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BDA704" w14:textId="77777777" w:rsidR="00E33EDD" w:rsidRPr="002D2D4E" w:rsidRDefault="00E33EDD" w:rsidP="00E33EDD">
      <w:pPr>
        <w:pStyle w:val="Kop3"/>
      </w:pPr>
      <w:r w:rsidRPr="002D2D4E">
        <w:t>Aanleiding</w:t>
      </w:r>
    </w:p>
    <w:p w14:paraId="1CBCEBA5" w14:textId="084D6BDC" w:rsidR="00E33EDD" w:rsidRPr="002D2D4E" w:rsidRDefault="00E33EDD" w:rsidP="00E33EDD">
      <w:r w:rsidRPr="002D2D4E">
        <w:t xml:space="preserve">Het motto van de Omgevingswet is </w:t>
      </w:r>
      <w:r w:rsidR="001E75DC" w:rsidRPr="002D2D4E">
        <w:t>‘</w:t>
      </w:r>
      <w:r w:rsidRPr="002D2D4E">
        <w:t>Ruimte voor ontwikkeling, waarborgen voor kwaliteit</w:t>
      </w:r>
      <w:r w:rsidR="001E75DC" w:rsidRPr="002D2D4E">
        <w:t>’</w:t>
      </w:r>
      <w:r w:rsidRPr="002D2D4E">
        <w:t>. De Omgevingswet staat voor een goede balans tussen het benutten en beschermen van de fysieke leefomgeving. Met benutten wordt bedoeld het doelmatig beheren, gebruiken en ontwikkelen van de fysieke leefomgeving om maatschappelijke behoeften te vervullen. Bij beschermen gaat het over het bereiken en in stand houden van een veilige en gezonde fysieke leefomgeving en een goede omgevingskwaliteit.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FB51FD" w14:textId="77777777" w:rsidR="00DD6FB4" w:rsidRDefault="00DD6FB4">
      <w:r>
        <w:separator/>
      </w:r>
    </w:p>
    <w:p w14:paraId="01853373" w14:textId="77777777" w:rsidR="00DD6FB4" w:rsidRDefault="00DD6FB4"/>
  </w:endnote>
  <w:endnote w:type="continuationSeparator" w:id="0">
    <w:p w14:paraId="7D8C77AF" w14:textId="77777777" w:rsidR="00DD6FB4" w:rsidRPr="003C450F" w:rsidRDefault="00DD6FB4" w:rsidP="003C450F"/>
  </w:endnote>
  <w:endnote w:type="continuationNotice" w:id="1">
    <w:p w14:paraId="5D0A30C2" w14:textId="77777777" w:rsidR="00DD6FB4" w:rsidRDefault="00DD6FB4" w:rsidP="003C450F"/>
  </w:endnote>
  <w:endnote w:id="2">
    <w:p w14:paraId="45942B4C" w14:textId="77777777" w:rsidR="002F7EF7" w:rsidRDefault="002F7EF7" w:rsidP="00475BDC">
      <w:pPr>
        <w:pStyle w:val="Eindnoottekst"/>
      </w:pPr>
      <w:r>
        <w:rPr>
          <w:rStyle w:val="Eindnootmarkering"/>
        </w:rPr>
        <w:endnoteRef/>
      </w:r>
      <w:r>
        <w:t xml:space="preserve"> TPOD1040</w:t>
      </w:r>
    </w:p>
  </w:endnote>
  <w:endnote w:id="3">
    <w:p w14:paraId="35770B66" w14:textId="77777777" w:rsidR="002F7EF7" w:rsidRDefault="002F7EF7" w:rsidP="00F676D6">
      <w:pPr>
        <w:pStyle w:val="Eindnoottekst"/>
      </w:pPr>
      <w:r>
        <w:rPr>
          <w:rStyle w:val="Eindnootmarkering"/>
        </w:rPr>
        <w:endnoteRef/>
      </w:r>
      <w:r>
        <w:t xml:space="preserve"> TPOD880</w:t>
      </w:r>
    </w:p>
  </w:endnote>
  <w:endnote w:id="4">
    <w:p w14:paraId="37B49389" w14:textId="77777777" w:rsidR="002F7EF7" w:rsidRDefault="002F7EF7" w:rsidP="00475BDC">
      <w:pPr>
        <w:pStyle w:val="Eindnoottekst"/>
      </w:pPr>
      <w:r>
        <w:rPr>
          <w:rStyle w:val="Eindnootmarkering"/>
        </w:rPr>
        <w:endnoteRef/>
      </w:r>
      <w:r>
        <w:t xml:space="preserve"> TPOD1560</w:t>
      </w:r>
    </w:p>
  </w:endnote>
  <w:endnote w:id="5">
    <w:p w14:paraId="258CB2CE" w14:textId="77777777" w:rsidR="002F7EF7" w:rsidRDefault="002F7EF7" w:rsidP="00475BDC">
      <w:pPr>
        <w:pStyle w:val="Eindnoottekst"/>
      </w:pPr>
      <w:r>
        <w:rPr>
          <w:rStyle w:val="Eindnootmarkering"/>
        </w:rPr>
        <w:endnoteRef/>
      </w:r>
      <w:r>
        <w:t xml:space="preserve"> TPOD1570</w:t>
      </w:r>
    </w:p>
  </w:endnote>
  <w:endnote w:id="6">
    <w:p w14:paraId="0449480F" w14:textId="77777777" w:rsidR="002F7EF7" w:rsidRPr="005344CA" w:rsidRDefault="002F7EF7" w:rsidP="003766FE">
      <w:pPr>
        <w:pStyle w:val="Eindnoottekst"/>
      </w:pPr>
      <w:r>
        <w:rPr>
          <w:rStyle w:val="Eindnootmarkering"/>
        </w:rPr>
        <w:endnoteRef/>
      </w:r>
      <w:r>
        <w:t xml:space="preserve"> TPOD1310</w:t>
      </w:r>
    </w:p>
  </w:endnote>
  <w:endnote w:id="7">
    <w:p w14:paraId="53EF495F" w14:textId="77777777" w:rsidR="002F7EF7" w:rsidRPr="008E41BE" w:rsidRDefault="002F7EF7" w:rsidP="00BF0B9B">
      <w:pPr>
        <w:pStyle w:val="Eindnoottekst"/>
      </w:pPr>
      <w:r>
        <w:rPr>
          <w:rStyle w:val="Eindnootmarkering"/>
        </w:rPr>
        <w:endnoteRef/>
      </w:r>
      <w:r>
        <w:t xml:space="preserve"> TPOD1670</w:t>
      </w:r>
    </w:p>
  </w:endnote>
  <w:endnote w:id="8">
    <w:p w14:paraId="1DDEB641" w14:textId="77777777" w:rsidR="002F7EF7" w:rsidRPr="008E41BE" w:rsidRDefault="002F7EF7" w:rsidP="00BF0B9B">
      <w:pPr>
        <w:pStyle w:val="Eindnoottekst"/>
      </w:pPr>
      <w:r>
        <w:rPr>
          <w:rStyle w:val="Eindnootmarkering"/>
        </w:rPr>
        <w:endnoteRef/>
      </w:r>
      <w:r>
        <w:t xml:space="preserve"> TPOD1690</w:t>
      </w:r>
    </w:p>
  </w:endnote>
  <w:endnote w:id="9">
    <w:p w14:paraId="04028EF1" w14:textId="77777777" w:rsidR="002F7EF7" w:rsidRPr="008E41BE" w:rsidRDefault="002F7EF7" w:rsidP="00BF0B9B">
      <w:pPr>
        <w:pStyle w:val="Eindnoottekst"/>
      </w:pPr>
      <w:r>
        <w:rPr>
          <w:rStyle w:val="Eindnootmarkering"/>
        </w:rPr>
        <w:endnoteRef/>
      </w:r>
      <w:r>
        <w:t xml:space="preserve"> TPOD1630</w:t>
      </w:r>
    </w:p>
  </w:endnote>
  <w:endnote w:id="10">
    <w:p w14:paraId="63EBD7B9" w14:textId="77777777" w:rsidR="002F7EF7" w:rsidRPr="005344CA" w:rsidRDefault="002F7EF7" w:rsidP="0025714F">
      <w:pPr>
        <w:pStyle w:val="Eindnoottekst"/>
      </w:pPr>
      <w:r>
        <w:rPr>
          <w:rStyle w:val="Eindnootmarkering"/>
        </w:rPr>
        <w:endnoteRef/>
      </w:r>
      <w:r>
        <w:t xml:space="preserve"> TPOD930, TPOD940</w:t>
      </w:r>
    </w:p>
  </w:endnote>
  <w:endnote w:id="11">
    <w:p w14:paraId="30F25731" w14:textId="77777777" w:rsidR="002F7EF7" w:rsidRPr="006D1F7F" w:rsidRDefault="002F7EF7" w:rsidP="00BB144C">
      <w:pPr>
        <w:pStyle w:val="Eindnoottekst"/>
      </w:pPr>
      <w:r>
        <w:rPr>
          <w:rStyle w:val="Eindnootmarkering"/>
        </w:rPr>
        <w:endnoteRef/>
      </w:r>
      <w:r w:rsidRPr="006D1F7F">
        <w:t xml:space="preserve"> TPOD1650</w:t>
      </w:r>
    </w:p>
  </w:endnote>
  <w:endnote w:id="12">
    <w:p w14:paraId="4BE63973" w14:textId="77777777" w:rsidR="002F7EF7" w:rsidRPr="006D1F7F" w:rsidRDefault="002F7EF7" w:rsidP="0092702E">
      <w:pPr>
        <w:pStyle w:val="Eindnoottekst"/>
      </w:pPr>
      <w:r>
        <w:rPr>
          <w:rStyle w:val="Eindnootmarkering"/>
        </w:rPr>
        <w:endnoteRef/>
      </w:r>
      <w:r w:rsidRPr="006D1F7F">
        <w:t xml:space="preserve"> TPOD1650</w:t>
      </w:r>
    </w:p>
  </w:endnote>
  <w:endnote w:id="13">
    <w:p w14:paraId="237D0855" w14:textId="77777777" w:rsidR="002F7EF7" w:rsidRDefault="002F7EF7" w:rsidP="007953A5">
      <w:pPr>
        <w:pStyle w:val="Eindnoottekst"/>
      </w:pPr>
      <w:r>
        <w:rPr>
          <w:rStyle w:val="Eindnootmarkering"/>
        </w:rPr>
        <w:endnoteRef/>
      </w:r>
      <w:r>
        <w:t xml:space="preserve"> TPOD1440</w:t>
      </w:r>
    </w:p>
  </w:endnote>
  <w:endnote w:id="14">
    <w:p w14:paraId="4DFFC6A4" w14:textId="77777777" w:rsidR="002F7EF7" w:rsidRPr="006D1F7F" w:rsidRDefault="002F7EF7" w:rsidP="00BB144C">
      <w:pPr>
        <w:pStyle w:val="Eindnoottekst"/>
      </w:pPr>
      <w:r>
        <w:rPr>
          <w:rStyle w:val="Eindnootmarkering"/>
        </w:rPr>
        <w:endnoteRef/>
      </w:r>
      <w:r w:rsidRPr="006D1F7F">
        <w:t xml:space="preserve"> </w:t>
      </w:r>
      <w:r>
        <w:t>TPOD1660</w:t>
      </w:r>
    </w:p>
  </w:endnote>
  <w:endnote w:id="15">
    <w:p w14:paraId="415BD4A4" w14:textId="77777777" w:rsidR="002F7EF7" w:rsidRDefault="002F7EF7"/>
  </w:endnote>
  <w:endnote w:id="16">
    <w:p w14:paraId="58407C72" w14:textId="77777777" w:rsidR="002F7EF7" w:rsidRDefault="002F7EF7"/>
    <w:p w14:paraId="4A1899D4" w14:textId="77777777" w:rsidR="002F7EF7" w:rsidRDefault="002F7EF7"/>
  </w:endnote>
  <w:endnote w:id="17">
    <w:p w14:paraId="3CF303F2" w14:textId="77777777" w:rsidR="002F7EF7" w:rsidRDefault="002F7EF7"/>
    <w:p w14:paraId="2CD24949" w14:textId="77777777" w:rsidR="002F7EF7" w:rsidRDefault="002F7EF7"/>
  </w:endnote>
  <w:endnote w:id="18">
    <w:p w14:paraId="51EB2F48" w14:textId="77777777" w:rsidR="002F7EF7" w:rsidRDefault="002F7EF7"/>
    <w:p w14:paraId="1A52453F" w14:textId="77777777" w:rsidR="002F7EF7" w:rsidRDefault="002F7EF7"/>
  </w:endnote>
  <w:endnote w:id="19">
    <w:p w14:paraId="4681CB3A" w14:textId="77777777" w:rsidR="002F7EF7" w:rsidRDefault="002F7EF7"/>
    <w:p w14:paraId="7D6C0F5D" w14:textId="77777777" w:rsidR="002F7EF7" w:rsidRDefault="002F7EF7"/>
  </w:endnote>
  <w:endnote w:id="20">
    <w:p w14:paraId="7C5E4363" w14:textId="77777777" w:rsidR="002F7EF7" w:rsidRDefault="002F7EF7"/>
    <w:p w14:paraId="215D190F" w14:textId="77777777" w:rsidR="002F7EF7" w:rsidRDefault="002F7EF7"/>
  </w:endnote>
  <w:endnote w:id="21">
    <w:p w14:paraId="474C2C91" w14:textId="77777777" w:rsidR="002F7EF7" w:rsidRDefault="002F7EF7"/>
    <w:p w14:paraId="0B972BBF" w14:textId="77777777" w:rsidR="002F7EF7" w:rsidRDefault="002F7EF7"/>
  </w:endnote>
  <w:endnote w:id="22">
    <w:p w14:paraId="50569D67" w14:textId="77777777" w:rsidR="002F7EF7" w:rsidRDefault="002F7EF7"/>
    <w:p w14:paraId="4175E2F4" w14:textId="77777777" w:rsidR="002F7EF7" w:rsidRDefault="002F7EF7"/>
  </w:endnote>
  <w:endnote w:id="23">
    <w:p w14:paraId="25E15362" w14:textId="77777777" w:rsidR="002F7EF7" w:rsidRDefault="002F7EF7"/>
    <w:p w14:paraId="629076B1" w14:textId="77777777" w:rsidR="002F7EF7" w:rsidRDefault="002F7EF7"/>
  </w:endnote>
  <w:endnote w:id="24">
    <w:p w14:paraId="50489DB5" w14:textId="77777777" w:rsidR="002F7EF7" w:rsidRDefault="002F7EF7"/>
    <w:p w14:paraId="67444490" w14:textId="77777777" w:rsidR="002F7EF7" w:rsidRDefault="002F7EF7"/>
  </w:endnote>
  <w:endnote w:id="25">
    <w:p w14:paraId="0CD7110F" w14:textId="77777777" w:rsidR="002F7EF7" w:rsidRDefault="002F7EF7"/>
    <w:p w14:paraId="410744B2" w14:textId="77777777" w:rsidR="002F7EF7" w:rsidRDefault="002F7EF7"/>
  </w:endnote>
  <w:endnote w:id="26">
    <w:p w14:paraId="31B619EF" w14:textId="77777777" w:rsidR="002F7EF7" w:rsidRDefault="002F7EF7"/>
    <w:p w14:paraId="4EE32838" w14:textId="77777777" w:rsidR="002F7EF7" w:rsidRDefault="002F7EF7"/>
  </w:endnote>
  <w:endnote w:id="27">
    <w:p w14:paraId="320DA31E" w14:textId="77777777" w:rsidR="002F7EF7" w:rsidRDefault="002F7EF7"/>
    <w:p w14:paraId="1890CBD7" w14:textId="77777777" w:rsidR="002F7EF7" w:rsidRDefault="002F7EF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2F7EF7" w:rsidRPr="006B1455" w:rsidRDefault="002F7EF7"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2F7EF7" w:rsidRPr="00BC3B53" w:rsidRDefault="002F7EF7"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2F7EF7" w:rsidRPr="006B1455" w:rsidRDefault="002F7EF7"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2F7EF7" w:rsidRPr="00BC3B53" w:rsidRDefault="002F7EF7"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2F7EF7" w:rsidRPr="00BC3B53" w:rsidRDefault="002F7EF7"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2F7EF7" w:rsidRPr="006B1455" w:rsidRDefault="002F7EF7"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bookmarkStart w:id="0" w:name="_Toc521341892"/>
  </w:p>
  <w:bookmarkEnd w:id="0"/>
  <w:p w14:paraId="061BECD9" w14:textId="77777777" w:rsidR="002F7EF7" w:rsidRPr="00BC3B53" w:rsidRDefault="002F7EF7"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1C83BE" w14:textId="77777777" w:rsidR="00DD6FB4" w:rsidRPr="00B35331" w:rsidRDefault="00DD6FB4" w:rsidP="00577995">
      <w:pPr>
        <w:pStyle w:val="Voettekst"/>
      </w:pPr>
    </w:p>
  </w:footnote>
  <w:footnote w:type="continuationSeparator" w:id="0">
    <w:p w14:paraId="042F3AB9" w14:textId="77777777" w:rsidR="00DD6FB4" w:rsidRDefault="00DD6FB4">
      <w:r>
        <w:continuationSeparator/>
      </w:r>
    </w:p>
    <w:p w14:paraId="22EC8C52" w14:textId="77777777" w:rsidR="00DD6FB4" w:rsidRDefault="00DD6FB4"/>
    <w:p w14:paraId="67CFF9B5" w14:textId="77777777" w:rsidR="00DD6FB4" w:rsidRDefault="00DD6FB4"/>
  </w:footnote>
  <w:footnote w:type="continuationNotice" w:id="1">
    <w:p w14:paraId="3E4271EC" w14:textId="77777777" w:rsidR="00DD6FB4" w:rsidRDefault="00DD6FB4">
      <w:pPr>
        <w:spacing w:line="240" w:lineRule="auto"/>
      </w:pPr>
    </w:p>
  </w:footnote>
  <w:footnote w:id="2">
    <w:p w14:paraId="0DBCC8D6" w14:textId="77777777" w:rsidR="002F7EF7" w:rsidRDefault="002F7EF7" w:rsidP="001B1D6B">
      <w:pPr>
        <w:pStyle w:val="Voetnoottekst"/>
      </w:pPr>
      <w:r>
        <w:rPr>
          <w:rStyle w:val="Voetnootmarkering"/>
        </w:rPr>
        <w:footnoteRef/>
      </w:r>
      <w:r>
        <w:t xml:space="preserve"> </w:t>
      </w:r>
      <w:r w:rsidRPr="00C56F8B">
        <w:t xml:space="preserve">Een compleet overzicht van alle </w:t>
      </w:r>
      <w:r>
        <w:t>inhoud-</w:t>
      </w:r>
      <w:r w:rsidRPr="00C56F8B">
        <w:t>elementen is te vinden in het IMOP-tekstschema met de bijbehorende documentatie</w:t>
      </w:r>
    </w:p>
  </w:footnote>
  <w:footnote w:id="3">
    <w:p w14:paraId="08AF59D2" w14:textId="77777777" w:rsidR="002F7EF7" w:rsidRDefault="002F7EF7"/>
    <w:p w14:paraId="313D3B61" w14:textId="77777777" w:rsidR="002F7EF7" w:rsidRDefault="002F7EF7"/>
  </w:footnote>
  <w:footnote w:id="4">
    <w:p w14:paraId="4A15942C" w14:textId="77777777" w:rsidR="002F7EF7" w:rsidRDefault="002F7EF7"/>
    <w:p w14:paraId="7B8AD816" w14:textId="77777777" w:rsidR="002F7EF7" w:rsidRDefault="002F7EF7"/>
  </w:footnote>
  <w:footnote w:id="5">
    <w:p w14:paraId="35E52429" w14:textId="77777777" w:rsidR="00FF1E80" w:rsidRDefault="00FF1E80" w:rsidP="00FF1E80">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2F7EF7" w:rsidRPr="00275984" w14:paraId="5B0A4196" w14:textId="77777777" w:rsidTr="007A7F8E">
      <w:trPr>
        <w:trHeight w:val="400"/>
      </w:trPr>
      <w:tc>
        <w:tcPr>
          <w:tcW w:w="7520" w:type="dxa"/>
          <w:shd w:val="clear" w:color="auto" w:fill="auto"/>
        </w:tcPr>
        <w:p w14:paraId="418D0BCB" w14:textId="77777777" w:rsidR="002F7EF7" w:rsidRPr="002E14E1" w:rsidRDefault="002F7EF7"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2F7EF7" w:rsidRDefault="002F7EF7"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7EF7" w14:paraId="7288EF6B" w14:textId="77777777" w:rsidTr="00FF3E80">
      <w:trPr>
        <w:cantSplit/>
        <w:trHeight w:hRule="exact" w:val="3402"/>
      </w:trPr>
      <w:tc>
        <w:tcPr>
          <w:tcW w:w="6236" w:type="dxa"/>
          <w:gridSpan w:val="2"/>
          <w:shd w:val="clear" w:color="auto" w:fill="auto"/>
        </w:tcPr>
        <w:p w14:paraId="16C083B2" w14:textId="77777777" w:rsidR="002F7EF7" w:rsidRPr="00BC3B53" w:rsidRDefault="002F7EF7" w:rsidP="00FF3E80">
          <w:r>
            <w:rPr>
              <w:noProof/>
            </w:rPr>
            <w:drawing>
              <wp:anchor distT="0" distB="0" distL="114300" distR="114300" simplePos="0" relativeHeight="251652608" behindDoc="0" locked="1" layoutInCell="1" allowOverlap="1" wp14:anchorId="06615AC4" wp14:editId="134F6D6E">
                <wp:simplePos x="0" y="0"/>
                <wp:positionH relativeFrom="margin">
                  <wp:posOffset>-1083945</wp:posOffset>
                </wp:positionH>
                <wp:positionV relativeFrom="margin">
                  <wp:posOffset>363855</wp:posOffset>
                </wp:positionV>
                <wp:extent cx="3041650" cy="925195"/>
                <wp:effectExtent l="0" t="0" r="6350" b="8255"/>
                <wp:wrapNone/>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7EF7" w:rsidRPr="0056454C" w14:paraId="1B5B917B" w14:textId="77777777" w:rsidTr="00FF3E80">
      <w:trPr>
        <w:cantSplit/>
        <w:trHeight w:hRule="exact" w:val="1701"/>
      </w:trPr>
      <w:tc>
        <w:tcPr>
          <w:tcW w:w="6236" w:type="dxa"/>
          <w:gridSpan w:val="2"/>
          <w:shd w:val="clear" w:color="auto" w:fill="auto"/>
        </w:tcPr>
        <w:p w14:paraId="0A55DF13" w14:textId="2ED54990" w:rsidR="002F7EF7" w:rsidRPr="00FA6FAC" w:rsidRDefault="002F7EF7"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1485F">
            <w:rPr>
              <w:noProof/>
            </w:rPr>
            <w:t>projectbesluit</w:t>
          </w:r>
          <w:r>
            <w:rPr>
              <w:noProof/>
            </w:rPr>
            <w:fldChar w:fldCharType="end"/>
          </w:r>
        </w:p>
      </w:tc>
    </w:tr>
    <w:tr w:rsidR="002F7EF7" w:rsidRPr="00B60860" w14:paraId="7C46962B" w14:textId="77777777" w:rsidTr="00FF3E80">
      <w:trPr>
        <w:cantSplit/>
        <w:trHeight w:hRule="exact" w:val="1701"/>
      </w:trPr>
      <w:tc>
        <w:tcPr>
          <w:tcW w:w="6236" w:type="dxa"/>
          <w:gridSpan w:val="2"/>
          <w:shd w:val="clear" w:color="auto" w:fill="auto"/>
        </w:tcPr>
        <w:p w14:paraId="22E8CA4B" w14:textId="451EBE08" w:rsidR="002F7EF7" w:rsidRPr="00B60860" w:rsidRDefault="002F7EF7" w:rsidP="00FF3E80">
          <w:r w:rsidRPr="00CA6C0C">
            <w:t xml:space="preserve">Versie </w:t>
          </w:r>
          <w:r>
            <w:rPr>
              <w:noProof/>
            </w:rPr>
            <w:fldChar w:fldCharType="begin"/>
          </w:r>
          <w:r>
            <w:rPr>
              <w:noProof/>
            </w:rPr>
            <w:instrText xml:space="preserve"> DOCVARIABLE ID04 </w:instrText>
          </w:r>
          <w:r>
            <w:rPr>
              <w:noProof/>
            </w:rPr>
            <w:fldChar w:fldCharType="separate"/>
          </w:r>
          <w:r w:rsidR="0031485F">
            <w:rPr>
              <w:noProof/>
            </w:rPr>
            <w:t>2.0.0-rc</w:t>
          </w:r>
          <w:r>
            <w:rPr>
              <w:noProof/>
            </w:rPr>
            <w:fldChar w:fldCharType="end"/>
          </w:r>
        </w:p>
        <w:p w14:paraId="57A551F9" w14:textId="0A36CF4E" w:rsidR="002F7EF7" w:rsidRPr="00B60860" w:rsidRDefault="002F7EF7" w:rsidP="00FF3E80">
          <w:r>
            <w:t>Geonovum</w:t>
          </w:r>
        </w:p>
      </w:tc>
    </w:tr>
    <w:tr w:rsidR="002F7EF7" w:rsidRPr="00B60860" w14:paraId="7BEFBCE9" w14:textId="77777777" w:rsidTr="00FF3E80">
      <w:trPr>
        <w:cantSplit/>
      </w:trPr>
      <w:tc>
        <w:tcPr>
          <w:tcW w:w="1134" w:type="dxa"/>
          <w:shd w:val="clear" w:color="auto" w:fill="auto"/>
        </w:tcPr>
        <w:p w14:paraId="3AFBF239" w14:textId="77777777" w:rsidR="002F7EF7" w:rsidRPr="00CA6C0C" w:rsidRDefault="002F7EF7" w:rsidP="00FF3E80">
          <w:r>
            <w:t>Datum</w:t>
          </w:r>
        </w:p>
      </w:tc>
      <w:tc>
        <w:tcPr>
          <w:tcW w:w="3118" w:type="dxa"/>
          <w:shd w:val="clear" w:color="auto" w:fill="auto"/>
        </w:tcPr>
        <w:p w14:paraId="6E883F42" w14:textId="7A33D6A1" w:rsidR="002F7EF7" w:rsidRPr="00CA6C0C" w:rsidRDefault="002F7EF7" w:rsidP="00FF3E80">
          <w:r>
            <w:fldChar w:fldCharType="begin"/>
          </w:r>
          <w:r>
            <w:instrText xml:space="preserve"> SAVEDATE  \@ "d MMMM yyyy" </w:instrText>
          </w:r>
          <w:r>
            <w:fldChar w:fldCharType="separate"/>
          </w:r>
          <w:r w:rsidR="00F74C2E">
            <w:rPr>
              <w:noProof/>
            </w:rPr>
            <w:t>3 juni 2021</w:t>
          </w:r>
          <w:r>
            <w:fldChar w:fldCharType="end"/>
          </w:r>
        </w:p>
      </w:tc>
    </w:tr>
  </w:tbl>
  <w:p w14:paraId="372F3340" w14:textId="77777777" w:rsidR="002F7EF7" w:rsidRPr="00EB5B83" w:rsidRDefault="002F7EF7"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7EF7" w14:paraId="53B8126F" w14:textId="77777777" w:rsidTr="00E034D2">
      <w:trPr>
        <w:cantSplit/>
        <w:trHeight w:hRule="exact" w:val="3402"/>
      </w:trPr>
      <w:tc>
        <w:tcPr>
          <w:tcW w:w="6236" w:type="dxa"/>
          <w:gridSpan w:val="2"/>
          <w:shd w:val="clear" w:color="auto" w:fill="auto"/>
        </w:tcPr>
        <w:p w14:paraId="070130C1" w14:textId="77777777" w:rsidR="002F7EF7" w:rsidRPr="00BC3B53" w:rsidRDefault="002F7EF7" w:rsidP="00E034D2">
          <w:r>
            <w:rPr>
              <w:noProof/>
            </w:rPr>
            <w:drawing>
              <wp:anchor distT="0" distB="0" distL="114300" distR="114300" simplePos="0" relativeHeight="251658240"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7EF7" w:rsidRPr="0056454C" w14:paraId="67F7FD47" w14:textId="77777777" w:rsidTr="00E034D2">
      <w:trPr>
        <w:cantSplit/>
        <w:trHeight w:hRule="exact" w:val="1701"/>
      </w:trPr>
      <w:tc>
        <w:tcPr>
          <w:tcW w:w="6236" w:type="dxa"/>
          <w:gridSpan w:val="2"/>
          <w:shd w:val="clear" w:color="auto" w:fill="auto"/>
        </w:tcPr>
        <w:p w14:paraId="57A8209D" w14:textId="089DFF55" w:rsidR="002F7EF7" w:rsidRPr="00FA6FAC" w:rsidRDefault="002F7EF7"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455355">
            <w:rPr>
              <w:noProof/>
            </w:rPr>
            <w:t>projectbesluit</w:t>
          </w:r>
          <w:r>
            <w:rPr>
              <w:noProof/>
            </w:rPr>
            <w:fldChar w:fldCharType="end"/>
          </w:r>
        </w:p>
      </w:tc>
    </w:tr>
    <w:tr w:rsidR="002F7EF7" w:rsidRPr="00B60860" w14:paraId="3905363E" w14:textId="77777777" w:rsidTr="00C7236D">
      <w:trPr>
        <w:cantSplit/>
        <w:trHeight w:hRule="exact" w:val="1701"/>
      </w:trPr>
      <w:tc>
        <w:tcPr>
          <w:tcW w:w="6236" w:type="dxa"/>
          <w:gridSpan w:val="2"/>
          <w:shd w:val="clear" w:color="auto" w:fill="auto"/>
        </w:tcPr>
        <w:p w14:paraId="2FBC6941" w14:textId="636825D1" w:rsidR="002F7EF7" w:rsidRPr="00B60860" w:rsidRDefault="002F7EF7" w:rsidP="00577995">
          <w:r w:rsidRPr="00CA6C0C">
            <w:t xml:space="preserve">Versie </w:t>
          </w:r>
          <w:r>
            <w:rPr>
              <w:noProof/>
            </w:rPr>
            <w:fldChar w:fldCharType="begin"/>
          </w:r>
          <w:r>
            <w:rPr>
              <w:noProof/>
            </w:rPr>
            <w:instrText xml:space="preserve"> DOCVARIABLE ID04 </w:instrText>
          </w:r>
          <w:r>
            <w:rPr>
              <w:noProof/>
            </w:rPr>
            <w:fldChar w:fldCharType="separate"/>
          </w:r>
          <w:r w:rsidR="00455355">
            <w:rPr>
              <w:noProof/>
            </w:rPr>
            <w:t>1.0</w:t>
          </w:r>
          <w:r>
            <w:rPr>
              <w:noProof/>
            </w:rPr>
            <w:fldChar w:fldCharType="end"/>
          </w:r>
        </w:p>
        <w:p w14:paraId="6A1EC1FF" w14:textId="77777777" w:rsidR="002F7EF7" w:rsidRPr="00B60860" w:rsidRDefault="002F7EF7" w:rsidP="00577995">
          <w:r>
            <w:t>Geonovum – KOOP</w:t>
          </w:r>
        </w:p>
      </w:tc>
    </w:tr>
    <w:tr w:rsidR="002F7EF7" w:rsidRPr="00B60860" w14:paraId="343D16B5" w14:textId="77777777" w:rsidTr="00C7236D">
      <w:trPr>
        <w:cantSplit/>
      </w:trPr>
      <w:tc>
        <w:tcPr>
          <w:tcW w:w="1134" w:type="dxa"/>
          <w:shd w:val="clear" w:color="auto" w:fill="auto"/>
        </w:tcPr>
        <w:p w14:paraId="17FEC3DD" w14:textId="77777777" w:rsidR="002F7EF7" w:rsidRPr="00CA6C0C" w:rsidRDefault="002F7EF7" w:rsidP="00577995">
          <w:r>
            <w:t>Datum</w:t>
          </w:r>
        </w:p>
      </w:tc>
      <w:tc>
        <w:tcPr>
          <w:tcW w:w="3118" w:type="dxa"/>
          <w:shd w:val="clear" w:color="auto" w:fill="auto"/>
        </w:tcPr>
        <w:p w14:paraId="23ACB8DF" w14:textId="2389D607" w:rsidR="002F7EF7" w:rsidRPr="00CA6C0C" w:rsidRDefault="002F7EF7" w:rsidP="00577995">
          <w:r>
            <w:fldChar w:fldCharType="begin"/>
          </w:r>
          <w:r>
            <w:instrText xml:space="preserve"> SAVEDATE  \@ "d MMMM yyyy" </w:instrText>
          </w:r>
          <w:r>
            <w:fldChar w:fldCharType="separate"/>
          </w:r>
          <w:r w:rsidR="00F74C2E">
            <w:rPr>
              <w:noProof/>
            </w:rPr>
            <w:t>3 juni 2021</w:t>
          </w:r>
          <w:r>
            <w:fldChar w:fldCharType="end"/>
          </w:r>
        </w:p>
      </w:tc>
    </w:tr>
  </w:tbl>
  <w:p w14:paraId="269CF379" w14:textId="77777777" w:rsidR="002F7EF7" w:rsidRDefault="002F7EF7"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6CEE7041" w:rsidR="002F7EF7" w:rsidRDefault="002F7EF7"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31485F">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31485F">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31485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F74C2E">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9812493"/>
    <w:multiLevelType w:val="hybridMultilevel"/>
    <w:tmpl w:val="B74C57DC"/>
    <w:lvl w:ilvl="0" w:tplc="04130001">
      <w:start w:val="1"/>
      <w:numFmt w:val="bullet"/>
      <w:lvlText w:val=""/>
      <w:lvlJc w:val="left"/>
      <w:pPr>
        <w:ind w:left="360" w:hanging="360"/>
      </w:pPr>
      <w:rPr>
        <w:rFonts w:ascii="Symbol" w:hAnsi="Symbol" w:hint="default"/>
      </w:rPr>
    </w:lvl>
    <w:lvl w:ilvl="1" w:tplc="9D600BE0">
      <w:numFmt w:val="bullet"/>
      <w:lvlText w:val="•"/>
      <w:lvlJc w:val="left"/>
      <w:pPr>
        <w:ind w:left="1080" w:hanging="360"/>
      </w:pPr>
      <w:rPr>
        <w:rFonts w:ascii="Verdana" w:eastAsia="Times New Roman" w:hAnsi="Verdana" w:cs="Times New Roman"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9"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6"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1"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2" w15:restartNumberingAfterBreak="0">
    <w:nsid w:val="6F124F81"/>
    <w:multiLevelType w:val="multilevel"/>
    <w:tmpl w:val="A39C317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3"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5"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6" w15:restartNumberingAfterBreak="0">
    <w:nsid w:val="7AD21BAD"/>
    <w:multiLevelType w:val="hybridMultilevel"/>
    <w:tmpl w:val="8714A12C"/>
    <w:lvl w:ilvl="0" w:tplc="04130001">
      <w:start w:val="1"/>
      <w:numFmt w:val="bullet"/>
      <w:lvlText w:val=""/>
      <w:lvlJc w:val="left"/>
      <w:pPr>
        <w:ind w:left="360" w:hanging="360"/>
      </w:pPr>
      <w:rPr>
        <w:rFonts w:ascii="Symbol" w:hAnsi="Symbol" w:hint="default"/>
      </w:rPr>
    </w:lvl>
    <w:lvl w:ilvl="1" w:tplc="D1F89DEE">
      <w:numFmt w:val="bullet"/>
      <w:lvlText w:val="•"/>
      <w:lvlJc w:val="left"/>
      <w:pPr>
        <w:ind w:left="1080" w:hanging="360"/>
      </w:pPr>
      <w:rPr>
        <w:rFonts w:ascii="Verdana" w:eastAsia="Times New Roman" w:hAnsi="Verdana" w:cs="Times New Roman"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num w:numId="1">
    <w:abstractNumId w:val="5"/>
  </w:num>
  <w:num w:numId="2">
    <w:abstractNumId w:val="21"/>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4"/>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5">
    <w:abstractNumId w:val="25"/>
  </w:num>
  <w:num w:numId="6">
    <w:abstractNumId w:val="2"/>
  </w:num>
  <w:num w:numId="7">
    <w:abstractNumId w:val="26"/>
  </w:num>
  <w:num w:numId="8">
    <w:abstractNumId w:val="6"/>
  </w:num>
  <w:num w:numId="9">
    <w:abstractNumId w:val="15"/>
  </w:num>
  <w:num w:numId="10">
    <w:abstractNumId w:val="8"/>
  </w:num>
  <w:num w:numId="11">
    <w:abstractNumId w:val="22"/>
  </w:num>
  <w:num w:numId="12">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6"/>
  </w:num>
  <w:num w:numId="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20">
    <w:abstractNumId w:val="12"/>
  </w:num>
  <w:num w:numId="21">
    <w:abstractNumId w:val="7"/>
  </w:num>
  <w:num w:numId="22">
    <w:abstractNumId w:val="10"/>
  </w:num>
  <w:num w:numId="23">
    <w:abstractNumId w:val="18"/>
  </w:num>
  <w:num w:numId="24">
    <w:abstractNumId w:val="14"/>
  </w:num>
  <w:num w:numId="25">
    <w:abstractNumId w:val="9"/>
  </w:num>
  <w:num w:numId="26">
    <w:abstractNumId w:val="4"/>
  </w:num>
  <w:num w:numId="27">
    <w:abstractNumId w:val="1"/>
  </w:num>
  <w:num w:numId="28">
    <w:abstractNumId w:val="11"/>
  </w:num>
  <w:num w:numId="29">
    <w:abstractNumId w:val="23"/>
  </w:num>
  <w:num w:numId="30">
    <w:abstractNumId w:val="13"/>
  </w:num>
  <w:num w:numId="31">
    <w:abstractNumId w:val="17"/>
  </w:num>
  <w:num w:numId="32">
    <w:abstractNumId w:val="3"/>
  </w:num>
  <w:num w:numId="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0"/>
  </w:num>
  <w:num w:numId="45">
    <w:abstractNumId w:val="19"/>
  </w:num>
  <w:num w:numId="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20"/>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jectbesluit"/>
    <w:docVar w:name="ID01_CAPS" w:val="Projectbesluit"/>
    <w:docVar w:name="ID01+" w:val="het projectbesluit"/>
    <w:docVar w:name="ID01+_CAPS" w:val="Het projectbesluit"/>
    <w:docVar w:name="ID02" w:val="het"/>
    <w:docVar w:name="ID03" w:val="pb"/>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D7E"/>
    <w:rsid w:val="000016DA"/>
    <w:rsid w:val="000019DF"/>
    <w:rsid w:val="000025B2"/>
    <w:rsid w:val="000026A9"/>
    <w:rsid w:val="00002F37"/>
    <w:rsid w:val="00003AEB"/>
    <w:rsid w:val="00003B27"/>
    <w:rsid w:val="00003F2A"/>
    <w:rsid w:val="00004179"/>
    <w:rsid w:val="0000492F"/>
    <w:rsid w:val="0000513D"/>
    <w:rsid w:val="00005438"/>
    <w:rsid w:val="00005635"/>
    <w:rsid w:val="000056C8"/>
    <w:rsid w:val="0000582B"/>
    <w:rsid w:val="00005CE0"/>
    <w:rsid w:val="00005DB3"/>
    <w:rsid w:val="00006680"/>
    <w:rsid w:val="000067A6"/>
    <w:rsid w:val="00006CFF"/>
    <w:rsid w:val="0000703D"/>
    <w:rsid w:val="000070BB"/>
    <w:rsid w:val="000075FE"/>
    <w:rsid w:val="00007B72"/>
    <w:rsid w:val="00007CED"/>
    <w:rsid w:val="00010161"/>
    <w:rsid w:val="000102F9"/>
    <w:rsid w:val="000104E4"/>
    <w:rsid w:val="00010818"/>
    <w:rsid w:val="00010B02"/>
    <w:rsid w:val="00010D0B"/>
    <w:rsid w:val="00010DD0"/>
    <w:rsid w:val="00010F61"/>
    <w:rsid w:val="000112CC"/>
    <w:rsid w:val="0001173D"/>
    <w:rsid w:val="00011865"/>
    <w:rsid w:val="00011B02"/>
    <w:rsid w:val="000120F5"/>
    <w:rsid w:val="00012436"/>
    <w:rsid w:val="000124C4"/>
    <w:rsid w:val="0001268B"/>
    <w:rsid w:val="000127E5"/>
    <w:rsid w:val="00012E7B"/>
    <w:rsid w:val="00013342"/>
    <w:rsid w:val="00013380"/>
    <w:rsid w:val="000134C3"/>
    <w:rsid w:val="0001361A"/>
    <w:rsid w:val="00013963"/>
    <w:rsid w:val="00013C31"/>
    <w:rsid w:val="00013F1C"/>
    <w:rsid w:val="00014924"/>
    <w:rsid w:val="000149A7"/>
    <w:rsid w:val="00015423"/>
    <w:rsid w:val="000154D8"/>
    <w:rsid w:val="00015503"/>
    <w:rsid w:val="0001583B"/>
    <w:rsid w:val="00015A07"/>
    <w:rsid w:val="00015C74"/>
    <w:rsid w:val="00016134"/>
    <w:rsid w:val="0001678E"/>
    <w:rsid w:val="000168D1"/>
    <w:rsid w:val="00016A8B"/>
    <w:rsid w:val="00016C48"/>
    <w:rsid w:val="0001710B"/>
    <w:rsid w:val="00017F62"/>
    <w:rsid w:val="000200C1"/>
    <w:rsid w:val="000202B1"/>
    <w:rsid w:val="00020505"/>
    <w:rsid w:val="00020A25"/>
    <w:rsid w:val="00020E52"/>
    <w:rsid w:val="00021674"/>
    <w:rsid w:val="00021A04"/>
    <w:rsid w:val="00021F14"/>
    <w:rsid w:val="00021F1B"/>
    <w:rsid w:val="00021FE8"/>
    <w:rsid w:val="000227B5"/>
    <w:rsid w:val="00022E6B"/>
    <w:rsid w:val="00023125"/>
    <w:rsid w:val="00023130"/>
    <w:rsid w:val="00023485"/>
    <w:rsid w:val="00023541"/>
    <w:rsid w:val="00023B33"/>
    <w:rsid w:val="00024674"/>
    <w:rsid w:val="00024B58"/>
    <w:rsid w:val="00025138"/>
    <w:rsid w:val="000251B8"/>
    <w:rsid w:val="0002577A"/>
    <w:rsid w:val="000257AF"/>
    <w:rsid w:val="00025C3E"/>
    <w:rsid w:val="00026469"/>
    <w:rsid w:val="00026668"/>
    <w:rsid w:val="0002738A"/>
    <w:rsid w:val="00027624"/>
    <w:rsid w:val="000278F9"/>
    <w:rsid w:val="00027E40"/>
    <w:rsid w:val="00030537"/>
    <w:rsid w:val="00030A1B"/>
    <w:rsid w:val="00030C79"/>
    <w:rsid w:val="00030E0B"/>
    <w:rsid w:val="00030E4A"/>
    <w:rsid w:val="00030EA9"/>
    <w:rsid w:val="000310F9"/>
    <w:rsid w:val="00031463"/>
    <w:rsid w:val="00031A22"/>
    <w:rsid w:val="0003206F"/>
    <w:rsid w:val="000322BE"/>
    <w:rsid w:val="000324B6"/>
    <w:rsid w:val="00032767"/>
    <w:rsid w:val="00032F98"/>
    <w:rsid w:val="000333A8"/>
    <w:rsid w:val="000336D2"/>
    <w:rsid w:val="000343B5"/>
    <w:rsid w:val="0003446E"/>
    <w:rsid w:val="000349D3"/>
    <w:rsid w:val="00034A4A"/>
    <w:rsid w:val="000355A2"/>
    <w:rsid w:val="00035B5E"/>
    <w:rsid w:val="00035E6A"/>
    <w:rsid w:val="00035F79"/>
    <w:rsid w:val="00036348"/>
    <w:rsid w:val="000364E2"/>
    <w:rsid w:val="000365AA"/>
    <w:rsid w:val="000367DC"/>
    <w:rsid w:val="00036C0A"/>
    <w:rsid w:val="000370E7"/>
    <w:rsid w:val="0003775A"/>
    <w:rsid w:val="000378A4"/>
    <w:rsid w:val="000378EE"/>
    <w:rsid w:val="00040BCC"/>
    <w:rsid w:val="0004128E"/>
    <w:rsid w:val="00041327"/>
    <w:rsid w:val="00041675"/>
    <w:rsid w:val="00041988"/>
    <w:rsid w:val="00041B68"/>
    <w:rsid w:val="00041BB2"/>
    <w:rsid w:val="00041DD1"/>
    <w:rsid w:val="00041F7F"/>
    <w:rsid w:val="0004208F"/>
    <w:rsid w:val="000427AA"/>
    <w:rsid w:val="0004317D"/>
    <w:rsid w:val="00043367"/>
    <w:rsid w:val="000437B9"/>
    <w:rsid w:val="00043AA1"/>
    <w:rsid w:val="00043AA6"/>
    <w:rsid w:val="00043AC7"/>
    <w:rsid w:val="00043D44"/>
    <w:rsid w:val="00043E18"/>
    <w:rsid w:val="00043E40"/>
    <w:rsid w:val="000444EB"/>
    <w:rsid w:val="0004467A"/>
    <w:rsid w:val="0004470A"/>
    <w:rsid w:val="00045006"/>
    <w:rsid w:val="00045C1E"/>
    <w:rsid w:val="00045ECE"/>
    <w:rsid w:val="00045FC1"/>
    <w:rsid w:val="0004600B"/>
    <w:rsid w:val="000460C3"/>
    <w:rsid w:val="000467F1"/>
    <w:rsid w:val="000468D3"/>
    <w:rsid w:val="000468FA"/>
    <w:rsid w:val="0004709D"/>
    <w:rsid w:val="000473A5"/>
    <w:rsid w:val="00047F62"/>
    <w:rsid w:val="000500B6"/>
    <w:rsid w:val="0005053D"/>
    <w:rsid w:val="00050993"/>
    <w:rsid w:val="00050E43"/>
    <w:rsid w:val="000514AB"/>
    <w:rsid w:val="000520BA"/>
    <w:rsid w:val="0005261F"/>
    <w:rsid w:val="00052793"/>
    <w:rsid w:val="0005284C"/>
    <w:rsid w:val="00052C7A"/>
    <w:rsid w:val="00052CFE"/>
    <w:rsid w:val="00052D2D"/>
    <w:rsid w:val="00052EAE"/>
    <w:rsid w:val="000532ED"/>
    <w:rsid w:val="0005355D"/>
    <w:rsid w:val="00053EA7"/>
    <w:rsid w:val="00053F65"/>
    <w:rsid w:val="00054435"/>
    <w:rsid w:val="00054566"/>
    <w:rsid w:val="00054845"/>
    <w:rsid w:val="00054EA6"/>
    <w:rsid w:val="000557CD"/>
    <w:rsid w:val="00055CF5"/>
    <w:rsid w:val="00055EDA"/>
    <w:rsid w:val="0005606A"/>
    <w:rsid w:val="00056D6C"/>
    <w:rsid w:val="00056F4B"/>
    <w:rsid w:val="000571D9"/>
    <w:rsid w:val="00057347"/>
    <w:rsid w:val="0005747B"/>
    <w:rsid w:val="000579D0"/>
    <w:rsid w:val="00057BCB"/>
    <w:rsid w:val="000606D3"/>
    <w:rsid w:val="000608A7"/>
    <w:rsid w:val="00061330"/>
    <w:rsid w:val="00061B0E"/>
    <w:rsid w:val="000623E3"/>
    <w:rsid w:val="00062571"/>
    <w:rsid w:val="00062867"/>
    <w:rsid w:val="000629F4"/>
    <w:rsid w:val="00062E54"/>
    <w:rsid w:val="000635DC"/>
    <w:rsid w:val="00063A47"/>
    <w:rsid w:val="00064050"/>
    <w:rsid w:val="00064676"/>
    <w:rsid w:val="0006468C"/>
    <w:rsid w:val="000646BA"/>
    <w:rsid w:val="00065181"/>
    <w:rsid w:val="00065941"/>
    <w:rsid w:val="00065946"/>
    <w:rsid w:val="00065A83"/>
    <w:rsid w:val="00065F24"/>
    <w:rsid w:val="00065F61"/>
    <w:rsid w:val="0006627B"/>
    <w:rsid w:val="0006638C"/>
    <w:rsid w:val="0006640C"/>
    <w:rsid w:val="000666B5"/>
    <w:rsid w:val="00066AAB"/>
    <w:rsid w:val="00066BE5"/>
    <w:rsid w:val="00067128"/>
    <w:rsid w:val="00067134"/>
    <w:rsid w:val="00067676"/>
    <w:rsid w:val="00067F28"/>
    <w:rsid w:val="00070304"/>
    <w:rsid w:val="00070615"/>
    <w:rsid w:val="000708AF"/>
    <w:rsid w:val="00070F68"/>
    <w:rsid w:val="000719D4"/>
    <w:rsid w:val="00072154"/>
    <w:rsid w:val="00072159"/>
    <w:rsid w:val="00072247"/>
    <w:rsid w:val="00072973"/>
    <w:rsid w:val="00072A8A"/>
    <w:rsid w:val="00072AD0"/>
    <w:rsid w:val="00072E50"/>
    <w:rsid w:val="00073209"/>
    <w:rsid w:val="00073320"/>
    <w:rsid w:val="00073801"/>
    <w:rsid w:val="00073851"/>
    <w:rsid w:val="00073E22"/>
    <w:rsid w:val="000745A5"/>
    <w:rsid w:val="000745E5"/>
    <w:rsid w:val="00074A84"/>
    <w:rsid w:val="00075786"/>
    <w:rsid w:val="00075C9F"/>
    <w:rsid w:val="000762D7"/>
    <w:rsid w:val="000763F9"/>
    <w:rsid w:val="00076C60"/>
    <w:rsid w:val="00076D66"/>
    <w:rsid w:val="00076FB8"/>
    <w:rsid w:val="000774B5"/>
    <w:rsid w:val="000774B8"/>
    <w:rsid w:val="000775E1"/>
    <w:rsid w:val="00077765"/>
    <w:rsid w:val="0007785C"/>
    <w:rsid w:val="00077E2E"/>
    <w:rsid w:val="00077FE9"/>
    <w:rsid w:val="000804E1"/>
    <w:rsid w:val="000806CE"/>
    <w:rsid w:val="00080956"/>
    <w:rsid w:val="00080AC3"/>
    <w:rsid w:val="00080BFA"/>
    <w:rsid w:val="00080F69"/>
    <w:rsid w:val="00081159"/>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39B4"/>
    <w:rsid w:val="0008476C"/>
    <w:rsid w:val="00084790"/>
    <w:rsid w:val="00084CBB"/>
    <w:rsid w:val="00084D83"/>
    <w:rsid w:val="00085221"/>
    <w:rsid w:val="00085824"/>
    <w:rsid w:val="0008603E"/>
    <w:rsid w:val="0008613F"/>
    <w:rsid w:val="0008675C"/>
    <w:rsid w:val="00086A24"/>
    <w:rsid w:val="00087450"/>
    <w:rsid w:val="00087D32"/>
    <w:rsid w:val="00087FB4"/>
    <w:rsid w:val="000902EF"/>
    <w:rsid w:val="0009034B"/>
    <w:rsid w:val="00090429"/>
    <w:rsid w:val="00090595"/>
    <w:rsid w:val="00090937"/>
    <w:rsid w:val="00090A13"/>
    <w:rsid w:val="00090A91"/>
    <w:rsid w:val="00090BC0"/>
    <w:rsid w:val="000910DE"/>
    <w:rsid w:val="0009117A"/>
    <w:rsid w:val="00091E31"/>
    <w:rsid w:val="00092997"/>
    <w:rsid w:val="00092A2B"/>
    <w:rsid w:val="00093042"/>
    <w:rsid w:val="00093B7B"/>
    <w:rsid w:val="00093B94"/>
    <w:rsid w:val="000942B3"/>
    <w:rsid w:val="00094A33"/>
    <w:rsid w:val="00095684"/>
    <w:rsid w:val="00095A11"/>
    <w:rsid w:val="00096336"/>
    <w:rsid w:val="000977DD"/>
    <w:rsid w:val="0009791A"/>
    <w:rsid w:val="00097B49"/>
    <w:rsid w:val="00097FD3"/>
    <w:rsid w:val="000A0245"/>
    <w:rsid w:val="000A0AFE"/>
    <w:rsid w:val="000A1007"/>
    <w:rsid w:val="000A1214"/>
    <w:rsid w:val="000A1357"/>
    <w:rsid w:val="000A15E1"/>
    <w:rsid w:val="000A167C"/>
    <w:rsid w:val="000A17C3"/>
    <w:rsid w:val="000A1CB1"/>
    <w:rsid w:val="000A1FE8"/>
    <w:rsid w:val="000A20B1"/>
    <w:rsid w:val="000A21C2"/>
    <w:rsid w:val="000A289D"/>
    <w:rsid w:val="000A2A97"/>
    <w:rsid w:val="000A2C5F"/>
    <w:rsid w:val="000A361C"/>
    <w:rsid w:val="000A42DD"/>
    <w:rsid w:val="000A46D6"/>
    <w:rsid w:val="000A4A98"/>
    <w:rsid w:val="000A5178"/>
    <w:rsid w:val="000A5236"/>
    <w:rsid w:val="000A529D"/>
    <w:rsid w:val="000A56A8"/>
    <w:rsid w:val="000A5E8F"/>
    <w:rsid w:val="000A61F9"/>
    <w:rsid w:val="000A64EC"/>
    <w:rsid w:val="000A6FFF"/>
    <w:rsid w:val="000A704A"/>
    <w:rsid w:val="000A739C"/>
    <w:rsid w:val="000A7754"/>
    <w:rsid w:val="000B032A"/>
    <w:rsid w:val="000B0674"/>
    <w:rsid w:val="000B069D"/>
    <w:rsid w:val="000B0B42"/>
    <w:rsid w:val="000B12ED"/>
    <w:rsid w:val="000B12F5"/>
    <w:rsid w:val="000B168E"/>
    <w:rsid w:val="000B1BE2"/>
    <w:rsid w:val="000B1E58"/>
    <w:rsid w:val="000B25A1"/>
    <w:rsid w:val="000B26F9"/>
    <w:rsid w:val="000B2D4E"/>
    <w:rsid w:val="000B2EB9"/>
    <w:rsid w:val="000B31C8"/>
    <w:rsid w:val="000B3593"/>
    <w:rsid w:val="000B3666"/>
    <w:rsid w:val="000B39CB"/>
    <w:rsid w:val="000B3E73"/>
    <w:rsid w:val="000B40EF"/>
    <w:rsid w:val="000B437C"/>
    <w:rsid w:val="000B47D5"/>
    <w:rsid w:val="000B485B"/>
    <w:rsid w:val="000B4E74"/>
    <w:rsid w:val="000B51B2"/>
    <w:rsid w:val="000B51C1"/>
    <w:rsid w:val="000B6C7A"/>
    <w:rsid w:val="000B707C"/>
    <w:rsid w:val="000B733E"/>
    <w:rsid w:val="000B74BE"/>
    <w:rsid w:val="000B7B3B"/>
    <w:rsid w:val="000C0318"/>
    <w:rsid w:val="000C06DD"/>
    <w:rsid w:val="000C0942"/>
    <w:rsid w:val="000C0DC2"/>
    <w:rsid w:val="000C0E74"/>
    <w:rsid w:val="000C0F26"/>
    <w:rsid w:val="000C147A"/>
    <w:rsid w:val="000C1897"/>
    <w:rsid w:val="000C1987"/>
    <w:rsid w:val="000C1F68"/>
    <w:rsid w:val="000C261F"/>
    <w:rsid w:val="000C2DE9"/>
    <w:rsid w:val="000C2FC5"/>
    <w:rsid w:val="000C34C2"/>
    <w:rsid w:val="000C34EB"/>
    <w:rsid w:val="000C35B0"/>
    <w:rsid w:val="000C41E4"/>
    <w:rsid w:val="000C4511"/>
    <w:rsid w:val="000C552F"/>
    <w:rsid w:val="000C5DE9"/>
    <w:rsid w:val="000C5E89"/>
    <w:rsid w:val="000C60F2"/>
    <w:rsid w:val="000C6231"/>
    <w:rsid w:val="000C6977"/>
    <w:rsid w:val="000C6A39"/>
    <w:rsid w:val="000C6B14"/>
    <w:rsid w:val="000C6D53"/>
    <w:rsid w:val="000C6FF8"/>
    <w:rsid w:val="000C7334"/>
    <w:rsid w:val="000C737F"/>
    <w:rsid w:val="000C73D3"/>
    <w:rsid w:val="000C75D6"/>
    <w:rsid w:val="000C7FFB"/>
    <w:rsid w:val="000D1390"/>
    <w:rsid w:val="000D1406"/>
    <w:rsid w:val="000D141A"/>
    <w:rsid w:val="000D197B"/>
    <w:rsid w:val="000D1A0F"/>
    <w:rsid w:val="000D202C"/>
    <w:rsid w:val="000D236E"/>
    <w:rsid w:val="000D2479"/>
    <w:rsid w:val="000D2928"/>
    <w:rsid w:val="000D2C42"/>
    <w:rsid w:val="000D2E24"/>
    <w:rsid w:val="000D331A"/>
    <w:rsid w:val="000D33B8"/>
    <w:rsid w:val="000D34C8"/>
    <w:rsid w:val="000D3A60"/>
    <w:rsid w:val="000D3CA9"/>
    <w:rsid w:val="000D3DD1"/>
    <w:rsid w:val="000D3FAF"/>
    <w:rsid w:val="000D4040"/>
    <w:rsid w:val="000D5129"/>
    <w:rsid w:val="000D5ABE"/>
    <w:rsid w:val="000D5B25"/>
    <w:rsid w:val="000D666F"/>
    <w:rsid w:val="000D6808"/>
    <w:rsid w:val="000D6A77"/>
    <w:rsid w:val="000D6AAB"/>
    <w:rsid w:val="000D6C3A"/>
    <w:rsid w:val="000D6D33"/>
    <w:rsid w:val="000D7119"/>
    <w:rsid w:val="000D7DEE"/>
    <w:rsid w:val="000D7E24"/>
    <w:rsid w:val="000E08DA"/>
    <w:rsid w:val="000E09BC"/>
    <w:rsid w:val="000E0D4C"/>
    <w:rsid w:val="000E1094"/>
    <w:rsid w:val="000E12FF"/>
    <w:rsid w:val="000E142C"/>
    <w:rsid w:val="000E2038"/>
    <w:rsid w:val="000E26A4"/>
    <w:rsid w:val="000E26C1"/>
    <w:rsid w:val="000E2783"/>
    <w:rsid w:val="000E2875"/>
    <w:rsid w:val="000E2A2D"/>
    <w:rsid w:val="000E3196"/>
    <w:rsid w:val="000E31FA"/>
    <w:rsid w:val="000E3A0B"/>
    <w:rsid w:val="000E3AC9"/>
    <w:rsid w:val="000E3B63"/>
    <w:rsid w:val="000E3CFD"/>
    <w:rsid w:val="000E3F22"/>
    <w:rsid w:val="000E4032"/>
    <w:rsid w:val="000E4F78"/>
    <w:rsid w:val="000E5457"/>
    <w:rsid w:val="000E5796"/>
    <w:rsid w:val="000E57B0"/>
    <w:rsid w:val="000E5E90"/>
    <w:rsid w:val="000E63CD"/>
    <w:rsid w:val="000E660E"/>
    <w:rsid w:val="000E6790"/>
    <w:rsid w:val="000E6AB0"/>
    <w:rsid w:val="000E7062"/>
    <w:rsid w:val="000E7BD8"/>
    <w:rsid w:val="000E7F3F"/>
    <w:rsid w:val="000F0116"/>
    <w:rsid w:val="000F0765"/>
    <w:rsid w:val="000F0B9B"/>
    <w:rsid w:val="000F0E8F"/>
    <w:rsid w:val="000F118D"/>
    <w:rsid w:val="000F13B8"/>
    <w:rsid w:val="000F163F"/>
    <w:rsid w:val="000F1DA5"/>
    <w:rsid w:val="000F1FAD"/>
    <w:rsid w:val="000F2185"/>
    <w:rsid w:val="000F2693"/>
    <w:rsid w:val="000F2780"/>
    <w:rsid w:val="000F2F7D"/>
    <w:rsid w:val="000F33FE"/>
    <w:rsid w:val="000F361D"/>
    <w:rsid w:val="000F3A7E"/>
    <w:rsid w:val="000F40C2"/>
    <w:rsid w:val="000F4182"/>
    <w:rsid w:val="000F44E7"/>
    <w:rsid w:val="000F44F3"/>
    <w:rsid w:val="000F4526"/>
    <w:rsid w:val="000F4CDD"/>
    <w:rsid w:val="000F4D30"/>
    <w:rsid w:val="000F4F20"/>
    <w:rsid w:val="000F4F54"/>
    <w:rsid w:val="000F5055"/>
    <w:rsid w:val="000F6507"/>
    <w:rsid w:val="000F6A2F"/>
    <w:rsid w:val="000F6BC1"/>
    <w:rsid w:val="000F6C15"/>
    <w:rsid w:val="000F6C50"/>
    <w:rsid w:val="000F6D28"/>
    <w:rsid w:val="000F723C"/>
    <w:rsid w:val="000F77DD"/>
    <w:rsid w:val="000F7B31"/>
    <w:rsid w:val="001000C4"/>
    <w:rsid w:val="00100259"/>
    <w:rsid w:val="00100372"/>
    <w:rsid w:val="00100C0A"/>
    <w:rsid w:val="00100EE1"/>
    <w:rsid w:val="00101267"/>
    <w:rsid w:val="00101302"/>
    <w:rsid w:val="00101413"/>
    <w:rsid w:val="00101563"/>
    <w:rsid w:val="00101981"/>
    <w:rsid w:val="00101CEB"/>
    <w:rsid w:val="0010217A"/>
    <w:rsid w:val="00102342"/>
    <w:rsid w:val="00102531"/>
    <w:rsid w:val="00102A0B"/>
    <w:rsid w:val="00102DDF"/>
    <w:rsid w:val="0010305E"/>
    <w:rsid w:val="00103352"/>
    <w:rsid w:val="00103AAB"/>
    <w:rsid w:val="00104648"/>
    <w:rsid w:val="00104C66"/>
    <w:rsid w:val="00104DAB"/>
    <w:rsid w:val="00104E53"/>
    <w:rsid w:val="0010517D"/>
    <w:rsid w:val="001057BF"/>
    <w:rsid w:val="00105CD7"/>
    <w:rsid w:val="00105FD4"/>
    <w:rsid w:val="00106245"/>
    <w:rsid w:val="001062FA"/>
    <w:rsid w:val="00106413"/>
    <w:rsid w:val="0010651E"/>
    <w:rsid w:val="001065A8"/>
    <w:rsid w:val="0010694C"/>
    <w:rsid w:val="00106A9E"/>
    <w:rsid w:val="00106C4A"/>
    <w:rsid w:val="001072A8"/>
    <w:rsid w:val="001077A8"/>
    <w:rsid w:val="00107B47"/>
    <w:rsid w:val="00107C52"/>
    <w:rsid w:val="0011093C"/>
    <w:rsid w:val="0011097D"/>
    <w:rsid w:val="001109F7"/>
    <w:rsid w:val="00111618"/>
    <w:rsid w:val="001117B4"/>
    <w:rsid w:val="00111845"/>
    <w:rsid w:val="00111C8B"/>
    <w:rsid w:val="00112076"/>
    <w:rsid w:val="001123CF"/>
    <w:rsid w:val="001123F5"/>
    <w:rsid w:val="00112615"/>
    <w:rsid w:val="00112DC7"/>
    <w:rsid w:val="001131DC"/>
    <w:rsid w:val="00113B9E"/>
    <w:rsid w:val="00113D14"/>
    <w:rsid w:val="00113DEE"/>
    <w:rsid w:val="00113E1E"/>
    <w:rsid w:val="00114D27"/>
    <w:rsid w:val="00114EC6"/>
    <w:rsid w:val="00115211"/>
    <w:rsid w:val="001156AF"/>
    <w:rsid w:val="00115FBD"/>
    <w:rsid w:val="0011676B"/>
    <w:rsid w:val="001169DC"/>
    <w:rsid w:val="00116C6B"/>
    <w:rsid w:val="00116F13"/>
    <w:rsid w:val="00117113"/>
    <w:rsid w:val="001171EB"/>
    <w:rsid w:val="001203BF"/>
    <w:rsid w:val="0012074D"/>
    <w:rsid w:val="00120C4F"/>
    <w:rsid w:val="00120CBD"/>
    <w:rsid w:val="00120D17"/>
    <w:rsid w:val="00121A6B"/>
    <w:rsid w:val="00121BA4"/>
    <w:rsid w:val="00121BC8"/>
    <w:rsid w:val="00121EAA"/>
    <w:rsid w:val="00122217"/>
    <w:rsid w:val="0012241E"/>
    <w:rsid w:val="0012255E"/>
    <w:rsid w:val="001226B7"/>
    <w:rsid w:val="00122800"/>
    <w:rsid w:val="00122AB7"/>
    <w:rsid w:val="00122BB7"/>
    <w:rsid w:val="00123804"/>
    <w:rsid w:val="00123BDF"/>
    <w:rsid w:val="00123E5C"/>
    <w:rsid w:val="00124072"/>
    <w:rsid w:val="001248EA"/>
    <w:rsid w:val="00124CED"/>
    <w:rsid w:val="00124F76"/>
    <w:rsid w:val="00125707"/>
    <w:rsid w:val="00125718"/>
    <w:rsid w:val="00125A28"/>
    <w:rsid w:val="00125B97"/>
    <w:rsid w:val="00125F71"/>
    <w:rsid w:val="001262EA"/>
    <w:rsid w:val="001269DF"/>
    <w:rsid w:val="00126D84"/>
    <w:rsid w:val="00127000"/>
    <w:rsid w:val="0012718E"/>
    <w:rsid w:val="001271E4"/>
    <w:rsid w:val="00127644"/>
    <w:rsid w:val="00127A0E"/>
    <w:rsid w:val="00127EE6"/>
    <w:rsid w:val="00127F84"/>
    <w:rsid w:val="001300FD"/>
    <w:rsid w:val="00130267"/>
    <w:rsid w:val="0013087E"/>
    <w:rsid w:val="00130A49"/>
    <w:rsid w:val="00130A88"/>
    <w:rsid w:val="00130E9B"/>
    <w:rsid w:val="00130F90"/>
    <w:rsid w:val="0013109E"/>
    <w:rsid w:val="00131379"/>
    <w:rsid w:val="0013163B"/>
    <w:rsid w:val="00131720"/>
    <w:rsid w:val="00131BA9"/>
    <w:rsid w:val="00131CAF"/>
    <w:rsid w:val="00131CFE"/>
    <w:rsid w:val="00132392"/>
    <w:rsid w:val="00132847"/>
    <w:rsid w:val="0013322B"/>
    <w:rsid w:val="0013345E"/>
    <w:rsid w:val="00134218"/>
    <w:rsid w:val="00134B74"/>
    <w:rsid w:val="00136909"/>
    <w:rsid w:val="001375A6"/>
    <w:rsid w:val="00137F5C"/>
    <w:rsid w:val="00140D3E"/>
    <w:rsid w:val="00140DE3"/>
    <w:rsid w:val="0014162A"/>
    <w:rsid w:val="0014197E"/>
    <w:rsid w:val="001422CB"/>
    <w:rsid w:val="00142ED3"/>
    <w:rsid w:val="001433C3"/>
    <w:rsid w:val="001434F9"/>
    <w:rsid w:val="001439C8"/>
    <w:rsid w:val="00143D43"/>
    <w:rsid w:val="0014432F"/>
    <w:rsid w:val="001449AF"/>
    <w:rsid w:val="00144B51"/>
    <w:rsid w:val="00144B59"/>
    <w:rsid w:val="00144D0F"/>
    <w:rsid w:val="00145054"/>
    <w:rsid w:val="00145070"/>
    <w:rsid w:val="0014521D"/>
    <w:rsid w:val="00145335"/>
    <w:rsid w:val="001453F3"/>
    <w:rsid w:val="001455EA"/>
    <w:rsid w:val="0014561A"/>
    <w:rsid w:val="00145798"/>
    <w:rsid w:val="0014590F"/>
    <w:rsid w:val="00145E4A"/>
    <w:rsid w:val="001461B8"/>
    <w:rsid w:val="00146DD8"/>
    <w:rsid w:val="00147103"/>
    <w:rsid w:val="00147174"/>
    <w:rsid w:val="00147352"/>
    <w:rsid w:val="001473ED"/>
    <w:rsid w:val="0014747C"/>
    <w:rsid w:val="001479A2"/>
    <w:rsid w:val="001479B2"/>
    <w:rsid w:val="00147A69"/>
    <w:rsid w:val="00147A6A"/>
    <w:rsid w:val="00147D59"/>
    <w:rsid w:val="00150186"/>
    <w:rsid w:val="00150427"/>
    <w:rsid w:val="00150968"/>
    <w:rsid w:val="00150E0D"/>
    <w:rsid w:val="00151097"/>
    <w:rsid w:val="00151174"/>
    <w:rsid w:val="0015165C"/>
    <w:rsid w:val="00152055"/>
    <w:rsid w:val="0015230B"/>
    <w:rsid w:val="001523A6"/>
    <w:rsid w:val="00152413"/>
    <w:rsid w:val="001526FF"/>
    <w:rsid w:val="001527A7"/>
    <w:rsid w:val="00152A96"/>
    <w:rsid w:val="00152BC0"/>
    <w:rsid w:val="00152D1A"/>
    <w:rsid w:val="00152F5C"/>
    <w:rsid w:val="00153179"/>
    <w:rsid w:val="00154225"/>
    <w:rsid w:val="00154C21"/>
    <w:rsid w:val="00155648"/>
    <w:rsid w:val="0015585F"/>
    <w:rsid w:val="00155A6A"/>
    <w:rsid w:val="00155AE7"/>
    <w:rsid w:val="00155B13"/>
    <w:rsid w:val="00155D26"/>
    <w:rsid w:val="00155D5B"/>
    <w:rsid w:val="001561E2"/>
    <w:rsid w:val="00156CC5"/>
    <w:rsid w:val="00156DF5"/>
    <w:rsid w:val="001574B5"/>
    <w:rsid w:val="00157671"/>
    <w:rsid w:val="00157921"/>
    <w:rsid w:val="00161169"/>
    <w:rsid w:val="00161964"/>
    <w:rsid w:val="001619DD"/>
    <w:rsid w:val="00161CD2"/>
    <w:rsid w:val="00162098"/>
    <w:rsid w:val="00162560"/>
    <w:rsid w:val="00162E31"/>
    <w:rsid w:val="00163039"/>
    <w:rsid w:val="001631FA"/>
    <w:rsid w:val="0016321C"/>
    <w:rsid w:val="0016376E"/>
    <w:rsid w:val="00163BB9"/>
    <w:rsid w:val="00163CE9"/>
    <w:rsid w:val="00163FA2"/>
    <w:rsid w:val="00164A6F"/>
    <w:rsid w:val="00164CB6"/>
    <w:rsid w:val="00164D6C"/>
    <w:rsid w:val="00165187"/>
    <w:rsid w:val="001651C1"/>
    <w:rsid w:val="001655EC"/>
    <w:rsid w:val="0016567B"/>
    <w:rsid w:val="00165A45"/>
    <w:rsid w:val="00165DFC"/>
    <w:rsid w:val="001667E6"/>
    <w:rsid w:val="00166C15"/>
    <w:rsid w:val="00166DD5"/>
    <w:rsid w:val="0016705B"/>
    <w:rsid w:val="00167103"/>
    <w:rsid w:val="001671BF"/>
    <w:rsid w:val="001672EA"/>
    <w:rsid w:val="0016794C"/>
    <w:rsid w:val="00167C71"/>
    <w:rsid w:val="00170121"/>
    <w:rsid w:val="00170230"/>
    <w:rsid w:val="00170899"/>
    <w:rsid w:val="00170952"/>
    <w:rsid w:val="00171036"/>
    <w:rsid w:val="001710E4"/>
    <w:rsid w:val="00171137"/>
    <w:rsid w:val="001714BA"/>
    <w:rsid w:val="00171968"/>
    <w:rsid w:val="001723D8"/>
    <w:rsid w:val="0017292D"/>
    <w:rsid w:val="00172D71"/>
    <w:rsid w:val="00172E0B"/>
    <w:rsid w:val="00172EBE"/>
    <w:rsid w:val="00173228"/>
    <w:rsid w:val="001741BA"/>
    <w:rsid w:val="00174446"/>
    <w:rsid w:val="0017452C"/>
    <w:rsid w:val="00174771"/>
    <w:rsid w:val="001749A8"/>
    <w:rsid w:val="00174F3B"/>
    <w:rsid w:val="0017537C"/>
    <w:rsid w:val="001753FE"/>
    <w:rsid w:val="00175671"/>
    <w:rsid w:val="001757AB"/>
    <w:rsid w:val="00175940"/>
    <w:rsid w:val="00175C79"/>
    <w:rsid w:val="00175D14"/>
    <w:rsid w:val="00175EAF"/>
    <w:rsid w:val="00175F01"/>
    <w:rsid w:val="00175F7D"/>
    <w:rsid w:val="0017617D"/>
    <w:rsid w:val="00176402"/>
    <w:rsid w:val="00176674"/>
    <w:rsid w:val="00176686"/>
    <w:rsid w:val="001766EF"/>
    <w:rsid w:val="0017674B"/>
    <w:rsid w:val="001769B5"/>
    <w:rsid w:val="00176BA5"/>
    <w:rsid w:val="00176BF9"/>
    <w:rsid w:val="00177C34"/>
    <w:rsid w:val="00177D46"/>
    <w:rsid w:val="00177E60"/>
    <w:rsid w:val="0018026B"/>
    <w:rsid w:val="0018082A"/>
    <w:rsid w:val="0018097C"/>
    <w:rsid w:val="00180BB1"/>
    <w:rsid w:val="00180E0A"/>
    <w:rsid w:val="00180EAF"/>
    <w:rsid w:val="00180EBB"/>
    <w:rsid w:val="0018150A"/>
    <w:rsid w:val="00181F48"/>
    <w:rsid w:val="0018245D"/>
    <w:rsid w:val="00182549"/>
    <w:rsid w:val="0018255D"/>
    <w:rsid w:val="00182613"/>
    <w:rsid w:val="001826ED"/>
    <w:rsid w:val="00182813"/>
    <w:rsid w:val="00182F80"/>
    <w:rsid w:val="00183D33"/>
    <w:rsid w:val="00183EA8"/>
    <w:rsid w:val="00184280"/>
    <w:rsid w:val="001843B0"/>
    <w:rsid w:val="001843D4"/>
    <w:rsid w:val="001846EA"/>
    <w:rsid w:val="001848DC"/>
    <w:rsid w:val="00184D81"/>
    <w:rsid w:val="00184FE9"/>
    <w:rsid w:val="00185232"/>
    <w:rsid w:val="001852C8"/>
    <w:rsid w:val="0018576B"/>
    <w:rsid w:val="00186E41"/>
    <w:rsid w:val="00187196"/>
    <w:rsid w:val="00187224"/>
    <w:rsid w:val="0018756C"/>
    <w:rsid w:val="00187D3B"/>
    <w:rsid w:val="00187D95"/>
    <w:rsid w:val="00187E27"/>
    <w:rsid w:val="001904EB"/>
    <w:rsid w:val="0019106B"/>
    <w:rsid w:val="00191114"/>
    <w:rsid w:val="001912F2"/>
    <w:rsid w:val="0019158C"/>
    <w:rsid w:val="00191D35"/>
    <w:rsid w:val="00192199"/>
    <w:rsid w:val="001929FD"/>
    <w:rsid w:val="00192F12"/>
    <w:rsid w:val="001930DC"/>
    <w:rsid w:val="00193113"/>
    <w:rsid w:val="001934B1"/>
    <w:rsid w:val="001937E5"/>
    <w:rsid w:val="00193837"/>
    <w:rsid w:val="00193953"/>
    <w:rsid w:val="00194056"/>
    <w:rsid w:val="00194700"/>
    <w:rsid w:val="00194950"/>
    <w:rsid w:val="00195104"/>
    <w:rsid w:val="0019597C"/>
    <w:rsid w:val="00195A3C"/>
    <w:rsid w:val="00195BFF"/>
    <w:rsid w:val="00195C3E"/>
    <w:rsid w:val="00195F98"/>
    <w:rsid w:val="0019637D"/>
    <w:rsid w:val="00196623"/>
    <w:rsid w:val="00196803"/>
    <w:rsid w:val="001968EF"/>
    <w:rsid w:val="00196A3E"/>
    <w:rsid w:val="00197445"/>
    <w:rsid w:val="001975FD"/>
    <w:rsid w:val="0019796D"/>
    <w:rsid w:val="00197E2A"/>
    <w:rsid w:val="001A002E"/>
    <w:rsid w:val="001A0094"/>
    <w:rsid w:val="001A0382"/>
    <w:rsid w:val="001A0B1C"/>
    <w:rsid w:val="001A0D56"/>
    <w:rsid w:val="001A0EB7"/>
    <w:rsid w:val="001A1052"/>
    <w:rsid w:val="001A17F0"/>
    <w:rsid w:val="001A1FD3"/>
    <w:rsid w:val="001A25BC"/>
    <w:rsid w:val="001A27A4"/>
    <w:rsid w:val="001A326A"/>
    <w:rsid w:val="001A3883"/>
    <w:rsid w:val="001A3A4C"/>
    <w:rsid w:val="001A3B89"/>
    <w:rsid w:val="001A3C41"/>
    <w:rsid w:val="001A3D9A"/>
    <w:rsid w:val="001A4DE1"/>
    <w:rsid w:val="001A4FC1"/>
    <w:rsid w:val="001A538E"/>
    <w:rsid w:val="001A5C27"/>
    <w:rsid w:val="001A604F"/>
    <w:rsid w:val="001A6148"/>
    <w:rsid w:val="001A6248"/>
    <w:rsid w:val="001A63CD"/>
    <w:rsid w:val="001A63FB"/>
    <w:rsid w:val="001A6C3F"/>
    <w:rsid w:val="001A719B"/>
    <w:rsid w:val="001A7270"/>
    <w:rsid w:val="001A7D76"/>
    <w:rsid w:val="001B0411"/>
    <w:rsid w:val="001B06A1"/>
    <w:rsid w:val="001B0C2F"/>
    <w:rsid w:val="001B0D21"/>
    <w:rsid w:val="001B1257"/>
    <w:rsid w:val="001B15A2"/>
    <w:rsid w:val="001B1B2C"/>
    <w:rsid w:val="001B1D6B"/>
    <w:rsid w:val="001B2349"/>
    <w:rsid w:val="001B2CF2"/>
    <w:rsid w:val="001B33D3"/>
    <w:rsid w:val="001B3408"/>
    <w:rsid w:val="001B3521"/>
    <w:rsid w:val="001B3636"/>
    <w:rsid w:val="001B397D"/>
    <w:rsid w:val="001B3A21"/>
    <w:rsid w:val="001B3AF2"/>
    <w:rsid w:val="001B49B7"/>
    <w:rsid w:val="001B4A80"/>
    <w:rsid w:val="001B4D8B"/>
    <w:rsid w:val="001B5348"/>
    <w:rsid w:val="001B58BF"/>
    <w:rsid w:val="001B5E8C"/>
    <w:rsid w:val="001B6757"/>
    <w:rsid w:val="001B6B17"/>
    <w:rsid w:val="001B6E15"/>
    <w:rsid w:val="001B7BA6"/>
    <w:rsid w:val="001B7CB5"/>
    <w:rsid w:val="001C078C"/>
    <w:rsid w:val="001C0D8A"/>
    <w:rsid w:val="001C1295"/>
    <w:rsid w:val="001C16AC"/>
    <w:rsid w:val="001C183C"/>
    <w:rsid w:val="001C1922"/>
    <w:rsid w:val="001C1FA6"/>
    <w:rsid w:val="001C266A"/>
    <w:rsid w:val="001C2A1A"/>
    <w:rsid w:val="001C2EE7"/>
    <w:rsid w:val="001C2F1E"/>
    <w:rsid w:val="001C311D"/>
    <w:rsid w:val="001C3506"/>
    <w:rsid w:val="001C363E"/>
    <w:rsid w:val="001C3D16"/>
    <w:rsid w:val="001C470D"/>
    <w:rsid w:val="001C4B4B"/>
    <w:rsid w:val="001C4D63"/>
    <w:rsid w:val="001C4F6D"/>
    <w:rsid w:val="001C4F82"/>
    <w:rsid w:val="001C5102"/>
    <w:rsid w:val="001C5AB2"/>
    <w:rsid w:val="001C6483"/>
    <w:rsid w:val="001C64B6"/>
    <w:rsid w:val="001C651D"/>
    <w:rsid w:val="001C7081"/>
    <w:rsid w:val="001C7129"/>
    <w:rsid w:val="001C71C8"/>
    <w:rsid w:val="001C7595"/>
    <w:rsid w:val="001C779A"/>
    <w:rsid w:val="001C77CB"/>
    <w:rsid w:val="001C7AC9"/>
    <w:rsid w:val="001D0116"/>
    <w:rsid w:val="001D026B"/>
    <w:rsid w:val="001D032E"/>
    <w:rsid w:val="001D07CD"/>
    <w:rsid w:val="001D15A6"/>
    <w:rsid w:val="001D196D"/>
    <w:rsid w:val="001D1C11"/>
    <w:rsid w:val="001D1E80"/>
    <w:rsid w:val="001D1F9A"/>
    <w:rsid w:val="001D206E"/>
    <w:rsid w:val="001D24D3"/>
    <w:rsid w:val="001D26EF"/>
    <w:rsid w:val="001D2F3E"/>
    <w:rsid w:val="001D384E"/>
    <w:rsid w:val="001D3D0C"/>
    <w:rsid w:val="001D4131"/>
    <w:rsid w:val="001D45E2"/>
    <w:rsid w:val="001D47CF"/>
    <w:rsid w:val="001D4AC1"/>
    <w:rsid w:val="001D4B56"/>
    <w:rsid w:val="001D4F3D"/>
    <w:rsid w:val="001D51D0"/>
    <w:rsid w:val="001D53A4"/>
    <w:rsid w:val="001D5ABF"/>
    <w:rsid w:val="001D5ED2"/>
    <w:rsid w:val="001D618B"/>
    <w:rsid w:val="001D67F5"/>
    <w:rsid w:val="001D6AEA"/>
    <w:rsid w:val="001D6E8B"/>
    <w:rsid w:val="001D6EDD"/>
    <w:rsid w:val="001D783A"/>
    <w:rsid w:val="001D78CD"/>
    <w:rsid w:val="001E04D9"/>
    <w:rsid w:val="001E114D"/>
    <w:rsid w:val="001E13B0"/>
    <w:rsid w:val="001E2433"/>
    <w:rsid w:val="001E286A"/>
    <w:rsid w:val="001E2F78"/>
    <w:rsid w:val="001E3008"/>
    <w:rsid w:val="001E33B1"/>
    <w:rsid w:val="001E3821"/>
    <w:rsid w:val="001E3A09"/>
    <w:rsid w:val="001E3D41"/>
    <w:rsid w:val="001E4240"/>
    <w:rsid w:val="001E465A"/>
    <w:rsid w:val="001E47D1"/>
    <w:rsid w:val="001E52E1"/>
    <w:rsid w:val="001E60AE"/>
    <w:rsid w:val="001E66F1"/>
    <w:rsid w:val="001E6706"/>
    <w:rsid w:val="001E68D4"/>
    <w:rsid w:val="001E6F16"/>
    <w:rsid w:val="001E72D3"/>
    <w:rsid w:val="001E75DC"/>
    <w:rsid w:val="001E7BA6"/>
    <w:rsid w:val="001F0671"/>
    <w:rsid w:val="001F092A"/>
    <w:rsid w:val="001F0DDE"/>
    <w:rsid w:val="001F0E87"/>
    <w:rsid w:val="001F1019"/>
    <w:rsid w:val="001F119F"/>
    <w:rsid w:val="001F1278"/>
    <w:rsid w:val="001F168A"/>
    <w:rsid w:val="001F1B43"/>
    <w:rsid w:val="001F1F4B"/>
    <w:rsid w:val="001F273E"/>
    <w:rsid w:val="001F285B"/>
    <w:rsid w:val="001F3155"/>
    <w:rsid w:val="001F37D6"/>
    <w:rsid w:val="001F3C64"/>
    <w:rsid w:val="001F3EE8"/>
    <w:rsid w:val="001F4561"/>
    <w:rsid w:val="001F5546"/>
    <w:rsid w:val="001F5A08"/>
    <w:rsid w:val="001F5A5A"/>
    <w:rsid w:val="001F5C1A"/>
    <w:rsid w:val="001F5CC9"/>
    <w:rsid w:val="001F5E27"/>
    <w:rsid w:val="001F62F5"/>
    <w:rsid w:val="001F688E"/>
    <w:rsid w:val="001F69DE"/>
    <w:rsid w:val="001F7194"/>
    <w:rsid w:val="001F719D"/>
    <w:rsid w:val="001F7680"/>
    <w:rsid w:val="001F7C98"/>
    <w:rsid w:val="00200255"/>
    <w:rsid w:val="002003C3"/>
    <w:rsid w:val="002007F2"/>
    <w:rsid w:val="00200EF7"/>
    <w:rsid w:val="00201034"/>
    <w:rsid w:val="0020119A"/>
    <w:rsid w:val="002013AF"/>
    <w:rsid w:val="00201525"/>
    <w:rsid w:val="002016AE"/>
    <w:rsid w:val="00201866"/>
    <w:rsid w:val="0020364E"/>
    <w:rsid w:val="00203CF1"/>
    <w:rsid w:val="00204204"/>
    <w:rsid w:val="00204495"/>
    <w:rsid w:val="00204936"/>
    <w:rsid w:val="0020526B"/>
    <w:rsid w:val="002059BA"/>
    <w:rsid w:val="0020614E"/>
    <w:rsid w:val="00206479"/>
    <w:rsid w:val="002067C8"/>
    <w:rsid w:val="002069B1"/>
    <w:rsid w:val="00206C02"/>
    <w:rsid w:val="00206D9B"/>
    <w:rsid w:val="00207608"/>
    <w:rsid w:val="002078BB"/>
    <w:rsid w:val="002078C8"/>
    <w:rsid w:val="00210742"/>
    <w:rsid w:val="002107D3"/>
    <w:rsid w:val="00210ADA"/>
    <w:rsid w:val="00211044"/>
    <w:rsid w:val="0021168C"/>
    <w:rsid w:val="00211C6F"/>
    <w:rsid w:val="00211D5E"/>
    <w:rsid w:val="0021239A"/>
    <w:rsid w:val="002123BF"/>
    <w:rsid w:val="0021247D"/>
    <w:rsid w:val="002124C1"/>
    <w:rsid w:val="002128A3"/>
    <w:rsid w:val="00212A05"/>
    <w:rsid w:val="00212DDA"/>
    <w:rsid w:val="002130C7"/>
    <w:rsid w:val="0021319E"/>
    <w:rsid w:val="002131F0"/>
    <w:rsid w:val="002137CD"/>
    <w:rsid w:val="002139E6"/>
    <w:rsid w:val="00213D47"/>
    <w:rsid w:val="002140A1"/>
    <w:rsid w:val="00214361"/>
    <w:rsid w:val="002146AB"/>
    <w:rsid w:val="002149ED"/>
    <w:rsid w:val="00214A2E"/>
    <w:rsid w:val="00214AA3"/>
    <w:rsid w:val="00215776"/>
    <w:rsid w:val="00215ACF"/>
    <w:rsid w:val="00215BC5"/>
    <w:rsid w:val="00216A20"/>
    <w:rsid w:val="00216B37"/>
    <w:rsid w:val="00216C70"/>
    <w:rsid w:val="00216FA0"/>
    <w:rsid w:val="00217CAD"/>
    <w:rsid w:val="0022024F"/>
    <w:rsid w:val="0022068C"/>
    <w:rsid w:val="002206C9"/>
    <w:rsid w:val="00220756"/>
    <w:rsid w:val="00220A0C"/>
    <w:rsid w:val="00220BB5"/>
    <w:rsid w:val="00220CF7"/>
    <w:rsid w:val="00220EC6"/>
    <w:rsid w:val="00221025"/>
    <w:rsid w:val="002211B5"/>
    <w:rsid w:val="002213FF"/>
    <w:rsid w:val="002218EA"/>
    <w:rsid w:val="00221A80"/>
    <w:rsid w:val="00221BCD"/>
    <w:rsid w:val="00221D9D"/>
    <w:rsid w:val="00221EE5"/>
    <w:rsid w:val="002221DE"/>
    <w:rsid w:val="00222200"/>
    <w:rsid w:val="00222BC0"/>
    <w:rsid w:val="00222D5B"/>
    <w:rsid w:val="00223124"/>
    <w:rsid w:val="00223261"/>
    <w:rsid w:val="002233B8"/>
    <w:rsid w:val="002241C6"/>
    <w:rsid w:val="00224299"/>
    <w:rsid w:val="0022458B"/>
    <w:rsid w:val="002246A4"/>
    <w:rsid w:val="00224A6F"/>
    <w:rsid w:val="00224BAF"/>
    <w:rsid w:val="002251AE"/>
    <w:rsid w:val="002251D5"/>
    <w:rsid w:val="002256E6"/>
    <w:rsid w:val="0022596A"/>
    <w:rsid w:val="00225DCB"/>
    <w:rsid w:val="00225F73"/>
    <w:rsid w:val="0022609A"/>
    <w:rsid w:val="002260FB"/>
    <w:rsid w:val="00226333"/>
    <w:rsid w:val="0022695C"/>
    <w:rsid w:val="00226AA8"/>
    <w:rsid w:val="002274A5"/>
    <w:rsid w:val="0022752A"/>
    <w:rsid w:val="00227B49"/>
    <w:rsid w:val="00227DFC"/>
    <w:rsid w:val="0023020B"/>
    <w:rsid w:val="0023052B"/>
    <w:rsid w:val="00230702"/>
    <w:rsid w:val="00230F75"/>
    <w:rsid w:val="00231368"/>
    <w:rsid w:val="00231995"/>
    <w:rsid w:val="002325CA"/>
    <w:rsid w:val="0023296C"/>
    <w:rsid w:val="00232C0C"/>
    <w:rsid w:val="002330FD"/>
    <w:rsid w:val="0023358C"/>
    <w:rsid w:val="002337F7"/>
    <w:rsid w:val="00233A44"/>
    <w:rsid w:val="00234017"/>
    <w:rsid w:val="00234A4B"/>
    <w:rsid w:val="00234A70"/>
    <w:rsid w:val="00234BF9"/>
    <w:rsid w:val="00235789"/>
    <w:rsid w:val="00235DF4"/>
    <w:rsid w:val="00236214"/>
    <w:rsid w:val="0023633F"/>
    <w:rsid w:val="002367CE"/>
    <w:rsid w:val="00236D01"/>
    <w:rsid w:val="00236E45"/>
    <w:rsid w:val="00237023"/>
    <w:rsid w:val="00237248"/>
    <w:rsid w:val="002377D7"/>
    <w:rsid w:val="00237925"/>
    <w:rsid w:val="00237C7B"/>
    <w:rsid w:val="00240D47"/>
    <w:rsid w:val="00240E73"/>
    <w:rsid w:val="0024120B"/>
    <w:rsid w:val="00241604"/>
    <w:rsid w:val="00241759"/>
    <w:rsid w:val="002419CB"/>
    <w:rsid w:val="00241B53"/>
    <w:rsid w:val="00241E98"/>
    <w:rsid w:val="00241EEC"/>
    <w:rsid w:val="00241F64"/>
    <w:rsid w:val="0024225F"/>
    <w:rsid w:val="00242504"/>
    <w:rsid w:val="00242804"/>
    <w:rsid w:val="002437CD"/>
    <w:rsid w:val="00243EDA"/>
    <w:rsid w:val="0024406A"/>
    <w:rsid w:val="002440C0"/>
    <w:rsid w:val="00244424"/>
    <w:rsid w:val="00244813"/>
    <w:rsid w:val="00244A5D"/>
    <w:rsid w:val="00244E81"/>
    <w:rsid w:val="002450E2"/>
    <w:rsid w:val="002450ED"/>
    <w:rsid w:val="00245443"/>
    <w:rsid w:val="00245702"/>
    <w:rsid w:val="00245970"/>
    <w:rsid w:val="00245DEE"/>
    <w:rsid w:val="002460ED"/>
    <w:rsid w:val="002462AA"/>
    <w:rsid w:val="0024634A"/>
    <w:rsid w:val="0024686B"/>
    <w:rsid w:val="00246F93"/>
    <w:rsid w:val="00247246"/>
    <w:rsid w:val="0024770E"/>
    <w:rsid w:val="00250092"/>
    <w:rsid w:val="0025026A"/>
    <w:rsid w:val="00250376"/>
    <w:rsid w:val="00250541"/>
    <w:rsid w:val="00250643"/>
    <w:rsid w:val="002509E5"/>
    <w:rsid w:val="00250B20"/>
    <w:rsid w:val="00251F95"/>
    <w:rsid w:val="002521FB"/>
    <w:rsid w:val="00252324"/>
    <w:rsid w:val="0025275D"/>
    <w:rsid w:val="002527FF"/>
    <w:rsid w:val="0025296E"/>
    <w:rsid w:val="00252FD0"/>
    <w:rsid w:val="00252FF7"/>
    <w:rsid w:val="0025397F"/>
    <w:rsid w:val="00253CAF"/>
    <w:rsid w:val="00253F37"/>
    <w:rsid w:val="00253FE6"/>
    <w:rsid w:val="002543E5"/>
    <w:rsid w:val="00254542"/>
    <w:rsid w:val="002545C6"/>
    <w:rsid w:val="00254686"/>
    <w:rsid w:val="002546A8"/>
    <w:rsid w:val="00254BDA"/>
    <w:rsid w:val="00254C2F"/>
    <w:rsid w:val="00254C9F"/>
    <w:rsid w:val="00254D8F"/>
    <w:rsid w:val="00255407"/>
    <w:rsid w:val="002555A2"/>
    <w:rsid w:val="002556FD"/>
    <w:rsid w:val="00255872"/>
    <w:rsid w:val="00255932"/>
    <w:rsid w:val="00255B18"/>
    <w:rsid w:val="00256760"/>
    <w:rsid w:val="00256D50"/>
    <w:rsid w:val="00256E50"/>
    <w:rsid w:val="0025714F"/>
    <w:rsid w:val="0025720E"/>
    <w:rsid w:val="002572AF"/>
    <w:rsid w:val="002576C0"/>
    <w:rsid w:val="002578DA"/>
    <w:rsid w:val="00260039"/>
    <w:rsid w:val="002608E1"/>
    <w:rsid w:val="00261514"/>
    <w:rsid w:val="0026170C"/>
    <w:rsid w:val="00261B27"/>
    <w:rsid w:val="002626C2"/>
    <w:rsid w:val="00262BC5"/>
    <w:rsid w:val="00262EC0"/>
    <w:rsid w:val="0026301F"/>
    <w:rsid w:val="00263687"/>
    <w:rsid w:val="00263737"/>
    <w:rsid w:val="00263850"/>
    <w:rsid w:val="00263AD6"/>
    <w:rsid w:val="00264114"/>
    <w:rsid w:val="002646AA"/>
    <w:rsid w:val="00264777"/>
    <w:rsid w:val="00264EE2"/>
    <w:rsid w:val="0026547E"/>
    <w:rsid w:val="00265993"/>
    <w:rsid w:val="00265C2D"/>
    <w:rsid w:val="00266A38"/>
    <w:rsid w:val="00266BB0"/>
    <w:rsid w:val="00266FA3"/>
    <w:rsid w:val="00266FB5"/>
    <w:rsid w:val="00267C70"/>
    <w:rsid w:val="002700E7"/>
    <w:rsid w:val="00270140"/>
    <w:rsid w:val="002703D9"/>
    <w:rsid w:val="002705D7"/>
    <w:rsid w:val="00270AAA"/>
    <w:rsid w:val="00270D10"/>
    <w:rsid w:val="00270E99"/>
    <w:rsid w:val="002713DB"/>
    <w:rsid w:val="0027151D"/>
    <w:rsid w:val="002719B6"/>
    <w:rsid w:val="00272018"/>
    <w:rsid w:val="002721AF"/>
    <w:rsid w:val="00272202"/>
    <w:rsid w:val="002722DA"/>
    <w:rsid w:val="00272671"/>
    <w:rsid w:val="00273638"/>
    <w:rsid w:val="002739F1"/>
    <w:rsid w:val="00273B27"/>
    <w:rsid w:val="002745EB"/>
    <w:rsid w:val="002746E5"/>
    <w:rsid w:val="002749A3"/>
    <w:rsid w:val="002752CE"/>
    <w:rsid w:val="0027536D"/>
    <w:rsid w:val="00275485"/>
    <w:rsid w:val="002759C9"/>
    <w:rsid w:val="002759FF"/>
    <w:rsid w:val="00275CC4"/>
    <w:rsid w:val="002767CD"/>
    <w:rsid w:val="00277633"/>
    <w:rsid w:val="002776A7"/>
    <w:rsid w:val="0027784D"/>
    <w:rsid w:val="00277A32"/>
    <w:rsid w:val="002807E0"/>
    <w:rsid w:val="002808C6"/>
    <w:rsid w:val="00280BE2"/>
    <w:rsid w:val="00280D0B"/>
    <w:rsid w:val="00280DC5"/>
    <w:rsid w:val="00280F31"/>
    <w:rsid w:val="002811F0"/>
    <w:rsid w:val="002815AB"/>
    <w:rsid w:val="00281865"/>
    <w:rsid w:val="00281956"/>
    <w:rsid w:val="00281B60"/>
    <w:rsid w:val="00281E0E"/>
    <w:rsid w:val="0028229C"/>
    <w:rsid w:val="002822E5"/>
    <w:rsid w:val="002822E7"/>
    <w:rsid w:val="0028233B"/>
    <w:rsid w:val="00282DB5"/>
    <w:rsid w:val="0028311A"/>
    <w:rsid w:val="0028332A"/>
    <w:rsid w:val="002835C3"/>
    <w:rsid w:val="0028382F"/>
    <w:rsid w:val="00283994"/>
    <w:rsid w:val="00283B75"/>
    <w:rsid w:val="00283DBA"/>
    <w:rsid w:val="0028434A"/>
    <w:rsid w:val="0028447A"/>
    <w:rsid w:val="00284547"/>
    <w:rsid w:val="00284A53"/>
    <w:rsid w:val="00284FDB"/>
    <w:rsid w:val="002850C1"/>
    <w:rsid w:val="00285443"/>
    <w:rsid w:val="00286357"/>
    <w:rsid w:val="0028656F"/>
    <w:rsid w:val="00286CFB"/>
    <w:rsid w:val="00286F56"/>
    <w:rsid w:val="002872C0"/>
    <w:rsid w:val="0028743C"/>
    <w:rsid w:val="0028785B"/>
    <w:rsid w:val="002879D0"/>
    <w:rsid w:val="00287E6B"/>
    <w:rsid w:val="00287ED4"/>
    <w:rsid w:val="002903EE"/>
    <w:rsid w:val="00290CDE"/>
    <w:rsid w:val="00290FB7"/>
    <w:rsid w:val="00291244"/>
    <w:rsid w:val="002918FC"/>
    <w:rsid w:val="00292886"/>
    <w:rsid w:val="00292A73"/>
    <w:rsid w:val="00292E40"/>
    <w:rsid w:val="00292FAC"/>
    <w:rsid w:val="00293069"/>
    <w:rsid w:val="00293214"/>
    <w:rsid w:val="00294915"/>
    <w:rsid w:val="002949CE"/>
    <w:rsid w:val="00294C19"/>
    <w:rsid w:val="00295042"/>
    <w:rsid w:val="0029526B"/>
    <w:rsid w:val="0029546C"/>
    <w:rsid w:val="00295559"/>
    <w:rsid w:val="00295651"/>
    <w:rsid w:val="00295668"/>
    <w:rsid w:val="00295A99"/>
    <w:rsid w:val="00295BA1"/>
    <w:rsid w:val="00295C69"/>
    <w:rsid w:val="00295C94"/>
    <w:rsid w:val="00295DB9"/>
    <w:rsid w:val="00296157"/>
    <w:rsid w:val="002963A7"/>
    <w:rsid w:val="00296466"/>
    <w:rsid w:val="00296965"/>
    <w:rsid w:val="00296E21"/>
    <w:rsid w:val="00296FBD"/>
    <w:rsid w:val="002970BD"/>
    <w:rsid w:val="00297405"/>
    <w:rsid w:val="00297A5A"/>
    <w:rsid w:val="002A0A43"/>
    <w:rsid w:val="002A1D55"/>
    <w:rsid w:val="002A201F"/>
    <w:rsid w:val="002A2189"/>
    <w:rsid w:val="002A29B0"/>
    <w:rsid w:val="002A2B3F"/>
    <w:rsid w:val="002A2C1D"/>
    <w:rsid w:val="002A2D64"/>
    <w:rsid w:val="002A31F1"/>
    <w:rsid w:val="002A32A9"/>
    <w:rsid w:val="002A334C"/>
    <w:rsid w:val="002A3382"/>
    <w:rsid w:val="002A3467"/>
    <w:rsid w:val="002A3518"/>
    <w:rsid w:val="002A3595"/>
    <w:rsid w:val="002A37EF"/>
    <w:rsid w:val="002A39BA"/>
    <w:rsid w:val="002A3B64"/>
    <w:rsid w:val="002A3B86"/>
    <w:rsid w:val="002A3E42"/>
    <w:rsid w:val="002A4237"/>
    <w:rsid w:val="002A4542"/>
    <w:rsid w:val="002A4633"/>
    <w:rsid w:val="002A463E"/>
    <w:rsid w:val="002A4AAC"/>
    <w:rsid w:val="002A4CB3"/>
    <w:rsid w:val="002A4FEF"/>
    <w:rsid w:val="002A521D"/>
    <w:rsid w:val="002A5445"/>
    <w:rsid w:val="002A5691"/>
    <w:rsid w:val="002A5CEA"/>
    <w:rsid w:val="002A665E"/>
    <w:rsid w:val="002A7449"/>
    <w:rsid w:val="002A79F6"/>
    <w:rsid w:val="002B029A"/>
    <w:rsid w:val="002B0536"/>
    <w:rsid w:val="002B073C"/>
    <w:rsid w:val="002B0776"/>
    <w:rsid w:val="002B09EF"/>
    <w:rsid w:val="002B0AE1"/>
    <w:rsid w:val="002B10AB"/>
    <w:rsid w:val="002B1236"/>
    <w:rsid w:val="002B128A"/>
    <w:rsid w:val="002B1316"/>
    <w:rsid w:val="002B14EE"/>
    <w:rsid w:val="002B15C5"/>
    <w:rsid w:val="002B1639"/>
    <w:rsid w:val="002B214A"/>
    <w:rsid w:val="002B228A"/>
    <w:rsid w:val="002B2301"/>
    <w:rsid w:val="002B2770"/>
    <w:rsid w:val="002B2B03"/>
    <w:rsid w:val="002B2D7B"/>
    <w:rsid w:val="002B2F19"/>
    <w:rsid w:val="002B2F58"/>
    <w:rsid w:val="002B3295"/>
    <w:rsid w:val="002B3912"/>
    <w:rsid w:val="002B3963"/>
    <w:rsid w:val="002B3BB3"/>
    <w:rsid w:val="002B3E72"/>
    <w:rsid w:val="002B41A5"/>
    <w:rsid w:val="002B41AB"/>
    <w:rsid w:val="002B4423"/>
    <w:rsid w:val="002B479C"/>
    <w:rsid w:val="002B4D72"/>
    <w:rsid w:val="002B560D"/>
    <w:rsid w:val="002B56D9"/>
    <w:rsid w:val="002B5BAA"/>
    <w:rsid w:val="002B5E82"/>
    <w:rsid w:val="002B608D"/>
    <w:rsid w:val="002B60EB"/>
    <w:rsid w:val="002B63D0"/>
    <w:rsid w:val="002B69A8"/>
    <w:rsid w:val="002B7048"/>
    <w:rsid w:val="002B776E"/>
    <w:rsid w:val="002B780C"/>
    <w:rsid w:val="002B7D87"/>
    <w:rsid w:val="002B7E55"/>
    <w:rsid w:val="002C0359"/>
    <w:rsid w:val="002C0752"/>
    <w:rsid w:val="002C0C5F"/>
    <w:rsid w:val="002C0F06"/>
    <w:rsid w:val="002C13F2"/>
    <w:rsid w:val="002C1A24"/>
    <w:rsid w:val="002C1E4E"/>
    <w:rsid w:val="002C2015"/>
    <w:rsid w:val="002C203A"/>
    <w:rsid w:val="002C2615"/>
    <w:rsid w:val="002C2AE2"/>
    <w:rsid w:val="002C2B79"/>
    <w:rsid w:val="002C2F4A"/>
    <w:rsid w:val="002C31F4"/>
    <w:rsid w:val="002C3D1D"/>
    <w:rsid w:val="002C3F23"/>
    <w:rsid w:val="002C3F55"/>
    <w:rsid w:val="002C42CD"/>
    <w:rsid w:val="002C46E8"/>
    <w:rsid w:val="002C5224"/>
    <w:rsid w:val="002C5278"/>
    <w:rsid w:val="002C575E"/>
    <w:rsid w:val="002C5A20"/>
    <w:rsid w:val="002C5CE5"/>
    <w:rsid w:val="002C5D7C"/>
    <w:rsid w:val="002C5DC1"/>
    <w:rsid w:val="002C65C5"/>
    <w:rsid w:val="002C65E8"/>
    <w:rsid w:val="002C6779"/>
    <w:rsid w:val="002C6A1D"/>
    <w:rsid w:val="002C7C10"/>
    <w:rsid w:val="002C7D78"/>
    <w:rsid w:val="002D001D"/>
    <w:rsid w:val="002D0255"/>
    <w:rsid w:val="002D1846"/>
    <w:rsid w:val="002D1A7C"/>
    <w:rsid w:val="002D2494"/>
    <w:rsid w:val="002D26A3"/>
    <w:rsid w:val="002D27BC"/>
    <w:rsid w:val="002D294C"/>
    <w:rsid w:val="002D2B52"/>
    <w:rsid w:val="002D2B5F"/>
    <w:rsid w:val="002D2C0F"/>
    <w:rsid w:val="002D2D4E"/>
    <w:rsid w:val="002D2FC6"/>
    <w:rsid w:val="002D33C9"/>
    <w:rsid w:val="002D3887"/>
    <w:rsid w:val="002D3C2C"/>
    <w:rsid w:val="002D40BE"/>
    <w:rsid w:val="002D47FF"/>
    <w:rsid w:val="002D4CD4"/>
    <w:rsid w:val="002D51E5"/>
    <w:rsid w:val="002D691C"/>
    <w:rsid w:val="002D6DC4"/>
    <w:rsid w:val="002D7279"/>
    <w:rsid w:val="002D7953"/>
    <w:rsid w:val="002D7DE9"/>
    <w:rsid w:val="002D7FFC"/>
    <w:rsid w:val="002E0368"/>
    <w:rsid w:val="002E05B0"/>
    <w:rsid w:val="002E0751"/>
    <w:rsid w:val="002E12A9"/>
    <w:rsid w:val="002E1470"/>
    <w:rsid w:val="002E1601"/>
    <w:rsid w:val="002E1849"/>
    <w:rsid w:val="002E1AF5"/>
    <w:rsid w:val="002E1B0B"/>
    <w:rsid w:val="002E22CF"/>
    <w:rsid w:val="002E2414"/>
    <w:rsid w:val="002E2577"/>
    <w:rsid w:val="002E2AFB"/>
    <w:rsid w:val="002E2C7D"/>
    <w:rsid w:val="002E3E87"/>
    <w:rsid w:val="002E44FF"/>
    <w:rsid w:val="002E48A5"/>
    <w:rsid w:val="002E4958"/>
    <w:rsid w:val="002E4A5D"/>
    <w:rsid w:val="002E51FF"/>
    <w:rsid w:val="002E52C3"/>
    <w:rsid w:val="002E55CB"/>
    <w:rsid w:val="002E58F8"/>
    <w:rsid w:val="002E5A23"/>
    <w:rsid w:val="002E605D"/>
    <w:rsid w:val="002E6464"/>
    <w:rsid w:val="002E64E2"/>
    <w:rsid w:val="002E657B"/>
    <w:rsid w:val="002E6A95"/>
    <w:rsid w:val="002E6CF3"/>
    <w:rsid w:val="002E6FF8"/>
    <w:rsid w:val="002E72C6"/>
    <w:rsid w:val="002E7395"/>
    <w:rsid w:val="002F012F"/>
    <w:rsid w:val="002F0791"/>
    <w:rsid w:val="002F0DB5"/>
    <w:rsid w:val="002F1017"/>
    <w:rsid w:val="002F14E7"/>
    <w:rsid w:val="002F15DB"/>
    <w:rsid w:val="002F190A"/>
    <w:rsid w:val="002F216C"/>
    <w:rsid w:val="002F2525"/>
    <w:rsid w:val="002F25AC"/>
    <w:rsid w:val="002F2DA7"/>
    <w:rsid w:val="002F3094"/>
    <w:rsid w:val="002F35D2"/>
    <w:rsid w:val="002F37EF"/>
    <w:rsid w:val="002F3B2E"/>
    <w:rsid w:val="002F3FCD"/>
    <w:rsid w:val="002F4191"/>
    <w:rsid w:val="002F4472"/>
    <w:rsid w:val="002F44D2"/>
    <w:rsid w:val="002F470E"/>
    <w:rsid w:val="002F4890"/>
    <w:rsid w:val="002F4C32"/>
    <w:rsid w:val="002F4DE6"/>
    <w:rsid w:val="002F5548"/>
    <w:rsid w:val="002F59DA"/>
    <w:rsid w:val="002F5CBE"/>
    <w:rsid w:val="002F5E37"/>
    <w:rsid w:val="002F5FE1"/>
    <w:rsid w:val="002F65A5"/>
    <w:rsid w:val="002F6C5F"/>
    <w:rsid w:val="002F7075"/>
    <w:rsid w:val="002F759A"/>
    <w:rsid w:val="002F76C4"/>
    <w:rsid w:val="002F77BD"/>
    <w:rsid w:val="002F7966"/>
    <w:rsid w:val="002F79ED"/>
    <w:rsid w:val="002F7B0B"/>
    <w:rsid w:val="002F7EF7"/>
    <w:rsid w:val="00300106"/>
    <w:rsid w:val="00300361"/>
    <w:rsid w:val="003003C2"/>
    <w:rsid w:val="0030045D"/>
    <w:rsid w:val="00300D24"/>
    <w:rsid w:val="00300DD8"/>
    <w:rsid w:val="003017FE"/>
    <w:rsid w:val="00301A8C"/>
    <w:rsid w:val="00301B45"/>
    <w:rsid w:val="00302660"/>
    <w:rsid w:val="0030295F"/>
    <w:rsid w:val="003029CD"/>
    <w:rsid w:val="00302B55"/>
    <w:rsid w:val="00302D59"/>
    <w:rsid w:val="003030B5"/>
    <w:rsid w:val="00303150"/>
    <w:rsid w:val="00303498"/>
    <w:rsid w:val="003037FC"/>
    <w:rsid w:val="003040D5"/>
    <w:rsid w:val="00304369"/>
    <w:rsid w:val="003047BC"/>
    <w:rsid w:val="00304AB7"/>
    <w:rsid w:val="00304D0C"/>
    <w:rsid w:val="00304F9F"/>
    <w:rsid w:val="003051EF"/>
    <w:rsid w:val="003052F4"/>
    <w:rsid w:val="00305686"/>
    <w:rsid w:val="0030595B"/>
    <w:rsid w:val="00305996"/>
    <w:rsid w:val="00305A7C"/>
    <w:rsid w:val="00305F7D"/>
    <w:rsid w:val="00306391"/>
    <w:rsid w:val="0030699B"/>
    <w:rsid w:val="003069DB"/>
    <w:rsid w:val="00306FD5"/>
    <w:rsid w:val="00307079"/>
    <w:rsid w:val="00307085"/>
    <w:rsid w:val="003075DB"/>
    <w:rsid w:val="003079F6"/>
    <w:rsid w:val="00307BD9"/>
    <w:rsid w:val="00307EE7"/>
    <w:rsid w:val="003101FB"/>
    <w:rsid w:val="003102B9"/>
    <w:rsid w:val="00310B7E"/>
    <w:rsid w:val="0031141A"/>
    <w:rsid w:val="00311D93"/>
    <w:rsid w:val="0031257D"/>
    <w:rsid w:val="0031257E"/>
    <w:rsid w:val="00312E79"/>
    <w:rsid w:val="00312F78"/>
    <w:rsid w:val="0031303B"/>
    <w:rsid w:val="0031358C"/>
    <w:rsid w:val="00313702"/>
    <w:rsid w:val="003137CC"/>
    <w:rsid w:val="00313AE9"/>
    <w:rsid w:val="00314048"/>
    <w:rsid w:val="003143BC"/>
    <w:rsid w:val="0031466D"/>
    <w:rsid w:val="0031485F"/>
    <w:rsid w:val="00314CE4"/>
    <w:rsid w:val="00314DFA"/>
    <w:rsid w:val="00314F6A"/>
    <w:rsid w:val="00315282"/>
    <w:rsid w:val="003155AA"/>
    <w:rsid w:val="00315972"/>
    <w:rsid w:val="00315F48"/>
    <w:rsid w:val="00315FC2"/>
    <w:rsid w:val="00316125"/>
    <w:rsid w:val="003161B9"/>
    <w:rsid w:val="003161C3"/>
    <w:rsid w:val="003175CB"/>
    <w:rsid w:val="00317B3A"/>
    <w:rsid w:val="00320003"/>
    <w:rsid w:val="003202B7"/>
    <w:rsid w:val="00320568"/>
    <w:rsid w:val="00320CE4"/>
    <w:rsid w:val="00320DCC"/>
    <w:rsid w:val="003211C1"/>
    <w:rsid w:val="00321B8A"/>
    <w:rsid w:val="00321FBE"/>
    <w:rsid w:val="0032202E"/>
    <w:rsid w:val="00322D13"/>
    <w:rsid w:val="003231D4"/>
    <w:rsid w:val="00323CF0"/>
    <w:rsid w:val="00323DEB"/>
    <w:rsid w:val="00323F5E"/>
    <w:rsid w:val="003241F7"/>
    <w:rsid w:val="00324215"/>
    <w:rsid w:val="003247B9"/>
    <w:rsid w:val="00324C6A"/>
    <w:rsid w:val="00325116"/>
    <w:rsid w:val="00325143"/>
    <w:rsid w:val="0032523F"/>
    <w:rsid w:val="00325332"/>
    <w:rsid w:val="0032619D"/>
    <w:rsid w:val="00326AF8"/>
    <w:rsid w:val="00326B36"/>
    <w:rsid w:val="00326D3D"/>
    <w:rsid w:val="003276BF"/>
    <w:rsid w:val="00327A79"/>
    <w:rsid w:val="00327D47"/>
    <w:rsid w:val="00327E14"/>
    <w:rsid w:val="00327E98"/>
    <w:rsid w:val="003300F9"/>
    <w:rsid w:val="003301AC"/>
    <w:rsid w:val="003301F5"/>
    <w:rsid w:val="00330661"/>
    <w:rsid w:val="0033071D"/>
    <w:rsid w:val="00330ACE"/>
    <w:rsid w:val="00330B0A"/>
    <w:rsid w:val="00330CAB"/>
    <w:rsid w:val="00331012"/>
    <w:rsid w:val="00331811"/>
    <w:rsid w:val="0033224B"/>
    <w:rsid w:val="00332387"/>
    <w:rsid w:val="00332AEA"/>
    <w:rsid w:val="00332E85"/>
    <w:rsid w:val="00333027"/>
    <w:rsid w:val="003331B2"/>
    <w:rsid w:val="0033346B"/>
    <w:rsid w:val="00333877"/>
    <w:rsid w:val="00333A88"/>
    <w:rsid w:val="00333E83"/>
    <w:rsid w:val="00334539"/>
    <w:rsid w:val="003347D9"/>
    <w:rsid w:val="003348AA"/>
    <w:rsid w:val="00334AF1"/>
    <w:rsid w:val="00334C4E"/>
    <w:rsid w:val="00335799"/>
    <w:rsid w:val="00335AF7"/>
    <w:rsid w:val="00335FDD"/>
    <w:rsid w:val="003361BF"/>
    <w:rsid w:val="00336976"/>
    <w:rsid w:val="00336C3B"/>
    <w:rsid w:val="003375C1"/>
    <w:rsid w:val="003377D8"/>
    <w:rsid w:val="00337995"/>
    <w:rsid w:val="003379BB"/>
    <w:rsid w:val="00337B19"/>
    <w:rsid w:val="00337B1C"/>
    <w:rsid w:val="00337BCD"/>
    <w:rsid w:val="00337BD1"/>
    <w:rsid w:val="00337C7A"/>
    <w:rsid w:val="00337FF4"/>
    <w:rsid w:val="0034032B"/>
    <w:rsid w:val="00340A69"/>
    <w:rsid w:val="00340D3E"/>
    <w:rsid w:val="00340F55"/>
    <w:rsid w:val="00340FEB"/>
    <w:rsid w:val="00341055"/>
    <w:rsid w:val="00341382"/>
    <w:rsid w:val="00341CCB"/>
    <w:rsid w:val="00341F44"/>
    <w:rsid w:val="00342847"/>
    <w:rsid w:val="0034290A"/>
    <w:rsid w:val="00342B2B"/>
    <w:rsid w:val="00342C6B"/>
    <w:rsid w:val="00342D85"/>
    <w:rsid w:val="00343165"/>
    <w:rsid w:val="003435A7"/>
    <w:rsid w:val="0034397C"/>
    <w:rsid w:val="00343BCA"/>
    <w:rsid w:val="00343C45"/>
    <w:rsid w:val="00343FEA"/>
    <w:rsid w:val="00344147"/>
    <w:rsid w:val="00344F0B"/>
    <w:rsid w:val="003451D2"/>
    <w:rsid w:val="0034525F"/>
    <w:rsid w:val="00345B18"/>
    <w:rsid w:val="00345C17"/>
    <w:rsid w:val="00345D07"/>
    <w:rsid w:val="00346763"/>
    <w:rsid w:val="00346815"/>
    <w:rsid w:val="00346A4B"/>
    <w:rsid w:val="00346F1E"/>
    <w:rsid w:val="003471E3"/>
    <w:rsid w:val="00347388"/>
    <w:rsid w:val="00347A25"/>
    <w:rsid w:val="00347BDD"/>
    <w:rsid w:val="00347C1A"/>
    <w:rsid w:val="00347D26"/>
    <w:rsid w:val="003507AA"/>
    <w:rsid w:val="00350BB2"/>
    <w:rsid w:val="0035114E"/>
    <w:rsid w:val="00351A13"/>
    <w:rsid w:val="00351F0A"/>
    <w:rsid w:val="0035206E"/>
    <w:rsid w:val="00352111"/>
    <w:rsid w:val="00352151"/>
    <w:rsid w:val="0035275E"/>
    <w:rsid w:val="00352B9B"/>
    <w:rsid w:val="00353F5A"/>
    <w:rsid w:val="00354124"/>
    <w:rsid w:val="0035440F"/>
    <w:rsid w:val="00354DB1"/>
    <w:rsid w:val="003554D6"/>
    <w:rsid w:val="003558B0"/>
    <w:rsid w:val="0035592F"/>
    <w:rsid w:val="00355985"/>
    <w:rsid w:val="00355C2C"/>
    <w:rsid w:val="00355C9B"/>
    <w:rsid w:val="00355E40"/>
    <w:rsid w:val="003560EF"/>
    <w:rsid w:val="003567E6"/>
    <w:rsid w:val="00356CBF"/>
    <w:rsid w:val="00356D60"/>
    <w:rsid w:val="00356D7C"/>
    <w:rsid w:val="00356EAF"/>
    <w:rsid w:val="0035730D"/>
    <w:rsid w:val="00357BA6"/>
    <w:rsid w:val="00357DAB"/>
    <w:rsid w:val="00357EF4"/>
    <w:rsid w:val="003600E6"/>
    <w:rsid w:val="00360A45"/>
    <w:rsid w:val="003612FC"/>
    <w:rsid w:val="003614D8"/>
    <w:rsid w:val="0036172C"/>
    <w:rsid w:val="003617FF"/>
    <w:rsid w:val="00361D4D"/>
    <w:rsid w:val="00362B3A"/>
    <w:rsid w:val="00362CA3"/>
    <w:rsid w:val="0036307C"/>
    <w:rsid w:val="003638EC"/>
    <w:rsid w:val="003638F1"/>
    <w:rsid w:val="00363946"/>
    <w:rsid w:val="00364C19"/>
    <w:rsid w:val="00365235"/>
    <w:rsid w:val="00365671"/>
    <w:rsid w:val="00365848"/>
    <w:rsid w:val="00365993"/>
    <w:rsid w:val="003662A1"/>
    <w:rsid w:val="003665D8"/>
    <w:rsid w:val="00367592"/>
    <w:rsid w:val="00367642"/>
    <w:rsid w:val="0036797A"/>
    <w:rsid w:val="003704CE"/>
    <w:rsid w:val="0037054B"/>
    <w:rsid w:val="00370A1A"/>
    <w:rsid w:val="00370D55"/>
    <w:rsid w:val="0037143E"/>
    <w:rsid w:val="003718C4"/>
    <w:rsid w:val="00371EBD"/>
    <w:rsid w:val="003728F3"/>
    <w:rsid w:val="00372B20"/>
    <w:rsid w:val="00372FAA"/>
    <w:rsid w:val="00372FB7"/>
    <w:rsid w:val="0037387A"/>
    <w:rsid w:val="003743B1"/>
    <w:rsid w:val="003743F5"/>
    <w:rsid w:val="00374710"/>
    <w:rsid w:val="00374956"/>
    <w:rsid w:val="00374AF5"/>
    <w:rsid w:val="00374D29"/>
    <w:rsid w:val="003756F2"/>
    <w:rsid w:val="00375984"/>
    <w:rsid w:val="00375C48"/>
    <w:rsid w:val="00375E2D"/>
    <w:rsid w:val="0037646E"/>
    <w:rsid w:val="003766FE"/>
    <w:rsid w:val="00376E24"/>
    <w:rsid w:val="0037701B"/>
    <w:rsid w:val="003774E3"/>
    <w:rsid w:val="00377522"/>
    <w:rsid w:val="00377876"/>
    <w:rsid w:val="003800F3"/>
    <w:rsid w:val="00380575"/>
    <w:rsid w:val="00380728"/>
    <w:rsid w:val="0038072F"/>
    <w:rsid w:val="003811BB"/>
    <w:rsid w:val="00381AA3"/>
    <w:rsid w:val="00382378"/>
    <w:rsid w:val="0038251E"/>
    <w:rsid w:val="00382549"/>
    <w:rsid w:val="0038259A"/>
    <w:rsid w:val="0038259D"/>
    <w:rsid w:val="00382A20"/>
    <w:rsid w:val="003833F2"/>
    <w:rsid w:val="00383518"/>
    <w:rsid w:val="003839FB"/>
    <w:rsid w:val="0038402E"/>
    <w:rsid w:val="0038410A"/>
    <w:rsid w:val="003847EB"/>
    <w:rsid w:val="00384C5C"/>
    <w:rsid w:val="00384D3B"/>
    <w:rsid w:val="00385175"/>
    <w:rsid w:val="003855DA"/>
    <w:rsid w:val="0038629C"/>
    <w:rsid w:val="0038665B"/>
    <w:rsid w:val="00386AD8"/>
    <w:rsid w:val="0038726B"/>
    <w:rsid w:val="003872F6"/>
    <w:rsid w:val="003872F7"/>
    <w:rsid w:val="00387329"/>
    <w:rsid w:val="00387581"/>
    <w:rsid w:val="003900E9"/>
    <w:rsid w:val="0039012A"/>
    <w:rsid w:val="00390567"/>
    <w:rsid w:val="003906D2"/>
    <w:rsid w:val="00390E72"/>
    <w:rsid w:val="00391425"/>
    <w:rsid w:val="00391F9A"/>
    <w:rsid w:val="00391FB0"/>
    <w:rsid w:val="003922BB"/>
    <w:rsid w:val="003928DB"/>
    <w:rsid w:val="00392CE0"/>
    <w:rsid w:val="003931F3"/>
    <w:rsid w:val="00393503"/>
    <w:rsid w:val="0039388F"/>
    <w:rsid w:val="00393C74"/>
    <w:rsid w:val="00393EDF"/>
    <w:rsid w:val="00394467"/>
    <w:rsid w:val="003948B5"/>
    <w:rsid w:val="00394C8B"/>
    <w:rsid w:val="00394FB4"/>
    <w:rsid w:val="00395363"/>
    <w:rsid w:val="003959B3"/>
    <w:rsid w:val="00395B49"/>
    <w:rsid w:val="00395BC1"/>
    <w:rsid w:val="00396894"/>
    <w:rsid w:val="00396DD9"/>
    <w:rsid w:val="003970A8"/>
    <w:rsid w:val="00397195"/>
    <w:rsid w:val="003971E9"/>
    <w:rsid w:val="003A0279"/>
    <w:rsid w:val="003A1271"/>
    <w:rsid w:val="003A12B4"/>
    <w:rsid w:val="003A1556"/>
    <w:rsid w:val="003A1FCB"/>
    <w:rsid w:val="003A2064"/>
    <w:rsid w:val="003A2651"/>
    <w:rsid w:val="003A2961"/>
    <w:rsid w:val="003A2A4E"/>
    <w:rsid w:val="003A2F3B"/>
    <w:rsid w:val="003A2F95"/>
    <w:rsid w:val="003A3813"/>
    <w:rsid w:val="003A395A"/>
    <w:rsid w:val="003A3AA7"/>
    <w:rsid w:val="003A3CCA"/>
    <w:rsid w:val="003A4343"/>
    <w:rsid w:val="003A4436"/>
    <w:rsid w:val="003A458D"/>
    <w:rsid w:val="003A47A0"/>
    <w:rsid w:val="003A4C67"/>
    <w:rsid w:val="003A510E"/>
    <w:rsid w:val="003A56AC"/>
    <w:rsid w:val="003A583F"/>
    <w:rsid w:val="003A5CC0"/>
    <w:rsid w:val="003A6283"/>
    <w:rsid w:val="003A66E4"/>
    <w:rsid w:val="003A68EE"/>
    <w:rsid w:val="003A6E62"/>
    <w:rsid w:val="003A7447"/>
    <w:rsid w:val="003A74D6"/>
    <w:rsid w:val="003B006E"/>
    <w:rsid w:val="003B01FA"/>
    <w:rsid w:val="003B045F"/>
    <w:rsid w:val="003B04C7"/>
    <w:rsid w:val="003B0F60"/>
    <w:rsid w:val="003B1013"/>
    <w:rsid w:val="003B10C1"/>
    <w:rsid w:val="003B11A9"/>
    <w:rsid w:val="003B1371"/>
    <w:rsid w:val="003B1ACB"/>
    <w:rsid w:val="003B1C30"/>
    <w:rsid w:val="003B2335"/>
    <w:rsid w:val="003B2A48"/>
    <w:rsid w:val="003B2BE4"/>
    <w:rsid w:val="003B2EF7"/>
    <w:rsid w:val="003B2F8A"/>
    <w:rsid w:val="003B34F6"/>
    <w:rsid w:val="003B36DD"/>
    <w:rsid w:val="003B4820"/>
    <w:rsid w:val="003B4C78"/>
    <w:rsid w:val="003B4C84"/>
    <w:rsid w:val="003B4F57"/>
    <w:rsid w:val="003B5414"/>
    <w:rsid w:val="003B56DE"/>
    <w:rsid w:val="003B575B"/>
    <w:rsid w:val="003B5B67"/>
    <w:rsid w:val="003B5EB9"/>
    <w:rsid w:val="003B5FC7"/>
    <w:rsid w:val="003B6314"/>
    <w:rsid w:val="003B645C"/>
    <w:rsid w:val="003B6B44"/>
    <w:rsid w:val="003B785C"/>
    <w:rsid w:val="003B7D31"/>
    <w:rsid w:val="003C0CC6"/>
    <w:rsid w:val="003C0E09"/>
    <w:rsid w:val="003C14CB"/>
    <w:rsid w:val="003C15A6"/>
    <w:rsid w:val="003C15F0"/>
    <w:rsid w:val="003C1773"/>
    <w:rsid w:val="003C1CAD"/>
    <w:rsid w:val="003C1F3F"/>
    <w:rsid w:val="003C2156"/>
    <w:rsid w:val="003C2842"/>
    <w:rsid w:val="003C2FB9"/>
    <w:rsid w:val="003C32AA"/>
    <w:rsid w:val="003C3D6E"/>
    <w:rsid w:val="003C4034"/>
    <w:rsid w:val="003C450F"/>
    <w:rsid w:val="003C47A6"/>
    <w:rsid w:val="003C4D04"/>
    <w:rsid w:val="003C55F1"/>
    <w:rsid w:val="003C5625"/>
    <w:rsid w:val="003C578A"/>
    <w:rsid w:val="003C5A24"/>
    <w:rsid w:val="003C5B67"/>
    <w:rsid w:val="003C5C94"/>
    <w:rsid w:val="003C5D84"/>
    <w:rsid w:val="003C5D91"/>
    <w:rsid w:val="003C5DB8"/>
    <w:rsid w:val="003C5E05"/>
    <w:rsid w:val="003C5EEB"/>
    <w:rsid w:val="003C6219"/>
    <w:rsid w:val="003C6A33"/>
    <w:rsid w:val="003C6ADD"/>
    <w:rsid w:val="003C7FEB"/>
    <w:rsid w:val="003D0BA8"/>
    <w:rsid w:val="003D0D12"/>
    <w:rsid w:val="003D1024"/>
    <w:rsid w:val="003D162F"/>
    <w:rsid w:val="003D17AF"/>
    <w:rsid w:val="003D214A"/>
    <w:rsid w:val="003D2817"/>
    <w:rsid w:val="003D2BAE"/>
    <w:rsid w:val="003D2CC4"/>
    <w:rsid w:val="003D2F53"/>
    <w:rsid w:val="003D3ADA"/>
    <w:rsid w:val="003D49F1"/>
    <w:rsid w:val="003D53E5"/>
    <w:rsid w:val="003D5796"/>
    <w:rsid w:val="003D5801"/>
    <w:rsid w:val="003D59C4"/>
    <w:rsid w:val="003D5A2F"/>
    <w:rsid w:val="003D5C31"/>
    <w:rsid w:val="003D6157"/>
    <w:rsid w:val="003D6DA3"/>
    <w:rsid w:val="003D6DC0"/>
    <w:rsid w:val="003D6E3A"/>
    <w:rsid w:val="003D7138"/>
    <w:rsid w:val="003D7C5F"/>
    <w:rsid w:val="003D7F05"/>
    <w:rsid w:val="003E1759"/>
    <w:rsid w:val="003E1D38"/>
    <w:rsid w:val="003E1EC2"/>
    <w:rsid w:val="003E24D6"/>
    <w:rsid w:val="003E32EC"/>
    <w:rsid w:val="003E367B"/>
    <w:rsid w:val="003E3E74"/>
    <w:rsid w:val="003E3FA5"/>
    <w:rsid w:val="003E4371"/>
    <w:rsid w:val="003E4488"/>
    <w:rsid w:val="003E45A6"/>
    <w:rsid w:val="003E47AE"/>
    <w:rsid w:val="003E4A58"/>
    <w:rsid w:val="003E4BB8"/>
    <w:rsid w:val="003E5120"/>
    <w:rsid w:val="003E52AD"/>
    <w:rsid w:val="003E54E4"/>
    <w:rsid w:val="003E55E6"/>
    <w:rsid w:val="003E5E90"/>
    <w:rsid w:val="003E61D8"/>
    <w:rsid w:val="003E64C9"/>
    <w:rsid w:val="003E69D2"/>
    <w:rsid w:val="003E69EE"/>
    <w:rsid w:val="003E71AF"/>
    <w:rsid w:val="003E7329"/>
    <w:rsid w:val="003E7B9C"/>
    <w:rsid w:val="003E7BF5"/>
    <w:rsid w:val="003E7C0D"/>
    <w:rsid w:val="003E7D1F"/>
    <w:rsid w:val="003E7E32"/>
    <w:rsid w:val="003F074B"/>
    <w:rsid w:val="003F1200"/>
    <w:rsid w:val="003F135A"/>
    <w:rsid w:val="003F182D"/>
    <w:rsid w:val="003F1842"/>
    <w:rsid w:val="003F27CD"/>
    <w:rsid w:val="003F2924"/>
    <w:rsid w:val="003F2EE2"/>
    <w:rsid w:val="003F32B9"/>
    <w:rsid w:val="003F341F"/>
    <w:rsid w:val="003F3764"/>
    <w:rsid w:val="003F3965"/>
    <w:rsid w:val="003F3B82"/>
    <w:rsid w:val="003F3D18"/>
    <w:rsid w:val="003F3E6D"/>
    <w:rsid w:val="003F4600"/>
    <w:rsid w:val="003F4CBB"/>
    <w:rsid w:val="003F520C"/>
    <w:rsid w:val="003F56A7"/>
    <w:rsid w:val="003F5983"/>
    <w:rsid w:val="003F60A3"/>
    <w:rsid w:val="003F643B"/>
    <w:rsid w:val="003F64A3"/>
    <w:rsid w:val="003F6501"/>
    <w:rsid w:val="003F6651"/>
    <w:rsid w:val="003F6852"/>
    <w:rsid w:val="003F6B87"/>
    <w:rsid w:val="003F73AA"/>
    <w:rsid w:val="003F7435"/>
    <w:rsid w:val="003F76DC"/>
    <w:rsid w:val="003F787B"/>
    <w:rsid w:val="003F789C"/>
    <w:rsid w:val="003F7950"/>
    <w:rsid w:val="0040024F"/>
    <w:rsid w:val="004003DD"/>
    <w:rsid w:val="00400448"/>
    <w:rsid w:val="00400825"/>
    <w:rsid w:val="00400ED7"/>
    <w:rsid w:val="00401771"/>
    <w:rsid w:val="00401A4E"/>
    <w:rsid w:val="00401D52"/>
    <w:rsid w:val="00402225"/>
    <w:rsid w:val="0040236B"/>
    <w:rsid w:val="00402B4C"/>
    <w:rsid w:val="00402FEB"/>
    <w:rsid w:val="00403064"/>
    <w:rsid w:val="004031BC"/>
    <w:rsid w:val="004036CE"/>
    <w:rsid w:val="0040391E"/>
    <w:rsid w:val="00403E19"/>
    <w:rsid w:val="004044DA"/>
    <w:rsid w:val="00404E97"/>
    <w:rsid w:val="00405823"/>
    <w:rsid w:val="004059EA"/>
    <w:rsid w:val="00405BBC"/>
    <w:rsid w:val="00405CE8"/>
    <w:rsid w:val="00406327"/>
    <w:rsid w:val="00406722"/>
    <w:rsid w:val="00406785"/>
    <w:rsid w:val="004067AB"/>
    <w:rsid w:val="0040689B"/>
    <w:rsid w:val="004075CE"/>
    <w:rsid w:val="00407F9A"/>
    <w:rsid w:val="004100E1"/>
    <w:rsid w:val="004102C1"/>
    <w:rsid w:val="00410A72"/>
    <w:rsid w:val="00410D0F"/>
    <w:rsid w:val="00411016"/>
    <w:rsid w:val="00411274"/>
    <w:rsid w:val="0041139F"/>
    <w:rsid w:val="00411CFF"/>
    <w:rsid w:val="00411DBC"/>
    <w:rsid w:val="00411F47"/>
    <w:rsid w:val="0041213E"/>
    <w:rsid w:val="00412E4D"/>
    <w:rsid w:val="00413468"/>
    <w:rsid w:val="0041361A"/>
    <w:rsid w:val="0041379F"/>
    <w:rsid w:val="00413940"/>
    <w:rsid w:val="00413C56"/>
    <w:rsid w:val="00413FA0"/>
    <w:rsid w:val="00414468"/>
    <w:rsid w:val="004147AE"/>
    <w:rsid w:val="00414921"/>
    <w:rsid w:val="00414D17"/>
    <w:rsid w:val="00414D2D"/>
    <w:rsid w:val="00414D4F"/>
    <w:rsid w:val="00414E9F"/>
    <w:rsid w:val="00415410"/>
    <w:rsid w:val="0041595F"/>
    <w:rsid w:val="00415AB0"/>
    <w:rsid w:val="00416307"/>
    <w:rsid w:val="00417021"/>
    <w:rsid w:val="00417263"/>
    <w:rsid w:val="004179C7"/>
    <w:rsid w:val="00420825"/>
    <w:rsid w:val="00420A3E"/>
    <w:rsid w:val="00420F7D"/>
    <w:rsid w:val="004213DB"/>
    <w:rsid w:val="004214A4"/>
    <w:rsid w:val="004214C0"/>
    <w:rsid w:val="00421895"/>
    <w:rsid w:val="00421D09"/>
    <w:rsid w:val="00421F8D"/>
    <w:rsid w:val="00422036"/>
    <w:rsid w:val="004223FF"/>
    <w:rsid w:val="0042246C"/>
    <w:rsid w:val="00422793"/>
    <w:rsid w:val="00422B2D"/>
    <w:rsid w:val="00423000"/>
    <w:rsid w:val="00423239"/>
    <w:rsid w:val="00423BB6"/>
    <w:rsid w:val="00423D19"/>
    <w:rsid w:val="00423E4A"/>
    <w:rsid w:val="004242B7"/>
    <w:rsid w:val="00424302"/>
    <w:rsid w:val="0042458A"/>
    <w:rsid w:val="0042488B"/>
    <w:rsid w:val="00424E42"/>
    <w:rsid w:val="00425673"/>
    <w:rsid w:val="00426010"/>
    <w:rsid w:val="00426027"/>
    <w:rsid w:val="00426942"/>
    <w:rsid w:val="00426A14"/>
    <w:rsid w:val="00426B65"/>
    <w:rsid w:val="00426BCE"/>
    <w:rsid w:val="00426DB5"/>
    <w:rsid w:val="0042786F"/>
    <w:rsid w:val="0042791F"/>
    <w:rsid w:val="00427C80"/>
    <w:rsid w:val="00430779"/>
    <w:rsid w:val="00430789"/>
    <w:rsid w:val="00430A5D"/>
    <w:rsid w:val="00430BB5"/>
    <w:rsid w:val="00430C97"/>
    <w:rsid w:val="00430C9B"/>
    <w:rsid w:val="00430F91"/>
    <w:rsid w:val="004312DC"/>
    <w:rsid w:val="00431379"/>
    <w:rsid w:val="00431486"/>
    <w:rsid w:val="00431672"/>
    <w:rsid w:val="004317DA"/>
    <w:rsid w:val="004322AD"/>
    <w:rsid w:val="00432365"/>
    <w:rsid w:val="004327E3"/>
    <w:rsid w:val="00432C40"/>
    <w:rsid w:val="00432F41"/>
    <w:rsid w:val="00433074"/>
    <w:rsid w:val="00433A67"/>
    <w:rsid w:val="004342C3"/>
    <w:rsid w:val="00434A5F"/>
    <w:rsid w:val="00434EEA"/>
    <w:rsid w:val="004351C4"/>
    <w:rsid w:val="004354E8"/>
    <w:rsid w:val="0043574A"/>
    <w:rsid w:val="00435B35"/>
    <w:rsid w:val="00435F68"/>
    <w:rsid w:val="004361FA"/>
    <w:rsid w:val="00436245"/>
    <w:rsid w:val="004362A6"/>
    <w:rsid w:val="00436391"/>
    <w:rsid w:val="00436656"/>
    <w:rsid w:val="00436B79"/>
    <w:rsid w:val="00436FF8"/>
    <w:rsid w:val="00437714"/>
    <w:rsid w:val="00437729"/>
    <w:rsid w:val="00437783"/>
    <w:rsid w:val="0043790D"/>
    <w:rsid w:val="00437C34"/>
    <w:rsid w:val="00437DAF"/>
    <w:rsid w:val="00437DD7"/>
    <w:rsid w:val="00440272"/>
    <w:rsid w:val="0044068F"/>
    <w:rsid w:val="00440712"/>
    <w:rsid w:val="00440A38"/>
    <w:rsid w:val="004410F7"/>
    <w:rsid w:val="0044125E"/>
    <w:rsid w:val="004416B6"/>
    <w:rsid w:val="00441701"/>
    <w:rsid w:val="00442428"/>
    <w:rsid w:val="00442470"/>
    <w:rsid w:val="004427BC"/>
    <w:rsid w:val="00442ABD"/>
    <w:rsid w:val="004435B1"/>
    <w:rsid w:val="00443827"/>
    <w:rsid w:val="004438EA"/>
    <w:rsid w:val="0044415F"/>
    <w:rsid w:val="00444252"/>
    <w:rsid w:val="004447A3"/>
    <w:rsid w:val="004447AC"/>
    <w:rsid w:val="004448DC"/>
    <w:rsid w:val="00444AC3"/>
    <w:rsid w:val="00444C5F"/>
    <w:rsid w:val="004452CE"/>
    <w:rsid w:val="004454BA"/>
    <w:rsid w:val="00445915"/>
    <w:rsid w:val="00446B8B"/>
    <w:rsid w:val="004473BF"/>
    <w:rsid w:val="004474D3"/>
    <w:rsid w:val="0044788C"/>
    <w:rsid w:val="00447CA6"/>
    <w:rsid w:val="004503DB"/>
    <w:rsid w:val="00450477"/>
    <w:rsid w:val="004505A1"/>
    <w:rsid w:val="00450B13"/>
    <w:rsid w:val="00450DC6"/>
    <w:rsid w:val="00450EF3"/>
    <w:rsid w:val="00450FCB"/>
    <w:rsid w:val="004518FB"/>
    <w:rsid w:val="00451E1E"/>
    <w:rsid w:val="0045275F"/>
    <w:rsid w:val="00452903"/>
    <w:rsid w:val="00452C0B"/>
    <w:rsid w:val="00453A58"/>
    <w:rsid w:val="00453EE0"/>
    <w:rsid w:val="0045439B"/>
    <w:rsid w:val="00454618"/>
    <w:rsid w:val="0045487C"/>
    <w:rsid w:val="00454A27"/>
    <w:rsid w:val="00454EEA"/>
    <w:rsid w:val="00455355"/>
    <w:rsid w:val="00455566"/>
    <w:rsid w:val="0045571F"/>
    <w:rsid w:val="00455920"/>
    <w:rsid w:val="00455BE0"/>
    <w:rsid w:val="00455FD0"/>
    <w:rsid w:val="00455FD9"/>
    <w:rsid w:val="004562E7"/>
    <w:rsid w:val="0045672A"/>
    <w:rsid w:val="00457072"/>
    <w:rsid w:val="004577F4"/>
    <w:rsid w:val="00457964"/>
    <w:rsid w:val="00457BC0"/>
    <w:rsid w:val="00457D56"/>
    <w:rsid w:val="00457E14"/>
    <w:rsid w:val="00457F64"/>
    <w:rsid w:val="00457F83"/>
    <w:rsid w:val="00457FF9"/>
    <w:rsid w:val="00460002"/>
    <w:rsid w:val="00460107"/>
    <w:rsid w:val="00460212"/>
    <w:rsid w:val="00460799"/>
    <w:rsid w:val="00460C0C"/>
    <w:rsid w:val="00460C9F"/>
    <w:rsid w:val="00460EED"/>
    <w:rsid w:val="00461106"/>
    <w:rsid w:val="00461A8F"/>
    <w:rsid w:val="00461A95"/>
    <w:rsid w:val="00461D6A"/>
    <w:rsid w:val="00461E92"/>
    <w:rsid w:val="004623D9"/>
    <w:rsid w:val="00462846"/>
    <w:rsid w:val="00463504"/>
    <w:rsid w:val="0046360C"/>
    <w:rsid w:val="0046417C"/>
    <w:rsid w:val="00464552"/>
    <w:rsid w:val="00464634"/>
    <w:rsid w:val="00464A9D"/>
    <w:rsid w:val="00465375"/>
    <w:rsid w:val="00465817"/>
    <w:rsid w:val="0046664D"/>
    <w:rsid w:val="0046667F"/>
    <w:rsid w:val="00466D90"/>
    <w:rsid w:val="004671E6"/>
    <w:rsid w:val="0046761A"/>
    <w:rsid w:val="0046782D"/>
    <w:rsid w:val="00467B41"/>
    <w:rsid w:val="00467EC5"/>
    <w:rsid w:val="00467F3C"/>
    <w:rsid w:val="00470202"/>
    <w:rsid w:val="00470342"/>
    <w:rsid w:val="004705FF"/>
    <w:rsid w:val="0047061F"/>
    <w:rsid w:val="00470775"/>
    <w:rsid w:val="00470B30"/>
    <w:rsid w:val="00470DB3"/>
    <w:rsid w:val="004710A2"/>
    <w:rsid w:val="004710EE"/>
    <w:rsid w:val="00471341"/>
    <w:rsid w:val="00471854"/>
    <w:rsid w:val="0047187F"/>
    <w:rsid w:val="00471C81"/>
    <w:rsid w:val="00471DEC"/>
    <w:rsid w:val="00471FE0"/>
    <w:rsid w:val="00472288"/>
    <w:rsid w:val="0047241F"/>
    <w:rsid w:val="004726C9"/>
    <w:rsid w:val="00472812"/>
    <w:rsid w:val="00472940"/>
    <w:rsid w:val="00472B7C"/>
    <w:rsid w:val="004732DB"/>
    <w:rsid w:val="0047376D"/>
    <w:rsid w:val="00473DD2"/>
    <w:rsid w:val="0047433B"/>
    <w:rsid w:val="004743A7"/>
    <w:rsid w:val="00474580"/>
    <w:rsid w:val="004745F2"/>
    <w:rsid w:val="004749EE"/>
    <w:rsid w:val="00475608"/>
    <w:rsid w:val="0047561E"/>
    <w:rsid w:val="00475791"/>
    <w:rsid w:val="00475987"/>
    <w:rsid w:val="00475BDC"/>
    <w:rsid w:val="00476150"/>
    <w:rsid w:val="00476229"/>
    <w:rsid w:val="00476325"/>
    <w:rsid w:val="004763B5"/>
    <w:rsid w:val="0047676B"/>
    <w:rsid w:val="004767D3"/>
    <w:rsid w:val="004770AA"/>
    <w:rsid w:val="00477768"/>
    <w:rsid w:val="004778E4"/>
    <w:rsid w:val="00477A43"/>
    <w:rsid w:val="00477B95"/>
    <w:rsid w:val="00480142"/>
    <w:rsid w:val="004804EF"/>
    <w:rsid w:val="004805FD"/>
    <w:rsid w:val="00480CDB"/>
    <w:rsid w:val="00480F0F"/>
    <w:rsid w:val="00481DDC"/>
    <w:rsid w:val="00481E04"/>
    <w:rsid w:val="00481E23"/>
    <w:rsid w:val="0048220E"/>
    <w:rsid w:val="0048228C"/>
    <w:rsid w:val="004822C8"/>
    <w:rsid w:val="00482A00"/>
    <w:rsid w:val="00482D15"/>
    <w:rsid w:val="0048328C"/>
    <w:rsid w:val="0048330F"/>
    <w:rsid w:val="004833D5"/>
    <w:rsid w:val="004837D1"/>
    <w:rsid w:val="00483EA9"/>
    <w:rsid w:val="00484506"/>
    <w:rsid w:val="00484587"/>
    <w:rsid w:val="0048482E"/>
    <w:rsid w:val="0048581E"/>
    <w:rsid w:val="00485E5E"/>
    <w:rsid w:val="00485F5C"/>
    <w:rsid w:val="0048663B"/>
    <w:rsid w:val="00486A6C"/>
    <w:rsid w:val="00486EB0"/>
    <w:rsid w:val="00487F21"/>
    <w:rsid w:val="004900AC"/>
    <w:rsid w:val="004901E8"/>
    <w:rsid w:val="004902C3"/>
    <w:rsid w:val="0049065F"/>
    <w:rsid w:val="004908BE"/>
    <w:rsid w:val="00490A0F"/>
    <w:rsid w:val="00490EA4"/>
    <w:rsid w:val="004913FB"/>
    <w:rsid w:val="00491684"/>
    <w:rsid w:val="0049194C"/>
    <w:rsid w:val="00491992"/>
    <w:rsid w:val="0049201A"/>
    <w:rsid w:val="0049218D"/>
    <w:rsid w:val="004924BC"/>
    <w:rsid w:val="00492678"/>
    <w:rsid w:val="004926E4"/>
    <w:rsid w:val="0049317C"/>
    <w:rsid w:val="00493231"/>
    <w:rsid w:val="00493D6D"/>
    <w:rsid w:val="004942D1"/>
    <w:rsid w:val="00494702"/>
    <w:rsid w:val="004953CD"/>
    <w:rsid w:val="004954F2"/>
    <w:rsid w:val="004955B5"/>
    <w:rsid w:val="00495ADA"/>
    <w:rsid w:val="00495DDB"/>
    <w:rsid w:val="004960CD"/>
    <w:rsid w:val="00496163"/>
    <w:rsid w:val="004961D2"/>
    <w:rsid w:val="00496263"/>
    <w:rsid w:val="00497000"/>
    <w:rsid w:val="0049741D"/>
    <w:rsid w:val="004A0205"/>
    <w:rsid w:val="004A03C5"/>
    <w:rsid w:val="004A05B5"/>
    <w:rsid w:val="004A133A"/>
    <w:rsid w:val="004A1969"/>
    <w:rsid w:val="004A22D5"/>
    <w:rsid w:val="004A2A82"/>
    <w:rsid w:val="004A2C5C"/>
    <w:rsid w:val="004A3C79"/>
    <w:rsid w:val="004A4387"/>
    <w:rsid w:val="004A463B"/>
    <w:rsid w:val="004A4768"/>
    <w:rsid w:val="004A4986"/>
    <w:rsid w:val="004A49A4"/>
    <w:rsid w:val="004A534B"/>
    <w:rsid w:val="004A56FE"/>
    <w:rsid w:val="004A573D"/>
    <w:rsid w:val="004A5D73"/>
    <w:rsid w:val="004A6131"/>
    <w:rsid w:val="004A6454"/>
    <w:rsid w:val="004A65D1"/>
    <w:rsid w:val="004A6786"/>
    <w:rsid w:val="004A6B8B"/>
    <w:rsid w:val="004A6F75"/>
    <w:rsid w:val="004A75BF"/>
    <w:rsid w:val="004A76A6"/>
    <w:rsid w:val="004B0716"/>
    <w:rsid w:val="004B082D"/>
    <w:rsid w:val="004B0A49"/>
    <w:rsid w:val="004B13C2"/>
    <w:rsid w:val="004B19FD"/>
    <w:rsid w:val="004B1A9A"/>
    <w:rsid w:val="004B20BA"/>
    <w:rsid w:val="004B26A5"/>
    <w:rsid w:val="004B2719"/>
    <w:rsid w:val="004B2A81"/>
    <w:rsid w:val="004B2A92"/>
    <w:rsid w:val="004B2AD5"/>
    <w:rsid w:val="004B2C2C"/>
    <w:rsid w:val="004B2E1F"/>
    <w:rsid w:val="004B37FC"/>
    <w:rsid w:val="004B3AFC"/>
    <w:rsid w:val="004B3F84"/>
    <w:rsid w:val="004B44EC"/>
    <w:rsid w:val="004B499D"/>
    <w:rsid w:val="004B5289"/>
    <w:rsid w:val="004B53D2"/>
    <w:rsid w:val="004B548B"/>
    <w:rsid w:val="004B59F6"/>
    <w:rsid w:val="004B5AFD"/>
    <w:rsid w:val="004B69DD"/>
    <w:rsid w:val="004B6B66"/>
    <w:rsid w:val="004B6E5E"/>
    <w:rsid w:val="004B70B0"/>
    <w:rsid w:val="004B73BF"/>
    <w:rsid w:val="004C07D2"/>
    <w:rsid w:val="004C0DD4"/>
    <w:rsid w:val="004C0E26"/>
    <w:rsid w:val="004C1155"/>
    <w:rsid w:val="004C12E3"/>
    <w:rsid w:val="004C1C28"/>
    <w:rsid w:val="004C21BA"/>
    <w:rsid w:val="004C2565"/>
    <w:rsid w:val="004C25EC"/>
    <w:rsid w:val="004C27DE"/>
    <w:rsid w:val="004C2C2A"/>
    <w:rsid w:val="004C2FE9"/>
    <w:rsid w:val="004C30ED"/>
    <w:rsid w:val="004C3208"/>
    <w:rsid w:val="004C3226"/>
    <w:rsid w:val="004C32E2"/>
    <w:rsid w:val="004C39DB"/>
    <w:rsid w:val="004C3D5E"/>
    <w:rsid w:val="004C4440"/>
    <w:rsid w:val="004C461F"/>
    <w:rsid w:val="004C49BD"/>
    <w:rsid w:val="004C5A0F"/>
    <w:rsid w:val="004C64D1"/>
    <w:rsid w:val="004C6636"/>
    <w:rsid w:val="004C6DC5"/>
    <w:rsid w:val="004C7686"/>
    <w:rsid w:val="004C79C9"/>
    <w:rsid w:val="004C7C97"/>
    <w:rsid w:val="004D014C"/>
    <w:rsid w:val="004D0F73"/>
    <w:rsid w:val="004D0F89"/>
    <w:rsid w:val="004D14B4"/>
    <w:rsid w:val="004D14F6"/>
    <w:rsid w:val="004D15AF"/>
    <w:rsid w:val="004D15E6"/>
    <w:rsid w:val="004D1935"/>
    <w:rsid w:val="004D2221"/>
    <w:rsid w:val="004D24A4"/>
    <w:rsid w:val="004D252B"/>
    <w:rsid w:val="004D27A7"/>
    <w:rsid w:val="004D2AA0"/>
    <w:rsid w:val="004D2D62"/>
    <w:rsid w:val="004D3070"/>
    <w:rsid w:val="004D37FE"/>
    <w:rsid w:val="004D37FF"/>
    <w:rsid w:val="004D386B"/>
    <w:rsid w:val="004D3B43"/>
    <w:rsid w:val="004D3CA3"/>
    <w:rsid w:val="004D4141"/>
    <w:rsid w:val="004D4146"/>
    <w:rsid w:val="004D444D"/>
    <w:rsid w:val="004D5699"/>
    <w:rsid w:val="004D5855"/>
    <w:rsid w:val="004D585F"/>
    <w:rsid w:val="004D604E"/>
    <w:rsid w:val="004D61A5"/>
    <w:rsid w:val="004D69E3"/>
    <w:rsid w:val="004D6B9E"/>
    <w:rsid w:val="004D6DB8"/>
    <w:rsid w:val="004D73DC"/>
    <w:rsid w:val="004D785A"/>
    <w:rsid w:val="004D7A00"/>
    <w:rsid w:val="004E000D"/>
    <w:rsid w:val="004E0D84"/>
    <w:rsid w:val="004E0DD0"/>
    <w:rsid w:val="004E10A6"/>
    <w:rsid w:val="004E15BB"/>
    <w:rsid w:val="004E1607"/>
    <w:rsid w:val="004E1B30"/>
    <w:rsid w:val="004E1E98"/>
    <w:rsid w:val="004E20E0"/>
    <w:rsid w:val="004E2241"/>
    <w:rsid w:val="004E24B7"/>
    <w:rsid w:val="004E27A7"/>
    <w:rsid w:val="004E32EA"/>
    <w:rsid w:val="004E3376"/>
    <w:rsid w:val="004E3541"/>
    <w:rsid w:val="004E36D7"/>
    <w:rsid w:val="004E3D7F"/>
    <w:rsid w:val="004E43F9"/>
    <w:rsid w:val="004E4420"/>
    <w:rsid w:val="004E4992"/>
    <w:rsid w:val="004E4A43"/>
    <w:rsid w:val="004E4C97"/>
    <w:rsid w:val="004E510D"/>
    <w:rsid w:val="004E52F0"/>
    <w:rsid w:val="004E5755"/>
    <w:rsid w:val="004E5845"/>
    <w:rsid w:val="004E5D62"/>
    <w:rsid w:val="004E5FD2"/>
    <w:rsid w:val="004E6C76"/>
    <w:rsid w:val="004E6D06"/>
    <w:rsid w:val="004E6DB5"/>
    <w:rsid w:val="004E7119"/>
    <w:rsid w:val="004E7653"/>
    <w:rsid w:val="004E7DDD"/>
    <w:rsid w:val="004E7E9F"/>
    <w:rsid w:val="004E7F19"/>
    <w:rsid w:val="004F00F0"/>
    <w:rsid w:val="004F0220"/>
    <w:rsid w:val="004F08B9"/>
    <w:rsid w:val="004F0B9C"/>
    <w:rsid w:val="004F0DC5"/>
    <w:rsid w:val="004F1250"/>
    <w:rsid w:val="004F2097"/>
    <w:rsid w:val="004F21B6"/>
    <w:rsid w:val="004F2387"/>
    <w:rsid w:val="004F2813"/>
    <w:rsid w:val="004F299E"/>
    <w:rsid w:val="004F2ADE"/>
    <w:rsid w:val="004F3706"/>
    <w:rsid w:val="004F38BD"/>
    <w:rsid w:val="004F3B12"/>
    <w:rsid w:val="004F3CE2"/>
    <w:rsid w:val="004F4321"/>
    <w:rsid w:val="004F451C"/>
    <w:rsid w:val="004F4941"/>
    <w:rsid w:val="004F4B05"/>
    <w:rsid w:val="004F4E81"/>
    <w:rsid w:val="004F4FB7"/>
    <w:rsid w:val="004F5212"/>
    <w:rsid w:val="004F5971"/>
    <w:rsid w:val="004F5ACB"/>
    <w:rsid w:val="004F5E67"/>
    <w:rsid w:val="004F62F6"/>
    <w:rsid w:val="004F66B1"/>
    <w:rsid w:val="004F6A2A"/>
    <w:rsid w:val="004F6C3D"/>
    <w:rsid w:val="004F7129"/>
    <w:rsid w:val="004F7215"/>
    <w:rsid w:val="004F7328"/>
    <w:rsid w:val="004F74A8"/>
    <w:rsid w:val="004F75DA"/>
    <w:rsid w:val="004F77D8"/>
    <w:rsid w:val="004F7DED"/>
    <w:rsid w:val="00500124"/>
    <w:rsid w:val="0050044E"/>
    <w:rsid w:val="00500B6B"/>
    <w:rsid w:val="00500B82"/>
    <w:rsid w:val="00500B96"/>
    <w:rsid w:val="00500C1A"/>
    <w:rsid w:val="00500DAE"/>
    <w:rsid w:val="00500DB0"/>
    <w:rsid w:val="00500EF5"/>
    <w:rsid w:val="005016E0"/>
    <w:rsid w:val="0050172A"/>
    <w:rsid w:val="00501F22"/>
    <w:rsid w:val="0050202B"/>
    <w:rsid w:val="0050213B"/>
    <w:rsid w:val="00502501"/>
    <w:rsid w:val="0050266D"/>
    <w:rsid w:val="00502798"/>
    <w:rsid w:val="00502E3F"/>
    <w:rsid w:val="00502EE8"/>
    <w:rsid w:val="0050314F"/>
    <w:rsid w:val="00503426"/>
    <w:rsid w:val="005035B7"/>
    <w:rsid w:val="00503651"/>
    <w:rsid w:val="005036E2"/>
    <w:rsid w:val="005039AE"/>
    <w:rsid w:val="00503A16"/>
    <w:rsid w:val="00503E3C"/>
    <w:rsid w:val="005043C5"/>
    <w:rsid w:val="00504692"/>
    <w:rsid w:val="00505BDE"/>
    <w:rsid w:val="00506173"/>
    <w:rsid w:val="00506404"/>
    <w:rsid w:val="005067D4"/>
    <w:rsid w:val="00506BDE"/>
    <w:rsid w:val="005101BB"/>
    <w:rsid w:val="005101F5"/>
    <w:rsid w:val="005104B6"/>
    <w:rsid w:val="005112B1"/>
    <w:rsid w:val="0051134A"/>
    <w:rsid w:val="005114F8"/>
    <w:rsid w:val="00511A98"/>
    <w:rsid w:val="00511B29"/>
    <w:rsid w:val="00511BC0"/>
    <w:rsid w:val="00511C47"/>
    <w:rsid w:val="00512112"/>
    <w:rsid w:val="005122B6"/>
    <w:rsid w:val="00512B83"/>
    <w:rsid w:val="0051360A"/>
    <w:rsid w:val="00513B56"/>
    <w:rsid w:val="005142ED"/>
    <w:rsid w:val="00514AFE"/>
    <w:rsid w:val="00515328"/>
    <w:rsid w:val="00515530"/>
    <w:rsid w:val="005156BB"/>
    <w:rsid w:val="00515FFB"/>
    <w:rsid w:val="0051608E"/>
    <w:rsid w:val="00516516"/>
    <w:rsid w:val="00516B0D"/>
    <w:rsid w:val="00516CBE"/>
    <w:rsid w:val="00516E30"/>
    <w:rsid w:val="00516FF2"/>
    <w:rsid w:val="00517393"/>
    <w:rsid w:val="00517469"/>
    <w:rsid w:val="00520262"/>
    <w:rsid w:val="005206C0"/>
    <w:rsid w:val="00521093"/>
    <w:rsid w:val="00521878"/>
    <w:rsid w:val="005219EF"/>
    <w:rsid w:val="00521C24"/>
    <w:rsid w:val="0052230C"/>
    <w:rsid w:val="005229BE"/>
    <w:rsid w:val="00522F25"/>
    <w:rsid w:val="0052316F"/>
    <w:rsid w:val="00523558"/>
    <w:rsid w:val="005235F9"/>
    <w:rsid w:val="005238AD"/>
    <w:rsid w:val="00523DAE"/>
    <w:rsid w:val="005240A8"/>
    <w:rsid w:val="005241C8"/>
    <w:rsid w:val="00524543"/>
    <w:rsid w:val="005248C4"/>
    <w:rsid w:val="00524F14"/>
    <w:rsid w:val="00525698"/>
    <w:rsid w:val="0052661B"/>
    <w:rsid w:val="00527416"/>
    <w:rsid w:val="00527424"/>
    <w:rsid w:val="0052742A"/>
    <w:rsid w:val="00527916"/>
    <w:rsid w:val="00527AA5"/>
    <w:rsid w:val="00527D4D"/>
    <w:rsid w:val="005300A6"/>
    <w:rsid w:val="0053082D"/>
    <w:rsid w:val="00530946"/>
    <w:rsid w:val="00531493"/>
    <w:rsid w:val="00531836"/>
    <w:rsid w:val="00531AE6"/>
    <w:rsid w:val="00531C50"/>
    <w:rsid w:val="0053206D"/>
    <w:rsid w:val="005323FC"/>
    <w:rsid w:val="00532681"/>
    <w:rsid w:val="005327C3"/>
    <w:rsid w:val="0053281F"/>
    <w:rsid w:val="00533147"/>
    <w:rsid w:val="005331F3"/>
    <w:rsid w:val="0053396F"/>
    <w:rsid w:val="00534201"/>
    <w:rsid w:val="005344CA"/>
    <w:rsid w:val="00534624"/>
    <w:rsid w:val="005347AB"/>
    <w:rsid w:val="0053529E"/>
    <w:rsid w:val="00535978"/>
    <w:rsid w:val="00535F93"/>
    <w:rsid w:val="005361F3"/>
    <w:rsid w:val="0053624D"/>
    <w:rsid w:val="00536675"/>
    <w:rsid w:val="00536797"/>
    <w:rsid w:val="00537665"/>
    <w:rsid w:val="0053780C"/>
    <w:rsid w:val="005400F5"/>
    <w:rsid w:val="005406B8"/>
    <w:rsid w:val="00540C44"/>
    <w:rsid w:val="00540E8E"/>
    <w:rsid w:val="00541101"/>
    <w:rsid w:val="00541C62"/>
    <w:rsid w:val="00542286"/>
    <w:rsid w:val="0054242E"/>
    <w:rsid w:val="0054284D"/>
    <w:rsid w:val="00543562"/>
    <w:rsid w:val="00543A9F"/>
    <w:rsid w:val="00543F01"/>
    <w:rsid w:val="00543FD3"/>
    <w:rsid w:val="0054470F"/>
    <w:rsid w:val="0054480C"/>
    <w:rsid w:val="00544DD9"/>
    <w:rsid w:val="00544E46"/>
    <w:rsid w:val="005453B6"/>
    <w:rsid w:val="0054595E"/>
    <w:rsid w:val="00545AF0"/>
    <w:rsid w:val="00545BA1"/>
    <w:rsid w:val="00545CA3"/>
    <w:rsid w:val="00546763"/>
    <w:rsid w:val="005467D1"/>
    <w:rsid w:val="00546AC0"/>
    <w:rsid w:val="00546D40"/>
    <w:rsid w:val="005474C4"/>
    <w:rsid w:val="00547804"/>
    <w:rsid w:val="005478BA"/>
    <w:rsid w:val="005479AE"/>
    <w:rsid w:val="00547AB4"/>
    <w:rsid w:val="00547E8C"/>
    <w:rsid w:val="00547FEC"/>
    <w:rsid w:val="00550437"/>
    <w:rsid w:val="005507EE"/>
    <w:rsid w:val="00550CE7"/>
    <w:rsid w:val="005510BE"/>
    <w:rsid w:val="005518A6"/>
    <w:rsid w:val="00551CEB"/>
    <w:rsid w:val="00552166"/>
    <w:rsid w:val="00552778"/>
    <w:rsid w:val="00552791"/>
    <w:rsid w:val="0055290E"/>
    <w:rsid w:val="00552C42"/>
    <w:rsid w:val="00552E06"/>
    <w:rsid w:val="00552E67"/>
    <w:rsid w:val="00552E71"/>
    <w:rsid w:val="00553829"/>
    <w:rsid w:val="005538BB"/>
    <w:rsid w:val="00553B24"/>
    <w:rsid w:val="00553B6D"/>
    <w:rsid w:val="00553CE2"/>
    <w:rsid w:val="00554028"/>
    <w:rsid w:val="005540C6"/>
    <w:rsid w:val="00554291"/>
    <w:rsid w:val="0055430A"/>
    <w:rsid w:val="00554472"/>
    <w:rsid w:val="00554510"/>
    <w:rsid w:val="00554EE3"/>
    <w:rsid w:val="0055522D"/>
    <w:rsid w:val="005552FB"/>
    <w:rsid w:val="00555C2E"/>
    <w:rsid w:val="00555CD8"/>
    <w:rsid w:val="00555CF4"/>
    <w:rsid w:val="005563CD"/>
    <w:rsid w:val="00556BEA"/>
    <w:rsid w:val="00556F01"/>
    <w:rsid w:val="005572FD"/>
    <w:rsid w:val="005574FD"/>
    <w:rsid w:val="00557ABA"/>
    <w:rsid w:val="00557B8C"/>
    <w:rsid w:val="00557CE0"/>
    <w:rsid w:val="00557DA1"/>
    <w:rsid w:val="00557EBC"/>
    <w:rsid w:val="0056033E"/>
    <w:rsid w:val="005604E0"/>
    <w:rsid w:val="005606BE"/>
    <w:rsid w:val="00561716"/>
    <w:rsid w:val="005623B8"/>
    <w:rsid w:val="0056256B"/>
    <w:rsid w:val="0056288E"/>
    <w:rsid w:val="00562A99"/>
    <w:rsid w:val="00562B23"/>
    <w:rsid w:val="00563406"/>
    <w:rsid w:val="00563D4A"/>
    <w:rsid w:val="00563D9A"/>
    <w:rsid w:val="00563EBB"/>
    <w:rsid w:val="00564352"/>
    <w:rsid w:val="0056449B"/>
    <w:rsid w:val="00564703"/>
    <w:rsid w:val="00564885"/>
    <w:rsid w:val="00564A06"/>
    <w:rsid w:val="00564BA7"/>
    <w:rsid w:val="00564CEB"/>
    <w:rsid w:val="00564E70"/>
    <w:rsid w:val="00564FC4"/>
    <w:rsid w:val="005653BB"/>
    <w:rsid w:val="00565C35"/>
    <w:rsid w:val="00565D82"/>
    <w:rsid w:val="00565D98"/>
    <w:rsid w:val="005663E5"/>
    <w:rsid w:val="0056660E"/>
    <w:rsid w:val="005666D7"/>
    <w:rsid w:val="00566AC2"/>
    <w:rsid w:val="00566BBC"/>
    <w:rsid w:val="00566C87"/>
    <w:rsid w:val="00566CED"/>
    <w:rsid w:val="00570370"/>
    <w:rsid w:val="00570427"/>
    <w:rsid w:val="00570891"/>
    <w:rsid w:val="00570F88"/>
    <w:rsid w:val="00571341"/>
    <w:rsid w:val="00571449"/>
    <w:rsid w:val="005717DB"/>
    <w:rsid w:val="00571C2F"/>
    <w:rsid w:val="00571DE4"/>
    <w:rsid w:val="00571F17"/>
    <w:rsid w:val="0057233F"/>
    <w:rsid w:val="005723DF"/>
    <w:rsid w:val="00572CF3"/>
    <w:rsid w:val="00573064"/>
    <w:rsid w:val="005736A0"/>
    <w:rsid w:val="00573728"/>
    <w:rsid w:val="00573D3C"/>
    <w:rsid w:val="00573DD2"/>
    <w:rsid w:val="00573F4E"/>
    <w:rsid w:val="005743C7"/>
    <w:rsid w:val="00574801"/>
    <w:rsid w:val="00574EFD"/>
    <w:rsid w:val="005754E6"/>
    <w:rsid w:val="00575746"/>
    <w:rsid w:val="00575780"/>
    <w:rsid w:val="00576534"/>
    <w:rsid w:val="005766B3"/>
    <w:rsid w:val="00577294"/>
    <w:rsid w:val="005772EC"/>
    <w:rsid w:val="005773F3"/>
    <w:rsid w:val="00577570"/>
    <w:rsid w:val="00577639"/>
    <w:rsid w:val="005777FC"/>
    <w:rsid w:val="00577995"/>
    <w:rsid w:val="00577C25"/>
    <w:rsid w:val="0058002B"/>
    <w:rsid w:val="00580142"/>
    <w:rsid w:val="00581121"/>
    <w:rsid w:val="00581917"/>
    <w:rsid w:val="00581E5D"/>
    <w:rsid w:val="00581EBD"/>
    <w:rsid w:val="00582035"/>
    <w:rsid w:val="00582DDE"/>
    <w:rsid w:val="00582E53"/>
    <w:rsid w:val="00582F06"/>
    <w:rsid w:val="00582F2D"/>
    <w:rsid w:val="0058334A"/>
    <w:rsid w:val="00583D9A"/>
    <w:rsid w:val="005841AE"/>
    <w:rsid w:val="005848F2"/>
    <w:rsid w:val="00585022"/>
    <w:rsid w:val="00585358"/>
    <w:rsid w:val="005853F9"/>
    <w:rsid w:val="0058579C"/>
    <w:rsid w:val="00585AEA"/>
    <w:rsid w:val="00585BE0"/>
    <w:rsid w:val="00585E84"/>
    <w:rsid w:val="00586461"/>
    <w:rsid w:val="00586AAE"/>
    <w:rsid w:val="00586AD6"/>
    <w:rsid w:val="00587ED5"/>
    <w:rsid w:val="005900AB"/>
    <w:rsid w:val="00590114"/>
    <w:rsid w:val="0059025A"/>
    <w:rsid w:val="00590262"/>
    <w:rsid w:val="00590283"/>
    <w:rsid w:val="0059071C"/>
    <w:rsid w:val="00590DFA"/>
    <w:rsid w:val="00591910"/>
    <w:rsid w:val="00591942"/>
    <w:rsid w:val="00591B1B"/>
    <w:rsid w:val="0059202B"/>
    <w:rsid w:val="005928F1"/>
    <w:rsid w:val="00592E63"/>
    <w:rsid w:val="005936F7"/>
    <w:rsid w:val="00593B2A"/>
    <w:rsid w:val="00593F4F"/>
    <w:rsid w:val="00594055"/>
    <w:rsid w:val="00594E20"/>
    <w:rsid w:val="00594FE1"/>
    <w:rsid w:val="00595197"/>
    <w:rsid w:val="0059521C"/>
    <w:rsid w:val="00595463"/>
    <w:rsid w:val="005956A8"/>
    <w:rsid w:val="0059578F"/>
    <w:rsid w:val="00595814"/>
    <w:rsid w:val="005963C9"/>
    <w:rsid w:val="00596B56"/>
    <w:rsid w:val="00596F21"/>
    <w:rsid w:val="00596F3F"/>
    <w:rsid w:val="0059729A"/>
    <w:rsid w:val="00597EE6"/>
    <w:rsid w:val="005A02D1"/>
    <w:rsid w:val="005A0417"/>
    <w:rsid w:val="005A082C"/>
    <w:rsid w:val="005A0D71"/>
    <w:rsid w:val="005A140E"/>
    <w:rsid w:val="005A185C"/>
    <w:rsid w:val="005A187D"/>
    <w:rsid w:val="005A1DA6"/>
    <w:rsid w:val="005A22CC"/>
    <w:rsid w:val="005A2761"/>
    <w:rsid w:val="005A2C47"/>
    <w:rsid w:val="005A2D82"/>
    <w:rsid w:val="005A2D91"/>
    <w:rsid w:val="005A3899"/>
    <w:rsid w:val="005A3D1F"/>
    <w:rsid w:val="005A3E04"/>
    <w:rsid w:val="005A4020"/>
    <w:rsid w:val="005A4053"/>
    <w:rsid w:val="005A497F"/>
    <w:rsid w:val="005A4C38"/>
    <w:rsid w:val="005A4D18"/>
    <w:rsid w:val="005A4EFD"/>
    <w:rsid w:val="005A5459"/>
    <w:rsid w:val="005A5467"/>
    <w:rsid w:val="005A5A0A"/>
    <w:rsid w:val="005A6525"/>
    <w:rsid w:val="005A6A06"/>
    <w:rsid w:val="005A6A15"/>
    <w:rsid w:val="005A6DAA"/>
    <w:rsid w:val="005A6FB7"/>
    <w:rsid w:val="005A7002"/>
    <w:rsid w:val="005A757D"/>
    <w:rsid w:val="005A775C"/>
    <w:rsid w:val="005A7917"/>
    <w:rsid w:val="005A796E"/>
    <w:rsid w:val="005A7CC3"/>
    <w:rsid w:val="005A7DEA"/>
    <w:rsid w:val="005B02E6"/>
    <w:rsid w:val="005B037D"/>
    <w:rsid w:val="005B07DF"/>
    <w:rsid w:val="005B0886"/>
    <w:rsid w:val="005B19F7"/>
    <w:rsid w:val="005B1B7D"/>
    <w:rsid w:val="005B2201"/>
    <w:rsid w:val="005B26C3"/>
    <w:rsid w:val="005B282B"/>
    <w:rsid w:val="005B2C36"/>
    <w:rsid w:val="005B2C7D"/>
    <w:rsid w:val="005B3431"/>
    <w:rsid w:val="005B369A"/>
    <w:rsid w:val="005B4554"/>
    <w:rsid w:val="005B4676"/>
    <w:rsid w:val="005B477F"/>
    <w:rsid w:val="005B4D7C"/>
    <w:rsid w:val="005B4EB9"/>
    <w:rsid w:val="005B5069"/>
    <w:rsid w:val="005B508C"/>
    <w:rsid w:val="005B550F"/>
    <w:rsid w:val="005B6003"/>
    <w:rsid w:val="005B660D"/>
    <w:rsid w:val="005B6613"/>
    <w:rsid w:val="005B66BC"/>
    <w:rsid w:val="005B6845"/>
    <w:rsid w:val="005B69A3"/>
    <w:rsid w:val="005B7467"/>
    <w:rsid w:val="005C0665"/>
    <w:rsid w:val="005C09B1"/>
    <w:rsid w:val="005C0BC2"/>
    <w:rsid w:val="005C0E4B"/>
    <w:rsid w:val="005C0FBD"/>
    <w:rsid w:val="005C111A"/>
    <w:rsid w:val="005C1181"/>
    <w:rsid w:val="005C1297"/>
    <w:rsid w:val="005C1526"/>
    <w:rsid w:val="005C1BEE"/>
    <w:rsid w:val="005C1EA9"/>
    <w:rsid w:val="005C1F41"/>
    <w:rsid w:val="005C216C"/>
    <w:rsid w:val="005C2348"/>
    <w:rsid w:val="005C2760"/>
    <w:rsid w:val="005C2881"/>
    <w:rsid w:val="005C35BC"/>
    <w:rsid w:val="005C37D8"/>
    <w:rsid w:val="005C40E7"/>
    <w:rsid w:val="005C51FD"/>
    <w:rsid w:val="005C5450"/>
    <w:rsid w:val="005C546D"/>
    <w:rsid w:val="005C553A"/>
    <w:rsid w:val="005C59E6"/>
    <w:rsid w:val="005C5C93"/>
    <w:rsid w:val="005C5D4F"/>
    <w:rsid w:val="005C5FCC"/>
    <w:rsid w:val="005C63E9"/>
    <w:rsid w:val="005C6584"/>
    <w:rsid w:val="005C686C"/>
    <w:rsid w:val="005C6F95"/>
    <w:rsid w:val="005C6FA8"/>
    <w:rsid w:val="005D00C4"/>
    <w:rsid w:val="005D0D55"/>
    <w:rsid w:val="005D11C5"/>
    <w:rsid w:val="005D159C"/>
    <w:rsid w:val="005D2140"/>
    <w:rsid w:val="005D22B7"/>
    <w:rsid w:val="005D2AFF"/>
    <w:rsid w:val="005D2F14"/>
    <w:rsid w:val="005D3042"/>
    <w:rsid w:val="005D34BA"/>
    <w:rsid w:val="005D3DD7"/>
    <w:rsid w:val="005D445E"/>
    <w:rsid w:val="005D4518"/>
    <w:rsid w:val="005D47B2"/>
    <w:rsid w:val="005D4C19"/>
    <w:rsid w:val="005D4D67"/>
    <w:rsid w:val="005D550B"/>
    <w:rsid w:val="005D5656"/>
    <w:rsid w:val="005D57A6"/>
    <w:rsid w:val="005D584D"/>
    <w:rsid w:val="005D58F5"/>
    <w:rsid w:val="005D58F9"/>
    <w:rsid w:val="005D5CDA"/>
    <w:rsid w:val="005D61E7"/>
    <w:rsid w:val="005D6214"/>
    <w:rsid w:val="005D6593"/>
    <w:rsid w:val="005D67FB"/>
    <w:rsid w:val="005D6AC4"/>
    <w:rsid w:val="005D6E49"/>
    <w:rsid w:val="005D77E7"/>
    <w:rsid w:val="005D7821"/>
    <w:rsid w:val="005D7D73"/>
    <w:rsid w:val="005E079D"/>
    <w:rsid w:val="005E1476"/>
    <w:rsid w:val="005E1C9E"/>
    <w:rsid w:val="005E2002"/>
    <w:rsid w:val="005E2608"/>
    <w:rsid w:val="005E29A5"/>
    <w:rsid w:val="005E2AD1"/>
    <w:rsid w:val="005E2EBC"/>
    <w:rsid w:val="005E30E5"/>
    <w:rsid w:val="005E3A47"/>
    <w:rsid w:val="005E3CF3"/>
    <w:rsid w:val="005E3D06"/>
    <w:rsid w:val="005E4AA7"/>
    <w:rsid w:val="005E4C82"/>
    <w:rsid w:val="005E4F98"/>
    <w:rsid w:val="005E522F"/>
    <w:rsid w:val="005E56E7"/>
    <w:rsid w:val="005E56F5"/>
    <w:rsid w:val="005E5A3F"/>
    <w:rsid w:val="005E5C33"/>
    <w:rsid w:val="005E6109"/>
    <w:rsid w:val="005E6625"/>
    <w:rsid w:val="005E677A"/>
    <w:rsid w:val="005E697B"/>
    <w:rsid w:val="005E7514"/>
    <w:rsid w:val="005E783A"/>
    <w:rsid w:val="005E79EB"/>
    <w:rsid w:val="005E7B1C"/>
    <w:rsid w:val="005F089C"/>
    <w:rsid w:val="005F09B1"/>
    <w:rsid w:val="005F0B8B"/>
    <w:rsid w:val="005F0C1E"/>
    <w:rsid w:val="005F0C85"/>
    <w:rsid w:val="005F1008"/>
    <w:rsid w:val="005F111F"/>
    <w:rsid w:val="005F19F2"/>
    <w:rsid w:val="005F1E9D"/>
    <w:rsid w:val="005F2254"/>
    <w:rsid w:val="005F258D"/>
    <w:rsid w:val="005F285B"/>
    <w:rsid w:val="005F2D90"/>
    <w:rsid w:val="005F3280"/>
    <w:rsid w:val="005F32F1"/>
    <w:rsid w:val="005F35AB"/>
    <w:rsid w:val="005F3D82"/>
    <w:rsid w:val="005F4595"/>
    <w:rsid w:val="005F4605"/>
    <w:rsid w:val="005F46B0"/>
    <w:rsid w:val="005F53BA"/>
    <w:rsid w:val="005F55A9"/>
    <w:rsid w:val="005F59D6"/>
    <w:rsid w:val="005F5B95"/>
    <w:rsid w:val="005F5F8F"/>
    <w:rsid w:val="005F681D"/>
    <w:rsid w:val="005F69CE"/>
    <w:rsid w:val="005F7151"/>
    <w:rsid w:val="005F7AF3"/>
    <w:rsid w:val="005F7C06"/>
    <w:rsid w:val="005F7C46"/>
    <w:rsid w:val="005F7DBE"/>
    <w:rsid w:val="006002C7"/>
    <w:rsid w:val="0060048A"/>
    <w:rsid w:val="00600881"/>
    <w:rsid w:val="00601758"/>
    <w:rsid w:val="00601B92"/>
    <w:rsid w:val="00601DBF"/>
    <w:rsid w:val="00601F46"/>
    <w:rsid w:val="006020CD"/>
    <w:rsid w:val="00602575"/>
    <w:rsid w:val="00602790"/>
    <w:rsid w:val="00602F77"/>
    <w:rsid w:val="0060319D"/>
    <w:rsid w:val="006031B8"/>
    <w:rsid w:val="00603823"/>
    <w:rsid w:val="00603BE9"/>
    <w:rsid w:val="00603C54"/>
    <w:rsid w:val="00603DE1"/>
    <w:rsid w:val="006040EE"/>
    <w:rsid w:val="00604F77"/>
    <w:rsid w:val="00605107"/>
    <w:rsid w:val="00605158"/>
    <w:rsid w:val="0060569F"/>
    <w:rsid w:val="00605A19"/>
    <w:rsid w:val="00605D35"/>
    <w:rsid w:val="00605E53"/>
    <w:rsid w:val="006064B2"/>
    <w:rsid w:val="006069E4"/>
    <w:rsid w:val="00606CCF"/>
    <w:rsid w:val="00606DB5"/>
    <w:rsid w:val="00607639"/>
    <w:rsid w:val="00610547"/>
    <w:rsid w:val="00610DAD"/>
    <w:rsid w:val="00610E04"/>
    <w:rsid w:val="00611588"/>
    <w:rsid w:val="006115EF"/>
    <w:rsid w:val="006119E3"/>
    <w:rsid w:val="00611A57"/>
    <w:rsid w:val="00611E5A"/>
    <w:rsid w:val="00612429"/>
    <w:rsid w:val="00612450"/>
    <w:rsid w:val="00612590"/>
    <w:rsid w:val="0061271B"/>
    <w:rsid w:val="0061327A"/>
    <w:rsid w:val="006133FE"/>
    <w:rsid w:val="00613A37"/>
    <w:rsid w:val="00613EA9"/>
    <w:rsid w:val="00614009"/>
    <w:rsid w:val="00614087"/>
    <w:rsid w:val="00614498"/>
    <w:rsid w:val="006148D4"/>
    <w:rsid w:val="00614992"/>
    <w:rsid w:val="00614AB9"/>
    <w:rsid w:val="00614CE9"/>
    <w:rsid w:val="00615055"/>
    <w:rsid w:val="00615601"/>
    <w:rsid w:val="0061598E"/>
    <w:rsid w:val="00615DF1"/>
    <w:rsid w:val="00616253"/>
    <w:rsid w:val="00616286"/>
    <w:rsid w:val="00616537"/>
    <w:rsid w:val="00616A75"/>
    <w:rsid w:val="00616CE2"/>
    <w:rsid w:val="00616EE9"/>
    <w:rsid w:val="00616F23"/>
    <w:rsid w:val="0061731A"/>
    <w:rsid w:val="00617548"/>
    <w:rsid w:val="00617BF1"/>
    <w:rsid w:val="00617C77"/>
    <w:rsid w:val="00617E61"/>
    <w:rsid w:val="006203C5"/>
    <w:rsid w:val="00620B6C"/>
    <w:rsid w:val="00620D94"/>
    <w:rsid w:val="00620E3A"/>
    <w:rsid w:val="00621443"/>
    <w:rsid w:val="00621736"/>
    <w:rsid w:val="00621EA3"/>
    <w:rsid w:val="00622202"/>
    <w:rsid w:val="006225E1"/>
    <w:rsid w:val="00622D16"/>
    <w:rsid w:val="006236F1"/>
    <w:rsid w:val="0062392D"/>
    <w:rsid w:val="00623F8A"/>
    <w:rsid w:val="0062468B"/>
    <w:rsid w:val="00624B50"/>
    <w:rsid w:val="00624E3F"/>
    <w:rsid w:val="00625523"/>
    <w:rsid w:val="006256F8"/>
    <w:rsid w:val="00625F0B"/>
    <w:rsid w:val="00625F39"/>
    <w:rsid w:val="00625F8F"/>
    <w:rsid w:val="00626172"/>
    <w:rsid w:val="006265CF"/>
    <w:rsid w:val="006267E2"/>
    <w:rsid w:val="00627577"/>
    <w:rsid w:val="00627758"/>
    <w:rsid w:val="00627C54"/>
    <w:rsid w:val="00631069"/>
    <w:rsid w:val="00631D05"/>
    <w:rsid w:val="006321C8"/>
    <w:rsid w:val="00632A4B"/>
    <w:rsid w:val="00633325"/>
    <w:rsid w:val="00633BB4"/>
    <w:rsid w:val="00633C67"/>
    <w:rsid w:val="00634080"/>
    <w:rsid w:val="006344C7"/>
    <w:rsid w:val="006344D6"/>
    <w:rsid w:val="00634502"/>
    <w:rsid w:val="00635390"/>
    <w:rsid w:val="00635916"/>
    <w:rsid w:val="00636407"/>
    <w:rsid w:val="00636419"/>
    <w:rsid w:val="00636439"/>
    <w:rsid w:val="006364B1"/>
    <w:rsid w:val="00636CAE"/>
    <w:rsid w:val="00636E8E"/>
    <w:rsid w:val="00637152"/>
    <w:rsid w:val="00637823"/>
    <w:rsid w:val="00637F74"/>
    <w:rsid w:val="00640149"/>
    <w:rsid w:val="00640201"/>
    <w:rsid w:val="00640229"/>
    <w:rsid w:val="00640959"/>
    <w:rsid w:val="00640B9F"/>
    <w:rsid w:val="00640DA4"/>
    <w:rsid w:val="00641236"/>
    <w:rsid w:val="006412FD"/>
    <w:rsid w:val="0064185C"/>
    <w:rsid w:val="0064248A"/>
    <w:rsid w:val="00642A68"/>
    <w:rsid w:val="0064307E"/>
    <w:rsid w:val="0064327C"/>
    <w:rsid w:val="0064350E"/>
    <w:rsid w:val="00644031"/>
    <w:rsid w:val="00644548"/>
    <w:rsid w:val="00644A7E"/>
    <w:rsid w:val="00644E14"/>
    <w:rsid w:val="0064536B"/>
    <w:rsid w:val="00645766"/>
    <w:rsid w:val="00645BF6"/>
    <w:rsid w:val="00645E05"/>
    <w:rsid w:val="00645FAF"/>
    <w:rsid w:val="00646998"/>
    <w:rsid w:val="00646DA8"/>
    <w:rsid w:val="006474C4"/>
    <w:rsid w:val="0064781A"/>
    <w:rsid w:val="00647FD6"/>
    <w:rsid w:val="00647FF6"/>
    <w:rsid w:val="0065024E"/>
    <w:rsid w:val="0065083C"/>
    <w:rsid w:val="006509AC"/>
    <w:rsid w:val="00650F4C"/>
    <w:rsid w:val="0065148A"/>
    <w:rsid w:val="006516A3"/>
    <w:rsid w:val="006519DF"/>
    <w:rsid w:val="006520C6"/>
    <w:rsid w:val="00652C26"/>
    <w:rsid w:val="00652C76"/>
    <w:rsid w:val="00653727"/>
    <w:rsid w:val="00653805"/>
    <w:rsid w:val="00653E9D"/>
    <w:rsid w:val="006544C7"/>
    <w:rsid w:val="00654545"/>
    <w:rsid w:val="00654E90"/>
    <w:rsid w:val="006551CC"/>
    <w:rsid w:val="00655230"/>
    <w:rsid w:val="0065544B"/>
    <w:rsid w:val="00655492"/>
    <w:rsid w:val="006554C2"/>
    <w:rsid w:val="0065595F"/>
    <w:rsid w:val="00655C7E"/>
    <w:rsid w:val="00655DD5"/>
    <w:rsid w:val="00655DE8"/>
    <w:rsid w:val="00655FB2"/>
    <w:rsid w:val="00656052"/>
    <w:rsid w:val="006560F9"/>
    <w:rsid w:val="006564A0"/>
    <w:rsid w:val="006564E1"/>
    <w:rsid w:val="0065687B"/>
    <w:rsid w:val="00657174"/>
    <w:rsid w:val="0065743A"/>
    <w:rsid w:val="006579F1"/>
    <w:rsid w:val="006600BE"/>
    <w:rsid w:val="0066013A"/>
    <w:rsid w:val="00660141"/>
    <w:rsid w:val="0066093A"/>
    <w:rsid w:val="0066098C"/>
    <w:rsid w:val="00660CD0"/>
    <w:rsid w:val="00660F4C"/>
    <w:rsid w:val="006618FE"/>
    <w:rsid w:val="00661B95"/>
    <w:rsid w:val="006623D3"/>
    <w:rsid w:val="00662BC7"/>
    <w:rsid w:val="00662D19"/>
    <w:rsid w:val="00663215"/>
    <w:rsid w:val="006639E4"/>
    <w:rsid w:val="00663A59"/>
    <w:rsid w:val="00663FF4"/>
    <w:rsid w:val="00663FF9"/>
    <w:rsid w:val="006641DF"/>
    <w:rsid w:val="00664698"/>
    <w:rsid w:val="00664CBE"/>
    <w:rsid w:val="0066504C"/>
    <w:rsid w:val="0066518C"/>
    <w:rsid w:val="00665B05"/>
    <w:rsid w:val="00665D87"/>
    <w:rsid w:val="00666005"/>
    <w:rsid w:val="00666A6A"/>
    <w:rsid w:val="00666AFF"/>
    <w:rsid w:val="00666D95"/>
    <w:rsid w:val="006678EC"/>
    <w:rsid w:val="00667AAC"/>
    <w:rsid w:val="00667CCE"/>
    <w:rsid w:val="00667D5A"/>
    <w:rsid w:val="006706B8"/>
    <w:rsid w:val="00670807"/>
    <w:rsid w:val="00670B0D"/>
    <w:rsid w:val="0067164E"/>
    <w:rsid w:val="0067166A"/>
    <w:rsid w:val="006717E3"/>
    <w:rsid w:val="00671848"/>
    <w:rsid w:val="00671D93"/>
    <w:rsid w:val="0067245F"/>
    <w:rsid w:val="00672BDC"/>
    <w:rsid w:val="006739BC"/>
    <w:rsid w:val="00673AC2"/>
    <w:rsid w:val="00673ACF"/>
    <w:rsid w:val="00673C71"/>
    <w:rsid w:val="00673F18"/>
    <w:rsid w:val="00673F23"/>
    <w:rsid w:val="00674059"/>
    <w:rsid w:val="00674110"/>
    <w:rsid w:val="00675A53"/>
    <w:rsid w:val="00675B2A"/>
    <w:rsid w:val="00675CD3"/>
    <w:rsid w:val="00675D14"/>
    <w:rsid w:val="00675F7D"/>
    <w:rsid w:val="00676763"/>
    <w:rsid w:val="006773A0"/>
    <w:rsid w:val="006800BD"/>
    <w:rsid w:val="006802FE"/>
    <w:rsid w:val="0068040C"/>
    <w:rsid w:val="0068060D"/>
    <w:rsid w:val="006808B2"/>
    <w:rsid w:val="00680BAF"/>
    <w:rsid w:val="00680C34"/>
    <w:rsid w:val="00680C8A"/>
    <w:rsid w:val="00680E48"/>
    <w:rsid w:val="00681354"/>
    <w:rsid w:val="0068155E"/>
    <w:rsid w:val="00681ED4"/>
    <w:rsid w:val="00681F26"/>
    <w:rsid w:val="006822A2"/>
    <w:rsid w:val="00682496"/>
    <w:rsid w:val="00682540"/>
    <w:rsid w:val="0068258A"/>
    <w:rsid w:val="00682FFD"/>
    <w:rsid w:val="00683458"/>
    <w:rsid w:val="00684668"/>
    <w:rsid w:val="006846B9"/>
    <w:rsid w:val="006847BC"/>
    <w:rsid w:val="006851F8"/>
    <w:rsid w:val="0068536D"/>
    <w:rsid w:val="006853BF"/>
    <w:rsid w:val="006855E0"/>
    <w:rsid w:val="006856EA"/>
    <w:rsid w:val="006857B4"/>
    <w:rsid w:val="00685986"/>
    <w:rsid w:val="00685F0F"/>
    <w:rsid w:val="00685FED"/>
    <w:rsid w:val="00686265"/>
    <w:rsid w:val="006863BF"/>
    <w:rsid w:val="00686661"/>
    <w:rsid w:val="0068697F"/>
    <w:rsid w:val="00686BAE"/>
    <w:rsid w:val="006871F7"/>
    <w:rsid w:val="00687643"/>
    <w:rsid w:val="00687B9B"/>
    <w:rsid w:val="00687E88"/>
    <w:rsid w:val="0069012F"/>
    <w:rsid w:val="006905BC"/>
    <w:rsid w:val="00690869"/>
    <w:rsid w:val="00690980"/>
    <w:rsid w:val="00690A05"/>
    <w:rsid w:val="00690D38"/>
    <w:rsid w:val="00691110"/>
    <w:rsid w:val="006915CE"/>
    <w:rsid w:val="0069160E"/>
    <w:rsid w:val="00691638"/>
    <w:rsid w:val="006926B9"/>
    <w:rsid w:val="00692ACF"/>
    <w:rsid w:val="00692E3F"/>
    <w:rsid w:val="00693349"/>
    <w:rsid w:val="00694459"/>
    <w:rsid w:val="00694672"/>
    <w:rsid w:val="00694922"/>
    <w:rsid w:val="00694BA4"/>
    <w:rsid w:val="006950A7"/>
    <w:rsid w:val="00695D93"/>
    <w:rsid w:val="00695E82"/>
    <w:rsid w:val="0069637E"/>
    <w:rsid w:val="00696542"/>
    <w:rsid w:val="00696544"/>
    <w:rsid w:val="00696594"/>
    <w:rsid w:val="006972C3"/>
    <w:rsid w:val="006974D7"/>
    <w:rsid w:val="0069795D"/>
    <w:rsid w:val="00697EFE"/>
    <w:rsid w:val="006A03EE"/>
    <w:rsid w:val="006A0598"/>
    <w:rsid w:val="006A06C2"/>
    <w:rsid w:val="006A0B35"/>
    <w:rsid w:val="006A0B7A"/>
    <w:rsid w:val="006A0C0A"/>
    <w:rsid w:val="006A0D75"/>
    <w:rsid w:val="006A0F80"/>
    <w:rsid w:val="006A159F"/>
    <w:rsid w:val="006A1720"/>
    <w:rsid w:val="006A1A14"/>
    <w:rsid w:val="006A1B5C"/>
    <w:rsid w:val="006A1C76"/>
    <w:rsid w:val="006A1D12"/>
    <w:rsid w:val="006A2007"/>
    <w:rsid w:val="006A20D2"/>
    <w:rsid w:val="006A213A"/>
    <w:rsid w:val="006A228C"/>
    <w:rsid w:val="006A2A95"/>
    <w:rsid w:val="006A30BD"/>
    <w:rsid w:val="006A358A"/>
    <w:rsid w:val="006A3793"/>
    <w:rsid w:val="006A46A0"/>
    <w:rsid w:val="006A4C94"/>
    <w:rsid w:val="006A594A"/>
    <w:rsid w:val="006A616C"/>
    <w:rsid w:val="006A617B"/>
    <w:rsid w:val="006A630B"/>
    <w:rsid w:val="006A6B2F"/>
    <w:rsid w:val="006A6BD8"/>
    <w:rsid w:val="006A749C"/>
    <w:rsid w:val="006A7A92"/>
    <w:rsid w:val="006A7AAC"/>
    <w:rsid w:val="006A7D42"/>
    <w:rsid w:val="006A7D95"/>
    <w:rsid w:val="006B02E7"/>
    <w:rsid w:val="006B0322"/>
    <w:rsid w:val="006B03BA"/>
    <w:rsid w:val="006B0555"/>
    <w:rsid w:val="006B09B8"/>
    <w:rsid w:val="006B0D77"/>
    <w:rsid w:val="006B10A8"/>
    <w:rsid w:val="006B1163"/>
    <w:rsid w:val="006B1327"/>
    <w:rsid w:val="006B1636"/>
    <w:rsid w:val="006B1956"/>
    <w:rsid w:val="006B1A39"/>
    <w:rsid w:val="006B1ECB"/>
    <w:rsid w:val="006B218F"/>
    <w:rsid w:val="006B2649"/>
    <w:rsid w:val="006B2EC1"/>
    <w:rsid w:val="006B2FCC"/>
    <w:rsid w:val="006B315B"/>
    <w:rsid w:val="006B3748"/>
    <w:rsid w:val="006B39DD"/>
    <w:rsid w:val="006B3D7A"/>
    <w:rsid w:val="006B3D7D"/>
    <w:rsid w:val="006B458C"/>
    <w:rsid w:val="006B45BE"/>
    <w:rsid w:val="006B4B06"/>
    <w:rsid w:val="006B4D5F"/>
    <w:rsid w:val="006B4FC0"/>
    <w:rsid w:val="006B5676"/>
    <w:rsid w:val="006B58CE"/>
    <w:rsid w:val="006B5EB3"/>
    <w:rsid w:val="006B5F1C"/>
    <w:rsid w:val="006B611F"/>
    <w:rsid w:val="006B63E8"/>
    <w:rsid w:val="006B6866"/>
    <w:rsid w:val="006B6942"/>
    <w:rsid w:val="006B69B7"/>
    <w:rsid w:val="006B6C23"/>
    <w:rsid w:val="006B6CD4"/>
    <w:rsid w:val="006B6D66"/>
    <w:rsid w:val="006B6F4F"/>
    <w:rsid w:val="006B7342"/>
    <w:rsid w:val="006B73BF"/>
    <w:rsid w:val="006B7B5F"/>
    <w:rsid w:val="006C0B7D"/>
    <w:rsid w:val="006C1580"/>
    <w:rsid w:val="006C1947"/>
    <w:rsid w:val="006C194D"/>
    <w:rsid w:val="006C1E36"/>
    <w:rsid w:val="006C1F08"/>
    <w:rsid w:val="006C2365"/>
    <w:rsid w:val="006C24A8"/>
    <w:rsid w:val="006C25DD"/>
    <w:rsid w:val="006C25F4"/>
    <w:rsid w:val="006C2800"/>
    <w:rsid w:val="006C2B0A"/>
    <w:rsid w:val="006C2C7B"/>
    <w:rsid w:val="006C2C7C"/>
    <w:rsid w:val="006C2DE1"/>
    <w:rsid w:val="006C2E1E"/>
    <w:rsid w:val="006C35F1"/>
    <w:rsid w:val="006C3A5E"/>
    <w:rsid w:val="006C4446"/>
    <w:rsid w:val="006C475D"/>
    <w:rsid w:val="006C4925"/>
    <w:rsid w:val="006C4C59"/>
    <w:rsid w:val="006C4E9C"/>
    <w:rsid w:val="006C4F29"/>
    <w:rsid w:val="006C525F"/>
    <w:rsid w:val="006C5384"/>
    <w:rsid w:val="006C5670"/>
    <w:rsid w:val="006C5AFD"/>
    <w:rsid w:val="006C5D6A"/>
    <w:rsid w:val="006C6658"/>
    <w:rsid w:val="006C69C5"/>
    <w:rsid w:val="006C6EE9"/>
    <w:rsid w:val="006C6F6D"/>
    <w:rsid w:val="006C700B"/>
    <w:rsid w:val="006C7752"/>
    <w:rsid w:val="006C7896"/>
    <w:rsid w:val="006C7AB5"/>
    <w:rsid w:val="006D08F7"/>
    <w:rsid w:val="006D0D6C"/>
    <w:rsid w:val="006D109A"/>
    <w:rsid w:val="006D12D4"/>
    <w:rsid w:val="006D1339"/>
    <w:rsid w:val="006D15DC"/>
    <w:rsid w:val="006D1C12"/>
    <w:rsid w:val="006D1F7F"/>
    <w:rsid w:val="006D2464"/>
    <w:rsid w:val="006D3347"/>
    <w:rsid w:val="006D33D2"/>
    <w:rsid w:val="006D363A"/>
    <w:rsid w:val="006D37F7"/>
    <w:rsid w:val="006D544F"/>
    <w:rsid w:val="006D55A3"/>
    <w:rsid w:val="006D56CB"/>
    <w:rsid w:val="006D5894"/>
    <w:rsid w:val="006D5F97"/>
    <w:rsid w:val="006D6D5B"/>
    <w:rsid w:val="006D728C"/>
    <w:rsid w:val="006D73DF"/>
    <w:rsid w:val="006D7486"/>
    <w:rsid w:val="006D7B0F"/>
    <w:rsid w:val="006E01BC"/>
    <w:rsid w:val="006E0483"/>
    <w:rsid w:val="006E0785"/>
    <w:rsid w:val="006E08D3"/>
    <w:rsid w:val="006E146D"/>
    <w:rsid w:val="006E1692"/>
    <w:rsid w:val="006E1788"/>
    <w:rsid w:val="006E1A98"/>
    <w:rsid w:val="006E1F2D"/>
    <w:rsid w:val="006E2420"/>
    <w:rsid w:val="006E2750"/>
    <w:rsid w:val="006E2990"/>
    <w:rsid w:val="006E2A29"/>
    <w:rsid w:val="006E37DB"/>
    <w:rsid w:val="006E381B"/>
    <w:rsid w:val="006E3AF7"/>
    <w:rsid w:val="006E3DBB"/>
    <w:rsid w:val="006E431D"/>
    <w:rsid w:val="006E44BB"/>
    <w:rsid w:val="006E4826"/>
    <w:rsid w:val="006E4952"/>
    <w:rsid w:val="006E4CC2"/>
    <w:rsid w:val="006E5856"/>
    <w:rsid w:val="006E629C"/>
    <w:rsid w:val="006E6749"/>
    <w:rsid w:val="006E7201"/>
    <w:rsid w:val="006E73BC"/>
    <w:rsid w:val="006E7829"/>
    <w:rsid w:val="006E7B1D"/>
    <w:rsid w:val="006E7FF1"/>
    <w:rsid w:val="006F06CE"/>
    <w:rsid w:val="006F0C48"/>
    <w:rsid w:val="006F0D46"/>
    <w:rsid w:val="006F1075"/>
    <w:rsid w:val="006F1497"/>
    <w:rsid w:val="006F1527"/>
    <w:rsid w:val="006F1743"/>
    <w:rsid w:val="006F1E76"/>
    <w:rsid w:val="006F203D"/>
    <w:rsid w:val="006F232B"/>
    <w:rsid w:val="006F2338"/>
    <w:rsid w:val="006F2397"/>
    <w:rsid w:val="006F2A91"/>
    <w:rsid w:val="006F2ABC"/>
    <w:rsid w:val="006F2D04"/>
    <w:rsid w:val="006F312B"/>
    <w:rsid w:val="006F3EF1"/>
    <w:rsid w:val="006F3F17"/>
    <w:rsid w:val="006F3F44"/>
    <w:rsid w:val="006F41A8"/>
    <w:rsid w:val="006F44B8"/>
    <w:rsid w:val="006F4717"/>
    <w:rsid w:val="006F47A8"/>
    <w:rsid w:val="006F56CF"/>
    <w:rsid w:val="006F5B53"/>
    <w:rsid w:val="006F5BD8"/>
    <w:rsid w:val="006F60F8"/>
    <w:rsid w:val="006F659B"/>
    <w:rsid w:val="006F6B79"/>
    <w:rsid w:val="006F6BB1"/>
    <w:rsid w:val="006F6EB4"/>
    <w:rsid w:val="006F6F7B"/>
    <w:rsid w:val="006F6FD8"/>
    <w:rsid w:val="006F79A7"/>
    <w:rsid w:val="006F7A80"/>
    <w:rsid w:val="006F7C35"/>
    <w:rsid w:val="006F7EE5"/>
    <w:rsid w:val="00700564"/>
    <w:rsid w:val="00700884"/>
    <w:rsid w:val="00700E83"/>
    <w:rsid w:val="00700EAE"/>
    <w:rsid w:val="00701021"/>
    <w:rsid w:val="0070124A"/>
    <w:rsid w:val="0070181C"/>
    <w:rsid w:val="00701CE2"/>
    <w:rsid w:val="00702283"/>
    <w:rsid w:val="00702385"/>
    <w:rsid w:val="007024AB"/>
    <w:rsid w:val="00703B31"/>
    <w:rsid w:val="00703E39"/>
    <w:rsid w:val="007041F6"/>
    <w:rsid w:val="0070425E"/>
    <w:rsid w:val="0070436D"/>
    <w:rsid w:val="007044D7"/>
    <w:rsid w:val="007044F1"/>
    <w:rsid w:val="00704F39"/>
    <w:rsid w:val="00705243"/>
    <w:rsid w:val="00705726"/>
    <w:rsid w:val="007059AA"/>
    <w:rsid w:val="00705BDD"/>
    <w:rsid w:val="00705CAC"/>
    <w:rsid w:val="0070603F"/>
    <w:rsid w:val="007065D8"/>
    <w:rsid w:val="007068BC"/>
    <w:rsid w:val="00706E29"/>
    <w:rsid w:val="007070A5"/>
    <w:rsid w:val="0070759C"/>
    <w:rsid w:val="0071005A"/>
    <w:rsid w:val="007101AF"/>
    <w:rsid w:val="00710524"/>
    <w:rsid w:val="00710A31"/>
    <w:rsid w:val="00710EB0"/>
    <w:rsid w:val="00710FCD"/>
    <w:rsid w:val="007112FC"/>
    <w:rsid w:val="007117B5"/>
    <w:rsid w:val="007118B3"/>
    <w:rsid w:val="00711E1A"/>
    <w:rsid w:val="00712AA6"/>
    <w:rsid w:val="00713229"/>
    <w:rsid w:val="007134CE"/>
    <w:rsid w:val="00713A43"/>
    <w:rsid w:val="00713E5D"/>
    <w:rsid w:val="00713F5C"/>
    <w:rsid w:val="00714118"/>
    <w:rsid w:val="0071442F"/>
    <w:rsid w:val="007144F0"/>
    <w:rsid w:val="0071454F"/>
    <w:rsid w:val="00715988"/>
    <w:rsid w:val="00715C61"/>
    <w:rsid w:val="00716EEB"/>
    <w:rsid w:val="007172AD"/>
    <w:rsid w:val="007172EC"/>
    <w:rsid w:val="00717820"/>
    <w:rsid w:val="00717837"/>
    <w:rsid w:val="0072094B"/>
    <w:rsid w:val="00720C0B"/>
    <w:rsid w:val="00721322"/>
    <w:rsid w:val="0072133A"/>
    <w:rsid w:val="0072163C"/>
    <w:rsid w:val="00721BA7"/>
    <w:rsid w:val="00721F67"/>
    <w:rsid w:val="007229FE"/>
    <w:rsid w:val="00722CB3"/>
    <w:rsid w:val="00722D86"/>
    <w:rsid w:val="00723639"/>
    <w:rsid w:val="00723818"/>
    <w:rsid w:val="007238B0"/>
    <w:rsid w:val="00723AAA"/>
    <w:rsid w:val="00724E67"/>
    <w:rsid w:val="00724E83"/>
    <w:rsid w:val="00724E97"/>
    <w:rsid w:val="00725176"/>
    <w:rsid w:val="007251B6"/>
    <w:rsid w:val="00725828"/>
    <w:rsid w:val="007258D1"/>
    <w:rsid w:val="00725F3A"/>
    <w:rsid w:val="007261AA"/>
    <w:rsid w:val="007264EE"/>
    <w:rsid w:val="0072746E"/>
    <w:rsid w:val="007274A3"/>
    <w:rsid w:val="00727ADD"/>
    <w:rsid w:val="00730077"/>
    <w:rsid w:val="007306CE"/>
    <w:rsid w:val="0073099F"/>
    <w:rsid w:val="00731358"/>
    <w:rsid w:val="00731816"/>
    <w:rsid w:val="00731908"/>
    <w:rsid w:val="00731BE5"/>
    <w:rsid w:val="00731D7E"/>
    <w:rsid w:val="00731EA5"/>
    <w:rsid w:val="007320A5"/>
    <w:rsid w:val="007320AC"/>
    <w:rsid w:val="007321E8"/>
    <w:rsid w:val="00733117"/>
    <w:rsid w:val="00733FAF"/>
    <w:rsid w:val="00734409"/>
    <w:rsid w:val="007344A4"/>
    <w:rsid w:val="00734852"/>
    <w:rsid w:val="00734905"/>
    <w:rsid w:val="00734C6B"/>
    <w:rsid w:val="00735CC7"/>
    <w:rsid w:val="00735EFA"/>
    <w:rsid w:val="007361B3"/>
    <w:rsid w:val="00736991"/>
    <w:rsid w:val="00736DA1"/>
    <w:rsid w:val="007370C6"/>
    <w:rsid w:val="0073798A"/>
    <w:rsid w:val="00737D9B"/>
    <w:rsid w:val="00737F0C"/>
    <w:rsid w:val="00740132"/>
    <w:rsid w:val="0074013F"/>
    <w:rsid w:val="00740575"/>
    <w:rsid w:val="0074083E"/>
    <w:rsid w:val="00740EB5"/>
    <w:rsid w:val="007412AE"/>
    <w:rsid w:val="0074132F"/>
    <w:rsid w:val="0074169E"/>
    <w:rsid w:val="007419C4"/>
    <w:rsid w:val="00741C79"/>
    <w:rsid w:val="00741CD0"/>
    <w:rsid w:val="00741CE3"/>
    <w:rsid w:val="00741FEC"/>
    <w:rsid w:val="00742668"/>
    <w:rsid w:val="00742798"/>
    <w:rsid w:val="007427D3"/>
    <w:rsid w:val="00742B8F"/>
    <w:rsid w:val="00742D4F"/>
    <w:rsid w:val="00742D6D"/>
    <w:rsid w:val="0074306B"/>
    <w:rsid w:val="007437A9"/>
    <w:rsid w:val="00743F83"/>
    <w:rsid w:val="0074415E"/>
    <w:rsid w:val="007444BF"/>
    <w:rsid w:val="007445B4"/>
    <w:rsid w:val="00744A0A"/>
    <w:rsid w:val="00744D8A"/>
    <w:rsid w:val="00745035"/>
    <w:rsid w:val="00745165"/>
    <w:rsid w:val="00745399"/>
    <w:rsid w:val="0074559D"/>
    <w:rsid w:val="00745BE2"/>
    <w:rsid w:val="00745C00"/>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29E"/>
    <w:rsid w:val="00750404"/>
    <w:rsid w:val="00750629"/>
    <w:rsid w:val="0075069A"/>
    <w:rsid w:val="00750882"/>
    <w:rsid w:val="00750CEF"/>
    <w:rsid w:val="0075108B"/>
    <w:rsid w:val="00751215"/>
    <w:rsid w:val="007512F6"/>
    <w:rsid w:val="00751C7D"/>
    <w:rsid w:val="00751FDD"/>
    <w:rsid w:val="00752599"/>
    <w:rsid w:val="00752694"/>
    <w:rsid w:val="00752F05"/>
    <w:rsid w:val="0075303D"/>
    <w:rsid w:val="00753465"/>
    <w:rsid w:val="0075365E"/>
    <w:rsid w:val="00754914"/>
    <w:rsid w:val="00754A2B"/>
    <w:rsid w:val="00755692"/>
    <w:rsid w:val="00755AB4"/>
    <w:rsid w:val="00755DAD"/>
    <w:rsid w:val="00755F4B"/>
    <w:rsid w:val="0075612F"/>
    <w:rsid w:val="00756168"/>
    <w:rsid w:val="00756FA9"/>
    <w:rsid w:val="007572DF"/>
    <w:rsid w:val="007574FC"/>
    <w:rsid w:val="0075777B"/>
    <w:rsid w:val="00757B04"/>
    <w:rsid w:val="00757BF3"/>
    <w:rsid w:val="0076004A"/>
    <w:rsid w:val="0076042A"/>
    <w:rsid w:val="00761438"/>
    <w:rsid w:val="00761532"/>
    <w:rsid w:val="007618A8"/>
    <w:rsid w:val="00761DCB"/>
    <w:rsid w:val="00762073"/>
    <w:rsid w:val="0076240B"/>
    <w:rsid w:val="00762844"/>
    <w:rsid w:val="00762AA1"/>
    <w:rsid w:val="00762F05"/>
    <w:rsid w:val="0076346B"/>
    <w:rsid w:val="007635ED"/>
    <w:rsid w:val="007638CA"/>
    <w:rsid w:val="00763FDA"/>
    <w:rsid w:val="00764DAF"/>
    <w:rsid w:val="00765919"/>
    <w:rsid w:val="00765BA8"/>
    <w:rsid w:val="00765D25"/>
    <w:rsid w:val="00765E68"/>
    <w:rsid w:val="007660AF"/>
    <w:rsid w:val="007662EA"/>
    <w:rsid w:val="007663B7"/>
    <w:rsid w:val="00766651"/>
    <w:rsid w:val="00766E62"/>
    <w:rsid w:val="007671A8"/>
    <w:rsid w:val="0076753C"/>
    <w:rsid w:val="00767591"/>
    <w:rsid w:val="007679EB"/>
    <w:rsid w:val="00767D64"/>
    <w:rsid w:val="007700E1"/>
    <w:rsid w:val="00770830"/>
    <w:rsid w:val="00770975"/>
    <w:rsid w:val="00770B7C"/>
    <w:rsid w:val="00770B9C"/>
    <w:rsid w:val="007710E5"/>
    <w:rsid w:val="00771A63"/>
    <w:rsid w:val="00771AA5"/>
    <w:rsid w:val="00771E09"/>
    <w:rsid w:val="00772028"/>
    <w:rsid w:val="007737CD"/>
    <w:rsid w:val="007739C0"/>
    <w:rsid w:val="00774298"/>
    <w:rsid w:val="0077436D"/>
    <w:rsid w:val="007745A7"/>
    <w:rsid w:val="007745CE"/>
    <w:rsid w:val="007746B1"/>
    <w:rsid w:val="00774952"/>
    <w:rsid w:val="00774CFD"/>
    <w:rsid w:val="00775243"/>
    <w:rsid w:val="00775327"/>
    <w:rsid w:val="00775534"/>
    <w:rsid w:val="0077566D"/>
    <w:rsid w:val="007756D8"/>
    <w:rsid w:val="00775753"/>
    <w:rsid w:val="00775754"/>
    <w:rsid w:val="00775A12"/>
    <w:rsid w:val="00776091"/>
    <w:rsid w:val="00776286"/>
    <w:rsid w:val="0077638D"/>
    <w:rsid w:val="007763B4"/>
    <w:rsid w:val="0077645D"/>
    <w:rsid w:val="00776707"/>
    <w:rsid w:val="007768C5"/>
    <w:rsid w:val="00776C93"/>
    <w:rsid w:val="0077718C"/>
    <w:rsid w:val="00777400"/>
    <w:rsid w:val="00777A45"/>
    <w:rsid w:val="00777C47"/>
    <w:rsid w:val="0078106A"/>
    <w:rsid w:val="00781B74"/>
    <w:rsid w:val="00781D0B"/>
    <w:rsid w:val="007823BC"/>
    <w:rsid w:val="0078272A"/>
    <w:rsid w:val="0078293A"/>
    <w:rsid w:val="007830BB"/>
    <w:rsid w:val="00783457"/>
    <w:rsid w:val="007838C3"/>
    <w:rsid w:val="00783B5E"/>
    <w:rsid w:val="0078433C"/>
    <w:rsid w:val="00784431"/>
    <w:rsid w:val="007847C5"/>
    <w:rsid w:val="00784C6F"/>
    <w:rsid w:val="00784E7D"/>
    <w:rsid w:val="00785587"/>
    <w:rsid w:val="007855FD"/>
    <w:rsid w:val="007857FE"/>
    <w:rsid w:val="00786187"/>
    <w:rsid w:val="007862C1"/>
    <w:rsid w:val="00787077"/>
    <w:rsid w:val="007871A8"/>
    <w:rsid w:val="007873B0"/>
    <w:rsid w:val="00787E66"/>
    <w:rsid w:val="00787F40"/>
    <w:rsid w:val="00790FBB"/>
    <w:rsid w:val="00791058"/>
    <w:rsid w:val="00791DE4"/>
    <w:rsid w:val="00791F87"/>
    <w:rsid w:val="007927F1"/>
    <w:rsid w:val="00792AAD"/>
    <w:rsid w:val="00792EAE"/>
    <w:rsid w:val="007935E0"/>
    <w:rsid w:val="00793F70"/>
    <w:rsid w:val="007941E7"/>
    <w:rsid w:val="00794239"/>
    <w:rsid w:val="007949C1"/>
    <w:rsid w:val="0079522B"/>
    <w:rsid w:val="007953A5"/>
    <w:rsid w:val="0079559A"/>
    <w:rsid w:val="007956F9"/>
    <w:rsid w:val="007958AC"/>
    <w:rsid w:val="007958F1"/>
    <w:rsid w:val="00795CF9"/>
    <w:rsid w:val="00795D2C"/>
    <w:rsid w:val="00795D3D"/>
    <w:rsid w:val="007960BB"/>
    <w:rsid w:val="00796DD2"/>
    <w:rsid w:val="00796E52"/>
    <w:rsid w:val="0079715E"/>
    <w:rsid w:val="0079773D"/>
    <w:rsid w:val="00797791"/>
    <w:rsid w:val="007978C3"/>
    <w:rsid w:val="00797D5B"/>
    <w:rsid w:val="00797F08"/>
    <w:rsid w:val="007A0D11"/>
    <w:rsid w:val="007A0D74"/>
    <w:rsid w:val="007A0FA5"/>
    <w:rsid w:val="007A16C5"/>
    <w:rsid w:val="007A1738"/>
    <w:rsid w:val="007A17A4"/>
    <w:rsid w:val="007A24C3"/>
    <w:rsid w:val="007A252D"/>
    <w:rsid w:val="007A3137"/>
    <w:rsid w:val="007A31F3"/>
    <w:rsid w:val="007A3616"/>
    <w:rsid w:val="007A36B7"/>
    <w:rsid w:val="007A38CA"/>
    <w:rsid w:val="007A3AB4"/>
    <w:rsid w:val="007A3C64"/>
    <w:rsid w:val="007A4010"/>
    <w:rsid w:val="007A4F76"/>
    <w:rsid w:val="007A5324"/>
    <w:rsid w:val="007A548A"/>
    <w:rsid w:val="007A54CA"/>
    <w:rsid w:val="007A5B7A"/>
    <w:rsid w:val="007A6411"/>
    <w:rsid w:val="007A6A9D"/>
    <w:rsid w:val="007A6F60"/>
    <w:rsid w:val="007A739A"/>
    <w:rsid w:val="007A7860"/>
    <w:rsid w:val="007A7F8E"/>
    <w:rsid w:val="007B0152"/>
    <w:rsid w:val="007B0251"/>
    <w:rsid w:val="007B03A4"/>
    <w:rsid w:val="007B03A6"/>
    <w:rsid w:val="007B03A8"/>
    <w:rsid w:val="007B0486"/>
    <w:rsid w:val="007B1180"/>
    <w:rsid w:val="007B1644"/>
    <w:rsid w:val="007B1854"/>
    <w:rsid w:val="007B1978"/>
    <w:rsid w:val="007B1D63"/>
    <w:rsid w:val="007B292D"/>
    <w:rsid w:val="007B2FB5"/>
    <w:rsid w:val="007B318B"/>
    <w:rsid w:val="007B39AE"/>
    <w:rsid w:val="007B39FB"/>
    <w:rsid w:val="007B3BBD"/>
    <w:rsid w:val="007B3D35"/>
    <w:rsid w:val="007B4671"/>
    <w:rsid w:val="007B47B0"/>
    <w:rsid w:val="007B4A21"/>
    <w:rsid w:val="007B4C92"/>
    <w:rsid w:val="007B593E"/>
    <w:rsid w:val="007B5CAE"/>
    <w:rsid w:val="007B5D06"/>
    <w:rsid w:val="007B6637"/>
    <w:rsid w:val="007B67F3"/>
    <w:rsid w:val="007B6A09"/>
    <w:rsid w:val="007B6C79"/>
    <w:rsid w:val="007B724D"/>
    <w:rsid w:val="007B7438"/>
    <w:rsid w:val="007B75B3"/>
    <w:rsid w:val="007B7975"/>
    <w:rsid w:val="007B7B9C"/>
    <w:rsid w:val="007B7E1F"/>
    <w:rsid w:val="007B7F19"/>
    <w:rsid w:val="007B7FE1"/>
    <w:rsid w:val="007C002F"/>
    <w:rsid w:val="007C03E8"/>
    <w:rsid w:val="007C085E"/>
    <w:rsid w:val="007C0BE9"/>
    <w:rsid w:val="007C1016"/>
    <w:rsid w:val="007C1137"/>
    <w:rsid w:val="007C1389"/>
    <w:rsid w:val="007C1854"/>
    <w:rsid w:val="007C1F11"/>
    <w:rsid w:val="007C1F6C"/>
    <w:rsid w:val="007C2C07"/>
    <w:rsid w:val="007C3203"/>
    <w:rsid w:val="007C37AF"/>
    <w:rsid w:val="007C37FB"/>
    <w:rsid w:val="007C393A"/>
    <w:rsid w:val="007C3BB9"/>
    <w:rsid w:val="007C3CBD"/>
    <w:rsid w:val="007C4AD9"/>
    <w:rsid w:val="007C5447"/>
    <w:rsid w:val="007C57D5"/>
    <w:rsid w:val="007C606B"/>
    <w:rsid w:val="007C62B3"/>
    <w:rsid w:val="007C655A"/>
    <w:rsid w:val="007C6BF7"/>
    <w:rsid w:val="007C742B"/>
    <w:rsid w:val="007C77E5"/>
    <w:rsid w:val="007C77F6"/>
    <w:rsid w:val="007C78B4"/>
    <w:rsid w:val="007C7DE7"/>
    <w:rsid w:val="007D0256"/>
    <w:rsid w:val="007D051C"/>
    <w:rsid w:val="007D0C4F"/>
    <w:rsid w:val="007D2262"/>
    <w:rsid w:val="007D2270"/>
    <w:rsid w:val="007D229E"/>
    <w:rsid w:val="007D2330"/>
    <w:rsid w:val="007D2437"/>
    <w:rsid w:val="007D244F"/>
    <w:rsid w:val="007D2637"/>
    <w:rsid w:val="007D2954"/>
    <w:rsid w:val="007D397A"/>
    <w:rsid w:val="007D3D8C"/>
    <w:rsid w:val="007D4260"/>
    <w:rsid w:val="007D4262"/>
    <w:rsid w:val="007D434B"/>
    <w:rsid w:val="007D4593"/>
    <w:rsid w:val="007D4AC6"/>
    <w:rsid w:val="007D52E9"/>
    <w:rsid w:val="007D64F6"/>
    <w:rsid w:val="007D6776"/>
    <w:rsid w:val="007D692E"/>
    <w:rsid w:val="007D7052"/>
    <w:rsid w:val="007D742F"/>
    <w:rsid w:val="007D74EE"/>
    <w:rsid w:val="007D7814"/>
    <w:rsid w:val="007D7AAB"/>
    <w:rsid w:val="007E0083"/>
    <w:rsid w:val="007E09D9"/>
    <w:rsid w:val="007E1134"/>
    <w:rsid w:val="007E1537"/>
    <w:rsid w:val="007E1719"/>
    <w:rsid w:val="007E1D95"/>
    <w:rsid w:val="007E22FB"/>
    <w:rsid w:val="007E2375"/>
    <w:rsid w:val="007E23FC"/>
    <w:rsid w:val="007E2406"/>
    <w:rsid w:val="007E2742"/>
    <w:rsid w:val="007E27BD"/>
    <w:rsid w:val="007E2915"/>
    <w:rsid w:val="007E3B7D"/>
    <w:rsid w:val="007E3F5A"/>
    <w:rsid w:val="007E4562"/>
    <w:rsid w:val="007E4A8D"/>
    <w:rsid w:val="007E5515"/>
    <w:rsid w:val="007E5A8A"/>
    <w:rsid w:val="007E5E7B"/>
    <w:rsid w:val="007E6343"/>
    <w:rsid w:val="007E63E2"/>
    <w:rsid w:val="007E7028"/>
    <w:rsid w:val="007E7237"/>
    <w:rsid w:val="007E7409"/>
    <w:rsid w:val="007E7873"/>
    <w:rsid w:val="007E7E65"/>
    <w:rsid w:val="007F0C6E"/>
    <w:rsid w:val="007F0CB1"/>
    <w:rsid w:val="007F11DC"/>
    <w:rsid w:val="007F146B"/>
    <w:rsid w:val="007F2D27"/>
    <w:rsid w:val="007F2F1C"/>
    <w:rsid w:val="007F32AB"/>
    <w:rsid w:val="007F361C"/>
    <w:rsid w:val="007F39CE"/>
    <w:rsid w:val="007F3AE9"/>
    <w:rsid w:val="007F3B41"/>
    <w:rsid w:val="007F3B70"/>
    <w:rsid w:val="007F4089"/>
    <w:rsid w:val="007F45C2"/>
    <w:rsid w:val="007F4D77"/>
    <w:rsid w:val="007F4F5F"/>
    <w:rsid w:val="007F517A"/>
    <w:rsid w:val="007F527F"/>
    <w:rsid w:val="007F5B8A"/>
    <w:rsid w:val="007F5D31"/>
    <w:rsid w:val="007F5F90"/>
    <w:rsid w:val="007F69FC"/>
    <w:rsid w:val="007F701B"/>
    <w:rsid w:val="007F7228"/>
    <w:rsid w:val="007F74AF"/>
    <w:rsid w:val="007F7707"/>
    <w:rsid w:val="007F776E"/>
    <w:rsid w:val="007F79E8"/>
    <w:rsid w:val="008002BF"/>
    <w:rsid w:val="008002FF"/>
    <w:rsid w:val="00800AD2"/>
    <w:rsid w:val="00801156"/>
    <w:rsid w:val="00801686"/>
    <w:rsid w:val="00801759"/>
    <w:rsid w:val="008017C3"/>
    <w:rsid w:val="008018E1"/>
    <w:rsid w:val="00801B10"/>
    <w:rsid w:val="00801BCB"/>
    <w:rsid w:val="008023E0"/>
    <w:rsid w:val="008025B8"/>
    <w:rsid w:val="00802727"/>
    <w:rsid w:val="00802FB6"/>
    <w:rsid w:val="00803475"/>
    <w:rsid w:val="008036AC"/>
    <w:rsid w:val="00803AC9"/>
    <w:rsid w:val="008043E3"/>
    <w:rsid w:val="008045F9"/>
    <w:rsid w:val="00804DCF"/>
    <w:rsid w:val="008052BB"/>
    <w:rsid w:val="00805367"/>
    <w:rsid w:val="0080557C"/>
    <w:rsid w:val="00805622"/>
    <w:rsid w:val="00805829"/>
    <w:rsid w:val="008059F4"/>
    <w:rsid w:val="00805C08"/>
    <w:rsid w:val="00805D53"/>
    <w:rsid w:val="00806216"/>
    <w:rsid w:val="008063C1"/>
    <w:rsid w:val="0080656F"/>
    <w:rsid w:val="00806B2A"/>
    <w:rsid w:val="00806BC3"/>
    <w:rsid w:val="00806CFA"/>
    <w:rsid w:val="0080743C"/>
    <w:rsid w:val="00807700"/>
    <w:rsid w:val="00807787"/>
    <w:rsid w:val="00810306"/>
    <w:rsid w:val="00810732"/>
    <w:rsid w:val="00810798"/>
    <w:rsid w:val="008107D4"/>
    <w:rsid w:val="008109A8"/>
    <w:rsid w:val="00810C51"/>
    <w:rsid w:val="00811039"/>
    <w:rsid w:val="008111F0"/>
    <w:rsid w:val="0081149F"/>
    <w:rsid w:val="008114AE"/>
    <w:rsid w:val="0081173A"/>
    <w:rsid w:val="008117B9"/>
    <w:rsid w:val="008118A6"/>
    <w:rsid w:val="00811AEC"/>
    <w:rsid w:val="00811B46"/>
    <w:rsid w:val="00811DD2"/>
    <w:rsid w:val="00812701"/>
    <w:rsid w:val="00812844"/>
    <w:rsid w:val="00812B83"/>
    <w:rsid w:val="00812C50"/>
    <w:rsid w:val="0081354C"/>
    <w:rsid w:val="00813B8A"/>
    <w:rsid w:val="00813BB7"/>
    <w:rsid w:val="008142E8"/>
    <w:rsid w:val="008146A9"/>
    <w:rsid w:val="00814C6B"/>
    <w:rsid w:val="00814C6E"/>
    <w:rsid w:val="008150E3"/>
    <w:rsid w:val="0081568E"/>
    <w:rsid w:val="008156A8"/>
    <w:rsid w:val="00815796"/>
    <w:rsid w:val="008157AC"/>
    <w:rsid w:val="00815883"/>
    <w:rsid w:val="00815A73"/>
    <w:rsid w:val="00815D24"/>
    <w:rsid w:val="0081611D"/>
    <w:rsid w:val="008161A5"/>
    <w:rsid w:val="0081630B"/>
    <w:rsid w:val="008166C3"/>
    <w:rsid w:val="00816E6D"/>
    <w:rsid w:val="00817400"/>
    <w:rsid w:val="008177C2"/>
    <w:rsid w:val="0081788C"/>
    <w:rsid w:val="00820067"/>
    <w:rsid w:val="0082046B"/>
    <w:rsid w:val="00820613"/>
    <w:rsid w:val="00820956"/>
    <w:rsid w:val="00820980"/>
    <w:rsid w:val="00820AE1"/>
    <w:rsid w:val="00820E79"/>
    <w:rsid w:val="008215E7"/>
    <w:rsid w:val="00821627"/>
    <w:rsid w:val="008219A3"/>
    <w:rsid w:val="0082229C"/>
    <w:rsid w:val="008224ED"/>
    <w:rsid w:val="00822585"/>
    <w:rsid w:val="00822C51"/>
    <w:rsid w:val="0082343C"/>
    <w:rsid w:val="00823C25"/>
    <w:rsid w:val="00823D68"/>
    <w:rsid w:val="00823DAC"/>
    <w:rsid w:val="00823F76"/>
    <w:rsid w:val="00824114"/>
    <w:rsid w:val="008244E1"/>
    <w:rsid w:val="00824C93"/>
    <w:rsid w:val="00824DF0"/>
    <w:rsid w:val="008251A3"/>
    <w:rsid w:val="008254BE"/>
    <w:rsid w:val="0082593C"/>
    <w:rsid w:val="008259B1"/>
    <w:rsid w:val="00825B36"/>
    <w:rsid w:val="00825BB9"/>
    <w:rsid w:val="00825C8E"/>
    <w:rsid w:val="0082653B"/>
    <w:rsid w:val="00826C57"/>
    <w:rsid w:val="00826F58"/>
    <w:rsid w:val="0082722E"/>
    <w:rsid w:val="008273A5"/>
    <w:rsid w:val="00827453"/>
    <w:rsid w:val="00827710"/>
    <w:rsid w:val="00827B78"/>
    <w:rsid w:val="00827C7A"/>
    <w:rsid w:val="00827C89"/>
    <w:rsid w:val="0083014B"/>
    <w:rsid w:val="008304EC"/>
    <w:rsid w:val="00830522"/>
    <w:rsid w:val="00830BFB"/>
    <w:rsid w:val="00830EE8"/>
    <w:rsid w:val="00830FB4"/>
    <w:rsid w:val="008312E1"/>
    <w:rsid w:val="008315BC"/>
    <w:rsid w:val="008316E6"/>
    <w:rsid w:val="00832040"/>
    <w:rsid w:val="008324E1"/>
    <w:rsid w:val="00832FC1"/>
    <w:rsid w:val="00832FDD"/>
    <w:rsid w:val="008331A3"/>
    <w:rsid w:val="0083333B"/>
    <w:rsid w:val="0083337B"/>
    <w:rsid w:val="008336CB"/>
    <w:rsid w:val="00833800"/>
    <w:rsid w:val="0083399A"/>
    <w:rsid w:val="00833B44"/>
    <w:rsid w:val="00833C83"/>
    <w:rsid w:val="00834A16"/>
    <w:rsid w:val="00834DFB"/>
    <w:rsid w:val="0083516C"/>
    <w:rsid w:val="008359C1"/>
    <w:rsid w:val="00835E8A"/>
    <w:rsid w:val="008365B0"/>
    <w:rsid w:val="00836758"/>
    <w:rsid w:val="00836C59"/>
    <w:rsid w:val="00836ED0"/>
    <w:rsid w:val="008374AA"/>
    <w:rsid w:val="00837512"/>
    <w:rsid w:val="00837C33"/>
    <w:rsid w:val="00837C69"/>
    <w:rsid w:val="00837D67"/>
    <w:rsid w:val="00837DFF"/>
    <w:rsid w:val="00837FDD"/>
    <w:rsid w:val="0084014B"/>
    <w:rsid w:val="008401C7"/>
    <w:rsid w:val="00840521"/>
    <w:rsid w:val="0084096A"/>
    <w:rsid w:val="00840BDD"/>
    <w:rsid w:val="00840BFC"/>
    <w:rsid w:val="00840F9D"/>
    <w:rsid w:val="008410AB"/>
    <w:rsid w:val="0084142A"/>
    <w:rsid w:val="00841A58"/>
    <w:rsid w:val="00841C25"/>
    <w:rsid w:val="00841C9F"/>
    <w:rsid w:val="00841E8C"/>
    <w:rsid w:val="00841EA2"/>
    <w:rsid w:val="00842303"/>
    <w:rsid w:val="008424E5"/>
    <w:rsid w:val="0084398B"/>
    <w:rsid w:val="00843B5E"/>
    <w:rsid w:val="00843F42"/>
    <w:rsid w:val="0084405E"/>
    <w:rsid w:val="00844190"/>
    <w:rsid w:val="0084456F"/>
    <w:rsid w:val="0084470D"/>
    <w:rsid w:val="00844EEC"/>
    <w:rsid w:val="008451AC"/>
    <w:rsid w:val="00845261"/>
    <w:rsid w:val="0084557B"/>
    <w:rsid w:val="008455B4"/>
    <w:rsid w:val="008458D0"/>
    <w:rsid w:val="0084599A"/>
    <w:rsid w:val="00846193"/>
    <w:rsid w:val="008468CC"/>
    <w:rsid w:val="008469D4"/>
    <w:rsid w:val="008469E6"/>
    <w:rsid w:val="00846B15"/>
    <w:rsid w:val="00847203"/>
    <w:rsid w:val="00847205"/>
    <w:rsid w:val="00847302"/>
    <w:rsid w:val="00847671"/>
    <w:rsid w:val="00850028"/>
    <w:rsid w:val="00850655"/>
    <w:rsid w:val="008514A5"/>
    <w:rsid w:val="00851637"/>
    <w:rsid w:val="00851E62"/>
    <w:rsid w:val="00851E70"/>
    <w:rsid w:val="00851F52"/>
    <w:rsid w:val="0085299B"/>
    <w:rsid w:val="00852A3F"/>
    <w:rsid w:val="00852D36"/>
    <w:rsid w:val="00852EB2"/>
    <w:rsid w:val="00853125"/>
    <w:rsid w:val="0085321E"/>
    <w:rsid w:val="008537CE"/>
    <w:rsid w:val="00853C34"/>
    <w:rsid w:val="00853F35"/>
    <w:rsid w:val="00854949"/>
    <w:rsid w:val="00854DBF"/>
    <w:rsid w:val="008550AF"/>
    <w:rsid w:val="008554D1"/>
    <w:rsid w:val="00855B90"/>
    <w:rsid w:val="00856225"/>
    <w:rsid w:val="0085654C"/>
    <w:rsid w:val="00856887"/>
    <w:rsid w:val="00856DDA"/>
    <w:rsid w:val="008570FF"/>
    <w:rsid w:val="008575C6"/>
    <w:rsid w:val="00857729"/>
    <w:rsid w:val="00857886"/>
    <w:rsid w:val="00857CDF"/>
    <w:rsid w:val="00857D5A"/>
    <w:rsid w:val="00860088"/>
    <w:rsid w:val="008604BF"/>
    <w:rsid w:val="00861307"/>
    <w:rsid w:val="008614BE"/>
    <w:rsid w:val="00861939"/>
    <w:rsid w:val="00861980"/>
    <w:rsid w:val="00861D41"/>
    <w:rsid w:val="00861D59"/>
    <w:rsid w:val="008628BD"/>
    <w:rsid w:val="008628FB"/>
    <w:rsid w:val="00862ABE"/>
    <w:rsid w:val="00862D26"/>
    <w:rsid w:val="00862E13"/>
    <w:rsid w:val="0086326B"/>
    <w:rsid w:val="008639AE"/>
    <w:rsid w:val="00863D2D"/>
    <w:rsid w:val="008643C8"/>
    <w:rsid w:val="008648A6"/>
    <w:rsid w:val="00866164"/>
    <w:rsid w:val="008667C6"/>
    <w:rsid w:val="00866D3D"/>
    <w:rsid w:val="00867339"/>
    <w:rsid w:val="00867C54"/>
    <w:rsid w:val="00867C64"/>
    <w:rsid w:val="0087002F"/>
    <w:rsid w:val="0087051D"/>
    <w:rsid w:val="008709EB"/>
    <w:rsid w:val="00870B29"/>
    <w:rsid w:val="0087101C"/>
    <w:rsid w:val="008718B5"/>
    <w:rsid w:val="00871CB0"/>
    <w:rsid w:val="00872212"/>
    <w:rsid w:val="00872647"/>
    <w:rsid w:val="00872C77"/>
    <w:rsid w:val="00872E3D"/>
    <w:rsid w:val="008733A1"/>
    <w:rsid w:val="008736FB"/>
    <w:rsid w:val="0087481D"/>
    <w:rsid w:val="00874DE5"/>
    <w:rsid w:val="00874F6B"/>
    <w:rsid w:val="00875071"/>
    <w:rsid w:val="0087531A"/>
    <w:rsid w:val="008759FA"/>
    <w:rsid w:val="00875A3D"/>
    <w:rsid w:val="00875DD5"/>
    <w:rsid w:val="00875EA6"/>
    <w:rsid w:val="00876998"/>
    <w:rsid w:val="00876ED1"/>
    <w:rsid w:val="00876F08"/>
    <w:rsid w:val="008771CE"/>
    <w:rsid w:val="0087722C"/>
    <w:rsid w:val="008772F0"/>
    <w:rsid w:val="00877550"/>
    <w:rsid w:val="008776D1"/>
    <w:rsid w:val="00877A69"/>
    <w:rsid w:val="00877D7B"/>
    <w:rsid w:val="0088010C"/>
    <w:rsid w:val="0088013F"/>
    <w:rsid w:val="00880631"/>
    <w:rsid w:val="00880D00"/>
    <w:rsid w:val="00880D30"/>
    <w:rsid w:val="0088114C"/>
    <w:rsid w:val="008814AA"/>
    <w:rsid w:val="008826DF"/>
    <w:rsid w:val="00882884"/>
    <w:rsid w:val="00882DA7"/>
    <w:rsid w:val="008830FC"/>
    <w:rsid w:val="0088326D"/>
    <w:rsid w:val="00883BFE"/>
    <w:rsid w:val="00883CE0"/>
    <w:rsid w:val="00883FB4"/>
    <w:rsid w:val="00883FDA"/>
    <w:rsid w:val="0088409F"/>
    <w:rsid w:val="0088548B"/>
    <w:rsid w:val="00885507"/>
    <w:rsid w:val="00885ADC"/>
    <w:rsid w:val="00887386"/>
    <w:rsid w:val="00887593"/>
    <w:rsid w:val="00887B2B"/>
    <w:rsid w:val="00887C07"/>
    <w:rsid w:val="00887F84"/>
    <w:rsid w:val="0089000E"/>
    <w:rsid w:val="00890578"/>
    <w:rsid w:val="0089091C"/>
    <w:rsid w:val="00890CA8"/>
    <w:rsid w:val="00891084"/>
    <w:rsid w:val="00891209"/>
    <w:rsid w:val="0089127A"/>
    <w:rsid w:val="008912F1"/>
    <w:rsid w:val="008913C9"/>
    <w:rsid w:val="0089170B"/>
    <w:rsid w:val="00891735"/>
    <w:rsid w:val="00891B6A"/>
    <w:rsid w:val="00891CD6"/>
    <w:rsid w:val="00891ED1"/>
    <w:rsid w:val="0089272C"/>
    <w:rsid w:val="0089288F"/>
    <w:rsid w:val="00892D6A"/>
    <w:rsid w:val="00892DDC"/>
    <w:rsid w:val="0089319A"/>
    <w:rsid w:val="008937CA"/>
    <w:rsid w:val="008939A1"/>
    <w:rsid w:val="00893E6E"/>
    <w:rsid w:val="008941AE"/>
    <w:rsid w:val="008945CC"/>
    <w:rsid w:val="00894A94"/>
    <w:rsid w:val="00894CEB"/>
    <w:rsid w:val="008952F9"/>
    <w:rsid w:val="0089546B"/>
    <w:rsid w:val="008955EB"/>
    <w:rsid w:val="00895625"/>
    <w:rsid w:val="008964C2"/>
    <w:rsid w:val="00896961"/>
    <w:rsid w:val="00896A72"/>
    <w:rsid w:val="00896EB2"/>
    <w:rsid w:val="00897868"/>
    <w:rsid w:val="00897DA4"/>
    <w:rsid w:val="008A0451"/>
    <w:rsid w:val="008A1211"/>
    <w:rsid w:val="008A12E4"/>
    <w:rsid w:val="008A1594"/>
    <w:rsid w:val="008A1602"/>
    <w:rsid w:val="008A2714"/>
    <w:rsid w:val="008A2728"/>
    <w:rsid w:val="008A28AE"/>
    <w:rsid w:val="008A38E6"/>
    <w:rsid w:val="008A3DDA"/>
    <w:rsid w:val="008A3F65"/>
    <w:rsid w:val="008A413B"/>
    <w:rsid w:val="008A44CD"/>
    <w:rsid w:val="008A54F8"/>
    <w:rsid w:val="008A57C5"/>
    <w:rsid w:val="008A67B6"/>
    <w:rsid w:val="008A6FB5"/>
    <w:rsid w:val="008A786F"/>
    <w:rsid w:val="008A789E"/>
    <w:rsid w:val="008A7BAE"/>
    <w:rsid w:val="008B0A68"/>
    <w:rsid w:val="008B16AA"/>
    <w:rsid w:val="008B18DC"/>
    <w:rsid w:val="008B2488"/>
    <w:rsid w:val="008B3767"/>
    <w:rsid w:val="008B386B"/>
    <w:rsid w:val="008B3BD1"/>
    <w:rsid w:val="008B3D10"/>
    <w:rsid w:val="008B41F1"/>
    <w:rsid w:val="008B43DF"/>
    <w:rsid w:val="008B460C"/>
    <w:rsid w:val="008B4AF8"/>
    <w:rsid w:val="008B507B"/>
    <w:rsid w:val="008B54AB"/>
    <w:rsid w:val="008B55D5"/>
    <w:rsid w:val="008B5E6A"/>
    <w:rsid w:val="008B5F79"/>
    <w:rsid w:val="008B601C"/>
    <w:rsid w:val="008B6272"/>
    <w:rsid w:val="008B6538"/>
    <w:rsid w:val="008B670A"/>
    <w:rsid w:val="008B72A2"/>
    <w:rsid w:val="008B73BB"/>
    <w:rsid w:val="008B7518"/>
    <w:rsid w:val="008B7562"/>
    <w:rsid w:val="008B79E7"/>
    <w:rsid w:val="008B7B40"/>
    <w:rsid w:val="008B7C0F"/>
    <w:rsid w:val="008B7F56"/>
    <w:rsid w:val="008C0077"/>
    <w:rsid w:val="008C0204"/>
    <w:rsid w:val="008C0564"/>
    <w:rsid w:val="008C12B9"/>
    <w:rsid w:val="008C136D"/>
    <w:rsid w:val="008C15B7"/>
    <w:rsid w:val="008C17D7"/>
    <w:rsid w:val="008C198C"/>
    <w:rsid w:val="008C1D8C"/>
    <w:rsid w:val="008C247D"/>
    <w:rsid w:val="008C3365"/>
    <w:rsid w:val="008C3A64"/>
    <w:rsid w:val="008C3D43"/>
    <w:rsid w:val="008C42B6"/>
    <w:rsid w:val="008C445D"/>
    <w:rsid w:val="008C48B7"/>
    <w:rsid w:val="008C4E8B"/>
    <w:rsid w:val="008C51C7"/>
    <w:rsid w:val="008C52D0"/>
    <w:rsid w:val="008C5AD3"/>
    <w:rsid w:val="008C5D0A"/>
    <w:rsid w:val="008C5E8E"/>
    <w:rsid w:val="008C6485"/>
    <w:rsid w:val="008C6626"/>
    <w:rsid w:val="008C6CD3"/>
    <w:rsid w:val="008C70FC"/>
    <w:rsid w:val="008C726A"/>
    <w:rsid w:val="008C729C"/>
    <w:rsid w:val="008C7878"/>
    <w:rsid w:val="008C7CA7"/>
    <w:rsid w:val="008D0818"/>
    <w:rsid w:val="008D0B98"/>
    <w:rsid w:val="008D0CE9"/>
    <w:rsid w:val="008D10DD"/>
    <w:rsid w:val="008D1300"/>
    <w:rsid w:val="008D1ADB"/>
    <w:rsid w:val="008D1C29"/>
    <w:rsid w:val="008D2478"/>
    <w:rsid w:val="008D251A"/>
    <w:rsid w:val="008D2991"/>
    <w:rsid w:val="008D31AD"/>
    <w:rsid w:val="008D34EF"/>
    <w:rsid w:val="008D3E4D"/>
    <w:rsid w:val="008D4455"/>
    <w:rsid w:val="008D492E"/>
    <w:rsid w:val="008D4995"/>
    <w:rsid w:val="008D4BCC"/>
    <w:rsid w:val="008D50D8"/>
    <w:rsid w:val="008D556C"/>
    <w:rsid w:val="008D6375"/>
    <w:rsid w:val="008D63B2"/>
    <w:rsid w:val="008D6A52"/>
    <w:rsid w:val="008D6BF8"/>
    <w:rsid w:val="008D6EA6"/>
    <w:rsid w:val="008D74AE"/>
    <w:rsid w:val="008E0DE8"/>
    <w:rsid w:val="008E1137"/>
    <w:rsid w:val="008E1607"/>
    <w:rsid w:val="008E1B1F"/>
    <w:rsid w:val="008E290E"/>
    <w:rsid w:val="008E2D6F"/>
    <w:rsid w:val="008E2F05"/>
    <w:rsid w:val="008E3397"/>
    <w:rsid w:val="008E3421"/>
    <w:rsid w:val="008E34EC"/>
    <w:rsid w:val="008E39FE"/>
    <w:rsid w:val="008E3BA9"/>
    <w:rsid w:val="008E3C01"/>
    <w:rsid w:val="008E41DD"/>
    <w:rsid w:val="008E48A7"/>
    <w:rsid w:val="008E4BCB"/>
    <w:rsid w:val="008E4DB4"/>
    <w:rsid w:val="008E4FE0"/>
    <w:rsid w:val="008E5257"/>
    <w:rsid w:val="008E5A41"/>
    <w:rsid w:val="008E5C2A"/>
    <w:rsid w:val="008E5CB8"/>
    <w:rsid w:val="008E5E8B"/>
    <w:rsid w:val="008E5FE4"/>
    <w:rsid w:val="008E60F3"/>
    <w:rsid w:val="008E6A96"/>
    <w:rsid w:val="008E756F"/>
    <w:rsid w:val="008E7688"/>
    <w:rsid w:val="008E7978"/>
    <w:rsid w:val="008E7FF0"/>
    <w:rsid w:val="008F0593"/>
    <w:rsid w:val="008F113B"/>
    <w:rsid w:val="008F17AA"/>
    <w:rsid w:val="008F1ABD"/>
    <w:rsid w:val="008F1ACC"/>
    <w:rsid w:val="008F1DFA"/>
    <w:rsid w:val="008F263E"/>
    <w:rsid w:val="008F2903"/>
    <w:rsid w:val="008F2E59"/>
    <w:rsid w:val="008F2F74"/>
    <w:rsid w:val="008F315F"/>
    <w:rsid w:val="008F318E"/>
    <w:rsid w:val="008F3257"/>
    <w:rsid w:val="008F35B7"/>
    <w:rsid w:val="008F383F"/>
    <w:rsid w:val="008F39EE"/>
    <w:rsid w:val="008F3A96"/>
    <w:rsid w:val="008F3CC4"/>
    <w:rsid w:val="008F40ED"/>
    <w:rsid w:val="008F4361"/>
    <w:rsid w:val="008F4B84"/>
    <w:rsid w:val="008F4B85"/>
    <w:rsid w:val="008F4C9A"/>
    <w:rsid w:val="008F51DE"/>
    <w:rsid w:val="008F529F"/>
    <w:rsid w:val="008F5C02"/>
    <w:rsid w:val="008F5FFB"/>
    <w:rsid w:val="008F67A9"/>
    <w:rsid w:val="008F6A2B"/>
    <w:rsid w:val="008F6CC6"/>
    <w:rsid w:val="008F7726"/>
    <w:rsid w:val="008F7E13"/>
    <w:rsid w:val="008F7FC6"/>
    <w:rsid w:val="009000C5"/>
    <w:rsid w:val="0090054C"/>
    <w:rsid w:val="00900A7F"/>
    <w:rsid w:val="009016A3"/>
    <w:rsid w:val="0090219F"/>
    <w:rsid w:val="00902529"/>
    <w:rsid w:val="00902B9E"/>
    <w:rsid w:val="00902BEB"/>
    <w:rsid w:val="009031ED"/>
    <w:rsid w:val="009032FF"/>
    <w:rsid w:val="00904599"/>
    <w:rsid w:val="00904A0B"/>
    <w:rsid w:val="009051C5"/>
    <w:rsid w:val="00905599"/>
    <w:rsid w:val="00905ABC"/>
    <w:rsid w:val="009060EA"/>
    <w:rsid w:val="009061D2"/>
    <w:rsid w:val="0090675C"/>
    <w:rsid w:val="00906872"/>
    <w:rsid w:val="00907399"/>
    <w:rsid w:val="00907EE2"/>
    <w:rsid w:val="00910097"/>
    <w:rsid w:val="009112B9"/>
    <w:rsid w:val="009115CC"/>
    <w:rsid w:val="009117C4"/>
    <w:rsid w:val="00911BAC"/>
    <w:rsid w:val="00911C04"/>
    <w:rsid w:val="009121EF"/>
    <w:rsid w:val="009127B5"/>
    <w:rsid w:val="00912DF9"/>
    <w:rsid w:val="009136B2"/>
    <w:rsid w:val="009136D4"/>
    <w:rsid w:val="009138AC"/>
    <w:rsid w:val="00913E74"/>
    <w:rsid w:val="00914132"/>
    <w:rsid w:val="00914173"/>
    <w:rsid w:val="00914662"/>
    <w:rsid w:val="009147A3"/>
    <w:rsid w:val="009147DF"/>
    <w:rsid w:val="009151C8"/>
    <w:rsid w:val="00915368"/>
    <w:rsid w:val="00915B8B"/>
    <w:rsid w:val="00915F83"/>
    <w:rsid w:val="00916042"/>
    <w:rsid w:val="00916066"/>
    <w:rsid w:val="0091649D"/>
    <w:rsid w:val="0091657C"/>
    <w:rsid w:val="00916AAD"/>
    <w:rsid w:val="00916B04"/>
    <w:rsid w:val="00916F14"/>
    <w:rsid w:val="00916FD0"/>
    <w:rsid w:val="0091736C"/>
    <w:rsid w:val="009173EB"/>
    <w:rsid w:val="00917BB1"/>
    <w:rsid w:val="00917BCE"/>
    <w:rsid w:val="00917E03"/>
    <w:rsid w:val="00917EBA"/>
    <w:rsid w:val="00917F11"/>
    <w:rsid w:val="00917F42"/>
    <w:rsid w:val="0092026F"/>
    <w:rsid w:val="009208E9"/>
    <w:rsid w:val="00920B39"/>
    <w:rsid w:val="00920F1A"/>
    <w:rsid w:val="00921667"/>
    <w:rsid w:val="00922197"/>
    <w:rsid w:val="00922211"/>
    <w:rsid w:val="00922222"/>
    <w:rsid w:val="00922432"/>
    <w:rsid w:val="00922B3B"/>
    <w:rsid w:val="00922B73"/>
    <w:rsid w:val="00922CC6"/>
    <w:rsid w:val="00922F0B"/>
    <w:rsid w:val="009232F9"/>
    <w:rsid w:val="00923407"/>
    <w:rsid w:val="009239C6"/>
    <w:rsid w:val="00923E28"/>
    <w:rsid w:val="00924466"/>
    <w:rsid w:val="00924998"/>
    <w:rsid w:val="009249C2"/>
    <w:rsid w:val="00924EB4"/>
    <w:rsid w:val="0092500C"/>
    <w:rsid w:val="00925122"/>
    <w:rsid w:val="00925668"/>
    <w:rsid w:val="009258AA"/>
    <w:rsid w:val="00925A19"/>
    <w:rsid w:val="00925F81"/>
    <w:rsid w:val="00925FC5"/>
    <w:rsid w:val="00926238"/>
    <w:rsid w:val="009264A7"/>
    <w:rsid w:val="00926757"/>
    <w:rsid w:val="00926C96"/>
    <w:rsid w:val="0092702E"/>
    <w:rsid w:val="0092745D"/>
    <w:rsid w:val="00927A8D"/>
    <w:rsid w:val="00927B60"/>
    <w:rsid w:val="00927C05"/>
    <w:rsid w:val="00927E81"/>
    <w:rsid w:val="00927FE2"/>
    <w:rsid w:val="009301FC"/>
    <w:rsid w:val="0093022B"/>
    <w:rsid w:val="009303F5"/>
    <w:rsid w:val="009304F7"/>
    <w:rsid w:val="009307B8"/>
    <w:rsid w:val="00930853"/>
    <w:rsid w:val="00930963"/>
    <w:rsid w:val="00930AF6"/>
    <w:rsid w:val="00930B0B"/>
    <w:rsid w:val="00930E5C"/>
    <w:rsid w:val="00930F0A"/>
    <w:rsid w:val="00931B30"/>
    <w:rsid w:val="00931E42"/>
    <w:rsid w:val="00932147"/>
    <w:rsid w:val="00932592"/>
    <w:rsid w:val="00932909"/>
    <w:rsid w:val="0093317E"/>
    <w:rsid w:val="009331EC"/>
    <w:rsid w:val="009333BA"/>
    <w:rsid w:val="00934703"/>
    <w:rsid w:val="009347E3"/>
    <w:rsid w:val="009347FD"/>
    <w:rsid w:val="0093485C"/>
    <w:rsid w:val="009348A6"/>
    <w:rsid w:val="00934C1A"/>
    <w:rsid w:val="00934CCC"/>
    <w:rsid w:val="00934DB1"/>
    <w:rsid w:val="00934F16"/>
    <w:rsid w:val="0093553E"/>
    <w:rsid w:val="00935633"/>
    <w:rsid w:val="00935B9A"/>
    <w:rsid w:val="00935C1C"/>
    <w:rsid w:val="00935F34"/>
    <w:rsid w:val="00936E1A"/>
    <w:rsid w:val="00937786"/>
    <w:rsid w:val="0094040D"/>
    <w:rsid w:val="00940920"/>
    <w:rsid w:val="0094094F"/>
    <w:rsid w:val="00940950"/>
    <w:rsid w:val="009409CA"/>
    <w:rsid w:val="009413FF"/>
    <w:rsid w:val="00941B26"/>
    <w:rsid w:val="00941FFA"/>
    <w:rsid w:val="009420EA"/>
    <w:rsid w:val="00942190"/>
    <w:rsid w:val="009425E4"/>
    <w:rsid w:val="00942C7D"/>
    <w:rsid w:val="00942DF1"/>
    <w:rsid w:val="009431D4"/>
    <w:rsid w:val="009432DA"/>
    <w:rsid w:val="009438D6"/>
    <w:rsid w:val="00943DB3"/>
    <w:rsid w:val="00944A33"/>
    <w:rsid w:val="00944C1D"/>
    <w:rsid w:val="00944CBF"/>
    <w:rsid w:val="00944DAD"/>
    <w:rsid w:val="00944DFF"/>
    <w:rsid w:val="009458F5"/>
    <w:rsid w:val="00945989"/>
    <w:rsid w:val="00945DC5"/>
    <w:rsid w:val="00946173"/>
    <w:rsid w:val="009466BE"/>
    <w:rsid w:val="009467D0"/>
    <w:rsid w:val="00947487"/>
    <w:rsid w:val="009474BF"/>
    <w:rsid w:val="0094765D"/>
    <w:rsid w:val="00947940"/>
    <w:rsid w:val="00947CEA"/>
    <w:rsid w:val="00950093"/>
    <w:rsid w:val="00950738"/>
    <w:rsid w:val="00950CAC"/>
    <w:rsid w:val="0095160E"/>
    <w:rsid w:val="00951924"/>
    <w:rsid w:val="00951C71"/>
    <w:rsid w:val="00951CEE"/>
    <w:rsid w:val="009520EE"/>
    <w:rsid w:val="00952BB1"/>
    <w:rsid w:val="009534C7"/>
    <w:rsid w:val="00953BE9"/>
    <w:rsid w:val="0095435E"/>
    <w:rsid w:val="0095448D"/>
    <w:rsid w:val="009545A2"/>
    <w:rsid w:val="009545EE"/>
    <w:rsid w:val="009550BE"/>
    <w:rsid w:val="009550D0"/>
    <w:rsid w:val="00955201"/>
    <w:rsid w:val="0095521C"/>
    <w:rsid w:val="00955426"/>
    <w:rsid w:val="00955C16"/>
    <w:rsid w:val="00955E68"/>
    <w:rsid w:val="00955F32"/>
    <w:rsid w:val="0095773C"/>
    <w:rsid w:val="00957ADA"/>
    <w:rsid w:val="00957E7F"/>
    <w:rsid w:val="00960339"/>
    <w:rsid w:val="0096086B"/>
    <w:rsid w:val="00960DC0"/>
    <w:rsid w:val="00960DC5"/>
    <w:rsid w:val="00961073"/>
    <w:rsid w:val="00961672"/>
    <w:rsid w:val="009617CA"/>
    <w:rsid w:val="00961A07"/>
    <w:rsid w:val="00961E50"/>
    <w:rsid w:val="00961FEE"/>
    <w:rsid w:val="00962265"/>
    <w:rsid w:val="00962C58"/>
    <w:rsid w:val="00962FF1"/>
    <w:rsid w:val="009631B3"/>
    <w:rsid w:val="0096350C"/>
    <w:rsid w:val="009635FB"/>
    <w:rsid w:val="00964122"/>
    <w:rsid w:val="009643D9"/>
    <w:rsid w:val="009649A4"/>
    <w:rsid w:val="00965977"/>
    <w:rsid w:val="00965FE7"/>
    <w:rsid w:val="009660A3"/>
    <w:rsid w:val="00966889"/>
    <w:rsid w:val="00966B5A"/>
    <w:rsid w:val="00967583"/>
    <w:rsid w:val="009676F8"/>
    <w:rsid w:val="009678D6"/>
    <w:rsid w:val="009703EC"/>
    <w:rsid w:val="00970630"/>
    <w:rsid w:val="00970D6B"/>
    <w:rsid w:val="00970E66"/>
    <w:rsid w:val="00972959"/>
    <w:rsid w:val="00972B67"/>
    <w:rsid w:val="00973434"/>
    <w:rsid w:val="00973563"/>
    <w:rsid w:val="00973661"/>
    <w:rsid w:val="009736B3"/>
    <w:rsid w:val="009738BC"/>
    <w:rsid w:val="00973E88"/>
    <w:rsid w:val="00974335"/>
    <w:rsid w:val="00974564"/>
    <w:rsid w:val="00974682"/>
    <w:rsid w:val="009749DD"/>
    <w:rsid w:val="00974B0D"/>
    <w:rsid w:val="00975523"/>
    <w:rsid w:val="00976912"/>
    <w:rsid w:val="00977A0F"/>
    <w:rsid w:val="00977CAC"/>
    <w:rsid w:val="00977E6E"/>
    <w:rsid w:val="00977E9C"/>
    <w:rsid w:val="00977F29"/>
    <w:rsid w:val="0098026B"/>
    <w:rsid w:val="0098027A"/>
    <w:rsid w:val="00980769"/>
    <w:rsid w:val="00980A39"/>
    <w:rsid w:val="00980B2B"/>
    <w:rsid w:val="00980D26"/>
    <w:rsid w:val="00981233"/>
    <w:rsid w:val="0098124C"/>
    <w:rsid w:val="009815D8"/>
    <w:rsid w:val="009818CC"/>
    <w:rsid w:val="009819B9"/>
    <w:rsid w:val="00981DCB"/>
    <w:rsid w:val="009823E2"/>
    <w:rsid w:val="009824EA"/>
    <w:rsid w:val="00982E58"/>
    <w:rsid w:val="00982EAF"/>
    <w:rsid w:val="00982FEB"/>
    <w:rsid w:val="0098304B"/>
    <w:rsid w:val="009835D5"/>
    <w:rsid w:val="00984267"/>
    <w:rsid w:val="00984301"/>
    <w:rsid w:val="00984B82"/>
    <w:rsid w:val="00984FC5"/>
    <w:rsid w:val="009866BD"/>
    <w:rsid w:val="0098726C"/>
    <w:rsid w:val="0098726F"/>
    <w:rsid w:val="009874B1"/>
    <w:rsid w:val="00987881"/>
    <w:rsid w:val="0099080E"/>
    <w:rsid w:val="00990CF3"/>
    <w:rsid w:val="00990F22"/>
    <w:rsid w:val="009911B9"/>
    <w:rsid w:val="00991317"/>
    <w:rsid w:val="00991894"/>
    <w:rsid w:val="009920A2"/>
    <w:rsid w:val="00992105"/>
    <w:rsid w:val="009921B4"/>
    <w:rsid w:val="009921F9"/>
    <w:rsid w:val="00992674"/>
    <w:rsid w:val="00992FA6"/>
    <w:rsid w:val="0099300C"/>
    <w:rsid w:val="009931D9"/>
    <w:rsid w:val="009932B2"/>
    <w:rsid w:val="009934DA"/>
    <w:rsid w:val="00993B93"/>
    <w:rsid w:val="00993E2D"/>
    <w:rsid w:val="00993EE9"/>
    <w:rsid w:val="009942B9"/>
    <w:rsid w:val="00994891"/>
    <w:rsid w:val="00994BD8"/>
    <w:rsid w:val="00994D9E"/>
    <w:rsid w:val="009952D0"/>
    <w:rsid w:val="00995811"/>
    <w:rsid w:val="009962A1"/>
    <w:rsid w:val="009962A8"/>
    <w:rsid w:val="00996326"/>
    <w:rsid w:val="0099646A"/>
    <w:rsid w:val="0099714E"/>
    <w:rsid w:val="0099732D"/>
    <w:rsid w:val="0099776B"/>
    <w:rsid w:val="00997D8E"/>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6AD"/>
    <w:rsid w:val="009A48A0"/>
    <w:rsid w:val="009A4B39"/>
    <w:rsid w:val="009A5520"/>
    <w:rsid w:val="009A5B2E"/>
    <w:rsid w:val="009A5B51"/>
    <w:rsid w:val="009A5E67"/>
    <w:rsid w:val="009A5FF0"/>
    <w:rsid w:val="009A6166"/>
    <w:rsid w:val="009A619A"/>
    <w:rsid w:val="009A650C"/>
    <w:rsid w:val="009A6F9E"/>
    <w:rsid w:val="009A6FDB"/>
    <w:rsid w:val="009A7522"/>
    <w:rsid w:val="009A75AA"/>
    <w:rsid w:val="009A761D"/>
    <w:rsid w:val="009A7D06"/>
    <w:rsid w:val="009A7D58"/>
    <w:rsid w:val="009B01D9"/>
    <w:rsid w:val="009B0983"/>
    <w:rsid w:val="009B0DE5"/>
    <w:rsid w:val="009B0E82"/>
    <w:rsid w:val="009B1372"/>
    <w:rsid w:val="009B1875"/>
    <w:rsid w:val="009B18AE"/>
    <w:rsid w:val="009B2057"/>
    <w:rsid w:val="009B2578"/>
    <w:rsid w:val="009B268D"/>
    <w:rsid w:val="009B2716"/>
    <w:rsid w:val="009B2E3E"/>
    <w:rsid w:val="009B3172"/>
    <w:rsid w:val="009B32EC"/>
    <w:rsid w:val="009B3861"/>
    <w:rsid w:val="009B4594"/>
    <w:rsid w:val="009B4FF1"/>
    <w:rsid w:val="009B5161"/>
    <w:rsid w:val="009B5C33"/>
    <w:rsid w:val="009B619C"/>
    <w:rsid w:val="009B6311"/>
    <w:rsid w:val="009B7132"/>
    <w:rsid w:val="009B79A0"/>
    <w:rsid w:val="009B7D59"/>
    <w:rsid w:val="009B7E42"/>
    <w:rsid w:val="009C0174"/>
    <w:rsid w:val="009C021F"/>
    <w:rsid w:val="009C031F"/>
    <w:rsid w:val="009C049C"/>
    <w:rsid w:val="009C06A6"/>
    <w:rsid w:val="009C06C0"/>
    <w:rsid w:val="009C0806"/>
    <w:rsid w:val="009C0AC0"/>
    <w:rsid w:val="009C0BD5"/>
    <w:rsid w:val="009C0BE7"/>
    <w:rsid w:val="009C1253"/>
    <w:rsid w:val="009C197B"/>
    <w:rsid w:val="009C1C5A"/>
    <w:rsid w:val="009C1CCF"/>
    <w:rsid w:val="009C20EB"/>
    <w:rsid w:val="009C2DC0"/>
    <w:rsid w:val="009C327E"/>
    <w:rsid w:val="009C3480"/>
    <w:rsid w:val="009C36B2"/>
    <w:rsid w:val="009C37F7"/>
    <w:rsid w:val="009C39F9"/>
    <w:rsid w:val="009C3B37"/>
    <w:rsid w:val="009C3E6C"/>
    <w:rsid w:val="009C4632"/>
    <w:rsid w:val="009C49E1"/>
    <w:rsid w:val="009C526C"/>
    <w:rsid w:val="009C5D3C"/>
    <w:rsid w:val="009C5FE3"/>
    <w:rsid w:val="009C6258"/>
    <w:rsid w:val="009C653E"/>
    <w:rsid w:val="009C6897"/>
    <w:rsid w:val="009C6A5A"/>
    <w:rsid w:val="009C6E29"/>
    <w:rsid w:val="009C7233"/>
    <w:rsid w:val="009C743F"/>
    <w:rsid w:val="009C7532"/>
    <w:rsid w:val="009C7DDC"/>
    <w:rsid w:val="009D081A"/>
    <w:rsid w:val="009D0A4F"/>
    <w:rsid w:val="009D0BA6"/>
    <w:rsid w:val="009D0DCB"/>
    <w:rsid w:val="009D141E"/>
    <w:rsid w:val="009D1BB5"/>
    <w:rsid w:val="009D318A"/>
    <w:rsid w:val="009D34FB"/>
    <w:rsid w:val="009D3741"/>
    <w:rsid w:val="009D3798"/>
    <w:rsid w:val="009D3A54"/>
    <w:rsid w:val="009D3B2B"/>
    <w:rsid w:val="009D4328"/>
    <w:rsid w:val="009D4940"/>
    <w:rsid w:val="009D4D39"/>
    <w:rsid w:val="009D4EC3"/>
    <w:rsid w:val="009D529A"/>
    <w:rsid w:val="009D5732"/>
    <w:rsid w:val="009D5A57"/>
    <w:rsid w:val="009D5B8F"/>
    <w:rsid w:val="009D5F50"/>
    <w:rsid w:val="009D6595"/>
    <w:rsid w:val="009D7176"/>
    <w:rsid w:val="009D7205"/>
    <w:rsid w:val="009D7D0D"/>
    <w:rsid w:val="009D7F8E"/>
    <w:rsid w:val="009E0018"/>
    <w:rsid w:val="009E043C"/>
    <w:rsid w:val="009E04C4"/>
    <w:rsid w:val="009E0863"/>
    <w:rsid w:val="009E1037"/>
    <w:rsid w:val="009E10F2"/>
    <w:rsid w:val="009E10F7"/>
    <w:rsid w:val="009E110A"/>
    <w:rsid w:val="009E113D"/>
    <w:rsid w:val="009E11BF"/>
    <w:rsid w:val="009E1967"/>
    <w:rsid w:val="009E1BC9"/>
    <w:rsid w:val="009E1C48"/>
    <w:rsid w:val="009E22F9"/>
    <w:rsid w:val="009E2656"/>
    <w:rsid w:val="009E28AA"/>
    <w:rsid w:val="009E2DD5"/>
    <w:rsid w:val="009E36F5"/>
    <w:rsid w:val="009E3FA0"/>
    <w:rsid w:val="009E4723"/>
    <w:rsid w:val="009E4DF0"/>
    <w:rsid w:val="009E4EEC"/>
    <w:rsid w:val="009E5878"/>
    <w:rsid w:val="009E589C"/>
    <w:rsid w:val="009E5C96"/>
    <w:rsid w:val="009E6700"/>
    <w:rsid w:val="009E6B81"/>
    <w:rsid w:val="009E7980"/>
    <w:rsid w:val="009E79E8"/>
    <w:rsid w:val="009F0278"/>
    <w:rsid w:val="009F0B17"/>
    <w:rsid w:val="009F0B81"/>
    <w:rsid w:val="009F1095"/>
    <w:rsid w:val="009F1E8E"/>
    <w:rsid w:val="009F1FE0"/>
    <w:rsid w:val="009F2007"/>
    <w:rsid w:val="009F2556"/>
    <w:rsid w:val="009F266D"/>
    <w:rsid w:val="009F28EE"/>
    <w:rsid w:val="009F2A50"/>
    <w:rsid w:val="009F2ED9"/>
    <w:rsid w:val="009F30BB"/>
    <w:rsid w:val="009F3524"/>
    <w:rsid w:val="009F360C"/>
    <w:rsid w:val="009F3B40"/>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6DCC"/>
    <w:rsid w:val="009F75C5"/>
    <w:rsid w:val="009F7898"/>
    <w:rsid w:val="009F7D44"/>
    <w:rsid w:val="00A002F9"/>
    <w:rsid w:val="00A00FCA"/>
    <w:rsid w:val="00A017BE"/>
    <w:rsid w:val="00A01BAD"/>
    <w:rsid w:val="00A01D03"/>
    <w:rsid w:val="00A02BD5"/>
    <w:rsid w:val="00A02CDC"/>
    <w:rsid w:val="00A02F2F"/>
    <w:rsid w:val="00A03084"/>
    <w:rsid w:val="00A0356E"/>
    <w:rsid w:val="00A03C81"/>
    <w:rsid w:val="00A0402A"/>
    <w:rsid w:val="00A04158"/>
    <w:rsid w:val="00A04588"/>
    <w:rsid w:val="00A04683"/>
    <w:rsid w:val="00A05020"/>
    <w:rsid w:val="00A052B9"/>
    <w:rsid w:val="00A055BA"/>
    <w:rsid w:val="00A05687"/>
    <w:rsid w:val="00A058C8"/>
    <w:rsid w:val="00A06261"/>
    <w:rsid w:val="00A0641E"/>
    <w:rsid w:val="00A065DA"/>
    <w:rsid w:val="00A06768"/>
    <w:rsid w:val="00A06E82"/>
    <w:rsid w:val="00A06F06"/>
    <w:rsid w:val="00A07177"/>
    <w:rsid w:val="00A075F9"/>
    <w:rsid w:val="00A07859"/>
    <w:rsid w:val="00A07902"/>
    <w:rsid w:val="00A07AC6"/>
    <w:rsid w:val="00A07D54"/>
    <w:rsid w:val="00A1005E"/>
    <w:rsid w:val="00A106A9"/>
    <w:rsid w:val="00A10BB9"/>
    <w:rsid w:val="00A10DBE"/>
    <w:rsid w:val="00A1115B"/>
    <w:rsid w:val="00A113A4"/>
    <w:rsid w:val="00A116BC"/>
    <w:rsid w:val="00A1171F"/>
    <w:rsid w:val="00A1181D"/>
    <w:rsid w:val="00A11909"/>
    <w:rsid w:val="00A11B3C"/>
    <w:rsid w:val="00A12211"/>
    <w:rsid w:val="00A12313"/>
    <w:rsid w:val="00A12DB6"/>
    <w:rsid w:val="00A12DF5"/>
    <w:rsid w:val="00A13063"/>
    <w:rsid w:val="00A1363A"/>
    <w:rsid w:val="00A13A85"/>
    <w:rsid w:val="00A140D7"/>
    <w:rsid w:val="00A1421D"/>
    <w:rsid w:val="00A145A6"/>
    <w:rsid w:val="00A14882"/>
    <w:rsid w:val="00A14971"/>
    <w:rsid w:val="00A14A30"/>
    <w:rsid w:val="00A15121"/>
    <w:rsid w:val="00A15191"/>
    <w:rsid w:val="00A15CDE"/>
    <w:rsid w:val="00A15E01"/>
    <w:rsid w:val="00A15EB4"/>
    <w:rsid w:val="00A1629A"/>
    <w:rsid w:val="00A16877"/>
    <w:rsid w:val="00A16C9E"/>
    <w:rsid w:val="00A16F2A"/>
    <w:rsid w:val="00A1713E"/>
    <w:rsid w:val="00A179C2"/>
    <w:rsid w:val="00A2047E"/>
    <w:rsid w:val="00A20518"/>
    <w:rsid w:val="00A20639"/>
    <w:rsid w:val="00A2067E"/>
    <w:rsid w:val="00A206F5"/>
    <w:rsid w:val="00A20D57"/>
    <w:rsid w:val="00A212E2"/>
    <w:rsid w:val="00A21383"/>
    <w:rsid w:val="00A21F4A"/>
    <w:rsid w:val="00A22675"/>
    <w:rsid w:val="00A2287A"/>
    <w:rsid w:val="00A2294C"/>
    <w:rsid w:val="00A22B92"/>
    <w:rsid w:val="00A23051"/>
    <w:rsid w:val="00A232B6"/>
    <w:rsid w:val="00A23563"/>
    <w:rsid w:val="00A23B86"/>
    <w:rsid w:val="00A23C54"/>
    <w:rsid w:val="00A245F5"/>
    <w:rsid w:val="00A24A9E"/>
    <w:rsid w:val="00A250C7"/>
    <w:rsid w:val="00A252C9"/>
    <w:rsid w:val="00A25CD3"/>
    <w:rsid w:val="00A25F5B"/>
    <w:rsid w:val="00A260A7"/>
    <w:rsid w:val="00A262CB"/>
    <w:rsid w:val="00A26964"/>
    <w:rsid w:val="00A270B4"/>
    <w:rsid w:val="00A27B4C"/>
    <w:rsid w:val="00A27BEE"/>
    <w:rsid w:val="00A27E18"/>
    <w:rsid w:val="00A30053"/>
    <w:rsid w:val="00A30194"/>
    <w:rsid w:val="00A30448"/>
    <w:rsid w:val="00A3080E"/>
    <w:rsid w:val="00A308ED"/>
    <w:rsid w:val="00A30AC4"/>
    <w:rsid w:val="00A315F6"/>
    <w:rsid w:val="00A31734"/>
    <w:rsid w:val="00A31759"/>
    <w:rsid w:val="00A319E7"/>
    <w:rsid w:val="00A320EF"/>
    <w:rsid w:val="00A3243E"/>
    <w:rsid w:val="00A32863"/>
    <w:rsid w:val="00A32DF3"/>
    <w:rsid w:val="00A33465"/>
    <w:rsid w:val="00A33D9A"/>
    <w:rsid w:val="00A33F55"/>
    <w:rsid w:val="00A347A2"/>
    <w:rsid w:val="00A34C29"/>
    <w:rsid w:val="00A34E6B"/>
    <w:rsid w:val="00A35577"/>
    <w:rsid w:val="00A35716"/>
    <w:rsid w:val="00A3577D"/>
    <w:rsid w:val="00A35E98"/>
    <w:rsid w:val="00A360A2"/>
    <w:rsid w:val="00A3657E"/>
    <w:rsid w:val="00A365B7"/>
    <w:rsid w:val="00A3695B"/>
    <w:rsid w:val="00A36A73"/>
    <w:rsid w:val="00A36C46"/>
    <w:rsid w:val="00A36F0A"/>
    <w:rsid w:val="00A371F5"/>
    <w:rsid w:val="00A37AD2"/>
    <w:rsid w:val="00A37D94"/>
    <w:rsid w:val="00A37E02"/>
    <w:rsid w:val="00A405BA"/>
    <w:rsid w:val="00A41189"/>
    <w:rsid w:val="00A411C6"/>
    <w:rsid w:val="00A42016"/>
    <w:rsid w:val="00A42314"/>
    <w:rsid w:val="00A42EC6"/>
    <w:rsid w:val="00A42FE6"/>
    <w:rsid w:val="00A4311C"/>
    <w:rsid w:val="00A433C0"/>
    <w:rsid w:val="00A43853"/>
    <w:rsid w:val="00A4457D"/>
    <w:rsid w:val="00A446D1"/>
    <w:rsid w:val="00A44C17"/>
    <w:rsid w:val="00A44DDC"/>
    <w:rsid w:val="00A45554"/>
    <w:rsid w:val="00A45FCF"/>
    <w:rsid w:val="00A4610C"/>
    <w:rsid w:val="00A461C8"/>
    <w:rsid w:val="00A4623A"/>
    <w:rsid w:val="00A465E3"/>
    <w:rsid w:val="00A46624"/>
    <w:rsid w:val="00A46752"/>
    <w:rsid w:val="00A46CFA"/>
    <w:rsid w:val="00A46EC1"/>
    <w:rsid w:val="00A46FB7"/>
    <w:rsid w:val="00A473E4"/>
    <w:rsid w:val="00A476F7"/>
    <w:rsid w:val="00A47798"/>
    <w:rsid w:val="00A477CC"/>
    <w:rsid w:val="00A47A6F"/>
    <w:rsid w:val="00A47FC7"/>
    <w:rsid w:val="00A511A0"/>
    <w:rsid w:val="00A515C9"/>
    <w:rsid w:val="00A5165C"/>
    <w:rsid w:val="00A51809"/>
    <w:rsid w:val="00A527C0"/>
    <w:rsid w:val="00A528A7"/>
    <w:rsid w:val="00A5295C"/>
    <w:rsid w:val="00A52B2E"/>
    <w:rsid w:val="00A52D81"/>
    <w:rsid w:val="00A52F09"/>
    <w:rsid w:val="00A5307C"/>
    <w:rsid w:val="00A534E6"/>
    <w:rsid w:val="00A54107"/>
    <w:rsid w:val="00A54575"/>
    <w:rsid w:val="00A5482E"/>
    <w:rsid w:val="00A54C13"/>
    <w:rsid w:val="00A54E88"/>
    <w:rsid w:val="00A54EA2"/>
    <w:rsid w:val="00A54F94"/>
    <w:rsid w:val="00A550F2"/>
    <w:rsid w:val="00A55241"/>
    <w:rsid w:val="00A5536D"/>
    <w:rsid w:val="00A5565B"/>
    <w:rsid w:val="00A55BF0"/>
    <w:rsid w:val="00A55F36"/>
    <w:rsid w:val="00A56509"/>
    <w:rsid w:val="00A57025"/>
    <w:rsid w:val="00A570A2"/>
    <w:rsid w:val="00A5719C"/>
    <w:rsid w:val="00A571A7"/>
    <w:rsid w:val="00A57225"/>
    <w:rsid w:val="00A572AA"/>
    <w:rsid w:val="00A576F4"/>
    <w:rsid w:val="00A57EE1"/>
    <w:rsid w:val="00A57F2C"/>
    <w:rsid w:val="00A57FAC"/>
    <w:rsid w:val="00A60003"/>
    <w:rsid w:val="00A6075D"/>
    <w:rsid w:val="00A60BDB"/>
    <w:rsid w:val="00A60D5F"/>
    <w:rsid w:val="00A6103E"/>
    <w:rsid w:val="00A614BF"/>
    <w:rsid w:val="00A6158F"/>
    <w:rsid w:val="00A61680"/>
    <w:rsid w:val="00A619A5"/>
    <w:rsid w:val="00A61B54"/>
    <w:rsid w:val="00A62533"/>
    <w:rsid w:val="00A627AA"/>
    <w:rsid w:val="00A62896"/>
    <w:rsid w:val="00A629CB"/>
    <w:rsid w:val="00A62A5E"/>
    <w:rsid w:val="00A62CE1"/>
    <w:rsid w:val="00A62E5C"/>
    <w:rsid w:val="00A63624"/>
    <w:rsid w:val="00A638A6"/>
    <w:rsid w:val="00A63CA9"/>
    <w:rsid w:val="00A63E03"/>
    <w:rsid w:val="00A64033"/>
    <w:rsid w:val="00A6432D"/>
    <w:rsid w:val="00A64627"/>
    <w:rsid w:val="00A64B10"/>
    <w:rsid w:val="00A64CFA"/>
    <w:rsid w:val="00A64DDA"/>
    <w:rsid w:val="00A6506B"/>
    <w:rsid w:val="00A659BF"/>
    <w:rsid w:val="00A65BEB"/>
    <w:rsid w:val="00A65C1B"/>
    <w:rsid w:val="00A65EAD"/>
    <w:rsid w:val="00A66617"/>
    <w:rsid w:val="00A6676E"/>
    <w:rsid w:val="00A66EB9"/>
    <w:rsid w:val="00A67080"/>
    <w:rsid w:val="00A671F5"/>
    <w:rsid w:val="00A674F1"/>
    <w:rsid w:val="00A70020"/>
    <w:rsid w:val="00A7062D"/>
    <w:rsid w:val="00A70B19"/>
    <w:rsid w:val="00A70D56"/>
    <w:rsid w:val="00A70F2F"/>
    <w:rsid w:val="00A7161E"/>
    <w:rsid w:val="00A71EB7"/>
    <w:rsid w:val="00A72214"/>
    <w:rsid w:val="00A722AA"/>
    <w:rsid w:val="00A728DC"/>
    <w:rsid w:val="00A72C05"/>
    <w:rsid w:val="00A72F81"/>
    <w:rsid w:val="00A73013"/>
    <w:rsid w:val="00A73028"/>
    <w:rsid w:val="00A735CA"/>
    <w:rsid w:val="00A73D92"/>
    <w:rsid w:val="00A73E12"/>
    <w:rsid w:val="00A73F60"/>
    <w:rsid w:val="00A74104"/>
    <w:rsid w:val="00A744B1"/>
    <w:rsid w:val="00A747B4"/>
    <w:rsid w:val="00A74E89"/>
    <w:rsid w:val="00A75366"/>
    <w:rsid w:val="00A75415"/>
    <w:rsid w:val="00A75644"/>
    <w:rsid w:val="00A75719"/>
    <w:rsid w:val="00A75884"/>
    <w:rsid w:val="00A75B22"/>
    <w:rsid w:val="00A766C7"/>
    <w:rsid w:val="00A76E75"/>
    <w:rsid w:val="00A7706A"/>
    <w:rsid w:val="00A77B52"/>
    <w:rsid w:val="00A77C52"/>
    <w:rsid w:val="00A77D27"/>
    <w:rsid w:val="00A80757"/>
    <w:rsid w:val="00A80AC1"/>
    <w:rsid w:val="00A80C19"/>
    <w:rsid w:val="00A80EBC"/>
    <w:rsid w:val="00A81585"/>
    <w:rsid w:val="00A81C4E"/>
    <w:rsid w:val="00A82523"/>
    <w:rsid w:val="00A82EB2"/>
    <w:rsid w:val="00A831D5"/>
    <w:rsid w:val="00A83369"/>
    <w:rsid w:val="00A83F0F"/>
    <w:rsid w:val="00A83F85"/>
    <w:rsid w:val="00A84635"/>
    <w:rsid w:val="00A84639"/>
    <w:rsid w:val="00A846D3"/>
    <w:rsid w:val="00A84E64"/>
    <w:rsid w:val="00A84EA1"/>
    <w:rsid w:val="00A854B9"/>
    <w:rsid w:val="00A864E0"/>
    <w:rsid w:val="00A86609"/>
    <w:rsid w:val="00A86883"/>
    <w:rsid w:val="00A872FC"/>
    <w:rsid w:val="00A87A96"/>
    <w:rsid w:val="00A90346"/>
    <w:rsid w:val="00A904E8"/>
    <w:rsid w:val="00A90532"/>
    <w:rsid w:val="00A90A06"/>
    <w:rsid w:val="00A91276"/>
    <w:rsid w:val="00A919CE"/>
    <w:rsid w:val="00A91A17"/>
    <w:rsid w:val="00A921F7"/>
    <w:rsid w:val="00A92449"/>
    <w:rsid w:val="00A92507"/>
    <w:rsid w:val="00A92B84"/>
    <w:rsid w:val="00A92FE1"/>
    <w:rsid w:val="00A935CB"/>
    <w:rsid w:val="00A93785"/>
    <w:rsid w:val="00A9386B"/>
    <w:rsid w:val="00A93D24"/>
    <w:rsid w:val="00A94322"/>
    <w:rsid w:val="00A94350"/>
    <w:rsid w:val="00A9436F"/>
    <w:rsid w:val="00A9445C"/>
    <w:rsid w:val="00A9450C"/>
    <w:rsid w:val="00A94812"/>
    <w:rsid w:val="00A94898"/>
    <w:rsid w:val="00A950AC"/>
    <w:rsid w:val="00A950BB"/>
    <w:rsid w:val="00A95E36"/>
    <w:rsid w:val="00A96011"/>
    <w:rsid w:val="00A9653D"/>
    <w:rsid w:val="00A9692C"/>
    <w:rsid w:val="00A96A58"/>
    <w:rsid w:val="00A972FD"/>
    <w:rsid w:val="00AA019F"/>
    <w:rsid w:val="00AA0385"/>
    <w:rsid w:val="00AA0461"/>
    <w:rsid w:val="00AA0EBF"/>
    <w:rsid w:val="00AA105C"/>
    <w:rsid w:val="00AA10F5"/>
    <w:rsid w:val="00AA26D0"/>
    <w:rsid w:val="00AA40DF"/>
    <w:rsid w:val="00AA4178"/>
    <w:rsid w:val="00AA423E"/>
    <w:rsid w:val="00AA4956"/>
    <w:rsid w:val="00AA4BD7"/>
    <w:rsid w:val="00AA4E08"/>
    <w:rsid w:val="00AA59F6"/>
    <w:rsid w:val="00AA5C8A"/>
    <w:rsid w:val="00AA5EAF"/>
    <w:rsid w:val="00AA615F"/>
    <w:rsid w:val="00AA6BB5"/>
    <w:rsid w:val="00AA731C"/>
    <w:rsid w:val="00AA798A"/>
    <w:rsid w:val="00AA7A73"/>
    <w:rsid w:val="00AB011E"/>
    <w:rsid w:val="00AB0197"/>
    <w:rsid w:val="00AB0ABF"/>
    <w:rsid w:val="00AB172A"/>
    <w:rsid w:val="00AB1A9F"/>
    <w:rsid w:val="00AB1B0E"/>
    <w:rsid w:val="00AB1E7A"/>
    <w:rsid w:val="00AB221D"/>
    <w:rsid w:val="00AB2E29"/>
    <w:rsid w:val="00AB30D3"/>
    <w:rsid w:val="00AB317F"/>
    <w:rsid w:val="00AB33C8"/>
    <w:rsid w:val="00AB3427"/>
    <w:rsid w:val="00AB36D6"/>
    <w:rsid w:val="00AB3BA0"/>
    <w:rsid w:val="00AB3C62"/>
    <w:rsid w:val="00AB3CB7"/>
    <w:rsid w:val="00AB4C02"/>
    <w:rsid w:val="00AB4E23"/>
    <w:rsid w:val="00AB4F3D"/>
    <w:rsid w:val="00AB520E"/>
    <w:rsid w:val="00AB5B17"/>
    <w:rsid w:val="00AB682E"/>
    <w:rsid w:val="00AB687D"/>
    <w:rsid w:val="00AB78DB"/>
    <w:rsid w:val="00AB7923"/>
    <w:rsid w:val="00AB7DE2"/>
    <w:rsid w:val="00AB7EA5"/>
    <w:rsid w:val="00AC0000"/>
    <w:rsid w:val="00AC0003"/>
    <w:rsid w:val="00AC0F3D"/>
    <w:rsid w:val="00AC11EF"/>
    <w:rsid w:val="00AC12C9"/>
    <w:rsid w:val="00AC12F1"/>
    <w:rsid w:val="00AC13DC"/>
    <w:rsid w:val="00AC1B3F"/>
    <w:rsid w:val="00AC1E17"/>
    <w:rsid w:val="00AC224B"/>
    <w:rsid w:val="00AC24F7"/>
    <w:rsid w:val="00AC29F5"/>
    <w:rsid w:val="00AC2BBE"/>
    <w:rsid w:val="00AC2E8F"/>
    <w:rsid w:val="00AC3013"/>
    <w:rsid w:val="00AC311E"/>
    <w:rsid w:val="00AC38AC"/>
    <w:rsid w:val="00AC38F7"/>
    <w:rsid w:val="00AC39B1"/>
    <w:rsid w:val="00AC3D09"/>
    <w:rsid w:val="00AC46F5"/>
    <w:rsid w:val="00AC4F34"/>
    <w:rsid w:val="00AC577D"/>
    <w:rsid w:val="00AC59FF"/>
    <w:rsid w:val="00AC5A4A"/>
    <w:rsid w:val="00AC6245"/>
    <w:rsid w:val="00AC6B3B"/>
    <w:rsid w:val="00AC6CEF"/>
    <w:rsid w:val="00AC6E16"/>
    <w:rsid w:val="00AC6F19"/>
    <w:rsid w:val="00AC7451"/>
    <w:rsid w:val="00AC7905"/>
    <w:rsid w:val="00AC7D31"/>
    <w:rsid w:val="00AD0263"/>
    <w:rsid w:val="00AD048F"/>
    <w:rsid w:val="00AD05D4"/>
    <w:rsid w:val="00AD0C8A"/>
    <w:rsid w:val="00AD0CDC"/>
    <w:rsid w:val="00AD0EC5"/>
    <w:rsid w:val="00AD0F6B"/>
    <w:rsid w:val="00AD18F5"/>
    <w:rsid w:val="00AD2224"/>
    <w:rsid w:val="00AD25C1"/>
    <w:rsid w:val="00AD2764"/>
    <w:rsid w:val="00AD27E6"/>
    <w:rsid w:val="00AD2D44"/>
    <w:rsid w:val="00AD3DB0"/>
    <w:rsid w:val="00AD3FAE"/>
    <w:rsid w:val="00AD4069"/>
    <w:rsid w:val="00AD452A"/>
    <w:rsid w:val="00AD4869"/>
    <w:rsid w:val="00AD4D83"/>
    <w:rsid w:val="00AD4EB6"/>
    <w:rsid w:val="00AD522D"/>
    <w:rsid w:val="00AD52F2"/>
    <w:rsid w:val="00AD5571"/>
    <w:rsid w:val="00AD567D"/>
    <w:rsid w:val="00AD5A8E"/>
    <w:rsid w:val="00AD5C55"/>
    <w:rsid w:val="00AD5EC5"/>
    <w:rsid w:val="00AD5F37"/>
    <w:rsid w:val="00AD6433"/>
    <w:rsid w:val="00AD6624"/>
    <w:rsid w:val="00AD66A1"/>
    <w:rsid w:val="00AD6727"/>
    <w:rsid w:val="00AD730C"/>
    <w:rsid w:val="00AD77BD"/>
    <w:rsid w:val="00AD7A50"/>
    <w:rsid w:val="00AD7B2A"/>
    <w:rsid w:val="00AE0060"/>
    <w:rsid w:val="00AE01AD"/>
    <w:rsid w:val="00AE0291"/>
    <w:rsid w:val="00AE0331"/>
    <w:rsid w:val="00AE07F0"/>
    <w:rsid w:val="00AE0A9B"/>
    <w:rsid w:val="00AE102A"/>
    <w:rsid w:val="00AE1A04"/>
    <w:rsid w:val="00AE1F7E"/>
    <w:rsid w:val="00AE2257"/>
    <w:rsid w:val="00AE2882"/>
    <w:rsid w:val="00AE29ED"/>
    <w:rsid w:val="00AE2D29"/>
    <w:rsid w:val="00AE3200"/>
    <w:rsid w:val="00AE37DE"/>
    <w:rsid w:val="00AE3F5C"/>
    <w:rsid w:val="00AE42F3"/>
    <w:rsid w:val="00AE4657"/>
    <w:rsid w:val="00AE472E"/>
    <w:rsid w:val="00AE47B6"/>
    <w:rsid w:val="00AE5D7F"/>
    <w:rsid w:val="00AE5D87"/>
    <w:rsid w:val="00AE5EE6"/>
    <w:rsid w:val="00AE7265"/>
    <w:rsid w:val="00AE7A84"/>
    <w:rsid w:val="00AE7BE9"/>
    <w:rsid w:val="00AF007F"/>
    <w:rsid w:val="00AF0885"/>
    <w:rsid w:val="00AF0910"/>
    <w:rsid w:val="00AF09E5"/>
    <w:rsid w:val="00AF0AB3"/>
    <w:rsid w:val="00AF0D9C"/>
    <w:rsid w:val="00AF1415"/>
    <w:rsid w:val="00AF1935"/>
    <w:rsid w:val="00AF1AC5"/>
    <w:rsid w:val="00AF2C6D"/>
    <w:rsid w:val="00AF3225"/>
    <w:rsid w:val="00AF323A"/>
    <w:rsid w:val="00AF37DB"/>
    <w:rsid w:val="00AF4473"/>
    <w:rsid w:val="00AF4A91"/>
    <w:rsid w:val="00AF4AEC"/>
    <w:rsid w:val="00AF4E4E"/>
    <w:rsid w:val="00AF50BA"/>
    <w:rsid w:val="00AF58C0"/>
    <w:rsid w:val="00AF5EC0"/>
    <w:rsid w:val="00AF5FDC"/>
    <w:rsid w:val="00AF653C"/>
    <w:rsid w:val="00AF67B7"/>
    <w:rsid w:val="00AF6D9C"/>
    <w:rsid w:val="00AF6F0F"/>
    <w:rsid w:val="00AF7200"/>
    <w:rsid w:val="00AF73A6"/>
    <w:rsid w:val="00AF7C65"/>
    <w:rsid w:val="00AF7D17"/>
    <w:rsid w:val="00B00372"/>
    <w:rsid w:val="00B00D23"/>
    <w:rsid w:val="00B01205"/>
    <w:rsid w:val="00B01310"/>
    <w:rsid w:val="00B014B3"/>
    <w:rsid w:val="00B02064"/>
    <w:rsid w:val="00B02236"/>
    <w:rsid w:val="00B0227F"/>
    <w:rsid w:val="00B024A0"/>
    <w:rsid w:val="00B02889"/>
    <w:rsid w:val="00B0298F"/>
    <w:rsid w:val="00B03212"/>
    <w:rsid w:val="00B036C0"/>
    <w:rsid w:val="00B03CCB"/>
    <w:rsid w:val="00B03CE9"/>
    <w:rsid w:val="00B03EE6"/>
    <w:rsid w:val="00B04073"/>
    <w:rsid w:val="00B04275"/>
    <w:rsid w:val="00B0442B"/>
    <w:rsid w:val="00B04B93"/>
    <w:rsid w:val="00B05104"/>
    <w:rsid w:val="00B05382"/>
    <w:rsid w:val="00B0551E"/>
    <w:rsid w:val="00B05B30"/>
    <w:rsid w:val="00B05D6F"/>
    <w:rsid w:val="00B05E9D"/>
    <w:rsid w:val="00B0619A"/>
    <w:rsid w:val="00B064D8"/>
    <w:rsid w:val="00B06B05"/>
    <w:rsid w:val="00B06BD9"/>
    <w:rsid w:val="00B06CB1"/>
    <w:rsid w:val="00B06D4F"/>
    <w:rsid w:val="00B073EE"/>
    <w:rsid w:val="00B074A2"/>
    <w:rsid w:val="00B076AC"/>
    <w:rsid w:val="00B10097"/>
    <w:rsid w:val="00B102A6"/>
    <w:rsid w:val="00B10DBD"/>
    <w:rsid w:val="00B10E82"/>
    <w:rsid w:val="00B1122D"/>
    <w:rsid w:val="00B119F8"/>
    <w:rsid w:val="00B11ED2"/>
    <w:rsid w:val="00B11EFC"/>
    <w:rsid w:val="00B1205D"/>
    <w:rsid w:val="00B12060"/>
    <w:rsid w:val="00B120E6"/>
    <w:rsid w:val="00B1263D"/>
    <w:rsid w:val="00B126ED"/>
    <w:rsid w:val="00B12AB4"/>
    <w:rsid w:val="00B12ADA"/>
    <w:rsid w:val="00B12BCD"/>
    <w:rsid w:val="00B137F8"/>
    <w:rsid w:val="00B13A15"/>
    <w:rsid w:val="00B13A2F"/>
    <w:rsid w:val="00B13C39"/>
    <w:rsid w:val="00B13D92"/>
    <w:rsid w:val="00B146C9"/>
    <w:rsid w:val="00B14D49"/>
    <w:rsid w:val="00B14DA2"/>
    <w:rsid w:val="00B14F65"/>
    <w:rsid w:val="00B1567D"/>
    <w:rsid w:val="00B158E5"/>
    <w:rsid w:val="00B159CA"/>
    <w:rsid w:val="00B15CAE"/>
    <w:rsid w:val="00B1630D"/>
    <w:rsid w:val="00B165DA"/>
    <w:rsid w:val="00B165E1"/>
    <w:rsid w:val="00B16BD5"/>
    <w:rsid w:val="00B16C9E"/>
    <w:rsid w:val="00B16EA4"/>
    <w:rsid w:val="00B1729A"/>
    <w:rsid w:val="00B17D76"/>
    <w:rsid w:val="00B20737"/>
    <w:rsid w:val="00B208FB"/>
    <w:rsid w:val="00B20C8C"/>
    <w:rsid w:val="00B20FD7"/>
    <w:rsid w:val="00B21551"/>
    <w:rsid w:val="00B215A2"/>
    <w:rsid w:val="00B21837"/>
    <w:rsid w:val="00B21ADB"/>
    <w:rsid w:val="00B222BF"/>
    <w:rsid w:val="00B22304"/>
    <w:rsid w:val="00B22401"/>
    <w:rsid w:val="00B22826"/>
    <w:rsid w:val="00B22ADB"/>
    <w:rsid w:val="00B232E1"/>
    <w:rsid w:val="00B23873"/>
    <w:rsid w:val="00B23961"/>
    <w:rsid w:val="00B23CD0"/>
    <w:rsid w:val="00B23CEC"/>
    <w:rsid w:val="00B23DDC"/>
    <w:rsid w:val="00B24585"/>
    <w:rsid w:val="00B250E7"/>
    <w:rsid w:val="00B25634"/>
    <w:rsid w:val="00B2580F"/>
    <w:rsid w:val="00B2582C"/>
    <w:rsid w:val="00B25D3F"/>
    <w:rsid w:val="00B26AEB"/>
    <w:rsid w:val="00B26AF4"/>
    <w:rsid w:val="00B27547"/>
    <w:rsid w:val="00B277C3"/>
    <w:rsid w:val="00B302F2"/>
    <w:rsid w:val="00B3039F"/>
    <w:rsid w:val="00B307C0"/>
    <w:rsid w:val="00B30904"/>
    <w:rsid w:val="00B30C1A"/>
    <w:rsid w:val="00B30C27"/>
    <w:rsid w:val="00B312FA"/>
    <w:rsid w:val="00B315C3"/>
    <w:rsid w:val="00B31EE6"/>
    <w:rsid w:val="00B31F6B"/>
    <w:rsid w:val="00B32102"/>
    <w:rsid w:val="00B3243D"/>
    <w:rsid w:val="00B327FD"/>
    <w:rsid w:val="00B32A85"/>
    <w:rsid w:val="00B32E86"/>
    <w:rsid w:val="00B32ECE"/>
    <w:rsid w:val="00B32EF1"/>
    <w:rsid w:val="00B32F62"/>
    <w:rsid w:val="00B33DE9"/>
    <w:rsid w:val="00B3406B"/>
    <w:rsid w:val="00B342EC"/>
    <w:rsid w:val="00B348EF"/>
    <w:rsid w:val="00B34EA5"/>
    <w:rsid w:val="00B34FA0"/>
    <w:rsid w:val="00B35132"/>
    <w:rsid w:val="00B35185"/>
    <w:rsid w:val="00B351BE"/>
    <w:rsid w:val="00B35264"/>
    <w:rsid w:val="00B354E0"/>
    <w:rsid w:val="00B35577"/>
    <w:rsid w:val="00B35FCB"/>
    <w:rsid w:val="00B3650B"/>
    <w:rsid w:val="00B366BD"/>
    <w:rsid w:val="00B366F3"/>
    <w:rsid w:val="00B369D3"/>
    <w:rsid w:val="00B36A12"/>
    <w:rsid w:val="00B36E83"/>
    <w:rsid w:val="00B36EBB"/>
    <w:rsid w:val="00B37103"/>
    <w:rsid w:val="00B403A4"/>
    <w:rsid w:val="00B414B8"/>
    <w:rsid w:val="00B415EC"/>
    <w:rsid w:val="00B41929"/>
    <w:rsid w:val="00B41C37"/>
    <w:rsid w:val="00B42684"/>
    <w:rsid w:val="00B42D19"/>
    <w:rsid w:val="00B42D97"/>
    <w:rsid w:val="00B43507"/>
    <w:rsid w:val="00B43784"/>
    <w:rsid w:val="00B43C1C"/>
    <w:rsid w:val="00B4412F"/>
    <w:rsid w:val="00B44132"/>
    <w:rsid w:val="00B44968"/>
    <w:rsid w:val="00B44AE7"/>
    <w:rsid w:val="00B44FB3"/>
    <w:rsid w:val="00B454E1"/>
    <w:rsid w:val="00B456E5"/>
    <w:rsid w:val="00B45A41"/>
    <w:rsid w:val="00B45A5C"/>
    <w:rsid w:val="00B45C3B"/>
    <w:rsid w:val="00B46067"/>
    <w:rsid w:val="00B4608A"/>
    <w:rsid w:val="00B46B3A"/>
    <w:rsid w:val="00B470C9"/>
    <w:rsid w:val="00B47680"/>
    <w:rsid w:val="00B47806"/>
    <w:rsid w:val="00B47A24"/>
    <w:rsid w:val="00B47EB4"/>
    <w:rsid w:val="00B504C2"/>
    <w:rsid w:val="00B504DD"/>
    <w:rsid w:val="00B507CA"/>
    <w:rsid w:val="00B507D6"/>
    <w:rsid w:val="00B50B25"/>
    <w:rsid w:val="00B50E7A"/>
    <w:rsid w:val="00B51A4D"/>
    <w:rsid w:val="00B51C86"/>
    <w:rsid w:val="00B5226F"/>
    <w:rsid w:val="00B52432"/>
    <w:rsid w:val="00B52586"/>
    <w:rsid w:val="00B5258F"/>
    <w:rsid w:val="00B52D55"/>
    <w:rsid w:val="00B531DA"/>
    <w:rsid w:val="00B537A1"/>
    <w:rsid w:val="00B53B9F"/>
    <w:rsid w:val="00B54336"/>
    <w:rsid w:val="00B545AE"/>
    <w:rsid w:val="00B550E7"/>
    <w:rsid w:val="00B553AF"/>
    <w:rsid w:val="00B55AB3"/>
    <w:rsid w:val="00B56279"/>
    <w:rsid w:val="00B563F5"/>
    <w:rsid w:val="00B572BE"/>
    <w:rsid w:val="00B60858"/>
    <w:rsid w:val="00B60C4A"/>
    <w:rsid w:val="00B60DBF"/>
    <w:rsid w:val="00B61529"/>
    <w:rsid w:val="00B617DF"/>
    <w:rsid w:val="00B618B3"/>
    <w:rsid w:val="00B61A31"/>
    <w:rsid w:val="00B61F7E"/>
    <w:rsid w:val="00B61F89"/>
    <w:rsid w:val="00B626B0"/>
    <w:rsid w:val="00B62975"/>
    <w:rsid w:val="00B62F51"/>
    <w:rsid w:val="00B62F98"/>
    <w:rsid w:val="00B6397A"/>
    <w:rsid w:val="00B63E5F"/>
    <w:rsid w:val="00B63F94"/>
    <w:rsid w:val="00B64E3C"/>
    <w:rsid w:val="00B652CB"/>
    <w:rsid w:val="00B6576D"/>
    <w:rsid w:val="00B6581F"/>
    <w:rsid w:val="00B65F23"/>
    <w:rsid w:val="00B664D2"/>
    <w:rsid w:val="00B66CEC"/>
    <w:rsid w:val="00B6725E"/>
    <w:rsid w:val="00B67262"/>
    <w:rsid w:val="00B674B5"/>
    <w:rsid w:val="00B677C2"/>
    <w:rsid w:val="00B67CF9"/>
    <w:rsid w:val="00B67E3E"/>
    <w:rsid w:val="00B70050"/>
    <w:rsid w:val="00B70055"/>
    <w:rsid w:val="00B7047A"/>
    <w:rsid w:val="00B706D8"/>
    <w:rsid w:val="00B70934"/>
    <w:rsid w:val="00B709B6"/>
    <w:rsid w:val="00B70B2B"/>
    <w:rsid w:val="00B70C36"/>
    <w:rsid w:val="00B70C89"/>
    <w:rsid w:val="00B70CEF"/>
    <w:rsid w:val="00B70EBC"/>
    <w:rsid w:val="00B71483"/>
    <w:rsid w:val="00B7184D"/>
    <w:rsid w:val="00B71C2B"/>
    <w:rsid w:val="00B72893"/>
    <w:rsid w:val="00B72898"/>
    <w:rsid w:val="00B72A1B"/>
    <w:rsid w:val="00B72C68"/>
    <w:rsid w:val="00B73B8A"/>
    <w:rsid w:val="00B73FBF"/>
    <w:rsid w:val="00B74F1F"/>
    <w:rsid w:val="00B74FE1"/>
    <w:rsid w:val="00B75173"/>
    <w:rsid w:val="00B75406"/>
    <w:rsid w:val="00B75692"/>
    <w:rsid w:val="00B75833"/>
    <w:rsid w:val="00B76333"/>
    <w:rsid w:val="00B76447"/>
    <w:rsid w:val="00B76781"/>
    <w:rsid w:val="00B769B4"/>
    <w:rsid w:val="00B76B9F"/>
    <w:rsid w:val="00B76EC7"/>
    <w:rsid w:val="00B76F96"/>
    <w:rsid w:val="00B76FF0"/>
    <w:rsid w:val="00B7737F"/>
    <w:rsid w:val="00B774DF"/>
    <w:rsid w:val="00B77762"/>
    <w:rsid w:val="00B77A68"/>
    <w:rsid w:val="00B77B88"/>
    <w:rsid w:val="00B80062"/>
    <w:rsid w:val="00B80691"/>
    <w:rsid w:val="00B8079C"/>
    <w:rsid w:val="00B808BF"/>
    <w:rsid w:val="00B80940"/>
    <w:rsid w:val="00B809A0"/>
    <w:rsid w:val="00B80E2C"/>
    <w:rsid w:val="00B81AB2"/>
    <w:rsid w:val="00B81EAD"/>
    <w:rsid w:val="00B81F86"/>
    <w:rsid w:val="00B82479"/>
    <w:rsid w:val="00B82725"/>
    <w:rsid w:val="00B839DC"/>
    <w:rsid w:val="00B8436E"/>
    <w:rsid w:val="00B844DE"/>
    <w:rsid w:val="00B84931"/>
    <w:rsid w:val="00B8639C"/>
    <w:rsid w:val="00B86709"/>
    <w:rsid w:val="00B868A5"/>
    <w:rsid w:val="00B86DC7"/>
    <w:rsid w:val="00B87352"/>
    <w:rsid w:val="00B879F3"/>
    <w:rsid w:val="00B900CB"/>
    <w:rsid w:val="00B901AE"/>
    <w:rsid w:val="00B90674"/>
    <w:rsid w:val="00B90A2F"/>
    <w:rsid w:val="00B91230"/>
    <w:rsid w:val="00B91F22"/>
    <w:rsid w:val="00B92289"/>
    <w:rsid w:val="00B92452"/>
    <w:rsid w:val="00B9279C"/>
    <w:rsid w:val="00B928CA"/>
    <w:rsid w:val="00B92FCA"/>
    <w:rsid w:val="00B93084"/>
    <w:rsid w:val="00B936E5"/>
    <w:rsid w:val="00B93A61"/>
    <w:rsid w:val="00B93DE5"/>
    <w:rsid w:val="00B941DD"/>
    <w:rsid w:val="00B94A02"/>
    <w:rsid w:val="00B94B6D"/>
    <w:rsid w:val="00B955CC"/>
    <w:rsid w:val="00B95D4C"/>
    <w:rsid w:val="00B95E93"/>
    <w:rsid w:val="00B96413"/>
    <w:rsid w:val="00B96776"/>
    <w:rsid w:val="00B96D47"/>
    <w:rsid w:val="00B96E00"/>
    <w:rsid w:val="00B97065"/>
    <w:rsid w:val="00B970B6"/>
    <w:rsid w:val="00B971F1"/>
    <w:rsid w:val="00B97949"/>
    <w:rsid w:val="00BA0359"/>
    <w:rsid w:val="00BA0471"/>
    <w:rsid w:val="00BA087C"/>
    <w:rsid w:val="00BA0C51"/>
    <w:rsid w:val="00BA1063"/>
    <w:rsid w:val="00BA124A"/>
    <w:rsid w:val="00BA1254"/>
    <w:rsid w:val="00BA12E7"/>
    <w:rsid w:val="00BA146D"/>
    <w:rsid w:val="00BA1855"/>
    <w:rsid w:val="00BA19C9"/>
    <w:rsid w:val="00BA19F8"/>
    <w:rsid w:val="00BA1AC0"/>
    <w:rsid w:val="00BA1EEB"/>
    <w:rsid w:val="00BA2425"/>
    <w:rsid w:val="00BA2772"/>
    <w:rsid w:val="00BA279B"/>
    <w:rsid w:val="00BA29AF"/>
    <w:rsid w:val="00BA2C2E"/>
    <w:rsid w:val="00BA2F23"/>
    <w:rsid w:val="00BA2FE3"/>
    <w:rsid w:val="00BA3773"/>
    <w:rsid w:val="00BA3968"/>
    <w:rsid w:val="00BA3F47"/>
    <w:rsid w:val="00BA3F74"/>
    <w:rsid w:val="00BA47E4"/>
    <w:rsid w:val="00BA4AD8"/>
    <w:rsid w:val="00BA522D"/>
    <w:rsid w:val="00BA5EA6"/>
    <w:rsid w:val="00BA5F73"/>
    <w:rsid w:val="00BA6017"/>
    <w:rsid w:val="00BA6834"/>
    <w:rsid w:val="00BA75C5"/>
    <w:rsid w:val="00BA7858"/>
    <w:rsid w:val="00BA7A1A"/>
    <w:rsid w:val="00BA7EC6"/>
    <w:rsid w:val="00BB0D39"/>
    <w:rsid w:val="00BB112F"/>
    <w:rsid w:val="00BB144C"/>
    <w:rsid w:val="00BB15DC"/>
    <w:rsid w:val="00BB1A74"/>
    <w:rsid w:val="00BB1A90"/>
    <w:rsid w:val="00BB1DC5"/>
    <w:rsid w:val="00BB22C4"/>
    <w:rsid w:val="00BB2B78"/>
    <w:rsid w:val="00BB2BEA"/>
    <w:rsid w:val="00BB2C6E"/>
    <w:rsid w:val="00BB2C99"/>
    <w:rsid w:val="00BB2CC7"/>
    <w:rsid w:val="00BB335D"/>
    <w:rsid w:val="00BB36B6"/>
    <w:rsid w:val="00BB3ACD"/>
    <w:rsid w:val="00BB3D08"/>
    <w:rsid w:val="00BB3DD7"/>
    <w:rsid w:val="00BB3FCA"/>
    <w:rsid w:val="00BB458E"/>
    <w:rsid w:val="00BB4625"/>
    <w:rsid w:val="00BB4B0D"/>
    <w:rsid w:val="00BB4F3E"/>
    <w:rsid w:val="00BB505C"/>
    <w:rsid w:val="00BB537D"/>
    <w:rsid w:val="00BB57F8"/>
    <w:rsid w:val="00BB5C31"/>
    <w:rsid w:val="00BB5DAC"/>
    <w:rsid w:val="00BB5DCE"/>
    <w:rsid w:val="00BB612A"/>
    <w:rsid w:val="00BB6336"/>
    <w:rsid w:val="00BB655D"/>
    <w:rsid w:val="00BB6839"/>
    <w:rsid w:val="00BB6C03"/>
    <w:rsid w:val="00BB7265"/>
    <w:rsid w:val="00BC0060"/>
    <w:rsid w:val="00BC077B"/>
    <w:rsid w:val="00BC089C"/>
    <w:rsid w:val="00BC08C6"/>
    <w:rsid w:val="00BC09CD"/>
    <w:rsid w:val="00BC1025"/>
    <w:rsid w:val="00BC1211"/>
    <w:rsid w:val="00BC13A2"/>
    <w:rsid w:val="00BC1739"/>
    <w:rsid w:val="00BC190A"/>
    <w:rsid w:val="00BC1CA2"/>
    <w:rsid w:val="00BC1FC8"/>
    <w:rsid w:val="00BC20B5"/>
    <w:rsid w:val="00BC2129"/>
    <w:rsid w:val="00BC29F4"/>
    <w:rsid w:val="00BC2A79"/>
    <w:rsid w:val="00BC369B"/>
    <w:rsid w:val="00BC4296"/>
    <w:rsid w:val="00BC5031"/>
    <w:rsid w:val="00BC5A3F"/>
    <w:rsid w:val="00BC5D58"/>
    <w:rsid w:val="00BC60AB"/>
    <w:rsid w:val="00BC63C9"/>
    <w:rsid w:val="00BC7347"/>
    <w:rsid w:val="00BC7566"/>
    <w:rsid w:val="00BD03FB"/>
    <w:rsid w:val="00BD060B"/>
    <w:rsid w:val="00BD091D"/>
    <w:rsid w:val="00BD092C"/>
    <w:rsid w:val="00BD0C8C"/>
    <w:rsid w:val="00BD0D36"/>
    <w:rsid w:val="00BD0F7D"/>
    <w:rsid w:val="00BD1126"/>
    <w:rsid w:val="00BD11BA"/>
    <w:rsid w:val="00BD12E1"/>
    <w:rsid w:val="00BD16C2"/>
    <w:rsid w:val="00BD16D1"/>
    <w:rsid w:val="00BD1BAB"/>
    <w:rsid w:val="00BD1CC3"/>
    <w:rsid w:val="00BD2D81"/>
    <w:rsid w:val="00BD2EC7"/>
    <w:rsid w:val="00BD331D"/>
    <w:rsid w:val="00BD3E49"/>
    <w:rsid w:val="00BD4262"/>
    <w:rsid w:val="00BD43D2"/>
    <w:rsid w:val="00BD47B4"/>
    <w:rsid w:val="00BD4894"/>
    <w:rsid w:val="00BD4BB7"/>
    <w:rsid w:val="00BD4FC9"/>
    <w:rsid w:val="00BD51B8"/>
    <w:rsid w:val="00BD55FC"/>
    <w:rsid w:val="00BD5728"/>
    <w:rsid w:val="00BD577F"/>
    <w:rsid w:val="00BD5791"/>
    <w:rsid w:val="00BD59ED"/>
    <w:rsid w:val="00BD5AA1"/>
    <w:rsid w:val="00BD5D72"/>
    <w:rsid w:val="00BD5F94"/>
    <w:rsid w:val="00BD6354"/>
    <w:rsid w:val="00BD6A4A"/>
    <w:rsid w:val="00BD6C12"/>
    <w:rsid w:val="00BD6D24"/>
    <w:rsid w:val="00BD6D6D"/>
    <w:rsid w:val="00BD70CE"/>
    <w:rsid w:val="00BD745B"/>
    <w:rsid w:val="00BD758A"/>
    <w:rsid w:val="00BD795F"/>
    <w:rsid w:val="00BD7993"/>
    <w:rsid w:val="00BD79EE"/>
    <w:rsid w:val="00BD7C2C"/>
    <w:rsid w:val="00BD7C54"/>
    <w:rsid w:val="00BD7F1E"/>
    <w:rsid w:val="00BE0B88"/>
    <w:rsid w:val="00BE0D9C"/>
    <w:rsid w:val="00BE0F71"/>
    <w:rsid w:val="00BE0FD2"/>
    <w:rsid w:val="00BE10C8"/>
    <w:rsid w:val="00BE1367"/>
    <w:rsid w:val="00BE1927"/>
    <w:rsid w:val="00BE1CAD"/>
    <w:rsid w:val="00BE2476"/>
    <w:rsid w:val="00BE24AF"/>
    <w:rsid w:val="00BE26B8"/>
    <w:rsid w:val="00BE2FBE"/>
    <w:rsid w:val="00BE3171"/>
    <w:rsid w:val="00BE31E6"/>
    <w:rsid w:val="00BE3C35"/>
    <w:rsid w:val="00BE3C7D"/>
    <w:rsid w:val="00BE3E07"/>
    <w:rsid w:val="00BE4733"/>
    <w:rsid w:val="00BE4838"/>
    <w:rsid w:val="00BE499F"/>
    <w:rsid w:val="00BE49D1"/>
    <w:rsid w:val="00BE4ACC"/>
    <w:rsid w:val="00BE4D58"/>
    <w:rsid w:val="00BE4F20"/>
    <w:rsid w:val="00BE5050"/>
    <w:rsid w:val="00BE5064"/>
    <w:rsid w:val="00BE5351"/>
    <w:rsid w:val="00BE54FE"/>
    <w:rsid w:val="00BE5FC6"/>
    <w:rsid w:val="00BE64D2"/>
    <w:rsid w:val="00BE650F"/>
    <w:rsid w:val="00BE65B2"/>
    <w:rsid w:val="00BE75D0"/>
    <w:rsid w:val="00BE76A0"/>
    <w:rsid w:val="00BE7760"/>
    <w:rsid w:val="00BF020C"/>
    <w:rsid w:val="00BF0434"/>
    <w:rsid w:val="00BF0B9B"/>
    <w:rsid w:val="00BF0FF0"/>
    <w:rsid w:val="00BF12E9"/>
    <w:rsid w:val="00BF1B87"/>
    <w:rsid w:val="00BF1CB6"/>
    <w:rsid w:val="00BF2479"/>
    <w:rsid w:val="00BF2A39"/>
    <w:rsid w:val="00BF32D9"/>
    <w:rsid w:val="00BF33D3"/>
    <w:rsid w:val="00BF3492"/>
    <w:rsid w:val="00BF3987"/>
    <w:rsid w:val="00BF3C06"/>
    <w:rsid w:val="00BF3CD9"/>
    <w:rsid w:val="00BF3DE4"/>
    <w:rsid w:val="00BF4091"/>
    <w:rsid w:val="00BF43D1"/>
    <w:rsid w:val="00BF48FE"/>
    <w:rsid w:val="00BF4996"/>
    <w:rsid w:val="00BF4C02"/>
    <w:rsid w:val="00BF4CDE"/>
    <w:rsid w:val="00BF5345"/>
    <w:rsid w:val="00BF5D31"/>
    <w:rsid w:val="00BF5EA7"/>
    <w:rsid w:val="00BF6312"/>
    <w:rsid w:val="00BF6E7E"/>
    <w:rsid w:val="00BF6ED1"/>
    <w:rsid w:val="00BF76EE"/>
    <w:rsid w:val="00BF7AE0"/>
    <w:rsid w:val="00BF7E3B"/>
    <w:rsid w:val="00BF7E6D"/>
    <w:rsid w:val="00C0005D"/>
    <w:rsid w:val="00C000EE"/>
    <w:rsid w:val="00C0058E"/>
    <w:rsid w:val="00C005CE"/>
    <w:rsid w:val="00C00F48"/>
    <w:rsid w:val="00C0113A"/>
    <w:rsid w:val="00C012E2"/>
    <w:rsid w:val="00C01336"/>
    <w:rsid w:val="00C01446"/>
    <w:rsid w:val="00C018B6"/>
    <w:rsid w:val="00C01C2D"/>
    <w:rsid w:val="00C01D6B"/>
    <w:rsid w:val="00C01DA0"/>
    <w:rsid w:val="00C01FAB"/>
    <w:rsid w:val="00C020B9"/>
    <w:rsid w:val="00C021DF"/>
    <w:rsid w:val="00C022C5"/>
    <w:rsid w:val="00C02488"/>
    <w:rsid w:val="00C025B7"/>
    <w:rsid w:val="00C02B5E"/>
    <w:rsid w:val="00C02E1F"/>
    <w:rsid w:val="00C030C9"/>
    <w:rsid w:val="00C0313C"/>
    <w:rsid w:val="00C03354"/>
    <w:rsid w:val="00C036D2"/>
    <w:rsid w:val="00C03B22"/>
    <w:rsid w:val="00C03BBA"/>
    <w:rsid w:val="00C03D65"/>
    <w:rsid w:val="00C03F78"/>
    <w:rsid w:val="00C04379"/>
    <w:rsid w:val="00C04BC6"/>
    <w:rsid w:val="00C05135"/>
    <w:rsid w:val="00C051A0"/>
    <w:rsid w:val="00C05292"/>
    <w:rsid w:val="00C056DA"/>
    <w:rsid w:val="00C05945"/>
    <w:rsid w:val="00C05A59"/>
    <w:rsid w:val="00C05AB9"/>
    <w:rsid w:val="00C05C7F"/>
    <w:rsid w:val="00C05E0C"/>
    <w:rsid w:val="00C06467"/>
    <w:rsid w:val="00C065D6"/>
    <w:rsid w:val="00C06E25"/>
    <w:rsid w:val="00C07B44"/>
    <w:rsid w:val="00C07EE4"/>
    <w:rsid w:val="00C07F87"/>
    <w:rsid w:val="00C10178"/>
    <w:rsid w:val="00C1071E"/>
    <w:rsid w:val="00C107FD"/>
    <w:rsid w:val="00C108F2"/>
    <w:rsid w:val="00C11080"/>
    <w:rsid w:val="00C1176B"/>
    <w:rsid w:val="00C11A40"/>
    <w:rsid w:val="00C11BAD"/>
    <w:rsid w:val="00C11CE3"/>
    <w:rsid w:val="00C11D2C"/>
    <w:rsid w:val="00C11E0A"/>
    <w:rsid w:val="00C11E46"/>
    <w:rsid w:val="00C11FA5"/>
    <w:rsid w:val="00C126C8"/>
    <w:rsid w:val="00C12CC0"/>
    <w:rsid w:val="00C12DC4"/>
    <w:rsid w:val="00C13548"/>
    <w:rsid w:val="00C1374E"/>
    <w:rsid w:val="00C141E1"/>
    <w:rsid w:val="00C141FC"/>
    <w:rsid w:val="00C14C84"/>
    <w:rsid w:val="00C14F14"/>
    <w:rsid w:val="00C14F35"/>
    <w:rsid w:val="00C15095"/>
    <w:rsid w:val="00C151BB"/>
    <w:rsid w:val="00C152D2"/>
    <w:rsid w:val="00C1573B"/>
    <w:rsid w:val="00C15875"/>
    <w:rsid w:val="00C15B9A"/>
    <w:rsid w:val="00C1601D"/>
    <w:rsid w:val="00C164BA"/>
    <w:rsid w:val="00C16621"/>
    <w:rsid w:val="00C16682"/>
    <w:rsid w:val="00C17344"/>
    <w:rsid w:val="00C17721"/>
    <w:rsid w:val="00C1780C"/>
    <w:rsid w:val="00C1791D"/>
    <w:rsid w:val="00C17C22"/>
    <w:rsid w:val="00C17E43"/>
    <w:rsid w:val="00C208FC"/>
    <w:rsid w:val="00C20D40"/>
    <w:rsid w:val="00C20EEA"/>
    <w:rsid w:val="00C21720"/>
    <w:rsid w:val="00C21AF9"/>
    <w:rsid w:val="00C21F2B"/>
    <w:rsid w:val="00C2200D"/>
    <w:rsid w:val="00C222AE"/>
    <w:rsid w:val="00C2255E"/>
    <w:rsid w:val="00C22973"/>
    <w:rsid w:val="00C22AAA"/>
    <w:rsid w:val="00C22B6C"/>
    <w:rsid w:val="00C231B1"/>
    <w:rsid w:val="00C23683"/>
    <w:rsid w:val="00C23B82"/>
    <w:rsid w:val="00C23CDC"/>
    <w:rsid w:val="00C23DDE"/>
    <w:rsid w:val="00C241CF"/>
    <w:rsid w:val="00C24225"/>
    <w:rsid w:val="00C243A0"/>
    <w:rsid w:val="00C25239"/>
    <w:rsid w:val="00C25E48"/>
    <w:rsid w:val="00C25F8D"/>
    <w:rsid w:val="00C25F9A"/>
    <w:rsid w:val="00C25FDB"/>
    <w:rsid w:val="00C25FEC"/>
    <w:rsid w:val="00C2608A"/>
    <w:rsid w:val="00C26485"/>
    <w:rsid w:val="00C26626"/>
    <w:rsid w:val="00C2670B"/>
    <w:rsid w:val="00C271C3"/>
    <w:rsid w:val="00C275A8"/>
    <w:rsid w:val="00C2765F"/>
    <w:rsid w:val="00C277F0"/>
    <w:rsid w:val="00C27A36"/>
    <w:rsid w:val="00C3057E"/>
    <w:rsid w:val="00C3062D"/>
    <w:rsid w:val="00C3067D"/>
    <w:rsid w:val="00C30E29"/>
    <w:rsid w:val="00C31844"/>
    <w:rsid w:val="00C31990"/>
    <w:rsid w:val="00C319F2"/>
    <w:rsid w:val="00C31AC9"/>
    <w:rsid w:val="00C3219B"/>
    <w:rsid w:val="00C32278"/>
    <w:rsid w:val="00C32AA0"/>
    <w:rsid w:val="00C32FB7"/>
    <w:rsid w:val="00C33467"/>
    <w:rsid w:val="00C33552"/>
    <w:rsid w:val="00C340FA"/>
    <w:rsid w:val="00C35954"/>
    <w:rsid w:val="00C36001"/>
    <w:rsid w:val="00C36168"/>
    <w:rsid w:val="00C365C2"/>
    <w:rsid w:val="00C36A26"/>
    <w:rsid w:val="00C36BD4"/>
    <w:rsid w:val="00C36C9D"/>
    <w:rsid w:val="00C37404"/>
    <w:rsid w:val="00C3753F"/>
    <w:rsid w:val="00C37EB8"/>
    <w:rsid w:val="00C40406"/>
    <w:rsid w:val="00C4068D"/>
    <w:rsid w:val="00C40881"/>
    <w:rsid w:val="00C40FF8"/>
    <w:rsid w:val="00C414E6"/>
    <w:rsid w:val="00C4161B"/>
    <w:rsid w:val="00C41724"/>
    <w:rsid w:val="00C41A74"/>
    <w:rsid w:val="00C41E29"/>
    <w:rsid w:val="00C42129"/>
    <w:rsid w:val="00C42451"/>
    <w:rsid w:val="00C432B5"/>
    <w:rsid w:val="00C43736"/>
    <w:rsid w:val="00C439D4"/>
    <w:rsid w:val="00C43DC0"/>
    <w:rsid w:val="00C440F8"/>
    <w:rsid w:val="00C44AF3"/>
    <w:rsid w:val="00C44DD8"/>
    <w:rsid w:val="00C45652"/>
    <w:rsid w:val="00C45FE5"/>
    <w:rsid w:val="00C46856"/>
    <w:rsid w:val="00C46C77"/>
    <w:rsid w:val="00C46DD6"/>
    <w:rsid w:val="00C46E51"/>
    <w:rsid w:val="00C4737C"/>
    <w:rsid w:val="00C47481"/>
    <w:rsid w:val="00C47AEF"/>
    <w:rsid w:val="00C47C07"/>
    <w:rsid w:val="00C47DB2"/>
    <w:rsid w:val="00C501CC"/>
    <w:rsid w:val="00C5111A"/>
    <w:rsid w:val="00C5138B"/>
    <w:rsid w:val="00C51482"/>
    <w:rsid w:val="00C51574"/>
    <w:rsid w:val="00C5162F"/>
    <w:rsid w:val="00C51B4B"/>
    <w:rsid w:val="00C52037"/>
    <w:rsid w:val="00C5235D"/>
    <w:rsid w:val="00C523AB"/>
    <w:rsid w:val="00C52B54"/>
    <w:rsid w:val="00C52BAF"/>
    <w:rsid w:val="00C52F82"/>
    <w:rsid w:val="00C53CB4"/>
    <w:rsid w:val="00C53FA1"/>
    <w:rsid w:val="00C540DD"/>
    <w:rsid w:val="00C5491E"/>
    <w:rsid w:val="00C54E22"/>
    <w:rsid w:val="00C559E8"/>
    <w:rsid w:val="00C5637B"/>
    <w:rsid w:val="00C56676"/>
    <w:rsid w:val="00C56CCC"/>
    <w:rsid w:val="00C56E05"/>
    <w:rsid w:val="00C57459"/>
    <w:rsid w:val="00C57D00"/>
    <w:rsid w:val="00C57EE4"/>
    <w:rsid w:val="00C6019F"/>
    <w:rsid w:val="00C602FE"/>
    <w:rsid w:val="00C6055E"/>
    <w:rsid w:val="00C60E24"/>
    <w:rsid w:val="00C61C26"/>
    <w:rsid w:val="00C61CB7"/>
    <w:rsid w:val="00C6218E"/>
    <w:rsid w:val="00C62225"/>
    <w:rsid w:val="00C62688"/>
    <w:rsid w:val="00C626BD"/>
    <w:rsid w:val="00C627A0"/>
    <w:rsid w:val="00C6286C"/>
    <w:rsid w:val="00C628B0"/>
    <w:rsid w:val="00C632F5"/>
    <w:rsid w:val="00C6332F"/>
    <w:rsid w:val="00C63529"/>
    <w:rsid w:val="00C63AF8"/>
    <w:rsid w:val="00C63BB0"/>
    <w:rsid w:val="00C64057"/>
    <w:rsid w:val="00C6463E"/>
    <w:rsid w:val="00C64672"/>
    <w:rsid w:val="00C646A1"/>
    <w:rsid w:val="00C64773"/>
    <w:rsid w:val="00C647B1"/>
    <w:rsid w:val="00C64E4D"/>
    <w:rsid w:val="00C64E53"/>
    <w:rsid w:val="00C65010"/>
    <w:rsid w:val="00C65251"/>
    <w:rsid w:val="00C654B5"/>
    <w:rsid w:val="00C659EA"/>
    <w:rsid w:val="00C65BFA"/>
    <w:rsid w:val="00C6658C"/>
    <w:rsid w:val="00C66B90"/>
    <w:rsid w:val="00C66FD9"/>
    <w:rsid w:val="00C670FD"/>
    <w:rsid w:val="00C6710A"/>
    <w:rsid w:val="00C67284"/>
    <w:rsid w:val="00C6764F"/>
    <w:rsid w:val="00C677B1"/>
    <w:rsid w:val="00C67836"/>
    <w:rsid w:val="00C67DEB"/>
    <w:rsid w:val="00C7066B"/>
    <w:rsid w:val="00C70975"/>
    <w:rsid w:val="00C71529"/>
    <w:rsid w:val="00C71A30"/>
    <w:rsid w:val="00C71DA5"/>
    <w:rsid w:val="00C7236D"/>
    <w:rsid w:val="00C726E4"/>
    <w:rsid w:val="00C72B88"/>
    <w:rsid w:val="00C72E8C"/>
    <w:rsid w:val="00C72F76"/>
    <w:rsid w:val="00C73592"/>
    <w:rsid w:val="00C73685"/>
    <w:rsid w:val="00C736D6"/>
    <w:rsid w:val="00C737B4"/>
    <w:rsid w:val="00C73937"/>
    <w:rsid w:val="00C73AB6"/>
    <w:rsid w:val="00C73CE7"/>
    <w:rsid w:val="00C73D09"/>
    <w:rsid w:val="00C741A7"/>
    <w:rsid w:val="00C741C9"/>
    <w:rsid w:val="00C741EC"/>
    <w:rsid w:val="00C742C8"/>
    <w:rsid w:val="00C74421"/>
    <w:rsid w:val="00C74B77"/>
    <w:rsid w:val="00C75148"/>
    <w:rsid w:val="00C7591B"/>
    <w:rsid w:val="00C7593A"/>
    <w:rsid w:val="00C75B20"/>
    <w:rsid w:val="00C761A7"/>
    <w:rsid w:val="00C76450"/>
    <w:rsid w:val="00C764A5"/>
    <w:rsid w:val="00C767B2"/>
    <w:rsid w:val="00C76942"/>
    <w:rsid w:val="00C76D72"/>
    <w:rsid w:val="00C76F16"/>
    <w:rsid w:val="00C770B1"/>
    <w:rsid w:val="00C7711D"/>
    <w:rsid w:val="00C776E1"/>
    <w:rsid w:val="00C77740"/>
    <w:rsid w:val="00C77F42"/>
    <w:rsid w:val="00C800BE"/>
    <w:rsid w:val="00C80AFA"/>
    <w:rsid w:val="00C810E1"/>
    <w:rsid w:val="00C81412"/>
    <w:rsid w:val="00C81841"/>
    <w:rsid w:val="00C81A42"/>
    <w:rsid w:val="00C81A56"/>
    <w:rsid w:val="00C82014"/>
    <w:rsid w:val="00C82106"/>
    <w:rsid w:val="00C82591"/>
    <w:rsid w:val="00C825C6"/>
    <w:rsid w:val="00C8297A"/>
    <w:rsid w:val="00C82F14"/>
    <w:rsid w:val="00C830D0"/>
    <w:rsid w:val="00C8312E"/>
    <w:rsid w:val="00C83532"/>
    <w:rsid w:val="00C8366A"/>
    <w:rsid w:val="00C836EA"/>
    <w:rsid w:val="00C836FF"/>
    <w:rsid w:val="00C847EE"/>
    <w:rsid w:val="00C84A96"/>
    <w:rsid w:val="00C84AD8"/>
    <w:rsid w:val="00C84B71"/>
    <w:rsid w:val="00C84E37"/>
    <w:rsid w:val="00C8576B"/>
    <w:rsid w:val="00C8624B"/>
    <w:rsid w:val="00C86262"/>
    <w:rsid w:val="00C865AA"/>
    <w:rsid w:val="00C86AD4"/>
    <w:rsid w:val="00C878E9"/>
    <w:rsid w:val="00C87F46"/>
    <w:rsid w:val="00C87FAC"/>
    <w:rsid w:val="00C902C1"/>
    <w:rsid w:val="00C90488"/>
    <w:rsid w:val="00C9064D"/>
    <w:rsid w:val="00C90CAB"/>
    <w:rsid w:val="00C90DC0"/>
    <w:rsid w:val="00C91089"/>
    <w:rsid w:val="00C926BC"/>
    <w:rsid w:val="00C92E0B"/>
    <w:rsid w:val="00C931DC"/>
    <w:rsid w:val="00C936EB"/>
    <w:rsid w:val="00C9398E"/>
    <w:rsid w:val="00C94AE9"/>
    <w:rsid w:val="00C95055"/>
    <w:rsid w:val="00C951B5"/>
    <w:rsid w:val="00C951E5"/>
    <w:rsid w:val="00C958A7"/>
    <w:rsid w:val="00C964BD"/>
    <w:rsid w:val="00C97120"/>
    <w:rsid w:val="00C97161"/>
    <w:rsid w:val="00C97601"/>
    <w:rsid w:val="00C976DF"/>
    <w:rsid w:val="00CA0149"/>
    <w:rsid w:val="00CA036F"/>
    <w:rsid w:val="00CA038A"/>
    <w:rsid w:val="00CA04BA"/>
    <w:rsid w:val="00CA0690"/>
    <w:rsid w:val="00CA06F7"/>
    <w:rsid w:val="00CA142D"/>
    <w:rsid w:val="00CA142E"/>
    <w:rsid w:val="00CA19E1"/>
    <w:rsid w:val="00CA1B12"/>
    <w:rsid w:val="00CA1C16"/>
    <w:rsid w:val="00CA1DE1"/>
    <w:rsid w:val="00CA2248"/>
    <w:rsid w:val="00CA2A90"/>
    <w:rsid w:val="00CA2E69"/>
    <w:rsid w:val="00CA3E27"/>
    <w:rsid w:val="00CA43F2"/>
    <w:rsid w:val="00CA440C"/>
    <w:rsid w:val="00CA45B0"/>
    <w:rsid w:val="00CA481E"/>
    <w:rsid w:val="00CA4EC0"/>
    <w:rsid w:val="00CA4F7D"/>
    <w:rsid w:val="00CA5183"/>
    <w:rsid w:val="00CA540D"/>
    <w:rsid w:val="00CA56E2"/>
    <w:rsid w:val="00CA58A9"/>
    <w:rsid w:val="00CA5A42"/>
    <w:rsid w:val="00CA5B7B"/>
    <w:rsid w:val="00CA5D62"/>
    <w:rsid w:val="00CA5F43"/>
    <w:rsid w:val="00CA6528"/>
    <w:rsid w:val="00CA670F"/>
    <w:rsid w:val="00CA67FA"/>
    <w:rsid w:val="00CA6B5B"/>
    <w:rsid w:val="00CA6C0C"/>
    <w:rsid w:val="00CA6D58"/>
    <w:rsid w:val="00CA6DC0"/>
    <w:rsid w:val="00CA6F8F"/>
    <w:rsid w:val="00CA6FE1"/>
    <w:rsid w:val="00CA7444"/>
    <w:rsid w:val="00CA7665"/>
    <w:rsid w:val="00CA79D4"/>
    <w:rsid w:val="00CA7A05"/>
    <w:rsid w:val="00CA7C05"/>
    <w:rsid w:val="00CA7F27"/>
    <w:rsid w:val="00CB035A"/>
    <w:rsid w:val="00CB0367"/>
    <w:rsid w:val="00CB0DFA"/>
    <w:rsid w:val="00CB0E37"/>
    <w:rsid w:val="00CB1154"/>
    <w:rsid w:val="00CB124E"/>
    <w:rsid w:val="00CB1420"/>
    <w:rsid w:val="00CB1984"/>
    <w:rsid w:val="00CB24C3"/>
    <w:rsid w:val="00CB2876"/>
    <w:rsid w:val="00CB2879"/>
    <w:rsid w:val="00CB2A38"/>
    <w:rsid w:val="00CB2AA5"/>
    <w:rsid w:val="00CB2C14"/>
    <w:rsid w:val="00CB316A"/>
    <w:rsid w:val="00CB3325"/>
    <w:rsid w:val="00CB3B25"/>
    <w:rsid w:val="00CB4028"/>
    <w:rsid w:val="00CB4254"/>
    <w:rsid w:val="00CB497E"/>
    <w:rsid w:val="00CB4A0C"/>
    <w:rsid w:val="00CB4C1F"/>
    <w:rsid w:val="00CB4F4B"/>
    <w:rsid w:val="00CB5315"/>
    <w:rsid w:val="00CB59A3"/>
    <w:rsid w:val="00CB5A72"/>
    <w:rsid w:val="00CB5B37"/>
    <w:rsid w:val="00CB5F0B"/>
    <w:rsid w:val="00CB5FFA"/>
    <w:rsid w:val="00CB6160"/>
    <w:rsid w:val="00CB688D"/>
    <w:rsid w:val="00CB6C26"/>
    <w:rsid w:val="00CB6C9F"/>
    <w:rsid w:val="00CB6DC3"/>
    <w:rsid w:val="00CB72BE"/>
    <w:rsid w:val="00CB7C36"/>
    <w:rsid w:val="00CC0275"/>
    <w:rsid w:val="00CC0482"/>
    <w:rsid w:val="00CC0701"/>
    <w:rsid w:val="00CC0AD3"/>
    <w:rsid w:val="00CC0F7E"/>
    <w:rsid w:val="00CC1A39"/>
    <w:rsid w:val="00CC1A72"/>
    <w:rsid w:val="00CC1CC9"/>
    <w:rsid w:val="00CC1DD6"/>
    <w:rsid w:val="00CC1DDF"/>
    <w:rsid w:val="00CC281B"/>
    <w:rsid w:val="00CC2945"/>
    <w:rsid w:val="00CC2B27"/>
    <w:rsid w:val="00CC304A"/>
    <w:rsid w:val="00CC30F5"/>
    <w:rsid w:val="00CC3479"/>
    <w:rsid w:val="00CC3EF1"/>
    <w:rsid w:val="00CC4639"/>
    <w:rsid w:val="00CC4F34"/>
    <w:rsid w:val="00CC513C"/>
    <w:rsid w:val="00CC5E6B"/>
    <w:rsid w:val="00CC5EF9"/>
    <w:rsid w:val="00CC641A"/>
    <w:rsid w:val="00CC67B7"/>
    <w:rsid w:val="00CC69D5"/>
    <w:rsid w:val="00CC6B76"/>
    <w:rsid w:val="00CC6F0B"/>
    <w:rsid w:val="00CC754B"/>
    <w:rsid w:val="00CC77B1"/>
    <w:rsid w:val="00CC784F"/>
    <w:rsid w:val="00CC785E"/>
    <w:rsid w:val="00CC7B3A"/>
    <w:rsid w:val="00CC7B5D"/>
    <w:rsid w:val="00CC7DF1"/>
    <w:rsid w:val="00CD0117"/>
    <w:rsid w:val="00CD042C"/>
    <w:rsid w:val="00CD0578"/>
    <w:rsid w:val="00CD0B24"/>
    <w:rsid w:val="00CD0FE2"/>
    <w:rsid w:val="00CD10AA"/>
    <w:rsid w:val="00CD1DDA"/>
    <w:rsid w:val="00CD2101"/>
    <w:rsid w:val="00CD2306"/>
    <w:rsid w:val="00CD2593"/>
    <w:rsid w:val="00CD2946"/>
    <w:rsid w:val="00CD2C47"/>
    <w:rsid w:val="00CD315E"/>
    <w:rsid w:val="00CD3423"/>
    <w:rsid w:val="00CD3AE4"/>
    <w:rsid w:val="00CD3E75"/>
    <w:rsid w:val="00CD3EA1"/>
    <w:rsid w:val="00CD40CB"/>
    <w:rsid w:val="00CD427F"/>
    <w:rsid w:val="00CD42F2"/>
    <w:rsid w:val="00CD4686"/>
    <w:rsid w:val="00CD482C"/>
    <w:rsid w:val="00CD4F57"/>
    <w:rsid w:val="00CD5428"/>
    <w:rsid w:val="00CD57AA"/>
    <w:rsid w:val="00CD63C5"/>
    <w:rsid w:val="00CD650D"/>
    <w:rsid w:val="00CD6ED7"/>
    <w:rsid w:val="00CD72D0"/>
    <w:rsid w:val="00CD75D3"/>
    <w:rsid w:val="00CD7607"/>
    <w:rsid w:val="00CD760C"/>
    <w:rsid w:val="00CD7C12"/>
    <w:rsid w:val="00CD7C1E"/>
    <w:rsid w:val="00CD7C83"/>
    <w:rsid w:val="00CD7D7A"/>
    <w:rsid w:val="00CD7DBE"/>
    <w:rsid w:val="00CE01FA"/>
    <w:rsid w:val="00CE0719"/>
    <w:rsid w:val="00CE14FA"/>
    <w:rsid w:val="00CE1800"/>
    <w:rsid w:val="00CE1A4A"/>
    <w:rsid w:val="00CE1C24"/>
    <w:rsid w:val="00CE21E9"/>
    <w:rsid w:val="00CE23AC"/>
    <w:rsid w:val="00CE23B2"/>
    <w:rsid w:val="00CE246B"/>
    <w:rsid w:val="00CE250F"/>
    <w:rsid w:val="00CE2E0D"/>
    <w:rsid w:val="00CE2EA3"/>
    <w:rsid w:val="00CE3034"/>
    <w:rsid w:val="00CE3086"/>
    <w:rsid w:val="00CE3A38"/>
    <w:rsid w:val="00CE3CAE"/>
    <w:rsid w:val="00CE3E92"/>
    <w:rsid w:val="00CE4495"/>
    <w:rsid w:val="00CE4871"/>
    <w:rsid w:val="00CE489E"/>
    <w:rsid w:val="00CE48CE"/>
    <w:rsid w:val="00CE48F3"/>
    <w:rsid w:val="00CE4ABC"/>
    <w:rsid w:val="00CE4C2F"/>
    <w:rsid w:val="00CE5087"/>
    <w:rsid w:val="00CE581F"/>
    <w:rsid w:val="00CE5A39"/>
    <w:rsid w:val="00CE63BA"/>
    <w:rsid w:val="00CE669A"/>
    <w:rsid w:val="00CE6818"/>
    <w:rsid w:val="00CE6943"/>
    <w:rsid w:val="00CE698D"/>
    <w:rsid w:val="00CE6A82"/>
    <w:rsid w:val="00CE6C85"/>
    <w:rsid w:val="00CE6E04"/>
    <w:rsid w:val="00CE7395"/>
    <w:rsid w:val="00CE79B7"/>
    <w:rsid w:val="00CF0469"/>
    <w:rsid w:val="00CF06CA"/>
    <w:rsid w:val="00CF06D6"/>
    <w:rsid w:val="00CF079C"/>
    <w:rsid w:val="00CF0890"/>
    <w:rsid w:val="00CF0A1A"/>
    <w:rsid w:val="00CF0BBF"/>
    <w:rsid w:val="00CF0C2B"/>
    <w:rsid w:val="00CF1276"/>
    <w:rsid w:val="00CF13B5"/>
    <w:rsid w:val="00CF14B1"/>
    <w:rsid w:val="00CF1672"/>
    <w:rsid w:val="00CF1B4B"/>
    <w:rsid w:val="00CF1F56"/>
    <w:rsid w:val="00CF1F9B"/>
    <w:rsid w:val="00CF20CB"/>
    <w:rsid w:val="00CF22BD"/>
    <w:rsid w:val="00CF237B"/>
    <w:rsid w:val="00CF2C46"/>
    <w:rsid w:val="00CF3207"/>
    <w:rsid w:val="00CF32BF"/>
    <w:rsid w:val="00CF347E"/>
    <w:rsid w:val="00CF3600"/>
    <w:rsid w:val="00CF3B7B"/>
    <w:rsid w:val="00CF3E22"/>
    <w:rsid w:val="00CF4412"/>
    <w:rsid w:val="00CF488A"/>
    <w:rsid w:val="00CF4F93"/>
    <w:rsid w:val="00CF500F"/>
    <w:rsid w:val="00CF595B"/>
    <w:rsid w:val="00CF5E15"/>
    <w:rsid w:val="00CF5FD4"/>
    <w:rsid w:val="00CF6322"/>
    <w:rsid w:val="00CF6DF0"/>
    <w:rsid w:val="00CF6E53"/>
    <w:rsid w:val="00CF701B"/>
    <w:rsid w:val="00CF70B2"/>
    <w:rsid w:val="00CF72A1"/>
    <w:rsid w:val="00CF764E"/>
    <w:rsid w:val="00CF7738"/>
    <w:rsid w:val="00CF7A59"/>
    <w:rsid w:val="00CF7B81"/>
    <w:rsid w:val="00D000D9"/>
    <w:rsid w:val="00D00483"/>
    <w:rsid w:val="00D0103D"/>
    <w:rsid w:val="00D011E2"/>
    <w:rsid w:val="00D01610"/>
    <w:rsid w:val="00D0201F"/>
    <w:rsid w:val="00D02786"/>
    <w:rsid w:val="00D02AE7"/>
    <w:rsid w:val="00D02FDC"/>
    <w:rsid w:val="00D03726"/>
    <w:rsid w:val="00D03F4B"/>
    <w:rsid w:val="00D04570"/>
    <w:rsid w:val="00D04EBC"/>
    <w:rsid w:val="00D057B2"/>
    <w:rsid w:val="00D063B3"/>
    <w:rsid w:val="00D0655F"/>
    <w:rsid w:val="00D069E0"/>
    <w:rsid w:val="00D06A8A"/>
    <w:rsid w:val="00D0791A"/>
    <w:rsid w:val="00D07A8F"/>
    <w:rsid w:val="00D07EBF"/>
    <w:rsid w:val="00D07F0A"/>
    <w:rsid w:val="00D10311"/>
    <w:rsid w:val="00D10803"/>
    <w:rsid w:val="00D10956"/>
    <w:rsid w:val="00D10B72"/>
    <w:rsid w:val="00D10D93"/>
    <w:rsid w:val="00D11039"/>
    <w:rsid w:val="00D1108A"/>
    <w:rsid w:val="00D11209"/>
    <w:rsid w:val="00D1148A"/>
    <w:rsid w:val="00D121B8"/>
    <w:rsid w:val="00D124F8"/>
    <w:rsid w:val="00D126F5"/>
    <w:rsid w:val="00D13268"/>
    <w:rsid w:val="00D13316"/>
    <w:rsid w:val="00D1331B"/>
    <w:rsid w:val="00D136F9"/>
    <w:rsid w:val="00D13CFE"/>
    <w:rsid w:val="00D1406C"/>
    <w:rsid w:val="00D14A03"/>
    <w:rsid w:val="00D14B2A"/>
    <w:rsid w:val="00D14D4D"/>
    <w:rsid w:val="00D152E3"/>
    <w:rsid w:val="00D15510"/>
    <w:rsid w:val="00D15AF3"/>
    <w:rsid w:val="00D15CE5"/>
    <w:rsid w:val="00D15D25"/>
    <w:rsid w:val="00D15F85"/>
    <w:rsid w:val="00D15F8C"/>
    <w:rsid w:val="00D15FB4"/>
    <w:rsid w:val="00D1659E"/>
    <w:rsid w:val="00D16992"/>
    <w:rsid w:val="00D16DB6"/>
    <w:rsid w:val="00D17ADB"/>
    <w:rsid w:val="00D201C2"/>
    <w:rsid w:val="00D2095A"/>
    <w:rsid w:val="00D20ED9"/>
    <w:rsid w:val="00D21112"/>
    <w:rsid w:val="00D21200"/>
    <w:rsid w:val="00D21757"/>
    <w:rsid w:val="00D21AAD"/>
    <w:rsid w:val="00D21AAE"/>
    <w:rsid w:val="00D21FEC"/>
    <w:rsid w:val="00D222FA"/>
    <w:rsid w:val="00D22428"/>
    <w:rsid w:val="00D2266E"/>
    <w:rsid w:val="00D226B7"/>
    <w:rsid w:val="00D226EC"/>
    <w:rsid w:val="00D2296A"/>
    <w:rsid w:val="00D22AEB"/>
    <w:rsid w:val="00D22BC0"/>
    <w:rsid w:val="00D22CCB"/>
    <w:rsid w:val="00D23603"/>
    <w:rsid w:val="00D23711"/>
    <w:rsid w:val="00D237BF"/>
    <w:rsid w:val="00D238F9"/>
    <w:rsid w:val="00D241E1"/>
    <w:rsid w:val="00D24FC0"/>
    <w:rsid w:val="00D24FDC"/>
    <w:rsid w:val="00D2528D"/>
    <w:rsid w:val="00D255DE"/>
    <w:rsid w:val="00D25769"/>
    <w:rsid w:val="00D25895"/>
    <w:rsid w:val="00D264D0"/>
    <w:rsid w:val="00D267CC"/>
    <w:rsid w:val="00D27461"/>
    <w:rsid w:val="00D27942"/>
    <w:rsid w:val="00D27989"/>
    <w:rsid w:val="00D27AEA"/>
    <w:rsid w:val="00D307EA"/>
    <w:rsid w:val="00D30E51"/>
    <w:rsid w:val="00D30FCD"/>
    <w:rsid w:val="00D310C7"/>
    <w:rsid w:val="00D311C4"/>
    <w:rsid w:val="00D31292"/>
    <w:rsid w:val="00D313F1"/>
    <w:rsid w:val="00D3149D"/>
    <w:rsid w:val="00D316AE"/>
    <w:rsid w:val="00D3193E"/>
    <w:rsid w:val="00D3194A"/>
    <w:rsid w:val="00D31CAE"/>
    <w:rsid w:val="00D31E62"/>
    <w:rsid w:val="00D323C4"/>
    <w:rsid w:val="00D324E2"/>
    <w:rsid w:val="00D329E4"/>
    <w:rsid w:val="00D32CE2"/>
    <w:rsid w:val="00D33197"/>
    <w:rsid w:val="00D33A8C"/>
    <w:rsid w:val="00D34ACA"/>
    <w:rsid w:val="00D353D1"/>
    <w:rsid w:val="00D354AA"/>
    <w:rsid w:val="00D3580E"/>
    <w:rsid w:val="00D35939"/>
    <w:rsid w:val="00D35AD9"/>
    <w:rsid w:val="00D364CE"/>
    <w:rsid w:val="00D36581"/>
    <w:rsid w:val="00D367A8"/>
    <w:rsid w:val="00D36B48"/>
    <w:rsid w:val="00D36DA9"/>
    <w:rsid w:val="00D36FC4"/>
    <w:rsid w:val="00D3749B"/>
    <w:rsid w:val="00D37635"/>
    <w:rsid w:val="00D3792B"/>
    <w:rsid w:val="00D37B92"/>
    <w:rsid w:val="00D37C58"/>
    <w:rsid w:val="00D37E02"/>
    <w:rsid w:val="00D37E47"/>
    <w:rsid w:val="00D37E4E"/>
    <w:rsid w:val="00D40344"/>
    <w:rsid w:val="00D408EE"/>
    <w:rsid w:val="00D40DF8"/>
    <w:rsid w:val="00D411BE"/>
    <w:rsid w:val="00D41981"/>
    <w:rsid w:val="00D42065"/>
    <w:rsid w:val="00D4217D"/>
    <w:rsid w:val="00D4246D"/>
    <w:rsid w:val="00D42669"/>
    <w:rsid w:val="00D4300E"/>
    <w:rsid w:val="00D4350A"/>
    <w:rsid w:val="00D436B4"/>
    <w:rsid w:val="00D437F3"/>
    <w:rsid w:val="00D43B85"/>
    <w:rsid w:val="00D43FDB"/>
    <w:rsid w:val="00D44531"/>
    <w:rsid w:val="00D44FD6"/>
    <w:rsid w:val="00D451AB"/>
    <w:rsid w:val="00D45355"/>
    <w:rsid w:val="00D45AC4"/>
    <w:rsid w:val="00D4673A"/>
    <w:rsid w:val="00D46886"/>
    <w:rsid w:val="00D46CA5"/>
    <w:rsid w:val="00D47007"/>
    <w:rsid w:val="00D47961"/>
    <w:rsid w:val="00D47A36"/>
    <w:rsid w:val="00D47C45"/>
    <w:rsid w:val="00D500CC"/>
    <w:rsid w:val="00D50F10"/>
    <w:rsid w:val="00D510E7"/>
    <w:rsid w:val="00D513E1"/>
    <w:rsid w:val="00D517F5"/>
    <w:rsid w:val="00D51998"/>
    <w:rsid w:val="00D51D1F"/>
    <w:rsid w:val="00D51E96"/>
    <w:rsid w:val="00D51F3A"/>
    <w:rsid w:val="00D52048"/>
    <w:rsid w:val="00D521F9"/>
    <w:rsid w:val="00D5226C"/>
    <w:rsid w:val="00D52A91"/>
    <w:rsid w:val="00D52B78"/>
    <w:rsid w:val="00D52E73"/>
    <w:rsid w:val="00D52E84"/>
    <w:rsid w:val="00D530F5"/>
    <w:rsid w:val="00D531D7"/>
    <w:rsid w:val="00D5343C"/>
    <w:rsid w:val="00D53495"/>
    <w:rsid w:val="00D53DA8"/>
    <w:rsid w:val="00D53E5C"/>
    <w:rsid w:val="00D53EE1"/>
    <w:rsid w:val="00D5444F"/>
    <w:rsid w:val="00D544C0"/>
    <w:rsid w:val="00D54641"/>
    <w:rsid w:val="00D54C5F"/>
    <w:rsid w:val="00D54FA2"/>
    <w:rsid w:val="00D55068"/>
    <w:rsid w:val="00D552AD"/>
    <w:rsid w:val="00D553F8"/>
    <w:rsid w:val="00D556AB"/>
    <w:rsid w:val="00D556EA"/>
    <w:rsid w:val="00D56734"/>
    <w:rsid w:val="00D56A29"/>
    <w:rsid w:val="00D56F3C"/>
    <w:rsid w:val="00D57AE2"/>
    <w:rsid w:val="00D57B41"/>
    <w:rsid w:val="00D601EA"/>
    <w:rsid w:val="00D60740"/>
    <w:rsid w:val="00D60766"/>
    <w:rsid w:val="00D608F2"/>
    <w:rsid w:val="00D60D90"/>
    <w:rsid w:val="00D61CE7"/>
    <w:rsid w:val="00D61D13"/>
    <w:rsid w:val="00D61D8F"/>
    <w:rsid w:val="00D62263"/>
    <w:rsid w:val="00D6240A"/>
    <w:rsid w:val="00D62A81"/>
    <w:rsid w:val="00D62F08"/>
    <w:rsid w:val="00D62FED"/>
    <w:rsid w:val="00D638C3"/>
    <w:rsid w:val="00D64015"/>
    <w:rsid w:val="00D6444F"/>
    <w:rsid w:val="00D64472"/>
    <w:rsid w:val="00D64CB2"/>
    <w:rsid w:val="00D64E79"/>
    <w:rsid w:val="00D64F66"/>
    <w:rsid w:val="00D65111"/>
    <w:rsid w:val="00D655E4"/>
    <w:rsid w:val="00D659CF"/>
    <w:rsid w:val="00D65FE3"/>
    <w:rsid w:val="00D670A1"/>
    <w:rsid w:val="00D6728D"/>
    <w:rsid w:val="00D672F9"/>
    <w:rsid w:val="00D673DF"/>
    <w:rsid w:val="00D67927"/>
    <w:rsid w:val="00D67A00"/>
    <w:rsid w:val="00D7006E"/>
    <w:rsid w:val="00D70CC6"/>
    <w:rsid w:val="00D70D00"/>
    <w:rsid w:val="00D70DAB"/>
    <w:rsid w:val="00D70F03"/>
    <w:rsid w:val="00D70F16"/>
    <w:rsid w:val="00D70F61"/>
    <w:rsid w:val="00D711C7"/>
    <w:rsid w:val="00D720DF"/>
    <w:rsid w:val="00D723D4"/>
    <w:rsid w:val="00D726B2"/>
    <w:rsid w:val="00D7295F"/>
    <w:rsid w:val="00D72B65"/>
    <w:rsid w:val="00D72F00"/>
    <w:rsid w:val="00D747BD"/>
    <w:rsid w:val="00D748B6"/>
    <w:rsid w:val="00D753FE"/>
    <w:rsid w:val="00D7565C"/>
    <w:rsid w:val="00D757F9"/>
    <w:rsid w:val="00D758DD"/>
    <w:rsid w:val="00D75AF1"/>
    <w:rsid w:val="00D76C2A"/>
    <w:rsid w:val="00D772F2"/>
    <w:rsid w:val="00D773C3"/>
    <w:rsid w:val="00D77973"/>
    <w:rsid w:val="00D800E4"/>
    <w:rsid w:val="00D8084A"/>
    <w:rsid w:val="00D80CAE"/>
    <w:rsid w:val="00D80ECB"/>
    <w:rsid w:val="00D816B6"/>
    <w:rsid w:val="00D81B09"/>
    <w:rsid w:val="00D820FB"/>
    <w:rsid w:val="00D82BD1"/>
    <w:rsid w:val="00D82C3F"/>
    <w:rsid w:val="00D835F0"/>
    <w:rsid w:val="00D83728"/>
    <w:rsid w:val="00D83957"/>
    <w:rsid w:val="00D83C53"/>
    <w:rsid w:val="00D84949"/>
    <w:rsid w:val="00D85079"/>
    <w:rsid w:val="00D85186"/>
    <w:rsid w:val="00D8554C"/>
    <w:rsid w:val="00D855C2"/>
    <w:rsid w:val="00D858EE"/>
    <w:rsid w:val="00D8591A"/>
    <w:rsid w:val="00D85933"/>
    <w:rsid w:val="00D8595B"/>
    <w:rsid w:val="00D85BA5"/>
    <w:rsid w:val="00D85D53"/>
    <w:rsid w:val="00D8604C"/>
    <w:rsid w:val="00D86246"/>
    <w:rsid w:val="00D86382"/>
    <w:rsid w:val="00D8664F"/>
    <w:rsid w:val="00D869A4"/>
    <w:rsid w:val="00D86AFC"/>
    <w:rsid w:val="00D87B6F"/>
    <w:rsid w:val="00D9032D"/>
    <w:rsid w:val="00D903BC"/>
    <w:rsid w:val="00D90BFC"/>
    <w:rsid w:val="00D90E63"/>
    <w:rsid w:val="00D91405"/>
    <w:rsid w:val="00D916C4"/>
    <w:rsid w:val="00D91788"/>
    <w:rsid w:val="00D91B0C"/>
    <w:rsid w:val="00D922D6"/>
    <w:rsid w:val="00D924B9"/>
    <w:rsid w:val="00D92E81"/>
    <w:rsid w:val="00D932A9"/>
    <w:rsid w:val="00D93583"/>
    <w:rsid w:val="00D93585"/>
    <w:rsid w:val="00D937BC"/>
    <w:rsid w:val="00D93CA5"/>
    <w:rsid w:val="00D93D91"/>
    <w:rsid w:val="00D94759"/>
    <w:rsid w:val="00D94D0B"/>
    <w:rsid w:val="00D94DDB"/>
    <w:rsid w:val="00D9605A"/>
    <w:rsid w:val="00D96623"/>
    <w:rsid w:val="00D96868"/>
    <w:rsid w:val="00D96E40"/>
    <w:rsid w:val="00D96F0F"/>
    <w:rsid w:val="00D9703C"/>
    <w:rsid w:val="00D970F9"/>
    <w:rsid w:val="00D9734D"/>
    <w:rsid w:val="00D97662"/>
    <w:rsid w:val="00D978B8"/>
    <w:rsid w:val="00D979E7"/>
    <w:rsid w:val="00D97A63"/>
    <w:rsid w:val="00D97C14"/>
    <w:rsid w:val="00DA013F"/>
    <w:rsid w:val="00DA13E2"/>
    <w:rsid w:val="00DA1530"/>
    <w:rsid w:val="00DA1CB7"/>
    <w:rsid w:val="00DA1F77"/>
    <w:rsid w:val="00DA23ED"/>
    <w:rsid w:val="00DA2EFE"/>
    <w:rsid w:val="00DA32D6"/>
    <w:rsid w:val="00DA3341"/>
    <w:rsid w:val="00DA34CA"/>
    <w:rsid w:val="00DA37D0"/>
    <w:rsid w:val="00DA3B5C"/>
    <w:rsid w:val="00DA3B6D"/>
    <w:rsid w:val="00DA43BA"/>
    <w:rsid w:val="00DA4B66"/>
    <w:rsid w:val="00DA4B9E"/>
    <w:rsid w:val="00DA586A"/>
    <w:rsid w:val="00DA5EC7"/>
    <w:rsid w:val="00DA6003"/>
    <w:rsid w:val="00DA62A2"/>
    <w:rsid w:val="00DA6451"/>
    <w:rsid w:val="00DA6478"/>
    <w:rsid w:val="00DA6745"/>
    <w:rsid w:val="00DA6D33"/>
    <w:rsid w:val="00DA6D81"/>
    <w:rsid w:val="00DA7286"/>
    <w:rsid w:val="00DA7E48"/>
    <w:rsid w:val="00DB0524"/>
    <w:rsid w:val="00DB0738"/>
    <w:rsid w:val="00DB07CC"/>
    <w:rsid w:val="00DB0808"/>
    <w:rsid w:val="00DB0874"/>
    <w:rsid w:val="00DB0D2C"/>
    <w:rsid w:val="00DB16EB"/>
    <w:rsid w:val="00DB1839"/>
    <w:rsid w:val="00DB1CA0"/>
    <w:rsid w:val="00DB2442"/>
    <w:rsid w:val="00DB273B"/>
    <w:rsid w:val="00DB29C8"/>
    <w:rsid w:val="00DB2C95"/>
    <w:rsid w:val="00DB3267"/>
    <w:rsid w:val="00DB3C01"/>
    <w:rsid w:val="00DB3D50"/>
    <w:rsid w:val="00DB4655"/>
    <w:rsid w:val="00DB4998"/>
    <w:rsid w:val="00DB4A15"/>
    <w:rsid w:val="00DB4F79"/>
    <w:rsid w:val="00DB515F"/>
    <w:rsid w:val="00DB52F0"/>
    <w:rsid w:val="00DB53B0"/>
    <w:rsid w:val="00DB56D5"/>
    <w:rsid w:val="00DB598B"/>
    <w:rsid w:val="00DB598E"/>
    <w:rsid w:val="00DB59A0"/>
    <w:rsid w:val="00DB5A3E"/>
    <w:rsid w:val="00DB5B98"/>
    <w:rsid w:val="00DB5D91"/>
    <w:rsid w:val="00DB5E7D"/>
    <w:rsid w:val="00DB6290"/>
    <w:rsid w:val="00DB67A9"/>
    <w:rsid w:val="00DB6C0F"/>
    <w:rsid w:val="00DB7678"/>
    <w:rsid w:val="00DB775E"/>
    <w:rsid w:val="00DC07AA"/>
    <w:rsid w:val="00DC146D"/>
    <w:rsid w:val="00DC14AF"/>
    <w:rsid w:val="00DC184B"/>
    <w:rsid w:val="00DC21C3"/>
    <w:rsid w:val="00DC25F5"/>
    <w:rsid w:val="00DC2F2F"/>
    <w:rsid w:val="00DC36BC"/>
    <w:rsid w:val="00DC3ACF"/>
    <w:rsid w:val="00DC444B"/>
    <w:rsid w:val="00DC4EBF"/>
    <w:rsid w:val="00DC5C09"/>
    <w:rsid w:val="00DC5E7B"/>
    <w:rsid w:val="00DC64A0"/>
    <w:rsid w:val="00DC65A7"/>
    <w:rsid w:val="00DC666F"/>
    <w:rsid w:val="00DC73D5"/>
    <w:rsid w:val="00DC7693"/>
    <w:rsid w:val="00DD007E"/>
    <w:rsid w:val="00DD0867"/>
    <w:rsid w:val="00DD0900"/>
    <w:rsid w:val="00DD0AED"/>
    <w:rsid w:val="00DD0B5D"/>
    <w:rsid w:val="00DD1561"/>
    <w:rsid w:val="00DD15D9"/>
    <w:rsid w:val="00DD1851"/>
    <w:rsid w:val="00DD20D7"/>
    <w:rsid w:val="00DD22CA"/>
    <w:rsid w:val="00DD29FA"/>
    <w:rsid w:val="00DD2B35"/>
    <w:rsid w:val="00DD2EEF"/>
    <w:rsid w:val="00DD303A"/>
    <w:rsid w:val="00DD3DCC"/>
    <w:rsid w:val="00DD4223"/>
    <w:rsid w:val="00DD4232"/>
    <w:rsid w:val="00DD45ED"/>
    <w:rsid w:val="00DD468B"/>
    <w:rsid w:val="00DD46B3"/>
    <w:rsid w:val="00DD4918"/>
    <w:rsid w:val="00DD4F6A"/>
    <w:rsid w:val="00DD4F78"/>
    <w:rsid w:val="00DD5462"/>
    <w:rsid w:val="00DD5854"/>
    <w:rsid w:val="00DD5B45"/>
    <w:rsid w:val="00DD5C52"/>
    <w:rsid w:val="00DD5E95"/>
    <w:rsid w:val="00DD647B"/>
    <w:rsid w:val="00DD64FE"/>
    <w:rsid w:val="00DD699E"/>
    <w:rsid w:val="00DD6E36"/>
    <w:rsid w:val="00DD6FB4"/>
    <w:rsid w:val="00DE0011"/>
    <w:rsid w:val="00DE0203"/>
    <w:rsid w:val="00DE0515"/>
    <w:rsid w:val="00DE102D"/>
    <w:rsid w:val="00DE1705"/>
    <w:rsid w:val="00DE1BB0"/>
    <w:rsid w:val="00DE1C75"/>
    <w:rsid w:val="00DE1E44"/>
    <w:rsid w:val="00DE1FAA"/>
    <w:rsid w:val="00DE206E"/>
    <w:rsid w:val="00DE2464"/>
    <w:rsid w:val="00DE260A"/>
    <w:rsid w:val="00DE283D"/>
    <w:rsid w:val="00DE2B87"/>
    <w:rsid w:val="00DE359F"/>
    <w:rsid w:val="00DE35BA"/>
    <w:rsid w:val="00DE3621"/>
    <w:rsid w:val="00DE3B2F"/>
    <w:rsid w:val="00DE3BD3"/>
    <w:rsid w:val="00DE3F22"/>
    <w:rsid w:val="00DE3F2D"/>
    <w:rsid w:val="00DE455A"/>
    <w:rsid w:val="00DE484F"/>
    <w:rsid w:val="00DE5765"/>
    <w:rsid w:val="00DE5A0C"/>
    <w:rsid w:val="00DE5D8F"/>
    <w:rsid w:val="00DE5E18"/>
    <w:rsid w:val="00DE636E"/>
    <w:rsid w:val="00DE64B1"/>
    <w:rsid w:val="00DE6668"/>
    <w:rsid w:val="00DE7641"/>
    <w:rsid w:val="00DE77D0"/>
    <w:rsid w:val="00DE7923"/>
    <w:rsid w:val="00DE7EEC"/>
    <w:rsid w:val="00DE7FAC"/>
    <w:rsid w:val="00DF0283"/>
    <w:rsid w:val="00DF04A7"/>
    <w:rsid w:val="00DF090E"/>
    <w:rsid w:val="00DF1325"/>
    <w:rsid w:val="00DF17FB"/>
    <w:rsid w:val="00DF1846"/>
    <w:rsid w:val="00DF1D30"/>
    <w:rsid w:val="00DF2150"/>
    <w:rsid w:val="00DF2300"/>
    <w:rsid w:val="00DF25FA"/>
    <w:rsid w:val="00DF262C"/>
    <w:rsid w:val="00DF3362"/>
    <w:rsid w:val="00DF3368"/>
    <w:rsid w:val="00DF362E"/>
    <w:rsid w:val="00DF3CDC"/>
    <w:rsid w:val="00DF3D8E"/>
    <w:rsid w:val="00DF3E7A"/>
    <w:rsid w:val="00DF45E7"/>
    <w:rsid w:val="00DF4FCF"/>
    <w:rsid w:val="00DF52F4"/>
    <w:rsid w:val="00DF53D5"/>
    <w:rsid w:val="00DF58BB"/>
    <w:rsid w:val="00DF595F"/>
    <w:rsid w:val="00DF596A"/>
    <w:rsid w:val="00DF59B1"/>
    <w:rsid w:val="00DF5E8B"/>
    <w:rsid w:val="00DF6100"/>
    <w:rsid w:val="00DF65F9"/>
    <w:rsid w:val="00DF68C4"/>
    <w:rsid w:val="00DF691B"/>
    <w:rsid w:val="00DF6976"/>
    <w:rsid w:val="00DF6AE3"/>
    <w:rsid w:val="00DF705C"/>
    <w:rsid w:val="00DF70D2"/>
    <w:rsid w:val="00DF75A9"/>
    <w:rsid w:val="00E00002"/>
    <w:rsid w:val="00E004BD"/>
    <w:rsid w:val="00E0059D"/>
    <w:rsid w:val="00E01238"/>
    <w:rsid w:val="00E013DA"/>
    <w:rsid w:val="00E01765"/>
    <w:rsid w:val="00E01CDC"/>
    <w:rsid w:val="00E01D71"/>
    <w:rsid w:val="00E01E3A"/>
    <w:rsid w:val="00E01E6A"/>
    <w:rsid w:val="00E023A4"/>
    <w:rsid w:val="00E02459"/>
    <w:rsid w:val="00E02747"/>
    <w:rsid w:val="00E027DE"/>
    <w:rsid w:val="00E02994"/>
    <w:rsid w:val="00E02D5C"/>
    <w:rsid w:val="00E03034"/>
    <w:rsid w:val="00E034D2"/>
    <w:rsid w:val="00E036E3"/>
    <w:rsid w:val="00E042B0"/>
    <w:rsid w:val="00E0482D"/>
    <w:rsid w:val="00E04865"/>
    <w:rsid w:val="00E049DA"/>
    <w:rsid w:val="00E04B59"/>
    <w:rsid w:val="00E04F78"/>
    <w:rsid w:val="00E05223"/>
    <w:rsid w:val="00E0596B"/>
    <w:rsid w:val="00E059B4"/>
    <w:rsid w:val="00E05A60"/>
    <w:rsid w:val="00E05D9B"/>
    <w:rsid w:val="00E0600F"/>
    <w:rsid w:val="00E0689D"/>
    <w:rsid w:val="00E069C6"/>
    <w:rsid w:val="00E06D01"/>
    <w:rsid w:val="00E07241"/>
    <w:rsid w:val="00E0755C"/>
    <w:rsid w:val="00E077B2"/>
    <w:rsid w:val="00E10012"/>
    <w:rsid w:val="00E10FD3"/>
    <w:rsid w:val="00E1162B"/>
    <w:rsid w:val="00E11942"/>
    <w:rsid w:val="00E11C6E"/>
    <w:rsid w:val="00E11F81"/>
    <w:rsid w:val="00E1204C"/>
    <w:rsid w:val="00E1295B"/>
    <w:rsid w:val="00E12EF1"/>
    <w:rsid w:val="00E1342B"/>
    <w:rsid w:val="00E13942"/>
    <w:rsid w:val="00E143AD"/>
    <w:rsid w:val="00E14489"/>
    <w:rsid w:val="00E146BB"/>
    <w:rsid w:val="00E14FC5"/>
    <w:rsid w:val="00E1512D"/>
    <w:rsid w:val="00E15225"/>
    <w:rsid w:val="00E1588D"/>
    <w:rsid w:val="00E15A2A"/>
    <w:rsid w:val="00E15BCF"/>
    <w:rsid w:val="00E15D2B"/>
    <w:rsid w:val="00E15F57"/>
    <w:rsid w:val="00E16338"/>
    <w:rsid w:val="00E165CC"/>
    <w:rsid w:val="00E16672"/>
    <w:rsid w:val="00E16E60"/>
    <w:rsid w:val="00E1705A"/>
    <w:rsid w:val="00E17570"/>
    <w:rsid w:val="00E17694"/>
    <w:rsid w:val="00E17804"/>
    <w:rsid w:val="00E17902"/>
    <w:rsid w:val="00E204D0"/>
    <w:rsid w:val="00E208DD"/>
    <w:rsid w:val="00E20AA7"/>
    <w:rsid w:val="00E20AFB"/>
    <w:rsid w:val="00E20BD8"/>
    <w:rsid w:val="00E215C7"/>
    <w:rsid w:val="00E2188B"/>
    <w:rsid w:val="00E21A48"/>
    <w:rsid w:val="00E21E8A"/>
    <w:rsid w:val="00E220BE"/>
    <w:rsid w:val="00E2223F"/>
    <w:rsid w:val="00E22721"/>
    <w:rsid w:val="00E23045"/>
    <w:rsid w:val="00E234BC"/>
    <w:rsid w:val="00E2355B"/>
    <w:rsid w:val="00E23905"/>
    <w:rsid w:val="00E23ADD"/>
    <w:rsid w:val="00E23BB2"/>
    <w:rsid w:val="00E2401E"/>
    <w:rsid w:val="00E24439"/>
    <w:rsid w:val="00E2450E"/>
    <w:rsid w:val="00E24526"/>
    <w:rsid w:val="00E2455C"/>
    <w:rsid w:val="00E2474B"/>
    <w:rsid w:val="00E24C46"/>
    <w:rsid w:val="00E24FA2"/>
    <w:rsid w:val="00E25B25"/>
    <w:rsid w:val="00E261A4"/>
    <w:rsid w:val="00E263A8"/>
    <w:rsid w:val="00E264D1"/>
    <w:rsid w:val="00E265E7"/>
    <w:rsid w:val="00E26761"/>
    <w:rsid w:val="00E26776"/>
    <w:rsid w:val="00E303D0"/>
    <w:rsid w:val="00E309B7"/>
    <w:rsid w:val="00E309D6"/>
    <w:rsid w:val="00E3124C"/>
    <w:rsid w:val="00E316F7"/>
    <w:rsid w:val="00E31749"/>
    <w:rsid w:val="00E31D62"/>
    <w:rsid w:val="00E31DC5"/>
    <w:rsid w:val="00E32109"/>
    <w:rsid w:val="00E3231D"/>
    <w:rsid w:val="00E323A2"/>
    <w:rsid w:val="00E3272B"/>
    <w:rsid w:val="00E33EDD"/>
    <w:rsid w:val="00E34174"/>
    <w:rsid w:val="00E342E5"/>
    <w:rsid w:val="00E3440E"/>
    <w:rsid w:val="00E34662"/>
    <w:rsid w:val="00E350FE"/>
    <w:rsid w:val="00E35586"/>
    <w:rsid w:val="00E35623"/>
    <w:rsid w:val="00E35624"/>
    <w:rsid w:val="00E35702"/>
    <w:rsid w:val="00E359B1"/>
    <w:rsid w:val="00E35A7E"/>
    <w:rsid w:val="00E35B17"/>
    <w:rsid w:val="00E35BBB"/>
    <w:rsid w:val="00E35EF1"/>
    <w:rsid w:val="00E360A3"/>
    <w:rsid w:val="00E360F4"/>
    <w:rsid w:val="00E36256"/>
    <w:rsid w:val="00E3686D"/>
    <w:rsid w:val="00E36996"/>
    <w:rsid w:val="00E36A9B"/>
    <w:rsid w:val="00E36C38"/>
    <w:rsid w:val="00E36E5C"/>
    <w:rsid w:val="00E3700B"/>
    <w:rsid w:val="00E372BB"/>
    <w:rsid w:val="00E37339"/>
    <w:rsid w:val="00E37D28"/>
    <w:rsid w:val="00E37D36"/>
    <w:rsid w:val="00E40243"/>
    <w:rsid w:val="00E402C8"/>
    <w:rsid w:val="00E404C4"/>
    <w:rsid w:val="00E40986"/>
    <w:rsid w:val="00E40E02"/>
    <w:rsid w:val="00E40FEE"/>
    <w:rsid w:val="00E41088"/>
    <w:rsid w:val="00E411C0"/>
    <w:rsid w:val="00E4167B"/>
    <w:rsid w:val="00E4185A"/>
    <w:rsid w:val="00E41C21"/>
    <w:rsid w:val="00E42151"/>
    <w:rsid w:val="00E422E5"/>
    <w:rsid w:val="00E426EF"/>
    <w:rsid w:val="00E42901"/>
    <w:rsid w:val="00E42DD2"/>
    <w:rsid w:val="00E42F1D"/>
    <w:rsid w:val="00E431CB"/>
    <w:rsid w:val="00E432EA"/>
    <w:rsid w:val="00E43682"/>
    <w:rsid w:val="00E43CCE"/>
    <w:rsid w:val="00E43FFE"/>
    <w:rsid w:val="00E44281"/>
    <w:rsid w:val="00E44314"/>
    <w:rsid w:val="00E4435F"/>
    <w:rsid w:val="00E446C8"/>
    <w:rsid w:val="00E4526A"/>
    <w:rsid w:val="00E4590A"/>
    <w:rsid w:val="00E45C95"/>
    <w:rsid w:val="00E45F84"/>
    <w:rsid w:val="00E461FA"/>
    <w:rsid w:val="00E46204"/>
    <w:rsid w:val="00E466ED"/>
    <w:rsid w:val="00E46E2F"/>
    <w:rsid w:val="00E46F58"/>
    <w:rsid w:val="00E4738C"/>
    <w:rsid w:val="00E47A4A"/>
    <w:rsid w:val="00E47F6A"/>
    <w:rsid w:val="00E5064E"/>
    <w:rsid w:val="00E509D2"/>
    <w:rsid w:val="00E50A37"/>
    <w:rsid w:val="00E50BF8"/>
    <w:rsid w:val="00E51855"/>
    <w:rsid w:val="00E518F8"/>
    <w:rsid w:val="00E527B5"/>
    <w:rsid w:val="00E528AB"/>
    <w:rsid w:val="00E5326E"/>
    <w:rsid w:val="00E537F4"/>
    <w:rsid w:val="00E53871"/>
    <w:rsid w:val="00E54207"/>
    <w:rsid w:val="00E544E0"/>
    <w:rsid w:val="00E54648"/>
    <w:rsid w:val="00E54C08"/>
    <w:rsid w:val="00E54EAA"/>
    <w:rsid w:val="00E56297"/>
    <w:rsid w:val="00E566CC"/>
    <w:rsid w:val="00E5699F"/>
    <w:rsid w:val="00E569B9"/>
    <w:rsid w:val="00E56F98"/>
    <w:rsid w:val="00E572C6"/>
    <w:rsid w:val="00E57591"/>
    <w:rsid w:val="00E57AAD"/>
    <w:rsid w:val="00E57B45"/>
    <w:rsid w:val="00E57C60"/>
    <w:rsid w:val="00E57C82"/>
    <w:rsid w:val="00E57CB7"/>
    <w:rsid w:val="00E60055"/>
    <w:rsid w:val="00E60131"/>
    <w:rsid w:val="00E609BC"/>
    <w:rsid w:val="00E60F4D"/>
    <w:rsid w:val="00E6102D"/>
    <w:rsid w:val="00E61E48"/>
    <w:rsid w:val="00E61E79"/>
    <w:rsid w:val="00E61F21"/>
    <w:rsid w:val="00E61F61"/>
    <w:rsid w:val="00E622F5"/>
    <w:rsid w:val="00E6242E"/>
    <w:rsid w:val="00E62632"/>
    <w:rsid w:val="00E62C6B"/>
    <w:rsid w:val="00E62D5D"/>
    <w:rsid w:val="00E63027"/>
    <w:rsid w:val="00E63220"/>
    <w:rsid w:val="00E6327A"/>
    <w:rsid w:val="00E63B5F"/>
    <w:rsid w:val="00E63B88"/>
    <w:rsid w:val="00E63B8C"/>
    <w:rsid w:val="00E63F70"/>
    <w:rsid w:val="00E646A7"/>
    <w:rsid w:val="00E6474F"/>
    <w:rsid w:val="00E64797"/>
    <w:rsid w:val="00E64FCD"/>
    <w:rsid w:val="00E65153"/>
    <w:rsid w:val="00E656B6"/>
    <w:rsid w:val="00E6616E"/>
    <w:rsid w:val="00E6641F"/>
    <w:rsid w:val="00E66484"/>
    <w:rsid w:val="00E66A31"/>
    <w:rsid w:val="00E66A52"/>
    <w:rsid w:val="00E67C81"/>
    <w:rsid w:val="00E7004D"/>
    <w:rsid w:val="00E710A8"/>
    <w:rsid w:val="00E715D9"/>
    <w:rsid w:val="00E71723"/>
    <w:rsid w:val="00E727F4"/>
    <w:rsid w:val="00E728C4"/>
    <w:rsid w:val="00E729B5"/>
    <w:rsid w:val="00E73214"/>
    <w:rsid w:val="00E7347E"/>
    <w:rsid w:val="00E7358D"/>
    <w:rsid w:val="00E73CFD"/>
    <w:rsid w:val="00E73F77"/>
    <w:rsid w:val="00E7427C"/>
    <w:rsid w:val="00E74349"/>
    <w:rsid w:val="00E74782"/>
    <w:rsid w:val="00E74A19"/>
    <w:rsid w:val="00E74A76"/>
    <w:rsid w:val="00E74C14"/>
    <w:rsid w:val="00E74D81"/>
    <w:rsid w:val="00E74DAF"/>
    <w:rsid w:val="00E750C6"/>
    <w:rsid w:val="00E75655"/>
    <w:rsid w:val="00E75662"/>
    <w:rsid w:val="00E75B61"/>
    <w:rsid w:val="00E75BF6"/>
    <w:rsid w:val="00E75C1D"/>
    <w:rsid w:val="00E75F8D"/>
    <w:rsid w:val="00E762E8"/>
    <w:rsid w:val="00E766DA"/>
    <w:rsid w:val="00E768F9"/>
    <w:rsid w:val="00E76D74"/>
    <w:rsid w:val="00E77CD4"/>
    <w:rsid w:val="00E80352"/>
    <w:rsid w:val="00E80A29"/>
    <w:rsid w:val="00E80EB0"/>
    <w:rsid w:val="00E8115F"/>
    <w:rsid w:val="00E81337"/>
    <w:rsid w:val="00E813DD"/>
    <w:rsid w:val="00E819E9"/>
    <w:rsid w:val="00E81BE4"/>
    <w:rsid w:val="00E82045"/>
    <w:rsid w:val="00E828D2"/>
    <w:rsid w:val="00E82D85"/>
    <w:rsid w:val="00E82E6B"/>
    <w:rsid w:val="00E83325"/>
    <w:rsid w:val="00E83C34"/>
    <w:rsid w:val="00E8497C"/>
    <w:rsid w:val="00E84A97"/>
    <w:rsid w:val="00E851B8"/>
    <w:rsid w:val="00E852FA"/>
    <w:rsid w:val="00E856B8"/>
    <w:rsid w:val="00E85D2E"/>
    <w:rsid w:val="00E85D66"/>
    <w:rsid w:val="00E862D2"/>
    <w:rsid w:val="00E8654F"/>
    <w:rsid w:val="00E86C70"/>
    <w:rsid w:val="00E86EDE"/>
    <w:rsid w:val="00E873B9"/>
    <w:rsid w:val="00E873F9"/>
    <w:rsid w:val="00E87447"/>
    <w:rsid w:val="00E87755"/>
    <w:rsid w:val="00E879CD"/>
    <w:rsid w:val="00E87C37"/>
    <w:rsid w:val="00E90174"/>
    <w:rsid w:val="00E902F3"/>
    <w:rsid w:val="00E90636"/>
    <w:rsid w:val="00E90855"/>
    <w:rsid w:val="00E90C44"/>
    <w:rsid w:val="00E90E61"/>
    <w:rsid w:val="00E90F77"/>
    <w:rsid w:val="00E91053"/>
    <w:rsid w:val="00E91270"/>
    <w:rsid w:val="00E91538"/>
    <w:rsid w:val="00E91632"/>
    <w:rsid w:val="00E9177A"/>
    <w:rsid w:val="00E91E31"/>
    <w:rsid w:val="00E92985"/>
    <w:rsid w:val="00E92C7E"/>
    <w:rsid w:val="00E92CC1"/>
    <w:rsid w:val="00E92D84"/>
    <w:rsid w:val="00E92E3C"/>
    <w:rsid w:val="00E92F8E"/>
    <w:rsid w:val="00E92FFF"/>
    <w:rsid w:val="00E93156"/>
    <w:rsid w:val="00E932C5"/>
    <w:rsid w:val="00E932D1"/>
    <w:rsid w:val="00E939E6"/>
    <w:rsid w:val="00E93B43"/>
    <w:rsid w:val="00E94E1E"/>
    <w:rsid w:val="00E95268"/>
    <w:rsid w:val="00E9543E"/>
    <w:rsid w:val="00E95672"/>
    <w:rsid w:val="00E95BE6"/>
    <w:rsid w:val="00E95CF2"/>
    <w:rsid w:val="00E95FD0"/>
    <w:rsid w:val="00E96783"/>
    <w:rsid w:val="00E96E49"/>
    <w:rsid w:val="00E96FAA"/>
    <w:rsid w:val="00E976DD"/>
    <w:rsid w:val="00E97F4E"/>
    <w:rsid w:val="00E97FCF"/>
    <w:rsid w:val="00EA01CD"/>
    <w:rsid w:val="00EA02D7"/>
    <w:rsid w:val="00EA0E2D"/>
    <w:rsid w:val="00EA0FF3"/>
    <w:rsid w:val="00EA1414"/>
    <w:rsid w:val="00EA1682"/>
    <w:rsid w:val="00EA17AE"/>
    <w:rsid w:val="00EA1873"/>
    <w:rsid w:val="00EA1C9B"/>
    <w:rsid w:val="00EA23F9"/>
    <w:rsid w:val="00EA2C4C"/>
    <w:rsid w:val="00EA2D4E"/>
    <w:rsid w:val="00EA3033"/>
    <w:rsid w:val="00EA313C"/>
    <w:rsid w:val="00EA3456"/>
    <w:rsid w:val="00EA3573"/>
    <w:rsid w:val="00EA383B"/>
    <w:rsid w:val="00EA39A8"/>
    <w:rsid w:val="00EA3A93"/>
    <w:rsid w:val="00EA46E7"/>
    <w:rsid w:val="00EA4A66"/>
    <w:rsid w:val="00EA4B3F"/>
    <w:rsid w:val="00EA4D9C"/>
    <w:rsid w:val="00EA4DDB"/>
    <w:rsid w:val="00EA5528"/>
    <w:rsid w:val="00EA590B"/>
    <w:rsid w:val="00EA6835"/>
    <w:rsid w:val="00EA7252"/>
    <w:rsid w:val="00EA7270"/>
    <w:rsid w:val="00EA76F6"/>
    <w:rsid w:val="00EA7A92"/>
    <w:rsid w:val="00EA7AEC"/>
    <w:rsid w:val="00EA7E8F"/>
    <w:rsid w:val="00EB0484"/>
    <w:rsid w:val="00EB09A9"/>
    <w:rsid w:val="00EB0B00"/>
    <w:rsid w:val="00EB13FC"/>
    <w:rsid w:val="00EB1439"/>
    <w:rsid w:val="00EB192A"/>
    <w:rsid w:val="00EB1982"/>
    <w:rsid w:val="00EB1DB7"/>
    <w:rsid w:val="00EB1DEF"/>
    <w:rsid w:val="00EB1EB3"/>
    <w:rsid w:val="00EB26BE"/>
    <w:rsid w:val="00EB2BFD"/>
    <w:rsid w:val="00EB37FD"/>
    <w:rsid w:val="00EB38E2"/>
    <w:rsid w:val="00EB3B36"/>
    <w:rsid w:val="00EB3F34"/>
    <w:rsid w:val="00EB4164"/>
    <w:rsid w:val="00EB454B"/>
    <w:rsid w:val="00EB4658"/>
    <w:rsid w:val="00EB4B86"/>
    <w:rsid w:val="00EB4E20"/>
    <w:rsid w:val="00EB4FA2"/>
    <w:rsid w:val="00EB5784"/>
    <w:rsid w:val="00EB58FC"/>
    <w:rsid w:val="00EB5B83"/>
    <w:rsid w:val="00EB6866"/>
    <w:rsid w:val="00EB68D5"/>
    <w:rsid w:val="00EB73B8"/>
    <w:rsid w:val="00EB7751"/>
    <w:rsid w:val="00EB78B1"/>
    <w:rsid w:val="00EC070C"/>
    <w:rsid w:val="00EC0BBD"/>
    <w:rsid w:val="00EC0DE1"/>
    <w:rsid w:val="00EC0E72"/>
    <w:rsid w:val="00EC108B"/>
    <w:rsid w:val="00EC1670"/>
    <w:rsid w:val="00EC1D92"/>
    <w:rsid w:val="00EC23BF"/>
    <w:rsid w:val="00EC24E3"/>
    <w:rsid w:val="00EC27D7"/>
    <w:rsid w:val="00EC2864"/>
    <w:rsid w:val="00EC2C1E"/>
    <w:rsid w:val="00EC34F0"/>
    <w:rsid w:val="00EC3BFD"/>
    <w:rsid w:val="00EC3C40"/>
    <w:rsid w:val="00EC3F48"/>
    <w:rsid w:val="00EC404E"/>
    <w:rsid w:val="00EC407E"/>
    <w:rsid w:val="00EC4373"/>
    <w:rsid w:val="00EC4745"/>
    <w:rsid w:val="00EC4A70"/>
    <w:rsid w:val="00EC4D8B"/>
    <w:rsid w:val="00EC51B4"/>
    <w:rsid w:val="00EC5E06"/>
    <w:rsid w:val="00EC608C"/>
    <w:rsid w:val="00EC623D"/>
    <w:rsid w:val="00EC62CC"/>
    <w:rsid w:val="00EC68B9"/>
    <w:rsid w:val="00EC6910"/>
    <w:rsid w:val="00EC6DC6"/>
    <w:rsid w:val="00EC7027"/>
    <w:rsid w:val="00EC71CF"/>
    <w:rsid w:val="00EC7968"/>
    <w:rsid w:val="00EC7AEC"/>
    <w:rsid w:val="00EC7CA5"/>
    <w:rsid w:val="00ED0214"/>
    <w:rsid w:val="00ED0261"/>
    <w:rsid w:val="00ED0448"/>
    <w:rsid w:val="00ED058A"/>
    <w:rsid w:val="00ED0725"/>
    <w:rsid w:val="00ED07F6"/>
    <w:rsid w:val="00ED0D48"/>
    <w:rsid w:val="00ED1CA1"/>
    <w:rsid w:val="00ED1EC4"/>
    <w:rsid w:val="00ED1FD4"/>
    <w:rsid w:val="00ED21A1"/>
    <w:rsid w:val="00ED2456"/>
    <w:rsid w:val="00ED27CA"/>
    <w:rsid w:val="00ED29AD"/>
    <w:rsid w:val="00ED2AE4"/>
    <w:rsid w:val="00ED2B7F"/>
    <w:rsid w:val="00ED2C4F"/>
    <w:rsid w:val="00ED3196"/>
    <w:rsid w:val="00ED35E8"/>
    <w:rsid w:val="00ED3E1F"/>
    <w:rsid w:val="00ED3F6B"/>
    <w:rsid w:val="00ED41AA"/>
    <w:rsid w:val="00ED464B"/>
    <w:rsid w:val="00ED46C0"/>
    <w:rsid w:val="00ED4980"/>
    <w:rsid w:val="00ED4D22"/>
    <w:rsid w:val="00ED4EAF"/>
    <w:rsid w:val="00ED564F"/>
    <w:rsid w:val="00ED5D82"/>
    <w:rsid w:val="00ED5E20"/>
    <w:rsid w:val="00ED5EC4"/>
    <w:rsid w:val="00ED5FF7"/>
    <w:rsid w:val="00ED6369"/>
    <w:rsid w:val="00ED6537"/>
    <w:rsid w:val="00ED6583"/>
    <w:rsid w:val="00ED6E5C"/>
    <w:rsid w:val="00ED6E62"/>
    <w:rsid w:val="00ED6EEA"/>
    <w:rsid w:val="00ED7021"/>
    <w:rsid w:val="00ED75F5"/>
    <w:rsid w:val="00ED7730"/>
    <w:rsid w:val="00ED79ED"/>
    <w:rsid w:val="00ED7DDA"/>
    <w:rsid w:val="00EE059C"/>
    <w:rsid w:val="00EE05CB"/>
    <w:rsid w:val="00EE09E7"/>
    <w:rsid w:val="00EE11CA"/>
    <w:rsid w:val="00EE1979"/>
    <w:rsid w:val="00EE1BE9"/>
    <w:rsid w:val="00EE1E88"/>
    <w:rsid w:val="00EE23D0"/>
    <w:rsid w:val="00EE2D55"/>
    <w:rsid w:val="00EE2D99"/>
    <w:rsid w:val="00EE31E3"/>
    <w:rsid w:val="00EE3214"/>
    <w:rsid w:val="00EE3285"/>
    <w:rsid w:val="00EE3307"/>
    <w:rsid w:val="00EE3350"/>
    <w:rsid w:val="00EE380D"/>
    <w:rsid w:val="00EE4669"/>
    <w:rsid w:val="00EE4E6E"/>
    <w:rsid w:val="00EE5010"/>
    <w:rsid w:val="00EE5067"/>
    <w:rsid w:val="00EE5C3D"/>
    <w:rsid w:val="00EE5F3D"/>
    <w:rsid w:val="00EE6224"/>
    <w:rsid w:val="00EE62ED"/>
    <w:rsid w:val="00EE65FF"/>
    <w:rsid w:val="00EE6B5B"/>
    <w:rsid w:val="00EE6C61"/>
    <w:rsid w:val="00EE705A"/>
    <w:rsid w:val="00EE787E"/>
    <w:rsid w:val="00EE79DA"/>
    <w:rsid w:val="00EF03EF"/>
    <w:rsid w:val="00EF06BF"/>
    <w:rsid w:val="00EF093D"/>
    <w:rsid w:val="00EF0C54"/>
    <w:rsid w:val="00EF117E"/>
    <w:rsid w:val="00EF126A"/>
    <w:rsid w:val="00EF126B"/>
    <w:rsid w:val="00EF1A32"/>
    <w:rsid w:val="00EF1F99"/>
    <w:rsid w:val="00EF2014"/>
    <w:rsid w:val="00EF2441"/>
    <w:rsid w:val="00EF27C9"/>
    <w:rsid w:val="00EF2A59"/>
    <w:rsid w:val="00EF2B10"/>
    <w:rsid w:val="00EF2C35"/>
    <w:rsid w:val="00EF3051"/>
    <w:rsid w:val="00EF3303"/>
    <w:rsid w:val="00EF35B5"/>
    <w:rsid w:val="00EF3C19"/>
    <w:rsid w:val="00EF3CBB"/>
    <w:rsid w:val="00EF3DEC"/>
    <w:rsid w:val="00EF419F"/>
    <w:rsid w:val="00EF4302"/>
    <w:rsid w:val="00EF46C1"/>
    <w:rsid w:val="00EF48C5"/>
    <w:rsid w:val="00EF4B07"/>
    <w:rsid w:val="00EF4C47"/>
    <w:rsid w:val="00EF4FDA"/>
    <w:rsid w:val="00EF53A0"/>
    <w:rsid w:val="00EF53FF"/>
    <w:rsid w:val="00EF55D7"/>
    <w:rsid w:val="00EF57E8"/>
    <w:rsid w:val="00EF5E4C"/>
    <w:rsid w:val="00EF5E96"/>
    <w:rsid w:val="00EF65A0"/>
    <w:rsid w:val="00EF666C"/>
    <w:rsid w:val="00EF6B3F"/>
    <w:rsid w:val="00EF71BD"/>
    <w:rsid w:val="00EF730F"/>
    <w:rsid w:val="00EF73DF"/>
    <w:rsid w:val="00EF7C9C"/>
    <w:rsid w:val="00EF7D36"/>
    <w:rsid w:val="00EF7DFF"/>
    <w:rsid w:val="00F00087"/>
    <w:rsid w:val="00F00497"/>
    <w:rsid w:val="00F00B18"/>
    <w:rsid w:val="00F014ED"/>
    <w:rsid w:val="00F016AD"/>
    <w:rsid w:val="00F020F3"/>
    <w:rsid w:val="00F02319"/>
    <w:rsid w:val="00F028AD"/>
    <w:rsid w:val="00F02F1A"/>
    <w:rsid w:val="00F0340B"/>
    <w:rsid w:val="00F037BD"/>
    <w:rsid w:val="00F03CE3"/>
    <w:rsid w:val="00F046A5"/>
    <w:rsid w:val="00F04927"/>
    <w:rsid w:val="00F04B6B"/>
    <w:rsid w:val="00F05518"/>
    <w:rsid w:val="00F056DB"/>
    <w:rsid w:val="00F057AC"/>
    <w:rsid w:val="00F05F55"/>
    <w:rsid w:val="00F0644B"/>
    <w:rsid w:val="00F06A98"/>
    <w:rsid w:val="00F06F95"/>
    <w:rsid w:val="00F0708B"/>
    <w:rsid w:val="00F07098"/>
    <w:rsid w:val="00F07228"/>
    <w:rsid w:val="00F07276"/>
    <w:rsid w:val="00F076BE"/>
    <w:rsid w:val="00F079E7"/>
    <w:rsid w:val="00F07DA1"/>
    <w:rsid w:val="00F07E6F"/>
    <w:rsid w:val="00F1018A"/>
    <w:rsid w:val="00F104BD"/>
    <w:rsid w:val="00F10B48"/>
    <w:rsid w:val="00F10C8C"/>
    <w:rsid w:val="00F11230"/>
    <w:rsid w:val="00F115D0"/>
    <w:rsid w:val="00F11A89"/>
    <w:rsid w:val="00F11CD4"/>
    <w:rsid w:val="00F11F56"/>
    <w:rsid w:val="00F12637"/>
    <w:rsid w:val="00F12F1A"/>
    <w:rsid w:val="00F134AC"/>
    <w:rsid w:val="00F13DE7"/>
    <w:rsid w:val="00F140E4"/>
    <w:rsid w:val="00F147D8"/>
    <w:rsid w:val="00F1482A"/>
    <w:rsid w:val="00F14BC5"/>
    <w:rsid w:val="00F14E79"/>
    <w:rsid w:val="00F152F9"/>
    <w:rsid w:val="00F15E22"/>
    <w:rsid w:val="00F15FE9"/>
    <w:rsid w:val="00F1616C"/>
    <w:rsid w:val="00F161C6"/>
    <w:rsid w:val="00F164B7"/>
    <w:rsid w:val="00F1668C"/>
    <w:rsid w:val="00F16754"/>
    <w:rsid w:val="00F1677F"/>
    <w:rsid w:val="00F168DE"/>
    <w:rsid w:val="00F16971"/>
    <w:rsid w:val="00F17792"/>
    <w:rsid w:val="00F204FF"/>
    <w:rsid w:val="00F20DAA"/>
    <w:rsid w:val="00F210C7"/>
    <w:rsid w:val="00F2111E"/>
    <w:rsid w:val="00F21130"/>
    <w:rsid w:val="00F218E4"/>
    <w:rsid w:val="00F21DA3"/>
    <w:rsid w:val="00F21E44"/>
    <w:rsid w:val="00F220FF"/>
    <w:rsid w:val="00F22262"/>
    <w:rsid w:val="00F22646"/>
    <w:rsid w:val="00F23072"/>
    <w:rsid w:val="00F2311E"/>
    <w:rsid w:val="00F231BC"/>
    <w:rsid w:val="00F23429"/>
    <w:rsid w:val="00F23C92"/>
    <w:rsid w:val="00F24037"/>
    <w:rsid w:val="00F249A2"/>
    <w:rsid w:val="00F24BD9"/>
    <w:rsid w:val="00F24C20"/>
    <w:rsid w:val="00F24CDA"/>
    <w:rsid w:val="00F25344"/>
    <w:rsid w:val="00F25BA7"/>
    <w:rsid w:val="00F25E4C"/>
    <w:rsid w:val="00F264C1"/>
    <w:rsid w:val="00F26667"/>
    <w:rsid w:val="00F26A51"/>
    <w:rsid w:val="00F26AA4"/>
    <w:rsid w:val="00F27039"/>
    <w:rsid w:val="00F275E8"/>
    <w:rsid w:val="00F27A2C"/>
    <w:rsid w:val="00F27B9B"/>
    <w:rsid w:val="00F27CF8"/>
    <w:rsid w:val="00F3065B"/>
    <w:rsid w:val="00F30773"/>
    <w:rsid w:val="00F30820"/>
    <w:rsid w:val="00F30C7E"/>
    <w:rsid w:val="00F30E88"/>
    <w:rsid w:val="00F30EC5"/>
    <w:rsid w:val="00F30F7D"/>
    <w:rsid w:val="00F30FE1"/>
    <w:rsid w:val="00F312AB"/>
    <w:rsid w:val="00F314C9"/>
    <w:rsid w:val="00F3177B"/>
    <w:rsid w:val="00F318E2"/>
    <w:rsid w:val="00F31BC3"/>
    <w:rsid w:val="00F31C02"/>
    <w:rsid w:val="00F31EEF"/>
    <w:rsid w:val="00F320CA"/>
    <w:rsid w:val="00F32365"/>
    <w:rsid w:val="00F323A6"/>
    <w:rsid w:val="00F32E54"/>
    <w:rsid w:val="00F3311F"/>
    <w:rsid w:val="00F335A1"/>
    <w:rsid w:val="00F33893"/>
    <w:rsid w:val="00F3429D"/>
    <w:rsid w:val="00F34B73"/>
    <w:rsid w:val="00F34D0E"/>
    <w:rsid w:val="00F3518C"/>
    <w:rsid w:val="00F35509"/>
    <w:rsid w:val="00F355EA"/>
    <w:rsid w:val="00F35660"/>
    <w:rsid w:val="00F35745"/>
    <w:rsid w:val="00F358DD"/>
    <w:rsid w:val="00F3594D"/>
    <w:rsid w:val="00F35DFF"/>
    <w:rsid w:val="00F366F8"/>
    <w:rsid w:val="00F36A03"/>
    <w:rsid w:val="00F374A6"/>
    <w:rsid w:val="00F375E9"/>
    <w:rsid w:val="00F375EE"/>
    <w:rsid w:val="00F37771"/>
    <w:rsid w:val="00F37B6E"/>
    <w:rsid w:val="00F37EBC"/>
    <w:rsid w:val="00F37F6C"/>
    <w:rsid w:val="00F404B2"/>
    <w:rsid w:val="00F4068A"/>
    <w:rsid w:val="00F40C95"/>
    <w:rsid w:val="00F40F69"/>
    <w:rsid w:val="00F4102C"/>
    <w:rsid w:val="00F4166F"/>
    <w:rsid w:val="00F41B59"/>
    <w:rsid w:val="00F41CB1"/>
    <w:rsid w:val="00F41F51"/>
    <w:rsid w:val="00F422B9"/>
    <w:rsid w:val="00F42E78"/>
    <w:rsid w:val="00F42EC2"/>
    <w:rsid w:val="00F438D4"/>
    <w:rsid w:val="00F43AD0"/>
    <w:rsid w:val="00F443BD"/>
    <w:rsid w:val="00F44607"/>
    <w:rsid w:val="00F44AA4"/>
    <w:rsid w:val="00F44B4F"/>
    <w:rsid w:val="00F44DA5"/>
    <w:rsid w:val="00F451C3"/>
    <w:rsid w:val="00F452AB"/>
    <w:rsid w:val="00F4536C"/>
    <w:rsid w:val="00F45ADA"/>
    <w:rsid w:val="00F46109"/>
    <w:rsid w:val="00F465C9"/>
    <w:rsid w:val="00F46612"/>
    <w:rsid w:val="00F4742B"/>
    <w:rsid w:val="00F47445"/>
    <w:rsid w:val="00F4791D"/>
    <w:rsid w:val="00F47C77"/>
    <w:rsid w:val="00F50442"/>
    <w:rsid w:val="00F50562"/>
    <w:rsid w:val="00F505AB"/>
    <w:rsid w:val="00F507BA"/>
    <w:rsid w:val="00F50A1F"/>
    <w:rsid w:val="00F50A67"/>
    <w:rsid w:val="00F50ED6"/>
    <w:rsid w:val="00F50F47"/>
    <w:rsid w:val="00F51110"/>
    <w:rsid w:val="00F51290"/>
    <w:rsid w:val="00F517C0"/>
    <w:rsid w:val="00F519CB"/>
    <w:rsid w:val="00F51A32"/>
    <w:rsid w:val="00F51B51"/>
    <w:rsid w:val="00F5210F"/>
    <w:rsid w:val="00F525BE"/>
    <w:rsid w:val="00F52649"/>
    <w:rsid w:val="00F52B7B"/>
    <w:rsid w:val="00F52E3A"/>
    <w:rsid w:val="00F52F8A"/>
    <w:rsid w:val="00F52FA6"/>
    <w:rsid w:val="00F53233"/>
    <w:rsid w:val="00F532DD"/>
    <w:rsid w:val="00F5341B"/>
    <w:rsid w:val="00F53BAE"/>
    <w:rsid w:val="00F540FC"/>
    <w:rsid w:val="00F54487"/>
    <w:rsid w:val="00F54981"/>
    <w:rsid w:val="00F54A3D"/>
    <w:rsid w:val="00F54D4A"/>
    <w:rsid w:val="00F54E20"/>
    <w:rsid w:val="00F54F5A"/>
    <w:rsid w:val="00F55006"/>
    <w:rsid w:val="00F55184"/>
    <w:rsid w:val="00F56106"/>
    <w:rsid w:val="00F56696"/>
    <w:rsid w:val="00F5672D"/>
    <w:rsid w:val="00F56E92"/>
    <w:rsid w:val="00F56EEA"/>
    <w:rsid w:val="00F571F2"/>
    <w:rsid w:val="00F573C0"/>
    <w:rsid w:val="00F57616"/>
    <w:rsid w:val="00F5769A"/>
    <w:rsid w:val="00F5784E"/>
    <w:rsid w:val="00F578B5"/>
    <w:rsid w:val="00F57D5F"/>
    <w:rsid w:val="00F57F7D"/>
    <w:rsid w:val="00F60054"/>
    <w:rsid w:val="00F60154"/>
    <w:rsid w:val="00F60633"/>
    <w:rsid w:val="00F60EDA"/>
    <w:rsid w:val="00F613C9"/>
    <w:rsid w:val="00F61755"/>
    <w:rsid w:val="00F61D08"/>
    <w:rsid w:val="00F61FA9"/>
    <w:rsid w:val="00F62146"/>
    <w:rsid w:val="00F62648"/>
    <w:rsid w:val="00F6283E"/>
    <w:rsid w:val="00F62D23"/>
    <w:rsid w:val="00F634A0"/>
    <w:rsid w:val="00F6380B"/>
    <w:rsid w:val="00F64351"/>
    <w:rsid w:val="00F64522"/>
    <w:rsid w:val="00F646B7"/>
    <w:rsid w:val="00F64A48"/>
    <w:rsid w:val="00F64BF5"/>
    <w:rsid w:val="00F64CAE"/>
    <w:rsid w:val="00F64E27"/>
    <w:rsid w:val="00F650C9"/>
    <w:rsid w:val="00F65E17"/>
    <w:rsid w:val="00F65EB3"/>
    <w:rsid w:val="00F65FD4"/>
    <w:rsid w:val="00F66051"/>
    <w:rsid w:val="00F662D9"/>
    <w:rsid w:val="00F66739"/>
    <w:rsid w:val="00F66830"/>
    <w:rsid w:val="00F670A1"/>
    <w:rsid w:val="00F6729A"/>
    <w:rsid w:val="00F67503"/>
    <w:rsid w:val="00F676D6"/>
    <w:rsid w:val="00F7012F"/>
    <w:rsid w:val="00F704F8"/>
    <w:rsid w:val="00F708A1"/>
    <w:rsid w:val="00F70CEC"/>
    <w:rsid w:val="00F70E69"/>
    <w:rsid w:val="00F7103F"/>
    <w:rsid w:val="00F71414"/>
    <w:rsid w:val="00F71A8E"/>
    <w:rsid w:val="00F722FD"/>
    <w:rsid w:val="00F72464"/>
    <w:rsid w:val="00F72889"/>
    <w:rsid w:val="00F72B52"/>
    <w:rsid w:val="00F72F53"/>
    <w:rsid w:val="00F72FC3"/>
    <w:rsid w:val="00F73404"/>
    <w:rsid w:val="00F73438"/>
    <w:rsid w:val="00F7352F"/>
    <w:rsid w:val="00F736A9"/>
    <w:rsid w:val="00F73FF5"/>
    <w:rsid w:val="00F74046"/>
    <w:rsid w:val="00F740AC"/>
    <w:rsid w:val="00F74123"/>
    <w:rsid w:val="00F74143"/>
    <w:rsid w:val="00F74352"/>
    <w:rsid w:val="00F7444B"/>
    <w:rsid w:val="00F7464C"/>
    <w:rsid w:val="00F74C2E"/>
    <w:rsid w:val="00F75CAA"/>
    <w:rsid w:val="00F75E30"/>
    <w:rsid w:val="00F76276"/>
    <w:rsid w:val="00F76AC0"/>
    <w:rsid w:val="00F76E4E"/>
    <w:rsid w:val="00F8003C"/>
    <w:rsid w:val="00F8031A"/>
    <w:rsid w:val="00F80357"/>
    <w:rsid w:val="00F80379"/>
    <w:rsid w:val="00F80CE9"/>
    <w:rsid w:val="00F80D9E"/>
    <w:rsid w:val="00F81220"/>
    <w:rsid w:val="00F81500"/>
    <w:rsid w:val="00F816B8"/>
    <w:rsid w:val="00F827A1"/>
    <w:rsid w:val="00F829F5"/>
    <w:rsid w:val="00F8345B"/>
    <w:rsid w:val="00F83A40"/>
    <w:rsid w:val="00F83BA0"/>
    <w:rsid w:val="00F83C27"/>
    <w:rsid w:val="00F83D87"/>
    <w:rsid w:val="00F83ECF"/>
    <w:rsid w:val="00F841B6"/>
    <w:rsid w:val="00F84A4F"/>
    <w:rsid w:val="00F84D5B"/>
    <w:rsid w:val="00F8547F"/>
    <w:rsid w:val="00F85B09"/>
    <w:rsid w:val="00F85F0C"/>
    <w:rsid w:val="00F86AAB"/>
    <w:rsid w:val="00F86F75"/>
    <w:rsid w:val="00F86FAD"/>
    <w:rsid w:val="00F872C0"/>
    <w:rsid w:val="00F87600"/>
    <w:rsid w:val="00F87A3B"/>
    <w:rsid w:val="00F87C6F"/>
    <w:rsid w:val="00F909CA"/>
    <w:rsid w:val="00F90AF4"/>
    <w:rsid w:val="00F90D7C"/>
    <w:rsid w:val="00F91064"/>
    <w:rsid w:val="00F91267"/>
    <w:rsid w:val="00F91451"/>
    <w:rsid w:val="00F91B12"/>
    <w:rsid w:val="00F91EE1"/>
    <w:rsid w:val="00F9243D"/>
    <w:rsid w:val="00F92E14"/>
    <w:rsid w:val="00F9302D"/>
    <w:rsid w:val="00F935BB"/>
    <w:rsid w:val="00F93B55"/>
    <w:rsid w:val="00F9404B"/>
    <w:rsid w:val="00F941BF"/>
    <w:rsid w:val="00F94552"/>
    <w:rsid w:val="00F9471F"/>
    <w:rsid w:val="00F94A58"/>
    <w:rsid w:val="00F94E4F"/>
    <w:rsid w:val="00F95449"/>
    <w:rsid w:val="00F95F5C"/>
    <w:rsid w:val="00F965E1"/>
    <w:rsid w:val="00F96B5C"/>
    <w:rsid w:val="00F971E8"/>
    <w:rsid w:val="00F97307"/>
    <w:rsid w:val="00F973E0"/>
    <w:rsid w:val="00F97E6F"/>
    <w:rsid w:val="00F97EEE"/>
    <w:rsid w:val="00FA04E7"/>
    <w:rsid w:val="00FA09EF"/>
    <w:rsid w:val="00FA0BFD"/>
    <w:rsid w:val="00FA0C65"/>
    <w:rsid w:val="00FA175A"/>
    <w:rsid w:val="00FA1B7B"/>
    <w:rsid w:val="00FA2454"/>
    <w:rsid w:val="00FA24AF"/>
    <w:rsid w:val="00FA25F3"/>
    <w:rsid w:val="00FA2805"/>
    <w:rsid w:val="00FA295C"/>
    <w:rsid w:val="00FA2CD2"/>
    <w:rsid w:val="00FA2CF2"/>
    <w:rsid w:val="00FA2EF2"/>
    <w:rsid w:val="00FA34B7"/>
    <w:rsid w:val="00FA3B57"/>
    <w:rsid w:val="00FA3E24"/>
    <w:rsid w:val="00FA42E0"/>
    <w:rsid w:val="00FA4512"/>
    <w:rsid w:val="00FA4780"/>
    <w:rsid w:val="00FA47B1"/>
    <w:rsid w:val="00FA48DE"/>
    <w:rsid w:val="00FA49C6"/>
    <w:rsid w:val="00FA4E4A"/>
    <w:rsid w:val="00FA50AA"/>
    <w:rsid w:val="00FA5ADD"/>
    <w:rsid w:val="00FA5D73"/>
    <w:rsid w:val="00FA6A42"/>
    <w:rsid w:val="00FA6B30"/>
    <w:rsid w:val="00FA6FAC"/>
    <w:rsid w:val="00FA708F"/>
    <w:rsid w:val="00FA763F"/>
    <w:rsid w:val="00FA7D19"/>
    <w:rsid w:val="00FB03CD"/>
    <w:rsid w:val="00FB06F7"/>
    <w:rsid w:val="00FB09F2"/>
    <w:rsid w:val="00FB0E54"/>
    <w:rsid w:val="00FB17B3"/>
    <w:rsid w:val="00FB17FD"/>
    <w:rsid w:val="00FB1A0D"/>
    <w:rsid w:val="00FB1AEA"/>
    <w:rsid w:val="00FB1E1E"/>
    <w:rsid w:val="00FB1E7F"/>
    <w:rsid w:val="00FB2D0D"/>
    <w:rsid w:val="00FB2FF3"/>
    <w:rsid w:val="00FB33D6"/>
    <w:rsid w:val="00FB3444"/>
    <w:rsid w:val="00FB39D9"/>
    <w:rsid w:val="00FB4721"/>
    <w:rsid w:val="00FB4D6F"/>
    <w:rsid w:val="00FB4F23"/>
    <w:rsid w:val="00FB53F1"/>
    <w:rsid w:val="00FB5499"/>
    <w:rsid w:val="00FB5698"/>
    <w:rsid w:val="00FB7620"/>
    <w:rsid w:val="00FC0027"/>
    <w:rsid w:val="00FC0E2A"/>
    <w:rsid w:val="00FC11A1"/>
    <w:rsid w:val="00FC12CF"/>
    <w:rsid w:val="00FC154C"/>
    <w:rsid w:val="00FC1BEF"/>
    <w:rsid w:val="00FC1C1D"/>
    <w:rsid w:val="00FC1CD6"/>
    <w:rsid w:val="00FC1F4D"/>
    <w:rsid w:val="00FC22B9"/>
    <w:rsid w:val="00FC22BB"/>
    <w:rsid w:val="00FC24A8"/>
    <w:rsid w:val="00FC26CB"/>
    <w:rsid w:val="00FC292A"/>
    <w:rsid w:val="00FC2AE9"/>
    <w:rsid w:val="00FC2F6B"/>
    <w:rsid w:val="00FC3BD6"/>
    <w:rsid w:val="00FC4016"/>
    <w:rsid w:val="00FC41A8"/>
    <w:rsid w:val="00FC43C0"/>
    <w:rsid w:val="00FC45A4"/>
    <w:rsid w:val="00FC46D9"/>
    <w:rsid w:val="00FC497B"/>
    <w:rsid w:val="00FC4DEB"/>
    <w:rsid w:val="00FC5065"/>
    <w:rsid w:val="00FC5296"/>
    <w:rsid w:val="00FC5B6E"/>
    <w:rsid w:val="00FC5BD8"/>
    <w:rsid w:val="00FC60E3"/>
    <w:rsid w:val="00FC613F"/>
    <w:rsid w:val="00FC6575"/>
    <w:rsid w:val="00FC6AF3"/>
    <w:rsid w:val="00FC7015"/>
    <w:rsid w:val="00FC7252"/>
    <w:rsid w:val="00FC7A41"/>
    <w:rsid w:val="00FC7C3F"/>
    <w:rsid w:val="00FC7FB0"/>
    <w:rsid w:val="00FD086C"/>
    <w:rsid w:val="00FD13E1"/>
    <w:rsid w:val="00FD14AC"/>
    <w:rsid w:val="00FD1DB7"/>
    <w:rsid w:val="00FD1E3B"/>
    <w:rsid w:val="00FD1F2C"/>
    <w:rsid w:val="00FD2895"/>
    <w:rsid w:val="00FD2DBB"/>
    <w:rsid w:val="00FD3114"/>
    <w:rsid w:val="00FD355F"/>
    <w:rsid w:val="00FD3660"/>
    <w:rsid w:val="00FD3697"/>
    <w:rsid w:val="00FD36F2"/>
    <w:rsid w:val="00FD3A44"/>
    <w:rsid w:val="00FD3AD2"/>
    <w:rsid w:val="00FD3BEE"/>
    <w:rsid w:val="00FD3F95"/>
    <w:rsid w:val="00FD41E7"/>
    <w:rsid w:val="00FD4831"/>
    <w:rsid w:val="00FD4851"/>
    <w:rsid w:val="00FD49CD"/>
    <w:rsid w:val="00FD4A1E"/>
    <w:rsid w:val="00FD50B4"/>
    <w:rsid w:val="00FD52DF"/>
    <w:rsid w:val="00FD5B62"/>
    <w:rsid w:val="00FD5D2B"/>
    <w:rsid w:val="00FD5EA7"/>
    <w:rsid w:val="00FD62E8"/>
    <w:rsid w:val="00FD6444"/>
    <w:rsid w:val="00FD65B5"/>
    <w:rsid w:val="00FD6AB5"/>
    <w:rsid w:val="00FD6C79"/>
    <w:rsid w:val="00FE004F"/>
    <w:rsid w:val="00FE050C"/>
    <w:rsid w:val="00FE06E1"/>
    <w:rsid w:val="00FE0CEE"/>
    <w:rsid w:val="00FE0CF1"/>
    <w:rsid w:val="00FE0DC1"/>
    <w:rsid w:val="00FE0DEC"/>
    <w:rsid w:val="00FE1045"/>
    <w:rsid w:val="00FE151B"/>
    <w:rsid w:val="00FE15A0"/>
    <w:rsid w:val="00FE1726"/>
    <w:rsid w:val="00FE17FF"/>
    <w:rsid w:val="00FE180D"/>
    <w:rsid w:val="00FE1E89"/>
    <w:rsid w:val="00FE2060"/>
    <w:rsid w:val="00FE25B1"/>
    <w:rsid w:val="00FE2715"/>
    <w:rsid w:val="00FE3436"/>
    <w:rsid w:val="00FE3450"/>
    <w:rsid w:val="00FE3495"/>
    <w:rsid w:val="00FE34EF"/>
    <w:rsid w:val="00FE3517"/>
    <w:rsid w:val="00FE35CA"/>
    <w:rsid w:val="00FE364A"/>
    <w:rsid w:val="00FE3A4D"/>
    <w:rsid w:val="00FE3CF8"/>
    <w:rsid w:val="00FE4217"/>
    <w:rsid w:val="00FE43DF"/>
    <w:rsid w:val="00FE4D36"/>
    <w:rsid w:val="00FE580F"/>
    <w:rsid w:val="00FE59B9"/>
    <w:rsid w:val="00FE5CE1"/>
    <w:rsid w:val="00FE6006"/>
    <w:rsid w:val="00FE6125"/>
    <w:rsid w:val="00FE6316"/>
    <w:rsid w:val="00FE6621"/>
    <w:rsid w:val="00FE6AE7"/>
    <w:rsid w:val="00FE6F30"/>
    <w:rsid w:val="00FE725A"/>
    <w:rsid w:val="00FE791B"/>
    <w:rsid w:val="00FF00DD"/>
    <w:rsid w:val="00FF0811"/>
    <w:rsid w:val="00FF0BE6"/>
    <w:rsid w:val="00FF0E68"/>
    <w:rsid w:val="00FF0FFA"/>
    <w:rsid w:val="00FF13BE"/>
    <w:rsid w:val="00FF1717"/>
    <w:rsid w:val="00FF1751"/>
    <w:rsid w:val="00FF186F"/>
    <w:rsid w:val="00FF1885"/>
    <w:rsid w:val="00FF19D0"/>
    <w:rsid w:val="00FF19EE"/>
    <w:rsid w:val="00FF1C4D"/>
    <w:rsid w:val="00FF1E80"/>
    <w:rsid w:val="00FF2E8A"/>
    <w:rsid w:val="00FF332E"/>
    <w:rsid w:val="00FF343D"/>
    <w:rsid w:val="00FF379F"/>
    <w:rsid w:val="00FF3950"/>
    <w:rsid w:val="00FF3E80"/>
    <w:rsid w:val="00FF419F"/>
    <w:rsid w:val="00FF429A"/>
    <w:rsid w:val="00FF4627"/>
    <w:rsid w:val="00FF4753"/>
    <w:rsid w:val="00FF5206"/>
    <w:rsid w:val="00FF5812"/>
    <w:rsid w:val="00FF5993"/>
    <w:rsid w:val="00FF5B7C"/>
    <w:rsid w:val="00FF5D5A"/>
    <w:rsid w:val="00FF624A"/>
    <w:rsid w:val="00FF6452"/>
    <w:rsid w:val="00FF6598"/>
    <w:rsid w:val="00FF6E3E"/>
    <w:rsid w:val="00FF7501"/>
    <w:rsid w:val="00FF750A"/>
    <w:rsid w:val="00FF7D87"/>
    <w:rsid w:val="00FF7E01"/>
    <w:rsid w:val="0788D64E"/>
    <w:rsid w:val="0D9A83D1"/>
    <w:rsid w:val="11A64E08"/>
    <w:rsid w:val="5CD80EC3"/>
    <w:rsid w:val="6F1E41B2"/>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094A7158-5A0C-4411-AE6D-E517CB324B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74C2E"/>
    <w:pPr>
      <w:spacing w:line="280" w:lineRule="exact"/>
    </w:pPr>
    <w:rPr>
      <w:rFonts w:ascii="Verdana" w:hAnsi="Verdana"/>
      <w:sz w:val="18"/>
      <w:szCs w:val="24"/>
    </w:rPr>
  </w:style>
  <w:style w:type="paragraph" w:styleId="Kop1">
    <w:name w:val="heading 1"/>
    <w:basedOn w:val="Standaard"/>
    <w:next w:val="Standaard"/>
    <w:qFormat/>
    <w:rsid w:val="00F74C2E"/>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F74C2E"/>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F74C2E"/>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F74C2E"/>
    <w:pPr>
      <w:keepNext/>
      <w:numPr>
        <w:ilvl w:val="3"/>
        <w:numId w:val="2"/>
      </w:numPr>
      <w:spacing w:before="280"/>
      <w:outlineLvl w:val="3"/>
    </w:pPr>
    <w:rPr>
      <w:b/>
      <w:bCs/>
      <w:szCs w:val="28"/>
    </w:rPr>
  </w:style>
  <w:style w:type="paragraph" w:styleId="Kop5">
    <w:name w:val="heading 5"/>
    <w:basedOn w:val="Standaard"/>
    <w:next w:val="Standaard"/>
    <w:link w:val="Kop5Char"/>
    <w:rsid w:val="00F74C2E"/>
    <w:pPr>
      <w:keepNext/>
      <w:numPr>
        <w:ilvl w:val="4"/>
        <w:numId w:val="2"/>
      </w:numPr>
      <w:spacing w:before="280"/>
      <w:outlineLvl w:val="4"/>
    </w:pPr>
    <w:rPr>
      <w:bCs/>
      <w:i/>
      <w:iCs/>
      <w:szCs w:val="26"/>
    </w:rPr>
  </w:style>
  <w:style w:type="paragraph" w:styleId="Kop6">
    <w:name w:val="heading 6"/>
    <w:basedOn w:val="Standaard"/>
    <w:next w:val="Standaard"/>
    <w:rsid w:val="00F74C2E"/>
    <w:pPr>
      <w:keepNext/>
      <w:numPr>
        <w:ilvl w:val="5"/>
        <w:numId w:val="2"/>
      </w:numPr>
      <w:spacing w:before="280"/>
      <w:outlineLvl w:val="5"/>
    </w:pPr>
    <w:rPr>
      <w:bCs/>
      <w:i/>
      <w:szCs w:val="22"/>
    </w:rPr>
  </w:style>
  <w:style w:type="paragraph" w:styleId="Kop7">
    <w:name w:val="heading 7"/>
    <w:basedOn w:val="Standaard"/>
    <w:next w:val="Standaard"/>
    <w:rsid w:val="00F74C2E"/>
    <w:pPr>
      <w:keepNext/>
      <w:spacing w:before="280"/>
      <w:outlineLvl w:val="6"/>
    </w:pPr>
  </w:style>
  <w:style w:type="paragraph" w:styleId="Kop8">
    <w:name w:val="heading 8"/>
    <w:basedOn w:val="Standaard"/>
    <w:next w:val="Standaard"/>
    <w:rsid w:val="00F74C2E"/>
    <w:pPr>
      <w:keepNext/>
      <w:spacing w:before="280"/>
      <w:outlineLvl w:val="7"/>
    </w:pPr>
    <w:rPr>
      <w:iCs/>
    </w:rPr>
  </w:style>
  <w:style w:type="paragraph" w:styleId="Kop9">
    <w:name w:val="heading 9"/>
    <w:basedOn w:val="Standaard"/>
    <w:next w:val="Standaard"/>
    <w:rsid w:val="00F74C2E"/>
    <w:pPr>
      <w:keepNext/>
      <w:spacing w:before="280"/>
      <w:outlineLvl w:val="8"/>
    </w:pPr>
    <w:rPr>
      <w:rFonts w:cs="Arial"/>
      <w:szCs w:val="22"/>
    </w:rPr>
  </w:style>
  <w:style w:type="character" w:default="1" w:styleId="Standaardalinea-lettertype">
    <w:name w:val="Default Paragraph Font"/>
    <w:uiPriority w:val="1"/>
    <w:semiHidden/>
    <w:unhideWhenUsed/>
    <w:rsid w:val="00F74C2E"/>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F74C2E"/>
  </w:style>
  <w:style w:type="paragraph" w:customStyle="1" w:styleId="Kop1voorwerk">
    <w:name w:val="Kop 1 voorwerk"/>
    <w:basedOn w:val="Standaard"/>
    <w:rsid w:val="00F74C2E"/>
    <w:pPr>
      <w:keepNext/>
      <w:pageBreakBefore/>
      <w:spacing w:after="700"/>
      <w:contextualSpacing/>
      <w:outlineLvl w:val="0"/>
    </w:pPr>
    <w:rPr>
      <w:sz w:val="24"/>
    </w:rPr>
  </w:style>
  <w:style w:type="numbering" w:customStyle="1" w:styleId="Nummering">
    <w:name w:val="Nummering"/>
    <w:basedOn w:val="Geenlijst"/>
    <w:uiPriority w:val="99"/>
    <w:rsid w:val="00F74C2E"/>
    <w:pPr>
      <w:numPr>
        <w:numId w:val="1"/>
      </w:numPr>
    </w:pPr>
  </w:style>
  <w:style w:type="paragraph" w:styleId="Inhopg1">
    <w:name w:val="toc 1"/>
    <w:basedOn w:val="Standaard"/>
    <w:next w:val="Standaard"/>
    <w:uiPriority w:val="39"/>
    <w:rsid w:val="00F74C2E"/>
    <w:pPr>
      <w:keepNext/>
      <w:tabs>
        <w:tab w:val="right" w:leader="dot" w:pos="8505"/>
      </w:tabs>
      <w:spacing w:before="280"/>
      <w:ind w:hanging="1134"/>
    </w:pPr>
    <w:rPr>
      <w:b/>
    </w:rPr>
  </w:style>
  <w:style w:type="paragraph" w:styleId="Koptekst">
    <w:name w:val="header"/>
    <w:basedOn w:val="Standaard"/>
    <w:rsid w:val="00F74C2E"/>
    <w:pPr>
      <w:spacing w:line="200" w:lineRule="exact"/>
    </w:pPr>
    <w:rPr>
      <w:rFonts w:cs="Verdana-Bold"/>
      <w:bCs/>
      <w:smallCaps/>
      <w:sz w:val="14"/>
      <w:szCs w:val="13"/>
    </w:rPr>
  </w:style>
  <w:style w:type="paragraph" w:styleId="Voettekst">
    <w:name w:val="footer"/>
    <w:basedOn w:val="Standaard"/>
    <w:rsid w:val="00F74C2E"/>
    <w:pPr>
      <w:tabs>
        <w:tab w:val="center" w:pos="4536"/>
        <w:tab w:val="right" w:pos="9072"/>
      </w:tabs>
    </w:pPr>
  </w:style>
  <w:style w:type="paragraph" w:styleId="Titel">
    <w:name w:val="Title"/>
    <w:basedOn w:val="Standaard"/>
    <w:uiPriority w:val="10"/>
    <w:rsid w:val="00F74C2E"/>
    <w:pPr>
      <w:spacing w:line="320" w:lineRule="atLeast"/>
    </w:pPr>
    <w:rPr>
      <w:rFonts w:cs="Arial"/>
      <w:b/>
      <w:bCs/>
      <w:kern w:val="28"/>
      <w:sz w:val="24"/>
      <w:szCs w:val="32"/>
    </w:rPr>
  </w:style>
  <w:style w:type="paragraph" w:styleId="Inhopg2">
    <w:name w:val="toc 2"/>
    <w:basedOn w:val="Standaard"/>
    <w:next w:val="Standaard"/>
    <w:uiPriority w:val="39"/>
    <w:rsid w:val="00F74C2E"/>
    <w:pPr>
      <w:keepNext/>
      <w:tabs>
        <w:tab w:val="right" w:leader="dot" w:pos="8505"/>
      </w:tabs>
      <w:spacing w:before="280"/>
      <w:ind w:hanging="1134"/>
    </w:pPr>
    <w:rPr>
      <w:b/>
    </w:rPr>
  </w:style>
  <w:style w:type="paragraph" w:styleId="Inhopg3">
    <w:name w:val="toc 3"/>
    <w:basedOn w:val="Standaard"/>
    <w:next w:val="Standaard"/>
    <w:uiPriority w:val="39"/>
    <w:rsid w:val="00F74C2E"/>
    <w:pPr>
      <w:tabs>
        <w:tab w:val="right" w:leader="dot" w:pos="8505"/>
      </w:tabs>
      <w:ind w:hanging="1134"/>
    </w:pPr>
  </w:style>
  <w:style w:type="table" w:customStyle="1" w:styleId="Tabel">
    <w:name w:val="Tabel"/>
    <w:basedOn w:val="Standaardtabel"/>
    <w:uiPriority w:val="99"/>
    <w:rsid w:val="00F74C2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74C2E"/>
    <w:pPr>
      <w:tabs>
        <w:tab w:val="right" w:leader="dot" w:pos="8505"/>
      </w:tabs>
      <w:ind w:hanging="1134"/>
    </w:pPr>
  </w:style>
  <w:style w:type="paragraph" w:styleId="Inhopg5">
    <w:name w:val="toc 5"/>
    <w:basedOn w:val="Standaard"/>
    <w:next w:val="Standaard"/>
    <w:uiPriority w:val="39"/>
    <w:rsid w:val="00F74C2E"/>
    <w:pPr>
      <w:tabs>
        <w:tab w:val="right" w:leader="dot" w:pos="8505"/>
      </w:tabs>
      <w:ind w:hanging="1134"/>
    </w:pPr>
  </w:style>
  <w:style w:type="paragraph" w:styleId="Voetnoottekst">
    <w:name w:val="footnote text"/>
    <w:basedOn w:val="Standaard"/>
    <w:link w:val="VoetnoottekstChar"/>
    <w:uiPriority w:val="99"/>
    <w:rsid w:val="00F74C2E"/>
    <w:pPr>
      <w:tabs>
        <w:tab w:val="left" w:pos="600"/>
      </w:tabs>
      <w:spacing w:line="200" w:lineRule="exact"/>
      <w:ind w:left="284" w:hanging="284"/>
    </w:pPr>
    <w:rPr>
      <w:sz w:val="14"/>
      <w:szCs w:val="20"/>
    </w:rPr>
  </w:style>
  <w:style w:type="paragraph" w:styleId="Eindnoottekst">
    <w:name w:val="endnote text"/>
    <w:basedOn w:val="Standaard"/>
    <w:semiHidden/>
    <w:rsid w:val="00F74C2E"/>
    <w:rPr>
      <w:szCs w:val="20"/>
    </w:rPr>
  </w:style>
  <w:style w:type="table" w:customStyle="1" w:styleId="Versiehistorie">
    <w:name w:val="Versiehistorie"/>
    <w:basedOn w:val="Standaardtabel"/>
    <w:uiPriority w:val="99"/>
    <w:rsid w:val="00F74C2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74C2E"/>
    <w:rPr>
      <w:rFonts w:ascii="Verdana" w:hAnsi="Verdana"/>
      <w:sz w:val="18"/>
      <w:szCs w:val="24"/>
    </w:rPr>
  </w:style>
  <w:style w:type="table" w:styleId="Tabelraster">
    <w:name w:val="Table Grid"/>
    <w:basedOn w:val="Standaardtabel"/>
    <w:rsid w:val="00F74C2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74C2E"/>
    <w:pPr>
      <w:spacing w:line="240" w:lineRule="auto"/>
    </w:pPr>
    <w:rPr>
      <w:b/>
      <w:bCs/>
      <w:sz w:val="20"/>
      <w:szCs w:val="20"/>
    </w:rPr>
  </w:style>
  <w:style w:type="paragraph" w:customStyle="1" w:styleId="Colofon">
    <w:name w:val="Colofon"/>
    <w:basedOn w:val="Standaard"/>
    <w:rsid w:val="00F74C2E"/>
    <w:pPr>
      <w:ind w:left="2268" w:hanging="2268"/>
    </w:pPr>
  </w:style>
  <w:style w:type="paragraph" w:customStyle="1" w:styleId="Kop2bijlage">
    <w:name w:val="Kop 2 bijlage"/>
    <w:basedOn w:val="Standaard"/>
    <w:next w:val="Standaard"/>
    <w:rsid w:val="00F74C2E"/>
    <w:pPr>
      <w:keepNext/>
      <w:pageBreakBefore/>
      <w:numPr>
        <w:ilvl w:val="6"/>
        <w:numId w:val="2"/>
      </w:numPr>
      <w:spacing w:after="700"/>
    </w:pPr>
    <w:rPr>
      <w:sz w:val="24"/>
    </w:rPr>
  </w:style>
  <w:style w:type="paragraph" w:customStyle="1" w:styleId="Kop3bijlage">
    <w:name w:val="Kop 3 bijlage"/>
    <w:basedOn w:val="Standaard"/>
    <w:next w:val="Standaard"/>
    <w:rsid w:val="00F74C2E"/>
    <w:pPr>
      <w:keepNext/>
      <w:tabs>
        <w:tab w:val="num" w:pos="1276"/>
      </w:tabs>
      <w:spacing w:before="280"/>
      <w:outlineLvl w:val="2"/>
    </w:pPr>
    <w:rPr>
      <w:b/>
    </w:rPr>
  </w:style>
  <w:style w:type="paragraph" w:customStyle="1" w:styleId="Opsommingnummers1">
    <w:name w:val="Opsomming nummers 1"/>
    <w:basedOn w:val="Standaard"/>
    <w:qFormat/>
    <w:rsid w:val="00F74C2E"/>
    <w:pPr>
      <w:numPr>
        <w:numId w:val="1"/>
      </w:numPr>
    </w:pPr>
  </w:style>
  <w:style w:type="paragraph" w:customStyle="1" w:styleId="Opsommingnummers2">
    <w:name w:val="Opsomming nummers 2"/>
    <w:basedOn w:val="Standaard"/>
    <w:qFormat/>
    <w:rsid w:val="00F74C2E"/>
    <w:pPr>
      <w:numPr>
        <w:ilvl w:val="2"/>
        <w:numId w:val="1"/>
      </w:numPr>
    </w:pPr>
  </w:style>
  <w:style w:type="paragraph" w:customStyle="1" w:styleId="Opsommingnummers3">
    <w:name w:val="Opsomming nummers 3"/>
    <w:basedOn w:val="Standaard"/>
    <w:qFormat/>
    <w:rsid w:val="00F74C2E"/>
    <w:pPr>
      <w:numPr>
        <w:ilvl w:val="4"/>
        <w:numId w:val="1"/>
      </w:numPr>
    </w:pPr>
  </w:style>
  <w:style w:type="paragraph" w:styleId="Inhopg6">
    <w:name w:val="toc 6"/>
    <w:basedOn w:val="Standaard"/>
    <w:next w:val="Standaard"/>
    <w:uiPriority w:val="39"/>
    <w:unhideWhenUsed/>
    <w:rsid w:val="00F74C2E"/>
    <w:pPr>
      <w:tabs>
        <w:tab w:val="right" w:leader="dot" w:pos="8505"/>
      </w:tabs>
      <w:ind w:hanging="1134"/>
    </w:pPr>
  </w:style>
  <w:style w:type="paragraph" w:styleId="Inhopg7">
    <w:name w:val="toc 7"/>
    <w:basedOn w:val="Standaard"/>
    <w:next w:val="Standaard"/>
    <w:uiPriority w:val="39"/>
    <w:rsid w:val="00F74C2E"/>
    <w:pPr>
      <w:tabs>
        <w:tab w:val="right" w:leader="dot" w:pos="8505"/>
      </w:tabs>
    </w:pPr>
  </w:style>
  <w:style w:type="paragraph" w:customStyle="1" w:styleId="Opsommingtekens1">
    <w:name w:val="Opsomming tekens 1"/>
    <w:basedOn w:val="Standaard"/>
    <w:qFormat/>
    <w:rsid w:val="00F74C2E"/>
    <w:pPr>
      <w:numPr>
        <w:ilvl w:val="1"/>
        <w:numId w:val="1"/>
      </w:numPr>
    </w:pPr>
  </w:style>
  <w:style w:type="paragraph" w:customStyle="1" w:styleId="Opsommingtekens2">
    <w:name w:val="Opsomming tekens 2"/>
    <w:basedOn w:val="Standaard"/>
    <w:qFormat/>
    <w:rsid w:val="00F74C2E"/>
    <w:pPr>
      <w:numPr>
        <w:ilvl w:val="3"/>
        <w:numId w:val="1"/>
      </w:numPr>
    </w:pPr>
  </w:style>
  <w:style w:type="paragraph" w:customStyle="1" w:styleId="Opsommingtekens3">
    <w:name w:val="Opsomming tekens 3"/>
    <w:basedOn w:val="Standaard"/>
    <w:qFormat/>
    <w:rsid w:val="00F74C2E"/>
    <w:pPr>
      <w:numPr>
        <w:ilvl w:val="5"/>
        <w:numId w:val="1"/>
      </w:numPr>
    </w:pPr>
  </w:style>
  <w:style w:type="paragraph" w:customStyle="1" w:styleId="Opsommingtekens4">
    <w:name w:val="Opsomming tekens 4"/>
    <w:basedOn w:val="Standaard"/>
    <w:qFormat/>
    <w:rsid w:val="00F74C2E"/>
    <w:pPr>
      <w:numPr>
        <w:ilvl w:val="6"/>
        <w:numId w:val="1"/>
      </w:numPr>
    </w:pPr>
  </w:style>
  <w:style w:type="paragraph" w:customStyle="1" w:styleId="Tabeltitel">
    <w:name w:val="Tabeltitel"/>
    <w:basedOn w:val="Standaard"/>
    <w:next w:val="Standaard"/>
    <w:qFormat/>
    <w:rsid w:val="00F74C2E"/>
    <w:pPr>
      <w:keepNext/>
      <w:numPr>
        <w:numId w:val="10"/>
      </w:numPr>
      <w:spacing w:before="280" w:after="140"/>
    </w:pPr>
    <w:rPr>
      <w:b/>
    </w:rPr>
  </w:style>
  <w:style w:type="numbering" w:styleId="111111">
    <w:name w:val="Outline List 2"/>
    <w:basedOn w:val="Geenlijst"/>
    <w:semiHidden/>
    <w:unhideWhenUsed/>
    <w:rsid w:val="00F74C2E"/>
  </w:style>
  <w:style w:type="numbering" w:styleId="1ai">
    <w:name w:val="Outline List 1"/>
    <w:basedOn w:val="Geenlijst"/>
    <w:semiHidden/>
    <w:unhideWhenUsed/>
    <w:rsid w:val="00F74C2E"/>
  </w:style>
  <w:style w:type="table" w:styleId="3D-effectenvoortabel1">
    <w:name w:val="Table 3D effects 1"/>
    <w:basedOn w:val="Standaardtabel"/>
    <w:semiHidden/>
    <w:unhideWhenUsed/>
    <w:rsid w:val="00F74C2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74C2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74C2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74C2E"/>
    <w:pPr>
      <w:spacing w:line="240" w:lineRule="auto"/>
    </w:pPr>
    <w:rPr>
      <w:sz w:val="14"/>
    </w:rPr>
  </w:style>
  <w:style w:type="character" w:styleId="Verwijzingopmerking">
    <w:name w:val="annotation reference"/>
    <w:basedOn w:val="Standaardalinea-lettertype"/>
    <w:semiHidden/>
    <w:unhideWhenUsed/>
    <w:rsid w:val="00F74C2E"/>
    <w:rPr>
      <w:sz w:val="16"/>
      <w:szCs w:val="16"/>
    </w:rPr>
  </w:style>
  <w:style w:type="paragraph" w:styleId="Documentstructuur">
    <w:name w:val="Document Map"/>
    <w:basedOn w:val="Standaard"/>
    <w:semiHidden/>
    <w:unhideWhenUsed/>
    <w:rsid w:val="00F74C2E"/>
    <w:pPr>
      <w:spacing w:line="240" w:lineRule="auto"/>
    </w:pPr>
    <w:rPr>
      <w:rFonts w:ascii="Tahoma" w:hAnsi="Tahoma" w:cs="Tahoma"/>
      <w:sz w:val="16"/>
      <w:szCs w:val="16"/>
    </w:rPr>
  </w:style>
  <w:style w:type="table" w:styleId="Donkerelijst">
    <w:name w:val="Dark List"/>
    <w:basedOn w:val="Standaardtabel"/>
    <w:uiPriority w:val="61"/>
    <w:rsid w:val="00F74C2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74C2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74C2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74C2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74C2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74C2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74C2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74C2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74C2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74C2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74C2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74C2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74C2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74C2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74C2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74C2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74C2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74C2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74C2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74C2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74C2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74C2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74C2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74C2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74C2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74C2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74C2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74C2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74C2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74C2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74C2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74C2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74C2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74C2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74C2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74C2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74C2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74C2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74C2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74C2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74C2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74C2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74C2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74C2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74C2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74C2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74C2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74C2E"/>
    <w:pPr>
      <w:spacing w:line="240" w:lineRule="auto"/>
      <w:ind w:left="180" w:hanging="180"/>
    </w:pPr>
  </w:style>
  <w:style w:type="paragraph" w:styleId="Index2">
    <w:name w:val="index 2"/>
    <w:basedOn w:val="Standaard"/>
    <w:next w:val="Standaard"/>
    <w:semiHidden/>
    <w:unhideWhenUsed/>
    <w:rsid w:val="00F74C2E"/>
    <w:pPr>
      <w:spacing w:line="240" w:lineRule="auto"/>
      <w:ind w:left="360" w:hanging="180"/>
    </w:pPr>
  </w:style>
  <w:style w:type="paragraph" w:styleId="Index3">
    <w:name w:val="index 3"/>
    <w:basedOn w:val="Standaard"/>
    <w:next w:val="Standaard"/>
    <w:semiHidden/>
    <w:unhideWhenUsed/>
    <w:rsid w:val="00F74C2E"/>
    <w:pPr>
      <w:spacing w:line="240" w:lineRule="auto"/>
      <w:ind w:left="540" w:hanging="180"/>
    </w:pPr>
  </w:style>
  <w:style w:type="paragraph" w:styleId="Index4">
    <w:name w:val="index 4"/>
    <w:basedOn w:val="Standaard"/>
    <w:next w:val="Standaard"/>
    <w:semiHidden/>
    <w:unhideWhenUsed/>
    <w:rsid w:val="00F74C2E"/>
    <w:pPr>
      <w:spacing w:line="240" w:lineRule="auto"/>
      <w:ind w:left="720" w:hanging="180"/>
    </w:pPr>
  </w:style>
  <w:style w:type="paragraph" w:styleId="Index5">
    <w:name w:val="index 5"/>
    <w:basedOn w:val="Standaard"/>
    <w:next w:val="Standaard"/>
    <w:semiHidden/>
    <w:unhideWhenUsed/>
    <w:rsid w:val="00F74C2E"/>
    <w:pPr>
      <w:spacing w:line="240" w:lineRule="auto"/>
      <w:ind w:left="900" w:hanging="180"/>
    </w:pPr>
  </w:style>
  <w:style w:type="paragraph" w:styleId="Index6">
    <w:name w:val="index 6"/>
    <w:basedOn w:val="Standaard"/>
    <w:next w:val="Standaard"/>
    <w:semiHidden/>
    <w:unhideWhenUsed/>
    <w:rsid w:val="00F74C2E"/>
    <w:pPr>
      <w:spacing w:line="240" w:lineRule="auto"/>
      <w:ind w:left="1080" w:hanging="180"/>
    </w:pPr>
  </w:style>
  <w:style w:type="paragraph" w:styleId="Index7">
    <w:name w:val="index 7"/>
    <w:basedOn w:val="Standaard"/>
    <w:next w:val="Standaard"/>
    <w:semiHidden/>
    <w:unhideWhenUsed/>
    <w:rsid w:val="00F74C2E"/>
    <w:pPr>
      <w:spacing w:line="240" w:lineRule="auto"/>
      <w:ind w:left="1260" w:hanging="180"/>
    </w:pPr>
  </w:style>
  <w:style w:type="paragraph" w:styleId="Index8">
    <w:name w:val="index 8"/>
    <w:basedOn w:val="Standaard"/>
    <w:next w:val="Standaard"/>
    <w:semiHidden/>
    <w:unhideWhenUsed/>
    <w:rsid w:val="00F74C2E"/>
    <w:pPr>
      <w:spacing w:line="240" w:lineRule="auto"/>
      <w:ind w:left="1440" w:hanging="180"/>
    </w:pPr>
  </w:style>
  <w:style w:type="paragraph" w:styleId="Index9">
    <w:name w:val="index 9"/>
    <w:basedOn w:val="Standaard"/>
    <w:next w:val="Standaard"/>
    <w:semiHidden/>
    <w:unhideWhenUsed/>
    <w:rsid w:val="00F74C2E"/>
    <w:pPr>
      <w:spacing w:line="240" w:lineRule="auto"/>
      <w:ind w:left="1620" w:hanging="180"/>
    </w:pPr>
  </w:style>
  <w:style w:type="paragraph" w:styleId="Inhopg8">
    <w:name w:val="toc 8"/>
    <w:basedOn w:val="Standaard"/>
    <w:next w:val="Standaard"/>
    <w:uiPriority w:val="39"/>
    <w:unhideWhenUsed/>
    <w:rsid w:val="00F74C2E"/>
    <w:pPr>
      <w:tabs>
        <w:tab w:val="right" w:leader="dot" w:pos="8505"/>
      </w:tabs>
    </w:pPr>
  </w:style>
  <w:style w:type="paragraph" w:styleId="Inhopg9">
    <w:name w:val="toc 9"/>
    <w:basedOn w:val="Standaard"/>
    <w:next w:val="Standaard"/>
    <w:uiPriority w:val="39"/>
    <w:unhideWhenUsed/>
    <w:rsid w:val="00F74C2E"/>
    <w:pPr>
      <w:spacing w:after="100"/>
      <w:ind w:left="1260"/>
    </w:pPr>
  </w:style>
  <w:style w:type="table" w:styleId="Klassieketabel1">
    <w:name w:val="Table Classic 1"/>
    <w:basedOn w:val="Standaardtabel"/>
    <w:semiHidden/>
    <w:unhideWhenUsed/>
    <w:rsid w:val="00F74C2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74C2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74C2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74C2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74C2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74C2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74C2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74C2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74C2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74C2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74C2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74C2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74C2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74C2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74C2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74C2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74C2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74C2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74C2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74C2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74C2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74C2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74C2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74C2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74C2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74C2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74C2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74C2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74C2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74C2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74C2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74C2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74C2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74C2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74C2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74C2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74C2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74C2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74C2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74C2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74C2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74C2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74C2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74C2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74C2E"/>
  </w:style>
  <w:style w:type="table" w:styleId="Professioneletabel">
    <w:name w:val="Table Professional"/>
    <w:basedOn w:val="Standaardtabel"/>
    <w:semiHidden/>
    <w:unhideWhenUsed/>
    <w:rsid w:val="00F74C2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74C2E"/>
  </w:style>
  <w:style w:type="table" w:styleId="Tabelkolommen1">
    <w:name w:val="Table Columns 1"/>
    <w:basedOn w:val="Standaardtabel"/>
    <w:semiHidden/>
    <w:unhideWhenUsed/>
    <w:rsid w:val="00F74C2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74C2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74C2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74C2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74C2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74C2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74C2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74C2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74C2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74C2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74C2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74C2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74C2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74C2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74C2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74C2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74C2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74C2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74C2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74C2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74C2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74C2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74C2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74C2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74C2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74C2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74C2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74C2E"/>
    <w:pPr>
      <w:keepNext/>
      <w:spacing w:before="280" w:after="280" w:line="240" w:lineRule="auto"/>
    </w:pPr>
    <w:rPr>
      <w:color w:val="FF0000"/>
    </w:rPr>
  </w:style>
  <w:style w:type="paragraph" w:customStyle="1" w:styleId="Figuurbijschrift">
    <w:name w:val="Figuurbijschrift"/>
    <w:basedOn w:val="Standaard"/>
    <w:next w:val="Standaard"/>
    <w:qFormat/>
    <w:rsid w:val="00F74C2E"/>
    <w:pPr>
      <w:numPr>
        <w:numId w:val="9"/>
      </w:numPr>
      <w:tabs>
        <w:tab w:val="left" w:pos="1134"/>
      </w:tabs>
      <w:spacing w:before="280" w:after="280"/>
    </w:pPr>
    <w:rPr>
      <w:b/>
    </w:rPr>
  </w:style>
  <w:style w:type="character" w:styleId="Eindnootmarkering">
    <w:name w:val="endnote reference"/>
    <w:basedOn w:val="Standaardalinea-lettertype"/>
    <w:semiHidden/>
    <w:unhideWhenUsed/>
    <w:rsid w:val="00F74C2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74C2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74C2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74C2E"/>
  </w:style>
  <w:style w:type="paragraph" w:styleId="Kopvaninhoudsopgave">
    <w:name w:val="TOC Heading"/>
    <w:basedOn w:val="Kop1"/>
    <w:next w:val="Standaard"/>
    <w:uiPriority w:val="39"/>
    <w:semiHidden/>
    <w:unhideWhenUsed/>
    <w:qFormat/>
    <w:rsid w:val="00F74C2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74C2E"/>
    <w:pPr>
      <w:shd w:val="clear" w:color="auto" w:fill="FFFF00"/>
      <w:spacing w:before="280" w:after="280"/>
      <w:contextualSpacing/>
    </w:pPr>
  </w:style>
  <w:style w:type="paragraph" w:customStyle="1" w:styleId="Code">
    <w:name w:val="Code"/>
    <w:basedOn w:val="Standaard"/>
    <w:rsid w:val="00F74C2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74C2E"/>
    <w:rPr>
      <w:color w:val="808080"/>
    </w:rPr>
  </w:style>
  <w:style w:type="character" w:customStyle="1" w:styleId="Colofonomgevingswetbesluit">
    <w:name w:val="Colofon omgevingswetbesluit"/>
    <w:basedOn w:val="Standaardalinea-lettertype"/>
    <w:uiPriority w:val="1"/>
    <w:rsid w:val="00F74C2E"/>
  </w:style>
  <w:style w:type="character" w:customStyle="1" w:styleId="Colofonprojectnaam">
    <w:name w:val="Colofon projectnaam"/>
    <w:basedOn w:val="Standaardalinea-lettertype"/>
    <w:uiPriority w:val="1"/>
    <w:rsid w:val="00F74C2E"/>
  </w:style>
  <w:style w:type="character" w:customStyle="1" w:styleId="Colofonprojectnummer">
    <w:name w:val="Colofon projectnummer"/>
    <w:basedOn w:val="Standaardalinea-lettertype"/>
    <w:uiPriority w:val="1"/>
    <w:rsid w:val="00F74C2E"/>
  </w:style>
  <w:style w:type="character" w:customStyle="1" w:styleId="Colofoncontactpersoon">
    <w:name w:val="Colofon contactpersoon"/>
    <w:basedOn w:val="Standaardalinea-lettertype"/>
    <w:uiPriority w:val="1"/>
    <w:rsid w:val="00F74C2E"/>
  </w:style>
  <w:style w:type="character" w:customStyle="1" w:styleId="Colofonauteur">
    <w:name w:val="Colofon auteur"/>
    <w:basedOn w:val="Standaardalinea-lettertype"/>
    <w:uiPriority w:val="1"/>
    <w:rsid w:val="00F74C2E"/>
  </w:style>
  <w:style w:type="table" w:customStyle="1" w:styleId="Implementatie">
    <w:name w:val="Implementatie"/>
    <w:basedOn w:val="Standaardtabel"/>
    <w:uiPriority w:val="99"/>
    <w:rsid w:val="00F74C2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74C2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74C2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74C2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74C2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74C2E"/>
  </w:style>
  <w:style w:type="paragraph" w:styleId="Berichtkop">
    <w:name w:val="Message Header"/>
    <w:basedOn w:val="Standaard"/>
    <w:link w:val="BerichtkopChar"/>
    <w:semiHidden/>
    <w:unhideWhenUsed/>
    <w:rsid w:val="00F74C2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74C2E"/>
  </w:style>
  <w:style w:type="paragraph" w:styleId="Bloktekst">
    <w:name w:val="Block Text"/>
    <w:basedOn w:val="Standaard"/>
    <w:semiHidden/>
    <w:unhideWhenUsed/>
    <w:rsid w:val="00F74C2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74C2E"/>
    <w:pPr>
      <w:ind w:left="180" w:hanging="180"/>
    </w:pPr>
  </w:style>
  <w:style w:type="paragraph" w:styleId="Datum">
    <w:name w:val="Date"/>
    <w:basedOn w:val="Standaard"/>
    <w:next w:val="Standaard"/>
    <w:link w:val="DatumChar"/>
    <w:semiHidden/>
    <w:unhideWhenUsed/>
    <w:rsid w:val="00F74C2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74C2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74C2E"/>
    <w:rPr>
      <w:color w:val="800080" w:themeColor="followedHyperlink"/>
      <w:u w:val="single"/>
    </w:rPr>
  </w:style>
  <w:style w:type="paragraph" w:styleId="Handtekening">
    <w:name w:val="Signature"/>
    <w:basedOn w:val="Standaard"/>
    <w:link w:val="HandtekeningChar"/>
    <w:semiHidden/>
    <w:unhideWhenUsed/>
    <w:rsid w:val="00F74C2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74C2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74C2E"/>
    <w:rPr>
      <w:rFonts w:ascii="Consolas" w:hAnsi="Consolas"/>
      <w:sz w:val="20"/>
      <w:szCs w:val="20"/>
    </w:rPr>
  </w:style>
  <w:style w:type="character" w:styleId="HTMLDefinition">
    <w:name w:val="HTML Definition"/>
    <w:basedOn w:val="Standaardalinea-lettertype"/>
    <w:semiHidden/>
    <w:unhideWhenUsed/>
    <w:rsid w:val="00F74C2E"/>
    <w:rPr>
      <w:i/>
      <w:iCs/>
    </w:rPr>
  </w:style>
  <w:style w:type="character" w:styleId="HTMLVariable">
    <w:name w:val="HTML Variable"/>
    <w:basedOn w:val="Standaardalinea-lettertype"/>
    <w:semiHidden/>
    <w:unhideWhenUsed/>
    <w:rsid w:val="00F74C2E"/>
    <w:rPr>
      <w:i/>
      <w:iCs/>
    </w:rPr>
  </w:style>
  <w:style w:type="character" w:styleId="HTML-acroniem">
    <w:name w:val="HTML Acronym"/>
    <w:basedOn w:val="Standaardalinea-lettertype"/>
    <w:semiHidden/>
    <w:unhideWhenUsed/>
    <w:rsid w:val="00F74C2E"/>
  </w:style>
  <w:style w:type="paragraph" w:styleId="HTML-adres">
    <w:name w:val="HTML Address"/>
    <w:basedOn w:val="Standaard"/>
    <w:link w:val="HTML-adresChar"/>
    <w:semiHidden/>
    <w:unhideWhenUsed/>
    <w:rsid w:val="00F74C2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74C2E"/>
    <w:rPr>
      <w:i/>
      <w:iCs/>
    </w:rPr>
  </w:style>
  <w:style w:type="character" w:styleId="HTML-schrijfmachine">
    <w:name w:val="HTML Typewriter"/>
    <w:basedOn w:val="Standaardalinea-lettertype"/>
    <w:semiHidden/>
    <w:unhideWhenUsed/>
    <w:rsid w:val="00F74C2E"/>
    <w:rPr>
      <w:rFonts w:ascii="Consolas" w:hAnsi="Consolas"/>
      <w:sz w:val="20"/>
      <w:szCs w:val="20"/>
    </w:rPr>
  </w:style>
  <w:style w:type="character" w:styleId="HTML-toetsenbord">
    <w:name w:val="HTML Keyboard"/>
    <w:basedOn w:val="Standaardalinea-lettertype"/>
    <w:semiHidden/>
    <w:unhideWhenUsed/>
    <w:rsid w:val="00F74C2E"/>
    <w:rPr>
      <w:rFonts w:ascii="Consolas" w:hAnsi="Consolas"/>
      <w:sz w:val="20"/>
      <w:szCs w:val="20"/>
    </w:rPr>
  </w:style>
  <w:style w:type="character" w:styleId="HTML-voorbeeld">
    <w:name w:val="HTML Sample"/>
    <w:basedOn w:val="Standaardalinea-lettertype"/>
    <w:semiHidden/>
    <w:unhideWhenUsed/>
    <w:rsid w:val="00F74C2E"/>
    <w:rPr>
      <w:rFonts w:ascii="Consolas" w:hAnsi="Consolas"/>
      <w:sz w:val="24"/>
      <w:szCs w:val="24"/>
    </w:rPr>
  </w:style>
  <w:style w:type="paragraph" w:styleId="Indexkop">
    <w:name w:val="index heading"/>
    <w:basedOn w:val="Standaard"/>
    <w:next w:val="Index1"/>
    <w:semiHidden/>
    <w:unhideWhenUsed/>
    <w:rsid w:val="00F74C2E"/>
    <w:rPr>
      <w:rFonts w:asciiTheme="majorHAnsi" w:eastAsiaTheme="majorEastAsia" w:hAnsiTheme="majorHAnsi" w:cstheme="majorBidi"/>
      <w:b/>
      <w:bCs/>
    </w:rPr>
  </w:style>
  <w:style w:type="paragraph" w:styleId="Kopbronvermelding">
    <w:name w:val="toa heading"/>
    <w:basedOn w:val="Standaard"/>
    <w:next w:val="Standaard"/>
    <w:semiHidden/>
    <w:unhideWhenUsed/>
    <w:rsid w:val="00F74C2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74C2E"/>
    <w:pPr>
      <w:ind w:left="283" w:hanging="283"/>
      <w:contextualSpacing/>
    </w:pPr>
  </w:style>
  <w:style w:type="paragraph" w:styleId="Lijst2">
    <w:name w:val="List 2"/>
    <w:basedOn w:val="Standaard"/>
    <w:semiHidden/>
    <w:unhideWhenUsed/>
    <w:rsid w:val="00F74C2E"/>
    <w:pPr>
      <w:ind w:left="566" w:hanging="283"/>
      <w:contextualSpacing/>
    </w:pPr>
  </w:style>
  <w:style w:type="paragraph" w:styleId="Lijst3">
    <w:name w:val="List 3"/>
    <w:basedOn w:val="Standaard"/>
    <w:semiHidden/>
    <w:unhideWhenUsed/>
    <w:rsid w:val="00F74C2E"/>
    <w:pPr>
      <w:ind w:left="849" w:hanging="283"/>
      <w:contextualSpacing/>
    </w:pPr>
  </w:style>
  <w:style w:type="paragraph" w:styleId="Lijst4">
    <w:name w:val="List 4"/>
    <w:basedOn w:val="Standaard"/>
    <w:semiHidden/>
    <w:unhideWhenUsed/>
    <w:rsid w:val="00F74C2E"/>
    <w:pPr>
      <w:ind w:left="1132" w:hanging="283"/>
      <w:contextualSpacing/>
    </w:pPr>
  </w:style>
  <w:style w:type="paragraph" w:styleId="Lijst5">
    <w:name w:val="List 5"/>
    <w:basedOn w:val="Standaard"/>
    <w:semiHidden/>
    <w:unhideWhenUsed/>
    <w:rsid w:val="00F74C2E"/>
    <w:pPr>
      <w:ind w:left="1415" w:hanging="283"/>
      <w:contextualSpacing/>
    </w:pPr>
  </w:style>
  <w:style w:type="paragraph" w:styleId="Lijstmetafbeeldingen">
    <w:name w:val="table of figures"/>
    <w:basedOn w:val="Standaard"/>
    <w:next w:val="Standaard"/>
    <w:semiHidden/>
    <w:unhideWhenUsed/>
    <w:rsid w:val="00F74C2E"/>
  </w:style>
  <w:style w:type="paragraph" w:styleId="Lijstopsomteken">
    <w:name w:val="List Bullet"/>
    <w:basedOn w:val="Standaard"/>
    <w:semiHidden/>
    <w:unhideWhenUsed/>
    <w:rsid w:val="00F74C2E"/>
    <w:pPr>
      <w:numPr>
        <w:numId w:val="3"/>
      </w:numPr>
      <w:contextualSpacing/>
    </w:pPr>
  </w:style>
  <w:style w:type="paragraph" w:styleId="Lijstopsomteken2">
    <w:name w:val="List Bullet 2"/>
    <w:basedOn w:val="Standaard"/>
    <w:semiHidden/>
    <w:unhideWhenUsed/>
    <w:rsid w:val="00F74C2E"/>
    <w:pPr>
      <w:tabs>
        <w:tab w:val="num" w:pos="720"/>
      </w:tabs>
      <w:ind w:left="720" w:hanging="720"/>
      <w:contextualSpacing/>
    </w:pPr>
  </w:style>
  <w:style w:type="paragraph" w:styleId="Lijstopsomteken3">
    <w:name w:val="List Bullet 3"/>
    <w:basedOn w:val="Standaard"/>
    <w:semiHidden/>
    <w:unhideWhenUsed/>
    <w:rsid w:val="00F74C2E"/>
    <w:pPr>
      <w:tabs>
        <w:tab w:val="num" w:pos="720"/>
      </w:tabs>
      <w:ind w:left="720" w:hanging="720"/>
      <w:contextualSpacing/>
    </w:pPr>
  </w:style>
  <w:style w:type="paragraph" w:styleId="Lijstopsomteken4">
    <w:name w:val="List Bullet 4"/>
    <w:basedOn w:val="Standaard"/>
    <w:semiHidden/>
    <w:unhideWhenUsed/>
    <w:rsid w:val="00F74C2E"/>
    <w:pPr>
      <w:tabs>
        <w:tab w:val="num" w:pos="720"/>
      </w:tabs>
      <w:ind w:left="720" w:hanging="720"/>
      <w:contextualSpacing/>
    </w:pPr>
  </w:style>
  <w:style w:type="paragraph" w:styleId="Lijstopsomteken5">
    <w:name w:val="List Bullet 5"/>
    <w:basedOn w:val="Standaard"/>
    <w:semiHidden/>
    <w:unhideWhenUsed/>
    <w:rsid w:val="00F74C2E"/>
    <w:pPr>
      <w:tabs>
        <w:tab w:val="num" w:pos="720"/>
      </w:tabs>
      <w:ind w:left="720" w:hanging="720"/>
      <w:contextualSpacing/>
    </w:pPr>
  </w:style>
  <w:style w:type="paragraph" w:styleId="Lijstnummering2">
    <w:name w:val="List Number 2"/>
    <w:basedOn w:val="Standaard"/>
    <w:semiHidden/>
    <w:unhideWhenUsed/>
    <w:rsid w:val="00F74C2E"/>
    <w:pPr>
      <w:tabs>
        <w:tab w:val="num" w:pos="720"/>
      </w:tabs>
      <w:ind w:left="720" w:hanging="720"/>
      <w:contextualSpacing/>
    </w:pPr>
  </w:style>
  <w:style w:type="paragraph" w:styleId="Lijstnummering3">
    <w:name w:val="List Number 3"/>
    <w:basedOn w:val="Standaard"/>
    <w:semiHidden/>
    <w:unhideWhenUsed/>
    <w:rsid w:val="00F74C2E"/>
    <w:pPr>
      <w:tabs>
        <w:tab w:val="num" w:pos="720"/>
      </w:tabs>
      <w:ind w:left="720" w:hanging="720"/>
      <w:contextualSpacing/>
    </w:pPr>
  </w:style>
  <w:style w:type="paragraph" w:styleId="Lijstnummering4">
    <w:name w:val="List Number 4"/>
    <w:basedOn w:val="Standaard"/>
    <w:semiHidden/>
    <w:unhideWhenUsed/>
    <w:rsid w:val="00F74C2E"/>
    <w:pPr>
      <w:tabs>
        <w:tab w:val="num" w:pos="720"/>
      </w:tabs>
      <w:ind w:left="720" w:hanging="720"/>
      <w:contextualSpacing/>
    </w:pPr>
  </w:style>
  <w:style w:type="paragraph" w:styleId="Lijstnummering5">
    <w:name w:val="List Number 5"/>
    <w:basedOn w:val="Standaard"/>
    <w:semiHidden/>
    <w:unhideWhenUsed/>
    <w:rsid w:val="00F74C2E"/>
    <w:pPr>
      <w:tabs>
        <w:tab w:val="num" w:pos="720"/>
      </w:tabs>
      <w:ind w:left="720" w:hanging="720"/>
      <w:contextualSpacing/>
    </w:pPr>
  </w:style>
  <w:style w:type="paragraph" w:styleId="Lijstvoortzetting">
    <w:name w:val="List Continue"/>
    <w:basedOn w:val="Standaard"/>
    <w:semiHidden/>
    <w:unhideWhenUsed/>
    <w:rsid w:val="00F74C2E"/>
    <w:pPr>
      <w:spacing w:after="120"/>
      <w:ind w:left="283"/>
      <w:contextualSpacing/>
    </w:pPr>
  </w:style>
  <w:style w:type="paragraph" w:styleId="Lijstvoortzetting2">
    <w:name w:val="List Continue 2"/>
    <w:basedOn w:val="Standaard"/>
    <w:semiHidden/>
    <w:unhideWhenUsed/>
    <w:rsid w:val="00F74C2E"/>
    <w:pPr>
      <w:spacing w:after="120"/>
      <w:ind w:left="566"/>
      <w:contextualSpacing/>
    </w:pPr>
  </w:style>
  <w:style w:type="paragraph" w:styleId="Lijstvoortzetting3">
    <w:name w:val="List Continue 3"/>
    <w:basedOn w:val="Standaard"/>
    <w:semiHidden/>
    <w:unhideWhenUsed/>
    <w:rsid w:val="00F74C2E"/>
    <w:pPr>
      <w:spacing w:after="120"/>
      <w:ind w:left="849"/>
      <w:contextualSpacing/>
    </w:pPr>
  </w:style>
  <w:style w:type="paragraph" w:styleId="Lijstvoortzetting4">
    <w:name w:val="List Continue 4"/>
    <w:basedOn w:val="Standaard"/>
    <w:semiHidden/>
    <w:unhideWhenUsed/>
    <w:rsid w:val="00F74C2E"/>
    <w:pPr>
      <w:spacing w:after="120"/>
      <w:ind w:left="1132"/>
      <w:contextualSpacing/>
    </w:pPr>
  </w:style>
  <w:style w:type="paragraph" w:styleId="Lijstvoortzetting5">
    <w:name w:val="List Continue 5"/>
    <w:basedOn w:val="Standaard"/>
    <w:semiHidden/>
    <w:unhideWhenUsed/>
    <w:rsid w:val="00F74C2E"/>
    <w:pPr>
      <w:spacing w:after="120"/>
      <w:ind w:left="1415"/>
      <w:contextualSpacing/>
    </w:pPr>
  </w:style>
  <w:style w:type="paragraph" w:styleId="Normaalweb">
    <w:name w:val="Normal (Web)"/>
    <w:basedOn w:val="Standaard"/>
    <w:semiHidden/>
    <w:unhideWhenUsed/>
    <w:rsid w:val="00F74C2E"/>
    <w:rPr>
      <w:rFonts w:ascii="Times New Roman" w:hAnsi="Times New Roman"/>
      <w:sz w:val="24"/>
    </w:rPr>
  </w:style>
  <w:style w:type="paragraph" w:styleId="Notitiekop">
    <w:name w:val="Note Heading"/>
    <w:basedOn w:val="Standaard"/>
    <w:next w:val="Standaard"/>
    <w:link w:val="NotitiekopChar"/>
    <w:semiHidden/>
    <w:unhideWhenUsed/>
    <w:rsid w:val="00F74C2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74C2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74C2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74C2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74C2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74C2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74C2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74C2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74C2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74C2E"/>
    <w:pPr>
      <w:ind w:left="708"/>
    </w:pPr>
  </w:style>
  <w:style w:type="paragraph" w:styleId="Tekstzonderopmaak">
    <w:name w:val="Plain Text"/>
    <w:basedOn w:val="Standaard"/>
    <w:link w:val="TekstzonderopmaakChar"/>
    <w:semiHidden/>
    <w:unhideWhenUsed/>
    <w:rsid w:val="00F74C2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74C2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numbering" w:customStyle="1" w:styleId="Koppenstructuur">
    <w:name w:val="Koppenstructuur"/>
    <w:basedOn w:val="Geenlijst"/>
    <w:uiPriority w:val="99"/>
    <w:rsid w:val="00FD3114"/>
    <w:pPr>
      <w:numPr>
        <w:numId w:val="6"/>
      </w:numPr>
    </w:pPr>
  </w:style>
  <w:style w:type="paragraph" w:styleId="Lijstalinea">
    <w:name w:val="List Paragraph"/>
    <w:basedOn w:val="Standaard"/>
    <w:uiPriority w:val="34"/>
    <w:qFormat/>
    <w:rsid w:val="00FB2FF3"/>
    <w:pPr>
      <w:ind w:left="720"/>
      <w:contextualSpacing/>
    </w:pPr>
  </w:style>
  <w:style w:type="character" w:styleId="Hyperlink">
    <w:name w:val="Hyperlink"/>
    <w:basedOn w:val="Standaardalinea-lettertype"/>
    <w:uiPriority w:val="99"/>
    <w:unhideWhenUsed/>
    <w:rsid w:val="00BB144C"/>
    <w:rPr>
      <w:color w:val="0000FF" w:themeColor="hyperlink"/>
      <w:u w:val="single"/>
    </w:rPr>
  </w:style>
  <w:style w:type="character" w:customStyle="1" w:styleId="Kop3Char">
    <w:name w:val="Kop 3 Char"/>
    <w:basedOn w:val="Standaardalinea-lettertype"/>
    <w:link w:val="Kop3"/>
    <w:uiPriority w:val="9"/>
    <w:rsid w:val="000437B9"/>
    <w:rPr>
      <w:rFonts w:ascii="Verdana" w:hAnsi="Verdana"/>
      <w:b/>
      <w:bCs/>
      <w:sz w:val="18"/>
      <w:szCs w:val="26"/>
    </w:rPr>
  </w:style>
  <w:style w:type="character" w:customStyle="1" w:styleId="Kop4Char">
    <w:name w:val="Kop 4 Char"/>
    <w:basedOn w:val="Standaardalinea-lettertype"/>
    <w:link w:val="Kop4"/>
    <w:rsid w:val="000437B9"/>
    <w:rPr>
      <w:rFonts w:ascii="Verdana" w:hAnsi="Verdana"/>
      <w:b/>
      <w:bCs/>
      <w:sz w:val="18"/>
      <w:szCs w:val="28"/>
    </w:rPr>
  </w:style>
  <w:style w:type="numbering" w:customStyle="1" w:styleId="Nummering1">
    <w:name w:val="Nummering1"/>
    <w:basedOn w:val="Geenlijst"/>
    <w:uiPriority w:val="99"/>
    <w:rsid w:val="00B52432"/>
  </w:style>
  <w:style w:type="numbering" w:customStyle="1" w:styleId="Nummering2">
    <w:name w:val="Nummering2"/>
    <w:basedOn w:val="Geenlijst"/>
    <w:rsid w:val="002F216C"/>
  </w:style>
  <w:style w:type="character" w:customStyle="1" w:styleId="Kop5Char">
    <w:name w:val="Kop 5 Char"/>
    <w:basedOn w:val="Standaardalinea-lettertype"/>
    <w:link w:val="Kop5"/>
    <w:locked/>
    <w:rsid w:val="00E63B88"/>
    <w:rPr>
      <w:rFonts w:ascii="Verdana" w:hAnsi="Verdana"/>
      <w:bCs/>
      <w:i/>
      <w:iCs/>
      <w:sz w:val="18"/>
      <w:szCs w:val="26"/>
    </w:rPr>
  </w:style>
  <w:style w:type="paragraph" w:customStyle="1" w:styleId="Opsommingtekens5">
    <w:name w:val="Opsomming tekens 5"/>
    <w:basedOn w:val="Standaard"/>
    <w:qFormat/>
    <w:rsid w:val="00F74C2E"/>
    <w:pPr>
      <w:numPr>
        <w:ilvl w:val="7"/>
        <w:numId w:val="1"/>
      </w:numPr>
    </w:pPr>
  </w:style>
  <w:style w:type="paragraph" w:customStyle="1" w:styleId="Opsommingtekens6">
    <w:name w:val="Opsomming tekens 6"/>
    <w:basedOn w:val="Standaard"/>
    <w:qFormat/>
    <w:rsid w:val="00F74C2E"/>
    <w:pPr>
      <w:numPr>
        <w:ilvl w:val="8"/>
        <w:numId w:val="1"/>
      </w:numPr>
    </w:pPr>
  </w:style>
  <w:style w:type="character" w:customStyle="1" w:styleId="Verwijzing">
    <w:name w:val="Verwijzing"/>
    <w:basedOn w:val="Standaardalinea-lettertype"/>
    <w:uiPriority w:val="1"/>
    <w:rsid w:val="00F74C2E"/>
    <w:rPr>
      <w:u w:val="single"/>
    </w:rPr>
  </w:style>
  <w:style w:type="paragraph" w:customStyle="1" w:styleId="Kader">
    <w:name w:val="Kader"/>
    <w:basedOn w:val="Standaard"/>
    <w:next w:val="Standaard"/>
    <w:qFormat/>
    <w:rsid w:val="00F74C2E"/>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85" Type="http://schemas.openxmlformats.org/officeDocument/2006/relationships/fontTable" Target="fontTable.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86"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2.xml><?xml version="1.0" encoding="utf-8"?>
<ds:datastoreItem xmlns:ds="http://schemas.openxmlformats.org/officeDocument/2006/customXml" ds:itemID="{4586F92F-C902-4EE7-AC4B-DA9F886CB4C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7B16F654-94D7-428B-8DCF-DBA65B9360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18</TotalTime>
  <Pages>203</Pages>
  <Words>82187</Words>
  <Characters>452032</Characters>
  <Application>Microsoft Office Word</Application>
  <DocSecurity>0</DocSecurity>
  <Lines>3766</Lines>
  <Paragraphs>1066</Paragraphs>
  <ScaleCrop>false</ScaleCrop>
  <HeadingPairs>
    <vt:vector size="2" baseType="variant">
      <vt:variant>
        <vt:lpstr>Titel</vt:lpstr>
      </vt:variant>
      <vt:variant>
        <vt:i4>1</vt:i4>
      </vt:variant>
    </vt:vector>
  </HeadingPairs>
  <TitlesOfParts>
    <vt:vector size="1" baseType="lpstr">
      <vt:lpstr>Projectbesluit 1.0</vt:lpstr>
    </vt:vector>
  </TitlesOfParts>
  <Company/>
  <LinksUpToDate>false</LinksUpToDate>
  <CharactersWithSpaces>533153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Projectbesluit 1.0</dc:title>
  <dc:subject/>
  <dc:creator>Gerard Wolbers</dc:creator>
  <cp:keywords/>
  <dc:description/>
  <cp:lastModifiedBy>Gerard Wolbers</cp:lastModifiedBy>
  <cp:revision>5</cp:revision>
  <cp:lastPrinted>2020-04-20T13:37:00Z</cp:lastPrinted>
  <dcterms:created xsi:type="dcterms:W3CDTF">2021-06-02T14:11:00Z</dcterms:created>
  <dcterms:modified xsi:type="dcterms:W3CDTF">2021-06-03T13:54:00Z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