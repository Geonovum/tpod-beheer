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30CC" w14:textId="77777777" w:rsidR="000437B9" w:rsidRPr="002D2D4E" w:rsidRDefault="000437B9" w:rsidP="000437B9">
      <w:pPr>
        <w:pStyle w:val="Kop3"/>
      </w:pPr>
      <w:bookmarkStart w:id="96" w:name="_Ref_6ad539b642f93c1fec452cd4ab601355_1"/>
      <w:r w:rsidRPr="002D2D4E">
        <w:t>Bijlagen bij Besluit en Regeling</w:t>
      </w:r>
    </w:p>
    <w:p w14:paraId="55DC011D" w14:textId="77777777" w:rsidR="000437B9" w:rsidRPr="002D2D4E" w:rsidRDefault="000437B9" w:rsidP="000437B9">
      <w:r w:rsidRPr="002D2D4E">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74238AE0" w14:textId="77777777" w:rsidR="000437B9" w:rsidRPr="002D2D4E" w:rsidRDefault="000437B9" w:rsidP="000437B9">
      <w:r w:rsidRPr="002D2D4E">
        <w:t>Bijlagen kunnen worden gepubliceerd als:</w:t>
      </w:r>
    </w:p>
    <w:p w14:paraId="1293AF4F" w14:textId="77777777" w:rsidR="000437B9" w:rsidRPr="002D2D4E" w:rsidRDefault="000437B9" w:rsidP="000437B9">
      <w:pPr>
        <w:pStyle w:val="Opsommingtekens1"/>
      </w:pPr>
      <w:r w:rsidRPr="002D2D4E">
        <w:lastRenderedPageBreak/>
        <w:t>bijlage als onderdeel van de tekst in STOP-XML;</w:t>
      </w:r>
    </w:p>
    <w:p w14:paraId="46B92DF5" w14:textId="77777777" w:rsidR="000437B9" w:rsidRPr="002D2D4E" w:rsidRDefault="000437B9" w:rsidP="000437B9">
      <w:pPr>
        <w:pStyle w:val="Opsommingtekens1"/>
      </w:pPr>
      <w:r w:rsidRPr="002D2D4E">
        <w:t>informatieobject als bijlage.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