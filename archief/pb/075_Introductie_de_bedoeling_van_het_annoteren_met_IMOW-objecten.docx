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E4B2" w14:textId="675B5F37" w:rsidR="006A03EE" w:rsidRPr="002D2D4E" w:rsidRDefault="001E75DC" w:rsidP="002F7EF7">
      <w:pPr>
        <w:pStyle w:val="Kop4"/>
      </w:pPr>
      <w:r w:rsidRPr="002D2D4E">
        <w:lastRenderedPageBreak/>
        <w:t>Introductie: de bedoeling van het annoteren met IMOW-objecten</w:t>
      </w:r>
      <w:bookmarkEnd w:id="143"/>
    </w:p>
    <w:p w14:paraId="285334F1" w14:textId="3760B472" w:rsidR="006A03EE" w:rsidRPr="002D2D4E" w:rsidRDefault="00A96011" w:rsidP="002F7EF7">
      <w:r w:rsidRPr="002D2D4E">
        <w:t>Zoals hiervoor al is beschreven maakt IMOW het mogelijk om vast te leggen op welke Locatie een bepaalde tekst geldig is en om daar nadere gegevens aan toe te voegen. Het doel daarvan is om die Locaties betekenisvol op een kaart weer te geven en om de informatie in het omgevingsdocument raadpleegbaar te maken. 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73E73C12" w14:textId="1B22B7E0" w:rsidR="002F7EF7" w:rsidRPr="002D2D4E" w:rsidRDefault="001E75DC" w:rsidP="002F7EF7">
      <w:r w:rsidRPr="002D2D4E">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7D3B742D" w14:textId="298603BF" w:rsidR="002F7EF7" w:rsidRPr="002D2D4E" w:rsidRDefault="001E75DC" w:rsidP="002F7EF7">
      <w:pPr>
        <w:pStyle w:val="Figuur"/>
      </w:pPr>
      <w:r w:rsidRPr="002D2D4E">
        <w:rPr>
          <w:noProof/>
        </w:rPr>
        <w:drawing>
          <wp:inline distT="0" distB="0" distL="0" distR="0" wp14:anchorId="1B1C8F93" wp14:editId="186860FD">
            <wp:extent cx="5228901" cy="292100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2176" cy="2945174"/>
                    </a:xfrm>
                    <a:prstGeom prst="rect">
                      <a:avLst/>
                    </a:prstGeom>
                    <a:noFill/>
                  </pic:spPr>
                </pic:pic>
              </a:graphicData>
            </a:graphic>
          </wp:inline>
        </w:drawing>
      </w:r>
    </w:p>
    <w:p w14:paraId="03A8620F" w14:textId="27A109A2" w:rsidR="002F7EF7" w:rsidRPr="00B35132" w:rsidRDefault="001E75DC" w:rsidP="002F7EF7">
      <w:pPr>
        <w:pStyle w:val="Figuurbijschrift"/>
      </w:pPr>
      <w:bookmarkStart w:id="145" w:name="_Ref_5b3a6023c4732cefad98e44ed493db14_1"/>
      <w:r w:rsidRPr="00152BC0">
        <w:t>Voorbeeld bedoeling van IMOW, activiteit in omgevingsplan</w:t>
      </w:r>
      <w:bookmarkEnd w:id="145"/>
    </w:p>
    <w:p w14:paraId="06BFE270" w14:textId="13F74FBC" w:rsidR="006A03EE" w:rsidRPr="002D2D4E" w:rsidRDefault="001E75DC" w:rsidP="002F7EF7">
      <w:r w:rsidRPr="002D2D4E">
        <w:t>Bovenstaande afbeelding toont het grondgebied van een gemeente en drie Locaties die horen bij de Juridische regel van artikel 2.10. Ter plaatse van deze Locaties is het -kort gezegd- toegestaan om zonder vergunning of melding een kinderopvanginstelling te exploiteren. De IMOW-objecten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7D30282E" w14:textId="0A5E9EEF" w:rsidR="002F7EF7" w:rsidRPr="002D2D4E" w:rsidRDefault="001E75DC" w:rsidP="002F7EF7">
      <w:pPr>
        <w:pStyle w:val="Figuur"/>
      </w:pPr>
      <w:r w:rsidRPr="002D2D4E">
        <w:rPr>
          <w:noProof/>
        </w:rPr>
        <w:lastRenderedPageBreak/>
        <w:drawing>
          <wp:inline distT="0" distB="0" distL="0" distR="0" wp14:anchorId="5805C509" wp14:editId="6876C9B9">
            <wp:extent cx="5214430" cy="2889250"/>
            <wp:effectExtent l="0" t="0" r="5715" b="635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640" cy="2902664"/>
                    </a:xfrm>
                    <a:prstGeom prst="rect">
                      <a:avLst/>
                    </a:prstGeom>
                    <a:noFill/>
                  </pic:spPr>
                </pic:pic>
              </a:graphicData>
            </a:graphic>
          </wp:inline>
        </w:drawing>
      </w:r>
    </w:p>
    <w:p w14:paraId="2F6E0C05" w14:textId="11CF3806" w:rsidR="002F7EF7" w:rsidRPr="00B35132" w:rsidRDefault="001E75DC" w:rsidP="002F7EF7">
      <w:pPr>
        <w:pStyle w:val="Figuurbijschrift"/>
      </w:pPr>
      <w:r w:rsidRPr="00152BC0">
        <w:t>Voorbeeld bedoeling van IMOW, omgevingsvisie</w:t>
      </w:r>
    </w:p>
    <w:p w14:paraId="31FDC238" w14:textId="11BA9C5E" w:rsidR="006A03EE" w:rsidRPr="002D2D4E" w:rsidRDefault="001E75DC" w:rsidP="002F7EF7">
      <w:r w:rsidRPr="002D2D4E">
        <w:t>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IMOW-objecten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31" Type="http://schemas.openxmlformats.org/officeDocument/2006/relationships/image" Target="media/image_c1a7835e256d9b0e7f656defa762f7cd.png"/><Relationship Id="rId32"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