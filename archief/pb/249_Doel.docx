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8FFD" w14:textId="66FB2DAE" w:rsidR="002F7EF7" w:rsidRPr="002D2D4E" w:rsidRDefault="001E75DC" w:rsidP="002F7EF7">
      <w:pPr>
        <w:pStyle w:val="Kop5"/>
      </w:pPr>
      <w:r w:rsidRPr="002D2D4E">
        <w:t>Doel</w:t>
      </w:r>
    </w:p>
    <w:p w14:paraId="4D146106" w14:textId="1F38736C" w:rsidR="002F7EF7" w:rsidRPr="002D2D4E" w:rsidRDefault="001E75DC" w:rsidP="002F7EF7">
      <w:r w:rsidRPr="002D2D4E">
        <w:t>Doel van het objecttype Natuur is:</w:t>
      </w:r>
    </w:p>
    <w:p w14:paraId="6F9A49B6" w14:textId="66DAA917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gebied waar regels of beleid gelden voor het aspect natuur;</w:t>
      </w:r>
    </w:p>
    <w:p w14:paraId="0D0AC661" w14:textId="2661D2CF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het aspect natuur gelden;</w:t>
      </w:r>
    </w:p>
    <w:p w14:paraId="527BBFEC" w14:textId="48D75BCF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