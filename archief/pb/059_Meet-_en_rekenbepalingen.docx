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786A" w14:textId="3F82E1E7" w:rsidR="00E33EDD" w:rsidRPr="002D2D4E" w:rsidRDefault="00E33EDD" w:rsidP="00E33EDD">
      <w:pPr>
        <w:pStyle w:val="Kop3"/>
      </w:pPr>
      <w:bookmarkStart w:id="112" w:name="_Ref_e0d6d71a59866728abd79ac6dcfcab50_1"/>
      <w:r w:rsidRPr="002D2D4E">
        <w:lastRenderedPageBreak/>
        <w:t>Meet- en rekenbepalingen</w:t>
      </w:r>
      <w:bookmarkEnd w:id="11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