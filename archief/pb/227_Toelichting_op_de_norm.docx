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2F7EF7" w:rsidRPr="002D2D4E" w:rsidRDefault="001E75DC" w:rsidP="002F7EF7">
      <w:pPr>
        <w:pStyle w:val="Kop5"/>
      </w:pPr>
      <w:r w:rsidRPr="002D2D4E">
        <w:t>Toelichting op de norm</w:t>
      </w:r>
    </w:p>
    <w:p w14:paraId="225BE8F0" w14:textId="3C437003"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Landschap gekozen. Zie voor verdere toelichting paragraaf </w:t>
      </w:r>
      <w:r w:rsidRPr="006A03EE">
        <w:rPr>
          <w:rStyle w:val="Verwijzing"/>
        </w:rPr>
        <w:fldChar w:fldCharType="begin"/>
      </w:r>
      <w:r w:rsidRPr="006A03EE">
        <w:rPr>
          <w:rStyle w:val="Verwijzing"/>
        </w:rPr>
        <w:instrText xml:space="preserve"> REF _Ref_1f1400dc622a70fb2c884625f8f140fa_10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34DB0D32" w14:textId="140D0B8A"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Landschap. De na</w:t>
      </w:r>
      <w:r w:rsidRPr="002D2D4E">
        <w:t>am mag ook dezelfde zijn als de naam van de Landschapgroep.</w:t>
      </w:r>
    </w:p>
    <w:p w14:paraId="5020A995" w14:textId="34632B6A" w:rsidR="002F7EF7" w:rsidRPr="002D2D4E" w:rsidRDefault="001E75DC" w:rsidP="002F7EF7">
      <w:pPr>
        <w:pStyle w:val="Opsommingtekens1"/>
      </w:pPr>
      <w:r w:rsidRPr="002D2D4E">
        <w:rPr>
          <w:i/>
          <w:iCs/>
        </w:rPr>
        <w:t>groep</w:t>
      </w:r>
      <w:r w:rsidRPr="002D2D4E">
        <w:t xml:space="preserve">: om een groot aantal verschillende specifieke vormen van de Gebiedsaanwijzing Landschap op een kaart te kunnen weergeven op een manier die voor het menselijk oog voldoende onderscheidend is, worden ze gebundeld in groepen. </w:t>
      </w:r>
      <w:r w:rsidR="00B06BD9" w:rsidRPr="002D2D4E">
        <w:t xml:space="preserve">De groep vormt het kenmerk waarop de symbolisatie (kleur, arcering, lijnstijl) van de standaardweergave </w:t>
      </w:r>
      <w:r w:rsidR="00B06BD9" w:rsidRPr="002D2D4E">
        <w:lastRenderedPageBreak/>
        <w:t>wordt georganiseerd</w:t>
      </w:r>
      <w:r w:rsidRPr="002D2D4E">
        <w:t>. De groepen die gebruikt kunnen worden zijn opgenomen in de limitatieve waardelijst ‘Landschapgroep’.</w:t>
      </w:r>
    </w:p>
    <w:p w14:paraId="2FC72528" w14:textId="1038676F"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3A4343"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6C700B">
        <w:br/>
      </w:r>
      <w:r w:rsidR="006C700B"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6C700B" w:rsidRPr="00BE505F">
        <w:rPr>
          <w:i/>
          <w:iCs/>
        </w:rPr>
        <w:t>specifiekeSymbolisatie</w:t>
      </w:r>
      <w:r w:rsidR="006C700B" w:rsidRPr="00BE505F">
        <w:t xml:space="preserve"> maar van het objecttype SymbolisatieItem. Zie hiervoor paragraaf </w:t>
      </w:r>
      <w:r w:rsidR="006C700B" w:rsidRPr="006A03EE">
        <w:rPr>
          <w:rStyle w:val="Verwijzing"/>
        </w:rPr>
        <w:fldChar w:fldCharType="begin"/>
      </w:r>
      <w:r w:rsidR="006C700B" w:rsidRPr="006A03EE">
        <w:rPr>
          <w:rStyle w:val="Verwijzing"/>
        </w:rPr>
        <w:instrText xml:space="preserve"> REF _Ref_848aa3a4c277b00b729a862026d8a73e_1 </w:instrText>
      </w:r>
      <w:r w:rsidR="005F111F" w:rsidRPr="006A03EE">
        <w:rPr>
          <w:rStyle w:val="Verwijzing"/>
        </w:rPr>
        <w:instrText>\n \h</w:instrText>
      </w:r>
      <w:r w:rsidR="006C700B" w:rsidRPr="006A03EE">
        <w:rPr>
          <w:rStyle w:val="Verwijzing"/>
        </w:rPr>
        <w:instrText xml:space="preserve"> </w:instrText>
      </w:r>
      <w:r w:rsidR="006C700B" w:rsidRPr="006A03EE">
        <w:rPr>
          <w:rStyle w:val="Verwijzing"/>
        </w:rPr>
      </w:r>
      <w:r w:rsidR="006C700B" w:rsidRPr="006A03EE">
        <w:rPr>
          <w:rStyle w:val="Verwijzing"/>
        </w:rPr>
        <w:fldChar w:fldCharType="separate"/>
      </w:r>
      <w:r w:rsidR="0031485F" w:rsidRPr="006A03EE">
        <w:rPr>
          <w:rStyle w:val="Verwijzing"/>
        </w:rPr>
        <w:t>6.7.29</w:t>
      </w:r>
      <w:r w:rsidR="006C700B" w:rsidRPr="006A03EE">
        <w:rPr>
          <w:rStyle w:val="Verwijzing"/>
        </w:rPr>
        <w:fldChar w:fldCharType="end"/>
      </w:r>
      <w:r w:rsidR="006C700B" w:rsidRPr="00BE505F">
        <w:t>.</w:t>
      </w:r>
    </w:p>
    <w:p w14:paraId="72355C52" w14:textId="0E0D501D"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2F7EF7" w:rsidRPr="002D2D4E" w:rsidRDefault="002F7EF7" w:rsidP="002F7EF7"/>
    <w:p w14:paraId="6A1207E3" w14:textId="0229E390" w:rsidR="002F7EF7" w:rsidRPr="002D2D4E" w:rsidRDefault="001E75DC" w:rsidP="002F7EF7">
      <w:r w:rsidRPr="002D2D4E">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