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7A1A" w14:textId="77777777" w:rsidR="00E33EDD" w:rsidRPr="002D2D4E" w:rsidRDefault="001E75DC" w:rsidP="00E33EDD">
      <w:pPr>
        <w:pStyle w:val="Kop5"/>
      </w:pPr>
      <w:r w:rsidRPr="002D2D4E">
        <w:t>Toelichting op de norm</w:t>
      </w:r>
    </w:p>
    <w:p w14:paraId="2900B164" w14:textId="47C99703" w:rsidR="00672BDC" w:rsidRPr="000F77DD" w:rsidRDefault="00672BDC" w:rsidP="00026C4B">
      <w:pPr>
        <w:pStyle w:val="Opsommingtekens1"/>
      </w:pPr>
      <w:r w:rsidRPr="000F77DD">
        <w:rPr>
          <w:i/>
          <w:iCs/>
        </w:rPr>
        <w:t>identificatie</w:t>
      </w:r>
      <w:r w:rsidRPr="000F77DD">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19D21C5" w14:textId="5DA86FAA" w:rsidR="0070124A" w:rsidRPr="00A80EBC" w:rsidRDefault="001E75DC" w:rsidP="002F7EF7">
      <w:pPr>
        <w:pStyle w:val="Opsommingtekens1"/>
      </w:pPr>
      <w:r w:rsidRPr="002D2D4E">
        <w:rPr>
          <w:i/>
          <w:iCs/>
        </w:rPr>
        <w:t>noemer</w:t>
      </w:r>
      <w:r w:rsidRPr="002D2D4E">
        <w:t xml:space="preserve">: 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 of het Tekstdeel, bij de Locatie én in het geografisch informatieobject. Hierdoor is (zowel machine- als mensleesbaar) duidelijk dat Locatie en Juridische regel of Tekstdeel bij elkaar horen. Het gebruik van </w:t>
      </w:r>
      <w:r w:rsidRPr="002D2D4E">
        <w:rPr>
          <w:i/>
          <w:iCs/>
        </w:rPr>
        <w:t>noemer</w:t>
      </w:r>
      <w:r w:rsidRPr="002D2D4E">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bijvoorbeeld alle Locaties met de normwaarde 5 meter een noemer te geven en alle Locaties met de normwaarde 7 meter een andere noemer.</w:t>
      </w:r>
      <w:r w:rsidR="00615055" w:rsidRPr="002D2D4E">
        <w:t xml:space="preserve"> </w:t>
      </w:r>
      <w:r w:rsidR="002F1017" w:rsidRPr="002D2D4E">
        <w:t xml:space="preserve">Voorbeelden van noemer </w:t>
      </w:r>
      <w:r w:rsidR="006F7A80" w:rsidRPr="002D2D4E">
        <w:t>voor omgevingsplan respectievelijk omgevingsverordening, waarbij de noemer in cursieve tekst is weergegeven, zijn:</w:t>
      </w:r>
      <w:r w:rsidRPr="002D2D4E">
        <w:t xml:space="preserve"> </w:t>
      </w:r>
      <w:r w:rsidR="006F7A80" w:rsidRPr="002D2D4E">
        <w:t xml:space="preserve">Ter plaatse van de functie </w:t>
      </w:r>
      <w:r w:rsidR="006F7A80" w:rsidRPr="002D2D4E">
        <w:rPr>
          <w:i/>
          <w:iCs/>
        </w:rPr>
        <w:t>Levendig stadscentrum</w:t>
      </w:r>
      <w:r w:rsidR="006F7A80" w:rsidRPr="002D2D4E">
        <w:t xml:space="preserve"> zijn de </w:t>
      </w:r>
      <w:r w:rsidR="006F7A80" w:rsidRPr="002D2D4E">
        <w:lastRenderedPageBreak/>
        <w:t>volgende activiteiten toegestaan.</w:t>
      </w:r>
      <w:r w:rsidRPr="002D2D4E">
        <w:t xml:space="preserve"> </w:t>
      </w:r>
      <w:r w:rsidR="006F7A80" w:rsidRPr="002D2D4E">
        <w:t xml:space="preserve">Nieuwe luidruchtige activiteiten en gedragingen zijn in een </w:t>
      </w:r>
      <w:r w:rsidR="006F7A80" w:rsidRPr="002D2D4E">
        <w:rPr>
          <w:i/>
          <w:iCs/>
        </w:rPr>
        <w:t>stiltegebied</w:t>
      </w:r>
      <w:r w:rsidR="006F7A80" w:rsidRPr="002D2D4E">
        <w:t xml:space="preserve"> verboden.</w:t>
      </w:r>
      <w:r w:rsidRPr="002D2D4E">
        <w:br/>
      </w:r>
      <w:r w:rsidR="00583D9A" w:rsidRPr="002D2D4E">
        <w:t xml:space="preserve">Zie voor een beschrijving van </w:t>
      </w:r>
      <w:r w:rsidR="00D54C5F" w:rsidRPr="002D2D4E">
        <w:t>noemer ook paragraaf</w:t>
      </w:r>
      <w:r w:rsidR="007D4AC6" w:rsidRPr="002D2D4E">
        <w:t xml:space="preserve"> </w:t>
      </w:r>
      <w:r w:rsidR="00460C9F" w:rsidRPr="006A03EE">
        <w:rPr>
          <w:rStyle w:val="Verwijzing"/>
        </w:rPr>
        <w:fldChar w:fldCharType="begin"/>
      </w:r>
      <w:r w:rsidR="00460C9F" w:rsidRPr="006A03EE">
        <w:rPr>
          <w:rStyle w:val="Verwijzing"/>
        </w:rPr>
        <w:instrText xml:space="preserve"> REF _Ref_a0da38bc59e3954025ce7100a0354883_2 </w:instrText>
      </w:r>
      <w:r w:rsidR="00D22428" w:rsidRPr="006A03EE">
        <w:rPr>
          <w:rStyle w:val="Verwijzing"/>
        </w:rPr>
        <w:instrText>\n \h</w:instrText>
      </w:r>
      <w:r w:rsidR="00460C9F" w:rsidRPr="006A03EE">
        <w:rPr>
          <w:rStyle w:val="Verwijzing"/>
        </w:rPr>
        <w:instrText xml:space="preserve"> </w:instrText>
      </w:r>
      <w:r w:rsidR="002D2D4E" w:rsidRPr="006A03EE">
        <w:rPr>
          <w:rStyle w:val="Verwijzing"/>
        </w:rPr>
        <w:instrText xml:space="preserve"> \* MERGEFORMAT </w:instrText>
      </w:r>
      <w:r w:rsidR="00460C9F" w:rsidRPr="006A03EE">
        <w:rPr>
          <w:rStyle w:val="Verwijzing"/>
        </w:rPr>
      </w:r>
      <w:r w:rsidR="00460C9F" w:rsidRPr="006A03EE">
        <w:rPr>
          <w:rStyle w:val="Verwijzing"/>
        </w:rPr>
        <w:fldChar w:fldCharType="separate"/>
      </w:r>
      <w:r w:rsidR="0031485F" w:rsidRPr="006A03EE">
        <w:rPr>
          <w:rStyle w:val="Verwijzing"/>
        </w:rPr>
        <w:t>6.2.2.2</w:t>
      </w:r>
      <w:r w:rsidR="00460C9F" w:rsidRPr="006A03EE">
        <w:rPr>
          <w:rStyle w:val="Verwijzing"/>
        </w:rPr>
        <w:fldChar w:fldCharType="end"/>
      </w:r>
      <w:r w:rsidR="00D54C5F" w:rsidRPr="002D2D4E">
        <w:t>.</w:t>
      </w:r>
    </w:p>
    <w:p w14:paraId="742552BD" w14:textId="77777777" w:rsidR="002F7EF7" w:rsidRPr="002D2D4E" w:rsidRDefault="001E75DC" w:rsidP="002F7EF7">
      <w:pPr>
        <w:pStyle w:val="Opsommingtekens1"/>
      </w:pPr>
      <w:r w:rsidRPr="00A80EBC">
        <w:rPr>
          <w:i/>
        </w:rPr>
        <w:t>hoogte</w:t>
      </w:r>
      <w:r w:rsidRPr="00127644">
        <w:t xml:space="preserve">: optioneel attribuut waarmee voor Gebied, Lijn en Punt de hoogteligging kan worden vastgelegd. </w:t>
      </w:r>
      <w:r w:rsidRPr="002D2D4E">
        <w:rPr>
          <w:i/>
        </w:rPr>
        <w:t>hoogte</w:t>
      </w:r>
      <w:r w:rsidRPr="002D2D4E">
        <w:t xml:space="preserve"> wordt vastgelegd met WaardeEenheid, dat bestaat uit de elementen Waarde en Eenheid. Waarde legt de hoogte in een getal vast, Eenheid geeft aan in welke grootheid de hoogte moet worden gemeten. Zoals voor de hand ligt, mag voor het attribuut </w:t>
      </w:r>
      <w:r w:rsidRPr="002D2D4E">
        <w:rPr>
          <w:i/>
          <w:iCs/>
        </w:rPr>
        <w:t>hoogte</w:t>
      </w:r>
      <w:r w:rsidRPr="002D2D4E">
        <w:t xml:space="preserve"> alleen de eenheid meter gekozen worden. </w:t>
      </w:r>
      <w:r w:rsidRPr="002D2D4E">
        <w:rPr>
          <w:i/>
          <w:iCs/>
        </w:rPr>
        <w:t>hoogte</w:t>
      </w:r>
      <w:r w:rsidRPr="002D2D4E">
        <w:t xml:space="preserve"> kan bijvoorbeeld worden gebruikt om van (de omgevingswaarde) geluidproductieplafonds aan te geven op welke hoogte ze gelden.</w:t>
      </w:r>
    </w:p>
    <w:p w14:paraId="17A626E2" w14:textId="77777777" w:rsidR="00573DD2" w:rsidRPr="000F77DD" w:rsidRDefault="001E75DC" w:rsidP="00573DD2">
      <w:pPr>
        <w:pStyle w:val="Opsommingtekens1"/>
      </w:pPr>
      <w:r w:rsidRPr="00573DD2">
        <w:rPr>
          <w:i/>
        </w:rPr>
        <w:t>geometrie</w:t>
      </w:r>
      <w:r w:rsidRPr="00573DD2">
        <w:t>: attribuut dat de verwijzing bevat van een specifiek Gebied, Lijn of Punt naar de</w:t>
      </w:r>
      <w:r w:rsidRPr="00E63B88">
        <w:t xml:space="preserve"> identificatie van de bijbehorende Geometrie. Dit attribuut legt dus vast dat deze Geometri</w:t>
      </w:r>
      <w:r w:rsidRPr="008E5257">
        <w:t>e bij het betreffende Gebied, Lijn of Punt hoort.</w:t>
      </w:r>
      <w:r w:rsidR="00573DD2" w:rsidRPr="008E5257">
        <w:t xml:space="preserve"> </w:t>
      </w:r>
      <w:r w:rsidR="00573DD2" w:rsidRPr="000F77DD">
        <w:t>Bij Ambtsgebied kan er geen geometrie worden meegeleverd.</w:t>
      </w:r>
    </w:p>
    <w:p w14:paraId="5C2E5D54" w14:textId="77777777" w:rsidR="00573DD2" w:rsidRPr="000F77DD" w:rsidRDefault="00573DD2" w:rsidP="00573DD2">
      <w:pPr>
        <w:pStyle w:val="Opsommingtekens1"/>
      </w:pPr>
      <w:r w:rsidRPr="000F77DD">
        <w:rPr>
          <w:i/>
        </w:rPr>
        <w:t xml:space="preserve">domein: </w:t>
      </w:r>
      <w:r w:rsidRPr="000F77DD">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79BF4650" w14:textId="77777777" w:rsidR="00573DD2" w:rsidRPr="000F77DD" w:rsidRDefault="00573DD2" w:rsidP="00573DD2">
      <w:pPr>
        <w:pStyle w:val="Opsommingtekens1"/>
      </w:pPr>
      <w:r w:rsidRPr="000F77DD">
        <w:rPr>
          <w:i/>
        </w:rPr>
        <w:t xml:space="preserve">geldigOp: </w:t>
      </w:r>
      <w:r w:rsidRPr="000F77DD">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39F9735C" w14:textId="77777777" w:rsidR="00573DD2" w:rsidRPr="000F77DD" w:rsidRDefault="00573DD2" w:rsidP="00573DD2"/>
    <w:p w14:paraId="31CB537C" w14:textId="77777777" w:rsidR="00573DD2" w:rsidRPr="00E63B88" w:rsidRDefault="00573DD2" w:rsidP="00573DD2">
      <w:r w:rsidRPr="000F77DD">
        <w:t>Met uitzondering van Locatie in de verschijningsvorm van Ambtsgebied wordt</w:t>
      </w:r>
      <w:r w:rsidRPr="00573DD2">
        <w:t xml:space="preserve"> </w:t>
      </w:r>
      <w:r w:rsidRPr="00122800">
        <w:t>Locatie altijd vastgelegd in een geografisch informatieobject.</w:t>
      </w:r>
    </w:p>
    <w:p w14:paraId="604E8553" w14:textId="77777777" w:rsidR="00573DD2" w:rsidRPr="000635DC" w:rsidRDefault="00573DD2" w:rsidP="00573DD2"/>
    <w:p w14:paraId="5D6A9694" w14:textId="2B5E7DD7" w:rsidR="006A03EE" w:rsidRPr="000F77DD" w:rsidRDefault="00573DD2" w:rsidP="00573DD2">
      <w:r w:rsidRPr="000F77DD">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6509AC" w:rsidRPr="006A03EE">
        <w:rPr>
          <w:rStyle w:val="Verwijzing"/>
        </w:rPr>
        <w:fldChar w:fldCharType="begin"/>
      </w:r>
      <w:r w:rsidR="006509AC" w:rsidRPr="006A03EE">
        <w:rPr>
          <w:rStyle w:val="Verwijzing"/>
        </w:rPr>
        <w:instrText xml:space="preserve"> REF _Ref_a0da38bc59e3954025ce7100a0354883_1 </w:instrText>
      </w:r>
      <w:r w:rsidR="000B3666" w:rsidRPr="006A03EE">
        <w:rPr>
          <w:rStyle w:val="Verwijzing"/>
        </w:rPr>
        <w:instrText>\n \h</w:instrText>
      </w:r>
      <w:r w:rsidR="006509AC" w:rsidRPr="006A03EE">
        <w:rPr>
          <w:rStyle w:val="Verwijzing"/>
        </w:rPr>
        <w:instrText xml:space="preserve"> </w:instrText>
      </w:r>
      <w:r w:rsidR="006509AC" w:rsidRPr="006A03EE">
        <w:rPr>
          <w:rStyle w:val="Verwijzing"/>
        </w:rPr>
      </w:r>
      <w:r w:rsidR="006509AC" w:rsidRPr="006A03EE">
        <w:rPr>
          <w:rStyle w:val="Verwijzing"/>
        </w:rPr>
        <w:fldChar w:fldCharType="separate"/>
      </w:r>
      <w:r w:rsidR="0031485F" w:rsidRPr="006A03EE">
        <w:rPr>
          <w:rStyle w:val="Verwijzing"/>
        </w:rPr>
        <w:t>6.2.2.2</w:t>
      </w:r>
      <w:r w:rsidR="006509AC" w:rsidRPr="006A03EE">
        <w:rPr>
          <w:rStyle w:val="Verwijzing"/>
        </w:rPr>
        <w:fldChar w:fldCharType="end"/>
      </w:r>
      <w:r w:rsidRPr="000F77DD">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08C46945" w14:textId="5D1F909E" w:rsidR="00573DD2" w:rsidRPr="000F77DD" w:rsidRDefault="00573DD2" w:rsidP="00573DD2">
      <w:r w:rsidRPr="000F77DD">
        <w:t xml:space="preserve">Ambtsgebied wordt niet door het bevoegd gezag vastgelegd met het object Geometrie en heeft geen hoogteligging. Het kent daarom niet de attributen </w:t>
      </w:r>
      <w:r w:rsidRPr="000F77DD">
        <w:rPr>
          <w:i/>
          <w:iCs/>
        </w:rPr>
        <w:t>geometrie</w:t>
      </w:r>
      <w:r w:rsidRPr="000F77DD">
        <w:t xml:space="preserve"> en </w:t>
      </w:r>
      <w:r w:rsidRPr="000F77DD">
        <w:rPr>
          <w:i/>
          <w:iCs/>
        </w:rPr>
        <w:t>hoogte</w:t>
      </w:r>
      <w:r w:rsidRPr="000F77DD">
        <w:t>.</w:t>
      </w:r>
    </w:p>
    <w:p w14:paraId="72074438" w14:textId="77777777" w:rsidR="00573DD2" w:rsidRPr="000F77DD" w:rsidRDefault="00573DD2" w:rsidP="00573DD2"/>
    <w:p w14:paraId="1BD1157A" w14:textId="77777777" w:rsidR="00573DD2" w:rsidRPr="000F77DD" w:rsidRDefault="00573DD2" w:rsidP="00573DD2">
      <w:r w:rsidRPr="000F77DD">
        <w:t xml:space="preserve">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w:t>
      </w:r>
      <w:r w:rsidRPr="000F77DD">
        <w:lastRenderedPageBreak/>
        <w:t>daardoor zijn dat een regel voor een nieuw gebied gaat gelden, zonder dat betrokkenen in dat gebied de mogelijkheid hebben gehad om daartegen beroep in te stellen.</w:t>
      </w:r>
    </w:p>
    <w:p w14:paraId="6F52F904" w14:textId="6266581C" w:rsidR="00573DD2" w:rsidRDefault="00573DD2" w:rsidP="00F74C2E">
      <w:pPr>
        <w:pStyle w:val="Kader"/>
      </w:pPr>
      <w:r>
        <w:rPr>
          <w:noProof/>
        </w:rPr>
        <mc:AlternateContent>
          <mc:Choice Requires="wps">
            <w:drawing>
              <wp:inline distT="0" distB="0" distL="0" distR="0" wp14:anchorId="24696FE3" wp14:editId="0CAC6CDF">
                <wp:extent cx="1828800" cy="1828800"/>
                <wp:effectExtent l="0" t="0" r="22860" b="10160"/>
                <wp:docPr id="62" name="Tekstvak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7BF60F95" w14:textId="77777777" w:rsidR="00573DD2" w:rsidRPr="00044BBB" w:rsidRDefault="00573DD2" w:rsidP="00573DD2">
                            <w:pPr>
                              <w:rPr>
                                <w:b/>
                                <w:bCs/>
                              </w:rPr>
                            </w:pPr>
                            <w:r w:rsidRPr="00044BBB">
                              <w:rPr>
                                <w:b/>
                                <w:bCs/>
                              </w:rPr>
                              <w:t>Toekomstige functionaliteit</w:t>
                            </w:r>
                          </w:p>
                          <w:p w14:paraId="29C0C935" w14:textId="77777777" w:rsidR="00573DD2" w:rsidRPr="0034067F" w:rsidRDefault="00573DD2" w:rsidP="00573DD2">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696FE3" id="Tekstvak 6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" filled="f" strokeweight=".5pt">
                <v:path arrowok="t"/>
                <v:textbox style="mso-fit-shape-to-text:t">
                  <w:txbxContent>
                    <w:p w14:paraId="7BF60F95" w14:textId="77777777" w:rsidR="00573DD2" w:rsidRPr="00044BBB" w:rsidRDefault="00573DD2" w:rsidP="00573DD2">
                      <w:pPr>
                        <w:rPr>
                          <w:b/>
                          <w:bCs/>
                        </w:rPr>
                      </w:pPr>
                      <w:r w:rsidRPr="00044BBB">
                        <w:rPr>
                          <w:b/>
                          <w:bCs/>
                        </w:rPr>
                        <w:t>Toekomstige functionaliteit</w:t>
                      </w:r>
                    </w:p>
                    <w:p w14:paraId="29C0C935" w14:textId="77777777" w:rsidR="00573DD2" w:rsidRPr="0034067F" w:rsidRDefault="00573DD2" w:rsidP="00573DD2">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