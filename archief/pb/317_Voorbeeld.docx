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59FB1" w14:textId="7E7413EF" w:rsidR="001F285B" w:rsidRPr="002D2D4E" w:rsidRDefault="001F285B" w:rsidP="001F285B">
      <w:pPr>
        <w:pStyle w:val="Kop5"/>
      </w:pPr>
      <w:r w:rsidRPr="002D2D4E">
        <w:lastRenderedPageBreak/>
        <w:t>Voorbeeld</w:t>
      </w:r>
    </w:p>
    <w:p w14:paraId="242D2E11" w14:textId="2836004C" w:rsidR="001F285B" w:rsidRPr="00A80EBC" w:rsidRDefault="001F285B" w:rsidP="001F285B">
      <w:r w:rsidRPr="002D2D4E">
        <w:t xml:space="preserve">Door toepassing van tekstmodel RegelingVrijetekst ziet de Regeling van een omgevingsdocument met </w:t>
      </w:r>
      <w:r w:rsidR="00084CBB" w:rsidRPr="002D2D4E">
        <w:t xml:space="preserve">Vrijetekststructuur </w:t>
      </w:r>
      <w:r w:rsidRPr="002D2D4E">
        <w:t>er schematisch uit zoals aangegeven in</w:t>
      </w:r>
      <w:r w:rsidR="00084CBB" w:rsidRPr="002D2D4E">
        <w:t xml:space="preserve"> </w:t>
      </w:r>
      <w:r w:rsidR="00C000EE" w:rsidRPr="00A80EBC">
        <w:rPr>
          <w:noProof/>
        </w:rPr>
        <w:drawing>
          <wp:anchor distT="0" distB="0" distL="114300" distR="114300" simplePos="0" relativeHeight="251657728" behindDoc="0" locked="0" layoutInCell="1" allowOverlap="1" wp14:anchorId="40857C32" wp14:editId="1DF5F0A1">
            <wp:simplePos x="0" y="0"/>
            <wp:positionH relativeFrom="column">
              <wp:posOffset>-4445</wp:posOffset>
            </wp:positionH>
            <wp:positionV relativeFrom="paragraph">
              <wp:posOffset>230859</wp:posOffset>
            </wp:positionV>
            <wp:extent cx="5358765" cy="3176270"/>
            <wp:effectExtent l="0" t="0" r="0" b="5080"/>
            <wp:wrapTopAndBottom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3176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000EE" w:rsidRPr="006A03EE">
        <w:rPr>
          <w:rStyle w:val="Verwijzing"/>
        </w:rPr>
        <w:fldChar w:fldCharType="begin"/>
      </w:r>
      <w:r w:rsidR="00C000EE" w:rsidRPr="006A03EE">
        <w:rPr>
          <w:rStyle w:val="Verwijzing"/>
        </w:rPr>
        <w:instrText xml:space="preserve"> REF _Ref_d55fa88372952dfacbbe5011f64e58a5_1 </w:instrText>
      </w:r>
      <w:r w:rsidR="00A07D54" w:rsidRPr="006A03EE">
        <w:rPr>
          <w:rStyle w:val="Verwijzing"/>
        </w:rPr>
        <w:instrText>\n \h</w:instrText>
      </w:r>
      <w:r w:rsidR="00C000EE" w:rsidRPr="006A03EE">
        <w:rPr>
          <w:rStyle w:val="Verwijzing"/>
        </w:rPr>
        <w:instrText xml:space="preserve"> </w:instrText>
      </w:r>
      <w:r w:rsidR="002D2D4E" w:rsidRPr="006A03EE">
        <w:rPr>
          <w:rStyle w:val="Verwijzing"/>
        </w:rPr>
        <w:instrText xml:space="preserve"> \* MERGEFORMAT </w:instrText>
      </w:r>
      <w:r w:rsidR="00C000EE" w:rsidRPr="006A03EE">
        <w:rPr>
          <w:rStyle w:val="Verwijzing"/>
        </w:rPr>
      </w:r>
      <w:r w:rsidR="00C000EE" w:rsidRPr="006A03EE">
        <w:rPr>
          <w:rStyle w:val="Verwijzing"/>
        </w:rPr>
        <w:fldChar w:fldCharType="separate"/>
      </w:r>
      <w:r w:rsidR="0031485F" w:rsidRPr="006A03EE">
        <w:rPr>
          <w:rStyle w:val="Verwijzing"/>
        </w:rPr>
        <w:t>Figuur 54</w:t>
      </w:r>
      <w:r w:rsidR="00C000EE" w:rsidRPr="006A03EE">
        <w:rPr>
          <w:rStyle w:val="Verwijzing"/>
        </w:rPr>
        <w:fldChar w:fldCharType="end"/>
      </w:r>
      <w:r w:rsidRPr="00A80EBC">
        <w:t>.</w:t>
      </w:r>
    </w:p>
    <w:p w14:paraId="451812F2" w14:textId="010B73FA" w:rsidR="006A03EE" w:rsidRPr="00127644" w:rsidRDefault="006A03EE" w:rsidP="001F285B">
      <w:bookmarkStart w:id="455" w:name="_Ref_d55fa88372952dfacbbe5011f64e58a5_1"/>
    </w:p>
    <w:p w14:paraId="4B52CCFB" w14:textId="479BA043" w:rsidR="001F285B" w:rsidRPr="002D2D4E" w:rsidRDefault="001F285B" w:rsidP="001F285B">
      <w:pPr>
        <w:pStyle w:val="Figuurbijschrift"/>
      </w:pPr>
      <w:r w:rsidRPr="00152BC0">
        <w:t>Voorbeeld</w:t>
      </w:r>
      <w:r w:rsidRPr="00B35132">
        <w:t xml:space="preserve"> </w:t>
      </w:r>
      <w:r w:rsidR="00AA4E08" w:rsidRPr="002D2D4E">
        <w:t>toepassing tekstmodel RegelingVrijetekst op omgevingsvisie</w:t>
      </w:r>
      <w:bookmarkEnd w:id="455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Relationship Id="rId80" Type="http://schemas.openxmlformats.org/officeDocument/2006/relationships/image" Target="media/image_dcb8e37e3730adf742e13cf982400be7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