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6C0" w14:textId="75A2EBFE" w:rsidR="002F7EF7" w:rsidRPr="002D2D4E" w:rsidRDefault="001E75DC" w:rsidP="002F7EF7">
      <w:pPr>
        <w:pStyle w:val="Kop5"/>
      </w:pPr>
      <w:r w:rsidRPr="002D2D4E">
        <w:t>Doel</w:t>
      </w:r>
    </w:p>
    <w:p w14:paraId="06445F4C" w14:textId="5B7250B3" w:rsidR="002F7EF7" w:rsidRPr="002D2D4E" w:rsidRDefault="001E75DC" w:rsidP="002F7EF7">
      <w:r w:rsidRPr="002D2D4E">
        <w:t>Doel van het objecttype Beperkingengebied is:</w:t>
      </w:r>
    </w:p>
    <w:p w14:paraId="3DF0D8D7" w14:textId="4F863BEC" w:rsidR="002F7EF7" w:rsidRPr="002D2D4E" w:rsidRDefault="001E75DC" w:rsidP="002F7EF7">
      <w:pPr>
        <w:pStyle w:val="Opsommingtekens1"/>
      </w:pPr>
      <w:r w:rsidRPr="002D2D4E">
        <w:t>machineleesbaar vastleggen dat een Juridische regel of Tekstdeel en de bijbehorende Locatie(s) gaan over een beperkingengebied;</w:t>
      </w:r>
    </w:p>
    <w:p w14:paraId="5BBB8F57" w14:textId="1C7D97E8" w:rsidR="002F7EF7" w:rsidRPr="002D2D4E" w:rsidRDefault="001E75DC" w:rsidP="002F7EF7">
      <w:pPr>
        <w:pStyle w:val="Opsommingtekens1"/>
      </w:pPr>
      <w:r w:rsidRPr="002D2D4E">
        <w:t>betekenisvol presenteren van de Locaties waar de regels of het beleid over het beperkingengebied gelden;</w:t>
      </w:r>
    </w:p>
    <w:p w14:paraId="371AEA9B" w14:textId="5D875AA3" w:rsidR="002F7EF7" w:rsidRPr="002D2D4E" w:rsidRDefault="001E75DC" w:rsidP="002F7EF7">
      <w:pPr>
        <w:pStyle w:val="Opsommingtekens1"/>
      </w:pPr>
      <w:r w:rsidRPr="002D2D4E"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