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4" w:name="_Ref_66ff69b5f7acfc5125d851833b6c2b19_1"/>
      <w:r w:rsidRPr="007B60F8">
        <w:t>Waardelijsten</w:t>
      </w:r>
      <w:bookmarkEnd w:id="44"/>
    </w:p>
    <w:p w14:paraId="33061DBB" w14:textId="0EC0EE37" w:rsidR="00D5226C" w:rsidRPr="007B60F8" w:rsidRDefault="00A60BDB" w:rsidP="003B61BA">
      <w:r w:rsidRPr="007B60F8">
        <w:t xml:space="preserve">Een waardelijst is een collectie van waarden die gebruikt kunnen worden bij het annoteren. </w:t>
      </w:r>
      <w:r w:rsidR="00E33EDD" w:rsidRPr="007B60F8">
        <w:t xml:space="preserve">Bij </w:t>
      </w:r>
      <w:r w:rsidRPr="007B60F8">
        <w:t xml:space="preserve">diverse </w:t>
      </w:r>
      <w:r w:rsidR="00554510" w:rsidRPr="007B60F8">
        <w:t>attributen</w:t>
      </w:r>
      <w:r w:rsidR="00E33EDD" w:rsidRPr="007B60F8">
        <w:t xml:space="preserve"> van annotaties hoort een waardelijst met vooraf gedefinieerde waarden.</w:t>
      </w:r>
      <w:r w:rsidR="003353B5">
        <w:t xml:space="preserve"> </w:t>
      </w:r>
      <w:r w:rsidR="003353B5" w:rsidRPr="003353B5">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14D4D" w:rsidRPr="007B60F8" w:rsidRDefault="00ED47BF" w:rsidP="00E33EDD">
      <w:r>
        <w:t xml:space="preserve">De waardelijsten </w:t>
      </w:r>
      <w:r w:rsidRPr="00EA4435">
        <w:t xml:space="preserve">IMOW </w:t>
      </w:r>
      <w:r>
        <w:t>zijn vastgelegd in de Stelselcatalogus van het DSO-LV.</w:t>
      </w:r>
    </w:p>
    <w:p w14:paraId="3DAA7C41" w14:textId="320724C0" w:rsidR="00EF53FF" w:rsidRPr="007B60F8" w:rsidRDefault="00E33EDD" w:rsidP="00E33EDD">
      <w:r w:rsidRPr="007B60F8">
        <w:t xml:space="preserve">In </w:t>
      </w:r>
      <w:r>
        <w:t xml:space="preserve">hoofdstuk </w:t>
      </w:r>
      <w:r w:rsidRPr="00863F41">
        <w:rPr>
          <w:rStyle w:val="Verwijzing"/>
        </w:rPr>
        <w:fldChar w:fldCharType="begin"/>
      </w:r>
      <w:r w:rsidRPr="00863F41">
        <w:rPr>
          <w:rStyle w:val="Verwijzing"/>
        </w:rPr>
        <w:instrText xml:space="preserve"> REF _Ref_805c5061ec7080e6d325868cd97441b0_1 \n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t xml:space="preserve"> </w:t>
      </w:r>
      <w:r w:rsidRPr="00A22075">
        <w:t xml:space="preserve">is per objecttype </w:t>
      </w:r>
      <w:r w:rsidRPr="007B60F8">
        <w:t xml:space="preserve">is aangegeven voor welke </w:t>
      </w:r>
      <w:r w:rsidR="001E47D1" w:rsidRPr="007B60F8">
        <w:t xml:space="preserve">attributen </w:t>
      </w:r>
      <w:r w:rsidRPr="007B60F8">
        <w:t>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