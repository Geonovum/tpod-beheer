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C35DC" w14:textId="77777777" w:rsidR="00917DE9" w:rsidRDefault="00917DE9" w:rsidP="00917DE9">
      <w:pPr>
        <w:pStyle w:val="Kop3bijlage"/>
      </w:pPr>
      <w:r w:rsidRPr="006A48E3">
        <w:t xml:space="preserve">Alternatieve oplossingsmogelijkheid </w:t>
      </w:r>
      <w:r>
        <w:t xml:space="preserve">2: zonder </w:t>
      </w:r>
      <w:r w:rsidRPr="007116F0">
        <w:t xml:space="preserve">toepassing van </w:t>
      </w:r>
      <w:r w:rsidRPr="00BC16AF">
        <w:t>Omgevingsnorm</w:t>
      </w:r>
    </w:p>
    <w:p w14:paraId="413B4231" w14:textId="77777777" w:rsidR="00917DE9" w:rsidRDefault="00917DE9" w:rsidP="00917DE9">
      <w:r w:rsidRPr="00B559A7">
        <w:t xml:space="preserve">Bij dit alternatief wordt </w:t>
      </w:r>
      <w:r>
        <w:t xml:space="preserve">geen </w:t>
      </w:r>
      <w:r w:rsidRPr="00B559A7">
        <w:t>gebruik gemaakt van het objecttype Omgevingsnorm</w:t>
      </w:r>
      <w:r>
        <w:t>, maar worden de waarden per winkelcentrum in de tekst opgenomen</w:t>
      </w:r>
      <w:r w:rsidRPr="00B559A7">
        <w:t>.</w:t>
      </w:r>
    </w:p>
    <w:p w14:paraId="196722A7" w14:textId="6F546020" w:rsidR="00917DE9" w:rsidRDefault="00917DE9" w:rsidP="00917DE9">
      <w:r w:rsidRPr="00984293">
        <w:t xml:space="preserve">Lid 1 bepaalt </w:t>
      </w:r>
      <w:r>
        <w:t xml:space="preserve">weer </w:t>
      </w:r>
      <w:r w:rsidRPr="00984293">
        <w:t>waar in een winkelcentrum horeca is toegestaan. Aan dit lid is een Locatie (in de vorm van een Locatiegroep) gekoppeld voor de vier winkelcentra en een Locatie (in de vorm van een Locatiegroep) voor alle gebieden binnen de vier winkelcentra waar horeca is toegelaten.</w:t>
      </w:r>
      <w:r>
        <w:t xml:space="preserve"> In de leden 2 t/m 5 is de naam van het winkelcentrum en de maximum oppervlakte aan horeca in de tekst opgenomen. Ieder lid is gekoppeld aan de Locatie van het </w:t>
      </w:r>
      <w:r>
        <w:lastRenderedPageBreak/>
        <w:t xml:space="preserve">betreffende winkelcentrum. </w:t>
      </w:r>
      <w:r>
        <w:fldChar w:fldCharType="begin"/>
      </w:r>
      <w:r>
        <w:instrText xml:space="preserve"> REF _Ref_bf579af4b0620ba8f969088e6c5be4e3_1 \n \h </w:instrText>
      </w:r>
      <w:r>
        <w:fldChar w:fldCharType="separate"/>
      </w:r>
      <w:r w:rsidR="001F09B7">
        <w:t>Figuur 73</w:t>
      </w:r>
      <w:r>
        <w:fldChar w:fldCharType="end"/>
      </w:r>
      <w:r>
        <w:t xml:space="preserve"> geeft een idee </w:t>
      </w:r>
      <w:r w:rsidRPr="006C108A">
        <w:t>van hoe dit er in een viewer uit zou kunnen zien.</w:t>
      </w:r>
    </w:p>
    <w:p w14:paraId="24A913C5" w14:textId="77777777" w:rsidR="00917DE9" w:rsidRDefault="00917DE9" w:rsidP="00917DE9">
      <w:pPr>
        <w:pStyle w:val="Figuur"/>
      </w:pPr>
      <w:r>
        <w:rPr>
          <w:noProof/>
        </w:rPr>
        <w:drawing>
          <wp:inline distT="0" distB="0" distL="0" distR="0" wp14:anchorId="2C8B0ED4" wp14:editId="6DC4B29B">
            <wp:extent cx="4828540" cy="2694940"/>
            <wp:effectExtent l="0" t="0" r="0" b="0"/>
            <wp:docPr id="2127904323" name="Afbeelding 2"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04323" name="Afbeelding 2" descr="Afbeelding met tekst, schermopname, diagram, Rechthoek&#10;&#10;Automatisch gegenereerde beschrijvi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828540" cy="2694940"/>
                    </a:xfrm>
                    <a:prstGeom prst="rect">
                      <a:avLst/>
                    </a:prstGeom>
                    <a:noFill/>
                  </pic:spPr>
                </pic:pic>
              </a:graphicData>
            </a:graphic>
          </wp:inline>
        </w:drawing>
      </w:r>
    </w:p>
    <w:p w14:paraId="7EDFC292" w14:textId="7BCC6488" w:rsidR="00D757DD" w:rsidRPr="00D757DD" w:rsidRDefault="00917DE9" w:rsidP="003B61BA">
      <w:pPr>
        <w:pStyle w:val="Figuurbijschrift"/>
      </w:pPr>
      <w:bookmarkStart w:id="524" w:name="_Ref_bf579af4b0620ba8f969088e6c5be4e3_1"/>
      <w:r w:rsidRPr="00AF5BDD">
        <w:t xml:space="preserve">Voorbeeld van hoe de toepassing van alternatieve oplossingsmogelijkheid </w:t>
      </w:r>
      <w:r>
        <w:t>2</w:t>
      </w:r>
      <w:r w:rsidRPr="00AF5BDD">
        <w:t xml:space="preserve"> er in een viewer uitziet</w:t>
      </w:r>
      <w:bookmarkEnd w:id="524"/>
    </w:p>
    <w:sectPr w:rsidR="00D757DD" w:rsidRPr="00D757DD"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10" Type="http://schemas.openxmlformats.org/officeDocument/2006/relationships/image" Target="media/image_27b32452de517a7283da939fc70cd1b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