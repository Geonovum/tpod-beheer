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77777777" w:rsidR="009E7B8F" w:rsidRPr="00AF12B0" w:rsidRDefault="00ED47BF" w:rsidP="00E43714">
      <w:pPr>
        <w:pStyle w:val="Kop4"/>
      </w:pPr>
      <w:r>
        <w:t>M</w:t>
      </w:r>
      <w:r w:rsidRPr="00AF12B0">
        <w:t>ededeling van een rechterlijke uitspraak</w:t>
      </w:r>
    </w:p>
    <w:p w14:paraId="45DFDAAB" w14:textId="77777777" w:rsidR="009E7B8F" w:rsidRDefault="00ED47BF" w:rsidP="00E43714">
      <w:r w:rsidRPr="00BF5E16">
        <w:t xml:space="preserve">Als beroep is ingesteld tegen een besluit en de bestuursrechter het besluit geheel of gedeeltelijk vernietigt, moet het bestuursorgaan mededeling doen van de uitspraak op de manier die voor de bekendmaking van het besluit is voorgeschreven. Dat betekent dat de </w:t>
      </w:r>
      <w:r w:rsidRPr="00BF5E16">
        <w:lastRenderedPageBreak/>
        <w:t>volledige 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77777777" w:rsidR="009E7B8F" w:rsidRDefault="009E7B8F" w:rsidP="00E43714"/>
    <w:p w14:paraId="7617BF8D" w14:textId="66FAF0E6" w:rsidR="009E7B8F" w:rsidRPr="00F03DD9" w:rsidRDefault="00ED47BF" w:rsidP="00E43714">
      <w:r w:rsidRPr="00F03DD9">
        <w:t xml:space="preserve">De </w:t>
      </w:r>
      <w:r w:rsidR="00940326">
        <w:t>M</w:t>
      </w:r>
      <w:r>
        <w:t>ededeling</w:t>
      </w:r>
      <w:r w:rsidRPr="00F03DD9">
        <w:t xml:space="preserve"> heeft de Vrijetekststructuur. </w:t>
      </w:r>
      <w:r>
        <w:t xml:space="preserve">De modellering van de </w:t>
      </w:r>
      <w:r w:rsidR="00940326">
        <w:t>M</w:t>
      </w:r>
      <w:r>
        <w:t>ededeling is als volgt</w:t>
      </w:r>
      <w:r w:rsidRPr="00B26823">
        <w:t>:</w:t>
      </w:r>
    </w:p>
    <w:p w14:paraId="081C82C8" w14:textId="77777777" w:rsidR="009E7B8F" w:rsidRPr="00F03DD9" w:rsidRDefault="00ED47BF" w:rsidP="00E43714">
      <w:pPr>
        <w:pStyle w:val="Opsommingtekens1"/>
      </w:pPr>
      <w:r w:rsidRPr="00B41A87">
        <w:rPr>
          <w:b/>
          <w:bCs/>
        </w:rPr>
        <w:t>RegelingOpschrift</w:t>
      </w:r>
      <w:r>
        <w:t>: verplicht element, komt 1 keer voor.</w:t>
      </w:r>
    </w:p>
    <w:p w14:paraId="48D1DE30" w14:textId="77777777" w:rsidR="009E7B8F" w:rsidRPr="00F03DD9" w:rsidRDefault="00ED47BF" w:rsidP="00E43714">
      <w:pPr>
        <w:pStyle w:val="Opsommingtekens1"/>
      </w:pPr>
      <w:r w:rsidRPr="00B41A87">
        <w:rPr>
          <w:b/>
          <w:bCs/>
        </w:rPr>
        <w:t>Lichaam</w:t>
      </w:r>
      <w:r w:rsidRPr="005F2FEC">
        <w:t>: verplicht element, komt 1 keer voor.</w:t>
      </w:r>
    </w:p>
    <w:p w14:paraId="3645C5BC" w14:textId="77777777" w:rsidR="009E7B8F" w:rsidRPr="00F03DD9" w:rsidRDefault="00ED47BF"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43F88BBC" w:rsidR="009E7B8F" w:rsidRDefault="00ED47BF"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w:t>
      </w:r>
      <w:r w:rsidR="00A85696">
        <w:t>M</w:t>
      </w:r>
      <w:r>
        <w:t>ededeling maar één Divisietekst bevat, hoeft de Divisietekst geen Kop te hebben.</w:t>
      </w:r>
    </w:p>
    <w:p w14:paraId="4DEFB157" w14:textId="31157F84" w:rsidR="009E7B8F" w:rsidRDefault="00ED47BF" w:rsidP="00DA44AF">
      <w:pPr>
        <w:pStyle w:val="Opsommingtekens3"/>
      </w:pPr>
      <w:r w:rsidRPr="00F03DD9">
        <w:t>Inhoud</w:t>
      </w:r>
      <w:r w:rsidRPr="00930D12">
        <w:t xml:space="preserve">: </w:t>
      </w:r>
      <w:r>
        <w:t>STOP-</w:t>
      </w:r>
      <w:r w:rsidRPr="00930D12">
        <w:t xml:space="preserve">element dat de inhoud van de </w:t>
      </w:r>
      <w:r w:rsidR="00754063">
        <w:t>M</w:t>
      </w:r>
      <w:r>
        <w:t>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77777777" w:rsidR="009E7B8F" w:rsidRDefault="00ED47BF"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5" name="Tekstvak 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3AE9A37" w14:textId="77777777" w:rsidR="009E7B8F" w:rsidRPr="009A08A2" w:rsidRDefault="00ED47BF" w:rsidP="00E43714">
                            <w:pPr>
                              <w:rPr>
                                <w:b/>
                                <w:bCs/>
                              </w:rPr>
                            </w:pPr>
                            <w:r w:rsidRPr="009A08A2">
                              <w:rPr>
                                <w:b/>
                                <w:bCs/>
                              </w:rPr>
                              <w:t>Toekomstige functionaliteit</w:t>
                            </w:r>
                          </w:p>
                          <w:p w14:paraId="2C5EDE97" w14:textId="77777777" w:rsidR="009E7B8F" w:rsidRDefault="00ED47BF"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9E7B8F" w:rsidRDefault="009E7B8F" w:rsidP="00E43714"/>
                          <w:p w14:paraId="3965DDFE" w14:textId="77777777" w:rsidR="009E7B8F" w:rsidRPr="00541BF1" w:rsidRDefault="00ED47BF" w:rsidP="00E43714">
                            <w:pPr>
                              <w:rPr>
                                <w:b/>
                                <w:bCs/>
                              </w:rPr>
                            </w:pPr>
                            <w:r w:rsidRPr="00541BF1">
                              <w:rPr>
                                <w:b/>
                                <w:bCs/>
                              </w:rPr>
                              <w:t>Workaround</w:t>
                            </w:r>
                          </w:p>
                          <w:p w14:paraId="140235E3" w14:textId="4D3E11B9" w:rsidR="009E7B8F" w:rsidRPr="00C352EA" w:rsidRDefault="00ED47BF" w:rsidP="00E43714">
                            <w:r>
                              <w:t xml:space="preserve">Zolang de </w:t>
                            </w:r>
                            <w:r w:rsidR="00754063">
                              <w:t>M</w:t>
                            </w:r>
                            <w:r>
                              <w:t xml:space="preserve">ededeling </w:t>
                            </w:r>
                            <w:r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5" o:spid="_x0000_s1040"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QwxLw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BaY7HSveQ3FGIgz0PWI139QYf8use2EGmwILxEZ3z7iUEjApGCxKKjC//nbu/VErRClpscly&#10;qnAKKJHfFWr4JZl61lzYTGefU9yYW2R/i6hjswasM8GB0jyY3t/J0SwNNG84DSv/JkJMcXw5p240&#10;165vfJwmLlar4IRdqJnbqp3mPvTI6mv3xowe1HIo9BOMzciyd6L1vv6m1aujQ+mCop7mntOBfezg&#10;0BPDtPkRud0Hr+s/Yfk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CfUMMS8CAABbBAAADgAAAAAAAAAAAAAAAAAuAgAAZHJz&#10;L2Uyb0RvYy54bWxQSwECLQAUAAYACAAAACEAq+vTQNsAAAAFAQAADwAAAAAAAAAAAAAAAACJBAAA&#10;ZHJzL2Rvd25yZXYueG1sUEsFBgAAAAAEAAQA8wAAAJEFAAAAAA==&#10;" filled="f" strokeweight=".5pt">
                <v:textbox style="mso-fit-shape-to-text:t">
                  <w:txbxContent>
                    <w:p w14:paraId="13AE9A37" w14:textId="77777777" w:rsidR="009E7B8F" w:rsidRPr="009A08A2" w:rsidRDefault="00ED47BF" w:rsidP="00E43714">
                      <w:pPr>
                        <w:rPr>
                          <w:b/>
                          <w:bCs/>
                        </w:rPr>
                      </w:pPr>
                      <w:r w:rsidRPr="009A08A2">
                        <w:rPr>
                          <w:b/>
                          <w:bCs/>
                        </w:rPr>
                        <w:t>Toekomstige functionaliteit</w:t>
                      </w:r>
                    </w:p>
                    <w:p w14:paraId="2C5EDE97" w14:textId="77777777" w:rsidR="009E7B8F" w:rsidRDefault="00ED47BF"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9E7B8F" w:rsidRDefault="009E7B8F" w:rsidP="00E43714"/>
                    <w:p w14:paraId="3965DDFE" w14:textId="77777777" w:rsidR="009E7B8F" w:rsidRPr="00541BF1" w:rsidRDefault="00ED47BF" w:rsidP="00E43714">
                      <w:pPr>
                        <w:rPr>
                          <w:b/>
                          <w:bCs/>
                        </w:rPr>
                      </w:pPr>
                      <w:r w:rsidRPr="00541BF1">
                        <w:rPr>
                          <w:b/>
                          <w:bCs/>
                        </w:rPr>
                        <w:t>Workaround</w:t>
                      </w:r>
                    </w:p>
                    <w:p w14:paraId="140235E3" w14:textId="4D3E11B9" w:rsidR="009E7B8F" w:rsidRPr="00C352EA" w:rsidRDefault="00ED47BF" w:rsidP="00E43714">
                      <w:r>
                        <w:t xml:space="preserve">Zolang de </w:t>
                      </w:r>
                      <w:r w:rsidR="00754063">
                        <w:t>M</w:t>
                      </w:r>
                      <w:r>
                        <w:t xml:space="preserve">ededeling </w:t>
                      </w:r>
                      <w:r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