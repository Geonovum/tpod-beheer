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lastRenderedPageBreak/>
        <w:t>Leeswijzer</w:t>
      </w:r>
    </w:p>
    <w:p w14:paraId="6EFFCBC6" w14:textId="04DBCBE6" w:rsidR="009E7B8F" w:rsidRDefault="00ED47BF"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1F09B7">
        <w:rPr>
          <w:rStyle w:val="Verwijzing"/>
        </w:rPr>
        <w:t>A</w:t>
      </w:r>
      <w:r w:rsidRPr="00863F41">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3B41EE">
        <w:t>het voorbereidingsbesluit</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863F41">
        <w:rPr>
          <w:rStyle w:val="Verwijzing"/>
        </w:rPr>
        <w:fldChar w:fldCharType="begin"/>
      </w:r>
      <w:r w:rsidRPr="00863F41">
        <w:rPr>
          <w:rStyle w:val="Verwijzing"/>
        </w:rPr>
        <w:instrText xml:space="preserve"> REF _Ref_bfa92fd73160db80680b42ebd6df2909_1 \n \h  \* MERGEFORMAT </w:instrText>
      </w:r>
      <w:r w:rsidRPr="00863F41">
        <w:rPr>
          <w:rStyle w:val="Verwijzing"/>
        </w:rPr>
      </w:r>
      <w:r w:rsidRPr="00863F41">
        <w:rPr>
          <w:rStyle w:val="Verwijzing"/>
        </w:rPr>
        <w:fldChar w:fldCharType="separate"/>
      </w:r>
      <w:r w:rsidR="001F09B7">
        <w:rPr>
          <w:rStyle w:val="Verwijzing"/>
        </w:rPr>
        <w:t>B</w:t>
      </w:r>
      <w:r w:rsidRPr="00863F41">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3B41EE">
        <w:t>het voorbereidingsbesluit</w:t>
      </w:r>
      <w:r w:rsidRPr="00A22075">
        <w:fldChar w:fldCharType="end"/>
      </w:r>
      <w:r w:rsidRPr="00B26823">
        <w:t>.</w:t>
      </w:r>
      <w:r>
        <w:t xml:space="preserve"> Beschreven worden de vormgeving van Besluit en Regeling, de toepassing van de STOP-tekststructuren, het annoteren met OW-objecten, het wijzigen van omgevingsdocumenten met wijzigingsbesluiten en enkele andere aspecten. D</w:t>
      </w:r>
      <w:r w:rsidRPr="00A22075">
        <w:t xml:space="preserve">eel </w:t>
      </w:r>
      <w:r w:rsidRPr="00863F41">
        <w:rPr>
          <w:rStyle w:val="Verwijzing"/>
        </w:rPr>
        <w:fldChar w:fldCharType="begin"/>
      </w:r>
      <w:r w:rsidRPr="00863F41">
        <w:rPr>
          <w:rStyle w:val="Verwijzing"/>
        </w:rPr>
        <w:instrText xml:space="preserve"> REF _Ref_7e9731f8c2b05f39a4ee59a9b53599f7_1 \n \h  \* MERGEFORMAT </w:instrText>
      </w:r>
      <w:r w:rsidRPr="00863F41">
        <w:rPr>
          <w:rStyle w:val="Verwijzing"/>
        </w:rPr>
      </w:r>
      <w:r w:rsidRPr="00863F41">
        <w:rPr>
          <w:rStyle w:val="Verwijzing"/>
        </w:rPr>
        <w:fldChar w:fldCharType="separate"/>
      </w:r>
      <w:r w:rsidR="001F09B7">
        <w:rPr>
          <w:rStyle w:val="Verwijzing"/>
        </w:rPr>
        <w:t>C</w:t>
      </w:r>
      <w:r w:rsidRPr="00863F41">
        <w:rPr>
          <w:rStyle w:val="Verwijzing"/>
        </w:rPr>
        <w:fldChar w:fldCharType="end"/>
      </w:r>
      <w:r w:rsidRPr="00B26823">
        <w:t xml:space="preserve"> </w:t>
      </w:r>
      <w:r>
        <w:t xml:space="preserve">tenslotte </w:t>
      </w:r>
      <w:r w:rsidR="00AF5332" w:rsidRPr="00AF5332">
        <w:t xml:space="preserve">gaat over een aantal aspecten van de aanlevering. </w:t>
      </w:r>
      <w:r w:rsidR="007D0D63">
        <w:t xml:space="preserve">Het gaat dan om </w:t>
      </w:r>
      <w:r>
        <w:t xml:space="preserve">de wettelijk voorgeschreven procedure die </w:t>
      </w:r>
      <w:fldSimple w:instr=" DOCVARIABLE ID01+ ">
        <w:r w:rsidR="003B41EE">
          <w:t>het voorbereidingsbesluit</w:t>
        </w:r>
      </w:fldSimple>
      <w:r>
        <w:t xml:space="preserve"> doorloopt en de producten en gegevens die per stap in die procedure moeten worden aangeleverd.</w:t>
      </w:r>
      <w:r w:rsidR="00B831A4">
        <w:t xml:space="preserve"> </w:t>
      </w:r>
      <w:r w:rsidR="00B831A4" w:rsidRPr="00B831A4">
        <w:t>Ook gaat dit hoofdstuk in op rectificatie en revisie.</w:t>
      </w:r>
    </w:p>
    <w:p w14:paraId="1902C7C8" w14:textId="77777777" w:rsidR="00E33EDD" w:rsidRPr="00A22075" w:rsidRDefault="00E33EDD" w:rsidP="00E33EDD"/>
    <w:p w14:paraId="70B79A47" w14:textId="25A044BF"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3B41EE">
        <w:t>het voorbereidingsbesluit</w:t>
      </w:r>
      <w:r w:rsidRPr="00A22075">
        <w:fldChar w:fldCharType="end"/>
      </w:r>
      <w:r w:rsidRPr="00B26823">
        <w:t xml:space="preserve">. Voorbeelden daarvan zijn het </w:t>
      </w:r>
      <w:r>
        <w:t xml:space="preserve">model voor Besluit en Regeling dat op </w:t>
      </w:r>
      <w:r w:rsidRPr="00A22075">
        <w:fldChar w:fldCharType="begin"/>
      </w:r>
      <w:r w:rsidRPr="00A22075">
        <w:instrText>DOCVARIABLE ID01+</w:instrText>
      </w:r>
      <w:r w:rsidRPr="00A22075">
        <w:fldChar w:fldCharType="separate"/>
      </w:r>
      <w:r w:rsidR="003B41EE">
        <w:t>het voorbereidingsbesluit</w:t>
      </w:r>
      <w:r w:rsidRPr="00A22075">
        <w:fldChar w:fldCharType="end"/>
      </w:r>
      <w:r w:rsidRPr="00B26823">
        <w:t xml:space="preserve"> </w:t>
      </w:r>
      <w:r>
        <w:t xml:space="preserve">en een besluit tot vaststelling of wijziging daarvan </w:t>
      </w:r>
      <w:r w:rsidRPr="00B26823">
        <w:t xml:space="preserve">moet </w:t>
      </w:r>
      <w:r>
        <w:t>worden toegepast</w:t>
      </w:r>
      <w:r w:rsidRPr="00B26823">
        <w:t xml:space="preserve">, de </w:t>
      </w:r>
      <w:r w:rsidRPr="00A22075">
        <w:t>attributen 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3B41EE">
        <w:t>het voorbereidingsbesluit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3B41EE">
        <w:t>voorbereidingsbesluit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