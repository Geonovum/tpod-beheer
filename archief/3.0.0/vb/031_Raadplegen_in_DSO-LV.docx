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2C930BDA" w:rsidR="003D5A24" w:rsidRPr="007B60F8" w:rsidRDefault="003D5A24"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