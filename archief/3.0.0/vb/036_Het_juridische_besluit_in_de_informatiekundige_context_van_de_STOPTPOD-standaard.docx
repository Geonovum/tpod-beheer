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9E7B8F" w:rsidRPr="00307038" w:rsidRDefault="00ED47BF" w:rsidP="000F2CCF">
      <w:pPr>
        <w:pStyle w:val="Kop4"/>
      </w:pPr>
      <w:r>
        <w:t xml:space="preserve">Het juridische besluit in de informatiekundige context van de </w:t>
      </w:r>
      <w:r w:rsidRPr="00455DCD">
        <w:t>STOP/TPOD-standaard</w:t>
      </w:r>
    </w:p>
    <w:p w14:paraId="13B4A6F3" w14:textId="16687556" w:rsidR="009E7B8F" w:rsidRDefault="00ED47B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9E7B8F" w:rsidRDefault="009E7B8F" w:rsidP="000F2CCF"/>
    <w:p w14:paraId="5BC3F2E9" w14:textId="7D1B7CF7" w:rsidR="009E7B8F" w:rsidRDefault="00ED47B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9E7B8F" w:rsidRDefault="009E7B8F" w:rsidP="000F2CCF"/>
    <w:p w14:paraId="30BA6324" w14:textId="1DE4D7EE" w:rsidR="009E7B8F" w:rsidRDefault="00ED47BF"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Pr="00625E2D">
        <w:t xml:space="preserve">in het publicatieblad </w:t>
      </w:r>
      <w:r>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3B41EE">
        <w:t>het voorbereidingsbesluit</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weer te geven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3B41EE">
        <w:t>het voorbereidingsbesluit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3B41EE">
        <w:t>het voorbereidingsbesluit</w:t>
      </w:r>
      <w:r w:rsidRPr="007B60F8">
        <w:fldChar w:fldCharType="end"/>
      </w:r>
      <w:r w:rsidRPr="00B26823">
        <w:t xml:space="preserve"> </w:t>
      </w:r>
      <w:r w:rsidRPr="007B60F8">
        <w:t>die in DSO-LV te raadplegen is.</w:t>
      </w:r>
    </w:p>
    <w:p w14:paraId="073728F9" w14:textId="028380B7" w:rsidR="009E7B8F" w:rsidRDefault="00ED47BF"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t xml:space="preserve">Zie voor de </w:t>
      </w:r>
      <w:r w:rsidRPr="00BC2067">
        <w:t xml:space="preserve">elektronische terinzagelegging van deze stukken </w:t>
      </w:r>
      <w:r w:rsidRPr="00F625E8">
        <w:t xml:space="preserve">paragraaf </w:t>
      </w:r>
      <w:r>
        <w:rPr>
          <w:highlight w:val="yellow"/>
        </w:rPr>
        <w:fldChar w:fldCharType="begin"/>
      </w:r>
      <w:r>
        <w:instrText xml:space="preserve"> REF _Ref_f38335efbceb85dc723299f2fee24312_1 \n \h </w:instrText>
      </w:r>
      <w:r>
        <w:rPr>
          <w:highlight w:val="yellow"/>
        </w:rPr>
      </w:r>
      <w:r>
        <w:rPr>
          <w:highlight w:val="yellow"/>
        </w:rPr>
        <w:fldChar w:fldCharType="separate"/>
      </w:r>
      <w:r w:rsidR="001F09B7">
        <w:t>4.2.3</w:t>
      </w:r>
      <w:r>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