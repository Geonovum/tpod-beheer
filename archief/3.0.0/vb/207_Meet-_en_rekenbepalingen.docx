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9E7B8F" w:rsidRPr="000A4B5B" w:rsidRDefault="00ED47BF" w:rsidP="002F0D2A">
      <w:pPr>
        <w:pStyle w:val="Kop3"/>
      </w:pPr>
      <w:r w:rsidRPr="000A4B5B">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