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913AC" w14:textId="6804F940" w:rsidR="009E7B8F" w:rsidRDefault="00ED47BF" w:rsidP="000F3246">
      <w:pPr>
        <w:pStyle w:val="Kop4"/>
      </w:pPr>
      <w:r w:rsidRPr="00562E68">
        <w:t>Juridische verplichtingen voor de bekendmaking</w:t>
      </w:r>
    </w:p>
    <w:p w14:paraId="21DAF108" w14:textId="0CA8C91F" w:rsidR="009E7B8F" w:rsidRDefault="00ED47BF" w:rsidP="00562E68">
      <w:r>
        <w:t xml:space="preserve">Door de hiervoor genoemde bepalingen geldt een aantal verplichtingen voor het publiceren van ontwerpen en het juridisch rechtsgeldig bekendmaken van besluiten. Een besluit tot vaststelling of wijziging van </w:t>
      </w:r>
      <w:fldSimple w:instr=" DOCVARIABLE ID01+ ">
        <w:r w:rsidR="003B41EE">
          <w:t>het voorbereidingsbesluit</w:t>
        </w:r>
      </w:fldSimple>
      <w:r>
        <w:t xml:space="preserve"> moet worden vormgegeven overeenkomstig de in paragraaf </w:t>
      </w:r>
      <w:r w:rsidR="00E20F02">
        <w:rPr>
          <w:rStyle w:val="Verwijzing"/>
        </w:rPr>
        <w:fldChar w:fldCharType="begin"/>
      </w:r>
      <w:r w:rsidR="00E20F02">
        <w:instrText xml:space="preserve"> REF _Ref_77194b560dc7af68f986cbf3a6f0727f_4 \n \h </w:instrText>
      </w:r>
      <w:r w:rsidR="00E20F02">
        <w:rPr>
          <w:rStyle w:val="Verwijzing"/>
        </w:rPr>
      </w:r>
      <w:r w:rsidR="00E20F02">
        <w:rPr>
          <w:rStyle w:val="Verwijzing"/>
        </w:rPr>
        <w:fldChar w:fldCharType="separate"/>
      </w:r>
      <w:r w:rsidR="001F09B7">
        <w:t>4.4</w:t>
      </w:r>
      <w:r w:rsidR="00E20F02">
        <w:rPr>
          <w:rStyle w:val="Verwijzing"/>
        </w:rPr>
        <w:fldChar w:fldCharType="end"/>
      </w:r>
      <w:r>
        <w:t xml:space="preserve"> voorgeschreven en op </w:t>
      </w:r>
      <w:fldSimple w:instr=" DOCVARIABLE ID01+ ">
        <w:r w:rsidR="003B41EE">
          <w:t>het voorbereidingsbesluit</w:t>
        </w:r>
      </w:fldSimple>
      <w:r>
        <w:t xml:space="preserve"> toegespitste STOP-modellen voor Besluit en Regeling. De regels in het Lichaam van de Regeling moeten worden gestructureerd overeenkomstig de in paragraaf </w:t>
      </w:r>
      <w:r w:rsidRPr="00863F41">
        <w:rPr>
          <w:rStyle w:val="Verwijzing"/>
        </w:rPr>
        <w:fldChar w:fldCharType="begin"/>
      </w:r>
      <w:r w:rsidRPr="00863F41">
        <w:rPr>
          <w:rStyle w:val="Verwijzing"/>
        </w:rPr>
        <w:instrText xml:space="preserve"> REF _Ref_c75b4a8715671f933f5e3538dfce39f5_2 \n \h </w:instrText>
      </w:r>
      <w:r w:rsidRPr="00863F41">
        <w:rPr>
          <w:rStyle w:val="Verwijzing"/>
        </w:rPr>
      </w:r>
      <w:r w:rsidRPr="00863F41">
        <w:rPr>
          <w:rStyle w:val="Verwijzing"/>
        </w:rPr>
        <w:fldChar w:fldCharType="separate"/>
      </w:r>
      <w:r w:rsidR="001F09B7">
        <w:rPr>
          <w:rStyle w:val="Verwijzing"/>
        </w:rPr>
        <w:t>5.2</w:t>
      </w:r>
      <w:r w:rsidRPr="00863F41">
        <w:rPr>
          <w:rStyle w:val="Verwijzing"/>
        </w:rPr>
        <w:fldChar w:fldCharType="end"/>
      </w:r>
      <w:r>
        <w:t xml:space="preserve"> beschreven specificaties voor de Artikelstructuur. Van ieder artikel of lid moet, door er een of meer Locaties aan te koppelen, worden vastgelegd wat het werkingsgebied ervan is. Bij elkaar horende collecties van Locaties moeten worden vastgesteld in de vorm van een GIO, waarmee de identiteit en onveranderlijkheid van de geometrie wordt geborgd. De GIO’s </w:t>
      </w:r>
      <w:r>
        <w:lastRenderedPageBreak/>
        <w:t>moeten bij het besluit over de regeling worden gevoegd. In de tekst van het artikel of lid moet met een tekstuele aanduiding een verwijzing naar het GIO gemaakt worden. Door deze verwijzing in de tekst krijgt het GIO juridische status.</w:t>
      </w:r>
    </w:p>
    <w:p w14:paraId="69F8C707" w14:textId="3C15BCC0" w:rsidR="009E7B8F" w:rsidRDefault="00ED47BF" w:rsidP="00562E68">
      <w:r w:rsidRPr="00944C7D">
        <w:t xml:space="preserve">Wanneer het bevoegd bezag </w:t>
      </w:r>
      <w:r>
        <w:t xml:space="preserve">een </w:t>
      </w:r>
      <w:r w:rsidRPr="00944C7D">
        <w:t xml:space="preserve">norm op verschillende </w:t>
      </w:r>
      <w:r>
        <w:t>locaties</w:t>
      </w:r>
      <w:r w:rsidRPr="00944C7D">
        <w:t xml:space="preserve"> verschillende waarden </w:t>
      </w:r>
      <w:r>
        <w:t>geeft waarbij de voor een locatie geldende waarde door interactie met de kaart getoond moet worden, moeten die locaties en waarden in een GIO worden vastgesteld.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