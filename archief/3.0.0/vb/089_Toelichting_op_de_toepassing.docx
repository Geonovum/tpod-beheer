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198" w:name="_Ref_df46868e4b8e35bcc18901bc9c09a5bf_1"/>
      <w:r w:rsidRPr="00F1426F">
        <w:t>Toelichting</w:t>
      </w:r>
      <w:r w:rsidR="00827453" w:rsidRPr="00F1426F">
        <w:t xml:space="preserve"> op de toepassing</w:t>
      </w:r>
      <w:bookmarkEnd w:id="198"/>
    </w:p>
    <w:p w14:paraId="2603C5E7" w14:textId="42538BE4" w:rsidR="00E33EDD" w:rsidRPr="00F1426F" w:rsidRDefault="00E33EDD" w:rsidP="002F7B04">
      <w:r w:rsidRPr="00F1426F">
        <w:t>Juridische regel is een conceptuele constructie, die in IMOW wordt gebruikt om verschillende onderdelen van een Regeltekst, bijvoorbeeld de onderdelen van een Lijst</w:t>
      </w:r>
      <w:r w:rsidR="000D3DD1" w:rsidRPr="00F1426F">
        <w:t xml:space="preserve"> of de verschillende activiteiten die in een Regeltekst worden genoemd</w:t>
      </w:r>
      <w:r w:rsidRPr="00F1426F">
        <w:t xml:space="preserve">, een eigen Locatie te kunnen geven. Ook maakt Juridische regel het mogelijk om verschillende onderdelen van een Regeltekst een eigen thema te geven en/of te annoteren met verschillende annotaties Activiteit, Omgevingsnorm, Omgevingswaarde en Gebiedsaanwijzing. Juridische regel is altijd onderdeel van een Regeltekst en, zoals we in de paragrafen </w:t>
      </w:r>
      <w:r w:rsidRPr="00863F41">
        <w:rPr>
          <w:rStyle w:val="Verwijzing"/>
        </w:rPr>
        <w:fldChar w:fldCharType="begin"/>
      </w:r>
      <w:r w:rsidRPr="00863F41">
        <w:rPr>
          <w:rStyle w:val="Verwijzing"/>
        </w:rPr>
        <w:instrText xml:space="preserve"> REF _Ref_ef797a10398be7cd22a21c3acd5e6c31_1 \n \h  \* MERGEFORMAT </w:instrText>
      </w:r>
      <w:r w:rsidRPr="00863F41">
        <w:rPr>
          <w:rStyle w:val="Verwijzing"/>
        </w:rPr>
      </w:r>
      <w:r w:rsidRPr="00863F41">
        <w:rPr>
          <w:rStyle w:val="Verwijzing"/>
        </w:rPr>
        <w:fldChar w:fldCharType="separate"/>
      </w:r>
      <w:r w:rsidR="001F09B7">
        <w:rPr>
          <w:rStyle w:val="Verwijzing"/>
        </w:rPr>
        <w:t>6.1.1</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_Ref_250f4e9542fdda1c4677a72b7f6b2be2_2 \n \h  \* MERGEFORMAT </w:instrText>
      </w:r>
      <w:r w:rsidRPr="00863F41">
        <w:rPr>
          <w:rStyle w:val="Verwijzing"/>
        </w:rPr>
      </w:r>
      <w:r w:rsidRPr="00863F41">
        <w:rPr>
          <w:rStyle w:val="Verwijzing"/>
        </w:rPr>
        <w:fldChar w:fldCharType="separate"/>
      </w:r>
      <w:r w:rsidR="001F09B7">
        <w:rPr>
          <w:rStyle w:val="Verwijzing"/>
        </w:rPr>
        <w:t>7.2</w:t>
      </w:r>
      <w:r w:rsidRPr="00863F41">
        <w:rPr>
          <w:rStyle w:val="Verwijzing"/>
        </w:rPr>
        <w:fldChar w:fldCharType="end"/>
      </w:r>
      <w:r w:rsidRPr="00B26823">
        <w:t xml:space="preserve"> al hebben gezien, Regeltekst kan meerdere Juridische regels bevatten. In een Regeltekst met meerdere Juridische regels </w:t>
      </w:r>
      <w:r>
        <w:t xml:space="preserve">zijn de </w:t>
      </w:r>
      <w:r w:rsidRPr="00B26823">
        <w:t>individuele Ju</w:t>
      </w:r>
      <w:r w:rsidRPr="00F1426F">
        <w:t>ridische regel</w:t>
      </w:r>
      <w:r>
        <w:t>s</w:t>
      </w:r>
      <w:r w:rsidRPr="00F1426F">
        <w:t xml:space="preserve"> </w:t>
      </w:r>
      <w:r>
        <w:t xml:space="preserve">niet </w:t>
      </w:r>
      <w:r w:rsidRPr="00F1426F">
        <w:t>als zelfstandige eenheid te identificeren.</w:t>
      </w:r>
    </w:p>
    <w:p w14:paraId="79CBFECA" w14:textId="40AFB9C4" w:rsidR="00E33EDD" w:rsidRPr="00F1426F" w:rsidRDefault="00E33EDD" w:rsidP="002F7B04">
      <w:r w:rsidRPr="00F1426F">
        <w:t>Bij de Juridische regel moet 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t>OW-object</w:t>
      </w:r>
      <w:r w:rsidR="00AC7D31" w:rsidRPr="00F1426F">
        <w:t xml:space="preserve"> </w:t>
      </w:r>
      <w:r w:rsidRPr="00F1426F">
        <w:t xml:space="preserve">of met welke </w:t>
      </w:r>
      <w:r>
        <w:t>OW-object</w:t>
      </w:r>
      <w:r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 xml:space="preserve">Instructieregels kunnen worden gesteld over de uitoefening van een bevoegdheid of een taak. Ze richten zich dus tot een bepaald instrument of een taakuitoefening. Om met behulp van een computer snel te kunnen selecteren welke instructieregels relevant zijn, wordt aan </w:t>
      </w:r>
      <w:r w:rsidRPr="00F1426F">
        <w:lastRenderedPageBreak/>
        <w:t>Instructieregel extra informatie toegevoegd: richt de instructieregel zich tot een instrument, en zo ja tot welk instrument, of gaat het over de uitoefening van een taak en zo ja wie moet die taak uitoefenen.</w:t>
      </w:r>
    </w:p>
    <w:p w14:paraId="168C223C" w14:textId="6960C771" w:rsidR="00091C16" w:rsidRPr="00F1426F" w:rsidRDefault="00091C16" w:rsidP="002F7B04">
      <w:r w:rsidRPr="00F1426F">
        <w:t>Bij Regeltekst is de voorwaarde opgenomen dat alle Juridische regels binnen één Regeltekst van hetzelfde type moeten zijn</w:t>
      </w:r>
      <w:r w:rsidRPr="00B26823">
        <w:t xml:space="preserve">, zie hiervoor ook paragraaf </w:t>
      </w:r>
      <w:r w:rsidRPr="00863F41">
        <w:rPr>
          <w:rStyle w:val="Verwijzing"/>
        </w:rPr>
        <w:fldChar w:fldCharType="begin"/>
      </w:r>
      <w:r w:rsidRPr="00863F41">
        <w:rPr>
          <w:rStyle w:val="Verwijzing"/>
        </w:rPr>
        <w:instrText xml:space="preserve"> REF _Ref_250f4e9542fdda1c4677a72b7f6b2be2_2 \n \h  \* MERGEFORMAT </w:instrText>
      </w:r>
      <w:r w:rsidRPr="00863F41">
        <w:rPr>
          <w:rStyle w:val="Verwijzing"/>
        </w:rPr>
      </w:r>
      <w:r w:rsidRPr="00863F41">
        <w:rPr>
          <w:rStyle w:val="Verwijzing"/>
        </w:rPr>
        <w:fldChar w:fldCharType="separate"/>
      </w:r>
      <w:r w:rsidR="001F09B7">
        <w:rPr>
          <w:rStyle w:val="Verwijzing"/>
        </w:rPr>
        <w:t>7.2</w:t>
      </w:r>
      <w:r w:rsidRPr="00863F41">
        <w:rPr>
          <w:rStyle w:val="Verwijzing"/>
        </w:rPr>
        <w:fldChar w:fldCharType="end"/>
      </w:r>
      <w:r w:rsidRPr="00B26823">
        <w:t>.</w:t>
      </w:r>
      <w:r w:rsidRPr="007B60F8">
        <w:t xml:space="preserve"> Op deze manier wordt voorkomen dat </w:t>
      </w:r>
      <w:r w:rsidRPr="00F1426F">
        <w:t>Juridische regels die voor verschillende doelgroepen bedoeld zijn bij elkaar in 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