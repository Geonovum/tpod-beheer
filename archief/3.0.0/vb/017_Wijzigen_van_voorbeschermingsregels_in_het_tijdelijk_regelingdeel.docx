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0DA2" w14:textId="5DC109CC" w:rsidR="00F01FB1" w:rsidRDefault="009F2B1A" w:rsidP="00805135">
      <w:pPr>
        <w:pStyle w:val="Kop3"/>
      </w:pPr>
      <w:bookmarkStart w:id="34" w:name="_Ref_e8f5ffdf366d7eabc4571348041455f2_1"/>
      <w:bookmarkStart w:id="36" w:name="_Ref_e8f5ffdf366d7eabc4571348041455f2_2"/>
      <w:r>
        <w:t xml:space="preserve">Wijzigen </w:t>
      </w:r>
      <w:r w:rsidR="00F01FB1">
        <w:t xml:space="preserve">van </w:t>
      </w:r>
      <w:r w:rsidR="004974E1">
        <w:t xml:space="preserve">voorbeschermingsregels in </w:t>
      </w:r>
      <w:r w:rsidR="00F01FB1">
        <w:t>het tijdelijk regelingdeel</w:t>
      </w:r>
      <w:bookmarkEnd w:id="34"/>
    </w:p>
    <w:p w14:paraId="471EDD96" w14:textId="3C770DBC" w:rsidR="003F604A" w:rsidRDefault="004974E1" w:rsidP="004974E1">
      <w:r>
        <w:t xml:space="preserve">Het </w:t>
      </w:r>
      <w:r w:rsidR="00CC10E8" w:rsidRPr="00CC10E8">
        <w:t xml:space="preserve">tijdelijk regelingdeel </w:t>
      </w:r>
      <w:r w:rsidR="00C753A3">
        <w:t xml:space="preserve">kan </w:t>
      </w:r>
      <w:r w:rsidR="00637A52">
        <w:t>gewijzigd</w:t>
      </w:r>
      <w:r w:rsidR="00C753A3">
        <w:t xml:space="preserve"> word</w:t>
      </w:r>
      <w:r w:rsidR="00CC10E8">
        <w:t>en</w:t>
      </w:r>
      <w:r w:rsidR="00B03833">
        <w:t xml:space="preserve">. </w:t>
      </w:r>
      <w:r w:rsidR="00C753A3">
        <w:t>Dat kan in twee situaties noodzakelijk zijn.</w:t>
      </w:r>
    </w:p>
    <w:p w14:paraId="6BE0442F" w14:textId="0E0B992E" w:rsidR="003F604A" w:rsidRDefault="008C6B42" w:rsidP="004974E1">
      <w:r>
        <w:t>S</w:t>
      </w:r>
      <w:r w:rsidR="002F40A6">
        <w:t xml:space="preserve">ituatie </w:t>
      </w:r>
      <w:r>
        <w:t xml:space="preserve">1 </w:t>
      </w:r>
      <w:r w:rsidR="002F40A6">
        <w:t xml:space="preserve">is die waarin het voorbereidingsbesluit </w:t>
      </w:r>
      <w:r w:rsidR="000F18A2">
        <w:t>met een wijzigingsbesluit</w:t>
      </w:r>
      <w:r w:rsidR="00465C93">
        <w:t xml:space="preserve"> gewijzigd word</w:t>
      </w:r>
      <w:r w:rsidR="002F40A6">
        <w:t>t</w:t>
      </w:r>
      <w:r w:rsidR="00745071">
        <w:t xml:space="preserve">, bijvoorbeeld omdat een van de voorbeschermingsregels bij nader inzien, of na nader overleg, </w:t>
      </w:r>
      <w:r w:rsidR="00E14640">
        <w:t>ingetrokken moet worden</w:t>
      </w:r>
      <w:r w:rsidR="00465C93">
        <w:t xml:space="preserve">. </w:t>
      </w:r>
      <w:r w:rsidR="00E561B0">
        <w:t xml:space="preserve">In deze situatie </w:t>
      </w:r>
      <w:r w:rsidR="00F07919">
        <w:t>wordt</w:t>
      </w:r>
      <w:r w:rsidR="00E561B0">
        <w:t xml:space="preserve"> de </w:t>
      </w:r>
      <w:r w:rsidR="00637A52">
        <w:t>wijziging</w:t>
      </w:r>
      <w:r w:rsidR="00E561B0">
        <w:t xml:space="preserve"> van het tijdelijk regelingdeel </w:t>
      </w:r>
      <w:r w:rsidR="00F07919">
        <w:t xml:space="preserve">altijd </w:t>
      </w:r>
      <w:r w:rsidR="00E561B0">
        <w:t xml:space="preserve">uitgevoerd door het </w:t>
      </w:r>
      <w:r w:rsidR="00773669">
        <w:t>bevoegd gezag</w:t>
      </w:r>
      <w:r w:rsidR="0064248C">
        <w:t xml:space="preserve"> dat het </w:t>
      </w:r>
      <w:r w:rsidR="0064248C" w:rsidRPr="0064248C">
        <w:t>voorbereidingsbesluit</w:t>
      </w:r>
      <w:r w:rsidR="0064248C">
        <w:t xml:space="preserve"> heeft genomen</w:t>
      </w:r>
      <w:r w:rsidR="008B14F0">
        <w:t xml:space="preserve"> en het tijdelijk regelingdeel heeft ingesteld</w:t>
      </w:r>
      <w:r w:rsidR="0064248C">
        <w:t>.</w:t>
      </w:r>
    </w:p>
    <w:p w14:paraId="2AC4B174" w14:textId="7FA12128" w:rsidR="0026126C" w:rsidRDefault="008C6B42" w:rsidP="004974E1">
      <w:r>
        <w:t>S</w:t>
      </w:r>
      <w:r w:rsidR="00E14640">
        <w:t xml:space="preserve">ituatie </w:t>
      </w:r>
      <w:r>
        <w:t xml:space="preserve">2 </w:t>
      </w:r>
      <w:r w:rsidR="00E14640">
        <w:t xml:space="preserve">is die waarin een deel van de </w:t>
      </w:r>
      <w:r w:rsidR="009B77BD">
        <w:t xml:space="preserve">voorbeschermingsregels in het tijdelijk regelingdeel </w:t>
      </w:r>
      <w:r w:rsidR="007476EE">
        <w:t>is</w:t>
      </w:r>
      <w:r w:rsidR="009B77BD">
        <w:t xml:space="preserve"> vervallen doordat daarover een opvolgend besluit is genomen, maar het andere </w:t>
      </w:r>
      <w:r w:rsidR="007476EE">
        <w:t xml:space="preserve">deel in stand blijft. </w:t>
      </w:r>
      <w:r w:rsidR="0038315A">
        <w:t>Een eerste voorbeeld</w:t>
      </w:r>
      <w:r w:rsidR="00BF28B0">
        <w:t>:</w:t>
      </w:r>
      <w:r w:rsidR="0038315A">
        <w:t xml:space="preserve"> </w:t>
      </w:r>
      <w:r w:rsidR="00465C93">
        <w:t xml:space="preserve">een gemeente </w:t>
      </w:r>
      <w:r w:rsidR="00BF28B0">
        <w:t xml:space="preserve">heeft </w:t>
      </w:r>
      <w:r w:rsidR="00DC0D83">
        <w:t xml:space="preserve">met een </w:t>
      </w:r>
      <w:r w:rsidR="00465C93">
        <w:t xml:space="preserve">voorbereidingsbesluit voorbeschermingsregels </w:t>
      </w:r>
      <w:r w:rsidR="00DC0D83">
        <w:t xml:space="preserve">gesteld </w:t>
      </w:r>
      <w:r w:rsidR="008F0585">
        <w:t xml:space="preserve">over de onderwerpen </w:t>
      </w:r>
      <w:r w:rsidR="004D6464">
        <w:t>A, B en C</w:t>
      </w:r>
      <w:r w:rsidR="00322A78">
        <w:t xml:space="preserve"> en </w:t>
      </w:r>
      <w:r w:rsidR="000E2D23" w:rsidRPr="000E2D23">
        <w:t xml:space="preserve">heeft </w:t>
      </w:r>
      <w:r w:rsidR="00DC0D83">
        <w:t xml:space="preserve">vervolgens </w:t>
      </w:r>
      <w:r w:rsidR="00921841">
        <w:t>het omgevingsplan gewijzigd met (definitieve) regels over de onderwerpen A en C.</w:t>
      </w:r>
      <w:r w:rsidR="00BF6EF6">
        <w:t xml:space="preserve"> De voorbeschermingsregels over A en C </w:t>
      </w:r>
      <w:r w:rsidR="00373ECA">
        <w:t xml:space="preserve">zijn vervallen en </w:t>
      </w:r>
      <w:r w:rsidR="00BF6EF6">
        <w:t xml:space="preserve">moeten </w:t>
      </w:r>
      <w:r w:rsidR="00373ECA">
        <w:t xml:space="preserve">dus </w:t>
      </w:r>
      <w:r w:rsidR="00BF6EF6">
        <w:t xml:space="preserve">uit het tijdelijk </w:t>
      </w:r>
      <w:r w:rsidR="00BF6EF6">
        <w:lastRenderedPageBreak/>
        <w:t>regelingdeel verwijderd worden</w:t>
      </w:r>
      <w:r w:rsidR="00373ECA">
        <w:t>.</w:t>
      </w:r>
      <w:r w:rsidR="00C331B3">
        <w:t xml:space="preserve"> </w:t>
      </w:r>
      <w:r w:rsidR="00373ECA">
        <w:t>D</w:t>
      </w:r>
      <w:r w:rsidR="00BF6EF6">
        <w:t xml:space="preserve">e </w:t>
      </w:r>
      <w:r w:rsidR="00BF6EF6" w:rsidRPr="00BF6EF6">
        <w:t>voorbeschermingsregels over</w:t>
      </w:r>
      <w:r w:rsidR="00BF6EF6">
        <w:t xml:space="preserve"> </w:t>
      </w:r>
      <w:r w:rsidR="007D345F">
        <w:t xml:space="preserve">B moeten </w:t>
      </w:r>
      <w:r w:rsidR="006740DC">
        <w:t xml:space="preserve">in stand blijven. </w:t>
      </w:r>
      <w:r w:rsidR="00F9262D">
        <w:t>De ge</w:t>
      </w:r>
      <w:r w:rsidR="0026126C">
        <w:t>meente wijzigt het tijdelijk regelingdeel.</w:t>
      </w:r>
    </w:p>
    <w:p w14:paraId="127F93D9" w14:textId="30487CD2" w:rsidR="004974E1" w:rsidRDefault="00E21FE3" w:rsidP="004974E1">
      <w:r>
        <w:t>Een tweede voorbeeld</w:t>
      </w:r>
      <w:r w:rsidR="00CB509C">
        <w:t xml:space="preserve">: een provincie heeft </w:t>
      </w:r>
      <w:r w:rsidR="00CB509C" w:rsidRPr="00CB509C">
        <w:t>met een voorbereidingsbesluit voorbeschermingsregels gesteld over de onderwerpen</w:t>
      </w:r>
      <w:r w:rsidR="00CB509C">
        <w:t xml:space="preserve"> E, F en G</w:t>
      </w:r>
      <w:r w:rsidR="00293260">
        <w:t xml:space="preserve"> </w:t>
      </w:r>
      <w:r w:rsidR="002219E5">
        <w:t xml:space="preserve">die gelden </w:t>
      </w:r>
      <w:r w:rsidR="00293260">
        <w:t xml:space="preserve">voor de omgevingsplannen van alle gemeenten in de provincie. Een van die gemeenten </w:t>
      </w:r>
      <w:r w:rsidR="002219E5">
        <w:t>wijzigt</w:t>
      </w:r>
      <w:r w:rsidR="004B72D4">
        <w:t xml:space="preserve"> </w:t>
      </w:r>
      <w:r w:rsidR="002219E5" w:rsidRPr="002219E5">
        <w:t xml:space="preserve">vervolgens </w:t>
      </w:r>
      <w:r w:rsidR="004B72D4" w:rsidRPr="004B72D4">
        <w:t xml:space="preserve">het omgevingsplan met (definitieve) regels over onderwerp </w:t>
      </w:r>
      <w:r w:rsidR="00C331B3">
        <w:t>F</w:t>
      </w:r>
      <w:r w:rsidR="004B72D4" w:rsidRPr="004B72D4">
        <w:t xml:space="preserve">. De voorbeschermingsregels over </w:t>
      </w:r>
      <w:r w:rsidR="00C331B3" w:rsidRPr="00C331B3">
        <w:t xml:space="preserve">F </w:t>
      </w:r>
      <w:r w:rsidR="00B30386">
        <w:t xml:space="preserve">zijn vervallen en </w:t>
      </w:r>
      <w:r w:rsidR="000C5E22">
        <w:t>het is wenselijk dat ze</w:t>
      </w:r>
      <w:r w:rsidR="000C5E22" w:rsidRPr="004B72D4">
        <w:t xml:space="preserve"> </w:t>
      </w:r>
      <w:r w:rsidR="004B72D4" w:rsidRPr="004B72D4">
        <w:t>uit het tijdelijk regelingdeel verwijderd worden</w:t>
      </w:r>
      <w:r w:rsidR="006F33D1">
        <w:t>.</w:t>
      </w:r>
      <w:r w:rsidR="00C331B3">
        <w:t xml:space="preserve"> </w:t>
      </w:r>
      <w:r w:rsidR="006F33D1">
        <w:t>D</w:t>
      </w:r>
      <w:r w:rsidR="004B72D4" w:rsidRPr="004B72D4">
        <w:t xml:space="preserve">e voorbeschermingsregels over </w:t>
      </w:r>
      <w:r w:rsidR="00C331B3">
        <w:t>E</w:t>
      </w:r>
      <w:r w:rsidR="004B72D4" w:rsidRPr="004B72D4">
        <w:t xml:space="preserve"> </w:t>
      </w:r>
      <w:r w:rsidR="006F33D1">
        <w:t xml:space="preserve">en G </w:t>
      </w:r>
      <w:r w:rsidR="004B72D4" w:rsidRPr="004B72D4">
        <w:t>moeten in stand blijven.</w:t>
      </w:r>
      <w:r w:rsidR="00BB5422">
        <w:t xml:space="preserve"> Technisch z</w:t>
      </w:r>
      <w:r w:rsidR="00B94EF4">
        <w:t>a</w:t>
      </w:r>
      <w:r w:rsidR="00BB5422">
        <w:t>l vooralsnog alleen de provincie in staat zijn om het tijdelijk regelingdeel te wijzigen.</w:t>
      </w:r>
      <w:r w:rsidR="00904551">
        <w:t xml:space="preserve"> De gemeente zou dat alleen kunnen doen door </w:t>
      </w:r>
      <w:r w:rsidR="00904551" w:rsidRPr="00904551">
        <w:t xml:space="preserve">het tijdelijk regelingdeel in de eigen plansoftware </w:t>
      </w:r>
      <w:r w:rsidR="00904551">
        <w:t>te</w:t>
      </w:r>
      <w:r w:rsidR="00904551" w:rsidRPr="00904551">
        <w:t xml:space="preserve"> importeren.</w:t>
      </w:r>
      <w:r w:rsidR="00904551">
        <w:t xml:space="preserve"> </w:t>
      </w:r>
      <w:r w:rsidR="00C81CC3" w:rsidRPr="00C81CC3">
        <w:t>Dat zou echter neerkomen op een vorm van meervoudig bronhouderschap</w:t>
      </w:r>
      <w:r w:rsidR="00007A69">
        <w:t xml:space="preserve">. </w:t>
      </w:r>
      <w:r w:rsidR="00207E7C">
        <w:t>De gemeente zal in zo’n geval de provincie moeten verzoeken om de voorbeschermingsregels in het tijdelijk regelingdeel te wijzen.</w:t>
      </w:r>
    </w:p>
    <w:p w14:paraId="008A22E4" w14:textId="49485D7B" w:rsidR="00A0763A" w:rsidRDefault="00A0763A" w:rsidP="00A0763A">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