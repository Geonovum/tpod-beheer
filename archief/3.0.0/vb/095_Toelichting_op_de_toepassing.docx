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D5744" w14:textId="56F77EA7" w:rsidR="00E33EDD" w:rsidRPr="00F1426F" w:rsidRDefault="00E33EDD" w:rsidP="002F7B04">
      <w:pPr>
        <w:pStyle w:val="Kop4"/>
      </w:pPr>
      <w:bookmarkStart w:id="211" w:name="_Ref_2040e1b89132e304da4f68bd55845cb6_1"/>
      <w:r w:rsidRPr="00F1426F">
        <w:t>Toelichting</w:t>
      </w:r>
      <w:r w:rsidR="00827453" w:rsidRPr="00F1426F">
        <w:t xml:space="preserve"> op de toepassing</w:t>
      </w:r>
      <w:bookmarkEnd w:id="211"/>
    </w:p>
    <w:p w14:paraId="347A2D31" w14:textId="2455B038" w:rsidR="001A0094" w:rsidRPr="00F1426F" w:rsidRDefault="001A0094" w:rsidP="002F7B04">
      <w:r w:rsidRPr="00F1426F">
        <w:t xml:space="preserve">Het </w:t>
      </w:r>
      <w:r>
        <w:t>OW-object</w:t>
      </w:r>
      <w:r w:rsidRPr="00F1426F">
        <w:t xml:space="preserve"> Locatie </w:t>
      </w:r>
      <w:r w:rsidR="008B670A" w:rsidRPr="00F1426F">
        <w:t xml:space="preserve">geeft aan waar een Juridische regel </w:t>
      </w:r>
      <w:r w:rsidRPr="00F1426F">
        <w:t xml:space="preserve">of Tekstdeel </w:t>
      </w:r>
      <w:r w:rsidR="008B670A" w:rsidRPr="00F1426F">
        <w:t xml:space="preserve">en de </w:t>
      </w:r>
      <w:r w:rsidRPr="00F1426F">
        <w:t>domeinspecifieke</w:t>
      </w:r>
      <w:r w:rsidRPr="00F1426F" w:rsidDel="003F3858">
        <w:t xml:space="preserve"> </w:t>
      </w:r>
      <w:r w:rsidR="008B670A" w:rsidRPr="00F1426F">
        <w:t>annotaties Activiteit, Omgevingswaarde</w:t>
      </w:r>
      <w:r w:rsidRPr="00F1426F">
        <w:t>,</w:t>
      </w:r>
      <w:r w:rsidR="008B670A" w:rsidRPr="00F1426F">
        <w:t xml:space="preserve"> Omgevingsnorm</w:t>
      </w:r>
      <w:r w:rsidRPr="00F1426F">
        <w:t xml:space="preserve">, de verschillende typen Gebiedsaanwijzing en de bijbehorende waarden </w:t>
      </w:r>
      <w:r w:rsidR="008B670A" w:rsidRPr="00F1426F">
        <w:t>van toepassing zijn.</w:t>
      </w:r>
      <w:r w:rsidRPr="00F1426F">
        <w:t xml:space="preserve"> De optelling van alle Locaties van alle Juridische regels in een Regeltekst vormt het werkingsgebied van de Regeltekst; de optelling van alle Locaties van alle Tekstdelen in een Divisie </w:t>
      </w:r>
      <w:r w:rsidRPr="00F8389F">
        <w:t xml:space="preserve">of Divisietekst </w:t>
      </w:r>
      <w:r w:rsidRPr="00F1426F">
        <w:t>vormt het werkingsgebied van de Divisie</w:t>
      </w:r>
      <w:r>
        <w:t xml:space="preserve"> </w:t>
      </w:r>
      <w:r w:rsidRPr="00F8389F">
        <w:t>of Divisietekst</w:t>
      </w:r>
      <w:r w:rsidRPr="00F1426F">
        <w:t xml:space="preserve">. Locatie wordt altijd vastgelegd in een </w:t>
      </w:r>
      <w:r>
        <w:t>GIO</w:t>
      </w:r>
      <w:r w:rsidRPr="00F1426F">
        <w:t>.</w:t>
      </w:r>
    </w:p>
    <w:p w14:paraId="3149B34A" w14:textId="51904347" w:rsidR="0008613F" w:rsidRPr="00F1426F" w:rsidRDefault="0008613F" w:rsidP="002F7B04">
      <w:r w:rsidRPr="00F1426F">
        <w:t xml:space="preserve">Locatie heeft </w:t>
      </w:r>
      <w:r>
        <w:t>zeven</w:t>
      </w:r>
      <w:r w:rsidRPr="00F1426F">
        <w:t xml:space="preserve"> verschijningsvormen: Gebied</w:t>
      </w:r>
      <w:r w:rsidR="00012436" w:rsidRPr="00F1426F">
        <w:t>,</w:t>
      </w:r>
      <w:r w:rsidRPr="00F1426F">
        <w:t xml:space="preserve"> Gebiedengroep</w:t>
      </w:r>
      <w:r w:rsidR="00012436" w:rsidRPr="00F1426F">
        <w:t>, Lijn, Lijnengroep</w:t>
      </w:r>
      <w:r w:rsidR="00573D3C" w:rsidRPr="00F1426F">
        <w:t>, Punt</w:t>
      </w:r>
      <w:r>
        <w:t>,</w:t>
      </w:r>
      <w:r w:rsidR="00573D3C" w:rsidRPr="00F1426F">
        <w:t xml:space="preserve"> Puntengroep</w:t>
      </w:r>
      <w:r>
        <w:t xml:space="preserve"> en Ambtsgebied</w:t>
      </w:r>
      <w:r w:rsidRPr="00F1426F">
        <w:t xml:space="preserve">. </w:t>
      </w:r>
      <w:r w:rsidR="00327124" w:rsidRPr="00F1426F">
        <w:t>O</w:t>
      </w:r>
      <w:r w:rsidR="004F5212" w:rsidRPr="00F1426F">
        <w:t xml:space="preserve">ptioneel </w:t>
      </w:r>
      <w:r w:rsidR="00327124" w:rsidRPr="00F1426F">
        <w:t xml:space="preserve">kan </w:t>
      </w:r>
      <w:r w:rsidR="004F5212" w:rsidRPr="00F1426F">
        <w:t xml:space="preserve">de hoogteligging van </w:t>
      </w:r>
      <w:r w:rsidR="00327124" w:rsidRPr="00F1426F">
        <w:t xml:space="preserve">het </w:t>
      </w:r>
      <w:r w:rsidRPr="00F1426F">
        <w:t>Gebied</w:t>
      </w:r>
      <w:r w:rsidR="00327124" w:rsidRPr="00F1426F">
        <w:t xml:space="preserve">, </w:t>
      </w:r>
      <w:r w:rsidR="004F5212" w:rsidRPr="00F1426F">
        <w:t xml:space="preserve">de </w:t>
      </w:r>
      <w:r w:rsidRPr="00F1426F">
        <w:t>Lijn</w:t>
      </w:r>
      <w:r w:rsidR="004F5212" w:rsidRPr="00F1426F">
        <w:t xml:space="preserve"> of de </w:t>
      </w:r>
      <w:r w:rsidRPr="00F1426F">
        <w:t>Punt</w:t>
      </w:r>
      <w:r w:rsidR="004F5212" w:rsidRPr="00F1426F">
        <w:t xml:space="preserve"> worden vastgelegd. </w:t>
      </w:r>
      <w:r w:rsidRPr="00F1426F">
        <w:t xml:space="preserve">Toegestane </w:t>
      </w:r>
      <w:r w:rsidR="00C77C44" w:rsidRPr="00F1426F">
        <w:t>geometrieën bij een</w:t>
      </w:r>
      <w:r w:rsidRPr="00F1426F">
        <w:t xml:space="preserve"> </w:t>
      </w:r>
      <w:r w:rsidR="00E2474B" w:rsidRPr="00F1426F">
        <w:t>Gebied</w:t>
      </w:r>
      <w:r w:rsidRPr="00F1426F">
        <w:t xml:space="preserve"> zijn </w:t>
      </w:r>
      <w:r w:rsidRPr="00A74CE5">
        <w:t>Surface en MultiSurface (</w:t>
      </w:r>
      <w:r>
        <w:t>de</w:t>
      </w:r>
      <w:r w:rsidRPr="00A74CE5">
        <w:t xml:space="preserve"> termen </w:t>
      </w:r>
      <w:r>
        <w:t xml:space="preserve">die </w:t>
      </w:r>
      <w:r w:rsidRPr="00A74CE5">
        <w:t xml:space="preserve">de GML-standaard </w:t>
      </w:r>
      <w:r>
        <w:t xml:space="preserve">gebruikt </w:t>
      </w:r>
      <w:r w:rsidRPr="00A74CE5">
        <w:t xml:space="preserve">voor </w:t>
      </w:r>
      <w:r w:rsidRPr="00F1426F">
        <w:t>Vlak</w:t>
      </w:r>
      <w:r w:rsidR="00230F75" w:rsidRPr="00F1426F">
        <w:t xml:space="preserve"> en</w:t>
      </w:r>
      <w:r w:rsidRPr="00F1426F">
        <w:t xml:space="preserve"> Multivlak</w:t>
      </w:r>
      <w:r>
        <w:t>);</w:t>
      </w:r>
      <w:r w:rsidR="00AA10F5" w:rsidRPr="00F1426F">
        <w:t xml:space="preserve"> </w:t>
      </w:r>
      <w:r w:rsidRPr="004B3B90">
        <w:t>bij een Lijn zijn dat Curve en MultiCurve (GML-termen voor Lijn en Multilijn) en bij Punt tenslotte zijn toegestaan Point en MultiPoint (de GML-termen voor Punt en Multipunt)</w:t>
      </w:r>
      <w:r>
        <w:t xml:space="preserve">. </w:t>
      </w:r>
      <w:r w:rsidRPr="00F1426F">
        <w:t xml:space="preserve">Bij </w:t>
      </w:r>
      <w:r w:rsidRPr="00EE0119">
        <w:t xml:space="preserve">MultiSurface </w:t>
      </w:r>
      <w:r w:rsidRPr="00F1426F">
        <w:t xml:space="preserve">worden meerdere </w:t>
      </w:r>
      <w:r>
        <w:t>v</w:t>
      </w:r>
      <w:r w:rsidRPr="00F1426F">
        <w:t xml:space="preserve">lakken samengevoegd tot één onlosmakelijk geheel. Wanneer slechts een onderdeel gewijzigd moet worden, leidt dat toch tot een wijziging van </w:t>
      </w:r>
      <w:r>
        <w:t>de</w:t>
      </w:r>
      <w:r w:rsidRPr="00F1426F">
        <w:t xml:space="preserve"> hele </w:t>
      </w:r>
      <w:r w:rsidRPr="00971151">
        <w:t>MultiSurface</w:t>
      </w:r>
      <w:r w:rsidRPr="00F1426F">
        <w:t xml:space="preserve">. </w:t>
      </w:r>
      <w:r>
        <w:t xml:space="preserve">Datzelfde geldt voor </w:t>
      </w:r>
      <w:r w:rsidRPr="00971151">
        <w:t xml:space="preserve">MultiCurve </w:t>
      </w:r>
      <w:r>
        <w:t xml:space="preserve">en </w:t>
      </w:r>
      <w:r w:rsidRPr="00971151">
        <w:t>MultiPoint</w:t>
      </w:r>
      <w:r>
        <w:t xml:space="preserve">. Aanbevolen wordt om </w:t>
      </w:r>
      <w:r w:rsidRPr="0098522F">
        <w:t>MultiSurface</w:t>
      </w:r>
      <w:r>
        <w:t xml:space="preserve">, </w:t>
      </w:r>
      <w:r w:rsidRPr="003247CA">
        <w:t>MultiCurve</w:t>
      </w:r>
      <w:r>
        <w:t xml:space="preserve"> en </w:t>
      </w:r>
      <w:r w:rsidRPr="003247CA">
        <w:t>MultiPoint</w:t>
      </w:r>
      <w:r>
        <w:t xml:space="preserve"> alleen te gebruiken wanneer het daadwerkelijk de bedoeling is dat er één onlosmakelijk geheel ontstaat. </w:t>
      </w:r>
      <w:r w:rsidRPr="00F1426F">
        <w:t>Een andere manier van groepering is het samenvoegen van twee of meer Gebieden</w:t>
      </w:r>
      <w:r w:rsidR="00E728C4" w:rsidRPr="00F1426F">
        <w:t xml:space="preserve">, Lijnen of </w:t>
      </w:r>
      <w:r w:rsidR="00B72898" w:rsidRPr="00F1426F">
        <w:t>Punten</w:t>
      </w:r>
      <w:r w:rsidRPr="00F1426F">
        <w:t xml:space="preserve"> tot een Gebiedengroep</w:t>
      </w:r>
      <w:r w:rsidR="00B72898" w:rsidRPr="00F1426F">
        <w:t>, Lijnen</w:t>
      </w:r>
      <w:r w:rsidR="008224ED" w:rsidRPr="00F1426F">
        <w:t>groep respectievelijk Puntengroep</w:t>
      </w:r>
      <w:r w:rsidRPr="00F1426F">
        <w:t xml:space="preserve">. Op deze manier is het mogelijk om één van de Gebieden van </w:t>
      </w:r>
      <w:r w:rsidR="00255407" w:rsidRPr="00F1426F">
        <w:t>een</w:t>
      </w:r>
      <w:r w:rsidRPr="00F1426F">
        <w:t xml:space="preserve"> Gebiedengroep</w:t>
      </w:r>
      <w:r w:rsidR="00255407" w:rsidRPr="00F1426F">
        <w:t xml:space="preserve">, één van de Lijnen van </w:t>
      </w:r>
      <w:r w:rsidR="00220BB5" w:rsidRPr="00F1426F">
        <w:t>een Lijnengroep of één van de Punten van een Puntengroep</w:t>
      </w:r>
      <w:r w:rsidRPr="00F1426F">
        <w:t xml:space="preserve"> te wijzigen. Punt is noodzakelijk voor het als omgevingswaarde vaststellen van geluidproductieplafonds; die hebben de vorm van een puntlocatie. </w:t>
      </w:r>
      <w:r>
        <w:t xml:space="preserve">Lijn wordt onder andere in het omgevingsplan gebruikt voor het aangeven van rooilijnen bij het stellen van regels over het situeren van bouwwerken. </w:t>
      </w:r>
      <w:r w:rsidRPr="00F1426F">
        <w:t>Voor het overige is het aan te bevelen om Punt</w:t>
      </w:r>
      <w:r w:rsidR="002B4423" w:rsidRPr="00F1426F">
        <w:t xml:space="preserve"> en Lijn</w:t>
      </w:r>
      <w:r w:rsidRPr="00F1426F">
        <w:t xml:space="preserve"> als </w:t>
      </w:r>
      <w:r w:rsidRPr="00F1426F">
        <w:lastRenderedPageBreak/>
        <w:t xml:space="preserve">Geometrie zoveel mogelijk te vermijden omdat bij raadplegen in een viewer een punt </w:t>
      </w:r>
      <w:r w:rsidR="00FE5CE1" w:rsidRPr="00F1426F">
        <w:t xml:space="preserve">en een lijn </w:t>
      </w:r>
      <w:r w:rsidRPr="00F1426F">
        <w:t xml:space="preserve">lastig te vinden </w:t>
      </w:r>
      <w:r w:rsidR="00FE5CE1" w:rsidRPr="00F1426F">
        <w:t>zijn</w:t>
      </w:r>
      <w:r w:rsidRPr="00F1426F">
        <w:t>.</w:t>
      </w:r>
    </w:p>
    <w:p w14:paraId="0009B475" w14:textId="5BAAF114" w:rsidR="00E33EDD" w:rsidRDefault="00E33EDD" w:rsidP="002F7B04">
      <w:r w:rsidRPr="00F1426F">
        <w:t>Locaties</w:t>
      </w:r>
      <w:r w:rsidR="003847EB" w:rsidRPr="00F1426F">
        <w:t xml:space="preserve"> kunnen onbeperkt gestapeld worden</w:t>
      </w:r>
      <w:r w:rsidR="000557CD" w:rsidRPr="00F1426F">
        <w:t>, dat wil zeggen dat Locaties elkaar geheel of gedeeltelijk kunnen overlappen</w:t>
      </w:r>
      <w:r w:rsidRPr="00F1426F">
        <w:t>.</w:t>
      </w:r>
      <w:r w:rsidR="000557CD" w:rsidRPr="00F1426F">
        <w:t xml:space="preserve"> </w:t>
      </w:r>
      <w:r w:rsidR="00644E14" w:rsidRPr="00F1426F">
        <w:t>Dat geldt zowel voor Locaties</w:t>
      </w:r>
      <w:r w:rsidR="00187196" w:rsidRPr="00F1426F">
        <w:t xml:space="preserve"> </w:t>
      </w:r>
      <w:r w:rsidRPr="00F1426F">
        <w:t xml:space="preserve">met </w:t>
      </w:r>
      <w:r w:rsidR="00187196" w:rsidRPr="00F1426F">
        <w:t xml:space="preserve">eenzelfde </w:t>
      </w:r>
      <w:r w:rsidRPr="00F1426F">
        <w:t xml:space="preserve">annotatie oftewel </w:t>
      </w:r>
      <w:r>
        <w:t>OW-object</w:t>
      </w:r>
      <w:r w:rsidRPr="00F1426F">
        <w:t xml:space="preserve"> </w:t>
      </w:r>
      <w:r w:rsidR="00C2255E" w:rsidRPr="00F1426F">
        <w:t>als</w:t>
      </w:r>
      <w:r w:rsidR="00187196" w:rsidRPr="00F1426F">
        <w:t xml:space="preserve"> voor </w:t>
      </w:r>
      <w:r w:rsidRPr="00F1426F">
        <w:t xml:space="preserve">Locaties met </w:t>
      </w:r>
      <w:r w:rsidR="00187196" w:rsidRPr="00F1426F">
        <w:t xml:space="preserve">verschillende annotaties c.q. </w:t>
      </w:r>
      <w:r>
        <w:t>OW-object</w:t>
      </w:r>
      <w:r w:rsidR="00EC7968" w:rsidRPr="00F1426F">
        <w:t xml:space="preserve">en. </w:t>
      </w:r>
      <w:r w:rsidR="000557CD" w:rsidRPr="00F1426F">
        <w:t xml:space="preserve">Het is dus mogelijk </w:t>
      </w:r>
      <w:r w:rsidR="004D14B4" w:rsidRPr="00F1426F">
        <w:t xml:space="preserve">om op exact dezelfde plek </w:t>
      </w:r>
      <w:r w:rsidR="00FA5ADD" w:rsidRPr="00F1426F">
        <w:t xml:space="preserve">bijvoorbeeld </w:t>
      </w:r>
      <w:r w:rsidR="004D14B4" w:rsidRPr="00F1426F">
        <w:t xml:space="preserve">de </w:t>
      </w:r>
      <w:r w:rsidR="0030295F" w:rsidRPr="00F1426F">
        <w:t>Locaties van verschillende J</w:t>
      </w:r>
      <w:r w:rsidR="00FA5ADD" w:rsidRPr="00F1426F">
        <w:t>u</w:t>
      </w:r>
      <w:r w:rsidR="0030295F" w:rsidRPr="00F1426F">
        <w:t>ridische regels</w:t>
      </w:r>
      <w:r w:rsidRPr="00F1426F">
        <w:t xml:space="preserve"> of Tekstdelen</w:t>
      </w:r>
      <w:r w:rsidR="0030295F" w:rsidRPr="00F1426F">
        <w:t>, van een aantal Activiteiten</w:t>
      </w:r>
      <w:r w:rsidR="00FA5ADD" w:rsidRPr="00F1426F">
        <w:t>, van een Omgevingswaarde</w:t>
      </w:r>
      <w:r w:rsidR="004B37FC" w:rsidRPr="00F1426F">
        <w:t xml:space="preserve">, van een aantal Omgevingsnormen en diverse </w:t>
      </w:r>
      <w:r w:rsidRPr="00F1426F">
        <w:t>typen Gebiedsaanwijzing</w:t>
      </w:r>
      <w:r w:rsidR="00000330" w:rsidRPr="00F1426F">
        <w:t xml:space="preserve"> neer te leggen.</w:t>
      </w:r>
      <w:r w:rsidR="00A722AA" w:rsidRPr="00F1426F">
        <w:t xml:space="preserve"> Ook kunnen die Locaties elkaar gedeeltelijk overlappen.</w:t>
      </w:r>
      <w:r w:rsidR="00E710A8" w:rsidRPr="00F1426F">
        <w:t xml:space="preserve"> De navolgende </w:t>
      </w:r>
      <w:r w:rsidR="00237925" w:rsidRPr="00F1426F">
        <w:t>figuren laten daarvan voorbeelden zien.</w:t>
      </w:r>
      <w:r w:rsidRPr="00F1426F">
        <w:t xml:space="preserve"> De figuren laten mogelijke toepassingen in het omgevingsplan zien, maar zijn bedoeld om generiek voor omgevingsdocumenten het principe te illustreren.</w:t>
      </w:r>
    </w:p>
    <w:p w14:paraId="0A6D645B" w14:textId="4F7DCAE5" w:rsidR="009E7B8F" w:rsidRPr="00F1426F" w:rsidRDefault="00ED47BF" w:rsidP="001E181F">
      <w:pPr>
        <w:pStyle w:val="Figuur"/>
      </w:pPr>
      <w:r>
        <w:rPr>
          <w:noProof/>
        </w:rPr>
        <w:lastRenderedPageBreak/>
        <w:drawing>
          <wp:inline distT="0" distB="0" distL="0" distR="0" wp14:anchorId="27DDA4DC" wp14:editId="6A12DD4F">
            <wp:extent cx="5400040" cy="6580505"/>
            <wp:effectExtent l="0" t="0" r="0" b="0"/>
            <wp:docPr id="1415576842" name="Afbeelding 1415576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42" name="Afbeelding 1415576842"/>
                    <pic:cNvPicPr/>
                  </pic:nvPicPr>
                  <pic:blipFill>
                    <a:blip r:embed="rId57"/>
                    <a:stretch>
                      <a:fillRect/>
                    </a:stretch>
                  </pic:blipFill>
                  <pic:spPr>
                    <a:xfrm>
                      <a:off x="0" y="0"/>
                      <a:ext cx="5400040" cy="6580505"/>
                    </a:xfrm>
                    <a:prstGeom prst="rect">
                      <a:avLst/>
                    </a:prstGeom>
                  </pic:spPr>
                </pic:pic>
              </a:graphicData>
            </a:graphic>
          </wp:inline>
        </w:drawing>
      </w:r>
    </w:p>
    <w:p w14:paraId="25123B15" w14:textId="26844A4B" w:rsidR="009E7B8F" w:rsidRPr="00F1426F" w:rsidRDefault="00ED47BF" w:rsidP="002F7B04">
      <w:pPr>
        <w:pStyle w:val="Figuurbijschrift"/>
      </w:pPr>
      <w:r w:rsidRPr="00F1426F">
        <w:t>Voorbeelden van stapeling van Locaties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57" Type="http://schemas.openxmlformats.org/officeDocument/2006/relationships/image" Target="media/image_6ef94fd82619ba1cc966642e40cda00e.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