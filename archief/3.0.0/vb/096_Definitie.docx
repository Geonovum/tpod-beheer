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9E7B8F" w:rsidRPr="00F1426F" w:rsidRDefault="00ED47BF" w:rsidP="002F7B04">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