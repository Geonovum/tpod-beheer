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9E7B8F" w:rsidRPr="000E40D3" w:rsidRDefault="00ED47BF" w:rsidP="00E21F2A">
      <w:pPr>
        <w:pStyle w:val="Kop5"/>
      </w:pPr>
      <w:r w:rsidRPr="00A50B20">
        <w:t>PDF-document, gemodelleerd als informatieobject</w:t>
      </w:r>
    </w:p>
    <w:p w14:paraId="2B4223A9" w14:textId="77777777" w:rsidR="009E7B8F" w:rsidRPr="000E40D3" w:rsidRDefault="00ED47BF"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595DA519" w:rsidR="009E7B8F" w:rsidRDefault="00ED47BF"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_Ref_82ca62a31c8b8bcd46b0ee2514bfa012_1 \n \h </w:instrText>
      </w:r>
      <w:r w:rsidRPr="004359C5">
        <w:rPr>
          <w:rStyle w:val="Verwijzing"/>
        </w:rPr>
      </w:r>
      <w:r w:rsidRPr="004359C5">
        <w:rPr>
          <w:rStyle w:val="Verwijzing"/>
        </w:rPr>
        <w:fldChar w:fldCharType="separate"/>
      </w:r>
      <w:r w:rsidR="001F09B7">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w:t>
      </w:r>
      <w:r w:rsidRPr="000E40D3">
        <w:lastRenderedPageBreak/>
        <w:t xml:space="preserve">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9E7B8F" w:rsidRDefault="00ED47BF"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