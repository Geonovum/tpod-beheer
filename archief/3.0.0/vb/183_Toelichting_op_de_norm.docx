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0655" w14:textId="77777777" w:rsidR="00D756D1" w:rsidRPr="000C754B" w:rsidRDefault="00D756D1" w:rsidP="00D756D1">
      <w:pPr>
        <w:pStyle w:val="Kop5"/>
      </w:pPr>
      <w:bookmarkStart w:id="364" w:name="_Ref_ed7c21d5f744d62b9c17a2031a2dd569_1"/>
      <w:r>
        <w:t>Toelichting op de norm</w:t>
      </w:r>
      <w:bookmarkEnd w:id="364"/>
    </w:p>
    <w:p w14:paraId="292DC518" w14:textId="77777777" w:rsidR="00D756D1" w:rsidRDefault="00D756D1" w:rsidP="00D756D1">
      <w:pPr>
        <w:rPr>
          <w:u w:val="single"/>
        </w:rPr>
      </w:pPr>
    </w:p>
    <w:p w14:paraId="5BEEF7DE" w14:textId="77777777" w:rsidR="00D756D1" w:rsidRPr="00141417" w:rsidRDefault="00D756D1" w:rsidP="00D756D1">
      <w:pPr>
        <w:rPr>
          <w:u w:val="single"/>
        </w:rPr>
      </w:pPr>
      <w:r w:rsidRPr="00141417">
        <w:rPr>
          <w:u w:val="single"/>
        </w:rPr>
        <w:t>Inleiding en achtergrond</w:t>
      </w:r>
    </w:p>
    <w:p w14:paraId="07B9F538" w14:textId="556AF2FF" w:rsidR="003B61BA" w:rsidRDefault="00D756D1" w:rsidP="00D756D1">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39E76435" w14:textId="04012171" w:rsidR="00D756D1" w:rsidRDefault="00D756D1" w:rsidP="00D756D1"/>
    <w:p w14:paraId="7CFC25D5" w14:textId="77777777" w:rsidR="00D756D1" w:rsidRDefault="00D756D1" w:rsidP="00D756D1">
      <w:r>
        <w:t xml:space="preserve">Het verwijzen naar OW-objecten in andere Regelingen levert technische en </w:t>
      </w:r>
      <w:r w:rsidRPr="00107314">
        <w:t xml:space="preserve">juridische </w:t>
      </w:r>
      <w:r>
        <w:t>problemen en risico’s op. De volgende voorbeelden illustreren dat:</w:t>
      </w:r>
    </w:p>
    <w:p w14:paraId="03B6CFA8" w14:textId="02F8F54F" w:rsidR="003B61BA" w:rsidRDefault="00D756D1" w:rsidP="00D756D1">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0A66E8E2" w14:textId="17491588" w:rsidR="00D756D1" w:rsidRDefault="00D756D1" w:rsidP="00D756D1">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2900C965" w14:textId="77777777" w:rsidR="00D756D1" w:rsidRDefault="00D756D1" w:rsidP="00D756D1"/>
    <w:p w14:paraId="1E3AF060" w14:textId="77777777" w:rsidR="00D756D1" w:rsidRPr="00141417" w:rsidRDefault="00D756D1" w:rsidP="00D756D1">
      <w:pPr>
        <w:rPr>
          <w:u w:val="single"/>
        </w:rPr>
      </w:pPr>
      <w:r w:rsidRPr="00141417">
        <w:rPr>
          <w:u w:val="single"/>
        </w:rPr>
        <w:t>Hoofdregel</w:t>
      </w:r>
    </w:p>
    <w:p w14:paraId="1E0D40CC" w14:textId="23E794EB" w:rsidR="003B61BA" w:rsidRDefault="00D756D1" w:rsidP="00D756D1">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49C56FB1" w14:textId="7D7B8AD4" w:rsidR="00D756D1" w:rsidRDefault="00D756D1" w:rsidP="00D756D1"/>
    <w:p w14:paraId="365AC4D3" w14:textId="77777777" w:rsidR="00D756D1" w:rsidRPr="00141417" w:rsidRDefault="00D756D1" w:rsidP="00D756D1">
      <w:pPr>
        <w:rPr>
          <w:u w:val="single"/>
        </w:rPr>
      </w:pPr>
      <w:r w:rsidRPr="00141417">
        <w:rPr>
          <w:u w:val="single"/>
        </w:rPr>
        <w:t>Specifieke regels</w:t>
      </w:r>
    </w:p>
    <w:p w14:paraId="533D9F3A" w14:textId="77777777" w:rsidR="00D756D1" w:rsidRDefault="00D756D1" w:rsidP="00D756D1">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7E126655" w14:textId="77777777" w:rsidR="00D756D1" w:rsidRDefault="00D756D1" w:rsidP="00D756D1"/>
    <w:p w14:paraId="22ECCB29" w14:textId="08B260EB" w:rsidR="00D756D1" w:rsidRPr="008446B7" w:rsidRDefault="00D756D1" w:rsidP="00D756D1">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Daarvoor geldt de specifieke regel voor die relatie van paragraaf </w:t>
      </w:r>
      <w:r>
        <w:fldChar w:fldCharType="begin"/>
      </w:r>
      <w:r>
        <w:instrText xml:space="preserve"> REF _Ref_5bc48cbcc56d673051531eadd6253b78_2 \n \h </w:instrText>
      </w:r>
      <w:r>
        <w:fldChar w:fldCharType="separate"/>
      </w:r>
      <w:r w:rsidR="001F09B7">
        <w:t>7.6.4.2</w:t>
      </w:r>
      <w:r>
        <w:fldChar w:fldCharType="end"/>
      </w:r>
      <w:r>
        <w:t xml:space="preserve">. Die </w:t>
      </w:r>
      <w:r w:rsidRPr="00267ADE">
        <w:t>specifieke regel</w:t>
      </w:r>
      <w:r>
        <w:t xml:space="preserve"> komt er op neer dat de </w:t>
      </w:r>
      <w:r w:rsidRPr="009330BA">
        <w:rPr>
          <w:i/>
          <w:iCs/>
        </w:rPr>
        <w:t>bovenliggendeActiviteit</w:t>
      </w:r>
      <w:r>
        <w:t xml:space="preserve"> moet verwijzen naar de </w:t>
      </w:r>
      <w:r w:rsidRPr="005A57E1">
        <w:t>tophaak-Activiteit van</w:t>
      </w:r>
      <w:r>
        <w:t xml:space="preserve"> de hoofdregeling waaraan het tijdelijk regelingdeel is gekoppeld. Zie hiervoor ook de toelichting op die regel in paragraaf </w:t>
      </w:r>
      <w:r>
        <w:fldChar w:fldCharType="begin"/>
      </w:r>
      <w:r>
        <w:instrText xml:space="preserve"> REF _Ref_b45294c8334433d61195307fa4832836_1 \n \h </w:instrText>
      </w:r>
      <w:r>
        <w:fldChar w:fldCharType="separate"/>
      </w:r>
      <w:r w:rsidR="001F09B7">
        <w:t>7.6.5.2</w:t>
      </w:r>
      <w:r>
        <w:fldChar w:fldCharType="end"/>
      </w:r>
      <w:r>
        <w:t>. De uitzonderingen betreffende het tijdelijk regelingdeel gelden voor de tijdelijk regelingdelen die door voorbereidingsbesluit, reactieve interventie dan wel projectbesluit worden ingesteld. Voor alle duidelijkheid: deze uitzonderingen gelden niet voor de RegelingVrijetekst die het vrijetekstgedeelte van het projectbesluit bevat.</w:t>
      </w:r>
    </w:p>
    <w:p w14:paraId="713A962B" w14:textId="77777777" w:rsidR="00D756D1" w:rsidRDefault="00D756D1" w:rsidP="00D756D1"/>
    <w:p w14:paraId="6F9FEB40" w14:textId="3E3CD2F1" w:rsidR="00D756D1" w:rsidRDefault="00D756D1" w:rsidP="00D756D1">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Voor deze relatie gelden </w:t>
      </w:r>
      <w:r>
        <w:lastRenderedPageBreak/>
        <w:t xml:space="preserve">de specifieke regels van paragraaf </w:t>
      </w:r>
      <w:r>
        <w:fldChar w:fldCharType="begin"/>
      </w:r>
      <w:r>
        <w:instrText xml:space="preserve"> REF _Ref150531050 \n \h </w:instrText>
      </w:r>
      <w:r>
        <w:fldChar w:fldCharType="separate"/>
      </w:r>
      <w:r w:rsidR="004B4782">
        <w:rPr>
          <w:b/>
          <w:bCs/>
        </w:rPr>
        <w:fldChar w:fldCharType="begin"/>
      </w:r>
      <w:r w:rsidR="004B4782">
        <w:instrText xml:space="preserve"> REF _Ref_5bc48cbcc56d673051531eadd6253b78_5 \n \h </w:instrText>
      </w:r>
      <w:r w:rsidR="004B4782">
        <w:rPr>
          <w:b/>
          <w:bCs/>
        </w:rPr>
      </w:r>
      <w:r w:rsidR="004B4782">
        <w:rPr>
          <w:b/>
          <w:bCs/>
        </w:rPr>
        <w:fldChar w:fldCharType="separate"/>
      </w:r>
      <w:r w:rsidR="004B4782">
        <w:t>7.6.4.2</w:t>
      </w:r>
      <w:r w:rsidR="004B4782">
        <w:rPr>
          <w:b/>
          <w:bCs/>
        </w:rPr>
        <w:fldChar w:fldCharType="end"/>
      </w:r>
      <w:r>
        <w:fldChar w:fldCharType="end"/>
      </w:r>
      <w:r>
        <w:t xml:space="preserve">. Die komen er voor </w:t>
      </w:r>
      <w:r w:rsidRPr="002275E6">
        <w:t>omgevingsverordening</w:t>
      </w:r>
      <w:r>
        <w:t>,</w:t>
      </w:r>
      <w:r w:rsidRPr="002275E6">
        <w:t xml:space="preserve"> waterschapsverordening</w:t>
      </w:r>
      <w:r>
        <w:t xml:space="preserve"> en</w:t>
      </w:r>
      <w:r w:rsidRPr="002275E6">
        <w:t xml:space="preserve"> omgevingsplan </w:t>
      </w:r>
      <w:r>
        <w:t xml:space="preserve">op neer dat </w:t>
      </w:r>
      <w:r w:rsidRPr="008B64AD">
        <w:t xml:space="preserve">de relatie </w:t>
      </w:r>
      <w:r w:rsidRPr="009330BA">
        <w:rPr>
          <w:i/>
          <w:iCs/>
        </w:rPr>
        <w:t>bovenliggendeActiviteit</w:t>
      </w:r>
      <w:r>
        <w:t xml:space="preserve"> van de tophaak-Activiteit moet verwijzen naar de </w:t>
      </w:r>
      <w:r w:rsidRPr="00860BA7">
        <w:t>‘Activiteit gereguleerd in</w:t>
      </w:r>
      <w:r>
        <w:t xml:space="preserve"> de omgevingsverordening/de waterschapsverordening/het omgevingsplan’. D</w:t>
      </w:r>
      <w:r w:rsidRPr="008B64AD">
        <w:t xml:space="preserve">e relatie </w:t>
      </w:r>
      <w:r w:rsidRPr="009330BA">
        <w:rPr>
          <w:i/>
          <w:iCs/>
        </w:rPr>
        <w:t>bovenliggendeActiviteit</w:t>
      </w:r>
      <w:r>
        <w:t xml:space="preserve"> van alle andere Activiteiten in </w:t>
      </w:r>
      <w:r w:rsidRPr="001161D9">
        <w:t xml:space="preserve">omgevingsverordening, waterschapsverordening en omgevingsplan </w:t>
      </w:r>
      <w:r>
        <w:t xml:space="preserve">mag alleen </w:t>
      </w:r>
      <w:r w:rsidRPr="002275E6">
        <w:t>verwijzen naar een Activiteit die hoort bij dezelfde Regeling</w:t>
      </w:r>
      <w:r>
        <w:t xml:space="preserve">. Voor AMvB en </w:t>
      </w:r>
      <w:r w:rsidRPr="00D51388">
        <w:t>ministeriële regeling</w:t>
      </w:r>
      <w:r>
        <w:t xml:space="preserve"> gelden eigen regels.</w:t>
      </w:r>
    </w:p>
    <w:p w14:paraId="6510EB5C" w14:textId="77777777" w:rsidR="00D756D1" w:rsidRPr="008446B7" w:rsidRDefault="00D756D1" w:rsidP="00D756D1"/>
    <w:p w14:paraId="55222507" w14:textId="77777777" w:rsidR="00D756D1" w:rsidRPr="00141417" w:rsidRDefault="00D756D1" w:rsidP="00D756D1">
      <w:pPr>
        <w:rPr>
          <w:u w:val="single"/>
        </w:rPr>
      </w:pPr>
      <w:r w:rsidRPr="00141417">
        <w:rPr>
          <w:u w:val="single"/>
        </w:rPr>
        <w:t>Aandachtspunten</w:t>
      </w:r>
      <w:r>
        <w:rPr>
          <w:u w:val="single"/>
        </w:rPr>
        <w:t xml:space="preserve"> bij verwijzen naar OW-objecten in Regeling van hetzelfde bevoegd gezag</w:t>
      </w:r>
    </w:p>
    <w:p w14:paraId="19F35A02" w14:textId="77777777" w:rsidR="00D756D1" w:rsidRDefault="00D756D1" w:rsidP="00D756D1">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27D0B7C0" w14:textId="77777777" w:rsidR="00D756D1" w:rsidRDefault="00D756D1" w:rsidP="00D756D1">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0D25FCFF" w14:textId="77777777" w:rsidR="00D756D1" w:rsidRDefault="00D756D1" w:rsidP="00D756D1">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0567779D" w14:textId="77777777" w:rsidR="00D756D1" w:rsidRDefault="00D756D1" w:rsidP="00D756D1">
      <w:pPr>
        <w:pStyle w:val="Kader"/>
      </w:pPr>
      <w:r w:rsidRPr="00B26823">
        <w:rPr>
          <w:noProof/>
        </w:rPr>
        <mc:AlternateContent>
          <mc:Choice Requires="wps">
            <w:drawing>
              <wp:inline distT="0" distB="0" distL="0" distR="0" wp14:anchorId="3D56764C" wp14:editId="39051AA0">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FB65175" w14:textId="77777777" w:rsidR="00D756D1" w:rsidRPr="00141417" w:rsidRDefault="00D756D1" w:rsidP="00D756D1">
                            <w:pPr>
                              <w:rPr>
                                <w:b/>
                                <w:bCs/>
                                <w:u w:val="single"/>
                              </w:rPr>
                            </w:pPr>
                            <w:r w:rsidRPr="00141417">
                              <w:rPr>
                                <w:b/>
                                <w:bCs/>
                                <w:u w:val="single"/>
                              </w:rPr>
                              <w:t>Tijdelijke maatregel</w:t>
                            </w:r>
                          </w:p>
                          <w:p w14:paraId="205FE1C7" w14:textId="77777777" w:rsidR="00D756D1" w:rsidRDefault="00D756D1" w:rsidP="00D756D1">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196554D4" w14:textId="77777777" w:rsidR="00D756D1" w:rsidRDefault="00D756D1" w:rsidP="00D756D1"/>
                          <w:p w14:paraId="5F741212" w14:textId="77777777" w:rsidR="00D756D1" w:rsidRPr="00141417" w:rsidRDefault="00D756D1" w:rsidP="00D756D1">
                            <w:pPr>
                              <w:rPr>
                                <w:b/>
                                <w:bCs/>
                              </w:rPr>
                            </w:pPr>
                            <w:r w:rsidRPr="00141417">
                              <w:rPr>
                                <w:b/>
                                <w:bCs/>
                              </w:rPr>
                              <w:t>Workaround</w:t>
                            </w:r>
                          </w:p>
                          <w:p w14:paraId="02E61A34" w14:textId="198638CF" w:rsidR="00D756D1" w:rsidRPr="00C352EA" w:rsidRDefault="00D756D1" w:rsidP="00D756D1">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1F09B7">
                              <w:t>7.13.1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56764C" id="Tekstvak 456554761" o:spid="_x0000_s103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zhMAIAAFs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aHgydLyh6gAgHB1nxFt52yD+WvjwIByGAg1i0MM9jloTiqKTxNmO3K+/3Ud/cAUrZx2G&#10;rOQGW8CZ/m7A4ZfxNKIWkjKdfZ5AceeWzbnFvLQrQp9jLJSVSYz+QQ9i7ah9xjYsY06YhJHIXPIw&#10;iKtwHHxsk1TLZXLCFFoR1ubRyhh6QPWpfxbOntgKIPqOhmEUx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pWGzhMAIAAFsEAAAOAAAAAAAAAAAAAAAAAC4CAABk&#10;cnMvZTJvRG9jLnhtbFBLAQItABQABgAIAAAAIQDKCzcB3AAAAAUBAAAPAAAAAAAAAAAAAAAAAIoE&#10;AABkcnMvZG93bnJldi54bWxQSwUGAAAAAAQABADzAAAAkwUAAAAA&#10;" filled="f" strokeweight=".5pt">
                <v:textbox style="mso-fit-shape-to-text:t">
                  <w:txbxContent>
                    <w:p w14:paraId="4FB65175" w14:textId="77777777" w:rsidR="00D756D1" w:rsidRPr="00141417" w:rsidRDefault="00D756D1" w:rsidP="00D756D1">
                      <w:pPr>
                        <w:rPr>
                          <w:b/>
                          <w:bCs/>
                          <w:u w:val="single"/>
                        </w:rPr>
                      </w:pPr>
                      <w:r w:rsidRPr="00141417">
                        <w:rPr>
                          <w:b/>
                          <w:bCs/>
                          <w:u w:val="single"/>
                        </w:rPr>
                        <w:t>Tijdelijke maatregel</w:t>
                      </w:r>
                    </w:p>
                    <w:p w14:paraId="205FE1C7" w14:textId="77777777" w:rsidR="00D756D1" w:rsidRDefault="00D756D1" w:rsidP="00D756D1">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196554D4" w14:textId="77777777" w:rsidR="00D756D1" w:rsidRDefault="00D756D1" w:rsidP="00D756D1"/>
                    <w:p w14:paraId="5F741212" w14:textId="77777777" w:rsidR="00D756D1" w:rsidRPr="00141417" w:rsidRDefault="00D756D1" w:rsidP="00D756D1">
                      <w:pPr>
                        <w:rPr>
                          <w:b/>
                          <w:bCs/>
                        </w:rPr>
                      </w:pPr>
                      <w:r w:rsidRPr="00141417">
                        <w:rPr>
                          <w:b/>
                          <w:bCs/>
                        </w:rPr>
                        <w:t>Workaround</w:t>
                      </w:r>
                    </w:p>
                    <w:p w14:paraId="02E61A34" w14:textId="198638CF" w:rsidR="00D756D1" w:rsidRPr="00C352EA" w:rsidRDefault="00D756D1" w:rsidP="00D756D1">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1F09B7">
                        <w:t>7.13.1</w:t>
                      </w:r>
                      <w:r>
                        <w:fldChar w:fldCharType="end"/>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