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8904" w14:textId="77777777" w:rsidR="009E7B8F" w:rsidRDefault="00ED47BF" w:rsidP="00713915">
      <w:pPr>
        <w:pStyle w:val="Kop5"/>
      </w:pPr>
      <w:bookmarkStart w:id="106" w:name="_Ref_bde5165791ea73e0f8ce768ae2605100_1"/>
      <w:r>
        <w:t>Norm</w:t>
      </w:r>
      <w:bookmarkEnd w:id="106"/>
    </w:p>
    <w:p w14:paraId="3BCD05B7" w14:textId="6C3FB50E" w:rsidR="009E7B8F" w:rsidRDefault="00ED47BF" w:rsidP="00713915">
      <w:r>
        <w:t>E</w:t>
      </w:r>
      <w:r w:rsidRPr="00D706D5">
        <w:t xml:space="preserve">en tijdelijk regelingdeel </w:t>
      </w:r>
      <w:r>
        <w:t xml:space="preserve">behorend bij een voorbereidingsbesluit vormt </w:t>
      </w:r>
      <w:r w:rsidRPr="00D706D5">
        <w:t xml:space="preserve">samen met de hoofdregeling </w:t>
      </w:r>
      <w:r>
        <w:t xml:space="preserve">(en eventuele andere tijdelijk regelingdelen) </w:t>
      </w:r>
      <w:r w:rsidRPr="00D706D5">
        <w:t xml:space="preserve">de geconsolideerde Regeling van </w:t>
      </w:r>
      <w:r w:rsidRPr="00D706D5">
        <w:lastRenderedPageBreak/>
        <w:t xml:space="preserve">een omgevingsplan of omgevingsverordening. </w:t>
      </w:r>
      <w:r>
        <w:t xml:space="preserve">Bij een </w:t>
      </w:r>
      <w:r w:rsidRPr="00E07088">
        <w:t xml:space="preserve">voorbereidingsbesluit </w:t>
      </w:r>
      <w:r>
        <w:t xml:space="preserve">van een provincie of het Rijk dat de omgevingsplannen van meerdere gemeenten wijzigt met voorbeschermingsregels is er per omgevingsplan </w:t>
      </w:r>
      <w:r w:rsidRPr="00E07974">
        <w:t>een tijdelijk regelingdeel</w:t>
      </w:r>
      <w:r>
        <w:t>.</w:t>
      </w:r>
      <w:r w:rsidRPr="00E07974">
        <w:t xml:space="preserve">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43611E37" w14:textId="77777777" w:rsidR="009E7B8F" w:rsidRDefault="00ED47BF" w:rsidP="006C2F44">
      <w:pPr>
        <w:pStyle w:val="Opsommingnummers1"/>
        <w:numPr>
          <w:ilvl w:val="0"/>
          <w:numId w:val="23"/>
        </w:numPr>
      </w:pPr>
      <w:r w:rsidRPr="006C2F44">
        <w:rPr>
          <w:b/>
          <w:bCs/>
        </w:rPr>
        <w:t>RegelingOpschrift</w:t>
      </w:r>
      <w:r>
        <w:t xml:space="preserve">: </w:t>
      </w:r>
      <w:r w:rsidRPr="00394BD8">
        <w:t>STOP-</w:t>
      </w:r>
      <w:r>
        <w:t>element dat de officiële titel van het tijdelijk regelingdeel bevat. Verplicht element. Komt 1 keer voor.</w:t>
      </w:r>
    </w:p>
    <w:p w14:paraId="7FD0EA8F" w14:textId="77777777" w:rsidR="009E7B8F" w:rsidRDefault="00ED47BF" w:rsidP="00713915">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13"/>
      </w:r>
      <w:r>
        <w:t xml:space="preserve">. </w:t>
      </w:r>
      <w:r w:rsidRPr="006B253B">
        <w:t>Verplicht element. Komt 1 keer voor.</w:t>
      </w:r>
      <w:r>
        <w:t xml:space="preserve"> Het Lichaam bevat de volgende elementen:</w:t>
      </w:r>
    </w:p>
    <w:p w14:paraId="0CC37433" w14:textId="41198CA5" w:rsidR="009E7B8F" w:rsidRDefault="00ED47BF"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of de omgevingsverordening die door de voorbeschermingsregels wordt gewijzigd</w:t>
      </w:r>
      <w:r w:rsidRPr="00C07930">
        <w:t xml:space="preserve">. </w:t>
      </w:r>
      <w:r w:rsidRPr="00861703">
        <w:t>Verplicht element. Komt 1 keer voor.</w:t>
      </w:r>
      <w:r>
        <w:t xml:space="preserve"> </w:t>
      </w:r>
      <w:r w:rsidRPr="00DD1381">
        <w:t xml:space="preserve">Binnen de Conditie komt 1 Artikel voor. </w:t>
      </w:r>
      <w:r>
        <w:t xml:space="preserve">De Kop van het Artikel in dit element </w:t>
      </w:r>
      <w:r w:rsidRPr="00241813">
        <w:t xml:space="preserve">heeft geen Label of Nummer </w:t>
      </w:r>
      <w:r>
        <w:t>maar bestaat uitsluitend uit een Opschrift. Dit Artikel wordt niet in een Hoofdstuk of ander structuurelement ondergebracht.</w:t>
      </w:r>
    </w:p>
    <w:p w14:paraId="414D92EE" w14:textId="69AD4B32" w:rsidR="009E7B8F" w:rsidRPr="00E03DED" w:rsidRDefault="00ED47BF" w:rsidP="00713915">
      <w:pPr>
        <w:pStyle w:val="Opsommingtekens2"/>
      </w:pPr>
      <w:r w:rsidRPr="00E03DED">
        <w:rPr>
          <w:i/>
          <w:iCs/>
        </w:rPr>
        <w:t>Artikel</w:t>
      </w:r>
      <w:r w:rsidRPr="00E03DED">
        <w:t>: een of meer artikelen die de voorbeschermingsregels bevatten. Verplicht element. Komt zo vaak voor als gewenst.</w:t>
      </w:r>
      <w:r>
        <w:t xml:space="preserve"> </w:t>
      </w:r>
      <w:r w:rsidRPr="00847F17">
        <w:t xml:space="preserve">De artikelen moeten voldoen aan de specificaties voor de Artikelstructuur in paragraaf </w:t>
      </w:r>
      <w:r w:rsidRPr="00863F41">
        <w:rPr>
          <w:rStyle w:val="Verwijzing"/>
        </w:rPr>
        <w:fldChar w:fldCharType="begin"/>
      </w:r>
      <w:r w:rsidRPr="00863F41">
        <w:rPr>
          <w:rStyle w:val="Verwijzing"/>
        </w:rPr>
        <w:instrText xml:space="preserve"> REF _Ref_c75b4a8715671f933f5e3538dfce39f5_4 \n \h </w:instrText>
      </w:r>
      <w:r w:rsidRPr="00863F41">
        <w:rPr>
          <w:rStyle w:val="Verwijzing"/>
        </w:rPr>
      </w:r>
      <w:r w:rsidRPr="00863F41">
        <w:rPr>
          <w:rStyle w:val="Verwijzing"/>
        </w:rPr>
        <w:fldChar w:fldCharType="separate"/>
      </w:r>
      <w:r w:rsidR="001F09B7">
        <w:rPr>
          <w:rStyle w:val="Verwijzing"/>
        </w:rPr>
        <w:t>5.2</w:t>
      </w:r>
      <w:r w:rsidRPr="00863F41">
        <w:rPr>
          <w:rStyle w:val="Verwijzing"/>
        </w:rPr>
        <w:fldChar w:fldCharType="end"/>
      </w:r>
      <w:r w:rsidRPr="00847F17">
        <w:t>.</w:t>
      </w:r>
      <w:r>
        <w:t xml:space="preserve"> </w:t>
      </w:r>
      <w:r w:rsidRPr="0070647F">
        <w:t>Het is verplicht om deze artikelen onder te brengen in een of meer hoofdstukken.</w:t>
      </w:r>
      <w:r>
        <w:t xml:space="preserve"> Desgewenst kunnen de hoofdstukken worden gestructureerd met de structuurelementen die volgens paragraaf </w:t>
      </w:r>
      <w:r>
        <w:fldChar w:fldCharType="begin"/>
      </w:r>
      <w:r>
        <w:instrText xml:space="preserve"> REF _Ref_a4d7b1dcec0b11e87140dee2b631d366_1 \n \h </w:instrText>
      </w:r>
      <w:r>
        <w:fldChar w:fldCharType="separate"/>
      </w:r>
      <w:r w:rsidR="001F09B7">
        <w:t>5.2.1.1</w:t>
      </w:r>
      <w:r>
        <w:fldChar w:fldCharType="end"/>
      </w:r>
      <w:r>
        <w:t xml:space="preserve"> zijn toegestaan.</w:t>
      </w:r>
    </w:p>
    <w:p w14:paraId="580A9C76" w14:textId="26196F33" w:rsidR="009E7B8F" w:rsidRDefault="00ED47BF" w:rsidP="00713915">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Pr="000B22B5">
        <w:t xml:space="preserve">Hoofdregel is dat een bijlage is vormgegeven als onderdeel van de tekst in STOP-XML. In bijzondere gevallen is het toegestaan een bijlage als </w:t>
      </w:r>
      <w:r>
        <w:t>PDF-document</w:t>
      </w:r>
      <w:r w:rsidRPr="000B22B5">
        <w:t xml:space="preserve"> aan te leveren.</w:t>
      </w:r>
      <w:r w:rsidRPr="00C64F1B">
        <w:t xml:space="preserve"> Een Bijlage die in STOP-XML wordt opgesteld, bevat de volgende elementen:</w:t>
      </w:r>
    </w:p>
    <w:p w14:paraId="2A213934" w14:textId="77777777" w:rsidR="009E7B8F" w:rsidRPr="00E77D8A" w:rsidRDefault="00ED47BF"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79C4DAA" w14:textId="77777777" w:rsidR="009E7B8F" w:rsidRDefault="00ED47BF"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25C616E" w14:textId="77777777" w:rsidR="009E7B8F" w:rsidRDefault="00ED47BF"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D12774D" w14:textId="565A02BD" w:rsidR="009E7B8F" w:rsidRDefault="00ED47BF" w:rsidP="00713915">
      <w:pPr>
        <w:pStyle w:val="Opsommingtekens2"/>
      </w:pPr>
      <w:r w:rsidRPr="00E201BB">
        <w:t>De inhoud van de Bijlage</w:t>
      </w:r>
      <w:r w:rsidRPr="005862FA">
        <w:t xml:space="preserve">, opgebouwd met Divisie (optioneel element) en Divisietekst (verplicht element). Indien een Bijlage inhoud bevat, mogen in die Bijlage de </w:t>
      </w:r>
      <w:r w:rsidRPr="005862FA">
        <w:lastRenderedPageBreak/>
        <w:t>elementen Gereserveerd en Vervallen niet voorkomen.</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_Ref_4d27f62b0e1e75e903475075c3c88887_1 \r \h </w:instrText>
      </w:r>
      <w:r w:rsidRPr="00863F41">
        <w:rPr>
          <w:rStyle w:val="Verwijzing"/>
        </w:rPr>
      </w:r>
      <w:r w:rsidRPr="00863F41">
        <w:rPr>
          <w:rStyle w:val="Verwijzing"/>
        </w:rPr>
        <w:fldChar w:fldCharType="separate"/>
      </w:r>
      <w:r w:rsidR="001F09B7">
        <w:rPr>
          <w:rStyle w:val="Verwijzing"/>
        </w:rPr>
        <w:t>5.3</w:t>
      </w:r>
      <w:r w:rsidRPr="00863F41">
        <w:rPr>
          <w:rStyle w:val="Verwijzing"/>
        </w:rPr>
        <w:fldChar w:fldCharType="end"/>
      </w:r>
      <w:r>
        <w:t>.</w:t>
      </w:r>
    </w:p>
    <w:p w14:paraId="5877A39B" w14:textId="77777777" w:rsidR="009E7B8F" w:rsidRDefault="00ED47BF"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0E508E50" w14:textId="03F8DD21" w:rsidR="009E7B8F" w:rsidRDefault="00ED47BF" w:rsidP="00376535">
      <w:pPr>
        <w:pStyle w:val="Opsommingtekens2"/>
        <w:numPr>
          <w:ilvl w:val="0"/>
          <w:numId w:val="0"/>
        </w:numPr>
        <w:ind w:left="284"/>
      </w:pPr>
      <w:r w:rsidRPr="000B22B5">
        <w:t xml:space="preserve">Een bijlage mag alleen als </w:t>
      </w:r>
      <w:r>
        <w:t>PDF-document</w:t>
      </w:r>
      <w:r w:rsidRPr="000B22B5">
        <w:t xml:space="preserve"> worden aangeleverd als het voor het bevoegd gezag redelijkerwijs niet mogelijk is om de bijlage als onderdeel van de tekst in STOP-XML op te stellen</w:t>
      </w:r>
      <w:r>
        <w:t xml:space="preserve"> </w:t>
      </w:r>
      <w:r w:rsidRPr="000231C3">
        <w:t>én als de bijlage informatie bevat die daadwerkelijk als (te consolideren) bijlage gezien kan worden</w:t>
      </w:r>
      <w:r w:rsidRPr="000B22B5">
        <w:t xml:space="preserve">. Het </w:t>
      </w:r>
      <w:r>
        <w:t>PDF-document</w:t>
      </w:r>
      <w:r w:rsidRPr="000B22B5">
        <w:t xml:space="preserve"> moet dan voldoen aan de eisen van PDF/A-1a of PDF/A-2a</w:t>
      </w:r>
      <w:r>
        <w:t xml:space="preserve"> en</w:t>
      </w:r>
      <w:r w:rsidRPr="000B22B5">
        <w:t xml:space="preserve"> moet worden gemodelleerd als </w:t>
      </w:r>
      <w:r>
        <w:t>informatieobject</w:t>
      </w:r>
      <w:r w:rsidRPr="000B22B5">
        <w:t>.</w:t>
      </w:r>
    </w:p>
    <w:p w14:paraId="00CC5AF6" w14:textId="7B188E45" w:rsidR="009E7B8F" w:rsidRDefault="00ED47BF"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7D19E2A3" w14:textId="0AA96E89" w:rsidR="009E7B8F" w:rsidRDefault="00ED47BF" w:rsidP="000C6BDC">
      <w:pPr>
        <w:pStyle w:val="Opsommingtekens2"/>
      </w:pPr>
      <w:r w:rsidRPr="009F36D9">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5188997" w14:textId="2523A3E7" w:rsidR="009E7B8F" w:rsidRDefault="00ED47BF" w:rsidP="00376535">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796341CA" w14:textId="77777777" w:rsidR="009E7B8F" w:rsidRDefault="00ED47BF" w:rsidP="0037653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FDFDDB6" w14:textId="565D702B" w:rsidR="009E7B8F" w:rsidRDefault="00ED47BF"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_Ref_4d27f62b0e1e75e903475075c3c88887_1 \r \h </w:instrText>
      </w:r>
      <w:r w:rsidRPr="00863F41">
        <w:rPr>
          <w:rStyle w:val="Verwijzing"/>
        </w:rPr>
      </w:r>
      <w:r w:rsidRPr="00863F41">
        <w:rPr>
          <w:rStyle w:val="Verwijzing"/>
        </w:rPr>
        <w:fldChar w:fldCharType="separate"/>
      </w:r>
      <w:r w:rsidR="001F09B7">
        <w:rPr>
          <w:rStyle w:val="Verwijzing"/>
        </w:rPr>
        <w:t>5.3</w:t>
      </w:r>
      <w:r w:rsidRPr="00863F41">
        <w:rPr>
          <w:rStyle w:val="Verwijzing"/>
        </w:rPr>
        <w:fldChar w:fldCharType="end"/>
      </w:r>
      <w:r>
        <w:t>.</w:t>
      </w:r>
    </w:p>
    <w:p w14:paraId="7A498EB8" w14:textId="116F9B2D" w:rsidR="009E7B8F" w:rsidRDefault="00ED47BF" w:rsidP="00376535">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2F50F91" w14:textId="77777777" w:rsidR="009E7B8F" w:rsidRDefault="00ED47BF" w:rsidP="0037653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E632F14" w14:textId="29B16B25" w:rsidR="009E7B8F" w:rsidRDefault="00ED47BF"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_Ref_4d27f62b0e1e75e903475075c3c88887_1 \r \h </w:instrText>
      </w:r>
      <w:r w:rsidRPr="00863F41">
        <w:rPr>
          <w:rStyle w:val="Verwijzing"/>
        </w:rPr>
      </w:r>
      <w:r w:rsidRPr="00863F41">
        <w:rPr>
          <w:rStyle w:val="Verwijzing"/>
        </w:rPr>
        <w:fldChar w:fldCharType="separate"/>
      </w:r>
      <w:r w:rsidR="001F09B7">
        <w:rPr>
          <w:rStyle w:val="Verwijzing"/>
        </w:rPr>
        <w:t>5.3</w:t>
      </w:r>
      <w:r w:rsidRPr="00863F41">
        <w:rPr>
          <w:rStyle w:val="Verwijzing"/>
        </w:rPr>
        <w:fldChar w:fldCharType="end"/>
      </w:r>
      <w:r>
        <w:t>.</w:t>
      </w:r>
    </w:p>
    <w:p w14:paraId="7E11E06A" w14:textId="353EFBCD" w:rsidR="009E7B8F" w:rsidRDefault="00ED47BF" w:rsidP="00713915">
      <w:pPr>
        <w:pStyle w:val="Opsommingtekens2"/>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7C3EBC">
        <w:t xml:space="preserve">in RegelingTijdelijkdeel </w:t>
      </w:r>
      <w:r w:rsidRPr="00602C53">
        <w:t>van deze mogelijkheid geen gebruik te maken.</w:t>
      </w:r>
      <w:r>
        <w:t xml:space="preserve"> Indien toch </w:t>
      </w:r>
      <w:r>
        <w:lastRenderedPageBreak/>
        <w:t xml:space="preserve">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_Ref_4d27f62b0e1e75e903475075c3c88887_1 \r \h </w:instrText>
      </w:r>
      <w:r w:rsidRPr="00863F41">
        <w:rPr>
          <w:rStyle w:val="Verwijzing"/>
        </w:rPr>
      </w:r>
      <w:r w:rsidRPr="00863F41">
        <w:rPr>
          <w:rStyle w:val="Verwijzing"/>
        </w:rPr>
        <w:fldChar w:fldCharType="separate"/>
      </w:r>
      <w:r w:rsidR="001F09B7">
        <w:rPr>
          <w:rStyle w:val="Verwijzing"/>
        </w:rPr>
        <w:t>5.3</w:t>
      </w:r>
      <w:r w:rsidRPr="00863F41">
        <w:rPr>
          <w:rStyle w:val="Verwijzing"/>
        </w:rPr>
        <w:fldChar w:fldCharType="end"/>
      </w:r>
      <w:r>
        <w:t>.</w:t>
      </w:r>
    </w:p>
    <w:p w14:paraId="0EDB2DA9" w14:textId="77777777" w:rsidR="009E7B8F" w:rsidRDefault="00ED47BF"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9735648" w14:textId="3A3C2EB1" w:rsidR="009E7B8F" w:rsidRDefault="00ED47BF"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t xml:space="preserve"> </w:t>
      </w:r>
      <w:r w:rsidRPr="00C7135F">
        <w:t>Voor een bijlage bij de Toelichting gelden dezelfde eisen als voor het ‘hoofdelement’ Bijlage.</w:t>
      </w:r>
    </w:p>
    <w:p w14:paraId="7AF93900" w14:textId="62521A71" w:rsidR="009E7B8F" w:rsidRDefault="00ED47BF" w:rsidP="00C7135F">
      <w:pPr>
        <w:pStyle w:val="Opsommingnummers1"/>
      </w:pPr>
      <w:r w:rsidRPr="00333656">
        <w:rPr>
          <w:b/>
          <w:bCs/>
        </w:rPr>
        <w:t>Artikelgewijze</w:t>
      </w:r>
      <w:r>
        <w:rPr>
          <w:b/>
          <w:bCs/>
        </w:rPr>
        <w:t>T</w:t>
      </w:r>
      <w:r w:rsidRPr="00333656">
        <w:rPr>
          <w:b/>
          <w:bCs/>
        </w:rPr>
        <w:t>oelichting</w:t>
      </w:r>
      <w:r w:rsidRPr="00F03DD9">
        <w:t xml:space="preserve">: </w:t>
      </w:r>
      <w:r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de regeling is. </w:t>
      </w:r>
      <w:r w:rsidRPr="0028187A">
        <w:t xml:space="preserve">Dit element zal in een toekomstige versie van de standaard vervallen; gebruik daarvan wordt daarom nu afgeraden. </w:t>
      </w:r>
      <w:r w:rsidRPr="00C7135F">
        <w:t>Indien toch gebruikt gelden voor deze ArtikelgewijzeToelichting dezelfde eisen als voor de ArtikelgewijzeToelichting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