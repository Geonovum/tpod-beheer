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ED47BF" w:rsidP="002F7B04">
      <w:pPr>
        <w:pStyle w:val="Kop4"/>
      </w:pPr>
      <w:bookmarkStart w:id="272" w:name="_Ref_148d8b572a40ec5e5c0d0f4e250df6d8_1"/>
      <w:r w:rsidRPr="00F1426F">
        <w:t>Toelichting op de norm</w:t>
      </w:r>
      <w:bookmarkEnd w:id="272"/>
    </w:p>
    <w:p w14:paraId="5F014EC5" w14:textId="5037D0FA" w:rsidR="009E7B8F" w:rsidRPr="00F1426F" w:rsidRDefault="009E7B8F" w:rsidP="00F463A2"/>
    <w:p w14:paraId="0858F8DD" w14:textId="2D0987CC" w:rsidR="009E7B8F" w:rsidRPr="00F1426F" w:rsidRDefault="00ED47BF" w:rsidP="00F463A2">
      <w:pPr>
        <w:rPr>
          <w:i/>
          <w:iCs/>
        </w:rPr>
      </w:pPr>
      <w:r w:rsidRPr="00F1426F">
        <w:rPr>
          <w:i/>
          <w:iCs/>
        </w:rPr>
        <w:t>Attributen en waardelijsten</w:t>
      </w:r>
    </w:p>
    <w:p w14:paraId="402EAAA5" w14:textId="15293CB0" w:rsidR="009E7B8F" w:rsidRPr="00F1426F" w:rsidRDefault="005B2C36" w:rsidP="00EA4BDC">
      <w:pPr>
        <w:pStyle w:val="Opsommingtekens1"/>
      </w:pPr>
      <w:r w:rsidRPr="00F1426F">
        <w:rPr>
          <w:i/>
          <w:iCs/>
        </w:rPr>
        <w:t>n</w:t>
      </w:r>
      <w:r w:rsidR="008A6FB5" w:rsidRPr="00F1426F">
        <w:rPr>
          <w:i/>
          <w:iCs/>
        </w:rPr>
        <w:t>aam</w:t>
      </w:r>
      <w:r w:rsidR="008A6FB5" w:rsidRPr="00F1426F">
        <w:t xml:space="preserve">: </w:t>
      </w:r>
      <w:r w:rsidRPr="00F1426F">
        <w:t>de naam van de omgevingsnorm. H</w:t>
      </w:r>
      <w:r w:rsidR="008A6FB5" w:rsidRPr="00F1426F">
        <w:t xml:space="preserve">et bevoegd gezag </w:t>
      </w:r>
      <w:r w:rsidRPr="00F1426F">
        <w:t xml:space="preserve">kan </w:t>
      </w:r>
      <w:r w:rsidR="008A6FB5" w:rsidRPr="00F1426F">
        <w:t xml:space="preserve">zelf </w:t>
      </w:r>
      <w:r w:rsidRPr="00F1426F">
        <w:t>de naam van de omgevingsnorm bepalen</w:t>
      </w:r>
      <w:r w:rsidR="008A6FB5" w:rsidRPr="00F1426F">
        <w:t>, er is geen waardelijst voor de naam van de omgevingsnorm.</w:t>
      </w:r>
      <w:r w:rsidRPr="00F1426F">
        <w:t xml:space="preserve"> De naam kan worden overgenomen uit de Juridische regel. Wanneer de omgevingsnorm in de Juridische regel een lange naam of omschrijving heeft kan indien gewenst een verkorte versie daarvan in het attribuut </w:t>
      </w:r>
      <w:r w:rsidRPr="00F1426F">
        <w:rPr>
          <w:i/>
        </w:rPr>
        <w:t>naam</w:t>
      </w:r>
      <w:r w:rsidRPr="00F1426F">
        <w:t xml:space="preserve"> worden opgenomen.</w:t>
      </w:r>
    </w:p>
    <w:p w14:paraId="20A24792" w14:textId="61D37BE2" w:rsidR="009E7B8F" w:rsidRPr="00F1426F" w:rsidRDefault="00ED47BF"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0A33C4">
        <w:t xml:space="preserve"> op de kaart</w:t>
      </w:r>
      <w:r w:rsidRPr="00F1426F">
        <w:t>. Dit attribuut is vergelijkbaar met de maatvoeringaanduidingen uit de RO Standaarden, maar dan voor het domein van de Omgevingswet. Een voorbeeld is: maximum aantal rijstroken.</w:t>
      </w:r>
      <w:r>
        <w:t xml:space="preserve"> Voor </w:t>
      </w:r>
      <w:r w:rsidRPr="003762FE">
        <w:rPr>
          <w:i/>
          <w:iCs/>
        </w:rPr>
        <w:t>type</w:t>
      </w:r>
      <w:r>
        <w:t xml:space="preserve"> </w:t>
      </w:r>
      <w:r w:rsidR="000A33C4">
        <w:t xml:space="preserve">wordt </w:t>
      </w:r>
      <w:r>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Pr="00F1426F">
        <w:t>symbolisatie</w:t>
      </w:r>
      <w:r w:rsidR="008A6FB5" w:rsidRPr="00F1426F">
        <w:t xml:space="preserve"> (kleur, arcering, lijnstijl) van de </w:t>
      </w:r>
      <w:r w:rsidRPr="00F1426F">
        <w:t>standaard</w:t>
      </w:r>
      <w:r w:rsidR="008A6FB5" w:rsidRPr="00F1426F">
        <w:t xml:space="preserve">weergave wordt georganiseerd. De groepen die gebruikt kunnen worden zijn opgenomen in de </w:t>
      </w:r>
      <w:r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9E7B8F"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Pr="00F1426F">
        <w:t>waarmee wordt vastgelegd welke</w:t>
      </w:r>
      <w:r w:rsidR="00BD7C2C" w:rsidRPr="00F1426F">
        <w:t xml:space="preserve"> specifieke </w:t>
      </w:r>
      <w:r w:rsidRPr="00F1426F">
        <w:t xml:space="preserve">waarden een omgevingsnorm op specifieke locaties heeft en van welke soort die combinatie van norm en waarde voor een bepaalde omgevingsnorm is. Het attribuut </w:t>
      </w:r>
      <w:r w:rsidRPr="00F1426F">
        <w:rPr>
          <w:i/>
          <w:iCs/>
        </w:rPr>
        <w:t>normwaarde</w:t>
      </w:r>
      <w:r w:rsidRPr="00F1426F">
        <w:t xml:space="preserve"> maakt gebruik van de gegevensgroep Normwaarde. In het navolgende worden de attributen van Normwaarde toegelicht.</w:t>
      </w:r>
    </w:p>
    <w:p w14:paraId="624C691F" w14:textId="5F6A3ADA" w:rsidR="009E7B8F" w:rsidRPr="00F1426F" w:rsidRDefault="00ED47BF" w:rsidP="00BE339F">
      <w:pPr>
        <w:pStyle w:val="Opsommingtekens2"/>
      </w:pPr>
      <w:r w:rsidRPr="0005135E">
        <w:rPr>
          <w:i/>
          <w:iCs/>
        </w:rPr>
        <w:lastRenderedPageBreak/>
        <w:t>identificatie</w:t>
      </w:r>
      <w:r w:rsidRPr="00F1426F">
        <w:t>: iedere Normwaarde heeft een identificatie. Let op: ook Omgevingsnorm zelf heeft een identificatie.</w:t>
      </w:r>
    </w:p>
    <w:p w14:paraId="45191123" w14:textId="7F2F0B6D" w:rsidR="009E7B8F" w:rsidRPr="00F1426F" w:rsidRDefault="00ED47BF"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9E7B8F" w:rsidRPr="00F1426F" w:rsidRDefault="00ED47BF"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Omgevingsnorm op verschillende locaties verschillende kwalitatieve waarden heeft, die in een </w:t>
      </w:r>
      <w:r>
        <w:t xml:space="preserve">GIO </w:t>
      </w:r>
      <w:r w:rsidRPr="00F1426F">
        <w:t>worden vastgelegd. Een (fictief) voorbeeld voor de omgevings</w:t>
      </w:r>
      <w:r>
        <w:t>norm</w:t>
      </w:r>
      <w:r w:rsidRPr="00F1426F">
        <w:t xml:space="preserve"> maximum bouwhoogte: 'passend in het straatbeeld' voor locatie A, 'niet hoger dan de kerk' voor locatie B. De STOP/TPOD-standaard staat niet toe dat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t>GIO</w:t>
      </w:r>
      <w:r w:rsidRPr="00F1426F">
        <w:t xml:space="preserve">. Daarom kan het attribuut </w:t>
      </w:r>
      <w:r w:rsidRPr="00F1426F">
        <w:rPr>
          <w:i/>
          <w:iCs/>
        </w:rPr>
        <w:t>kwalitatieveWaarde</w:t>
      </w:r>
      <w:r w:rsidRPr="00B26823">
        <w:t xml:space="preserve"> alleen gebruikt worden wanneer de waarden niet in de Regeltek</w:t>
      </w:r>
      <w:r w:rsidRPr="00F1426F">
        <w:t>st staan.</w:t>
      </w:r>
    </w:p>
    <w:p w14:paraId="256F6D5C" w14:textId="5FF1CF54" w:rsidR="009E7B8F" w:rsidRPr="00F1426F" w:rsidRDefault="00ED47BF" w:rsidP="00BE339F">
      <w:pPr>
        <w:pStyle w:val="Opsommingtekens3"/>
      </w:pPr>
      <w:r w:rsidRPr="00F1426F">
        <w:rPr>
          <w:i/>
          <w:iCs/>
        </w:rPr>
        <w:t>kwantitatieveWaarde</w:t>
      </w:r>
      <w:r w:rsidRPr="00F1426F">
        <w:t xml:space="preserve">: dit attribuut wordt gekozen bij een kwantitatieve oftewel numerieke vastlegging van de omgevingsnorm.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 De STOP/TPOD-standaard staat niet toe dat kwantitatieve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rsidRPr="00E84F97">
        <w:t>GIO</w:t>
      </w:r>
      <w:r w:rsidRPr="00F1426F">
        <w:t xml:space="preserve">. Daarom kan het attribuut </w:t>
      </w:r>
      <w:r w:rsidRPr="00F1426F">
        <w:rPr>
          <w:i/>
          <w:iCs/>
        </w:rPr>
        <w:t>kwantitatieveWaarde</w:t>
      </w:r>
      <w:r w:rsidRPr="00B26823">
        <w:t xml:space="preserve"> alleen gebruikt worden wanneer de waarden niet in de Regeltekst staan.</w:t>
      </w:r>
    </w:p>
    <w:p w14:paraId="2367CE51" w14:textId="420B3384" w:rsidR="008A6FB5" w:rsidRPr="00F1426F" w:rsidRDefault="00ED47BF" w:rsidP="00624FF7">
      <w:pPr>
        <w:pStyle w:val="Opsommingtekens3"/>
      </w:pPr>
      <w:r w:rsidRPr="00F1426F">
        <w:rPr>
          <w:i/>
          <w:iCs/>
        </w:rPr>
        <w:t>waardeInRegeltekst</w:t>
      </w:r>
      <w:r w:rsidRPr="00F1426F">
        <w:t xml:space="preserve">: dit attribuut wordt gebruikt in die gevallen waarin het bevoegd gezag het wel wenselijk vindt om een omgevingsnorm met het </w:t>
      </w:r>
      <w:r>
        <w:t>OW-object</w:t>
      </w:r>
      <w:r w:rsidRPr="00F1426F">
        <w:t xml:space="preserve"> Omgevingsnorm te annoteren maar niet de waarden van de omgevingsnorm aan de annotatie wil toevoegen en in een </w:t>
      </w:r>
      <w:r>
        <w:t>GIO</w:t>
      </w:r>
      <w:r w:rsidRPr="00F1426F">
        <w:t xml:space="preserve">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F1426F">
        <w:rPr>
          <w:i/>
          <w:iCs/>
        </w:rPr>
        <w:t>waardeInRegeltekst</w:t>
      </w:r>
      <w:r w:rsidRPr="00F1426F">
        <w:t xml:space="preserve"> verschijnt bij raadpleging in de viewer de tekst 'waarde staat in regeltekst'. De STOP/TPOD-standaard staat niet toe dat kwantitatieve en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rsidRPr="00E84F97">
        <w:t>GIO</w:t>
      </w:r>
      <w:r w:rsidRPr="00F1426F">
        <w:t xml:space="preserve">. Wanneer de waarden in de Regeltekst staan kan dan ook alleen het attribuut </w:t>
      </w:r>
      <w:r w:rsidRPr="00F1426F">
        <w:rPr>
          <w:i/>
          <w:iCs/>
        </w:rPr>
        <w:t>waardeInRegeltekst</w:t>
      </w:r>
      <w:r w:rsidRPr="00B26823">
        <w:t xml:space="preserve"> gebruikt worden.</w:t>
      </w:r>
    </w:p>
    <w:p w14:paraId="37693708" w14:textId="36B67371" w:rsidR="009E7B8F" w:rsidRPr="00F1426F" w:rsidRDefault="00ED47BF" w:rsidP="008D54E0">
      <w:pPr>
        <w:ind w:left="567"/>
      </w:pPr>
      <w:r w:rsidRPr="00F1426F">
        <w:t xml:space="preserve">De waarden die worden vastgelegd met </w:t>
      </w:r>
      <w:r w:rsidRPr="00F1426F">
        <w:rPr>
          <w:i/>
          <w:iCs/>
        </w:rPr>
        <w:t>kwalitatieveWaarde</w:t>
      </w:r>
      <w:r w:rsidRPr="00F1426F">
        <w:t xml:space="preserve"> en </w:t>
      </w:r>
      <w:r w:rsidRPr="00F1426F">
        <w:rPr>
          <w:i/>
          <w:iCs/>
        </w:rPr>
        <w:t>kwantitatieveWaarde</w:t>
      </w:r>
      <w:r w:rsidRPr="00F1426F">
        <w:t xml:space="preserve"> worden vastgelegd in </w:t>
      </w:r>
      <w:r>
        <w:t>GIO’s</w:t>
      </w:r>
      <w:r w:rsidRPr="00F1426F">
        <w:t xml:space="preserve"> en krijgen daarmee hun juridische borging.</w:t>
      </w:r>
      <w:r>
        <w:t xml:space="preserve"> </w:t>
      </w:r>
      <w:r w:rsidRPr="00B2379E">
        <w:t xml:space="preserve">Bij gebruik van </w:t>
      </w:r>
      <w:r w:rsidRPr="00B2379E">
        <w:lastRenderedPageBreak/>
        <w:t xml:space="preserve">het attribuut waardeInRegeltekst wordt in </w:t>
      </w:r>
      <w:r>
        <w:t>het GIO</w:t>
      </w:r>
      <w:r w:rsidRPr="00B2379E">
        <w:t xml:space="preserve"> alleen de Locatie vastgelegd en niet de waarde.</w:t>
      </w:r>
    </w:p>
    <w:p w14:paraId="491C59AA" w14:textId="6013F850" w:rsidR="009E7B8F" w:rsidRPr="007B60F8" w:rsidRDefault="00ED47B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Pr="004F1FA0">
        <w:t>kwantitatieve</w:t>
      </w:r>
      <w:r w:rsidRPr="004F1FA0" w:rsidDel="004F1FA0">
        <w:t xml:space="preserve"> </w:t>
      </w:r>
      <w:r w:rsidRPr="00F1426F">
        <w:t xml:space="preserve">waarde van de Normwaarde </w:t>
      </w:r>
      <w:r w:rsidRPr="00B75255">
        <w:rPr>
          <w:i/>
          <w:iCs/>
        </w:rPr>
        <w:t>kwantitatieveWaarde</w:t>
      </w:r>
      <w:r w:rsidRPr="00F1426F">
        <w:t xml:space="preserve"> is uitgedrukt, bijvoorbeeld μg/m</w:t>
      </w:r>
      <w:r w:rsidRPr="00B75255">
        <w:rPr>
          <w:vertAlign w:val="superscript"/>
        </w:rPr>
        <w:t>3</w:t>
      </w:r>
      <w:r w:rsidRPr="00F1426F">
        <w:t>. Samen met het getal dat bij het attribuut kwantitatieveWaarde is ingevuld wordt dit bijvoorbeeld 200 μg/m</w:t>
      </w:r>
      <w:r w:rsidRPr="00B75255">
        <w:rPr>
          <w:vertAlign w:val="superscript"/>
        </w:rPr>
        <w:t>3</w:t>
      </w:r>
      <w:r w:rsidRPr="00F1426F">
        <w:t xml:space="preserve">. Voor eenheid </w:t>
      </w:r>
      <w:r w:rsidR="000A33C4">
        <w:t xml:space="preserve">wordt </w:t>
      </w:r>
      <w:r w:rsidRPr="00F1426F">
        <w:t xml:space="preserve">gebruik gemaakt van de waardelijst 'Eenheid'. Het attribuut </w:t>
      </w:r>
      <w:r w:rsidRPr="00B75255">
        <w:rPr>
          <w:i/>
          <w:iCs/>
        </w:rPr>
        <w:t>eenheid</w:t>
      </w:r>
      <w:r w:rsidRPr="00F1426F">
        <w:t xml:space="preserve"> is bij Norm geplaatst. Dat verplicht er toe om alle voorkomens van een specifieke norm in dezelfde eenheid uit te drukken. Daardoor komen in een geo-informatieobject ook alleen waarden voor met dezelfde eenheid. Dit voorkomt bij voorbeeld dat een bepaalde omgevingsnorm de ene keer in meters en de andere keer in decimeters wordt uitgedrukt.</w:t>
      </w:r>
    </w:p>
    <w:p w14:paraId="12D79BD5" w14:textId="6DA3573D" w:rsidR="009E7B8F" w:rsidRPr="00F1426F" w:rsidRDefault="00ED47BF" w:rsidP="00366BD1">
      <w:pPr>
        <w:pStyle w:val="Opsommingtekens1"/>
      </w:pPr>
      <w:r w:rsidRPr="00F1426F">
        <w:rPr>
          <w:i/>
          <w:iCs/>
        </w:rPr>
        <w:t>locatieaanduiding</w:t>
      </w:r>
      <w:r w:rsidRPr="00F1426F">
        <w:t xml:space="preserve">: het attribuut dat de verwijzing bevat naar de identificatie van de Locatie die bij deze </w:t>
      </w:r>
      <w:r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t>een bepaalde</w:t>
      </w:r>
      <w:r w:rsidRPr="008B7440">
        <w:t xml:space="preserve"> Normwaarde </w:t>
      </w:r>
      <w:r>
        <w:t xml:space="preserve">van </w:t>
      </w:r>
      <w:r w:rsidRPr="00F1426F">
        <w:t>de Omgevingsnorm van toepassing is.</w:t>
      </w:r>
    </w:p>
    <w:p w14:paraId="6062CE8B" w14:textId="7072B7DB" w:rsidR="008A6FB5" w:rsidRPr="00F1426F" w:rsidRDefault="008A6FB5" w:rsidP="008A6FB5"/>
    <w:p w14:paraId="7C043DB2" w14:textId="1B6582F3" w:rsidR="009E7B8F" w:rsidRPr="00F1426F" w:rsidRDefault="00ED47BF" w:rsidP="008A6FB5">
      <w:pPr>
        <w:rPr>
          <w:i/>
          <w:iCs/>
        </w:rPr>
      </w:pPr>
      <w:r w:rsidRPr="00F1426F">
        <w:rPr>
          <w:i/>
          <w:iCs/>
        </w:rPr>
        <w:t>Constraints</w:t>
      </w:r>
    </w:p>
    <w:p w14:paraId="0D0AFCD5" w14:textId="4358C7A2" w:rsidR="009E7B8F" w:rsidRPr="00F1426F" w:rsidRDefault="00ED47BF" w:rsidP="00A11BEA">
      <w:pPr>
        <w:pStyle w:val="Opsommingtekens1"/>
      </w:pPr>
      <w:r w:rsidRPr="00F1426F">
        <w:rPr>
          <w:i/>
          <w:iCs/>
        </w:rPr>
        <w:t>waarde is kwalitatief of kwantitatief of waardeInRegeltekst</w:t>
      </w:r>
      <w:r w:rsidRPr="00F1426F">
        <w:t>: deze constraint, die geldt voor Normwaarde, houdt in dat er bij Normwaarde altijd één van de genoemde attributen gekozen moet worden, met andere woorden: het is verplicht dat er precies één van de drie voorkomt, niet minder en niet meer.</w:t>
      </w:r>
    </w:p>
    <w:p w14:paraId="62DAA4CB" w14:textId="4FF2903A" w:rsidR="009E7B8F" w:rsidRPr="00F1426F" w:rsidRDefault="00ED47BF" w:rsidP="00A11BEA">
      <w:pPr>
        <w:pStyle w:val="Opsommingtekens1"/>
      </w:pPr>
      <w:r w:rsidRPr="00F1426F">
        <w:rPr>
          <w:i/>
          <w:iCs/>
        </w:rPr>
        <w:t>eenheid alleen bij kwantitatieve normwaarden</w:t>
      </w:r>
      <w:r w:rsidRPr="00F1426F">
        <w:t xml:space="preserve">: deze constraint, die geldt voor het attribuut </w:t>
      </w:r>
      <w:r w:rsidRPr="00F1426F">
        <w:rPr>
          <w:i/>
          <w:iCs/>
        </w:rPr>
        <w:t>eenheid</w:t>
      </w:r>
      <w:r w:rsidRPr="00F1426F">
        <w:t xml:space="preserve"> bij Norm, legt vast dat het attribuut </w:t>
      </w:r>
      <w:r w:rsidRPr="00F1426F">
        <w:rPr>
          <w:i/>
          <w:iCs/>
        </w:rPr>
        <w:t>eenheid</w:t>
      </w:r>
      <w:r w:rsidRPr="00F1426F">
        <w:t xml:space="preserve"> alleen mag </w:t>
      </w:r>
      <w:r>
        <w:t>voorkomen</w:t>
      </w:r>
      <w:r w:rsidRPr="00F1426F">
        <w:t xml:space="preserve"> indien bij Normwaarde is gekozen voor het attribuut </w:t>
      </w:r>
      <w:r w:rsidRPr="00F1426F">
        <w:rPr>
          <w:i/>
          <w:iCs/>
        </w:rPr>
        <w:t>kwantitatieveWaarde</w:t>
      </w:r>
      <w:r w:rsidRPr="00F1426F">
        <w:t>.</w:t>
      </w:r>
      <w:r>
        <w:t xml:space="preserve"> </w:t>
      </w:r>
      <w:r w:rsidRPr="00C85DAE">
        <w:t xml:space="preserve">Als bij Normwaarde gekozen is voor </w:t>
      </w:r>
      <w:r w:rsidRPr="00B75255">
        <w:rPr>
          <w:i/>
          <w:iCs/>
        </w:rPr>
        <w:t>kwalitatieveWaarde</w:t>
      </w:r>
      <w:r w:rsidRPr="00C85DAE">
        <w:t xml:space="preserve"> of </w:t>
      </w:r>
      <w:r w:rsidRPr="00B75255">
        <w:rPr>
          <w:i/>
          <w:iCs/>
        </w:rPr>
        <w:t>waardeInRegeltekst</w:t>
      </w:r>
      <w:r w:rsidRPr="00C85DAE">
        <w:t xml:space="preserve"> mag het attribuut eenheid niet voorkomen.</w:t>
      </w:r>
    </w:p>
    <w:p w14:paraId="497A35E7" w14:textId="77777777" w:rsidR="009E7B8F" w:rsidRPr="00F1426F" w:rsidRDefault="009E7B8F" w:rsidP="008A6FB5"/>
    <w:p w14:paraId="51D773DB" w14:textId="2793D1D8" w:rsidR="009E7B8F"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Pr="00F1426F">
        <w:t xml:space="preserve"> </w:t>
      </w:r>
      <w:r w:rsidR="005F4EBF" w:rsidRPr="00F1426F">
        <w:t>aantal</w:t>
      </w:r>
      <w:r w:rsidR="0053281F" w:rsidRPr="00F1426F">
        <w:t xml:space="preserve"> parkeerplaatsen</w:t>
      </w:r>
      <w:r w:rsidR="00175570" w:rsidRPr="00F1426F">
        <w:t>’</w:t>
      </w:r>
      <w:r w:rsidRPr="00F1426F">
        <w:t xml:space="preserve"> of ‘maximum boordiepte')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Als</w:t>
      </w:r>
      <w:r w:rsidR="00735818" w:rsidRPr="00F1426F">
        <w:t xml:space="preserve"> </w:t>
      </w:r>
      <w:r w:rsidR="0036599D" w:rsidRPr="00F1426F">
        <w:t xml:space="preserve">in een </w:t>
      </w:r>
      <w:r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56AB1532" w14:textId="77777777" w:rsidR="00B40B2D" w:rsidRDefault="00B40B2D" w:rsidP="00EA590B"/>
    <w:p w14:paraId="0D15222C" w14:textId="27A8B0A1" w:rsidR="00B40B2D" w:rsidRDefault="00B40B2D"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4DBEAE7" w14:textId="54980556" w:rsidR="000A33C4" w:rsidRDefault="00BB7C50" w:rsidP="000A33C4">
      <w:pPr>
        <w:pStyle w:val="Kader"/>
      </w:pPr>
      <w:r w:rsidRPr="00B26823">
        <w:rPr>
          <w:noProof/>
        </w:rPr>
        <w:lastRenderedPageBreak/>
        <mc:AlternateContent>
          <mc:Choice Requires="wps">
            <w:drawing>
              <wp:inline distT="0" distB="0" distL="0" distR="0" wp14:anchorId="67118443" wp14:editId="58A642B2">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3D3CEC1E" w14:textId="77777777" w:rsidR="00BB7C50" w:rsidRPr="00694434" w:rsidRDefault="00BB7C50" w:rsidP="00BB7C50">
                            <w:pPr>
                              <w:rPr>
                                <w:b/>
                                <w:bCs/>
                              </w:rPr>
                            </w:pPr>
                            <w:r w:rsidRPr="00694434">
                              <w:rPr>
                                <w:b/>
                                <w:bCs/>
                              </w:rPr>
                              <w:t>Toelichting op werkafspraak</w:t>
                            </w:r>
                            <w:r>
                              <w:rPr>
                                <w:b/>
                                <w:bCs/>
                              </w:rPr>
                              <w:t xml:space="preserve"> Geometrie en Normwaarde</w:t>
                            </w:r>
                          </w:p>
                          <w:p w14:paraId="653B072C" w14:textId="77777777" w:rsidR="00BB7C50" w:rsidRDefault="00BB7C50" w:rsidP="00BB7C50"/>
                          <w:p w14:paraId="248F1FBE" w14:textId="77777777" w:rsidR="00BB7C50" w:rsidRDefault="00BB7C50" w:rsidP="00BB7C50">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1C1800F" w14:textId="77777777" w:rsidR="00BB7C50" w:rsidRDefault="00BB7C50" w:rsidP="00BB7C50"/>
                          <w:p w14:paraId="175A9698" w14:textId="77777777" w:rsidR="00BB7C50" w:rsidRDefault="00BB7C50" w:rsidP="00BB7C50">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09500237" w14:textId="77777777" w:rsidR="00BB7C50" w:rsidRDefault="00BB7C50" w:rsidP="00BB7C50">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5D71A5E9" w14:textId="77777777" w:rsidR="00BB7C50" w:rsidRDefault="00BB7C50" w:rsidP="00BB7C50"/>
                          <w:p w14:paraId="6BF6C2BE" w14:textId="77777777" w:rsidR="00BB7C50" w:rsidRDefault="00BB7C50" w:rsidP="00BB7C50">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8A487D5" w14:textId="3D7BE69C" w:rsidR="003B61BA" w:rsidRDefault="00BB7C50" w:rsidP="003B61BA">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E01010A" w14:textId="554AC211" w:rsidR="003B61BA" w:rsidRDefault="00BB7C50" w:rsidP="00BB7C50">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5CC1FADB" w14:textId="7791B831" w:rsidR="00BB7C50" w:rsidRPr="00C352EA" w:rsidRDefault="00BB7C50" w:rsidP="00BB7C50">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118443" id="Tekstvak 663708900" o:spid="_x0000_s1034"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M6IBScvAgAAWgQAAA4AAAAAAAAAAAAAAAAALgIAAGRy&#10;cy9lMm9Eb2MueG1sUEsBAi0AFAAGAAgAAAAhAE5niPzcAAAABgEAAA8AAAAAAAAAAAAAAAAAiQQA&#10;AGRycy9kb3ducmV2LnhtbFBLBQYAAAAABAAEAPMAAACSBQAAAAA=&#10;" filled="f" strokeweight=".5pt">
                <v:textbox style="mso-fit-shape-to-text:t">
                  <w:txbxContent>
                    <w:p w14:paraId="3D3CEC1E" w14:textId="77777777" w:rsidR="00BB7C50" w:rsidRPr="00694434" w:rsidRDefault="00BB7C50" w:rsidP="00BB7C50">
                      <w:pPr>
                        <w:rPr>
                          <w:b/>
                          <w:bCs/>
                        </w:rPr>
                      </w:pPr>
                      <w:r w:rsidRPr="00694434">
                        <w:rPr>
                          <w:b/>
                          <w:bCs/>
                        </w:rPr>
                        <w:t>Toelichting op werkafspraak</w:t>
                      </w:r>
                      <w:r>
                        <w:rPr>
                          <w:b/>
                          <w:bCs/>
                        </w:rPr>
                        <w:t xml:space="preserve"> Geometrie en Normwaarde</w:t>
                      </w:r>
                    </w:p>
                    <w:p w14:paraId="653B072C" w14:textId="77777777" w:rsidR="00BB7C50" w:rsidRDefault="00BB7C50" w:rsidP="00BB7C50"/>
                    <w:p w14:paraId="248F1FBE" w14:textId="77777777" w:rsidR="00BB7C50" w:rsidRDefault="00BB7C50" w:rsidP="00BB7C50">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1C1800F" w14:textId="77777777" w:rsidR="00BB7C50" w:rsidRDefault="00BB7C50" w:rsidP="00BB7C50"/>
                    <w:p w14:paraId="175A9698" w14:textId="77777777" w:rsidR="00BB7C50" w:rsidRDefault="00BB7C50" w:rsidP="00BB7C50">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09500237" w14:textId="77777777" w:rsidR="00BB7C50" w:rsidRDefault="00BB7C50" w:rsidP="00BB7C50">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5D71A5E9" w14:textId="77777777" w:rsidR="00BB7C50" w:rsidRDefault="00BB7C50" w:rsidP="00BB7C50"/>
                    <w:p w14:paraId="6BF6C2BE" w14:textId="77777777" w:rsidR="00BB7C50" w:rsidRDefault="00BB7C50" w:rsidP="00BB7C50">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8A487D5" w14:textId="3D7BE69C" w:rsidR="003B61BA" w:rsidRDefault="00BB7C50" w:rsidP="003B61BA">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E01010A" w14:textId="554AC211" w:rsidR="003B61BA" w:rsidRDefault="00BB7C50" w:rsidP="00BB7C50">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5CC1FADB" w14:textId="7791B831" w:rsidR="00BB7C50" w:rsidRPr="00C352EA" w:rsidRDefault="00BB7C50" w:rsidP="00BB7C50">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v:textbox>
                <w10:anchorlock/>
              </v:shape>
            </w:pict>
          </mc:Fallback>
        </mc:AlternateContent>
      </w:r>
    </w:p>
    <w:p w14:paraId="13FADB1F" w14:textId="3CB4505B" w:rsidR="000A33C4" w:rsidRPr="000A33C4" w:rsidRDefault="008459C8" w:rsidP="003B61BA">
      <w:pPr>
        <w:pStyle w:val="Kader"/>
      </w:pPr>
      <w:r w:rsidRPr="00B26823">
        <w:rPr>
          <w:noProof/>
        </w:rPr>
        <w:lastRenderedPageBreak/>
        <mc:AlternateContent>
          <mc:Choice Requires="wps">
            <w:drawing>
              <wp:inline distT="0" distB="0" distL="0" distR="0" wp14:anchorId="6C7B9058" wp14:editId="61BCEC17">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D03BF6D" w14:textId="77777777" w:rsidR="008459C8" w:rsidRPr="00694434" w:rsidRDefault="008459C8" w:rsidP="008459C8">
                            <w:pPr>
                              <w:rPr>
                                <w:b/>
                                <w:bCs/>
                              </w:rPr>
                            </w:pPr>
                            <w:r w:rsidRPr="00694434">
                              <w:rPr>
                                <w:b/>
                                <w:bCs/>
                              </w:rPr>
                              <w:t>Toelichting op werkafspraak</w:t>
                            </w:r>
                            <w:r>
                              <w:rPr>
                                <w:b/>
                                <w:bCs/>
                              </w:rPr>
                              <w:t xml:space="preserve"> Geen overlap</w:t>
                            </w:r>
                          </w:p>
                          <w:p w14:paraId="63D37849" w14:textId="77777777" w:rsidR="008459C8" w:rsidRDefault="008459C8" w:rsidP="008459C8"/>
                          <w:p w14:paraId="42BA717F" w14:textId="77777777" w:rsidR="008459C8" w:rsidRDefault="008459C8" w:rsidP="008459C8">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05A0DAF9" w14:textId="77777777" w:rsidR="008459C8" w:rsidRPr="00C352EA" w:rsidRDefault="008459C8" w:rsidP="008459C8">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7B9058" id="Tekstvak 692631022" o:spid="_x0000_s1035"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DcLwIAAFo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S8h/yMPBjoWsRqvqkw/JZZ98oM9gTWh33uXnApJGBO0FuUlGB+/e3c+6NUiFLSYI9l&#10;VOEQUCK/K5Rwnkw8aS5sJtPZGDfmFtnfIupYrwHLTHCeNA+m93dyMAsD9TsOw8q/iRBTHF/OqBvM&#10;tev6HoeJi9UqOGETaua2aqe5Dz2Q+ta+M6N7sRzq/AxDL7L0g2adr79p9eroULkgqGe547QnHxs4&#10;tEQ/bH5CbvfB6/pLWP4G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BgnsNwvAgAAWgQAAA4AAAAAAAAAAAAAAAAALgIAAGRy&#10;cy9lMm9Eb2MueG1sUEsBAi0AFAAGAAgAAAAhAA2+5n3cAAAABQEAAA8AAAAAAAAAAAAAAAAAiQQA&#10;AGRycy9kb3ducmV2LnhtbFBLBQYAAAAABAAEAPMAAACSBQAAAAA=&#10;" filled="f" strokeweight=".5pt">
                <v:textbox style="mso-fit-shape-to-text:t">
                  <w:txbxContent>
                    <w:p w14:paraId="0D03BF6D" w14:textId="77777777" w:rsidR="008459C8" w:rsidRPr="00694434" w:rsidRDefault="008459C8" w:rsidP="008459C8">
                      <w:pPr>
                        <w:rPr>
                          <w:b/>
                          <w:bCs/>
                        </w:rPr>
                      </w:pPr>
                      <w:r w:rsidRPr="00694434">
                        <w:rPr>
                          <w:b/>
                          <w:bCs/>
                        </w:rPr>
                        <w:t>Toelichting op werkafspraak</w:t>
                      </w:r>
                      <w:r>
                        <w:rPr>
                          <w:b/>
                          <w:bCs/>
                        </w:rPr>
                        <w:t xml:space="preserve"> Geen overlap</w:t>
                      </w:r>
                    </w:p>
                    <w:p w14:paraId="63D37849" w14:textId="77777777" w:rsidR="008459C8" w:rsidRDefault="008459C8" w:rsidP="008459C8"/>
                    <w:p w14:paraId="42BA717F" w14:textId="77777777" w:rsidR="008459C8" w:rsidRDefault="008459C8" w:rsidP="008459C8">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05A0DAF9" w14:textId="77777777" w:rsidR="008459C8" w:rsidRPr="00C352EA" w:rsidRDefault="008459C8" w:rsidP="008459C8">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