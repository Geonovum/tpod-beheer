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7B6B6" w14:textId="77777777" w:rsidR="009E7B8F" w:rsidRDefault="00ED47BF" w:rsidP="007F45CD">
      <w:pPr>
        <w:pStyle w:val="Kop5"/>
      </w:pPr>
      <w:r>
        <w:t>V</w:t>
      </w:r>
      <w:r w:rsidRPr="00CD1AB3">
        <w:t>ervallen van voorbeschermingsregels van artikel 4.1</w:t>
      </w:r>
      <w:r>
        <w:t>6</w:t>
      </w:r>
      <w:r w:rsidRPr="00CD1AB3">
        <w:t xml:space="preserve"> Omgevingswet</w:t>
      </w:r>
      <w:r>
        <w:t xml:space="preserve"> i.v.m. projectbesluit</w:t>
      </w:r>
    </w:p>
    <w:p w14:paraId="47A94406" w14:textId="77777777" w:rsidR="009E7B8F" w:rsidRDefault="00ED47BF" w:rsidP="007F45CD">
      <w:r>
        <w:t xml:space="preserve">Een van de voorbereidingsbesluiten van artikel 4.16 Ow is het voorbereidingsbesluit </w:t>
      </w:r>
      <w:r w:rsidRPr="00BD245B">
        <w:t>dat wordt genomen</w:t>
      </w:r>
      <w:r>
        <w:t xml:space="preserve"> met het oog op de voorbereiding van een projectbesluit. Met dit voorbereidingsbesluit voegt provincie of Rijk een tijdelijk regelingdeel met voorbeschermingsregels toe aan het omgevingsplan van een of meer gemeenten. Deze voorbeschermingsregels vervallen:</w:t>
      </w:r>
    </w:p>
    <w:p w14:paraId="43A38733" w14:textId="77777777" w:rsidR="009E7B8F" w:rsidRDefault="00ED47BF" w:rsidP="008A4655">
      <w:pPr>
        <w:pStyle w:val="Opsommingnummers1"/>
        <w:numPr>
          <w:ilvl w:val="0"/>
          <w:numId w:val="27"/>
        </w:numPr>
      </w:pPr>
      <w:r>
        <w:t xml:space="preserve">na </w:t>
      </w:r>
      <w:r w:rsidRPr="008A4655">
        <w:t>een</w:t>
      </w:r>
      <w:r>
        <w:t xml:space="preserve"> jaar en zes maanden na inwerkingtreden van het voorbereidingsbesluit, of</w:t>
      </w:r>
    </w:p>
    <w:p w14:paraId="73869461" w14:textId="77777777" w:rsidR="009E7B8F" w:rsidRDefault="00ED47BF" w:rsidP="007F45CD">
      <w:pPr>
        <w:pStyle w:val="Opsommingnummers1"/>
      </w:pPr>
      <w:r>
        <w:t xml:space="preserve">als binnen de termijn van een jaar en zes maanden na inwerkingtreden van het voorbereidingsbesluit het projectbesluit is bekendgemaakt; </w:t>
      </w:r>
      <w:r w:rsidRPr="00986C70">
        <w:t>de voorbeschermingsregels vervallen op het tijdstip waarop het projectbesluit in werking treedt of is vernietigd</w:t>
      </w:r>
      <w:r>
        <w:t>.</w:t>
      </w:r>
    </w:p>
    <w:p w14:paraId="0CF739D0" w14:textId="77777777" w:rsidR="009E7B8F" w:rsidRDefault="00ED47BF" w:rsidP="007F45CD">
      <w:r>
        <w:t>De handelingen die nodig zijn om het tijdelijk regelingdeel met deze voorbeschermingsregels ook technisch te laten vervallen worden in de hierna volgende paragrafen beschreven.</w:t>
      </w:r>
    </w:p>
    <w:p w14:paraId="03719BAF" w14:textId="77777777" w:rsidR="009E7B8F" w:rsidRDefault="00ED47BF" w:rsidP="007F45CD">
      <w:pPr>
        <w:pStyle w:val="Kop6"/>
      </w:pPr>
      <w:r>
        <w:t xml:space="preserve">Vervallen </w:t>
      </w:r>
      <w:r w:rsidRPr="00923D9D">
        <w:t>voorbescherming</w:t>
      </w:r>
      <w:r>
        <w:t>s</w:t>
      </w:r>
      <w:r w:rsidRPr="00923D9D">
        <w:t xml:space="preserve">regels </w:t>
      </w:r>
      <w:r>
        <w:t>door tijdsverloop</w:t>
      </w:r>
    </w:p>
    <w:p w14:paraId="386E481D" w14:textId="75121C20" w:rsidR="009E7B8F" w:rsidRDefault="009E7B8F" w:rsidP="007F45CD">
      <w:pPr>
        <w:pStyle w:val="Kader"/>
      </w:pPr>
    </w:p>
    <w:p w14:paraId="79D15B92" w14:textId="77777777" w:rsidR="009E7B8F" w:rsidRDefault="00ED47BF" w:rsidP="007F45CD">
      <w:r>
        <w:t xml:space="preserve">Voorbeschermingsregels vervallen na een jaar en zes maanden </w:t>
      </w:r>
      <w:r w:rsidRPr="00D51153">
        <w:t>na inwerkingtreden van het voorbereidingsbesluit</w:t>
      </w:r>
      <w:r>
        <w:t xml:space="preserve">, als niet binnen die termijn het projectbesluit waarop het voorbereidingsbesluit was gericht is bekendgemaakt. De voorbeschermingsregels komen voort uit een voorbereidingsbesluit van provincie of Rijk en worden, in de vorm van een tijdelijk regelingdeel, aan het omgevingsplan toegevoegd. </w:t>
      </w:r>
      <w:r w:rsidRPr="00913AA3">
        <w:t xml:space="preserve">Provincie of Rijk heeft niet tijdig het opvolgende besluit genomen. </w:t>
      </w:r>
      <w:r w:rsidRPr="00506999">
        <w:t xml:space="preserve">Provincie of Rijk moet er voor zorgen dat het tijdelijk regelingdeel met de vervallen voorbeschermingsregels geen onderdeel meer uitmaakt van de geconsolideerde regeling van het omgevingsplan. </w:t>
      </w:r>
      <w:r>
        <w:t xml:space="preserve">Provincie of Rijk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GIO’s ingetrokken.</w:t>
      </w:r>
    </w:p>
    <w:p w14:paraId="0F73CD8E" w14:textId="77777777" w:rsidR="001F72BC" w:rsidRDefault="001F72BC" w:rsidP="007F45CD"/>
    <w:p w14:paraId="6FB2E47A" w14:textId="6D69D095" w:rsidR="009E7B8F" w:rsidRPr="00924523" w:rsidRDefault="00ED47BF" w:rsidP="007F45CD">
      <w:r w:rsidRPr="00924523">
        <w:t>Het eindbeeld is dat het bevoegd gezag een tijdelijk regelingdeel met voorbeschermingsregels die door tijdsverloop vervallen, kan intrekken door:</w:t>
      </w:r>
    </w:p>
    <w:p w14:paraId="3CF400A6" w14:textId="77777777" w:rsidR="009E7B8F" w:rsidRPr="00924523" w:rsidRDefault="00ED47BF" w:rsidP="007F45CD">
      <w:pPr>
        <w:pStyle w:val="Opsommingtekens1"/>
      </w:pPr>
      <w:r w:rsidRPr="00924523">
        <w:t xml:space="preserve">al in de aanlevering van het bekend te maken voorbereidingsbesluit in de module ConsolidatieInformatie de Intrekking van het tijdelijk regelingdeel over een jaar en zes maanden </w:t>
      </w:r>
      <w:r w:rsidRPr="0014798F">
        <w:t xml:space="preserve">en ook de beëindiging van de bijbehorende OW-objecten </w:t>
      </w:r>
      <w:r w:rsidRPr="00924523">
        <w:t>mee te leveren, of</w:t>
      </w:r>
    </w:p>
    <w:p w14:paraId="4921CE30" w14:textId="5135B5B7" w:rsidR="009E7B8F" w:rsidRPr="00924523" w:rsidRDefault="00ED47BF" w:rsidP="007F45CD">
      <w:pPr>
        <w:pStyle w:val="Opsommingtekens1"/>
      </w:pPr>
      <w:r w:rsidRPr="00924523">
        <w:t xml:space="preserve">op het moment dat de voorbeschermingsregels zijn vervallen een </w:t>
      </w:r>
      <w:r w:rsidR="00C210A5">
        <w:t>R</w:t>
      </w:r>
      <w:r w:rsidRPr="00924523">
        <w:t xml:space="preserve">evisie met een Intrekking in een module ConsolidatieInformatie </w:t>
      </w:r>
      <w:r w:rsidRPr="00461EE0">
        <w:t xml:space="preserve">en de beëindiging van de bijbehorende OW-objecten </w:t>
      </w:r>
      <w:r w:rsidRPr="00924523">
        <w:t>aan te leveren.</w:t>
      </w:r>
    </w:p>
    <w:p w14:paraId="1238E0A2" w14:textId="14892119" w:rsidR="009E7B8F" w:rsidRPr="00435FF3" w:rsidRDefault="001F72BC" w:rsidP="007F45CD">
      <w:r w:rsidRPr="001F72BC">
        <w:t xml:space="preserve">Het eindbeeld </w:t>
      </w:r>
      <w:r w:rsidR="00ED47BF">
        <w:t>is toekomstige functionaliteit die onderdeel is van STOP versie 2.0 en in een latere Release in de DSO-keten wordt geïmplementeerd. Zolang in de DSO-keten deze functionaliteit</w:t>
      </w:r>
      <w:r w:rsidR="00ED47BF" w:rsidRPr="0093261F">
        <w:t xml:space="preserve"> nog niet geïmplementeerd is, moet een workaround worden toegepast. Die workaround </w:t>
      </w:r>
      <w:r w:rsidR="00ED47BF">
        <w:t xml:space="preserve">bestaat er uit dat </w:t>
      </w:r>
      <w:r w:rsidR="00ED47BF" w:rsidRPr="002627DF">
        <w:t xml:space="preserve">provincie of Rijk </w:t>
      </w:r>
      <w:r w:rsidR="00ED47BF" w:rsidRPr="006D5B36">
        <w:t xml:space="preserve">op het moment dat de </w:t>
      </w:r>
      <w:r w:rsidR="00ED47BF" w:rsidRPr="006D5B36">
        <w:lastRenderedPageBreak/>
        <w:t xml:space="preserve">voorbeschermingsregels vervallen </w:t>
      </w:r>
      <w:r w:rsidR="00ED47BF" w:rsidRPr="00435FF3">
        <w:t>een besluit conform model BesluitCompact aanlever</w:t>
      </w:r>
      <w:r w:rsidR="00ED47BF">
        <w:t>t</w:t>
      </w:r>
      <w:r w:rsidR="00ED47BF" w:rsidRPr="00435FF3">
        <w:t xml:space="preserve"> met daarbij een module ConsolidatieInformatie. </w:t>
      </w:r>
      <w:r w:rsidR="00ED47BF" w:rsidRPr="00116E63">
        <w:t>Het besluit dat voor deze workaround moet worden aangeleverd is alleen om technische redenen nodig. Juridisch gezien vervallen de voorbeschermingsregels van rechtswege en is er geen besluit nodig om ze te laten vervallen.</w:t>
      </w:r>
      <w:r w:rsidR="00ED47BF">
        <w:t xml:space="preserve"> </w:t>
      </w:r>
      <w:r w:rsidR="00ED47BF" w:rsidRPr="00414262">
        <w:t>Dit technisch noodzakelijke besluit wordt op officielebekendmakingen.nl bekendgemaakt.</w:t>
      </w:r>
    </w:p>
    <w:p w14:paraId="2B0E58D5" w14:textId="2FDF9818" w:rsidR="009E7B8F" w:rsidRDefault="00157FCE" w:rsidP="003B61BA">
      <w:pPr>
        <w:pStyle w:val="Kader"/>
      </w:pPr>
      <w:r w:rsidRPr="00B26823">
        <w:rPr>
          <w:noProof/>
        </w:rPr>
        <mc:AlternateContent>
          <mc:Choice Requires="wps">
            <w:drawing>
              <wp:inline distT="0" distB="0" distL="0" distR="0" wp14:anchorId="2FDA96EE" wp14:editId="6F88171F">
                <wp:extent cx="5400040" cy="2406360"/>
                <wp:effectExtent l="0" t="0" r="22860" b="10160"/>
                <wp:docPr id="987261962" name="Tekstvak 98726196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2382601" w14:textId="77777777" w:rsidR="00157FCE" w:rsidRPr="009A08A2" w:rsidRDefault="00157FCE" w:rsidP="00157FCE">
                            <w:pPr>
                              <w:rPr>
                                <w:b/>
                                <w:bCs/>
                              </w:rPr>
                            </w:pPr>
                            <w:r w:rsidRPr="009A08A2">
                              <w:rPr>
                                <w:b/>
                                <w:bCs/>
                              </w:rPr>
                              <w:t>Toekomstige functionaliteit</w:t>
                            </w:r>
                          </w:p>
                          <w:p w14:paraId="7F16D804" w14:textId="1FE48D65" w:rsidR="00157FCE" w:rsidRDefault="00157FCE" w:rsidP="00157FCE">
                            <w:r w:rsidRPr="000325D4">
                              <w:t>In deze paragraaf is beschreven hoe</w:t>
                            </w:r>
                            <w:r>
                              <w:t xml:space="preserve"> het intrekken van het tijdelijk regelingdeel met voorbeschermingsregels moet worden uitgevoerd wanneer de voorbeschermingsregels door tijdsverloop zijn vervallen. </w:t>
                            </w:r>
                            <w:r w:rsidRPr="003B41A4">
                              <w:t xml:space="preserve">STOP versie 2.0 maakt het mogelijk om daarvoor een </w:t>
                            </w:r>
                            <w:r>
                              <w:t>Revisie</w:t>
                            </w:r>
                            <w:r w:rsidRPr="003B41A4">
                              <w:t xml:space="preserve"> met een Intrekking in een module ConsolidatieInformatie aan te leveren, of door de Intrekking alvast met het voorbereidingsbesluit mee te leveren. Beide mogelijkheden zijn in de DSO-keten nog niet geïmplementeerd.</w:t>
                            </w:r>
                          </w:p>
                          <w:p w14:paraId="2A6A019F" w14:textId="77777777" w:rsidR="00157FCE" w:rsidRDefault="00157FCE" w:rsidP="00157FCE"/>
                          <w:p w14:paraId="3FCD0774" w14:textId="77777777" w:rsidR="00157FCE" w:rsidRPr="00541BF1" w:rsidRDefault="00157FCE" w:rsidP="00157FCE">
                            <w:pPr>
                              <w:rPr>
                                <w:b/>
                                <w:bCs/>
                              </w:rPr>
                            </w:pPr>
                            <w:r w:rsidRPr="00541BF1">
                              <w:rPr>
                                <w:b/>
                                <w:bCs/>
                              </w:rPr>
                              <w:t>Workaround</w:t>
                            </w:r>
                          </w:p>
                          <w:p w14:paraId="37A3CD0D" w14:textId="0E9A1426" w:rsidR="00157FCE" w:rsidRPr="00C352EA" w:rsidRDefault="00157FCE" w:rsidP="00157FCE">
                            <w:r>
                              <w:t xml:space="preserve">Zolang </w:t>
                            </w:r>
                            <w:r w:rsidRPr="003B41A4">
                              <w:t xml:space="preserve">deze toekomstige functionaliteit </w:t>
                            </w:r>
                            <w:r>
                              <w:t xml:space="preserve">nog niet in de DSO-keten is geïmplementeerd, moet provincie of Rijk een besluit conform model BesluitCompact aanleveren met daarbij </w:t>
                            </w:r>
                            <w:r w:rsidRPr="00F4337C">
                              <w:t>een module ConsolidatieInformatie met een Intrekking</w:t>
                            </w:r>
                            <w:r>
                              <w:t xml:space="preserve"> van het tijdelijk regelingdeel. </w:t>
                            </w:r>
                            <w:r w:rsidRPr="007217A1">
                              <w:t xml:space="preserve">In deze paragraaf is beschreven hoe </w:t>
                            </w:r>
                            <w:r w:rsidRPr="00973C7A">
                              <w:t xml:space="preserve">deze </w:t>
                            </w:r>
                            <w:r w:rsidRPr="007217A1">
                              <w:t>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DA96EE" id="Tekstvak 987261962" o:spid="_x0000_s1053"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DAzpITMAIAAFsEAAAOAAAAAAAAAAAAAAAAAC4CAABk&#10;cnMvZTJvRG9jLnhtbFBLAQItABQABgAIAAAAIQDKCzcB3AAAAAUBAAAPAAAAAAAAAAAAAAAAAIoE&#10;AABkcnMvZG93bnJldi54bWxQSwUGAAAAAAQABADzAAAAkwUAAAAA&#10;" filled="f" strokeweight=".5pt">
                <v:textbox style="mso-fit-shape-to-text:t">
                  <w:txbxContent>
                    <w:p w14:paraId="42382601" w14:textId="77777777" w:rsidR="00157FCE" w:rsidRPr="009A08A2" w:rsidRDefault="00157FCE" w:rsidP="00157FCE">
                      <w:pPr>
                        <w:rPr>
                          <w:b/>
                          <w:bCs/>
                        </w:rPr>
                      </w:pPr>
                      <w:r w:rsidRPr="009A08A2">
                        <w:rPr>
                          <w:b/>
                          <w:bCs/>
                        </w:rPr>
                        <w:t>Toekomstige functionaliteit</w:t>
                      </w:r>
                    </w:p>
                    <w:p w14:paraId="7F16D804" w14:textId="1FE48D65" w:rsidR="00157FCE" w:rsidRDefault="00157FCE" w:rsidP="00157FCE">
                      <w:r w:rsidRPr="000325D4">
                        <w:t>In deze paragraaf is beschreven hoe</w:t>
                      </w:r>
                      <w:r>
                        <w:t xml:space="preserve"> het intrekken van het tijdelijk regelingdeel met voorbeschermingsregels moet worden uitgevoerd wanneer de voorbeschermingsregels door tijdsverloop zijn vervallen. </w:t>
                      </w:r>
                      <w:r w:rsidRPr="003B41A4">
                        <w:t xml:space="preserve">STOP versie 2.0 maakt het mogelijk om daarvoor een </w:t>
                      </w:r>
                      <w:r>
                        <w:t>Revisie</w:t>
                      </w:r>
                      <w:r w:rsidRPr="003B41A4">
                        <w:t xml:space="preserve"> met een Intrekking in een module ConsolidatieInformatie aan te leveren, of door de Intrekking alvast met het voorbereidingsbesluit mee te leveren. Beide mogelijkheden zijn in de DSO-keten nog niet geïmplementeerd.</w:t>
                      </w:r>
                    </w:p>
                    <w:p w14:paraId="2A6A019F" w14:textId="77777777" w:rsidR="00157FCE" w:rsidRDefault="00157FCE" w:rsidP="00157FCE"/>
                    <w:p w14:paraId="3FCD0774" w14:textId="77777777" w:rsidR="00157FCE" w:rsidRPr="00541BF1" w:rsidRDefault="00157FCE" w:rsidP="00157FCE">
                      <w:pPr>
                        <w:rPr>
                          <w:b/>
                          <w:bCs/>
                        </w:rPr>
                      </w:pPr>
                      <w:r w:rsidRPr="00541BF1">
                        <w:rPr>
                          <w:b/>
                          <w:bCs/>
                        </w:rPr>
                        <w:t>Workaround</w:t>
                      </w:r>
                    </w:p>
                    <w:p w14:paraId="37A3CD0D" w14:textId="0E9A1426" w:rsidR="00157FCE" w:rsidRPr="00C352EA" w:rsidRDefault="00157FCE" w:rsidP="00157FCE">
                      <w:r>
                        <w:t xml:space="preserve">Zolang </w:t>
                      </w:r>
                      <w:r w:rsidRPr="003B41A4">
                        <w:t xml:space="preserve">deze toekomstige functionaliteit </w:t>
                      </w:r>
                      <w:r>
                        <w:t xml:space="preserve">nog niet in de DSO-keten is geïmplementeerd, moet provincie of Rijk een besluit conform model BesluitCompact aanleveren met daarbij </w:t>
                      </w:r>
                      <w:r w:rsidRPr="00F4337C">
                        <w:t>een module ConsolidatieInformatie met een Intrekking</w:t>
                      </w:r>
                      <w:r>
                        <w:t xml:space="preserve"> van het tijdelijk regelingdeel. </w:t>
                      </w:r>
                      <w:r w:rsidRPr="007217A1">
                        <w:t xml:space="preserve">In deze paragraaf is beschreven hoe </w:t>
                      </w:r>
                      <w:r w:rsidRPr="00973C7A">
                        <w:t xml:space="preserve">deze </w:t>
                      </w:r>
                      <w:r w:rsidRPr="007217A1">
                        <w:t>workaround moet worden toegepast.</w:t>
                      </w:r>
                    </w:p>
                  </w:txbxContent>
                </v:textbox>
                <w10:anchorlock/>
              </v:shape>
            </w:pict>
          </mc:Fallback>
        </mc:AlternateContent>
      </w:r>
    </w:p>
    <w:p w14:paraId="32936FFB" w14:textId="77777777" w:rsidR="003452ED" w:rsidRDefault="003452ED" w:rsidP="003452ED">
      <w:r w:rsidRPr="00FF7DFB">
        <w:t xml:space="preserve">Voor de workaround levert </w:t>
      </w:r>
      <w:r>
        <w:t>p</w:t>
      </w:r>
      <w:r w:rsidRPr="00892401">
        <w:t xml:space="preserve">rovincie of Rijk </w:t>
      </w:r>
      <w:r w:rsidRPr="00FF7DFB">
        <w:t>het volgende aan de LVBB aan</w:t>
      </w:r>
      <w:r w:rsidRPr="00426C9E">
        <w:t>:</w:t>
      </w:r>
    </w:p>
    <w:p w14:paraId="5D3BBD35" w14:textId="77777777" w:rsidR="003452ED" w:rsidRDefault="003452ED" w:rsidP="003452ED">
      <w:pPr>
        <w:pStyle w:val="Opsommingtekens1"/>
      </w:pPr>
      <w:r>
        <w:t xml:space="preserve">een besluit conform model BesluitCompact </w:t>
      </w:r>
      <w:r w:rsidRPr="00E35183">
        <w:t>(met als soortProcedure definitief besluit)</w:t>
      </w:r>
      <w:r>
        <w:t xml:space="preserve"> </w:t>
      </w:r>
      <w:r w:rsidRPr="00B36E8B">
        <w:t>met de volgende onderdelen</w:t>
      </w:r>
      <w:r>
        <w:t>:</w:t>
      </w:r>
    </w:p>
    <w:p w14:paraId="57D68FF7" w14:textId="77777777" w:rsidR="003452ED" w:rsidRDefault="003452ED" w:rsidP="003452ED">
      <w:pPr>
        <w:pStyle w:val="Opsommingtekens2"/>
      </w:pPr>
      <w:r>
        <w:t xml:space="preserve">RegelingOpschrift: </w:t>
      </w:r>
      <w:r w:rsidRPr="00AB78A6">
        <w:t>geef dit technisch noodzakelijke besluit een RegelingOpschrift</w:t>
      </w:r>
      <w:r>
        <w:t xml:space="preserve"> waaruit duidelijk blijkt dat het gaat om de verwerking van het vervallen van voorbeschermingsregels</w:t>
      </w:r>
      <w:r w:rsidRPr="00AB78A6">
        <w:t xml:space="preserve">. </w:t>
      </w:r>
      <w:r>
        <w:t xml:space="preserve">Een voorbeeld is: ‘Technische verwerking vervallen voorbeschermingsregels </w:t>
      </w:r>
      <w:r w:rsidRPr="00C329A1">
        <w:t>Rondweg Gemeentestad</w:t>
      </w:r>
      <w:r>
        <w:t>’</w:t>
      </w:r>
    </w:p>
    <w:p w14:paraId="5D5DDE48" w14:textId="77777777" w:rsidR="003452ED" w:rsidRDefault="003452ED" w:rsidP="003452ED">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75254B0B" w14:textId="77777777" w:rsidR="003452ED" w:rsidRDefault="003452ED" w:rsidP="003452ED">
      <w:pPr>
        <w:pStyle w:val="Opsommingtekens2"/>
      </w:pPr>
      <w:r>
        <w:t>Lichaam, met daarin:</w:t>
      </w:r>
    </w:p>
    <w:p w14:paraId="32BCCB80" w14:textId="77777777" w:rsidR="003452ED" w:rsidRDefault="003452ED" w:rsidP="003452ED">
      <w:pPr>
        <w:pStyle w:val="Opsommingtekens3"/>
      </w:pPr>
      <w:r>
        <w:t xml:space="preserve">Artikel: </w:t>
      </w:r>
      <w:r w:rsidRPr="000C1821">
        <w:t xml:space="preserve">vermeld </w:t>
      </w:r>
      <w:r>
        <w:t xml:space="preserve">in dit (reguliere) artikel </w:t>
      </w:r>
      <w:r w:rsidRPr="000C1821">
        <w:t>dat de voorbeschermingsregels door tijdsverloop zijn vervallen en op welke datum dat was</w:t>
      </w:r>
    </w:p>
    <w:p w14:paraId="0FD7B390" w14:textId="77777777" w:rsidR="003452ED" w:rsidRDefault="003452ED" w:rsidP="003452ED">
      <w:pPr>
        <w:pStyle w:val="Opsommingtekens2"/>
        <w:numPr>
          <w:ilvl w:val="0"/>
          <w:numId w:val="0"/>
        </w:numPr>
        <w:ind w:left="284"/>
      </w:pPr>
      <w:r w:rsidRPr="0033491F">
        <w:t>NB: dit BesluitCompact bevat geen WijzigBijlage</w:t>
      </w:r>
      <w:r>
        <w:t xml:space="preserve"> </w:t>
      </w:r>
      <w:r w:rsidRPr="009113FA">
        <w:t>en dus ook geen WijzigArtikel</w:t>
      </w:r>
    </w:p>
    <w:p w14:paraId="6110486B" w14:textId="77777777" w:rsidR="003452ED" w:rsidRDefault="003452ED" w:rsidP="003452ED">
      <w:pPr>
        <w:pStyle w:val="Opsommingtekens1"/>
      </w:pPr>
      <w:r>
        <w:t>BesluitMetadata</w:t>
      </w:r>
      <w:r>
        <w:br/>
        <w:t>I</w:t>
      </w:r>
      <w:r w:rsidRPr="00D80D96">
        <w:t xml:space="preserve">ndien in de BesluitMetadata het gegeven citeertitel wordt gebruikt, </w:t>
      </w:r>
      <w:r>
        <w:t xml:space="preserve">maak dan </w:t>
      </w:r>
      <w:r w:rsidRPr="00D80D96">
        <w:t>ook daarin duidelijk dat het gaat om het vervallen van voorbeschermingsregels. Voor isOfficieel moet de waarde false worden gekozen</w:t>
      </w:r>
    </w:p>
    <w:p w14:paraId="48B7180C" w14:textId="77777777" w:rsidR="003452ED" w:rsidRDefault="003452ED" w:rsidP="003452ED">
      <w:pPr>
        <w:pStyle w:val="Opsommingtekens1"/>
      </w:pPr>
      <w:r>
        <w:t>een module ConsolidatieInformatie met daarin:</w:t>
      </w:r>
    </w:p>
    <w:p w14:paraId="332262C5" w14:textId="77777777" w:rsidR="003452ED" w:rsidRDefault="003452ED" w:rsidP="003452ED">
      <w:pPr>
        <w:pStyle w:val="Opsommingtekens2"/>
      </w:pPr>
      <w:r>
        <w:t xml:space="preserve">(een </w:t>
      </w:r>
      <w:r w:rsidRPr="00415B36">
        <w:t>container</w:t>
      </w:r>
      <w:r>
        <w:t>)</w:t>
      </w:r>
      <w:r w:rsidRPr="00415B36">
        <w:t xml:space="preserve"> </w:t>
      </w:r>
      <w:r>
        <w:t>Intrekkingen met daarin:</w:t>
      </w:r>
    </w:p>
    <w:p w14:paraId="4933F44F" w14:textId="77777777" w:rsidR="003452ED" w:rsidRDefault="003452ED" w:rsidP="003452ED">
      <w:pPr>
        <w:pStyle w:val="Opsommingtekens3"/>
      </w:pPr>
      <w:r>
        <w:t>Intrekking</w:t>
      </w:r>
    </w:p>
    <w:p w14:paraId="2EB1A075" w14:textId="609A1673" w:rsidR="003B61BA" w:rsidRDefault="003452ED" w:rsidP="003452ED">
      <w:pPr>
        <w:pStyle w:val="Opsommingtekens4"/>
      </w:pPr>
      <w:r>
        <w:t xml:space="preserve">Doel: vul hier het Doel in van </w:t>
      </w:r>
      <w:r w:rsidRPr="00D9213E">
        <w:t>het (technisch noodzakelijke) besluit</w:t>
      </w:r>
    </w:p>
    <w:p w14:paraId="00A906F8" w14:textId="6F657168" w:rsidR="003452ED" w:rsidRDefault="003452ED" w:rsidP="003452ED">
      <w:pPr>
        <w:pStyle w:val="Opsommingtekens4"/>
      </w:pPr>
      <w:r>
        <w:t xml:space="preserve">Instrument: vul hier de identificatie in van </w:t>
      </w:r>
      <w:r w:rsidRPr="00612F0C">
        <w:t>het</w:t>
      </w:r>
      <w:r>
        <w:t xml:space="preserve"> in te trekken tijdelijk regelingdeel</w:t>
      </w:r>
    </w:p>
    <w:p w14:paraId="46A6FF26" w14:textId="125C3064" w:rsidR="003B61BA" w:rsidRPr="00D9213E" w:rsidRDefault="003452ED" w:rsidP="003452ED">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door tijdsverloop zijn vervallen</w:t>
      </w:r>
    </w:p>
    <w:p w14:paraId="2B628F84" w14:textId="0F972FB2" w:rsidR="003452ED" w:rsidRDefault="003452ED" w:rsidP="003452ED">
      <w:pPr>
        <w:pStyle w:val="Opsommingtekens2"/>
      </w:pPr>
      <w:r w:rsidRPr="00EA48BC">
        <w:t xml:space="preserve">(een container) </w:t>
      </w:r>
      <w:r>
        <w:t xml:space="preserve">Tijdstempels </w:t>
      </w:r>
      <w:r w:rsidRPr="00EA48BC">
        <w:t>met daarin:</w:t>
      </w:r>
    </w:p>
    <w:p w14:paraId="7F288042" w14:textId="77777777" w:rsidR="003452ED" w:rsidRDefault="003452ED" w:rsidP="003452ED">
      <w:pPr>
        <w:pStyle w:val="Opsommingtekens3"/>
      </w:pPr>
      <w:r>
        <w:lastRenderedPageBreak/>
        <w:t>Tijdstempel</w:t>
      </w:r>
    </w:p>
    <w:p w14:paraId="4FCD64DA" w14:textId="77777777" w:rsidR="003452ED" w:rsidRDefault="003452ED" w:rsidP="003452ED">
      <w:pPr>
        <w:pStyle w:val="Opsommingtekens4"/>
      </w:pPr>
      <w:r>
        <w:t xml:space="preserve">Doel: </w:t>
      </w:r>
      <w:r w:rsidRPr="00B33B37">
        <w:t>vul hier het Doel in van het (technisch noodzakelijke) besluit</w:t>
      </w:r>
    </w:p>
    <w:p w14:paraId="15A2E939" w14:textId="77777777" w:rsidR="003452ED" w:rsidRPr="0092379D" w:rsidRDefault="003452ED" w:rsidP="003452ED">
      <w:pPr>
        <w:pStyle w:val="Opsommingtekens4"/>
      </w:pPr>
      <w:r>
        <w:t>soortTijdstempel: kies juridischWerkendVanaf</w:t>
      </w:r>
    </w:p>
    <w:p w14:paraId="25D9E402" w14:textId="4CCC96F7" w:rsidR="003452ED" w:rsidRPr="0092379D" w:rsidRDefault="003452ED" w:rsidP="003452ED">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8135AB">
        <w:t>Vul hier de datum in waarop het (technisch noodzakelijke) besluit wordt gepubliceerd</w:t>
      </w:r>
      <w:r w:rsidR="00C87174" w:rsidRPr="00C87174">
        <w:t xml:space="preserve"> in het publicatieblad</w:t>
      </w:r>
    </w:p>
    <w:p w14:paraId="2A718D93" w14:textId="75B93468" w:rsidR="003B61BA" w:rsidRPr="006D1768" w:rsidRDefault="003452ED" w:rsidP="003452ED">
      <w:pPr>
        <w:pStyle w:val="Opsommingtekens4"/>
      </w:pPr>
      <w:r w:rsidRPr="006D1768">
        <w:t>eId: vul hier de identificatie in van het artikel in het (technisch noodzakelijke) besluit waarin de datum wordt vermeld waarop de voorbeschermingsregels zijn vervallen.</w:t>
      </w:r>
    </w:p>
    <w:p w14:paraId="12B92C94" w14:textId="6150F872" w:rsidR="003452ED" w:rsidRDefault="003452ED" w:rsidP="003452ED">
      <w:pPr>
        <w:pStyle w:val="Opsommingtekens1"/>
      </w:pPr>
      <w:r>
        <w:t>de expliciete beëindiging van alle OW-objecten die bij het tijdelijk regelingdeel horen.</w:t>
      </w:r>
    </w:p>
    <w:p w14:paraId="0DBF1580" w14:textId="77777777" w:rsidR="009E7B8F" w:rsidRDefault="00ED47BF" w:rsidP="007F45CD">
      <w:pPr>
        <w:pStyle w:val="Kop6"/>
      </w:pPr>
      <w:r>
        <w:t>Vervallen voorbeschermingsregels door tijdig projectbesluit</w:t>
      </w:r>
    </w:p>
    <w:p w14:paraId="76A89435" w14:textId="77777777" w:rsidR="009E7B8F" w:rsidRDefault="00ED47BF" w:rsidP="007F45CD">
      <w:r>
        <w:t xml:space="preserve">Als </w:t>
      </w:r>
      <w:r w:rsidRPr="00FF488C">
        <w:t xml:space="preserve">binnen een jaar en zes maanden na inwerkingtreden van het voorbereidingsbesluit het </w:t>
      </w:r>
      <w:r w:rsidRPr="00CE0892">
        <w:t xml:space="preserve">projectbesluit </w:t>
      </w:r>
      <w:r w:rsidRPr="00DC2B11">
        <w:t>waarop het voorbereidingsbesluit de voorbereiding was</w:t>
      </w:r>
      <w:r w:rsidRPr="00FF488C">
        <w:t xml:space="preserve"> is bekendgemaakt</w:t>
      </w:r>
      <w:r>
        <w:t xml:space="preserve">, vervallen </w:t>
      </w:r>
      <w:r w:rsidRPr="00C6380E">
        <w:t>de voorbeschermingsregels</w:t>
      </w:r>
      <w:r w:rsidRPr="00FF488C">
        <w:t xml:space="preserve"> op het tijdstip waarop het </w:t>
      </w:r>
      <w:r>
        <w:t>project</w:t>
      </w:r>
      <w:r w:rsidRPr="00FF488C">
        <w:t>besluit in werking treedt of is vernietigd</w:t>
      </w:r>
      <w:r>
        <w:t xml:space="preserve">. Deze paragraaf gaat alleen over die eerste situatie: het vervallen van de voorbeschermingsregels door het inwerkingtreden van het </w:t>
      </w:r>
      <w:r w:rsidRPr="002B0273">
        <w:t>projectbesluit</w:t>
      </w:r>
      <w:r>
        <w:t>. Over de tweede situatie gaat de volgende paragraaf.</w:t>
      </w:r>
    </w:p>
    <w:p w14:paraId="3C4AA4BF" w14:textId="1145B9AE" w:rsidR="009E7B8F" w:rsidRDefault="00ED47BF" w:rsidP="007F45CD">
      <w:r w:rsidRPr="004C2BE6">
        <w:t xml:space="preserve">De voorbeschermingsregels vervallen door het rechtsfeit dat het projectbesluit tijdig is bekendgemaakt en in werking is getreden. </w:t>
      </w:r>
      <w:r w:rsidRPr="002B0273">
        <w:t xml:space="preserve">Het is bij het ter bekendmaking aanleveren van het projectbesluit niet volledig zeker dat het projectbesluit in werking treedt en dat de voorbeschermingsregels vervallen. Het is namelijk mogelijk dat het projectbesluit nog voordat het in werking treedt wordt geschorst. </w:t>
      </w:r>
      <w:r w:rsidR="00877D0A" w:rsidRPr="00877D0A">
        <w:t xml:space="preserve">Er moet dan beroep zijn ingesteld en voorlopige voorziening zijn gevraagd én de voorzieningenrechter moet voor de datum van inwerkingtreden van het projectbesluit uitspraak hebben gedaan waarbij het besluit is geschorst. </w:t>
      </w:r>
      <w:r w:rsidRPr="002B0273">
        <w:t xml:space="preserve">In dat geval vervallen de voorbeschermingsregels pas na de einduitspraak op het beroep (zie hiervoor de volgende paragraaf, waarin is beschreven in welke situatie dit kan voorkomen). Als het tijdelijk regelingdeel al voor de inwerkingtreding van het </w:t>
      </w:r>
      <w:r w:rsidRPr="008939A7">
        <w:t xml:space="preserve">projectbesluit </w:t>
      </w:r>
      <w:r w:rsidRPr="002B0273">
        <w:t xml:space="preserve">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t>
      </w:r>
      <w:r w:rsidRPr="008939A7">
        <w:t xml:space="preserve">projectbesluit </w:t>
      </w:r>
      <w:r w:rsidRPr="002B0273">
        <w:t>ter bekendmaking aan te leveren en pas nadat de voorbeschermingsregels daadwerkelijk zijn vervallen, het tijdelijk regelingdeel in te trekken.</w:t>
      </w:r>
      <w:r w:rsidR="00C70261">
        <w:t xml:space="preserve"> </w:t>
      </w:r>
      <w:r w:rsidR="00C70261" w:rsidRPr="00C70261">
        <w:t>Dat is nadat de beroepstermijn van het projectbesluit voorbij is zonder dat daartegen beroep is ingesteld, als beroep is ingesteld maar geen voorlopige voorziening is gevraagd, of als voorlopige voorziening is gevraagd maar de voorzieningenrechter het projectbesluit niet voor de datum van inwerkingtreden ervan heeft geschorst.</w:t>
      </w:r>
    </w:p>
    <w:p w14:paraId="169F1805" w14:textId="3AF1098D" w:rsidR="009E7B8F" w:rsidRDefault="009E7B8F" w:rsidP="007F45CD">
      <w:pPr>
        <w:pStyle w:val="Kader"/>
      </w:pPr>
    </w:p>
    <w:p w14:paraId="07D07BC0" w14:textId="148A62C2" w:rsidR="009E7B8F" w:rsidRDefault="00ED47BF" w:rsidP="007F45CD">
      <w:r w:rsidRPr="000F1666">
        <w:lastRenderedPageBreak/>
        <w:t>De voorbeschermingsregels komen voort uit een voorbereidingsbesluit van provincie of Rijk</w:t>
      </w:r>
      <w:r>
        <w:t xml:space="preserve"> en vervallen door een projectbesluit van provincie of Rijk</w:t>
      </w:r>
      <w:r w:rsidRPr="000F1666">
        <w:t xml:space="preserve">. </w:t>
      </w:r>
      <w:r>
        <w:t xml:space="preserve">Provincie of Rijk moet </w:t>
      </w:r>
      <w:r w:rsidRPr="000F1666">
        <w:t>er voor zorgen dat het tijdelijk regelingdeel met voorbeschermingsregels geen onderdeel meer uitmaakt van de geconsolideerde regeling van het omgevingsplan.</w:t>
      </w:r>
    </w:p>
    <w:p w14:paraId="0D5B51AC" w14:textId="64282DFE" w:rsidR="009E7B8F" w:rsidRDefault="009E7B8F" w:rsidP="007F45CD"/>
    <w:p w14:paraId="0358EB03" w14:textId="77777777" w:rsidR="009E7B8F" w:rsidRPr="00924523" w:rsidRDefault="00ED47BF" w:rsidP="007F45CD">
      <w:r w:rsidRPr="00924523">
        <w:t>Het eindbeeld is dat het bevoegd gezag een tijdelijk regelingdeel met voorbeschermingsregels die vervallen</w:t>
      </w:r>
      <w:r>
        <w:t xml:space="preserve"> door de inwerkingtreding van het opvolgende projectbesluit </w:t>
      </w:r>
      <w:r w:rsidRPr="00924523">
        <w:t>kan intrekken door:</w:t>
      </w:r>
    </w:p>
    <w:p w14:paraId="053C760F" w14:textId="77777777" w:rsidR="009E7B8F" w:rsidRPr="000B5F3B" w:rsidRDefault="00ED47BF" w:rsidP="007F45CD">
      <w:pPr>
        <w:pStyle w:val="Opsommingtekens1"/>
      </w:pPr>
      <w:r w:rsidRPr="0052581D">
        <w:t xml:space="preserve">bij de aanlevering van het projectbesluit </w:t>
      </w:r>
      <w:r>
        <w:t xml:space="preserve">de datum van de intrekking te wijzigen naar de datum waarop het </w:t>
      </w:r>
      <w:r w:rsidRPr="009B3555">
        <w:t xml:space="preserve">projectbesluit </w:t>
      </w:r>
      <w:r>
        <w:t xml:space="preserve">in werking treedt, wanneer al in de aanlevering van het bekend te maken voorbereidingsbesluit in de </w:t>
      </w:r>
      <w:r w:rsidRPr="00D442D0">
        <w:t>module ConsolidatieInformatie</w:t>
      </w:r>
      <w:r>
        <w:t xml:space="preserve"> de Intrekking van het tijdelijk regelingdeel over een jaar en zes maanden was </w:t>
      </w:r>
      <w:r w:rsidRPr="00BC5716">
        <w:t>mee</w:t>
      </w:r>
      <w:r>
        <w:t>g</w:t>
      </w:r>
      <w:r w:rsidRPr="00BC5716">
        <w:t>elever</w:t>
      </w:r>
      <w:r>
        <w:t>d, of</w:t>
      </w:r>
    </w:p>
    <w:p w14:paraId="7B89D81D" w14:textId="77777777" w:rsidR="009E7B8F" w:rsidRDefault="00ED47BF" w:rsidP="007F45CD">
      <w:pPr>
        <w:pStyle w:val="Opsommingtekens1"/>
      </w:pPr>
      <w:r w:rsidRPr="0001529C">
        <w:t xml:space="preserve">in </w:t>
      </w:r>
      <w:r>
        <w:t>de</w:t>
      </w:r>
      <w:r w:rsidRPr="0001529C">
        <w:t xml:space="preserve"> module ConsolidatieInformatie </w:t>
      </w:r>
      <w:r>
        <w:t xml:space="preserve">van het </w:t>
      </w:r>
      <w:r w:rsidRPr="009B3555">
        <w:t xml:space="preserve">projectbesluit </w:t>
      </w:r>
      <w:r w:rsidRPr="00924523">
        <w:t xml:space="preserve">een Intrekking </w:t>
      </w:r>
      <w:r>
        <w:t xml:space="preserve">van het tijdelijk regelingdeel </w:t>
      </w:r>
      <w:r w:rsidRPr="00924523">
        <w:t>aan te leveren</w:t>
      </w:r>
    </w:p>
    <w:p w14:paraId="7234D95A" w14:textId="34D02FDF" w:rsidR="009E7B8F" w:rsidRPr="00435FF3" w:rsidRDefault="00C70261" w:rsidP="007F45CD">
      <w:r w:rsidRPr="00C70261">
        <w:t xml:space="preserve">Het eindbeeld </w:t>
      </w:r>
      <w:r w:rsidR="00ED47BF">
        <w:t xml:space="preserve">is toekomstige functionaliteit die onderdeel is van STOP versie 2.0 en in een latere Release in de DSO-keten wordt geïmplementeerd. Zolang in de DSO-keten deze functionaliteit nog niet geïmplementeerd is, moet een workaround worden toegepast. Die </w:t>
      </w:r>
      <w:r w:rsidR="00ED47BF" w:rsidRPr="00773A00">
        <w:t xml:space="preserve">workaround </w:t>
      </w:r>
      <w:r w:rsidR="00ED47BF">
        <w:t xml:space="preserve">bestaat er uit dat </w:t>
      </w:r>
      <w:r w:rsidR="00ED47BF" w:rsidRPr="00487A68">
        <w:t>provincie of Rijk</w:t>
      </w:r>
      <w:r w:rsidR="00ED47BF">
        <w:t xml:space="preserve">, nadat vast is komen te staan dat het </w:t>
      </w:r>
      <w:r w:rsidR="00ED47BF" w:rsidRPr="00487A68">
        <w:t xml:space="preserve">projectbesluit </w:t>
      </w:r>
      <w:r w:rsidR="00ED47BF">
        <w:t>in werking is getreden en de voorbeschermingsregels daadwerkelijk zijn vervallen,</w:t>
      </w:r>
      <w:r w:rsidR="00ED47BF" w:rsidRPr="00435FF3">
        <w:t xml:space="preserve"> een besluit conform model BesluitCompact aanlever</w:t>
      </w:r>
      <w:r w:rsidR="00ED47BF">
        <w:t>t</w:t>
      </w:r>
      <w:r w:rsidR="00ED47BF" w:rsidRPr="00435FF3">
        <w:t xml:space="preserve"> met daarbij een module ConsolidatieInformatie. </w:t>
      </w:r>
      <w:r w:rsidR="00ED47BF">
        <w:t xml:space="preserve">Het besluit dat voor deze workaround moet worden aangeleverd is alleen om technische redenen nodig. Juridisch gezien zijn de voorbeschermingsregels al vervallen en is er geen besluit nodig om ze te laten vervallen. </w:t>
      </w:r>
      <w:r w:rsidR="00ED47BF" w:rsidRPr="00B726A9">
        <w:t>Dit technisch noodzakelijke besluit wordt op officielebekendmakingen.nl bekendgemaakt.</w:t>
      </w:r>
    </w:p>
    <w:p w14:paraId="7083459B" w14:textId="001B7DC5" w:rsidR="009E7B8F" w:rsidRDefault="00296C57" w:rsidP="003B61BA">
      <w:pPr>
        <w:pStyle w:val="Kader"/>
      </w:pPr>
      <w:r w:rsidRPr="00B26823">
        <w:rPr>
          <w:noProof/>
        </w:rPr>
        <mc:AlternateContent>
          <mc:Choice Requires="wps">
            <w:drawing>
              <wp:inline distT="0" distB="0" distL="0" distR="0" wp14:anchorId="39B4A81D" wp14:editId="21ABC3D1">
                <wp:extent cx="5400040" cy="3471907"/>
                <wp:effectExtent l="0" t="0" r="22860" b="10160"/>
                <wp:docPr id="2036106769" name="Tekstvak 2036106769"/>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461FBC38" w14:textId="77777777" w:rsidR="00296C57" w:rsidRPr="009A08A2" w:rsidRDefault="00296C57" w:rsidP="00296C57">
                            <w:pPr>
                              <w:rPr>
                                <w:b/>
                                <w:bCs/>
                              </w:rPr>
                            </w:pPr>
                            <w:r w:rsidRPr="009A08A2">
                              <w:rPr>
                                <w:b/>
                                <w:bCs/>
                              </w:rPr>
                              <w:t>Toekomstige functionaliteit</w:t>
                            </w:r>
                          </w:p>
                          <w:p w14:paraId="79B982F1" w14:textId="48039D97" w:rsidR="003B61BA" w:rsidRDefault="00296C57" w:rsidP="00296C57">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59D1F2F0" w14:textId="4DC19501" w:rsidR="003B61BA" w:rsidRDefault="00296C57" w:rsidP="00296C57">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6B65BB51" w14:textId="6661C5D0" w:rsidR="00296C57" w:rsidRDefault="00296C57" w:rsidP="00296C57"/>
                          <w:p w14:paraId="38CFFB8D" w14:textId="77777777" w:rsidR="00296C57" w:rsidRPr="00541BF1" w:rsidRDefault="00296C57" w:rsidP="00296C57">
                            <w:pPr>
                              <w:rPr>
                                <w:b/>
                                <w:bCs/>
                              </w:rPr>
                            </w:pPr>
                            <w:r w:rsidRPr="00541BF1">
                              <w:rPr>
                                <w:b/>
                                <w:bCs/>
                              </w:rPr>
                              <w:t>Workaround</w:t>
                            </w:r>
                          </w:p>
                          <w:p w14:paraId="4F36F58C" w14:textId="167E1777" w:rsidR="003B61BA" w:rsidRDefault="00296C57" w:rsidP="00296C57">
                            <w:r>
                              <w:t xml:space="preserve">Om te voorkomen dat de intrekking van </w:t>
                            </w:r>
                            <w:r w:rsidRPr="006B0101">
                              <w:t xml:space="preserve">het tijdelijk regelingdeel </w:t>
                            </w:r>
                            <w:r>
                              <w:t xml:space="preserve">moet worden teruggedraaid, wordt dringend aanbevolen om het tijdelijk regelingdeel pas </w:t>
                            </w:r>
                            <w:r w:rsidRPr="00351438">
                              <w:t>in te trekken</w:t>
                            </w:r>
                            <w:r>
                              <w:t xml:space="preserve"> nadat de voorbeschermingsregels zijn vervallen.</w:t>
                            </w:r>
                          </w:p>
                          <w:p w14:paraId="6D5E83D4" w14:textId="0A76E104" w:rsidR="00296C57" w:rsidRPr="00C352EA" w:rsidRDefault="00296C57" w:rsidP="00296C57">
                            <w:r w:rsidRPr="00523060">
                              <w:t xml:space="preserve">Zolang de aanlevering van een Intrekking zonder besluit nog niet in de DSO-keten is geïmplementeerd, moet </w:t>
                            </w:r>
                            <w:r>
                              <w:t>provincie of Rijk</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9B4A81D" id="Tekstvak 2036106769" o:spid="_x0000_s1054"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Bhby3mMAIAAFsEAAAOAAAAAAAAAAAAAAAAAC4CAABk&#10;cnMvZTJvRG9jLnhtbFBLAQItABQABgAIAAAAIQANvuZ93AAAAAUBAAAPAAAAAAAAAAAAAAAAAIoE&#10;AABkcnMvZG93bnJldi54bWxQSwUGAAAAAAQABADzAAAAkwUAAAAA&#10;" filled="f" strokeweight=".5pt">
                <v:textbox style="mso-fit-shape-to-text:t">
                  <w:txbxContent>
                    <w:p w14:paraId="461FBC38" w14:textId="77777777" w:rsidR="00296C57" w:rsidRPr="009A08A2" w:rsidRDefault="00296C57" w:rsidP="00296C57">
                      <w:pPr>
                        <w:rPr>
                          <w:b/>
                          <w:bCs/>
                        </w:rPr>
                      </w:pPr>
                      <w:r w:rsidRPr="009A08A2">
                        <w:rPr>
                          <w:b/>
                          <w:bCs/>
                        </w:rPr>
                        <w:t>Toekomstige functionaliteit</w:t>
                      </w:r>
                    </w:p>
                    <w:p w14:paraId="79B982F1" w14:textId="48039D97" w:rsidR="003B61BA" w:rsidRDefault="00296C57" w:rsidP="00296C57">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59D1F2F0" w14:textId="4DC19501" w:rsidR="003B61BA" w:rsidRDefault="00296C57" w:rsidP="00296C57">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6B65BB51" w14:textId="6661C5D0" w:rsidR="00296C57" w:rsidRDefault="00296C57" w:rsidP="00296C57"/>
                    <w:p w14:paraId="38CFFB8D" w14:textId="77777777" w:rsidR="00296C57" w:rsidRPr="00541BF1" w:rsidRDefault="00296C57" w:rsidP="00296C57">
                      <w:pPr>
                        <w:rPr>
                          <w:b/>
                          <w:bCs/>
                        </w:rPr>
                      </w:pPr>
                      <w:r w:rsidRPr="00541BF1">
                        <w:rPr>
                          <w:b/>
                          <w:bCs/>
                        </w:rPr>
                        <w:t>Workaround</w:t>
                      </w:r>
                    </w:p>
                    <w:p w14:paraId="4F36F58C" w14:textId="167E1777" w:rsidR="003B61BA" w:rsidRDefault="00296C57" w:rsidP="00296C57">
                      <w:r>
                        <w:t xml:space="preserve">Om te voorkomen dat de intrekking van </w:t>
                      </w:r>
                      <w:r w:rsidRPr="006B0101">
                        <w:t xml:space="preserve">het tijdelijk regelingdeel </w:t>
                      </w:r>
                      <w:r>
                        <w:t xml:space="preserve">moet worden teruggedraaid, wordt dringend aanbevolen om het tijdelijk regelingdeel pas </w:t>
                      </w:r>
                      <w:r w:rsidRPr="00351438">
                        <w:t>in te trekken</w:t>
                      </w:r>
                      <w:r>
                        <w:t xml:space="preserve"> nadat de voorbeschermingsregels zijn vervallen.</w:t>
                      </w:r>
                    </w:p>
                    <w:p w14:paraId="6D5E83D4" w14:textId="0A76E104" w:rsidR="00296C57" w:rsidRPr="00C352EA" w:rsidRDefault="00296C57" w:rsidP="00296C57">
                      <w:r w:rsidRPr="00523060">
                        <w:t xml:space="preserve">Zolang de aanlevering van een Intrekking zonder besluit nog niet in de DSO-keten is geïmplementeerd, moet </w:t>
                      </w:r>
                      <w:r>
                        <w:t>provincie of Rijk</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10829466" w14:textId="77777777" w:rsidR="00B67D33" w:rsidRDefault="00B67D33" w:rsidP="00B67D33">
      <w:r>
        <w:t xml:space="preserve">Voor de workaround levert </w:t>
      </w:r>
      <w:r w:rsidRPr="00487A68">
        <w:t xml:space="preserve">provincie of Rijk </w:t>
      </w:r>
      <w:r w:rsidRPr="00426C9E">
        <w:t xml:space="preserve">het volgende </w:t>
      </w:r>
      <w:r w:rsidRPr="00FD7A21">
        <w:t xml:space="preserve">aan de LVBB </w:t>
      </w:r>
      <w:r w:rsidRPr="00426C9E">
        <w:t>aan:</w:t>
      </w:r>
    </w:p>
    <w:p w14:paraId="7C83C04D" w14:textId="77777777" w:rsidR="00B67D33" w:rsidRDefault="00B67D33" w:rsidP="00B67D33">
      <w:pPr>
        <w:pStyle w:val="Opsommingtekens1"/>
      </w:pPr>
      <w:r>
        <w:lastRenderedPageBreak/>
        <w:t>een besluit conform model BesluitCompact (met als soortProcedure definitief besluit)</w:t>
      </w:r>
      <w:r w:rsidRPr="00744453">
        <w:t xml:space="preserve"> met de volgende onderdelen</w:t>
      </w:r>
      <w:r>
        <w:t>:</w:t>
      </w:r>
    </w:p>
    <w:p w14:paraId="65755377" w14:textId="77777777" w:rsidR="00B67D33" w:rsidRDefault="00B67D33" w:rsidP="00B67D33">
      <w:pPr>
        <w:pStyle w:val="Opsommingtekens2"/>
      </w:pPr>
      <w:r w:rsidRPr="00776766">
        <w:t xml:space="preserve">RegelingOpschrift: geef dit technisch noodzakelijke besluit een RegelingOpschrift </w:t>
      </w:r>
      <w:r>
        <w:t>waaruit duidelijk blijkt dat het gaat om de verwerking van het vervallen van voorbeschermingsregels</w:t>
      </w:r>
      <w:r w:rsidRPr="00776766">
        <w:t xml:space="preserve">. </w:t>
      </w:r>
      <w:r>
        <w:t xml:space="preserve">Een voorbeeld is: ‘Technische verwerking vervallen voorbeschermingsregels </w:t>
      </w:r>
      <w:r w:rsidRPr="00EB7100">
        <w:t>Rondweg Gemeentestad</w:t>
      </w:r>
      <w:r>
        <w:t>’</w:t>
      </w:r>
    </w:p>
    <w:p w14:paraId="610FE20E" w14:textId="77777777" w:rsidR="00B67D33" w:rsidRDefault="00B67D33" w:rsidP="00B67D33">
      <w:pPr>
        <w:pStyle w:val="Opsommingtekens2"/>
      </w:pPr>
      <w:r w:rsidRPr="00DA481E">
        <w:t xml:space="preserve">Aanhef: in dit (niet verplichte) onderdeel kan kort beschreven worden dat het een technisch noodzakelijk </w:t>
      </w:r>
      <w:r>
        <w:t xml:space="preserve">document ten behoeve van de technische verwerking van het vervallen </w:t>
      </w:r>
      <w:r w:rsidRPr="00DA481E">
        <w:t>van voorbeschermingsregels betreft en niet een besluit</w:t>
      </w:r>
    </w:p>
    <w:p w14:paraId="39602D85" w14:textId="77777777" w:rsidR="00B67D33" w:rsidRDefault="00B67D33" w:rsidP="00B67D33">
      <w:pPr>
        <w:pStyle w:val="Opsommingtekens2"/>
      </w:pPr>
      <w:r>
        <w:t>Lichaam, met daarin:</w:t>
      </w:r>
    </w:p>
    <w:p w14:paraId="39BF1983" w14:textId="77777777" w:rsidR="00B67D33" w:rsidRDefault="00B67D33" w:rsidP="00B67D33">
      <w:pPr>
        <w:pStyle w:val="Opsommingtekens2"/>
        <w:numPr>
          <w:ilvl w:val="0"/>
          <w:numId w:val="0"/>
        </w:numPr>
        <w:ind w:left="284"/>
      </w:pPr>
      <w:r>
        <w:t xml:space="preserve">Artikel: vermeld in dit (reguliere) artikel dat de voorbeschermingsregels </w:t>
      </w:r>
      <w:r w:rsidRPr="009C078C">
        <w:t xml:space="preserve">door het tijdig in werking treden van het </w:t>
      </w:r>
      <w:r>
        <w:t>project</w:t>
      </w:r>
      <w:r w:rsidRPr="009C078C">
        <w:t xml:space="preserve">besluit </w:t>
      </w:r>
      <w:r>
        <w:t>zijn vervallen en op welke datum dat was</w:t>
      </w:r>
      <w:r>
        <w:br/>
        <w:t xml:space="preserve">NB: dit BesluitCompact bevat geen </w:t>
      </w:r>
      <w:r w:rsidRPr="005A6A66">
        <w:t>WijzigBijlage</w:t>
      </w:r>
      <w:r>
        <w:t xml:space="preserve"> </w:t>
      </w:r>
      <w:r w:rsidRPr="008E07FB">
        <w:t>en dus ook geen WijzigArtikel</w:t>
      </w:r>
    </w:p>
    <w:p w14:paraId="73429A64" w14:textId="77777777" w:rsidR="00B67D33" w:rsidRDefault="00B67D33" w:rsidP="00B67D33">
      <w:pPr>
        <w:pStyle w:val="Opsommingtekens1"/>
      </w:pPr>
      <w:r>
        <w:t>BesluitMetadata</w:t>
      </w:r>
      <w:r>
        <w:br/>
        <w:t>Indien in de BesluitMetadata het gegeven citeertitel wordt gebruikt, maak dan ook daarin duidelijk dat het gaat om het vervallen van voorbeschermingsregels. Voor isOfficieel moet de waarde false worden gekozen</w:t>
      </w:r>
    </w:p>
    <w:p w14:paraId="5D29EC6E" w14:textId="77777777" w:rsidR="00B67D33" w:rsidRDefault="00B67D33" w:rsidP="00B67D33">
      <w:pPr>
        <w:pStyle w:val="Opsommingtekens1"/>
      </w:pPr>
      <w:r>
        <w:t>een module ConsolidatieInformatie met daarin:</w:t>
      </w:r>
    </w:p>
    <w:p w14:paraId="2C602CC7" w14:textId="77777777" w:rsidR="00B67D33" w:rsidRDefault="00B67D33" w:rsidP="00B67D33">
      <w:pPr>
        <w:pStyle w:val="Opsommingtekens2"/>
      </w:pPr>
      <w:r>
        <w:t xml:space="preserve">(een </w:t>
      </w:r>
      <w:r w:rsidRPr="00415B36">
        <w:t>container</w:t>
      </w:r>
      <w:r>
        <w:t>)</w:t>
      </w:r>
      <w:r w:rsidRPr="00415B36">
        <w:t xml:space="preserve"> </w:t>
      </w:r>
      <w:r>
        <w:t>Intrekkingen met daarin:</w:t>
      </w:r>
    </w:p>
    <w:p w14:paraId="00A28897" w14:textId="77777777" w:rsidR="00B67D33" w:rsidRDefault="00B67D33" w:rsidP="00B67D33">
      <w:pPr>
        <w:pStyle w:val="Opsommingtekens3"/>
      </w:pPr>
      <w:r>
        <w:t>Intrekking</w:t>
      </w:r>
    </w:p>
    <w:p w14:paraId="3E8401A4" w14:textId="5D1C6FF1" w:rsidR="003B61BA" w:rsidRDefault="00B67D33" w:rsidP="00B67D33">
      <w:pPr>
        <w:pStyle w:val="Opsommingtekens4"/>
      </w:pPr>
      <w:r>
        <w:t xml:space="preserve">Doel: vul hier het Doel in van </w:t>
      </w:r>
      <w:r w:rsidRPr="00D9213E">
        <w:t>het (technisch noodzakelijke) besluit</w:t>
      </w:r>
    </w:p>
    <w:p w14:paraId="2D3D859A" w14:textId="693FBD61" w:rsidR="00B67D33" w:rsidRDefault="00B67D33" w:rsidP="00B67D33">
      <w:pPr>
        <w:pStyle w:val="Opsommingtekens4"/>
      </w:pPr>
      <w:r>
        <w:t xml:space="preserve">Instrument: vul hier de identificatie in van </w:t>
      </w:r>
      <w:r w:rsidRPr="00612F0C">
        <w:t>het</w:t>
      </w:r>
      <w:r>
        <w:t xml:space="preserve"> in te trekken tijdelijk regelingdeel</w:t>
      </w:r>
    </w:p>
    <w:p w14:paraId="2C3B3A71" w14:textId="77777777" w:rsidR="00B67D33" w:rsidRPr="00D9213E" w:rsidRDefault="00B67D33" w:rsidP="00B67D33">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773DBE30" w14:textId="77777777" w:rsidR="00B67D33" w:rsidRDefault="00B67D33" w:rsidP="00B67D33">
      <w:pPr>
        <w:pStyle w:val="Opsommingtekens2"/>
      </w:pPr>
      <w:r w:rsidRPr="00EA48BC">
        <w:t xml:space="preserve">(een container) </w:t>
      </w:r>
      <w:r>
        <w:t xml:space="preserve">Tijdstempels </w:t>
      </w:r>
      <w:r w:rsidRPr="00EA48BC">
        <w:t>met daarin:</w:t>
      </w:r>
    </w:p>
    <w:p w14:paraId="16B64009" w14:textId="77777777" w:rsidR="00B67D33" w:rsidRDefault="00B67D33" w:rsidP="00B67D33">
      <w:pPr>
        <w:pStyle w:val="Opsommingtekens3"/>
      </w:pPr>
      <w:r>
        <w:t>Tijdstempel</w:t>
      </w:r>
    </w:p>
    <w:p w14:paraId="68C351D7" w14:textId="77777777" w:rsidR="00B67D33" w:rsidRDefault="00B67D33" w:rsidP="00B67D33">
      <w:pPr>
        <w:pStyle w:val="Opsommingtekens4"/>
      </w:pPr>
      <w:r>
        <w:t xml:space="preserve">Doel: </w:t>
      </w:r>
      <w:r w:rsidRPr="00B33B37">
        <w:t>vul hier het Doel in van het (technisch noodzakelijke) besluit</w:t>
      </w:r>
    </w:p>
    <w:p w14:paraId="28278444" w14:textId="77777777" w:rsidR="00B67D33" w:rsidRPr="0092379D" w:rsidRDefault="00B67D33" w:rsidP="00B67D33">
      <w:pPr>
        <w:pStyle w:val="Opsommingtekens4"/>
      </w:pPr>
      <w:r>
        <w:t>soortTijdstempel: kies juridischWerkendVanaf</w:t>
      </w:r>
    </w:p>
    <w:p w14:paraId="0F09F268" w14:textId="2935F6B0" w:rsidR="00B67D33" w:rsidRPr="0092379D" w:rsidRDefault="00B67D33" w:rsidP="00B67D33">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w:t>
      </w:r>
      <w:r w:rsidR="00C87174" w:rsidRPr="00C87174">
        <w:t xml:space="preserve"> in het publicatieblad</w:t>
      </w:r>
    </w:p>
    <w:p w14:paraId="41673AD9" w14:textId="26FF5BA0" w:rsidR="003B61BA" w:rsidRPr="006D1768" w:rsidRDefault="00B67D33" w:rsidP="00B67D33">
      <w:pPr>
        <w:pStyle w:val="Opsommingtekens4"/>
      </w:pPr>
      <w:r w:rsidRPr="006D1768">
        <w:t>eId: vul hier de identificatie in van het artikel in het (technisch noodzakelijke) besluit waarin de datum wordt vermeld waarop de voorbeschermingsregels zijn vervallen.</w:t>
      </w:r>
    </w:p>
    <w:p w14:paraId="7BE5F95F" w14:textId="30497458" w:rsidR="00B67D33" w:rsidRDefault="00B67D33" w:rsidP="003B61BA">
      <w:pPr>
        <w:pStyle w:val="Opsommingtekens1"/>
      </w:pPr>
      <w:r>
        <w:t>de expliciete beëindiging van alle OW-objecten die bij het tijdelijk regelingdeel horen.</w:t>
      </w:r>
    </w:p>
    <w:p w14:paraId="41A8C84C" w14:textId="77777777" w:rsidR="009E7B8F" w:rsidRDefault="00ED47BF" w:rsidP="007F45CD">
      <w:pPr>
        <w:pStyle w:val="Kop6"/>
      </w:pPr>
      <w:r>
        <w:t xml:space="preserve">Vervallen </w:t>
      </w:r>
      <w:r w:rsidRPr="00BC6CE1">
        <w:t>voorbescherming</w:t>
      </w:r>
      <w:r>
        <w:t>s</w:t>
      </w:r>
      <w:r w:rsidRPr="00BC6CE1">
        <w:t>regels</w:t>
      </w:r>
      <w:r>
        <w:t xml:space="preserve"> door vernietiging </w:t>
      </w:r>
      <w:r w:rsidRPr="0097350A">
        <w:t>projectbesluit</w:t>
      </w:r>
    </w:p>
    <w:p w14:paraId="0318F2B7" w14:textId="77777777" w:rsidR="009E7B8F" w:rsidRDefault="00ED47BF" w:rsidP="007F45CD">
      <w:r w:rsidRPr="00B02610">
        <w:t xml:space="preserve">Als binnen een jaar en zes maanden na inwerkingtreden van het voorbereidingsbesluit het </w:t>
      </w:r>
      <w:r w:rsidRPr="0097350A">
        <w:t xml:space="preserve">projectbesluit </w:t>
      </w:r>
      <w:r>
        <w:t>waarop</w:t>
      </w:r>
      <w:r w:rsidRPr="00CE0892">
        <w:t xml:space="preserve"> het voorbereidingsbesluit de voorbereiding was</w:t>
      </w:r>
      <w:r>
        <w:t>,</w:t>
      </w:r>
      <w:r w:rsidRPr="00CE0892">
        <w:t xml:space="preserve"> </w:t>
      </w:r>
      <w:r w:rsidRPr="00B02610">
        <w:t xml:space="preserve">is bekendgemaakt, vervallen de voorbeschermingsregels op het tijdstip waarop het </w:t>
      </w:r>
      <w:r w:rsidRPr="00CE0892">
        <w:t>projectbesluit</w:t>
      </w:r>
      <w:r w:rsidRPr="00B02610">
        <w:t xml:space="preserve"> in werking treedt of is vernietigd. Deze paragraaf gaat alleen over de situatie</w:t>
      </w:r>
      <w:r>
        <w:t xml:space="preserve"> waarin</w:t>
      </w:r>
      <w:r w:rsidRPr="00B02610">
        <w:t xml:space="preserve"> </w:t>
      </w:r>
      <w:r w:rsidRPr="007B2016">
        <w:t xml:space="preserve">de voorbeschermingsregels </w:t>
      </w:r>
      <w:r w:rsidRPr="00B02610">
        <w:t xml:space="preserve">vervallen </w:t>
      </w:r>
      <w:r>
        <w:t xml:space="preserve">doordat </w:t>
      </w:r>
      <w:r w:rsidRPr="00492F12">
        <w:t xml:space="preserve">het </w:t>
      </w:r>
      <w:r w:rsidRPr="00CE0892">
        <w:t>projectbesluit</w:t>
      </w:r>
      <w:r>
        <w:t xml:space="preserve"> is vernietigd. Dat is alleen mogelijk wanneer is voldaan aan de volgende voorwaarden:</w:t>
      </w:r>
    </w:p>
    <w:p w14:paraId="6F24078E" w14:textId="77777777" w:rsidR="009E7B8F" w:rsidRDefault="00ED47BF" w:rsidP="008A4655">
      <w:pPr>
        <w:pStyle w:val="Opsommingnummers1"/>
        <w:numPr>
          <w:ilvl w:val="0"/>
          <w:numId w:val="28"/>
        </w:numPr>
      </w:pPr>
      <w:r>
        <w:t xml:space="preserve">het </w:t>
      </w:r>
      <w:r w:rsidRPr="00CE0892">
        <w:t xml:space="preserve">projectbesluit </w:t>
      </w:r>
      <w:r>
        <w:t xml:space="preserve">is </w:t>
      </w:r>
      <w:r w:rsidRPr="00975AD1">
        <w:t xml:space="preserve">binnen een jaar en zes maanden na </w:t>
      </w:r>
      <w:r>
        <w:t>inwerkingtreden</w:t>
      </w:r>
      <w:r w:rsidRPr="00975AD1">
        <w:t xml:space="preserve"> van </w:t>
      </w:r>
      <w:r>
        <w:t>het</w:t>
      </w:r>
      <w:r w:rsidRPr="00975AD1">
        <w:t xml:space="preserve"> voorbereidingsbesluit </w:t>
      </w:r>
      <w:r>
        <w:t>bekend gemaakt;</w:t>
      </w:r>
    </w:p>
    <w:p w14:paraId="5442D1D1" w14:textId="77777777" w:rsidR="009E7B8F" w:rsidRDefault="00ED47BF">
      <w:pPr>
        <w:pStyle w:val="Opsommingnummers1"/>
        <w:numPr>
          <w:ilvl w:val="0"/>
          <w:numId w:val="5"/>
        </w:numPr>
      </w:pPr>
      <w:r>
        <w:lastRenderedPageBreak/>
        <w:t xml:space="preserve">in de periode </w:t>
      </w:r>
      <w:r w:rsidRPr="0020490F">
        <w:t xml:space="preserve">(van in principe vier weken) </w:t>
      </w:r>
      <w:r>
        <w:t xml:space="preserve">tussen bekendmaking en inwerkingtreden van het </w:t>
      </w:r>
      <w:r w:rsidRPr="00CE0892">
        <w:t>projectbesluit</w:t>
      </w:r>
      <w:r>
        <w:t xml:space="preserve"> is schorsing van dat besluit gevraagd en toegewezen; én</w:t>
      </w:r>
    </w:p>
    <w:p w14:paraId="227819D1" w14:textId="77777777" w:rsidR="009E7B8F" w:rsidRDefault="00ED47BF">
      <w:pPr>
        <w:pStyle w:val="Opsommingnummers1"/>
        <w:numPr>
          <w:ilvl w:val="0"/>
          <w:numId w:val="5"/>
        </w:numPr>
      </w:pPr>
      <w:r>
        <w:t xml:space="preserve">het </w:t>
      </w:r>
      <w:r w:rsidRPr="00CE0892">
        <w:t xml:space="preserve">projectbesluit </w:t>
      </w:r>
      <w:r>
        <w:t>is in beroep vernietigd.</w:t>
      </w:r>
    </w:p>
    <w:p w14:paraId="74832710" w14:textId="77777777" w:rsidR="009E7B8F" w:rsidRDefault="00ED47BF" w:rsidP="007F45CD">
      <w:r>
        <w:t>Doordat</w:t>
      </w:r>
      <w:r w:rsidRPr="00EC7703">
        <w:t xml:space="preserve"> </w:t>
      </w:r>
      <w:r>
        <w:t xml:space="preserve">het </w:t>
      </w:r>
      <w:r w:rsidRPr="00CE0892">
        <w:t xml:space="preserve">projectbesluit </w:t>
      </w:r>
      <w:r>
        <w:t xml:space="preserve">in de onder 2 genoemde periode is geschorst, treedt het niet in werking en vervallen de voorbeschermingsregels niet. In de vorige paragraaf is, in verband met deze mogelijkheid, dringend geadviseerd om de intrekking van het tijdelijk regelingdeel met voorbeschermingsregels pas aan te leveren nadat vast is komen te staan dat het </w:t>
      </w:r>
      <w:r w:rsidRPr="00580AAD">
        <w:t xml:space="preserve">projectbesluit </w:t>
      </w:r>
      <w:r>
        <w:t xml:space="preserve">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w:t>
      </w:r>
      <w:r w:rsidRPr="00334DD6">
        <w:t xml:space="preserve">onderdeel van de geconsolideerde regeling van het omgevingsplan en </w:t>
      </w:r>
      <w:r>
        <w:t xml:space="preserve">wordt </w:t>
      </w:r>
      <w:r w:rsidRPr="00334DD6">
        <w:t>getoond in de regelingenbank op overheid.nl en in DSO-LV</w:t>
      </w:r>
      <w:r>
        <w:t>. Die situatie moet -voorlopig- blijven voortbestaan.</w:t>
      </w:r>
    </w:p>
    <w:p w14:paraId="667E7D3B" w14:textId="77777777" w:rsidR="009E7B8F" w:rsidRDefault="00ED47BF" w:rsidP="007F45CD">
      <w:pPr>
        <w:pStyle w:val="Kader"/>
      </w:pPr>
      <w:r w:rsidRPr="00B26823">
        <w:rPr>
          <w:noProof/>
        </w:rPr>
        <mc:AlternateContent>
          <mc:Choice Requires="wps">
            <w:drawing>
              <wp:inline distT="0" distB="0" distL="0" distR="0" wp14:anchorId="2E66A87A" wp14:editId="335A20F2">
                <wp:extent cx="5400040" cy="3827090"/>
                <wp:effectExtent l="0" t="0" r="22860" b="16510"/>
                <wp:docPr id="20" name="Tekstvak 20"/>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43C9379F" w14:textId="77777777" w:rsidR="009E7B8F" w:rsidRPr="009A08A2" w:rsidRDefault="00ED47BF" w:rsidP="007F45CD">
                            <w:pPr>
                              <w:rPr>
                                <w:b/>
                                <w:bCs/>
                              </w:rPr>
                            </w:pPr>
                            <w:r w:rsidRPr="009A08A2">
                              <w:rPr>
                                <w:b/>
                                <w:bCs/>
                              </w:rPr>
                              <w:t>Toekomstige functionaliteit</w:t>
                            </w:r>
                          </w:p>
                          <w:p w14:paraId="1967A95A" w14:textId="77777777" w:rsidR="009E7B8F" w:rsidRDefault="00ED47BF" w:rsidP="007F45CD">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8D8AC53" w14:textId="77777777" w:rsidR="009E7B8F" w:rsidRDefault="009E7B8F" w:rsidP="007F45CD"/>
                          <w:p w14:paraId="6B57C2B1" w14:textId="77777777" w:rsidR="009E7B8F" w:rsidRPr="00541BF1" w:rsidRDefault="00ED47BF" w:rsidP="007F45CD">
                            <w:pPr>
                              <w:rPr>
                                <w:b/>
                                <w:bCs/>
                              </w:rPr>
                            </w:pPr>
                            <w:r w:rsidRPr="00541BF1">
                              <w:rPr>
                                <w:b/>
                                <w:bCs/>
                              </w:rPr>
                              <w:t>Workaround</w:t>
                            </w:r>
                          </w:p>
                          <w:p w14:paraId="20D4F8A3" w14:textId="77777777" w:rsidR="009E7B8F" w:rsidRPr="00C352EA" w:rsidRDefault="00ED47BF" w:rsidP="007F45CD">
                            <w:r>
                              <w:t xml:space="preserve">Zolang de </w:t>
                            </w:r>
                            <w:r w:rsidRPr="00FD3AB9">
                              <w:t xml:space="preserve">terugtrekking </w:t>
                            </w:r>
                            <w:r>
                              <w:t>van een Intrekking nog niet in de DSO-keten is geïmplementeerd, is er slechts een complexe workaround om deze situatie op te lossen. Provincie of Rijk</w:t>
                            </w:r>
                            <w:r w:rsidRPr="006E4884">
                              <w:t xml:space="preserv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w:t>
                            </w:r>
                            <w:r>
                              <w:t>p</w:t>
                            </w:r>
                            <w:r w:rsidRPr="00C60F04">
                              <w:t xml:space="preserve">rovincie of Rijk </w:t>
                            </w:r>
                            <w:r w:rsidRPr="006E4884">
                              <w:t xml:space="preserve">het tijdelijk regelingdeel, inclusief metadata, GIO’s en OW-objecten, met een besluit conform model BesluitCompact opnieuw aan de LVBB aanleveren. In het besluit moet </w:t>
                            </w:r>
                            <w:r>
                              <w:t>p</w:t>
                            </w:r>
                            <w:r w:rsidRPr="00C60F04">
                              <w:t xml:space="preserve">rovincie of Rijk </w:t>
                            </w:r>
                            <w:r w:rsidRPr="006E4884">
                              <w:t>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66A87A" id="Tekstvak 20" o:spid="_x0000_s1055"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" filled="f" strokeweight=".5pt">
                <v:textbox style="mso-fit-shape-to-text:t">
                  <w:txbxContent>
                    <w:p w14:paraId="43C9379F" w14:textId="77777777" w:rsidR="009E7B8F" w:rsidRPr="009A08A2" w:rsidRDefault="00ED47BF" w:rsidP="007F45CD">
                      <w:pPr>
                        <w:rPr>
                          <w:b/>
                          <w:bCs/>
                        </w:rPr>
                      </w:pPr>
                      <w:r w:rsidRPr="009A08A2">
                        <w:rPr>
                          <w:b/>
                          <w:bCs/>
                        </w:rPr>
                        <w:t>Toekomstige functionaliteit</w:t>
                      </w:r>
                    </w:p>
                    <w:p w14:paraId="1967A95A" w14:textId="77777777" w:rsidR="009E7B8F" w:rsidRDefault="00ED47BF" w:rsidP="007F45CD">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8D8AC53" w14:textId="77777777" w:rsidR="009E7B8F" w:rsidRDefault="009E7B8F" w:rsidP="007F45CD"/>
                    <w:p w14:paraId="6B57C2B1" w14:textId="77777777" w:rsidR="009E7B8F" w:rsidRPr="00541BF1" w:rsidRDefault="00ED47BF" w:rsidP="007F45CD">
                      <w:pPr>
                        <w:rPr>
                          <w:b/>
                          <w:bCs/>
                        </w:rPr>
                      </w:pPr>
                      <w:r w:rsidRPr="00541BF1">
                        <w:rPr>
                          <w:b/>
                          <w:bCs/>
                        </w:rPr>
                        <w:t>Workaround</w:t>
                      </w:r>
                    </w:p>
                    <w:p w14:paraId="20D4F8A3" w14:textId="77777777" w:rsidR="009E7B8F" w:rsidRPr="00C352EA" w:rsidRDefault="00ED47BF" w:rsidP="007F45CD">
                      <w:r>
                        <w:t xml:space="preserve">Zolang de </w:t>
                      </w:r>
                      <w:r w:rsidRPr="00FD3AB9">
                        <w:t xml:space="preserve">terugtrekking </w:t>
                      </w:r>
                      <w:r>
                        <w:t>van een Intrekking nog niet in de DSO-keten is geïmplementeerd, is er slechts een complexe workaround om deze situatie op te lossen. Provincie of Rijk</w:t>
                      </w:r>
                      <w:r w:rsidRPr="006E4884">
                        <w:t xml:space="preserv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w:t>
                      </w:r>
                      <w:r>
                        <w:t>p</w:t>
                      </w:r>
                      <w:r w:rsidRPr="00C60F04">
                        <w:t xml:space="preserve">rovincie of Rijk </w:t>
                      </w:r>
                      <w:r w:rsidRPr="006E4884">
                        <w:t xml:space="preserve">het tijdelijk regelingdeel, inclusief metadata, GIO’s en OW-objecten, met een besluit conform model BesluitCompact opnieuw aan de LVBB aanleveren. In het besluit moet </w:t>
                      </w:r>
                      <w:r>
                        <w:t>p</w:t>
                      </w:r>
                      <w:r w:rsidRPr="00C60F04">
                        <w:t xml:space="preserve">rovincie of Rijk </w:t>
                      </w:r>
                      <w:r w:rsidRPr="006E4884">
                        <w:t>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5B553F9C" w14:textId="310B1C5D" w:rsidR="009E7B8F" w:rsidRDefault="00ED47BF" w:rsidP="007F45CD">
      <w:r w:rsidRPr="00343814">
        <w:t xml:space="preserve">De </w:t>
      </w:r>
      <w:r>
        <w:t>laatste</w:t>
      </w:r>
      <w:r w:rsidRPr="00343814">
        <w:t xml:space="preserve"> stap in de procedure is dat de Afdeling bestuursrechtspraak van de Raad van State uitspraak doet over het beroep tegen het </w:t>
      </w:r>
      <w:r w:rsidRPr="005541D9">
        <w:t>projectbesluit</w:t>
      </w:r>
      <w:r w:rsidRPr="00343814">
        <w:t xml:space="preserve">. Voor dit toepassingsprofiel is deze stap alleen relevant als het </w:t>
      </w:r>
      <w:r w:rsidRPr="005541D9">
        <w:t xml:space="preserve">projectbesluit </w:t>
      </w:r>
      <w:r w:rsidRPr="00343814">
        <w:t xml:space="preserve">geschorst was tot het moment van de uitspraak op het beroep. Zowel in het geval dat de Afdeling het </w:t>
      </w:r>
      <w:r w:rsidRPr="005541D9">
        <w:t xml:space="preserve">projectbesluit </w:t>
      </w:r>
      <w:r w:rsidRPr="002B7784">
        <w:t xml:space="preserve">(geheel of gedeeltelijk) </w:t>
      </w:r>
      <w:r w:rsidRPr="00343814">
        <w:t>vernietigt als in het geval dat de Afdeling het beroep ongegrond (of niet-ontvankelijk) verklaart</w:t>
      </w:r>
      <w:r>
        <w:t>,</w:t>
      </w:r>
      <w:r w:rsidRPr="00343814">
        <w:t xml:space="preserve"> vervallen de voorbeschermingsregels</w:t>
      </w:r>
      <w:r>
        <w:t xml:space="preserve">. In beide gevallen moet </w:t>
      </w:r>
      <w:r w:rsidRPr="009A0B57">
        <w:t xml:space="preserve">provincie of Rijk </w:t>
      </w:r>
      <w:r w:rsidRPr="00685DEC">
        <w:t>er voor zorgen dat het tijdelijk regelingdeel met voorbeschermingsregels geen onderdeel meer uitmaakt van de geconsolideerde regeling van het omgevingsplan</w:t>
      </w:r>
      <w:r w:rsidRPr="00343814">
        <w:t xml:space="preserve">. </w:t>
      </w:r>
      <w:r>
        <w:t xml:space="preserve">Als </w:t>
      </w:r>
      <w:r>
        <w:lastRenderedPageBreak/>
        <w:t xml:space="preserve">de Afdeling het </w:t>
      </w:r>
      <w:r w:rsidRPr="009F686A">
        <w:t xml:space="preserve">projectbesluit </w:t>
      </w:r>
      <w:r>
        <w:t xml:space="preserve">heeft vernietigd, moet </w:t>
      </w:r>
      <w:r w:rsidRPr="009F686A">
        <w:t>provincie of Rijk</w:t>
      </w:r>
      <w:r>
        <w:t xml:space="preserve"> </w:t>
      </w:r>
      <w:r w:rsidRPr="00EE6F2F">
        <w:t xml:space="preserve">mededeling </w:t>
      </w:r>
      <w:r>
        <w:t xml:space="preserve">doen </w:t>
      </w:r>
      <w:r w:rsidRPr="00EE6F2F">
        <w:t>van de uitspraak</w:t>
      </w:r>
      <w:r>
        <w:t xml:space="preserve"> </w:t>
      </w:r>
      <w:r w:rsidRPr="00C71950">
        <w:t xml:space="preserve">in het </w:t>
      </w:r>
      <w:r>
        <w:t>eigen publicatie</w:t>
      </w:r>
      <w:r w:rsidRPr="00C71950">
        <w:t>blad</w:t>
      </w:r>
      <w:r>
        <w:rPr>
          <w:rStyle w:val="Voetnootmarkering"/>
        </w:rPr>
        <w:footnoteReference w:id="40"/>
      </w:r>
      <w:r w:rsidRPr="008775B7">
        <w:t>.</w:t>
      </w:r>
    </w:p>
    <w:p w14:paraId="4DA609C0" w14:textId="450886AE" w:rsidR="009E7B8F" w:rsidRDefault="009E7B8F" w:rsidP="007F45CD">
      <w:pPr>
        <w:pStyle w:val="Kader"/>
      </w:pPr>
    </w:p>
    <w:p w14:paraId="75D0E509" w14:textId="77777777" w:rsidR="009E7B8F" w:rsidRPr="004E5BA6" w:rsidRDefault="00ED47BF" w:rsidP="007F45CD">
      <w:r w:rsidRPr="004E5BA6">
        <w:t>Het eindbeeld is dat het bevoegd gezag:</w:t>
      </w:r>
    </w:p>
    <w:p w14:paraId="69EF85C0" w14:textId="7CF49694" w:rsidR="009E7B8F" w:rsidRPr="004E5BA6" w:rsidRDefault="00ED47BF" w:rsidP="007F45CD">
      <w:pPr>
        <w:pStyle w:val="Opsommingtekens1"/>
      </w:pPr>
      <w:r w:rsidRPr="004E5BA6">
        <w:t>mededeling kan doen van de uitspraak van de rechter met toepassing van de Mededeling conform de STOP/TPOD-standaard</w:t>
      </w:r>
      <w:r>
        <w:t>,</w:t>
      </w:r>
      <w:r w:rsidRPr="004E5BA6">
        <w:t xml:space="preserve"> de </w:t>
      </w:r>
      <w:r w:rsidR="006219D7">
        <w:t>M</w:t>
      </w:r>
      <w:r w:rsidRPr="004E5BA6">
        <w:t>ededeling aan de LVBB kan aanleveren voor de publicatie in het publicatieblad en dat d</w:t>
      </w:r>
      <w:r>
        <w:t>i</w:t>
      </w:r>
      <w:r w:rsidRPr="004E5BA6">
        <w:t xml:space="preserve">e </w:t>
      </w:r>
      <w:r w:rsidR="009C48B9">
        <w:t>M</w:t>
      </w:r>
      <w:r w:rsidRPr="004E5BA6">
        <w:t xml:space="preserve">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aanlevert die nodig is om de uitspraak te verwerken in de geconsolideerde regeling</w:t>
      </w:r>
      <w:r>
        <w:t xml:space="preserve"> en om het tijdelijk regelingdeel in te trekken</w:t>
      </w:r>
      <w:r w:rsidRPr="004E5BA6">
        <w:t>,</w:t>
      </w:r>
    </w:p>
    <w:p w14:paraId="1BE1FF39" w14:textId="124BF75A" w:rsidR="009E7B8F" w:rsidRPr="004E5BA6" w:rsidRDefault="00ED47BF" w:rsidP="007F45CD">
      <w:pPr>
        <w:pStyle w:val="Opsommingtekens1"/>
      </w:pPr>
      <w:r w:rsidRPr="004E5BA6">
        <w:t xml:space="preserve">een tijdelijk regelingdeel met voorbeschermingsregels die door de rechterlijke uitspraak zijn vervallen, kan intrekken door na die uitspraak </w:t>
      </w:r>
      <w:r w:rsidRPr="0005108B">
        <w:t>een revisie met een Intrekking in een module ConsolidatieInformatie aan te leveren</w:t>
      </w:r>
      <w:r w:rsidRPr="004E5BA6">
        <w:t>.</w:t>
      </w:r>
    </w:p>
    <w:p w14:paraId="66168BC4" w14:textId="4E419FE7" w:rsidR="009E7B8F" w:rsidRPr="00435FF3" w:rsidRDefault="009C48B9" w:rsidP="007F45CD">
      <w:r w:rsidRPr="009C48B9">
        <w:t xml:space="preserve">Het eindbeeld </w:t>
      </w:r>
      <w:r w:rsidR="00ED47BF">
        <w:t xml:space="preserve">is toekomstige functionaliteit die onderdeel is van STOP versie 2.0 en in een latere Release in de DSO-keten wordt geïmplementeerd. Zolang in de DSO-keten deze functionaliteit nog niet geïmplementeerd is, moet een workaround worden toegepast. Die </w:t>
      </w:r>
      <w:r w:rsidR="00ED47BF" w:rsidRPr="00773A00">
        <w:t xml:space="preserve">workaround </w:t>
      </w:r>
      <w:r w:rsidR="00ED47BF">
        <w:t xml:space="preserve">bestaat er uit dat </w:t>
      </w:r>
      <w:r w:rsidR="00ED47BF" w:rsidRPr="00F65229">
        <w:t xml:space="preserve">provincie of Rijk </w:t>
      </w:r>
      <w:r w:rsidR="00ED47BF" w:rsidRPr="00435FF3">
        <w:t>een besluit conform model BesluitCompact aanlever</w:t>
      </w:r>
      <w:r w:rsidR="00ED47BF">
        <w:t>t</w:t>
      </w:r>
      <w:r w:rsidR="00ED47BF" w:rsidRPr="00435FF3">
        <w:t xml:space="preserve"> met daarbij een module ConsolidatieInformatie. </w:t>
      </w:r>
      <w:r w:rsidR="00ED47BF">
        <w:t>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doen. Dit technisch noodzakelijke besluit wordt op officielebekendmakingen.nl bekendgemaakt.</w:t>
      </w:r>
    </w:p>
    <w:p w14:paraId="09FCBB31" w14:textId="7F618828" w:rsidR="009E7B8F" w:rsidRDefault="00B0472A" w:rsidP="003B61BA">
      <w:pPr>
        <w:pStyle w:val="Kader"/>
      </w:pPr>
      <w:r w:rsidRPr="00B26823">
        <w:rPr>
          <w:noProof/>
        </w:rPr>
        <w:lastRenderedPageBreak/>
        <mc:AlternateContent>
          <mc:Choice Requires="wps">
            <w:drawing>
              <wp:inline distT="0" distB="0" distL="0" distR="0" wp14:anchorId="5BB1569F" wp14:editId="6AA44C51">
                <wp:extent cx="5400040" cy="3649498"/>
                <wp:effectExtent l="0" t="0" r="22860" b="22860"/>
                <wp:docPr id="1050502926" name="Tekstvak 1050502926"/>
                <wp:cNvGraphicFramePr/>
                <a:graphic xmlns:a="http://schemas.openxmlformats.org/drawingml/2006/main">
                  <a:graphicData uri="http://schemas.microsoft.com/office/word/2010/wordprocessingShape">
                    <wps:wsp>
                      <wps:cNvSpPr txBox="1"/>
                      <wps:spPr>
                        <a:xfrm>
                          <a:off x="0" y="0"/>
                          <a:ext cx="5400040" cy="3649498"/>
                        </a:xfrm>
                        <a:prstGeom prst="rect">
                          <a:avLst/>
                        </a:prstGeom>
                        <a:noFill/>
                        <a:ln w="6350">
                          <a:solidFill>
                            <a:prstClr val="black"/>
                          </a:solidFill>
                        </a:ln>
                      </wps:spPr>
                      <wps:txbx>
                        <w:txbxContent>
                          <w:p w14:paraId="64B727D5" w14:textId="77777777" w:rsidR="00B0472A" w:rsidRPr="009A08A2" w:rsidRDefault="00B0472A" w:rsidP="00B0472A">
                            <w:pPr>
                              <w:rPr>
                                <w:b/>
                                <w:bCs/>
                              </w:rPr>
                            </w:pPr>
                            <w:r w:rsidRPr="009A08A2">
                              <w:rPr>
                                <w:b/>
                                <w:bCs/>
                              </w:rPr>
                              <w:t>Toekomstige functionaliteit</w:t>
                            </w:r>
                          </w:p>
                          <w:p w14:paraId="3C12D38E" w14:textId="7E56EA5F" w:rsidR="003B61BA" w:rsidRDefault="00B0472A" w:rsidP="00B0472A">
                            <w:r>
                              <w:t xml:space="preserve">Als het beroep tegen het </w:t>
                            </w:r>
                            <w:r w:rsidRPr="00A351C4">
                              <w:t xml:space="preserve">projectbesluit </w:t>
                            </w:r>
                            <w:r>
                              <w:t xml:space="preserve">niet heeft geleid tot vernietiging, moet </w:t>
                            </w:r>
                            <w:r w:rsidRPr="00D016FC">
                              <w:t xml:space="preserve">provincie of Rijk </w:t>
                            </w:r>
                            <w:r>
                              <w:t xml:space="preserve">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w:t>
                            </w:r>
                          </w:p>
                          <w:p w14:paraId="065A2D0F" w14:textId="394AB698" w:rsidR="00B0472A" w:rsidRDefault="00B0472A" w:rsidP="00B0472A">
                            <w:r>
                              <w:t xml:space="preserve">Als het </w:t>
                            </w:r>
                            <w:r w:rsidRPr="00A351C4">
                              <w:t xml:space="preserve">projectbesluit </w:t>
                            </w:r>
                            <w:r>
                              <w:t xml:space="preserve">geheel of gedeeltelijk vernietigd is, moet </w:t>
                            </w:r>
                            <w:r w:rsidRPr="00D016FC">
                              <w:t xml:space="preserve">provincie of Rijk </w:t>
                            </w:r>
                            <w:r>
                              <w:t xml:space="preserve">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4C7F55BD" w14:textId="77777777" w:rsidR="00B0472A" w:rsidRDefault="00B0472A" w:rsidP="00B0472A">
                            <w:r>
                              <w:t>Deze</w:t>
                            </w:r>
                            <w:r w:rsidRPr="00F37444">
                              <w:t xml:space="preserve"> mogelijkhe</w:t>
                            </w:r>
                            <w:r>
                              <w:t xml:space="preserve">den zijn </w:t>
                            </w:r>
                            <w:r w:rsidRPr="00F37444">
                              <w:t>in de DSO-keten nog niet geïmplementeerd.</w:t>
                            </w:r>
                          </w:p>
                          <w:p w14:paraId="4C0923D4" w14:textId="77777777" w:rsidR="00B0472A" w:rsidRDefault="00B0472A" w:rsidP="00B0472A"/>
                          <w:p w14:paraId="15B052A3" w14:textId="77777777" w:rsidR="00B0472A" w:rsidRPr="00541BF1" w:rsidRDefault="00B0472A" w:rsidP="00B0472A">
                            <w:pPr>
                              <w:rPr>
                                <w:b/>
                                <w:bCs/>
                              </w:rPr>
                            </w:pPr>
                            <w:r w:rsidRPr="00541BF1">
                              <w:rPr>
                                <w:b/>
                                <w:bCs/>
                              </w:rPr>
                              <w:t>Workaround</w:t>
                            </w:r>
                          </w:p>
                          <w:p w14:paraId="285EE9CB" w14:textId="77777777" w:rsidR="00B0472A" w:rsidRPr="00C352EA" w:rsidRDefault="00B0472A" w:rsidP="00B0472A">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BB1569F" id="Tekstvak 1050502926" o:spid="_x0000_s1056" type="#_x0000_t202" style="width:425.2pt;height:28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" filled="f" strokeweight=".5pt">
                <v:textbox style="mso-fit-shape-to-text:t">
                  <w:txbxContent>
                    <w:p w14:paraId="64B727D5" w14:textId="77777777" w:rsidR="00B0472A" w:rsidRPr="009A08A2" w:rsidRDefault="00B0472A" w:rsidP="00B0472A">
                      <w:pPr>
                        <w:rPr>
                          <w:b/>
                          <w:bCs/>
                        </w:rPr>
                      </w:pPr>
                      <w:r w:rsidRPr="009A08A2">
                        <w:rPr>
                          <w:b/>
                          <w:bCs/>
                        </w:rPr>
                        <w:t>Toekomstige functionaliteit</w:t>
                      </w:r>
                    </w:p>
                    <w:p w14:paraId="3C12D38E" w14:textId="7E56EA5F" w:rsidR="003B61BA" w:rsidRDefault="00B0472A" w:rsidP="00B0472A">
                      <w:r>
                        <w:t xml:space="preserve">Als het beroep tegen het </w:t>
                      </w:r>
                      <w:r w:rsidRPr="00A351C4">
                        <w:t xml:space="preserve">projectbesluit </w:t>
                      </w:r>
                      <w:r>
                        <w:t xml:space="preserve">niet heeft geleid tot vernietiging, moet </w:t>
                      </w:r>
                      <w:r w:rsidRPr="00D016FC">
                        <w:t xml:space="preserve">provincie of Rijk </w:t>
                      </w:r>
                      <w:r>
                        <w:t xml:space="preserve">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w:t>
                      </w:r>
                    </w:p>
                    <w:p w14:paraId="065A2D0F" w14:textId="394AB698" w:rsidR="00B0472A" w:rsidRDefault="00B0472A" w:rsidP="00B0472A">
                      <w:r>
                        <w:t xml:space="preserve">Als het </w:t>
                      </w:r>
                      <w:r w:rsidRPr="00A351C4">
                        <w:t xml:space="preserve">projectbesluit </w:t>
                      </w:r>
                      <w:r>
                        <w:t xml:space="preserve">geheel of gedeeltelijk vernietigd is, moet </w:t>
                      </w:r>
                      <w:r w:rsidRPr="00D016FC">
                        <w:t xml:space="preserve">provincie of Rijk </w:t>
                      </w:r>
                      <w:r>
                        <w:t xml:space="preserve">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4C7F55BD" w14:textId="77777777" w:rsidR="00B0472A" w:rsidRDefault="00B0472A" w:rsidP="00B0472A">
                      <w:r>
                        <w:t>Deze</w:t>
                      </w:r>
                      <w:r w:rsidRPr="00F37444">
                        <w:t xml:space="preserve"> mogelijkhe</w:t>
                      </w:r>
                      <w:r>
                        <w:t xml:space="preserve">den zijn </w:t>
                      </w:r>
                      <w:r w:rsidRPr="00F37444">
                        <w:t>in de DSO-keten nog niet geïmplementeerd.</w:t>
                      </w:r>
                    </w:p>
                    <w:p w14:paraId="4C0923D4" w14:textId="77777777" w:rsidR="00B0472A" w:rsidRDefault="00B0472A" w:rsidP="00B0472A"/>
                    <w:p w14:paraId="15B052A3" w14:textId="77777777" w:rsidR="00B0472A" w:rsidRPr="00541BF1" w:rsidRDefault="00B0472A" w:rsidP="00B0472A">
                      <w:pPr>
                        <w:rPr>
                          <w:b/>
                          <w:bCs/>
                        </w:rPr>
                      </w:pPr>
                      <w:r w:rsidRPr="00541BF1">
                        <w:rPr>
                          <w:b/>
                          <w:bCs/>
                        </w:rPr>
                        <w:t>Workaround</w:t>
                      </w:r>
                    </w:p>
                    <w:p w14:paraId="285EE9CB" w14:textId="77777777" w:rsidR="00B0472A" w:rsidRPr="00C352EA" w:rsidRDefault="00B0472A" w:rsidP="00B0472A">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41C6906F" w14:textId="77777777" w:rsidR="00726F89" w:rsidRDefault="00726F89" w:rsidP="00726F89">
      <w:r>
        <w:t xml:space="preserve">Voor de workaround levert </w:t>
      </w:r>
      <w:r w:rsidRPr="00B73AD9">
        <w:t xml:space="preserve">provincie of Rijk </w:t>
      </w:r>
      <w:r w:rsidRPr="00426C9E">
        <w:t xml:space="preserve">het volgende </w:t>
      </w:r>
      <w:r w:rsidRPr="00FD7A21">
        <w:t xml:space="preserve">aan de LVBB </w:t>
      </w:r>
      <w:r w:rsidRPr="00426C9E">
        <w:t>aan:</w:t>
      </w:r>
    </w:p>
    <w:p w14:paraId="799FBE39" w14:textId="77777777" w:rsidR="00726F89" w:rsidRDefault="00726F89" w:rsidP="00726F89">
      <w:pPr>
        <w:pStyle w:val="Opsommingtekens1"/>
      </w:pPr>
      <w:r>
        <w:t>in het geval van een uitspraak tot gehele of gedeeltelijke vernietiging van het projectbesluit:</w:t>
      </w:r>
    </w:p>
    <w:p w14:paraId="005190FD" w14:textId="77777777" w:rsidR="00726F89" w:rsidRDefault="00726F89" w:rsidP="00726F89">
      <w:pPr>
        <w:pStyle w:val="Opsommingtekens2"/>
      </w:pPr>
      <w:r>
        <w:t>een besluit conform model BesluitCompact (met als soortProcedure definitief besluit), overeenkomstig de methode die in het Toepassingsprofiel projectbesluit (als workaround) is aangegeven voor het doen van mededeling van de gedeeltelijke respectievelijk gehele vernietiging van het projectbesluit:</w:t>
      </w:r>
    </w:p>
    <w:p w14:paraId="5433EC30" w14:textId="77777777" w:rsidR="00726F89" w:rsidRDefault="00726F89" w:rsidP="00726F89">
      <w:pPr>
        <w:pStyle w:val="Opsommingtekens3"/>
      </w:pPr>
      <w:r>
        <w:t xml:space="preserve">waarin waar relevant is aangegeven dat het tevens gaat om </w:t>
      </w:r>
      <w:r w:rsidRPr="004C2939">
        <w:t>de technische verwerking van het vervallen van</w:t>
      </w:r>
      <w:r w:rsidRPr="004C2939" w:rsidDel="004C2939">
        <w:t xml:space="preserve"> </w:t>
      </w:r>
      <w:r>
        <w:t>voorbeschermingsregels</w:t>
      </w:r>
    </w:p>
    <w:p w14:paraId="66F8C2B5" w14:textId="77777777" w:rsidR="00726F89" w:rsidRDefault="00726F89" w:rsidP="00726F89">
      <w:pPr>
        <w:pStyle w:val="Opsommingtekens3"/>
      </w:pPr>
      <w:r>
        <w:t xml:space="preserve">aan de module ConsolidatieInformatie is toegevoegd een </w:t>
      </w:r>
      <w:r w:rsidRPr="00415B36">
        <w:t xml:space="preserve">container </w:t>
      </w:r>
      <w:r>
        <w:t>Intrekkingen met daarin:</w:t>
      </w:r>
    </w:p>
    <w:p w14:paraId="705276BD" w14:textId="77777777" w:rsidR="00726F89" w:rsidRDefault="00726F89" w:rsidP="00726F89">
      <w:pPr>
        <w:pStyle w:val="Opsommingtekens4"/>
      </w:pPr>
      <w:r>
        <w:t>Intrekking</w:t>
      </w:r>
    </w:p>
    <w:p w14:paraId="68E7B846" w14:textId="2D6AD242" w:rsidR="003B61BA" w:rsidRDefault="00726F89" w:rsidP="00726F89">
      <w:pPr>
        <w:pStyle w:val="Opsommingtekens5"/>
      </w:pPr>
      <w:r>
        <w:t xml:space="preserve">Doel: vul hier het Doel in van </w:t>
      </w:r>
      <w:r w:rsidRPr="00D9213E">
        <w:t>het (technisch noodzakelijke) besluit</w:t>
      </w:r>
    </w:p>
    <w:p w14:paraId="33DDE6A0" w14:textId="1C954287" w:rsidR="00726F89" w:rsidRDefault="00726F89" w:rsidP="00726F89">
      <w:pPr>
        <w:pStyle w:val="Opsommingtekens5"/>
      </w:pPr>
      <w:r>
        <w:t xml:space="preserve">Instrument: vul hier de identificatie in van </w:t>
      </w:r>
      <w:r w:rsidRPr="00612F0C">
        <w:t>het</w:t>
      </w:r>
      <w:r>
        <w:t xml:space="preserve"> in te trekken tijdelijk regelingdeel</w:t>
      </w:r>
    </w:p>
    <w:p w14:paraId="26BCDEDD" w14:textId="7610EC3D" w:rsidR="003B61BA" w:rsidRPr="006D1768" w:rsidRDefault="00726F89" w:rsidP="00726F89">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158A2B4B" w14:textId="36BE8ED7" w:rsidR="00726F89" w:rsidRDefault="00726F89" w:rsidP="00726F89">
      <w:pPr>
        <w:pStyle w:val="Opsommingtekens2"/>
      </w:pPr>
      <w:r>
        <w:t>de expliciete beëindiging van alle OW-objecten die bij het tijdelijk regelingdeel horen.</w:t>
      </w:r>
    </w:p>
    <w:p w14:paraId="70AB92CB" w14:textId="77777777" w:rsidR="00726F89" w:rsidRDefault="00726F89" w:rsidP="00726F89">
      <w:pPr>
        <w:pStyle w:val="Opsommingtekens1"/>
      </w:pPr>
      <w:r>
        <w:t xml:space="preserve">in het geval van een uitspraak die </w:t>
      </w:r>
      <w:r w:rsidRPr="00ED557C">
        <w:rPr>
          <w:i/>
          <w:iCs/>
        </w:rPr>
        <w:t>niet</w:t>
      </w:r>
      <w:r>
        <w:t xml:space="preserve"> strekt tot gehele of gedeeltelijke vernietiging van het projectbesluit </w:t>
      </w:r>
      <w:r w:rsidRPr="00E57F57">
        <w:t>(de aanlevering is in dit geval alleen nodig om het tijdelijk regelingdeel met voorbeschermingsregels in te trekken, niet om mededeling van de uitspraak te doen)</w:t>
      </w:r>
      <w:r>
        <w:t>:</w:t>
      </w:r>
    </w:p>
    <w:p w14:paraId="012B5895" w14:textId="77777777" w:rsidR="00726F89" w:rsidRDefault="00726F89" w:rsidP="00726F89">
      <w:pPr>
        <w:pStyle w:val="Opsommingtekens2"/>
      </w:pPr>
      <w:r>
        <w:t>een besluit conform model BesluitCompact (met als soortProcedure definitief besluit)</w:t>
      </w:r>
      <w:r w:rsidRPr="00354EAA">
        <w:t xml:space="preserve"> met de volgende onderdelen</w:t>
      </w:r>
      <w:r>
        <w:t>:</w:t>
      </w:r>
    </w:p>
    <w:p w14:paraId="76F1EFB8" w14:textId="77777777" w:rsidR="00726F89" w:rsidRDefault="00726F89" w:rsidP="00726F89">
      <w:pPr>
        <w:pStyle w:val="Opsommingtekens3"/>
      </w:pPr>
      <w:r w:rsidRPr="00354EAA">
        <w:t>RegelingOpschrift</w:t>
      </w:r>
      <w:r w:rsidRPr="003B2072">
        <w:t xml:space="preserve">: geef dit </w:t>
      </w:r>
      <w:r w:rsidRPr="00354EAA">
        <w:t>technisch</w:t>
      </w:r>
      <w:r w:rsidRPr="003B2072">
        <w:t xml:space="preserve"> noodzakelijke besluit een RegelingOpschrift </w:t>
      </w:r>
      <w:r>
        <w:t xml:space="preserve">waaruit duidelijk blijkt dat het gaat om de verwerking van het vervallen van </w:t>
      </w:r>
      <w:r>
        <w:lastRenderedPageBreak/>
        <w:t>voorbeschermingsregels</w:t>
      </w:r>
      <w:r w:rsidRPr="003B2072">
        <w:t>. Een voorbeeld is: ‘</w:t>
      </w:r>
      <w:r w:rsidRPr="00F03171">
        <w:t>Technische verwerking vervallen voorbeschermingsregels Rondweg Gemeentestad</w:t>
      </w:r>
      <w:r>
        <w:t>’</w:t>
      </w:r>
    </w:p>
    <w:p w14:paraId="3A864A66" w14:textId="77777777" w:rsidR="00726F89" w:rsidRDefault="00726F89" w:rsidP="00726F89">
      <w:pPr>
        <w:pStyle w:val="Opsommingtekens3"/>
      </w:pPr>
      <w:r w:rsidRPr="00F82779">
        <w:t xml:space="preserve">Aanhef: in dit (niet verplichte) onderdeel kan kort beschreven worden dat het een technisch noodzakelijk </w:t>
      </w:r>
      <w:r>
        <w:t xml:space="preserve">document ten behoeve van de technische verwerking van het vervallen </w:t>
      </w:r>
      <w:r w:rsidRPr="00F82779">
        <w:t>van voorbeschermingsregels betreft en niet een besluit</w:t>
      </w:r>
    </w:p>
    <w:p w14:paraId="4CE1074A" w14:textId="77777777" w:rsidR="00726F89" w:rsidRPr="00F82779" w:rsidRDefault="00726F89" w:rsidP="00726F89">
      <w:pPr>
        <w:pStyle w:val="Opsommingtekens3"/>
      </w:pPr>
      <w:r w:rsidRPr="00F82779">
        <w:t>Lichaam, met daarin:</w:t>
      </w:r>
    </w:p>
    <w:p w14:paraId="6FE192B9" w14:textId="77777777" w:rsidR="00726F89" w:rsidRDefault="00726F89" w:rsidP="00726F89">
      <w:pPr>
        <w:pStyle w:val="Opsommingtekens4"/>
      </w:pPr>
      <w:r w:rsidRPr="00F82779">
        <w:t xml:space="preserve">Artikel: vermeld in dit (reguliere) artikel dat de voorbeschermingsregels zijn vervallen </w:t>
      </w:r>
      <w:r w:rsidRPr="005E76B1">
        <w:t xml:space="preserve">door de vernietiging van het </w:t>
      </w:r>
      <w:r>
        <w:t>project</w:t>
      </w:r>
      <w:r w:rsidRPr="005E76B1">
        <w:t xml:space="preserve">besluit </w:t>
      </w:r>
      <w:r w:rsidRPr="00F82779">
        <w:t>en op welke datum dat was</w:t>
      </w:r>
    </w:p>
    <w:p w14:paraId="3BC6B22D" w14:textId="77777777" w:rsidR="00726F89" w:rsidRDefault="00726F89" w:rsidP="00726F89">
      <w:pPr>
        <w:pStyle w:val="Opsommingtekens3"/>
        <w:numPr>
          <w:ilvl w:val="0"/>
          <w:numId w:val="0"/>
        </w:numPr>
        <w:ind w:left="567"/>
      </w:pPr>
      <w:r w:rsidRPr="007739D1">
        <w:t>NB: dit BesluitCompact bevat geen WijzigBijlage</w:t>
      </w:r>
      <w:r>
        <w:t xml:space="preserve"> en dus ook geen WijzigArtikel</w:t>
      </w:r>
    </w:p>
    <w:p w14:paraId="50AE42A3" w14:textId="77777777" w:rsidR="00726F89" w:rsidRDefault="00726F89" w:rsidP="00726F89">
      <w:pPr>
        <w:pStyle w:val="Opsommingtekens2"/>
      </w:pPr>
      <w:r w:rsidRPr="00683FBE">
        <w:t>BesluitMetadata</w:t>
      </w:r>
      <w:r>
        <w:br/>
      </w:r>
      <w:r w:rsidRPr="00683FBE">
        <w:t>Indien in de BesluitMetadata het gegeven citeertitel wordt gebruikt, maak dan ook daarin duidelijk dat het gaat om het vervallen van voorbeschermingsregels. Voor isOfficieel moet de waarde false worden gekozen</w:t>
      </w:r>
    </w:p>
    <w:p w14:paraId="483F3C55" w14:textId="77777777" w:rsidR="00726F89" w:rsidRDefault="00726F89" w:rsidP="00726F89">
      <w:pPr>
        <w:pStyle w:val="Opsommingtekens2"/>
      </w:pPr>
      <w:r>
        <w:t>een module ConsolidatieInformatie met daarin:</w:t>
      </w:r>
    </w:p>
    <w:p w14:paraId="3CFA6FE8" w14:textId="77777777" w:rsidR="00726F89" w:rsidRDefault="00726F89" w:rsidP="00726F89">
      <w:pPr>
        <w:pStyle w:val="Opsommingtekens3"/>
      </w:pPr>
      <w:r>
        <w:t xml:space="preserve">(een </w:t>
      </w:r>
      <w:r w:rsidRPr="00415B36">
        <w:t>container</w:t>
      </w:r>
      <w:r>
        <w:t>)</w:t>
      </w:r>
      <w:r w:rsidRPr="00415B36">
        <w:t xml:space="preserve"> </w:t>
      </w:r>
      <w:r>
        <w:t>Intrekkingen met daarin:</w:t>
      </w:r>
    </w:p>
    <w:p w14:paraId="6EA3E7C0" w14:textId="77777777" w:rsidR="00726F89" w:rsidRDefault="00726F89" w:rsidP="00726F89">
      <w:pPr>
        <w:pStyle w:val="Opsommingtekens4"/>
      </w:pPr>
      <w:r>
        <w:t>Intrekking</w:t>
      </w:r>
    </w:p>
    <w:p w14:paraId="0F66A78D" w14:textId="0243DE32" w:rsidR="003B61BA" w:rsidRDefault="00726F89" w:rsidP="00726F89">
      <w:pPr>
        <w:pStyle w:val="Opsommingtekens5"/>
      </w:pPr>
      <w:r>
        <w:t xml:space="preserve">Doel: vul hier het Doel in van </w:t>
      </w:r>
      <w:r w:rsidRPr="00D9213E">
        <w:t>het (technisch noodzakelijke) besluit</w:t>
      </w:r>
    </w:p>
    <w:p w14:paraId="66500CF4" w14:textId="703687B7" w:rsidR="00726F89" w:rsidRDefault="00726F89" w:rsidP="00726F89">
      <w:pPr>
        <w:pStyle w:val="Opsommingtekens5"/>
      </w:pPr>
      <w:r>
        <w:t xml:space="preserve">Instrument: vul hier de identificatie in van </w:t>
      </w:r>
      <w:r w:rsidRPr="00612F0C">
        <w:t>het</w:t>
      </w:r>
      <w:r>
        <w:t xml:space="preserve"> in te trekken tijdelijk regelingdeel</w:t>
      </w:r>
    </w:p>
    <w:p w14:paraId="7596E313" w14:textId="00AFC55D" w:rsidR="003B61BA" w:rsidRPr="00D9213E" w:rsidRDefault="00726F89" w:rsidP="00726F89">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374CE2C6" w14:textId="389252CE" w:rsidR="00726F89" w:rsidRDefault="00726F89" w:rsidP="00726F89">
      <w:pPr>
        <w:pStyle w:val="Opsommingtekens3"/>
      </w:pPr>
      <w:r w:rsidRPr="00EA48BC">
        <w:t xml:space="preserve">(een container) </w:t>
      </w:r>
      <w:r>
        <w:t xml:space="preserve">Tijdstempels </w:t>
      </w:r>
      <w:r w:rsidRPr="00EA48BC">
        <w:t>met daarin:</w:t>
      </w:r>
    </w:p>
    <w:p w14:paraId="1BA4979B" w14:textId="77777777" w:rsidR="00726F89" w:rsidRDefault="00726F89" w:rsidP="00726F89">
      <w:pPr>
        <w:pStyle w:val="Opsommingtekens4"/>
      </w:pPr>
      <w:r>
        <w:t>Tijdstempel</w:t>
      </w:r>
    </w:p>
    <w:p w14:paraId="1458C856" w14:textId="77777777" w:rsidR="00726F89" w:rsidRDefault="00726F89" w:rsidP="00726F89">
      <w:pPr>
        <w:pStyle w:val="Opsommingtekens5"/>
      </w:pPr>
      <w:r>
        <w:t xml:space="preserve">Doel: </w:t>
      </w:r>
      <w:r w:rsidRPr="00B33B37">
        <w:t>vul hier het Doel in van het (technisch noodzakelijke) besluit</w:t>
      </w:r>
    </w:p>
    <w:p w14:paraId="2D0A5978" w14:textId="77777777" w:rsidR="00726F89" w:rsidRPr="0092379D" w:rsidRDefault="00726F89" w:rsidP="00726F89">
      <w:pPr>
        <w:pStyle w:val="Opsommingtekens5"/>
      </w:pPr>
      <w:r>
        <w:t>soortTijdstempel: kies juridischWerkendVanaf</w:t>
      </w:r>
    </w:p>
    <w:p w14:paraId="01171C5A" w14:textId="717D56FF" w:rsidR="00726F89" w:rsidRPr="0092379D" w:rsidRDefault="00726F89" w:rsidP="00726F89">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t>Vul h</w:t>
      </w:r>
      <w:r w:rsidRPr="0092379D">
        <w:t xml:space="preserve">ier de datum </w:t>
      </w:r>
      <w:r>
        <w:t xml:space="preserve">in </w:t>
      </w:r>
      <w:r w:rsidRPr="0006237C">
        <w:t>waarop het (technisch noodzakelijke) besluit wordt gepubliceerd</w:t>
      </w:r>
      <w:r w:rsidR="00C87174" w:rsidRPr="00C87174">
        <w:t xml:space="preserve"> in het publicatieblad</w:t>
      </w:r>
    </w:p>
    <w:p w14:paraId="38CD2B3A" w14:textId="72331FCE" w:rsidR="003B61BA" w:rsidRPr="006D1768" w:rsidRDefault="00726F89" w:rsidP="00726F89">
      <w:pPr>
        <w:pStyle w:val="Opsommingtekens5"/>
      </w:pPr>
      <w:r w:rsidRPr="006D1768">
        <w:t>eId: vul hier de identificatie in van het artikel in het (technisch noodzakelijke) besluit waarin de datum wordt vermeld waarop de voorbeschermingsregels zijn vervallen.</w:t>
      </w:r>
    </w:p>
    <w:p w14:paraId="23740D96" w14:textId="32003201" w:rsidR="00726F89" w:rsidRDefault="00726F89" w:rsidP="00726F89">
      <w:pPr>
        <w:pStyle w:val="Opsommingtekens2"/>
      </w:pPr>
      <w:r>
        <w:t>de expliciete beëindiging van alle OW-objecten die bij het tijdelijk regelingdeel horen.</w:t>
      </w:r>
    </w:p>
    <w:p w14:paraId="3639ED43" w14:textId="77777777" w:rsidR="00726F89" w:rsidRDefault="00726F89" w:rsidP="00726F89"/>
    <w:p w14:paraId="674FFEE6" w14:textId="77777777" w:rsidR="00726F89" w:rsidRDefault="00726F89" w:rsidP="00726F89">
      <w:r w:rsidRPr="00445433">
        <w:t xml:space="preserve">In het Toepassingsprofiel </w:t>
      </w:r>
      <w:r>
        <w:t xml:space="preserve">projectbesluit </w:t>
      </w:r>
      <w:r w:rsidRPr="00445433">
        <w:t xml:space="preserve">is beschreven wat </w:t>
      </w:r>
      <w:r>
        <w:t xml:space="preserve">de </w:t>
      </w:r>
      <w:r w:rsidRPr="00B444E5">
        <w:t xml:space="preserve">provincie of </w:t>
      </w:r>
      <w:r>
        <w:t xml:space="preserve">het </w:t>
      </w:r>
      <w:r w:rsidRPr="00B444E5">
        <w:t xml:space="preserve">Rijk </w:t>
      </w:r>
      <w:r>
        <w:t xml:space="preserve">(of het waterschap) </w:t>
      </w:r>
      <w:r w:rsidRPr="00445433">
        <w:t>moet doen en welke informatie aan</w:t>
      </w:r>
      <w:r>
        <w:t>ge</w:t>
      </w:r>
      <w:r w:rsidRPr="00445433">
        <w:t>lever</w:t>
      </w:r>
      <w:r>
        <w:t>d moet worden</w:t>
      </w:r>
      <w:r w:rsidRPr="00445433">
        <w:t xml:space="preserve"> als het </w:t>
      </w:r>
      <w:r>
        <w:t>project</w:t>
      </w:r>
      <w:r w:rsidRPr="00445433">
        <w:t>besluit geheel of gedeeltelijk is vernietigd.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