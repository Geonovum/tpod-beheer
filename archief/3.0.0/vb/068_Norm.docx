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EDFD" w14:textId="77777777" w:rsidR="009E7B8F" w:rsidRPr="000E40D3" w:rsidRDefault="00ED47BF" w:rsidP="00713915">
      <w:pPr>
        <w:pStyle w:val="Kop4"/>
      </w:pPr>
      <w:bookmarkStart w:id="145" w:name="_Ref_c4713d3d633954069922c91989c89315_1"/>
      <w:r w:rsidRPr="000E40D3">
        <w:t>Norm</w:t>
      </w:r>
      <w:bookmarkEnd w:id="145"/>
    </w:p>
    <w:p w14:paraId="6335A9F2" w14:textId="04FE33FE" w:rsidR="009E7B8F" w:rsidRPr="000E40D3" w:rsidRDefault="00ED47BF" w:rsidP="00713915">
      <w:r>
        <w:t>De elementen van Besluit en Regeling va</w:t>
      </w:r>
      <w:r w:rsidRPr="000E40D3">
        <w:t xml:space="preserve">n </w:t>
      </w:r>
      <w:r w:rsidRPr="007B60F8">
        <w:fldChar w:fldCharType="begin"/>
      </w:r>
      <w:r w:rsidRPr="000E40D3">
        <w:instrText>DOCVARIABLE ID01+</w:instrText>
      </w:r>
      <w:r w:rsidRPr="007B60F8">
        <w:fldChar w:fldCharType="separate"/>
      </w:r>
      <w:r w:rsidR="003B41EE">
        <w:t>het voorbereidingsbesluit</w:t>
      </w:r>
      <w:r w:rsidRPr="007B60F8">
        <w:fldChar w:fldCharType="end"/>
      </w:r>
      <w:r w:rsidRPr="000E40D3">
        <w:t xml:space="preserve"> </w:t>
      </w:r>
      <w:r>
        <w:t xml:space="preserve">waarvan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1F09B7">
        <w:rPr>
          <w:rStyle w:val="Verwijzing"/>
        </w:rPr>
        <w:t>4</w:t>
      </w:r>
      <w:r w:rsidRPr="00863F41">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1CC59B1B" w14:textId="760B37A3" w:rsidR="009E7B8F" w:rsidRPr="000E40D3" w:rsidRDefault="00ED47BF" w:rsidP="00713915">
      <w:pPr>
        <w:pStyle w:val="Opsommingtekens1"/>
      </w:pPr>
      <w:r w:rsidRPr="00D14C36">
        <w:rPr>
          <w:b/>
          <w:bCs/>
        </w:rPr>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hiërarchisch in</w:t>
      </w:r>
      <w:r>
        <w:t>ge</w:t>
      </w:r>
      <w:r w:rsidRPr="00901B2A">
        <w:t>de</w:t>
      </w:r>
      <w:r>
        <w:t>e</w:t>
      </w:r>
      <w:r w:rsidRPr="00901B2A">
        <w:t>l</w:t>
      </w:r>
      <w:r>
        <w:t>d worden</w:t>
      </w:r>
      <w:r w:rsidRPr="00901B2A">
        <w:t xml:space="preserve"> in verschillende niveaus van Divisie. Indien gebruik gemaakt wordt van Divisie, </w:t>
      </w:r>
      <w:r>
        <w:t>moet in ieder geval</w:t>
      </w:r>
      <w:r w:rsidRPr="00901B2A">
        <w:t xml:space="preserve"> de Divisie van het laagste hiërarchische niveau </w:t>
      </w:r>
      <w:r>
        <w:t>een of meer</w:t>
      </w:r>
      <w:r w:rsidRPr="00901B2A">
        <w:t xml:space="preserve"> element</w:t>
      </w:r>
      <w:r>
        <w:t>en</w:t>
      </w:r>
      <w:r w:rsidRPr="00901B2A">
        <w:t xml:space="preserve"> Divisietekst</w:t>
      </w:r>
      <w:r>
        <w:t xml:space="preserve"> bevatten</w:t>
      </w:r>
      <w:r w:rsidRPr="00901B2A">
        <w:t>.</w:t>
      </w:r>
      <w:r w:rsidRPr="000E40D3">
        <w:t xml:space="preserve"> </w:t>
      </w:r>
      <w:r>
        <w:t xml:space="preserve">De Divisies van de overige </w:t>
      </w:r>
      <w:r w:rsidRPr="006950E8">
        <w:t>hiërarchische niveau</w:t>
      </w:r>
      <w:r>
        <w:t>s</w:t>
      </w:r>
      <w:r w:rsidRPr="006950E8">
        <w:t xml:space="preserve"> </w:t>
      </w:r>
      <w:r>
        <w:t xml:space="preserve">kunnen Divisietekst bevatten. </w:t>
      </w:r>
      <w:r w:rsidRPr="000E40D3">
        <w:t xml:space="preserve">In de hiërarchische indeling van de Divisies kunnen geen niveaus worden overgeslagen. </w:t>
      </w:r>
      <w:r>
        <w:br/>
      </w:r>
      <w:r w:rsidRPr="000E40D3">
        <w:t>Divisie bevat de volgende elementen:</w:t>
      </w:r>
    </w:p>
    <w:p w14:paraId="63DC2DC1" w14:textId="77777777" w:rsidR="009E7B8F" w:rsidRPr="007B60F8" w:rsidRDefault="00ED47BF" w:rsidP="00713915">
      <w:pPr>
        <w:pStyle w:val="Opsommingtekens2"/>
      </w:pPr>
      <w:r w:rsidRPr="00290FAE">
        <w:rPr>
          <w:i/>
          <w:iCs/>
        </w:rPr>
        <w:lastRenderedPageBreak/>
        <w:t>Kop</w:t>
      </w:r>
      <w:r w:rsidRPr="00290FAE">
        <w:t>: STOP-element dat de Kop bevat. Verplicht element. Komt 1 keer voor. Bevat ten minste één van de Kopelementen Label, Nummer en Opschrift; ieder van deze elementen komt 0 of 1 keer voor. Optioneel kan het element Subtitel worden toegevoegd.</w:t>
      </w:r>
    </w:p>
    <w:p w14:paraId="10D421E1" w14:textId="77777777" w:rsidR="009E7B8F" w:rsidRDefault="00ED47BF" w:rsidP="00713915">
      <w:pPr>
        <w:pStyle w:val="Opsommingtekens2"/>
      </w:pPr>
      <w:r w:rsidRPr="003C03B2">
        <w:rPr>
          <w:i/>
          <w:iCs/>
        </w:rPr>
        <w:t>Gereserveerd</w:t>
      </w:r>
      <w:r w:rsidRPr="000E40D3">
        <w:t xml:space="preserve">: leeg </w:t>
      </w:r>
      <w:r>
        <w:t>STOP-</w:t>
      </w:r>
      <w:r w:rsidRPr="000E40D3">
        <w:t>element waarmee bij weergave op overheid.nl</w:t>
      </w:r>
      <w:r>
        <w:t xml:space="preserve"> </w:t>
      </w:r>
      <w:r w:rsidRPr="00A26219">
        <w:t>en in DSO-LV</w:t>
      </w:r>
      <w:r w:rsidRPr="000E40D3">
        <w:t xml:space="preserve"> de tekst ‘Gereserveerd’ wordt gegenereerd. Optioneel element</w:t>
      </w:r>
      <w:r>
        <w:t>.</w:t>
      </w:r>
      <w:r w:rsidRPr="000E40D3">
        <w:t xml:space="preserve"> </w:t>
      </w:r>
      <w:r>
        <w:t>K</w:t>
      </w:r>
      <w:r w:rsidRPr="000E40D3">
        <w:t>omt 0 of 1 keer voor.</w:t>
      </w:r>
      <w:r>
        <w:t xml:space="preserve"> Mag alleen voorkomen in een Divisie binnen de Regeling.</w:t>
      </w:r>
      <w:r w:rsidRPr="000E40D3">
        <w:t xml:space="preserve"> Indien in een Divisie het element Gereserveerd wordt gebruikt mag in die Divisie geen van de elementen Divisie of </w:t>
      </w:r>
      <w:r>
        <w:t>Divisietekst</w:t>
      </w:r>
      <w:r w:rsidRPr="000E40D3">
        <w:t xml:space="preserve"> voorkomen.</w:t>
      </w:r>
    </w:p>
    <w:p w14:paraId="35246345" w14:textId="77777777" w:rsidR="009E7B8F" w:rsidRPr="000E40D3" w:rsidRDefault="00ED47BF" w:rsidP="00713915">
      <w:pPr>
        <w:pStyle w:val="Opsommingtekens2"/>
      </w:pPr>
      <w:r>
        <w:rPr>
          <w:i/>
          <w:iCs/>
        </w:rPr>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50012030" w14:textId="77777777" w:rsidR="009E7B8F" w:rsidRPr="000E40D3" w:rsidRDefault="00ED47BF" w:rsidP="00713915">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563CAE46" w14:textId="77777777" w:rsidR="009E7B8F" w:rsidRPr="000E40D3" w:rsidRDefault="00ED47BF" w:rsidP="00713915">
      <w:pPr>
        <w:pStyle w:val="Opsommingtekens3"/>
      </w:pPr>
      <w:r w:rsidRPr="003E64D9">
        <w:rPr>
          <w:i/>
          <w:iCs/>
        </w:rPr>
        <w:t>Divisie</w:t>
      </w:r>
      <w:r w:rsidRPr="000E40D3">
        <w:t xml:space="preserve"> (van een lagergelegen niveau)</w:t>
      </w:r>
    </w:p>
    <w:p w14:paraId="70F68F4A" w14:textId="77777777" w:rsidR="009E7B8F" w:rsidRPr="003E64D9" w:rsidRDefault="00ED47BF" w:rsidP="00713915">
      <w:pPr>
        <w:pStyle w:val="Opsommingtekens3"/>
        <w:rPr>
          <w:i/>
          <w:iCs/>
        </w:rPr>
      </w:pPr>
      <w:r w:rsidRPr="003E64D9">
        <w:rPr>
          <w:i/>
          <w:iCs/>
        </w:rPr>
        <w:t>Divisietekst</w:t>
      </w:r>
    </w:p>
    <w:p w14:paraId="3DE3FE3F" w14:textId="77777777" w:rsidR="009E7B8F" w:rsidRDefault="00ED47BF" w:rsidP="00713915">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6E9D942C" w14:textId="77777777" w:rsidR="009E7B8F" w:rsidRDefault="00ED47BF" w:rsidP="00713915">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2E4A3B4B" w14:textId="77777777" w:rsidR="009E7B8F" w:rsidRDefault="00ED47BF" w:rsidP="00713915">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70D187E1" w14:textId="77777777" w:rsidR="009E7B8F" w:rsidRPr="000E40D3" w:rsidRDefault="00ED47BF" w:rsidP="00713915">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3156C890" w14:textId="77777777" w:rsidR="009E7B8F" w:rsidRDefault="00ED47BF" w:rsidP="00713915">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ten minste 1 keer voor.</w:t>
      </w:r>
      <w:r w:rsidRPr="000E40D3">
        <w:t xml:space="preserve"> Het element Inhoud bevat ten minste één van de </w:t>
      </w:r>
      <w:r>
        <w:t>inhoud-</w:t>
      </w:r>
      <w:r w:rsidRPr="000E40D3">
        <w:t>elementen</w:t>
      </w:r>
      <w:r>
        <w:t xml:space="preserve"> </w:t>
      </w:r>
      <w:r w:rsidRPr="00111B59">
        <w:t xml:space="preserve">Alinea, 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p>
    <w:p w14:paraId="226FF026" w14:textId="77777777" w:rsidR="009E7B8F" w:rsidRDefault="009E7B8F" w:rsidP="00DC1A69"/>
    <w:p w14:paraId="3B4EDCF0" w14:textId="4C491907" w:rsidR="009E7B8F" w:rsidRPr="000E40D3" w:rsidRDefault="00ED47BF" w:rsidP="00E42AD2">
      <w:r>
        <w:lastRenderedPageBreak/>
        <w:t xml:space="preserve">Voor het inhoud-element Lijst kan gekozen worden tussen Lijst </w:t>
      </w:r>
      <w:r w:rsidRPr="00DF234E">
        <w:t>van het type expliciet</w:t>
      </w:r>
      <w:r>
        <w:t xml:space="preserve"> en Lijst van het type ongemarkeerd.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