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BC76" w14:textId="77777777" w:rsidR="009E7B8F" w:rsidRDefault="00ED47BF" w:rsidP="007F45CD">
      <w:pPr>
        <w:pStyle w:val="Kop5"/>
      </w:pPr>
      <w:r>
        <w:t>Aanleveren definitief besluit</w:t>
      </w:r>
    </w:p>
    <w:p w14:paraId="2EA7BC58" w14:textId="7EC3C549" w:rsidR="009E7B8F" w:rsidRDefault="00ED47BF" w:rsidP="007F45CD">
      <w:r w:rsidRPr="007832B4">
        <w:t xml:space="preserve">Ten behoeve van de </w:t>
      </w:r>
      <w:r>
        <w:t>bekendmaking van het definitieve besluit in 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46CC441D" w14:textId="73F13C7B" w:rsidR="009E7B8F" w:rsidRDefault="009E7B8F" w:rsidP="007F45CD"/>
    <w:p w14:paraId="255DDD76" w14:textId="77777777" w:rsidR="009E7B8F" w:rsidRDefault="00ED47BF" w:rsidP="007F45CD">
      <w:r>
        <w:t xml:space="preserve">Bij een voorbereidingsbesluit op grond van artikel 4.14 en 4.15 Ow én bij een </w:t>
      </w:r>
      <w:r w:rsidRPr="00D80918">
        <w:t>voorbereidingsbesluit op grond van artikel 4.1</w:t>
      </w:r>
      <w:r>
        <w:t>6</w:t>
      </w:r>
      <w:r w:rsidRPr="00D80918">
        <w:t xml:space="preserve"> Ow </w:t>
      </w:r>
      <w:r>
        <w:t>dat slechts één omgevingsplan wijzigt met voorbeschermingsregels, levert gemeente</w:t>
      </w:r>
      <w:r w:rsidRPr="00AD71E8">
        <w:t>, provincie of Rijk</w:t>
      </w:r>
      <w:r>
        <w:t xml:space="preserve"> samen met het Besluit slechts één </w:t>
      </w:r>
      <w:r w:rsidRPr="000E07C4">
        <w:t xml:space="preserve">tijdelijk regelingdeel </w:t>
      </w:r>
      <w:r>
        <w:t xml:space="preserve">aan, met daarin de </w:t>
      </w:r>
      <w:r w:rsidRPr="00A81EFC">
        <w:t xml:space="preserve">volledige </w:t>
      </w:r>
      <w:r>
        <w:t>(</w:t>
      </w:r>
      <w:r w:rsidRPr="00A81EFC">
        <w:t>initiële</w:t>
      </w:r>
      <w:r>
        <w:t>) set voorbeschermingsregels</w:t>
      </w:r>
      <w:r w:rsidRPr="00A81EFC">
        <w:t xml:space="preserve">. </w:t>
      </w:r>
      <w:r w:rsidRPr="00DD2E6B">
        <w:t xml:space="preserve">Als het </w:t>
      </w:r>
      <w:r w:rsidRPr="003A3A56">
        <w:t xml:space="preserve">voorbereidingsbesluit op grond van artikel 4.16 Ow </w:t>
      </w:r>
      <w:r w:rsidRPr="00DD2E6B">
        <w:t>meer</w:t>
      </w:r>
      <w:r>
        <w:t>dere</w:t>
      </w:r>
      <w:r w:rsidRPr="00DD2E6B">
        <w:t xml:space="preserve"> omgevingsplannen wijzigt, </w:t>
      </w:r>
      <w:r>
        <w:t>levert</w:t>
      </w:r>
      <w:r w:rsidRPr="00502989">
        <w:t xml:space="preserve"> provincie of Rijk </w:t>
      </w:r>
      <w:r w:rsidRPr="00DD2E6B">
        <w:t xml:space="preserve">samen met het Besluit </w:t>
      </w:r>
      <w:r w:rsidRPr="003A3A56">
        <w:t xml:space="preserve">per omgevingsplan dat door het voorbereidingsbesluit wordt gewijzigd een tijdelijk regelingdeel </w:t>
      </w:r>
      <w:r>
        <w:t xml:space="preserve">aan, </w:t>
      </w:r>
      <w:r w:rsidRPr="003A3A56">
        <w:t xml:space="preserve">met in </w:t>
      </w:r>
      <w:r>
        <w:t xml:space="preserve">ieder </w:t>
      </w:r>
      <w:r w:rsidRPr="009942CE">
        <w:t xml:space="preserve">tijdelijk regelingdeel </w:t>
      </w:r>
      <w:r w:rsidRPr="003A3A56">
        <w:t xml:space="preserve">de </w:t>
      </w:r>
      <w:r>
        <w:t>set voorbeschermings</w:t>
      </w:r>
      <w:r w:rsidRPr="003A3A56">
        <w:t xml:space="preserve">regels </w:t>
      </w:r>
      <w:r>
        <w:t xml:space="preserve">voor éen </w:t>
      </w:r>
      <w:r w:rsidRPr="003A3A56">
        <w:t>omgevingsplan</w:t>
      </w:r>
      <w:r>
        <w:t>.</w:t>
      </w:r>
    </w:p>
    <w:p w14:paraId="2AE54AFA" w14:textId="377484CB" w:rsidR="009E7B8F" w:rsidRDefault="00ED47BF" w:rsidP="007F45CD">
      <w:r w:rsidRPr="00A81EFC">
        <w:t xml:space="preserve">In het geval het een </w:t>
      </w:r>
      <w:r>
        <w:t xml:space="preserve">(definitief) </w:t>
      </w:r>
      <w:r w:rsidRPr="00A81EFC">
        <w:t xml:space="preserve">besluit tot wijziging van een al eerder vastgesteld </w:t>
      </w:r>
      <w:r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7E881542" w14:textId="397A2A45" w:rsidR="009E7B8F" w:rsidRDefault="009E7B8F" w:rsidP="007F45CD"/>
    <w:p w14:paraId="45A47359" w14:textId="77777777" w:rsidR="009E7B8F" w:rsidRDefault="00ED47BF" w:rsidP="007F45CD">
      <w:r>
        <w:t xml:space="preserve">Om de bekendmaking van het </w:t>
      </w:r>
      <w:r w:rsidRPr="001F5154">
        <w:t xml:space="preserve">voorbereidingsbesluit </w:t>
      </w:r>
      <w:r>
        <w:t>in 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_Ref_bfa92fd73160db80680b42ebd6df2909_1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Gemeente</w:t>
      </w:r>
      <w:r w:rsidRPr="0044584A">
        <w:t>, provincie of Rijk</w:t>
      </w:r>
      <w:r>
        <w:t xml:space="preserve"> moet ook informatie aanleveren over de relatie tussen het tijdelijk regelingdeel en het omgevingsplan waar het </w:t>
      </w:r>
      <w:r w:rsidRPr="00F04D96">
        <w:t xml:space="preserve">tijdelijk regelingdeel </w:t>
      </w:r>
      <w:r>
        <w:t>deel van gaat uitmaken. Gemeente</w:t>
      </w:r>
      <w:r w:rsidRPr="0044584A">
        <w:t>, provincie of Rijk</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50E9E63D" w14:textId="77777777" w:rsidR="009E7B8F" w:rsidRDefault="00ED47BF" w:rsidP="007F45CD">
      <w:pPr>
        <w:pStyle w:val="Kop6"/>
      </w:pPr>
      <w:bookmarkStart w:id="486" w:name="_Ref_1bc8c3c63cd4e6b06621fe19829b7ef3_1"/>
      <w:r>
        <w:t>Besluitmetadata</w:t>
      </w:r>
      <w:bookmarkEnd w:id="486"/>
    </w:p>
    <w:p w14:paraId="383281E2" w14:textId="626FEB4E" w:rsidR="009E7B8F" w:rsidRDefault="00ED47BF" w:rsidP="007F45CD">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1F09B7">
        <w:t>10.3.2</w:t>
      </w:r>
      <w:r>
        <w:fldChar w:fldCharType="end"/>
      </w:r>
      <w:r>
        <w:t xml:space="preserve"> zijn de BesluitMetadata beschreven. Daar is aangegeven of het gegeven verplicht of optioneel is, </w:t>
      </w:r>
      <w:r>
        <w:lastRenderedPageBreak/>
        <w:t>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Pr="003A7D91">
        <w:t xml:space="preserve">voorbereidingsbesluit </w:t>
      </w:r>
      <w:r>
        <w:t>aangegeven hoe ze moeten worden toegepast.</w:t>
      </w:r>
    </w:p>
    <w:p w14:paraId="04AD9F23" w14:textId="77777777" w:rsidR="009E7B8F" w:rsidRDefault="009E7B8F" w:rsidP="007F45CD"/>
    <w:p w14:paraId="13BEA1A3" w14:textId="77777777" w:rsidR="009E7B8F" w:rsidRDefault="00ED47BF" w:rsidP="007F45CD">
      <w:pPr>
        <w:pStyle w:val="Opsommingtekens1"/>
      </w:pPr>
      <w:r w:rsidRPr="00BE4C87">
        <w:rPr>
          <w:i/>
          <w:iCs/>
        </w:rPr>
        <w:t>eindverantwoordelijke</w:t>
      </w:r>
      <w:r>
        <w:t>: kies uit de STOP-waardelijst voor gemeente</w:t>
      </w:r>
      <w:r w:rsidRPr="001A7080">
        <w:t xml:space="preserve">, provincie of ministerie </w:t>
      </w:r>
      <w:r>
        <w:t xml:space="preserve">(de identificatiecode van) de betreffende </w:t>
      </w:r>
      <w:r w:rsidRPr="003A7D91">
        <w:t>gemeente</w:t>
      </w:r>
      <w:r w:rsidRPr="001A7080">
        <w:t>, provincie of ministerie</w:t>
      </w:r>
      <w:r>
        <w:t xml:space="preserve"> die het </w:t>
      </w:r>
      <w:r w:rsidRPr="007F204B">
        <w:t>voorbereidingsbesluit</w:t>
      </w:r>
      <w:r>
        <w:t xml:space="preserve"> heeft genomen.</w:t>
      </w:r>
    </w:p>
    <w:p w14:paraId="134BAC3B" w14:textId="77777777" w:rsidR="009E7B8F" w:rsidRDefault="00ED47BF" w:rsidP="007F45CD">
      <w:pPr>
        <w:pStyle w:val="Opsommingtekens1"/>
      </w:pPr>
      <w:r w:rsidRPr="00BE4C87">
        <w:rPr>
          <w:i/>
          <w:iCs/>
        </w:rPr>
        <w:t>maker</w:t>
      </w:r>
      <w:r>
        <w:t xml:space="preserve">: kies uit de STOP-waardelijst voor </w:t>
      </w:r>
      <w:r w:rsidRPr="003A7D91">
        <w:t>gemeente</w:t>
      </w:r>
      <w:r w:rsidRPr="001A7080">
        <w:t xml:space="preserve">, provincie of ministerie </w:t>
      </w:r>
      <w:r>
        <w:t xml:space="preserve">(de identificatiecode van) de betreffende </w:t>
      </w:r>
      <w:r w:rsidRPr="003A7D91">
        <w:t>gemeente</w:t>
      </w:r>
      <w:r w:rsidRPr="001A7080">
        <w:t>, provincie of ministerie</w:t>
      </w:r>
      <w:r w:rsidRPr="007F204B">
        <w:t xml:space="preserve"> die het voorbereidingsbesluit heeft genomen</w:t>
      </w:r>
      <w:r>
        <w:t>.</w:t>
      </w:r>
    </w:p>
    <w:p w14:paraId="591B07E2" w14:textId="77777777" w:rsidR="009E7B8F" w:rsidRDefault="00ED47BF" w:rsidP="007F45CD">
      <w:pPr>
        <w:pStyle w:val="Opsommingtekens1"/>
      </w:pPr>
      <w:r w:rsidRPr="00BE4C87">
        <w:rPr>
          <w:i/>
          <w:iCs/>
        </w:rPr>
        <w:t>soortBestuursorgaan</w:t>
      </w:r>
      <w:r>
        <w:t xml:space="preserve">: </w:t>
      </w:r>
      <w:r w:rsidRPr="000959F3">
        <w:t xml:space="preserve">kies uit de STOP-waardelijst bestuursorgaan de waarde </w:t>
      </w:r>
      <w:r>
        <w:t xml:space="preserve">‘college van burgemeester en wethouders’ of </w:t>
      </w:r>
      <w:r w:rsidRPr="000959F3">
        <w:t xml:space="preserve">‘gedeputeerde staten’ wanneer het gaat om een </w:t>
      </w:r>
      <w:r>
        <w:t>voorbereidings</w:t>
      </w:r>
      <w:r w:rsidRPr="000959F3">
        <w:t xml:space="preserve">besluit dat door </w:t>
      </w:r>
      <w:r w:rsidRPr="000A2677">
        <w:t xml:space="preserve">burgemeester en wethouders </w:t>
      </w:r>
      <w:r>
        <w:t xml:space="preserve">dan wel </w:t>
      </w:r>
      <w:r w:rsidRPr="000959F3">
        <w:t xml:space="preserve">gedeputeerde staten wordt genomen, op basis van een delegatiebesluit van </w:t>
      </w:r>
      <w:r>
        <w:t xml:space="preserve">gemeenteraad dan wel </w:t>
      </w:r>
      <w:r w:rsidRPr="000959F3">
        <w:t>provinciale staten. Kies in de andere gevallen (</w:t>
      </w:r>
      <w:r>
        <w:t xml:space="preserve">voorbereidingsbesluit </w:t>
      </w:r>
      <w:r w:rsidRPr="000959F3">
        <w:t xml:space="preserve">dat niet gedelegeerd is </w:t>
      </w:r>
      <w:r>
        <w:t>respectievelijk voorbereidingsbesluit van het Rijk</w:t>
      </w:r>
      <w:r w:rsidRPr="000959F3">
        <w:t xml:space="preserve">) de waarde </w:t>
      </w:r>
      <w:r>
        <w:t xml:space="preserve">‘gemeenteraad’, </w:t>
      </w:r>
      <w:r w:rsidRPr="000959F3">
        <w:t>‘provinciale staten’</w:t>
      </w:r>
      <w:r>
        <w:t xml:space="preserve"> of ‘minister’.</w:t>
      </w:r>
    </w:p>
    <w:p w14:paraId="52BB7058" w14:textId="0C174294" w:rsidR="009E7B8F" w:rsidRDefault="00ED47BF" w:rsidP="007F45CD">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of </w:t>
      </w:r>
      <w:r>
        <w:t xml:space="preserve">de tijdelijk </w:t>
      </w:r>
      <w:r w:rsidRPr="003F76CB">
        <w:t>regeling</w:t>
      </w:r>
      <w:r>
        <w:t>del</w:t>
      </w:r>
      <w:r w:rsidRPr="003F76CB">
        <w:t xml:space="preserve">en van het </w:t>
      </w:r>
      <w:r>
        <w:t>voorbereidings</w:t>
      </w:r>
      <w:r w:rsidRPr="003F76CB">
        <w:t>besluit</w:t>
      </w:r>
      <w:r>
        <w:t>.</w:t>
      </w:r>
    </w:p>
    <w:p w14:paraId="0E915F66" w14:textId="7BD1B1F0" w:rsidR="009E7B8F" w:rsidRDefault="00ED47BF" w:rsidP="007F45CD">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t>voorbereidings</w:t>
      </w:r>
      <w:r w:rsidRPr="00A127AF">
        <w:t xml:space="preserve">besluit is ‘Vaststelling </w:t>
      </w:r>
      <w:r>
        <w:t>Voorbereidings</w:t>
      </w:r>
      <w:r w:rsidRPr="00A127AF">
        <w:t xml:space="preserve">besluit </w:t>
      </w:r>
      <w:r>
        <w:t xml:space="preserve">als voorbereiding op projectbesluit </w:t>
      </w:r>
      <w:r w:rsidRPr="00A127AF">
        <w:t>Rondweg Gemeentestad’</w:t>
      </w:r>
      <w:r>
        <w:t>.</w:t>
      </w:r>
    </w:p>
    <w:p w14:paraId="19C07E54" w14:textId="77777777" w:rsidR="006A5E35" w:rsidRDefault="00ED47BF" w:rsidP="006A5E35">
      <w:pPr>
        <w:pStyle w:val="Opsommingtekens1"/>
      </w:pPr>
      <w:r w:rsidRPr="006A5E35">
        <w:rPr>
          <w:i/>
          <w:iCs/>
        </w:rPr>
        <w:t>citeertitel</w:t>
      </w:r>
      <w:r w:rsidRPr="00871751">
        <w:t xml:space="preserve">: geadviseerd wordt om het gegeven citeertitel te gebruiken. </w:t>
      </w:r>
      <w:r w:rsidR="006A5E35">
        <w:t>Pas d</w:t>
      </w:r>
      <w:r w:rsidR="006A5E35" w:rsidRPr="008E1E70">
        <w:t xml:space="preserve">e citeertitel </w:t>
      </w:r>
      <w:r w:rsidR="006A5E35">
        <w:t>als volgt toe:</w:t>
      </w:r>
    </w:p>
    <w:p w14:paraId="08BB2B92" w14:textId="77777777" w:rsidR="006A5E35" w:rsidRPr="00A624CC" w:rsidRDefault="006A5E35" w:rsidP="006A5E35">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F83255B" w14:textId="77777777" w:rsidR="006A5E35" w:rsidRPr="008E1E70" w:rsidRDefault="006A5E35" w:rsidP="006A5E3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EFD6176" w14:textId="77777777" w:rsidR="009E7B8F" w:rsidRDefault="00ED47BF" w:rsidP="0070737C">
      <w:pPr>
        <w:pStyle w:val="Opsommingtekens1"/>
      </w:pPr>
      <w:r w:rsidRPr="006A5E35">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990B06E" w14:textId="77777777" w:rsidR="009E7B8F" w:rsidRDefault="00ED47BF" w:rsidP="007F45CD">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5ECD2727" w14:textId="77777777" w:rsidR="009E7B8F" w:rsidRDefault="00ED47BF" w:rsidP="007F45CD">
      <w:pPr>
        <w:pStyle w:val="Opsommingtekens1"/>
      </w:pPr>
      <w:r w:rsidRPr="00BE4C87">
        <w:rPr>
          <w:i/>
          <w:iCs/>
        </w:rPr>
        <w:t>soortProcedure</w:t>
      </w:r>
      <w:r>
        <w:t>: kies uit de STOP-waardelijst soortprocedure de waarde ‘Definitief besluit’.</w:t>
      </w:r>
    </w:p>
    <w:p w14:paraId="7F63F009" w14:textId="14D0DBC9" w:rsidR="009E7B8F" w:rsidRDefault="00ED47BF" w:rsidP="007F45CD">
      <w:pPr>
        <w:pStyle w:val="Opsommingtekens1"/>
      </w:pPr>
      <w:r w:rsidRPr="005662B1">
        <w:rPr>
          <w:i/>
          <w:iCs/>
        </w:rPr>
        <w:t>grondslag</w:t>
      </w:r>
      <w:r>
        <w:t xml:space="preserve">: </w:t>
      </w:r>
      <w:r w:rsidRPr="00D63ACF">
        <w:t xml:space="preserve">maak een verwijzing naar artikel </w:t>
      </w:r>
      <w:r>
        <w:t>4.14, 4.15, 4.16 lid 1 of 4.16 lid 2</w:t>
      </w:r>
      <w:r w:rsidRPr="00D63ACF">
        <w:t xml:space="preserve"> Omgevingswet</w:t>
      </w:r>
      <w:r>
        <w:t xml:space="preserve">, de grondslag voor het nemen van de verschillende vormen van het voorbereidingsbesluit. De grondslag ziet er -in STOP-XML- uit als in </w:t>
      </w:r>
      <w:r w:rsidR="00661776">
        <w:fldChar w:fldCharType="begin"/>
      </w:r>
      <w:r w:rsidR="00661776">
        <w:instrText xml:space="preserve"> REF _Ref_1bc8c3c63cd4e6b06621fe19829b7ef3_2 \n \h </w:instrText>
      </w:r>
      <w:r w:rsidR="00661776">
        <w:fldChar w:fldCharType="separate"/>
      </w:r>
      <w:r w:rsidR="001F09B7">
        <w:t>Figuur 69</w:t>
      </w:r>
      <w:r w:rsidR="00661776">
        <w:fldChar w:fldCharType="end"/>
      </w:r>
      <w:r>
        <w:t>:</w:t>
      </w:r>
    </w:p>
    <w:p w14:paraId="37FC868D" w14:textId="77777777" w:rsidR="009E7B8F" w:rsidRDefault="00ED47BF" w:rsidP="007F45CD">
      <w:pPr>
        <w:pStyle w:val="Figuur"/>
      </w:pPr>
      <w:r>
        <w:rPr>
          <w:noProof/>
        </w:rPr>
        <w:lastRenderedPageBreak/>
        <w:drawing>
          <wp:inline distT="0" distB="0" distL="0" distR="0" wp14:anchorId="6EA34CCB" wp14:editId="09C5F093">
            <wp:extent cx="4458322" cy="1257475"/>
            <wp:effectExtent l="0" t="0" r="0" b="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10;&#10;Automatisch gegenereerde beschrijving"/>
                    <pic:cNvPicPr/>
                  </pic:nvPicPr>
                  <pic:blipFill>
                    <a:blip r:embed="rId97"/>
                    <a:stretch>
                      <a:fillRect/>
                    </a:stretch>
                  </pic:blipFill>
                  <pic:spPr>
                    <a:xfrm>
                      <a:off x="0" y="0"/>
                      <a:ext cx="4458322" cy="1257475"/>
                    </a:xfrm>
                    <a:prstGeom prst="rect">
                      <a:avLst/>
                    </a:prstGeom>
                  </pic:spPr>
                </pic:pic>
              </a:graphicData>
            </a:graphic>
          </wp:inline>
        </w:drawing>
      </w:r>
    </w:p>
    <w:p w14:paraId="6DC29DAC" w14:textId="77777777" w:rsidR="009E7B8F" w:rsidRDefault="00ED47BF" w:rsidP="007F45CD">
      <w:pPr>
        <w:pStyle w:val="Figuurbijschrift"/>
      </w:pPr>
      <w:bookmarkStart w:id="487" w:name="_Ref_1bc8c3c63cd4e6b06621fe19829b7ef3_2"/>
      <w:r w:rsidRPr="00A20D3F">
        <w:t xml:space="preserve">Voorbeeld van de grondslag voor het </w:t>
      </w:r>
      <w:r>
        <w:t>voorbereidings</w:t>
      </w:r>
      <w:r w:rsidRPr="00A20D3F">
        <w:t>besluit</w:t>
      </w:r>
      <w:r>
        <w:t xml:space="preserve"> van een provincie gericht op de eigen omgevingsverordening</w:t>
      </w:r>
      <w:bookmarkEnd w:id="487"/>
    </w:p>
    <w:p w14:paraId="5E27B024" w14:textId="77777777" w:rsidR="009E7B8F" w:rsidRPr="003822B5" w:rsidRDefault="00ED47BF" w:rsidP="007F45CD">
      <w:pPr>
        <w:pStyle w:val="Kader"/>
      </w:pPr>
      <w:r w:rsidRPr="00B26823">
        <w:rPr>
          <w:noProof/>
        </w:rPr>
        <mc:AlternateContent>
          <mc:Choice Requires="wps">
            <w:drawing>
              <wp:inline distT="0" distB="0" distL="0" distR="0" wp14:anchorId="09AAEF61" wp14:editId="7DAE03A6">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D00C6E" w14:textId="77777777" w:rsidR="009E7B8F" w:rsidRPr="009A08A2" w:rsidRDefault="00ED47BF" w:rsidP="007F45CD">
                            <w:pPr>
                              <w:rPr>
                                <w:b/>
                                <w:bCs/>
                              </w:rPr>
                            </w:pPr>
                            <w:r>
                              <w:rPr>
                                <w:b/>
                                <w:bCs/>
                              </w:rPr>
                              <w:t>Waarschuwing t</w:t>
                            </w:r>
                            <w:r w:rsidRPr="009A08A2">
                              <w:rPr>
                                <w:b/>
                                <w:bCs/>
                              </w:rPr>
                              <w:t xml:space="preserve">oekomstige </w:t>
                            </w:r>
                            <w:r>
                              <w:rPr>
                                <w:b/>
                                <w:bCs/>
                              </w:rPr>
                              <w:t>wijziging TPOD-standaard</w:t>
                            </w:r>
                          </w:p>
                          <w:p w14:paraId="3A79A5E3" w14:textId="77777777" w:rsidR="009E7B8F" w:rsidRDefault="00ED47BF"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AAEF61" id="Tekstvak 1236703252" o:spid="_x0000_s104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1AD00C6E" w14:textId="77777777" w:rsidR="009E7B8F" w:rsidRPr="009A08A2" w:rsidRDefault="00ED47BF" w:rsidP="007F45CD">
                      <w:pPr>
                        <w:rPr>
                          <w:b/>
                          <w:bCs/>
                        </w:rPr>
                      </w:pPr>
                      <w:r>
                        <w:rPr>
                          <w:b/>
                          <w:bCs/>
                        </w:rPr>
                        <w:t>Waarschuwing t</w:t>
                      </w:r>
                      <w:r w:rsidRPr="009A08A2">
                        <w:rPr>
                          <w:b/>
                          <w:bCs/>
                        </w:rPr>
                        <w:t xml:space="preserve">oekomstige </w:t>
                      </w:r>
                      <w:r>
                        <w:rPr>
                          <w:b/>
                          <w:bCs/>
                        </w:rPr>
                        <w:t>wijziging TPOD-standaard</w:t>
                      </w:r>
                    </w:p>
                    <w:p w14:paraId="3A79A5E3" w14:textId="77777777" w:rsidR="009E7B8F" w:rsidRDefault="00ED47BF"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39D3B35" w14:textId="77777777" w:rsidR="009E7B8F" w:rsidRDefault="00ED47BF" w:rsidP="007F45CD">
      <w:pPr>
        <w:pStyle w:val="Kop6"/>
      </w:pPr>
      <w:r>
        <w:t>Regelingmetadata tijdelijk regelingdeel</w:t>
      </w:r>
    </w:p>
    <w:p w14:paraId="31F529D6" w14:textId="276D065F" w:rsidR="009E7B8F" w:rsidRDefault="00ED47BF" w:rsidP="007F45CD">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1F09B7">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t>voorbereidings</w:t>
      </w:r>
      <w:r w:rsidRPr="00A61553">
        <w:t xml:space="preserve">besluit </w:t>
      </w:r>
      <w:r>
        <w:t>aangegeven hoe ze moeten worden toegepast</w:t>
      </w:r>
      <w:r w:rsidRPr="00F523DD">
        <w:t>.</w:t>
      </w:r>
      <w:r>
        <w:t xml:space="preserve"> </w:t>
      </w:r>
      <w:r w:rsidRPr="002F1AC5">
        <w:t xml:space="preserve">Voor ieder tijdelijk regelingdeel dat het </w:t>
      </w:r>
      <w:r>
        <w:t>voorbereidings</w:t>
      </w:r>
      <w:r w:rsidRPr="002F1AC5">
        <w:t>besluit instelt moet een set RegelingMetadata worden aangeleverd.</w:t>
      </w:r>
    </w:p>
    <w:p w14:paraId="2552B875" w14:textId="77777777" w:rsidR="009E7B8F" w:rsidRDefault="009E7B8F" w:rsidP="007F45CD"/>
    <w:p w14:paraId="717B1F71" w14:textId="77777777" w:rsidR="009E7B8F" w:rsidRPr="00BE4C87" w:rsidRDefault="00ED47BF" w:rsidP="007F45CD">
      <w:pPr>
        <w:pStyle w:val="Opsommingtekens1"/>
      </w:pPr>
      <w:r w:rsidRPr="00200354">
        <w:rPr>
          <w:i/>
          <w:iCs/>
        </w:rPr>
        <w:t>soortRegeling</w:t>
      </w:r>
      <w:r>
        <w:t>: kies uit de STOP-waardelijst soortRegeling de waarde ‘Voorbeschermingsregels o</w:t>
      </w:r>
      <w:r w:rsidRPr="00293EB4">
        <w:t>mgevingsplan</w:t>
      </w:r>
      <w:r>
        <w:t xml:space="preserve">’ voor een voorbereidingsbesluit op grond van artikel 4.14 of 4.16 Ow; kies de waarde </w:t>
      </w:r>
      <w:r w:rsidRPr="009B5E5A">
        <w:t>‘Voorbeschermingsregels omgevings</w:t>
      </w:r>
      <w:r>
        <w:t>verordening</w:t>
      </w:r>
      <w:r w:rsidRPr="009B5E5A">
        <w:t>’ voor een voorbereidingsbesluit op grond van artikel 4.1</w:t>
      </w:r>
      <w:r>
        <w:t xml:space="preserve">5 </w:t>
      </w:r>
      <w:r w:rsidRPr="009B5E5A">
        <w:t>Ow</w:t>
      </w:r>
      <w:r>
        <w:t>.</w:t>
      </w:r>
    </w:p>
    <w:p w14:paraId="57FD5DD7" w14:textId="7361F1A4" w:rsidR="009E7B8F" w:rsidRDefault="00ED47BF" w:rsidP="007F45CD">
      <w:pPr>
        <w:pStyle w:val="Opsommingtekens1"/>
      </w:pPr>
      <w:r w:rsidRPr="00BE4C87">
        <w:rPr>
          <w:i/>
          <w:iCs/>
        </w:rPr>
        <w:t>eindverantwoordelijke</w:t>
      </w:r>
      <w:r>
        <w:t xml:space="preserve">: kies uit de STOP-waardelijst voor </w:t>
      </w:r>
      <w:r w:rsidRPr="006F2CF2">
        <w:t>gemeente</w:t>
      </w:r>
      <w:r w:rsidRPr="00434E5B">
        <w:t xml:space="preserve">, provincie of ministerie </w:t>
      </w:r>
      <w:r>
        <w:t xml:space="preserve">(de identificatiecode van) de betreffende </w:t>
      </w:r>
      <w:r w:rsidRPr="006F2CF2">
        <w:t>gemeente</w:t>
      </w:r>
      <w:r w:rsidRPr="00434E5B">
        <w:t>, provincie of ministerie</w:t>
      </w:r>
      <w:r>
        <w:t xml:space="preserve"> </w:t>
      </w:r>
      <w:r w:rsidRPr="00CD3852">
        <w:t>die het voorbereidingsbesluit heeft genomen</w:t>
      </w:r>
      <w:r>
        <w:t>.</w:t>
      </w:r>
    </w:p>
    <w:p w14:paraId="0491D54C" w14:textId="2E05DCAB" w:rsidR="009E7B8F" w:rsidRDefault="00ED47BF" w:rsidP="007F45CD">
      <w:pPr>
        <w:pStyle w:val="Opsommingtekens1"/>
      </w:pPr>
      <w:r w:rsidRPr="00BE4C87">
        <w:rPr>
          <w:i/>
          <w:iCs/>
        </w:rPr>
        <w:t>maker</w:t>
      </w:r>
      <w:r>
        <w:t xml:space="preserve">: kies uit de STOP-waardelijst voor </w:t>
      </w:r>
      <w:r w:rsidRPr="006F2CF2">
        <w:t>gemeente</w:t>
      </w:r>
      <w:r w:rsidRPr="008B3F36">
        <w:t xml:space="preserve">, provincie of ministerie </w:t>
      </w:r>
      <w:r>
        <w:t xml:space="preserve">(de identificatiecode van) de betreffende </w:t>
      </w:r>
      <w:r w:rsidRPr="006F2CF2">
        <w:t>gemeente</w:t>
      </w:r>
      <w:r w:rsidRPr="008B3F36">
        <w:t>, provincie of ministerie</w:t>
      </w:r>
      <w:r>
        <w:t xml:space="preserve"> </w:t>
      </w:r>
      <w:r w:rsidRPr="00CD3852">
        <w:t>die het voorbereidingsbesluit heeft genomen</w:t>
      </w:r>
      <w:r>
        <w:t>.</w:t>
      </w:r>
    </w:p>
    <w:p w14:paraId="69B08665" w14:textId="77777777" w:rsidR="009E7B8F" w:rsidRPr="00B8130C" w:rsidRDefault="00ED47BF" w:rsidP="007F45CD">
      <w:pPr>
        <w:pStyle w:val="Opsommingtekens1"/>
      </w:pPr>
      <w:r w:rsidRPr="00C92A58">
        <w:rPr>
          <w:i/>
          <w:iCs/>
        </w:rPr>
        <w:t>soortBestuursorgaan</w:t>
      </w:r>
      <w:r>
        <w:t xml:space="preserve">: </w:t>
      </w:r>
      <w:r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Pr="00096130">
        <w:t xml:space="preserve">voorbereidingsbesluit </w:t>
      </w:r>
      <w:r w:rsidRPr="00B8130C">
        <w:t xml:space="preserve">heeft </w:t>
      </w:r>
      <w:r>
        <w:t>genomen</w:t>
      </w:r>
      <w:r w:rsidRPr="00B8130C">
        <w:t xml:space="preserve"> en niet voor een bestuursorgaan van de gemeente waarvan het omgevingsplan door het </w:t>
      </w:r>
      <w:r w:rsidRPr="00096130">
        <w:t xml:space="preserve">voorbereidingsbesluit </w:t>
      </w:r>
      <w:r w:rsidRPr="00B8130C">
        <w:t>wordt gewijzigd.</w:t>
      </w:r>
    </w:p>
    <w:p w14:paraId="3420BCF7" w14:textId="643D2DE0" w:rsidR="009E7B8F" w:rsidRDefault="00ED47BF" w:rsidP="007F45CD">
      <w:pPr>
        <w:pStyle w:val="Opsommingtekens1"/>
      </w:pPr>
      <w:r w:rsidRPr="00BE4C87">
        <w:rPr>
          <w:i/>
          <w:iCs/>
        </w:rPr>
        <w:lastRenderedPageBreak/>
        <w:t>officieleTitel</w:t>
      </w:r>
      <w:r>
        <w:t xml:space="preserve">: geef het tijdelijk regelingdeel van het </w:t>
      </w:r>
      <w:r w:rsidRPr="004E0CBD">
        <w:t xml:space="preserve">voorbereidingsbesluit </w:t>
      </w:r>
      <w:r>
        <w:t>een onderscheidende en herkenbare titel. De officiële titel moet gelijk zijn aan het RegelingOpschrift van de regeling. E</w:t>
      </w:r>
      <w:r w:rsidRPr="009A3640">
        <w:t xml:space="preserve">en </w:t>
      </w:r>
      <w:r>
        <w:t xml:space="preserve">aantal </w:t>
      </w:r>
      <w:r w:rsidRPr="009A3640">
        <w:t>voorbeeld</w:t>
      </w:r>
      <w:r>
        <w:t>en</w:t>
      </w:r>
      <w:r w:rsidRPr="009A3640">
        <w:t xml:space="preserve"> van de officiële titel van een </w:t>
      </w:r>
      <w:r w:rsidRPr="004E0CBD">
        <w:t xml:space="preserve">voorbereidingsbesluit </w:t>
      </w:r>
      <w:r>
        <w:t>zijn</w:t>
      </w:r>
      <w:r w:rsidRPr="009A3640">
        <w:t xml:space="preserve"> </w:t>
      </w:r>
      <w:r>
        <w:t>‘</w:t>
      </w:r>
      <w:r w:rsidRPr="004E0CBD">
        <w:t>Voorbeschermingsregels geitenhouderijen</w:t>
      </w:r>
      <w:r>
        <w:t>’</w:t>
      </w:r>
      <w:r w:rsidRPr="004E0CBD">
        <w:t xml:space="preserve">, </w:t>
      </w:r>
      <w:r>
        <w:t>‘</w:t>
      </w:r>
      <w:r w:rsidRPr="004E0CBD">
        <w:t>Voorbeschermingsregels hoogspanningsverbinding 380 kV Zuid-West</w:t>
      </w:r>
      <w:r>
        <w:t>’</w:t>
      </w:r>
      <w:r w:rsidRPr="004E0CBD">
        <w:t xml:space="preserve">, </w:t>
      </w:r>
      <w:r>
        <w:t>‘</w:t>
      </w:r>
      <w:r w:rsidRPr="004E0CBD">
        <w:t>Voorbeschermingsregels windturbines en provinciale monumenten</w:t>
      </w:r>
      <w:r>
        <w:t xml:space="preserve">’. </w:t>
      </w:r>
      <w:r w:rsidRPr="00493A3F">
        <w:t xml:space="preserve">Zie voor aanbevelingen over het RegelingOpschrift van het tijdelijk regelingdeel, die ook op de officiële titel van toepassing zijn, paragraaf </w:t>
      </w:r>
      <w:r>
        <w:fldChar w:fldCharType="begin"/>
      </w:r>
      <w:r>
        <w:instrText xml:space="preserve"> REF _Ref_c7759d250a30314b0f4f5c6da7b606ec_1 \n \h </w:instrText>
      </w:r>
      <w:r>
        <w:fldChar w:fldCharType="separate"/>
      </w:r>
      <w:r w:rsidR="001F09B7">
        <w:t>4.4.3.2</w:t>
      </w:r>
      <w:r>
        <w:fldChar w:fldCharType="end"/>
      </w:r>
      <w:r w:rsidRPr="00493A3F">
        <w:t>, onderdeel 1.</w:t>
      </w:r>
    </w:p>
    <w:p w14:paraId="66FE1543" w14:textId="77777777" w:rsidR="009E7B8F" w:rsidRDefault="00ED47BF" w:rsidP="007F45CD">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3C829AC2" w14:textId="77777777" w:rsidR="009E7B8F" w:rsidRPr="00B8130C" w:rsidRDefault="00ED47BF" w:rsidP="007F45CD">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2DE6C5C2" w14:textId="65D28F9E" w:rsidR="009E7B8F" w:rsidRDefault="00ED47BF" w:rsidP="007F45CD">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rsidR="002566E5">
        <w:t xml:space="preserve">laat </w:t>
      </w:r>
      <w:r w:rsidR="002566E5" w:rsidRPr="00CF642B">
        <w:t xml:space="preserve">de citeertitel </w:t>
      </w:r>
      <w:r w:rsidR="002566E5" w:rsidRPr="00E82AC3">
        <w:t xml:space="preserve">hetzelfde zijn als de officiële titel </w:t>
      </w:r>
      <w:r w:rsidR="002566E5">
        <w:t xml:space="preserve">(en </w:t>
      </w:r>
      <w:r w:rsidR="002566E5" w:rsidRPr="00E82AC3">
        <w:t>het RegelingOpschrift van de regeling</w:t>
      </w:r>
      <w:r w:rsidR="002566E5">
        <w:t>)</w:t>
      </w:r>
      <w:r w:rsidR="002566E5" w:rsidRPr="00D73564">
        <w:t xml:space="preserve">, of, als die erg lang </w:t>
      </w:r>
      <w:r w:rsidR="002566E5">
        <w:t>is</w:t>
      </w:r>
      <w:r w:rsidR="002566E5" w:rsidRPr="00D73564">
        <w:t>, een verkorte versie daarvan</w:t>
      </w:r>
      <w:r w:rsidR="002566E5">
        <w:t xml:space="preserve"> </w:t>
      </w:r>
      <w:r w:rsidR="002566E5" w:rsidRPr="009653DB">
        <w:t>en kies voor isOfficieel de waarde</w:t>
      </w:r>
      <w:r w:rsidR="002566E5" w:rsidRPr="00B26948">
        <w:t xml:space="preserve"> </w:t>
      </w:r>
      <w:r w:rsidR="002566E5" w:rsidRPr="0092379D">
        <w:rPr>
          <w:i/>
          <w:iCs/>
        </w:rPr>
        <w:t>false</w:t>
      </w:r>
      <w:r w:rsidR="002566E5" w:rsidRPr="00B26948">
        <w:t>.</w:t>
      </w:r>
    </w:p>
    <w:p w14:paraId="072B3481" w14:textId="093D61E5" w:rsidR="009E7B8F" w:rsidRDefault="00ED47BF" w:rsidP="007F45CD">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99F4BC6" w14:textId="420623F0" w:rsidR="009E7B8F" w:rsidRDefault="00ED47BF" w:rsidP="007F45CD">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0C2DB566" w14:textId="4F2ACD4F" w:rsidR="009E7B8F" w:rsidRDefault="00ED47BF" w:rsidP="007F45CD">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5094B789" w14:textId="77777777" w:rsidR="009E7B8F" w:rsidRDefault="00ED47BF" w:rsidP="007F45CD">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voorbereidingsbesluit wordt ingetrokken en vervangen door een volledig nieuw </w:t>
      </w:r>
      <w:r w:rsidRPr="00972FD6">
        <w:t>tijdelijk regelingdeel</w:t>
      </w:r>
      <w:r>
        <w:rPr>
          <w:rStyle w:val="Voetnootmarkering"/>
        </w:rPr>
        <w:footnoteReference w:id="38"/>
      </w:r>
      <w:r>
        <w:t>.</w:t>
      </w:r>
    </w:p>
    <w:p w14:paraId="7451E66C" w14:textId="59DC7CDC" w:rsidR="009E7B8F" w:rsidRDefault="00ED47BF" w:rsidP="007F45CD">
      <w:pPr>
        <w:pStyle w:val="Opsommingtekens1"/>
      </w:pPr>
      <w:r w:rsidRPr="00565B1B">
        <w:rPr>
          <w:i/>
          <w:iCs/>
        </w:rPr>
        <w:t>grondslag</w:t>
      </w:r>
      <w:r>
        <w:t xml:space="preserve">: </w:t>
      </w:r>
      <w:r w:rsidRPr="00D63ACF">
        <w:t xml:space="preserve">maak een verwijzing naar </w:t>
      </w:r>
      <w:r w:rsidRPr="008620D0">
        <w:t>artikel 4.14, 4.15, 4.16 lid 1 of 4.16 lid 2 Omgevingswet, de grondslag voor het nemen van de verschillende vormen van het voorbereidingsbesluit</w:t>
      </w:r>
      <w:r>
        <w:t xml:space="preserve">. De grondslag ziet er -in STOP-XML- uit als in </w:t>
      </w:r>
      <w:r w:rsidR="00661776">
        <w:fldChar w:fldCharType="begin"/>
      </w:r>
      <w:r w:rsidR="00661776">
        <w:instrText xml:space="preserve"> REF _Ref_1bc8c3c63cd4e6b06621fe19829b7ef3_3 \n \h </w:instrText>
      </w:r>
      <w:r w:rsidR="00661776">
        <w:fldChar w:fldCharType="separate"/>
      </w:r>
      <w:r w:rsidR="001F09B7">
        <w:t>Figuur 70</w:t>
      </w:r>
      <w:r w:rsidR="00661776">
        <w:fldChar w:fldCharType="end"/>
      </w:r>
      <w:r w:rsidR="00A87F6C">
        <w:t>:</w:t>
      </w:r>
    </w:p>
    <w:p w14:paraId="0501AD68" w14:textId="77777777" w:rsidR="009E7B8F" w:rsidRDefault="00ED47BF" w:rsidP="007F45CD">
      <w:pPr>
        <w:pStyle w:val="Figuur"/>
      </w:pPr>
      <w:r>
        <w:rPr>
          <w:noProof/>
        </w:rPr>
        <w:lastRenderedPageBreak/>
        <w:drawing>
          <wp:inline distT="0" distB="0" distL="0" distR="0" wp14:anchorId="17CEE5FA" wp14:editId="7759663C">
            <wp:extent cx="4475890" cy="1323975"/>
            <wp:effectExtent l="0" t="0" r="1270" b="0"/>
            <wp:docPr id="1415576889" name="Afbeelding 1415576889"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descr="Afbeelding met tekst, brief&#10;&#10;Automatisch gegenereerde beschrijving"/>
                    <pic:cNvPicPr/>
                  </pic:nvPicPr>
                  <pic:blipFill>
                    <a:blip r:embed="rId98"/>
                    <a:stretch>
                      <a:fillRect/>
                    </a:stretch>
                  </pic:blipFill>
                  <pic:spPr>
                    <a:xfrm>
                      <a:off x="0" y="0"/>
                      <a:ext cx="4487704" cy="1327470"/>
                    </a:xfrm>
                    <a:prstGeom prst="rect">
                      <a:avLst/>
                    </a:prstGeom>
                  </pic:spPr>
                </pic:pic>
              </a:graphicData>
            </a:graphic>
          </wp:inline>
        </w:drawing>
      </w:r>
    </w:p>
    <w:p w14:paraId="2C661F1D" w14:textId="77777777" w:rsidR="009E7B8F" w:rsidRDefault="00ED47BF" w:rsidP="007F45CD">
      <w:pPr>
        <w:pStyle w:val="Figuurbijschrift"/>
      </w:pPr>
      <w:bookmarkStart w:id="488" w:name="_Ref_1bc8c3c63cd4e6b06621fe19829b7ef3_3"/>
      <w:r>
        <w:t xml:space="preserve">Voorbeeld </w:t>
      </w:r>
      <w:r w:rsidRPr="00EF31AA">
        <w:t xml:space="preserve">van de grondslag </w:t>
      </w:r>
      <w:r w:rsidRPr="0062458A">
        <w:t xml:space="preserve">voor het voorbereidingsbesluit van een </w:t>
      </w:r>
      <w:r>
        <w:t xml:space="preserve">ministerie dat een </w:t>
      </w:r>
      <w:r w:rsidRPr="0062458A">
        <w:t>omgevings</w:t>
      </w:r>
      <w:r>
        <w:t>plan wijzigt met voorbeschermingsregels</w:t>
      </w:r>
      <w:bookmarkEnd w:id="488"/>
    </w:p>
    <w:p w14:paraId="64C45514" w14:textId="77777777" w:rsidR="009E7B8F" w:rsidRPr="003822B5" w:rsidRDefault="00ED47BF" w:rsidP="007F45CD">
      <w:pPr>
        <w:pStyle w:val="Kader"/>
      </w:pPr>
      <w:r w:rsidRPr="00B26823">
        <w:rPr>
          <w:noProof/>
        </w:rPr>
        <mc:AlternateContent>
          <mc:Choice Requires="wps">
            <w:drawing>
              <wp:inline distT="0" distB="0" distL="0" distR="0" wp14:anchorId="3BB3F166" wp14:editId="0140BB96">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DDCBB5" w14:textId="77777777" w:rsidR="009E7B8F" w:rsidRPr="009A08A2" w:rsidRDefault="00ED47BF" w:rsidP="007F45CD">
                            <w:pPr>
                              <w:rPr>
                                <w:b/>
                                <w:bCs/>
                              </w:rPr>
                            </w:pPr>
                            <w:r>
                              <w:rPr>
                                <w:b/>
                                <w:bCs/>
                              </w:rPr>
                              <w:t>Waarschuwing t</w:t>
                            </w:r>
                            <w:r w:rsidRPr="009A08A2">
                              <w:rPr>
                                <w:b/>
                                <w:bCs/>
                              </w:rPr>
                              <w:t xml:space="preserve">oekomstige </w:t>
                            </w:r>
                            <w:r>
                              <w:rPr>
                                <w:b/>
                                <w:bCs/>
                              </w:rPr>
                              <w:t>wijziging TPOD-standaard</w:t>
                            </w:r>
                          </w:p>
                          <w:p w14:paraId="42DCBB37" w14:textId="77777777" w:rsidR="009E7B8F" w:rsidRDefault="00ED47BF"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B3F166" id="Tekstvak 1236703253" o:spid="_x0000_s104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CVJMoLwIAAFoEAAAOAAAAAAAAAAAAAAAAAC4CAABkcnMv&#10;ZTJvRG9jLnhtbFBLAQItABQABgAIAAAAIQAt+CFs2gAAAAUBAAAPAAAAAAAAAAAAAAAAAIkEAABk&#10;cnMvZG93bnJldi54bWxQSwUGAAAAAAQABADzAAAAkAUAAAAA&#10;" filled="f" strokeweight=".5pt">
                <v:textbox style="mso-fit-shape-to-text:t">
                  <w:txbxContent>
                    <w:p w14:paraId="67DDCBB5" w14:textId="77777777" w:rsidR="009E7B8F" w:rsidRPr="009A08A2" w:rsidRDefault="00ED47BF" w:rsidP="007F45CD">
                      <w:pPr>
                        <w:rPr>
                          <w:b/>
                          <w:bCs/>
                        </w:rPr>
                      </w:pPr>
                      <w:r>
                        <w:rPr>
                          <w:b/>
                          <w:bCs/>
                        </w:rPr>
                        <w:t>Waarschuwing t</w:t>
                      </w:r>
                      <w:r w:rsidRPr="009A08A2">
                        <w:rPr>
                          <w:b/>
                          <w:bCs/>
                        </w:rPr>
                        <w:t xml:space="preserve">oekomstige </w:t>
                      </w:r>
                      <w:r>
                        <w:rPr>
                          <w:b/>
                          <w:bCs/>
                        </w:rPr>
                        <w:t>wijziging TPOD-standaard</w:t>
                      </w:r>
                    </w:p>
                    <w:p w14:paraId="42DCBB37" w14:textId="77777777" w:rsidR="009E7B8F" w:rsidRDefault="00ED47BF"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B00CD49" w14:textId="77777777" w:rsidR="009E7B8F" w:rsidRDefault="00ED47BF" w:rsidP="007F45CD">
      <w:pPr>
        <w:pStyle w:val="Kop6"/>
      </w:pPr>
      <w:r>
        <w:t>Aangeven relatie tussen tijdelijk regelingdeel en omgevingsplan of omgevingsverordening</w:t>
      </w:r>
    </w:p>
    <w:p w14:paraId="48D04E5F" w14:textId="77777777" w:rsidR="009E7B8F" w:rsidRPr="00B8130C" w:rsidRDefault="00ED47BF" w:rsidP="007F45CD">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of de juiste omgevingsverordening tonen. Om dat te kunnen doen, moeten LVBB en DSO-LV weten van welk omgevingsplan of welke </w:t>
      </w:r>
      <w:r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7A5B7F14" w14:textId="77777777" w:rsidR="009E7B8F" w:rsidRDefault="009E7B8F" w:rsidP="007F45CD"/>
    <w:p w14:paraId="23272A0A" w14:textId="77777777" w:rsidR="009E7B8F" w:rsidRPr="00540FE7" w:rsidRDefault="00ED47BF" w:rsidP="007F45CD">
      <w:pPr>
        <w:pStyle w:val="Opsommingtekens1"/>
      </w:pPr>
      <w:r w:rsidRPr="008A50E6">
        <w:rPr>
          <w:i/>
          <w:iCs/>
        </w:rPr>
        <w:t>isTijdelijkDeelVan</w:t>
      </w:r>
      <w:r>
        <w:t>: maak een verwijzing naar de WorkIdentificatie van de geconsolideerde regeling van het omgevingsplan of de omgevingsverordening waar het tijdelijk regelingdeel onderdeel van gaat vormen.</w:t>
      </w:r>
    </w:p>
    <w:p w14:paraId="30847A34" w14:textId="77777777" w:rsidR="009E7B8F" w:rsidRPr="005520CC" w:rsidRDefault="00ED47BF" w:rsidP="007F45CD">
      <w:pPr>
        <w:pStyle w:val="Kop6"/>
      </w:pPr>
      <w:r>
        <w:t>Procedureverloop</w:t>
      </w:r>
    </w:p>
    <w:p w14:paraId="6550FC0C" w14:textId="661B7255" w:rsidR="009E7B8F" w:rsidRDefault="00ED47BF" w:rsidP="007F45CD">
      <w:r>
        <w:t xml:space="preserve">Met de module Procedureverloop wordt informatie over het verloop van het definitieve besluit en de verschillende stappen daarin bijgehouden. In paragraaf </w:t>
      </w:r>
      <w:r>
        <w:fldChar w:fldCharType="begin"/>
      </w:r>
      <w:r>
        <w:instrText xml:space="preserve"> REF _Ref_3a5c3daf94a936f7d1a83be4092a7a99_2 \n \h </w:instrText>
      </w:r>
      <w:r>
        <w:fldChar w:fldCharType="separate"/>
      </w:r>
      <w:r w:rsidR="001F09B7">
        <w:t>10.3.5</w:t>
      </w:r>
      <w:r>
        <w:fldChar w:fldCharType="end"/>
      </w:r>
      <w:r>
        <w:t xml:space="preserve"> is beschreven hoe het doorgeven van procedure-informatie met het Procedureverloop werkt. Hierna is aangegeven hoe dat concreet bij het definitieve besluit tot vaststelling of wijziging van het voorbereidingsbesluit moet worden toegepast.</w:t>
      </w:r>
    </w:p>
    <w:p w14:paraId="6EE24C6C" w14:textId="77777777" w:rsidR="009E7B8F" w:rsidRDefault="009E7B8F" w:rsidP="007F45CD"/>
    <w:p w14:paraId="7A9AB2EF" w14:textId="77777777" w:rsidR="009E7B8F" w:rsidRDefault="00ED47BF" w:rsidP="007F45CD">
      <w:r>
        <w:t>Het Procedureverloop dat bij het definitieve besluit wordt aangeleverd moet de volgende gegevens bevatten:</w:t>
      </w:r>
    </w:p>
    <w:p w14:paraId="1BCF63A7" w14:textId="77777777" w:rsidR="009E7B8F" w:rsidRDefault="00ED47BF" w:rsidP="007F45CD">
      <w:pPr>
        <w:pStyle w:val="Opsommingtekens1"/>
      </w:pPr>
      <w:r>
        <w:t>Procedurestap</w:t>
      </w:r>
    </w:p>
    <w:p w14:paraId="7E2EB5A3" w14:textId="77777777" w:rsidR="009E7B8F" w:rsidRDefault="00ED47BF" w:rsidP="007F45CD">
      <w:pPr>
        <w:pStyle w:val="Opsommingtekens2"/>
      </w:pPr>
      <w:r w:rsidRPr="00AF097F">
        <w:rPr>
          <w:i/>
          <w:iCs/>
        </w:rPr>
        <w:t>soortStap</w:t>
      </w:r>
      <w:r>
        <w:t>: kies uit de STOP-waardelijst Procedurestap_definitief de waarde ‘Vaststelling’</w:t>
      </w:r>
    </w:p>
    <w:p w14:paraId="60FB225A" w14:textId="77777777" w:rsidR="009E7B8F" w:rsidRDefault="00ED47BF" w:rsidP="007F45CD">
      <w:pPr>
        <w:pStyle w:val="Opsommingtekens2"/>
      </w:pPr>
      <w:r w:rsidRPr="00AF097F">
        <w:rPr>
          <w:i/>
          <w:iCs/>
        </w:rPr>
        <w:t>voltooidOp</w:t>
      </w:r>
      <w:r>
        <w:t xml:space="preserve">: vul de datum in van </w:t>
      </w:r>
      <w:r w:rsidRPr="000529E6">
        <w:t xml:space="preserve">de vergadering van </w:t>
      </w:r>
      <w:r w:rsidRPr="00303285">
        <w:t>gemeenteraad</w:t>
      </w:r>
      <w:r>
        <w:t>, college van burgemeester en wethouders,</w:t>
      </w:r>
      <w:r w:rsidRPr="00303285">
        <w:t xml:space="preserve"> provinciale staten </w:t>
      </w:r>
      <w:r>
        <w:t xml:space="preserve">of gedeputeerde staten </w:t>
      </w:r>
      <w:r w:rsidRPr="000529E6">
        <w:t xml:space="preserve">waarin het </w:t>
      </w:r>
      <w:r w:rsidRPr="00303285">
        <w:t xml:space="preserve">voorbereidingsbesluit </w:t>
      </w:r>
      <w:r w:rsidRPr="000529E6">
        <w:t xml:space="preserve">is vastgesteld, of, bij een parafenbesluit, de datum waarop de laatste paraaf is gezet en het besluit is geacht te zijn genomen. In het geval van het </w:t>
      </w:r>
      <w:r w:rsidRPr="000529E6">
        <w:lastRenderedPageBreak/>
        <w:t xml:space="preserve">Rijk is dit de datum waarop de betreffende minister het </w:t>
      </w:r>
      <w:r w:rsidRPr="00303285">
        <w:t xml:space="preserve">voorbereidingsbesluit </w:t>
      </w:r>
      <w:r w:rsidRPr="000529E6">
        <w:t>heeft vastgesteld.</w:t>
      </w:r>
    </w:p>
    <w:p w14:paraId="1D61C584" w14:textId="77777777" w:rsidR="009E7B8F" w:rsidRDefault="00ED47BF" w:rsidP="007F45CD">
      <w:pPr>
        <w:pStyle w:val="Opsommingtekens1"/>
      </w:pPr>
      <w:r>
        <w:t>Procedurestap</w:t>
      </w:r>
    </w:p>
    <w:p w14:paraId="4AE3253B" w14:textId="77777777" w:rsidR="009E7B8F" w:rsidRDefault="00ED47BF" w:rsidP="007F45CD">
      <w:pPr>
        <w:pStyle w:val="Opsommingtekens2"/>
      </w:pPr>
      <w:r w:rsidRPr="00AF097F">
        <w:rPr>
          <w:i/>
          <w:iCs/>
        </w:rPr>
        <w:t>soortStap</w:t>
      </w:r>
      <w:r>
        <w:t>: kies uit de STOP-waardelijst Procedurestap_definitief de waarde ‘Ondertekening’</w:t>
      </w:r>
    </w:p>
    <w:p w14:paraId="07181ED4" w14:textId="77777777" w:rsidR="009E7B8F" w:rsidRDefault="00ED47BF" w:rsidP="007F45CD">
      <w:pPr>
        <w:pStyle w:val="Opsommingtekens2"/>
      </w:pPr>
      <w:r w:rsidRPr="00AF097F">
        <w:rPr>
          <w:i/>
          <w:iCs/>
        </w:rPr>
        <w:t>voltooidOp</w:t>
      </w:r>
      <w:r>
        <w:t xml:space="preserve">: vul de datum in waarop </w:t>
      </w:r>
      <w:r w:rsidRPr="00C02BF9">
        <w:t xml:space="preserve">namens </w:t>
      </w:r>
      <w:r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43636F0D" w14:textId="77777777" w:rsidR="009E7B8F" w:rsidRDefault="00ED47BF" w:rsidP="007F45CD">
      <w:pPr>
        <w:pStyle w:val="Opsommingtekens1"/>
      </w:pPr>
      <w:r w:rsidRPr="004E5084">
        <w:rPr>
          <w:i/>
          <w:iCs/>
        </w:rPr>
        <w:t>bekendOp</w:t>
      </w:r>
      <w:r>
        <w:t>:</w:t>
      </w:r>
      <w:r w:rsidRPr="00CC5184">
        <w:t xml:space="preserve"> </w:t>
      </w:r>
      <w:r>
        <w:t>vul de datum in waarop het besluit in het gemeenteblad, provinciaal blad of Staatscourant wordt gepubliceerd.</w:t>
      </w:r>
    </w:p>
    <w:p w14:paraId="58A81CDD" w14:textId="77777777" w:rsidR="009E7B8F" w:rsidRDefault="00ED47BF" w:rsidP="007F45CD">
      <w:r>
        <w:t xml:space="preserve">Gebruik het gegeven </w:t>
      </w:r>
      <w:r w:rsidRPr="003E0BDA">
        <w:rPr>
          <w:i/>
          <w:iCs/>
        </w:rPr>
        <w:t>meerInformatie</w:t>
      </w:r>
      <w:r>
        <w:t xml:space="preserve"> niet.</w:t>
      </w:r>
    </w:p>
    <w:p w14:paraId="44682DA4" w14:textId="77777777" w:rsidR="009E7B8F" w:rsidRDefault="009E7B8F" w:rsidP="007F45CD"/>
    <w:p w14:paraId="6BABC0DF" w14:textId="7AAEE34D" w:rsidR="009E7B8F" w:rsidRDefault="00ED47BF" w:rsidP="007F45CD">
      <w:r w:rsidRPr="00242ACB">
        <w:t xml:space="preserve">Tegen het </w:t>
      </w:r>
      <w:r>
        <w:t>voorbereidings</w:t>
      </w:r>
      <w:r w:rsidRPr="00242ACB">
        <w:t xml:space="preserve">besluit staat geen beroep open. </w:t>
      </w:r>
      <w:r>
        <w:t xml:space="preserve">Gemeente, </w:t>
      </w:r>
      <w:r w:rsidRPr="00242ACB">
        <w:t xml:space="preserve">provincie </w:t>
      </w:r>
      <w:r>
        <w:t xml:space="preserve">of Rijk </w:t>
      </w:r>
      <w:r w:rsidRPr="00242ACB">
        <w:t xml:space="preserve">hoeft dan ook </w:t>
      </w:r>
      <w:r w:rsidR="00DC62E9">
        <w:t xml:space="preserve">niet met een Procedureverloopmutatie </w:t>
      </w:r>
      <w:r w:rsidRPr="00242ACB">
        <w:t xml:space="preserve">volgende Procedurestappen aan het Procedureverloop toe te voegen. </w:t>
      </w:r>
      <w:r>
        <w:t>Uit het ontbreken van Procedurestappen over de beroepstermijn leidt de LVBB af dat het besluit na inwerkingtreden direct onherroepelijk is geworden.</w:t>
      </w:r>
    </w:p>
    <w:p w14:paraId="3713121D" w14:textId="77777777" w:rsidR="009E7B8F" w:rsidRDefault="00ED47BF" w:rsidP="007F45CD">
      <w:pPr>
        <w:pStyle w:val="Kop6"/>
      </w:pPr>
      <w:r>
        <w:t>ConsolidatieInformatie</w:t>
      </w:r>
    </w:p>
    <w:p w14:paraId="71AAB9F9" w14:textId="77777777" w:rsidR="009E7B8F" w:rsidRDefault="00ED47BF" w:rsidP="007F45CD">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DAD84B0" w14:textId="77777777" w:rsidR="009E7B8F" w:rsidRDefault="00ED47BF" w:rsidP="007F45CD">
      <w:pPr>
        <w:pStyle w:val="Opsommingtekens1"/>
      </w:pPr>
      <w:r>
        <w:t xml:space="preserve">(een </w:t>
      </w:r>
      <w:r w:rsidRPr="00415B36">
        <w:t>container</w:t>
      </w:r>
      <w:r>
        <w:t>)</w:t>
      </w:r>
      <w:r w:rsidRPr="00415B36">
        <w:t xml:space="preserve"> BeoogdeRegelgeving</w:t>
      </w:r>
      <w:r>
        <w:t xml:space="preserve"> met daarin:</w:t>
      </w:r>
    </w:p>
    <w:p w14:paraId="44C817E6" w14:textId="77777777" w:rsidR="009E7B8F" w:rsidRDefault="00ED47BF" w:rsidP="007F45CD">
      <w:pPr>
        <w:pStyle w:val="Opsommingtekens2"/>
      </w:pPr>
      <w:r>
        <w:t>BeoogdeRegeling</w:t>
      </w:r>
      <w:r w:rsidRPr="00E0465F">
        <w:t>, met daarbinnen:</w:t>
      </w:r>
      <w:r>
        <w:br/>
        <w:t xml:space="preserve">Voor ieder RegelingTijdelijkdeel is er een afzonderlijk element BeoogdeRegeling. Bij een voorbereidingsbesluit van provincie of Rijk dat voorbeschermingsregels toevoegt aan de omgevingsplannen van 18 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4B49A2BA" w14:textId="77777777" w:rsidR="009E7B8F" w:rsidRDefault="00ED47BF" w:rsidP="007F45CD">
      <w:pPr>
        <w:pStyle w:val="Opsommingtekens3"/>
      </w:pPr>
      <w:r>
        <w:t xml:space="preserve">Doel: vul hier het Doel in van </w:t>
      </w:r>
      <w:r w:rsidRPr="0001346D">
        <w:t>het</w:t>
      </w:r>
      <w:r>
        <w:t xml:space="preserve"> voorbereidingsbesluit</w:t>
      </w:r>
      <w:r>
        <w:br/>
      </w:r>
      <w:r w:rsidRPr="00A9714E">
        <w:t xml:space="preserve">Het besluit heeft 1 Doel. Bij </w:t>
      </w:r>
      <w:r>
        <w:t xml:space="preserve">iedere </w:t>
      </w:r>
      <w:r w:rsidRPr="00EA3628">
        <w:t>BeoogdeRegeling</w:t>
      </w:r>
      <w:r>
        <w:t xml:space="preserve"> (en ieder </w:t>
      </w:r>
      <w:r w:rsidRPr="00A20622">
        <w:t>BeoogdInformatieobject</w:t>
      </w:r>
      <w:r>
        <w:t>)</w:t>
      </w:r>
      <w:r w:rsidRPr="00A20622">
        <w:t xml:space="preserve"> </w:t>
      </w:r>
      <w:r>
        <w:t xml:space="preserve">behorend bij dit besluit </w:t>
      </w:r>
      <w:r w:rsidRPr="003079BD">
        <w:t>wordt dus hetzelfde Doel aangegeven</w:t>
      </w:r>
      <w:r>
        <w:t>.</w:t>
      </w:r>
    </w:p>
    <w:p w14:paraId="62F4A10B" w14:textId="77777777" w:rsidR="009E7B8F" w:rsidRDefault="00ED47BF" w:rsidP="007F45CD">
      <w:pPr>
        <w:pStyle w:val="Opsommingtekens3"/>
      </w:pPr>
      <w:r>
        <w:t xml:space="preserve">instrumentVersie: vul hier de identificatie in van </w:t>
      </w:r>
      <w:r w:rsidRPr="00B2701D">
        <w:t>de regelingversie</w:t>
      </w:r>
      <w:r>
        <w:t xml:space="preserve"> van het betreffende tijdelijk regelingdeel</w:t>
      </w:r>
    </w:p>
    <w:p w14:paraId="5DD31D47" w14:textId="3EF8074A" w:rsidR="009E7B8F" w:rsidRDefault="00ED47BF" w:rsidP="007F45CD">
      <w:pPr>
        <w:pStyle w:val="Opsommingtekens3"/>
      </w:pPr>
      <w:r>
        <w:t xml:space="preserve">eId: vul hier de identificatie in van het WijzigArtikel in het besluit waarin staat </w:t>
      </w:r>
      <w:r w:rsidRPr="00A25E0B">
        <w:t xml:space="preserve">dat het bestuursorgaan </w:t>
      </w:r>
      <w:r w:rsidRPr="008D1869">
        <w:t xml:space="preserve">besluit </w:t>
      </w:r>
      <w:r w:rsidRPr="00085067">
        <w:t xml:space="preserve">voorbeschermingsregels </w:t>
      </w:r>
      <w:r>
        <w:t xml:space="preserve">vast te stellen voor </w:t>
      </w:r>
      <w:r w:rsidRPr="008D1869">
        <w:t>het</w:t>
      </w:r>
      <w:r>
        <w:t xml:space="preserve"> betreffende omgevingsplan of de omgevingsverordening. </w:t>
      </w:r>
      <w:r>
        <w:br/>
        <w:t xml:space="preserve">Iedere BeoogdeRegeling moet naar een eigen WijzigArtikel verwijzen. Zoals in paragraaf </w:t>
      </w:r>
      <w:r>
        <w:fldChar w:fldCharType="begin"/>
      </w:r>
      <w:r>
        <w:instrText xml:space="preserve"> REF _Ref_274f99951af7a22f8025cd3fc56008d6_1 \n \h </w:instrText>
      </w:r>
      <w:r>
        <w:fldChar w:fldCharType="separate"/>
      </w:r>
      <w:r w:rsidR="001F09B7">
        <w:t>4.4.2.2</w:t>
      </w:r>
      <w:r>
        <w:fldChar w:fldCharType="end"/>
      </w:r>
      <w:r>
        <w:t xml:space="preserve"> al is aangegeven moeten er in het Besluit net zoveel WijzigArtikelen zijn als er tijdelijk regelingdelen zijn.</w:t>
      </w:r>
    </w:p>
    <w:p w14:paraId="0717176B" w14:textId="77777777" w:rsidR="009E7B8F" w:rsidRDefault="00ED47BF" w:rsidP="007F45CD">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alle tijdelijk regelingdelen. </w:t>
      </w:r>
      <w:r w:rsidRPr="000B6DA1">
        <w:t>Binnen het element Beoogd</w:t>
      </w:r>
      <w:r>
        <w:t xml:space="preserve">Informatieobject </w:t>
      </w:r>
      <w:r w:rsidRPr="000B6DA1">
        <w:t>zijn de volgende gegevens verplicht:</w:t>
      </w:r>
    </w:p>
    <w:p w14:paraId="1BEA298F" w14:textId="77777777" w:rsidR="009E7B8F" w:rsidRDefault="00ED47BF" w:rsidP="007F45CD">
      <w:pPr>
        <w:pStyle w:val="Opsommingtekens3"/>
      </w:pPr>
      <w:r>
        <w:lastRenderedPageBreak/>
        <w:t xml:space="preserve">Doel: vul hier het Doel in van het </w:t>
      </w:r>
      <w:r w:rsidRPr="00AB60D1">
        <w:t>voorbereidingsbesluit</w:t>
      </w:r>
      <w:r>
        <w:br/>
        <w:t xml:space="preserve">Het besluit heeft </w:t>
      </w:r>
      <w:r w:rsidRPr="006F4DDB">
        <w:t>1 Doel</w:t>
      </w:r>
      <w:r>
        <w:t>.</w:t>
      </w:r>
      <w:r w:rsidRPr="006F4DDB">
        <w:t xml:space="preserve"> </w:t>
      </w:r>
      <w:r>
        <w:t xml:space="preserve">Bij </w:t>
      </w:r>
      <w:r w:rsidRPr="006F4DDB">
        <w:t>ieder</w:t>
      </w:r>
      <w:r>
        <w:t xml:space="preserve"> </w:t>
      </w:r>
      <w:r w:rsidRPr="006F4DDB">
        <w:t>BeoogdInformatieobject (en ieder</w:t>
      </w:r>
      <w:r>
        <w:t xml:space="preserve">e </w:t>
      </w:r>
      <w:r w:rsidRPr="006F4DDB">
        <w:t xml:space="preserve">BeoogdeRegeling) behorend bij dit besluit </w:t>
      </w:r>
      <w:r>
        <w:t>wordt dus</w:t>
      </w:r>
      <w:r w:rsidRPr="006F4DDB">
        <w:t xml:space="preserve"> hetzelfde Doel</w:t>
      </w:r>
      <w:r>
        <w:t xml:space="preserve"> aangegeven</w:t>
      </w:r>
      <w:r w:rsidRPr="006F4DDB">
        <w:t>.</w:t>
      </w:r>
    </w:p>
    <w:p w14:paraId="01490395" w14:textId="77777777" w:rsidR="009E7B8F" w:rsidRPr="004F1952" w:rsidRDefault="00ED47BF" w:rsidP="007F45CD">
      <w:pPr>
        <w:pStyle w:val="Opsommingtekens3"/>
      </w:pPr>
      <w:r>
        <w:t xml:space="preserve">instrumentVersie: vul hier de identificatie in van </w:t>
      </w:r>
      <w:r w:rsidRPr="00C66E92">
        <w:t>het nieuwe Informatieobject</w:t>
      </w:r>
    </w:p>
    <w:p w14:paraId="691B1A2F" w14:textId="77777777" w:rsidR="009E7B8F" w:rsidRPr="007A0873" w:rsidRDefault="00ED47BF" w:rsidP="007F45CD">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r>
        <w:br/>
        <w:t xml:space="preserve">Voor </w:t>
      </w:r>
      <w:r w:rsidRPr="00307AF9">
        <w:t>informatieobjecten behorend bij de tijdelijk regelingdelen</w:t>
      </w:r>
      <w:r>
        <w:t xml:space="preserve"> </w:t>
      </w:r>
      <w:r w:rsidRPr="00973081">
        <w:t xml:space="preserve">moet worden verwezen naar de informatieobjecten-bijlage in de WijzigBijlage die </w:t>
      </w:r>
      <w:r>
        <w:t xml:space="preserve">het betreffende RegelingTijdelijkdeel </w:t>
      </w:r>
      <w:r w:rsidRPr="00973081">
        <w:t>bevat.</w:t>
      </w:r>
    </w:p>
    <w:p w14:paraId="4FC8599C" w14:textId="77777777" w:rsidR="009E7B8F" w:rsidRDefault="00ED47BF" w:rsidP="007F45CD">
      <w:pPr>
        <w:pStyle w:val="Opsommingtekens1"/>
      </w:pPr>
      <w:r w:rsidRPr="00EA48BC">
        <w:t xml:space="preserve">(een container) </w:t>
      </w:r>
      <w:r>
        <w:t xml:space="preserve">Tijdstempels </w:t>
      </w:r>
      <w:r w:rsidRPr="00EA48BC">
        <w:t>met daarin:</w:t>
      </w:r>
    </w:p>
    <w:p w14:paraId="5422A77D" w14:textId="77777777" w:rsidR="009E7B8F" w:rsidRDefault="00ED47BF" w:rsidP="007F45CD">
      <w:pPr>
        <w:pStyle w:val="Opsommingtekens2"/>
      </w:pPr>
      <w:r>
        <w:t>Tijdstempel</w:t>
      </w:r>
      <w:r w:rsidRPr="00E0465F">
        <w:t>, met daarbinnen:</w:t>
      </w:r>
    </w:p>
    <w:p w14:paraId="50803CE0" w14:textId="77777777" w:rsidR="009E7B8F" w:rsidRDefault="00ED47BF" w:rsidP="007F45CD">
      <w:pPr>
        <w:pStyle w:val="Opsommingtekens3"/>
      </w:pPr>
      <w:r w:rsidRPr="003A00F3">
        <w:t>Doel: vul hier het Doel in van het voorbereidingsbesluit</w:t>
      </w:r>
    </w:p>
    <w:p w14:paraId="62AC4EBD" w14:textId="77777777" w:rsidR="009E7B8F" w:rsidRDefault="00ED47BF" w:rsidP="007F45CD">
      <w:pPr>
        <w:pStyle w:val="Opsommingtekens3"/>
      </w:pPr>
      <w:r>
        <w:t>soortTijdstempel: kies juridischWerkendVanaf</w:t>
      </w:r>
    </w:p>
    <w:p w14:paraId="5E2A1E98" w14:textId="009D8050" w:rsidR="009E7B8F" w:rsidRDefault="00ED47BF" w:rsidP="007F45CD">
      <w:pPr>
        <w:pStyle w:val="Opsommingtekens3"/>
      </w:pPr>
      <w:r>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 xml:space="preserve">Bij een </w:t>
      </w:r>
      <w:r w:rsidRPr="00431D73">
        <w:t xml:space="preserve">voorbereidingsbesluit </w:t>
      </w:r>
      <w:r>
        <w:t xml:space="preserve">is dit de datum van de dag volgend op de dag waarop het bekend is gemaakt, tenzij in het besluit een andere datum is vastgelegd. </w:t>
      </w:r>
      <w:r w:rsidRPr="00D534C1">
        <w:t>Wanneer geen datum wordt ingevuld, kunnen de voorzieningen de regeling(en) niet tonen.</w:t>
      </w:r>
    </w:p>
    <w:p w14:paraId="17ED6F11" w14:textId="35503389" w:rsidR="009E7B8F" w:rsidRDefault="00ED47BF" w:rsidP="007F45CD">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w:t>
      </w:r>
    </w:p>
    <w:p w14:paraId="709CA757" w14:textId="0ACAA157" w:rsidR="009E7B8F" w:rsidRDefault="00ED47BF" w:rsidP="007F45CD">
      <w:pPr>
        <w:pStyle w:val="Kop6"/>
      </w:pPr>
      <w:r>
        <w:t>Datum bekendmaking definitief besluit</w:t>
      </w:r>
    </w:p>
    <w:p w14:paraId="44CCAD9D" w14:textId="77777777" w:rsidR="009E7B8F" w:rsidRDefault="00ED47BF" w:rsidP="007F45CD">
      <w:r>
        <w:t>Gemeente</w:t>
      </w:r>
      <w:r w:rsidRPr="009F5D67">
        <w:t xml:space="preserve">, provincie of minister </w:t>
      </w:r>
      <w:r>
        <w:t>moet d</w:t>
      </w:r>
      <w:r w:rsidRPr="003B1301">
        <w:t xml:space="preserve">e datum waarop </w:t>
      </w:r>
      <w:r>
        <w:t>zij/</w:t>
      </w:r>
      <w:r w:rsidRPr="005B532A">
        <w:t>hij</w:t>
      </w:r>
      <w:r>
        <w:t xml:space="preserve"> </w:t>
      </w:r>
      <w:r w:rsidRPr="003B1301">
        <w:t xml:space="preserve">wil dat het besluit in </w:t>
      </w:r>
      <w:r>
        <w:t>gemeente</w:t>
      </w:r>
      <w:r w:rsidRPr="00892566">
        <w:t>blad</w:t>
      </w:r>
      <w:r>
        <w:t>,</w:t>
      </w:r>
      <w:r w:rsidRPr="00892566">
        <w:t xml:space="preserve"> </w:t>
      </w:r>
      <w:r w:rsidRPr="002F3155">
        <w:t xml:space="preserve">provinciaal blad of Staatscourant </w:t>
      </w:r>
      <w:r w:rsidRPr="003B1301">
        <w:t xml:space="preserve">wordt </w:t>
      </w:r>
      <w:r>
        <w:t>bekendgemaakt</w:t>
      </w:r>
      <w:r w:rsidRPr="003B1301">
        <w:t xml:space="preserve">, </w:t>
      </w:r>
      <w:r w:rsidRPr="00503EC9">
        <w:t xml:space="preserve">doorgeven </w:t>
      </w:r>
      <w:r w:rsidRPr="003B1301">
        <w:t>in de publicatieopdracht aan de LVBB</w:t>
      </w:r>
      <w:r>
        <w:t xml:space="preserve">, </w:t>
      </w:r>
      <w:r w:rsidRPr="003B1301">
        <w:t xml:space="preserve">met het gegeven </w:t>
      </w:r>
      <w:r w:rsidRPr="00503EC9">
        <w:rPr>
          <w:i/>
          <w:iCs/>
        </w:rPr>
        <w:t>datumBekendmaking</w:t>
      </w:r>
      <w:r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7" Type="http://schemas.openxmlformats.org/officeDocument/2006/relationships/image" Target="media/image_c504791194652cfb09b28607006902d2.png"/><Relationship Id="rId98"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