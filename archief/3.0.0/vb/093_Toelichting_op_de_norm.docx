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2B064" w14:textId="08B8B58D" w:rsidR="00E33EDD" w:rsidRPr="00F1426F" w:rsidRDefault="00ED47BF" w:rsidP="002F7B04">
      <w:pPr>
        <w:pStyle w:val="Kop4"/>
      </w:pPr>
      <w:bookmarkStart w:id="204" w:name="_Ref_7a49ad521301ea42ccc518f46a3d78eb_1"/>
      <w:r w:rsidRPr="00F1426F">
        <w:t>Toelichting op de norm</w:t>
      </w:r>
      <w:bookmarkEnd w:id="204"/>
    </w:p>
    <w:p w14:paraId="13C26D7E" w14:textId="3C76D85B" w:rsidR="009E7B8F" w:rsidRPr="00F1426F" w:rsidRDefault="009E7B8F" w:rsidP="007231E0"/>
    <w:p w14:paraId="3656F92B" w14:textId="6AA2E674" w:rsidR="009E7B8F" w:rsidRPr="00F1426F" w:rsidRDefault="00ED47BF" w:rsidP="007231E0">
      <w:pPr>
        <w:rPr>
          <w:i/>
          <w:iCs/>
        </w:rPr>
      </w:pPr>
      <w:r w:rsidRPr="00F1426F">
        <w:rPr>
          <w:i/>
          <w:iCs/>
        </w:rPr>
        <w:t>Attributen en waardelijsten</w:t>
      </w:r>
    </w:p>
    <w:p w14:paraId="62DCCC30" w14:textId="76D47818" w:rsidR="00197747" w:rsidRDefault="00BF3F4F" w:rsidP="00805135">
      <w:pPr>
        <w:pStyle w:val="Opsommingtekens1"/>
      </w:pPr>
      <w:r w:rsidRPr="00F1426F">
        <w:rPr>
          <w:i/>
        </w:rPr>
        <w:lastRenderedPageBreak/>
        <w:t>i</w:t>
      </w:r>
      <w:r w:rsidR="00E33EDD" w:rsidRPr="00F1426F">
        <w:rPr>
          <w:i/>
        </w:rPr>
        <w:t>dealisatie</w:t>
      </w:r>
      <w:r w:rsidR="00091C16" w:rsidRPr="00F1426F">
        <w:rPr>
          <w:i/>
        </w:rPr>
        <w:t>:</w:t>
      </w:r>
      <w:r w:rsidR="00091C16" w:rsidRPr="00F1426F">
        <w:t xml:space="preserve"> attribuut </w:t>
      </w:r>
      <w:r w:rsidRPr="00F1426F">
        <w:t xml:space="preserve">dat aangeeft op welke manier </w:t>
      </w:r>
      <w:r w:rsidRPr="00C74655">
        <w:t xml:space="preserve">het bevoegd gezag </w:t>
      </w:r>
      <w:r w:rsidR="00091C16" w:rsidRPr="00F1426F">
        <w:t xml:space="preserve">de begrenzing van Locatie voor een Juridische regel bedoeld </w:t>
      </w:r>
      <w:r>
        <w:t>heeft</w:t>
      </w:r>
      <w:r w:rsidR="00091C16" w:rsidRPr="00F1426F">
        <w:t xml:space="preserve">: is het een exacte of een indicatieve afbakening? </w:t>
      </w:r>
      <w:r w:rsidR="00E33EDD" w:rsidRPr="00F1426F">
        <w:t xml:space="preserve">De </w:t>
      </w:r>
      <w:r w:rsidR="00E33EDD" w:rsidRPr="00DF20BC">
        <w:rPr>
          <w:iCs/>
        </w:rPr>
        <w:t>waardelijst</w:t>
      </w:r>
      <w:r w:rsidR="00E33EDD" w:rsidRPr="00F1426F">
        <w:rPr>
          <w:i/>
        </w:rPr>
        <w:t xml:space="preserve"> </w:t>
      </w:r>
      <w:r w:rsidR="00175570" w:rsidRPr="00F1426F">
        <w:t>‘</w:t>
      </w:r>
      <w:r w:rsidR="00F72889" w:rsidRPr="00F1426F">
        <w:t>I</w:t>
      </w:r>
      <w:r w:rsidR="00E33EDD" w:rsidRPr="00F1426F">
        <w:t>dealisatie</w:t>
      </w:r>
      <w:r w:rsidR="00175570" w:rsidRPr="00F1426F">
        <w:t>’</w:t>
      </w:r>
      <w:r w:rsidR="00E33EDD" w:rsidRPr="00F1426F">
        <w:t xml:space="preserve"> kent twee waarden: exact en indicatief.</w:t>
      </w:r>
      <w:r w:rsidR="00A15CDE" w:rsidRPr="00F1426F">
        <w:t xml:space="preserve"> Hiermee kan worden aangegeven of de begrenzing van Locatie </w:t>
      </w:r>
      <w:r w:rsidRPr="00F1426F">
        <w:t xml:space="preserve">voor deze Juridische regel </w:t>
      </w:r>
      <w:r w:rsidR="00A15CDE" w:rsidRPr="00F1426F">
        <w:t>exact of indicatief bedoeld is.</w:t>
      </w:r>
      <w:r w:rsidRPr="00F1426F">
        <w:t xml:space="preserve"> Wanneer wordt gekozen voor de waarde indicatief geeft dat alleen aan dat de begrenzing indicatief bedoeld is. Met </w:t>
      </w:r>
      <w:r w:rsidRPr="00F1426F">
        <w:rPr>
          <w:i/>
          <w:iCs/>
        </w:rPr>
        <w:t>idealisatie</w:t>
      </w:r>
      <w:r w:rsidRPr="00F1426F">
        <w:t xml:space="preserve"> wordt niet vastgelegd met welke marge de indicatieve begrenzing bedoeld is.</w:t>
      </w:r>
      <w:r>
        <w:t xml:space="preserve"> </w:t>
      </w:r>
      <w:r w:rsidRPr="00F1426F">
        <w:t xml:space="preserve">Het attribuut </w:t>
      </w:r>
      <w:r w:rsidRPr="00F1426F">
        <w:rPr>
          <w:i/>
        </w:rPr>
        <w:t>idealisatie</w:t>
      </w:r>
      <w:r w:rsidRPr="00F1426F">
        <w:t xml:space="preserve"> is in IMOW gepositioneerd als attribuut van Juridische regel. Dat lijkt misschien vreemd omdat het informatie geeft over de gewenste interpretatie van Locatie. Toch hoort </w:t>
      </w:r>
      <w:r w:rsidRPr="00F1426F">
        <w:rPr>
          <w:i/>
          <w:iCs/>
        </w:rPr>
        <w:t>idealisatie</w:t>
      </w:r>
      <w:r w:rsidRPr="00F1426F">
        <w:t xml:space="preserve"> bij Juridische regel omdat het vertelt hoe de Locatie voor déze Juridische regel geïnterpreteerd moet worden. Op deze manier is het mogelijk om dezelfde Locatie ook voor een andere Juridische regel te (her)gebruiken en voor die Juridische regel een andere idealisatie te geven.</w:t>
      </w:r>
      <w:r>
        <w:t xml:space="preserve"> </w:t>
      </w:r>
      <w:r w:rsidRPr="00863F41">
        <w:rPr>
          <w:rStyle w:val="Verwijzing"/>
        </w:rPr>
        <w:fldChar w:fldCharType="begin"/>
      </w:r>
      <w:r w:rsidRPr="00863F41">
        <w:rPr>
          <w:rStyle w:val="Verwijzing"/>
        </w:rPr>
        <w:instrText xml:space="preserve"> REF _Ref_7a49ad521301ea42ccc518f46a3d78eb_2 \n \h </w:instrText>
      </w:r>
      <w:r w:rsidRPr="00863F41">
        <w:rPr>
          <w:rStyle w:val="Verwijzing"/>
        </w:rPr>
      </w:r>
      <w:r w:rsidRPr="00863F41">
        <w:rPr>
          <w:rStyle w:val="Verwijzing"/>
        </w:rPr>
        <w:fldChar w:fldCharType="separate"/>
      </w:r>
      <w:r w:rsidR="001F09B7">
        <w:rPr>
          <w:rStyle w:val="Verwijzing"/>
        </w:rPr>
        <w:t>Figuur 33</w:t>
      </w:r>
      <w:r w:rsidRPr="00863F41">
        <w:rPr>
          <w:rStyle w:val="Verwijzing"/>
        </w:rPr>
        <w:fldChar w:fldCharType="end"/>
      </w:r>
      <w:r>
        <w:t xml:space="preserve"> geeft hiervan een voorbeeld. De artikelen 3.28 en 5.7 van een omgevingsverordening gaan over dezelfde Locatie ‘provinciale wegen’. Artikel 3.28 bevat een Juridische regel van het type Regel voor iedereen; met de waarde exact voor idealisatie wordt aangegeven dat voor deze Juridische regel de begrenzing exact is bedoeld. Wanneer een omgevingsvergunning voor een uitweg wordt aangevraagd voor een plek die ligt binnen de begrenzing is deze (beoordelings)regel daarop van toepassing; ligt de plek net daarbuiten dan is de regel daar niet van toepassing. In artikel 5.7 staat een </w:t>
      </w:r>
      <w:r w:rsidRPr="00B16635">
        <w:t>Juridische regel van het type</w:t>
      </w:r>
      <w:r>
        <w:t xml:space="preserve"> Instructieregel. Met </w:t>
      </w:r>
      <w:r w:rsidRPr="00DC1808">
        <w:t xml:space="preserve">de waarde </w:t>
      </w:r>
      <w:r>
        <w:t>indicatief</w:t>
      </w:r>
      <w:r w:rsidRPr="00DC1808">
        <w:t xml:space="preserve"> voor idealisatie </w:t>
      </w:r>
      <w:r>
        <w:t>heeft de provincie</w:t>
      </w:r>
      <w:r w:rsidRPr="00DC1808">
        <w:t xml:space="preserve"> aangegeven dat voor deze Juridische regel de begrenzing </w:t>
      </w:r>
      <w:r>
        <w:t>indicatief</w:t>
      </w:r>
      <w:r w:rsidRPr="00DC1808">
        <w:t xml:space="preserve"> is bedoeld.</w:t>
      </w:r>
    </w:p>
    <w:p w14:paraId="51BD5CF1" w14:textId="5504CAC5" w:rsidR="009E7B8F" w:rsidRPr="00F1426F" w:rsidRDefault="00ED47BF" w:rsidP="00DF20BC">
      <w:pPr>
        <w:pStyle w:val="Figuur"/>
      </w:pPr>
      <w:r>
        <w:rPr>
          <w:noProof/>
        </w:rPr>
        <w:drawing>
          <wp:inline distT="0" distB="0" distL="0" distR="0" wp14:anchorId="22A1B9DF" wp14:editId="5496CA69">
            <wp:extent cx="5620355" cy="1828800"/>
            <wp:effectExtent l="0" t="0" r="0" b="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676823" cy="1847174"/>
                    </a:xfrm>
                    <a:prstGeom prst="rect">
                      <a:avLst/>
                    </a:prstGeom>
                    <a:noFill/>
                  </pic:spPr>
                </pic:pic>
              </a:graphicData>
            </a:graphic>
          </wp:inline>
        </w:drawing>
      </w:r>
    </w:p>
    <w:p w14:paraId="29F795EC" w14:textId="443C1553" w:rsidR="009E7B8F" w:rsidRPr="00627634" w:rsidRDefault="00ED47BF" w:rsidP="00DF20BC">
      <w:pPr>
        <w:pStyle w:val="Figuurbijschrift"/>
      </w:pPr>
      <w:bookmarkStart w:id="206" w:name="_Ref_7a49ad521301ea42ccc518f46a3d78eb_2"/>
      <w:r>
        <w:t>Gebruik van idealisatie bij twee Juridische regels over dezelfde Locatie</w:t>
      </w:r>
      <w:bookmarkEnd w:id="206"/>
    </w:p>
    <w:p w14:paraId="074FBA8B" w14:textId="590BA8A8" w:rsidR="00CD42F2" w:rsidRPr="00F1426F" w:rsidRDefault="00BD4BB7" w:rsidP="00805135">
      <w:pPr>
        <w:pStyle w:val="Opsommingtekens1"/>
      </w:pPr>
      <w:r w:rsidRPr="00F1426F">
        <w:rPr>
          <w:i/>
          <w:iCs/>
        </w:rPr>
        <w:t>t</w:t>
      </w:r>
      <w:r w:rsidR="00CD42F2" w:rsidRPr="00F1426F">
        <w:rPr>
          <w:i/>
          <w:iCs/>
        </w:rPr>
        <w:t>hema</w:t>
      </w:r>
      <w:r w:rsidR="00091C16" w:rsidRPr="00F1426F">
        <w:rPr>
          <w:i/>
          <w:iCs/>
        </w:rPr>
        <w:t>:</w:t>
      </w:r>
      <w:r w:rsidR="00091C16" w:rsidRPr="00F1426F">
        <w:t xml:space="preserve"> attribuut dat</w:t>
      </w:r>
      <w:r w:rsidR="00CD42F2" w:rsidRPr="00F1426F">
        <w:t xml:space="preserve"> </w:t>
      </w:r>
      <w:r w:rsidR="00D80111" w:rsidRPr="00F1426F">
        <w:t xml:space="preserve">kernachtig de grondgedachte van de </w:t>
      </w:r>
      <w:r w:rsidRPr="00F1426F">
        <w:t xml:space="preserve">Juridische regel </w:t>
      </w:r>
      <w:r w:rsidR="00D80111" w:rsidRPr="00F1426F">
        <w:t>weergeeft</w:t>
      </w:r>
      <w:r w:rsidR="00CD42F2" w:rsidRPr="00F1426F">
        <w:t xml:space="preserve">. </w:t>
      </w:r>
      <w:r>
        <w:t>Het thema is een</w:t>
      </w:r>
      <w:r w:rsidRPr="00F1426F">
        <w:t xml:space="preserve"> </w:t>
      </w:r>
      <w:r w:rsidR="002B7048" w:rsidRPr="00F1426F">
        <w:t xml:space="preserve">aanduiding van het aspect </w:t>
      </w:r>
      <w:r>
        <w:t xml:space="preserve">van de fysieke leefomgeving </w:t>
      </w:r>
      <w:r w:rsidR="00492678" w:rsidRPr="00F1426F">
        <w:t xml:space="preserve">waar de Juridische regel over gaat. </w:t>
      </w:r>
      <w:r w:rsidRPr="00102198">
        <w:t xml:space="preserve">Om harmonisatie tussen bevoegde gezagen en tussen instrumenten te bevorderen is er een waardelijst voor </w:t>
      </w:r>
      <w:r w:rsidRPr="00102198">
        <w:rPr>
          <w:i/>
          <w:iCs/>
        </w:rPr>
        <w:t>thema</w:t>
      </w:r>
      <w:r w:rsidRPr="00102198">
        <w:t>.</w:t>
      </w:r>
      <w:r>
        <w:t xml:space="preserve"> Het overgrote deel van de waarden van deze waardelijst is rechtstreeks ontleend aan artikel 1.2 Ow, waarin is aangegeven welke aspecten de fysieke leefomgeving omvat. In </w:t>
      </w:r>
      <w:r w:rsidRPr="00863F41">
        <w:rPr>
          <w:rStyle w:val="Verwijzing"/>
        </w:rPr>
        <w:fldChar w:fldCharType="begin"/>
      </w:r>
      <w:r w:rsidRPr="00863F41">
        <w:rPr>
          <w:rStyle w:val="Verwijzing"/>
        </w:rPr>
        <w:instrText xml:space="preserve"> REF _Ref_04a9e2b39d761359f1379723c1bff377_1 \n \h </w:instrText>
      </w:r>
      <w:r w:rsidRPr="00863F41">
        <w:rPr>
          <w:rStyle w:val="Verwijzing"/>
        </w:rPr>
      </w:r>
      <w:r w:rsidRPr="00863F41">
        <w:rPr>
          <w:rStyle w:val="Verwijzing"/>
        </w:rPr>
        <w:fldChar w:fldCharType="separate"/>
      </w:r>
      <w:r w:rsidR="001F09B7">
        <w:rPr>
          <w:rStyle w:val="Verwijzing"/>
        </w:rPr>
        <w:t>1</w:t>
      </w:r>
      <w:r w:rsidRPr="00863F41">
        <w:rPr>
          <w:rStyle w:val="Verwijzing"/>
        </w:rPr>
        <w:fldChar w:fldCharType="end"/>
      </w:r>
      <w:r>
        <w:t xml:space="preserve"> wordt de relatie tussen </w:t>
      </w:r>
      <w:r w:rsidRPr="00840F72">
        <w:t xml:space="preserve">artikel 1.2 Ow </w:t>
      </w:r>
      <w:r>
        <w:t xml:space="preserve">en de waarden van de waardelijst gelegd. </w:t>
      </w:r>
      <w:r>
        <w:br/>
      </w:r>
      <w:r w:rsidRPr="00097AE6">
        <w:t xml:space="preserve">Per Juridische regel kunnen net zoveel thema’s worden toegevoegd als gewenst is. </w:t>
      </w:r>
      <w:r w:rsidRPr="00035197">
        <w:rPr>
          <w:i/>
          <w:iCs/>
        </w:rPr>
        <w:t>thema</w:t>
      </w:r>
      <w:r w:rsidRPr="00097AE6">
        <w:t xml:space="preserve"> is een attribuut en geen object. Het kent daardoor geen eigen weergave. </w:t>
      </w:r>
      <w:r>
        <w:br/>
      </w:r>
      <w:r w:rsidRPr="00097AE6">
        <w:t xml:space="preserve">Met het attribuut </w:t>
      </w:r>
      <w:r w:rsidRPr="00035197">
        <w:rPr>
          <w:i/>
          <w:iCs/>
        </w:rPr>
        <w:t>thema</w:t>
      </w:r>
      <w:r w:rsidRPr="00097AE6">
        <w:t xml:space="preserve"> kan het thema van een Juridische regel worden aangegeven. </w:t>
      </w:r>
      <w:r w:rsidRPr="00035197">
        <w:rPr>
          <w:i/>
          <w:iCs/>
        </w:rPr>
        <w:t>thema</w:t>
      </w:r>
      <w:r w:rsidRPr="00097AE6">
        <w:t xml:space="preserve"> kan bijvoorbeeld worden gebruikt om alle Juridische regels over een bepaald </w:t>
      </w:r>
      <w:r w:rsidRPr="00097AE6">
        <w:lastRenderedPageBreak/>
        <w:t>thema in eenzelfde omgevingsdocument te selecteren, of om van verschillende omgevingsdocumenten de Juridische regels en/of Tekstdelen met hetzelfde thema te selecteren. Afhankelijk van de functionaliteit die een viewer biedt is het vervolgens ook mogelijk om de Locaties van alle Juridische regels en/of Tekstdelen met hetzelfde thema op een kaartbeeld weer te geven.</w:t>
      </w:r>
      <w:r>
        <w:br/>
        <w:t xml:space="preserve">Overwogen wordt om aan het objecttype Juridische regel een attribuut </w:t>
      </w:r>
      <w:r w:rsidRPr="00F85425">
        <w:rPr>
          <w:i/>
          <w:iCs/>
        </w:rPr>
        <w:t>subthema</w:t>
      </w:r>
      <w:r>
        <w:t xml:space="preserve"> toe te voegen </w:t>
      </w:r>
      <w:r w:rsidRPr="00D066BB">
        <w:t xml:space="preserve">waarmee het bevoegde gezag </w:t>
      </w:r>
      <w:r>
        <w:t xml:space="preserve">desgewenst </w:t>
      </w:r>
      <w:r w:rsidRPr="00D066BB">
        <w:t xml:space="preserve">binnen een thema </w:t>
      </w:r>
      <w:r>
        <w:t xml:space="preserve">een nadere </w:t>
      </w:r>
      <w:r w:rsidRPr="00D066BB">
        <w:t>specialisatie kan aanbrengen</w:t>
      </w:r>
      <w:r>
        <w:t>.</w:t>
      </w:r>
    </w:p>
    <w:p w14:paraId="05707974" w14:textId="0E94770C" w:rsidR="005B037D" w:rsidRPr="00F1426F" w:rsidRDefault="00091C16" w:rsidP="00805135">
      <w:pPr>
        <w:pStyle w:val="Opsommingtekens1"/>
      </w:pPr>
      <w:r w:rsidRPr="00F1426F">
        <w:rPr>
          <w:i/>
          <w:iCs/>
        </w:rPr>
        <w:t>l</w:t>
      </w:r>
      <w:r w:rsidR="005B037D" w:rsidRPr="00F1426F">
        <w:rPr>
          <w:i/>
          <w:iCs/>
        </w:rPr>
        <w:t>ocatieaanduiding</w:t>
      </w:r>
      <w:r w:rsidR="009F78CA" w:rsidRPr="00F1426F">
        <w:rPr>
          <w:i/>
          <w:iCs/>
        </w:rPr>
        <w:t>:</w:t>
      </w:r>
      <w:r w:rsidR="005B037D" w:rsidRPr="00F1426F">
        <w:t xml:space="preserve"> attribuut dat</w:t>
      </w:r>
      <w:r w:rsidR="00493231" w:rsidRPr="00F1426F">
        <w:t xml:space="preserve"> </w:t>
      </w:r>
      <w:r w:rsidR="00AA59F6" w:rsidRPr="00F1426F">
        <w:t>de verwijzing bevat naar de identificatie van de Locatie</w:t>
      </w:r>
      <w:r w:rsidR="00B16C9E" w:rsidRPr="00F1426F">
        <w:t>(s)</w:t>
      </w:r>
      <w:r w:rsidR="00AA59F6" w:rsidRPr="00F1426F">
        <w:t xml:space="preserve"> die bij de Juridische regel </w:t>
      </w:r>
      <w:r w:rsidR="00B16C9E" w:rsidRPr="00F1426F">
        <w:t>horen</w:t>
      </w:r>
      <w:r w:rsidR="00AA59F6" w:rsidRPr="00F1426F">
        <w:t xml:space="preserve"> én</w:t>
      </w:r>
      <w:r w:rsidR="005B037D" w:rsidRPr="00F1426F">
        <w:t xml:space="preserve"> aangeeft wat de betekenis van</w:t>
      </w:r>
      <w:r w:rsidR="00B16C9E" w:rsidRPr="00F1426F">
        <w:t xml:space="preserve"> die</w:t>
      </w:r>
      <w:r w:rsidR="005B037D" w:rsidRPr="00F1426F">
        <w:t xml:space="preserve"> Locatie</w:t>
      </w:r>
      <w:r w:rsidR="00B16C9E" w:rsidRPr="00F1426F">
        <w:t>(s)</w:t>
      </w:r>
      <w:r w:rsidR="005B037D" w:rsidRPr="00F1426F">
        <w:t xml:space="preserve"> is voor het object waar het </w:t>
      </w:r>
      <w:r w:rsidR="00CE0A7B" w:rsidRPr="00F1426F">
        <w:t>bij hoort</w:t>
      </w:r>
      <w:r w:rsidR="005B037D" w:rsidRPr="00F1426F">
        <w:t>; in dit geval voor Juridische regel. Dit attribuut legt dus vast dat deze Locatie</w:t>
      </w:r>
      <w:r w:rsidRPr="00F1426F">
        <w:t>(s)</w:t>
      </w:r>
      <w:r w:rsidR="005B037D" w:rsidRPr="00F1426F">
        <w:t xml:space="preserve"> de locatie</w:t>
      </w:r>
      <w:r w:rsidRPr="00F1426F">
        <w:t>(s)</w:t>
      </w:r>
      <w:r w:rsidR="005B037D" w:rsidRPr="00F1426F">
        <w:t xml:space="preserve"> </w:t>
      </w:r>
      <w:r w:rsidR="00536675" w:rsidRPr="00F1426F">
        <w:t>is</w:t>
      </w:r>
      <w:r w:rsidR="005B037D" w:rsidRPr="00F1426F">
        <w:t xml:space="preserve"> </w:t>
      </w:r>
      <w:r w:rsidRPr="00F1426F">
        <w:t>(zijn)</w:t>
      </w:r>
      <w:r w:rsidR="005B037D" w:rsidRPr="00F1426F">
        <w:t xml:space="preserve"> waar de</w:t>
      </w:r>
      <w:r w:rsidR="009C6A5A" w:rsidRPr="00F1426F">
        <w:t>ze</w:t>
      </w:r>
      <w:r w:rsidR="005B037D" w:rsidRPr="00F1426F">
        <w:t xml:space="preserve"> Juridische regel van toepassing is.</w:t>
      </w:r>
      <w:r w:rsidRPr="00F1426F">
        <w:br/>
        <w:t>Iedere Juridische regel heeft een verwijzing naar één of meer Locaties. Ook de objecten ActiviteitLocatieaanduiding, Omgevingsnorm, Omgevingswaarde en (de verschillende typen) Gebiedsaanwijzing hebben een verwijzing naar één of meer Locaties. Op deze manier is van iedere Juridische regel, ongeacht het object of de objecten waarmee het is geannoteerd, duidelijk voor welke Locatie(s) deze geldt. Doordat ieder specifiek voorkomen van de objecten ActiviteitLocatieaanduiding, Omgevingsnorm, Omgevingswaarde en (de verschillende typen) Gebiedsaanwijzing ook zelf een verwijzing naar één of meer Locaties heeft, kan van iedere Activiteit - ActiviteitLocatieaanduiding-combinatie, Omgevingsnorm, Omgevingswaarde en Gebiedsaanwijzing worden getoond voor welke Locatie(s) deze geldt, onafhankelijk van de Juridische regels waarin hij geldt.</w:t>
      </w:r>
    </w:p>
    <w:p w14:paraId="42735F6B" w14:textId="708A2FE6" w:rsidR="00091C16" w:rsidRPr="00F1426F" w:rsidRDefault="00091C16" w:rsidP="00805135">
      <w:pPr>
        <w:pStyle w:val="Opsommingtekens1"/>
      </w:pPr>
      <w:r w:rsidRPr="00F1426F">
        <w:rPr>
          <w:i/>
        </w:rPr>
        <w:t>artikelOfLid</w:t>
      </w:r>
      <w:r w:rsidRPr="00F1426F">
        <w:t>: attribuut voor de verwijzing van een Juridische regel naar de identificatie van de Regeltekst oftewel het artikel of lid waarin de Juridische regel voorkomt.</w:t>
      </w:r>
    </w:p>
    <w:p w14:paraId="3FB42695" w14:textId="2800A213" w:rsidR="00197747" w:rsidRDefault="00C66B90" w:rsidP="00805135">
      <w:pPr>
        <w:pStyle w:val="Opsommingtekens1"/>
      </w:pPr>
      <w:r w:rsidRPr="00F1426F">
        <w:rPr>
          <w:i/>
          <w:iCs/>
        </w:rPr>
        <w:t>a</w:t>
      </w:r>
      <w:r w:rsidR="00E86C70" w:rsidRPr="00F1426F">
        <w:rPr>
          <w:i/>
          <w:iCs/>
        </w:rPr>
        <w:t>ctiviteitaanduiding</w:t>
      </w:r>
      <w:r w:rsidR="00E86C70" w:rsidRPr="00F1426F">
        <w:t xml:space="preserve">, </w:t>
      </w:r>
      <w:r w:rsidRPr="00F1426F">
        <w:rPr>
          <w:i/>
          <w:iCs/>
        </w:rPr>
        <w:t>g</w:t>
      </w:r>
      <w:r w:rsidR="00E86C70" w:rsidRPr="00F1426F">
        <w:rPr>
          <w:i/>
          <w:iCs/>
        </w:rPr>
        <w:t>ebiedsaanwijzing</w:t>
      </w:r>
      <w:r w:rsidR="00091C16" w:rsidRPr="00F1426F">
        <w:rPr>
          <w:i/>
          <w:iCs/>
        </w:rPr>
        <w:t>, omgevingswaardeaanduiding</w:t>
      </w:r>
      <w:r w:rsidR="00E86C70" w:rsidRPr="00F1426F">
        <w:t xml:space="preserve"> en </w:t>
      </w:r>
      <w:r w:rsidR="00091C16" w:rsidRPr="00F1426F">
        <w:rPr>
          <w:i/>
        </w:rPr>
        <w:t>omgevings</w:t>
      </w:r>
      <w:r w:rsidRPr="00F1426F">
        <w:rPr>
          <w:i/>
          <w:iCs/>
        </w:rPr>
        <w:t>n</w:t>
      </w:r>
      <w:r w:rsidR="00E86C70" w:rsidRPr="00F1426F">
        <w:rPr>
          <w:i/>
          <w:iCs/>
        </w:rPr>
        <w:t>ormaanduiding</w:t>
      </w:r>
      <w:r w:rsidR="00A62E4E" w:rsidRPr="00F1426F">
        <w:rPr>
          <w:i/>
          <w:iCs/>
        </w:rPr>
        <w:t>:</w:t>
      </w:r>
      <w:r w:rsidR="000A0AFE" w:rsidRPr="00F1426F">
        <w:t xml:space="preserve"> de attributen die </w:t>
      </w:r>
      <w:r w:rsidR="00CE669A" w:rsidRPr="00F1426F">
        <w:t xml:space="preserve">de verwijzing bevatten </w:t>
      </w:r>
      <w:r w:rsidR="00E544E0" w:rsidRPr="00F1426F">
        <w:t xml:space="preserve">van </w:t>
      </w:r>
      <w:r w:rsidR="000A0AFE" w:rsidRPr="00F1426F">
        <w:t xml:space="preserve">de Juridische regel </w:t>
      </w:r>
      <w:r w:rsidRPr="00F1426F">
        <w:t xml:space="preserve">(of het type Juridische regel) </w:t>
      </w:r>
      <w:r w:rsidR="00E544E0" w:rsidRPr="00F1426F">
        <w:t xml:space="preserve">naar de identificatie van </w:t>
      </w:r>
      <w:r w:rsidR="000A0AFE" w:rsidRPr="00F1426F">
        <w:t xml:space="preserve">de </w:t>
      </w:r>
      <w:r w:rsidRPr="00F1426F">
        <w:t>domeinspecifieke</w:t>
      </w:r>
      <w:r w:rsidRPr="00F1426F" w:rsidDel="006E7598">
        <w:t xml:space="preserve"> </w:t>
      </w:r>
      <w:r w:rsidR="000A0AFE" w:rsidRPr="00F1426F">
        <w:t>annotatie</w:t>
      </w:r>
      <w:r w:rsidRPr="00F1426F">
        <w:t xml:space="preserve"> oftewel Activiteit, Gebiedsaanwijzing, Omgevingswaarde </w:t>
      </w:r>
      <w:r>
        <w:t>en/</w:t>
      </w:r>
      <w:r w:rsidRPr="00F1426F">
        <w:t>of Omgevingsnorm</w:t>
      </w:r>
      <w:r w:rsidR="00AE5D7F" w:rsidRPr="00F1426F">
        <w:t xml:space="preserve">. Samen met die </w:t>
      </w:r>
      <w:r w:rsidRPr="00F1426F">
        <w:t>domeinspecifieke</w:t>
      </w:r>
      <w:r w:rsidRPr="00F1426F" w:rsidDel="006E7598">
        <w:t xml:space="preserve"> </w:t>
      </w:r>
      <w:r w:rsidR="00AE5D7F" w:rsidRPr="00F1426F">
        <w:t xml:space="preserve">annotatie </w:t>
      </w:r>
      <w:r w:rsidR="005D3DD7" w:rsidRPr="00F1426F">
        <w:t>duid</w:t>
      </w:r>
      <w:r>
        <w:t>en</w:t>
      </w:r>
      <w:r w:rsidR="005D3DD7" w:rsidRPr="00F1426F">
        <w:t xml:space="preserve"> </w:t>
      </w:r>
      <w:r>
        <w:t xml:space="preserve">deze </w:t>
      </w:r>
      <w:r w:rsidR="005D3DD7" w:rsidRPr="00F1426F">
        <w:t>attribut</w:t>
      </w:r>
      <w:r>
        <w:t>en</w:t>
      </w:r>
      <w:r w:rsidR="005D3DD7" w:rsidRPr="00F1426F">
        <w:t xml:space="preserve"> aan waar de Juridische regel over gaat</w:t>
      </w:r>
      <w:r w:rsidR="003E4BB8" w:rsidRPr="00F1426F">
        <w:t xml:space="preserve">: over een activiteit, over een van de </w:t>
      </w:r>
      <w:r w:rsidR="009F2A50" w:rsidRPr="00F1426F">
        <w:t xml:space="preserve">typen gebiedsaanwijzing, over een omgevingswaarde </w:t>
      </w:r>
      <w:r>
        <w:t>en/</w:t>
      </w:r>
      <w:r w:rsidR="009F2A50" w:rsidRPr="00F1426F">
        <w:t xml:space="preserve">of </w:t>
      </w:r>
      <w:r>
        <w:t xml:space="preserve">over </w:t>
      </w:r>
      <w:r w:rsidR="009F2A50" w:rsidRPr="00F1426F">
        <w:t>een o</w:t>
      </w:r>
      <w:r w:rsidR="001169DC" w:rsidRPr="00F1426F">
        <w:t>mgevingsnorm.</w:t>
      </w:r>
    </w:p>
    <w:p w14:paraId="10F5BB5E" w14:textId="7C2DBA5E" w:rsidR="009E7B8F" w:rsidRPr="00F1426F" w:rsidRDefault="00ED47BF" w:rsidP="00805135">
      <w:pPr>
        <w:pStyle w:val="Opsommingtekens1"/>
      </w:pPr>
      <w:r>
        <w:rPr>
          <w:i/>
          <w:iCs/>
        </w:rPr>
        <w:t>kaartaanduiding</w:t>
      </w:r>
      <w:r w:rsidRPr="00627634">
        <w:t>: attribuut</w:t>
      </w:r>
      <w:r>
        <w:t xml:space="preserve"> dat de verwijzing bevat </w:t>
      </w:r>
      <w:r w:rsidRPr="000C75A7">
        <w:t xml:space="preserve">van de Juridische regel </w:t>
      </w:r>
      <w:r>
        <w:t xml:space="preserve">naar de </w:t>
      </w:r>
      <w:r w:rsidRPr="00DE5EFF">
        <w:t xml:space="preserve">identificatie van </w:t>
      </w:r>
      <w:r>
        <w:t xml:space="preserve">een specifiek Kaartobject. </w:t>
      </w:r>
      <w:r w:rsidRPr="00BC6602">
        <w:t xml:space="preserve">Met het objecttype Kaart kan </w:t>
      </w:r>
      <w:r>
        <w:t xml:space="preserve">bij een Juridische regel een specifieke kaart worden gegenereerd waarop </w:t>
      </w:r>
      <w:r w:rsidRPr="00BB05CD">
        <w:t>alle bij</w:t>
      </w:r>
      <w:r>
        <w:t xml:space="preserve"> die </w:t>
      </w:r>
      <w:r w:rsidRPr="00BB05CD">
        <w:t>Juridische regel behorende Locaties en OW-objecten worden weergegeven</w:t>
      </w:r>
      <w:r>
        <w:rPr>
          <w:i/>
          <w:iCs/>
        </w:rPr>
        <w:t xml:space="preserve">. </w:t>
      </w:r>
      <w:r>
        <w:t xml:space="preserve">Het is ook mogelijk om vanuit meerdere Juridische regels te verwijzen naar dezelfde Kaart. Daardoor ontstaat een gecombineerd kaartbeeld met alle kaartgerelateerde informatie uit alle Juridische regels die naar dezelfde Kaart verwijzen. Zie voor het objecttype Kaart paragraaf </w:t>
      </w:r>
      <w:r w:rsidRPr="00863F41">
        <w:rPr>
          <w:rStyle w:val="Verwijzing"/>
        </w:rPr>
        <w:fldChar w:fldCharType="begin"/>
      </w:r>
      <w:r w:rsidRPr="00863F41">
        <w:rPr>
          <w:rStyle w:val="Verwijzing"/>
        </w:rPr>
        <w:instrText xml:space="preserve"> REF _Ref_92009a6e842053c38bfdbf11b5d9a80e_1 \r \h </w:instrText>
      </w:r>
      <w:r w:rsidRPr="00863F41">
        <w:rPr>
          <w:rStyle w:val="Verwijzing"/>
        </w:rPr>
      </w:r>
      <w:r w:rsidRPr="00863F41">
        <w:rPr>
          <w:rStyle w:val="Verwijzing"/>
        </w:rPr>
        <w:fldChar w:fldCharType="separate"/>
      </w:r>
      <w:r w:rsidR="001F09B7">
        <w:rPr>
          <w:rStyle w:val="Verwijzing"/>
        </w:rPr>
        <w:t>7.10</w:t>
      </w:r>
      <w:r w:rsidRPr="00863F41">
        <w:rPr>
          <w:rStyle w:val="Verwijzing"/>
        </w:rPr>
        <w:fldChar w:fldCharType="end"/>
      </w:r>
      <w:r>
        <w:t>.</w:t>
      </w:r>
    </w:p>
    <w:p w14:paraId="41329ADB" w14:textId="7D390914" w:rsidR="002029EB" w:rsidRPr="00F1426F" w:rsidRDefault="002029EB" w:rsidP="00E33EDD"/>
    <w:p w14:paraId="05345C3A" w14:textId="003DA428" w:rsidR="002029EB" w:rsidRDefault="002029EB" w:rsidP="002029EB">
      <w:r w:rsidRPr="00F1426F">
        <w:t xml:space="preserve">De drie typen van Juridische regel geven aan tot welke soort een Juridische regel behoort en geven daarvan indien nodig een nadere specificatie. Zoals in paragraaf </w:t>
      </w:r>
      <w:r w:rsidRPr="00863F41">
        <w:rPr>
          <w:rStyle w:val="Verwijzing"/>
        </w:rPr>
        <w:fldChar w:fldCharType="begin"/>
      </w:r>
      <w:r w:rsidRPr="00863F41">
        <w:rPr>
          <w:rStyle w:val="Verwijzing"/>
        </w:rPr>
        <w:instrText xml:space="preserve"> REF _Ref_df46868e4b8e35bcc18901bc9c09a5bf_1 \n \h  \* MERGEFORMAT </w:instrText>
      </w:r>
      <w:r w:rsidRPr="00863F41">
        <w:rPr>
          <w:rStyle w:val="Verwijzing"/>
        </w:rPr>
      </w:r>
      <w:r w:rsidRPr="00863F41">
        <w:rPr>
          <w:rStyle w:val="Verwijzing"/>
        </w:rPr>
        <w:fldChar w:fldCharType="separate"/>
      </w:r>
      <w:r w:rsidR="001F09B7">
        <w:rPr>
          <w:rStyle w:val="Verwijzing"/>
        </w:rPr>
        <w:t>7.3.1</w:t>
      </w:r>
      <w:r w:rsidRPr="00863F41">
        <w:rPr>
          <w:rStyle w:val="Verwijzing"/>
        </w:rPr>
        <w:fldChar w:fldCharType="end"/>
      </w:r>
      <w:r w:rsidRPr="00B26823">
        <w:t xml:space="preserve"> al is uitgelegd is het doel daarvan het eenvoudig kunnen selecteren van regels voor een specifieke gebruikersgroep, waardoor een gebruiker in principe alleen die regels krijgt voorgelegd die v</w:t>
      </w:r>
      <w:r w:rsidRPr="00F1426F">
        <w:t>oor hem of haar van belang zijn. Daartoe wordt onderscheid gemaakt tussen instructieregels, die alleen voor andere overheden zijn bedoeld, omgevingswaarderegels, die op zichzelf alleen werking hebben voor de bestuursorganen van het bevoegd gezag dat de omgevingswaarde heeft vastgesteld, en regels die voor iedereen van belang zijn.</w:t>
      </w:r>
    </w:p>
    <w:p w14:paraId="69D9F6A6" w14:textId="06D2102F" w:rsidR="00415466" w:rsidRPr="00F1426F" w:rsidRDefault="00043E7A" w:rsidP="002029EB">
      <w:r w:rsidRPr="00043E7A">
        <w:lastRenderedPageBreak/>
        <w:t xml:space="preserve">Instructieregels en omgevingswaarderegels kunnen niet voorkomen in </w:t>
      </w:r>
      <w:r>
        <w:t>het tijdelijk regelingdeel van het voorbereidingsbesluit</w:t>
      </w:r>
      <w:r w:rsidRPr="00043E7A">
        <w:t>. Daarom worden deze typen Juridische regel hier niet verder besproken.</w:t>
      </w:r>
      <w:r w:rsidR="00A068D5">
        <w:t xml:space="preserve"> </w:t>
      </w:r>
      <w:r w:rsidR="00A068D5" w:rsidRPr="00A068D5">
        <w:t xml:space="preserve">Alle </w:t>
      </w:r>
      <w:r w:rsidR="00151301">
        <w:t xml:space="preserve">Juridische </w:t>
      </w:r>
      <w:r w:rsidR="00A068D5" w:rsidRPr="00A068D5">
        <w:t>regels in het tijdelijk regelingdeel zijn van het type Regel voor iedereen.</w:t>
      </w:r>
    </w:p>
    <w:p w14:paraId="400DC440" w14:textId="70BA2B29" w:rsidR="009E7B8F" w:rsidRPr="00F1426F" w:rsidRDefault="009E7B8F" w:rsidP="002029EB"/>
    <w:p w14:paraId="7B48E0A4" w14:textId="6B2EB1E6" w:rsidR="009E7B8F" w:rsidRPr="00F1426F" w:rsidRDefault="009E7B8F" w:rsidP="002029EB"/>
    <w:p w14:paraId="52E54B29" w14:textId="6A57CB21" w:rsidR="009E7B8F" w:rsidRPr="00F1426F" w:rsidRDefault="00ED47BF" w:rsidP="002029EB">
      <w:r w:rsidRPr="00F1426F">
        <w:t>In het model is vastgelegd met welke domeinspecifieke</w:t>
      </w:r>
      <w:r w:rsidRPr="00F1426F" w:rsidDel="006E7598">
        <w:t xml:space="preserve"> </w:t>
      </w:r>
      <w:r>
        <w:t>OW-object</w:t>
      </w:r>
      <w:r w:rsidRPr="00F1426F">
        <w:t xml:space="preserve">en een type Juridische regel geannoteerd kan worden. Het object Activiteit kan alleen gebruikt worden in </w:t>
      </w:r>
      <w:r>
        <w:t xml:space="preserve">combinatie met </w:t>
      </w:r>
      <w:r w:rsidRPr="00F1426F">
        <w:t xml:space="preserve">een Regel voor iedereen. Het object Omgevingsnorm kan worden toegepast in </w:t>
      </w:r>
      <w:r w:rsidRPr="00026098">
        <w:t xml:space="preserve">combinatie met </w:t>
      </w:r>
      <w:r w:rsidRPr="00F1426F">
        <w:t xml:space="preserve">een Regel voor iedereen en een Instructieregel. Het object Omgevingswaarde kan alleen worden gebruikt in </w:t>
      </w:r>
      <w:r w:rsidRPr="00026098">
        <w:t xml:space="preserve">combinatie met </w:t>
      </w:r>
      <w:r w:rsidRPr="00F1426F">
        <w:t xml:space="preserve">een Omgevingswaarderegel. Het object Gebiedsaanwijzing kan worden toegepast in </w:t>
      </w:r>
      <w:r w:rsidRPr="00026098">
        <w:t xml:space="preserve">combinatie met </w:t>
      </w:r>
      <w:r w:rsidRPr="00F1426F">
        <w:t xml:space="preserve">alle typen Juridische regel. In het IMOW-diagram is dat te zien doordat het attribuut </w:t>
      </w:r>
      <w:r w:rsidRPr="00F1426F">
        <w:rPr>
          <w:i/>
          <w:iCs/>
        </w:rPr>
        <w:t>gebiedsaanwijzing</w:t>
      </w:r>
      <w:r w:rsidRPr="00F1426F">
        <w:t xml:space="preserve"> verwijst van Juridische regel naar het object Gebiedsaanwijzing en niet vanuit een van de typen Juridische regel.</w:t>
      </w:r>
    </w:p>
    <w:p w14:paraId="0F0A1A15" w14:textId="3948CCFC" w:rsidR="002029EB" w:rsidRPr="00F1426F" w:rsidRDefault="002029EB" w:rsidP="002029EB">
      <w:r w:rsidRPr="00F1426F">
        <w:t xml:space="preserve">In AMvB, </w:t>
      </w:r>
      <w:r w:rsidRPr="00A165D7">
        <w:t>ministeriële regeling</w:t>
      </w:r>
      <w:r w:rsidRPr="00F1426F">
        <w:t xml:space="preserve"> en omgevingsverordening kunnen alle drie de typen Juridische regel voorkomen. Het omgevingsplan kan de typen </w:t>
      </w:r>
      <w:r w:rsidR="00175570" w:rsidRPr="00F1426F">
        <w:t>‘</w:t>
      </w:r>
      <w:r w:rsidRPr="00F1426F">
        <w:t>Regel voor iedereen</w:t>
      </w:r>
      <w:r w:rsidR="00175570" w:rsidRPr="00F1426F">
        <w:t>’</w:t>
      </w:r>
      <w:r w:rsidRPr="00F1426F">
        <w:t xml:space="preserve"> en </w:t>
      </w:r>
      <w:r w:rsidR="00175570" w:rsidRPr="00F1426F">
        <w:t>‘</w:t>
      </w:r>
      <w:r w:rsidRPr="00F1426F">
        <w:t>Omgevingswaarderegel</w:t>
      </w:r>
      <w:r w:rsidR="00175570" w:rsidRPr="00F1426F">
        <w:t>’</w:t>
      </w:r>
      <w:r w:rsidRPr="00F1426F">
        <w:t xml:space="preserve"> bevatten. In de waterschapsverordening ten slotte kan alleen het type </w:t>
      </w:r>
      <w:r w:rsidR="00175570" w:rsidRPr="00F1426F">
        <w:t>‘</w:t>
      </w:r>
      <w:r w:rsidRPr="00F1426F">
        <w:t>Regel voor iedereen</w:t>
      </w:r>
      <w:r w:rsidR="00175570" w:rsidRPr="00F1426F">
        <w:t>’</w:t>
      </w:r>
      <w:r w:rsidRPr="00F1426F">
        <w:t xml:space="preserve"> voorkomen.</w:t>
      </w:r>
    </w:p>
    <w:p w14:paraId="7FE62539" w14:textId="77777777" w:rsidR="009E7B8F" w:rsidRPr="00F1426F" w:rsidRDefault="009E7B8F" w:rsidP="002029EB"/>
    <w:p w14:paraId="114430D8" w14:textId="75AF0BEF" w:rsidR="009E7B8F" w:rsidRPr="00F1426F" w:rsidRDefault="00ED47BF" w:rsidP="002029EB">
      <w:pPr>
        <w:rPr>
          <w:i/>
          <w:iCs/>
        </w:rPr>
      </w:pPr>
      <w:r w:rsidRPr="00F1426F">
        <w:rPr>
          <w:i/>
          <w:iCs/>
        </w:rPr>
        <w:t>Constraints</w:t>
      </w:r>
    </w:p>
    <w:p w14:paraId="128CE82D" w14:textId="5D5F5CA3" w:rsidR="009E7B8F" w:rsidRPr="00F1426F" w:rsidRDefault="00ED47BF" w:rsidP="00C25B04">
      <w:r w:rsidRPr="00F1426F">
        <w:rPr>
          <w:i/>
          <w:iCs/>
        </w:rPr>
        <w:t>instructieregelInstrument of instructieregelTaakuitoefening</w:t>
      </w:r>
      <w:r w:rsidRPr="00F1426F">
        <w:t>: deze constraint, die geldt voor de Juridische regel van het type Instructieregel, houdt in dat er bij een instructieregel altijd één van de genoemde attributen gekozen moet worden, met andere woorden: het is verplicht dat er precies één van de twee voorkomt, niet minder en niet meer.</w:t>
      </w:r>
    </w:p>
    <w:p w14:paraId="16171ED3" w14:textId="77777777" w:rsidR="009E7B8F" w:rsidRPr="00F1426F" w:rsidRDefault="009E7B8F" w:rsidP="002029EB"/>
    <w:p w14:paraId="4CA994FD" w14:textId="43311541" w:rsidR="009E7B8F" w:rsidRDefault="00ED47BF" w:rsidP="002029EB">
      <w:r w:rsidRPr="00F1426F">
        <w:t xml:space="preserve">Opgemerkt wordt dat voor Regeltekst de constraint geldt ‘één type Juridische regel per Regeltekst’. Dat betekent dat alle Juridische regels in een Regeltekst van hetzelfde type moeten zijn. Deze constraint is toegelicht in paragraaf </w:t>
      </w:r>
      <w:r w:rsidRPr="00863F41">
        <w:rPr>
          <w:rStyle w:val="Verwijzing"/>
        </w:rPr>
        <w:fldChar w:fldCharType="begin"/>
      </w:r>
      <w:r w:rsidRPr="00863F41">
        <w:rPr>
          <w:rStyle w:val="Verwijzing"/>
        </w:rPr>
        <w:instrText xml:space="preserve"> REF _Ref_f949a4f8201563227f1dc75e04acc282_1 \n \h  \* MERGEFORMAT </w:instrText>
      </w:r>
      <w:r w:rsidRPr="00863F41">
        <w:rPr>
          <w:rStyle w:val="Verwijzing"/>
        </w:rPr>
      </w:r>
      <w:r w:rsidRPr="00863F41">
        <w:rPr>
          <w:rStyle w:val="Verwijzing"/>
        </w:rPr>
        <w:fldChar w:fldCharType="separate"/>
      </w:r>
      <w:r w:rsidR="001F09B7">
        <w:rPr>
          <w:rStyle w:val="Verwijzing"/>
        </w:rPr>
        <w:t>7.2.5</w:t>
      </w:r>
      <w:r w:rsidRPr="00863F41">
        <w:rPr>
          <w:rStyle w:val="Verwijzing"/>
        </w:rPr>
        <w:fldChar w:fldCharType="end"/>
      </w:r>
      <w:r w:rsidRPr="00B26823">
        <w:t>.</w:t>
      </w:r>
    </w:p>
    <w:p w14:paraId="763AEA35" w14:textId="1993EDB2" w:rsidR="009E7B8F" w:rsidRDefault="009E7B8F" w:rsidP="002029EB"/>
    <w:p w14:paraId="285BEE14" w14:textId="6F97F1A6" w:rsidR="009E7B8F" w:rsidRPr="00F1426F" w:rsidRDefault="00ED47BF" w:rsidP="00A720A0">
      <w:r w:rsidRPr="00F1426F">
        <w:t xml:space="preserve">Zoals gezegd kan een Regeltekst één of meer Juridische regels bevatten. Een Juridische regel kan </w:t>
      </w:r>
      <w:r>
        <w:t xml:space="preserve">geannoteerd worden met </w:t>
      </w:r>
      <w:r w:rsidRPr="00F1426F">
        <w:t>een of meer Gebiedsaanwijzingen, Activiteiten, Omgevingsnormen en/of Omgevingswaarden. Dit samen betekent dat IMOW het mogelijk maakt om een Juridische regel te annoteren met:</w:t>
      </w:r>
    </w:p>
    <w:p w14:paraId="69C94E21" w14:textId="77777777" w:rsidR="009E7B8F" w:rsidRPr="00F1426F" w:rsidRDefault="00ED47BF" w:rsidP="00A720A0">
      <w:pPr>
        <w:pStyle w:val="Opsommingtekens1"/>
      </w:pPr>
      <w:r w:rsidRPr="00F1426F">
        <w:t>één of meer voorkomens van één objecttype (bijvoorbeeld één Activiteit);</w:t>
      </w:r>
    </w:p>
    <w:p w14:paraId="6AC73229" w14:textId="77777777" w:rsidR="009E7B8F" w:rsidRPr="00F1426F" w:rsidRDefault="00ED47BF" w:rsidP="00A720A0">
      <w:pPr>
        <w:pStyle w:val="Opsommingtekens1"/>
      </w:pPr>
      <w:r w:rsidRPr="00F1426F">
        <w:t>combinaties van één of meer verschillende objecttypen (bijvoorbeeld meerdere Activiteiten, een Gebiedsaanwijzing en meerdere Omgevingsnormen).</w:t>
      </w:r>
    </w:p>
    <w:p w14:paraId="5B127877" w14:textId="76DC377E" w:rsidR="009E7B8F" w:rsidRDefault="00ED47BF" w:rsidP="00A720A0">
      <w:r w:rsidRPr="00F1426F">
        <w:t>Een Regeltekst kan daardoor één Juridische regel bevatten die is geannoteerd met meerdere objecten. Een Regeltekst kan ook meerdere Juridische regels bevatten die ieder zijn geannoteerd met één of meer objecten. IMOW maakt het zelfs mogelijk om in de Regeltekst net zoveel Juridische regels te onderscheiden als er objecten zijn. Het is aan het bevoegd gezag om hierin een keuze te maken.</w:t>
      </w:r>
    </w:p>
    <w:p w14:paraId="318E4A11" w14:textId="77777777" w:rsidR="0061285C" w:rsidRDefault="0061285C" w:rsidP="00A720A0"/>
    <w:p w14:paraId="36B12D58" w14:textId="771ABC8D" w:rsidR="0061285C" w:rsidRDefault="0061285C" w:rsidP="00A720A0">
      <w:r>
        <w:t xml:space="preserve">Let ook op de regels voor het verwijzen </w:t>
      </w:r>
      <w:r w:rsidRPr="00285C70">
        <w:t xml:space="preserve">van </w:t>
      </w:r>
      <w:r>
        <w:t xml:space="preserve">een </w:t>
      </w:r>
      <w:r w:rsidRPr="00285C70">
        <w:t xml:space="preserve">OW-object naar </w:t>
      </w:r>
      <w:r>
        <w:t xml:space="preserve">een </w:t>
      </w:r>
      <w:r w:rsidRPr="00285C70">
        <w:t xml:space="preserve">ander OW-object </w:t>
      </w:r>
      <w:r>
        <w:t xml:space="preserve">in paragraaf </w:t>
      </w:r>
      <w:r>
        <w:fldChar w:fldCharType="begin"/>
      </w:r>
      <w:r>
        <w:instrText xml:space="preserve"> REF _Ref_37e5ca171130c111cba362dfc8ad8db8_1 \n \h </w:instrText>
      </w:r>
      <w:r>
        <w:fldChar w:fldCharType="separate"/>
      </w:r>
      <w:r w:rsidR="001F09B7">
        <w:t>7.13.2.1</w:t>
      </w:r>
      <w:r>
        <w:fldChar w:fldCharType="end"/>
      </w:r>
      <w:r>
        <w:t xml:space="preserve">, met name over het verwijzen naar een </w:t>
      </w:r>
      <w:r w:rsidRPr="00333E28">
        <w:t>OW-object</w:t>
      </w:r>
      <w:r>
        <w:t xml:space="preserve"> behorend bij een andere Regeling en over het </w:t>
      </w:r>
      <w:r w:rsidRPr="00333E28">
        <w:t xml:space="preserve">verwijzen </w:t>
      </w:r>
      <w:r>
        <w:t xml:space="preserve">van en naar </w:t>
      </w:r>
      <w:r w:rsidRPr="003A7D37">
        <w:t>een OW-object</w:t>
      </w:r>
      <w:r>
        <w:t xml:space="preserve"> in een tijdelijk regelingdeel.</w:t>
      </w:r>
    </w:p>
    <w:p w14:paraId="3ED22A19" w14:textId="1E6DA377" w:rsidR="009E7B8F" w:rsidRDefault="00ED47BF" w:rsidP="00A720A0">
      <w:pPr>
        <w:pStyle w:val="Kader"/>
      </w:pPr>
      <w:r w:rsidRPr="00B26823">
        <w:rPr>
          <w:noProof/>
        </w:rPr>
        <w:lastRenderedPageBreak/>
        <mc:AlternateContent>
          <mc:Choice Requires="wps">
            <w:drawing>
              <wp:inline distT="0" distB="0" distL="0" distR="0" wp14:anchorId="003FA3A6" wp14:editId="1C2BEE4F">
                <wp:extent cx="5400040" cy="1873587"/>
                <wp:effectExtent l="0" t="0" r="22860" b="10160"/>
                <wp:docPr id="953394658" name="Tekstvak 953394658"/>
                <wp:cNvGraphicFramePr/>
                <a:graphic xmlns:a="http://schemas.openxmlformats.org/drawingml/2006/main">
                  <a:graphicData uri="http://schemas.microsoft.com/office/word/2010/wordprocessingShape">
                    <wps:wsp>
                      <wps:cNvSpPr txBox="1"/>
                      <wps:spPr>
                        <a:xfrm>
                          <a:off x="0" y="0"/>
                          <a:ext cx="5400040" cy="1873587"/>
                        </a:xfrm>
                        <a:prstGeom prst="rect">
                          <a:avLst/>
                        </a:prstGeom>
                        <a:noFill/>
                        <a:ln w="6350">
                          <a:solidFill>
                            <a:prstClr val="black"/>
                          </a:solidFill>
                        </a:ln>
                      </wps:spPr>
                      <wps:txbx>
                        <w:txbxContent>
                          <w:p w14:paraId="693263AE" w14:textId="77777777" w:rsidR="009E7B8F" w:rsidRPr="00694434" w:rsidRDefault="00ED47BF" w:rsidP="00A720A0">
                            <w:pPr>
                              <w:rPr>
                                <w:b/>
                                <w:bCs/>
                              </w:rPr>
                            </w:pPr>
                            <w:r w:rsidRPr="00694434">
                              <w:rPr>
                                <w:b/>
                                <w:bCs/>
                              </w:rPr>
                              <w:t>Toelichting op werkafspraak</w:t>
                            </w:r>
                          </w:p>
                          <w:p w14:paraId="380A5488" w14:textId="25395B30" w:rsidR="009E7B8F" w:rsidRPr="00A720A0" w:rsidRDefault="00ED47BF" w:rsidP="00A720A0">
                            <w:r w:rsidRPr="003B61BA">
                              <w:rPr>
                                <w:i/>
                                <w:iCs/>
                              </w:rPr>
                              <w:t>idealisatie</w:t>
                            </w:r>
                            <w:r w:rsidRPr="00A720A0">
                              <w:t xml:space="preserve"> is het attribuut van Juridische regel dat aangeeft op welke manier het bevoegd gezag de begrenzing van de Locatie(s) voor die Juridische regel bedoeld heeft: is het een exacte of een indicatieve afbakening? Bij een Regeltekst kunnen 1 of meer Juridische regels horen. Modelmatig is het toegestaan dat bij een Regeltekst zowel Juridische regels met een exacte als Juridische regels met een indicatieve idealisatie horen. Juridische regel is echter een abstract concept, waardoor in de tekst van een artikel of lid niet is aan te wijzen welke delen van de tekst horen bij welke Juridische regel en ook niet is aan te wijzen welke Locatie hoort bij welk deel van de tekst. Als bij een Regeltekst zowel Juridische regel(s) met een exacte als Juridische regel(s) met een indicatieve idealisatie horen kunnen viewers daardoor niet laten zien voor welk deel van de tekst van het artikel of lid de begrenzing van de Locatie exact of juist indicatief bedoeld is.</w:t>
                            </w:r>
                          </w:p>
                          <w:p w14:paraId="78014438" w14:textId="7F59C23D" w:rsidR="009E7B8F" w:rsidRPr="00C352EA" w:rsidRDefault="00ED47BF" w:rsidP="00A720A0">
                            <w:r w:rsidRPr="00A720A0">
                              <w:t xml:space="preserve">Daarom geldt, totdat in een volgende versie van dit toepassingsprofiel dan wel in een nader bericht van de beheerder van de TPOD-Standaard anders is bepaald, de werkafspraak ‘Het attribuut </w:t>
                            </w:r>
                            <w:r w:rsidRPr="003B61BA">
                              <w:rPr>
                                <w:i/>
                                <w:iCs/>
                              </w:rPr>
                              <w:t>idealisatie</w:t>
                            </w:r>
                            <w:r w:rsidRPr="00A720A0">
                              <w:t xml:space="preserve"> moet voor alle Juridische regels in een Regeltekst dezelfde waarde hebben.’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03FA3A6" id="Tekstvak 953394658" o:spid="_x0000_s1029" type="#_x0000_t202" style="width:425.2pt;height:147.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" filled="f" strokeweight=".5pt">
                <v:textbox style="mso-fit-shape-to-text:t">
                  <w:txbxContent>
                    <w:p w14:paraId="693263AE" w14:textId="77777777" w:rsidR="009E7B8F" w:rsidRPr="00694434" w:rsidRDefault="00ED47BF" w:rsidP="00A720A0">
                      <w:pPr>
                        <w:rPr>
                          <w:b/>
                          <w:bCs/>
                        </w:rPr>
                      </w:pPr>
                      <w:r w:rsidRPr="00694434">
                        <w:rPr>
                          <w:b/>
                          <w:bCs/>
                        </w:rPr>
                        <w:t>Toelichting op werkafspraak</w:t>
                      </w:r>
                    </w:p>
                    <w:p w14:paraId="380A5488" w14:textId="25395B30" w:rsidR="009E7B8F" w:rsidRPr="00A720A0" w:rsidRDefault="00ED47BF" w:rsidP="00A720A0">
                      <w:r w:rsidRPr="003B61BA">
                        <w:rPr>
                          <w:i/>
                          <w:iCs/>
                        </w:rPr>
                        <w:t>idealisatie</w:t>
                      </w:r>
                      <w:r w:rsidRPr="00A720A0">
                        <w:t xml:space="preserve"> is het attribuut van Juridische regel dat aangeeft op welke manier het bevoegd gezag de begrenzing van de Locatie(s) voor die Juridische regel bedoeld heeft: is het een exacte of een indicatieve afbakening? Bij een Regeltekst kunnen 1 of meer Juridische regels horen. Modelmatig is het toegestaan dat bij een Regeltekst zowel Juridische regels met een exacte als Juridische regels met een indicatieve idealisatie horen. Juridische regel is echter een abstract concept, waardoor in de tekst van een artikel of lid niet is aan te wijzen welke delen van de tekst horen bij welke Juridische regel en ook niet is aan te wijzen welke Locatie hoort bij welk deel van de tekst. Als bij een Regeltekst zowel Juridische regel(s) met een exacte als Juridische regel(s) met een indicatieve idealisatie horen kunnen viewers daardoor niet laten zien voor welk deel van de tekst van het artikel of lid de begrenzing van de Locatie exact of juist indicatief bedoeld is.</w:t>
                      </w:r>
                    </w:p>
                    <w:p w14:paraId="78014438" w14:textId="7F59C23D" w:rsidR="009E7B8F" w:rsidRPr="00C352EA" w:rsidRDefault="00ED47BF" w:rsidP="00A720A0">
                      <w:r w:rsidRPr="00A720A0">
                        <w:t xml:space="preserve">Daarom geldt, totdat in een volgende versie van dit toepassingsprofiel dan wel in een nader bericht van de beheerder van de TPOD-Standaard anders is bepaald, de werkafspraak ‘Het attribuut </w:t>
                      </w:r>
                      <w:r w:rsidRPr="003B61BA">
                        <w:rPr>
                          <w:i/>
                          <w:iCs/>
                        </w:rPr>
                        <w:t>idealisatie</w:t>
                      </w:r>
                      <w:r w:rsidRPr="00A720A0">
                        <w:t xml:space="preserve"> moet voor alle Juridische regels in een Regeltekst dezelfde waarde hebben.’</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56" Type="http://schemas.openxmlformats.org/officeDocument/2006/relationships/image" Target="media/image_55b0a36fd536978e494a622a32de4d3b.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