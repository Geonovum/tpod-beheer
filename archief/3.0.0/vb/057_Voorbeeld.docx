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2E1D" w14:textId="77777777" w:rsidR="009E7B8F" w:rsidRDefault="00ED47BF" w:rsidP="00713915">
      <w:pPr>
        <w:pStyle w:val="Kop5"/>
      </w:pPr>
      <w:bookmarkStart w:id="111" w:name="_Ref_992703d4d2dc9285c44e11ed17b98680_1"/>
      <w:r>
        <w:t>Voorbeeld</w:t>
      </w:r>
      <w:bookmarkEnd w:id="111"/>
    </w:p>
    <w:p w14:paraId="76D8CDE2" w14:textId="6D63F3B5" w:rsidR="009E7B8F" w:rsidRDefault="00ED47BF" w:rsidP="00713915">
      <w:r>
        <w:t>Door toepassing van model</w:t>
      </w:r>
      <w:r w:rsidRPr="00297C7D">
        <w:t xml:space="preserve"> Regeling</w:t>
      </w:r>
      <w:r>
        <w:t xml:space="preserve">Tijdelijkdeel ziet </w:t>
      </w:r>
      <w:r w:rsidRPr="001B4349">
        <w:t xml:space="preserve">het tijdelijk regelingdeel waarmee een voorbereidingsbesluit een omgevingsplan </w:t>
      </w:r>
      <w:r>
        <w:t xml:space="preserve">of omgevingsverordening </w:t>
      </w:r>
      <w:r w:rsidRPr="001B4349">
        <w:t xml:space="preserve">wijzigt met </w:t>
      </w:r>
      <w:r>
        <w:t>voorbeschermings</w:t>
      </w:r>
      <w:r w:rsidRPr="001B4349">
        <w:t>regels</w:t>
      </w:r>
      <w:r w:rsidRPr="001B4349" w:rsidDel="001B4349">
        <w:t xml:space="preserve"> </w:t>
      </w:r>
      <w:r>
        <w:t xml:space="preserve">een er schematisch uit zoals aangegeven in </w:t>
      </w:r>
      <w:r w:rsidRPr="00863F41">
        <w:rPr>
          <w:rStyle w:val="Verwijzing"/>
        </w:rPr>
        <w:fldChar w:fldCharType="begin"/>
      </w:r>
      <w:r w:rsidRPr="00863F41">
        <w:rPr>
          <w:rStyle w:val="Verwijzing"/>
        </w:rPr>
        <w:instrText xml:space="preserve"> REF _Ref_992703d4d2dc9285c44e11ed17b98680_2 \n \h </w:instrText>
      </w:r>
      <w:r w:rsidRPr="00863F41">
        <w:rPr>
          <w:rStyle w:val="Verwijzing"/>
        </w:rPr>
      </w:r>
      <w:r w:rsidRPr="00863F41">
        <w:rPr>
          <w:rStyle w:val="Verwijzing"/>
        </w:rPr>
        <w:fldChar w:fldCharType="separate"/>
      </w:r>
      <w:r w:rsidR="001F09B7">
        <w:rPr>
          <w:rStyle w:val="Verwijzing"/>
        </w:rPr>
        <w:t>Figuur 13</w:t>
      </w:r>
      <w:r w:rsidRPr="00863F41">
        <w:rPr>
          <w:rStyle w:val="Verwijzing"/>
        </w:rPr>
        <w:fldChar w:fldCharType="end"/>
      </w:r>
      <w:r>
        <w:t xml:space="preserve">. </w:t>
      </w:r>
      <w:r w:rsidRPr="00A66880">
        <w:t>De nummers in deze figuur komen overeen met de nummering van de vorige twee paragrafen.</w:t>
      </w:r>
    </w:p>
    <w:p w14:paraId="62B2012B" w14:textId="765F5A4C" w:rsidR="009E7B8F" w:rsidRPr="00080657" w:rsidRDefault="00ED47BF" w:rsidP="00713915">
      <w:pPr>
        <w:pStyle w:val="Figuur"/>
      </w:pPr>
      <w:r>
        <w:rPr>
          <w:noProof/>
        </w:rPr>
        <w:drawing>
          <wp:inline distT="0" distB="0" distL="0" distR="0" wp14:anchorId="517FCF69" wp14:editId="5B494D5A">
            <wp:extent cx="5362142" cy="332422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33"/>
                    <a:stretch>
                      <a:fillRect/>
                    </a:stretch>
                  </pic:blipFill>
                  <pic:spPr>
                    <a:xfrm>
                      <a:off x="0" y="0"/>
                      <a:ext cx="5363853" cy="3325286"/>
                    </a:xfrm>
                    <a:prstGeom prst="rect">
                      <a:avLst/>
                    </a:prstGeom>
                  </pic:spPr>
                </pic:pic>
              </a:graphicData>
            </a:graphic>
          </wp:inline>
        </w:drawing>
      </w:r>
    </w:p>
    <w:p w14:paraId="5EC2CDA0" w14:textId="61E3C77B" w:rsidR="009E7B8F" w:rsidRDefault="00ED47BF" w:rsidP="00713915">
      <w:pPr>
        <w:pStyle w:val="Figuurbijschrift"/>
      </w:pPr>
      <w:bookmarkStart w:id="113" w:name="_Ref_992703d4d2dc9285c44e11ed17b98680_2"/>
      <w:r>
        <w:t xml:space="preserve">Voorbeeld </w:t>
      </w:r>
      <w:bookmarkEnd w:id="113"/>
      <w:r w:rsidRPr="00C90DB9">
        <w:t xml:space="preserve">toepassing </w:t>
      </w:r>
      <w:r>
        <w:t>model</w:t>
      </w:r>
      <w:r w:rsidRPr="00C90DB9">
        <w:t xml:space="preserve"> RegelingTijdelijkdeel op </w:t>
      </w:r>
      <w:r>
        <w:t>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33" Type="http://schemas.openxmlformats.org/officeDocument/2006/relationships/image" Target="media/image_9ff8265e263ac2ab0ef9a031308d5e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