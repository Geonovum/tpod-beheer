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BE25E5" w:rsidRDefault="003F4290" w:rsidP="00BE25E5">
      <w:pPr>
        <w:pStyle w:val="Kop4"/>
      </w:pPr>
      <w:r>
        <w:t>Modellen voor Besluit en Regeling</w:t>
      </w:r>
    </w:p>
    <w:p w14:paraId="0187F750" w14:textId="397F85F8" w:rsidR="00BE25E5" w:rsidRDefault="003F4290" w:rsidP="00BE25E5">
      <w:r>
        <w:t xml:space="preserve">Er zijn modellen voor de Regeling en modellen voor het Besluit. STOP kent vier modellen voor de Regeling: RegelingKlassiek, RegelingCompact, RegelingVrijetekst en RegelingTijdelijkdeel. Voor het Besluit kent STOP de modellen BesluitKlassiek en BesluitCompact. RegelingKlassiek is uitsluitend bedoeld voor de instrumenten met regels van het Rijk. RegelingCompact is het model voor de decentrale regels, oftewel de instrumenten met regels van provincie, waterschap en gemeente,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 en bij een reactieve </w:t>
      </w:r>
      <w:r>
        <w:lastRenderedPageBreak/>
        <w:t xml:space="preserve">interventie.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A269C9">
          <w:t>de instructie</w:t>
        </w:r>
      </w:fldSimple>
      <w:r>
        <w:t xml:space="preserve"> van toepassing zijn.</w:t>
      </w:r>
    </w:p>
    <w:p w14:paraId="58277295" w14:textId="7634B6D9" w:rsidR="00BE25E5" w:rsidRPr="00C63D3C" w:rsidRDefault="003F4290" w:rsidP="00BE25E5">
      <w:pPr>
        <w:rPr>
          <w:b/>
          <w:bCs/>
        </w:rPr>
      </w:pPr>
      <w:r>
        <w:t xml:space="preserve">De modellen voor Regeling en Besluit die in het geval van </w:t>
      </w:r>
      <w:fldSimple w:instr=" DOCVARIABLE ID01+ ">
        <w:r w:rsidR="00A269C9">
          <w:t>de instructie</w:t>
        </w:r>
      </w:fldSimple>
      <w:r>
        <w:t xml:space="preserve"> gebruikt moeten worden, zijn in detail beschreven in paragraaf </w:t>
      </w:r>
      <w:r w:rsidR="00A465F9" w:rsidRPr="00DB219A">
        <w:rPr>
          <w:rStyle w:val="Verwijzing"/>
        </w:rPr>
        <w:fldChar w:fldCharType="begin"/>
      </w:r>
      <w:r w:rsidR="00A465F9" w:rsidRPr="00DB219A">
        <w:rPr>
          <w:rStyle w:val="Verwijzing"/>
        </w:rPr>
        <w:instrText xml:space="preserve"> REF _Ref_94cf1711ce9651bcc2e18a98c2fd5f13_1 \n \h </w:instrText>
      </w:r>
      <w:r w:rsidR="00A465F9" w:rsidRPr="00DB219A">
        <w:rPr>
          <w:rStyle w:val="Verwijzing"/>
        </w:rPr>
      </w:r>
      <w:r w:rsidR="00A465F9" w:rsidRPr="00DB219A">
        <w:rPr>
          <w:rStyle w:val="Verwijzing"/>
        </w:rPr>
        <w:fldChar w:fldCharType="separate"/>
      </w:r>
      <w:r w:rsidR="00A269C9">
        <w:rPr>
          <w:rStyle w:val="Verwijzing"/>
        </w:rPr>
        <w:t>4.3</w:t>
      </w:r>
      <w:r w:rsidR="00A465F9" w:rsidRPr="00DB219A">
        <w:rPr>
          <w:rStyle w:val="Verwijzing"/>
        </w:rP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