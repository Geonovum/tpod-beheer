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32" w:name="_Ref_df2f8cb923f90cef2da284cd38956fa5_1"/>
      <w:bookmarkStart w:id="33" w:name="_Ref_df2f8cb923f90cef2da284cd38956fa5_2"/>
      <w:r w:rsidRPr="007B60F8">
        <w:t>Waardelijsten</w:t>
      </w:r>
      <w:bookmarkEnd w:id="32"/>
      <w:bookmarkEnd w:id="33"/>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3F4290"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3F4290" w:rsidRPr="007B60F8">
        <w:t xml:space="preserve">limitatieve </w:t>
      </w:r>
      <w:r w:rsidR="00BB505C" w:rsidRPr="007B60F8">
        <w:t xml:space="preserve">waardelijsten en </w:t>
      </w:r>
      <w:r w:rsidR="003F4290"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3F4290"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3F4290"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t>De bedoeling is dat, a</w:t>
      </w:r>
      <w:r w:rsidR="00E33EDD" w:rsidRPr="007B60F8">
        <w:t xml:space="preserve">ls de gewenste waarde niet op de waardelijst voorkomt, </w:t>
      </w:r>
      <w:r w:rsidR="00FB5499" w:rsidRPr="007B60F8">
        <w:t>het bevoegd gezag een eigen waarde</w:t>
      </w:r>
      <w:r>
        <w:t xml:space="preserve"> kan definiëren</w:t>
      </w:r>
      <w:r w:rsidR="00FB5499"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D14D4D" w:rsidRPr="007B60F8" w:rsidRDefault="003F4290" w:rsidP="00E33EDD">
      <w:r>
        <w:t xml:space="preserve">De waardelijsten </w:t>
      </w:r>
      <w:r w:rsidRPr="00EA4435">
        <w:t xml:space="preserve">IMOW </w:t>
      </w:r>
      <w:r>
        <w:t>zijn vastgelegd in de Stelselcatalogus van het DSO-LV.</w:t>
      </w:r>
    </w:p>
    <w:p w14:paraId="3DAA7C41" w14:textId="20094470" w:rsidR="00EF53FF" w:rsidRPr="007B60F8" w:rsidRDefault="00E33EDD" w:rsidP="00E33EDD">
      <w:r w:rsidRPr="007B60F8">
        <w:t xml:space="preserve">In </w:t>
      </w:r>
      <w:r w:rsidR="003F4290">
        <w:t xml:space="preserve">hoofdstuk </w:t>
      </w:r>
      <w:r w:rsidR="003F4290" w:rsidRPr="00DB219A">
        <w:rPr>
          <w:rStyle w:val="Verwijzing"/>
        </w:rPr>
        <w:fldChar w:fldCharType="begin"/>
      </w:r>
      <w:r w:rsidR="003F4290" w:rsidRPr="00DB219A">
        <w:rPr>
          <w:rStyle w:val="Verwijzing"/>
        </w:rPr>
        <w:instrText xml:space="preserve"> REF _Ref_a9569fc8919c2559401545e245d54cbc_1 \n \h </w:instrText>
      </w:r>
      <w:r w:rsidR="003F4290" w:rsidRPr="00DB219A">
        <w:rPr>
          <w:rStyle w:val="Verwijzing"/>
        </w:rPr>
      </w:r>
      <w:r w:rsidR="003F4290" w:rsidRPr="00DB219A">
        <w:rPr>
          <w:rStyle w:val="Verwijzing"/>
        </w:rPr>
        <w:fldChar w:fldCharType="separate"/>
      </w:r>
      <w:r w:rsidR="00A269C9">
        <w:rPr>
          <w:rStyle w:val="Verwijzing"/>
        </w:rPr>
        <w:t>7</w:t>
      </w:r>
      <w:r w:rsidR="003F4290" w:rsidRPr="00DB219A">
        <w:rPr>
          <w:rStyle w:val="Verwijzing"/>
        </w:rPr>
        <w:fldChar w:fldCharType="end"/>
      </w:r>
      <w:r w:rsidR="003F4290">
        <w:t xml:space="preserve"> </w:t>
      </w:r>
      <w:r w:rsidR="003F4290" w:rsidRPr="00A22075">
        <w:t xml:space="preserve">is per objecttype </w:t>
      </w:r>
      <w:r w:rsidRPr="007B60F8">
        <w:t xml:space="preserve">is aangegeven voor welke </w:t>
      </w:r>
      <w:r w:rsidR="001E47D1" w:rsidRPr="007B60F8">
        <w:t xml:space="preserve">attributen </w:t>
      </w:r>
      <w:r w:rsidRPr="007B60F8">
        <w:t xml:space="preserve">een waardelijst geldt en of deze </w:t>
      </w:r>
      <w:r w:rsidR="003F4290" w:rsidRPr="007B60F8">
        <w:t>limitatief</w:t>
      </w:r>
      <w:r w:rsidR="00470202" w:rsidRPr="007B60F8">
        <w:t xml:space="preserve"> </w:t>
      </w:r>
      <w:r w:rsidRPr="007B60F8">
        <w:t xml:space="preserve">of </w:t>
      </w:r>
      <w:r w:rsidR="003F4290" w:rsidRPr="007B60F8">
        <w:t>uitbreidbaar</w:t>
      </w:r>
      <w:r w:rsidR="00470202" w:rsidRPr="007B60F8">
        <w:t xml:space="preserve"> </w:t>
      </w:r>
      <w:r w:rsidRPr="007B60F8">
        <w:t>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