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41F8" w14:textId="44231F92" w:rsidR="00AE3C47" w:rsidRPr="00F1426F" w:rsidRDefault="00AE3C47" w:rsidP="00BE25E5">
      <w:pPr>
        <w:pStyle w:val="Kop4"/>
      </w:pPr>
      <w:r w:rsidRPr="00F1426F">
        <w:t>Norm</w:t>
      </w:r>
    </w:p>
    <w:p w14:paraId="127EF065" w14:textId="201849BA" w:rsidR="00BE25E5" w:rsidRPr="00B26823" w:rsidRDefault="003F4290" w:rsidP="00BE25E5">
      <w:pPr>
        <w:pStyle w:val="Figuur"/>
      </w:pPr>
      <w:r w:rsidRPr="006C24C4">
        <w:rPr>
          <w:noProof/>
        </w:rPr>
        <w:drawing>
          <wp:inline distT="0" distB="0" distL="0" distR="0" wp14:anchorId="5ED11ECA" wp14:editId="288036C8">
            <wp:extent cx="4416873" cy="3990975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41" cy="39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9BE" w14:textId="0277CFE1" w:rsidR="00B80029" w:rsidRPr="00F1426F" w:rsidRDefault="003F4290" w:rsidP="00BE25E5">
      <w:pPr>
        <w:pStyle w:val="Figuurbijschrift"/>
      </w:pPr>
      <w:r w:rsidRPr="00F1426F">
        <w:t>Uitsnede uit IMOW-diagram voor</w:t>
      </w:r>
      <w:r w:rsidR="005E72E5" w:rsidRPr="00F1426F">
        <w:t xml:space="preserve"> objecttype Divisie</w:t>
      </w:r>
    </w:p>
    <w:p w14:paraId="3DBB4A2E" w14:textId="09D92B3B" w:rsidR="00AE3C47" w:rsidRPr="00F1426F" w:rsidRDefault="00AE3C47" w:rsidP="00BE25E5">
      <w:r w:rsidRPr="00F1426F">
        <w:t xml:space="preserve">Divisie kent </w:t>
      </w:r>
      <w:r w:rsidR="006A2E4A" w:rsidRPr="00F1426F">
        <w:t>het</w:t>
      </w:r>
      <w:r w:rsidRPr="00F1426F">
        <w:t xml:space="preserve"> volgende attribu</w:t>
      </w:r>
      <w:r w:rsidR="006A2E4A" w:rsidRPr="00F1426F">
        <w:t>u</w:t>
      </w:r>
      <w:r w:rsidRPr="00F1426F">
        <w:t>t:</w:t>
      </w:r>
    </w:p>
    <w:p w14:paraId="5519AE09" w14:textId="241B3191" w:rsidR="00AE3C47" w:rsidRPr="00F1426F" w:rsidRDefault="00AE3C47" w:rsidP="00BE25E5"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NEN3610. Verplicht attribuut. Komt 1 keer voor.</w:t>
      </w:r>
    </w:p>
    <w:p w14:paraId="42495D9E" w14:textId="7688FE95" w:rsidR="00BE25E5" w:rsidRPr="00F1426F" w:rsidRDefault="00BE25E5" w:rsidP="00BE25E5"/>
    <w:p w14:paraId="009B873B" w14:textId="28BAB750" w:rsidR="00BE25E5" w:rsidRPr="00F1426F" w:rsidRDefault="003F4290" w:rsidP="00BE25E5">
      <w:r w:rsidRPr="00F1426F">
        <w:t>Divisie kent geen waardelijsten en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5" Type="http://schemas.openxmlformats.org/officeDocument/2006/relationships/image" Target="media/image_7268ec2a65b49b29b84d5a346bf41b08.png"/><Relationship Id="rId46" Type="http://schemas.openxmlformats.org/officeDocument/2006/relationships/image" Target="media/image_c719088495b7cbee5a1855c47dcebcbf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