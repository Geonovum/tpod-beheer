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A19CF" w14:textId="0CC9471E" w:rsidR="00BE25E5" w:rsidRPr="000A4B5B" w:rsidRDefault="003F4290" w:rsidP="00BE25E5">
      <w:pPr>
        <w:pStyle w:val="Kop4"/>
      </w:pPr>
      <w:r w:rsidRPr="000A4B5B">
        <w:t>Tekst</w:t>
      </w:r>
    </w:p>
    <w:p w14:paraId="5EED452B" w14:textId="20EF1F61" w:rsidR="00BE25E5" w:rsidRPr="000A4B5B" w:rsidRDefault="003F4290" w:rsidP="00BE25E5">
      <w:r w:rsidRPr="000A4B5B">
        <w:t xml:space="preserve">Zoals in hoofdstuk </w:t>
      </w:r>
      <w:r w:rsidRPr="00DB219A">
        <w:rPr>
          <w:rStyle w:val="Verwijzing"/>
        </w:rPr>
        <w:fldChar w:fldCharType="begin"/>
      </w:r>
      <w:r w:rsidRPr="00DB219A">
        <w:rPr>
          <w:rStyle w:val="Verwijzing"/>
        </w:rPr>
        <w:instrText xml:space="preserve"> REF _Ref_78342923d4970b654543d726a31456da_1 \n \h </w:instrText>
      </w:r>
      <w:r w:rsidRPr="00DB219A">
        <w:rPr>
          <w:rStyle w:val="Verwijzing"/>
        </w:rPr>
      </w:r>
      <w:r w:rsidRPr="00DB219A">
        <w:rPr>
          <w:rStyle w:val="Verwijzing"/>
        </w:rPr>
        <w:fldChar w:fldCharType="separate"/>
      </w:r>
      <w:r w:rsidR="00A269C9">
        <w:rPr>
          <w:rStyle w:val="Verwijzing"/>
        </w:rPr>
        <w:t>5</w:t>
      </w:r>
      <w:r w:rsidRPr="00DB219A">
        <w:rPr>
          <w:rStyle w:val="Verwijzing"/>
        </w:rPr>
        <w:fldChar w:fldCharType="end"/>
      </w:r>
      <w:r w:rsidRPr="00B26823">
        <w:t xml:space="preserve"> al is beschreven kent </w:t>
      </w:r>
      <w:r w:rsidRPr="007B60F8">
        <w:t xml:space="preserve">STOP twee </w:t>
      </w:r>
      <w:r w:rsidRPr="000E40D3">
        <w:t xml:space="preserve">soorten tekststructuur: Artikelstructuur </w:t>
      </w:r>
      <w:r w:rsidRPr="000A4B5B">
        <w:t xml:space="preserve">en Vrijetekststructuur. In het STOP-tekstmodel is Artikelstructuur de tekststructuur voor het </w:t>
      </w:r>
      <w:r>
        <w:t>L</w:t>
      </w:r>
      <w:r w:rsidRPr="000A4B5B">
        <w:t xml:space="preserve">ichaam van een </w:t>
      </w:r>
      <w:r>
        <w:t>R</w:t>
      </w:r>
      <w:r w:rsidRPr="000A4B5B">
        <w:t>egeling die is opgebouwd uit één of meer artikelen</w:t>
      </w:r>
      <w:r>
        <w:t>.</w:t>
      </w:r>
      <w:r w:rsidRPr="000A4B5B">
        <w:t xml:space="preserve"> Vrijetekststructuur </w:t>
      </w:r>
      <w:r>
        <w:t xml:space="preserve">is </w:t>
      </w:r>
      <w:r w:rsidRPr="000A4B5B">
        <w:t xml:space="preserve">de tekststructuur die wordt gebruikt voor </w:t>
      </w:r>
      <w:r>
        <w:t xml:space="preserve">het Lichaam van een Regeling </w:t>
      </w:r>
      <w:r w:rsidRPr="006E71C9">
        <w:t xml:space="preserve">van juridisch authentieke documenten die geen artikelen bevat </w:t>
      </w:r>
      <w:r>
        <w:t xml:space="preserve">én voor diverse onderdelen </w:t>
      </w:r>
      <w:r w:rsidRPr="001A2EEE">
        <w:t>van Regeling en Besluit buiten het Lichaam</w:t>
      </w:r>
      <w:r>
        <w:t>, waaronder Bijlage en Toelichting</w:t>
      </w:r>
      <w:r w:rsidRPr="000A4B5B">
        <w:t>.</w:t>
      </w:r>
    </w:p>
    <w:p w14:paraId="0668EDE9" w14:textId="09904E01" w:rsidR="00BE25E5" w:rsidRPr="000A4B5B" w:rsidRDefault="003F4290" w:rsidP="00BE25E5">
      <w:r w:rsidRPr="000A4B5B">
        <w:t xml:space="preserve">IMOW maakt eveneens onderscheid tussen de Artikelstructuur en de Vrijetekststructuur. Het verschil met STOP is dat IMOW alleen wordt toegepast op het lichaam van </w:t>
      </w:r>
      <w:r>
        <w:t xml:space="preserve">de Regeling van </w:t>
      </w:r>
      <w:r w:rsidRPr="000A4B5B">
        <w:t xml:space="preserve">omgevingsdocumenten, oftewel </w:t>
      </w:r>
      <w:r w:rsidRPr="003A293E">
        <w:t>het onderdeel dat de artikelen respectievelijk de (beleids)teksten bevat</w:t>
      </w:r>
      <w:r w:rsidRPr="000A4B5B">
        <w:t>. IMOW wordt dus niet toegepast op de overige onderdelen</w:t>
      </w:r>
      <w:r>
        <w:t xml:space="preserve"> van de </w:t>
      </w:r>
      <w:r>
        <w:lastRenderedPageBreak/>
        <w:t>Regeling</w:t>
      </w:r>
      <w:r w:rsidRPr="000A4B5B">
        <w:t>, zoals motivering, artikelsgewijze toelichting en bijlagen</w:t>
      </w:r>
      <w:r>
        <w:t>, en niet op de onderdelen van het Besluit</w:t>
      </w:r>
      <w:r w:rsidRPr="000A4B5B">
        <w:t>. Twee voorbeelden: IMOW wordt wel toegepast op de</w:t>
      </w:r>
      <w:r>
        <w:t xml:space="preserve"> artikelen met</w:t>
      </w:r>
      <w:r w:rsidRPr="000A4B5B">
        <w:t xml:space="preserve"> regels van de omgevingsverordening maar niet </w:t>
      </w:r>
      <w:r>
        <w:t xml:space="preserve">op bijlagen bij die regels en ook niet </w:t>
      </w:r>
      <w:r w:rsidRPr="000A4B5B">
        <w:t>op de motivering die onderdeel vormt van het besluit, wel op de beleidsteksten in de omgevingsvisie maar niet op een eventuele bijbehorende zienswijzennota of participatieverslag.</w:t>
      </w:r>
    </w:p>
    <w:p w14:paraId="25C55301" w14:textId="77777777" w:rsidR="00BE25E5" w:rsidRPr="000A4B5B" w:rsidRDefault="00BE25E5" w:rsidP="00BE25E5"/>
    <w:p w14:paraId="766D131D" w14:textId="2F23000A" w:rsidR="00BE25E5" w:rsidRPr="007B60F8" w:rsidRDefault="003F4290" w:rsidP="00BE25E5">
      <w:r w:rsidRPr="000A4B5B">
        <w:t xml:space="preserve">Voor tekst met Artikelstructuur onderscheidt IMOW de objecten Regeltekst en Juridische regel (beschreven in subparagraaf </w:t>
      </w:r>
      <w:r w:rsidRPr="00DB219A">
        <w:rPr>
          <w:rStyle w:val="Verwijzing"/>
        </w:rPr>
        <w:fldChar w:fldCharType="begin"/>
      </w:r>
      <w:r w:rsidRPr="00DB219A">
        <w:rPr>
          <w:rStyle w:val="Verwijzing"/>
        </w:rPr>
        <w:instrText xml:space="preserve"> REF _Ref_55f21faf0b04c7f355ecbf4dbe1d51bc_1 \n \h  \* MERGEFORMAT </w:instrText>
      </w:r>
      <w:r w:rsidRPr="00DB219A">
        <w:rPr>
          <w:rStyle w:val="Verwijzing"/>
        </w:rPr>
      </w:r>
      <w:r w:rsidRPr="00DB219A">
        <w:rPr>
          <w:rStyle w:val="Verwijzing"/>
        </w:rPr>
        <w:fldChar w:fldCharType="separate"/>
      </w:r>
      <w:r w:rsidR="00A269C9">
        <w:rPr>
          <w:rStyle w:val="Verwijzing"/>
        </w:rPr>
        <w:t>6.1.1.1</w:t>
      </w:r>
      <w:r w:rsidRPr="00DB219A">
        <w:rPr>
          <w:rStyle w:val="Verwijzing"/>
        </w:rPr>
        <w:fldChar w:fldCharType="end"/>
      </w:r>
      <w:r w:rsidRPr="00B26823">
        <w:t xml:space="preserve">), voor </w:t>
      </w:r>
      <w:r w:rsidRPr="007B60F8">
        <w:t>het lichaam</w:t>
      </w:r>
      <w:r w:rsidRPr="000E40D3">
        <w:t xml:space="preserve"> van omgevingsdocumenten met Vrijetekststructuur </w:t>
      </w:r>
      <w:r w:rsidRPr="000A4B5B">
        <w:t>heeft IMOW de objecten Divisie</w:t>
      </w:r>
      <w:r>
        <w:t>, Divisietekst</w:t>
      </w:r>
      <w:r w:rsidRPr="000A4B5B">
        <w:t xml:space="preserve"> en Tekstdeel (de onderwerpen van subparagraaf </w:t>
      </w:r>
      <w:r w:rsidRPr="00DB219A">
        <w:rPr>
          <w:rStyle w:val="Verwijzing"/>
        </w:rPr>
        <w:fldChar w:fldCharType="begin"/>
      </w:r>
      <w:r w:rsidRPr="00DB219A">
        <w:rPr>
          <w:rStyle w:val="Verwijzing"/>
        </w:rPr>
        <w:instrText xml:space="preserve"> REF _Ref_7486bc84382b302d5498cce35e9e6f3c_1 \n \h  \* MERGEFORMAT </w:instrText>
      </w:r>
      <w:r w:rsidRPr="00DB219A">
        <w:rPr>
          <w:rStyle w:val="Verwijzing"/>
        </w:rPr>
      </w:r>
      <w:r w:rsidRPr="00DB219A">
        <w:rPr>
          <w:rStyle w:val="Verwijzing"/>
        </w:rPr>
        <w:fldChar w:fldCharType="separate"/>
      </w:r>
      <w:r w:rsidR="00A269C9">
        <w:rPr>
          <w:rStyle w:val="Verwijzing"/>
        </w:rPr>
        <w:t>6.1.1.2</w:t>
      </w:r>
      <w:r w:rsidRPr="00DB219A">
        <w:rPr>
          <w:rStyle w:val="Verwijzing"/>
        </w:rPr>
        <w:fldChar w:fldCharType="end"/>
      </w:r>
      <w:r w:rsidRPr="00B26823">
        <w:t>).</w:t>
      </w:r>
    </w:p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56" w:author="Nienke Jansen" w:date="2022-04-20T16:44:00Z" w:initials="NJ">
    <w:p w14:paraId="3485225C" w14:textId="3F592D31" w:rsidR="00B47DE8" w:rsidRDefault="00B47DE8">
      <w:pPr>
        <w:pStyle w:val="Tekstopmerking"/>
      </w:pPr>
      <w:r>
        <w:rPr>
          <w:rStyle w:val="Verwijzingopmerking"/>
        </w:rPr>
        <w:annotationRef/>
      </w:r>
      <w:r>
        <w:t>afbeelding moet vervangen worden, te veel objecttypen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485225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60AB6F8" w16cex:dateUtc="2022-04-20T14:4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485225C" w16cid:durableId="260AB6F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01516C" w14:textId="77777777" w:rsidR="000E779F" w:rsidRDefault="000E779F">
      <w:r>
        <w:separator/>
      </w:r>
    </w:p>
    <w:p w14:paraId="379D94B8" w14:textId="77777777" w:rsidR="000E779F" w:rsidRDefault="000E779F"/>
  </w:endnote>
  <w:endnote w:type="continuationSeparator" w:id="0">
    <w:p w14:paraId="664E7612" w14:textId="77777777" w:rsidR="000E779F" w:rsidRPr="003C450F" w:rsidRDefault="000E779F" w:rsidP="003C450F"/>
  </w:endnote>
  <w:endnote w:type="continuationNotice" w:id="1">
    <w:p w14:paraId="0D3B6F22" w14:textId="77777777" w:rsidR="000E779F" w:rsidRDefault="000E779F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4607C" w14:textId="77777777" w:rsidR="003075FC" w:rsidRDefault="003075FC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CF3D63" w:rsidRPr="00BC3B53" w:rsidRDefault="00CF3D6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6CC0E" w14:textId="77777777" w:rsidR="003075FC" w:rsidRDefault="003075FC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CF3D63" w:rsidRPr="006B1455" w:rsidRDefault="00C544F1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CF3D63" w:rsidRPr="00BC3B53" w:rsidRDefault="00CF3D63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83828" w14:textId="77777777" w:rsidR="00C02202" w:rsidRPr="006B1455" w:rsidRDefault="00C02202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0BF1000" w14:textId="77777777" w:rsidR="00C02202" w:rsidRPr="00BC3B53" w:rsidRDefault="00C02202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1907D2" w14:textId="77777777" w:rsidR="000E779F" w:rsidRPr="00B35331" w:rsidRDefault="000E779F" w:rsidP="00577995">
      <w:pPr>
        <w:pStyle w:val="Voettekst"/>
      </w:pPr>
    </w:p>
  </w:footnote>
  <w:footnote w:type="continuationSeparator" w:id="0">
    <w:p w14:paraId="5EE66D1A" w14:textId="77777777" w:rsidR="000E779F" w:rsidRDefault="000E779F">
      <w:r>
        <w:continuationSeparator/>
      </w:r>
    </w:p>
    <w:p w14:paraId="48F4761B" w14:textId="77777777" w:rsidR="000E779F" w:rsidRDefault="000E779F"/>
    <w:p w14:paraId="6563C6B8" w14:textId="77777777" w:rsidR="000E779F" w:rsidRDefault="000E779F"/>
  </w:footnote>
  <w:footnote w:type="continuationNotice" w:id="1">
    <w:p w14:paraId="78BBADB9" w14:textId="77777777" w:rsidR="000E779F" w:rsidRDefault="000E779F">
      <w:pPr>
        <w:spacing w:line="240" w:lineRule="auto"/>
      </w:pPr>
    </w:p>
  </w:footnote>
  <w:footnote w:id="2">
    <w:p w14:paraId="12A49644" w14:textId="77777777" w:rsidR="00B8223B" w:rsidRDefault="00B8223B" w:rsidP="00B8223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4E482DC7" w14:textId="24EB6662" w:rsidR="008B5FCC" w:rsidRDefault="008B5FC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Zoals in paragraaf </w:t>
      </w:r>
      <w:r w:rsidR="00421988">
        <w:t>2.1</w:t>
      </w:r>
      <w:r>
        <w:t xml:space="preserve"> </w:t>
      </w:r>
      <w:r w:rsidR="0022157D">
        <w:t>is</w:t>
      </w:r>
      <w:r>
        <w:t xml:space="preserve"> beschreven </w:t>
      </w:r>
      <w:r w:rsidR="00D32D79" w:rsidRPr="00D32D79">
        <w:t xml:space="preserve">wordt de STOP/TPOD-standaard </w:t>
      </w:r>
      <w:r w:rsidR="00D32D79">
        <w:t xml:space="preserve">alleen </w:t>
      </w:r>
      <w:r w:rsidR="00D32D79" w:rsidRPr="00D32D79">
        <w:t xml:space="preserve">toegepast </w:t>
      </w:r>
      <w:r w:rsidR="00886DDB">
        <w:t xml:space="preserve">op de instructie op basis van </w:t>
      </w:r>
      <w:r w:rsidRPr="008B5FCC">
        <w:t>de artikelen 2.33</w:t>
      </w:r>
      <w:r w:rsidR="00886DDB">
        <w:t xml:space="preserve"> en</w:t>
      </w:r>
      <w:r w:rsidRPr="008B5FCC">
        <w:t xml:space="preserve"> 2.34</w:t>
      </w:r>
      <w:r w:rsidR="00886DDB">
        <w:t xml:space="preserve"> Ow. </w:t>
      </w:r>
      <w:r w:rsidR="00796312">
        <w:t>Daarom wordt in dit toepassingsprofiel de instructie op basis van de artikelen</w:t>
      </w:r>
      <w:r w:rsidRPr="008B5FCC">
        <w:t xml:space="preserve"> 12.18, 16.13, 16.14 en 19.16 </w:t>
      </w:r>
      <w:r w:rsidR="00796312">
        <w:t>buiten beschouwing gelaten</w:t>
      </w:r>
      <w:r w:rsidRPr="008B5FCC">
        <w:t>.</w:t>
      </w:r>
    </w:p>
  </w:footnote>
  <w:footnote w:id="4">
    <w:p w14:paraId="55BE0E8A" w14:textId="429752D9" w:rsidR="003D238D" w:rsidRDefault="003D238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3D238D">
        <w:t>16.85 lid 2 onder a Ow</w:t>
      </w:r>
    </w:p>
  </w:footnote>
  <w:footnote w:id="5">
    <w:p w14:paraId="10CE5D4F" w14:textId="28251530" w:rsidR="000B17B0" w:rsidRDefault="000B17B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1F2A2E">
        <w:t xml:space="preserve">Artikel 7:1 lid 1 </w:t>
      </w:r>
      <w:r w:rsidR="005530C8">
        <w:t>onderdeel g</w:t>
      </w:r>
      <w:r w:rsidR="00C94C4A">
        <w:t xml:space="preserve"> en</w:t>
      </w:r>
      <w:r w:rsidR="005530C8">
        <w:t xml:space="preserve"> </w:t>
      </w:r>
      <w:r w:rsidR="0042601A">
        <w:t xml:space="preserve">Bijlage </w:t>
      </w:r>
      <w:r w:rsidR="009D3049" w:rsidRPr="009D3049">
        <w:t>1 Awb (</w:t>
      </w:r>
      <w:r w:rsidR="000E59A4">
        <w:t>Regeling rechtstreeks beroep, geen voorafgaand bezwaar</w:t>
      </w:r>
      <w:r w:rsidR="009D3049" w:rsidRPr="009D3049">
        <w:t>)</w:t>
      </w:r>
      <w:r w:rsidR="00247FA4">
        <w:t>;</w:t>
      </w:r>
      <w:r w:rsidR="00B137D2">
        <w:t xml:space="preserve"> </w:t>
      </w:r>
      <w:r w:rsidR="00247FA4" w:rsidRPr="00247FA4">
        <w:t>artikel 8:6 lid 1</w:t>
      </w:r>
      <w:r w:rsidR="009D3049">
        <w:t xml:space="preserve"> en Bijlage </w:t>
      </w:r>
      <w:r w:rsidR="009D3049" w:rsidRPr="009D3049">
        <w:t>2 artikel 2 Awb (</w:t>
      </w:r>
      <w:r w:rsidR="00B14940">
        <w:t>B</w:t>
      </w:r>
      <w:r w:rsidR="009D3049" w:rsidRPr="009D3049">
        <w:t>eroep bij de Afdeling bestuursrechtspraak van de Raad van State)</w:t>
      </w:r>
      <w:r w:rsidR="00421FD4">
        <w:t xml:space="preserve">, voor zover </w:t>
      </w:r>
      <w:r w:rsidR="00C307E7" w:rsidRPr="00C307E7">
        <w:t>artikel 16.85 Ow niet van toepassing is</w:t>
      </w:r>
    </w:p>
  </w:footnote>
  <w:footnote w:id="6">
    <w:p w14:paraId="696D0B25" w14:textId="77777777" w:rsidR="00D816AE" w:rsidRDefault="00D816AE" w:rsidP="00D816A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3:41 lid 1 Awb</w:t>
      </w:r>
    </w:p>
  </w:footnote>
  <w:footnote w:id="7">
    <w:p w14:paraId="19839FDE" w14:textId="238D62D9" w:rsidR="0073503E" w:rsidRDefault="0073503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10.6a Omgevingsbesluit</w:t>
      </w:r>
    </w:p>
  </w:footnote>
  <w:footnote w:id="8">
    <w:p w14:paraId="4DA45DB1" w14:textId="3D674A81" w:rsidR="000576E0" w:rsidRDefault="000576E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576E0">
        <w:t>Artikel</w:t>
      </w:r>
      <w:r w:rsidR="000E6AFB">
        <w:t>en 20.21 en</w:t>
      </w:r>
      <w:r w:rsidRPr="000576E0">
        <w:t xml:space="preserve"> 20.26 Ow</w:t>
      </w:r>
      <w:r w:rsidR="000E6AFB">
        <w:t xml:space="preserve">, </w:t>
      </w:r>
      <w:r w:rsidR="004024DC" w:rsidRPr="004024DC">
        <w:t>artikel 14.4 O</w:t>
      </w:r>
      <w:r w:rsidR="004024DC">
        <w:t>mgevingsbesluit</w:t>
      </w:r>
      <w:r w:rsidR="00CB512D">
        <w:t>,</w:t>
      </w:r>
      <w:r w:rsidR="004024DC">
        <w:t xml:space="preserve"> </w:t>
      </w:r>
      <w:r w:rsidR="00B13FA8">
        <w:t>a</w:t>
      </w:r>
      <w:r w:rsidR="00B13FA8" w:rsidRPr="00B13FA8">
        <w:t>rtikel 16.4a</w:t>
      </w:r>
      <w:r w:rsidR="00B13FA8">
        <w:t xml:space="preserve"> Omgevingsregeling</w:t>
      </w:r>
      <w:r w:rsidR="00CB512D">
        <w:t xml:space="preserve"> en artikel 2 en bijlage 4 </w:t>
      </w:r>
      <w:r w:rsidR="00AC1631" w:rsidRPr="00AC1631">
        <w:t>Regeling standaarden publicaties Omgevingswet</w:t>
      </w:r>
    </w:p>
  </w:footnote>
  <w:footnote w:id="9">
    <w:p w14:paraId="6C4760A8" w14:textId="1189FBB5" w:rsidR="00BE25E5" w:rsidRDefault="003F4290" w:rsidP="00BE25E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10">
    <w:p w14:paraId="2EA0E4BF" w14:textId="7AC12489" w:rsidR="00CB661D" w:rsidRDefault="00CB661D" w:rsidP="00CB661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Vrijetekststructuur in paragraaf </w:t>
      </w:r>
      <w:r>
        <w:fldChar w:fldCharType="begin"/>
      </w:r>
      <w:r>
        <w:instrText xml:space="preserve"> REF _Ref_23f49fbe509670c8397c244011e1922d_1 \n \h </w:instrText>
      </w:r>
      <w:r>
        <w:fldChar w:fldCharType="separate"/>
      </w:r>
      <w:r w:rsidR="00E54BBD">
        <w:t>5.2</w:t>
      </w:r>
      <w:r>
        <w:fldChar w:fldCharType="end"/>
      </w:r>
      <w:r>
        <w:t xml:space="preserve">. Dit is het deel dat wordt geannoteerd met OW-objecten, zie daarvoor hoofdstuk </w:t>
      </w:r>
      <w:r w:rsidR="00713AEC">
        <w:fldChar w:fldCharType="begin"/>
      </w:r>
      <w:r w:rsidR="00713AEC">
        <w:instrText xml:space="preserve"> REF _Ref_e25eb2d38c8206df62dff5defc49ca5b_3 \n \h </w:instrText>
      </w:r>
      <w:r w:rsidR="00713AEC">
        <w:fldChar w:fldCharType="separate"/>
      </w:r>
      <w:r w:rsidR="00E54BBD">
        <w:t>7</w:t>
      </w:r>
      <w:r w:rsidR="00713AEC">
        <w:fldChar w:fldCharType="end"/>
      </w:r>
    </w:p>
  </w:footnote>
  <w:footnote w:id="11">
    <w:p w14:paraId="2D986D31" w14:textId="44A39CCA" w:rsidR="00BE25E5" w:rsidRDefault="003F4290" w:rsidP="00BE25E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A00AFB">
        <w:fldChar w:fldCharType="begin"/>
      </w:r>
      <w:r w:rsidR="00A00AFB">
        <w:instrText xml:space="preserve"> REF _Ref74072191 \n \h </w:instrText>
      </w:r>
      <w:r w:rsidR="00A00AFB">
        <w:fldChar w:fldCharType="separate"/>
      </w:r>
      <w:r w:rsidR="00E54BBD">
        <w:t>4</w:t>
      </w:r>
      <w:r w:rsidR="00A00AFB">
        <w:fldChar w:fldCharType="end"/>
      </w:r>
    </w:p>
  </w:footnote>
  <w:footnote w:id="12">
    <w:p w14:paraId="5F985C00" w14:textId="77777777" w:rsidR="00BE25E5" w:rsidRDefault="003F4290" w:rsidP="00BE25E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3">
    <w:p w14:paraId="730E46F6" w14:textId="2597D58C" w:rsidR="00BE25E5" w:rsidRDefault="003F4290" w:rsidP="00BE25E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14">
    <w:p w14:paraId="024F063B" w14:textId="36C4A294" w:rsidR="00BE25E5" w:rsidRDefault="003F429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72683" w14:textId="77777777" w:rsidR="003075FC" w:rsidRDefault="003075FC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CF3D63" w:rsidRPr="00BC3B53" w:rsidRDefault="00C544F1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725A1043" w:rsidR="00CF3D63" w:rsidRPr="00FA6FAC" w:rsidRDefault="00C544F1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A269C9">
            <w:rPr>
              <w:noProof/>
            </w:rPr>
            <w:t>instructie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12E4EADE" w:rsidR="00CF3D63" w:rsidRPr="00B60860" w:rsidRDefault="00C544F1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A269C9">
            <w:rPr>
              <w:noProof/>
            </w:rPr>
            <w:t>3.0.0</w:t>
          </w:r>
          <w:r>
            <w:rPr>
              <w:noProof/>
            </w:rPr>
            <w:fldChar w:fldCharType="end"/>
          </w:r>
        </w:p>
        <w:p w14:paraId="033AA803" w14:textId="2E87EF80" w:rsidR="00CF3D63" w:rsidRPr="00B60860" w:rsidRDefault="00C544F1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CF3D63" w:rsidRPr="00CA6C0C" w:rsidRDefault="00C544F1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3DBE6502" w:rsidR="00CF3D63" w:rsidRPr="00CA6C0C" w:rsidRDefault="00C544F1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A269C9">
            <w:rPr>
              <w:noProof/>
            </w:rPr>
            <w:t>7 januari 2022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CF3D63" w:rsidRPr="00EB5B83" w:rsidRDefault="00CF3D6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5300C3" w14:textId="77777777" w:rsidR="003075FC" w:rsidRDefault="003075FC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1F00B5D0" w:rsidR="00CF3D63" w:rsidRDefault="00C544F1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269C9">
      <w:rPr>
        <w:noProof/>
      </w:rPr>
      <w:t>instructie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269C9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269C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A269C9">
      <w:rPr>
        <w:noProof/>
      </w:rPr>
      <w:t>7 januari 2022</w:t>
    </w:r>
    <w:r>
      <w:rPr>
        <w:noProof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3292D" w14:textId="29A0E29E" w:rsidR="00C02202" w:rsidRDefault="00C02202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269C9">
      <w:rPr>
        <w:noProof/>
      </w:rPr>
      <w:t>instructie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269C9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269C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A269C9">
      <w:rPr>
        <w:noProof/>
      </w:rPr>
      <w:t>7 januari 2022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6847981">
    <w:abstractNumId w:val="5"/>
  </w:num>
  <w:num w:numId="2" w16cid:durableId="2123528994">
    <w:abstractNumId w:val="19"/>
  </w:num>
  <w:num w:numId="3" w16cid:durableId="1839999761">
    <w:abstractNumId w:val="14"/>
  </w:num>
  <w:num w:numId="4" w16cid:durableId="2038774209">
    <w:abstractNumId w:val="2"/>
  </w:num>
  <w:num w:numId="5" w16cid:durableId="844953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82618420">
    <w:abstractNumId w:val="7"/>
  </w:num>
  <w:num w:numId="7" w16cid:durableId="1314721126">
    <w:abstractNumId w:val="11"/>
  </w:num>
  <w:num w:numId="8" w16cid:durableId="1060246818">
    <w:abstractNumId w:val="6"/>
  </w:num>
  <w:num w:numId="9" w16cid:durableId="599678150">
    <w:abstractNumId w:val="9"/>
  </w:num>
  <w:num w:numId="10" w16cid:durableId="1434588116">
    <w:abstractNumId w:val="16"/>
  </w:num>
  <w:num w:numId="11" w16cid:durableId="900020788">
    <w:abstractNumId w:val="13"/>
  </w:num>
  <w:num w:numId="12" w16cid:durableId="2030334198">
    <w:abstractNumId w:val="8"/>
  </w:num>
  <w:num w:numId="13" w16cid:durableId="1200631409">
    <w:abstractNumId w:val="4"/>
  </w:num>
  <w:num w:numId="14" w16cid:durableId="1971397953">
    <w:abstractNumId w:val="1"/>
  </w:num>
  <w:num w:numId="15" w16cid:durableId="1398360932">
    <w:abstractNumId w:val="10"/>
  </w:num>
  <w:num w:numId="16" w16cid:durableId="1758359908">
    <w:abstractNumId w:val="20"/>
  </w:num>
  <w:num w:numId="17" w16cid:durableId="843206213">
    <w:abstractNumId w:val="12"/>
  </w:num>
  <w:num w:numId="18" w16cid:durableId="1709065610">
    <w:abstractNumId w:val="15"/>
  </w:num>
  <w:num w:numId="19" w16cid:durableId="1715159547">
    <w:abstractNumId w:val="3"/>
  </w:num>
  <w:num w:numId="20" w16cid:durableId="85230360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66875639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1722580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2641457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55643377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211729009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59227575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6653506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860338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85114060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204374310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131485278">
    <w:abstractNumId w:val="0"/>
  </w:num>
  <w:num w:numId="32" w16cid:durableId="1499491874">
    <w:abstractNumId w:val="17"/>
  </w:num>
  <w:num w:numId="33" w16cid:durableId="128970109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125469137">
    <w:abstractNumId w:val="18"/>
  </w:num>
  <w:num w:numId="35" w16cid:durableId="16405796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43493259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00597796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89994629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542740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8488666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5825955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47934810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ienke Jansen">
    <w15:presenceInfo w15:providerId="AD" w15:userId="S::n.jansen@geonovum.nl::d45c861b-db3d-4723-b385-372a792c477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7 januari 2022"/>
    <w:docVar w:name="ID01" w:val="instructie"/>
    <w:docVar w:name="ID01_CAPS" w:val="Instructie"/>
    <w:docVar w:name="ID01+" w:val="de instructie"/>
    <w:docVar w:name="ID01+_CAPS" w:val="De instructie"/>
    <w:docVar w:name="ID02" w:val="de"/>
    <w:docVar w:name="ID03" w:val="in"/>
    <w:docVar w:name="ID04" w:val="3.0.0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2322FA"/>
    <w:rsid w:val="000002C1"/>
    <w:rsid w:val="00000330"/>
    <w:rsid w:val="00000345"/>
    <w:rsid w:val="0000066F"/>
    <w:rsid w:val="0000078D"/>
    <w:rsid w:val="00000A05"/>
    <w:rsid w:val="00001068"/>
    <w:rsid w:val="00001115"/>
    <w:rsid w:val="00001234"/>
    <w:rsid w:val="00001352"/>
    <w:rsid w:val="000016DA"/>
    <w:rsid w:val="00001BB7"/>
    <w:rsid w:val="00002021"/>
    <w:rsid w:val="000025B2"/>
    <w:rsid w:val="000026A9"/>
    <w:rsid w:val="0000284A"/>
    <w:rsid w:val="00002C4B"/>
    <w:rsid w:val="00003291"/>
    <w:rsid w:val="0000329E"/>
    <w:rsid w:val="000034F9"/>
    <w:rsid w:val="00003AEB"/>
    <w:rsid w:val="00003B27"/>
    <w:rsid w:val="00003DC1"/>
    <w:rsid w:val="00004179"/>
    <w:rsid w:val="000041E2"/>
    <w:rsid w:val="0000463D"/>
    <w:rsid w:val="00004785"/>
    <w:rsid w:val="0000492F"/>
    <w:rsid w:val="00005080"/>
    <w:rsid w:val="00005438"/>
    <w:rsid w:val="00005635"/>
    <w:rsid w:val="000056C8"/>
    <w:rsid w:val="00005836"/>
    <w:rsid w:val="000058B2"/>
    <w:rsid w:val="00005C31"/>
    <w:rsid w:val="00005DB3"/>
    <w:rsid w:val="00005EFA"/>
    <w:rsid w:val="00005FF9"/>
    <w:rsid w:val="00006203"/>
    <w:rsid w:val="000063EA"/>
    <w:rsid w:val="00006438"/>
    <w:rsid w:val="000067A6"/>
    <w:rsid w:val="00006ABE"/>
    <w:rsid w:val="00006CFF"/>
    <w:rsid w:val="0000703D"/>
    <w:rsid w:val="00007042"/>
    <w:rsid w:val="000070BB"/>
    <w:rsid w:val="00007617"/>
    <w:rsid w:val="00007CED"/>
    <w:rsid w:val="00007F27"/>
    <w:rsid w:val="000100D3"/>
    <w:rsid w:val="00010161"/>
    <w:rsid w:val="000102F9"/>
    <w:rsid w:val="000104E4"/>
    <w:rsid w:val="000107B4"/>
    <w:rsid w:val="00010806"/>
    <w:rsid w:val="00010818"/>
    <w:rsid w:val="000109AA"/>
    <w:rsid w:val="00010C83"/>
    <w:rsid w:val="00010D0B"/>
    <w:rsid w:val="000112BE"/>
    <w:rsid w:val="000112CC"/>
    <w:rsid w:val="00011683"/>
    <w:rsid w:val="0001173D"/>
    <w:rsid w:val="00011865"/>
    <w:rsid w:val="00011869"/>
    <w:rsid w:val="0001191E"/>
    <w:rsid w:val="00011B02"/>
    <w:rsid w:val="00011E72"/>
    <w:rsid w:val="00011F78"/>
    <w:rsid w:val="000120F5"/>
    <w:rsid w:val="00012436"/>
    <w:rsid w:val="000124C4"/>
    <w:rsid w:val="000124F9"/>
    <w:rsid w:val="0001264F"/>
    <w:rsid w:val="000127E5"/>
    <w:rsid w:val="00012E7B"/>
    <w:rsid w:val="00013342"/>
    <w:rsid w:val="00013380"/>
    <w:rsid w:val="000134C3"/>
    <w:rsid w:val="00013B03"/>
    <w:rsid w:val="00013C31"/>
    <w:rsid w:val="00013CC4"/>
    <w:rsid w:val="00013CE9"/>
    <w:rsid w:val="00013F1C"/>
    <w:rsid w:val="0001473E"/>
    <w:rsid w:val="000149A7"/>
    <w:rsid w:val="00014C94"/>
    <w:rsid w:val="00015423"/>
    <w:rsid w:val="000154D8"/>
    <w:rsid w:val="00015503"/>
    <w:rsid w:val="000155B1"/>
    <w:rsid w:val="00015835"/>
    <w:rsid w:val="0001583B"/>
    <w:rsid w:val="00015C74"/>
    <w:rsid w:val="00016134"/>
    <w:rsid w:val="0001678E"/>
    <w:rsid w:val="000168B8"/>
    <w:rsid w:val="000168C8"/>
    <w:rsid w:val="000168D1"/>
    <w:rsid w:val="00016A8B"/>
    <w:rsid w:val="00016B07"/>
    <w:rsid w:val="00016B56"/>
    <w:rsid w:val="00016C48"/>
    <w:rsid w:val="00017AFF"/>
    <w:rsid w:val="00017F62"/>
    <w:rsid w:val="000200C1"/>
    <w:rsid w:val="00020175"/>
    <w:rsid w:val="000202CC"/>
    <w:rsid w:val="00020505"/>
    <w:rsid w:val="00020A25"/>
    <w:rsid w:val="00020C06"/>
    <w:rsid w:val="00020E52"/>
    <w:rsid w:val="0002114B"/>
    <w:rsid w:val="000213B4"/>
    <w:rsid w:val="00021547"/>
    <w:rsid w:val="00021674"/>
    <w:rsid w:val="0002189E"/>
    <w:rsid w:val="00021F1B"/>
    <w:rsid w:val="00021FE8"/>
    <w:rsid w:val="00022104"/>
    <w:rsid w:val="000224E4"/>
    <w:rsid w:val="000227B5"/>
    <w:rsid w:val="00022EAD"/>
    <w:rsid w:val="00023125"/>
    <w:rsid w:val="00023130"/>
    <w:rsid w:val="00023485"/>
    <w:rsid w:val="00023708"/>
    <w:rsid w:val="00023FB7"/>
    <w:rsid w:val="000246A5"/>
    <w:rsid w:val="000248CA"/>
    <w:rsid w:val="00024B58"/>
    <w:rsid w:val="00024CEA"/>
    <w:rsid w:val="00024D36"/>
    <w:rsid w:val="00024D4E"/>
    <w:rsid w:val="00024DF3"/>
    <w:rsid w:val="00024EC5"/>
    <w:rsid w:val="000251B8"/>
    <w:rsid w:val="00025301"/>
    <w:rsid w:val="0002577A"/>
    <w:rsid w:val="000257AF"/>
    <w:rsid w:val="00025C3E"/>
    <w:rsid w:val="00026469"/>
    <w:rsid w:val="000264EC"/>
    <w:rsid w:val="00026BB7"/>
    <w:rsid w:val="0002732F"/>
    <w:rsid w:val="0002738A"/>
    <w:rsid w:val="00027624"/>
    <w:rsid w:val="00027867"/>
    <w:rsid w:val="000278F9"/>
    <w:rsid w:val="000279A9"/>
    <w:rsid w:val="00027CA6"/>
    <w:rsid w:val="00027D8F"/>
    <w:rsid w:val="00027E40"/>
    <w:rsid w:val="0003067C"/>
    <w:rsid w:val="00030A1B"/>
    <w:rsid w:val="00030EA9"/>
    <w:rsid w:val="00030F3D"/>
    <w:rsid w:val="00031463"/>
    <w:rsid w:val="00031560"/>
    <w:rsid w:val="00031926"/>
    <w:rsid w:val="00032041"/>
    <w:rsid w:val="0003206F"/>
    <w:rsid w:val="000320C9"/>
    <w:rsid w:val="000322BE"/>
    <w:rsid w:val="000324B6"/>
    <w:rsid w:val="00032767"/>
    <w:rsid w:val="00032B92"/>
    <w:rsid w:val="00032D81"/>
    <w:rsid w:val="00032D98"/>
    <w:rsid w:val="00032F98"/>
    <w:rsid w:val="000333A8"/>
    <w:rsid w:val="00033949"/>
    <w:rsid w:val="00033AB2"/>
    <w:rsid w:val="00033E2C"/>
    <w:rsid w:val="000343B5"/>
    <w:rsid w:val="0003446E"/>
    <w:rsid w:val="0003502E"/>
    <w:rsid w:val="0003519A"/>
    <w:rsid w:val="000353E9"/>
    <w:rsid w:val="0003583D"/>
    <w:rsid w:val="00035964"/>
    <w:rsid w:val="00035B5E"/>
    <w:rsid w:val="00035E6A"/>
    <w:rsid w:val="00035F79"/>
    <w:rsid w:val="00036400"/>
    <w:rsid w:val="000365AA"/>
    <w:rsid w:val="000367DC"/>
    <w:rsid w:val="00036B39"/>
    <w:rsid w:val="00036C0A"/>
    <w:rsid w:val="00036ED0"/>
    <w:rsid w:val="000370E7"/>
    <w:rsid w:val="00037283"/>
    <w:rsid w:val="000378A4"/>
    <w:rsid w:val="00040599"/>
    <w:rsid w:val="00040BCC"/>
    <w:rsid w:val="0004128E"/>
    <w:rsid w:val="00041327"/>
    <w:rsid w:val="00041455"/>
    <w:rsid w:val="00041877"/>
    <w:rsid w:val="0004188A"/>
    <w:rsid w:val="00041B68"/>
    <w:rsid w:val="00041DD1"/>
    <w:rsid w:val="0004208F"/>
    <w:rsid w:val="0004212E"/>
    <w:rsid w:val="000430C8"/>
    <w:rsid w:val="00043214"/>
    <w:rsid w:val="00043367"/>
    <w:rsid w:val="000436C7"/>
    <w:rsid w:val="0004387A"/>
    <w:rsid w:val="00043926"/>
    <w:rsid w:val="000439AC"/>
    <w:rsid w:val="00043AA1"/>
    <w:rsid w:val="00043AA6"/>
    <w:rsid w:val="00043D44"/>
    <w:rsid w:val="00043DA7"/>
    <w:rsid w:val="00044353"/>
    <w:rsid w:val="000444EB"/>
    <w:rsid w:val="0004467A"/>
    <w:rsid w:val="0004470A"/>
    <w:rsid w:val="0004530B"/>
    <w:rsid w:val="000455AD"/>
    <w:rsid w:val="00045B7F"/>
    <w:rsid w:val="00045C1E"/>
    <w:rsid w:val="00045DDA"/>
    <w:rsid w:val="00045E15"/>
    <w:rsid w:val="0004600B"/>
    <w:rsid w:val="000460C3"/>
    <w:rsid w:val="00046125"/>
    <w:rsid w:val="000463EC"/>
    <w:rsid w:val="000468FA"/>
    <w:rsid w:val="00046DB4"/>
    <w:rsid w:val="0004726C"/>
    <w:rsid w:val="000473A5"/>
    <w:rsid w:val="00047F62"/>
    <w:rsid w:val="000500B6"/>
    <w:rsid w:val="000502F9"/>
    <w:rsid w:val="00050984"/>
    <w:rsid w:val="00050A11"/>
    <w:rsid w:val="00050A5B"/>
    <w:rsid w:val="00050E43"/>
    <w:rsid w:val="00051129"/>
    <w:rsid w:val="000514AB"/>
    <w:rsid w:val="0005181B"/>
    <w:rsid w:val="000520BA"/>
    <w:rsid w:val="000521D8"/>
    <w:rsid w:val="0005242F"/>
    <w:rsid w:val="0005261F"/>
    <w:rsid w:val="00052635"/>
    <w:rsid w:val="00052793"/>
    <w:rsid w:val="0005291E"/>
    <w:rsid w:val="00052B19"/>
    <w:rsid w:val="00052CEF"/>
    <w:rsid w:val="00052CFE"/>
    <w:rsid w:val="00052D2D"/>
    <w:rsid w:val="00053394"/>
    <w:rsid w:val="00053D0A"/>
    <w:rsid w:val="00053F65"/>
    <w:rsid w:val="00054128"/>
    <w:rsid w:val="000541BB"/>
    <w:rsid w:val="0005422A"/>
    <w:rsid w:val="00054435"/>
    <w:rsid w:val="00054566"/>
    <w:rsid w:val="00054EA6"/>
    <w:rsid w:val="00054FCD"/>
    <w:rsid w:val="00055043"/>
    <w:rsid w:val="00055410"/>
    <w:rsid w:val="000557CD"/>
    <w:rsid w:val="0005598C"/>
    <w:rsid w:val="00055EDA"/>
    <w:rsid w:val="00055F55"/>
    <w:rsid w:val="0005606A"/>
    <w:rsid w:val="00056467"/>
    <w:rsid w:val="000564A4"/>
    <w:rsid w:val="00056AEB"/>
    <w:rsid w:val="00056D6C"/>
    <w:rsid w:val="000571D9"/>
    <w:rsid w:val="0005742F"/>
    <w:rsid w:val="000576E0"/>
    <w:rsid w:val="000579D0"/>
    <w:rsid w:val="00057BCB"/>
    <w:rsid w:val="00060796"/>
    <w:rsid w:val="00060D18"/>
    <w:rsid w:val="00060DAA"/>
    <w:rsid w:val="000613A3"/>
    <w:rsid w:val="00061546"/>
    <w:rsid w:val="00061706"/>
    <w:rsid w:val="00061812"/>
    <w:rsid w:val="00061F61"/>
    <w:rsid w:val="00062137"/>
    <w:rsid w:val="000623E3"/>
    <w:rsid w:val="00062571"/>
    <w:rsid w:val="0006283F"/>
    <w:rsid w:val="00062E54"/>
    <w:rsid w:val="00063A47"/>
    <w:rsid w:val="00063E39"/>
    <w:rsid w:val="00064050"/>
    <w:rsid w:val="000646BA"/>
    <w:rsid w:val="00064BEE"/>
    <w:rsid w:val="000651F3"/>
    <w:rsid w:val="00065792"/>
    <w:rsid w:val="00065946"/>
    <w:rsid w:val="00065A83"/>
    <w:rsid w:val="00065EF7"/>
    <w:rsid w:val="00065F61"/>
    <w:rsid w:val="0006627B"/>
    <w:rsid w:val="0006638C"/>
    <w:rsid w:val="000663B5"/>
    <w:rsid w:val="0006640C"/>
    <w:rsid w:val="00066AAB"/>
    <w:rsid w:val="00066BE5"/>
    <w:rsid w:val="00067128"/>
    <w:rsid w:val="00067134"/>
    <w:rsid w:val="00067547"/>
    <w:rsid w:val="00067676"/>
    <w:rsid w:val="00067908"/>
    <w:rsid w:val="00070304"/>
    <w:rsid w:val="000708AF"/>
    <w:rsid w:val="00070F68"/>
    <w:rsid w:val="00071318"/>
    <w:rsid w:val="0007213E"/>
    <w:rsid w:val="00072159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6B9"/>
    <w:rsid w:val="00073801"/>
    <w:rsid w:val="00073851"/>
    <w:rsid w:val="00073AED"/>
    <w:rsid w:val="00073C0D"/>
    <w:rsid w:val="00073CBC"/>
    <w:rsid w:val="00073E22"/>
    <w:rsid w:val="00074228"/>
    <w:rsid w:val="00074399"/>
    <w:rsid w:val="00074542"/>
    <w:rsid w:val="000745A5"/>
    <w:rsid w:val="00074A84"/>
    <w:rsid w:val="00075203"/>
    <w:rsid w:val="000755D6"/>
    <w:rsid w:val="00075786"/>
    <w:rsid w:val="00075C9F"/>
    <w:rsid w:val="000762D7"/>
    <w:rsid w:val="000763F9"/>
    <w:rsid w:val="00076FB8"/>
    <w:rsid w:val="0007734C"/>
    <w:rsid w:val="000774B5"/>
    <w:rsid w:val="000774B8"/>
    <w:rsid w:val="000775E1"/>
    <w:rsid w:val="0007785C"/>
    <w:rsid w:val="00077D41"/>
    <w:rsid w:val="00077E2E"/>
    <w:rsid w:val="0008033B"/>
    <w:rsid w:val="000803CB"/>
    <w:rsid w:val="000804E1"/>
    <w:rsid w:val="00080623"/>
    <w:rsid w:val="000806CE"/>
    <w:rsid w:val="00080956"/>
    <w:rsid w:val="000809F0"/>
    <w:rsid w:val="00080AC3"/>
    <w:rsid w:val="00080EE4"/>
    <w:rsid w:val="0008120C"/>
    <w:rsid w:val="00081567"/>
    <w:rsid w:val="000816DC"/>
    <w:rsid w:val="000817B9"/>
    <w:rsid w:val="00081B59"/>
    <w:rsid w:val="00081C82"/>
    <w:rsid w:val="0008209B"/>
    <w:rsid w:val="00082308"/>
    <w:rsid w:val="0008242B"/>
    <w:rsid w:val="00082770"/>
    <w:rsid w:val="00082F0E"/>
    <w:rsid w:val="000832D2"/>
    <w:rsid w:val="000832E3"/>
    <w:rsid w:val="0008352D"/>
    <w:rsid w:val="00083571"/>
    <w:rsid w:val="000836D8"/>
    <w:rsid w:val="000836DD"/>
    <w:rsid w:val="00083808"/>
    <w:rsid w:val="00083864"/>
    <w:rsid w:val="00083954"/>
    <w:rsid w:val="00084790"/>
    <w:rsid w:val="00084A40"/>
    <w:rsid w:val="00085088"/>
    <w:rsid w:val="00085221"/>
    <w:rsid w:val="00085824"/>
    <w:rsid w:val="00085B12"/>
    <w:rsid w:val="0008603E"/>
    <w:rsid w:val="0008613F"/>
    <w:rsid w:val="0008675C"/>
    <w:rsid w:val="00086A24"/>
    <w:rsid w:val="00086E9A"/>
    <w:rsid w:val="00087044"/>
    <w:rsid w:val="0008729A"/>
    <w:rsid w:val="00087450"/>
    <w:rsid w:val="000879F4"/>
    <w:rsid w:val="00087B90"/>
    <w:rsid w:val="00087D32"/>
    <w:rsid w:val="00087DD9"/>
    <w:rsid w:val="00087F51"/>
    <w:rsid w:val="00087FB4"/>
    <w:rsid w:val="00090228"/>
    <w:rsid w:val="0009034B"/>
    <w:rsid w:val="000906D7"/>
    <w:rsid w:val="00090937"/>
    <w:rsid w:val="00090A13"/>
    <w:rsid w:val="00090A91"/>
    <w:rsid w:val="00090AB6"/>
    <w:rsid w:val="00090BC0"/>
    <w:rsid w:val="00090D61"/>
    <w:rsid w:val="00090E68"/>
    <w:rsid w:val="0009177C"/>
    <w:rsid w:val="0009183F"/>
    <w:rsid w:val="000919EE"/>
    <w:rsid w:val="00091ADA"/>
    <w:rsid w:val="00091C16"/>
    <w:rsid w:val="00091E2C"/>
    <w:rsid w:val="00091E31"/>
    <w:rsid w:val="00092997"/>
    <w:rsid w:val="00092DF8"/>
    <w:rsid w:val="00092E16"/>
    <w:rsid w:val="00092EB3"/>
    <w:rsid w:val="00093042"/>
    <w:rsid w:val="000931B8"/>
    <w:rsid w:val="00093B94"/>
    <w:rsid w:val="000948DA"/>
    <w:rsid w:val="00094BAC"/>
    <w:rsid w:val="00094BDE"/>
    <w:rsid w:val="00094C73"/>
    <w:rsid w:val="00094D1C"/>
    <w:rsid w:val="00094F73"/>
    <w:rsid w:val="00095568"/>
    <w:rsid w:val="00095684"/>
    <w:rsid w:val="000957C6"/>
    <w:rsid w:val="00095A11"/>
    <w:rsid w:val="00095EBE"/>
    <w:rsid w:val="00096115"/>
    <w:rsid w:val="0009632B"/>
    <w:rsid w:val="000972E6"/>
    <w:rsid w:val="0009758B"/>
    <w:rsid w:val="00097722"/>
    <w:rsid w:val="00097751"/>
    <w:rsid w:val="000977DD"/>
    <w:rsid w:val="0009791A"/>
    <w:rsid w:val="00097924"/>
    <w:rsid w:val="00097B49"/>
    <w:rsid w:val="00097CBB"/>
    <w:rsid w:val="00097FD3"/>
    <w:rsid w:val="000A0056"/>
    <w:rsid w:val="000A0245"/>
    <w:rsid w:val="000A03FB"/>
    <w:rsid w:val="000A0AFE"/>
    <w:rsid w:val="000A11F8"/>
    <w:rsid w:val="000A1357"/>
    <w:rsid w:val="000A15E1"/>
    <w:rsid w:val="000A1658"/>
    <w:rsid w:val="000A167C"/>
    <w:rsid w:val="000A17C3"/>
    <w:rsid w:val="000A1923"/>
    <w:rsid w:val="000A1AA5"/>
    <w:rsid w:val="000A1C10"/>
    <w:rsid w:val="000A1CB1"/>
    <w:rsid w:val="000A1FE8"/>
    <w:rsid w:val="000A20B1"/>
    <w:rsid w:val="000A21C2"/>
    <w:rsid w:val="000A23B9"/>
    <w:rsid w:val="000A2A97"/>
    <w:rsid w:val="000A2C5F"/>
    <w:rsid w:val="000A2F51"/>
    <w:rsid w:val="000A3470"/>
    <w:rsid w:val="000A361C"/>
    <w:rsid w:val="000A3C5B"/>
    <w:rsid w:val="000A3D8E"/>
    <w:rsid w:val="000A41DA"/>
    <w:rsid w:val="000A42DD"/>
    <w:rsid w:val="000A46D6"/>
    <w:rsid w:val="000A47B0"/>
    <w:rsid w:val="000A4852"/>
    <w:rsid w:val="000A497C"/>
    <w:rsid w:val="000A4A98"/>
    <w:rsid w:val="000A4C42"/>
    <w:rsid w:val="000A4F0C"/>
    <w:rsid w:val="000A5178"/>
    <w:rsid w:val="000A5236"/>
    <w:rsid w:val="000A529D"/>
    <w:rsid w:val="000A5B82"/>
    <w:rsid w:val="000A61CB"/>
    <w:rsid w:val="000A64EC"/>
    <w:rsid w:val="000A6588"/>
    <w:rsid w:val="000A6FFF"/>
    <w:rsid w:val="000A70AB"/>
    <w:rsid w:val="000A7222"/>
    <w:rsid w:val="000A739C"/>
    <w:rsid w:val="000A7754"/>
    <w:rsid w:val="000A7881"/>
    <w:rsid w:val="000A7903"/>
    <w:rsid w:val="000A7A59"/>
    <w:rsid w:val="000A7EC9"/>
    <w:rsid w:val="000B032A"/>
    <w:rsid w:val="000B05F3"/>
    <w:rsid w:val="000B0674"/>
    <w:rsid w:val="000B069D"/>
    <w:rsid w:val="000B0965"/>
    <w:rsid w:val="000B0B42"/>
    <w:rsid w:val="000B0CF9"/>
    <w:rsid w:val="000B0D5D"/>
    <w:rsid w:val="000B0E84"/>
    <w:rsid w:val="000B1261"/>
    <w:rsid w:val="000B12ED"/>
    <w:rsid w:val="000B12F5"/>
    <w:rsid w:val="000B168E"/>
    <w:rsid w:val="000B16C3"/>
    <w:rsid w:val="000B17B0"/>
    <w:rsid w:val="000B1AE0"/>
    <w:rsid w:val="000B1BE2"/>
    <w:rsid w:val="000B1DC7"/>
    <w:rsid w:val="000B1E58"/>
    <w:rsid w:val="000B25A1"/>
    <w:rsid w:val="000B2C26"/>
    <w:rsid w:val="000B2C81"/>
    <w:rsid w:val="000B2D4E"/>
    <w:rsid w:val="000B2EB9"/>
    <w:rsid w:val="000B2F16"/>
    <w:rsid w:val="000B31C8"/>
    <w:rsid w:val="000B32B2"/>
    <w:rsid w:val="000B3593"/>
    <w:rsid w:val="000B39C5"/>
    <w:rsid w:val="000B39CB"/>
    <w:rsid w:val="000B3BF3"/>
    <w:rsid w:val="000B3CE6"/>
    <w:rsid w:val="000B3E73"/>
    <w:rsid w:val="000B408A"/>
    <w:rsid w:val="000B40EF"/>
    <w:rsid w:val="000B437C"/>
    <w:rsid w:val="000B472D"/>
    <w:rsid w:val="000B47A3"/>
    <w:rsid w:val="000B4D7F"/>
    <w:rsid w:val="000B4DA2"/>
    <w:rsid w:val="000B4E74"/>
    <w:rsid w:val="000B51B2"/>
    <w:rsid w:val="000B51C1"/>
    <w:rsid w:val="000B5242"/>
    <w:rsid w:val="000B5465"/>
    <w:rsid w:val="000B597C"/>
    <w:rsid w:val="000B6C7A"/>
    <w:rsid w:val="000B6CD1"/>
    <w:rsid w:val="000B707C"/>
    <w:rsid w:val="000B71E2"/>
    <w:rsid w:val="000B733E"/>
    <w:rsid w:val="000B779E"/>
    <w:rsid w:val="000B7A95"/>
    <w:rsid w:val="000B7B3B"/>
    <w:rsid w:val="000C0006"/>
    <w:rsid w:val="000C0318"/>
    <w:rsid w:val="000C04DA"/>
    <w:rsid w:val="000C05E9"/>
    <w:rsid w:val="000C0942"/>
    <w:rsid w:val="000C0A13"/>
    <w:rsid w:val="000C0F26"/>
    <w:rsid w:val="000C1050"/>
    <w:rsid w:val="000C15B2"/>
    <w:rsid w:val="000C16B6"/>
    <w:rsid w:val="000C1897"/>
    <w:rsid w:val="000C1987"/>
    <w:rsid w:val="000C1F68"/>
    <w:rsid w:val="000C1F77"/>
    <w:rsid w:val="000C21F5"/>
    <w:rsid w:val="000C261F"/>
    <w:rsid w:val="000C2DE9"/>
    <w:rsid w:val="000C35B0"/>
    <w:rsid w:val="000C3D75"/>
    <w:rsid w:val="000C444E"/>
    <w:rsid w:val="000C476C"/>
    <w:rsid w:val="000C509B"/>
    <w:rsid w:val="000C5700"/>
    <w:rsid w:val="000C57D6"/>
    <w:rsid w:val="000C595C"/>
    <w:rsid w:val="000C5DE9"/>
    <w:rsid w:val="000C5E89"/>
    <w:rsid w:val="000C5F15"/>
    <w:rsid w:val="000C611F"/>
    <w:rsid w:val="000C636D"/>
    <w:rsid w:val="000C6791"/>
    <w:rsid w:val="000C6977"/>
    <w:rsid w:val="000C6A39"/>
    <w:rsid w:val="000C6B14"/>
    <w:rsid w:val="000C6D53"/>
    <w:rsid w:val="000C6EC3"/>
    <w:rsid w:val="000C6F1A"/>
    <w:rsid w:val="000C6F4A"/>
    <w:rsid w:val="000C6FAE"/>
    <w:rsid w:val="000C6FF8"/>
    <w:rsid w:val="000C7334"/>
    <w:rsid w:val="000C73D3"/>
    <w:rsid w:val="000C7C30"/>
    <w:rsid w:val="000C7D07"/>
    <w:rsid w:val="000C7EDE"/>
    <w:rsid w:val="000C7FFB"/>
    <w:rsid w:val="000D0142"/>
    <w:rsid w:val="000D081E"/>
    <w:rsid w:val="000D0D26"/>
    <w:rsid w:val="000D1390"/>
    <w:rsid w:val="000D1406"/>
    <w:rsid w:val="000D141A"/>
    <w:rsid w:val="000D173B"/>
    <w:rsid w:val="000D1A0F"/>
    <w:rsid w:val="000D202C"/>
    <w:rsid w:val="000D2213"/>
    <w:rsid w:val="000D236E"/>
    <w:rsid w:val="000D23EF"/>
    <w:rsid w:val="000D2479"/>
    <w:rsid w:val="000D26DB"/>
    <w:rsid w:val="000D2C42"/>
    <w:rsid w:val="000D2E24"/>
    <w:rsid w:val="000D331A"/>
    <w:rsid w:val="000D33B8"/>
    <w:rsid w:val="000D3A60"/>
    <w:rsid w:val="000D3B2D"/>
    <w:rsid w:val="000D3CA9"/>
    <w:rsid w:val="000D3D6B"/>
    <w:rsid w:val="000D3DD1"/>
    <w:rsid w:val="000D4001"/>
    <w:rsid w:val="000D5129"/>
    <w:rsid w:val="000D5160"/>
    <w:rsid w:val="000D524A"/>
    <w:rsid w:val="000D58C7"/>
    <w:rsid w:val="000D5A37"/>
    <w:rsid w:val="000D5ABE"/>
    <w:rsid w:val="000D642B"/>
    <w:rsid w:val="000D666F"/>
    <w:rsid w:val="000D67FB"/>
    <w:rsid w:val="000D69BA"/>
    <w:rsid w:val="000D6A77"/>
    <w:rsid w:val="000D6C95"/>
    <w:rsid w:val="000D6EBC"/>
    <w:rsid w:val="000D6F19"/>
    <w:rsid w:val="000D7119"/>
    <w:rsid w:val="000D76E4"/>
    <w:rsid w:val="000D7915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C9B"/>
    <w:rsid w:val="000E0D4C"/>
    <w:rsid w:val="000E0ED2"/>
    <w:rsid w:val="000E1094"/>
    <w:rsid w:val="000E11BA"/>
    <w:rsid w:val="000E12FF"/>
    <w:rsid w:val="000E132A"/>
    <w:rsid w:val="000E146E"/>
    <w:rsid w:val="000E17A1"/>
    <w:rsid w:val="000E1D49"/>
    <w:rsid w:val="000E2038"/>
    <w:rsid w:val="000E21EF"/>
    <w:rsid w:val="000E2590"/>
    <w:rsid w:val="000E2A2D"/>
    <w:rsid w:val="000E3196"/>
    <w:rsid w:val="000E31FA"/>
    <w:rsid w:val="000E3AC9"/>
    <w:rsid w:val="000E3B63"/>
    <w:rsid w:val="000E3CFD"/>
    <w:rsid w:val="000E3F22"/>
    <w:rsid w:val="000E4032"/>
    <w:rsid w:val="000E4920"/>
    <w:rsid w:val="000E498E"/>
    <w:rsid w:val="000E4ADE"/>
    <w:rsid w:val="000E4D86"/>
    <w:rsid w:val="000E4F78"/>
    <w:rsid w:val="000E5217"/>
    <w:rsid w:val="000E5229"/>
    <w:rsid w:val="000E5457"/>
    <w:rsid w:val="000E5796"/>
    <w:rsid w:val="000E58B5"/>
    <w:rsid w:val="000E59A4"/>
    <w:rsid w:val="000E5C4C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AD3"/>
    <w:rsid w:val="000E6AFB"/>
    <w:rsid w:val="000E6E18"/>
    <w:rsid w:val="000E6F7B"/>
    <w:rsid w:val="000E779F"/>
    <w:rsid w:val="000E77DC"/>
    <w:rsid w:val="000E7BD8"/>
    <w:rsid w:val="000E7F3F"/>
    <w:rsid w:val="000F0116"/>
    <w:rsid w:val="000F05F9"/>
    <w:rsid w:val="000F0765"/>
    <w:rsid w:val="000F0A76"/>
    <w:rsid w:val="000F0B9B"/>
    <w:rsid w:val="000F0D47"/>
    <w:rsid w:val="000F118D"/>
    <w:rsid w:val="000F13B8"/>
    <w:rsid w:val="000F1414"/>
    <w:rsid w:val="000F163F"/>
    <w:rsid w:val="000F1DA5"/>
    <w:rsid w:val="000F1FAD"/>
    <w:rsid w:val="000F1FF4"/>
    <w:rsid w:val="000F208C"/>
    <w:rsid w:val="000F220A"/>
    <w:rsid w:val="000F2317"/>
    <w:rsid w:val="000F2780"/>
    <w:rsid w:val="000F2B99"/>
    <w:rsid w:val="000F2BE3"/>
    <w:rsid w:val="000F2F29"/>
    <w:rsid w:val="000F2F7D"/>
    <w:rsid w:val="000F33FE"/>
    <w:rsid w:val="000F35DA"/>
    <w:rsid w:val="000F361D"/>
    <w:rsid w:val="000F3657"/>
    <w:rsid w:val="000F381A"/>
    <w:rsid w:val="000F3A7E"/>
    <w:rsid w:val="000F4109"/>
    <w:rsid w:val="000F41A6"/>
    <w:rsid w:val="000F44E7"/>
    <w:rsid w:val="000F44F3"/>
    <w:rsid w:val="000F4526"/>
    <w:rsid w:val="000F4910"/>
    <w:rsid w:val="000F4CDD"/>
    <w:rsid w:val="000F4F54"/>
    <w:rsid w:val="000F54C8"/>
    <w:rsid w:val="000F5867"/>
    <w:rsid w:val="000F5C00"/>
    <w:rsid w:val="000F5E0E"/>
    <w:rsid w:val="000F6507"/>
    <w:rsid w:val="000F69A7"/>
    <w:rsid w:val="000F69CC"/>
    <w:rsid w:val="000F6A2F"/>
    <w:rsid w:val="000F6A53"/>
    <w:rsid w:val="000F6ADB"/>
    <w:rsid w:val="000F6B8D"/>
    <w:rsid w:val="000F6D28"/>
    <w:rsid w:val="000F723C"/>
    <w:rsid w:val="000F74DA"/>
    <w:rsid w:val="000F7D59"/>
    <w:rsid w:val="00100259"/>
    <w:rsid w:val="001006A0"/>
    <w:rsid w:val="00100C0A"/>
    <w:rsid w:val="00100EE1"/>
    <w:rsid w:val="00100F8D"/>
    <w:rsid w:val="00101267"/>
    <w:rsid w:val="00101302"/>
    <w:rsid w:val="00101413"/>
    <w:rsid w:val="00101563"/>
    <w:rsid w:val="00101981"/>
    <w:rsid w:val="00101CEB"/>
    <w:rsid w:val="0010217A"/>
    <w:rsid w:val="00102342"/>
    <w:rsid w:val="00102531"/>
    <w:rsid w:val="00102771"/>
    <w:rsid w:val="00102CCC"/>
    <w:rsid w:val="00102DDF"/>
    <w:rsid w:val="0010305E"/>
    <w:rsid w:val="0010336F"/>
    <w:rsid w:val="00103AAB"/>
    <w:rsid w:val="00104648"/>
    <w:rsid w:val="00104C66"/>
    <w:rsid w:val="00104DAB"/>
    <w:rsid w:val="00104E53"/>
    <w:rsid w:val="0010517D"/>
    <w:rsid w:val="00105390"/>
    <w:rsid w:val="0010547D"/>
    <w:rsid w:val="00105798"/>
    <w:rsid w:val="001057BF"/>
    <w:rsid w:val="00105B3F"/>
    <w:rsid w:val="00105C5D"/>
    <w:rsid w:val="00105FD4"/>
    <w:rsid w:val="00106245"/>
    <w:rsid w:val="001062FA"/>
    <w:rsid w:val="001065A8"/>
    <w:rsid w:val="0010694C"/>
    <w:rsid w:val="00106C28"/>
    <w:rsid w:val="00106C4A"/>
    <w:rsid w:val="00106EAF"/>
    <w:rsid w:val="001077A8"/>
    <w:rsid w:val="001079BD"/>
    <w:rsid w:val="00107C52"/>
    <w:rsid w:val="00107DBE"/>
    <w:rsid w:val="00110337"/>
    <w:rsid w:val="001108B0"/>
    <w:rsid w:val="0011093C"/>
    <w:rsid w:val="0011097D"/>
    <w:rsid w:val="001109F7"/>
    <w:rsid w:val="00110D13"/>
    <w:rsid w:val="00110D6E"/>
    <w:rsid w:val="00111169"/>
    <w:rsid w:val="001115B9"/>
    <w:rsid w:val="001117B4"/>
    <w:rsid w:val="00111AB6"/>
    <w:rsid w:val="00112076"/>
    <w:rsid w:val="001121C6"/>
    <w:rsid w:val="001123F5"/>
    <w:rsid w:val="00112615"/>
    <w:rsid w:val="001129CD"/>
    <w:rsid w:val="001130B4"/>
    <w:rsid w:val="00113714"/>
    <w:rsid w:val="00113D14"/>
    <w:rsid w:val="00113E1E"/>
    <w:rsid w:val="001141C7"/>
    <w:rsid w:val="001143F9"/>
    <w:rsid w:val="001148F9"/>
    <w:rsid w:val="00114C9A"/>
    <w:rsid w:val="00114CD4"/>
    <w:rsid w:val="00114D27"/>
    <w:rsid w:val="00114EC6"/>
    <w:rsid w:val="00115211"/>
    <w:rsid w:val="001154A5"/>
    <w:rsid w:val="0011599E"/>
    <w:rsid w:val="001165B9"/>
    <w:rsid w:val="001166CD"/>
    <w:rsid w:val="0011676B"/>
    <w:rsid w:val="001169DC"/>
    <w:rsid w:val="00116CD8"/>
    <w:rsid w:val="00116F13"/>
    <w:rsid w:val="00117113"/>
    <w:rsid w:val="001171EB"/>
    <w:rsid w:val="001173ED"/>
    <w:rsid w:val="00117C72"/>
    <w:rsid w:val="00117FEE"/>
    <w:rsid w:val="001202C1"/>
    <w:rsid w:val="001203BF"/>
    <w:rsid w:val="0012074D"/>
    <w:rsid w:val="00120C4F"/>
    <w:rsid w:val="00120D17"/>
    <w:rsid w:val="00120F57"/>
    <w:rsid w:val="00121162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BB7"/>
    <w:rsid w:val="0012374A"/>
    <w:rsid w:val="00123786"/>
    <w:rsid w:val="00123880"/>
    <w:rsid w:val="00123BDF"/>
    <w:rsid w:val="00123D73"/>
    <w:rsid w:val="00123F6B"/>
    <w:rsid w:val="00124A2C"/>
    <w:rsid w:val="00124CED"/>
    <w:rsid w:val="00124E77"/>
    <w:rsid w:val="00124F76"/>
    <w:rsid w:val="001251A9"/>
    <w:rsid w:val="00125354"/>
    <w:rsid w:val="00125534"/>
    <w:rsid w:val="00125707"/>
    <w:rsid w:val="00125718"/>
    <w:rsid w:val="00125A0B"/>
    <w:rsid w:val="00125A6D"/>
    <w:rsid w:val="00125F71"/>
    <w:rsid w:val="001269DF"/>
    <w:rsid w:val="00126D84"/>
    <w:rsid w:val="00126FE7"/>
    <w:rsid w:val="00127000"/>
    <w:rsid w:val="00127004"/>
    <w:rsid w:val="00127A10"/>
    <w:rsid w:val="001300FD"/>
    <w:rsid w:val="00130267"/>
    <w:rsid w:val="001303E9"/>
    <w:rsid w:val="001304F2"/>
    <w:rsid w:val="00130749"/>
    <w:rsid w:val="00130A88"/>
    <w:rsid w:val="00130BA3"/>
    <w:rsid w:val="00130D62"/>
    <w:rsid w:val="00130E36"/>
    <w:rsid w:val="00130E9B"/>
    <w:rsid w:val="00130F90"/>
    <w:rsid w:val="0013109E"/>
    <w:rsid w:val="00131338"/>
    <w:rsid w:val="00131379"/>
    <w:rsid w:val="00131402"/>
    <w:rsid w:val="001314DF"/>
    <w:rsid w:val="0013163B"/>
    <w:rsid w:val="001319B7"/>
    <w:rsid w:val="00131EDE"/>
    <w:rsid w:val="00131FD1"/>
    <w:rsid w:val="00131FD2"/>
    <w:rsid w:val="00132847"/>
    <w:rsid w:val="00132DD1"/>
    <w:rsid w:val="00132FF4"/>
    <w:rsid w:val="0013322B"/>
    <w:rsid w:val="0013345E"/>
    <w:rsid w:val="001334F8"/>
    <w:rsid w:val="001335FA"/>
    <w:rsid w:val="00133690"/>
    <w:rsid w:val="00133D67"/>
    <w:rsid w:val="00133E6D"/>
    <w:rsid w:val="00134218"/>
    <w:rsid w:val="001345EA"/>
    <w:rsid w:val="001348B6"/>
    <w:rsid w:val="00134C8E"/>
    <w:rsid w:val="0013561F"/>
    <w:rsid w:val="0013617B"/>
    <w:rsid w:val="00136686"/>
    <w:rsid w:val="00136778"/>
    <w:rsid w:val="00136C73"/>
    <w:rsid w:val="00136D5B"/>
    <w:rsid w:val="00137795"/>
    <w:rsid w:val="001377ED"/>
    <w:rsid w:val="00137A08"/>
    <w:rsid w:val="00137C48"/>
    <w:rsid w:val="00137E63"/>
    <w:rsid w:val="00140201"/>
    <w:rsid w:val="00140353"/>
    <w:rsid w:val="00140398"/>
    <w:rsid w:val="00140786"/>
    <w:rsid w:val="00140865"/>
    <w:rsid w:val="00140C55"/>
    <w:rsid w:val="00140D3E"/>
    <w:rsid w:val="00140DD3"/>
    <w:rsid w:val="00140DE3"/>
    <w:rsid w:val="00141074"/>
    <w:rsid w:val="00141316"/>
    <w:rsid w:val="0014162A"/>
    <w:rsid w:val="001418A4"/>
    <w:rsid w:val="0014197E"/>
    <w:rsid w:val="00141EE1"/>
    <w:rsid w:val="001422CB"/>
    <w:rsid w:val="00142C66"/>
    <w:rsid w:val="001433C3"/>
    <w:rsid w:val="001439C8"/>
    <w:rsid w:val="00143A46"/>
    <w:rsid w:val="00143B63"/>
    <w:rsid w:val="00143C44"/>
    <w:rsid w:val="00143D43"/>
    <w:rsid w:val="0014468A"/>
    <w:rsid w:val="001446C6"/>
    <w:rsid w:val="001449AF"/>
    <w:rsid w:val="00144A76"/>
    <w:rsid w:val="00144B59"/>
    <w:rsid w:val="00144CE9"/>
    <w:rsid w:val="00144CEE"/>
    <w:rsid w:val="00145054"/>
    <w:rsid w:val="00145070"/>
    <w:rsid w:val="00145106"/>
    <w:rsid w:val="0014521D"/>
    <w:rsid w:val="00145315"/>
    <w:rsid w:val="00145335"/>
    <w:rsid w:val="001453F3"/>
    <w:rsid w:val="0014561A"/>
    <w:rsid w:val="00145798"/>
    <w:rsid w:val="0014590F"/>
    <w:rsid w:val="00145E4A"/>
    <w:rsid w:val="001461B8"/>
    <w:rsid w:val="001468DB"/>
    <w:rsid w:val="00146C07"/>
    <w:rsid w:val="00146E18"/>
    <w:rsid w:val="00146F5C"/>
    <w:rsid w:val="00146F97"/>
    <w:rsid w:val="00147103"/>
    <w:rsid w:val="00147173"/>
    <w:rsid w:val="00147174"/>
    <w:rsid w:val="00147356"/>
    <w:rsid w:val="001473ED"/>
    <w:rsid w:val="0014747C"/>
    <w:rsid w:val="001475B5"/>
    <w:rsid w:val="001479A2"/>
    <w:rsid w:val="001479B2"/>
    <w:rsid w:val="00147A6A"/>
    <w:rsid w:val="00147B3A"/>
    <w:rsid w:val="00147D1E"/>
    <w:rsid w:val="00147D59"/>
    <w:rsid w:val="001502DF"/>
    <w:rsid w:val="00150367"/>
    <w:rsid w:val="001506BE"/>
    <w:rsid w:val="00150E0D"/>
    <w:rsid w:val="00151097"/>
    <w:rsid w:val="00151174"/>
    <w:rsid w:val="00151272"/>
    <w:rsid w:val="001515EC"/>
    <w:rsid w:val="0015165C"/>
    <w:rsid w:val="00152055"/>
    <w:rsid w:val="0015230B"/>
    <w:rsid w:val="00152347"/>
    <w:rsid w:val="001523A6"/>
    <w:rsid w:val="001524B2"/>
    <w:rsid w:val="001527A7"/>
    <w:rsid w:val="001528A2"/>
    <w:rsid w:val="00152A96"/>
    <w:rsid w:val="00152BA3"/>
    <w:rsid w:val="00152D1A"/>
    <w:rsid w:val="0015347F"/>
    <w:rsid w:val="001534D2"/>
    <w:rsid w:val="00153614"/>
    <w:rsid w:val="00153CA1"/>
    <w:rsid w:val="00153D1D"/>
    <w:rsid w:val="00154225"/>
    <w:rsid w:val="0015422B"/>
    <w:rsid w:val="001543FE"/>
    <w:rsid w:val="00154764"/>
    <w:rsid w:val="001549E6"/>
    <w:rsid w:val="00154A7B"/>
    <w:rsid w:val="00154C21"/>
    <w:rsid w:val="00155599"/>
    <w:rsid w:val="001557E3"/>
    <w:rsid w:val="0015585F"/>
    <w:rsid w:val="00155A6A"/>
    <w:rsid w:val="00155B13"/>
    <w:rsid w:val="00155D26"/>
    <w:rsid w:val="00155D5B"/>
    <w:rsid w:val="001560D1"/>
    <w:rsid w:val="001561E2"/>
    <w:rsid w:val="00156AC3"/>
    <w:rsid w:val="00156CC5"/>
    <w:rsid w:val="00157671"/>
    <w:rsid w:val="00157921"/>
    <w:rsid w:val="00157CA1"/>
    <w:rsid w:val="00157DAB"/>
    <w:rsid w:val="001602D5"/>
    <w:rsid w:val="0016033C"/>
    <w:rsid w:val="00160AD2"/>
    <w:rsid w:val="00161169"/>
    <w:rsid w:val="00161964"/>
    <w:rsid w:val="00161CD2"/>
    <w:rsid w:val="00162380"/>
    <w:rsid w:val="00162560"/>
    <w:rsid w:val="001625EB"/>
    <w:rsid w:val="00162678"/>
    <w:rsid w:val="00162908"/>
    <w:rsid w:val="00162CEB"/>
    <w:rsid w:val="00162E31"/>
    <w:rsid w:val="00163039"/>
    <w:rsid w:val="001631FA"/>
    <w:rsid w:val="0016321C"/>
    <w:rsid w:val="00163243"/>
    <w:rsid w:val="0016341F"/>
    <w:rsid w:val="00163425"/>
    <w:rsid w:val="0016360E"/>
    <w:rsid w:val="001636BC"/>
    <w:rsid w:val="001638AD"/>
    <w:rsid w:val="00163BB9"/>
    <w:rsid w:val="00163CE9"/>
    <w:rsid w:val="00163FA2"/>
    <w:rsid w:val="001642EE"/>
    <w:rsid w:val="001643AB"/>
    <w:rsid w:val="00164A4A"/>
    <w:rsid w:val="00164A6F"/>
    <w:rsid w:val="00164C6A"/>
    <w:rsid w:val="00164CB6"/>
    <w:rsid w:val="00164F8E"/>
    <w:rsid w:val="001651C1"/>
    <w:rsid w:val="001651DE"/>
    <w:rsid w:val="00165441"/>
    <w:rsid w:val="0016546D"/>
    <w:rsid w:val="001655EC"/>
    <w:rsid w:val="0016567B"/>
    <w:rsid w:val="0016577E"/>
    <w:rsid w:val="00165A45"/>
    <w:rsid w:val="00165C85"/>
    <w:rsid w:val="00165DC0"/>
    <w:rsid w:val="00166034"/>
    <w:rsid w:val="00166735"/>
    <w:rsid w:val="001667E6"/>
    <w:rsid w:val="0016681B"/>
    <w:rsid w:val="00166A21"/>
    <w:rsid w:val="00166A30"/>
    <w:rsid w:val="00166B99"/>
    <w:rsid w:val="00166DD5"/>
    <w:rsid w:val="00166E95"/>
    <w:rsid w:val="0016705B"/>
    <w:rsid w:val="00167103"/>
    <w:rsid w:val="001671BF"/>
    <w:rsid w:val="00167410"/>
    <w:rsid w:val="00167605"/>
    <w:rsid w:val="00167661"/>
    <w:rsid w:val="00167942"/>
    <w:rsid w:val="0016794C"/>
    <w:rsid w:val="00167AC5"/>
    <w:rsid w:val="00167C71"/>
    <w:rsid w:val="00167CE4"/>
    <w:rsid w:val="00170121"/>
    <w:rsid w:val="00170191"/>
    <w:rsid w:val="00170899"/>
    <w:rsid w:val="00170952"/>
    <w:rsid w:val="00171036"/>
    <w:rsid w:val="001714BA"/>
    <w:rsid w:val="001718B4"/>
    <w:rsid w:val="001718E7"/>
    <w:rsid w:val="00171968"/>
    <w:rsid w:val="00172002"/>
    <w:rsid w:val="001721A7"/>
    <w:rsid w:val="0017225C"/>
    <w:rsid w:val="0017292D"/>
    <w:rsid w:val="00172D71"/>
    <w:rsid w:val="00172E0B"/>
    <w:rsid w:val="00172EBE"/>
    <w:rsid w:val="00173228"/>
    <w:rsid w:val="00174446"/>
    <w:rsid w:val="0017464C"/>
    <w:rsid w:val="00174700"/>
    <w:rsid w:val="001749A8"/>
    <w:rsid w:val="00174BD1"/>
    <w:rsid w:val="00174F3B"/>
    <w:rsid w:val="00174FFC"/>
    <w:rsid w:val="001753A1"/>
    <w:rsid w:val="00175570"/>
    <w:rsid w:val="001756F4"/>
    <w:rsid w:val="001757AB"/>
    <w:rsid w:val="0017582B"/>
    <w:rsid w:val="00175940"/>
    <w:rsid w:val="00175B09"/>
    <w:rsid w:val="00175C79"/>
    <w:rsid w:val="00175D14"/>
    <w:rsid w:val="00175EAF"/>
    <w:rsid w:val="00175ECF"/>
    <w:rsid w:val="00175F01"/>
    <w:rsid w:val="00175F7D"/>
    <w:rsid w:val="0017617D"/>
    <w:rsid w:val="00176402"/>
    <w:rsid w:val="00176492"/>
    <w:rsid w:val="00176674"/>
    <w:rsid w:val="001766EF"/>
    <w:rsid w:val="0017674B"/>
    <w:rsid w:val="00176BA5"/>
    <w:rsid w:val="0017794D"/>
    <w:rsid w:val="00177B1B"/>
    <w:rsid w:val="00177C34"/>
    <w:rsid w:val="0018026B"/>
    <w:rsid w:val="0018062E"/>
    <w:rsid w:val="00180856"/>
    <w:rsid w:val="0018097C"/>
    <w:rsid w:val="00180B41"/>
    <w:rsid w:val="00180BB1"/>
    <w:rsid w:val="00180C2A"/>
    <w:rsid w:val="00180E0A"/>
    <w:rsid w:val="00180EAF"/>
    <w:rsid w:val="00180EBB"/>
    <w:rsid w:val="001812D5"/>
    <w:rsid w:val="001819B9"/>
    <w:rsid w:val="00181B82"/>
    <w:rsid w:val="00181BBF"/>
    <w:rsid w:val="00181F48"/>
    <w:rsid w:val="00181F80"/>
    <w:rsid w:val="0018245D"/>
    <w:rsid w:val="00182549"/>
    <w:rsid w:val="0018255D"/>
    <w:rsid w:val="00182813"/>
    <w:rsid w:val="001829A2"/>
    <w:rsid w:val="00182BED"/>
    <w:rsid w:val="00182DCA"/>
    <w:rsid w:val="001831DD"/>
    <w:rsid w:val="00183676"/>
    <w:rsid w:val="00183D33"/>
    <w:rsid w:val="001841CC"/>
    <w:rsid w:val="00184280"/>
    <w:rsid w:val="0018429D"/>
    <w:rsid w:val="001843B0"/>
    <w:rsid w:val="0018459A"/>
    <w:rsid w:val="00184B8E"/>
    <w:rsid w:val="00184FE9"/>
    <w:rsid w:val="00185232"/>
    <w:rsid w:val="001852C8"/>
    <w:rsid w:val="00185ACD"/>
    <w:rsid w:val="00185E8E"/>
    <w:rsid w:val="00187196"/>
    <w:rsid w:val="00187224"/>
    <w:rsid w:val="0018756C"/>
    <w:rsid w:val="00187B54"/>
    <w:rsid w:val="00187D3B"/>
    <w:rsid w:val="00187D95"/>
    <w:rsid w:val="00187E27"/>
    <w:rsid w:val="00187F3B"/>
    <w:rsid w:val="001902A3"/>
    <w:rsid w:val="00190346"/>
    <w:rsid w:val="00190487"/>
    <w:rsid w:val="001904EB"/>
    <w:rsid w:val="0019065A"/>
    <w:rsid w:val="00190878"/>
    <w:rsid w:val="00190C36"/>
    <w:rsid w:val="001911B4"/>
    <w:rsid w:val="001912F2"/>
    <w:rsid w:val="0019158C"/>
    <w:rsid w:val="001917C1"/>
    <w:rsid w:val="00191D0F"/>
    <w:rsid w:val="00192881"/>
    <w:rsid w:val="00192949"/>
    <w:rsid w:val="00192D69"/>
    <w:rsid w:val="00192E9C"/>
    <w:rsid w:val="00192F12"/>
    <w:rsid w:val="00193113"/>
    <w:rsid w:val="001934B1"/>
    <w:rsid w:val="001937BF"/>
    <w:rsid w:val="00193837"/>
    <w:rsid w:val="00193B88"/>
    <w:rsid w:val="00193C1A"/>
    <w:rsid w:val="00193D08"/>
    <w:rsid w:val="00193D50"/>
    <w:rsid w:val="00193D81"/>
    <w:rsid w:val="00194056"/>
    <w:rsid w:val="00194312"/>
    <w:rsid w:val="00194700"/>
    <w:rsid w:val="00195104"/>
    <w:rsid w:val="00195A4F"/>
    <w:rsid w:val="00195E41"/>
    <w:rsid w:val="00195F98"/>
    <w:rsid w:val="00196623"/>
    <w:rsid w:val="001966D0"/>
    <w:rsid w:val="00196803"/>
    <w:rsid w:val="001968EF"/>
    <w:rsid w:val="00196A3E"/>
    <w:rsid w:val="00197445"/>
    <w:rsid w:val="001975FD"/>
    <w:rsid w:val="00197699"/>
    <w:rsid w:val="001976AC"/>
    <w:rsid w:val="00197747"/>
    <w:rsid w:val="00197E2A"/>
    <w:rsid w:val="00197E8F"/>
    <w:rsid w:val="00197FF9"/>
    <w:rsid w:val="001A002E"/>
    <w:rsid w:val="001A0094"/>
    <w:rsid w:val="001A02F5"/>
    <w:rsid w:val="001A0B1C"/>
    <w:rsid w:val="001A0C24"/>
    <w:rsid w:val="001A0D56"/>
    <w:rsid w:val="001A0EB7"/>
    <w:rsid w:val="001A103E"/>
    <w:rsid w:val="001A1079"/>
    <w:rsid w:val="001A10E1"/>
    <w:rsid w:val="001A122D"/>
    <w:rsid w:val="001A13B3"/>
    <w:rsid w:val="001A173B"/>
    <w:rsid w:val="001A1A1C"/>
    <w:rsid w:val="001A1F8D"/>
    <w:rsid w:val="001A1FD3"/>
    <w:rsid w:val="001A25BC"/>
    <w:rsid w:val="001A290F"/>
    <w:rsid w:val="001A2A5A"/>
    <w:rsid w:val="001A2E8B"/>
    <w:rsid w:val="001A3209"/>
    <w:rsid w:val="001A3300"/>
    <w:rsid w:val="001A3A4C"/>
    <w:rsid w:val="001A3B89"/>
    <w:rsid w:val="001A3C41"/>
    <w:rsid w:val="001A3CAF"/>
    <w:rsid w:val="001A3D9A"/>
    <w:rsid w:val="001A3EAF"/>
    <w:rsid w:val="001A40F0"/>
    <w:rsid w:val="001A4DE1"/>
    <w:rsid w:val="001A4FC1"/>
    <w:rsid w:val="001A5961"/>
    <w:rsid w:val="001A5969"/>
    <w:rsid w:val="001A604F"/>
    <w:rsid w:val="001A60F8"/>
    <w:rsid w:val="001A6148"/>
    <w:rsid w:val="001A625A"/>
    <w:rsid w:val="001A63CD"/>
    <w:rsid w:val="001A63FB"/>
    <w:rsid w:val="001A6665"/>
    <w:rsid w:val="001A6E90"/>
    <w:rsid w:val="001A719B"/>
    <w:rsid w:val="001A7270"/>
    <w:rsid w:val="001A7C99"/>
    <w:rsid w:val="001A7E14"/>
    <w:rsid w:val="001A7E89"/>
    <w:rsid w:val="001B0239"/>
    <w:rsid w:val="001B06A1"/>
    <w:rsid w:val="001B0C47"/>
    <w:rsid w:val="001B0EBA"/>
    <w:rsid w:val="001B1149"/>
    <w:rsid w:val="001B1257"/>
    <w:rsid w:val="001B1B2C"/>
    <w:rsid w:val="001B1C1A"/>
    <w:rsid w:val="001B1D54"/>
    <w:rsid w:val="001B21D3"/>
    <w:rsid w:val="001B2EFD"/>
    <w:rsid w:val="001B30DC"/>
    <w:rsid w:val="001B33D3"/>
    <w:rsid w:val="001B33D7"/>
    <w:rsid w:val="001B3408"/>
    <w:rsid w:val="001B3521"/>
    <w:rsid w:val="001B37F1"/>
    <w:rsid w:val="001B397D"/>
    <w:rsid w:val="001B39E0"/>
    <w:rsid w:val="001B3A21"/>
    <w:rsid w:val="001B3AF2"/>
    <w:rsid w:val="001B4082"/>
    <w:rsid w:val="001B417F"/>
    <w:rsid w:val="001B49A4"/>
    <w:rsid w:val="001B49B7"/>
    <w:rsid w:val="001B4BC5"/>
    <w:rsid w:val="001B4F42"/>
    <w:rsid w:val="001B5348"/>
    <w:rsid w:val="001B591C"/>
    <w:rsid w:val="001B593E"/>
    <w:rsid w:val="001B5AF7"/>
    <w:rsid w:val="001B5E8C"/>
    <w:rsid w:val="001B64EE"/>
    <w:rsid w:val="001B6943"/>
    <w:rsid w:val="001B6999"/>
    <w:rsid w:val="001B6A44"/>
    <w:rsid w:val="001B6B17"/>
    <w:rsid w:val="001B6D1D"/>
    <w:rsid w:val="001B6E45"/>
    <w:rsid w:val="001B7354"/>
    <w:rsid w:val="001B7B7E"/>
    <w:rsid w:val="001B7BA6"/>
    <w:rsid w:val="001B7C7D"/>
    <w:rsid w:val="001B7CB5"/>
    <w:rsid w:val="001B7FD6"/>
    <w:rsid w:val="001C078C"/>
    <w:rsid w:val="001C0B4A"/>
    <w:rsid w:val="001C0F72"/>
    <w:rsid w:val="001C115C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3439"/>
    <w:rsid w:val="001C3470"/>
    <w:rsid w:val="001C3506"/>
    <w:rsid w:val="001C3896"/>
    <w:rsid w:val="001C3D18"/>
    <w:rsid w:val="001C47EC"/>
    <w:rsid w:val="001C4A5A"/>
    <w:rsid w:val="001C4B4B"/>
    <w:rsid w:val="001C4D63"/>
    <w:rsid w:val="001C4F6D"/>
    <w:rsid w:val="001C4F82"/>
    <w:rsid w:val="001C50F1"/>
    <w:rsid w:val="001C5102"/>
    <w:rsid w:val="001C5AB2"/>
    <w:rsid w:val="001C5F92"/>
    <w:rsid w:val="001C651D"/>
    <w:rsid w:val="001C7081"/>
    <w:rsid w:val="001C70A9"/>
    <w:rsid w:val="001C7129"/>
    <w:rsid w:val="001C71C8"/>
    <w:rsid w:val="001C7595"/>
    <w:rsid w:val="001C779A"/>
    <w:rsid w:val="001C7984"/>
    <w:rsid w:val="001C7AC9"/>
    <w:rsid w:val="001D0116"/>
    <w:rsid w:val="001D026B"/>
    <w:rsid w:val="001D032E"/>
    <w:rsid w:val="001D0906"/>
    <w:rsid w:val="001D0A1F"/>
    <w:rsid w:val="001D1271"/>
    <w:rsid w:val="001D137E"/>
    <w:rsid w:val="001D1A08"/>
    <w:rsid w:val="001D1B79"/>
    <w:rsid w:val="001D1C11"/>
    <w:rsid w:val="001D1DF8"/>
    <w:rsid w:val="001D1F9A"/>
    <w:rsid w:val="001D206E"/>
    <w:rsid w:val="001D214E"/>
    <w:rsid w:val="001D24D3"/>
    <w:rsid w:val="001D26EF"/>
    <w:rsid w:val="001D2B25"/>
    <w:rsid w:val="001D2F3E"/>
    <w:rsid w:val="001D2F8F"/>
    <w:rsid w:val="001D3066"/>
    <w:rsid w:val="001D3548"/>
    <w:rsid w:val="001D384E"/>
    <w:rsid w:val="001D3C6F"/>
    <w:rsid w:val="001D3D0C"/>
    <w:rsid w:val="001D4131"/>
    <w:rsid w:val="001D41DC"/>
    <w:rsid w:val="001D44CF"/>
    <w:rsid w:val="001D45E2"/>
    <w:rsid w:val="001D47CF"/>
    <w:rsid w:val="001D49A1"/>
    <w:rsid w:val="001D4B56"/>
    <w:rsid w:val="001D4BDE"/>
    <w:rsid w:val="001D4F3D"/>
    <w:rsid w:val="001D5127"/>
    <w:rsid w:val="001D51D0"/>
    <w:rsid w:val="001D5361"/>
    <w:rsid w:val="001D53A4"/>
    <w:rsid w:val="001D5408"/>
    <w:rsid w:val="001D583B"/>
    <w:rsid w:val="001D5ABF"/>
    <w:rsid w:val="001D5CD3"/>
    <w:rsid w:val="001D607E"/>
    <w:rsid w:val="001D618B"/>
    <w:rsid w:val="001D637A"/>
    <w:rsid w:val="001D6B73"/>
    <w:rsid w:val="001D6D17"/>
    <w:rsid w:val="001D6E8B"/>
    <w:rsid w:val="001D6EDD"/>
    <w:rsid w:val="001D71A9"/>
    <w:rsid w:val="001D73DF"/>
    <w:rsid w:val="001D77F9"/>
    <w:rsid w:val="001D78CD"/>
    <w:rsid w:val="001D79D3"/>
    <w:rsid w:val="001D7C3F"/>
    <w:rsid w:val="001D7E87"/>
    <w:rsid w:val="001E0182"/>
    <w:rsid w:val="001E07B4"/>
    <w:rsid w:val="001E0B53"/>
    <w:rsid w:val="001E114D"/>
    <w:rsid w:val="001E13B0"/>
    <w:rsid w:val="001E14FA"/>
    <w:rsid w:val="001E178F"/>
    <w:rsid w:val="001E1C64"/>
    <w:rsid w:val="001E2433"/>
    <w:rsid w:val="001E27C4"/>
    <w:rsid w:val="001E286A"/>
    <w:rsid w:val="001E2F78"/>
    <w:rsid w:val="001E33B1"/>
    <w:rsid w:val="001E3557"/>
    <w:rsid w:val="001E3821"/>
    <w:rsid w:val="001E3A09"/>
    <w:rsid w:val="001E3C33"/>
    <w:rsid w:val="001E3D41"/>
    <w:rsid w:val="001E3FCC"/>
    <w:rsid w:val="001E4004"/>
    <w:rsid w:val="001E4240"/>
    <w:rsid w:val="001E4446"/>
    <w:rsid w:val="001E465A"/>
    <w:rsid w:val="001E47D1"/>
    <w:rsid w:val="001E494F"/>
    <w:rsid w:val="001E52E1"/>
    <w:rsid w:val="001E56EB"/>
    <w:rsid w:val="001E59EF"/>
    <w:rsid w:val="001E6057"/>
    <w:rsid w:val="001E66F1"/>
    <w:rsid w:val="001E6706"/>
    <w:rsid w:val="001E6885"/>
    <w:rsid w:val="001E6AD6"/>
    <w:rsid w:val="001E6F16"/>
    <w:rsid w:val="001E72D3"/>
    <w:rsid w:val="001E7BA6"/>
    <w:rsid w:val="001F0093"/>
    <w:rsid w:val="001F0671"/>
    <w:rsid w:val="001F0789"/>
    <w:rsid w:val="001F092A"/>
    <w:rsid w:val="001F0E64"/>
    <w:rsid w:val="001F0E87"/>
    <w:rsid w:val="001F0F1C"/>
    <w:rsid w:val="001F119F"/>
    <w:rsid w:val="001F168A"/>
    <w:rsid w:val="001F1C34"/>
    <w:rsid w:val="001F216F"/>
    <w:rsid w:val="001F273E"/>
    <w:rsid w:val="001F285A"/>
    <w:rsid w:val="001F28C9"/>
    <w:rsid w:val="001F291A"/>
    <w:rsid w:val="001F2A2E"/>
    <w:rsid w:val="001F304F"/>
    <w:rsid w:val="001F3110"/>
    <w:rsid w:val="001F3155"/>
    <w:rsid w:val="001F315D"/>
    <w:rsid w:val="001F3384"/>
    <w:rsid w:val="001F35AF"/>
    <w:rsid w:val="001F37D6"/>
    <w:rsid w:val="001F3EE8"/>
    <w:rsid w:val="001F41DC"/>
    <w:rsid w:val="001F4B63"/>
    <w:rsid w:val="001F4D94"/>
    <w:rsid w:val="001F5983"/>
    <w:rsid w:val="001F5A08"/>
    <w:rsid w:val="001F5A5A"/>
    <w:rsid w:val="001F5C1A"/>
    <w:rsid w:val="001F5CC9"/>
    <w:rsid w:val="001F5D64"/>
    <w:rsid w:val="001F5E27"/>
    <w:rsid w:val="001F62F5"/>
    <w:rsid w:val="001F688E"/>
    <w:rsid w:val="001F6AB4"/>
    <w:rsid w:val="001F6B00"/>
    <w:rsid w:val="001F6B9B"/>
    <w:rsid w:val="001F7460"/>
    <w:rsid w:val="001F7675"/>
    <w:rsid w:val="001F7680"/>
    <w:rsid w:val="001F78EC"/>
    <w:rsid w:val="001F7C98"/>
    <w:rsid w:val="001F7F2F"/>
    <w:rsid w:val="001F7FC3"/>
    <w:rsid w:val="002003C3"/>
    <w:rsid w:val="00200635"/>
    <w:rsid w:val="002007F2"/>
    <w:rsid w:val="002008EA"/>
    <w:rsid w:val="002009BC"/>
    <w:rsid w:val="00200B9D"/>
    <w:rsid w:val="00200ED6"/>
    <w:rsid w:val="00200EF7"/>
    <w:rsid w:val="00201034"/>
    <w:rsid w:val="002013AF"/>
    <w:rsid w:val="00201432"/>
    <w:rsid w:val="00201525"/>
    <w:rsid w:val="002016AE"/>
    <w:rsid w:val="0020174A"/>
    <w:rsid w:val="002017D8"/>
    <w:rsid w:val="00201866"/>
    <w:rsid w:val="00201B92"/>
    <w:rsid w:val="002029EB"/>
    <w:rsid w:val="00202C52"/>
    <w:rsid w:val="00202CDB"/>
    <w:rsid w:val="00202DF2"/>
    <w:rsid w:val="002030BE"/>
    <w:rsid w:val="002030FB"/>
    <w:rsid w:val="002033DD"/>
    <w:rsid w:val="00203439"/>
    <w:rsid w:val="0020364E"/>
    <w:rsid w:val="00203CF1"/>
    <w:rsid w:val="00203F65"/>
    <w:rsid w:val="00204495"/>
    <w:rsid w:val="00204760"/>
    <w:rsid w:val="002047ED"/>
    <w:rsid w:val="00204936"/>
    <w:rsid w:val="00204A7E"/>
    <w:rsid w:val="00204EC2"/>
    <w:rsid w:val="0020526B"/>
    <w:rsid w:val="00206073"/>
    <w:rsid w:val="0020630E"/>
    <w:rsid w:val="00206479"/>
    <w:rsid w:val="00206627"/>
    <w:rsid w:val="002067C8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F33"/>
    <w:rsid w:val="002101F4"/>
    <w:rsid w:val="002104AE"/>
    <w:rsid w:val="00210742"/>
    <w:rsid w:val="00210771"/>
    <w:rsid w:val="002107D3"/>
    <w:rsid w:val="00210ADA"/>
    <w:rsid w:val="00210E63"/>
    <w:rsid w:val="00211044"/>
    <w:rsid w:val="00211216"/>
    <w:rsid w:val="0021153E"/>
    <w:rsid w:val="00211C6F"/>
    <w:rsid w:val="00211D5E"/>
    <w:rsid w:val="00212089"/>
    <w:rsid w:val="00212386"/>
    <w:rsid w:val="002123C0"/>
    <w:rsid w:val="0021247D"/>
    <w:rsid w:val="002124C1"/>
    <w:rsid w:val="002127D2"/>
    <w:rsid w:val="00212828"/>
    <w:rsid w:val="002128BA"/>
    <w:rsid w:val="00212905"/>
    <w:rsid w:val="00212A05"/>
    <w:rsid w:val="002130C7"/>
    <w:rsid w:val="002131F0"/>
    <w:rsid w:val="002134D9"/>
    <w:rsid w:val="002137CD"/>
    <w:rsid w:val="00213C81"/>
    <w:rsid w:val="00213D47"/>
    <w:rsid w:val="002140A1"/>
    <w:rsid w:val="00214361"/>
    <w:rsid w:val="002148FD"/>
    <w:rsid w:val="002149ED"/>
    <w:rsid w:val="00214AA3"/>
    <w:rsid w:val="00215776"/>
    <w:rsid w:val="00215ACF"/>
    <w:rsid w:val="00215B1B"/>
    <w:rsid w:val="00216348"/>
    <w:rsid w:val="0021666B"/>
    <w:rsid w:val="00216A20"/>
    <w:rsid w:val="00216C70"/>
    <w:rsid w:val="00216D68"/>
    <w:rsid w:val="00216EB5"/>
    <w:rsid w:val="00216FA0"/>
    <w:rsid w:val="00220105"/>
    <w:rsid w:val="0022024F"/>
    <w:rsid w:val="0022068C"/>
    <w:rsid w:val="00220756"/>
    <w:rsid w:val="00220A0C"/>
    <w:rsid w:val="00220A81"/>
    <w:rsid w:val="00220AC2"/>
    <w:rsid w:val="00220BB5"/>
    <w:rsid w:val="00220CF7"/>
    <w:rsid w:val="00220EC6"/>
    <w:rsid w:val="00221025"/>
    <w:rsid w:val="002213FF"/>
    <w:rsid w:val="0022157D"/>
    <w:rsid w:val="002215F0"/>
    <w:rsid w:val="002218EA"/>
    <w:rsid w:val="002219B8"/>
    <w:rsid w:val="00221A80"/>
    <w:rsid w:val="00221BCD"/>
    <w:rsid w:val="00221D4E"/>
    <w:rsid w:val="0022204F"/>
    <w:rsid w:val="002221DE"/>
    <w:rsid w:val="00222200"/>
    <w:rsid w:val="00222401"/>
    <w:rsid w:val="00222B49"/>
    <w:rsid w:val="00222D5B"/>
    <w:rsid w:val="00223124"/>
    <w:rsid w:val="00223261"/>
    <w:rsid w:val="002235C2"/>
    <w:rsid w:val="0022383D"/>
    <w:rsid w:val="002239AC"/>
    <w:rsid w:val="00223ABE"/>
    <w:rsid w:val="00224017"/>
    <w:rsid w:val="002241C6"/>
    <w:rsid w:val="00224515"/>
    <w:rsid w:val="0022452A"/>
    <w:rsid w:val="0022453A"/>
    <w:rsid w:val="0022458B"/>
    <w:rsid w:val="002246A4"/>
    <w:rsid w:val="0022480E"/>
    <w:rsid w:val="002249E9"/>
    <w:rsid w:val="00224A3A"/>
    <w:rsid w:val="00224ABB"/>
    <w:rsid w:val="0022500F"/>
    <w:rsid w:val="002256E6"/>
    <w:rsid w:val="0022596A"/>
    <w:rsid w:val="00225CA2"/>
    <w:rsid w:val="00225DCB"/>
    <w:rsid w:val="00225F73"/>
    <w:rsid w:val="0022609A"/>
    <w:rsid w:val="002260FB"/>
    <w:rsid w:val="002261BF"/>
    <w:rsid w:val="0022695C"/>
    <w:rsid w:val="00226AA8"/>
    <w:rsid w:val="002274A5"/>
    <w:rsid w:val="002277C4"/>
    <w:rsid w:val="00227DFC"/>
    <w:rsid w:val="0023018D"/>
    <w:rsid w:val="0023020B"/>
    <w:rsid w:val="002302A4"/>
    <w:rsid w:val="0023052B"/>
    <w:rsid w:val="0023066C"/>
    <w:rsid w:val="00230702"/>
    <w:rsid w:val="00230A6C"/>
    <w:rsid w:val="00230C97"/>
    <w:rsid w:val="00230CB6"/>
    <w:rsid w:val="00230F75"/>
    <w:rsid w:val="00231067"/>
    <w:rsid w:val="00231368"/>
    <w:rsid w:val="0023136C"/>
    <w:rsid w:val="00231995"/>
    <w:rsid w:val="002322AC"/>
    <w:rsid w:val="002322FA"/>
    <w:rsid w:val="0023241D"/>
    <w:rsid w:val="0023247B"/>
    <w:rsid w:val="002325CA"/>
    <w:rsid w:val="0023296C"/>
    <w:rsid w:val="002329BD"/>
    <w:rsid w:val="00232C0C"/>
    <w:rsid w:val="0023318D"/>
    <w:rsid w:val="00233819"/>
    <w:rsid w:val="002339BD"/>
    <w:rsid w:val="00233A44"/>
    <w:rsid w:val="00233CA9"/>
    <w:rsid w:val="00234017"/>
    <w:rsid w:val="00234A70"/>
    <w:rsid w:val="00234BF9"/>
    <w:rsid w:val="00235789"/>
    <w:rsid w:val="00235DF4"/>
    <w:rsid w:val="00235E36"/>
    <w:rsid w:val="00236128"/>
    <w:rsid w:val="002361C0"/>
    <w:rsid w:val="00236214"/>
    <w:rsid w:val="0023633F"/>
    <w:rsid w:val="002367CE"/>
    <w:rsid w:val="00236D01"/>
    <w:rsid w:val="00236E45"/>
    <w:rsid w:val="00237023"/>
    <w:rsid w:val="002374C9"/>
    <w:rsid w:val="00237586"/>
    <w:rsid w:val="0023776F"/>
    <w:rsid w:val="002377F0"/>
    <w:rsid w:val="00237925"/>
    <w:rsid w:val="00240490"/>
    <w:rsid w:val="002406ED"/>
    <w:rsid w:val="0024088D"/>
    <w:rsid w:val="002408AC"/>
    <w:rsid w:val="00240B9B"/>
    <w:rsid w:val="00240E70"/>
    <w:rsid w:val="00240E73"/>
    <w:rsid w:val="00240F7A"/>
    <w:rsid w:val="0024120B"/>
    <w:rsid w:val="002413FE"/>
    <w:rsid w:val="00241563"/>
    <w:rsid w:val="002415F4"/>
    <w:rsid w:val="00241604"/>
    <w:rsid w:val="00241759"/>
    <w:rsid w:val="00241782"/>
    <w:rsid w:val="002417DB"/>
    <w:rsid w:val="00241A8C"/>
    <w:rsid w:val="00241B53"/>
    <w:rsid w:val="00241B73"/>
    <w:rsid w:val="00241EEC"/>
    <w:rsid w:val="0024228D"/>
    <w:rsid w:val="00242804"/>
    <w:rsid w:val="0024284D"/>
    <w:rsid w:val="002429B9"/>
    <w:rsid w:val="002433C0"/>
    <w:rsid w:val="002437CD"/>
    <w:rsid w:val="0024406A"/>
    <w:rsid w:val="002440C0"/>
    <w:rsid w:val="002443BB"/>
    <w:rsid w:val="002446E6"/>
    <w:rsid w:val="0024475B"/>
    <w:rsid w:val="00244813"/>
    <w:rsid w:val="00244A5D"/>
    <w:rsid w:val="00244E81"/>
    <w:rsid w:val="00244F39"/>
    <w:rsid w:val="002450E2"/>
    <w:rsid w:val="00245254"/>
    <w:rsid w:val="00245443"/>
    <w:rsid w:val="00245702"/>
    <w:rsid w:val="00245970"/>
    <w:rsid w:val="00245DEE"/>
    <w:rsid w:val="00245FA4"/>
    <w:rsid w:val="002460ED"/>
    <w:rsid w:val="0024612A"/>
    <w:rsid w:val="002462AA"/>
    <w:rsid w:val="00247093"/>
    <w:rsid w:val="00247183"/>
    <w:rsid w:val="00247246"/>
    <w:rsid w:val="0024754C"/>
    <w:rsid w:val="0024770E"/>
    <w:rsid w:val="00247876"/>
    <w:rsid w:val="002478B5"/>
    <w:rsid w:val="00247FA4"/>
    <w:rsid w:val="00250092"/>
    <w:rsid w:val="00250376"/>
    <w:rsid w:val="00250515"/>
    <w:rsid w:val="00250541"/>
    <w:rsid w:val="00250984"/>
    <w:rsid w:val="00250B20"/>
    <w:rsid w:val="00250CDA"/>
    <w:rsid w:val="002512C7"/>
    <w:rsid w:val="00251F95"/>
    <w:rsid w:val="002521FB"/>
    <w:rsid w:val="00252324"/>
    <w:rsid w:val="0025275D"/>
    <w:rsid w:val="002527FF"/>
    <w:rsid w:val="00252B6C"/>
    <w:rsid w:val="00252FD0"/>
    <w:rsid w:val="002533F9"/>
    <w:rsid w:val="00253407"/>
    <w:rsid w:val="002534D2"/>
    <w:rsid w:val="0025397F"/>
    <w:rsid w:val="00253F37"/>
    <w:rsid w:val="00253FE6"/>
    <w:rsid w:val="002540DA"/>
    <w:rsid w:val="00254366"/>
    <w:rsid w:val="00254382"/>
    <w:rsid w:val="002543E5"/>
    <w:rsid w:val="00254914"/>
    <w:rsid w:val="00254C9F"/>
    <w:rsid w:val="00255407"/>
    <w:rsid w:val="0025569C"/>
    <w:rsid w:val="002556FD"/>
    <w:rsid w:val="00255932"/>
    <w:rsid w:val="00255B18"/>
    <w:rsid w:val="00255FF3"/>
    <w:rsid w:val="002562D1"/>
    <w:rsid w:val="00256408"/>
    <w:rsid w:val="00256467"/>
    <w:rsid w:val="00256A55"/>
    <w:rsid w:val="00256D50"/>
    <w:rsid w:val="00256E50"/>
    <w:rsid w:val="00256FD5"/>
    <w:rsid w:val="0025720E"/>
    <w:rsid w:val="00257270"/>
    <w:rsid w:val="00257654"/>
    <w:rsid w:val="002576C0"/>
    <w:rsid w:val="00257887"/>
    <w:rsid w:val="002578DA"/>
    <w:rsid w:val="00257973"/>
    <w:rsid w:val="00257F58"/>
    <w:rsid w:val="00260039"/>
    <w:rsid w:val="0026008C"/>
    <w:rsid w:val="002607D0"/>
    <w:rsid w:val="002608E1"/>
    <w:rsid w:val="00260ACD"/>
    <w:rsid w:val="00260C67"/>
    <w:rsid w:val="002613B0"/>
    <w:rsid w:val="00261514"/>
    <w:rsid w:val="0026170C"/>
    <w:rsid w:val="00261833"/>
    <w:rsid w:val="00262467"/>
    <w:rsid w:val="002626C2"/>
    <w:rsid w:val="00262815"/>
    <w:rsid w:val="00262A63"/>
    <w:rsid w:val="00262BB2"/>
    <w:rsid w:val="00262BC5"/>
    <w:rsid w:val="00262D38"/>
    <w:rsid w:val="00262EC0"/>
    <w:rsid w:val="0026301F"/>
    <w:rsid w:val="002630C0"/>
    <w:rsid w:val="0026322D"/>
    <w:rsid w:val="00263687"/>
    <w:rsid w:val="00263737"/>
    <w:rsid w:val="00263AD6"/>
    <w:rsid w:val="00264AF0"/>
    <w:rsid w:val="00264C67"/>
    <w:rsid w:val="00264E7A"/>
    <w:rsid w:val="00264E8E"/>
    <w:rsid w:val="00264EE2"/>
    <w:rsid w:val="0026547E"/>
    <w:rsid w:val="00265730"/>
    <w:rsid w:val="00265993"/>
    <w:rsid w:val="002664CA"/>
    <w:rsid w:val="00266587"/>
    <w:rsid w:val="00266606"/>
    <w:rsid w:val="00266F72"/>
    <w:rsid w:val="00266FA3"/>
    <w:rsid w:val="0026702C"/>
    <w:rsid w:val="00267BD3"/>
    <w:rsid w:val="00267C70"/>
    <w:rsid w:val="00267F3B"/>
    <w:rsid w:val="002700E7"/>
    <w:rsid w:val="00270117"/>
    <w:rsid w:val="002703D9"/>
    <w:rsid w:val="002705C8"/>
    <w:rsid w:val="002709A4"/>
    <w:rsid w:val="00270E99"/>
    <w:rsid w:val="002713DB"/>
    <w:rsid w:val="0027151D"/>
    <w:rsid w:val="002719B6"/>
    <w:rsid w:val="00271A0E"/>
    <w:rsid w:val="002720F4"/>
    <w:rsid w:val="002721AF"/>
    <w:rsid w:val="00272202"/>
    <w:rsid w:val="002722DA"/>
    <w:rsid w:val="002725C4"/>
    <w:rsid w:val="00272671"/>
    <w:rsid w:val="00272813"/>
    <w:rsid w:val="00272A77"/>
    <w:rsid w:val="00272CD4"/>
    <w:rsid w:val="00272ED8"/>
    <w:rsid w:val="00273519"/>
    <w:rsid w:val="00273595"/>
    <w:rsid w:val="00273968"/>
    <w:rsid w:val="002739F1"/>
    <w:rsid w:val="00273B27"/>
    <w:rsid w:val="002746D9"/>
    <w:rsid w:val="002749A3"/>
    <w:rsid w:val="00274D1B"/>
    <w:rsid w:val="002752CE"/>
    <w:rsid w:val="0027536D"/>
    <w:rsid w:val="00275485"/>
    <w:rsid w:val="00275877"/>
    <w:rsid w:val="002759C9"/>
    <w:rsid w:val="002759FF"/>
    <w:rsid w:val="00275ACF"/>
    <w:rsid w:val="00275CC4"/>
    <w:rsid w:val="0027641D"/>
    <w:rsid w:val="002767CD"/>
    <w:rsid w:val="00276B9E"/>
    <w:rsid w:val="00276E35"/>
    <w:rsid w:val="00276FD1"/>
    <w:rsid w:val="0027732C"/>
    <w:rsid w:val="0027753F"/>
    <w:rsid w:val="00277633"/>
    <w:rsid w:val="002776A7"/>
    <w:rsid w:val="0027784D"/>
    <w:rsid w:val="00277A32"/>
    <w:rsid w:val="00277AB8"/>
    <w:rsid w:val="00277C83"/>
    <w:rsid w:val="00277E19"/>
    <w:rsid w:val="002802C4"/>
    <w:rsid w:val="00280411"/>
    <w:rsid w:val="002807E0"/>
    <w:rsid w:val="002808C6"/>
    <w:rsid w:val="00280908"/>
    <w:rsid w:val="00280D0B"/>
    <w:rsid w:val="00280DC5"/>
    <w:rsid w:val="00280EA8"/>
    <w:rsid w:val="002815AB"/>
    <w:rsid w:val="00281956"/>
    <w:rsid w:val="00281BB7"/>
    <w:rsid w:val="00281C59"/>
    <w:rsid w:val="00281D1E"/>
    <w:rsid w:val="00281E61"/>
    <w:rsid w:val="0028229C"/>
    <w:rsid w:val="002826DA"/>
    <w:rsid w:val="002826F1"/>
    <w:rsid w:val="00282712"/>
    <w:rsid w:val="002829BB"/>
    <w:rsid w:val="00282DB5"/>
    <w:rsid w:val="00283031"/>
    <w:rsid w:val="0028311A"/>
    <w:rsid w:val="002835C3"/>
    <w:rsid w:val="0028381E"/>
    <w:rsid w:val="0028382F"/>
    <w:rsid w:val="00283994"/>
    <w:rsid w:val="00283B75"/>
    <w:rsid w:val="00283DBA"/>
    <w:rsid w:val="00283EEF"/>
    <w:rsid w:val="002842E8"/>
    <w:rsid w:val="0028434A"/>
    <w:rsid w:val="00284547"/>
    <w:rsid w:val="00284A21"/>
    <w:rsid w:val="00284BB0"/>
    <w:rsid w:val="00284EC7"/>
    <w:rsid w:val="00284FDB"/>
    <w:rsid w:val="002850C1"/>
    <w:rsid w:val="00285145"/>
    <w:rsid w:val="002851C2"/>
    <w:rsid w:val="002859EA"/>
    <w:rsid w:val="00285D75"/>
    <w:rsid w:val="0028656F"/>
    <w:rsid w:val="002866CC"/>
    <w:rsid w:val="00286B28"/>
    <w:rsid w:val="0028712D"/>
    <w:rsid w:val="00287289"/>
    <w:rsid w:val="0028785B"/>
    <w:rsid w:val="0029083D"/>
    <w:rsid w:val="00290CDE"/>
    <w:rsid w:val="00290FB7"/>
    <w:rsid w:val="00291244"/>
    <w:rsid w:val="00291315"/>
    <w:rsid w:val="002915FF"/>
    <w:rsid w:val="002918FC"/>
    <w:rsid w:val="00291B1F"/>
    <w:rsid w:val="00291FB8"/>
    <w:rsid w:val="00292349"/>
    <w:rsid w:val="00292886"/>
    <w:rsid w:val="002928C5"/>
    <w:rsid w:val="00292A73"/>
    <w:rsid w:val="00293069"/>
    <w:rsid w:val="00293164"/>
    <w:rsid w:val="00293214"/>
    <w:rsid w:val="002941AD"/>
    <w:rsid w:val="00294661"/>
    <w:rsid w:val="00294915"/>
    <w:rsid w:val="00294CB5"/>
    <w:rsid w:val="00294EB0"/>
    <w:rsid w:val="00295042"/>
    <w:rsid w:val="00295215"/>
    <w:rsid w:val="0029526B"/>
    <w:rsid w:val="002954D1"/>
    <w:rsid w:val="00295651"/>
    <w:rsid w:val="00295666"/>
    <w:rsid w:val="00295668"/>
    <w:rsid w:val="00295A99"/>
    <w:rsid w:val="00295BA1"/>
    <w:rsid w:val="00295C69"/>
    <w:rsid w:val="00295C94"/>
    <w:rsid w:val="00295DB9"/>
    <w:rsid w:val="00295DDC"/>
    <w:rsid w:val="00296157"/>
    <w:rsid w:val="002963A7"/>
    <w:rsid w:val="00296466"/>
    <w:rsid w:val="00296670"/>
    <w:rsid w:val="00296B31"/>
    <w:rsid w:val="00296D4C"/>
    <w:rsid w:val="00296E21"/>
    <w:rsid w:val="00296FBD"/>
    <w:rsid w:val="002970BD"/>
    <w:rsid w:val="002972A5"/>
    <w:rsid w:val="002A08A0"/>
    <w:rsid w:val="002A0A09"/>
    <w:rsid w:val="002A10C2"/>
    <w:rsid w:val="002A1C3C"/>
    <w:rsid w:val="002A1C98"/>
    <w:rsid w:val="002A1D55"/>
    <w:rsid w:val="002A2189"/>
    <w:rsid w:val="002A2330"/>
    <w:rsid w:val="002A2889"/>
    <w:rsid w:val="002A2B3F"/>
    <w:rsid w:val="002A2BC9"/>
    <w:rsid w:val="002A2C1D"/>
    <w:rsid w:val="002A2C24"/>
    <w:rsid w:val="002A3065"/>
    <w:rsid w:val="002A3109"/>
    <w:rsid w:val="002A32A9"/>
    <w:rsid w:val="002A350E"/>
    <w:rsid w:val="002A3518"/>
    <w:rsid w:val="002A3595"/>
    <w:rsid w:val="002A37EF"/>
    <w:rsid w:val="002A39BA"/>
    <w:rsid w:val="002A3B64"/>
    <w:rsid w:val="002A3B86"/>
    <w:rsid w:val="002A3D7D"/>
    <w:rsid w:val="002A3E42"/>
    <w:rsid w:val="002A41B4"/>
    <w:rsid w:val="002A42BA"/>
    <w:rsid w:val="002A4542"/>
    <w:rsid w:val="002A4633"/>
    <w:rsid w:val="002A463E"/>
    <w:rsid w:val="002A476E"/>
    <w:rsid w:val="002A4AAC"/>
    <w:rsid w:val="002A4C0D"/>
    <w:rsid w:val="002A4FEF"/>
    <w:rsid w:val="002A521D"/>
    <w:rsid w:val="002A52A6"/>
    <w:rsid w:val="002A53AF"/>
    <w:rsid w:val="002A54E4"/>
    <w:rsid w:val="002A5691"/>
    <w:rsid w:val="002A5C29"/>
    <w:rsid w:val="002A61DE"/>
    <w:rsid w:val="002A63A5"/>
    <w:rsid w:val="002A6487"/>
    <w:rsid w:val="002A6BD7"/>
    <w:rsid w:val="002A7449"/>
    <w:rsid w:val="002A785B"/>
    <w:rsid w:val="002A798A"/>
    <w:rsid w:val="002A79F6"/>
    <w:rsid w:val="002A7F52"/>
    <w:rsid w:val="002B0536"/>
    <w:rsid w:val="002B073C"/>
    <w:rsid w:val="002B0776"/>
    <w:rsid w:val="002B1050"/>
    <w:rsid w:val="002B1236"/>
    <w:rsid w:val="002B128A"/>
    <w:rsid w:val="002B1316"/>
    <w:rsid w:val="002B13DF"/>
    <w:rsid w:val="002B14EE"/>
    <w:rsid w:val="002B15C5"/>
    <w:rsid w:val="002B1639"/>
    <w:rsid w:val="002B1A69"/>
    <w:rsid w:val="002B1E39"/>
    <w:rsid w:val="002B214A"/>
    <w:rsid w:val="002B2301"/>
    <w:rsid w:val="002B2770"/>
    <w:rsid w:val="002B2B03"/>
    <w:rsid w:val="002B2D7B"/>
    <w:rsid w:val="002B2F19"/>
    <w:rsid w:val="002B3295"/>
    <w:rsid w:val="002B3451"/>
    <w:rsid w:val="002B3912"/>
    <w:rsid w:val="002B4166"/>
    <w:rsid w:val="002B41A5"/>
    <w:rsid w:val="002B41C3"/>
    <w:rsid w:val="002B4423"/>
    <w:rsid w:val="002B479C"/>
    <w:rsid w:val="002B4838"/>
    <w:rsid w:val="002B4D72"/>
    <w:rsid w:val="002B5128"/>
    <w:rsid w:val="002B56D9"/>
    <w:rsid w:val="002B59CD"/>
    <w:rsid w:val="002B5BAA"/>
    <w:rsid w:val="002B5E82"/>
    <w:rsid w:val="002B608D"/>
    <w:rsid w:val="002B60EB"/>
    <w:rsid w:val="002B63D0"/>
    <w:rsid w:val="002B647B"/>
    <w:rsid w:val="002B65A3"/>
    <w:rsid w:val="002B671E"/>
    <w:rsid w:val="002B68A6"/>
    <w:rsid w:val="002B69A8"/>
    <w:rsid w:val="002B6C00"/>
    <w:rsid w:val="002B6E5C"/>
    <w:rsid w:val="002B6F76"/>
    <w:rsid w:val="002B6F87"/>
    <w:rsid w:val="002B7048"/>
    <w:rsid w:val="002B7A47"/>
    <w:rsid w:val="002B7B43"/>
    <w:rsid w:val="002B7D87"/>
    <w:rsid w:val="002B7E55"/>
    <w:rsid w:val="002C05F0"/>
    <w:rsid w:val="002C0733"/>
    <w:rsid w:val="002C0752"/>
    <w:rsid w:val="002C095E"/>
    <w:rsid w:val="002C0BDA"/>
    <w:rsid w:val="002C0C5F"/>
    <w:rsid w:val="002C0F06"/>
    <w:rsid w:val="002C13F2"/>
    <w:rsid w:val="002C144B"/>
    <w:rsid w:val="002C1A24"/>
    <w:rsid w:val="002C1E4E"/>
    <w:rsid w:val="002C1F0F"/>
    <w:rsid w:val="002C2015"/>
    <w:rsid w:val="002C2037"/>
    <w:rsid w:val="002C203A"/>
    <w:rsid w:val="002C2395"/>
    <w:rsid w:val="002C2822"/>
    <w:rsid w:val="002C2826"/>
    <w:rsid w:val="002C2D5F"/>
    <w:rsid w:val="002C2F4A"/>
    <w:rsid w:val="002C304B"/>
    <w:rsid w:val="002C30A5"/>
    <w:rsid w:val="002C31F4"/>
    <w:rsid w:val="002C3281"/>
    <w:rsid w:val="002C3CBD"/>
    <w:rsid w:val="002C3D1D"/>
    <w:rsid w:val="002C3DC1"/>
    <w:rsid w:val="002C3F10"/>
    <w:rsid w:val="002C3F55"/>
    <w:rsid w:val="002C42CD"/>
    <w:rsid w:val="002C43C5"/>
    <w:rsid w:val="002C46E8"/>
    <w:rsid w:val="002C4BB9"/>
    <w:rsid w:val="002C4CB4"/>
    <w:rsid w:val="002C519A"/>
    <w:rsid w:val="002C5224"/>
    <w:rsid w:val="002C54DB"/>
    <w:rsid w:val="002C575E"/>
    <w:rsid w:val="002C5A20"/>
    <w:rsid w:val="002C5ACB"/>
    <w:rsid w:val="002C5CA2"/>
    <w:rsid w:val="002C5CE5"/>
    <w:rsid w:val="002C5D78"/>
    <w:rsid w:val="002C5D7C"/>
    <w:rsid w:val="002C5ED6"/>
    <w:rsid w:val="002C62B0"/>
    <w:rsid w:val="002C6391"/>
    <w:rsid w:val="002C65C5"/>
    <w:rsid w:val="002C6779"/>
    <w:rsid w:val="002C69E9"/>
    <w:rsid w:val="002C6A1D"/>
    <w:rsid w:val="002C79AC"/>
    <w:rsid w:val="002C7B15"/>
    <w:rsid w:val="002C7D78"/>
    <w:rsid w:val="002D0C37"/>
    <w:rsid w:val="002D0FF6"/>
    <w:rsid w:val="002D1034"/>
    <w:rsid w:val="002D147E"/>
    <w:rsid w:val="002D1586"/>
    <w:rsid w:val="002D174E"/>
    <w:rsid w:val="002D1846"/>
    <w:rsid w:val="002D1A13"/>
    <w:rsid w:val="002D2494"/>
    <w:rsid w:val="002D294C"/>
    <w:rsid w:val="002D2B52"/>
    <w:rsid w:val="002D2FC6"/>
    <w:rsid w:val="002D31E6"/>
    <w:rsid w:val="002D33C9"/>
    <w:rsid w:val="002D34FD"/>
    <w:rsid w:val="002D3887"/>
    <w:rsid w:val="002D3C2C"/>
    <w:rsid w:val="002D3C3B"/>
    <w:rsid w:val="002D3D31"/>
    <w:rsid w:val="002D3D52"/>
    <w:rsid w:val="002D3F46"/>
    <w:rsid w:val="002D40BE"/>
    <w:rsid w:val="002D420F"/>
    <w:rsid w:val="002D44CC"/>
    <w:rsid w:val="002D452E"/>
    <w:rsid w:val="002D457B"/>
    <w:rsid w:val="002D47FF"/>
    <w:rsid w:val="002D4BC4"/>
    <w:rsid w:val="002D4CD4"/>
    <w:rsid w:val="002D4CEE"/>
    <w:rsid w:val="002D4F08"/>
    <w:rsid w:val="002D4F6E"/>
    <w:rsid w:val="002D6788"/>
    <w:rsid w:val="002D691C"/>
    <w:rsid w:val="002D6DC4"/>
    <w:rsid w:val="002D6E7E"/>
    <w:rsid w:val="002D6F3C"/>
    <w:rsid w:val="002D7279"/>
    <w:rsid w:val="002D750C"/>
    <w:rsid w:val="002D797D"/>
    <w:rsid w:val="002D7C8A"/>
    <w:rsid w:val="002D7DE9"/>
    <w:rsid w:val="002D7FFC"/>
    <w:rsid w:val="002E003B"/>
    <w:rsid w:val="002E01B6"/>
    <w:rsid w:val="002E0751"/>
    <w:rsid w:val="002E0E74"/>
    <w:rsid w:val="002E12D4"/>
    <w:rsid w:val="002E1470"/>
    <w:rsid w:val="002E1601"/>
    <w:rsid w:val="002E1A4E"/>
    <w:rsid w:val="002E1AF5"/>
    <w:rsid w:val="002E1B0B"/>
    <w:rsid w:val="002E22CF"/>
    <w:rsid w:val="002E2459"/>
    <w:rsid w:val="002E2577"/>
    <w:rsid w:val="002E2671"/>
    <w:rsid w:val="002E2FE0"/>
    <w:rsid w:val="002E33A3"/>
    <w:rsid w:val="002E3C58"/>
    <w:rsid w:val="002E44FF"/>
    <w:rsid w:val="002E4719"/>
    <w:rsid w:val="002E4762"/>
    <w:rsid w:val="002E48A5"/>
    <w:rsid w:val="002E4A5D"/>
    <w:rsid w:val="002E4ECE"/>
    <w:rsid w:val="002E51FF"/>
    <w:rsid w:val="002E58F8"/>
    <w:rsid w:val="002E5A23"/>
    <w:rsid w:val="002E5BE0"/>
    <w:rsid w:val="002E5D1C"/>
    <w:rsid w:val="002E5F3F"/>
    <w:rsid w:val="002E5FDE"/>
    <w:rsid w:val="002E605D"/>
    <w:rsid w:val="002E6393"/>
    <w:rsid w:val="002E6573"/>
    <w:rsid w:val="002E6593"/>
    <w:rsid w:val="002E6A95"/>
    <w:rsid w:val="002E6B54"/>
    <w:rsid w:val="002E6C9F"/>
    <w:rsid w:val="002E6CF3"/>
    <w:rsid w:val="002E6D1F"/>
    <w:rsid w:val="002E71D7"/>
    <w:rsid w:val="002E72C6"/>
    <w:rsid w:val="002E7395"/>
    <w:rsid w:val="002E752C"/>
    <w:rsid w:val="002E7A46"/>
    <w:rsid w:val="002E7BB3"/>
    <w:rsid w:val="002E7BDF"/>
    <w:rsid w:val="002E7D10"/>
    <w:rsid w:val="002F012F"/>
    <w:rsid w:val="002F030F"/>
    <w:rsid w:val="002F05AD"/>
    <w:rsid w:val="002F06B6"/>
    <w:rsid w:val="002F0791"/>
    <w:rsid w:val="002F09DA"/>
    <w:rsid w:val="002F0DA7"/>
    <w:rsid w:val="002F0DB5"/>
    <w:rsid w:val="002F1017"/>
    <w:rsid w:val="002F14E7"/>
    <w:rsid w:val="002F15DB"/>
    <w:rsid w:val="002F190A"/>
    <w:rsid w:val="002F1931"/>
    <w:rsid w:val="002F1AE0"/>
    <w:rsid w:val="002F216D"/>
    <w:rsid w:val="002F2366"/>
    <w:rsid w:val="002F2525"/>
    <w:rsid w:val="002F25AC"/>
    <w:rsid w:val="002F2832"/>
    <w:rsid w:val="002F2DB8"/>
    <w:rsid w:val="002F3094"/>
    <w:rsid w:val="002F33EF"/>
    <w:rsid w:val="002F3728"/>
    <w:rsid w:val="002F37C0"/>
    <w:rsid w:val="002F37EF"/>
    <w:rsid w:val="002F394C"/>
    <w:rsid w:val="002F3B2E"/>
    <w:rsid w:val="002F3FCD"/>
    <w:rsid w:val="002F40FA"/>
    <w:rsid w:val="002F4191"/>
    <w:rsid w:val="002F44D2"/>
    <w:rsid w:val="002F470E"/>
    <w:rsid w:val="002F4890"/>
    <w:rsid w:val="002F4A61"/>
    <w:rsid w:val="002F4AF0"/>
    <w:rsid w:val="002F4B57"/>
    <w:rsid w:val="002F4C32"/>
    <w:rsid w:val="002F4DE6"/>
    <w:rsid w:val="002F56E3"/>
    <w:rsid w:val="002F59DA"/>
    <w:rsid w:val="002F5AD4"/>
    <w:rsid w:val="002F5CDC"/>
    <w:rsid w:val="002F5D9D"/>
    <w:rsid w:val="002F5E37"/>
    <w:rsid w:val="002F5FE1"/>
    <w:rsid w:val="002F6261"/>
    <w:rsid w:val="002F64FF"/>
    <w:rsid w:val="002F65A5"/>
    <w:rsid w:val="002F692B"/>
    <w:rsid w:val="002F6F62"/>
    <w:rsid w:val="002F71B9"/>
    <w:rsid w:val="002F7311"/>
    <w:rsid w:val="002F756E"/>
    <w:rsid w:val="002F759A"/>
    <w:rsid w:val="002F764E"/>
    <w:rsid w:val="002F76C4"/>
    <w:rsid w:val="002F79ED"/>
    <w:rsid w:val="002F7A86"/>
    <w:rsid w:val="002F7B0B"/>
    <w:rsid w:val="002F7B1B"/>
    <w:rsid w:val="002F7D79"/>
    <w:rsid w:val="003002BE"/>
    <w:rsid w:val="00300361"/>
    <w:rsid w:val="003003C2"/>
    <w:rsid w:val="00300401"/>
    <w:rsid w:val="0030045D"/>
    <w:rsid w:val="003010CE"/>
    <w:rsid w:val="003011D0"/>
    <w:rsid w:val="00301471"/>
    <w:rsid w:val="00301A8C"/>
    <w:rsid w:val="00301B45"/>
    <w:rsid w:val="00302273"/>
    <w:rsid w:val="00302501"/>
    <w:rsid w:val="00302660"/>
    <w:rsid w:val="0030295F"/>
    <w:rsid w:val="003029CD"/>
    <w:rsid w:val="00302B55"/>
    <w:rsid w:val="00302D59"/>
    <w:rsid w:val="00303150"/>
    <w:rsid w:val="00303498"/>
    <w:rsid w:val="00303840"/>
    <w:rsid w:val="00303F1C"/>
    <w:rsid w:val="003040BE"/>
    <w:rsid w:val="003040CF"/>
    <w:rsid w:val="003040D5"/>
    <w:rsid w:val="0030443F"/>
    <w:rsid w:val="00304618"/>
    <w:rsid w:val="003047BC"/>
    <w:rsid w:val="00304CC6"/>
    <w:rsid w:val="00304F9F"/>
    <w:rsid w:val="0030510F"/>
    <w:rsid w:val="003051EF"/>
    <w:rsid w:val="00305235"/>
    <w:rsid w:val="003052F4"/>
    <w:rsid w:val="00305588"/>
    <w:rsid w:val="0030595B"/>
    <w:rsid w:val="00305996"/>
    <w:rsid w:val="00305A7C"/>
    <w:rsid w:val="00305ACD"/>
    <w:rsid w:val="00305F7D"/>
    <w:rsid w:val="00306251"/>
    <w:rsid w:val="0030699B"/>
    <w:rsid w:val="003069DB"/>
    <w:rsid w:val="00306B0E"/>
    <w:rsid w:val="00306FD5"/>
    <w:rsid w:val="00307079"/>
    <w:rsid w:val="003075DB"/>
    <w:rsid w:val="003075FC"/>
    <w:rsid w:val="003076D2"/>
    <w:rsid w:val="00307BD9"/>
    <w:rsid w:val="00307EE7"/>
    <w:rsid w:val="003101FB"/>
    <w:rsid w:val="003102B9"/>
    <w:rsid w:val="00310AB8"/>
    <w:rsid w:val="0031141A"/>
    <w:rsid w:val="00311693"/>
    <w:rsid w:val="0031174D"/>
    <w:rsid w:val="00311A70"/>
    <w:rsid w:val="00311AEC"/>
    <w:rsid w:val="00311C35"/>
    <w:rsid w:val="00311D93"/>
    <w:rsid w:val="00312058"/>
    <w:rsid w:val="0031257E"/>
    <w:rsid w:val="003127AB"/>
    <w:rsid w:val="0031284A"/>
    <w:rsid w:val="003128EE"/>
    <w:rsid w:val="00312E79"/>
    <w:rsid w:val="00312F78"/>
    <w:rsid w:val="003132B0"/>
    <w:rsid w:val="0031358C"/>
    <w:rsid w:val="00313598"/>
    <w:rsid w:val="00313702"/>
    <w:rsid w:val="003138C1"/>
    <w:rsid w:val="00313A24"/>
    <w:rsid w:val="00313AE9"/>
    <w:rsid w:val="00313C92"/>
    <w:rsid w:val="00313D31"/>
    <w:rsid w:val="00314048"/>
    <w:rsid w:val="003141B3"/>
    <w:rsid w:val="003143BC"/>
    <w:rsid w:val="00314649"/>
    <w:rsid w:val="00314DFA"/>
    <w:rsid w:val="00314F6A"/>
    <w:rsid w:val="00315111"/>
    <w:rsid w:val="00315190"/>
    <w:rsid w:val="00315282"/>
    <w:rsid w:val="003152B2"/>
    <w:rsid w:val="00315396"/>
    <w:rsid w:val="00315455"/>
    <w:rsid w:val="003155AA"/>
    <w:rsid w:val="003157B6"/>
    <w:rsid w:val="00315A41"/>
    <w:rsid w:val="00315D91"/>
    <w:rsid w:val="00315F48"/>
    <w:rsid w:val="00315FC2"/>
    <w:rsid w:val="00316125"/>
    <w:rsid w:val="003161C3"/>
    <w:rsid w:val="0031632F"/>
    <w:rsid w:val="00316470"/>
    <w:rsid w:val="00316E4C"/>
    <w:rsid w:val="003175CB"/>
    <w:rsid w:val="003179C5"/>
    <w:rsid w:val="00317B3A"/>
    <w:rsid w:val="00317C8C"/>
    <w:rsid w:val="00317D71"/>
    <w:rsid w:val="00320003"/>
    <w:rsid w:val="003202B7"/>
    <w:rsid w:val="00320568"/>
    <w:rsid w:val="00320B80"/>
    <w:rsid w:val="00320CE4"/>
    <w:rsid w:val="00320DCC"/>
    <w:rsid w:val="00320F51"/>
    <w:rsid w:val="00320FF8"/>
    <w:rsid w:val="003210AE"/>
    <w:rsid w:val="003211C1"/>
    <w:rsid w:val="0032144F"/>
    <w:rsid w:val="0032172A"/>
    <w:rsid w:val="003218A4"/>
    <w:rsid w:val="00321B8A"/>
    <w:rsid w:val="00321C48"/>
    <w:rsid w:val="00321C5F"/>
    <w:rsid w:val="00321DD7"/>
    <w:rsid w:val="003220AC"/>
    <w:rsid w:val="0032220D"/>
    <w:rsid w:val="00322D13"/>
    <w:rsid w:val="003231D4"/>
    <w:rsid w:val="00323356"/>
    <w:rsid w:val="00323402"/>
    <w:rsid w:val="00323A8A"/>
    <w:rsid w:val="00323CF0"/>
    <w:rsid w:val="00323E43"/>
    <w:rsid w:val="00323F5E"/>
    <w:rsid w:val="003241F7"/>
    <w:rsid w:val="00324215"/>
    <w:rsid w:val="003247B9"/>
    <w:rsid w:val="00324C6A"/>
    <w:rsid w:val="00324DD8"/>
    <w:rsid w:val="00325071"/>
    <w:rsid w:val="00325332"/>
    <w:rsid w:val="00325A9A"/>
    <w:rsid w:val="00325AF2"/>
    <w:rsid w:val="00325B03"/>
    <w:rsid w:val="0032619D"/>
    <w:rsid w:val="003263D1"/>
    <w:rsid w:val="00326A95"/>
    <w:rsid w:val="00326AF8"/>
    <w:rsid w:val="00326B36"/>
    <w:rsid w:val="00326D3D"/>
    <w:rsid w:val="00326F21"/>
    <w:rsid w:val="00327124"/>
    <w:rsid w:val="003276BF"/>
    <w:rsid w:val="0032781A"/>
    <w:rsid w:val="00327A79"/>
    <w:rsid w:val="00327C5F"/>
    <w:rsid w:val="003300F9"/>
    <w:rsid w:val="003301AC"/>
    <w:rsid w:val="003301F5"/>
    <w:rsid w:val="003304F4"/>
    <w:rsid w:val="00330661"/>
    <w:rsid w:val="0033071D"/>
    <w:rsid w:val="0033083F"/>
    <w:rsid w:val="003308B7"/>
    <w:rsid w:val="00330ACE"/>
    <w:rsid w:val="00330B0A"/>
    <w:rsid w:val="00330CAB"/>
    <w:rsid w:val="00330D7F"/>
    <w:rsid w:val="00330D8C"/>
    <w:rsid w:val="00331012"/>
    <w:rsid w:val="00331083"/>
    <w:rsid w:val="003312E2"/>
    <w:rsid w:val="0033143D"/>
    <w:rsid w:val="00331811"/>
    <w:rsid w:val="0033193D"/>
    <w:rsid w:val="00331CC6"/>
    <w:rsid w:val="00331FE5"/>
    <w:rsid w:val="0033213C"/>
    <w:rsid w:val="003321EB"/>
    <w:rsid w:val="00332387"/>
    <w:rsid w:val="00332570"/>
    <w:rsid w:val="0033283B"/>
    <w:rsid w:val="00332AEA"/>
    <w:rsid w:val="00332E10"/>
    <w:rsid w:val="00332E85"/>
    <w:rsid w:val="00332F0A"/>
    <w:rsid w:val="00333027"/>
    <w:rsid w:val="003331B2"/>
    <w:rsid w:val="003333CD"/>
    <w:rsid w:val="0033346B"/>
    <w:rsid w:val="00333499"/>
    <w:rsid w:val="00333877"/>
    <w:rsid w:val="003338D7"/>
    <w:rsid w:val="00333A88"/>
    <w:rsid w:val="00334539"/>
    <w:rsid w:val="003345B6"/>
    <w:rsid w:val="003347D9"/>
    <w:rsid w:val="003348AA"/>
    <w:rsid w:val="00334C4E"/>
    <w:rsid w:val="00335250"/>
    <w:rsid w:val="00335255"/>
    <w:rsid w:val="003352CA"/>
    <w:rsid w:val="00335799"/>
    <w:rsid w:val="003357F2"/>
    <w:rsid w:val="00335956"/>
    <w:rsid w:val="00335AF7"/>
    <w:rsid w:val="00335FDD"/>
    <w:rsid w:val="00336589"/>
    <w:rsid w:val="00336612"/>
    <w:rsid w:val="00336976"/>
    <w:rsid w:val="00336A14"/>
    <w:rsid w:val="00336E4F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23A"/>
    <w:rsid w:val="0034023F"/>
    <w:rsid w:val="0034041C"/>
    <w:rsid w:val="00340717"/>
    <w:rsid w:val="00340A69"/>
    <w:rsid w:val="00340D3E"/>
    <w:rsid w:val="00340F55"/>
    <w:rsid w:val="00340FEB"/>
    <w:rsid w:val="00341055"/>
    <w:rsid w:val="00341E5A"/>
    <w:rsid w:val="00341F44"/>
    <w:rsid w:val="00342299"/>
    <w:rsid w:val="00342342"/>
    <w:rsid w:val="003424DF"/>
    <w:rsid w:val="003425E6"/>
    <w:rsid w:val="00342847"/>
    <w:rsid w:val="0034290A"/>
    <w:rsid w:val="00342B2B"/>
    <w:rsid w:val="00342C6B"/>
    <w:rsid w:val="00342EAF"/>
    <w:rsid w:val="00343165"/>
    <w:rsid w:val="003432B7"/>
    <w:rsid w:val="00343444"/>
    <w:rsid w:val="003435A7"/>
    <w:rsid w:val="003438B4"/>
    <w:rsid w:val="0034397C"/>
    <w:rsid w:val="00343BCA"/>
    <w:rsid w:val="00343C45"/>
    <w:rsid w:val="00344147"/>
    <w:rsid w:val="003441E1"/>
    <w:rsid w:val="00344F0B"/>
    <w:rsid w:val="003451D2"/>
    <w:rsid w:val="00345BD2"/>
    <w:rsid w:val="00345C17"/>
    <w:rsid w:val="00345D07"/>
    <w:rsid w:val="00345DD3"/>
    <w:rsid w:val="0034671C"/>
    <w:rsid w:val="00346815"/>
    <w:rsid w:val="00346A4B"/>
    <w:rsid w:val="00346F1E"/>
    <w:rsid w:val="003471E2"/>
    <w:rsid w:val="00347388"/>
    <w:rsid w:val="00347624"/>
    <w:rsid w:val="003478E5"/>
    <w:rsid w:val="00347A21"/>
    <w:rsid w:val="00347A25"/>
    <w:rsid w:val="00347A38"/>
    <w:rsid w:val="00347A6C"/>
    <w:rsid w:val="00347BDD"/>
    <w:rsid w:val="00347C1A"/>
    <w:rsid w:val="00347D26"/>
    <w:rsid w:val="00347F08"/>
    <w:rsid w:val="00350BB2"/>
    <w:rsid w:val="00350EA3"/>
    <w:rsid w:val="0035114E"/>
    <w:rsid w:val="00351A13"/>
    <w:rsid w:val="00351B98"/>
    <w:rsid w:val="00351F0A"/>
    <w:rsid w:val="0035206E"/>
    <w:rsid w:val="00352111"/>
    <w:rsid w:val="00352151"/>
    <w:rsid w:val="003528A3"/>
    <w:rsid w:val="00352B9B"/>
    <w:rsid w:val="00352EAF"/>
    <w:rsid w:val="003538CD"/>
    <w:rsid w:val="00353DA2"/>
    <w:rsid w:val="00353F5A"/>
    <w:rsid w:val="00354124"/>
    <w:rsid w:val="003543CF"/>
    <w:rsid w:val="0035440F"/>
    <w:rsid w:val="003545DD"/>
    <w:rsid w:val="00354FE3"/>
    <w:rsid w:val="003554D6"/>
    <w:rsid w:val="003558B0"/>
    <w:rsid w:val="00355985"/>
    <w:rsid w:val="003559E5"/>
    <w:rsid w:val="00355C9B"/>
    <w:rsid w:val="00355EB0"/>
    <w:rsid w:val="00356110"/>
    <w:rsid w:val="003567E6"/>
    <w:rsid w:val="00356843"/>
    <w:rsid w:val="00356CBF"/>
    <w:rsid w:val="00356D60"/>
    <w:rsid w:val="00356D7C"/>
    <w:rsid w:val="0035730D"/>
    <w:rsid w:val="00357354"/>
    <w:rsid w:val="00357918"/>
    <w:rsid w:val="00357940"/>
    <w:rsid w:val="00357A87"/>
    <w:rsid w:val="00357ACD"/>
    <w:rsid w:val="00357BA6"/>
    <w:rsid w:val="00357DAB"/>
    <w:rsid w:val="00357EF4"/>
    <w:rsid w:val="003600E6"/>
    <w:rsid w:val="00360252"/>
    <w:rsid w:val="00360A45"/>
    <w:rsid w:val="0036114E"/>
    <w:rsid w:val="00361248"/>
    <w:rsid w:val="003614D8"/>
    <w:rsid w:val="0036172C"/>
    <w:rsid w:val="003617FF"/>
    <w:rsid w:val="00361825"/>
    <w:rsid w:val="003619A8"/>
    <w:rsid w:val="00361A5B"/>
    <w:rsid w:val="00361AF8"/>
    <w:rsid w:val="00361F95"/>
    <w:rsid w:val="0036205F"/>
    <w:rsid w:val="00362B3A"/>
    <w:rsid w:val="00362CA3"/>
    <w:rsid w:val="003631A0"/>
    <w:rsid w:val="0036347E"/>
    <w:rsid w:val="003637F0"/>
    <w:rsid w:val="0036388C"/>
    <w:rsid w:val="003638EC"/>
    <w:rsid w:val="003638F1"/>
    <w:rsid w:val="00363942"/>
    <w:rsid w:val="00363946"/>
    <w:rsid w:val="00363C1A"/>
    <w:rsid w:val="00364AFF"/>
    <w:rsid w:val="00364C19"/>
    <w:rsid w:val="00365235"/>
    <w:rsid w:val="003652B8"/>
    <w:rsid w:val="00365671"/>
    <w:rsid w:val="003657E9"/>
    <w:rsid w:val="00365848"/>
    <w:rsid w:val="00365993"/>
    <w:rsid w:val="0036599D"/>
    <w:rsid w:val="00365B96"/>
    <w:rsid w:val="003662A1"/>
    <w:rsid w:val="003665D8"/>
    <w:rsid w:val="0036709E"/>
    <w:rsid w:val="00367592"/>
    <w:rsid w:val="00367642"/>
    <w:rsid w:val="0036797A"/>
    <w:rsid w:val="00367EB2"/>
    <w:rsid w:val="00367F5E"/>
    <w:rsid w:val="00370490"/>
    <w:rsid w:val="003707C9"/>
    <w:rsid w:val="00370A1A"/>
    <w:rsid w:val="00370D3C"/>
    <w:rsid w:val="00370D55"/>
    <w:rsid w:val="003712BB"/>
    <w:rsid w:val="0037140A"/>
    <w:rsid w:val="0037143E"/>
    <w:rsid w:val="003718C4"/>
    <w:rsid w:val="00371C12"/>
    <w:rsid w:val="00371EBD"/>
    <w:rsid w:val="00372803"/>
    <w:rsid w:val="003728F3"/>
    <w:rsid w:val="00372976"/>
    <w:rsid w:val="00372B20"/>
    <w:rsid w:val="00372DA7"/>
    <w:rsid w:val="00372FAA"/>
    <w:rsid w:val="00372FB7"/>
    <w:rsid w:val="00373618"/>
    <w:rsid w:val="0037367F"/>
    <w:rsid w:val="00373978"/>
    <w:rsid w:val="00373D5C"/>
    <w:rsid w:val="00374519"/>
    <w:rsid w:val="00374710"/>
    <w:rsid w:val="003747A0"/>
    <w:rsid w:val="00374956"/>
    <w:rsid w:val="00374AF5"/>
    <w:rsid w:val="003750C6"/>
    <w:rsid w:val="00375275"/>
    <w:rsid w:val="003752B7"/>
    <w:rsid w:val="00375984"/>
    <w:rsid w:val="00375C48"/>
    <w:rsid w:val="00375E2D"/>
    <w:rsid w:val="00376081"/>
    <w:rsid w:val="0037646E"/>
    <w:rsid w:val="00376749"/>
    <w:rsid w:val="00376E24"/>
    <w:rsid w:val="0037701B"/>
    <w:rsid w:val="0037740B"/>
    <w:rsid w:val="003774E3"/>
    <w:rsid w:val="00377522"/>
    <w:rsid w:val="00377876"/>
    <w:rsid w:val="003800F3"/>
    <w:rsid w:val="003802E5"/>
    <w:rsid w:val="00380551"/>
    <w:rsid w:val="00380630"/>
    <w:rsid w:val="003806D6"/>
    <w:rsid w:val="0038072F"/>
    <w:rsid w:val="00380D95"/>
    <w:rsid w:val="00380FF7"/>
    <w:rsid w:val="003811BB"/>
    <w:rsid w:val="00381266"/>
    <w:rsid w:val="00381A90"/>
    <w:rsid w:val="00381AA3"/>
    <w:rsid w:val="00381CC5"/>
    <w:rsid w:val="00381D90"/>
    <w:rsid w:val="00381FC6"/>
    <w:rsid w:val="00382288"/>
    <w:rsid w:val="003822D9"/>
    <w:rsid w:val="0038251E"/>
    <w:rsid w:val="0038259A"/>
    <w:rsid w:val="0038285E"/>
    <w:rsid w:val="00382A20"/>
    <w:rsid w:val="00382DD4"/>
    <w:rsid w:val="003830A6"/>
    <w:rsid w:val="003833F2"/>
    <w:rsid w:val="00383518"/>
    <w:rsid w:val="0038359B"/>
    <w:rsid w:val="003839FB"/>
    <w:rsid w:val="00383CD5"/>
    <w:rsid w:val="0038402F"/>
    <w:rsid w:val="00384147"/>
    <w:rsid w:val="003847EB"/>
    <w:rsid w:val="00384C5C"/>
    <w:rsid w:val="00384D3B"/>
    <w:rsid w:val="00385175"/>
    <w:rsid w:val="00385498"/>
    <w:rsid w:val="003855DA"/>
    <w:rsid w:val="00385E28"/>
    <w:rsid w:val="00385E31"/>
    <w:rsid w:val="003861E1"/>
    <w:rsid w:val="0038629C"/>
    <w:rsid w:val="003865A3"/>
    <w:rsid w:val="0038665B"/>
    <w:rsid w:val="00386D29"/>
    <w:rsid w:val="0038726B"/>
    <w:rsid w:val="003872F6"/>
    <w:rsid w:val="003872F7"/>
    <w:rsid w:val="00387440"/>
    <w:rsid w:val="00387581"/>
    <w:rsid w:val="00387837"/>
    <w:rsid w:val="00387A39"/>
    <w:rsid w:val="003900E9"/>
    <w:rsid w:val="0039012A"/>
    <w:rsid w:val="003902FE"/>
    <w:rsid w:val="003906D2"/>
    <w:rsid w:val="003907D5"/>
    <w:rsid w:val="00390BE5"/>
    <w:rsid w:val="00390E72"/>
    <w:rsid w:val="00391390"/>
    <w:rsid w:val="00391425"/>
    <w:rsid w:val="003920E5"/>
    <w:rsid w:val="003922B9"/>
    <w:rsid w:val="003928DB"/>
    <w:rsid w:val="00392C93"/>
    <w:rsid w:val="00392CE0"/>
    <w:rsid w:val="00392F85"/>
    <w:rsid w:val="003931F3"/>
    <w:rsid w:val="0039342D"/>
    <w:rsid w:val="00393503"/>
    <w:rsid w:val="00393545"/>
    <w:rsid w:val="00393C1E"/>
    <w:rsid w:val="00393DE7"/>
    <w:rsid w:val="00393EDF"/>
    <w:rsid w:val="00394233"/>
    <w:rsid w:val="00394467"/>
    <w:rsid w:val="003945ED"/>
    <w:rsid w:val="00394AD3"/>
    <w:rsid w:val="00394AE0"/>
    <w:rsid w:val="00394C8B"/>
    <w:rsid w:val="00394F87"/>
    <w:rsid w:val="00394F97"/>
    <w:rsid w:val="00394FB4"/>
    <w:rsid w:val="00395363"/>
    <w:rsid w:val="00395390"/>
    <w:rsid w:val="003959B3"/>
    <w:rsid w:val="00395FD1"/>
    <w:rsid w:val="00396506"/>
    <w:rsid w:val="00396517"/>
    <w:rsid w:val="00396772"/>
    <w:rsid w:val="00396D0A"/>
    <w:rsid w:val="00396DD9"/>
    <w:rsid w:val="00397195"/>
    <w:rsid w:val="003971D0"/>
    <w:rsid w:val="003971E9"/>
    <w:rsid w:val="003973A1"/>
    <w:rsid w:val="00397C15"/>
    <w:rsid w:val="00397CAB"/>
    <w:rsid w:val="00397CFE"/>
    <w:rsid w:val="00397F2E"/>
    <w:rsid w:val="003A0279"/>
    <w:rsid w:val="003A07B7"/>
    <w:rsid w:val="003A09F2"/>
    <w:rsid w:val="003A0E15"/>
    <w:rsid w:val="003A0EC1"/>
    <w:rsid w:val="003A10B2"/>
    <w:rsid w:val="003A1271"/>
    <w:rsid w:val="003A12B4"/>
    <w:rsid w:val="003A1556"/>
    <w:rsid w:val="003A15CD"/>
    <w:rsid w:val="003A197F"/>
    <w:rsid w:val="003A1A21"/>
    <w:rsid w:val="003A1CEA"/>
    <w:rsid w:val="003A1FCB"/>
    <w:rsid w:val="003A2136"/>
    <w:rsid w:val="003A25AA"/>
    <w:rsid w:val="003A2651"/>
    <w:rsid w:val="003A268B"/>
    <w:rsid w:val="003A2706"/>
    <w:rsid w:val="003A2958"/>
    <w:rsid w:val="003A2961"/>
    <w:rsid w:val="003A2A42"/>
    <w:rsid w:val="003A2A5B"/>
    <w:rsid w:val="003A2AE5"/>
    <w:rsid w:val="003A2EE8"/>
    <w:rsid w:val="003A2F3B"/>
    <w:rsid w:val="003A2F95"/>
    <w:rsid w:val="003A3813"/>
    <w:rsid w:val="003A395A"/>
    <w:rsid w:val="003A3A34"/>
    <w:rsid w:val="003A3A9C"/>
    <w:rsid w:val="003A3AA7"/>
    <w:rsid w:val="003A3CCA"/>
    <w:rsid w:val="003A42D8"/>
    <w:rsid w:val="003A4436"/>
    <w:rsid w:val="003A458D"/>
    <w:rsid w:val="003A47A0"/>
    <w:rsid w:val="003A4B0C"/>
    <w:rsid w:val="003A4C67"/>
    <w:rsid w:val="003A513E"/>
    <w:rsid w:val="003A56AC"/>
    <w:rsid w:val="003A583F"/>
    <w:rsid w:val="003A5A49"/>
    <w:rsid w:val="003A5E18"/>
    <w:rsid w:val="003A6074"/>
    <w:rsid w:val="003A616E"/>
    <w:rsid w:val="003A68C6"/>
    <w:rsid w:val="003A68EE"/>
    <w:rsid w:val="003A6A50"/>
    <w:rsid w:val="003A72D0"/>
    <w:rsid w:val="003A7447"/>
    <w:rsid w:val="003A74D6"/>
    <w:rsid w:val="003A75FC"/>
    <w:rsid w:val="003A77B6"/>
    <w:rsid w:val="003B006E"/>
    <w:rsid w:val="003B01FA"/>
    <w:rsid w:val="003B0435"/>
    <w:rsid w:val="003B045F"/>
    <w:rsid w:val="003B0553"/>
    <w:rsid w:val="003B05EE"/>
    <w:rsid w:val="003B060A"/>
    <w:rsid w:val="003B0B94"/>
    <w:rsid w:val="003B0FD5"/>
    <w:rsid w:val="003B1013"/>
    <w:rsid w:val="003B10C1"/>
    <w:rsid w:val="003B11A9"/>
    <w:rsid w:val="003B12E5"/>
    <w:rsid w:val="003B1314"/>
    <w:rsid w:val="003B1371"/>
    <w:rsid w:val="003B1874"/>
    <w:rsid w:val="003B1ACB"/>
    <w:rsid w:val="003B1C30"/>
    <w:rsid w:val="003B1C77"/>
    <w:rsid w:val="003B2336"/>
    <w:rsid w:val="003B29DC"/>
    <w:rsid w:val="003B2A48"/>
    <w:rsid w:val="003B2D50"/>
    <w:rsid w:val="003B2EF7"/>
    <w:rsid w:val="003B2F8A"/>
    <w:rsid w:val="003B34F6"/>
    <w:rsid w:val="003B36DD"/>
    <w:rsid w:val="003B3802"/>
    <w:rsid w:val="003B39D7"/>
    <w:rsid w:val="003B3C9C"/>
    <w:rsid w:val="003B3CAF"/>
    <w:rsid w:val="003B4380"/>
    <w:rsid w:val="003B44FC"/>
    <w:rsid w:val="003B4820"/>
    <w:rsid w:val="003B4838"/>
    <w:rsid w:val="003B4B55"/>
    <w:rsid w:val="003B4C31"/>
    <w:rsid w:val="003B4F57"/>
    <w:rsid w:val="003B51A7"/>
    <w:rsid w:val="003B5241"/>
    <w:rsid w:val="003B5414"/>
    <w:rsid w:val="003B56A2"/>
    <w:rsid w:val="003B56DE"/>
    <w:rsid w:val="003B59E2"/>
    <w:rsid w:val="003B5C83"/>
    <w:rsid w:val="003B5EB9"/>
    <w:rsid w:val="003B6159"/>
    <w:rsid w:val="003B6314"/>
    <w:rsid w:val="003B641B"/>
    <w:rsid w:val="003B645C"/>
    <w:rsid w:val="003B6759"/>
    <w:rsid w:val="003B6B44"/>
    <w:rsid w:val="003B70C1"/>
    <w:rsid w:val="003B728B"/>
    <w:rsid w:val="003B763B"/>
    <w:rsid w:val="003B7856"/>
    <w:rsid w:val="003B7D31"/>
    <w:rsid w:val="003C00E0"/>
    <w:rsid w:val="003C0CC6"/>
    <w:rsid w:val="003C0E09"/>
    <w:rsid w:val="003C15A6"/>
    <w:rsid w:val="003C15F0"/>
    <w:rsid w:val="003C1CAD"/>
    <w:rsid w:val="003C1D19"/>
    <w:rsid w:val="003C1F3F"/>
    <w:rsid w:val="003C22BB"/>
    <w:rsid w:val="003C23CC"/>
    <w:rsid w:val="003C25F8"/>
    <w:rsid w:val="003C2842"/>
    <w:rsid w:val="003C2DD2"/>
    <w:rsid w:val="003C2FB9"/>
    <w:rsid w:val="003C32AA"/>
    <w:rsid w:val="003C3A52"/>
    <w:rsid w:val="003C3D6E"/>
    <w:rsid w:val="003C4034"/>
    <w:rsid w:val="003C450F"/>
    <w:rsid w:val="003C4D04"/>
    <w:rsid w:val="003C52FB"/>
    <w:rsid w:val="003C5625"/>
    <w:rsid w:val="003C56CC"/>
    <w:rsid w:val="003C578A"/>
    <w:rsid w:val="003C59D8"/>
    <w:rsid w:val="003C5A24"/>
    <w:rsid w:val="003C5B67"/>
    <w:rsid w:val="003C5D56"/>
    <w:rsid w:val="003C5E05"/>
    <w:rsid w:val="003C62AF"/>
    <w:rsid w:val="003C63E7"/>
    <w:rsid w:val="003C648E"/>
    <w:rsid w:val="003C6986"/>
    <w:rsid w:val="003C6ADD"/>
    <w:rsid w:val="003C6C1E"/>
    <w:rsid w:val="003C6CE7"/>
    <w:rsid w:val="003C6DE3"/>
    <w:rsid w:val="003C75AA"/>
    <w:rsid w:val="003C7769"/>
    <w:rsid w:val="003C7C95"/>
    <w:rsid w:val="003C7F4F"/>
    <w:rsid w:val="003C7FEB"/>
    <w:rsid w:val="003D031B"/>
    <w:rsid w:val="003D0BA8"/>
    <w:rsid w:val="003D0C2F"/>
    <w:rsid w:val="003D0D12"/>
    <w:rsid w:val="003D0E25"/>
    <w:rsid w:val="003D137C"/>
    <w:rsid w:val="003D162F"/>
    <w:rsid w:val="003D17AF"/>
    <w:rsid w:val="003D1C92"/>
    <w:rsid w:val="003D1CEF"/>
    <w:rsid w:val="003D214A"/>
    <w:rsid w:val="003D223D"/>
    <w:rsid w:val="003D238D"/>
    <w:rsid w:val="003D2435"/>
    <w:rsid w:val="003D24D8"/>
    <w:rsid w:val="003D2817"/>
    <w:rsid w:val="003D28E9"/>
    <w:rsid w:val="003D2994"/>
    <w:rsid w:val="003D2BAE"/>
    <w:rsid w:val="003D3080"/>
    <w:rsid w:val="003D37A4"/>
    <w:rsid w:val="003D383C"/>
    <w:rsid w:val="003D3ADA"/>
    <w:rsid w:val="003D48CB"/>
    <w:rsid w:val="003D49F1"/>
    <w:rsid w:val="003D4BC7"/>
    <w:rsid w:val="003D5137"/>
    <w:rsid w:val="003D53E5"/>
    <w:rsid w:val="003D5701"/>
    <w:rsid w:val="003D5796"/>
    <w:rsid w:val="003D5801"/>
    <w:rsid w:val="003D581B"/>
    <w:rsid w:val="003D59C4"/>
    <w:rsid w:val="003D5A24"/>
    <w:rsid w:val="003D5C31"/>
    <w:rsid w:val="003D6157"/>
    <w:rsid w:val="003D6211"/>
    <w:rsid w:val="003D627A"/>
    <w:rsid w:val="003D6DA3"/>
    <w:rsid w:val="003D6DC0"/>
    <w:rsid w:val="003D7138"/>
    <w:rsid w:val="003D75FC"/>
    <w:rsid w:val="003D76BF"/>
    <w:rsid w:val="003D7739"/>
    <w:rsid w:val="003D778E"/>
    <w:rsid w:val="003D7C5F"/>
    <w:rsid w:val="003E0559"/>
    <w:rsid w:val="003E066E"/>
    <w:rsid w:val="003E0750"/>
    <w:rsid w:val="003E1006"/>
    <w:rsid w:val="003E14FF"/>
    <w:rsid w:val="003E16FB"/>
    <w:rsid w:val="003E1759"/>
    <w:rsid w:val="003E1D38"/>
    <w:rsid w:val="003E1E0A"/>
    <w:rsid w:val="003E1EC2"/>
    <w:rsid w:val="003E2031"/>
    <w:rsid w:val="003E24D6"/>
    <w:rsid w:val="003E367B"/>
    <w:rsid w:val="003E3A0E"/>
    <w:rsid w:val="003E3B07"/>
    <w:rsid w:val="003E3E74"/>
    <w:rsid w:val="003E4599"/>
    <w:rsid w:val="003E45A6"/>
    <w:rsid w:val="003E468A"/>
    <w:rsid w:val="003E47AE"/>
    <w:rsid w:val="003E4A58"/>
    <w:rsid w:val="003E4AD9"/>
    <w:rsid w:val="003E4BB8"/>
    <w:rsid w:val="003E4D72"/>
    <w:rsid w:val="003E54A6"/>
    <w:rsid w:val="003E54D0"/>
    <w:rsid w:val="003E55E6"/>
    <w:rsid w:val="003E561B"/>
    <w:rsid w:val="003E5823"/>
    <w:rsid w:val="003E5E90"/>
    <w:rsid w:val="003E625F"/>
    <w:rsid w:val="003E64C9"/>
    <w:rsid w:val="003E6BC5"/>
    <w:rsid w:val="003E6BDD"/>
    <w:rsid w:val="003E6EF1"/>
    <w:rsid w:val="003E6EF6"/>
    <w:rsid w:val="003E71AF"/>
    <w:rsid w:val="003E7329"/>
    <w:rsid w:val="003E7920"/>
    <w:rsid w:val="003E7B7C"/>
    <w:rsid w:val="003E7B9C"/>
    <w:rsid w:val="003E7BF5"/>
    <w:rsid w:val="003E7E32"/>
    <w:rsid w:val="003F03A6"/>
    <w:rsid w:val="003F0AE5"/>
    <w:rsid w:val="003F0C4F"/>
    <w:rsid w:val="003F1200"/>
    <w:rsid w:val="003F135A"/>
    <w:rsid w:val="003F182D"/>
    <w:rsid w:val="003F1BDE"/>
    <w:rsid w:val="003F1C67"/>
    <w:rsid w:val="003F1CA8"/>
    <w:rsid w:val="003F1D66"/>
    <w:rsid w:val="003F2924"/>
    <w:rsid w:val="003F2A5D"/>
    <w:rsid w:val="003F2EE2"/>
    <w:rsid w:val="003F30B0"/>
    <w:rsid w:val="003F3127"/>
    <w:rsid w:val="003F31EA"/>
    <w:rsid w:val="003F32B9"/>
    <w:rsid w:val="003F341F"/>
    <w:rsid w:val="003F3764"/>
    <w:rsid w:val="003F3965"/>
    <w:rsid w:val="003F39F5"/>
    <w:rsid w:val="003F3B82"/>
    <w:rsid w:val="003F3E6D"/>
    <w:rsid w:val="003F3EBB"/>
    <w:rsid w:val="003F3F3B"/>
    <w:rsid w:val="003F4290"/>
    <w:rsid w:val="003F42A7"/>
    <w:rsid w:val="003F4600"/>
    <w:rsid w:val="003F489B"/>
    <w:rsid w:val="003F4CBB"/>
    <w:rsid w:val="003F4DC0"/>
    <w:rsid w:val="003F520C"/>
    <w:rsid w:val="003F52E4"/>
    <w:rsid w:val="003F56A7"/>
    <w:rsid w:val="003F5740"/>
    <w:rsid w:val="003F5983"/>
    <w:rsid w:val="003F60A3"/>
    <w:rsid w:val="003F62D6"/>
    <w:rsid w:val="003F64A3"/>
    <w:rsid w:val="003F6C7D"/>
    <w:rsid w:val="003F73AA"/>
    <w:rsid w:val="003F76DC"/>
    <w:rsid w:val="003F787B"/>
    <w:rsid w:val="003F789C"/>
    <w:rsid w:val="003F78A2"/>
    <w:rsid w:val="003F7C30"/>
    <w:rsid w:val="003F7D75"/>
    <w:rsid w:val="003F7F14"/>
    <w:rsid w:val="004002E5"/>
    <w:rsid w:val="004003DD"/>
    <w:rsid w:val="00400448"/>
    <w:rsid w:val="00400825"/>
    <w:rsid w:val="00400C7D"/>
    <w:rsid w:val="0040127A"/>
    <w:rsid w:val="00401516"/>
    <w:rsid w:val="00401771"/>
    <w:rsid w:val="00401A4E"/>
    <w:rsid w:val="00401CDC"/>
    <w:rsid w:val="00401D52"/>
    <w:rsid w:val="00402225"/>
    <w:rsid w:val="00402288"/>
    <w:rsid w:val="0040236B"/>
    <w:rsid w:val="004024DC"/>
    <w:rsid w:val="00402887"/>
    <w:rsid w:val="0040299F"/>
    <w:rsid w:val="00402B4C"/>
    <w:rsid w:val="00402BF5"/>
    <w:rsid w:val="00402EF1"/>
    <w:rsid w:val="00402FEB"/>
    <w:rsid w:val="00403064"/>
    <w:rsid w:val="00403135"/>
    <w:rsid w:val="0040319C"/>
    <w:rsid w:val="004031BC"/>
    <w:rsid w:val="004031CA"/>
    <w:rsid w:val="00403262"/>
    <w:rsid w:val="004036CE"/>
    <w:rsid w:val="0040391E"/>
    <w:rsid w:val="00403DE3"/>
    <w:rsid w:val="00403E56"/>
    <w:rsid w:val="00403F4D"/>
    <w:rsid w:val="004044DA"/>
    <w:rsid w:val="004048F3"/>
    <w:rsid w:val="00404A6E"/>
    <w:rsid w:val="00404E97"/>
    <w:rsid w:val="004054E5"/>
    <w:rsid w:val="0040586E"/>
    <w:rsid w:val="0040668D"/>
    <w:rsid w:val="004067AB"/>
    <w:rsid w:val="0040689A"/>
    <w:rsid w:val="004069D0"/>
    <w:rsid w:val="00406C7C"/>
    <w:rsid w:val="0040715A"/>
    <w:rsid w:val="0040776E"/>
    <w:rsid w:val="00407A5B"/>
    <w:rsid w:val="00407BD4"/>
    <w:rsid w:val="00407DAA"/>
    <w:rsid w:val="00407F9A"/>
    <w:rsid w:val="0041012C"/>
    <w:rsid w:val="004102C1"/>
    <w:rsid w:val="00410528"/>
    <w:rsid w:val="00410A72"/>
    <w:rsid w:val="00410D0F"/>
    <w:rsid w:val="00411016"/>
    <w:rsid w:val="00411274"/>
    <w:rsid w:val="00411353"/>
    <w:rsid w:val="00411CFF"/>
    <w:rsid w:val="00411D9D"/>
    <w:rsid w:val="00411DBC"/>
    <w:rsid w:val="00411DC6"/>
    <w:rsid w:val="00411F47"/>
    <w:rsid w:val="0041259D"/>
    <w:rsid w:val="00412AB2"/>
    <w:rsid w:val="00412E4D"/>
    <w:rsid w:val="00413468"/>
    <w:rsid w:val="0041361A"/>
    <w:rsid w:val="0041379F"/>
    <w:rsid w:val="00413940"/>
    <w:rsid w:val="00413C56"/>
    <w:rsid w:val="00413FA0"/>
    <w:rsid w:val="00414001"/>
    <w:rsid w:val="00414468"/>
    <w:rsid w:val="004147AE"/>
    <w:rsid w:val="00414A34"/>
    <w:rsid w:val="00414B24"/>
    <w:rsid w:val="00414D17"/>
    <w:rsid w:val="00414D2D"/>
    <w:rsid w:val="00414E59"/>
    <w:rsid w:val="00415410"/>
    <w:rsid w:val="00415686"/>
    <w:rsid w:val="004157DD"/>
    <w:rsid w:val="0041595F"/>
    <w:rsid w:val="00415A58"/>
    <w:rsid w:val="00415A7B"/>
    <w:rsid w:val="00415ABD"/>
    <w:rsid w:val="00415E66"/>
    <w:rsid w:val="00415F5D"/>
    <w:rsid w:val="004162D7"/>
    <w:rsid w:val="00416307"/>
    <w:rsid w:val="00416389"/>
    <w:rsid w:val="004163D5"/>
    <w:rsid w:val="0041651C"/>
    <w:rsid w:val="00416C83"/>
    <w:rsid w:val="00416D20"/>
    <w:rsid w:val="00417021"/>
    <w:rsid w:val="004170F6"/>
    <w:rsid w:val="00417263"/>
    <w:rsid w:val="004179C7"/>
    <w:rsid w:val="00417E8B"/>
    <w:rsid w:val="00420825"/>
    <w:rsid w:val="004208DC"/>
    <w:rsid w:val="00420973"/>
    <w:rsid w:val="00420A3E"/>
    <w:rsid w:val="00420AC0"/>
    <w:rsid w:val="00420B2A"/>
    <w:rsid w:val="00420DEC"/>
    <w:rsid w:val="00420EE9"/>
    <w:rsid w:val="0042140F"/>
    <w:rsid w:val="004214A4"/>
    <w:rsid w:val="004214C0"/>
    <w:rsid w:val="00421988"/>
    <w:rsid w:val="0042199D"/>
    <w:rsid w:val="00421D09"/>
    <w:rsid w:val="00421F8D"/>
    <w:rsid w:val="00421FD4"/>
    <w:rsid w:val="00422036"/>
    <w:rsid w:val="004223FF"/>
    <w:rsid w:val="0042257D"/>
    <w:rsid w:val="00422793"/>
    <w:rsid w:val="00422B2D"/>
    <w:rsid w:val="00422E54"/>
    <w:rsid w:val="00423000"/>
    <w:rsid w:val="00423139"/>
    <w:rsid w:val="00423239"/>
    <w:rsid w:val="00423B12"/>
    <w:rsid w:val="00423BB6"/>
    <w:rsid w:val="00423D19"/>
    <w:rsid w:val="004242B7"/>
    <w:rsid w:val="004247A9"/>
    <w:rsid w:val="00425193"/>
    <w:rsid w:val="00425367"/>
    <w:rsid w:val="00425673"/>
    <w:rsid w:val="00425837"/>
    <w:rsid w:val="00426010"/>
    <w:rsid w:val="0042601A"/>
    <w:rsid w:val="00426027"/>
    <w:rsid w:val="0042613E"/>
    <w:rsid w:val="00426278"/>
    <w:rsid w:val="004265DE"/>
    <w:rsid w:val="00426942"/>
    <w:rsid w:val="00426A14"/>
    <w:rsid w:val="00426B65"/>
    <w:rsid w:val="00426BCE"/>
    <w:rsid w:val="00426DB5"/>
    <w:rsid w:val="00426E09"/>
    <w:rsid w:val="00426EF2"/>
    <w:rsid w:val="00426FFC"/>
    <w:rsid w:val="004278B1"/>
    <w:rsid w:val="0042791F"/>
    <w:rsid w:val="00430158"/>
    <w:rsid w:val="00430789"/>
    <w:rsid w:val="0043098C"/>
    <w:rsid w:val="00430A57"/>
    <w:rsid w:val="00430BB5"/>
    <w:rsid w:val="00430C9B"/>
    <w:rsid w:val="00430CE4"/>
    <w:rsid w:val="00430F58"/>
    <w:rsid w:val="00430F91"/>
    <w:rsid w:val="004312DC"/>
    <w:rsid w:val="00431672"/>
    <w:rsid w:val="004316C3"/>
    <w:rsid w:val="00431A0E"/>
    <w:rsid w:val="00431AD3"/>
    <w:rsid w:val="00432365"/>
    <w:rsid w:val="00432C40"/>
    <w:rsid w:val="00432C70"/>
    <w:rsid w:val="00433074"/>
    <w:rsid w:val="004339FD"/>
    <w:rsid w:val="00433A67"/>
    <w:rsid w:val="00433F6A"/>
    <w:rsid w:val="004346A8"/>
    <w:rsid w:val="0043495A"/>
    <w:rsid w:val="00434A01"/>
    <w:rsid w:val="00434A5F"/>
    <w:rsid w:val="00434B55"/>
    <w:rsid w:val="00434EEA"/>
    <w:rsid w:val="00434F52"/>
    <w:rsid w:val="004355DD"/>
    <w:rsid w:val="00435739"/>
    <w:rsid w:val="0043574A"/>
    <w:rsid w:val="00435B35"/>
    <w:rsid w:val="00435B89"/>
    <w:rsid w:val="00435F68"/>
    <w:rsid w:val="00436245"/>
    <w:rsid w:val="004362A6"/>
    <w:rsid w:val="00436656"/>
    <w:rsid w:val="00436D68"/>
    <w:rsid w:val="00436FD9"/>
    <w:rsid w:val="0043752C"/>
    <w:rsid w:val="00437714"/>
    <w:rsid w:val="00437783"/>
    <w:rsid w:val="0043790D"/>
    <w:rsid w:val="00437DAF"/>
    <w:rsid w:val="004401F9"/>
    <w:rsid w:val="0044068F"/>
    <w:rsid w:val="00440712"/>
    <w:rsid w:val="004407C4"/>
    <w:rsid w:val="0044092D"/>
    <w:rsid w:val="00440A38"/>
    <w:rsid w:val="00440AB0"/>
    <w:rsid w:val="00440D9F"/>
    <w:rsid w:val="004410F7"/>
    <w:rsid w:val="0044125E"/>
    <w:rsid w:val="004415B4"/>
    <w:rsid w:val="00441701"/>
    <w:rsid w:val="00441C7B"/>
    <w:rsid w:val="004423F4"/>
    <w:rsid w:val="00442428"/>
    <w:rsid w:val="00442470"/>
    <w:rsid w:val="0044277E"/>
    <w:rsid w:val="00442ABD"/>
    <w:rsid w:val="0044321E"/>
    <w:rsid w:val="00443423"/>
    <w:rsid w:val="00443827"/>
    <w:rsid w:val="004438EA"/>
    <w:rsid w:val="00443E53"/>
    <w:rsid w:val="0044413F"/>
    <w:rsid w:val="00444291"/>
    <w:rsid w:val="004447A3"/>
    <w:rsid w:val="00444874"/>
    <w:rsid w:val="004448DC"/>
    <w:rsid w:val="004448F8"/>
    <w:rsid w:val="0044505A"/>
    <w:rsid w:val="00445279"/>
    <w:rsid w:val="00445915"/>
    <w:rsid w:val="0044595D"/>
    <w:rsid w:val="00445F77"/>
    <w:rsid w:val="0044606A"/>
    <w:rsid w:val="004466EC"/>
    <w:rsid w:val="0044679D"/>
    <w:rsid w:val="00446B8B"/>
    <w:rsid w:val="00446C6F"/>
    <w:rsid w:val="004470E4"/>
    <w:rsid w:val="004473BF"/>
    <w:rsid w:val="00447689"/>
    <w:rsid w:val="0044788C"/>
    <w:rsid w:val="00447CA6"/>
    <w:rsid w:val="004503DB"/>
    <w:rsid w:val="00450477"/>
    <w:rsid w:val="00450650"/>
    <w:rsid w:val="004506ED"/>
    <w:rsid w:val="00450B0F"/>
    <w:rsid w:val="00450D9C"/>
    <w:rsid w:val="00450DC6"/>
    <w:rsid w:val="00450E1E"/>
    <w:rsid w:val="00450EF3"/>
    <w:rsid w:val="0045116E"/>
    <w:rsid w:val="004518FB"/>
    <w:rsid w:val="00451AAA"/>
    <w:rsid w:val="00451E1E"/>
    <w:rsid w:val="00451E5F"/>
    <w:rsid w:val="00451F45"/>
    <w:rsid w:val="00452339"/>
    <w:rsid w:val="0045275F"/>
    <w:rsid w:val="004527E6"/>
    <w:rsid w:val="00452F76"/>
    <w:rsid w:val="00453E51"/>
    <w:rsid w:val="00454618"/>
    <w:rsid w:val="00454670"/>
    <w:rsid w:val="0045487C"/>
    <w:rsid w:val="00454979"/>
    <w:rsid w:val="00454A27"/>
    <w:rsid w:val="00454D83"/>
    <w:rsid w:val="004551A3"/>
    <w:rsid w:val="00455433"/>
    <w:rsid w:val="0045555E"/>
    <w:rsid w:val="0045571F"/>
    <w:rsid w:val="00455920"/>
    <w:rsid w:val="00455B28"/>
    <w:rsid w:val="00455D4C"/>
    <w:rsid w:val="00455FD0"/>
    <w:rsid w:val="00455FD9"/>
    <w:rsid w:val="004564A5"/>
    <w:rsid w:val="0045672A"/>
    <w:rsid w:val="00456921"/>
    <w:rsid w:val="00456BCD"/>
    <w:rsid w:val="00457072"/>
    <w:rsid w:val="004576D4"/>
    <w:rsid w:val="004577F4"/>
    <w:rsid w:val="004578CB"/>
    <w:rsid w:val="0045795E"/>
    <w:rsid w:val="00457964"/>
    <w:rsid w:val="00457987"/>
    <w:rsid w:val="00457D56"/>
    <w:rsid w:val="00457EC2"/>
    <w:rsid w:val="00457F64"/>
    <w:rsid w:val="00457F83"/>
    <w:rsid w:val="00457FF9"/>
    <w:rsid w:val="00460002"/>
    <w:rsid w:val="004600C0"/>
    <w:rsid w:val="0046014A"/>
    <w:rsid w:val="00460435"/>
    <w:rsid w:val="004605C9"/>
    <w:rsid w:val="00460799"/>
    <w:rsid w:val="0046089D"/>
    <w:rsid w:val="00460945"/>
    <w:rsid w:val="00460C0C"/>
    <w:rsid w:val="00460EED"/>
    <w:rsid w:val="00461687"/>
    <w:rsid w:val="0046185B"/>
    <w:rsid w:val="004618A8"/>
    <w:rsid w:val="00461A8F"/>
    <w:rsid w:val="00461A95"/>
    <w:rsid w:val="00461B8A"/>
    <w:rsid w:val="00461D6A"/>
    <w:rsid w:val="00461E92"/>
    <w:rsid w:val="004620B8"/>
    <w:rsid w:val="00462ABF"/>
    <w:rsid w:val="00462E5D"/>
    <w:rsid w:val="00463504"/>
    <w:rsid w:val="0046360C"/>
    <w:rsid w:val="00463C0A"/>
    <w:rsid w:val="00463F63"/>
    <w:rsid w:val="0046417C"/>
    <w:rsid w:val="00464552"/>
    <w:rsid w:val="00464634"/>
    <w:rsid w:val="004646C1"/>
    <w:rsid w:val="00464733"/>
    <w:rsid w:val="00464A9D"/>
    <w:rsid w:val="00465375"/>
    <w:rsid w:val="0046544B"/>
    <w:rsid w:val="0046550B"/>
    <w:rsid w:val="00465817"/>
    <w:rsid w:val="00465DEF"/>
    <w:rsid w:val="00465E54"/>
    <w:rsid w:val="00465EBB"/>
    <w:rsid w:val="00465FC6"/>
    <w:rsid w:val="0046664D"/>
    <w:rsid w:val="0046667F"/>
    <w:rsid w:val="00466CDB"/>
    <w:rsid w:val="00466D90"/>
    <w:rsid w:val="004671E6"/>
    <w:rsid w:val="00467200"/>
    <w:rsid w:val="0046761A"/>
    <w:rsid w:val="00467B41"/>
    <w:rsid w:val="00467EC5"/>
    <w:rsid w:val="004700ED"/>
    <w:rsid w:val="00470202"/>
    <w:rsid w:val="00470391"/>
    <w:rsid w:val="0047061F"/>
    <w:rsid w:val="00470775"/>
    <w:rsid w:val="00470B30"/>
    <w:rsid w:val="00470B34"/>
    <w:rsid w:val="00470BA2"/>
    <w:rsid w:val="004710A2"/>
    <w:rsid w:val="004710EE"/>
    <w:rsid w:val="00471341"/>
    <w:rsid w:val="00471465"/>
    <w:rsid w:val="004717AF"/>
    <w:rsid w:val="00471854"/>
    <w:rsid w:val="0047187F"/>
    <w:rsid w:val="00471C81"/>
    <w:rsid w:val="00471DEC"/>
    <w:rsid w:val="00471FE0"/>
    <w:rsid w:val="00472128"/>
    <w:rsid w:val="00472201"/>
    <w:rsid w:val="0047241F"/>
    <w:rsid w:val="00472527"/>
    <w:rsid w:val="00472682"/>
    <w:rsid w:val="00472812"/>
    <w:rsid w:val="00472B7C"/>
    <w:rsid w:val="00472B96"/>
    <w:rsid w:val="00472BB1"/>
    <w:rsid w:val="00472D7F"/>
    <w:rsid w:val="0047336C"/>
    <w:rsid w:val="0047343E"/>
    <w:rsid w:val="0047393A"/>
    <w:rsid w:val="004739DE"/>
    <w:rsid w:val="00473B58"/>
    <w:rsid w:val="00473DD2"/>
    <w:rsid w:val="00473DE9"/>
    <w:rsid w:val="0047433B"/>
    <w:rsid w:val="004743A7"/>
    <w:rsid w:val="00474791"/>
    <w:rsid w:val="004749EE"/>
    <w:rsid w:val="0047533D"/>
    <w:rsid w:val="00475529"/>
    <w:rsid w:val="00475608"/>
    <w:rsid w:val="00476150"/>
    <w:rsid w:val="00476229"/>
    <w:rsid w:val="00476325"/>
    <w:rsid w:val="004763B5"/>
    <w:rsid w:val="00476508"/>
    <w:rsid w:val="00476515"/>
    <w:rsid w:val="0047676B"/>
    <w:rsid w:val="004769D3"/>
    <w:rsid w:val="0047729B"/>
    <w:rsid w:val="0047745D"/>
    <w:rsid w:val="00477552"/>
    <w:rsid w:val="00477652"/>
    <w:rsid w:val="0047771F"/>
    <w:rsid w:val="00477768"/>
    <w:rsid w:val="004778E4"/>
    <w:rsid w:val="00477A43"/>
    <w:rsid w:val="00477BB2"/>
    <w:rsid w:val="00480142"/>
    <w:rsid w:val="004801D4"/>
    <w:rsid w:val="004804EF"/>
    <w:rsid w:val="0048059C"/>
    <w:rsid w:val="004805FD"/>
    <w:rsid w:val="00480768"/>
    <w:rsid w:val="00480CDB"/>
    <w:rsid w:val="00480F0F"/>
    <w:rsid w:val="0048118D"/>
    <w:rsid w:val="00481267"/>
    <w:rsid w:val="00481741"/>
    <w:rsid w:val="00481BA4"/>
    <w:rsid w:val="00481DFC"/>
    <w:rsid w:val="00481E04"/>
    <w:rsid w:val="0048220E"/>
    <w:rsid w:val="0048228C"/>
    <w:rsid w:val="004822C8"/>
    <w:rsid w:val="0048265E"/>
    <w:rsid w:val="00482D0C"/>
    <w:rsid w:val="0048328C"/>
    <w:rsid w:val="0048330F"/>
    <w:rsid w:val="004833D5"/>
    <w:rsid w:val="00483D85"/>
    <w:rsid w:val="00483EA9"/>
    <w:rsid w:val="00484506"/>
    <w:rsid w:val="0048482E"/>
    <w:rsid w:val="00484B66"/>
    <w:rsid w:val="00484FE1"/>
    <w:rsid w:val="0048512D"/>
    <w:rsid w:val="00485411"/>
    <w:rsid w:val="0048553E"/>
    <w:rsid w:val="00485E5E"/>
    <w:rsid w:val="0048663B"/>
    <w:rsid w:val="004866B5"/>
    <w:rsid w:val="00486967"/>
    <w:rsid w:val="00486A6C"/>
    <w:rsid w:val="00486C41"/>
    <w:rsid w:val="004879C0"/>
    <w:rsid w:val="00487F51"/>
    <w:rsid w:val="004901E8"/>
    <w:rsid w:val="004902C3"/>
    <w:rsid w:val="0049032F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94C"/>
    <w:rsid w:val="00491992"/>
    <w:rsid w:val="00491A37"/>
    <w:rsid w:val="00491A49"/>
    <w:rsid w:val="00491D35"/>
    <w:rsid w:val="0049201A"/>
    <w:rsid w:val="00492195"/>
    <w:rsid w:val="004921EB"/>
    <w:rsid w:val="00492678"/>
    <w:rsid w:val="004926E4"/>
    <w:rsid w:val="004929FB"/>
    <w:rsid w:val="004930B3"/>
    <w:rsid w:val="0049317C"/>
    <w:rsid w:val="00493231"/>
    <w:rsid w:val="0049389D"/>
    <w:rsid w:val="00493D6D"/>
    <w:rsid w:val="0049410E"/>
    <w:rsid w:val="0049422F"/>
    <w:rsid w:val="00494702"/>
    <w:rsid w:val="004954F2"/>
    <w:rsid w:val="004955B5"/>
    <w:rsid w:val="004959BE"/>
    <w:rsid w:val="00495A75"/>
    <w:rsid w:val="00495DDB"/>
    <w:rsid w:val="00495E9F"/>
    <w:rsid w:val="004960CD"/>
    <w:rsid w:val="004961D2"/>
    <w:rsid w:val="00496581"/>
    <w:rsid w:val="00496880"/>
    <w:rsid w:val="00496CF1"/>
    <w:rsid w:val="00496D85"/>
    <w:rsid w:val="00496ECF"/>
    <w:rsid w:val="00497000"/>
    <w:rsid w:val="00497036"/>
    <w:rsid w:val="004970F0"/>
    <w:rsid w:val="00497301"/>
    <w:rsid w:val="0049771F"/>
    <w:rsid w:val="00497927"/>
    <w:rsid w:val="00497C22"/>
    <w:rsid w:val="00497EC9"/>
    <w:rsid w:val="00497FE6"/>
    <w:rsid w:val="004A03C5"/>
    <w:rsid w:val="004A05B5"/>
    <w:rsid w:val="004A0B71"/>
    <w:rsid w:val="004A0C13"/>
    <w:rsid w:val="004A0D1D"/>
    <w:rsid w:val="004A133A"/>
    <w:rsid w:val="004A14AD"/>
    <w:rsid w:val="004A22D5"/>
    <w:rsid w:val="004A2716"/>
    <w:rsid w:val="004A2863"/>
    <w:rsid w:val="004A2A82"/>
    <w:rsid w:val="004A2C5C"/>
    <w:rsid w:val="004A2D03"/>
    <w:rsid w:val="004A2E78"/>
    <w:rsid w:val="004A30B4"/>
    <w:rsid w:val="004A35BB"/>
    <w:rsid w:val="004A3626"/>
    <w:rsid w:val="004A3C79"/>
    <w:rsid w:val="004A3ECD"/>
    <w:rsid w:val="004A41E7"/>
    <w:rsid w:val="004A42F9"/>
    <w:rsid w:val="004A4387"/>
    <w:rsid w:val="004A463B"/>
    <w:rsid w:val="004A4739"/>
    <w:rsid w:val="004A4986"/>
    <w:rsid w:val="004A534B"/>
    <w:rsid w:val="004A5D73"/>
    <w:rsid w:val="004A5F03"/>
    <w:rsid w:val="004A6131"/>
    <w:rsid w:val="004A626C"/>
    <w:rsid w:val="004A63E8"/>
    <w:rsid w:val="004A6454"/>
    <w:rsid w:val="004A65D1"/>
    <w:rsid w:val="004A6786"/>
    <w:rsid w:val="004A67BA"/>
    <w:rsid w:val="004A68D3"/>
    <w:rsid w:val="004A6B8B"/>
    <w:rsid w:val="004A6F75"/>
    <w:rsid w:val="004A73AA"/>
    <w:rsid w:val="004A7644"/>
    <w:rsid w:val="004A76A6"/>
    <w:rsid w:val="004A7951"/>
    <w:rsid w:val="004A7CE9"/>
    <w:rsid w:val="004A7D8A"/>
    <w:rsid w:val="004B081C"/>
    <w:rsid w:val="004B0A49"/>
    <w:rsid w:val="004B0B1B"/>
    <w:rsid w:val="004B0CBE"/>
    <w:rsid w:val="004B11EB"/>
    <w:rsid w:val="004B19FD"/>
    <w:rsid w:val="004B1A6F"/>
    <w:rsid w:val="004B1C9A"/>
    <w:rsid w:val="004B20BA"/>
    <w:rsid w:val="004B20E0"/>
    <w:rsid w:val="004B26A5"/>
    <w:rsid w:val="004B2719"/>
    <w:rsid w:val="004B283C"/>
    <w:rsid w:val="004B2A81"/>
    <w:rsid w:val="004B2AD5"/>
    <w:rsid w:val="004B2AED"/>
    <w:rsid w:val="004B318A"/>
    <w:rsid w:val="004B3769"/>
    <w:rsid w:val="004B37FC"/>
    <w:rsid w:val="004B3A1C"/>
    <w:rsid w:val="004B3AFC"/>
    <w:rsid w:val="004B3C9A"/>
    <w:rsid w:val="004B43B0"/>
    <w:rsid w:val="004B44EC"/>
    <w:rsid w:val="004B455E"/>
    <w:rsid w:val="004B4915"/>
    <w:rsid w:val="004B4E05"/>
    <w:rsid w:val="004B5289"/>
    <w:rsid w:val="004B53D2"/>
    <w:rsid w:val="004B548B"/>
    <w:rsid w:val="004B5650"/>
    <w:rsid w:val="004B575D"/>
    <w:rsid w:val="004B59F6"/>
    <w:rsid w:val="004B675B"/>
    <w:rsid w:val="004B6A53"/>
    <w:rsid w:val="004B70B0"/>
    <w:rsid w:val="004B73BF"/>
    <w:rsid w:val="004B7635"/>
    <w:rsid w:val="004B783C"/>
    <w:rsid w:val="004B7C40"/>
    <w:rsid w:val="004C04C9"/>
    <w:rsid w:val="004C05C2"/>
    <w:rsid w:val="004C07D2"/>
    <w:rsid w:val="004C0800"/>
    <w:rsid w:val="004C0E26"/>
    <w:rsid w:val="004C10E6"/>
    <w:rsid w:val="004C1155"/>
    <w:rsid w:val="004C12E3"/>
    <w:rsid w:val="004C163C"/>
    <w:rsid w:val="004C1C28"/>
    <w:rsid w:val="004C1EDB"/>
    <w:rsid w:val="004C21BA"/>
    <w:rsid w:val="004C25EC"/>
    <w:rsid w:val="004C27DE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45E"/>
    <w:rsid w:val="004C3693"/>
    <w:rsid w:val="004C3760"/>
    <w:rsid w:val="004C39B9"/>
    <w:rsid w:val="004C39DB"/>
    <w:rsid w:val="004C3B86"/>
    <w:rsid w:val="004C3E6D"/>
    <w:rsid w:val="004C461F"/>
    <w:rsid w:val="004C4736"/>
    <w:rsid w:val="004C4810"/>
    <w:rsid w:val="004C49BD"/>
    <w:rsid w:val="004C51B8"/>
    <w:rsid w:val="004C520F"/>
    <w:rsid w:val="004C5377"/>
    <w:rsid w:val="004C568F"/>
    <w:rsid w:val="004C5A0F"/>
    <w:rsid w:val="004C5D12"/>
    <w:rsid w:val="004C637C"/>
    <w:rsid w:val="004C64D1"/>
    <w:rsid w:val="004C6D37"/>
    <w:rsid w:val="004C6DC5"/>
    <w:rsid w:val="004C7686"/>
    <w:rsid w:val="004C79C9"/>
    <w:rsid w:val="004C7C97"/>
    <w:rsid w:val="004D04A0"/>
    <w:rsid w:val="004D0B21"/>
    <w:rsid w:val="004D0BD5"/>
    <w:rsid w:val="004D0D1A"/>
    <w:rsid w:val="004D0F09"/>
    <w:rsid w:val="004D0F73"/>
    <w:rsid w:val="004D0F89"/>
    <w:rsid w:val="004D14B4"/>
    <w:rsid w:val="004D14F6"/>
    <w:rsid w:val="004D15AF"/>
    <w:rsid w:val="004D17BB"/>
    <w:rsid w:val="004D1874"/>
    <w:rsid w:val="004D1935"/>
    <w:rsid w:val="004D271D"/>
    <w:rsid w:val="004D27A7"/>
    <w:rsid w:val="004D2859"/>
    <w:rsid w:val="004D2AA0"/>
    <w:rsid w:val="004D2BA0"/>
    <w:rsid w:val="004D2E15"/>
    <w:rsid w:val="004D3005"/>
    <w:rsid w:val="004D31B6"/>
    <w:rsid w:val="004D32EC"/>
    <w:rsid w:val="004D33CE"/>
    <w:rsid w:val="004D3642"/>
    <w:rsid w:val="004D386B"/>
    <w:rsid w:val="004D391F"/>
    <w:rsid w:val="004D3B72"/>
    <w:rsid w:val="004D3CA3"/>
    <w:rsid w:val="004D444D"/>
    <w:rsid w:val="004D4513"/>
    <w:rsid w:val="004D4C61"/>
    <w:rsid w:val="004D4C6B"/>
    <w:rsid w:val="004D5396"/>
    <w:rsid w:val="004D5699"/>
    <w:rsid w:val="004D5ABE"/>
    <w:rsid w:val="004D5BED"/>
    <w:rsid w:val="004D604E"/>
    <w:rsid w:val="004D61A5"/>
    <w:rsid w:val="004D6215"/>
    <w:rsid w:val="004D624A"/>
    <w:rsid w:val="004D631A"/>
    <w:rsid w:val="004D69A5"/>
    <w:rsid w:val="004D6B9E"/>
    <w:rsid w:val="004D6DB8"/>
    <w:rsid w:val="004D6E08"/>
    <w:rsid w:val="004D7100"/>
    <w:rsid w:val="004D711F"/>
    <w:rsid w:val="004D712C"/>
    <w:rsid w:val="004D73DC"/>
    <w:rsid w:val="004D75E8"/>
    <w:rsid w:val="004D785A"/>
    <w:rsid w:val="004D7A00"/>
    <w:rsid w:val="004E000D"/>
    <w:rsid w:val="004E0569"/>
    <w:rsid w:val="004E0629"/>
    <w:rsid w:val="004E083F"/>
    <w:rsid w:val="004E0A39"/>
    <w:rsid w:val="004E0B34"/>
    <w:rsid w:val="004E0D84"/>
    <w:rsid w:val="004E0DD0"/>
    <w:rsid w:val="004E0E05"/>
    <w:rsid w:val="004E10A6"/>
    <w:rsid w:val="004E11A0"/>
    <w:rsid w:val="004E15BB"/>
    <w:rsid w:val="004E15D4"/>
    <w:rsid w:val="004E1F1D"/>
    <w:rsid w:val="004E20E0"/>
    <w:rsid w:val="004E21F8"/>
    <w:rsid w:val="004E2241"/>
    <w:rsid w:val="004E22E1"/>
    <w:rsid w:val="004E23C3"/>
    <w:rsid w:val="004E24B7"/>
    <w:rsid w:val="004E27A7"/>
    <w:rsid w:val="004E29EC"/>
    <w:rsid w:val="004E29EE"/>
    <w:rsid w:val="004E2C52"/>
    <w:rsid w:val="004E30F4"/>
    <w:rsid w:val="004E32EA"/>
    <w:rsid w:val="004E3369"/>
    <w:rsid w:val="004E3376"/>
    <w:rsid w:val="004E3541"/>
    <w:rsid w:val="004E359A"/>
    <w:rsid w:val="004E36D7"/>
    <w:rsid w:val="004E370A"/>
    <w:rsid w:val="004E3D7F"/>
    <w:rsid w:val="004E4018"/>
    <w:rsid w:val="004E4420"/>
    <w:rsid w:val="004E4A43"/>
    <w:rsid w:val="004E4C97"/>
    <w:rsid w:val="004E4D4A"/>
    <w:rsid w:val="004E4F01"/>
    <w:rsid w:val="004E510D"/>
    <w:rsid w:val="004E52F0"/>
    <w:rsid w:val="004E53E0"/>
    <w:rsid w:val="004E5755"/>
    <w:rsid w:val="004E5845"/>
    <w:rsid w:val="004E5D62"/>
    <w:rsid w:val="004E5FD2"/>
    <w:rsid w:val="004E6C93"/>
    <w:rsid w:val="004E6D06"/>
    <w:rsid w:val="004E7119"/>
    <w:rsid w:val="004E712C"/>
    <w:rsid w:val="004E795C"/>
    <w:rsid w:val="004E7DDD"/>
    <w:rsid w:val="004E7E9F"/>
    <w:rsid w:val="004E7F19"/>
    <w:rsid w:val="004F00F0"/>
    <w:rsid w:val="004F0220"/>
    <w:rsid w:val="004F08B9"/>
    <w:rsid w:val="004F0B9C"/>
    <w:rsid w:val="004F0DC5"/>
    <w:rsid w:val="004F0DCC"/>
    <w:rsid w:val="004F1250"/>
    <w:rsid w:val="004F1382"/>
    <w:rsid w:val="004F1A29"/>
    <w:rsid w:val="004F1B6B"/>
    <w:rsid w:val="004F1F93"/>
    <w:rsid w:val="004F2097"/>
    <w:rsid w:val="004F21B6"/>
    <w:rsid w:val="004F2387"/>
    <w:rsid w:val="004F26AC"/>
    <w:rsid w:val="004F2813"/>
    <w:rsid w:val="004F299E"/>
    <w:rsid w:val="004F348D"/>
    <w:rsid w:val="004F3706"/>
    <w:rsid w:val="004F38BD"/>
    <w:rsid w:val="004F3D2F"/>
    <w:rsid w:val="004F425E"/>
    <w:rsid w:val="004F4321"/>
    <w:rsid w:val="004F451C"/>
    <w:rsid w:val="004F469E"/>
    <w:rsid w:val="004F4941"/>
    <w:rsid w:val="004F4B05"/>
    <w:rsid w:val="004F4DAD"/>
    <w:rsid w:val="004F4E81"/>
    <w:rsid w:val="004F4FB7"/>
    <w:rsid w:val="004F5050"/>
    <w:rsid w:val="004F5157"/>
    <w:rsid w:val="004F51F4"/>
    <w:rsid w:val="004F5212"/>
    <w:rsid w:val="004F5411"/>
    <w:rsid w:val="004F5971"/>
    <w:rsid w:val="004F5D92"/>
    <w:rsid w:val="004F5E67"/>
    <w:rsid w:val="004F62F6"/>
    <w:rsid w:val="004F6508"/>
    <w:rsid w:val="004F6540"/>
    <w:rsid w:val="004F65EE"/>
    <w:rsid w:val="004F6C3D"/>
    <w:rsid w:val="004F6DD3"/>
    <w:rsid w:val="004F6EDB"/>
    <w:rsid w:val="004F7107"/>
    <w:rsid w:val="004F7129"/>
    <w:rsid w:val="004F75DA"/>
    <w:rsid w:val="004F77D8"/>
    <w:rsid w:val="004F78B9"/>
    <w:rsid w:val="004F7A16"/>
    <w:rsid w:val="004F7E20"/>
    <w:rsid w:val="0050005F"/>
    <w:rsid w:val="00500515"/>
    <w:rsid w:val="00500B6B"/>
    <w:rsid w:val="00500B82"/>
    <w:rsid w:val="00500EC9"/>
    <w:rsid w:val="005016E0"/>
    <w:rsid w:val="0050172A"/>
    <w:rsid w:val="00501F22"/>
    <w:rsid w:val="0050202B"/>
    <w:rsid w:val="0050245D"/>
    <w:rsid w:val="00502501"/>
    <w:rsid w:val="0050266D"/>
    <w:rsid w:val="00502798"/>
    <w:rsid w:val="005027BD"/>
    <w:rsid w:val="00502B9A"/>
    <w:rsid w:val="00502DCD"/>
    <w:rsid w:val="00502E3F"/>
    <w:rsid w:val="00502E59"/>
    <w:rsid w:val="00502E76"/>
    <w:rsid w:val="00502EE8"/>
    <w:rsid w:val="005030B9"/>
    <w:rsid w:val="00503426"/>
    <w:rsid w:val="005035B7"/>
    <w:rsid w:val="00503651"/>
    <w:rsid w:val="005038C4"/>
    <w:rsid w:val="00503976"/>
    <w:rsid w:val="00503A16"/>
    <w:rsid w:val="00503AFD"/>
    <w:rsid w:val="00503B85"/>
    <w:rsid w:val="00503E3C"/>
    <w:rsid w:val="00504E21"/>
    <w:rsid w:val="00505BC9"/>
    <w:rsid w:val="0050609C"/>
    <w:rsid w:val="005060F4"/>
    <w:rsid w:val="00506404"/>
    <w:rsid w:val="005067A1"/>
    <w:rsid w:val="00506E5D"/>
    <w:rsid w:val="0050719E"/>
    <w:rsid w:val="00507327"/>
    <w:rsid w:val="005076A1"/>
    <w:rsid w:val="00507860"/>
    <w:rsid w:val="00507AAB"/>
    <w:rsid w:val="005100B5"/>
    <w:rsid w:val="005101BB"/>
    <w:rsid w:val="005104B6"/>
    <w:rsid w:val="00510B8E"/>
    <w:rsid w:val="00510D1B"/>
    <w:rsid w:val="00510D6D"/>
    <w:rsid w:val="00510D9C"/>
    <w:rsid w:val="00511101"/>
    <w:rsid w:val="005112B1"/>
    <w:rsid w:val="0051134A"/>
    <w:rsid w:val="00511A98"/>
    <w:rsid w:val="00511DFD"/>
    <w:rsid w:val="00512001"/>
    <w:rsid w:val="00512112"/>
    <w:rsid w:val="005122B6"/>
    <w:rsid w:val="0051236D"/>
    <w:rsid w:val="00512D86"/>
    <w:rsid w:val="00512FF0"/>
    <w:rsid w:val="005133CE"/>
    <w:rsid w:val="005133E1"/>
    <w:rsid w:val="005135FD"/>
    <w:rsid w:val="00513B81"/>
    <w:rsid w:val="00513BF1"/>
    <w:rsid w:val="00514153"/>
    <w:rsid w:val="005142ED"/>
    <w:rsid w:val="00514AFE"/>
    <w:rsid w:val="00514C4D"/>
    <w:rsid w:val="00514F26"/>
    <w:rsid w:val="005151D4"/>
    <w:rsid w:val="00515391"/>
    <w:rsid w:val="005156BB"/>
    <w:rsid w:val="00515D1D"/>
    <w:rsid w:val="00515FFB"/>
    <w:rsid w:val="0051608E"/>
    <w:rsid w:val="0051631C"/>
    <w:rsid w:val="0051648F"/>
    <w:rsid w:val="00516B0D"/>
    <w:rsid w:val="00516CBE"/>
    <w:rsid w:val="00516FF2"/>
    <w:rsid w:val="00517393"/>
    <w:rsid w:val="00517469"/>
    <w:rsid w:val="00517516"/>
    <w:rsid w:val="00517F5A"/>
    <w:rsid w:val="0052028C"/>
    <w:rsid w:val="00520340"/>
    <w:rsid w:val="005206C0"/>
    <w:rsid w:val="00520A29"/>
    <w:rsid w:val="00520F53"/>
    <w:rsid w:val="00521093"/>
    <w:rsid w:val="005214B1"/>
    <w:rsid w:val="005215BA"/>
    <w:rsid w:val="00521878"/>
    <w:rsid w:val="005219EF"/>
    <w:rsid w:val="00521C24"/>
    <w:rsid w:val="0052265E"/>
    <w:rsid w:val="00522F25"/>
    <w:rsid w:val="0052302A"/>
    <w:rsid w:val="005230B5"/>
    <w:rsid w:val="0052316F"/>
    <w:rsid w:val="00523558"/>
    <w:rsid w:val="00523656"/>
    <w:rsid w:val="005238AD"/>
    <w:rsid w:val="00523DAE"/>
    <w:rsid w:val="005241C8"/>
    <w:rsid w:val="00524249"/>
    <w:rsid w:val="005244C3"/>
    <w:rsid w:val="00524543"/>
    <w:rsid w:val="005248C4"/>
    <w:rsid w:val="00525698"/>
    <w:rsid w:val="00525C62"/>
    <w:rsid w:val="0052604E"/>
    <w:rsid w:val="00526249"/>
    <w:rsid w:val="0052660D"/>
    <w:rsid w:val="0052661B"/>
    <w:rsid w:val="00526FEC"/>
    <w:rsid w:val="00527416"/>
    <w:rsid w:val="00527441"/>
    <w:rsid w:val="0052786C"/>
    <w:rsid w:val="00527A7B"/>
    <w:rsid w:val="00527AA5"/>
    <w:rsid w:val="00527C6D"/>
    <w:rsid w:val="00527D4D"/>
    <w:rsid w:val="005300A6"/>
    <w:rsid w:val="00530743"/>
    <w:rsid w:val="0053082D"/>
    <w:rsid w:val="005308C3"/>
    <w:rsid w:val="00530946"/>
    <w:rsid w:val="00530A82"/>
    <w:rsid w:val="00530FB2"/>
    <w:rsid w:val="00531493"/>
    <w:rsid w:val="00531982"/>
    <w:rsid w:val="00531AE6"/>
    <w:rsid w:val="00531C50"/>
    <w:rsid w:val="0053206D"/>
    <w:rsid w:val="005322C6"/>
    <w:rsid w:val="0053241B"/>
    <w:rsid w:val="00532681"/>
    <w:rsid w:val="005327C3"/>
    <w:rsid w:val="0053281F"/>
    <w:rsid w:val="00533147"/>
    <w:rsid w:val="005331F3"/>
    <w:rsid w:val="0053396F"/>
    <w:rsid w:val="00533B4A"/>
    <w:rsid w:val="00533E22"/>
    <w:rsid w:val="00534466"/>
    <w:rsid w:val="00534624"/>
    <w:rsid w:val="0053462C"/>
    <w:rsid w:val="005351D1"/>
    <w:rsid w:val="0053529E"/>
    <w:rsid w:val="00535978"/>
    <w:rsid w:val="00535BDF"/>
    <w:rsid w:val="0053624D"/>
    <w:rsid w:val="00536675"/>
    <w:rsid w:val="005366AB"/>
    <w:rsid w:val="00536797"/>
    <w:rsid w:val="00536A1E"/>
    <w:rsid w:val="00536BE6"/>
    <w:rsid w:val="00537665"/>
    <w:rsid w:val="005377A6"/>
    <w:rsid w:val="0053780C"/>
    <w:rsid w:val="00537BE2"/>
    <w:rsid w:val="00537E20"/>
    <w:rsid w:val="0054008E"/>
    <w:rsid w:val="005400F5"/>
    <w:rsid w:val="005401A3"/>
    <w:rsid w:val="00540E8E"/>
    <w:rsid w:val="00541101"/>
    <w:rsid w:val="0054120B"/>
    <w:rsid w:val="005412E3"/>
    <w:rsid w:val="005412E9"/>
    <w:rsid w:val="00541C62"/>
    <w:rsid w:val="0054242E"/>
    <w:rsid w:val="005424EF"/>
    <w:rsid w:val="00542876"/>
    <w:rsid w:val="00543226"/>
    <w:rsid w:val="00543562"/>
    <w:rsid w:val="00543A9F"/>
    <w:rsid w:val="00543D29"/>
    <w:rsid w:val="00543FD3"/>
    <w:rsid w:val="005444BE"/>
    <w:rsid w:val="00544B53"/>
    <w:rsid w:val="00544DD9"/>
    <w:rsid w:val="00544E46"/>
    <w:rsid w:val="00545267"/>
    <w:rsid w:val="005453B6"/>
    <w:rsid w:val="005453EF"/>
    <w:rsid w:val="005458F2"/>
    <w:rsid w:val="0054595E"/>
    <w:rsid w:val="00545A4F"/>
    <w:rsid w:val="00545BA1"/>
    <w:rsid w:val="005461E1"/>
    <w:rsid w:val="005461F7"/>
    <w:rsid w:val="0054637D"/>
    <w:rsid w:val="00546763"/>
    <w:rsid w:val="005467D1"/>
    <w:rsid w:val="00546AC0"/>
    <w:rsid w:val="00546B8F"/>
    <w:rsid w:val="00546D40"/>
    <w:rsid w:val="0054712C"/>
    <w:rsid w:val="005472A6"/>
    <w:rsid w:val="005474C4"/>
    <w:rsid w:val="00547804"/>
    <w:rsid w:val="005478BA"/>
    <w:rsid w:val="00547AB4"/>
    <w:rsid w:val="00550417"/>
    <w:rsid w:val="00550437"/>
    <w:rsid w:val="005507EE"/>
    <w:rsid w:val="00550CE7"/>
    <w:rsid w:val="0055128A"/>
    <w:rsid w:val="005518A6"/>
    <w:rsid w:val="00551CEB"/>
    <w:rsid w:val="00552166"/>
    <w:rsid w:val="00552778"/>
    <w:rsid w:val="00552812"/>
    <w:rsid w:val="00552D1C"/>
    <w:rsid w:val="00552E06"/>
    <w:rsid w:val="00552E67"/>
    <w:rsid w:val="005530C8"/>
    <w:rsid w:val="00553312"/>
    <w:rsid w:val="00553447"/>
    <w:rsid w:val="00553829"/>
    <w:rsid w:val="005538BB"/>
    <w:rsid w:val="00553A77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E3"/>
    <w:rsid w:val="00554F73"/>
    <w:rsid w:val="0055522D"/>
    <w:rsid w:val="005552FB"/>
    <w:rsid w:val="0055531E"/>
    <w:rsid w:val="00555794"/>
    <w:rsid w:val="00555B24"/>
    <w:rsid w:val="00555CF4"/>
    <w:rsid w:val="00555D1D"/>
    <w:rsid w:val="00555F52"/>
    <w:rsid w:val="005563CD"/>
    <w:rsid w:val="00556BEA"/>
    <w:rsid w:val="00556F01"/>
    <w:rsid w:val="00557025"/>
    <w:rsid w:val="005572FD"/>
    <w:rsid w:val="005573DC"/>
    <w:rsid w:val="005574A0"/>
    <w:rsid w:val="005574FD"/>
    <w:rsid w:val="005576EE"/>
    <w:rsid w:val="00557742"/>
    <w:rsid w:val="00557B8C"/>
    <w:rsid w:val="00557CE0"/>
    <w:rsid w:val="00557EBC"/>
    <w:rsid w:val="00557ED2"/>
    <w:rsid w:val="00557F26"/>
    <w:rsid w:val="0056033E"/>
    <w:rsid w:val="005604E0"/>
    <w:rsid w:val="005607D1"/>
    <w:rsid w:val="00560A4C"/>
    <w:rsid w:val="00560A79"/>
    <w:rsid w:val="00560C08"/>
    <w:rsid w:val="00560D01"/>
    <w:rsid w:val="005610F9"/>
    <w:rsid w:val="00561133"/>
    <w:rsid w:val="00561716"/>
    <w:rsid w:val="00561989"/>
    <w:rsid w:val="00562061"/>
    <w:rsid w:val="005623B8"/>
    <w:rsid w:val="0056256B"/>
    <w:rsid w:val="005625BE"/>
    <w:rsid w:val="0056288E"/>
    <w:rsid w:val="00562A99"/>
    <w:rsid w:val="00562B23"/>
    <w:rsid w:val="00562BCD"/>
    <w:rsid w:val="00563406"/>
    <w:rsid w:val="005635A1"/>
    <w:rsid w:val="00563B30"/>
    <w:rsid w:val="00563D4A"/>
    <w:rsid w:val="00563D9A"/>
    <w:rsid w:val="00563E9C"/>
    <w:rsid w:val="00563EBB"/>
    <w:rsid w:val="00564352"/>
    <w:rsid w:val="00564703"/>
    <w:rsid w:val="00564885"/>
    <w:rsid w:val="00564A06"/>
    <w:rsid w:val="00564BA7"/>
    <w:rsid w:val="00564CEB"/>
    <w:rsid w:val="00564E70"/>
    <w:rsid w:val="00564FC4"/>
    <w:rsid w:val="005653BB"/>
    <w:rsid w:val="0056573A"/>
    <w:rsid w:val="0056587A"/>
    <w:rsid w:val="005658D8"/>
    <w:rsid w:val="00565D98"/>
    <w:rsid w:val="00565E91"/>
    <w:rsid w:val="005660CD"/>
    <w:rsid w:val="005663E5"/>
    <w:rsid w:val="0056660E"/>
    <w:rsid w:val="005666D7"/>
    <w:rsid w:val="00566AC2"/>
    <w:rsid w:val="00566C87"/>
    <w:rsid w:val="00566CED"/>
    <w:rsid w:val="00567580"/>
    <w:rsid w:val="00567705"/>
    <w:rsid w:val="00567AD3"/>
    <w:rsid w:val="00567C35"/>
    <w:rsid w:val="005701E7"/>
    <w:rsid w:val="00570370"/>
    <w:rsid w:val="00570427"/>
    <w:rsid w:val="005704B4"/>
    <w:rsid w:val="00570535"/>
    <w:rsid w:val="005705A9"/>
    <w:rsid w:val="005707A4"/>
    <w:rsid w:val="00570E5E"/>
    <w:rsid w:val="0057112E"/>
    <w:rsid w:val="00571207"/>
    <w:rsid w:val="00571209"/>
    <w:rsid w:val="0057133F"/>
    <w:rsid w:val="00571BC6"/>
    <w:rsid w:val="00571C2F"/>
    <w:rsid w:val="00571DE4"/>
    <w:rsid w:val="00571F17"/>
    <w:rsid w:val="005721F4"/>
    <w:rsid w:val="005723DF"/>
    <w:rsid w:val="00572E90"/>
    <w:rsid w:val="005731CE"/>
    <w:rsid w:val="005736A0"/>
    <w:rsid w:val="00573728"/>
    <w:rsid w:val="00573D3C"/>
    <w:rsid w:val="00573EE6"/>
    <w:rsid w:val="00573F4E"/>
    <w:rsid w:val="005743C7"/>
    <w:rsid w:val="005743F6"/>
    <w:rsid w:val="0057469A"/>
    <w:rsid w:val="005746F4"/>
    <w:rsid w:val="00574801"/>
    <w:rsid w:val="00574C54"/>
    <w:rsid w:val="00574EFD"/>
    <w:rsid w:val="00575272"/>
    <w:rsid w:val="005754E6"/>
    <w:rsid w:val="00575559"/>
    <w:rsid w:val="00575649"/>
    <w:rsid w:val="005756DB"/>
    <w:rsid w:val="00575746"/>
    <w:rsid w:val="00575780"/>
    <w:rsid w:val="005757DF"/>
    <w:rsid w:val="0057635D"/>
    <w:rsid w:val="00576534"/>
    <w:rsid w:val="0057654A"/>
    <w:rsid w:val="005766B3"/>
    <w:rsid w:val="00576C7F"/>
    <w:rsid w:val="00576CE7"/>
    <w:rsid w:val="00576D88"/>
    <w:rsid w:val="00576FEC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1121"/>
    <w:rsid w:val="0058142C"/>
    <w:rsid w:val="00581917"/>
    <w:rsid w:val="00581CAA"/>
    <w:rsid w:val="00581E3B"/>
    <w:rsid w:val="00581EBD"/>
    <w:rsid w:val="00582035"/>
    <w:rsid w:val="005822A6"/>
    <w:rsid w:val="005822D4"/>
    <w:rsid w:val="0058251B"/>
    <w:rsid w:val="00582546"/>
    <w:rsid w:val="00582618"/>
    <w:rsid w:val="00582DDE"/>
    <w:rsid w:val="00582E53"/>
    <w:rsid w:val="00582F2D"/>
    <w:rsid w:val="005830CD"/>
    <w:rsid w:val="005831B7"/>
    <w:rsid w:val="005839F1"/>
    <w:rsid w:val="00583B55"/>
    <w:rsid w:val="00583D9A"/>
    <w:rsid w:val="0058419A"/>
    <w:rsid w:val="00584298"/>
    <w:rsid w:val="005842F3"/>
    <w:rsid w:val="00584BD3"/>
    <w:rsid w:val="00585022"/>
    <w:rsid w:val="00585358"/>
    <w:rsid w:val="00585AEA"/>
    <w:rsid w:val="00585BE0"/>
    <w:rsid w:val="00585E84"/>
    <w:rsid w:val="005862F4"/>
    <w:rsid w:val="005863EA"/>
    <w:rsid w:val="00586461"/>
    <w:rsid w:val="005868EB"/>
    <w:rsid w:val="00586C36"/>
    <w:rsid w:val="0058712F"/>
    <w:rsid w:val="005875FD"/>
    <w:rsid w:val="005879AC"/>
    <w:rsid w:val="00587ED5"/>
    <w:rsid w:val="00590114"/>
    <w:rsid w:val="005901C3"/>
    <w:rsid w:val="00590262"/>
    <w:rsid w:val="005909B9"/>
    <w:rsid w:val="00590ECF"/>
    <w:rsid w:val="005913A7"/>
    <w:rsid w:val="00591910"/>
    <w:rsid w:val="00591A90"/>
    <w:rsid w:val="00591B1B"/>
    <w:rsid w:val="00591F51"/>
    <w:rsid w:val="0059202B"/>
    <w:rsid w:val="00592487"/>
    <w:rsid w:val="00592CEF"/>
    <w:rsid w:val="00592E10"/>
    <w:rsid w:val="00592E63"/>
    <w:rsid w:val="005934F9"/>
    <w:rsid w:val="00593B2A"/>
    <w:rsid w:val="00593F4F"/>
    <w:rsid w:val="00594193"/>
    <w:rsid w:val="00594337"/>
    <w:rsid w:val="005945A4"/>
    <w:rsid w:val="005945E6"/>
    <w:rsid w:val="00594E20"/>
    <w:rsid w:val="00594FCD"/>
    <w:rsid w:val="00594FE1"/>
    <w:rsid w:val="00595052"/>
    <w:rsid w:val="00595197"/>
    <w:rsid w:val="005953A6"/>
    <w:rsid w:val="00595463"/>
    <w:rsid w:val="005954E8"/>
    <w:rsid w:val="00595663"/>
    <w:rsid w:val="0059578F"/>
    <w:rsid w:val="005959C1"/>
    <w:rsid w:val="00596075"/>
    <w:rsid w:val="005963C9"/>
    <w:rsid w:val="005968E3"/>
    <w:rsid w:val="00596B56"/>
    <w:rsid w:val="00596D65"/>
    <w:rsid w:val="00596F21"/>
    <w:rsid w:val="005970E3"/>
    <w:rsid w:val="005971AD"/>
    <w:rsid w:val="00597211"/>
    <w:rsid w:val="0059729A"/>
    <w:rsid w:val="00597388"/>
    <w:rsid w:val="0059752C"/>
    <w:rsid w:val="00597EE6"/>
    <w:rsid w:val="005A0069"/>
    <w:rsid w:val="005A02D1"/>
    <w:rsid w:val="005A0417"/>
    <w:rsid w:val="005A060E"/>
    <w:rsid w:val="005A061C"/>
    <w:rsid w:val="005A082C"/>
    <w:rsid w:val="005A09FF"/>
    <w:rsid w:val="005A0AA7"/>
    <w:rsid w:val="005A140E"/>
    <w:rsid w:val="005A1BCD"/>
    <w:rsid w:val="005A1C0D"/>
    <w:rsid w:val="005A1DA6"/>
    <w:rsid w:val="005A22F3"/>
    <w:rsid w:val="005A255F"/>
    <w:rsid w:val="005A26EB"/>
    <w:rsid w:val="005A2761"/>
    <w:rsid w:val="005A2C47"/>
    <w:rsid w:val="005A2D82"/>
    <w:rsid w:val="005A2D91"/>
    <w:rsid w:val="005A3358"/>
    <w:rsid w:val="005A33B4"/>
    <w:rsid w:val="005A3899"/>
    <w:rsid w:val="005A3D1F"/>
    <w:rsid w:val="005A3D83"/>
    <w:rsid w:val="005A3E9C"/>
    <w:rsid w:val="005A4020"/>
    <w:rsid w:val="005A4053"/>
    <w:rsid w:val="005A40AC"/>
    <w:rsid w:val="005A4258"/>
    <w:rsid w:val="005A454B"/>
    <w:rsid w:val="005A497F"/>
    <w:rsid w:val="005A4C38"/>
    <w:rsid w:val="005A4D18"/>
    <w:rsid w:val="005A4EFD"/>
    <w:rsid w:val="005A51D1"/>
    <w:rsid w:val="005A5233"/>
    <w:rsid w:val="005A5467"/>
    <w:rsid w:val="005A6525"/>
    <w:rsid w:val="005A6692"/>
    <w:rsid w:val="005A6A15"/>
    <w:rsid w:val="005A6DAA"/>
    <w:rsid w:val="005A6FB7"/>
    <w:rsid w:val="005A7002"/>
    <w:rsid w:val="005A757D"/>
    <w:rsid w:val="005A775C"/>
    <w:rsid w:val="005A77E5"/>
    <w:rsid w:val="005A7917"/>
    <w:rsid w:val="005A796E"/>
    <w:rsid w:val="005A7CC3"/>
    <w:rsid w:val="005A7DEA"/>
    <w:rsid w:val="005A7F5E"/>
    <w:rsid w:val="005B037D"/>
    <w:rsid w:val="005B07DF"/>
    <w:rsid w:val="005B0886"/>
    <w:rsid w:val="005B0BBC"/>
    <w:rsid w:val="005B19F7"/>
    <w:rsid w:val="005B1B7D"/>
    <w:rsid w:val="005B2201"/>
    <w:rsid w:val="005B2555"/>
    <w:rsid w:val="005B26C3"/>
    <w:rsid w:val="005B2767"/>
    <w:rsid w:val="005B282B"/>
    <w:rsid w:val="005B28D4"/>
    <w:rsid w:val="005B2B11"/>
    <w:rsid w:val="005B2C36"/>
    <w:rsid w:val="005B2C7D"/>
    <w:rsid w:val="005B2CB3"/>
    <w:rsid w:val="005B2E68"/>
    <w:rsid w:val="005B3431"/>
    <w:rsid w:val="005B369A"/>
    <w:rsid w:val="005B3E3B"/>
    <w:rsid w:val="005B4554"/>
    <w:rsid w:val="005B477F"/>
    <w:rsid w:val="005B4990"/>
    <w:rsid w:val="005B49C7"/>
    <w:rsid w:val="005B4A42"/>
    <w:rsid w:val="005B4D26"/>
    <w:rsid w:val="005B4D7C"/>
    <w:rsid w:val="005B4EBF"/>
    <w:rsid w:val="005B508C"/>
    <w:rsid w:val="005B6003"/>
    <w:rsid w:val="005B6613"/>
    <w:rsid w:val="005B677B"/>
    <w:rsid w:val="005B6845"/>
    <w:rsid w:val="005B69A3"/>
    <w:rsid w:val="005B71CA"/>
    <w:rsid w:val="005B7467"/>
    <w:rsid w:val="005B778D"/>
    <w:rsid w:val="005B7B6B"/>
    <w:rsid w:val="005C0629"/>
    <w:rsid w:val="005C0665"/>
    <w:rsid w:val="005C0BC2"/>
    <w:rsid w:val="005C0E4B"/>
    <w:rsid w:val="005C0F86"/>
    <w:rsid w:val="005C0FBD"/>
    <w:rsid w:val="005C111A"/>
    <w:rsid w:val="005C1181"/>
    <w:rsid w:val="005C12CD"/>
    <w:rsid w:val="005C1362"/>
    <w:rsid w:val="005C1368"/>
    <w:rsid w:val="005C13E6"/>
    <w:rsid w:val="005C145D"/>
    <w:rsid w:val="005C1526"/>
    <w:rsid w:val="005C1BEE"/>
    <w:rsid w:val="005C1BF7"/>
    <w:rsid w:val="005C1F41"/>
    <w:rsid w:val="005C21C1"/>
    <w:rsid w:val="005C2215"/>
    <w:rsid w:val="005C2265"/>
    <w:rsid w:val="005C2348"/>
    <w:rsid w:val="005C2760"/>
    <w:rsid w:val="005C2881"/>
    <w:rsid w:val="005C2934"/>
    <w:rsid w:val="005C2E5E"/>
    <w:rsid w:val="005C35BC"/>
    <w:rsid w:val="005C37D8"/>
    <w:rsid w:val="005C3888"/>
    <w:rsid w:val="005C3980"/>
    <w:rsid w:val="005C3FD4"/>
    <w:rsid w:val="005C40E7"/>
    <w:rsid w:val="005C41D2"/>
    <w:rsid w:val="005C43A9"/>
    <w:rsid w:val="005C4839"/>
    <w:rsid w:val="005C4CB7"/>
    <w:rsid w:val="005C4D0C"/>
    <w:rsid w:val="005C4E69"/>
    <w:rsid w:val="005C4EE6"/>
    <w:rsid w:val="005C4FED"/>
    <w:rsid w:val="005C51FD"/>
    <w:rsid w:val="005C5450"/>
    <w:rsid w:val="005C546D"/>
    <w:rsid w:val="005C54E3"/>
    <w:rsid w:val="005C59E6"/>
    <w:rsid w:val="005C5C93"/>
    <w:rsid w:val="005C5DF6"/>
    <w:rsid w:val="005C63CD"/>
    <w:rsid w:val="005C63E9"/>
    <w:rsid w:val="005C6584"/>
    <w:rsid w:val="005C6DE2"/>
    <w:rsid w:val="005C6F95"/>
    <w:rsid w:val="005C6FA8"/>
    <w:rsid w:val="005C787B"/>
    <w:rsid w:val="005D00C4"/>
    <w:rsid w:val="005D0372"/>
    <w:rsid w:val="005D0A0D"/>
    <w:rsid w:val="005D0D55"/>
    <w:rsid w:val="005D0E03"/>
    <w:rsid w:val="005D0E0C"/>
    <w:rsid w:val="005D159C"/>
    <w:rsid w:val="005D18EE"/>
    <w:rsid w:val="005D2140"/>
    <w:rsid w:val="005D22B7"/>
    <w:rsid w:val="005D23C6"/>
    <w:rsid w:val="005D34BA"/>
    <w:rsid w:val="005D3A50"/>
    <w:rsid w:val="005D3D2A"/>
    <w:rsid w:val="005D3DD7"/>
    <w:rsid w:val="005D445E"/>
    <w:rsid w:val="005D468A"/>
    <w:rsid w:val="005D474D"/>
    <w:rsid w:val="005D47B2"/>
    <w:rsid w:val="005D48E0"/>
    <w:rsid w:val="005D4A61"/>
    <w:rsid w:val="005D4C19"/>
    <w:rsid w:val="005D4D67"/>
    <w:rsid w:val="005D4F50"/>
    <w:rsid w:val="005D550B"/>
    <w:rsid w:val="005D55AE"/>
    <w:rsid w:val="005D5656"/>
    <w:rsid w:val="005D574F"/>
    <w:rsid w:val="005D57A6"/>
    <w:rsid w:val="005D584D"/>
    <w:rsid w:val="005D58F5"/>
    <w:rsid w:val="005D58FE"/>
    <w:rsid w:val="005D5CDA"/>
    <w:rsid w:val="005D6214"/>
    <w:rsid w:val="005D6593"/>
    <w:rsid w:val="005D6AC4"/>
    <w:rsid w:val="005D6C3B"/>
    <w:rsid w:val="005D6E98"/>
    <w:rsid w:val="005D77E7"/>
    <w:rsid w:val="005D793C"/>
    <w:rsid w:val="005D7BA6"/>
    <w:rsid w:val="005D7D73"/>
    <w:rsid w:val="005E079D"/>
    <w:rsid w:val="005E11AF"/>
    <w:rsid w:val="005E14F6"/>
    <w:rsid w:val="005E1743"/>
    <w:rsid w:val="005E1C9E"/>
    <w:rsid w:val="005E258E"/>
    <w:rsid w:val="005E2608"/>
    <w:rsid w:val="005E2C77"/>
    <w:rsid w:val="005E2EBC"/>
    <w:rsid w:val="005E329A"/>
    <w:rsid w:val="005E33FB"/>
    <w:rsid w:val="005E3A47"/>
    <w:rsid w:val="005E3D06"/>
    <w:rsid w:val="005E415F"/>
    <w:rsid w:val="005E4AA7"/>
    <w:rsid w:val="005E4B03"/>
    <w:rsid w:val="005E4B61"/>
    <w:rsid w:val="005E4B7E"/>
    <w:rsid w:val="005E4C82"/>
    <w:rsid w:val="005E4F98"/>
    <w:rsid w:val="005E522F"/>
    <w:rsid w:val="005E5359"/>
    <w:rsid w:val="005E56E7"/>
    <w:rsid w:val="005E56F5"/>
    <w:rsid w:val="005E597D"/>
    <w:rsid w:val="005E5C33"/>
    <w:rsid w:val="005E5D2C"/>
    <w:rsid w:val="005E6046"/>
    <w:rsid w:val="005E63BC"/>
    <w:rsid w:val="005E6625"/>
    <w:rsid w:val="005E6710"/>
    <w:rsid w:val="005E6878"/>
    <w:rsid w:val="005E697B"/>
    <w:rsid w:val="005E6F55"/>
    <w:rsid w:val="005E7142"/>
    <w:rsid w:val="005E72DF"/>
    <w:rsid w:val="005E72E5"/>
    <w:rsid w:val="005E7514"/>
    <w:rsid w:val="005E752B"/>
    <w:rsid w:val="005E783A"/>
    <w:rsid w:val="005E79EB"/>
    <w:rsid w:val="005E7B1C"/>
    <w:rsid w:val="005E7E68"/>
    <w:rsid w:val="005F013D"/>
    <w:rsid w:val="005F028B"/>
    <w:rsid w:val="005F02D0"/>
    <w:rsid w:val="005F0648"/>
    <w:rsid w:val="005F09B1"/>
    <w:rsid w:val="005F0A87"/>
    <w:rsid w:val="005F0C85"/>
    <w:rsid w:val="005F101E"/>
    <w:rsid w:val="005F11DF"/>
    <w:rsid w:val="005F15BF"/>
    <w:rsid w:val="005F17BA"/>
    <w:rsid w:val="005F1E9D"/>
    <w:rsid w:val="005F258D"/>
    <w:rsid w:val="005F285B"/>
    <w:rsid w:val="005F299F"/>
    <w:rsid w:val="005F2D90"/>
    <w:rsid w:val="005F3280"/>
    <w:rsid w:val="005F32D7"/>
    <w:rsid w:val="005F3E1C"/>
    <w:rsid w:val="005F3FCB"/>
    <w:rsid w:val="005F4216"/>
    <w:rsid w:val="005F43E5"/>
    <w:rsid w:val="005F4595"/>
    <w:rsid w:val="005F46B0"/>
    <w:rsid w:val="005F495E"/>
    <w:rsid w:val="005F4EBF"/>
    <w:rsid w:val="005F53BA"/>
    <w:rsid w:val="005F56D8"/>
    <w:rsid w:val="005F59D6"/>
    <w:rsid w:val="005F5B95"/>
    <w:rsid w:val="005F5C5D"/>
    <w:rsid w:val="005F5ED8"/>
    <w:rsid w:val="005F5F8F"/>
    <w:rsid w:val="005F60FA"/>
    <w:rsid w:val="005F681D"/>
    <w:rsid w:val="005F69CE"/>
    <w:rsid w:val="005F7151"/>
    <w:rsid w:val="005F7334"/>
    <w:rsid w:val="005F7356"/>
    <w:rsid w:val="005F747B"/>
    <w:rsid w:val="005F74C6"/>
    <w:rsid w:val="005F7AF3"/>
    <w:rsid w:val="005F7C46"/>
    <w:rsid w:val="005F7DBE"/>
    <w:rsid w:val="006002C7"/>
    <w:rsid w:val="0060048A"/>
    <w:rsid w:val="00600881"/>
    <w:rsid w:val="006008B5"/>
    <w:rsid w:val="00600E3F"/>
    <w:rsid w:val="006011F1"/>
    <w:rsid w:val="006015D6"/>
    <w:rsid w:val="006016C8"/>
    <w:rsid w:val="006017C4"/>
    <w:rsid w:val="00601B38"/>
    <w:rsid w:val="00601B92"/>
    <w:rsid w:val="00601DBF"/>
    <w:rsid w:val="006020CD"/>
    <w:rsid w:val="00602575"/>
    <w:rsid w:val="0060272F"/>
    <w:rsid w:val="00602CD5"/>
    <w:rsid w:val="00602FF6"/>
    <w:rsid w:val="0060319D"/>
    <w:rsid w:val="006031B8"/>
    <w:rsid w:val="00603304"/>
    <w:rsid w:val="00603373"/>
    <w:rsid w:val="00603833"/>
    <w:rsid w:val="00603BE9"/>
    <w:rsid w:val="00603DE1"/>
    <w:rsid w:val="006040EE"/>
    <w:rsid w:val="006041B5"/>
    <w:rsid w:val="0060470D"/>
    <w:rsid w:val="0060479B"/>
    <w:rsid w:val="00604A21"/>
    <w:rsid w:val="00604F17"/>
    <w:rsid w:val="00605107"/>
    <w:rsid w:val="00605158"/>
    <w:rsid w:val="00605236"/>
    <w:rsid w:val="006052B8"/>
    <w:rsid w:val="0060569F"/>
    <w:rsid w:val="00605D35"/>
    <w:rsid w:val="00605E53"/>
    <w:rsid w:val="00605EE3"/>
    <w:rsid w:val="00606389"/>
    <w:rsid w:val="006063AF"/>
    <w:rsid w:val="006064B2"/>
    <w:rsid w:val="00606671"/>
    <w:rsid w:val="006069E4"/>
    <w:rsid w:val="00606CCF"/>
    <w:rsid w:val="00606DB5"/>
    <w:rsid w:val="00607639"/>
    <w:rsid w:val="00610226"/>
    <w:rsid w:val="00610547"/>
    <w:rsid w:val="00610DAD"/>
    <w:rsid w:val="00610E04"/>
    <w:rsid w:val="00611588"/>
    <w:rsid w:val="006115EF"/>
    <w:rsid w:val="006119E3"/>
    <w:rsid w:val="00611E5A"/>
    <w:rsid w:val="0061201F"/>
    <w:rsid w:val="006120F1"/>
    <w:rsid w:val="00612429"/>
    <w:rsid w:val="00612C34"/>
    <w:rsid w:val="006134D6"/>
    <w:rsid w:val="006137F6"/>
    <w:rsid w:val="006138C5"/>
    <w:rsid w:val="00613A37"/>
    <w:rsid w:val="00613EA7"/>
    <w:rsid w:val="00613EA9"/>
    <w:rsid w:val="00614009"/>
    <w:rsid w:val="00614498"/>
    <w:rsid w:val="006148D4"/>
    <w:rsid w:val="00614992"/>
    <w:rsid w:val="00614A96"/>
    <w:rsid w:val="00614CE9"/>
    <w:rsid w:val="00615055"/>
    <w:rsid w:val="006152A9"/>
    <w:rsid w:val="006157AD"/>
    <w:rsid w:val="0061598E"/>
    <w:rsid w:val="00615B97"/>
    <w:rsid w:val="00615C40"/>
    <w:rsid w:val="00615C44"/>
    <w:rsid w:val="00616063"/>
    <w:rsid w:val="00616253"/>
    <w:rsid w:val="00616286"/>
    <w:rsid w:val="0061650F"/>
    <w:rsid w:val="00616537"/>
    <w:rsid w:val="00616CE2"/>
    <w:rsid w:val="00616D06"/>
    <w:rsid w:val="0061731A"/>
    <w:rsid w:val="00617548"/>
    <w:rsid w:val="00617C29"/>
    <w:rsid w:val="00617C77"/>
    <w:rsid w:val="00617E61"/>
    <w:rsid w:val="00617F70"/>
    <w:rsid w:val="006200E2"/>
    <w:rsid w:val="00620D94"/>
    <w:rsid w:val="00620E3A"/>
    <w:rsid w:val="0062162F"/>
    <w:rsid w:val="00621736"/>
    <w:rsid w:val="00621744"/>
    <w:rsid w:val="00621EA3"/>
    <w:rsid w:val="006225E1"/>
    <w:rsid w:val="006234FC"/>
    <w:rsid w:val="006236F1"/>
    <w:rsid w:val="0062392D"/>
    <w:rsid w:val="0062468B"/>
    <w:rsid w:val="00624855"/>
    <w:rsid w:val="00624B50"/>
    <w:rsid w:val="00624E3F"/>
    <w:rsid w:val="00625523"/>
    <w:rsid w:val="006256F8"/>
    <w:rsid w:val="0062570A"/>
    <w:rsid w:val="00625CB3"/>
    <w:rsid w:val="00625F0B"/>
    <w:rsid w:val="00625F39"/>
    <w:rsid w:val="00625F8F"/>
    <w:rsid w:val="00626172"/>
    <w:rsid w:val="006265CF"/>
    <w:rsid w:val="006267E2"/>
    <w:rsid w:val="006267F9"/>
    <w:rsid w:val="00626A1F"/>
    <w:rsid w:val="00626A42"/>
    <w:rsid w:val="00626B0D"/>
    <w:rsid w:val="00627085"/>
    <w:rsid w:val="0062739D"/>
    <w:rsid w:val="00627539"/>
    <w:rsid w:val="0062755E"/>
    <w:rsid w:val="00627577"/>
    <w:rsid w:val="00627758"/>
    <w:rsid w:val="00627C36"/>
    <w:rsid w:val="00630120"/>
    <w:rsid w:val="006302C9"/>
    <w:rsid w:val="00630724"/>
    <w:rsid w:val="00630FFE"/>
    <w:rsid w:val="00631069"/>
    <w:rsid w:val="006311B7"/>
    <w:rsid w:val="006317D9"/>
    <w:rsid w:val="00631D05"/>
    <w:rsid w:val="006321C8"/>
    <w:rsid w:val="00632930"/>
    <w:rsid w:val="00632BF5"/>
    <w:rsid w:val="00633325"/>
    <w:rsid w:val="00633A46"/>
    <w:rsid w:val="00633C67"/>
    <w:rsid w:val="00633CF4"/>
    <w:rsid w:val="00633E50"/>
    <w:rsid w:val="00633FB7"/>
    <w:rsid w:val="00634080"/>
    <w:rsid w:val="006344C7"/>
    <w:rsid w:val="00634552"/>
    <w:rsid w:val="00634C67"/>
    <w:rsid w:val="00634DB8"/>
    <w:rsid w:val="006352CA"/>
    <w:rsid w:val="00635390"/>
    <w:rsid w:val="00635435"/>
    <w:rsid w:val="006355EF"/>
    <w:rsid w:val="00635616"/>
    <w:rsid w:val="00635916"/>
    <w:rsid w:val="00636407"/>
    <w:rsid w:val="00636419"/>
    <w:rsid w:val="00636439"/>
    <w:rsid w:val="0063678D"/>
    <w:rsid w:val="006368DF"/>
    <w:rsid w:val="00636B1F"/>
    <w:rsid w:val="00636B9D"/>
    <w:rsid w:val="00636E8E"/>
    <w:rsid w:val="00637153"/>
    <w:rsid w:val="006371E7"/>
    <w:rsid w:val="006372D2"/>
    <w:rsid w:val="00637632"/>
    <w:rsid w:val="00637823"/>
    <w:rsid w:val="00637926"/>
    <w:rsid w:val="00637971"/>
    <w:rsid w:val="00637A9F"/>
    <w:rsid w:val="00637D45"/>
    <w:rsid w:val="00637EBE"/>
    <w:rsid w:val="00637F74"/>
    <w:rsid w:val="00640201"/>
    <w:rsid w:val="00640229"/>
    <w:rsid w:val="0064038D"/>
    <w:rsid w:val="00640B0D"/>
    <w:rsid w:val="00640B9F"/>
    <w:rsid w:val="00640D29"/>
    <w:rsid w:val="00641166"/>
    <w:rsid w:val="00641217"/>
    <w:rsid w:val="006415B8"/>
    <w:rsid w:val="00641719"/>
    <w:rsid w:val="0064175D"/>
    <w:rsid w:val="0064185C"/>
    <w:rsid w:val="006422C0"/>
    <w:rsid w:val="0064248A"/>
    <w:rsid w:val="006428D8"/>
    <w:rsid w:val="00642A68"/>
    <w:rsid w:val="0064307E"/>
    <w:rsid w:val="0064327C"/>
    <w:rsid w:val="00643319"/>
    <w:rsid w:val="0064343A"/>
    <w:rsid w:val="0064350E"/>
    <w:rsid w:val="006438F2"/>
    <w:rsid w:val="00644031"/>
    <w:rsid w:val="00644196"/>
    <w:rsid w:val="00644548"/>
    <w:rsid w:val="00644A7E"/>
    <w:rsid w:val="00644E14"/>
    <w:rsid w:val="00644E9A"/>
    <w:rsid w:val="00644F41"/>
    <w:rsid w:val="0064536B"/>
    <w:rsid w:val="00645528"/>
    <w:rsid w:val="006456D6"/>
    <w:rsid w:val="00645BF6"/>
    <w:rsid w:val="00645E05"/>
    <w:rsid w:val="00645FAF"/>
    <w:rsid w:val="0064632C"/>
    <w:rsid w:val="00646336"/>
    <w:rsid w:val="00646599"/>
    <w:rsid w:val="0064697A"/>
    <w:rsid w:val="00646DA8"/>
    <w:rsid w:val="00646F81"/>
    <w:rsid w:val="006474C4"/>
    <w:rsid w:val="0064781A"/>
    <w:rsid w:val="00647FD6"/>
    <w:rsid w:val="00647FF6"/>
    <w:rsid w:val="00650C49"/>
    <w:rsid w:val="006516A3"/>
    <w:rsid w:val="006519DF"/>
    <w:rsid w:val="00652079"/>
    <w:rsid w:val="006520C6"/>
    <w:rsid w:val="00652152"/>
    <w:rsid w:val="006523EE"/>
    <w:rsid w:val="006529C2"/>
    <w:rsid w:val="00652C76"/>
    <w:rsid w:val="00652EC3"/>
    <w:rsid w:val="00652F3A"/>
    <w:rsid w:val="00653727"/>
    <w:rsid w:val="006537D6"/>
    <w:rsid w:val="00653805"/>
    <w:rsid w:val="00653E9D"/>
    <w:rsid w:val="00654545"/>
    <w:rsid w:val="00654919"/>
    <w:rsid w:val="00654E90"/>
    <w:rsid w:val="0065513D"/>
    <w:rsid w:val="006552B4"/>
    <w:rsid w:val="006558A4"/>
    <w:rsid w:val="00655C4E"/>
    <w:rsid w:val="00655DE8"/>
    <w:rsid w:val="00655FB2"/>
    <w:rsid w:val="00656052"/>
    <w:rsid w:val="006564DD"/>
    <w:rsid w:val="006564E1"/>
    <w:rsid w:val="0065650F"/>
    <w:rsid w:val="00656A09"/>
    <w:rsid w:val="00657152"/>
    <w:rsid w:val="00657174"/>
    <w:rsid w:val="006572F3"/>
    <w:rsid w:val="0065743A"/>
    <w:rsid w:val="00657ED4"/>
    <w:rsid w:val="006600BE"/>
    <w:rsid w:val="00660141"/>
    <w:rsid w:val="00660400"/>
    <w:rsid w:val="00660881"/>
    <w:rsid w:val="0066093A"/>
    <w:rsid w:val="0066098C"/>
    <w:rsid w:val="00660C56"/>
    <w:rsid w:val="00660CD0"/>
    <w:rsid w:val="00660CD9"/>
    <w:rsid w:val="00660EA8"/>
    <w:rsid w:val="00660F14"/>
    <w:rsid w:val="006611BA"/>
    <w:rsid w:val="00661499"/>
    <w:rsid w:val="006618FE"/>
    <w:rsid w:val="00661928"/>
    <w:rsid w:val="00661B95"/>
    <w:rsid w:val="006623D3"/>
    <w:rsid w:val="00662713"/>
    <w:rsid w:val="00662BC7"/>
    <w:rsid w:val="00663215"/>
    <w:rsid w:val="006634F5"/>
    <w:rsid w:val="006639E4"/>
    <w:rsid w:val="00663A22"/>
    <w:rsid w:val="00663A37"/>
    <w:rsid w:val="00663A59"/>
    <w:rsid w:val="006640A4"/>
    <w:rsid w:val="006645F0"/>
    <w:rsid w:val="00664698"/>
    <w:rsid w:val="006646E3"/>
    <w:rsid w:val="00664BE4"/>
    <w:rsid w:val="00664DCC"/>
    <w:rsid w:val="0066504C"/>
    <w:rsid w:val="0066543B"/>
    <w:rsid w:val="00665775"/>
    <w:rsid w:val="00665803"/>
    <w:rsid w:val="00665B05"/>
    <w:rsid w:val="00665D87"/>
    <w:rsid w:val="0066619A"/>
    <w:rsid w:val="0066677D"/>
    <w:rsid w:val="006667C3"/>
    <w:rsid w:val="00666A6A"/>
    <w:rsid w:val="00666AFF"/>
    <w:rsid w:val="00666D95"/>
    <w:rsid w:val="00666EF1"/>
    <w:rsid w:val="00666F5C"/>
    <w:rsid w:val="006677AA"/>
    <w:rsid w:val="00667831"/>
    <w:rsid w:val="006678EC"/>
    <w:rsid w:val="00667AAC"/>
    <w:rsid w:val="00667AD9"/>
    <w:rsid w:val="00667FCD"/>
    <w:rsid w:val="006700F5"/>
    <w:rsid w:val="006706B8"/>
    <w:rsid w:val="00670807"/>
    <w:rsid w:val="00670815"/>
    <w:rsid w:val="00670B0D"/>
    <w:rsid w:val="00670BF0"/>
    <w:rsid w:val="00671130"/>
    <w:rsid w:val="00671577"/>
    <w:rsid w:val="0067164E"/>
    <w:rsid w:val="00671848"/>
    <w:rsid w:val="00671D93"/>
    <w:rsid w:val="006720EE"/>
    <w:rsid w:val="0067245F"/>
    <w:rsid w:val="00672F2B"/>
    <w:rsid w:val="00673ACF"/>
    <w:rsid w:val="00673C0A"/>
    <w:rsid w:val="00673D0A"/>
    <w:rsid w:val="00673DD8"/>
    <w:rsid w:val="00673E98"/>
    <w:rsid w:val="00673F23"/>
    <w:rsid w:val="00674110"/>
    <w:rsid w:val="006742B0"/>
    <w:rsid w:val="006745A8"/>
    <w:rsid w:val="00675210"/>
    <w:rsid w:val="006755E4"/>
    <w:rsid w:val="00675A4A"/>
    <w:rsid w:val="00675A53"/>
    <w:rsid w:val="00675B2A"/>
    <w:rsid w:val="00675CA3"/>
    <w:rsid w:val="00675CD3"/>
    <w:rsid w:val="00675D14"/>
    <w:rsid w:val="00675E0E"/>
    <w:rsid w:val="00676763"/>
    <w:rsid w:val="006767A5"/>
    <w:rsid w:val="0067689C"/>
    <w:rsid w:val="00676B8B"/>
    <w:rsid w:val="00676CB4"/>
    <w:rsid w:val="00677138"/>
    <w:rsid w:val="006772D7"/>
    <w:rsid w:val="006773A0"/>
    <w:rsid w:val="00677893"/>
    <w:rsid w:val="006800BD"/>
    <w:rsid w:val="006802FE"/>
    <w:rsid w:val="0068040C"/>
    <w:rsid w:val="00680472"/>
    <w:rsid w:val="006808B2"/>
    <w:rsid w:val="00680A73"/>
    <w:rsid w:val="00680BAF"/>
    <w:rsid w:val="00680C34"/>
    <w:rsid w:val="00680C8A"/>
    <w:rsid w:val="00680E48"/>
    <w:rsid w:val="00680F22"/>
    <w:rsid w:val="0068182F"/>
    <w:rsid w:val="00682123"/>
    <w:rsid w:val="006823F2"/>
    <w:rsid w:val="00682404"/>
    <w:rsid w:val="00682496"/>
    <w:rsid w:val="00682540"/>
    <w:rsid w:val="0068258A"/>
    <w:rsid w:val="00682A46"/>
    <w:rsid w:val="00682FFD"/>
    <w:rsid w:val="0068339A"/>
    <w:rsid w:val="0068366E"/>
    <w:rsid w:val="00683B37"/>
    <w:rsid w:val="00683D21"/>
    <w:rsid w:val="006841A7"/>
    <w:rsid w:val="00684443"/>
    <w:rsid w:val="006846B9"/>
    <w:rsid w:val="006847BC"/>
    <w:rsid w:val="00684A15"/>
    <w:rsid w:val="00684FD2"/>
    <w:rsid w:val="00685193"/>
    <w:rsid w:val="0068536D"/>
    <w:rsid w:val="006853BF"/>
    <w:rsid w:val="00685622"/>
    <w:rsid w:val="006857B4"/>
    <w:rsid w:val="00685875"/>
    <w:rsid w:val="00685986"/>
    <w:rsid w:val="00685F0F"/>
    <w:rsid w:val="00685FED"/>
    <w:rsid w:val="006863BF"/>
    <w:rsid w:val="00686661"/>
    <w:rsid w:val="006871F7"/>
    <w:rsid w:val="006876C5"/>
    <w:rsid w:val="006879AA"/>
    <w:rsid w:val="00687B9B"/>
    <w:rsid w:val="00687C7E"/>
    <w:rsid w:val="00687E88"/>
    <w:rsid w:val="00690037"/>
    <w:rsid w:val="0069012F"/>
    <w:rsid w:val="00690212"/>
    <w:rsid w:val="006905BC"/>
    <w:rsid w:val="00690869"/>
    <w:rsid w:val="00690FE9"/>
    <w:rsid w:val="00691110"/>
    <w:rsid w:val="0069128E"/>
    <w:rsid w:val="006915CE"/>
    <w:rsid w:val="0069160E"/>
    <w:rsid w:val="0069163B"/>
    <w:rsid w:val="00691C7D"/>
    <w:rsid w:val="00691C8B"/>
    <w:rsid w:val="006924BC"/>
    <w:rsid w:val="006926B9"/>
    <w:rsid w:val="006929A9"/>
    <w:rsid w:val="00692ACF"/>
    <w:rsid w:val="00692B31"/>
    <w:rsid w:val="006930E7"/>
    <w:rsid w:val="00693349"/>
    <w:rsid w:val="0069444F"/>
    <w:rsid w:val="00694459"/>
    <w:rsid w:val="00694672"/>
    <w:rsid w:val="00694922"/>
    <w:rsid w:val="00694BA4"/>
    <w:rsid w:val="006950A7"/>
    <w:rsid w:val="00695261"/>
    <w:rsid w:val="00695482"/>
    <w:rsid w:val="00695D68"/>
    <w:rsid w:val="00695D93"/>
    <w:rsid w:val="00695E82"/>
    <w:rsid w:val="0069637E"/>
    <w:rsid w:val="00696542"/>
    <w:rsid w:val="00696544"/>
    <w:rsid w:val="00696594"/>
    <w:rsid w:val="00697216"/>
    <w:rsid w:val="00697247"/>
    <w:rsid w:val="006973AB"/>
    <w:rsid w:val="0069795D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F80"/>
    <w:rsid w:val="006A1112"/>
    <w:rsid w:val="006A12A2"/>
    <w:rsid w:val="006A130F"/>
    <w:rsid w:val="006A14AF"/>
    <w:rsid w:val="006A14BC"/>
    <w:rsid w:val="006A159F"/>
    <w:rsid w:val="006A168B"/>
    <w:rsid w:val="006A1826"/>
    <w:rsid w:val="006A1B5C"/>
    <w:rsid w:val="006A1C76"/>
    <w:rsid w:val="006A1CDC"/>
    <w:rsid w:val="006A1D12"/>
    <w:rsid w:val="006A2007"/>
    <w:rsid w:val="006A20D2"/>
    <w:rsid w:val="006A2A95"/>
    <w:rsid w:val="006A2E4A"/>
    <w:rsid w:val="006A30BD"/>
    <w:rsid w:val="006A3347"/>
    <w:rsid w:val="006A3414"/>
    <w:rsid w:val="006A358A"/>
    <w:rsid w:val="006A40E5"/>
    <w:rsid w:val="006A455A"/>
    <w:rsid w:val="006A45DF"/>
    <w:rsid w:val="006A46A0"/>
    <w:rsid w:val="006A4C94"/>
    <w:rsid w:val="006A4C9D"/>
    <w:rsid w:val="006A5117"/>
    <w:rsid w:val="006A594A"/>
    <w:rsid w:val="006A615E"/>
    <w:rsid w:val="006A617B"/>
    <w:rsid w:val="006A630B"/>
    <w:rsid w:val="006A67A2"/>
    <w:rsid w:val="006A6B2F"/>
    <w:rsid w:val="006A6BD8"/>
    <w:rsid w:val="006A6D28"/>
    <w:rsid w:val="006A7379"/>
    <w:rsid w:val="006A742E"/>
    <w:rsid w:val="006A7555"/>
    <w:rsid w:val="006A7597"/>
    <w:rsid w:val="006A7876"/>
    <w:rsid w:val="006A7A92"/>
    <w:rsid w:val="006A7AAC"/>
    <w:rsid w:val="006A7ABD"/>
    <w:rsid w:val="006A7B63"/>
    <w:rsid w:val="006A7D95"/>
    <w:rsid w:val="006A7EBD"/>
    <w:rsid w:val="006B00AC"/>
    <w:rsid w:val="006B025B"/>
    <w:rsid w:val="006B02E7"/>
    <w:rsid w:val="006B0322"/>
    <w:rsid w:val="006B0555"/>
    <w:rsid w:val="006B09B8"/>
    <w:rsid w:val="006B0CDF"/>
    <w:rsid w:val="006B0D77"/>
    <w:rsid w:val="006B10A8"/>
    <w:rsid w:val="006B1163"/>
    <w:rsid w:val="006B1327"/>
    <w:rsid w:val="006B1483"/>
    <w:rsid w:val="006B1636"/>
    <w:rsid w:val="006B1638"/>
    <w:rsid w:val="006B1956"/>
    <w:rsid w:val="006B1A39"/>
    <w:rsid w:val="006B1B13"/>
    <w:rsid w:val="006B1C3D"/>
    <w:rsid w:val="006B1E53"/>
    <w:rsid w:val="006B1E8A"/>
    <w:rsid w:val="006B218F"/>
    <w:rsid w:val="006B28DA"/>
    <w:rsid w:val="006B2C74"/>
    <w:rsid w:val="006B2EC1"/>
    <w:rsid w:val="006B315B"/>
    <w:rsid w:val="006B3422"/>
    <w:rsid w:val="006B3A61"/>
    <w:rsid w:val="006B3D7D"/>
    <w:rsid w:val="006B4022"/>
    <w:rsid w:val="006B4274"/>
    <w:rsid w:val="006B4357"/>
    <w:rsid w:val="006B458C"/>
    <w:rsid w:val="006B45BE"/>
    <w:rsid w:val="006B46B4"/>
    <w:rsid w:val="006B47ED"/>
    <w:rsid w:val="006B4B23"/>
    <w:rsid w:val="006B4FC0"/>
    <w:rsid w:val="006B52B5"/>
    <w:rsid w:val="006B547E"/>
    <w:rsid w:val="006B5EB3"/>
    <w:rsid w:val="006B5F82"/>
    <w:rsid w:val="006B6942"/>
    <w:rsid w:val="006B69B7"/>
    <w:rsid w:val="006B69F2"/>
    <w:rsid w:val="006B6B98"/>
    <w:rsid w:val="006B6C23"/>
    <w:rsid w:val="006B6CD4"/>
    <w:rsid w:val="006B6D66"/>
    <w:rsid w:val="006B6EE6"/>
    <w:rsid w:val="006B6FA7"/>
    <w:rsid w:val="006B7139"/>
    <w:rsid w:val="006B7261"/>
    <w:rsid w:val="006B7342"/>
    <w:rsid w:val="006B73BF"/>
    <w:rsid w:val="006B75C7"/>
    <w:rsid w:val="006B7B5F"/>
    <w:rsid w:val="006B7BB4"/>
    <w:rsid w:val="006C06AB"/>
    <w:rsid w:val="006C0B7D"/>
    <w:rsid w:val="006C0DA5"/>
    <w:rsid w:val="006C0FED"/>
    <w:rsid w:val="006C1580"/>
    <w:rsid w:val="006C15DB"/>
    <w:rsid w:val="006C1821"/>
    <w:rsid w:val="006C1947"/>
    <w:rsid w:val="006C1D5E"/>
    <w:rsid w:val="006C1E2C"/>
    <w:rsid w:val="006C1E36"/>
    <w:rsid w:val="006C1E8A"/>
    <w:rsid w:val="006C1F08"/>
    <w:rsid w:val="006C24A8"/>
    <w:rsid w:val="006C25F4"/>
    <w:rsid w:val="006C2800"/>
    <w:rsid w:val="006C2B0A"/>
    <w:rsid w:val="006C2C7B"/>
    <w:rsid w:val="006C2DE1"/>
    <w:rsid w:val="006C2E1E"/>
    <w:rsid w:val="006C3240"/>
    <w:rsid w:val="006C35F1"/>
    <w:rsid w:val="006C3A5E"/>
    <w:rsid w:val="006C4317"/>
    <w:rsid w:val="006C4446"/>
    <w:rsid w:val="006C4925"/>
    <w:rsid w:val="006C4C59"/>
    <w:rsid w:val="006C4E9C"/>
    <w:rsid w:val="006C525F"/>
    <w:rsid w:val="006C5384"/>
    <w:rsid w:val="006C53FF"/>
    <w:rsid w:val="006C5AFD"/>
    <w:rsid w:val="006C5FF3"/>
    <w:rsid w:val="006C640D"/>
    <w:rsid w:val="006C6658"/>
    <w:rsid w:val="006C69C5"/>
    <w:rsid w:val="006C6B88"/>
    <w:rsid w:val="006C6E38"/>
    <w:rsid w:val="006C6F6D"/>
    <w:rsid w:val="006C7063"/>
    <w:rsid w:val="006C728E"/>
    <w:rsid w:val="006C73E3"/>
    <w:rsid w:val="006C7896"/>
    <w:rsid w:val="006C7957"/>
    <w:rsid w:val="006C798C"/>
    <w:rsid w:val="006C7AB5"/>
    <w:rsid w:val="006C7EEF"/>
    <w:rsid w:val="006D02F1"/>
    <w:rsid w:val="006D04C5"/>
    <w:rsid w:val="006D05E9"/>
    <w:rsid w:val="006D08F7"/>
    <w:rsid w:val="006D0D6C"/>
    <w:rsid w:val="006D12C7"/>
    <w:rsid w:val="006D12D4"/>
    <w:rsid w:val="006D1339"/>
    <w:rsid w:val="006D15DC"/>
    <w:rsid w:val="006D1C12"/>
    <w:rsid w:val="006D1C8F"/>
    <w:rsid w:val="006D1F7F"/>
    <w:rsid w:val="006D22EB"/>
    <w:rsid w:val="006D2464"/>
    <w:rsid w:val="006D24E0"/>
    <w:rsid w:val="006D2592"/>
    <w:rsid w:val="006D2710"/>
    <w:rsid w:val="006D2D3B"/>
    <w:rsid w:val="006D317C"/>
    <w:rsid w:val="006D3347"/>
    <w:rsid w:val="006D335A"/>
    <w:rsid w:val="006D33D2"/>
    <w:rsid w:val="006D363A"/>
    <w:rsid w:val="006D3665"/>
    <w:rsid w:val="006D37F7"/>
    <w:rsid w:val="006D40DF"/>
    <w:rsid w:val="006D4674"/>
    <w:rsid w:val="006D4E57"/>
    <w:rsid w:val="006D55A3"/>
    <w:rsid w:val="006D56A8"/>
    <w:rsid w:val="006D5894"/>
    <w:rsid w:val="006D5E86"/>
    <w:rsid w:val="006D5F97"/>
    <w:rsid w:val="006D5FED"/>
    <w:rsid w:val="006D6113"/>
    <w:rsid w:val="006D640F"/>
    <w:rsid w:val="006D666F"/>
    <w:rsid w:val="006D6D5B"/>
    <w:rsid w:val="006D728C"/>
    <w:rsid w:val="006D73DF"/>
    <w:rsid w:val="006D7486"/>
    <w:rsid w:val="006D7521"/>
    <w:rsid w:val="006D7B0F"/>
    <w:rsid w:val="006E01BC"/>
    <w:rsid w:val="006E0483"/>
    <w:rsid w:val="006E0501"/>
    <w:rsid w:val="006E0785"/>
    <w:rsid w:val="006E08D3"/>
    <w:rsid w:val="006E09E3"/>
    <w:rsid w:val="006E0EC6"/>
    <w:rsid w:val="006E1187"/>
    <w:rsid w:val="006E1692"/>
    <w:rsid w:val="006E16F9"/>
    <w:rsid w:val="006E1788"/>
    <w:rsid w:val="006E1C64"/>
    <w:rsid w:val="006E1F2D"/>
    <w:rsid w:val="006E27A7"/>
    <w:rsid w:val="006E2990"/>
    <w:rsid w:val="006E2A29"/>
    <w:rsid w:val="006E2C21"/>
    <w:rsid w:val="006E2EB4"/>
    <w:rsid w:val="006E38D1"/>
    <w:rsid w:val="006E3DBB"/>
    <w:rsid w:val="006E4038"/>
    <w:rsid w:val="006E40A8"/>
    <w:rsid w:val="006E41FC"/>
    <w:rsid w:val="006E431D"/>
    <w:rsid w:val="006E44BB"/>
    <w:rsid w:val="006E4952"/>
    <w:rsid w:val="006E4CC2"/>
    <w:rsid w:val="006E5270"/>
    <w:rsid w:val="006E5611"/>
    <w:rsid w:val="006E58C6"/>
    <w:rsid w:val="006E5A78"/>
    <w:rsid w:val="006E6298"/>
    <w:rsid w:val="006E629C"/>
    <w:rsid w:val="006E6512"/>
    <w:rsid w:val="006E6749"/>
    <w:rsid w:val="006E6AC5"/>
    <w:rsid w:val="006E7201"/>
    <w:rsid w:val="006E73BC"/>
    <w:rsid w:val="006E74EE"/>
    <w:rsid w:val="006E7829"/>
    <w:rsid w:val="006E7B1D"/>
    <w:rsid w:val="006E7BCE"/>
    <w:rsid w:val="006E7BF1"/>
    <w:rsid w:val="006E7FF1"/>
    <w:rsid w:val="006F0123"/>
    <w:rsid w:val="006F059F"/>
    <w:rsid w:val="006F06CE"/>
    <w:rsid w:val="006F079F"/>
    <w:rsid w:val="006F0C48"/>
    <w:rsid w:val="006F0D46"/>
    <w:rsid w:val="006F139C"/>
    <w:rsid w:val="006F1497"/>
    <w:rsid w:val="006F155C"/>
    <w:rsid w:val="006F15BD"/>
    <w:rsid w:val="006F1743"/>
    <w:rsid w:val="006F1AD6"/>
    <w:rsid w:val="006F1D86"/>
    <w:rsid w:val="006F1E76"/>
    <w:rsid w:val="006F232B"/>
    <w:rsid w:val="006F2338"/>
    <w:rsid w:val="006F2397"/>
    <w:rsid w:val="006F24AB"/>
    <w:rsid w:val="006F2ABC"/>
    <w:rsid w:val="006F2D04"/>
    <w:rsid w:val="006F2E70"/>
    <w:rsid w:val="006F2EFA"/>
    <w:rsid w:val="006F312B"/>
    <w:rsid w:val="006F3773"/>
    <w:rsid w:val="006F3796"/>
    <w:rsid w:val="006F3F17"/>
    <w:rsid w:val="006F3F44"/>
    <w:rsid w:val="006F4160"/>
    <w:rsid w:val="006F41A8"/>
    <w:rsid w:val="006F4472"/>
    <w:rsid w:val="006F44B8"/>
    <w:rsid w:val="006F47A8"/>
    <w:rsid w:val="006F5067"/>
    <w:rsid w:val="006F58C0"/>
    <w:rsid w:val="006F5B53"/>
    <w:rsid w:val="006F60F8"/>
    <w:rsid w:val="006F63B0"/>
    <w:rsid w:val="006F659B"/>
    <w:rsid w:val="006F669A"/>
    <w:rsid w:val="006F696C"/>
    <w:rsid w:val="006F6EB4"/>
    <w:rsid w:val="006F6FD8"/>
    <w:rsid w:val="006F7419"/>
    <w:rsid w:val="006F791C"/>
    <w:rsid w:val="006F7972"/>
    <w:rsid w:val="006F7A80"/>
    <w:rsid w:val="006F7EE5"/>
    <w:rsid w:val="00700564"/>
    <w:rsid w:val="00700884"/>
    <w:rsid w:val="00700F87"/>
    <w:rsid w:val="00701021"/>
    <w:rsid w:val="0070124A"/>
    <w:rsid w:val="0070181C"/>
    <w:rsid w:val="007019C4"/>
    <w:rsid w:val="00701CE2"/>
    <w:rsid w:val="00702385"/>
    <w:rsid w:val="00702413"/>
    <w:rsid w:val="007024AB"/>
    <w:rsid w:val="00702A18"/>
    <w:rsid w:val="00702B44"/>
    <w:rsid w:val="00702C3C"/>
    <w:rsid w:val="00702DD0"/>
    <w:rsid w:val="00702DE4"/>
    <w:rsid w:val="00702F37"/>
    <w:rsid w:val="00702FD6"/>
    <w:rsid w:val="0070363C"/>
    <w:rsid w:val="00703B31"/>
    <w:rsid w:val="00703D42"/>
    <w:rsid w:val="007040FE"/>
    <w:rsid w:val="007041F6"/>
    <w:rsid w:val="0070425E"/>
    <w:rsid w:val="007045FE"/>
    <w:rsid w:val="00704B56"/>
    <w:rsid w:val="00704CAE"/>
    <w:rsid w:val="00704F39"/>
    <w:rsid w:val="00704FE9"/>
    <w:rsid w:val="0070508F"/>
    <w:rsid w:val="0070515D"/>
    <w:rsid w:val="00705212"/>
    <w:rsid w:val="00705507"/>
    <w:rsid w:val="00705726"/>
    <w:rsid w:val="007059AA"/>
    <w:rsid w:val="00705C3F"/>
    <w:rsid w:val="00705CAC"/>
    <w:rsid w:val="00705E23"/>
    <w:rsid w:val="0070603F"/>
    <w:rsid w:val="007060FC"/>
    <w:rsid w:val="007065D8"/>
    <w:rsid w:val="007068BC"/>
    <w:rsid w:val="00706E29"/>
    <w:rsid w:val="0070711B"/>
    <w:rsid w:val="0071005A"/>
    <w:rsid w:val="007100BF"/>
    <w:rsid w:val="007101AF"/>
    <w:rsid w:val="00710524"/>
    <w:rsid w:val="00710F93"/>
    <w:rsid w:val="00710FCD"/>
    <w:rsid w:val="0071102D"/>
    <w:rsid w:val="0071125E"/>
    <w:rsid w:val="007118B3"/>
    <w:rsid w:val="00711D46"/>
    <w:rsid w:val="0071290D"/>
    <w:rsid w:val="00712AA6"/>
    <w:rsid w:val="00712FEB"/>
    <w:rsid w:val="0071324A"/>
    <w:rsid w:val="007134CE"/>
    <w:rsid w:val="00713AEC"/>
    <w:rsid w:val="00713B0A"/>
    <w:rsid w:val="00713C7A"/>
    <w:rsid w:val="00713E5D"/>
    <w:rsid w:val="00713F5C"/>
    <w:rsid w:val="007140FB"/>
    <w:rsid w:val="00714118"/>
    <w:rsid w:val="0071442F"/>
    <w:rsid w:val="007144F0"/>
    <w:rsid w:val="007146AE"/>
    <w:rsid w:val="00714BE0"/>
    <w:rsid w:val="00714BEF"/>
    <w:rsid w:val="007150BC"/>
    <w:rsid w:val="0071540B"/>
    <w:rsid w:val="0071577A"/>
    <w:rsid w:val="00715988"/>
    <w:rsid w:val="00715AF2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504"/>
    <w:rsid w:val="00717820"/>
    <w:rsid w:val="00717947"/>
    <w:rsid w:val="00717B19"/>
    <w:rsid w:val="00717BC0"/>
    <w:rsid w:val="00720817"/>
    <w:rsid w:val="0072094B"/>
    <w:rsid w:val="00720C0B"/>
    <w:rsid w:val="00721322"/>
    <w:rsid w:val="0072133A"/>
    <w:rsid w:val="00721D82"/>
    <w:rsid w:val="00721F67"/>
    <w:rsid w:val="0072264B"/>
    <w:rsid w:val="007229FE"/>
    <w:rsid w:val="00722CB3"/>
    <w:rsid w:val="00722D86"/>
    <w:rsid w:val="0072310F"/>
    <w:rsid w:val="007234E4"/>
    <w:rsid w:val="00723639"/>
    <w:rsid w:val="00723818"/>
    <w:rsid w:val="00723AAA"/>
    <w:rsid w:val="00723BE7"/>
    <w:rsid w:val="00723FE7"/>
    <w:rsid w:val="007248C6"/>
    <w:rsid w:val="00724D85"/>
    <w:rsid w:val="00724E62"/>
    <w:rsid w:val="00724E83"/>
    <w:rsid w:val="00725166"/>
    <w:rsid w:val="00725176"/>
    <w:rsid w:val="007252D4"/>
    <w:rsid w:val="0072559B"/>
    <w:rsid w:val="007257F9"/>
    <w:rsid w:val="00726170"/>
    <w:rsid w:val="007264EE"/>
    <w:rsid w:val="00726F97"/>
    <w:rsid w:val="00727135"/>
    <w:rsid w:val="0072746E"/>
    <w:rsid w:val="007274A3"/>
    <w:rsid w:val="0072757B"/>
    <w:rsid w:val="007276A5"/>
    <w:rsid w:val="00727ADD"/>
    <w:rsid w:val="00727B62"/>
    <w:rsid w:val="00727EF2"/>
    <w:rsid w:val="00730077"/>
    <w:rsid w:val="00730692"/>
    <w:rsid w:val="007306CE"/>
    <w:rsid w:val="007306EF"/>
    <w:rsid w:val="0073099F"/>
    <w:rsid w:val="00730A89"/>
    <w:rsid w:val="00731816"/>
    <w:rsid w:val="00731908"/>
    <w:rsid w:val="00731963"/>
    <w:rsid w:val="00731BE5"/>
    <w:rsid w:val="00731D7E"/>
    <w:rsid w:val="00731F4F"/>
    <w:rsid w:val="007320A5"/>
    <w:rsid w:val="007320AC"/>
    <w:rsid w:val="007321E8"/>
    <w:rsid w:val="0073270C"/>
    <w:rsid w:val="00732838"/>
    <w:rsid w:val="00732A4B"/>
    <w:rsid w:val="00732ABA"/>
    <w:rsid w:val="00733571"/>
    <w:rsid w:val="0073358E"/>
    <w:rsid w:val="00733842"/>
    <w:rsid w:val="00733FAF"/>
    <w:rsid w:val="007340C3"/>
    <w:rsid w:val="00734147"/>
    <w:rsid w:val="0073438E"/>
    <w:rsid w:val="00734409"/>
    <w:rsid w:val="007344A4"/>
    <w:rsid w:val="00734852"/>
    <w:rsid w:val="007349A7"/>
    <w:rsid w:val="00734C0A"/>
    <w:rsid w:val="00734C6B"/>
    <w:rsid w:val="00734DB8"/>
    <w:rsid w:val="00734E96"/>
    <w:rsid w:val="0073503E"/>
    <w:rsid w:val="007357EE"/>
    <w:rsid w:val="00735818"/>
    <w:rsid w:val="00735B38"/>
    <w:rsid w:val="00735C80"/>
    <w:rsid w:val="00735EFA"/>
    <w:rsid w:val="00735FB7"/>
    <w:rsid w:val="007361AC"/>
    <w:rsid w:val="007361B3"/>
    <w:rsid w:val="0073659E"/>
    <w:rsid w:val="00736655"/>
    <w:rsid w:val="0073665A"/>
    <w:rsid w:val="00736977"/>
    <w:rsid w:val="00736991"/>
    <w:rsid w:val="00736DA1"/>
    <w:rsid w:val="007370C6"/>
    <w:rsid w:val="0073798A"/>
    <w:rsid w:val="007379C0"/>
    <w:rsid w:val="00737BE0"/>
    <w:rsid w:val="00737C28"/>
    <w:rsid w:val="00737D9B"/>
    <w:rsid w:val="00737E7A"/>
    <w:rsid w:val="00737F0C"/>
    <w:rsid w:val="00740132"/>
    <w:rsid w:val="00740575"/>
    <w:rsid w:val="0074083E"/>
    <w:rsid w:val="00740AAD"/>
    <w:rsid w:val="00740E5D"/>
    <w:rsid w:val="00740EB8"/>
    <w:rsid w:val="00740FCC"/>
    <w:rsid w:val="00741097"/>
    <w:rsid w:val="007412AE"/>
    <w:rsid w:val="00741658"/>
    <w:rsid w:val="0074169E"/>
    <w:rsid w:val="00741768"/>
    <w:rsid w:val="007419C4"/>
    <w:rsid w:val="00741A32"/>
    <w:rsid w:val="00741C79"/>
    <w:rsid w:val="00741CD0"/>
    <w:rsid w:val="00741CE3"/>
    <w:rsid w:val="0074263D"/>
    <w:rsid w:val="00742668"/>
    <w:rsid w:val="00742798"/>
    <w:rsid w:val="00742B76"/>
    <w:rsid w:val="00742B8F"/>
    <w:rsid w:val="00742D4F"/>
    <w:rsid w:val="00742D6D"/>
    <w:rsid w:val="00742EFC"/>
    <w:rsid w:val="0074306B"/>
    <w:rsid w:val="007430A3"/>
    <w:rsid w:val="00743139"/>
    <w:rsid w:val="00743315"/>
    <w:rsid w:val="007437A9"/>
    <w:rsid w:val="00743F83"/>
    <w:rsid w:val="0074415E"/>
    <w:rsid w:val="0074423E"/>
    <w:rsid w:val="0074457B"/>
    <w:rsid w:val="00744706"/>
    <w:rsid w:val="00744A0A"/>
    <w:rsid w:val="00744D54"/>
    <w:rsid w:val="00744D8A"/>
    <w:rsid w:val="00745165"/>
    <w:rsid w:val="00745399"/>
    <w:rsid w:val="0074559D"/>
    <w:rsid w:val="007458BA"/>
    <w:rsid w:val="00745A2F"/>
    <w:rsid w:val="00745BE2"/>
    <w:rsid w:val="0074628E"/>
    <w:rsid w:val="00746376"/>
    <w:rsid w:val="0074659B"/>
    <w:rsid w:val="00746782"/>
    <w:rsid w:val="007468A5"/>
    <w:rsid w:val="00746992"/>
    <w:rsid w:val="00746B89"/>
    <w:rsid w:val="00746BF5"/>
    <w:rsid w:val="00746D5D"/>
    <w:rsid w:val="00746F4E"/>
    <w:rsid w:val="007470A4"/>
    <w:rsid w:val="0074719C"/>
    <w:rsid w:val="00747508"/>
    <w:rsid w:val="007477D3"/>
    <w:rsid w:val="00747835"/>
    <w:rsid w:val="00747859"/>
    <w:rsid w:val="0074796F"/>
    <w:rsid w:val="007479D1"/>
    <w:rsid w:val="00747A35"/>
    <w:rsid w:val="00750063"/>
    <w:rsid w:val="00750404"/>
    <w:rsid w:val="00750729"/>
    <w:rsid w:val="0075087B"/>
    <w:rsid w:val="00750CEF"/>
    <w:rsid w:val="00750EFF"/>
    <w:rsid w:val="00750FB6"/>
    <w:rsid w:val="0075108B"/>
    <w:rsid w:val="00751215"/>
    <w:rsid w:val="007512F6"/>
    <w:rsid w:val="007516E5"/>
    <w:rsid w:val="007517E1"/>
    <w:rsid w:val="00751C7D"/>
    <w:rsid w:val="00751CF4"/>
    <w:rsid w:val="00751D5C"/>
    <w:rsid w:val="00751FDD"/>
    <w:rsid w:val="007523CF"/>
    <w:rsid w:val="007524CA"/>
    <w:rsid w:val="00752599"/>
    <w:rsid w:val="00752694"/>
    <w:rsid w:val="00752835"/>
    <w:rsid w:val="00752A68"/>
    <w:rsid w:val="00752B27"/>
    <w:rsid w:val="00752DBD"/>
    <w:rsid w:val="0075303D"/>
    <w:rsid w:val="00753069"/>
    <w:rsid w:val="007532F4"/>
    <w:rsid w:val="00753465"/>
    <w:rsid w:val="00753597"/>
    <w:rsid w:val="0075365E"/>
    <w:rsid w:val="007538BE"/>
    <w:rsid w:val="00753B02"/>
    <w:rsid w:val="007541E3"/>
    <w:rsid w:val="007547E0"/>
    <w:rsid w:val="00754914"/>
    <w:rsid w:val="00754A2B"/>
    <w:rsid w:val="00755214"/>
    <w:rsid w:val="00755692"/>
    <w:rsid w:val="007558AC"/>
    <w:rsid w:val="00755DAD"/>
    <w:rsid w:val="00755E80"/>
    <w:rsid w:val="00755F4B"/>
    <w:rsid w:val="0075612F"/>
    <w:rsid w:val="00756168"/>
    <w:rsid w:val="0075686C"/>
    <w:rsid w:val="00756A77"/>
    <w:rsid w:val="00756D19"/>
    <w:rsid w:val="007572DF"/>
    <w:rsid w:val="0075747D"/>
    <w:rsid w:val="007574FC"/>
    <w:rsid w:val="0075777B"/>
    <w:rsid w:val="00757B04"/>
    <w:rsid w:val="00757BCE"/>
    <w:rsid w:val="00757BF3"/>
    <w:rsid w:val="00757EE7"/>
    <w:rsid w:val="0076042A"/>
    <w:rsid w:val="007605A1"/>
    <w:rsid w:val="0076083C"/>
    <w:rsid w:val="00761301"/>
    <w:rsid w:val="00761438"/>
    <w:rsid w:val="007618A8"/>
    <w:rsid w:val="0076240B"/>
    <w:rsid w:val="007624EA"/>
    <w:rsid w:val="00762534"/>
    <w:rsid w:val="00762844"/>
    <w:rsid w:val="00762AA1"/>
    <w:rsid w:val="00762F05"/>
    <w:rsid w:val="00763092"/>
    <w:rsid w:val="007630DD"/>
    <w:rsid w:val="0076346B"/>
    <w:rsid w:val="007638CA"/>
    <w:rsid w:val="00763A09"/>
    <w:rsid w:val="00763D9D"/>
    <w:rsid w:val="00763FDA"/>
    <w:rsid w:val="00764401"/>
    <w:rsid w:val="007645B0"/>
    <w:rsid w:val="00764DAF"/>
    <w:rsid w:val="00765296"/>
    <w:rsid w:val="00765461"/>
    <w:rsid w:val="007655C5"/>
    <w:rsid w:val="007658A9"/>
    <w:rsid w:val="00765919"/>
    <w:rsid w:val="00765BA8"/>
    <w:rsid w:val="00765C11"/>
    <w:rsid w:val="00765C4B"/>
    <w:rsid w:val="00765D25"/>
    <w:rsid w:val="00765E68"/>
    <w:rsid w:val="007660AF"/>
    <w:rsid w:val="007662EA"/>
    <w:rsid w:val="00766E62"/>
    <w:rsid w:val="007670DC"/>
    <w:rsid w:val="007671A8"/>
    <w:rsid w:val="007672EA"/>
    <w:rsid w:val="0076753C"/>
    <w:rsid w:val="007677C3"/>
    <w:rsid w:val="007679EB"/>
    <w:rsid w:val="00767D6C"/>
    <w:rsid w:val="007701B2"/>
    <w:rsid w:val="00770800"/>
    <w:rsid w:val="00770830"/>
    <w:rsid w:val="00770975"/>
    <w:rsid w:val="00770B7C"/>
    <w:rsid w:val="00771285"/>
    <w:rsid w:val="00771A63"/>
    <w:rsid w:val="00771B42"/>
    <w:rsid w:val="00771E09"/>
    <w:rsid w:val="007721A6"/>
    <w:rsid w:val="00772378"/>
    <w:rsid w:val="00772474"/>
    <w:rsid w:val="00772982"/>
    <w:rsid w:val="00772C4A"/>
    <w:rsid w:val="0077369E"/>
    <w:rsid w:val="00773D03"/>
    <w:rsid w:val="00773F6F"/>
    <w:rsid w:val="00774298"/>
    <w:rsid w:val="007745A7"/>
    <w:rsid w:val="007745CE"/>
    <w:rsid w:val="007746B1"/>
    <w:rsid w:val="00774952"/>
    <w:rsid w:val="00774BA5"/>
    <w:rsid w:val="00774CFD"/>
    <w:rsid w:val="00774FE7"/>
    <w:rsid w:val="00775243"/>
    <w:rsid w:val="00775327"/>
    <w:rsid w:val="00775534"/>
    <w:rsid w:val="007756D8"/>
    <w:rsid w:val="00775753"/>
    <w:rsid w:val="00775754"/>
    <w:rsid w:val="007759DB"/>
    <w:rsid w:val="00775A12"/>
    <w:rsid w:val="00775C46"/>
    <w:rsid w:val="00775DF6"/>
    <w:rsid w:val="00776091"/>
    <w:rsid w:val="00776116"/>
    <w:rsid w:val="00776286"/>
    <w:rsid w:val="007763B4"/>
    <w:rsid w:val="0077646E"/>
    <w:rsid w:val="007766AF"/>
    <w:rsid w:val="00776707"/>
    <w:rsid w:val="007768C5"/>
    <w:rsid w:val="00777077"/>
    <w:rsid w:val="0077718C"/>
    <w:rsid w:val="00777377"/>
    <w:rsid w:val="00777A45"/>
    <w:rsid w:val="00777A8F"/>
    <w:rsid w:val="00777BFE"/>
    <w:rsid w:val="00777C47"/>
    <w:rsid w:val="00777D13"/>
    <w:rsid w:val="0078045A"/>
    <w:rsid w:val="007805C2"/>
    <w:rsid w:val="00780B72"/>
    <w:rsid w:val="00780B92"/>
    <w:rsid w:val="0078106A"/>
    <w:rsid w:val="007810BE"/>
    <w:rsid w:val="00781577"/>
    <w:rsid w:val="007817D0"/>
    <w:rsid w:val="00781D0B"/>
    <w:rsid w:val="007820E5"/>
    <w:rsid w:val="007823BC"/>
    <w:rsid w:val="0078242B"/>
    <w:rsid w:val="0078272A"/>
    <w:rsid w:val="0078293A"/>
    <w:rsid w:val="00782EAB"/>
    <w:rsid w:val="0078328D"/>
    <w:rsid w:val="00783457"/>
    <w:rsid w:val="00783482"/>
    <w:rsid w:val="00783B5E"/>
    <w:rsid w:val="00783C54"/>
    <w:rsid w:val="00783CDB"/>
    <w:rsid w:val="00784337"/>
    <w:rsid w:val="0078434A"/>
    <w:rsid w:val="007843D4"/>
    <w:rsid w:val="007847C5"/>
    <w:rsid w:val="00785587"/>
    <w:rsid w:val="007857FE"/>
    <w:rsid w:val="00786175"/>
    <w:rsid w:val="00786187"/>
    <w:rsid w:val="00786641"/>
    <w:rsid w:val="007867E5"/>
    <w:rsid w:val="00786ED2"/>
    <w:rsid w:val="007871A8"/>
    <w:rsid w:val="007871EA"/>
    <w:rsid w:val="007873B0"/>
    <w:rsid w:val="00787686"/>
    <w:rsid w:val="00787E66"/>
    <w:rsid w:val="00790329"/>
    <w:rsid w:val="00790572"/>
    <w:rsid w:val="007905AE"/>
    <w:rsid w:val="00790939"/>
    <w:rsid w:val="00790FC0"/>
    <w:rsid w:val="00791058"/>
    <w:rsid w:val="00791607"/>
    <w:rsid w:val="00791950"/>
    <w:rsid w:val="00791BBF"/>
    <w:rsid w:val="00791BDA"/>
    <w:rsid w:val="00791DE4"/>
    <w:rsid w:val="00791F87"/>
    <w:rsid w:val="007922A1"/>
    <w:rsid w:val="007922C1"/>
    <w:rsid w:val="00792463"/>
    <w:rsid w:val="007926EE"/>
    <w:rsid w:val="007929C5"/>
    <w:rsid w:val="00792AAD"/>
    <w:rsid w:val="00792B15"/>
    <w:rsid w:val="00792C12"/>
    <w:rsid w:val="00792C53"/>
    <w:rsid w:val="00793091"/>
    <w:rsid w:val="007931D7"/>
    <w:rsid w:val="007935E0"/>
    <w:rsid w:val="00793A1A"/>
    <w:rsid w:val="00793EE1"/>
    <w:rsid w:val="00793F70"/>
    <w:rsid w:val="007940B3"/>
    <w:rsid w:val="00794239"/>
    <w:rsid w:val="007949C1"/>
    <w:rsid w:val="00794B22"/>
    <w:rsid w:val="00794D64"/>
    <w:rsid w:val="00794EEB"/>
    <w:rsid w:val="00795129"/>
    <w:rsid w:val="0079522B"/>
    <w:rsid w:val="0079554A"/>
    <w:rsid w:val="007956F9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312"/>
    <w:rsid w:val="007966D6"/>
    <w:rsid w:val="0079710A"/>
    <w:rsid w:val="0079715E"/>
    <w:rsid w:val="00797191"/>
    <w:rsid w:val="00797791"/>
    <w:rsid w:val="007978C3"/>
    <w:rsid w:val="00797A21"/>
    <w:rsid w:val="00797D5B"/>
    <w:rsid w:val="00797F08"/>
    <w:rsid w:val="00797F37"/>
    <w:rsid w:val="00797F68"/>
    <w:rsid w:val="007A0A88"/>
    <w:rsid w:val="007A0BB5"/>
    <w:rsid w:val="007A0D11"/>
    <w:rsid w:val="007A0D74"/>
    <w:rsid w:val="007A0EA0"/>
    <w:rsid w:val="007A0FA5"/>
    <w:rsid w:val="007A0FEF"/>
    <w:rsid w:val="007A16C5"/>
    <w:rsid w:val="007A17A4"/>
    <w:rsid w:val="007A2059"/>
    <w:rsid w:val="007A24C3"/>
    <w:rsid w:val="007A252D"/>
    <w:rsid w:val="007A299D"/>
    <w:rsid w:val="007A2A76"/>
    <w:rsid w:val="007A30CB"/>
    <w:rsid w:val="007A31B4"/>
    <w:rsid w:val="007A31F3"/>
    <w:rsid w:val="007A3616"/>
    <w:rsid w:val="007A36B7"/>
    <w:rsid w:val="007A38CA"/>
    <w:rsid w:val="007A3AB4"/>
    <w:rsid w:val="007A3B1F"/>
    <w:rsid w:val="007A3C0E"/>
    <w:rsid w:val="007A3C64"/>
    <w:rsid w:val="007A3FFC"/>
    <w:rsid w:val="007A41A4"/>
    <w:rsid w:val="007A44C6"/>
    <w:rsid w:val="007A46BF"/>
    <w:rsid w:val="007A4B2C"/>
    <w:rsid w:val="007A4F76"/>
    <w:rsid w:val="007A5324"/>
    <w:rsid w:val="007A5444"/>
    <w:rsid w:val="007A5492"/>
    <w:rsid w:val="007A54CA"/>
    <w:rsid w:val="007A5753"/>
    <w:rsid w:val="007A5927"/>
    <w:rsid w:val="007A5B7A"/>
    <w:rsid w:val="007A6007"/>
    <w:rsid w:val="007A6F60"/>
    <w:rsid w:val="007A739A"/>
    <w:rsid w:val="007A74C5"/>
    <w:rsid w:val="007A7698"/>
    <w:rsid w:val="007A7860"/>
    <w:rsid w:val="007A7F8E"/>
    <w:rsid w:val="007B0152"/>
    <w:rsid w:val="007B037D"/>
    <w:rsid w:val="007B03A4"/>
    <w:rsid w:val="007B0486"/>
    <w:rsid w:val="007B0755"/>
    <w:rsid w:val="007B0929"/>
    <w:rsid w:val="007B0952"/>
    <w:rsid w:val="007B09BA"/>
    <w:rsid w:val="007B0AB2"/>
    <w:rsid w:val="007B1644"/>
    <w:rsid w:val="007B1D63"/>
    <w:rsid w:val="007B2631"/>
    <w:rsid w:val="007B2FB5"/>
    <w:rsid w:val="007B3002"/>
    <w:rsid w:val="007B318B"/>
    <w:rsid w:val="007B324B"/>
    <w:rsid w:val="007B38AE"/>
    <w:rsid w:val="007B39FB"/>
    <w:rsid w:val="007B3A50"/>
    <w:rsid w:val="007B3BBD"/>
    <w:rsid w:val="007B3E46"/>
    <w:rsid w:val="007B3ED6"/>
    <w:rsid w:val="007B4427"/>
    <w:rsid w:val="007B4671"/>
    <w:rsid w:val="007B47B0"/>
    <w:rsid w:val="007B49B7"/>
    <w:rsid w:val="007B4A21"/>
    <w:rsid w:val="007B4C92"/>
    <w:rsid w:val="007B4DC5"/>
    <w:rsid w:val="007B5061"/>
    <w:rsid w:val="007B545D"/>
    <w:rsid w:val="007B593E"/>
    <w:rsid w:val="007B5BDE"/>
    <w:rsid w:val="007B5C27"/>
    <w:rsid w:val="007B5CAE"/>
    <w:rsid w:val="007B6637"/>
    <w:rsid w:val="007B67CC"/>
    <w:rsid w:val="007B67F3"/>
    <w:rsid w:val="007B6A09"/>
    <w:rsid w:val="007B6A59"/>
    <w:rsid w:val="007B6BFB"/>
    <w:rsid w:val="007B6C79"/>
    <w:rsid w:val="007B71BA"/>
    <w:rsid w:val="007B756D"/>
    <w:rsid w:val="007B7975"/>
    <w:rsid w:val="007B7E1F"/>
    <w:rsid w:val="007B7FE1"/>
    <w:rsid w:val="007C002F"/>
    <w:rsid w:val="007C0257"/>
    <w:rsid w:val="007C03E8"/>
    <w:rsid w:val="007C0762"/>
    <w:rsid w:val="007C085E"/>
    <w:rsid w:val="007C0BE9"/>
    <w:rsid w:val="007C0C3D"/>
    <w:rsid w:val="007C0E73"/>
    <w:rsid w:val="007C1137"/>
    <w:rsid w:val="007C1389"/>
    <w:rsid w:val="007C17AA"/>
    <w:rsid w:val="007C1854"/>
    <w:rsid w:val="007C2432"/>
    <w:rsid w:val="007C24F0"/>
    <w:rsid w:val="007C255B"/>
    <w:rsid w:val="007C2756"/>
    <w:rsid w:val="007C317F"/>
    <w:rsid w:val="007C33C4"/>
    <w:rsid w:val="007C3502"/>
    <w:rsid w:val="007C37AF"/>
    <w:rsid w:val="007C393A"/>
    <w:rsid w:val="007C397D"/>
    <w:rsid w:val="007C3BB9"/>
    <w:rsid w:val="007C3CBD"/>
    <w:rsid w:val="007C3F58"/>
    <w:rsid w:val="007C3FE8"/>
    <w:rsid w:val="007C4449"/>
    <w:rsid w:val="007C508B"/>
    <w:rsid w:val="007C5447"/>
    <w:rsid w:val="007C606B"/>
    <w:rsid w:val="007C62B3"/>
    <w:rsid w:val="007C6558"/>
    <w:rsid w:val="007C663A"/>
    <w:rsid w:val="007C6B64"/>
    <w:rsid w:val="007C6BF7"/>
    <w:rsid w:val="007C6F0F"/>
    <w:rsid w:val="007C742B"/>
    <w:rsid w:val="007C77E5"/>
    <w:rsid w:val="007C78B4"/>
    <w:rsid w:val="007C7AFA"/>
    <w:rsid w:val="007C7B96"/>
    <w:rsid w:val="007C7CB9"/>
    <w:rsid w:val="007C7DE7"/>
    <w:rsid w:val="007D051C"/>
    <w:rsid w:val="007D089F"/>
    <w:rsid w:val="007D0C0D"/>
    <w:rsid w:val="007D0C4F"/>
    <w:rsid w:val="007D0ED7"/>
    <w:rsid w:val="007D1286"/>
    <w:rsid w:val="007D1716"/>
    <w:rsid w:val="007D19BA"/>
    <w:rsid w:val="007D1A83"/>
    <w:rsid w:val="007D1AF0"/>
    <w:rsid w:val="007D1B98"/>
    <w:rsid w:val="007D1FCB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385F"/>
    <w:rsid w:val="007D3AEA"/>
    <w:rsid w:val="007D3EA3"/>
    <w:rsid w:val="007D3EC4"/>
    <w:rsid w:val="007D41B2"/>
    <w:rsid w:val="007D4250"/>
    <w:rsid w:val="007D4260"/>
    <w:rsid w:val="007D4593"/>
    <w:rsid w:val="007D4811"/>
    <w:rsid w:val="007D4828"/>
    <w:rsid w:val="007D4C5C"/>
    <w:rsid w:val="007D4C8C"/>
    <w:rsid w:val="007D4E13"/>
    <w:rsid w:val="007D5679"/>
    <w:rsid w:val="007D5B1A"/>
    <w:rsid w:val="007D64F6"/>
    <w:rsid w:val="007D692E"/>
    <w:rsid w:val="007D6937"/>
    <w:rsid w:val="007D6FEF"/>
    <w:rsid w:val="007D7125"/>
    <w:rsid w:val="007D7380"/>
    <w:rsid w:val="007D742F"/>
    <w:rsid w:val="007D74EE"/>
    <w:rsid w:val="007D7AAB"/>
    <w:rsid w:val="007D7B1F"/>
    <w:rsid w:val="007D7BC2"/>
    <w:rsid w:val="007E02EA"/>
    <w:rsid w:val="007E09D3"/>
    <w:rsid w:val="007E0D10"/>
    <w:rsid w:val="007E1134"/>
    <w:rsid w:val="007E1719"/>
    <w:rsid w:val="007E1AB0"/>
    <w:rsid w:val="007E1AE0"/>
    <w:rsid w:val="007E1D34"/>
    <w:rsid w:val="007E1FB5"/>
    <w:rsid w:val="007E22FB"/>
    <w:rsid w:val="007E2375"/>
    <w:rsid w:val="007E23FC"/>
    <w:rsid w:val="007E260C"/>
    <w:rsid w:val="007E2742"/>
    <w:rsid w:val="007E3013"/>
    <w:rsid w:val="007E30DA"/>
    <w:rsid w:val="007E3D19"/>
    <w:rsid w:val="007E3F5A"/>
    <w:rsid w:val="007E455A"/>
    <w:rsid w:val="007E4A84"/>
    <w:rsid w:val="007E4A8D"/>
    <w:rsid w:val="007E4B2F"/>
    <w:rsid w:val="007E5515"/>
    <w:rsid w:val="007E5612"/>
    <w:rsid w:val="007E566A"/>
    <w:rsid w:val="007E5A8A"/>
    <w:rsid w:val="007E5E7B"/>
    <w:rsid w:val="007E6343"/>
    <w:rsid w:val="007E63E2"/>
    <w:rsid w:val="007E673B"/>
    <w:rsid w:val="007E6ABB"/>
    <w:rsid w:val="007E6FEC"/>
    <w:rsid w:val="007E7028"/>
    <w:rsid w:val="007E7409"/>
    <w:rsid w:val="007E7B62"/>
    <w:rsid w:val="007F021E"/>
    <w:rsid w:val="007F066A"/>
    <w:rsid w:val="007F0CB1"/>
    <w:rsid w:val="007F0E3E"/>
    <w:rsid w:val="007F0F30"/>
    <w:rsid w:val="007F1048"/>
    <w:rsid w:val="007F19C4"/>
    <w:rsid w:val="007F1BD3"/>
    <w:rsid w:val="007F1C49"/>
    <w:rsid w:val="007F1DA2"/>
    <w:rsid w:val="007F272D"/>
    <w:rsid w:val="007F2766"/>
    <w:rsid w:val="007F2B65"/>
    <w:rsid w:val="007F2C83"/>
    <w:rsid w:val="007F2D27"/>
    <w:rsid w:val="007F2F98"/>
    <w:rsid w:val="007F32AB"/>
    <w:rsid w:val="007F3505"/>
    <w:rsid w:val="007F361C"/>
    <w:rsid w:val="007F39CE"/>
    <w:rsid w:val="007F3AE9"/>
    <w:rsid w:val="007F3B41"/>
    <w:rsid w:val="007F3B70"/>
    <w:rsid w:val="007F3BDD"/>
    <w:rsid w:val="007F45C2"/>
    <w:rsid w:val="007F4D77"/>
    <w:rsid w:val="007F4E48"/>
    <w:rsid w:val="007F4F5F"/>
    <w:rsid w:val="007F517A"/>
    <w:rsid w:val="007F51CE"/>
    <w:rsid w:val="007F527F"/>
    <w:rsid w:val="007F5697"/>
    <w:rsid w:val="007F5C07"/>
    <w:rsid w:val="007F5F06"/>
    <w:rsid w:val="007F5F90"/>
    <w:rsid w:val="007F691A"/>
    <w:rsid w:val="007F69FC"/>
    <w:rsid w:val="007F6B25"/>
    <w:rsid w:val="007F6FD3"/>
    <w:rsid w:val="007F701B"/>
    <w:rsid w:val="007F7228"/>
    <w:rsid w:val="007F76AB"/>
    <w:rsid w:val="007F7707"/>
    <w:rsid w:val="007F776E"/>
    <w:rsid w:val="007F7897"/>
    <w:rsid w:val="007F79E8"/>
    <w:rsid w:val="008002FF"/>
    <w:rsid w:val="00800424"/>
    <w:rsid w:val="00800556"/>
    <w:rsid w:val="00800AD2"/>
    <w:rsid w:val="00800B64"/>
    <w:rsid w:val="00801156"/>
    <w:rsid w:val="008017C3"/>
    <w:rsid w:val="00801862"/>
    <w:rsid w:val="008018E1"/>
    <w:rsid w:val="008019DB"/>
    <w:rsid w:val="00801B10"/>
    <w:rsid w:val="00801BCB"/>
    <w:rsid w:val="00802155"/>
    <w:rsid w:val="008025A2"/>
    <w:rsid w:val="008028A4"/>
    <w:rsid w:val="0080297F"/>
    <w:rsid w:val="00802A1B"/>
    <w:rsid w:val="00802C1A"/>
    <w:rsid w:val="00802E89"/>
    <w:rsid w:val="00802FB6"/>
    <w:rsid w:val="00803343"/>
    <w:rsid w:val="0080342C"/>
    <w:rsid w:val="00803475"/>
    <w:rsid w:val="00803EBC"/>
    <w:rsid w:val="00803EED"/>
    <w:rsid w:val="008041A8"/>
    <w:rsid w:val="008043ED"/>
    <w:rsid w:val="00804537"/>
    <w:rsid w:val="008045F9"/>
    <w:rsid w:val="00804735"/>
    <w:rsid w:val="00804DC5"/>
    <w:rsid w:val="00804DCF"/>
    <w:rsid w:val="00804DDB"/>
    <w:rsid w:val="00804F4D"/>
    <w:rsid w:val="00805135"/>
    <w:rsid w:val="008051EE"/>
    <w:rsid w:val="00805622"/>
    <w:rsid w:val="008057B1"/>
    <w:rsid w:val="00805829"/>
    <w:rsid w:val="00805E11"/>
    <w:rsid w:val="00805F71"/>
    <w:rsid w:val="00806211"/>
    <w:rsid w:val="008063C1"/>
    <w:rsid w:val="0080656F"/>
    <w:rsid w:val="0080661B"/>
    <w:rsid w:val="00806CFA"/>
    <w:rsid w:val="00807019"/>
    <w:rsid w:val="0080743C"/>
    <w:rsid w:val="00807700"/>
    <w:rsid w:val="00807787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245E"/>
    <w:rsid w:val="00812604"/>
    <w:rsid w:val="00812701"/>
    <w:rsid w:val="0081296A"/>
    <w:rsid w:val="00812A07"/>
    <w:rsid w:val="00812B2F"/>
    <w:rsid w:val="00812B83"/>
    <w:rsid w:val="00812C50"/>
    <w:rsid w:val="008131ED"/>
    <w:rsid w:val="008134DA"/>
    <w:rsid w:val="00813869"/>
    <w:rsid w:val="00813960"/>
    <w:rsid w:val="00813BB7"/>
    <w:rsid w:val="008140E9"/>
    <w:rsid w:val="008142E8"/>
    <w:rsid w:val="00814876"/>
    <w:rsid w:val="008148EF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09"/>
    <w:rsid w:val="00816015"/>
    <w:rsid w:val="0081611D"/>
    <w:rsid w:val="008161A5"/>
    <w:rsid w:val="00816262"/>
    <w:rsid w:val="0081630B"/>
    <w:rsid w:val="008166C3"/>
    <w:rsid w:val="0081694E"/>
    <w:rsid w:val="008170E9"/>
    <w:rsid w:val="008173A4"/>
    <w:rsid w:val="008177C2"/>
    <w:rsid w:val="0081787A"/>
    <w:rsid w:val="00817A5E"/>
    <w:rsid w:val="00817B98"/>
    <w:rsid w:val="00817C05"/>
    <w:rsid w:val="00817F41"/>
    <w:rsid w:val="0082044B"/>
    <w:rsid w:val="0082046B"/>
    <w:rsid w:val="008204BB"/>
    <w:rsid w:val="00820613"/>
    <w:rsid w:val="0082067E"/>
    <w:rsid w:val="0082089E"/>
    <w:rsid w:val="00820956"/>
    <w:rsid w:val="00820980"/>
    <w:rsid w:val="00820AE1"/>
    <w:rsid w:val="00820DE4"/>
    <w:rsid w:val="00820DFE"/>
    <w:rsid w:val="00820FBB"/>
    <w:rsid w:val="00821852"/>
    <w:rsid w:val="008219A3"/>
    <w:rsid w:val="00821A49"/>
    <w:rsid w:val="00822001"/>
    <w:rsid w:val="008221B3"/>
    <w:rsid w:val="008224E3"/>
    <w:rsid w:val="008224ED"/>
    <w:rsid w:val="00822585"/>
    <w:rsid w:val="00822B25"/>
    <w:rsid w:val="00822B5E"/>
    <w:rsid w:val="00822D6B"/>
    <w:rsid w:val="00822FC8"/>
    <w:rsid w:val="0082306D"/>
    <w:rsid w:val="008230ED"/>
    <w:rsid w:val="0082343C"/>
    <w:rsid w:val="00823C25"/>
    <w:rsid w:val="00823CEB"/>
    <w:rsid w:val="00823DAC"/>
    <w:rsid w:val="00823DC5"/>
    <w:rsid w:val="00823F76"/>
    <w:rsid w:val="00824114"/>
    <w:rsid w:val="008243C9"/>
    <w:rsid w:val="00824456"/>
    <w:rsid w:val="00824C93"/>
    <w:rsid w:val="00824DF0"/>
    <w:rsid w:val="008251A3"/>
    <w:rsid w:val="008254BE"/>
    <w:rsid w:val="0082593C"/>
    <w:rsid w:val="008259B1"/>
    <w:rsid w:val="00825BB9"/>
    <w:rsid w:val="00826C57"/>
    <w:rsid w:val="00826ECF"/>
    <w:rsid w:val="00826F33"/>
    <w:rsid w:val="00826F58"/>
    <w:rsid w:val="00826FB5"/>
    <w:rsid w:val="008273A9"/>
    <w:rsid w:val="00827453"/>
    <w:rsid w:val="00827B78"/>
    <w:rsid w:val="00827C7A"/>
    <w:rsid w:val="00827C89"/>
    <w:rsid w:val="008304EC"/>
    <w:rsid w:val="00830522"/>
    <w:rsid w:val="008309E4"/>
    <w:rsid w:val="00830A61"/>
    <w:rsid w:val="00830B37"/>
    <w:rsid w:val="00830BFB"/>
    <w:rsid w:val="00830FB4"/>
    <w:rsid w:val="0083130C"/>
    <w:rsid w:val="00831509"/>
    <w:rsid w:val="008315BC"/>
    <w:rsid w:val="008316E6"/>
    <w:rsid w:val="00832040"/>
    <w:rsid w:val="00832FC1"/>
    <w:rsid w:val="00832FDD"/>
    <w:rsid w:val="00833055"/>
    <w:rsid w:val="00833208"/>
    <w:rsid w:val="0083333A"/>
    <w:rsid w:val="0083337B"/>
    <w:rsid w:val="0083344C"/>
    <w:rsid w:val="00833800"/>
    <w:rsid w:val="0083399A"/>
    <w:rsid w:val="00833B44"/>
    <w:rsid w:val="00834069"/>
    <w:rsid w:val="00834B0F"/>
    <w:rsid w:val="00834D2A"/>
    <w:rsid w:val="00834EF2"/>
    <w:rsid w:val="0083516C"/>
    <w:rsid w:val="0083547B"/>
    <w:rsid w:val="00835E8A"/>
    <w:rsid w:val="008361D8"/>
    <w:rsid w:val="00836491"/>
    <w:rsid w:val="00836537"/>
    <w:rsid w:val="00836911"/>
    <w:rsid w:val="008369E7"/>
    <w:rsid w:val="00836C59"/>
    <w:rsid w:val="00836D82"/>
    <w:rsid w:val="00836ED0"/>
    <w:rsid w:val="00836FB7"/>
    <w:rsid w:val="008374AA"/>
    <w:rsid w:val="00837D67"/>
    <w:rsid w:val="00837DFF"/>
    <w:rsid w:val="0084007B"/>
    <w:rsid w:val="0084014B"/>
    <w:rsid w:val="008401C7"/>
    <w:rsid w:val="00840714"/>
    <w:rsid w:val="008407BE"/>
    <w:rsid w:val="0084096A"/>
    <w:rsid w:val="00840F9D"/>
    <w:rsid w:val="008410AB"/>
    <w:rsid w:val="008410C1"/>
    <w:rsid w:val="00841179"/>
    <w:rsid w:val="0084142A"/>
    <w:rsid w:val="00841A58"/>
    <w:rsid w:val="00841C25"/>
    <w:rsid w:val="00841EA2"/>
    <w:rsid w:val="008421D9"/>
    <w:rsid w:val="00842303"/>
    <w:rsid w:val="008428E8"/>
    <w:rsid w:val="00842AE8"/>
    <w:rsid w:val="0084398B"/>
    <w:rsid w:val="00843A12"/>
    <w:rsid w:val="00843B5E"/>
    <w:rsid w:val="008441FC"/>
    <w:rsid w:val="0084425F"/>
    <w:rsid w:val="0084456F"/>
    <w:rsid w:val="0084470D"/>
    <w:rsid w:val="008447E4"/>
    <w:rsid w:val="0084484E"/>
    <w:rsid w:val="00844C08"/>
    <w:rsid w:val="00844E4F"/>
    <w:rsid w:val="00844EEC"/>
    <w:rsid w:val="008451AC"/>
    <w:rsid w:val="0084557B"/>
    <w:rsid w:val="008455B4"/>
    <w:rsid w:val="008458D0"/>
    <w:rsid w:val="0084599A"/>
    <w:rsid w:val="00845AF1"/>
    <w:rsid w:val="00846193"/>
    <w:rsid w:val="00846203"/>
    <w:rsid w:val="008467EB"/>
    <w:rsid w:val="008468CC"/>
    <w:rsid w:val="008469E6"/>
    <w:rsid w:val="00846B15"/>
    <w:rsid w:val="00846D27"/>
    <w:rsid w:val="00847205"/>
    <w:rsid w:val="00847302"/>
    <w:rsid w:val="008475CE"/>
    <w:rsid w:val="008479EF"/>
    <w:rsid w:val="00847E33"/>
    <w:rsid w:val="00847EED"/>
    <w:rsid w:val="00850028"/>
    <w:rsid w:val="008500EA"/>
    <w:rsid w:val="00850655"/>
    <w:rsid w:val="00851633"/>
    <w:rsid w:val="00851A50"/>
    <w:rsid w:val="00851E3C"/>
    <w:rsid w:val="00851E62"/>
    <w:rsid w:val="00852A3F"/>
    <w:rsid w:val="00852CCA"/>
    <w:rsid w:val="00852EB2"/>
    <w:rsid w:val="00853125"/>
    <w:rsid w:val="0085321E"/>
    <w:rsid w:val="008537CE"/>
    <w:rsid w:val="00853A27"/>
    <w:rsid w:val="00853B19"/>
    <w:rsid w:val="00853F35"/>
    <w:rsid w:val="008546DD"/>
    <w:rsid w:val="00854887"/>
    <w:rsid w:val="00854949"/>
    <w:rsid w:val="008550AF"/>
    <w:rsid w:val="008554D1"/>
    <w:rsid w:val="008559F1"/>
    <w:rsid w:val="00855B90"/>
    <w:rsid w:val="00855E43"/>
    <w:rsid w:val="00856225"/>
    <w:rsid w:val="0085654C"/>
    <w:rsid w:val="00856550"/>
    <w:rsid w:val="0085684C"/>
    <w:rsid w:val="008570C2"/>
    <w:rsid w:val="008575C6"/>
    <w:rsid w:val="00857729"/>
    <w:rsid w:val="00857765"/>
    <w:rsid w:val="00857886"/>
    <w:rsid w:val="00857CDF"/>
    <w:rsid w:val="00860015"/>
    <w:rsid w:val="00860088"/>
    <w:rsid w:val="008604BF"/>
    <w:rsid w:val="008612F7"/>
    <w:rsid w:val="00861307"/>
    <w:rsid w:val="008614BE"/>
    <w:rsid w:val="008614F9"/>
    <w:rsid w:val="0086159F"/>
    <w:rsid w:val="00861939"/>
    <w:rsid w:val="00861980"/>
    <w:rsid w:val="00861D41"/>
    <w:rsid w:val="00861D59"/>
    <w:rsid w:val="0086263B"/>
    <w:rsid w:val="0086281D"/>
    <w:rsid w:val="008628BD"/>
    <w:rsid w:val="00862ABE"/>
    <w:rsid w:val="00862BA8"/>
    <w:rsid w:val="00862D26"/>
    <w:rsid w:val="00862E13"/>
    <w:rsid w:val="00862E23"/>
    <w:rsid w:val="00862F4B"/>
    <w:rsid w:val="00863065"/>
    <w:rsid w:val="00863147"/>
    <w:rsid w:val="0086326B"/>
    <w:rsid w:val="008633CB"/>
    <w:rsid w:val="00863870"/>
    <w:rsid w:val="008639AE"/>
    <w:rsid w:val="00863EEF"/>
    <w:rsid w:val="00864816"/>
    <w:rsid w:val="008648A6"/>
    <w:rsid w:val="00864C66"/>
    <w:rsid w:val="00865237"/>
    <w:rsid w:val="00865242"/>
    <w:rsid w:val="00865737"/>
    <w:rsid w:val="00865A02"/>
    <w:rsid w:val="00865A66"/>
    <w:rsid w:val="00866380"/>
    <w:rsid w:val="008666BF"/>
    <w:rsid w:val="008667C6"/>
    <w:rsid w:val="00866BB0"/>
    <w:rsid w:val="00866C9B"/>
    <w:rsid w:val="008677C8"/>
    <w:rsid w:val="00867B26"/>
    <w:rsid w:val="00867C54"/>
    <w:rsid w:val="00867D93"/>
    <w:rsid w:val="00867F4D"/>
    <w:rsid w:val="0087002F"/>
    <w:rsid w:val="0087051D"/>
    <w:rsid w:val="008709EB"/>
    <w:rsid w:val="0087101C"/>
    <w:rsid w:val="00871357"/>
    <w:rsid w:val="008719BD"/>
    <w:rsid w:val="008719FB"/>
    <w:rsid w:val="00871F3B"/>
    <w:rsid w:val="00872212"/>
    <w:rsid w:val="008723D1"/>
    <w:rsid w:val="008725A7"/>
    <w:rsid w:val="00872647"/>
    <w:rsid w:val="0087283E"/>
    <w:rsid w:val="00872882"/>
    <w:rsid w:val="00872C77"/>
    <w:rsid w:val="008730E0"/>
    <w:rsid w:val="008733A1"/>
    <w:rsid w:val="008736FB"/>
    <w:rsid w:val="0087474C"/>
    <w:rsid w:val="0087481D"/>
    <w:rsid w:val="00875071"/>
    <w:rsid w:val="0087531A"/>
    <w:rsid w:val="00875489"/>
    <w:rsid w:val="00875A15"/>
    <w:rsid w:val="00875A3D"/>
    <w:rsid w:val="0087619B"/>
    <w:rsid w:val="008761EE"/>
    <w:rsid w:val="00876B92"/>
    <w:rsid w:val="00876ED1"/>
    <w:rsid w:val="00876F08"/>
    <w:rsid w:val="00876FC1"/>
    <w:rsid w:val="008771CE"/>
    <w:rsid w:val="00877421"/>
    <w:rsid w:val="00877550"/>
    <w:rsid w:val="008775EF"/>
    <w:rsid w:val="008776D1"/>
    <w:rsid w:val="008800F9"/>
    <w:rsid w:val="0088010C"/>
    <w:rsid w:val="0088013F"/>
    <w:rsid w:val="00880AFE"/>
    <w:rsid w:val="00880D00"/>
    <w:rsid w:val="00880D30"/>
    <w:rsid w:val="008814AA"/>
    <w:rsid w:val="0088157E"/>
    <w:rsid w:val="00881642"/>
    <w:rsid w:val="00881D13"/>
    <w:rsid w:val="00882679"/>
    <w:rsid w:val="008826DF"/>
    <w:rsid w:val="00882B28"/>
    <w:rsid w:val="00882DA7"/>
    <w:rsid w:val="00882ED8"/>
    <w:rsid w:val="008830FC"/>
    <w:rsid w:val="0088326D"/>
    <w:rsid w:val="008832DF"/>
    <w:rsid w:val="008833A1"/>
    <w:rsid w:val="008835D4"/>
    <w:rsid w:val="008838E6"/>
    <w:rsid w:val="00883945"/>
    <w:rsid w:val="00883BFE"/>
    <w:rsid w:val="00883D22"/>
    <w:rsid w:val="00883EAA"/>
    <w:rsid w:val="00883FDA"/>
    <w:rsid w:val="0088409F"/>
    <w:rsid w:val="00884A5F"/>
    <w:rsid w:val="0088548B"/>
    <w:rsid w:val="00885719"/>
    <w:rsid w:val="00885ADC"/>
    <w:rsid w:val="00885E86"/>
    <w:rsid w:val="00885F70"/>
    <w:rsid w:val="00885FEC"/>
    <w:rsid w:val="0088609E"/>
    <w:rsid w:val="008865EF"/>
    <w:rsid w:val="00886A8B"/>
    <w:rsid w:val="00886C23"/>
    <w:rsid w:val="00886DDB"/>
    <w:rsid w:val="00886E26"/>
    <w:rsid w:val="00887720"/>
    <w:rsid w:val="00887B2B"/>
    <w:rsid w:val="00887C57"/>
    <w:rsid w:val="00887D01"/>
    <w:rsid w:val="00887E9A"/>
    <w:rsid w:val="00887EE8"/>
    <w:rsid w:val="00887F84"/>
    <w:rsid w:val="0089000E"/>
    <w:rsid w:val="0089028A"/>
    <w:rsid w:val="00890578"/>
    <w:rsid w:val="008908A1"/>
    <w:rsid w:val="00890B3C"/>
    <w:rsid w:val="00890CA8"/>
    <w:rsid w:val="00891084"/>
    <w:rsid w:val="008911A6"/>
    <w:rsid w:val="00891209"/>
    <w:rsid w:val="0089127A"/>
    <w:rsid w:val="008912F1"/>
    <w:rsid w:val="008915B2"/>
    <w:rsid w:val="0089170B"/>
    <w:rsid w:val="00891735"/>
    <w:rsid w:val="00891B6A"/>
    <w:rsid w:val="00891BE7"/>
    <w:rsid w:val="00891CD6"/>
    <w:rsid w:val="008925DF"/>
    <w:rsid w:val="0089288F"/>
    <w:rsid w:val="00892B09"/>
    <w:rsid w:val="00892B84"/>
    <w:rsid w:val="00892D6A"/>
    <w:rsid w:val="00892DDC"/>
    <w:rsid w:val="008930CA"/>
    <w:rsid w:val="00893114"/>
    <w:rsid w:val="0089319A"/>
    <w:rsid w:val="008937CA"/>
    <w:rsid w:val="008939A1"/>
    <w:rsid w:val="00893D3C"/>
    <w:rsid w:val="00893E67"/>
    <w:rsid w:val="00893E6E"/>
    <w:rsid w:val="008941AE"/>
    <w:rsid w:val="008945CC"/>
    <w:rsid w:val="00894641"/>
    <w:rsid w:val="008948A8"/>
    <w:rsid w:val="00894A94"/>
    <w:rsid w:val="00894CEB"/>
    <w:rsid w:val="00894F22"/>
    <w:rsid w:val="008952F9"/>
    <w:rsid w:val="0089546B"/>
    <w:rsid w:val="008955EB"/>
    <w:rsid w:val="00895622"/>
    <w:rsid w:val="00895625"/>
    <w:rsid w:val="00895A7F"/>
    <w:rsid w:val="00895C55"/>
    <w:rsid w:val="008964C2"/>
    <w:rsid w:val="00896729"/>
    <w:rsid w:val="0089675D"/>
    <w:rsid w:val="00896AB6"/>
    <w:rsid w:val="00896ACD"/>
    <w:rsid w:val="00896D53"/>
    <w:rsid w:val="00896EB2"/>
    <w:rsid w:val="00897353"/>
    <w:rsid w:val="008975FF"/>
    <w:rsid w:val="00897717"/>
    <w:rsid w:val="00897DA4"/>
    <w:rsid w:val="008A01AC"/>
    <w:rsid w:val="008A091C"/>
    <w:rsid w:val="008A1211"/>
    <w:rsid w:val="008A1602"/>
    <w:rsid w:val="008A18DF"/>
    <w:rsid w:val="008A1E1F"/>
    <w:rsid w:val="008A2728"/>
    <w:rsid w:val="008A28AE"/>
    <w:rsid w:val="008A2A56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C9"/>
    <w:rsid w:val="008A4A0D"/>
    <w:rsid w:val="008A4D4E"/>
    <w:rsid w:val="008A4E5B"/>
    <w:rsid w:val="008A50FE"/>
    <w:rsid w:val="008A52B6"/>
    <w:rsid w:val="008A57C5"/>
    <w:rsid w:val="008A5E60"/>
    <w:rsid w:val="008A5E69"/>
    <w:rsid w:val="008A67B6"/>
    <w:rsid w:val="008A6880"/>
    <w:rsid w:val="008A6943"/>
    <w:rsid w:val="008A6FB5"/>
    <w:rsid w:val="008A726C"/>
    <w:rsid w:val="008A7292"/>
    <w:rsid w:val="008A76B2"/>
    <w:rsid w:val="008A789E"/>
    <w:rsid w:val="008A79CE"/>
    <w:rsid w:val="008A79FF"/>
    <w:rsid w:val="008A7BAE"/>
    <w:rsid w:val="008A7D9F"/>
    <w:rsid w:val="008B0A68"/>
    <w:rsid w:val="008B0C5C"/>
    <w:rsid w:val="008B0E06"/>
    <w:rsid w:val="008B0FB8"/>
    <w:rsid w:val="008B16AA"/>
    <w:rsid w:val="008B18DC"/>
    <w:rsid w:val="008B1C40"/>
    <w:rsid w:val="008B1F37"/>
    <w:rsid w:val="008B201F"/>
    <w:rsid w:val="008B2329"/>
    <w:rsid w:val="008B2488"/>
    <w:rsid w:val="008B2E73"/>
    <w:rsid w:val="008B34AA"/>
    <w:rsid w:val="008B373A"/>
    <w:rsid w:val="008B3BD1"/>
    <w:rsid w:val="008B3D10"/>
    <w:rsid w:val="008B3DF5"/>
    <w:rsid w:val="008B3E36"/>
    <w:rsid w:val="008B40D2"/>
    <w:rsid w:val="008B4234"/>
    <w:rsid w:val="008B43D1"/>
    <w:rsid w:val="008B43DF"/>
    <w:rsid w:val="008B457B"/>
    <w:rsid w:val="008B53E3"/>
    <w:rsid w:val="008B54AB"/>
    <w:rsid w:val="008B55D5"/>
    <w:rsid w:val="008B5E6A"/>
    <w:rsid w:val="008B5FCC"/>
    <w:rsid w:val="008B61D7"/>
    <w:rsid w:val="008B6272"/>
    <w:rsid w:val="008B63E0"/>
    <w:rsid w:val="008B6521"/>
    <w:rsid w:val="008B6538"/>
    <w:rsid w:val="008B670A"/>
    <w:rsid w:val="008B6BA9"/>
    <w:rsid w:val="008B72A2"/>
    <w:rsid w:val="008B7518"/>
    <w:rsid w:val="008B7535"/>
    <w:rsid w:val="008B7562"/>
    <w:rsid w:val="008B79A3"/>
    <w:rsid w:val="008B79E7"/>
    <w:rsid w:val="008B7BBC"/>
    <w:rsid w:val="008B7C0F"/>
    <w:rsid w:val="008B7F56"/>
    <w:rsid w:val="008C0077"/>
    <w:rsid w:val="008C0204"/>
    <w:rsid w:val="008C0564"/>
    <w:rsid w:val="008C136D"/>
    <w:rsid w:val="008C1417"/>
    <w:rsid w:val="008C1651"/>
    <w:rsid w:val="008C17D7"/>
    <w:rsid w:val="008C198C"/>
    <w:rsid w:val="008C1D8C"/>
    <w:rsid w:val="008C1E5C"/>
    <w:rsid w:val="008C247D"/>
    <w:rsid w:val="008C2A18"/>
    <w:rsid w:val="008C2E4A"/>
    <w:rsid w:val="008C2E71"/>
    <w:rsid w:val="008C3365"/>
    <w:rsid w:val="008C3A64"/>
    <w:rsid w:val="008C3CBD"/>
    <w:rsid w:val="008C3D43"/>
    <w:rsid w:val="008C3F36"/>
    <w:rsid w:val="008C411E"/>
    <w:rsid w:val="008C42B6"/>
    <w:rsid w:val="008C445D"/>
    <w:rsid w:val="008C454C"/>
    <w:rsid w:val="008C46B3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D0A"/>
    <w:rsid w:val="008C5DD6"/>
    <w:rsid w:val="008C5E8E"/>
    <w:rsid w:val="008C6075"/>
    <w:rsid w:val="008C63B2"/>
    <w:rsid w:val="008C6485"/>
    <w:rsid w:val="008C6B0F"/>
    <w:rsid w:val="008C6C5D"/>
    <w:rsid w:val="008C6CD3"/>
    <w:rsid w:val="008C70AA"/>
    <w:rsid w:val="008C7241"/>
    <w:rsid w:val="008C729C"/>
    <w:rsid w:val="008C766F"/>
    <w:rsid w:val="008C7878"/>
    <w:rsid w:val="008C7CA7"/>
    <w:rsid w:val="008C7DFA"/>
    <w:rsid w:val="008D038F"/>
    <w:rsid w:val="008D0818"/>
    <w:rsid w:val="008D0B98"/>
    <w:rsid w:val="008D0CE9"/>
    <w:rsid w:val="008D10DD"/>
    <w:rsid w:val="008D1688"/>
    <w:rsid w:val="008D1962"/>
    <w:rsid w:val="008D19BA"/>
    <w:rsid w:val="008D1C29"/>
    <w:rsid w:val="008D205C"/>
    <w:rsid w:val="008D214D"/>
    <w:rsid w:val="008D2478"/>
    <w:rsid w:val="008D2521"/>
    <w:rsid w:val="008D27E7"/>
    <w:rsid w:val="008D2851"/>
    <w:rsid w:val="008D2991"/>
    <w:rsid w:val="008D31AD"/>
    <w:rsid w:val="008D345F"/>
    <w:rsid w:val="008D346B"/>
    <w:rsid w:val="008D34EF"/>
    <w:rsid w:val="008D35DF"/>
    <w:rsid w:val="008D39C6"/>
    <w:rsid w:val="008D3A33"/>
    <w:rsid w:val="008D3E5F"/>
    <w:rsid w:val="008D41D7"/>
    <w:rsid w:val="008D4455"/>
    <w:rsid w:val="008D492E"/>
    <w:rsid w:val="008D4995"/>
    <w:rsid w:val="008D4BCC"/>
    <w:rsid w:val="008D4DB7"/>
    <w:rsid w:val="008D50D8"/>
    <w:rsid w:val="008D556C"/>
    <w:rsid w:val="008D6375"/>
    <w:rsid w:val="008D63B2"/>
    <w:rsid w:val="008D66AA"/>
    <w:rsid w:val="008D6A52"/>
    <w:rsid w:val="008D6B24"/>
    <w:rsid w:val="008D6BF8"/>
    <w:rsid w:val="008D6EA6"/>
    <w:rsid w:val="008D74AE"/>
    <w:rsid w:val="008D7671"/>
    <w:rsid w:val="008D76FC"/>
    <w:rsid w:val="008E0097"/>
    <w:rsid w:val="008E0AFD"/>
    <w:rsid w:val="008E0DE8"/>
    <w:rsid w:val="008E15FF"/>
    <w:rsid w:val="008E1607"/>
    <w:rsid w:val="008E1B68"/>
    <w:rsid w:val="008E1C05"/>
    <w:rsid w:val="008E2C76"/>
    <w:rsid w:val="008E2D6F"/>
    <w:rsid w:val="008E2DBB"/>
    <w:rsid w:val="008E31FD"/>
    <w:rsid w:val="008E3397"/>
    <w:rsid w:val="008E3421"/>
    <w:rsid w:val="008E34EC"/>
    <w:rsid w:val="008E38F7"/>
    <w:rsid w:val="008E39FE"/>
    <w:rsid w:val="008E3C01"/>
    <w:rsid w:val="008E41BE"/>
    <w:rsid w:val="008E41DD"/>
    <w:rsid w:val="008E42FD"/>
    <w:rsid w:val="008E48A7"/>
    <w:rsid w:val="008E4BCB"/>
    <w:rsid w:val="008E4DB4"/>
    <w:rsid w:val="008E4FE0"/>
    <w:rsid w:val="008E52CB"/>
    <w:rsid w:val="008E5925"/>
    <w:rsid w:val="008E597C"/>
    <w:rsid w:val="008E59DE"/>
    <w:rsid w:val="008E5A41"/>
    <w:rsid w:val="008E5AAF"/>
    <w:rsid w:val="008E5C2A"/>
    <w:rsid w:val="008E5CB8"/>
    <w:rsid w:val="008E5DC9"/>
    <w:rsid w:val="008E5E8B"/>
    <w:rsid w:val="008E602E"/>
    <w:rsid w:val="008E60B4"/>
    <w:rsid w:val="008E6970"/>
    <w:rsid w:val="008E6A96"/>
    <w:rsid w:val="008E7207"/>
    <w:rsid w:val="008E7424"/>
    <w:rsid w:val="008E7557"/>
    <w:rsid w:val="008E7688"/>
    <w:rsid w:val="008E7978"/>
    <w:rsid w:val="008E7B8A"/>
    <w:rsid w:val="008E7CBD"/>
    <w:rsid w:val="008E7DD4"/>
    <w:rsid w:val="008E7F73"/>
    <w:rsid w:val="008E7FF0"/>
    <w:rsid w:val="008F0095"/>
    <w:rsid w:val="008F02E5"/>
    <w:rsid w:val="008F0593"/>
    <w:rsid w:val="008F0CF5"/>
    <w:rsid w:val="008F0F3F"/>
    <w:rsid w:val="008F113B"/>
    <w:rsid w:val="008F1416"/>
    <w:rsid w:val="008F17AA"/>
    <w:rsid w:val="008F1ACC"/>
    <w:rsid w:val="008F2011"/>
    <w:rsid w:val="008F229B"/>
    <w:rsid w:val="008F23FD"/>
    <w:rsid w:val="008F2509"/>
    <w:rsid w:val="008F263E"/>
    <w:rsid w:val="008F2760"/>
    <w:rsid w:val="008F2903"/>
    <w:rsid w:val="008F2C29"/>
    <w:rsid w:val="008F2CD9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B74"/>
    <w:rsid w:val="008F3CC4"/>
    <w:rsid w:val="008F44A7"/>
    <w:rsid w:val="008F44CE"/>
    <w:rsid w:val="008F4B84"/>
    <w:rsid w:val="008F4B85"/>
    <w:rsid w:val="008F4C9A"/>
    <w:rsid w:val="008F4E72"/>
    <w:rsid w:val="008F4F14"/>
    <w:rsid w:val="008F5C02"/>
    <w:rsid w:val="008F5C32"/>
    <w:rsid w:val="008F5C5B"/>
    <w:rsid w:val="008F5E35"/>
    <w:rsid w:val="008F5FFB"/>
    <w:rsid w:val="008F67A9"/>
    <w:rsid w:val="008F6BDA"/>
    <w:rsid w:val="008F7726"/>
    <w:rsid w:val="008F7B5F"/>
    <w:rsid w:val="008F7B6D"/>
    <w:rsid w:val="008F7BFA"/>
    <w:rsid w:val="008F7CB1"/>
    <w:rsid w:val="008F7FC6"/>
    <w:rsid w:val="009004A7"/>
    <w:rsid w:val="00900CF1"/>
    <w:rsid w:val="00900E86"/>
    <w:rsid w:val="00900E8B"/>
    <w:rsid w:val="0090219F"/>
    <w:rsid w:val="0090279F"/>
    <w:rsid w:val="0090285C"/>
    <w:rsid w:val="00902A32"/>
    <w:rsid w:val="00902CA6"/>
    <w:rsid w:val="00902D67"/>
    <w:rsid w:val="009031ED"/>
    <w:rsid w:val="00903935"/>
    <w:rsid w:val="00903DDF"/>
    <w:rsid w:val="00904209"/>
    <w:rsid w:val="00904473"/>
    <w:rsid w:val="009046AD"/>
    <w:rsid w:val="0090481F"/>
    <w:rsid w:val="00904A0B"/>
    <w:rsid w:val="00904A29"/>
    <w:rsid w:val="009051C5"/>
    <w:rsid w:val="00905599"/>
    <w:rsid w:val="009057D9"/>
    <w:rsid w:val="009058DA"/>
    <w:rsid w:val="00905C30"/>
    <w:rsid w:val="009060EA"/>
    <w:rsid w:val="009061D2"/>
    <w:rsid w:val="0090634D"/>
    <w:rsid w:val="00906424"/>
    <w:rsid w:val="0090675C"/>
    <w:rsid w:val="00906872"/>
    <w:rsid w:val="00906C6B"/>
    <w:rsid w:val="00907399"/>
    <w:rsid w:val="00907805"/>
    <w:rsid w:val="00907EE2"/>
    <w:rsid w:val="0091007E"/>
    <w:rsid w:val="00910097"/>
    <w:rsid w:val="0091047C"/>
    <w:rsid w:val="00910E9D"/>
    <w:rsid w:val="009112B9"/>
    <w:rsid w:val="009115CC"/>
    <w:rsid w:val="00911602"/>
    <w:rsid w:val="00911868"/>
    <w:rsid w:val="00911BAC"/>
    <w:rsid w:val="00911FE8"/>
    <w:rsid w:val="00912723"/>
    <w:rsid w:val="00912DF9"/>
    <w:rsid w:val="009138AC"/>
    <w:rsid w:val="00913E74"/>
    <w:rsid w:val="00914173"/>
    <w:rsid w:val="009145CF"/>
    <w:rsid w:val="009147A3"/>
    <w:rsid w:val="009149FB"/>
    <w:rsid w:val="00914F18"/>
    <w:rsid w:val="009150EB"/>
    <w:rsid w:val="009151C8"/>
    <w:rsid w:val="00915368"/>
    <w:rsid w:val="00915B8B"/>
    <w:rsid w:val="00915D28"/>
    <w:rsid w:val="00915F5D"/>
    <w:rsid w:val="00916042"/>
    <w:rsid w:val="00916066"/>
    <w:rsid w:val="0091657C"/>
    <w:rsid w:val="009166DF"/>
    <w:rsid w:val="00916AAD"/>
    <w:rsid w:val="00916E96"/>
    <w:rsid w:val="00916F14"/>
    <w:rsid w:val="0091736C"/>
    <w:rsid w:val="00917A4C"/>
    <w:rsid w:val="00917D11"/>
    <w:rsid w:val="00917EBA"/>
    <w:rsid w:val="00917F11"/>
    <w:rsid w:val="00917F42"/>
    <w:rsid w:val="00920095"/>
    <w:rsid w:val="0092026F"/>
    <w:rsid w:val="0092052B"/>
    <w:rsid w:val="009209D4"/>
    <w:rsid w:val="00920A59"/>
    <w:rsid w:val="00920DFE"/>
    <w:rsid w:val="00920F1A"/>
    <w:rsid w:val="00921667"/>
    <w:rsid w:val="00921851"/>
    <w:rsid w:val="00921D54"/>
    <w:rsid w:val="00921F57"/>
    <w:rsid w:val="00922197"/>
    <w:rsid w:val="00922204"/>
    <w:rsid w:val="00922211"/>
    <w:rsid w:val="00922B3B"/>
    <w:rsid w:val="00922CC6"/>
    <w:rsid w:val="00922F0B"/>
    <w:rsid w:val="009232F9"/>
    <w:rsid w:val="00923407"/>
    <w:rsid w:val="009234E9"/>
    <w:rsid w:val="009239C6"/>
    <w:rsid w:val="00924098"/>
    <w:rsid w:val="00924466"/>
    <w:rsid w:val="0092457C"/>
    <w:rsid w:val="00924644"/>
    <w:rsid w:val="00924EB4"/>
    <w:rsid w:val="0092500C"/>
    <w:rsid w:val="00925668"/>
    <w:rsid w:val="00925A19"/>
    <w:rsid w:val="00925A9A"/>
    <w:rsid w:val="00925D48"/>
    <w:rsid w:val="00925F81"/>
    <w:rsid w:val="00925FC5"/>
    <w:rsid w:val="0092617C"/>
    <w:rsid w:val="00926437"/>
    <w:rsid w:val="009264A7"/>
    <w:rsid w:val="009264B6"/>
    <w:rsid w:val="00926757"/>
    <w:rsid w:val="00926C96"/>
    <w:rsid w:val="00927324"/>
    <w:rsid w:val="0092745D"/>
    <w:rsid w:val="009275BC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F5"/>
    <w:rsid w:val="009304F7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0FD"/>
    <w:rsid w:val="009312B4"/>
    <w:rsid w:val="00931686"/>
    <w:rsid w:val="00931940"/>
    <w:rsid w:val="00931A18"/>
    <w:rsid w:val="00931B30"/>
    <w:rsid w:val="00931D3C"/>
    <w:rsid w:val="00932147"/>
    <w:rsid w:val="00932304"/>
    <w:rsid w:val="00932476"/>
    <w:rsid w:val="00932592"/>
    <w:rsid w:val="0093288E"/>
    <w:rsid w:val="00932909"/>
    <w:rsid w:val="00932C5F"/>
    <w:rsid w:val="00932D58"/>
    <w:rsid w:val="00932ED8"/>
    <w:rsid w:val="00932FFE"/>
    <w:rsid w:val="009335F7"/>
    <w:rsid w:val="0093372F"/>
    <w:rsid w:val="00933A2A"/>
    <w:rsid w:val="0093411F"/>
    <w:rsid w:val="009342B3"/>
    <w:rsid w:val="009343A0"/>
    <w:rsid w:val="00934703"/>
    <w:rsid w:val="009347E3"/>
    <w:rsid w:val="009347FD"/>
    <w:rsid w:val="0093485C"/>
    <w:rsid w:val="009348A6"/>
    <w:rsid w:val="00934C01"/>
    <w:rsid w:val="00934CCC"/>
    <w:rsid w:val="00934DB1"/>
    <w:rsid w:val="00934F16"/>
    <w:rsid w:val="0093553E"/>
    <w:rsid w:val="00935B9A"/>
    <w:rsid w:val="00935F34"/>
    <w:rsid w:val="00936D0A"/>
    <w:rsid w:val="00936E1A"/>
    <w:rsid w:val="00937074"/>
    <w:rsid w:val="00937565"/>
    <w:rsid w:val="00937786"/>
    <w:rsid w:val="00937845"/>
    <w:rsid w:val="00937A40"/>
    <w:rsid w:val="0094040D"/>
    <w:rsid w:val="0094057D"/>
    <w:rsid w:val="00940920"/>
    <w:rsid w:val="0094092A"/>
    <w:rsid w:val="0094094F"/>
    <w:rsid w:val="00940950"/>
    <w:rsid w:val="00940A00"/>
    <w:rsid w:val="00940D5F"/>
    <w:rsid w:val="009413FF"/>
    <w:rsid w:val="00941712"/>
    <w:rsid w:val="00941B26"/>
    <w:rsid w:val="00941FFA"/>
    <w:rsid w:val="00942079"/>
    <w:rsid w:val="009420EA"/>
    <w:rsid w:val="00942190"/>
    <w:rsid w:val="009425E4"/>
    <w:rsid w:val="009428B1"/>
    <w:rsid w:val="00942C7D"/>
    <w:rsid w:val="00942DF1"/>
    <w:rsid w:val="00942E4F"/>
    <w:rsid w:val="00942FC2"/>
    <w:rsid w:val="009431D4"/>
    <w:rsid w:val="009432DA"/>
    <w:rsid w:val="009433D8"/>
    <w:rsid w:val="00943DB3"/>
    <w:rsid w:val="0094404D"/>
    <w:rsid w:val="00944062"/>
    <w:rsid w:val="0094495E"/>
    <w:rsid w:val="00944C1D"/>
    <w:rsid w:val="00944CBF"/>
    <w:rsid w:val="00944DFF"/>
    <w:rsid w:val="00944F24"/>
    <w:rsid w:val="00944FB5"/>
    <w:rsid w:val="00945101"/>
    <w:rsid w:val="009458F5"/>
    <w:rsid w:val="00945989"/>
    <w:rsid w:val="00945DC5"/>
    <w:rsid w:val="00946294"/>
    <w:rsid w:val="009465C3"/>
    <w:rsid w:val="009466BE"/>
    <w:rsid w:val="009467D0"/>
    <w:rsid w:val="00946D43"/>
    <w:rsid w:val="009470C5"/>
    <w:rsid w:val="00947487"/>
    <w:rsid w:val="009474BF"/>
    <w:rsid w:val="009477E6"/>
    <w:rsid w:val="009477F3"/>
    <w:rsid w:val="00947940"/>
    <w:rsid w:val="00947CEA"/>
    <w:rsid w:val="00947F3C"/>
    <w:rsid w:val="00950093"/>
    <w:rsid w:val="009505D2"/>
    <w:rsid w:val="00950738"/>
    <w:rsid w:val="00950C9F"/>
    <w:rsid w:val="00950CAC"/>
    <w:rsid w:val="00950CC6"/>
    <w:rsid w:val="0095114D"/>
    <w:rsid w:val="0095160E"/>
    <w:rsid w:val="0095174E"/>
    <w:rsid w:val="00951924"/>
    <w:rsid w:val="009520EE"/>
    <w:rsid w:val="00952122"/>
    <w:rsid w:val="009528B0"/>
    <w:rsid w:val="009529F3"/>
    <w:rsid w:val="00952B54"/>
    <w:rsid w:val="0095307B"/>
    <w:rsid w:val="0095337D"/>
    <w:rsid w:val="009534C7"/>
    <w:rsid w:val="009535FA"/>
    <w:rsid w:val="00953BE9"/>
    <w:rsid w:val="00953F93"/>
    <w:rsid w:val="0095435D"/>
    <w:rsid w:val="0095442C"/>
    <w:rsid w:val="0095448D"/>
    <w:rsid w:val="009545EE"/>
    <w:rsid w:val="009548CC"/>
    <w:rsid w:val="0095490F"/>
    <w:rsid w:val="0095492A"/>
    <w:rsid w:val="00954C0E"/>
    <w:rsid w:val="00954D27"/>
    <w:rsid w:val="00954E58"/>
    <w:rsid w:val="00954FCE"/>
    <w:rsid w:val="009550BE"/>
    <w:rsid w:val="00955201"/>
    <w:rsid w:val="00955426"/>
    <w:rsid w:val="00955958"/>
    <w:rsid w:val="00955C16"/>
    <w:rsid w:val="00955E68"/>
    <w:rsid w:val="00955F32"/>
    <w:rsid w:val="00955FBF"/>
    <w:rsid w:val="00956D8C"/>
    <w:rsid w:val="00956FDD"/>
    <w:rsid w:val="0095741E"/>
    <w:rsid w:val="0095799B"/>
    <w:rsid w:val="00957ADA"/>
    <w:rsid w:val="00957B72"/>
    <w:rsid w:val="00957E3D"/>
    <w:rsid w:val="00957F94"/>
    <w:rsid w:val="00960339"/>
    <w:rsid w:val="009605C0"/>
    <w:rsid w:val="00960D81"/>
    <w:rsid w:val="00960DC0"/>
    <w:rsid w:val="00960DC5"/>
    <w:rsid w:val="00960DCA"/>
    <w:rsid w:val="00961073"/>
    <w:rsid w:val="009612FE"/>
    <w:rsid w:val="009614F4"/>
    <w:rsid w:val="00961672"/>
    <w:rsid w:val="0096167B"/>
    <w:rsid w:val="009616EA"/>
    <w:rsid w:val="00961785"/>
    <w:rsid w:val="009617CA"/>
    <w:rsid w:val="00961A07"/>
    <w:rsid w:val="00961C45"/>
    <w:rsid w:val="00961E15"/>
    <w:rsid w:val="00961E50"/>
    <w:rsid w:val="009622E0"/>
    <w:rsid w:val="00962CCF"/>
    <w:rsid w:val="00962ED1"/>
    <w:rsid w:val="00962FF1"/>
    <w:rsid w:val="009634DD"/>
    <w:rsid w:val="0096350C"/>
    <w:rsid w:val="009649A4"/>
    <w:rsid w:val="00964C9C"/>
    <w:rsid w:val="00964FBA"/>
    <w:rsid w:val="009650BB"/>
    <w:rsid w:val="00965977"/>
    <w:rsid w:val="00965FE7"/>
    <w:rsid w:val="0096643D"/>
    <w:rsid w:val="0096690B"/>
    <w:rsid w:val="00966956"/>
    <w:rsid w:val="00966B5A"/>
    <w:rsid w:val="00966BF5"/>
    <w:rsid w:val="00966C87"/>
    <w:rsid w:val="00966E45"/>
    <w:rsid w:val="009672D5"/>
    <w:rsid w:val="009676F8"/>
    <w:rsid w:val="0096785F"/>
    <w:rsid w:val="00967A06"/>
    <w:rsid w:val="009703EC"/>
    <w:rsid w:val="00970825"/>
    <w:rsid w:val="00970D6B"/>
    <w:rsid w:val="00970E66"/>
    <w:rsid w:val="00970FA8"/>
    <w:rsid w:val="00971B8E"/>
    <w:rsid w:val="00971BFD"/>
    <w:rsid w:val="00971C18"/>
    <w:rsid w:val="00971FEA"/>
    <w:rsid w:val="00972629"/>
    <w:rsid w:val="00972674"/>
    <w:rsid w:val="00972959"/>
    <w:rsid w:val="00972B67"/>
    <w:rsid w:val="00972C79"/>
    <w:rsid w:val="00973282"/>
    <w:rsid w:val="009732F8"/>
    <w:rsid w:val="009733FF"/>
    <w:rsid w:val="00973434"/>
    <w:rsid w:val="0097362D"/>
    <w:rsid w:val="009736B3"/>
    <w:rsid w:val="00974335"/>
    <w:rsid w:val="00974564"/>
    <w:rsid w:val="00974B0D"/>
    <w:rsid w:val="00974B3D"/>
    <w:rsid w:val="00975063"/>
    <w:rsid w:val="0097507C"/>
    <w:rsid w:val="009752E5"/>
    <w:rsid w:val="009754D3"/>
    <w:rsid w:val="00975692"/>
    <w:rsid w:val="00976268"/>
    <w:rsid w:val="009765BA"/>
    <w:rsid w:val="0097677D"/>
    <w:rsid w:val="00976912"/>
    <w:rsid w:val="009769B5"/>
    <w:rsid w:val="00976B4D"/>
    <w:rsid w:val="00976B9F"/>
    <w:rsid w:val="00976D96"/>
    <w:rsid w:val="0097715A"/>
    <w:rsid w:val="00977A9F"/>
    <w:rsid w:val="00977BE3"/>
    <w:rsid w:val="00977CAC"/>
    <w:rsid w:val="00977E6E"/>
    <w:rsid w:val="00977E9C"/>
    <w:rsid w:val="00977F29"/>
    <w:rsid w:val="0098026B"/>
    <w:rsid w:val="0098027A"/>
    <w:rsid w:val="00980769"/>
    <w:rsid w:val="009807FC"/>
    <w:rsid w:val="00980A35"/>
    <w:rsid w:val="00980B2B"/>
    <w:rsid w:val="00980D26"/>
    <w:rsid w:val="00981233"/>
    <w:rsid w:val="0098124C"/>
    <w:rsid w:val="009815D8"/>
    <w:rsid w:val="00981BB2"/>
    <w:rsid w:val="009820FF"/>
    <w:rsid w:val="009823E2"/>
    <w:rsid w:val="009824EA"/>
    <w:rsid w:val="009825AB"/>
    <w:rsid w:val="009825D8"/>
    <w:rsid w:val="00982CE2"/>
    <w:rsid w:val="00982EAF"/>
    <w:rsid w:val="00982FEB"/>
    <w:rsid w:val="0098304B"/>
    <w:rsid w:val="009835D5"/>
    <w:rsid w:val="00983ACC"/>
    <w:rsid w:val="00983C0A"/>
    <w:rsid w:val="00983C68"/>
    <w:rsid w:val="00983FD7"/>
    <w:rsid w:val="00984267"/>
    <w:rsid w:val="00984301"/>
    <w:rsid w:val="00984767"/>
    <w:rsid w:val="00984813"/>
    <w:rsid w:val="00984B82"/>
    <w:rsid w:val="00984FC5"/>
    <w:rsid w:val="00985235"/>
    <w:rsid w:val="00985998"/>
    <w:rsid w:val="00985C39"/>
    <w:rsid w:val="00985CA1"/>
    <w:rsid w:val="009866BD"/>
    <w:rsid w:val="009869DC"/>
    <w:rsid w:val="00986EE0"/>
    <w:rsid w:val="0098726F"/>
    <w:rsid w:val="009873C2"/>
    <w:rsid w:val="009874B1"/>
    <w:rsid w:val="0098765A"/>
    <w:rsid w:val="00987E7A"/>
    <w:rsid w:val="0099077C"/>
    <w:rsid w:val="0099080E"/>
    <w:rsid w:val="00990CF3"/>
    <w:rsid w:val="00990D34"/>
    <w:rsid w:val="00990DFE"/>
    <w:rsid w:val="009911B9"/>
    <w:rsid w:val="00991317"/>
    <w:rsid w:val="00991894"/>
    <w:rsid w:val="00991896"/>
    <w:rsid w:val="00992105"/>
    <w:rsid w:val="009921B4"/>
    <w:rsid w:val="009921F9"/>
    <w:rsid w:val="00992232"/>
    <w:rsid w:val="00992674"/>
    <w:rsid w:val="0099300C"/>
    <w:rsid w:val="009931D9"/>
    <w:rsid w:val="009934DA"/>
    <w:rsid w:val="00993B93"/>
    <w:rsid w:val="00993E2D"/>
    <w:rsid w:val="0099429C"/>
    <w:rsid w:val="009942E3"/>
    <w:rsid w:val="00994891"/>
    <w:rsid w:val="00994BD8"/>
    <w:rsid w:val="00994E64"/>
    <w:rsid w:val="0099508E"/>
    <w:rsid w:val="0099526E"/>
    <w:rsid w:val="009952B6"/>
    <w:rsid w:val="009954AA"/>
    <w:rsid w:val="00995604"/>
    <w:rsid w:val="00995811"/>
    <w:rsid w:val="0099618D"/>
    <w:rsid w:val="009962A1"/>
    <w:rsid w:val="00996326"/>
    <w:rsid w:val="00996359"/>
    <w:rsid w:val="00996CD3"/>
    <w:rsid w:val="0099714E"/>
    <w:rsid w:val="0099732D"/>
    <w:rsid w:val="009976E0"/>
    <w:rsid w:val="0099776B"/>
    <w:rsid w:val="009979C3"/>
    <w:rsid w:val="00997C32"/>
    <w:rsid w:val="009A0464"/>
    <w:rsid w:val="009A0520"/>
    <w:rsid w:val="009A058F"/>
    <w:rsid w:val="009A0D8D"/>
    <w:rsid w:val="009A1415"/>
    <w:rsid w:val="009A1BE7"/>
    <w:rsid w:val="009A20A8"/>
    <w:rsid w:val="009A2452"/>
    <w:rsid w:val="009A2720"/>
    <w:rsid w:val="009A2953"/>
    <w:rsid w:val="009A3321"/>
    <w:rsid w:val="009A3472"/>
    <w:rsid w:val="009A38FA"/>
    <w:rsid w:val="009A3B68"/>
    <w:rsid w:val="009A3C4E"/>
    <w:rsid w:val="009A3E27"/>
    <w:rsid w:val="009A4156"/>
    <w:rsid w:val="009A4214"/>
    <w:rsid w:val="009A4668"/>
    <w:rsid w:val="009A48A0"/>
    <w:rsid w:val="009A515C"/>
    <w:rsid w:val="009A56B0"/>
    <w:rsid w:val="009A5B2E"/>
    <w:rsid w:val="009A5B51"/>
    <w:rsid w:val="009A5DC2"/>
    <w:rsid w:val="009A5E67"/>
    <w:rsid w:val="009A604B"/>
    <w:rsid w:val="009A60B9"/>
    <w:rsid w:val="009A60EE"/>
    <w:rsid w:val="009A619A"/>
    <w:rsid w:val="009A650C"/>
    <w:rsid w:val="009A6685"/>
    <w:rsid w:val="009A6B0D"/>
    <w:rsid w:val="009A6F9E"/>
    <w:rsid w:val="009A6FDB"/>
    <w:rsid w:val="009A756F"/>
    <w:rsid w:val="009A75AA"/>
    <w:rsid w:val="009A7B45"/>
    <w:rsid w:val="009A7D06"/>
    <w:rsid w:val="009A7D58"/>
    <w:rsid w:val="009A7EBF"/>
    <w:rsid w:val="009B01AF"/>
    <w:rsid w:val="009B01D9"/>
    <w:rsid w:val="009B069B"/>
    <w:rsid w:val="009B0B2F"/>
    <w:rsid w:val="009B10CD"/>
    <w:rsid w:val="009B123F"/>
    <w:rsid w:val="009B1797"/>
    <w:rsid w:val="009B17FF"/>
    <w:rsid w:val="009B1BB1"/>
    <w:rsid w:val="009B1DCB"/>
    <w:rsid w:val="009B1E44"/>
    <w:rsid w:val="009B2057"/>
    <w:rsid w:val="009B2578"/>
    <w:rsid w:val="009B268D"/>
    <w:rsid w:val="009B2716"/>
    <w:rsid w:val="009B2C7A"/>
    <w:rsid w:val="009B2F57"/>
    <w:rsid w:val="009B3172"/>
    <w:rsid w:val="009B3389"/>
    <w:rsid w:val="009B36A5"/>
    <w:rsid w:val="009B40CA"/>
    <w:rsid w:val="009B4594"/>
    <w:rsid w:val="009B489E"/>
    <w:rsid w:val="009B4FF1"/>
    <w:rsid w:val="009B5161"/>
    <w:rsid w:val="009B564E"/>
    <w:rsid w:val="009B5C41"/>
    <w:rsid w:val="009B619C"/>
    <w:rsid w:val="009B6311"/>
    <w:rsid w:val="009B6708"/>
    <w:rsid w:val="009B6C06"/>
    <w:rsid w:val="009B6EEF"/>
    <w:rsid w:val="009B7132"/>
    <w:rsid w:val="009B75BC"/>
    <w:rsid w:val="009B79A0"/>
    <w:rsid w:val="009B79CF"/>
    <w:rsid w:val="009B7D59"/>
    <w:rsid w:val="009B7E42"/>
    <w:rsid w:val="009B7E8D"/>
    <w:rsid w:val="009C008F"/>
    <w:rsid w:val="009C0174"/>
    <w:rsid w:val="009C021F"/>
    <w:rsid w:val="009C031F"/>
    <w:rsid w:val="009C0570"/>
    <w:rsid w:val="009C06A6"/>
    <w:rsid w:val="009C06C0"/>
    <w:rsid w:val="009C0806"/>
    <w:rsid w:val="009C0AC0"/>
    <w:rsid w:val="009C0BD5"/>
    <w:rsid w:val="009C1253"/>
    <w:rsid w:val="009C1345"/>
    <w:rsid w:val="009C18EE"/>
    <w:rsid w:val="009C1C5A"/>
    <w:rsid w:val="009C1CCF"/>
    <w:rsid w:val="009C1E87"/>
    <w:rsid w:val="009C20EB"/>
    <w:rsid w:val="009C265F"/>
    <w:rsid w:val="009C282C"/>
    <w:rsid w:val="009C2DC0"/>
    <w:rsid w:val="009C2EBA"/>
    <w:rsid w:val="009C33FA"/>
    <w:rsid w:val="009C3480"/>
    <w:rsid w:val="009C354F"/>
    <w:rsid w:val="009C36B2"/>
    <w:rsid w:val="009C37CE"/>
    <w:rsid w:val="009C39F9"/>
    <w:rsid w:val="009C3B37"/>
    <w:rsid w:val="009C4508"/>
    <w:rsid w:val="009C47C9"/>
    <w:rsid w:val="009C49B9"/>
    <w:rsid w:val="009C49E1"/>
    <w:rsid w:val="009C4AB7"/>
    <w:rsid w:val="009C526C"/>
    <w:rsid w:val="009C5312"/>
    <w:rsid w:val="009C562B"/>
    <w:rsid w:val="009C56B0"/>
    <w:rsid w:val="009C5D35"/>
    <w:rsid w:val="009C5F28"/>
    <w:rsid w:val="009C5FE3"/>
    <w:rsid w:val="009C6258"/>
    <w:rsid w:val="009C6678"/>
    <w:rsid w:val="009C6A5A"/>
    <w:rsid w:val="009C6E29"/>
    <w:rsid w:val="009C715D"/>
    <w:rsid w:val="009C7233"/>
    <w:rsid w:val="009C7400"/>
    <w:rsid w:val="009C743F"/>
    <w:rsid w:val="009C7532"/>
    <w:rsid w:val="009C78A3"/>
    <w:rsid w:val="009C7AB2"/>
    <w:rsid w:val="009C7D6D"/>
    <w:rsid w:val="009C7DDC"/>
    <w:rsid w:val="009C7FA1"/>
    <w:rsid w:val="009D019D"/>
    <w:rsid w:val="009D03A4"/>
    <w:rsid w:val="009D0584"/>
    <w:rsid w:val="009D05EF"/>
    <w:rsid w:val="009D081A"/>
    <w:rsid w:val="009D0821"/>
    <w:rsid w:val="009D0A4F"/>
    <w:rsid w:val="009D0D01"/>
    <w:rsid w:val="009D0DCB"/>
    <w:rsid w:val="009D141E"/>
    <w:rsid w:val="009D18E2"/>
    <w:rsid w:val="009D1BB5"/>
    <w:rsid w:val="009D1F4C"/>
    <w:rsid w:val="009D2278"/>
    <w:rsid w:val="009D266E"/>
    <w:rsid w:val="009D3049"/>
    <w:rsid w:val="009D318A"/>
    <w:rsid w:val="009D34FB"/>
    <w:rsid w:val="009D3741"/>
    <w:rsid w:val="009D3A54"/>
    <w:rsid w:val="009D3B2B"/>
    <w:rsid w:val="009D4328"/>
    <w:rsid w:val="009D4CC5"/>
    <w:rsid w:val="009D4D39"/>
    <w:rsid w:val="009D4EC3"/>
    <w:rsid w:val="009D51C9"/>
    <w:rsid w:val="009D5424"/>
    <w:rsid w:val="009D5732"/>
    <w:rsid w:val="009D581D"/>
    <w:rsid w:val="009D5F50"/>
    <w:rsid w:val="009D6240"/>
    <w:rsid w:val="009D6464"/>
    <w:rsid w:val="009D6595"/>
    <w:rsid w:val="009D6D1E"/>
    <w:rsid w:val="009D6D36"/>
    <w:rsid w:val="009D6E15"/>
    <w:rsid w:val="009D7176"/>
    <w:rsid w:val="009D7506"/>
    <w:rsid w:val="009D7C15"/>
    <w:rsid w:val="009D7D0D"/>
    <w:rsid w:val="009D7F8E"/>
    <w:rsid w:val="009E082B"/>
    <w:rsid w:val="009E0A47"/>
    <w:rsid w:val="009E10F2"/>
    <w:rsid w:val="009E10F7"/>
    <w:rsid w:val="009E110A"/>
    <w:rsid w:val="009E113D"/>
    <w:rsid w:val="009E12C3"/>
    <w:rsid w:val="009E1966"/>
    <w:rsid w:val="009E1967"/>
    <w:rsid w:val="009E1BC9"/>
    <w:rsid w:val="009E1C48"/>
    <w:rsid w:val="009E20EB"/>
    <w:rsid w:val="009E2288"/>
    <w:rsid w:val="009E22F9"/>
    <w:rsid w:val="009E2409"/>
    <w:rsid w:val="009E2656"/>
    <w:rsid w:val="009E2878"/>
    <w:rsid w:val="009E28AA"/>
    <w:rsid w:val="009E3180"/>
    <w:rsid w:val="009E37F6"/>
    <w:rsid w:val="009E432F"/>
    <w:rsid w:val="009E46E9"/>
    <w:rsid w:val="009E4723"/>
    <w:rsid w:val="009E4925"/>
    <w:rsid w:val="009E49E7"/>
    <w:rsid w:val="009E4A03"/>
    <w:rsid w:val="009E4EEC"/>
    <w:rsid w:val="009E53A6"/>
    <w:rsid w:val="009E5878"/>
    <w:rsid w:val="009E589C"/>
    <w:rsid w:val="009E5C96"/>
    <w:rsid w:val="009E5F3C"/>
    <w:rsid w:val="009E6545"/>
    <w:rsid w:val="009E6885"/>
    <w:rsid w:val="009E69AB"/>
    <w:rsid w:val="009E6B81"/>
    <w:rsid w:val="009E6FD7"/>
    <w:rsid w:val="009E724D"/>
    <w:rsid w:val="009E79E8"/>
    <w:rsid w:val="009E7A4F"/>
    <w:rsid w:val="009E7EEB"/>
    <w:rsid w:val="009F007F"/>
    <w:rsid w:val="009F0278"/>
    <w:rsid w:val="009F0B81"/>
    <w:rsid w:val="009F0E9A"/>
    <w:rsid w:val="009F0EA6"/>
    <w:rsid w:val="009F0FC3"/>
    <w:rsid w:val="009F1095"/>
    <w:rsid w:val="009F1BD1"/>
    <w:rsid w:val="009F1BD3"/>
    <w:rsid w:val="009F1E8E"/>
    <w:rsid w:val="009F1FE0"/>
    <w:rsid w:val="009F2007"/>
    <w:rsid w:val="009F266D"/>
    <w:rsid w:val="009F2804"/>
    <w:rsid w:val="009F28EE"/>
    <w:rsid w:val="009F2A50"/>
    <w:rsid w:val="009F2C9B"/>
    <w:rsid w:val="009F30BB"/>
    <w:rsid w:val="009F333B"/>
    <w:rsid w:val="009F3524"/>
    <w:rsid w:val="009F3591"/>
    <w:rsid w:val="009F3B40"/>
    <w:rsid w:val="009F4168"/>
    <w:rsid w:val="009F44E2"/>
    <w:rsid w:val="009F48FC"/>
    <w:rsid w:val="009F4C56"/>
    <w:rsid w:val="009F4EF3"/>
    <w:rsid w:val="009F4F6E"/>
    <w:rsid w:val="009F538E"/>
    <w:rsid w:val="009F53D3"/>
    <w:rsid w:val="009F53D9"/>
    <w:rsid w:val="009F5541"/>
    <w:rsid w:val="009F55EC"/>
    <w:rsid w:val="009F58F8"/>
    <w:rsid w:val="009F59E9"/>
    <w:rsid w:val="009F5B25"/>
    <w:rsid w:val="009F5EBE"/>
    <w:rsid w:val="009F60F8"/>
    <w:rsid w:val="009F6425"/>
    <w:rsid w:val="009F675A"/>
    <w:rsid w:val="009F6865"/>
    <w:rsid w:val="009F6D0C"/>
    <w:rsid w:val="009F6F28"/>
    <w:rsid w:val="009F75C5"/>
    <w:rsid w:val="009F78CA"/>
    <w:rsid w:val="009F7A1E"/>
    <w:rsid w:val="009F7D44"/>
    <w:rsid w:val="009F7DDA"/>
    <w:rsid w:val="009F7FD9"/>
    <w:rsid w:val="00A002A3"/>
    <w:rsid w:val="00A002F9"/>
    <w:rsid w:val="00A00AFB"/>
    <w:rsid w:val="00A00C8E"/>
    <w:rsid w:val="00A00D9D"/>
    <w:rsid w:val="00A00FCA"/>
    <w:rsid w:val="00A010D5"/>
    <w:rsid w:val="00A01378"/>
    <w:rsid w:val="00A0138A"/>
    <w:rsid w:val="00A017BE"/>
    <w:rsid w:val="00A01BAD"/>
    <w:rsid w:val="00A01D03"/>
    <w:rsid w:val="00A01FD3"/>
    <w:rsid w:val="00A0222C"/>
    <w:rsid w:val="00A0234D"/>
    <w:rsid w:val="00A02CDC"/>
    <w:rsid w:val="00A02F2F"/>
    <w:rsid w:val="00A03035"/>
    <w:rsid w:val="00A03084"/>
    <w:rsid w:val="00A03386"/>
    <w:rsid w:val="00A03545"/>
    <w:rsid w:val="00A0356E"/>
    <w:rsid w:val="00A03C20"/>
    <w:rsid w:val="00A03C81"/>
    <w:rsid w:val="00A03C83"/>
    <w:rsid w:val="00A0402A"/>
    <w:rsid w:val="00A04158"/>
    <w:rsid w:val="00A0452B"/>
    <w:rsid w:val="00A04683"/>
    <w:rsid w:val="00A04BD5"/>
    <w:rsid w:val="00A04C55"/>
    <w:rsid w:val="00A04EC1"/>
    <w:rsid w:val="00A052B9"/>
    <w:rsid w:val="00A055BA"/>
    <w:rsid w:val="00A058C8"/>
    <w:rsid w:val="00A05D6A"/>
    <w:rsid w:val="00A05EEE"/>
    <w:rsid w:val="00A0605E"/>
    <w:rsid w:val="00A06314"/>
    <w:rsid w:val="00A0641E"/>
    <w:rsid w:val="00A06768"/>
    <w:rsid w:val="00A06A5F"/>
    <w:rsid w:val="00A06E82"/>
    <w:rsid w:val="00A06F06"/>
    <w:rsid w:val="00A07177"/>
    <w:rsid w:val="00A07902"/>
    <w:rsid w:val="00A07A02"/>
    <w:rsid w:val="00A07AC6"/>
    <w:rsid w:val="00A1005E"/>
    <w:rsid w:val="00A10B9F"/>
    <w:rsid w:val="00A10BB9"/>
    <w:rsid w:val="00A10CC5"/>
    <w:rsid w:val="00A1115B"/>
    <w:rsid w:val="00A113A4"/>
    <w:rsid w:val="00A114A4"/>
    <w:rsid w:val="00A11553"/>
    <w:rsid w:val="00A1165E"/>
    <w:rsid w:val="00A1181D"/>
    <w:rsid w:val="00A11909"/>
    <w:rsid w:val="00A11925"/>
    <w:rsid w:val="00A11B3C"/>
    <w:rsid w:val="00A11B5A"/>
    <w:rsid w:val="00A11C1F"/>
    <w:rsid w:val="00A11CA8"/>
    <w:rsid w:val="00A12211"/>
    <w:rsid w:val="00A1245E"/>
    <w:rsid w:val="00A1280A"/>
    <w:rsid w:val="00A12DB6"/>
    <w:rsid w:val="00A12DF5"/>
    <w:rsid w:val="00A12F5E"/>
    <w:rsid w:val="00A13063"/>
    <w:rsid w:val="00A13368"/>
    <w:rsid w:val="00A1363A"/>
    <w:rsid w:val="00A137B0"/>
    <w:rsid w:val="00A13A85"/>
    <w:rsid w:val="00A13D07"/>
    <w:rsid w:val="00A1421D"/>
    <w:rsid w:val="00A14524"/>
    <w:rsid w:val="00A14882"/>
    <w:rsid w:val="00A14971"/>
    <w:rsid w:val="00A14A30"/>
    <w:rsid w:val="00A14F79"/>
    <w:rsid w:val="00A15191"/>
    <w:rsid w:val="00A15286"/>
    <w:rsid w:val="00A15AD4"/>
    <w:rsid w:val="00A15CDE"/>
    <w:rsid w:val="00A15DD6"/>
    <w:rsid w:val="00A15E01"/>
    <w:rsid w:val="00A1629A"/>
    <w:rsid w:val="00A165D2"/>
    <w:rsid w:val="00A1673C"/>
    <w:rsid w:val="00A16BF1"/>
    <w:rsid w:val="00A16C9E"/>
    <w:rsid w:val="00A16E58"/>
    <w:rsid w:val="00A170FE"/>
    <w:rsid w:val="00A1713E"/>
    <w:rsid w:val="00A1744B"/>
    <w:rsid w:val="00A17823"/>
    <w:rsid w:val="00A1793E"/>
    <w:rsid w:val="00A179C2"/>
    <w:rsid w:val="00A17B31"/>
    <w:rsid w:val="00A17F70"/>
    <w:rsid w:val="00A20127"/>
    <w:rsid w:val="00A2047E"/>
    <w:rsid w:val="00A20518"/>
    <w:rsid w:val="00A20639"/>
    <w:rsid w:val="00A206F5"/>
    <w:rsid w:val="00A209AB"/>
    <w:rsid w:val="00A20BEF"/>
    <w:rsid w:val="00A20D57"/>
    <w:rsid w:val="00A212E2"/>
    <w:rsid w:val="00A21383"/>
    <w:rsid w:val="00A21A54"/>
    <w:rsid w:val="00A21B79"/>
    <w:rsid w:val="00A21F9C"/>
    <w:rsid w:val="00A22498"/>
    <w:rsid w:val="00A22675"/>
    <w:rsid w:val="00A2287A"/>
    <w:rsid w:val="00A2294C"/>
    <w:rsid w:val="00A22B92"/>
    <w:rsid w:val="00A23563"/>
    <w:rsid w:val="00A23B77"/>
    <w:rsid w:val="00A23C54"/>
    <w:rsid w:val="00A23CA2"/>
    <w:rsid w:val="00A2454A"/>
    <w:rsid w:val="00A245F5"/>
    <w:rsid w:val="00A24735"/>
    <w:rsid w:val="00A247B6"/>
    <w:rsid w:val="00A249CD"/>
    <w:rsid w:val="00A250C7"/>
    <w:rsid w:val="00A251CA"/>
    <w:rsid w:val="00A252C9"/>
    <w:rsid w:val="00A25B83"/>
    <w:rsid w:val="00A25CD3"/>
    <w:rsid w:val="00A25D1F"/>
    <w:rsid w:val="00A25E7A"/>
    <w:rsid w:val="00A25E9B"/>
    <w:rsid w:val="00A25F5B"/>
    <w:rsid w:val="00A26283"/>
    <w:rsid w:val="00A262CB"/>
    <w:rsid w:val="00A2665A"/>
    <w:rsid w:val="00A269C9"/>
    <w:rsid w:val="00A26B5D"/>
    <w:rsid w:val="00A26D5C"/>
    <w:rsid w:val="00A270B4"/>
    <w:rsid w:val="00A274DD"/>
    <w:rsid w:val="00A27B4C"/>
    <w:rsid w:val="00A27BEE"/>
    <w:rsid w:val="00A27E18"/>
    <w:rsid w:val="00A30053"/>
    <w:rsid w:val="00A3080E"/>
    <w:rsid w:val="00A308ED"/>
    <w:rsid w:val="00A30AC4"/>
    <w:rsid w:val="00A30FCC"/>
    <w:rsid w:val="00A31514"/>
    <w:rsid w:val="00A3159E"/>
    <w:rsid w:val="00A315CC"/>
    <w:rsid w:val="00A31734"/>
    <w:rsid w:val="00A31759"/>
    <w:rsid w:val="00A318D7"/>
    <w:rsid w:val="00A31ACC"/>
    <w:rsid w:val="00A31B9D"/>
    <w:rsid w:val="00A31D63"/>
    <w:rsid w:val="00A320EF"/>
    <w:rsid w:val="00A32212"/>
    <w:rsid w:val="00A3243E"/>
    <w:rsid w:val="00A330A0"/>
    <w:rsid w:val="00A33296"/>
    <w:rsid w:val="00A33465"/>
    <w:rsid w:val="00A337CB"/>
    <w:rsid w:val="00A3389E"/>
    <w:rsid w:val="00A33D9A"/>
    <w:rsid w:val="00A33F55"/>
    <w:rsid w:val="00A3448D"/>
    <w:rsid w:val="00A347A2"/>
    <w:rsid w:val="00A34AB0"/>
    <w:rsid w:val="00A34C29"/>
    <w:rsid w:val="00A35154"/>
    <w:rsid w:val="00A35399"/>
    <w:rsid w:val="00A35716"/>
    <w:rsid w:val="00A3583A"/>
    <w:rsid w:val="00A358CD"/>
    <w:rsid w:val="00A35A20"/>
    <w:rsid w:val="00A35E98"/>
    <w:rsid w:val="00A3657E"/>
    <w:rsid w:val="00A3695B"/>
    <w:rsid w:val="00A36C46"/>
    <w:rsid w:val="00A36D1E"/>
    <w:rsid w:val="00A36E3B"/>
    <w:rsid w:val="00A36E8D"/>
    <w:rsid w:val="00A36F0A"/>
    <w:rsid w:val="00A37068"/>
    <w:rsid w:val="00A370E6"/>
    <w:rsid w:val="00A37AD2"/>
    <w:rsid w:val="00A37D90"/>
    <w:rsid w:val="00A37D94"/>
    <w:rsid w:val="00A37E02"/>
    <w:rsid w:val="00A37F21"/>
    <w:rsid w:val="00A401C1"/>
    <w:rsid w:val="00A405BA"/>
    <w:rsid w:val="00A405DE"/>
    <w:rsid w:val="00A40636"/>
    <w:rsid w:val="00A40684"/>
    <w:rsid w:val="00A41189"/>
    <w:rsid w:val="00A4136C"/>
    <w:rsid w:val="00A41401"/>
    <w:rsid w:val="00A42016"/>
    <w:rsid w:val="00A42314"/>
    <w:rsid w:val="00A42FE6"/>
    <w:rsid w:val="00A4311C"/>
    <w:rsid w:val="00A4363D"/>
    <w:rsid w:val="00A43853"/>
    <w:rsid w:val="00A43A92"/>
    <w:rsid w:val="00A43D72"/>
    <w:rsid w:val="00A43E72"/>
    <w:rsid w:val="00A4457D"/>
    <w:rsid w:val="00A4463E"/>
    <w:rsid w:val="00A446D1"/>
    <w:rsid w:val="00A4485F"/>
    <w:rsid w:val="00A44BA7"/>
    <w:rsid w:val="00A44C17"/>
    <w:rsid w:val="00A44DDC"/>
    <w:rsid w:val="00A45621"/>
    <w:rsid w:val="00A45D74"/>
    <w:rsid w:val="00A45FCF"/>
    <w:rsid w:val="00A461C8"/>
    <w:rsid w:val="00A465E3"/>
    <w:rsid w:val="00A465F9"/>
    <w:rsid w:val="00A46624"/>
    <w:rsid w:val="00A466F1"/>
    <w:rsid w:val="00A4671F"/>
    <w:rsid w:val="00A46CE8"/>
    <w:rsid w:val="00A46CFA"/>
    <w:rsid w:val="00A46EC1"/>
    <w:rsid w:val="00A46FB7"/>
    <w:rsid w:val="00A473E4"/>
    <w:rsid w:val="00A474C5"/>
    <w:rsid w:val="00A47798"/>
    <w:rsid w:val="00A477CC"/>
    <w:rsid w:val="00A47FC7"/>
    <w:rsid w:val="00A500CD"/>
    <w:rsid w:val="00A50327"/>
    <w:rsid w:val="00A50A12"/>
    <w:rsid w:val="00A50B7F"/>
    <w:rsid w:val="00A511A0"/>
    <w:rsid w:val="00A51445"/>
    <w:rsid w:val="00A515C9"/>
    <w:rsid w:val="00A51BC5"/>
    <w:rsid w:val="00A5221A"/>
    <w:rsid w:val="00A52562"/>
    <w:rsid w:val="00A527C8"/>
    <w:rsid w:val="00A528A7"/>
    <w:rsid w:val="00A52B2E"/>
    <w:rsid w:val="00A52D81"/>
    <w:rsid w:val="00A52FE1"/>
    <w:rsid w:val="00A5307C"/>
    <w:rsid w:val="00A5345A"/>
    <w:rsid w:val="00A53518"/>
    <w:rsid w:val="00A5360F"/>
    <w:rsid w:val="00A54107"/>
    <w:rsid w:val="00A54575"/>
    <w:rsid w:val="00A54615"/>
    <w:rsid w:val="00A54C13"/>
    <w:rsid w:val="00A54D7D"/>
    <w:rsid w:val="00A54EA2"/>
    <w:rsid w:val="00A54F94"/>
    <w:rsid w:val="00A550F2"/>
    <w:rsid w:val="00A55241"/>
    <w:rsid w:val="00A554CE"/>
    <w:rsid w:val="00A5565B"/>
    <w:rsid w:val="00A55BF0"/>
    <w:rsid w:val="00A569B7"/>
    <w:rsid w:val="00A57025"/>
    <w:rsid w:val="00A57094"/>
    <w:rsid w:val="00A570A2"/>
    <w:rsid w:val="00A5719C"/>
    <w:rsid w:val="00A571A7"/>
    <w:rsid w:val="00A572AA"/>
    <w:rsid w:val="00A576F4"/>
    <w:rsid w:val="00A57ED8"/>
    <w:rsid w:val="00A57F2C"/>
    <w:rsid w:val="00A60003"/>
    <w:rsid w:val="00A60086"/>
    <w:rsid w:val="00A6041F"/>
    <w:rsid w:val="00A6075D"/>
    <w:rsid w:val="00A607E4"/>
    <w:rsid w:val="00A6090A"/>
    <w:rsid w:val="00A60BDB"/>
    <w:rsid w:val="00A60C26"/>
    <w:rsid w:val="00A60C3F"/>
    <w:rsid w:val="00A60D5F"/>
    <w:rsid w:val="00A6118D"/>
    <w:rsid w:val="00A6126E"/>
    <w:rsid w:val="00A6158F"/>
    <w:rsid w:val="00A61680"/>
    <w:rsid w:val="00A61AD8"/>
    <w:rsid w:val="00A61B54"/>
    <w:rsid w:val="00A61C61"/>
    <w:rsid w:val="00A62533"/>
    <w:rsid w:val="00A62896"/>
    <w:rsid w:val="00A629CB"/>
    <w:rsid w:val="00A62E4E"/>
    <w:rsid w:val="00A62E5C"/>
    <w:rsid w:val="00A633E5"/>
    <w:rsid w:val="00A638A6"/>
    <w:rsid w:val="00A63967"/>
    <w:rsid w:val="00A63CA9"/>
    <w:rsid w:val="00A63E03"/>
    <w:rsid w:val="00A63EE0"/>
    <w:rsid w:val="00A6404B"/>
    <w:rsid w:val="00A6432D"/>
    <w:rsid w:val="00A64481"/>
    <w:rsid w:val="00A645CF"/>
    <w:rsid w:val="00A648A1"/>
    <w:rsid w:val="00A649D3"/>
    <w:rsid w:val="00A64DDA"/>
    <w:rsid w:val="00A64FD8"/>
    <w:rsid w:val="00A64FE4"/>
    <w:rsid w:val="00A659BF"/>
    <w:rsid w:val="00A65A6A"/>
    <w:rsid w:val="00A65C1B"/>
    <w:rsid w:val="00A65EAD"/>
    <w:rsid w:val="00A664AB"/>
    <w:rsid w:val="00A66E98"/>
    <w:rsid w:val="00A66EB9"/>
    <w:rsid w:val="00A67080"/>
    <w:rsid w:val="00A671F5"/>
    <w:rsid w:val="00A67820"/>
    <w:rsid w:val="00A67A8E"/>
    <w:rsid w:val="00A67ED7"/>
    <w:rsid w:val="00A70020"/>
    <w:rsid w:val="00A7008B"/>
    <w:rsid w:val="00A7056D"/>
    <w:rsid w:val="00A7062D"/>
    <w:rsid w:val="00A70B5B"/>
    <w:rsid w:val="00A70D56"/>
    <w:rsid w:val="00A70EE6"/>
    <w:rsid w:val="00A70F2F"/>
    <w:rsid w:val="00A71AF3"/>
    <w:rsid w:val="00A71BD9"/>
    <w:rsid w:val="00A72214"/>
    <w:rsid w:val="00A722AA"/>
    <w:rsid w:val="00A728E7"/>
    <w:rsid w:val="00A72C05"/>
    <w:rsid w:val="00A72F81"/>
    <w:rsid w:val="00A73013"/>
    <w:rsid w:val="00A73028"/>
    <w:rsid w:val="00A731E2"/>
    <w:rsid w:val="00A73271"/>
    <w:rsid w:val="00A735CA"/>
    <w:rsid w:val="00A737C3"/>
    <w:rsid w:val="00A73BBC"/>
    <w:rsid w:val="00A73F60"/>
    <w:rsid w:val="00A74104"/>
    <w:rsid w:val="00A7428D"/>
    <w:rsid w:val="00A744B1"/>
    <w:rsid w:val="00A7467F"/>
    <w:rsid w:val="00A746FF"/>
    <w:rsid w:val="00A74738"/>
    <w:rsid w:val="00A747B4"/>
    <w:rsid w:val="00A74E89"/>
    <w:rsid w:val="00A75366"/>
    <w:rsid w:val="00A75644"/>
    <w:rsid w:val="00A75719"/>
    <w:rsid w:val="00A75884"/>
    <w:rsid w:val="00A75B22"/>
    <w:rsid w:val="00A75D04"/>
    <w:rsid w:val="00A75F23"/>
    <w:rsid w:val="00A76256"/>
    <w:rsid w:val="00A766C7"/>
    <w:rsid w:val="00A76B44"/>
    <w:rsid w:val="00A76D39"/>
    <w:rsid w:val="00A76D46"/>
    <w:rsid w:val="00A76E75"/>
    <w:rsid w:val="00A77ACF"/>
    <w:rsid w:val="00A80648"/>
    <w:rsid w:val="00A80A62"/>
    <w:rsid w:val="00A80E0B"/>
    <w:rsid w:val="00A80FE2"/>
    <w:rsid w:val="00A81585"/>
    <w:rsid w:val="00A81932"/>
    <w:rsid w:val="00A82523"/>
    <w:rsid w:val="00A8289D"/>
    <w:rsid w:val="00A82F41"/>
    <w:rsid w:val="00A831D5"/>
    <w:rsid w:val="00A83F0F"/>
    <w:rsid w:val="00A83F5E"/>
    <w:rsid w:val="00A83F85"/>
    <w:rsid w:val="00A840FB"/>
    <w:rsid w:val="00A84635"/>
    <w:rsid w:val="00A84975"/>
    <w:rsid w:val="00A84C35"/>
    <w:rsid w:val="00A84E64"/>
    <w:rsid w:val="00A853EE"/>
    <w:rsid w:val="00A85465"/>
    <w:rsid w:val="00A854B9"/>
    <w:rsid w:val="00A85B03"/>
    <w:rsid w:val="00A85E97"/>
    <w:rsid w:val="00A86029"/>
    <w:rsid w:val="00A86141"/>
    <w:rsid w:val="00A864E0"/>
    <w:rsid w:val="00A86883"/>
    <w:rsid w:val="00A871CD"/>
    <w:rsid w:val="00A872FC"/>
    <w:rsid w:val="00A873F0"/>
    <w:rsid w:val="00A8747A"/>
    <w:rsid w:val="00A875F8"/>
    <w:rsid w:val="00A90087"/>
    <w:rsid w:val="00A90346"/>
    <w:rsid w:val="00A9048B"/>
    <w:rsid w:val="00A90532"/>
    <w:rsid w:val="00A90993"/>
    <w:rsid w:val="00A90A06"/>
    <w:rsid w:val="00A91095"/>
    <w:rsid w:val="00A9110B"/>
    <w:rsid w:val="00A9166C"/>
    <w:rsid w:val="00A919CE"/>
    <w:rsid w:val="00A91A17"/>
    <w:rsid w:val="00A91D26"/>
    <w:rsid w:val="00A91DBA"/>
    <w:rsid w:val="00A91F5C"/>
    <w:rsid w:val="00A921F7"/>
    <w:rsid w:val="00A92449"/>
    <w:rsid w:val="00A92507"/>
    <w:rsid w:val="00A92954"/>
    <w:rsid w:val="00A92B84"/>
    <w:rsid w:val="00A92FE1"/>
    <w:rsid w:val="00A93093"/>
    <w:rsid w:val="00A9332B"/>
    <w:rsid w:val="00A9338E"/>
    <w:rsid w:val="00A933B8"/>
    <w:rsid w:val="00A935CB"/>
    <w:rsid w:val="00A93785"/>
    <w:rsid w:val="00A9386B"/>
    <w:rsid w:val="00A93D24"/>
    <w:rsid w:val="00A94322"/>
    <w:rsid w:val="00A94350"/>
    <w:rsid w:val="00A9436F"/>
    <w:rsid w:val="00A9445C"/>
    <w:rsid w:val="00A9450C"/>
    <w:rsid w:val="00A94812"/>
    <w:rsid w:val="00A94898"/>
    <w:rsid w:val="00A94D56"/>
    <w:rsid w:val="00A94E74"/>
    <w:rsid w:val="00A950AC"/>
    <w:rsid w:val="00A950BB"/>
    <w:rsid w:val="00A95211"/>
    <w:rsid w:val="00A956D6"/>
    <w:rsid w:val="00A95A52"/>
    <w:rsid w:val="00A95BA7"/>
    <w:rsid w:val="00A95E36"/>
    <w:rsid w:val="00A95E90"/>
    <w:rsid w:val="00A9659E"/>
    <w:rsid w:val="00A9684F"/>
    <w:rsid w:val="00A9692C"/>
    <w:rsid w:val="00A96A58"/>
    <w:rsid w:val="00A96F13"/>
    <w:rsid w:val="00A972FD"/>
    <w:rsid w:val="00A97510"/>
    <w:rsid w:val="00A9777A"/>
    <w:rsid w:val="00A979C6"/>
    <w:rsid w:val="00AA0114"/>
    <w:rsid w:val="00AA019F"/>
    <w:rsid w:val="00AA01BA"/>
    <w:rsid w:val="00AA0894"/>
    <w:rsid w:val="00AA0A8C"/>
    <w:rsid w:val="00AA0C48"/>
    <w:rsid w:val="00AA0DF9"/>
    <w:rsid w:val="00AA0EBF"/>
    <w:rsid w:val="00AA1011"/>
    <w:rsid w:val="00AA105C"/>
    <w:rsid w:val="00AA10F5"/>
    <w:rsid w:val="00AA129B"/>
    <w:rsid w:val="00AA2469"/>
    <w:rsid w:val="00AA26D0"/>
    <w:rsid w:val="00AA2E20"/>
    <w:rsid w:val="00AA325B"/>
    <w:rsid w:val="00AA3842"/>
    <w:rsid w:val="00AA387A"/>
    <w:rsid w:val="00AA3B8E"/>
    <w:rsid w:val="00AA3E7D"/>
    <w:rsid w:val="00AA40DF"/>
    <w:rsid w:val="00AA423E"/>
    <w:rsid w:val="00AA44EA"/>
    <w:rsid w:val="00AA4640"/>
    <w:rsid w:val="00AA4956"/>
    <w:rsid w:val="00AA4BD7"/>
    <w:rsid w:val="00AA59E8"/>
    <w:rsid w:val="00AA59F6"/>
    <w:rsid w:val="00AA5C8A"/>
    <w:rsid w:val="00AA5F4F"/>
    <w:rsid w:val="00AA66B1"/>
    <w:rsid w:val="00AA6738"/>
    <w:rsid w:val="00AA6742"/>
    <w:rsid w:val="00AA6BB5"/>
    <w:rsid w:val="00AA7261"/>
    <w:rsid w:val="00AA731C"/>
    <w:rsid w:val="00AA798A"/>
    <w:rsid w:val="00AA79CC"/>
    <w:rsid w:val="00AA7A73"/>
    <w:rsid w:val="00AA7D85"/>
    <w:rsid w:val="00AA7F26"/>
    <w:rsid w:val="00AB011E"/>
    <w:rsid w:val="00AB0125"/>
    <w:rsid w:val="00AB0246"/>
    <w:rsid w:val="00AB0637"/>
    <w:rsid w:val="00AB0ABF"/>
    <w:rsid w:val="00AB105D"/>
    <w:rsid w:val="00AB133D"/>
    <w:rsid w:val="00AB1934"/>
    <w:rsid w:val="00AB1B0E"/>
    <w:rsid w:val="00AB1BD7"/>
    <w:rsid w:val="00AB1BF4"/>
    <w:rsid w:val="00AB1E7A"/>
    <w:rsid w:val="00AB1F61"/>
    <w:rsid w:val="00AB2083"/>
    <w:rsid w:val="00AB25A2"/>
    <w:rsid w:val="00AB29F5"/>
    <w:rsid w:val="00AB2C05"/>
    <w:rsid w:val="00AB2D4C"/>
    <w:rsid w:val="00AB317F"/>
    <w:rsid w:val="00AB3277"/>
    <w:rsid w:val="00AB33C8"/>
    <w:rsid w:val="00AB3427"/>
    <w:rsid w:val="00AB34CA"/>
    <w:rsid w:val="00AB4014"/>
    <w:rsid w:val="00AB4256"/>
    <w:rsid w:val="00AB4C02"/>
    <w:rsid w:val="00AB4DAD"/>
    <w:rsid w:val="00AB4F3D"/>
    <w:rsid w:val="00AB4F89"/>
    <w:rsid w:val="00AB51A1"/>
    <w:rsid w:val="00AB520E"/>
    <w:rsid w:val="00AB5CDF"/>
    <w:rsid w:val="00AB63AE"/>
    <w:rsid w:val="00AB67FF"/>
    <w:rsid w:val="00AB687D"/>
    <w:rsid w:val="00AB7314"/>
    <w:rsid w:val="00AB760F"/>
    <w:rsid w:val="00AB78DB"/>
    <w:rsid w:val="00AB7DE2"/>
    <w:rsid w:val="00AB7E10"/>
    <w:rsid w:val="00AC0000"/>
    <w:rsid w:val="00AC03DD"/>
    <w:rsid w:val="00AC0896"/>
    <w:rsid w:val="00AC0F3D"/>
    <w:rsid w:val="00AC11EF"/>
    <w:rsid w:val="00AC1262"/>
    <w:rsid w:val="00AC12C9"/>
    <w:rsid w:val="00AC12DC"/>
    <w:rsid w:val="00AC12F1"/>
    <w:rsid w:val="00AC1631"/>
    <w:rsid w:val="00AC1E54"/>
    <w:rsid w:val="00AC2704"/>
    <w:rsid w:val="00AC2751"/>
    <w:rsid w:val="00AC29F5"/>
    <w:rsid w:val="00AC2BBE"/>
    <w:rsid w:val="00AC2EC0"/>
    <w:rsid w:val="00AC3013"/>
    <w:rsid w:val="00AC311E"/>
    <w:rsid w:val="00AC318C"/>
    <w:rsid w:val="00AC38F7"/>
    <w:rsid w:val="00AC3904"/>
    <w:rsid w:val="00AC39B1"/>
    <w:rsid w:val="00AC3D09"/>
    <w:rsid w:val="00AC3F71"/>
    <w:rsid w:val="00AC40CC"/>
    <w:rsid w:val="00AC4458"/>
    <w:rsid w:val="00AC46F5"/>
    <w:rsid w:val="00AC4F34"/>
    <w:rsid w:val="00AC5165"/>
    <w:rsid w:val="00AC564D"/>
    <w:rsid w:val="00AC577D"/>
    <w:rsid w:val="00AC5A4A"/>
    <w:rsid w:val="00AC5A9C"/>
    <w:rsid w:val="00AC5B25"/>
    <w:rsid w:val="00AC6B73"/>
    <w:rsid w:val="00AC6E16"/>
    <w:rsid w:val="00AC7451"/>
    <w:rsid w:val="00AC7682"/>
    <w:rsid w:val="00AC7905"/>
    <w:rsid w:val="00AC7CD3"/>
    <w:rsid w:val="00AC7D31"/>
    <w:rsid w:val="00AD0263"/>
    <w:rsid w:val="00AD048F"/>
    <w:rsid w:val="00AD05D4"/>
    <w:rsid w:val="00AD067F"/>
    <w:rsid w:val="00AD0C8A"/>
    <w:rsid w:val="00AD0CDC"/>
    <w:rsid w:val="00AD100C"/>
    <w:rsid w:val="00AD106C"/>
    <w:rsid w:val="00AD127F"/>
    <w:rsid w:val="00AD1AD7"/>
    <w:rsid w:val="00AD1DD6"/>
    <w:rsid w:val="00AD2224"/>
    <w:rsid w:val="00AD2238"/>
    <w:rsid w:val="00AD25C1"/>
    <w:rsid w:val="00AD27A9"/>
    <w:rsid w:val="00AD27E6"/>
    <w:rsid w:val="00AD28D7"/>
    <w:rsid w:val="00AD2D44"/>
    <w:rsid w:val="00AD37AE"/>
    <w:rsid w:val="00AD3D2D"/>
    <w:rsid w:val="00AD3DB0"/>
    <w:rsid w:val="00AD3FA6"/>
    <w:rsid w:val="00AD3FAE"/>
    <w:rsid w:val="00AD405A"/>
    <w:rsid w:val="00AD4069"/>
    <w:rsid w:val="00AD452A"/>
    <w:rsid w:val="00AD45CF"/>
    <w:rsid w:val="00AD466A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EC5"/>
    <w:rsid w:val="00AD6220"/>
    <w:rsid w:val="00AD6433"/>
    <w:rsid w:val="00AD6624"/>
    <w:rsid w:val="00AD6727"/>
    <w:rsid w:val="00AD6B4E"/>
    <w:rsid w:val="00AD6C85"/>
    <w:rsid w:val="00AD6DE7"/>
    <w:rsid w:val="00AD6F47"/>
    <w:rsid w:val="00AD730C"/>
    <w:rsid w:val="00AD7A50"/>
    <w:rsid w:val="00AD7B2A"/>
    <w:rsid w:val="00AD7EFE"/>
    <w:rsid w:val="00AE0060"/>
    <w:rsid w:val="00AE01AD"/>
    <w:rsid w:val="00AE0215"/>
    <w:rsid w:val="00AE0331"/>
    <w:rsid w:val="00AE0589"/>
    <w:rsid w:val="00AE094B"/>
    <w:rsid w:val="00AE0A9B"/>
    <w:rsid w:val="00AE0C2B"/>
    <w:rsid w:val="00AE102A"/>
    <w:rsid w:val="00AE139D"/>
    <w:rsid w:val="00AE1439"/>
    <w:rsid w:val="00AE1A04"/>
    <w:rsid w:val="00AE1B82"/>
    <w:rsid w:val="00AE1F7E"/>
    <w:rsid w:val="00AE2257"/>
    <w:rsid w:val="00AE226E"/>
    <w:rsid w:val="00AE2882"/>
    <w:rsid w:val="00AE2A9C"/>
    <w:rsid w:val="00AE2D29"/>
    <w:rsid w:val="00AE3195"/>
    <w:rsid w:val="00AE3200"/>
    <w:rsid w:val="00AE37DE"/>
    <w:rsid w:val="00AE39DF"/>
    <w:rsid w:val="00AE3A89"/>
    <w:rsid w:val="00AE3C46"/>
    <w:rsid w:val="00AE3C47"/>
    <w:rsid w:val="00AE42F3"/>
    <w:rsid w:val="00AE45D5"/>
    <w:rsid w:val="00AE4657"/>
    <w:rsid w:val="00AE472E"/>
    <w:rsid w:val="00AE47B6"/>
    <w:rsid w:val="00AE4B70"/>
    <w:rsid w:val="00AE4CE4"/>
    <w:rsid w:val="00AE5711"/>
    <w:rsid w:val="00AE5D7F"/>
    <w:rsid w:val="00AE5EE6"/>
    <w:rsid w:val="00AE5F43"/>
    <w:rsid w:val="00AE6361"/>
    <w:rsid w:val="00AE6419"/>
    <w:rsid w:val="00AE6B24"/>
    <w:rsid w:val="00AE6E19"/>
    <w:rsid w:val="00AE6E76"/>
    <w:rsid w:val="00AE7019"/>
    <w:rsid w:val="00AE7265"/>
    <w:rsid w:val="00AE789E"/>
    <w:rsid w:val="00AE7A84"/>
    <w:rsid w:val="00AE7BE9"/>
    <w:rsid w:val="00AE7CE9"/>
    <w:rsid w:val="00AE7D28"/>
    <w:rsid w:val="00AE7D69"/>
    <w:rsid w:val="00AF007F"/>
    <w:rsid w:val="00AF06DC"/>
    <w:rsid w:val="00AF0910"/>
    <w:rsid w:val="00AF0AB3"/>
    <w:rsid w:val="00AF0AC4"/>
    <w:rsid w:val="00AF0D9C"/>
    <w:rsid w:val="00AF11CA"/>
    <w:rsid w:val="00AF1415"/>
    <w:rsid w:val="00AF1935"/>
    <w:rsid w:val="00AF19A5"/>
    <w:rsid w:val="00AF1AC5"/>
    <w:rsid w:val="00AF2BCC"/>
    <w:rsid w:val="00AF2C6D"/>
    <w:rsid w:val="00AF2D5C"/>
    <w:rsid w:val="00AF3002"/>
    <w:rsid w:val="00AF37DB"/>
    <w:rsid w:val="00AF38BF"/>
    <w:rsid w:val="00AF3AFF"/>
    <w:rsid w:val="00AF3C6D"/>
    <w:rsid w:val="00AF3E90"/>
    <w:rsid w:val="00AF4183"/>
    <w:rsid w:val="00AF4AEC"/>
    <w:rsid w:val="00AF4E4E"/>
    <w:rsid w:val="00AF506F"/>
    <w:rsid w:val="00AF50BA"/>
    <w:rsid w:val="00AF58C0"/>
    <w:rsid w:val="00AF5982"/>
    <w:rsid w:val="00AF5A23"/>
    <w:rsid w:val="00AF5B25"/>
    <w:rsid w:val="00AF5C1A"/>
    <w:rsid w:val="00AF5EC0"/>
    <w:rsid w:val="00AF5FDC"/>
    <w:rsid w:val="00AF637A"/>
    <w:rsid w:val="00AF653C"/>
    <w:rsid w:val="00AF6760"/>
    <w:rsid w:val="00AF67B7"/>
    <w:rsid w:val="00AF69DA"/>
    <w:rsid w:val="00AF6D9C"/>
    <w:rsid w:val="00AF7111"/>
    <w:rsid w:val="00AF716A"/>
    <w:rsid w:val="00AF7200"/>
    <w:rsid w:val="00AF725C"/>
    <w:rsid w:val="00AF73A6"/>
    <w:rsid w:val="00AF76BB"/>
    <w:rsid w:val="00AF7791"/>
    <w:rsid w:val="00AF79AD"/>
    <w:rsid w:val="00AF7C65"/>
    <w:rsid w:val="00AF7D17"/>
    <w:rsid w:val="00B00372"/>
    <w:rsid w:val="00B00D23"/>
    <w:rsid w:val="00B010E1"/>
    <w:rsid w:val="00B010EB"/>
    <w:rsid w:val="00B01205"/>
    <w:rsid w:val="00B014B3"/>
    <w:rsid w:val="00B01538"/>
    <w:rsid w:val="00B01818"/>
    <w:rsid w:val="00B01A3A"/>
    <w:rsid w:val="00B01A86"/>
    <w:rsid w:val="00B01E09"/>
    <w:rsid w:val="00B02000"/>
    <w:rsid w:val="00B02064"/>
    <w:rsid w:val="00B0227F"/>
    <w:rsid w:val="00B024A0"/>
    <w:rsid w:val="00B02889"/>
    <w:rsid w:val="00B0298F"/>
    <w:rsid w:val="00B02F63"/>
    <w:rsid w:val="00B03212"/>
    <w:rsid w:val="00B033F8"/>
    <w:rsid w:val="00B03460"/>
    <w:rsid w:val="00B036C0"/>
    <w:rsid w:val="00B036E2"/>
    <w:rsid w:val="00B03896"/>
    <w:rsid w:val="00B03A95"/>
    <w:rsid w:val="00B03CCB"/>
    <w:rsid w:val="00B03D87"/>
    <w:rsid w:val="00B04073"/>
    <w:rsid w:val="00B04107"/>
    <w:rsid w:val="00B04275"/>
    <w:rsid w:val="00B045F3"/>
    <w:rsid w:val="00B04B93"/>
    <w:rsid w:val="00B04C39"/>
    <w:rsid w:val="00B05104"/>
    <w:rsid w:val="00B05116"/>
    <w:rsid w:val="00B05120"/>
    <w:rsid w:val="00B05382"/>
    <w:rsid w:val="00B0551E"/>
    <w:rsid w:val="00B05B30"/>
    <w:rsid w:val="00B05BFB"/>
    <w:rsid w:val="00B05C7C"/>
    <w:rsid w:val="00B05D6F"/>
    <w:rsid w:val="00B05E9D"/>
    <w:rsid w:val="00B0619A"/>
    <w:rsid w:val="00B064D8"/>
    <w:rsid w:val="00B0674A"/>
    <w:rsid w:val="00B068F2"/>
    <w:rsid w:val="00B06B05"/>
    <w:rsid w:val="00B06CB1"/>
    <w:rsid w:val="00B0717A"/>
    <w:rsid w:val="00B073EE"/>
    <w:rsid w:val="00B074A2"/>
    <w:rsid w:val="00B076AC"/>
    <w:rsid w:val="00B10097"/>
    <w:rsid w:val="00B102A6"/>
    <w:rsid w:val="00B106E1"/>
    <w:rsid w:val="00B10DBD"/>
    <w:rsid w:val="00B11199"/>
    <w:rsid w:val="00B1122D"/>
    <w:rsid w:val="00B117DC"/>
    <w:rsid w:val="00B11ED2"/>
    <w:rsid w:val="00B11EFC"/>
    <w:rsid w:val="00B11FB8"/>
    <w:rsid w:val="00B120E6"/>
    <w:rsid w:val="00B1263D"/>
    <w:rsid w:val="00B126ED"/>
    <w:rsid w:val="00B12964"/>
    <w:rsid w:val="00B12AB4"/>
    <w:rsid w:val="00B12ADA"/>
    <w:rsid w:val="00B12BCD"/>
    <w:rsid w:val="00B12C95"/>
    <w:rsid w:val="00B12CA3"/>
    <w:rsid w:val="00B1319C"/>
    <w:rsid w:val="00B13575"/>
    <w:rsid w:val="00B1358C"/>
    <w:rsid w:val="00B137D2"/>
    <w:rsid w:val="00B13A15"/>
    <w:rsid w:val="00B13A8D"/>
    <w:rsid w:val="00B13C39"/>
    <w:rsid w:val="00B13D92"/>
    <w:rsid w:val="00B13FA8"/>
    <w:rsid w:val="00B142E3"/>
    <w:rsid w:val="00B146C9"/>
    <w:rsid w:val="00B14940"/>
    <w:rsid w:val="00B14DA2"/>
    <w:rsid w:val="00B14F65"/>
    <w:rsid w:val="00B14F9F"/>
    <w:rsid w:val="00B152EB"/>
    <w:rsid w:val="00B1567D"/>
    <w:rsid w:val="00B15986"/>
    <w:rsid w:val="00B159CA"/>
    <w:rsid w:val="00B15AAF"/>
    <w:rsid w:val="00B15CAE"/>
    <w:rsid w:val="00B15DB8"/>
    <w:rsid w:val="00B15DD2"/>
    <w:rsid w:val="00B1630D"/>
    <w:rsid w:val="00B165E1"/>
    <w:rsid w:val="00B168C4"/>
    <w:rsid w:val="00B16C9E"/>
    <w:rsid w:val="00B16EA4"/>
    <w:rsid w:val="00B1729A"/>
    <w:rsid w:val="00B17814"/>
    <w:rsid w:val="00B17D76"/>
    <w:rsid w:val="00B208FB"/>
    <w:rsid w:val="00B20A41"/>
    <w:rsid w:val="00B20A99"/>
    <w:rsid w:val="00B20C8C"/>
    <w:rsid w:val="00B20EA4"/>
    <w:rsid w:val="00B20F55"/>
    <w:rsid w:val="00B215A2"/>
    <w:rsid w:val="00B21837"/>
    <w:rsid w:val="00B2204D"/>
    <w:rsid w:val="00B22098"/>
    <w:rsid w:val="00B220CB"/>
    <w:rsid w:val="00B222BF"/>
    <w:rsid w:val="00B22401"/>
    <w:rsid w:val="00B22418"/>
    <w:rsid w:val="00B22728"/>
    <w:rsid w:val="00B227B2"/>
    <w:rsid w:val="00B22826"/>
    <w:rsid w:val="00B229E7"/>
    <w:rsid w:val="00B22ADB"/>
    <w:rsid w:val="00B22AED"/>
    <w:rsid w:val="00B23302"/>
    <w:rsid w:val="00B23403"/>
    <w:rsid w:val="00B23873"/>
    <w:rsid w:val="00B238D6"/>
    <w:rsid w:val="00B23961"/>
    <w:rsid w:val="00B23CD0"/>
    <w:rsid w:val="00B24585"/>
    <w:rsid w:val="00B24C65"/>
    <w:rsid w:val="00B2552B"/>
    <w:rsid w:val="00B25634"/>
    <w:rsid w:val="00B2580F"/>
    <w:rsid w:val="00B258D7"/>
    <w:rsid w:val="00B25D3F"/>
    <w:rsid w:val="00B261AE"/>
    <w:rsid w:val="00B2621C"/>
    <w:rsid w:val="00B26AEB"/>
    <w:rsid w:val="00B26BDB"/>
    <w:rsid w:val="00B27464"/>
    <w:rsid w:val="00B27547"/>
    <w:rsid w:val="00B277C3"/>
    <w:rsid w:val="00B27C32"/>
    <w:rsid w:val="00B300D4"/>
    <w:rsid w:val="00B3039F"/>
    <w:rsid w:val="00B307C0"/>
    <w:rsid w:val="00B30904"/>
    <w:rsid w:val="00B30A47"/>
    <w:rsid w:val="00B30C1A"/>
    <w:rsid w:val="00B30C27"/>
    <w:rsid w:val="00B3102E"/>
    <w:rsid w:val="00B310B3"/>
    <w:rsid w:val="00B3114F"/>
    <w:rsid w:val="00B312FA"/>
    <w:rsid w:val="00B3149D"/>
    <w:rsid w:val="00B315C3"/>
    <w:rsid w:val="00B315F9"/>
    <w:rsid w:val="00B31A11"/>
    <w:rsid w:val="00B31EE6"/>
    <w:rsid w:val="00B32044"/>
    <w:rsid w:val="00B32102"/>
    <w:rsid w:val="00B32A85"/>
    <w:rsid w:val="00B32E86"/>
    <w:rsid w:val="00B32ECE"/>
    <w:rsid w:val="00B32EF1"/>
    <w:rsid w:val="00B33208"/>
    <w:rsid w:val="00B3379C"/>
    <w:rsid w:val="00B33A5C"/>
    <w:rsid w:val="00B33D2A"/>
    <w:rsid w:val="00B33DE9"/>
    <w:rsid w:val="00B33F12"/>
    <w:rsid w:val="00B34032"/>
    <w:rsid w:val="00B3406B"/>
    <w:rsid w:val="00B342EC"/>
    <w:rsid w:val="00B34562"/>
    <w:rsid w:val="00B347CC"/>
    <w:rsid w:val="00B348EF"/>
    <w:rsid w:val="00B34EA5"/>
    <w:rsid w:val="00B34FA0"/>
    <w:rsid w:val="00B351BE"/>
    <w:rsid w:val="00B35264"/>
    <w:rsid w:val="00B354E0"/>
    <w:rsid w:val="00B35577"/>
    <w:rsid w:val="00B35C13"/>
    <w:rsid w:val="00B35D6F"/>
    <w:rsid w:val="00B36043"/>
    <w:rsid w:val="00B36187"/>
    <w:rsid w:val="00B366BD"/>
    <w:rsid w:val="00B369D3"/>
    <w:rsid w:val="00B36A12"/>
    <w:rsid w:val="00B36EBB"/>
    <w:rsid w:val="00B36F8C"/>
    <w:rsid w:val="00B37092"/>
    <w:rsid w:val="00B37103"/>
    <w:rsid w:val="00B3720F"/>
    <w:rsid w:val="00B37336"/>
    <w:rsid w:val="00B376F6"/>
    <w:rsid w:val="00B37963"/>
    <w:rsid w:val="00B37FBE"/>
    <w:rsid w:val="00B403A4"/>
    <w:rsid w:val="00B40D96"/>
    <w:rsid w:val="00B40E77"/>
    <w:rsid w:val="00B414B8"/>
    <w:rsid w:val="00B415E9"/>
    <w:rsid w:val="00B41841"/>
    <w:rsid w:val="00B41A64"/>
    <w:rsid w:val="00B41C37"/>
    <w:rsid w:val="00B4229A"/>
    <w:rsid w:val="00B425B2"/>
    <w:rsid w:val="00B42684"/>
    <w:rsid w:val="00B426D9"/>
    <w:rsid w:val="00B42C6B"/>
    <w:rsid w:val="00B42D97"/>
    <w:rsid w:val="00B42DC0"/>
    <w:rsid w:val="00B43207"/>
    <w:rsid w:val="00B43784"/>
    <w:rsid w:val="00B4412F"/>
    <w:rsid w:val="00B44884"/>
    <w:rsid w:val="00B44962"/>
    <w:rsid w:val="00B44968"/>
    <w:rsid w:val="00B44AE7"/>
    <w:rsid w:val="00B44EA6"/>
    <w:rsid w:val="00B44FB3"/>
    <w:rsid w:val="00B452A9"/>
    <w:rsid w:val="00B45336"/>
    <w:rsid w:val="00B456E5"/>
    <w:rsid w:val="00B457A0"/>
    <w:rsid w:val="00B458CD"/>
    <w:rsid w:val="00B458E3"/>
    <w:rsid w:val="00B45A41"/>
    <w:rsid w:val="00B45C3B"/>
    <w:rsid w:val="00B46067"/>
    <w:rsid w:val="00B4608A"/>
    <w:rsid w:val="00B460E9"/>
    <w:rsid w:val="00B46142"/>
    <w:rsid w:val="00B47021"/>
    <w:rsid w:val="00B470C9"/>
    <w:rsid w:val="00B47557"/>
    <w:rsid w:val="00B47680"/>
    <w:rsid w:val="00B47806"/>
    <w:rsid w:val="00B47C03"/>
    <w:rsid w:val="00B47DE8"/>
    <w:rsid w:val="00B47EB4"/>
    <w:rsid w:val="00B5056E"/>
    <w:rsid w:val="00B507CA"/>
    <w:rsid w:val="00B507D6"/>
    <w:rsid w:val="00B50904"/>
    <w:rsid w:val="00B50AF6"/>
    <w:rsid w:val="00B50B25"/>
    <w:rsid w:val="00B511E7"/>
    <w:rsid w:val="00B515DC"/>
    <w:rsid w:val="00B51A4D"/>
    <w:rsid w:val="00B51C86"/>
    <w:rsid w:val="00B5226F"/>
    <w:rsid w:val="00B52586"/>
    <w:rsid w:val="00B5258F"/>
    <w:rsid w:val="00B52890"/>
    <w:rsid w:val="00B52A1B"/>
    <w:rsid w:val="00B52B6E"/>
    <w:rsid w:val="00B52D2C"/>
    <w:rsid w:val="00B536C2"/>
    <w:rsid w:val="00B537A1"/>
    <w:rsid w:val="00B53AD0"/>
    <w:rsid w:val="00B53B9F"/>
    <w:rsid w:val="00B5402D"/>
    <w:rsid w:val="00B542CE"/>
    <w:rsid w:val="00B54336"/>
    <w:rsid w:val="00B54452"/>
    <w:rsid w:val="00B545AE"/>
    <w:rsid w:val="00B547B4"/>
    <w:rsid w:val="00B54B5C"/>
    <w:rsid w:val="00B54CD7"/>
    <w:rsid w:val="00B550E7"/>
    <w:rsid w:val="00B55137"/>
    <w:rsid w:val="00B553AF"/>
    <w:rsid w:val="00B56279"/>
    <w:rsid w:val="00B572BE"/>
    <w:rsid w:val="00B573A2"/>
    <w:rsid w:val="00B573F1"/>
    <w:rsid w:val="00B578D8"/>
    <w:rsid w:val="00B57CCB"/>
    <w:rsid w:val="00B607CD"/>
    <w:rsid w:val="00B60858"/>
    <w:rsid w:val="00B60913"/>
    <w:rsid w:val="00B60C4A"/>
    <w:rsid w:val="00B60CC9"/>
    <w:rsid w:val="00B60DBF"/>
    <w:rsid w:val="00B61529"/>
    <w:rsid w:val="00B617DF"/>
    <w:rsid w:val="00B618B3"/>
    <w:rsid w:val="00B61A31"/>
    <w:rsid w:val="00B61AA0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E59"/>
    <w:rsid w:val="00B62F98"/>
    <w:rsid w:val="00B631EC"/>
    <w:rsid w:val="00B632C6"/>
    <w:rsid w:val="00B63943"/>
    <w:rsid w:val="00B6397A"/>
    <w:rsid w:val="00B63B04"/>
    <w:rsid w:val="00B63E5F"/>
    <w:rsid w:val="00B63F94"/>
    <w:rsid w:val="00B63FC0"/>
    <w:rsid w:val="00B6458F"/>
    <w:rsid w:val="00B647B5"/>
    <w:rsid w:val="00B6485A"/>
    <w:rsid w:val="00B64E3C"/>
    <w:rsid w:val="00B6523E"/>
    <w:rsid w:val="00B652CB"/>
    <w:rsid w:val="00B654A4"/>
    <w:rsid w:val="00B6576D"/>
    <w:rsid w:val="00B664D2"/>
    <w:rsid w:val="00B666E9"/>
    <w:rsid w:val="00B66CEC"/>
    <w:rsid w:val="00B670B3"/>
    <w:rsid w:val="00B67262"/>
    <w:rsid w:val="00B67CF9"/>
    <w:rsid w:val="00B67D5E"/>
    <w:rsid w:val="00B67E3E"/>
    <w:rsid w:val="00B70050"/>
    <w:rsid w:val="00B70055"/>
    <w:rsid w:val="00B7047A"/>
    <w:rsid w:val="00B707F1"/>
    <w:rsid w:val="00B70934"/>
    <w:rsid w:val="00B709B6"/>
    <w:rsid w:val="00B70B2B"/>
    <w:rsid w:val="00B70C89"/>
    <w:rsid w:val="00B70E90"/>
    <w:rsid w:val="00B71684"/>
    <w:rsid w:val="00B71965"/>
    <w:rsid w:val="00B71C2B"/>
    <w:rsid w:val="00B71C91"/>
    <w:rsid w:val="00B71CA3"/>
    <w:rsid w:val="00B71F29"/>
    <w:rsid w:val="00B7216B"/>
    <w:rsid w:val="00B722BC"/>
    <w:rsid w:val="00B7274C"/>
    <w:rsid w:val="00B72893"/>
    <w:rsid w:val="00B72898"/>
    <w:rsid w:val="00B72D37"/>
    <w:rsid w:val="00B738F9"/>
    <w:rsid w:val="00B73B8A"/>
    <w:rsid w:val="00B73FDF"/>
    <w:rsid w:val="00B7457A"/>
    <w:rsid w:val="00B74A9F"/>
    <w:rsid w:val="00B74B00"/>
    <w:rsid w:val="00B74CA5"/>
    <w:rsid w:val="00B74F1F"/>
    <w:rsid w:val="00B75173"/>
    <w:rsid w:val="00B7526B"/>
    <w:rsid w:val="00B7573A"/>
    <w:rsid w:val="00B75833"/>
    <w:rsid w:val="00B75BF5"/>
    <w:rsid w:val="00B76333"/>
    <w:rsid w:val="00B76447"/>
    <w:rsid w:val="00B76841"/>
    <w:rsid w:val="00B769B4"/>
    <w:rsid w:val="00B76B9F"/>
    <w:rsid w:val="00B76F96"/>
    <w:rsid w:val="00B76FF0"/>
    <w:rsid w:val="00B7709B"/>
    <w:rsid w:val="00B77165"/>
    <w:rsid w:val="00B77315"/>
    <w:rsid w:val="00B775E2"/>
    <w:rsid w:val="00B779B1"/>
    <w:rsid w:val="00B77A68"/>
    <w:rsid w:val="00B77B88"/>
    <w:rsid w:val="00B77C96"/>
    <w:rsid w:val="00B77E43"/>
    <w:rsid w:val="00B80029"/>
    <w:rsid w:val="00B80062"/>
    <w:rsid w:val="00B80307"/>
    <w:rsid w:val="00B8079C"/>
    <w:rsid w:val="00B8084F"/>
    <w:rsid w:val="00B808BF"/>
    <w:rsid w:val="00B809A0"/>
    <w:rsid w:val="00B80AFF"/>
    <w:rsid w:val="00B80E2C"/>
    <w:rsid w:val="00B811A8"/>
    <w:rsid w:val="00B81BB8"/>
    <w:rsid w:val="00B81CBD"/>
    <w:rsid w:val="00B81EAD"/>
    <w:rsid w:val="00B81F86"/>
    <w:rsid w:val="00B8223B"/>
    <w:rsid w:val="00B82479"/>
    <w:rsid w:val="00B82725"/>
    <w:rsid w:val="00B82E0D"/>
    <w:rsid w:val="00B839DC"/>
    <w:rsid w:val="00B83EEB"/>
    <w:rsid w:val="00B84084"/>
    <w:rsid w:val="00B844DE"/>
    <w:rsid w:val="00B8476C"/>
    <w:rsid w:val="00B84A2E"/>
    <w:rsid w:val="00B85692"/>
    <w:rsid w:val="00B85B8B"/>
    <w:rsid w:val="00B8639C"/>
    <w:rsid w:val="00B86709"/>
    <w:rsid w:val="00B868A5"/>
    <w:rsid w:val="00B86DC7"/>
    <w:rsid w:val="00B8714E"/>
    <w:rsid w:val="00B8774F"/>
    <w:rsid w:val="00B87967"/>
    <w:rsid w:val="00B879F3"/>
    <w:rsid w:val="00B87F85"/>
    <w:rsid w:val="00B900CB"/>
    <w:rsid w:val="00B900EA"/>
    <w:rsid w:val="00B901AE"/>
    <w:rsid w:val="00B9058C"/>
    <w:rsid w:val="00B90674"/>
    <w:rsid w:val="00B90752"/>
    <w:rsid w:val="00B907E2"/>
    <w:rsid w:val="00B90CEC"/>
    <w:rsid w:val="00B9124C"/>
    <w:rsid w:val="00B91578"/>
    <w:rsid w:val="00B91752"/>
    <w:rsid w:val="00B9182C"/>
    <w:rsid w:val="00B919A7"/>
    <w:rsid w:val="00B91F22"/>
    <w:rsid w:val="00B9235D"/>
    <w:rsid w:val="00B9279C"/>
    <w:rsid w:val="00B928CA"/>
    <w:rsid w:val="00B92B04"/>
    <w:rsid w:val="00B92C5F"/>
    <w:rsid w:val="00B92F77"/>
    <w:rsid w:val="00B92FCA"/>
    <w:rsid w:val="00B93084"/>
    <w:rsid w:val="00B935A5"/>
    <w:rsid w:val="00B938BF"/>
    <w:rsid w:val="00B93DE5"/>
    <w:rsid w:val="00B93EC8"/>
    <w:rsid w:val="00B93F02"/>
    <w:rsid w:val="00B941DD"/>
    <w:rsid w:val="00B94696"/>
    <w:rsid w:val="00B946A8"/>
    <w:rsid w:val="00B94708"/>
    <w:rsid w:val="00B94A02"/>
    <w:rsid w:val="00B94B6D"/>
    <w:rsid w:val="00B94CCD"/>
    <w:rsid w:val="00B94DB7"/>
    <w:rsid w:val="00B958A8"/>
    <w:rsid w:val="00B95AC3"/>
    <w:rsid w:val="00B95D4C"/>
    <w:rsid w:val="00B95E93"/>
    <w:rsid w:val="00B960C4"/>
    <w:rsid w:val="00B961F6"/>
    <w:rsid w:val="00B9636B"/>
    <w:rsid w:val="00B96413"/>
    <w:rsid w:val="00B9694D"/>
    <w:rsid w:val="00B96D47"/>
    <w:rsid w:val="00B96E00"/>
    <w:rsid w:val="00B971F1"/>
    <w:rsid w:val="00B9732A"/>
    <w:rsid w:val="00B974D5"/>
    <w:rsid w:val="00B977F1"/>
    <w:rsid w:val="00B97EA8"/>
    <w:rsid w:val="00BA00BE"/>
    <w:rsid w:val="00BA01B9"/>
    <w:rsid w:val="00BA0359"/>
    <w:rsid w:val="00BA0471"/>
    <w:rsid w:val="00BA087C"/>
    <w:rsid w:val="00BA090A"/>
    <w:rsid w:val="00BA1063"/>
    <w:rsid w:val="00BA12E7"/>
    <w:rsid w:val="00BA1645"/>
    <w:rsid w:val="00BA171F"/>
    <w:rsid w:val="00BA17BD"/>
    <w:rsid w:val="00BA1855"/>
    <w:rsid w:val="00BA19F8"/>
    <w:rsid w:val="00BA2425"/>
    <w:rsid w:val="00BA2772"/>
    <w:rsid w:val="00BA279B"/>
    <w:rsid w:val="00BA29AF"/>
    <w:rsid w:val="00BA2C2E"/>
    <w:rsid w:val="00BA2F23"/>
    <w:rsid w:val="00BA2FE3"/>
    <w:rsid w:val="00BA31E7"/>
    <w:rsid w:val="00BA3968"/>
    <w:rsid w:val="00BA3B47"/>
    <w:rsid w:val="00BA3D2C"/>
    <w:rsid w:val="00BA3E27"/>
    <w:rsid w:val="00BA3EE9"/>
    <w:rsid w:val="00BA3F47"/>
    <w:rsid w:val="00BA3F74"/>
    <w:rsid w:val="00BA47E4"/>
    <w:rsid w:val="00BA4AD8"/>
    <w:rsid w:val="00BA522D"/>
    <w:rsid w:val="00BA5358"/>
    <w:rsid w:val="00BA53A3"/>
    <w:rsid w:val="00BA5D01"/>
    <w:rsid w:val="00BA5EA6"/>
    <w:rsid w:val="00BA6017"/>
    <w:rsid w:val="00BA673D"/>
    <w:rsid w:val="00BA6834"/>
    <w:rsid w:val="00BA734B"/>
    <w:rsid w:val="00BA7427"/>
    <w:rsid w:val="00BA7858"/>
    <w:rsid w:val="00BA7A13"/>
    <w:rsid w:val="00BA7A1A"/>
    <w:rsid w:val="00BA7D78"/>
    <w:rsid w:val="00BA7E61"/>
    <w:rsid w:val="00BA7EC6"/>
    <w:rsid w:val="00BB05AB"/>
    <w:rsid w:val="00BB0CB1"/>
    <w:rsid w:val="00BB0D39"/>
    <w:rsid w:val="00BB112F"/>
    <w:rsid w:val="00BB1A74"/>
    <w:rsid w:val="00BB1A90"/>
    <w:rsid w:val="00BB1D12"/>
    <w:rsid w:val="00BB1DC5"/>
    <w:rsid w:val="00BB2090"/>
    <w:rsid w:val="00BB22C4"/>
    <w:rsid w:val="00BB23CD"/>
    <w:rsid w:val="00BB2B78"/>
    <w:rsid w:val="00BB2BEA"/>
    <w:rsid w:val="00BB2CC7"/>
    <w:rsid w:val="00BB335D"/>
    <w:rsid w:val="00BB389C"/>
    <w:rsid w:val="00BB394C"/>
    <w:rsid w:val="00BB3D08"/>
    <w:rsid w:val="00BB3E47"/>
    <w:rsid w:val="00BB3FCA"/>
    <w:rsid w:val="00BB4531"/>
    <w:rsid w:val="00BB4B0D"/>
    <w:rsid w:val="00BB4F3E"/>
    <w:rsid w:val="00BB505C"/>
    <w:rsid w:val="00BB537D"/>
    <w:rsid w:val="00BB57F8"/>
    <w:rsid w:val="00BB5910"/>
    <w:rsid w:val="00BB5C31"/>
    <w:rsid w:val="00BB5D6C"/>
    <w:rsid w:val="00BB5DCE"/>
    <w:rsid w:val="00BB6336"/>
    <w:rsid w:val="00BB655D"/>
    <w:rsid w:val="00BB6839"/>
    <w:rsid w:val="00BB6C03"/>
    <w:rsid w:val="00BB6C52"/>
    <w:rsid w:val="00BB700E"/>
    <w:rsid w:val="00BB7265"/>
    <w:rsid w:val="00BB74AF"/>
    <w:rsid w:val="00BC0060"/>
    <w:rsid w:val="00BC0310"/>
    <w:rsid w:val="00BC077B"/>
    <w:rsid w:val="00BC089C"/>
    <w:rsid w:val="00BC09CD"/>
    <w:rsid w:val="00BC0A2E"/>
    <w:rsid w:val="00BC0E62"/>
    <w:rsid w:val="00BC0ED5"/>
    <w:rsid w:val="00BC1025"/>
    <w:rsid w:val="00BC1211"/>
    <w:rsid w:val="00BC121E"/>
    <w:rsid w:val="00BC13A2"/>
    <w:rsid w:val="00BC13BF"/>
    <w:rsid w:val="00BC1739"/>
    <w:rsid w:val="00BC1894"/>
    <w:rsid w:val="00BC190A"/>
    <w:rsid w:val="00BC1CA2"/>
    <w:rsid w:val="00BC1FC8"/>
    <w:rsid w:val="00BC2129"/>
    <w:rsid w:val="00BC2353"/>
    <w:rsid w:val="00BC2514"/>
    <w:rsid w:val="00BC27AF"/>
    <w:rsid w:val="00BC28D3"/>
    <w:rsid w:val="00BC2A79"/>
    <w:rsid w:val="00BC30F5"/>
    <w:rsid w:val="00BC3444"/>
    <w:rsid w:val="00BC369B"/>
    <w:rsid w:val="00BC3948"/>
    <w:rsid w:val="00BC3E95"/>
    <w:rsid w:val="00BC40A1"/>
    <w:rsid w:val="00BC4250"/>
    <w:rsid w:val="00BC4712"/>
    <w:rsid w:val="00BC4949"/>
    <w:rsid w:val="00BC5031"/>
    <w:rsid w:val="00BC509C"/>
    <w:rsid w:val="00BC5276"/>
    <w:rsid w:val="00BC5D58"/>
    <w:rsid w:val="00BC5EC2"/>
    <w:rsid w:val="00BC5F62"/>
    <w:rsid w:val="00BC60AB"/>
    <w:rsid w:val="00BC63C9"/>
    <w:rsid w:val="00BC6967"/>
    <w:rsid w:val="00BC6ED5"/>
    <w:rsid w:val="00BC6F55"/>
    <w:rsid w:val="00BC7347"/>
    <w:rsid w:val="00BC7566"/>
    <w:rsid w:val="00BC767C"/>
    <w:rsid w:val="00BC7BF8"/>
    <w:rsid w:val="00BC7CE6"/>
    <w:rsid w:val="00BC7D20"/>
    <w:rsid w:val="00BD01E9"/>
    <w:rsid w:val="00BD03FB"/>
    <w:rsid w:val="00BD060B"/>
    <w:rsid w:val="00BD091D"/>
    <w:rsid w:val="00BD092C"/>
    <w:rsid w:val="00BD0D36"/>
    <w:rsid w:val="00BD0D3C"/>
    <w:rsid w:val="00BD1126"/>
    <w:rsid w:val="00BD11BA"/>
    <w:rsid w:val="00BD11FC"/>
    <w:rsid w:val="00BD134F"/>
    <w:rsid w:val="00BD1BAB"/>
    <w:rsid w:val="00BD1CC3"/>
    <w:rsid w:val="00BD1DE2"/>
    <w:rsid w:val="00BD22AA"/>
    <w:rsid w:val="00BD259C"/>
    <w:rsid w:val="00BD2B3A"/>
    <w:rsid w:val="00BD2D81"/>
    <w:rsid w:val="00BD2EC7"/>
    <w:rsid w:val="00BD31B4"/>
    <w:rsid w:val="00BD331D"/>
    <w:rsid w:val="00BD3809"/>
    <w:rsid w:val="00BD3B53"/>
    <w:rsid w:val="00BD3CAE"/>
    <w:rsid w:val="00BD4070"/>
    <w:rsid w:val="00BD4597"/>
    <w:rsid w:val="00BD47B4"/>
    <w:rsid w:val="00BD47E7"/>
    <w:rsid w:val="00BD4894"/>
    <w:rsid w:val="00BD4BB7"/>
    <w:rsid w:val="00BD4FC9"/>
    <w:rsid w:val="00BD51B8"/>
    <w:rsid w:val="00BD5525"/>
    <w:rsid w:val="00BD5728"/>
    <w:rsid w:val="00BD5AA1"/>
    <w:rsid w:val="00BD5C6A"/>
    <w:rsid w:val="00BD5D89"/>
    <w:rsid w:val="00BD6148"/>
    <w:rsid w:val="00BD6354"/>
    <w:rsid w:val="00BD6C12"/>
    <w:rsid w:val="00BD6C47"/>
    <w:rsid w:val="00BD6D24"/>
    <w:rsid w:val="00BD6D6D"/>
    <w:rsid w:val="00BD70CE"/>
    <w:rsid w:val="00BD745B"/>
    <w:rsid w:val="00BD758A"/>
    <w:rsid w:val="00BD7993"/>
    <w:rsid w:val="00BD79EE"/>
    <w:rsid w:val="00BD7C2C"/>
    <w:rsid w:val="00BD7C54"/>
    <w:rsid w:val="00BD7F1E"/>
    <w:rsid w:val="00BE054D"/>
    <w:rsid w:val="00BE0B88"/>
    <w:rsid w:val="00BE0D9C"/>
    <w:rsid w:val="00BE0FCD"/>
    <w:rsid w:val="00BE0FD2"/>
    <w:rsid w:val="00BE1428"/>
    <w:rsid w:val="00BE1611"/>
    <w:rsid w:val="00BE1927"/>
    <w:rsid w:val="00BE1CAD"/>
    <w:rsid w:val="00BE1E2D"/>
    <w:rsid w:val="00BE2476"/>
    <w:rsid w:val="00BE24AF"/>
    <w:rsid w:val="00BE24C4"/>
    <w:rsid w:val="00BE25E5"/>
    <w:rsid w:val="00BE26B8"/>
    <w:rsid w:val="00BE275D"/>
    <w:rsid w:val="00BE2EB9"/>
    <w:rsid w:val="00BE2FBE"/>
    <w:rsid w:val="00BE3171"/>
    <w:rsid w:val="00BE31E6"/>
    <w:rsid w:val="00BE34E3"/>
    <w:rsid w:val="00BE3A0A"/>
    <w:rsid w:val="00BE3C7D"/>
    <w:rsid w:val="00BE3E07"/>
    <w:rsid w:val="00BE4198"/>
    <w:rsid w:val="00BE4685"/>
    <w:rsid w:val="00BE4733"/>
    <w:rsid w:val="00BE499F"/>
    <w:rsid w:val="00BE49D1"/>
    <w:rsid w:val="00BE4ACC"/>
    <w:rsid w:val="00BE4AD4"/>
    <w:rsid w:val="00BE4D58"/>
    <w:rsid w:val="00BE4F20"/>
    <w:rsid w:val="00BE5047"/>
    <w:rsid w:val="00BE54FE"/>
    <w:rsid w:val="00BE5F8A"/>
    <w:rsid w:val="00BE5FC6"/>
    <w:rsid w:val="00BE6300"/>
    <w:rsid w:val="00BE6332"/>
    <w:rsid w:val="00BE650F"/>
    <w:rsid w:val="00BE65B2"/>
    <w:rsid w:val="00BE6AE4"/>
    <w:rsid w:val="00BE6BCC"/>
    <w:rsid w:val="00BE6E7B"/>
    <w:rsid w:val="00BE7037"/>
    <w:rsid w:val="00BE71B2"/>
    <w:rsid w:val="00BE7229"/>
    <w:rsid w:val="00BE75E9"/>
    <w:rsid w:val="00BE76A0"/>
    <w:rsid w:val="00BE7760"/>
    <w:rsid w:val="00BE77E3"/>
    <w:rsid w:val="00BE7B0E"/>
    <w:rsid w:val="00BE7F63"/>
    <w:rsid w:val="00BF0102"/>
    <w:rsid w:val="00BF0434"/>
    <w:rsid w:val="00BF0AF6"/>
    <w:rsid w:val="00BF0CAB"/>
    <w:rsid w:val="00BF0CB5"/>
    <w:rsid w:val="00BF0E87"/>
    <w:rsid w:val="00BF0F04"/>
    <w:rsid w:val="00BF0FF0"/>
    <w:rsid w:val="00BF100A"/>
    <w:rsid w:val="00BF12E9"/>
    <w:rsid w:val="00BF15DD"/>
    <w:rsid w:val="00BF1677"/>
    <w:rsid w:val="00BF1B87"/>
    <w:rsid w:val="00BF1E57"/>
    <w:rsid w:val="00BF2220"/>
    <w:rsid w:val="00BF2479"/>
    <w:rsid w:val="00BF2647"/>
    <w:rsid w:val="00BF2D9B"/>
    <w:rsid w:val="00BF2E25"/>
    <w:rsid w:val="00BF2EBE"/>
    <w:rsid w:val="00BF32D9"/>
    <w:rsid w:val="00BF338A"/>
    <w:rsid w:val="00BF33D3"/>
    <w:rsid w:val="00BF3C06"/>
    <w:rsid w:val="00BF3CD9"/>
    <w:rsid w:val="00BF3D97"/>
    <w:rsid w:val="00BF3F4F"/>
    <w:rsid w:val="00BF4091"/>
    <w:rsid w:val="00BF42DF"/>
    <w:rsid w:val="00BF43D1"/>
    <w:rsid w:val="00BF463E"/>
    <w:rsid w:val="00BF4807"/>
    <w:rsid w:val="00BF48FE"/>
    <w:rsid w:val="00BF4A64"/>
    <w:rsid w:val="00BF4C02"/>
    <w:rsid w:val="00BF4CDE"/>
    <w:rsid w:val="00BF4F4E"/>
    <w:rsid w:val="00BF5345"/>
    <w:rsid w:val="00BF5684"/>
    <w:rsid w:val="00BF5D31"/>
    <w:rsid w:val="00BF6312"/>
    <w:rsid w:val="00BF6521"/>
    <w:rsid w:val="00BF6ED1"/>
    <w:rsid w:val="00BF6F05"/>
    <w:rsid w:val="00BF7096"/>
    <w:rsid w:val="00BF71A5"/>
    <w:rsid w:val="00BF76EE"/>
    <w:rsid w:val="00BF7AE0"/>
    <w:rsid w:val="00BF7E3B"/>
    <w:rsid w:val="00BF7E6D"/>
    <w:rsid w:val="00C000E8"/>
    <w:rsid w:val="00C0026C"/>
    <w:rsid w:val="00C002AA"/>
    <w:rsid w:val="00C00459"/>
    <w:rsid w:val="00C00BF9"/>
    <w:rsid w:val="00C00C16"/>
    <w:rsid w:val="00C00C49"/>
    <w:rsid w:val="00C00F48"/>
    <w:rsid w:val="00C0113A"/>
    <w:rsid w:val="00C012E2"/>
    <w:rsid w:val="00C01336"/>
    <w:rsid w:val="00C01446"/>
    <w:rsid w:val="00C01752"/>
    <w:rsid w:val="00C01B7C"/>
    <w:rsid w:val="00C01C2D"/>
    <w:rsid w:val="00C01C45"/>
    <w:rsid w:val="00C01D6B"/>
    <w:rsid w:val="00C01DA0"/>
    <w:rsid w:val="00C01FAB"/>
    <w:rsid w:val="00C021DF"/>
    <w:rsid w:val="00C02202"/>
    <w:rsid w:val="00C022C5"/>
    <w:rsid w:val="00C0233B"/>
    <w:rsid w:val="00C02488"/>
    <w:rsid w:val="00C025B7"/>
    <w:rsid w:val="00C027BE"/>
    <w:rsid w:val="00C02AE8"/>
    <w:rsid w:val="00C02B5E"/>
    <w:rsid w:val="00C02E1F"/>
    <w:rsid w:val="00C030C9"/>
    <w:rsid w:val="00C03130"/>
    <w:rsid w:val="00C03240"/>
    <w:rsid w:val="00C03300"/>
    <w:rsid w:val="00C03354"/>
    <w:rsid w:val="00C036D2"/>
    <w:rsid w:val="00C03B22"/>
    <w:rsid w:val="00C03BBA"/>
    <w:rsid w:val="00C03DF5"/>
    <w:rsid w:val="00C03F78"/>
    <w:rsid w:val="00C045A6"/>
    <w:rsid w:val="00C04BC6"/>
    <w:rsid w:val="00C04F8C"/>
    <w:rsid w:val="00C051A0"/>
    <w:rsid w:val="00C05292"/>
    <w:rsid w:val="00C056D0"/>
    <w:rsid w:val="00C056DA"/>
    <w:rsid w:val="00C057D6"/>
    <w:rsid w:val="00C05945"/>
    <w:rsid w:val="00C05A59"/>
    <w:rsid w:val="00C05AB9"/>
    <w:rsid w:val="00C05C1C"/>
    <w:rsid w:val="00C05C53"/>
    <w:rsid w:val="00C05DCC"/>
    <w:rsid w:val="00C0628A"/>
    <w:rsid w:val="00C06467"/>
    <w:rsid w:val="00C065D6"/>
    <w:rsid w:val="00C0689C"/>
    <w:rsid w:val="00C06CFF"/>
    <w:rsid w:val="00C06D5E"/>
    <w:rsid w:val="00C06E25"/>
    <w:rsid w:val="00C06F7E"/>
    <w:rsid w:val="00C071A9"/>
    <w:rsid w:val="00C07504"/>
    <w:rsid w:val="00C07567"/>
    <w:rsid w:val="00C07B44"/>
    <w:rsid w:val="00C07E1E"/>
    <w:rsid w:val="00C07EE4"/>
    <w:rsid w:val="00C07F87"/>
    <w:rsid w:val="00C107FD"/>
    <w:rsid w:val="00C108F2"/>
    <w:rsid w:val="00C10F07"/>
    <w:rsid w:val="00C11080"/>
    <w:rsid w:val="00C11472"/>
    <w:rsid w:val="00C11A40"/>
    <w:rsid w:val="00C11CE3"/>
    <w:rsid w:val="00C11D2C"/>
    <w:rsid w:val="00C11E0A"/>
    <w:rsid w:val="00C11FA5"/>
    <w:rsid w:val="00C12040"/>
    <w:rsid w:val="00C1242B"/>
    <w:rsid w:val="00C126C8"/>
    <w:rsid w:val="00C12B6A"/>
    <w:rsid w:val="00C12DC4"/>
    <w:rsid w:val="00C12DE4"/>
    <w:rsid w:val="00C1374E"/>
    <w:rsid w:val="00C13856"/>
    <w:rsid w:val="00C13B2F"/>
    <w:rsid w:val="00C13FB3"/>
    <w:rsid w:val="00C141E1"/>
    <w:rsid w:val="00C141FC"/>
    <w:rsid w:val="00C14DE0"/>
    <w:rsid w:val="00C14F14"/>
    <w:rsid w:val="00C15095"/>
    <w:rsid w:val="00C1512D"/>
    <w:rsid w:val="00C152D2"/>
    <w:rsid w:val="00C154B6"/>
    <w:rsid w:val="00C154DB"/>
    <w:rsid w:val="00C1573B"/>
    <w:rsid w:val="00C15B99"/>
    <w:rsid w:val="00C15B9A"/>
    <w:rsid w:val="00C164BA"/>
    <w:rsid w:val="00C16504"/>
    <w:rsid w:val="00C16621"/>
    <w:rsid w:val="00C16682"/>
    <w:rsid w:val="00C16D10"/>
    <w:rsid w:val="00C17344"/>
    <w:rsid w:val="00C176FB"/>
    <w:rsid w:val="00C1772B"/>
    <w:rsid w:val="00C1780C"/>
    <w:rsid w:val="00C1791D"/>
    <w:rsid w:val="00C17C22"/>
    <w:rsid w:val="00C206C9"/>
    <w:rsid w:val="00C208FC"/>
    <w:rsid w:val="00C20D40"/>
    <w:rsid w:val="00C20EEA"/>
    <w:rsid w:val="00C21317"/>
    <w:rsid w:val="00C21720"/>
    <w:rsid w:val="00C21921"/>
    <w:rsid w:val="00C21E53"/>
    <w:rsid w:val="00C21F2B"/>
    <w:rsid w:val="00C222AE"/>
    <w:rsid w:val="00C2255E"/>
    <w:rsid w:val="00C22758"/>
    <w:rsid w:val="00C22973"/>
    <w:rsid w:val="00C22996"/>
    <w:rsid w:val="00C22AAA"/>
    <w:rsid w:val="00C22B87"/>
    <w:rsid w:val="00C22C4C"/>
    <w:rsid w:val="00C22F67"/>
    <w:rsid w:val="00C231B1"/>
    <w:rsid w:val="00C2362C"/>
    <w:rsid w:val="00C23683"/>
    <w:rsid w:val="00C23AB0"/>
    <w:rsid w:val="00C23B82"/>
    <w:rsid w:val="00C23CDC"/>
    <w:rsid w:val="00C23DDE"/>
    <w:rsid w:val="00C23FD9"/>
    <w:rsid w:val="00C241CF"/>
    <w:rsid w:val="00C24AA6"/>
    <w:rsid w:val="00C25239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1C3"/>
    <w:rsid w:val="00C275A8"/>
    <w:rsid w:val="00C2765F"/>
    <w:rsid w:val="00C276CA"/>
    <w:rsid w:val="00C2776B"/>
    <w:rsid w:val="00C277F0"/>
    <w:rsid w:val="00C27A36"/>
    <w:rsid w:val="00C3062D"/>
    <w:rsid w:val="00C307E7"/>
    <w:rsid w:val="00C30B91"/>
    <w:rsid w:val="00C30F45"/>
    <w:rsid w:val="00C311DE"/>
    <w:rsid w:val="00C314E1"/>
    <w:rsid w:val="00C31844"/>
    <w:rsid w:val="00C318AB"/>
    <w:rsid w:val="00C31990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40FA"/>
    <w:rsid w:val="00C341BA"/>
    <w:rsid w:val="00C3556F"/>
    <w:rsid w:val="00C355A3"/>
    <w:rsid w:val="00C3582F"/>
    <w:rsid w:val="00C359AA"/>
    <w:rsid w:val="00C36168"/>
    <w:rsid w:val="00C365C2"/>
    <w:rsid w:val="00C36A26"/>
    <w:rsid w:val="00C36B1C"/>
    <w:rsid w:val="00C36C9D"/>
    <w:rsid w:val="00C36CF3"/>
    <w:rsid w:val="00C36EA9"/>
    <w:rsid w:val="00C3713B"/>
    <w:rsid w:val="00C37404"/>
    <w:rsid w:val="00C374AA"/>
    <w:rsid w:val="00C3753F"/>
    <w:rsid w:val="00C37E94"/>
    <w:rsid w:val="00C37EB8"/>
    <w:rsid w:val="00C4026E"/>
    <w:rsid w:val="00C402FB"/>
    <w:rsid w:val="00C406F9"/>
    <w:rsid w:val="00C40830"/>
    <w:rsid w:val="00C40881"/>
    <w:rsid w:val="00C40958"/>
    <w:rsid w:val="00C40ABF"/>
    <w:rsid w:val="00C40F9E"/>
    <w:rsid w:val="00C40FF8"/>
    <w:rsid w:val="00C411A0"/>
    <w:rsid w:val="00C414E6"/>
    <w:rsid w:val="00C4161B"/>
    <w:rsid w:val="00C41724"/>
    <w:rsid w:val="00C4180A"/>
    <w:rsid w:val="00C41A74"/>
    <w:rsid w:val="00C41C98"/>
    <w:rsid w:val="00C41E29"/>
    <w:rsid w:val="00C42129"/>
    <w:rsid w:val="00C4236E"/>
    <w:rsid w:val="00C42451"/>
    <w:rsid w:val="00C42818"/>
    <w:rsid w:val="00C432B5"/>
    <w:rsid w:val="00C43736"/>
    <w:rsid w:val="00C43DC0"/>
    <w:rsid w:val="00C440F8"/>
    <w:rsid w:val="00C4425E"/>
    <w:rsid w:val="00C442AB"/>
    <w:rsid w:val="00C44421"/>
    <w:rsid w:val="00C44AF3"/>
    <w:rsid w:val="00C44DD8"/>
    <w:rsid w:val="00C45220"/>
    <w:rsid w:val="00C45330"/>
    <w:rsid w:val="00C45652"/>
    <w:rsid w:val="00C45A55"/>
    <w:rsid w:val="00C45CF0"/>
    <w:rsid w:val="00C45D4D"/>
    <w:rsid w:val="00C45E15"/>
    <w:rsid w:val="00C45FE5"/>
    <w:rsid w:val="00C46560"/>
    <w:rsid w:val="00C46856"/>
    <w:rsid w:val="00C46BE4"/>
    <w:rsid w:val="00C472F0"/>
    <w:rsid w:val="00C47481"/>
    <w:rsid w:val="00C474B3"/>
    <w:rsid w:val="00C47866"/>
    <w:rsid w:val="00C478B7"/>
    <w:rsid w:val="00C47C80"/>
    <w:rsid w:val="00C47EAB"/>
    <w:rsid w:val="00C502F2"/>
    <w:rsid w:val="00C5111A"/>
    <w:rsid w:val="00C5138B"/>
    <w:rsid w:val="00C51436"/>
    <w:rsid w:val="00C51464"/>
    <w:rsid w:val="00C5162F"/>
    <w:rsid w:val="00C5206E"/>
    <w:rsid w:val="00C522D7"/>
    <w:rsid w:val="00C5235D"/>
    <w:rsid w:val="00C52514"/>
    <w:rsid w:val="00C527C5"/>
    <w:rsid w:val="00C52B54"/>
    <w:rsid w:val="00C52BAF"/>
    <w:rsid w:val="00C52F82"/>
    <w:rsid w:val="00C53772"/>
    <w:rsid w:val="00C53C4A"/>
    <w:rsid w:val="00C53D8E"/>
    <w:rsid w:val="00C53EEA"/>
    <w:rsid w:val="00C540DD"/>
    <w:rsid w:val="00C542E8"/>
    <w:rsid w:val="00C544F1"/>
    <w:rsid w:val="00C5459F"/>
    <w:rsid w:val="00C545FB"/>
    <w:rsid w:val="00C5469E"/>
    <w:rsid w:val="00C5491E"/>
    <w:rsid w:val="00C54BD1"/>
    <w:rsid w:val="00C54E22"/>
    <w:rsid w:val="00C55642"/>
    <w:rsid w:val="00C56676"/>
    <w:rsid w:val="00C56C35"/>
    <w:rsid w:val="00C56CCC"/>
    <w:rsid w:val="00C56CF4"/>
    <w:rsid w:val="00C56E05"/>
    <w:rsid w:val="00C56F8B"/>
    <w:rsid w:val="00C57045"/>
    <w:rsid w:val="00C57203"/>
    <w:rsid w:val="00C57459"/>
    <w:rsid w:val="00C57D00"/>
    <w:rsid w:val="00C57EE4"/>
    <w:rsid w:val="00C60232"/>
    <w:rsid w:val="00C604E0"/>
    <w:rsid w:val="00C6055E"/>
    <w:rsid w:val="00C60AFB"/>
    <w:rsid w:val="00C60D64"/>
    <w:rsid w:val="00C60DCC"/>
    <w:rsid w:val="00C610F4"/>
    <w:rsid w:val="00C61C26"/>
    <w:rsid w:val="00C61C2E"/>
    <w:rsid w:val="00C61CB7"/>
    <w:rsid w:val="00C61F38"/>
    <w:rsid w:val="00C61FAB"/>
    <w:rsid w:val="00C6217F"/>
    <w:rsid w:val="00C621F8"/>
    <w:rsid w:val="00C62688"/>
    <w:rsid w:val="00C626BD"/>
    <w:rsid w:val="00C627A0"/>
    <w:rsid w:val="00C6286C"/>
    <w:rsid w:val="00C62C69"/>
    <w:rsid w:val="00C62D8B"/>
    <w:rsid w:val="00C63224"/>
    <w:rsid w:val="00C63529"/>
    <w:rsid w:val="00C63AC3"/>
    <w:rsid w:val="00C63AD5"/>
    <w:rsid w:val="00C63AF8"/>
    <w:rsid w:val="00C63BB0"/>
    <w:rsid w:val="00C63FCD"/>
    <w:rsid w:val="00C64057"/>
    <w:rsid w:val="00C6451D"/>
    <w:rsid w:val="00C64672"/>
    <w:rsid w:val="00C64733"/>
    <w:rsid w:val="00C64773"/>
    <w:rsid w:val="00C647B1"/>
    <w:rsid w:val="00C6481C"/>
    <w:rsid w:val="00C64B33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BF"/>
    <w:rsid w:val="00C65BFA"/>
    <w:rsid w:val="00C65D45"/>
    <w:rsid w:val="00C6658C"/>
    <w:rsid w:val="00C66B90"/>
    <w:rsid w:val="00C66C80"/>
    <w:rsid w:val="00C66FD9"/>
    <w:rsid w:val="00C670FD"/>
    <w:rsid w:val="00C6710A"/>
    <w:rsid w:val="00C67284"/>
    <w:rsid w:val="00C6746C"/>
    <w:rsid w:val="00C67A60"/>
    <w:rsid w:val="00C67DEB"/>
    <w:rsid w:val="00C67EEE"/>
    <w:rsid w:val="00C70084"/>
    <w:rsid w:val="00C7066B"/>
    <w:rsid w:val="00C70873"/>
    <w:rsid w:val="00C708CE"/>
    <w:rsid w:val="00C70975"/>
    <w:rsid w:val="00C70F6D"/>
    <w:rsid w:val="00C71177"/>
    <w:rsid w:val="00C717C3"/>
    <w:rsid w:val="00C71A30"/>
    <w:rsid w:val="00C71DA5"/>
    <w:rsid w:val="00C71FB5"/>
    <w:rsid w:val="00C720C7"/>
    <w:rsid w:val="00C72212"/>
    <w:rsid w:val="00C722F7"/>
    <w:rsid w:val="00C7236D"/>
    <w:rsid w:val="00C72B88"/>
    <w:rsid w:val="00C72F46"/>
    <w:rsid w:val="00C72F76"/>
    <w:rsid w:val="00C73115"/>
    <w:rsid w:val="00C734B0"/>
    <w:rsid w:val="00C73592"/>
    <w:rsid w:val="00C73630"/>
    <w:rsid w:val="00C73685"/>
    <w:rsid w:val="00C738B5"/>
    <w:rsid w:val="00C73A7A"/>
    <w:rsid w:val="00C73AB6"/>
    <w:rsid w:val="00C73D69"/>
    <w:rsid w:val="00C73E84"/>
    <w:rsid w:val="00C741C9"/>
    <w:rsid w:val="00C749FB"/>
    <w:rsid w:val="00C74B77"/>
    <w:rsid w:val="00C74BF1"/>
    <w:rsid w:val="00C74CE2"/>
    <w:rsid w:val="00C750A0"/>
    <w:rsid w:val="00C75148"/>
    <w:rsid w:val="00C755D4"/>
    <w:rsid w:val="00C7591B"/>
    <w:rsid w:val="00C75B20"/>
    <w:rsid w:val="00C75EA4"/>
    <w:rsid w:val="00C761A7"/>
    <w:rsid w:val="00C76450"/>
    <w:rsid w:val="00C766C2"/>
    <w:rsid w:val="00C76894"/>
    <w:rsid w:val="00C76D72"/>
    <w:rsid w:val="00C76F16"/>
    <w:rsid w:val="00C770B6"/>
    <w:rsid w:val="00C7711D"/>
    <w:rsid w:val="00C776E1"/>
    <w:rsid w:val="00C77740"/>
    <w:rsid w:val="00C77A7D"/>
    <w:rsid w:val="00C77C44"/>
    <w:rsid w:val="00C77D78"/>
    <w:rsid w:val="00C77EB9"/>
    <w:rsid w:val="00C800BE"/>
    <w:rsid w:val="00C810E1"/>
    <w:rsid w:val="00C81412"/>
    <w:rsid w:val="00C81A42"/>
    <w:rsid w:val="00C82106"/>
    <w:rsid w:val="00C8233F"/>
    <w:rsid w:val="00C823DB"/>
    <w:rsid w:val="00C82591"/>
    <w:rsid w:val="00C825C6"/>
    <w:rsid w:val="00C825FB"/>
    <w:rsid w:val="00C8295C"/>
    <w:rsid w:val="00C8297A"/>
    <w:rsid w:val="00C82E94"/>
    <w:rsid w:val="00C830C7"/>
    <w:rsid w:val="00C830D0"/>
    <w:rsid w:val="00C83395"/>
    <w:rsid w:val="00C83532"/>
    <w:rsid w:val="00C8355B"/>
    <w:rsid w:val="00C8366A"/>
    <w:rsid w:val="00C836AF"/>
    <w:rsid w:val="00C836C6"/>
    <w:rsid w:val="00C838A6"/>
    <w:rsid w:val="00C839D1"/>
    <w:rsid w:val="00C84143"/>
    <w:rsid w:val="00C847EE"/>
    <w:rsid w:val="00C84A96"/>
    <w:rsid w:val="00C84AD8"/>
    <w:rsid w:val="00C84C8D"/>
    <w:rsid w:val="00C84E37"/>
    <w:rsid w:val="00C8512B"/>
    <w:rsid w:val="00C8576B"/>
    <w:rsid w:val="00C8580E"/>
    <w:rsid w:val="00C85892"/>
    <w:rsid w:val="00C85FA3"/>
    <w:rsid w:val="00C865AA"/>
    <w:rsid w:val="00C867AE"/>
    <w:rsid w:val="00C868F1"/>
    <w:rsid w:val="00C86AD4"/>
    <w:rsid w:val="00C86C0E"/>
    <w:rsid w:val="00C86CD7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C0"/>
    <w:rsid w:val="00C91089"/>
    <w:rsid w:val="00C912E2"/>
    <w:rsid w:val="00C91458"/>
    <w:rsid w:val="00C91568"/>
    <w:rsid w:val="00C915FD"/>
    <w:rsid w:val="00C91760"/>
    <w:rsid w:val="00C9197F"/>
    <w:rsid w:val="00C91A68"/>
    <w:rsid w:val="00C91B9B"/>
    <w:rsid w:val="00C923CB"/>
    <w:rsid w:val="00C9248D"/>
    <w:rsid w:val="00C9260B"/>
    <w:rsid w:val="00C930A0"/>
    <w:rsid w:val="00C932F4"/>
    <w:rsid w:val="00C9398E"/>
    <w:rsid w:val="00C9399E"/>
    <w:rsid w:val="00C93BBA"/>
    <w:rsid w:val="00C942B6"/>
    <w:rsid w:val="00C9454F"/>
    <w:rsid w:val="00C9476D"/>
    <w:rsid w:val="00C9479A"/>
    <w:rsid w:val="00C94AFC"/>
    <w:rsid w:val="00C94C1F"/>
    <w:rsid w:val="00C94C4A"/>
    <w:rsid w:val="00C94CCB"/>
    <w:rsid w:val="00C94FC0"/>
    <w:rsid w:val="00C95055"/>
    <w:rsid w:val="00C950ED"/>
    <w:rsid w:val="00C951B5"/>
    <w:rsid w:val="00C951E5"/>
    <w:rsid w:val="00C9533B"/>
    <w:rsid w:val="00C9567E"/>
    <w:rsid w:val="00C958A7"/>
    <w:rsid w:val="00C95E47"/>
    <w:rsid w:val="00C96281"/>
    <w:rsid w:val="00C9635C"/>
    <w:rsid w:val="00C96C16"/>
    <w:rsid w:val="00C96D97"/>
    <w:rsid w:val="00C96DBA"/>
    <w:rsid w:val="00C9705F"/>
    <w:rsid w:val="00C97080"/>
    <w:rsid w:val="00C97120"/>
    <w:rsid w:val="00C97161"/>
    <w:rsid w:val="00C971A9"/>
    <w:rsid w:val="00C9766D"/>
    <w:rsid w:val="00C976DF"/>
    <w:rsid w:val="00C97A97"/>
    <w:rsid w:val="00CA0070"/>
    <w:rsid w:val="00CA038A"/>
    <w:rsid w:val="00CA04AC"/>
    <w:rsid w:val="00CA04BA"/>
    <w:rsid w:val="00CA0690"/>
    <w:rsid w:val="00CA06F7"/>
    <w:rsid w:val="00CA112A"/>
    <w:rsid w:val="00CA1B12"/>
    <w:rsid w:val="00CA1D48"/>
    <w:rsid w:val="00CA1DE1"/>
    <w:rsid w:val="00CA237A"/>
    <w:rsid w:val="00CA26A2"/>
    <w:rsid w:val="00CA2E38"/>
    <w:rsid w:val="00CA3575"/>
    <w:rsid w:val="00CA3E27"/>
    <w:rsid w:val="00CA3E61"/>
    <w:rsid w:val="00CA4223"/>
    <w:rsid w:val="00CA440C"/>
    <w:rsid w:val="00CA444B"/>
    <w:rsid w:val="00CA4514"/>
    <w:rsid w:val="00CA45B0"/>
    <w:rsid w:val="00CA4709"/>
    <w:rsid w:val="00CA481E"/>
    <w:rsid w:val="00CA4EC0"/>
    <w:rsid w:val="00CA5183"/>
    <w:rsid w:val="00CA528D"/>
    <w:rsid w:val="00CA52E2"/>
    <w:rsid w:val="00CA54DC"/>
    <w:rsid w:val="00CA5699"/>
    <w:rsid w:val="00CA56CA"/>
    <w:rsid w:val="00CA58A9"/>
    <w:rsid w:val="00CA5965"/>
    <w:rsid w:val="00CA5B7B"/>
    <w:rsid w:val="00CA5F43"/>
    <w:rsid w:val="00CA5FB5"/>
    <w:rsid w:val="00CA6550"/>
    <w:rsid w:val="00CA670F"/>
    <w:rsid w:val="00CA67FA"/>
    <w:rsid w:val="00CA6B5B"/>
    <w:rsid w:val="00CA6C0C"/>
    <w:rsid w:val="00CA6D58"/>
    <w:rsid w:val="00CA6F8F"/>
    <w:rsid w:val="00CA70CA"/>
    <w:rsid w:val="00CA7444"/>
    <w:rsid w:val="00CA753F"/>
    <w:rsid w:val="00CA7665"/>
    <w:rsid w:val="00CA7693"/>
    <w:rsid w:val="00CA76D2"/>
    <w:rsid w:val="00CA79D4"/>
    <w:rsid w:val="00CA7A05"/>
    <w:rsid w:val="00CA7A0B"/>
    <w:rsid w:val="00CA7C05"/>
    <w:rsid w:val="00CA7F27"/>
    <w:rsid w:val="00CB035A"/>
    <w:rsid w:val="00CB0367"/>
    <w:rsid w:val="00CB036D"/>
    <w:rsid w:val="00CB07C4"/>
    <w:rsid w:val="00CB0A21"/>
    <w:rsid w:val="00CB0DFA"/>
    <w:rsid w:val="00CB1154"/>
    <w:rsid w:val="00CB116B"/>
    <w:rsid w:val="00CB1420"/>
    <w:rsid w:val="00CB15FD"/>
    <w:rsid w:val="00CB177A"/>
    <w:rsid w:val="00CB18E7"/>
    <w:rsid w:val="00CB1984"/>
    <w:rsid w:val="00CB19FB"/>
    <w:rsid w:val="00CB1A22"/>
    <w:rsid w:val="00CB1D55"/>
    <w:rsid w:val="00CB25BF"/>
    <w:rsid w:val="00CB2876"/>
    <w:rsid w:val="00CB2879"/>
    <w:rsid w:val="00CB2A0F"/>
    <w:rsid w:val="00CB2AA5"/>
    <w:rsid w:val="00CB2C14"/>
    <w:rsid w:val="00CB316A"/>
    <w:rsid w:val="00CB3325"/>
    <w:rsid w:val="00CB3581"/>
    <w:rsid w:val="00CB37BF"/>
    <w:rsid w:val="00CB39D9"/>
    <w:rsid w:val="00CB3EEE"/>
    <w:rsid w:val="00CB4254"/>
    <w:rsid w:val="00CB43DA"/>
    <w:rsid w:val="00CB47C2"/>
    <w:rsid w:val="00CB497E"/>
    <w:rsid w:val="00CB4A0C"/>
    <w:rsid w:val="00CB512D"/>
    <w:rsid w:val="00CB5315"/>
    <w:rsid w:val="00CB5475"/>
    <w:rsid w:val="00CB5902"/>
    <w:rsid w:val="00CB59A3"/>
    <w:rsid w:val="00CB5A02"/>
    <w:rsid w:val="00CB5A72"/>
    <w:rsid w:val="00CB5D46"/>
    <w:rsid w:val="00CB5FFA"/>
    <w:rsid w:val="00CB6127"/>
    <w:rsid w:val="00CB6160"/>
    <w:rsid w:val="00CB639B"/>
    <w:rsid w:val="00CB661D"/>
    <w:rsid w:val="00CB688D"/>
    <w:rsid w:val="00CB6A42"/>
    <w:rsid w:val="00CB6C26"/>
    <w:rsid w:val="00CB6C9F"/>
    <w:rsid w:val="00CB6D2C"/>
    <w:rsid w:val="00CB72BE"/>
    <w:rsid w:val="00CB74D6"/>
    <w:rsid w:val="00CC0275"/>
    <w:rsid w:val="00CC02B5"/>
    <w:rsid w:val="00CC0509"/>
    <w:rsid w:val="00CC0701"/>
    <w:rsid w:val="00CC0AD3"/>
    <w:rsid w:val="00CC0CD4"/>
    <w:rsid w:val="00CC0FBD"/>
    <w:rsid w:val="00CC10BD"/>
    <w:rsid w:val="00CC169B"/>
    <w:rsid w:val="00CC1907"/>
    <w:rsid w:val="00CC1A72"/>
    <w:rsid w:val="00CC1CC9"/>
    <w:rsid w:val="00CC1DDF"/>
    <w:rsid w:val="00CC20B6"/>
    <w:rsid w:val="00CC21A8"/>
    <w:rsid w:val="00CC2741"/>
    <w:rsid w:val="00CC2B27"/>
    <w:rsid w:val="00CC2E84"/>
    <w:rsid w:val="00CC304A"/>
    <w:rsid w:val="00CC30F5"/>
    <w:rsid w:val="00CC33C9"/>
    <w:rsid w:val="00CC3479"/>
    <w:rsid w:val="00CC37B2"/>
    <w:rsid w:val="00CC3DCD"/>
    <w:rsid w:val="00CC3E5F"/>
    <w:rsid w:val="00CC3EF1"/>
    <w:rsid w:val="00CC4639"/>
    <w:rsid w:val="00CC4AF8"/>
    <w:rsid w:val="00CC4CAF"/>
    <w:rsid w:val="00CC4CEC"/>
    <w:rsid w:val="00CC4F34"/>
    <w:rsid w:val="00CC513C"/>
    <w:rsid w:val="00CC5203"/>
    <w:rsid w:val="00CC5E6B"/>
    <w:rsid w:val="00CC5EF9"/>
    <w:rsid w:val="00CC641A"/>
    <w:rsid w:val="00CC69D5"/>
    <w:rsid w:val="00CC6B76"/>
    <w:rsid w:val="00CC6F0B"/>
    <w:rsid w:val="00CC7217"/>
    <w:rsid w:val="00CC754B"/>
    <w:rsid w:val="00CC7636"/>
    <w:rsid w:val="00CC7731"/>
    <w:rsid w:val="00CC784F"/>
    <w:rsid w:val="00CC785E"/>
    <w:rsid w:val="00CC7A70"/>
    <w:rsid w:val="00CC7B3A"/>
    <w:rsid w:val="00CC7B5D"/>
    <w:rsid w:val="00CC7C6F"/>
    <w:rsid w:val="00CD05BC"/>
    <w:rsid w:val="00CD0B96"/>
    <w:rsid w:val="00CD0FE2"/>
    <w:rsid w:val="00CD2109"/>
    <w:rsid w:val="00CD2412"/>
    <w:rsid w:val="00CD2593"/>
    <w:rsid w:val="00CD2621"/>
    <w:rsid w:val="00CD28EE"/>
    <w:rsid w:val="00CD2946"/>
    <w:rsid w:val="00CD2C47"/>
    <w:rsid w:val="00CD3293"/>
    <w:rsid w:val="00CD3A7C"/>
    <w:rsid w:val="00CD3AE4"/>
    <w:rsid w:val="00CD3E4B"/>
    <w:rsid w:val="00CD3E75"/>
    <w:rsid w:val="00CD40CB"/>
    <w:rsid w:val="00CD4180"/>
    <w:rsid w:val="00CD42F2"/>
    <w:rsid w:val="00CD4686"/>
    <w:rsid w:val="00CD482C"/>
    <w:rsid w:val="00CD4F57"/>
    <w:rsid w:val="00CD52DC"/>
    <w:rsid w:val="00CD5428"/>
    <w:rsid w:val="00CD5AA8"/>
    <w:rsid w:val="00CD5E56"/>
    <w:rsid w:val="00CD5F2F"/>
    <w:rsid w:val="00CD62AD"/>
    <w:rsid w:val="00CD63C5"/>
    <w:rsid w:val="00CD650D"/>
    <w:rsid w:val="00CD65E7"/>
    <w:rsid w:val="00CD6BFD"/>
    <w:rsid w:val="00CD71B2"/>
    <w:rsid w:val="00CD72D0"/>
    <w:rsid w:val="00CD75D3"/>
    <w:rsid w:val="00CD7B70"/>
    <w:rsid w:val="00CD7C12"/>
    <w:rsid w:val="00CD7C1E"/>
    <w:rsid w:val="00CE002D"/>
    <w:rsid w:val="00CE007F"/>
    <w:rsid w:val="00CE0A7B"/>
    <w:rsid w:val="00CE0CC7"/>
    <w:rsid w:val="00CE14FA"/>
    <w:rsid w:val="00CE1690"/>
    <w:rsid w:val="00CE1800"/>
    <w:rsid w:val="00CE1A4A"/>
    <w:rsid w:val="00CE1C24"/>
    <w:rsid w:val="00CE1F97"/>
    <w:rsid w:val="00CE21E9"/>
    <w:rsid w:val="00CE23B2"/>
    <w:rsid w:val="00CE246B"/>
    <w:rsid w:val="00CE2E0D"/>
    <w:rsid w:val="00CE2EA3"/>
    <w:rsid w:val="00CE3034"/>
    <w:rsid w:val="00CE3086"/>
    <w:rsid w:val="00CE34D2"/>
    <w:rsid w:val="00CE355D"/>
    <w:rsid w:val="00CE3573"/>
    <w:rsid w:val="00CE397C"/>
    <w:rsid w:val="00CE3A38"/>
    <w:rsid w:val="00CE3CAE"/>
    <w:rsid w:val="00CE3DCB"/>
    <w:rsid w:val="00CE3E7B"/>
    <w:rsid w:val="00CE3E92"/>
    <w:rsid w:val="00CE417C"/>
    <w:rsid w:val="00CE41C1"/>
    <w:rsid w:val="00CE4495"/>
    <w:rsid w:val="00CE4871"/>
    <w:rsid w:val="00CE4F3C"/>
    <w:rsid w:val="00CE5087"/>
    <w:rsid w:val="00CE54BA"/>
    <w:rsid w:val="00CE581F"/>
    <w:rsid w:val="00CE5A39"/>
    <w:rsid w:val="00CE5F9E"/>
    <w:rsid w:val="00CE6193"/>
    <w:rsid w:val="00CE63BA"/>
    <w:rsid w:val="00CE669A"/>
    <w:rsid w:val="00CE6818"/>
    <w:rsid w:val="00CE6943"/>
    <w:rsid w:val="00CE698D"/>
    <w:rsid w:val="00CE6A82"/>
    <w:rsid w:val="00CE6C85"/>
    <w:rsid w:val="00CE6D16"/>
    <w:rsid w:val="00CE6E04"/>
    <w:rsid w:val="00CE73E1"/>
    <w:rsid w:val="00CE798F"/>
    <w:rsid w:val="00CE79B7"/>
    <w:rsid w:val="00CE7B8D"/>
    <w:rsid w:val="00CE7E31"/>
    <w:rsid w:val="00CF01E5"/>
    <w:rsid w:val="00CF0621"/>
    <w:rsid w:val="00CF06CA"/>
    <w:rsid w:val="00CF06D6"/>
    <w:rsid w:val="00CF079C"/>
    <w:rsid w:val="00CF0890"/>
    <w:rsid w:val="00CF0A1A"/>
    <w:rsid w:val="00CF0C2B"/>
    <w:rsid w:val="00CF0CBF"/>
    <w:rsid w:val="00CF12D6"/>
    <w:rsid w:val="00CF13B5"/>
    <w:rsid w:val="00CF14B1"/>
    <w:rsid w:val="00CF14E4"/>
    <w:rsid w:val="00CF191B"/>
    <w:rsid w:val="00CF1B4B"/>
    <w:rsid w:val="00CF1C37"/>
    <w:rsid w:val="00CF1C8E"/>
    <w:rsid w:val="00CF1CDB"/>
    <w:rsid w:val="00CF1DD8"/>
    <w:rsid w:val="00CF1F56"/>
    <w:rsid w:val="00CF1F9B"/>
    <w:rsid w:val="00CF20CB"/>
    <w:rsid w:val="00CF2286"/>
    <w:rsid w:val="00CF22FB"/>
    <w:rsid w:val="00CF237B"/>
    <w:rsid w:val="00CF26D1"/>
    <w:rsid w:val="00CF2C46"/>
    <w:rsid w:val="00CF2F38"/>
    <w:rsid w:val="00CF31B0"/>
    <w:rsid w:val="00CF347E"/>
    <w:rsid w:val="00CF36BE"/>
    <w:rsid w:val="00CF3994"/>
    <w:rsid w:val="00CF3A16"/>
    <w:rsid w:val="00CF3B7B"/>
    <w:rsid w:val="00CF3BDF"/>
    <w:rsid w:val="00CF3C0F"/>
    <w:rsid w:val="00CF3D63"/>
    <w:rsid w:val="00CF4294"/>
    <w:rsid w:val="00CF43C0"/>
    <w:rsid w:val="00CF4412"/>
    <w:rsid w:val="00CF44D7"/>
    <w:rsid w:val="00CF4501"/>
    <w:rsid w:val="00CF4927"/>
    <w:rsid w:val="00CF52A8"/>
    <w:rsid w:val="00CF595B"/>
    <w:rsid w:val="00CF5B55"/>
    <w:rsid w:val="00CF5E15"/>
    <w:rsid w:val="00CF5FD4"/>
    <w:rsid w:val="00CF6322"/>
    <w:rsid w:val="00CF6343"/>
    <w:rsid w:val="00CF6DF0"/>
    <w:rsid w:val="00CF6E53"/>
    <w:rsid w:val="00CF701B"/>
    <w:rsid w:val="00CF70B2"/>
    <w:rsid w:val="00CF7464"/>
    <w:rsid w:val="00CF7738"/>
    <w:rsid w:val="00CF7A59"/>
    <w:rsid w:val="00CF7B81"/>
    <w:rsid w:val="00D00483"/>
    <w:rsid w:val="00D00547"/>
    <w:rsid w:val="00D0103D"/>
    <w:rsid w:val="00D011E2"/>
    <w:rsid w:val="00D01465"/>
    <w:rsid w:val="00D01610"/>
    <w:rsid w:val="00D018D3"/>
    <w:rsid w:val="00D01AB8"/>
    <w:rsid w:val="00D01B2E"/>
    <w:rsid w:val="00D01FEE"/>
    <w:rsid w:val="00D02065"/>
    <w:rsid w:val="00D026AD"/>
    <w:rsid w:val="00D02AE5"/>
    <w:rsid w:val="00D02AE7"/>
    <w:rsid w:val="00D02DF9"/>
    <w:rsid w:val="00D02FDC"/>
    <w:rsid w:val="00D03A31"/>
    <w:rsid w:val="00D03D8F"/>
    <w:rsid w:val="00D04570"/>
    <w:rsid w:val="00D04F38"/>
    <w:rsid w:val="00D05203"/>
    <w:rsid w:val="00D05332"/>
    <w:rsid w:val="00D056B0"/>
    <w:rsid w:val="00D057B2"/>
    <w:rsid w:val="00D057F3"/>
    <w:rsid w:val="00D06563"/>
    <w:rsid w:val="00D068BC"/>
    <w:rsid w:val="00D06922"/>
    <w:rsid w:val="00D069E0"/>
    <w:rsid w:val="00D06A8A"/>
    <w:rsid w:val="00D06BE5"/>
    <w:rsid w:val="00D07727"/>
    <w:rsid w:val="00D077B3"/>
    <w:rsid w:val="00D0791A"/>
    <w:rsid w:val="00D07A8F"/>
    <w:rsid w:val="00D07F0A"/>
    <w:rsid w:val="00D07F98"/>
    <w:rsid w:val="00D1010A"/>
    <w:rsid w:val="00D102F6"/>
    <w:rsid w:val="00D10311"/>
    <w:rsid w:val="00D10956"/>
    <w:rsid w:val="00D10D93"/>
    <w:rsid w:val="00D11074"/>
    <w:rsid w:val="00D1108A"/>
    <w:rsid w:val="00D1148A"/>
    <w:rsid w:val="00D12458"/>
    <w:rsid w:val="00D12726"/>
    <w:rsid w:val="00D12D5C"/>
    <w:rsid w:val="00D12E82"/>
    <w:rsid w:val="00D12F88"/>
    <w:rsid w:val="00D12FC1"/>
    <w:rsid w:val="00D12FE1"/>
    <w:rsid w:val="00D131BE"/>
    <w:rsid w:val="00D13268"/>
    <w:rsid w:val="00D13899"/>
    <w:rsid w:val="00D13F50"/>
    <w:rsid w:val="00D1406C"/>
    <w:rsid w:val="00D14D4D"/>
    <w:rsid w:val="00D1577E"/>
    <w:rsid w:val="00D15AF3"/>
    <w:rsid w:val="00D15CE5"/>
    <w:rsid w:val="00D15D25"/>
    <w:rsid w:val="00D15F85"/>
    <w:rsid w:val="00D15F8C"/>
    <w:rsid w:val="00D1613C"/>
    <w:rsid w:val="00D161D5"/>
    <w:rsid w:val="00D16399"/>
    <w:rsid w:val="00D163AB"/>
    <w:rsid w:val="00D164D2"/>
    <w:rsid w:val="00D16769"/>
    <w:rsid w:val="00D16992"/>
    <w:rsid w:val="00D16DB6"/>
    <w:rsid w:val="00D17EE0"/>
    <w:rsid w:val="00D201C2"/>
    <w:rsid w:val="00D207AE"/>
    <w:rsid w:val="00D20E98"/>
    <w:rsid w:val="00D20ED9"/>
    <w:rsid w:val="00D20F8D"/>
    <w:rsid w:val="00D21200"/>
    <w:rsid w:val="00D21757"/>
    <w:rsid w:val="00D21775"/>
    <w:rsid w:val="00D21A3D"/>
    <w:rsid w:val="00D21AAD"/>
    <w:rsid w:val="00D21AAE"/>
    <w:rsid w:val="00D21C21"/>
    <w:rsid w:val="00D21DB4"/>
    <w:rsid w:val="00D21EE8"/>
    <w:rsid w:val="00D21FEC"/>
    <w:rsid w:val="00D220F1"/>
    <w:rsid w:val="00D222FA"/>
    <w:rsid w:val="00D2266E"/>
    <w:rsid w:val="00D226EC"/>
    <w:rsid w:val="00D2296A"/>
    <w:rsid w:val="00D22CCB"/>
    <w:rsid w:val="00D234DD"/>
    <w:rsid w:val="00D23509"/>
    <w:rsid w:val="00D23603"/>
    <w:rsid w:val="00D23782"/>
    <w:rsid w:val="00D237BF"/>
    <w:rsid w:val="00D239AB"/>
    <w:rsid w:val="00D23ADE"/>
    <w:rsid w:val="00D24116"/>
    <w:rsid w:val="00D24130"/>
    <w:rsid w:val="00D241E1"/>
    <w:rsid w:val="00D2445F"/>
    <w:rsid w:val="00D24463"/>
    <w:rsid w:val="00D24FDC"/>
    <w:rsid w:val="00D250B4"/>
    <w:rsid w:val="00D255B4"/>
    <w:rsid w:val="00D255DE"/>
    <w:rsid w:val="00D255F7"/>
    <w:rsid w:val="00D25769"/>
    <w:rsid w:val="00D25B7F"/>
    <w:rsid w:val="00D262E2"/>
    <w:rsid w:val="00D263ED"/>
    <w:rsid w:val="00D26482"/>
    <w:rsid w:val="00D264D0"/>
    <w:rsid w:val="00D265E9"/>
    <w:rsid w:val="00D26762"/>
    <w:rsid w:val="00D267CC"/>
    <w:rsid w:val="00D26C3F"/>
    <w:rsid w:val="00D26DB0"/>
    <w:rsid w:val="00D26F47"/>
    <w:rsid w:val="00D2700D"/>
    <w:rsid w:val="00D27443"/>
    <w:rsid w:val="00D27530"/>
    <w:rsid w:val="00D27538"/>
    <w:rsid w:val="00D27645"/>
    <w:rsid w:val="00D27942"/>
    <w:rsid w:val="00D27989"/>
    <w:rsid w:val="00D27AEA"/>
    <w:rsid w:val="00D27AFD"/>
    <w:rsid w:val="00D27E17"/>
    <w:rsid w:val="00D3033D"/>
    <w:rsid w:val="00D30444"/>
    <w:rsid w:val="00D30728"/>
    <w:rsid w:val="00D307EA"/>
    <w:rsid w:val="00D309C3"/>
    <w:rsid w:val="00D30A4D"/>
    <w:rsid w:val="00D30E51"/>
    <w:rsid w:val="00D30FCD"/>
    <w:rsid w:val="00D311C4"/>
    <w:rsid w:val="00D3144D"/>
    <w:rsid w:val="00D3147A"/>
    <w:rsid w:val="00D3149D"/>
    <w:rsid w:val="00D316AE"/>
    <w:rsid w:val="00D3194A"/>
    <w:rsid w:val="00D31C1A"/>
    <w:rsid w:val="00D31CAE"/>
    <w:rsid w:val="00D31E62"/>
    <w:rsid w:val="00D323C4"/>
    <w:rsid w:val="00D324E2"/>
    <w:rsid w:val="00D3261A"/>
    <w:rsid w:val="00D32A35"/>
    <w:rsid w:val="00D32CE2"/>
    <w:rsid w:val="00D32D79"/>
    <w:rsid w:val="00D32F57"/>
    <w:rsid w:val="00D33785"/>
    <w:rsid w:val="00D338C9"/>
    <w:rsid w:val="00D34035"/>
    <w:rsid w:val="00D34224"/>
    <w:rsid w:val="00D34ACA"/>
    <w:rsid w:val="00D34FD1"/>
    <w:rsid w:val="00D3534D"/>
    <w:rsid w:val="00D3539E"/>
    <w:rsid w:val="00D353FE"/>
    <w:rsid w:val="00D354AA"/>
    <w:rsid w:val="00D356E5"/>
    <w:rsid w:val="00D3580E"/>
    <w:rsid w:val="00D35AD9"/>
    <w:rsid w:val="00D35B4F"/>
    <w:rsid w:val="00D36581"/>
    <w:rsid w:val="00D367A8"/>
    <w:rsid w:val="00D3686D"/>
    <w:rsid w:val="00D36A7B"/>
    <w:rsid w:val="00D371B1"/>
    <w:rsid w:val="00D375EB"/>
    <w:rsid w:val="00D3792B"/>
    <w:rsid w:val="00D37B92"/>
    <w:rsid w:val="00D37C58"/>
    <w:rsid w:val="00D37E4E"/>
    <w:rsid w:val="00D40272"/>
    <w:rsid w:val="00D40344"/>
    <w:rsid w:val="00D4054E"/>
    <w:rsid w:val="00D40669"/>
    <w:rsid w:val="00D408EE"/>
    <w:rsid w:val="00D40A07"/>
    <w:rsid w:val="00D41168"/>
    <w:rsid w:val="00D416CF"/>
    <w:rsid w:val="00D41981"/>
    <w:rsid w:val="00D41D79"/>
    <w:rsid w:val="00D41E36"/>
    <w:rsid w:val="00D4217D"/>
    <w:rsid w:val="00D4246D"/>
    <w:rsid w:val="00D42669"/>
    <w:rsid w:val="00D42C38"/>
    <w:rsid w:val="00D4300E"/>
    <w:rsid w:val="00D4308F"/>
    <w:rsid w:val="00D436B4"/>
    <w:rsid w:val="00D437F4"/>
    <w:rsid w:val="00D43B85"/>
    <w:rsid w:val="00D43FDB"/>
    <w:rsid w:val="00D4413B"/>
    <w:rsid w:val="00D44531"/>
    <w:rsid w:val="00D44DD2"/>
    <w:rsid w:val="00D44E50"/>
    <w:rsid w:val="00D44FD6"/>
    <w:rsid w:val="00D451AB"/>
    <w:rsid w:val="00D4537C"/>
    <w:rsid w:val="00D454D4"/>
    <w:rsid w:val="00D455CB"/>
    <w:rsid w:val="00D4566F"/>
    <w:rsid w:val="00D46675"/>
    <w:rsid w:val="00D46713"/>
    <w:rsid w:val="00D4673A"/>
    <w:rsid w:val="00D46886"/>
    <w:rsid w:val="00D46CA5"/>
    <w:rsid w:val="00D47007"/>
    <w:rsid w:val="00D47438"/>
    <w:rsid w:val="00D476B5"/>
    <w:rsid w:val="00D47811"/>
    <w:rsid w:val="00D47A36"/>
    <w:rsid w:val="00D47C1F"/>
    <w:rsid w:val="00D47C45"/>
    <w:rsid w:val="00D500CC"/>
    <w:rsid w:val="00D503F2"/>
    <w:rsid w:val="00D504CA"/>
    <w:rsid w:val="00D50ADA"/>
    <w:rsid w:val="00D50C09"/>
    <w:rsid w:val="00D50F10"/>
    <w:rsid w:val="00D510E7"/>
    <w:rsid w:val="00D513E1"/>
    <w:rsid w:val="00D51651"/>
    <w:rsid w:val="00D517F5"/>
    <w:rsid w:val="00D518F5"/>
    <w:rsid w:val="00D51998"/>
    <w:rsid w:val="00D519FA"/>
    <w:rsid w:val="00D51D1F"/>
    <w:rsid w:val="00D51E4D"/>
    <w:rsid w:val="00D51E96"/>
    <w:rsid w:val="00D51F3A"/>
    <w:rsid w:val="00D52048"/>
    <w:rsid w:val="00D521C2"/>
    <w:rsid w:val="00D521F9"/>
    <w:rsid w:val="00D5226C"/>
    <w:rsid w:val="00D52347"/>
    <w:rsid w:val="00D52A91"/>
    <w:rsid w:val="00D52ACE"/>
    <w:rsid w:val="00D52D0E"/>
    <w:rsid w:val="00D52DE6"/>
    <w:rsid w:val="00D52E73"/>
    <w:rsid w:val="00D530F5"/>
    <w:rsid w:val="00D5343C"/>
    <w:rsid w:val="00D53495"/>
    <w:rsid w:val="00D53DA8"/>
    <w:rsid w:val="00D53E63"/>
    <w:rsid w:val="00D53EE1"/>
    <w:rsid w:val="00D5444F"/>
    <w:rsid w:val="00D544C0"/>
    <w:rsid w:val="00D54641"/>
    <w:rsid w:val="00D54654"/>
    <w:rsid w:val="00D546E5"/>
    <w:rsid w:val="00D54C5F"/>
    <w:rsid w:val="00D54FA2"/>
    <w:rsid w:val="00D55068"/>
    <w:rsid w:val="00D55138"/>
    <w:rsid w:val="00D552AD"/>
    <w:rsid w:val="00D556AB"/>
    <w:rsid w:val="00D556EA"/>
    <w:rsid w:val="00D55B2E"/>
    <w:rsid w:val="00D55D62"/>
    <w:rsid w:val="00D55DB9"/>
    <w:rsid w:val="00D5611F"/>
    <w:rsid w:val="00D565F0"/>
    <w:rsid w:val="00D56734"/>
    <w:rsid w:val="00D56A29"/>
    <w:rsid w:val="00D56C99"/>
    <w:rsid w:val="00D57131"/>
    <w:rsid w:val="00D575C7"/>
    <w:rsid w:val="00D57AE2"/>
    <w:rsid w:val="00D57B41"/>
    <w:rsid w:val="00D57B65"/>
    <w:rsid w:val="00D57D29"/>
    <w:rsid w:val="00D601EA"/>
    <w:rsid w:val="00D6022A"/>
    <w:rsid w:val="00D60435"/>
    <w:rsid w:val="00D606DB"/>
    <w:rsid w:val="00D60740"/>
    <w:rsid w:val="00D6088E"/>
    <w:rsid w:val="00D60BFF"/>
    <w:rsid w:val="00D60CCD"/>
    <w:rsid w:val="00D6122F"/>
    <w:rsid w:val="00D616EA"/>
    <w:rsid w:val="00D61D13"/>
    <w:rsid w:val="00D61D8F"/>
    <w:rsid w:val="00D620EE"/>
    <w:rsid w:val="00D62263"/>
    <w:rsid w:val="00D6240A"/>
    <w:rsid w:val="00D6281B"/>
    <w:rsid w:val="00D628C5"/>
    <w:rsid w:val="00D62A81"/>
    <w:rsid w:val="00D62AE5"/>
    <w:rsid w:val="00D62C7F"/>
    <w:rsid w:val="00D62CA2"/>
    <w:rsid w:val="00D62DA1"/>
    <w:rsid w:val="00D62F08"/>
    <w:rsid w:val="00D62FED"/>
    <w:rsid w:val="00D631F3"/>
    <w:rsid w:val="00D635F6"/>
    <w:rsid w:val="00D638C3"/>
    <w:rsid w:val="00D63D2D"/>
    <w:rsid w:val="00D64015"/>
    <w:rsid w:val="00D64140"/>
    <w:rsid w:val="00D64CB2"/>
    <w:rsid w:val="00D64E79"/>
    <w:rsid w:val="00D64F66"/>
    <w:rsid w:val="00D65055"/>
    <w:rsid w:val="00D65111"/>
    <w:rsid w:val="00D655E4"/>
    <w:rsid w:val="00D65F47"/>
    <w:rsid w:val="00D662E9"/>
    <w:rsid w:val="00D66548"/>
    <w:rsid w:val="00D669FA"/>
    <w:rsid w:val="00D670A1"/>
    <w:rsid w:val="00D671EE"/>
    <w:rsid w:val="00D673DF"/>
    <w:rsid w:val="00D6754D"/>
    <w:rsid w:val="00D67551"/>
    <w:rsid w:val="00D678AC"/>
    <w:rsid w:val="00D67927"/>
    <w:rsid w:val="00D70D00"/>
    <w:rsid w:val="00D70DAB"/>
    <w:rsid w:val="00D70F03"/>
    <w:rsid w:val="00D70F16"/>
    <w:rsid w:val="00D71141"/>
    <w:rsid w:val="00D711C7"/>
    <w:rsid w:val="00D720DF"/>
    <w:rsid w:val="00D726B2"/>
    <w:rsid w:val="00D72819"/>
    <w:rsid w:val="00D7295F"/>
    <w:rsid w:val="00D72B65"/>
    <w:rsid w:val="00D72B67"/>
    <w:rsid w:val="00D72F00"/>
    <w:rsid w:val="00D73A48"/>
    <w:rsid w:val="00D73FDD"/>
    <w:rsid w:val="00D747BD"/>
    <w:rsid w:val="00D748B6"/>
    <w:rsid w:val="00D74A57"/>
    <w:rsid w:val="00D74D95"/>
    <w:rsid w:val="00D7539B"/>
    <w:rsid w:val="00D7565C"/>
    <w:rsid w:val="00D757F9"/>
    <w:rsid w:val="00D7588E"/>
    <w:rsid w:val="00D758DD"/>
    <w:rsid w:val="00D76569"/>
    <w:rsid w:val="00D766F2"/>
    <w:rsid w:val="00D76780"/>
    <w:rsid w:val="00D76B1B"/>
    <w:rsid w:val="00D772F2"/>
    <w:rsid w:val="00D773C3"/>
    <w:rsid w:val="00D77973"/>
    <w:rsid w:val="00D77EB6"/>
    <w:rsid w:val="00D800E4"/>
    <w:rsid w:val="00D80111"/>
    <w:rsid w:val="00D80468"/>
    <w:rsid w:val="00D8084A"/>
    <w:rsid w:val="00D808E3"/>
    <w:rsid w:val="00D80A79"/>
    <w:rsid w:val="00D80E1B"/>
    <w:rsid w:val="00D80E61"/>
    <w:rsid w:val="00D80ECB"/>
    <w:rsid w:val="00D80F28"/>
    <w:rsid w:val="00D8140D"/>
    <w:rsid w:val="00D816AE"/>
    <w:rsid w:val="00D816B6"/>
    <w:rsid w:val="00D81717"/>
    <w:rsid w:val="00D820FB"/>
    <w:rsid w:val="00D821C0"/>
    <w:rsid w:val="00D82B2A"/>
    <w:rsid w:val="00D82BD1"/>
    <w:rsid w:val="00D82C3F"/>
    <w:rsid w:val="00D831EE"/>
    <w:rsid w:val="00D8331B"/>
    <w:rsid w:val="00D8357C"/>
    <w:rsid w:val="00D83C53"/>
    <w:rsid w:val="00D84380"/>
    <w:rsid w:val="00D84843"/>
    <w:rsid w:val="00D84949"/>
    <w:rsid w:val="00D84AA7"/>
    <w:rsid w:val="00D84E1A"/>
    <w:rsid w:val="00D84E35"/>
    <w:rsid w:val="00D85186"/>
    <w:rsid w:val="00D85317"/>
    <w:rsid w:val="00D8544B"/>
    <w:rsid w:val="00D855C2"/>
    <w:rsid w:val="00D8581E"/>
    <w:rsid w:val="00D858EE"/>
    <w:rsid w:val="00D85931"/>
    <w:rsid w:val="00D85933"/>
    <w:rsid w:val="00D8595B"/>
    <w:rsid w:val="00D85BA5"/>
    <w:rsid w:val="00D85D53"/>
    <w:rsid w:val="00D8620A"/>
    <w:rsid w:val="00D86246"/>
    <w:rsid w:val="00D86382"/>
    <w:rsid w:val="00D86775"/>
    <w:rsid w:val="00D869A4"/>
    <w:rsid w:val="00D86AFC"/>
    <w:rsid w:val="00D86BE8"/>
    <w:rsid w:val="00D86C55"/>
    <w:rsid w:val="00D86D97"/>
    <w:rsid w:val="00D8747F"/>
    <w:rsid w:val="00D8773A"/>
    <w:rsid w:val="00D9032D"/>
    <w:rsid w:val="00D903BC"/>
    <w:rsid w:val="00D90BD1"/>
    <w:rsid w:val="00D90E63"/>
    <w:rsid w:val="00D9104F"/>
    <w:rsid w:val="00D9105D"/>
    <w:rsid w:val="00D91405"/>
    <w:rsid w:val="00D91788"/>
    <w:rsid w:val="00D91B0C"/>
    <w:rsid w:val="00D91C83"/>
    <w:rsid w:val="00D92075"/>
    <w:rsid w:val="00D922D6"/>
    <w:rsid w:val="00D930E5"/>
    <w:rsid w:val="00D932A9"/>
    <w:rsid w:val="00D93583"/>
    <w:rsid w:val="00D93D91"/>
    <w:rsid w:val="00D9416F"/>
    <w:rsid w:val="00D94B98"/>
    <w:rsid w:val="00D94D0B"/>
    <w:rsid w:val="00D94F68"/>
    <w:rsid w:val="00D95172"/>
    <w:rsid w:val="00D9601B"/>
    <w:rsid w:val="00D9605A"/>
    <w:rsid w:val="00D96623"/>
    <w:rsid w:val="00D9682F"/>
    <w:rsid w:val="00D96868"/>
    <w:rsid w:val="00D968C9"/>
    <w:rsid w:val="00D970F9"/>
    <w:rsid w:val="00D9746E"/>
    <w:rsid w:val="00D97662"/>
    <w:rsid w:val="00D97677"/>
    <w:rsid w:val="00D978B8"/>
    <w:rsid w:val="00D979E7"/>
    <w:rsid w:val="00D97A63"/>
    <w:rsid w:val="00D97C08"/>
    <w:rsid w:val="00D97C14"/>
    <w:rsid w:val="00DA00D2"/>
    <w:rsid w:val="00DA0E6B"/>
    <w:rsid w:val="00DA1530"/>
    <w:rsid w:val="00DA155E"/>
    <w:rsid w:val="00DA16C3"/>
    <w:rsid w:val="00DA1E17"/>
    <w:rsid w:val="00DA1F77"/>
    <w:rsid w:val="00DA1FDA"/>
    <w:rsid w:val="00DA2082"/>
    <w:rsid w:val="00DA23ED"/>
    <w:rsid w:val="00DA26A8"/>
    <w:rsid w:val="00DA2FD9"/>
    <w:rsid w:val="00DA32D6"/>
    <w:rsid w:val="00DA34CA"/>
    <w:rsid w:val="00DA35D2"/>
    <w:rsid w:val="00DA37D0"/>
    <w:rsid w:val="00DA3B5C"/>
    <w:rsid w:val="00DA3B6D"/>
    <w:rsid w:val="00DA3C37"/>
    <w:rsid w:val="00DA3E22"/>
    <w:rsid w:val="00DA43BA"/>
    <w:rsid w:val="00DA4B66"/>
    <w:rsid w:val="00DA53C7"/>
    <w:rsid w:val="00DA5478"/>
    <w:rsid w:val="00DA5836"/>
    <w:rsid w:val="00DA586A"/>
    <w:rsid w:val="00DA5BB6"/>
    <w:rsid w:val="00DA5EC7"/>
    <w:rsid w:val="00DA6003"/>
    <w:rsid w:val="00DA62A2"/>
    <w:rsid w:val="00DA644A"/>
    <w:rsid w:val="00DA6745"/>
    <w:rsid w:val="00DA6B67"/>
    <w:rsid w:val="00DA6D81"/>
    <w:rsid w:val="00DA6DA0"/>
    <w:rsid w:val="00DA761A"/>
    <w:rsid w:val="00DA790E"/>
    <w:rsid w:val="00DA7E48"/>
    <w:rsid w:val="00DB0006"/>
    <w:rsid w:val="00DB014C"/>
    <w:rsid w:val="00DB016D"/>
    <w:rsid w:val="00DB0365"/>
    <w:rsid w:val="00DB0524"/>
    <w:rsid w:val="00DB0738"/>
    <w:rsid w:val="00DB07CC"/>
    <w:rsid w:val="00DB0CBB"/>
    <w:rsid w:val="00DB0D2C"/>
    <w:rsid w:val="00DB1543"/>
    <w:rsid w:val="00DB16EB"/>
    <w:rsid w:val="00DB1A4B"/>
    <w:rsid w:val="00DB1B98"/>
    <w:rsid w:val="00DB1BF6"/>
    <w:rsid w:val="00DB1CA0"/>
    <w:rsid w:val="00DB1FA2"/>
    <w:rsid w:val="00DB219A"/>
    <w:rsid w:val="00DB224E"/>
    <w:rsid w:val="00DB273B"/>
    <w:rsid w:val="00DB277B"/>
    <w:rsid w:val="00DB2AB2"/>
    <w:rsid w:val="00DB2C95"/>
    <w:rsid w:val="00DB3267"/>
    <w:rsid w:val="00DB388B"/>
    <w:rsid w:val="00DB3FD4"/>
    <w:rsid w:val="00DB4118"/>
    <w:rsid w:val="00DB4655"/>
    <w:rsid w:val="00DB4663"/>
    <w:rsid w:val="00DB4998"/>
    <w:rsid w:val="00DB4A15"/>
    <w:rsid w:val="00DB4E2D"/>
    <w:rsid w:val="00DB4F79"/>
    <w:rsid w:val="00DB5100"/>
    <w:rsid w:val="00DB515F"/>
    <w:rsid w:val="00DB52F0"/>
    <w:rsid w:val="00DB53B0"/>
    <w:rsid w:val="00DB540A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622E"/>
    <w:rsid w:val="00DB6578"/>
    <w:rsid w:val="00DB66D6"/>
    <w:rsid w:val="00DB67A9"/>
    <w:rsid w:val="00DB67BA"/>
    <w:rsid w:val="00DB6A0C"/>
    <w:rsid w:val="00DB6C0F"/>
    <w:rsid w:val="00DB6D59"/>
    <w:rsid w:val="00DB6E8A"/>
    <w:rsid w:val="00DB6F45"/>
    <w:rsid w:val="00DB7678"/>
    <w:rsid w:val="00DC0080"/>
    <w:rsid w:val="00DC044D"/>
    <w:rsid w:val="00DC07AA"/>
    <w:rsid w:val="00DC097C"/>
    <w:rsid w:val="00DC146D"/>
    <w:rsid w:val="00DC189A"/>
    <w:rsid w:val="00DC1991"/>
    <w:rsid w:val="00DC19BD"/>
    <w:rsid w:val="00DC1ABC"/>
    <w:rsid w:val="00DC1EB1"/>
    <w:rsid w:val="00DC25F5"/>
    <w:rsid w:val="00DC2F2F"/>
    <w:rsid w:val="00DC36BC"/>
    <w:rsid w:val="00DC3C6D"/>
    <w:rsid w:val="00DC3D64"/>
    <w:rsid w:val="00DC3E34"/>
    <w:rsid w:val="00DC409B"/>
    <w:rsid w:val="00DC424B"/>
    <w:rsid w:val="00DC42F4"/>
    <w:rsid w:val="00DC4387"/>
    <w:rsid w:val="00DC4DDA"/>
    <w:rsid w:val="00DC4E1F"/>
    <w:rsid w:val="00DC4ECA"/>
    <w:rsid w:val="00DC4F57"/>
    <w:rsid w:val="00DC5177"/>
    <w:rsid w:val="00DC62A2"/>
    <w:rsid w:val="00DC630F"/>
    <w:rsid w:val="00DC666F"/>
    <w:rsid w:val="00DC691C"/>
    <w:rsid w:val="00DC6964"/>
    <w:rsid w:val="00DC6EF1"/>
    <w:rsid w:val="00DC78A8"/>
    <w:rsid w:val="00DD0900"/>
    <w:rsid w:val="00DD0AED"/>
    <w:rsid w:val="00DD0B5D"/>
    <w:rsid w:val="00DD0BE3"/>
    <w:rsid w:val="00DD15D9"/>
    <w:rsid w:val="00DD1851"/>
    <w:rsid w:val="00DD1BFB"/>
    <w:rsid w:val="00DD1C48"/>
    <w:rsid w:val="00DD1F1C"/>
    <w:rsid w:val="00DD2818"/>
    <w:rsid w:val="00DD2EEF"/>
    <w:rsid w:val="00DD2F85"/>
    <w:rsid w:val="00DD2FC6"/>
    <w:rsid w:val="00DD303A"/>
    <w:rsid w:val="00DD35B6"/>
    <w:rsid w:val="00DD3C3A"/>
    <w:rsid w:val="00DD3DCC"/>
    <w:rsid w:val="00DD4223"/>
    <w:rsid w:val="00DD4232"/>
    <w:rsid w:val="00DD4493"/>
    <w:rsid w:val="00DD45ED"/>
    <w:rsid w:val="00DD468B"/>
    <w:rsid w:val="00DD46B3"/>
    <w:rsid w:val="00DD4918"/>
    <w:rsid w:val="00DD4F6A"/>
    <w:rsid w:val="00DD4FC3"/>
    <w:rsid w:val="00DD4FDC"/>
    <w:rsid w:val="00DD5462"/>
    <w:rsid w:val="00DD5854"/>
    <w:rsid w:val="00DD6376"/>
    <w:rsid w:val="00DD647B"/>
    <w:rsid w:val="00DD67B3"/>
    <w:rsid w:val="00DD699E"/>
    <w:rsid w:val="00DD71E3"/>
    <w:rsid w:val="00DD7275"/>
    <w:rsid w:val="00DD7555"/>
    <w:rsid w:val="00DD7602"/>
    <w:rsid w:val="00DD7854"/>
    <w:rsid w:val="00DE0011"/>
    <w:rsid w:val="00DE0203"/>
    <w:rsid w:val="00DE0515"/>
    <w:rsid w:val="00DE102D"/>
    <w:rsid w:val="00DE1259"/>
    <w:rsid w:val="00DE16D9"/>
    <w:rsid w:val="00DE1705"/>
    <w:rsid w:val="00DE17E2"/>
    <w:rsid w:val="00DE1815"/>
    <w:rsid w:val="00DE1988"/>
    <w:rsid w:val="00DE1AFD"/>
    <w:rsid w:val="00DE1BB0"/>
    <w:rsid w:val="00DE1FAA"/>
    <w:rsid w:val="00DE206E"/>
    <w:rsid w:val="00DE2464"/>
    <w:rsid w:val="00DE246F"/>
    <w:rsid w:val="00DE260A"/>
    <w:rsid w:val="00DE2654"/>
    <w:rsid w:val="00DE26B4"/>
    <w:rsid w:val="00DE27DC"/>
    <w:rsid w:val="00DE2B87"/>
    <w:rsid w:val="00DE301B"/>
    <w:rsid w:val="00DE34AB"/>
    <w:rsid w:val="00DE359F"/>
    <w:rsid w:val="00DE35BA"/>
    <w:rsid w:val="00DE3621"/>
    <w:rsid w:val="00DE3B2F"/>
    <w:rsid w:val="00DE3B99"/>
    <w:rsid w:val="00DE3BD3"/>
    <w:rsid w:val="00DE3F22"/>
    <w:rsid w:val="00DE3F2D"/>
    <w:rsid w:val="00DE455A"/>
    <w:rsid w:val="00DE48DE"/>
    <w:rsid w:val="00DE4EE2"/>
    <w:rsid w:val="00DE5022"/>
    <w:rsid w:val="00DE5717"/>
    <w:rsid w:val="00DE5765"/>
    <w:rsid w:val="00DE5804"/>
    <w:rsid w:val="00DE5862"/>
    <w:rsid w:val="00DE5A0C"/>
    <w:rsid w:val="00DE636E"/>
    <w:rsid w:val="00DE63F5"/>
    <w:rsid w:val="00DE64B1"/>
    <w:rsid w:val="00DE657E"/>
    <w:rsid w:val="00DE6668"/>
    <w:rsid w:val="00DE6734"/>
    <w:rsid w:val="00DE7559"/>
    <w:rsid w:val="00DE7641"/>
    <w:rsid w:val="00DE7B43"/>
    <w:rsid w:val="00DE7D49"/>
    <w:rsid w:val="00DE7EB2"/>
    <w:rsid w:val="00DF000B"/>
    <w:rsid w:val="00DF0343"/>
    <w:rsid w:val="00DF04A7"/>
    <w:rsid w:val="00DF0655"/>
    <w:rsid w:val="00DF090E"/>
    <w:rsid w:val="00DF111A"/>
    <w:rsid w:val="00DF1325"/>
    <w:rsid w:val="00DF17FB"/>
    <w:rsid w:val="00DF1846"/>
    <w:rsid w:val="00DF1AB8"/>
    <w:rsid w:val="00DF1B1F"/>
    <w:rsid w:val="00DF1D30"/>
    <w:rsid w:val="00DF2150"/>
    <w:rsid w:val="00DF2300"/>
    <w:rsid w:val="00DF25FA"/>
    <w:rsid w:val="00DF262C"/>
    <w:rsid w:val="00DF2634"/>
    <w:rsid w:val="00DF277B"/>
    <w:rsid w:val="00DF2ADE"/>
    <w:rsid w:val="00DF2C0F"/>
    <w:rsid w:val="00DF3362"/>
    <w:rsid w:val="00DF3368"/>
    <w:rsid w:val="00DF362E"/>
    <w:rsid w:val="00DF376F"/>
    <w:rsid w:val="00DF3A1F"/>
    <w:rsid w:val="00DF3AF0"/>
    <w:rsid w:val="00DF3CDC"/>
    <w:rsid w:val="00DF3E7A"/>
    <w:rsid w:val="00DF3F6F"/>
    <w:rsid w:val="00DF4240"/>
    <w:rsid w:val="00DF45E7"/>
    <w:rsid w:val="00DF492A"/>
    <w:rsid w:val="00DF4990"/>
    <w:rsid w:val="00DF4FF1"/>
    <w:rsid w:val="00DF52F4"/>
    <w:rsid w:val="00DF531B"/>
    <w:rsid w:val="00DF53D5"/>
    <w:rsid w:val="00DF58BB"/>
    <w:rsid w:val="00DF595F"/>
    <w:rsid w:val="00DF596A"/>
    <w:rsid w:val="00DF59B1"/>
    <w:rsid w:val="00DF5E8B"/>
    <w:rsid w:val="00DF6100"/>
    <w:rsid w:val="00DF6210"/>
    <w:rsid w:val="00DF62FA"/>
    <w:rsid w:val="00DF6335"/>
    <w:rsid w:val="00DF66EB"/>
    <w:rsid w:val="00DF689A"/>
    <w:rsid w:val="00DF68C4"/>
    <w:rsid w:val="00DF68EA"/>
    <w:rsid w:val="00DF691B"/>
    <w:rsid w:val="00DF6B56"/>
    <w:rsid w:val="00DF6B8B"/>
    <w:rsid w:val="00DF705C"/>
    <w:rsid w:val="00DF7223"/>
    <w:rsid w:val="00DF72E8"/>
    <w:rsid w:val="00DF7403"/>
    <w:rsid w:val="00DF7A80"/>
    <w:rsid w:val="00DF7C05"/>
    <w:rsid w:val="00E00002"/>
    <w:rsid w:val="00E00010"/>
    <w:rsid w:val="00E004BD"/>
    <w:rsid w:val="00E0059D"/>
    <w:rsid w:val="00E006AA"/>
    <w:rsid w:val="00E00A82"/>
    <w:rsid w:val="00E01238"/>
    <w:rsid w:val="00E013F8"/>
    <w:rsid w:val="00E016FB"/>
    <w:rsid w:val="00E01765"/>
    <w:rsid w:val="00E018A4"/>
    <w:rsid w:val="00E01CDC"/>
    <w:rsid w:val="00E01D71"/>
    <w:rsid w:val="00E01E3A"/>
    <w:rsid w:val="00E01E6A"/>
    <w:rsid w:val="00E02237"/>
    <w:rsid w:val="00E0225F"/>
    <w:rsid w:val="00E023A4"/>
    <w:rsid w:val="00E02504"/>
    <w:rsid w:val="00E02747"/>
    <w:rsid w:val="00E027DE"/>
    <w:rsid w:val="00E028FD"/>
    <w:rsid w:val="00E02994"/>
    <w:rsid w:val="00E02D5C"/>
    <w:rsid w:val="00E02EEC"/>
    <w:rsid w:val="00E02FF2"/>
    <w:rsid w:val="00E034D2"/>
    <w:rsid w:val="00E0365E"/>
    <w:rsid w:val="00E046C5"/>
    <w:rsid w:val="00E0482D"/>
    <w:rsid w:val="00E04B59"/>
    <w:rsid w:val="00E05223"/>
    <w:rsid w:val="00E05234"/>
    <w:rsid w:val="00E05673"/>
    <w:rsid w:val="00E056D7"/>
    <w:rsid w:val="00E0596B"/>
    <w:rsid w:val="00E059B4"/>
    <w:rsid w:val="00E05A60"/>
    <w:rsid w:val="00E05C8F"/>
    <w:rsid w:val="00E05D9B"/>
    <w:rsid w:val="00E0647E"/>
    <w:rsid w:val="00E0689D"/>
    <w:rsid w:val="00E069C6"/>
    <w:rsid w:val="00E06C40"/>
    <w:rsid w:val="00E06C5F"/>
    <w:rsid w:val="00E06D01"/>
    <w:rsid w:val="00E07241"/>
    <w:rsid w:val="00E07334"/>
    <w:rsid w:val="00E0755C"/>
    <w:rsid w:val="00E07642"/>
    <w:rsid w:val="00E07AB8"/>
    <w:rsid w:val="00E10012"/>
    <w:rsid w:val="00E10153"/>
    <w:rsid w:val="00E10E63"/>
    <w:rsid w:val="00E10FD3"/>
    <w:rsid w:val="00E1162B"/>
    <w:rsid w:val="00E11C6E"/>
    <w:rsid w:val="00E1204C"/>
    <w:rsid w:val="00E12578"/>
    <w:rsid w:val="00E12871"/>
    <w:rsid w:val="00E1295B"/>
    <w:rsid w:val="00E12EF1"/>
    <w:rsid w:val="00E12F9A"/>
    <w:rsid w:val="00E1309D"/>
    <w:rsid w:val="00E1342B"/>
    <w:rsid w:val="00E1358C"/>
    <w:rsid w:val="00E13942"/>
    <w:rsid w:val="00E13A09"/>
    <w:rsid w:val="00E14091"/>
    <w:rsid w:val="00E144A2"/>
    <w:rsid w:val="00E144E9"/>
    <w:rsid w:val="00E145A7"/>
    <w:rsid w:val="00E146BB"/>
    <w:rsid w:val="00E14FB2"/>
    <w:rsid w:val="00E1512D"/>
    <w:rsid w:val="00E15225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705A"/>
    <w:rsid w:val="00E17354"/>
    <w:rsid w:val="00E17570"/>
    <w:rsid w:val="00E17694"/>
    <w:rsid w:val="00E17804"/>
    <w:rsid w:val="00E17902"/>
    <w:rsid w:val="00E17A30"/>
    <w:rsid w:val="00E2028D"/>
    <w:rsid w:val="00E20AA7"/>
    <w:rsid w:val="00E20AFB"/>
    <w:rsid w:val="00E20BD8"/>
    <w:rsid w:val="00E20E75"/>
    <w:rsid w:val="00E215C7"/>
    <w:rsid w:val="00E2188B"/>
    <w:rsid w:val="00E21A48"/>
    <w:rsid w:val="00E21ADB"/>
    <w:rsid w:val="00E21E7A"/>
    <w:rsid w:val="00E21E8A"/>
    <w:rsid w:val="00E220BE"/>
    <w:rsid w:val="00E2223F"/>
    <w:rsid w:val="00E22425"/>
    <w:rsid w:val="00E22C54"/>
    <w:rsid w:val="00E23045"/>
    <w:rsid w:val="00E234BC"/>
    <w:rsid w:val="00E2355B"/>
    <w:rsid w:val="00E23656"/>
    <w:rsid w:val="00E23905"/>
    <w:rsid w:val="00E23ADD"/>
    <w:rsid w:val="00E23BB2"/>
    <w:rsid w:val="00E23D46"/>
    <w:rsid w:val="00E23EB7"/>
    <w:rsid w:val="00E24062"/>
    <w:rsid w:val="00E24366"/>
    <w:rsid w:val="00E2450E"/>
    <w:rsid w:val="00E24648"/>
    <w:rsid w:val="00E2474B"/>
    <w:rsid w:val="00E24C46"/>
    <w:rsid w:val="00E24FA2"/>
    <w:rsid w:val="00E253A8"/>
    <w:rsid w:val="00E2555C"/>
    <w:rsid w:val="00E257E4"/>
    <w:rsid w:val="00E26367"/>
    <w:rsid w:val="00E263A8"/>
    <w:rsid w:val="00E26A71"/>
    <w:rsid w:val="00E27124"/>
    <w:rsid w:val="00E27401"/>
    <w:rsid w:val="00E27FE8"/>
    <w:rsid w:val="00E3016F"/>
    <w:rsid w:val="00E303D0"/>
    <w:rsid w:val="00E3051D"/>
    <w:rsid w:val="00E30540"/>
    <w:rsid w:val="00E305A9"/>
    <w:rsid w:val="00E308DA"/>
    <w:rsid w:val="00E309D6"/>
    <w:rsid w:val="00E30B19"/>
    <w:rsid w:val="00E3102E"/>
    <w:rsid w:val="00E31120"/>
    <w:rsid w:val="00E3124C"/>
    <w:rsid w:val="00E31679"/>
    <w:rsid w:val="00E316F7"/>
    <w:rsid w:val="00E31749"/>
    <w:rsid w:val="00E31B1F"/>
    <w:rsid w:val="00E31DC5"/>
    <w:rsid w:val="00E31EEE"/>
    <w:rsid w:val="00E32109"/>
    <w:rsid w:val="00E3231D"/>
    <w:rsid w:val="00E323A2"/>
    <w:rsid w:val="00E32477"/>
    <w:rsid w:val="00E3272B"/>
    <w:rsid w:val="00E32927"/>
    <w:rsid w:val="00E3296C"/>
    <w:rsid w:val="00E32BEA"/>
    <w:rsid w:val="00E32D46"/>
    <w:rsid w:val="00E32FDF"/>
    <w:rsid w:val="00E33EDD"/>
    <w:rsid w:val="00E34174"/>
    <w:rsid w:val="00E34234"/>
    <w:rsid w:val="00E342E5"/>
    <w:rsid w:val="00E3440E"/>
    <w:rsid w:val="00E34464"/>
    <w:rsid w:val="00E34719"/>
    <w:rsid w:val="00E347CD"/>
    <w:rsid w:val="00E3482A"/>
    <w:rsid w:val="00E34E96"/>
    <w:rsid w:val="00E34F0F"/>
    <w:rsid w:val="00E350D2"/>
    <w:rsid w:val="00E350FE"/>
    <w:rsid w:val="00E35586"/>
    <w:rsid w:val="00E35624"/>
    <w:rsid w:val="00E35702"/>
    <w:rsid w:val="00E35745"/>
    <w:rsid w:val="00E3585D"/>
    <w:rsid w:val="00E358EA"/>
    <w:rsid w:val="00E35A7E"/>
    <w:rsid w:val="00E35B17"/>
    <w:rsid w:val="00E35BBB"/>
    <w:rsid w:val="00E360F4"/>
    <w:rsid w:val="00E36256"/>
    <w:rsid w:val="00E364D3"/>
    <w:rsid w:val="00E365D9"/>
    <w:rsid w:val="00E367C6"/>
    <w:rsid w:val="00E36996"/>
    <w:rsid w:val="00E369A4"/>
    <w:rsid w:val="00E369E6"/>
    <w:rsid w:val="00E36ACD"/>
    <w:rsid w:val="00E36E5C"/>
    <w:rsid w:val="00E3700B"/>
    <w:rsid w:val="00E372BB"/>
    <w:rsid w:val="00E37339"/>
    <w:rsid w:val="00E37A45"/>
    <w:rsid w:val="00E37D28"/>
    <w:rsid w:val="00E37D36"/>
    <w:rsid w:val="00E40073"/>
    <w:rsid w:val="00E40243"/>
    <w:rsid w:val="00E402C8"/>
    <w:rsid w:val="00E404C4"/>
    <w:rsid w:val="00E40591"/>
    <w:rsid w:val="00E40E02"/>
    <w:rsid w:val="00E40FEE"/>
    <w:rsid w:val="00E4116F"/>
    <w:rsid w:val="00E411C0"/>
    <w:rsid w:val="00E4167B"/>
    <w:rsid w:val="00E4185A"/>
    <w:rsid w:val="00E41C21"/>
    <w:rsid w:val="00E422E5"/>
    <w:rsid w:val="00E425A2"/>
    <w:rsid w:val="00E426EF"/>
    <w:rsid w:val="00E42798"/>
    <w:rsid w:val="00E42901"/>
    <w:rsid w:val="00E42DD2"/>
    <w:rsid w:val="00E42F1D"/>
    <w:rsid w:val="00E431CB"/>
    <w:rsid w:val="00E432EA"/>
    <w:rsid w:val="00E43682"/>
    <w:rsid w:val="00E436F9"/>
    <w:rsid w:val="00E43CCE"/>
    <w:rsid w:val="00E43FFE"/>
    <w:rsid w:val="00E44281"/>
    <w:rsid w:val="00E44314"/>
    <w:rsid w:val="00E4435F"/>
    <w:rsid w:val="00E444C5"/>
    <w:rsid w:val="00E44CDD"/>
    <w:rsid w:val="00E44D79"/>
    <w:rsid w:val="00E44E17"/>
    <w:rsid w:val="00E44E39"/>
    <w:rsid w:val="00E4526A"/>
    <w:rsid w:val="00E4573C"/>
    <w:rsid w:val="00E45C95"/>
    <w:rsid w:val="00E46204"/>
    <w:rsid w:val="00E4649A"/>
    <w:rsid w:val="00E46E2F"/>
    <w:rsid w:val="00E47B82"/>
    <w:rsid w:val="00E47F6A"/>
    <w:rsid w:val="00E500D2"/>
    <w:rsid w:val="00E5064E"/>
    <w:rsid w:val="00E509D2"/>
    <w:rsid w:val="00E50BF8"/>
    <w:rsid w:val="00E50E5B"/>
    <w:rsid w:val="00E51633"/>
    <w:rsid w:val="00E518F8"/>
    <w:rsid w:val="00E51B6F"/>
    <w:rsid w:val="00E51CC6"/>
    <w:rsid w:val="00E51F0C"/>
    <w:rsid w:val="00E5273B"/>
    <w:rsid w:val="00E527B5"/>
    <w:rsid w:val="00E528CA"/>
    <w:rsid w:val="00E52DDF"/>
    <w:rsid w:val="00E52EB5"/>
    <w:rsid w:val="00E52ED9"/>
    <w:rsid w:val="00E531C3"/>
    <w:rsid w:val="00E533FD"/>
    <w:rsid w:val="00E53698"/>
    <w:rsid w:val="00E537F4"/>
    <w:rsid w:val="00E53871"/>
    <w:rsid w:val="00E539DC"/>
    <w:rsid w:val="00E53B19"/>
    <w:rsid w:val="00E53C6A"/>
    <w:rsid w:val="00E544D3"/>
    <w:rsid w:val="00E544E0"/>
    <w:rsid w:val="00E54648"/>
    <w:rsid w:val="00E54BBD"/>
    <w:rsid w:val="00E54C08"/>
    <w:rsid w:val="00E54EAA"/>
    <w:rsid w:val="00E552C3"/>
    <w:rsid w:val="00E5558C"/>
    <w:rsid w:val="00E556AD"/>
    <w:rsid w:val="00E558E9"/>
    <w:rsid w:val="00E55E80"/>
    <w:rsid w:val="00E56297"/>
    <w:rsid w:val="00E56876"/>
    <w:rsid w:val="00E5699F"/>
    <w:rsid w:val="00E569B9"/>
    <w:rsid w:val="00E56F98"/>
    <w:rsid w:val="00E5708D"/>
    <w:rsid w:val="00E57247"/>
    <w:rsid w:val="00E572C6"/>
    <w:rsid w:val="00E57310"/>
    <w:rsid w:val="00E57541"/>
    <w:rsid w:val="00E57AAD"/>
    <w:rsid w:val="00E57B45"/>
    <w:rsid w:val="00E57C60"/>
    <w:rsid w:val="00E57C82"/>
    <w:rsid w:val="00E609BC"/>
    <w:rsid w:val="00E60ED3"/>
    <w:rsid w:val="00E60F4D"/>
    <w:rsid w:val="00E61AA8"/>
    <w:rsid w:val="00E61B20"/>
    <w:rsid w:val="00E61E48"/>
    <w:rsid w:val="00E61F21"/>
    <w:rsid w:val="00E62632"/>
    <w:rsid w:val="00E62B3E"/>
    <w:rsid w:val="00E62C6B"/>
    <w:rsid w:val="00E62D5D"/>
    <w:rsid w:val="00E62E8E"/>
    <w:rsid w:val="00E631D5"/>
    <w:rsid w:val="00E63220"/>
    <w:rsid w:val="00E6323E"/>
    <w:rsid w:val="00E6327A"/>
    <w:rsid w:val="00E639BC"/>
    <w:rsid w:val="00E63B5F"/>
    <w:rsid w:val="00E63F70"/>
    <w:rsid w:val="00E646A7"/>
    <w:rsid w:val="00E6474F"/>
    <w:rsid w:val="00E65153"/>
    <w:rsid w:val="00E656B6"/>
    <w:rsid w:val="00E6616E"/>
    <w:rsid w:val="00E66529"/>
    <w:rsid w:val="00E665A0"/>
    <w:rsid w:val="00E668E9"/>
    <w:rsid w:val="00E66A31"/>
    <w:rsid w:val="00E67149"/>
    <w:rsid w:val="00E67671"/>
    <w:rsid w:val="00E67C81"/>
    <w:rsid w:val="00E67FD3"/>
    <w:rsid w:val="00E7004D"/>
    <w:rsid w:val="00E70EFD"/>
    <w:rsid w:val="00E710A8"/>
    <w:rsid w:val="00E715D9"/>
    <w:rsid w:val="00E71A88"/>
    <w:rsid w:val="00E71B34"/>
    <w:rsid w:val="00E71BE8"/>
    <w:rsid w:val="00E72597"/>
    <w:rsid w:val="00E728C4"/>
    <w:rsid w:val="00E729B5"/>
    <w:rsid w:val="00E72CBC"/>
    <w:rsid w:val="00E72DAB"/>
    <w:rsid w:val="00E73214"/>
    <w:rsid w:val="00E7347E"/>
    <w:rsid w:val="00E7358D"/>
    <w:rsid w:val="00E73AF7"/>
    <w:rsid w:val="00E7427C"/>
    <w:rsid w:val="00E74349"/>
    <w:rsid w:val="00E74782"/>
    <w:rsid w:val="00E74A19"/>
    <w:rsid w:val="00E74A76"/>
    <w:rsid w:val="00E74C14"/>
    <w:rsid w:val="00E74D5F"/>
    <w:rsid w:val="00E74DAF"/>
    <w:rsid w:val="00E74F01"/>
    <w:rsid w:val="00E75466"/>
    <w:rsid w:val="00E75655"/>
    <w:rsid w:val="00E75662"/>
    <w:rsid w:val="00E756DC"/>
    <w:rsid w:val="00E75899"/>
    <w:rsid w:val="00E75B61"/>
    <w:rsid w:val="00E75BF6"/>
    <w:rsid w:val="00E75E14"/>
    <w:rsid w:val="00E75F8D"/>
    <w:rsid w:val="00E7649E"/>
    <w:rsid w:val="00E766DA"/>
    <w:rsid w:val="00E7677A"/>
    <w:rsid w:val="00E768F9"/>
    <w:rsid w:val="00E76D74"/>
    <w:rsid w:val="00E76FA4"/>
    <w:rsid w:val="00E77857"/>
    <w:rsid w:val="00E778C0"/>
    <w:rsid w:val="00E778DD"/>
    <w:rsid w:val="00E77A0D"/>
    <w:rsid w:val="00E80352"/>
    <w:rsid w:val="00E80A29"/>
    <w:rsid w:val="00E80EB0"/>
    <w:rsid w:val="00E8110D"/>
    <w:rsid w:val="00E8115F"/>
    <w:rsid w:val="00E81337"/>
    <w:rsid w:val="00E813DD"/>
    <w:rsid w:val="00E81DAC"/>
    <w:rsid w:val="00E82045"/>
    <w:rsid w:val="00E820A1"/>
    <w:rsid w:val="00E82199"/>
    <w:rsid w:val="00E824AB"/>
    <w:rsid w:val="00E828D2"/>
    <w:rsid w:val="00E82B05"/>
    <w:rsid w:val="00E82E9B"/>
    <w:rsid w:val="00E83319"/>
    <w:rsid w:val="00E83325"/>
    <w:rsid w:val="00E83960"/>
    <w:rsid w:val="00E839B2"/>
    <w:rsid w:val="00E83B17"/>
    <w:rsid w:val="00E83C34"/>
    <w:rsid w:val="00E842EB"/>
    <w:rsid w:val="00E844DA"/>
    <w:rsid w:val="00E84524"/>
    <w:rsid w:val="00E84604"/>
    <w:rsid w:val="00E8463B"/>
    <w:rsid w:val="00E84A97"/>
    <w:rsid w:val="00E851B8"/>
    <w:rsid w:val="00E851D0"/>
    <w:rsid w:val="00E853AA"/>
    <w:rsid w:val="00E856B8"/>
    <w:rsid w:val="00E85D2E"/>
    <w:rsid w:val="00E85D66"/>
    <w:rsid w:val="00E86047"/>
    <w:rsid w:val="00E86181"/>
    <w:rsid w:val="00E86514"/>
    <w:rsid w:val="00E8654F"/>
    <w:rsid w:val="00E869E6"/>
    <w:rsid w:val="00E86A54"/>
    <w:rsid w:val="00E86B69"/>
    <w:rsid w:val="00E86C70"/>
    <w:rsid w:val="00E871B6"/>
    <w:rsid w:val="00E87212"/>
    <w:rsid w:val="00E873B9"/>
    <w:rsid w:val="00E873F9"/>
    <w:rsid w:val="00E87447"/>
    <w:rsid w:val="00E87779"/>
    <w:rsid w:val="00E879CD"/>
    <w:rsid w:val="00E87A69"/>
    <w:rsid w:val="00E87C37"/>
    <w:rsid w:val="00E90169"/>
    <w:rsid w:val="00E90174"/>
    <w:rsid w:val="00E9026F"/>
    <w:rsid w:val="00E902B7"/>
    <w:rsid w:val="00E902F3"/>
    <w:rsid w:val="00E90419"/>
    <w:rsid w:val="00E90636"/>
    <w:rsid w:val="00E9063F"/>
    <w:rsid w:val="00E90BDB"/>
    <w:rsid w:val="00E90C44"/>
    <w:rsid w:val="00E90E61"/>
    <w:rsid w:val="00E91270"/>
    <w:rsid w:val="00E91538"/>
    <w:rsid w:val="00E91632"/>
    <w:rsid w:val="00E9177A"/>
    <w:rsid w:val="00E918DA"/>
    <w:rsid w:val="00E91C08"/>
    <w:rsid w:val="00E91E31"/>
    <w:rsid w:val="00E92438"/>
    <w:rsid w:val="00E9248F"/>
    <w:rsid w:val="00E9268C"/>
    <w:rsid w:val="00E9281E"/>
    <w:rsid w:val="00E92985"/>
    <w:rsid w:val="00E9298B"/>
    <w:rsid w:val="00E92C7E"/>
    <w:rsid w:val="00E92F8E"/>
    <w:rsid w:val="00E92FFF"/>
    <w:rsid w:val="00E93156"/>
    <w:rsid w:val="00E932C5"/>
    <w:rsid w:val="00E932D1"/>
    <w:rsid w:val="00E93798"/>
    <w:rsid w:val="00E939E6"/>
    <w:rsid w:val="00E93A03"/>
    <w:rsid w:val="00E93B43"/>
    <w:rsid w:val="00E93C34"/>
    <w:rsid w:val="00E9404A"/>
    <w:rsid w:val="00E9427C"/>
    <w:rsid w:val="00E948B0"/>
    <w:rsid w:val="00E94D1E"/>
    <w:rsid w:val="00E94E1E"/>
    <w:rsid w:val="00E9543E"/>
    <w:rsid w:val="00E95672"/>
    <w:rsid w:val="00E95CF2"/>
    <w:rsid w:val="00E9668F"/>
    <w:rsid w:val="00E96783"/>
    <w:rsid w:val="00E9679E"/>
    <w:rsid w:val="00E96A8A"/>
    <w:rsid w:val="00E96FAA"/>
    <w:rsid w:val="00E96FD0"/>
    <w:rsid w:val="00E96FD2"/>
    <w:rsid w:val="00E976DD"/>
    <w:rsid w:val="00E97A39"/>
    <w:rsid w:val="00E97CA1"/>
    <w:rsid w:val="00E97FCF"/>
    <w:rsid w:val="00EA02D7"/>
    <w:rsid w:val="00EA0988"/>
    <w:rsid w:val="00EA0BAC"/>
    <w:rsid w:val="00EA0CD8"/>
    <w:rsid w:val="00EA0E83"/>
    <w:rsid w:val="00EA0FF3"/>
    <w:rsid w:val="00EA1414"/>
    <w:rsid w:val="00EA1588"/>
    <w:rsid w:val="00EA1682"/>
    <w:rsid w:val="00EA1873"/>
    <w:rsid w:val="00EA1AB4"/>
    <w:rsid w:val="00EA1AF4"/>
    <w:rsid w:val="00EA1B7E"/>
    <w:rsid w:val="00EA1FB5"/>
    <w:rsid w:val="00EA23F9"/>
    <w:rsid w:val="00EA2C4C"/>
    <w:rsid w:val="00EA2D4E"/>
    <w:rsid w:val="00EA313C"/>
    <w:rsid w:val="00EA328D"/>
    <w:rsid w:val="00EA383B"/>
    <w:rsid w:val="00EA3CAC"/>
    <w:rsid w:val="00EA41A0"/>
    <w:rsid w:val="00EA4239"/>
    <w:rsid w:val="00EA4751"/>
    <w:rsid w:val="00EA4A03"/>
    <w:rsid w:val="00EA4A66"/>
    <w:rsid w:val="00EA4B1B"/>
    <w:rsid w:val="00EA4B3F"/>
    <w:rsid w:val="00EA4D94"/>
    <w:rsid w:val="00EA4D9C"/>
    <w:rsid w:val="00EA540D"/>
    <w:rsid w:val="00EA5528"/>
    <w:rsid w:val="00EA5601"/>
    <w:rsid w:val="00EA590B"/>
    <w:rsid w:val="00EA5B44"/>
    <w:rsid w:val="00EA5D01"/>
    <w:rsid w:val="00EA6330"/>
    <w:rsid w:val="00EA647E"/>
    <w:rsid w:val="00EA6835"/>
    <w:rsid w:val="00EA7270"/>
    <w:rsid w:val="00EA76F6"/>
    <w:rsid w:val="00EA7AEC"/>
    <w:rsid w:val="00EB07E5"/>
    <w:rsid w:val="00EB09A9"/>
    <w:rsid w:val="00EB0B00"/>
    <w:rsid w:val="00EB0B82"/>
    <w:rsid w:val="00EB0BD4"/>
    <w:rsid w:val="00EB0E3A"/>
    <w:rsid w:val="00EB107E"/>
    <w:rsid w:val="00EB13D8"/>
    <w:rsid w:val="00EB1439"/>
    <w:rsid w:val="00EB192A"/>
    <w:rsid w:val="00EB1DB7"/>
    <w:rsid w:val="00EB1DE5"/>
    <w:rsid w:val="00EB1DEF"/>
    <w:rsid w:val="00EB1EB3"/>
    <w:rsid w:val="00EB1F24"/>
    <w:rsid w:val="00EB26BE"/>
    <w:rsid w:val="00EB28B1"/>
    <w:rsid w:val="00EB2BFD"/>
    <w:rsid w:val="00EB3077"/>
    <w:rsid w:val="00EB37FD"/>
    <w:rsid w:val="00EB3A64"/>
    <w:rsid w:val="00EB3B36"/>
    <w:rsid w:val="00EB3C9D"/>
    <w:rsid w:val="00EB3D67"/>
    <w:rsid w:val="00EB3ECD"/>
    <w:rsid w:val="00EB3F06"/>
    <w:rsid w:val="00EB3F34"/>
    <w:rsid w:val="00EB3F4D"/>
    <w:rsid w:val="00EB4164"/>
    <w:rsid w:val="00EB454B"/>
    <w:rsid w:val="00EB4658"/>
    <w:rsid w:val="00EB4723"/>
    <w:rsid w:val="00EB4ACD"/>
    <w:rsid w:val="00EB4B86"/>
    <w:rsid w:val="00EB4C12"/>
    <w:rsid w:val="00EB4D97"/>
    <w:rsid w:val="00EB4E20"/>
    <w:rsid w:val="00EB4FA2"/>
    <w:rsid w:val="00EB526E"/>
    <w:rsid w:val="00EB553D"/>
    <w:rsid w:val="00EB5784"/>
    <w:rsid w:val="00EB58FC"/>
    <w:rsid w:val="00EB5B83"/>
    <w:rsid w:val="00EB5EB7"/>
    <w:rsid w:val="00EB6660"/>
    <w:rsid w:val="00EB6694"/>
    <w:rsid w:val="00EB67AC"/>
    <w:rsid w:val="00EB6866"/>
    <w:rsid w:val="00EB6A72"/>
    <w:rsid w:val="00EB718D"/>
    <w:rsid w:val="00EB7751"/>
    <w:rsid w:val="00EB79BF"/>
    <w:rsid w:val="00EB7D0C"/>
    <w:rsid w:val="00EC03D3"/>
    <w:rsid w:val="00EC070C"/>
    <w:rsid w:val="00EC081A"/>
    <w:rsid w:val="00EC0B5F"/>
    <w:rsid w:val="00EC0BBD"/>
    <w:rsid w:val="00EC0DE1"/>
    <w:rsid w:val="00EC112B"/>
    <w:rsid w:val="00EC127B"/>
    <w:rsid w:val="00EC147E"/>
    <w:rsid w:val="00EC1929"/>
    <w:rsid w:val="00EC22E4"/>
    <w:rsid w:val="00EC230B"/>
    <w:rsid w:val="00EC23BF"/>
    <w:rsid w:val="00EC27D7"/>
    <w:rsid w:val="00EC2842"/>
    <w:rsid w:val="00EC2864"/>
    <w:rsid w:val="00EC2C1E"/>
    <w:rsid w:val="00EC2CB7"/>
    <w:rsid w:val="00EC3453"/>
    <w:rsid w:val="00EC34F0"/>
    <w:rsid w:val="00EC3C40"/>
    <w:rsid w:val="00EC3F48"/>
    <w:rsid w:val="00EC404E"/>
    <w:rsid w:val="00EC407E"/>
    <w:rsid w:val="00EC4373"/>
    <w:rsid w:val="00EC51B4"/>
    <w:rsid w:val="00EC5ABF"/>
    <w:rsid w:val="00EC5E06"/>
    <w:rsid w:val="00EC608C"/>
    <w:rsid w:val="00EC623D"/>
    <w:rsid w:val="00EC62CC"/>
    <w:rsid w:val="00EC63FC"/>
    <w:rsid w:val="00EC6910"/>
    <w:rsid w:val="00EC6D9B"/>
    <w:rsid w:val="00EC7027"/>
    <w:rsid w:val="00EC71CF"/>
    <w:rsid w:val="00EC7372"/>
    <w:rsid w:val="00EC7392"/>
    <w:rsid w:val="00EC73BB"/>
    <w:rsid w:val="00EC7851"/>
    <w:rsid w:val="00EC78D4"/>
    <w:rsid w:val="00EC7968"/>
    <w:rsid w:val="00EC7CA5"/>
    <w:rsid w:val="00EC7EBF"/>
    <w:rsid w:val="00ED0141"/>
    <w:rsid w:val="00ED0214"/>
    <w:rsid w:val="00ED0261"/>
    <w:rsid w:val="00ED02FC"/>
    <w:rsid w:val="00ED043F"/>
    <w:rsid w:val="00ED058A"/>
    <w:rsid w:val="00ED0725"/>
    <w:rsid w:val="00ED07F6"/>
    <w:rsid w:val="00ED0D48"/>
    <w:rsid w:val="00ED128F"/>
    <w:rsid w:val="00ED16B6"/>
    <w:rsid w:val="00ED1CA1"/>
    <w:rsid w:val="00ED1FD4"/>
    <w:rsid w:val="00ED2AE4"/>
    <w:rsid w:val="00ED2B7F"/>
    <w:rsid w:val="00ED2C4F"/>
    <w:rsid w:val="00ED2DF8"/>
    <w:rsid w:val="00ED2EEB"/>
    <w:rsid w:val="00ED3196"/>
    <w:rsid w:val="00ED3492"/>
    <w:rsid w:val="00ED3E1F"/>
    <w:rsid w:val="00ED3F6B"/>
    <w:rsid w:val="00ED4813"/>
    <w:rsid w:val="00ED4980"/>
    <w:rsid w:val="00ED4C35"/>
    <w:rsid w:val="00ED4D22"/>
    <w:rsid w:val="00ED4EAD"/>
    <w:rsid w:val="00ED518F"/>
    <w:rsid w:val="00ED550A"/>
    <w:rsid w:val="00ED564F"/>
    <w:rsid w:val="00ED5BD6"/>
    <w:rsid w:val="00ED5C29"/>
    <w:rsid w:val="00ED5D82"/>
    <w:rsid w:val="00ED5FF7"/>
    <w:rsid w:val="00ED6369"/>
    <w:rsid w:val="00ED6537"/>
    <w:rsid w:val="00ED6996"/>
    <w:rsid w:val="00ED6BE9"/>
    <w:rsid w:val="00ED6E45"/>
    <w:rsid w:val="00ED6E62"/>
    <w:rsid w:val="00ED6FD9"/>
    <w:rsid w:val="00ED7021"/>
    <w:rsid w:val="00ED72D4"/>
    <w:rsid w:val="00ED73AE"/>
    <w:rsid w:val="00ED75F5"/>
    <w:rsid w:val="00ED76C0"/>
    <w:rsid w:val="00ED76D1"/>
    <w:rsid w:val="00ED7908"/>
    <w:rsid w:val="00ED79ED"/>
    <w:rsid w:val="00ED7D32"/>
    <w:rsid w:val="00ED7DDA"/>
    <w:rsid w:val="00ED7F87"/>
    <w:rsid w:val="00EE024D"/>
    <w:rsid w:val="00EE0336"/>
    <w:rsid w:val="00EE059C"/>
    <w:rsid w:val="00EE05CB"/>
    <w:rsid w:val="00EE0642"/>
    <w:rsid w:val="00EE0777"/>
    <w:rsid w:val="00EE0CB8"/>
    <w:rsid w:val="00EE11CA"/>
    <w:rsid w:val="00EE12F3"/>
    <w:rsid w:val="00EE1B63"/>
    <w:rsid w:val="00EE1BE9"/>
    <w:rsid w:val="00EE1FC2"/>
    <w:rsid w:val="00EE2234"/>
    <w:rsid w:val="00EE235C"/>
    <w:rsid w:val="00EE23D0"/>
    <w:rsid w:val="00EE243B"/>
    <w:rsid w:val="00EE2A24"/>
    <w:rsid w:val="00EE2D5D"/>
    <w:rsid w:val="00EE2D99"/>
    <w:rsid w:val="00EE2E82"/>
    <w:rsid w:val="00EE31E3"/>
    <w:rsid w:val="00EE3214"/>
    <w:rsid w:val="00EE3285"/>
    <w:rsid w:val="00EE3307"/>
    <w:rsid w:val="00EE3350"/>
    <w:rsid w:val="00EE36DE"/>
    <w:rsid w:val="00EE37D6"/>
    <w:rsid w:val="00EE37DE"/>
    <w:rsid w:val="00EE3E93"/>
    <w:rsid w:val="00EE4214"/>
    <w:rsid w:val="00EE4669"/>
    <w:rsid w:val="00EE4D1A"/>
    <w:rsid w:val="00EE5010"/>
    <w:rsid w:val="00EE5067"/>
    <w:rsid w:val="00EE52AA"/>
    <w:rsid w:val="00EE5FE7"/>
    <w:rsid w:val="00EE60AA"/>
    <w:rsid w:val="00EE62ED"/>
    <w:rsid w:val="00EE640C"/>
    <w:rsid w:val="00EE6969"/>
    <w:rsid w:val="00EE6B5B"/>
    <w:rsid w:val="00EE6C61"/>
    <w:rsid w:val="00EE71B1"/>
    <w:rsid w:val="00EF034B"/>
    <w:rsid w:val="00EF03EF"/>
    <w:rsid w:val="00EF06BF"/>
    <w:rsid w:val="00EF0C54"/>
    <w:rsid w:val="00EF0F28"/>
    <w:rsid w:val="00EF117E"/>
    <w:rsid w:val="00EF126B"/>
    <w:rsid w:val="00EF1A32"/>
    <w:rsid w:val="00EF1AA9"/>
    <w:rsid w:val="00EF1CBA"/>
    <w:rsid w:val="00EF1F99"/>
    <w:rsid w:val="00EF2014"/>
    <w:rsid w:val="00EF20BB"/>
    <w:rsid w:val="00EF20C3"/>
    <w:rsid w:val="00EF2441"/>
    <w:rsid w:val="00EF252D"/>
    <w:rsid w:val="00EF27C9"/>
    <w:rsid w:val="00EF28D8"/>
    <w:rsid w:val="00EF2B10"/>
    <w:rsid w:val="00EF2B9D"/>
    <w:rsid w:val="00EF2C35"/>
    <w:rsid w:val="00EF3303"/>
    <w:rsid w:val="00EF35B5"/>
    <w:rsid w:val="00EF3B64"/>
    <w:rsid w:val="00EF3C19"/>
    <w:rsid w:val="00EF3C49"/>
    <w:rsid w:val="00EF3DAB"/>
    <w:rsid w:val="00EF3DEC"/>
    <w:rsid w:val="00EF3F18"/>
    <w:rsid w:val="00EF46C1"/>
    <w:rsid w:val="00EF4C5A"/>
    <w:rsid w:val="00EF4C79"/>
    <w:rsid w:val="00EF4E0C"/>
    <w:rsid w:val="00EF4F77"/>
    <w:rsid w:val="00EF4FDA"/>
    <w:rsid w:val="00EF5157"/>
    <w:rsid w:val="00EF53A0"/>
    <w:rsid w:val="00EF53FF"/>
    <w:rsid w:val="00EF559F"/>
    <w:rsid w:val="00EF56F2"/>
    <w:rsid w:val="00EF57E8"/>
    <w:rsid w:val="00EF5BCF"/>
    <w:rsid w:val="00EF5E96"/>
    <w:rsid w:val="00EF5EF7"/>
    <w:rsid w:val="00EF666C"/>
    <w:rsid w:val="00EF66E9"/>
    <w:rsid w:val="00EF6B3F"/>
    <w:rsid w:val="00EF7088"/>
    <w:rsid w:val="00EF730F"/>
    <w:rsid w:val="00EF73DF"/>
    <w:rsid w:val="00EF754A"/>
    <w:rsid w:val="00EF798B"/>
    <w:rsid w:val="00EF7D36"/>
    <w:rsid w:val="00EF7DFF"/>
    <w:rsid w:val="00EF7E45"/>
    <w:rsid w:val="00F00497"/>
    <w:rsid w:val="00F00B52"/>
    <w:rsid w:val="00F00C82"/>
    <w:rsid w:val="00F01041"/>
    <w:rsid w:val="00F01A9D"/>
    <w:rsid w:val="00F01C0C"/>
    <w:rsid w:val="00F01EFD"/>
    <w:rsid w:val="00F02319"/>
    <w:rsid w:val="00F024A6"/>
    <w:rsid w:val="00F02762"/>
    <w:rsid w:val="00F028AD"/>
    <w:rsid w:val="00F02E85"/>
    <w:rsid w:val="00F0340B"/>
    <w:rsid w:val="00F03CE3"/>
    <w:rsid w:val="00F0422A"/>
    <w:rsid w:val="00F04689"/>
    <w:rsid w:val="00F046A5"/>
    <w:rsid w:val="00F04927"/>
    <w:rsid w:val="00F04B6B"/>
    <w:rsid w:val="00F05076"/>
    <w:rsid w:val="00F05518"/>
    <w:rsid w:val="00F056DF"/>
    <w:rsid w:val="00F05E16"/>
    <w:rsid w:val="00F05F55"/>
    <w:rsid w:val="00F0644B"/>
    <w:rsid w:val="00F0675A"/>
    <w:rsid w:val="00F06815"/>
    <w:rsid w:val="00F06A98"/>
    <w:rsid w:val="00F06F62"/>
    <w:rsid w:val="00F06F95"/>
    <w:rsid w:val="00F070BD"/>
    <w:rsid w:val="00F07228"/>
    <w:rsid w:val="00F07276"/>
    <w:rsid w:val="00F0727A"/>
    <w:rsid w:val="00F076BE"/>
    <w:rsid w:val="00F07D8C"/>
    <w:rsid w:val="00F07E6F"/>
    <w:rsid w:val="00F102D3"/>
    <w:rsid w:val="00F1032B"/>
    <w:rsid w:val="00F104BD"/>
    <w:rsid w:val="00F104E7"/>
    <w:rsid w:val="00F106C5"/>
    <w:rsid w:val="00F107BB"/>
    <w:rsid w:val="00F107F5"/>
    <w:rsid w:val="00F10A47"/>
    <w:rsid w:val="00F10AFF"/>
    <w:rsid w:val="00F10B48"/>
    <w:rsid w:val="00F10C8C"/>
    <w:rsid w:val="00F10E48"/>
    <w:rsid w:val="00F11193"/>
    <w:rsid w:val="00F11230"/>
    <w:rsid w:val="00F1183D"/>
    <w:rsid w:val="00F11A89"/>
    <w:rsid w:val="00F11AA1"/>
    <w:rsid w:val="00F11BC9"/>
    <w:rsid w:val="00F11F56"/>
    <w:rsid w:val="00F123A3"/>
    <w:rsid w:val="00F12637"/>
    <w:rsid w:val="00F12F1A"/>
    <w:rsid w:val="00F1332A"/>
    <w:rsid w:val="00F134AC"/>
    <w:rsid w:val="00F135B3"/>
    <w:rsid w:val="00F13A26"/>
    <w:rsid w:val="00F13E4D"/>
    <w:rsid w:val="00F140E4"/>
    <w:rsid w:val="00F1482A"/>
    <w:rsid w:val="00F14934"/>
    <w:rsid w:val="00F14B57"/>
    <w:rsid w:val="00F14BC5"/>
    <w:rsid w:val="00F14E79"/>
    <w:rsid w:val="00F15E22"/>
    <w:rsid w:val="00F1616C"/>
    <w:rsid w:val="00F161C6"/>
    <w:rsid w:val="00F1620A"/>
    <w:rsid w:val="00F16433"/>
    <w:rsid w:val="00F164B7"/>
    <w:rsid w:val="00F16754"/>
    <w:rsid w:val="00F1677F"/>
    <w:rsid w:val="00F16971"/>
    <w:rsid w:val="00F16E08"/>
    <w:rsid w:val="00F16E67"/>
    <w:rsid w:val="00F17168"/>
    <w:rsid w:val="00F172F8"/>
    <w:rsid w:val="00F20722"/>
    <w:rsid w:val="00F20CE3"/>
    <w:rsid w:val="00F20DAA"/>
    <w:rsid w:val="00F21130"/>
    <w:rsid w:val="00F217DF"/>
    <w:rsid w:val="00F218E4"/>
    <w:rsid w:val="00F21AF3"/>
    <w:rsid w:val="00F21DA3"/>
    <w:rsid w:val="00F22262"/>
    <w:rsid w:val="00F22439"/>
    <w:rsid w:val="00F22456"/>
    <w:rsid w:val="00F22646"/>
    <w:rsid w:val="00F22E97"/>
    <w:rsid w:val="00F2304A"/>
    <w:rsid w:val="00F230AF"/>
    <w:rsid w:val="00F2311E"/>
    <w:rsid w:val="00F23429"/>
    <w:rsid w:val="00F23C92"/>
    <w:rsid w:val="00F2439E"/>
    <w:rsid w:val="00F247EC"/>
    <w:rsid w:val="00F249A2"/>
    <w:rsid w:val="00F24BAC"/>
    <w:rsid w:val="00F24BD9"/>
    <w:rsid w:val="00F24C20"/>
    <w:rsid w:val="00F2522D"/>
    <w:rsid w:val="00F2587B"/>
    <w:rsid w:val="00F25BA7"/>
    <w:rsid w:val="00F25E4C"/>
    <w:rsid w:val="00F264C1"/>
    <w:rsid w:val="00F26667"/>
    <w:rsid w:val="00F267A3"/>
    <w:rsid w:val="00F26AA4"/>
    <w:rsid w:val="00F27039"/>
    <w:rsid w:val="00F27721"/>
    <w:rsid w:val="00F27723"/>
    <w:rsid w:val="00F27CF8"/>
    <w:rsid w:val="00F3004B"/>
    <w:rsid w:val="00F3065B"/>
    <w:rsid w:val="00F30B91"/>
    <w:rsid w:val="00F30D66"/>
    <w:rsid w:val="00F30E88"/>
    <w:rsid w:val="00F30FE1"/>
    <w:rsid w:val="00F31215"/>
    <w:rsid w:val="00F312AB"/>
    <w:rsid w:val="00F3143E"/>
    <w:rsid w:val="00F314C9"/>
    <w:rsid w:val="00F3177B"/>
    <w:rsid w:val="00F31BC3"/>
    <w:rsid w:val="00F31C02"/>
    <w:rsid w:val="00F31E10"/>
    <w:rsid w:val="00F31E87"/>
    <w:rsid w:val="00F32365"/>
    <w:rsid w:val="00F323A6"/>
    <w:rsid w:val="00F3280C"/>
    <w:rsid w:val="00F32E54"/>
    <w:rsid w:val="00F334EB"/>
    <w:rsid w:val="00F335A1"/>
    <w:rsid w:val="00F337C9"/>
    <w:rsid w:val="00F338E1"/>
    <w:rsid w:val="00F33DF6"/>
    <w:rsid w:val="00F34102"/>
    <w:rsid w:val="00F3429D"/>
    <w:rsid w:val="00F34302"/>
    <w:rsid w:val="00F344DA"/>
    <w:rsid w:val="00F345EC"/>
    <w:rsid w:val="00F34B73"/>
    <w:rsid w:val="00F34D0E"/>
    <w:rsid w:val="00F34D37"/>
    <w:rsid w:val="00F350B1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254"/>
    <w:rsid w:val="00F365D0"/>
    <w:rsid w:val="00F36A03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771"/>
    <w:rsid w:val="00F37D0A"/>
    <w:rsid w:val="00F37EEA"/>
    <w:rsid w:val="00F37F6C"/>
    <w:rsid w:val="00F40110"/>
    <w:rsid w:val="00F401BD"/>
    <w:rsid w:val="00F404B2"/>
    <w:rsid w:val="00F4068A"/>
    <w:rsid w:val="00F40C95"/>
    <w:rsid w:val="00F40CA5"/>
    <w:rsid w:val="00F40CE4"/>
    <w:rsid w:val="00F4102C"/>
    <w:rsid w:val="00F4125D"/>
    <w:rsid w:val="00F4166F"/>
    <w:rsid w:val="00F419B8"/>
    <w:rsid w:val="00F419DD"/>
    <w:rsid w:val="00F41B59"/>
    <w:rsid w:val="00F41C40"/>
    <w:rsid w:val="00F41CB1"/>
    <w:rsid w:val="00F41F51"/>
    <w:rsid w:val="00F421E9"/>
    <w:rsid w:val="00F422B9"/>
    <w:rsid w:val="00F4235D"/>
    <w:rsid w:val="00F42CB2"/>
    <w:rsid w:val="00F42EC2"/>
    <w:rsid w:val="00F438D4"/>
    <w:rsid w:val="00F43AD0"/>
    <w:rsid w:val="00F43B5E"/>
    <w:rsid w:val="00F43D65"/>
    <w:rsid w:val="00F43E41"/>
    <w:rsid w:val="00F44075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6C0"/>
    <w:rsid w:val="00F457BF"/>
    <w:rsid w:val="00F45ADA"/>
    <w:rsid w:val="00F45B7F"/>
    <w:rsid w:val="00F46295"/>
    <w:rsid w:val="00F46948"/>
    <w:rsid w:val="00F46EB3"/>
    <w:rsid w:val="00F47445"/>
    <w:rsid w:val="00F4791D"/>
    <w:rsid w:val="00F4791E"/>
    <w:rsid w:val="00F47B06"/>
    <w:rsid w:val="00F47C77"/>
    <w:rsid w:val="00F47E3C"/>
    <w:rsid w:val="00F50562"/>
    <w:rsid w:val="00F505AB"/>
    <w:rsid w:val="00F50829"/>
    <w:rsid w:val="00F508A6"/>
    <w:rsid w:val="00F50A67"/>
    <w:rsid w:val="00F50B7F"/>
    <w:rsid w:val="00F50F47"/>
    <w:rsid w:val="00F51110"/>
    <w:rsid w:val="00F51290"/>
    <w:rsid w:val="00F512D6"/>
    <w:rsid w:val="00F512EB"/>
    <w:rsid w:val="00F5174A"/>
    <w:rsid w:val="00F517C0"/>
    <w:rsid w:val="00F51A32"/>
    <w:rsid w:val="00F51B51"/>
    <w:rsid w:val="00F51F53"/>
    <w:rsid w:val="00F521DD"/>
    <w:rsid w:val="00F52649"/>
    <w:rsid w:val="00F52A28"/>
    <w:rsid w:val="00F52BC4"/>
    <w:rsid w:val="00F52D43"/>
    <w:rsid w:val="00F53388"/>
    <w:rsid w:val="00F5341B"/>
    <w:rsid w:val="00F53552"/>
    <w:rsid w:val="00F537C0"/>
    <w:rsid w:val="00F53830"/>
    <w:rsid w:val="00F53BAE"/>
    <w:rsid w:val="00F547F2"/>
    <w:rsid w:val="00F54981"/>
    <w:rsid w:val="00F54A3D"/>
    <w:rsid w:val="00F54BBC"/>
    <w:rsid w:val="00F54D4A"/>
    <w:rsid w:val="00F54E20"/>
    <w:rsid w:val="00F54F5A"/>
    <w:rsid w:val="00F55006"/>
    <w:rsid w:val="00F55184"/>
    <w:rsid w:val="00F55261"/>
    <w:rsid w:val="00F55817"/>
    <w:rsid w:val="00F55D94"/>
    <w:rsid w:val="00F56106"/>
    <w:rsid w:val="00F5615A"/>
    <w:rsid w:val="00F56435"/>
    <w:rsid w:val="00F5663D"/>
    <w:rsid w:val="00F56696"/>
    <w:rsid w:val="00F5672D"/>
    <w:rsid w:val="00F56C4A"/>
    <w:rsid w:val="00F56D22"/>
    <w:rsid w:val="00F56E92"/>
    <w:rsid w:val="00F56EEA"/>
    <w:rsid w:val="00F573C0"/>
    <w:rsid w:val="00F573E0"/>
    <w:rsid w:val="00F5769A"/>
    <w:rsid w:val="00F578B5"/>
    <w:rsid w:val="00F578C9"/>
    <w:rsid w:val="00F57D5F"/>
    <w:rsid w:val="00F57F7D"/>
    <w:rsid w:val="00F57F96"/>
    <w:rsid w:val="00F60054"/>
    <w:rsid w:val="00F60154"/>
    <w:rsid w:val="00F603BD"/>
    <w:rsid w:val="00F609AE"/>
    <w:rsid w:val="00F60AA6"/>
    <w:rsid w:val="00F60EDA"/>
    <w:rsid w:val="00F6140A"/>
    <w:rsid w:val="00F6153B"/>
    <w:rsid w:val="00F61C10"/>
    <w:rsid w:val="00F61FA6"/>
    <w:rsid w:val="00F62146"/>
    <w:rsid w:val="00F621E0"/>
    <w:rsid w:val="00F6223C"/>
    <w:rsid w:val="00F624CF"/>
    <w:rsid w:val="00F6283E"/>
    <w:rsid w:val="00F62D23"/>
    <w:rsid w:val="00F634A0"/>
    <w:rsid w:val="00F6380B"/>
    <w:rsid w:val="00F638E5"/>
    <w:rsid w:val="00F64351"/>
    <w:rsid w:val="00F64522"/>
    <w:rsid w:val="00F64599"/>
    <w:rsid w:val="00F647DD"/>
    <w:rsid w:val="00F64A48"/>
    <w:rsid w:val="00F64A9F"/>
    <w:rsid w:val="00F64BF5"/>
    <w:rsid w:val="00F64E27"/>
    <w:rsid w:val="00F64F59"/>
    <w:rsid w:val="00F650C9"/>
    <w:rsid w:val="00F6581E"/>
    <w:rsid w:val="00F65E17"/>
    <w:rsid w:val="00F65FD4"/>
    <w:rsid w:val="00F66051"/>
    <w:rsid w:val="00F662D9"/>
    <w:rsid w:val="00F662FD"/>
    <w:rsid w:val="00F664B6"/>
    <w:rsid w:val="00F66739"/>
    <w:rsid w:val="00F66830"/>
    <w:rsid w:val="00F66C8E"/>
    <w:rsid w:val="00F670A1"/>
    <w:rsid w:val="00F6729A"/>
    <w:rsid w:val="00F67AA1"/>
    <w:rsid w:val="00F70126"/>
    <w:rsid w:val="00F7012F"/>
    <w:rsid w:val="00F7036D"/>
    <w:rsid w:val="00F70938"/>
    <w:rsid w:val="00F70CEC"/>
    <w:rsid w:val="00F70E69"/>
    <w:rsid w:val="00F7103F"/>
    <w:rsid w:val="00F7107F"/>
    <w:rsid w:val="00F71414"/>
    <w:rsid w:val="00F71531"/>
    <w:rsid w:val="00F71A86"/>
    <w:rsid w:val="00F71A8E"/>
    <w:rsid w:val="00F71B9C"/>
    <w:rsid w:val="00F71C01"/>
    <w:rsid w:val="00F71CA9"/>
    <w:rsid w:val="00F720AC"/>
    <w:rsid w:val="00F721DB"/>
    <w:rsid w:val="00F72889"/>
    <w:rsid w:val="00F72B52"/>
    <w:rsid w:val="00F72D36"/>
    <w:rsid w:val="00F72E1E"/>
    <w:rsid w:val="00F72F53"/>
    <w:rsid w:val="00F72F9F"/>
    <w:rsid w:val="00F73404"/>
    <w:rsid w:val="00F73CE0"/>
    <w:rsid w:val="00F74046"/>
    <w:rsid w:val="00F740AC"/>
    <w:rsid w:val="00F74123"/>
    <w:rsid w:val="00F74352"/>
    <w:rsid w:val="00F7444B"/>
    <w:rsid w:val="00F7464C"/>
    <w:rsid w:val="00F7470F"/>
    <w:rsid w:val="00F74C87"/>
    <w:rsid w:val="00F74CD7"/>
    <w:rsid w:val="00F74E5E"/>
    <w:rsid w:val="00F74EF9"/>
    <w:rsid w:val="00F75715"/>
    <w:rsid w:val="00F758A9"/>
    <w:rsid w:val="00F75B5A"/>
    <w:rsid w:val="00F75CAA"/>
    <w:rsid w:val="00F75D2D"/>
    <w:rsid w:val="00F75E30"/>
    <w:rsid w:val="00F75F67"/>
    <w:rsid w:val="00F76276"/>
    <w:rsid w:val="00F766B2"/>
    <w:rsid w:val="00F766B4"/>
    <w:rsid w:val="00F766ED"/>
    <w:rsid w:val="00F76AC0"/>
    <w:rsid w:val="00F76CE9"/>
    <w:rsid w:val="00F7730E"/>
    <w:rsid w:val="00F7767A"/>
    <w:rsid w:val="00F8003C"/>
    <w:rsid w:val="00F80357"/>
    <w:rsid w:val="00F80559"/>
    <w:rsid w:val="00F80CAB"/>
    <w:rsid w:val="00F80D9E"/>
    <w:rsid w:val="00F81123"/>
    <w:rsid w:val="00F81220"/>
    <w:rsid w:val="00F813E3"/>
    <w:rsid w:val="00F81500"/>
    <w:rsid w:val="00F815CE"/>
    <w:rsid w:val="00F816B8"/>
    <w:rsid w:val="00F816D8"/>
    <w:rsid w:val="00F81A36"/>
    <w:rsid w:val="00F82132"/>
    <w:rsid w:val="00F82708"/>
    <w:rsid w:val="00F827A1"/>
    <w:rsid w:val="00F827FC"/>
    <w:rsid w:val="00F829F5"/>
    <w:rsid w:val="00F82D0C"/>
    <w:rsid w:val="00F83323"/>
    <w:rsid w:val="00F83995"/>
    <w:rsid w:val="00F83AA6"/>
    <w:rsid w:val="00F83C27"/>
    <w:rsid w:val="00F83D87"/>
    <w:rsid w:val="00F83ECF"/>
    <w:rsid w:val="00F84657"/>
    <w:rsid w:val="00F84A4F"/>
    <w:rsid w:val="00F84B2E"/>
    <w:rsid w:val="00F84D5B"/>
    <w:rsid w:val="00F84EC8"/>
    <w:rsid w:val="00F85D75"/>
    <w:rsid w:val="00F85F0C"/>
    <w:rsid w:val="00F86E46"/>
    <w:rsid w:val="00F86F75"/>
    <w:rsid w:val="00F870C6"/>
    <w:rsid w:val="00F872C0"/>
    <w:rsid w:val="00F87A3B"/>
    <w:rsid w:val="00F87B93"/>
    <w:rsid w:val="00F87C6F"/>
    <w:rsid w:val="00F90000"/>
    <w:rsid w:val="00F90364"/>
    <w:rsid w:val="00F90490"/>
    <w:rsid w:val="00F90A5B"/>
    <w:rsid w:val="00F90A6F"/>
    <w:rsid w:val="00F90AF4"/>
    <w:rsid w:val="00F90E01"/>
    <w:rsid w:val="00F91064"/>
    <w:rsid w:val="00F91267"/>
    <w:rsid w:val="00F91451"/>
    <w:rsid w:val="00F915D5"/>
    <w:rsid w:val="00F91752"/>
    <w:rsid w:val="00F91C0F"/>
    <w:rsid w:val="00F91E50"/>
    <w:rsid w:val="00F91EE1"/>
    <w:rsid w:val="00F91F33"/>
    <w:rsid w:val="00F9222B"/>
    <w:rsid w:val="00F92401"/>
    <w:rsid w:val="00F9243D"/>
    <w:rsid w:val="00F924B4"/>
    <w:rsid w:val="00F92704"/>
    <w:rsid w:val="00F9302D"/>
    <w:rsid w:val="00F932B2"/>
    <w:rsid w:val="00F935BB"/>
    <w:rsid w:val="00F93997"/>
    <w:rsid w:val="00F939E5"/>
    <w:rsid w:val="00F93B55"/>
    <w:rsid w:val="00F9404B"/>
    <w:rsid w:val="00F94171"/>
    <w:rsid w:val="00F941BF"/>
    <w:rsid w:val="00F94552"/>
    <w:rsid w:val="00F9471F"/>
    <w:rsid w:val="00F94CB7"/>
    <w:rsid w:val="00F94D38"/>
    <w:rsid w:val="00F94E4F"/>
    <w:rsid w:val="00F94EC7"/>
    <w:rsid w:val="00F9517B"/>
    <w:rsid w:val="00F951F2"/>
    <w:rsid w:val="00F95449"/>
    <w:rsid w:val="00F958D7"/>
    <w:rsid w:val="00F9593D"/>
    <w:rsid w:val="00F95F18"/>
    <w:rsid w:val="00F95F5C"/>
    <w:rsid w:val="00F95FA4"/>
    <w:rsid w:val="00F96420"/>
    <w:rsid w:val="00F965E1"/>
    <w:rsid w:val="00F96980"/>
    <w:rsid w:val="00F96B5C"/>
    <w:rsid w:val="00F96C0F"/>
    <w:rsid w:val="00F96EB0"/>
    <w:rsid w:val="00F971AB"/>
    <w:rsid w:val="00F971E8"/>
    <w:rsid w:val="00F97B13"/>
    <w:rsid w:val="00F97DF8"/>
    <w:rsid w:val="00F97E6F"/>
    <w:rsid w:val="00F97EEE"/>
    <w:rsid w:val="00FA04A8"/>
    <w:rsid w:val="00FA04C6"/>
    <w:rsid w:val="00FA04E7"/>
    <w:rsid w:val="00FA052B"/>
    <w:rsid w:val="00FA09EF"/>
    <w:rsid w:val="00FA0BFD"/>
    <w:rsid w:val="00FA0C65"/>
    <w:rsid w:val="00FA10F4"/>
    <w:rsid w:val="00FA175A"/>
    <w:rsid w:val="00FA1AEC"/>
    <w:rsid w:val="00FA1EDB"/>
    <w:rsid w:val="00FA218A"/>
    <w:rsid w:val="00FA21AD"/>
    <w:rsid w:val="00FA2454"/>
    <w:rsid w:val="00FA25F3"/>
    <w:rsid w:val="00FA2805"/>
    <w:rsid w:val="00FA280F"/>
    <w:rsid w:val="00FA295C"/>
    <w:rsid w:val="00FA2CF2"/>
    <w:rsid w:val="00FA2EF2"/>
    <w:rsid w:val="00FA3030"/>
    <w:rsid w:val="00FA34B7"/>
    <w:rsid w:val="00FA3B5C"/>
    <w:rsid w:val="00FA3E24"/>
    <w:rsid w:val="00FA3FD1"/>
    <w:rsid w:val="00FA42E0"/>
    <w:rsid w:val="00FA4780"/>
    <w:rsid w:val="00FA47B1"/>
    <w:rsid w:val="00FA483C"/>
    <w:rsid w:val="00FA4AD8"/>
    <w:rsid w:val="00FA4B91"/>
    <w:rsid w:val="00FA4E04"/>
    <w:rsid w:val="00FA4E4A"/>
    <w:rsid w:val="00FA4EEA"/>
    <w:rsid w:val="00FA50AA"/>
    <w:rsid w:val="00FA5ADD"/>
    <w:rsid w:val="00FA5D73"/>
    <w:rsid w:val="00FA5EC7"/>
    <w:rsid w:val="00FA6188"/>
    <w:rsid w:val="00FA661A"/>
    <w:rsid w:val="00FA6A42"/>
    <w:rsid w:val="00FA6B30"/>
    <w:rsid w:val="00FA6B68"/>
    <w:rsid w:val="00FA6FAC"/>
    <w:rsid w:val="00FA708F"/>
    <w:rsid w:val="00FA758C"/>
    <w:rsid w:val="00FA78EC"/>
    <w:rsid w:val="00FA7D19"/>
    <w:rsid w:val="00FB01B3"/>
    <w:rsid w:val="00FB03CD"/>
    <w:rsid w:val="00FB06F7"/>
    <w:rsid w:val="00FB0CE6"/>
    <w:rsid w:val="00FB0D49"/>
    <w:rsid w:val="00FB0E54"/>
    <w:rsid w:val="00FB1357"/>
    <w:rsid w:val="00FB14F7"/>
    <w:rsid w:val="00FB17A5"/>
    <w:rsid w:val="00FB17FD"/>
    <w:rsid w:val="00FB1A0D"/>
    <w:rsid w:val="00FB1AEA"/>
    <w:rsid w:val="00FB257A"/>
    <w:rsid w:val="00FB2753"/>
    <w:rsid w:val="00FB2BE2"/>
    <w:rsid w:val="00FB2CB8"/>
    <w:rsid w:val="00FB2D0D"/>
    <w:rsid w:val="00FB2E62"/>
    <w:rsid w:val="00FB33D6"/>
    <w:rsid w:val="00FB3444"/>
    <w:rsid w:val="00FB34F6"/>
    <w:rsid w:val="00FB3E67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56EE"/>
    <w:rsid w:val="00FB657C"/>
    <w:rsid w:val="00FB6D4F"/>
    <w:rsid w:val="00FB76B6"/>
    <w:rsid w:val="00FC0027"/>
    <w:rsid w:val="00FC101C"/>
    <w:rsid w:val="00FC11A1"/>
    <w:rsid w:val="00FC12CF"/>
    <w:rsid w:val="00FC154C"/>
    <w:rsid w:val="00FC1C1D"/>
    <w:rsid w:val="00FC1CD6"/>
    <w:rsid w:val="00FC1D09"/>
    <w:rsid w:val="00FC1F4D"/>
    <w:rsid w:val="00FC22BD"/>
    <w:rsid w:val="00FC24A1"/>
    <w:rsid w:val="00FC24A8"/>
    <w:rsid w:val="00FC26CB"/>
    <w:rsid w:val="00FC292A"/>
    <w:rsid w:val="00FC2D59"/>
    <w:rsid w:val="00FC2F60"/>
    <w:rsid w:val="00FC3362"/>
    <w:rsid w:val="00FC3574"/>
    <w:rsid w:val="00FC387D"/>
    <w:rsid w:val="00FC3ADA"/>
    <w:rsid w:val="00FC3BD6"/>
    <w:rsid w:val="00FC3EBE"/>
    <w:rsid w:val="00FC3EC3"/>
    <w:rsid w:val="00FC4016"/>
    <w:rsid w:val="00FC459F"/>
    <w:rsid w:val="00FC45A4"/>
    <w:rsid w:val="00FC46D9"/>
    <w:rsid w:val="00FC497B"/>
    <w:rsid w:val="00FC498A"/>
    <w:rsid w:val="00FC4BB7"/>
    <w:rsid w:val="00FC4D4C"/>
    <w:rsid w:val="00FC4D7E"/>
    <w:rsid w:val="00FC4DEB"/>
    <w:rsid w:val="00FC51D5"/>
    <w:rsid w:val="00FC5215"/>
    <w:rsid w:val="00FC5296"/>
    <w:rsid w:val="00FC52CA"/>
    <w:rsid w:val="00FC5738"/>
    <w:rsid w:val="00FC5B6E"/>
    <w:rsid w:val="00FC5BD8"/>
    <w:rsid w:val="00FC5FA7"/>
    <w:rsid w:val="00FC613F"/>
    <w:rsid w:val="00FC626E"/>
    <w:rsid w:val="00FC6885"/>
    <w:rsid w:val="00FC7015"/>
    <w:rsid w:val="00FC765D"/>
    <w:rsid w:val="00FC7A41"/>
    <w:rsid w:val="00FC7C3F"/>
    <w:rsid w:val="00FC7FB0"/>
    <w:rsid w:val="00FD013B"/>
    <w:rsid w:val="00FD0636"/>
    <w:rsid w:val="00FD086C"/>
    <w:rsid w:val="00FD0F5E"/>
    <w:rsid w:val="00FD13E1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526"/>
    <w:rsid w:val="00FD2D20"/>
    <w:rsid w:val="00FD2DBB"/>
    <w:rsid w:val="00FD355F"/>
    <w:rsid w:val="00FD3660"/>
    <w:rsid w:val="00FD3751"/>
    <w:rsid w:val="00FD37F3"/>
    <w:rsid w:val="00FD3A44"/>
    <w:rsid w:val="00FD3AD2"/>
    <w:rsid w:val="00FD3BEE"/>
    <w:rsid w:val="00FD47B3"/>
    <w:rsid w:val="00FD4831"/>
    <w:rsid w:val="00FD4851"/>
    <w:rsid w:val="00FD49CD"/>
    <w:rsid w:val="00FD5021"/>
    <w:rsid w:val="00FD50B4"/>
    <w:rsid w:val="00FD52DF"/>
    <w:rsid w:val="00FD5B62"/>
    <w:rsid w:val="00FD5C47"/>
    <w:rsid w:val="00FD5CE1"/>
    <w:rsid w:val="00FD62E8"/>
    <w:rsid w:val="00FD635D"/>
    <w:rsid w:val="00FD65B5"/>
    <w:rsid w:val="00FD6905"/>
    <w:rsid w:val="00FD694D"/>
    <w:rsid w:val="00FD6A5A"/>
    <w:rsid w:val="00FD6B32"/>
    <w:rsid w:val="00FD6C79"/>
    <w:rsid w:val="00FD7520"/>
    <w:rsid w:val="00FD7958"/>
    <w:rsid w:val="00FD7CC0"/>
    <w:rsid w:val="00FD7CC8"/>
    <w:rsid w:val="00FE004F"/>
    <w:rsid w:val="00FE01D7"/>
    <w:rsid w:val="00FE050C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EF"/>
    <w:rsid w:val="00FE1DE6"/>
    <w:rsid w:val="00FE1F25"/>
    <w:rsid w:val="00FE2060"/>
    <w:rsid w:val="00FE25B1"/>
    <w:rsid w:val="00FE2B8D"/>
    <w:rsid w:val="00FE325C"/>
    <w:rsid w:val="00FE3268"/>
    <w:rsid w:val="00FE342D"/>
    <w:rsid w:val="00FE3450"/>
    <w:rsid w:val="00FE3495"/>
    <w:rsid w:val="00FE34EF"/>
    <w:rsid w:val="00FE3517"/>
    <w:rsid w:val="00FE35CA"/>
    <w:rsid w:val="00FE364A"/>
    <w:rsid w:val="00FE384D"/>
    <w:rsid w:val="00FE3B11"/>
    <w:rsid w:val="00FE3BEB"/>
    <w:rsid w:val="00FE3CF8"/>
    <w:rsid w:val="00FE4217"/>
    <w:rsid w:val="00FE43DF"/>
    <w:rsid w:val="00FE4D36"/>
    <w:rsid w:val="00FE4F53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A02"/>
    <w:rsid w:val="00FE6CFB"/>
    <w:rsid w:val="00FE6F30"/>
    <w:rsid w:val="00FE6FCD"/>
    <w:rsid w:val="00FE7189"/>
    <w:rsid w:val="00FE7A4E"/>
    <w:rsid w:val="00FE7B10"/>
    <w:rsid w:val="00FF00DD"/>
    <w:rsid w:val="00FF02D8"/>
    <w:rsid w:val="00FF0806"/>
    <w:rsid w:val="00FF0811"/>
    <w:rsid w:val="00FF0BE6"/>
    <w:rsid w:val="00FF0C2B"/>
    <w:rsid w:val="00FF0E68"/>
    <w:rsid w:val="00FF0EF5"/>
    <w:rsid w:val="00FF0FFA"/>
    <w:rsid w:val="00FF11A8"/>
    <w:rsid w:val="00FF13BE"/>
    <w:rsid w:val="00FF1717"/>
    <w:rsid w:val="00FF186F"/>
    <w:rsid w:val="00FF1885"/>
    <w:rsid w:val="00FF199F"/>
    <w:rsid w:val="00FF19C9"/>
    <w:rsid w:val="00FF19D4"/>
    <w:rsid w:val="00FF19EE"/>
    <w:rsid w:val="00FF1C4D"/>
    <w:rsid w:val="00FF25DA"/>
    <w:rsid w:val="00FF2CCB"/>
    <w:rsid w:val="00FF2E45"/>
    <w:rsid w:val="00FF2E8A"/>
    <w:rsid w:val="00FF3269"/>
    <w:rsid w:val="00FF332E"/>
    <w:rsid w:val="00FF343D"/>
    <w:rsid w:val="00FF34EC"/>
    <w:rsid w:val="00FF364B"/>
    <w:rsid w:val="00FF3781"/>
    <w:rsid w:val="00FF379F"/>
    <w:rsid w:val="00FF3950"/>
    <w:rsid w:val="00FF3E80"/>
    <w:rsid w:val="00FF3FB4"/>
    <w:rsid w:val="00FF4085"/>
    <w:rsid w:val="00FF419F"/>
    <w:rsid w:val="00FF429A"/>
    <w:rsid w:val="00FF4574"/>
    <w:rsid w:val="00FF4627"/>
    <w:rsid w:val="00FF4644"/>
    <w:rsid w:val="00FF4753"/>
    <w:rsid w:val="00FF47D6"/>
    <w:rsid w:val="00FF4A6A"/>
    <w:rsid w:val="00FF5123"/>
    <w:rsid w:val="00FF5206"/>
    <w:rsid w:val="00FF5812"/>
    <w:rsid w:val="00FF5B7C"/>
    <w:rsid w:val="00FF5C4C"/>
    <w:rsid w:val="00FF5D5A"/>
    <w:rsid w:val="00FF5F0E"/>
    <w:rsid w:val="00FF60EE"/>
    <w:rsid w:val="00FF62B2"/>
    <w:rsid w:val="00FF6452"/>
    <w:rsid w:val="00FF6598"/>
    <w:rsid w:val="00FF697A"/>
    <w:rsid w:val="00FF6CA7"/>
    <w:rsid w:val="00FF6E3E"/>
    <w:rsid w:val="00FF7355"/>
    <w:rsid w:val="00FF7501"/>
    <w:rsid w:val="00FF79EC"/>
    <w:rsid w:val="00FF7D87"/>
    <w:rsid w:val="00FF7E01"/>
    <w:rsid w:val="11A6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1000691F"/>
  <w15:docId w15:val="{42CEB358-7B0B-4D7C-B9C7-FF0471CD5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0220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0220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C0220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C0220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C0220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0220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02202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0220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0220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0220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C0220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02202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C0220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C0220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0220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02202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C0220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0220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022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0220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0220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0220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C02202"/>
    <w:rPr>
      <w:szCs w:val="20"/>
    </w:rPr>
  </w:style>
  <w:style w:type="table" w:customStyle="1" w:styleId="Versiehistorie">
    <w:name w:val="Versiehistorie"/>
    <w:basedOn w:val="Standaardtabel"/>
    <w:uiPriority w:val="99"/>
    <w:rsid w:val="00C0220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C0220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022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C02202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C02202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C02202"/>
    <w:pPr>
      <w:keepNext/>
      <w:pageBreakBefore/>
      <w:numPr>
        <w:ilvl w:val="7"/>
        <w:numId w:val="2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C02202"/>
    <w:pPr>
      <w:keepNext/>
      <w:numPr>
        <w:ilvl w:val="8"/>
        <w:numId w:val="2"/>
      </w:numPr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02202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C02202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C02202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C0220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0220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02202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C02202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C02202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C02202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C02202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C02202"/>
  </w:style>
  <w:style w:type="numbering" w:styleId="1ai">
    <w:name w:val="Outline List 1"/>
    <w:basedOn w:val="Geenlijst"/>
    <w:semiHidden/>
    <w:unhideWhenUsed/>
    <w:rsid w:val="00C02202"/>
  </w:style>
  <w:style w:type="table" w:styleId="3D-effectenvoortabel1">
    <w:name w:val="Table 3D effects 1"/>
    <w:basedOn w:val="Standaardtabel"/>
    <w:semiHidden/>
    <w:unhideWhenUsed/>
    <w:rsid w:val="00C0220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0220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0220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C02202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C02202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C0220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0220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0220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C0220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0220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0220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C0220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0220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0220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0220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0220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0220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0220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0220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02202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C0220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0220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0220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0220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0220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0220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C0220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0220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0220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0220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0220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0220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0220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0220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0220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C022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C02202"/>
  </w:style>
  <w:style w:type="table" w:styleId="Professioneletabel">
    <w:name w:val="Table Professional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02202"/>
  </w:style>
  <w:style w:type="table" w:styleId="Tabelkolommen1">
    <w:name w:val="Table Columns 1"/>
    <w:basedOn w:val="Standaardtabel"/>
    <w:semiHidden/>
    <w:unhideWhenUsed/>
    <w:rsid w:val="00C0220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0220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0220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0220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0220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0220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0220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0220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0220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0220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C0220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0220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0220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0220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0220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C0220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02202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02202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C02202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0220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C02202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4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0220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C0220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0220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02202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C02202"/>
  </w:style>
  <w:style w:type="character" w:customStyle="1" w:styleId="Colofonprojectnaam">
    <w:name w:val="Colofon projectnaam"/>
    <w:basedOn w:val="Standaardalinea-lettertype"/>
    <w:uiPriority w:val="1"/>
    <w:rsid w:val="00C02202"/>
  </w:style>
  <w:style w:type="character" w:customStyle="1" w:styleId="Colofonprojectnummer">
    <w:name w:val="Colofon projectnummer"/>
    <w:basedOn w:val="Standaardalinea-lettertype"/>
    <w:uiPriority w:val="1"/>
    <w:rsid w:val="00C02202"/>
  </w:style>
  <w:style w:type="character" w:customStyle="1" w:styleId="Colofoncontactpersoon">
    <w:name w:val="Colofon contactpersoon"/>
    <w:basedOn w:val="Standaardalinea-lettertype"/>
    <w:uiPriority w:val="1"/>
    <w:rsid w:val="00C02202"/>
  </w:style>
  <w:style w:type="character" w:customStyle="1" w:styleId="Colofonauteur">
    <w:name w:val="Colofon auteur"/>
    <w:basedOn w:val="Standaardalinea-lettertype"/>
    <w:uiPriority w:val="1"/>
    <w:rsid w:val="00C02202"/>
  </w:style>
  <w:style w:type="table" w:customStyle="1" w:styleId="Implementatie">
    <w:name w:val="Implementatie"/>
    <w:basedOn w:val="Standaardtabel"/>
    <w:uiPriority w:val="99"/>
    <w:rsid w:val="00C0220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02202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C0220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02202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C0220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02202"/>
  </w:style>
  <w:style w:type="paragraph" w:styleId="Berichtkop">
    <w:name w:val="Message Header"/>
    <w:basedOn w:val="Standaard"/>
    <w:link w:val="BerichtkopChar"/>
    <w:semiHidden/>
    <w:unhideWhenUsed/>
    <w:rsid w:val="00C0220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02202"/>
  </w:style>
  <w:style w:type="paragraph" w:styleId="Bloktekst">
    <w:name w:val="Block Text"/>
    <w:basedOn w:val="Standaard"/>
    <w:semiHidden/>
    <w:unhideWhenUsed/>
    <w:rsid w:val="00C0220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0220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02202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C02202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C0220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02202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02202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C0220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0220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0220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02202"/>
  </w:style>
  <w:style w:type="paragraph" w:styleId="HTML-adres">
    <w:name w:val="HTML Address"/>
    <w:basedOn w:val="Standaard"/>
    <w:link w:val="HTML-adresChar"/>
    <w:semiHidden/>
    <w:unhideWhenUsed/>
    <w:rsid w:val="00C02202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C0220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0220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0220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02202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C02202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C0220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C0220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0220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0220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0220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0220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02202"/>
  </w:style>
  <w:style w:type="paragraph" w:styleId="Lijstopsomteken">
    <w:name w:val="List Bullet"/>
    <w:basedOn w:val="Standaard"/>
    <w:semiHidden/>
    <w:unhideWhenUsed/>
    <w:rsid w:val="00C02202"/>
    <w:pPr>
      <w:numPr>
        <w:numId w:val="5"/>
      </w:numPr>
      <w:contextualSpacing/>
    </w:pPr>
  </w:style>
  <w:style w:type="paragraph" w:styleId="Lijstopsomteken2">
    <w:name w:val="List Bullet 2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0220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0220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0220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0220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02202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C0220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02202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C02202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C02202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C02202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02202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C02202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02202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C02202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C02202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C02202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C02202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C02202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C45D4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45D4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72757B"/>
  </w:style>
  <w:style w:type="numbering" w:customStyle="1" w:styleId="Nummering2">
    <w:name w:val="Nummering2"/>
    <w:basedOn w:val="Geenlijst"/>
    <w:rsid w:val="00EC7EBF"/>
  </w:style>
  <w:style w:type="paragraph" w:customStyle="1" w:styleId="Opsommingtekens5">
    <w:name w:val="Opsomming tekens 5"/>
    <w:basedOn w:val="Standaard"/>
    <w:qFormat/>
    <w:rsid w:val="00C02202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C02202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C02202"/>
    <w:rPr>
      <w:u w:val="single"/>
    </w:rPr>
  </w:style>
  <w:style w:type="paragraph" w:customStyle="1" w:styleId="Kader">
    <w:name w:val="Kader"/>
    <w:basedOn w:val="Standaard"/>
    <w:next w:val="Standaard"/>
    <w:qFormat/>
    <w:rsid w:val="00C02202"/>
    <w:pPr>
      <w:spacing w:before="280" w:after="280" w:line="280" w:lineRule="atLeast"/>
    </w:pPr>
    <w:rPr>
      <w:color w:val="FF0000"/>
    </w:rPr>
  </w:style>
  <w:style w:type="character" w:customStyle="1" w:styleId="Kop2Char">
    <w:name w:val="Kop 2 Char"/>
    <w:basedOn w:val="Standaardalinea-lettertype"/>
    <w:link w:val="Kop2"/>
    <w:rsid w:val="00617F70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21" Type="http://schemas.openxmlformats.org/officeDocument/2006/relationships/hyperlink" Target="https://www.wegwijzertpod.nl/uploads/2022-04/20220413%20Werkwijze%20Geo%20en%20locaties%20in%20Omgevingsdocumenten%201.01.pdf" TargetMode="External"/><Relationship Id="rId68" Type="http://schemas.openxmlformats.org/officeDocument/2006/relationships/hyperlink" Target="https://www.geonovum.nl/geo-standaarden/omgevingswet/meldingen" TargetMode="External"/><Relationship Id="rId7" Type="http://schemas.openxmlformats.org/officeDocument/2006/relationships/settings" Target="settings.xml"/><Relationship Id="rId71" Type="http://schemas.openxmlformats.org/officeDocument/2006/relationships/footer" Target="footer5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3" Type="http://schemas.microsoft.com/office/2016/09/relationships/commentsIds" Target="commentsIds.xml"/><Relationship Id="rId7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52" Type="http://schemas.microsoft.com/office/2011/relationships/commentsExtended" Target="commentsExtended.xml"/><Relationship Id="rId73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yperlink" Target="https://www.wegwijzertpod.nl/uploads/2022-04/20220413%20Werkwijze%20Geo%20en%20locaties%20in%20Omgevingsdocumenten%201.01.pdf" TargetMode="External"/><Relationship Id="rId69" Type="http://schemas.openxmlformats.org/officeDocument/2006/relationships/hyperlink" Target="https://gitlab.com/koop/STOP/standaard/-/issues" TargetMode="External"/><Relationship Id="rId8" Type="http://schemas.openxmlformats.org/officeDocument/2006/relationships/webSettings" Target="webSettings.xml"/><Relationship Id="rId51" Type="http://schemas.openxmlformats.org/officeDocument/2006/relationships/comments" Target="comments.xml"/><Relationship Id="rId72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footer" Target="footer4.xml"/><Relationship Id="rId54" Type="http://schemas.microsoft.com/office/2018/08/relationships/commentsExtensible" Target="commentsExtensible.xml"/><Relationship Id="rId7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7" ma:contentTypeDescription="Een nieuw document maken." ma:contentTypeScope="" ma:versionID="5df0402cf5a2807e8431a94ca5d5bd3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c932b039a76941b7c20a38465f3ace0c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3.xml><?xml version="1.0" encoding="utf-8"?>
<ds:datastoreItem xmlns:ds="http://schemas.openxmlformats.org/officeDocument/2006/customXml" ds:itemID="{7E6D4EFD-8336-442C-BA44-4DF4D2AB61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D7B3A34-0780-409F-8D8B-B57C4F5BD6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502</TotalTime>
  <Pages>1</Pages>
  <Words>42343</Words>
  <Characters>232890</Characters>
  <Application>Microsoft Office Word</Application>
  <DocSecurity>0</DocSecurity>
  <Lines>1940</Lines>
  <Paragraphs>549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Instructie_werkversie</vt:lpstr>
      <vt:lpstr>TPOD sjabloon v0.98</vt:lpstr>
    </vt:vector>
  </TitlesOfParts>
  <Company/>
  <LinksUpToDate>false</LinksUpToDate>
  <CharactersWithSpaces>274684</CharactersWithSpaces>
  <SharedDoc>false</SharedDoc>
  <HyperlinkBase/>
  <HLinks>
    <vt:vector size="6" baseType="variant">
      <vt:variant>
        <vt:i4>7733375</vt:i4>
      </vt:variant>
      <vt:variant>
        <vt:i4>21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Instructie_werkversie</dc:title>
  <dc:subject/>
  <dc:creator>PR33</dc:creator>
  <cp:keywords/>
  <dc:description/>
  <cp:lastModifiedBy>Gerard Wolbers</cp:lastModifiedBy>
  <cp:revision>285</cp:revision>
  <cp:lastPrinted>2021-06-10T08:31:00Z</cp:lastPrinted>
  <dcterms:created xsi:type="dcterms:W3CDTF">2021-06-11T06:07:00Z</dcterms:created>
  <dcterms:modified xsi:type="dcterms:W3CDTF">2023-12-08T08:40:00Z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