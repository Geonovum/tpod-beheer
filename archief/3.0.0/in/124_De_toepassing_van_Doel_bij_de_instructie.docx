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1F38" w14:textId="77777777" w:rsidR="00BE25E5" w:rsidRDefault="003F4290" w:rsidP="00BE25E5">
      <w:pPr>
        <w:pStyle w:val="Kop4"/>
      </w:pPr>
      <w:r>
        <w:t>De toepassing van Doel bij de instructie</w:t>
      </w:r>
    </w:p>
    <w:p w14:paraId="04066982" w14:textId="77777777" w:rsidR="00BE25E5" w:rsidRDefault="003F4290" w:rsidP="00BE25E5">
      <w:r>
        <w:t xml:space="preserve">Bij het ter </w:t>
      </w:r>
      <w:r w:rsidRPr="00A16BF1">
        <w:t xml:space="preserve">bekendmaking </w:t>
      </w:r>
      <w:r>
        <w:t>aanleveren van een instructie moet het bevoegd gezag het Doel met bijbehorende consolidatie-informatie aanleveren. Een voorbeeld van hoe dat er uit zou kunnen zien:</w:t>
      </w:r>
    </w:p>
    <w:p w14:paraId="050A629E" w14:textId="77777777" w:rsidR="00BE25E5" w:rsidRDefault="003F4290" w:rsidP="00BE25E5">
      <w:pPr>
        <w:pStyle w:val="Opsommingtekens1"/>
      </w:pPr>
      <w:r>
        <w:t>Doel van de beoogde Regeling: /join/id/proces/</w:t>
      </w:r>
      <w:r w:rsidRPr="000B2C81">
        <w:t>mnre1109</w:t>
      </w:r>
      <w:r>
        <w:t>/2021/instelling_ins1_Gemeentestad</w:t>
      </w:r>
    </w:p>
    <w:p w14:paraId="3A5F03DF" w14:textId="1FACCD3D" w:rsidR="00BE25E5" w:rsidRDefault="003F4290" w:rsidP="00BE25E5">
      <w:pPr>
        <w:pStyle w:val="Opsommingtekens1"/>
      </w:pPr>
      <w:r>
        <w:t>Soort tijdstempel: juridischWerkendVanaf</w:t>
      </w:r>
    </w:p>
    <w:p w14:paraId="1AC47972" w14:textId="6A24643E" w:rsidR="00BE25E5" w:rsidRDefault="003F4290" w:rsidP="00BE25E5">
      <w:pPr>
        <w:pStyle w:val="Opsommingtekens1"/>
      </w:pPr>
      <w:r>
        <w:t>Datum tijdstempel: &lt;datum inwerkingtreding instructie&gt;</w:t>
      </w:r>
    </w:p>
    <w:p w14:paraId="7E73D676" w14:textId="77777777" w:rsidR="00BE25E5" w:rsidRDefault="003F4290" w:rsidP="00BE25E5">
      <w:pPr>
        <w:pStyle w:val="Opsommingtekens1"/>
      </w:pPr>
      <w:r>
        <w:t>Verwijzingen naar:</w:t>
      </w:r>
    </w:p>
    <w:p w14:paraId="3CF77B15" w14:textId="4CA3578C" w:rsidR="00BE25E5" w:rsidRDefault="003F4290" w:rsidP="00BE25E5">
      <w:pPr>
        <w:pStyle w:val="Opsommingtekens2"/>
      </w:pPr>
      <w:r w:rsidRPr="00B511E7">
        <w:t>de identificatie van het WijzigArtikel in het besluit dat de verwijzing naar de WijzigBijlage bevat;</w:t>
      </w:r>
    </w:p>
    <w:p w14:paraId="7D39A52C" w14:textId="7679F55B" w:rsidR="00BE25E5" w:rsidRDefault="003F4290" w:rsidP="00BE25E5">
      <w:pPr>
        <w:pStyle w:val="Opsommingtekens2"/>
      </w:pPr>
      <w:r>
        <w:t>de identificatie van het artikel in het besluit waarin de inwerkingtreding van de instructie is geregeld;</w:t>
      </w:r>
    </w:p>
    <w:p w14:paraId="2782934E" w14:textId="77777777" w:rsidR="00BE25E5" w:rsidRDefault="003F4290" w:rsidP="00BE25E5">
      <w:pPr>
        <w:pStyle w:val="Opsommingtekens2"/>
      </w:pPr>
      <w:r>
        <w:t>de AKN (identificatie) van de (regelingversie van de) instructie.</w:t>
      </w:r>
    </w:p>
    <w:p w14:paraId="5759D6CD" w14:textId="77777777" w:rsidR="00BE25E5" w:rsidRDefault="00BE25E5" w:rsidP="00BE25E5"/>
    <w:p w14:paraId="27963B01" w14:textId="6A39AC41" w:rsidR="00BE25E5" w:rsidRDefault="003F4290" w:rsidP="00BE25E5">
      <w:r w:rsidRPr="00B3114F">
        <w:t xml:space="preserve">In paragraaf </w:t>
      </w:r>
      <w:r w:rsidR="00045E15" w:rsidRPr="00DB219A">
        <w:rPr>
          <w:rStyle w:val="Verwijzing"/>
        </w:rPr>
        <w:fldChar w:fldCharType="begin"/>
      </w:r>
      <w:r w:rsidR="00045E15" w:rsidRPr="00DB219A">
        <w:rPr>
          <w:rStyle w:val="Verwijzing"/>
        </w:rPr>
        <w:instrText xml:space="preserve"> REF _Ref_93f60c0fe6749aff3aaf16dbb9a85bf2_2 \n \h </w:instrText>
      </w:r>
      <w:r w:rsidR="00045E15" w:rsidRPr="00DB219A">
        <w:rPr>
          <w:rStyle w:val="Verwijzing"/>
        </w:rPr>
      </w:r>
      <w:r w:rsidR="00045E15" w:rsidRPr="00DB219A">
        <w:rPr>
          <w:rStyle w:val="Verwijzing"/>
        </w:rPr>
        <w:fldChar w:fldCharType="separate"/>
      </w:r>
      <w:r w:rsidR="00A269C9">
        <w:rPr>
          <w:rStyle w:val="Verwijzing"/>
        </w:rPr>
        <w:t>2.3</w:t>
      </w:r>
      <w:r w:rsidR="00045E15" w:rsidRPr="00DB219A">
        <w:rPr>
          <w:rStyle w:val="Verwijzing"/>
        </w:rPr>
        <w:fldChar w:fldCharType="end"/>
      </w:r>
      <w:r w:rsidRPr="00B3114F">
        <w:t xml:space="preserve"> is al beschreven dat het, nadat voldaan is aan de instructie door de daarin opgedragen bevoegdheid uit te oefenen, wenselijk is dat de instructie niet langer getoond wordt in de nationale of lokale regelingenbank op overheid.nl en in DSO-LV. De instructie is dan immers uitgewerkt en biedt geen actuele informatie; het dan nog tonen van de instructie in die voorzieningen levert eerder verwarring op. De bekendmaking van de instructie blijft uiteraard permanent beschikbaar op officielebekendmakingen.nl.</w:t>
      </w:r>
    </w:p>
    <w:p w14:paraId="2A82D21B" w14:textId="77777777" w:rsidR="00BE25E5" w:rsidRDefault="003F4290" w:rsidP="00BE25E5">
      <w:pPr>
        <w:pStyle w:val="Kader"/>
      </w:pPr>
      <w:r>
        <w:rPr>
          <w:noProof/>
        </w:rPr>
        <mc:AlternateContent>
          <mc:Choice Requires="wps">
            <w:drawing>
              <wp:inline distT="0" distB="0" distL="0" distR="0" wp14:anchorId="77C32D8D" wp14:editId="3905A890">
                <wp:extent cx="1828800" cy="1828800"/>
                <wp:effectExtent l="0" t="0" r="22860" b="16510"/>
                <wp:docPr id="13" name="Tekstvak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BECC52" w14:textId="77777777" w:rsidR="00BE25E5" w:rsidRPr="0069163B" w:rsidRDefault="003F4290" w:rsidP="00BE25E5">
                            <w:pPr>
                              <w:rPr>
                                <w:b/>
                                <w:bCs/>
                              </w:rPr>
                            </w:pPr>
                            <w:r w:rsidRPr="0069163B">
                              <w:rPr>
                                <w:b/>
                                <w:bCs/>
                              </w:rPr>
                              <w:t>Toekomstige functionaliteit</w:t>
                            </w:r>
                          </w:p>
                          <w:p w14:paraId="08B1543D" w14:textId="77777777" w:rsidR="00BE25E5" w:rsidRPr="001900F9" w:rsidRDefault="003F4290" w:rsidP="00BE25E5">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7C32D8D" id="_x0000_t202" coordsize="21600,21600" o:spt="202" path="m,l,21600r21600,l21600,xe">
                <v:stroke joinstyle="miter"/>
                <v:path gradientshapeok="t" o:connecttype="rect"/>
              </v:shapetype>
              <v:shape id="Tekstvak 13"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4EBECC52" w14:textId="77777777" w:rsidR="00BE25E5" w:rsidRPr="0069163B" w:rsidRDefault="003F4290" w:rsidP="00BE25E5">
                      <w:pPr>
                        <w:rPr>
                          <w:b/>
                          <w:bCs/>
                        </w:rPr>
                      </w:pPr>
                      <w:r w:rsidRPr="0069163B">
                        <w:rPr>
                          <w:b/>
                          <w:bCs/>
                        </w:rPr>
                        <w:t>Toekomstige functionaliteit</w:t>
                      </w:r>
                    </w:p>
                    <w:p w14:paraId="08B1543D" w14:textId="77777777" w:rsidR="00BE25E5" w:rsidRPr="001900F9" w:rsidRDefault="003F4290" w:rsidP="00BE25E5">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