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BE25E5" w:rsidRDefault="003F4290" w:rsidP="00BE25E5">
      <w:pPr>
        <w:pStyle w:val="Kop5"/>
      </w:pPr>
      <w:bookmarkStart w:id="69" w:name="_Ref_0f1d301a2a257ffc1c28479361d927e0_1"/>
      <w:r>
        <w:t>Toelichting</w:t>
      </w:r>
      <w:bookmarkEnd w:id="69"/>
    </w:p>
    <w:p w14:paraId="05A77A28" w14:textId="561DDAFA" w:rsidR="00BE25E5" w:rsidRDefault="003F4290" w:rsidP="00BE25E5">
      <w:r>
        <w:t xml:space="preserve">In deze paragraaf worden de elementen toegelicht die moeten respectievelijk kunnen voorkomen in een Besluit dat is opgesteld overeenkomstig het model BesluitCompact. Daarbij wordt de nummering van paragraaf </w:t>
      </w:r>
      <w:r w:rsidRPr="00DB219A">
        <w:rPr>
          <w:rStyle w:val="Verwijzing"/>
        </w:rPr>
        <w:fldChar w:fldCharType="begin"/>
      </w:r>
      <w:r w:rsidRPr="00DB219A">
        <w:rPr>
          <w:rStyle w:val="Verwijzing"/>
        </w:rPr>
        <w:instrText xml:space="preserve"> REF _Ref_71f41016b79180ef21103f0374d00e57_1 \r \h </w:instrText>
      </w:r>
      <w:r w:rsidRPr="00DB219A">
        <w:rPr>
          <w:rStyle w:val="Verwijzing"/>
        </w:rPr>
      </w:r>
      <w:r w:rsidRPr="00DB219A">
        <w:rPr>
          <w:rStyle w:val="Verwijzing"/>
        </w:rPr>
        <w:fldChar w:fldCharType="separate"/>
      </w:r>
      <w:r w:rsidR="00A269C9">
        <w:rPr>
          <w:rStyle w:val="Verwijzing"/>
        </w:rPr>
        <w:t>4.3.2.1</w:t>
      </w:r>
      <w:r w:rsidRPr="00DB219A">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050605A9" w14:textId="77777777" w:rsidR="00BE25E5" w:rsidRDefault="00BE25E5" w:rsidP="00BE25E5"/>
    <w:p w14:paraId="3F92903D" w14:textId="77777777" w:rsidR="009335F7" w:rsidRDefault="009335F7" w:rsidP="009335F7">
      <w:pPr>
        <w:pStyle w:val="Opsommingnummers1"/>
        <w:numPr>
          <w:ilvl w:val="0"/>
          <w:numId w:val="39"/>
        </w:numPr>
      </w:pPr>
      <w:r w:rsidRPr="009335F7">
        <w:rPr>
          <w:b/>
          <w:bCs/>
        </w:rPr>
        <w:t>RegelingOpschrift</w:t>
      </w:r>
      <w:r w:rsidRPr="00A469D6">
        <w:t>:</w:t>
      </w:r>
      <w:r>
        <w:t xml:space="preserve"> </w:t>
      </w:r>
      <w:r w:rsidRPr="006B3AE1">
        <w:t>de officiële titel van het Besluit</w:t>
      </w:r>
      <w:r>
        <w:t>. Bijvoorbeeld: Instructie aan de gemeente Gemeentestad.</w:t>
      </w:r>
    </w:p>
    <w:p w14:paraId="74B4405C" w14:textId="77777777" w:rsidR="009335F7" w:rsidRDefault="009335F7" w:rsidP="009335F7">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cultureel erfgoed noodzakelijk is om aan de gemeente Gemeentestad een instructie te geven omtrent de bescherming van het </w:t>
      </w:r>
      <w:r w:rsidRPr="00A02E35">
        <w:t>rijksbeschermd stadsgezicht De Parkel</w:t>
      </w:r>
      <w:r>
        <w:t>”.</w:t>
      </w:r>
    </w:p>
    <w:p w14:paraId="4215FF36" w14:textId="748595A9" w:rsidR="009335F7" w:rsidRDefault="009335F7" w:rsidP="009335F7">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6F14EE">
        <w:t>de tekst van</w:t>
      </w:r>
      <w:r>
        <w:t xml:space="preserve"> het WijzigArtikel </w:t>
      </w:r>
      <w:r w:rsidRPr="004E3791">
        <w:t>staat wat het bestuursorgaan besluit vast te stellen of te wijzigen</w:t>
      </w:r>
      <w:r>
        <w:t xml:space="preserve"> </w:t>
      </w:r>
      <w:r w:rsidRPr="006F14EE">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t>I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De aan de gemeenteraad van Gemeentestad gegeven instructie wordt gewijzigd zoals is aangegeven in bijlage I</w:t>
      </w:r>
      <w:r w:rsidRPr="00DB3E95">
        <w:t>”.</w:t>
      </w:r>
      <w:r>
        <w:t xml:space="preserve"> </w:t>
      </w:r>
      <w:r w:rsidRPr="006F14EE">
        <w:t xml:space="preserve">In een WijzigArtikel mag geen andere inhoud worden opgenomen, zoals de datum van inwerkingtreding van het besluit.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 xml:space="preserve">rtikel mag </w:t>
      </w:r>
      <w:r w:rsidRPr="002B1341">
        <w:lastRenderedPageBreak/>
        <w:t>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DB219A">
        <w:rPr>
          <w:rStyle w:val="Verwijzing"/>
        </w:rPr>
        <w:fldChar w:fldCharType="begin"/>
      </w:r>
      <w:r w:rsidRPr="00DB219A">
        <w:rPr>
          <w:rStyle w:val="Verwijzing"/>
        </w:rPr>
        <w:instrText xml:space="preserve"> REF _Ref_ff22f725c09f5441b986b581a4f889ab_1 \r \h </w:instrText>
      </w:r>
      <w:r w:rsidRPr="00DB219A">
        <w:rPr>
          <w:rStyle w:val="Verwijzing"/>
        </w:rPr>
      </w:r>
      <w:r w:rsidRPr="00DB219A">
        <w:rPr>
          <w:rStyle w:val="Verwijzing"/>
        </w:rPr>
        <w:fldChar w:fldCharType="separate"/>
      </w:r>
      <w:r w:rsidR="00A269C9">
        <w:rPr>
          <w:rStyle w:val="Verwijzing"/>
        </w:rPr>
        <w:t>4.3.2.3</w:t>
      </w:r>
      <w:r w:rsidRPr="00DB219A">
        <w:rPr>
          <w:rStyle w:val="Verwijzing"/>
        </w:rPr>
        <w:fldChar w:fldCharType="end"/>
      </w:r>
      <w:r>
        <w:t xml:space="preserve"> is dat te zien. Het voorbeeld </w:t>
      </w:r>
      <w:r w:rsidRPr="001C7961">
        <w:t xml:space="preserve">van een initieel besluit </w:t>
      </w:r>
      <w:r>
        <w:t>(</w:t>
      </w:r>
      <w:r w:rsidRPr="00DB219A">
        <w:rPr>
          <w:rStyle w:val="Verwijzing"/>
        </w:rPr>
        <w:fldChar w:fldCharType="begin"/>
      </w:r>
      <w:r w:rsidRPr="00DB219A">
        <w:rPr>
          <w:rStyle w:val="Verwijzing"/>
        </w:rPr>
        <w:instrText xml:space="preserve"> REF _Ref_ff22f725c09f5441b986b581a4f889ab_2 \n \h </w:instrText>
      </w:r>
      <w:r w:rsidRPr="00DB219A">
        <w:rPr>
          <w:rStyle w:val="Verwijzing"/>
        </w:rPr>
      </w:r>
      <w:r w:rsidRPr="00DB219A">
        <w:rPr>
          <w:rStyle w:val="Verwijzing"/>
        </w:rPr>
        <w:fldChar w:fldCharType="separate"/>
      </w:r>
      <w:r w:rsidR="00A269C9">
        <w:rPr>
          <w:rStyle w:val="Verwijzing"/>
        </w:rPr>
        <w:t>Figuur 4</w:t>
      </w:r>
      <w:r w:rsidRPr="00DB219A">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DB219A">
        <w:rPr>
          <w:rStyle w:val="Verwijzing"/>
        </w:rPr>
        <w:fldChar w:fldCharType="begin"/>
      </w:r>
      <w:r w:rsidRPr="00DB219A">
        <w:rPr>
          <w:rStyle w:val="Verwijzing"/>
        </w:rPr>
        <w:instrText xml:space="preserve"> REF _Ref_ff22f725c09f5441b986b581a4f889ab_4 \n \h </w:instrText>
      </w:r>
      <w:r w:rsidRPr="00DB219A">
        <w:rPr>
          <w:rStyle w:val="Verwijzing"/>
        </w:rPr>
      </w:r>
      <w:r w:rsidRPr="00DB219A">
        <w:rPr>
          <w:rStyle w:val="Verwijzing"/>
        </w:rPr>
        <w:fldChar w:fldCharType="separate"/>
      </w:r>
      <w:r w:rsidR="00A269C9">
        <w:rPr>
          <w:rStyle w:val="Verwijzing"/>
        </w:rPr>
        <w:t>Figuur 5</w:t>
      </w:r>
      <w:r w:rsidRPr="00DB219A">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DB219A">
        <w:rPr>
          <w:rStyle w:val="Verwijzing"/>
        </w:rPr>
        <w:fldChar w:fldCharType="begin"/>
      </w:r>
      <w:r w:rsidRPr="00DB219A">
        <w:rPr>
          <w:rStyle w:val="Verwijzing"/>
        </w:rPr>
        <w:instrText xml:space="preserve"> REF _Ref_71f41016b79180ef21103f0374d00e57_1 \r \h </w:instrText>
      </w:r>
      <w:r w:rsidRPr="00DB219A">
        <w:rPr>
          <w:rStyle w:val="Verwijzing"/>
        </w:rPr>
      </w:r>
      <w:r w:rsidRPr="00DB219A">
        <w:rPr>
          <w:rStyle w:val="Verwijzing"/>
        </w:rPr>
        <w:fldChar w:fldCharType="separate"/>
      </w:r>
      <w:r w:rsidR="00A269C9">
        <w:rPr>
          <w:rStyle w:val="Verwijzing"/>
        </w:rPr>
        <w:t>4.3.2.1</w:t>
      </w:r>
      <w:r w:rsidRPr="00DB219A">
        <w:rPr>
          <w:rStyle w:val="Verwijzing"/>
        </w:rPr>
        <w:fldChar w:fldCharType="end"/>
      </w:r>
      <w:r>
        <w:t xml:space="preserve"> genoemde eisen van toepassing. Ze kunnen niet worden geannoteerd met de in hoofdstuk </w:t>
      </w:r>
      <w:r w:rsidRPr="00DB219A">
        <w:rPr>
          <w:rStyle w:val="Verwijzing"/>
        </w:rPr>
        <w:fldChar w:fldCharType="begin"/>
      </w:r>
      <w:r w:rsidRPr="00DB219A">
        <w:rPr>
          <w:rStyle w:val="Verwijzing"/>
        </w:rPr>
        <w:instrText xml:space="preserve"> REF _Ref_a9569fc8919c2559401545e245d54cbc_1 \r \h </w:instrText>
      </w:r>
      <w:r w:rsidRPr="00DB219A">
        <w:rPr>
          <w:rStyle w:val="Verwijzing"/>
        </w:rPr>
      </w:r>
      <w:r w:rsidRPr="00DB219A">
        <w:rPr>
          <w:rStyle w:val="Verwijzing"/>
        </w:rPr>
        <w:fldChar w:fldCharType="separate"/>
      </w:r>
      <w:r w:rsidR="00A269C9">
        <w:rPr>
          <w:rStyle w:val="Verwijzing"/>
        </w:rPr>
        <w:t>7</w:t>
      </w:r>
      <w:r w:rsidRPr="00DB219A">
        <w:rPr>
          <w:rStyle w:val="Verwijzing"/>
        </w:rPr>
        <w:fldChar w:fldCharType="end"/>
      </w:r>
      <w:r>
        <w:t xml:space="preserve"> beschreven annotaties met </w:t>
      </w:r>
      <w:r w:rsidR="00330D7F">
        <w:t>OW-object</w:t>
      </w:r>
      <w:r>
        <w:t>en.</w:t>
      </w:r>
    </w:p>
    <w:p w14:paraId="60EC82C5" w14:textId="036FEB84" w:rsidR="009335F7" w:rsidRDefault="009335F7" w:rsidP="00C9476D">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9476D">
        <w:br/>
        <w:t xml:space="preserve">Wanneer tegen het besluit beroep kan worden ingesteld wordt </w:t>
      </w:r>
      <w:r w:rsidR="00C9476D" w:rsidRPr="004E3FE7">
        <w:t xml:space="preserve">de rechtsmiddelenclausule </w:t>
      </w:r>
      <w:r w:rsidR="00C9476D">
        <w:t xml:space="preserve">in dit onderdeel opgenomen: de vermelding </w:t>
      </w:r>
      <w:r w:rsidR="00C9476D" w:rsidRPr="0097193F">
        <w:t>dat tegen het besluit beroep kan worden ingesteld en door wie, binnen welke termijn en bij welk orgaan dat beroep kan worden ingesteld.</w:t>
      </w:r>
      <w:r w:rsidR="00C9476D">
        <w:t xml:space="preserve"> Dit is alleen het geval bij de aanlevering van een definitief besluit.</w:t>
      </w:r>
    </w:p>
    <w:p w14:paraId="6C61BCB2" w14:textId="598E30E1" w:rsidR="009335F7" w:rsidRDefault="009335F7" w:rsidP="009335F7">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WijzigBijlage/RegelingVrijetekst en WijzigBijlage/RegelingMutatie. </w:t>
      </w:r>
      <w:r>
        <w:br/>
      </w:r>
      <w:r w:rsidRPr="00DE4CA4">
        <w:rPr>
          <w:i/>
          <w:iCs/>
        </w:rPr>
        <w:t>WijzigBijlage/Regeling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WijzigBijlage/Regeling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DB219A">
        <w:rPr>
          <w:rStyle w:val="Verwijzing"/>
        </w:rPr>
        <w:fldChar w:fldCharType="begin"/>
      </w:r>
      <w:r w:rsidRPr="00DB219A">
        <w:rPr>
          <w:rStyle w:val="Verwijzing"/>
        </w:rPr>
        <w:instrText xml:space="preserve"> REF _Ref_70fd9dc8b73020e20816a67a6fa4608a_1 \r \h </w:instrText>
      </w:r>
      <w:r w:rsidRPr="00DB219A">
        <w:rPr>
          <w:rStyle w:val="Verwijzing"/>
        </w:rPr>
      </w:r>
      <w:r w:rsidRPr="00DB219A">
        <w:rPr>
          <w:rStyle w:val="Verwijzing"/>
        </w:rPr>
        <w:fldChar w:fldCharType="separate"/>
      </w:r>
      <w:r w:rsidR="00A269C9">
        <w:rPr>
          <w:rStyle w:val="Verwijzing"/>
        </w:rPr>
        <w:t>4.3.3</w:t>
      </w:r>
      <w:r w:rsidRPr="00DB219A">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713AEC" w:rsidRPr="00DB219A">
        <w:rPr>
          <w:rStyle w:val="Verwijzing"/>
        </w:rPr>
        <w:fldChar w:fldCharType="begin"/>
      </w:r>
      <w:r w:rsidR="00713AEC" w:rsidRPr="00DB219A">
        <w:rPr>
          <w:rStyle w:val="Verwijzing"/>
        </w:rPr>
        <w:instrText xml:space="preserve"> REF _Ref_86020aba69fff3440d03590f9436967b_1 \n \h </w:instrText>
      </w:r>
      <w:r w:rsidR="00713AEC" w:rsidRPr="00DB219A">
        <w:rPr>
          <w:rStyle w:val="Verwijzing"/>
        </w:rPr>
      </w:r>
      <w:r w:rsidR="00713AEC" w:rsidRPr="00DB219A">
        <w:rPr>
          <w:rStyle w:val="Verwijzing"/>
        </w:rPr>
        <w:fldChar w:fldCharType="separate"/>
      </w:r>
      <w:r w:rsidR="00A269C9">
        <w:rPr>
          <w:rStyle w:val="Verwijzing"/>
        </w:rPr>
        <w:t>5.2</w:t>
      </w:r>
      <w:r w:rsidR="00713AEC" w:rsidRPr="00DB219A">
        <w:rPr>
          <w:rStyle w:val="Verwijzing"/>
        </w:rPr>
        <w:fldChar w:fldCharType="end"/>
      </w:r>
      <w:r w:rsidRPr="001E22E4">
        <w:t xml:space="preserve"> Dit is ook het onderdeel dat wordt geannoteerd met </w:t>
      </w:r>
      <w:r w:rsidR="00330D7F">
        <w:t>OW-object</w:t>
      </w:r>
      <w:r w:rsidRPr="001E22E4">
        <w:t xml:space="preserve">en. Dit is beschreven in hoofdstuk </w:t>
      </w:r>
      <w:r w:rsidRPr="00DB219A">
        <w:rPr>
          <w:rStyle w:val="Verwijzing"/>
        </w:rPr>
        <w:fldChar w:fldCharType="begin"/>
      </w:r>
      <w:r w:rsidRPr="00DB219A">
        <w:rPr>
          <w:rStyle w:val="Verwijzing"/>
        </w:rPr>
        <w:instrText xml:space="preserve"> REF _Ref_a9569fc8919c2559401545e245d54cbc_1 \r \h </w:instrText>
      </w:r>
      <w:r w:rsidRPr="00DB219A">
        <w:rPr>
          <w:rStyle w:val="Verwijzing"/>
        </w:rPr>
      </w:r>
      <w:r w:rsidRPr="00DB219A">
        <w:rPr>
          <w:rStyle w:val="Verwijzing"/>
        </w:rPr>
        <w:fldChar w:fldCharType="separate"/>
      </w:r>
      <w:r w:rsidR="00A269C9">
        <w:rPr>
          <w:rStyle w:val="Verwijzing"/>
        </w:rPr>
        <w:t>7</w:t>
      </w:r>
      <w:r w:rsidRPr="00DB219A">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t>GIO’s</w:t>
      </w:r>
      <w:r w:rsidRPr="009D125B">
        <w:t xml:space="preserve"> geheel of gedeeltelijk worden toegevoegd, geschrapt, gewijzigd of vervangen door andere. Renvooiweergave betekent dat met visuele middelen wordt duidelijk gemaakt wat wordt toegevoegd of geschrapt.</w:t>
      </w:r>
    </w:p>
    <w:p w14:paraId="7C90DF8A" w14:textId="341BF82B" w:rsidR="009335F7" w:rsidRDefault="009335F7" w:rsidP="009335F7">
      <w:pPr>
        <w:pStyle w:val="Opsommingnummers1"/>
      </w:pPr>
      <w:r>
        <w:rPr>
          <w:b/>
          <w:bCs/>
        </w:rPr>
        <w:lastRenderedPageBreak/>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713AEC" w:rsidRPr="00DB219A">
        <w:rPr>
          <w:rStyle w:val="Verwijzing"/>
        </w:rPr>
        <w:fldChar w:fldCharType="begin"/>
      </w:r>
      <w:r w:rsidR="00713AEC" w:rsidRPr="00DB219A">
        <w:rPr>
          <w:rStyle w:val="Verwijzing"/>
        </w:rPr>
        <w:instrText xml:space="preserve"> REF _Ref_86020aba69fff3440d03590f9436967b_1 \n \h </w:instrText>
      </w:r>
      <w:r w:rsidR="00713AEC" w:rsidRPr="00DB219A">
        <w:rPr>
          <w:rStyle w:val="Verwijzing"/>
        </w:rPr>
      </w:r>
      <w:r w:rsidR="00713AEC" w:rsidRPr="00DB219A">
        <w:rPr>
          <w:rStyle w:val="Verwijzing"/>
        </w:rPr>
        <w:fldChar w:fldCharType="separate"/>
      </w:r>
      <w:r w:rsidR="00A269C9">
        <w:rPr>
          <w:rStyle w:val="Verwijzing"/>
        </w:rPr>
        <w:t>5.2</w:t>
      </w:r>
      <w:r w:rsidR="00713AEC" w:rsidRPr="00DB219A">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DB219A">
        <w:rPr>
          <w:rStyle w:val="Verwijzing"/>
        </w:rPr>
        <w:fldChar w:fldCharType="begin"/>
      </w:r>
      <w:r w:rsidRPr="00DB219A">
        <w:rPr>
          <w:rStyle w:val="Verwijzing"/>
        </w:rPr>
        <w:instrText xml:space="preserve"> REF _Ref_71f41016b79180ef21103f0374d00e57_1 \n \h </w:instrText>
      </w:r>
      <w:r w:rsidRPr="00DB219A">
        <w:rPr>
          <w:rStyle w:val="Verwijzing"/>
        </w:rPr>
      </w:r>
      <w:r w:rsidRPr="00DB219A">
        <w:rPr>
          <w:rStyle w:val="Verwijzing"/>
        </w:rPr>
        <w:fldChar w:fldCharType="separate"/>
      </w:r>
      <w:r w:rsidR="00A269C9">
        <w:rPr>
          <w:rStyle w:val="Verwijzing"/>
        </w:rPr>
        <w:t>4.3.2.1</w:t>
      </w:r>
      <w:r w:rsidRPr="00DB219A">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in de vorm van een PDF-bestand moet onveranderlijk zijn en daarom voldoen aan </w:t>
      </w:r>
      <w:r w:rsidRPr="00225A1F">
        <w:t xml:space="preserve">de eisen van PDF/A-1a of PDF/A-2a </w:t>
      </w:r>
      <w:r>
        <w:t xml:space="preserve">en moet worden gepubliceerd als document-informatieobject. Een beschrijving van beide publicatiemogelijkheden voor bijlagen staat in paragraaf </w:t>
      </w:r>
      <w:r w:rsidRPr="00DB219A">
        <w:rPr>
          <w:rStyle w:val="Verwijzing"/>
        </w:rPr>
        <w:fldChar w:fldCharType="begin"/>
      </w:r>
      <w:r w:rsidRPr="00DB219A">
        <w:rPr>
          <w:rStyle w:val="Verwijzing"/>
        </w:rPr>
        <w:instrText xml:space="preserve"> REF _Ref_83b5a237c0b841e5e5cdebf61a136309_1 \r \h </w:instrText>
      </w:r>
      <w:r w:rsidRPr="00DB219A">
        <w:rPr>
          <w:rStyle w:val="Verwijzing"/>
        </w:rPr>
      </w:r>
      <w:r w:rsidRPr="00DB219A">
        <w:rPr>
          <w:rStyle w:val="Verwijzing"/>
        </w:rPr>
        <w:fldChar w:fldCharType="separate"/>
      </w:r>
      <w:r w:rsidR="00A269C9">
        <w:rPr>
          <w:rStyle w:val="Verwijzing"/>
        </w:rPr>
        <w:t>5.3</w:t>
      </w:r>
      <w:r w:rsidRPr="00DB219A">
        <w:rPr>
          <w:rStyle w:val="Verwijzing"/>
        </w:rPr>
        <w:fldChar w:fldCharType="end"/>
      </w:r>
      <w:r>
        <w:t xml:space="preserve">. Een Bijlage wordt niet geannoteerd met </w:t>
      </w:r>
      <w:r w:rsidR="00330D7F">
        <w:t>OW-object</w:t>
      </w:r>
      <w:r>
        <w:t xml:space="preserve">en. </w:t>
      </w:r>
      <w:r>
        <w:br/>
        <w:t>Een Bijlage kan worden afgesloten met het element Sluiting. Van die mogelijkheid zal naar verwachting niet vaak gebruik gemaakt worden.</w:t>
      </w:r>
    </w:p>
    <w:p w14:paraId="5CDC9A1B" w14:textId="6678B5BA" w:rsidR="009335F7" w:rsidRDefault="009335F7" w:rsidP="009335F7">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zij aan het algemeen bestuur voorleggen.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w:t>
      </w:r>
      <w:r>
        <w:lastRenderedPageBreak/>
        <w:t xml:space="preserve">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 xml:space="preserve">staat in een of meer Divisieteksten, die desgewenst hiërarchisch kunnen worden gestructureerd in Divisies.  Deze elementen van de Vrijetekststructuur en hun specificaties zijn beschreven in paragraaf </w:t>
      </w:r>
      <w:r w:rsidRPr="00DB219A">
        <w:rPr>
          <w:rStyle w:val="Verwijzing"/>
        </w:rPr>
        <w:fldChar w:fldCharType="begin"/>
      </w:r>
      <w:r w:rsidRPr="00DB219A">
        <w:rPr>
          <w:rStyle w:val="Verwijzing"/>
        </w:rPr>
        <w:instrText xml:space="preserve"> REF _Ref_86020aba69fff3440d03590f9436967b_1 \n \h </w:instrText>
      </w:r>
      <w:r w:rsidRPr="00DB219A">
        <w:rPr>
          <w:rStyle w:val="Verwijzing"/>
        </w:rPr>
      </w:r>
      <w:r w:rsidRPr="00DB219A">
        <w:rPr>
          <w:rStyle w:val="Verwijzing"/>
        </w:rPr>
        <w:fldChar w:fldCharType="separate"/>
      </w:r>
      <w:r w:rsidR="00A269C9">
        <w:rPr>
          <w:rStyle w:val="Verwijzing"/>
        </w:rPr>
        <w:t>5.2</w:t>
      </w:r>
      <w:r w:rsidRPr="00DB219A">
        <w:rPr>
          <w:rStyle w:val="Verwijzing"/>
        </w:rPr>
        <w:fldChar w:fldCharType="end"/>
      </w:r>
      <w:r w:rsidRPr="006A1F47">
        <w:t>.</w:t>
      </w:r>
      <w:r>
        <w:t xml:space="preserve"> </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rsidR="00330D7F">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BE86C58" w14:textId="6435B8CD" w:rsidR="009057D9" w:rsidRDefault="009335F7" w:rsidP="009335F7">
      <w:pPr>
        <w:pStyle w:val="Opsommingnummers1"/>
      </w:pPr>
      <w:r w:rsidRPr="00CB735F">
        <w:rPr>
          <w:b/>
          <w:bCs/>
        </w:rPr>
        <w:t>ArtikelgewijzeToelichting</w:t>
      </w:r>
      <w:r w:rsidRPr="00782819">
        <w:t>:</w:t>
      </w:r>
      <w:r>
        <w:t xml:space="preserve"> zoals bij nr 7 is beschreven wordt geadviseerd </w:t>
      </w:r>
      <w:r w:rsidRPr="00FA29AE">
        <w:t>om alleen de toekomstige modellering te gebruiken en geen gebruik te maken van het ‘hoofdelement’ ArtikelgewijzeToelichting</w:t>
      </w:r>
      <w:r>
        <w:t xml:space="preserve">. Bovendien ligt het niet erg voor de hand om een artikelsgewijze toelichting te geven op het </w:t>
      </w:r>
      <w:r w:rsidRPr="00DC3779">
        <w:rPr>
          <w:i/>
          <w:iCs/>
        </w:rPr>
        <w:t>besluit</w:t>
      </w:r>
      <w:r>
        <w:t xml:space="preserve"> tot vaststelling of wijziging van een omgevingsdocument. Daarom zijn in de norm in paragraaf </w:t>
      </w:r>
      <w:r w:rsidRPr="00DB219A">
        <w:rPr>
          <w:rStyle w:val="Verwijzing"/>
        </w:rPr>
        <w:fldChar w:fldCharType="begin"/>
      </w:r>
      <w:r w:rsidRPr="00DB219A">
        <w:rPr>
          <w:rStyle w:val="Verwijzing"/>
        </w:rPr>
        <w:instrText xml:space="preserve"> REF _Ref_71f41016b79180ef21103f0374d00e57_1 \r \h </w:instrText>
      </w:r>
      <w:r w:rsidRPr="00DB219A">
        <w:rPr>
          <w:rStyle w:val="Verwijzing"/>
        </w:rPr>
      </w:r>
      <w:r w:rsidRPr="00DB219A">
        <w:rPr>
          <w:rStyle w:val="Verwijzing"/>
        </w:rPr>
        <w:fldChar w:fldCharType="separate"/>
      </w:r>
      <w:r w:rsidR="00A269C9">
        <w:rPr>
          <w:rStyle w:val="Verwijzing"/>
        </w:rPr>
        <w:t>4.3.2.1</w:t>
      </w:r>
      <w:r w:rsidRPr="00DB219A">
        <w:rPr>
          <w:rStyle w:val="Verwijzing"/>
        </w:rPr>
        <w:fldChar w:fldCharType="end"/>
      </w:r>
      <w:r>
        <w:t xml:space="preserve"> de subelementen van de </w:t>
      </w:r>
      <w:r w:rsidRPr="00CD7932">
        <w:t>Artikelgewijze</w:t>
      </w:r>
      <w:r>
        <w:t>Toelichting niet opgenomen en wordt er in deze paragraaf geen nadere toelichting op gegeven.</w:t>
      </w:r>
    </w:p>
    <w:p w14:paraId="21F0ED2A" w14:textId="4E91510C" w:rsidR="009335F7" w:rsidRDefault="009335F7" w:rsidP="009335F7">
      <w:pPr>
        <w:pStyle w:val="Opsommingnummers1"/>
      </w:pPr>
      <w:r>
        <w:rPr>
          <w:b/>
          <w:bCs/>
        </w:rPr>
        <w:t>Motivering</w:t>
      </w:r>
      <w:r w:rsidRPr="00782819">
        <w:t>:</w:t>
      </w:r>
      <w:r>
        <w:t xml:space="preserve"> </w:t>
      </w:r>
      <w:r w:rsidRPr="00FF0202">
        <w:t xml:space="preserve">dit is de motivering oftewel de inhoudelijke onderbouwing van het Besluit. In de motivering </w:t>
      </w:r>
      <w:r>
        <w:t xml:space="preserve">kan bijvoorbeeld </w:t>
      </w:r>
      <w:r w:rsidRPr="00FF0202">
        <w:t>word</w:t>
      </w:r>
      <w:r>
        <w:t>en</w:t>
      </w:r>
      <w:r w:rsidRPr="00FF0202">
        <w:t xml:space="preserve"> </w:t>
      </w:r>
      <w:r>
        <w:t>toegelicht</w:t>
      </w:r>
      <w:r w:rsidRPr="00FF0202">
        <w:t xml:space="preserve"> </w:t>
      </w:r>
      <w:r>
        <w:t xml:space="preserve">waarom het rijksbeschermd stadsgezicht zo belangrijk is dat er in het omgevingsplan een beschermende regeling voor moet worden opgenomen en welke elementen beschermd moeten worden </w:t>
      </w:r>
      <w:r w:rsidRPr="003514F3">
        <w:t>en kan worden verwezen naar relevant beleid</w:t>
      </w:r>
      <w:r w:rsidRPr="00FF0202">
        <w:t xml:space="preserve">. Ook kan worden gemotiveerd om welke redenen het besluit bijdraagt aan het bereiken van de doelen van de Omgevingswet. In het geval van een wijzigingsbesluit wordt in dit deel onder andere beschreven op welke onderdelen </w:t>
      </w:r>
      <w:r>
        <w:t xml:space="preserve">de instructie </w:t>
      </w:r>
      <w:r w:rsidRPr="00FF0202">
        <w:t xml:space="preserve">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713AEC" w:rsidRPr="00DB219A">
        <w:rPr>
          <w:rStyle w:val="Verwijzing"/>
        </w:rPr>
        <w:fldChar w:fldCharType="begin"/>
      </w:r>
      <w:r w:rsidR="00713AEC" w:rsidRPr="00DB219A">
        <w:rPr>
          <w:rStyle w:val="Verwijzing"/>
        </w:rPr>
        <w:instrText xml:space="preserve"> REF _Ref_86020aba69fff3440d03590f9436967b_1 \n \h </w:instrText>
      </w:r>
      <w:r w:rsidR="00713AEC" w:rsidRPr="00DB219A">
        <w:rPr>
          <w:rStyle w:val="Verwijzing"/>
        </w:rPr>
      </w:r>
      <w:r w:rsidR="00713AEC" w:rsidRPr="00DB219A">
        <w:rPr>
          <w:rStyle w:val="Verwijzing"/>
        </w:rPr>
        <w:fldChar w:fldCharType="separate"/>
      </w:r>
      <w:r w:rsidR="00A269C9">
        <w:rPr>
          <w:rStyle w:val="Verwijzing"/>
        </w:rPr>
        <w:t>5.2</w:t>
      </w:r>
      <w:r w:rsidR="00713AEC" w:rsidRPr="00DB219A">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 xml:space="preserve">Ter ondersteuning van de motivering kunnen een of </w:t>
      </w:r>
      <w:r w:rsidRPr="00D468DD">
        <w:lastRenderedPageBreak/>
        <w:t>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330D7F">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4F827BCB" w14:textId="59813515" w:rsidR="00BE25E5" w:rsidRDefault="009335F7" w:rsidP="009335F7">
      <w:pPr>
        <w:pStyle w:val="Opsommingnummers1"/>
      </w:pPr>
      <w:r>
        <w:rPr>
          <w:b/>
          <w:bCs/>
        </w:rPr>
        <w:t>Inhoudsopgave</w:t>
      </w:r>
      <w:r w:rsidRPr="00782819">
        <w:t>:</w:t>
      </w:r>
      <w:r>
        <w:t xml:space="preserve"> STOP maakt het mogelijk dat aan een Besluit een Inhoudsopgave wordt toegevoegd. Dat dat bij </w:t>
      </w:r>
      <w:r w:rsidRPr="00646506">
        <w:t xml:space="preserve">een besluit tot vaststelling of wijziging van </w:t>
      </w:r>
      <w:r>
        <w:t xml:space="preserve">een omgevingsdocument daadwerkelijk gebeurt, ligt niet voor de hand. Daarom </w:t>
      </w:r>
      <w:r w:rsidRPr="00646506">
        <w:t xml:space="preserve">wordt geadviseerd om dit element niet te gebruiken. Om deze redenen </w:t>
      </w:r>
      <w:r>
        <w:t xml:space="preserve">zijn in de norm in paragraaf </w:t>
      </w:r>
      <w:r w:rsidRPr="00DB219A">
        <w:rPr>
          <w:rStyle w:val="Verwijzing"/>
        </w:rPr>
        <w:fldChar w:fldCharType="begin"/>
      </w:r>
      <w:r w:rsidRPr="00DB219A">
        <w:rPr>
          <w:rStyle w:val="Verwijzing"/>
        </w:rPr>
        <w:instrText xml:space="preserve"> REF _Ref_71f41016b79180ef21103f0374d00e57_1 \r \h </w:instrText>
      </w:r>
      <w:r w:rsidRPr="00DB219A">
        <w:rPr>
          <w:rStyle w:val="Verwijzing"/>
        </w:rPr>
      </w:r>
      <w:r w:rsidRPr="00DB219A">
        <w:rPr>
          <w:rStyle w:val="Verwijzing"/>
        </w:rPr>
        <w:fldChar w:fldCharType="separate"/>
      </w:r>
      <w:r w:rsidR="00A269C9">
        <w:rPr>
          <w:rStyle w:val="Verwijzing"/>
        </w:rPr>
        <w:t>4.3.2.1</w:t>
      </w:r>
      <w:r w:rsidRPr="00DB219A">
        <w:rPr>
          <w:rStyle w:val="Verwijzing"/>
        </w:rPr>
        <w:fldChar w:fldCharType="end"/>
      </w:r>
      <w:r>
        <w:t xml:space="preserve"> de subelementen van de Inhoudsopgave niet opgenomen en wordt dit element niet nader toegelicht.</w:t>
      </w:r>
    </w:p>
    <w:p w14:paraId="5BD3EA9E" w14:textId="77777777" w:rsidR="00BE25E5" w:rsidRDefault="00BE25E5" w:rsidP="00BE25E5"/>
    <w:p w14:paraId="6BDCA15D" w14:textId="77777777" w:rsidR="00BE25E5" w:rsidRDefault="003F4290" w:rsidP="00BE25E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77777777" w:rsidR="00BE25E5" w:rsidRPr="00136169" w:rsidRDefault="003F4290" w:rsidP="00BE25E5">
      <w:r w:rsidRPr="00FB1FC8">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