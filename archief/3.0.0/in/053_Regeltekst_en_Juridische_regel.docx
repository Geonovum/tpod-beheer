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84718" w14:textId="518326C9" w:rsidR="00BE25E5" w:rsidRPr="000A4B5B" w:rsidRDefault="003F4290" w:rsidP="00BE25E5">
      <w:pPr>
        <w:pStyle w:val="Kop5"/>
      </w:pPr>
      <w:bookmarkStart w:id="112" w:name="_Ref_55f21faf0b04c7f355ecbf4dbe1d51bc_1"/>
      <w:r w:rsidRPr="000A4B5B">
        <w:t>Regeltekst en Juridische regel</w:t>
      </w:r>
      <w:bookmarkEnd w:id="112"/>
    </w:p>
    <w:p w14:paraId="36529B75" w14:textId="304145AD" w:rsidR="00BE25E5" w:rsidRDefault="003F4290" w:rsidP="00BE25E5">
      <w:r w:rsidRPr="00FE32FB">
        <w:t xml:space="preserve">Voor het Lichaam van de Regeling van omgevingsdocumenten met </w:t>
      </w:r>
      <w:r w:rsidRPr="00266C57">
        <w:t xml:space="preserve">Artikelstructuur </w:t>
      </w:r>
      <w:r w:rsidRPr="00FE32FB">
        <w:t xml:space="preserve">onderscheidt IMOW de objecttypen </w:t>
      </w:r>
      <w:r>
        <w:t>Regeltekst en Juridische regel.</w:t>
      </w:r>
    </w:p>
    <w:p w14:paraId="70A0DD87" w14:textId="5EF85602" w:rsidR="00BE25E5" w:rsidRDefault="003F4290" w:rsidP="00BE25E5">
      <w:r w:rsidRPr="000A4B5B">
        <w:t xml:space="preserve">Regeltekst is de IMOW-term voor de kleinste zelfstandige eenheid van (een of meer) bij elkaar horende Juridische regels in een omgevingsdocument met Artikelstructuur: artikel en lid. </w:t>
      </w:r>
      <w:r w:rsidRPr="00ED395B">
        <w:t>Het OW-objecttype Regeltekst is het koppelobject naar</w:t>
      </w:r>
      <w:r>
        <w:t xml:space="preserve"> de </w:t>
      </w:r>
      <w:r w:rsidRPr="00ED395B">
        <w:t>STOP</w:t>
      </w:r>
      <w:r>
        <w:t>-elementen</w:t>
      </w:r>
      <w:r w:rsidRPr="00ED395B">
        <w:t xml:space="preserve"> Artikel en Lid.</w:t>
      </w:r>
      <w:r>
        <w:t xml:space="preserve"> </w:t>
      </w:r>
      <w:r w:rsidRPr="00F50286">
        <w:t>Artikel en Lid</w:t>
      </w:r>
      <w:r>
        <w:t xml:space="preserve"> </w:t>
      </w:r>
      <w:r w:rsidR="00455D4C">
        <w:t xml:space="preserve">zijn </w:t>
      </w:r>
      <w:r w:rsidRPr="008558FF">
        <w:t xml:space="preserve">in STOP </w:t>
      </w:r>
      <w:r w:rsidRPr="00F50286">
        <w:t>elementen</w:t>
      </w:r>
      <w:r>
        <w:t xml:space="preserve"> met </w:t>
      </w:r>
      <w:r w:rsidRPr="00F50286">
        <w:t>inhoud</w:t>
      </w:r>
      <w:r>
        <w:t xml:space="preserve"> en geen structuurelementen</w:t>
      </w:r>
      <w:r w:rsidRPr="00F50286">
        <w:t>.</w:t>
      </w:r>
      <w:r>
        <w:t xml:space="preserve"> </w:t>
      </w:r>
      <w:r w:rsidRPr="000A4B5B">
        <w:t>De Regeltekst is in een tekst concreet aan te wijzen.</w:t>
      </w:r>
    </w:p>
    <w:p w14:paraId="1E2C4AD3" w14:textId="6679F17E" w:rsidR="00BE25E5" w:rsidRPr="007B60F8" w:rsidRDefault="003F4290" w:rsidP="00BE25E5">
      <w:r w:rsidRPr="007E06AB">
        <w:t xml:space="preserve">Het OW-objecttype </w:t>
      </w:r>
      <w:r w:rsidRPr="000A4B5B">
        <w:t xml:space="preserve">Juridische regel </w:t>
      </w:r>
      <w:r>
        <w:t>staat voor</w:t>
      </w:r>
      <w:r w:rsidRPr="000A4B5B">
        <w:t xml:space="preserve"> een abstract concept waarmee een regel met juridische werkingskracht wordt beschreven. Juridische regel wordt gebruikt om aan verschillende onderdelen van een Regeltekst locaties en annotaties met de domeinspecifieke </w:t>
      </w:r>
      <w:r>
        <w:t>OW-object</w:t>
      </w:r>
      <w:r w:rsidRPr="000A4B5B">
        <w:t xml:space="preserve">en (zie daarvoor </w:t>
      </w:r>
      <w:r>
        <w:t xml:space="preserve">hoofdstuk </w:t>
      </w:r>
      <w:r w:rsidRPr="00DB219A">
        <w:rPr>
          <w:rStyle w:val="Verwijzing"/>
        </w:rPr>
        <w:fldChar w:fldCharType="begin"/>
      </w:r>
      <w:r w:rsidRPr="00DB219A">
        <w:rPr>
          <w:rStyle w:val="Verwijzing"/>
        </w:rPr>
        <w:instrText xml:space="preserve"> REF _Ref_a9569fc8919c2559401545e245d54cbc_1 \r \h </w:instrText>
      </w:r>
      <w:r w:rsidRPr="00DB219A">
        <w:rPr>
          <w:rStyle w:val="Verwijzing"/>
        </w:rPr>
      </w:r>
      <w:r w:rsidRPr="00DB219A">
        <w:rPr>
          <w:rStyle w:val="Verwijzing"/>
        </w:rPr>
        <w:fldChar w:fldCharType="separate"/>
      </w:r>
      <w:r w:rsidR="00A269C9">
        <w:rPr>
          <w:rStyle w:val="Verwijzing"/>
        </w:rPr>
        <w:t>7</w:t>
      </w:r>
      <w:r w:rsidRPr="00DB219A">
        <w:rPr>
          <w:rStyle w:val="Verwijzing"/>
        </w:rPr>
        <w:fldChar w:fldCharType="end"/>
      </w:r>
      <w:r w:rsidRPr="00B26823">
        <w:t>) te kunnen koppelen.</w:t>
      </w:r>
    </w:p>
    <w:p w14:paraId="1364087B" w14:textId="1E94ABD4" w:rsidR="00BE25E5" w:rsidRPr="000A4B5B" w:rsidRDefault="003F4290" w:rsidP="00BE25E5">
      <w:r w:rsidRPr="000A4B5B">
        <w:t xml:space="preserve">Regeltekst bevat altijd ten minste één Juridische regel; wanneer dat gewenst is kan Regeltekst meerdere Juridische regels bevatten. </w:t>
      </w:r>
      <w:r>
        <w:t>D</w:t>
      </w:r>
      <w:r w:rsidRPr="003A5C57">
        <w:t xml:space="preserve">e individuele Juridische regels </w:t>
      </w:r>
      <w:r>
        <w:t>i</w:t>
      </w:r>
      <w:r w:rsidRPr="000A4B5B">
        <w:t xml:space="preserve">n een Regeltekst met meerdere Juridische regels zijn </w:t>
      </w:r>
      <w:r>
        <w:t>niet</w:t>
      </w:r>
      <w:r w:rsidRPr="000A4B5B">
        <w:t xml:space="preserve"> als zelfstandige eenheden te identificeren. Bij bevraging in bijvoorbeeld DSO-LV zal altijd de volledige Regeltekst als resultaat worden weergegeven en niet de individuele Juridische regel.</w:t>
      </w:r>
      <w:r>
        <w:t xml:space="preserve"> </w:t>
      </w:r>
      <w:r w:rsidRPr="000A4B5B">
        <w:t>Het is niet verplicht om een Regeltekst in meerdere Juridische regels onder te verdelen.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6" w:author="Nienke Jansen" w:date="2022-04-20T16:44:00Z" w:initials="NJ">
    <w:p w14:paraId="3485225C" w14:textId="3F592D31" w:rsidR="00B47DE8" w:rsidRDefault="00B47DE8">
      <w:pPr>
        <w:pStyle w:val="Tekstopmerking"/>
      </w:pPr>
      <w:r>
        <w:rPr>
          <w:rStyle w:val="Verwijzingopmerking"/>
        </w:rPr>
        <w:annotationRef/>
      </w:r>
      <w:r>
        <w:t>afbeelding moet vervangen worden, te veel objecttypen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8522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0AB6F8" w16cex:dateUtc="2022-04-20T1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85225C" w16cid:durableId="260AB6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516C" w14:textId="77777777" w:rsidR="000E779F" w:rsidRDefault="000E779F">
      <w:r>
        <w:separator/>
      </w:r>
    </w:p>
    <w:p w14:paraId="379D94B8" w14:textId="77777777" w:rsidR="000E779F" w:rsidRDefault="000E779F"/>
  </w:endnote>
  <w:endnote w:type="continuationSeparator" w:id="0">
    <w:p w14:paraId="664E7612" w14:textId="77777777" w:rsidR="000E779F" w:rsidRPr="003C450F" w:rsidRDefault="000E779F" w:rsidP="003C450F"/>
  </w:endnote>
  <w:endnote w:type="continuationNotice" w:id="1">
    <w:p w14:paraId="0D3B6F22" w14:textId="77777777" w:rsidR="000E779F" w:rsidRDefault="000E779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607C" w14:textId="77777777" w:rsidR="003075FC" w:rsidRDefault="003075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CC0E" w14:textId="77777777" w:rsidR="003075FC" w:rsidRDefault="003075FC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CF3D63" w:rsidRPr="006B1455" w:rsidRDefault="00C544F1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83828" w14:textId="77777777" w:rsidR="00C02202" w:rsidRPr="006B1455" w:rsidRDefault="00C02202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0BF1000" w14:textId="77777777" w:rsidR="00C02202" w:rsidRPr="00BC3B53" w:rsidRDefault="00C02202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07D2" w14:textId="77777777" w:rsidR="000E779F" w:rsidRPr="00B35331" w:rsidRDefault="000E779F" w:rsidP="00577995">
      <w:pPr>
        <w:pStyle w:val="Voettekst"/>
      </w:pPr>
    </w:p>
  </w:footnote>
  <w:footnote w:type="continuationSeparator" w:id="0">
    <w:p w14:paraId="5EE66D1A" w14:textId="77777777" w:rsidR="000E779F" w:rsidRDefault="000E779F">
      <w:r>
        <w:continuationSeparator/>
      </w:r>
    </w:p>
    <w:p w14:paraId="48F4761B" w14:textId="77777777" w:rsidR="000E779F" w:rsidRDefault="000E779F"/>
    <w:p w14:paraId="6563C6B8" w14:textId="77777777" w:rsidR="000E779F" w:rsidRDefault="000E779F"/>
  </w:footnote>
  <w:footnote w:type="continuationNotice" w:id="1">
    <w:p w14:paraId="78BBADB9" w14:textId="77777777" w:rsidR="000E779F" w:rsidRDefault="000E779F">
      <w:pPr>
        <w:spacing w:line="240" w:lineRule="auto"/>
      </w:pPr>
    </w:p>
  </w:footnote>
  <w:footnote w:id="2">
    <w:p w14:paraId="12A49644" w14:textId="77777777" w:rsidR="00B8223B" w:rsidRDefault="00B8223B" w:rsidP="00B8223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4">
    <w:p w14:paraId="55BE0E8A" w14:textId="429752D9" w:rsidR="003D238D" w:rsidRDefault="003D238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3D238D">
        <w:t>16.85 lid 2 onder a Ow</w:t>
      </w:r>
    </w:p>
  </w:footnote>
  <w:footnote w:id="5">
    <w:p w14:paraId="10CE5D4F" w14:textId="28251530" w:rsidR="000B17B0" w:rsidRDefault="000B17B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1F2A2E">
        <w:t xml:space="preserve">Artikel 7:1 lid 1 </w:t>
      </w:r>
      <w:r w:rsidR="005530C8">
        <w:t>onderdeel g</w:t>
      </w:r>
      <w:r w:rsidR="00C94C4A">
        <w:t xml:space="preserve"> en</w:t>
      </w:r>
      <w:r w:rsidR="005530C8">
        <w:t xml:space="preserve"> </w:t>
      </w:r>
      <w:r w:rsidR="0042601A">
        <w:t xml:space="preserve">Bijlage </w:t>
      </w:r>
      <w:r w:rsidR="009D3049" w:rsidRPr="009D3049">
        <w:t>1 Awb (</w:t>
      </w:r>
      <w:r w:rsidR="000E59A4">
        <w:t>Regeling rechtstreeks beroep, geen voorafgaand bezwaar</w:t>
      </w:r>
      <w:r w:rsidR="009D3049" w:rsidRPr="009D3049">
        <w:t>)</w:t>
      </w:r>
      <w:r w:rsidR="00247FA4">
        <w:t>;</w:t>
      </w:r>
      <w:r w:rsidR="00B137D2">
        <w:t xml:space="preserve"> </w:t>
      </w:r>
      <w:r w:rsidR="00247FA4" w:rsidRPr="00247FA4">
        <w:t>artikel 8:6 lid 1</w:t>
      </w:r>
      <w:r w:rsidR="009D3049">
        <w:t xml:space="preserve"> en Bijlage </w:t>
      </w:r>
      <w:r w:rsidR="009D3049" w:rsidRPr="009D3049">
        <w:t>2 artikel 2 Awb (</w:t>
      </w:r>
      <w:r w:rsidR="00B14940">
        <w:t>B</w:t>
      </w:r>
      <w:r w:rsidR="009D3049" w:rsidRPr="009D3049">
        <w:t>eroep bij de Afdeling bestuursrechtspraak van de Raad van State)</w:t>
      </w:r>
      <w:r w:rsidR="00421FD4">
        <w:t xml:space="preserve">, voor zover </w:t>
      </w:r>
      <w:r w:rsidR="00C307E7" w:rsidRPr="00C307E7">
        <w:t>artikel 16.85 Ow niet van toepassing is</w:t>
      </w:r>
    </w:p>
  </w:footnote>
  <w:footnote w:id="6">
    <w:p w14:paraId="696D0B25" w14:textId="77777777" w:rsidR="00D816AE" w:rsidRDefault="00D816AE" w:rsidP="00D816A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3:41 lid 1 Awb</w:t>
      </w:r>
    </w:p>
  </w:footnote>
  <w:footnote w:id="7">
    <w:p w14:paraId="19839FDE" w14:textId="238D62D9" w:rsidR="0073503E" w:rsidRDefault="0073503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10.6a Omgevingsbesluit</w:t>
      </w:r>
    </w:p>
  </w:footnote>
  <w:footnote w:id="8">
    <w:p w14:paraId="4DA45DB1" w14:textId="3D674A81" w:rsidR="000576E0" w:rsidRDefault="000576E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576E0">
        <w:t>Artikel</w:t>
      </w:r>
      <w:r w:rsidR="000E6AFB">
        <w:t>en 20.21 en</w:t>
      </w:r>
      <w:r w:rsidRPr="000576E0">
        <w:t xml:space="preserve"> 20.26 Ow</w:t>
      </w:r>
      <w:r w:rsidR="000E6AFB">
        <w:t xml:space="preserve">, </w:t>
      </w:r>
      <w:r w:rsidR="004024DC" w:rsidRPr="004024DC">
        <w:t>artikel 14.4 O</w:t>
      </w:r>
      <w:r w:rsidR="004024DC">
        <w:t>mgevingsbesluit</w:t>
      </w:r>
      <w:r w:rsidR="00CB512D">
        <w:t>,</w:t>
      </w:r>
      <w:r w:rsidR="004024DC">
        <w:t xml:space="preserve"> </w:t>
      </w:r>
      <w:r w:rsidR="00B13FA8">
        <w:t>a</w:t>
      </w:r>
      <w:r w:rsidR="00B13FA8" w:rsidRPr="00B13FA8">
        <w:t>rtikel 16.4a</w:t>
      </w:r>
      <w:r w:rsidR="00B13FA8">
        <w:t xml:space="preserve"> Omgevingsregeling</w:t>
      </w:r>
      <w:r w:rsidR="00CB512D">
        <w:t xml:space="preserve"> en artikel 2 en bijlage 4 </w:t>
      </w:r>
      <w:r w:rsidR="00AC1631" w:rsidRPr="00AC1631">
        <w:t>Regeling standaarden publicaties Omgevingswet</w:t>
      </w:r>
    </w:p>
  </w:footnote>
  <w:footnote w:id="9">
    <w:p w14:paraId="6C4760A8" w14:textId="1189FBB5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0">
    <w:p w14:paraId="2EA0E4BF" w14:textId="7AC12489" w:rsidR="00CB661D" w:rsidRDefault="00CB661D" w:rsidP="00CB661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E54BBD">
        <w:t>5.2</w:t>
      </w:r>
      <w:r>
        <w:fldChar w:fldCharType="end"/>
      </w:r>
      <w:r>
        <w:t xml:space="preserve">. Dit is het deel dat wordt geannoteerd met OW-objecten, zie daarvoor hoofdstuk </w:t>
      </w:r>
      <w:r w:rsidR="00713AEC">
        <w:fldChar w:fldCharType="begin"/>
      </w:r>
      <w:r w:rsidR="00713AEC">
        <w:instrText xml:space="preserve"> REF _Ref_e25eb2d38c8206df62dff5defc49ca5b_3 \n \h </w:instrText>
      </w:r>
      <w:r w:rsidR="00713AEC">
        <w:fldChar w:fldCharType="separate"/>
      </w:r>
      <w:r w:rsidR="00E54BBD">
        <w:t>7</w:t>
      </w:r>
      <w:r w:rsidR="00713AEC">
        <w:fldChar w:fldCharType="end"/>
      </w:r>
    </w:p>
  </w:footnote>
  <w:footnote w:id="11">
    <w:p w14:paraId="2D986D31" w14:textId="44A39CCA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A00AFB">
        <w:fldChar w:fldCharType="begin"/>
      </w:r>
      <w:r w:rsidR="00A00AFB">
        <w:instrText xml:space="preserve"> REF _Ref74072191 \n \h </w:instrText>
      </w:r>
      <w:r w:rsidR="00A00AFB">
        <w:fldChar w:fldCharType="separate"/>
      </w:r>
      <w:r w:rsidR="00E54BBD">
        <w:t>4</w:t>
      </w:r>
      <w:r w:rsidR="00A00AFB">
        <w:fldChar w:fldCharType="end"/>
      </w:r>
    </w:p>
  </w:footnote>
  <w:footnote w:id="12">
    <w:p w14:paraId="5F985C00" w14:textId="77777777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3">
    <w:p w14:paraId="730E46F6" w14:textId="2597D58C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4">
    <w:p w14:paraId="024F063B" w14:textId="36C4A294" w:rsidR="00BE25E5" w:rsidRDefault="003F429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2683" w14:textId="77777777" w:rsidR="003075FC" w:rsidRDefault="003075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CF3D63" w:rsidRPr="00BC3B53" w:rsidRDefault="00C544F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725A1043" w:rsidR="00CF3D63" w:rsidRPr="00FA6FAC" w:rsidRDefault="00C544F1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12E4EADE" w:rsidR="00CF3D63" w:rsidRPr="00B60860" w:rsidRDefault="00C544F1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CF3D63" w:rsidRPr="00B60860" w:rsidRDefault="00C544F1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CF3D63" w:rsidRPr="00CA6C0C" w:rsidRDefault="00C544F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3DBE6502" w:rsidR="00CF3D63" w:rsidRPr="00CA6C0C" w:rsidRDefault="00C544F1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7 januari 2022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CF3D63" w:rsidRPr="00EB5B83" w:rsidRDefault="00CF3D6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00C3" w14:textId="77777777" w:rsidR="003075FC" w:rsidRDefault="003075FC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1F00B5D0" w:rsidR="00CF3D63" w:rsidRDefault="00C544F1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292D" w14:textId="29A0E29E" w:rsidR="00C02202" w:rsidRDefault="00C02202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847981">
    <w:abstractNumId w:val="5"/>
  </w:num>
  <w:num w:numId="2" w16cid:durableId="2123528994">
    <w:abstractNumId w:val="19"/>
  </w:num>
  <w:num w:numId="3" w16cid:durableId="1839999761">
    <w:abstractNumId w:val="14"/>
  </w:num>
  <w:num w:numId="4" w16cid:durableId="2038774209">
    <w:abstractNumId w:val="2"/>
  </w:num>
  <w:num w:numId="5" w16cid:durableId="844953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2618420">
    <w:abstractNumId w:val="7"/>
  </w:num>
  <w:num w:numId="7" w16cid:durableId="1314721126">
    <w:abstractNumId w:val="11"/>
  </w:num>
  <w:num w:numId="8" w16cid:durableId="1060246818">
    <w:abstractNumId w:val="6"/>
  </w:num>
  <w:num w:numId="9" w16cid:durableId="599678150">
    <w:abstractNumId w:val="9"/>
  </w:num>
  <w:num w:numId="10" w16cid:durableId="1434588116">
    <w:abstractNumId w:val="16"/>
  </w:num>
  <w:num w:numId="11" w16cid:durableId="900020788">
    <w:abstractNumId w:val="13"/>
  </w:num>
  <w:num w:numId="12" w16cid:durableId="2030334198">
    <w:abstractNumId w:val="8"/>
  </w:num>
  <w:num w:numId="13" w16cid:durableId="1200631409">
    <w:abstractNumId w:val="4"/>
  </w:num>
  <w:num w:numId="14" w16cid:durableId="1971397953">
    <w:abstractNumId w:val="1"/>
  </w:num>
  <w:num w:numId="15" w16cid:durableId="1398360932">
    <w:abstractNumId w:val="10"/>
  </w:num>
  <w:num w:numId="16" w16cid:durableId="1758359908">
    <w:abstractNumId w:val="20"/>
  </w:num>
  <w:num w:numId="17" w16cid:durableId="843206213">
    <w:abstractNumId w:val="12"/>
  </w:num>
  <w:num w:numId="18" w16cid:durableId="1709065610">
    <w:abstractNumId w:val="15"/>
  </w:num>
  <w:num w:numId="19" w16cid:durableId="1715159547">
    <w:abstractNumId w:val="3"/>
  </w:num>
  <w:num w:numId="20" w16cid:durableId="8523036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87563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2258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4145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64337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17290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22757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65350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6033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511406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43743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31485278">
    <w:abstractNumId w:val="0"/>
  </w:num>
  <w:num w:numId="32" w16cid:durableId="1499491874">
    <w:abstractNumId w:val="17"/>
  </w:num>
  <w:num w:numId="33" w16cid:durableId="1289701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5469137">
    <w:abstractNumId w:val="18"/>
  </w:num>
  <w:num w:numId="35" w16cid:durableId="164057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34932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05977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999462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4274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488666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825955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79348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7 januari 2022"/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07F27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E7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5B1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104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19A"/>
    <w:rsid w:val="000353E9"/>
    <w:rsid w:val="0003583D"/>
    <w:rsid w:val="00035964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5E15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2F9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22A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6E0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83F"/>
    <w:rsid w:val="00062E54"/>
    <w:rsid w:val="00063A47"/>
    <w:rsid w:val="00063E39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B90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5EBE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92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470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1CB"/>
    <w:rsid w:val="000A64EC"/>
    <w:rsid w:val="000A6588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D5D"/>
    <w:rsid w:val="000B0E84"/>
    <w:rsid w:val="000B1261"/>
    <w:rsid w:val="000B12ED"/>
    <w:rsid w:val="000B12F5"/>
    <w:rsid w:val="000B168E"/>
    <w:rsid w:val="000B16C3"/>
    <w:rsid w:val="000B17B0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DA2"/>
    <w:rsid w:val="000B4E74"/>
    <w:rsid w:val="000B51B2"/>
    <w:rsid w:val="000B51C1"/>
    <w:rsid w:val="000B5242"/>
    <w:rsid w:val="000B5465"/>
    <w:rsid w:val="000B597C"/>
    <w:rsid w:val="000B6C7A"/>
    <w:rsid w:val="000B6CD1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00"/>
    <w:rsid w:val="000C57D6"/>
    <w:rsid w:val="000C595C"/>
    <w:rsid w:val="000C5DE9"/>
    <w:rsid w:val="000C5E89"/>
    <w:rsid w:val="000C5F15"/>
    <w:rsid w:val="000C611F"/>
    <w:rsid w:val="000C636D"/>
    <w:rsid w:val="000C6791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EBC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9A4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AD3"/>
    <w:rsid w:val="000E6AFB"/>
    <w:rsid w:val="000E6E18"/>
    <w:rsid w:val="000E6F7B"/>
    <w:rsid w:val="000E779F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08C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A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13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162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786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D67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47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CEB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EC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2D5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B8E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65A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B88"/>
    <w:rsid w:val="00193C1A"/>
    <w:rsid w:val="00193D08"/>
    <w:rsid w:val="00193D50"/>
    <w:rsid w:val="00193D81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73B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149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AF7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7EC"/>
    <w:rsid w:val="001C4A5A"/>
    <w:rsid w:val="001C4B4B"/>
    <w:rsid w:val="001C4D63"/>
    <w:rsid w:val="001C4F6D"/>
    <w:rsid w:val="001C4F82"/>
    <w:rsid w:val="001C50F1"/>
    <w:rsid w:val="001C5102"/>
    <w:rsid w:val="001C5AB2"/>
    <w:rsid w:val="001C5F9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AD6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2A2E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2F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3DD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1F4"/>
    <w:rsid w:val="002104AE"/>
    <w:rsid w:val="00210742"/>
    <w:rsid w:val="00210771"/>
    <w:rsid w:val="002107D3"/>
    <w:rsid w:val="00210ADA"/>
    <w:rsid w:val="00210E63"/>
    <w:rsid w:val="00211044"/>
    <w:rsid w:val="00211216"/>
    <w:rsid w:val="0021153E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47FA4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117"/>
    <w:rsid w:val="002703D9"/>
    <w:rsid w:val="002705C8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4D1B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C59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349"/>
    <w:rsid w:val="00292886"/>
    <w:rsid w:val="002928C5"/>
    <w:rsid w:val="00292A73"/>
    <w:rsid w:val="00293069"/>
    <w:rsid w:val="00293164"/>
    <w:rsid w:val="00293214"/>
    <w:rsid w:val="002941AD"/>
    <w:rsid w:val="00294661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D4C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C0D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33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4F08"/>
    <w:rsid w:val="002D4F6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4ECE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1D7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26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43F"/>
    <w:rsid w:val="00304618"/>
    <w:rsid w:val="003047BC"/>
    <w:rsid w:val="00304CC6"/>
    <w:rsid w:val="00304F9F"/>
    <w:rsid w:val="0030510F"/>
    <w:rsid w:val="003051EF"/>
    <w:rsid w:val="00305235"/>
    <w:rsid w:val="003052F4"/>
    <w:rsid w:val="00305588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5FC"/>
    <w:rsid w:val="003076D2"/>
    <w:rsid w:val="00307BD9"/>
    <w:rsid w:val="00307EE7"/>
    <w:rsid w:val="003101FB"/>
    <w:rsid w:val="003102B9"/>
    <w:rsid w:val="00310AB8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2B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7F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55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342"/>
    <w:rsid w:val="003424DF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4FE3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09E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551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5ED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15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58"/>
    <w:rsid w:val="003A2961"/>
    <w:rsid w:val="003A2A42"/>
    <w:rsid w:val="003A2A5B"/>
    <w:rsid w:val="003A2AE5"/>
    <w:rsid w:val="003A2EE8"/>
    <w:rsid w:val="003A2F3B"/>
    <w:rsid w:val="003A2F95"/>
    <w:rsid w:val="003A3813"/>
    <w:rsid w:val="003A395A"/>
    <w:rsid w:val="003A3A34"/>
    <w:rsid w:val="003A3A9C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D50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2AF"/>
    <w:rsid w:val="003C63E7"/>
    <w:rsid w:val="003C648E"/>
    <w:rsid w:val="003C6986"/>
    <w:rsid w:val="003C6ADD"/>
    <w:rsid w:val="003C6C1E"/>
    <w:rsid w:val="003C6CE7"/>
    <w:rsid w:val="003C6DE3"/>
    <w:rsid w:val="003C75AA"/>
    <w:rsid w:val="003C7769"/>
    <w:rsid w:val="003C7C95"/>
    <w:rsid w:val="003C7F4F"/>
    <w:rsid w:val="003C7FEB"/>
    <w:rsid w:val="003D031B"/>
    <w:rsid w:val="003D0BA8"/>
    <w:rsid w:val="003D0C2F"/>
    <w:rsid w:val="003D0D12"/>
    <w:rsid w:val="003D0E25"/>
    <w:rsid w:val="003D137C"/>
    <w:rsid w:val="003D162F"/>
    <w:rsid w:val="003D17AF"/>
    <w:rsid w:val="003D1C92"/>
    <w:rsid w:val="003D1CEF"/>
    <w:rsid w:val="003D214A"/>
    <w:rsid w:val="003D223D"/>
    <w:rsid w:val="003D238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39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AD9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C5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90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3F7F14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288"/>
    <w:rsid w:val="0040236B"/>
    <w:rsid w:val="004024DC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1CA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1FD4"/>
    <w:rsid w:val="00422036"/>
    <w:rsid w:val="004223FF"/>
    <w:rsid w:val="0042257D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1A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3F6A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4D83"/>
    <w:rsid w:val="004551A3"/>
    <w:rsid w:val="00455433"/>
    <w:rsid w:val="0045555E"/>
    <w:rsid w:val="0045571F"/>
    <w:rsid w:val="00455920"/>
    <w:rsid w:val="00455B28"/>
    <w:rsid w:val="00455D4C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EC2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1F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D0C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6B5"/>
    <w:rsid w:val="00486967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1EB"/>
    <w:rsid w:val="00492678"/>
    <w:rsid w:val="004926E4"/>
    <w:rsid w:val="004929FB"/>
    <w:rsid w:val="004930B3"/>
    <w:rsid w:val="0049317C"/>
    <w:rsid w:val="00493231"/>
    <w:rsid w:val="0049389D"/>
    <w:rsid w:val="00493D6D"/>
    <w:rsid w:val="0049410E"/>
    <w:rsid w:val="0049422F"/>
    <w:rsid w:val="00494702"/>
    <w:rsid w:val="004954F2"/>
    <w:rsid w:val="004955B5"/>
    <w:rsid w:val="004959BE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0B4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915"/>
    <w:rsid w:val="004B4E05"/>
    <w:rsid w:val="004B5289"/>
    <w:rsid w:val="004B53D2"/>
    <w:rsid w:val="004B548B"/>
    <w:rsid w:val="004B5650"/>
    <w:rsid w:val="004B575D"/>
    <w:rsid w:val="004B59F6"/>
    <w:rsid w:val="004B675B"/>
    <w:rsid w:val="004B6A53"/>
    <w:rsid w:val="004B70B0"/>
    <w:rsid w:val="004B73BF"/>
    <w:rsid w:val="004B7635"/>
    <w:rsid w:val="004B783C"/>
    <w:rsid w:val="004B7C40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B9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21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2E15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ABE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2E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C93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DAD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7BD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36D"/>
    <w:rsid w:val="00512D86"/>
    <w:rsid w:val="00512FF0"/>
    <w:rsid w:val="005133CE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0FB2"/>
    <w:rsid w:val="00531493"/>
    <w:rsid w:val="00531982"/>
    <w:rsid w:val="00531AE6"/>
    <w:rsid w:val="00531C50"/>
    <w:rsid w:val="0053206D"/>
    <w:rsid w:val="005322C6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2876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0C8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B30"/>
    <w:rsid w:val="00563D4A"/>
    <w:rsid w:val="00563D9A"/>
    <w:rsid w:val="00563E9C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6DB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3A7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CD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233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2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26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3A9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216"/>
    <w:rsid w:val="005F43E5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226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17F70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724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A9F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319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97A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19A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B8B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193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7D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30F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55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CDF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D5E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710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38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5FE"/>
    <w:rsid w:val="00704B56"/>
    <w:rsid w:val="00704CAE"/>
    <w:rsid w:val="00704F39"/>
    <w:rsid w:val="00704FE9"/>
    <w:rsid w:val="0070508F"/>
    <w:rsid w:val="0070515D"/>
    <w:rsid w:val="00705212"/>
    <w:rsid w:val="00705507"/>
    <w:rsid w:val="00705726"/>
    <w:rsid w:val="007059AA"/>
    <w:rsid w:val="00705C3F"/>
    <w:rsid w:val="00705CAC"/>
    <w:rsid w:val="00705E23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2FEB"/>
    <w:rsid w:val="0071324A"/>
    <w:rsid w:val="007134CE"/>
    <w:rsid w:val="00713AEC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D82"/>
    <w:rsid w:val="00721F67"/>
    <w:rsid w:val="0072264B"/>
    <w:rsid w:val="007229FE"/>
    <w:rsid w:val="00722CB3"/>
    <w:rsid w:val="00722D86"/>
    <w:rsid w:val="0072310F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6A5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4B"/>
    <w:rsid w:val="00732ABA"/>
    <w:rsid w:val="00733571"/>
    <w:rsid w:val="0073358E"/>
    <w:rsid w:val="00733842"/>
    <w:rsid w:val="00733FAF"/>
    <w:rsid w:val="007340C3"/>
    <w:rsid w:val="00734147"/>
    <w:rsid w:val="0073438E"/>
    <w:rsid w:val="00734409"/>
    <w:rsid w:val="007344A4"/>
    <w:rsid w:val="00734852"/>
    <w:rsid w:val="007349A7"/>
    <w:rsid w:val="00734C0A"/>
    <w:rsid w:val="00734C6B"/>
    <w:rsid w:val="00734DB8"/>
    <w:rsid w:val="00734E96"/>
    <w:rsid w:val="0073503E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A32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315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59B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285"/>
    <w:rsid w:val="00771A63"/>
    <w:rsid w:val="00771B42"/>
    <w:rsid w:val="00771E09"/>
    <w:rsid w:val="007721A6"/>
    <w:rsid w:val="00772378"/>
    <w:rsid w:val="00772474"/>
    <w:rsid w:val="00772982"/>
    <w:rsid w:val="00772C4A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9DB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077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4A"/>
    <w:rsid w:val="007843D4"/>
    <w:rsid w:val="007847C5"/>
    <w:rsid w:val="00785587"/>
    <w:rsid w:val="007857FE"/>
    <w:rsid w:val="00786175"/>
    <w:rsid w:val="00786187"/>
    <w:rsid w:val="00786641"/>
    <w:rsid w:val="007867E5"/>
    <w:rsid w:val="00786ED2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66D6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002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BFB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55B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D7BC2"/>
    <w:rsid w:val="007E02EA"/>
    <w:rsid w:val="007E09D3"/>
    <w:rsid w:val="007E0D10"/>
    <w:rsid w:val="007E1134"/>
    <w:rsid w:val="007E1719"/>
    <w:rsid w:val="007E1AB0"/>
    <w:rsid w:val="007E1AE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0F30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A1B"/>
    <w:rsid w:val="00802C1A"/>
    <w:rsid w:val="00802E89"/>
    <w:rsid w:val="00802FB6"/>
    <w:rsid w:val="00803343"/>
    <w:rsid w:val="0080342C"/>
    <w:rsid w:val="00803475"/>
    <w:rsid w:val="00803EBC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45E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37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B0F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D82"/>
    <w:rsid w:val="00836ED0"/>
    <w:rsid w:val="00836FB7"/>
    <w:rsid w:val="008374AA"/>
    <w:rsid w:val="00837D67"/>
    <w:rsid w:val="00837DFF"/>
    <w:rsid w:val="0084007B"/>
    <w:rsid w:val="0084014B"/>
    <w:rsid w:val="008401C7"/>
    <w:rsid w:val="00840714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5CE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4C6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6C9B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489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720"/>
    <w:rsid w:val="00887B2B"/>
    <w:rsid w:val="00887C57"/>
    <w:rsid w:val="00887D01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1A6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D4E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9FF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01F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3B2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095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CD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4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7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6AD"/>
    <w:rsid w:val="0090481F"/>
    <w:rsid w:val="00904A0B"/>
    <w:rsid w:val="00904A29"/>
    <w:rsid w:val="009051C5"/>
    <w:rsid w:val="00905599"/>
    <w:rsid w:val="009057D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5BC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5F7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3D8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E58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ED1"/>
    <w:rsid w:val="00962FF1"/>
    <w:rsid w:val="009634DD"/>
    <w:rsid w:val="0096350C"/>
    <w:rsid w:val="009649A4"/>
    <w:rsid w:val="00964C9C"/>
    <w:rsid w:val="00964FBA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07C"/>
    <w:rsid w:val="009752E5"/>
    <w:rsid w:val="009754D3"/>
    <w:rsid w:val="00975692"/>
    <w:rsid w:val="00976268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CE2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4AA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B0D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08F"/>
    <w:rsid w:val="009C0174"/>
    <w:rsid w:val="009C021F"/>
    <w:rsid w:val="009C031F"/>
    <w:rsid w:val="009C0570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312"/>
    <w:rsid w:val="009C562B"/>
    <w:rsid w:val="009C56B0"/>
    <w:rsid w:val="009C5D35"/>
    <w:rsid w:val="009C5F28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6D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049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C15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0EB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9E7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A3"/>
    <w:rsid w:val="00A002F9"/>
    <w:rsid w:val="00A00AFB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4EC1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44B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9C9"/>
    <w:rsid w:val="00A26B5D"/>
    <w:rsid w:val="00A26D5C"/>
    <w:rsid w:val="00A270B4"/>
    <w:rsid w:val="00A274DD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D1E"/>
    <w:rsid w:val="00A36E3B"/>
    <w:rsid w:val="00A36E8D"/>
    <w:rsid w:val="00A36F0A"/>
    <w:rsid w:val="00A37068"/>
    <w:rsid w:val="00A370E6"/>
    <w:rsid w:val="00A37AD2"/>
    <w:rsid w:val="00A37D90"/>
    <w:rsid w:val="00A37D94"/>
    <w:rsid w:val="00A37E02"/>
    <w:rsid w:val="00A37F21"/>
    <w:rsid w:val="00A401C1"/>
    <w:rsid w:val="00A405BA"/>
    <w:rsid w:val="00A405DE"/>
    <w:rsid w:val="00A40636"/>
    <w:rsid w:val="00A40684"/>
    <w:rsid w:val="00A41189"/>
    <w:rsid w:val="00A4136C"/>
    <w:rsid w:val="00A41401"/>
    <w:rsid w:val="00A42016"/>
    <w:rsid w:val="00A42314"/>
    <w:rsid w:val="00A42FE6"/>
    <w:rsid w:val="00A4311C"/>
    <w:rsid w:val="00A4363D"/>
    <w:rsid w:val="00A43853"/>
    <w:rsid w:val="00A43A92"/>
    <w:rsid w:val="00A43D7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5F9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1BC5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7E4"/>
    <w:rsid w:val="00A6090A"/>
    <w:rsid w:val="00A60BDB"/>
    <w:rsid w:val="00A60C26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3F0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5E90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E8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33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63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165"/>
    <w:rsid w:val="00AC564D"/>
    <w:rsid w:val="00AC577D"/>
    <w:rsid w:val="00AC5A4A"/>
    <w:rsid w:val="00AC5A9C"/>
    <w:rsid w:val="00AC5B25"/>
    <w:rsid w:val="00AC6B73"/>
    <w:rsid w:val="00AC6E16"/>
    <w:rsid w:val="00AC7451"/>
    <w:rsid w:val="00AC7682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27F"/>
    <w:rsid w:val="00AD1AD7"/>
    <w:rsid w:val="00AD1DD6"/>
    <w:rsid w:val="00AD2224"/>
    <w:rsid w:val="00AD2238"/>
    <w:rsid w:val="00AD25C1"/>
    <w:rsid w:val="00AD27A9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E7CE9"/>
    <w:rsid w:val="00AE7D28"/>
    <w:rsid w:val="00AE7D6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8BF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A86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A95"/>
    <w:rsid w:val="00B03CCB"/>
    <w:rsid w:val="00B03D87"/>
    <w:rsid w:val="00B04073"/>
    <w:rsid w:val="00B04107"/>
    <w:rsid w:val="00B04275"/>
    <w:rsid w:val="00B045F3"/>
    <w:rsid w:val="00B04B93"/>
    <w:rsid w:val="00B04C39"/>
    <w:rsid w:val="00B05104"/>
    <w:rsid w:val="00B05116"/>
    <w:rsid w:val="00B05120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74A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7D2"/>
    <w:rsid w:val="00B13A15"/>
    <w:rsid w:val="00B13A8D"/>
    <w:rsid w:val="00B13C39"/>
    <w:rsid w:val="00B13D92"/>
    <w:rsid w:val="00B13FA8"/>
    <w:rsid w:val="00B142E3"/>
    <w:rsid w:val="00B146C9"/>
    <w:rsid w:val="00B14940"/>
    <w:rsid w:val="00B14DA2"/>
    <w:rsid w:val="00B14F65"/>
    <w:rsid w:val="00B14F9F"/>
    <w:rsid w:val="00B152EB"/>
    <w:rsid w:val="00B1567D"/>
    <w:rsid w:val="00B15986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0CB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C13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DE8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6E9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23B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14E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B04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7BD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27"/>
    <w:rsid w:val="00BA3EE9"/>
    <w:rsid w:val="00BA3F47"/>
    <w:rsid w:val="00BA3F74"/>
    <w:rsid w:val="00BA47E4"/>
    <w:rsid w:val="00BA4AD8"/>
    <w:rsid w:val="00BA522D"/>
    <w:rsid w:val="00BA5358"/>
    <w:rsid w:val="00BA53A3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6C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514"/>
    <w:rsid w:val="00BC27AF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276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C47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4C4"/>
    <w:rsid w:val="00BE25E5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B7C"/>
    <w:rsid w:val="00C01C2D"/>
    <w:rsid w:val="00C01C45"/>
    <w:rsid w:val="00C01D6B"/>
    <w:rsid w:val="00C01DA0"/>
    <w:rsid w:val="00C01FAB"/>
    <w:rsid w:val="00C021DF"/>
    <w:rsid w:val="00C02202"/>
    <w:rsid w:val="00C022C5"/>
    <w:rsid w:val="00C0233B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89C"/>
    <w:rsid w:val="00C06CFF"/>
    <w:rsid w:val="00C06D5E"/>
    <w:rsid w:val="00C06E25"/>
    <w:rsid w:val="00C06F7E"/>
    <w:rsid w:val="00C071A9"/>
    <w:rsid w:val="00C07504"/>
    <w:rsid w:val="00C07567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B2F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996"/>
    <w:rsid w:val="00C22AAA"/>
    <w:rsid w:val="00C22B87"/>
    <w:rsid w:val="00C22C4C"/>
    <w:rsid w:val="00C22F67"/>
    <w:rsid w:val="00C231B1"/>
    <w:rsid w:val="00C2362C"/>
    <w:rsid w:val="00C23683"/>
    <w:rsid w:val="00C23AB0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7E7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4F1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224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BF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3BBA"/>
    <w:rsid w:val="00C942B6"/>
    <w:rsid w:val="00C9454F"/>
    <w:rsid w:val="00C9476D"/>
    <w:rsid w:val="00C9479A"/>
    <w:rsid w:val="00C94AFC"/>
    <w:rsid w:val="00C94C1F"/>
    <w:rsid w:val="00C94C4A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99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16B"/>
    <w:rsid w:val="00CB1420"/>
    <w:rsid w:val="00CB15FD"/>
    <w:rsid w:val="00CB177A"/>
    <w:rsid w:val="00CB18E7"/>
    <w:rsid w:val="00CB1984"/>
    <w:rsid w:val="00CB19FB"/>
    <w:rsid w:val="00CB1A22"/>
    <w:rsid w:val="00CB1D55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12D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61D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509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2E84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CEC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636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5D"/>
    <w:rsid w:val="00CE3573"/>
    <w:rsid w:val="00CE397C"/>
    <w:rsid w:val="00CE3A38"/>
    <w:rsid w:val="00CE3CAE"/>
    <w:rsid w:val="00CE3DCB"/>
    <w:rsid w:val="00CE3E7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6D1"/>
    <w:rsid w:val="00CF2C46"/>
    <w:rsid w:val="00CF2F38"/>
    <w:rsid w:val="00CF31B0"/>
    <w:rsid w:val="00CF347E"/>
    <w:rsid w:val="00CF36BE"/>
    <w:rsid w:val="00CF3994"/>
    <w:rsid w:val="00CF3A16"/>
    <w:rsid w:val="00CF3B7B"/>
    <w:rsid w:val="00CF3BDF"/>
    <w:rsid w:val="00CF3C0F"/>
    <w:rsid w:val="00CF3D63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98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0F1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5F7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1E36"/>
    <w:rsid w:val="00D4217D"/>
    <w:rsid w:val="00D4246D"/>
    <w:rsid w:val="00D42669"/>
    <w:rsid w:val="00D42C38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AD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347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54"/>
    <w:rsid w:val="00D546E5"/>
    <w:rsid w:val="00D54C5F"/>
    <w:rsid w:val="00D54FA2"/>
    <w:rsid w:val="00D55068"/>
    <w:rsid w:val="00D55138"/>
    <w:rsid w:val="00D552AD"/>
    <w:rsid w:val="00D556AB"/>
    <w:rsid w:val="00D556EA"/>
    <w:rsid w:val="00D55B2E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548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39B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AE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57C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19A"/>
    <w:rsid w:val="00DB224E"/>
    <w:rsid w:val="00DB273B"/>
    <w:rsid w:val="00DB277B"/>
    <w:rsid w:val="00DB2AB2"/>
    <w:rsid w:val="00DB2C95"/>
    <w:rsid w:val="00DB3267"/>
    <w:rsid w:val="00DB388B"/>
    <w:rsid w:val="00DB3FD4"/>
    <w:rsid w:val="00DB4118"/>
    <w:rsid w:val="00DB4655"/>
    <w:rsid w:val="00DB4663"/>
    <w:rsid w:val="00DB4998"/>
    <w:rsid w:val="00DB4A15"/>
    <w:rsid w:val="00DB4E2D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578"/>
    <w:rsid w:val="00DB66D6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1EB1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91C"/>
    <w:rsid w:val="00DC6964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C48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D7854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343"/>
    <w:rsid w:val="00DF04A7"/>
    <w:rsid w:val="00DF0655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AF0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9A"/>
    <w:rsid w:val="00DF68C4"/>
    <w:rsid w:val="00DF68EA"/>
    <w:rsid w:val="00DF691B"/>
    <w:rsid w:val="00DF6B56"/>
    <w:rsid w:val="00DF6B8B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3F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7A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3A8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B1F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D46"/>
    <w:rsid w:val="00E32FDF"/>
    <w:rsid w:val="00E33EDD"/>
    <w:rsid w:val="00E34174"/>
    <w:rsid w:val="00E3423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59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BBD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A4"/>
    <w:rsid w:val="00E77857"/>
    <w:rsid w:val="00E778C0"/>
    <w:rsid w:val="00E778DD"/>
    <w:rsid w:val="00E77A0D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4DA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9E6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12B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2FC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336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47"/>
    <w:rsid w:val="00F10AFF"/>
    <w:rsid w:val="00F10B48"/>
    <w:rsid w:val="00F10C8C"/>
    <w:rsid w:val="00F10E48"/>
    <w:rsid w:val="00F11193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5B3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7EC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4D37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075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B7F"/>
    <w:rsid w:val="00F50F47"/>
    <w:rsid w:val="00F51110"/>
    <w:rsid w:val="00F51290"/>
    <w:rsid w:val="00F512D6"/>
    <w:rsid w:val="00F512EB"/>
    <w:rsid w:val="00F5174A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552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38E5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6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CAB"/>
    <w:rsid w:val="00F80D9E"/>
    <w:rsid w:val="00F81123"/>
    <w:rsid w:val="00F81220"/>
    <w:rsid w:val="00F813E3"/>
    <w:rsid w:val="00F81500"/>
    <w:rsid w:val="00F815CE"/>
    <w:rsid w:val="00F816B8"/>
    <w:rsid w:val="00F816D8"/>
    <w:rsid w:val="00F81A36"/>
    <w:rsid w:val="00F82132"/>
    <w:rsid w:val="00F82708"/>
    <w:rsid w:val="00F827A1"/>
    <w:rsid w:val="00F827FC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4B4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C6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1D5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51"/>
    <w:rsid w:val="00FD37F3"/>
    <w:rsid w:val="00FD3A44"/>
    <w:rsid w:val="00FD3AD2"/>
    <w:rsid w:val="00FD3BEE"/>
    <w:rsid w:val="00FD47B3"/>
    <w:rsid w:val="00FD4831"/>
    <w:rsid w:val="00FD4851"/>
    <w:rsid w:val="00FD49CD"/>
    <w:rsid w:val="00FD5021"/>
    <w:rsid w:val="00FD50B4"/>
    <w:rsid w:val="00FD52DF"/>
    <w:rsid w:val="00FD5B62"/>
    <w:rsid w:val="00FD5C47"/>
    <w:rsid w:val="00FD5CE1"/>
    <w:rsid w:val="00FD62E8"/>
    <w:rsid w:val="00FD635D"/>
    <w:rsid w:val="00FD65B5"/>
    <w:rsid w:val="00FD6905"/>
    <w:rsid w:val="00FD694D"/>
    <w:rsid w:val="00FD6A5A"/>
    <w:rsid w:val="00FD6B32"/>
    <w:rsid w:val="00FD6C79"/>
    <w:rsid w:val="00FD7520"/>
    <w:rsid w:val="00FD7958"/>
    <w:rsid w:val="00FD7CC0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000691F"/>
  <w15:docId w15:val="{42CEB358-7B0B-4D7C-B9C7-FF0471C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0220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0220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0220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0220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0220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0220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02202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0220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0220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0220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0220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0220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0220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0220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02202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0220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C02202"/>
    <w:rPr>
      <w:szCs w:val="20"/>
    </w:rPr>
  </w:style>
  <w:style w:type="table" w:customStyle="1" w:styleId="Versiehistorie">
    <w:name w:val="Versiehistorie"/>
    <w:basedOn w:val="Standaardtabel"/>
    <w:uiPriority w:val="99"/>
    <w:rsid w:val="00C0220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0220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02202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02202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02202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C02202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0220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0220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0220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0220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0220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0220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0220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0220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0220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02202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02202"/>
  </w:style>
  <w:style w:type="numbering" w:styleId="1ai">
    <w:name w:val="Outline List 1"/>
    <w:basedOn w:val="Geenlijst"/>
    <w:semiHidden/>
    <w:unhideWhenUsed/>
    <w:rsid w:val="00C02202"/>
  </w:style>
  <w:style w:type="table" w:styleId="3D-effectenvoortabel1">
    <w:name w:val="Table 3D effects 1"/>
    <w:basedOn w:val="Standaardtabel"/>
    <w:semiHidden/>
    <w:unhideWhenUsed/>
    <w:rsid w:val="00C0220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0220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0220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02202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02202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0220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0220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0220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0220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0220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0220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0220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0220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0220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0220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02202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0220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0220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0220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0220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0220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0220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022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0220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022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022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0220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0220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0220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022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02202"/>
  </w:style>
  <w:style w:type="table" w:styleId="Professioneletabel">
    <w:name w:val="Table Professional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02202"/>
  </w:style>
  <w:style w:type="table" w:styleId="Tabelkolommen1">
    <w:name w:val="Table Columns 1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0220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0220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0220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0220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0220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0220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0220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0220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0220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0220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0220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02202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02202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C022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02202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0220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0220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0220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02202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02202"/>
  </w:style>
  <w:style w:type="character" w:customStyle="1" w:styleId="Colofonprojectnaam">
    <w:name w:val="Colofon projectnaam"/>
    <w:basedOn w:val="Standaardalinea-lettertype"/>
    <w:uiPriority w:val="1"/>
    <w:rsid w:val="00C02202"/>
  </w:style>
  <w:style w:type="character" w:customStyle="1" w:styleId="Colofonprojectnummer">
    <w:name w:val="Colofon projectnummer"/>
    <w:basedOn w:val="Standaardalinea-lettertype"/>
    <w:uiPriority w:val="1"/>
    <w:rsid w:val="00C02202"/>
  </w:style>
  <w:style w:type="character" w:customStyle="1" w:styleId="Colofoncontactpersoon">
    <w:name w:val="Colofon contactpersoon"/>
    <w:basedOn w:val="Standaardalinea-lettertype"/>
    <w:uiPriority w:val="1"/>
    <w:rsid w:val="00C02202"/>
  </w:style>
  <w:style w:type="character" w:customStyle="1" w:styleId="Colofonauteur">
    <w:name w:val="Colofon auteur"/>
    <w:basedOn w:val="Standaardalinea-lettertype"/>
    <w:uiPriority w:val="1"/>
    <w:rsid w:val="00C02202"/>
  </w:style>
  <w:style w:type="table" w:customStyle="1" w:styleId="Implementatie">
    <w:name w:val="Implementatie"/>
    <w:basedOn w:val="Standaardtabel"/>
    <w:uiPriority w:val="99"/>
    <w:rsid w:val="00C0220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02202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0220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02202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0220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02202"/>
  </w:style>
  <w:style w:type="paragraph" w:styleId="Berichtkop">
    <w:name w:val="Message Header"/>
    <w:basedOn w:val="Standaard"/>
    <w:link w:val="BerichtkopChar"/>
    <w:semiHidden/>
    <w:unhideWhenUsed/>
    <w:rsid w:val="00C022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02202"/>
  </w:style>
  <w:style w:type="paragraph" w:styleId="Bloktekst">
    <w:name w:val="Block Text"/>
    <w:basedOn w:val="Standaard"/>
    <w:semiHidden/>
    <w:unhideWhenUsed/>
    <w:rsid w:val="00C0220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0220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02202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02202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0220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02202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0220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0220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0220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02202"/>
  </w:style>
  <w:style w:type="paragraph" w:styleId="HTML-adres">
    <w:name w:val="HTML Address"/>
    <w:basedOn w:val="Standaard"/>
    <w:link w:val="HTML-adresChar"/>
    <w:semiHidden/>
    <w:unhideWhenUsed/>
    <w:rsid w:val="00C02202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0220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02202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02202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0220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0220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0220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0220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0220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0220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02202"/>
  </w:style>
  <w:style w:type="paragraph" w:styleId="Lijstopsomteken">
    <w:name w:val="List Bullet"/>
    <w:basedOn w:val="Standaard"/>
    <w:semiHidden/>
    <w:unhideWhenUsed/>
    <w:rsid w:val="00C02202"/>
    <w:pPr>
      <w:numPr>
        <w:numId w:val="5"/>
      </w:numPr>
      <w:contextualSpacing/>
    </w:pPr>
  </w:style>
  <w:style w:type="paragraph" w:styleId="Lijstopsomteken2">
    <w:name w:val="List Bullet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0220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0220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0220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0220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02202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0220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02202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0220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02202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02202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02202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02202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02202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02202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02202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02202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0220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02202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C0220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0220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02202"/>
    <w:rPr>
      <w:u w:val="single"/>
    </w:rPr>
  </w:style>
  <w:style w:type="paragraph" w:customStyle="1" w:styleId="Kader">
    <w:name w:val="Kader"/>
    <w:basedOn w:val="Standaard"/>
    <w:next w:val="Standaard"/>
    <w:qFormat/>
    <w:rsid w:val="00C02202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617F70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68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71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3" Type="http://schemas.microsoft.com/office/2016/09/relationships/commentsIds" Target="commentsIds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microsoft.com/office/2011/relationships/commentsExtended" Target="commentsExtended.xml"/><Relationship Id="rId73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69" Type="http://schemas.openxmlformats.org/officeDocument/2006/relationships/hyperlink" Target="https://gitlab.com/koop/STOP/standaard/-/issues" TargetMode="External"/><Relationship Id="rId8" Type="http://schemas.openxmlformats.org/officeDocument/2006/relationships/webSettings" Target="webSettings.xml"/><Relationship Id="rId51" Type="http://schemas.openxmlformats.org/officeDocument/2006/relationships/comments" Target="comments.xm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54" Type="http://schemas.microsoft.com/office/2018/08/relationships/commentsExtensible" Target="commentsExtensible.xml"/><Relationship Id="rId7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7E6D4EFD-8336-442C-BA44-4DF4D2AB6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502</TotalTime>
  <Pages>1</Pages>
  <Words>42343</Words>
  <Characters>232890</Characters>
  <Application>Microsoft Office Word</Application>
  <DocSecurity>0</DocSecurity>
  <Lines>1940</Lines>
  <Paragraphs>549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Instructie_werkversie</vt:lpstr>
      <vt:lpstr>TPOD sjabloon v0.98</vt:lpstr>
    </vt:vector>
  </TitlesOfParts>
  <Company/>
  <LinksUpToDate>false</LinksUpToDate>
  <CharactersWithSpaces>274684</CharactersWithSpaces>
  <SharedDoc>false</SharedDoc>
  <HyperlinkBase/>
  <HLinks>
    <vt:vector size="6" baseType="variant">
      <vt:variant>
        <vt:i4>7733375</vt:i4>
      </vt:variant>
      <vt:variant>
        <vt:i4>21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Instructie_werkversie</dc:title>
  <dc:subject/>
  <dc:creator>PR33</dc:creator>
  <cp:keywords/>
  <dc:description/>
  <cp:lastModifiedBy>Gerard Wolbers</cp:lastModifiedBy>
  <cp:revision>285</cp:revision>
  <cp:lastPrinted>2021-06-10T08:31:00Z</cp:lastPrinted>
  <dcterms:created xsi:type="dcterms:W3CDTF">2021-06-11T06:07:00Z</dcterms:created>
  <dcterms:modified xsi:type="dcterms:W3CDTF">2023-12-08T08:40:00Z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