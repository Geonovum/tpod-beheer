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2BF98291" w:rsidR="000B40EF" w:rsidRDefault="00C355A3" w:rsidP="000B40EF">
      <w:pPr>
        <w:pStyle w:val="Kop3"/>
      </w:pPr>
      <w:bookmarkStart w:id="131" w:name="_Ref_f50065da25ee405ed78c6e448f6486e3_1"/>
      <w:r>
        <w:t xml:space="preserve">Productmodel: </w:t>
      </w:r>
      <w:r w:rsidR="008B63E0">
        <w:t>h</w:t>
      </w:r>
      <w:r w:rsidR="000B40EF">
        <w:t>et IMOW-UML-diagram</w:t>
      </w:r>
      <w:r w:rsidR="00C85FA3">
        <w:t xml:space="preserve"> voor </w:t>
      </w:r>
      <w:r w:rsidR="000B40EF">
        <w:fldChar w:fldCharType="begin"/>
      </w:r>
      <w:r w:rsidR="000B40EF">
        <w:instrText>DOCVARIABLE ID01+</w:instrText>
      </w:r>
      <w:r w:rsidR="000B40EF">
        <w:fldChar w:fldCharType="separate"/>
      </w:r>
      <w:r w:rsidR="00A269C9">
        <w:t>de instructie</w:t>
      </w:r>
      <w:r w:rsidR="000B40EF">
        <w:fldChar w:fldCharType="end"/>
      </w:r>
      <w:bookmarkEnd w:id="131"/>
    </w:p>
    <w:p w14:paraId="7AA99359" w14:textId="04F49833" w:rsidR="00E1358C" w:rsidRDefault="00D353FE" w:rsidP="00E1358C">
      <w:r w:rsidRPr="00DB219A">
        <w:rPr>
          <w:rStyle w:val="Verwijzing"/>
        </w:rPr>
        <w:fldChar w:fldCharType="begin"/>
      </w:r>
      <w:r w:rsidRPr="00DB219A">
        <w:rPr>
          <w:rStyle w:val="Verwijzing"/>
        </w:rPr>
        <w:instrText xml:space="preserve"> REF _Ref_f50065da25ee405ed78c6e448f6486e3_2 \n \h </w:instrText>
      </w:r>
      <w:r w:rsidRPr="00DB219A">
        <w:rPr>
          <w:rStyle w:val="Verwijzing"/>
        </w:rPr>
      </w:r>
      <w:r w:rsidRPr="00DB219A">
        <w:rPr>
          <w:rStyle w:val="Verwijzing"/>
        </w:rPr>
        <w:fldChar w:fldCharType="separate"/>
      </w:r>
      <w:r w:rsidR="00A269C9">
        <w:rPr>
          <w:rStyle w:val="Verwijzing"/>
        </w:rPr>
        <w:t>Figuur 19</w:t>
      </w:r>
      <w:r w:rsidRPr="00DB219A">
        <w:rPr>
          <w:rStyle w:val="Verwijzing"/>
        </w:rPr>
        <w:fldChar w:fldCharType="end"/>
      </w:r>
      <w:r w:rsidR="00526FEC" w:rsidRPr="00526FEC">
        <w:t xml:space="preserve"> toont het volledige IMOW-diagram in UML </w:t>
      </w:r>
      <w:r w:rsidR="00C85FA3" w:rsidRPr="0012396B">
        <w:t xml:space="preserve">voor </w:t>
      </w:r>
      <w:r w:rsidR="00940D5F">
        <w:t xml:space="preserve">het </w:t>
      </w:r>
      <w:r w:rsidR="00DC0080" w:rsidRPr="00DC0080">
        <w:t xml:space="preserve">Lichaam van de Regeling </w:t>
      </w:r>
      <w:r w:rsidR="00940D5F">
        <w:t xml:space="preserve">van </w:t>
      </w:r>
      <w:r>
        <w:fldChar w:fldCharType="begin"/>
      </w:r>
      <w:r>
        <w:instrText>DOCVARIABLE ID01+</w:instrText>
      </w:r>
      <w:r>
        <w:fldChar w:fldCharType="separate"/>
      </w:r>
      <w:r w:rsidR="00A269C9">
        <w:t>de instructie</w:t>
      </w:r>
      <w:r>
        <w:fldChar w:fldCharType="end"/>
      </w:r>
      <w:r w:rsidR="00387440">
        <w:t xml:space="preserve">: </w:t>
      </w:r>
      <w:r w:rsidR="006E1187" w:rsidRPr="006E1187">
        <w:t>het deel dat de (beleids)tekst met de inhoud van</w:t>
      </w:r>
      <w:r w:rsidR="006E1187">
        <w:t xml:space="preserve"> </w:t>
      </w:r>
      <w:fldSimple w:instr=" DOCVARIABLE ID01+ ">
        <w:r w:rsidR="00A269C9">
          <w:t>de instructie</w:t>
        </w:r>
      </w:fldSimple>
      <w:r w:rsidR="006E1187">
        <w:t xml:space="preserve"> bevat</w:t>
      </w:r>
      <w:r w:rsidR="00B707F1">
        <w:t>.</w:t>
      </w:r>
    </w:p>
    <w:p w14:paraId="44E865B5" w14:textId="1A36B0F0" w:rsidR="002E7D10" w:rsidRDefault="00CF3BDF" w:rsidP="00B707F1">
      <w:pPr>
        <w:pStyle w:val="Figuur"/>
      </w:pPr>
      <w:r w:rsidRPr="00CF3BDF">
        <w:rPr>
          <w:noProof/>
        </w:rPr>
        <w:lastRenderedPageBreak/>
        <w:drawing>
          <wp:inline distT="0" distB="0" distL="0" distR="0" wp14:anchorId="3F2EB45D" wp14:editId="715B890D">
            <wp:extent cx="5400040" cy="381190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96DAC541-7B7A-43D3-8B79-37D633B846F1}">
                          <asvg:svgBlip xmlns:asvg="http://schemas.microsoft.com/office/drawing/2016/SVG/main" r:embed="rId42"/>
                        </a:ext>
                      </a:extLst>
                    </a:blip>
                    <a:stretch>
                      <a:fillRect/>
                    </a:stretch>
                  </pic:blipFill>
                  <pic:spPr>
                    <a:xfrm>
                      <a:off x="0" y="0"/>
                      <a:ext cx="5400040" cy="3811905"/>
                    </a:xfrm>
                    <a:prstGeom prst="rect">
                      <a:avLst/>
                    </a:prstGeom>
                  </pic:spPr>
                </pic:pic>
              </a:graphicData>
            </a:graphic>
          </wp:inline>
        </w:drawing>
      </w:r>
    </w:p>
    <w:p w14:paraId="0DA5B32B" w14:textId="57933EB9" w:rsidR="00B707F1" w:rsidRPr="00B707F1" w:rsidRDefault="006E1187" w:rsidP="007D5679">
      <w:pPr>
        <w:pStyle w:val="Figuurbijschrift"/>
      </w:pPr>
      <w:bookmarkStart w:id="132" w:name="_Ref_f50065da25ee405ed78c6e448f6486e3_2"/>
      <w:r>
        <w:t>I</w:t>
      </w:r>
      <w:r w:rsidR="00CE007F">
        <w:t>M</w:t>
      </w:r>
      <w:r>
        <w:t>OW-</w:t>
      </w:r>
      <w:r w:rsidR="00B707F1" w:rsidRPr="00B707F1">
        <w:t xml:space="preserve">UML-klassediagram </w:t>
      </w:r>
      <w:bookmarkEnd w:id="132"/>
      <w:r>
        <w:t>voor</w:t>
      </w:r>
      <w:r w:rsidR="00C85FA3">
        <w:t xml:space="preserve"> </w:t>
      </w:r>
      <w:r w:rsidR="00B707F1">
        <w:fldChar w:fldCharType="begin"/>
      </w:r>
      <w:r w:rsidR="00B707F1">
        <w:instrText>DOCVARIABLE ID01+</w:instrText>
      </w:r>
      <w:r w:rsidR="00B707F1">
        <w:fldChar w:fldCharType="separate"/>
      </w:r>
      <w:r w:rsidR="00A269C9">
        <w:t>de instructie</w:t>
      </w:r>
      <w:r w:rsidR="00B707F1">
        <w:fldChar w:fldCharType="end"/>
      </w:r>
    </w:p>
    <w:p w14:paraId="15CC994F" w14:textId="39756238" w:rsidR="002E7D10" w:rsidRDefault="00C85FA3" w:rsidP="00BE25E5">
      <w:r>
        <w:t>In het diagram zijn in blauw de tekstobjecten weergegeven</w:t>
      </w:r>
      <w:r w:rsidR="00BA7A13" w:rsidRPr="00BA7A13">
        <w:t>: Divisie, Divisietekst en Tekstdeel</w:t>
      </w:r>
      <w:r>
        <w:t xml:space="preserve">. </w:t>
      </w:r>
      <w:r w:rsidR="0065650F" w:rsidRPr="0065650F">
        <w:t>Divisie en Divisietekst (in de donkerblauwe blokjes) zijn de koppelelementen naar STOP</w:t>
      </w:r>
      <w:r>
        <w:t xml:space="preserve">. In roze is Locatie met zijn verschijningsvormen weergegeven. </w:t>
      </w:r>
      <w:r w:rsidR="00F0727A">
        <w:t xml:space="preserve">Tekst, Locatie en </w:t>
      </w:r>
      <w:r w:rsidR="009209D4">
        <w:t>A</w:t>
      </w:r>
      <w:r w:rsidR="00E364D3">
        <w:t xml:space="preserve">nnotatie </w:t>
      </w:r>
      <w:r w:rsidR="009209D4">
        <w:t xml:space="preserve">zijn de </w:t>
      </w:r>
      <w:r>
        <w:t>hoofd</w:t>
      </w:r>
      <w:r w:rsidR="00B8084F">
        <w:t>componenten</w:t>
      </w:r>
      <w:r>
        <w:t xml:space="preserve"> van IMOW </w:t>
      </w:r>
      <w:r w:rsidR="009209D4">
        <w:t xml:space="preserve">die </w:t>
      </w:r>
      <w:r>
        <w:t xml:space="preserve">in paragraaf </w:t>
      </w:r>
      <w:r w:rsidR="00A04EC1" w:rsidRPr="00DB219A">
        <w:rPr>
          <w:rStyle w:val="Verwijzing"/>
        </w:rPr>
        <w:fldChar w:fldCharType="begin"/>
      </w:r>
      <w:r w:rsidR="00A04EC1" w:rsidRPr="00DB219A">
        <w:rPr>
          <w:rStyle w:val="Verwijzing"/>
        </w:rPr>
        <w:instrText xml:space="preserve"> REF _Ref_0a8c12fe8a7f82267e3762de05480841_1 \n \h </w:instrText>
      </w:r>
      <w:r w:rsidR="00A04EC1" w:rsidRPr="00DB219A">
        <w:rPr>
          <w:rStyle w:val="Verwijzing"/>
        </w:rPr>
      </w:r>
      <w:r w:rsidR="00A04EC1" w:rsidRPr="00DB219A">
        <w:rPr>
          <w:rStyle w:val="Verwijzing"/>
        </w:rPr>
        <w:fldChar w:fldCharType="separate"/>
      </w:r>
      <w:r w:rsidR="00A269C9">
        <w:rPr>
          <w:rStyle w:val="Verwijzing"/>
        </w:rPr>
        <w:t>6.1</w:t>
      </w:r>
      <w:r w:rsidR="00A04EC1" w:rsidRPr="00DB219A">
        <w:rPr>
          <w:rStyle w:val="Verwijzing"/>
        </w:rPr>
        <w:fldChar w:fldCharType="end"/>
      </w:r>
      <w:r>
        <w:t xml:space="preserve"> al </w:t>
      </w:r>
      <w:r w:rsidR="00EB1DE5">
        <w:t xml:space="preserve">zijn </w:t>
      </w:r>
      <w:r>
        <w:t>beschreven. In het model is aangegeven welke waardelijsten van toepassing zijn.</w:t>
      </w:r>
    </w:p>
    <w:p w14:paraId="579661EA" w14:textId="65221AAD" w:rsidR="00BE25E5" w:rsidRDefault="00C85FA3" w:rsidP="00BE25E5">
      <w:r>
        <w:t xml:space="preserve">In </w:t>
      </w:r>
      <w:r w:rsidR="00EB1DE5">
        <w:t xml:space="preserve">de navolgende </w:t>
      </w:r>
      <w:r>
        <w:t>paragraf</w:t>
      </w:r>
      <w:r w:rsidR="00EB1DE5">
        <w:t>en</w:t>
      </w:r>
      <w:r>
        <w:t xml:space="preserve"> worden de objecten in detail beschreven.</w:t>
      </w:r>
    </w:p>
    <w:p w14:paraId="1B124A41" w14:textId="610A54F3" w:rsidR="0043752C" w:rsidRDefault="0043752C" w:rsidP="00BE25E5"/>
    <w:p w14:paraId="0EF9B6CF" w14:textId="48CB037D" w:rsidR="00A7428D" w:rsidRDefault="005945A4" w:rsidP="00BE25E5">
      <w:r w:rsidRPr="005945A4">
        <w:t xml:space="preserve">De tekst van </w:t>
      </w:r>
      <w:fldSimple w:instr=" DOCVARIABLE ID01+ ">
        <w:r w:rsidR="00A269C9">
          <w:t>de instructie</w:t>
        </w:r>
      </w:fldSimple>
      <w:r w:rsidRPr="005945A4">
        <w:t xml:space="preserve"> </w:t>
      </w:r>
      <w:r w:rsidR="00D62CA2">
        <w:t xml:space="preserve">kan </w:t>
      </w:r>
      <w:r w:rsidRPr="005945A4">
        <w:t>word</w:t>
      </w:r>
      <w:r w:rsidR="00D62CA2">
        <w:t>en</w:t>
      </w:r>
      <w:r w:rsidRPr="005945A4">
        <w:t xml:space="preserve"> </w:t>
      </w:r>
      <w:r w:rsidR="000E5217">
        <w:t>geannoteerd</w:t>
      </w:r>
      <w:r w:rsidRPr="005945A4">
        <w:t xml:space="preserve"> met de </w:t>
      </w:r>
      <w:r w:rsidR="00330D7F">
        <w:t>OW-object</w:t>
      </w:r>
      <w:r w:rsidRPr="005945A4">
        <w:t xml:space="preserve">typen Divisie (zie paragraaf </w:t>
      </w:r>
      <w:r w:rsidR="00A04EC1" w:rsidRPr="00DB219A">
        <w:rPr>
          <w:rStyle w:val="Verwijzing"/>
        </w:rPr>
        <w:fldChar w:fldCharType="begin"/>
      </w:r>
      <w:r w:rsidR="00A04EC1" w:rsidRPr="00DB219A">
        <w:rPr>
          <w:rStyle w:val="Verwijzing"/>
        </w:rPr>
        <w:instrText xml:space="preserve"> REF _Ref_3cdd0428cb3ecefa11f06a387a318708_1 \n \h </w:instrText>
      </w:r>
      <w:r w:rsidR="00A04EC1" w:rsidRPr="00DB219A">
        <w:rPr>
          <w:rStyle w:val="Verwijzing"/>
        </w:rPr>
      </w:r>
      <w:r w:rsidR="00A04EC1" w:rsidRPr="00DB219A">
        <w:rPr>
          <w:rStyle w:val="Verwijzing"/>
        </w:rPr>
        <w:fldChar w:fldCharType="separate"/>
      </w:r>
      <w:r w:rsidR="00A269C9">
        <w:rPr>
          <w:rStyle w:val="Verwijzing"/>
        </w:rPr>
        <w:t>7.2</w:t>
      </w:r>
      <w:r w:rsidR="00A04EC1" w:rsidRPr="00DB219A">
        <w:rPr>
          <w:rStyle w:val="Verwijzing"/>
        </w:rPr>
        <w:fldChar w:fldCharType="end"/>
      </w:r>
      <w:r w:rsidRPr="005945A4">
        <w:t>)</w:t>
      </w:r>
      <w:r w:rsidR="00423139">
        <w:t xml:space="preserve">, Divisietekst (zie paragraaf </w:t>
      </w:r>
      <w:r w:rsidR="00A04EC1" w:rsidRPr="00DB219A">
        <w:rPr>
          <w:rStyle w:val="Verwijzing"/>
        </w:rPr>
        <w:fldChar w:fldCharType="begin"/>
      </w:r>
      <w:r w:rsidR="00A04EC1" w:rsidRPr="00DB219A">
        <w:rPr>
          <w:rStyle w:val="Verwijzing"/>
        </w:rPr>
        <w:instrText xml:space="preserve"> REF _Ref_75aaeda1decb78bfe920dcdec054a6f3_1 \n \h </w:instrText>
      </w:r>
      <w:r w:rsidR="00A04EC1" w:rsidRPr="00DB219A">
        <w:rPr>
          <w:rStyle w:val="Verwijzing"/>
        </w:rPr>
      </w:r>
      <w:r w:rsidR="00A04EC1" w:rsidRPr="00DB219A">
        <w:rPr>
          <w:rStyle w:val="Verwijzing"/>
        </w:rPr>
        <w:fldChar w:fldCharType="separate"/>
      </w:r>
      <w:r w:rsidR="00A269C9">
        <w:rPr>
          <w:rStyle w:val="Verwijzing"/>
        </w:rPr>
        <w:t>7.3</w:t>
      </w:r>
      <w:r w:rsidR="00A04EC1" w:rsidRPr="00DB219A">
        <w:rPr>
          <w:rStyle w:val="Verwijzing"/>
        </w:rPr>
        <w:fldChar w:fldCharType="end"/>
      </w:r>
      <w:r w:rsidR="00423139">
        <w:t>)</w:t>
      </w:r>
      <w:r w:rsidRPr="005945A4">
        <w:t xml:space="preserve"> en Tekstdeel (zie paragraaf </w:t>
      </w:r>
      <w:r w:rsidR="00583B55" w:rsidRPr="00DB219A">
        <w:rPr>
          <w:rStyle w:val="Verwijzing"/>
        </w:rPr>
        <w:fldChar w:fldCharType="begin"/>
      </w:r>
      <w:r w:rsidR="00583B55" w:rsidRPr="00DB219A">
        <w:rPr>
          <w:rStyle w:val="Verwijzing"/>
        </w:rPr>
        <w:instrText xml:space="preserve"> REF _Ref_39d2a04c6da9bf7dfab5d6333176fcaa_1 </w:instrText>
      </w:r>
      <w:r w:rsidR="00747859" w:rsidRPr="00DB219A">
        <w:rPr>
          <w:rStyle w:val="Verwijzing"/>
        </w:rPr>
        <w:instrText>\n \h</w:instrText>
      </w:r>
      <w:r w:rsidR="00583B55" w:rsidRPr="00DB219A">
        <w:rPr>
          <w:rStyle w:val="Verwijzing"/>
        </w:rPr>
        <w:instrText xml:space="preserve"> </w:instrText>
      </w:r>
      <w:r w:rsidR="00583B55" w:rsidRPr="00DB219A">
        <w:rPr>
          <w:rStyle w:val="Verwijzing"/>
        </w:rPr>
      </w:r>
      <w:r w:rsidR="00583B55" w:rsidRPr="00DB219A">
        <w:rPr>
          <w:rStyle w:val="Verwijzing"/>
        </w:rPr>
        <w:fldChar w:fldCharType="separate"/>
      </w:r>
      <w:r w:rsidR="00A269C9">
        <w:rPr>
          <w:rStyle w:val="Verwijzing"/>
        </w:rPr>
        <w:t>7.4</w:t>
      </w:r>
      <w:r w:rsidR="00583B55" w:rsidRPr="00DB219A">
        <w:rPr>
          <w:rStyle w:val="Verwijzing"/>
        </w:rPr>
        <w:fldChar w:fldCharType="end"/>
      </w:r>
      <w:r w:rsidRPr="005945A4">
        <w:t xml:space="preserve">). </w:t>
      </w:r>
      <w:r w:rsidR="006B4022" w:rsidRPr="006B4022">
        <w:t xml:space="preserve">De instructie kan één opdracht over één of meer locaties geven. De instructie kan dan worden ondergebracht in één Tekstdeel dat met één of meer Locaties </w:t>
      </w:r>
      <w:r w:rsidR="00806211" w:rsidRPr="005945A4">
        <w:t xml:space="preserve">(zie paragraaf </w:t>
      </w:r>
      <w:r w:rsidR="00806211" w:rsidRPr="00DB219A">
        <w:rPr>
          <w:rStyle w:val="Verwijzing"/>
        </w:rPr>
        <w:fldChar w:fldCharType="begin"/>
      </w:r>
      <w:r w:rsidR="00806211" w:rsidRPr="00DB219A">
        <w:rPr>
          <w:rStyle w:val="Verwijzing"/>
        </w:rPr>
        <w:instrText xml:space="preserve"> REF _Ref_f4d50b6bba7c81c6da9d8c3e3d821c93_1 </w:instrText>
      </w:r>
      <w:r w:rsidR="00747859" w:rsidRPr="00DB219A">
        <w:rPr>
          <w:rStyle w:val="Verwijzing"/>
        </w:rPr>
        <w:instrText>\n \h</w:instrText>
      </w:r>
      <w:r w:rsidR="00806211" w:rsidRPr="00DB219A">
        <w:rPr>
          <w:rStyle w:val="Verwijzing"/>
        </w:rPr>
        <w:instrText xml:space="preserve"> </w:instrText>
      </w:r>
      <w:r w:rsidR="00806211" w:rsidRPr="00DB219A">
        <w:rPr>
          <w:rStyle w:val="Verwijzing"/>
        </w:rPr>
      </w:r>
      <w:r w:rsidR="00806211" w:rsidRPr="00DB219A">
        <w:rPr>
          <w:rStyle w:val="Verwijzing"/>
        </w:rPr>
        <w:fldChar w:fldCharType="separate"/>
      </w:r>
      <w:r w:rsidR="00A269C9">
        <w:rPr>
          <w:rStyle w:val="Verwijzing"/>
        </w:rPr>
        <w:t>7.6</w:t>
      </w:r>
      <w:r w:rsidR="00806211" w:rsidRPr="00DB219A">
        <w:rPr>
          <w:rStyle w:val="Verwijzing"/>
        </w:rPr>
        <w:fldChar w:fldCharType="end"/>
      </w:r>
      <w:r w:rsidR="00806211" w:rsidRPr="005945A4">
        <w:t xml:space="preserve">) </w:t>
      </w:r>
      <w:r w:rsidR="00565E91" w:rsidRPr="00565E91">
        <w:t xml:space="preserve">is verbonden. Het is ook mogelijk dat in de instructie verschillende opdrachten over één locatie worden gegeven. In dat geval kan iedere opdracht in een afzonderlijk Tekstdeel worden opgenomen, waarbij alle Tekstdelen verwijzen naar dezelfde Locatie. Een derde variant is dat in de instructie over verschillende locaties verschillende opdrachten worden gegeven. Technisch kan dat in de instructie worden vormgegeven door de tekst van de instructie in verschillende Tekstdelen te verdelen en ieder Tekstdeel met een eigen Locatie </w:t>
      </w:r>
      <w:r w:rsidR="00806211" w:rsidRPr="005945A4">
        <w:t xml:space="preserve">te verbinden. </w:t>
      </w:r>
      <w:r w:rsidR="00806211" w:rsidRPr="00AB4014">
        <w:t>Op d</w:t>
      </w:r>
      <w:r w:rsidR="0041012C">
        <w:t>eze</w:t>
      </w:r>
      <w:r w:rsidR="00806211" w:rsidRPr="00AB4014">
        <w:t xml:space="preserve"> manier is </w:t>
      </w:r>
      <w:r w:rsidR="0041012C">
        <w:t xml:space="preserve">steeds </w:t>
      </w:r>
      <w:r w:rsidR="00806211" w:rsidRPr="00AB4014">
        <w:t>duidelijk welk Tekstdeel bij welke Locatie hoort.</w:t>
      </w:r>
      <w:r w:rsidR="008043ED">
        <w:t xml:space="preserve"> </w:t>
      </w:r>
      <w:r w:rsidRPr="005945A4">
        <w:t>H</w:t>
      </w:r>
      <w:r w:rsidR="005F299F">
        <w:t>oewel h</w:t>
      </w:r>
      <w:r w:rsidRPr="005945A4">
        <w:t xml:space="preserve">et niet heel erg voor de hand </w:t>
      </w:r>
      <w:r w:rsidR="005F299F">
        <w:t xml:space="preserve">ligt, </w:t>
      </w:r>
      <w:r w:rsidRPr="005945A4">
        <w:t xml:space="preserve">is </w:t>
      </w:r>
      <w:r w:rsidR="005F299F">
        <w:t xml:space="preserve">het </w:t>
      </w:r>
      <w:r w:rsidRPr="005945A4">
        <w:t xml:space="preserve">wel mogelijk om van één of meer Tekstdelen met het objecttype Hoofdlijn aan te geven wat daarvan de hoofdlijn is (zie voor een toelichting paragraaf </w:t>
      </w:r>
      <w:r w:rsidR="00A04EC1" w:rsidRPr="00DB219A">
        <w:rPr>
          <w:rStyle w:val="Verwijzing"/>
        </w:rPr>
        <w:fldChar w:fldCharType="begin"/>
      </w:r>
      <w:r w:rsidR="00A04EC1" w:rsidRPr="00DB219A">
        <w:rPr>
          <w:rStyle w:val="Verwijzing"/>
        </w:rPr>
        <w:instrText xml:space="preserve"> REF _Ref_69e5d58d887f34bdd3a631ae844aea8c_1 \n \h </w:instrText>
      </w:r>
      <w:r w:rsidR="00A04EC1" w:rsidRPr="00DB219A">
        <w:rPr>
          <w:rStyle w:val="Verwijzing"/>
        </w:rPr>
      </w:r>
      <w:r w:rsidR="00A04EC1" w:rsidRPr="00DB219A">
        <w:rPr>
          <w:rStyle w:val="Verwijzing"/>
        </w:rPr>
        <w:fldChar w:fldCharType="separate"/>
      </w:r>
      <w:r w:rsidR="00A269C9">
        <w:rPr>
          <w:rStyle w:val="Verwijzing"/>
        </w:rPr>
        <w:t>7.5</w:t>
      </w:r>
      <w:r w:rsidR="00A04EC1" w:rsidRPr="00DB219A">
        <w:rPr>
          <w:rStyle w:val="Verwijzing"/>
        </w:rPr>
        <w:fldChar w:fldCharType="end"/>
      </w:r>
      <w:r w:rsidRPr="005945A4">
        <w:t xml:space="preserve">). </w:t>
      </w:r>
      <w:r w:rsidR="0066543B" w:rsidRPr="0066543B">
        <w:t xml:space="preserve">Anders dan de meeste andere omgevingsdocumenten kan de instructie niet geannoteerd worden met de domeinspecifieke </w:t>
      </w:r>
      <w:r w:rsidR="00330D7F">
        <w:t>OW-object</w:t>
      </w:r>
      <w:r w:rsidR="0066543B" w:rsidRPr="0066543B">
        <w:t>en, oftewel met Activiteit, Omgevingswaarde, Omgevingsnorm en de verschillende typen Gebiedsaanwijzing.</w:t>
      </w:r>
    </w:p>
    <w:p w14:paraId="21EF7584" w14:textId="58CA1E79" w:rsidR="000D642B" w:rsidRDefault="003357F2" w:rsidP="006B6EE6">
      <w:r>
        <w:t xml:space="preserve">Het volledige gebied waar </w:t>
      </w:r>
      <w:fldSimple w:instr=" DOCVARIABLE ID01+ ">
        <w:r w:rsidR="00A269C9">
          <w:t>de instructie</w:t>
        </w:r>
      </w:fldSimple>
      <w:r>
        <w:t xml:space="preserve"> over gaat moet worden vastgelegd met het objecttype </w:t>
      </w:r>
      <w:r w:rsidR="00BF1E57" w:rsidRPr="00BF1E57">
        <w:t xml:space="preserve">Regelingsgebied dat in paragraaf </w:t>
      </w:r>
      <w:r w:rsidR="00BF1E57" w:rsidRPr="00DB219A">
        <w:rPr>
          <w:rStyle w:val="Verwijzing"/>
        </w:rPr>
        <w:fldChar w:fldCharType="begin"/>
      </w:r>
      <w:r w:rsidR="00BF1E57" w:rsidRPr="00DB219A">
        <w:rPr>
          <w:rStyle w:val="Verwijzing"/>
        </w:rPr>
        <w:instrText xml:space="preserve"> REF _Ref_d45658d907a1c14a5b45bac96779eb93_1 </w:instrText>
      </w:r>
      <w:r w:rsidR="00747859" w:rsidRPr="00DB219A">
        <w:rPr>
          <w:rStyle w:val="Verwijzing"/>
        </w:rPr>
        <w:instrText>\n \h</w:instrText>
      </w:r>
      <w:r w:rsidR="00BF1E57" w:rsidRPr="00DB219A">
        <w:rPr>
          <w:rStyle w:val="Verwijzing"/>
        </w:rPr>
        <w:instrText xml:space="preserve"> </w:instrText>
      </w:r>
      <w:r w:rsidR="00BF1E57" w:rsidRPr="00DB219A">
        <w:rPr>
          <w:rStyle w:val="Verwijzing"/>
        </w:rPr>
      </w:r>
      <w:r w:rsidR="00BF1E57" w:rsidRPr="00DB219A">
        <w:rPr>
          <w:rStyle w:val="Verwijzing"/>
        </w:rPr>
        <w:fldChar w:fldCharType="separate"/>
      </w:r>
      <w:r w:rsidR="00A269C9">
        <w:rPr>
          <w:rStyle w:val="Verwijzing"/>
        </w:rPr>
        <w:t>7.8</w:t>
      </w:r>
      <w:r w:rsidR="00BF1E57" w:rsidRPr="00DB219A">
        <w:rPr>
          <w:rStyle w:val="Verwijzing"/>
        </w:rPr>
        <w:fldChar w:fldCharType="end"/>
      </w:r>
      <w:r w:rsidR="00BF1E57" w:rsidRPr="00BF1E57">
        <w:t xml:space="preserve"> wordt beschreven. Het objecttype </w:t>
      </w:r>
      <w:r w:rsidR="00BF1E57" w:rsidRPr="00BF1E57">
        <w:lastRenderedPageBreak/>
        <w:t>Regelingsgebied</w:t>
      </w:r>
      <w:r w:rsidR="00911FE8">
        <w:t xml:space="preserve"> krijgt per type omgevingsdocument een standaardweergave. Dit</w:t>
      </w:r>
      <w:r w:rsidR="00BF1E57" w:rsidRPr="00BF1E57">
        <w:t xml:space="preserve"> zorgt er voor dat het gebied waarover de instructie gaat, op een visueel onderscheidende manier wordt weergegeven in de viewer van DSO-LV.</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41" Type="http://schemas.openxmlformats.org/officeDocument/2006/relationships/image" Target="media/image_7da839ff401f9f4120f4c2edd7ba00e1.png"/><Relationship Id="rId42" Type="http://schemas.openxmlformats.org/officeDocument/2006/relationships/image" Target="media/image_a05964f3b8665c9cf523b03d6344f9eb.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