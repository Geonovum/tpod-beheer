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8AFB8" w14:textId="5607A521" w:rsidR="00E33EDD" w:rsidRDefault="00C02202" w:rsidP="00C02202">
      <w:pPr>
        <w:pStyle w:val="Kop2bijlage"/>
      </w:pPr>
      <w:r>
        <w:lastRenderedPageBreak/>
        <w:t>Versiehistorie</w:t>
      </w:r>
    </w:p>
    <w:p w14:paraId="2840E9C6" w14:textId="37BAF6B6" w:rsidR="005C1362" w:rsidRDefault="005C1362" w:rsidP="00C02202">
      <w:r w:rsidRPr="005C1362">
        <w:t>In deze bijlage staat de versiehistorie van eerdere versies van dit toepassingsprofiel.</w:t>
      </w:r>
    </w:p>
    <w:p w14:paraId="26202735" w14:textId="77777777" w:rsidR="005C1362" w:rsidRDefault="005C1362" w:rsidP="00C02202"/>
    <w:p w14:paraId="5ED1F133" w14:textId="5AADC1B8" w:rsidR="009057D9" w:rsidRDefault="00C02202" w:rsidP="00C02202">
      <w:r>
        <w:t xml:space="preserve">In de versiehistorie wordt met WELT-xx verwezen naar de Wensen en Eisen Lijst voor de TPOD-standaard. Deze lijst bevat meldingen en wijzigingsverzoeken die door gebruikers van de standaard zijn ingediend. De ingediende meldingen zijn te vinden via </w:t>
      </w:r>
      <w:hyperlink r:id="rId68" w:history="1">
        <w:r w:rsidRPr="0058716A">
          <w:rPr>
            <w:rStyle w:val="Hyperlink"/>
          </w:rPr>
          <w:t>https://www.geonovum.nl/geo-standaarden/omgevingswet/meldingen</w:t>
        </w:r>
      </w:hyperlink>
      <w:r>
        <w:t>.</w:t>
      </w:r>
    </w:p>
    <w:p w14:paraId="52EE3552" w14:textId="56ED973E" w:rsidR="009057D9" w:rsidRDefault="00C02202" w:rsidP="00C02202">
      <w:r>
        <w:t xml:space="preserve">Voor de STOP-standaard bestaat een vergelijkbaar meldingssysteem, waarnaar wordt verwezen met STOP#xx. De STOP-issuetracker is te vinden via </w:t>
      </w:r>
      <w:hyperlink r:id="rId69" w:history="1">
        <w:r w:rsidRPr="00A22936">
          <w:rPr>
            <w:rStyle w:val="Hyperlink"/>
          </w:rPr>
          <w:t>https://gitlab.com/koop/STOP/standaard/-/issues</w:t>
        </w:r>
      </w:hyperlink>
      <w:r>
        <w:t>.</w:t>
      </w:r>
    </w:p>
    <w:p w14:paraId="71EDAAA3" w14:textId="1780763D" w:rsidR="00C02202" w:rsidRDefault="00C02202" w:rsidP="00C02202"/>
    <w:tbl>
      <w:tblPr>
        <w:tblStyle w:val="Versiehistorie"/>
        <w:tblW w:w="5000" w:type="pct"/>
        <w:tblLayout w:type="fixed"/>
        <w:tblLook w:val="0620" w:firstRow="1" w:lastRow="0" w:firstColumn="0" w:lastColumn="0" w:noHBand="1" w:noVBand="1"/>
      </w:tblPr>
      <w:tblGrid>
        <w:gridCol w:w="962"/>
        <w:gridCol w:w="1301"/>
        <w:gridCol w:w="6231"/>
      </w:tblGrid>
      <w:tr w:rsidR="00C02202" w:rsidRPr="00B26823" w14:paraId="7396C7B5" w14:textId="77777777" w:rsidTr="00AA0406">
        <w:trPr>
          <w:cnfStyle w:val="100000000000" w:firstRow="1" w:lastRow="0" w:firstColumn="0" w:lastColumn="0" w:oddVBand="0" w:evenVBand="0" w:oddHBand="0" w:evenHBand="0" w:firstRowFirstColumn="0" w:firstRowLastColumn="0" w:lastRowFirstColumn="0" w:lastRowLastColumn="0"/>
          <w:tblHeader/>
        </w:trPr>
        <w:tc>
          <w:tcPr>
            <w:tcW w:w="566" w:type="pct"/>
          </w:tcPr>
          <w:p w14:paraId="459E3204" w14:textId="77777777" w:rsidR="00C02202" w:rsidRPr="00B26823" w:rsidRDefault="00C02202" w:rsidP="00AA0406">
            <w:r w:rsidRPr="00B26823">
              <w:t>Versie</w:t>
            </w:r>
          </w:p>
        </w:tc>
        <w:tc>
          <w:tcPr>
            <w:tcW w:w="766" w:type="pct"/>
          </w:tcPr>
          <w:p w14:paraId="60F19679" w14:textId="77777777" w:rsidR="00C02202" w:rsidRPr="00B26823" w:rsidRDefault="00C02202" w:rsidP="00AA0406">
            <w:r w:rsidRPr="00B26823">
              <w:t>Datum</w:t>
            </w:r>
          </w:p>
        </w:tc>
        <w:tc>
          <w:tcPr>
            <w:tcW w:w="3668" w:type="pct"/>
          </w:tcPr>
          <w:p w14:paraId="2F2683B0" w14:textId="77777777" w:rsidR="00C02202" w:rsidRPr="00B26823" w:rsidRDefault="00C02202" w:rsidP="00AA0406">
            <w:r w:rsidRPr="00B26823">
              <w:t>Wijziging</w:t>
            </w:r>
          </w:p>
        </w:tc>
      </w:tr>
      <w:tr w:rsidR="00063E39" w14:paraId="6CB6AD8E" w14:textId="77777777" w:rsidTr="00AA0406">
        <w:tc>
          <w:tcPr>
            <w:tcW w:w="566" w:type="pct"/>
          </w:tcPr>
          <w:p w14:paraId="75529A42" w14:textId="36B1082A" w:rsidR="00063E39" w:rsidRDefault="00063E39" w:rsidP="00063E39">
            <w:r>
              <w:t>2.0.1-rc</w:t>
            </w:r>
          </w:p>
        </w:tc>
        <w:tc>
          <w:tcPr>
            <w:tcW w:w="766" w:type="pct"/>
          </w:tcPr>
          <w:p w14:paraId="7CF4CAC9" w14:textId="40930D9F" w:rsidR="00063E39" w:rsidRDefault="00063E39" w:rsidP="00063E39">
            <w:r>
              <w:t>2021-12-17</w:t>
            </w:r>
          </w:p>
        </w:tc>
        <w:tc>
          <w:tcPr>
            <w:tcW w:w="3668" w:type="pct"/>
          </w:tcPr>
          <w:p w14:paraId="0AE8F0DB" w14:textId="73D018D6" w:rsidR="009057D9" w:rsidRDefault="00063E39" w:rsidP="00063E39">
            <w:r>
              <w:t>Hele document:</w:t>
            </w:r>
          </w:p>
          <w:p w14:paraId="07A9C5AD" w14:textId="256CC512" w:rsidR="00063E39" w:rsidRDefault="00063E39" w:rsidP="00063E39">
            <w:pPr>
              <w:pStyle w:val="Opsommingtekens1"/>
            </w:pPr>
            <w:r>
              <w:t>tekst gecorrigeerd en verbeterd</w:t>
            </w:r>
          </w:p>
          <w:p w14:paraId="5614881D" w14:textId="2F55BFBF" w:rsidR="00063E39" w:rsidRDefault="00063E39" w:rsidP="00063E39">
            <w:pPr>
              <w:pStyle w:val="Opsommingtekens1"/>
            </w:pPr>
            <w:r>
              <w:t>tekst geactualiseerd n.a.v. wijzigingen in wet- en regelgeving</w:t>
            </w:r>
          </w:p>
        </w:tc>
      </w:tr>
      <w:tr w:rsidR="00063E39" w14:paraId="3B6AB5C3" w14:textId="77777777" w:rsidTr="00AA0406">
        <w:tc>
          <w:tcPr>
            <w:tcW w:w="566" w:type="pct"/>
          </w:tcPr>
          <w:p w14:paraId="621957B7" w14:textId="38ACF2B1" w:rsidR="00063E39" w:rsidRDefault="00063E39" w:rsidP="00063E39">
            <w:r w:rsidRPr="00574C67">
              <w:t xml:space="preserve">2.0.1-rc </w:t>
            </w:r>
          </w:p>
        </w:tc>
        <w:tc>
          <w:tcPr>
            <w:tcW w:w="766" w:type="pct"/>
          </w:tcPr>
          <w:p w14:paraId="0146E884" w14:textId="5DE7457E" w:rsidR="00063E39" w:rsidRDefault="00063E39" w:rsidP="00063E39">
            <w:r w:rsidRPr="00574C67">
              <w:t>2021-12-17</w:t>
            </w:r>
          </w:p>
        </w:tc>
        <w:tc>
          <w:tcPr>
            <w:tcW w:w="3668" w:type="pct"/>
          </w:tcPr>
          <w:p w14:paraId="0C61E0C6" w14:textId="2F15ECF4" w:rsidR="00063E39" w:rsidRDefault="00063E39" w:rsidP="00063E39">
            <w:r>
              <w:t xml:space="preserve">Hoofdstuk </w:t>
            </w:r>
            <w:r w:rsidRPr="00DB219A">
              <w:rPr>
                <w:rStyle w:val="Verwijzing"/>
              </w:rPr>
              <w:fldChar w:fldCharType="begin"/>
            </w:r>
            <w:r w:rsidRPr="00DB219A">
              <w:rPr>
                <w:rStyle w:val="Verwijzing"/>
              </w:rPr>
              <w:instrText xml:space="preserve"> REF _Ref_f9cef8ba70a4f0d5db55afa0b90616d8_2 \n \h </w:instrText>
            </w:r>
            <w:r w:rsidRPr="00DB219A">
              <w:rPr>
                <w:rStyle w:val="Verwijzing"/>
              </w:rPr>
            </w:r>
            <w:r w:rsidRPr="00DB219A">
              <w:rPr>
                <w:rStyle w:val="Verwijzing"/>
              </w:rPr>
              <w:fldChar w:fldCharType="separate"/>
            </w:r>
            <w:r w:rsidR="00A269C9">
              <w:rPr>
                <w:rStyle w:val="Verwijzing"/>
              </w:rPr>
              <w:t>4</w:t>
            </w:r>
            <w:r w:rsidRPr="00DB219A">
              <w:rPr>
                <w:rStyle w:val="Verwijzing"/>
              </w:rPr>
              <w:fldChar w:fldCharType="end"/>
            </w:r>
            <w:r>
              <w:t xml:space="preserve"> De vormgeving van Besluit en Regeling bij </w:t>
            </w:r>
            <w:fldSimple w:instr=" DOCVARIABLE ID01+ ">
              <w:r w:rsidR="00A269C9">
                <w:t>de instructie</w:t>
              </w:r>
            </w:fldSimple>
          </w:p>
          <w:p w14:paraId="21F8B1EC" w14:textId="77777777" w:rsidR="00063E39" w:rsidRDefault="00063E39" w:rsidP="00063E39">
            <w:pPr>
              <w:pStyle w:val="Opsommingtekens1"/>
            </w:pPr>
            <w:r>
              <w:t xml:space="preserve">Beschrijving Besluitmodel in overeenstemming gebracht met STOP: in </w:t>
            </w:r>
            <w:r w:rsidRPr="00711190">
              <w:t xml:space="preserve">BesluitCompact </w:t>
            </w:r>
            <w:r>
              <w:t>wordt een WijzigArtikel niet onderverdeeld in WijzigLeden</w:t>
            </w:r>
          </w:p>
          <w:p w14:paraId="5CCE61BB" w14:textId="77777777" w:rsidR="00063E39" w:rsidRDefault="00063E39" w:rsidP="00063E39">
            <w:pPr>
              <w:pStyle w:val="Opsommingtekens1"/>
            </w:pPr>
            <w:r>
              <w:t>Bepaald wanneer gebruik gemaakt mag worden van een PDF-bijlage in Besluit en Regeling</w:t>
            </w:r>
          </w:p>
          <w:p w14:paraId="7C86C3DC" w14:textId="77777777" w:rsidR="00063E39" w:rsidRDefault="00063E39" w:rsidP="00063E39">
            <w:pPr>
              <w:pStyle w:val="Opsommingtekens1"/>
            </w:pPr>
            <w:r>
              <w:t>Modellering Toelichting en ArtikelgewjizigeToelichting aangepast en advies toegevoegd over de toepassing hiervan, met het oog op de toekomstige vereenvoudiging van deze elementen (STOP#194)</w:t>
            </w:r>
          </w:p>
          <w:p w14:paraId="1852CC0C" w14:textId="02BF35FC" w:rsidR="00063E39" w:rsidRDefault="00063E39" w:rsidP="00063E39">
            <w:pPr>
              <w:pStyle w:val="Opsommingtekens1"/>
            </w:pPr>
            <w:r>
              <w:t>Advies toegevoegd om in het Besluit het element Inhoudsopgave niet te gebruiken</w:t>
            </w:r>
          </w:p>
        </w:tc>
      </w:tr>
      <w:tr w:rsidR="00063E39" w14:paraId="6EF2DD2D" w14:textId="77777777" w:rsidTr="00AA0406">
        <w:tc>
          <w:tcPr>
            <w:tcW w:w="566" w:type="pct"/>
          </w:tcPr>
          <w:p w14:paraId="30C05CEB" w14:textId="2953FC30" w:rsidR="00063E39" w:rsidRDefault="00063E39" w:rsidP="00063E39">
            <w:r w:rsidRPr="00574C67">
              <w:t xml:space="preserve">2.0.1-rc </w:t>
            </w:r>
          </w:p>
        </w:tc>
        <w:tc>
          <w:tcPr>
            <w:tcW w:w="766" w:type="pct"/>
          </w:tcPr>
          <w:p w14:paraId="5EB97DF5" w14:textId="15FE7D21" w:rsidR="00063E39" w:rsidRDefault="00063E39" w:rsidP="00063E39">
            <w:r w:rsidRPr="00574C67">
              <w:t>2021-12-17</w:t>
            </w:r>
          </w:p>
        </w:tc>
        <w:tc>
          <w:tcPr>
            <w:tcW w:w="3668" w:type="pct"/>
          </w:tcPr>
          <w:p w14:paraId="5F131D99" w14:textId="0941BC66" w:rsidR="00063E39" w:rsidRDefault="00063E39" w:rsidP="00063E39">
            <w:pPr>
              <w:tabs>
                <w:tab w:val="left" w:pos="2220"/>
              </w:tabs>
            </w:pPr>
            <w:r>
              <w:t xml:space="preserve">Paragraaf </w:t>
            </w:r>
            <w:r w:rsidRPr="00DB219A">
              <w:rPr>
                <w:rStyle w:val="Verwijzing"/>
              </w:rPr>
              <w:fldChar w:fldCharType="begin"/>
            </w:r>
            <w:r w:rsidRPr="00DB219A">
              <w:rPr>
                <w:rStyle w:val="Verwijzing"/>
              </w:rPr>
              <w:instrText xml:space="preserve"> REF _Ref_86020aba69fff3440d03590f9436967b_1 \n \h </w:instrText>
            </w:r>
            <w:r w:rsidRPr="00DB219A">
              <w:rPr>
                <w:rStyle w:val="Verwijzing"/>
              </w:rPr>
            </w:r>
            <w:r w:rsidRPr="00DB219A">
              <w:rPr>
                <w:rStyle w:val="Verwijzing"/>
              </w:rPr>
              <w:fldChar w:fldCharType="separate"/>
            </w:r>
            <w:r w:rsidR="00A269C9">
              <w:rPr>
                <w:rStyle w:val="Verwijzing"/>
              </w:rPr>
              <w:t>5.2</w:t>
            </w:r>
            <w:r w:rsidRPr="00DB219A">
              <w:rPr>
                <w:rStyle w:val="Verwijzing"/>
              </w:rPr>
              <w:fldChar w:fldCharType="end"/>
            </w:r>
            <w:r>
              <w:t xml:space="preserve"> Specificatie van de Vrijetekststructuur</w:t>
            </w:r>
          </w:p>
          <w:p w14:paraId="7B6362C6" w14:textId="77777777" w:rsidR="00063E39" w:rsidRDefault="00063E39" w:rsidP="00063E39">
            <w:pPr>
              <w:pStyle w:val="Opsommingtekens1"/>
            </w:pPr>
            <w:r w:rsidRPr="00105E6C">
              <w:t xml:space="preserve">Aangegeven dat voor lijsten </w:t>
            </w:r>
            <w:r>
              <w:t>gekozen kan</w:t>
            </w:r>
            <w:r w:rsidRPr="00105E6C">
              <w:t xml:space="preserve"> worden </w:t>
            </w:r>
            <w:r>
              <w:t xml:space="preserve">tussen </w:t>
            </w:r>
            <w:r w:rsidRPr="00105E6C">
              <w:t>Lijst van het type expliciet</w:t>
            </w:r>
            <w:r>
              <w:t xml:space="preserve"> en Lijst van het type ongemarkeerd</w:t>
            </w:r>
          </w:p>
          <w:p w14:paraId="0D221100" w14:textId="2ED15139" w:rsidR="00063E39" w:rsidRDefault="00063E39" w:rsidP="00063E39">
            <w:r>
              <w:t>Figuren toegevoegd en bestaande figuren verduidelijkt</w:t>
            </w:r>
          </w:p>
        </w:tc>
      </w:tr>
      <w:tr w:rsidR="00063E39" w14:paraId="5DB93424" w14:textId="77777777" w:rsidTr="00AA0406">
        <w:tc>
          <w:tcPr>
            <w:tcW w:w="566" w:type="pct"/>
          </w:tcPr>
          <w:p w14:paraId="75F08CD7" w14:textId="2F25C4F6" w:rsidR="00063E39" w:rsidRDefault="00063E39" w:rsidP="00063E39">
            <w:r w:rsidRPr="0026354F">
              <w:t xml:space="preserve">2.0.1-rc </w:t>
            </w:r>
          </w:p>
        </w:tc>
        <w:tc>
          <w:tcPr>
            <w:tcW w:w="766" w:type="pct"/>
          </w:tcPr>
          <w:p w14:paraId="285807B9" w14:textId="5701CF42" w:rsidR="00063E39" w:rsidRDefault="00063E39" w:rsidP="00063E39">
            <w:r w:rsidRPr="0026354F">
              <w:t>2021-12-17</w:t>
            </w:r>
          </w:p>
        </w:tc>
        <w:tc>
          <w:tcPr>
            <w:tcW w:w="3668" w:type="pct"/>
          </w:tcPr>
          <w:p w14:paraId="7B78F229" w14:textId="2D754B8F" w:rsidR="00063E39" w:rsidRDefault="00063E39" w:rsidP="00063E39">
            <w:r>
              <w:t xml:space="preserve">Paragraaf </w:t>
            </w:r>
            <w:r w:rsidRPr="00DB219A">
              <w:rPr>
                <w:rStyle w:val="Verwijzing"/>
              </w:rPr>
              <w:fldChar w:fldCharType="begin"/>
            </w:r>
            <w:r w:rsidRPr="00DB219A">
              <w:rPr>
                <w:rStyle w:val="Verwijzing"/>
              </w:rPr>
              <w:instrText xml:space="preserve"> REF _Ref_83b5a237c0b841e5e5cdebf61a136309_1 \n \h </w:instrText>
            </w:r>
            <w:r w:rsidRPr="00DB219A">
              <w:rPr>
                <w:rStyle w:val="Verwijzing"/>
              </w:rPr>
            </w:r>
            <w:r w:rsidRPr="00DB219A">
              <w:rPr>
                <w:rStyle w:val="Verwijzing"/>
              </w:rPr>
              <w:fldChar w:fldCharType="separate"/>
            </w:r>
            <w:r w:rsidR="00A269C9">
              <w:rPr>
                <w:rStyle w:val="Verwijzing"/>
              </w:rPr>
              <w:t>5.3</w:t>
            </w:r>
            <w:r w:rsidRPr="00DB219A">
              <w:rPr>
                <w:rStyle w:val="Verwijzing"/>
              </w:rPr>
              <w:fldChar w:fldCharType="end"/>
            </w:r>
            <w:r>
              <w:t xml:space="preserve"> Bijlagen bij Besluit en Regeling</w:t>
            </w:r>
          </w:p>
          <w:p w14:paraId="542D022C" w14:textId="69EF1144" w:rsidR="00063E39" w:rsidRDefault="00063E39" w:rsidP="00063E39">
            <w:pPr>
              <w:pStyle w:val="Opsommingtekens1"/>
            </w:pPr>
            <w:r>
              <w:t>Toegelicht</w:t>
            </w:r>
            <w:r w:rsidRPr="00880D80">
              <w:t xml:space="preserve"> wanneer gebruik gemaakt mag worden van een PDF-bijlage in Besluit en Regeling</w:t>
            </w:r>
          </w:p>
        </w:tc>
      </w:tr>
      <w:tr w:rsidR="00063E39" w14:paraId="66893646" w14:textId="77777777" w:rsidTr="00AA0406">
        <w:tc>
          <w:tcPr>
            <w:tcW w:w="566" w:type="pct"/>
          </w:tcPr>
          <w:p w14:paraId="2D73AFE3" w14:textId="13766002" w:rsidR="00063E39" w:rsidRDefault="00063E39" w:rsidP="00063E39">
            <w:r w:rsidRPr="0026354F">
              <w:t xml:space="preserve">2.0.1-rc </w:t>
            </w:r>
          </w:p>
        </w:tc>
        <w:tc>
          <w:tcPr>
            <w:tcW w:w="766" w:type="pct"/>
          </w:tcPr>
          <w:p w14:paraId="4A2F5BF3" w14:textId="3F4DDB55" w:rsidR="00063E39" w:rsidRDefault="00063E39" w:rsidP="00063E39">
            <w:r w:rsidRPr="0026354F">
              <w:t>2021-12-17</w:t>
            </w:r>
          </w:p>
        </w:tc>
        <w:tc>
          <w:tcPr>
            <w:tcW w:w="3668" w:type="pct"/>
          </w:tcPr>
          <w:p w14:paraId="28E424F8" w14:textId="4C2F7E97" w:rsidR="00063E39" w:rsidRDefault="00063E39" w:rsidP="00063E39">
            <w:r>
              <w:t xml:space="preserve">Paragraaf </w:t>
            </w:r>
            <w:r w:rsidRPr="00DB219A">
              <w:rPr>
                <w:rStyle w:val="Verwijzing"/>
              </w:rPr>
              <w:fldChar w:fldCharType="begin"/>
            </w:r>
            <w:r w:rsidRPr="00DB219A">
              <w:rPr>
                <w:rStyle w:val="Verwijzing"/>
              </w:rPr>
              <w:instrText xml:space="preserve"> REF _Ref_218c752b0c849656162b20725eb2e115_1 \n \h </w:instrText>
            </w:r>
            <w:r w:rsidRPr="00DB219A">
              <w:rPr>
                <w:rStyle w:val="Verwijzing"/>
              </w:rPr>
            </w:r>
            <w:r w:rsidRPr="00DB219A">
              <w:rPr>
                <w:rStyle w:val="Verwijzing"/>
              </w:rPr>
              <w:fldChar w:fldCharType="separate"/>
            </w:r>
            <w:r w:rsidR="00A269C9">
              <w:rPr>
                <w:rStyle w:val="Verwijzing"/>
              </w:rPr>
              <w:t>6.1.2.2</w:t>
            </w:r>
            <w:r w:rsidRPr="00DB219A">
              <w:rPr>
                <w:rStyle w:val="Verwijzing"/>
              </w:rPr>
              <w:fldChar w:fldCharType="end"/>
            </w:r>
            <w:r>
              <w:t xml:space="preserve"> Vastleggen van Locatie met geografisch informatieobject</w:t>
            </w:r>
          </w:p>
          <w:p w14:paraId="15E753DE" w14:textId="1C4357B0" w:rsidR="00063E39" w:rsidRDefault="00063E39" w:rsidP="00063E39">
            <w:pPr>
              <w:pStyle w:val="Opsommingtekens1"/>
            </w:pPr>
            <w:r>
              <w:t xml:space="preserve">Tekst over gebruik van GIO in meerdere omgevingsdocumenten verplaatst naar specifieke paragraaf over dit onderwerpe: </w:t>
            </w:r>
            <w:r w:rsidRPr="00DB219A">
              <w:rPr>
                <w:rStyle w:val="Verwijzing"/>
              </w:rPr>
              <w:fldChar w:fldCharType="begin"/>
            </w:r>
            <w:r w:rsidRPr="00DB219A">
              <w:rPr>
                <w:rStyle w:val="Verwijzing"/>
              </w:rPr>
              <w:instrText xml:space="preserve"> REF _Ref_a91d6dc085110f33bc694594a4a03a46_1 \n \h </w:instrText>
            </w:r>
            <w:r w:rsidRPr="00DB219A">
              <w:rPr>
                <w:rStyle w:val="Verwijzing"/>
              </w:rPr>
            </w:r>
            <w:r w:rsidRPr="00DB219A">
              <w:rPr>
                <w:rStyle w:val="Verwijzing"/>
              </w:rPr>
              <w:fldChar w:fldCharType="separate"/>
            </w:r>
            <w:r w:rsidR="00A269C9">
              <w:rPr>
                <w:rStyle w:val="Verwijzing"/>
              </w:rPr>
              <w:t>8.3</w:t>
            </w:r>
            <w:r w:rsidRPr="00DB219A">
              <w:rPr>
                <w:rStyle w:val="Verwijzing"/>
              </w:rPr>
              <w:fldChar w:fldCharType="end"/>
            </w:r>
          </w:p>
        </w:tc>
      </w:tr>
      <w:tr w:rsidR="00063E39" w14:paraId="621F2454" w14:textId="77777777" w:rsidTr="00AA0406">
        <w:tc>
          <w:tcPr>
            <w:tcW w:w="566" w:type="pct"/>
          </w:tcPr>
          <w:p w14:paraId="4B402D5F" w14:textId="4E56DF6F" w:rsidR="00063E39" w:rsidRDefault="00063E39" w:rsidP="00063E39">
            <w:r w:rsidRPr="0026354F">
              <w:t xml:space="preserve">2.0.1-rc </w:t>
            </w:r>
          </w:p>
        </w:tc>
        <w:tc>
          <w:tcPr>
            <w:tcW w:w="766" w:type="pct"/>
          </w:tcPr>
          <w:p w14:paraId="781982AE" w14:textId="75C6962A" w:rsidR="00063E39" w:rsidRDefault="00063E39" w:rsidP="00063E39">
            <w:r w:rsidRPr="0026354F">
              <w:t>2021-12-17</w:t>
            </w:r>
          </w:p>
        </w:tc>
        <w:tc>
          <w:tcPr>
            <w:tcW w:w="3668" w:type="pct"/>
          </w:tcPr>
          <w:p w14:paraId="5E7BB83A" w14:textId="167A2756" w:rsidR="00063E39" w:rsidRDefault="00063E39" w:rsidP="00063E39">
            <w:r>
              <w:t xml:space="preserve">Paragraaf </w:t>
            </w:r>
            <w:r w:rsidRPr="00DB219A">
              <w:rPr>
                <w:rStyle w:val="Verwijzing"/>
              </w:rPr>
              <w:fldChar w:fldCharType="begin"/>
            </w:r>
            <w:r w:rsidRPr="00DB219A">
              <w:rPr>
                <w:rStyle w:val="Verwijzing"/>
              </w:rPr>
              <w:instrText xml:space="preserve"> REF _Ref_3cdd0428cb3ecefa11f06a387a318708_1 \n \h </w:instrText>
            </w:r>
            <w:r w:rsidRPr="00DB219A">
              <w:rPr>
                <w:rStyle w:val="Verwijzing"/>
              </w:rPr>
            </w:r>
            <w:r w:rsidRPr="00DB219A">
              <w:rPr>
                <w:rStyle w:val="Verwijzing"/>
              </w:rPr>
              <w:fldChar w:fldCharType="separate"/>
            </w:r>
            <w:r w:rsidR="00A269C9">
              <w:rPr>
                <w:rStyle w:val="Verwijzing"/>
              </w:rPr>
              <w:t>7.2</w:t>
            </w:r>
            <w:r w:rsidRPr="00DB219A">
              <w:rPr>
                <w:rStyle w:val="Verwijzing"/>
              </w:rPr>
              <w:fldChar w:fldCharType="end"/>
            </w:r>
            <w:r>
              <w:t xml:space="preserve"> Objecttype Divisie</w:t>
            </w:r>
          </w:p>
          <w:p w14:paraId="05B74001" w14:textId="4B57635C" w:rsidR="00063E39" w:rsidRDefault="00063E39" w:rsidP="00063E39">
            <w:pPr>
              <w:pStyle w:val="Opsommingtekens1"/>
            </w:pPr>
            <w:r>
              <w:t>Toelichting inclusief figuren toegevoegd over de doorwerking van het annoteren op het niveau van Divisie</w:t>
            </w:r>
          </w:p>
        </w:tc>
      </w:tr>
      <w:tr w:rsidR="00063E39" w14:paraId="62FE69AB" w14:textId="77777777" w:rsidTr="00AA0406">
        <w:tc>
          <w:tcPr>
            <w:tcW w:w="566" w:type="pct"/>
          </w:tcPr>
          <w:p w14:paraId="5F890368" w14:textId="728B958A" w:rsidR="00063E39" w:rsidRDefault="00063E39" w:rsidP="00063E39">
            <w:r w:rsidRPr="0026354F">
              <w:lastRenderedPageBreak/>
              <w:t xml:space="preserve">2.0.1-rc </w:t>
            </w:r>
          </w:p>
        </w:tc>
        <w:tc>
          <w:tcPr>
            <w:tcW w:w="766" w:type="pct"/>
          </w:tcPr>
          <w:p w14:paraId="26548E31" w14:textId="6FF4B628" w:rsidR="00063E39" w:rsidRDefault="00063E39" w:rsidP="00063E39">
            <w:r w:rsidRPr="0026354F">
              <w:t>2021-12-17</w:t>
            </w:r>
          </w:p>
        </w:tc>
        <w:tc>
          <w:tcPr>
            <w:tcW w:w="3668" w:type="pct"/>
          </w:tcPr>
          <w:p w14:paraId="19FD1372" w14:textId="31035822" w:rsidR="00063E39" w:rsidRDefault="00063E39" w:rsidP="00063E39">
            <w:r>
              <w:t xml:space="preserve">Paragraaf </w:t>
            </w:r>
            <w:r w:rsidRPr="00DB219A">
              <w:rPr>
                <w:rStyle w:val="Verwijzing"/>
              </w:rPr>
              <w:fldChar w:fldCharType="begin"/>
            </w:r>
            <w:r w:rsidRPr="00DB219A">
              <w:rPr>
                <w:rStyle w:val="Verwijzing"/>
              </w:rPr>
              <w:instrText xml:space="preserve"> REF _Ref_75aaeda1decb78bfe920dcdec054a6f3_1 \n \h </w:instrText>
            </w:r>
            <w:r w:rsidRPr="00DB219A">
              <w:rPr>
                <w:rStyle w:val="Verwijzing"/>
              </w:rPr>
            </w:r>
            <w:r w:rsidRPr="00DB219A">
              <w:rPr>
                <w:rStyle w:val="Verwijzing"/>
              </w:rPr>
              <w:fldChar w:fldCharType="separate"/>
            </w:r>
            <w:r w:rsidR="00A269C9">
              <w:rPr>
                <w:rStyle w:val="Verwijzing"/>
              </w:rPr>
              <w:t>7.3</w:t>
            </w:r>
            <w:r w:rsidRPr="00DB219A">
              <w:rPr>
                <w:rStyle w:val="Verwijzing"/>
              </w:rPr>
              <w:fldChar w:fldCharType="end"/>
            </w:r>
            <w:r>
              <w:t xml:space="preserve"> Objecttype Divisietekst</w:t>
            </w:r>
          </w:p>
          <w:p w14:paraId="14DFA660" w14:textId="1CDFBA15" w:rsidR="00063E39" w:rsidRDefault="00063E39" w:rsidP="00063E39">
            <w:pPr>
              <w:pStyle w:val="Opsommingtekens1"/>
            </w:pPr>
            <w:r>
              <w:t>Toelichting toegevoegd over de doorwerking van het annoteren op het niveau van Divisietekst</w:t>
            </w:r>
          </w:p>
        </w:tc>
      </w:tr>
      <w:tr w:rsidR="00063E39" w14:paraId="3AA207A7" w14:textId="77777777" w:rsidTr="00AA0406">
        <w:tc>
          <w:tcPr>
            <w:tcW w:w="566" w:type="pct"/>
          </w:tcPr>
          <w:p w14:paraId="4F090800" w14:textId="4DF27DE9" w:rsidR="00063E39" w:rsidRDefault="00063E39" w:rsidP="00063E39">
            <w:r w:rsidRPr="0026354F">
              <w:t xml:space="preserve">2.0.1-rc </w:t>
            </w:r>
          </w:p>
        </w:tc>
        <w:tc>
          <w:tcPr>
            <w:tcW w:w="766" w:type="pct"/>
          </w:tcPr>
          <w:p w14:paraId="2884C07E" w14:textId="6AD53C04" w:rsidR="00063E39" w:rsidRDefault="00063E39" w:rsidP="00063E39">
            <w:r w:rsidRPr="0026354F">
              <w:t>2021-12-17</w:t>
            </w:r>
          </w:p>
        </w:tc>
        <w:tc>
          <w:tcPr>
            <w:tcW w:w="3668" w:type="pct"/>
          </w:tcPr>
          <w:p w14:paraId="116C66A2" w14:textId="33E40515" w:rsidR="00063E39" w:rsidRDefault="00063E39" w:rsidP="00063E39">
            <w:r>
              <w:t xml:space="preserve">Paragraaf </w:t>
            </w:r>
            <w:r w:rsidRPr="00DB219A">
              <w:rPr>
                <w:rStyle w:val="Verwijzing"/>
              </w:rPr>
              <w:fldChar w:fldCharType="begin"/>
            </w:r>
            <w:r w:rsidRPr="00DB219A">
              <w:rPr>
                <w:rStyle w:val="Verwijzing"/>
              </w:rPr>
              <w:instrText xml:space="preserve"> REF _Ref_39d2a04c6da9bf7dfab5d6333176fcaa_1 \n \h </w:instrText>
            </w:r>
            <w:r w:rsidRPr="00DB219A">
              <w:rPr>
                <w:rStyle w:val="Verwijzing"/>
              </w:rPr>
            </w:r>
            <w:r w:rsidRPr="00DB219A">
              <w:rPr>
                <w:rStyle w:val="Verwijzing"/>
              </w:rPr>
              <w:fldChar w:fldCharType="separate"/>
            </w:r>
            <w:r w:rsidR="00A269C9">
              <w:rPr>
                <w:rStyle w:val="Verwijzing"/>
              </w:rPr>
              <w:t>7.4</w:t>
            </w:r>
            <w:r w:rsidRPr="00DB219A">
              <w:rPr>
                <w:rStyle w:val="Verwijzing"/>
              </w:rPr>
              <w:fldChar w:fldCharType="end"/>
            </w:r>
            <w:r>
              <w:t xml:space="preserve"> Objecttype Tekstdeel</w:t>
            </w:r>
          </w:p>
          <w:p w14:paraId="07D9691C" w14:textId="06AA0E07" w:rsidR="00063E39" w:rsidRDefault="00063E39" w:rsidP="00063E39">
            <w:pPr>
              <w:pStyle w:val="Opsommingtekens1"/>
            </w:pPr>
            <w:r>
              <w:t>Toegevoegd waarschuwing over gevolg van niet annoteren van Tekstdeel met Locatie</w:t>
            </w:r>
          </w:p>
        </w:tc>
      </w:tr>
      <w:tr w:rsidR="00063E39" w14:paraId="5FF469B8" w14:textId="77777777" w:rsidTr="00AA0406">
        <w:tc>
          <w:tcPr>
            <w:tcW w:w="566" w:type="pct"/>
          </w:tcPr>
          <w:p w14:paraId="2EAAC655" w14:textId="44E8C65C" w:rsidR="00063E39" w:rsidRDefault="00063E39" w:rsidP="00063E39">
            <w:r w:rsidRPr="0026354F">
              <w:t xml:space="preserve">2.0.1-rc </w:t>
            </w:r>
          </w:p>
        </w:tc>
        <w:tc>
          <w:tcPr>
            <w:tcW w:w="766" w:type="pct"/>
          </w:tcPr>
          <w:p w14:paraId="68876A6A" w14:textId="310E8A85" w:rsidR="00063E39" w:rsidRDefault="00063E39" w:rsidP="00063E39">
            <w:r w:rsidRPr="0026354F">
              <w:t>2021-12-17</w:t>
            </w:r>
          </w:p>
        </w:tc>
        <w:tc>
          <w:tcPr>
            <w:tcW w:w="3668" w:type="pct"/>
          </w:tcPr>
          <w:p w14:paraId="2E0A65E9" w14:textId="1C3D0E69" w:rsidR="00063E39" w:rsidRDefault="00063E39" w:rsidP="00063E39">
            <w:r>
              <w:t xml:space="preserve">Paragraaf </w:t>
            </w:r>
            <w:r w:rsidRPr="00DB219A">
              <w:rPr>
                <w:rStyle w:val="Verwijzing"/>
              </w:rPr>
              <w:fldChar w:fldCharType="begin"/>
            </w:r>
            <w:r w:rsidRPr="00DB219A">
              <w:rPr>
                <w:rStyle w:val="Verwijzing"/>
              </w:rPr>
              <w:instrText xml:space="preserve"> REF _Ref_0de2bc199f83468713dd2ecd36442818_1 \n \h </w:instrText>
            </w:r>
            <w:r w:rsidRPr="00DB219A">
              <w:rPr>
                <w:rStyle w:val="Verwijzing"/>
              </w:rPr>
            </w:r>
            <w:r w:rsidRPr="00DB219A">
              <w:rPr>
                <w:rStyle w:val="Verwijzing"/>
              </w:rPr>
              <w:fldChar w:fldCharType="separate"/>
            </w:r>
            <w:r w:rsidR="00A269C9">
              <w:rPr>
                <w:rStyle w:val="Verwijzing"/>
              </w:rPr>
              <w:t>8.2</w:t>
            </w:r>
            <w:r w:rsidRPr="00DB219A">
              <w:rPr>
                <w:rStyle w:val="Verwijzing"/>
              </w:rPr>
              <w:fldChar w:fldCharType="end"/>
            </w:r>
            <w:r>
              <w:t>hernoemd tot Tekstverwijzing (was Verwijzing)</w:t>
            </w:r>
          </w:p>
        </w:tc>
      </w:tr>
      <w:tr w:rsidR="00063E39" w14:paraId="47F914AF" w14:textId="77777777" w:rsidTr="00AA0406">
        <w:tc>
          <w:tcPr>
            <w:tcW w:w="566" w:type="pct"/>
          </w:tcPr>
          <w:p w14:paraId="413582FA" w14:textId="06BED753" w:rsidR="00063E39" w:rsidRDefault="00063E39" w:rsidP="00063E39">
            <w:r w:rsidRPr="0026354F">
              <w:t xml:space="preserve">2.0.1-rc </w:t>
            </w:r>
          </w:p>
        </w:tc>
        <w:tc>
          <w:tcPr>
            <w:tcW w:w="766" w:type="pct"/>
          </w:tcPr>
          <w:p w14:paraId="3CEE7CDF" w14:textId="625737A8" w:rsidR="00063E39" w:rsidRDefault="00063E39" w:rsidP="00063E39">
            <w:r w:rsidRPr="0026354F">
              <w:t>2021-12-17</w:t>
            </w:r>
          </w:p>
        </w:tc>
        <w:tc>
          <w:tcPr>
            <w:tcW w:w="3668" w:type="pct"/>
          </w:tcPr>
          <w:p w14:paraId="46FF2430" w14:textId="62DF00E4" w:rsidR="00063E39" w:rsidRDefault="00063E39" w:rsidP="00063E39">
            <w:r>
              <w:t xml:space="preserve">Paragraaf </w:t>
            </w:r>
            <w:r w:rsidRPr="00DB219A">
              <w:rPr>
                <w:rStyle w:val="Verwijzing"/>
              </w:rPr>
              <w:fldChar w:fldCharType="begin"/>
            </w:r>
            <w:r w:rsidRPr="00DB219A">
              <w:rPr>
                <w:rStyle w:val="Verwijzing"/>
              </w:rPr>
              <w:instrText xml:space="preserve"> REF _Ref_a91d6dc085110f33bc694594a4a03a46_1 \n \h </w:instrText>
            </w:r>
            <w:r w:rsidRPr="00DB219A">
              <w:rPr>
                <w:rStyle w:val="Verwijzing"/>
              </w:rPr>
            </w:r>
            <w:r w:rsidRPr="00DB219A">
              <w:rPr>
                <w:rStyle w:val="Verwijzing"/>
              </w:rPr>
              <w:fldChar w:fldCharType="separate"/>
            </w:r>
            <w:r w:rsidR="00A269C9">
              <w:rPr>
                <w:rStyle w:val="Verwijzing"/>
              </w:rPr>
              <w:t>8.3</w:t>
            </w:r>
            <w:r w:rsidRPr="00DB219A">
              <w:rPr>
                <w:rStyle w:val="Verwijzing"/>
              </w:rPr>
              <w:fldChar w:fldCharType="end"/>
            </w:r>
            <w:r>
              <w:t xml:space="preserve"> Hergebruik van en verwijzen naar GIO’s en OW-objecten in een ander omgevingsdocument</w:t>
            </w:r>
          </w:p>
          <w:p w14:paraId="451C1E74" w14:textId="77777777" w:rsidR="00063E39" w:rsidRDefault="00063E39" w:rsidP="00063E39">
            <w:pPr>
              <w:pStyle w:val="Opsommingtekens1"/>
            </w:pPr>
            <w:r>
              <w:t>Paragraaf toegevoegd</w:t>
            </w:r>
          </w:p>
          <w:p w14:paraId="0827599D" w14:textId="77777777" w:rsidR="00063E39" w:rsidRDefault="00063E39" w:rsidP="00063E39">
            <w:pPr>
              <w:pStyle w:val="Opsommingtekens1"/>
            </w:pPr>
            <w:r>
              <w:t>Mogelijkheden van hergebruik en verwijzingen beschreven</w:t>
            </w:r>
          </w:p>
          <w:p w14:paraId="24395EDD" w14:textId="37CB2A6D" w:rsidR="00063E39" w:rsidRDefault="00063E39" w:rsidP="00063E39">
            <w:pPr>
              <w:pStyle w:val="Opsommingtekens1"/>
            </w:pPr>
            <w:r>
              <w:t>Advies over gebruik van deze mogelijkheden toegevoegd</w:t>
            </w:r>
          </w:p>
        </w:tc>
      </w:tr>
      <w:tr w:rsidR="00063E39" w14:paraId="042D7C7D" w14:textId="77777777" w:rsidTr="00AA0406">
        <w:tc>
          <w:tcPr>
            <w:tcW w:w="566" w:type="pct"/>
          </w:tcPr>
          <w:p w14:paraId="358CF005" w14:textId="1F66DDC2" w:rsidR="00063E39" w:rsidRDefault="00063E39" w:rsidP="00063E39">
            <w:r w:rsidRPr="0026354F">
              <w:t xml:space="preserve">2.0.1-rc </w:t>
            </w:r>
          </w:p>
        </w:tc>
        <w:tc>
          <w:tcPr>
            <w:tcW w:w="766" w:type="pct"/>
          </w:tcPr>
          <w:p w14:paraId="7AE0AF21" w14:textId="4856279B" w:rsidR="00063E39" w:rsidRDefault="00063E39" w:rsidP="00063E39">
            <w:r w:rsidRPr="0026354F">
              <w:t>2021-12-17</w:t>
            </w:r>
          </w:p>
        </w:tc>
        <w:tc>
          <w:tcPr>
            <w:tcW w:w="3668" w:type="pct"/>
          </w:tcPr>
          <w:p w14:paraId="18AB717D" w14:textId="3CE0C3A7" w:rsidR="00063E39" w:rsidRDefault="00063E39" w:rsidP="00063E39">
            <w:r>
              <w:t xml:space="preserve">Paragraaf </w:t>
            </w:r>
            <w:r w:rsidRPr="00DB219A">
              <w:rPr>
                <w:rStyle w:val="Verwijzing"/>
              </w:rPr>
              <w:fldChar w:fldCharType="begin"/>
            </w:r>
            <w:r w:rsidRPr="00DB219A">
              <w:rPr>
                <w:rStyle w:val="Verwijzing"/>
              </w:rPr>
              <w:instrText xml:space="preserve"> REF _Ref_bacb5e714ac2952feb79d603d8b1bd92_1 \n \h </w:instrText>
            </w:r>
            <w:r w:rsidRPr="00DB219A">
              <w:rPr>
                <w:rStyle w:val="Verwijzing"/>
              </w:rPr>
            </w:r>
            <w:r w:rsidRPr="00DB219A">
              <w:rPr>
                <w:rStyle w:val="Verwijzing"/>
              </w:rPr>
              <w:fldChar w:fldCharType="separate"/>
            </w:r>
            <w:r w:rsidR="00A269C9">
              <w:rPr>
                <w:rStyle w:val="Verwijzing"/>
              </w:rPr>
              <w:t>8.4</w:t>
            </w:r>
            <w:r w:rsidRPr="00DB219A">
              <w:rPr>
                <w:rStyle w:val="Verwijzing"/>
              </w:rPr>
              <w:fldChar w:fldCharType="end"/>
            </w:r>
            <w:r>
              <w:t xml:space="preserve"> Muteren van OW-objecten verplaatst naar dit hoofdstuk, stond in hoofdstuk 9</w:t>
            </w:r>
          </w:p>
        </w:tc>
      </w:tr>
      <w:tr w:rsidR="00063E39" w14:paraId="5F3B1F78" w14:textId="77777777" w:rsidTr="00AA0406">
        <w:tc>
          <w:tcPr>
            <w:tcW w:w="566" w:type="pct"/>
          </w:tcPr>
          <w:p w14:paraId="5BFF983A" w14:textId="4EFA847B" w:rsidR="00063E39" w:rsidRDefault="00063E39" w:rsidP="00063E39">
            <w:r w:rsidRPr="00795E1F">
              <w:t xml:space="preserve">2.0.1-rc </w:t>
            </w:r>
          </w:p>
        </w:tc>
        <w:tc>
          <w:tcPr>
            <w:tcW w:w="766" w:type="pct"/>
          </w:tcPr>
          <w:p w14:paraId="777FC275" w14:textId="7BB93913" w:rsidR="00063E39" w:rsidRDefault="00063E39" w:rsidP="00063E39">
            <w:r w:rsidRPr="00795E1F">
              <w:t>2021-12-17</w:t>
            </w:r>
          </w:p>
        </w:tc>
        <w:tc>
          <w:tcPr>
            <w:tcW w:w="3668" w:type="pct"/>
          </w:tcPr>
          <w:p w14:paraId="0BCF784E" w14:textId="4E70A078" w:rsidR="00063E39" w:rsidRDefault="00063E39" w:rsidP="00063E39">
            <w:r>
              <w:t xml:space="preserve">Hoofdstuk </w:t>
            </w:r>
            <w:r w:rsidRPr="00DB219A">
              <w:rPr>
                <w:rStyle w:val="Verwijzing"/>
              </w:rPr>
              <w:fldChar w:fldCharType="begin"/>
            </w:r>
            <w:r w:rsidRPr="00DB219A">
              <w:rPr>
                <w:rStyle w:val="Verwijzing"/>
              </w:rPr>
              <w:instrText xml:space="preserve"> REF _Ref_ae461559ad38cb41796c8531a5a9a355_1 \n \h </w:instrText>
            </w:r>
            <w:r w:rsidRPr="00DB219A">
              <w:rPr>
                <w:rStyle w:val="Verwijzing"/>
              </w:rPr>
            </w:r>
            <w:r w:rsidRPr="00DB219A">
              <w:rPr>
                <w:rStyle w:val="Verwijzing"/>
              </w:rPr>
              <w:fldChar w:fldCharType="separate"/>
            </w:r>
            <w:r w:rsidR="00A269C9">
              <w:rPr>
                <w:rStyle w:val="Verwijzing"/>
              </w:rPr>
              <w:t>10</w:t>
            </w:r>
            <w:r w:rsidRPr="00DB219A">
              <w:rPr>
                <w:rStyle w:val="Verwijzing"/>
              </w:rPr>
              <w:fldChar w:fldCharType="end"/>
            </w:r>
            <w:r>
              <w:t xml:space="preserve"> Mutatiescenario’s toegevoegd</w:t>
            </w:r>
          </w:p>
          <w:p w14:paraId="7B53F717" w14:textId="3146F91E" w:rsidR="00063E39" w:rsidRDefault="00063E39" w:rsidP="00063E39">
            <w:pPr>
              <w:pStyle w:val="Opsommingtekens1"/>
            </w:pPr>
            <w:r>
              <w:t xml:space="preserve">Beschrijving van </w:t>
            </w:r>
            <w:r w:rsidRPr="00A72E01">
              <w:t>mutatiescenario Integrale Tekstvervanging</w:t>
            </w:r>
            <w:r>
              <w:t xml:space="preserve"> en wanneer dit mag worden toegepast (STOP#191)</w:t>
            </w:r>
          </w:p>
        </w:tc>
      </w:tr>
      <w:tr w:rsidR="00063E39" w14:paraId="5F7C72B9" w14:textId="77777777" w:rsidTr="00AA0406">
        <w:tc>
          <w:tcPr>
            <w:tcW w:w="566" w:type="pct"/>
          </w:tcPr>
          <w:p w14:paraId="7D718357" w14:textId="63FEA56B" w:rsidR="00063E39" w:rsidRDefault="00063E39" w:rsidP="00063E39">
            <w:r w:rsidRPr="001832B7">
              <w:t>2.0.0</w:t>
            </w:r>
          </w:p>
        </w:tc>
        <w:tc>
          <w:tcPr>
            <w:tcW w:w="766" w:type="pct"/>
          </w:tcPr>
          <w:p w14:paraId="06C896FF" w14:textId="3B1CE1DF" w:rsidR="00063E39" w:rsidRDefault="00063E39" w:rsidP="00063E39">
            <w:r w:rsidRPr="001832B7">
              <w:t>2021-06-29</w:t>
            </w:r>
          </w:p>
        </w:tc>
        <w:tc>
          <w:tcPr>
            <w:tcW w:w="3668" w:type="pct"/>
          </w:tcPr>
          <w:p w14:paraId="5E120658" w14:textId="27C6DA9E" w:rsidR="00063E39" w:rsidRDefault="00063E39" w:rsidP="00063E39">
            <w:r>
              <w:t xml:space="preserve">Paragraaf </w:t>
            </w:r>
            <w:r w:rsidRPr="00DB219A">
              <w:rPr>
                <w:rStyle w:val="Verwijzing"/>
              </w:rPr>
              <w:fldChar w:fldCharType="begin"/>
            </w:r>
            <w:r w:rsidRPr="00DB219A">
              <w:rPr>
                <w:rStyle w:val="Verwijzing"/>
              </w:rPr>
              <w:instrText xml:space="preserve"> REF _Ref_94cf1711ce9651bcc2e18a98c2fd5f13_1 \n \h </w:instrText>
            </w:r>
            <w:r w:rsidRPr="00DB219A">
              <w:rPr>
                <w:rStyle w:val="Verwijzing"/>
              </w:rPr>
            </w:r>
            <w:r w:rsidRPr="00DB219A">
              <w:rPr>
                <w:rStyle w:val="Verwijzing"/>
              </w:rPr>
              <w:fldChar w:fldCharType="separate"/>
            </w:r>
            <w:r w:rsidR="00A269C9">
              <w:rPr>
                <w:rStyle w:val="Verwijzing"/>
              </w:rPr>
              <w:t>4.3</w:t>
            </w:r>
            <w:r w:rsidRPr="00DB219A">
              <w:rPr>
                <w:rStyle w:val="Verwijzing"/>
              </w:rPr>
              <w:fldChar w:fldCharType="end"/>
            </w:r>
            <w:r>
              <w:t xml:space="preserve"> De vormgeving van Besluit en Regeling</w:t>
            </w:r>
          </w:p>
          <w:p w14:paraId="585567D0" w14:textId="748A521B" w:rsidR="00063E39" w:rsidRDefault="00063E39" w:rsidP="00063E39">
            <w:pPr>
              <w:pStyle w:val="Opsommingtekens1"/>
            </w:pPr>
            <w:r>
              <w:t xml:space="preserve">Gebruik van WijzigLid aangescherpt </w:t>
            </w:r>
            <w:r w:rsidRPr="008C63B2">
              <w:t>(STOP#184)</w:t>
            </w:r>
          </w:p>
        </w:tc>
      </w:tr>
      <w:tr w:rsidR="00063E39" w14:paraId="3649A225" w14:textId="77777777" w:rsidTr="00AA0406">
        <w:tc>
          <w:tcPr>
            <w:tcW w:w="566" w:type="pct"/>
          </w:tcPr>
          <w:p w14:paraId="5D06BB3A" w14:textId="797CC479" w:rsidR="00063E39" w:rsidRDefault="00063E39" w:rsidP="00063E39">
            <w:r>
              <w:t>2.0.0</w:t>
            </w:r>
          </w:p>
        </w:tc>
        <w:tc>
          <w:tcPr>
            <w:tcW w:w="766" w:type="pct"/>
          </w:tcPr>
          <w:p w14:paraId="66499A93" w14:textId="428A6119" w:rsidR="00063E39" w:rsidRDefault="00063E39" w:rsidP="00063E39">
            <w:r w:rsidRPr="00916D31">
              <w:t>2021-06-</w:t>
            </w:r>
            <w:r>
              <w:t>29</w:t>
            </w:r>
          </w:p>
        </w:tc>
        <w:tc>
          <w:tcPr>
            <w:tcW w:w="3668" w:type="pct"/>
          </w:tcPr>
          <w:p w14:paraId="51BBE1C2" w14:textId="0E25A823" w:rsidR="00063E39" w:rsidRDefault="00063E39" w:rsidP="00063E39">
            <w:r>
              <w:t xml:space="preserve">Paragraaf </w:t>
            </w:r>
            <w:r w:rsidRPr="00DB219A">
              <w:rPr>
                <w:rStyle w:val="Verwijzing"/>
              </w:rPr>
              <w:fldChar w:fldCharType="begin"/>
            </w:r>
            <w:r w:rsidRPr="00DB219A">
              <w:rPr>
                <w:rStyle w:val="Verwijzing"/>
              </w:rPr>
              <w:instrText xml:space="preserve"> REF _Ref_f4d50b6bba7c81c6da9d8c3e3d821c93_1 \n \h </w:instrText>
            </w:r>
            <w:r w:rsidRPr="00DB219A">
              <w:rPr>
                <w:rStyle w:val="Verwijzing"/>
              </w:rPr>
            </w:r>
            <w:r w:rsidRPr="00DB219A">
              <w:rPr>
                <w:rStyle w:val="Verwijzing"/>
              </w:rPr>
              <w:fldChar w:fldCharType="separate"/>
            </w:r>
            <w:r w:rsidR="00A269C9">
              <w:rPr>
                <w:rStyle w:val="Verwijzing"/>
              </w:rPr>
              <w:t>7.6</w:t>
            </w:r>
            <w:r w:rsidRPr="00DB219A">
              <w:rPr>
                <w:rStyle w:val="Verwijzing"/>
              </w:rPr>
              <w:fldChar w:fldCharType="end"/>
            </w:r>
            <w:r>
              <w:t xml:space="preserve"> Objecttype Locatie </w:t>
            </w:r>
            <w:r w:rsidRPr="00133D67">
              <w:t>(WELT-170)</w:t>
            </w:r>
          </w:p>
          <w:p w14:paraId="74BA2545" w14:textId="77777777" w:rsidR="00063E39" w:rsidRDefault="00063E39" w:rsidP="00063E39">
            <w:pPr>
              <w:pStyle w:val="Opsommingtekens1"/>
            </w:pPr>
            <w:r>
              <w:t xml:space="preserve">Bij het attribuut </w:t>
            </w:r>
            <w:r w:rsidRPr="00E679AF">
              <w:rPr>
                <w:i/>
                <w:iCs/>
              </w:rPr>
              <w:t>identificatie</w:t>
            </w:r>
            <w:r>
              <w:t xml:space="preserve"> is </w:t>
            </w:r>
            <w:r w:rsidRPr="007B04C7">
              <w:t>de uitzondering voor Ambtsgebied</w:t>
            </w:r>
            <w:r>
              <w:t xml:space="preserve"> </w:t>
            </w:r>
            <w:r w:rsidRPr="007B04C7">
              <w:t>vervallen</w:t>
            </w:r>
            <w:r>
              <w:t xml:space="preserve">: </w:t>
            </w:r>
            <w:r w:rsidRPr="00E679AF">
              <w:rPr>
                <w:i/>
                <w:iCs/>
              </w:rPr>
              <w:t>identificatie</w:t>
            </w:r>
            <w:r>
              <w:t xml:space="preserve"> is nu in alle gevallen </w:t>
            </w:r>
            <w:r w:rsidRPr="00C267FC">
              <w:t>conform datatype NEN3610-ID</w:t>
            </w:r>
            <w:r>
              <w:t>; de toelichting op dit attribuut is verwijderd</w:t>
            </w:r>
          </w:p>
          <w:p w14:paraId="30BBF8EE" w14:textId="0B0C5F8C" w:rsidR="00063E39" w:rsidRDefault="00063E39" w:rsidP="00063E39">
            <w:pPr>
              <w:pStyle w:val="Opsommingtekens1"/>
            </w:pPr>
            <w:r>
              <w:t xml:space="preserve">Aan Ambtsgebied, een van de verschijningsvormen van Locatie, is het attribuut </w:t>
            </w:r>
            <w:r w:rsidRPr="00E679AF">
              <w:rPr>
                <w:i/>
                <w:iCs/>
              </w:rPr>
              <w:t>bestuurlijkeGrenzenV</w:t>
            </w:r>
            <w:r>
              <w:rPr>
                <w:i/>
                <w:iCs/>
              </w:rPr>
              <w:t>e</w:t>
            </w:r>
            <w:r w:rsidRPr="00E679AF">
              <w:rPr>
                <w:i/>
                <w:iCs/>
              </w:rPr>
              <w:t>r</w:t>
            </w:r>
            <w:r>
              <w:rPr>
                <w:i/>
                <w:iCs/>
              </w:rPr>
              <w:t>wijz</w:t>
            </w:r>
            <w:r w:rsidRPr="00E679AF">
              <w:rPr>
                <w:i/>
                <w:iCs/>
              </w:rPr>
              <w:t>ing</w:t>
            </w:r>
            <w:r>
              <w:t xml:space="preserve"> toegevoegd, dat wordt ingevuld met de gegevensgroep BestuurlijkeGrenzenVerwijzing waarin zijn samengevoegd het nieuwe attribuut </w:t>
            </w:r>
            <w:r w:rsidRPr="00E679AF">
              <w:rPr>
                <w:i/>
                <w:iCs/>
              </w:rPr>
              <w:t>bestuurlijkeGrenzenID</w:t>
            </w:r>
            <w:r>
              <w:t xml:space="preserve"> en de bestaande attributen </w:t>
            </w:r>
            <w:r w:rsidRPr="00E679AF">
              <w:rPr>
                <w:i/>
                <w:iCs/>
              </w:rPr>
              <w:t>domein</w:t>
            </w:r>
            <w:r>
              <w:t xml:space="preserve"> en </w:t>
            </w:r>
            <w:r w:rsidRPr="00E679AF">
              <w:rPr>
                <w:i/>
                <w:iCs/>
              </w:rPr>
              <w:t>geldigOp</w:t>
            </w:r>
            <w:r>
              <w:t>; de toelichting is hierop aangepast</w:t>
            </w:r>
          </w:p>
        </w:tc>
      </w:tr>
      <w:tr w:rsidR="00063E39" w14:paraId="12CD02D2" w14:textId="77777777" w:rsidTr="00AA0406">
        <w:tc>
          <w:tcPr>
            <w:tcW w:w="566" w:type="pct"/>
          </w:tcPr>
          <w:p w14:paraId="5E5D49F4" w14:textId="0B90FF62" w:rsidR="00063E39" w:rsidRDefault="00063E39" w:rsidP="00063E39">
            <w:r w:rsidRPr="001832B7">
              <w:t>2.0.0</w:t>
            </w:r>
          </w:p>
        </w:tc>
        <w:tc>
          <w:tcPr>
            <w:tcW w:w="766" w:type="pct"/>
          </w:tcPr>
          <w:p w14:paraId="3BEAFEFE" w14:textId="54A20135" w:rsidR="00063E39" w:rsidRDefault="00063E39" w:rsidP="00063E39">
            <w:r w:rsidRPr="001832B7">
              <w:t>2021-06-29</w:t>
            </w:r>
          </w:p>
        </w:tc>
        <w:tc>
          <w:tcPr>
            <w:tcW w:w="3668" w:type="pct"/>
          </w:tcPr>
          <w:p w14:paraId="66152757" w14:textId="5A9401AE" w:rsidR="00063E39" w:rsidRDefault="00063E39" w:rsidP="00063E39">
            <w:r>
              <w:t xml:space="preserve">Paragraaf </w:t>
            </w:r>
            <w:r w:rsidRPr="00DB219A">
              <w:rPr>
                <w:rStyle w:val="Verwijzing"/>
              </w:rPr>
              <w:fldChar w:fldCharType="begin"/>
            </w:r>
            <w:r w:rsidRPr="00DB219A">
              <w:rPr>
                <w:rStyle w:val="Verwijzing"/>
              </w:rPr>
              <w:instrText xml:space="preserve"> REF _Ref_94cf1711ce9651bcc2e18a98c2fd5f13_1 \n \h </w:instrText>
            </w:r>
            <w:r w:rsidRPr="00DB219A">
              <w:rPr>
                <w:rStyle w:val="Verwijzing"/>
              </w:rPr>
            </w:r>
            <w:r w:rsidRPr="00DB219A">
              <w:rPr>
                <w:rStyle w:val="Verwijzing"/>
              </w:rPr>
              <w:fldChar w:fldCharType="separate"/>
            </w:r>
            <w:r w:rsidR="00A269C9">
              <w:rPr>
                <w:rStyle w:val="Verwijzing"/>
              </w:rPr>
              <w:t>4.3</w:t>
            </w:r>
            <w:r w:rsidRPr="00DB219A">
              <w:rPr>
                <w:rStyle w:val="Verwijzing"/>
              </w:rPr>
              <w:fldChar w:fldCharType="end"/>
            </w:r>
            <w:r>
              <w:t xml:space="preserve"> De vormgeving van Besluit en Regeling</w:t>
            </w:r>
          </w:p>
          <w:p w14:paraId="41451896" w14:textId="549333AF" w:rsidR="00063E39" w:rsidRDefault="00063E39" w:rsidP="00063E39">
            <w:pPr>
              <w:pStyle w:val="Opsommingtekens1"/>
            </w:pPr>
            <w:r>
              <w:t xml:space="preserve">Gebruik van WijzigLid aangescherpt </w:t>
            </w:r>
            <w:r w:rsidRPr="008C63B2">
              <w:t>(STOP#184)</w:t>
            </w:r>
          </w:p>
        </w:tc>
      </w:tr>
      <w:tr w:rsidR="00063E39" w14:paraId="6B9741AB" w14:textId="77777777" w:rsidTr="00AA0406">
        <w:tc>
          <w:tcPr>
            <w:tcW w:w="566" w:type="pct"/>
          </w:tcPr>
          <w:p w14:paraId="78FC67BF" w14:textId="2E329CD0" w:rsidR="00063E39" w:rsidRDefault="00063E39" w:rsidP="00063E39">
            <w:r>
              <w:lastRenderedPageBreak/>
              <w:t>2.0.0</w:t>
            </w:r>
          </w:p>
        </w:tc>
        <w:tc>
          <w:tcPr>
            <w:tcW w:w="766" w:type="pct"/>
          </w:tcPr>
          <w:p w14:paraId="0624F936" w14:textId="66B6A20A" w:rsidR="00063E39" w:rsidRDefault="00063E39" w:rsidP="00063E39">
            <w:r w:rsidRPr="00916D31">
              <w:t>2021-06-</w:t>
            </w:r>
            <w:r>
              <w:t>29</w:t>
            </w:r>
          </w:p>
        </w:tc>
        <w:tc>
          <w:tcPr>
            <w:tcW w:w="3668" w:type="pct"/>
          </w:tcPr>
          <w:p w14:paraId="0773489B" w14:textId="62275CD3" w:rsidR="00063E39" w:rsidRDefault="00063E39" w:rsidP="00063E39">
            <w:r>
              <w:t xml:space="preserve">Paragraaf </w:t>
            </w:r>
            <w:r w:rsidRPr="00DB219A">
              <w:rPr>
                <w:rStyle w:val="Verwijzing"/>
              </w:rPr>
              <w:fldChar w:fldCharType="begin"/>
            </w:r>
            <w:r w:rsidRPr="00DB219A">
              <w:rPr>
                <w:rStyle w:val="Verwijzing"/>
              </w:rPr>
              <w:instrText xml:space="preserve"> REF _Ref_f4d50b6bba7c81c6da9d8c3e3d821c93_1 \n \h </w:instrText>
            </w:r>
            <w:r w:rsidRPr="00DB219A">
              <w:rPr>
                <w:rStyle w:val="Verwijzing"/>
              </w:rPr>
            </w:r>
            <w:r w:rsidRPr="00DB219A">
              <w:rPr>
                <w:rStyle w:val="Verwijzing"/>
              </w:rPr>
              <w:fldChar w:fldCharType="separate"/>
            </w:r>
            <w:r w:rsidR="00A269C9">
              <w:rPr>
                <w:rStyle w:val="Verwijzing"/>
              </w:rPr>
              <w:t>7.6</w:t>
            </w:r>
            <w:r w:rsidRPr="00DB219A">
              <w:rPr>
                <w:rStyle w:val="Verwijzing"/>
              </w:rPr>
              <w:fldChar w:fldCharType="end"/>
            </w:r>
            <w:r>
              <w:t xml:space="preserve"> Objecttype Locatie </w:t>
            </w:r>
            <w:r w:rsidRPr="00133D67">
              <w:t>(WELT-170)</w:t>
            </w:r>
          </w:p>
          <w:p w14:paraId="3DB7D1E5" w14:textId="77777777" w:rsidR="00063E39" w:rsidRDefault="00063E39" w:rsidP="00063E39">
            <w:pPr>
              <w:pStyle w:val="Opsommingtekens1"/>
            </w:pPr>
            <w:r>
              <w:t xml:space="preserve">Bij het attribuut </w:t>
            </w:r>
            <w:r w:rsidRPr="00E679AF">
              <w:rPr>
                <w:i/>
                <w:iCs/>
              </w:rPr>
              <w:t>identificatie</w:t>
            </w:r>
            <w:r>
              <w:t xml:space="preserve"> is </w:t>
            </w:r>
            <w:r w:rsidRPr="007B04C7">
              <w:t>de uitzondering voor Ambtsgebied</w:t>
            </w:r>
            <w:r>
              <w:t xml:space="preserve"> </w:t>
            </w:r>
            <w:r w:rsidRPr="007B04C7">
              <w:t>vervallen</w:t>
            </w:r>
            <w:r>
              <w:t xml:space="preserve">: </w:t>
            </w:r>
            <w:r w:rsidRPr="00E679AF">
              <w:rPr>
                <w:i/>
                <w:iCs/>
              </w:rPr>
              <w:t>identificatie</w:t>
            </w:r>
            <w:r>
              <w:t xml:space="preserve"> is nu in alle gevallen </w:t>
            </w:r>
            <w:r w:rsidRPr="00C267FC">
              <w:t>conform datatype NEN3610-ID</w:t>
            </w:r>
            <w:r>
              <w:t>; de toelichting op dit attribuut is verwijderd</w:t>
            </w:r>
          </w:p>
          <w:p w14:paraId="5379329B" w14:textId="27247C0D" w:rsidR="00063E39" w:rsidRDefault="00063E39" w:rsidP="00063E39">
            <w:pPr>
              <w:pStyle w:val="Opsommingtekens1"/>
            </w:pPr>
            <w:r>
              <w:t xml:space="preserve">Aan Ambtsgebied, een van de verschijningsvormen van Locatie, is het attribuut </w:t>
            </w:r>
            <w:r w:rsidRPr="00E679AF">
              <w:rPr>
                <w:i/>
                <w:iCs/>
              </w:rPr>
              <w:t>bestuurlijkeGrenzenV</w:t>
            </w:r>
            <w:r>
              <w:rPr>
                <w:i/>
                <w:iCs/>
              </w:rPr>
              <w:t>e</w:t>
            </w:r>
            <w:r w:rsidRPr="00E679AF">
              <w:rPr>
                <w:i/>
                <w:iCs/>
              </w:rPr>
              <w:t>r</w:t>
            </w:r>
            <w:r>
              <w:rPr>
                <w:i/>
                <w:iCs/>
              </w:rPr>
              <w:t>wijz</w:t>
            </w:r>
            <w:r w:rsidRPr="00E679AF">
              <w:rPr>
                <w:i/>
                <w:iCs/>
              </w:rPr>
              <w:t>ing</w:t>
            </w:r>
            <w:r>
              <w:t xml:space="preserve"> toegevoegd, dat wordt ingevuld met de gegevensgroep BestuurlijkeGrenzenVerwijzing waarin zijn samengevoegd het nieuwe attribuut </w:t>
            </w:r>
            <w:r w:rsidRPr="00E679AF">
              <w:rPr>
                <w:i/>
                <w:iCs/>
              </w:rPr>
              <w:t>bestuurlijkeGrenzenID</w:t>
            </w:r>
            <w:r>
              <w:t xml:space="preserve"> en de bestaande attributen </w:t>
            </w:r>
            <w:r w:rsidRPr="00E679AF">
              <w:rPr>
                <w:i/>
                <w:iCs/>
              </w:rPr>
              <w:t>domein</w:t>
            </w:r>
            <w:r>
              <w:t xml:space="preserve"> en </w:t>
            </w:r>
            <w:r w:rsidRPr="00E679AF">
              <w:rPr>
                <w:i/>
                <w:iCs/>
              </w:rPr>
              <w:t>geldigOp</w:t>
            </w:r>
            <w:r>
              <w:t>; de toelichting is hierop aangepast</w:t>
            </w:r>
          </w:p>
        </w:tc>
      </w:tr>
      <w:tr w:rsidR="00063E39" w14:paraId="546E3678" w14:textId="77777777" w:rsidTr="00AA0406">
        <w:tc>
          <w:tcPr>
            <w:tcW w:w="566" w:type="pct"/>
          </w:tcPr>
          <w:p w14:paraId="7A78639C" w14:textId="77777777" w:rsidR="00063E39" w:rsidRDefault="00063E39" w:rsidP="00063E39">
            <w:r>
              <w:t>2.0.0-rc</w:t>
            </w:r>
          </w:p>
        </w:tc>
        <w:tc>
          <w:tcPr>
            <w:tcW w:w="766" w:type="pct"/>
          </w:tcPr>
          <w:p w14:paraId="7792576C" w14:textId="77777777" w:rsidR="00063E39" w:rsidRDefault="00063E39" w:rsidP="00063E39">
            <w:r>
              <w:t>2021-06-15</w:t>
            </w:r>
          </w:p>
        </w:tc>
        <w:tc>
          <w:tcPr>
            <w:tcW w:w="3668" w:type="pct"/>
          </w:tcPr>
          <w:p w14:paraId="4430BEE6" w14:textId="77777777" w:rsidR="00063E39" w:rsidRDefault="00063E39" w:rsidP="00063E39">
            <w:r>
              <w:t>Hele document:</w:t>
            </w:r>
          </w:p>
          <w:p w14:paraId="1D18505A" w14:textId="77777777" w:rsidR="00063E39" w:rsidRDefault="00063E39" w:rsidP="00063E39">
            <w:pPr>
              <w:pStyle w:val="Opsommingtekens1"/>
            </w:pPr>
            <w:r>
              <w:t>Tekst gecorrigeerd en verbeterd</w:t>
            </w:r>
          </w:p>
          <w:p w14:paraId="48CF5B85" w14:textId="77777777" w:rsidR="00063E39" w:rsidRDefault="00063E39" w:rsidP="00063E39">
            <w:pPr>
              <w:pStyle w:val="Opsommingtekens1"/>
            </w:pPr>
            <w:r>
              <w:t>Verduidelijkende afbeeldingen toegevoegd</w:t>
            </w:r>
          </w:p>
          <w:p w14:paraId="55F6DA74" w14:textId="77777777" w:rsidR="00063E39" w:rsidRDefault="00063E39" w:rsidP="00063E39">
            <w:pPr>
              <w:pStyle w:val="Opsommingtekens1"/>
            </w:pPr>
            <w:r>
              <w:t>Term OW-object vervangen door OW-object</w:t>
            </w:r>
          </w:p>
          <w:p w14:paraId="7A276582" w14:textId="77777777" w:rsidR="00063E39" w:rsidRDefault="00063E39" w:rsidP="00063E39">
            <w:pPr>
              <w:pStyle w:val="Opsommingtekens1"/>
            </w:pPr>
            <w:r w:rsidRPr="00744FF5">
              <w:t>Woord symbolisatiebibliotheek vervangen door symbolenbibliotheek, overal waar dat voorkwam (WELT-</w:t>
            </w:r>
            <w:r>
              <w:t>146</w:t>
            </w:r>
            <w:r w:rsidRPr="00744FF5">
              <w:t>)</w:t>
            </w:r>
          </w:p>
        </w:tc>
      </w:tr>
      <w:tr w:rsidR="00063E39" w14:paraId="4F60E06D" w14:textId="77777777" w:rsidTr="00AA0406">
        <w:tc>
          <w:tcPr>
            <w:tcW w:w="566" w:type="pct"/>
          </w:tcPr>
          <w:p w14:paraId="232C7861" w14:textId="77777777" w:rsidR="00063E39" w:rsidRPr="003F1F6F" w:rsidRDefault="00063E39" w:rsidP="00063E39">
            <w:r>
              <w:t>2.0.0-rc</w:t>
            </w:r>
          </w:p>
        </w:tc>
        <w:tc>
          <w:tcPr>
            <w:tcW w:w="766" w:type="pct"/>
          </w:tcPr>
          <w:p w14:paraId="7C12F275" w14:textId="77777777" w:rsidR="00063E39" w:rsidRDefault="00063E39" w:rsidP="00063E39">
            <w:r w:rsidRPr="000F7A51">
              <w:t>2021-06-15</w:t>
            </w:r>
          </w:p>
        </w:tc>
        <w:tc>
          <w:tcPr>
            <w:tcW w:w="3668" w:type="pct"/>
          </w:tcPr>
          <w:p w14:paraId="7DEC6ECE" w14:textId="582404DC" w:rsidR="00063E39" w:rsidRDefault="00063E39" w:rsidP="00063E39">
            <w:r>
              <w:t xml:space="preserve">Paragraaf </w:t>
            </w:r>
            <w:r w:rsidRPr="00DB219A">
              <w:rPr>
                <w:rStyle w:val="Verwijzing"/>
              </w:rPr>
              <w:fldChar w:fldCharType="begin"/>
            </w:r>
            <w:r w:rsidRPr="00DB219A">
              <w:rPr>
                <w:rStyle w:val="Verwijzing"/>
              </w:rPr>
              <w:instrText xml:space="preserve"> REF _Ref_f2afbca66caeb150aef79b01545bc118_1 \n \h </w:instrText>
            </w:r>
            <w:r w:rsidRPr="00DB219A">
              <w:rPr>
                <w:rStyle w:val="Verwijzing"/>
              </w:rPr>
            </w:r>
            <w:r w:rsidRPr="00DB219A">
              <w:rPr>
                <w:rStyle w:val="Verwijzing"/>
              </w:rPr>
              <w:fldChar w:fldCharType="separate"/>
            </w:r>
            <w:r w:rsidR="00A269C9">
              <w:rPr>
                <w:rStyle w:val="Verwijzing"/>
              </w:rPr>
              <w:t>1.2</w:t>
            </w:r>
            <w:r w:rsidRPr="00DB219A">
              <w:rPr>
                <w:rStyle w:val="Verwijzing"/>
              </w:rPr>
              <w:fldChar w:fldCharType="end"/>
            </w:r>
            <w:r>
              <w:t xml:space="preserve"> STOP, IMOW en TPOD</w:t>
            </w:r>
          </w:p>
          <w:p w14:paraId="7263E239" w14:textId="77777777" w:rsidR="00063E39" w:rsidRDefault="00063E39" w:rsidP="00063E39">
            <w:pPr>
              <w:pStyle w:val="Opsommingtekens1"/>
            </w:pPr>
            <w:r>
              <w:t xml:space="preserve">Tekst toegevoegd over het aanwijzen van omgevingsdocumenten en verplicht stellen van het gebruik van STOP, IMOW en toepassingsprofiel door </w:t>
            </w:r>
            <w:r w:rsidRPr="007A47EE">
              <w:t>Omgevingsregeling</w:t>
            </w:r>
            <w:r>
              <w:t xml:space="preserve"> en </w:t>
            </w:r>
            <w:r w:rsidRPr="007A47EE">
              <w:t>Regeling standaarden publicaties Omgevingswet</w:t>
            </w:r>
          </w:p>
          <w:p w14:paraId="7CEA9B9D" w14:textId="77777777" w:rsidR="00063E39" w:rsidRDefault="00063E39" w:rsidP="00063E39">
            <w:pPr>
              <w:pStyle w:val="Opsommingtekens1"/>
            </w:pPr>
            <w:r>
              <w:t>Verwerkt huidig inzicht in welke producten tot de standaard behoren, welke serviceproducten zijn en voor welke doelgroep ze bedoeld zijn</w:t>
            </w:r>
          </w:p>
        </w:tc>
      </w:tr>
      <w:tr w:rsidR="00063E39" w14:paraId="0EC17A20" w14:textId="77777777" w:rsidTr="00AA0406">
        <w:tc>
          <w:tcPr>
            <w:tcW w:w="566" w:type="pct"/>
          </w:tcPr>
          <w:p w14:paraId="528EA251" w14:textId="77777777" w:rsidR="00063E39" w:rsidRPr="003F1F6F" w:rsidRDefault="00063E39" w:rsidP="00063E39">
            <w:r>
              <w:t>2.0.0-rc</w:t>
            </w:r>
          </w:p>
        </w:tc>
        <w:tc>
          <w:tcPr>
            <w:tcW w:w="766" w:type="pct"/>
          </w:tcPr>
          <w:p w14:paraId="44F5ECC5" w14:textId="77777777" w:rsidR="00063E39" w:rsidRDefault="00063E39" w:rsidP="00063E39">
            <w:r w:rsidRPr="000F7A51">
              <w:t>2021-06-15</w:t>
            </w:r>
          </w:p>
        </w:tc>
        <w:tc>
          <w:tcPr>
            <w:tcW w:w="3668" w:type="pct"/>
          </w:tcPr>
          <w:p w14:paraId="29891843" w14:textId="0E24661F" w:rsidR="00063E39" w:rsidRDefault="00063E39" w:rsidP="00063E39">
            <w:r>
              <w:t xml:space="preserve">Paragraaf </w:t>
            </w:r>
            <w:r w:rsidRPr="00DB219A">
              <w:rPr>
                <w:rStyle w:val="Verwijzing"/>
              </w:rPr>
              <w:fldChar w:fldCharType="begin"/>
            </w:r>
            <w:r w:rsidRPr="00DB219A">
              <w:rPr>
                <w:rStyle w:val="Verwijzing"/>
              </w:rPr>
              <w:instrText xml:space="preserve"> REF _Ref_93f60c0fe6749aff3aaf16dbb9a85bf2_3 \n \h </w:instrText>
            </w:r>
            <w:r w:rsidRPr="00DB219A">
              <w:rPr>
                <w:rStyle w:val="Verwijzing"/>
              </w:rPr>
            </w:r>
            <w:r w:rsidRPr="00DB219A">
              <w:rPr>
                <w:rStyle w:val="Verwijzing"/>
              </w:rPr>
              <w:fldChar w:fldCharType="separate"/>
            </w:r>
            <w:r w:rsidR="00A269C9">
              <w:rPr>
                <w:rStyle w:val="Verwijzing"/>
              </w:rPr>
              <w:t>2.4</w:t>
            </w:r>
            <w:r w:rsidRPr="00DB219A">
              <w:rPr>
                <w:rStyle w:val="Verwijzing"/>
              </w:rPr>
              <w:fldChar w:fldCharType="end"/>
            </w:r>
            <w:r>
              <w:t xml:space="preserve"> Overgangsrecht en overgangsfase</w:t>
            </w:r>
          </w:p>
          <w:p w14:paraId="0B747BE3" w14:textId="77777777" w:rsidR="00063E39" w:rsidRDefault="00063E39" w:rsidP="00063E39">
            <w:pPr>
              <w:pStyle w:val="Opsommingtekens1"/>
            </w:pPr>
            <w:r>
              <w:t>Beschrijving van de onderdelen waaruit het tijdelijk deel van het omgevingsplan bestaat aangevuld met de rechtsfiguren die daar als gevolg van de Aanvullingswet bodem aan zijn toegevoegd</w:t>
            </w:r>
          </w:p>
        </w:tc>
      </w:tr>
      <w:tr w:rsidR="00063E39" w14:paraId="1D12262B" w14:textId="77777777" w:rsidTr="00AA0406">
        <w:tc>
          <w:tcPr>
            <w:tcW w:w="566" w:type="pct"/>
          </w:tcPr>
          <w:p w14:paraId="2F76DC1E" w14:textId="77777777" w:rsidR="00063E39" w:rsidRPr="003F1F6F" w:rsidRDefault="00063E39" w:rsidP="00063E39">
            <w:r>
              <w:t>2.0.0-rc</w:t>
            </w:r>
          </w:p>
        </w:tc>
        <w:tc>
          <w:tcPr>
            <w:tcW w:w="766" w:type="pct"/>
          </w:tcPr>
          <w:p w14:paraId="7DE7311A" w14:textId="77777777" w:rsidR="00063E39" w:rsidRDefault="00063E39" w:rsidP="00063E39">
            <w:r w:rsidRPr="000F7A51">
              <w:t>2021-06-15</w:t>
            </w:r>
          </w:p>
        </w:tc>
        <w:tc>
          <w:tcPr>
            <w:tcW w:w="3668" w:type="pct"/>
          </w:tcPr>
          <w:p w14:paraId="2953BA38" w14:textId="163D3FC9" w:rsidR="00063E39" w:rsidRDefault="00063E39" w:rsidP="00063E39">
            <w:r>
              <w:t xml:space="preserve">Paragraaf </w:t>
            </w:r>
            <w:r w:rsidRPr="00DB219A">
              <w:rPr>
                <w:rStyle w:val="Verwijzing"/>
              </w:rPr>
              <w:fldChar w:fldCharType="begin"/>
            </w:r>
            <w:r w:rsidRPr="00DB219A">
              <w:rPr>
                <w:rStyle w:val="Verwijzing"/>
              </w:rPr>
              <w:instrText xml:space="preserve"> REF _Ref_df2f8cb923f90cef2da284cd38956fa5_1 \n \h </w:instrText>
            </w:r>
            <w:r w:rsidRPr="00DB219A">
              <w:rPr>
                <w:rStyle w:val="Verwijzing"/>
              </w:rPr>
            </w:r>
            <w:r w:rsidRPr="00DB219A">
              <w:rPr>
                <w:rStyle w:val="Verwijzing"/>
              </w:rPr>
              <w:fldChar w:fldCharType="separate"/>
            </w:r>
            <w:r w:rsidR="00A269C9">
              <w:rPr>
                <w:rStyle w:val="Verwijzing"/>
              </w:rPr>
              <w:t>3.5</w:t>
            </w:r>
            <w:r w:rsidRPr="00DB219A">
              <w:rPr>
                <w:rStyle w:val="Verwijzing"/>
              </w:rPr>
              <w:fldChar w:fldCharType="end"/>
            </w:r>
            <w:r>
              <w:t xml:space="preserve"> Waardelijsten</w:t>
            </w:r>
          </w:p>
          <w:p w14:paraId="0C1BAEEB" w14:textId="77777777" w:rsidR="00063E39" w:rsidRDefault="00063E39" w:rsidP="00063E39">
            <w:pPr>
              <w:pStyle w:val="Opsommingtekens1"/>
            </w:pPr>
            <w:r>
              <w:t>Toegevoegd dat de waardelijsten zijn vastgelegd in de Stelselcatalogus</w:t>
            </w:r>
          </w:p>
        </w:tc>
      </w:tr>
      <w:tr w:rsidR="00063E39" w14:paraId="5368CBBF" w14:textId="77777777" w:rsidTr="00AA0406">
        <w:tc>
          <w:tcPr>
            <w:tcW w:w="566" w:type="pct"/>
          </w:tcPr>
          <w:p w14:paraId="5C4F0D52" w14:textId="77777777" w:rsidR="00063E39" w:rsidRPr="003F1F6F" w:rsidRDefault="00063E39" w:rsidP="00063E39">
            <w:r>
              <w:t>2.0.0-rc</w:t>
            </w:r>
          </w:p>
        </w:tc>
        <w:tc>
          <w:tcPr>
            <w:tcW w:w="766" w:type="pct"/>
          </w:tcPr>
          <w:p w14:paraId="5FBEEA7D" w14:textId="77777777" w:rsidR="00063E39" w:rsidRDefault="00063E39" w:rsidP="00063E39">
            <w:r w:rsidRPr="000F7A51">
              <w:t>2021-06-15</w:t>
            </w:r>
          </w:p>
        </w:tc>
        <w:tc>
          <w:tcPr>
            <w:tcW w:w="3668" w:type="pct"/>
          </w:tcPr>
          <w:p w14:paraId="3A36A63C" w14:textId="045F5035" w:rsidR="00063E39" w:rsidRDefault="00063E39" w:rsidP="00063E39">
            <w:r>
              <w:t xml:space="preserve">Paragraaf </w:t>
            </w:r>
            <w:r w:rsidRPr="00DB219A">
              <w:rPr>
                <w:rStyle w:val="Verwijzing"/>
              </w:rPr>
              <w:fldChar w:fldCharType="begin"/>
            </w:r>
            <w:r w:rsidRPr="00DB219A">
              <w:rPr>
                <w:rStyle w:val="Verwijzing"/>
              </w:rPr>
              <w:instrText xml:space="preserve"> REF _Ref_51a67d768277c261658b997c54aba126_1 \n \h </w:instrText>
            </w:r>
            <w:r w:rsidRPr="00DB219A">
              <w:rPr>
                <w:rStyle w:val="Verwijzing"/>
              </w:rPr>
            </w:r>
            <w:r w:rsidRPr="00DB219A">
              <w:rPr>
                <w:rStyle w:val="Verwijzing"/>
              </w:rPr>
              <w:fldChar w:fldCharType="separate"/>
            </w:r>
            <w:r w:rsidR="00A269C9">
              <w:rPr>
                <w:rStyle w:val="Verwijzing"/>
              </w:rPr>
              <w:t>3.6</w:t>
            </w:r>
            <w:r w:rsidRPr="00DB219A">
              <w:rPr>
                <w:rStyle w:val="Verwijzing"/>
              </w:rPr>
              <w:fldChar w:fldCharType="end"/>
            </w:r>
            <w:r>
              <w:t xml:space="preserve"> Presentatiemodel</w:t>
            </w:r>
          </w:p>
          <w:p w14:paraId="5D942A0E" w14:textId="77777777" w:rsidR="00063E39" w:rsidRDefault="00063E39" w:rsidP="00063E39">
            <w:pPr>
              <w:pStyle w:val="Opsommingtekens1"/>
            </w:pPr>
            <w:r>
              <w:t>V</w:t>
            </w:r>
            <w:r w:rsidRPr="00515EAA">
              <w:t xml:space="preserve">erwijderd </w:t>
            </w:r>
            <w:r>
              <w:t xml:space="preserve">beschrijving attribuut </w:t>
            </w:r>
            <w:r w:rsidRPr="00FC76F2">
              <w:rPr>
                <w:i/>
                <w:iCs/>
              </w:rPr>
              <w:t>specifiekeSymbolisatie</w:t>
            </w:r>
          </w:p>
          <w:p w14:paraId="181E4842" w14:textId="77777777" w:rsidR="00063E39" w:rsidRDefault="00063E39" w:rsidP="00063E39">
            <w:pPr>
              <w:pStyle w:val="Opsommingtekens1"/>
            </w:pPr>
            <w:r>
              <w:t>Verwijderd beschrijving dat Presentatiemodel vastlegt hoe wijzigingen in wijzigingsbesluit worden gepresenteerd</w:t>
            </w:r>
          </w:p>
          <w:p w14:paraId="5CC6D867" w14:textId="77777777" w:rsidR="00063E39" w:rsidRDefault="00063E39" w:rsidP="00063E39">
            <w:pPr>
              <w:pStyle w:val="Opsommingtekens1"/>
            </w:pPr>
            <w:r>
              <w:t>Verwerkt dat de symboolcodes voor de standaardweergave niet langer in een afzonderlijke symbolisatietabel staan, maar zijn opgenomen in de IMOW-waardelijsten</w:t>
            </w:r>
          </w:p>
        </w:tc>
      </w:tr>
      <w:tr w:rsidR="00063E39" w14:paraId="265537D9" w14:textId="77777777" w:rsidTr="00AA0406">
        <w:tc>
          <w:tcPr>
            <w:tcW w:w="566" w:type="pct"/>
          </w:tcPr>
          <w:p w14:paraId="765D408A" w14:textId="77777777" w:rsidR="00063E39" w:rsidRPr="003F1F6F" w:rsidRDefault="00063E39" w:rsidP="00063E39">
            <w:r>
              <w:lastRenderedPageBreak/>
              <w:t>2.0.0-rc</w:t>
            </w:r>
          </w:p>
        </w:tc>
        <w:tc>
          <w:tcPr>
            <w:tcW w:w="766" w:type="pct"/>
          </w:tcPr>
          <w:p w14:paraId="7281EC62" w14:textId="77777777" w:rsidR="00063E39" w:rsidRDefault="00063E39" w:rsidP="00063E39">
            <w:r w:rsidRPr="000F7A51">
              <w:t>2021-06-15</w:t>
            </w:r>
          </w:p>
        </w:tc>
        <w:tc>
          <w:tcPr>
            <w:tcW w:w="3668" w:type="pct"/>
          </w:tcPr>
          <w:p w14:paraId="7D566E59" w14:textId="22D4ADFC" w:rsidR="00063E39" w:rsidRDefault="00063E39" w:rsidP="00063E39">
            <w:r>
              <w:t xml:space="preserve">Hoofdstuk </w:t>
            </w:r>
            <w:r w:rsidRPr="00DB219A">
              <w:rPr>
                <w:rStyle w:val="Verwijzing"/>
              </w:rPr>
              <w:fldChar w:fldCharType="begin"/>
            </w:r>
            <w:r w:rsidRPr="00DB219A">
              <w:rPr>
                <w:rStyle w:val="Verwijzing"/>
              </w:rPr>
              <w:instrText xml:space="preserve"> REF _Ref_f9cef8ba70a4f0d5db55afa0b90616d8_5 \n \h </w:instrText>
            </w:r>
            <w:r w:rsidRPr="00DB219A">
              <w:rPr>
                <w:rStyle w:val="Verwijzing"/>
              </w:rPr>
            </w:r>
            <w:r w:rsidRPr="00DB219A">
              <w:rPr>
                <w:rStyle w:val="Verwijzing"/>
              </w:rPr>
              <w:fldChar w:fldCharType="separate"/>
            </w:r>
            <w:r w:rsidR="00A269C9">
              <w:rPr>
                <w:rStyle w:val="Verwijzing"/>
              </w:rPr>
              <w:t>4</w:t>
            </w:r>
            <w:r w:rsidRPr="00DB219A">
              <w:rPr>
                <w:rStyle w:val="Verwijzing"/>
              </w:rPr>
              <w:fldChar w:fldCharType="end"/>
            </w:r>
            <w:r>
              <w:t xml:space="preserve"> </w:t>
            </w:r>
            <w:r w:rsidRPr="00B97839">
              <w:t xml:space="preserve">De vormgeving van Besluit en Regeling in </w:t>
            </w:r>
            <w:fldSimple w:instr=" DOCVARIABLE ID01+ ">
              <w:r w:rsidR="00A269C9">
                <w:t>de instructie</w:t>
              </w:r>
            </w:fldSimple>
          </w:p>
          <w:p w14:paraId="77D44B2F" w14:textId="77777777" w:rsidR="00063E39" w:rsidRDefault="00063E39" w:rsidP="00063E39">
            <w:pPr>
              <w:pStyle w:val="Opsommingtekens1"/>
            </w:pPr>
            <w:r>
              <w:t>Hoofdstuk volledig vervangen door nieuwe tekst. Daarin is de beschrijving van de drie onderdelen van het besluit vervangen door de beschrijving van de vormgeving en onderdelen van Besluit en regeling aan de hand van de STOP-modellen</w:t>
            </w:r>
          </w:p>
        </w:tc>
      </w:tr>
      <w:tr w:rsidR="00063E39" w14:paraId="747C691E" w14:textId="77777777" w:rsidTr="00AA0406">
        <w:tc>
          <w:tcPr>
            <w:tcW w:w="566" w:type="pct"/>
          </w:tcPr>
          <w:p w14:paraId="2E4C375B" w14:textId="77777777" w:rsidR="00063E39" w:rsidRPr="003F1F6F" w:rsidRDefault="00063E39" w:rsidP="00063E39">
            <w:r>
              <w:t>2.0.0-rc</w:t>
            </w:r>
          </w:p>
        </w:tc>
        <w:tc>
          <w:tcPr>
            <w:tcW w:w="766" w:type="pct"/>
          </w:tcPr>
          <w:p w14:paraId="3CF46863" w14:textId="77777777" w:rsidR="00063E39" w:rsidRDefault="00063E39" w:rsidP="00063E39">
            <w:r w:rsidRPr="000F7A51">
              <w:t>2021-06-15</w:t>
            </w:r>
          </w:p>
        </w:tc>
        <w:tc>
          <w:tcPr>
            <w:tcW w:w="3668" w:type="pct"/>
          </w:tcPr>
          <w:p w14:paraId="07557F00" w14:textId="6BE12669" w:rsidR="00063E39" w:rsidRDefault="00063E39" w:rsidP="00063E39">
            <w:r>
              <w:t xml:space="preserve">Hoofdstuk </w:t>
            </w:r>
            <w:r w:rsidRPr="00DB219A">
              <w:rPr>
                <w:rStyle w:val="Verwijzing"/>
              </w:rPr>
              <w:fldChar w:fldCharType="begin"/>
            </w:r>
            <w:r w:rsidRPr="00DB219A">
              <w:rPr>
                <w:rStyle w:val="Verwijzing"/>
              </w:rPr>
              <w:instrText xml:space="preserve"> REF _Ref_78342923d4970b654543d726a31456da_1 \n \h </w:instrText>
            </w:r>
            <w:r w:rsidRPr="00DB219A">
              <w:rPr>
                <w:rStyle w:val="Verwijzing"/>
              </w:rPr>
            </w:r>
            <w:r w:rsidRPr="00DB219A">
              <w:rPr>
                <w:rStyle w:val="Verwijzing"/>
              </w:rPr>
              <w:fldChar w:fldCharType="separate"/>
            </w:r>
            <w:r w:rsidR="00A269C9">
              <w:rPr>
                <w:rStyle w:val="Verwijzing"/>
              </w:rPr>
              <w:t>5</w:t>
            </w:r>
            <w:r w:rsidRPr="00DB219A">
              <w:rPr>
                <w:rStyle w:val="Verwijzing"/>
              </w:rPr>
              <w:fldChar w:fldCharType="end"/>
            </w:r>
            <w:r>
              <w:t xml:space="preserve"> </w:t>
            </w:r>
            <w:r w:rsidRPr="00B97839">
              <w:t>Toepassing van de STOP-tekststructuren op omgevingsdocumenten</w:t>
            </w:r>
          </w:p>
          <w:p w14:paraId="75F5DF17" w14:textId="77777777" w:rsidR="00063E39" w:rsidRDefault="00063E39" w:rsidP="00063E39">
            <w:pPr>
              <w:pStyle w:val="Opsommingtekens1"/>
            </w:pPr>
            <w:r>
              <w:t>Hoofdstuk herschreven zodat het beter aan</w:t>
            </w:r>
            <w:r w:rsidRPr="00826D43">
              <w:t>sluit</w:t>
            </w:r>
            <w:r>
              <w:t xml:space="preserve"> op STOP in de beschrijving welke onderdelen van Besluit en Regeling Artikelstructuur respectievelijk Vrijetekststructuur hebben</w:t>
            </w:r>
          </w:p>
        </w:tc>
      </w:tr>
      <w:tr w:rsidR="00063E39" w14:paraId="163DD4F7" w14:textId="77777777" w:rsidTr="00AA0406">
        <w:tc>
          <w:tcPr>
            <w:tcW w:w="566" w:type="pct"/>
          </w:tcPr>
          <w:p w14:paraId="63D9962A" w14:textId="77777777" w:rsidR="00063E39" w:rsidRDefault="00063E39" w:rsidP="00063E39">
            <w:r>
              <w:t>2.0.0-rc</w:t>
            </w:r>
          </w:p>
        </w:tc>
        <w:tc>
          <w:tcPr>
            <w:tcW w:w="766" w:type="pct"/>
          </w:tcPr>
          <w:p w14:paraId="2D62A340" w14:textId="77777777" w:rsidR="00063E39" w:rsidRDefault="00063E39" w:rsidP="00063E39">
            <w:r w:rsidRPr="000F7A51">
              <w:t>2021-06-15</w:t>
            </w:r>
          </w:p>
        </w:tc>
        <w:tc>
          <w:tcPr>
            <w:tcW w:w="3668" w:type="pct"/>
          </w:tcPr>
          <w:p w14:paraId="3C1D877F" w14:textId="7C1CAE8C" w:rsidR="00063E39" w:rsidRDefault="00063E39" w:rsidP="00063E39">
            <w:r>
              <w:t xml:space="preserve">Paragraaf </w:t>
            </w:r>
            <w:r w:rsidRPr="00DB219A">
              <w:rPr>
                <w:rStyle w:val="Verwijzing"/>
              </w:rPr>
              <w:fldChar w:fldCharType="begin"/>
            </w:r>
            <w:r w:rsidRPr="00DB219A">
              <w:rPr>
                <w:rStyle w:val="Verwijzing"/>
              </w:rPr>
              <w:instrText xml:space="preserve"> REF _Ref_86020aba69fff3440d03590f9436967b_1 \n \h </w:instrText>
            </w:r>
            <w:r w:rsidRPr="00DB219A">
              <w:rPr>
                <w:rStyle w:val="Verwijzing"/>
              </w:rPr>
            </w:r>
            <w:r w:rsidRPr="00DB219A">
              <w:rPr>
                <w:rStyle w:val="Verwijzing"/>
              </w:rPr>
              <w:fldChar w:fldCharType="separate"/>
            </w:r>
            <w:r w:rsidR="00A269C9">
              <w:rPr>
                <w:rStyle w:val="Verwijzing"/>
              </w:rPr>
              <w:t>5.2</w:t>
            </w:r>
            <w:r w:rsidRPr="00DB219A">
              <w:rPr>
                <w:rStyle w:val="Verwijzing"/>
              </w:rPr>
              <w:fldChar w:fldCharType="end"/>
            </w:r>
            <w:r>
              <w:t xml:space="preserve"> Specificatie van de Vrijetekststructuur</w:t>
            </w:r>
          </w:p>
          <w:p w14:paraId="53E3E448" w14:textId="77777777" w:rsidR="00063E39" w:rsidRDefault="00063E39" w:rsidP="00063E39">
            <w:pPr>
              <w:pStyle w:val="Opsommingtekens1"/>
            </w:pPr>
            <w:r>
              <w:t>Norm en toelichting aangepast op gewijzigd inzicht over positie van het element Divisietekst in de modellen: geen structuurelement maar inhoudelijke bouwsteen</w:t>
            </w:r>
          </w:p>
          <w:p w14:paraId="68B9937E" w14:textId="77777777" w:rsidR="00063E39" w:rsidRDefault="00063E39" w:rsidP="00063E39">
            <w:pPr>
              <w:pStyle w:val="Opsommingtekens1"/>
            </w:pPr>
            <w:r>
              <w:t>Bepaling dat de Kop van Divisietekst in een aantal gevallen verplicht is gewijzigd in altijd optioneel</w:t>
            </w:r>
          </w:p>
          <w:p w14:paraId="325C33D9" w14:textId="77777777" w:rsidR="00063E39" w:rsidRDefault="00063E39" w:rsidP="00063E39">
            <w:pPr>
              <w:pStyle w:val="Opsommingtekens1"/>
            </w:pPr>
            <w:r>
              <w:t>Toelichting volledig herschreven en afbeeldingen toegevoegd</w:t>
            </w:r>
          </w:p>
        </w:tc>
      </w:tr>
      <w:tr w:rsidR="00063E39" w14:paraId="1F279D1B" w14:textId="77777777" w:rsidTr="00AA0406">
        <w:tc>
          <w:tcPr>
            <w:tcW w:w="566" w:type="pct"/>
          </w:tcPr>
          <w:p w14:paraId="5D1FC5FF" w14:textId="77777777" w:rsidR="00063E39" w:rsidRDefault="00063E39" w:rsidP="00063E39">
            <w:r>
              <w:t>2.0.0-rc</w:t>
            </w:r>
          </w:p>
        </w:tc>
        <w:tc>
          <w:tcPr>
            <w:tcW w:w="766" w:type="pct"/>
          </w:tcPr>
          <w:p w14:paraId="26FB9F4E" w14:textId="77777777" w:rsidR="00063E39" w:rsidRDefault="00063E39" w:rsidP="00063E39">
            <w:r w:rsidRPr="000F7A51">
              <w:t>2021-06-15</w:t>
            </w:r>
          </w:p>
        </w:tc>
        <w:tc>
          <w:tcPr>
            <w:tcW w:w="3668" w:type="pct"/>
          </w:tcPr>
          <w:p w14:paraId="1E1B3ABF" w14:textId="6F8D880C" w:rsidR="00063E39" w:rsidRDefault="00063E39" w:rsidP="00063E39">
            <w:r>
              <w:t xml:space="preserve">Hoofdstuk </w:t>
            </w:r>
            <w:r w:rsidRPr="00DB219A">
              <w:rPr>
                <w:rStyle w:val="Verwijzing"/>
              </w:rPr>
              <w:fldChar w:fldCharType="begin"/>
            </w:r>
            <w:r w:rsidRPr="00DB219A">
              <w:rPr>
                <w:rStyle w:val="Verwijzing"/>
              </w:rPr>
              <w:instrText xml:space="preserve"> REF _Ref_27df4ec1058f0d7507e3f57b194a62e7_1 \n \h </w:instrText>
            </w:r>
            <w:r w:rsidRPr="00DB219A">
              <w:rPr>
                <w:rStyle w:val="Verwijzing"/>
              </w:rPr>
            </w:r>
            <w:r w:rsidRPr="00DB219A">
              <w:rPr>
                <w:rStyle w:val="Verwijzing"/>
              </w:rPr>
              <w:fldChar w:fldCharType="separate"/>
            </w:r>
            <w:r w:rsidR="00A269C9">
              <w:rPr>
                <w:rStyle w:val="Verwijzing"/>
              </w:rPr>
              <w:t>6</w:t>
            </w:r>
            <w:r w:rsidRPr="00DB219A">
              <w:rPr>
                <w:rStyle w:val="Verwijzing"/>
              </w:rPr>
              <w:fldChar w:fldCharType="end"/>
            </w:r>
            <w:r>
              <w:t xml:space="preserve"> Inleiding op het Informatiemodel Omgevingswet</w:t>
            </w:r>
          </w:p>
          <w:p w14:paraId="15A968D6" w14:textId="77777777" w:rsidR="00063E39" w:rsidRDefault="00063E39" w:rsidP="00063E39">
            <w:pPr>
              <w:pStyle w:val="Opsommingtekens1"/>
            </w:pPr>
            <w:r>
              <w:t xml:space="preserve">Dit is het inleidende deel van het voormalige zeer uitgebreide Hoofdstuk 6, dat nu is gesplitst in 2 hoofdstukken. De detailbeschrijving van de objecttypen staat nu in Hoofdstuk 7 </w:t>
            </w:r>
          </w:p>
        </w:tc>
      </w:tr>
      <w:tr w:rsidR="00063E39" w14:paraId="696E3A03" w14:textId="77777777" w:rsidTr="00AA0406">
        <w:tc>
          <w:tcPr>
            <w:tcW w:w="566" w:type="pct"/>
          </w:tcPr>
          <w:p w14:paraId="4DC2D399" w14:textId="77777777" w:rsidR="00063E39" w:rsidRDefault="00063E39" w:rsidP="00063E39">
            <w:r>
              <w:t>2.0.0-rc</w:t>
            </w:r>
          </w:p>
        </w:tc>
        <w:tc>
          <w:tcPr>
            <w:tcW w:w="766" w:type="pct"/>
          </w:tcPr>
          <w:p w14:paraId="463C76AA" w14:textId="77777777" w:rsidR="00063E39" w:rsidRDefault="00063E39" w:rsidP="00063E39">
            <w:r w:rsidRPr="000F7A51">
              <w:t>2021-06-15</w:t>
            </w:r>
          </w:p>
        </w:tc>
        <w:tc>
          <w:tcPr>
            <w:tcW w:w="3668" w:type="pct"/>
          </w:tcPr>
          <w:p w14:paraId="18A128AF" w14:textId="22F6FBA4" w:rsidR="00063E39" w:rsidRDefault="00063E39" w:rsidP="00063E39">
            <w:r>
              <w:t xml:space="preserve">Paragraaf </w:t>
            </w:r>
            <w:r w:rsidRPr="00DB219A">
              <w:rPr>
                <w:rStyle w:val="Verwijzing"/>
              </w:rPr>
              <w:fldChar w:fldCharType="begin"/>
            </w:r>
            <w:r w:rsidRPr="00DB219A">
              <w:rPr>
                <w:rStyle w:val="Verwijzing"/>
              </w:rPr>
              <w:instrText xml:space="preserve"> REF _Ref_f50065da25ee405ed78c6e448f6486e3_1 \n \h </w:instrText>
            </w:r>
            <w:r w:rsidRPr="00DB219A">
              <w:rPr>
                <w:rStyle w:val="Verwijzing"/>
              </w:rPr>
            </w:r>
            <w:r w:rsidRPr="00DB219A">
              <w:rPr>
                <w:rStyle w:val="Verwijzing"/>
              </w:rPr>
              <w:fldChar w:fldCharType="separate"/>
            </w:r>
            <w:r w:rsidR="00A269C9">
              <w:rPr>
                <w:rStyle w:val="Verwijzing"/>
              </w:rPr>
              <w:t>7.1</w:t>
            </w:r>
            <w:r w:rsidRPr="00DB219A">
              <w:rPr>
                <w:rStyle w:val="Verwijzing"/>
              </w:rPr>
              <w:fldChar w:fldCharType="end"/>
            </w:r>
            <w:r>
              <w:t xml:space="preserve"> Productmodel: het IMOW-UML-diagram voor </w:t>
            </w:r>
            <w:fldSimple w:instr=" DOCVARIABLE ID01+ ">
              <w:r w:rsidR="00A269C9">
                <w:t>de instructie</w:t>
              </w:r>
            </w:fldSimple>
          </w:p>
          <w:p w14:paraId="79A27BA4" w14:textId="77777777" w:rsidR="00063E39" w:rsidRDefault="00063E39" w:rsidP="00063E39">
            <w:pPr>
              <w:pStyle w:val="Opsommingtekens1"/>
            </w:pPr>
            <w:r>
              <w:t>Productmodel vervangen door nieuwe versie, geactualiseerd op de hierna volgende punten</w:t>
            </w:r>
          </w:p>
        </w:tc>
      </w:tr>
      <w:tr w:rsidR="00063E39" w14:paraId="27EDD7C8" w14:textId="77777777" w:rsidTr="00AA0406">
        <w:tc>
          <w:tcPr>
            <w:tcW w:w="566" w:type="pct"/>
          </w:tcPr>
          <w:p w14:paraId="44B4739C" w14:textId="77777777" w:rsidR="00063E39" w:rsidRPr="003F1F6F" w:rsidRDefault="00063E39" w:rsidP="00063E39">
            <w:r>
              <w:t>2.0.0-rc</w:t>
            </w:r>
          </w:p>
        </w:tc>
        <w:tc>
          <w:tcPr>
            <w:tcW w:w="766" w:type="pct"/>
          </w:tcPr>
          <w:p w14:paraId="59C3FE70" w14:textId="77777777" w:rsidR="00063E39" w:rsidRDefault="00063E39" w:rsidP="00063E39">
            <w:r w:rsidRPr="000F7A51">
              <w:t>2021-06-15</w:t>
            </w:r>
          </w:p>
        </w:tc>
        <w:tc>
          <w:tcPr>
            <w:tcW w:w="3668" w:type="pct"/>
          </w:tcPr>
          <w:p w14:paraId="4F04F590" w14:textId="143D7C25" w:rsidR="00063E39" w:rsidRDefault="00063E39" w:rsidP="00063E39">
            <w:r w:rsidRPr="00DD1F7F">
              <w:t xml:space="preserve">Paragraaf </w:t>
            </w:r>
            <w:r w:rsidRPr="00DB219A">
              <w:rPr>
                <w:rStyle w:val="Verwijzing"/>
              </w:rPr>
              <w:fldChar w:fldCharType="begin"/>
            </w:r>
            <w:r w:rsidRPr="00DB219A">
              <w:rPr>
                <w:rStyle w:val="Verwijzing"/>
              </w:rPr>
              <w:instrText xml:space="preserve"> REF _Ref_3cdd0428cb3ecefa11f06a387a318708_1 \n \h </w:instrText>
            </w:r>
            <w:r w:rsidRPr="00DB219A">
              <w:rPr>
                <w:rStyle w:val="Verwijzing"/>
              </w:rPr>
            </w:r>
            <w:r w:rsidRPr="00DB219A">
              <w:rPr>
                <w:rStyle w:val="Verwijzing"/>
              </w:rPr>
              <w:fldChar w:fldCharType="separate"/>
            </w:r>
            <w:r w:rsidR="00A269C9">
              <w:rPr>
                <w:rStyle w:val="Verwijzing"/>
              </w:rPr>
              <w:t>7.2</w:t>
            </w:r>
            <w:r w:rsidRPr="00DB219A">
              <w:rPr>
                <w:rStyle w:val="Verwijzing"/>
              </w:rPr>
              <w:fldChar w:fldCharType="end"/>
            </w:r>
            <w:r w:rsidRPr="00DD1F7F">
              <w:t xml:space="preserve"> </w:t>
            </w:r>
            <w:r>
              <w:t>O</w:t>
            </w:r>
            <w:r w:rsidRPr="00DD1F7F">
              <w:t xml:space="preserve">bjecttype </w:t>
            </w:r>
            <w:r>
              <w:t>Divisie</w:t>
            </w:r>
          </w:p>
          <w:p w14:paraId="0C4D7E37" w14:textId="77777777" w:rsidR="00063E39" w:rsidRDefault="00063E39" w:rsidP="00063E39">
            <w:pPr>
              <w:pStyle w:val="Opsommingtekens1"/>
            </w:pPr>
            <w:r>
              <w:t>Toegevoegd de opmerking dat in omgevingsdocumenten met Vrijetekststructuur geannoteerd kan worden op (STOP)structuurelementen én op STOP-elementen die inhoud bevatten en wanneer naar verwachting de ene of juist de andere mogelijkheid toegepast zal worden</w:t>
            </w:r>
          </w:p>
          <w:p w14:paraId="13EFC2D9" w14:textId="77777777" w:rsidR="00063E39" w:rsidRDefault="00063E39" w:rsidP="00063E39">
            <w:pPr>
              <w:pStyle w:val="Opsommingtekens1"/>
            </w:pPr>
            <w:r>
              <w:t>Toegevoegd beschrijving van onderscheid tussen Divisie en Divisietekst</w:t>
            </w:r>
          </w:p>
          <w:p w14:paraId="7012C184" w14:textId="77777777" w:rsidR="00063E39" w:rsidRDefault="00063E39" w:rsidP="00063E39">
            <w:pPr>
              <w:pStyle w:val="Opsommingtekens1"/>
            </w:pPr>
            <w:r>
              <w:t xml:space="preserve">Definitie aangepast i.v.m. introductie van het objecttype Divisietekst </w:t>
            </w:r>
            <w:r w:rsidRPr="004161DF">
              <w:t>in IMOW</w:t>
            </w:r>
          </w:p>
          <w:p w14:paraId="1A96D81F" w14:textId="77777777" w:rsidR="00063E39" w:rsidRDefault="00063E39" w:rsidP="00063E39">
            <w:pPr>
              <w:pStyle w:val="Opsommingtekens1"/>
            </w:pPr>
            <w:r w:rsidRPr="00521A66">
              <w:t>Uitsnede uit IMOW-diagram aangepast</w:t>
            </w:r>
          </w:p>
        </w:tc>
      </w:tr>
      <w:tr w:rsidR="00063E39" w:rsidRPr="00DD1F7F" w14:paraId="6CD3912E" w14:textId="77777777" w:rsidTr="00AA0406">
        <w:tc>
          <w:tcPr>
            <w:tcW w:w="566" w:type="pct"/>
          </w:tcPr>
          <w:p w14:paraId="6A7BE82C" w14:textId="77777777" w:rsidR="00063E39" w:rsidRPr="003F1F6F" w:rsidRDefault="00063E39" w:rsidP="00063E39">
            <w:r>
              <w:t>2.0.0-rc</w:t>
            </w:r>
          </w:p>
        </w:tc>
        <w:tc>
          <w:tcPr>
            <w:tcW w:w="766" w:type="pct"/>
          </w:tcPr>
          <w:p w14:paraId="2E86DBFE" w14:textId="77777777" w:rsidR="00063E39" w:rsidRDefault="00063E39" w:rsidP="00063E39">
            <w:r w:rsidRPr="000F7A51">
              <w:t>2021-06-15</w:t>
            </w:r>
          </w:p>
        </w:tc>
        <w:tc>
          <w:tcPr>
            <w:tcW w:w="3668" w:type="pct"/>
          </w:tcPr>
          <w:p w14:paraId="06B26A5B" w14:textId="726F6FB2" w:rsidR="00063E39" w:rsidRDefault="00063E39" w:rsidP="00063E39">
            <w:r>
              <w:t xml:space="preserve">Paragraaf </w:t>
            </w:r>
            <w:r w:rsidRPr="00DB219A">
              <w:rPr>
                <w:rStyle w:val="Verwijzing"/>
              </w:rPr>
              <w:fldChar w:fldCharType="begin"/>
            </w:r>
            <w:r w:rsidRPr="00DB219A">
              <w:rPr>
                <w:rStyle w:val="Verwijzing"/>
              </w:rPr>
              <w:instrText xml:space="preserve"> REF _Ref_75aaeda1decb78bfe920dcdec054a6f3_1 \n \h </w:instrText>
            </w:r>
            <w:r w:rsidRPr="00DB219A">
              <w:rPr>
                <w:rStyle w:val="Verwijzing"/>
              </w:rPr>
            </w:r>
            <w:r w:rsidRPr="00DB219A">
              <w:rPr>
                <w:rStyle w:val="Verwijzing"/>
              </w:rPr>
              <w:fldChar w:fldCharType="separate"/>
            </w:r>
            <w:r w:rsidR="00A269C9">
              <w:rPr>
                <w:rStyle w:val="Verwijzing"/>
              </w:rPr>
              <w:t>7.3</w:t>
            </w:r>
            <w:r w:rsidRPr="00DB219A">
              <w:rPr>
                <w:rStyle w:val="Verwijzing"/>
              </w:rPr>
              <w:fldChar w:fldCharType="end"/>
            </w:r>
            <w:r>
              <w:t xml:space="preserve"> Objecttype Divisietekst</w:t>
            </w:r>
          </w:p>
          <w:p w14:paraId="05A6D8B0" w14:textId="77777777" w:rsidR="00063E39" w:rsidRPr="00DD1F7F" w:rsidRDefault="00063E39" w:rsidP="00063E39">
            <w:pPr>
              <w:pStyle w:val="Opsommingtekens1"/>
            </w:pPr>
            <w:r>
              <w:t xml:space="preserve">Paragraaf toegevoegd </w:t>
            </w:r>
            <w:r w:rsidRPr="00332FDD">
              <w:t>i.v.m. introductie van het objecttype Divisietekst</w:t>
            </w:r>
            <w:r>
              <w:t xml:space="preserve"> in IMOW</w:t>
            </w:r>
          </w:p>
        </w:tc>
      </w:tr>
      <w:tr w:rsidR="00063E39" w14:paraId="7999A08B" w14:textId="77777777" w:rsidTr="00AA0406">
        <w:tc>
          <w:tcPr>
            <w:tcW w:w="566" w:type="pct"/>
          </w:tcPr>
          <w:p w14:paraId="0B75893A" w14:textId="77777777" w:rsidR="00063E39" w:rsidRPr="003F1F6F" w:rsidRDefault="00063E39" w:rsidP="00063E39">
            <w:r>
              <w:lastRenderedPageBreak/>
              <w:t>2.0.0-rc</w:t>
            </w:r>
          </w:p>
        </w:tc>
        <w:tc>
          <w:tcPr>
            <w:tcW w:w="766" w:type="pct"/>
          </w:tcPr>
          <w:p w14:paraId="371E1EC2" w14:textId="77777777" w:rsidR="00063E39" w:rsidRDefault="00063E39" w:rsidP="00063E39">
            <w:r w:rsidRPr="000F7A51">
              <w:t>2021-06-15</w:t>
            </w:r>
          </w:p>
        </w:tc>
        <w:tc>
          <w:tcPr>
            <w:tcW w:w="3668" w:type="pct"/>
          </w:tcPr>
          <w:p w14:paraId="198EC428" w14:textId="4ABC02F7" w:rsidR="00063E39" w:rsidRDefault="00063E39" w:rsidP="00063E39">
            <w:r>
              <w:t xml:space="preserve">Paragraaf </w:t>
            </w:r>
            <w:r w:rsidRPr="00DB219A">
              <w:rPr>
                <w:rStyle w:val="Verwijzing"/>
              </w:rPr>
              <w:fldChar w:fldCharType="begin"/>
            </w:r>
            <w:r w:rsidRPr="00DB219A">
              <w:rPr>
                <w:rStyle w:val="Verwijzing"/>
              </w:rPr>
              <w:instrText xml:space="preserve"> REF _Ref_39d2a04c6da9bf7dfab5d6333176fcaa_1 \n \h </w:instrText>
            </w:r>
            <w:r w:rsidRPr="00DB219A">
              <w:rPr>
                <w:rStyle w:val="Verwijzing"/>
              </w:rPr>
            </w:r>
            <w:r w:rsidRPr="00DB219A">
              <w:rPr>
                <w:rStyle w:val="Verwijzing"/>
              </w:rPr>
              <w:fldChar w:fldCharType="separate"/>
            </w:r>
            <w:r w:rsidR="00A269C9">
              <w:rPr>
                <w:rStyle w:val="Verwijzing"/>
              </w:rPr>
              <w:t>7.4</w:t>
            </w:r>
            <w:r w:rsidRPr="00DB219A">
              <w:rPr>
                <w:rStyle w:val="Verwijzing"/>
              </w:rPr>
              <w:fldChar w:fldCharType="end"/>
            </w:r>
            <w:r>
              <w:t xml:space="preserve"> Objecttype Tekstdeel</w:t>
            </w:r>
          </w:p>
          <w:p w14:paraId="1507F78B" w14:textId="77777777" w:rsidR="00063E39" w:rsidRDefault="00063E39" w:rsidP="00063E39">
            <w:pPr>
              <w:pStyle w:val="Opsommingtekens1"/>
            </w:pPr>
            <w:r>
              <w:t>Toegevoegd dat Tekstdeel zowel bij Divisie als bij Divisietekst kan voorkomen</w:t>
            </w:r>
          </w:p>
          <w:p w14:paraId="6DB04E22" w14:textId="77777777" w:rsidR="00063E39" w:rsidRDefault="00063E39" w:rsidP="00063E39">
            <w:pPr>
              <w:pStyle w:val="Opsommingtekens1"/>
            </w:pPr>
            <w:r>
              <w:t xml:space="preserve">Gewijzigd de beschrijving van het attribuut </w:t>
            </w:r>
            <w:r w:rsidRPr="00FC76F2">
              <w:rPr>
                <w:i/>
                <w:iCs/>
              </w:rPr>
              <w:t>divisieaanduiding</w:t>
            </w:r>
            <w:r>
              <w:rPr>
                <w:i/>
                <w:iCs/>
              </w:rPr>
              <w:t xml:space="preserve"> </w:t>
            </w:r>
            <w:r>
              <w:t>i.v.m. de introductie van het keuze-element DivisieOfDivisietekst, waarmee de keuze tussen Divisie en Divisietekst wordt gemaakt</w:t>
            </w:r>
          </w:p>
          <w:p w14:paraId="1FB268DD" w14:textId="77777777" w:rsidR="00063E39" w:rsidRDefault="00063E39" w:rsidP="00063E39">
            <w:pPr>
              <w:pStyle w:val="Opsommingtekens1"/>
            </w:pPr>
            <w:r>
              <w:t xml:space="preserve">Toegevoegd attribuut </w:t>
            </w:r>
            <w:r w:rsidRPr="003762FE">
              <w:rPr>
                <w:i/>
                <w:iCs/>
              </w:rPr>
              <w:t>kaartaanduiding</w:t>
            </w:r>
            <w:r>
              <w:t>. Dit attribuut was al vermeld in de paragraaf over het objecttype Kaart maar niet bij het objecttype Tekstdeel waar het hoort</w:t>
            </w:r>
          </w:p>
          <w:p w14:paraId="1A6D992A" w14:textId="77777777" w:rsidR="00063E39" w:rsidRDefault="00063E39" w:rsidP="00063E39">
            <w:pPr>
              <w:pStyle w:val="Opsommingtekens1"/>
            </w:pPr>
            <w:r w:rsidRPr="008010D5">
              <w:t>Uitsnede uit IMOW-diagram aangepast</w:t>
            </w:r>
          </w:p>
        </w:tc>
      </w:tr>
      <w:tr w:rsidR="00063E39" w14:paraId="3E6ACB55" w14:textId="77777777" w:rsidTr="00AA0406">
        <w:tc>
          <w:tcPr>
            <w:tcW w:w="566" w:type="pct"/>
          </w:tcPr>
          <w:p w14:paraId="15B0EEDB" w14:textId="77777777" w:rsidR="00063E39" w:rsidRDefault="00063E39" w:rsidP="00063E39">
            <w:r>
              <w:t>2.0.0-rc</w:t>
            </w:r>
          </w:p>
        </w:tc>
        <w:tc>
          <w:tcPr>
            <w:tcW w:w="766" w:type="pct"/>
          </w:tcPr>
          <w:p w14:paraId="3FC812DD" w14:textId="77777777" w:rsidR="00063E39" w:rsidRDefault="00063E39" w:rsidP="00063E39">
            <w:r w:rsidRPr="000F7A51">
              <w:t>2021-06-15</w:t>
            </w:r>
          </w:p>
        </w:tc>
        <w:tc>
          <w:tcPr>
            <w:tcW w:w="3668" w:type="pct"/>
          </w:tcPr>
          <w:p w14:paraId="798870D0" w14:textId="5CD4E5D2" w:rsidR="00063E39" w:rsidRDefault="00063E39" w:rsidP="00063E39">
            <w:r>
              <w:t xml:space="preserve">Paragraaf </w:t>
            </w:r>
            <w:r w:rsidRPr="00DB219A">
              <w:rPr>
                <w:rStyle w:val="Verwijzing"/>
              </w:rPr>
              <w:fldChar w:fldCharType="begin"/>
            </w:r>
            <w:r w:rsidRPr="00DB219A">
              <w:rPr>
                <w:rStyle w:val="Verwijzing"/>
              </w:rPr>
              <w:instrText xml:space="preserve"> REF _Ref_69e5d58d887f34bdd3a631ae844aea8c_1 \n \h </w:instrText>
            </w:r>
            <w:r w:rsidRPr="00DB219A">
              <w:rPr>
                <w:rStyle w:val="Verwijzing"/>
              </w:rPr>
            </w:r>
            <w:r w:rsidRPr="00DB219A">
              <w:rPr>
                <w:rStyle w:val="Verwijzing"/>
              </w:rPr>
              <w:fldChar w:fldCharType="separate"/>
            </w:r>
            <w:r w:rsidR="00A269C9">
              <w:rPr>
                <w:rStyle w:val="Verwijzing"/>
              </w:rPr>
              <w:t>7.5</w:t>
            </w:r>
            <w:r w:rsidRPr="00DB219A">
              <w:rPr>
                <w:rStyle w:val="Verwijzing"/>
              </w:rPr>
              <w:fldChar w:fldCharType="end"/>
            </w:r>
            <w:r>
              <w:t xml:space="preserve"> Objecttype Hoofdlijn</w:t>
            </w:r>
          </w:p>
          <w:p w14:paraId="025CD52D" w14:textId="77777777" w:rsidR="00063E39" w:rsidRDefault="00063E39" w:rsidP="00063E39">
            <w:pPr>
              <w:pStyle w:val="Opsommingtekens1"/>
            </w:pPr>
            <w:r w:rsidRPr="001251D7">
              <w:t xml:space="preserve">Toegevoegd opmerking </w:t>
            </w:r>
            <w:r>
              <w:t xml:space="preserve">over de mogelijkheid om </w:t>
            </w:r>
            <w:r w:rsidRPr="001251D7">
              <w:t xml:space="preserve">in omgevingsdocumenten met Vrijetekststructuur </w:t>
            </w:r>
            <w:r>
              <w:t xml:space="preserve">te </w:t>
            </w:r>
            <w:r w:rsidRPr="001251D7">
              <w:t>annoter</w:t>
            </w:r>
            <w:r>
              <w:t>en</w:t>
            </w:r>
            <w:r w:rsidRPr="001251D7">
              <w:t xml:space="preserve"> op (STOP)structuurelementen én op STOP-elementen die inhoud bevatten</w:t>
            </w:r>
          </w:p>
        </w:tc>
      </w:tr>
      <w:tr w:rsidR="00063E39" w14:paraId="24C545AF" w14:textId="77777777" w:rsidTr="00AA0406">
        <w:tc>
          <w:tcPr>
            <w:tcW w:w="566" w:type="pct"/>
          </w:tcPr>
          <w:p w14:paraId="22074743" w14:textId="77777777" w:rsidR="00063E39" w:rsidRDefault="00063E39" w:rsidP="00063E39">
            <w:r>
              <w:t>2.0.0-rc</w:t>
            </w:r>
          </w:p>
        </w:tc>
        <w:tc>
          <w:tcPr>
            <w:tcW w:w="766" w:type="pct"/>
          </w:tcPr>
          <w:p w14:paraId="0C45957B" w14:textId="77777777" w:rsidR="00063E39" w:rsidRDefault="00063E39" w:rsidP="00063E39">
            <w:r w:rsidRPr="000F7A51">
              <w:t>2021-06-15</w:t>
            </w:r>
          </w:p>
        </w:tc>
        <w:tc>
          <w:tcPr>
            <w:tcW w:w="3668" w:type="pct"/>
          </w:tcPr>
          <w:p w14:paraId="648455BD" w14:textId="7C115DD1" w:rsidR="00063E39" w:rsidRDefault="00063E39" w:rsidP="00063E39">
            <w:r>
              <w:t xml:space="preserve">Paragraaf </w:t>
            </w:r>
            <w:r w:rsidRPr="00DB219A">
              <w:rPr>
                <w:rStyle w:val="Verwijzing"/>
              </w:rPr>
              <w:fldChar w:fldCharType="begin"/>
            </w:r>
            <w:r w:rsidRPr="00DB219A">
              <w:rPr>
                <w:rStyle w:val="Verwijzing"/>
              </w:rPr>
              <w:instrText xml:space="preserve"> REF _Ref_f4d50b6bba7c81c6da9d8c3e3d821c93_1 \n \h </w:instrText>
            </w:r>
            <w:r w:rsidRPr="00DB219A">
              <w:rPr>
                <w:rStyle w:val="Verwijzing"/>
              </w:rPr>
            </w:r>
            <w:r w:rsidRPr="00DB219A">
              <w:rPr>
                <w:rStyle w:val="Verwijzing"/>
              </w:rPr>
              <w:fldChar w:fldCharType="separate"/>
            </w:r>
            <w:r w:rsidR="00A269C9">
              <w:rPr>
                <w:rStyle w:val="Verwijzing"/>
              </w:rPr>
              <w:t>7.6</w:t>
            </w:r>
            <w:r w:rsidRPr="00DB219A">
              <w:rPr>
                <w:rStyle w:val="Verwijzing"/>
              </w:rPr>
              <w:fldChar w:fldCharType="end"/>
            </w:r>
            <w:r>
              <w:t xml:space="preserve"> Locatie</w:t>
            </w:r>
          </w:p>
          <w:p w14:paraId="43DA2D7E" w14:textId="77777777" w:rsidR="00063E39" w:rsidRDefault="00063E39" w:rsidP="00063E39">
            <w:pPr>
              <w:pStyle w:val="Opsommingtekens1"/>
            </w:pPr>
            <w:r>
              <w:t>Vastgelegd dat naar Ambtsgebied altijd statisch verwezen moet worden; dynamisch verwijzen is vanwege de mogelijkheid van bestuurlijke herindeling onwenselijk gebleken</w:t>
            </w:r>
          </w:p>
          <w:p w14:paraId="241021F4" w14:textId="77777777" w:rsidR="00063E39" w:rsidRDefault="00063E39" w:rsidP="00063E39">
            <w:pPr>
              <w:pStyle w:val="Opsommingtekens1"/>
            </w:pPr>
            <w:r>
              <w:t>Kader met dynamisch verwijzen naar Ambtsgebied als Toekomstige functionaliteit verwijderd</w:t>
            </w:r>
          </w:p>
          <w:p w14:paraId="19F345B1" w14:textId="77777777" w:rsidR="00063E39" w:rsidRDefault="00063E39" w:rsidP="00063E39">
            <w:pPr>
              <w:pStyle w:val="Opsommingtekens1"/>
            </w:pPr>
            <w:r>
              <w:t xml:space="preserve">Toegevoegd toelichting over aanleveren Ambtsgebied </w:t>
            </w:r>
          </w:p>
        </w:tc>
      </w:tr>
      <w:tr w:rsidR="00063E39" w14:paraId="6A048D98" w14:textId="77777777" w:rsidTr="00AA0406">
        <w:tc>
          <w:tcPr>
            <w:tcW w:w="566" w:type="pct"/>
          </w:tcPr>
          <w:p w14:paraId="3F0F0EC2" w14:textId="77777777" w:rsidR="00063E39" w:rsidRDefault="00063E39" w:rsidP="00063E39">
            <w:r>
              <w:t>2.0.0-rc</w:t>
            </w:r>
          </w:p>
        </w:tc>
        <w:tc>
          <w:tcPr>
            <w:tcW w:w="766" w:type="pct"/>
          </w:tcPr>
          <w:p w14:paraId="3FB60D8E" w14:textId="77777777" w:rsidR="00063E39" w:rsidRDefault="00063E39" w:rsidP="00063E39">
            <w:r w:rsidRPr="000F7A51">
              <w:t>2021-06-15</w:t>
            </w:r>
          </w:p>
        </w:tc>
        <w:tc>
          <w:tcPr>
            <w:tcW w:w="3668" w:type="pct"/>
          </w:tcPr>
          <w:p w14:paraId="4632DBB3" w14:textId="2CD65069" w:rsidR="00063E39" w:rsidRDefault="00063E39" w:rsidP="00063E39">
            <w:r>
              <w:t xml:space="preserve">Paragraaf </w:t>
            </w:r>
            <w:r w:rsidRPr="00DB219A">
              <w:rPr>
                <w:rStyle w:val="Verwijzing"/>
              </w:rPr>
              <w:fldChar w:fldCharType="begin"/>
            </w:r>
            <w:r w:rsidRPr="00DB219A">
              <w:rPr>
                <w:rStyle w:val="Verwijzing"/>
              </w:rPr>
              <w:instrText xml:space="preserve"> REF _Ref_d45658d907a1c14a5b45bac96779eb93_1 \n \h </w:instrText>
            </w:r>
            <w:r w:rsidRPr="00DB219A">
              <w:rPr>
                <w:rStyle w:val="Verwijzing"/>
              </w:rPr>
            </w:r>
            <w:r w:rsidRPr="00DB219A">
              <w:rPr>
                <w:rStyle w:val="Verwijzing"/>
              </w:rPr>
              <w:fldChar w:fldCharType="separate"/>
            </w:r>
            <w:r w:rsidR="00A269C9">
              <w:rPr>
                <w:rStyle w:val="Verwijzing"/>
              </w:rPr>
              <w:t>7.8</w:t>
            </w:r>
            <w:r w:rsidRPr="00DB219A">
              <w:rPr>
                <w:rStyle w:val="Verwijzing"/>
              </w:rPr>
              <w:fldChar w:fldCharType="end"/>
            </w:r>
            <w:r>
              <w:t xml:space="preserve"> Objecttype Regelingsgebied</w:t>
            </w:r>
          </w:p>
          <w:p w14:paraId="28233713" w14:textId="77777777" w:rsidR="00063E39" w:rsidRDefault="00063E39" w:rsidP="00063E39">
            <w:pPr>
              <w:pStyle w:val="Opsommingtekens1"/>
            </w:pPr>
            <w:r>
              <w:t>Toegevoegd dat Regelingsgebied hoort bij de Regeling en niet wordt gekoppeld aan een Juridische regel of Tekstdeel</w:t>
            </w:r>
          </w:p>
        </w:tc>
      </w:tr>
      <w:tr w:rsidR="00063E39" w14:paraId="750E3709" w14:textId="77777777" w:rsidTr="00AA0406">
        <w:tc>
          <w:tcPr>
            <w:tcW w:w="566" w:type="pct"/>
          </w:tcPr>
          <w:p w14:paraId="4BB8FB2D" w14:textId="77777777" w:rsidR="00063E39" w:rsidRDefault="00063E39" w:rsidP="00063E39">
            <w:r>
              <w:t>2.0.0-rc</w:t>
            </w:r>
          </w:p>
        </w:tc>
        <w:tc>
          <w:tcPr>
            <w:tcW w:w="766" w:type="pct"/>
          </w:tcPr>
          <w:p w14:paraId="1288C9F6" w14:textId="77777777" w:rsidR="00063E39" w:rsidRDefault="00063E39" w:rsidP="00063E39">
            <w:r w:rsidRPr="000F7A51">
              <w:t>2021-06-15</w:t>
            </w:r>
          </w:p>
        </w:tc>
        <w:tc>
          <w:tcPr>
            <w:tcW w:w="3668" w:type="pct"/>
          </w:tcPr>
          <w:p w14:paraId="24B8A954" w14:textId="4BA398C9" w:rsidR="00063E39" w:rsidRDefault="00063E39" w:rsidP="00063E39">
            <w:r>
              <w:t xml:space="preserve">Paragraaf </w:t>
            </w:r>
            <w:r w:rsidRPr="00DB219A">
              <w:rPr>
                <w:rStyle w:val="Verwijzing"/>
              </w:rPr>
              <w:fldChar w:fldCharType="begin"/>
            </w:r>
            <w:r w:rsidRPr="00DB219A">
              <w:rPr>
                <w:rStyle w:val="Verwijzing"/>
              </w:rPr>
              <w:instrText xml:space="preserve"> REF _Ref_eb5e9deacac5a9bafb3f86716f99a28d_1 \n \h </w:instrText>
            </w:r>
            <w:r w:rsidRPr="00DB219A">
              <w:rPr>
                <w:rStyle w:val="Verwijzing"/>
              </w:rPr>
            </w:r>
            <w:r w:rsidRPr="00DB219A">
              <w:rPr>
                <w:rStyle w:val="Verwijzing"/>
              </w:rPr>
              <w:fldChar w:fldCharType="separate"/>
            </w:r>
            <w:r w:rsidR="00A269C9">
              <w:rPr>
                <w:rStyle w:val="Verwijzing"/>
              </w:rPr>
              <w:t>7.9</w:t>
            </w:r>
            <w:r w:rsidRPr="00DB219A">
              <w:rPr>
                <w:rStyle w:val="Verwijzing"/>
              </w:rPr>
              <w:fldChar w:fldCharType="end"/>
            </w:r>
            <w:r>
              <w:t xml:space="preserve"> Het niveau van annoteren</w:t>
            </w:r>
          </w:p>
          <w:p w14:paraId="5B44AF84" w14:textId="77777777" w:rsidR="00063E39" w:rsidRDefault="00063E39" w:rsidP="00063E39">
            <w:pPr>
              <w:pStyle w:val="Opsommingtekens1"/>
            </w:pPr>
            <w:r>
              <w:t>Toegevoegd Divisietekst als niveau waarop geannoteerd kan worden</w:t>
            </w:r>
          </w:p>
        </w:tc>
      </w:tr>
      <w:tr w:rsidR="00063E39" w14:paraId="492C672F" w14:textId="77777777" w:rsidTr="00AA0406">
        <w:tc>
          <w:tcPr>
            <w:tcW w:w="566" w:type="pct"/>
          </w:tcPr>
          <w:p w14:paraId="3D625D8A" w14:textId="77777777" w:rsidR="00063E39" w:rsidRDefault="00063E39" w:rsidP="00063E39">
            <w:r>
              <w:t>2.0.0-rc</w:t>
            </w:r>
          </w:p>
        </w:tc>
        <w:tc>
          <w:tcPr>
            <w:tcW w:w="766" w:type="pct"/>
          </w:tcPr>
          <w:p w14:paraId="01AB47FC" w14:textId="77777777" w:rsidR="00063E39" w:rsidRDefault="00063E39" w:rsidP="00063E39">
            <w:r w:rsidRPr="000F7A51">
              <w:t>2021-06-15</w:t>
            </w:r>
          </w:p>
        </w:tc>
        <w:tc>
          <w:tcPr>
            <w:tcW w:w="3668" w:type="pct"/>
          </w:tcPr>
          <w:p w14:paraId="22F541A6" w14:textId="5FFD7EE2" w:rsidR="00063E39" w:rsidRDefault="00063E39" w:rsidP="00063E39">
            <w:r>
              <w:t xml:space="preserve">Hoofdstuk </w:t>
            </w:r>
            <w:r w:rsidRPr="00DB219A">
              <w:rPr>
                <w:rStyle w:val="Verwijzing"/>
              </w:rPr>
              <w:fldChar w:fldCharType="begin"/>
            </w:r>
            <w:r w:rsidRPr="00DB219A">
              <w:rPr>
                <w:rStyle w:val="Verwijzing"/>
              </w:rPr>
              <w:instrText xml:space="preserve"> REF _Ref_e64f9e66c5662872df4715d1580d9901_1 \n \h </w:instrText>
            </w:r>
            <w:r w:rsidRPr="00DB219A">
              <w:rPr>
                <w:rStyle w:val="Verwijzing"/>
              </w:rPr>
            </w:r>
            <w:r w:rsidRPr="00DB219A">
              <w:rPr>
                <w:rStyle w:val="Verwijzing"/>
              </w:rPr>
              <w:fldChar w:fldCharType="separate"/>
            </w:r>
            <w:r w:rsidR="00A269C9">
              <w:rPr>
                <w:rStyle w:val="Verwijzing"/>
              </w:rPr>
              <w:t>8</w:t>
            </w:r>
            <w:r w:rsidRPr="00DB219A">
              <w:rPr>
                <w:rStyle w:val="Verwijzing"/>
              </w:rPr>
              <w:fldChar w:fldCharType="end"/>
            </w:r>
            <w:r>
              <w:t xml:space="preserve"> Overige modelleringsaspecten van </w:t>
            </w:r>
            <w:fldSimple w:instr=" DOCVARIABLE ID01+ ">
              <w:r w:rsidR="00A269C9">
                <w:t>de instructie</w:t>
              </w:r>
            </w:fldSimple>
          </w:p>
          <w:p w14:paraId="35E45280" w14:textId="77777777" w:rsidR="00063E39" w:rsidRDefault="00063E39" w:rsidP="00063E39">
            <w:pPr>
              <w:pStyle w:val="Opsommingtekens1"/>
            </w:pPr>
            <w:r>
              <w:t>Hoofdstuk toegevoegd</w:t>
            </w:r>
          </w:p>
          <w:p w14:paraId="133DD723" w14:textId="77777777" w:rsidR="00063E39" w:rsidRDefault="00063E39" w:rsidP="00063E39">
            <w:pPr>
              <w:pStyle w:val="Opsommingtekens1"/>
            </w:pPr>
            <w:r>
              <w:t>Naar dit hoofdstuk de voormalige paragrafen 5.4 (Standaardindeling), 5.5 (Verwijzing) en 6.7 (Verplichte en onverplichte onderdelen) verplaatst</w:t>
            </w:r>
          </w:p>
          <w:p w14:paraId="46731D00" w14:textId="70E87224" w:rsidR="00063E39" w:rsidRDefault="00063E39" w:rsidP="00063E39">
            <w:pPr>
              <w:pStyle w:val="Opsommingtekens1"/>
            </w:pPr>
            <w:r>
              <w:t xml:space="preserve">Paragraaf </w:t>
            </w:r>
            <w:r w:rsidRPr="00DB219A">
              <w:rPr>
                <w:rStyle w:val="Verwijzing"/>
              </w:rPr>
              <w:fldChar w:fldCharType="begin"/>
            </w:r>
            <w:r w:rsidRPr="00DB219A">
              <w:rPr>
                <w:rStyle w:val="Verwijzing"/>
              </w:rPr>
              <w:instrText xml:space="preserve"> REF _Ref_d177c98a27adeae9622219221241afc6_1 \n \h </w:instrText>
            </w:r>
            <w:r w:rsidRPr="00DB219A">
              <w:rPr>
                <w:rStyle w:val="Verwijzing"/>
              </w:rPr>
            </w:r>
            <w:r w:rsidRPr="00DB219A">
              <w:rPr>
                <w:rStyle w:val="Verwijzing"/>
              </w:rPr>
              <w:fldChar w:fldCharType="separate"/>
            </w:r>
            <w:r w:rsidR="00A269C9">
              <w:rPr>
                <w:rStyle w:val="Verwijzing"/>
              </w:rPr>
              <w:t>8.5</w:t>
            </w:r>
            <w:r w:rsidRPr="00DB219A">
              <w:rPr>
                <w:rStyle w:val="Verwijzing"/>
              </w:rPr>
              <w:fldChar w:fldCharType="end"/>
            </w:r>
            <w:r>
              <w:t xml:space="preserve"> </w:t>
            </w:r>
            <w:r w:rsidRPr="002229DE">
              <w:t>“</w:t>
            </w:r>
            <w:r w:rsidRPr="0015607A">
              <w:t xml:space="preserve">Onderdelen van de standaard die voor </w:t>
            </w:r>
            <w:r w:rsidRPr="002229DE">
              <w:t xml:space="preserve">omgevingsdocumenten met </w:t>
            </w:r>
            <w:r>
              <w:t>Vrijetekst</w:t>
            </w:r>
            <w:r w:rsidRPr="002229DE">
              <w:t xml:space="preserve">structuur </w:t>
            </w:r>
            <w:r w:rsidRPr="0015607A">
              <w:t>verplicht of noodzakelijk zijn</w:t>
            </w:r>
            <w:r w:rsidRPr="002229DE">
              <w:t>” herschreven</w:t>
            </w:r>
          </w:p>
        </w:tc>
      </w:tr>
      <w:tr w:rsidR="00063E39" w14:paraId="605C425C" w14:textId="77777777" w:rsidTr="00AA0406">
        <w:tc>
          <w:tcPr>
            <w:tcW w:w="566" w:type="pct"/>
          </w:tcPr>
          <w:p w14:paraId="477F5C47" w14:textId="77777777" w:rsidR="00063E39" w:rsidRDefault="00063E39" w:rsidP="00063E39">
            <w:r>
              <w:t>2.0.0-rc</w:t>
            </w:r>
          </w:p>
        </w:tc>
        <w:tc>
          <w:tcPr>
            <w:tcW w:w="766" w:type="pct"/>
          </w:tcPr>
          <w:p w14:paraId="7C03E056" w14:textId="77777777" w:rsidR="00063E39" w:rsidRDefault="00063E39" w:rsidP="00063E39">
            <w:r w:rsidRPr="000F7A51">
              <w:t>2021-06-15</w:t>
            </w:r>
          </w:p>
        </w:tc>
        <w:tc>
          <w:tcPr>
            <w:tcW w:w="3668" w:type="pct"/>
          </w:tcPr>
          <w:p w14:paraId="3BC24D8F" w14:textId="7C16B2D5" w:rsidR="00063E39" w:rsidRDefault="00063E39" w:rsidP="00063E39">
            <w:r>
              <w:t xml:space="preserve">Paragraaf </w:t>
            </w:r>
            <w:r w:rsidRPr="00DB219A">
              <w:rPr>
                <w:rStyle w:val="Verwijzing"/>
              </w:rPr>
              <w:fldChar w:fldCharType="begin"/>
            </w:r>
            <w:r w:rsidRPr="00DB219A">
              <w:rPr>
                <w:rStyle w:val="Verwijzing"/>
              </w:rPr>
              <w:instrText xml:space="preserve"> REF _Ref_6947a34764496fea66884b5c0db5ac00_1 \n \h </w:instrText>
            </w:r>
            <w:r w:rsidRPr="00DB219A">
              <w:rPr>
                <w:rStyle w:val="Verwijzing"/>
              </w:rPr>
            </w:r>
            <w:r w:rsidRPr="00DB219A">
              <w:rPr>
                <w:rStyle w:val="Verwijzing"/>
              </w:rPr>
              <w:fldChar w:fldCharType="separate"/>
            </w:r>
            <w:r w:rsidR="00A269C9">
              <w:rPr>
                <w:rStyle w:val="Verwijzing"/>
              </w:rPr>
              <w:t>9.3</w:t>
            </w:r>
            <w:r w:rsidRPr="00DB219A">
              <w:rPr>
                <w:rStyle w:val="Verwijzing"/>
              </w:rPr>
              <w:fldChar w:fldCharType="end"/>
            </w:r>
            <w:r>
              <w:t xml:space="preserve"> Kennisgeving</w:t>
            </w:r>
          </w:p>
          <w:p w14:paraId="28264CC7" w14:textId="77777777" w:rsidR="00063E39" w:rsidRDefault="00063E39" w:rsidP="00063E39">
            <w:pPr>
              <w:pStyle w:val="Opsommingtekens1"/>
            </w:pPr>
            <w:r>
              <w:t>Beschrijving van het element Divisietekst aangepast: de Kop is nu altijd optioneel</w:t>
            </w:r>
          </w:p>
        </w:tc>
      </w:tr>
    </w:tbl>
    <w:p w14:paraId="19EF4AC3" w14:textId="77777777" w:rsidR="00C02202" w:rsidRPr="00C02202" w:rsidRDefault="00C02202" w:rsidP="00C02202"/>
    <w:sectPr w:rsidR="00C02202" w:rsidRPr="00C02202" w:rsidSect="00F070BD">
      <w:headerReference w:type="default" r:id="rId70"/>
      <w:footerReference w:type="default" r:id="rId71"/>
      <w:endnotePr>
        <w:numFmt w:val="decimal"/>
      </w:endnotePr>
      <w:type w:val="continuous"/>
      <w:pgSz w:w="11906" w:h="16838" w:code="9"/>
      <w:pgMar w:top="1701" w:right="1134" w:bottom="1134" w:left="2268" w:header="567" w:footer="567" w:gutter="0"/>
      <w:cols w:space="708"/>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6" w:author="Nienke Jansen" w:date="2022-04-20T16:44:00Z" w:initials="NJ">
    <w:p w14:paraId="3485225C" w14:textId="3F592D31" w:rsidR="00B47DE8" w:rsidRDefault="00B47DE8">
      <w:pPr>
        <w:pStyle w:val="Tekstopmerking"/>
      </w:pPr>
      <w:r>
        <w:rPr>
          <w:rStyle w:val="Verwijzingopmerking"/>
        </w:rPr>
        <w:annotationRef/>
      </w:r>
      <w:r>
        <w:t>afbeelding moet vervangen worden, te veel objecttypen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8522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0AB6F8" w16cex:dateUtc="2022-04-20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85225C" w16cid:durableId="260AB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1516C" w14:textId="77777777" w:rsidR="000E779F" w:rsidRDefault="000E779F">
      <w:r>
        <w:separator/>
      </w:r>
    </w:p>
    <w:p w14:paraId="379D94B8" w14:textId="77777777" w:rsidR="000E779F" w:rsidRDefault="000E779F"/>
  </w:endnote>
  <w:endnote w:type="continuationSeparator" w:id="0">
    <w:p w14:paraId="664E7612" w14:textId="77777777" w:rsidR="000E779F" w:rsidRPr="003C450F" w:rsidRDefault="000E779F" w:rsidP="003C450F"/>
  </w:endnote>
  <w:endnote w:type="continuationNotice" w:id="1">
    <w:p w14:paraId="0D3B6F22" w14:textId="77777777" w:rsidR="000E779F" w:rsidRDefault="000E779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4607C" w14:textId="77777777" w:rsidR="003075FC" w:rsidRDefault="003075F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F3D63" w:rsidRPr="00BC3B53" w:rsidRDefault="00CF3D6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6CC0E" w14:textId="77777777" w:rsidR="003075FC" w:rsidRDefault="003075FC">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F3D63" w:rsidRPr="006B1455" w:rsidRDefault="00C544F1"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F3D63" w:rsidRPr="00BC3B53" w:rsidRDefault="00CF3D6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3828" w14:textId="77777777" w:rsidR="00C02202" w:rsidRPr="006B1455" w:rsidRDefault="00C02202"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BF1000" w14:textId="77777777" w:rsidR="00C02202" w:rsidRPr="00BC3B53" w:rsidRDefault="00C02202"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907D2" w14:textId="77777777" w:rsidR="000E779F" w:rsidRPr="00B35331" w:rsidRDefault="000E779F" w:rsidP="00577995">
      <w:pPr>
        <w:pStyle w:val="Voettekst"/>
      </w:pPr>
    </w:p>
  </w:footnote>
  <w:footnote w:type="continuationSeparator" w:id="0">
    <w:p w14:paraId="5EE66D1A" w14:textId="77777777" w:rsidR="000E779F" w:rsidRDefault="000E779F">
      <w:r>
        <w:continuationSeparator/>
      </w:r>
    </w:p>
    <w:p w14:paraId="48F4761B" w14:textId="77777777" w:rsidR="000E779F" w:rsidRDefault="000E779F"/>
    <w:p w14:paraId="6563C6B8" w14:textId="77777777" w:rsidR="000E779F" w:rsidRDefault="000E779F"/>
  </w:footnote>
  <w:footnote w:type="continuationNotice" w:id="1">
    <w:p w14:paraId="78BBADB9" w14:textId="77777777" w:rsidR="000E779F" w:rsidRDefault="000E779F">
      <w:pPr>
        <w:spacing w:line="240" w:lineRule="auto"/>
      </w:pPr>
    </w:p>
  </w:footnote>
  <w:footnote w:id="2">
    <w:p w14:paraId="12A49644" w14:textId="77777777" w:rsidR="00B8223B" w:rsidRDefault="00B8223B" w:rsidP="00B8223B">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4">
    <w:p w14:paraId="55BE0E8A" w14:textId="429752D9" w:rsidR="003D238D" w:rsidRDefault="003D238D">
      <w:pPr>
        <w:pStyle w:val="Voetnoottekst"/>
      </w:pPr>
      <w:r>
        <w:rPr>
          <w:rStyle w:val="Voetnootmarkering"/>
        </w:rPr>
        <w:footnoteRef/>
      </w:r>
      <w:r>
        <w:t xml:space="preserve"> </w:t>
      </w:r>
      <w:r>
        <w:tab/>
        <w:t xml:space="preserve">Artikel </w:t>
      </w:r>
      <w:r w:rsidRPr="003D238D">
        <w:t>16.85 lid 2 onder a Ow</w:t>
      </w:r>
    </w:p>
  </w:footnote>
  <w:footnote w:id="5">
    <w:p w14:paraId="10CE5D4F" w14:textId="28251530" w:rsidR="000B17B0" w:rsidRDefault="000B17B0">
      <w:pPr>
        <w:pStyle w:val="Voetnoottekst"/>
      </w:pPr>
      <w:r>
        <w:rPr>
          <w:rStyle w:val="Voetnootmarkering"/>
        </w:rPr>
        <w:footnoteRef/>
      </w:r>
      <w:r>
        <w:t xml:space="preserve"> </w:t>
      </w:r>
      <w:r>
        <w:tab/>
      </w:r>
      <w:r w:rsidR="001F2A2E">
        <w:t xml:space="preserve">Artikel 7:1 lid 1 </w:t>
      </w:r>
      <w:r w:rsidR="005530C8">
        <w:t>onderdeel g</w:t>
      </w:r>
      <w:r w:rsidR="00C94C4A">
        <w:t xml:space="preserve"> en</w:t>
      </w:r>
      <w:r w:rsidR="005530C8">
        <w:t xml:space="preserve"> </w:t>
      </w:r>
      <w:r w:rsidR="0042601A">
        <w:t xml:space="preserve">Bijlage </w:t>
      </w:r>
      <w:r w:rsidR="009D3049" w:rsidRPr="009D3049">
        <w:t>1 Awb (</w:t>
      </w:r>
      <w:r w:rsidR="000E59A4">
        <w:t>Regeling rechtstreeks beroep, geen voorafgaand bezwaar</w:t>
      </w:r>
      <w:r w:rsidR="009D3049" w:rsidRPr="009D3049">
        <w:t>)</w:t>
      </w:r>
      <w:r w:rsidR="00247FA4">
        <w:t>;</w:t>
      </w:r>
      <w:r w:rsidR="00B137D2">
        <w:t xml:space="preserve"> </w:t>
      </w:r>
      <w:r w:rsidR="00247FA4" w:rsidRPr="00247FA4">
        <w:t>artikel 8:6 lid 1</w:t>
      </w:r>
      <w:r w:rsidR="009D3049">
        <w:t xml:space="preserve"> en Bijlage </w:t>
      </w:r>
      <w:r w:rsidR="009D3049" w:rsidRPr="009D3049">
        <w:t>2 artikel 2 Awb (</w:t>
      </w:r>
      <w:r w:rsidR="00B14940">
        <w:t>B</w:t>
      </w:r>
      <w:r w:rsidR="009D3049" w:rsidRPr="009D3049">
        <w:t>eroep bij de Afdeling bestuursrechtspraak van de Raad van State)</w:t>
      </w:r>
      <w:r w:rsidR="00421FD4">
        <w:t xml:space="preserve">, voor zover </w:t>
      </w:r>
      <w:r w:rsidR="00C307E7" w:rsidRPr="00C307E7">
        <w:t>artikel 16.85 Ow niet van toepassing is</w:t>
      </w:r>
    </w:p>
  </w:footnote>
  <w:footnote w:id="6">
    <w:p w14:paraId="696D0B25" w14:textId="77777777" w:rsidR="00D816AE" w:rsidRDefault="00D816AE" w:rsidP="00D816AE">
      <w:pPr>
        <w:pStyle w:val="Voetnoottekst"/>
      </w:pPr>
      <w:r>
        <w:rPr>
          <w:rStyle w:val="Voetnootmarkering"/>
        </w:rPr>
        <w:footnoteRef/>
      </w:r>
      <w:r>
        <w:t xml:space="preserve"> </w:t>
      </w:r>
      <w:r>
        <w:tab/>
        <w:t>Artikel 3:41 lid 1 Awb</w:t>
      </w:r>
    </w:p>
  </w:footnote>
  <w:footnote w:id="7">
    <w:p w14:paraId="19839FDE" w14:textId="238D62D9" w:rsidR="0073503E" w:rsidRDefault="0073503E">
      <w:pPr>
        <w:pStyle w:val="Voetnoottekst"/>
      </w:pPr>
      <w:r>
        <w:rPr>
          <w:rStyle w:val="Voetnootmarkering"/>
        </w:rPr>
        <w:footnoteRef/>
      </w:r>
      <w:r>
        <w:t xml:space="preserve"> </w:t>
      </w:r>
      <w:r>
        <w:tab/>
        <w:t>Artikel 10.6a Omgevingsbesluit</w:t>
      </w:r>
    </w:p>
  </w:footnote>
  <w:footnote w:id="8">
    <w:p w14:paraId="4DA45DB1" w14:textId="3D674A81" w:rsidR="000576E0" w:rsidRDefault="000576E0">
      <w:pPr>
        <w:pStyle w:val="Voetnoottekst"/>
      </w:pPr>
      <w:r>
        <w:rPr>
          <w:rStyle w:val="Voetnootmarkering"/>
        </w:rPr>
        <w:footnoteRef/>
      </w:r>
      <w:r>
        <w:t xml:space="preserve"> </w:t>
      </w:r>
      <w:r>
        <w:tab/>
      </w:r>
      <w:r w:rsidRPr="000576E0">
        <w:t>Artikel</w:t>
      </w:r>
      <w:r w:rsidR="000E6AFB">
        <w:t>en 20.21 en</w:t>
      </w:r>
      <w:r w:rsidRPr="000576E0">
        <w:t xml:space="preserve"> 20.26 Ow</w:t>
      </w:r>
      <w:r w:rsidR="000E6AFB">
        <w:t xml:space="preserve">, </w:t>
      </w:r>
      <w:r w:rsidR="004024DC" w:rsidRPr="004024DC">
        <w:t>artikel 14.4 O</w:t>
      </w:r>
      <w:r w:rsidR="004024DC">
        <w:t>mgevingsbesluit</w:t>
      </w:r>
      <w:r w:rsidR="00CB512D">
        <w:t>,</w:t>
      </w:r>
      <w:r w:rsidR="004024DC">
        <w:t xml:space="preserve"> </w:t>
      </w:r>
      <w:r w:rsidR="00B13FA8">
        <w:t>a</w:t>
      </w:r>
      <w:r w:rsidR="00B13FA8" w:rsidRPr="00B13FA8">
        <w:t>rtikel 16.4a</w:t>
      </w:r>
      <w:r w:rsidR="00B13FA8">
        <w:t xml:space="preserve"> Omgevingsregeling</w:t>
      </w:r>
      <w:r w:rsidR="00CB512D">
        <w:t xml:space="preserve"> en artikel 2 en bijlage 4 </w:t>
      </w:r>
      <w:r w:rsidR="00AC1631" w:rsidRPr="00AC1631">
        <w:t>Regeling standaarden publicaties Omgevingswet</w:t>
      </w:r>
    </w:p>
  </w:footnote>
  <w:footnote w:id="9">
    <w:p w14:paraId="6C4760A8" w14:textId="1189FBB5" w:rsidR="00BE25E5" w:rsidRDefault="003F4290" w:rsidP="00BE25E5">
      <w:pPr>
        <w:pStyle w:val="Voetnoottekst"/>
      </w:pPr>
      <w:r>
        <w:rPr>
          <w:rStyle w:val="Voetnootmarkering"/>
        </w:rPr>
        <w:footnoteRef/>
      </w:r>
      <w:r>
        <w:t xml:space="preserve"> </w:t>
      </w:r>
      <w:r>
        <w:tab/>
        <w:t>Lichaam van de regeling als bedoeld in Aanwijzing 3.53 van de Aanwijzingen voor de regelgeving en in STOP</w:t>
      </w:r>
    </w:p>
  </w:footnote>
  <w:footnote w:id="10">
    <w:p w14:paraId="2EA0E4BF" w14:textId="7AC12489" w:rsidR="00CB661D" w:rsidRDefault="00CB661D" w:rsidP="00CB661D">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E54BBD">
        <w:t>5.2</w:t>
      </w:r>
      <w:r>
        <w:fldChar w:fldCharType="end"/>
      </w:r>
      <w:r>
        <w:t xml:space="preserve">. Dit is het deel dat wordt geannoteerd met OW-objecten, zie daarvoor hoofdstuk </w:t>
      </w:r>
      <w:r w:rsidR="00713AEC">
        <w:fldChar w:fldCharType="begin"/>
      </w:r>
      <w:r w:rsidR="00713AEC">
        <w:instrText xml:space="preserve"> REF _Ref_e25eb2d38c8206df62dff5defc49ca5b_3 \n \h </w:instrText>
      </w:r>
      <w:r w:rsidR="00713AEC">
        <w:fldChar w:fldCharType="separate"/>
      </w:r>
      <w:r w:rsidR="00E54BBD">
        <w:t>7</w:t>
      </w:r>
      <w:r w:rsidR="00713AEC">
        <w:fldChar w:fldCharType="end"/>
      </w:r>
    </w:p>
  </w:footnote>
  <w:footnote w:id="11">
    <w:p w14:paraId="2D986D31" w14:textId="44A39CCA" w:rsidR="00BE25E5" w:rsidRDefault="003F4290" w:rsidP="00BE25E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A00AFB">
        <w:fldChar w:fldCharType="begin"/>
      </w:r>
      <w:r w:rsidR="00A00AFB">
        <w:instrText xml:space="preserve"> REF _Ref74072191 \n \h </w:instrText>
      </w:r>
      <w:r w:rsidR="00A00AFB">
        <w:fldChar w:fldCharType="separate"/>
      </w:r>
      <w:r w:rsidR="00E54BBD">
        <w:t>4</w:t>
      </w:r>
      <w:r w:rsidR="00A00AFB">
        <w:fldChar w:fldCharType="end"/>
      </w:r>
    </w:p>
  </w:footnote>
  <w:footnote w:id="12">
    <w:p w14:paraId="5F985C00" w14:textId="77777777" w:rsidR="00BE25E5" w:rsidRDefault="003F4290" w:rsidP="00BE25E5">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3">
    <w:p w14:paraId="730E46F6" w14:textId="2597D58C" w:rsidR="00BE25E5" w:rsidRDefault="003F4290" w:rsidP="00BE25E5">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4">
    <w:p w14:paraId="024F063B" w14:textId="36C4A294" w:rsidR="00BE25E5" w:rsidRDefault="003F429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72683" w14:textId="77777777" w:rsidR="003075FC" w:rsidRDefault="003075F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F3D63" w:rsidRPr="00BC3B53" w:rsidRDefault="00C544F1"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725A1043" w:rsidR="00CF3D63" w:rsidRPr="00FA6FAC" w:rsidRDefault="00C544F1"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12E4EADE" w:rsidR="00CF3D63" w:rsidRPr="00B60860" w:rsidRDefault="00C544F1" w:rsidP="00FF3E80">
          <w:r w:rsidRPr="00CA6C0C">
            <w:t xml:space="preserve">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p>
        <w:p w14:paraId="033AA803" w14:textId="2E87EF80" w:rsidR="00CF3D63" w:rsidRPr="00B60860" w:rsidRDefault="00C544F1" w:rsidP="00FF3E80">
          <w:r>
            <w:t>Geonovum</w:t>
          </w:r>
        </w:p>
      </w:tc>
    </w:tr>
    <w:tr w:rsidR="00AF3C69" w:rsidRPr="00B60860" w14:paraId="16847DE5" w14:textId="77777777" w:rsidTr="00FF3E80">
      <w:trPr>
        <w:cantSplit/>
      </w:trPr>
      <w:tc>
        <w:tcPr>
          <w:tcW w:w="1134" w:type="dxa"/>
          <w:shd w:val="clear" w:color="auto" w:fill="auto"/>
        </w:tcPr>
        <w:p w14:paraId="13EAC81A" w14:textId="77777777" w:rsidR="00CF3D63" w:rsidRPr="00CA6C0C" w:rsidRDefault="00C544F1" w:rsidP="00FF3E80">
          <w:r>
            <w:t>Datum</w:t>
          </w:r>
        </w:p>
      </w:tc>
      <w:tc>
        <w:tcPr>
          <w:tcW w:w="3118" w:type="dxa"/>
          <w:shd w:val="clear" w:color="auto" w:fill="auto"/>
        </w:tcPr>
        <w:p w14:paraId="310B3888" w14:textId="3DBE6502" w:rsidR="00CF3D63" w:rsidRPr="00CA6C0C" w:rsidRDefault="00C544F1" w:rsidP="00FF3E80">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tc>
    </w:tr>
  </w:tbl>
  <w:p w14:paraId="3A6DC270" w14:textId="77777777" w:rsidR="00CF3D63" w:rsidRPr="00EB5B83" w:rsidRDefault="00CF3D6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00C3" w14:textId="77777777" w:rsidR="003075FC" w:rsidRDefault="003075FC">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1F00B5D0" w:rsidR="00CF3D63" w:rsidRDefault="00C544F1"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292D" w14:textId="29A0E29E" w:rsidR="00C02202" w:rsidRDefault="00C02202"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46847981">
    <w:abstractNumId w:val="5"/>
  </w:num>
  <w:num w:numId="2" w16cid:durableId="2123528994">
    <w:abstractNumId w:val="19"/>
  </w:num>
  <w:num w:numId="3" w16cid:durableId="1839999761">
    <w:abstractNumId w:val="14"/>
  </w:num>
  <w:num w:numId="4" w16cid:durableId="2038774209">
    <w:abstractNumId w:val="2"/>
  </w:num>
  <w:num w:numId="5" w16cid:durableId="844953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2618420">
    <w:abstractNumId w:val="7"/>
  </w:num>
  <w:num w:numId="7" w16cid:durableId="1314721126">
    <w:abstractNumId w:val="11"/>
  </w:num>
  <w:num w:numId="8" w16cid:durableId="1060246818">
    <w:abstractNumId w:val="6"/>
  </w:num>
  <w:num w:numId="9" w16cid:durableId="599678150">
    <w:abstractNumId w:val="9"/>
  </w:num>
  <w:num w:numId="10" w16cid:durableId="1434588116">
    <w:abstractNumId w:val="16"/>
  </w:num>
  <w:num w:numId="11" w16cid:durableId="900020788">
    <w:abstractNumId w:val="13"/>
  </w:num>
  <w:num w:numId="12" w16cid:durableId="2030334198">
    <w:abstractNumId w:val="8"/>
  </w:num>
  <w:num w:numId="13" w16cid:durableId="1200631409">
    <w:abstractNumId w:val="4"/>
  </w:num>
  <w:num w:numId="14" w16cid:durableId="1971397953">
    <w:abstractNumId w:val="1"/>
  </w:num>
  <w:num w:numId="15" w16cid:durableId="1398360932">
    <w:abstractNumId w:val="10"/>
  </w:num>
  <w:num w:numId="16" w16cid:durableId="1758359908">
    <w:abstractNumId w:val="20"/>
  </w:num>
  <w:num w:numId="17" w16cid:durableId="843206213">
    <w:abstractNumId w:val="12"/>
  </w:num>
  <w:num w:numId="18" w16cid:durableId="1709065610">
    <w:abstractNumId w:val="15"/>
  </w:num>
  <w:num w:numId="19" w16cid:durableId="1715159547">
    <w:abstractNumId w:val="3"/>
  </w:num>
  <w:num w:numId="20" w16cid:durableId="8523036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87563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722580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641457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64337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17290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922757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653506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860338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511406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43743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31485278">
    <w:abstractNumId w:val="0"/>
  </w:num>
  <w:num w:numId="32" w16cid:durableId="1499491874">
    <w:abstractNumId w:val="17"/>
  </w:num>
  <w:num w:numId="33" w16cid:durableId="12897010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25469137">
    <w:abstractNumId w:val="18"/>
  </w:num>
  <w:num w:numId="35" w16cid:durableId="164057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349325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059779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999462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4274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488666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825955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793481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 januari 2022"/>
    <w:docVar w:name="ID01" w:val="instructie"/>
    <w:docVar w:name="ID01_CAPS" w:val="Instructie"/>
    <w:docVar w:name="ID01+" w:val="de instructie"/>
    <w:docVar w:name="ID01+_CAPS" w:val="De instructie"/>
    <w:docVar w:name="ID02" w:val="de"/>
    <w:docVar w:name="ID03" w:val="in"/>
    <w:docVar w:name="ID04" w:val="3.0.0"/>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07F27"/>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E7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5B1"/>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104"/>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19A"/>
    <w:rsid w:val="000353E9"/>
    <w:rsid w:val="0003583D"/>
    <w:rsid w:val="00035964"/>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5E15"/>
    <w:rsid w:val="0004600B"/>
    <w:rsid w:val="000460C3"/>
    <w:rsid w:val="00046125"/>
    <w:rsid w:val="000463EC"/>
    <w:rsid w:val="000468FA"/>
    <w:rsid w:val="00046DB4"/>
    <w:rsid w:val="0004726C"/>
    <w:rsid w:val="000473A5"/>
    <w:rsid w:val="00047F62"/>
    <w:rsid w:val="000500B6"/>
    <w:rsid w:val="000502F9"/>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22A"/>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6E0"/>
    <w:rsid w:val="000579D0"/>
    <w:rsid w:val="00057BCB"/>
    <w:rsid w:val="00060796"/>
    <w:rsid w:val="00060D18"/>
    <w:rsid w:val="00060DAA"/>
    <w:rsid w:val="000613A3"/>
    <w:rsid w:val="00061546"/>
    <w:rsid w:val="00061706"/>
    <w:rsid w:val="00061812"/>
    <w:rsid w:val="00061F61"/>
    <w:rsid w:val="00062137"/>
    <w:rsid w:val="000623E3"/>
    <w:rsid w:val="00062571"/>
    <w:rsid w:val="0006283F"/>
    <w:rsid w:val="00062E54"/>
    <w:rsid w:val="00063A47"/>
    <w:rsid w:val="00063E39"/>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B90"/>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5EBE"/>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923"/>
    <w:rsid w:val="000A1AA5"/>
    <w:rsid w:val="000A1C10"/>
    <w:rsid w:val="000A1CB1"/>
    <w:rsid w:val="000A1FE8"/>
    <w:rsid w:val="000A20B1"/>
    <w:rsid w:val="000A21C2"/>
    <w:rsid w:val="000A23B9"/>
    <w:rsid w:val="000A2A97"/>
    <w:rsid w:val="000A2C5F"/>
    <w:rsid w:val="000A2F51"/>
    <w:rsid w:val="000A3470"/>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1CB"/>
    <w:rsid w:val="000A64EC"/>
    <w:rsid w:val="000A6588"/>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D5D"/>
    <w:rsid w:val="000B0E84"/>
    <w:rsid w:val="000B1261"/>
    <w:rsid w:val="000B12ED"/>
    <w:rsid w:val="000B12F5"/>
    <w:rsid w:val="000B168E"/>
    <w:rsid w:val="000B16C3"/>
    <w:rsid w:val="000B17B0"/>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DA2"/>
    <w:rsid w:val="000B4E74"/>
    <w:rsid w:val="000B51B2"/>
    <w:rsid w:val="000B51C1"/>
    <w:rsid w:val="000B5242"/>
    <w:rsid w:val="000B5465"/>
    <w:rsid w:val="000B597C"/>
    <w:rsid w:val="000B6C7A"/>
    <w:rsid w:val="000B6CD1"/>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00"/>
    <w:rsid w:val="000C57D6"/>
    <w:rsid w:val="000C595C"/>
    <w:rsid w:val="000C5DE9"/>
    <w:rsid w:val="000C5E89"/>
    <w:rsid w:val="000C5F15"/>
    <w:rsid w:val="000C611F"/>
    <w:rsid w:val="000C636D"/>
    <w:rsid w:val="000C6791"/>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EBC"/>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9A4"/>
    <w:rsid w:val="000E5C4C"/>
    <w:rsid w:val="000E63CD"/>
    <w:rsid w:val="000E64B2"/>
    <w:rsid w:val="000E660E"/>
    <w:rsid w:val="000E6610"/>
    <w:rsid w:val="000E676B"/>
    <w:rsid w:val="000E6790"/>
    <w:rsid w:val="000E67E8"/>
    <w:rsid w:val="000E6AB0"/>
    <w:rsid w:val="000E6AC5"/>
    <w:rsid w:val="000E6AD3"/>
    <w:rsid w:val="000E6AFB"/>
    <w:rsid w:val="000E6E18"/>
    <w:rsid w:val="000E6F7B"/>
    <w:rsid w:val="000E779F"/>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08C"/>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A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13"/>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162"/>
    <w:rsid w:val="00121268"/>
    <w:rsid w:val="00121A6B"/>
    <w:rsid w:val="00121BA4"/>
    <w:rsid w:val="00121BC8"/>
    <w:rsid w:val="00121E1C"/>
    <w:rsid w:val="00121EAA"/>
    <w:rsid w:val="00122217"/>
    <w:rsid w:val="0012241E"/>
    <w:rsid w:val="0012255E"/>
    <w:rsid w:val="001226B7"/>
    <w:rsid w:val="00122BB7"/>
    <w:rsid w:val="0012374A"/>
    <w:rsid w:val="00123786"/>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D67"/>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47"/>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CEB"/>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EC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2D5"/>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B8E"/>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65A"/>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B88"/>
    <w:rsid w:val="00193C1A"/>
    <w:rsid w:val="00193D08"/>
    <w:rsid w:val="00193D50"/>
    <w:rsid w:val="00193D81"/>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73B"/>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149"/>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AF7"/>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7EC"/>
    <w:rsid w:val="001C4A5A"/>
    <w:rsid w:val="001C4B4B"/>
    <w:rsid w:val="001C4D63"/>
    <w:rsid w:val="001C4F6D"/>
    <w:rsid w:val="001C4F82"/>
    <w:rsid w:val="001C50F1"/>
    <w:rsid w:val="001C5102"/>
    <w:rsid w:val="001C5AB2"/>
    <w:rsid w:val="001C5F9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AD6"/>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2A2E"/>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2F"/>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3DD"/>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1F4"/>
    <w:rsid w:val="002104AE"/>
    <w:rsid w:val="00210742"/>
    <w:rsid w:val="00210771"/>
    <w:rsid w:val="002107D3"/>
    <w:rsid w:val="00210ADA"/>
    <w:rsid w:val="00210E63"/>
    <w:rsid w:val="00211044"/>
    <w:rsid w:val="00211216"/>
    <w:rsid w:val="0021153E"/>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47FA4"/>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117"/>
    <w:rsid w:val="002703D9"/>
    <w:rsid w:val="002705C8"/>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4D1B"/>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C59"/>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349"/>
    <w:rsid w:val="00292886"/>
    <w:rsid w:val="002928C5"/>
    <w:rsid w:val="00292A73"/>
    <w:rsid w:val="00293069"/>
    <w:rsid w:val="00293164"/>
    <w:rsid w:val="00293214"/>
    <w:rsid w:val="002941AD"/>
    <w:rsid w:val="00294661"/>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D4C"/>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C0D"/>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33"/>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4F08"/>
    <w:rsid w:val="002D4F6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4ECE"/>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1D7"/>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26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43F"/>
    <w:rsid w:val="00304618"/>
    <w:rsid w:val="003047BC"/>
    <w:rsid w:val="00304CC6"/>
    <w:rsid w:val="00304F9F"/>
    <w:rsid w:val="0030510F"/>
    <w:rsid w:val="003051EF"/>
    <w:rsid w:val="00305235"/>
    <w:rsid w:val="003052F4"/>
    <w:rsid w:val="00305588"/>
    <w:rsid w:val="0030595B"/>
    <w:rsid w:val="00305996"/>
    <w:rsid w:val="00305A7C"/>
    <w:rsid w:val="00305ACD"/>
    <w:rsid w:val="00305F7D"/>
    <w:rsid w:val="00306251"/>
    <w:rsid w:val="0030699B"/>
    <w:rsid w:val="003069DB"/>
    <w:rsid w:val="00306B0E"/>
    <w:rsid w:val="00306FD5"/>
    <w:rsid w:val="00307079"/>
    <w:rsid w:val="003075DB"/>
    <w:rsid w:val="003075FC"/>
    <w:rsid w:val="003076D2"/>
    <w:rsid w:val="00307BD9"/>
    <w:rsid w:val="00307EE7"/>
    <w:rsid w:val="003101FB"/>
    <w:rsid w:val="003102B9"/>
    <w:rsid w:val="00310AB8"/>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2B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7F"/>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55"/>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342"/>
    <w:rsid w:val="003424DF"/>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4FE3"/>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09E"/>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551"/>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5ED"/>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15"/>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58"/>
    <w:rsid w:val="003A2961"/>
    <w:rsid w:val="003A2A42"/>
    <w:rsid w:val="003A2A5B"/>
    <w:rsid w:val="003A2AE5"/>
    <w:rsid w:val="003A2EE8"/>
    <w:rsid w:val="003A2F3B"/>
    <w:rsid w:val="003A2F95"/>
    <w:rsid w:val="003A3813"/>
    <w:rsid w:val="003A395A"/>
    <w:rsid w:val="003A3A34"/>
    <w:rsid w:val="003A3A9C"/>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D50"/>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2AF"/>
    <w:rsid w:val="003C63E7"/>
    <w:rsid w:val="003C648E"/>
    <w:rsid w:val="003C6986"/>
    <w:rsid w:val="003C6ADD"/>
    <w:rsid w:val="003C6C1E"/>
    <w:rsid w:val="003C6CE7"/>
    <w:rsid w:val="003C6DE3"/>
    <w:rsid w:val="003C75AA"/>
    <w:rsid w:val="003C7769"/>
    <w:rsid w:val="003C7C95"/>
    <w:rsid w:val="003C7F4F"/>
    <w:rsid w:val="003C7FEB"/>
    <w:rsid w:val="003D031B"/>
    <w:rsid w:val="003D0BA8"/>
    <w:rsid w:val="003D0C2F"/>
    <w:rsid w:val="003D0D12"/>
    <w:rsid w:val="003D0E25"/>
    <w:rsid w:val="003D137C"/>
    <w:rsid w:val="003D162F"/>
    <w:rsid w:val="003D17AF"/>
    <w:rsid w:val="003D1C92"/>
    <w:rsid w:val="003D1CEF"/>
    <w:rsid w:val="003D214A"/>
    <w:rsid w:val="003D223D"/>
    <w:rsid w:val="003D238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39"/>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AD9"/>
    <w:rsid w:val="003E4BB8"/>
    <w:rsid w:val="003E4D72"/>
    <w:rsid w:val="003E54A6"/>
    <w:rsid w:val="003E54D0"/>
    <w:rsid w:val="003E55E6"/>
    <w:rsid w:val="003E561B"/>
    <w:rsid w:val="003E5823"/>
    <w:rsid w:val="003E5E90"/>
    <w:rsid w:val="003E625F"/>
    <w:rsid w:val="003E64C9"/>
    <w:rsid w:val="003E6BC5"/>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90"/>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3F7F14"/>
    <w:rsid w:val="004002E5"/>
    <w:rsid w:val="004003DD"/>
    <w:rsid w:val="00400448"/>
    <w:rsid w:val="00400825"/>
    <w:rsid w:val="00400C7D"/>
    <w:rsid w:val="0040127A"/>
    <w:rsid w:val="00401516"/>
    <w:rsid w:val="00401771"/>
    <w:rsid w:val="00401A4E"/>
    <w:rsid w:val="00401CDC"/>
    <w:rsid w:val="00401D52"/>
    <w:rsid w:val="00402225"/>
    <w:rsid w:val="00402288"/>
    <w:rsid w:val="0040236B"/>
    <w:rsid w:val="004024DC"/>
    <w:rsid w:val="00402887"/>
    <w:rsid w:val="0040299F"/>
    <w:rsid w:val="00402B4C"/>
    <w:rsid w:val="00402BF5"/>
    <w:rsid w:val="00402EF1"/>
    <w:rsid w:val="00402FEB"/>
    <w:rsid w:val="00403064"/>
    <w:rsid w:val="00403135"/>
    <w:rsid w:val="0040319C"/>
    <w:rsid w:val="004031BC"/>
    <w:rsid w:val="004031CA"/>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1FD4"/>
    <w:rsid w:val="00422036"/>
    <w:rsid w:val="004223FF"/>
    <w:rsid w:val="0042257D"/>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1A"/>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3F6A"/>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4D83"/>
    <w:rsid w:val="004551A3"/>
    <w:rsid w:val="00455433"/>
    <w:rsid w:val="0045555E"/>
    <w:rsid w:val="0045571F"/>
    <w:rsid w:val="00455920"/>
    <w:rsid w:val="00455B28"/>
    <w:rsid w:val="00455D4C"/>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EC2"/>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1F"/>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2D0C"/>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6B5"/>
    <w:rsid w:val="00486967"/>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1EB"/>
    <w:rsid w:val="00492678"/>
    <w:rsid w:val="004926E4"/>
    <w:rsid w:val="004929FB"/>
    <w:rsid w:val="004930B3"/>
    <w:rsid w:val="0049317C"/>
    <w:rsid w:val="00493231"/>
    <w:rsid w:val="0049389D"/>
    <w:rsid w:val="00493D6D"/>
    <w:rsid w:val="0049410E"/>
    <w:rsid w:val="0049422F"/>
    <w:rsid w:val="00494702"/>
    <w:rsid w:val="004954F2"/>
    <w:rsid w:val="004955B5"/>
    <w:rsid w:val="004959BE"/>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0B4"/>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915"/>
    <w:rsid w:val="004B4E05"/>
    <w:rsid w:val="004B5289"/>
    <w:rsid w:val="004B53D2"/>
    <w:rsid w:val="004B548B"/>
    <w:rsid w:val="004B5650"/>
    <w:rsid w:val="004B575D"/>
    <w:rsid w:val="004B59F6"/>
    <w:rsid w:val="004B675B"/>
    <w:rsid w:val="004B6A53"/>
    <w:rsid w:val="004B70B0"/>
    <w:rsid w:val="004B73BF"/>
    <w:rsid w:val="004B7635"/>
    <w:rsid w:val="004B783C"/>
    <w:rsid w:val="004B7C40"/>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B9"/>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21"/>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2E15"/>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ABE"/>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2E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C93"/>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DAD"/>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7BD"/>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36D"/>
    <w:rsid w:val="00512D86"/>
    <w:rsid w:val="00512FF0"/>
    <w:rsid w:val="005133CE"/>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0FB2"/>
    <w:rsid w:val="00531493"/>
    <w:rsid w:val="00531982"/>
    <w:rsid w:val="00531AE6"/>
    <w:rsid w:val="00531C50"/>
    <w:rsid w:val="0053206D"/>
    <w:rsid w:val="005322C6"/>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2876"/>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0C8"/>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B30"/>
    <w:rsid w:val="00563D4A"/>
    <w:rsid w:val="00563D9A"/>
    <w:rsid w:val="00563E9C"/>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6DB"/>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3A7"/>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CD"/>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233"/>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2"/>
    <w:rsid w:val="005C1368"/>
    <w:rsid w:val="005C13E6"/>
    <w:rsid w:val="005C145D"/>
    <w:rsid w:val="005C1526"/>
    <w:rsid w:val="005C1BEE"/>
    <w:rsid w:val="005C1BF7"/>
    <w:rsid w:val="005C1F41"/>
    <w:rsid w:val="005C21C1"/>
    <w:rsid w:val="005C2215"/>
    <w:rsid w:val="005C2265"/>
    <w:rsid w:val="005C2348"/>
    <w:rsid w:val="005C2760"/>
    <w:rsid w:val="005C2881"/>
    <w:rsid w:val="005C2934"/>
    <w:rsid w:val="005C2E5E"/>
    <w:rsid w:val="005C35BC"/>
    <w:rsid w:val="005C37D8"/>
    <w:rsid w:val="005C3888"/>
    <w:rsid w:val="005C3980"/>
    <w:rsid w:val="005C3FD4"/>
    <w:rsid w:val="005C40E7"/>
    <w:rsid w:val="005C41D2"/>
    <w:rsid w:val="005C43A9"/>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216"/>
    <w:rsid w:val="005F43E5"/>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226"/>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17F70"/>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724"/>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A9F"/>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319"/>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97A"/>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19A"/>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B8B"/>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193"/>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7D"/>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30F"/>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55"/>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CDF"/>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D5E"/>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710"/>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38"/>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5FE"/>
    <w:rsid w:val="00704B56"/>
    <w:rsid w:val="00704CAE"/>
    <w:rsid w:val="00704F39"/>
    <w:rsid w:val="00704FE9"/>
    <w:rsid w:val="0070508F"/>
    <w:rsid w:val="0070515D"/>
    <w:rsid w:val="00705212"/>
    <w:rsid w:val="00705507"/>
    <w:rsid w:val="00705726"/>
    <w:rsid w:val="007059AA"/>
    <w:rsid w:val="00705C3F"/>
    <w:rsid w:val="00705CAC"/>
    <w:rsid w:val="00705E23"/>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2FEB"/>
    <w:rsid w:val="0071324A"/>
    <w:rsid w:val="007134CE"/>
    <w:rsid w:val="00713AEC"/>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D82"/>
    <w:rsid w:val="00721F67"/>
    <w:rsid w:val="0072264B"/>
    <w:rsid w:val="007229FE"/>
    <w:rsid w:val="00722CB3"/>
    <w:rsid w:val="00722D86"/>
    <w:rsid w:val="0072310F"/>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6A5"/>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4B"/>
    <w:rsid w:val="00732ABA"/>
    <w:rsid w:val="00733571"/>
    <w:rsid w:val="0073358E"/>
    <w:rsid w:val="00733842"/>
    <w:rsid w:val="00733FAF"/>
    <w:rsid w:val="007340C3"/>
    <w:rsid w:val="00734147"/>
    <w:rsid w:val="0073438E"/>
    <w:rsid w:val="00734409"/>
    <w:rsid w:val="007344A4"/>
    <w:rsid w:val="00734852"/>
    <w:rsid w:val="007349A7"/>
    <w:rsid w:val="00734C0A"/>
    <w:rsid w:val="00734C6B"/>
    <w:rsid w:val="00734DB8"/>
    <w:rsid w:val="00734E96"/>
    <w:rsid w:val="0073503E"/>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A32"/>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315"/>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59B"/>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285"/>
    <w:rsid w:val="00771A63"/>
    <w:rsid w:val="00771B42"/>
    <w:rsid w:val="00771E09"/>
    <w:rsid w:val="007721A6"/>
    <w:rsid w:val="00772378"/>
    <w:rsid w:val="00772474"/>
    <w:rsid w:val="00772982"/>
    <w:rsid w:val="00772C4A"/>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9DB"/>
    <w:rsid w:val="00775A12"/>
    <w:rsid w:val="00775C46"/>
    <w:rsid w:val="00775DF6"/>
    <w:rsid w:val="00776091"/>
    <w:rsid w:val="00776116"/>
    <w:rsid w:val="00776286"/>
    <w:rsid w:val="007763B4"/>
    <w:rsid w:val="0077646E"/>
    <w:rsid w:val="007766AF"/>
    <w:rsid w:val="00776707"/>
    <w:rsid w:val="007768C5"/>
    <w:rsid w:val="00777077"/>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4A"/>
    <w:rsid w:val="007843D4"/>
    <w:rsid w:val="007847C5"/>
    <w:rsid w:val="00785587"/>
    <w:rsid w:val="007857FE"/>
    <w:rsid w:val="00786175"/>
    <w:rsid w:val="00786187"/>
    <w:rsid w:val="00786641"/>
    <w:rsid w:val="007867E5"/>
    <w:rsid w:val="00786ED2"/>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66D6"/>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002"/>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BFB"/>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55B"/>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D7BC2"/>
    <w:rsid w:val="007E02EA"/>
    <w:rsid w:val="007E09D3"/>
    <w:rsid w:val="007E0D10"/>
    <w:rsid w:val="007E1134"/>
    <w:rsid w:val="007E1719"/>
    <w:rsid w:val="007E1AB0"/>
    <w:rsid w:val="007E1AE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0F30"/>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A1B"/>
    <w:rsid w:val="00802C1A"/>
    <w:rsid w:val="00802E89"/>
    <w:rsid w:val="00802FB6"/>
    <w:rsid w:val="00803343"/>
    <w:rsid w:val="0080342C"/>
    <w:rsid w:val="00803475"/>
    <w:rsid w:val="00803EBC"/>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45E"/>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37"/>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B0F"/>
    <w:rsid w:val="00834D2A"/>
    <w:rsid w:val="00834EF2"/>
    <w:rsid w:val="0083516C"/>
    <w:rsid w:val="0083547B"/>
    <w:rsid w:val="00835E8A"/>
    <w:rsid w:val="008361D8"/>
    <w:rsid w:val="00836491"/>
    <w:rsid w:val="00836537"/>
    <w:rsid w:val="00836911"/>
    <w:rsid w:val="008369E7"/>
    <w:rsid w:val="00836C59"/>
    <w:rsid w:val="00836D82"/>
    <w:rsid w:val="00836ED0"/>
    <w:rsid w:val="00836FB7"/>
    <w:rsid w:val="008374AA"/>
    <w:rsid w:val="00837D67"/>
    <w:rsid w:val="00837DFF"/>
    <w:rsid w:val="0084007B"/>
    <w:rsid w:val="0084014B"/>
    <w:rsid w:val="008401C7"/>
    <w:rsid w:val="00840714"/>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5CE"/>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4C66"/>
    <w:rsid w:val="00865237"/>
    <w:rsid w:val="00865242"/>
    <w:rsid w:val="00865737"/>
    <w:rsid w:val="00865A02"/>
    <w:rsid w:val="00865A66"/>
    <w:rsid w:val="00866380"/>
    <w:rsid w:val="008666BF"/>
    <w:rsid w:val="008667C6"/>
    <w:rsid w:val="00866BB0"/>
    <w:rsid w:val="00866C9B"/>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489"/>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720"/>
    <w:rsid w:val="00887B2B"/>
    <w:rsid w:val="00887C57"/>
    <w:rsid w:val="00887D01"/>
    <w:rsid w:val="00887E9A"/>
    <w:rsid w:val="00887EE8"/>
    <w:rsid w:val="00887F84"/>
    <w:rsid w:val="0089000E"/>
    <w:rsid w:val="0089028A"/>
    <w:rsid w:val="00890578"/>
    <w:rsid w:val="008908A1"/>
    <w:rsid w:val="00890B3C"/>
    <w:rsid w:val="00890CA8"/>
    <w:rsid w:val="00891084"/>
    <w:rsid w:val="008911A6"/>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D4E"/>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9FF"/>
    <w:rsid w:val="008A7BAE"/>
    <w:rsid w:val="008A7D9F"/>
    <w:rsid w:val="008B0A68"/>
    <w:rsid w:val="008B0C5C"/>
    <w:rsid w:val="008B0E06"/>
    <w:rsid w:val="008B0FB8"/>
    <w:rsid w:val="008B16AA"/>
    <w:rsid w:val="008B18DC"/>
    <w:rsid w:val="008B1C40"/>
    <w:rsid w:val="008B1F37"/>
    <w:rsid w:val="008B201F"/>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3B2"/>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095"/>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CD9"/>
    <w:rsid w:val="008F2E59"/>
    <w:rsid w:val="008F2F74"/>
    <w:rsid w:val="008F315F"/>
    <w:rsid w:val="008F318E"/>
    <w:rsid w:val="008F3257"/>
    <w:rsid w:val="008F343B"/>
    <w:rsid w:val="008F366D"/>
    <w:rsid w:val="008F37B3"/>
    <w:rsid w:val="008F383F"/>
    <w:rsid w:val="008F39EE"/>
    <w:rsid w:val="008F3B74"/>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79F"/>
    <w:rsid w:val="0090285C"/>
    <w:rsid w:val="00902A32"/>
    <w:rsid w:val="00902CA6"/>
    <w:rsid w:val="00902D67"/>
    <w:rsid w:val="009031ED"/>
    <w:rsid w:val="00903935"/>
    <w:rsid w:val="00903DDF"/>
    <w:rsid w:val="00904209"/>
    <w:rsid w:val="00904473"/>
    <w:rsid w:val="009046AD"/>
    <w:rsid w:val="0090481F"/>
    <w:rsid w:val="00904A0B"/>
    <w:rsid w:val="00904A29"/>
    <w:rsid w:val="009051C5"/>
    <w:rsid w:val="00905599"/>
    <w:rsid w:val="009057D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5BC"/>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5F7"/>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3D8"/>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E58"/>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ED1"/>
    <w:rsid w:val="00962FF1"/>
    <w:rsid w:val="009634DD"/>
    <w:rsid w:val="0096350C"/>
    <w:rsid w:val="009649A4"/>
    <w:rsid w:val="00964C9C"/>
    <w:rsid w:val="00964FBA"/>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07C"/>
    <w:rsid w:val="009752E5"/>
    <w:rsid w:val="009754D3"/>
    <w:rsid w:val="00975692"/>
    <w:rsid w:val="00976268"/>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CE2"/>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4AA"/>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B0D"/>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08F"/>
    <w:rsid w:val="009C0174"/>
    <w:rsid w:val="009C021F"/>
    <w:rsid w:val="009C031F"/>
    <w:rsid w:val="009C0570"/>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312"/>
    <w:rsid w:val="009C562B"/>
    <w:rsid w:val="009C56B0"/>
    <w:rsid w:val="009C5D35"/>
    <w:rsid w:val="009C5F28"/>
    <w:rsid w:val="009C5FE3"/>
    <w:rsid w:val="009C6258"/>
    <w:rsid w:val="009C6678"/>
    <w:rsid w:val="009C6A5A"/>
    <w:rsid w:val="009C6E29"/>
    <w:rsid w:val="009C715D"/>
    <w:rsid w:val="009C7233"/>
    <w:rsid w:val="009C7400"/>
    <w:rsid w:val="009C743F"/>
    <w:rsid w:val="009C7532"/>
    <w:rsid w:val="009C78A3"/>
    <w:rsid w:val="009C7AB2"/>
    <w:rsid w:val="009C7D6D"/>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049"/>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C15"/>
    <w:rsid w:val="009D7D0D"/>
    <w:rsid w:val="009D7F8E"/>
    <w:rsid w:val="009E082B"/>
    <w:rsid w:val="009E0A47"/>
    <w:rsid w:val="009E10F2"/>
    <w:rsid w:val="009E10F7"/>
    <w:rsid w:val="009E110A"/>
    <w:rsid w:val="009E113D"/>
    <w:rsid w:val="009E12C3"/>
    <w:rsid w:val="009E1966"/>
    <w:rsid w:val="009E1967"/>
    <w:rsid w:val="009E1BC9"/>
    <w:rsid w:val="009E1C48"/>
    <w:rsid w:val="009E20EB"/>
    <w:rsid w:val="009E2288"/>
    <w:rsid w:val="009E22F9"/>
    <w:rsid w:val="009E2409"/>
    <w:rsid w:val="009E2656"/>
    <w:rsid w:val="009E2878"/>
    <w:rsid w:val="009E28AA"/>
    <w:rsid w:val="009E3180"/>
    <w:rsid w:val="009E37F6"/>
    <w:rsid w:val="009E432F"/>
    <w:rsid w:val="009E46E9"/>
    <w:rsid w:val="009E4723"/>
    <w:rsid w:val="009E4925"/>
    <w:rsid w:val="009E49E7"/>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A3"/>
    <w:rsid w:val="00A002F9"/>
    <w:rsid w:val="00A00AFB"/>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4EC1"/>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44B"/>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9C9"/>
    <w:rsid w:val="00A26B5D"/>
    <w:rsid w:val="00A26D5C"/>
    <w:rsid w:val="00A270B4"/>
    <w:rsid w:val="00A274DD"/>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D1E"/>
    <w:rsid w:val="00A36E3B"/>
    <w:rsid w:val="00A36E8D"/>
    <w:rsid w:val="00A36F0A"/>
    <w:rsid w:val="00A37068"/>
    <w:rsid w:val="00A370E6"/>
    <w:rsid w:val="00A37AD2"/>
    <w:rsid w:val="00A37D90"/>
    <w:rsid w:val="00A37D94"/>
    <w:rsid w:val="00A37E02"/>
    <w:rsid w:val="00A37F21"/>
    <w:rsid w:val="00A401C1"/>
    <w:rsid w:val="00A405BA"/>
    <w:rsid w:val="00A405DE"/>
    <w:rsid w:val="00A40636"/>
    <w:rsid w:val="00A40684"/>
    <w:rsid w:val="00A41189"/>
    <w:rsid w:val="00A4136C"/>
    <w:rsid w:val="00A41401"/>
    <w:rsid w:val="00A42016"/>
    <w:rsid w:val="00A42314"/>
    <w:rsid w:val="00A42FE6"/>
    <w:rsid w:val="00A4311C"/>
    <w:rsid w:val="00A4363D"/>
    <w:rsid w:val="00A43853"/>
    <w:rsid w:val="00A43A92"/>
    <w:rsid w:val="00A43D72"/>
    <w:rsid w:val="00A43E72"/>
    <w:rsid w:val="00A4457D"/>
    <w:rsid w:val="00A4463E"/>
    <w:rsid w:val="00A446D1"/>
    <w:rsid w:val="00A4485F"/>
    <w:rsid w:val="00A44BA7"/>
    <w:rsid w:val="00A44C17"/>
    <w:rsid w:val="00A44DDC"/>
    <w:rsid w:val="00A45621"/>
    <w:rsid w:val="00A45D74"/>
    <w:rsid w:val="00A45FCF"/>
    <w:rsid w:val="00A461C8"/>
    <w:rsid w:val="00A465E3"/>
    <w:rsid w:val="00A465F9"/>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1BC5"/>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7E4"/>
    <w:rsid w:val="00A6090A"/>
    <w:rsid w:val="00A60BDB"/>
    <w:rsid w:val="00A60C26"/>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3F0"/>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5E90"/>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E8"/>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33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63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165"/>
    <w:rsid w:val="00AC564D"/>
    <w:rsid w:val="00AC577D"/>
    <w:rsid w:val="00AC5A4A"/>
    <w:rsid w:val="00AC5A9C"/>
    <w:rsid w:val="00AC5B25"/>
    <w:rsid w:val="00AC6B73"/>
    <w:rsid w:val="00AC6E16"/>
    <w:rsid w:val="00AC7451"/>
    <w:rsid w:val="00AC7682"/>
    <w:rsid w:val="00AC7905"/>
    <w:rsid w:val="00AC7CD3"/>
    <w:rsid w:val="00AC7D31"/>
    <w:rsid w:val="00AD0263"/>
    <w:rsid w:val="00AD048F"/>
    <w:rsid w:val="00AD05D4"/>
    <w:rsid w:val="00AD067F"/>
    <w:rsid w:val="00AD0C8A"/>
    <w:rsid w:val="00AD0CDC"/>
    <w:rsid w:val="00AD100C"/>
    <w:rsid w:val="00AD106C"/>
    <w:rsid w:val="00AD127F"/>
    <w:rsid w:val="00AD1AD7"/>
    <w:rsid w:val="00AD1DD6"/>
    <w:rsid w:val="00AD2224"/>
    <w:rsid w:val="00AD2238"/>
    <w:rsid w:val="00AD25C1"/>
    <w:rsid w:val="00AD27A9"/>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E7CE9"/>
    <w:rsid w:val="00AE7D28"/>
    <w:rsid w:val="00AE7D6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8BF"/>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A86"/>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A95"/>
    <w:rsid w:val="00B03CCB"/>
    <w:rsid w:val="00B03D87"/>
    <w:rsid w:val="00B04073"/>
    <w:rsid w:val="00B04107"/>
    <w:rsid w:val="00B04275"/>
    <w:rsid w:val="00B045F3"/>
    <w:rsid w:val="00B04B93"/>
    <w:rsid w:val="00B04C39"/>
    <w:rsid w:val="00B05104"/>
    <w:rsid w:val="00B05116"/>
    <w:rsid w:val="00B05120"/>
    <w:rsid w:val="00B05382"/>
    <w:rsid w:val="00B0551E"/>
    <w:rsid w:val="00B05B30"/>
    <w:rsid w:val="00B05BFB"/>
    <w:rsid w:val="00B05C7C"/>
    <w:rsid w:val="00B05D6F"/>
    <w:rsid w:val="00B05E9D"/>
    <w:rsid w:val="00B0619A"/>
    <w:rsid w:val="00B064D8"/>
    <w:rsid w:val="00B0674A"/>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7D2"/>
    <w:rsid w:val="00B13A15"/>
    <w:rsid w:val="00B13A8D"/>
    <w:rsid w:val="00B13C39"/>
    <w:rsid w:val="00B13D92"/>
    <w:rsid w:val="00B13FA8"/>
    <w:rsid w:val="00B142E3"/>
    <w:rsid w:val="00B146C9"/>
    <w:rsid w:val="00B14940"/>
    <w:rsid w:val="00B14DA2"/>
    <w:rsid w:val="00B14F65"/>
    <w:rsid w:val="00B14F9F"/>
    <w:rsid w:val="00B152EB"/>
    <w:rsid w:val="00B1567D"/>
    <w:rsid w:val="00B15986"/>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0CB"/>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C13"/>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DE8"/>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6E9"/>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23B"/>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14E"/>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B04"/>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7BD"/>
    <w:rsid w:val="00BA1855"/>
    <w:rsid w:val="00BA19F8"/>
    <w:rsid w:val="00BA2425"/>
    <w:rsid w:val="00BA2772"/>
    <w:rsid w:val="00BA279B"/>
    <w:rsid w:val="00BA29AF"/>
    <w:rsid w:val="00BA2C2E"/>
    <w:rsid w:val="00BA2F23"/>
    <w:rsid w:val="00BA2FE3"/>
    <w:rsid w:val="00BA31E7"/>
    <w:rsid w:val="00BA3968"/>
    <w:rsid w:val="00BA3B47"/>
    <w:rsid w:val="00BA3D2C"/>
    <w:rsid w:val="00BA3E27"/>
    <w:rsid w:val="00BA3EE9"/>
    <w:rsid w:val="00BA3F47"/>
    <w:rsid w:val="00BA3F74"/>
    <w:rsid w:val="00BA47E4"/>
    <w:rsid w:val="00BA4AD8"/>
    <w:rsid w:val="00BA522D"/>
    <w:rsid w:val="00BA5358"/>
    <w:rsid w:val="00BA53A3"/>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6C"/>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514"/>
    <w:rsid w:val="00BC27AF"/>
    <w:rsid w:val="00BC28D3"/>
    <w:rsid w:val="00BC2A79"/>
    <w:rsid w:val="00BC30F5"/>
    <w:rsid w:val="00BC3444"/>
    <w:rsid w:val="00BC369B"/>
    <w:rsid w:val="00BC3948"/>
    <w:rsid w:val="00BC3E95"/>
    <w:rsid w:val="00BC40A1"/>
    <w:rsid w:val="00BC4250"/>
    <w:rsid w:val="00BC4712"/>
    <w:rsid w:val="00BC4949"/>
    <w:rsid w:val="00BC5031"/>
    <w:rsid w:val="00BC509C"/>
    <w:rsid w:val="00BC5276"/>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C47"/>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4C4"/>
    <w:rsid w:val="00BE25E5"/>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B7C"/>
    <w:rsid w:val="00C01C2D"/>
    <w:rsid w:val="00C01C45"/>
    <w:rsid w:val="00C01D6B"/>
    <w:rsid w:val="00C01DA0"/>
    <w:rsid w:val="00C01FAB"/>
    <w:rsid w:val="00C021DF"/>
    <w:rsid w:val="00C02202"/>
    <w:rsid w:val="00C022C5"/>
    <w:rsid w:val="00C0233B"/>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89C"/>
    <w:rsid w:val="00C06CFF"/>
    <w:rsid w:val="00C06D5E"/>
    <w:rsid w:val="00C06E25"/>
    <w:rsid w:val="00C06F7E"/>
    <w:rsid w:val="00C071A9"/>
    <w:rsid w:val="00C07504"/>
    <w:rsid w:val="00C07567"/>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B2F"/>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996"/>
    <w:rsid w:val="00C22AAA"/>
    <w:rsid w:val="00C22B87"/>
    <w:rsid w:val="00C22C4C"/>
    <w:rsid w:val="00C22F67"/>
    <w:rsid w:val="00C231B1"/>
    <w:rsid w:val="00C2362C"/>
    <w:rsid w:val="00C23683"/>
    <w:rsid w:val="00C23AB0"/>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7E7"/>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4F1"/>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224"/>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BF"/>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3BBA"/>
    <w:rsid w:val="00C942B6"/>
    <w:rsid w:val="00C9454F"/>
    <w:rsid w:val="00C9476D"/>
    <w:rsid w:val="00C9479A"/>
    <w:rsid w:val="00C94AFC"/>
    <w:rsid w:val="00C94C1F"/>
    <w:rsid w:val="00C94C4A"/>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99"/>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16B"/>
    <w:rsid w:val="00CB1420"/>
    <w:rsid w:val="00CB15FD"/>
    <w:rsid w:val="00CB177A"/>
    <w:rsid w:val="00CB18E7"/>
    <w:rsid w:val="00CB1984"/>
    <w:rsid w:val="00CB19FB"/>
    <w:rsid w:val="00CB1A22"/>
    <w:rsid w:val="00CB1D55"/>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12D"/>
    <w:rsid w:val="00CB5315"/>
    <w:rsid w:val="00CB5475"/>
    <w:rsid w:val="00CB5902"/>
    <w:rsid w:val="00CB59A3"/>
    <w:rsid w:val="00CB5A02"/>
    <w:rsid w:val="00CB5A72"/>
    <w:rsid w:val="00CB5D46"/>
    <w:rsid w:val="00CB5FFA"/>
    <w:rsid w:val="00CB6127"/>
    <w:rsid w:val="00CB6160"/>
    <w:rsid w:val="00CB639B"/>
    <w:rsid w:val="00CB661D"/>
    <w:rsid w:val="00CB688D"/>
    <w:rsid w:val="00CB6A42"/>
    <w:rsid w:val="00CB6C26"/>
    <w:rsid w:val="00CB6C9F"/>
    <w:rsid w:val="00CB6D2C"/>
    <w:rsid w:val="00CB72BE"/>
    <w:rsid w:val="00CB74D6"/>
    <w:rsid w:val="00CC0275"/>
    <w:rsid w:val="00CC02B5"/>
    <w:rsid w:val="00CC0509"/>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2E84"/>
    <w:rsid w:val="00CC304A"/>
    <w:rsid w:val="00CC30F5"/>
    <w:rsid w:val="00CC33C9"/>
    <w:rsid w:val="00CC3479"/>
    <w:rsid w:val="00CC37B2"/>
    <w:rsid w:val="00CC3DCD"/>
    <w:rsid w:val="00CC3E5F"/>
    <w:rsid w:val="00CC3EF1"/>
    <w:rsid w:val="00CC4639"/>
    <w:rsid w:val="00CC4AF8"/>
    <w:rsid w:val="00CC4CAF"/>
    <w:rsid w:val="00CC4CEC"/>
    <w:rsid w:val="00CC4F34"/>
    <w:rsid w:val="00CC513C"/>
    <w:rsid w:val="00CC5203"/>
    <w:rsid w:val="00CC5E6B"/>
    <w:rsid w:val="00CC5EF9"/>
    <w:rsid w:val="00CC641A"/>
    <w:rsid w:val="00CC69D5"/>
    <w:rsid w:val="00CC6B76"/>
    <w:rsid w:val="00CC6F0B"/>
    <w:rsid w:val="00CC7217"/>
    <w:rsid w:val="00CC754B"/>
    <w:rsid w:val="00CC7636"/>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5D"/>
    <w:rsid w:val="00CE3573"/>
    <w:rsid w:val="00CE397C"/>
    <w:rsid w:val="00CE3A38"/>
    <w:rsid w:val="00CE3CAE"/>
    <w:rsid w:val="00CE3DCB"/>
    <w:rsid w:val="00CE3E7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6D1"/>
    <w:rsid w:val="00CF2C46"/>
    <w:rsid w:val="00CF2F38"/>
    <w:rsid w:val="00CF31B0"/>
    <w:rsid w:val="00CF347E"/>
    <w:rsid w:val="00CF36BE"/>
    <w:rsid w:val="00CF3994"/>
    <w:rsid w:val="00CF3A16"/>
    <w:rsid w:val="00CF3B7B"/>
    <w:rsid w:val="00CF3BDF"/>
    <w:rsid w:val="00CF3C0F"/>
    <w:rsid w:val="00CF3D63"/>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98"/>
    <w:rsid w:val="00D20ED9"/>
    <w:rsid w:val="00D20F8D"/>
    <w:rsid w:val="00D21200"/>
    <w:rsid w:val="00D21757"/>
    <w:rsid w:val="00D21775"/>
    <w:rsid w:val="00D21A3D"/>
    <w:rsid w:val="00D21AAD"/>
    <w:rsid w:val="00D21AAE"/>
    <w:rsid w:val="00D21C21"/>
    <w:rsid w:val="00D21DB4"/>
    <w:rsid w:val="00D21EE8"/>
    <w:rsid w:val="00D21FEC"/>
    <w:rsid w:val="00D220F1"/>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5F7"/>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1E36"/>
    <w:rsid w:val="00D4217D"/>
    <w:rsid w:val="00D4246D"/>
    <w:rsid w:val="00D42669"/>
    <w:rsid w:val="00D42C38"/>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AD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347"/>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54"/>
    <w:rsid w:val="00D546E5"/>
    <w:rsid w:val="00D54C5F"/>
    <w:rsid w:val="00D54FA2"/>
    <w:rsid w:val="00D55068"/>
    <w:rsid w:val="00D55138"/>
    <w:rsid w:val="00D552AD"/>
    <w:rsid w:val="00D556AB"/>
    <w:rsid w:val="00D556EA"/>
    <w:rsid w:val="00D55B2E"/>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548"/>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39B"/>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AE"/>
    <w:rsid w:val="00D816B6"/>
    <w:rsid w:val="00D81717"/>
    <w:rsid w:val="00D820FB"/>
    <w:rsid w:val="00D821C0"/>
    <w:rsid w:val="00D82B2A"/>
    <w:rsid w:val="00D82BD1"/>
    <w:rsid w:val="00D82C3F"/>
    <w:rsid w:val="00D831EE"/>
    <w:rsid w:val="00D8331B"/>
    <w:rsid w:val="00D8357C"/>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19A"/>
    <w:rsid w:val="00DB224E"/>
    <w:rsid w:val="00DB273B"/>
    <w:rsid w:val="00DB277B"/>
    <w:rsid w:val="00DB2AB2"/>
    <w:rsid w:val="00DB2C95"/>
    <w:rsid w:val="00DB3267"/>
    <w:rsid w:val="00DB388B"/>
    <w:rsid w:val="00DB3FD4"/>
    <w:rsid w:val="00DB4118"/>
    <w:rsid w:val="00DB4655"/>
    <w:rsid w:val="00DB4663"/>
    <w:rsid w:val="00DB4998"/>
    <w:rsid w:val="00DB4A15"/>
    <w:rsid w:val="00DB4E2D"/>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578"/>
    <w:rsid w:val="00DB66D6"/>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1EB1"/>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91C"/>
    <w:rsid w:val="00DC6964"/>
    <w:rsid w:val="00DC6EF1"/>
    <w:rsid w:val="00DC78A8"/>
    <w:rsid w:val="00DD0900"/>
    <w:rsid w:val="00DD0AED"/>
    <w:rsid w:val="00DD0B5D"/>
    <w:rsid w:val="00DD0BE3"/>
    <w:rsid w:val="00DD15D9"/>
    <w:rsid w:val="00DD1851"/>
    <w:rsid w:val="00DD1BFB"/>
    <w:rsid w:val="00DD1C48"/>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D7854"/>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343"/>
    <w:rsid w:val="00DF04A7"/>
    <w:rsid w:val="00DF0655"/>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AF0"/>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9A"/>
    <w:rsid w:val="00DF68C4"/>
    <w:rsid w:val="00DF68EA"/>
    <w:rsid w:val="00DF691B"/>
    <w:rsid w:val="00DF6B56"/>
    <w:rsid w:val="00DF6B8B"/>
    <w:rsid w:val="00DF705C"/>
    <w:rsid w:val="00DF7223"/>
    <w:rsid w:val="00DF72E8"/>
    <w:rsid w:val="00DF7403"/>
    <w:rsid w:val="00DF7A80"/>
    <w:rsid w:val="00DF7C05"/>
    <w:rsid w:val="00E00002"/>
    <w:rsid w:val="00E00010"/>
    <w:rsid w:val="00E004BD"/>
    <w:rsid w:val="00E0059D"/>
    <w:rsid w:val="00E006AA"/>
    <w:rsid w:val="00E00A82"/>
    <w:rsid w:val="00E01238"/>
    <w:rsid w:val="00E013F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7A"/>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3A8"/>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B1F"/>
    <w:rsid w:val="00E31DC5"/>
    <w:rsid w:val="00E31EEE"/>
    <w:rsid w:val="00E32109"/>
    <w:rsid w:val="00E3231D"/>
    <w:rsid w:val="00E323A2"/>
    <w:rsid w:val="00E32477"/>
    <w:rsid w:val="00E3272B"/>
    <w:rsid w:val="00E32927"/>
    <w:rsid w:val="00E3296C"/>
    <w:rsid w:val="00E32BEA"/>
    <w:rsid w:val="00E32D46"/>
    <w:rsid w:val="00E32FDF"/>
    <w:rsid w:val="00E33EDD"/>
    <w:rsid w:val="00E34174"/>
    <w:rsid w:val="00E3423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591"/>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BBD"/>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6FA4"/>
    <w:rsid w:val="00E77857"/>
    <w:rsid w:val="00E778C0"/>
    <w:rsid w:val="00E778DD"/>
    <w:rsid w:val="00E77A0D"/>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4DA"/>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9E6"/>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12B"/>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2FC"/>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336"/>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47"/>
    <w:rsid w:val="00F10AFF"/>
    <w:rsid w:val="00F10B48"/>
    <w:rsid w:val="00F10C8C"/>
    <w:rsid w:val="00F10E48"/>
    <w:rsid w:val="00F11193"/>
    <w:rsid w:val="00F11230"/>
    <w:rsid w:val="00F1183D"/>
    <w:rsid w:val="00F11A89"/>
    <w:rsid w:val="00F11AA1"/>
    <w:rsid w:val="00F11BC9"/>
    <w:rsid w:val="00F11F56"/>
    <w:rsid w:val="00F123A3"/>
    <w:rsid w:val="00F12637"/>
    <w:rsid w:val="00F12F1A"/>
    <w:rsid w:val="00F1332A"/>
    <w:rsid w:val="00F134AC"/>
    <w:rsid w:val="00F135B3"/>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7EC"/>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4D37"/>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075"/>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B7F"/>
    <w:rsid w:val="00F50F47"/>
    <w:rsid w:val="00F51110"/>
    <w:rsid w:val="00F51290"/>
    <w:rsid w:val="00F512D6"/>
    <w:rsid w:val="00F512EB"/>
    <w:rsid w:val="00F5174A"/>
    <w:rsid w:val="00F517C0"/>
    <w:rsid w:val="00F51A32"/>
    <w:rsid w:val="00F51B51"/>
    <w:rsid w:val="00F51F53"/>
    <w:rsid w:val="00F521DD"/>
    <w:rsid w:val="00F52649"/>
    <w:rsid w:val="00F52A28"/>
    <w:rsid w:val="00F52BC4"/>
    <w:rsid w:val="00F52D43"/>
    <w:rsid w:val="00F53388"/>
    <w:rsid w:val="00F5341B"/>
    <w:rsid w:val="00F53552"/>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38E5"/>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6"/>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CAB"/>
    <w:rsid w:val="00F80D9E"/>
    <w:rsid w:val="00F81123"/>
    <w:rsid w:val="00F81220"/>
    <w:rsid w:val="00F813E3"/>
    <w:rsid w:val="00F81500"/>
    <w:rsid w:val="00F815CE"/>
    <w:rsid w:val="00F816B8"/>
    <w:rsid w:val="00F816D8"/>
    <w:rsid w:val="00F81A36"/>
    <w:rsid w:val="00F82132"/>
    <w:rsid w:val="00F82708"/>
    <w:rsid w:val="00F827A1"/>
    <w:rsid w:val="00F827FC"/>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4B4"/>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C6"/>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1D5"/>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51"/>
    <w:rsid w:val="00FD37F3"/>
    <w:rsid w:val="00FD3A44"/>
    <w:rsid w:val="00FD3AD2"/>
    <w:rsid w:val="00FD3BEE"/>
    <w:rsid w:val="00FD47B3"/>
    <w:rsid w:val="00FD4831"/>
    <w:rsid w:val="00FD4851"/>
    <w:rsid w:val="00FD49CD"/>
    <w:rsid w:val="00FD5021"/>
    <w:rsid w:val="00FD50B4"/>
    <w:rsid w:val="00FD52DF"/>
    <w:rsid w:val="00FD5B62"/>
    <w:rsid w:val="00FD5C47"/>
    <w:rsid w:val="00FD5CE1"/>
    <w:rsid w:val="00FD62E8"/>
    <w:rsid w:val="00FD635D"/>
    <w:rsid w:val="00FD65B5"/>
    <w:rsid w:val="00FD6905"/>
    <w:rsid w:val="00FD694D"/>
    <w:rsid w:val="00FD6A5A"/>
    <w:rsid w:val="00FD6B32"/>
    <w:rsid w:val="00FD6C79"/>
    <w:rsid w:val="00FD7520"/>
    <w:rsid w:val="00FD7958"/>
    <w:rsid w:val="00FD7CC0"/>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000691F"/>
  <w15:docId w15:val="{42CEB358-7B0B-4D7C-B9C7-FF0471CD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02202"/>
    <w:pPr>
      <w:spacing w:line="280" w:lineRule="exact"/>
    </w:pPr>
    <w:rPr>
      <w:rFonts w:ascii="Verdana" w:hAnsi="Verdana"/>
      <w:sz w:val="18"/>
      <w:szCs w:val="24"/>
    </w:rPr>
  </w:style>
  <w:style w:type="paragraph" w:styleId="Kop1">
    <w:name w:val="heading 1"/>
    <w:basedOn w:val="Standaard"/>
    <w:next w:val="Standaard"/>
    <w:qFormat/>
    <w:rsid w:val="00C0220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02202"/>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02202"/>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02202"/>
    <w:pPr>
      <w:keepNext/>
      <w:numPr>
        <w:ilvl w:val="3"/>
        <w:numId w:val="2"/>
      </w:numPr>
      <w:spacing w:before="280"/>
      <w:outlineLvl w:val="3"/>
    </w:pPr>
    <w:rPr>
      <w:b/>
      <w:bCs/>
      <w:szCs w:val="28"/>
    </w:rPr>
  </w:style>
  <w:style w:type="paragraph" w:styleId="Kop5">
    <w:name w:val="heading 5"/>
    <w:basedOn w:val="Standaard"/>
    <w:next w:val="Standaard"/>
    <w:rsid w:val="00C02202"/>
    <w:pPr>
      <w:keepNext/>
      <w:numPr>
        <w:ilvl w:val="4"/>
        <w:numId w:val="2"/>
      </w:numPr>
      <w:spacing w:before="280"/>
      <w:outlineLvl w:val="4"/>
    </w:pPr>
    <w:rPr>
      <w:bCs/>
      <w:i/>
      <w:iCs/>
      <w:szCs w:val="26"/>
    </w:rPr>
  </w:style>
  <w:style w:type="paragraph" w:styleId="Kop6">
    <w:name w:val="heading 6"/>
    <w:basedOn w:val="Standaard"/>
    <w:next w:val="Standaard"/>
    <w:rsid w:val="00C02202"/>
    <w:pPr>
      <w:keepNext/>
      <w:numPr>
        <w:ilvl w:val="5"/>
        <w:numId w:val="2"/>
      </w:numPr>
      <w:spacing w:before="280"/>
      <w:outlineLvl w:val="5"/>
    </w:pPr>
    <w:rPr>
      <w:bCs/>
      <w:i/>
      <w:szCs w:val="22"/>
    </w:rPr>
  </w:style>
  <w:style w:type="paragraph" w:styleId="Kop7">
    <w:name w:val="heading 7"/>
    <w:basedOn w:val="Standaard"/>
    <w:next w:val="Standaard"/>
    <w:rsid w:val="00C02202"/>
    <w:pPr>
      <w:keepNext/>
      <w:spacing w:before="280"/>
      <w:outlineLvl w:val="6"/>
    </w:pPr>
  </w:style>
  <w:style w:type="paragraph" w:styleId="Kop8">
    <w:name w:val="heading 8"/>
    <w:basedOn w:val="Standaard"/>
    <w:next w:val="Standaard"/>
    <w:rsid w:val="00C02202"/>
    <w:pPr>
      <w:keepNext/>
      <w:spacing w:before="280"/>
      <w:outlineLvl w:val="7"/>
    </w:pPr>
    <w:rPr>
      <w:iCs/>
    </w:rPr>
  </w:style>
  <w:style w:type="paragraph" w:styleId="Kop9">
    <w:name w:val="heading 9"/>
    <w:basedOn w:val="Standaard"/>
    <w:next w:val="Standaard"/>
    <w:rsid w:val="00C0220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02202"/>
    <w:pPr>
      <w:keepNext/>
      <w:pageBreakBefore/>
      <w:spacing w:after="700"/>
      <w:contextualSpacing/>
      <w:outlineLvl w:val="0"/>
    </w:pPr>
    <w:rPr>
      <w:sz w:val="24"/>
    </w:rPr>
  </w:style>
  <w:style w:type="numbering" w:customStyle="1" w:styleId="Nummering">
    <w:name w:val="Nummering"/>
    <w:basedOn w:val="Geenlijst"/>
    <w:uiPriority w:val="99"/>
    <w:rsid w:val="00C02202"/>
    <w:pPr>
      <w:numPr>
        <w:numId w:val="1"/>
      </w:numPr>
    </w:pPr>
  </w:style>
  <w:style w:type="paragraph" w:styleId="Inhopg1">
    <w:name w:val="toc 1"/>
    <w:basedOn w:val="Standaard"/>
    <w:next w:val="Standaard"/>
    <w:uiPriority w:val="39"/>
    <w:rsid w:val="00C02202"/>
    <w:pPr>
      <w:keepNext/>
      <w:tabs>
        <w:tab w:val="right" w:leader="dot" w:pos="8505"/>
      </w:tabs>
      <w:spacing w:before="280"/>
      <w:ind w:hanging="1134"/>
    </w:pPr>
    <w:rPr>
      <w:b/>
    </w:rPr>
  </w:style>
  <w:style w:type="paragraph" w:styleId="Koptekst">
    <w:name w:val="header"/>
    <w:basedOn w:val="Standaard"/>
    <w:rsid w:val="00C02202"/>
    <w:pPr>
      <w:spacing w:line="200" w:lineRule="exact"/>
    </w:pPr>
    <w:rPr>
      <w:rFonts w:cs="Verdana-Bold"/>
      <w:bCs/>
      <w:smallCaps/>
      <w:sz w:val="14"/>
      <w:szCs w:val="13"/>
    </w:rPr>
  </w:style>
  <w:style w:type="paragraph" w:styleId="Voettekst">
    <w:name w:val="footer"/>
    <w:basedOn w:val="Standaard"/>
    <w:rsid w:val="00C02202"/>
    <w:pPr>
      <w:tabs>
        <w:tab w:val="center" w:pos="4536"/>
        <w:tab w:val="right" w:pos="9072"/>
      </w:tabs>
    </w:pPr>
  </w:style>
  <w:style w:type="paragraph" w:styleId="Titel">
    <w:name w:val="Title"/>
    <w:basedOn w:val="Standaard"/>
    <w:uiPriority w:val="10"/>
    <w:rsid w:val="00C02202"/>
    <w:pPr>
      <w:spacing w:line="320" w:lineRule="atLeast"/>
    </w:pPr>
    <w:rPr>
      <w:rFonts w:cs="Arial"/>
      <w:b/>
      <w:bCs/>
      <w:kern w:val="28"/>
      <w:sz w:val="24"/>
      <w:szCs w:val="32"/>
    </w:rPr>
  </w:style>
  <w:style w:type="paragraph" w:styleId="Inhopg2">
    <w:name w:val="toc 2"/>
    <w:basedOn w:val="Standaard"/>
    <w:next w:val="Standaard"/>
    <w:uiPriority w:val="39"/>
    <w:rsid w:val="00C02202"/>
    <w:pPr>
      <w:keepNext/>
      <w:tabs>
        <w:tab w:val="right" w:leader="dot" w:pos="8505"/>
      </w:tabs>
      <w:spacing w:before="280"/>
      <w:ind w:hanging="1134"/>
    </w:pPr>
    <w:rPr>
      <w:b/>
    </w:rPr>
  </w:style>
  <w:style w:type="paragraph" w:styleId="Inhopg3">
    <w:name w:val="toc 3"/>
    <w:basedOn w:val="Standaard"/>
    <w:next w:val="Standaard"/>
    <w:uiPriority w:val="39"/>
    <w:rsid w:val="00C02202"/>
    <w:pPr>
      <w:tabs>
        <w:tab w:val="right" w:leader="dot" w:pos="8505"/>
      </w:tabs>
      <w:ind w:hanging="1134"/>
    </w:pPr>
  </w:style>
  <w:style w:type="table" w:customStyle="1" w:styleId="Tabel">
    <w:name w:val="Tabel"/>
    <w:basedOn w:val="Standaardtabel"/>
    <w:uiPriority w:val="99"/>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02202"/>
    <w:pPr>
      <w:tabs>
        <w:tab w:val="right" w:leader="dot" w:pos="8505"/>
      </w:tabs>
      <w:ind w:hanging="1134"/>
    </w:pPr>
  </w:style>
  <w:style w:type="paragraph" w:styleId="Inhopg5">
    <w:name w:val="toc 5"/>
    <w:basedOn w:val="Standaard"/>
    <w:next w:val="Standaard"/>
    <w:uiPriority w:val="39"/>
    <w:rsid w:val="00C02202"/>
    <w:pPr>
      <w:tabs>
        <w:tab w:val="right" w:leader="dot" w:pos="8505"/>
      </w:tabs>
      <w:ind w:hanging="1134"/>
    </w:pPr>
  </w:style>
  <w:style w:type="paragraph" w:styleId="Voetnoottekst">
    <w:name w:val="footnote text"/>
    <w:basedOn w:val="Standaard"/>
    <w:link w:val="VoetnoottekstChar"/>
    <w:uiPriority w:val="99"/>
    <w:rsid w:val="00C02202"/>
    <w:pPr>
      <w:tabs>
        <w:tab w:val="left" w:pos="600"/>
      </w:tabs>
      <w:spacing w:line="200" w:lineRule="exact"/>
      <w:ind w:left="284" w:hanging="284"/>
    </w:pPr>
    <w:rPr>
      <w:sz w:val="14"/>
      <w:szCs w:val="20"/>
    </w:rPr>
  </w:style>
  <w:style w:type="paragraph" w:styleId="Eindnoottekst">
    <w:name w:val="endnote text"/>
    <w:basedOn w:val="Standaard"/>
    <w:semiHidden/>
    <w:rsid w:val="00C02202"/>
    <w:rPr>
      <w:szCs w:val="20"/>
    </w:rPr>
  </w:style>
  <w:style w:type="table" w:customStyle="1" w:styleId="Versiehistorie">
    <w:name w:val="Versiehistorie"/>
    <w:basedOn w:val="Standaardtabel"/>
    <w:uiPriority w:val="99"/>
    <w:rsid w:val="00C0220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02202"/>
    <w:rPr>
      <w:rFonts w:ascii="Verdana" w:hAnsi="Verdana"/>
      <w:sz w:val="18"/>
      <w:szCs w:val="24"/>
    </w:rPr>
  </w:style>
  <w:style w:type="table" w:styleId="Tabelraster">
    <w:name w:val="Table Grid"/>
    <w:basedOn w:val="Standaardtabel"/>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02202"/>
    <w:pPr>
      <w:spacing w:line="240" w:lineRule="auto"/>
    </w:pPr>
    <w:rPr>
      <w:b/>
      <w:bCs/>
      <w:sz w:val="20"/>
      <w:szCs w:val="20"/>
    </w:rPr>
  </w:style>
  <w:style w:type="paragraph" w:customStyle="1" w:styleId="Colofon">
    <w:name w:val="Colofon"/>
    <w:basedOn w:val="Standaard"/>
    <w:rsid w:val="00C02202"/>
    <w:pPr>
      <w:ind w:left="2268" w:hanging="2268"/>
    </w:pPr>
  </w:style>
  <w:style w:type="paragraph" w:customStyle="1" w:styleId="Kop2bijlage">
    <w:name w:val="Kop 2 bijlage"/>
    <w:basedOn w:val="Standaard"/>
    <w:next w:val="Standaard"/>
    <w:rsid w:val="00C02202"/>
    <w:pPr>
      <w:keepNext/>
      <w:pageBreakBefore/>
      <w:numPr>
        <w:ilvl w:val="7"/>
        <w:numId w:val="2"/>
      </w:numPr>
      <w:spacing w:after="700"/>
      <w:outlineLvl w:val="1"/>
    </w:pPr>
    <w:rPr>
      <w:sz w:val="24"/>
    </w:rPr>
  </w:style>
  <w:style w:type="paragraph" w:customStyle="1" w:styleId="Kop3bijlage">
    <w:name w:val="Kop 3 bijlage"/>
    <w:basedOn w:val="Standaard"/>
    <w:next w:val="Standaard"/>
    <w:rsid w:val="00C02202"/>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02202"/>
    <w:pPr>
      <w:numPr>
        <w:numId w:val="1"/>
      </w:numPr>
    </w:pPr>
  </w:style>
  <w:style w:type="paragraph" w:customStyle="1" w:styleId="Opsommingnummers2">
    <w:name w:val="Opsomming nummers 2"/>
    <w:basedOn w:val="Standaard"/>
    <w:qFormat/>
    <w:rsid w:val="00C02202"/>
    <w:pPr>
      <w:numPr>
        <w:ilvl w:val="2"/>
        <w:numId w:val="1"/>
      </w:numPr>
    </w:pPr>
  </w:style>
  <w:style w:type="paragraph" w:customStyle="1" w:styleId="Opsommingnummers3">
    <w:name w:val="Opsomming nummers 3"/>
    <w:basedOn w:val="Standaard"/>
    <w:qFormat/>
    <w:rsid w:val="00C02202"/>
    <w:pPr>
      <w:numPr>
        <w:ilvl w:val="4"/>
        <w:numId w:val="1"/>
      </w:numPr>
    </w:pPr>
  </w:style>
  <w:style w:type="paragraph" w:styleId="Inhopg6">
    <w:name w:val="toc 6"/>
    <w:basedOn w:val="Standaard"/>
    <w:next w:val="Standaard"/>
    <w:uiPriority w:val="39"/>
    <w:unhideWhenUsed/>
    <w:rsid w:val="00C02202"/>
    <w:pPr>
      <w:tabs>
        <w:tab w:val="right" w:leader="dot" w:pos="8505"/>
      </w:tabs>
      <w:ind w:hanging="1134"/>
    </w:pPr>
  </w:style>
  <w:style w:type="paragraph" w:styleId="Inhopg7">
    <w:name w:val="toc 7"/>
    <w:basedOn w:val="Standaard"/>
    <w:next w:val="Standaard"/>
    <w:uiPriority w:val="39"/>
    <w:rsid w:val="00C02202"/>
    <w:pPr>
      <w:tabs>
        <w:tab w:val="right" w:leader="dot" w:pos="8505"/>
      </w:tabs>
    </w:pPr>
  </w:style>
  <w:style w:type="paragraph" w:customStyle="1" w:styleId="Opsommingtekens1">
    <w:name w:val="Opsomming tekens 1"/>
    <w:basedOn w:val="Standaard"/>
    <w:qFormat/>
    <w:rsid w:val="00C02202"/>
    <w:pPr>
      <w:numPr>
        <w:ilvl w:val="1"/>
        <w:numId w:val="1"/>
      </w:numPr>
    </w:pPr>
  </w:style>
  <w:style w:type="paragraph" w:customStyle="1" w:styleId="Opsommingtekens2">
    <w:name w:val="Opsomming tekens 2"/>
    <w:basedOn w:val="Standaard"/>
    <w:qFormat/>
    <w:rsid w:val="00C02202"/>
    <w:pPr>
      <w:numPr>
        <w:ilvl w:val="3"/>
        <w:numId w:val="1"/>
      </w:numPr>
    </w:pPr>
  </w:style>
  <w:style w:type="paragraph" w:customStyle="1" w:styleId="Opsommingtekens3">
    <w:name w:val="Opsomming tekens 3"/>
    <w:basedOn w:val="Standaard"/>
    <w:qFormat/>
    <w:rsid w:val="00C02202"/>
    <w:pPr>
      <w:numPr>
        <w:ilvl w:val="5"/>
        <w:numId w:val="1"/>
      </w:numPr>
    </w:pPr>
  </w:style>
  <w:style w:type="paragraph" w:customStyle="1" w:styleId="Opsommingtekens4">
    <w:name w:val="Opsomming tekens 4"/>
    <w:basedOn w:val="Standaard"/>
    <w:qFormat/>
    <w:rsid w:val="00C02202"/>
    <w:pPr>
      <w:numPr>
        <w:ilvl w:val="6"/>
        <w:numId w:val="1"/>
      </w:numPr>
    </w:pPr>
  </w:style>
  <w:style w:type="paragraph" w:customStyle="1" w:styleId="Tabeltitel">
    <w:name w:val="Tabeltitel"/>
    <w:basedOn w:val="Standaard"/>
    <w:next w:val="Standaard"/>
    <w:qFormat/>
    <w:rsid w:val="00C02202"/>
    <w:pPr>
      <w:keepNext/>
      <w:numPr>
        <w:numId w:val="6"/>
      </w:numPr>
      <w:spacing w:before="280" w:after="140"/>
    </w:pPr>
    <w:rPr>
      <w:b/>
    </w:rPr>
  </w:style>
  <w:style w:type="numbering" w:styleId="111111">
    <w:name w:val="Outline List 2"/>
    <w:basedOn w:val="Geenlijst"/>
    <w:semiHidden/>
    <w:unhideWhenUsed/>
    <w:rsid w:val="00C02202"/>
  </w:style>
  <w:style w:type="numbering" w:styleId="1ai">
    <w:name w:val="Outline List 1"/>
    <w:basedOn w:val="Geenlijst"/>
    <w:semiHidden/>
    <w:unhideWhenUsed/>
    <w:rsid w:val="00C02202"/>
  </w:style>
  <w:style w:type="table" w:styleId="3D-effectenvoortabel1">
    <w:name w:val="Table 3D effects 1"/>
    <w:basedOn w:val="Standaardtabel"/>
    <w:semiHidden/>
    <w:unhideWhenUsed/>
    <w:rsid w:val="00C0220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0220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0220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02202"/>
    <w:pPr>
      <w:spacing w:line="240" w:lineRule="auto"/>
    </w:pPr>
    <w:rPr>
      <w:sz w:val="14"/>
    </w:rPr>
  </w:style>
  <w:style w:type="character" w:styleId="Verwijzingopmerking">
    <w:name w:val="annotation reference"/>
    <w:basedOn w:val="Standaardalinea-lettertype"/>
    <w:semiHidden/>
    <w:unhideWhenUsed/>
    <w:rsid w:val="00C02202"/>
    <w:rPr>
      <w:sz w:val="16"/>
      <w:szCs w:val="16"/>
    </w:rPr>
  </w:style>
  <w:style w:type="paragraph" w:styleId="Documentstructuur">
    <w:name w:val="Document Map"/>
    <w:basedOn w:val="Standaard"/>
    <w:semiHidden/>
    <w:unhideWhenUsed/>
    <w:rsid w:val="00C02202"/>
    <w:pPr>
      <w:spacing w:line="240" w:lineRule="auto"/>
    </w:pPr>
    <w:rPr>
      <w:rFonts w:ascii="Tahoma" w:hAnsi="Tahoma" w:cs="Tahoma"/>
      <w:sz w:val="16"/>
      <w:szCs w:val="16"/>
    </w:rPr>
  </w:style>
  <w:style w:type="table" w:styleId="Donkerelijst">
    <w:name w:val="Dark List"/>
    <w:basedOn w:val="Standaardtabel"/>
    <w:uiPriority w:val="61"/>
    <w:rsid w:val="00C0220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0220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0220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0220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0220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0220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0220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0220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0220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0220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0220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0220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0220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0220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0220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0220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0220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0220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02202"/>
    <w:pPr>
      <w:spacing w:line="240" w:lineRule="auto"/>
      <w:ind w:left="180" w:hanging="180"/>
    </w:pPr>
  </w:style>
  <w:style w:type="paragraph" w:styleId="Index2">
    <w:name w:val="index 2"/>
    <w:basedOn w:val="Standaard"/>
    <w:next w:val="Standaard"/>
    <w:semiHidden/>
    <w:unhideWhenUsed/>
    <w:rsid w:val="00C02202"/>
    <w:pPr>
      <w:spacing w:line="240" w:lineRule="auto"/>
      <w:ind w:left="360" w:hanging="180"/>
    </w:pPr>
  </w:style>
  <w:style w:type="paragraph" w:styleId="Index3">
    <w:name w:val="index 3"/>
    <w:basedOn w:val="Standaard"/>
    <w:next w:val="Standaard"/>
    <w:semiHidden/>
    <w:unhideWhenUsed/>
    <w:rsid w:val="00C02202"/>
    <w:pPr>
      <w:spacing w:line="240" w:lineRule="auto"/>
      <w:ind w:left="540" w:hanging="180"/>
    </w:pPr>
  </w:style>
  <w:style w:type="paragraph" w:styleId="Index4">
    <w:name w:val="index 4"/>
    <w:basedOn w:val="Standaard"/>
    <w:next w:val="Standaard"/>
    <w:semiHidden/>
    <w:unhideWhenUsed/>
    <w:rsid w:val="00C02202"/>
    <w:pPr>
      <w:spacing w:line="240" w:lineRule="auto"/>
      <w:ind w:left="720" w:hanging="180"/>
    </w:pPr>
  </w:style>
  <w:style w:type="paragraph" w:styleId="Index5">
    <w:name w:val="index 5"/>
    <w:basedOn w:val="Standaard"/>
    <w:next w:val="Standaard"/>
    <w:semiHidden/>
    <w:unhideWhenUsed/>
    <w:rsid w:val="00C02202"/>
    <w:pPr>
      <w:spacing w:line="240" w:lineRule="auto"/>
      <w:ind w:left="900" w:hanging="180"/>
    </w:pPr>
  </w:style>
  <w:style w:type="paragraph" w:styleId="Index6">
    <w:name w:val="index 6"/>
    <w:basedOn w:val="Standaard"/>
    <w:next w:val="Standaard"/>
    <w:semiHidden/>
    <w:unhideWhenUsed/>
    <w:rsid w:val="00C02202"/>
    <w:pPr>
      <w:spacing w:line="240" w:lineRule="auto"/>
      <w:ind w:left="1080" w:hanging="180"/>
    </w:pPr>
  </w:style>
  <w:style w:type="paragraph" w:styleId="Index7">
    <w:name w:val="index 7"/>
    <w:basedOn w:val="Standaard"/>
    <w:next w:val="Standaard"/>
    <w:semiHidden/>
    <w:unhideWhenUsed/>
    <w:rsid w:val="00C02202"/>
    <w:pPr>
      <w:spacing w:line="240" w:lineRule="auto"/>
      <w:ind w:left="1260" w:hanging="180"/>
    </w:pPr>
  </w:style>
  <w:style w:type="paragraph" w:styleId="Index8">
    <w:name w:val="index 8"/>
    <w:basedOn w:val="Standaard"/>
    <w:next w:val="Standaard"/>
    <w:semiHidden/>
    <w:unhideWhenUsed/>
    <w:rsid w:val="00C02202"/>
    <w:pPr>
      <w:spacing w:line="240" w:lineRule="auto"/>
      <w:ind w:left="1440" w:hanging="180"/>
    </w:pPr>
  </w:style>
  <w:style w:type="paragraph" w:styleId="Index9">
    <w:name w:val="index 9"/>
    <w:basedOn w:val="Standaard"/>
    <w:next w:val="Standaard"/>
    <w:semiHidden/>
    <w:unhideWhenUsed/>
    <w:rsid w:val="00C02202"/>
    <w:pPr>
      <w:spacing w:line="240" w:lineRule="auto"/>
      <w:ind w:left="1620" w:hanging="180"/>
    </w:pPr>
  </w:style>
  <w:style w:type="paragraph" w:styleId="Inhopg8">
    <w:name w:val="toc 8"/>
    <w:basedOn w:val="Standaard"/>
    <w:next w:val="Standaard"/>
    <w:uiPriority w:val="39"/>
    <w:unhideWhenUsed/>
    <w:rsid w:val="00C02202"/>
    <w:pPr>
      <w:tabs>
        <w:tab w:val="right" w:leader="dot" w:pos="8505"/>
      </w:tabs>
    </w:pPr>
  </w:style>
  <w:style w:type="paragraph" w:styleId="Inhopg9">
    <w:name w:val="toc 9"/>
    <w:basedOn w:val="Standaard"/>
    <w:next w:val="Standaard"/>
    <w:uiPriority w:val="39"/>
    <w:unhideWhenUsed/>
    <w:rsid w:val="00C02202"/>
    <w:pPr>
      <w:spacing w:after="100"/>
      <w:ind w:left="1260"/>
    </w:pPr>
  </w:style>
  <w:style w:type="table" w:styleId="Klassieketabel1">
    <w:name w:val="Table Classic 1"/>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0220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0220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0220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0220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0220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0220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0220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0220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0220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0220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0220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0220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0220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0220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0220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0220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0220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0220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0220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0220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0220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0220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0220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0220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0220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0220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02202"/>
  </w:style>
  <w:style w:type="table" w:styleId="Professioneletabel">
    <w:name w:val="Table Professional"/>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02202"/>
  </w:style>
  <w:style w:type="table" w:styleId="Tabelkolommen1">
    <w:name w:val="Table Columns 1"/>
    <w:basedOn w:val="Standaardtabel"/>
    <w:semiHidden/>
    <w:unhideWhenUsed/>
    <w:rsid w:val="00C0220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0220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0220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0220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0220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0220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0220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0220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0220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0220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0220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0220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0220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0220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0220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0220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0220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0220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0220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0220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02202"/>
    <w:pPr>
      <w:keepNext/>
      <w:spacing w:before="280" w:after="280" w:line="240" w:lineRule="auto"/>
    </w:pPr>
    <w:rPr>
      <w:color w:val="FF0000"/>
    </w:rPr>
  </w:style>
  <w:style w:type="paragraph" w:customStyle="1" w:styleId="Figuurbijschrift">
    <w:name w:val="Figuurbijschrift"/>
    <w:basedOn w:val="Standaard"/>
    <w:next w:val="Standaard"/>
    <w:qFormat/>
    <w:rsid w:val="00C02202"/>
    <w:pPr>
      <w:numPr>
        <w:numId w:val="3"/>
      </w:numPr>
      <w:tabs>
        <w:tab w:val="left" w:pos="1134"/>
      </w:tabs>
      <w:spacing w:before="280" w:after="280"/>
    </w:pPr>
    <w:rPr>
      <w:b/>
    </w:rPr>
  </w:style>
  <w:style w:type="character" w:styleId="Eindnootmarkering">
    <w:name w:val="endnote reference"/>
    <w:basedOn w:val="Standaardalinea-lettertype"/>
    <w:semiHidden/>
    <w:unhideWhenUsed/>
    <w:rsid w:val="00C02202"/>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02202"/>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0220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02202"/>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0220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02202"/>
    <w:pPr>
      <w:shd w:val="clear" w:color="auto" w:fill="FFFF00"/>
      <w:spacing w:before="280" w:after="280"/>
      <w:contextualSpacing/>
    </w:pPr>
  </w:style>
  <w:style w:type="paragraph" w:customStyle="1" w:styleId="Code">
    <w:name w:val="Code"/>
    <w:basedOn w:val="Standaard"/>
    <w:rsid w:val="00C0220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02202"/>
    <w:rPr>
      <w:color w:val="808080"/>
    </w:rPr>
  </w:style>
  <w:style w:type="character" w:customStyle="1" w:styleId="Colofonomgevingswetbesluit">
    <w:name w:val="Colofon omgevingswetbesluit"/>
    <w:basedOn w:val="Standaardalinea-lettertype"/>
    <w:uiPriority w:val="1"/>
    <w:rsid w:val="00C02202"/>
  </w:style>
  <w:style w:type="character" w:customStyle="1" w:styleId="Colofonprojectnaam">
    <w:name w:val="Colofon projectnaam"/>
    <w:basedOn w:val="Standaardalinea-lettertype"/>
    <w:uiPriority w:val="1"/>
    <w:rsid w:val="00C02202"/>
  </w:style>
  <w:style w:type="character" w:customStyle="1" w:styleId="Colofonprojectnummer">
    <w:name w:val="Colofon projectnummer"/>
    <w:basedOn w:val="Standaardalinea-lettertype"/>
    <w:uiPriority w:val="1"/>
    <w:rsid w:val="00C02202"/>
  </w:style>
  <w:style w:type="character" w:customStyle="1" w:styleId="Colofoncontactpersoon">
    <w:name w:val="Colofon contactpersoon"/>
    <w:basedOn w:val="Standaardalinea-lettertype"/>
    <w:uiPriority w:val="1"/>
    <w:rsid w:val="00C02202"/>
  </w:style>
  <w:style w:type="character" w:customStyle="1" w:styleId="Colofonauteur">
    <w:name w:val="Colofon auteur"/>
    <w:basedOn w:val="Standaardalinea-lettertype"/>
    <w:uiPriority w:val="1"/>
    <w:rsid w:val="00C02202"/>
  </w:style>
  <w:style w:type="table" w:customStyle="1" w:styleId="Implementatie">
    <w:name w:val="Implementatie"/>
    <w:basedOn w:val="Standaardtabel"/>
    <w:uiPriority w:val="99"/>
    <w:rsid w:val="00C0220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02202"/>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0220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02202"/>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0220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02202"/>
  </w:style>
  <w:style w:type="paragraph" w:styleId="Berichtkop">
    <w:name w:val="Message Header"/>
    <w:basedOn w:val="Standaard"/>
    <w:link w:val="BerichtkopChar"/>
    <w:semiHidden/>
    <w:unhideWhenUsed/>
    <w:rsid w:val="00C0220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02202"/>
  </w:style>
  <w:style w:type="paragraph" w:styleId="Bloktekst">
    <w:name w:val="Block Text"/>
    <w:basedOn w:val="Standaard"/>
    <w:semiHidden/>
    <w:unhideWhenUsed/>
    <w:rsid w:val="00C0220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02202"/>
    <w:pPr>
      <w:ind w:left="180" w:hanging="180"/>
    </w:pPr>
  </w:style>
  <w:style w:type="paragraph" w:styleId="Datum">
    <w:name w:val="Date"/>
    <w:basedOn w:val="Standaard"/>
    <w:next w:val="Standaard"/>
    <w:link w:val="DatumChar"/>
    <w:semiHidden/>
    <w:unhideWhenUsed/>
    <w:rsid w:val="00C02202"/>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02202"/>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02202"/>
    <w:rPr>
      <w:color w:val="800080" w:themeColor="followedHyperlink"/>
      <w:u w:val="single"/>
    </w:rPr>
  </w:style>
  <w:style w:type="paragraph" w:styleId="Handtekening">
    <w:name w:val="Signature"/>
    <w:basedOn w:val="Standaard"/>
    <w:link w:val="HandtekeningChar"/>
    <w:semiHidden/>
    <w:unhideWhenUsed/>
    <w:rsid w:val="00C02202"/>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02202"/>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02202"/>
    <w:rPr>
      <w:rFonts w:ascii="Consolas" w:hAnsi="Consolas"/>
      <w:sz w:val="20"/>
      <w:szCs w:val="20"/>
    </w:rPr>
  </w:style>
  <w:style w:type="character" w:styleId="HTMLDefinition">
    <w:name w:val="HTML Definition"/>
    <w:basedOn w:val="Standaardalinea-lettertype"/>
    <w:semiHidden/>
    <w:unhideWhenUsed/>
    <w:rsid w:val="00C02202"/>
    <w:rPr>
      <w:i/>
      <w:iCs/>
    </w:rPr>
  </w:style>
  <w:style w:type="character" w:styleId="HTMLVariable">
    <w:name w:val="HTML Variable"/>
    <w:basedOn w:val="Standaardalinea-lettertype"/>
    <w:semiHidden/>
    <w:unhideWhenUsed/>
    <w:rsid w:val="00C02202"/>
    <w:rPr>
      <w:i/>
      <w:iCs/>
    </w:rPr>
  </w:style>
  <w:style w:type="character" w:styleId="HTML-acroniem">
    <w:name w:val="HTML Acronym"/>
    <w:basedOn w:val="Standaardalinea-lettertype"/>
    <w:semiHidden/>
    <w:unhideWhenUsed/>
    <w:rsid w:val="00C02202"/>
  </w:style>
  <w:style w:type="paragraph" w:styleId="HTML-adres">
    <w:name w:val="HTML Address"/>
    <w:basedOn w:val="Standaard"/>
    <w:link w:val="HTML-adresChar"/>
    <w:semiHidden/>
    <w:unhideWhenUsed/>
    <w:rsid w:val="00C02202"/>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02202"/>
    <w:rPr>
      <w:i/>
      <w:iCs/>
    </w:rPr>
  </w:style>
  <w:style w:type="character" w:styleId="HTML-schrijfmachine">
    <w:name w:val="HTML Typewriter"/>
    <w:basedOn w:val="Standaardalinea-lettertype"/>
    <w:semiHidden/>
    <w:unhideWhenUsed/>
    <w:rsid w:val="00C02202"/>
    <w:rPr>
      <w:rFonts w:ascii="Consolas" w:hAnsi="Consolas"/>
      <w:sz w:val="20"/>
      <w:szCs w:val="20"/>
    </w:rPr>
  </w:style>
  <w:style w:type="character" w:styleId="HTML-toetsenbord">
    <w:name w:val="HTML Keyboard"/>
    <w:basedOn w:val="Standaardalinea-lettertype"/>
    <w:semiHidden/>
    <w:unhideWhenUsed/>
    <w:rsid w:val="00C02202"/>
    <w:rPr>
      <w:rFonts w:ascii="Consolas" w:hAnsi="Consolas"/>
      <w:sz w:val="20"/>
      <w:szCs w:val="20"/>
    </w:rPr>
  </w:style>
  <w:style w:type="character" w:styleId="HTML-voorbeeld">
    <w:name w:val="HTML Sample"/>
    <w:basedOn w:val="Standaardalinea-lettertype"/>
    <w:semiHidden/>
    <w:unhideWhenUsed/>
    <w:rsid w:val="00C02202"/>
    <w:rPr>
      <w:rFonts w:ascii="Consolas" w:hAnsi="Consolas"/>
      <w:sz w:val="24"/>
      <w:szCs w:val="24"/>
    </w:rPr>
  </w:style>
  <w:style w:type="paragraph" w:styleId="Indexkop">
    <w:name w:val="index heading"/>
    <w:basedOn w:val="Standaard"/>
    <w:next w:val="Index1"/>
    <w:semiHidden/>
    <w:unhideWhenUsed/>
    <w:rsid w:val="00C02202"/>
    <w:rPr>
      <w:rFonts w:asciiTheme="majorHAnsi" w:eastAsiaTheme="majorEastAsia" w:hAnsiTheme="majorHAnsi" w:cstheme="majorBidi"/>
      <w:b/>
      <w:bCs/>
    </w:rPr>
  </w:style>
  <w:style w:type="paragraph" w:styleId="Kopbronvermelding">
    <w:name w:val="toa heading"/>
    <w:basedOn w:val="Standaard"/>
    <w:next w:val="Standaard"/>
    <w:semiHidden/>
    <w:unhideWhenUsed/>
    <w:rsid w:val="00C02202"/>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02202"/>
    <w:pPr>
      <w:ind w:left="283" w:hanging="283"/>
      <w:contextualSpacing/>
    </w:pPr>
  </w:style>
  <w:style w:type="paragraph" w:styleId="Lijst2">
    <w:name w:val="List 2"/>
    <w:basedOn w:val="Standaard"/>
    <w:semiHidden/>
    <w:unhideWhenUsed/>
    <w:rsid w:val="00C02202"/>
    <w:pPr>
      <w:ind w:left="566" w:hanging="283"/>
      <w:contextualSpacing/>
    </w:pPr>
  </w:style>
  <w:style w:type="paragraph" w:styleId="Lijst3">
    <w:name w:val="List 3"/>
    <w:basedOn w:val="Standaard"/>
    <w:semiHidden/>
    <w:unhideWhenUsed/>
    <w:rsid w:val="00C02202"/>
    <w:pPr>
      <w:ind w:left="849" w:hanging="283"/>
      <w:contextualSpacing/>
    </w:pPr>
  </w:style>
  <w:style w:type="paragraph" w:styleId="Lijst4">
    <w:name w:val="List 4"/>
    <w:basedOn w:val="Standaard"/>
    <w:semiHidden/>
    <w:unhideWhenUsed/>
    <w:rsid w:val="00C02202"/>
    <w:pPr>
      <w:ind w:left="1132" w:hanging="283"/>
      <w:contextualSpacing/>
    </w:pPr>
  </w:style>
  <w:style w:type="paragraph" w:styleId="Lijst5">
    <w:name w:val="List 5"/>
    <w:basedOn w:val="Standaard"/>
    <w:semiHidden/>
    <w:unhideWhenUsed/>
    <w:rsid w:val="00C02202"/>
    <w:pPr>
      <w:ind w:left="1415" w:hanging="283"/>
      <w:contextualSpacing/>
    </w:pPr>
  </w:style>
  <w:style w:type="paragraph" w:styleId="Lijstmetafbeeldingen">
    <w:name w:val="table of figures"/>
    <w:basedOn w:val="Standaard"/>
    <w:next w:val="Standaard"/>
    <w:semiHidden/>
    <w:unhideWhenUsed/>
    <w:rsid w:val="00C02202"/>
  </w:style>
  <w:style w:type="paragraph" w:styleId="Lijstopsomteken">
    <w:name w:val="List Bullet"/>
    <w:basedOn w:val="Standaard"/>
    <w:semiHidden/>
    <w:unhideWhenUsed/>
    <w:rsid w:val="00C02202"/>
    <w:pPr>
      <w:numPr>
        <w:numId w:val="5"/>
      </w:numPr>
      <w:contextualSpacing/>
    </w:pPr>
  </w:style>
  <w:style w:type="paragraph" w:styleId="Lijstopsomteken2">
    <w:name w:val="List Bullet 2"/>
    <w:basedOn w:val="Standaard"/>
    <w:semiHidden/>
    <w:unhideWhenUsed/>
    <w:rsid w:val="00C02202"/>
    <w:pPr>
      <w:tabs>
        <w:tab w:val="num" w:pos="720"/>
      </w:tabs>
      <w:ind w:left="720" w:hanging="720"/>
      <w:contextualSpacing/>
    </w:pPr>
  </w:style>
  <w:style w:type="paragraph" w:styleId="Lijstopsomteken3">
    <w:name w:val="List Bullet 3"/>
    <w:basedOn w:val="Standaard"/>
    <w:semiHidden/>
    <w:unhideWhenUsed/>
    <w:rsid w:val="00C02202"/>
    <w:pPr>
      <w:tabs>
        <w:tab w:val="num" w:pos="720"/>
      </w:tabs>
      <w:ind w:left="720" w:hanging="720"/>
      <w:contextualSpacing/>
    </w:pPr>
  </w:style>
  <w:style w:type="paragraph" w:styleId="Lijstopsomteken4">
    <w:name w:val="List Bullet 4"/>
    <w:basedOn w:val="Standaard"/>
    <w:semiHidden/>
    <w:unhideWhenUsed/>
    <w:rsid w:val="00C02202"/>
    <w:pPr>
      <w:tabs>
        <w:tab w:val="num" w:pos="720"/>
      </w:tabs>
      <w:ind w:left="720" w:hanging="720"/>
      <w:contextualSpacing/>
    </w:pPr>
  </w:style>
  <w:style w:type="paragraph" w:styleId="Lijstopsomteken5">
    <w:name w:val="List Bullet 5"/>
    <w:basedOn w:val="Standaard"/>
    <w:semiHidden/>
    <w:unhideWhenUsed/>
    <w:rsid w:val="00C02202"/>
    <w:pPr>
      <w:tabs>
        <w:tab w:val="num" w:pos="720"/>
      </w:tabs>
      <w:ind w:left="720" w:hanging="720"/>
      <w:contextualSpacing/>
    </w:pPr>
  </w:style>
  <w:style w:type="paragraph" w:styleId="Lijstnummering2">
    <w:name w:val="List Number 2"/>
    <w:basedOn w:val="Standaard"/>
    <w:semiHidden/>
    <w:unhideWhenUsed/>
    <w:rsid w:val="00C02202"/>
    <w:pPr>
      <w:tabs>
        <w:tab w:val="num" w:pos="720"/>
      </w:tabs>
      <w:ind w:left="720" w:hanging="720"/>
      <w:contextualSpacing/>
    </w:pPr>
  </w:style>
  <w:style w:type="paragraph" w:styleId="Lijstnummering3">
    <w:name w:val="List Number 3"/>
    <w:basedOn w:val="Standaard"/>
    <w:semiHidden/>
    <w:unhideWhenUsed/>
    <w:rsid w:val="00C02202"/>
    <w:pPr>
      <w:tabs>
        <w:tab w:val="num" w:pos="720"/>
      </w:tabs>
      <w:ind w:left="720" w:hanging="720"/>
      <w:contextualSpacing/>
    </w:pPr>
  </w:style>
  <w:style w:type="paragraph" w:styleId="Lijstnummering4">
    <w:name w:val="List Number 4"/>
    <w:basedOn w:val="Standaard"/>
    <w:semiHidden/>
    <w:unhideWhenUsed/>
    <w:rsid w:val="00C02202"/>
    <w:pPr>
      <w:tabs>
        <w:tab w:val="num" w:pos="720"/>
      </w:tabs>
      <w:ind w:left="720" w:hanging="720"/>
      <w:contextualSpacing/>
    </w:pPr>
  </w:style>
  <w:style w:type="paragraph" w:styleId="Lijstnummering5">
    <w:name w:val="List Number 5"/>
    <w:basedOn w:val="Standaard"/>
    <w:semiHidden/>
    <w:unhideWhenUsed/>
    <w:rsid w:val="00C02202"/>
    <w:pPr>
      <w:tabs>
        <w:tab w:val="num" w:pos="720"/>
      </w:tabs>
      <w:ind w:left="720" w:hanging="720"/>
      <w:contextualSpacing/>
    </w:pPr>
  </w:style>
  <w:style w:type="paragraph" w:styleId="Lijstvoortzetting">
    <w:name w:val="List Continue"/>
    <w:basedOn w:val="Standaard"/>
    <w:semiHidden/>
    <w:unhideWhenUsed/>
    <w:rsid w:val="00C02202"/>
    <w:pPr>
      <w:spacing w:after="120"/>
      <w:ind w:left="283"/>
      <w:contextualSpacing/>
    </w:pPr>
  </w:style>
  <w:style w:type="paragraph" w:styleId="Lijstvoortzetting2">
    <w:name w:val="List Continue 2"/>
    <w:basedOn w:val="Standaard"/>
    <w:semiHidden/>
    <w:unhideWhenUsed/>
    <w:rsid w:val="00C02202"/>
    <w:pPr>
      <w:spacing w:after="120"/>
      <w:ind w:left="566"/>
      <w:contextualSpacing/>
    </w:pPr>
  </w:style>
  <w:style w:type="paragraph" w:styleId="Lijstvoortzetting3">
    <w:name w:val="List Continue 3"/>
    <w:basedOn w:val="Standaard"/>
    <w:semiHidden/>
    <w:unhideWhenUsed/>
    <w:rsid w:val="00C02202"/>
    <w:pPr>
      <w:spacing w:after="120"/>
      <w:ind w:left="849"/>
      <w:contextualSpacing/>
    </w:pPr>
  </w:style>
  <w:style w:type="paragraph" w:styleId="Lijstvoortzetting4">
    <w:name w:val="List Continue 4"/>
    <w:basedOn w:val="Standaard"/>
    <w:semiHidden/>
    <w:unhideWhenUsed/>
    <w:rsid w:val="00C02202"/>
    <w:pPr>
      <w:spacing w:after="120"/>
      <w:ind w:left="1132"/>
      <w:contextualSpacing/>
    </w:pPr>
  </w:style>
  <w:style w:type="paragraph" w:styleId="Lijstvoortzetting5">
    <w:name w:val="List Continue 5"/>
    <w:basedOn w:val="Standaard"/>
    <w:semiHidden/>
    <w:unhideWhenUsed/>
    <w:rsid w:val="00C02202"/>
    <w:pPr>
      <w:spacing w:after="120"/>
      <w:ind w:left="1415"/>
      <w:contextualSpacing/>
    </w:pPr>
  </w:style>
  <w:style w:type="paragraph" w:styleId="Normaalweb">
    <w:name w:val="Normal (Web)"/>
    <w:basedOn w:val="Standaard"/>
    <w:semiHidden/>
    <w:unhideWhenUsed/>
    <w:rsid w:val="00C02202"/>
    <w:rPr>
      <w:rFonts w:ascii="Times New Roman" w:hAnsi="Times New Roman"/>
      <w:sz w:val="24"/>
    </w:rPr>
  </w:style>
  <w:style w:type="paragraph" w:styleId="Notitiekop">
    <w:name w:val="Note Heading"/>
    <w:basedOn w:val="Standaard"/>
    <w:next w:val="Standaard"/>
    <w:link w:val="NotitiekopChar"/>
    <w:semiHidden/>
    <w:unhideWhenUsed/>
    <w:rsid w:val="00C02202"/>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02202"/>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02202"/>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02202"/>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02202"/>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02202"/>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02202"/>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02202"/>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02202"/>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02202"/>
    <w:pPr>
      <w:ind w:left="708"/>
    </w:pPr>
  </w:style>
  <w:style w:type="paragraph" w:styleId="Tekstzonderopmaak">
    <w:name w:val="Plain Text"/>
    <w:basedOn w:val="Standaard"/>
    <w:link w:val="TekstzonderopmaakChar"/>
    <w:semiHidden/>
    <w:unhideWhenUsed/>
    <w:rsid w:val="00C02202"/>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02202"/>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C02202"/>
    <w:pPr>
      <w:numPr>
        <w:ilvl w:val="7"/>
        <w:numId w:val="1"/>
      </w:numPr>
    </w:pPr>
  </w:style>
  <w:style w:type="paragraph" w:customStyle="1" w:styleId="Opsommingtekens6">
    <w:name w:val="Opsomming tekens 6"/>
    <w:basedOn w:val="Standaard"/>
    <w:qFormat/>
    <w:rsid w:val="00C02202"/>
    <w:pPr>
      <w:numPr>
        <w:ilvl w:val="8"/>
        <w:numId w:val="1"/>
      </w:numPr>
    </w:pPr>
  </w:style>
  <w:style w:type="character" w:customStyle="1" w:styleId="Verwijzing">
    <w:name w:val="Verwijzing"/>
    <w:basedOn w:val="Standaardalinea-lettertype"/>
    <w:uiPriority w:val="1"/>
    <w:rsid w:val="00C02202"/>
    <w:rPr>
      <w:u w:val="single"/>
    </w:rPr>
  </w:style>
  <w:style w:type="paragraph" w:customStyle="1" w:styleId="Kader">
    <w:name w:val="Kader"/>
    <w:basedOn w:val="Standaard"/>
    <w:next w:val="Standaard"/>
    <w:qFormat/>
    <w:rsid w:val="00C02202"/>
    <w:pPr>
      <w:spacing w:before="280" w:after="280" w:line="280" w:lineRule="atLeast"/>
    </w:pPr>
    <w:rPr>
      <w:color w:val="FF0000"/>
    </w:rPr>
  </w:style>
  <w:style w:type="character" w:customStyle="1" w:styleId="Kop2Char">
    <w:name w:val="Kop 2 Char"/>
    <w:basedOn w:val="Standaardalinea-lettertype"/>
    <w:link w:val="Kop2"/>
    <w:rsid w:val="00617F70"/>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68" Type="http://schemas.openxmlformats.org/officeDocument/2006/relationships/hyperlink" Target="https://www.geonovum.nl/geo-standaarden/omgevingswet/meldingen" TargetMode="External"/><Relationship Id="rId7" Type="http://schemas.openxmlformats.org/officeDocument/2006/relationships/settings" Target="settings.xml"/><Relationship Id="rId71"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3" Type="http://schemas.microsoft.com/office/2016/09/relationships/commentsIds" Target="commentsIds.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52" Type="http://schemas.microsoft.com/office/2011/relationships/commentsExtended" Target="commentsExtended.xml"/><Relationship Id="rId73"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69" Type="http://schemas.openxmlformats.org/officeDocument/2006/relationships/hyperlink" Target="https://gitlab.com/koop/STOP/standaard/-/issues" TargetMode="External"/><Relationship Id="rId8" Type="http://schemas.openxmlformats.org/officeDocument/2006/relationships/webSettings" Target="webSettings.xml"/><Relationship Id="rId51" Type="http://schemas.openxmlformats.org/officeDocument/2006/relationships/comments" Target="comment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54" Type="http://schemas.microsoft.com/office/2018/08/relationships/commentsExtensible" Target="commentsExtensible.xml"/><Relationship Id="rId7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7E6D4EFD-8336-442C-BA44-4DF4D2AB6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502</TotalTime>
  <Pages>1</Pages>
  <Words>42343</Words>
  <Characters>232890</Characters>
  <Application>Microsoft Office Word</Application>
  <DocSecurity>0</DocSecurity>
  <Lines>1940</Lines>
  <Paragraphs>549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Instructie_werkversie</vt:lpstr>
      <vt:lpstr>TPOD sjabloon v0.98</vt:lpstr>
    </vt:vector>
  </TitlesOfParts>
  <Company/>
  <LinksUpToDate>false</LinksUpToDate>
  <CharactersWithSpaces>274684</CharactersWithSpaces>
  <SharedDoc>false</SharedDoc>
  <HyperlinkBase/>
  <HLinks>
    <vt:vector size="6" baseType="variant">
      <vt:variant>
        <vt:i4>7733375</vt:i4>
      </vt:variant>
      <vt:variant>
        <vt:i4>21</vt:i4>
      </vt:variant>
      <vt:variant>
        <vt:i4>0</vt:i4>
      </vt:variant>
      <vt:variant>
        <vt:i4>5</vt:i4>
      </vt:variant>
      <vt:variant>
        <vt:lpwstr>https://gitlab.com/koop/STOP/standaard/-/issues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Instructie_werkversie</dc:title>
  <dc:subject/>
  <dc:creator>PR33</dc:creator>
  <cp:keywords/>
  <dc:description/>
  <cp:lastModifiedBy>Gerard Wolbers</cp:lastModifiedBy>
  <cp:revision>285</cp:revision>
  <cp:lastPrinted>2021-06-10T08:31:00Z</cp:lastPrinted>
  <dcterms:created xsi:type="dcterms:W3CDTF">2021-06-11T06:07:00Z</dcterms:created>
  <dcterms:modified xsi:type="dcterms:W3CDTF">2023-12-08T08:40:00Z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