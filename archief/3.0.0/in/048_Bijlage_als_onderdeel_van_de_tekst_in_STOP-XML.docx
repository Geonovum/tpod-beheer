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A957" w14:textId="77777777" w:rsidR="00BE25E5" w:rsidRPr="000E40D3" w:rsidRDefault="003F4290" w:rsidP="00BE25E5">
      <w:pPr>
        <w:pStyle w:val="Kop4"/>
      </w:pPr>
      <w:r w:rsidRPr="000E40D3">
        <w:lastRenderedPageBreak/>
        <w:t>Bijlage als onderdeel van de tekst in STOP-XML</w:t>
      </w:r>
    </w:p>
    <w:p w14:paraId="48D32587" w14:textId="67BFB695" w:rsidR="00BE25E5" w:rsidRPr="000E40D3" w:rsidRDefault="003F4290" w:rsidP="00BE25E5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 w:rsidR="00D41E36">
        <w:t xml:space="preserve">in STOP-XML </w:t>
      </w:r>
      <w:r w:rsidRPr="000E40D3">
        <w:t>is een bijlage met de opsomming van activiteiten die hoort bij een omgevingsplan-artikel over de functie Bedrijventerrein dat voor de toegelaten activiteiten verwijst naar de bijlage.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