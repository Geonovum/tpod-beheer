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190" w:name="_Ref_8f1725dc6d6dc263e6be42a6166c8845_1"/>
      <w:r w:rsidRPr="00F1426F">
        <w:lastRenderedPageBreak/>
        <w:t>Norm</w:t>
      </w:r>
      <w:bookmarkEnd w:id="190"/>
    </w:p>
    <w:p w14:paraId="1E060F70" w14:textId="51DC90A2" w:rsidR="00261373" w:rsidRPr="00B26823" w:rsidRDefault="00FA448E" w:rsidP="002F7B04">
      <w:pPr>
        <w:pStyle w:val="Figuur"/>
      </w:pPr>
      <w:r>
        <w:rPr>
          <w:noProof/>
        </w:rPr>
        <w:drawing>
          <wp:inline distT="0" distB="0" distL="0" distR="0" wp14:anchorId="15A5714B" wp14:editId="4AB838AE">
            <wp:extent cx="5400040" cy="4942205"/>
            <wp:effectExtent l="0" t="0" r="0" b="0"/>
            <wp:docPr id="1380609586" name="Graphic 1380609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9586" name="Graphic 1380609586"/>
                    <pic:cNvPicPr/>
                  </pic:nvPicPr>
                  <pic:blipFill>
                    <a:blip r:embed="rId64">
                      <a:extLst>
                        <a:ext uri="{96DAC541-7B7A-43D3-8B79-37D633B846F1}">
                          <asvg:svgBlip xmlns:asvg="http://schemas.microsoft.com/office/drawing/2016/SVG/main" r:embed="rId65"/>
                        </a:ext>
                      </a:extLst>
                    </a:blip>
                    <a:stretch>
                      <a:fillRect/>
                    </a:stretch>
                  </pic:blipFill>
                  <pic:spPr>
                    <a:xfrm>
                      <a:off x="0" y="0"/>
                      <a:ext cx="5400040" cy="4942205"/>
                    </a:xfrm>
                    <a:prstGeom prst="rect">
                      <a:avLst/>
                    </a:prstGeom>
                  </pic:spPr>
                </pic:pic>
              </a:graphicData>
            </a:graphic>
          </wp:inline>
        </w:drawing>
      </w:r>
    </w:p>
    <w:p w14:paraId="5BD711DD" w14:textId="698B0005" w:rsidR="00261373" w:rsidRPr="00F1426F" w:rsidRDefault="00624D76" w:rsidP="002F7B04">
      <w:pPr>
        <w:pStyle w:val="Figuurbijschrift"/>
      </w:pPr>
      <w:r w:rsidRPr="00F1426F">
        <w:t>Uitsnede uit IMOW-diagram voor objecttype Locatie</w:t>
      </w:r>
    </w:p>
    <w:p w14:paraId="6F107640" w14:textId="2D4A1876" w:rsidR="00E33EDD" w:rsidRPr="00F1426F" w:rsidRDefault="00E33EDD" w:rsidP="002F7B04">
      <w:r w:rsidRPr="00F1426F">
        <w:t>Locatie kent de volgende attributen:</w:t>
      </w:r>
    </w:p>
    <w:p w14:paraId="45ADE57E" w14:textId="6C426364" w:rsidR="00261373"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Pr="00857E22">
        <w:t>Identificatie conform datatype NEN3610-ID.</w:t>
      </w:r>
      <w:r>
        <w:t xml:space="preserve"> </w:t>
      </w:r>
      <w:r w:rsidR="003161C3" w:rsidRPr="00F1426F">
        <w:t>Verplicht attribuut.</w:t>
      </w:r>
      <w:r w:rsidR="00CE3A38" w:rsidRPr="00F1426F">
        <w:t xml:space="preserve">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261373" w:rsidRPr="00F1426F" w:rsidRDefault="00261373" w:rsidP="002F7B04"/>
    <w:p w14:paraId="30B93C46" w14:textId="7F3727DC" w:rsidR="003331B2" w:rsidRPr="00F1426F" w:rsidRDefault="003331B2" w:rsidP="002F7B04">
      <w:r w:rsidRPr="00F1426F">
        <w:t>Locatie kent zeven verschijningsvormen:</w:t>
      </w:r>
    </w:p>
    <w:p w14:paraId="7E27EA61" w14:textId="1600F38C"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Pr="00F1426F">
        <w:t>‘</w:t>
      </w:r>
      <w:r w:rsidR="009051C5" w:rsidRPr="00F1426F">
        <w:t>ruimte</w:t>
      </w:r>
      <w:r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de hoogte waarop het Gebied ligt</w:t>
      </w:r>
      <w:r>
        <w:t xml:space="preserve"> of de hoogte binnen het Gebied </w:t>
      </w:r>
      <w:r w:rsidRPr="00850D10">
        <w:t>waarop de Juridische regel of het Tekstdeel van toepassing is</w:t>
      </w:r>
      <w:r w:rsidRPr="00F1426F">
        <w:t xml:space="preserve">. Optioneel attribuut. Komt 0 of 1 </w:t>
      </w:r>
      <w:r w:rsidRPr="00F1426F">
        <w:lastRenderedPageBreak/>
        <w:t>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3DAA8429" w14:textId="2B5F84BB" w:rsidR="00A31734" w:rsidRPr="00F1426F" w:rsidRDefault="00A31734"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w:t>
      </w:r>
      <w:r w:rsidR="00A41D11">
        <w:t xml:space="preserve">wordt </w:t>
      </w:r>
      <w:r w:rsidRPr="007B60F8">
        <w:t>gebruik g</w:t>
      </w:r>
      <w:r w:rsidRPr="00F1426F">
        <w:t xml:space="preserve">emaakt van de waardelijst 'Eenheid’. Verplicht element indien het attribuut </w:t>
      </w:r>
      <w:r w:rsidRPr="00F1426F">
        <w:rPr>
          <w:i/>
          <w:iCs/>
        </w:rPr>
        <w:t>hoogte</w:t>
      </w:r>
      <w:r w:rsidRPr="00F1426F">
        <w:t xml:space="preserve"> wordt gebruikt.</w:t>
      </w:r>
    </w:p>
    <w:p w14:paraId="14948AC7" w14:textId="174F9580" w:rsidR="00261373" w:rsidRPr="00F1426F" w:rsidRDefault="00624D76"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Pr="00F1426F">
        <w:t>L</w:t>
      </w:r>
      <w:r w:rsidR="000C0318" w:rsidRPr="00F1426F">
        <w:t>ocatie vormen</w:t>
      </w:r>
      <w:r w:rsidR="00A25F5B" w:rsidRPr="00F1426F">
        <w:t xml:space="preserve">. </w:t>
      </w:r>
      <w:r w:rsidR="00703B31" w:rsidRPr="00F1426F">
        <w:t xml:space="preserve">Gebiedengroep heeft </w:t>
      </w:r>
      <w:r w:rsidRPr="00F1426F">
        <w:t xml:space="preserve">alle </w:t>
      </w:r>
      <w:r w:rsidR="00703B31" w:rsidRPr="00F1426F">
        <w:t>attribut</w:t>
      </w:r>
      <w:r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Pr="00F1426F">
        <w:t>.</w:t>
      </w:r>
      <w:r w:rsidR="00762844" w:rsidRPr="00F1426F">
        <w:t xml:space="preserve"> </w:t>
      </w:r>
      <w:r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5835EF45" w14:textId="690B3934"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Voor </w:t>
      </w:r>
      <w:r w:rsidRPr="00F1426F">
        <w:rPr>
          <w:i/>
          <w:iCs/>
        </w:rPr>
        <w:t>eenheid</w:t>
      </w:r>
      <w:r w:rsidRPr="00B26823">
        <w:t xml:space="preserve"> </w:t>
      </w:r>
      <w:r w:rsidR="00391D78">
        <w:t xml:space="preserve">wordt </w:t>
      </w:r>
      <w:r w:rsidRPr="00B26823">
        <w:t>gebruik gemaakt van de waardelijst 'Eenheid</w:t>
      </w:r>
      <w:r w:rsidRPr="00F1426F">
        <w:t xml:space="preserve">’. Verplicht element indien het attribuut </w:t>
      </w:r>
      <w:r w:rsidRPr="00F1426F">
        <w:rPr>
          <w:i/>
          <w:iCs/>
        </w:rPr>
        <w:t>hoogte</w:t>
      </w:r>
      <w:r w:rsidRPr="00F1426F">
        <w:t xml:space="preserve"> wordt gebruikt.</w:t>
      </w:r>
    </w:p>
    <w:p w14:paraId="18F996EF" w14:textId="61D9FCB7" w:rsidR="00261373" w:rsidRPr="00F1426F" w:rsidRDefault="00624D76"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Pr="00F1426F">
        <w:t>.</w:t>
      </w:r>
      <w:r w:rsidR="00A13063" w:rsidRPr="00F1426F" w:rsidDel="00B22728">
        <w:t xml:space="preserve"> </w:t>
      </w:r>
      <w:r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de hoogte waarop de Punt 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1B3D1C6A" w14:textId="73ED9A1E" w:rsidR="00F06F95" w:rsidRPr="00F1426F" w:rsidRDefault="00EF46C1"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w:t>
      </w:r>
      <w:r w:rsidR="00391D78">
        <w:t xml:space="preserve">wordt </w:t>
      </w:r>
      <w:r w:rsidRPr="00B26823">
        <w:t xml:space="preserve">gebruik gemaakt van de waardelijst </w:t>
      </w:r>
      <w:r w:rsidR="00391D78">
        <w:t>‘</w:t>
      </w:r>
      <w:r w:rsidRPr="00B26823">
        <w:t>Eenheid</w:t>
      </w:r>
      <w:r w:rsidRPr="00F1426F">
        <w:t xml:space="preserve">’. Verplicht element indien het attribuut </w:t>
      </w:r>
      <w:r w:rsidRPr="00F1426F">
        <w:rPr>
          <w:i/>
          <w:iCs/>
        </w:rPr>
        <w:t>hoogte</w:t>
      </w:r>
      <w:r w:rsidRPr="00F1426F">
        <w:t xml:space="preserve"> wordt gebruikt.</w:t>
      </w:r>
    </w:p>
    <w:p w14:paraId="4B33C58B" w14:textId="18FC4501" w:rsidR="00261373" w:rsidRPr="00F1426F" w:rsidRDefault="00624D76"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Pr="00F1426F">
        <w:t xml:space="preserve">alle </w:t>
      </w:r>
      <w:r w:rsidR="00A13063" w:rsidRPr="00F1426F">
        <w:t>attrib</w:t>
      </w:r>
      <w:r w:rsidRPr="00F1426F">
        <w:t>u</w:t>
      </w:r>
      <w:r w:rsidR="00A13063" w:rsidRPr="00F1426F">
        <w:t>t</w:t>
      </w:r>
      <w:r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261373" w:rsidRDefault="00624D76" w:rsidP="00DD6F97">
      <w:pPr>
        <w:pStyle w:val="Opsommingtekens1"/>
      </w:pPr>
      <w:r w:rsidRPr="00F1426F">
        <w:t xml:space="preserve">Ambtsgebied: bijzondere vorm van Gebied, zijnde een op zichzelf staande geometrisch afgebakende ‘ruimte’ in een virtuele weergave van de fysieke leefomgeving, die </w:t>
      </w:r>
      <w:r w:rsidRPr="00F1426F">
        <w:lastRenderedPageBreak/>
        <w:t>samenvalt met het ambtsgebied van een bepaald bevoegd gezag: het gebied waarover dat bevoegd gezag de bevoegdheid tot regeling en bestuur heeft. Ambtsgebied heeft alle attributen van Locatie, aangevuld met</w:t>
      </w:r>
      <w:r>
        <w:t>:</w:t>
      </w:r>
    </w:p>
    <w:p w14:paraId="52CBEFEC" w14:textId="66A513F4" w:rsidR="00261373" w:rsidRPr="00CB2DC4" w:rsidRDefault="00624D76" w:rsidP="00414CA9">
      <w:pPr>
        <w:pStyle w:val="Opsommingtekens2"/>
      </w:pPr>
      <w:r w:rsidRPr="00CE1365">
        <w:rPr>
          <w:i/>
          <w:iCs/>
        </w:rPr>
        <w:t>bestuurlijkeGrenzen</w:t>
      </w:r>
      <w:r w:rsidRPr="001A0F76">
        <w:rPr>
          <w:i/>
          <w:iCs/>
        </w:rPr>
        <w:t>Verwijzing</w:t>
      </w:r>
      <w:r>
        <w:t xml:space="preserve">: attribuut dat de gegevens voor het doen van een verwijzing naar de bestuurlijkeGrenzen-voorziening bevat. </w:t>
      </w:r>
      <w:r>
        <w:br/>
      </w:r>
      <w:r w:rsidRPr="00CE1365">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022E7232" w14:textId="3B5D07A0" w:rsidR="00261373" w:rsidRPr="00CB2DC4" w:rsidRDefault="00624D76" w:rsidP="00414CA9">
      <w:pPr>
        <w:pStyle w:val="Opsommingtekens3"/>
      </w:pPr>
      <w:r w:rsidRPr="00CB2DC4">
        <w:rPr>
          <w:i/>
          <w:iCs/>
        </w:rPr>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7A0C9784" w14:textId="47D0B51B" w:rsidR="00261373" w:rsidRDefault="00624D76" w:rsidP="00CB2DC4">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67D6BCA9" w14:textId="501DA614" w:rsidR="00261373" w:rsidRPr="00F1426F" w:rsidRDefault="00624D76" w:rsidP="002A0F0A">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72844532" w14:textId="77777777" w:rsidR="00261373" w:rsidRPr="00F1426F" w:rsidRDefault="00261373" w:rsidP="002F7B04"/>
    <w:p w14:paraId="37450A3A" w14:textId="4516A39C" w:rsidR="00261373" w:rsidRDefault="00624D76" w:rsidP="002F7B04">
      <w:r w:rsidRPr="00F1426F">
        <w:t>Locatie kent geen waardelijsten.</w:t>
      </w:r>
    </w:p>
    <w:p w14:paraId="56FA7F6F" w14:textId="62F79C50" w:rsidR="00261373" w:rsidRDefault="00261373" w:rsidP="002F7B04"/>
    <w:p w14:paraId="0DFA817E" w14:textId="77777777" w:rsidR="00261373" w:rsidRPr="00F1426F" w:rsidRDefault="00624D76" w:rsidP="007043B1">
      <w:r>
        <w:t>Locatie</w:t>
      </w:r>
      <w:r w:rsidRPr="00F1426F">
        <w:t xml:space="preserve"> kent de volgende constraint</w:t>
      </w:r>
      <w:r>
        <w:t>s</w:t>
      </w:r>
      <w:r w:rsidRPr="00F1426F">
        <w:t>:</w:t>
      </w:r>
    </w:p>
    <w:p w14:paraId="5E46813C" w14:textId="2D83AF96" w:rsidR="00261373" w:rsidRDefault="00624D76" w:rsidP="007043B1">
      <w:pPr>
        <w:pStyle w:val="Opsommingtekens1"/>
      </w:pPr>
      <w:r w:rsidRPr="00755B5C">
        <w:t xml:space="preserve">(bij Gebied): </w:t>
      </w:r>
      <w:r w:rsidRPr="005D6282">
        <w:t>geometrie is van type Surface of MultiSurface</w:t>
      </w:r>
      <w:r>
        <w:t>;</w:t>
      </w:r>
    </w:p>
    <w:p w14:paraId="51D8B90E" w14:textId="475AF183" w:rsidR="00261373" w:rsidRDefault="00624D76" w:rsidP="007043B1">
      <w:pPr>
        <w:pStyle w:val="Opsommingtekens1"/>
      </w:pPr>
      <w:r w:rsidRPr="00BB6449">
        <w:t xml:space="preserve">(bij Lijn): </w:t>
      </w:r>
      <w:r w:rsidRPr="005D6282">
        <w:t>geometrie is van type Curve of MultiCurve</w:t>
      </w:r>
      <w:r>
        <w:t>;</w:t>
      </w:r>
    </w:p>
    <w:p w14:paraId="5034A4D8" w14:textId="432D0502" w:rsidR="00261373" w:rsidRDefault="00624D76" w:rsidP="004F4F63">
      <w:pPr>
        <w:pStyle w:val="Opsommingtekens1"/>
      </w:pPr>
      <w:r w:rsidRPr="00AF4512">
        <w:t xml:space="preserve">(bij Punt): </w:t>
      </w:r>
      <w:r w:rsidRPr="005D6282">
        <w:t>geometrie is van type Point of MultiPoint</w:t>
      </w:r>
      <w:r>
        <w:t>.</w:t>
      </w:r>
    </w:p>
    <w:p w14:paraId="13B3FEA1" w14:textId="2A19359D" w:rsidR="00391D78" w:rsidRPr="00F1426F" w:rsidRDefault="00053BE1" w:rsidP="00391D78">
      <w:pPr>
        <w:pStyle w:val="Kader"/>
      </w:pPr>
      <w:r>
        <w:rPr>
          <w:noProof/>
        </w:rPr>
        <mc:AlternateContent>
          <mc:Choice Requires="wps">
            <w:drawing>
              <wp:inline distT="0" distB="0" distL="0" distR="0" wp14:anchorId="242A88ED" wp14:editId="371E56B0">
                <wp:extent cx="5400040" cy="985631"/>
                <wp:effectExtent l="0" t="0" r="22860" b="22860"/>
                <wp:docPr id="1563920674" name="Tekstvak 156392067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AA1E74C" w14:textId="77777777" w:rsidR="00053BE1" w:rsidRDefault="00053BE1" w:rsidP="00053BE1">
                            <w:pPr>
                              <w:rPr>
                                <w:b/>
                                <w:bCs/>
                              </w:rPr>
                            </w:pPr>
                            <w:r>
                              <w:rPr>
                                <w:b/>
                                <w:bCs/>
                              </w:rPr>
                              <w:t>Werkafspraak</w:t>
                            </w:r>
                          </w:p>
                          <w:p w14:paraId="10334752" w14:textId="77777777" w:rsidR="00053BE1" w:rsidRDefault="00053BE1" w:rsidP="00053BE1">
                            <w:r w:rsidRPr="00CB5870">
                              <w:t>Tot anders is bepaald in een volgende versie van dit toepassingsprofiel dan wel in een nader bericht van de beheerder van de TPOD-Standaard geldt de volgende werkafspraak:</w:t>
                            </w:r>
                          </w:p>
                          <w:p w14:paraId="1A43E02B" w14:textId="77777777" w:rsidR="00053BE1" w:rsidRDefault="00053BE1" w:rsidP="00053BE1"/>
                          <w:p w14:paraId="38FBA11F" w14:textId="77777777" w:rsidR="00053BE1" w:rsidRPr="00B85351" w:rsidRDefault="00053BE1" w:rsidP="00053BE1">
                            <w:r>
                              <w:t xml:space="preserve">Gebruik het attribuut </w:t>
                            </w:r>
                            <w:r w:rsidRPr="00D9441C">
                              <w:rPr>
                                <w:i/>
                                <w:iCs/>
                              </w:rPr>
                              <w:t>hoogte</w:t>
                            </w:r>
                            <w:r>
                              <w:rPr>
                                <w:i/>
                                <w:iCs/>
                              </w:rPr>
                              <w:t xml:space="preserve"> </w:t>
                            </w:r>
                            <w:r>
                              <w:t>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2A88ED" id="Tekstvak 1563920674" o:spid="_x0000_s103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fslupLwIAAFkEAAAOAAAAAAAAAAAAAAAAAC4CAABkcnMv&#10;ZTJvRG9jLnhtbFBLAQItABQABgAIAAAAIQAt+CFs2gAAAAUBAAAPAAAAAAAAAAAAAAAAAIkEAABk&#10;cnMvZG93bnJldi54bWxQSwUGAAAAAAQABADzAAAAkAUAAAAA&#10;" filled="f" strokeweight=".5pt">
                <v:textbox style="mso-fit-shape-to-text:t">
                  <w:txbxContent>
                    <w:p w14:paraId="5AA1E74C" w14:textId="77777777" w:rsidR="00053BE1" w:rsidRDefault="00053BE1" w:rsidP="00053BE1">
                      <w:pPr>
                        <w:rPr>
                          <w:b/>
                          <w:bCs/>
                        </w:rPr>
                      </w:pPr>
                      <w:r>
                        <w:rPr>
                          <w:b/>
                          <w:bCs/>
                        </w:rPr>
                        <w:t>Werkafspraak</w:t>
                      </w:r>
                    </w:p>
                    <w:p w14:paraId="10334752" w14:textId="77777777" w:rsidR="00053BE1" w:rsidRDefault="00053BE1" w:rsidP="00053BE1">
                      <w:r w:rsidRPr="00CB5870">
                        <w:t>Tot anders is bepaald in een volgende versie van dit toepassingsprofiel dan wel in een nader bericht van de beheerder van de TPOD-Standaard geldt de volgende werkafspraak:</w:t>
                      </w:r>
                    </w:p>
                    <w:p w14:paraId="1A43E02B" w14:textId="77777777" w:rsidR="00053BE1" w:rsidRDefault="00053BE1" w:rsidP="00053BE1"/>
                    <w:p w14:paraId="38FBA11F" w14:textId="77777777" w:rsidR="00053BE1" w:rsidRPr="00B85351" w:rsidRDefault="00053BE1" w:rsidP="00053BE1">
                      <w:r>
                        <w:t xml:space="preserve">Gebruik het attribuut </w:t>
                      </w:r>
                      <w:r w:rsidRPr="00D9441C">
                        <w:rPr>
                          <w:i/>
                          <w:iCs/>
                        </w:rPr>
                        <w:t>hoogte</w:t>
                      </w:r>
                      <w:r>
                        <w:rPr>
                          <w:i/>
                          <w:iCs/>
                        </w:rPr>
                        <w:t xml:space="preserve"> </w:t>
                      </w:r>
                      <w:r>
                        <w:t>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4" Type="http://schemas.openxmlformats.org/officeDocument/2006/relationships/image" Target="media/image_1a035bd56365228c8d7352a9926395a2.png"/><Relationship Id="rId65"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