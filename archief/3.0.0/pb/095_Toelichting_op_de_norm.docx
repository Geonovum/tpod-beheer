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261373" w:rsidRPr="00F1426F" w:rsidRDefault="00624D76" w:rsidP="002F7B04">
      <w:pPr>
        <w:pStyle w:val="Kop4"/>
      </w:pPr>
      <w:r w:rsidRPr="00F1426F">
        <w:t>Toelichting op de norm</w:t>
      </w:r>
    </w:p>
    <w:p w14:paraId="64BB6B2B" w14:textId="7A982192" w:rsidR="00261373" w:rsidRPr="00F1426F" w:rsidRDefault="00624D76" w:rsidP="006C5F9B">
      <w:r w:rsidRPr="00F1426F">
        <w:t xml:space="preserve">Het attribuut </w:t>
      </w:r>
      <w:r w:rsidRPr="00F1426F">
        <w:rPr>
          <w:i/>
        </w:rPr>
        <w:t>identificatie</w:t>
      </w:r>
      <w:r w:rsidRPr="00F1426F">
        <w:t xml:space="preserve"> behoeft geen toelichting.</w:t>
      </w:r>
    </w:p>
    <w:p w14:paraId="410C39F6" w14:textId="050B4A3C" w:rsidR="00261373" w:rsidRPr="00F1426F" w:rsidRDefault="00261373" w:rsidP="006C5F9B"/>
    <w:p w14:paraId="2FC27DA4" w14:textId="6257C2FD" w:rsidR="00261373" w:rsidRDefault="00624D76"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Divisie, Tekstdeel en Locatie </w:t>
      </w:r>
      <w:r w:rsidRPr="00F1426F">
        <w:lastRenderedPageBreak/>
        <w:t xml:space="preserve">en geeft aan wat het werkingsgebied van de Divisie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63661458" w14:textId="77777777" w:rsidR="007302A5" w:rsidRDefault="007302A5" w:rsidP="006C5F9B"/>
    <w:p w14:paraId="43688A83" w14:textId="104B89ED" w:rsidR="007302A5" w:rsidRDefault="004F0876" w:rsidP="006C5F9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