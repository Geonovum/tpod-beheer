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4AAB" w14:textId="77777777" w:rsidR="00261373" w:rsidRPr="00F03DD9" w:rsidRDefault="00624D76" w:rsidP="00046669">
      <w:pPr>
        <w:pStyle w:val="Kop4"/>
      </w:pPr>
      <w:r w:rsidRPr="00F03DD9">
        <w:t>Toelichting op de toepassing</w:t>
      </w:r>
    </w:p>
    <w:p w14:paraId="3DBF4B8D" w14:textId="633A8A5E" w:rsidR="00261373" w:rsidRPr="00F03DD9" w:rsidRDefault="00624D76" w:rsidP="00046669">
      <w:r w:rsidRPr="00F03DD9">
        <w:t xml:space="preserve">Zoals in paragraaf </w:t>
      </w:r>
      <w:r w:rsidRPr="00863F41">
        <w:rPr>
          <w:rStyle w:val="Verwijzing"/>
        </w:rPr>
        <w:fldChar w:fldCharType="begin"/>
      </w:r>
      <w:r w:rsidRPr="00863F41">
        <w:rPr>
          <w:rStyle w:val="Verwijzing"/>
        </w:rPr>
        <w:instrText xml:space="preserve"> REF _Ref_4236ca562a18ce8bacaed87632705351_1  \n \h  \* MERGEFORMAT </w:instrText>
      </w:r>
      <w:r w:rsidRPr="00863F41">
        <w:rPr>
          <w:rStyle w:val="Verwijzing"/>
        </w:rPr>
      </w:r>
      <w:r w:rsidRPr="00863F41">
        <w:rPr>
          <w:rStyle w:val="Verwijzing"/>
        </w:rPr>
        <w:fldChar w:fldCharType="separate"/>
      </w:r>
      <w:r w:rsidR="00890AE1">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t xml:space="preserve"> Daarvoor wordt het objecttype SymbolisatieItem gebruikt.</w:t>
      </w:r>
    </w:p>
    <w:p w14:paraId="6EC23A5C" w14:textId="77777777" w:rsidR="00261373" w:rsidRPr="007B60F8" w:rsidRDefault="00624D76" w:rsidP="00046669">
      <w:r w:rsidRPr="00F03DD9">
        <w:t>Met SymbolisatieItem kan het bevoegd gezag een eigen, specifieke symbolisatie geven aan ActiviteitLocatieaanduiding, Normwaarde en (de verschillende typen) Gebiedsaanwijzing.</w:t>
      </w:r>
    </w:p>
    <w:p w14:paraId="2C45C8F8" w14:textId="3CFFB182" w:rsidR="00261373" w:rsidRPr="007B60F8" w:rsidRDefault="00624D76"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890AE1">
        <w:rPr>
          <w:rStyle w:val="Verwijzing"/>
        </w:rPr>
        <w:t>8.10</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890AE1">
        <w:rPr>
          <w:rStyle w:val="Verwijzing"/>
        </w:rPr>
        <w:t>8.11</w:t>
      </w:r>
      <w:r w:rsidRPr="00863F41">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