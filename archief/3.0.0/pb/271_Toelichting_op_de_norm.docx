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5BFFF" w14:textId="77777777" w:rsidR="00261373" w:rsidRPr="00F03DD9" w:rsidRDefault="00624D76" w:rsidP="00046669">
      <w:pPr>
        <w:pStyle w:val="Kop4"/>
      </w:pPr>
      <w:r w:rsidRPr="00F03DD9">
        <w:t>Toelichting op de norm</w:t>
      </w:r>
    </w:p>
    <w:p w14:paraId="4673A514" w14:textId="77777777" w:rsidR="00261373" w:rsidRPr="00F03DD9" w:rsidRDefault="00624D76"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5D90CB74" w14:textId="77777777" w:rsidR="00261373" w:rsidRDefault="00624D76"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p w14:paraId="7D66F46D" w14:textId="77777777" w:rsidR="000A6E30" w:rsidRDefault="000A6E30" w:rsidP="00046669"/>
    <w:p w14:paraId="6045D495" w14:textId="2A38EF5F" w:rsidR="000A6E30" w:rsidRPr="00F03DD9" w:rsidRDefault="000A6E30" w:rsidP="00046669">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_Ref_d32bff4db9d01a9bbda3b447f004ab84_1 \n \h </w:instrText>
      </w:r>
      <w:r>
        <w:fldChar w:fldCharType="separate"/>
      </w:r>
      <w:r w:rsidR="00890AE1">
        <w:t>8.13.2.1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