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E2BC1" w14:textId="77777777" w:rsidR="00261373" w:rsidRDefault="00624D76" w:rsidP="00DA44AF">
      <w:pPr>
        <w:pStyle w:val="Kop4"/>
      </w:pPr>
      <w:bookmarkStart w:id="379" w:name="_Ref_4d3ce944b9910c26e42f47c116163820_1"/>
      <w:r>
        <w:t>RegelingMetadata</w:t>
      </w:r>
      <w:bookmarkEnd w:id="379"/>
    </w:p>
    <w:p w14:paraId="5EA13CB7" w14:textId="77777777" w:rsidR="00261373" w:rsidRDefault="00624D76" w:rsidP="00E43714">
      <w:r w:rsidRPr="00F523DD">
        <w:t xml:space="preserve">De </w:t>
      </w:r>
      <w:r>
        <w:t>RegelingMetadata</w:t>
      </w:r>
      <w:r w:rsidRPr="00F523DD">
        <w:t xml:space="preserve"> leggen vast welke organisatie verantwoordelijk is voor de</w:t>
      </w:r>
      <w:r>
        <w:t xml:space="preserve"> regelingversie en bevatten gegevens om de regeling goed vindbaar te maken</w:t>
      </w:r>
      <w:r w:rsidRPr="00F523DD">
        <w:t xml:space="preserve">. </w:t>
      </w:r>
      <w:r>
        <w:t>In deze paragraaf zijn de RegelingMetadata beschreven die voor omgevingsdocumenten relevant zijn. D</w:t>
      </w:r>
      <w:r w:rsidRPr="00F523DD">
        <w:t xml:space="preserve">e </w:t>
      </w:r>
      <w:r>
        <w:t>RegelingMetadata</w:t>
      </w:r>
      <w:r w:rsidRPr="00F636DD">
        <w:t xml:space="preserve"> </w:t>
      </w:r>
      <w:r>
        <w:t>die bij een ontwerpbesluit worden aangeleverd zijn nagenoeg gelijk aan de RegelingMetadata die bij een definitief besluit worden aangeleverd</w:t>
      </w:r>
      <w:r w:rsidRPr="00F523DD">
        <w:t>. Aangegeven is of het gegeven verplicht of optioneel is en hoe vaak het moet c.q. kan voorkomen. Daarnaast is bij de meeste gegevens een toelichting gegeven: hoe werkt het</w:t>
      </w:r>
      <w:r>
        <w:t xml:space="preserve"> en</w:t>
      </w:r>
      <w:r w:rsidRPr="00F523DD">
        <w:t xml:space="preserve"> wat voor effect heeft het.</w:t>
      </w:r>
      <w:r>
        <w:t xml:space="preserve"> </w:t>
      </w:r>
      <w:r w:rsidRPr="004E5BB5">
        <w:t xml:space="preserve">Er is geen vaste, voorgeschreven volgorde voor de </w:t>
      </w:r>
      <w:r>
        <w:t>RegelingMetadata</w:t>
      </w:r>
      <w:r w:rsidRPr="004E5BB5">
        <w:t>.</w:t>
      </w:r>
    </w:p>
    <w:p w14:paraId="6AA31BC2" w14:textId="77777777" w:rsidR="00261373" w:rsidRDefault="00261373" w:rsidP="00E43714"/>
    <w:p w14:paraId="0E6CD52B" w14:textId="77777777" w:rsidR="00261373" w:rsidRPr="00073B3E" w:rsidRDefault="00624D76" w:rsidP="00E43714">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Verplicht gegeven. Komt 1 keer voor. Voorbeelden zijn omgevingsplan en waterschapsverordening.</w:t>
      </w:r>
    </w:p>
    <w:p w14:paraId="003A977C" w14:textId="77777777" w:rsidR="00261373" w:rsidRDefault="00624D76" w:rsidP="00E43714">
      <w:pPr>
        <w:pStyle w:val="Opsommingtekens1"/>
      </w:pPr>
      <w:r w:rsidRPr="00073B3E">
        <w:rPr>
          <w:i/>
          <w:iCs/>
        </w:rPr>
        <w:t>eindverantwoordelijke</w:t>
      </w:r>
      <w:r>
        <w:t>: (d</w:t>
      </w:r>
      <w:r w:rsidRPr="0061278F">
        <w:t xml:space="preserve">e </w:t>
      </w:r>
      <w:r>
        <w:t xml:space="preserve">identificatie van) </w:t>
      </w:r>
      <w:r w:rsidRPr="007824FA">
        <w:t xml:space="preserve">het openbaar lichaam </w:t>
      </w:r>
      <w:r>
        <w:t xml:space="preserve">dat </w:t>
      </w:r>
      <w:r w:rsidRPr="0061278F">
        <w:t xml:space="preserve">de wettelijke verantwoordelijkheid draagt voor de inhoud van </w:t>
      </w:r>
      <w:r>
        <w:t xml:space="preserve">de regeling.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62D220C0" w14:textId="77777777" w:rsidR="00261373" w:rsidRPr="00541BF1" w:rsidRDefault="00624D76" w:rsidP="00E43714">
      <w:pPr>
        <w:pStyle w:val="Opsommingtekens1"/>
        <w:rPr>
          <w:u w:val="single"/>
        </w:rPr>
      </w:pPr>
      <w:r w:rsidRPr="0030473D">
        <w:rPr>
          <w:i/>
          <w:iCs/>
        </w:rPr>
        <w:t>maker</w:t>
      </w:r>
      <w:r>
        <w:t xml:space="preserve">: </w:t>
      </w:r>
      <w:r w:rsidRPr="005F2D74">
        <w:t>(de identificatie van)</w:t>
      </w:r>
      <w:r>
        <w:t xml:space="preserve"> </w:t>
      </w:r>
      <w:r w:rsidRPr="007824FA">
        <w:t xml:space="preserve">het openbaar lichaam </w:t>
      </w:r>
      <w:r>
        <w:t xml:space="preserve">dat </w:t>
      </w:r>
      <w:r w:rsidRPr="00662987">
        <w:t xml:space="preserve">de eindverantwoordelijkheid draagt voor het creëren van de </w:t>
      </w:r>
      <w:r>
        <w:t xml:space="preserve">instrumentversie. Uit de STOP-waardelijsten voor gemeente, waterschap, provincie respectievelijk ministerie moet de juiste waarde gekozen worden. Verplicht gegeven. Komt 1 keer voor. Door dit gegeven </w:t>
      </w:r>
      <w:r w:rsidRPr="001132B9">
        <w:t>wordt in de voorzieningen de naam van de gemeente</w:t>
      </w:r>
      <w:r>
        <w:t>, het waterschap, de provincie of het ministerie</w:t>
      </w:r>
      <w:r w:rsidRPr="001132B9">
        <w:t xml:space="preserve"> getoond.</w:t>
      </w:r>
    </w:p>
    <w:p w14:paraId="323F4224" w14:textId="77777777" w:rsidR="00261373" w:rsidRPr="0030473D" w:rsidRDefault="00624D76" w:rsidP="00E43714">
      <w:pPr>
        <w:pStyle w:val="Opsommingtekens1"/>
        <w:rPr>
          <w:u w:val="single"/>
        </w:rPr>
      </w:pPr>
      <w:r w:rsidRPr="0030473D">
        <w:rPr>
          <w:i/>
          <w:iCs/>
        </w:rPr>
        <w:t>soortBestuursorgaan</w:t>
      </w:r>
      <w:r>
        <w:t>: d</w:t>
      </w:r>
      <w:r w:rsidRPr="004C2C51">
        <w:t xml:space="preserve">e typering van het bestuursorgaan dat verantwoordelijk is voor </w:t>
      </w:r>
      <w:r>
        <w:t>de</w:t>
      </w:r>
      <w:r w:rsidRPr="004C2C51">
        <w:t xml:space="preserve"> regeling.</w:t>
      </w:r>
      <w:r>
        <w:t xml:space="preserve"> Verplicht gegeven. Komt 1 keer voor. U</w:t>
      </w:r>
      <w:r w:rsidRPr="00BE7551">
        <w:t>it de STOP-waardelijst bestuursorgaan</w:t>
      </w:r>
      <w:r>
        <w:t xml:space="preserve"> moet de juiste waarde gekozen worden. Voorbeelden zijn gemeenteraad, algemeen bestuur en provinciale staten. In de RegelingMetadata moet gekozen worden voor het bestuursorgaan waaraan in de Omgevingswet de bevoegdheid tot het vaststellen van het omgevingsdocument is toegedeeld, ook als dat bestuursorgaan die bevoegdheid (gedeeltelijk) aan een ander bestuursorgaan heeft gedelegeerd.</w:t>
      </w:r>
    </w:p>
    <w:p w14:paraId="3FD91F84" w14:textId="117406DE" w:rsidR="00261373" w:rsidRDefault="00624D76" w:rsidP="00E43714">
      <w:pPr>
        <w:pStyle w:val="Opsommingtekens1"/>
      </w:pPr>
      <w:r w:rsidRPr="00094953">
        <w:rPr>
          <w:i/>
          <w:iCs/>
        </w:rPr>
        <w:t>officieleTitel</w:t>
      </w:r>
      <w:r>
        <w:t xml:space="preserve">: de titel van de regeling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De officiële titel moet gelijk zijn aan het RegelingOpschrift van de regeling.</w:t>
      </w:r>
    </w:p>
    <w:p w14:paraId="387346C2" w14:textId="0883C9A3" w:rsidR="00261373" w:rsidRDefault="00624D76" w:rsidP="00E43714">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element </w:t>
      </w:r>
      <w:r>
        <w:t>heeft</w:t>
      </w:r>
      <w:r w:rsidRPr="003807F2">
        <w:t>CiteertitelInformatie</w:t>
      </w:r>
      <w:r>
        <w:t>.</w:t>
      </w:r>
      <w:r w:rsidRPr="003807F2">
        <w:t xml:space="preserve"> </w:t>
      </w:r>
      <w:r w:rsidRPr="005A21A0">
        <w:t xml:space="preserve">Het 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gegeven isOfficieel de juiste waarde te kiezen. De citeertitel is officieel als deze in de regeling wordt vastgesteld; voor </w:t>
      </w:r>
      <w:r w:rsidRPr="00080CE5">
        <w:lastRenderedPageBreak/>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541BF1">
        <w:t>D</w:t>
      </w:r>
      <w:r>
        <w:t>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 en is dus officieel.</w:t>
      </w:r>
      <w:r>
        <w:br/>
        <w:t xml:space="preserve">Hoewel het bij veel omgevingsdocumenten niet voor de hand lijkt te liggen om een citeertitel toe te voegen omdat die hetzelfde zal zijn als de officiële titel, is dat wel wenselijk. In de DSO-viewer </w:t>
      </w:r>
      <w:r w:rsidRPr="00F831E7">
        <w:t xml:space="preserve">namelijk </w:t>
      </w:r>
      <w:r>
        <w:t xml:space="preserve">speelt </w:t>
      </w:r>
      <w:r w:rsidRPr="00761D26">
        <w:t xml:space="preserve">de ‘naam’ van het omgevingsdocument </w:t>
      </w:r>
      <w:r>
        <w:t xml:space="preserve">op verschillende plekken een rol: in de resultaat- en filterschermen na een zoekactie 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w:t>
      </w:r>
      <w:r w:rsidRPr="00B26948">
        <w:t>.</w:t>
      </w:r>
    </w:p>
    <w:p w14:paraId="5D7E8373" w14:textId="396E5CF0" w:rsidR="00261373" w:rsidRDefault="00624D76" w:rsidP="00E43714">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B3240A">
        <w:t>Verplicht gegeven</w:t>
      </w:r>
      <w:r>
        <w:t>.</w:t>
      </w:r>
      <w:r w:rsidRPr="00B3240A">
        <w:t xml:space="preserve"> </w:t>
      </w:r>
      <w:r>
        <w:t>K</w:t>
      </w:r>
      <w:r w:rsidRPr="003C5B39">
        <w:t xml:space="preserve">omt ten minste 1 keer voor. </w:t>
      </w:r>
      <w:r w:rsidRPr="000676A9">
        <w:t>Wordt geplaatst binnen het contain</w:t>
      </w:r>
      <w:r>
        <w:t>er</w:t>
      </w:r>
      <w:r w:rsidRPr="000676A9">
        <w:t>element onderwerpen, dat 1 of meer onderwerp-elementen bevat. Het containerelement onderwerpen is een verplicht element, dat 1 keer voorkomt.</w:t>
      </w:r>
      <w:r>
        <w:t xml:space="preserve"> 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p>
    <w:p w14:paraId="5985BB73" w14:textId="77777777" w:rsidR="00261373" w:rsidRDefault="00624D76" w:rsidP="00E43714">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 Het rechtsgebied speelt een rol bij het vindbaar maken en 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w:t>
      </w:r>
    </w:p>
    <w:p w14:paraId="7A752176" w14:textId="77777777" w:rsidR="00261373" w:rsidRDefault="00624D76" w:rsidP="00E43714">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H</w:t>
      </w:r>
      <w:r w:rsidRPr="00693388">
        <w:t xml:space="preserve">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p>
    <w:p w14:paraId="7A91A147" w14:textId="77777777" w:rsidR="00261373" w:rsidRDefault="00624D76" w:rsidP="00E43714">
      <w:pPr>
        <w:pStyle w:val="Opsommingtekens1"/>
      </w:pPr>
      <w:r w:rsidRPr="00FE79C4">
        <w:rPr>
          <w:i/>
          <w:iCs/>
        </w:rPr>
        <w:t>opvolgerVan</w:t>
      </w:r>
      <w:r>
        <w:t xml:space="preserve">: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 OpvolgerVan komt alleen voor wanneer de regeling een andere regeling daadwerkelijk opvolgt. Het komt alleen voor wanneer de oorspronkelijke regeling wordt ingetrokken en vervangen door een nieuwe regeling en alleen bij een regeling behorend bij een definitief besluit, niet bij een regeling </w:t>
      </w:r>
      <w:r>
        <w:lastRenderedPageBreak/>
        <w:t>behorend bij een ontwerpbesluit. Een voorbeeld is een provincie die aanvankelijk een omgevingsvisie genaamd ‘Prachtig Provincieland’ had en deze na verloop van een aantal jaren intrekt en een nieuwe omgevingsvisie instelt genaamd ‘Provincieland economisch voorop’. Bij de nieuwe omgevingsvisie ‘Provincieland economisch voorop’ wordt met opvolgerVan verwezen naar (de identificatie van) de ingetrokken omgevingsvisie ‘Prachtig Provincieland’. Door het aangeven van deze opvolg-relatie is het mogelijk om bij een tijdreis vanuit de nieuwe regeling de ingetrokken regeling als voorganger te tonen.</w:t>
      </w:r>
    </w:p>
    <w:p w14:paraId="3FE512E9" w14:textId="77777777" w:rsidR="00261373" w:rsidRDefault="00624D76" w:rsidP="00E43714">
      <w:pPr>
        <w:pStyle w:val="Opsommingtekens1"/>
      </w:pPr>
      <w:r w:rsidRPr="00073B3E">
        <w:rPr>
          <w:i/>
          <w:iCs/>
        </w:rPr>
        <w:t>grondslag</w:t>
      </w:r>
      <w:r>
        <w:t xml:space="preserve">: </w:t>
      </w:r>
      <w:r w:rsidRPr="00815E67">
        <w:t xml:space="preserve">de machineleesbare verwijzing naar een juridische bron die de wettelijke grondslag van </w:t>
      </w:r>
      <w:r>
        <w:t xml:space="preserve">het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t>De grondslag ziet er -in STOP-XML- uit als in onderstaande afbeelding. De uri is een Juriconnect 1.3.1-verwijzing. Zie daarvoor ook de ‘</w:t>
      </w:r>
      <w:r w:rsidRPr="00110545">
        <w:t>Juriconnect-standaard voor identificatie van en verwijzing naar wet- en regelgeving</w:t>
      </w:r>
      <w:r>
        <w:t xml:space="preserve">’. Wanneer verwezen wordt naar een artikel in een wet die in werking is getreden, kan de uri eenvoudig gegenereerd worden door op wetten.overheid.nl naar het betreffende artikel te gaan en daar met behulp van de linktool een link naar de </w:t>
      </w:r>
      <w:r w:rsidRPr="00E82196">
        <w:t>meest recente versie zonder geldigheidsdatum</w:t>
      </w:r>
      <w:r>
        <w:t xml:space="preserve"> te genereren en die te kopiëren.</w:t>
      </w:r>
    </w:p>
    <w:p w14:paraId="521340B2" w14:textId="77777777" w:rsidR="00261373" w:rsidRDefault="00624D76" w:rsidP="00E43714">
      <w:pPr>
        <w:pStyle w:val="Figuur"/>
      </w:pPr>
      <w:r>
        <w:rPr>
          <w:noProof/>
        </w:rPr>
        <w:drawing>
          <wp:inline distT="0" distB="0" distL="0" distR="0" wp14:anchorId="3416D405" wp14:editId="6AD0A4D9">
            <wp:extent cx="4467860" cy="1476375"/>
            <wp:effectExtent l="0" t="0" r="8890" b="9525"/>
            <wp:docPr id="953394676" name="Afbeelding 95339467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47A5D484" w14:textId="77777777" w:rsidR="00261373" w:rsidRDefault="00624D76" w:rsidP="00E43714">
      <w:pPr>
        <w:pStyle w:val="Figuurbijschrift"/>
      </w:pPr>
      <w:r w:rsidRPr="005C5500">
        <w:t>Voorbeeld van de grondslag voor</w:t>
      </w:r>
      <w:r>
        <w:t xml:space="preserve"> het omgevingsplan</w:t>
      </w:r>
    </w:p>
    <w:p w14:paraId="3FD69C5A" w14:textId="77777777" w:rsidR="00261373" w:rsidRDefault="00624D76" w:rsidP="00E43714">
      <w:r w:rsidRPr="008D44A8">
        <w:t>STOP kent naast de hier</w:t>
      </w:r>
      <w:r>
        <w:t>voor</w:t>
      </w:r>
      <w:r w:rsidRPr="008D44A8">
        <w:t xml:space="preserve"> genoemde </w:t>
      </w:r>
      <w:r>
        <w:t>RegelingMetadata</w:t>
      </w:r>
      <w:r w:rsidRPr="008D44A8">
        <w:t xml:space="preserve"> ook nog de metadata afkorting</w:t>
      </w:r>
      <w:r>
        <w:t xml:space="preserve">, voorkeursafkorting </w:t>
      </w:r>
      <w:r w:rsidRPr="008D44A8">
        <w:t xml:space="preserve">en alternatieveTitel. </w:t>
      </w:r>
      <w:r w:rsidRPr="00CD3A6A">
        <w:t xml:space="preserve">Geadviseerd wordt om </w:t>
      </w:r>
      <w:r w:rsidRPr="008D44A8">
        <w:t xml:space="preserve">deze metadata bij </w:t>
      </w:r>
      <w:r>
        <w:t>omgevingsdocumenten</w:t>
      </w:r>
      <w:r w:rsidRPr="008D44A8">
        <w:t xml:space="preserve"> </w:t>
      </w:r>
      <w:r>
        <w:t>niet te gebruiken</w:t>
      </w:r>
      <w:r w:rsidRPr="008D44A8">
        <w:t>.</w:t>
      </w:r>
      <w:r>
        <w:t xml:space="preserve"> </w:t>
      </w:r>
      <w:r w:rsidRPr="005460CA">
        <w:t xml:space="preserve">Ze worden </w:t>
      </w:r>
      <w:r>
        <w:t xml:space="preserve">daarom </w:t>
      </w:r>
      <w:r w:rsidRPr="005460CA">
        <w:t>niet verder besproken.</w:t>
      </w:r>
    </w:p>
    <w:p w14:paraId="2CDD47CB" w14:textId="3BC95770" w:rsidR="00261373" w:rsidRPr="00771B13" w:rsidRDefault="00624D76" w:rsidP="004E731F">
      <w:pPr>
        <w:pStyle w:val="Kader"/>
      </w:pPr>
      <w:r w:rsidRPr="00B26823">
        <w:rPr>
          <w:noProof/>
        </w:rPr>
        <mc:AlternateContent>
          <mc:Choice Requires="wps">
            <w:drawing>
              <wp:inline distT="0" distB="0" distL="0" distR="0" wp14:anchorId="362C3177" wp14:editId="69CE1B34">
                <wp:extent cx="5400040" cy="985631"/>
                <wp:effectExtent l="0" t="0" r="22860" b="22860"/>
                <wp:docPr id="1236703233" name="Tekstvak 123670323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4C59A3F" w14:textId="77777777" w:rsidR="00261373" w:rsidRPr="009A08A2" w:rsidRDefault="00624D76" w:rsidP="004E731F">
                            <w:pPr>
                              <w:rPr>
                                <w:b/>
                                <w:bCs/>
                              </w:rPr>
                            </w:pPr>
                            <w:r>
                              <w:rPr>
                                <w:b/>
                                <w:bCs/>
                              </w:rPr>
                              <w:t>Waarschuwing t</w:t>
                            </w:r>
                            <w:r w:rsidRPr="009A08A2">
                              <w:rPr>
                                <w:b/>
                                <w:bCs/>
                              </w:rPr>
                              <w:t xml:space="preserve">oekomstige </w:t>
                            </w:r>
                            <w:r>
                              <w:rPr>
                                <w:b/>
                                <w:bCs/>
                              </w:rPr>
                              <w:t>wijziging TPOD-standaard</w:t>
                            </w:r>
                          </w:p>
                          <w:p w14:paraId="4BBB2D4A" w14:textId="77777777" w:rsidR="00261373" w:rsidRDefault="00624D76"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2C3177" id="Tekstvak 1236703233" o:spid="_x0000_s104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3K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B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xgtyjACAABaBAAADgAAAAAAAAAAAAAAAAAuAgAAZHJz&#10;L2Uyb0RvYy54bWxQSwECLQAUAAYACAAAACEALfghbNoAAAAFAQAADwAAAAAAAAAAAAAAAACKBAAA&#10;ZHJzL2Rvd25yZXYueG1sUEsFBgAAAAAEAAQA8wAAAJEFAAAAAA==&#10;" filled="f" strokeweight=".5pt">
                <v:textbox style="mso-fit-shape-to-text:t">
                  <w:txbxContent>
                    <w:p w14:paraId="24C59A3F" w14:textId="77777777" w:rsidR="00261373" w:rsidRPr="009A08A2" w:rsidRDefault="00624D76" w:rsidP="004E731F">
                      <w:pPr>
                        <w:rPr>
                          <w:b/>
                          <w:bCs/>
                        </w:rPr>
                      </w:pPr>
                      <w:r>
                        <w:rPr>
                          <w:b/>
                          <w:bCs/>
                        </w:rPr>
                        <w:t>Waarschuwing t</w:t>
                      </w:r>
                      <w:r w:rsidRPr="009A08A2">
                        <w:rPr>
                          <w:b/>
                          <w:bCs/>
                        </w:rPr>
                        <w:t xml:space="preserve">oekomstige </w:t>
                      </w:r>
                      <w:r>
                        <w:rPr>
                          <w:b/>
                          <w:bCs/>
                        </w:rPr>
                        <w:t>wijziging TPOD-standaard</w:t>
                      </w:r>
                    </w:p>
                    <w:p w14:paraId="4BBB2D4A" w14:textId="77777777" w:rsidR="00261373" w:rsidRDefault="00624D76"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6"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