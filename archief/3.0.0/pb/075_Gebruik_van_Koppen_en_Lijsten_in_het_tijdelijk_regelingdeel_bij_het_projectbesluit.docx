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239295E8" w:rsidR="00261373" w:rsidRDefault="00624D76" w:rsidP="00713915">
      <w:pPr>
        <w:pStyle w:val="Kop4"/>
        <w:rPr>
          <w:noProof/>
        </w:rPr>
      </w:pPr>
      <w:bookmarkStart w:id="140" w:name="_Ref_c496ccce09ca2d6c6fc089c633a897bb_1"/>
      <w:r>
        <w:rPr>
          <w:noProof/>
        </w:rPr>
        <w:t>Gebruik van Koppen en Lijsten</w:t>
      </w:r>
      <w:r w:rsidRPr="000E40D3">
        <w:rPr>
          <w:noProof/>
        </w:rPr>
        <w:t xml:space="preserve"> </w:t>
      </w:r>
      <w:r>
        <w:rPr>
          <w:noProof/>
        </w:rPr>
        <w:t xml:space="preserve">in </w:t>
      </w:r>
      <w:bookmarkEnd w:id="140"/>
      <w:r w:rsidR="00943F11">
        <w:rPr>
          <w:noProof/>
        </w:rPr>
        <w:t xml:space="preserve">het tijdelijk regelingdeel </w:t>
      </w:r>
      <w:r w:rsidR="009F5880" w:rsidRPr="009F5880">
        <w:rPr>
          <w:noProof/>
        </w:rPr>
        <w:t xml:space="preserve">bij </w:t>
      </w:r>
      <w:r w:rsidR="00943F11">
        <w:rPr>
          <w:noProof/>
        </w:rPr>
        <w:t>het projectbesluit</w:t>
      </w:r>
    </w:p>
    <w:p w14:paraId="23A3786B" w14:textId="77777777" w:rsidR="00261373" w:rsidRPr="00FC2357" w:rsidRDefault="00261373" w:rsidP="00713915"/>
    <w:p w14:paraId="514F5CE3" w14:textId="58CB14E8" w:rsidR="00261373" w:rsidRDefault="00624D76"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00943F11" w:rsidRPr="00943F11">
        <w:t xml:space="preserve">het tijdelijk regelingdeel </w:t>
      </w:r>
      <w:r w:rsidR="009F5880" w:rsidRPr="009F5880">
        <w:t xml:space="preserve">bij </w:t>
      </w:r>
      <w:r w:rsidR="00943F11" w:rsidRPr="00943F11">
        <w:t>het projectbesluit</w:t>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r w:rsidR="00943F11" w:rsidRPr="00943F11">
        <w:t xml:space="preserve">het tijdelijk regelingdeel </w:t>
      </w:r>
      <w:r w:rsidR="009F5880" w:rsidRPr="009F5880">
        <w:t xml:space="preserve">bij </w:t>
      </w:r>
      <w:r w:rsidR="00943F11" w:rsidRPr="00943F11">
        <w:t>het projectbesluit</w:t>
      </w:r>
      <w:r>
        <w:t>.</w:t>
      </w:r>
    </w:p>
    <w:p w14:paraId="6CAB5D42" w14:textId="77777777" w:rsidR="00261373" w:rsidRDefault="00261373" w:rsidP="00713915"/>
    <w:p w14:paraId="0525A34B" w14:textId="41D32FBF" w:rsidR="00261373" w:rsidRPr="007B60F8" w:rsidRDefault="00624D76" w:rsidP="00713915">
      <w:r>
        <w:t xml:space="preserve">In paragraaf </w:t>
      </w:r>
      <w:r w:rsidRPr="00863F41">
        <w:rPr>
          <w:rStyle w:val="Verwijzing"/>
        </w:rPr>
        <w:fldChar w:fldCharType="begin"/>
      </w:r>
      <w:r w:rsidRPr="00863F41">
        <w:rPr>
          <w:rStyle w:val="Verwijzing"/>
        </w:rPr>
        <w:instrText xml:space="preserve"> REF _Ref_2e2971644062c872165288e8a2824a1f_1 \r \h </w:instrText>
      </w:r>
      <w:r w:rsidRPr="00863F41">
        <w:rPr>
          <w:rStyle w:val="Verwijzing"/>
        </w:rPr>
      </w:r>
      <w:r w:rsidRPr="00863F41">
        <w:rPr>
          <w:rStyle w:val="Verwijzing"/>
        </w:rPr>
        <w:fldChar w:fldCharType="separate"/>
      </w:r>
      <w:r w:rsidR="00890AE1">
        <w:rPr>
          <w:rStyle w:val="Verwijzing"/>
        </w:rPr>
        <w:t>5.3.2.1</w:t>
      </w:r>
      <w:r w:rsidRPr="00863F41">
        <w:rPr>
          <w:rStyle w:val="Verwijzing"/>
        </w:rPr>
        <w:fldChar w:fldCharType="end"/>
      </w:r>
      <w:r>
        <w:t xml:space="preserve"> is de norm voor de toepassing van Koppen en Lijsten in </w:t>
      </w:r>
      <w:r w:rsidR="00943F11" w:rsidRPr="00943F11">
        <w:t xml:space="preserve">het tijdelijk regelingdeel </w:t>
      </w:r>
      <w:r w:rsidR="009F5880" w:rsidRPr="009F5880">
        <w:t xml:space="preserve">bij </w:t>
      </w:r>
      <w:r w:rsidR="00943F11" w:rsidRPr="00943F11">
        <w:t>het projectbesluit</w:t>
      </w:r>
      <w:r>
        <w:t xml:space="preserve"> vastgelegd. Paragraaf </w:t>
      </w:r>
      <w:r w:rsidRPr="00863F41">
        <w:rPr>
          <w:rStyle w:val="Verwijzing"/>
        </w:rPr>
        <w:fldChar w:fldCharType="begin"/>
      </w:r>
      <w:r w:rsidRPr="00863F41">
        <w:rPr>
          <w:rStyle w:val="Verwijzing"/>
        </w:rPr>
        <w:instrText xml:space="preserve"> REF _Ref_408b038992579232388d6da099395f52_1 \r \h </w:instrText>
      </w:r>
      <w:r w:rsidRPr="00863F41">
        <w:rPr>
          <w:rStyle w:val="Verwijzing"/>
        </w:rPr>
      </w:r>
      <w:r w:rsidRPr="00863F41">
        <w:rPr>
          <w:rStyle w:val="Verwijzing"/>
        </w:rPr>
        <w:fldChar w:fldCharType="separate"/>
      </w:r>
      <w:r w:rsidR="00890AE1">
        <w:rPr>
          <w:rStyle w:val="Verwijzing"/>
        </w:rPr>
        <w:t>5.3.2.2</w:t>
      </w:r>
      <w:r w:rsidRPr="00863F41">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