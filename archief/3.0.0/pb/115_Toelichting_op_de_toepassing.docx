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r w:rsidRPr="00F1426F">
        <w:t>Toelichting</w:t>
      </w:r>
      <w:r w:rsidR="00827453" w:rsidRPr="00F1426F">
        <w:t xml:space="preserve"> op de toepassing</w:t>
      </w:r>
    </w:p>
    <w:p w14:paraId="347A2D31" w14:textId="2455B038" w:rsidR="001A0094" w:rsidRPr="00F1426F" w:rsidRDefault="001A0094" w:rsidP="002F7B04">
      <w:r w:rsidRPr="00F1426F">
        <w:t xml:space="preserve">Het </w:t>
      </w:r>
      <w:r>
        <w:t>OW-object</w:t>
      </w:r>
      <w:r w:rsidRPr="00F1426F">
        <w:t xml:space="preserve"> Locatie </w:t>
      </w:r>
      <w:r w:rsidR="008B670A" w:rsidRPr="00F1426F">
        <w:t xml:space="preserve">geeft aan waar een Juridische regel </w:t>
      </w:r>
      <w:r w:rsidRPr="00F1426F">
        <w:t xml:space="preserve">of Tekstdeel </w:t>
      </w:r>
      <w:r w:rsidR="008B670A" w:rsidRPr="00F1426F">
        <w:t xml:space="preserve">en de </w:t>
      </w:r>
      <w:r w:rsidRPr="00F1426F">
        <w:t>domeinspecifieke</w:t>
      </w:r>
      <w:r w:rsidRPr="00F1426F" w:rsidDel="003F3858">
        <w:t xml:space="preserve"> </w:t>
      </w:r>
      <w:r w:rsidR="008B670A" w:rsidRPr="00F1426F">
        <w:t>annotaties Activiteit, Omgevingswaarde</w:t>
      </w:r>
      <w:r w:rsidRPr="00F1426F">
        <w:t>,</w:t>
      </w:r>
      <w:r w:rsidR="008B670A" w:rsidRPr="00F1426F">
        <w:t xml:space="preserve"> Omgevingsnorm</w:t>
      </w:r>
      <w:r w:rsidRPr="00F1426F">
        <w:t xml:space="preserve">, de verschillende typen Gebiedsaanwijzing en de bijbehorende waarden </w:t>
      </w:r>
      <w:r w:rsidR="008B670A" w:rsidRPr="00F1426F">
        <w:t>van toepassing zijn.</w:t>
      </w:r>
      <w:r w:rsidRPr="00F1426F">
        <w:t xml:space="preserve">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380F1AF3" w:rsidR="0008613F" w:rsidRPr="00F1426F" w:rsidRDefault="0008613F" w:rsidP="002F7B04">
      <w:r w:rsidRPr="00F1426F">
        <w:t xml:space="preserve">Locatie heeft </w:t>
      </w:r>
      <w:r>
        <w:t>zeven</w:t>
      </w:r>
      <w:r w:rsidRPr="00F1426F">
        <w:t xml:space="preserve"> verschijningsvormen: Gebied</w:t>
      </w:r>
      <w:r w:rsidR="00012436" w:rsidRPr="00F1426F">
        <w:t>,</w:t>
      </w:r>
      <w:r w:rsidRPr="00F1426F">
        <w:t xml:space="preserve"> Gebiedengroep</w:t>
      </w:r>
      <w:r w:rsidR="00012436" w:rsidRPr="00F1426F">
        <w:t>, Lijn, Lijnengroep</w:t>
      </w:r>
      <w:r w:rsidR="00573D3C" w:rsidRPr="00F1426F">
        <w:t>, Punt</w:t>
      </w:r>
      <w:r>
        <w:t>,</w:t>
      </w:r>
      <w:r w:rsidR="00573D3C" w:rsidRPr="00F1426F">
        <w:t xml:space="preserve"> Puntengroep</w:t>
      </w:r>
      <w:r>
        <w:t xml:space="preserve"> en Ambtsgebied</w:t>
      </w:r>
      <w:r w:rsidRPr="00F1426F">
        <w:t>. O</w:t>
      </w:r>
      <w:r w:rsidR="004F5212" w:rsidRPr="00F1426F">
        <w:t xml:space="preserve">ptioneel </w:t>
      </w:r>
      <w:r w:rsidRPr="00F1426F">
        <w:t xml:space="preserve">kan </w:t>
      </w:r>
      <w:r w:rsidR="004F5212" w:rsidRPr="00F1426F">
        <w:t xml:space="preserve">de hoogteligging van </w:t>
      </w:r>
      <w:r w:rsidRPr="00F1426F">
        <w:t xml:space="preserve">het Gebied, </w:t>
      </w:r>
      <w:r w:rsidR="004F5212" w:rsidRPr="00F1426F">
        <w:t xml:space="preserve">de </w:t>
      </w:r>
      <w:r w:rsidRPr="00F1426F">
        <w:t>Lijn</w:t>
      </w:r>
      <w:r w:rsidR="004F5212" w:rsidRPr="00F1426F">
        <w:t xml:space="preserve"> of de </w:t>
      </w:r>
      <w:r w:rsidRPr="00F1426F">
        <w:t>Punt</w:t>
      </w:r>
      <w:r w:rsidR="004F5212" w:rsidRPr="00F1426F">
        <w:t xml:space="preserve"> worden vastgelegd. </w:t>
      </w:r>
      <w:r w:rsidRPr="00F1426F">
        <w:t xml:space="preserve">Toegestane geometrieën bij een </w:t>
      </w:r>
      <w:r w:rsidR="00E2474B" w:rsidRPr="00F1426F">
        <w:t>Gebied</w:t>
      </w:r>
      <w:r w:rsidRPr="00F1426F">
        <w:t xml:space="preserve">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w:t>
      </w:r>
      <w:r w:rsidR="00230F75" w:rsidRPr="00F1426F">
        <w:t xml:space="preserve"> en</w:t>
      </w:r>
      <w:r w:rsidRPr="00F1426F">
        <w:t xml:space="preserve"> Multivlak</w:t>
      </w:r>
      <w:r>
        <w:t>);</w:t>
      </w:r>
      <w:r w:rsidR="00AA10F5"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w:t>
      </w:r>
      <w:r w:rsidR="002B4423" w:rsidRPr="00F1426F">
        <w:t xml:space="preserve"> en Lijn</w:t>
      </w:r>
      <w:r w:rsidRPr="00F1426F">
        <w:t xml:space="preserve"> als Geometrie zoveel mogelijk te vermijden omdat bij raadplegen in een viewer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Pr="00F1426F">
        <w:t xml:space="preserve">met </w:t>
      </w:r>
      <w:r w:rsidR="00187196" w:rsidRPr="00F1426F">
        <w:t xml:space="preserve">eenzelfde </w:t>
      </w:r>
      <w:r w:rsidRPr="00F1426F">
        <w:t xml:space="preserve">annotatie oftewel </w:t>
      </w:r>
      <w:r>
        <w:t>OW-object</w:t>
      </w:r>
      <w:r w:rsidRPr="00F1426F">
        <w:t xml:space="preserve"> </w:t>
      </w:r>
      <w:r w:rsidR="00C2255E" w:rsidRPr="00F1426F">
        <w:t>als</w:t>
      </w:r>
      <w:r w:rsidR="00187196" w:rsidRPr="00F1426F">
        <w:t xml:space="preserve"> voor </w:t>
      </w:r>
      <w:r w:rsidRPr="00F1426F">
        <w:t xml:space="preserve">Locaties met </w:t>
      </w:r>
      <w:r w:rsidR="00187196" w:rsidRPr="00F1426F">
        <w:t xml:space="preserve">verschillende annotaties c.q. </w:t>
      </w:r>
      <w:r>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Pr="00F1426F">
        <w:t xml:space="preserve"> De figuren laten mogelijke toepassingen in het omgevingsplan zien, maar zijn bedoeld om generiek voor omgevingsdocumenten het principe te illustreren.</w:t>
      </w:r>
    </w:p>
    <w:p w14:paraId="0A6D645B" w14:textId="79BAA142" w:rsidR="00261373" w:rsidRPr="00F1426F" w:rsidRDefault="00FA448E" w:rsidP="001E181F">
      <w:pPr>
        <w:pStyle w:val="Figuur"/>
      </w:pPr>
      <w:r>
        <w:rPr>
          <w:noProof/>
        </w:rPr>
        <w:lastRenderedPageBreak/>
        <w:drawing>
          <wp:inline distT="0" distB="0" distL="0" distR="0" wp14:anchorId="07C949E1" wp14:editId="29DA64BF">
            <wp:extent cx="4525654" cy="5514975"/>
            <wp:effectExtent l="0" t="0" r="8255" b="0"/>
            <wp:docPr id="1828312489" name="Afbeelding 1828312489" descr="Afbeelding met veel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489" name="Afbeelding 3" descr="Afbeelding met veelhoek&#10;&#10;Automatisch gegenereerde beschrijving"/>
                    <pic:cNvPicPr/>
                  </pic:nvPicPr>
                  <pic:blipFill>
                    <a:blip r:embed="rId63"/>
                    <a:stretch>
                      <a:fillRect/>
                    </a:stretch>
                  </pic:blipFill>
                  <pic:spPr>
                    <a:xfrm>
                      <a:off x="0" y="0"/>
                      <a:ext cx="4528518" cy="5518465"/>
                    </a:xfrm>
                    <a:prstGeom prst="rect">
                      <a:avLst/>
                    </a:prstGeom>
                  </pic:spPr>
                </pic:pic>
              </a:graphicData>
            </a:graphic>
          </wp:inline>
        </w:drawing>
      </w:r>
    </w:p>
    <w:p w14:paraId="25123B15" w14:textId="26844A4B" w:rsidR="00261373" w:rsidRPr="00F1426F" w:rsidRDefault="00624D76" w:rsidP="002F7B04">
      <w:pPr>
        <w:pStyle w:val="Figuurbijschrift"/>
      </w:pPr>
      <w:r w:rsidRPr="00F1426F">
        <w:t>Voorbeelden van stapeling van Locaties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63"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