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5858E" w14:textId="77777777" w:rsidR="00261373" w:rsidRDefault="00624D76" w:rsidP="00205F40">
      <w:pPr>
        <w:pStyle w:val="Kop4"/>
      </w:pPr>
      <w:r w:rsidRPr="002E7182">
        <w:t>Aanbevelingen voor Locatie, noemer en naam GIO bij annoteren met</w:t>
      </w:r>
      <w:r>
        <w:t xml:space="preserve"> Gebiedsaanwijzing</w:t>
      </w:r>
    </w:p>
    <w:p w14:paraId="2F0187EE" w14:textId="77777777" w:rsidR="00261373" w:rsidRDefault="00624D76" w:rsidP="00CA1F22">
      <w:r>
        <w:t xml:space="preserve">Een Gebiedsaanwijzing wordt aan de bijbehorende Locatie gekoppeld. De locaties verwijzen steeds naar één Geometrie, </w:t>
      </w:r>
      <w:r w:rsidRPr="00D57F1B">
        <w:t>dit kan een Surface (vlak) maar ook een MultiSurface (multivlak) zijn</w:t>
      </w:r>
      <w:r>
        <w:t xml:space="preserve">. </w:t>
      </w:r>
      <w:r w:rsidRPr="008A1619">
        <w:t>Aanbevelingen voor het gebruik van Locatie, noemer en naam GIO</w:t>
      </w:r>
      <w:r>
        <w:t>:</w:t>
      </w:r>
    </w:p>
    <w:p w14:paraId="68C88C4D" w14:textId="77777777" w:rsidR="00261373" w:rsidRDefault="00624D76" w:rsidP="00F4405F">
      <w:pPr>
        <w:pStyle w:val="Opsommingtekens1"/>
      </w:pPr>
      <w:r>
        <w:t>de Locatie is een Gebiedengroep;</w:t>
      </w:r>
    </w:p>
    <w:p w14:paraId="70BB53D1" w14:textId="77777777" w:rsidR="00261373" w:rsidRDefault="00624D76" w:rsidP="00D168A4">
      <w:pPr>
        <w:pStyle w:val="Opsommingtekens1"/>
      </w:pPr>
      <w:r>
        <w:t>de Locatie heeft een noemer;</w:t>
      </w:r>
    </w:p>
    <w:p w14:paraId="5D8B5DB4" w14:textId="77777777" w:rsidR="00261373" w:rsidRDefault="00624D76" w:rsidP="00D168A4">
      <w:pPr>
        <w:pStyle w:val="Opsommingtekens1"/>
      </w:pPr>
      <w:r>
        <w:t>de naam van de Gebiedsaanwijzing is hetzelfde als de naam van het GIO;</w:t>
      </w:r>
    </w:p>
    <w:p w14:paraId="4696A811" w14:textId="77777777" w:rsidR="00261373" w:rsidRDefault="00624D76" w:rsidP="00A9051F">
      <w:pPr>
        <w:pStyle w:val="Opsommingtekens1"/>
      </w:pPr>
      <w:r w:rsidRPr="00C84792">
        <w:t xml:space="preserve">de naam van de Gebiedsaanwijzing </w:t>
      </w:r>
      <w:r>
        <w:t xml:space="preserve">(en daarmee ook van het GIO) </w:t>
      </w:r>
      <w:r w:rsidRPr="00C84792">
        <w:t>moet in de tekst van de regel voorkomen;</w:t>
      </w:r>
    </w:p>
    <w:p w14:paraId="1CBA80AD" w14:textId="77777777" w:rsidR="00261373" w:rsidRPr="002E7182" w:rsidRDefault="00624D76" w:rsidP="00F4405F">
      <w:pPr>
        <w:pStyle w:val="Opsommingtekens1"/>
      </w:pPr>
      <w:r>
        <w:t>de noemer van de Locatie is hetzelfde als de naam van de Gebiedsaanwijzing.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