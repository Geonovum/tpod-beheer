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261373" w:rsidRPr="00F03DD9" w:rsidRDefault="00624D76" w:rsidP="00046669">
      <w:pPr>
        <w:pStyle w:val="Kop4"/>
      </w:pPr>
      <w:bookmarkStart w:id="205" w:name="_Ref_9928a85a2d736c012f0e697a290f6152_1"/>
      <w:r w:rsidRPr="00F03DD9">
        <w:t>Toelichting op de norm</w:t>
      </w:r>
      <w:bookmarkEnd w:id="205"/>
    </w:p>
    <w:p w14:paraId="399F58AE" w14:textId="30DBA338" w:rsidR="00261373" w:rsidRPr="007B60F8" w:rsidRDefault="00624D76"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261373" w:rsidRDefault="00624D76"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4FEE2396" w14:textId="0CC6E04A" w:rsidR="00EC3FA1" w:rsidRPr="00F03DD9" w:rsidRDefault="004E4FE7" w:rsidP="00EC3FA1">
      <w:pPr>
        <w:pStyle w:val="Kader"/>
      </w:pPr>
      <w:r w:rsidRPr="00B26823">
        <w:rPr>
          <w:noProof/>
        </w:rPr>
        <w:lastRenderedPageBreak/>
        <mc:AlternateContent>
          <mc:Choice Requires="wps">
            <w:drawing>
              <wp:inline distT="0" distB="0" distL="0" distR="0" wp14:anchorId="449724AA" wp14:editId="405D2010">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4542139B" w14:textId="77777777" w:rsidR="004E4FE7" w:rsidRPr="00694434" w:rsidRDefault="004E4FE7" w:rsidP="004E4FE7">
                            <w:pPr>
                              <w:rPr>
                                <w:b/>
                                <w:bCs/>
                              </w:rPr>
                            </w:pPr>
                            <w:r>
                              <w:rPr>
                                <w:b/>
                                <w:bCs/>
                              </w:rPr>
                              <w:t>Toelichting op werkafspraak</w:t>
                            </w:r>
                          </w:p>
                          <w:p w14:paraId="12F706D7" w14:textId="77777777" w:rsidR="004E4FE7" w:rsidRDefault="004E4FE7" w:rsidP="004E4FE7">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5FC47BA5" w14:textId="62293A04" w:rsidR="00D9441C" w:rsidRDefault="004E4FE7" w:rsidP="004E4FE7">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636D52A7" w14:textId="0FC84149" w:rsidR="004E4FE7" w:rsidRPr="00C352EA" w:rsidRDefault="004E4FE7" w:rsidP="004E4FE7">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9724AA" id="Tekstvak 449772429" o:spid="_x0000_s1035"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9k9HZC8CAABaBAAADgAAAAAAAAAAAAAAAAAuAgAAZHJz&#10;L2Uyb0RvYy54bWxQSwECLQAUAAYACAAAACEAsbAFF9sAAAAFAQAADwAAAAAAAAAAAAAAAACJBAAA&#10;ZHJzL2Rvd25yZXYueG1sUEsFBgAAAAAEAAQA8wAAAJEFAAAAAA==&#10;" filled="f" strokeweight=".5pt">
                <v:textbox style="mso-fit-shape-to-text:t">
                  <w:txbxContent>
                    <w:p w14:paraId="4542139B" w14:textId="77777777" w:rsidR="004E4FE7" w:rsidRPr="00694434" w:rsidRDefault="004E4FE7" w:rsidP="004E4FE7">
                      <w:pPr>
                        <w:rPr>
                          <w:b/>
                          <w:bCs/>
                        </w:rPr>
                      </w:pPr>
                      <w:r>
                        <w:rPr>
                          <w:b/>
                          <w:bCs/>
                        </w:rPr>
                        <w:t>Toelichting op werkafspraak</w:t>
                      </w:r>
                    </w:p>
                    <w:p w14:paraId="12F706D7" w14:textId="77777777" w:rsidR="004E4FE7" w:rsidRDefault="004E4FE7" w:rsidP="004E4FE7">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5FC47BA5" w14:textId="62293A04" w:rsidR="00D9441C" w:rsidRDefault="004E4FE7" w:rsidP="004E4FE7">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636D52A7" w14:textId="0FC84149" w:rsidR="004E4FE7" w:rsidRPr="00C352EA" w:rsidRDefault="004E4FE7" w:rsidP="004E4FE7">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