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3EECD" w14:textId="57403FE4" w:rsidR="00261373" w:rsidRDefault="00624D76" w:rsidP="00EC1A29">
      <w:pPr>
        <w:pStyle w:val="Kop5"/>
      </w:pPr>
      <w:bookmarkStart w:id="406" w:name="_Ref_486fe1df325b16f24749e4c332ce5f46_1"/>
      <w:r w:rsidRPr="00AE760D">
        <w:t xml:space="preserve">Terinzageleggen </w:t>
      </w:r>
      <w:r>
        <w:t>van op het ontwerpbesluit betrekking hebbende stukken</w:t>
      </w:r>
      <w:bookmarkEnd w:id="406"/>
    </w:p>
    <w:p w14:paraId="0DFF04FB" w14:textId="56DFF83A" w:rsidR="00261373" w:rsidRDefault="00624D76" w:rsidP="00EC1A29">
      <w:r w:rsidRPr="00FE2526">
        <w:t>Waterschap, provincie of Rijk moet de op het ontwerp betrekking hebbende stukken die redelijkerwijs nodig zijn voor een beoordeling van het ontwerp, ter inzage leggen.</w:t>
      </w:r>
    </w:p>
    <w:p w14:paraId="7AC1BDEE" w14:textId="0B6ECE41" w:rsidR="00261373" w:rsidRDefault="00624D76" w:rsidP="00C95C3D">
      <w:r>
        <w:t xml:space="preserve">NB: Zoals in paragraaf </w:t>
      </w:r>
      <w:r>
        <w:fldChar w:fldCharType="begin" w:fldLock="1"/>
      </w:r>
      <w:r>
        <w:instrText xml:space="preserve"> REF _Ref_c2b73af8f216647663077f7d63a0a427_1 \n \h </w:instrText>
      </w:r>
      <w:r>
        <w:fldChar w:fldCharType="separate"/>
      </w:r>
      <w:r w:rsidRPr="00DF3BF8">
        <w:rPr>
          <w:rStyle w:val="Verwijzing"/>
        </w:rPr>
        <w:t>10.6.3.1</w:t>
      </w:r>
      <w:r>
        <w:fldChar w:fldCharType="end"/>
      </w:r>
      <w:r>
        <w:t xml:space="preserve"> al is aangegeven zullen o</w:t>
      </w:r>
      <w:r w:rsidRPr="00BE0F3A">
        <w:t>p het ontwerp-projectbesluit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B91B0CA" w14:textId="05F9E6FE" w:rsidR="00261373" w:rsidRPr="002160E2" w:rsidRDefault="00624D76" w:rsidP="002160E2">
      <w:pPr>
        <w:pStyle w:val="Kader"/>
      </w:pPr>
      <w:r w:rsidRPr="00B26823">
        <w:rPr>
          <w:noProof/>
        </w:rPr>
        <w:lastRenderedPageBreak/>
        <mc:AlternateContent>
          <mc:Choice Requires="wps">
            <w:drawing>
              <wp:inline distT="0" distB="0" distL="0" distR="0" wp14:anchorId="5F1F5173" wp14:editId="6A20ED18">
                <wp:extent cx="5400040" cy="2406360"/>
                <wp:effectExtent l="0" t="0" r="22860" b="10160"/>
                <wp:docPr id="1415576882" name="Tekstvak 141557688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1418848" w14:textId="77777777" w:rsidR="00261373" w:rsidRPr="00D80A79" w:rsidRDefault="00624D76" w:rsidP="002160E2">
                            <w:pPr>
                              <w:rPr>
                                <w:b/>
                                <w:bCs/>
                              </w:rPr>
                            </w:pPr>
                            <w:r w:rsidRPr="00D80A79">
                              <w:rPr>
                                <w:b/>
                                <w:bCs/>
                              </w:rPr>
                              <w:t>Toekomstige functionaliteit</w:t>
                            </w:r>
                          </w:p>
                          <w:p w14:paraId="5FCD6FB8" w14:textId="58E2E3C9" w:rsidR="00261373" w:rsidRDefault="00624D76"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743C12E" w14:textId="77777777" w:rsidR="00261373" w:rsidRDefault="00261373" w:rsidP="003B1642"/>
                          <w:p w14:paraId="2D56EBA9" w14:textId="77777777" w:rsidR="00261373" w:rsidRPr="006971CB" w:rsidRDefault="00624D76" w:rsidP="003B1642">
                            <w:pPr>
                              <w:rPr>
                                <w:b/>
                                <w:bCs/>
                              </w:rPr>
                            </w:pPr>
                            <w:r w:rsidRPr="006971CB">
                              <w:rPr>
                                <w:b/>
                                <w:bCs/>
                              </w:rPr>
                              <w:t>Workaround</w:t>
                            </w:r>
                          </w:p>
                          <w:p w14:paraId="7A9B8616" w14:textId="0EC61F13" w:rsidR="00261373" w:rsidRDefault="00624D76"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3B73F613" w14:textId="77777777" w:rsidR="00261373" w:rsidRDefault="00624D76" w:rsidP="003B1642">
                            <w:pPr>
                              <w:pStyle w:val="Opsommingtekens1"/>
                            </w:pPr>
                            <w:r>
                              <w:t xml:space="preserve">het ontsluit </w:t>
                            </w:r>
                            <w:r w:rsidRPr="00911A9C">
                              <w:t xml:space="preserve">de betreffende stukken op een zelf te bepalen elektronische wijze, bijvoorbeeld via de eigen website, </w:t>
                            </w:r>
                            <w:r>
                              <w:t>of</w:t>
                            </w:r>
                          </w:p>
                          <w:p w14:paraId="6AB408F2" w14:textId="77777777" w:rsidR="00261373" w:rsidRDefault="00624D76"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7C82826" w14:textId="77777777" w:rsidR="00261373" w:rsidRDefault="00261373" w:rsidP="003B1642"/>
                          <w:p w14:paraId="149DA987" w14:textId="4848C636" w:rsidR="00261373" w:rsidRDefault="00624D76"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C75CD2">
                              <w:t>in het onderdeel</w:t>
                            </w:r>
                            <w:r w:rsidR="00C75CD2" w:rsidRPr="000666A4">
                              <w:t xml:space="preserve"> </w:t>
                            </w:r>
                            <w:r w:rsidRPr="000666A4">
                              <w:t>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2001EB7" w14:textId="6F6E4ADD" w:rsidR="00261373" w:rsidRPr="0022671B" w:rsidRDefault="00624D76"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1F5173" id="Tekstvak 1415576882" o:spid="_x0000_s1061"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eMAIAAFsEAAAOAAAAZHJzL2Uyb0RvYy54bWysVEtv2zAMvg/YfxB0X+w81xlxiixFhgFF&#10;WyAdelZkOTYmi4LExM5+/SglToJup2EXmRQpPr6P9Py+azQ7KOdrMDkfDlLOlJFQ1GaX8x+v6093&#10;nHkUphAajMr5UXl+v/j4Yd7aTI2gAl0oxyiI8Vlrc14h2ixJvKxUI/wArDJkLME1Akl1u6RwoqXo&#10;jU5GaTpLWnCFdSCV93T7cDLyRYxflkric1l6hUznnGrDeLp4bsOZLOYi2zlhq1qeyxD/UEUjakNJ&#10;L6EeBAq2d/UfoZpaOvBQ4kBCk0BZ1lLFHqibYfqum00lrIq9EDjeXmDy/y+sfDps7Itj2H2FjggM&#10;gLTWZ54uQz9d6ZrwpUoZ2QnC4wU21SGTdDmdpGk6IZMk22iSzsazCGxyfW6dx28KGhaEnDviJcIl&#10;Do8eKSW59i4hm4F1rXXkRhvW5nw2nqbxgQddF8EY3MKTlXbsIIjdrRbyZyifYt14kaYNXV6bChJ2&#10;247VRc7H077jLRRHAsLBaUa8leua4j8Kjy/C0VBQgzTo+ExHqYGKgrPEWQXu19/ugz9xRVbOWhqy&#10;nBvaAs70d0McfhlOAmoYlcn084gUd2vZ3lrMvlkB9TmkhbIyisEfdS+WDpo32oZlyEkmYSRlzjn2&#10;4gpPg0/bJNVyGZ1oCq3AR7OxMoTuUX3t3oSzZ7aQiH6CfhhF9o60k2946e1yj0RdZDTAfML0jD5N&#10;cCTnvG1hRW716HX9Jyx+A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DbGd/eMAIAAFsEAAAOAAAAAAAAAAAAAAAAAC4CAABk&#10;cnMvZTJvRG9jLnhtbFBLAQItABQABgAIAAAAIQDKCzcB3AAAAAUBAAAPAAAAAAAAAAAAAAAAAIoE&#10;AABkcnMvZG93bnJldi54bWxQSwUGAAAAAAQABADzAAAAkwUAAAAA&#10;" filled="f" strokeweight=".5pt">
                <v:textbox style="mso-fit-shape-to-text:t">
                  <w:txbxContent>
                    <w:p w14:paraId="31418848" w14:textId="77777777" w:rsidR="00261373" w:rsidRPr="00D80A79" w:rsidRDefault="00624D76" w:rsidP="002160E2">
                      <w:pPr>
                        <w:rPr>
                          <w:b/>
                          <w:bCs/>
                        </w:rPr>
                      </w:pPr>
                      <w:r w:rsidRPr="00D80A79">
                        <w:rPr>
                          <w:b/>
                          <w:bCs/>
                        </w:rPr>
                        <w:t>Toekomstige functionaliteit</w:t>
                      </w:r>
                    </w:p>
                    <w:p w14:paraId="5FCD6FB8" w14:textId="58E2E3C9" w:rsidR="00261373" w:rsidRDefault="00624D76"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743C12E" w14:textId="77777777" w:rsidR="00261373" w:rsidRDefault="00261373" w:rsidP="003B1642"/>
                    <w:p w14:paraId="2D56EBA9" w14:textId="77777777" w:rsidR="00261373" w:rsidRPr="006971CB" w:rsidRDefault="00624D76" w:rsidP="003B1642">
                      <w:pPr>
                        <w:rPr>
                          <w:b/>
                          <w:bCs/>
                        </w:rPr>
                      </w:pPr>
                      <w:r w:rsidRPr="006971CB">
                        <w:rPr>
                          <w:b/>
                          <w:bCs/>
                        </w:rPr>
                        <w:t>Workaround</w:t>
                      </w:r>
                    </w:p>
                    <w:p w14:paraId="7A9B8616" w14:textId="0EC61F13" w:rsidR="00261373" w:rsidRDefault="00624D76"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3B73F613" w14:textId="77777777" w:rsidR="00261373" w:rsidRDefault="00624D76" w:rsidP="003B1642">
                      <w:pPr>
                        <w:pStyle w:val="Opsommingtekens1"/>
                      </w:pPr>
                      <w:r>
                        <w:t xml:space="preserve">het ontsluit </w:t>
                      </w:r>
                      <w:r w:rsidRPr="00911A9C">
                        <w:t xml:space="preserve">de betreffende stukken op een zelf te bepalen elektronische wijze, bijvoorbeeld via de eigen website, </w:t>
                      </w:r>
                      <w:r>
                        <w:t>of</w:t>
                      </w:r>
                    </w:p>
                    <w:p w14:paraId="6AB408F2" w14:textId="77777777" w:rsidR="00261373" w:rsidRDefault="00624D76"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7C82826" w14:textId="77777777" w:rsidR="00261373" w:rsidRDefault="00261373" w:rsidP="003B1642"/>
                    <w:p w14:paraId="149DA987" w14:textId="4848C636" w:rsidR="00261373" w:rsidRDefault="00624D76"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C75CD2">
                        <w:t>in het onderdeel</w:t>
                      </w:r>
                      <w:r w:rsidR="00C75CD2" w:rsidRPr="000666A4">
                        <w:t xml:space="preserve"> </w:t>
                      </w:r>
                      <w:r w:rsidRPr="000666A4">
                        <w:t>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2001EB7" w14:textId="6F6E4ADD" w:rsidR="00261373" w:rsidRPr="0022671B" w:rsidRDefault="00624D76"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