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72" w14:textId="47AFEC69" w:rsidR="00261373" w:rsidRDefault="00624D76" w:rsidP="00EC1A29">
      <w:pPr>
        <w:pStyle w:val="Kop4"/>
      </w:pPr>
      <w:r>
        <w:lastRenderedPageBreak/>
        <w:t>Voorbereidingsfase</w:t>
      </w:r>
    </w:p>
    <w:p w14:paraId="57A44265" w14:textId="13C75370" w:rsidR="00261373" w:rsidRDefault="00624D76" w:rsidP="000361B8">
      <w:pPr>
        <w:pStyle w:val="Figuur"/>
      </w:pPr>
      <w:r>
        <w:rPr>
          <w:noProof/>
        </w:rPr>
        <w:drawing>
          <wp:inline distT="0" distB="0" distL="0" distR="0" wp14:anchorId="60D8B84B" wp14:editId="124787EB">
            <wp:extent cx="5400040" cy="721360"/>
            <wp:effectExtent l="0" t="0" r="0" b="2540"/>
            <wp:docPr id="1415576865" name="Afbeelding 14155768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5" name="Afbeelding 1415576865" descr="Afbeelding met tekst&#10;&#10;Automatisch gegenereerde beschrijving"/>
                    <pic:cNvPicPr/>
                  </pic:nvPicPr>
                  <pic:blipFill>
                    <a:blip r:embed="rId108"/>
                    <a:stretch>
                      <a:fillRect/>
                    </a:stretch>
                  </pic:blipFill>
                  <pic:spPr>
                    <a:xfrm>
                      <a:off x="0" y="0"/>
                      <a:ext cx="5400040" cy="721360"/>
                    </a:xfrm>
                    <a:prstGeom prst="rect">
                      <a:avLst/>
                    </a:prstGeom>
                  </pic:spPr>
                </pic:pic>
              </a:graphicData>
            </a:graphic>
          </wp:inline>
        </w:drawing>
      </w:r>
    </w:p>
    <w:p w14:paraId="7A87131B" w14:textId="1D7BD698" w:rsidR="00261373" w:rsidRPr="000361B8" w:rsidRDefault="00624D76" w:rsidP="00E22362">
      <w:pPr>
        <w:pStyle w:val="Figuurbijschrift"/>
      </w:pPr>
      <w:r w:rsidRPr="000361B8">
        <w:t xml:space="preserve">Voorbereidingsfase in de </w:t>
      </w:r>
      <w:r>
        <w:t>project</w:t>
      </w:r>
      <w:r w:rsidRPr="000361B8">
        <w:t>procedure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8"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