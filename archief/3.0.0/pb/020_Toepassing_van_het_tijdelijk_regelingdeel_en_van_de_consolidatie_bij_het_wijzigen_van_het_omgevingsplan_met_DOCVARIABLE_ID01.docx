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DB895" w14:textId="5D6E3719" w:rsidR="00585790" w:rsidRDefault="42D6E007" w:rsidP="00585790">
      <w:pPr>
        <w:pStyle w:val="Kop4"/>
      </w:pPr>
      <w:bookmarkStart w:id="26" w:name="_Ref_4ab57aeb2fe4bd4f47534b0739593920_1"/>
      <w:r>
        <w:t xml:space="preserve">Toepassing van het </w:t>
      </w:r>
      <w:r w:rsidR="4ABDCFE9">
        <w:t xml:space="preserve">tijdelijk regelingdeel </w:t>
      </w:r>
      <w:r w:rsidR="64911EF0">
        <w:t xml:space="preserve">en </w:t>
      </w:r>
      <w:r w:rsidR="6E5F869B">
        <w:t xml:space="preserve">van </w:t>
      </w:r>
      <w:r w:rsidR="64911EF0">
        <w:t xml:space="preserve">de consolidatie </w:t>
      </w:r>
      <w:r w:rsidR="4ABDCFE9">
        <w:t xml:space="preserve">bij </w:t>
      </w:r>
      <w:r w:rsidR="3279AB4D">
        <w:t xml:space="preserve">het wijzigen van het omgevingsplan met </w:t>
      </w:r>
      <w:fldSimple w:instr=" DOCVARIABLE ID01+ ">
        <w:r w:rsidR="00890AE1">
          <w:t>het projectbesluit</w:t>
        </w:r>
      </w:fldSimple>
      <w:bookmarkEnd w:id="26"/>
    </w:p>
    <w:p w14:paraId="35338AC0" w14:textId="6B3202F0" w:rsidR="00585790" w:rsidRDefault="00585790" w:rsidP="00585790">
      <w:r>
        <w:t xml:space="preserve">Toegepast op </w:t>
      </w:r>
      <w:fldSimple w:instr=" DOCVARIABLE ID01+ ">
        <w:r w:rsidR="00890AE1">
          <w:t>het projectbesluit</w:t>
        </w:r>
      </w:fldSimple>
      <w:r w:rsidR="00E92A89">
        <w:t xml:space="preserve"> en het</w:t>
      </w:r>
      <w:r>
        <w:t xml:space="preserve"> omgevingsplan werkt het tijdelijk regelingdeel als volgt. Voorafgaand aan het </w:t>
      </w:r>
      <w:r w:rsidR="00A22AF3">
        <w:t>vaststellen</w:t>
      </w:r>
      <w:r>
        <w:t xml:space="preserve"> van een </w:t>
      </w:r>
      <w:fldSimple w:instr=" DOCVARIABLE ID01 ">
        <w:r w:rsidR="00890AE1">
          <w:t>projectbesluit</w:t>
        </w:r>
      </w:fldSimple>
      <w:r>
        <w:t xml:space="preserve"> is er een hoofdregeling van </w:t>
      </w:r>
      <w:r w:rsidR="00C02CB0">
        <w:t xml:space="preserve">het </w:t>
      </w:r>
      <w:r>
        <w:t xml:space="preserve">omgevingsplan. Een bestuursorgaan van </w:t>
      </w:r>
      <w:r w:rsidR="00C02CB0">
        <w:t>waterschap</w:t>
      </w:r>
      <w:r>
        <w:t xml:space="preserve">, provincie of Rijk </w:t>
      </w:r>
      <w:r w:rsidR="000A4662">
        <w:t>stelt</w:t>
      </w:r>
      <w:r>
        <w:t xml:space="preserve"> een </w:t>
      </w:r>
      <w:fldSimple w:instr=" DOCVARIABLE ID01 ">
        <w:r w:rsidR="00890AE1">
          <w:t>projectbesluit</w:t>
        </w:r>
      </w:fldSimple>
      <w:r w:rsidR="000A4662">
        <w:t xml:space="preserve"> vast</w:t>
      </w:r>
      <w:r w:rsidR="007F3843">
        <w:t xml:space="preserve"> en maakt</w:t>
      </w:r>
      <w:r>
        <w:t xml:space="preserve"> </w:t>
      </w:r>
      <w:r w:rsidR="007F3843">
        <w:t>d</w:t>
      </w:r>
      <w:r>
        <w:t xml:space="preserve">it </w:t>
      </w:r>
      <w:fldSimple w:instr=" DOCVARIABLE ID01 ">
        <w:r w:rsidR="00890AE1">
          <w:t>projectbesluit</w:t>
        </w:r>
      </w:fldSimple>
      <w:r>
        <w:t xml:space="preserve"> bekend. De </w:t>
      </w:r>
      <w:r w:rsidR="00B27101">
        <w:t>regels waarmee het projectbesluit het omgevingsplan wijzigt</w:t>
      </w:r>
      <w:r w:rsidR="007F3843">
        <w:t>,</w:t>
      </w:r>
      <w:r w:rsidR="00B27101">
        <w:t xml:space="preserve"> </w:t>
      </w:r>
      <w:r>
        <w:t xml:space="preserve">worden niet </w:t>
      </w:r>
      <w:r w:rsidR="007F4DAA">
        <w:t xml:space="preserve">verwerkt in </w:t>
      </w:r>
      <w:r>
        <w:t xml:space="preserve">de hoofdregeling. Het </w:t>
      </w:r>
      <w:r w:rsidR="00B27101" w:rsidRPr="00B27101">
        <w:t>projectbesluit</w:t>
      </w:r>
      <w:r>
        <w:t xml:space="preserve"> leidt dus niet tot een nieuwe versie van de hoofdregeling</w:t>
      </w:r>
      <w:r w:rsidR="003B1B70">
        <w:t xml:space="preserve"> van het omgevingsplan</w:t>
      </w:r>
      <w:r>
        <w:t xml:space="preserve">; de al aanwezige hoofdregeling op overheid.nl en in DSO-LV blijft ongewijzigd bestaan. Door het gebruik van het STOP-tekstmodel RegelingTijdelijkdeel ontstaat door het </w:t>
      </w:r>
      <w:r w:rsidR="004D32A6" w:rsidRPr="004D32A6">
        <w:t>projectbesluit</w:t>
      </w:r>
      <w:r>
        <w:t xml:space="preserve"> een nieuw tijdelijk regelingdeel als onderdeel van de </w:t>
      </w:r>
      <w:r w:rsidR="007A5F09">
        <w:t xml:space="preserve">volledige </w:t>
      </w:r>
      <w:r>
        <w:t xml:space="preserve">geconsolideerde regeling van </w:t>
      </w:r>
      <w:r w:rsidR="009C3978">
        <w:t xml:space="preserve">het </w:t>
      </w:r>
      <w:r>
        <w:t xml:space="preserve">omgevingsplan. Daarin komen </w:t>
      </w:r>
      <w:r w:rsidR="00B35F43" w:rsidRPr="00B35F43">
        <w:t xml:space="preserve">de conditie </w:t>
      </w:r>
      <w:r w:rsidR="0037724F" w:rsidRPr="0037724F">
        <w:t xml:space="preserve">én </w:t>
      </w:r>
      <w:r>
        <w:t xml:space="preserve">de </w:t>
      </w:r>
      <w:r w:rsidR="009C3978" w:rsidRPr="009C3978">
        <w:t>regels waarmee het projectbesluit het omgevingsplan wijzigt</w:t>
      </w:r>
      <w:r>
        <w:t xml:space="preserve">. Het is dus het bestuursorgaan dat het </w:t>
      </w:r>
      <w:r w:rsidR="00521168" w:rsidRPr="00521168">
        <w:t xml:space="preserve">projectbesluit </w:t>
      </w:r>
      <w:r>
        <w:t xml:space="preserve">neemt dat er voor zorgt dat een nieuw tijdelijk regelingdeel deel gaat uitmaken van de geconsolideerde regeling van het omgevingsplan. Dat doet het door het </w:t>
      </w:r>
      <w:r w:rsidR="00A44CED" w:rsidRPr="00A44CED">
        <w:t xml:space="preserve">projectbesluit </w:t>
      </w:r>
      <w:r>
        <w:t>met het tijdelijk regelingdeel aan te leveren aan de LVBB.</w:t>
      </w:r>
    </w:p>
    <w:p w14:paraId="6E7D97CD" w14:textId="31A5A7F8" w:rsidR="00585790" w:rsidRDefault="00105B5E" w:rsidP="00585790">
      <w:pPr>
        <w:pStyle w:val="Figuur"/>
      </w:pPr>
      <w:r>
        <w:rPr>
          <w:noProof/>
          <w:color w:val="auto"/>
          <w:sz w:val="16"/>
          <w:szCs w:val="16"/>
        </w:rPr>
        <w:lastRenderedPageBreak/>
        <w:drawing>
          <wp:inline distT="0" distB="0" distL="0" distR="0" wp14:anchorId="3B29A15F" wp14:editId="4949CBFD">
            <wp:extent cx="4714875" cy="5144559"/>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6"/>
                    <pic:cNvPicPr/>
                  </pic:nvPicPr>
                  <pic:blipFill>
                    <a:blip r:embed="rId22"/>
                    <a:stretch>
                      <a:fillRect/>
                    </a:stretch>
                  </pic:blipFill>
                  <pic:spPr>
                    <a:xfrm>
                      <a:off x="0" y="0"/>
                      <a:ext cx="4717729" cy="5147673"/>
                    </a:xfrm>
                    <a:prstGeom prst="rect">
                      <a:avLst/>
                    </a:prstGeom>
                  </pic:spPr>
                </pic:pic>
              </a:graphicData>
            </a:graphic>
          </wp:inline>
        </w:drawing>
      </w:r>
    </w:p>
    <w:p w14:paraId="63358E6E" w14:textId="7B838C8F" w:rsidR="00585790" w:rsidRPr="00FE6867" w:rsidRDefault="00585790" w:rsidP="00585790">
      <w:pPr>
        <w:pStyle w:val="Figuurbijschrift"/>
      </w:pPr>
      <w:r>
        <w:t xml:space="preserve">Aanleveren van </w:t>
      </w:r>
      <w:r w:rsidR="00516AA4">
        <w:t xml:space="preserve">projectbesluit </w:t>
      </w:r>
      <w:r>
        <w:t xml:space="preserve">met </w:t>
      </w:r>
      <w:r w:rsidR="006D2A18">
        <w:t xml:space="preserve">vrijetekstgedeelte en </w:t>
      </w:r>
      <w:r>
        <w:t>tijdelijk regelingdeel in relatie tot geconsolideerde regeling</w:t>
      </w:r>
      <w:r w:rsidR="001F12D8">
        <w:t xml:space="preserve"> </w:t>
      </w:r>
      <w:r w:rsidR="00A100FE">
        <w:t>omgevingsplan</w:t>
      </w:r>
    </w:p>
    <w:p w14:paraId="2D508515" w14:textId="5892B5E2" w:rsidR="00290CDD" w:rsidRDefault="00B01A0C" w:rsidP="00585790">
      <w:r>
        <w:t xml:space="preserve">Ieder </w:t>
      </w:r>
      <w:r w:rsidR="00594928" w:rsidRPr="00594928">
        <w:t>projectbesluit</w:t>
      </w:r>
      <w:r w:rsidR="00585790" w:rsidRPr="00EA004F">
        <w:t xml:space="preserve"> </w:t>
      </w:r>
      <w:r w:rsidR="00585790">
        <w:t xml:space="preserve">leidt </w:t>
      </w:r>
      <w:r w:rsidR="004839AC">
        <w:t xml:space="preserve">voor een </w:t>
      </w:r>
      <w:r w:rsidR="00585790" w:rsidRPr="00761B3C">
        <w:t>gemeente</w:t>
      </w:r>
      <w:r w:rsidR="00585790">
        <w:t xml:space="preserve"> tot</w:t>
      </w:r>
      <w:r w:rsidR="00585790" w:rsidRPr="00A273B1">
        <w:t xml:space="preserve"> een </w:t>
      </w:r>
      <w:r w:rsidR="00585790">
        <w:t xml:space="preserve">afzonderlijk </w:t>
      </w:r>
      <w:r w:rsidR="00585790" w:rsidRPr="00A273B1">
        <w:t>tijdelijk regelingdee</w:t>
      </w:r>
      <w:r w:rsidR="00585790">
        <w:t xml:space="preserve">l. </w:t>
      </w:r>
      <w:r w:rsidR="00964BC8" w:rsidRPr="00964BC8">
        <w:t xml:space="preserve">Als er voor het grondgebied van een gemeente meerdere projectbesluiten zijn vastgesteld </w:t>
      </w:r>
      <w:r w:rsidR="005722B5">
        <w:t>is er voor ieder projectbesluit een eigen tijdelijk regelingdeel</w:t>
      </w:r>
      <w:r w:rsidR="004137FA">
        <w:t>.</w:t>
      </w:r>
      <w:r w:rsidR="00964BC8" w:rsidRPr="00964BC8">
        <w:t xml:space="preserve"> </w:t>
      </w:r>
      <w:r w:rsidR="00260F1E">
        <w:t>V</w:t>
      </w:r>
      <w:r w:rsidR="00260F1E" w:rsidRPr="00260F1E">
        <w:t xml:space="preserve">oorbereidingsbesluiten en reactieve interventies </w:t>
      </w:r>
      <w:r w:rsidR="00260F1E">
        <w:t>leiden</w:t>
      </w:r>
      <w:r w:rsidR="00962CC3">
        <w:t xml:space="preserve"> </w:t>
      </w:r>
      <w:r w:rsidR="00260F1E">
        <w:t xml:space="preserve">ook tot afzonderlijke </w:t>
      </w:r>
      <w:r w:rsidR="00962CC3">
        <w:t xml:space="preserve">tijdelijk regelingdelen. </w:t>
      </w:r>
      <w:r w:rsidR="005B0070">
        <w:t xml:space="preserve">Er kunnen dus </w:t>
      </w:r>
      <w:r w:rsidR="008C4399" w:rsidRPr="008C4399">
        <w:t>tegelijkertijd meerdere tijdelijk regelingdelen onderdeel uitmaken van de geconsolideerde regeling van het omgevingsplan.</w:t>
      </w:r>
      <w:r w:rsidR="008C4399">
        <w:t xml:space="preserve"> </w:t>
      </w:r>
      <w:r w:rsidR="0009020F">
        <w:t xml:space="preserve">Er </w:t>
      </w:r>
      <w:r w:rsidR="00290CDD" w:rsidRPr="00290CDD">
        <w:t xml:space="preserve">is dus niet per gemeente één tijdelijk regelingdeel </w:t>
      </w:r>
      <w:r w:rsidR="002B7405">
        <w:t xml:space="preserve">waarin de </w:t>
      </w:r>
      <w:r w:rsidR="00C25821">
        <w:t xml:space="preserve">regels vanuit alle projectbesluiten, voorbereidingsbesluiten en reactieve interventies </w:t>
      </w:r>
      <w:r w:rsidR="00290CDD" w:rsidRPr="00290CDD">
        <w:t>worden opgenomen.</w:t>
      </w:r>
    </w:p>
    <w:p w14:paraId="6F764983" w14:textId="77777777" w:rsidR="00290CDD" w:rsidRDefault="00290CDD" w:rsidP="00585790"/>
    <w:p w14:paraId="64EDE64F" w14:textId="5D9FB24F" w:rsidR="00585790" w:rsidRDefault="00585790" w:rsidP="00585790">
      <w:r>
        <w:t xml:space="preserve">Er zijn </w:t>
      </w:r>
      <w:r w:rsidR="00847D62">
        <w:t>project</w:t>
      </w:r>
      <w:r>
        <w:t xml:space="preserve">besluiten die </w:t>
      </w:r>
      <w:r w:rsidR="00C61B27">
        <w:t>betrekking hebben op het grondgebied van één gemeente</w:t>
      </w:r>
      <w:r w:rsidR="00043DC0">
        <w:t>.</w:t>
      </w:r>
      <w:r w:rsidR="00C61B27">
        <w:t xml:space="preserve"> </w:t>
      </w:r>
      <w:r w:rsidR="001E1C26">
        <w:t>I</w:t>
      </w:r>
      <w:r>
        <w:t xml:space="preserve">n </w:t>
      </w:r>
      <w:r w:rsidRPr="00305F68">
        <w:rPr>
          <w:rStyle w:val="Verwijzing"/>
        </w:rPr>
        <w:fldChar w:fldCharType="begin" w:fldLock="1"/>
      </w:r>
      <w:r w:rsidRPr="00305F68">
        <w:rPr>
          <w:rStyle w:val="Verwijzing"/>
        </w:rPr>
        <w:instrText xml:space="preserve"> REF _Ref_4ab57aeb2fe4bd4f47534b0739593920_2 \n \h </w:instrText>
      </w:r>
      <w:r w:rsidRPr="00305F68">
        <w:rPr>
          <w:rStyle w:val="Verwijzing"/>
        </w:rPr>
      </w:r>
      <w:r w:rsidRPr="00305F68">
        <w:rPr>
          <w:rStyle w:val="Verwijzing"/>
        </w:rPr>
        <w:fldChar w:fldCharType="separate"/>
      </w:r>
      <w:r w:rsidR="00DF3BF8" w:rsidRPr="00DF3BF8">
        <w:rPr>
          <w:rStyle w:val="Verwijzing"/>
        </w:rPr>
        <w:t>Figuur 3</w:t>
      </w:r>
      <w:r w:rsidRPr="00305F68">
        <w:rPr>
          <w:rStyle w:val="Verwijzing"/>
        </w:rPr>
        <w:fldChar w:fldCharType="end"/>
      </w:r>
      <w:r w:rsidR="001E1C26" w:rsidRPr="00BA3634">
        <w:rPr>
          <w:rStyle w:val="Verwijzing"/>
          <w:u w:val="none"/>
        </w:rPr>
        <w:t xml:space="preserve"> is het effect </w:t>
      </w:r>
      <w:r w:rsidR="00896D69" w:rsidRPr="00BA3634">
        <w:rPr>
          <w:rStyle w:val="Verwijzing"/>
          <w:u w:val="none"/>
        </w:rPr>
        <w:t xml:space="preserve">op het omgevingsplan van het in een projectbesluit toepassen van het tijdelijk regelingdeel </w:t>
      </w:r>
      <w:r w:rsidR="001E1C26" w:rsidRPr="00BA3634">
        <w:rPr>
          <w:rStyle w:val="Verwijzing"/>
          <w:u w:val="none"/>
        </w:rPr>
        <w:t>in een kaartbeeld</w:t>
      </w:r>
      <w:r w:rsidR="00896D69" w:rsidRPr="00BA3634">
        <w:rPr>
          <w:rStyle w:val="Verwijzing"/>
          <w:u w:val="none"/>
        </w:rPr>
        <w:t xml:space="preserve"> visueel gemaakt</w:t>
      </w:r>
      <w:r w:rsidRPr="00FF1325">
        <w:t>.</w:t>
      </w:r>
    </w:p>
    <w:p w14:paraId="15A9443C" w14:textId="7AEBF0F9" w:rsidR="00585790" w:rsidRDefault="00B21C79" w:rsidP="00585790">
      <w:pPr>
        <w:pStyle w:val="Figuur"/>
      </w:pPr>
      <w:r>
        <w:rPr>
          <w:noProof/>
        </w:rPr>
        <w:lastRenderedPageBreak/>
        <w:drawing>
          <wp:inline distT="0" distB="0" distL="0" distR="0" wp14:anchorId="48888CB9" wp14:editId="3946D0DC">
            <wp:extent cx="4724400" cy="2943861"/>
            <wp:effectExtent l="0" t="0" r="0" b="8890"/>
            <wp:docPr id="21" name="Afbeelding 21"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kaart&#10;&#10;Automatisch gegenereerde beschrijving"/>
                    <pic:cNvPicPr/>
                  </pic:nvPicPr>
                  <pic:blipFill>
                    <a:blip r:embed="rId23"/>
                    <a:stretch>
                      <a:fillRect/>
                    </a:stretch>
                  </pic:blipFill>
                  <pic:spPr>
                    <a:xfrm>
                      <a:off x="0" y="0"/>
                      <a:ext cx="4727200" cy="2945606"/>
                    </a:xfrm>
                    <a:prstGeom prst="rect">
                      <a:avLst/>
                    </a:prstGeom>
                  </pic:spPr>
                </pic:pic>
              </a:graphicData>
            </a:graphic>
          </wp:inline>
        </w:drawing>
      </w:r>
    </w:p>
    <w:p w14:paraId="40568747" w14:textId="31E0239B" w:rsidR="004C5663" w:rsidRDefault="00585790" w:rsidP="00585790">
      <w:pPr>
        <w:pStyle w:val="Figuurbijschrift"/>
      </w:pPr>
      <w:r w:rsidRPr="00243062">
        <w:tab/>
      </w:r>
      <w:bookmarkStart w:id="27" w:name="_Ref_4ab57aeb2fe4bd4f47534b0739593920_2"/>
      <w:r w:rsidRPr="00870578">
        <w:t xml:space="preserve">Schematisch kaartbeeld van geconsolideerde regeling </w:t>
      </w:r>
      <w:r w:rsidR="007357E6">
        <w:t xml:space="preserve">omgevingsplan </w:t>
      </w:r>
      <w:r w:rsidR="00543AD8" w:rsidRPr="00543AD8">
        <w:t>van één gemeente</w:t>
      </w:r>
      <w:r w:rsidR="00386D0F">
        <w:t>,</w:t>
      </w:r>
      <w:r w:rsidR="00543AD8" w:rsidRPr="00543AD8">
        <w:t xml:space="preserve"> </w:t>
      </w:r>
      <w:r w:rsidRPr="00870578">
        <w:t>bestaande uit hoofdregeling en tijdelijk regelingdelen</w:t>
      </w:r>
      <w:bookmarkEnd w:id="27"/>
    </w:p>
    <w:p w14:paraId="62BFF8EA" w14:textId="529084E3" w:rsidR="00585790" w:rsidRDefault="00585790" w:rsidP="00585790">
      <w:r w:rsidRPr="00305F68">
        <w:rPr>
          <w:rStyle w:val="Verwijzing"/>
        </w:rPr>
        <w:fldChar w:fldCharType="begin" w:fldLock="1"/>
      </w:r>
      <w:r w:rsidRPr="00305F68">
        <w:rPr>
          <w:rStyle w:val="Verwijzing"/>
        </w:rPr>
        <w:instrText xml:space="preserve"> REF _Ref_4ab57aeb2fe4bd4f47534b0739593920_2 \n \h </w:instrText>
      </w:r>
      <w:r w:rsidRPr="00305F68">
        <w:rPr>
          <w:rStyle w:val="Verwijzing"/>
        </w:rPr>
      </w:r>
      <w:r w:rsidRPr="00305F68">
        <w:rPr>
          <w:rStyle w:val="Verwijzing"/>
        </w:rPr>
        <w:fldChar w:fldCharType="separate"/>
      </w:r>
      <w:r w:rsidR="00DF3BF8" w:rsidRPr="00DF3BF8">
        <w:rPr>
          <w:rStyle w:val="Verwijzing"/>
        </w:rPr>
        <w:t>Figuur 3</w:t>
      </w:r>
      <w:r w:rsidRPr="00305F68">
        <w:rPr>
          <w:rStyle w:val="Verwijzing"/>
        </w:rPr>
        <w:fldChar w:fldCharType="end"/>
      </w:r>
      <w:r>
        <w:t xml:space="preserve"> kan gezien worden als visualisatie van verschillende mogelijkheden:</w:t>
      </w:r>
    </w:p>
    <w:p w14:paraId="79BD13B4" w14:textId="2CC83CBE" w:rsidR="00585790" w:rsidRPr="008C3909" w:rsidRDefault="00585790" w:rsidP="00585790">
      <w:pPr>
        <w:pStyle w:val="Opsommingtekens1"/>
      </w:pPr>
      <w:r w:rsidRPr="008C3909">
        <w:t xml:space="preserve">er zijn drie </w:t>
      </w:r>
      <w:r w:rsidR="00D33C91" w:rsidRPr="00D33C91">
        <w:t xml:space="preserve">projectbesluiten </w:t>
      </w:r>
      <w:r w:rsidR="008A4C2E">
        <w:t>vastgesteld</w:t>
      </w:r>
      <w:r w:rsidRPr="008C3909">
        <w:t xml:space="preserve">, ieder </w:t>
      </w:r>
      <w:r w:rsidR="00D33C91" w:rsidRPr="00D33C91">
        <w:t xml:space="preserve">projectbesluit </w:t>
      </w:r>
      <w:r w:rsidRPr="008C3909">
        <w:t>heeft een tijdelijk regelingdeel dat geldt voor een eigen gebied;</w:t>
      </w:r>
    </w:p>
    <w:p w14:paraId="65A9D367" w14:textId="10408D9F" w:rsidR="00585790" w:rsidRPr="008C3909" w:rsidRDefault="00585790" w:rsidP="00585790">
      <w:pPr>
        <w:pStyle w:val="Opsommingtekens1"/>
      </w:pPr>
      <w:r w:rsidRPr="008C3909">
        <w:t xml:space="preserve">er is één </w:t>
      </w:r>
      <w:r w:rsidR="00D33C91" w:rsidRPr="00D33C91">
        <w:t xml:space="preserve">projectbesluit </w:t>
      </w:r>
      <w:r w:rsidR="008A4C2E" w:rsidRPr="008A4C2E">
        <w:t>vastgesteld</w:t>
      </w:r>
      <w:r w:rsidRPr="008C3909">
        <w:t xml:space="preserve">, dat </w:t>
      </w:r>
      <w:r w:rsidR="00D33C91" w:rsidRPr="00D33C91">
        <w:t xml:space="preserve">projectbesluit </w:t>
      </w:r>
      <w:r w:rsidRPr="008C3909">
        <w:t>heeft één tijdelijk regelingdeel dat geldt voor drie gebieden;</w:t>
      </w:r>
    </w:p>
    <w:p w14:paraId="3F200FBA" w14:textId="3181315F" w:rsidR="00585790" w:rsidRPr="008C3909" w:rsidRDefault="00585790" w:rsidP="00585790">
      <w:pPr>
        <w:pStyle w:val="Opsommingtekens1"/>
      </w:pPr>
      <w:r w:rsidRPr="008C3909">
        <w:t xml:space="preserve">er zijn twee </w:t>
      </w:r>
      <w:r w:rsidR="00D33C91" w:rsidRPr="00D33C91">
        <w:t xml:space="preserve">projectbesluiten </w:t>
      </w:r>
      <w:r w:rsidR="008A4C2E" w:rsidRPr="008A4C2E">
        <w:t>vastgesteld</w:t>
      </w:r>
      <w:r w:rsidRPr="008C3909">
        <w:t xml:space="preserve">, het eerste </w:t>
      </w:r>
      <w:r w:rsidR="00B5530C" w:rsidRPr="00B5530C">
        <w:t xml:space="preserve">projectbesluit </w:t>
      </w:r>
      <w:r w:rsidRPr="008C3909">
        <w:t xml:space="preserve">heeft een tijdelijk regelingdeel dat geldt voor twee gebieden, het tweede </w:t>
      </w:r>
      <w:r w:rsidR="00B5530C" w:rsidRPr="00B5530C">
        <w:t xml:space="preserve">projectbesluit </w:t>
      </w:r>
      <w:r w:rsidRPr="008C3909">
        <w:t>heeft een tijdelijk regelingdeel dat geldt voor één gebied.</w:t>
      </w:r>
    </w:p>
    <w:p w14:paraId="4C082F55" w14:textId="77930419" w:rsidR="00585790" w:rsidRDefault="00DF33E7" w:rsidP="00585790">
      <w:r>
        <w:t xml:space="preserve">Er </w:t>
      </w:r>
      <w:r w:rsidR="00585790" w:rsidRPr="00E454E6">
        <w:t xml:space="preserve">zijn ook combinaties van </w:t>
      </w:r>
      <w:r w:rsidR="005020F5">
        <w:t xml:space="preserve">projectbesluit, </w:t>
      </w:r>
      <w:r w:rsidR="00585790" w:rsidRPr="00E454E6">
        <w:t>voorbereidingsbesluit</w:t>
      </w:r>
      <w:r w:rsidR="00D9567D">
        <w:t xml:space="preserve"> </w:t>
      </w:r>
      <w:r w:rsidR="00585790" w:rsidRPr="00E454E6">
        <w:t>en reactieve interventie mogelijk.</w:t>
      </w:r>
    </w:p>
    <w:p w14:paraId="5C17A70F" w14:textId="4C86E1B0" w:rsidR="00B5530C" w:rsidRDefault="00F93447" w:rsidP="00585790">
      <w:r>
        <w:t xml:space="preserve">Het </w:t>
      </w:r>
      <w:r w:rsidRPr="00F93447">
        <w:t>projectbesluit</w:t>
      </w:r>
      <w:r w:rsidR="002B1412">
        <w:t xml:space="preserve"> zal vermoedelijk altijd </w:t>
      </w:r>
      <w:r w:rsidR="002B1412" w:rsidRPr="002B1412">
        <w:t xml:space="preserve">een </w:t>
      </w:r>
      <w:r w:rsidR="00874B13">
        <w:t>ge</w:t>
      </w:r>
      <w:r w:rsidR="002B1412" w:rsidRPr="002B1412">
        <w:t>deel</w:t>
      </w:r>
      <w:r w:rsidR="00874B13">
        <w:t>te</w:t>
      </w:r>
      <w:r w:rsidR="002B1412" w:rsidRPr="002B1412">
        <w:t xml:space="preserve"> van het grondgebied van een gemeente betreffen</w:t>
      </w:r>
      <w:r w:rsidR="002B1412">
        <w:t xml:space="preserve"> en </w:t>
      </w:r>
      <w:r w:rsidR="00AE17BE">
        <w:t>ook slechts voor een deel van dat grondgebied de regels van het omgevingsplan wijzigen. In</w:t>
      </w:r>
      <w:r w:rsidR="00F473B8">
        <w:t xml:space="preserve"> </w:t>
      </w:r>
      <w:r w:rsidR="000C2CF7">
        <w:t xml:space="preserve">het </w:t>
      </w:r>
      <w:r w:rsidR="00AE17BE">
        <w:t xml:space="preserve">tijdelijk regelingdeel moet dan ook </w:t>
      </w:r>
      <w:r w:rsidR="000C2CF7">
        <w:t xml:space="preserve">in de </w:t>
      </w:r>
      <w:r w:rsidR="000C2CF7" w:rsidRPr="000C2CF7">
        <w:t>regels</w:t>
      </w:r>
      <w:r w:rsidR="000C2CF7">
        <w:t xml:space="preserve"> </w:t>
      </w:r>
      <w:r w:rsidR="000C2CF7" w:rsidRPr="000C2CF7">
        <w:t xml:space="preserve">en met behulp van Locaties, IMOW-annotaties en geografische informatieobjecten </w:t>
      </w:r>
      <w:r w:rsidR="000C2CF7">
        <w:t xml:space="preserve">worden </w:t>
      </w:r>
      <w:r w:rsidR="0040301E">
        <w:t>vast</w:t>
      </w:r>
      <w:r w:rsidR="000C2CF7">
        <w:t xml:space="preserve">gelegd </w:t>
      </w:r>
      <w:r w:rsidR="000C2CF7" w:rsidRPr="000C2CF7">
        <w:t>voor welk gebied ze gelden</w:t>
      </w:r>
      <w:r w:rsidR="00F473B8">
        <w:t>. Dat een projectbesluit e</w:t>
      </w:r>
      <w:r w:rsidR="00720A74">
        <w:t>e</w:t>
      </w:r>
      <w:r w:rsidR="00F473B8">
        <w:t xml:space="preserve">n </w:t>
      </w:r>
      <w:r w:rsidR="00720A74">
        <w:t xml:space="preserve">wijziging van </w:t>
      </w:r>
      <w:r w:rsidR="00B2576D">
        <w:t>het</w:t>
      </w:r>
      <w:r w:rsidR="00720A74">
        <w:t xml:space="preserve"> omgevingsplan </w:t>
      </w:r>
      <w:r w:rsidR="00720A74" w:rsidRPr="00720A74">
        <w:t xml:space="preserve">voor het hele </w:t>
      </w:r>
      <w:r w:rsidR="00FA2FDD">
        <w:t>ambts</w:t>
      </w:r>
      <w:r w:rsidR="00720A74" w:rsidRPr="00720A74">
        <w:t>gebied van een gemeente</w:t>
      </w:r>
      <w:r w:rsidR="00720A74">
        <w:t xml:space="preserve"> meebrengt, ligt niet erg voor de hand.</w:t>
      </w:r>
    </w:p>
    <w:p w14:paraId="0D1A120E" w14:textId="77777777" w:rsidR="00585790" w:rsidRDefault="00585790" w:rsidP="00585790"/>
    <w:p w14:paraId="217C5F91" w14:textId="0A8CF73B" w:rsidR="00585790" w:rsidRDefault="008C79FB" w:rsidP="003D1A7B">
      <w:r w:rsidRPr="008C79FB">
        <w:t xml:space="preserve">Er zijn </w:t>
      </w:r>
      <w:r w:rsidR="003D1A7B">
        <w:t xml:space="preserve">ook </w:t>
      </w:r>
      <w:r w:rsidRPr="008C79FB">
        <w:t xml:space="preserve">projectbesluiten die betrekking hebben op het grondgebied van </w:t>
      </w:r>
      <w:r w:rsidR="003D1A7B">
        <w:t xml:space="preserve">meerdere </w:t>
      </w:r>
      <w:r w:rsidRPr="008C79FB">
        <w:t>gemeente</w:t>
      </w:r>
      <w:r w:rsidR="003D1A7B">
        <w:t>n</w:t>
      </w:r>
      <w:r w:rsidRPr="008C79FB">
        <w:t>.</w:t>
      </w:r>
      <w:r w:rsidR="003D1A7B">
        <w:t xml:space="preserve"> B</w:t>
      </w:r>
      <w:r w:rsidR="00585790" w:rsidRPr="009B66DE">
        <w:t xml:space="preserve">ij het </w:t>
      </w:r>
      <w:r w:rsidR="003D1A7B" w:rsidRPr="003D1A7B">
        <w:t xml:space="preserve">projectbesluit </w:t>
      </w:r>
      <w:r w:rsidR="003D1A7B">
        <w:t xml:space="preserve">moet dan </w:t>
      </w:r>
      <w:r w:rsidR="00585790" w:rsidRPr="009B66DE">
        <w:t>per gemeente een afzonderlijk tijdelijk regelingdeel worden aangeleverd.</w:t>
      </w:r>
      <w:r w:rsidR="00585790">
        <w:t xml:space="preserve"> </w:t>
      </w:r>
      <w:r w:rsidR="00585790" w:rsidRPr="00305F68">
        <w:rPr>
          <w:rStyle w:val="Verwijzing"/>
        </w:rPr>
        <w:fldChar w:fldCharType="begin" w:fldLock="1"/>
      </w:r>
      <w:r w:rsidR="00585790" w:rsidRPr="00305F68">
        <w:rPr>
          <w:rStyle w:val="Verwijzing"/>
        </w:rPr>
        <w:instrText xml:space="preserve"> REF _Ref_4ab57aeb2fe4bd4f47534b0739593920_3 \n \h </w:instrText>
      </w:r>
      <w:r w:rsidR="00585790" w:rsidRPr="00305F68">
        <w:rPr>
          <w:rStyle w:val="Verwijzing"/>
        </w:rPr>
      </w:r>
      <w:r w:rsidR="00585790" w:rsidRPr="00305F68">
        <w:rPr>
          <w:rStyle w:val="Verwijzing"/>
        </w:rPr>
        <w:fldChar w:fldCharType="separate"/>
      </w:r>
      <w:r w:rsidR="00DF3BF8" w:rsidRPr="00DF3BF8">
        <w:rPr>
          <w:rStyle w:val="Verwijzing"/>
        </w:rPr>
        <w:t>Figuur 4</w:t>
      </w:r>
      <w:r w:rsidR="00585790" w:rsidRPr="00305F68">
        <w:rPr>
          <w:rStyle w:val="Verwijzing"/>
        </w:rPr>
        <w:fldChar w:fldCharType="end"/>
      </w:r>
      <w:r w:rsidR="00585790">
        <w:t xml:space="preserve"> laat, in de vorm van een schematisch kaartbeeld, een </w:t>
      </w:r>
      <w:r w:rsidR="00AE11B6">
        <w:t>v</w:t>
      </w:r>
      <w:r w:rsidR="00585790">
        <w:t xml:space="preserve">oorbeeld zien van een </w:t>
      </w:r>
      <w:r w:rsidR="00AE11B6" w:rsidRPr="00AE11B6">
        <w:t xml:space="preserve">projectbesluit </w:t>
      </w:r>
      <w:r w:rsidR="00585790">
        <w:t xml:space="preserve">dat voorziet in de aanleg van een provinciale weg over het grondgebied van drie gemeenten. Bij het </w:t>
      </w:r>
      <w:r w:rsidR="00B97E88" w:rsidRPr="00B97E88">
        <w:t xml:space="preserve">projectbesluit </w:t>
      </w:r>
      <w:r w:rsidR="00585790">
        <w:t>wordt voor het omgevingsplan van ieder</w:t>
      </w:r>
      <w:r w:rsidR="00C703A8">
        <w:t>e</w:t>
      </w:r>
      <w:r w:rsidR="00B97E88">
        <w:t xml:space="preserve"> </w:t>
      </w:r>
      <w:r w:rsidR="00585790">
        <w:t xml:space="preserve">gemeente een afzonderlijk </w:t>
      </w:r>
      <w:r w:rsidR="00585790" w:rsidRPr="00EF6DB5">
        <w:t>tijdelijk regelingde</w:t>
      </w:r>
      <w:r w:rsidR="00585790">
        <w:t>e</w:t>
      </w:r>
      <w:r w:rsidR="00585790" w:rsidRPr="00EF6DB5">
        <w:t xml:space="preserve">l </w:t>
      </w:r>
      <w:r w:rsidR="00585790">
        <w:t xml:space="preserve">aangeleverd; in totaal zijn er bij dit </w:t>
      </w:r>
      <w:r w:rsidR="00B97E88" w:rsidRPr="00B97E88">
        <w:t xml:space="preserve">projectbesluit </w:t>
      </w:r>
      <w:r w:rsidR="00585790">
        <w:t xml:space="preserve">dus </w:t>
      </w:r>
      <w:r w:rsidR="00585790" w:rsidRPr="00EF6DB5">
        <w:t>drie tijdelijk regelingdelen</w:t>
      </w:r>
      <w:r w:rsidR="00585790">
        <w:t>.</w:t>
      </w:r>
    </w:p>
    <w:p w14:paraId="3B6AF486" w14:textId="7C8E298D" w:rsidR="00585790" w:rsidRDefault="00AC2A7B" w:rsidP="00585790">
      <w:pPr>
        <w:pStyle w:val="Figuur"/>
      </w:pPr>
      <w:r>
        <w:rPr>
          <w:noProof/>
        </w:rPr>
        <w:lastRenderedPageBreak/>
        <w:drawing>
          <wp:inline distT="0" distB="0" distL="0" distR="0" wp14:anchorId="74DCF7E3" wp14:editId="0603A92B">
            <wp:extent cx="5257800" cy="3074057"/>
            <wp:effectExtent l="0" t="0" r="0" b="0"/>
            <wp:docPr id="57" name="Afbeelding 57"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fbeelding 57" descr="Afbeelding met kaart&#10;&#10;Automatisch gegenereerde beschrijving"/>
                    <pic:cNvPicPr/>
                  </pic:nvPicPr>
                  <pic:blipFill>
                    <a:blip r:embed="rId24"/>
                    <a:stretch>
                      <a:fillRect/>
                    </a:stretch>
                  </pic:blipFill>
                  <pic:spPr>
                    <a:xfrm>
                      <a:off x="0" y="0"/>
                      <a:ext cx="5259409" cy="3074998"/>
                    </a:xfrm>
                    <a:prstGeom prst="rect">
                      <a:avLst/>
                    </a:prstGeom>
                  </pic:spPr>
                </pic:pic>
              </a:graphicData>
            </a:graphic>
          </wp:inline>
        </w:drawing>
      </w:r>
    </w:p>
    <w:p w14:paraId="11339106" w14:textId="47727A7C" w:rsidR="00585790" w:rsidRDefault="00585790" w:rsidP="00585790">
      <w:pPr>
        <w:pStyle w:val="Figuurbijschrift"/>
      </w:pPr>
      <w:bookmarkStart w:id="28" w:name="_Ref_4ab57aeb2fe4bd4f47534b0739593920_3"/>
      <w:r w:rsidRPr="00396856">
        <w:t>Schematisch kaartbeeld van</w:t>
      </w:r>
      <w:r>
        <w:t xml:space="preserve"> </w:t>
      </w:r>
      <w:r w:rsidRPr="00434D83">
        <w:t xml:space="preserve">één </w:t>
      </w:r>
      <w:r w:rsidR="00265C7F">
        <w:t>project</w:t>
      </w:r>
      <w:r w:rsidRPr="00434D83">
        <w:t>besluit</w:t>
      </w:r>
      <w:r>
        <w:t xml:space="preserve"> met </w:t>
      </w:r>
      <w:r w:rsidR="00E15D5F">
        <w:t xml:space="preserve">en de </w:t>
      </w:r>
      <w:r w:rsidRPr="00396856">
        <w:t xml:space="preserve">tijdelijk regelingdelen </w:t>
      </w:r>
      <w:r>
        <w:t xml:space="preserve">voor de omgevingsplannen van drie </w:t>
      </w:r>
      <w:r w:rsidRPr="00396856">
        <w:t>gemeente</w:t>
      </w:r>
      <w:r>
        <w:t>n</w:t>
      </w:r>
      <w:bookmarkEnd w:id="28"/>
    </w:p>
    <w:p w14:paraId="4568B18E" w14:textId="031CF90E" w:rsidR="00FC2FB4" w:rsidRDefault="00166DCA" w:rsidP="00166DCA">
      <w:r w:rsidRPr="00166DCA">
        <w:t>Opgemerkt wordt dat er toepasbare regels kunnen zijn bij regels uit de hoofdregeling die door het projectbesluit zijn gewijzigd. Als die toepasbare regels in de Vergunningcheck- en Aanvraagmodules van DSO-LV aanwezig blijven, krijgt een raadpleger onjuiste informatie. Wanneer er zowel bij de hoofdregeling als bij het tijdelijk regelingdeel toepasbare regels zijn, krijgt een raadpleger dubbele informatie die deels juist en deels onjuist is. Er zullen bestuurlijke afspraken moeten worden gemaakt hoe hiermee omgegaan moet worden.</w:t>
      </w:r>
    </w:p>
    <w:p w14:paraId="6723A25D" w14:textId="231A9CAE" w:rsidR="00B241A6" w:rsidRDefault="00B241A6" w:rsidP="00166DCA"/>
    <w:p w14:paraId="7922F8A7" w14:textId="7EC2CDFE" w:rsidR="004C5663" w:rsidRDefault="002D0D76" w:rsidP="00166DCA">
      <w:r>
        <w:t xml:space="preserve">Een tijdelijk regelingdeel wordt op dezelfde manier gewijzigd </w:t>
      </w:r>
      <w:r w:rsidR="007D31D5">
        <w:t>als andere regelingen</w:t>
      </w:r>
      <w:r w:rsidR="00AE7AD7">
        <w:t xml:space="preserve">, zoals het vrijetekstgedeelte van het projectbesluit en de hoofdregeling van het omgevingsplan. </w:t>
      </w:r>
      <w:r w:rsidR="00FA0925">
        <w:t xml:space="preserve">In principe dus met renvooi-muteren of, zolang de gebruikte software dat niet ondersteunt, met </w:t>
      </w:r>
      <w:r w:rsidR="00A95228">
        <w:t>de alternatieve wijzigingsmethode</w:t>
      </w:r>
      <w:r w:rsidR="00675534">
        <w:t>n</w:t>
      </w:r>
      <w:r w:rsidR="00A95228">
        <w:t xml:space="preserve"> </w:t>
      </w:r>
      <w:r w:rsidR="00A95228" w:rsidRPr="00A95228">
        <w:t xml:space="preserve">Integrale </w:t>
      </w:r>
      <w:r w:rsidR="00675534">
        <w:t>t</w:t>
      </w:r>
      <w:r w:rsidR="00A95228" w:rsidRPr="00A95228">
        <w:t xml:space="preserve">ekstvervanging </w:t>
      </w:r>
      <w:r w:rsidR="00675534">
        <w:t xml:space="preserve">of </w:t>
      </w:r>
      <w:r w:rsidR="00FA0925">
        <w:t xml:space="preserve">Intrekken </w:t>
      </w:r>
      <w:r w:rsidR="00A703B0">
        <w:t>&amp;</w:t>
      </w:r>
      <w:r w:rsidR="00FA0925">
        <w:t xml:space="preserve"> vervangen</w:t>
      </w:r>
      <w:r w:rsidR="00C52FC3">
        <w:t>.</w:t>
      </w:r>
    </w:p>
    <w:p w14:paraId="539D0EC8" w14:textId="4DAA197A" w:rsidR="00FA0925" w:rsidRDefault="00FA0925" w:rsidP="00166DCA"/>
    <w:p w14:paraId="0BDCC60E" w14:textId="79A4CA2F" w:rsidR="00B241A6" w:rsidRDefault="00B241A6" w:rsidP="007E78B4">
      <w:pPr>
        <w:pStyle w:val="Kader"/>
      </w:pPr>
      <w:r w:rsidRPr="00B26823">
        <w:rPr>
          <w:noProof/>
        </w:rPr>
        <mc:AlternateContent>
          <mc:Choice Requires="wps">
            <w:drawing>
              <wp:inline distT="0" distB="0" distL="0" distR="0" wp14:anchorId="492A7B43" wp14:editId="7DC782B1">
                <wp:extent cx="5400040" cy="985631"/>
                <wp:effectExtent l="0" t="0" r="22860" b="22860"/>
                <wp:docPr id="36" name="Tekstvak 3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441D69C" w14:textId="77777777" w:rsidR="00B241A6" w:rsidRPr="009A08A2" w:rsidRDefault="00B241A6" w:rsidP="00B241A6">
                            <w:pPr>
                              <w:rPr>
                                <w:b/>
                                <w:bCs/>
                              </w:rPr>
                            </w:pPr>
                            <w:r w:rsidRPr="009A08A2">
                              <w:rPr>
                                <w:b/>
                                <w:bCs/>
                              </w:rPr>
                              <w:t>Toekomstige functionaliteit</w:t>
                            </w:r>
                          </w:p>
                          <w:p w14:paraId="43B72083" w14:textId="77777777" w:rsidR="00AB1B36" w:rsidRDefault="00AB1B36" w:rsidP="00AB1B36">
                            <w:r w:rsidRPr="00BB2EDB">
                              <w:t xml:space="preserve">De STOP/TPOD-standaard en de DSO-keten ondersteunen </w:t>
                            </w:r>
                            <w:r>
                              <w:t xml:space="preserve">nog niet de </w:t>
                            </w:r>
                            <w:r w:rsidRPr="00BB2EDB">
                              <w:t>ontwerpversie van het tijdelijk regelingdeel</w:t>
                            </w:r>
                            <w:r w:rsidRPr="00FC2B12">
                              <w:t xml:space="preserve"> </w:t>
                            </w:r>
                            <w:r>
                              <w:t xml:space="preserve">waarmee een projectbesluit het omgevingsplan wijzigt. In een toekomstige versie zal </w:t>
                            </w:r>
                            <w:r w:rsidRPr="00B3240A">
                              <w:t>de STOP</w:t>
                            </w:r>
                            <w:r>
                              <w:t>/</w:t>
                            </w:r>
                            <w:r w:rsidRPr="00B3240A">
                              <w:t xml:space="preserve">TPOD-standaard </w:t>
                            </w:r>
                            <w:r>
                              <w:t>beschrijven hoe dat gaat werken, hoe het er uitziet en wat het bevoegd gezag daarvoor moet doen.</w:t>
                            </w:r>
                          </w:p>
                          <w:p w14:paraId="63671F40" w14:textId="77777777" w:rsidR="00AB1B36" w:rsidRDefault="00AB1B36" w:rsidP="00AB1B36"/>
                          <w:p w14:paraId="0626B60A" w14:textId="77777777" w:rsidR="00AB1B36" w:rsidRPr="00B8130C" w:rsidRDefault="00AB1B36" w:rsidP="00AB1B36">
                            <w:pPr>
                              <w:rPr>
                                <w:b/>
                                <w:bCs/>
                              </w:rPr>
                            </w:pPr>
                            <w:r w:rsidRPr="00B8130C">
                              <w:rPr>
                                <w:b/>
                                <w:bCs/>
                              </w:rPr>
                              <w:t>Workaround</w:t>
                            </w:r>
                          </w:p>
                          <w:p w14:paraId="0028186F" w14:textId="0B9EF965" w:rsidR="00A63DF9" w:rsidRPr="00C352EA" w:rsidRDefault="00AB1B36" w:rsidP="00B241A6">
                            <w:r>
                              <w:t>Zolang d</w:t>
                            </w:r>
                            <w:r w:rsidRPr="003F599F">
                              <w:t xml:space="preserve">e STOP/TPOD-standaard en de DSO-keten de ontwerpversie van het tijdelijk regelingdeel </w:t>
                            </w:r>
                            <w:r>
                              <w:t xml:space="preserve">nog niet ondersteunen, </w:t>
                            </w:r>
                            <w:r w:rsidRPr="003F599F">
                              <w:t>moet</w:t>
                            </w:r>
                            <w:r>
                              <w:t xml:space="preserve"> waterschap, provincie of Rijk</w:t>
                            </w:r>
                            <w:r w:rsidRPr="003F599F">
                              <w:t xml:space="preserve"> de wijzigingen die het projectbesluit in die omgevingsplannen aanbrengt, in het vrijetekstgedeelte </w:t>
                            </w:r>
                            <w:r>
                              <w:t xml:space="preserve">van het projectbesluit </w:t>
                            </w:r>
                            <w:r w:rsidRPr="003F599F">
                              <w:t>beschr</w:t>
                            </w:r>
                            <w:r>
                              <w:t>ij</w:t>
                            </w:r>
                            <w:r w:rsidRPr="003F599F">
                              <w:t>ven. Om die tekst te kunnen koppelen aan locaties, waarmee wordt aangegeven waar de wijziging(en) van het omgevingsplan gaan gelden, moet die tekst worden opgenomen in het Lichaam van de Regeling.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492A7B43" id="_x0000_t202" coordsize="21600,21600" o:spt="202" path="m,l,21600r21600,l21600,xe">
                <v:stroke joinstyle="miter"/>
                <v:path gradientshapeok="t" o:connecttype="rect"/>
              </v:shapetype>
              <v:shape id="Tekstvak 36" o:spid="_x0000_s102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" filled="f" strokeweight=".5pt">
                <v:textbox style="mso-fit-shape-to-text:t">
                  <w:txbxContent>
                    <w:p w14:paraId="1441D69C" w14:textId="77777777" w:rsidR="00B241A6" w:rsidRPr="009A08A2" w:rsidRDefault="00B241A6" w:rsidP="00B241A6">
                      <w:pPr>
                        <w:rPr>
                          <w:b/>
                          <w:bCs/>
                        </w:rPr>
                      </w:pPr>
                      <w:r w:rsidRPr="009A08A2">
                        <w:rPr>
                          <w:b/>
                          <w:bCs/>
                        </w:rPr>
                        <w:t>Toekomstige functionaliteit</w:t>
                      </w:r>
                    </w:p>
                    <w:p w14:paraId="43B72083" w14:textId="77777777" w:rsidR="00AB1B36" w:rsidRDefault="00AB1B36" w:rsidP="00AB1B36">
                      <w:r w:rsidRPr="00BB2EDB">
                        <w:t xml:space="preserve">De STOP/TPOD-standaard en de DSO-keten ondersteunen </w:t>
                      </w:r>
                      <w:r>
                        <w:t xml:space="preserve">nog niet de </w:t>
                      </w:r>
                      <w:r w:rsidRPr="00BB2EDB">
                        <w:t>ontwerpversie van het tijdelijk regelingdeel</w:t>
                      </w:r>
                      <w:r w:rsidRPr="00FC2B12">
                        <w:t xml:space="preserve"> </w:t>
                      </w:r>
                      <w:r>
                        <w:t xml:space="preserve">waarmee een projectbesluit het omgevingsplan wijzigt. In een toekomstige versie zal </w:t>
                      </w:r>
                      <w:r w:rsidRPr="00B3240A">
                        <w:t>de STOP</w:t>
                      </w:r>
                      <w:r>
                        <w:t>/</w:t>
                      </w:r>
                      <w:r w:rsidRPr="00B3240A">
                        <w:t xml:space="preserve">TPOD-standaard </w:t>
                      </w:r>
                      <w:r>
                        <w:t>beschrijven hoe dat gaat werken, hoe het er uitziet en wat het bevoegd gezag daarvoor moet doen.</w:t>
                      </w:r>
                    </w:p>
                    <w:p w14:paraId="63671F40" w14:textId="77777777" w:rsidR="00AB1B36" w:rsidRDefault="00AB1B36" w:rsidP="00AB1B36"/>
                    <w:p w14:paraId="0626B60A" w14:textId="77777777" w:rsidR="00AB1B36" w:rsidRPr="00B8130C" w:rsidRDefault="00AB1B36" w:rsidP="00AB1B36">
                      <w:pPr>
                        <w:rPr>
                          <w:b/>
                          <w:bCs/>
                        </w:rPr>
                      </w:pPr>
                      <w:r w:rsidRPr="00B8130C">
                        <w:rPr>
                          <w:b/>
                          <w:bCs/>
                        </w:rPr>
                        <w:t>Workaround</w:t>
                      </w:r>
                    </w:p>
                    <w:p w14:paraId="0028186F" w14:textId="0B9EF965" w:rsidR="00A63DF9" w:rsidRPr="00C352EA" w:rsidRDefault="00AB1B36" w:rsidP="00B241A6">
                      <w:r>
                        <w:t>Zolang d</w:t>
                      </w:r>
                      <w:r w:rsidRPr="003F599F">
                        <w:t xml:space="preserve">e STOP/TPOD-standaard en de DSO-keten de ontwerpversie van het tijdelijk regelingdeel </w:t>
                      </w:r>
                      <w:r>
                        <w:t xml:space="preserve">nog niet ondersteunen, </w:t>
                      </w:r>
                      <w:r w:rsidRPr="003F599F">
                        <w:t>moet</w:t>
                      </w:r>
                      <w:r>
                        <w:t xml:space="preserve"> waterschap, provincie of Rijk</w:t>
                      </w:r>
                      <w:r w:rsidRPr="003F599F">
                        <w:t xml:space="preserve"> de wijzigingen die het projectbesluit in die omgevingsplannen aanbrengt, in het vrijetekstgedeelte </w:t>
                      </w:r>
                      <w:r>
                        <w:t xml:space="preserve">van het projectbesluit </w:t>
                      </w:r>
                      <w:r w:rsidRPr="003F599F">
                        <w:t>beschr</w:t>
                      </w:r>
                      <w:r>
                        <w:t>ij</w:t>
                      </w:r>
                      <w:r w:rsidRPr="003F599F">
                        <w:t>ven. Om die tekst te kunnen koppelen aan locaties, waarmee wordt aangegeven waar de wijziging(en) van het omgevingsplan gaan gelden, moet die tekst worden opgenomen in het Lichaam van de Regeling.</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22" Type="http://schemas.openxmlformats.org/officeDocument/2006/relationships/image" Target="media/image_0a2d49b8afcb841b39c8e345366aa819.png"/><Relationship Id="rId23" Type="http://schemas.openxmlformats.org/officeDocument/2006/relationships/image" Target="media/image_f77a46b4d475a074a255446f47503ba1.png"/><Relationship Id="rId24" Type="http://schemas.openxmlformats.org/officeDocument/2006/relationships/image" Target="media/image_85ec39900c32efa3b395557c5528d1c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