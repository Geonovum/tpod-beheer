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AF65" w14:textId="77777777" w:rsidR="00862789" w:rsidRDefault="00862789" w:rsidP="00862789">
      <w:pPr>
        <w:pStyle w:val="Kop4"/>
      </w:pPr>
      <w:r w:rsidRPr="000F1545">
        <w:t>Annotaties voor de dienstverlening in DSO-LV</w:t>
      </w:r>
    </w:p>
    <w:p w14:paraId="4ACC9F91" w14:textId="616C09C6" w:rsidR="00862789" w:rsidRDefault="00862789" w:rsidP="00862789">
      <w:r>
        <w:t>Belangrijke resultaten van het annoteren met OW-objecten zijn het herkenbaar op de kaart weergegeven van de werkingsgebieden van (beleids</w:t>
      </w:r>
      <w:r w:rsidR="008E6F8D">
        <w:t>- of realisatie</w:t>
      </w:r>
      <w:r>
        <w:t xml:space="preserve">)tekst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27124A67" w14:textId="7C0B3067" w:rsidR="00862789" w:rsidRDefault="00862789" w:rsidP="00862789">
      <w:r>
        <w:t xml:space="preserve">Om het omgevingsdocument met alles wat daar bij hoort in DSO-LV te kunnen tonen, is het verplicht om </w:t>
      </w:r>
      <w:r w:rsidR="005540DE">
        <w:t xml:space="preserve">voor het vrijetekstgedeelte van </w:t>
      </w:r>
      <w:fldSimple w:instr=" DOCVARIABLE ID01+ ">
        <w:r w:rsidR="00890AE1">
          <w:t>het projectbesluit</w:t>
        </w:r>
      </w:fldSimple>
      <w:r w:rsidR="005540DE">
        <w:t xml:space="preserve"> </w:t>
      </w:r>
      <w:r>
        <w:t>het Regelingsgebied aan te leveren.</w:t>
      </w:r>
    </w:p>
    <w:p w14:paraId="03BD2B43" w14:textId="77777777" w:rsidR="00862789" w:rsidRDefault="00862789" w:rsidP="00862789">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0B3154A7" w14:textId="77777777" w:rsidR="00862789" w:rsidRDefault="00862789" w:rsidP="00862789">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7E893DB1" w14:textId="77777777" w:rsidR="00862789" w:rsidRDefault="00862789" w:rsidP="00862789">
      <w:r>
        <w:t>Het attribuut thema zal voor</w:t>
      </w:r>
      <w:r w:rsidRPr="008E10CB">
        <w:t xml:space="preserve"> </w:t>
      </w:r>
      <w:r>
        <w:t xml:space="preserve">omgevingsdocumenten met Vrijetekststructuur een belangrijke rol spelen. Daarmee kan worden aangegeven over welk aspect van de fysieke leefomgeving </w:t>
      </w:r>
      <w:r>
        <w:lastRenderedPageBreak/>
        <w:t>de tekst gaat. Ook met thema kan de relatie met een ander omgevingsdocument worden versterkt, als daarin hetzelfde thema is geannoteerd.</w:t>
      </w:r>
    </w:p>
    <w:p w14:paraId="7210A3E3" w14:textId="77777777" w:rsidR="00862789" w:rsidRPr="00662BFE" w:rsidRDefault="00862789" w:rsidP="00862789">
      <w:r>
        <w:t>Het object Hoofdlijn tenslotte kan worden gebruikt om de informatie inzichtelijk gestructureerd aan eindgebruikers aan te bieden en een extra filtermogelijkheid te bieden waardoor bij elkaar horende onderdelen in samenhang getoond kunnen worden.</w:t>
      </w:r>
      <w:r w:rsidRPr="00B26823">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