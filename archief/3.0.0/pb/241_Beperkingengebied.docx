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61373" w:rsidRPr="00F1426F" w:rsidRDefault="00624D76" w:rsidP="00205F40">
      <w:pPr>
        <w:pStyle w:val="Kop5"/>
      </w:pPr>
      <w:r>
        <w:t>Beperkingengebied</w:t>
      </w:r>
    </w:p>
    <w:p w14:paraId="3134CA48" w14:textId="77777777" w:rsidR="00261373" w:rsidRDefault="00624D76" w:rsidP="00205F40">
      <w:pPr>
        <w:pStyle w:val="Kop6"/>
      </w:pPr>
      <w:r>
        <w:t>Toelichting op de toepassing</w:t>
      </w:r>
    </w:p>
    <w:p w14:paraId="51410000" w14:textId="77777777" w:rsidR="00261373" w:rsidRPr="00F1426F" w:rsidRDefault="00624D76"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61373" w:rsidRPr="00F1426F" w:rsidRDefault="00624D76"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61373" w:rsidRPr="00F1426F" w:rsidRDefault="00624D76"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w:t>
      </w:r>
      <w:r w:rsidRPr="00F1426F">
        <w:lastRenderedPageBreak/>
        <w:t xml:space="preserve">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4110239" w:rsidR="00261373" w:rsidRPr="00F1426F" w:rsidRDefault="00624D76"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t>OW-object</w:t>
      </w:r>
      <w:r w:rsidRPr="00F1426F">
        <w:t xml:space="preserve"> Beperkingengebied is geannoteerd, omdat de instructie- of omgevingswaarderegel over hetzelfde gebied gaat.</w:t>
      </w:r>
    </w:p>
    <w:p w14:paraId="0952DD91" w14:textId="77777777" w:rsidR="00261373" w:rsidRPr="00F1426F" w:rsidRDefault="00624D76" w:rsidP="00205F40">
      <w:pPr>
        <w:pStyle w:val="Kop6"/>
      </w:pPr>
      <w:r w:rsidRPr="00F1426F">
        <w:t>Definitie</w:t>
      </w:r>
    </w:p>
    <w:p w14:paraId="4B0AC1CA" w14:textId="77777777" w:rsidR="00261373" w:rsidRPr="00F1426F" w:rsidRDefault="00624D76"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