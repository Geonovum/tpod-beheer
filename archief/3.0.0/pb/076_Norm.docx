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261373" w:rsidRPr="00B26823" w:rsidRDefault="00624D76" w:rsidP="00713915">
      <w:pPr>
        <w:pStyle w:val="Kop5"/>
      </w:pPr>
      <w:bookmarkStart w:id="141" w:name="_Ref_2e2971644062c872165288e8a2824a1f_1"/>
      <w:r w:rsidRPr="000E40D3">
        <w:t>Norm</w:t>
      </w:r>
      <w:bookmarkEnd w:id="141"/>
    </w:p>
    <w:p w14:paraId="704AC24B" w14:textId="77777777" w:rsidR="00261373" w:rsidRPr="000E40D3" w:rsidRDefault="00624D76" w:rsidP="00713915">
      <w:pPr>
        <w:pStyle w:val="Kop6"/>
        <w:rPr>
          <w:i w:val="0"/>
        </w:rPr>
      </w:pPr>
      <w:r w:rsidRPr="000E40D3">
        <w:t>Koppen</w:t>
      </w:r>
    </w:p>
    <w:p w14:paraId="7F0C9C9F" w14:textId="77777777" w:rsidR="00261373" w:rsidRPr="000E40D3" w:rsidRDefault="00624D76"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261373" w:rsidRPr="00331D38" w:rsidRDefault="00624D76" w:rsidP="00713915">
      <w:pPr>
        <w:pStyle w:val="Opsommingtekens1"/>
      </w:pPr>
      <w:r w:rsidRPr="00331D38">
        <w:t>Label: de tekstuele aanduiding van het type van het tekstelement</w:t>
      </w:r>
    </w:p>
    <w:p w14:paraId="61984841" w14:textId="77777777" w:rsidR="00261373" w:rsidRPr="00331D38" w:rsidRDefault="00624D76" w:rsidP="00713915">
      <w:pPr>
        <w:pStyle w:val="Opsommingtekens1"/>
      </w:pPr>
      <w:r w:rsidRPr="00331D38">
        <w:t>Nummer: de identificatie van het tekstelement met een nummer of andere aanduiding</w:t>
      </w:r>
    </w:p>
    <w:p w14:paraId="2A18CA05" w14:textId="77777777" w:rsidR="00261373" w:rsidRPr="00331D38" w:rsidRDefault="00624D76" w:rsidP="00713915">
      <w:pPr>
        <w:pStyle w:val="Opsommingtekens1"/>
      </w:pPr>
      <w:r w:rsidRPr="00331D38">
        <w:lastRenderedPageBreak/>
        <w:t>Opschrift: de titel van het tekstelement, waarmee de inhoud van het onderdeel beknopt wordt aangeduid</w:t>
      </w:r>
      <w:r w:rsidRPr="00331D38">
        <w:rPr>
          <w:rStyle w:val="Voetnootmarkering"/>
        </w:rPr>
        <w:footnoteReference w:id="77"/>
      </w:r>
      <w:r w:rsidRPr="00331D38">
        <w:t>.</w:t>
      </w:r>
    </w:p>
    <w:p w14:paraId="140AE495" w14:textId="77777777" w:rsidR="00261373" w:rsidRPr="00B26823" w:rsidRDefault="00624D76"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261373" w:rsidRPr="000E40D3" w:rsidRDefault="00261373" w:rsidP="00713915">
      <w:pPr>
        <w:spacing w:line="240" w:lineRule="auto"/>
      </w:pPr>
    </w:p>
    <w:p w14:paraId="2063561F" w14:textId="5DDB925E" w:rsidR="00261373" w:rsidRPr="000E40D3" w:rsidRDefault="00624D76" w:rsidP="00713915">
      <w:r>
        <w:t xml:space="preserve">Voor de Kop van </w:t>
      </w:r>
      <w:r w:rsidRPr="000E40D3">
        <w:t xml:space="preserve">de tekstelementen die in </w:t>
      </w:r>
      <w:r w:rsidR="00BE7A4F" w:rsidRPr="00BE7A4F">
        <w:t xml:space="preserve">het tijdelijk regelingdeel </w:t>
      </w:r>
      <w:r w:rsidR="009F5880" w:rsidRPr="009F5880">
        <w:t xml:space="preserve">bij </w:t>
      </w:r>
      <w:r w:rsidR="00BE7A4F" w:rsidRPr="00BE7A4F">
        <w:t>het projectbesluit</w:t>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261373" w:rsidRPr="000E40D3" w:rsidRDefault="00261373" w:rsidP="00713915">
      <w:pPr>
        <w:spacing w:line="240" w:lineRule="auto"/>
      </w:pPr>
    </w:p>
    <w:p w14:paraId="780948B4" w14:textId="77777777" w:rsidR="00261373" w:rsidRPr="000E40D3" w:rsidRDefault="00624D76" w:rsidP="00713915">
      <w:pPr>
        <w:pStyle w:val="Opsommingtekens1"/>
        <w:keepNext/>
        <w:rPr>
          <w:rFonts w:eastAsia="Verdana"/>
        </w:rPr>
      </w:pPr>
      <w:r w:rsidRPr="000E40D3">
        <w:t>Hoofdstuk:</w:t>
      </w:r>
    </w:p>
    <w:p w14:paraId="17370C81" w14:textId="77777777" w:rsidR="00261373" w:rsidRPr="000E40D3" w:rsidRDefault="00624D76" w:rsidP="00713915">
      <w:pPr>
        <w:pStyle w:val="Opsommingtekens2"/>
        <w:rPr>
          <w:rFonts w:eastAsia="Verdana" w:cs="Verdana"/>
        </w:rPr>
      </w:pPr>
      <w:r w:rsidRPr="000E40D3">
        <w:t>Label: Hoofdstuk</w:t>
      </w:r>
    </w:p>
    <w:p w14:paraId="35E76A56" w14:textId="77777777" w:rsidR="00261373" w:rsidRPr="000E40D3" w:rsidRDefault="00624D76"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06B7E54" w:rsidR="00261373" w:rsidRPr="000E40D3" w:rsidRDefault="00624D76" w:rsidP="00713915">
      <w:pPr>
        <w:pStyle w:val="Opsommingtekens2"/>
        <w:rPr>
          <w:rFonts w:eastAsia="Verdana" w:cs="Verdana"/>
        </w:rPr>
      </w:pPr>
      <w:r w:rsidRPr="000E40D3">
        <w:rPr>
          <w:rFonts w:eastAsia="Verdana"/>
        </w:rPr>
        <w:t>Opschrift:</w:t>
      </w:r>
      <w:r w:rsidR="00FE7293">
        <w:rPr>
          <w:rFonts w:eastAsia="Verdana"/>
        </w:rPr>
        <w:t xml:space="preserve"> </w:t>
      </w:r>
      <w:r w:rsidR="00FE7293" w:rsidRPr="00FE7293">
        <w:rPr>
          <w:rFonts w:eastAsia="Verdana"/>
        </w:rPr>
        <w:t>Door het bevoegd gezag zelf te kiezen.</w:t>
      </w:r>
    </w:p>
    <w:p w14:paraId="2C3F883F" w14:textId="77777777" w:rsidR="00261373" w:rsidRPr="000E40D3" w:rsidRDefault="00624D76" w:rsidP="00713915">
      <w:pPr>
        <w:pStyle w:val="Opsommingtekens1"/>
        <w:keepNext/>
        <w:rPr>
          <w:rFonts w:eastAsia="Verdana" w:cs="Verdana"/>
        </w:rPr>
      </w:pPr>
      <w:r w:rsidRPr="000E40D3">
        <w:rPr>
          <w:rFonts w:eastAsia="Verdana"/>
        </w:rPr>
        <w:t>Titel:</w:t>
      </w:r>
    </w:p>
    <w:p w14:paraId="1C5AA624" w14:textId="77777777" w:rsidR="00261373" w:rsidRPr="000E40D3" w:rsidRDefault="00624D76" w:rsidP="00713915">
      <w:pPr>
        <w:pStyle w:val="Opsommingtekens2"/>
        <w:rPr>
          <w:rFonts w:eastAsia="Verdana"/>
        </w:rPr>
      </w:pPr>
      <w:r w:rsidRPr="000E40D3">
        <w:t>Label: Titel</w:t>
      </w:r>
    </w:p>
    <w:p w14:paraId="5CA470F8" w14:textId="77777777" w:rsidR="00261373" w:rsidRPr="000E40D3" w:rsidRDefault="00624D76"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261373" w:rsidRPr="000E40D3" w:rsidRDefault="00624D76" w:rsidP="00713915">
      <w:pPr>
        <w:pStyle w:val="Opsommingtekens2"/>
        <w:rPr>
          <w:rFonts w:eastAsia="Verdana"/>
        </w:rPr>
      </w:pPr>
      <w:r w:rsidRPr="000E40D3">
        <w:rPr>
          <w:rFonts w:eastAsia="Verdana"/>
        </w:rPr>
        <w:t>Opschrift: Door het bevoegd gezag zelf te kiezen.</w:t>
      </w:r>
    </w:p>
    <w:p w14:paraId="1CCD672C" w14:textId="77777777" w:rsidR="00261373" w:rsidRPr="000E40D3" w:rsidRDefault="00624D76" w:rsidP="00713915">
      <w:pPr>
        <w:pStyle w:val="Opsommingtekens1"/>
        <w:keepNext/>
        <w:rPr>
          <w:rFonts w:eastAsia="Verdana" w:cs="Verdana"/>
        </w:rPr>
      </w:pPr>
      <w:r w:rsidRPr="000E40D3">
        <w:t>Afdeling:</w:t>
      </w:r>
    </w:p>
    <w:p w14:paraId="0EFBB890" w14:textId="77777777" w:rsidR="00261373" w:rsidRPr="000E40D3" w:rsidRDefault="00624D76" w:rsidP="00713915">
      <w:pPr>
        <w:pStyle w:val="Opsommingtekens2"/>
        <w:rPr>
          <w:rFonts w:eastAsia="Verdana"/>
        </w:rPr>
      </w:pPr>
      <w:r w:rsidRPr="000E40D3">
        <w:t>Label: Afdeling</w:t>
      </w:r>
    </w:p>
    <w:p w14:paraId="69E41AEA" w14:textId="77777777" w:rsidR="00261373" w:rsidRPr="000E40D3" w:rsidRDefault="00624D76" w:rsidP="00713915">
      <w:pPr>
        <w:pStyle w:val="Opsommingtekens2"/>
        <w:rPr>
          <w:rFonts w:eastAsia="Verdana"/>
        </w:rPr>
      </w:pPr>
      <w:r w:rsidRPr="000E40D3">
        <w:t>Nummer:</w:t>
      </w:r>
    </w:p>
    <w:p w14:paraId="6EE98275" w14:textId="77777777" w:rsidR="00261373" w:rsidRPr="000E40D3" w:rsidRDefault="00624D76"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261373" w:rsidRPr="000E40D3" w:rsidRDefault="00624D76"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261373" w:rsidRPr="000E40D3" w:rsidRDefault="00624D76" w:rsidP="00713915">
      <w:pPr>
        <w:pStyle w:val="Opsommingtekens2"/>
        <w:rPr>
          <w:rFonts w:eastAsia="Verdana" w:cs="Verdana"/>
        </w:rPr>
      </w:pPr>
      <w:r w:rsidRPr="000E40D3">
        <w:rPr>
          <w:rFonts w:eastAsia="Verdana"/>
        </w:rPr>
        <w:t>Opschrift: Door het bevoegd gezag zelf te kiezen.</w:t>
      </w:r>
    </w:p>
    <w:p w14:paraId="7BC5D9A0" w14:textId="77777777" w:rsidR="00261373" w:rsidRPr="000E40D3" w:rsidRDefault="00624D76" w:rsidP="00713915">
      <w:pPr>
        <w:pStyle w:val="Opsommingtekens1"/>
        <w:keepNext/>
        <w:rPr>
          <w:rFonts w:eastAsia="Verdana" w:cs="Verdana"/>
        </w:rPr>
      </w:pPr>
      <w:r w:rsidRPr="000E40D3">
        <w:rPr>
          <w:rFonts w:eastAsia="Verdana"/>
        </w:rPr>
        <w:t>Paragraaf:</w:t>
      </w:r>
    </w:p>
    <w:p w14:paraId="703ABE3E" w14:textId="77777777" w:rsidR="00261373" w:rsidRPr="000E40D3" w:rsidRDefault="00624D76" w:rsidP="00713915">
      <w:pPr>
        <w:pStyle w:val="Opsommingtekens2"/>
        <w:rPr>
          <w:rFonts w:eastAsia="Verdana"/>
        </w:rPr>
      </w:pPr>
      <w:r w:rsidRPr="000E40D3">
        <w:t>Label: Paragraaf; in plaats daarvan kan het paragraafteken (§) gebruikt worden</w:t>
      </w:r>
    </w:p>
    <w:p w14:paraId="18A138C0" w14:textId="77777777" w:rsidR="00261373" w:rsidRPr="000E40D3" w:rsidRDefault="00624D76"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261373" w:rsidRPr="000E40D3" w:rsidRDefault="00624D76" w:rsidP="00713915">
      <w:pPr>
        <w:pStyle w:val="Opsommingtekens2"/>
        <w:rPr>
          <w:rFonts w:eastAsia="Verdana"/>
        </w:rPr>
      </w:pPr>
      <w:r w:rsidRPr="000E40D3">
        <w:rPr>
          <w:rFonts w:eastAsia="Verdana"/>
        </w:rPr>
        <w:lastRenderedPageBreak/>
        <w:t>Opschrift: Door het bevoegd gezag zelf te kiezen.</w:t>
      </w:r>
    </w:p>
    <w:p w14:paraId="49DAC3C5" w14:textId="77777777" w:rsidR="00261373" w:rsidRPr="000E40D3" w:rsidRDefault="00624D76" w:rsidP="00713915">
      <w:pPr>
        <w:pStyle w:val="Opsommingtekens1"/>
        <w:keepNext/>
        <w:rPr>
          <w:rFonts w:eastAsia="Verdana"/>
        </w:rPr>
      </w:pPr>
      <w:r w:rsidRPr="000E40D3">
        <w:rPr>
          <w:rFonts w:eastAsia="Verdana"/>
        </w:rPr>
        <w:t>Subparagraaf:</w:t>
      </w:r>
    </w:p>
    <w:p w14:paraId="68954863" w14:textId="77777777" w:rsidR="00261373" w:rsidRPr="000E40D3" w:rsidRDefault="00624D76" w:rsidP="00713915">
      <w:pPr>
        <w:pStyle w:val="Opsommingtekens2"/>
        <w:rPr>
          <w:rFonts w:eastAsia="Verdana"/>
        </w:rPr>
      </w:pPr>
      <w:r w:rsidRPr="000E40D3">
        <w:t>Label: Subparagraaf; in plaats daarvan kan het paragraafteken (§) gebruikt worden</w:t>
      </w:r>
    </w:p>
    <w:p w14:paraId="4206E66A" w14:textId="77777777" w:rsidR="00261373" w:rsidRPr="000E40D3" w:rsidRDefault="00624D76"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261373" w:rsidRPr="000E40D3" w:rsidRDefault="00624D76" w:rsidP="00713915">
      <w:pPr>
        <w:pStyle w:val="Opsommingtekens2"/>
        <w:rPr>
          <w:rFonts w:eastAsia="Verdana"/>
        </w:rPr>
      </w:pPr>
      <w:r w:rsidRPr="000E40D3">
        <w:rPr>
          <w:rFonts w:eastAsia="Verdana"/>
        </w:rPr>
        <w:t>Opschrift: Door het bevoegd gezag zelf te kiezen.</w:t>
      </w:r>
    </w:p>
    <w:p w14:paraId="42DBBC4C" w14:textId="77777777" w:rsidR="00261373" w:rsidRPr="000E40D3" w:rsidRDefault="00624D76" w:rsidP="00713915">
      <w:pPr>
        <w:pStyle w:val="Opsommingtekens1"/>
        <w:keepNext/>
        <w:rPr>
          <w:rFonts w:eastAsia="Verdana"/>
        </w:rPr>
      </w:pPr>
      <w:r w:rsidRPr="000E40D3">
        <w:rPr>
          <w:rFonts w:eastAsia="Verdana"/>
        </w:rPr>
        <w:t>Subsubparagraaf:</w:t>
      </w:r>
    </w:p>
    <w:p w14:paraId="02D37A2B" w14:textId="77777777" w:rsidR="00261373" w:rsidRPr="000E40D3" w:rsidRDefault="00624D76" w:rsidP="00713915">
      <w:pPr>
        <w:pStyle w:val="Opsommingtekens2"/>
        <w:rPr>
          <w:rFonts w:eastAsia="Verdana"/>
        </w:rPr>
      </w:pPr>
      <w:r w:rsidRPr="000E40D3">
        <w:t>Label: Subsubparagraaf; in plaats daarvan kan het paragraafteken (§) gebruikt worden</w:t>
      </w:r>
    </w:p>
    <w:p w14:paraId="06026CD6" w14:textId="77777777" w:rsidR="00261373" w:rsidRPr="000E40D3" w:rsidRDefault="00624D76"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261373" w:rsidRPr="000E40D3" w:rsidRDefault="00624D76" w:rsidP="00713915">
      <w:pPr>
        <w:pStyle w:val="Opsommingtekens2"/>
        <w:rPr>
          <w:rFonts w:eastAsia="Verdana"/>
        </w:rPr>
      </w:pPr>
      <w:r w:rsidRPr="000E40D3">
        <w:rPr>
          <w:rFonts w:eastAsia="Verdana"/>
        </w:rPr>
        <w:t>Opschrift: Door het bevoegd gezag zelf te kiezen.</w:t>
      </w:r>
    </w:p>
    <w:p w14:paraId="34A9F07A" w14:textId="77777777" w:rsidR="00261373" w:rsidRPr="000E40D3" w:rsidRDefault="00624D76" w:rsidP="00713915">
      <w:pPr>
        <w:pStyle w:val="Opsommingtekens1"/>
        <w:keepNext/>
        <w:rPr>
          <w:rFonts w:eastAsia="Verdana" w:cs="Verdana"/>
        </w:rPr>
      </w:pPr>
      <w:r w:rsidRPr="000E40D3">
        <w:rPr>
          <w:rFonts w:eastAsia="Verdana"/>
        </w:rPr>
        <w:t>Artikel:</w:t>
      </w:r>
    </w:p>
    <w:p w14:paraId="767B47A1" w14:textId="77777777" w:rsidR="00261373" w:rsidRPr="000E40D3" w:rsidRDefault="00624D76" w:rsidP="00713915">
      <w:pPr>
        <w:pStyle w:val="Opsommingtekens2"/>
        <w:rPr>
          <w:rFonts w:eastAsia="Verdana"/>
        </w:rPr>
      </w:pPr>
      <w:r w:rsidRPr="000E40D3">
        <w:t>Label: Artikel</w:t>
      </w:r>
    </w:p>
    <w:p w14:paraId="7277E2BC" w14:textId="77777777" w:rsidR="00261373" w:rsidRPr="000E40D3" w:rsidRDefault="00624D76"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261373" w:rsidRPr="000E40D3" w:rsidRDefault="00624D76" w:rsidP="00713915">
      <w:pPr>
        <w:pStyle w:val="Opsommingtekens2"/>
        <w:rPr>
          <w:rFonts w:eastAsia="Verdana"/>
        </w:rPr>
      </w:pPr>
      <w:r w:rsidRPr="000E40D3">
        <w:rPr>
          <w:rFonts w:eastAsia="Verdana"/>
        </w:rPr>
        <w:t>Opschrift: Door het bevoegd gezag zelf te kiezen.</w:t>
      </w:r>
    </w:p>
    <w:p w14:paraId="133049ED" w14:textId="77777777" w:rsidR="00261373" w:rsidRPr="000E40D3" w:rsidRDefault="00624D76" w:rsidP="00713915">
      <w:pPr>
        <w:pStyle w:val="Opsommingtekens1"/>
        <w:keepNext/>
        <w:rPr>
          <w:rFonts w:eastAsia="Verdana" w:cs="Verdana"/>
        </w:rPr>
      </w:pPr>
      <w:r w:rsidRPr="000E40D3">
        <w:rPr>
          <w:rFonts w:eastAsia="Verdana"/>
        </w:rPr>
        <w:t>Lid:</w:t>
      </w:r>
    </w:p>
    <w:p w14:paraId="3E90C2B8" w14:textId="77777777" w:rsidR="00261373" w:rsidRPr="000E40D3" w:rsidRDefault="00624D76" w:rsidP="00713915">
      <w:pPr>
        <w:pStyle w:val="Opsommingtekens2"/>
        <w:rPr>
          <w:rFonts w:eastAsia="Verdana"/>
        </w:rPr>
      </w:pPr>
      <w:r w:rsidRPr="000E40D3">
        <w:t>Label: n.v.t., Lid heeft geen Label</w:t>
      </w:r>
    </w:p>
    <w:p w14:paraId="528ADA78" w14:textId="77777777" w:rsidR="00261373" w:rsidRPr="000E40D3" w:rsidRDefault="00624D76"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261373" w:rsidRPr="000E40D3" w:rsidRDefault="00624D76" w:rsidP="00713915">
      <w:pPr>
        <w:pStyle w:val="Opsommingtekens2"/>
      </w:pPr>
      <w:r w:rsidRPr="00954C95">
        <w:rPr>
          <w:rFonts w:eastAsia="Verdana"/>
        </w:rPr>
        <w:t>Opschrift: n.v.t., Lid heeft geen Opschrift</w:t>
      </w:r>
    </w:p>
    <w:p w14:paraId="01EE731A" w14:textId="413C0904" w:rsidR="00261373" w:rsidRPr="007B60F8" w:rsidRDefault="00624D76" w:rsidP="00713915">
      <w:pPr>
        <w:pStyle w:val="Kop6"/>
      </w:pPr>
      <w:r w:rsidRPr="00B26823">
        <w:t>Lijsten</w:t>
      </w:r>
    </w:p>
    <w:p w14:paraId="33C263F8" w14:textId="77777777" w:rsidR="00261373" w:rsidRPr="000E40D3" w:rsidRDefault="00624D76" w:rsidP="00713915">
      <w:pPr>
        <w:rPr>
          <w:rFonts w:cs="Verdana"/>
        </w:rPr>
      </w:pPr>
      <w:r w:rsidRPr="000E40D3">
        <w:t>Voor Lijsten gelden de volgende regels:</w:t>
      </w:r>
    </w:p>
    <w:p w14:paraId="4381EB6D" w14:textId="77777777" w:rsidR="00261373" w:rsidRPr="000E40D3" w:rsidRDefault="00624D76" w:rsidP="00713915">
      <w:pPr>
        <w:pStyle w:val="Opsommingtekens1"/>
        <w:rPr>
          <w:rFonts w:eastAsia="Verdana" w:cs="Verdana"/>
        </w:rPr>
      </w:pPr>
      <w:r w:rsidRPr="000E40D3">
        <w:t>Lijsten mogen voorkomen onder Artikel en Lid.</w:t>
      </w:r>
    </w:p>
    <w:p w14:paraId="6A318644" w14:textId="77777777" w:rsidR="00261373" w:rsidRPr="000E40D3" w:rsidRDefault="00624D76"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261373" w:rsidRPr="000E40D3" w:rsidRDefault="00624D76" w:rsidP="00713915">
      <w:pPr>
        <w:pStyle w:val="Opsommingtekens1"/>
        <w:rPr>
          <w:rFonts w:eastAsia="Verdana" w:cs="Verdana"/>
        </w:rPr>
      </w:pPr>
      <w:r w:rsidRPr="000E40D3">
        <w:t>Lijsten mogen in ten hoogste drie niveaus gebruikt worden.</w:t>
      </w:r>
    </w:p>
    <w:p w14:paraId="4E7AFCBA" w14:textId="6B92E57A" w:rsidR="00261373" w:rsidRPr="000E40D3" w:rsidRDefault="00624D76" w:rsidP="00713915">
      <w:pPr>
        <w:pStyle w:val="Opsommingtekens1"/>
      </w:pPr>
      <w:r w:rsidRPr="000E40D3">
        <w:t>De onderdelen van de Lijst op het eerste niveau worden aangegeven met letters, op het tweede niveau met Arabische cijfers en op het derde niveau met Romeinse cijfers.</w:t>
      </w:r>
      <w:r>
        <w:t xml:space="preserve"> </w:t>
      </w:r>
      <w:r>
        <w:br/>
      </w:r>
      <w:r>
        <w:lastRenderedPageBreak/>
        <w:t xml:space="preserve">Voor deze lijsten moet gebruik gemaakt worden van het STOP-element Lijst van het type expliciet: de opsommingstekens </w:t>
      </w:r>
      <w:r w:rsidRPr="00611AE7">
        <w:t xml:space="preserve">worden </w:t>
      </w:r>
      <w:r>
        <w:t>expliciet meegeleverd.</w:t>
      </w:r>
    </w:p>
    <w:p w14:paraId="5F3E5DAF" w14:textId="77777777" w:rsidR="00261373" w:rsidRPr="000E40D3" w:rsidRDefault="00624D76" w:rsidP="00713915">
      <w:pPr>
        <w:pStyle w:val="Opsommingtekens1"/>
      </w:pPr>
      <w:r w:rsidRPr="000E40D3">
        <w:t>Het aantal Lijstitems per niveau is onbeperkt.</w:t>
      </w:r>
    </w:p>
    <w:p w14:paraId="769CF4E9" w14:textId="77777777" w:rsidR="00261373" w:rsidRPr="000E40D3" w:rsidRDefault="00624D76" w:rsidP="00713915">
      <w:pPr>
        <w:pStyle w:val="Opsommingtekens1"/>
      </w:pPr>
      <w:r w:rsidRPr="000E40D3">
        <w:t>Een Lijst heeft geen opschrift.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