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7234" w14:textId="25214644" w:rsidR="00D1051B" w:rsidRDefault="00D1051B" w:rsidP="00D1051B">
      <w:pPr>
        <w:pStyle w:val="Kop3"/>
      </w:pPr>
      <w:bookmarkStart w:id="332" w:name="_Ref_2e5a8e490cac5341c16bb3ec9b2294cb_1"/>
      <w:bookmarkStart w:id="334" w:name="_Ref_2e5a8e490cac5341c16bb3ec9b2294cb_2"/>
      <w:r>
        <w:lastRenderedPageBreak/>
        <w:t xml:space="preserve">Intrekken </w:t>
      </w:r>
      <w:r w:rsidR="00725C27">
        <w:t>&amp;</w:t>
      </w:r>
      <w:r>
        <w:t xml:space="preserve"> vervangen als reguliere wijzigingsmethode</w:t>
      </w:r>
      <w:bookmarkEnd w:id="332"/>
      <w:bookmarkEnd w:id="334"/>
    </w:p>
    <w:p w14:paraId="1F93EA19" w14:textId="081A8FFB" w:rsidR="00D9441C" w:rsidRDefault="00D1051B" w:rsidP="00D1051B">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64303FA3" w14:textId="08887B01" w:rsidR="00D1051B" w:rsidRDefault="00D1051B" w:rsidP="00D1051B">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0A588E20" w14:textId="7E7FB25C" w:rsidR="00FE2553" w:rsidRDefault="00D1051B" w:rsidP="007D0596">
      <w:r>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