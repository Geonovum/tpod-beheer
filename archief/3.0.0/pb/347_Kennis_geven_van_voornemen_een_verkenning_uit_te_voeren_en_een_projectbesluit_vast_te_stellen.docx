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979209" w14:textId="1C1B6E21" w:rsidR="00261373" w:rsidRDefault="00624D76" w:rsidP="00EC1A29">
      <w:pPr>
        <w:pStyle w:val="Kop5"/>
      </w:pPr>
      <w:bookmarkStart w:id="395" w:name="_Ref_c874faeaf6aa2d5a8374505d4e9c6c76_1"/>
      <w:r>
        <w:t xml:space="preserve">Kennis geven van voornemen een verkenning uit te voeren </w:t>
      </w:r>
      <w:r w:rsidRPr="002B1D58">
        <w:t xml:space="preserve">en </w:t>
      </w:r>
      <w:r>
        <w:t xml:space="preserve">een </w:t>
      </w:r>
      <w:r w:rsidRPr="00CA5E3C">
        <w:t xml:space="preserve">projectbesluit </w:t>
      </w:r>
      <w:r>
        <w:t>vast te stellen</w:t>
      </w:r>
      <w:bookmarkEnd w:id="395"/>
    </w:p>
    <w:p w14:paraId="32C57166" w14:textId="36CA2D60" w:rsidR="00261373" w:rsidRPr="004C65DD" w:rsidRDefault="00624D76" w:rsidP="00E22362">
      <w:pPr>
        <w:pStyle w:val="Kop6"/>
      </w:pPr>
      <w:r>
        <w:t>Juridisch kader</w:t>
      </w:r>
    </w:p>
    <w:p w14:paraId="058233D7" w14:textId="77777777" w:rsidR="00261373" w:rsidRDefault="00624D76" w:rsidP="00EC1A29">
      <w:r>
        <w:t>Waterschap, provincie of Rijk moet kennis geven v</w:t>
      </w:r>
      <w:r w:rsidRPr="006B21FE">
        <w:t xml:space="preserve">an het </w:t>
      </w:r>
      <w:r w:rsidRPr="006E1A16">
        <w:t xml:space="preserve">voornemen om een verkenning uit te voeren </w:t>
      </w:r>
      <w:r w:rsidRPr="00C34AEB">
        <w:t xml:space="preserve">naar een mogelijk bestaande of toekomstige opgave in de fysieke leefomgeving </w:t>
      </w:r>
      <w:r w:rsidRPr="006E1A16">
        <w:t xml:space="preserve">en </w:t>
      </w:r>
      <w:r>
        <w:t xml:space="preserve">om </w:t>
      </w:r>
      <w:r w:rsidRPr="006E1A16">
        <w:t>een projectbesluit vast te stellen</w:t>
      </w:r>
      <w:r>
        <w:t xml:space="preserve"> </w:t>
      </w:r>
      <w:r w:rsidRPr="00FB70B8">
        <w:t>met of zonder voorafgaande voorkeursbeslissing</w:t>
      </w:r>
      <w:r>
        <w:rPr>
          <w:rStyle w:val="Voetnootmarkering"/>
        </w:rPr>
        <w:footnoteReference w:id="99"/>
      </w:r>
      <w:r>
        <w:t>. Van het voornemen moet op de in artikel 12 Bekendmakingswet bepaalde wijze worden kennisgegeven</w:t>
      </w:r>
      <w:r>
        <w:rPr>
          <w:rStyle w:val="Voetnootmarkering"/>
        </w:rPr>
        <w:footnoteReference w:id="100"/>
      </w:r>
      <w:r>
        <w:t>. Dat wil zeggen dat de kennisgeving in waterschapsblad, provinciaal blad of Staatscourant</w:t>
      </w:r>
      <w:r w:rsidRPr="00BE2346">
        <w:t xml:space="preserve"> </w:t>
      </w:r>
      <w:r w:rsidRPr="007B09E5">
        <w:t xml:space="preserve">moet </w:t>
      </w:r>
      <w:r>
        <w:t>worden geplaatst</w:t>
      </w:r>
      <w:r>
        <w:rPr>
          <w:rStyle w:val="Voetnootmarkering"/>
        </w:rPr>
        <w:footnoteReference w:id="101"/>
      </w:r>
      <w:r>
        <w:t xml:space="preserve">. Het voornemen </w:t>
      </w:r>
      <w:r w:rsidRPr="00A43A82">
        <w:t xml:space="preserve">vermeldt </w:t>
      </w:r>
      <w:r>
        <w:t>in ieder geval</w:t>
      </w:r>
      <w:r>
        <w:rPr>
          <w:rStyle w:val="Voetnootmarkering"/>
        </w:rPr>
        <w:footnoteReference w:id="102"/>
      </w:r>
      <w:r>
        <w:t>:</w:t>
      </w:r>
    </w:p>
    <w:p w14:paraId="6F0B84A3" w14:textId="77777777" w:rsidR="00261373" w:rsidRDefault="00624D76" w:rsidP="00EC1A29">
      <w:pPr>
        <w:pStyle w:val="Opsommingtekens1"/>
      </w:pPr>
      <w:r>
        <w:t xml:space="preserve">het bieden van </w:t>
      </w:r>
      <w:r w:rsidRPr="00F3586D">
        <w:t xml:space="preserve">gelegenheid </w:t>
      </w:r>
      <w:r>
        <w:t xml:space="preserve">aan </w:t>
      </w:r>
      <w:r w:rsidRPr="00F3586D">
        <w:t xml:space="preserve">eenieder </w:t>
      </w:r>
      <w:r>
        <w:t>om</w:t>
      </w:r>
      <w:r w:rsidRPr="00F3586D">
        <w:t xml:space="preserve"> oplossingen voor de opgave voor te dragen </w:t>
      </w:r>
      <w:r>
        <w:t>en het stellen van een</w:t>
      </w:r>
      <w:r w:rsidRPr="006E1A16">
        <w:t xml:space="preserve"> termijn waarbinnen </w:t>
      </w:r>
      <w:r>
        <w:t>die oplossingen voorgedragen kunnen worden;</w:t>
      </w:r>
    </w:p>
    <w:p w14:paraId="27EC50A3" w14:textId="77777777" w:rsidR="00261373" w:rsidRDefault="00624D76" w:rsidP="00EC1A29">
      <w:pPr>
        <w:pStyle w:val="Opsommingtekens1"/>
      </w:pPr>
      <w:r w:rsidRPr="000815E6">
        <w:t>uitgangspunten voor het redelijkerwijs in beschouwing nemen van die oplossingen</w:t>
      </w:r>
      <w:r>
        <w:t>;</w:t>
      </w:r>
    </w:p>
    <w:p w14:paraId="2FDE3497" w14:textId="77777777" w:rsidR="00261373" w:rsidRDefault="00624D76" w:rsidP="00EC1A29">
      <w:pPr>
        <w:pStyle w:val="Opsommingtekens1"/>
      </w:pPr>
      <w:r>
        <w:t>een beschrijving van de opgave;</w:t>
      </w:r>
    </w:p>
    <w:p w14:paraId="7A94413F" w14:textId="77777777" w:rsidR="00261373" w:rsidRDefault="00624D76" w:rsidP="00EC1A29">
      <w:pPr>
        <w:pStyle w:val="Opsommingtekens1"/>
      </w:pPr>
      <w:r>
        <w:t>een beschrijving van de wijze waarop de verkenning zal worden uitgevoerd;</w:t>
      </w:r>
    </w:p>
    <w:p w14:paraId="2497F72A" w14:textId="77777777" w:rsidR="00261373" w:rsidRDefault="00624D76" w:rsidP="00EC1A29">
      <w:pPr>
        <w:pStyle w:val="Opsommingtekens1"/>
      </w:pPr>
      <w:r>
        <w:t>de termijn waarbinnen de verkenning zal worden uitgevoerd; en</w:t>
      </w:r>
    </w:p>
    <w:p w14:paraId="74F1C1AC" w14:textId="77777777" w:rsidR="00261373" w:rsidRDefault="00624D76" w:rsidP="00EC1A29">
      <w:pPr>
        <w:pStyle w:val="Opsommingtekens1"/>
      </w:pPr>
      <w:r>
        <w:t>een vermelding van het bevoegd gezag.</w:t>
      </w:r>
    </w:p>
    <w:p w14:paraId="799FE542" w14:textId="77777777" w:rsidR="00261373" w:rsidRDefault="00624D76" w:rsidP="00EC1A29">
      <w:r>
        <w:t xml:space="preserve">Blijkens de bewoording lijkt de wetgever er van uit te gaan dat het voornemen een afzonderlijk document is. Dat document zal dan </w:t>
      </w:r>
      <w:r w:rsidRPr="006F3AD8">
        <w:t>zowel op elektronische wijze als op een door het bestuursorgaan aan te wijzen locatie</w:t>
      </w:r>
      <w:r>
        <w:t xml:space="preserve"> ter inzage gelegd moeten worden</w:t>
      </w:r>
      <w:r>
        <w:rPr>
          <w:rStyle w:val="Voetnootmarkering"/>
        </w:rPr>
        <w:footnoteReference w:id="103"/>
      </w:r>
      <w:r w:rsidRPr="006F3AD8">
        <w:t>.</w:t>
      </w:r>
      <w:r>
        <w:t xml:space="preserve"> In het geval van terinzagelegging van het voornemen-document moet de kennisgeving in ieder geval vermelden</w:t>
      </w:r>
      <w:r>
        <w:rPr>
          <w:rStyle w:val="Voetnootmarkering"/>
        </w:rPr>
        <w:footnoteReference w:id="104"/>
      </w:r>
      <w:r>
        <w:t>:</w:t>
      </w:r>
    </w:p>
    <w:p w14:paraId="062B05E6" w14:textId="77777777" w:rsidR="00261373" w:rsidRDefault="00624D76" w:rsidP="00EC1A29">
      <w:pPr>
        <w:pStyle w:val="Opsommingtekens1"/>
      </w:pPr>
      <w:r w:rsidRPr="007B772F">
        <w:t>een zakelijke weergave van de inhoud</w:t>
      </w:r>
      <w:r>
        <w:t xml:space="preserve"> van het voornemen;</w:t>
      </w:r>
    </w:p>
    <w:p w14:paraId="3B8DF1D7" w14:textId="77777777" w:rsidR="00261373" w:rsidRDefault="00624D76" w:rsidP="00EC1A29">
      <w:pPr>
        <w:pStyle w:val="Opsommingtekens1"/>
      </w:pPr>
      <w:r w:rsidRPr="007B772F">
        <w:t>de wijze waarop en de periode waarin de stukken waar de kennisgeving betrekking op heeft voor eenieder ter inzage liggen.</w:t>
      </w:r>
    </w:p>
    <w:p w14:paraId="4F83A22A" w14:textId="77777777" w:rsidR="00261373" w:rsidRDefault="00624D76" w:rsidP="00EC1A29">
      <w:r>
        <w:t>Als de informatie die het voornemen moet vermelden niet al te omvangrijk is, dan lijkt er niets op tegen om die informatie in de kennisgeving te zetten en niet een afzonderlijk voornemen-document ter inzage te leggen.</w:t>
      </w:r>
    </w:p>
    <w:p w14:paraId="54055592" w14:textId="32558D8D" w:rsidR="00261373" w:rsidRPr="00320417" w:rsidRDefault="00624D76" w:rsidP="00320417">
      <w:pPr>
        <w:pStyle w:val="Kop6"/>
      </w:pPr>
      <w:bookmarkStart w:id="396" w:name="_Ref_c874faeaf6aa2d5a8374505d4e9c6c76_2"/>
      <w:r>
        <w:t>A</w:t>
      </w:r>
      <w:r w:rsidRPr="00320417">
        <w:t>anlever</w:t>
      </w:r>
      <w:r>
        <w:t>e</w:t>
      </w:r>
      <w:r w:rsidRPr="00320417">
        <w:t>n kennisgeving</w:t>
      </w:r>
      <w:bookmarkEnd w:id="396"/>
    </w:p>
    <w:p w14:paraId="1B95CB12" w14:textId="03E9C67C" w:rsidR="00261373" w:rsidRDefault="00624D76" w:rsidP="00EC1A29">
      <w:r>
        <w:t xml:space="preserve">Waterschap, provincie of Rijk </w:t>
      </w:r>
      <w:r w:rsidRPr="00862133">
        <w:t xml:space="preserve">moet </w:t>
      </w:r>
      <w:r>
        <w:t xml:space="preserve">de kennisgeving conform </w:t>
      </w:r>
      <w:r w:rsidRPr="00862133">
        <w:t xml:space="preserve">STOP </w:t>
      </w:r>
      <w:r>
        <w:t xml:space="preserve">opstellen </w:t>
      </w:r>
      <w:r w:rsidRPr="00862133">
        <w:t xml:space="preserve">en aan de LVBB </w:t>
      </w:r>
      <w:r>
        <w:t>aanleveren</w:t>
      </w:r>
      <w:r w:rsidRPr="00862133">
        <w:t>.</w:t>
      </w:r>
      <w:r>
        <w:t xml:space="preserve"> De specificaties voor de vormgeving van de kennisgeving conform STOP staan in paragraaf </w:t>
      </w:r>
      <w:r>
        <w:rPr>
          <w:rStyle w:val="Verwijzing"/>
        </w:rPr>
        <w:fldChar w:fldCharType="begin"/>
      </w:r>
      <w:r>
        <w:instrText xml:space="preserve"> REF _Ref_0157eadadbbc99e1b3620a4c071172ef_1 \n \h </w:instrText>
      </w:r>
      <w:r>
        <w:rPr>
          <w:rStyle w:val="Verwijzing"/>
        </w:rPr>
      </w:r>
      <w:r>
        <w:rPr>
          <w:rStyle w:val="Verwijzing"/>
        </w:rPr>
        <w:fldChar w:fldCharType="separate"/>
      </w:r>
      <w:r w:rsidR="00890AE1">
        <w:t>11.2.2</w:t>
      </w:r>
      <w:r>
        <w:rPr>
          <w:rStyle w:val="Verwijzing"/>
        </w:rPr>
        <w:fldChar w:fldCharType="end"/>
      </w:r>
      <w:r>
        <w:t xml:space="preserve">. Bij de kennisgeving moeten Kennisgevingmetadata worden aangeleverd. </w:t>
      </w:r>
      <w:r w:rsidRPr="00E62876">
        <w:lastRenderedPageBreak/>
        <w:t xml:space="preserve">Waterschap, provincie of Rijk </w:t>
      </w:r>
      <w:r w:rsidRPr="00B97463">
        <w:t xml:space="preserve">moet ook een publicatieopdracht aan de LVBB </w:t>
      </w:r>
      <w:r>
        <w:t>aanleveren</w:t>
      </w:r>
      <w:r w:rsidRPr="00B97463">
        <w:t>, waarin wordt aangegeven welk soort publicatie wordt aangeleverd en op welke datum die publicatie gepubliceerd moet worden.</w:t>
      </w:r>
      <w:r>
        <w:t xml:space="preserve"> Dit is achtereenvolgens in de volgende paragrafen beschreven.</w:t>
      </w:r>
    </w:p>
    <w:p w14:paraId="2D1E96F7" w14:textId="5C9C3593" w:rsidR="00261373" w:rsidRDefault="00624D76" w:rsidP="00EC1A29">
      <w:r>
        <w:t>NB: bij dit type kennisgeving wordt geen module Procedureverloop aangeleverd.</w:t>
      </w:r>
    </w:p>
    <w:p w14:paraId="46E6CC2E" w14:textId="5B47A1F6" w:rsidR="00261373" w:rsidRDefault="00624D76" w:rsidP="00EC1A29">
      <w:r>
        <w:t xml:space="preserve">NB2: </w:t>
      </w:r>
      <w:r w:rsidRPr="005F6B2F">
        <w:t>de kennisgeving komt wel in waterschapsblad, provinciaal blad of Staatscourant, maar wordt niet in DSO-LV getoond.</w:t>
      </w:r>
    </w:p>
    <w:p w14:paraId="5C25DF38" w14:textId="77777777" w:rsidR="00261373" w:rsidRDefault="00261373" w:rsidP="00EC1A29"/>
    <w:p w14:paraId="24009D23" w14:textId="22263E78" w:rsidR="00261373" w:rsidRDefault="00624D76" w:rsidP="00EC1A29">
      <w:r>
        <w:t xml:space="preserve">Indien gewenst kan deze kennisgeving worden gecombineerd met de kennisgeving participatie die in paragraaf </w:t>
      </w:r>
      <w:r>
        <w:fldChar w:fldCharType="begin" w:fldLock="1"/>
      </w:r>
      <w:r>
        <w:instrText xml:space="preserve"> REF _Ref_07de4b4435c7ba4dc3f537fe5ca7ca72_1 \n \h </w:instrText>
      </w:r>
      <w:r>
        <w:fldChar w:fldCharType="separate"/>
      </w:r>
      <w:r w:rsidRPr="00DF3BF8">
        <w:rPr>
          <w:rStyle w:val="Verwijzing"/>
        </w:rPr>
        <w:t>10.6.1.2</w:t>
      </w:r>
      <w:r>
        <w:fldChar w:fldCharType="end"/>
      </w:r>
      <w:r>
        <w:t xml:space="preserve"> is beschreven.</w:t>
      </w:r>
    </w:p>
    <w:p w14:paraId="46991005" w14:textId="77777777" w:rsidR="00261373" w:rsidRDefault="00624D76" w:rsidP="00EC1A29">
      <w:pPr>
        <w:pStyle w:val="Kop6"/>
      </w:pPr>
      <w:r>
        <w:t>Kennisgevingmetadata</w:t>
      </w:r>
    </w:p>
    <w:p w14:paraId="4A12CF41" w14:textId="7C8F93DE" w:rsidR="00261373" w:rsidRDefault="00624D76" w:rsidP="00C174C0">
      <w:r w:rsidRPr="00103E4B">
        <w:t xml:space="preserve">De </w:t>
      </w:r>
      <w:r>
        <w:t>KennisgevingMetadata</w:t>
      </w:r>
      <w:r w:rsidRPr="00103E4B">
        <w:t xml:space="preserve"> leggen vast welke organisatie verantwoordelijk is voor de kennisgeving en bevatten gegevens om de kennisgeving goed vindbaar te maken. </w:t>
      </w:r>
      <w:r>
        <w:t xml:space="preserve">In paragraaf </w:t>
      </w:r>
      <w:r>
        <w:fldChar w:fldCharType="begin"/>
      </w:r>
      <w:r>
        <w:instrText xml:space="preserve"> REF _Ref_26448f2ff7773bf8c54c00b8ec15da36_1 \n \h </w:instrText>
      </w:r>
      <w:r>
        <w:fldChar w:fldCharType="separate"/>
      </w:r>
      <w:r w:rsidR="00890AE1">
        <w:t>11.3.4</w:t>
      </w:r>
      <w:r>
        <w:fldChar w:fldCharType="end"/>
      </w:r>
      <w:r>
        <w:t xml:space="preserve"> zijn de KennisgevingMetadata beschreven. Daar is a</w:t>
      </w:r>
      <w:r w:rsidRPr="00103E4B">
        <w:t>angegeven of het gegeven verplicht of optioneel is</w:t>
      </w:r>
      <w:r>
        <w:t>,</w:t>
      </w:r>
      <w:r w:rsidRPr="00103E4B">
        <w:t xml:space="preserve"> hoe vaak het moet c.q. kan voorkomen</w:t>
      </w:r>
      <w:r>
        <w:t xml:space="preserve"> en wat het doel respectievelijk het resultaat van het gegeven is</w:t>
      </w:r>
      <w:r w:rsidRPr="00103E4B">
        <w:t>.</w:t>
      </w:r>
      <w:r>
        <w:t xml:space="preserve"> </w:t>
      </w:r>
      <w:r w:rsidRPr="00103E4B">
        <w:t xml:space="preserve">Hierna </w:t>
      </w:r>
      <w:r>
        <w:t xml:space="preserve">is voor de KennisgevingMetadata die relevant zijn de </w:t>
      </w:r>
      <w:r w:rsidRPr="00103E4B">
        <w:t xml:space="preserve">voor de kennisgeving </w:t>
      </w:r>
      <w:r w:rsidRPr="008A734C">
        <w:t xml:space="preserve">van het </w:t>
      </w:r>
      <w:r w:rsidRPr="00944891">
        <w:t xml:space="preserve">voornemen </w:t>
      </w:r>
      <w:r>
        <w:t xml:space="preserve">om een </w:t>
      </w:r>
      <w:r w:rsidRPr="00944891">
        <w:t xml:space="preserve">verkenning </w:t>
      </w:r>
      <w:r>
        <w:t xml:space="preserve">uit te voeren en een </w:t>
      </w:r>
      <w:r w:rsidRPr="00944891">
        <w:t xml:space="preserve">projectbesluit </w:t>
      </w:r>
      <w:r>
        <w:t>vast te stellen aangegeven hoe ze moeten worden toegepast</w:t>
      </w:r>
      <w:r w:rsidRPr="00103E4B">
        <w:t>.</w:t>
      </w:r>
    </w:p>
    <w:p w14:paraId="10E0C63D" w14:textId="4EA5BFD0" w:rsidR="00261373" w:rsidRDefault="00261373" w:rsidP="00C174C0"/>
    <w:p w14:paraId="456BCD01" w14:textId="38161A04" w:rsidR="00261373" w:rsidRDefault="00624D76" w:rsidP="00C174C0">
      <w:pPr>
        <w:pStyle w:val="Opsommingtekens1"/>
      </w:pPr>
      <w:r w:rsidRPr="00073B3E">
        <w:rPr>
          <w:i/>
          <w:iCs/>
        </w:rPr>
        <w:t>eindverantwoordelijke</w:t>
      </w:r>
      <w:r>
        <w:t xml:space="preserve">: kies uit de STOP-waardelijst voor </w:t>
      </w:r>
      <w:r w:rsidRPr="00CA08F2">
        <w:t xml:space="preserve">waterschap, provincie of ministerie </w:t>
      </w:r>
      <w:r>
        <w:t xml:space="preserve">(de identificatiecode van) het betreffende </w:t>
      </w:r>
      <w:r w:rsidRPr="00CA08F2">
        <w:t>waterschap, provincie of ministerie</w:t>
      </w:r>
      <w:r>
        <w:t>.</w:t>
      </w:r>
    </w:p>
    <w:p w14:paraId="1CA4F005" w14:textId="53A475AE" w:rsidR="00261373" w:rsidRDefault="00624D76" w:rsidP="00C174C0">
      <w:pPr>
        <w:pStyle w:val="Opsommingtekens1"/>
      </w:pPr>
      <w:r w:rsidRPr="00073B3E">
        <w:rPr>
          <w:i/>
          <w:iCs/>
        </w:rPr>
        <w:t>maker</w:t>
      </w:r>
      <w:r>
        <w:t xml:space="preserve">: kies uit de STOP-waardelijst voor </w:t>
      </w:r>
      <w:r w:rsidRPr="00CA08F2">
        <w:t xml:space="preserve">waterschap, provincie of ministerie </w:t>
      </w:r>
      <w:r>
        <w:t xml:space="preserve">(de identificatiecode van) het betreffende </w:t>
      </w:r>
      <w:r w:rsidRPr="00CA08F2">
        <w:t>waterschap, provincie of ministerie</w:t>
      </w:r>
      <w:r>
        <w:t>.</w:t>
      </w:r>
    </w:p>
    <w:p w14:paraId="7E98A6F6" w14:textId="333AC1DF" w:rsidR="00261373" w:rsidRDefault="00624D76" w:rsidP="00C174C0">
      <w:pPr>
        <w:pStyle w:val="Opsommingtekens1"/>
      </w:pPr>
      <w:r w:rsidRPr="00073B3E">
        <w:rPr>
          <w:i/>
          <w:iCs/>
        </w:rPr>
        <w:t>officieleTitel</w:t>
      </w:r>
      <w:r>
        <w:t xml:space="preserve">: geef de kennisgeving een zo onderscheidend en herkenbaar mogelijke titel. De officiële titel moet gelijk zijn aan het RegelingOpschrift van de kennisgeving. Een voorbeeld </w:t>
      </w:r>
      <w:r w:rsidRPr="00056832">
        <w:t xml:space="preserve">van de officiële titel van </w:t>
      </w:r>
      <w:r>
        <w:t xml:space="preserve">deze kennisgeving is ‘Kennisgeving </w:t>
      </w:r>
      <w:r w:rsidRPr="00CA08F2">
        <w:t xml:space="preserve">voornemen om een verkenning uit te voeren </w:t>
      </w:r>
      <w:r>
        <w:t>en een projectbesluit vast te stellen i.v.m.</w:t>
      </w:r>
      <w:r w:rsidRPr="00CA08F2">
        <w:t xml:space="preserve"> doorgaand verkeer rondom Gemeentestad</w:t>
      </w:r>
      <w:r>
        <w:t>’.</w:t>
      </w:r>
    </w:p>
    <w:p w14:paraId="414A1F95" w14:textId="77777777" w:rsidR="00261373" w:rsidRDefault="00624D76" w:rsidP="00C174C0">
      <w:pPr>
        <w:pStyle w:val="Opsommingtekens1"/>
      </w:pPr>
      <w:r w:rsidRPr="00073B3E">
        <w:rPr>
          <w:i/>
          <w:iCs/>
        </w:rPr>
        <w:t>onderwerp</w:t>
      </w:r>
      <w:r>
        <w:t xml:space="preserve">: kies uit de STOP-waardelijst onderwerp alle toepasselijke onderwerpen. </w:t>
      </w:r>
      <w:r w:rsidRPr="003A4E26">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53AA667A" w14:textId="77777777" w:rsidR="00261373" w:rsidRDefault="00624D76" w:rsidP="00C174C0">
      <w:pPr>
        <w:pStyle w:val="Opsommingtekens1"/>
      </w:pPr>
      <w:r w:rsidRPr="00B3240A">
        <w:rPr>
          <w:i/>
          <w:iCs/>
        </w:rPr>
        <w:t>soortKennisgeving</w:t>
      </w:r>
      <w:r w:rsidRPr="00B3240A">
        <w:t xml:space="preserve">: </w:t>
      </w:r>
      <w:r>
        <w:t xml:space="preserve">kies </w:t>
      </w:r>
      <w:r w:rsidRPr="00B3240A">
        <w:t>de waarde KennisgevingVoorgenomenBesluit.</w:t>
      </w:r>
    </w:p>
    <w:p w14:paraId="4B2A3DDF" w14:textId="77777777" w:rsidR="00261373" w:rsidRDefault="00261373" w:rsidP="00C174C0">
      <w:pPr>
        <w:pStyle w:val="Opsommingnummers1"/>
        <w:numPr>
          <w:ilvl w:val="0"/>
          <w:numId w:val="0"/>
        </w:numPr>
        <w:ind w:left="284" w:hanging="284"/>
      </w:pPr>
    </w:p>
    <w:p w14:paraId="7F57A3CE" w14:textId="42F0EB49" w:rsidR="00261373" w:rsidRDefault="00624D76" w:rsidP="00E665DD">
      <w:r>
        <w:t xml:space="preserve">STOP kent naast de hiervoor genoemde KennisgevingMetadata ook nog het gegeven </w:t>
      </w:r>
      <w:r w:rsidRPr="00541BF1">
        <w:rPr>
          <w:i/>
          <w:iCs/>
        </w:rPr>
        <w:t>mededelingOver</w:t>
      </w:r>
      <w:r>
        <w:t>.</w:t>
      </w:r>
      <w:r w:rsidRPr="00541BF1">
        <w:t xml:space="preserve"> </w:t>
      </w:r>
      <w:r>
        <w:t xml:space="preserve">Dat is </w:t>
      </w:r>
      <w:r w:rsidRPr="00541BF1">
        <w:t>de verwijzing vanuit een kennisgeving naar het (ontwerp)besluit waarover de kennisgeving gaat.</w:t>
      </w:r>
      <w:r>
        <w:t xml:space="preserve"> Aangezien deze kennisgeving niet over een besluit of ontwerpbesluit gaat, wordt dit gegeven bij deze kennisgeving niet gebruikt.</w:t>
      </w:r>
    </w:p>
    <w:p w14:paraId="10BC2991" w14:textId="6034118A" w:rsidR="00261373" w:rsidRDefault="00624D76" w:rsidP="00EC1A29">
      <w:pPr>
        <w:pStyle w:val="Kop6"/>
      </w:pPr>
      <w:r>
        <w:t>Datum publicatie kennisgeving</w:t>
      </w:r>
    </w:p>
    <w:p w14:paraId="1D93686F" w14:textId="79258FFC" w:rsidR="00261373" w:rsidRPr="00BB412D" w:rsidRDefault="00624D76" w:rsidP="00EC1A29">
      <w:r>
        <w:t>W</w:t>
      </w:r>
      <w:r w:rsidRPr="002D4FE6">
        <w:t xml:space="preserve">aterschap, provincie of Rijk </w:t>
      </w:r>
      <w:r>
        <w:t xml:space="preserve">moet de datum waarop hij/zij wil dat de kennisgeving in </w:t>
      </w:r>
      <w:r w:rsidRPr="002D4FE6">
        <w:t>waterschapsblad, provinciaal blad of Staatscourant</w:t>
      </w:r>
      <w:r>
        <w:t xml:space="preserve"> wordt gepubliceerd, </w:t>
      </w:r>
      <w:r w:rsidRPr="00503EC9">
        <w:t xml:space="preserve">doorgeven </w:t>
      </w:r>
      <w:r>
        <w:t xml:space="preserve">in de </w:t>
      </w:r>
      <w:r>
        <w:lastRenderedPageBreak/>
        <w:t xml:space="preserve">publicatieopdracht aan de LVBB, met het gegeven </w:t>
      </w:r>
      <w:r w:rsidRPr="00503EC9">
        <w:rPr>
          <w:i/>
          <w:iCs/>
        </w:rPr>
        <w:t>datumBekendmaking</w:t>
      </w:r>
      <w:r>
        <w:t>. Deze datum moet altijd in de toekomst liggen.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