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EEAC5" w14:textId="682F1C45" w:rsidR="00D9441C" w:rsidRDefault="00862FAA" w:rsidP="00862FAA">
      <w:pPr>
        <w:pStyle w:val="Kop4"/>
      </w:pPr>
      <w:r>
        <w:t xml:space="preserve">Rectificatie van een mededeling van een </w:t>
      </w:r>
      <w:r w:rsidRPr="00664555">
        <w:t>rechter</w:t>
      </w:r>
      <w:r>
        <w:t>lijke</w:t>
      </w:r>
      <w:r w:rsidRPr="00664555">
        <w:t xml:space="preserve"> </w:t>
      </w:r>
      <w:r>
        <w:t>uitspraak</w:t>
      </w:r>
    </w:p>
    <w:p w14:paraId="13EA0CE2" w14:textId="7761776E" w:rsidR="00862FAA" w:rsidRPr="00BF76BF" w:rsidRDefault="00862FAA" w:rsidP="00862FAA">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