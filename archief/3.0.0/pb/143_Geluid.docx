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61373" w:rsidRPr="007F28B9" w:rsidRDefault="00624D76" w:rsidP="00205F40">
      <w:pPr>
        <w:pStyle w:val="Kop5"/>
      </w:pPr>
      <w:r w:rsidRPr="007F28B9">
        <w:t>Geluid</w:t>
      </w:r>
    </w:p>
    <w:p w14:paraId="12658BF1" w14:textId="77777777" w:rsidR="00261373" w:rsidRPr="007F28B9" w:rsidRDefault="00624D76" w:rsidP="00205F40">
      <w:pPr>
        <w:pStyle w:val="Kop6"/>
      </w:pPr>
      <w:r w:rsidRPr="007F28B9">
        <w:t>Toelichting op de toepassing</w:t>
      </w:r>
    </w:p>
    <w:p w14:paraId="5CB64A1B" w14:textId="0E14FC8F" w:rsidR="00261373" w:rsidRPr="006819E7" w:rsidRDefault="00624D76"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845D86E" w14:textId="71ABEB41" w:rsidR="00261373" w:rsidRPr="007F28B9" w:rsidRDefault="00624D76" w:rsidP="00205F40">
      <w:r w:rsidRPr="006819E7">
        <w:t xml:space="preserve">Provincies zullen de Gebiedsaanwijzing van het type Geluid vooral gebruiken voor </w:t>
      </w:r>
      <w:r>
        <w:t>het aanwijzen van</w:t>
      </w:r>
      <w:r w:rsidRPr="006819E7">
        <w:t xml:space="preserve"> stiltegebieden. Ook gemeenten zullen in omgevingsvisie en omgevingsplan beleid en regels over geluid opnemen en kunnen daarvoor gebruik maken van de Gebiedsaanwijzing van het type Geluid. Dat geldt in ieder geval voor het in het omgevingsplan </w:t>
      </w:r>
      <w:r w:rsidRPr="002B0BFC">
        <w:t>aanwijzen van stille gebieden</w:t>
      </w:r>
      <w:r w:rsidRPr="006819E7">
        <w:t xml:space="preserve">. </w:t>
      </w:r>
      <w:r w:rsidR="0090758C" w:rsidRPr="0090758C">
        <w:t>Wanneer alle bestuurslagen voor het reguleren van stilte- en stille gebieden gebruik maken van de Gebiedsaanwijzing Geluid en de groep ‘stiltegebied’ kan dat de vindbaarheid van stilte- en stille gebieden bevorderen.</w:t>
      </w:r>
      <w:r w:rsidRPr="007F28B9">
        <w:t xml:space="preserve">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61373" w:rsidRPr="007F28B9" w:rsidRDefault="00624D76" w:rsidP="00205F40">
      <w:pPr>
        <w:pStyle w:val="Kop6"/>
      </w:pPr>
      <w:r w:rsidRPr="007F28B9">
        <w:t>Definitie</w:t>
      </w:r>
    </w:p>
    <w:p w14:paraId="597A83B8" w14:textId="77777777" w:rsidR="00261373" w:rsidRPr="007F28B9" w:rsidRDefault="00624D76"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