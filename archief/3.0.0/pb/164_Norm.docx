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261373" w:rsidRPr="00F03DD9" w:rsidRDefault="00624D76" w:rsidP="00046669">
      <w:pPr>
        <w:pStyle w:val="Kop4"/>
      </w:pPr>
      <w:r w:rsidRPr="00F03DD9">
        <w:lastRenderedPageBreak/>
        <w:t>Norm</w:t>
      </w:r>
    </w:p>
    <w:p w14:paraId="74984CE2" w14:textId="1C885C7C" w:rsidR="00261373" w:rsidRPr="007B60F8" w:rsidRDefault="00CF4D33" w:rsidP="00046669">
      <w:pPr>
        <w:pStyle w:val="Figuur"/>
      </w:pPr>
      <w:r>
        <w:rPr>
          <w:noProof/>
        </w:rPr>
        <w:drawing>
          <wp:inline distT="0" distB="0" distL="0" distR="0" wp14:anchorId="2498C277" wp14:editId="0A363552">
            <wp:extent cx="4953000" cy="4142446"/>
            <wp:effectExtent l="0" t="0" r="0" b="0"/>
            <wp:docPr id="1331236074" name="Afbeelding 133123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55369" cy="4144427"/>
                    </a:xfrm>
                    <a:prstGeom prst="rect">
                      <a:avLst/>
                    </a:prstGeom>
                    <a:noFill/>
                  </pic:spPr>
                </pic:pic>
              </a:graphicData>
            </a:graphic>
          </wp:inline>
        </w:drawing>
      </w:r>
    </w:p>
    <w:p w14:paraId="65D65311" w14:textId="11CA6148" w:rsidR="00261373" w:rsidRPr="00F03DD9" w:rsidRDefault="00624D76" w:rsidP="00046669">
      <w:pPr>
        <w:pStyle w:val="Figuurbijschrift"/>
      </w:pPr>
      <w:r w:rsidRPr="00F03DD9">
        <w:t>Uitsnede uit IMOW-diagram voor objecttype Kaart</w:t>
      </w:r>
    </w:p>
    <w:p w14:paraId="6A3D8DE9" w14:textId="77777777" w:rsidR="00261373" w:rsidRPr="00F03DD9" w:rsidRDefault="00624D76" w:rsidP="00046669">
      <w:r w:rsidRPr="00F03DD9">
        <w:t>Kaart kent de volgende attributen:</w:t>
      </w:r>
    </w:p>
    <w:p w14:paraId="567A2292" w14:textId="59380C2B" w:rsidR="00261373" w:rsidRPr="00F03DD9" w:rsidRDefault="00624D76"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268D2FB4" w14:textId="77777777" w:rsidR="00261373" w:rsidRPr="00F03DD9" w:rsidRDefault="00624D76"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261373" w:rsidRPr="00F03DD9" w:rsidRDefault="00624D76"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261373" w:rsidRPr="00F03DD9" w:rsidRDefault="00624D76"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261373" w:rsidRPr="00F03DD9" w:rsidRDefault="00624D76" w:rsidP="00046669">
      <w:pPr>
        <w:pStyle w:val="Opsommingtekens2"/>
      </w:pPr>
      <w:r w:rsidRPr="00F03DD9">
        <w:t>minX: de laagste X-coördinaat, bepaalt de linkergrens van de kaart. Verplicht attribuut. Komt 1 keer voor.</w:t>
      </w:r>
    </w:p>
    <w:p w14:paraId="46760FA4" w14:textId="77777777" w:rsidR="00261373" w:rsidRPr="00F03DD9" w:rsidRDefault="00624D76" w:rsidP="00046669">
      <w:pPr>
        <w:pStyle w:val="Opsommingtekens2"/>
      </w:pPr>
      <w:r w:rsidRPr="00F03DD9">
        <w:t>minY: de laagste Y-coördinaat, bepaalt de ondergrens van de kaart. Verplicht attribuut. Komt 1 keer voor.</w:t>
      </w:r>
    </w:p>
    <w:p w14:paraId="3A42D58E" w14:textId="77777777" w:rsidR="00261373" w:rsidRPr="00F03DD9" w:rsidRDefault="00624D76" w:rsidP="00046669">
      <w:pPr>
        <w:pStyle w:val="Opsommingtekens2"/>
      </w:pPr>
      <w:r w:rsidRPr="00F03DD9">
        <w:t>maxX: de hoogste X-coördinaat, bepaalt de rechtergrens van de kaart. Verplicht attribuut. Komt 1 keer voor.</w:t>
      </w:r>
    </w:p>
    <w:p w14:paraId="31076D4C" w14:textId="77777777" w:rsidR="00261373" w:rsidRPr="00F03DD9" w:rsidRDefault="00624D76" w:rsidP="00046669">
      <w:pPr>
        <w:pStyle w:val="Opsommingtekens2"/>
      </w:pPr>
      <w:r w:rsidRPr="00F03DD9">
        <w:lastRenderedPageBreak/>
        <w:t>maxY: de hoogste Y-coördinaat, bepaalt de bovengrens van de kaart. Verplicht attribuut. Komt 1 keer voor.</w:t>
      </w:r>
    </w:p>
    <w:p w14:paraId="04F8C5BE" w14:textId="77777777" w:rsidR="00261373" w:rsidRPr="00F03DD9" w:rsidRDefault="00624D76"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261373" w:rsidRPr="00F03DD9" w:rsidRDefault="00261373" w:rsidP="00046669"/>
    <w:p w14:paraId="22FE968D" w14:textId="6A5C74FF" w:rsidR="00261373" w:rsidRPr="00F03DD9" w:rsidRDefault="00624D76" w:rsidP="00046669">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1BE266A2" w14:textId="77777777" w:rsidR="00261373" w:rsidRPr="00F03DD9" w:rsidRDefault="00261373" w:rsidP="00046669"/>
    <w:p w14:paraId="57880C4C" w14:textId="77777777" w:rsidR="00261373" w:rsidRPr="00F03DD9" w:rsidRDefault="00624D76" w:rsidP="00046669">
      <w:r w:rsidRPr="00F03DD9">
        <w:t>Kaart kent geen waardelijsten en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0" Type="http://schemas.openxmlformats.org/officeDocument/2006/relationships/image" Target="media/image_92162f2f6b3388184e57d05e3b7182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