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B79E8" w14:textId="77777777" w:rsidR="00261373" w:rsidRPr="00F1426F" w:rsidRDefault="00624D76" w:rsidP="002F7B04">
      <w:pPr>
        <w:pStyle w:val="Kop4"/>
      </w:pPr>
      <w:r w:rsidRPr="00F1426F">
        <w:t>Toelichting op de norm</w:t>
      </w:r>
    </w:p>
    <w:p w14:paraId="55406E41" w14:textId="67DABF0A" w:rsidR="00261373" w:rsidRDefault="00624D76" w:rsidP="001E034B">
      <w:r w:rsidRPr="00F1426F">
        <w:rPr>
          <w:i/>
        </w:rPr>
        <w:t>geometrie</w:t>
      </w:r>
      <w:r w:rsidRPr="00F1426F">
        <w:t xml:space="preserve">: dit attribuut bevat de coördinaten van de Geometrie. De geometrische typen die gebruikt worden binnen dit attribuut dienen overeen te komen met de gekozen verschijningsvorm van Locatie. </w:t>
      </w:r>
      <w:r w:rsidR="00EB1982">
        <w:t>Zie hiervoor de constraints bij het objecttype Locatie</w:t>
      </w:r>
      <w:r>
        <w:t>. Deze constraints</w:t>
      </w:r>
      <w:r w:rsidR="00EB1982">
        <w:t xml:space="preserve"> zijn </w:t>
      </w:r>
      <w:r>
        <w:t xml:space="preserve">beschreven in paragraaf </w:t>
      </w:r>
      <w:r>
        <w:fldChar w:fldCharType="begin"/>
      </w:r>
      <w:r>
        <w:instrText xml:space="preserve"> REF _Ref_8f1725dc6d6dc263e6be42a6166c8845_1 \n \h </w:instrText>
      </w:r>
      <w:r>
        <w:fldChar w:fldCharType="separate"/>
      </w:r>
      <w:r w:rsidR="00890AE1">
        <w:t>8.4.4</w:t>
      </w:r>
      <w:r>
        <w:fldChar w:fldCharType="end"/>
      </w:r>
      <w:r>
        <w:t xml:space="preserve"> en toegelicht in paragraaf </w:t>
      </w:r>
      <w:r>
        <w:fldChar w:fldCharType="begin"/>
      </w:r>
      <w:r>
        <w:instrText xml:space="preserve"> REF _Ref_37875b22fd6b9954e6b816328c5e0fac_1 \n \h </w:instrText>
      </w:r>
      <w:r>
        <w:fldChar w:fldCharType="separate"/>
      </w:r>
      <w:r w:rsidR="00890AE1">
        <w:t>8.4.5</w:t>
      </w:r>
      <w:r>
        <w:fldChar w:fldCharType="end"/>
      </w:r>
      <w:r>
        <w:t>.</w:t>
      </w:r>
    </w:p>
    <w:p w14:paraId="03A22E5B" w14:textId="77777777" w:rsidR="00451F2E" w:rsidRDefault="00451F2E" w:rsidP="001E034B"/>
    <w:p w14:paraId="77026E74" w14:textId="1E0E7FF2" w:rsidR="00451F2E" w:rsidRPr="00F1426F" w:rsidRDefault="00451F2E" w:rsidP="001E034B">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_Ref_d32bff4db9d01a9bbda3b447f004ab84_1 \n \h </w:instrText>
      </w:r>
      <w:r>
        <w:fldChar w:fldCharType="separate"/>
      </w:r>
      <w:r w:rsidR="00890AE1">
        <w:t>8.13.2.1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