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A54" w14:textId="77777777" w:rsidR="00261373" w:rsidRPr="00891CB8" w:rsidRDefault="00624D76" w:rsidP="004A39E2">
      <w:pPr>
        <w:pStyle w:val="Kop5"/>
      </w:pPr>
      <w:r w:rsidRPr="00891CB8">
        <w:t>Gebruik van Gebiedsaanwijzingtypen per omgevingsdocument</w:t>
      </w:r>
    </w:p>
    <w:p w14:paraId="654B5413" w14:textId="796960A6" w:rsidR="00261373" w:rsidRDefault="00624D76"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890AE1">
        <w:rPr>
          <w:rStyle w:val="Verwijzing"/>
        </w:rPr>
        <w:t>Tabel 9</w:t>
      </w:r>
      <w:r w:rsidRPr="00863F41">
        <w:rPr>
          <w:rStyle w:val="Verwijzing"/>
        </w:rPr>
        <w:fldChar w:fldCharType="end"/>
      </w:r>
      <w:r>
        <w:t xml:space="preserve"> geeft inzicht in het beoogde gebruik van de Gebiedsaanwijzingtypen.</w:t>
      </w:r>
      <w:r>
        <w:br w:type="page"/>
      </w:r>
    </w:p>
    <w:p w14:paraId="15E55BC2" w14:textId="77777777" w:rsidR="00261373" w:rsidRDefault="00261373" w:rsidP="00205F40"/>
    <w:p w14:paraId="1AFDE8D0" w14:textId="77777777" w:rsidR="00261373" w:rsidRPr="001F7E63" w:rsidRDefault="00624D76" w:rsidP="00205F40">
      <w:pPr>
        <w:pStyle w:val="Tabeltitel"/>
      </w:pPr>
      <w:bookmarkStart w:id="281" w:name="_Ref_b56fcf98b29667c5533bd9d1bd14d958_1"/>
      <w:r>
        <w:t>Gebruik van de Gebiedsaanwijzingtypen in de verschillende omgevingsdocumenten</w:t>
      </w:r>
      <w:bookmarkEnd w:id="281"/>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2BDA3A6C" w14:textId="77777777" w:rsidTr="00FA1DB6">
        <w:trPr>
          <w:cantSplit/>
          <w:trHeight w:val="994"/>
        </w:trPr>
        <w:tc>
          <w:tcPr>
            <w:tcW w:w="1790" w:type="dxa"/>
          </w:tcPr>
          <w:p w14:paraId="19D9240B" w14:textId="77777777" w:rsidR="00261373" w:rsidRPr="002B2559" w:rsidRDefault="00624D76"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Pr>
                <w:rFonts w:asciiTheme="minorHAnsi" w:hAnsiTheme="minorHAnsi" w:cstheme="minorHAnsi"/>
                <w:b/>
                <w:bCs/>
                <w:sz w:val="14"/>
                <w:szCs w:val="14"/>
              </w:rPr>
              <w:t xml:space="preserve"> / soort regeling</w:t>
            </w:r>
          </w:p>
          <w:p w14:paraId="3A48817A" w14:textId="77777777" w:rsidR="00261373" w:rsidRPr="002B2559" w:rsidRDefault="00624D76"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0A9C0A1A"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1F3C46B0"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66708D1A"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E1FD02"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26B3F20C"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6059724D"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6282D9CC" w14:textId="77777777" w:rsidR="00261373" w:rsidRPr="002B2559" w:rsidRDefault="00624D76"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81"/>
            </w:r>
          </w:p>
        </w:tc>
        <w:tc>
          <w:tcPr>
            <w:tcW w:w="616" w:type="dxa"/>
            <w:vMerge w:val="restart"/>
            <w:textDirection w:val="tbRl"/>
          </w:tcPr>
          <w:p w14:paraId="4AACE3B1"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65A7E11A"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473A08C"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2E30F9A" w14:textId="77777777" w:rsidR="00261373" w:rsidRPr="002B2559" w:rsidRDefault="00624D76"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1FDEC47D" w14:textId="77777777" w:rsidTr="00FA1DB6">
        <w:trPr>
          <w:cantSplit/>
          <w:trHeight w:val="1626"/>
        </w:trPr>
        <w:tc>
          <w:tcPr>
            <w:tcW w:w="1790" w:type="dxa"/>
          </w:tcPr>
          <w:p w14:paraId="6E0012E7" w14:textId="77777777" w:rsidR="00261373" w:rsidRPr="002B2559" w:rsidRDefault="00624D76"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13E227AC" w14:textId="77777777" w:rsidR="00261373" w:rsidRPr="002B2559" w:rsidRDefault="00624D76"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6618BFC8"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5E8254BD"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48F9C4E1"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3102CCFF"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537F23A2" w14:textId="77777777" w:rsidR="00261373" w:rsidRPr="002B2559" w:rsidRDefault="00261373" w:rsidP="00FA1DB6">
            <w:pPr>
              <w:ind w:left="113" w:right="113"/>
              <w:rPr>
                <w:rFonts w:asciiTheme="minorHAnsi" w:hAnsiTheme="minorHAnsi" w:cstheme="minorHAnsi"/>
                <w:sz w:val="14"/>
                <w:szCs w:val="14"/>
              </w:rPr>
            </w:pPr>
          </w:p>
        </w:tc>
        <w:tc>
          <w:tcPr>
            <w:tcW w:w="617" w:type="dxa"/>
            <w:vMerge/>
            <w:textDirection w:val="tbRl"/>
          </w:tcPr>
          <w:p w14:paraId="4F86E541"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0515BB92"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2DC9720F"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24296EC3"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648AE2FD" w14:textId="77777777" w:rsidR="00261373" w:rsidRPr="002B2559" w:rsidRDefault="00261373" w:rsidP="00FA1DB6">
            <w:pPr>
              <w:ind w:left="113" w:right="113"/>
              <w:rPr>
                <w:rFonts w:asciiTheme="minorHAnsi" w:hAnsiTheme="minorHAnsi" w:cstheme="minorHAnsi"/>
                <w:sz w:val="14"/>
                <w:szCs w:val="14"/>
              </w:rPr>
            </w:pPr>
          </w:p>
        </w:tc>
        <w:tc>
          <w:tcPr>
            <w:tcW w:w="617" w:type="dxa"/>
            <w:vMerge/>
            <w:textDirection w:val="tbRl"/>
          </w:tcPr>
          <w:p w14:paraId="3F32EDEF" w14:textId="77777777" w:rsidR="00261373" w:rsidRPr="002B2559" w:rsidRDefault="00261373" w:rsidP="00FA1DB6">
            <w:pPr>
              <w:ind w:left="113" w:right="113"/>
              <w:rPr>
                <w:rFonts w:asciiTheme="minorHAnsi" w:hAnsiTheme="minorHAnsi" w:cstheme="minorHAnsi"/>
                <w:sz w:val="16"/>
                <w:szCs w:val="16"/>
              </w:rPr>
            </w:pPr>
          </w:p>
        </w:tc>
      </w:tr>
      <w:tr w:rsidR="00C62CB0" w:rsidRPr="002B2559" w14:paraId="7E94C6A2" w14:textId="77777777" w:rsidTr="00FA1DB6">
        <w:tc>
          <w:tcPr>
            <w:tcW w:w="1790" w:type="dxa"/>
          </w:tcPr>
          <w:p w14:paraId="4024C102"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5D0D3C2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FC9502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14B38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A38D15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0C4858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E441E8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1653221E"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0E50981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4E67C5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593E2B3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410BD91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204BADF" w14:textId="77777777" w:rsidTr="00C62CB0">
        <w:tc>
          <w:tcPr>
            <w:tcW w:w="1790" w:type="dxa"/>
          </w:tcPr>
          <w:p w14:paraId="2C952F49"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7243D5D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F70710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7ACE93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0F7AD9D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704BDB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BEDF0F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2410586"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537DB37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85A57D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CE784E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8E2708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D15D0FE" w14:textId="77777777" w:rsidTr="004F4F63">
        <w:tc>
          <w:tcPr>
            <w:tcW w:w="1790" w:type="dxa"/>
          </w:tcPr>
          <w:p w14:paraId="6A81DB32" w14:textId="77777777" w:rsidR="00261373" w:rsidRPr="002B2559" w:rsidRDefault="00624D76"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12C2F35F" w14:textId="77777777" w:rsidR="00261373" w:rsidRPr="00CF6C25" w:rsidRDefault="00624D76" w:rsidP="00C62CB0">
            <w:pPr>
              <w:rPr>
                <w:rFonts w:asciiTheme="minorHAnsi" w:hAnsiTheme="minorHAnsi" w:cstheme="minorHAnsi"/>
                <w:szCs w:val="18"/>
              </w:rPr>
            </w:pPr>
            <w:r w:rsidRPr="00105F97">
              <w:t>X</w:t>
            </w:r>
          </w:p>
        </w:tc>
        <w:tc>
          <w:tcPr>
            <w:tcW w:w="616" w:type="dxa"/>
            <w:shd w:val="clear" w:color="auto" w:fill="FF0000"/>
          </w:tcPr>
          <w:p w14:paraId="5BFF2DB2" w14:textId="77777777" w:rsidR="00261373" w:rsidRPr="00CF6C25" w:rsidRDefault="00624D76" w:rsidP="00C62CB0">
            <w:pPr>
              <w:rPr>
                <w:rFonts w:asciiTheme="minorHAnsi" w:hAnsiTheme="minorHAnsi" w:cstheme="minorHAnsi"/>
                <w:szCs w:val="18"/>
              </w:rPr>
            </w:pPr>
            <w:r w:rsidRPr="00105F97">
              <w:t>X</w:t>
            </w:r>
          </w:p>
        </w:tc>
        <w:tc>
          <w:tcPr>
            <w:tcW w:w="616" w:type="dxa"/>
            <w:shd w:val="clear" w:color="auto" w:fill="FF0000"/>
          </w:tcPr>
          <w:p w14:paraId="6788E99E" w14:textId="77777777" w:rsidR="00261373" w:rsidRPr="00CF6C25" w:rsidRDefault="00624D76" w:rsidP="00C62CB0">
            <w:pPr>
              <w:rPr>
                <w:rFonts w:asciiTheme="minorHAnsi" w:hAnsiTheme="minorHAnsi" w:cstheme="minorHAnsi"/>
                <w:szCs w:val="18"/>
              </w:rPr>
            </w:pPr>
            <w:r w:rsidRPr="00105F97">
              <w:t>X</w:t>
            </w:r>
          </w:p>
        </w:tc>
        <w:tc>
          <w:tcPr>
            <w:tcW w:w="616" w:type="dxa"/>
            <w:shd w:val="clear" w:color="auto" w:fill="00B050"/>
          </w:tcPr>
          <w:p w14:paraId="0A773814" w14:textId="77777777" w:rsidR="00261373" w:rsidRPr="00CF6C25" w:rsidRDefault="00624D76"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1AAF1D67" w14:textId="77777777" w:rsidR="00261373" w:rsidRPr="00CF6C25" w:rsidRDefault="00624D76" w:rsidP="00C62CB0">
            <w:pPr>
              <w:rPr>
                <w:rFonts w:asciiTheme="minorHAnsi" w:hAnsiTheme="minorHAnsi" w:cstheme="minorHAnsi"/>
                <w:szCs w:val="18"/>
              </w:rPr>
            </w:pPr>
            <w:r w:rsidRPr="00F9660A">
              <w:t>X</w:t>
            </w:r>
          </w:p>
        </w:tc>
        <w:tc>
          <w:tcPr>
            <w:tcW w:w="617" w:type="dxa"/>
            <w:shd w:val="clear" w:color="auto" w:fill="FF0000"/>
          </w:tcPr>
          <w:p w14:paraId="4B07AC7E" w14:textId="77777777" w:rsidR="00261373" w:rsidRPr="00CF6C25" w:rsidRDefault="00624D76" w:rsidP="00C62CB0">
            <w:pPr>
              <w:rPr>
                <w:rFonts w:asciiTheme="minorHAnsi" w:hAnsiTheme="minorHAnsi" w:cstheme="minorHAnsi"/>
                <w:szCs w:val="18"/>
              </w:rPr>
            </w:pPr>
            <w:r w:rsidRPr="00F9660A">
              <w:t>X</w:t>
            </w:r>
          </w:p>
        </w:tc>
        <w:tc>
          <w:tcPr>
            <w:tcW w:w="616" w:type="dxa"/>
            <w:shd w:val="clear" w:color="auto" w:fill="00B050"/>
          </w:tcPr>
          <w:p w14:paraId="007140D5"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FF0000"/>
          </w:tcPr>
          <w:p w14:paraId="13D0E3CE" w14:textId="77777777" w:rsidR="00261373" w:rsidRPr="00CF6C25" w:rsidRDefault="00624D76" w:rsidP="00C62CB0">
            <w:pPr>
              <w:rPr>
                <w:rFonts w:asciiTheme="minorHAnsi" w:hAnsiTheme="minorHAnsi" w:cstheme="minorHAnsi"/>
                <w:szCs w:val="18"/>
              </w:rPr>
            </w:pPr>
            <w:r w:rsidRPr="00F9660A">
              <w:t>X</w:t>
            </w:r>
          </w:p>
        </w:tc>
        <w:tc>
          <w:tcPr>
            <w:tcW w:w="616" w:type="dxa"/>
            <w:shd w:val="clear" w:color="auto" w:fill="00B050"/>
          </w:tcPr>
          <w:p w14:paraId="4FC000B2" w14:textId="77777777" w:rsidR="00261373" w:rsidRPr="00CF6C25" w:rsidRDefault="00624D76" w:rsidP="00C62CB0">
            <w:pPr>
              <w:rPr>
                <w:rFonts w:asciiTheme="minorHAnsi" w:hAnsiTheme="minorHAnsi" w:cstheme="minorHAnsi"/>
                <w:szCs w:val="18"/>
              </w:rPr>
            </w:pPr>
            <w:r w:rsidRPr="00D773BA">
              <w:t>√</w:t>
            </w:r>
          </w:p>
        </w:tc>
        <w:tc>
          <w:tcPr>
            <w:tcW w:w="616" w:type="dxa"/>
            <w:shd w:val="clear" w:color="auto" w:fill="FF0000"/>
          </w:tcPr>
          <w:p w14:paraId="13E78E1C" w14:textId="77777777" w:rsidR="00261373" w:rsidRPr="00CF6C25" w:rsidRDefault="00624D76" w:rsidP="00C62CB0">
            <w:pPr>
              <w:rPr>
                <w:rFonts w:asciiTheme="minorHAnsi" w:hAnsiTheme="minorHAnsi" w:cstheme="minorHAnsi"/>
                <w:szCs w:val="18"/>
              </w:rPr>
            </w:pPr>
            <w:r w:rsidRPr="00F9660A">
              <w:t>X</w:t>
            </w:r>
          </w:p>
        </w:tc>
        <w:tc>
          <w:tcPr>
            <w:tcW w:w="617" w:type="dxa"/>
            <w:shd w:val="clear" w:color="auto" w:fill="FF0000"/>
          </w:tcPr>
          <w:p w14:paraId="35439772" w14:textId="77777777" w:rsidR="00261373" w:rsidRPr="00CF6C25" w:rsidRDefault="00624D76" w:rsidP="00C62CB0">
            <w:pPr>
              <w:rPr>
                <w:rFonts w:asciiTheme="minorHAnsi" w:hAnsiTheme="minorHAnsi" w:cstheme="minorHAnsi"/>
                <w:szCs w:val="18"/>
              </w:rPr>
            </w:pPr>
            <w:r w:rsidRPr="00F9660A">
              <w:t>X</w:t>
            </w:r>
          </w:p>
        </w:tc>
      </w:tr>
      <w:tr w:rsidR="00C62CB0" w:rsidRPr="002B2559" w14:paraId="34E7744B" w14:textId="77777777" w:rsidTr="00C62CB0">
        <w:tc>
          <w:tcPr>
            <w:tcW w:w="1790" w:type="dxa"/>
          </w:tcPr>
          <w:p w14:paraId="48FFA5A5"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1282911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604291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58AA4BF9" w14:textId="77777777" w:rsidR="00261373" w:rsidRPr="00CF6C25" w:rsidRDefault="00624D76"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83174C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C59267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3269ED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A7991C"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27A9913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F343D0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216E84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43DA9DE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79B4F5" w14:textId="77777777" w:rsidTr="00C62CB0">
        <w:tc>
          <w:tcPr>
            <w:tcW w:w="1790" w:type="dxa"/>
          </w:tcPr>
          <w:p w14:paraId="2E652A87"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7A1D493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08FC54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91563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00A5791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7240E0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3BCB4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F193AC"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33BAE82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46902A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B96818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7F3E3E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EC7046A" w14:textId="77777777" w:rsidTr="00C62CB0">
        <w:tc>
          <w:tcPr>
            <w:tcW w:w="1790" w:type="dxa"/>
          </w:tcPr>
          <w:p w14:paraId="021FF7C5"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F70EF1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91643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6BE12B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04E162B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5956EC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0C6E59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9638968"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0A9B3EA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FB81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606AE1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95075E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6AB99A" w14:textId="77777777" w:rsidTr="00FA1DB6">
        <w:tc>
          <w:tcPr>
            <w:tcW w:w="1790" w:type="dxa"/>
          </w:tcPr>
          <w:p w14:paraId="340141E2"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2F4939D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73BE20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F5B6EA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31B1C2E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8F12E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AD3F7F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0DD6BDF"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497FFE0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E40952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EA7CDB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8BD4A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4548847" w14:textId="77777777" w:rsidTr="004F4F63">
        <w:tc>
          <w:tcPr>
            <w:tcW w:w="1790" w:type="dxa"/>
          </w:tcPr>
          <w:p w14:paraId="625F3118"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8EB51F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76B542C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22D0C84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3E9F435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EE7901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148F854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60F8637C"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FFC000"/>
          </w:tcPr>
          <w:p w14:paraId="340D677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146E46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17B5D2D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565254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935D93" w14:textId="77777777" w:rsidTr="00FA1DB6">
        <w:tc>
          <w:tcPr>
            <w:tcW w:w="1790" w:type="dxa"/>
          </w:tcPr>
          <w:p w14:paraId="39FCB54E"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2EC43CF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962A79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8C434F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A3154F4"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194F15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9FAF17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B0D524B"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591AE3B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79E762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526FF5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41DC82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E1F3140" w14:textId="77777777" w:rsidTr="00FA1DB6">
        <w:tc>
          <w:tcPr>
            <w:tcW w:w="1790" w:type="dxa"/>
          </w:tcPr>
          <w:p w14:paraId="1179A41A"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29928C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8BF128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364E2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6F62580F"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AD9226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708782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AF5F0EB"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58283A2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A4C527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D03BC8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3653E9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DAB2303" w14:textId="77777777" w:rsidTr="00C62CB0">
        <w:tc>
          <w:tcPr>
            <w:tcW w:w="1790" w:type="dxa"/>
          </w:tcPr>
          <w:p w14:paraId="7DB12A88"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10B98BC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934528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74F850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0AE170F"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1B76DE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500B78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78E5445"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0A43AFD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1BC82B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7F0BE7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9C7B65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EADB3EA" w14:textId="77777777" w:rsidTr="00C62CB0">
        <w:tc>
          <w:tcPr>
            <w:tcW w:w="1790" w:type="dxa"/>
          </w:tcPr>
          <w:p w14:paraId="396B0A26"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5A71286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27ADA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73E401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7A2D19A0"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F3D119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D8176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05E26C"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59CBF83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FE2B8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D98FC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26E5B3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34F5DEC" w14:textId="77777777" w:rsidTr="00C62CB0">
        <w:tc>
          <w:tcPr>
            <w:tcW w:w="1790" w:type="dxa"/>
          </w:tcPr>
          <w:p w14:paraId="48DC0E49"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D1CD96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6CCA72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434294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20205A8B"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43E407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33CEBE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331E2DE"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6BD9271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4BE031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889398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3710EB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C920DC5" w14:textId="77777777" w:rsidTr="00C62CB0">
        <w:tc>
          <w:tcPr>
            <w:tcW w:w="1790" w:type="dxa"/>
          </w:tcPr>
          <w:p w14:paraId="46D30AD7"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2953A75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948325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31BF024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7C62D44"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8C33F4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55F5BC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65020EE"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0B0C232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AE519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97CB1F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FC4663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4172D4D" w14:textId="77777777" w:rsidTr="004F4F63">
        <w:tc>
          <w:tcPr>
            <w:tcW w:w="1790" w:type="dxa"/>
          </w:tcPr>
          <w:p w14:paraId="5A270479"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25E381D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F9779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6E9FB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2F14B74"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E8682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7F1415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D639865"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60DA179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9C88900" w14:textId="77777777" w:rsidR="00261373" w:rsidRPr="00CF6C25" w:rsidRDefault="00624D76"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0D3C89D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68193F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6B57ED70" w14:textId="77777777" w:rsidTr="00C62CB0">
        <w:tc>
          <w:tcPr>
            <w:tcW w:w="1790" w:type="dxa"/>
          </w:tcPr>
          <w:p w14:paraId="58319506"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012EEDE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069B84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2CE0FF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66487712"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0CE25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A54775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5739DAB"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6F74B17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AC9F8B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157DC3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2A7684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700EEFE" w14:textId="77777777" w:rsidTr="00FA1DB6">
        <w:tc>
          <w:tcPr>
            <w:tcW w:w="1790" w:type="dxa"/>
          </w:tcPr>
          <w:p w14:paraId="273CE1BE"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65AD10C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B68E16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19C211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1DADF55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AA458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03B137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6726AE" w14:textId="7777777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7143C89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073FBF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96E15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3509F6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6211E10" w14:textId="77777777" w:rsidTr="00C62CB0">
        <w:tc>
          <w:tcPr>
            <w:tcW w:w="1790" w:type="dxa"/>
          </w:tcPr>
          <w:p w14:paraId="19DD4A50"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59788FD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330E7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BE992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106A10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65B399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4BCCA4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9A8F057"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71191EA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BAFAA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F3006F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088AB5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93576A" w14:textId="77777777" w:rsidTr="00C62CB0">
        <w:tc>
          <w:tcPr>
            <w:tcW w:w="1790" w:type="dxa"/>
          </w:tcPr>
          <w:p w14:paraId="7F8B2B58"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190ABF8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C61D7D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0A1FF0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C100D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44AF1E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A2F200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ECA913" w14:textId="77777777"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0E1F136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937ED3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193796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1A4F68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bl>
    <w:p w14:paraId="3F8D4F54" w14:textId="77777777" w:rsidR="00261373" w:rsidRDefault="00624D76"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49A2F2A4" w14:textId="77777777" w:rsidTr="00FA1DB6">
        <w:tc>
          <w:tcPr>
            <w:tcW w:w="704" w:type="dxa"/>
            <w:shd w:val="clear" w:color="auto" w:fill="00B050"/>
          </w:tcPr>
          <w:p w14:paraId="2B2930D8"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66439473"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13298F6A" w14:textId="77777777" w:rsidTr="00FA1DB6">
        <w:tc>
          <w:tcPr>
            <w:tcW w:w="704" w:type="dxa"/>
            <w:shd w:val="clear" w:color="auto" w:fill="FFC000"/>
          </w:tcPr>
          <w:p w14:paraId="0B4368E1"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341B3769"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39B35C44" w14:textId="77777777" w:rsidTr="00FA1DB6">
        <w:tc>
          <w:tcPr>
            <w:tcW w:w="704" w:type="dxa"/>
            <w:shd w:val="clear" w:color="auto" w:fill="FF0000"/>
          </w:tcPr>
          <w:p w14:paraId="3C6F87EF"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1DBEBF08"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