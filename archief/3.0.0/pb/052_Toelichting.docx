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BDAB" w14:textId="77777777" w:rsidR="003B066C" w:rsidRPr="0008026B" w:rsidRDefault="003B066C" w:rsidP="003B066C">
      <w:pPr>
        <w:pStyle w:val="Kop5"/>
      </w:pPr>
      <w:r>
        <w:t>Toelichting</w:t>
      </w:r>
    </w:p>
    <w:p w14:paraId="017C4415" w14:textId="77777777" w:rsidR="003B066C" w:rsidRDefault="003B066C" w:rsidP="003B066C">
      <w:r w:rsidRPr="00F03DD9">
        <w:t xml:space="preserve">Bij het opstellen en wijzigen van omgevingsdocumenten werkt het bevoegd gezag in de eigen </w:t>
      </w:r>
      <w:r>
        <w:t>plan</w:t>
      </w:r>
      <w:r w:rsidRPr="00F03DD9">
        <w:t xml:space="preserve">software aan het omgevingsdocument in Regeling-vorm: de volledige inhoud van het omgevingsdocument. Met de volledige inhoud wordt bedoeld: alle divisies </w:t>
      </w:r>
      <w:r>
        <w:t xml:space="preserve">respectievelijk artikelen </w:t>
      </w:r>
      <w:r w:rsidRPr="00F03DD9">
        <w:t xml:space="preserve">(en onderliggende elementen en inhoud), alle informatieobjecten en alle </w:t>
      </w:r>
      <w:r>
        <w:t>OW-informatie</w:t>
      </w:r>
      <w:r w:rsidRPr="00F03DD9">
        <w:t>.</w:t>
      </w:r>
    </w:p>
    <w:p w14:paraId="174C8FF4" w14:textId="77777777" w:rsidR="003B066C" w:rsidRDefault="003B066C" w:rsidP="003B066C">
      <w:r w:rsidRPr="00F03DD9">
        <w:t xml:space="preserve">Voorafgaand aan de </w:t>
      </w:r>
      <w:r w:rsidRPr="003138B6">
        <w:t>publicatie</w:t>
      </w:r>
      <w:r w:rsidRPr="003138B6" w:rsidDel="003138B6">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t xml:space="preserve">-in principe </w:t>
      </w:r>
      <w:r w:rsidRPr="00F03DD9">
        <w:t>in renvooiweergave</w:t>
      </w:r>
      <w:r>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t xml:space="preserve">de </w:t>
      </w:r>
      <w:r w:rsidRPr="00F03DD9">
        <w:t>STOP</w:t>
      </w:r>
      <w:r>
        <w:t>/TPOD-standaard</w:t>
      </w:r>
      <w:r w:rsidRPr="00F03DD9">
        <w:t xml:space="preserve"> eisen aan de vormgeving van de tekst van </w:t>
      </w:r>
      <w:r w:rsidRPr="00164BE5">
        <w:t xml:space="preserve">Besluit </w:t>
      </w:r>
      <w:r>
        <w:t xml:space="preserve">en </w:t>
      </w:r>
      <w:r w:rsidRPr="00F03DD9">
        <w:t xml:space="preserve">Regeling. Die eisen zijn vastgelegd in </w:t>
      </w:r>
      <w:r>
        <w:t>model</w:t>
      </w:r>
      <w:r w:rsidRPr="00F03DD9">
        <w:t xml:space="preserve">len voor </w:t>
      </w:r>
      <w:r>
        <w:t xml:space="preserve">Besluit </w:t>
      </w:r>
      <w:r w:rsidRPr="00F03DD9">
        <w:t xml:space="preserve">en </w:t>
      </w:r>
      <w:r>
        <w:t>model</w:t>
      </w:r>
      <w:r w:rsidRPr="00F03DD9">
        <w:t xml:space="preserve">len voor </w:t>
      </w:r>
      <w:r>
        <w:t>Regeling</w:t>
      </w:r>
      <w:r w:rsidRPr="00F03DD9">
        <w:t>.</w:t>
      </w:r>
      <w:r>
        <w:t xml:space="preserve"> Het model voor het Besluit dat voor het projectbesluit gebruikt moet worden is beschreven in paragraaf </w:t>
      </w:r>
      <w:r>
        <w:fldChar w:fldCharType="begin" w:fldLock="1"/>
      </w:r>
      <w:r>
        <w:instrText xml:space="preserve"> REF _Ref94534796 \n \h </w:instrText>
      </w:r>
      <w:r>
        <w:fldChar w:fldCharType="separate"/>
      </w:r>
      <w:r w:rsidRPr="00DF3BF8">
        <w:rPr>
          <w:rStyle w:val="Verwijzing"/>
        </w:rPr>
        <w:t>4.3.2</w:t>
      </w:r>
      <w:r>
        <w:fldChar w:fldCharType="end"/>
      </w:r>
      <w:r>
        <w:t xml:space="preserve">. Bij een projectbesluit zijn twee Regelingmodellen van toepassing. Het eerste model is RegelingVrijetekst dat wordt gebruikt voor het vrijetekstgedeelte van het projectbesluit, met daarin (het grootste deel van) de onderdelen van het projectbesluit die 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w:t>
      </w:r>
      <w:r w:rsidRPr="00EB2D75">
        <w:t xml:space="preserve">zijn opgesomd </w:t>
      </w:r>
      <w:r>
        <w:t xml:space="preserve">onder de nummers 1 en 2 van de beschrijving van de inhoud van het projectbesluit. In het vervolg van dit toepassingsprofiel noemen we dat </w:t>
      </w:r>
      <w:r w:rsidRPr="00EB2D75">
        <w:t xml:space="preserve">het vrijetekstgedeelte </w:t>
      </w:r>
      <w:r>
        <w:t xml:space="preserve">van het projectbesluit waarmee het project wordt beschreven, of een vergelijkbare omschrijving. Het model </w:t>
      </w:r>
      <w:r w:rsidRPr="00162902">
        <w:t xml:space="preserve">RegelingVrijetekst </w:t>
      </w:r>
      <w:r>
        <w:t xml:space="preserve">is beschreven in paragraaf </w:t>
      </w:r>
      <w:r>
        <w:fldChar w:fldCharType="begin" w:fldLock="1"/>
      </w:r>
      <w:r>
        <w:instrText xml:space="preserve"> REF _Ref_040d4713ae32f7ebc0e47908baa0a402_1 \n \h </w:instrText>
      </w:r>
      <w:r>
        <w:fldChar w:fldCharType="separate"/>
      </w:r>
      <w:r w:rsidRPr="00DF3BF8">
        <w:rPr>
          <w:rStyle w:val="Verwijzing"/>
        </w:rPr>
        <w:t>4.3.3</w:t>
      </w:r>
      <w:r>
        <w:fldChar w:fldCharType="end"/>
      </w:r>
      <w:r>
        <w:t xml:space="preserve">. Het tweede model is RegelingTijdelijkdeel. Dit model wordt gebruikt als het projectbesluit het omgevingsplan wijzigt. Hiermee worden de wijziging die het projectbesluit aanbrengt in een omgevingsplan in de vorm van een tijdelijk regelingdeel </w:t>
      </w:r>
      <w:r w:rsidRPr="00381D65">
        <w:t xml:space="preserve">toegevoegd </w:t>
      </w:r>
      <w:r>
        <w:t xml:space="preserve">aan de geconsolideerde regeling van dat omgevingsplan. Zie daarvoor nummer 3 </w:t>
      </w:r>
      <w:r w:rsidRPr="003503AC">
        <w:t xml:space="preserve">van de beschrijving van de inhoud van het projectbesluit </w:t>
      </w:r>
      <w:r>
        <w:t xml:space="preserve">in paragraaf </w:t>
      </w:r>
      <w:r>
        <w:fldChar w:fldCharType="begin" w:fldLock="1"/>
      </w:r>
      <w:r>
        <w:instrText xml:space="preserve"> REF _Ref93860024 \n \h </w:instrText>
      </w:r>
      <w:r>
        <w:fldChar w:fldCharType="separate"/>
      </w:r>
      <w:r w:rsidRPr="00DF3BF8">
        <w:rPr>
          <w:rStyle w:val="Verwijzing"/>
        </w:rPr>
        <w:t>2.3.2</w:t>
      </w:r>
      <w:r>
        <w:fldChar w:fldCharType="end"/>
      </w:r>
      <w:r>
        <w:t xml:space="preserve"> en de uitgebreide beschrijving in paragraaf </w:t>
      </w:r>
      <w:r>
        <w:fldChar w:fldCharType="begin" w:fldLock="1"/>
      </w:r>
      <w:r>
        <w:instrText xml:space="preserve"> REF _Ref_73a035febba7210384ba6abb5c7beaff_1 \n \h </w:instrText>
      </w:r>
      <w:r>
        <w:fldChar w:fldCharType="separate"/>
      </w:r>
      <w:r w:rsidRPr="00DF3BF8">
        <w:rPr>
          <w:rStyle w:val="Verwijzing"/>
        </w:rPr>
        <w:t>2.4</w:t>
      </w:r>
      <w:r>
        <w:fldChar w:fldCharType="end"/>
      </w:r>
      <w:r>
        <w:t xml:space="preserve">. </w:t>
      </w:r>
      <w:r w:rsidRPr="00381D65">
        <w:t xml:space="preserve">Het model RegelingTijdelijkdeel </w:t>
      </w:r>
      <w:r>
        <w:t xml:space="preserve">is het onderwerp van paragraaf </w:t>
      </w:r>
      <w:r>
        <w:fldChar w:fldCharType="begin" w:fldLock="1"/>
      </w:r>
      <w:r>
        <w:instrText xml:space="preserve"> REF _Ref_55b4b9deeca35144cded98f0b61a9ada_1 \n \h </w:instrText>
      </w:r>
      <w:r>
        <w:fldChar w:fldCharType="separate"/>
      </w:r>
      <w:r w:rsidRPr="00DF3BF8">
        <w:rPr>
          <w:rStyle w:val="Verwijzing"/>
        </w:rPr>
        <w:t>4.3.4</w:t>
      </w:r>
      <w: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