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261373" w:rsidRPr="00F1426F" w:rsidRDefault="00624D76" w:rsidP="002F7B04">
      <w:pPr>
        <w:pStyle w:val="Kop4"/>
      </w:pPr>
      <w:r w:rsidRPr="00F1426F">
        <w:t>Toelichting op de toepassing</w:t>
      </w:r>
    </w:p>
    <w:p w14:paraId="2A4D5EB7" w14:textId="2E4B2D65" w:rsidR="00261373" w:rsidRPr="00F1426F" w:rsidRDefault="00624D76" w:rsidP="002F7B04">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t>ST</w:t>
      </w:r>
      <w:r w:rsidRPr="00F1426F">
        <w:t xml:space="preserve">OP gebruikt. Geometrie wordt vastgelegd in de vorm van een GML-bestand dat in </w:t>
      </w:r>
      <w:r>
        <w:t>het GIO</w:t>
      </w:r>
      <w:r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