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55535FD1" w:rsidR="00261373" w:rsidRDefault="00624D76" w:rsidP="00DA161C">
      <w:pPr>
        <w:pStyle w:val="Kop4"/>
      </w:pPr>
      <w:bookmarkStart w:id="316" w:name="_Ref_9d5a8612d7eb07cce95e9f3be6fa86bb_1"/>
      <w:bookmarkStart w:id="317" w:name="_Ref_9d5a8612d7eb07cce95e9f3be6fa86bb_2"/>
      <w:r>
        <w:t>Alternatie</w:t>
      </w:r>
      <w:r w:rsidR="00955011">
        <w:t>f</w:t>
      </w:r>
      <w:r>
        <w:t xml:space="preserve"> voor renvooi</w:t>
      </w:r>
      <w:r w:rsidR="003A5CC1">
        <w:t xml:space="preserve">: </w:t>
      </w:r>
      <w:r w:rsidR="008A3F37" w:rsidRPr="008A3F37">
        <w:t>Integrale tekstvervanging</w:t>
      </w:r>
      <w:bookmarkEnd w:id="316"/>
    </w:p>
    <w:p w14:paraId="7135F8AA" w14:textId="23C17854" w:rsidR="00261373" w:rsidRPr="007F15ED" w:rsidRDefault="00624D76" w:rsidP="00855EB9">
      <w:r>
        <w:t xml:space="preserve">Er zijn omstandigheden waarin </w:t>
      </w:r>
      <w:r w:rsidRPr="007F15ED">
        <w:t xml:space="preserve">het gebruik van </w:t>
      </w:r>
      <w:r>
        <w:t>de wijzigingsmethode renvooi</w:t>
      </w:r>
      <w:r w:rsidRPr="007F15ED">
        <w:t xml:space="preserve"> niet mogelijk is, bijvoorbeeld omdat de plansoftware die het bevoegd gezag gebruikt dat nog niet ondersteunt</w:t>
      </w:r>
      <w:r>
        <w:t>.</w:t>
      </w:r>
      <w:r w:rsidRPr="007F15ED">
        <w:t xml:space="preserve"> </w:t>
      </w:r>
      <w:r>
        <w:t xml:space="preserve">Voor het wijzigen van </w:t>
      </w:r>
      <w:fldSimple w:instr=" DOCVARIABLE ID01+ ">
        <w:r w:rsidR="00890AE1">
          <w:t>het projectbesluit</w:t>
        </w:r>
      </w:fldSimple>
      <w:r>
        <w:t xml:space="preserve"> is het</w:t>
      </w:r>
      <w:r w:rsidRPr="007F15ED">
        <w:t xml:space="preserve"> </w:t>
      </w:r>
      <w:r>
        <w:t xml:space="preserve">dan </w:t>
      </w:r>
      <w:r w:rsidRPr="007F15ED">
        <w:t xml:space="preserve">bij wijze van Tijdelijke Alternatieve Maatregel </w:t>
      </w:r>
      <w:r>
        <w:t xml:space="preserve">toegestaan om </w:t>
      </w:r>
      <w:r w:rsidRPr="007F15ED">
        <w:t xml:space="preserve">gebruik </w:t>
      </w:r>
      <w:r>
        <w:t xml:space="preserve">te maken </w:t>
      </w:r>
      <w:r w:rsidRPr="007F15ED">
        <w:t xml:space="preserve">van </w:t>
      </w:r>
      <w:r>
        <w:t xml:space="preserve">de alternatieve wijzigingsmethoden </w:t>
      </w:r>
      <w:r w:rsidRPr="007F15ED">
        <w:t xml:space="preserve">Integrale </w:t>
      </w:r>
      <w:r>
        <w:t>t</w:t>
      </w:r>
      <w:r w:rsidRPr="007F15ED">
        <w:t>ekstvervanging</w:t>
      </w:r>
      <w:r>
        <w:t xml:space="preserve"> (zie paragraaf </w:t>
      </w:r>
      <w:r w:rsidR="00FB7F31">
        <w:fldChar w:fldCharType="begin"/>
      </w:r>
      <w:r w:rsidR="00FB7F31">
        <w:instrText xml:space="preserve"> REF _Ref_7d4215f081a13544ac02531d476f3a47_1 \n \h </w:instrText>
      </w:r>
      <w:r w:rsidR="00FB7F31">
        <w:fldChar w:fldCharType="separate"/>
      </w:r>
      <w:r w:rsidR="00890AE1">
        <w:t>9.1.2.1</w:t>
      </w:r>
      <w:r w:rsidR="00FB7F31">
        <w:fldChar w:fldCharType="end"/>
      </w:r>
      <w:r>
        <w:t>)</w:t>
      </w:r>
      <w:r w:rsidR="00FB12EF">
        <w:rPr>
          <w:rStyle w:val="Voetnootmarkering"/>
        </w:rPr>
        <w:footnoteReference w:id="88"/>
      </w:r>
      <w:r w:rsidRPr="007F15ED">
        <w:t>.</w:t>
      </w:r>
      <w:r>
        <w:t xml:space="preserve"> Gebruik van deze wijzigingsmethode stelt bijzondere eisen aan de formulering van het besluit. Die zijn, met een voorbeeld, het onderwerp van paragraaf </w:t>
      </w:r>
      <w:r>
        <w:fldChar w:fldCharType="begin"/>
      </w:r>
      <w:r>
        <w:instrText xml:space="preserve"> REF _Ref_6ac07a05571b92b454708c26c9d9194f_1 \n \h </w:instrText>
      </w:r>
      <w:r>
        <w:fldChar w:fldCharType="separate"/>
      </w:r>
      <w:r w:rsidR="00890AE1">
        <w:t>9.1.2.2</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