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261373" w:rsidRPr="00F03DD9" w:rsidRDefault="00624D76" w:rsidP="00046669">
      <w:pPr>
        <w:pStyle w:val="Kop3"/>
      </w:pPr>
      <w:r w:rsidRPr="00F03DD9">
        <w:t>Objecttype Kaart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