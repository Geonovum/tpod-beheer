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22A1" w14:textId="60E0D936" w:rsidR="00261373" w:rsidRDefault="00624D76" w:rsidP="00EC1A29">
      <w:pPr>
        <w:pStyle w:val="Kop5"/>
      </w:pPr>
      <w:bookmarkStart w:id="411" w:name="_Ref_0726bb090a82e6397ec96e6c815cafb5_1"/>
      <w:r>
        <w:t>Aanleveren definitief besluit</w:t>
      </w:r>
      <w:bookmarkEnd w:id="411"/>
    </w:p>
    <w:p w14:paraId="3D401360" w14:textId="43859BBB" w:rsidR="00261373" w:rsidRDefault="00624D76" w:rsidP="00EC1A29">
      <w:r w:rsidRPr="007832B4">
        <w:t xml:space="preserve">Ten behoeve van de </w:t>
      </w:r>
      <w:r>
        <w:t xml:space="preserve">bekendmaking van het definitieve besluit in </w:t>
      </w:r>
      <w:r w:rsidRPr="0019391B">
        <w:t xml:space="preserve">waterschapsblad, provinciaal blad of Staatscourant </w:t>
      </w:r>
      <w:r>
        <w:t xml:space="preserve">genereert de ambtelijke organisatie </w:t>
      </w:r>
      <w:r w:rsidRPr="002968AC">
        <w:t xml:space="preserve">vanuit de plansoftware </w:t>
      </w:r>
      <w:r w:rsidRPr="007832B4">
        <w:t xml:space="preserve">een </w:t>
      </w:r>
      <w:r w:rsidRPr="00050959">
        <w:t xml:space="preserve">besluit, bestaande uit een </w:t>
      </w:r>
      <w:r>
        <w:t xml:space="preserve">(definitieve) </w:t>
      </w:r>
      <w:r w:rsidRPr="00050959">
        <w:t>versie van het Besluit en de Regeling</w:t>
      </w:r>
      <w:r>
        <w:t xml:space="preserve"> of Regelingen</w:t>
      </w:r>
      <w:r w:rsidRPr="00050959">
        <w:t>.</w:t>
      </w:r>
    </w:p>
    <w:p w14:paraId="2F169924" w14:textId="5E342416" w:rsidR="00261373" w:rsidRDefault="00261373" w:rsidP="00EC1A29"/>
    <w:p w14:paraId="10FDB563" w14:textId="514F10CD" w:rsidR="00261373" w:rsidRDefault="00624D76" w:rsidP="00EC1A29">
      <w:r w:rsidRPr="00A81EFC">
        <w:t xml:space="preserve">Als het projectbesluit niet een of meer omgevingsplannen wijzigt, </w:t>
      </w:r>
      <w:r>
        <w:t>levert w</w:t>
      </w:r>
      <w:r w:rsidRPr="00AD71E8">
        <w:t>aterschap, provincie of Rijk</w:t>
      </w:r>
      <w:r>
        <w:t xml:space="preserve"> samen met het Besluit slechts één </w:t>
      </w:r>
      <w:r w:rsidRPr="00A81EFC">
        <w:t xml:space="preserve">Regeling </w:t>
      </w:r>
      <w:r>
        <w:t xml:space="preserve">(conform model RegelingVrijetekst) aan, met daarin </w:t>
      </w:r>
      <w:r w:rsidRPr="00A81EFC">
        <w:t>het volledige initiële vrijetekstgedeelte</w:t>
      </w:r>
      <w:r>
        <w:t xml:space="preserve"> van het </w:t>
      </w:r>
      <w:r>
        <w:lastRenderedPageBreak/>
        <w:t>projectbesluit</w:t>
      </w:r>
      <w:r w:rsidRPr="00A81EFC">
        <w:t xml:space="preserve">. </w:t>
      </w:r>
      <w:r w:rsidRPr="00DD2E6B">
        <w:t xml:space="preserve">Als het projectbesluit wel een of meer omgevingsplannen wijzigt, </w:t>
      </w:r>
      <w:r>
        <w:t xml:space="preserve">levert </w:t>
      </w:r>
      <w:r w:rsidRPr="00502989">
        <w:t xml:space="preserve">waterschap, provincie of Rijk </w:t>
      </w:r>
      <w:r w:rsidRPr="00DD2E6B">
        <w:t>samen met het Besluit meerdere Regelingen aan</w:t>
      </w:r>
      <w:r>
        <w:t>:</w:t>
      </w:r>
    </w:p>
    <w:p w14:paraId="702454BE" w14:textId="77777777" w:rsidR="00261373" w:rsidRDefault="00624D76" w:rsidP="00EC1A29">
      <w:pPr>
        <w:pStyle w:val="Opsommingtekens1"/>
      </w:pPr>
      <w:r w:rsidRPr="00DD2E6B">
        <w:t>één Regeling conform model RegelingVrijetekst met daarin het volledige initiële vrijetekstgedeelte van het projectbesluit</w:t>
      </w:r>
      <w:r>
        <w:t>, en</w:t>
      </w:r>
    </w:p>
    <w:p w14:paraId="3CD3E0F1" w14:textId="77777777" w:rsidR="00261373" w:rsidRDefault="00624D76" w:rsidP="00EC1A29">
      <w:pPr>
        <w:pStyle w:val="Opsommingtekens1"/>
      </w:pPr>
      <w:r w:rsidRPr="00190C14">
        <w:t>per omgevingsplan dat door het projectbesluit wordt gewijzigd een tijdelijk regelingdeel conform model RegelingTijdelijkdeel</w:t>
      </w:r>
      <w:r>
        <w:t xml:space="preserve"> met daarin de regels waarmee het projectbesluit het betreffende omgevingsplan wijzigt</w:t>
      </w:r>
      <w:r w:rsidRPr="00190C14">
        <w:t>.</w:t>
      </w:r>
    </w:p>
    <w:p w14:paraId="1EC84CF3" w14:textId="77B41FC9" w:rsidR="00261373" w:rsidRDefault="00624D76" w:rsidP="00EC1A29">
      <w:r w:rsidRPr="00A81EFC">
        <w:t xml:space="preserve">In het geval het een </w:t>
      </w:r>
      <w:r>
        <w:t xml:space="preserve">(definitief) </w:t>
      </w:r>
      <w:r w:rsidRPr="00A81EFC">
        <w:t xml:space="preserve">besluit tot wijziging of uitwerking van een al eerder vastgesteld projectbesluit betreft, staan in de Regeling </w:t>
      </w:r>
      <w:r w:rsidRPr="008058F2">
        <w:t>(conform model Regeling</w:t>
      </w:r>
      <w:r>
        <w:t>Mutatie</w:t>
      </w:r>
      <w:r w:rsidRPr="008058F2">
        <w:t xml:space="preserve">) </w:t>
      </w:r>
      <w:r w:rsidRPr="00A81EFC">
        <w:t>de wijzigingsinstructies voor de consolidatie van het vrijetekstgedeelte</w:t>
      </w:r>
      <w:r>
        <w:t xml:space="preserve"> respectievelijk het tijdelijk regelingdeel</w:t>
      </w:r>
      <w:r w:rsidRPr="00A81EFC">
        <w:t>.</w:t>
      </w:r>
    </w:p>
    <w:p w14:paraId="0DAC7BA0" w14:textId="053CB7F5" w:rsidR="00261373" w:rsidRDefault="00624D76" w:rsidP="00EC1A29">
      <w:r w:rsidRPr="005E161E">
        <w:t xml:space="preserve">Opgemerkt wordt dat de STOP/TPOD-standaard de term ‘definitief besluit’ gebruikt. Dit is een technische term die zowel wordt gebruikt voor het </w:t>
      </w:r>
      <w:r>
        <w:t>‘</w:t>
      </w:r>
      <w:r w:rsidRPr="005E161E">
        <w:t xml:space="preserve">product’ van deze fase, te weten het genomen besluit, als voor de procedure van besluitvorming, bekendmaking, inwerkingtreding en de eventuele daarop volgende gebeurtenissen in de levensloop van het besluit: beroep en voorlopige voorziening. In juridische zin is bij de bekendmaking van een projectbesluit nog geen sprake van een definitief besluit: het besluit is immers op dat moment niet onherroepelijk omdat door de uitspraak op eventueel ingestelde beroepen de geldigheid en de inhoud van het besluit nog </w:t>
      </w:r>
      <w:r>
        <w:t>kunnen</w:t>
      </w:r>
      <w:r w:rsidRPr="005E161E">
        <w:t xml:space="preserve"> wijzigen. Naar aanleiding daarvan kunnen ook wijzigingen ontstaan in de inhoud van de regeling</w:t>
      </w:r>
      <w:r>
        <w:t>(</w:t>
      </w:r>
      <w:r w:rsidRPr="005E161E">
        <w:t>en</w:t>
      </w:r>
      <w:r>
        <w:t>)</w:t>
      </w:r>
      <w:r w:rsidRPr="005E161E">
        <w:t xml:space="preserve"> van het projectbesluit.</w:t>
      </w:r>
    </w:p>
    <w:p w14:paraId="2D0F6E23" w14:textId="77777777" w:rsidR="00261373" w:rsidRDefault="00261373" w:rsidP="00EC1A29"/>
    <w:p w14:paraId="4400F35B" w14:textId="45A8B306" w:rsidR="00261373" w:rsidRDefault="00624D76" w:rsidP="00EC1A29">
      <w:r>
        <w:t xml:space="preserve">Om de bekendmaking van het besluit in </w:t>
      </w:r>
      <w:r w:rsidRPr="00DF15EB">
        <w:t xml:space="preserve">waterschapsblad, provinciaal blad of Staatscourant </w:t>
      </w:r>
      <w:r>
        <w:t xml:space="preserve">te kunnen doen en doorlevering door LVBB aan DSO-LV mogelijk te maken, moeten Besluit en Regeling voldoen aan de specificaties die in deel </w:t>
      </w:r>
      <w:r>
        <w:rPr>
          <w:rStyle w:val="Verwijzing"/>
        </w:rPr>
        <w:fldChar w:fldCharType="begin" w:fldLock="1"/>
      </w:r>
      <w:r>
        <w:instrText xml:space="preserve"> REF _Ref_8dd55da5e5b1807efe624a14fcd6a806_1 \n \h </w:instrText>
      </w:r>
      <w:r>
        <w:rPr>
          <w:rStyle w:val="Verwijzing"/>
        </w:rPr>
      </w:r>
      <w:r>
        <w:rPr>
          <w:rStyle w:val="Verwijzing"/>
        </w:rPr>
        <w:fldChar w:fldCharType="separate"/>
      </w:r>
      <w:r w:rsidRPr="00DF3BF8">
        <w:rPr>
          <w:rStyle w:val="Verwijzing"/>
        </w:rPr>
        <w:t>B</w:t>
      </w:r>
      <w:r>
        <w:rPr>
          <w:rStyle w:val="Verwijzing"/>
        </w:rPr>
        <w:fldChar w:fldCharType="end"/>
      </w:r>
      <w:r>
        <w:t xml:space="preserve"> van dit toepassingsprofiel zijn gegeven. </w:t>
      </w:r>
      <w:r w:rsidRPr="00425BA0">
        <w:t>Aanvullend daarop moet</w:t>
      </w:r>
      <w:r>
        <w:t xml:space="preserve"> </w:t>
      </w:r>
      <w:r w:rsidRPr="00827F6A">
        <w:t>waterschap, provincie of Rijk</w:t>
      </w:r>
      <w:r w:rsidRPr="00425BA0">
        <w:t xml:space="preserve"> metadata over </w:t>
      </w:r>
      <w:r w:rsidRPr="00E7554F">
        <w:t xml:space="preserve">besluit </w:t>
      </w:r>
      <w:r w:rsidRPr="00425BA0">
        <w:t>en over</w:t>
      </w:r>
      <w:r>
        <w:t xml:space="preserve"> </w:t>
      </w:r>
      <w:r w:rsidRPr="00E7554F">
        <w:t>regeling</w:t>
      </w:r>
      <w:r>
        <w:t>(en)</w:t>
      </w:r>
      <w:r w:rsidRPr="00425BA0">
        <w:t xml:space="preserve"> </w:t>
      </w:r>
      <w:r>
        <w:t xml:space="preserve">en </w:t>
      </w:r>
      <w:r w:rsidRPr="00425BA0">
        <w:t xml:space="preserve">informatie over het </w:t>
      </w:r>
      <w:r>
        <w:t>Procedureverloop</w:t>
      </w:r>
      <w:r w:rsidRPr="00425BA0">
        <w:t xml:space="preserve"> en de consolidatie</w:t>
      </w:r>
      <w:r>
        <w:t xml:space="preserve"> meeleveren. Als het projectbesluit een of meer omgevingsplannen wijzigt, moet </w:t>
      </w:r>
      <w:r w:rsidRPr="0044584A">
        <w:t>waterschap, provincie of Rijk</w:t>
      </w:r>
      <w:r>
        <w:t xml:space="preserve"> ook informatie aanleveren over de relatie tussen het tijdelijk regelingdeel en het omgevingsplan waar het </w:t>
      </w:r>
      <w:r w:rsidRPr="00F04D96">
        <w:t xml:space="preserve">tijdelijk regelingdeel </w:t>
      </w:r>
      <w:r>
        <w:t>deel van gaat uitmaken. W</w:t>
      </w:r>
      <w:r w:rsidRPr="0044584A">
        <w:t>aterschap, provincie of Rijk</w:t>
      </w:r>
      <w:r w:rsidRPr="006B4B38">
        <w:t xml:space="preserve"> moet </w:t>
      </w:r>
      <w:r>
        <w:t>tot slot</w:t>
      </w:r>
      <w:r w:rsidRPr="006B4B38">
        <w:t xml:space="preserve"> een publicatieopdracht aan de LVBB aanlever</w:t>
      </w:r>
      <w:r>
        <w:t>en</w:t>
      </w:r>
      <w:r w:rsidRPr="006B4B38">
        <w:t>, waarin wordt aangegeven welk soort publicatie wordt aangeleverd en op welke datum die publicatie gepubliceerd moet worden</w:t>
      </w:r>
      <w:r w:rsidRPr="003C6B45">
        <w:t>. D</w:t>
      </w:r>
      <w:r>
        <w:t xml:space="preserve">at is </w:t>
      </w:r>
      <w:r w:rsidRPr="003C6B45">
        <w:t>achtereenvolgens in de volgende paragrafen beschreven.</w:t>
      </w:r>
    </w:p>
    <w:p w14:paraId="4681AA0E" w14:textId="77DF5255" w:rsidR="00261373" w:rsidRDefault="00624D76" w:rsidP="003B379C">
      <w:pPr>
        <w:pStyle w:val="Kader"/>
      </w:pPr>
      <w:r w:rsidRPr="00B26823">
        <w:rPr>
          <w:noProof/>
        </w:rPr>
        <w:lastRenderedPageBreak/>
        <mc:AlternateContent>
          <mc:Choice Requires="wps">
            <w:drawing>
              <wp:inline distT="0" distB="0" distL="0" distR="0" wp14:anchorId="26702DBC" wp14:editId="2CB1B35F">
                <wp:extent cx="5400040" cy="2938780"/>
                <wp:effectExtent l="0" t="0" r="22860" b="10160"/>
                <wp:docPr id="531857374" name="Tekstvak 531857374"/>
                <wp:cNvGraphicFramePr/>
                <a:graphic xmlns:a="http://schemas.openxmlformats.org/drawingml/2006/main">
                  <a:graphicData uri="http://schemas.microsoft.com/office/word/2010/wordprocessingShape">
                    <wps:wsp>
                      <wps:cNvSpPr txBox="1"/>
                      <wps:spPr>
                        <a:xfrm>
                          <a:off x="0" y="0"/>
                          <a:ext cx="5400040" cy="2938780"/>
                        </a:xfrm>
                        <a:prstGeom prst="rect">
                          <a:avLst/>
                        </a:prstGeom>
                        <a:noFill/>
                        <a:ln w="6350">
                          <a:solidFill>
                            <a:prstClr val="black"/>
                          </a:solidFill>
                        </a:ln>
                      </wps:spPr>
                      <wps:txbx>
                        <w:txbxContent>
                          <w:p w14:paraId="69247FE9" w14:textId="77777777" w:rsidR="00261373" w:rsidRPr="009A08A2" w:rsidRDefault="00624D76" w:rsidP="00DC522C">
                            <w:pPr>
                              <w:rPr>
                                <w:b/>
                                <w:bCs/>
                              </w:rPr>
                            </w:pPr>
                            <w:r>
                              <w:rPr>
                                <w:b/>
                                <w:bCs/>
                              </w:rPr>
                              <w:t>Coördinatie uitvoeringsbesluiten met projectbesluit: niet ondersteunde</w:t>
                            </w:r>
                            <w:r w:rsidRPr="009A08A2">
                              <w:rPr>
                                <w:b/>
                                <w:bCs/>
                              </w:rPr>
                              <w:t xml:space="preserve"> functionaliteit</w:t>
                            </w:r>
                          </w:p>
                          <w:p w14:paraId="384BEB15" w14:textId="20F04D21" w:rsidR="00261373" w:rsidRDefault="00624D76" w:rsidP="00DC522C">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53864B83" w14:textId="77777777" w:rsidR="00261373" w:rsidRDefault="00261373" w:rsidP="00DC522C"/>
                          <w:p w14:paraId="620BB3FC" w14:textId="77777777" w:rsidR="00261373" w:rsidRPr="00F93D84" w:rsidRDefault="00624D76" w:rsidP="00DC522C">
                            <w:pPr>
                              <w:rPr>
                                <w:b/>
                                <w:bCs/>
                              </w:rPr>
                            </w:pPr>
                            <w:r w:rsidRPr="00F93D84">
                              <w:rPr>
                                <w:b/>
                                <w:bCs/>
                              </w:rPr>
                              <w:t>Workaround</w:t>
                            </w:r>
                          </w:p>
                          <w:p w14:paraId="7604AAC0" w14:textId="6AEB3BBE" w:rsidR="00261373" w:rsidRPr="000D05F6" w:rsidRDefault="00624D76" w:rsidP="00DC522C">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1ECE507B" w14:textId="5D3717C3" w:rsidR="00261373" w:rsidRPr="000D05F6" w:rsidRDefault="00624D76" w:rsidP="00DC522C">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29FD73C6" w14:textId="3D97413A" w:rsidR="00261373" w:rsidRPr="000D05F6" w:rsidRDefault="00624D76" w:rsidP="003A384E">
                            <w:pPr>
                              <w:pStyle w:val="Opsommingtekens1"/>
                            </w:pPr>
                            <w:r w:rsidRPr="000D05F6">
                              <w:t>het bestuursorgaan dat op grond van afdeling 3.5 Awb coördinerend bestuursorgaan is:</w:t>
                            </w:r>
                          </w:p>
                          <w:p w14:paraId="7B4F34F0" w14:textId="35EFABA7" w:rsidR="00261373" w:rsidRPr="000D05F6" w:rsidRDefault="00624D76" w:rsidP="003A384E">
                            <w:pPr>
                              <w:pStyle w:val="Opsommingtekens2"/>
                            </w:pPr>
                            <w:r w:rsidRPr="000D05F6">
                              <w:t>levert de kennisgeving van de terinzagelegging van de besluiten met DROP (waterschap of provincie) respectievelijk via SDU (Rijk) aan ter publicatie in het eigen publicatieblad;</w:t>
                            </w:r>
                          </w:p>
                          <w:p w14:paraId="5C3AE3EF" w14:textId="5A47361E" w:rsidR="00261373" w:rsidRDefault="00624D76" w:rsidP="001C6B4E">
                            <w:pPr>
                              <w:pStyle w:val="Opsommingtekens2"/>
                            </w:pPr>
                            <w:r w:rsidRPr="000D05F6">
                              <w:t>zorgt voor de terinzagelegging van de besluiten op elektronische wijze en op een fysieke locatie</w:t>
                            </w:r>
                            <w:r>
                              <w:t>;</w:t>
                            </w:r>
                          </w:p>
                          <w:p w14:paraId="12AC49EC" w14:textId="4B243DEF" w:rsidR="00261373" w:rsidRPr="000D05F6" w:rsidRDefault="00624D76" w:rsidP="006971CB">
                            <w:pPr>
                              <w:pStyle w:val="Opsommingtekens2"/>
                            </w:pPr>
                            <w:r>
                              <w:t>zorgt voor de mededeling voor toezending van de besluiten aan degenen die over het ontwerp zienswijzen naar voren hebben gebracht.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6702DBC" id="Tekstvak 531857374" o:spid="_x0000_s1062" type="#_x0000_t202" style="width:425.2pt;height:231.4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" filled="f" strokeweight=".5pt">
                <v:textbox style="mso-fit-shape-to-text:t">
                  <w:txbxContent>
                    <w:p w14:paraId="69247FE9" w14:textId="77777777" w:rsidR="00261373" w:rsidRPr="009A08A2" w:rsidRDefault="00624D76" w:rsidP="00DC522C">
                      <w:pPr>
                        <w:rPr>
                          <w:b/>
                          <w:bCs/>
                        </w:rPr>
                      </w:pPr>
                      <w:r>
                        <w:rPr>
                          <w:b/>
                          <w:bCs/>
                        </w:rPr>
                        <w:t>Coördinatie uitvoeringsbesluiten met projectbesluit: niet ondersteunde</w:t>
                      </w:r>
                      <w:r w:rsidRPr="009A08A2">
                        <w:rPr>
                          <w:b/>
                          <w:bCs/>
                        </w:rPr>
                        <w:t xml:space="preserve"> functionaliteit</w:t>
                      </w:r>
                    </w:p>
                    <w:p w14:paraId="384BEB15" w14:textId="20F04D21" w:rsidR="00261373" w:rsidRDefault="00624D76" w:rsidP="00DC522C">
                      <w:r>
                        <w:t>O</w:t>
                      </w:r>
                      <w:r w:rsidRPr="00FA1C82">
                        <w:t xml:space="preserve">m technische redenen </w:t>
                      </w:r>
                      <w:r>
                        <w:t xml:space="preserve">is het </w:t>
                      </w:r>
                      <w:r w:rsidRPr="00FA1C82">
                        <w:t xml:space="preserve">niet mogelijk om </w:t>
                      </w:r>
                      <w:r>
                        <w:t xml:space="preserve">de bekendmaking van </w:t>
                      </w:r>
                      <w:r w:rsidRPr="00FA1C82">
                        <w:t>besluiten ter uitvoering van een projectbesluit te coördineren met het projectbesluit op de manier waarop de Awb coördinatie voorschrijft.</w:t>
                      </w:r>
                      <w:r>
                        <w:t xml:space="preserve"> Zie daarvoor paragraaf </w:t>
                      </w:r>
                      <w:r>
                        <w:fldChar w:fldCharType="begin" w:fldLock="1"/>
                      </w:r>
                      <w:r>
                        <w:instrText xml:space="preserve"> REF _Ref104542153 \n \h </w:instrText>
                      </w:r>
                      <w:r>
                        <w:fldChar w:fldCharType="separate"/>
                      </w:r>
                      <w:r w:rsidRPr="00DF3BF8">
                        <w:rPr>
                          <w:rStyle w:val="Verwijzing"/>
                        </w:rPr>
                        <w:t>2.3.4</w:t>
                      </w:r>
                      <w:r>
                        <w:fldChar w:fldCharType="end"/>
                      </w:r>
                      <w:r>
                        <w:t>.</w:t>
                      </w:r>
                    </w:p>
                    <w:p w14:paraId="53864B83" w14:textId="77777777" w:rsidR="00261373" w:rsidRDefault="00261373" w:rsidP="00DC522C"/>
                    <w:p w14:paraId="620BB3FC" w14:textId="77777777" w:rsidR="00261373" w:rsidRPr="00F93D84" w:rsidRDefault="00624D76" w:rsidP="00DC522C">
                      <w:pPr>
                        <w:rPr>
                          <w:b/>
                          <w:bCs/>
                        </w:rPr>
                      </w:pPr>
                      <w:r w:rsidRPr="00F93D84">
                        <w:rPr>
                          <w:b/>
                          <w:bCs/>
                        </w:rPr>
                        <w:t>Workaround</w:t>
                      </w:r>
                    </w:p>
                    <w:p w14:paraId="7604AAC0" w14:textId="6AEB3BBE" w:rsidR="00261373" w:rsidRPr="000D05F6" w:rsidRDefault="00624D76" w:rsidP="00DC522C">
                      <w:r w:rsidRPr="000D05F6">
                        <w:t>Wanneer het gewenst is om</w:t>
                      </w:r>
                      <w:r w:rsidRPr="00201F0A">
                        <w:t xml:space="preserve"> bij </w:t>
                      </w:r>
                      <w:r w:rsidRPr="000D05F6">
                        <w:t xml:space="preserve">een projectbesluit en besluiten ter uitvoering van dat projectbesluit </w:t>
                      </w:r>
                      <w:r w:rsidRPr="00201F0A">
                        <w:t xml:space="preserve">de besluitvorming </w:t>
                      </w:r>
                      <w:r w:rsidRPr="000D05F6">
                        <w:t>gelijktijdig voor te bereiden</w:t>
                      </w:r>
                      <w:r w:rsidRPr="00201F0A">
                        <w:t xml:space="preserve"> en gelijktijdig bekend te maken</w:t>
                      </w:r>
                      <w:r w:rsidRPr="000D05F6">
                        <w:t>, kan dit als volgt praktisch worden opgelost:</w:t>
                      </w:r>
                    </w:p>
                    <w:p w14:paraId="1ECE507B" w14:textId="5D3717C3" w:rsidR="00261373" w:rsidRPr="000D05F6" w:rsidRDefault="00624D76" w:rsidP="00DC522C">
                      <w:pPr>
                        <w:pStyle w:val="Opsommingtekens1"/>
                      </w:pPr>
                      <w:r w:rsidRPr="000D05F6">
                        <w:t>het bestuursorgaan dat verantwoordelijk is voor het projectbesluit stelt -zonder toepassing van de coördinatieregeling- het projectbesluit vast en levert het ter bekendmaking aan de LVBB aan op de wijze die in deze paragraaf is beschreven;</w:t>
                      </w:r>
                    </w:p>
                    <w:p w14:paraId="29FD73C6" w14:textId="3D97413A" w:rsidR="00261373" w:rsidRPr="000D05F6" w:rsidRDefault="00624D76" w:rsidP="003A384E">
                      <w:pPr>
                        <w:pStyle w:val="Opsommingtekens1"/>
                      </w:pPr>
                      <w:r w:rsidRPr="000D05F6">
                        <w:t>het bestuursorgaan dat op grond van afdeling 3.5 Awb coördinerend bestuursorgaan is:</w:t>
                      </w:r>
                    </w:p>
                    <w:p w14:paraId="7B4F34F0" w14:textId="35EFABA7" w:rsidR="00261373" w:rsidRPr="000D05F6" w:rsidRDefault="00624D76" w:rsidP="003A384E">
                      <w:pPr>
                        <w:pStyle w:val="Opsommingtekens2"/>
                      </w:pPr>
                      <w:r w:rsidRPr="000D05F6">
                        <w:t>levert de kennisgeving van de terinzagelegging van de besluiten met DROP (waterschap of provincie) respectievelijk via SDU (Rijk) aan ter publicatie in het eigen publicatieblad;</w:t>
                      </w:r>
                    </w:p>
                    <w:p w14:paraId="5C3AE3EF" w14:textId="5A47361E" w:rsidR="00261373" w:rsidRDefault="00624D76" w:rsidP="001C6B4E">
                      <w:pPr>
                        <w:pStyle w:val="Opsommingtekens2"/>
                      </w:pPr>
                      <w:r w:rsidRPr="000D05F6">
                        <w:t>zorgt voor de terinzagelegging van de besluiten op elektronische wijze en op een fysieke locatie</w:t>
                      </w:r>
                      <w:r>
                        <w:t>;</w:t>
                      </w:r>
                    </w:p>
                    <w:p w14:paraId="12AC49EC" w14:textId="4B243DEF" w:rsidR="00261373" w:rsidRPr="000D05F6" w:rsidRDefault="00624D76" w:rsidP="006971CB">
                      <w:pPr>
                        <w:pStyle w:val="Opsommingtekens2"/>
                      </w:pPr>
                      <w:r>
                        <w:t>zorgt voor de mededeling voor toezending van de besluiten aan degenen die over het ontwerp zienswijzen naar voren hebben gebracht.</w:t>
                      </w:r>
                    </w:p>
                  </w:txbxContent>
                </v:textbox>
                <w10:anchorlock/>
              </v:shape>
            </w:pict>
          </mc:Fallback>
        </mc:AlternateContent>
      </w:r>
    </w:p>
    <w:p w14:paraId="7765BAEB" w14:textId="77777777" w:rsidR="00261373" w:rsidRDefault="00624D76" w:rsidP="00EC1A29">
      <w:pPr>
        <w:pStyle w:val="Kop6"/>
      </w:pPr>
      <w:bookmarkStart w:id="412" w:name="_Ref_0726bb090a82e6397ec96e6c815cafb5_2"/>
      <w:r>
        <w:t>Besluitmetadata</w:t>
      </w:r>
      <w:bookmarkEnd w:id="412"/>
    </w:p>
    <w:p w14:paraId="43E4723A" w14:textId="446B6F64" w:rsidR="00261373" w:rsidRDefault="00624D76" w:rsidP="001E4BB2">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890AE1">
        <w:t>11.3.2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een definitief besluit tot vaststelling</w:t>
      </w:r>
      <w:r w:rsidRPr="007C5931">
        <w:t xml:space="preserve">, wijziging of uitwerking </w:t>
      </w:r>
      <w:r>
        <w:t>van het projectbesluit aangegeven hoe ze moeten worden toegepast.</w:t>
      </w:r>
    </w:p>
    <w:p w14:paraId="2DFEF702" w14:textId="77777777" w:rsidR="00261373" w:rsidRDefault="00261373" w:rsidP="001E4BB2"/>
    <w:p w14:paraId="2956DCB2" w14:textId="6C93C746" w:rsidR="00261373" w:rsidRDefault="00624D76" w:rsidP="001E4BB2">
      <w:pPr>
        <w:pStyle w:val="Opsommingtekens1"/>
      </w:pPr>
      <w:r w:rsidRPr="00BE4C87">
        <w:rPr>
          <w:i/>
          <w:iCs/>
        </w:rPr>
        <w:t>eindverantwoordelijke</w:t>
      </w:r>
      <w:r>
        <w:t xml:space="preserve">: kies uit de STOP-waardelijst voor </w:t>
      </w:r>
      <w:r w:rsidRPr="001A7080">
        <w:t xml:space="preserve">waterschap, provincie of ministerie </w:t>
      </w:r>
      <w:r>
        <w:t>(de identificatiecode van) het betreffende waterschap, provincie of ministerie dat/die het projectbesluit heeft genomen.</w:t>
      </w:r>
    </w:p>
    <w:p w14:paraId="045D71C2" w14:textId="3E0ECFFD" w:rsidR="00261373" w:rsidRDefault="00624D76" w:rsidP="001E4BB2">
      <w:pPr>
        <w:pStyle w:val="Opsommingtekens1"/>
      </w:pPr>
      <w:r w:rsidRPr="00BE4C87">
        <w:rPr>
          <w:i/>
          <w:iCs/>
        </w:rPr>
        <w:t>maker</w:t>
      </w:r>
      <w:r>
        <w:t xml:space="preserve">: kies uit de STOP-waardelijst voor </w:t>
      </w:r>
      <w:r w:rsidRPr="001A7080">
        <w:t xml:space="preserve">waterschap, provincie of ministerie </w:t>
      </w:r>
      <w:r>
        <w:t>(de identificatiecode van) het betreffende waterschap, provincie of ministerie dat/die het projectbesluit heeft genomen.</w:t>
      </w:r>
    </w:p>
    <w:p w14:paraId="0FE1D1D5" w14:textId="33FDCE95" w:rsidR="00261373" w:rsidRDefault="00624D76" w:rsidP="001E4BB2">
      <w:pPr>
        <w:pStyle w:val="Opsommingtekens1"/>
      </w:pPr>
      <w:r w:rsidRPr="00BE4C87">
        <w:rPr>
          <w:i/>
          <w:iCs/>
        </w:rPr>
        <w:t>soortBestuursorgaan</w:t>
      </w:r>
      <w:r>
        <w:t xml:space="preserve">: kies uit de STOP-waardelijst bestuursorgaan de waarde </w:t>
      </w:r>
      <w:r w:rsidRPr="003F76CB">
        <w:t>‘dagelijks bestuur’, ‘gedeputeerde staten’ respectievelijk ‘minister’</w:t>
      </w:r>
      <w:r>
        <w:t>.</w:t>
      </w:r>
    </w:p>
    <w:p w14:paraId="67306B68" w14:textId="54344D77" w:rsidR="00261373" w:rsidRDefault="00624D76" w:rsidP="001E4BB2">
      <w:pPr>
        <w:pStyle w:val="Opsommingtekens1"/>
      </w:pPr>
      <w:r w:rsidRPr="00BE4C87">
        <w:rPr>
          <w:i/>
          <w:iCs/>
        </w:rPr>
        <w:t>informatieobjectRef</w:t>
      </w:r>
      <w:r>
        <w:t xml:space="preserve">: neem hier de verwijzingen op naar de GIO’s (en eventueel de als informatieobject gemodelleerde PDF-documenten) die het besluit </w:t>
      </w:r>
      <w:r w:rsidRPr="003F76CB">
        <w:t>toevoegt aan de regeling of regelingen van het projectbesluit</w:t>
      </w:r>
      <w:r>
        <w:t>.</w:t>
      </w:r>
    </w:p>
    <w:p w14:paraId="38CD1E18" w14:textId="479562ED" w:rsidR="00261373" w:rsidRDefault="00624D76" w:rsidP="001E4BB2">
      <w:pPr>
        <w:pStyle w:val="Opsommingtekens1"/>
      </w:pPr>
      <w:r w:rsidRPr="00BE4C87">
        <w:rPr>
          <w:i/>
          <w:iCs/>
        </w:rPr>
        <w:t>officieleTitel</w:t>
      </w:r>
      <w:r>
        <w:t xml:space="preserve">: geef het besluit een onderscheidende en herkenbare titel. De officiële titel moet gelijk zijn aan het RegelingOpschrift van het besluit. </w:t>
      </w:r>
      <w:r w:rsidRPr="00541BF1">
        <w:t>E</w:t>
      </w:r>
      <w:r>
        <w:t xml:space="preserve">en voorbeeld van de officiële titel </w:t>
      </w:r>
      <w:r w:rsidRPr="00A127AF">
        <w:t>van een besluit tot vaststelling van een projectbesluit is ‘Vaststelling Projectbesluit Rondweg Gemeentestad’</w:t>
      </w:r>
      <w:r>
        <w:t>.</w:t>
      </w:r>
    </w:p>
    <w:p w14:paraId="07DF2A2D" w14:textId="77777777" w:rsidR="006D0692" w:rsidRDefault="00624D76" w:rsidP="006D0692">
      <w:pPr>
        <w:pStyle w:val="Opsommingtekens1"/>
      </w:pPr>
      <w:r w:rsidRPr="006D0692">
        <w:rPr>
          <w:i/>
          <w:iCs/>
        </w:rPr>
        <w:lastRenderedPageBreak/>
        <w:t>citeertitel</w:t>
      </w:r>
      <w:r w:rsidRPr="008B7E6B">
        <w:t xml:space="preserve">: geadviseerd wordt om het gegeven citeertitel te gebruiken. </w:t>
      </w:r>
      <w:r w:rsidR="006D0692">
        <w:t>Pas d</w:t>
      </w:r>
      <w:r w:rsidR="006D0692" w:rsidRPr="008E1E70">
        <w:t xml:space="preserve">e citeertitel </w:t>
      </w:r>
      <w:r w:rsidR="006D0692">
        <w:t>als volgt toe:</w:t>
      </w:r>
    </w:p>
    <w:p w14:paraId="1761A990" w14:textId="77777777" w:rsidR="006D0692" w:rsidRPr="00A624CC" w:rsidRDefault="006D0692" w:rsidP="006D0692">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18B2A90B" w14:textId="77777777" w:rsidR="006D0692" w:rsidRPr="008E1E70" w:rsidRDefault="006D0692" w:rsidP="006D0692">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8A5155E" w14:textId="77777777" w:rsidR="00261373" w:rsidRDefault="00624D76" w:rsidP="00553A9C">
      <w:pPr>
        <w:pStyle w:val="Opsommingtekens1"/>
      </w:pPr>
      <w:r w:rsidRPr="006D0692">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031854E" w14:textId="77777777" w:rsidR="00261373" w:rsidRDefault="00624D76" w:rsidP="001E4BB2">
      <w:pPr>
        <w:pStyle w:val="Opsommingtekens1"/>
      </w:pPr>
      <w:r w:rsidRPr="00BE4C87">
        <w:rPr>
          <w:i/>
          <w:iCs/>
        </w:rPr>
        <w:t>rechtsgebied</w:t>
      </w:r>
      <w:r>
        <w:t>: kies uit de STOP-waardelijst rechtsgebied in ieder geval de waarde ‘</w:t>
      </w:r>
      <w:r w:rsidRPr="00191E8D">
        <w:t>omgevingsrecht</w:t>
      </w:r>
      <w:r>
        <w:t>’</w:t>
      </w:r>
      <w:r w:rsidRPr="00805156">
        <w:t xml:space="preserve"> </w:t>
      </w:r>
      <w:r>
        <w:t>en vul dit indien van toepassing aan met andere toepasselijke waarden uit deze waardelijst.</w:t>
      </w:r>
    </w:p>
    <w:p w14:paraId="06D39FC3" w14:textId="77777777" w:rsidR="00261373" w:rsidRDefault="00624D76" w:rsidP="001E4BB2">
      <w:pPr>
        <w:pStyle w:val="Opsommingtekens1"/>
      </w:pPr>
      <w:r w:rsidRPr="00BE4C87">
        <w:rPr>
          <w:i/>
          <w:iCs/>
        </w:rPr>
        <w:t>soortProcedure</w:t>
      </w:r>
      <w:r>
        <w:t>: kies uit de STOP-waardelijst soortprocedure de waarde ‘Definitief besluit’.</w:t>
      </w:r>
    </w:p>
    <w:p w14:paraId="6B2D4CB3" w14:textId="142E178F" w:rsidR="00261373" w:rsidRDefault="00624D76" w:rsidP="00641A9F">
      <w:pPr>
        <w:pStyle w:val="Opsommingtekens1"/>
      </w:pPr>
      <w:r w:rsidRPr="005662B1">
        <w:rPr>
          <w:i/>
          <w:iCs/>
        </w:rPr>
        <w:t>grondslag</w:t>
      </w:r>
      <w:r>
        <w:t xml:space="preserve">: </w:t>
      </w:r>
      <w:r w:rsidRPr="00D63ACF">
        <w:t xml:space="preserve">maak een verwijzing naar artikel </w:t>
      </w:r>
      <w:r w:rsidRPr="00CD3B82">
        <w:t>5.44</w:t>
      </w:r>
      <w:r w:rsidRPr="00D63ACF">
        <w:t xml:space="preserve"> Omgevingswet</w:t>
      </w:r>
      <w:r>
        <w:t xml:space="preserve">, de grondslag voor het vaststellen van het projectbesluit. De grondslag ziet er -in STOP-XML- uit als in </w:t>
      </w:r>
      <w:r>
        <w:fldChar w:fldCharType="begin"/>
      </w:r>
      <w:r>
        <w:instrText xml:space="preserve"> REF _Ref_0726bb090a82e6397ec96e6c815cafb5_3 \n \h </w:instrText>
      </w:r>
      <w:r>
        <w:fldChar w:fldCharType="separate"/>
      </w:r>
      <w:r w:rsidR="00890AE1">
        <w:t>Figuur 89</w:t>
      </w:r>
      <w:r>
        <w:fldChar w:fldCharType="end"/>
      </w:r>
      <w:r>
        <w:t>:</w:t>
      </w:r>
    </w:p>
    <w:p w14:paraId="37010D62" w14:textId="77777777" w:rsidR="00261373" w:rsidRDefault="00624D76" w:rsidP="00EC1A29">
      <w:pPr>
        <w:pStyle w:val="Figuur"/>
      </w:pPr>
      <w:r>
        <w:rPr>
          <w:noProof/>
        </w:rPr>
        <w:drawing>
          <wp:inline distT="0" distB="0" distL="0" distR="0" wp14:anchorId="6056C1E9" wp14:editId="7B5A0346">
            <wp:extent cx="4413885" cy="1408430"/>
            <wp:effectExtent l="0" t="0" r="5715" b="1270"/>
            <wp:docPr id="531857354" name="Afbeelding 53185735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4" name="Afbeelding 531857354" descr="Afbeelding met tekst&#10;&#10;Automatisch gegenereerde beschrijvi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3E6B3B9F" w14:textId="77777777" w:rsidR="00261373" w:rsidRDefault="00624D76" w:rsidP="00EC1A29">
      <w:pPr>
        <w:pStyle w:val="Figuurbijschrift"/>
      </w:pPr>
      <w:bookmarkStart w:id="413" w:name="_Ref_0726bb090a82e6397ec96e6c815cafb5_3"/>
      <w:r w:rsidRPr="00A20D3F">
        <w:t>Voorbeeld van de grondslag voor het projectbesluit</w:t>
      </w:r>
      <w:bookmarkEnd w:id="413"/>
    </w:p>
    <w:p w14:paraId="54C979F3" w14:textId="669C6318" w:rsidR="00261373" w:rsidRPr="009D4A2E" w:rsidRDefault="00624D76" w:rsidP="009D4A2E">
      <w:pPr>
        <w:pStyle w:val="Kader"/>
      </w:pPr>
      <w:r w:rsidRPr="00B26823">
        <w:rPr>
          <w:noProof/>
        </w:rPr>
        <mc:AlternateContent>
          <mc:Choice Requires="wps">
            <w:drawing>
              <wp:inline distT="0" distB="0" distL="0" distR="0" wp14:anchorId="18928895" wp14:editId="52F54427">
                <wp:extent cx="5400040" cy="985631"/>
                <wp:effectExtent l="0" t="0" r="22860" b="22860"/>
                <wp:docPr id="1236703249" name="Tekstvak 1236703249"/>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34366C4B"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26E54C45"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18928895" id="Tekstvak 1236703249" o:spid="_x0000_s106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Kh3T+zACAABaBAAADgAAAAAAAAAAAAAAAAAuAgAAZHJz&#10;L2Uyb0RvYy54bWxQSwECLQAUAAYACAAAACEALfghbNoAAAAFAQAADwAAAAAAAAAAAAAAAACKBAAA&#10;ZHJzL2Rvd25yZXYueG1sUEsFBgAAAAAEAAQA8wAAAJEFAAAAAA==&#10;" filled="f" strokeweight=".5pt">
                <v:textbox style="mso-fit-shape-to-text:t">
                  <w:txbxContent>
                    <w:p w14:paraId="34366C4B"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26E54C45"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1C60808C" w14:textId="77777777" w:rsidR="00261373" w:rsidRDefault="00624D76" w:rsidP="00EC1A29">
      <w:pPr>
        <w:pStyle w:val="Kop6"/>
      </w:pPr>
      <w:r>
        <w:t xml:space="preserve">Regelingmetadata </w:t>
      </w:r>
      <w:r w:rsidRPr="008F2998">
        <w:t>vrijetekstgedeelte projectbesluit</w:t>
      </w:r>
    </w:p>
    <w:p w14:paraId="51A9964A" w14:textId="2244D3E6" w:rsidR="00261373" w:rsidRDefault="00624D76" w:rsidP="004E35DA">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890AE1">
        <w:t>11.3.3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t xml:space="preserve">de regeling met </w:t>
      </w:r>
      <w:r w:rsidRPr="00A61553">
        <w:t>het vrijetekstgedeelte van een (definitief) besluit tot vaststelling</w:t>
      </w:r>
      <w:r>
        <w:t>,</w:t>
      </w:r>
      <w:r w:rsidRPr="00A61553">
        <w:t xml:space="preserve"> wijziging </w:t>
      </w:r>
      <w:r>
        <w:t xml:space="preserve">of uitwerking </w:t>
      </w:r>
      <w:r w:rsidRPr="00A61553">
        <w:t xml:space="preserve">van </w:t>
      </w:r>
      <w:r>
        <w:t xml:space="preserve">het </w:t>
      </w:r>
      <w:r w:rsidRPr="00A61553">
        <w:t xml:space="preserve">projectbesluit </w:t>
      </w:r>
      <w:r>
        <w:t>aangegeven hoe ze moeten worden toegepast</w:t>
      </w:r>
      <w:r w:rsidRPr="00F523DD">
        <w:t>.</w:t>
      </w:r>
    </w:p>
    <w:p w14:paraId="35A370B0" w14:textId="77777777" w:rsidR="00261373" w:rsidRDefault="00261373" w:rsidP="004E35DA"/>
    <w:p w14:paraId="77C08E90" w14:textId="6D2C7ED8" w:rsidR="00261373" w:rsidRPr="00BE4C87" w:rsidRDefault="00624D76" w:rsidP="007E3160">
      <w:pPr>
        <w:pStyle w:val="Opsommingtekens1"/>
      </w:pPr>
      <w:r w:rsidRPr="00200354">
        <w:rPr>
          <w:i/>
          <w:iCs/>
        </w:rPr>
        <w:lastRenderedPageBreak/>
        <w:t>soortRegeling</w:t>
      </w:r>
      <w:r>
        <w:t>: kies uit de STOP-waardelijst soortRegeling de waarde ‘</w:t>
      </w:r>
      <w:r w:rsidRPr="00434E5B">
        <w:t>Projectbesluit</w:t>
      </w:r>
      <w:r>
        <w:t>’.</w:t>
      </w:r>
    </w:p>
    <w:p w14:paraId="337F7481" w14:textId="758CBA59" w:rsidR="00261373" w:rsidRDefault="00624D76" w:rsidP="007E3160">
      <w:pPr>
        <w:pStyle w:val="Opsommingtekens1"/>
      </w:pPr>
      <w:r w:rsidRPr="00BE4C87">
        <w:rPr>
          <w:i/>
          <w:iCs/>
        </w:rPr>
        <w:t>eindverantwoordelijke</w:t>
      </w:r>
      <w:r>
        <w:t xml:space="preserve">: kies uit de STOP-waardelijst voor </w:t>
      </w:r>
      <w:r w:rsidRPr="00434E5B">
        <w:t xml:space="preserve">waterschap, provincie of ministerie </w:t>
      </w:r>
      <w:r>
        <w:t>(de identificatiecode van) het betreffende waterschap, provincie of ministerie dat/die het projectbesluit heeft genomen.</w:t>
      </w:r>
    </w:p>
    <w:p w14:paraId="37AB52C6" w14:textId="3BA555DA" w:rsidR="00261373" w:rsidRDefault="00624D76" w:rsidP="007E3160">
      <w:pPr>
        <w:pStyle w:val="Opsommingtekens1"/>
      </w:pPr>
      <w:r w:rsidRPr="00BE4C87">
        <w:rPr>
          <w:i/>
          <w:iCs/>
        </w:rPr>
        <w:t>maker</w:t>
      </w:r>
      <w:r>
        <w:t xml:space="preserve">: kies uit de STOP-waardelijst voor </w:t>
      </w:r>
      <w:r w:rsidRPr="008B3F36">
        <w:t xml:space="preserve">waterschap, provincie of ministerie </w:t>
      </w:r>
      <w:r>
        <w:t>(de identificatiecode van) het betreffende waterschap, provincie of ministerie dat/die het projectbesluit heeft genomen.</w:t>
      </w:r>
    </w:p>
    <w:p w14:paraId="7D769525" w14:textId="32D5ECA8" w:rsidR="00261373" w:rsidRPr="00C92A58" w:rsidRDefault="00624D76" w:rsidP="007E3160">
      <w:pPr>
        <w:pStyle w:val="Opsommingtekens1"/>
        <w:rPr>
          <w:u w:val="single"/>
        </w:rPr>
      </w:pPr>
      <w:r w:rsidRPr="00C92A58">
        <w:rPr>
          <w:i/>
          <w:iCs/>
        </w:rPr>
        <w:t>soortBestuursorgaan</w:t>
      </w:r>
      <w:r>
        <w:t xml:space="preserve">: kies </w:t>
      </w:r>
      <w:r w:rsidRPr="00BE7551">
        <w:t>uit de STOP-waardelijst bestuursorgaan</w:t>
      </w:r>
      <w:r>
        <w:t xml:space="preserve"> de waarde </w:t>
      </w:r>
      <w:r w:rsidRPr="008B3F36">
        <w:t>‘dagelijks bestuur’, ‘gedeputeerde staten’ respectievelijk ‘minister’</w:t>
      </w:r>
      <w:r w:rsidRPr="00FE79C4">
        <w:t>.</w:t>
      </w:r>
    </w:p>
    <w:p w14:paraId="29A71BE2" w14:textId="4944AFB7" w:rsidR="00261373" w:rsidRDefault="00624D76" w:rsidP="007E3160">
      <w:pPr>
        <w:pStyle w:val="Opsommingtekens1"/>
      </w:pPr>
      <w:r w:rsidRPr="00BE4C87">
        <w:rPr>
          <w:i/>
          <w:iCs/>
        </w:rPr>
        <w:t>officieleTitel</w:t>
      </w:r>
      <w:r>
        <w:t>: geef de regeling van het vrijetekstgedeelte van het projectbesluit een onderscheidende en herkenbare titel. De officiële titel moet gelijk zijn aan het RegelingOpschrift van de regeling. E</w:t>
      </w:r>
      <w:r w:rsidRPr="009A3640">
        <w:t>en voorbeeld van de officiële titel van een projectbesluit is ‘Projectbesluit Rondweg Gemeentestad’.</w:t>
      </w:r>
    </w:p>
    <w:p w14:paraId="697F3D70" w14:textId="77777777" w:rsidR="00261373" w:rsidRDefault="00624D76" w:rsidP="00D73564">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5164E321" w14:textId="2CFDD693" w:rsidR="00261373" w:rsidRPr="00A624CC" w:rsidRDefault="00624D76" w:rsidP="00D73564">
      <w:pPr>
        <w:pStyle w:val="Opsommingtekens2"/>
      </w:pPr>
      <w:r w:rsidRPr="00E11146">
        <w:t xml:space="preserve">in </w:t>
      </w:r>
      <w:r>
        <w:t>het vrijetekstdeel van het projectbesluit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266A42FB" w14:textId="67884224" w:rsidR="00261373" w:rsidRDefault="00624D76" w:rsidP="00D73564">
      <w:pPr>
        <w:pStyle w:val="Opsommingtekens2"/>
      </w:pPr>
      <w:r w:rsidRPr="00674056">
        <w:t xml:space="preserve">in </w:t>
      </w:r>
      <w:r w:rsidRPr="00E5611C">
        <w:t xml:space="preserve">het </w:t>
      </w:r>
      <w:r w:rsidRPr="00D73564">
        <w:t xml:space="preserve">vrijetekstdeel van het </w:t>
      </w:r>
      <w:r w:rsidRPr="00E5611C">
        <w:t xml:space="preserve">projectbesluit </w:t>
      </w:r>
      <w:r w:rsidRPr="00674056">
        <w:t xml:space="preserve">is de citeertitel </w:t>
      </w:r>
      <w:r>
        <w:t xml:space="preserve">niet </w:t>
      </w:r>
      <w:r w:rsidRPr="00674056">
        <w:t xml:space="preserve">vastgesteld: </w:t>
      </w:r>
      <w:r w:rsidR="00B57748">
        <w:t xml:space="preserve">laat </w:t>
      </w:r>
      <w:r w:rsidR="00B57748" w:rsidRPr="00CF642B">
        <w:t xml:space="preserve">de citeertitel </w:t>
      </w:r>
      <w:r w:rsidR="00B57748" w:rsidRPr="00E82AC3">
        <w:t xml:space="preserve">hetzelfde zijn als de officiële titel </w:t>
      </w:r>
      <w:r w:rsidR="00B57748">
        <w:t xml:space="preserve">(en </w:t>
      </w:r>
      <w:r w:rsidR="00B57748" w:rsidRPr="00E82AC3">
        <w:t>het RegelingOpschrift van de regeling</w:t>
      </w:r>
      <w:r w:rsidR="00B57748">
        <w:t>)</w:t>
      </w:r>
      <w:r w:rsidR="00B57748" w:rsidRPr="00D73564">
        <w:t xml:space="preserve">, of, als die erg lang </w:t>
      </w:r>
      <w:r w:rsidR="00B57748">
        <w:t>is</w:t>
      </w:r>
      <w:r w:rsidR="00B57748" w:rsidRPr="00D73564">
        <w:t>, een verkorte versie daarvan</w:t>
      </w:r>
      <w:r w:rsidR="00B57748">
        <w:t xml:space="preserve"> </w:t>
      </w:r>
      <w:r w:rsidR="00B57748" w:rsidRPr="009653DB">
        <w:t>en kies voor isOfficieel de waarde</w:t>
      </w:r>
      <w:r w:rsidR="00B57748" w:rsidRPr="00B26948">
        <w:t xml:space="preserve"> </w:t>
      </w:r>
      <w:r w:rsidR="00B57748" w:rsidRPr="0092379D">
        <w:rPr>
          <w:i/>
          <w:iCs/>
        </w:rPr>
        <w:t>false</w:t>
      </w:r>
      <w:r w:rsidR="00B57748" w:rsidRPr="00B26948">
        <w:t>.</w:t>
      </w:r>
    </w:p>
    <w:p w14:paraId="22D578F5" w14:textId="77777777" w:rsidR="00261373" w:rsidRDefault="00624D76" w:rsidP="007E316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1C3E247" w14:textId="53E4BA7A" w:rsidR="00261373" w:rsidRDefault="00624D76" w:rsidP="007E316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F8E7CFF" w14:textId="52CC80DA" w:rsidR="00261373" w:rsidRDefault="00624D76" w:rsidP="007E316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285E33B5" w14:textId="70828ABF" w:rsidR="00261373" w:rsidRDefault="00624D76" w:rsidP="007E3160">
      <w:pPr>
        <w:pStyle w:val="Opsommingtekens1"/>
      </w:pPr>
      <w:r w:rsidRPr="00FE79C4">
        <w:rPr>
          <w:i/>
          <w:iCs/>
        </w:rPr>
        <w:t>opvolgerVan</w:t>
      </w:r>
      <w:r>
        <w:t>: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projectbesluit wordt ingetrokken en vervangen door een volledig nieuw projectbesluit</w:t>
      </w:r>
      <w:r>
        <w:rPr>
          <w:rStyle w:val="Voetnootmarkering"/>
        </w:rPr>
        <w:footnoteReference w:id="189"/>
      </w:r>
      <w:r>
        <w:t>.</w:t>
      </w:r>
    </w:p>
    <w:p w14:paraId="40F25DE7" w14:textId="715E3E89" w:rsidR="00261373" w:rsidRDefault="00624D76" w:rsidP="007E3160">
      <w:pPr>
        <w:pStyle w:val="Opsommingtekens1"/>
      </w:pPr>
      <w:r w:rsidRPr="00073B3E">
        <w:rPr>
          <w:i/>
          <w:iCs/>
        </w:rPr>
        <w:t>grondslag</w:t>
      </w:r>
      <w:r>
        <w:t xml:space="preserve">: </w:t>
      </w:r>
      <w:r w:rsidRPr="00D63ACF">
        <w:t xml:space="preserve">maak een verwijzing naar artikel </w:t>
      </w:r>
      <w:r w:rsidRPr="000D5D03">
        <w:t xml:space="preserve">5.44 </w:t>
      </w:r>
      <w:r w:rsidRPr="00D63ACF">
        <w:t>Omgevingswet</w:t>
      </w:r>
      <w:r>
        <w:t xml:space="preserve">, de grondslag voor het vaststellen van het projectbesluit. De grondslag ziet er -in STOP-XML- uit als in </w:t>
      </w:r>
      <w:r>
        <w:fldChar w:fldCharType="begin"/>
      </w:r>
      <w:r>
        <w:instrText xml:space="preserve"> REF _Ref_0726bb090a82e6397ec96e6c815cafb5_4 \n \h </w:instrText>
      </w:r>
      <w:r>
        <w:fldChar w:fldCharType="separate"/>
      </w:r>
      <w:r w:rsidR="00890AE1">
        <w:t>Figuur 90</w:t>
      </w:r>
      <w:r>
        <w:fldChar w:fldCharType="end"/>
      </w:r>
      <w:r>
        <w:t>:</w:t>
      </w:r>
    </w:p>
    <w:p w14:paraId="7A562D05" w14:textId="77777777" w:rsidR="00261373" w:rsidRDefault="00624D76" w:rsidP="00EC1A29">
      <w:pPr>
        <w:pStyle w:val="Figuur"/>
      </w:pPr>
      <w:r>
        <w:rPr>
          <w:noProof/>
        </w:rPr>
        <w:lastRenderedPageBreak/>
        <w:drawing>
          <wp:inline distT="0" distB="0" distL="0" distR="0" wp14:anchorId="473C8965" wp14:editId="786FAFFE">
            <wp:extent cx="4413885" cy="1408430"/>
            <wp:effectExtent l="0" t="0" r="5715" b="1270"/>
            <wp:docPr id="531857355" name="Afbeelding 53185735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5" name="Afbeelding 531857355" descr="Afbeelding met tekst&#10;&#10;Automatisch gegenereerde beschrijving"/>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4413885" cy="1408430"/>
                    </a:xfrm>
                    <a:prstGeom prst="rect">
                      <a:avLst/>
                    </a:prstGeom>
                    <a:noFill/>
                  </pic:spPr>
                </pic:pic>
              </a:graphicData>
            </a:graphic>
          </wp:inline>
        </w:drawing>
      </w:r>
    </w:p>
    <w:p w14:paraId="570A0E9A" w14:textId="66E30144" w:rsidR="00261373" w:rsidRPr="001B4E13" w:rsidRDefault="00624D76" w:rsidP="00EC1A29">
      <w:pPr>
        <w:pStyle w:val="Figuurbijschrift"/>
      </w:pPr>
      <w:bookmarkStart w:id="414" w:name="_Ref_0726bb090a82e6397ec96e6c815cafb5_4"/>
      <w:r w:rsidRPr="001B4E13">
        <w:tab/>
        <w:t xml:space="preserve">Voorbeeld van de grondslag voor het </w:t>
      </w:r>
      <w:r>
        <w:t xml:space="preserve">vrijetekstgedeelte van het </w:t>
      </w:r>
      <w:r w:rsidRPr="001B4E13">
        <w:t>projectbesluit</w:t>
      </w:r>
      <w:bookmarkEnd w:id="414"/>
    </w:p>
    <w:p w14:paraId="04BA6400" w14:textId="77777777" w:rsidR="00261373" w:rsidRDefault="00624D76" w:rsidP="00EC1A29">
      <w:pPr>
        <w:pStyle w:val="Kader"/>
      </w:pPr>
      <w:r w:rsidRPr="00B26823">
        <w:rPr>
          <w:noProof/>
        </w:rPr>
        <mc:AlternateContent>
          <mc:Choice Requires="wps">
            <w:drawing>
              <wp:inline distT="0" distB="0" distL="0" distR="0" wp14:anchorId="6FBFAE56" wp14:editId="27901E3E">
                <wp:extent cx="5400040" cy="1518404"/>
                <wp:effectExtent l="0" t="0" r="22860" b="22860"/>
                <wp:docPr id="531857347" name="Tekstvak 531857347"/>
                <wp:cNvGraphicFramePr/>
                <a:graphic xmlns:a="http://schemas.openxmlformats.org/drawingml/2006/main">
                  <a:graphicData uri="http://schemas.microsoft.com/office/word/2010/wordprocessingShape">
                    <wps:wsp>
                      <wps:cNvSpPr txBox="1"/>
                      <wps:spPr>
                        <a:xfrm>
                          <a:off x="0" y="0"/>
                          <a:ext cx="5400040" cy="1518404"/>
                        </a:xfrm>
                        <a:prstGeom prst="rect">
                          <a:avLst/>
                        </a:prstGeom>
                        <a:noFill/>
                        <a:ln w="6350">
                          <a:solidFill>
                            <a:prstClr val="black"/>
                          </a:solidFill>
                        </a:ln>
                      </wps:spPr>
                      <wps:txbx>
                        <w:txbxContent>
                          <w:p w14:paraId="41B70C7D" w14:textId="77777777" w:rsidR="00261373" w:rsidRPr="00D80A79" w:rsidRDefault="00624D76" w:rsidP="00EC1A29">
                            <w:pPr>
                              <w:rPr>
                                <w:b/>
                                <w:bCs/>
                              </w:rPr>
                            </w:pPr>
                            <w:r w:rsidRPr="00D80A79">
                              <w:rPr>
                                <w:b/>
                                <w:bCs/>
                              </w:rPr>
                              <w:t>Toekomstige functionaliteit</w:t>
                            </w:r>
                          </w:p>
                          <w:p w14:paraId="2666DF31" w14:textId="6615F53A" w:rsidR="00261373" w:rsidRDefault="00624D76"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261373" w:rsidRDefault="00261373" w:rsidP="00EC1A29"/>
                          <w:p w14:paraId="602CCB10" w14:textId="6388505C" w:rsidR="00261373" w:rsidRPr="006971CB" w:rsidRDefault="00624D76" w:rsidP="00EC1A29">
                            <w:pPr>
                              <w:rPr>
                                <w:b/>
                                <w:bCs/>
                              </w:rPr>
                            </w:pPr>
                            <w:r>
                              <w:rPr>
                                <w:b/>
                                <w:bCs/>
                              </w:rPr>
                              <w:t>Huidige werkwijze</w:t>
                            </w:r>
                          </w:p>
                          <w:p w14:paraId="514D8469" w14:textId="7C22B3B2" w:rsidR="00261373" w:rsidRPr="0022671B" w:rsidRDefault="00624D76" w:rsidP="00EC1A29">
                            <w:r w:rsidRPr="00A117EB">
                              <w:t>Bij de huidige implementatie van de standaard moeten de Regelingmetadata zowel bij het ontwerpbesluit als bij het definitief besluit worden aangeleverd.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FBFAE56" id="Tekstvak 531857347" o:spid="_x0000_s1064" type="#_x0000_t202" style="width:425.2pt;height:119.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" filled="f" strokeweight=".5pt">
                <v:textbox style="mso-fit-shape-to-text:t">
                  <w:txbxContent>
                    <w:p w14:paraId="41B70C7D" w14:textId="77777777" w:rsidR="00261373" w:rsidRPr="00D80A79" w:rsidRDefault="00624D76" w:rsidP="00EC1A29">
                      <w:pPr>
                        <w:rPr>
                          <w:b/>
                          <w:bCs/>
                        </w:rPr>
                      </w:pPr>
                      <w:r w:rsidRPr="00D80A79">
                        <w:rPr>
                          <w:b/>
                          <w:bCs/>
                        </w:rPr>
                        <w:t>Toekomstige functionaliteit</w:t>
                      </w:r>
                    </w:p>
                    <w:p w14:paraId="2666DF31" w14:textId="6615F53A" w:rsidR="00261373" w:rsidRDefault="00624D76" w:rsidP="00EC1A29">
                      <w:r>
                        <w:t xml:space="preserve">In de toekomst wordt de aanlevering van de </w:t>
                      </w:r>
                      <w:r w:rsidRPr="004B4450">
                        <w:t>Regelingmetadata</w:t>
                      </w:r>
                      <w:r>
                        <w:t xml:space="preserve"> verplicht bij het ontwerpbesluit en worden </w:t>
                      </w:r>
                      <w:r w:rsidRPr="000449D3">
                        <w:t>Regelingmetadata</w:t>
                      </w:r>
                      <w:r>
                        <w:t xml:space="preserve"> bij het </w:t>
                      </w:r>
                      <w:r w:rsidRPr="000449D3">
                        <w:t>definitief besluit</w:t>
                      </w:r>
                      <w:r>
                        <w:t xml:space="preserve"> alleen nog </w:t>
                      </w:r>
                      <w:r w:rsidRPr="000449D3">
                        <w:t>aangeleverd</w:t>
                      </w:r>
                      <w:r>
                        <w:t xml:space="preserve"> wanneer ze gewijzigd zijn.</w:t>
                      </w:r>
                    </w:p>
                    <w:p w14:paraId="353006D8" w14:textId="77777777" w:rsidR="00261373" w:rsidRDefault="00261373" w:rsidP="00EC1A29"/>
                    <w:p w14:paraId="602CCB10" w14:textId="6388505C" w:rsidR="00261373" w:rsidRPr="006971CB" w:rsidRDefault="00624D76" w:rsidP="00EC1A29">
                      <w:pPr>
                        <w:rPr>
                          <w:b/>
                          <w:bCs/>
                        </w:rPr>
                      </w:pPr>
                      <w:r>
                        <w:rPr>
                          <w:b/>
                          <w:bCs/>
                        </w:rPr>
                        <w:t>Huidige werkwijze</w:t>
                      </w:r>
                    </w:p>
                    <w:p w14:paraId="514D8469" w14:textId="7C22B3B2" w:rsidR="00261373" w:rsidRPr="0022671B" w:rsidRDefault="00624D76" w:rsidP="00EC1A29">
                      <w:r w:rsidRPr="00A117EB">
                        <w:t>Bij de huidige implementatie van de standaard moeten de Regelingmetadata zowel bij het ontwerpbesluit als bij het definitief besluit worden aangeleverd.</w:t>
                      </w:r>
                    </w:p>
                  </w:txbxContent>
                </v:textbox>
                <w10:anchorlock/>
              </v:shape>
            </w:pict>
          </mc:Fallback>
        </mc:AlternateContent>
      </w:r>
    </w:p>
    <w:p w14:paraId="07819264" w14:textId="3C3CF660" w:rsidR="00261373" w:rsidRPr="009D4A2E" w:rsidRDefault="00624D76" w:rsidP="009D4A2E">
      <w:pPr>
        <w:pStyle w:val="Kader"/>
      </w:pPr>
      <w:r w:rsidRPr="00B26823">
        <w:rPr>
          <w:noProof/>
        </w:rPr>
        <mc:AlternateContent>
          <mc:Choice Requires="wps">
            <w:drawing>
              <wp:inline distT="0" distB="0" distL="0" distR="0" wp14:anchorId="09C4A1FC" wp14:editId="1B89FCAE">
                <wp:extent cx="5400040" cy="985631"/>
                <wp:effectExtent l="0" t="0" r="22860" b="22860"/>
                <wp:docPr id="1236703250" name="Tekstvak 123670325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0BF8C49B"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619B1DE3"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9C4A1FC" id="Tekstvak 1236703250" o:spid="_x0000_s106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RvN7OzACAABaBAAADgAAAAAAAAAAAAAAAAAuAgAAZHJz&#10;L2Uyb0RvYy54bWxQSwECLQAUAAYACAAAACEALfghbNoAAAAFAQAADwAAAAAAAAAAAAAAAACKBAAA&#10;ZHJzL2Rvd25yZXYueG1sUEsFBgAAAAAEAAQA8wAAAJEFAAAAAA==&#10;" filled="f" strokeweight=".5pt">
                <v:textbox style="mso-fit-shape-to-text:t">
                  <w:txbxContent>
                    <w:p w14:paraId="0BF8C49B"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619B1DE3"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7D9B1483" w14:textId="77777777" w:rsidR="00261373" w:rsidRDefault="00624D76" w:rsidP="00EC1A29">
      <w:pPr>
        <w:pStyle w:val="Kop6"/>
      </w:pPr>
      <w:r>
        <w:t>Regelingmetadata tijdelijk regelingdeel</w:t>
      </w:r>
    </w:p>
    <w:p w14:paraId="1C1F1DBB" w14:textId="3D1526D8" w:rsidR="00261373" w:rsidRDefault="00624D76" w:rsidP="00001390">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890AE1">
        <w:t>11.3.3</w:t>
      </w:r>
      <w:r>
        <w:fldChar w:fldCharType="end"/>
      </w:r>
      <w:r>
        <w:t xml:space="preserve"> </w:t>
      </w:r>
      <w:r w:rsidRPr="00F523DD">
        <w:t xml:space="preserve">zijn de </w:t>
      </w:r>
      <w:r>
        <w:t>RegelingMetadata</w:t>
      </w:r>
      <w:r w:rsidRPr="00232B54">
        <w:t xml:space="preserve"> </w:t>
      </w:r>
      <w:r w:rsidRPr="00F523DD">
        <w:t xml:space="preserve">beschreven. </w:t>
      </w:r>
      <w:r>
        <w:t>Daar is a</w:t>
      </w:r>
      <w:r w:rsidRPr="00F523DD">
        <w:t>angegeven of het gegeven verplicht of optioneel is</w:t>
      </w:r>
      <w:r>
        <w:t>,</w:t>
      </w:r>
      <w:r w:rsidRPr="00F523DD">
        <w:t xml:space="preserve"> hoe vaak het moet c.q. kan voorkomen</w:t>
      </w:r>
      <w:r w:rsidRPr="0038254D">
        <w:t xml:space="preserve"> </w:t>
      </w:r>
      <w:r>
        <w:t xml:space="preserve">en wat het doel respectievelijk het resultaat van het gegeven is. Hierna is voor de RegelingMetadata die relevant zijn </w:t>
      </w:r>
      <w:r w:rsidRPr="00A61553">
        <w:t xml:space="preserve">voor </w:t>
      </w:r>
      <w:r w:rsidRPr="00723712">
        <w:t xml:space="preserve">het tijdelijk regelingdeel </w:t>
      </w:r>
      <w:r w:rsidRPr="00A61553">
        <w:t>van een (definitief) besluit tot vaststelling</w:t>
      </w:r>
      <w:r>
        <w:t>,</w:t>
      </w:r>
      <w:r w:rsidRPr="00A61553">
        <w:t xml:space="preserve"> wijziging </w:t>
      </w:r>
      <w:r>
        <w:t xml:space="preserve">of uitwerking </w:t>
      </w:r>
      <w:r w:rsidRPr="00A61553">
        <w:t xml:space="preserve">van </w:t>
      </w:r>
      <w:r>
        <w:t>he</w:t>
      </w:r>
      <w:r w:rsidRPr="00A61553">
        <w:t xml:space="preserve">t projectbesluit </w:t>
      </w:r>
      <w:r>
        <w:t>aangegeven hoe ze moeten worden toegepast</w:t>
      </w:r>
      <w:r w:rsidRPr="00F523DD">
        <w:t>.</w:t>
      </w:r>
      <w:r>
        <w:t xml:space="preserve"> Voor ieder tijdelijk regelingdeel dat het projectbesluit instelt moet een set RegelingMetadata worden aangeleverd.</w:t>
      </w:r>
    </w:p>
    <w:p w14:paraId="70C457FC" w14:textId="77777777" w:rsidR="00261373" w:rsidRDefault="00261373" w:rsidP="00001390"/>
    <w:p w14:paraId="37706292" w14:textId="691E2DE2" w:rsidR="00261373" w:rsidRPr="00BE4C87" w:rsidRDefault="00624D76" w:rsidP="00001390">
      <w:pPr>
        <w:pStyle w:val="Opsommingtekens1"/>
      </w:pPr>
      <w:r w:rsidRPr="00200354">
        <w:rPr>
          <w:i/>
          <w:iCs/>
        </w:rPr>
        <w:t>soortRegeling</w:t>
      </w:r>
      <w:r>
        <w:t>: kies uit de STOP-waardelijst soortRegeling de waarde ‘</w:t>
      </w:r>
      <w:r w:rsidRPr="00293EB4">
        <w:t>Omgevingsplanregels uit projectbesluit</w:t>
      </w:r>
      <w:r>
        <w:t>’.</w:t>
      </w:r>
    </w:p>
    <w:p w14:paraId="5F0F8437" w14:textId="08D2C52C" w:rsidR="00261373" w:rsidRDefault="00624D76" w:rsidP="00001390">
      <w:pPr>
        <w:pStyle w:val="Opsommingtekens1"/>
      </w:pPr>
      <w:r w:rsidRPr="00BE4C87">
        <w:rPr>
          <w:i/>
          <w:iCs/>
        </w:rPr>
        <w:t>eindverantwoordelijke</w:t>
      </w:r>
      <w:r>
        <w:t xml:space="preserve">: kies uit de STOP-waardelijst voor </w:t>
      </w:r>
      <w:r w:rsidRPr="00434E5B">
        <w:t xml:space="preserve">waterschap, provincie of ministerie </w:t>
      </w:r>
      <w:r>
        <w:t>(de identificatiecode van) het betreffende waterschap, provincie of ministerie dat/die het projectbesluit heeft genomen.</w:t>
      </w:r>
    </w:p>
    <w:p w14:paraId="3C4F89CA" w14:textId="715008D2" w:rsidR="00261373" w:rsidRDefault="00624D76" w:rsidP="00001390">
      <w:pPr>
        <w:pStyle w:val="Opsommingtekens1"/>
      </w:pPr>
      <w:r w:rsidRPr="00BE4C87">
        <w:rPr>
          <w:i/>
          <w:iCs/>
        </w:rPr>
        <w:t>maker</w:t>
      </w:r>
      <w:r>
        <w:t xml:space="preserve">: kies uit de STOP-waardelijst voor </w:t>
      </w:r>
      <w:r w:rsidRPr="008B3F36">
        <w:t xml:space="preserve">waterschap, provincie of ministerie </w:t>
      </w:r>
      <w:r>
        <w:t>(de identificatiecode van) het betreffende waterschap, provincie of ministerie dat/die het projectbesluit heeft genomen.</w:t>
      </w:r>
    </w:p>
    <w:p w14:paraId="5265E39F" w14:textId="6CA0A875" w:rsidR="00261373" w:rsidRPr="00641A9F" w:rsidRDefault="00624D76" w:rsidP="00001390">
      <w:pPr>
        <w:pStyle w:val="Opsommingtekens1"/>
      </w:pPr>
      <w:r w:rsidRPr="00C92A58">
        <w:rPr>
          <w:i/>
          <w:iCs/>
        </w:rPr>
        <w:lastRenderedPageBreak/>
        <w:t>soortBestuursorgaan</w:t>
      </w:r>
      <w:r>
        <w:t xml:space="preserve">: kies </w:t>
      </w:r>
      <w:r w:rsidRPr="00BE7551">
        <w:t>uit de STOP-waardelijst bestuursorgaan</w:t>
      </w:r>
      <w:r>
        <w:t xml:space="preserve"> de waarde </w:t>
      </w:r>
      <w:r w:rsidRPr="008B3F36">
        <w:t>‘dagelijks bestuur’, ‘gedeputeerde staten’ respectievelijk ‘minister’</w:t>
      </w:r>
      <w:r w:rsidRPr="00FE79C4">
        <w:t xml:space="preserve">. </w:t>
      </w:r>
      <w:r>
        <w:br/>
      </w:r>
      <w:r w:rsidRPr="00641A9F">
        <w:t>NB: bij soortBestuursorgaan wordt gekozen voor het bestuursorgaan dat het projectbesluit heeft vastgesteld en niet voor een bestuursorgaan van de gemeente waarvan het omgevingsplan door het projectbesluit wordt gewijzigd.</w:t>
      </w:r>
    </w:p>
    <w:p w14:paraId="29DA316A" w14:textId="4791F758" w:rsidR="00261373" w:rsidRDefault="00624D76" w:rsidP="00001390">
      <w:pPr>
        <w:pStyle w:val="Opsommingtekens1"/>
      </w:pPr>
      <w:r w:rsidRPr="00BE4C87">
        <w:rPr>
          <w:i/>
          <w:iCs/>
        </w:rPr>
        <w:t>officieleTitel</w:t>
      </w:r>
      <w:r>
        <w:t xml:space="preserve">: geef het tijdelijk regelingdeel </w:t>
      </w:r>
      <w:r w:rsidR="00825F67">
        <w:t xml:space="preserve">bij </w:t>
      </w:r>
      <w:r>
        <w:t>het projectbesluit een onderscheidende en herkenbare titel. De officiële titel moet gelijk zijn aan het RegelingOpschrift van de regeling. E</w:t>
      </w:r>
      <w:r w:rsidRPr="009A3640">
        <w:t>en voorbeeld van de officiële titel van een projectbesluit is ‘</w:t>
      </w:r>
      <w:r w:rsidRPr="003B595E">
        <w:t>Wijziging regels omgevingsplan Gemeentestad vanwege Projectbesluit Rondweg Gemeentestad</w:t>
      </w:r>
      <w:r w:rsidRPr="009A3640">
        <w:t>’.</w:t>
      </w:r>
      <w:r>
        <w:t xml:space="preserve"> Zie voor aanbevelingen over het RegelingOpschrift </w:t>
      </w:r>
      <w:r w:rsidRPr="00E1471B">
        <w:t>van het ti</w:t>
      </w:r>
      <w:r>
        <w:t xml:space="preserve">jdelijk regelingdeel, die ook op de officiële titel van toepassing zijn, paragraaf </w:t>
      </w:r>
      <w:r w:rsidR="00FE2DFF">
        <w:fldChar w:fldCharType="begin"/>
      </w:r>
      <w:r w:rsidR="00FE2DFF">
        <w:instrText xml:space="preserve"> REF _Ref_55b4b9deeca35144cded98f0b61a9ada_1 \n \h </w:instrText>
      </w:r>
      <w:r w:rsidR="00FE2DFF">
        <w:fldChar w:fldCharType="separate"/>
      </w:r>
      <w:r w:rsidR="00890AE1">
        <w:t>4.4.4</w:t>
      </w:r>
      <w:r w:rsidR="00FE2DFF">
        <w:fldChar w:fldCharType="end"/>
      </w:r>
      <w:r>
        <w:t>, onderdeel 1.</w:t>
      </w:r>
    </w:p>
    <w:p w14:paraId="501BC2E9" w14:textId="77777777" w:rsidR="00261373" w:rsidRDefault="00624D76" w:rsidP="003C13F2">
      <w:pPr>
        <w:pStyle w:val="Opsommingtekens1"/>
      </w:pPr>
      <w:r>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76F25306" w14:textId="77777777" w:rsidR="00261373" w:rsidRPr="00641A9F" w:rsidRDefault="00624D76" w:rsidP="00293BA5">
      <w:pPr>
        <w:pStyle w:val="Opsommingtekens2"/>
      </w:pPr>
      <w:r w:rsidRPr="00E11146">
        <w:t xml:space="preserve">in </w:t>
      </w:r>
      <w:r>
        <w:t>het tijdelijk regelingdeel is</w:t>
      </w:r>
      <w:r w:rsidRPr="00E11146">
        <w:t xml:space="preserve"> de citeertitel vastgesteld</w:t>
      </w:r>
      <w:r>
        <w:t xml:space="preserve">: neem de </w:t>
      </w:r>
      <w:r w:rsidRPr="006375EC">
        <w:t xml:space="preserve">citeertitel over uit </w:t>
      </w:r>
      <w:r>
        <w:t xml:space="preserve">de betreffende bepaling en kies voor </w:t>
      </w:r>
      <w:r w:rsidRPr="00A46FFE">
        <w:t xml:space="preserve">isOfficieel de waarde </w:t>
      </w:r>
      <w:r w:rsidRPr="0092379D">
        <w:rPr>
          <w:i/>
          <w:iCs/>
        </w:rPr>
        <w:t>true;</w:t>
      </w:r>
    </w:p>
    <w:p w14:paraId="3E1AA02A" w14:textId="72F30994" w:rsidR="00261373" w:rsidRDefault="00624D76" w:rsidP="00641A9F">
      <w:pPr>
        <w:pStyle w:val="Opsommingtekens2"/>
      </w:pPr>
      <w:r w:rsidRPr="00674056">
        <w:t xml:space="preserve">in </w:t>
      </w:r>
      <w:r w:rsidRPr="00E5611C">
        <w:t xml:space="preserve">het </w:t>
      </w:r>
      <w:r w:rsidRPr="003C13F2">
        <w:t xml:space="preserve">tijdelijk regelingdeel </w:t>
      </w:r>
      <w:r w:rsidRPr="00674056">
        <w:t xml:space="preserve">is de citeertitel </w:t>
      </w:r>
      <w:r>
        <w:t xml:space="preserve">niet </w:t>
      </w:r>
      <w:r w:rsidRPr="00674056">
        <w:t xml:space="preserve">vastgesteld: </w:t>
      </w:r>
      <w:r w:rsidR="00B57748">
        <w:t xml:space="preserve">laat </w:t>
      </w:r>
      <w:r w:rsidR="00B57748" w:rsidRPr="00CF642B">
        <w:t xml:space="preserve">de citeertitel </w:t>
      </w:r>
      <w:r w:rsidR="00B57748" w:rsidRPr="00E82AC3">
        <w:t xml:space="preserve">hetzelfde zijn als de officiële titel </w:t>
      </w:r>
      <w:r w:rsidR="00B57748">
        <w:t xml:space="preserve">(en </w:t>
      </w:r>
      <w:r w:rsidR="00B57748" w:rsidRPr="00E82AC3">
        <w:t>het RegelingOpschrift van de regeling</w:t>
      </w:r>
      <w:r w:rsidR="00B57748">
        <w:t>)</w:t>
      </w:r>
      <w:r w:rsidR="00B57748" w:rsidRPr="00D73564">
        <w:t xml:space="preserve">, of, als die erg lang </w:t>
      </w:r>
      <w:r w:rsidR="00B57748">
        <w:t>is</w:t>
      </w:r>
      <w:r w:rsidR="00B57748" w:rsidRPr="00D73564">
        <w:t>, een verkorte versie daarvan</w:t>
      </w:r>
      <w:r w:rsidR="00B57748">
        <w:t xml:space="preserve"> </w:t>
      </w:r>
      <w:r w:rsidR="00B57748" w:rsidRPr="009653DB">
        <w:t>en kies voor isOfficieel de waarde</w:t>
      </w:r>
      <w:r w:rsidR="00B57748" w:rsidRPr="00B26948">
        <w:t xml:space="preserve"> </w:t>
      </w:r>
      <w:r w:rsidR="00B57748" w:rsidRPr="0092379D">
        <w:rPr>
          <w:i/>
          <w:iCs/>
        </w:rPr>
        <w:t>false</w:t>
      </w:r>
      <w:r w:rsidR="00B57748" w:rsidRPr="00B26948">
        <w:t>.</w:t>
      </w:r>
    </w:p>
    <w:p w14:paraId="390FB718" w14:textId="1E7F4A92" w:rsidR="00261373" w:rsidRDefault="00624D76" w:rsidP="00001390">
      <w:pPr>
        <w:pStyle w:val="Opsommingtekens1"/>
      </w:pPr>
      <w:r w:rsidRPr="00BE4C87">
        <w:rPr>
          <w:i/>
          <w:iCs/>
        </w:rPr>
        <w:t>onderwerp</w:t>
      </w:r>
      <w:r>
        <w:t xml:space="preserve">: kies uit de STOP-waardelijst onderwerp alle toepasselijke onderwerpen. </w:t>
      </w:r>
      <w:r w:rsidRPr="0088589B">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2686310C" w14:textId="524D2B3F" w:rsidR="00261373" w:rsidRDefault="00624D76" w:rsidP="00001390">
      <w:pPr>
        <w:pStyle w:val="Opsommingtekens1"/>
      </w:pPr>
      <w:r w:rsidRPr="00BE4C87">
        <w:rPr>
          <w:i/>
          <w:iCs/>
        </w:rPr>
        <w:t>rechtsgebied</w:t>
      </w:r>
      <w:r>
        <w:t>: kies uit de STOP-waardelijst rechtsgebied in ieder geval de waarde ‘</w:t>
      </w:r>
      <w:r w:rsidRPr="00191E8D">
        <w:t>omgevingsrecht</w:t>
      </w:r>
      <w:r>
        <w:t>’</w:t>
      </w:r>
      <w:r w:rsidRPr="001B0F0D">
        <w:t xml:space="preserve"> </w:t>
      </w:r>
      <w:r>
        <w:t>en vul dit indien van toepassing aan met andere toepasselijke waarden uit deze waardelijst.</w:t>
      </w:r>
    </w:p>
    <w:p w14:paraId="4DD60286" w14:textId="05145D53" w:rsidR="00261373" w:rsidRDefault="00624D76" w:rsidP="00001390">
      <w:pPr>
        <w:pStyle w:val="Opsommingtekens1"/>
      </w:pPr>
      <w:r w:rsidRPr="00BE4C87">
        <w:rPr>
          <w:i/>
          <w:iCs/>
        </w:rPr>
        <w:t>overheidsdomein</w:t>
      </w:r>
      <w:r>
        <w:t>: kies</w:t>
      </w:r>
      <w:r w:rsidRPr="005253A8">
        <w:t xml:space="preserve"> uit de STOP-waardelijst </w:t>
      </w:r>
      <w:r>
        <w:t>overheidsthema alle toepasselijke waarden</w:t>
      </w:r>
      <w:r w:rsidRPr="005253A8">
        <w:t>.</w:t>
      </w:r>
      <w:r w:rsidRPr="00693388">
        <w:t xml:space="preserve"> </w:t>
      </w:r>
      <w:r>
        <w:t xml:space="preserve">Voor omgevingsdocumenten kunnen deze </w:t>
      </w:r>
      <w:r w:rsidRPr="00E206CC">
        <w:t xml:space="preserve">waarden uit de waardelijst </w:t>
      </w:r>
      <w:r w:rsidRPr="00B15DD9">
        <w:t xml:space="preserve">passend </w:t>
      </w:r>
      <w:r w:rsidRPr="00E206CC">
        <w:t>zijn: bouwen, wonen en leefomgeving; cultuur, sport, vrije tijd; landbouw, natuur en voedsel; milieu, ruimte en water; defensie; verkeer en vervoer.</w:t>
      </w:r>
    </w:p>
    <w:p w14:paraId="0B865520" w14:textId="0E4A9121" w:rsidR="00261373" w:rsidRDefault="00624D76" w:rsidP="007F7FCB">
      <w:pPr>
        <w:pStyle w:val="Opsommingtekens1"/>
      </w:pPr>
      <w:r w:rsidRPr="00565B1B">
        <w:rPr>
          <w:i/>
          <w:iCs/>
        </w:rPr>
        <w:t>opvolgerVan</w:t>
      </w:r>
      <w:r>
        <w:t xml:space="preserve">: gegeven dat alleen voorkomt wanneer de regeling een andere regeling opvolgt, dus wanneer de oorspronkelijke regeling wordt ingetrokken en vervangen door een nieuwe regeling. Maak een verwijzing naar de identificatie van het Work van de opgevolgde regeling. Naar verwachting zal het niet (snel) gebeuren dat een </w:t>
      </w:r>
      <w:r w:rsidRPr="00972FD6">
        <w:t xml:space="preserve">tijdelijk regelingdeel vanuit </w:t>
      </w:r>
      <w:r>
        <w:t xml:space="preserve">een projectbesluit wordt ingetrokken en vervangen door een volledig nieuw </w:t>
      </w:r>
      <w:r w:rsidRPr="00972FD6">
        <w:t>tijdelijk regelingdeel</w:t>
      </w:r>
      <w:r>
        <w:rPr>
          <w:rStyle w:val="Voetnootmarkering"/>
        </w:rPr>
        <w:footnoteReference w:id="190"/>
      </w:r>
      <w:r>
        <w:t>.</w:t>
      </w:r>
    </w:p>
    <w:p w14:paraId="5D5F23FB" w14:textId="70C359DD" w:rsidR="00261373" w:rsidRDefault="00624D76" w:rsidP="00641A9F">
      <w:pPr>
        <w:pStyle w:val="Opsommingtekens1"/>
      </w:pPr>
      <w:r w:rsidRPr="00565B1B">
        <w:rPr>
          <w:i/>
          <w:iCs/>
        </w:rPr>
        <w:t>grondslag</w:t>
      </w:r>
      <w:r>
        <w:t xml:space="preserve">: </w:t>
      </w:r>
      <w:r w:rsidRPr="00D63ACF">
        <w:t xml:space="preserve">maak een verwijzing naar artikel </w:t>
      </w:r>
      <w:r w:rsidRPr="000D5D03">
        <w:t>5.</w:t>
      </w:r>
      <w:r>
        <w:t>52 lid 1</w:t>
      </w:r>
      <w:r w:rsidRPr="000D5D03">
        <w:t xml:space="preserve"> </w:t>
      </w:r>
      <w:r w:rsidRPr="00D63ACF">
        <w:t>Omgevingswet</w:t>
      </w:r>
      <w:r>
        <w:t xml:space="preserve">, de grondslag voor het wijzigen van het omgevingsplan door het projectbesluit. De grondslag ziet er -in STOP-XML- uit als in </w:t>
      </w:r>
      <w:r>
        <w:fldChar w:fldCharType="begin"/>
      </w:r>
      <w:r>
        <w:instrText xml:space="preserve"> REF _Ref_0726bb090a82e6397ec96e6c815cafb5_5 \n \h </w:instrText>
      </w:r>
      <w:r>
        <w:fldChar w:fldCharType="separate"/>
      </w:r>
      <w:r w:rsidR="00890AE1">
        <w:t>Figuur 91</w:t>
      </w:r>
      <w:r>
        <w:fldChar w:fldCharType="end"/>
      </w:r>
      <w:r>
        <w:t>.</w:t>
      </w:r>
    </w:p>
    <w:p w14:paraId="77B593C7" w14:textId="77777777" w:rsidR="00261373" w:rsidRDefault="00624D76" w:rsidP="00EC1A29">
      <w:pPr>
        <w:pStyle w:val="Figuur"/>
      </w:pPr>
      <w:r>
        <w:rPr>
          <w:noProof/>
        </w:rPr>
        <w:lastRenderedPageBreak/>
        <w:drawing>
          <wp:inline distT="0" distB="0" distL="0" distR="0" wp14:anchorId="5EE4F3E2" wp14:editId="106D0A42">
            <wp:extent cx="4867910" cy="1409700"/>
            <wp:effectExtent l="0" t="0" r="8890" b="0"/>
            <wp:docPr id="531857356" name="Afbeelding 53185735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56" name="Afbeelding 531857356" descr="Afbeelding met tekst&#10;&#10;Automatisch gegenereerde beschrijving"/>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4867910" cy="1409700"/>
                    </a:xfrm>
                    <a:prstGeom prst="rect">
                      <a:avLst/>
                    </a:prstGeom>
                    <a:noFill/>
                  </pic:spPr>
                </pic:pic>
              </a:graphicData>
            </a:graphic>
          </wp:inline>
        </w:drawing>
      </w:r>
    </w:p>
    <w:p w14:paraId="0BF3293D" w14:textId="115B7118" w:rsidR="00261373" w:rsidRDefault="00624D76" w:rsidP="00EC1A29">
      <w:pPr>
        <w:pStyle w:val="Figuurbijschrift"/>
      </w:pPr>
      <w:bookmarkStart w:id="415" w:name="_Ref_0726bb090a82e6397ec96e6c815cafb5_5"/>
      <w:r w:rsidRPr="00116D1A">
        <w:t xml:space="preserve">Voorbeeld van de grondslag voor het </w:t>
      </w:r>
      <w:r>
        <w:t>tijdelijk regelingdeel</w:t>
      </w:r>
      <w:r w:rsidRPr="00116D1A">
        <w:t xml:space="preserve"> </w:t>
      </w:r>
      <w:r w:rsidR="00825F67">
        <w:t>bij</w:t>
      </w:r>
      <w:r w:rsidR="00825F67" w:rsidRPr="00116D1A">
        <w:t xml:space="preserve"> </w:t>
      </w:r>
      <w:r w:rsidRPr="00116D1A">
        <w:t>het projectbesluit</w:t>
      </w:r>
      <w:bookmarkEnd w:id="415"/>
    </w:p>
    <w:p w14:paraId="6AC12453" w14:textId="201531AF" w:rsidR="00261373" w:rsidRPr="009D4A2E" w:rsidRDefault="00624D76" w:rsidP="009D4A2E">
      <w:pPr>
        <w:pStyle w:val="Kader"/>
      </w:pPr>
      <w:r w:rsidRPr="00B26823">
        <w:rPr>
          <w:noProof/>
        </w:rPr>
        <mc:AlternateContent>
          <mc:Choice Requires="wps">
            <w:drawing>
              <wp:inline distT="0" distB="0" distL="0" distR="0" wp14:anchorId="681FCF2D" wp14:editId="34E22D1B">
                <wp:extent cx="5400040" cy="985631"/>
                <wp:effectExtent l="0" t="0" r="22860" b="22860"/>
                <wp:docPr id="1236703251" name="Tekstvak 123670325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256BBDAC"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31584833"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81FCF2D" id="Tekstvak 1236703251" o:spid="_x0000_s1066"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8qtdVDACAABaBAAADgAAAAAAAAAAAAAAAAAuAgAAZHJz&#10;L2Uyb0RvYy54bWxQSwECLQAUAAYACAAAACEALfghbNoAAAAFAQAADwAAAAAAAAAAAAAAAACKBAAA&#10;ZHJzL2Rvd25yZXYueG1sUEsFBgAAAAAEAAQA8wAAAJEFAAAAAA==&#10;" filled="f" strokeweight=".5pt">
                <v:textbox style="mso-fit-shape-to-text:t">
                  <w:txbxContent>
                    <w:p w14:paraId="256BBDAC" w14:textId="77777777" w:rsidR="00261373" w:rsidRPr="009A08A2" w:rsidRDefault="00624D76" w:rsidP="009D4A2E">
                      <w:pPr>
                        <w:rPr>
                          <w:b/>
                          <w:bCs/>
                        </w:rPr>
                      </w:pPr>
                      <w:r>
                        <w:rPr>
                          <w:b/>
                          <w:bCs/>
                        </w:rPr>
                        <w:t>Waarschuwing t</w:t>
                      </w:r>
                      <w:r w:rsidRPr="009A08A2">
                        <w:rPr>
                          <w:b/>
                          <w:bCs/>
                        </w:rPr>
                        <w:t xml:space="preserve">oekomstige </w:t>
                      </w:r>
                      <w:r>
                        <w:rPr>
                          <w:b/>
                          <w:bCs/>
                        </w:rPr>
                        <w:t>wijziging TPOD-standaard</w:t>
                      </w:r>
                    </w:p>
                    <w:p w14:paraId="31584833" w14:textId="77777777" w:rsidR="00261373" w:rsidRDefault="00624D76" w:rsidP="009D4A2E">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056720F" w14:textId="77777777" w:rsidR="00261373" w:rsidRDefault="00624D76" w:rsidP="00EC1A29">
      <w:pPr>
        <w:pStyle w:val="Kop6"/>
      </w:pPr>
      <w:r>
        <w:t>Aangeven relatie tussen tijdelijk regelingdeel en omgevingsplan</w:t>
      </w:r>
    </w:p>
    <w:p w14:paraId="50ABBB82" w14:textId="14BCEAB4" w:rsidR="00261373" w:rsidRPr="00641A9F" w:rsidRDefault="00624D76" w:rsidP="00EC1A29">
      <w:pPr>
        <w:rPr>
          <w:b/>
          <w:bCs/>
        </w:rPr>
      </w:pPr>
      <w:r>
        <w:t xml:space="preserve">Overheid.nl en DSO-LV moeten ieder </w:t>
      </w:r>
      <w:r w:rsidRPr="005D3C2E">
        <w:t xml:space="preserve">tijdelijk regelingdeel </w:t>
      </w:r>
      <w:r>
        <w:t xml:space="preserve">als onderdeel van </w:t>
      </w:r>
      <w:r w:rsidRPr="00F75FE2">
        <w:t xml:space="preserve">het juiste omgevingsplan </w:t>
      </w:r>
      <w:r>
        <w:t xml:space="preserve">tonen. Om dat te kunnen doen, moeten LVBB en DSO-LV weten van welk omgevingsplan een tijdelijk regelingdeel onderdeel vormt. Het gegeven </w:t>
      </w:r>
      <w:r w:rsidRPr="008A50E6">
        <w:rPr>
          <w:i/>
          <w:iCs/>
        </w:rPr>
        <w:t>isTijdelijkDeelVan</w:t>
      </w:r>
      <w:r>
        <w:t xml:space="preserve"> dat die relatie vastlegt is onderdeel van de </w:t>
      </w:r>
      <w:r w:rsidRPr="008A163B">
        <w:t>module ExpressionIdentificatie</w:t>
      </w:r>
      <w:r>
        <w:t>. W</w:t>
      </w:r>
      <w:r w:rsidRPr="0090272A">
        <w:t xml:space="preserve">aterschap, provincie of Rijk </w:t>
      </w:r>
      <w:r>
        <w:t xml:space="preserve">geeft </w:t>
      </w:r>
      <w:r w:rsidRPr="0063524B">
        <w:t xml:space="preserve">de relatie tussen tijdelijk regelingdeel en omgevingsplan </w:t>
      </w:r>
      <w:r>
        <w:t>als volgt aan</w:t>
      </w:r>
      <w:r w:rsidRPr="0063524B">
        <w:t>:</w:t>
      </w:r>
    </w:p>
    <w:p w14:paraId="7DAA69B6" w14:textId="77777777" w:rsidR="00261373" w:rsidRDefault="00261373" w:rsidP="00EC1A29"/>
    <w:p w14:paraId="0DA66B9F" w14:textId="5D89D3C5" w:rsidR="00261373" w:rsidRPr="00540FE7" w:rsidRDefault="00624D76" w:rsidP="00EC1A29">
      <w:pPr>
        <w:pStyle w:val="Opsommingtekens1"/>
      </w:pPr>
      <w:r w:rsidRPr="008A50E6">
        <w:rPr>
          <w:i/>
          <w:iCs/>
        </w:rPr>
        <w:t>isTijdelijkDeelVan</w:t>
      </w:r>
      <w:r>
        <w:t>: maak een verwijzing naar de WorkIdentificatie van de geconsolideerde regeling van het omgevingsplan waar het tijdelijk regelingdeel onderdeel van gaat vormen.</w:t>
      </w:r>
    </w:p>
    <w:p w14:paraId="447B7A05" w14:textId="77777777" w:rsidR="00261373" w:rsidRPr="005520CC" w:rsidRDefault="00624D76" w:rsidP="00EC1A29">
      <w:pPr>
        <w:pStyle w:val="Kop6"/>
      </w:pPr>
      <w:bookmarkStart w:id="416" w:name="_Ref_0726bb090a82e6397ec96e6c815cafb5_6"/>
      <w:r>
        <w:t>Procedureverloop</w:t>
      </w:r>
      <w:bookmarkEnd w:id="416"/>
    </w:p>
    <w:p w14:paraId="232D4AAB" w14:textId="01765765" w:rsidR="00261373" w:rsidRDefault="00624D76" w:rsidP="007A0E41">
      <w:r>
        <w:t xml:space="preserve">Met de module Procedureverloop wordt informatie over het verloop van het definitieve besluit en de verschillende stappen daarin bijgehouden. In paragraaf </w:t>
      </w:r>
      <w:r>
        <w:fldChar w:fldCharType="begin"/>
      </w:r>
      <w:r>
        <w:instrText xml:space="preserve"> REF _Ref_685a169d0dd8249fb4d2a1b6d143137f_2 \n \h </w:instrText>
      </w:r>
      <w:r>
        <w:fldChar w:fldCharType="separate"/>
      </w:r>
      <w:r w:rsidR="00890AE1">
        <w:t>11.3.5</w:t>
      </w:r>
      <w:r>
        <w:fldChar w:fldCharType="end"/>
      </w:r>
      <w:r>
        <w:t xml:space="preserve"> is beschreven hoe het doorgeven van procedure-informatie met het Procedureverloop werkt. Hierna is aangegeven hoe dat concreet bij het definitieve besluit tot vaststelling, wijziging of uitwerking van het projectbesluit moet worden toegepast.</w:t>
      </w:r>
    </w:p>
    <w:p w14:paraId="3FD28C4D" w14:textId="28A72F23" w:rsidR="00261373" w:rsidRDefault="00624D76" w:rsidP="007A0E41">
      <w:r>
        <w:t xml:space="preserve">De module Procedureverloop wordt initieel aangeleverd met het definitieve besluit en vervolgens gemuteerd door de kennisgeving en door directe Procedureverloopmutaties. </w:t>
      </w:r>
      <w:r w:rsidRPr="007A0873">
        <w:t>In de procedure van het definitieve besluit is het Procedureverloop zowel bij het besluit als bij de kennisgeving verplicht.</w:t>
      </w:r>
    </w:p>
    <w:p w14:paraId="71448A31" w14:textId="0B5D38C6" w:rsidR="00261373" w:rsidRDefault="00261373" w:rsidP="007A0E41"/>
    <w:p w14:paraId="6D767D4C" w14:textId="77777777" w:rsidR="00261373" w:rsidRDefault="00624D76" w:rsidP="007A0E41">
      <w:r>
        <w:t>Het Procedureverloop dat bij het definitieve besluit wordt aangeleverd moet de volgende gegevens bevatten:</w:t>
      </w:r>
    </w:p>
    <w:p w14:paraId="75B1C46B" w14:textId="77777777" w:rsidR="00261373" w:rsidRDefault="00624D76" w:rsidP="007A0E41">
      <w:pPr>
        <w:pStyle w:val="Opsommingtekens1"/>
      </w:pPr>
      <w:r>
        <w:t>Procedurestap</w:t>
      </w:r>
    </w:p>
    <w:p w14:paraId="3FC927CB" w14:textId="77777777" w:rsidR="00261373" w:rsidRDefault="00624D76" w:rsidP="007A0E41">
      <w:pPr>
        <w:pStyle w:val="Opsommingtekens2"/>
      </w:pPr>
      <w:r w:rsidRPr="00AF097F">
        <w:rPr>
          <w:i/>
          <w:iCs/>
        </w:rPr>
        <w:t>soortStap</w:t>
      </w:r>
      <w:r>
        <w:t>: kies uit de STOP-waardelijst Procedurestap_definitief de waarde ‘Vaststelling’</w:t>
      </w:r>
    </w:p>
    <w:p w14:paraId="23087861" w14:textId="5171334D" w:rsidR="00261373" w:rsidRDefault="00624D76" w:rsidP="007A0E41">
      <w:pPr>
        <w:pStyle w:val="Opsommingtekens2"/>
      </w:pPr>
      <w:r w:rsidRPr="00AF097F">
        <w:rPr>
          <w:i/>
          <w:iCs/>
        </w:rPr>
        <w:t>voltooidOp</w:t>
      </w:r>
      <w:r>
        <w:t xml:space="preserve">: vul de datum in van </w:t>
      </w:r>
      <w:r w:rsidRPr="000529E6">
        <w:t xml:space="preserve">de vergadering van dagelijks bestuur of GS waarin het projectbesluit is vastgesteld, of, bij een parafenbesluit, de datum waarop de </w:t>
      </w:r>
      <w:r w:rsidRPr="000529E6">
        <w:lastRenderedPageBreak/>
        <w:t>laatste paraaf is gezet en het besluit is geacht te zijn genomen. In het geval van het Rijk is dit de datum waarop de betreffende minister het projectbesluit heeft vastgesteld.</w:t>
      </w:r>
    </w:p>
    <w:p w14:paraId="16FEEEB8" w14:textId="77777777" w:rsidR="00261373" w:rsidRDefault="00624D76" w:rsidP="007A0E41">
      <w:pPr>
        <w:pStyle w:val="Opsommingtekens1"/>
      </w:pPr>
      <w:r>
        <w:t>Procedurestap</w:t>
      </w:r>
    </w:p>
    <w:p w14:paraId="4D18B547" w14:textId="77777777" w:rsidR="00261373" w:rsidRDefault="00624D76" w:rsidP="007A0E41">
      <w:pPr>
        <w:pStyle w:val="Opsommingtekens2"/>
      </w:pPr>
      <w:r w:rsidRPr="00AF097F">
        <w:rPr>
          <w:i/>
          <w:iCs/>
        </w:rPr>
        <w:t>soortStap</w:t>
      </w:r>
      <w:r>
        <w:t>: kies uit de STOP-waardelijst Procedurestap_definitief de waarde ‘Ondertekening’</w:t>
      </w:r>
    </w:p>
    <w:p w14:paraId="47EF339E" w14:textId="47AB36E8" w:rsidR="00261373" w:rsidRDefault="00624D76" w:rsidP="007A0E41">
      <w:pPr>
        <w:pStyle w:val="Opsommingtekens2"/>
      </w:pPr>
      <w:r w:rsidRPr="00AF097F">
        <w:rPr>
          <w:i/>
          <w:iCs/>
        </w:rPr>
        <w:t>voltooidOp</w:t>
      </w:r>
      <w:r>
        <w:t xml:space="preserve">: vul de datum in waarop </w:t>
      </w:r>
      <w:r w:rsidRPr="00C02BF9">
        <w:t>namens dagelijks bestuur of GS het besluit is ondertekend, de datum van het parafenbesluit dan wel de datum waarop de minister het besluit heeft ondertekend.</w:t>
      </w:r>
    </w:p>
    <w:p w14:paraId="490117B5" w14:textId="77777777" w:rsidR="00261373" w:rsidRDefault="00624D76" w:rsidP="007A0E41">
      <w:pPr>
        <w:pStyle w:val="Opsommingtekens1"/>
      </w:pPr>
      <w:r w:rsidRPr="004E5084">
        <w:rPr>
          <w:i/>
          <w:iCs/>
        </w:rPr>
        <w:t>bekendOp</w:t>
      </w:r>
      <w:r>
        <w:t>:</w:t>
      </w:r>
      <w:r w:rsidRPr="00CC5184">
        <w:t xml:space="preserve"> </w:t>
      </w:r>
      <w:r>
        <w:t>vul de datum in waarop het besluit in het waterschapsblad, provinciaal blad of Staatscourant wordt gepubliceerd.</w:t>
      </w:r>
    </w:p>
    <w:p w14:paraId="04598625" w14:textId="77777777" w:rsidR="00261373" w:rsidRDefault="00624D76" w:rsidP="007A0E41">
      <w:r>
        <w:t xml:space="preserve">Gebruik in deze fase van de procedure het gegeven </w:t>
      </w:r>
      <w:r w:rsidRPr="003E0BDA">
        <w:rPr>
          <w:i/>
          <w:iCs/>
        </w:rPr>
        <w:t>meerInformatie</w:t>
      </w:r>
      <w:r>
        <w:t xml:space="preserve"> niet.</w:t>
      </w:r>
    </w:p>
    <w:p w14:paraId="0E34FD9B" w14:textId="77777777" w:rsidR="00261373" w:rsidRDefault="00624D76" w:rsidP="00EC1A29">
      <w:pPr>
        <w:pStyle w:val="Kop6"/>
      </w:pPr>
      <w:r>
        <w:t>ConsolidatieInformatie</w:t>
      </w:r>
    </w:p>
    <w:p w14:paraId="4D0D723D" w14:textId="77777777" w:rsidR="00261373" w:rsidRDefault="00624D76" w:rsidP="00BE03CB">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21F1ED0A" w14:textId="1B987EFA" w:rsidR="00261373" w:rsidRDefault="00624D76" w:rsidP="00641A9F">
      <w:pPr>
        <w:pStyle w:val="Opsommingtekens1"/>
      </w:pPr>
      <w:r>
        <w:t xml:space="preserve">(een </w:t>
      </w:r>
      <w:r w:rsidRPr="00415B36">
        <w:t>container</w:t>
      </w:r>
      <w:r>
        <w:t>)</w:t>
      </w:r>
      <w:r w:rsidRPr="00415B36">
        <w:t xml:space="preserve"> BeoogdeRegelgeving</w:t>
      </w:r>
      <w:r>
        <w:t xml:space="preserve"> met daarin:</w:t>
      </w:r>
    </w:p>
    <w:p w14:paraId="591F6848" w14:textId="33E8212E" w:rsidR="00261373" w:rsidRDefault="00624D76" w:rsidP="00641A9F">
      <w:pPr>
        <w:pStyle w:val="Opsommingtekens2"/>
      </w:pPr>
      <w:r>
        <w:t>BeoogdeRegeling</w:t>
      </w:r>
      <w:r w:rsidRPr="00E0465F">
        <w:t>, met daarbinnen:</w:t>
      </w:r>
      <w:r>
        <w:br/>
        <w:t xml:space="preserve">Voor de RegelingVrijetekst en voor ieder RegelingTijdelijkdeel is er een afzonderlijk element BeoogdeRegeling. Bij een projectbesluit voor het realiseren van een project op het grondgebied van 17 gemeenten, waarbij het projectbesluit de omgevingsplannen van al die gemeenten wijzigt, zijn er dus 18 </w:t>
      </w:r>
      <w:r w:rsidRPr="00DC6997">
        <w:t>element</w:t>
      </w:r>
      <w:r>
        <w:t>en</w:t>
      </w:r>
      <w:r w:rsidRPr="00DC6997">
        <w:t xml:space="preserve"> BeoogdeRegeling</w:t>
      </w:r>
      <w:r>
        <w:t xml:space="preserve">. Binnen ieder </w:t>
      </w:r>
      <w:r w:rsidRPr="00736216">
        <w:t>element BeoogdeRegeling</w:t>
      </w:r>
      <w:r>
        <w:t xml:space="preserve"> zijn de volgende gegevens verplicht:</w:t>
      </w:r>
    </w:p>
    <w:p w14:paraId="24F06F38" w14:textId="1F18D7AD" w:rsidR="00261373" w:rsidRDefault="00624D76" w:rsidP="00641A9F">
      <w:pPr>
        <w:pStyle w:val="Opsommingtekens3"/>
      </w:pPr>
      <w:r>
        <w:t>Doel: vul hier het Doel in van (</w:t>
      </w:r>
      <w:r w:rsidRPr="0001346D">
        <w:t xml:space="preserve">het besluit tot </w:t>
      </w:r>
      <w:r>
        <w:t xml:space="preserve">vaststelling of wijziging </w:t>
      </w:r>
      <w:r w:rsidRPr="0001346D">
        <w:t>van</w:t>
      </w:r>
      <w:r>
        <w:t>)</w:t>
      </w:r>
      <w:r w:rsidRPr="0001346D">
        <w:t xml:space="preserve"> het</w:t>
      </w:r>
      <w:r>
        <w:t xml:space="preserve"> projectbesluit</w:t>
      </w:r>
      <w:r>
        <w:br/>
      </w:r>
      <w:r w:rsidRPr="00A9714E">
        <w:t xml:space="preserve">Het besluit heeft 1 Doel. Bij </w:t>
      </w:r>
      <w:r>
        <w:t xml:space="preserve">iedere </w:t>
      </w:r>
      <w:r w:rsidRPr="00EA3628">
        <w:t>BeoogdeRegeling</w:t>
      </w:r>
      <w:r>
        <w:t xml:space="preserve"> (en ieder </w:t>
      </w:r>
      <w:r w:rsidRPr="00A20622">
        <w:t>BeoogdInformatieobject</w:t>
      </w:r>
      <w:r>
        <w:t>)</w:t>
      </w:r>
      <w:r w:rsidRPr="00A20622">
        <w:t xml:space="preserve"> </w:t>
      </w:r>
      <w:r>
        <w:t xml:space="preserve">behorend bij dit besluit </w:t>
      </w:r>
      <w:r w:rsidRPr="003079BD">
        <w:t>wordt dus hetzelfde Doel aangegeven</w:t>
      </w:r>
      <w:r>
        <w:t>.</w:t>
      </w:r>
    </w:p>
    <w:p w14:paraId="36E781C0" w14:textId="4AC59513" w:rsidR="00261373" w:rsidRDefault="00624D76" w:rsidP="00641A9F">
      <w:pPr>
        <w:pStyle w:val="Opsommingtekens3"/>
      </w:pPr>
      <w:r>
        <w:t xml:space="preserve">instrumentVersie: vul hier de identificatie in van </w:t>
      </w:r>
      <w:r w:rsidRPr="00B2701D">
        <w:t>de regelingversie</w:t>
      </w:r>
      <w:r>
        <w:t xml:space="preserve"> van het vrijetekstdeel van het projectbesluit respectievelijk het betreffende tijdelijk regelingdeel</w:t>
      </w:r>
    </w:p>
    <w:p w14:paraId="6A696463" w14:textId="1E6B2B71" w:rsidR="00261373" w:rsidRDefault="00624D76" w:rsidP="00641A9F">
      <w:pPr>
        <w:pStyle w:val="Opsommingtekens3"/>
      </w:pPr>
      <w:r>
        <w:t xml:space="preserve">eId: </w:t>
      </w:r>
      <w:r w:rsidRPr="00C2276F">
        <w:t>vul hier de identificatie in</w:t>
      </w:r>
      <w:r>
        <w:t xml:space="preserve"> van het WijzigArtikel in het besluit waarin staat </w:t>
      </w:r>
      <w:r w:rsidRPr="00A25E0B">
        <w:t xml:space="preserve">dat het bestuursorgaan besluit </w:t>
      </w:r>
      <w:r>
        <w:t xml:space="preserve">het </w:t>
      </w:r>
      <w:r w:rsidRPr="00334DCF">
        <w:t xml:space="preserve">vrijetekstdeel van </w:t>
      </w:r>
      <w:r>
        <w:t>het projectbesluit</w:t>
      </w:r>
      <w:r w:rsidRPr="00A25E0B">
        <w:t xml:space="preserve"> vast te stellen </w:t>
      </w:r>
      <w:r>
        <w:t xml:space="preserve">of te wijzigen respectievelijk </w:t>
      </w:r>
      <w:r w:rsidRPr="008D1869">
        <w:t>het WijzigArtikel in het besluit waarin staat dat het bestuursorgaan besluit het</w:t>
      </w:r>
      <w:r>
        <w:t xml:space="preserve"> betreffende omgevingsplan te wijzigen. </w:t>
      </w:r>
      <w:r>
        <w:br/>
        <w:t xml:space="preserve">Iedere BeoogdeRegeling moet naar een eigen WijzigArtikel verwijzen. Zoals in paragraaf </w:t>
      </w:r>
      <w:r>
        <w:fldChar w:fldCharType="begin" w:fldLock="1"/>
      </w:r>
      <w:r>
        <w:instrText xml:space="preserve"> REF _Ref_e3331a48c14e528da0f788a3f4f5e391_1 \n \h  \* MERGEFORMAT </w:instrText>
      </w:r>
      <w:r>
        <w:fldChar w:fldCharType="separate"/>
      </w:r>
      <w:r w:rsidRPr="00DF3BF8">
        <w:rPr>
          <w:rStyle w:val="Verwijzing"/>
        </w:rPr>
        <w:t>4.3.2.2</w:t>
      </w:r>
      <w:r>
        <w:fldChar w:fldCharType="end"/>
      </w:r>
      <w:r>
        <w:t xml:space="preserve"> al is aangegeven moet er in het Besluit één WijzigArtikel zijn voor de verwijzing naar de RegelingVrijetekst en net zoveel WijzigArtikelen als er tijdelijk regelingdelen zijn.</w:t>
      </w:r>
    </w:p>
    <w:p w14:paraId="683D084C" w14:textId="77777777" w:rsidR="00261373" w:rsidRDefault="00624D76" w:rsidP="00641A9F">
      <w:pPr>
        <w:pStyle w:val="Opsommingtekens2"/>
      </w:pPr>
      <w:r>
        <w:t>BeoogdInformatieobject, voor ieder informatieobject dat het besluit vaststelt</w:t>
      </w:r>
      <w:r>
        <w:br/>
        <w:t>Het gaat hier om alle i</w:t>
      </w:r>
      <w:r w:rsidRPr="00A64904">
        <w:t>nformatieobject</w:t>
      </w:r>
      <w:r>
        <w:t xml:space="preserve">en, dus zowel de </w:t>
      </w:r>
      <w:r w:rsidRPr="00DB5D0E">
        <w:t>informatieobjecten</w:t>
      </w:r>
      <w:r>
        <w:t xml:space="preserve"> behorend bij de RegelingVrijetekst als de </w:t>
      </w:r>
      <w:r w:rsidRPr="00DB5D0E">
        <w:t>informatieobjecten</w:t>
      </w:r>
      <w:r>
        <w:t xml:space="preserve"> behorend bij de tijdelijk regelingdelen. </w:t>
      </w:r>
      <w:r w:rsidRPr="000B6DA1">
        <w:t>Binnen het element Beoogd</w:t>
      </w:r>
      <w:r>
        <w:t xml:space="preserve">Informatieobject </w:t>
      </w:r>
      <w:r w:rsidRPr="000B6DA1">
        <w:t>zijn de volgende gegevens verplicht:</w:t>
      </w:r>
    </w:p>
    <w:p w14:paraId="08743FC0" w14:textId="4AFBFBC7" w:rsidR="00261373" w:rsidRDefault="00624D76" w:rsidP="00641A9F">
      <w:pPr>
        <w:pStyle w:val="Opsommingtekens3"/>
      </w:pPr>
      <w:r>
        <w:lastRenderedPageBreak/>
        <w:t xml:space="preserve">Doel: vul hier het Doel in van </w:t>
      </w:r>
      <w:r w:rsidRPr="001227A8">
        <w:t>vaststellings- of wijzigingsbesluit</w:t>
      </w:r>
      <w:r>
        <w:br/>
        <w:t xml:space="preserve">Het besluit heeft </w:t>
      </w:r>
      <w:r w:rsidRPr="006F4DDB">
        <w:t>1 Doel</w:t>
      </w:r>
      <w:r>
        <w:t>.</w:t>
      </w:r>
      <w:r w:rsidRPr="006F4DDB">
        <w:t xml:space="preserve"> </w:t>
      </w:r>
      <w:r>
        <w:t xml:space="preserve">Bij </w:t>
      </w:r>
      <w:r w:rsidRPr="006F4DDB">
        <w:t>ieder</w:t>
      </w:r>
      <w:r>
        <w:t xml:space="preserve"> </w:t>
      </w:r>
      <w:r w:rsidRPr="006F4DDB">
        <w:t>BeoogdInformatieobject (en ieder</w:t>
      </w:r>
      <w:r>
        <w:t xml:space="preserve">e </w:t>
      </w:r>
      <w:r w:rsidRPr="006F4DDB">
        <w:t xml:space="preserve">BeoogdeRegeling) behorend bij dit besluit </w:t>
      </w:r>
      <w:r>
        <w:t>wordt dus</w:t>
      </w:r>
      <w:r w:rsidRPr="006F4DDB">
        <w:t xml:space="preserve"> hetzelfde Doel</w:t>
      </w:r>
      <w:r>
        <w:t xml:space="preserve"> aangegeven</w:t>
      </w:r>
      <w:r w:rsidRPr="006F4DDB">
        <w:t>.</w:t>
      </w:r>
    </w:p>
    <w:p w14:paraId="6EBE710E" w14:textId="70C51165" w:rsidR="00261373" w:rsidRPr="004F1952" w:rsidRDefault="00624D76" w:rsidP="00641A9F">
      <w:pPr>
        <w:pStyle w:val="Opsommingtekens3"/>
      </w:pPr>
      <w:r>
        <w:t xml:space="preserve">instrumentVersie: vul hier de identificatie in van </w:t>
      </w:r>
      <w:r w:rsidRPr="00C66E92">
        <w:t>het nieuwe Informatieobject</w:t>
      </w:r>
    </w:p>
    <w:p w14:paraId="1B040ACB" w14:textId="23AEDC81" w:rsidR="00261373" w:rsidRPr="007A0873" w:rsidRDefault="00624D76" w:rsidP="00641A9F">
      <w:pPr>
        <w:pStyle w:val="Opsommingtekens3"/>
      </w:pPr>
      <w:r>
        <w:t xml:space="preserve">eId: maak hier een verwijzing naar het element </w:t>
      </w:r>
      <w:r w:rsidRPr="00FE4106">
        <w:t xml:space="preserve">in de informatieobjecten-bijlage </w:t>
      </w:r>
      <w:r w:rsidRPr="007A0873">
        <w:t>in de WijzigBijlage dat de ExtIoRef (de identificatie van het daadwerkelijke informatieobject) bevat</w:t>
      </w:r>
      <w:r>
        <w:br/>
        <w:t xml:space="preserve">Voor </w:t>
      </w:r>
      <w:r w:rsidRPr="00307AF9">
        <w:t xml:space="preserve">informatieobjecten behorend bij de RegelingVrijetekst </w:t>
      </w:r>
      <w:r>
        <w:t xml:space="preserve">moet worden verwezen naar </w:t>
      </w:r>
      <w:r w:rsidRPr="00307AF9">
        <w:t xml:space="preserve">de informatieobjecten-bijlage in de WijzigBijlage </w:t>
      </w:r>
      <w:r>
        <w:t xml:space="preserve">die de RegelingVrijetekst bevat. Voor </w:t>
      </w:r>
      <w:r w:rsidRPr="00307AF9">
        <w:t>informatieobjecten behorend bij de tijdelijk regelingdelen</w:t>
      </w:r>
      <w:r>
        <w:t xml:space="preserve"> </w:t>
      </w:r>
      <w:r w:rsidRPr="00973081">
        <w:t xml:space="preserve">moet worden verwezen naar de informatieobjecten-bijlage in de WijzigBijlage die </w:t>
      </w:r>
      <w:r>
        <w:t xml:space="preserve">het betreffende RegelingTijdelijkdeel </w:t>
      </w:r>
      <w:r w:rsidRPr="00973081">
        <w:t>bevat.</w:t>
      </w:r>
    </w:p>
    <w:p w14:paraId="4002A93C" w14:textId="77777777" w:rsidR="00261373" w:rsidRDefault="00624D76" w:rsidP="00196DAC">
      <w:pPr>
        <w:pStyle w:val="Opsommingtekens1"/>
      </w:pPr>
      <w:r w:rsidRPr="00EA48BC">
        <w:t xml:space="preserve">(een container) </w:t>
      </w:r>
      <w:r>
        <w:t xml:space="preserve">Tijdstempels </w:t>
      </w:r>
      <w:r w:rsidRPr="00EA48BC">
        <w:t>met daarin:</w:t>
      </w:r>
    </w:p>
    <w:p w14:paraId="412331D9" w14:textId="00574317" w:rsidR="00261373" w:rsidRDefault="00624D76" w:rsidP="00196DAC">
      <w:pPr>
        <w:pStyle w:val="Opsommingtekens2"/>
      </w:pPr>
      <w:r>
        <w:t>Tijdstempel</w:t>
      </w:r>
      <w:r w:rsidRPr="00E0465F">
        <w:t>, met daarbinnen:</w:t>
      </w:r>
    </w:p>
    <w:p w14:paraId="6CD47C1A" w14:textId="01425DF0" w:rsidR="00261373" w:rsidRDefault="00624D76" w:rsidP="009A5835">
      <w:pPr>
        <w:pStyle w:val="Opsommingtekens3"/>
      </w:pPr>
      <w:r w:rsidRPr="009A5835">
        <w:t>Doel: vul hier het Doel in van het vaststellings- of wijzigingsbesluit</w:t>
      </w:r>
    </w:p>
    <w:p w14:paraId="089F711B" w14:textId="793E79D3" w:rsidR="00261373" w:rsidRDefault="00624D76" w:rsidP="00641A9F">
      <w:pPr>
        <w:pStyle w:val="Opsommingtekens3"/>
      </w:pPr>
      <w:r>
        <w:t>soortTijdstempel: juridischWerkendVanaf</w:t>
      </w:r>
    </w:p>
    <w:p w14:paraId="4A05A851" w14:textId="05EEE64D" w:rsidR="00261373" w:rsidRDefault="00624D76" w:rsidP="00641A9F">
      <w:pPr>
        <w:pStyle w:val="Opsommingtekens3"/>
      </w:pPr>
      <w:r>
        <w:t>datum: de datum waarop het besluit juridisch geldend wordt</w:t>
      </w:r>
      <w:r>
        <w:br/>
        <w:t>Vul hier de inwerkingtredingsdatum van het project</w:t>
      </w:r>
      <w:r w:rsidRPr="00E35323">
        <w:t xml:space="preserve">besluit </w:t>
      </w:r>
      <w:r>
        <w:t xml:space="preserve">in. </w:t>
      </w:r>
      <w:r w:rsidRPr="00FF4064">
        <w:t>De</w:t>
      </w:r>
      <w:r>
        <w:t>ze</w:t>
      </w:r>
      <w:r w:rsidRPr="00FF4064">
        <w:t xml:space="preserve"> datum mag niet voor de datum van bekendmaking liggen. </w:t>
      </w:r>
      <w:r w:rsidRPr="00D534C1">
        <w:t>Wanneer geen datum wordt ingevuld, kunnen de voorzieningen de regeling(en) niet tonen.</w:t>
      </w:r>
      <w:r>
        <w:t xml:space="preserve"> De datum wordt als volgt ingevuld:</w:t>
      </w:r>
    </w:p>
    <w:p w14:paraId="17958678" w14:textId="3A1E6D6D" w:rsidR="00261373" w:rsidRDefault="00624D76" w:rsidP="00641A9F">
      <w:pPr>
        <w:pStyle w:val="Opsommingtekens4"/>
      </w:pPr>
      <w:r w:rsidRPr="00054E25">
        <w:t>projectbesluit van Rijk en provincie</w:t>
      </w:r>
      <w:r>
        <w:t>:</w:t>
      </w:r>
      <w:r w:rsidRPr="00054E25">
        <w:t xml:space="preserve"> </w:t>
      </w:r>
      <w:r>
        <w:t xml:space="preserve">kies de datum vier weken na de datum van bekendmaking van het besluit (tenzij in het besluit </w:t>
      </w:r>
      <w:r w:rsidRPr="0004648E">
        <w:t xml:space="preserve">vanwege spoedeisende omstandigheden </w:t>
      </w:r>
      <w:r>
        <w:t>een eerdere datum van inwerkingtreden is vastgesteld, dan wordt die eerdere datum ingevuld);</w:t>
      </w:r>
    </w:p>
    <w:p w14:paraId="5F1302D3" w14:textId="30C81095" w:rsidR="00261373" w:rsidRDefault="00624D76" w:rsidP="00641A9F">
      <w:pPr>
        <w:pStyle w:val="Opsommingtekens4"/>
      </w:pPr>
      <w:r w:rsidRPr="00B85784">
        <w:t xml:space="preserve">projectbesluit van </w:t>
      </w:r>
      <w:r>
        <w:t xml:space="preserve">een waterschap: kies </w:t>
      </w:r>
      <w:r w:rsidRPr="00B85784">
        <w:t xml:space="preserve">de datum vier weken na de datum </w:t>
      </w:r>
      <w:r w:rsidRPr="005C42D6">
        <w:t>waarop het besluit over goedkeuring is bekendgemaakt</w:t>
      </w:r>
      <w:r>
        <w:t>.</w:t>
      </w:r>
    </w:p>
    <w:p w14:paraId="37CA96B1" w14:textId="7760375C" w:rsidR="00261373" w:rsidRDefault="00624D76" w:rsidP="00D9441C">
      <w:pPr>
        <w:pStyle w:val="Opsommingtekens3"/>
      </w:pPr>
      <w:r>
        <w:t xml:space="preserve">eId: </w:t>
      </w:r>
      <w:r w:rsidRPr="00FD22E7">
        <w:t xml:space="preserve">vul hier de identificatie in </w:t>
      </w:r>
      <w:r w:rsidRPr="00C8213B">
        <w:t xml:space="preserve">van </w:t>
      </w:r>
      <w:r w:rsidRPr="0099132F">
        <w:t xml:space="preserve">het artikel in het </w:t>
      </w:r>
      <w:r w:rsidRPr="00D41C21">
        <w:t>Besluit-deel waarin is bepaald wanneer het besluit in werking treedt</w:t>
      </w:r>
      <w:r w:rsidRPr="00187E25">
        <w:t>.</w:t>
      </w:r>
    </w:p>
    <w:p w14:paraId="7203D4D9" w14:textId="77777777" w:rsidR="00261373" w:rsidRDefault="00624D76" w:rsidP="00EC1A29">
      <w:pPr>
        <w:pStyle w:val="Kop6"/>
      </w:pPr>
      <w:r>
        <w:t>Datum bekendmaking definitief besluit</w:t>
      </w:r>
    </w:p>
    <w:p w14:paraId="18096CCA" w14:textId="579D9A89" w:rsidR="00261373" w:rsidRDefault="00624D76" w:rsidP="00EC1A29">
      <w:r>
        <w:t>W</w:t>
      </w:r>
      <w:r w:rsidRPr="009F5D67">
        <w:t xml:space="preserve">aterschap, provincie of minister </w:t>
      </w:r>
      <w:r>
        <w:t>moet d</w:t>
      </w:r>
      <w:r w:rsidRPr="003B1301">
        <w:t xml:space="preserve">e datum waarop </w:t>
      </w:r>
      <w:r>
        <w:t xml:space="preserve">hij/zij </w:t>
      </w:r>
      <w:r w:rsidRPr="003B1301">
        <w:t xml:space="preserve">wil dat het besluit in </w:t>
      </w:r>
      <w:r w:rsidRPr="00892566">
        <w:t>waterschapsblad</w:t>
      </w:r>
      <w:r>
        <w:t>,</w:t>
      </w:r>
      <w:r w:rsidRPr="00892566">
        <w:t xml:space="preserve"> </w:t>
      </w:r>
      <w:r w:rsidRPr="002F3155">
        <w:t xml:space="preserve">provinciaal blad of Staatscourant </w:t>
      </w:r>
      <w:r w:rsidRPr="003B1301">
        <w:t xml:space="preserve">wordt </w:t>
      </w:r>
      <w:r>
        <w:t>bekendgemaakt</w:t>
      </w:r>
      <w:r w:rsidRPr="003B1301">
        <w:t xml:space="preserve">, </w:t>
      </w:r>
      <w:r w:rsidRPr="00503EC9">
        <w:t xml:space="preserve">doorgeven </w:t>
      </w:r>
      <w:r w:rsidRPr="003B1301">
        <w:t>in de publicatieopdracht aan de LVBB</w:t>
      </w:r>
      <w:r>
        <w:t xml:space="preserve">, </w:t>
      </w:r>
      <w:r w:rsidRPr="003B1301">
        <w:t xml:space="preserve">met het gegeven </w:t>
      </w:r>
      <w:r w:rsidRPr="00503EC9">
        <w:rPr>
          <w:i/>
          <w:iCs/>
        </w:rPr>
        <w:t>datumBekendmaking</w:t>
      </w:r>
      <w:r w:rsidRPr="003B1301">
        <w:t>. Deze datum moet altijd in de toekomst liggen.</w:t>
      </w:r>
    </w:p>
    <w:p w14:paraId="555DFDE6" w14:textId="698E7CD8" w:rsidR="00261373" w:rsidRDefault="00624D76" w:rsidP="008D790E">
      <w:pPr>
        <w:pStyle w:val="Kop6"/>
      </w:pPr>
      <w:r>
        <w:t>Vervallen voorbeschermingsregels door inwerkingtreden projectbesluit</w:t>
      </w:r>
    </w:p>
    <w:p w14:paraId="11E244E3" w14:textId="128BF788" w:rsidR="00261373" w:rsidRPr="006718E9" w:rsidRDefault="00624D76" w:rsidP="008D790E">
      <w:r>
        <w:t xml:space="preserve">Wanneer het projectbesluit het besluit is </w:t>
      </w:r>
      <w:r w:rsidRPr="002215A3">
        <w:t xml:space="preserve">waarop </w:t>
      </w:r>
      <w:r>
        <w:t xml:space="preserve">een </w:t>
      </w:r>
      <w:r w:rsidRPr="002215A3">
        <w:t xml:space="preserve">voorbereidingsbesluit </w:t>
      </w:r>
      <w:r>
        <w:t xml:space="preserve">op grond van artikel 4.16 Ow </w:t>
      </w:r>
      <w:r w:rsidRPr="002215A3">
        <w:t>de voorbereiding was</w:t>
      </w:r>
      <w:r>
        <w:t xml:space="preserve">, vervallen door het inwerkingtreden van het </w:t>
      </w:r>
      <w:r w:rsidRPr="00DF1945">
        <w:t xml:space="preserve">projectbesluit </w:t>
      </w:r>
      <w:r>
        <w:t xml:space="preserve">de voorbeschermingsregels. Provincie of Rijk moet er voor zorgen dat het tijdelijk regelingdeel met voorbeschermingsregels geen </w:t>
      </w:r>
      <w:r w:rsidRPr="00D56504">
        <w:t xml:space="preserve">onderdeel meer uitmaakt van de geconsolideerde regeling van het omgevingsplan. </w:t>
      </w:r>
      <w:r w:rsidRPr="000B3BBE">
        <w:t xml:space="preserve">Provincie of Rijk </w:t>
      </w:r>
      <w:r w:rsidRPr="00D56504">
        <w:t>doet dat door het tijdelijk regelingdeel in te trekken en alle bij het tijdelijk regelingdeel behorende OW-objecten te beëindigen.</w:t>
      </w:r>
      <w:r>
        <w:t xml:space="preserve"> In het Toepassingsprofiel </w:t>
      </w:r>
      <w:r w:rsidR="00A4265F">
        <w:t>v</w:t>
      </w:r>
      <w:r>
        <w:t>oorbereidingsbesluit is beschreven welke gegevens p</w:t>
      </w:r>
      <w:r w:rsidRPr="000B3BBE">
        <w:t xml:space="preserve">rovincie of Rijk </w:t>
      </w:r>
      <w:r>
        <w:t>dan moet aanleveren.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11" Type="http://schemas.openxmlformats.org/officeDocument/2006/relationships/image" Target="media/image_923b44d8c72f04efb9f1f5ee4930e4bf.png"/><Relationship Id="rId111" Type="http://schemas.openxmlformats.org/officeDocument/2006/relationships/image" Target="media/image_923b44d8c72f04efb9f1f5ee4930e4bf.png"/><Relationship Id="rId113" Type="http://schemas.openxmlformats.org/officeDocument/2006/relationships/image" Target="media/image_7e87f66f342de2787a4e3251c8a74d77.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