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4060" w14:textId="4999CEFF" w:rsidR="00976374" w:rsidRDefault="00976374" w:rsidP="00976374">
      <w:pPr>
        <w:pStyle w:val="Kop2bijlage"/>
      </w:pPr>
      <w:r>
        <w:lastRenderedPageBreak/>
        <w:t>Versiehistorie eerdere versies</w:t>
      </w:r>
    </w:p>
    <w:p w14:paraId="4E0959AF" w14:textId="2559CF75" w:rsidR="00976374" w:rsidRDefault="00976374" w:rsidP="00976374">
      <w:r>
        <w:t>In deze bijlage staat de versiehistorie van eerdere versies van dit toepassingsprofiel</w:t>
      </w:r>
    </w:p>
    <w:p w14:paraId="6233BA4F" w14:textId="58EA4657" w:rsidR="0048707F" w:rsidRPr="00A80EBC" w:rsidRDefault="0048707F" w:rsidP="0048707F">
      <w:r w:rsidRPr="00A80EBC">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16" w:history="1">
        <w:r w:rsidRPr="009F3006">
          <w:rPr>
            <w:rStyle w:val="Hyperlink"/>
          </w:rPr>
          <w:t>https://www.geonovum.nl/geo-standaarden/omgevingswet/meldingen</w:t>
        </w:r>
      </w:hyperlink>
      <w:r w:rsidRPr="00A80EBC">
        <w:t>.</w:t>
      </w:r>
    </w:p>
    <w:p w14:paraId="757F4156" w14:textId="4E8DC947" w:rsidR="0048707F" w:rsidRDefault="0048707F" w:rsidP="0048707F">
      <w:r w:rsidRPr="00A80EBC">
        <w:t xml:space="preserve">Voor de STOP-standaard bestaat een vergelijkbaar meldingssysteem, waarnaar wordt verwezen met STOP#xx. De STOP-issuetracker is te vinden via </w:t>
      </w:r>
      <w:hyperlink r:id="rId117" w:history="1">
        <w:r w:rsidRPr="008C1549">
          <w:rPr>
            <w:rStyle w:val="Hyperlink"/>
          </w:rPr>
          <w:t>https://gitlab.com/koop/STOP/standaard/-/issues</w:t>
        </w:r>
      </w:hyperlink>
      <w:r w:rsidRPr="00A80EBC">
        <w:t>.</w:t>
      </w:r>
    </w:p>
    <w:p w14:paraId="624E7729" w14:textId="77777777" w:rsidR="00976374" w:rsidRDefault="00976374" w:rsidP="00976374"/>
    <w:p w14:paraId="773E3BFA" w14:textId="77777777" w:rsidR="00976374" w:rsidRDefault="00976374" w:rsidP="00976374">
      <w:pPr>
        <w:sectPr w:rsidR="00976374" w:rsidSect="00976374">
          <w:headerReference w:type="default" r:id="rId118"/>
          <w:footerReference w:type="default" r:id="rId119"/>
          <w:endnotePr>
            <w:numFmt w:val="decimal"/>
          </w:endnotePr>
          <w:type w:val="continuous"/>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976374" w:rsidRPr="00B26823" w14:paraId="7FB55240" w14:textId="77777777" w:rsidTr="002F1698">
        <w:trPr>
          <w:cnfStyle w:val="100000000000" w:firstRow="1" w:lastRow="0" w:firstColumn="0" w:lastColumn="0" w:oddVBand="0" w:evenVBand="0" w:oddHBand="0" w:evenHBand="0" w:firstRowFirstColumn="0" w:firstRowLastColumn="0" w:lastRowFirstColumn="0" w:lastRowLastColumn="0"/>
          <w:tblHeader/>
        </w:trPr>
        <w:tc>
          <w:tcPr>
            <w:tcW w:w="566" w:type="pct"/>
          </w:tcPr>
          <w:p w14:paraId="298FEF17" w14:textId="77777777" w:rsidR="00976374" w:rsidRPr="00B26823" w:rsidRDefault="00976374" w:rsidP="002F1698">
            <w:r w:rsidRPr="00B26823">
              <w:t>Versie</w:t>
            </w:r>
          </w:p>
        </w:tc>
        <w:tc>
          <w:tcPr>
            <w:tcW w:w="766" w:type="pct"/>
          </w:tcPr>
          <w:p w14:paraId="11D41635" w14:textId="77777777" w:rsidR="00976374" w:rsidRPr="00B26823" w:rsidRDefault="00976374" w:rsidP="002F1698">
            <w:r w:rsidRPr="00B26823">
              <w:t>Datum</w:t>
            </w:r>
          </w:p>
        </w:tc>
        <w:tc>
          <w:tcPr>
            <w:tcW w:w="3668" w:type="pct"/>
          </w:tcPr>
          <w:p w14:paraId="1064A25C" w14:textId="77777777" w:rsidR="00976374" w:rsidRPr="00B26823" w:rsidRDefault="00976374" w:rsidP="002F1698">
            <w:r w:rsidRPr="00B26823">
              <w:t>Wijziging</w:t>
            </w:r>
          </w:p>
        </w:tc>
      </w:tr>
      <w:tr w:rsidR="00E1601C" w14:paraId="3AF32FC8" w14:textId="77777777" w:rsidTr="002F1698">
        <w:tc>
          <w:tcPr>
            <w:tcW w:w="566" w:type="pct"/>
          </w:tcPr>
          <w:p w14:paraId="6A43B2AF" w14:textId="4A81C975" w:rsidR="00E1601C" w:rsidDel="00F23B6B" w:rsidRDefault="00E1601C" w:rsidP="00E1601C">
            <w:r>
              <w:t>3.0.1</w:t>
            </w:r>
          </w:p>
        </w:tc>
        <w:tc>
          <w:tcPr>
            <w:tcW w:w="766" w:type="pct"/>
          </w:tcPr>
          <w:p w14:paraId="422ACC06" w14:textId="701A58F4" w:rsidR="00E1601C" w:rsidDel="00F23B6B" w:rsidRDefault="00E1601C" w:rsidP="00E1601C">
            <w:r w:rsidRPr="00FC7413">
              <w:t>2023-04-07</w:t>
            </w:r>
          </w:p>
        </w:tc>
        <w:tc>
          <w:tcPr>
            <w:tcW w:w="3668" w:type="pct"/>
          </w:tcPr>
          <w:p w14:paraId="74529D0D" w14:textId="725C6D76" w:rsidR="00D9441C" w:rsidRDefault="00E1601C" w:rsidP="00E1601C">
            <w:r>
              <w:t>Hele document:</w:t>
            </w:r>
          </w:p>
          <w:p w14:paraId="0F953C62" w14:textId="205FEA3F" w:rsidR="00E1601C" w:rsidRDefault="00E1601C" w:rsidP="00E1601C">
            <w:pPr>
              <w:pStyle w:val="Opsommingtekens1"/>
            </w:pPr>
            <w:r>
              <w:t>Tekst is gecorrigeerd en verbeterd</w:t>
            </w:r>
          </w:p>
          <w:p w14:paraId="7EE1E3F5" w14:textId="09154218" w:rsidR="00E1601C" w:rsidDel="00F23B6B" w:rsidRDefault="00E1601C" w:rsidP="00D9441C">
            <w:pPr>
              <w:pStyle w:val="Opsommingtekens1"/>
            </w:pPr>
            <w:r>
              <w:t>Tekst is geactualiseerd n.a.v. wijzigingen in wet- en regelgeving</w:t>
            </w:r>
          </w:p>
        </w:tc>
      </w:tr>
      <w:tr w:rsidR="00E1601C" w14:paraId="5843C01A" w14:textId="77777777" w:rsidTr="002F1698">
        <w:tc>
          <w:tcPr>
            <w:tcW w:w="566" w:type="pct"/>
          </w:tcPr>
          <w:p w14:paraId="1202566D" w14:textId="006262A1" w:rsidR="00E1601C" w:rsidDel="00F23B6B" w:rsidRDefault="00E1601C" w:rsidP="00E1601C">
            <w:r w:rsidRPr="000D10F5">
              <w:t>3.0.1</w:t>
            </w:r>
          </w:p>
        </w:tc>
        <w:tc>
          <w:tcPr>
            <w:tcW w:w="766" w:type="pct"/>
          </w:tcPr>
          <w:p w14:paraId="7EBA4C64" w14:textId="596E73A8" w:rsidR="00E1601C" w:rsidDel="00F23B6B" w:rsidRDefault="00E1601C" w:rsidP="00E1601C">
            <w:r w:rsidRPr="000D10F5">
              <w:t>2023-04-07</w:t>
            </w:r>
          </w:p>
        </w:tc>
        <w:tc>
          <w:tcPr>
            <w:tcW w:w="3668" w:type="pct"/>
          </w:tcPr>
          <w:p w14:paraId="7D57E492" w14:textId="71AD6A3A" w:rsidR="00E1601C" w:rsidRDefault="00E1601C" w:rsidP="00E1601C">
            <w:r>
              <w:t xml:space="preserve">Paragraaf </w:t>
            </w:r>
            <w:r w:rsidR="00E064EF">
              <w:t>3.4</w:t>
            </w:r>
            <w:r>
              <w:t xml:space="preserve"> Annoteren</w:t>
            </w:r>
          </w:p>
          <w:p w14:paraId="4C118C64" w14:textId="2FE8BCE3" w:rsidR="00E1601C" w:rsidDel="00F23B6B" w:rsidRDefault="00E1601C" w:rsidP="00D9441C">
            <w:pPr>
              <w:pStyle w:val="Opsommingtekens1"/>
            </w:pPr>
            <w:r>
              <w:t>Betekenis en werking van annoteren is anders beschreven om duidelijker te maken wat het doet</w:t>
            </w:r>
          </w:p>
        </w:tc>
      </w:tr>
      <w:tr w:rsidR="00E1601C" w14:paraId="4DF585CD" w14:textId="77777777" w:rsidTr="002F1698">
        <w:tc>
          <w:tcPr>
            <w:tcW w:w="566" w:type="pct"/>
          </w:tcPr>
          <w:p w14:paraId="63CFFFC1" w14:textId="0EA31015" w:rsidR="00E1601C" w:rsidDel="00F23B6B" w:rsidRDefault="00E1601C" w:rsidP="00E1601C">
            <w:r w:rsidRPr="000D10F5">
              <w:t>3.0.1</w:t>
            </w:r>
          </w:p>
        </w:tc>
        <w:tc>
          <w:tcPr>
            <w:tcW w:w="766" w:type="pct"/>
          </w:tcPr>
          <w:p w14:paraId="3D9372FE" w14:textId="20ACB146" w:rsidR="00E1601C" w:rsidDel="00F23B6B" w:rsidRDefault="00E1601C" w:rsidP="00E1601C">
            <w:r w:rsidRPr="000D10F5">
              <w:t>2023-04-07</w:t>
            </w:r>
          </w:p>
        </w:tc>
        <w:tc>
          <w:tcPr>
            <w:tcW w:w="3668" w:type="pct"/>
          </w:tcPr>
          <w:p w14:paraId="1C199463" w14:textId="3EAE0208" w:rsidR="00E1601C" w:rsidRDefault="00E1601C" w:rsidP="00E1601C">
            <w:r>
              <w:t xml:space="preserve">Paragraaf </w:t>
            </w:r>
            <w:r w:rsidR="00E064EF">
              <w:t>3.6</w:t>
            </w:r>
            <w:r>
              <w:t xml:space="preserve"> Presentatiemodel</w:t>
            </w:r>
          </w:p>
          <w:p w14:paraId="1C5E5828" w14:textId="77777777" w:rsidR="00E1601C" w:rsidRDefault="00E1601C" w:rsidP="00E1601C">
            <w:pPr>
              <w:pStyle w:val="Opsommingtekens1"/>
            </w:pPr>
            <w:r>
              <w:t>Beschrijving symbolisatiestijl per objecttype is toegevoegd en met voorbeelden toegelicht</w:t>
            </w:r>
          </w:p>
          <w:p w14:paraId="4109F4C1" w14:textId="77777777" w:rsidR="00E1601C" w:rsidRDefault="00E1601C" w:rsidP="00E1601C">
            <w:pPr>
              <w:pStyle w:val="Opsommingtekens1"/>
            </w:pPr>
            <w:r>
              <w:t>Er is toegevoegd dat er nu ook symbolisatiestijlen voor lijnen en punten zijn en kleurenranges voor Normwaarden</w:t>
            </w:r>
          </w:p>
          <w:p w14:paraId="5CAF58FB" w14:textId="1C3F3CBE" w:rsidR="00E1601C" w:rsidDel="00F23B6B" w:rsidRDefault="00E1601C" w:rsidP="00D9441C">
            <w:pPr>
              <w:pStyle w:val="Opsommingtekens1"/>
            </w:pPr>
            <w:r>
              <w:t>Afbeeldingen zijn aangepast aan nieuwe symbolisatiestijlen</w:t>
            </w:r>
          </w:p>
        </w:tc>
      </w:tr>
      <w:tr w:rsidR="00E1601C" w14:paraId="698C19A6" w14:textId="77777777" w:rsidTr="002F1698">
        <w:tc>
          <w:tcPr>
            <w:tcW w:w="566" w:type="pct"/>
          </w:tcPr>
          <w:p w14:paraId="5672B0E1" w14:textId="0848D3CE" w:rsidR="00E1601C" w:rsidDel="00F23B6B" w:rsidRDefault="00E1601C" w:rsidP="00E1601C">
            <w:r w:rsidRPr="000D10F5">
              <w:t>3.0.1</w:t>
            </w:r>
          </w:p>
        </w:tc>
        <w:tc>
          <w:tcPr>
            <w:tcW w:w="766" w:type="pct"/>
          </w:tcPr>
          <w:p w14:paraId="08F89510" w14:textId="6CF24CB7" w:rsidR="00E1601C" w:rsidDel="00F23B6B" w:rsidRDefault="00E1601C" w:rsidP="00E1601C">
            <w:r w:rsidRPr="000D10F5">
              <w:t>2023-04-07</w:t>
            </w:r>
          </w:p>
        </w:tc>
        <w:tc>
          <w:tcPr>
            <w:tcW w:w="3668" w:type="pct"/>
          </w:tcPr>
          <w:p w14:paraId="2676023E" w14:textId="7F9404D0" w:rsidR="00E1601C" w:rsidRDefault="00E1601C" w:rsidP="00E1601C">
            <w:r>
              <w:t xml:space="preserve">Hoofdstuk </w:t>
            </w:r>
            <w:r w:rsidR="00E064EF">
              <w:t>4</w:t>
            </w:r>
            <w:r>
              <w:t xml:space="preserve"> De </w:t>
            </w:r>
            <w:r w:rsidRPr="004F4F4F">
              <w:t xml:space="preserve">vormgeving </w:t>
            </w:r>
            <w:r>
              <w:t xml:space="preserve">van Besluit en Regeling bij </w:t>
            </w:r>
            <w:fldSimple w:instr=" DOCVARIABLE ID01+ ">
              <w:r w:rsidR="00890AE1">
                <w:t>het projectbesluit</w:t>
              </w:r>
            </w:fldSimple>
          </w:p>
          <w:p w14:paraId="437B3AD0" w14:textId="73871931" w:rsidR="00E1601C" w:rsidDel="00F23B6B" w:rsidRDefault="00E1601C" w:rsidP="00D9441C">
            <w:pPr>
              <w:pStyle w:val="Opsommingtekens1"/>
            </w:pPr>
            <w:r w:rsidRPr="00716DE6">
              <w:t xml:space="preserve">Paragraaf </w:t>
            </w:r>
            <w:r w:rsidRPr="00716DE6">
              <w:fldChar w:fldCharType="begin"/>
            </w:r>
            <w:r w:rsidRPr="00716DE6">
              <w:instrText xml:space="preserve"> REF _Ref_2f3d0ec57417521a524e74bab778481f_1 \n \h </w:instrText>
            </w:r>
            <w:r>
              <w:instrText xml:space="preserve"> \* MERGEFORMAT </w:instrText>
            </w:r>
            <w:r w:rsidRPr="00716DE6">
              <w:fldChar w:fldCharType="separate"/>
            </w:r>
            <w:r w:rsidR="00890AE1">
              <w:t>4.2</w:t>
            </w:r>
            <w:r w:rsidRPr="00716DE6">
              <w:fldChar w:fldCharType="end"/>
            </w:r>
            <w:r w:rsidRPr="00716DE6">
              <w:t xml:space="preserve"> is tussengevoegd, verplaatst vanuit hoofdstuk 5. </w:t>
            </w:r>
            <w:r>
              <w:t xml:space="preserve">De beschrijving in </w:t>
            </w:r>
            <w:r w:rsidRPr="00716DE6">
              <w:t xml:space="preserve">subparagraaf </w:t>
            </w:r>
            <w:r w:rsidR="00E064EF">
              <w:t>4.2.3</w:t>
            </w:r>
            <w:r w:rsidRPr="00716DE6">
              <w:t xml:space="preserve"> </w:t>
            </w:r>
            <w:r>
              <w:t xml:space="preserve">van de methode voor het </w:t>
            </w:r>
            <w:r w:rsidRPr="00716DE6">
              <w:t xml:space="preserve">elektronisch ter inzage </w:t>
            </w:r>
            <w:r>
              <w:t>leggen van op het besluit betrekking hebbende stukken is gewijzigd;</w:t>
            </w:r>
            <w:r w:rsidRPr="00716DE6">
              <w:t xml:space="preserve"> </w:t>
            </w:r>
            <w:r>
              <w:t xml:space="preserve">dat geldt zowel voor de </w:t>
            </w:r>
            <w:r w:rsidRPr="00716DE6">
              <w:t xml:space="preserve">toekomstige functionaliteit </w:t>
            </w:r>
            <w:r>
              <w:t xml:space="preserve">als voor de </w:t>
            </w:r>
            <w:r w:rsidRPr="00716DE6">
              <w:t>workaround</w:t>
            </w:r>
          </w:p>
        </w:tc>
      </w:tr>
      <w:tr w:rsidR="00E1601C" w14:paraId="4CF7F902" w14:textId="77777777" w:rsidTr="002F1698">
        <w:tc>
          <w:tcPr>
            <w:tcW w:w="566" w:type="pct"/>
          </w:tcPr>
          <w:p w14:paraId="0C913192" w14:textId="06D6DE8E" w:rsidR="00E1601C" w:rsidDel="00F23B6B" w:rsidRDefault="00E1601C" w:rsidP="00E1601C">
            <w:r w:rsidRPr="000D10F5">
              <w:t>3.0.1</w:t>
            </w:r>
          </w:p>
        </w:tc>
        <w:tc>
          <w:tcPr>
            <w:tcW w:w="766" w:type="pct"/>
          </w:tcPr>
          <w:p w14:paraId="3927766C" w14:textId="7C249778" w:rsidR="00E1601C" w:rsidDel="00F23B6B" w:rsidRDefault="00E1601C" w:rsidP="00E1601C">
            <w:r w:rsidRPr="000D10F5">
              <w:t>2023-04-07</w:t>
            </w:r>
          </w:p>
        </w:tc>
        <w:tc>
          <w:tcPr>
            <w:tcW w:w="3668" w:type="pct"/>
          </w:tcPr>
          <w:p w14:paraId="40331B4E" w14:textId="5EE0455F" w:rsidR="00D9441C" w:rsidRDefault="00E1601C" w:rsidP="00E1601C">
            <w:r>
              <w:t xml:space="preserve">Paragrafen </w:t>
            </w:r>
            <w:r w:rsidR="00E064EF">
              <w:t>4.4.2.1</w:t>
            </w:r>
            <w:r>
              <w:t xml:space="preserve"> en </w:t>
            </w:r>
            <w:r w:rsidR="00E064EF">
              <w:t>4.2.2.2</w:t>
            </w:r>
            <w:r>
              <w:t>:</w:t>
            </w:r>
          </w:p>
          <w:p w14:paraId="39F6D28B" w14:textId="03AB64DE" w:rsidR="00E1601C" w:rsidDel="00F23B6B" w:rsidRDefault="00E1601C" w:rsidP="00D9441C">
            <w:pPr>
              <w:pStyle w:val="Opsommingtekens1"/>
            </w:pPr>
            <w:r>
              <w:t>Bij de (hoofd)elementen ArtikelgewijzeToelichting en Inhoudsopgave (van het Besluit) is aangegeven dat ze in een toekomstige versie van de standaard gaan vervallen en dat gebruik afgeraden wordt</w:t>
            </w:r>
          </w:p>
        </w:tc>
      </w:tr>
      <w:tr w:rsidR="00E1601C" w14:paraId="1F728063" w14:textId="77777777" w:rsidTr="002F1698">
        <w:tc>
          <w:tcPr>
            <w:tcW w:w="566" w:type="pct"/>
          </w:tcPr>
          <w:p w14:paraId="04D12369" w14:textId="3AC686B3" w:rsidR="00E1601C" w:rsidDel="00F23B6B" w:rsidRDefault="00E1601C" w:rsidP="00E1601C">
            <w:r w:rsidRPr="000D10F5">
              <w:t>3.0.1</w:t>
            </w:r>
          </w:p>
        </w:tc>
        <w:tc>
          <w:tcPr>
            <w:tcW w:w="766" w:type="pct"/>
          </w:tcPr>
          <w:p w14:paraId="664826D8" w14:textId="6D2A614F" w:rsidR="00E1601C" w:rsidDel="00F23B6B" w:rsidRDefault="00E1601C" w:rsidP="00E1601C">
            <w:r w:rsidRPr="000D10F5">
              <w:t>2023-04-07</w:t>
            </w:r>
          </w:p>
        </w:tc>
        <w:tc>
          <w:tcPr>
            <w:tcW w:w="3668" w:type="pct"/>
          </w:tcPr>
          <w:p w14:paraId="0E3C7501" w14:textId="5CD230F1" w:rsidR="00D9441C" w:rsidRDefault="00E1601C" w:rsidP="00E1601C">
            <w:r>
              <w:t xml:space="preserve">Paragrafen </w:t>
            </w:r>
            <w:r w:rsidR="00E064EF">
              <w:t>4.4.3.1</w:t>
            </w:r>
            <w:r>
              <w:t xml:space="preserve"> en </w:t>
            </w:r>
            <w:r w:rsidR="00E064EF">
              <w:t>4.4.4.1</w:t>
            </w:r>
            <w:r>
              <w:t>:</w:t>
            </w:r>
          </w:p>
          <w:p w14:paraId="7907130B" w14:textId="40615512" w:rsidR="00E1601C" w:rsidDel="00F23B6B" w:rsidRDefault="00E1601C" w:rsidP="00D9441C">
            <w:pPr>
              <w:pStyle w:val="Opsommingtekens1"/>
            </w:pPr>
            <w:r>
              <w:t>In het onderdeel WijzigBijlage, RegelingMutatie is de beschrijving van de wijzigacties verwijderd. Dat zijn toepassingen van de wijzigingsmethode renvooi die door software worden uitgevoerd, die horen niet thuis in de normbeschrijving</w:t>
            </w:r>
          </w:p>
        </w:tc>
      </w:tr>
      <w:tr w:rsidR="00E1601C" w14:paraId="1FC8E5D4" w14:textId="77777777" w:rsidTr="002F1698">
        <w:tc>
          <w:tcPr>
            <w:tcW w:w="566" w:type="pct"/>
          </w:tcPr>
          <w:p w14:paraId="16C97F73" w14:textId="779B635F" w:rsidR="00E1601C" w:rsidDel="00F23B6B" w:rsidRDefault="00E1601C" w:rsidP="00E1601C">
            <w:r w:rsidRPr="000D10F5">
              <w:lastRenderedPageBreak/>
              <w:t>3.0.1</w:t>
            </w:r>
          </w:p>
        </w:tc>
        <w:tc>
          <w:tcPr>
            <w:tcW w:w="766" w:type="pct"/>
          </w:tcPr>
          <w:p w14:paraId="4B2B262F" w14:textId="1F4029D3" w:rsidR="00E1601C" w:rsidDel="00F23B6B" w:rsidRDefault="00E1601C" w:rsidP="00E1601C">
            <w:r w:rsidRPr="000D10F5">
              <w:t>2023-04-07</w:t>
            </w:r>
          </w:p>
        </w:tc>
        <w:tc>
          <w:tcPr>
            <w:tcW w:w="3668" w:type="pct"/>
          </w:tcPr>
          <w:p w14:paraId="7B91564C" w14:textId="62EBFC17" w:rsidR="00E1601C" w:rsidRDefault="00E1601C" w:rsidP="00E1601C">
            <w:r>
              <w:t xml:space="preserve">Paragrafen </w:t>
            </w:r>
            <w:r w:rsidR="000853C9">
              <w:t>4.4.3.2</w:t>
            </w:r>
            <w:r>
              <w:t xml:space="preserve"> en </w:t>
            </w:r>
            <w:r w:rsidR="000853C9">
              <w:t>4.4.4.2</w:t>
            </w:r>
            <w:r>
              <w:t>:</w:t>
            </w:r>
          </w:p>
          <w:p w14:paraId="5164B6E2" w14:textId="10A989DF" w:rsidR="00E1601C" w:rsidDel="00F23B6B" w:rsidRDefault="00E1601C" w:rsidP="00D9441C">
            <w:pPr>
              <w:pStyle w:val="Opsommingtekens1"/>
            </w:pPr>
            <w:r>
              <w:t xml:space="preserve">Er zijn afbeeldingen toegevoegd met schematische overzichten van de onderdelen van </w:t>
            </w:r>
            <w:r w:rsidRPr="0057035C">
              <w:t xml:space="preserve">RegelingCompact </w:t>
            </w:r>
            <w:r>
              <w:t xml:space="preserve">respectievelijk RegelingTijdelijkdeel voor </w:t>
            </w:r>
            <w:fldSimple w:instr=" DOCVARIABLE ID01+ ">
              <w:r w:rsidR="00890AE1">
                <w:t>het projectbesluit</w:t>
              </w:r>
            </w:fldSimple>
          </w:p>
        </w:tc>
      </w:tr>
      <w:tr w:rsidR="00E1601C" w14:paraId="557DEFBA" w14:textId="77777777" w:rsidTr="002F1698">
        <w:tc>
          <w:tcPr>
            <w:tcW w:w="566" w:type="pct"/>
          </w:tcPr>
          <w:p w14:paraId="5F82238F" w14:textId="09974574" w:rsidR="00E1601C" w:rsidDel="00F23B6B" w:rsidRDefault="00E1601C" w:rsidP="00E1601C">
            <w:r w:rsidRPr="000D10F5">
              <w:t>3.0.1</w:t>
            </w:r>
          </w:p>
        </w:tc>
        <w:tc>
          <w:tcPr>
            <w:tcW w:w="766" w:type="pct"/>
          </w:tcPr>
          <w:p w14:paraId="1E9B20E2" w14:textId="0B502B57" w:rsidR="00E1601C" w:rsidDel="00F23B6B" w:rsidRDefault="00E1601C" w:rsidP="00E1601C">
            <w:r w:rsidRPr="000D10F5">
              <w:t>2023-04-07</w:t>
            </w:r>
          </w:p>
        </w:tc>
        <w:tc>
          <w:tcPr>
            <w:tcW w:w="3668" w:type="pct"/>
          </w:tcPr>
          <w:p w14:paraId="1D9B64ED" w14:textId="3BCC2250" w:rsidR="00E1601C" w:rsidRDefault="00E1601C" w:rsidP="00E1601C">
            <w:r>
              <w:t xml:space="preserve">Paragraaf </w:t>
            </w:r>
            <w:r w:rsidR="000853C9">
              <w:t>4.4.4.1</w:t>
            </w:r>
            <w:r>
              <w:t xml:space="preserve"> en </w:t>
            </w:r>
            <w:r w:rsidR="000853C9">
              <w:t>4.4.4.2</w:t>
            </w:r>
            <w:r>
              <w:t>:</w:t>
            </w:r>
          </w:p>
          <w:p w14:paraId="40494236" w14:textId="6D7B940A" w:rsidR="00E1601C" w:rsidDel="00F23B6B" w:rsidRDefault="00E1601C" w:rsidP="00D9441C">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w:t>
            </w:r>
            <w:r>
              <w:t>de Regeling</w:t>
            </w:r>
            <w:r w:rsidRPr="00D021AC">
              <w:t xml:space="preserve">) </w:t>
            </w:r>
            <w:r>
              <w:t xml:space="preserve">is </w:t>
            </w:r>
            <w:r w:rsidRPr="00D021AC">
              <w:t>aangegeven dat ze in een toekomstige versie van de standaard gaan vervallen</w:t>
            </w:r>
            <w:r>
              <w:t xml:space="preserve"> en dat gebruik afgeraden wordt. Daarbij is aangegeven </w:t>
            </w:r>
            <w:r w:rsidRPr="0093362B">
              <w:t>dat geadviseerd wordt om in plaats van dit 'hoofdelement’ gebruik te maken van het ‘hoofdelement’ Toelichting met daarbinnen de gestructureerde opzet met de elementen AlgemeneToelichting en/of ArtikelgewijzeToelichting (WELT-231)</w:t>
            </w:r>
          </w:p>
        </w:tc>
      </w:tr>
      <w:tr w:rsidR="00E1601C" w14:paraId="075B8229" w14:textId="77777777" w:rsidTr="002F1698">
        <w:tc>
          <w:tcPr>
            <w:tcW w:w="566" w:type="pct"/>
          </w:tcPr>
          <w:p w14:paraId="38899693" w14:textId="38EB2976" w:rsidR="00E1601C" w:rsidDel="00F23B6B" w:rsidRDefault="00E1601C" w:rsidP="00E1601C">
            <w:r w:rsidRPr="000D10F5">
              <w:t>3.0.1</w:t>
            </w:r>
          </w:p>
        </w:tc>
        <w:tc>
          <w:tcPr>
            <w:tcW w:w="766" w:type="pct"/>
          </w:tcPr>
          <w:p w14:paraId="1162532E" w14:textId="30A26803" w:rsidR="00E1601C" w:rsidDel="00F23B6B" w:rsidRDefault="00E1601C" w:rsidP="00E1601C">
            <w:r w:rsidRPr="000D10F5">
              <w:t>2023-04-07</w:t>
            </w:r>
          </w:p>
        </w:tc>
        <w:tc>
          <w:tcPr>
            <w:tcW w:w="3668" w:type="pct"/>
          </w:tcPr>
          <w:p w14:paraId="617D1441" w14:textId="27D5A7A9" w:rsidR="00E1601C" w:rsidRDefault="00E1601C" w:rsidP="00E1601C">
            <w:r>
              <w:t xml:space="preserve">Paragraaf </w:t>
            </w:r>
            <w:r w:rsidR="000853C9">
              <w:t>4.4.4.1</w:t>
            </w:r>
            <w:r>
              <w:t xml:space="preserve"> en </w:t>
            </w:r>
            <w:r w:rsidR="000853C9">
              <w:t>4.4.4.2</w:t>
            </w:r>
            <w:r>
              <w:t>:</w:t>
            </w:r>
          </w:p>
          <w:p w14:paraId="041DD405" w14:textId="167EE14D" w:rsidR="00E1601C" w:rsidDel="00F23B6B" w:rsidRDefault="00E1601C" w:rsidP="00D9441C">
            <w:pPr>
              <w:pStyle w:val="Opsommingtekens1"/>
            </w:pPr>
            <w:r>
              <w:t>Bepaling opgenomen dat binnen de Conditie slechts 1 Artikel is toegestaan</w:t>
            </w:r>
          </w:p>
        </w:tc>
      </w:tr>
      <w:tr w:rsidR="00E1601C" w14:paraId="6DD30D19" w14:textId="77777777" w:rsidTr="002F1698">
        <w:tc>
          <w:tcPr>
            <w:tcW w:w="566" w:type="pct"/>
          </w:tcPr>
          <w:p w14:paraId="1CAB51F1" w14:textId="1C95F8BA" w:rsidR="00E1601C" w:rsidDel="00F23B6B" w:rsidRDefault="00E1601C" w:rsidP="00E1601C">
            <w:r w:rsidRPr="000D10F5">
              <w:t>3.0.1</w:t>
            </w:r>
          </w:p>
        </w:tc>
        <w:tc>
          <w:tcPr>
            <w:tcW w:w="766" w:type="pct"/>
          </w:tcPr>
          <w:p w14:paraId="737359AC" w14:textId="4073C26D" w:rsidR="00E1601C" w:rsidDel="00F23B6B" w:rsidRDefault="00E1601C" w:rsidP="00E1601C">
            <w:r w:rsidRPr="000D10F5">
              <w:t>2023-04-07</w:t>
            </w:r>
          </w:p>
        </w:tc>
        <w:tc>
          <w:tcPr>
            <w:tcW w:w="3668" w:type="pct"/>
          </w:tcPr>
          <w:p w14:paraId="33F694AF" w14:textId="580A9462" w:rsidR="00E1601C" w:rsidRDefault="00E1601C" w:rsidP="00E1601C">
            <w:r>
              <w:t xml:space="preserve">Paragraaf </w:t>
            </w:r>
            <w:r w:rsidR="000853C9">
              <w:t>5.2.1.1</w:t>
            </w:r>
            <w:r>
              <w:t>:</w:t>
            </w:r>
          </w:p>
          <w:p w14:paraId="2B44147F" w14:textId="15B2C32F" w:rsidR="00E1601C" w:rsidDel="00F23B6B" w:rsidRDefault="00E1601C" w:rsidP="00D9441C">
            <w:pPr>
              <w:pStyle w:val="Opsommingtekens1"/>
            </w:pPr>
            <w:r>
              <w:t>Toegevoegd is dat Artikel de kleinste mutatie-eenheid is</w:t>
            </w:r>
          </w:p>
        </w:tc>
      </w:tr>
      <w:tr w:rsidR="00E1601C" w14:paraId="614153CB" w14:textId="77777777" w:rsidTr="002F1698">
        <w:tc>
          <w:tcPr>
            <w:tcW w:w="566" w:type="pct"/>
          </w:tcPr>
          <w:p w14:paraId="7C9A0054" w14:textId="05F6B21A" w:rsidR="00E1601C" w:rsidDel="00F23B6B" w:rsidRDefault="00E1601C" w:rsidP="00E1601C">
            <w:r w:rsidRPr="000D10F5">
              <w:t>3.0.1</w:t>
            </w:r>
          </w:p>
        </w:tc>
        <w:tc>
          <w:tcPr>
            <w:tcW w:w="766" w:type="pct"/>
          </w:tcPr>
          <w:p w14:paraId="3B0B924C" w14:textId="641B429F" w:rsidR="00E1601C" w:rsidDel="00F23B6B" w:rsidRDefault="00E1601C" w:rsidP="00E1601C">
            <w:r w:rsidRPr="000D10F5">
              <w:t>2023-04-07</w:t>
            </w:r>
          </w:p>
        </w:tc>
        <w:tc>
          <w:tcPr>
            <w:tcW w:w="3668" w:type="pct"/>
          </w:tcPr>
          <w:p w14:paraId="04D7A9ED" w14:textId="057491E1" w:rsidR="00E1601C" w:rsidRDefault="00E1601C" w:rsidP="00E1601C">
            <w:r>
              <w:t xml:space="preserve">Paragraaf </w:t>
            </w:r>
            <w:r w:rsidR="000853C9">
              <w:t>5.2</w:t>
            </w:r>
            <w:r>
              <w:t xml:space="preserve"> Specificatie van de Artikelstructuur</w:t>
            </w:r>
          </w:p>
          <w:p w14:paraId="45F84A25" w14:textId="609EAC9B" w:rsidR="00E1601C" w:rsidDel="00F23B6B" w:rsidRDefault="00E1601C" w:rsidP="00D9441C">
            <w:pPr>
              <w:pStyle w:val="Opsommingtekens1"/>
            </w:pPr>
            <w:r w:rsidRPr="00487C62">
              <w:t xml:space="preserve">In de vorige versies van dit toepassingsprofiel werd </w:t>
            </w:r>
            <w:r>
              <w:t xml:space="preserve">voor de specificatie van de Artikelstructuur </w:t>
            </w:r>
            <w:r w:rsidRPr="00487C62">
              <w:t>verwezen naar het toepassingsprofiel voor het omgevingsplan</w:t>
            </w:r>
            <w:r>
              <w:t>; in deze versie is die tekst in dit toepassingsprofiel zelf opgenomen</w:t>
            </w:r>
            <w:r w:rsidRPr="00487C62">
              <w:t>.</w:t>
            </w:r>
          </w:p>
        </w:tc>
      </w:tr>
      <w:tr w:rsidR="00E1601C" w14:paraId="0E638535" w14:textId="77777777" w:rsidTr="002F1698">
        <w:tc>
          <w:tcPr>
            <w:tcW w:w="566" w:type="pct"/>
          </w:tcPr>
          <w:p w14:paraId="6BAF9A5A" w14:textId="4250A966" w:rsidR="00E1601C" w:rsidDel="00F23B6B" w:rsidRDefault="00E1601C" w:rsidP="00E1601C">
            <w:r w:rsidRPr="000D10F5">
              <w:t>3.0.1</w:t>
            </w:r>
          </w:p>
        </w:tc>
        <w:tc>
          <w:tcPr>
            <w:tcW w:w="766" w:type="pct"/>
          </w:tcPr>
          <w:p w14:paraId="4AC16981" w14:textId="2B7F87E5" w:rsidR="00E1601C" w:rsidDel="00F23B6B" w:rsidRDefault="00E1601C" w:rsidP="00E1601C">
            <w:r w:rsidRPr="000D10F5">
              <w:t>2023-04-07</w:t>
            </w:r>
          </w:p>
        </w:tc>
        <w:tc>
          <w:tcPr>
            <w:tcW w:w="3668" w:type="pct"/>
          </w:tcPr>
          <w:p w14:paraId="568D2DDD" w14:textId="5D2B32E7" w:rsidR="00E1601C" w:rsidRDefault="00E1601C" w:rsidP="00E1601C">
            <w:r>
              <w:t xml:space="preserve">Paragraaf </w:t>
            </w:r>
            <w:r w:rsidR="003019AF">
              <w:t>6.1.3</w:t>
            </w:r>
            <w:r>
              <w:t xml:space="preserve"> Annotatie</w:t>
            </w:r>
          </w:p>
          <w:p w14:paraId="78F9489C" w14:textId="6DB43227" w:rsidR="00E1601C" w:rsidDel="00F23B6B" w:rsidRDefault="00E1601C" w:rsidP="00D9441C">
            <w:pPr>
              <w:pStyle w:val="Opsommingtekens1"/>
            </w:pPr>
            <w:r>
              <w:t xml:space="preserve">Net als in paragraaf </w:t>
            </w:r>
            <w:r w:rsidR="003019AF">
              <w:t>3.4</w:t>
            </w:r>
            <w:r>
              <w:t xml:space="preserve"> is de betekenis en werking van annoteren anders beschreven om duidelijker te maken wat het doet</w:t>
            </w:r>
          </w:p>
        </w:tc>
      </w:tr>
      <w:tr w:rsidR="00E1601C" w14:paraId="5F84A386" w14:textId="77777777" w:rsidTr="002F1698">
        <w:tc>
          <w:tcPr>
            <w:tcW w:w="566" w:type="pct"/>
          </w:tcPr>
          <w:p w14:paraId="683BAE7B" w14:textId="0F94CB13" w:rsidR="00E1601C" w:rsidDel="00F23B6B" w:rsidRDefault="00E1601C" w:rsidP="00E1601C">
            <w:r w:rsidRPr="000D10F5">
              <w:lastRenderedPageBreak/>
              <w:t>3.0.1</w:t>
            </w:r>
          </w:p>
        </w:tc>
        <w:tc>
          <w:tcPr>
            <w:tcW w:w="766" w:type="pct"/>
          </w:tcPr>
          <w:p w14:paraId="54A18304" w14:textId="5A3F63A8" w:rsidR="00E1601C" w:rsidDel="00F23B6B" w:rsidRDefault="00E1601C" w:rsidP="00E1601C">
            <w:r w:rsidRPr="000D10F5">
              <w:t>2023-04-07</w:t>
            </w:r>
          </w:p>
        </w:tc>
        <w:tc>
          <w:tcPr>
            <w:tcW w:w="3668" w:type="pct"/>
          </w:tcPr>
          <w:p w14:paraId="4CDEFB82" w14:textId="057F1DC3" w:rsidR="00E1601C" w:rsidRDefault="00E1601C" w:rsidP="00E1601C">
            <w:r>
              <w:t xml:space="preserve">Hoofdstuk </w:t>
            </w:r>
            <w:r w:rsidR="003019AF">
              <w:t>7</w:t>
            </w:r>
            <w:r>
              <w:t xml:space="preserve"> </w:t>
            </w:r>
            <w:r w:rsidRPr="00DE2EE6">
              <w:t xml:space="preserve">Annoteren van het </w:t>
            </w:r>
            <w:r>
              <w:t>vrijetekstge</w:t>
            </w:r>
            <w:r w:rsidRPr="00DE2EE6">
              <w:t>deel</w:t>
            </w:r>
            <w:r>
              <w:t>te</w:t>
            </w:r>
            <w:r w:rsidRPr="00DE2EE6">
              <w:t xml:space="preserve"> </w:t>
            </w:r>
            <w:r>
              <w:t xml:space="preserve">van </w:t>
            </w:r>
            <w:r w:rsidRPr="00DE2EE6">
              <w:t>het projectbesluit met OW-objecten: productmodel, objecten en attributen</w:t>
            </w:r>
          </w:p>
          <w:p w14:paraId="01238772" w14:textId="77777777" w:rsidR="00E1601C" w:rsidRDefault="00E1601C" w:rsidP="00F7600C">
            <w:pPr>
              <w:pStyle w:val="Opsommingtekens1"/>
            </w:pPr>
            <w:r>
              <w:t xml:space="preserve">Dit hoofdstuk bevat, net als de vorige versies van dit toepassingsprofiel, het </w:t>
            </w:r>
            <w:r w:rsidRPr="00DC3AB8">
              <w:t xml:space="preserve">productmodel en (beschrijvingen van) de </w:t>
            </w:r>
            <w:r>
              <w:t xml:space="preserve">in het vrijetekstdeel van het projectbesluit </w:t>
            </w:r>
            <w:r w:rsidRPr="00DC3AB8">
              <w:t>te gebruiken OW-objecten</w:t>
            </w:r>
          </w:p>
          <w:p w14:paraId="5505CCD0" w14:textId="3B8F4C39" w:rsidR="00E1601C" w:rsidRDefault="00E1601C" w:rsidP="00D9441C">
            <w:r>
              <w:t xml:space="preserve">Hoofdstuk </w:t>
            </w:r>
            <w:r w:rsidR="003019AF">
              <w:t>8</w:t>
            </w:r>
            <w:r>
              <w:t xml:space="preserve"> Annoteren van het tijdelijk regelingdeel bij het projectbesluit met OW-objecten: productmodel, objecten en attributen</w:t>
            </w:r>
          </w:p>
          <w:p w14:paraId="532C2497" w14:textId="1755E383" w:rsidR="00E1601C" w:rsidDel="00F23B6B" w:rsidRDefault="00E1601C" w:rsidP="00D9441C">
            <w:pPr>
              <w:pStyle w:val="Opsommingtekens1"/>
            </w:pPr>
            <w:r>
              <w:t xml:space="preserve">In de vorige versies van dit toepassingsprofiel werd verwezen naar het toepassingsprofiel voor het omgevingsplan. Dat suggereerde dat alle in het </w:t>
            </w:r>
            <w:r w:rsidRPr="0020553F">
              <w:t xml:space="preserve">omgevingsplan </w:t>
            </w:r>
            <w:r>
              <w:t>te gebruiken OW-objecten ook in het tijdelijk regelingdeel bij het projectbesluit zouden kunnen worden gebruikt. Dat is niet het geval, daarom zijn een productmodel en (beschrijvingen van) de te gebruiken OW-objecten toegevoegd. Daarmee is dit een volwaardig hoofdstuk geworden</w:t>
            </w:r>
          </w:p>
        </w:tc>
      </w:tr>
      <w:tr w:rsidR="00E1601C" w14:paraId="21F307ED" w14:textId="77777777" w:rsidTr="002F1698">
        <w:tc>
          <w:tcPr>
            <w:tcW w:w="566" w:type="pct"/>
          </w:tcPr>
          <w:p w14:paraId="00499E7F" w14:textId="1B75A289" w:rsidR="00E1601C" w:rsidDel="00F23B6B" w:rsidRDefault="00E1601C" w:rsidP="00E1601C">
            <w:r w:rsidRPr="000D10F5">
              <w:t>3.0.1</w:t>
            </w:r>
          </w:p>
        </w:tc>
        <w:tc>
          <w:tcPr>
            <w:tcW w:w="766" w:type="pct"/>
          </w:tcPr>
          <w:p w14:paraId="235228E2" w14:textId="0AE91938" w:rsidR="00E1601C" w:rsidDel="00F23B6B" w:rsidRDefault="00E1601C" w:rsidP="00E1601C">
            <w:r w:rsidRPr="000D10F5">
              <w:t>2023-04-07</w:t>
            </w:r>
          </w:p>
        </w:tc>
        <w:tc>
          <w:tcPr>
            <w:tcW w:w="3668" w:type="pct"/>
          </w:tcPr>
          <w:p w14:paraId="2B793CB5" w14:textId="3FAEF51D" w:rsidR="00E1601C" w:rsidRDefault="00E1601C" w:rsidP="00E1601C">
            <w:r>
              <w:t xml:space="preserve">Paragraaf </w:t>
            </w:r>
            <w:r w:rsidR="003019AF">
              <w:t>7.1</w:t>
            </w:r>
            <w:r>
              <w:t xml:space="preserve"> Productmodel</w:t>
            </w:r>
          </w:p>
          <w:p w14:paraId="21F7292A" w14:textId="651AAA8B" w:rsidR="00E1601C" w:rsidDel="00F23B6B" w:rsidRDefault="00E1601C" w:rsidP="00D9441C">
            <w:pPr>
              <w:pStyle w:val="Opsommingtekens1"/>
            </w:pPr>
            <w:r>
              <w:t>De afbeelding van het IMOW-UML-klassediagram, oftewel het productmodel, is vervangen door een versie met de constraints voor de verschijningsvormen van Locatie</w:t>
            </w:r>
          </w:p>
        </w:tc>
      </w:tr>
      <w:tr w:rsidR="00E1601C" w14:paraId="3FB60A7C" w14:textId="77777777" w:rsidTr="002F1698">
        <w:tc>
          <w:tcPr>
            <w:tcW w:w="566" w:type="pct"/>
          </w:tcPr>
          <w:p w14:paraId="0187DE79" w14:textId="4B0D7894" w:rsidR="00E1601C" w:rsidDel="00F23B6B" w:rsidRDefault="00E1601C" w:rsidP="00E1601C">
            <w:r w:rsidRPr="00E4067B">
              <w:t>3.0.1</w:t>
            </w:r>
          </w:p>
        </w:tc>
        <w:tc>
          <w:tcPr>
            <w:tcW w:w="766" w:type="pct"/>
          </w:tcPr>
          <w:p w14:paraId="546E6D0C" w14:textId="5ED796B0" w:rsidR="00E1601C" w:rsidDel="00F23B6B" w:rsidRDefault="00E1601C" w:rsidP="00E1601C">
            <w:r w:rsidRPr="00E4067B">
              <w:t>2023-04-07</w:t>
            </w:r>
          </w:p>
        </w:tc>
        <w:tc>
          <w:tcPr>
            <w:tcW w:w="3668" w:type="pct"/>
          </w:tcPr>
          <w:p w14:paraId="0FBCBE60" w14:textId="42EA0FE0" w:rsidR="00E1601C" w:rsidRPr="00E4067B" w:rsidRDefault="00E1601C" w:rsidP="00E1601C">
            <w:r w:rsidRPr="00E4067B">
              <w:t xml:space="preserve">Paragraaf </w:t>
            </w:r>
            <w:r w:rsidR="003019AF">
              <w:t>7.4</w:t>
            </w:r>
            <w:r w:rsidRPr="00E4067B">
              <w:t xml:space="preserve"> Objecttype Tekstdeel:</w:t>
            </w:r>
          </w:p>
          <w:p w14:paraId="2B5A3BD4" w14:textId="613B6D00" w:rsidR="00E1601C" w:rsidDel="00F23B6B" w:rsidRDefault="00E1601C" w:rsidP="00D9441C">
            <w:pPr>
              <w:pStyle w:val="Opsommingtekens1"/>
            </w:pPr>
            <w:r w:rsidRPr="00E4067B">
              <w:t xml:space="preserve">In de subparagrafen </w:t>
            </w:r>
            <w:r w:rsidR="003019AF">
              <w:t>7.4.4</w:t>
            </w:r>
            <w:r w:rsidRPr="00E4067B">
              <w:t xml:space="preserve"> en </w:t>
            </w:r>
            <w:r w:rsidR="003019AF">
              <w:t>7.4.5</w:t>
            </w:r>
            <w:r w:rsidRPr="00E4067B">
              <w:t xml:space="preserve"> is een werkafspraak over toepassing attribuut </w:t>
            </w:r>
            <w:r w:rsidRPr="00E4067B">
              <w:rPr>
                <w:i/>
                <w:iCs/>
              </w:rPr>
              <w:t>idealisatie</w:t>
            </w:r>
            <w:r w:rsidRPr="00E4067B">
              <w:t xml:space="preserve"> en een toelichting over die werkafspraak toegevoegd</w:t>
            </w:r>
          </w:p>
        </w:tc>
      </w:tr>
      <w:tr w:rsidR="00E1601C" w14:paraId="4F72AB46" w14:textId="77777777" w:rsidTr="002F1698">
        <w:tc>
          <w:tcPr>
            <w:tcW w:w="566" w:type="pct"/>
          </w:tcPr>
          <w:p w14:paraId="7CE90E52" w14:textId="6D5C297F" w:rsidR="00E1601C" w:rsidDel="00F23B6B" w:rsidRDefault="00E1601C" w:rsidP="00E1601C">
            <w:r w:rsidRPr="00E4067B">
              <w:t>3.0.1</w:t>
            </w:r>
          </w:p>
        </w:tc>
        <w:tc>
          <w:tcPr>
            <w:tcW w:w="766" w:type="pct"/>
          </w:tcPr>
          <w:p w14:paraId="13D75222" w14:textId="03B0DC56" w:rsidR="00E1601C" w:rsidDel="00F23B6B" w:rsidRDefault="00E1601C" w:rsidP="00E1601C">
            <w:r w:rsidRPr="00E4067B">
              <w:t>2023-04-07</w:t>
            </w:r>
          </w:p>
        </w:tc>
        <w:tc>
          <w:tcPr>
            <w:tcW w:w="3668" w:type="pct"/>
          </w:tcPr>
          <w:p w14:paraId="330171A3" w14:textId="4022C048" w:rsidR="00E1601C" w:rsidRPr="00E4067B" w:rsidRDefault="00E1601C" w:rsidP="00E1601C">
            <w:r w:rsidRPr="00E4067B">
              <w:t xml:space="preserve">Paragraaf </w:t>
            </w:r>
            <w:r w:rsidR="003019AF">
              <w:t>7.5</w:t>
            </w:r>
            <w:r w:rsidRPr="00E4067B">
              <w:t xml:space="preserve"> Objecttype Hoofdlijn</w:t>
            </w:r>
          </w:p>
          <w:p w14:paraId="46769D05" w14:textId="59713C00" w:rsidR="00E1601C" w:rsidDel="00F23B6B" w:rsidRDefault="00E1601C" w:rsidP="00D9441C">
            <w:pPr>
              <w:pStyle w:val="Opsommingtekens1"/>
            </w:pPr>
            <w:r w:rsidRPr="00E4067B">
              <w:t>Doel van het objecttype Hoofdlijn genuanceerd: werkt vooral binnen hetzelfde omgevingsdocument</w:t>
            </w:r>
          </w:p>
        </w:tc>
      </w:tr>
      <w:tr w:rsidR="00E1601C" w14:paraId="647EFE3E" w14:textId="77777777" w:rsidTr="002F1698">
        <w:tc>
          <w:tcPr>
            <w:tcW w:w="566" w:type="pct"/>
          </w:tcPr>
          <w:p w14:paraId="4C1A3F16" w14:textId="6817B845" w:rsidR="00E1601C" w:rsidDel="00F23B6B" w:rsidRDefault="00E1601C" w:rsidP="00E1601C">
            <w:r w:rsidRPr="00E4067B">
              <w:t>3.0.1</w:t>
            </w:r>
          </w:p>
        </w:tc>
        <w:tc>
          <w:tcPr>
            <w:tcW w:w="766" w:type="pct"/>
          </w:tcPr>
          <w:p w14:paraId="25F31306" w14:textId="71051AF6" w:rsidR="00E1601C" w:rsidDel="00F23B6B" w:rsidRDefault="00E1601C" w:rsidP="00E1601C">
            <w:r w:rsidRPr="00E4067B">
              <w:t>2023-04-07</w:t>
            </w:r>
          </w:p>
        </w:tc>
        <w:tc>
          <w:tcPr>
            <w:tcW w:w="3668" w:type="pct"/>
          </w:tcPr>
          <w:p w14:paraId="6BE83EC9" w14:textId="3AF1702A" w:rsidR="00E1601C" w:rsidRPr="00E4067B" w:rsidRDefault="00E1601C" w:rsidP="00E1601C">
            <w:pPr>
              <w:tabs>
                <w:tab w:val="left" w:pos="1875"/>
              </w:tabs>
            </w:pPr>
            <w:r w:rsidRPr="00E4067B">
              <w:t xml:space="preserve">Paragrafen </w:t>
            </w:r>
            <w:r w:rsidR="003019AF">
              <w:t>7.7</w:t>
            </w:r>
            <w:r w:rsidRPr="00E4067B">
              <w:t xml:space="preserve"> en </w:t>
            </w:r>
            <w:r w:rsidR="003019AF">
              <w:t>8.5</w:t>
            </w:r>
            <w:r w:rsidRPr="00E4067B">
              <w:t xml:space="preserve"> Objecttype Geometrie</w:t>
            </w:r>
          </w:p>
          <w:p w14:paraId="792D9376" w14:textId="2C118FAB" w:rsidR="00E1601C" w:rsidDel="00F23B6B" w:rsidRDefault="00E1601C" w:rsidP="00D9441C">
            <w:pPr>
              <w:pStyle w:val="Opsommingtekens1"/>
            </w:pPr>
            <w:r w:rsidRPr="00E4067B">
              <w:t xml:space="preserve">In de paragrafen </w:t>
            </w:r>
            <w:r w:rsidR="003019AF">
              <w:t>7.7.</w:t>
            </w:r>
            <w:r w:rsidR="003D2883">
              <w:t>5</w:t>
            </w:r>
            <w:r w:rsidRPr="00E4067B">
              <w:t xml:space="preserve"> en </w:t>
            </w:r>
            <w:r w:rsidR="003D2883">
              <w:t>8.5.5</w:t>
            </w:r>
            <w:r w:rsidRPr="00E4067B">
              <w:t xml:space="preserve"> is een verwijzing naar de constraints van het objecttype Locatie opgenomen</w:t>
            </w:r>
          </w:p>
        </w:tc>
      </w:tr>
      <w:tr w:rsidR="00E1601C" w14:paraId="7E9AFCC6" w14:textId="77777777" w:rsidTr="002F1698">
        <w:tc>
          <w:tcPr>
            <w:tcW w:w="566" w:type="pct"/>
          </w:tcPr>
          <w:p w14:paraId="41010DB7" w14:textId="4C4E08F1" w:rsidR="00E1601C" w:rsidDel="00F23B6B" w:rsidRDefault="00E1601C" w:rsidP="00E1601C">
            <w:r w:rsidRPr="00E4067B">
              <w:t>3.0.1</w:t>
            </w:r>
          </w:p>
        </w:tc>
        <w:tc>
          <w:tcPr>
            <w:tcW w:w="766" w:type="pct"/>
          </w:tcPr>
          <w:p w14:paraId="6078072F" w14:textId="68B9F5CB" w:rsidR="00E1601C" w:rsidDel="00F23B6B" w:rsidRDefault="00E1601C" w:rsidP="00E1601C">
            <w:r w:rsidRPr="00E4067B">
              <w:t>2023-04-07</w:t>
            </w:r>
          </w:p>
        </w:tc>
        <w:tc>
          <w:tcPr>
            <w:tcW w:w="3668" w:type="pct"/>
          </w:tcPr>
          <w:p w14:paraId="41174A55" w14:textId="4F3D8915" w:rsidR="00E1601C" w:rsidRPr="00E4067B" w:rsidRDefault="00E1601C" w:rsidP="00E1601C">
            <w:r w:rsidRPr="00E4067B">
              <w:t xml:space="preserve">Paragrafen </w:t>
            </w:r>
            <w:r w:rsidR="003D2883">
              <w:t>7.8</w:t>
            </w:r>
            <w:r w:rsidRPr="00E4067B">
              <w:t xml:space="preserve"> en </w:t>
            </w:r>
            <w:r w:rsidR="003D2883">
              <w:t>8.8</w:t>
            </w:r>
            <w:r w:rsidRPr="00E4067B">
              <w:t xml:space="preserve"> Objecttype Gebiedsaanwijzing</w:t>
            </w:r>
          </w:p>
          <w:p w14:paraId="10206A2E" w14:textId="7283AF7C" w:rsidR="00431222" w:rsidRDefault="00E1601C" w:rsidP="00431222">
            <w:pPr>
              <w:pStyle w:val="Opsommingtekens1"/>
            </w:pPr>
            <w:r w:rsidRPr="00E4067B">
              <w:t xml:space="preserve">Paragraaf </w:t>
            </w:r>
            <w:r w:rsidR="003D2883">
              <w:t>8.8.7.8.1</w:t>
            </w:r>
            <w:r w:rsidRPr="00E4067B">
              <w:t xml:space="preserve"> Toelichting op Gebiedsaanwijzing van het type Functie toegevoegd dat ook voor in het verleden aangewezen (rijks)beschermd stads- en dorpsgezichten in het omgevingsplan de functieaanduiding rijksbeschermd stads- of dorpsgezicht moet worden opgenomen</w:t>
            </w:r>
          </w:p>
          <w:p w14:paraId="77B890E1" w14:textId="5F165E18" w:rsidR="00E1601C" w:rsidDel="00F23B6B" w:rsidRDefault="00E1601C" w:rsidP="00D9441C">
            <w:pPr>
              <w:pStyle w:val="Opsommingtekens1"/>
            </w:pPr>
            <w:r w:rsidRPr="00E4067B">
              <w:t xml:space="preserve">Paragrafen </w:t>
            </w:r>
            <w:r w:rsidR="003D2883">
              <w:t>7.8.7.6.1</w:t>
            </w:r>
            <w:r w:rsidRPr="00E4067B">
              <w:t xml:space="preserve"> en </w:t>
            </w:r>
            <w:r w:rsidR="003D2883">
              <w:t>8.8.7.9.1</w:t>
            </w:r>
            <w:r w:rsidRPr="00E4067B">
              <w:t xml:space="preserve"> Toelichting op Gebiedsaanwijzing van het type Geluid voorbeelden aangepast</w:t>
            </w:r>
          </w:p>
        </w:tc>
      </w:tr>
      <w:tr w:rsidR="00E1601C" w14:paraId="40504995" w14:textId="77777777" w:rsidTr="002F1698">
        <w:tc>
          <w:tcPr>
            <w:tcW w:w="566" w:type="pct"/>
          </w:tcPr>
          <w:p w14:paraId="5A2329FA" w14:textId="255076AC" w:rsidR="00E1601C" w:rsidDel="00F23B6B" w:rsidRDefault="00E1601C" w:rsidP="00E1601C">
            <w:r w:rsidRPr="00E4067B">
              <w:t>3.0.1</w:t>
            </w:r>
          </w:p>
        </w:tc>
        <w:tc>
          <w:tcPr>
            <w:tcW w:w="766" w:type="pct"/>
          </w:tcPr>
          <w:p w14:paraId="120E526F" w14:textId="1AE5599C" w:rsidR="00E1601C" w:rsidDel="00F23B6B" w:rsidRDefault="00E1601C" w:rsidP="00E1601C">
            <w:r w:rsidRPr="00E4067B">
              <w:t>2023-04-07</w:t>
            </w:r>
          </w:p>
        </w:tc>
        <w:tc>
          <w:tcPr>
            <w:tcW w:w="3668" w:type="pct"/>
          </w:tcPr>
          <w:p w14:paraId="6BAB8731" w14:textId="66AB3CEB" w:rsidR="00E1601C" w:rsidRPr="00E4067B" w:rsidRDefault="00E1601C" w:rsidP="00E1601C">
            <w:r w:rsidRPr="00E4067B">
              <w:t xml:space="preserve">Paragraaf </w:t>
            </w:r>
            <w:r w:rsidR="00F1081D">
              <w:t>8.3</w:t>
            </w:r>
            <w:r w:rsidRPr="00E4067B">
              <w:t xml:space="preserve"> Objecttype Juridische regel:</w:t>
            </w:r>
          </w:p>
          <w:p w14:paraId="4A7D3468" w14:textId="19D27F5F" w:rsidR="00E1601C" w:rsidDel="00F23B6B" w:rsidRDefault="00E1601C" w:rsidP="00D9441C">
            <w:pPr>
              <w:pStyle w:val="Opsommingtekens1"/>
            </w:pPr>
            <w:r w:rsidRPr="00E4067B">
              <w:t xml:space="preserve">In de subparagrafen </w:t>
            </w:r>
            <w:r w:rsidR="00F1081D">
              <w:t>8.3.4</w:t>
            </w:r>
            <w:r w:rsidRPr="00E4067B">
              <w:t xml:space="preserve"> en </w:t>
            </w:r>
            <w:r w:rsidR="00F1081D">
              <w:t>8.3.5</w:t>
            </w:r>
            <w:r w:rsidRPr="00E4067B">
              <w:t xml:space="preserve"> is een werkafspraak over toepassing attribuut </w:t>
            </w:r>
            <w:r w:rsidRPr="00E4067B">
              <w:rPr>
                <w:i/>
                <w:iCs/>
              </w:rPr>
              <w:t>idealisatie</w:t>
            </w:r>
            <w:r w:rsidRPr="00E4067B">
              <w:t xml:space="preserve"> en een toelichting over die werkafspraak toegevoegd</w:t>
            </w:r>
          </w:p>
        </w:tc>
      </w:tr>
      <w:tr w:rsidR="00E1601C" w14:paraId="4367F3E3" w14:textId="77777777" w:rsidTr="002F1698">
        <w:tc>
          <w:tcPr>
            <w:tcW w:w="566" w:type="pct"/>
          </w:tcPr>
          <w:p w14:paraId="5F9F2E16" w14:textId="59B107F0" w:rsidR="00E1601C" w:rsidDel="00F23B6B" w:rsidRDefault="00E1601C" w:rsidP="00E1601C">
            <w:r w:rsidRPr="00E4067B">
              <w:lastRenderedPageBreak/>
              <w:t>3.0.1</w:t>
            </w:r>
          </w:p>
        </w:tc>
        <w:tc>
          <w:tcPr>
            <w:tcW w:w="766" w:type="pct"/>
          </w:tcPr>
          <w:p w14:paraId="78B7DED3" w14:textId="778A7A85" w:rsidR="00E1601C" w:rsidDel="00F23B6B" w:rsidRDefault="00E1601C" w:rsidP="00E1601C">
            <w:r w:rsidRPr="00E4067B">
              <w:t>2023-04-07</w:t>
            </w:r>
          </w:p>
        </w:tc>
        <w:tc>
          <w:tcPr>
            <w:tcW w:w="3668" w:type="pct"/>
          </w:tcPr>
          <w:p w14:paraId="168B3595" w14:textId="1B2AE8E2" w:rsidR="00E1601C" w:rsidRPr="00E4067B" w:rsidRDefault="00E1601C" w:rsidP="00E1601C">
            <w:r w:rsidRPr="00E4067B">
              <w:t xml:space="preserve">Paragraaf </w:t>
            </w:r>
            <w:r w:rsidR="00F1081D">
              <w:t>8.6</w:t>
            </w:r>
            <w:r w:rsidRPr="00E4067B">
              <w:t xml:space="preserve"> Objecttype Activiteit</w:t>
            </w:r>
          </w:p>
          <w:p w14:paraId="759352F1" w14:textId="11FB87D2" w:rsidR="00E1601C" w:rsidRPr="00E4067B" w:rsidRDefault="00E1601C" w:rsidP="00E1601C">
            <w:pPr>
              <w:pStyle w:val="Opsommingtekens1"/>
            </w:pPr>
            <w:r w:rsidRPr="00E4067B">
              <w:t xml:space="preserve">In subparagraaf </w:t>
            </w:r>
            <w:r w:rsidR="00F1081D">
              <w:t>8.6.3</w:t>
            </w:r>
            <w:r w:rsidRPr="00E4067B">
              <w:t xml:space="preserve"> zijn de verschillende doelen van het objecttype Activiteit herschikt en deels anders beschreven</w:t>
            </w:r>
          </w:p>
          <w:p w14:paraId="2FE1E223" w14:textId="0BB315FC" w:rsidR="00E1601C" w:rsidRPr="00E4067B" w:rsidRDefault="00E1601C" w:rsidP="00E1601C">
            <w:pPr>
              <w:pStyle w:val="Opsommingtekens1"/>
            </w:pPr>
            <w:r w:rsidRPr="00E4067B">
              <w:t xml:space="preserve">In subparagrafen </w:t>
            </w:r>
            <w:r w:rsidR="00F1081D">
              <w:t>8.6.4</w:t>
            </w:r>
            <w:r w:rsidRPr="00E4067B">
              <w:t xml:space="preserve"> en </w:t>
            </w:r>
            <w:r w:rsidR="00F1081D">
              <w:t>8.6.5</w:t>
            </w:r>
            <w:r w:rsidRPr="00E4067B">
              <w:t xml:space="preserve"> is aangegeven:</w:t>
            </w:r>
          </w:p>
          <w:p w14:paraId="07AD127D" w14:textId="77777777" w:rsidR="00E1601C" w:rsidRPr="00E4067B" w:rsidRDefault="00E1601C" w:rsidP="00E1601C">
            <w:pPr>
              <w:pStyle w:val="Opsommingtekens2"/>
            </w:pPr>
            <w:r w:rsidRPr="00E4067B">
              <w:t xml:space="preserve">dat de attributen </w:t>
            </w:r>
            <w:r w:rsidRPr="00E4067B">
              <w:rPr>
                <w:i/>
                <w:iCs/>
              </w:rPr>
              <w:t>bovenliggendeActiviteit</w:t>
            </w:r>
            <w:r w:rsidRPr="00E4067B">
              <w:t xml:space="preserve"> en </w:t>
            </w:r>
            <w:r w:rsidRPr="00E4067B">
              <w:rPr>
                <w:i/>
                <w:iCs/>
              </w:rPr>
              <w:t>gerelateerdeActiviteit</w:t>
            </w:r>
            <w:r w:rsidRPr="00E4067B">
              <w:t xml:space="preserve"> alleen betekenis hebben voor toepasbare regels en de Vergunningcheck</w:t>
            </w:r>
          </w:p>
          <w:p w14:paraId="15AAFA9D" w14:textId="77777777" w:rsidR="00E1601C" w:rsidRPr="00E4067B" w:rsidRDefault="00E1601C" w:rsidP="00E1601C">
            <w:pPr>
              <w:pStyle w:val="Opsommingtekens2"/>
            </w:pPr>
            <w:r w:rsidRPr="00E4067B">
              <w:t>dat een ActiviteitLocatieaanduiding bij precies één combinatie van een Activiteit en een Juridische regel hoort (WELT-194)</w:t>
            </w:r>
          </w:p>
          <w:p w14:paraId="5B5D0B29" w14:textId="6C019475" w:rsidR="00E1601C" w:rsidRPr="00E4067B" w:rsidRDefault="00E1601C" w:rsidP="00E1601C">
            <w:pPr>
              <w:pStyle w:val="Opsommingtekens1"/>
            </w:pPr>
            <w:r w:rsidRPr="00E4067B">
              <w:t xml:space="preserve">In subparagraaf </w:t>
            </w:r>
            <w:r w:rsidR="00F1081D">
              <w:t>8.6.5</w:t>
            </w:r>
            <w:r w:rsidRPr="00E4067B">
              <w:t>:</w:t>
            </w:r>
          </w:p>
          <w:p w14:paraId="1B821198" w14:textId="77777777" w:rsidR="00E1601C" w:rsidRPr="00E4067B" w:rsidRDefault="00E1601C" w:rsidP="00E1601C">
            <w:pPr>
              <w:pStyle w:val="Opsommingtekens2"/>
            </w:pPr>
            <w:r w:rsidRPr="00E4067B">
              <w:t>Is verduidelijkt voor welk (inhoudelijk) soort regels de annotatie met Activiteit bedoeld is</w:t>
            </w:r>
          </w:p>
          <w:p w14:paraId="40EC46E1" w14:textId="31845535" w:rsidR="00E1601C" w:rsidDel="00F23B6B" w:rsidRDefault="00E1601C" w:rsidP="00D9441C">
            <w:pPr>
              <w:pStyle w:val="Opsommingtekens1"/>
            </w:pPr>
            <w:r w:rsidRPr="00E4067B">
              <w:t xml:space="preserve">Paragraaf </w:t>
            </w:r>
            <w:r w:rsidR="00F1081D">
              <w:t>8.6.6</w:t>
            </w:r>
            <w:r w:rsidRPr="00E4067B">
              <w:t xml:space="preserve"> Aanbevelingen voor Locatie, noemer en naam GIO bij annoteren met Activiteit toegevoegd, als uitwerking van de </w:t>
            </w:r>
            <w:hyperlink r:id="rId120" w:history="1">
              <w:r w:rsidRPr="00E4067B">
                <w:rPr>
                  <w:rStyle w:val="Hyperlink"/>
                </w:rPr>
                <w:t>Notitie Werkwijze Geo en Locaties in Omgevingsdocumenten</w:t>
              </w:r>
            </w:hyperlink>
          </w:p>
        </w:tc>
      </w:tr>
      <w:tr w:rsidR="00E1601C" w14:paraId="69851A09" w14:textId="77777777" w:rsidTr="002F1698">
        <w:tc>
          <w:tcPr>
            <w:tcW w:w="566" w:type="pct"/>
          </w:tcPr>
          <w:p w14:paraId="5AEB0EB8" w14:textId="09602E83" w:rsidR="00E1601C" w:rsidDel="00F23B6B" w:rsidRDefault="00E1601C" w:rsidP="00E1601C">
            <w:r w:rsidRPr="000D10F5">
              <w:t>3.0.1</w:t>
            </w:r>
          </w:p>
        </w:tc>
        <w:tc>
          <w:tcPr>
            <w:tcW w:w="766" w:type="pct"/>
          </w:tcPr>
          <w:p w14:paraId="06A09977" w14:textId="49E51601" w:rsidR="00E1601C" w:rsidDel="00F23B6B" w:rsidRDefault="00E1601C" w:rsidP="00E1601C">
            <w:r w:rsidRPr="000D10F5">
              <w:t>2023-04-07</w:t>
            </w:r>
          </w:p>
        </w:tc>
        <w:tc>
          <w:tcPr>
            <w:tcW w:w="3668" w:type="pct"/>
          </w:tcPr>
          <w:p w14:paraId="4B5B31D0" w14:textId="06AC68D1" w:rsidR="00D9441C" w:rsidRDefault="00E1601C" w:rsidP="00E1601C">
            <w:r>
              <w:t xml:space="preserve">Hoofdstuk </w:t>
            </w:r>
            <w:r w:rsidR="00F1081D">
              <w:t>9</w:t>
            </w:r>
            <w:r>
              <w:t xml:space="preserve"> Wijzigen van omgevingsdocumenten met wijzigingsbesluiten</w:t>
            </w:r>
          </w:p>
          <w:p w14:paraId="6EAD2E41" w14:textId="0492D241" w:rsidR="00E1601C" w:rsidRDefault="00E1601C" w:rsidP="00E1601C">
            <w:pPr>
              <w:pStyle w:val="Opsommingtekens1"/>
            </w:pPr>
            <w:r>
              <w:t>Hoofdstuk is toegevoegd (en daaropvolgende hoofdstukken vernummerd)</w:t>
            </w:r>
          </w:p>
          <w:p w14:paraId="04D4789D" w14:textId="77777777" w:rsidR="00E1601C" w:rsidRDefault="00E1601C" w:rsidP="00E1601C">
            <w:pPr>
              <w:pStyle w:val="Opsommingtekens1"/>
            </w:pPr>
            <w:r>
              <w:t>Bestaande tekst over het muteren van OW-objecten en het mutatiescenario Integrale tekstvervanging is naar dit hoofdstuk verplaatst</w:t>
            </w:r>
          </w:p>
          <w:p w14:paraId="59FD20AF" w14:textId="77777777" w:rsidR="002F6C64" w:rsidRDefault="00E1601C" w:rsidP="002F6C64">
            <w:pPr>
              <w:pStyle w:val="Opsommingtekens1"/>
            </w:pPr>
            <w:r>
              <w:t>Nieuwe tekst is toegevoegd over het wijzigen van tekst, met renvooi als standaard-wijzigingsmethode en Intrekken &amp; vervangen en Integrale tekstvervanging als alternatieve wijzigingsmethoden</w:t>
            </w:r>
          </w:p>
          <w:p w14:paraId="5A2C1DEE" w14:textId="709D34BD" w:rsidR="00E1601C" w:rsidDel="00F23B6B" w:rsidRDefault="00E1601C" w:rsidP="00D9441C">
            <w:pPr>
              <w:pStyle w:val="Opsommingtekens1"/>
            </w:pPr>
            <w:r w:rsidRPr="002533F5">
              <w:t xml:space="preserve">Nieuwe tekst </w:t>
            </w:r>
            <w:r>
              <w:t xml:space="preserve">is </w:t>
            </w:r>
            <w:r w:rsidRPr="002533F5">
              <w:t>toegevoegd over het wijzigen van</w:t>
            </w:r>
            <w:r>
              <w:t xml:space="preserve"> GIO’s</w:t>
            </w:r>
          </w:p>
        </w:tc>
      </w:tr>
      <w:tr w:rsidR="00E1601C" w14:paraId="7E97FD49" w14:textId="77777777" w:rsidTr="002F1698">
        <w:tc>
          <w:tcPr>
            <w:tcW w:w="566" w:type="pct"/>
          </w:tcPr>
          <w:p w14:paraId="61CF79BF" w14:textId="6B6C3D8C" w:rsidR="00E1601C" w:rsidDel="00F23B6B" w:rsidRDefault="00E1601C" w:rsidP="00E1601C">
            <w:r w:rsidRPr="000D10F5">
              <w:t>3.0.1</w:t>
            </w:r>
          </w:p>
        </w:tc>
        <w:tc>
          <w:tcPr>
            <w:tcW w:w="766" w:type="pct"/>
          </w:tcPr>
          <w:p w14:paraId="6F7E796D" w14:textId="32821B25" w:rsidR="00E1601C" w:rsidDel="00F23B6B" w:rsidRDefault="00E1601C" w:rsidP="00E1601C">
            <w:r w:rsidRPr="000D10F5">
              <w:t>2023-04-07</w:t>
            </w:r>
          </w:p>
        </w:tc>
        <w:tc>
          <w:tcPr>
            <w:tcW w:w="3668" w:type="pct"/>
          </w:tcPr>
          <w:p w14:paraId="44583AE0" w14:textId="63D5A9E1" w:rsidR="00E1601C" w:rsidRDefault="00E1601C" w:rsidP="00E1601C">
            <w:r>
              <w:t xml:space="preserve">Paragraaf </w:t>
            </w:r>
            <w:r w:rsidR="00F1081D">
              <w:t>10.7</w:t>
            </w:r>
            <w:r>
              <w:t xml:space="preserve"> </w:t>
            </w:r>
            <w:r w:rsidRPr="003439EE">
              <w:t>Hergebruik van en verwijzen naar GIO’s en OW-objecten in een ander omgevingsdocument</w:t>
            </w:r>
          </w:p>
          <w:p w14:paraId="620540E8" w14:textId="5994BF7D" w:rsidR="00E1601C" w:rsidDel="00F23B6B" w:rsidRDefault="00E1601C" w:rsidP="00D9441C">
            <w:pPr>
              <w:pStyle w:val="Opsommingtekens1"/>
            </w:pPr>
            <w:r>
              <w:t xml:space="preserve">In subparagraaf </w:t>
            </w:r>
            <w:r w:rsidR="00F1081D">
              <w:t>10.7.2</w:t>
            </w:r>
            <w:r>
              <w:t xml:space="preserve"> is een aankondiging toegevoegd van een toekomstige wijziging van de standaard i.v.m. het toekennen van OW-objecten aan regelingen</w:t>
            </w:r>
          </w:p>
        </w:tc>
      </w:tr>
      <w:tr w:rsidR="00E1601C" w14:paraId="2EFF3F2E" w14:textId="77777777" w:rsidTr="002F1698">
        <w:tc>
          <w:tcPr>
            <w:tcW w:w="566" w:type="pct"/>
          </w:tcPr>
          <w:p w14:paraId="533B0F84" w14:textId="6F9B27C8" w:rsidR="00E1601C" w:rsidDel="00F23B6B" w:rsidRDefault="00E1601C" w:rsidP="00E1601C">
            <w:r w:rsidRPr="000D10F5">
              <w:t>3.0.1</w:t>
            </w:r>
          </w:p>
        </w:tc>
        <w:tc>
          <w:tcPr>
            <w:tcW w:w="766" w:type="pct"/>
          </w:tcPr>
          <w:p w14:paraId="1BCF2D85" w14:textId="2E5212DA" w:rsidR="00E1601C" w:rsidDel="00F23B6B" w:rsidRDefault="00E1601C" w:rsidP="00E1601C">
            <w:r w:rsidRPr="000D10F5">
              <w:t>2023-04-07</w:t>
            </w:r>
          </w:p>
        </w:tc>
        <w:tc>
          <w:tcPr>
            <w:tcW w:w="3668" w:type="pct"/>
          </w:tcPr>
          <w:p w14:paraId="1DA9FDF4" w14:textId="1048F5D8" w:rsidR="00E1601C" w:rsidRDefault="00E1601C" w:rsidP="00E1601C">
            <w:r>
              <w:t xml:space="preserve">Paragraaf </w:t>
            </w:r>
            <w:r w:rsidR="00F1081D">
              <w:t>10.8</w:t>
            </w:r>
            <w:r>
              <w:t xml:space="preserve"> Onderdelen van de standaard die voor omgevingsdocumenten met Artikelstructuur verplicht of noodzakelijk zijn</w:t>
            </w:r>
          </w:p>
          <w:p w14:paraId="761216BD" w14:textId="1D803B6E" w:rsidR="00E1601C" w:rsidDel="00F23B6B" w:rsidRDefault="00E1601C" w:rsidP="00D9441C">
            <w:pPr>
              <w:pStyle w:val="Opsommingtekens1"/>
            </w:pPr>
            <w:r>
              <w:t>Toegevoegd aan de samenvatting van de verplichtingen is dat bij gebruik van normwaarden de locaties en waarden in een GIO moeten worden vastgesteld</w:t>
            </w:r>
          </w:p>
        </w:tc>
      </w:tr>
      <w:tr w:rsidR="00E1601C" w14:paraId="496BC91F" w14:textId="77777777" w:rsidTr="002F1698">
        <w:tc>
          <w:tcPr>
            <w:tcW w:w="566" w:type="pct"/>
          </w:tcPr>
          <w:p w14:paraId="3EEA614B" w14:textId="5B74B0DE" w:rsidR="00E1601C" w:rsidDel="00F23B6B" w:rsidRDefault="00E1601C" w:rsidP="00E1601C">
            <w:r w:rsidRPr="000D10F5">
              <w:lastRenderedPageBreak/>
              <w:t>3.0.1</w:t>
            </w:r>
          </w:p>
        </w:tc>
        <w:tc>
          <w:tcPr>
            <w:tcW w:w="766" w:type="pct"/>
          </w:tcPr>
          <w:p w14:paraId="40A3611F" w14:textId="26B2208C" w:rsidR="00E1601C" w:rsidDel="00F23B6B" w:rsidRDefault="00E1601C" w:rsidP="00E1601C">
            <w:r w:rsidRPr="000D10F5">
              <w:t>2023-04-07</w:t>
            </w:r>
          </w:p>
        </w:tc>
        <w:tc>
          <w:tcPr>
            <w:tcW w:w="3668" w:type="pct"/>
          </w:tcPr>
          <w:p w14:paraId="1A9763EB" w14:textId="1FCCE10C" w:rsidR="00E1601C" w:rsidRDefault="00E1601C" w:rsidP="00E1601C">
            <w:r>
              <w:t xml:space="preserve">Hoofdstuk </w:t>
            </w:r>
            <w:r w:rsidR="00F1081D">
              <w:t>11</w:t>
            </w:r>
            <w:r>
              <w:t xml:space="preserve"> Procedure, aan te leveren producten en gegevens</w:t>
            </w:r>
          </w:p>
          <w:p w14:paraId="3CE0E5AB" w14:textId="77777777" w:rsidR="00E1601C" w:rsidRDefault="00E1601C" w:rsidP="00E1601C">
            <w:pPr>
              <w:pStyle w:val="Opsommingtekens1"/>
            </w:pPr>
            <w:r>
              <w:t>Dit hoofdstuk (voorheen hoofdstuk 10) is herschreven om het duidelijker te maken en om herhalingen te vermijden</w:t>
            </w:r>
          </w:p>
          <w:p w14:paraId="1AD7ACE9" w14:textId="714D0283" w:rsidR="00E1601C" w:rsidRDefault="00E1601C" w:rsidP="00E1601C">
            <w:pPr>
              <w:pStyle w:val="Opsommingtekens1"/>
            </w:pPr>
            <w:r>
              <w:t xml:space="preserve">Paragraaf </w:t>
            </w:r>
            <w:r w:rsidR="00F1081D">
              <w:t>11.2</w:t>
            </w:r>
            <w:r>
              <w:t xml:space="preserve"> beschrijft de producten die tijdens de procedure moeten worden aangeleverd</w:t>
            </w:r>
          </w:p>
          <w:p w14:paraId="09F7D734" w14:textId="1F3DD68C" w:rsidR="00D9441C" w:rsidRDefault="00E1601C" w:rsidP="00E1601C">
            <w:pPr>
              <w:pStyle w:val="Opsommingtekens1"/>
            </w:pPr>
            <w:r>
              <w:t xml:space="preserve">Paragraaf </w:t>
            </w:r>
            <w:r w:rsidR="00F1081D">
              <w:t>11.3</w:t>
            </w:r>
          </w:p>
          <w:p w14:paraId="3112272E" w14:textId="04079C4B" w:rsidR="00E1601C" w:rsidRDefault="00E1601C" w:rsidP="00E1601C">
            <w:pPr>
              <w:pStyle w:val="Opsommingtekens2"/>
            </w:pPr>
            <w:r w:rsidRPr="00135165">
              <w:t xml:space="preserve">Paragraaf beschrijft </w:t>
            </w:r>
            <w:r>
              <w:t>welke gegevens over producten en procedure moeten worden aangeleverd</w:t>
            </w:r>
          </w:p>
          <w:p w14:paraId="2075E7AE" w14:textId="37673FB5" w:rsidR="00E1601C" w:rsidRDefault="00E1601C" w:rsidP="00E1601C">
            <w:pPr>
              <w:pStyle w:val="Opsommingtekens2"/>
            </w:pPr>
            <w:r>
              <w:t xml:space="preserve">Subparagraaf </w:t>
            </w:r>
            <w:r w:rsidR="00F1081D">
              <w:t>11.3.</w:t>
            </w:r>
            <w:r w:rsidR="00514C95">
              <w:t>2</w:t>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6645BB20" w14:textId="0A9DA789" w:rsidR="00E1601C" w:rsidRDefault="00E1601C" w:rsidP="00E1601C">
            <w:pPr>
              <w:pStyle w:val="Opsommingtekens2"/>
            </w:pPr>
            <w:r w:rsidRPr="003322BA">
              <w:t xml:space="preserve">Subparagraaf </w:t>
            </w:r>
            <w:r w:rsidR="00514C95">
              <w:t>11.3.3</w:t>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267E25D5" w14:textId="225C6A50" w:rsidR="00D9441C" w:rsidRDefault="00E1601C" w:rsidP="00E1601C">
            <w:pPr>
              <w:pStyle w:val="Opsommingtekens1"/>
            </w:pPr>
            <w:r>
              <w:t xml:space="preserve">Paragraaf </w:t>
            </w:r>
            <w:r w:rsidR="00514C95">
              <w:t>11.4</w:t>
            </w:r>
          </w:p>
          <w:p w14:paraId="5FB41E49" w14:textId="507E2A61" w:rsidR="00E1601C" w:rsidRDefault="00E1601C" w:rsidP="00E1601C">
            <w:pPr>
              <w:pStyle w:val="Opsommingtekens2"/>
            </w:pPr>
            <w:r>
              <w:t>Paragraaf geeft per procedurestap concreet aan wat de juridische situatie is, welke producten het bevoegd gezag moet aanleveren en hoe het bevoegd gezag de aan te leveren gegevens moet toepassen</w:t>
            </w:r>
          </w:p>
          <w:p w14:paraId="1BFAAD97" w14:textId="77777777" w:rsidR="00E1601C" w:rsidRDefault="00E1601C" w:rsidP="00E1601C">
            <w:pPr>
              <w:pStyle w:val="Opsommingtekens2"/>
            </w:pPr>
            <w:r>
              <w:t>Beknopte schema’s toegevoegd om de plaats van de fase in de procedure aan te geven</w:t>
            </w:r>
          </w:p>
          <w:p w14:paraId="7AE22FE0" w14:textId="77777777" w:rsidR="00E1601C" w:rsidRDefault="00E1601C" w:rsidP="00E1601C">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r>
              <w:t xml:space="preserve"> </w:t>
            </w:r>
            <w:r w:rsidRPr="00352BEE">
              <w:t>(WELT-244)</w:t>
            </w:r>
          </w:p>
          <w:p w14:paraId="5253A327" w14:textId="77777777" w:rsidR="00E1601C" w:rsidRDefault="00E1601C" w:rsidP="00E1601C">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6DA6F5E4" w14:textId="77777777" w:rsidR="00E1601C" w:rsidRDefault="00E1601C" w:rsidP="00E1601C">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28D69425" w14:textId="02553331" w:rsidR="002F6C64" w:rsidRDefault="00E1601C" w:rsidP="002F6C64">
            <w:pPr>
              <w:pStyle w:val="Opsommingtekens2"/>
            </w:pPr>
            <w:r>
              <w:t xml:space="preserve">Paragraaf </w:t>
            </w:r>
            <w:r w:rsidR="00514C95">
              <w:t>11.4.1</w:t>
            </w:r>
            <w:r>
              <w:t xml:space="preserve"> </w:t>
            </w:r>
            <w:r w:rsidRPr="0008577C">
              <w:t>Inleiding: bevoegd gezag voor projectbesluit is verantwoordelijk voor aanlevering</w:t>
            </w:r>
            <w:r>
              <w:t xml:space="preserve"> toegevoegd, waarin duidelijk wordt gemaakt dat er altijd maar één bestuursorgaan bevoegd is om een projectbesluit vast te stellen en dat dat het bestuursorgaan is dat het projectbesluit aan de LVBB aanlevert</w:t>
            </w:r>
          </w:p>
          <w:p w14:paraId="56D1CB29" w14:textId="517A6A6F" w:rsidR="00E1601C" w:rsidDel="00F23B6B" w:rsidRDefault="00E1601C" w:rsidP="00D9441C">
            <w:pPr>
              <w:pStyle w:val="Opsommingtekens2"/>
            </w:pPr>
            <w:r>
              <w:t xml:space="preserve">Paragraaf </w:t>
            </w:r>
            <w:r w:rsidR="00514C95">
              <w:t>11.4.8</w:t>
            </w:r>
            <w:r>
              <w:t xml:space="preserve"> </w:t>
            </w:r>
            <w:r w:rsidRPr="00675585">
              <w:t>Intrekken tijdelijk regelingdeel na verwerken van de regels in de hoofdregeling</w:t>
            </w:r>
            <w:r>
              <w:t xml:space="preserve"> toegevoegd, die beschrijft wat een gemeente moet doen om het tijdelijk regelingdeel met regels uit een projectbesluit in te trekken </w:t>
            </w:r>
            <w:r>
              <w:lastRenderedPageBreak/>
              <w:t>nadat zij -onverplicht- die regels in de hoofdregeling van het omgevingsplan heeft verwerkt</w:t>
            </w:r>
          </w:p>
        </w:tc>
      </w:tr>
      <w:tr w:rsidR="00E1601C" w14:paraId="5D7B918B" w14:textId="77777777" w:rsidTr="002F1698">
        <w:tc>
          <w:tcPr>
            <w:tcW w:w="566" w:type="pct"/>
          </w:tcPr>
          <w:p w14:paraId="33FCF69F" w14:textId="3C6AFB42" w:rsidR="00E1601C" w:rsidDel="00F23B6B" w:rsidRDefault="00E1601C" w:rsidP="00E1601C">
            <w:r w:rsidRPr="000D10F5">
              <w:lastRenderedPageBreak/>
              <w:t>3.0.1</w:t>
            </w:r>
          </w:p>
        </w:tc>
        <w:tc>
          <w:tcPr>
            <w:tcW w:w="766" w:type="pct"/>
          </w:tcPr>
          <w:p w14:paraId="0A8DF7E6" w14:textId="6F35DE94" w:rsidR="00E1601C" w:rsidDel="00F23B6B" w:rsidRDefault="00E1601C" w:rsidP="00E1601C">
            <w:r w:rsidRPr="000D10F5">
              <w:t>2023-04-07</w:t>
            </w:r>
          </w:p>
        </w:tc>
        <w:tc>
          <w:tcPr>
            <w:tcW w:w="3668" w:type="pct"/>
          </w:tcPr>
          <w:p w14:paraId="036BE6A2" w14:textId="00A8B82C" w:rsidR="00E1601C" w:rsidDel="00F23B6B" w:rsidRDefault="00E1601C" w:rsidP="00E1601C">
            <w:r>
              <w:t>In alle kaders over toekomstige functionaliteit is nu ook aangegeven of er een workaround bestaat en zo ja, wat die workaround is.</w:t>
            </w:r>
          </w:p>
        </w:tc>
      </w:tr>
      <w:tr w:rsidR="00E1601C" w14:paraId="1E22A199" w14:textId="77777777" w:rsidTr="002F1698">
        <w:tc>
          <w:tcPr>
            <w:tcW w:w="566" w:type="pct"/>
          </w:tcPr>
          <w:p w14:paraId="6A214F3E" w14:textId="3E81069A" w:rsidR="00E1601C" w:rsidRDefault="00E1601C" w:rsidP="00E1601C"/>
        </w:tc>
        <w:tc>
          <w:tcPr>
            <w:tcW w:w="766" w:type="pct"/>
          </w:tcPr>
          <w:p w14:paraId="1AE9F03E" w14:textId="76E723B9" w:rsidR="00E1601C" w:rsidRDefault="00E1601C" w:rsidP="00E1601C"/>
        </w:tc>
        <w:tc>
          <w:tcPr>
            <w:tcW w:w="3668" w:type="pct"/>
          </w:tcPr>
          <w:p w14:paraId="1BB23186" w14:textId="1C5271FC" w:rsidR="00E1601C" w:rsidRDefault="00E1601C" w:rsidP="00E1601C"/>
        </w:tc>
      </w:tr>
      <w:tr w:rsidR="00E1601C" w14:paraId="01F14DEE" w14:textId="77777777" w:rsidTr="002F1698">
        <w:tc>
          <w:tcPr>
            <w:tcW w:w="566" w:type="pct"/>
          </w:tcPr>
          <w:p w14:paraId="319E1BBC" w14:textId="21EB9B1A" w:rsidR="00E1601C" w:rsidRDefault="00E1601C" w:rsidP="00E1601C"/>
        </w:tc>
        <w:tc>
          <w:tcPr>
            <w:tcW w:w="766" w:type="pct"/>
          </w:tcPr>
          <w:p w14:paraId="199ADB22" w14:textId="66AA0404" w:rsidR="00E1601C" w:rsidRDefault="00E1601C" w:rsidP="00E1601C"/>
        </w:tc>
        <w:tc>
          <w:tcPr>
            <w:tcW w:w="3668" w:type="pct"/>
          </w:tcPr>
          <w:p w14:paraId="52DCF6B5" w14:textId="037534D4" w:rsidR="00E1601C" w:rsidRDefault="00E1601C" w:rsidP="00E1601C">
            <w:pPr>
              <w:pStyle w:val="Opsommingtekens1"/>
            </w:pPr>
          </w:p>
        </w:tc>
      </w:tr>
      <w:tr w:rsidR="00E1601C" w14:paraId="7C00EB7C" w14:textId="77777777" w:rsidTr="002F1698">
        <w:tc>
          <w:tcPr>
            <w:tcW w:w="566" w:type="pct"/>
          </w:tcPr>
          <w:p w14:paraId="21476493" w14:textId="42784EB4" w:rsidR="00E1601C" w:rsidRPr="003F1F6F" w:rsidRDefault="00E1601C" w:rsidP="00E1601C"/>
        </w:tc>
        <w:tc>
          <w:tcPr>
            <w:tcW w:w="766" w:type="pct"/>
          </w:tcPr>
          <w:p w14:paraId="4AEA2F53" w14:textId="1C70373E" w:rsidR="00E1601C" w:rsidRDefault="00E1601C" w:rsidP="00E1601C"/>
        </w:tc>
        <w:tc>
          <w:tcPr>
            <w:tcW w:w="3668" w:type="pct"/>
          </w:tcPr>
          <w:p w14:paraId="15265E6B" w14:textId="2CF3B7AC" w:rsidR="00E1601C" w:rsidRDefault="00E1601C" w:rsidP="00E1601C"/>
        </w:tc>
      </w:tr>
      <w:tr w:rsidR="00E1601C" w14:paraId="30658B60" w14:textId="77777777" w:rsidTr="002F1698">
        <w:tc>
          <w:tcPr>
            <w:tcW w:w="566" w:type="pct"/>
          </w:tcPr>
          <w:p w14:paraId="4A56F23A" w14:textId="1CDA06F2" w:rsidR="00E1601C" w:rsidRPr="003F1F6F" w:rsidRDefault="00E1601C" w:rsidP="00E1601C"/>
        </w:tc>
        <w:tc>
          <w:tcPr>
            <w:tcW w:w="766" w:type="pct"/>
          </w:tcPr>
          <w:p w14:paraId="0497706B" w14:textId="734933FF" w:rsidR="00E1601C" w:rsidRDefault="00E1601C" w:rsidP="00E1601C"/>
        </w:tc>
        <w:tc>
          <w:tcPr>
            <w:tcW w:w="3668" w:type="pct"/>
          </w:tcPr>
          <w:p w14:paraId="40C06814" w14:textId="6661882E" w:rsidR="00E1601C" w:rsidRDefault="00E1601C" w:rsidP="00E1601C"/>
        </w:tc>
      </w:tr>
      <w:tr w:rsidR="00E1601C" w14:paraId="3DCAB9BC" w14:textId="77777777" w:rsidTr="002F1698">
        <w:tc>
          <w:tcPr>
            <w:tcW w:w="566" w:type="pct"/>
          </w:tcPr>
          <w:p w14:paraId="42A0BFFC" w14:textId="46B2498B" w:rsidR="00E1601C" w:rsidRPr="003F1F6F" w:rsidRDefault="00E1601C" w:rsidP="00E1601C"/>
        </w:tc>
        <w:tc>
          <w:tcPr>
            <w:tcW w:w="766" w:type="pct"/>
          </w:tcPr>
          <w:p w14:paraId="2BF205C8" w14:textId="40BC2480" w:rsidR="00E1601C" w:rsidRDefault="00E1601C" w:rsidP="00E1601C"/>
        </w:tc>
        <w:tc>
          <w:tcPr>
            <w:tcW w:w="3668" w:type="pct"/>
          </w:tcPr>
          <w:p w14:paraId="7ED49E52" w14:textId="0CD11586" w:rsidR="00E1601C" w:rsidRDefault="00E1601C" w:rsidP="00E1601C"/>
        </w:tc>
      </w:tr>
      <w:tr w:rsidR="00E1601C" w14:paraId="4F56DD3D" w14:textId="77777777" w:rsidTr="002F1698">
        <w:tc>
          <w:tcPr>
            <w:tcW w:w="566" w:type="pct"/>
          </w:tcPr>
          <w:p w14:paraId="25442436" w14:textId="4C33730C" w:rsidR="00E1601C" w:rsidRPr="003F1F6F" w:rsidRDefault="00E1601C" w:rsidP="00E1601C"/>
        </w:tc>
        <w:tc>
          <w:tcPr>
            <w:tcW w:w="766" w:type="pct"/>
          </w:tcPr>
          <w:p w14:paraId="422DE6F6" w14:textId="6CD16421" w:rsidR="00E1601C" w:rsidRDefault="00E1601C" w:rsidP="00E1601C"/>
        </w:tc>
        <w:tc>
          <w:tcPr>
            <w:tcW w:w="3668" w:type="pct"/>
          </w:tcPr>
          <w:p w14:paraId="76023FCF" w14:textId="37FB3ED9" w:rsidR="00E1601C" w:rsidRDefault="00E1601C" w:rsidP="00E1601C"/>
        </w:tc>
      </w:tr>
      <w:tr w:rsidR="00E1601C" w14:paraId="475F192E" w14:textId="77777777" w:rsidTr="002F1698">
        <w:tc>
          <w:tcPr>
            <w:tcW w:w="566" w:type="pct"/>
          </w:tcPr>
          <w:p w14:paraId="52723C82" w14:textId="3CA6E439" w:rsidR="00E1601C" w:rsidRPr="003F1F6F" w:rsidRDefault="00E1601C" w:rsidP="00E1601C"/>
        </w:tc>
        <w:tc>
          <w:tcPr>
            <w:tcW w:w="766" w:type="pct"/>
          </w:tcPr>
          <w:p w14:paraId="03882EC8" w14:textId="698E2CEE" w:rsidR="00E1601C" w:rsidRDefault="00E1601C" w:rsidP="00E1601C"/>
        </w:tc>
        <w:tc>
          <w:tcPr>
            <w:tcW w:w="3668" w:type="pct"/>
          </w:tcPr>
          <w:p w14:paraId="2A3B7E0A" w14:textId="7A4E66CC" w:rsidR="00E1601C" w:rsidRDefault="00E1601C" w:rsidP="00E1601C">
            <w:pPr>
              <w:pStyle w:val="Opsommingtekens1"/>
            </w:pPr>
          </w:p>
        </w:tc>
      </w:tr>
      <w:tr w:rsidR="00E1601C" w14:paraId="0180047E" w14:textId="77777777" w:rsidTr="002F1698">
        <w:tc>
          <w:tcPr>
            <w:tcW w:w="566" w:type="pct"/>
          </w:tcPr>
          <w:p w14:paraId="2655C17E" w14:textId="2CCA9C1E" w:rsidR="00E1601C" w:rsidRDefault="00E1601C" w:rsidP="00E1601C"/>
        </w:tc>
        <w:tc>
          <w:tcPr>
            <w:tcW w:w="766" w:type="pct"/>
          </w:tcPr>
          <w:p w14:paraId="42ECD910" w14:textId="73D3F60C" w:rsidR="00E1601C" w:rsidRDefault="00E1601C" w:rsidP="00E1601C"/>
        </w:tc>
        <w:tc>
          <w:tcPr>
            <w:tcW w:w="3668" w:type="pct"/>
          </w:tcPr>
          <w:p w14:paraId="13500FEF" w14:textId="259331AF" w:rsidR="00E1601C" w:rsidRDefault="00E1601C" w:rsidP="00E1601C"/>
        </w:tc>
      </w:tr>
      <w:tr w:rsidR="00E1601C" w14:paraId="42A4BC21" w14:textId="77777777" w:rsidTr="002F1698">
        <w:tc>
          <w:tcPr>
            <w:tcW w:w="566" w:type="pct"/>
          </w:tcPr>
          <w:p w14:paraId="2738FFE3" w14:textId="1AE5BBDA" w:rsidR="00E1601C" w:rsidRDefault="00E1601C" w:rsidP="00E1601C"/>
        </w:tc>
        <w:tc>
          <w:tcPr>
            <w:tcW w:w="766" w:type="pct"/>
          </w:tcPr>
          <w:p w14:paraId="50BD5E17" w14:textId="7A64534A" w:rsidR="00E1601C" w:rsidRDefault="00E1601C" w:rsidP="00E1601C"/>
        </w:tc>
        <w:tc>
          <w:tcPr>
            <w:tcW w:w="3668" w:type="pct"/>
          </w:tcPr>
          <w:p w14:paraId="434B811B" w14:textId="06C443F9" w:rsidR="00E1601C" w:rsidRDefault="00E1601C" w:rsidP="00E1601C">
            <w:pPr>
              <w:pStyle w:val="Opsommingtekens1"/>
            </w:pPr>
          </w:p>
        </w:tc>
      </w:tr>
      <w:tr w:rsidR="00E1601C" w:rsidRPr="00DD1F7F" w14:paraId="20419D05" w14:textId="77777777" w:rsidTr="002F1698">
        <w:tc>
          <w:tcPr>
            <w:tcW w:w="566" w:type="pct"/>
          </w:tcPr>
          <w:p w14:paraId="44D2173A" w14:textId="32705D42" w:rsidR="00E1601C" w:rsidRPr="003F1F6F" w:rsidRDefault="00E1601C" w:rsidP="00E1601C"/>
        </w:tc>
        <w:tc>
          <w:tcPr>
            <w:tcW w:w="766" w:type="pct"/>
          </w:tcPr>
          <w:p w14:paraId="4AD1F2B9" w14:textId="1BB6707D" w:rsidR="00E1601C" w:rsidRDefault="00E1601C" w:rsidP="00E1601C"/>
        </w:tc>
        <w:tc>
          <w:tcPr>
            <w:tcW w:w="3668" w:type="pct"/>
          </w:tcPr>
          <w:p w14:paraId="66E953D2" w14:textId="0D7EC943" w:rsidR="00E1601C" w:rsidRPr="00DD1F7F" w:rsidRDefault="00E1601C" w:rsidP="00E1601C">
            <w:pPr>
              <w:pStyle w:val="Opsommingtekens1"/>
            </w:pPr>
          </w:p>
        </w:tc>
      </w:tr>
      <w:tr w:rsidR="00E1601C" w:rsidRPr="00DD1F7F" w14:paraId="0A9B3675" w14:textId="77777777" w:rsidTr="002F1698">
        <w:tc>
          <w:tcPr>
            <w:tcW w:w="566" w:type="pct"/>
          </w:tcPr>
          <w:p w14:paraId="10319AB7" w14:textId="53FBC25D" w:rsidR="00E1601C" w:rsidRPr="003F1F6F" w:rsidRDefault="00E1601C" w:rsidP="00E1601C"/>
        </w:tc>
        <w:tc>
          <w:tcPr>
            <w:tcW w:w="766" w:type="pct"/>
          </w:tcPr>
          <w:p w14:paraId="5A092669" w14:textId="7C5C5E5F" w:rsidR="00E1601C" w:rsidRDefault="00E1601C" w:rsidP="00E1601C"/>
        </w:tc>
        <w:tc>
          <w:tcPr>
            <w:tcW w:w="3668" w:type="pct"/>
          </w:tcPr>
          <w:p w14:paraId="7BB284BD" w14:textId="377284E4" w:rsidR="00E1601C" w:rsidRPr="00DD1F7F" w:rsidRDefault="00E1601C" w:rsidP="00E1601C">
            <w:pPr>
              <w:pStyle w:val="Opsommingtekens1"/>
            </w:pPr>
          </w:p>
        </w:tc>
      </w:tr>
      <w:tr w:rsidR="00E1601C" w14:paraId="4B1DDA29" w14:textId="77777777" w:rsidTr="002F1698">
        <w:tc>
          <w:tcPr>
            <w:tcW w:w="566" w:type="pct"/>
          </w:tcPr>
          <w:p w14:paraId="7F84E5D1" w14:textId="3F60F7B2" w:rsidR="00E1601C" w:rsidRPr="003F1F6F" w:rsidRDefault="00E1601C" w:rsidP="00E1601C"/>
        </w:tc>
        <w:tc>
          <w:tcPr>
            <w:tcW w:w="766" w:type="pct"/>
          </w:tcPr>
          <w:p w14:paraId="28716F6C" w14:textId="060B2B7A" w:rsidR="00E1601C" w:rsidRDefault="00E1601C" w:rsidP="00E1601C"/>
        </w:tc>
        <w:tc>
          <w:tcPr>
            <w:tcW w:w="3668" w:type="pct"/>
          </w:tcPr>
          <w:p w14:paraId="0E256199" w14:textId="65A7A061" w:rsidR="00E1601C" w:rsidRDefault="00E1601C" w:rsidP="00E1601C">
            <w:pPr>
              <w:pStyle w:val="Opsommingtekens1"/>
            </w:pPr>
          </w:p>
        </w:tc>
      </w:tr>
      <w:tr w:rsidR="00E1601C" w14:paraId="5F81F5C1" w14:textId="77777777" w:rsidTr="002F1698">
        <w:tc>
          <w:tcPr>
            <w:tcW w:w="566" w:type="pct"/>
          </w:tcPr>
          <w:p w14:paraId="53473DD8" w14:textId="6AC086BF" w:rsidR="00E1601C" w:rsidRDefault="00E1601C" w:rsidP="00E1601C"/>
        </w:tc>
        <w:tc>
          <w:tcPr>
            <w:tcW w:w="766" w:type="pct"/>
          </w:tcPr>
          <w:p w14:paraId="6F1C7756" w14:textId="76FE4199" w:rsidR="00E1601C" w:rsidRDefault="00E1601C" w:rsidP="00E1601C"/>
        </w:tc>
        <w:tc>
          <w:tcPr>
            <w:tcW w:w="3668" w:type="pct"/>
          </w:tcPr>
          <w:p w14:paraId="50C2E2C1" w14:textId="6D6EC513" w:rsidR="00E1601C" w:rsidRDefault="00E1601C" w:rsidP="00E1601C"/>
        </w:tc>
      </w:tr>
      <w:tr w:rsidR="00E1601C" w14:paraId="3BCC2147" w14:textId="77777777" w:rsidTr="002F1698">
        <w:tc>
          <w:tcPr>
            <w:tcW w:w="566" w:type="pct"/>
          </w:tcPr>
          <w:p w14:paraId="17BDDFAE" w14:textId="4D8B56D9" w:rsidR="00E1601C" w:rsidRPr="00F357C4" w:rsidRDefault="00E1601C" w:rsidP="00E1601C"/>
        </w:tc>
        <w:tc>
          <w:tcPr>
            <w:tcW w:w="766" w:type="pct"/>
          </w:tcPr>
          <w:p w14:paraId="6A3AE5A2" w14:textId="758FA0DD" w:rsidR="00E1601C" w:rsidRPr="00F357C4" w:rsidRDefault="00E1601C" w:rsidP="00E1601C"/>
        </w:tc>
        <w:tc>
          <w:tcPr>
            <w:tcW w:w="3668" w:type="pct"/>
          </w:tcPr>
          <w:p w14:paraId="7088665E" w14:textId="09FCB5F4" w:rsidR="00E1601C" w:rsidRDefault="00E1601C" w:rsidP="00E1601C"/>
        </w:tc>
      </w:tr>
      <w:tr w:rsidR="00E1601C" w14:paraId="2818ABE7" w14:textId="77777777" w:rsidTr="002F1698">
        <w:tc>
          <w:tcPr>
            <w:tcW w:w="566" w:type="pct"/>
          </w:tcPr>
          <w:p w14:paraId="212587D2" w14:textId="77777777" w:rsidR="00E1601C" w:rsidRPr="00BB0084" w:rsidRDefault="00E1601C" w:rsidP="00E1601C">
            <w:r>
              <w:t>3.0.0</w:t>
            </w:r>
          </w:p>
        </w:tc>
        <w:tc>
          <w:tcPr>
            <w:tcW w:w="766" w:type="pct"/>
          </w:tcPr>
          <w:p w14:paraId="37D853C3" w14:textId="07F2F03A" w:rsidR="00E1601C" w:rsidRPr="00BB0084" w:rsidRDefault="00E1601C" w:rsidP="00E1601C">
            <w:r>
              <w:t>2022-07-11</w:t>
            </w:r>
          </w:p>
        </w:tc>
        <w:tc>
          <w:tcPr>
            <w:tcW w:w="3668" w:type="pct"/>
          </w:tcPr>
          <w:p w14:paraId="01123CD4" w14:textId="02DB4444" w:rsidR="00E1601C" w:rsidRDefault="00E1601C" w:rsidP="00E1601C">
            <w:r>
              <w:t>Paragraaf 2.3.2 De inhoud van het projectbesluit</w:t>
            </w:r>
          </w:p>
          <w:p w14:paraId="33B45474" w14:textId="77777777" w:rsidR="00E1601C" w:rsidRDefault="00E1601C" w:rsidP="00E1601C">
            <w:r>
              <w:t xml:space="preserve">(N.a.v. consultatie) In opsommingsonderdeel 3 duidelijk gemaakt dat, </w:t>
            </w:r>
            <w:r w:rsidRPr="00AB3B8F">
              <w:t>als het projectbesluit in strijd is met het omgevingsplan,</w:t>
            </w:r>
            <w:r>
              <w:t xml:space="preserve"> het projectbesluit het omgevingsplan móét wijzigen</w:t>
            </w:r>
          </w:p>
        </w:tc>
      </w:tr>
      <w:tr w:rsidR="00E1601C" w14:paraId="338EFE00" w14:textId="77777777" w:rsidTr="002F1698">
        <w:tc>
          <w:tcPr>
            <w:tcW w:w="566" w:type="pct"/>
          </w:tcPr>
          <w:p w14:paraId="55878004" w14:textId="77777777" w:rsidR="00E1601C" w:rsidRPr="00BB0084" w:rsidRDefault="00E1601C" w:rsidP="00E1601C">
            <w:r w:rsidRPr="00235602">
              <w:t>3.0.0</w:t>
            </w:r>
          </w:p>
        </w:tc>
        <w:tc>
          <w:tcPr>
            <w:tcW w:w="766" w:type="pct"/>
          </w:tcPr>
          <w:p w14:paraId="4A46F966" w14:textId="46D8DA1A" w:rsidR="00E1601C" w:rsidRPr="00BB0084" w:rsidRDefault="00E1601C" w:rsidP="00E1601C">
            <w:r>
              <w:t>2022-07-11</w:t>
            </w:r>
          </w:p>
        </w:tc>
        <w:tc>
          <w:tcPr>
            <w:tcW w:w="3668" w:type="pct"/>
          </w:tcPr>
          <w:p w14:paraId="1FDA9B6B" w14:textId="65B2BFF0" w:rsidR="00E1601C" w:rsidRDefault="00E1601C" w:rsidP="00E1601C">
            <w:r>
              <w:t>Paragraaf 2.3.4 Coördinatie</w:t>
            </w:r>
          </w:p>
          <w:p w14:paraId="208917CA" w14:textId="77777777" w:rsidR="00E1601C" w:rsidRDefault="00E1601C" w:rsidP="00E1601C">
            <w:pPr>
              <w:pStyle w:val="Opsommingtekens1"/>
            </w:pPr>
            <w:r w:rsidRPr="00E33D00">
              <w:t>(N.a.v. consultatie)</w:t>
            </w:r>
            <w:r>
              <w:t xml:space="preserve"> Opschrift van paragraaf gewijzigd (was: De coördinatie van besluiten ter uitvoering van het projectbesluit)</w:t>
            </w:r>
          </w:p>
          <w:p w14:paraId="46625189" w14:textId="77777777" w:rsidR="00E1601C" w:rsidRDefault="00E1601C" w:rsidP="00E1601C">
            <w:pPr>
              <w:pStyle w:val="Opsommingtekens1"/>
            </w:pPr>
            <w:r w:rsidRPr="003E6178">
              <w:t xml:space="preserve">(N.a.v. consultatie) </w:t>
            </w:r>
            <w:r>
              <w:t>Tekst over projectbesluit als integraal besluit genuanceerd</w:t>
            </w:r>
          </w:p>
          <w:p w14:paraId="44DED49A" w14:textId="77777777" w:rsidR="00E1601C" w:rsidRDefault="00E1601C" w:rsidP="00E1601C">
            <w:pPr>
              <w:pStyle w:val="Opsommingtekens1"/>
            </w:pPr>
            <w:r w:rsidRPr="003E30B5">
              <w:t xml:space="preserve">(N.a.v. consultatie) </w:t>
            </w:r>
            <w:r>
              <w:t>Tekst over coördinatie van projectbesluit met besluiten ter uitvoering van een projectbesluit herschreven</w:t>
            </w:r>
          </w:p>
        </w:tc>
      </w:tr>
      <w:tr w:rsidR="00E1601C" w14:paraId="0AFC01D7" w14:textId="77777777" w:rsidTr="002F1698">
        <w:tc>
          <w:tcPr>
            <w:tcW w:w="566" w:type="pct"/>
          </w:tcPr>
          <w:p w14:paraId="0FB3089D" w14:textId="77777777" w:rsidR="00E1601C" w:rsidRPr="00BB0084" w:rsidRDefault="00E1601C" w:rsidP="00E1601C">
            <w:r w:rsidRPr="00235602">
              <w:t>3.0.0</w:t>
            </w:r>
          </w:p>
        </w:tc>
        <w:tc>
          <w:tcPr>
            <w:tcW w:w="766" w:type="pct"/>
          </w:tcPr>
          <w:p w14:paraId="625E34DE" w14:textId="4B605354" w:rsidR="00E1601C" w:rsidRPr="00BB0084" w:rsidRDefault="00E1601C" w:rsidP="00E1601C">
            <w:r>
              <w:t>2022-07-11</w:t>
            </w:r>
          </w:p>
        </w:tc>
        <w:tc>
          <w:tcPr>
            <w:tcW w:w="3668" w:type="pct"/>
          </w:tcPr>
          <w:p w14:paraId="531F0D93" w14:textId="5E054988" w:rsidR="00E1601C" w:rsidRDefault="00E1601C" w:rsidP="00E1601C">
            <w:r>
              <w:t xml:space="preserve">Paragraaf 2.4.2 </w:t>
            </w:r>
            <w:r w:rsidRPr="00007AFA">
              <w:t>Uitvoering meervoudig bronhouderschap en consolidatie met concept ‘tijdelijk regelingdeel’</w:t>
            </w:r>
          </w:p>
          <w:p w14:paraId="6958B3F1" w14:textId="77777777" w:rsidR="00E1601C" w:rsidRDefault="00E1601C" w:rsidP="00E1601C">
            <w:r>
              <w:t>(N.a.v. consultatie) Tekst over complexiteit meervoudig bronhouderschap herschreven</w:t>
            </w:r>
          </w:p>
        </w:tc>
      </w:tr>
      <w:tr w:rsidR="00E1601C" w14:paraId="67892976" w14:textId="77777777" w:rsidTr="002F1698">
        <w:tc>
          <w:tcPr>
            <w:tcW w:w="566" w:type="pct"/>
          </w:tcPr>
          <w:p w14:paraId="00DF4E0E" w14:textId="77777777" w:rsidR="00E1601C" w:rsidRPr="00BB0084" w:rsidRDefault="00E1601C" w:rsidP="00E1601C">
            <w:r w:rsidRPr="00235602">
              <w:t>3.0.0</w:t>
            </w:r>
          </w:p>
        </w:tc>
        <w:tc>
          <w:tcPr>
            <w:tcW w:w="766" w:type="pct"/>
          </w:tcPr>
          <w:p w14:paraId="11C2245D" w14:textId="7552F389" w:rsidR="00E1601C" w:rsidRPr="00BB0084" w:rsidRDefault="00E1601C" w:rsidP="00E1601C">
            <w:r>
              <w:t>2022-07-11</w:t>
            </w:r>
          </w:p>
        </w:tc>
        <w:tc>
          <w:tcPr>
            <w:tcW w:w="3668" w:type="pct"/>
          </w:tcPr>
          <w:p w14:paraId="5FF9BCE1" w14:textId="69E3EBAA" w:rsidR="00E1601C" w:rsidRDefault="00E1601C" w:rsidP="00E1601C">
            <w:r>
              <w:t xml:space="preserve">Paragraaf 2.4.3 Wijzigen </w:t>
            </w:r>
            <w:r w:rsidRPr="007C4583">
              <w:t>omgevingsplan door projectbesluit voorlopig niet verplicht</w:t>
            </w:r>
          </w:p>
          <w:p w14:paraId="0ACFF8D1" w14:textId="77777777" w:rsidR="00E1601C" w:rsidRDefault="00E1601C" w:rsidP="00E1601C">
            <w:r w:rsidRPr="00286383">
              <w:t xml:space="preserve">(N.a.v. consultatie) </w:t>
            </w:r>
            <w:r>
              <w:t>Optie wijzigen waterschapsverordening ter bescherming project toegevoegd</w:t>
            </w:r>
          </w:p>
        </w:tc>
      </w:tr>
      <w:tr w:rsidR="00E1601C" w14:paraId="1435E54D" w14:textId="77777777" w:rsidTr="002F1698">
        <w:tc>
          <w:tcPr>
            <w:tcW w:w="566" w:type="pct"/>
          </w:tcPr>
          <w:p w14:paraId="14089545" w14:textId="77777777" w:rsidR="00E1601C" w:rsidRPr="00BB0084" w:rsidRDefault="00E1601C" w:rsidP="00E1601C">
            <w:r w:rsidRPr="00235602">
              <w:lastRenderedPageBreak/>
              <w:t>3.0.0</w:t>
            </w:r>
          </w:p>
        </w:tc>
        <w:tc>
          <w:tcPr>
            <w:tcW w:w="766" w:type="pct"/>
          </w:tcPr>
          <w:p w14:paraId="28534625" w14:textId="167994A9" w:rsidR="00E1601C" w:rsidRPr="00BB0084" w:rsidRDefault="00E1601C" w:rsidP="00E1601C">
            <w:r>
              <w:t>2022-07-11</w:t>
            </w:r>
          </w:p>
        </w:tc>
        <w:tc>
          <w:tcPr>
            <w:tcW w:w="3668" w:type="pct"/>
          </w:tcPr>
          <w:p w14:paraId="1DB6B742" w14:textId="3B7B9016" w:rsidR="00E1601C" w:rsidRDefault="00E1601C" w:rsidP="00E1601C">
            <w:r>
              <w:t xml:space="preserve">Paragraaf 2.4.4 </w:t>
            </w:r>
            <w:r w:rsidRPr="00164413">
              <w:t>Toepassing van het tijdelijk regelingdeel en van de consolidatie bij het wijzigen van het omgevingsplan met het projectbesluit</w:t>
            </w:r>
          </w:p>
          <w:p w14:paraId="05A13333" w14:textId="77777777" w:rsidR="00E1601C" w:rsidRDefault="00E1601C" w:rsidP="00E1601C">
            <w:r w:rsidRPr="00164413">
              <w:t>(N.a.v. consultatie)</w:t>
            </w:r>
            <w:r>
              <w:t xml:space="preserve"> Toelichting toegevoegd over wijzigen tijdelijk regelingdeel</w:t>
            </w:r>
          </w:p>
        </w:tc>
      </w:tr>
      <w:tr w:rsidR="00E1601C" w14:paraId="268282F7" w14:textId="77777777" w:rsidTr="002F1698">
        <w:tc>
          <w:tcPr>
            <w:tcW w:w="566" w:type="pct"/>
          </w:tcPr>
          <w:p w14:paraId="72AA702B" w14:textId="77777777" w:rsidR="00E1601C" w:rsidRPr="00BB0084" w:rsidRDefault="00E1601C" w:rsidP="00E1601C">
            <w:r w:rsidRPr="00235602">
              <w:t>3.0.0</w:t>
            </w:r>
          </w:p>
        </w:tc>
        <w:tc>
          <w:tcPr>
            <w:tcW w:w="766" w:type="pct"/>
          </w:tcPr>
          <w:p w14:paraId="0F9E207A" w14:textId="6F794BBE" w:rsidR="00E1601C" w:rsidRPr="00BB0084" w:rsidRDefault="00E1601C" w:rsidP="00E1601C">
            <w:r>
              <w:t>2022-07-11</w:t>
            </w:r>
          </w:p>
        </w:tc>
        <w:tc>
          <w:tcPr>
            <w:tcW w:w="3668" w:type="pct"/>
          </w:tcPr>
          <w:p w14:paraId="4050AFBA" w14:textId="502C578D" w:rsidR="00E1601C" w:rsidRDefault="00E1601C" w:rsidP="00E1601C">
            <w:r>
              <w:t>Paragraaf 2.5 Overgangsrecht en overgangsfase</w:t>
            </w:r>
          </w:p>
          <w:p w14:paraId="72725061" w14:textId="77777777" w:rsidR="00E1601C" w:rsidRDefault="00E1601C" w:rsidP="00E1601C">
            <w:r>
              <w:t>(N.a.v. consultatie) Toegevoegd overgangsrecht voor projectplan</w:t>
            </w:r>
          </w:p>
        </w:tc>
      </w:tr>
      <w:tr w:rsidR="00E1601C" w14:paraId="4FEBD304" w14:textId="77777777" w:rsidTr="002F1698">
        <w:tc>
          <w:tcPr>
            <w:tcW w:w="566" w:type="pct"/>
          </w:tcPr>
          <w:p w14:paraId="77E6FC98" w14:textId="77777777" w:rsidR="00E1601C" w:rsidRPr="00BB0084" w:rsidRDefault="00E1601C" w:rsidP="00E1601C">
            <w:r w:rsidRPr="00235602">
              <w:t>3.0.0</w:t>
            </w:r>
          </w:p>
        </w:tc>
        <w:tc>
          <w:tcPr>
            <w:tcW w:w="766" w:type="pct"/>
          </w:tcPr>
          <w:p w14:paraId="73753C44" w14:textId="27C8C57A" w:rsidR="00E1601C" w:rsidRPr="00BB0084" w:rsidRDefault="00E1601C" w:rsidP="00E1601C">
            <w:r>
              <w:t>2022-07-11</w:t>
            </w:r>
          </w:p>
        </w:tc>
        <w:tc>
          <w:tcPr>
            <w:tcW w:w="3668" w:type="pct"/>
          </w:tcPr>
          <w:p w14:paraId="7395F004" w14:textId="1FF25AE0" w:rsidR="00E1601C" w:rsidRDefault="00E1601C" w:rsidP="00E1601C">
            <w:r>
              <w:t>Paragraaf 4.3.2.2 Toelichting (op Besluitmodel)</w:t>
            </w:r>
          </w:p>
          <w:p w14:paraId="5A25B845" w14:textId="77777777" w:rsidR="00E1601C" w:rsidRDefault="00E1601C" w:rsidP="00E1601C">
            <w:pPr>
              <w:pStyle w:val="Opsommingtekens1"/>
            </w:pPr>
            <w:r w:rsidRPr="003F2707">
              <w:t>(N.a.v. consultatie)</w:t>
            </w:r>
            <w:r>
              <w:t xml:space="preserve"> Afbeelding toegevoegd voor projectbesluit dat omgevingsplan niet wijzigt</w:t>
            </w:r>
          </w:p>
          <w:p w14:paraId="741B21C7" w14:textId="77777777" w:rsidR="00E1601C" w:rsidRDefault="00E1601C" w:rsidP="00E1601C">
            <w:pPr>
              <w:pStyle w:val="Opsommingtekens1"/>
            </w:pPr>
            <w:r w:rsidRPr="00711501">
              <w:t xml:space="preserve">(N.a.v. consultatie) </w:t>
            </w:r>
            <w:r>
              <w:t>Bestaande afbeelding gecorrigeerd</w:t>
            </w:r>
          </w:p>
        </w:tc>
      </w:tr>
      <w:tr w:rsidR="00E1601C" w14:paraId="266648EC" w14:textId="77777777" w:rsidTr="002F1698">
        <w:tc>
          <w:tcPr>
            <w:tcW w:w="566" w:type="pct"/>
          </w:tcPr>
          <w:p w14:paraId="250B26E2" w14:textId="77777777" w:rsidR="00E1601C" w:rsidRPr="00BB0084" w:rsidRDefault="00E1601C" w:rsidP="00E1601C">
            <w:r w:rsidRPr="00235602">
              <w:t>3.0.0</w:t>
            </w:r>
          </w:p>
        </w:tc>
        <w:tc>
          <w:tcPr>
            <w:tcW w:w="766" w:type="pct"/>
          </w:tcPr>
          <w:p w14:paraId="37DF6B31" w14:textId="04F523E8" w:rsidR="00E1601C" w:rsidRPr="00BB0084" w:rsidRDefault="00E1601C" w:rsidP="00E1601C">
            <w:r>
              <w:t>2022-07-11</w:t>
            </w:r>
          </w:p>
        </w:tc>
        <w:tc>
          <w:tcPr>
            <w:tcW w:w="3668" w:type="pct"/>
          </w:tcPr>
          <w:p w14:paraId="11200E65" w14:textId="6F6DA834" w:rsidR="00E1601C" w:rsidRDefault="00E1601C" w:rsidP="00E1601C">
            <w:r>
              <w:t>Paragraaf 5.2 Specificatie van de Vrijetekststructuur</w:t>
            </w:r>
          </w:p>
          <w:p w14:paraId="15D4F922" w14:textId="77777777" w:rsidR="00E1601C" w:rsidRDefault="00E1601C" w:rsidP="00E1601C">
            <w:r w:rsidRPr="004305EB">
              <w:t>(N.a.v. consultatie)</w:t>
            </w:r>
            <w:r>
              <w:t xml:space="preserve"> Figuur 17 in paragraaf 5.2.2 vervangen door gecorrigeerde figuur</w:t>
            </w:r>
          </w:p>
        </w:tc>
      </w:tr>
      <w:tr w:rsidR="00E1601C" w14:paraId="70DDFA2B" w14:textId="77777777" w:rsidTr="002F1698">
        <w:tc>
          <w:tcPr>
            <w:tcW w:w="566" w:type="pct"/>
          </w:tcPr>
          <w:p w14:paraId="3D0848B9" w14:textId="77777777" w:rsidR="00E1601C" w:rsidRPr="00BB0084" w:rsidRDefault="00E1601C" w:rsidP="00E1601C">
            <w:r w:rsidRPr="00235602">
              <w:t>3.0.0</w:t>
            </w:r>
          </w:p>
        </w:tc>
        <w:tc>
          <w:tcPr>
            <w:tcW w:w="766" w:type="pct"/>
          </w:tcPr>
          <w:p w14:paraId="01DAA386" w14:textId="04D46978" w:rsidR="00E1601C" w:rsidRPr="00BB0084" w:rsidRDefault="00E1601C" w:rsidP="00E1601C">
            <w:r>
              <w:t>2022-07-11</w:t>
            </w:r>
          </w:p>
        </w:tc>
        <w:tc>
          <w:tcPr>
            <w:tcW w:w="3668" w:type="pct"/>
          </w:tcPr>
          <w:p w14:paraId="3BBFF5A4" w14:textId="06837D86" w:rsidR="00E1601C" w:rsidRDefault="00E1601C" w:rsidP="00E1601C">
            <w:r>
              <w:t>Paragraaf 7.8 Objecttype Gebiedsaanwijzing</w:t>
            </w:r>
          </w:p>
          <w:p w14:paraId="4E3F63A1" w14:textId="77777777" w:rsidR="00E1601C" w:rsidRDefault="00E1601C" w:rsidP="00E1601C">
            <w:r w:rsidRPr="00E44FA0">
              <w:t xml:space="preserve">(N.a.v. consultatie) </w:t>
            </w:r>
            <w:r>
              <w:t>In de tabel in paragraaf 7.8.1.2 de kleur van en het teken in enkele cellen gecorrigeerd</w:t>
            </w:r>
          </w:p>
        </w:tc>
      </w:tr>
      <w:tr w:rsidR="00E1601C" w14:paraId="1248E6BC" w14:textId="77777777" w:rsidTr="002F1698">
        <w:tc>
          <w:tcPr>
            <w:tcW w:w="566" w:type="pct"/>
          </w:tcPr>
          <w:p w14:paraId="0ED325EE" w14:textId="77777777" w:rsidR="00E1601C" w:rsidRPr="00BB0084" w:rsidRDefault="00E1601C" w:rsidP="00E1601C">
            <w:r w:rsidRPr="00235602">
              <w:t>3.0.0</w:t>
            </w:r>
          </w:p>
        </w:tc>
        <w:tc>
          <w:tcPr>
            <w:tcW w:w="766" w:type="pct"/>
          </w:tcPr>
          <w:p w14:paraId="5562DAED" w14:textId="773B1F8B" w:rsidR="00E1601C" w:rsidRPr="00BB0084" w:rsidRDefault="00E1601C" w:rsidP="00E1601C">
            <w:r>
              <w:t>2022-07-11</w:t>
            </w:r>
          </w:p>
        </w:tc>
        <w:tc>
          <w:tcPr>
            <w:tcW w:w="3668" w:type="pct"/>
          </w:tcPr>
          <w:p w14:paraId="4C758A2B" w14:textId="7ADDF05C" w:rsidR="00E1601C" w:rsidRDefault="00E1601C" w:rsidP="00E1601C">
            <w:r>
              <w:t>Paragraaf 7.10 Objecttype Kaart</w:t>
            </w:r>
          </w:p>
          <w:p w14:paraId="544265D1" w14:textId="77777777" w:rsidR="00E1601C" w:rsidRDefault="00E1601C" w:rsidP="00E1601C">
            <w:r>
              <w:t>De definitie van dit objecttype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E1601C" w14:paraId="3B490904" w14:textId="77777777" w:rsidTr="002F1698">
        <w:tc>
          <w:tcPr>
            <w:tcW w:w="566" w:type="pct"/>
          </w:tcPr>
          <w:p w14:paraId="11C86BAE" w14:textId="77777777" w:rsidR="00E1601C" w:rsidRPr="00BB0084" w:rsidRDefault="00E1601C" w:rsidP="00E1601C">
            <w:r w:rsidRPr="00235602">
              <w:t>3.0.0</w:t>
            </w:r>
          </w:p>
        </w:tc>
        <w:tc>
          <w:tcPr>
            <w:tcW w:w="766" w:type="pct"/>
          </w:tcPr>
          <w:p w14:paraId="50D79A39" w14:textId="5F046D89" w:rsidR="00E1601C" w:rsidRPr="00BB0084" w:rsidRDefault="00E1601C" w:rsidP="00E1601C">
            <w:r>
              <w:t>2022-07-11</w:t>
            </w:r>
          </w:p>
        </w:tc>
        <w:tc>
          <w:tcPr>
            <w:tcW w:w="3668" w:type="pct"/>
          </w:tcPr>
          <w:p w14:paraId="7A445665" w14:textId="3A729987" w:rsidR="00E1601C" w:rsidRDefault="00E1601C" w:rsidP="00E1601C">
            <w:r>
              <w:t>Paragraaf 10.6.1.1.1 Inhoud en aanlevering kennisgeving</w:t>
            </w:r>
          </w:p>
          <w:p w14:paraId="2AB34ACB" w14:textId="77777777" w:rsidR="00E1601C" w:rsidRDefault="00E1601C" w:rsidP="00E1601C">
            <w:r>
              <w:t>(</w:t>
            </w:r>
            <w:r w:rsidRPr="00E23F0A">
              <w:t>N.a.v. consultatie)</w:t>
            </w:r>
            <w:r>
              <w:t xml:space="preserve"> Toegevoegd dat kennisgeving wel in publicatieblad maar niet in DSO-LV komt</w:t>
            </w:r>
          </w:p>
        </w:tc>
      </w:tr>
      <w:tr w:rsidR="00E1601C" w14:paraId="02678AF0" w14:textId="77777777" w:rsidTr="002F1698">
        <w:tc>
          <w:tcPr>
            <w:tcW w:w="566" w:type="pct"/>
          </w:tcPr>
          <w:p w14:paraId="7BEBABED" w14:textId="77777777" w:rsidR="00E1601C" w:rsidRPr="00BB0084" w:rsidRDefault="00E1601C" w:rsidP="00E1601C">
            <w:r w:rsidRPr="00235602">
              <w:t>3.0.0</w:t>
            </w:r>
          </w:p>
        </w:tc>
        <w:tc>
          <w:tcPr>
            <w:tcW w:w="766" w:type="pct"/>
          </w:tcPr>
          <w:p w14:paraId="1B2F9C42" w14:textId="1F630467" w:rsidR="00E1601C" w:rsidRPr="00BB0084" w:rsidRDefault="00E1601C" w:rsidP="00E1601C">
            <w:r>
              <w:t>2022-07-11</w:t>
            </w:r>
          </w:p>
        </w:tc>
        <w:tc>
          <w:tcPr>
            <w:tcW w:w="3668" w:type="pct"/>
          </w:tcPr>
          <w:p w14:paraId="0C8A5EE1" w14:textId="1A80207D" w:rsidR="00E1601C" w:rsidRDefault="00E1601C" w:rsidP="00E1601C">
            <w:r>
              <w:t>Paragraaf 10.6.1.2.1 Inhoud en aanlevering kennisgeving</w:t>
            </w:r>
          </w:p>
          <w:p w14:paraId="33669B7B" w14:textId="77777777" w:rsidR="00E1601C" w:rsidRDefault="00E1601C" w:rsidP="00E1601C">
            <w:r>
              <w:t>(N.a.v. consultatie) Toegevoegd dat kennisgeving wel in publicatieblad maar niet in DSO-LV komt</w:t>
            </w:r>
          </w:p>
        </w:tc>
      </w:tr>
      <w:tr w:rsidR="00E1601C" w14:paraId="68F2C3AC" w14:textId="77777777" w:rsidTr="002F1698">
        <w:tc>
          <w:tcPr>
            <w:tcW w:w="566" w:type="pct"/>
          </w:tcPr>
          <w:p w14:paraId="5949D714" w14:textId="77777777" w:rsidR="00E1601C" w:rsidRPr="00BB0084" w:rsidRDefault="00E1601C" w:rsidP="00E1601C">
            <w:r w:rsidRPr="00235602">
              <w:t>3.0.0</w:t>
            </w:r>
          </w:p>
        </w:tc>
        <w:tc>
          <w:tcPr>
            <w:tcW w:w="766" w:type="pct"/>
          </w:tcPr>
          <w:p w14:paraId="00CCF576" w14:textId="5EC362BB" w:rsidR="00E1601C" w:rsidRPr="00BB0084" w:rsidRDefault="00E1601C" w:rsidP="00E1601C">
            <w:r>
              <w:t>2022-07-11</w:t>
            </w:r>
          </w:p>
        </w:tc>
        <w:tc>
          <w:tcPr>
            <w:tcW w:w="3668" w:type="pct"/>
          </w:tcPr>
          <w:p w14:paraId="51F15628" w14:textId="45DF5BA2" w:rsidR="00E1601C" w:rsidRDefault="00E1601C" w:rsidP="00E1601C">
            <w:r>
              <w:t>Paragraaf 10.6.1.4.2 Aanlevering kennisgeving</w:t>
            </w:r>
          </w:p>
          <w:p w14:paraId="32830F67" w14:textId="77777777" w:rsidR="00E1601C" w:rsidRDefault="00E1601C" w:rsidP="00E1601C">
            <w:r>
              <w:t>(N.a.v. consultatie) Toegevoegd dat kennisgeving wel in publicatieblad maar niet in DSO-LV komt</w:t>
            </w:r>
          </w:p>
        </w:tc>
      </w:tr>
      <w:tr w:rsidR="00E1601C" w14:paraId="7EBC95D7" w14:textId="77777777" w:rsidTr="002F1698">
        <w:tc>
          <w:tcPr>
            <w:tcW w:w="566" w:type="pct"/>
          </w:tcPr>
          <w:p w14:paraId="444994D8" w14:textId="77777777" w:rsidR="00E1601C" w:rsidRPr="00BB0084" w:rsidRDefault="00E1601C" w:rsidP="00E1601C">
            <w:r w:rsidRPr="00235602">
              <w:t>3.0.0</w:t>
            </w:r>
          </w:p>
        </w:tc>
        <w:tc>
          <w:tcPr>
            <w:tcW w:w="766" w:type="pct"/>
          </w:tcPr>
          <w:p w14:paraId="55E009DE" w14:textId="4EA31551" w:rsidR="00E1601C" w:rsidRPr="00BB0084" w:rsidRDefault="00E1601C" w:rsidP="00E1601C">
            <w:r>
              <w:t>2022-07-11</w:t>
            </w:r>
          </w:p>
        </w:tc>
        <w:tc>
          <w:tcPr>
            <w:tcW w:w="3668" w:type="pct"/>
          </w:tcPr>
          <w:p w14:paraId="0EE77CF7" w14:textId="0E441193" w:rsidR="00E1601C" w:rsidRDefault="00E1601C" w:rsidP="00E1601C">
            <w:r>
              <w:t>Paragraaf 10.6.1.4.3 Kennisgevingmetadata</w:t>
            </w:r>
          </w:p>
          <w:p w14:paraId="61B1D81C" w14:textId="77777777" w:rsidR="00E1601C" w:rsidRDefault="00E1601C" w:rsidP="00E1601C">
            <w:r w:rsidRPr="00FB6BA5">
              <w:t xml:space="preserve">(N.a.v. consultatie) </w:t>
            </w:r>
            <w:r>
              <w:t>Tekst in kader Toekomstige functionaliteit geactualiseerd</w:t>
            </w:r>
          </w:p>
        </w:tc>
      </w:tr>
      <w:tr w:rsidR="00E1601C" w14:paraId="6EF09383" w14:textId="77777777" w:rsidTr="002F1698">
        <w:tc>
          <w:tcPr>
            <w:tcW w:w="566" w:type="pct"/>
          </w:tcPr>
          <w:p w14:paraId="23CD59FC" w14:textId="77777777" w:rsidR="00E1601C" w:rsidRPr="00BB0084" w:rsidRDefault="00E1601C" w:rsidP="00E1601C">
            <w:r w:rsidRPr="00235602">
              <w:t>3.0.0</w:t>
            </w:r>
          </w:p>
        </w:tc>
        <w:tc>
          <w:tcPr>
            <w:tcW w:w="766" w:type="pct"/>
          </w:tcPr>
          <w:p w14:paraId="1801DC36" w14:textId="79ACB835" w:rsidR="00E1601C" w:rsidRPr="00BB0084" w:rsidRDefault="00E1601C" w:rsidP="00E1601C">
            <w:r>
              <w:t>2022-07-11</w:t>
            </w:r>
          </w:p>
        </w:tc>
        <w:tc>
          <w:tcPr>
            <w:tcW w:w="3668" w:type="pct"/>
          </w:tcPr>
          <w:p w14:paraId="1A69B7EB" w14:textId="40BF1E04" w:rsidR="00E1601C" w:rsidRDefault="00E1601C" w:rsidP="00E1601C">
            <w:r>
              <w:t>Paragraaf 10.6.3.1 Juridisch kader (ontwerpbesluit)</w:t>
            </w:r>
          </w:p>
          <w:p w14:paraId="64C183F7" w14:textId="77777777" w:rsidR="00E1601C" w:rsidRDefault="00E1601C" w:rsidP="00E1601C">
            <w:r w:rsidRPr="00FF25AD">
              <w:t>(N.a.v. consultatie)</w:t>
            </w:r>
            <w:r>
              <w:t xml:space="preserve"> Toegevoegd dat ontwerp-projectbesluit zelf niet ter inzage gelegd hoeft te worden</w:t>
            </w:r>
          </w:p>
        </w:tc>
      </w:tr>
      <w:tr w:rsidR="00E1601C" w14:paraId="451558BB" w14:textId="77777777" w:rsidTr="002F1698">
        <w:tc>
          <w:tcPr>
            <w:tcW w:w="566" w:type="pct"/>
          </w:tcPr>
          <w:p w14:paraId="1E58014D" w14:textId="77777777" w:rsidR="00E1601C" w:rsidRPr="00BB0084" w:rsidRDefault="00E1601C" w:rsidP="00E1601C">
            <w:r w:rsidRPr="00235602">
              <w:t>3.0.0</w:t>
            </w:r>
          </w:p>
        </w:tc>
        <w:tc>
          <w:tcPr>
            <w:tcW w:w="766" w:type="pct"/>
          </w:tcPr>
          <w:p w14:paraId="3136B26D" w14:textId="5F6D9C6C" w:rsidR="00E1601C" w:rsidRPr="00BB0084" w:rsidRDefault="00E1601C" w:rsidP="00E1601C">
            <w:r>
              <w:t>2022-07-11</w:t>
            </w:r>
          </w:p>
        </w:tc>
        <w:tc>
          <w:tcPr>
            <w:tcW w:w="3668" w:type="pct"/>
          </w:tcPr>
          <w:p w14:paraId="1A67D611" w14:textId="48EDC187" w:rsidR="00E1601C" w:rsidRDefault="00E1601C" w:rsidP="00E1601C">
            <w:r>
              <w:t>Paragraaf 10.6.3.2 Aanlevering ontwerpbesluit</w:t>
            </w:r>
          </w:p>
          <w:p w14:paraId="1C8C152E" w14:textId="77777777" w:rsidR="00E1601C" w:rsidRDefault="00E1601C" w:rsidP="00E1601C">
            <w:r w:rsidRPr="00992683">
              <w:t xml:space="preserve">(N.a.v. consultatie) </w:t>
            </w:r>
            <w:r>
              <w:t>T</w:t>
            </w:r>
            <w:r w:rsidRPr="00992683">
              <w:t xml:space="preserve">oegevoegd </w:t>
            </w:r>
            <w:r w:rsidRPr="00057208">
              <w:t xml:space="preserve">technische workaround </w:t>
            </w:r>
            <w:r>
              <w:t xml:space="preserve">voor coördineren </w:t>
            </w:r>
            <w:r w:rsidRPr="00992683">
              <w:t>besluiten ter uitvoering van een projectbesluit</w:t>
            </w:r>
            <w:r>
              <w:t xml:space="preserve"> met projectbesluit</w:t>
            </w:r>
          </w:p>
        </w:tc>
      </w:tr>
      <w:tr w:rsidR="00E1601C" w14:paraId="06CD2E0F" w14:textId="77777777" w:rsidTr="002F1698">
        <w:tc>
          <w:tcPr>
            <w:tcW w:w="566" w:type="pct"/>
          </w:tcPr>
          <w:p w14:paraId="5EF9E1A9" w14:textId="77777777" w:rsidR="00E1601C" w:rsidRPr="00BB0084" w:rsidRDefault="00E1601C" w:rsidP="00E1601C">
            <w:r w:rsidRPr="00235602">
              <w:lastRenderedPageBreak/>
              <w:t>3.0.0</w:t>
            </w:r>
          </w:p>
        </w:tc>
        <w:tc>
          <w:tcPr>
            <w:tcW w:w="766" w:type="pct"/>
          </w:tcPr>
          <w:p w14:paraId="33530788" w14:textId="042FC8EB" w:rsidR="00E1601C" w:rsidRPr="00BB0084" w:rsidRDefault="00E1601C" w:rsidP="00E1601C">
            <w:r>
              <w:t>2022-07-11</w:t>
            </w:r>
          </w:p>
        </w:tc>
        <w:tc>
          <w:tcPr>
            <w:tcW w:w="3668" w:type="pct"/>
          </w:tcPr>
          <w:p w14:paraId="1354BEE8" w14:textId="577C8EBF" w:rsidR="00E1601C" w:rsidRDefault="00E1601C" w:rsidP="00E1601C">
            <w:r>
              <w:t>Paragraaf 10.6.3.2.1 Besluitmetadata en Paragraaf 10.6.3.2.2 Regelingmetadata vrijetekstgedeelte projectbesluit</w:t>
            </w:r>
          </w:p>
          <w:p w14:paraId="352C7D3C" w14:textId="77777777" w:rsidR="00E1601C" w:rsidRDefault="00E1601C" w:rsidP="00E1601C">
            <w:r w:rsidRPr="0056006D">
              <w:t>(N.a.v. consultatie) Toegevoegd</w:t>
            </w:r>
            <w:r>
              <w:t xml:space="preserve"> technische uitleg over grondslag, wijze waarop uri voor verwijzing naar wet- en regelgeving gegenereerd kan worden met een voorbeeld in XML van de grondslag voor het projectbesluit</w:t>
            </w:r>
          </w:p>
        </w:tc>
      </w:tr>
      <w:tr w:rsidR="00E1601C" w14:paraId="56F7A1DB" w14:textId="77777777" w:rsidTr="002F1698">
        <w:tc>
          <w:tcPr>
            <w:tcW w:w="566" w:type="pct"/>
          </w:tcPr>
          <w:p w14:paraId="086C9EF7" w14:textId="77777777" w:rsidR="00E1601C" w:rsidRPr="00BB0084" w:rsidRDefault="00E1601C" w:rsidP="00E1601C">
            <w:r w:rsidRPr="00235602">
              <w:t>3.0.0</w:t>
            </w:r>
          </w:p>
        </w:tc>
        <w:tc>
          <w:tcPr>
            <w:tcW w:w="766" w:type="pct"/>
          </w:tcPr>
          <w:p w14:paraId="4A1B0EF8" w14:textId="61A29350" w:rsidR="00E1601C" w:rsidRPr="00BB0084" w:rsidRDefault="00E1601C" w:rsidP="00E1601C">
            <w:r>
              <w:t>2022-07-11</w:t>
            </w:r>
          </w:p>
        </w:tc>
        <w:tc>
          <w:tcPr>
            <w:tcW w:w="3668" w:type="pct"/>
          </w:tcPr>
          <w:p w14:paraId="0B1A2480" w14:textId="2D83A7C3" w:rsidR="00E1601C" w:rsidRDefault="00E1601C" w:rsidP="00E1601C">
            <w:r>
              <w:t>Paragraaf 10.6.3.3.1 Inhoud en aanlevering kennisgeving (ontwerpbesluit)</w:t>
            </w:r>
          </w:p>
          <w:p w14:paraId="04F70544" w14:textId="77777777" w:rsidR="00E1601C" w:rsidRDefault="00E1601C" w:rsidP="00E1601C">
            <w:pPr>
              <w:pStyle w:val="Opsommingtekens1"/>
            </w:pPr>
            <w:r>
              <w:t xml:space="preserve">Toegevoegd wat een </w:t>
            </w:r>
            <w:r w:rsidRPr="00F974BC">
              <w:t>zakelijke weergave van de inhoud van het ontwerpbesluit</w:t>
            </w:r>
            <w:r>
              <w:t xml:space="preserve"> is</w:t>
            </w:r>
          </w:p>
          <w:p w14:paraId="1391AF1D" w14:textId="77777777" w:rsidR="00E1601C" w:rsidRDefault="00E1601C" w:rsidP="00E1601C">
            <w:pPr>
              <w:pStyle w:val="Opsommingtekens1"/>
            </w:pPr>
            <w:r w:rsidRPr="008978C5">
              <w:t>(N.a.v. consultatie) Toegevoegd dat kennisgeving wel in publicatieblad maar niet in DSO-LV komt</w:t>
            </w:r>
          </w:p>
        </w:tc>
      </w:tr>
      <w:tr w:rsidR="00E1601C" w14:paraId="3DE196FD" w14:textId="77777777" w:rsidTr="002F1698">
        <w:tc>
          <w:tcPr>
            <w:tcW w:w="566" w:type="pct"/>
          </w:tcPr>
          <w:p w14:paraId="750942D8" w14:textId="77777777" w:rsidR="00E1601C" w:rsidRPr="00BB0084" w:rsidRDefault="00E1601C" w:rsidP="00E1601C">
            <w:r w:rsidRPr="00235602">
              <w:t>3.0.0</w:t>
            </w:r>
          </w:p>
        </w:tc>
        <w:tc>
          <w:tcPr>
            <w:tcW w:w="766" w:type="pct"/>
          </w:tcPr>
          <w:p w14:paraId="7F565512" w14:textId="7F539684" w:rsidR="00E1601C" w:rsidRPr="00BB0084" w:rsidRDefault="00E1601C" w:rsidP="00E1601C">
            <w:r>
              <w:t>2022-07-11</w:t>
            </w:r>
          </w:p>
        </w:tc>
        <w:tc>
          <w:tcPr>
            <w:tcW w:w="3668" w:type="pct"/>
          </w:tcPr>
          <w:p w14:paraId="2E0A9671" w14:textId="1ADE399F" w:rsidR="00E1601C" w:rsidRDefault="00E1601C" w:rsidP="00E1601C">
            <w:r>
              <w:t xml:space="preserve">Paragraaf 10.6.3.4 </w:t>
            </w:r>
            <w:r w:rsidRPr="003773FD">
              <w:t>Aanlevering van op het ontwerpbesluit betrekking hebbende stukken voor terinzagelegging</w:t>
            </w:r>
          </w:p>
          <w:p w14:paraId="673A2D1D" w14:textId="77777777" w:rsidR="00E1601C" w:rsidRDefault="00E1601C" w:rsidP="00E1601C">
            <w:r w:rsidRPr="001D4EDB">
              <w:t>(N.a.v. consultatie) Toegevoegd dat ontwerp-projectbesluit zelf niet ter inzage gelegd hoeft te worden</w:t>
            </w:r>
          </w:p>
        </w:tc>
      </w:tr>
      <w:tr w:rsidR="00E1601C" w14:paraId="6687FC8F" w14:textId="77777777" w:rsidTr="002F1698">
        <w:tc>
          <w:tcPr>
            <w:tcW w:w="566" w:type="pct"/>
          </w:tcPr>
          <w:p w14:paraId="126A3F81" w14:textId="77777777" w:rsidR="00E1601C" w:rsidRPr="00BB0084" w:rsidRDefault="00E1601C" w:rsidP="00E1601C">
            <w:r w:rsidRPr="00235602">
              <w:t>3.0.0</w:t>
            </w:r>
          </w:p>
        </w:tc>
        <w:tc>
          <w:tcPr>
            <w:tcW w:w="766" w:type="pct"/>
          </w:tcPr>
          <w:p w14:paraId="1112F84E" w14:textId="6D96EC6E" w:rsidR="00E1601C" w:rsidRPr="00BB0084" w:rsidRDefault="00E1601C" w:rsidP="00E1601C">
            <w:r>
              <w:t>2022-07-11</w:t>
            </w:r>
          </w:p>
        </w:tc>
        <w:tc>
          <w:tcPr>
            <w:tcW w:w="3668" w:type="pct"/>
          </w:tcPr>
          <w:p w14:paraId="1FCC83E8" w14:textId="140EEEB9" w:rsidR="00E1601C" w:rsidRDefault="00E1601C" w:rsidP="00E1601C">
            <w:r>
              <w:t xml:space="preserve">Paragraaf 10.6.4.1.2 </w:t>
            </w:r>
            <w:r w:rsidRPr="001B339A">
              <w:t>Bekendmaking en terinzagelegging projectbesluit provincie en Rijk</w:t>
            </w:r>
          </w:p>
          <w:p w14:paraId="03ED1E45" w14:textId="77777777" w:rsidR="00E1601C" w:rsidRDefault="00E1601C" w:rsidP="00E1601C">
            <w:pPr>
              <w:pStyle w:val="Opsommingtekens1"/>
            </w:pPr>
            <w:r w:rsidRPr="001B339A">
              <w:t>(N.a.v. consultatie) Opschrift van paragraaf gewijzigd (was:</w:t>
            </w:r>
            <w:r>
              <w:t xml:space="preserve"> </w:t>
            </w:r>
            <w:r w:rsidRPr="001B339A">
              <w:t>Bekendmaking projectbesluit provincie en Rijk</w:t>
            </w:r>
            <w:r>
              <w:t>)</w:t>
            </w:r>
          </w:p>
          <w:p w14:paraId="3AAEFF61" w14:textId="77777777" w:rsidR="00E1601C" w:rsidRDefault="00E1601C" w:rsidP="00E1601C">
            <w:pPr>
              <w:pStyle w:val="Opsommingtekens1"/>
            </w:pPr>
            <w:r w:rsidRPr="000B50CF">
              <w:t>(N.a.v. consultatie) Toegevoegd dat projectbesluit zelf niet ter inzage gelegd hoeft te worden</w:t>
            </w:r>
          </w:p>
        </w:tc>
      </w:tr>
      <w:tr w:rsidR="00E1601C" w14:paraId="3E90906F" w14:textId="77777777" w:rsidTr="002F1698">
        <w:tc>
          <w:tcPr>
            <w:tcW w:w="566" w:type="pct"/>
          </w:tcPr>
          <w:p w14:paraId="09F0EF5E" w14:textId="77777777" w:rsidR="00E1601C" w:rsidRPr="00BB0084" w:rsidRDefault="00E1601C" w:rsidP="00E1601C">
            <w:r w:rsidRPr="00235602">
              <w:t>3.0.0</w:t>
            </w:r>
          </w:p>
        </w:tc>
        <w:tc>
          <w:tcPr>
            <w:tcW w:w="766" w:type="pct"/>
          </w:tcPr>
          <w:p w14:paraId="7B1B8E76" w14:textId="5D298041" w:rsidR="00E1601C" w:rsidRPr="00BB0084" w:rsidRDefault="00E1601C" w:rsidP="00E1601C">
            <w:r>
              <w:t>2022-07-11</w:t>
            </w:r>
          </w:p>
        </w:tc>
        <w:tc>
          <w:tcPr>
            <w:tcW w:w="3668" w:type="pct"/>
          </w:tcPr>
          <w:p w14:paraId="6B35303D" w14:textId="2CCE570A" w:rsidR="00E1601C" w:rsidRDefault="00E1601C" w:rsidP="00E1601C">
            <w:r>
              <w:t>Paragraaf 10.6.4.1.3 Goedkeuring, b</w:t>
            </w:r>
            <w:r w:rsidRPr="000F40C3">
              <w:t xml:space="preserve">ekendmaking en </w:t>
            </w:r>
            <w:r>
              <w:t>t</w:t>
            </w:r>
            <w:r w:rsidRPr="000F40C3">
              <w:t>erinzagelegging projectbesluit</w:t>
            </w:r>
            <w:r>
              <w:t xml:space="preserve"> waterschap</w:t>
            </w:r>
          </w:p>
          <w:p w14:paraId="7288793C" w14:textId="77777777" w:rsidR="00E1601C" w:rsidRPr="00093CEA" w:rsidRDefault="00E1601C" w:rsidP="00E1601C">
            <w:pPr>
              <w:pStyle w:val="Opsommingtekens1"/>
            </w:pPr>
            <w:r w:rsidRPr="00093CEA">
              <w:t xml:space="preserve">(N.a.v. consultatie) Opschrift van paragraaf gewijzigd (was: </w:t>
            </w:r>
            <w:r>
              <w:t>Goedkeuring en b</w:t>
            </w:r>
            <w:r w:rsidRPr="00093CEA">
              <w:t xml:space="preserve">ekendmaking projectbesluit </w:t>
            </w:r>
            <w:r>
              <w:t>waterschap</w:t>
            </w:r>
            <w:r w:rsidRPr="00093CEA">
              <w:t>)</w:t>
            </w:r>
          </w:p>
          <w:p w14:paraId="789FF458" w14:textId="77777777" w:rsidR="00E1601C" w:rsidRDefault="00E1601C" w:rsidP="00E1601C">
            <w:pPr>
              <w:pStyle w:val="Opsommingtekens1"/>
            </w:pPr>
            <w:r w:rsidRPr="00DD0ADA">
              <w:t>(N.a.v. consultatie)</w:t>
            </w:r>
            <w:r>
              <w:t xml:space="preserve"> Toegevoegd nadere toelichting over bekendmaking goedkeuringsbesluit</w:t>
            </w:r>
          </w:p>
          <w:p w14:paraId="2B6DD66C" w14:textId="77777777" w:rsidR="00E1601C" w:rsidRDefault="00E1601C" w:rsidP="00E1601C">
            <w:pPr>
              <w:pStyle w:val="Opsommingtekens1"/>
            </w:pPr>
            <w:r w:rsidRPr="0025414D">
              <w:t>(N.a.v. consultatie) Toegevoegd</w:t>
            </w:r>
            <w:r>
              <w:t xml:space="preserve"> aanbeveling dat GS kennisgeving doen van goedkeuringsbesluit in provinciaal blad</w:t>
            </w:r>
          </w:p>
          <w:p w14:paraId="2FC7A9DA" w14:textId="77777777" w:rsidR="00E1601C" w:rsidRDefault="00E1601C" w:rsidP="00E1601C">
            <w:pPr>
              <w:pStyle w:val="Opsommingtekens1"/>
            </w:pPr>
            <w:r w:rsidRPr="00F85A50">
              <w:t>(N.a.v. consultatie) Toegevoegd dat projectbesluit zelf niet ter inzage gelegd hoeft te worden</w:t>
            </w:r>
          </w:p>
          <w:p w14:paraId="19CBE804" w14:textId="77777777" w:rsidR="00E1601C" w:rsidRDefault="00E1601C" w:rsidP="00E1601C">
            <w:pPr>
              <w:pStyle w:val="Opsommingtekens1"/>
            </w:pPr>
            <w:r w:rsidRPr="00356B3C">
              <w:t>(N.a.v. consultatie)</w:t>
            </w:r>
            <w:r>
              <w:t xml:space="preserve"> Toegevoegd dat beroepstermijnen voor zowel </w:t>
            </w:r>
            <w:r w:rsidRPr="00356B3C">
              <w:t>projectbesluit van het waterschap</w:t>
            </w:r>
            <w:r>
              <w:t xml:space="preserve"> als goedkeuringsbesluit beginnen </w:t>
            </w:r>
            <w:r w:rsidRPr="00BD3867">
              <w:t>op de dag na die waarop het goedkeuring</w:t>
            </w:r>
            <w:r>
              <w:t>sbesluit</w:t>
            </w:r>
            <w:r w:rsidRPr="00BD3867">
              <w:t xml:space="preserve"> op de voorgeschreven wijze is bekendgemaakt</w:t>
            </w:r>
          </w:p>
        </w:tc>
      </w:tr>
      <w:tr w:rsidR="00E1601C" w14:paraId="2660EEF5" w14:textId="77777777" w:rsidTr="002F1698">
        <w:tc>
          <w:tcPr>
            <w:tcW w:w="566" w:type="pct"/>
          </w:tcPr>
          <w:p w14:paraId="4B01C7E4" w14:textId="77777777" w:rsidR="00E1601C" w:rsidRPr="00BB0084" w:rsidRDefault="00E1601C" w:rsidP="00E1601C">
            <w:r w:rsidRPr="00235602">
              <w:t>3.0.0</w:t>
            </w:r>
          </w:p>
        </w:tc>
        <w:tc>
          <w:tcPr>
            <w:tcW w:w="766" w:type="pct"/>
          </w:tcPr>
          <w:p w14:paraId="1E5E604E" w14:textId="15AD307F" w:rsidR="00E1601C" w:rsidRPr="00BB0084" w:rsidRDefault="00E1601C" w:rsidP="00E1601C">
            <w:r>
              <w:t>2022-07-11</w:t>
            </w:r>
          </w:p>
        </w:tc>
        <w:tc>
          <w:tcPr>
            <w:tcW w:w="3668" w:type="pct"/>
          </w:tcPr>
          <w:p w14:paraId="25A14816" w14:textId="2433A753" w:rsidR="00E1601C" w:rsidRDefault="00E1601C" w:rsidP="00E1601C">
            <w:r>
              <w:t>Paragraaf 10.6.4.3 Aanlevering definitief besluit</w:t>
            </w:r>
          </w:p>
          <w:p w14:paraId="37572CDD" w14:textId="77777777" w:rsidR="00E1601C" w:rsidRDefault="00E1601C" w:rsidP="00E1601C">
            <w:r w:rsidRPr="00623ABC">
              <w:t xml:space="preserve">(N.a.v. consultatie) Toegevoegd </w:t>
            </w:r>
            <w:r>
              <w:t xml:space="preserve">technische workaround </w:t>
            </w:r>
            <w:r w:rsidRPr="00623ABC">
              <w:t>voor coördineren besluiten ter uitvoering van een projectbesluit met projectbesluit</w:t>
            </w:r>
          </w:p>
        </w:tc>
      </w:tr>
      <w:tr w:rsidR="00E1601C" w14:paraId="22956E16" w14:textId="77777777" w:rsidTr="002F1698">
        <w:tc>
          <w:tcPr>
            <w:tcW w:w="566" w:type="pct"/>
          </w:tcPr>
          <w:p w14:paraId="6FBBEA38" w14:textId="77777777" w:rsidR="00E1601C" w:rsidRPr="00BB0084" w:rsidRDefault="00E1601C" w:rsidP="00E1601C">
            <w:r w:rsidRPr="00235602">
              <w:lastRenderedPageBreak/>
              <w:t>3.0.0</w:t>
            </w:r>
          </w:p>
        </w:tc>
        <w:tc>
          <w:tcPr>
            <w:tcW w:w="766" w:type="pct"/>
          </w:tcPr>
          <w:p w14:paraId="17154F8C" w14:textId="5F0E3E3A" w:rsidR="00E1601C" w:rsidRPr="00BB0084" w:rsidRDefault="00E1601C" w:rsidP="00E1601C">
            <w:r>
              <w:t>2022-07-11</w:t>
            </w:r>
          </w:p>
        </w:tc>
        <w:tc>
          <w:tcPr>
            <w:tcW w:w="3668" w:type="pct"/>
          </w:tcPr>
          <w:p w14:paraId="2799623C" w14:textId="5BC8AB51" w:rsidR="00E1601C" w:rsidRDefault="00E1601C" w:rsidP="00E1601C">
            <w:r>
              <w:t xml:space="preserve">Paragraaf 10.6.4.3.1 Besluitmetadata, Paragraaf </w:t>
            </w:r>
            <w:r w:rsidRPr="00E0341C">
              <w:t>10.6.4.3.2</w:t>
            </w:r>
            <w:r>
              <w:t xml:space="preserve"> Regelingmetadata vrijetekstgedeelte projectbesluit en Paragraaf 10.6.4.3.4 Regelingmetadata tijdelijk regelingdeel</w:t>
            </w:r>
          </w:p>
          <w:p w14:paraId="425A705D" w14:textId="77777777" w:rsidR="00E1601C" w:rsidRDefault="00E1601C" w:rsidP="00E1601C">
            <w:r>
              <w:t xml:space="preserve">(N.a.v. consultatie) Toegevoegd technische uitleg over grondslag, wijze waarop uri voor verwijzing naar wet- en regelgeving gegenereerd kan worden met een voorbeeld in XML van de grondslag voor het projectbesluit </w:t>
            </w:r>
          </w:p>
        </w:tc>
      </w:tr>
      <w:tr w:rsidR="00E1601C" w14:paraId="644ACE89" w14:textId="77777777" w:rsidTr="002F1698">
        <w:tc>
          <w:tcPr>
            <w:tcW w:w="566" w:type="pct"/>
          </w:tcPr>
          <w:p w14:paraId="59AD14B6" w14:textId="77777777" w:rsidR="00E1601C" w:rsidRPr="00BB0084" w:rsidRDefault="00E1601C" w:rsidP="00E1601C">
            <w:r w:rsidRPr="00235602">
              <w:t>3.0.0</w:t>
            </w:r>
          </w:p>
        </w:tc>
        <w:tc>
          <w:tcPr>
            <w:tcW w:w="766" w:type="pct"/>
          </w:tcPr>
          <w:p w14:paraId="60007856" w14:textId="1133759D" w:rsidR="00E1601C" w:rsidRPr="00BB0084" w:rsidRDefault="00E1601C" w:rsidP="00E1601C">
            <w:r>
              <w:t>2022-07-11</w:t>
            </w:r>
          </w:p>
        </w:tc>
        <w:tc>
          <w:tcPr>
            <w:tcW w:w="3668" w:type="pct"/>
          </w:tcPr>
          <w:p w14:paraId="0D155C81" w14:textId="09977EEB" w:rsidR="00E1601C" w:rsidRDefault="00E1601C" w:rsidP="00E1601C">
            <w:r>
              <w:t xml:space="preserve">Paragrafen 10.6.4.3.2 </w:t>
            </w:r>
            <w:r w:rsidRPr="0070486F">
              <w:t xml:space="preserve">Regelingmetadata vrijetekstgedeelte projectbesluit </w:t>
            </w:r>
            <w:r>
              <w:t xml:space="preserve">en 10.6.4.3.3 </w:t>
            </w:r>
            <w:r w:rsidRPr="0070486F">
              <w:t>Regelingmetadata tijdelijk regelingdeel</w:t>
            </w:r>
          </w:p>
          <w:p w14:paraId="078A6B80" w14:textId="77777777" w:rsidR="00E1601C" w:rsidRDefault="00E1601C" w:rsidP="00E1601C">
            <w:r w:rsidRPr="0070486F">
              <w:t>(N.a.v. consultatie)</w:t>
            </w:r>
            <w:r>
              <w:t xml:space="preserve"> Toelichting op Regelingmetadatagegeven </w:t>
            </w:r>
            <w:r w:rsidRPr="00D4014A">
              <w:rPr>
                <w:i/>
                <w:iCs/>
              </w:rPr>
              <w:t>opvolgerVan</w:t>
            </w:r>
            <w:r>
              <w:t xml:space="preserve"> ingekort</w:t>
            </w:r>
          </w:p>
        </w:tc>
      </w:tr>
      <w:tr w:rsidR="00E1601C" w14:paraId="70818283" w14:textId="77777777" w:rsidTr="002F1698">
        <w:tc>
          <w:tcPr>
            <w:tcW w:w="566" w:type="pct"/>
          </w:tcPr>
          <w:p w14:paraId="24E25116" w14:textId="77777777" w:rsidR="00E1601C" w:rsidRPr="00BB0084" w:rsidRDefault="00E1601C" w:rsidP="00E1601C">
            <w:r w:rsidRPr="00235602">
              <w:t>3.0.0</w:t>
            </w:r>
          </w:p>
        </w:tc>
        <w:tc>
          <w:tcPr>
            <w:tcW w:w="766" w:type="pct"/>
          </w:tcPr>
          <w:p w14:paraId="194D8160" w14:textId="24D51DEC" w:rsidR="00E1601C" w:rsidRPr="00BB0084" w:rsidRDefault="00E1601C" w:rsidP="00E1601C">
            <w:r>
              <w:t>2022-07-11</w:t>
            </w:r>
          </w:p>
        </w:tc>
        <w:tc>
          <w:tcPr>
            <w:tcW w:w="3668" w:type="pct"/>
          </w:tcPr>
          <w:p w14:paraId="4D69052F" w14:textId="24C22903" w:rsidR="00E1601C" w:rsidRDefault="00E1601C" w:rsidP="00E1601C">
            <w:r>
              <w:t xml:space="preserve">Paragraaf 10.6.4.3.2 </w:t>
            </w:r>
            <w:r w:rsidRPr="0097100E">
              <w:t>Regelingmetadata vrijetekstgedeelte projectbesluit</w:t>
            </w:r>
          </w:p>
          <w:p w14:paraId="50F8B696" w14:textId="77777777" w:rsidR="00E1601C" w:rsidRDefault="00E1601C" w:rsidP="00E1601C">
            <w:r>
              <w:t>Toegevoegd kader Toekomstige functionaliteit over optioneel worden Regelingmetadata bij definitief besluit</w:t>
            </w:r>
          </w:p>
        </w:tc>
      </w:tr>
      <w:tr w:rsidR="00E1601C" w14:paraId="5E4912A5" w14:textId="77777777" w:rsidTr="002F1698">
        <w:tc>
          <w:tcPr>
            <w:tcW w:w="566" w:type="pct"/>
          </w:tcPr>
          <w:p w14:paraId="3378DC9E" w14:textId="77777777" w:rsidR="00E1601C" w:rsidRPr="00BB0084" w:rsidRDefault="00E1601C" w:rsidP="00E1601C">
            <w:r w:rsidRPr="00235602">
              <w:t>3.0.0</w:t>
            </w:r>
          </w:p>
        </w:tc>
        <w:tc>
          <w:tcPr>
            <w:tcW w:w="766" w:type="pct"/>
          </w:tcPr>
          <w:p w14:paraId="3EB46B25" w14:textId="076E2603" w:rsidR="00E1601C" w:rsidRPr="00BB0084" w:rsidRDefault="00E1601C" w:rsidP="00E1601C">
            <w:r>
              <w:t>2022-07-11</w:t>
            </w:r>
          </w:p>
        </w:tc>
        <w:tc>
          <w:tcPr>
            <w:tcW w:w="3668" w:type="pct"/>
          </w:tcPr>
          <w:p w14:paraId="2A7F4ACD" w14:textId="4EB30F7A" w:rsidR="00E1601C" w:rsidRDefault="00E1601C" w:rsidP="00E1601C">
            <w:r>
              <w:t>Paragraaf 10.6.4.4.1 Inhoud en aanlevering kennisgeving</w:t>
            </w:r>
          </w:p>
          <w:p w14:paraId="70656493" w14:textId="77777777" w:rsidR="00E1601C" w:rsidRDefault="00E1601C" w:rsidP="00E1601C">
            <w:pPr>
              <w:pStyle w:val="Opsommingtekens1"/>
            </w:pPr>
            <w:r>
              <w:t xml:space="preserve">Toegevoegd wat een </w:t>
            </w:r>
            <w:r w:rsidRPr="00F974BC">
              <w:t>zakelijke weergave van de inhoud van het ontwerpbesluit</w:t>
            </w:r>
            <w:r>
              <w:t xml:space="preserve"> is</w:t>
            </w:r>
          </w:p>
          <w:p w14:paraId="7CD04DE4" w14:textId="77777777" w:rsidR="00E1601C" w:rsidRDefault="00E1601C" w:rsidP="00E1601C">
            <w:pPr>
              <w:pStyle w:val="Opsommingtekens1"/>
            </w:pPr>
            <w:r w:rsidRPr="008978C5">
              <w:t>(N.a.v. consultatie) Toegevoegd dat kennisgeving wel in publicatieblad maar niet in DSO-LV komt</w:t>
            </w:r>
          </w:p>
        </w:tc>
      </w:tr>
      <w:tr w:rsidR="00E1601C" w14:paraId="4CEF455B" w14:textId="77777777" w:rsidTr="002F1698">
        <w:tc>
          <w:tcPr>
            <w:tcW w:w="566" w:type="pct"/>
          </w:tcPr>
          <w:p w14:paraId="345D36A8" w14:textId="77777777" w:rsidR="00E1601C" w:rsidRPr="00BB0084" w:rsidRDefault="00E1601C" w:rsidP="00E1601C">
            <w:r w:rsidRPr="00235602">
              <w:t>3.0.0</w:t>
            </w:r>
          </w:p>
        </w:tc>
        <w:tc>
          <w:tcPr>
            <w:tcW w:w="766" w:type="pct"/>
          </w:tcPr>
          <w:p w14:paraId="7706A864" w14:textId="628A8231" w:rsidR="00E1601C" w:rsidRPr="00BB0084" w:rsidRDefault="00E1601C" w:rsidP="00E1601C">
            <w:r>
              <w:t>2022-07-11</w:t>
            </w:r>
          </w:p>
        </w:tc>
        <w:tc>
          <w:tcPr>
            <w:tcW w:w="3668" w:type="pct"/>
          </w:tcPr>
          <w:p w14:paraId="5576EA9B" w14:textId="34196724" w:rsidR="00E1601C" w:rsidRDefault="00E1601C" w:rsidP="00E1601C">
            <w:r>
              <w:t xml:space="preserve">Paragraaf 10.6.4.5 </w:t>
            </w:r>
            <w:r w:rsidRPr="00783989">
              <w:t>Aanlevering van op de zaak betrekking hebbende stukken voor terinzagelegging</w:t>
            </w:r>
          </w:p>
          <w:p w14:paraId="4E1313E6" w14:textId="77777777" w:rsidR="00E1601C" w:rsidRDefault="00E1601C" w:rsidP="00E1601C">
            <w:r w:rsidRPr="001D4EDB">
              <w:t xml:space="preserve">(N.a.v. consultatie) Toegevoegd dat </w:t>
            </w:r>
            <w:r>
              <w:t xml:space="preserve">het </w:t>
            </w:r>
            <w:r w:rsidRPr="001D4EDB">
              <w:t>projectbesluit zelf niet ter inzage gelegd hoeft te worden</w:t>
            </w:r>
          </w:p>
        </w:tc>
      </w:tr>
      <w:tr w:rsidR="00E1601C" w14:paraId="7B2B3A06" w14:textId="77777777" w:rsidTr="002F1698">
        <w:tc>
          <w:tcPr>
            <w:tcW w:w="566" w:type="pct"/>
          </w:tcPr>
          <w:p w14:paraId="3B9FD8A2" w14:textId="7D949609" w:rsidR="00E1601C" w:rsidRPr="00235602" w:rsidRDefault="00E1601C" w:rsidP="00E1601C">
            <w:r>
              <w:t>3.0.0-cv</w:t>
            </w:r>
          </w:p>
        </w:tc>
        <w:tc>
          <w:tcPr>
            <w:tcW w:w="766" w:type="pct"/>
          </w:tcPr>
          <w:p w14:paraId="7E4693D1" w14:textId="484CC5B7" w:rsidR="00E1601C" w:rsidRDefault="00E1601C" w:rsidP="00E1601C">
            <w:r>
              <w:t>2022-05-30</w:t>
            </w:r>
          </w:p>
        </w:tc>
        <w:tc>
          <w:tcPr>
            <w:tcW w:w="3668" w:type="pct"/>
          </w:tcPr>
          <w:p w14:paraId="74A1B860" w14:textId="4449CD6E" w:rsidR="00E1601C" w:rsidRDefault="00E1601C" w:rsidP="00E1601C">
            <w:r>
              <w:t>Paragraaf 2.3 volledig herschreven. Toegevoegd beschrijvingen van de inhoud van het projectbesluit, de projectprocedure en de coördinatieregeling</w:t>
            </w:r>
          </w:p>
        </w:tc>
      </w:tr>
      <w:tr w:rsidR="00E1601C" w14:paraId="5D98BE7A" w14:textId="77777777" w:rsidTr="002F1698">
        <w:tc>
          <w:tcPr>
            <w:tcW w:w="566" w:type="pct"/>
          </w:tcPr>
          <w:p w14:paraId="55ED81C9" w14:textId="5E5AC788" w:rsidR="00E1601C" w:rsidRPr="00235602" w:rsidRDefault="00E1601C" w:rsidP="00E1601C">
            <w:r w:rsidRPr="0097455D">
              <w:lastRenderedPageBreak/>
              <w:t>3.0.0-cv</w:t>
            </w:r>
          </w:p>
        </w:tc>
        <w:tc>
          <w:tcPr>
            <w:tcW w:w="766" w:type="pct"/>
          </w:tcPr>
          <w:p w14:paraId="1398E7C5" w14:textId="5BA58CB0" w:rsidR="00E1601C" w:rsidRDefault="00E1601C" w:rsidP="00E1601C">
            <w:r>
              <w:t>2022-05-30</w:t>
            </w:r>
          </w:p>
        </w:tc>
        <w:tc>
          <w:tcPr>
            <w:tcW w:w="3668" w:type="pct"/>
          </w:tcPr>
          <w:p w14:paraId="7913256F" w14:textId="77777777" w:rsidR="00E1601C" w:rsidRDefault="00E1601C" w:rsidP="00E1601C">
            <w:r>
              <w:t xml:space="preserve">In deze versie van het toepassingsprofiel is de </w:t>
            </w:r>
            <w:r w:rsidRPr="007762E5">
              <w:t>mogelijkheid toegevoegd om met het projectbesluit het omgevingsplan te wijzigen door toepassing van het tijdelijk regelingdeel</w:t>
            </w:r>
            <w:r>
              <w:t>. Dat heeft geleid tot de volgende wijzigingen:</w:t>
            </w:r>
          </w:p>
          <w:p w14:paraId="6E9009EF" w14:textId="77777777" w:rsidR="00E1601C" w:rsidRDefault="00E1601C" w:rsidP="00E1601C">
            <w:pPr>
              <w:pStyle w:val="Opsommingtekens1"/>
            </w:pPr>
            <w:r>
              <w:t>in paragraaf 2.4 is het meervoudig bronhouderschap en de werking van het tijdelijk regelingdeel beschreven</w:t>
            </w:r>
          </w:p>
          <w:p w14:paraId="26DA0458" w14:textId="77777777" w:rsidR="00E1601C" w:rsidRDefault="00E1601C" w:rsidP="00E1601C">
            <w:pPr>
              <w:pStyle w:val="Opsommingtekens1"/>
            </w:pPr>
            <w:r>
              <w:t>vele aanvullingen in hoofdstuk 4, met name in de nu toegevoegde paragraaf 4.3.4 die de modellering en toepassing van RegelingTijdelijkdeel beschrijft. De voorbeelden zijn hierop aangepast.</w:t>
            </w:r>
          </w:p>
          <w:p w14:paraId="14E57AD0" w14:textId="77777777" w:rsidR="00E1601C" w:rsidRDefault="00E1601C" w:rsidP="00E1601C">
            <w:pPr>
              <w:pStyle w:val="Opsommingtekens1"/>
            </w:pPr>
            <w:r>
              <w:t>Paragraaf 5.3 Specificatie van de Artikelstructuur toegevoegd, met verwijzing naar TPOD omgevingsplan</w:t>
            </w:r>
          </w:p>
          <w:p w14:paraId="42A5450B" w14:textId="77777777" w:rsidR="00E1601C" w:rsidRDefault="00E1601C" w:rsidP="00E1601C">
            <w:pPr>
              <w:pStyle w:val="Opsommingtekens1"/>
            </w:pPr>
            <w:r>
              <w:t xml:space="preserve">de titel van Hoofdstuk 7 is gewijzigd in ‘Annoteren van </w:t>
            </w:r>
            <w:r w:rsidRPr="6CD5CFD6">
              <w:rPr>
                <w:i/>
                <w:iCs/>
              </w:rPr>
              <w:t>het vrijetekstgedeelte van het projectbesluit</w:t>
            </w:r>
            <w:r>
              <w:t xml:space="preserve"> met OW-objecten: productmodel, objecten en attributen’ en overal waar relevant toegevoegd dat het in dit hoofdstuk gaat om het vrijetekstgedeelte van het projectbesluit</w:t>
            </w:r>
          </w:p>
          <w:p w14:paraId="59569BC6" w14:textId="77777777" w:rsidR="00E1601C" w:rsidRDefault="00E1601C" w:rsidP="00E1601C">
            <w:pPr>
              <w:pStyle w:val="Opsommingtekens1"/>
            </w:pPr>
            <w:r>
              <w:t>in paragraaf 7.8.1.2 in Tabel 5, over het gebruik van de Gebiedsaanwijzingtypen per omgevingsdocument/regeling, is de regelingsoort ‘Omgevingsplanregels uit een projectbesluit’ toegevoegd, waarmee wordt aangegeven welke Gebiedsaanwijzingtypen gebruikt kunnen worden in het tijdelijk regelingdeel waarmee het projectbesluit het omgevingsplan wijzigt</w:t>
            </w:r>
          </w:p>
          <w:p w14:paraId="6AA2E088" w14:textId="77777777" w:rsidR="00E1601C" w:rsidRDefault="00E1601C" w:rsidP="00E1601C">
            <w:pPr>
              <w:pStyle w:val="Opsommingtekens1"/>
            </w:pPr>
            <w:r>
              <w:t>in paragraaf 7.12 Objecttype Regelingsgebied is verduidelijkt dat het hier gaat om het Regelingsgebied van het vrijetekstgedeelte van het projectbesluit</w:t>
            </w:r>
          </w:p>
          <w:p w14:paraId="058CA6F0" w14:textId="77777777" w:rsidR="00E1601C" w:rsidRDefault="00E1601C" w:rsidP="00E1601C">
            <w:pPr>
              <w:pStyle w:val="Opsommingtekens1"/>
            </w:pPr>
            <w:r>
              <w:t>hoofdstuk 8 Annoteren van het tijdelijk regelingdeel bij het projectbesluit met OW-objecten is toegevoegd, met verwijzing naar TPOD omgevingsplan en een beschrijving van het Regelingsgebied bij het tijdelijk regelingdeel</w:t>
            </w:r>
          </w:p>
          <w:p w14:paraId="7FECFD61" w14:textId="77777777" w:rsidR="00E1601C" w:rsidRDefault="00E1601C" w:rsidP="00E1601C">
            <w:pPr>
              <w:pStyle w:val="Opsommingtekens1"/>
            </w:pPr>
            <w:r>
              <w:t xml:space="preserve">paragraaf 9.1 is gewijzigd in Standaardindeling </w:t>
            </w:r>
            <w:r w:rsidRPr="00B57709">
              <w:rPr>
                <w:i/>
                <w:iCs/>
              </w:rPr>
              <w:t>vrijetekstgedeelte van het</w:t>
            </w:r>
            <w:r>
              <w:t xml:space="preserve"> projectbesluit</w:t>
            </w:r>
          </w:p>
          <w:p w14:paraId="41C17B48" w14:textId="77777777" w:rsidR="00E1601C" w:rsidRDefault="00E1601C" w:rsidP="00E1601C">
            <w:pPr>
              <w:pStyle w:val="Opsommingtekens1"/>
            </w:pPr>
            <w:r>
              <w:t>paragraaf 9.2 Standaardindeling tijdelijk regelingdeel bij het projectbesluit is toegevoegd</w:t>
            </w:r>
          </w:p>
          <w:p w14:paraId="681210EB" w14:textId="77777777" w:rsidR="00E1601C" w:rsidRDefault="00E1601C" w:rsidP="00E1601C">
            <w:pPr>
              <w:pStyle w:val="Opsommingtekens1"/>
            </w:pPr>
            <w:r>
              <w:t>paragraaf 9.6 is gewijzigd in Onderdelen van de standaard die voor het vrijetekstgedeelte van het projectbesluit verplicht of noodzakelijk zijn</w:t>
            </w:r>
          </w:p>
          <w:p w14:paraId="6C002BAF" w14:textId="5FB97032" w:rsidR="00E1601C" w:rsidRDefault="00E1601C" w:rsidP="00D9441C">
            <w:pPr>
              <w:pStyle w:val="Opsommingtekens1"/>
            </w:pPr>
            <w:r>
              <w:t>paragraaf 9.7 Onderdelen van de standaard die voor het tijdelijk regelingdeel bij het projectbesluit verplicht of noodzakelijk zijn is toegevoegd</w:t>
            </w:r>
          </w:p>
        </w:tc>
      </w:tr>
      <w:tr w:rsidR="00E1601C" w14:paraId="34DAD3E2" w14:textId="77777777" w:rsidTr="002F1698">
        <w:tc>
          <w:tcPr>
            <w:tcW w:w="566" w:type="pct"/>
          </w:tcPr>
          <w:p w14:paraId="4AD96971" w14:textId="52F321A0" w:rsidR="00E1601C" w:rsidRPr="00235602" w:rsidRDefault="00E1601C" w:rsidP="00E1601C">
            <w:r w:rsidRPr="00F357C4">
              <w:t>3.0.0-cv</w:t>
            </w:r>
          </w:p>
        </w:tc>
        <w:tc>
          <w:tcPr>
            <w:tcW w:w="766" w:type="pct"/>
          </w:tcPr>
          <w:p w14:paraId="11AF0066" w14:textId="545DC9B2" w:rsidR="00E1601C" w:rsidRDefault="00E1601C" w:rsidP="00E1601C">
            <w:r>
              <w:t>2022-05-30</w:t>
            </w:r>
          </w:p>
        </w:tc>
        <w:tc>
          <w:tcPr>
            <w:tcW w:w="3668" w:type="pct"/>
          </w:tcPr>
          <w:p w14:paraId="01AF1590" w14:textId="2D0F91F3" w:rsidR="00E1601C" w:rsidRDefault="00E1601C" w:rsidP="00E1601C">
            <w:r>
              <w:t xml:space="preserve">Paragraaf 2.5; in deze paragraaf was al het overgangsrecht </w:t>
            </w:r>
            <w:r w:rsidRPr="007B7B0E">
              <w:t xml:space="preserve">voor de relatie tussen projectbesluit en omgevingsplan </w:t>
            </w:r>
            <w:r>
              <w:t>beschreven. Nu is toegevoegd een beschrijving van het overgangsrecht voor de voorgangers van het projectbesluit</w:t>
            </w:r>
          </w:p>
        </w:tc>
      </w:tr>
      <w:tr w:rsidR="00E1601C" w14:paraId="12127F62" w14:textId="77777777" w:rsidTr="002F1698">
        <w:tc>
          <w:tcPr>
            <w:tcW w:w="566" w:type="pct"/>
          </w:tcPr>
          <w:p w14:paraId="76E2624B" w14:textId="495EDA6A" w:rsidR="00E1601C" w:rsidRPr="00235602" w:rsidRDefault="00E1601C" w:rsidP="00E1601C">
            <w:r w:rsidRPr="00F357C4">
              <w:lastRenderedPageBreak/>
              <w:t>3.0.0-cv</w:t>
            </w:r>
          </w:p>
        </w:tc>
        <w:tc>
          <w:tcPr>
            <w:tcW w:w="766" w:type="pct"/>
          </w:tcPr>
          <w:p w14:paraId="65E1D31A" w14:textId="56EDE4C1" w:rsidR="00E1601C" w:rsidRDefault="00E1601C" w:rsidP="00E1601C">
            <w:r>
              <w:t>2022-05-30</w:t>
            </w:r>
          </w:p>
        </w:tc>
        <w:tc>
          <w:tcPr>
            <w:tcW w:w="3668" w:type="pct"/>
          </w:tcPr>
          <w:p w14:paraId="236C7007" w14:textId="7F6DAE8E" w:rsidR="00E1601C" w:rsidRDefault="00E1601C" w:rsidP="00E1601C">
            <w:r>
              <w:t xml:space="preserve">Hoofdstuk 4 maakt nu onderscheid tussen het besluit en de op het besluit betrekking hebbende stukken. Het besluit (met inbegrip van de regeling) wordt gepubliceerd c.q. bekendgemaakt op overheid.nl en de regeling is te raadplegen in DSO-LV. Op </w:t>
            </w:r>
            <w:r w:rsidRPr="00824743">
              <w:t>het besluit betrekking hebbende stukken</w:t>
            </w:r>
            <w:r>
              <w:t>, met name bestaand uit onderzoeksrapportages, worden ter inzage gelegd; ze worden niet in de publicatiebladen geplaatst en worden niet doorgegeven aan DSO-LV. Ze zijn geen onderdeel van het STOP/TPOD-model voor Besluit en Regeling. Er komt een centrale voorziening voor de elektronische terinzagelegging van deze stukken. Dit is waar relevant in de tekst van dit hoofdstuk verwerkt en ter introductie is paragraaf 4.1 gesplitst in de subparagrafen 4.1.1 en 4.1.2.</w:t>
            </w:r>
          </w:p>
        </w:tc>
      </w:tr>
      <w:tr w:rsidR="00E1601C" w14:paraId="31CD845B" w14:textId="77777777" w:rsidTr="002F1698">
        <w:tc>
          <w:tcPr>
            <w:tcW w:w="566" w:type="pct"/>
          </w:tcPr>
          <w:p w14:paraId="566033E3" w14:textId="2DCE73C0" w:rsidR="00E1601C" w:rsidRPr="00235602" w:rsidRDefault="00E1601C" w:rsidP="00E1601C">
            <w:r w:rsidRPr="00F357C4">
              <w:t>3.0.0-cv</w:t>
            </w:r>
          </w:p>
        </w:tc>
        <w:tc>
          <w:tcPr>
            <w:tcW w:w="766" w:type="pct"/>
          </w:tcPr>
          <w:p w14:paraId="43B36F6B" w14:textId="643B5175" w:rsidR="00E1601C" w:rsidRDefault="00E1601C" w:rsidP="00E1601C">
            <w:r>
              <w:t>2022-05-30</w:t>
            </w:r>
          </w:p>
        </w:tc>
        <w:tc>
          <w:tcPr>
            <w:tcW w:w="3668" w:type="pct"/>
          </w:tcPr>
          <w:p w14:paraId="55C6418C" w14:textId="52B0E4FF" w:rsidR="00E1601C" w:rsidRDefault="00E1601C" w:rsidP="00E1601C">
            <w:r>
              <w:t>In hoofdstuk 4 is het onderscheid tussen Besluit en Regeling duidelijker gemaakt, aanvullingen daarvoor staan in paragrafen 4.3.2 en 4.3.3.</w:t>
            </w:r>
          </w:p>
        </w:tc>
      </w:tr>
      <w:tr w:rsidR="00E1601C" w14:paraId="1A4919FD" w14:textId="77777777" w:rsidTr="002F1698">
        <w:tc>
          <w:tcPr>
            <w:tcW w:w="566" w:type="pct"/>
          </w:tcPr>
          <w:p w14:paraId="316F70DF" w14:textId="674DEF43" w:rsidR="00E1601C" w:rsidRPr="00235602" w:rsidRDefault="00E1601C" w:rsidP="00E1601C">
            <w:r w:rsidRPr="00F357C4">
              <w:t>3.0.0-cv</w:t>
            </w:r>
          </w:p>
        </w:tc>
        <w:tc>
          <w:tcPr>
            <w:tcW w:w="766" w:type="pct"/>
          </w:tcPr>
          <w:p w14:paraId="1B49EE09" w14:textId="33E0DB5F" w:rsidR="00E1601C" w:rsidRDefault="00E1601C" w:rsidP="00E1601C">
            <w:r>
              <w:t>2022-05-30</w:t>
            </w:r>
          </w:p>
        </w:tc>
        <w:tc>
          <w:tcPr>
            <w:tcW w:w="3668" w:type="pct"/>
          </w:tcPr>
          <w:p w14:paraId="7E3D8CA2" w14:textId="544C92EB" w:rsidR="00E1601C" w:rsidRDefault="00E1601C" w:rsidP="00E1601C">
            <w:r>
              <w:t>Paragrafen 4.3.2.1 en 4.3.2.2: de voorkeursvariant voor het element Toelichting als onderdeel van het Besluit is gewijzigd</w:t>
            </w:r>
          </w:p>
        </w:tc>
      </w:tr>
      <w:tr w:rsidR="00E1601C" w14:paraId="663A9081" w14:textId="77777777" w:rsidTr="002F1698">
        <w:tc>
          <w:tcPr>
            <w:tcW w:w="566" w:type="pct"/>
          </w:tcPr>
          <w:p w14:paraId="07F3DDDB" w14:textId="18AD1F2F" w:rsidR="00E1601C" w:rsidRPr="00235602" w:rsidRDefault="00E1601C" w:rsidP="00E1601C">
            <w:r w:rsidRPr="00F357C4">
              <w:t>3.0.0-cv</w:t>
            </w:r>
          </w:p>
        </w:tc>
        <w:tc>
          <w:tcPr>
            <w:tcW w:w="766" w:type="pct"/>
          </w:tcPr>
          <w:p w14:paraId="3192D7ED" w14:textId="4492116F" w:rsidR="00E1601C" w:rsidRDefault="00E1601C" w:rsidP="00E1601C">
            <w:r>
              <w:t>2022-05-30</w:t>
            </w:r>
          </w:p>
        </w:tc>
        <w:tc>
          <w:tcPr>
            <w:tcW w:w="3668" w:type="pct"/>
          </w:tcPr>
          <w:p w14:paraId="32B3B47B" w14:textId="77777777" w:rsidR="00E1601C" w:rsidRDefault="00E1601C" w:rsidP="00E1601C">
            <w:r>
              <w:t>Paragraaf 4.3.2.2:</w:t>
            </w:r>
          </w:p>
          <w:p w14:paraId="38F0A1D8" w14:textId="77777777" w:rsidR="00E1601C" w:rsidRDefault="00E1601C" w:rsidP="00E1601C">
            <w:pPr>
              <w:pStyle w:val="Opsommingtekens1"/>
            </w:pPr>
            <w:r>
              <w:t>Afbeelding toegevoegd met schematisch overzicht van de onderdelen van BesluitCompact voor het projectbesluit</w:t>
            </w:r>
          </w:p>
          <w:p w14:paraId="69726FDE" w14:textId="4293BE19" w:rsidR="00E1601C" w:rsidRDefault="00E1601C" w:rsidP="00D9441C">
            <w:pPr>
              <w:pStyle w:val="Opsommingtekens1"/>
            </w:pPr>
            <w:r>
              <w:t>Relatie gelegd met paragraaf 2.3.2: beschreven is welke onderdelen die op grond van Omgevingswet en Omgevingsbesluit in het projectbesluit moeten c.q. kunnen voorkomen, bij voorkeur in het Besluit worden opgenomen en in welk element</w:t>
            </w:r>
          </w:p>
        </w:tc>
      </w:tr>
      <w:tr w:rsidR="00E1601C" w14:paraId="4E8A8616" w14:textId="77777777" w:rsidTr="002F1698">
        <w:tc>
          <w:tcPr>
            <w:tcW w:w="566" w:type="pct"/>
          </w:tcPr>
          <w:p w14:paraId="6F94E904" w14:textId="0779A80B" w:rsidR="00E1601C" w:rsidRPr="00235602" w:rsidRDefault="00E1601C" w:rsidP="00E1601C">
            <w:r w:rsidRPr="00F357C4">
              <w:t>3.0.0-cv</w:t>
            </w:r>
          </w:p>
        </w:tc>
        <w:tc>
          <w:tcPr>
            <w:tcW w:w="766" w:type="pct"/>
          </w:tcPr>
          <w:p w14:paraId="3EBC3990" w14:textId="613058B4" w:rsidR="00E1601C" w:rsidRDefault="00E1601C" w:rsidP="00E1601C">
            <w:r>
              <w:t>2022-05-30</w:t>
            </w:r>
          </w:p>
        </w:tc>
        <w:tc>
          <w:tcPr>
            <w:tcW w:w="3668" w:type="pct"/>
          </w:tcPr>
          <w:p w14:paraId="55F90D92" w14:textId="16C7DFC3" w:rsidR="00E1601C" w:rsidRDefault="00E1601C" w:rsidP="00E1601C">
            <w:r>
              <w:t>In paragraaf 4.3.3 is de relatie gelegd met paragraaf 2.3.2: beschreven is welke onderdelen die op grond van Omgevingswet en Omgevingsbesluit in het projectbesluit moeten c.q. kunnen voorkomen, bij voorkeur in de RegelingVrijetekst worden opgenomen en in welk element. In het voorbeeld (subparagraaf 4.3.3.3) is dat met voorbeeldteksten verder toegelicht</w:t>
            </w:r>
          </w:p>
        </w:tc>
      </w:tr>
      <w:tr w:rsidR="00E1601C" w14:paraId="16BE9C9E" w14:textId="77777777" w:rsidTr="002F1698">
        <w:tc>
          <w:tcPr>
            <w:tcW w:w="566" w:type="pct"/>
          </w:tcPr>
          <w:p w14:paraId="44F8DE33" w14:textId="0CE004AC" w:rsidR="00E1601C" w:rsidRPr="00235602" w:rsidRDefault="00E1601C" w:rsidP="00E1601C">
            <w:r w:rsidRPr="00F357C4">
              <w:t>3.0.0-cv</w:t>
            </w:r>
          </w:p>
        </w:tc>
        <w:tc>
          <w:tcPr>
            <w:tcW w:w="766" w:type="pct"/>
          </w:tcPr>
          <w:p w14:paraId="1A7121AC" w14:textId="0920033E" w:rsidR="00E1601C" w:rsidRDefault="00E1601C" w:rsidP="00E1601C">
            <w:r>
              <w:t>2022-05-30</w:t>
            </w:r>
          </w:p>
        </w:tc>
        <w:tc>
          <w:tcPr>
            <w:tcW w:w="3668" w:type="pct"/>
          </w:tcPr>
          <w:p w14:paraId="2C292350" w14:textId="77777777" w:rsidR="00E1601C" w:rsidRDefault="00E1601C" w:rsidP="00E1601C">
            <w:r>
              <w:t xml:space="preserve">I.v.m. het hiervoor bij hoofdstuk 4 genoemde </w:t>
            </w:r>
            <w:r w:rsidRPr="005674C6">
              <w:t xml:space="preserve">onderscheid tussen bijlagen bij Besluit c.q. Regeling </w:t>
            </w:r>
            <w:r>
              <w:t xml:space="preserve">die in de publicatiebladen komen </w:t>
            </w:r>
            <w:r w:rsidRPr="005674C6">
              <w:t>en op het besluit betrekking hebbende stukken</w:t>
            </w:r>
            <w:r>
              <w:t xml:space="preserve"> die ter inzage gelegd worden is:</w:t>
            </w:r>
          </w:p>
          <w:p w14:paraId="49046FCF" w14:textId="77777777" w:rsidR="00E1601C" w:rsidRDefault="00E1601C" w:rsidP="00E1601C">
            <w:pPr>
              <w:pStyle w:val="Opsommingtekens1"/>
            </w:pPr>
            <w:r>
              <w:t>Paragraaf 5.4 gesplitst in twee subparagrafen</w:t>
            </w:r>
          </w:p>
          <w:p w14:paraId="0125807B" w14:textId="26E5629A" w:rsidR="00E1601C" w:rsidRDefault="00E1601C" w:rsidP="00D9441C">
            <w:pPr>
              <w:pStyle w:val="Opsommingtekens1"/>
            </w:pPr>
            <w:r>
              <w:t>Is paragraaf 5.4.3 toegevoegd; in deze paragraaf wordt beschreven hoe de aanlevering van de op het besluit betrekking hebbende stukken aan de centrale voorziening voor de elektronische terinzagelegging moeten worden aangeleverd</w:t>
            </w:r>
          </w:p>
        </w:tc>
      </w:tr>
      <w:tr w:rsidR="00E1601C" w14:paraId="65798C36" w14:textId="77777777" w:rsidTr="002F1698">
        <w:tc>
          <w:tcPr>
            <w:tcW w:w="566" w:type="pct"/>
          </w:tcPr>
          <w:p w14:paraId="62B4E45D" w14:textId="10527B55" w:rsidR="00E1601C" w:rsidRPr="00235602" w:rsidRDefault="00E1601C" w:rsidP="00E1601C">
            <w:r w:rsidRPr="00F357C4">
              <w:t>3.0.0-cv</w:t>
            </w:r>
          </w:p>
        </w:tc>
        <w:tc>
          <w:tcPr>
            <w:tcW w:w="766" w:type="pct"/>
          </w:tcPr>
          <w:p w14:paraId="50A9A4A1" w14:textId="4752232D" w:rsidR="00E1601C" w:rsidRDefault="00E1601C" w:rsidP="00E1601C">
            <w:r>
              <w:t>2022-05-30</w:t>
            </w:r>
          </w:p>
        </w:tc>
        <w:tc>
          <w:tcPr>
            <w:tcW w:w="3668" w:type="pct"/>
          </w:tcPr>
          <w:p w14:paraId="351C5123" w14:textId="77777777" w:rsidR="00E1601C" w:rsidRDefault="00E1601C" w:rsidP="00E1601C">
            <w:r>
              <w:t>Paragraaf 6.1.2 Locatie:</w:t>
            </w:r>
          </w:p>
          <w:p w14:paraId="2B92D1C6" w14:textId="77777777" w:rsidR="00E1601C" w:rsidRDefault="00E1601C" w:rsidP="00E1601C">
            <w:pPr>
              <w:pStyle w:val="Opsommingtekens1"/>
            </w:pPr>
            <w:r>
              <w:t>volgorde van de subparagrafen omgedraaid</w:t>
            </w:r>
          </w:p>
          <w:p w14:paraId="171D98BF" w14:textId="035D40FD" w:rsidR="00E1601C" w:rsidRDefault="00E1601C" w:rsidP="00D9441C">
            <w:pPr>
              <w:pStyle w:val="Opsommingtekens1"/>
            </w:pPr>
            <w:r>
              <w:t>positie van GIO t.o.v. het besluit aangepast aan wijzigingen in Bekendmakingswet en STOP</w:t>
            </w:r>
          </w:p>
        </w:tc>
      </w:tr>
      <w:tr w:rsidR="00E1601C" w14:paraId="47D38C6B" w14:textId="77777777" w:rsidTr="002F1698">
        <w:tc>
          <w:tcPr>
            <w:tcW w:w="566" w:type="pct"/>
          </w:tcPr>
          <w:p w14:paraId="55BABFFC" w14:textId="57E86CCF" w:rsidR="00E1601C" w:rsidRPr="00235602" w:rsidRDefault="00E1601C" w:rsidP="00E1601C">
            <w:r w:rsidRPr="00F357C4">
              <w:lastRenderedPageBreak/>
              <w:t>3.0.0-cv</w:t>
            </w:r>
          </w:p>
        </w:tc>
        <w:tc>
          <w:tcPr>
            <w:tcW w:w="766" w:type="pct"/>
          </w:tcPr>
          <w:p w14:paraId="7864081A" w14:textId="0AA3247C" w:rsidR="00E1601C" w:rsidRDefault="00E1601C" w:rsidP="00E1601C">
            <w:r>
              <w:t>2022-05-30</w:t>
            </w:r>
          </w:p>
        </w:tc>
        <w:tc>
          <w:tcPr>
            <w:tcW w:w="3668" w:type="pct"/>
          </w:tcPr>
          <w:p w14:paraId="2FBB5003" w14:textId="77777777" w:rsidR="00E1601C" w:rsidRDefault="00E1601C" w:rsidP="00E1601C">
            <w:r>
              <w:t>Paragraaf 7.6 Locatie:</w:t>
            </w:r>
          </w:p>
          <w:p w14:paraId="74DCAA39" w14:textId="77777777" w:rsidR="00E1601C" w:rsidRDefault="00E1601C" w:rsidP="00E1601C">
            <w:pPr>
              <w:pStyle w:val="Opsommingtekens1"/>
            </w:pPr>
            <w:r>
              <w:t>in paragraaf 7.6.1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3097BA51" w14:textId="77B84FDC" w:rsidR="00E1601C" w:rsidRDefault="00E1601C" w:rsidP="00D9441C">
            <w:pPr>
              <w:pStyle w:val="Opsommingtekens1"/>
            </w:pPr>
            <w:r>
              <w:t>in paragraaf 7.6.4 de constraints voor de toegestane geometrietypen voor Gebied, Lijn en Punt toegevoegd, met in paragraaf 7.6.5 een toelichting op die constraints</w:t>
            </w:r>
          </w:p>
        </w:tc>
      </w:tr>
      <w:tr w:rsidR="00E1601C" w14:paraId="654F8F20" w14:textId="77777777" w:rsidTr="002F1698">
        <w:tc>
          <w:tcPr>
            <w:tcW w:w="566" w:type="pct"/>
          </w:tcPr>
          <w:p w14:paraId="5799C73A" w14:textId="08C8685C" w:rsidR="00E1601C" w:rsidRPr="00235602" w:rsidRDefault="00E1601C" w:rsidP="00E1601C">
            <w:r w:rsidRPr="00F357C4">
              <w:t>3.0.0-cv</w:t>
            </w:r>
          </w:p>
        </w:tc>
        <w:tc>
          <w:tcPr>
            <w:tcW w:w="766" w:type="pct"/>
          </w:tcPr>
          <w:p w14:paraId="417CD503" w14:textId="0B58437A" w:rsidR="00E1601C" w:rsidRDefault="00E1601C" w:rsidP="00E1601C">
            <w:r>
              <w:t>2022-05-30</w:t>
            </w:r>
          </w:p>
        </w:tc>
        <w:tc>
          <w:tcPr>
            <w:tcW w:w="3668" w:type="pct"/>
          </w:tcPr>
          <w:p w14:paraId="54215FAF" w14:textId="021263D1" w:rsidR="00E1601C" w:rsidRDefault="00E1601C" w:rsidP="00E1601C">
            <w:r>
              <w:t xml:space="preserve">De </w:t>
            </w:r>
            <w:hyperlink r:id="rId121" w:history="1">
              <w:r>
                <w:rPr>
                  <w:rStyle w:val="Hyperlink"/>
                </w:rPr>
                <w:t>Notitie Werkwijze Geo en Locaties in Omgevingsdocumenten</w:t>
              </w:r>
            </w:hyperlink>
            <w:r>
              <w:t xml:space="preserve"> is als volgt in dit toepassingsprofiel verwerkt:</w:t>
            </w:r>
          </w:p>
          <w:p w14:paraId="1F60978A" w14:textId="77777777" w:rsidR="00E1601C" w:rsidRDefault="00E1601C" w:rsidP="00E1601C">
            <w:pPr>
              <w:pStyle w:val="Opsommingtekens1"/>
            </w:pPr>
            <w:r>
              <w:t>aanpassingen in de paragrafen 6.1.2.1 en 6.1.2.2 van de beschrijvingen van noemer, werkingsgebied, de functies van het OW-object Locatie, het werken met gebiedengroepen en de relatie tussen OW-Locatie en GIO</w:t>
            </w:r>
          </w:p>
          <w:p w14:paraId="055351C0" w14:textId="77777777" w:rsidR="00E1601C" w:rsidRDefault="00E1601C" w:rsidP="00E1601C">
            <w:pPr>
              <w:pStyle w:val="Opsommingtekens1"/>
            </w:pPr>
            <w:r>
              <w:t>in paragraaf 7.6 de tekst over de noemer van het OW-object Locatie gewijzigd</w:t>
            </w:r>
          </w:p>
          <w:p w14:paraId="6D049EDE" w14:textId="25C4ADFC" w:rsidR="00E1601C" w:rsidRDefault="00E1601C" w:rsidP="00D9441C">
            <w:pPr>
              <w:pStyle w:val="Opsommingtekens1"/>
            </w:pPr>
            <w:r>
              <w:t>Paragraaf 7.8.6 Aanbevelingen voor Locatie, noemer en naam GIO bij annoteren met Gebiedsaanwijzing toegevoegd</w:t>
            </w:r>
          </w:p>
        </w:tc>
      </w:tr>
      <w:tr w:rsidR="00E1601C" w14:paraId="55952D9A" w14:textId="77777777" w:rsidTr="002F1698">
        <w:tc>
          <w:tcPr>
            <w:tcW w:w="566" w:type="pct"/>
          </w:tcPr>
          <w:p w14:paraId="7D696260" w14:textId="0B69AEB7" w:rsidR="00E1601C" w:rsidRPr="00235602" w:rsidRDefault="00E1601C" w:rsidP="00E1601C">
            <w:r w:rsidRPr="00F357C4">
              <w:t>3.0.0-cv</w:t>
            </w:r>
          </w:p>
        </w:tc>
        <w:tc>
          <w:tcPr>
            <w:tcW w:w="766" w:type="pct"/>
          </w:tcPr>
          <w:p w14:paraId="4EEFFA3B" w14:textId="70605FC5" w:rsidR="00E1601C" w:rsidRDefault="00E1601C" w:rsidP="00E1601C">
            <w:r>
              <w:t>2022-05-30</w:t>
            </w:r>
          </w:p>
        </w:tc>
        <w:tc>
          <w:tcPr>
            <w:tcW w:w="3668" w:type="pct"/>
          </w:tcPr>
          <w:p w14:paraId="3C46F8BC" w14:textId="77777777" w:rsidR="00E1601C" w:rsidRDefault="00E1601C" w:rsidP="00E1601C">
            <w:r>
              <w:t>Hoofdstuk 10 (was hoofdstuk 9) is volledig herschreven. Het is nu een hoofdstuk waarin de volledige projectprocedure is beschreven, met per Procedurestap een beschrijving van het juridische kader en de aan te leveren producten en gegevens</w:t>
            </w:r>
          </w:p>
          <w:p w14:paraId="675F7EED" w14:textId="09C11AFE" w:rsidR="00E1601C" w:rsidRDefault="00E1601C" w:rsidP="00E1601C">
            <w:r>
              <w:t>Als gevolg daarvan is Bijlage 2 Projectprocedure vervallen</w:t>
            </w:r>
          </w:p>
        </w:tc>
      </w:tr>
      <w:tr w:rsidR="00E1601C" w14:paraId="302D93B1" w14:textId="77777777" w:rsidTr="002F1698">
        <w:tc>
          <w:tcPr>
            <w:tcW w:w="566" w:type="pct"/>
          </w:tcPr>
          <w:p w14:paraId="752F1E29" w14:textId="50353BD1" w:rsidR="00E1601C" w:rsidRPr="00235602" w:rsidRDefault="00E1601C" w:rsidP="00E1601C">
            <w:r w:rsidRPr="00BB0084">
              <w:t>3.0.0-cv</w:t>
            </w:r>
          </w:p>
        </w:tc>
        <w:tc>
          <w:tcPr>
            <w:tcW w:w="766" w:type="pct"/>
          </w:tcPr>
          <w:p w14:paraId="2BA513CA" w14:textId="2544ADF3" w:rsidR="00E1601C" w:rsidRDefault="00E1601C" w:rsidP="00E1601C">
            <w:r>
              <w:t>2022-05-30</w:t>
            </w:r>
          </w:p>
        </w:tc>
        <w:tc>
          <w:tcPr>
            <w:tcW w:w="3668" w:type="pct"/>
          </w:tcPr>
          <w:p w14:paraId="76F500D3" w14:textId="56D201C4" w:rsidR="00E1601C" w:rsidRDefault="00E1601C" w:rsidP="00E1601C">
            <w:r>
              <w:t xml:space="preserve">Aan hoofdstuk 10 is paragraaf 10.6.6 toegevoegd, waarin is aangegeven hoe (in de toekomst) de zichtbaarheid van het vrijetekstgedeelte van het projectbesluit kan worden beperkt als het projectbesluit materieel is uitgewerkt doordat het project </w:t>
            </w:r>
            <w:r w:rsidRPr="00650E7A">
              <w:t>volledig is gerealiseerd</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