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6FD95" w14:textId="1EA3DA00" w:rsidR="00261373" w:rsidRDefault="00624D76" w:rsidP="00EC1A29">
      <w:pPr>
        <w:pStyle w:val="Kop5"/>
      </w:pPr>
      <w:bookmarkStart w:id="423" w:name="_Ref_eb98f9ba9f53aad77c264d47bcba0880_1"/>
      <w:r>
        <w:lastRenderedPageBreak/>
        <w:t>Informatie over besluitstatus en handelingen</w:t>
      </w:r>
      <w:r w:rsidR="00AC3470">
        <w:t xml:space="preserve"> </w:t>
      </w:r>
      <w:r w:rsidR="00AC3470" w:rsidRPr="00AC3470">
        <w:t>gedurende de beroepstermijn</w:t>
      </w:r>
      <w:bookmarkEnd w:id="423"/>
    </w:p>
    <w:p w14:paraId="55FB38D6" w14:textId="77777777" w:rsidR="00261373" w:rsidRDefault="00624D76" w:rsidP="00EC1A29">
      <w:pPr>
        <w:pStyle w:val="Kader"/>
      </w:pPr>
      <w:r w:rsidRPr="00B26823">
        <w:rPr>
          <w:noProof/>
        </w:rPr>
        <mc:AlternateContent>
          <mc:Choice Requires="wps">
            <w:drawing>
              <wp:inline distT="0" distB="0" distL="0" distR="0" wp14:anchorId="2E20CCED" wp14:editId="3B62712C">
                <wp:extent cx="5400040" cy="1340813"/>
                <wp:effectExtent l="0" t="0" r="22860" b="10160"/>
                <wp:docPr id="531857349" name="Tekstvak 531857349"/>
                <wp:cNvGraphicFramePr/>
                <a:graphic xmlns:a="http://schemas.openxmlformats.org/drawingml/2006/main">
                  <a:graphicData uri="http://schemas.microsoft.com/office/word/2010/wordprocessingShape">
                    <wps:wsp>
                      <wps:cNvSpPr txBox="1"/>
                      <wps:spPr>
                        <a:xfrm>
                          <a:off x="0" y="0"/>
                          <a:ext cx="5400040" cy="1340813"/>
                        </a:xfrm>
                        <a:prstGeom prst="rect">
                          <a:avLst/>
                        </a:prstGeom>
                        <a:noFill/>
                        <a:ln w="6350">
                          <a:solidFill>
                            <a:prstClr val="black"/>
                          </a:solidFill>
                        </a:ln>
                      </wps:spPr>
                      <wps:txbx>
                        <w:txbxContent>
                          <w:p w14:paraId="70054418" w14:textId="77777777" w:rsidR="00261373" w:rsidRPr="009A08A2" w:rsidRDefault="00624D76" w:rsidP="00EC1A29">
                            <w:pPr>
                              <w:rPr>
                                <w:b/>
                                <w:bCs/>
                              </w:rPr>
                            </w:pPr>
                            <w:r w:rsidRPr="009A08A2">
                              <w:rPr>
                                <w:b/>
                                <w:bCs/>
                              </w:rPr>
                              <w:t>Toekomstige functionaliteit</w:t>
                            </w:r>
                          </w:p>
                          <w:p w14:paraId="151230AD" w14:textId="005DCD7D" w:rsidR="00261373" w:rsidRDefault="00624D76" w:rsidP="00EC1A29">
                            <w:r w:rsidRPr="00C352EA">
                              <w:t>In deze paragraaf is beschreven hoe wijzigingen in de status van een besluit</w:t>
                            </w:r>
                            <w:r>
                              <w:t xml:space="preserve"> en in </w:t>
                            </w:r>
                            <w:r w:rsidRPr="001F0676">
                              <w:t>de inhoud</w:t>
                            </w:r>
                            <w:r w:rsidRPr="00C352EA">
                              <w:t xml:space="preserve"> </w:t>
                            </w:r>
                            <w:r>
                              <w:t xml:space="preserve">van de regeling(en) </w:t>
                            </w:r>
                            <w:r w:rsidRPr="00C352EA">
                              <w:t>in de beroepsfase</w:t>
                            </w:r>
                            <w:r>
                              <w:t xml:space="preserve"> moeten worden doorgeven,</w:t>
                            </w:r>
                            <w:r w:rsidRPr="00C352EA">
                              <w:t xml:space="preserve"> </w:t>
                            </w:r>
                            <w:r>
                              <w:t xml:space="preserve">hoe de rechterlijke uitspraak moet worden medegedeeld en hoe </w:t>
                            </w:r>
                            <w:r w:rsidR="00467654" w:rsidRPr="00467654">
                              <w:t xml:space="preserve">met die mededeling </w:t>
                            </w:r>
                            <w:r>
                              <w:t>de informatie moet worden aangeleverd die nodig is om de gevolgen van de uitspraak in de geconsolideerde regeling te verwerken</w:t>
                            </w:r>
                            <w:r w:rsidRPr="00C352EA">
                              <w:t>. Dit is nog niet geïmplementeerd in de DSO-keten</w:t>
                            </w:r>
                            <w:r>
                              <w:t>. De implementatie van nieuwe functionaliteiten wordt gefaseerd uitgevoerd. Daarom is nu nog niet te zeggen wanneer dit geïmplementeerd zal zijn.</w:t>
                            </w:r>
                          </w:p>
                          <w:p w14:paraId="75E21C4F" w14:textId="77777777" w:rsidR="00261373" w:rsidRDefault="00624D76" w:rsidP="00EC1A29">
                            <w:r w:rsidRPr="007A0873">
                              <w:t>Het tonen van de procedurestatus van onderdelen van een regeling in de regelingenbank en DSO-LV is nog niet geïmplementeerd.</w:t>
                            </w:r>
                            <w:r>
                              <w:t xml:space="preserve"> Zolang dat het geval is, zal bij besluit en regeling niet zichtbaar zijn dat beroep is ingesteld, dat het besluit is geschorst of dat het beroep definitief is afgedaan.</w:t>
                            </w:r>
                          </w:p>
                          <w:p w14:paraId="3EC3FD8D" w14:textId="77777777" w:rsidR="00261373" w:rsidRDefault="00261373" w:rsidP="000155B4"/>
                          <w:p w14:paraId="0E59CE26" w14:textId="77777777" w:rsidR="00261373" w:rsidRPr="00541BF1" w:rsidRDefault="00624D76" w:rsidP="000155B4">
                            <w:pPr>
                              <w:rPr>
                                <w:b/>
                                <w:bCs/>
                              </w:rPr>
                            </w:pPr>
                            <w:r w:rsidRPr="00541BF1">
                              <w:rPr>
                                <w:b/>
                                <w:bCs/>
                              </w:rPr>
                              <w:t>Workaround</w:t>
                            </w:r>
                          </w:p>
                          <w:p w14:paraId="264635D0" w14:textId="77777777" w:rsidR="00261373" w:rsidRDefault="00624D76" w:rsidP="000155B4">
                            <w:r>
                              <w:t>Doorgeven van informatie over de status van een besluit: geen.</w:t>
                            </w:r>
                          </w:p>
                          <w:p w14:paraId="3C010641" w14:textId="5B38322D" w:rsidR="00261373" w:rsidRPr="00C352EA" w:rsidRDefault="00624D76" w:rsidP="0061217A">
                            <w:r>
                              <w:t>Voor het mededelen van de uitspraak op het beroep en het aanleveren van de informatie die nodig is om de gevolgen van de uitspraak in de geconsolideerde regeling te verwerken bestaa</w:t>
                            </w:r>
                            <w:r w:rsidR="00467654">
                              <w:t>n</w:t>
                            </w:r>
                            <w:r>
                              <w:t xml:space="preserve"> </w:t>
                            </w:r>
                            <w:r w:rsidR="00467654">
                              <w:t xml:space="preserve">twee </w:t>
                            </w:r>
                            <w:r>
                              <w:t>workaround</w:t>
                            </w:r>
                            <w:r w:rsidR="00467654">
                              <w:t>s</w:t>
                            </w:r>
                            <w:r>
                              <w:t xml:space="preserve"> die </w:t>
                            </w:r>
                            <w:r w:rsidR="004376DA">
                              <w:t xml:space="preserve">zijn </w:t>
                            </w:r>
                            <w:r>
                              <w:t xml:space="preserve">beschreven in de paragrafen </w:t>
                            </w:r>
                            <w:r w:rsidR="00D45416">
                              <w:fldChar w:fldCharType="begin"/>
                            </w:r>
                            <w:r w:rsidR="00D45416">
                              <w:instrText xml:space="preserve"> REF _Ref_eb98f9ba9f53aad77c264d47bcba0880_8 \n \h </w:instrText>
                            </w:r>
                            <w:r w:rsidR="00D45416">
                              <w:fldChar w:fldCharType="separate"/>
                            </w:r>
                            <w:r w:rsidR="00AC27D2">
                              <w:t>11.4.6.2.8</w:t>
                            </w:r>
                            <w:r w:rsidR="00D45416">
                              <w:fldChar w:fldCharType="end"/>
                            </w:r>
                            <w:r w:rsidR="00D45416">
                              <w:t xml:space="preserve">, </w:t>
                            </w:r>
                            <w:r w:rsidR="00D45416">
                              <w:fldChar w:fldCharType="begin"/>
                            </w:r>
                            <w:r w:rsidR="00D45416">
                              <w:instrText xml:space="preserve"> REF _Ref_eb98f9ba9f53aad77c264d47bcba0880_9 \n \h </w:instrText>
                            </w:r>
                            <w:r w:rsidR="00D45416">
                              <w:fldChar w:fldCharType="separate"/>
                            </w:r>
                            <w:r w:rsidR="00AC27D2">
                              <w:t>11.4.6.2.9</w:t>
                            </w:r>
                            <w:r w:rsidR="00D45416">
                              <w:fldChar w:fldCharType="end"/>
                            </w:r>
                            <w:r>
                              <w:t xml:space="preserve"> en </w:t>
                            </w:r>
                            <w:r>
                              <w:fldChar w:fldCharType="begin"/>
                            </w:r>
                            <w:r>
                              <w:instrText xml:space="preserve"> REF _Ref_eb98f9ba9f53aad77c264d47bcba0880_10 \n \h </w:instrText>
                            </w:r>
                            <w:r>
                              <w:fldChar w:fldCharType="separate"/>
                            </w:r>
                            <w:r w:rsidR="00AC27D2">
                              <w:t>11.4.6.2.10</w:t>
                            </w:r>
                            <w:r>
                              <w:fldChar w:fldCharType="end"/>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E20CCED" id="Tekstvak 531857349" o:spid="_x0000_s1068" type="#_x0000_t202" style="width:425.2pt;height:105.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" filled="f" strokeweight=".5pt">
                <v:textbox style="mso-fit-shape-to-text:t">
                  <w:txbxContent>
                    <w:p w14:paraId="70054418" w14:textId="77777777" w:rsidR="00261373" w:rsidRPr="009A08A2" w:rsidRDefault="00624D76" w:rsidP="00EC1A29">
                      <w:pPr>
                        <w:rPr>
                          <w:b/>
                          <w:bCs/>
                        </w:rPr>
                      </w:pPr>
                      <w:r w:rsidRPr="009A08A2">
                        <w:rPr>
                          <w:b/>
                          <w:bCs/>
                        </w:rPr>
                        <w:t>Toekomstige functionaliteit</w:t>
                      </w:r>
                    </w:p>
                    <w:p w14:paraId="151230AD" w14:textId="005DCD7D" w:rsidR="00261373" w:rsidRDefault="00624D76" w:rsidP="00EC1A29">
                      <w:r w:rsidRPr="00C352EA">
                        <w:t>In deze paragraaf is beschreven hoe wijzigingen in de status van een besluit</w:t>
                      </w:r>
                      <w:r>
                        <w:t xml:space="preserve"> en in </w:t>
                      </w:r>
                      <w:r w:rsidRPr="001F0676">
                        <w:t>de inhoud</w:t>
                      </w:r>
                      <w:r w:rsidRPr="00C352EA">
                        <w:t xml:space="preserve"> </w:t>
                      </w:r>
                      <w:r>
                        <w:t xml:space="preserve">van de regeling(en) </w:t>
                      </w:r>
                      <w:r w:rsidRPr="00C352EA">
                        <w:t>in de beroepsfase</w:t>
                      </w:r>
                      <w:r>
                        <w:t xml:space="preserve"> moeten worden doorgeven,</w:t>
                      </w:r>
                      <w:r w:rsidRPr="00C352EA">
                        <w:t xml:space="preserve"> </w:t>
                      </w:r>
                      <w:r>
                        <w:t xml:space="preserve">hoe de rechterlijke uitspraak moet worden medegedeeld en hoe </w:t>
                      </w:r>
                      <w:r w:rsidR="00467654" w:rsidRPr="00467654">
                        <w:t xml:space="preserve">met die mededeling </w:t>
                      </w:r>
                      <w:r>
                        <w:t>de informatie moet worden aangeleverd die nodig is om de gevolgen van de uitspraak in de geconsolideerde regeling te verwerken</w:t>
                      </w:r>
                      <w:r w:rsidRPr="00C352EA">
                        <w:t>. Dit is nog niet geïmplementeerd in de DSO-keten</w:t>
                      </w:r>
                      <w:r>
                        <w:t>. De implementatie van nieuwe functionaliteiten wordt gefaseerd uitgevoerd. Daarom is nu nog niet te zeggen wanneer dit geïmplementeerd zal zijn.</w:t>
                      </w:r>
                    </w:p>
                    <w:p w14:paraId="75E21C4F" w14:textId="77777777" w:rsidR="00261373" w:rsidRDefault="00624D76" w:rsidP="00EC1A29">
                      <w:r w:rsidRPr="007A0873">
                        <w:t>Het tonen van de procedurestatus van onderdelen van een regeling in de regelingenbank en DSO-LV is nog niet geïmplementeerd.</w:t>
                      </w:r>
                      <w:r>
                        <w:t xml:space="preserve"> Zolang dat het geval is, zal bij besluit en regeling niet zichtbaar zijn dat beroep is ingesteld, dat het besluit is geschorst of dat het beroep definitief is afgedaan.</w:t>
                      </w:r>
                    </w:p>
                    <w:p w14:paraId="3EC3FD8D" w14:textId="77777777" w:rsidR="00261373" w:rsidRDefault="00261373" w:rsidP="000155B4"/>
                    <w:p w14:paraId="0E59CE26" w14:textId="77777777" w:rsidR="00261373" w:rsidRPr="00541BF1" w:rsidRDefault="00624D76" w:rsidP="000155B4">
                      <w:pPr>
                        <w:rPr>
                          <w:b/>
                          <w:bCs/>
                        </w:rPr>
                      </w:pPr>
                      <w:r w:rsidRPr="00541BF1">
                        <w:rPr>
                          <w:b/>
                          <w:bCs/>
                        </w:rPr>
                        <w:t>Workaround</w:t>
                      </w:r>
                    </w:p>
                    <w:p w14:paraId="264635D0" w14:textId="77777777" w:rsidR="00261373" w:rsidRDefault="00624D76" w:rsidP="000155B4">
                      <w:r>
                        <w:t>Doorgeven van informatie over de status van een besluit: geen.</w:t>
                      </w:r>
                    </w:p>
                    <w:p w14:paraId="3C010641" w14:textId="5B38322D" w:rsidR="00261373" w:rsidRPr="00C352EA" w:rsidRDefault="00624D76" w:rsidP="0061217A">
                      <w:r>
                        <w:t>Voor het mededelen van de uitspraak op het beroep en het aanleveren van de informatie die nodig is om de gevolgen van de uitspraak in de geconsolideerde regeling te verwerken bestaa</w:t>
                      </w:r>
                      <w:r w:rsidR="00467654">
                        <w:t>n</w:t>
                      </w:r>
                      <w:r>
                        <w:t xml:space="preserve"> </w:t>
                      </w:r>
                      <w:r w:rsidR="00467654">
                        <w:t xml:space="preserve">twee </w:t>
                      </w:r>
                      <w:r>
                        <w:t>workaround</w:t>
                      </w:r>
                      <w:r w:rsidR="00467654">
                        <w:t>s</w:t>
                      </w:r>
                      <w:r>
                        <w:t xml:space="preserve"> die </w:t>
                      </w:r>
                      <w:r w:rsidR="004376DA">
                        <w:t xml:space="preserve">zijn </w:t>
                      </w:r>
                      <w:r>
                        <w:t xml:space="preserve">beschreven in de paragrafen </w:t>
                      </w:r>
                      <w:r w:rsidR="00D45416">
                        <w:fldChar w:fldCharType="begin"/>
                      </w:r>
                      <w:r w:rsidR="00D45416">
                        <w:instrText xml:space="preserve"> REF _Ref_eb98f9ba9f53aad77c264d47bcba0880_8 \n \h </w:instrText>
                      </w:r>
                      <w:r w:rsidR="00D45416">
                        <w:fldChar w:fldCharType="separate"/>
                      </w:r>
                      <w:r w:rsidR="00AC27D2">
                        <w:t>11.4.6.2.8</w:t>
                      </w:r>
                      <w:r w:rsidR="00D45416">
                        <w:fldChar w:fldCharType="end"/>
                      </w:r>
                      <w:r w:rsidR="00D45416">
                        <w:t xml:space="preserve">, </w:t>
                      </w:r>
                      <w:r w:rsidR="00D45416">
                        <w:fldChar w:fldCharType="begin"/>
                      </w:r>
                      <w:r w:rsidR="00D45416">
                        <w:instrText xml:space="preserve"> REF _Ref_eb98f9ba9f53aad77c264d47bcba0880_9 \n \h </w:instrText>
                      </w:r>
                      <w:r w:rsidR="00D45416">
                        <w:fldChar w:fldCharType="separate"/>
                      </w:r>
                      <w:r w:rsidR="00AC27D2">
                        <w:t>11.4.6.2.9</w:t>
                      </w:r>
                      <w:r w:rsidR="00D45416">
                        <w:fldChar w:fldCharType="end"/>
                      </w:r>
                      <w:r>
                        <w:t xml:space="preserve"> en </w:t>
                      </w:r>
                      <w:r>
                        <w:fldChar w:fldCharType="begin"/>
                      </w:r>
                      <w:r>
                        <w:instrText xml:space="preserve"> REF _Ref_eb98f9ba9f53aad77c264d47bcba0880_10 \n \h </w:instrText>
                      </w:r>
                      <w:r>
                        <w:fldChar w:fldCharType="separate"/>
                      </w:r>
                      <w:r w:rsidR="00AC27D2">
                        <w:t>11.4.6.2.10</w:t>
                      </w:r>
                      <w:r>
                        <w:fldChar w:fldCharType="end"/>
                      </w:r>
                      <w:r>
                        <w:t>.</w:t>
                      </w:r>
                    </w:p>
                  </w:txbxContent>
                </v:textbox>
                <w10:anchorlock/>
              </v:shape>
            </w:pict>
          </mc:Fallback>
        </mc:AlternateContent>
      </w:r>
    </w:p>
    <w:p w14:paraId="7C57D8EE" w14:textId="01DEAE85" w:rsidR="00261373" w:rsidRDefault="00624D76" w:rsidP="00EC1A29">
      <w:r>
        <w:t xml:space="preserve">Deze paragraaf geldt alleen voor het projectbesluit en </w:t>
      </w:r>
      <w:r w:rsidRPr="00E5632C">
        <w:t xml:space="preserve">niet voor het GS-besluit </w:t>
      </w:r>
      <w:r>
        <w:t>over</w:t>
      </w:r>
      <w:r w:rsidRPr="00E5632C">
        <w:t xml:space="preserve"> goedkeuring van het </w:t>
      </w:r>
      <w:r>
        <w:t>projectbesluit</w:t>
      </w:r>
      <w:r w:rsidRPr="00E5632C">
        <w:t xml:space="preserve"> van een waterschap; daarvoor geld</w:t>
      </w:r>
      <w:r>
        <w:t>t</w:t>
      </w:r>
      <w:r w:rsidRPr="00E5632C">
        <w:t xml:space="preserve"> de verplichting </w:t>
      </w:r>
      <w:r>
        <w:t>om gegevens over de status van het besluit door te geven niet; ook is er geen verplichting om het besluit over goedkeuring in geconsolideerde vorm beschikbaar te houden.</w:t>
      </w:r>
      <w:r w:rsidRPr="00E5632C">
        <w:t xml:space="preserve"> </w:t>
      </w:r>
      <w:r>
        <w:t xml:space="preserve">Het </w:t>
      </w:r>
      <w:r w:rsidRPr="00E5632C">
        <w:t>is technisch</w:t>
      </w:r>
      <w:r>
        <w:t xml:space="preserve"> ook niet mogelijk</w:t>
      </w:r>
      <w:r w:rsidRPr="00E5632C">
        <w:t xml:space="preserve"> omdat dat besluit niet met de STOP/TPOD-standaard opgesteld is.</w:t>
      </w:r>
    </w:p>
    <w:p w14:paraId="7A5931DC" w14:textId="76774BF1" w:rsidR="00261373" w:rsidRDefault="00624D76" w:rsidP="002D3431">
      <w:pPr>
        <w:pStyle w:val="Kop6"/>
      </w:pPr>
      <w:r>
        <w:t>Inleiding</w:t>
      </w:r>
    </w:p>
    <w:p w14:paraId="4ADABA09" w14:textId="516FA611" w:rsidR="00261373" w:rsidRDefault="00624D76" w:rsidP="002D3431">
      <w:r>
        <w:t>M</w:t>
      </w:r>
      <w:r w:rsidRPr="007A0873">
        <w:t xml:space="preserve">et de module Procedureverloop </w:t>
      </w:r>
      <w:r>
        <w:t xml:space="preserve">wordt </w:t>
      </w:r>
      <w:r w:rsidRPr="007A0873">
        <w:t xml:space="preserve">informatie over het verloop van de procedure van </w:t>
      </w:r>
      <w:r w:rsidRPr="00555461">
        <w:t xml:space="preserve">(het besluit tot vaststelling, wijziging of uitwerking van) het projectbesluit </w:t>
      </w:r>
      <w:r w:rsidRPr="007A0873">
        <w:t>en de verschillende stappen daarin bijgehouden</w:t>
      </w:r>
      <w:r>
        <w:t xml:space="preserve">. In paragraaf </w:t>
      </w:r>
      <w:r>
        <w:fldChar w:fldCharType="begin"/>
      </w:r>
      <w:r>
        <w:instrText xml:space="preserve"> REF _Ref_685a169d0dd8249fb4d2a1b6d143137f_2 \n \h </w:instrText>
      </w:r>
      <w:r>
        <w:fldChar w:fldCharType="separate"/>
      </w:r>
      <w:r w:rsidR="00890AE1">
        <w:t>11.3.5</w:t>
      </w:r>
      <w:r>
        <w:fldChar w:fldCharType="end"/>
      </w:r>
      <w:r>
        <w:t xml:space="preserve"> zijn de algemene principes van het doorgeven van procedure-informatie met het Procedureverloop beschreven. </w:t>
      </w:r>
      <w:r w:rsidRPr="001D7B0E">
        <w:t xml:space="preserve">De module </w:t>
      </w:r>
      <w:r w:rsidRPr="007A0873">
        <w:t xml:space="preserve">Procedureverloop </w:t>
      </w:r>
      <w:r>
        <w:t xml:space="preserve">is </w:t>
      </w:r>
      <w:r w:rsidRPr="001D7B0E">
        <w:t>initieel aangeleverd met het definitieve besluit</w:t>
      </w:r>
      <w:r>
        <w:t xml:space="preserve">, met daarin de Procedurestap Vaststelling en de Procedurestap Ondertekening (zie paragraaf </w:t>
      </w:r>
      <w:r>
        <w:fldChar w:fldCharType="begin"/>
      </w:r>
      <w:r>
        <w:instrText xml:space="preserve"> REF _Ref_0726bb090a82e6397ec96e6c815cafb5_6 \n \h </w:instrText>
      </w:r>
      <w:r>
        <w:fldChar w:fldCharType="separate"/>
      </w:r>
      <w:r w:rsidR="00890AE1">
        <w:t>11.4.5.3.5</w:t>
      </w:r>
      <w:r>
        <w:fldChar w:fldCharType="end"/>
      </w:r>
      <w:r>
        <w:t>).</w:t>
      </w:r>
      <w:r w:rsidRPr="001D7B0E">
        <w:t xml:space="preserve"> </w:t>
      </w:r>
      <w:r>
        <w:t>V</w:t>
      </w:r>
      <w:r w:rsidRPr="001D7B0E">
        <w:t xml:space="preserve">ervolgens </w:t>
      </w:r>
      <w:r>
        <w:t xml:space="preserve">is </w:t>
      </w:r>
      <w:r w:rsidRPr="00B756A4">
        <w:t>bij de kennisgeving</w:t>
      </w:r>
      <w:r>
        <w:t>,</w:t>
      </w:r>
      <w:r w:rsidRPr="00B756A4">
        <w:t xml:space="preserve"> </w:t>
      </w:r>
      <w:r w:rsidRPr="00E849C4">
        <w:t xml:space="preserve">met een </w:t>
      </w:r>
      <w:r>
        <w:t>P</w:t>
      </w:r>
      <w:r w:rsidRPr="00E849C4">
        <w:t>rocedureverloopmutatie</w:t>
      </w:r>
      <w:r>
        <w:t>,</w:t>
      </w:r>
      <w:r w:rsidRPr="00E849C4">
        <w:t xml:space="preserve"> </w:t>
      </w:r>
      <w:r w:rsidRPr="00B756A4">
        <w:t xml:space="preserve">aan deze module </w:t>
      </w:r>
      <w:r>
        <w:t xml:space="preserve">de Procedurestap Einde beroepstermijn toegevoegd (zie paragraaf </w:t>
      </w:r>
      <w:r>
        <w:fldChar w:fldCharType="begin"/>
      </w:r>
      <w:r>
        <w:instrText xml:space="preserve"> REF _Ref_633889496a9b0d570069f44b3b047b1a_2 \n \h </w:instrText>
      </w:r>
      <w:r>
        <w:fldChar w:fldCharType="separate"/>
      </w:r>
      <w:r w:rsidR="00890AE1">
        <w:t>11.4.5.4.3</w:t>
      </w:r>
      <w:r>
        <w:fldChar w:fldCharType="end"/>
      </w:r>
      <w:r>
        <w:t xml:space="preserve">. Wanneer beroep is ingesteld tegen het besluit moet </w:t>
      </w:r>
      <w:r w:rsidRPr="00773AEF">
        <w:t>informatie over de status van het besluit</w:t>
      </w:r>
      <w:r>
        <w:t xml:space="preserve"> tijdens de beroepsfase worden doorgeven door het </w:t>
      </w:r>
      <w:r w:rsidRPr="00A0280D">
        <w:t xml:space="preserve">Procedureverloop </w:t>
      </w:r>
      <w:r>
        <w:t xml:space="preserve">met Procedureverloopmutaties aan te vullen met volgende </w:t>
      </w:r>
      <w:r w:rsidRPr="00220091">
        <w:t>Procedurestap</w:t>
      </w:r>
      <w:r>
        <w:t>pen. In bepaalde gevallen moet mededeling van de einduitspraak worden gedaan en mogen of moeten de gevolgen van de uitspraak worden verwerkt in het vrijetekstdeel van het projectbesluit en/of in een of meer tijdelijk regelingdelen. In de hierna volgende paragrafen is aangegeven hoe dat moet worden toegepast in de verschillende stadia van de beroepsfase</w:t>
      </w:r>
      <w:r w:rsidRPr="005662B1">
        <w:t xml:space="preserve">: beroepstermijn (paragraaf </w:t>
      </w:r>
      <w:r>
        <w:fldChar w:fldCharType="begin"/>
      </w:r>
      <w:r>
        <w:instrText xml:space="preserve"> REF _Ref_eb98f9ba9f53aad77c264d47bcba0880_3 \n \h </w:instrText>
      </w:r>
      <w:r>
        <w:fldChar w:fldCharType="separate"/>
      </w:r>
      <w:r w:rsidR="00890AE1">
        <w:t>Figuur 93</w:t>
      </w:r>
      <w:r>
        <w:fldChar w:fldCharType="end"/>
      </w:r>
      <w:r w:rsidRPr="005662B1">
        <w:t xml:space="preserve">), voorlopige voorziening (paragrafen </w:t>
      </w:r>
      <w:r>
        <w:fldChar w:fldCharType="begin"/>
      </w:r>
      <w:r>
        <w:instrText xml:space="preserve"> REF _Ref_eb98f9ba9f53aad77c264d47bcba0880_4 \n \h </w:instrText>
      </w:r>
      <w:r>
        <w:fldChar w:fldCharType="separate"/>
      </w:r>
      <w:r w:rsidR="00890AE1">
        <w:t>11.4.6.2.3</w:t>
      </w:r>
      <w:r>
        <w:fldChar w:fldCharType="end"/>
      </w:r>
      <w:r w:rsidRPr="005662B1">
        <w:t xml:space="preserve"> en </w:t>
      </w:r>
      <w:r w:rsidR="000E32F9">
        <w:fldChar w:fldCharType="begin"/>
      </w:r>
      <w:r w:rsidR="000E32F9">
        <w:instrText xml:space="preserve"> REF _Ref_eb98f9ba9f53aad77c264d47bcba0880_5 \n \h </w:instrText>
      </w:r>
      <w:r w:rsidR="000E32F9">
        <w:fldChar w:fldCharType="separate"/>
      </w:r>
      <w:r w:rsidR="00890AE1">
        <w:t>11.4.6.2.4</w:t>
      </w:r>
      <w:r w:rsidR="000E32F9">
        <w:fldChar w:fldCharType="end"/>
      </w:r>
      <w:r w:rsidRPr="005662B1">
        <w:t xml:space="preserve">), tussenuitspraak </w:t>
      </w:r>
      <w:r w:rsidRPr="005662B1">
        <w:lastRenderedPageBreak/>
        <w:t xml:space="preserve">(paragraaf </w:t>
      </w:r>
      <w:r w:rsidR="000E32F9">
        <w:fldChar w:fldCharType="begin"/>
      </w:r>
      <w:r w:rsidR="000E32F9">
        <w:instrText xml:space="preserve"> REF _Ref_eb98f9ba9f53aad77c264d47bcba0880_6 \n \h </w:instrText>
      </w:r>
      <w:r w:rsidR="000E32F9">
        <w:fldChar w:fldCharType="separate"/>
      </w:r>
      <w:r w:rsidR="00890AE1">
        <w:t>11.4.6.2.5</w:t>
      </w:r>
      <w:r w:rsidR="000E32F9">
        <w:fldChar w:fldCharType="end"/>
      </w:r>
      <w:r w:rsidRPr="005662B1">
        <w:t xml:space="preserve">) en de mogelijke uitspraken in de hoofdzaak (paragrafen </w:t>
      </w:r>
      <w:r>
        <w:fldChar w:fldCharType="begin"/>
      </w:r>
      <w:r>
        <w:instrText xml:space="preserve"> REF _Ref_eb98f9ba9f53aad77c264d47bcba0880_7 \n \h </w:instrText>
      </w:r>
      <w:r>
        <w:fldChar w:fldCharType="separate"/>
      </w:r>
      <w:r w:rsidR="00890AE1">
        <w:t>11.4.6.2.6</w:t>
      </w:r>
      <w:r>
        <w:fldChar w:fldCharType="end"/>
      </w:r>
      <w:r w:rsidRPr="005662B1">
        <w:t xml:space="preserve"> t/m </w:t>
      </w:r>
      <w:r>
        <w:fldChar w:fldCharType="begin"/>
      </w:r>
      <w:r>
        <w:instrText xml:space="preserve"> REF _Ref_eb98f9ba9f53aad77c264d47bcba0880_10 \n \h </w:instrText>
      </w:r>
      <w:r>
        <w:fldChar w:fldCharType="separate"/>
      </w:r>
      <w:r w:rsidR="00890AE1">
        <w:t>11.4.6.2.10</w:t>
      </w:r>
      <w:r>
        <w:fldChar w:fldCharType="end"/>
      </w:r>
      <w:r w:rsidRPr="005662B1">
        <w:t>).</w:t>
      </w:r>
    </w:p>
    <w:p w14:paraId="441FC183" w14:textId="4342BE0E" w:rsidR="00261373" w:rsidRDefault="00624D76" w:rsidP="002D3431">
      <w:r>
        <w:fldChar w:fldCharType="begin"/>
      </w:r>
      <w:r>
        <w:instrText xml:space="preserve"> REF _Ref_eb98f9ba9f53aad77c264d47bcba0880_2 \r \h </w:instrText>
      </w:r>
      <w:r>
        <w:fldChar w:fldCharType="separate"/>
      </w:r>
      <w:r w:rsidR="00890AE1">
        <w:t>Figuur 93</w:t>
      </w:r>
      <w:r>
        <w:fldChar w:fldCharType="end"/>
      </w:r>
      <w:r w:rsidRPr="005A5970">
        <w:t xml:space="preserve"> </w:t>
      </w:r>
      <w:r>
        <w:t xml:space="preserve">is een globaal </w:t>
      </w:r>
      <w:r w:rsidRPr="002F527F">
        <w:t xml:space="preserve">overzicht </w:t>
      </w:r>
      <w:r>
        <w:t>van de mogelijke stappen in de beroepsfase. D</w:t>
      </w:r>
      <w:r w:rsidRPr="005A5970">
        <w:t>e beroepstermijn komt altijd voor</w:t>
      </w:r>
      <w:r>
        <w:t xml:space="preserve">. </w:t>
      </w:r>
      <w:r w:rsidRPr="00F87291">
        <w:t xml:space="preserve">Of de drie andere stappen voorkomen hangt af </w:t>
      </w:r>
      <w:r>
        <w:t>van de omstandigheden van het geval, die in de hierna volgende subparagrafen zijn beschreven.</w:t>
      </w:r>
      <w:r w:rsidRPr="00F87291">
        <w:t xml:space="preserve"> Dat is in het kleurgebruik van de stappen in het schema tot uitdrukking gebracht.</w:t>
      </w:r>
    </w:p>
    <w:p w14:paraId="114F9B0E" w14:textId="77777777" w:rsidR="00261373" w:rsidRDefault="00624D76" w:rsidP="002D3431">
      <w:pPr>
        <w:pStyle w:val="Figuur"/>
      </w:pPr>
      <w:r>
        <w:rPr>
          <w:noProof/>
        </w:rPr>
        <w:drawing>
          <wp:inline distT="0" distB="0" distL="0" distR="0" wp14:anchorId="19EA1CD9" wp14:editId="4561746B">
            <wp:extent cx="5643245" cy="1343821"/>
            <wp:effectExtent l="0" t="0" r="0" b="8890"/>
            <wp:docPr id="531857357" name="Afbeelding 531857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5775210" cy="1375246"/>
                    </a:xfrm>
                    <a:prstGeom prst="rect">
                      <a:avLst/>
                    </a:prstGeom>
                    <a:noFill/>
                  </pic:spPr>
                </pic:pic>
              </a:graphicData>
            </a:graphic>
          </wp:inline>
        </w:drawing>
      </w:r>
    </w:p>
    <w:p w14:paraId="4F5C710D" w14:textId="5F5E7925" w:rsidR="00261373" w:rsidRDefault="00624D76" w:rsidP="00EC1A29">
      <w:pPr>
        <w:pStyle w:val="Figuurbijschrift"/>
      </w:pPr>
      <w:bookmarkStart w:id="425" w:name="_Ref_eb98f9ba9f53aad77c264d47bcba0880_2"/>
      <w:r w:rsidRPr="009C4F65">
        <w:t xml:space="preserve">Globaal overzicht van de </w:t>
      </w:r>
      <w:r>
        <w:t>mogelijke stappen in de beroepsprocedure</w:t>
      </w:r>
      <w:bookmarkStart w:id="426" w:name="_Ref_eb98f9ba9f53aad77c264d47bcba0880_3"/>
      <w:bookmarkEnd w:id="425"/>
    </w:p>
    <w:p w14:paraId="51E59779" w14:textId="2869D4FE" w:rsidR="00261373" w:rsidRDefault="00624D76" w:rsidP="005D4D0F">
      <w:pPr>
        <w:pStyle w:val="Kop6"/>
      </w:pPr>
      <w:r>
        <w:t>B</w:t>
      </w:r>
      <w:r w:rsidRPr="00CC4CF2">
        <w:t>eroepstermijn</w:t>
      </w:r>
      <w:bookmarkEnd w:id="426"/>
    </w:p>
    <w:p w14:paraId="78C3207B" w14:textId="5F444B00" w:rsidR="004376DA" w:rsidRDefault="00BE6C4E" w:rsidP="00D9441C">
      <w:pPr>
        <w:pStyle w:val="Kader"/>
      </w:pPr>
      <w:r w:rsidRPr="00B26823">
        <w:rPr>
          <w:noProof/>
        </w:rPr>
        <mc:AlternateContent>
          <mc:Choice Requires="wps">
            <w:drawing>
              <wp:inline distT="0" distB="0" distL="0" distR="0" wp14:anchorId="59FE1FE2" wp14:editId="7CE78ED9">
                <wp:extent cx="5400040" cy="985631"/>
                <wp:effectExtent l="0" t="0" r="22860" b="22860"/>
                <wp:docPr id="110695541" name="Tekstvak 110695541"/>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7223C434" w14:textId="77777777" w:rsidR="00BE6C4E" w:rsidRPr="009A08A2" w:rsidRDefault="00BE6C4E" w:rsidP="00BE6C4E">
                            <w:pPr>
                              <w:rPr>
                                <w:b/>
                                <w:bCs/>
                              </w:rPr>
                            </w:pPr>
                            <w:r w:rsidRPr="009A08A2">
                              <w:rPr>
                                <w:b/>
                                <w:bCs/>
                              </w:rPr>
                              <w:t>Toekomstige functionaliteit</w:t>
                            </w:r>
                            <w:r>
                              <w:rPr>
                                <w:b/>
                                <w:bCs/>
                              </w:rPr>
                              <w:t xml:space="preserve"> en workaround</w:t>
                            </w:r>
                          </w:p>
                          <w:p w14:paraId="612AF520" w14:textId="15E9C2F0" w:rsidR="00BE6C4E" w:rsidRDefault="00BE6C4E" w:rsidP="00BE6C4E">
                            <w:r w:rsidRPr="00C352EA">
                              <w:t xml:space="preserve">In paragraaf </w:t>
                            </w:r>
                            <w:r w:rsidR="0025445C">
                              <w:fldChar w:fldCharType="begin"/>
                            </w:r>
                            <w:r w:rsidR="0025445C">
                              <w:instrText xml:space="preserve"> REF _Ref_eb98f9ba9f53aad77c264d47bcba0880_1 \n \h </w:instrText>
                            </w:r>
                            <w:r w:rsidR="0025445C">
                              <w:fldChar w:fldCharType="separate"/>
                            </w:r>
                            <w:r w:rsidR="00AC27D2">
                              <w:t>11.4.6.2</w:t>
                            </w:r>
                            <w:r w:rsidR="0025445C">
                              <w:fldChar w:fldCharType="end"/>
                            </w:r>
                            <w:r>
                              <w:t xml:space="preserve"> is al aangegeven dat het d</w:t>
                            </w:r>
                            <w:r w:rsidRPr="00B81F83">
                              <w:t>oorgeven van informatie over de status van een besluit</w:t>
                            </w:r>
                            <w:r>
                              <w:t xml:space="preserve"> toekomstige functionaliteit is en dat daarvoor geen workaround bestaat. De inhoud van de onderhavige paragraaf is gericht op de toekomst wanneer dit wel mogelijk 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9FE1FE2" id="Tekstvak 110695541" o:spid="_x0000_s1069"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90IEKjACAABaBAAADgAAAAAAAAAAAAAAAAAuAgAAZHJz&#10;L2Uyb0RvYy54bWxQSwECLQAUAAYACAAAACEALfghbNoAAAAFAQAADwAAAAAAAAAAAAAAAACKBAAA&#10;ZHJzL2Rvd25yZXYueG1sUEsFBgAAAAAEAAQA8wAAAJEFAAAAAA==&#10;" filled="f" strokeweight=".5pt">
                <v:textbox style="mso-fit-shape-to-text:t">
                  <w:txbxContent>
                    <w:p w14:paraId="7223C434" w14:textId="77777777" w:rsidR="00BE6C4E" w:rsidRPr="009A08A2" w:rsidRDefault="00BE6C4E" w:rsidP="00BE6C4E">
                      <w:pPr>
                        <w:rPr>
                          <w:b/>
                          <w:bCs/>
                        </w:rPr>
                      </w:pPr>
                      <w:r w:rsidRPr="009A08A2">
                        <w:rPr>
                          <w:b/>
                          <w:bCs/>
                        </w:rPr>
                        <w:t>Toekomstige functionaliteit</w:t>
                      </w:r>
                      <w:r>
                        <w:rPr>
                          <w:b/>
                          <w:bCs/>
                        </w:rPr>
                        <w:t xml:space="preserve"> en workaround</w:t>
                      </w:r>
                    </w:p>
                    <w:p w14:paraId="612AF520" w14:textId="15E9C2F0" w:rsidR="00BE6C4E" w:rsidRDefault="00BE6C4E" w:rsidP="00BE6C4E">
                      <w:r w:rsidRPr="00C352EA">
                        <w:t xml:space="preserve">In paragraaf </w:t>
                      </w:r>
                      <w:r w:rsidR="0025445C">
                        <w:fldChar w:fldCharType="begin"/>
                      </w:r>
                      <w:r w:rsidR="0025445C">
                        <w:instrText xml:space="preserve"> REF _Ref_eb98f9ba9f53aad77c264d47bcba0880_1 \n \h </w:instrText>
                      </w:r>
                      <w:r w:rsidR="0025445C">
                        <w:fldChar w:fldCharType="separate"/>
                      </w:r>
                      <w:r w:rsidR="00AC27D2">
                        <w:t>11.4.6.2</w:t>
                      </w:r>
                      <w:r w:rsidR="0025445C">
                        <w:fldChar w:fldCharType="end"/>
                      </w:r>
                      <w:r>
                        <w:t xml:space="preserve"> is al aangegeven dat het d</w:t>
                      </w:r>
                      <w:r w:rsidRPr="00B81F83">
                        <w:t>oorgeven van informatie over de status van een besluit</w:t>
                      </w:r>
                      <w:r>
                        <w:t xml:space="preserve"> toekomstige functionaliteit is en dat daarvoor geen workaround bestaat. De inhoud van de onderhavige paragraaf is gericht op de toekomst wanneer dit wel mogelijk is.</w:t>
                      </w:r>
                    </w:p>
                  </w:txbxContent>
                </v:textbox>
                <w10:anchorlock/>
              </v:shape>
            </w:pict>
          </mc:Fallback>
        </mc:AlternateContent>
      </w:r>
    </w:p>
    <w:p w14:paraId="6FF0E002" w14:textId="2BB1F36B" w:rsidR="00261373" w:rsidRDefault="00624D76" w:rsidP="005D4D0F">
      <w:r>
        <w:t>Als na afloop van de beroepstermijn duidelijk is dat er geen beroep is ingesteld, hoeft waterschap, provincie of Rijk niets meer te doen. Het Procedureverloop is actueel. Uit het niet doorgeven van volgende Procedurestappen leidt de LVBB af dat er geen beroep is ingesteld tegen het projectbesluit en dat het onherroepelijk is. Daardoor kan een raadpleger in DSO-LV zien dat het vrijetekstgedeelte van het projectbesluit en de tijdelijk regelingdelen waarmee het projectbesluit één of meer omgevingsplannen gewijzigd heeft, onherroepelijk zijn.</w:t>
      </w:r>
    </w:p>
    <w:p w14:paraId="06CEB1E1" w14:textId="77777777" w:rsidR="00261373" w:rsidRDefault="00261373" w:rsidP="005D4D0F"/>
    <w:p w14:paraId="428AAFAC" w14:textId="64E37BBF" w:rsidR="00261373" w:rsidRPr="00A25601" w:rsidRDefault="00624D76" w:rsidP="005D4D0F">
      <w:r>
        <w:t xml:space="preserve">Als er beroep tegen het projectbesluit is ingesteld moet </w:t>
      </w:r>
      <w:r w:rsidRPr="001E4B3E">
        <w:t xml:space="preserve">waterschap, provincie of Rijk </w:t>
      </w:r>
      <w:r>
        <w:t>direct na ontvangst van het (eerste) bericht dat beroep is ingesteld met een directe Procedureverloopmutatie de volgende gegevens aan het Procedureverloop toevoegen:</w:t>
      </w:r>
    </w:p>
    <w:p w14:paraId="5D823665" w14:textId="77777777" w:rsidR="00261373" w:rsidRDefault="00624D76" w:rsidP="005D4D0F">
      <w:pPr>
        <w:pStyle w:val="Opsommingtekens1"/>
      </w:pPr>
      <w:r>
        <w:t>Procedurestap</w:t>
      </w:r>
    </w:p>
    <w:p w14:paraId="676DA385" w14:textId="77777777" w:rsidR="00261373" w:rsidRDefault="00624D76" w:rsidP="005D4D0F">
      <w:pPr>
        <w:pStyle w:val="Opsommingtekens2"/>
      </w:pPr>
      <w:r w:rsidRPr="00AF097F">
        <w:rPr>
          <w:i/>
          <w:iCs/>
        </w:rPr>
        <w:t>soortStap</w:t>
      </w:r>
      <w:r>
        <w:t>: kies uit de STOP-waardelijst Procedurestap_definitief de waarde ‘</w:t>
      </w:r>
      <w:r w:rsidRPr="00541BF1">
        <w:t>Start beroepsprocedure</w:t>
      </w:r>
      <w:r>
        <w:t>’</w:t>
      </w:r>
    </w:p>
    <w:p w14:paraId="7427158E" w14:textId="7FC40E03" w:rsidR="00261373" w:rsidRDefault="00624D76" w:rsidP="005D4D0F">
      <w:pPr>
        <w:pStyle w:val="Opsommingtekens2"/>
      </w:pPr>
      <w:r w:rsidRPr="00AF097F">
        <w:rPr>
          <w:i/>
          <w:iCs/>
        </w:rPr>
        <w:t>voltooidOp</w:t>
      </w:r>
      <w:r>
        <w:t>: vul de datum in waarop de beroepstermijn is geëindigd. Dit is de laatste dag waarop nog beroep tegen het besluit kan worden ingesteld</w:t>
      </w:r>
    </w:p>
    <w:p w14:paraId="1A72EC8A" w14:textId="77777777" w:rsidR="00261373" w:rsidRDefault="00624D76" w:rsidP="005D4D0F">
      <w:pPr>
        <w:pStyle w:val="Opsommingtekens2"/>
      </w:pPr>
      <w:r>
        <w:rPr>
          <w:i/>
          <w:iCs/>
        </w:rPr>
        <w:t>meerInformatie</w:t>
      </w:r>
      <w:r w:rsidRPr="005A3FCE">
        <w:t>:</w:t>
      </w:r>
      <w:r>
        <w:t xml:space="preserve"> gebruik dit gegeven niet</w:t>
      </w:r>
    </w:p>
    <w:p w14:paraId="45E918AA" w14:textId="77777777" w:rsidR="00261373" w:rsidRDefault="00624D76" w:rsidP="005D4D0F">
      <w:pPr>
        <w:pStyle w:val="Opsommingtekens1"/>
      </w:pPr>
      <w:r w:rsidRPr="004E5084">
        <w:rPr>
          <w:i/>
          <w:iCs/>
        </w:rPr>
        <w:t>bekendOp</w:t>
      </w:r>
      <w:r>
        <w:t>:</w:t>
      </w:r>
      <w:r w:rsidRPr="00CC5184">
        <w:t xml:space="preserve"> </w:t>
      </w:r>
      <w:r>
        <w:t>vul de datum in waarop (het eerste) beroep is ingesteld, of (als die datum onbekend is) de datum van het bericht van de Raad van State dat beroep is ingesteld</w:t>
      </w:r>
    </w:p>
    <w:p w14:paraId="1A6403E2" w14:textId="3800D76E" w:rsidR="00261373" w:rsidRDefault="00624D76" w:rsidP="005D4D0F">
      <w:r>
        <w:t xml:space="preserve">Het is van belang dat deze Procedurestap wordt doorgegeven. Daardoor wordt in DSO-LV een melding geplaatst dat de regelingen (nog) niet onherroepelijk zijn. Als deze </w:t>
      </w:r>
      <w:r>
        <w:lastRenderedPageBreak/>
        <w:t>Procedurestap niet wordt doorgegeven, dan krijgt een raadpleger ten onrechte te zien dat het projectbesluit c.q. de tijdelijk regelingdelen onherroepelijk zijn.</w:t>
      </w:r>
    </w:p>
    <w:p w14:paraId="09F5AB94" w14:textId="77777777" w:rsidR="00261373" w:rsidRDefault="00261373" w:rsidP="005D4D0F"/>
    <w:p w14:paraId="30C40244" w14:textId="5D232F14" w:rsidR="00261373" w:rsidRDefault="00624D76" w:rsidP="005D4D0F">
      <w:r>
        <w:t xml:space="preserve">Voor het vervolg van de beroepstermijn maakt </w:t>
      </w:r>
      <w:r w:rsidRPr="00B253E9">
        <w:t xml:space="preserve">waterschap, provincie of Rijk </w:t>
      </w:r>
      <w:r>
        <w:t>een keuze tussen twee werkwijzen:</w:t>
      </w:r>
    </w:p>
    <w:p w14:paraId="6A97B8B4" w14:textId="68EF6D64" w:rsidR="00261373" w:rsidRDefault="00624D76" w:rsidP="000A4ECD">
      <w:pPr>
        <w:pStyle w:val="Opsommingnummers1"/>
        <w:numPr>
          <w:ilvl w:val="0"/>
          <w:numId w:val="11"/>
        </w:numPr>
      </w:pPr>
      <w:r>
        <w:t>na afloop van de beroepstermijn bekijken of er beroepen tegen het projectbesluit resteren (het ingestelde beroep kan immers ingetrokken zijn of niet-ontvankelijk verklaard):</w:t>
      </w:r>
    </w:p>
    <w:p w14:paraId="5995AE9A" w14:textId="0C1369D5" w:rsidR="00261373" w:rsidRDefault="00624D76" w:rsidP="005D4D0F">
      <w:pPr>
        <w:pStyle w:val="Opsommingnummers2"/>
      </w:pPr>
      <w:r>
        <w:t xml:space="preserve">zo ja: </w:t>
      </w:r>
      <w:r w:rsidRPr="00092846">
        <w:t xml:space="preserve">waterschap, provincie of Rijk </w:t>
      </w:r>
      <w:r>
        <w:t>hoeft niets te doen, het Procedureverloop klopt nog steeds;</w:t>
      </w:r>
    </w:p>
    <w:p w14:paraId="5E582249" w14:textId="77777777" w:rsidR="00261373" w:rsidRDefault="00624D76" w:rsidP="005D4D0F">
      <w:pPr>
        <w:pStyle w:val="Opsommingnummers2"/>
      </w:pPr>
      <w:r>
        <w:t xml:space="preserve">zo nee: voeg met een directe Procedureverloopmutatie de volgende gegevens </w:t>
      </w:r>
      <w:r w:rsidRPr="002D703D">
        <w:t xml:space="preserve">aan het </w:t>
      </w:r>
      <w:r>
        <w:t>Procedureverloop</w:t>
      </w:r>
      <w:r w:rsidRPr="002D703D">
        <w:t xml:space="preserve"> toe</w:t>
      </w:r>
      <w:r>
        <w:t>:</w:t>
      </w:r>
    </w:p>
    <w:p w14:paraId="76282A46" w14:textId="77777777" w:rsidR="00261373" w:rsidRDefault="00624D76" w:rsidP="005D4D0F">
      <w:pPr>
        <w:pStyle w:val="Opsommingtekens3"/>
      </w:pPr>
      <w:r>
        <w:t>Procedurestap</w:t>
      </w:r>
    </w:p>
    <w:p w14:paraId="7DEAC4E0" w14:textId="77777777" w:rsidR="00261373" w:rsidRPr="00312D62" w:rsidRDefault="00624D76" w:rsidP="005D4D0F">
      <w:pPr>
        <w:pStyle w:val="Opsommingtekens4"/>
      </w:pPr>
      <w:r w:rsidRPr="00AB7DB3">
        <w:rPr>
          <w:i/>
          <w:iCs/>
        </w:rPr>
        <w:t>soortStap</w:t>
      </w:r>
      <w:r w:rsidRPr="00312D62">
        <w:t>: kies uit de STOP-waardelijst Procedurestap_definitief de waarde ‘Einde beroepsprocedures’</w:t>
      </w:r>
    </w:p>
    <w:p w14:paraId="328FB28C" w14:textId="77777777" w:rsidR="00261373" w:rsidRDefault="00624D76" w:rsidP="005D4D0F">
      <w:pPr>
        <w:pStyle w:val="Opsommingtekens4"/>
      </w:pPr>
      <w:r w:rsidRPr="00AB7DB3">
        <w:rPr>
          <w:i/>
          <w:iCs/>
        </w:rPr>
        <w:t>voltooidOp</w:t>
      </w:r>
      <w:r w:rsidRPr="00312D62">
        <w:t>: vul de datum in waarop bericht is ontvangen dat het (laatste resterende) beroep is ingetrokken dan wel de datum van de uitspraak waarmee het</w:t>
      </w:r>
      <w:r>
        <w:t xml:space="preserve"> (laatste resterende) beroep niet-ontvankelijk is verklaard</w:t>
      </w:r>
    </w:p>
    <w:p w14:paraId="4DC1715C" w14:textId="77777777" w:rsidR="00261373" w:rsidRDefault="00624D76" w:rsidP="005D4D0F">
      <w:pPr>
        <w:pStyle w:val="Opsommingtekens4"/>
      </w:pPr>
      <w:r>
        <w:rPr>
          <w:i/>
          <w:iCs/>
        </w:rPr>
        <w:t>meerInformatie</w:t>
      </w:r>
      <w:r w:rsidRPr="00541BF1">
        <w:t>:</w:t>
      </w:r>
      <w:r>
        <w:t xml:space="preserve"> gebruik dit gegeven niet</w:t>
      </w:r>
    </w:p>
    <w:p w14:paraId="1126C1B9" w14:textId="77777777" w:rsidR="00261373" w:rsidRDefault="00624D76" w:rsidP="005D4D0F">
      <w:pPr>
        <w:pStyle w:val="Opsommingtekens3"/>
      </w:pPr>
      <w:r w:rsidRPr="004E5084">
        <w:rPr>
          <w:i/>
          <w:iCs/>
        </w:rPr>
        <w:t>bekendOp</w:t>
      </w:r>
      <w:r>
        <w:t>:</w:t>
      </w:r>
      <w:r w:rsidRPr="00CC5184">
        <w:t xml:space="preserve"> </w:t>
      </w:r>
      <w:r>
        <w:t>vul de datum in waarop de Procedureverloopmutatie wordt aangeleverd</w:t>
      </w:r>
    </w:p>
    <w:p w14:paraId="16E28DE2" w14:textId="77777777" w:rsidR="00261373" w:rsidRDefault="00624D76" w:rsidP="005D4D0F">
      <w:pPr>
        <w:pStyle w:val="Opsommingnummers1"/>
      </w:pPr>
      <w:r w:rsidRPr="00312D62">
        <w:t>tijdens</w:t>
      </w:r>
      <w:r>
        <w:t xml:space="preserve"> de beroepstermijn de module Procedureverloop steeds actueel houden:</w:t>
      </w:r>
    </w:p>
    <w:p w14:paraId="0C69C902" w14:textId="031FD7EA" w:rsidR="00261373" w:rsidRDefault="00624D76" w:rsidP="005D4D0F">
      <w:pPr>
        <w:pStyle w:val="Opsommingnummers2"/>
      </w:pPr>
      <w:r>
        <w:t xml:space="preserve">er worden na het eerste beroep nog meer beroepen ingesteld: </w:t>
      </w:r>
      <w:r w:rsidRPr="00092846">
        <w:t xml:space="preserve">waterschap, provincie of Rijk </w:t>
      </w:r>
      <w:r>
        <w:t>hoeft niets te doen, het Procedureverloop is actueel</w:t>
      </w:r>
    </w:p>
    <w:p w14:paraId="51510427" w14:textId="77777777" w:rsidR="00261373" w:rsidRDefault="00624D76" w:rsidP="005D4D0F">
      <w:pPr>
        <w:pStyle w:val="Opsommingnummers2"/>
      </w:pPr>
      <w:r>
        <w:t>tijdens de beroepstermijn worden alle dan bekende beroepen ingetrokken of niet-ontvankelijk verklaard: muteer het Procedureverloop op de wijze die bij 1a is beschreven</w:t>
      </w:r>
    </w:p>
    <w:p w14:paraId="2C192F60" w14:textId="77777777" w:rsidR="00261373" w:rsidRDefault="00624D76" w:rsidP="005D4D0F">
      <w:pPr>
        <w:pStyle w:val="Opsommingnummers2"/>
      </w:pPr>
      <w:r>
        <w:t xml:space="preserve">na de handelingen beschreven bij 2b komt er bericht dat er een nieuw beroep is ingesteld: voeg met een directe Procedureverloopmutatie de volgende gegevens </w:t>
      </w:r>
      <w:r w:rsidRPr="002D703D">
        <w:t xml:space="preserve">aan het </w:t>
      </w:r>
      <w:r>
        <w:t>Procedureverloop</w:t>
      </w:r>
      <w:r w:rsidRPr="002D703D">
        <w:t xml:space="preserve"> toe</w:t>
      </w:r>
      <w:r>
        <w:t>:</w:t>
      </w:r>
    </w:p>
    <w:p w14:paraId="5D3B3C3B" w14:textId="77777777" w:rsidR="00261373" w:rsidRDefault="00624D76" w:rsidP="005D4D0F">
      <w:pPr>
        <w:pStyle w:val="Opsommingtekens3"/>
      </w:pPr>
      <w:r>
        <w:t>Procedurestap</w:t>
      </w:r>
    </w:p>
    <w:p w14:paraId="448292C7" w14:textId="77777777" w:rsidR="00261373" w:rsidRDefault="00624D76" w:rsidP="005D4D0F">
      <w:pPr>
        <w:pStyle w:val="Opsommingtekens4"/>
      </w:pPr>
      <w:r w:rsidRPr="00AF097F">
        <w:rPr>
          <w:i/>
          <w:iCs/>
        </w:rPr>
        <w:t>soortStap</w:t>
      </w:r>
      <w:r>
        <w:t>: kies uit de STOP-waardelijst Procedurestap_definitief de waarde ‘</w:t>
      </w:r>
      <w:r w:rsidRPr="005A3FCE">
        <w:t>Start beroepsprocedure</w:t>
      </w:r>
      <w:r>
        <w:t>’</w:t>
      </w:r>
    </w:p>
    <w:p w14:paraId="6045B2FC" w14:textId="700F8B74" w:rsidR="00261373" w:rsidRDefault="00624D76" w:rsidP="005D4D0F">
      <w:pPr>
        <w:pStyle w:val="Opsommingtekens4"/>
      </w:pPr>
      <w:r w:rsidRPr="00AF097F">
        <w:rPr>
          <w:i/>
          <w:iCs/>
        </w:rPr>
        <w:t>voltooidOp</w:t>
      </w:r>
      <w:r>
        <w:t>: vul de datum in waarop de beroepstermijn is geëindigd. Dit is de laatste dag waarop nog beroep tegen het besluit kan worden ingesteld</w:t>
      </w:r>
    </w:p>
    <w:p w14:paraId="6CF04D74" w14:textId="77777777" w:rsidR="00261373" w:rsidRDefault="00624D76" w:rsidP="005D4D0F">
      <w:pPr>
        <w:pStyle w:val="Opsommingtekens4"/>
      </w:pPr>
      <w:r>
        <w:rPr>
          <w:i/>
          <w:iCs/>
        </w:rPr>
        <w:t>meerInformatie</w:t>
      </w:r>
      <w:r w:rsidRPr="005A3FCE">
        <w:t>:</w:t>
      </w:r>
      <w:r>
        <w:t xml:space="preserve"> gebruik dit gegeven niet</w:t>
      </w:r>
    </w:p>
    <w:p w14:paraId="59D84829" w14:textId="77777777" w:rsidR="00261373" w:rsidRDefault="00624D76" w:rsidP="005D4D0F">
      <w:pPr>
        <w:pStyle w:val="Opsommingtekens3"/>
      </w:pPr>
      <w:r w:rsidRPr="004E5084">
        <w:rPr>
          <w:i/>
          <w:iCs/>
        </w:rPr>
        <w:t>bekendOp</w:t>
      </w:r>
      <w:r>
        <w:t>:</w:t>
      </w:r>
      <w:r w:rsidRPr="00CC5184">
        <w:t xml:space="preserve"> </w:t>
      </w:r>
      <w:r>
        <w:t>vul de datum in waarop (het eerste) beroep is ingesteld, of (als die datum onbekend is) de datum van het bericht van de Raad van State dat beroep is ingesteld</w:t>
      </w:r>
    </w:p>
    <w:p w14:paraId="595531D2" w14:textId="77777777" w:rsidR="00261373" w:rsidRDefault="00261373" w:rsidP="005D4D0F"/>
    <w:p w14:paraId="3A60103F" w14:textId="11330C76" w:rsidR="00261373" w:rsidRDefault="00624D76" w:rsidP="005D4D0F">
      <w:r>
        <w:t>NB1: Er wordt niet doorgegeven hoeveel beroepschriften er zijn en ook niet over welke onderdelen van het besluit de beroepschriften gaan.</w:t>
      </w:r>
    </w:p>
    <w:p w14:paraId="2A41FA4E" w14:textId="125C1A0E" w:rsidR="00261373" w:rsidRDefault="00624D76" w:rsidP="005D4D0F">
      <w:r>
        <w:t>NB2: Er wordt geen kennisgeving gedaan van het feit dat beroep is ingesteld (en ook niet van het feit dat geen beroep is ingesteld).</w:t>
      </w:r>
    </w:p>
    <w:p w14:paraId="402C3B48" w14:textId="77777777" w:rsidR="00261373" w:rsidRPr="00CC4CF2" w:rsidRDefault="00624D76" w:rsidP="005D4D0F">
      <w:pPr>
        <w:pStyle w:val="Kop6"/>
      </w:pPr>
      <w:bookmarkStart w:id="427" w:name="_Ref_eb98f9ba9f53aad77c264d47bcba0880_4"/>
      <w:r w:rsidRPr="00CC4CF2">
        <w:lastRenderedPageBreak/>
        <w:t>Verzoek voorlopige voorziening</w:t>
      </w:r>
      <w:bookmarkEnd w:id="427"/>
    </w:p>
    <w:p w14:paraId="29C91AB3" w14:textId="63D404E7" w:rsidR="008B1DCA" w:rsidRDefault="00A77286" w:rsidP="00D9441C">
      <w:pPr>
        <w:pStyle w:val="Kader"/>
      </w:pPr>
      <w:r w:rsidRPr="00B26823">
        <w:rPr>
          <w:noProof/>
        </w:rPr>
        <mc:AlternateContent>
          <mc:Choice Requires="wps">
            <w:drawing>
              <wp:inline distT="0" distB="0" distL="0" distR="0" wp14:anchorId="57CD035C" wp14:editId="501E848E">
                <wp:extent cx="5400040" cy="1163222"/>
                <wp:effectExtent l="0" t="0" r="22860" b="16510"/>
                <wp:docPr id="1254302407" name="Tekstvak 1254302407"/>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581DC380" w14:textId="77777777" w:rsidR="00A77286" w:rsidRPr="009A08A2" w:rsidRDefault="00A77286" w:rsidP="00A77286">
                            <w:pPr>
                              <w:rPr>
                                <w:b/>
                                <w:bCs/>
                              </w:rPr>
                            </w:pPr>
                            <w:r w:rsidRPr="009A08A2">
                              <w:rPr>
                                <w:b/>
                                <w:bCs/>
                              </w:rPr>
                              <w:t>Toekomstige functionaliteit</w:t>
                            </w:r>
                            <w:r>
                              <w:rPr>
                                <w:b/>
                                <w:bCs/>
                              </w:rPr>
                              <w:t xml:space="preserve"> en workaround</w:t>
                            </w:r>
                          </w:p>
                          <w:p w14:paraId="08E1E663" w14:textId="43E83BD1" w:rsidR="00A77286" w:rsidRDefault="00A77286" w:rsidP="00A77286">
                            <w:r w:rsidRPr="00C352EA">
                              <w:t xml:space="preserve">In paragraaf </w:t>
                            </w:r>
                            <w:r w:rsidR="0025445C">
                              <w:fldChar w:fldCharType="begin"/>
                            </w:r>
                            <w:r w:rsidR="0025445C">
                              <w:instrText xml:space="preserve"> REF _Ref_eb98f9ba9f53aad77c264d47bcba0880_1 \n \h </w:instrText>
                            </w:r>
                            <w:r w:rsidR="0025445C">
                              <w:fldChar w:fldCharType="separate"/>
                            </w:r>
                            <w:r w:rsidR="00AC27D2">
                              <w:t>11.4.6.2</w:t>
                            </w:r>
                            <w:r w:rsidR="0025445C">
                              <w:fldChar w:fldCharType="end"/>
                            </w:r>
                            <w:r>
                              <w:t xml:space="preserve"> is al aangegeven dat het d</w:t>
                            </w:r>
                            <w:r w:rsidRPr="00B81F83">
                              <w:t>oorgeven van informatie over de status van een besluit</w:t>
                            </w:r>
                            <w:r>
                              <w:t xml:space="preserve"> toekomstige functionaliteit is en dat daarvoor geen workaround bestaat. De inhoud van de onderhavige paragraaf is gericht op de toekomst wanneer dit wel mogelijk is. </w:t>
                            </w:r>
                            <w:r w:rsidRPr="00087D70">
                              <w:t>Uitzondering daarop vormt de tekst in de kaders Voorbereidingsbesluit, die is zowel nu als in de toekomst van toepassing.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7CD035C" id="Tekstvak 1254302407" o:spid="_x0000_s1070"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" filled="f" strokeweight=".5pt">
                <v:textbox style="mso-fit-shape-to-text:t">
                  <w:txbxContent>
                    <w:p w14:paraId="581DC380" w14:textId="77777777" w:rsidR="00A77286" w:rsidRPr="009A08A2" w:rsidRDefault="00A77286" w:rsidP="00A77286">
                      <w:pPr>
                        <w:rPr>
                          <w:b/>
                          <w:bCs/>
                        </w:rPr>
                      </w:pPr>
                      <w:r w:rsidRPr="009A08A2">
                        <w:rPr>
                          <w:b/>
                          <w:bCs/>
                        </w:rPr>
                        <w:t>Toekomstige functionaliteit</w:t>
                      </w:r>
                      <w:r>
                        <w:rPr>
                          <w:b/>
                          <w:bCs/>
                        </w:rPr>
                        <w:t xml:space="preserve"> en workaround</w:t>
                      </w:r>
                    </w:p>
                    <w:p w14:paraId="08E1E663" w14:textId="43E83BD1" w:rsidR="00A77286" w:rsidRDefault="00A77286" w:rsidP="00A77286">
                      <w:r w:rsidRPr="00C352EA">
                        <w:t xml:space="preserve">In paragraaf </w:t>
                      </w:r>
                      <w:r w:rsidR="0025445C">
                        <w:fldChar w:fldCharType="begin"/>
                      </w:r>
                      <w:r w:rsidR="0025445C">
                        <w:instrText xml:space="preserve"> REF _Ref_eb98f9ba9f53aad77c264d47bcba0880_1 \n \h </w:instrText>
                      </w:r>
                      <w:r w:rsidR="0025445C">
                        <w:fldChar w:fldCharType="separate"/>
                      </w:r>
                      <w:r w:rsidR="00AC27D2">
                        <w:t>11.4.6.2</w:t>
                      </w:r>
                      <w:r w:rsidR="0025445C">
                        <w:fldChar w:fldCharType="end"/>
                      </w:r>
                      <w:r>
                        <w:t xml:space="preserve"> is al aangegeven dat het d</w:t>
                      </w:r>
                      <w:r w:rsidRPr="00B81F83">
                        <w:t>oorgeven van informatie over de status van een besluit</w:t>
                      </w:r>
                      <w:r>
                        <w:t xml:space="preserve"> toekomstige functionaliteit is en dat daarvoor geen workaround bestaat. De inhoud van de onderhavige paragraaf is gericht op de toekomst wanneer dit wel mogelijk is. </w:t>
                      </w:r>
                      <w:r w:rsidRPr="00087D70">
                        <w:t>Uitzondering daarop vormt de tekst in de kaders Voorbereidingsbesluit, die is zowel nu als in de toekomst van toepassing.</w:t>
                      </w:r>
                    </w:p>
                  </w:txbxContent>
                </v:textbox>
                <w10:anchorlock/>
              </v:shape>
            </w:pict>
          </mc:Fallback>
        </mc:AlternateContent>
      </w:r>
    </w:p>
    <w:p w14:paraId="7BEB14CA" w14:textId="54B11D97" w:rsidR="00261373" w:rsidRPr="00541BF1" w:rsidRDefault="00624D76" w:rsidP="005D4D0F">
      <w:pPr>
        <w:rPr>
          <w:u w:val="single"/>
        </w:rPr>
      </w:pPr>
      <w:r w:rsidRPr="00541BF1">
        <w:rPr>
          <w:u w:val="single"/>
        </w:rPr>
        <w:t>Indienen verzoek voorlopige voorziening</w:t>
      </w:r>
    </w:p>
    <w:p w14:paraId="14DF644E" w14:textId="6E71CF33" w:rsidR="00261373" w:rsidRDefault="00624D76" w:rsidP="005D4D0F">
      <w:r>
        <w:t xml:space="preserve">Het </w:t>
      </w:r>
      <w:r w:rsidRPr="00AD2376">
        <w:t>indienen</w:t>
      </w:r>
      <w:r>
        <w:t xml:space="preserve"> van een verzoek om voorlopige voorziening heeft geen schorsende werking en heeft dus geen gevolgen voor de geldigheid of status van het besluit en de regelingen. W</w:t>
      </w:r>
      <w:r w:rsidRPr="009C75ED">
        <w:t xml:space="preserve">aterschap, provincie of Rijk </w:t>
      </w:r>
      <w:r>
        <w:t>hoeft nu niets te doen, het Procedureverloop is actueel.</w:t>
      </w:r>
    </w:p>
    <w:p w14:paraId="2C47A79E" w14:textId="5917D0E9" w:rsidR="00261373" w:rsidRDefault="00261373" w:rsidP="005D4D0F"/>
    <w:p w14:paraId="53F61730" w14:textId="77777777" w:rsidR="00261373" w:rsidRPr="00541BF1" w:rsidRDefault="00624D76" w:rsidP="005D4D0F">
      <w:pPr>
        <w:rPr>
          <w:u w:val="single"/>
        </w:rPr>
      </w:pPr>
      <w:r w:rsidRPr="00541BF1">
        <w:rPr>
          <w:u w:val="single"/>
        </w:rPr>
        <w:t>Uitspraak zonder gevolgen voor status</w:t>
      </w:r>
    </w:p>
    <w:p w14:paraId="22E46E85" w14:textId="77777777" w:rsidR="00261373" w:rsidRDefault="00624D76" w:rsidP="005D4D0F">
      <w:r>
        <w:t>Als de uitspraak van de voorzieningenrechter op het verzoek om voorlopige voorziening inhoudt:</w:t>
      </w:r>
    </w:p>
    <w:p w14:paraId="3070B53E" w14:textId="77777777" w:rsidR="00261373" w:rsidRDefault="00624D76" w:rsidP="005D4D0F">
      <w:pPr>
        <w:pStyle w:val="Opsommingtekens1"/>
      </w:pPr>
      <w:r>
        <w:t>onbevoegdverklaring van de voorzieningenrechter,</w:t>
      </w:r>
    </w:p>
    <w:p w14:paraId="6EE5C597" w14:textId="77777777" w:rsidR="00261373" w:rsidRDefault="00624D76" w:rsidP="005D4D0F">
      <w:pPr>
        <w:pStyle w:val="Opsommingtekens1"/>
      </w:pPr>
      <w:r>
        <w:t>niet-ontvankelijkverklaring van het verzoek,</w:t>
      </w:r>
    </w:p>
    <w:p w14:paraId="7FDA294A" w14:textId="77777777" w:rsidR="00261373" w:rsidRDefault="00624D76" w:rsidP="005D4D0F">
      <w:pPr>
        <w:pStyle w:val="Opsommingtekens1"/>
      </w:pPr>
      <w:r>
        <w:t>afwijzing van het verzoek</w:t>
      </w:r>
    </w:p>
    <w:p w14:paraId="6F6EEA66" w14:textId="5A58A357" w:rsidR="00261373" w:rsidRDefault="00624D76" w:rsidP="005D4D0F">
      <w:r>
        <w:t>heeft die uitspraak geen gevolgen voor de geldigheid of status van het besluit c.q. de regelingen. W</w:t>
      </w:r>
      <w:r w:rsidRPr="0053471D">
        <w:t xml:space="preserve">aterschap, provincie of Rijk </w:t>
      </w:r>
      <w:r>
        <w:t>hoeft ook nu niets te doen, het Procedureverloop is actueel.</w:t>
      </w:r>
    </w:p>
    <w:p w14:paraId="0D234843" w14:textId="74B42999" w:rsidR="00261373" w:rsidRDefault="006F6DDA" w:rsidP="00D9441C">
      <w:pPr>
        <w:pStyle w:val="Kader"/>
      </w:pPr>
      <w:r w:rsidRPr="00B26823">
        <w:rPr>
          <w:noProof/>
        </w:rPr>
        <mc:AlternateContent>
          <mc:Choice Requires="wps">
            <w:drawing>
              <wp:inline distT="0" distB="0" distL="0" distR="0" wp14:anchorId="3EACDA6D" wp14:editId="66562073">
                <wp:extent cx="5400040" cy="2228769"/>
                <wp:effectExtent l="0" t="0" r="22860" b="16510"/>
                <wp:docPr id="274589340" name="Tekstvak 274589340"/>
                <wp:cNvGraphicFramePr/>
                <a:graphic xmlns:a="http://schemas.openxmlformats.org/drawingml/2006/main">
                  <a:graphicData uri="http://schemas.microsoft.com/office/word/2010/wordprocessingShape">
                    <wps:wsp>
                      <wps:cNvSpPr txBox="1"/>
                      <wps:spPr>
                        <a:xfrm>
                          <a:off x="0" y="0"/>
                          <a:ext cx="5400040" cy="2228769"/>
                        </a:xfrm>
                        <a:prstGeom prst="rect">
                          <a:avLst/>
                        </a:prstGeom>
                        <a:noFill/>
                        <a:ln w="6350">
                          <a:solidFill>
                            <a:prstClr val="black"/>
                          </a:solidFill>
                        </a:ln>
                      </wps:spPr>
                      <wps:txbx>
                        <w:txbxContent>
                          <w:p w14:paraId="5605D678" w14:textId="77777777" w:rsidR="006F6DDA" w:rsidRDefault="006F6DDA" w:rsidP="006F6DDA">
                            <w:pPr>
                              <w:rPr>
                                <w:b/>
                                <w:bCs/>
                              </w:rPr>
                            </w:pPr>
                            <w:r>
                              <w:rPr>
                                <w:b/>
                                <w:bCs/>
                              </w:rPr>
                              <w:t>Voorbereidingsbesluit</w:t>
                            </w:r>
                          </w:p>
                          <w:p w14:paraId="39018F9D" w14:textId="77777777" w:rsidR="006F6DDA" w:rsidRDefault="006F6DDA" w:rsidP="006F6DDA">
                            <w:r>
                              <w:t xml:space="preserve">Als met het oog op de voorbereiding van het projectbesluit een voorbereidingsbesluit is vastgesteld geldt het volgende. De voorbeschermingsregels uit dat voorbereidingsbesluit vervallen door het in werking treden van het projectbesluit. In het TPOD voorbereidingsbesluit is dringend geadviseerd </w:t>
                            </w:r>
                            <w:r w:rsidRPr="00FB61A0">
                              <w:t xml:space="preserve">om eerst het </w:t>
                            </w:r>
                            <w:r>
                              <w:t>project</w:t>
                            </w:r>
                            <w:r w:rsidRPr="00FB61A0">
                              <w:t xml:space="preserve">besluit ter bekendmaking aan te leveren en pas nadat zeker is dat de voorbeschermingsregels daadwerkelijk zijn vervallen, het tijdelijk regelingdeel </w:t>
                            </w:r>
                            <w:r w:rsidRPr="00823490">
                              <w:t xml:space="preserve">dat de voorbeschermingsregels bevat, </w:t>
                            </w:r>
                            <w:r w:rsidRPr="00FB61A0">
                              <w:t xml:space="preserve">in te trekken. </w:t>
                            </w:r>
                            <w:r>
                              <w:t xml:space="preserve">In de situatie waarin de </w:t>
                            </w:r>
                            <w:r w:rsidRPr="00252764">
                              <w:t>uitspraak van de voorzieningenrechter</w:t>
                            </w:r>
                            <w:r>
                              <w:t xml:space="preserve"> niet heeft geleid tot schorsing van het besluit is zeker dat </w:t>
                            </w:r>
                            <w:r w:rsidRPr="00252764">
                              <w:t>de voorbeschermingsregels daadwerkelijk zijn vervallen</w:t>
                            </w:r>
                            <w:r>
                              <w:t xml:space="preserve">. Het tijdelijk regelingdeel met voorbeschermingsregels moet nu ingetrokken worden. </w:t>
                            </w:r>
                            <w:r w:rsidRPr="00953A47">
                              <w:t>In het Toepassingsprofiel voorbereidingsbesluit is beschreven hoe dat moet.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EACDA6D" id="Tekstvak 274589340" o:spid="_x0000_s1071" type="#_x0000_t202" style="width:425.2pt;height:17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" filled="f" strokeweight=".5pt">
                <v:textbox style="mso-fit-shape-to-text:t">
                  <w:txbxContent>
                    <w:p w14:paraId="5605D678" w14:textId="77777777" w:rsidR="006F6DDA" w:rsidRDefault="006F6DDA" w:rsidP="006F6DDA">
                      <w:pPr>
                        <w:rPr>
                          <w:b/>
                          <w:bCs/>
                        </w:rPr>
                      </w:pPr>
                      <w:r>
                        <w:rPr>
                          <w:b/>
                          <w:bCs/>
                        </w:rPr>
                        <w:t>Voorbereidingsbesluit</w:t>
                      </w:r>
                    </w:p>
                    <w:p w14:paraId="39018F9D" w14:textId="77777777" w:rsidR="006F6DDA" w:rsidRDefault="006F6DDA" w:rsidP="006F6DDA">
                      <w:r>
                        <w:t xml:space="preserve">Als met het oog op de voorbereiding van het projectbesluit een voorbereidingsbesluit is vastgesteld geldt het volgende. De voorbeschermingsregels uit dat voorbereidingsbesluit vervallen door het in werking treden van het projectbesluit. In het TPOD voorbereidingsbesluit is dringend geadviseerd </w:t>
                      </w:r>
                      <w:r w:rsidRPr="00FB61A0">
                        <w:t xml:space="preserve">om eerst het </w:t>
                      </w:r>
                      <w:r>
                        <w:t>project</w:t>
                      </w:r>
                      <w:r w:rsidRPr="00FB61A0">
                        <w:t xml:space="preserve">besluit ter bekendmaking aan te leveren en pas nadat zeker is dat de voorbeschermingsregels daadwerkelijk zijn vervallen, het tijdelijk regelingdeel </w:t>
                      </w:r>
                      <w:r w:rsidRPr="00823490">
                        <w:t xml:space="preserve">dat de voorbeschermingsregels bevat, </w:t>
                      </w:r>
                      <w:r w:rsidRPr="00FB61A0">
                        <w:t xml:space="preserve">in te trekken. </w:t>
                      </w:r>
                      <w:r>
                        <w:t xml:space="preserve">In de situatie waarin de </w:t>
                      </w:r>
                      <w:r w:rsidRPr="00252764">
                        <w:t>uitspraak van de voorzieningenrechter</w:t>
                      </w:r>
                      <w:r>
                        <w:t xml:space="preserve"> niet heeft geleid tot schorsing van het besluit is zeker dat </w:t>
                      </w:r>
                      <w:r w:rsidRPr="00252764">
                        <w:t>de voorbeschermingsregels daadwerkelijk zijn vervallen</w:t>
                      </w:r>
                      <w:r>
                        <w:t xml:space="preserve">. Het tijdelijk regelingdeel met voorbeschermingsregels moet nu ingetrokken worden. </w:t>
                      </w:r>
                      <w:r w:rsidRPr="00953A47">
                        <w:t>In het Toepassingsprofiel voorbereidingsbesluit is beschreven hoe dat moet.</w:t>
                      </w:r>
                    </w:p>
                  </w:txbxContent>
                </v:textbox>
                <w10:anchorlock/>
              </v:shape>
            </w:pict>
          </mc:Fallback>
        </mc:AlternateContent>
      </w:r>
    </w:p>
    <w:p w14:paraId="1D97F9E6" w14:textId="77777777" w:rsidR="00261373" w:rsidRPr="00541BF1" w:rsidRDefault="00624D76" w:rsidP="005D4D0F">
      <w:pPr>
        <w:rPr>
          <w:u w:val="single"/>
        </w:rPr>
      </w:pPr>
      <w:r w:rsidRPr="00541BF1">
        <w:rPr>
          <w:u w:val="single"/>
        </w:rPr>
        <w:t>Uitspraak met gevolgen voor status</w:t>
      </w:r>
    </w:p>
    <w:p w14:paraId="6A5AB1F0" w14:textId="2BC8ED12" w:rsidR="00261373" w:rsidRPr="00A25601" w:rsidRDefault="00624D76" w:rsidP="005D4D0F">
      <w:r>
        <w:t>De uitspraak die inhoudt gehele of gedeeltelijke toewijzing van het verzoek heeft wel gevolgen voor de geldigheid van het besluit; dat is geheel of gedeeltelijk geschorst. W</w:t>
      </w:r>
      <w:r w:rsidRPr="006E4747">
        <w:t xml:space="preserve">aterschap, provincie of Rijk </w:t>
      </w:r>
      <w:r>
        <w:t>moet direct na ontvangst van de uitspraak met een directe Procedureverloopmutatie de volgende gegevens aan het Procedureverloop toevoegen:</w:t>
      </w:r>
    </w:p>
    <w:p w14:paraId="346925AC" w14:textId="77777777" w:rsidR="00261373" w:rsidRDefault="00624D76" w:rsidP="005D4D0F">
      <w:pPr>
        <w:pStyle w:val="Opsommingtekens1"/>
      </w:pPr>
      <w:r>
        <w:t>Procedurestap</w:t>
      </w:r>
    </w:p>
    <w:p w14:paraId="40D6F706" w14:textId="77777777" w:rsidR="00261373" w:rsidRDefault="00624D76" w:rsidP="005D4D0F">
      <w:pPr>
        <w:pStyle w:val="Opsommingtekens2"/>
      </w:pPr>
      <w:r w:rsidRPr="00AF097F">
        <w:rPr>
          <w:i/>
          <w:iCs/>
        </w:rPr>
        <w:t>soortStap</w:t>
      </w:r>
      <w:r>
        <w:t>: kies uit de STOP-waardelijst Procedurestap_definitief de waarde ‘Schorsing’</w:t>
      </w:r>
    </w:p>
    <w:p w14:paraId="11CF7C39" w14:textId="77777777" w:rsidR="00261373" w:rsidRDefault="00624D76" w:rsidP="005D4D0F">
      <w:pPr>
        <w:pStyle w:val="Opsommingtekens2"/>
      </w:pPr>
      <w:r w:rsidRPr="00AF097F">
        <w:rPr>
          <w:i/>
          <w:iCs/>
        </w:rPr>
        <w:t>voltooidOp</w:t>
      </w:r>
      <w:r>
        <w:t>: vul de datum in van de uitspraak waarmee de voorzieningenrechter het besluit (geheel of gedeeltelijk) heeft geschorst</w:t>
      </w:r>
    </w:p>
    <w:p w14:paraId="5FDD3E6B" w14:textId="235AD97C" w:rsidR="00261373" w:rsidRDefault="00624D76" w:rsidP="005D4D0F">
      <w:pPr>
        <w:pStyle w:val="Opsommingtekens2"/>
      </w:pPr>
      <w:r>
        <w:rPr>
          <w:i/>
          <w:iCs/>
        </w:rPr>
        <w:lastRenderedPageBreak/>
        <w:t>meerInformatie</w:t>
      </w:r>
      <w:r w:rsidRPr="005A3FCE">
        <w:t>:</w:t>
      </w:r>
      <w:r>
        <w:t xml:space="preserve"> maak hier, indien gewenst, een link naar de pagina op de website van </w:t>
      </w:r>
      <w:r w:rsidRPr="006E4747">
        <w:t xml:space="preserve">waterschap, provincie of Rijk </w:t>
      </w:r>
      <w:r>
        <w:t>of eventueel de projectwebsite met meer informatie over de juridische gevolgen van de schorsing voor de werking van het besluit</w:t>
      </w:r>
    </w:p>
    <w:p w14:paraId="45B0730D" w14:textId="77777777" w:rsidR="00261373" w:rsidRDefault="00624D76" w:rsidP="005D4D0F">
      <w:pPr>
        <w:pStyle w:val="Opsommingtekens1"/>
      </w:pPr>
      <w:r w:rsidRPr="004E5084">
        <w:rPr>
          <w:i/>
          <w:iCs/>
        </w:rPr>
        <w:t>bekendOp</w:t>
      </w:r>
      <w:r>
        <w:t>:</w:t>
      </w:r>
      <w:r w:rsidRPr="00CC5184">
        <w:t xml:space="preserve"> </w:t>
      </w:r>
      <w:r>
        <w:t>vul de datum in van de uitspraak waarmee de voorzieningenrechter het besluit (geheel of gedeeltelijk) heeft geschorst</w:t>
      </w:r>
    </w:p>
    <w:p w14:paraId="1D3A8DF2" w14:textId="61A5DAD5" w:rsidR="00261373" w:rsidRDefault="00624D76" w:rsidP="005D4D0F">
      <w:r>
        <w:t>Het is van belang dat deze Procedurestap wordt doorgegeven. Daardoor wordt in DSO-LV een waarschuwing geplaatst dat de regelingen geschorst en dus niet in werking zijn. Als deze Procedurestap niet wordt doorgegeven, dan krijgt een raadpleger ten onrechte niet te zien dat de regelingen geschorst zijn.</w:t>
      </w:r>
    </w:p>
    <w:p w14:paraId="6A6436AE" w14:textId="32C8F5F3" w:rsidR="00261373" w:rsidRDefault="00624D76" w:rsidP="005D4D0F">
      <w:r>
        <w:t>Het geheel of gedeeltelijk schorsen van het besluit heeft een voorlopig karakter. Daarom wordt in DSO-LV wel een waarschuwing bij de geschorste onderdelen geplaatst, maar worden de geschorste onderdelen niet uit het besluit of de regeling verwijderd.</w:t>
      </w:r>
    </w:p>
    <w:p w14:paraId="2192B324" w14:textId="62902A37" w:rsidR="00261373" w:rsidRDefault="006F6DDA" w:rsidP="005D4D0F">
      <w:r>
        <w:t>Ook b</w:t>
      </w:r>
      <w:r w:rsidR="00624D76">
        <w:t xml:space="preserve">ij tussenuitspraak (zie paragraaf </w:t>
      </w:r>
      <w:r w:rsidR="00624D76">
        <w:fldChar w:fldCharType="begin"/>
      </w:r>
      <w:r w:rsidR="00624D76">
        <w:instrText xml:space="preserve"> REF _Ref_eb98f9ba9f53aad77c264d47bcba0880_6 \n \h </w:instrText>
      </w:r>
      <w:r w:rsidR="00624D76">
        <w:fldChar w:fldCharType="separate"/>
      </w:r>
      <w:r w:rsidR="00890AE1">
        <w:t>11.4.6.2.5</w:t>
      </w:r>
      <w:r w:rsidR="00624D76">
        <w:fldChar w:fldCharType="end"/>
      </w:r>
      <w:r w:rsidR="00624D76">
        <w:t xml:space="preserve">) kan de bestuursrechter een voorlopige voorziening treffen. In dat geval moet </w:t>
      </w:r>
      <w:r w:rsidR="00624D76" w:rsidRPr="007D6BDB">
        <w:t xml:space="preserve">waterschap, provincie of Rijk </w:t>
      </w:r>
      <w:r w:rsidR="00624D76">
        <w:t>het Procedureverloop muteren op de hier beschreven wijze.</w:t>
      </w:r>
    </w:p>
    <w:p w14:paraId="13EF1E35" w14:textId="77E558A0" w:rsidR="00261373" w:rsidRDefault="00DF6ABB" w:rsidP="00D9441C">
      <w:pPr>
        <w:pStyle w:val="Kader"/>
      </w:pPr>
      <w:r w:rsidRPr="00B26823">
        <w:rPr>
          <w:noProof/>
        </w:rPr>
        <mc:AlternateContent>
          <mc:Choice Requires="wps">
            <w:drawing>
              <wp:inline distT="0" distB="0" distL="0" distR="0" wp14:anchorId="3485F6E6" wp14:editId="0C6A3460">
                <wp:extent cx="5400040" cy="3294316"/>
                <wp:effectExtent l="0" t="0" r="22860" b="16510"/>
                <wp:docPr id="1248265139" name="Tekstvak 1248265139"/>
                <wp:cNvGraphicFramePr/>
                <a:graphic xmlns:a="http://schemas.openxmlformats.org/drawingml/2006/main">
                  <a:graphicData uri="http://schemas.microsoft.com/office/word/2010/wordprocessingShape">
                    <wps:wsp>
                      <wps:cNvSpPr txBox="1"/>
                      <wps:spPr>
                        <a:xfrm>
                          <a:off x="0" y="0"/>
                          <a:ext cx="5400040" cy="3294316"/>
                        </a:xfrm>
                        <a:prstGeom prst="rect">
                          <a:avLst/>
                        </a:prstGeom>
                        <a:noFill/>
                        <a:ln w="6350">
                          <a:solidFill>
                            <a:prstClr val="black"/>
                          </a:solidFill>
                        </a:ln>
                      </wps:spPr>
                      <wps:txbx>
                        <w:txbxContent>
                          <w:p w14:paraId="2736A392" w14:textId="77777777" w:rsidR="00DF6ABB" w:rsidRDefault="00DF6ABB" w:rsidP="00DF6ABB">
                            <w:pPr>
                              <w:rPr>
                                <w:b/>
                                <w:bCs/>
                              </w:rPr>
                            </w:pPr>
                            <w:r>
                              <w:rPr>
                                <w:b/>
                                <w:bCs/>
                              </w:rPr>
                              <w:t>Voorbereidingsbesluit</w:t>
                            </w:r>
                          </w:p>
                          <w:p w14:paraId="762DCC90" w14:textId="77777777" w:rsidR="00DF6ABB" w:rsidRDefault="00DF6ABB" w:rsidP="00DF6ABB">
                            <w:r>
                              <w:t xml:space="preserve">Als met het oog op de voorbereiding van het projectbesluit een voorbereidingsbesluit is vastgesteld geldt het volgende. De voorbeschermingsregels uit dat voorbereidingsbesluit vervallen door het in werking treden van het </w:t>
                            </w:r>
                            <w:r w:rsidRPr="00153AF1">
                              <w:t>projectbesluit</w:t>
                            </w:r>
                            <w:r>
                              <w:t xml:space="preserve">. In het TPOD voorbereidingsbesluit is dringend geadviseerd </w:t>
                            </w:r>
                            <w:r w:rsidRPr="00FB61A0">
                              <w:t xml:space="preserve">om eerst het </w:t>
                            </w:r>
                            <w:r w:rsidRPr="00153AF1">
                              <w:t>projectbesluit</w:t>
                            </w:r>
                            <w:r w:rsidRPr="00FB61A0">
                              <w:t xml:space="preserve"> ter bekendmaking aan te leveren en pas nadat zeker is dat de voorbeschermingsregels daadwerkelijk zijn vervallen, het tijdelijk regelingdeel </w:t>
                            </w:r>
                            <w:r w:rsidRPr="00823490">
                              <w:t xml:space="preserve">dat de voorbeschermingsregels bevat, </w:t>
                            </w:r>
                            <w:r w:rsidRPr="00FB61A0">
                              <w:t xml:space="preserve">in te trekken. </w:t>
                            </w:r>
                            <w:r>
                              <w:t>Bij de schorsing door de voorzieningenrechter zijn twee situaties mogelijk:</w:t>
                            </w:r>
                          </w:p>
                          <w:p w14:paraId="50C1DD19" w14:textId="2398D724" w:rsidR="00D9441C" w:rsidRDefault="00DF6ABB" w:rsidP="00DF6ABB">
                            <w:pPr>
                              <w:pStyle w:val="Opsommingtekens1"/>
                            </w:pPr>
                            <w:r>
                              <w:t>D</w:t>
                            </w:r>
                            <w:r w:rsidRPr="00252764">
                              <w:t>e voorzieningenrechter</w:t>
                            </w:r>
                            <w:r>
                              <w:t xml:space="preserve"> schorst het </w:t>
                            </w:r>
                            <w:r w:rsidRPr="00A608CB">
                              <w:t xml:space="preserve">projectbesluit </w:t>
                            </w:r>
                            <w:r>
                              <w:t xml:space="preserve">vóór het in werking is getreden. Het </w:t>
                            </w:r>
                            <w:r w:rsidRPr="00A608CB">
                              <w:t xml:space="preserve">projectbesluit </w:t>
                            </w:r>
                            <w:r>
                              <w:t>is dus nooit in werking getreden en d</w:t>
                            </w:r>
                            <w:r w:rsidRPr="00252764">
                              <w:t xml:space="preserve">e voorbeschermingsregels </w:t>
                            </w:r>
                            <w:r>
                              <w:t>zijn in stand gebleven. Het tijdelijk regelingdeel met voorbeschermingsregels wordt in dat geval niet ingetrokken.</w:t>
                            </w:r>
                          </w:p>
                          <w:p w14:paraId="625F95FB" w14:textId="384BEF69" w:rsidR="00DF6ABB" w:rsidRDefault="00DF6ABB" w:rsidP="00D9441C">
                            <w:pPr>
                              <w:pStyle w:val="Opsommingtekens1"/>
                            </w:pPr>
                            <w:r>
                              <w:t xml:space="preserve">De </w:t>
                            </w:r>
                            <w:r w:rsidRPr="00CF25D4">
                              <w:t xml:space="preserve">voorzieningenrechter </w:t>
                            </w:r>
                            <w:r>
                              <w:t xml:space="preserve">schorst </w:t>
                            </w:r>
                            <w:r w:rsidRPr="00CF25D4">
                              <w:t xml:space="preserve">het </w:t>
                            </w:r>
                            <w:r w:rsidRPr="00A608CB">
                              <w:t xml:space="preserve">projectbesluit </w:t>
                            </w:r>
                            <w:r>
                              <w:t xml:space="preserve">nádat </w:t>
                            </w:r>
                            <w:r w:rsidRPr="00CF25D4">
                              <w:t>het in</w:t>
                            </w:r>
                            <w:r>
                              <w:t xml:space="preserve"> </w:t>
                            </w:r>
                            <w:r w:rsidRPr="00CF25D4">
                              <w:t>werking</w:t>
                            </w:r>
                            <w:r>
                              <w:t xml:space="preserve"> is ge</w:t>
                            </w:r>
                            <w:r w:rsidRPr="00CF25D4">
                              <w:t>treden</w:t>
                            </w:r>
                            <w:r>
                              <w:t xml:space="preserve">. Het </w:t>
                            </w:r>
                            <w:r w:rsidRPr="00A608CB">
                              <w:t xml:space="preserve">projectbesluit </w:t>
                            </w:r>
                            <w:r>
                              <w:t xml:space="preserve">was wel in werking getreden en </w:t>
                            </w:r>
                            <w:r w:rsidRPr="00CF25D4">
                              <w:t>de voorbeschermingsregels</w:t>
                            </w:r>
                            <w:r>
                              <w:t xml:space="preserve"> zijn daardoor wel vervallen. </w:t>
                            </w:r>
                            <w:r w:rsidRPr="00D47D87">
                              <w:t xml:space="preserve">Het tijdelijk regelingdeel </w:t>
                            </w:r>
                            <w:r w:rsidRPr="00A608CB">
                              <w:t xml:space="preserve">met voorbeschermingsregels </w:t>
                            </w:r>
                            <w:r w:rsidRPr="00D47D87">
                              <w:t>moet nu ingetrokken worden. In het Toepassingsprofiel voorbereidingsbesluit is beschreven hoe dat moet.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485F6E6" id="Tekstvak 1248265139" o:spid="_x0000_s1072" type="#_x0000_t202" style="width:425.2pt;height:259.4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" filled="f" strokeweight=".5pt">
                <v:textbox style="mso-fit-shape-to-text:t">
                  <w:txbxContent>
                    <w:p w14:paraId="2736A392" w14:textId="77777777" w:rsidR="00DF6ABB" w:rsidRDefault="00DF6ABB" w:rsidP="00DF6ABB">
                      <w:pPr>
                        <w:rPr>
                          <w:b/>
                          <w:bCs/>
                        </w:rPr>
                      </w:pPr>
                      <w:r>
                        <w:rPr>
                          <w:b/>
                          <w:bCs/>
                        </w:rPr>
                        <w:t>Voorbereidingsbesluit</w:t>
                      </w:r>
                    </w:p>
                    <w:p w14:paraId="762DCC90" w14:textId="77777777" w:rsidR="00DF6ABB" w:rsidRDefault="00DF6ABB" w:rsidP="00DF6ABB">
                      <w:r>
                        <w:t xml:space="preserve">Als met het oog op de voorbereiding van het projectbesluit een voorbereidingsbesluit is vastgesteld geldt het volgende. De voorbeschermingsregels uit dat voorbereidingsbesluit vervallen door het in werking treden van het </w:t>
                      </w:r>
                      <w:r w:rsidRPr="00153AF1">
                        <w:t>projectbesluit</w:t>
                      </w:r>
                      <w:r>
                        <w:t xml:space="preserve">. In het TPOD voorbereidingsbesluit is dringend geadviseerd </w:t>
                      </w:r>
                      <w:r w:rsidRPr="00FB61A0">
                        <w:t xml:space="preserve">om eerst het </w:t>
                      </w:r>
                      <w:r w:rsidRPr="00153AF1">
                        <w:t>projectbesluit</w:t>
                      </w:r>
                      <w:r w:rsidRPr="00FB61A0">
                        <w:t xml:space="preserve"> ter bekendmaking aan te leveren en pas nadat zeker is dat de voorbeschermingsregels daadwerkelijk zijn vervallen, het tijdelijk regelingdeel </w:t>
                      </w:r>
                      <w:r w:rsidRPr="00823490">
                        <w:t xml:space="preserve">dat de voorbeschermingsregels bevat, </w:t>
                      </w:r>
                      <w:r w:rsidRPr="00FB61A0">
                        <w:t xml:space="preserve">in te trekken. </w:t>
                      </w:r>
                      <w:r>
                        <w:t>Bij de schorsing door de voorzieningenrechter zijn twee situaties mogelijk:</w:t>
                      </w:r>
                    </w:p>
                    <w:p w14:paraId="50C1DD19" w14:textId="2398D724" w:rsidR="00D9441C" w:rsidRDefault="00DF6ABB" w:rsidP="00DF6ABB">
                      <w:pPr>
                        <w:pStyle w:val="Opsommingtekens1"/>
                      </w:pPr>
                      <w:r>
                        <w:t>D</w:t>
                      </w:r>
                      <w:r w:rsidRPr="00252764">
                        <w:t>e voorzieningenrechter</w:t>
                      </w:r>
                      <w:r>
                        <w:t xml:space="preserve"> schorst het </w:t>
                      </w:r>
                      <w:r w:rsidRPr="00A608CB">
                        <w:t xml:space="preserve">projectbesluit </w:t>
                      </w:r>
                      <w:r>
                        <w:t xml:space="preserve">vóór het in werking is getreden. Het </w:t>
                      </w:r>
                      <w:r w:rsidRPr="00A608CB">
                        <w:t xml:space="preserve">projectbesluit </w:t>
                      </w:r>
                      <w:r>
                        <w:t>is dus nooit in werking getreden en d</w:t>
                      </w:r>
                      <w:r w:rsidRPr="00252764">
                        <w:t xml:space="preserve">e voorbeschermingsregels </w:t>
                      </w:r>
                      <w:r>
                        <w:t>zijn in stand gebleven. Het tijdelijk regelingdeel met voorbeschermingsregels wordt in dat geval niet ingetrokken.</w:t>
                      </w:r>
                    </w:p>
                    <w:p w14:paraId="625F95FB" w14:textId="384BEF69" w:rsidR="00DF6ABB" w:rsidRDefault="00DF6ABB" w:rsidP="00D9441C">
                      <w:pPr>
                        <w:pStyle w:val="Opsommingtekens1"/>
                      </w:pPr>
                      <w:r>
                        <w:t xml:space="preserve">De </w:t>
                      </w:r>
                      <w:r w:rsidRPr="00CF25D4">
                        <w:t xml:space="preserve">voorzieningenrechter </w:t>
                      </w:r>
                      <w:r>
                        <w:t xml:space="preserve">schorst </w:t>
                      </w:r>
                      <w:r w:rsidRPr="00CF25D4">
                        <w:t xml:space="preserve">het </w:t>
                      </w:r>
                      <w:r w:rsidRPr="00A608CB">
                        <w:t xml:space="preserve">projectbesluit </w:t>
                      </w:r>
                      <w:r>
                        <w:t xml:space="preserve">nádat </w:t>
                      </w:r>
                      <w:r w:rsidRPr="00CF25D4">
                        <w:t>het in</w:t>
                      </w:r>
                      <w:r>
                        <w:t xml:space="preserve"> </w:t>
                      </w:r>
                      <w:r w:rsidRPr="00CF25D4">
                        <w:t>werking</w:t>
                      </w:r>
                      <w:r>
                        <w:t xml:space="preserve"> is ge</w:t>
                      </w:r>
                      <w:r w:rsidRPr="00CF25D4">
                        <w:t>treden</w:t>
                      </w:r>
                      <w:r>
                        <w:t xml:space="preserve">. Het </w:t>
                      </w:r>
                      <w:r w:rsidRPr="00A608CB">
                        <w:t xml:space="preserve">projectbesluit </w:t>
                      </w:r>
                      <w:r>
                        <w:t xml:space="preserve">was wel in werking getreden en </w:t>
                      </w:r>
                      <w:r w:rsidRPr="00CF25D4">
                        <w:t>de voorbeschermingsregels</w:t>
                      </w:r>
                      <w:r>
                        <w:t xml:space="preserve"> zijn daardoor wel vervallen. </w:t>
                      </w:r>
                      <w:r w:rsidRPr="00D47D87">
                        <w:t xml:space="preserve">Het tijdelijk regelingdeel </w:t>
                      </w:r>
                      <w:r w:rsidRPr="00A608CB">
                        <w:t xml:space="preserve">met voorbeschermingsregels </w:t>
                      </w:r>
                      <w:r w:rsidRPr="00D47D87">
                        <w:t>moet nu ingetrokken worden. In het Toepassingsprofiel voorbereidingsbesluit is beschreven hoe dat moet.</w:t>
                      </w:r>
                    </w:p>
                  </w:txbxContent>
                </v:textbox>
                <w10:anchorlock/>
              </v:shape>
            </w:pict>
          </mc:Fallback>
        </mc:AlternateContent>
      </w:r>
    </w:p>
    <w:p w14:paraId="57669E96" w14:textId="77A4E1B6" w:rsidR="00261373" w:rsidRDefault="00624D76" w:rsidP="005D4D0F">
      <w:r>
        <w:t xml:space="preserve">De voorzieningenrechter kan, na de zitting, onmiddellijk uitspraak doen in de hoofdzaak. In dat geval moet het Procedureverloop worden gemuteerd op dezelfde wijze als bij een gewone uitspraak in de hoofdzaak, zie daarvoor de paragrafen </w:t>
      </w:r>
      <w:r>
        <w:fldChar w:fldCharType="begin"/>
      </w:r>
      <w:r>
        <w:instrText xml:space="preserve"> REF _Ref_eb98f9ba9f53aad77c264d47bcba0880_7 \n \h </w:instrText>
      </w:r>
      <w:r>
        <w:fldChar w:fldCharType="separate"/>
      </w:r>
      <w:r w:rsidR="00890AE1">
        <w:t>11.4.6.2.6</w:t>
      </w:r>
      <w:r>
        <w:fldChar w:fldCharType="end"/>
      </w:r>
      <w:r>
        <w:t xml:space="preserve"> t/m </w:t>
      </w:r>
      <w:r>
        <w:fldChar w:fldCharType="begin"/>
      </w:r>
      <w:r>
        <w:instrText xml:space="preserve"> REF _Ref_eb98f9ba9f53aad77c264d47bcba0880_10 \n \h </w:instrText>
      </w:r>
      <w:r>
        <w:fldChar w:fldCharType="separate"/>
      </w:r>
      <w:r w:rsidR="00890AE1">
        <w:t>11.4.6.2.10</w:t>
      </w:r>
      <w:r>
        <w:fldChar w:fldCharType="end"/>
      </w:r>
      <w:r>
        <w:t>.</w:t>
      </w:r>
    </w:p>
    <w:p w14:paraId="16DEB756" w14:textId="77777777" w:rsidR="00261373" w:rsidRDefault="00261373" w:rsidP="005D4D0F"/>
    <w:p w14:paraId="792C25B8" w14:textId="77777777" w:rsidR="00261373" w:rsidRDefault="00624D76" w:rsidP="005D4D0F">
      <w:r>
        <w:t>NB1: Er wordt niet doorgegeven hoeveel verzoeken om voorlopige voorziening tot schorsing hebben geleid en ook niet welke onderdelen van het besluit geschorst zijn.</w:t>
      </w:r>
    </w:p>
    <w:p w14:paraId="761FFB20" w14:textId="1F26CA8B" w:rsidR="00261373" w:rsidRDefault="00624D76" w:rsidP="005D4D0F">
      <w:r>
        <w:t>NB2: Er wordt geen kennisgeving gedaan van het feit dat het besluit is geschorst.</w:t>
      </w:r>
    </w:p>
    <w:p w14:paraId="563BBF39" w14:textId="43F1E686" w:rsidR="00261373" w:rsidRPr="00CC4CF2" w:rsidRDefault="00624D76" w:rsidP="005D4D0F">
      <w:pPr>
        <w:pStyle w:val="Kop6"/>
      </w:pPr>
      <w:bookmarkStart w:id="429" w:name="_Ref_eb98f9ba9f53aad77c264d47bcba0880_5"/>
      <w:r w:rsidRPr="00CC4CF2">
        <w:lastRenderedPageBreak/>
        <w:t>Vervallen en opheffen voorlopige voorziening</w:t>
      </w:r>
      <w:bookmarkEnd w:id="429"/>
    </w:p>
    <w:p w14:paraId="5A27BC81" w14:textId="2BA85694" w:rsidR="00DF6ABB" w:rsidRDefault="00885407" w:rsidP="00D9441C">
      <w:pPr>
        <w:pStyle w:val="Kader"/>
      </w:pPr>
      <w:r w:rsidRPr="00B26823">
        <w:rPr>
          <w:noProof/>
        </w:rPr>
        <mc:AlternateContent>
          <mc:Choice Requires="wps">
            <w:drawing>
              <wp:inline distT="0" distB="0" distL="0" distR="0" wp14:anchorId="740E4707" wp14:editId="1C29A604">
                <wp:extent cx="5400040" cy="985631"/>
                <wp:effectExtent l="0" t="0" r="22860" b="22860"/>
                <wp:docPr id="1031500769" name="Tekstvak 1031500769"/>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46A9EF76" w14:textId="77777777" w:rsidR="00885407" w:rsidRPr="00D9441C" w:rsidRDefault="00885407" w:rsidP="00885407">
                            <w:pPr>
                              <w:rPr>
                                <w:b/>
                                <w:bCs/>
                              </w:rPr>
                            </w:pPr>
                            <w:r w:rsidRPr="00D9441C">
                              <w:rPr>
                                <w:b/>
                                <w:bCs/>
                              </w:rPr>
                              <w:t>Toekomstige functionaliteit en workaround</w:t>
                            </w:r>
                          </w:p>
                          <w:p w14:paraId="005453C5" w14:textId="08D48A43" w:rsidR="00885407" w:rsidRDefault="00885407" w:rsidP="00885407">
                            <w:r>
                              <w:t xml:space="preserve">In paragraaf </w:t>
                            </w:r>
                            <w:r w:rsidR="00DD3D8B">
                              <w:fldChar w:fldCharType="begin"/>
                            </w:r>
                            <w:r w:rsidR="00DD3D8B">
                              <w:instrText xml:space="preserve"> REF _Ref_eb98f9ba9f53aad77c264d47bcba0880_1 \n \h </w:instrText>
                            </w:r>
                            <w:r w:rsidR="00DD3D8B">
                              <w:fldChar w:fldCharType="separate"/>
                            </w:r>
                            <w:r w:rsidR="00AC27D2">
                              <w:t>11.4.6.2</w:t>
                            </w:r>
                            <w:r w:rsidR="00DD3D8B">
                              <w:fldChar w:fldCharType="end"/>
                            </w:r>
                            <w:r>
                              <w:t xml:space="preserve"> is al aangegeven dat het doorgeven van informatie over de status van een besluit toekomstige functionaliteit is en dat daarvoor geen workaround bestaat. De inhoud van de onderhavige paragraaf is gericht op de toekomst wanneer dit wel mogelijk 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40E4707" id="Tekstvak 1031500769" o:spid="_x0000_s1073"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xNwJNDACAABaBAAADgAAAAAAAAAAAAAAAAAuAgAAZHJz&#10;L2Uyb0RvYy54bWxQSwECLQAUAAYACAAAACEALfghbNoAAAAFAQAADwAAAAAAAAAAAAAAAACKBAAA&#10;ZHJzL2Rvd25yZXYueG1sUEsFBgAAAAAEAAQA8wAAAJEFAAAAAA==&#10;" filled="f" strokeweight=".5pt">
                <v:textbox style="mso-fit-shape-to-text:t">
                  <w:txbxContent>
                    <w:p w14:paraId="46A9EF76" w14:textId="77777777" w:rsidR="00885407" w:rsidRPr="00D9441C" w:rsidRDefault="00885407" w:rsidP="00885407">
                      <w:pPr>
                        <w:rPr>
                          <w:b/>
                          <w:bCs/>
                        </w:rPr>
                      </w:pPr>
                      <w:r w:rsidRPr="00D9441C">
                        <w:rPr>
                          <w:b/>
                          <w:bCs/>
                        </w:rPr>
                        <w:t>Toekomstige functionaliteit en workaround</w:t>
                      </w:r>
                    </w:p>
                    <w:p w14:paraId="005453C5" w14:textId="08D48A43" w:rsidR="00885407" w:rsidRDefault="00885407" w:rsidP="00885407">
                      <w:r>
                        <w:t xml:space="preserve">In paragraaf </w:t>
                      </w:r>
                      <w:r w:rsidR="00DD3D8B">
                        <w:fldChar w:fldCharType="begin"/>
                      </w:r>
                      <w:r w:rsidR="00DD3D8B">
                        <w:instrText xml:space="preserve"> REF _Ref_eb98f9ba9f53aad77c264d47bcba0880_1 \n \h </w:instrText>
                      </w:r>
                      <w:r w:rsidR="00DD3D8B">
                        <w:fldChar w:fldCharType="separate"/>
                      </w:r>
                      <w:r w:rsidR="00AC27D2">
                        <w:t>11.4.6.2</w:t>
                      </w:r>
                      <w:r w:rsidR="00DD3D8B">
                        <w:fldChar w:fldCharType="end"/>
                      </w:r>
                      <w:r>
                        <w:t xml:space="preserve"> is al aangegeven dat het doorgeven van informatie over de status van een besluit toekomstige functionaliteit is en dat daarvoor geen workaround bestaat. De inhoud van de onderhavige paragraaf is gericht op de toekomst wanneer dit wel mogelijk is.</w:t>
                      </w:r>
                    </w:p>
                  </w:txbxContent>
                </v:textbox>
                <w10:anchorlock/>
              </v:shape>
            </w:pict>
          </mc:Fallback>
        </mc:AlternateContent>
      </w:r>
    </w:p>
    <w:p w14:paraId="4D23DA34" w14:textId="6E309DEF" w:rsidR="00261373" w:rsidRDefault="00624D76" w:rsidP="005D4D0F">
      <w:r>
        <w:t>Een voorlopige voorziening heeft geen permanent karakter, maar kan vervallen of worden opgeheven:</w:t>
      </w:r>
    </w:p>
    <w:p w14:paraId="7376D754" w14:textId="77777777" w:rsidR="00261373" w:rsidRDefault="00624D76" w:rsidP="000A4ECD">
      <w:pPr>
        <w:pStyle w:val="Opsommingnummers1"/>
        <w:numPr>
          <w:ilvl w:val="0"/>
          <w:numId w:val="10"/>
        </w:numPr>
      </w:pPr>
      <w:r>
        <w:t>Een voorlopige voorziening vervalt:</w:t>
      </w:r>
    </w:p>
    <w:p w14:paraId="312F9492" w14:textId="77777777" w:rsidR="00261373" w:rsidRDefault="00624D76" w:rsidP="005D4D0F">
      <w:pPr>
        <w:pStyle w:val="Opsommingnummers2"/>
      </w:pPr>
      <w:r>
        <w:t>zodra de bestuursrechter uitspraak heeft gedaan in de hoofdzaak;</w:t>
      </w:r>
    </w:p>
    <w:p w14:paraId="096383FA" w14:textId="77777777" w:rsidR="00261373" w:rsidRDefault="00624D76" w:rsidP="005D4D0F">
      <w:pPr>
        <w:pStyle w:val="Opsommingnummers2"/>
      </w:pPr>
      <w:r>
        <w:t>als de voorzieningenrechter dat in de uitspraak heeft bepaald;</w:t>
      </w:r>
    </w:p>
    <w:p w14:paraId="49CAC69E" w14:textId="77777777" w:rsidR="00261373" w:rsidRDefault="00624D76" w:rsidP="005D4D0F">
      <w:pPr>
        <w:pStyle w:val="Opsommingnummers2"/>
      </w:pPr>
      <w:r>
        <w:t>zodra het beroep is ingetrokken.</w:t>
      </w:r>
    </w:p>
    <w:p w14:paraId="0332691A" w14:textId="77777777" w:rsidR="00261373" w:rsidRDefault="00624D76" w:rsidP="005D4D0F">
      <w:pPr>
        <w:pStyle w:val="Opsommingnummers1"/>
      </w:pPr>
      <w:r>
        <w:t>De voorzieningenrechter kan, op verzoek of ambtshalve, een voorlopige voorziening opheffen.</w:t>
      </w:r>
    </w:p>
    <w:p w14:paraId="3FF6CBC8" w14:textId="77777777" w:rsidR="00261373" w:rsidRDefault="00261373" w:rsidP="005D4D0F"/>
    <w:p w14:paraId="0670B480" w14:textId="7C8F16EE" w:rsidR="00261373" w:rsidRDefault="00624D76" w:rsidP="005D4D0F">
      <w:r>
        <w:t xml:space="preserve">In de situatie 1a moet </w:t>
      </w:r>
      <w:r w:rsidRPr="00BF4C5B">
        <w:t xml:space="preserve">waterschap, provincie of Rijk </w:t>
      </w:r>
      <w:r>
        <w:t xml:space="preserve">het Procedureverloop muteren op een van de wijzen die zijn beschreven in de paragrafen </w:t>
      </w:r>
      <w:r>
        <w:fldChar w:fldCharType="begin"/>
      </w:r>
      <w:r>
        <w:instrText xml:space="preserve"> REF _Ref_eb98f9ba9f53aad77c264d47bcba0880_7 \n \h </w:instrText>
      </w:r>
      <w:r>
        <w:fldChar w:fldCharType="separate"/>
      </w:r>
      <w:r w:rsidR="00890AE1">
        <w:t>11.4.6.2.6</w:t>
      </w:r>
      <w:r>
        <w:fldChar w:fldCharType="end"/>
      </w:r>
      <w:r>
        <w:t xml:space="preserve"> t/m </w:t>
      </w:r>
      <w:r>
        <w:fldChar w:fldCharType="begin"/>
      </w:r>
      <w:r>
        <w:instrText xml:space="preserve"> REF _Ref_eb98f9ba9f53aad77c264d47bcba0880_10 \n \h </w:instrText>
      </w:r>
      <w:r>
        <w:fldChar w:fldCharType="separate"/>
      </w:r>
      <w:r w:rsidR="00890AE1">
        <w:t>11.4.6.2.10</w:t>
      </w:r>
      <w:r>
        <w:fldChar w:fldCharType="end"/>
      </w:r>
      <w:r>
        <w:t>.</w:t>
      </w:r>
    </w:p>
    <w:p w14:paraId="38BD83F2" w14:textId="2CC95736" w:rsidR="00261373" w:rsidRPr="00A25601" w:rsidRDefault="00624D76" w:rsidP="005D4D0F">
      <w:r>
        <w:t xml:space="preserve">In de situaties 1b, 1c en 2 moet </w:t>
      </w:r>
      <w:r w:rsidRPr="00BF4C5B">
        <w:t xml:space="preserve">waterschap, provincie of Rijk </w:t>
      </w:r>
      <w:r>
        <w:t>met een directe Procedureverloopmutatie de volgende gegevens aan het Procedureverloop toevoegen:</w:t>
      </w:r>
    </w:p>
    <w:p w14:paraId="597BBF18" w14:textId="77777777" w:rsidR="00261373" w:rsidRDefault="00624D76" w:rsidP="005D4D0F">
      <w:pPr>
        <w:pStyle w:val="Opsommingtekens1"/>
      </w:pPr>
      <w:r>
        <w:t>Procedurestap</w:t>
      </w:r>
    </w:p>
    <w:p w14:paraId="7B5ECFEF" w14:textId="77777777" w:rsidR="00261373" w:rsidRDefault="00624D76" w:rsidP="005D4D0F">
      <w:pPr>
        <w:pStyle w:val="Opsommingtekens2"/>
      </w:pPr>
      <w:r w:rsidRPr="00AF097F">
        <w:rPr>
          <w:i/>
          <w:iCs/>
        </w:rPr>
        <w:t>soortStap</w:t>
      </w:r>
      <w:r>
        <w:t>: kies uit de STOP-waardelijst Procedurestap_definitief de waarde ‘Opheffing schorsing’</w:t>
      </w:r>
    </w:p>
    <w:p w14:paraId="7F5C0A51" w14:textId="77777777" w:rsidR="00261373" w:rsidRDefault="00624D76" w:rsidP="005D4D0F">
      <w:pPr>
        <w:pStyle w:val="Opsommingtekens2"/>
      </w:pPr>
      <w:r w:rsidRPr="00AF097F">
        <w:rPr>
          <w:i/>
          <w:iCs/>
        </w:rPr>
        <w:t>voltooidOp</w:t>
      </w:r>
      <w:r>
        <w:t>: vul de datum in waarop de voorlopige voorziening is vervallen of opgeheven</w:t>
      </w:r>
    </w:p>
    <w:p w14:paraId="0904C76E" w14:textId="01433957" w:rsidR="00261373" w:rsidRDefault="00624D76" w:rsidP="005D4D0F">
      <w:pPr>
        <w:pStyle w:val="Opsommingtekens2"/>
      </w:pPr>
      <w:r>
        <w:rPr>
          <w:i/>
          <w:iCs/>
        </w:rPr>
        <w:t>meerInformatie</w:t>
      </w:r>
      <w:r w:rsidRPr="005A3FCE">
        <w:t>:</w:t>
      </w:r>
      <w:r>
        <w:t xml:space="preserve"> maak hier, indien gewenst, een link naar de pagina op de website van </w:t>
      </w:r>
      <w:r w:rsidRPr="00BF4C5B">
        <w:t xml:space="preserve">waterschap, provincie of Rijk </w:t>
      </w:r>
      <w:r>
        <w:t>met meer informatie over de juridische gevolgen van het vervallen of opheffen van de schorsing voor de werking van het besluit</w:t>
      </w:r>
    </w:p>
    <w:p w14:paraId="17638022" w14:textId="77777777" w:rsidR="00261373" w:rsidRDefault="00624D76" w:rsidP="005D4D0F">
      <w:pPr>
        <w:pStyle w:val="Opsommingtekens1"/>
      </w:pPr>
      <w:r w:rsidRPr="004E5084">
        <w:rPr>
          <w:i/>
          <w:iCs/>
        </w:rPr>
        <w:t>bekendOp</w:t>
      </w:r>
      <w:r>
        <w:t>:</w:t>
      </w:r>
      <w:r w:rsidRPr="00CC5184">
        <w:t xml:space="preserve"> </w:t>
      </w:r>
      <w:r>
        <w:t>vul de datum in waarop de voorlopige voorziening is vervallen of opgeheven</w:t>
      </w:r>
    </w:p>
    <w:p w14:paraId="5F376287" w14:textId="57F59E8A" w:rsidR="00261373" w:rsidRDefault="00624D76" w:rsidP="005D4D0F">
      <w:r>
        <w:t>Het is van belang dat deze Procedurestap wordt doorgegeven. Daardoor wordt in DSO-LV de waarschuwing verwijderd dat de regelingen geschorst zijn. Als deze Procedurestap niet wordt doorgegeven, dan krijgt een raadpleger ten onrechte te zien dat de regelingen geschorst zijn.</w:t>
      </w:r>
    </w:p>
    <w:p w14:paraId="6ACBCE80" w14:textId="3B783939" w:rsidR="00261373" w:rsidRDefault="00624D76" w:rsidP="005D4D0F">
      <w:r>
        <w:t>Het opheffen van de schorsing leidt niet tot wijziging van de inhoud van de regelingen.</w:t>
      </w:r>
    </w:p>
    <w:p w14:paraId="27BDEF33" w14:textId="77777777" w:rsidR="00261373" w:rsidRDefault="00261373" w:rsidP="005D4D0F"/>
    <w:p w14:paraId="3C8E442E" w14:textId="1827CDD2" w:rsidR="00261373" w:rsidRDefault="00624D76" w:rsidP="005D4D0F">
      <w:r>
        <w:t xml:space="preserve">NB1: Het Procedureverloop </w:t>
      </w:r>
      <w:r w:rsidRPr="005B76D6">
        <w:t xml:space="preserve">wordt niet </w:t>
      </w:r>
      <w:r>
        <w:t xml:space="preserve">gemuteerd </w:t>
      </w:r>
      <w:r w:rsidRPr="005B76D6">
        <w:t>als de schorsing slechts gedeeltelijk is opgeheven.</w:t>
      </w:r>
      <w:r>
        <w:t xml:space="preserve"> Er zijn dan immers delen van de regelingen die nog steeds geschorst zijn. Het Procedureverloop is dan nog steeds actueel.</w:t>
      </w:r>
    </w:p>
    <w:p w14:paraId="4C8F84AB" w14:textId="225178A1" w:rsidR="00261373" w:rsidRDefault="00624D76" w:rsidP="005D4D0F">
      <w:r>
        <w:t xml:space="preserve">NB2: </w:t>
      </w:r>
      <w:r w:rsidRPr="000A6C31">
        <w:t xml:space="preserve">Er wordt geen kennisgeving gedaan van het feit dat </w:t>
      </w:r>
      <w:r>
        <w:t>de schorsing</w:t>
      </w:r>
      <w:r w:rsidRPr="000A6C31">
        <w:t xml:space="preserve"> is </w:t>
      </w:r>
      <w:r>
        <w:t>opgeheven</w:t>
      </w:r>
      <w:r w:rsidRPr="000A6C31">
        <w:t>.</w:t>
      </w:r>
    </w:p>
    <w:p w14:paraId="2E5E08EC" w14:textId="04D0014F" w:rsidR="00261373" w:rsidRDefault="001B3E0F" w:rsidP="005D4D0F">
      <w:pPr>
        <w:pStyle w:val="Kop6"/>
      </w:pPr>
      <w:bookmarkStart w:id="431" w:name="_Ref_eb98f9ba9f53aad77c264d47bcba0880_6"/>
      <w:r>
        <w:t>Bestuurlijke lus en t</w:t>
      </w:r>
      <w:r w:rsidR="00624D76">
        <w:t>ussenuitspraak</w:t>
      </w:r>
      <w:bookmarkEnd w:id="431"/>
    </w:p>
    <w:p w14:paraId="68891EBF" w14:textId="6957EAB8" w:rsidR="00261373" w:rsidRDefault="00624D76" w:rsidP="005D4D0F">
      <w:r>
        <w:t xml:space="preserve">Zoals is beschreven in paragraaf </w:t>
      </w:r>
      <w:r>
        <w:fldChar w:fldCharType="begin"/>
      </w:r>
      <w:r>
        <w:instrText xml:space="preserve"> REF _Ref_bb0b1f5a37b5b3f075afd7aea572baff_1 \n \h </w:instrText>
      </w:r>
      <w:r>
        <w:fldChar w:fldCharType="separate"/>
      </w:r>
      <w:r w:rsidR="00890AE1">
        <w:t>11.4.6.1.3</w:t>
      </w:r>
      <w:r>
        <w:fldChar w:fldCharType="end"/>
      </w:r>
      <w:r>
        <w:t xml:space="preserve"> is een van de mogelijke uitkomsten van de bestuurlijke lus </w:t>
      </w:r>
      <w:r w:rsidR="00814F9D" w:rsidRPr="00814F9D">
        <w:t xml:space="preserve">in de beroepsprocedure tegen een projectbesluit </w:t>
      </w:r>
      <w:r>
        <w:t xml:space="preserve">de tussenuitspraak met de opdracht aan het bestuursorgaan om een nieuw besluit te nemen. Dit nieuwe besluit moet op de wettelijk voorgeschreven wijze, dus met toepassing van de STOP/TPOD-standaard, worden bekendgemaakt. De aanlevering gebeurt op dezelfde manier als de aanlevering van </w:t>
      </w:r>
      <w:r>
        <w:lastRenderedPageBreak/>
        <w:t xml:space="preserve">het definitieve besluit, die is beschreven in paragraaf </w:t>
      </w:r>
      <w:r>
        <w:fldChar w:fldCharType="begin"/>
      </w:r>
      <w:r>
        <w:instrText xml:space="preserve"> REF _Ref_0726bb090a82e6397ec96e6c815cafb5_1 \n \h </w:instrText>
      </w:r>
      <w:r>
        <w:fldChar w:fldCharType="separate"/>
      </w:r>
      <w:r w:rsidR="00890AE1">
        <w:t>11.4.5.3</w:t>
      </w:r>
      <w:r>
        <w:fldChar w:fldCharType="end"/>
      </w:r>
      <w:r>
        <w:t>. De wijzigingen van het nieuwe besluit dat naar aanleiding van de tussenuitspraak is genomen, worden dan geconsolideerd in de regelingen.</w:t>
      </w:r>
    </w:p>
    <w:p w14:paraId="6F6D7D7F" w14:textId="2EF446BC" w:rsidR="00261373" w:rsidRPr="008A1810" w:rsidRDefault="00624D76" w:rsidP="005D4D0F">
      <w:r>
        <w:t xml:space="preserve">Bij de tussenuitspraak kan de bestuursrechter een voorlopige voorziening treffen. In dat geval moet </w:t>
      </w:r>
      <w:r w:rsidRPr="00CD6495">
        <w:t xml:space="preserve">waterschap, provincie of Rijk </w:t>
      </w:r>
      <w:r>
        <w:t xml:space="preserve">het Procedureverloop van het (oorspronkelijke) definitieve besluit muteren op de wijze zoals in paragraaf </w:t>
      </w:r>
      <w:r>
        <w:fldChar w:fldCharType="begin"/>
      </w:r>
      <w:r>
        <w:instrText xml:space="preserve"> REF _Ref_eb98f9ba9f53aad77c264d47bcba0880_4 \n \h </w:instrText>
      </w:r>
      <w:r>
        <w:fldChar w:fldCharType="separate"/>
      </w:r>
      <w:r w:rsidR="00890AE1">
        <w:t>11.4.6.2.3</w:t>
      </w:r>
      <w:r>
        <w:fldChar w:fldCharType="end"/>
      </w:r>
      <w:r>
        <w:t xml:space="preserve"> onder het kopje ‘</w:t>
      </w:r>
      <w:r w:rsidRPr="00BF14C5">
        <w:t>Uitspraak met gevolgen voor status</w:t>
      </w:r>
      <w:r>
        <w:t>’ is beschreven.</w:t>
      </w:r>
    </w:p>
    <w:p w14:paraId="5674517E" w14:textId="3F69C5FC" w:rsidR="00261373" w:rsidRPr="00CC4CF2" w:rsidRDefault="00624D76" w:rsidP="005D4D0F">
      <w:pPr>
        <w:pStyle w:val="Kop6"/>
      </w:pPr>
      <w:bookmarkStart w:id="432" w:name="_Ref_eb98f9ba9f53aad77c264d47bcba0880_7"/>
      <w:r w:rsidRPr="00CC4CF2">
        <w:t>Uitspraak in de hoofdzaak</w:t>
      </w:r>
      <w:r>
        <w:t xml:space="preserve"> – inleiding</w:t>
      </w:r>
      <w:bookmarkEnd w:id="432"/>
    </w:p>
    <w:p w14:paraId="47673F64" w14:textId="7F283674" w:rsidR="00261373" w:rsidRDefault="00624D76" w:rsidP="005D4D0F">
      <w:r>
        <w:t xml:space="preserve">Zoals in paragraaf </w:t>
      </w:r>
      <w:r>
        <w:fldChar w:fldCharType="begin"/>
      </w:r>
      <w:r>
        <w:instrText xml:space="preserve"> REF _Ref_bb0b1f5a37b5b3f075afd7aea572baff_2 \n \h </w:instrText>
      </w:r>
      <w:r>
        <w:fldChar w:fldCharType="separate"/>
      </w:r>
      <w:r w:rsidR="00890AE1">
        <w:t>11.4.6.1.4</w:t>
      </w:r>
      <w:r>
        <w:fldChar w:fldCharType="end"/>
      </w:r>
      <w:r>
        <w:t xml:space="preserve"> al is beschreven, kan de </w:t>
      </w:r>
      <w:r w:rsidRPr="009110C6">
        <w:t xml:space="preserve">bestuursrechter </w:t>
      </w:r>
      <w:r>
        <w:t xml:space="preserve">in de hoofdzaak </w:t>
      </w:r>
      <w:r w:rsidRPr="00FF2AF8">
        <w:t>de volgende uitspraken doen</w:t>
      </w:r>
      <w:r>
        <w:t>:</w:t>
      </w:r>
    </w:p>
    <w:p w14:paraId="5EF7B964" w14:textId="77777777" w:rsidR="00261373" w:rsidRDefault="00624D76" w:rsidP="000A4ECD">
      <w:pPr>
        <w:pStyle w:val="Opsommingnummers1"/>
        <w:numPr>
          <w:ilvl w:val="0"/>
          <w:numId w:val="15"/>
        </w:numPr>
      </w:pPr>
      <w:r>
        <w:t>onbevoegdverklaring van de bestuursrechter,</w:t>
      </w:r>
    </w:p>
    <w:p w14:paraId="609017E7" w14:textId="77777777" w:rsidR="00261373" w:rsidRDefault="00624D76" w:rsidP="003E78AF">
      <w:pPr>
        <w:pStyle w:val="Opsommingnummers1"/>
      </w:pPr>
      <w:r>
        <w:t>niet-ontvankelijkverklaring van het beroep,</w:t>
      </w:r>
    </w:p>
    <w:p w14:paraId="12F1EC50" w14:textId="77777777" w:rsidR="00261373" w:rsidRDefault="00624D76" w:rsidP="003E78AF">
      <w:pPr>
        <w:pStyle w:val="Opsommingnummers1"/>
      </w:pPr>
      <w:r>
        <w:t>ongegrondverklaring van het beroep, of</w:t>
      </w:r>
    </w:p>
    <w:p w14:paraId="6603620C" w14:textId="77777777" w:rsidR="00261373" w:rsidRDefault="00624D76" w:rsidP="003E78AF">
      <w:pPr>
        <w:pStyle w:val="Opsommingnummers1"/>
      </w:pPr>
      <w:r>
        <w:t>gegrondverklaring van het beroep.</w:t>
      </w:r>
    </w:p>
    <w:p w14:paraId="2AD54DE9" w14:textId="607C690C" w:rsidR="00261373" w:rsidRDefault="00624D76" w:rsidP="005D4D0F">
      <w:r>
        <w:t xml:space="preserve">Deze uitspraken leiden tot verschillende verplichtingen en handelingen voor </w:t>
      </w:r>
      <w:r w:rsidRPr="00F20B98">
        <w:t>waterschap, provincie of Rijk</w:t>
      </w:r>
      <w:r>
        <w:t>. Die zijn in de volgende vier paragrafen beschreven.</w:t>
      </w:r>
    </w:p>
    <w:p w14:paraId="541ABE88" w14:textId="77777777" w:rsidR="00261373" w:rsidRPr="0088293B" w:rsidRDefault="00624D76" w:rsidP="005D4D0F">
      <w:pPr>
        <w:pStyle w:val="Kop6"/>
      </w:pPr>
      <w:r w:rsidRPr="0088293B">
        <w:t xml:space="preserve">Uitspraak </w:t>
      </w:r>
      <w:r w:rsidRPr="00CC4CF2">
        <w:t>in de hoofdzaak</w:t>
      </w:r>
      <w:r>
        <w:t xml:space="preserve"> </w:t>
      </w:r>
      <w:r w:rsidRPr="0088293B">
        <w:t xml:space="preserve">zonder vernietiging </w:t>
      </w:r>
      <w:r>
        <w:t xml:space="preserve">van </w:t>
      </w:r>
      <w:r w:rsidRPr="0088293B">
        <w:t>besluit en rechtsgevolgen</w:t>
      </w:r>
    </w:p>
    <w:p w14:paraId="366D932A" w14:textId="1CCC3EC4" w:rsidR="00814F9D" w:rsidRDefault="00F1398B" w:rsidP="00D9441C">
      <w:pPr>
        <w:pStyle w:val="Kader"/>
      </w:pPr>
      <w:r w:rsidRPr="00B26823">
        <w:rPr>
          <w:noProof/>
        </w:rPr>
        <mc:AlternateContent>
          <mc:Choice Requires="wps">
            <w:drawing>
              <wp:inline distT="0" distB="0" distL="0" distR="0" wp14:anchorId="6290B29A" wp14:editId="28728235">
                <wp:extent cx="5400040" cy="985631"/>
                <wp:effectExtent l="0" t="0" r="22860" b="22860"/>
                <wp:docPr id="1591124319" name="Tekstvak 1591124319"/>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03E28418" w14:textId="77777777" w:rsidR="00F1398B" w:rsidRPr="009A08A2" w:rsidRDefault="00F1398B" w:rsidP="00F1398B">
                            <w:pPr>
                              <w:rPr>
                                <w:b/>
                                <w:bCs/>
                              </w:rPr>
                            </w:pPr>
                            <w:r w:rsidRPr="009A08A2">
                              <w:rPr>
                                <w:b/>
                                <w:bCs/>
                              </w:rPr>
                              <w:t>Toekomstige functionaliteit</w:t>
                            </w:r>
                            <w:r>
                              <w:rPr>
                                <w:b/>
                                <w:bCs/>
                              </w:rPr>
                              <w:t xml:space="preserve"> en workaround</w:t>
                            </w:r>
                          </w:p>
                          <w:p w14:paraId="23F230B0" w14:textId="3F4B9778" w:rsidR="00F1398B" w:rsidRDefault="00F1398B" w:rsidP="00F1398B">
                            <w:r w:rsidRPr="00C352EA">
                              <w:t xml:space="preserve">In paragraaf </w:t>
                            </w:r>
                            <w:r w:rsidR="00DD3D8B">
                              <w:fldChar w:fldCharType="begin"/>
                            </w:r>
                            <w:r w:rsidR="00DD3D8B">
                              <w:instrText xml:space="preserve"> REF _Ref_eb98f9ba9f53aad77c264d47bcba0880_1 \n \h </w:instrText>
                            </w:r>
                            <w:r w:rsidR="00DD3D8B">
                              <w:fldChar w:fldCharType="separate"/>
                            </w:r>
                            <w:r w:rsidR="00AC27D2">
                              <w:t>11.4.6.2</w:t>
                            </w:r>
                            <w:r w:rsidR="00DD3D8B">
                              <w:fldChar w:fldCharType="end"/>
                            </w:r>
                            <w:r>
                              <w:t xml:space="preserve"> is al aangegeven dat het d</w:t>
                            </w:r>
                            <w:r w:rsidRPr="00B81F83">
                              <w:t>oorgeven van informatie over de status van een besluit</w:t>
                            </w:r>
                            <w:r>
                              <w:t xml:space="preserve"> toekomstige functionaliteit is en dat daarvoor geen workaround bestaat. De inhoud van de onderhavige paragraaf is gericht op de toekomst wanneer dit wel mogelijk 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290B29A" id="Tekstvak 1591124319" o:spid="_x0000_s1074"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lJdGaDACAABaBAAADgAAAAAAAAAAAAAAAAAuAgAAZHJz&#10;L2Uyb0RvYy54bWxQSwECLQAUAAYACAAAACEALfghbNoAAAAFAQAADwAAAAAAAAAAAAAAAACKBAAA&#10;ZHJzL2Rvd25yZXYueG1sUEsFBgAAAAAEAAQA8wAAAJEFAAAAAA==&#10;" filled="f" strokeweight=".5pt">
                <v:textbox style="mso-fit-shape-to-text:t">
                  <w:txbxContent>
                    <w:p w14:paraId="03E28418" w14:textId="77777777" w:rsidR="00F1398B" w:rsidRPr="009A08A2" w:rsidRDefault="00F1398B" w:rsidP="00F1398B">
                      <w:pPr>
                        <w:rPr>
                          <w:b/>
                          <w:bCs/>
                        </w:rPr>
                      </w:pPr>
                      <w:r w:rsidRPr="009A08A2">
                        <w:rPr>
                          <w:b/>
                          <w:bCs/>
                        </w:rPr>
                        <w:t>Toekomstige functionaliteit</w:t>
                      </w:r>
                      <w:r>
                        <w:rPr>
                          <w:b/>
                          <w:bCs/>
                        </w:rPr>
                        <w:t xml:space="preserve"> en workaround</w:t>
                      </w:r>
                    </w:p>
                    <w:p w14:paraId="23F230B0" w14:textId="3F4B9778" w:rsidR="00F1398B" w:rsidRDefault="00F1398B" w:rsidP="00F1398B">
                      <w:r w:rsidRPr="00C352EA">
                        <w:t xml:space="preserve">In paragraaf </w:t>
                      </w:r>
                      <w:r w:rsidR="00DD3D8B">
                        <w:fldChar w:fldCharType="begin"/>
                      </w:r>
                      <w:r w:rsidR="00DD3D8B">
                        <w:instrText xml:space="preserve"> REF _Ref_eb98f9ba9f53aad77c264d47bcba0880_1 \n \h </w:instrText>
                      </w:r>
                      <w:r w:rsidR="00DD3D8B">
                        <w:fldChar w:fldCharType="separate"/>
                      </w:r>
                      <w:r w:rsidR="00AC27D2">
                        <w:t>11.4.6.2</w:t>
                      </w:r>
                      <w:r w:rsidR="00DD3D8B">
                        <w:fldChar w:fldCharType="end"/>
                      </w:r>
                      <w:r>
                        <w:t xml:space="preserve"> is al aangegeven dat het d</w:t>
                      </w:r>
                      <w:r w:rsidRPr="00B81F83">
                        <w:t>oorgeven van informatie over de status van een besluit</w:t>
                      </w:r>
                      <w:r>
                        <w:t xml:space="preserve"> toekomstige functionaliteit is en dat daarvoor geen workaround bestaat. De inhoud van de onderhavige paragraaf is gericht op de toekomst wanneer dit wel mogelijk is.</w:t>
                      </w:r>
                    </w:p>
                  </w:txbxContent>
                </v:textbox>
                <w10:anchorlock/>
              </v:shape>
            </w:pict>
          </mc:Fallback>
        </mc:AlternateContent>
      </w:r>
    </w:p>
    <w:p w14:paraId="210C4DE9" w14:textId="682D8C55" w:rsidR="00261373" w:rsidRPr="00A25601" w:rsidRDefault="00624D76" w:rsidP="005D4D0F">
      <w:r>
        <w:t xml:space="preserve">Onbevoegdverklaring van de bestuursrechter, niet-ontvankelijkverklaring van het beroep en ongegrondverklaring van het beroep hebben wel gevolgen voor de status van het besluit, maar geen gevolgen voor de inhoud van de regelingen. Na ontvangst van de </w:t>
      </w:r>
      <w:r w:rsidRPr="007A0873">
        <w:t xml:space="preserve">(laatste) uitspraak </w:t>
      </w:r>
      <w:r>
        <w:t xml:space="preserve">in de hoofdzaak met een of meer van deze strekkingen moet </w:t>
      </w:r>
      <w:r w:rsidRPr="00C25815">
        <w:t xml:space="preserve">waterschap, provincie of Rijk </w:t>
      </w:r>
      <w:r>
        <w:t>in deze gevallen met een directe Procedureverloopmutatie de volgende gegevens aan het Procedureverloop toevoegen:</w:t>
      </w:r>
    </w:p>
    <w:p w14:paraId="7015A9B3" w14:textId="77777777" w:rsidR="00261373" w:rsidRDefault="00624D76" w:rsidP="005D4D0F">
      <w:pPr>
        <w:pStyle w:val="Opsommingtekens1"/>
      </w:pPr>
      <w:r>
        <w:t>Procedurestap (alleen als in een eerder stadium van de beroepsprocedure het besluit geheel of gedeeltelijk was geschorst en die schorsing niet voorafgaand aan de uitspraak is vervallen of opgeheven)</w:t>
      </w:r>
    </w:p>
    <w:p w14:paraId="0A1C31DD" w14:textId="77777777" w:rsidR="00261373" w:rsidRDefault="00624D76" w:rsidP="005D4D0F">
      <w:pPr>
        <w:pStyle w:val="Opsommingtekens2"/>
      </w:pPr>
      <w:r w:rsidRPr="00AF097F">
        <w:rPr>
          <w:i/>
          <w:iCs/>
        </w:rPr>
        <w:t>soortStap</w:t>
      </w:r>
      <w:r>
        <w:t>: kies uit de STOP-waardelijst Procedurestap_definitief de waarde ‘Opheffing schorsing’</w:t>
      </w:r>
    </w:p>
    <w:p w14:paraId="76B1AC3F" w14:textId="77777777" w:rsidR="00261373" w:rsidRDefault="00624D76" w:rsidP="005D4D0F">
      <w:pPr>
        <w:pStyle w:val="Opsommingtekens2"/>
      </w:pPr>
      <w:r w:rsidRPr="00AF097F">
        <w:rPr>
          <w:i/>
          <w:iCs/>
        </w:rPr>
        <w:t>voltooidOp</w:t>
      </w:r>
      <w:r>
        <w:t xml:space="preserve">: vul de datum in </w:t>
      </w:r>
      <w:r w:rsidRPr="007A0873">
        <w:t xml:space="preserve">van de </w:t>
      </w:r>
      <w:r>
        <w:t xml:space="preserve">(laatste) </w:t>
      </w:r>
      <w:r w:rsidRPr="007A0873">
        <w:t xml:space="preserve">uitspraak </w:t>
      </w:r>
      <w:r>
        <w:t>in de hoofdzaak waardoor de schorsing is vervallen</w:t>
      </w:r>
    </w:p>
    <w:p w14:paraId="1929D93C" w14:textId="6776834C" w:rsidR="00261373" w:rsidRDefault="00624D76" w:rsidP="005D4D0F">
      <w:pPr>
        <w:pStyle w:val="Opsommingtekens2"/>
      </w:pPr>
      <w:r>
        <w:rPr>
          <w:i/>
          <w:iCs/>
        </w:rPr>
        <w:t>meerInformatie</w:t>
      </w:r>
      <w:r w:rsidRPr="005A3FCE">
        <w:t>:</w:t>
      </w:r>
      <w:r>
        <w:t xml:space="preserve"> maak hier, indien gewenst, een link naar de pagina op de website van </w:t>
      </w:r>
      <w:r w:rsidRPr="00B17F05">
        <w:t xml:space="preserve">waterschap, provincie of Rijk </w:t>
      </w:r>
      <w:r>
        <w:t>of de projectwebsite met meer informatie over de juridische gevolgen van de uitspraak voor de werking van het besluit</w:t>
      </w:r>
    </w:p>
    <w:p w14:paraId="757F9F72" w14:textId="77777777" w:rsidR="00261373" w:rsidRDefault="00624D76" w:rsidP="005D4D0F">
      <w:pPr>
        <w:pStyle w:val="Opsommingtekens1"/>
      </w:pPr>
      <w:r>
        <w:t>Procedurestap</w:t>
      </w:r>
    </w:p>
    <w:p w14:paraId="3C14D1A6" w14:textId="77777777" w:rsidR="00261373" w:rsidRDefault="00624D76" w:rsidP="005D4D0F">
      <w:pPr>
        <w:pStyle w:val="Opsommingtekens2"/>
      </w:pPr>
      <w:r w:rsidRPr="00AF097F">
        <w:rPr>
          <w:i/>
          <w:iCs/>
        </w:rPr>
        <w:t>soortStap</w:t>
      </w:r>
      <w:r>
        <w:t>: kies uit de STOP-waardelijst Procedurestap_definitief de waarde ‘Einde beroepsprocedures’</w:t>
      </w:r>
    </w:p>
    <w:p w14:paraId="05BBA340" w14:textId="77777777" w:rsidR="00261373" w:rsidRDefault="00624D76" w:rsidP="005D4D0F">
      <w:pPr>
        <w:pStyle w:val="Opsommingtekens2"/>
      </w:pPr>
      <w:r w:rsidRPr="00AF097F">
        <w:rPr>
          <w:i/>
          <w:iCs/>
        </w:rPr>
        <w:t>voltooidOp</w:t>
      </w:r>
      <w:r>
        <w:t xml:space="preserve">: vul de datum in </w:t>
      </w:r>
      <w:r w:rsidRPr="007A0873">
        <w:t xml:space="preserve">van de (laatste) uitspraak </w:t>
      </w:r>
      <w:r>
        <w:t>in de hoofdzaak</w:t>
      </w:r>
    </w:p>
    <w:p w14:paraId="0A728ED7" w14:textId="324079CC" w:rsidR="00261373" w:rsidRDefault="00624D76" w:rsidP="005D4D0F">
      <w:pPr>
        <w:pStyle w:val="Opsommingtekens2"/>
      </w:pPr>
      <w:r>
        <w:rPr>
          <w:i/>
          <w:iCs/>
        </w:rPr>
        <w:lastRenderedPageBreak/>
        <w:t>meerInformatie</w:t>
      </w:r>
      <w:r w:rsidRPr="005A3FCE">
        <w:t>:</w:t>
      </w:r>
      <w:r>
        <w:t xml:space="preserve"> maak hier, indien gewenst, een link naar de pagina op de website van </w:t>
      </w:r>
      <w:r w:rsidRPr="00B17F05">
        <w:t xml:space="preserve">waterschap, provincie of Rijk </w:t>
      </w:r>
      <w:r w:rsidRPr="00BC5E6B">
        <w:t xml:space="preserve">of de projectwebsite </w:t>
      </w:r>
      <w:r>
        <w:t>met meer informatie over de juridische gevolgen van de uitspraak voor de werking van het besluit</w:t>
      </w:r>
    </w:p>
    <w:p w14:paraId="67DE979C" w14:textId="77777777" w:rsidR="00261373" w:rsidRDefault="00624D76" w:rsidP="005D4D0F">
      <w:pPr>
        <w:pStyle w:val="Opsommingtekens1"/>
      </w:pPr>
      <w:r w:rsidRPr="004E5084">
        <w:rPr>
          <w:i/>
          <w:iCs/>
        </w:rPr>
        <w:t>bekendOp</w:t>
      </w:r>
      <w:r>
        <w:t>:</w:t>
      </w:r>
      <w:r w:rsidRPr="00CC5184">
        <w:t xml:space="preserve"> </w:t>
      </w:r>
      <w:r>
        <w:t xml:space="preserve">vul de datum in </w:t>
      </w:r>
      <w:r w:rsidRPr="007A0873">
        <w:t xml:space="preserve">van de (laatste) uitspraak </w:t>
      </w:r>
      <w:r>
        <w:t>in de hoofdzaak</w:t>
      </w:r>
    </w:p>
    <w:p w14:paraId="616B1CC7" w14:textId="3A45C7C5" w:rsidR="00261373" w:rsidRDefault="00624D76" w:rsidP="005D4D0F">
      <w:r>
        <w:t xml:space="preserve">Het is van belang om deze Procedurestap(pen) door te geven. Daardoor wordt in DSO-LV de melding verwijderd dat de regelingen nog niet onherroepelijk zijn. Ook de eventuele melding </w:t>
      </w:r>
      <w:r w:rsidRPr="008C5D4C">
        <w:t xml:space="preserve">in DSO-LV </w:t>
      </w:r>
      <w:r>
        <w:t>over de schorsing van de regelingen wordt verwijderd. Als deze Procedurestappen niet worden doorgegeven, dan krijgt een raadpleger ten onrechte te zien dat de regelingen niet onherroepelijk (of in voorkomend geval geschorst) zijn.</w:t>
      </w:r>
    </w:p>
    <w:p w14:paraId="653BE7B7" w14:textId="696B0911" w:rsidR="00261373" w:rsidRDefault="00624D76" w:rsidP="005D4D0F">
      <w:r>
        <w:t>Zoals gezegd heeft de uitspraak geen gevolgen voor de inhoud van het vrijetekstdeel van het projectbesluit en de tijdelijk regelingdelen. W</w:t>
      </w:r>
      <w:r w:rsidRPr="00BC60C9">
        <w:t xml:space="preserve">aterschap, provincie of Rijk </w:t>
      </w:r>
      <w:r>
        <w:t>hoeft geen andere handelingen te verrichten dan het muteren van het Procedureverloop.</w:t>
      </w:r>
    </w:p>
    <w:p w14:paraId="46354720" w14:textId="77777777" w:rsidR="00261373" w:rsidRDefault="00624D76" w:rsidP="005D4D0F">
      <w:r>
        <w:t>Met het Procedureverloop wordt niet doorgegeven wat de inhoud van de uitspraak is.</w:t>
      </w:r>
    </w:p>
    <w:p w14:paraId="04F662D5" w14:textId="77777777" w:rsidR="00261373" w:rsidRDefault="00261373" w:rsidP="005D4D0F"/>
    <w:p w14:paraId="7B3A2E70" w14:textId="574A64D3" w:rsidR="00261373" w:rsidRDefault="00624D76" w:rsidP="005D4D0F">
      <w:r>
        <w:t>NB: Er wordt in deze situatie geen mededeling van de uitspraak gedaan en er geldt geen wettelijke verplichting om kennis te geven van de uitspraak.</w:t>
      </w:r>
    </w:p>
    <w:p w14:paraId="02146D36" w14:textId="77777777" w:rsidR="00261373" w:rsidRDefault="00624D76" w:rsidP="005D4D0F">
      <w:pPr>
        <w:pStyle w:val="Kop6"/>
      </w:pPr>
      <w:bookmarkStart w:id="433" w:name="_Ref_eb98f9ba9f53aad77c264d47bcba0880_8"/>
      <w:r w:rsidRPr="0088293B">
        <w:t xml:space="preserve">Uitspraak </w:t>
      </w:r>
      <w:r w:rsidRPr="00CC4CF2">
        <w:t>in de hoofdzaak</w:t>
      </w:r>
      <w:r>
        <w:t xml:space="preserve"> </w:t>
      </w:r>
      <w:r w:rsidRPr="0088293B">
        <w:t xml:space="preserve">met vernietiging </w:t>
      </w:r>
      <w:r>
        <w:t xml:space="preserve">van </w:t>
      </w:r>
      <w:r w:rsidRPr="0088293B">
        <w:t xml:space="preserve">besluit en </w:t>
      </w:r>
      <w:r>
        <w:t xml:space="preserve">instandblijven </w:t>
      </w:r>
      <w:r w:rsidRPr="0088293B">
        <w:t>rechtsgevolgen</w:t>
      </w:r>
      <w:bookmarkEnd w:id="433"/>
    </w:p>
    <w:p w14:paraId="7A0C3A0C" w14:textId="7E1253C4" w:rsidR="00D9441C" w:rsidRDefault="0095175B" w:rsidP="005D4D0F">
      <w:r w:rsidRPr="0095175B">
        <w:t xml:space="preserve">In deze situatie houdt </w:t>
      </w:r>
      <w:r w:rsidR="00624D76">
        <w:t xml:space="preserve">de uitspraak op de beroepen tegen een </w:t>
      </w:r>
      <w:r>
        <w:t>project</w:t>
      </w:r>
      <w:r w:rsidR="00624D76">
        <w:t xml:space="preserve">besluit in dat een of meer beroepen gegrond zijn verklaard, </w:t>
      </w:r>
      <w:r>
        <w:t xml:space="preserve">en dat </w:t>
      </w:r>
      <w:r w:rsidR="00624D76">
        <w:t xml:space="preserve">het </w:t>
      </w:r>
      <w:r>
        <w:t>project</w:t>
      </w:r>
      <w:r w:rsidR="00624D76">
        <w:t>besluit geheel of gedeeltelijk is vernietigd maar de rechtsgevolgen van het besluit in stand zijn gebleven</w:t>
      </w:r>
      <w:r>
        <w:t>.</w:t>
      </w:r>
      <w:r w:rsidR="00624D76">
        <w:t xml:space="preserve"> </w:t>
      </w:r>
      <w:r>
        <w:t>Deze</w:t>
      </w:r>
      <w:r w:rsidR="00624D76">
        <w:t xml:space="preserve"> uitspraak </w:t>
      </w:r>
      <w:r>
        <w:t xml:space="preserve">heeft </w:t>
      </w:r>
      <w:r w:rsidR="00624D76">
        <w:t>wel gevolgen voor de status van het besluit maar niet voor de inhoud van de regelingen.</w:t>
      </w:r>
    </w:p>
    <w:p w14:paraId="4E1F04E2" w14:textId="421BC563" w:rsidR="00D029F0" w:rsidRDefault="00D029F0" w:rsidP="005D4D0F"/>
    <w:p w14:paraId="628B9DAC" w14:textId="6256231B" w:rsidR="00CD2D33" w:rsidRDefault="00624D76" w:rsidP="00CD2D33">
      <w:r>
        <w:t>W</w:t>
      </w:r>
      <w:r w:rsidRPr="00C726B6">
        <w:t xml:space="preserve">aterschap, provincie of Rijk </w:t>
      </w:r>
      <w:r>
        <w:t>moet nu -zo snel mogelijk na ontvangst van de (laatste) uitspraak- mededeling van de uitspraak doen door te zorgen voor publicatie van de inhoud van de uitspraak in het waterschapsblad, provinciaal blad of Staatscourant.</w:t>
      </w:r>
      <w:r w:rsidR="00CD2D33" w:rsidRPr="00CD2D33">
        <w:t xml:space="preserve"> </w:t>
      </w:r>
      <w:r w:rsidR="00CD2D33">
        <w:t>Het eindbeeld is dat waterschap, provincie of Rijk mededeling doet van de uitspraak van de rechter met toepassing van de Mededeling conform de STOP/TPOD-standaard en die Mededeling aan de LVBB aanlevert voor de publicatie in het publicatieblad. De Mededeling is het aan te leveren ‘product’ waarmee waterschap, provincie of Rijk door middel van het Procedureverloop informatie over de status van het besluit doorgeeft.</w:t>
      </w:r>
    </w:p>
    <w:p w14:paraId="212CB0D2" w14:textId="77777777" w:rsidR="00CD2D33" w:rsidRDefault="00CD2D33" w:rsidP="00CD2D33">
      <w:r>
        <w:t>Het eindbeeld is toekomstige functionaliteit die onderdeel is van STOP versie 2.0 en in een latere Release in de DSO-keten wordt geïmplementeerd. Zolang in de DSO-keten deze functionaliteit nog niet geïmplementeerd is, moet een workaround worden toegepast.</w:t>
      </w:r>
    </w:p>
    <w:p w14:paraId="473DB9F5" w14:textId="4A8819E4" w:rsidR="00261373" w:rsidRDefault="00CD2D33" w:rsidP="00CD2D33">
      <w:r>
        <w:t>De uitspraak waar deze paragraaf over gaat, heeft zoals gezegd geen gevolgen voor de inhoud van het vrijetekstdeel van het projectbesluit en de tijdelijk regelingdelen waarmee het projectbesluit een of meer omgevingsplannen heeft gewijzigd. De uitspraak leidt niet tot aanpassing van een regeling en er hoeft geen ConsolidatieInformatie aangeleverd te worden. Er is dus geen aanleiding voor een aanlevering aan de LVBB. De workaround voor het doen van mededeling van de uitspraak bestaat er daarom uit dat waterschap, provincie of Rijk de mededeling aanlevert met de applicatie DROP.</w:t>
      </w:r>
    </w:p>
    <w:p w14:paraId="093F995B" w14:textId="77777777" w:rsidR="00261373" w:rsidRDefault="00624D76" w:rsidP="001C56A8">
      <w:pPr>
        <w:pStyle w:val="Kader"/>
      </w:pPr>
      <w:r w:rsidRPr="00B26823">
        <w:rPr>
          <w:noProof/>
        </w:rPr>
        <w:lastRenderedPageBreak/>
        <mc:AlternateContent>
          <mc:Choice Requires="wps">
            <w:drawing>
              <wp:inline distT="0" distB="0" distL="0" distR="0" wp14:anchorId="4398FB5C" wp14:editId="5EEFD88E">
                <wp:extent cx="5760720" cy="1518516"/>
                <wp:effectExtent l="0" t="0" r="24130" b="22860"/>
                <wp:docPr id="1166013515" name="Tekstvak 1166013515"/>
                <wp:cNvGraphicFramePr/>
                <a:graphic xmlns:a="http://schemas.openxmlformats.org/drawingml/2006/main">
                  <a:graphicData uri="http://schemas.microsoft.com/office/word/2010/wordprocessingShape">
                    <wps:wsp>
                      <wps:cNvSpPr txBox="1"/>
                      <wps:spPr>
                        <a:xfrm>
                          <a:off x="0" y="0"/>
                          <a:ext cx="5760720" cy="1518516"/>
                        </a:xfrm>
                        <a:prstGeom prst="rect">
                          <a:avLst/>
                        </a:prstGeom>
                        <a:noFill/>
                        <a:ln w="6350">
                          <a:solidFill>
                            <a:prstClr val="black"/>
                          </a:solidFill>
                        </a:ln>
                      </wps:spPr>
                      <wps:txbx>
                        <w:txbxContent>
                          <w:p w14:paraId="5A1172C6" w14:textId="77777777" w:rsidR="00261373" w:rsidRPr="009A08A2" w:rsidRDefault="00624D76" w:rsidP="001C56A8">
                            <w:pPr>
                              <w:rPr>
                                <w:b/>
                                <w:bCs/>
                              </w:rPr>
                            </w:pPr>
                            <w:r w:rsidRPr="009A08A2">
                              <w:rPr>
                                <w:b/>
                                <w:bCs/>
                              </w:rPr>
                              <w:t>Toekomstige functionaliteit</w:t>
                            </w:r>
                          </w:p>
                          <w:p w14:paraId="6BC16FBE" w14:textId="2F2D807B" w:rsidR="00261373" w:rsidRDefault="00624D76" w:rsidP="001C56A8">
                            <w:r w:rsidRPr="005F20E5">
                              <w:t xml:space="preserve">In de toekomst zal </w:t>
                            </w:r>
                            <w:r>
                              <w:t xml:space="preserve">de mededeling </w:t>
                            </w:r>
                            <w:r w:rsidRPr="005F20E5">
                              <w:t xml:space="preserve">van de uitspraak </w:t>
                            </w:r>
                            <w:r>
                              <w:t>van de rechter</w:t>
                            </w:r>
                            <w:r w:rsidRPr="005F20E5">
                              <w:t xml:space="preserve"> </w:t>
                            </w:r>
                            <w:r w:rsidR="00767B63" w:rsidRPr="00767B63">
                              <w:t>conform model Mededeling</w:t>
                            </w:r>
                            <w:r w:rsidRPr="005F20E5">
                              <w:t xml:space="preserve"> van de STOP/TPOD-standaard </w:t>
                            </w:r>
                            <w:r>
                              <w:t xml:space="preserve">worden opgesteld </w:t>
                            </w:r>
                            <w:r w:rsidRPr="005F20E5">
                              <w:t xml:space="preserve">en aan de LVBB </w:t>
                            </w:r>
                            <w:r>
                              <w:t>worden aangeleverd voor de publicatie in het publicatieblad</w:t>
                            </w:r>
                            <w:r w:rsidRPr="005F20E5">
                              <w:t>.</w:t>
                            </w:r>
                            <w:r w:rsidR="00E97AEB" w:rsidRPr="00E97AEB">
                              <w:t xml:space="preserve"> De Mededeling is nog niet in de DSO-keten geïmplementeerd.</w:t>
                            </w:r>
                          </w:p>
                          <w:p w14:paraId="721CF461" w14:textId="76E8BB4A" w:rsidR="00261373" w:rsidRDefault="00261373" w:rsidP="001C56A8"/>
                          <w:p w14:paraId="5BD82712" w14:textId="77777777" w:rsidR="00261373" w:rsidRPr="00541BF1" w:rsidRDefault="00624D76" w:rsidP="001C56A8">
                            <w:pPr>
                              <w:rPr>
                                <w:b/>
                                <w:bCs/>
                              </w:rPr>
                            </w:pPr>
                            <w:r w:rsidRPr="00541BF1">
                              <w:rPr>
                                <w:b/>
                                <w:bCs/>
                              </w:rPr>
                              <w:t>Workaround</w:t>
                            </w:r>
                          </w:p>
                          <w:p w14:paraId="0E5FC4DE" w14:textId="3F34A2F1" w:rsidR="00261373" w:rsidRPr="00C352EA" w:rsidRDefault="00624D76" w:rsidP="001C56A8">
                            <w:r>
                              <w:t xml:space="preserve">Zolang de </w:t>
                            </w:r>
                            <w:r w:rsidR="00E97AEB">
                              <w:t>M</w:t>
                            </w:r>
                            <w:r>
                              <w:t xml:space="preserve">ededeling nog niet in de DSO-keten is geïmplementeerd, wordt </w:t>
                            </w:r>
                            <w:r w:rsidR="00796D5A" w:rsidRPr="00796D5A">
                              <w:t>de mededeling van de uitspraak van de rechter aangeleverd met de applicatie DROP.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398FB5C" id="Tekstvak 1166013515" o:spid="_x0000_s1075" type="#_x0000_t202" style="width:453.6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" filled="f" strokeweight=".5pt">
                <v:textbox style="mso-fit-shape-to-text:t">
                  <w:txbxContent>
                    <w:p w14:paraId="5A1172C6" w14:textId="77777777" w:rsidR="00261373" w:rsidRPr="009A08A2" w:rsidRDefault="00624D76" w:rsidP="001C56A8">
                      <w:pPr>
                        <w:rPr>
                          <w:b/>
                          <w:bCs/>
                        </w:rPr>
                      </w:pPr>
                      <w:r w:rsidRPr="009A08A2">
                        <w:rPr>
                          <w:b/>
                          <w:bCs/>
                        </w:rPr>
                        <w:t>Toekomstige functionaliteit</w:t>
                      </w:r>
                    </w:p>
                    <w:p w14:paraId="6BC16FBE" w14:textId="2F2D807B" w:rsidR="00261373" w:rsidRDefault="00624D76" w:rsidP="001C56A8">
                      <w:r w:rsidRPr="005F20E5">
                        <w:t xml:space="preserve">In de toekomst zal </w:t>
                      </w:r>
                      <w:r>
                        <w:t xml:space="preserve">de mededeling </w:t>
                      </w:r>
                      <w:r w:rsidRPr="005F20E5">
                        <w:t xml:space="preserve">van de uitspraak </w:t>
                      </w:r>
                      <w:r>
                        <w:t>van de rechter</w:t>
                      </w:r>
                      <w:r w:rsidRPr="005F20E5">
                        <w:t xml:space="preserve"> </w:t>
                      </w:r>
                      <w:r w:rsidR="00767B63" w:rsidRPr="00767B63">
                        <w:t>conform model Mededeling</w:t>
                      </w:r>
                      <w:r w:rsidRPr="005F20E5">
                        <w:t xml:space="preserve"> van de STOP/TPOD-standaard </w:t>
                      </w:r>
                      <w:r>
                        <w:t xml:space="preserve">worden opgesteld </w:t>
                      </w:r>
                      <w:r w:rsidRPr="005F20E5">
                        <w:t xml:space="preserve">en aan de LVBB </w:t>
                      </w:r>
                      <w:r>
                        <w:t>worden aangeleverd voor de publicatie in het publicatieblad</w:t>
                      </w:r>
                      <w:r w:rsidRPr="005F20E5">
                        <w:t>.</w:t>
                      </w:r>
                      <w:r w:rsidR="00E97AEB" w:rsidRPr="00E97AEB">
                        <w:t xml:space="preserve"> De Mededeling is nog niet in de DSO-keten geïmplementeerd.</w:t>
                      </w:r>
                    </w:p>
                    <w:p w14:paraId="721CF461" w14:textId="76E8BB4A" w:rsidR="00261373" w:rsidRDefault="00261373" w:rsidP="001C56A8"/>
                    <w:p w14:paraId="5BD82712" w14:textId="77777777" w:rsidR="00261373" w:rsidRPr="00541BF1" w:rsidRDefault="00624D76" w:rsidP="001C56A8">
                      <w:pPr>
                        <w:rPr>
                          <w:b/>
                          <w:bCs/>
                        </w:rPr>
                      </w:pPr>
                      <w:r w:rsidRPr="00541BF1">
                        <w:rPr>
                          <w:b/>
                          <w:bCs/>
                        </w:rPr>
                        <w:t>Workaround</w:t>
                      </w:r>
                    </w:p>
                    <w:p w14:paraId="0E5FC4DE" w14:textId="3F34A2F1" w:rsidR="00261373" w:rsidRPr="00C352EA" w:rsidRDefault="00624D76" w:rsidP="001C56A8">
                      <w:r>
                        <w:t xml:space="preserve">Zolang de </w:t>
                      </w:r>
                      <w:r w:rsidR="00E97AEB">
                        <w:t>M</w:t>
                      </w:r>
                      <w:r>
                        <w:t xml:space="preserve">ededeling nog niet in de DSO-keten is geïmplementeerd, wordt </w:t>
                      </w:r>
                      <w:r w:rsidR="00796D5A" w:rsidRPr="00796D5A">
                        <w:t>de mededeling van de uitspraak van de rechter aangeleverd met de applicatie DROP.</w:t>
                      </w:r>
                    </w:p>
                  </w:txbxContent>
                </v:textbox>
                <w10:anchorlock/>
              </v:shape>
            </w:pict>
          </mc:Fallback>
        </mc:AlternateContent>
      </w:r>
    </w:p>
    <w:p w14:paraId="50D76A3A" w14:textId="57DFF05E" w:rsidR="00261373" w:rsidRDefault="00261373" w:rsidP="00805660">
      <w:pPr>
        <w:pStyle w:val="Opsommingtekens4"/>
      </w:pPr>
    </w:p>
    <w:p w14:paraId="2103FB22" w14:textId="4515236F" w:rsidR="00261373" w:rsidRPr="0088293B" w:rsidRDefault="00B3409E" w:rsidP="005D4D0F">
      <w:pPr>
        <w:pStyle w:val="Kop6"/>
      </w:pPr>
      <w:r w:rsidRPr="00B26823">
        <w:rPr>
          <w:noProof/>
          <w:color w:val="FF0000"/>
        </w:rPr>
        <mc:AlternateContent>
          <mc:Choice Requires="wps">
            <w:drawing>
              <wp:inline distT="0" distB="0" distL="0" distR="0" wp14:anchorId="4528EE22" wp14:editId="65785CD7">
                <wp:extent cx="5400040" cy="2228769"/>
                <wp:effectExtent l="0" t="0" r="22860" b="16510"/>
                <wp:docPr id="1224729066" name="Tekstvak 1224729066"/>
                <wp:cNvGraphicFramePr/>
                <a:graphic xmlns:a="http://schemas.openxmlformats.org/drawingml/2006/main">
                  <a:graphicData uri="http://schemas.microsoft.com/office/word/2010/wordprocessingShape">
                    <wps:wsp>
                      <wps:cNvSpPr txBox="1"/>
                      <wps:spPr>
                        <a:xfrm>
                          <a:off x="0" y="0"/>
                          <a:ext cx="5400040" cy="2228769"/>
                        </a:xfrm>
                        <a:prstGeom prst="rect">
                          <a:avLst/>
                        </a:prstGeom>
                        <a:noFill/>
                        <a:ln w="6350">
                          <a:solidFill>
                            <a:prstClr val="black"/>
                          </a:solidFill>
                        </a:ln>
                      </wps:spPr>
                      <wps:txbx>
                        <w:txbxContent>
                          <w:p w14:paraId="1DB78822" w14:textId="77777777" w:rsidR="00B3409E" w:rsidRDefault="00B3409E" w:rsidP="00B3409E">
                            <w:pPr>
                              <w:rPr>
                                <w:b/>
                                <w:bCs/>
                              </w:rPr>
                            </w:pPr>
                            <w:r>
                              <w:rPr>
                                <w:b/>
                                <w:bCs/>
                              </w:rPr>
                              <w:t>Voorbereidingsbesluit</w:t>
                            </w:r>
                          </w:p>
                          <w:p w14:paraId="24EE339B" w14:textId="77777777" w:rsidR="00B3409E" w:rsidRDefault="00B3409E" w:rsidP="00B3409E">
                            <w:r w:rsidRPr="005C15A8">
                              <w:t>Als met het oog op de voorbereiding van het projectbesluit een voorbereidingsbesluit is vastgesteld geldt het volgende</w:t>
                            </w:r>
                            <w:r>
                              <w:t xml:space="preserve">. De voorbeschermingsregels uit dat voorbereidingsbesluit vervallen door het in werking treden van het </w:t>
                            </w:r>
                            <w:r w:rsidRPr="00FB479B">
                              <w:t>projectbesluit</w:t>
                            </w:r>
                            <w:r>
                              <w:t xml:space="preserve">. </w:t>
                            </w:r>
                            <w:r w:rsidRPr="00E8257E">
                              <w:t xml:space="preserve">Het is mogelijk dat het </w:t>
                            </w:r>
                            <w:r w:rsidRPr="00FB479B">
                              <w:t xml:space="preserve">projectbesluit </w:t>
                            </w:r>
                            <w:r w:rsidRPr="00E8257E">
                              <w:t xml:space="preserve">nog voordat het in werking treedt wordt geschorst. Er moet dan beroep zijn ingesteld en voorlopige voorziening zijn gevraagd én de voorzieningenrechter moet voor de datum van inwerkingtreden van het </w:t>
                            </w:r>
                            <w:r w:rsidRPr="00FB479B">
                              <w:t xml:space="preserve">projectbesluit </w:t>
                            </w:r>
                            <w:r w:rsidRPr="00E8257E">
                              <w:t xml:space="preserve">uitspraak hebben gedaan waarbij het </w:t>
                            </w:r>
                            <w:r w:rsidRPr="00FB479B">
                              <w:t xml:space="preserve">projectbesluit </w:t>
                            </w:r>
                            <w:r w:rsidRPr="00E8257E">
                              <w:t>is geschorst. In dat geval vervallen de voorbeschermingsregels pas na de einduitspraak op het beroep</w:t>
                            </w:r>
                            <w:r>
                              <w:t xml:space="preserve">. Als de einduitspraak waar deze paragraaf over gaat, de einduitspraak is waardoor </w:t>
                            </w:r>
                            <w:r w:rsidRPr="00E4050C">
                              <w:t>de voorbeschermingsregels</w:t>
                            </w:r>
                            <w:r>
                              <w:t xml:space="preserve"> </w:t>
                            </w:r>
                            <w:r w:rsidRPr="00E4050C">
                              <w:t>vervallen</w:t>
                            </w:r>
                            <w:r>
                              <w:t xml:space="preserve">, moet het </w:t>
                            </w:r>
                            <w:r w:rsidRPr="0075565A">
                              <w:t xml:space="preserve">tijdelijk regelingdeel </w:t>
                            </w:r>
                            <w:r>
                              <w:t xml:space="preserve">met voorbeschermingsregels </w:t>
                            </w:r>
                            <w:r w:rsidRPr="0075565A">
                              <w:t>nu ingetrokken worden. In het Toepassingsprofiel voorbereidingsbesluit is beschreven hoe dat moet.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528EE22" id="Tekstvak 1224729066" o:spid="_x0000_s1076" type="#_x0000_t202" style="width:425.2pt;height:17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" filled="f" strokeweight=".5pt">
                <v:textbox style="mso-fit-shape-to-text:t">
                  <w:txbxContent>
                    <w:p w14:paraId="1DB78822" w14:textId="77777777" w:rsidR="00B3409E" w:rsidRDefault="00B3409E" w:rsidP="00B3409E">
                      <w:pPr>
                        <w:rPr>
                          <w:b/>
                          <w:bCs/>
                        </w:rPr>
                      </w:pPr>
                      <w:r>
                        <w:rPr>
                          <w:b/>
                          <w:bCs/>
                        </w:rPr>
                        <w:t>Voorbereidingsbesluit</w:t>
                      </w:r>
                    </w:p>
                    <w:p w14:paraId="24EE339B" w14:textId="77777777" w:rsidR="00B3409E" w:rsidRDefault="00B3409E" w:rsidP="00B3409E">
                      <w:r w:rsidRPr="005C15A8">
                        <w:t>Als met het oog op de voorbereiding van het projectbesluit een voorbereidingsbesluit is vastgesteld geldt het volgende</w:t>
                      </w:r>
                      <w:r>
                        <w:t xml:space="preserve">. De voorbeschermingsregels uit dat voorbereidingsbesluit vervallen door het in werking treden van het </w:t>
                      </w:r>
                      <w:r w:rsidRPr="00FB479B">
                        <w:t>projectbesluit</w:t>
                      </w:r>
                      <w:r>
                        <w:t xml:space="preserve">. </w:t>
                      </w:r>
                      <w:r w:rsidRPr="00E8257E">
                        <w:t xml:space="preserve">Het is mogelijk dat het </w:t>
                      </w:r>
                      <w:r w:rsidRPr="00FB479B">
                        <w:t xml:space="preserve">projectbesluit </w:t>
                      </w:r>
                      <w:r w:rsidRPr="00E8257E">
                        <w:t xml:space="preserve">nog voordat het in werking treedt wordt geschorst. Er moet dan beroep zijn ingesteld en voorlopige voorziening zijn gevraagd én de voorzieningenrechter moet voor de datum van inwerkingtreden van het </w:t>
                      </w:r>
                      <w:r w:rsidRPr="00FB479B">
                        <w:t xml:space="preserve">projectbesluit </w:t>
                      </w:r>
                      <w:r w:rsidRPr="00E8257E">
                        <w:t xml:space="preserve">uitspraak hebben gedaan waarbij het </w:t>
                      </w:r>
                      <w:r w:rsidRPr="00FB479B">
                        <w:t xml:space="preserve">projectbesluit </w:t>
                      </w:r>
                      <w:r w:rsidRPr="00E8257E">
                        <w:t>is geschorst. In dat geval vervallen de voorbeschermingsregels pas na de einduitspraak op het beroep</w:t>
                      </w:r>
                      <w:r>
                        <w:t xml:space="preserve">. Als de einduitspraak waar deze paragraaf over gaat, de einduitspraak is waardoor </w:t>
                      </w:r>
                      <w:r w:rsidRPr="00E4050C">
                        <w:t>de voorbeschermingsregels</w:t>
                      </w:r>
                      <w:r>
                        <w:t xml:space="preserve"> </w:t>
                      </w:r>
                      <w:r w:rsidRPr="00E4050C">
                        <w:t>vervallen</w:t>
                      </w:r>
                      <w:r>
                        <w:t xml:space="preserve">, moet het </w:t>
                      </w:r>
                      <w:r w:rsidRPr="0075565A">
                        <w:t xml:space="preserve">tijdelijk regelingdeel </w:t>
                      </w:r>
                      <w:r>
                        <w:t xml:space="preserve">met voorbeschermingsregels </w:t>
                      </w:r>
                      <w:r w:rsidRPr="0075565A">
                        <w:t>nu ingetrokken worden. In het Toepassingsprofiel voorbereidingsbesluit is beschreven hoe dat moet.</w:t>
                      </w:r>
                    </w:p>
                  </w:txbxContent>
                </v:textbox>
                <w10:anchorlock/>
              </v:shape>
            </w:pict>
          </mc:Fallback>
        </mc:AlternateContent>
      </w:r>
      <w:bookmarkStart w:id="435" w:name="_Ref_eb98f9ba9f53aad77c264d47bcba0880_9"/>
      <w:r w:rsidR="00624D76" w:rsidRPr="0088293B">
        <w:t xml:space="preserve">Uitspraak </w:t>
      </w:r>
      <w:r w:rsidR="00624D76" w:rsidRPr="00CC4CF2">
        <w:t>in de hoofdzaak</w:t>
      </w:r>
      <w:r w:rsidR="00624D76">
        <w:t xml:space="preserve"> </w:t>
      </w:r>
      <w:r w:rsidR="00624D76" w:rsidRPr="0088293B">
        <w:t xml:space="preserve">met gedeeltelijke vernietiging </w:t>
      </w:r>
      <w:r w:rsidR="00624D76">
        <w:t xml:space="preserve">van </w:t>
      </w:r>
      <w:r w:rsidR="00624D76" w:rsidRPr="0088293B">
        <w:t>besluit en rechtsgevolgen</w:t>
      </w:r>
      <w:bookmarkEnd w:id="435"/>
    </w:p>
    <w:p w14:paraId="39D2968E" w14:textId="20248043" w:rsidR="00D9441C" w:rsidRDefault="00624D76" w:rsidP="005D4D0F">
      <w:r>
        <w:t>Als er tegen een besluit een of meer beroepen zijn ingesteld die gegrond zijn verklaard en hebben geleid tot gedeeltelijke vernietiging van het besluit en de rechtsgevolgen daarvan, heeft dat zowel gevolgen voor de status van het besluit als voor de inhoud van de regelingen.</w:t>
      </w:r>
    </w:p>
    <w:p w14:paraId="0FFD7908" w14:textId="5EE6A6FE" w:rsidR="00B3409E" w:rsidRDefault="00B3409E" w:rsidP="005D4D0F"/>
    <w:p w14:paraId="5E5649F4" w14:textId="33596022" w:rsidR="00D9441C" w:rsidRDefault="00624D76" w:rsidP="005D4D0F">
      <w:r>
        <w:t>W</w:t>
      </w:r>
      <w:r w:rsidRPr="007E6C2F">
        <w:t xml:space="preserve">aterschap, provincie of Rijk </w:t>
      </w:r>
      <w:r>
        <w:t xml:space="preserve">moet nu -zo snel mogelijk na ontvangst van de (laatste) uitspraak- mededeling van de uitspraak doen door te zorgen voor publicatie van de inhoud van de uitspraak in waterschapsblad, provinciaal blad of Staatscourant. Daarnaast moet </w:t>
      </w:r>
      <w:r w:rsidRPr="007E6C2F">
        <w:t>waterschap, provincie of Rijk</w:t>
      </w:r>
      <w:r>
        <w:t xml:space="preserve">, ter uitvoering van de consolidatieplicht, zorgen voor het </w:t>
      </w:r>
      <w:r w:rsidRPr="00CD2926">
        <w:t xml:space="preserve">verwerken </w:t>
      </w:r>
      <w:r>
        <w:t xml:space="preserve">van de gevolgen van de gedeeltelijke vernietiging in </w:t>
      </w:r>
      <w:r w:rsidRPr="007C437F">
        <w:t xml:space="preserve">de tijdelijk regelingdelen </w:t>
      </w:r>
      <w:r>
        <w:t>en mag dat doen in het vrijetekstdeel van het projectbesluit. Dat geldt ook als de bestuursrechter zelf in de zaak heeft voorzien door in de uitspraak precies te bepalen hoe het vernietigde deel van het besluit moet luiden.</w:t>
      </w:r>
    </w:p>
    <w:p w14:paraId="3645A7EA" w14:textId="2F5FFE77" w:rsidR="00261373" w:rsidRDefault="00261373" w:rsidP="005D4D0F">
      <w:pPr>
        <w:pStyle w:val="Kader"/>
      </w:pPr>
    </w:p>
    <w:p w14:paraId="428C67D5" w14:textId="77777777" w:rsidR="009770B5" w:rsidRDefault="009770B5" w:rsidP="009770B5">
      <w:r>
        <w:t>Het eindbeeld is als volgt. W</w:t>
      </w:r>
      <w:r w:rsidRPr="007E722F">
        <w:t xml:space="preserve">aterschap, provincie of Rijk </w:t>
      </w:r>
      <w:r>
        <w:t xml:space="preserve">doet mededeling van de uitspraak van de rechter met toepassing van de Mededeling conform de STOP/TPOD-standaard. </w:t>
      </w:r>
      <w:r w:rsidRPr="0049662C">
        <w:t xml:space="preserve">Waterschap, provincie of Rijk </w:t>
      </w:r>
      <w:r>
        <w:t xml:space="preserve">levert de Mededeling aan de LVBB aan voor de publicatie in het publicatieblad. De Mededeling is het aan te leveren ‘product’ waarmee het bevoegd gezag de </w:t>
      </w:r>
      <w:r w:rsidRPr="00855C5A">
        <w:t xml:space="preserve">RegelingMutatie met de wijzigingsinstructies en de </w:t>
      </w:r>
      <w:r>
        <w:t xml:space="preserve">ConsolidatieInformatie aanlevert die nodig is om de uitspraak te verwerken in het tijdelijk regelingdeel waarmee het projectbesluit het omgevingsplan heeft gewijzigd en eventueel in het vrijetekstdeel van het projectbesluit. </w:t>
      </w:r>
      <w:r w:rsidRPr="002423E4">
        <w:t xml:space="preserve">De Mededeling is ook het aan te leveren ‘product’ waarmee </w:t>
      </w:r>
      <w:r>
        <w:t>w</w:t>
      </w:r>
      <w:r w:rsidRPr="002423E4">
        <w:t>aterschap, provincie of Rijk door middel van het Procedureverloop informatie over de status van het besluit doorgeeft.</w:t>
      </w:r>
    </w:p>
    <w:p w14:paraId="1DBF454C" w14:textId="6B265172" w:rsidR="00261373" w:rsidRDefault="009770B5" w:rsidP="007E722F">
      <w:r>
        <w:t xml:space="preserve">Het eindbeeld </w:t>
      </w:r>
      <w:r w:rsidR="00624D76">
        <w:t xml:space="preserve">is toekomstige functionaliteit die onderdeel is van STOP versie 2.0 en in een latere Release in de DSO-keten wordt geïmplementeerd. Zolang in de DSO-keten deze functionaliteit nog niet geïmplementeerd is, moet een workaround worden toegepast. Die workaround bestaat er uit dat </w:t>
      </w:r>
      <w:r w:rsidR="00624D76" w:rsidRPr="00710EF4">
        <w:t xml:space="preserve">waterschap, provincie of Rijk </w:t>
      </w:r>
      <w:r w:rsidR="00624D76">
        <w:t xml:space="preserve">een besluit conform model BesluitCompact aanlevert met daarbij een module ConsolidatieInformatie. Het besluit dat voor deze workaround moet worden aangeleverd is alleen om technische redenen nodig. Juridisch gezien is er geen besluit nodig om mededeling van de uitspraak te doen en die </w:t>
      </w:r>
      <w:r w:rsidR="00624D76">
        <w:lastRenderedPageBreak/>
        <w:t>uitspraak te verwerken in de geconsolideerde regeling. Dit technisch noodzakelijke besluit wordt op officielebekendmakingen.nl bekendgemaakt.</w:t>
      </w:r>
    </w:p>
    <w:p w14:paraId="4DD22D54" w14:textId="1DCF3EB0" w:rsidR="00261373" w:rsidRDefault="00E25709" w:rsidP="00D9441C">
      <w:pPr>
        <w:pStyle w:val="Kader"/>
      </w:pPr>
      <w:r w:rsidRPr="00B26823">
        <w:rPr>
          <w:noProof/>
        </w:rPr>
        <mc:AlternateContent>
          <mc:Choice Requires="wps">
            <w:drawing>
              <wp:inline distT="0" distB="0" distL="0" distR="0" wp14:anchorId="32A4B6B6" wp14:editId="3B38EC83">
                <wp:extent cx="5400040" cy="2406360"/>
                <wp:effectExtent l="0" t="0" r="22860" b="10160"/>
                <wp:docPr id="924429424" name="Tekstvak 924429424"/>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48F387E8" w14:textId="77777777" w:rsidR="00E25709" w:rsidRPr="009A08A2" w:rsidRDefault="00E25709" w:rsidP="00E25709">
                            <w:pPr>
                              <w:rPr>
                                <w:b/>
                                <w:bCs/>
                              </w:rPr>
                            </w:pPr>
                            <w:r w:rsidRPr="009A08A2">
                              <w:rPr>
                                <w:b/>
                                <w:bCs/>
                              </w:rPr>
                              <w:t>Toekomstige functionaliteit</w:t>
                            </w:r>
                          </w:p>
                          <w:p w14:paraId="41B1B602" w14:textId="5B6FDE43" w:rsidR="00E25709" w:rsidRDefault="00E25709" w:rsidP="00E25709">
                            <w:r w:rsidRPr="005F20E5">
                              <w:t xml:space="preserve">In de toekomst zal </w:t>
                            </w:r>
                            <w:r>
                              <w:t xml:space="preserve">de mededeling </w:t>
                            </w:r>
                            <w:r w:rsidRPr="005F20E5">
                              <w:t xml:space="preserve">van de uitspraak </w:t>
                            </w:r>
                            <w:r>
                              <w:t>van de rechter</w:t>
                            </w:r>
                            <w:r w:rsidRPr="005F20E5">
                              <w:t xml:space="preserve"> </w:t>
                            </w:r>
                            <w:r w:rsidRPr="004618FE">
                              <w:t>conform model Mededeling</w:t>
                            </w:r>
                            <w:r w:rsidRPr="004618FE" w:rsidDel="004618FE">
                              <w:t xml:space="preserv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w:t>
                            </w:r>
                            <w:r w:rsidRPr="00E32D20">
                              <w:t xml:space="preserve">Met de </w:t>
                            </w:r>
                            <w:r>
                              <w:t>M</w:t>
                            </w:r>
                            <w:r w:rsidRPr="00E32D20">
                              <w:t>ededeling kan het bevoegd gezag de ConsolidatieInformatie en dergelijke aanleveren die nodig is om de uitspraak te verwerken in de geconsolideerde regeling</w:t>
                            </w:r>
                            <w:r w:rsidRPr="00DD583D">
                              <w:t>.</w:t>
                            </w:r>
                            <w:r>
                              <w:t xml:space="preserve"> De Mededeling is </w:t>
                            </w:r>
                            <w:r w:rsidRPr="00B334C3">
                              <w:t>in de DSO-keten nog niet geïmplementeerd.</w:t>
                            </w:r>
                          </w:p>
                          <w:p w14:paraId="59A045B0" w14:textId="77777777" w:rsidR="00E25709" w:rsidRDefault="00E25709" w:rsidP="00E25709"/>
                          <w:p w14:paraId="749E5E68" w14:textId="77777777" w:rsidR="00E25709" w:rsidRPr="00541BF1" w:rsidRDefault="00E25709" w:rsidP="00E25709">
                            <w:pPr>
                              <w:rPr>
                                <w:b/>
                                <w:bCs/>
                              </w:rPr>
                            </w:pPr>
                            <w:r w:rsidRPr="00541BF1">
                              <w:rPr>
                                <w:b/>
                                <w:bCs/>
                              </w:rPr>
                              <w:t>Workaround</w:t>
                            </w:r>
                          </w:p>
                          <w:p w14:paraId="7A98A414" w14:textId="6DAE8DC6" w:rsidR="00E25709" w:rsidRPr="00C352EA" w:rsidRDefault="00E25709" w:rsidP="00E25709">
                            <w:r>
                              <w:t xml:space="preserve">Zolang de Mededeling nog niet in de DSO-keten is geïmplementeerd, wordt voor het doen van mededeling van de uitspraak van de rechter een besluit conform model BesluitCompact gebruikt. </w:t>
                            </w:r>
                            <w:r w:rsidRPr="008660A0">
                              <w:t xml:space="preserve">In </w:t>
                            </w:r>
                            <w:r w:rsidRPr="005C6C90">
                              <w:t xml:space="preserve">het vervolg van </w:t>
                            </w:r>
                            <w:r w:rsidRPr="008660A0">
                              <w:t>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2A4B6B6" id="Tekstvak 924429424" o:spid="_x0000_s1077"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" filled="f" strokeweight=".5pt">
                <v:textbox style="mso-fit-shape-to-text:t">
                  <w:txbxContent>
                    <w:p w14:paraId="48F387E8" w14:textId="77777777" w:rsidR="00E25709" w:rsidRPr="009A08A2" w:rsidRDefault="00E25709" w:rsidP="00E25709">
                      <w:pPr>
                        <w:rPr>
                          <w:b/>
                          <w:bCs/>
                        </w:rPr>
                      </w:pPr>
                      <w:r w:rsidRPr="009A08A2">
                        <w:rPr>
                          <w:b/>
                          <w:bCs/>
                        </w:rPr>
                        <w:t>Toekomstige functionaliteit</w:t>
                      </w:r>
                    </w:p>
                    <w:p w14:paraId="41B1B602" w14:textId="5B6FDE43" w:rsidR="00E25709" w:rsidRDefault="00E25709" w:rsidP="00E25709">
                      <w:r w:rsidRPr="005F20E5">
                        <w:t xml:space="preserve">In de toekomst zal </w:t>
                      </w:r>
                      <w:r>
                        <w:t xml:space="preserve">de mededeling </w:t>
                      </w:r>
                      <w:r w:rsidRPr="005F20E5">
                        <w:t xml:space="preserve">van de uitspraak </w:t>
                      </w:r>
                      <w:r>
                        <w:t>van de rechter</w:t>
                      </w:r>
                      <w:r w:rsidRPr="005F20E5">
                        <w:t xml:space="preserve"> </w:t>
                      </w:r>
                      <w:r w:rsidRPr="004618FE">
                        <w:t>conform model Mededeling</w:t>
                      </w:r>
                      <w:r w:rsidRPr="004618FE" w:rsidDel="004618FE">
                        <w:t xml:space="preserv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w:t>
                      </w:r>
                      <w:r w:rsidRPr="00E32D20">
                        <w:t xml:space="preserve">Met de </w:t>
                      </w:r>
                      <w:r>
                        <w:t>M</w:t>
                      </w:r>
                      <w:r w:rsidRPr="00E32D20">
                        <w:t>ededeling kan het bevoegd gezag de ConsolidatieInformatie en dergelijke aanleveren die nodig is om de uitspraak te verwerken in de geconsolideerde regeling</w:t>
                      </w:r>
                      <w:r w:rsidRPr="00DD583D">
                        <w:t>.</w:t>
                      </w:r>
                      <w:r>
                        <w:t xml:space="preserve"> De Mededeling is </w:t>
                      </w:r>
                      <w:r w:rsidRPr="00B334C3">
                        <w:t>in de DSO-keten nog niet geïmplementeerd.</w:t>
                      </w:r>
                    </w:p>
                    <w:p w14:paraId="59A045B0" w14:textId="77777777" w:rsidR="00E25709" w:rsidRDefault="00E25709" w:rsidP="00E25709"/>
                    <w:p w14:paraId="749E5E68" w14:textId="77777777" w:rsidR="00E25709" w:rsidRPr="00541BF1" w:rsidRDefault="00E25709" w:rsidP="00E25709">
                      <w:pPr>
                        <w:rPr>
                          <w:b/>
                          <w:bCs/>
                        </w:rPr>
                      </w:pPr>
                      <w:r w:rsidRPr="00541BF1">
                        <w:rPr>
                          <w:b/>
                          <w:bCs/>
                        </w:rPr>
                        <w:t>Workaround</w:t>
                      </w:r>
                    </w:p>
                    <w:p w14:paraId="7A98A414" w14:textId="6DAE8DC6" w:rsidR="00E25709" w:rsidRPr="00C352EA" w:rsidRDefault="00E25709" w:rsidP="00E25709">
                      <w:r>
                        <w:t xml:space="preserve">Zolang de Mededeling nog niet in de DSO-keten is geïmplementeerd, wordt voor het doen van mededeling van de uitspraak van de rechter een besluit conform model BesluitCompact gebruikt. </w:t>
                      </w:r>
                      <w:r w:rsidRPr="008660A0">
                        <w:t xml:space="preserve">In </w:t>
                      </w:r>
                      <w:r w:rsidRPr="005C6C90">
                        <w:t xml:space="preserve">het vervolg van </w:t>
                      </w:r>
                      <w:r w:rsidRPr="008660A0">
                        <w:t>deze paragraaf is beschreven hoe deze workaround moet worden toegepast.</w:t>
                      </w:r>
                    </w:p>
                  </w:txbxContent>
                </v:textbox>
                <w10:anchorlock/>
              </v:shape>
            </w:pict>
          </mc:Fallback>
        </mc:AlternateContent>
      </w:r>
    </w:p>
    <w:p w14:paraId="1321DC9D" w14:textId="3A88001F" w:rsidR="00261373" w:rsidRDefault="00624D76" w:rsidP="007E722F">
      <w:r w:rsidRPr="00AD33C7">
        <w:t xml:space="preserve">Voor de workaround levert </w:t>
      </w:r>
      <w:r w:rsidRPr="00710EF4">
        <w:t xml:space="preserve">waterschap, provincie of Rijk </w:t>
      </w:r>
      <w:r>
        <w:t>i</w:t>
      </w:r>
      <w:r w:rsidRPr="00930F63">
        <w:t xml:space="preserve">n het geval van gedeeltelijke vernietiging van het </w:t>
      </w:r>
      <w:r>
        <w:t>project</w:t>
      </w:r>
      <w:r w:rsidRPr="00930F63">
        <w:t xml:space="preserve">besluit en van de rechtsgevolgen daarvan </w:t>
      </w:r>
      <w:r w:rsidRPr="00AD33C7">
        <w:t>het volgende aan de LVBB aan</w:t>
      </w:r>
      <w:r>
        <w:t>:</w:t>
      </w:r>
    </w:p>
    <w:p w14:paraId="1519387F" w14:textId="77777777" w:rsidR="00261373" w:rsidRDefault="00624D76" w:rsidP="007E722F">
      <w:pPr>
        <w:pStyle w:val="Opsommingtekens1"/>
      </w:pPr>
      <w:r>
        <w:t>een besluit conform model BesluitCompact (met als soortProcedure definitief besluit) met de volgende onderdelen:</w:t>
      </w:r>
    </w:p>
    <w:p w14:paraId="0399223A" w14:textId="713D21E5" w:rsidR="00261373" w:rsidRDefault="00624D76" w:rsidP="007E722F">
      <w:pPr>
        <w:pStyle w:val="Opsommingtekens2"/>
      </w:pPr>
      <w:r>
        <w:t xml:space="preserve">RegelingOpschrift: geef </w:t>
      </w:r>
      <w:r w:rsidRPr="005A3B91">
        <w:t xml:space="preserve">dit technisch noodzakelijke besluit een RegelingOpschrift waaruit duidelijk blijkt dat het gaat om mededeling van de uitspraak van de rechter. Een voorbeeld is: ‘Mededeling </w:t>
      </w:r>
      <w:r>
        <w:t>uitspraak over projectbesluit Rondweg Gemeentestad’</w:t>
      </w:r>
    </w:p>
    <w:p w14:paraId="24C2C67E" w14:textId="77777777" w:rsidR="00261373" w:rsidRDefault="00624D76" w:rsidP="007E722F">
      <w:pPr>
        <w:pStyle w:val="Opsommingtekens2"/>
      </w:pPr>
      <w:r>
        <w:t xml:space="preserve">Aanhef: in dit </w:t>
      </w:r>
      <w:r w:rsidRPr="00DE6183">
        <w:t>(niet verplichte)</w:t>
      </w:r>
      <w:r>
        <w:t xml:space="preserve"> onderdeel</w:t>
      </w:r>
      <w:r w:rsidRPr="00DE6183">
        <w:t xml:space="preserve"> </w:t>
      </w:r>
      <w:r>
        <w:t xml:space="preserve">kan kort beschreven worden dat het een mededeling van </w:t>
      </w:r>
      <w:r w:rsidRPr="005C1211">
        <w:t xml:space="preserve">de uitspraak van de rechter </w:t>
      </w:r>
      <w:r>
        <w:t>betreft en niet een besluit</w:t>
      </w:r>
    </w:p>
    <w:p w14:paraId="5F4584D2" w14:textId="77777777" w:rsidR="00261373" w:rsidRDefault="00624D76" w:rsidP="007E722F">
      <w:pPr>
        <w:pStyle w:val="Opsommingtekens2"/>
      </w:pPr>
      <w:r>
        <w:t>Lichaam, met daarin:</w:t>
      </w:r>
    </w:p>
    <w:p w14:paraId="09055D36" w14:textId="481243C9" w:rsidR="00261373" w:rsidRDefault="00624D76" w:rsidP="007E722F">
      <w:pPr>
        <w:pStyle w:val="Opsommingtekens3"/>
      </w:pPr>
      <w:r>
        <w:t xml:space="preserve">WijzigArtikel: geef hierin aan dat de uitspraak wordt verwerkt in de geconsolideerde regeling van het </w:t>
      </w:r>
      <w:r w:rsidRPr="009010F2">
        <w:t xml:space="preserve">projectbesluit </w:t>
      </w:r>
      <w:r>
        <w:t>zoals is aangegeven in de WijzigBijlage (verwijs naar de WijzigBijlage met wijzigingen voor het vrijetekstgedeelte van het projectbesluit)</w:t>
      </w:r>
    </w:p>
    <w:p w14:paraId="00BDD320" w14:textId="2D179175" w:rsidR="00261373" w:rsidRDefault="00624D76" w:rsidP="007E722F">
      <w:pPr>
        <w:pStyle w:val="Opsommingtekens3"/>
      </w:pPr>
      <w:r w:rsidRPr="0084053E">
        <w:t>WijzigArtikel</w:t>
      </w:r>
      <w:r>
        <w:t>, alleen indien het projectbesluit een omgevingsplan heeft gewijzigd</w:t>
      </w:r>
      <w:r w:rsidRPr="0084053E">
        <w:t>:</w:t>
      </w:r>
      <w:r>
        <w:t xml:space="preserve"> </w:t>
      </w:r>
      <w:r w:rsidRPr="0084053E">
        <w:t xml:space="preserve">geef hierin aan dat de uitspraak wordt verwerkt in </w:t>
      </w:r>
      <w:r>
        <w:t xml:space="preserve">het tijdelijk regelingdeel dat als gevolg van het projectbesluit onderdeel is van </w:t>
      </w:r>
      <w:r w:rsidRPr="0084053E">
        <w:t xml:space="preserve">de geconsolideerde regeling van het </w:t>
      </w:r>
      <w:r>
        <w:t>omgevingsplan</w:t>
      </w:r>
      <w:r w:rsidRPr="0084053E">
        <w:t xml:space="preserve"> zoals is aangegeven in de WijzigBijlage (verwijs naar de WijzigBijlage met wijzigingen voor het </w:t>
      </w:r>
      <w:r>
        <w:t>betreffende tijdelijk regelingdeel</w:t>
      </w:r>
      <w:r w:rsidRPr="0084053E">
        <w:t>)</w:t>
      </w:r>
      <w:r>
        <w:t>; wanneer het projectbesluit meerdere omgevingsplannen heeft gewijzigd en de gedeeltelijke vernietiging voor de wijziging van meerdere omgevingsplannen geldt is er per tijdelijk regelingdeel dat gewijzigd moet worden een WijzigArtikel</w:t>
      </w:r>
    </w:p>
    <w:p w14:paraId="2DD589D4" w14:textId="77777777" w:rsidR="00261373" w:rsidRDefault="00624D76" w:rsidP="007E722F">
      <w:pPr>
        <w:pStyle w:val="Opsommingtekens3"/>
      </w:pPr>
      <w:r>
        <w:t>Artikel: geef hierin in ieder geval aan de datum waarop de aan de uitspraak aangepaste versie van de geconsolideerde regeling rechtsgeldig is; dit is de datum van de uitspraak</w:t>
      </w:r>
    </w:p>
    <w:p w14:paraId="3D748D8E" w14:textId="4AA01475" w:rsidR="00261373" w:rsidRDefault="00624D76" w:rsidP="007E722F">
      <w:pPr>
        <w:pStyle w:val="Opsommingtekens2"/>
      </w:pPr>
      <w:r>
        <w:t>WijzigBijlage: neem in de WijzigBijlage een RegelingMutatie op m</w:t>
      </w:r>
      <w:r w:rsidRPr="00773D4C">
        <w:t>e</w:t>
      </w:r>
      <w:r>
        <w:t>t de</w:t>
      </w:r>
      <w:r w:rsidRPr="00773D4C">
        <w:t xml:space="preserve"> wijzigingen die naar aanleiding van </w:t>
      </w:r>
      <w:r>
        <w:t xml:space="preserve">de </w:t>
      </w:r>
      <w:r w:rsidRPr="00773D4C">
        <w:t xml:space="preserve">uitspraak van de rechter in </w:t>
      </w:r>
      <w:r>
        <w:t xml:space="preserve">het vrijetekstgedeelte van het projectbesluit worden </w:t>
      </w:r>
      <w:r w:rsidRPr="00773D4C">
        <w:t>door</w:t>
      </w:r>
      <w:r>
        <w:t>ge</w:t>
      </w:r>
      <w:r w:rsidRPr="00773D4C">
        <w:t>voer</w:t>
      </w:r>
      <w:r>
        <w:t>d</w:t>
      </w:r>
    </w:p>
    <w:p w14:paraId="79509D17" w14:textId="3B674991" w:rsidR="00261373" w:rsidRDefault="00624D76" w:rsidP="007E722F">
      <w:pPr>
        <w:pStyle w:val="Opsommingtekens2"/>
      </w:pPr>
      <w:r w:rsidRPr="00617511">
        <w:t>WijzigBijlage</w:t>
      </w:r>
      <w:r w:rsidRPr="00516FB5">
        <w:t xml:space="preserve">, alleen indien het projectbesluit een omgevingsplan </w:t>
      </w:r>
      <w:r>
        <w:t>heeft ge</w:t>
      </w:r>
      <w:r w:rsidRPr="00516FB5">
        <w:t>wijzig</w:t>
      </w:r>
      <w:r>
        <w:t xml:space="preserve">d: </w:t>
      </w:r>
      <w:r w:rsidRPr="00516FB5">
        <w:t xml:space="preserve">neem in de WijzigBijlage een RegelingMutatie op met de wijzigingen die naar </w:t>
      </w:r>
      <w:r w:rsidRPr="00516FB5">
        <w:lastRenderedPageBreak/>
        <w:t xml:space="preserve">aanleiding van de uitspraak van de rechter </w:t>
      </w:r>
      <w:r w:rsidRPr="00DE1730">
        <w:t xml:space="preserve">worden aangebracht </w:t>
      </w:r>
      <w:r w:rsidRPr="00A92F38">
        <w:t xml:space="preserve">in het tijdelijk regelingdeel dat als gevolg van het projectbesluit onderdeel is van de geconsolideerde regeling van het omgevingsplan </w:t>
      </w:r>
      <w:r>
        <w:t xml:space="preserve">worden aangebracht; </w:t>
      </w:r>
      <w:r w:rsidRPr="00DE1730">
        <w:t>wanneer het projectbesluit meerdere omgevingsplannen heeft gewijzigd en de gedeeltelijke vernietiging voor de wijziging van meerdere omgevingsplannen geldt is er per tijdelijk regelingdeel dat gewijzigd moet worden een</w:t>
      </w:r>
      <w:r>
        <w:t xml:space="preserve"> </w:t>
      </w:r>
      <w:r w:rsidRPr="00DE1730">
        <w:t>WijzigBijlage</w:t>
      </w:r>
    </w:p>
    <w:p w14:paraId="7314E0B2" w14:textId="77777777" w:rsidR="00261373" w:rsidRPr="000B3C3F" w:rsidRDefault="00624D76" w:rsidP="007E722F">
      <w:pPr>
        <w:pStyle w:val="Opsommingtekens2"/>
      </w:pPr>
      <w:r w:rsidRPr="000B3C3F">
        <w:t>Bijlage: neem als bijlage de PDF van de rechterlijke uitspraak op, in de vorm van een alleen te publiceren informatieobject; maak hiervoor een PDF van de (geanonimiseerde) uitspraak op rechtspraak.nl of op de website van de Raad van State</w:t>
      </w:r>
    </w:p>
    <w:p w14:paraId="02FCF44B" w14:textId="77777777" w:rsidR="00261373" w:rsidRDefault="00624D76" w:rsidP="007E722F">
      <w:pPr>
        <w:pStyle w:val="Opsommingtekens1"/>
      </w:pPr>
      <w:r>
        <w:t>Besluit- en RegelingMetadata</w:t>
      </w:r>
    </w:p>
    <w:p w14:paraId="3D349CD1" w14:textId="77777777" w:rsidR="00261373" w:rsidRDefault="00624D76" w:rsidP="007E722F">
      <w:pPr>
        <w:pStyle w:val="Opsommingtekens1"/>
      </w:pPr>
      <w:r>
        <w:t xml:space="preserve">een </w:t>
      </w:r>
      <w:r w:rsidRPr="001B2E64">
        <w:t xml:space="preserve">module </w:t>
      </w:r>
      <w:r>
        <w:t xml:space="preserve">ConsolidatieInformatie </w:t>
      </w:r>
      <w:r w:rsidRPr="00A20379">
        <w:t>met daarin:</w:t>
      </w:r>
    </w:p>
    <w:p w14:paraId="2670C0EA" w14:textId="77777777" w:rsidR="00261373" w:rsidRDefault="00624D76" w:rsidP="007E722F">
      <w:pPr>
        <w:pStyle w:val="Opsommingtekens2"/>
      </w:pPr>
      <w:r>
        <w:t xml:space="preserve">(een </w:t>
      </w:r>
      <w:r w:rsidRPr="00415B36">
        <w:t>container</w:t>
      </w:r>
      <w:r>
        <w:t>)</w:t>
      </w:r>
      <w:r w:rsidRPr="00415B36">
        <w:t xml:space="preserve"> BeoogdeRegelgeving</w:t>
      </w:r>
      <w:r>
        <w:t xml:space="preserve"> met daarin:</w:t>
      </w:r>
    </w:p>
    <w:p w14:paraId="4EA5AA52" w14:textId="77777777" w:rsidR="00261373" w:rsidRDefault="00624D76" w:rsidP="007E722F">
      <w:pPr>
        <w:pStyle w:val="Opsommingtekens3"/>
      </w:pPr>
      <w:r>
        <w:t>BeoogdeRegeling</w:t>
      </w:r>
      <w:r w:rsidRPr="00EC38E9">
        <w:t>, met daarbinnen:</w:t>
      </w:r>
    </w:p>
    <w:p w14:paraId="4483F969" w14:textId="77777777" w:rsidR="00261373" w:rsidRDefault="00624D76" w:rsidP="007E722F">
      <w:pPr>
        <w:pStyle w:val="Opsommingtekens4"/>
      </w:pPr>
      <w:r>
        <w:t>Doel</w:t>
      </w:r>
      <w:r w:rsidRPr="007C3CBB">
        <w:t xml:space="preserve">: </w:t>
      </w:r>
      <w:r w:rsidRPr="00FF2CEA">
        <w:t xml:space="preserve">vul hier </w:t>
      </w:r>
      <w:r w:rsidRPr="007C3CBB">
        <w:t xml:space="preserve">het Doel </w:t>
      </w:r>
      <w:r>
        <w:t xml:space="preserve">in </w:t>
      </w:r>
      <w:r w:rsidRPr="007C3CBB">
        <w:t xml:space="preserve">van het </w:t>
      </w:r>
      <w:r w:rsidRPr="000C4378">
        <w:t>(technisch noodzakelijke) besluit</w:t>
      </w:r>
      <w:r>
        <w:t xml:space="preserve"> dat als mededeling fungeert</w:t>
      </w:r>
    </w:p>
    <w:p w14:paraId="16040105" w14:textId="72B5841E" w:rsidR="00261373" w:rsidRDefault="00624D76" w:rsidP="007E722F">
      <w:pPr>
        <w:pStyle w:val="Opsommingtekens4"/>
      </w:pPr>
      <w:r>
        <w:t xml:space="preserve">instrumentVersie: vul hier de identificatie in van </w:t>
      </w:r>
      <w:r w:rsidRPr="007C3CBB">
        <w:t xml:space="preserve">de nieuwe regelingversie </w:t>
      </w:r>
      <w:r>
        <w:t xml:space="preserve">van het </w:t>
      </w:r>
      <w:r w:rsidRPr="004428E0">
        <w:t xml:space="preserve">projectbesluit </w:t>
      </w:r>
      <w:r w:rsidRPr="007C3CBB">
        <w:t>d</w:t>
      </w:r>
      <w:r>
        <w:t>ie</w:t>
      </w:r>
      <w:r w:rsidRPr="007C3CBB">
        <w:t xml:space="preserve"> de wijzingen</w:t>
      </w:r>
      <w:r>
        <w:t xml:space="preserve"> voor het verwerken van de uitspraak</w:t>
      </w:r>
      <w:r w:rsidRPr="007C3CBB">
        <w:t xml:space="preserve"> bevat</w:t>
      </w:r>
    </w:p>
    <w:p w14:paraId="32A7E86C" w14:textId="77777777" w:rsidR="00261373" w:rsidRDefault="00624D76" w:rsidP="007E722F">
      <w:pPr>
        <w:pStyle w:val="Opsommingtekens4"/>
      </w:pPr>
      <w:r>
        <w:t xml:space="preserve">eId: </w:t>
      </w:r>
      <w:r w:rsidRPr="00253C22">
        <w:t xml:space="preserve">vul hier de identificatie in van </w:t>
      </w:r>
      <w:r w:rsidRPr="0025135C">
        <w:t xml:space="preserve">het </w:t>
      </w:r>
      <w:r>
        <w:t>WijzigA</w:t>
      </w:r>
      <w:r w:rsidRPr="0025135C">
        <w:t xml:space="preserve">rtikel in het </w:t>
      </w:r>
      <w:r w:rsidRPr="001F02E2">
        <w:t>(technisch noodzakelijke)</w:t>
      </w:r>
      <w:r>
        <w:t xml:space="preserve"> </w:t>
      </w:r>
      <w:r w:rsidRPr="0025135C">
        <w:t>besluit</w:t>
      </w:r>
    </w:p>
    <w:p w14:paraId="6E8C3546" w14:textId="77777777" w:rsidR="00261373" w:rsidRDefault="00624D76" w:rsidP="007E722F">
      <w:pPr>
        <w:pStyle w:val="Opsommingtekens3"/>
      </w:pPr>
      <w:r>
        <w:t>BeoogdInformatieobject, voor ieder Informatieobject dat naar aanleiding van de uitspraak wordt toegevoegd of gewijzigd</w:t>
      </w:r>
      <w:r w:rsidRPr="00EC38E9">
        <w:t>, met daarbinnen:</w:t>
      </w:r>
    </w:p>
    <w:p w14:paraId="13E4A78F" w14:textId="77777777" w:rsidR="00261373" w:rsidRDefault="00624D76" w:rsidP="007E722F">
      <w:pPr>
        <w:pStyle w:val="Opsommingtekens4"/>
      </w:pPr>
      <w:r>
        <w:t xml:space="preserve">Doel: vul hier het Doel in van </w:t>
      </w:r>
      <w:r w:rsidRPr="00A1700F">
        <w:t xml:space="preserve">het </w:t>
      </w:r>
      <w:r w:rsidRPr="00BB3A3C">
        <w:t>(technisch noodzakelijke) besluit</w:t>
      </w:r>
    </w:p>
    <w:p w14:paraId="45FCC66E" w14:textId="77777777" w:rsidR="00261373" w:rsidRPr="004F1952" w:rsidRDefault="00624D76" w:rsidP="007E722F">
      <w:pPr>
        <w:pStyle w:val="Opsommingtekens4"/>
      </w:pPr>
      <w:r>
        <w:t xml:space="preserve">instrumentVersie: vul hier de identificatie in van </w:t>
      </w:r>
      <w:r w:rsidRPr="00A1700F">
        <w:t>het nieuwe Informatieobject</w:t>
      </w:r>
    </w:p>
    <w:p w14:paraId="0D554D9E" w14:textId="77777777" w:rsidR="00261373" w:rsidRPr="007A0873" w:rsidRDefault="00624D76" w:rsidP="007E722F">
      <w:pPr>
        <w:pStyle w:val="Opsommingtekens4"/>
      </w:pPr>
      <w:r>
        <w:t xml:space="preserve">eId: maak hier een verwijzing naar het element </w:t>
      </w:r>
      <w:r w:rsidRPr="00FE4106">
        <w:t xml:space="preserve">in de informatieobjecten-bijlage </w:t>
      </w:r>
      <w:r w:rsidRPr="007A0873">
        <w:t>in de WijzigBijlage dat de ExtIoRef (de identificatie van het daadwerkelijke informatieobject) bevat</w:t>
      </w:r>
    </w:p>
    <w:p w14:paraId="1C8F7035" w14:textId="77777777" w:rsidR="00261373" w:rsidRDefault="00624D76" w:rsidP="007E722F">
      <w:pPr>
        <w:pStyle w:val="Opsommingtekens2"/>
      </w:pPr>
      <w:r w:rsidRPr="00EA48BC">
        <w:t xml:space="preserve">(een container) </w:t>
      </w:r>
      <w:r>
        <w:t xml:space="preserve">Tijdstempels </w:t>
      </w:r>
      <w:r w:rsidRPr="00EA48BC">
        <w:t>met daarin:</w:t>
      </w:r>
    </w:p>
    <w:p w14:paraId="45D05182" w14:textId="77777777" w:rsidR="00261373" w:rsidRDefault="00624D76" w:rsidP="007E722F">
      <w:pPr>
        <w:pStyle w:val="Opsommingtekens3"/>
      </w:pPr>
      <w:r>
        <w:t>Tijdstempel</w:t>
      </w:r>
      <w:r w:rsidRPr="00677BA0">
        <w:t>, met daarbinnen:</w:t>
      </w:r>
    </w:p>
    <w:p w14:paraId="63D3C12A" w14:textId="77777777" w:rsidR="00261373" w:rsidRDefault="00624D76" w:rsidP="007E722F">
      <w:pPr>
        <w:pStyle w:val="Opsommingtekens3"/>
      </w:pPr>
      <w:r w:rsidRPr="00ED2B1F">
        <w:t xml:space="preserve">Doel: vul hier het Doel in van het </w:t>
      </w:r>
      <w:r w:rsidRPr="006E707C">
        <w:t>(technisch noodzakelijke) besluit</w:t>
      </w:r>
    </w:p>
    <w:p w14:paraId="4DA65966" w14:textId="77777777" w:rsidR="00261373" w:rsidRDefault="00624D76" w:rsidP="007E722F">
      <w:pPr>
        <w:pStyle w:val="Opsommingtekens4"/>
      </w:pPr>
      <w:r>
        <w:t>soortTijdstempel: juridischWerkendVanaf</w:t>
      </w:r>
    </w:p>
    <w:p w14:paraId="01C0828A" w14:textId="12222F10" w:rsidR="00261373" w:rsidRDefault="00624D76" w:rsidP="007E722F">
      <w:pPr>
        <w:pStyle w:val="Opsommingtekens4"/>
      </w:pPr>
      <w:r>
        <w:t>datum: de datum waarop de aangepaste regelingversie</w:t>
      </w:r>
      <w:r w:rsidRPr="006E707C">
        <w:t xml:space="preserve"> </w:t>
      </w:r>
      <w:r>
        <w:t>juridisch geldend wordt</w:t>
      </w:r>
      <w:r>
        <w:br/>
      </w:r>
      <w:r w:rsidRPr="00A17F46">
        <w:t xml:space="preserve">Vul hier de </w:t>
      </w:r>
      <w:r w:rsidRPr="00C306A1">
        <w:t xml:space="preserve">datum van </w:t>
      </w:r>
      <w:r>
        <w:t>de uitspraak in</w:t>
      </w:r>
      <w:r w:rsidR="00D71EE6">
        <w:t xml:space="preserve"> of: </w:t>
      </w:r>
      <w:r w:rsidR="00D71EE6" w:rsidRPr="00A17F46">
        <w:t xml:space="preserve">Vul hier de </w:t>
      </w:r>
      <w:r w:rsidR="00D71EE6" w:rsidRPr="00C306A1">
        <w:t xml:space="preserve">datum </w:t>
      </w:r>
      <w:r w:rsidR="00D71EE6">
        <w:t xml:space="preserve">in </w:t>
      </w:r>
      <w:r w:rsidR="00D71EE6" w:rsidRPr="00AB08F5">
        <w:t>waarop het (technisch noodzakelijke, als mededeling fungerende) besluit wordt gepubliceerd</w:t>
      </w:r>
      <w:r w:rsidR="00F205F2">
        <w:t xml:space="preserve"> in het publicatieblad</w:t>
      </w:r>
    </w:p>
    <w:p w14:paraId="1DD9B2BD" w14:textId="7A3DB972" w:rsidR="00261373" w:rsidRDefault="00624D76" w:rsidP="007E722F">
      <w:pPr>
        <w:pStyle w:val="Opsommingtekens4"/>
      </w:pPr>
      <w:r w:rsidRPr="003A4F6B">
        <w:t xml:space="preserve">eId: </w:t>
      </w:r>
      <w:r w:rsidRPr="00A17F46">
        <w:t xml:space="preserve">vul hier de identificatie in van </w:t>
      </w:r>
      <w:r w:rsidRPr="0099132F">
        <w:t xml:space="preserve">het artikel in het </w:t>
      </w:r>
      <w:r w:rsidRPr="00C52EDC">
        <w:t xml:space="preserve">Besluit-deel waarin </w:t>
      </w:r>
      <w:r>
        <w:t>de datum van de uitspraak is genoemd</w:t>
      </w:r>
      <w:r w:rsidRPr="00187E25">
        <w:t>.</w:t>
      </w:r>
    </w:p>
    <w:p w14:paraId="66607D26" w14:textId="43AAC9E9" w:rsidR="00261373" w:rsidRDefault="00624D76" w:rsidP="007E722F">
      <w:pPr>
        <w:pStyle w:val="Opsommingtekens1"/>
      </w:pPr>
      <w:r>
        <w:t>aangepaste versies van OW-objecten</w:t>
      </w:r>
    </w:p>
    <w:p w14:paraId="1EAE0EDF" w14:textId="190EC72E" w:rsidR="00261373" w:rsidRDefault="00A07910" w:rsidP="00D9441C">
      <w:pPr>
        <w:pStyle w:val="Kader"/>
      </w:pPr>
      <w:r w:rsidRPr="00B26823">
        <w:rPr>
          <w:noProof/>
        </w:rPr>
        <w:lastRenderedPageBreak/>
        <mc:AlternateContent>
          <mc:Choice Requires="wps">
            <w:drawing>
              <wp:inline distT="0" distB="0" distL="0" distR="0" wp14:anchorId="66FBEBBA" wp14:editId="3DFB9475">
                <wp:extent cx="5400040" cy="2228769"/>
                <wp:effectExtent l="0" t="0" r="22860" b="16510"/>
                <wp:docPr id="930119527" name="Tekstvak 930119527"/>
                <wp:cNvGraphicFramePr/>
                <a:graphic xmlns:a="http://schemas.openxmlformats.org/drawingml/2006/main">
                  <a:graphicData uri="http://schemas.microsoft.com/office/word/2010/wordprocessingShape">
                    <wps:wsp>
                      <wps:cNvSpPr txBox="1"/>
                      <wps:spPr>
                        <a:xfrm>
                          <a:off x="0" y="0"/>
                          <a:ext cx="5400040" cy="2228769"/>
                        </a:xfrm>
                        <a:prstGeom prst="rect">
                          <a:avLst/>
                        </a:prstGeom>
                        <a:noFill/>
                        <a:ln w="6350">
                          <a:solidFill>
                            <a:prstClr val="black"/>
                          </a:solidFill>
                        </a:ln>
                      </wps:spPr>
                      <wps:txbx>
                        <w:txbxContent>
                          <w:p w14:paraId="6D8D2ADC" w14:textId="77777777" w:rsidR="00A07910" w:rsidRDefault="00A07910" w:rsidP="00A07910">
                            <w:pPr>
                              <w:rPr>
                                <w:b/>
                                <w:bCs/>
                              </w:rPr>
                            </w:pPr>
                            <w:r>
                              <w:rPr>
                                <w:b/>
                                <w:bCs/>
                              </w:rPr>
                              <w:t>Voorbereidingsbesluit</w:t>
                            </w:r>
                          </w:p>
                          <w:p w14:paraId="5BB22FA2" w14:textId="77777777" w:rsidR="00A07910" w:rsidRDefault="00A07910" w:rsidP="00A07910">
                            <w:r w:rsidRPr="00F91243">
                              <w:t xml:space="preserve">Als met het oog op de voorbereiding van het projectbesluit een voorbereidingsbesluit is vastgesteld </w:t>
                            </w:r>
                            <w:r>
                              <w:t xml:space="preserve">geldt het volgende. De voorbeschermingsregels uit dat voorbereidingsbesluit vervallen door het in werking treden van het </w:t>
                            </w:r>
                            <w:r w:rsidRPr="00F91243">
                              <w:t>projectbesluit</w:t>
                            </w:r>
                            <w:r>
                              <w:t xml:space="preserve">. </w:t>
                            </w:r>
                            <w:r w:rsidRPr="00E8257E">
                              <w:t xml:space="preserve">Het is mogelijk dat het </w:t>
                            </w:r>
                            <w:r w:rsidRPr="00F91243">
                              <w:t xml:space="preserve">projectbesluit </w:t>
                            </w:r>
                            <w:r w:rsidRPr="00E8257E">
                              <w:t xml:space="preserve">nog voordat het in werking treedt wordt geschorst. Er moet dan beroep zijn ingesteld en voorlopige voorziening zijn gevraagd én de voorzieningenrechter moet voor de datum van inwerkingtreden van het </w:t>
                            </w:r>
                            <w:r w:rsidRPr="00F91243">
                              <w:t xml:space="preserve">projectbesluit </w:t>
                            </w:r>
                            <w:r w:rsidRPr="00E8257E">
                              <w:t>uitspraak hebben gedaan waarbij het besluit is geschorst. In dat geval vervallen de voorbeschermingsregels pas na de einduitspraak op het beroep</w:t>
                            </w:r>
                            <w:r>
                              <w:t xml:space="preserve">. Als de einduitspraak waar deze paragraaf over gaat, de einduitspraak is waardoor </w:t>
                            </w:r>
                            <w:r w:rsidRPr="00E4050C">
                              <w:t>de voorbeschermingsregels</w:t>
                            </w:r>
                            <w:r>
                              <w:t xml:space="preserve"> </w:t>
                            </w:r>
                            <w:r w:rsidRPr="00E4050C">
                              <w:t>vervallen</w:t>
                            </w:r>
                            <w:r>
                              <w:t xml:space="preserve">, moet het </w:t>
                            </w:r>
                            <w:r w:rsidRPr="0075565A">
                              <w:t xml:space="preserve">tijdelijk regelingdeel </w:t>
                            </w:r>
                            <w:r>
                              <w:t xml:space="preserve">met voorbeschermingsregels </w:t>
                            </w:r>
                            <w:r w:rsidRPr="0075565A">
                              <w:t>nu ingetrokken worden. In het Toepassingsprofiel voorbereidingsbesluit is beschreven hoe dat moet.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6FBEBBA" id="Tekstvak 930119527" o:spid="_x0000_s1078" type="#_x0000_t202" style="width:425.2pt;height:17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" filled="f" strokeweight=".5pt">
                <v:textbox style="mso-fit-shape-to-text:t">
                  <w:txbxContent>
                    <w:p w14:paraId="6D8D2ADC" w14:textId="77777777" w:rsidR="00A07910" w:rsidRDefault="00A07910" w:rsidP="00A07910">
                      <w:pPr>
                        <w:rPr>
                          <w:b/>
                          <w:bCs/>
                        </w:rPr>
                      </w:pPr>
                      <w:r>
                        <w:rPr>
                          <w:b/>
                          <w:bCs/>
                        </w:rPr>
                        <w:t>Voorbereidingsbesluit</w:t>
                      </w:r>
                    </w:p>
                    <w:p w14:paraId="5BB22FA2" w14:textId="77777777" w:rsidR="00A07910" w:rsidRDefault="00A07910" w:rsidP="00A07910">
                      <w:r w:rsidRPr="00F91243">
                        <w:t xml:space="preserve">Als met het oog op de voorbereiding van het projectbesluit een voorbereidingsbesluit is vastgesteld </w:t>
                      </w:r>
                      <w:r>
                        <w:t xml:space="preserve">geldt het volgende. De voorbeschermingsregels uit dat voorbereidingsbesluit vervallen door het in werking treden van het </w:t>
                      </w:r>
                      <w:r w:rsidRPr="00F91243">
                        <w:t>projectbesluit</w:t>
                      </w:r>
                      <w:r>
                        <w:t xml:space="preserve">. </w:t>
                      </w:r>
                      <w:r w:rsidRPr="00E8257E">
                        <w:t xml:space="preserve">Het is mogelijk dat het </w:t>
                      </w:r>
                      <w:r w:rsidRPr="00F91243">
                        <w:t xml:space="preserve">projectbesluit </w:t>
                      </w:r>
                      <w:r w:rsidRPr="00E8257E">
                        <w:t xml:space="preserve">nog voordat het in werking treedt wordt geschorst. Er moet dan beroep zijn ingesteld en voorlopige voorziening zijn gevraagd én de voorzieningenrechter moet voor de datum van inwerkingtreden van het </w:t>
                      </w:r>
                      <w:r w:rsidRPr="00F91243">
                        <w:t xml:space="preserve">projectbesluit </w:t>
                      </w:r>
                      <w:r w:rsidRPr="00E8257E">
                        <w:t>uitspraak hebben gedaan waarbij het besluit is geschorst. In dat geval vervallen de voorbeschermingsregels pas na de einduitspraak op het beroep</w:t>
                      </w:r>
                      <w:r>
                        <w:t xml:space="preserve">. Als de einduitspraak waar deze paragraaf over gaat, de einduitspraak is waardoor </w:t>
                      </w:r>
                      <w:r w:rsidRPr="00E4050C">
                        <w:t>de voorbeschermingsregels</w:t>
                      </w:r>
                      <w:r>
                        <w:t xml:space="preserve"> </w:t>
                      </w:r>
                      <w:r w:rsidRPr="00E4050C">
                        <w:t>vervallen</w:t>
                      </w:r>
                      <w:r>
                        <w:t xml:space="preserve">, moet het </w:t>
                      </w:r>
                      <w:r w:rsidRPr="0075565A">
                        <w:t xml:space="preserve">tijdelijk regelingdeel </w:t>
                      </w:r>
                      <w:r>
                        <w:t xml:space="preserve">met voorbeschermingsregels </w:t>
                      </w:r>
                      <w:r w:rsidRPr="0075565A">
                        <w:t>nu ingetrokken worden. In het Toepassingsprofiel voorbereidingsbesluit is beschreven hoe dat moet.</w:t>
                      </w:r>
                    </w:p>
                  </w:txbxContent>
                </v:textbox>
                <w10:anchorlock/>
              </v:shape>
            </w:pict>
          </mc:Fallback>
        </mc:AlternateContent>
      </w:r>
    </w:p>
    <w:p w14:paraId="0C6B16E8" w14:textId="77777777" w:rsidR="00261373" w:rsidRDefault="00261373" w:rsidP="005D4D0F"/>
    <w:p w14:paraId="035A6B32" w14:textId="093FF75B" w:rsidR="00261373" w:rsidRDefault="00624D76" w:rsidP="005D4D0F">
      <w:r>
        <w:t xml:space="preserve">De bestuursrechter kan in de uitspraak, naast de gedeeltelijke vernietiging van het besluit, </w:t>
      </w:r>
      <w:r w:rsidRPr="00CD2B1A">
        <w:t xml:space="preserve">waterschap, provincie of Rijk </w:t>
      </w:r>
      <w:r>
        <w:t xml:space="preserve">opdragen een </w:t>
      </w:r>
      <w:r w:rsidRPr="008078A3">
        <w:t>nieuw besluit te nemen</w:t>
      </w:r>
      <w:r>
        <w:t>. W</w:t>
      </w:r>
      <w:r w:rsidRPr="00CD2B1A">
        <w:t xml:space="preserve">aterschap, provincie of Rijk </w:t>
      </w:r>
      <w:r>
        <w:t>moet mededeling doen van die uitspraak en zorgen voor verwerking van die gedeeltelijke vernietiging in het vrijetekstdeel van het projectbesluit en/of de tijdelijk regelingdelen zoals in het voorgaande deel van deze paragraaf is beschreven. Vanuit technisch perspectief is de procedure van het besluit waartegen het beroep was ingesteld geëindigd door de uitspraak. Met het besluit dat als gevolg van de uitspraak moet worden (voorbereid en) genomen start een nieuwe besluitprocedure met een eigen identificatie. Dat nieuwe besluit krijgt een eigen Procedureverloop.</w:t>
      </w:r>
    </w:p>
    <w:p w14:paraId="3ECF1762" w14:textId="77777777" w:rsidR="00261373" w:rsidRPr="0088293B" w:rsidRDefault="00624D76" w:rsidP="005D4D0F">
      <w:pPr>
        <w:pStyle w:val="Kop6"/>
      </w:pPr>
      <w:bookmarkStart w:id="436" w:name="_Ref_eb98f9ba9f53aad77c264d47bcba0880_10"/>
      <w:r w:rsidRPr="0088293B">
        <w:t xml:space="preserve">Uitspraak </w:t>
      </w:r>
      <w:r w:rsidRPr="00CC4CF2">
        <w:t>in de hoofdzaak</w:t>
      </w:r>
      <w:r>
        <w:t xml:space="preserve"> </w:t>
      </w:r>
      <w:r w:rsidRPr="0088293B">
        <w:t xml:space="preserve">met </w:t>
      </w:r>
      <w:r>
        <w:t>gehele</w:t>
      </w:r>
      <w:r w:rsidRPr="0088293B">
        <w:t xml:space="preserve"> vernietiging </w:t>
      </w:r>
      <w:r>
        <w:t xml:space="preserve">van </w:t>
      </w:r>
      <w:r w:rsidRPr="0088293B">
        <w:t>besluit en rechtsgevolgen</w:t>
      </w:r>
      <w:bookmarkEnd w:id="436"/>
    </w:p>
    <w:p w14:paraId="498990EA" w14:textId="06C9D15F" w:rsidR="00D9441C" w:rsidRDefault="00624D76" w:rsidP="005D4D0F">
      <w:r>
        <w:t>Als er tegen een besluit een of meer beroepen zijn ingesteld die gegrond zijn verklaard en hebben geleid tot gehele vernietiging van het besluit en de rechtsgevolgen daarvan, heeft dat zowel gevolgen voor de status van het besluit als voor de inhoud van de regelingen. W</w:t>
      </w:r>
      <w:r w:rsidRPr="00F60184">
        <w:t xml:space="preserve">aterschap, provincie of Rijk </w:t>
      </w:r>
      <w:r>
        <w:t xml:space="preserve">moet nu -zo snel mogelijk na ontvangst van de (laatste) uitspraak- mededeling van de uitspraak doen door te zorgen voor publicatie van de inhoud van de uitspraak in waterschapsblad, provinciaal blad of Staatscourant. Daarnaast moet </w:t>
      </w:r>
      <w:r w:rsidRPr="00F60184">
        <w:t>waterschap, provincie of Rijk</w:t>
      </w:r>
      <w:r>
        <w:t xml:space="preserve">, ter uitvoering van de consolidatieplicht, zorgen voor het </w:t>
      </w:r>
      <w:r w:rsidRPr="00CD2926">
        <w:t xml:space="preserve">verwerken </w:t>
      </w:r>
      <w:r>
        <w:t>van de gevolgen van de gehele vernietiging in de tijdelijk regelingdelen en mag dat doen in het vrijetekstdeel van het projectbesluit.</w:t>
      </w:r>
    </w:p>
    <w:p w14:paraId="68CEEBCC" w14:textId="3D89433D" w:rsidR="00261373" w:rsidRDefault="00261373" w:rsidP="005D4D0F">
      <w:pPr>
        <w:pStyle w:val="Kader"/>
      </w:pPr>
    </w:p>
    <w:p w14:paraId="1A08E230" w14:textId="0771D4E6" w:rsidR="00D9441C" w:rsidRDefault="0020773C" w:rsidP="0020773C">
      <w:r>
        <w:t>Het eindbeeld is als volgt. W</w:t>
      </w:r>
      <w:r w:rsidRPr="007E722F">
        <w:t xml:space="preserve">aterschap, provincie of Rijk </w:t>
      </w:r>
      <w:r>
        <w:t xml:space="preserve">doet mededeling van de uitspraak van de rechter met toepassing van de Mededeling conform de STOP/TPOD-standaard. </w:t>
      </w:r>
      <w:r w:rsidRPr="008B09B4">
        <w:t xml:space="preserve">Waterschap, provincie of Rijk </w:t>
      </w:r>
      <w:r>
        <w:t>levert de mededeling aan de LVBB aan voor de publicatie in het publicatieblad.</w:t>
      </w:r>
      <w:r w:rsidR="00736879">
        <w:t xml:space="preserve"> </w:t>
      </w:r>
      <w:r>
        <w:t xml:space="preserve">De Mededeling is het aan te leveren ‘product’ waarmee het bevoegd gezag de </w:t>
      </w:r>
      <w:r w:rsidRPr="00AD0BA8">
        <w:t xml:space="preserve">RegelingMutatie met de wijzigingsinstructies en de </w:t>
      </w:r>
      <w:r>
        <w:t xml:space="preserve">ConsolidatieInformatie en dergelijke aanlevert die nodig is om de uitspraak te verwerken in </w:t>
      </w:r>
      <w:r w:rsidRPr="0027506F">
        <w:t>het tijdelijk regelingdeel waarmee het projectbesluit het omgevingsplan heeft gewijzigd en eventueel in het vrijetekstdeel van het projectbesluit. De Mededeling is ook het aan te leveren ‘product’ waarmee waterschap, provincie of Rijk door middel van het Procedureverloop informatie over de status van het besluit doorgeeft.</w:t>
      </w:r>
      <w:r>
        <w:t>.</w:t>
      </w:r>
    </w:p>
    <w:p w14:paraId="16B2F6B6" w14:textId="61DA116B" w:rsidR="00261373" w:rsidRDefault="0020773C" w:rsidP="00AB2235">
      <w:r>
        <w:lastRenderedPageBreak/>
        <w:t xml:space="preserve">Het eindbeeld </w:t>
      </w:r>
      <w:r w:rsidR="00624D76">
        <w:t xml:space="preserve">is toekomstige functionaliteit die onderdeel is van STOP versie 2.0 en in een latere Release in de DSO-keten wordt geïmplementeerd. Zolang in de DSO-keten deze functionaliteit nog niet geïmplementeerd is, moet een workaround worden toegepast. Die workaround bestaat er uit dat </w:t>
      </w:r>
      <w:r w:rsidR="00624D76" w:rsidRPr="00710EF4">
        <w:t xml:space="preserve">waterschap, provincie of Rijk </w:t>
      </w:r>
      <w:r w:rsidR="00624D76">
        <w:t>een besluit conform model BesluitCompact aanlevert met daarbij een module ConsolidatieInformatie. Het besluit dat voor deze workaround moet worden aangeleverd is alleen om technische redenen nodig. Juridisch gezien is er geen besluit nodig om mededeling van de uitspraak te doen en die uitspraak te verwerken in de geconsolideerde regeling. Dit technisch noodzakelijke besluit wordt op officielebekendmakingen.nl bekendgemaakt.</w:t>
      </w:r>
    </w:p>
    <w:p w14:paraId="25B98A15" w14:textId="6006BFCF" w:rsidR="00261373" w:rsidRDefault="008D230F" w:rsidP="00D9441C">
      <w:pPr>
        <w:pStyle w:val="Kader"/>
      </w:pPr>
      <w:r w:rsidRPr="00B26823">
        <w:rPr>
          <w:noProof/>
        </w:rPr>
        <mc:AlternateContent>
          <mc:Choice Requires="wps">
            <w:drawing>
              <wp:inline distT="0" distB="0" distL="0" distR="0" wp14:anchorId="7DF95597" wp14:editId="417F040A">
                <wp:extent cx="5400040" cy="2406360"/>
                <wp:effectExtent l="0" t="0" r="22860" b="10160"/>
                <wp:docPr id="299651739" name="Tekstvak 299651739"/>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0BC658F3" w14:textId="77777777" w:rsidR="008D230F" w:rsidRPr="009A08A2" w:rsidRDefault="008D230F" w:rsidP="008D230F">
                            <w:pPr>
                              <w:rPr>
                                <w:b/>
                                <w:bCs/>
                              </w:rPr>
                            </w:pPr>
                            <w:r w:rsidRPr="009A08A2">
                              <w:rPr>
                                <w:b/>
                                <w:bCs/>
                              </w:rPr>
                              <w:t>Toekomstige functionaliteit</w:t>
                            </w:r>
                          </w:p>
                          <w:p w14:paraId="534F2410" w14:textId="21BC7C2D" w:rsidR="008D230F" w:rsidRDefault="008D230F" w:rsidP="008D230F">
                            <w:r w:rsidRPr="005F20E5">
                              <w:t xml:space="preserve">In de toekomst zal </w:t>
                            </w:r>
                            <w:r>
                              <w:t xml:space="preserve">de mededeling </w:t>
                            </w:r>
                            <w:r w:rsidRPr="005F20E5">
                              <w:t xml:space="preserve">van de uitspraak </w:t>
                            </w:r>
                            <w:r>
                              <w:t>van de rechter</w:t>
                            </w:r>
                            <w:r w:rsidRPr="005F20E5">
                              <w:t xml:space="preserve"> </w:t>
                            </w:r>
                            <w:r w:rsidRPr="004618FE">
                              <w:t>conform model Mededeling</w:t>
                            </w:r>
                            <w:r w:rsidRPr="004618FE" w:rsidDel="004618FE">
                              <w:t xml:space="preserv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w:t>
                            </w:r>
                            <w:r w:rsidRPr="00E32D20">
                              <w:t xml:space="preserve">Met de </w:t>
                            </w:r>
                            <w:r>
                              <w:t>M</w:t>
                            </w:r>
                            <w:r w:rsidRPr="00E32D20">
                              <w:t>ededeling kan het bevoegd gezag de ConsolidatieInformatie en dergelijke aanleveren die nodig is om de uitspraak te verwerken in de geconsolideerde regeling</w:t>
                            </w:r>
                            <w:r w:rsidRPr="00DD583D">
                              <w:t>.</w:t>
                            </w:r>
                            <w:r>
                              <w:t xml:space="preserve"> De Mededeling is </w:t>
                            </w:r>
                            <w:r w:rsidRPr="00B334C3">
                              <w:t>in de DSO-keten nog niet geïmplementeerd.</w:t>
                            </w:r>
                          </w:p>
                          <w:p w14:paraId="1E276616" w14:textId="77777777" w:rsidR="008D230F" w:rsidRDefault="008D230F" w:rsidP="008D230F"/>
                          <w:p w14:paraId="68841F86" w14:textId="77777777" w:rsidR="008D230F" w:rsidRPr="00541BF1" w:rsidRDefault="008D230F" w:rsidP="008D230F">
                            <w:pPr>
                              <w:rPr>
                                <w:b/>
                                <w:bCs/>
                              </w:rPr>
                            </w:pPr>
                            <w:r w:rsidRPr="00541BF1">
                              <w:rPr>
                                <w:b/>
                                <w:bCs/>
                              </w:rPr>
                              <w:t>Workaround</w:t>
                            </w:r>
                          </w:p>
                          <w:p w14:paraId="2FBA4719" w14:textId="56F483E4" w:rsidR="008D230F" w:rsidRPr="00C352EA" w:rsidRDefault="008D230F" w:rsidP="008D230F">
                            <w:r>
                              <w:t xml:space="preserve">Zolang de Mededeling nog niet in de DSO-keten is geïmplementeerd, wordt voor het doen van mededeling van de uitspraak van de rechter een besluit conform model BesluitCompact gebruikt. </w:t>
                            </w:r>
                            <w:r w:rsidRPr="008660A0">
                              <w:t xml:space="preserve">In </w:t>
                            </w:r>
                            <w:r w:rsidRPr="005C6C90">
                              <w:t xml:space="preserve">het vervolg van </w:t>
                            </w:r>
                            <w:r w:rsidRPr="008660A0">
                              <w:t>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DF95597" id="Tekstvak 299651739" o:spid="_x0000_s1079"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" filled="f" strokeweight=".5pt">
                <v:textbox style="mso-fit-shape-to-text:t">
                  <w:txbxContent>
                    <w:p w14:paraId="0BC658F3" w14:textId="77777777" w:rsidR="008D230F" w:rsidRPr="009A08A2" w:rsidRDefault="008D230F" w:rsidP="008D230F">
                      <w:pPr>
                        <w:rPr>
                          <w:b/>
                          <w:bCs/>
                        </w:rPr>
                      </w:pPr>
                      <w:r w:rsidRPr="009A08A2">
                        <w:rPr>
                          <w:b/>
                          <w:bCs/>
                        </w:rPr>
                        <w:t>Toekomstige functionaliteit</w:t>
                      </w:r>
                    </w:p>
                    <w:p w14:paraId="534F2410" w14:textId="21BC7C2D" w:rsidR="008D230F" w:rsidRDefault="008D230F" w:rsidP="008D230F">
                      <w:r w:rsidRPr="005F20E5">
                        <w:t xml:space="preserve">In de toekomst zal </w:t>
                      </w:r>
                      <w:r>
                        <w:t xml:space="preserve">de mededeling </w:t>
                      </w:r>
                      <w:r w:rsidRPr="005F20E5">
                        <w:t xml:space="preserve">van de uitspraak </w:t>
                      </w:r>
                      <w:r>
                        <w:t>van de rechter</w:t>
                      </w:r>
                      <w:r w:rsidRPr="005F20E5">
                        <w:t xml:space="preserve"> </w:t>
                      </w:r>
                      <w:r w:rsidRPr="004618FE">
                        <w:t>conform model Mededeling</w:t>
                      </w:r>
                      <w:r w:rsidRPr="004618FE" w:rsidDel="004618FE">
                        <w:t xml:space="preserv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w:t>
                      </w:r>
                      <w:r w:rsidRPr="00E32D20">
                        <w:t xml:space="preserve">Met de </w:t>
                      </w:r>
                      <w:r>
                        <w:t>M</w:t>
                      </w:r>
                      <w:r w:rsidRPr="00E32D20">
                        <w:t>ededeling kan het bevoegd gezag de ConsolidatieInformatie en dergelijke aanleveren die nodig is om de uitspraak te verwerken in de geconsolideerde regeling</w:t>
                      </w:r>
                      <w:r w:rsidRPr="00DD583D">
                        <w:t>.</w:t>
                      </w:r>
                      <w:r>
                        <w:t xml:space="preserve"> De Mededeling is </w:t>
                      </w:r>
                      <w:r w:rsidRPr="00B334C3">
                        <w:t>in de DSO-keten nog niet geïmplementeerd.</w:t>
                      </w:r>
                    </w:p>
                    <w:p w14:paraId="1E276616" w14:textId="77777777" w:rsidR="008D230F" w:rsidRDefault="008D230F" w:rsidP="008D230F"/>
                    <w:p w14:paraId="68841F86" w14:textId="77777777" w:rsidR="008D230F" w:rsidRPr="00541BF1" w:rsidRDefault="008D230F" w:rsidP="008D230F">
                      <w:pPr>
                        <w:rPr>
                          <w:b/>
                          <w:bCs/>
                        </w:rPr>
                      </w:pPr>
                      <w:r w:rsidRPr="00541BF1">
                        <w:rPr>
                          <w:b/>
                          <w:bCs/>
                        </w:rPr>
                        <w:t>Workaround</w:t>
                      </w:r>
                    </w:p>
                    <w:p w14:paraId="2FBA4719" w14:textId="56F483E4" w:rsidR="008D230F" w:rsidRPr="00C352EA" w:rsidRDefault="008D230F" w:rsidP="008D230F">
                      <w:r>
                        <w:t xml:space="preserve">Zolang de Mededeling nog niet in de DSO-keten is geïmplementeerd, wordt voor het doen van mededeling van de uitspraak van de rechter een besluit conform model BesluitCompact gebruikt. </w:t>
                      </w:r>
                      <w:r w:rsidRPr="008660A0">
                        <w:t xml:space="preserve">In </w:t>
                      </w:r>
                      <w:r w:rsidRPr="005C6C90">
                        <w:t xml:space="preserve">het vervolg van </w:t>
                      </w:r>
                      <w:r w:rsidRPr="008660A0">
                        <w:t>deze paragraaf is beschreven hoe deze workaround moet worden toegepast.</w:t>
                      </w:r>
                    </w:p>
                  </w:txbxContent>
                </v:textbox>
                <w10:anchorlock/>
              </v:shape>
            </w:pict>
          </mc:Fallback>
        </mc:AlternateContent>
      </w:r>
    </w:p>
    <w:p w14:paraId="5D3B6294" w14:textId="2C5A8A85" w:rsidR="00261373" w:rsidRDefault="00624D76" w:rsidP="005D4D0F">
      <w:r w:rsidRPr="00936D7A">
        <w:t xml:space="preserve">Voor de workaround levert waterschap, provincie of Rijk in het geval van </w:t>
      </w:r>
      <w:r>
        <w:t>gehele</w:t>
      </w:r>
      <w:r w:rsidRPr="00936D7A">
        <w:t xml:space="preserve"> vernietiging van het projectbesluit en van de rechtsgevolgen daarvan het volgende aan de LVBB aan:</w:t>
      </w:r>
    </w:p>
    <w:p w14:paraId="42B5E2EA" w14:textId="77777777" w:rsidR="00261373" w:rsidRDefault="00624D76" w:rsidP="006B285F">
      <w:pPr>
        <w:pStyle w:val="Opsommingtekens1"/>
      </w:pPr>
      <w:r>
        <w:t>een besluit conform model BesluitCompact (met als soortProcedure definitief besluit) met de volgende onderdelen:</w:t>
      </w:r>
    </w:p>
    <w:p w14:paraId="56CF0452" w14:textId="23B90064" w:rsidR="00261373" w:rsidRDefault="00624D76" w:rsidP="006B285F">
      <w:pPr>
        <w:pStyle w:val="Opsommingtekens2"/>
      </w:pPr>
      <w:r>
        <w:t xml:space="preserve">RegelingOpschrift: geef </w:t>
      </w:r>
      <w:r w:rsidRPr="005A3B91">
        <w:t xml:space="preserve">dit technisch noodzakelijke besluit een RegelingOpschrift waaruit duidelijk blijkt dat het gaat om mededeling van de uitspraak van de rechter. Een voorbeeld is: ‘Mededeling </w:t>
      </w:r>
      <w:r>
        <w:t>uitspraak over</w:t>
      </w:r>
      <w:r w:rsidRPr="005A3B91">
        <w:t xml:space="preserve"> </w:t>
      </w:r>
      <w:r>
        <w:t>projectbesluit Rondweg Gemeentestad</w:t>
      </w:r>
      <w:r w:rsidRPr="005A3B91">
        <w:t>’</w:t>
      </w:r>
    </w:p>
    <w:p w14:paraId="5EE5AB68" w14:textId="77777777" w:rsidR="00261373" w:rsidRDefault="00624D76" w:rsidP="006B285F">
      <w:pPr>
        <w:pStyle w:val="Opsommingtekens2"/>
      </w:pPr>
      <w:r>
        <w:t xml:space="preserve">Aanhef: in dit </w:t>
      </w:r>
      <w:r w:rsidRPr="00DE6183">
        <w:t>(niet verplichte)</w:t>
      </w:r>
      <w:r>
        <w:t xml:space="preserve"> onderdeel</w:t>
      </w:r>
      <w:r w:rsidRPr="00DE6183">
        <w:t xml:space="preserve"> </w:t>
      </w:r>
      <w:r>
        <w:t xml:space="preserve">kan kort beschreven worden dat het een mededeling van </w:t>
      </w:r>
      <w:r w:rsidRPr="005C1211">
        <w:t xml:space="preserve">de uitspraak van de rechter </w:t>
      </w:r>
      <w:r>
        <w:t>betreft en niet een besluit</w:t>
      </w:r>
    </w:p>
    <w:p w14:paraId="2BEDAB05" w14:textId="77777777" w:rsidR="00261373" w:rsidRDefault="00624D76" w:rsidP="006B285F">
      <w:pPr>
        <w:pStyle w:val="Opsommingtekens2"/>
      </w:pPr>
      <w:r>
        <w:t>Lichaam, met daarin:</w:t>
      </w:r>
    </w:p>
    <w:p w14:paraId="3726E14F" w14:textId="7FD69A28" w:rsidR="00261373" w:rsidRDefault="00624D76" w:rsidP="006B285F">
      <w:pPr>
        <w:pStyle w:val="Opsommingtekens3"/>
      </w:pPr>
      <w:r>
        <w:t xml:space="preserve">WijzigArtikel: geef hierin aan dat de uitspraak wordt verwerkt in de geconsolideerde regeling van het </w:t>
      </w:r>
      <w:r w:rsidRPr="00DE0B6C">
        <w:t xml:space="preserve">projectbesluit </w:t>
      </w:r>
      <w:r>
        <w:t>zoals is aangegeven in de WijzigBijlage, met een verwijzing naar de WijzigBijlage</w:t>
      </w:r>
    </w:p>
    <w:p w14:paraId="7B84AF46" w14:textId="699E5C4D" w:rsidR="00261373" w:rsidRDefault="00624D76" w:rsidP="006B285F">
      <w:pPr>
        <w:pStyle w:val="Opsommingtekens3"/>
      </w:pPr>
      <w:r>
        <w:t>Artikel: geef hierin in ieder geval aan de datum waarop de aan de uitspraak aangepaste versie van de geconsolideerde regeling rechtsgeldig is; dit is de datum van de uitspraak</w:t>
      </w:r>
    </w:p>
    <w:p w14:paraId="747EF232" w14:textId="247C90E7" w:rsidR="00DF5643" w:rsidRDefault="0094292D" w:rsidP="0094292D">
      <w:pPr>
        <w:pStyle w:val="Opsommingtekens2"/>
      </w:pPr>
      <w:commentRangeStart w:id="437"/>
      <w:r>
        <w:t>WijzigBijlage: neem in de WijzigBijlage een RegelingMutatie op m</w:t>
      </w:r>
      <w:r w:rsidRPr="00773D4C">
        <w:t>e</w:t>
      </w:r>
      <w:r>
        <w:t>t de</w:t>
      </w:r>
      <w:r w:rsidRPr="00773D4C">
        <w:t xml:space="preserve"> wijzigingen die naar aanleiding van </w:t>
      </w:r>
      <w:r>
        <w:t xml:space="preserve">de </w:t>
      </w:r>
      <w:r w:rsidRPr="00773D4C">
        <w:t xml:space="preserve">uitspraak van de rechter in </w:t>
      </w:r>
      <w:r>
        <w:t xml:space="preserve">het vrijetekstgedeelte van het projectbesluit worden </w:t>
      </w:r>
      <w:r w:rsidRPr="00773D4C">
        <w:t>door</w:t>
      </w:r>
      <w:r>
        <w:t>ge</w:t>
      </w:r>
      <w:r w:rsidRPr="00773D4C">
        <w:t>voer</w:t>
      </w:r>
      <w:r>
        <w:t>d</w:t>
      </w:r>
      <w:commentRangeEnd w:id="437"/>
      <w:r>
        <w:rPr>
          <w:rStyle w:val="Verwijzingopmerking"/>
        </w:rPr>
        <w:commentReference w:id="437"/>
      </w:r>
    </w:p>
    <w:p w14:paraId="2C44F98E" w14:textId="1E118441" w:rsidR="00261373" w:rsidRDefault="00624D76" w:rsidP="006B285F">
      <w:pPr>
        <w:pStyle w:val="Opsommingtekens2"/>
      </w:pPr>
      <w:r>
        <w:t>WijzigBijlage</w:t>
      </w:r>
      <w:r w:rsidRPr="00272C1D">
        <w:t xml:space="preserve">, alleen indien het projectbesluit een omgevingsplan heeft gewijzigd: neem in de WijzigBijlage een RegelingMutatie op met de wijzigingen die naar aanleiding van de uitspraak van de rechter worden aangebracht in het tijdelijk regelingdeel dat als gevolg van het projectbesluit onderdeel is van de geconsolideerde </w:t>
      </w:r>
      <w:r w:rsidRPr="00272C1D">
        <w:lastRenderedPageBreak/>
        <w:t>regeling van het omgevingsplan; wanneer het projectbesluit meerdere omgevingsplannen heeft gewijzigd en de vernietiging voor de wijziging van meerdere omgevingsplannen geldt is er per tijdelijk regelingdeel dat gewijzigd moet worden een WijzigBijlage</w:t>
      </w:r>
    </w:p>
    <w:p w14:paraId="6D26906E" w14:textId="77777777" w:rsidR="00261373" w:rsidRPr="000B3C3F" w:rsidRDefault="00624D76" w:rsidP="006B285F">
      <w:pPr>
        <w:pStyle w:val="Opsommingtekens2"/>
      </w:pPr>
      <w:r w:rsidRPr="000B3C3F">
        <w:t>Bijlage: neem als bijlage de PDF van de rechterlijke uitspraak op, in de vorm van een alleen te publiceren informatieobject; maak hiervoor een PDF van de (geanonimiseerde) uitspraak op rechtspraak.nl of op de website van de Raad van State</w:t>
      </w:r>
    </w:p>
    <w:p w14:paraId="7B7FAF9D" w14:textId="77777777" w:rsidR="00261373" w:rsidRDefault="00624D76" w:rsidP="006B285F">
      <w:pPr>
        <w:pStyle w:val="Opsommingtekens1"/>
      </w:pPr>
      <w:r>
        <w:t>Besluit- en RegelingMetadata</w:t>
      </w:r>
    </w:p>
    <w:p w14:paraId="6C810A5A" w14:textId="77777777" w:rsidR="00261373" w:rsidRDefault="00624D76" w:rsidP="006B285F">
      <w:pPr>
        <w:pStyle w:val="Opsommingtekens1"/>
      </w:pPr>
      <w:r>
        <w:t xml:space="preserve">een module ConsolidatieInformatie </w:t>
      </w:r>
      <w:r w:rsidRPr="00BD4284">
        <w:t>om aan te geven dat de regeling-</w:t>
      </w:r>
      <w:r>
        <w:t>onderdelen</w:t>
      </w:r>
      <w:r w:rsidRPr="00BD4284">
        <w:t xml:space="preserve"> en eventuele TeConsolideren informatieobjecten van het vernietigde besluit niet meer bij het </w:t>
      </w:r>
      <w:r>
        <w:t>D</w:t>
      </w:r>
      <w:r w:rsidRPr="00BD4284">
        <w:t>oel horen.</w:t>
      </w:r>
    </w:p>
    <w:p w14:paraId="5C9BA23B" w14:textId="09B0DE60" w:rsidR="00261373" w:rsidRDefault="00251C83" w:rsidP="00D9441C">
      <w:pPr>
        <w:pStyle w:val="Kader"/>
      </w:pPr>
      <w:r w:rsidRPr="00B26823">
        <w:rPr>
          <w:noProof/>
        </w:rPr>
        <mc:AlternateContent>
          <mc:Choice Requires="wps">
            <w:drawing>
              <wp:inline distT="0" distB="0" distL="0" distR="0" wp14:anchorId="614FAF29" wp14:editId="70369E37">
                <wp:extent cx="5400040" cy="2228769"/>
                <wp:effectExtent l="0" t="0" r="22860" b="16510"/>
                <wp:docPr id="1317895337" name="Tekstvak 1317895337"/>
                <wp:cNvGraphicFramePr/>
                <a:graphic xmlns:a="http://schemas.openxmlformats.org/drawingml/2006/main">
                  <a:graphicData uri="http://schemas.microsoft.com/office/word/2010/wordprocessingShape">
                    <wps:wsp>
                      <wps:cNvSpPr txBox="1"/>
                      <wps:spPr>
                        <a:xfrm>
                          <a:off x="0" y="0"/>
                          <a:ext cx="5400040" cy="2228769"/>
                        </a:xfrm>
                        <a:prstGeom prst="rect">
                          <a:avLst/>
                        </a:prstGeom>
                        <a:noFill/>
                        <a:ln w="6350">
                          <a:solidFill>
                            <a:prstClr val="black"/>
                          </a:solidFill>
                        </a:ln>
                      </wps:spPr>
                      <wps:txbx>
                        <w:txbxContent>
                          <w:p w14:paraId="6D0CC56E" w14:textId="77777777" w:rsidR="00251C83" w:rsidRDefault="00251C83" w:rsidP="00251C83">
                            <w:pPr>
                              <w:rPr>
                                <w:b/>
                                <w:bCs/>
                              </w:rPr>
                            </w:pPr>
                            <w:r>
                              <w:rPr>
                                <w:b/>
                                <w:bCs/>
                              </w:rPr>
                              <w:t>Voorbereidingsbesluit</w:t>
                            </w:r>
                          </w:p>
                          <w:p w14:paraId="1DFEFE54" w14:textId="77777777" w:rsidR="00251C83" w:rsidRDefault="00251C83" w:rsidP="00251C83">
                            <w:r w:rsidRPr="009725A2">
                              <w:t xml:space="preserve">Als met het oog op de voorbereiding van het projectbesluit een voorbereidingsbesluit is vastgesteld </w:t>
                            </w:r>
                            <w:r>
                              <w:t xml:space="preserve">geldt het volgende. De voorbeschermingsregels uit dat voorbereidingsbesluit vervallen door het in werking treden van het </w:t>
                            </w:r>
                            <w:r w:rsidRPr="009725A2">
                              <w:t>projectbesluit</w:t>
                            </w:r>
                            <w:r>
                              <w:t xml:space="preserve">. </w:t>
                            </w:r>
                            <w:r w:rsidRPr="00E8257E">
                              <w:t xml:space="preserve">Het is mogelijk dat het </w:t>
                            </w:r>
                            <w:r w:rsidRPr="009725A2">
                              <w:t xml:space="preserve">projectbesluit </w:t>
                            </w:r>
                            <w:r w:rsidRPr="00E8257E">
                              <w:t xml:space="preserve">nog voordat het in werking treedt wordt geschorst. Er moet dan beroep zijn ingesteld en voorlopige voorziening zijn gevraagd én de voorzieningenrechter moet voor de datum van inwerkingtreden van het </w:t>
                            </w:r>
                            <w:r w:rsidRPr="00B07309">
                              <w:t xml:space="preserve">projectbesluit </w:t>
                            </w:r>
                            <w:r w:rsidRPr="00E8257E">
                              <w:t>uitspraak hebben gedaan waarbij het besluit is geschorst. In dat geval vervallen de voorbeschermingsregels pas na de einduitspraak op het beroep</w:t>
                            </w:r>
                            <w:r>
                              <w:t xml:space="preserve">. Als de einduitspraak waar deze paragraaf over gaat, de einduitspraak is waardoor </w:t>
                            </w:r>
                            <w:r w:rsidRPr="00E4050C">
                              <w:t>de voorbeschermingsregels</w:t>
                            </w:r>
                            <w:r>
                              <w:t xml:space="preserve"> </w:t>
                            </w:r>
                            <w:r w:rsidRPr="00E4050C">
                              <w:t>vervallen</w:t>
                            </w:r>
                            <w:r>
                              <w:t xml:space="preserve">, moet het </w:t>
                            </w:r>
                            <w:r w:rsidRPr="0075565A">
                              <w:t xml:space="preserve">tijdelijk regelingdeel </w:t>
                            </w:r>
                            <w:r>
                              <w:t xml:space="preserve">met voorbeschermingsregels </w:t>
                            </w:r>
                            <w:r w:rsidRPr="0075565A">
                              <w:t>nu ingetrokken worden. In het Toepassingsprofiel voorbereidingsbesluit is beschreven hoe dat moet.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14FAF29" id="Tekstvak 1317895337" o:spid="_x0000_s1080" type="#_x0000_t202" style="width:425.2pt;height:17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" filled="f" strokeweight=".5pt">
                <v:textbox style="mso-fit-shape-to-text:t">
                  <w:txbxContent>
                    <w:p w14:paraId="6D0CC56E" w14:textId="77777777" w:rsidR="00251C83" w:rsidRDefault="00251C83" w:rsidP="00251C83">
                      <w:pPr>
                        <w:rPr>
                          <w:b/>
                          <w:bCs/>
                        </w:rPr>
                      </w:pPr>
                      <w:r>
                        <w:rPr>
                          <w:b/>
                          <w:bCs/>
                        </w:rPr>
                        <w:t>Voorbereidingsbesluit</w:t>
                      </w:r>
                    </w:p>
                    <w:p w14:paraId="1DFEFE54" w14:textId="77777777" w:rsidR="00251C83" w:rsidRDefault="00251C83" w:rsidP="00251C83">
                      <w:r w:rsidRPr="009725A2">
                        <w:t xml:space="preserve">Als met het oog op de voorbereiding van het projectbesluit een voorbereidingsbesluit is vastgesteld </w:t>
                      </w:r>
                      <w:r>
                        <w:t xml:space="preserve">geldt het volgende. De voorbeschermingsregels uit dat voorbereidingsbesluit vervallen door het in werking treden van het </w:t>
                      </w:r>
                      <w:r w:rsidRPr="009725A2">
                        <w:t>projectbesluit</w:t>
                      </w:r>
                      <w:r>
                        <w:t xml:space="preserve">. </w:t>
                      </w:r>
                      <w:r w:rsidRPr="00E8257E">
                        <w:t xml:space="preserve">Het is mogelijk dat het </w:t>
                      </w:r>
                      <w:r w:rsidRPr="009725A2">
                        <w:t xml:space="preserve">projectbesluit </w:t>
                      </w:r>
                      <w:r w:rsidRPr="00E8257E">
                        <w:t xml:space="preserve">nog voordat het in werking treedt wordt geschorst. Er moet dan beroep zijn ingesteld en voorlopige voorziening zijn gevraagd én de voorzieningenrechter moet voor de datum van inwerkingtreden van het </w:t>
                      </w:r>
                      <w:r w:rsidRPr="00B07309">
                        <w:t xml:space="preserve">projectbesluit </w:t>
                      </w:r>
                      <w:r w:rsidRPr="00E8257E">
                        <w:t>uitspraak hebben gedaan waarbij het besluit is geschorst. In dat geval vervallen de voorbeschermingsregels pas na de einduitspraak op het beroep</w:t>
                      </w:r>
                      <w:r>
                        <w:t xml:space="preserve">. Als de einduitspraak waar deze paragraaf over gaat, de einduitspraak is waardoor </w:t>
                      </w:r>
                      <w:r w:rsidRPr="00E4050C">
                        <w:t>de voorbeschermingsregels</w:t>
                      </w:r>
                      <w:r>
                        <w:t xml:space="preserve"> </w:t>
                      </w:r>
                      <w:r w:rsidRPr="00E4050C">
                        <w:t>vervallen</w:t>
                      </w:r>
                      <w:r>
                        <w:t xml:space="preserve">, moet het </w:t>
                      </w:r>
                      <w:r w:rsidRPr="0075565A">
                        <w:t xml:space="preserve">tijdelijk regelingdeel </w:t>
                      </w:r>
                      <w:r>
                        <w:t xml:space="preserve">met voorbeschermingsregels </w:t>
                      </w:r>
                      <w:r w:rsidRPr="0075565A">
                        <w:t>nu ingetrokken worden. In het Toepassingsprofiel voorbereidingsbesluit is beschreven hoe dat moet.</w:t>
                      </w:r>
                    </w:p>
                  </w:txbxContent>
                </v:textbox>
                <w10:anchorlock/>
              </v:shape>
            </w:pict>
          </mc:Fallback>
        </mc:AlternateContent>
      </w:r>
    </w:p>
    <w:p w14:paraId="3286AC8A" w14:textId="77777777" w:rsidR="00261373" w:rsidRDefault="00261373" w:rsidP="005D4D0F"/>
    <w:p w14:paraId="06728F4B" w14:textId="2F509073" w:rsidR="00261373" w:rsidRPr="005D4D0F" w:rsidRDefault="00624D76" w:rsidP="005D4D0F">
      <w:r w:rsidRPr="007F701F">
        <w:t xml:space="preserve">De bestuursrechter kan in de uitspraak, naast de </w:t>
      </w:r>
      <w:r>
        <w:t>gehele</w:t>
      </w:r>
      <w:r w:rsidRPr="007F701F">
        <w:t xml:space="preserve"> vernietiging van het besluit, waterschap, provincie of Rijk opdragen een nieuw besluit te nemen. Waterschap, provincie of Rijk moet mededeling doen van die uitspraak en zorgen voor verwerking van die </w:t>
      </w:r>
      <w:r>
        <w:t>gehele</w:t>
      </w:r>
      <w:r w:rsidRPr="007F701F">
        <w:t xml:space="preserve"> vernietiging in het vrijetekstdeel van het projectbesluit en</w:t>
      </w:r>
      <w:r>
        <w:t>/</w:t>
      </w:r>
      <w:r w:rsidRPr="007F701F">
        <w:t>of de tijdelijk regelingdelen zoals in het voorgaande deel van deze paragraaf is beschreven. Vanuit technisch perspectief is de procedure van het besluit waartegen het beroep was ingesteld geëindigd door de uitspraak. Met het besluit dat als gevolg van de uitspraak moet worden (voorbereid en) genomen start een nieuwe besluitprocedure met een eigen identificatie. Dat nieuwe besluit krijgt een eigen Procedureverloop.</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15" Type="http://schemas.openxmlformats.org/officeDocument/2006/relationships/image" Target="media/image_f5b6db8466f7ad1d8f7885f7be8f99f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