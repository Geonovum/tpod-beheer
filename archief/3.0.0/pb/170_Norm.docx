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261373" w:rsidRPr="00F03DD9" w:rsidRDefault="00624D76" w:rsidP="00046669">
      <w:pPr>
        <w:pStyle w:val="Kop4"/>
      </w:pPr>
      <w:r w:rsidRPr="00F03DD9">
        <w:lastRenderedPageBreak/>
        <w:t>Norm</w:t>
      </w:r>
    </w:p>
    <w:p w14:paraId="5B77BDE6" w14:textId="53B76A4C" w:rsidR="00261373" w:rsidRPr="00B26823" w:rsidRDefault="00624D76" w:rsidP="00046669">
      <w:pPr>
        <w:pStyle w:val="Figuur"/>
      </w:pPr>
      <w:r>
        <w:t xml:space="preserve"> </w:t>
      </w:r>
      <w:r w:rsidR="00CF4D33">
        <w:rPr>
          <w:noProof/>
        </w:rPr>
        <w:drawing>
          <wp:inline distT="0" distB="0" distL="0" distR="0" wp14:anchorId="226E5524" wp14:editId="5BABDE39">
            <wp:extent cx="4791075" cy="4007019"/>
            <wp:effectExtent l="0" t="0" r="0" b="0"/>
            <wp:docPr id="381961492" name="Afbeelding 381961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99049" cy="4013688"/>
                    </a:xfrm>
                    <a:prstGeom prst="rect">
                      <a:avLst/>
                    </a:prstGeom>
                    <a:noFill/>
                  </pic:spPr>
                </pic:pic>
              </a:graphicData>
            </a:graphic>
          </wp:inline>
        </w:drawing>
      </w:r>
    </w:p>
    <w:p w14:paraId="1BBD021D" w14:textId="77777777" w:rsidR="00261373" w:rsidRPr="00F03DD9" w:rsidRDefault="00624D76" w:rsidP="00046669">
      <w:pPr>
        <w:pStyle w:val="Figuurbijschrift"/>
      </w:pPr>
      <w:r w:rsidRPr="00F03DD9">
        <w:t>Uitsnede uit IMOW-diagram voor objecttype Kaartlaag</w:t>
      </w:r>
    </w:p>
    <w:p w14:paraId="3D06D90B" w14:textId="77777777" w:rsidR="00261373" w:rsidRPr="00F03DD9" w:rsidRDefault="00624D76" w:rsidP="00046669">
      <w:r w:rsidRPr="00F03DD9">
        <w:t>Kaartlaag kent de volgende attributen:</w:t>
      </w:r>
    </w:p>
    <w:p w14:paraId="4AC151EA" w14:textId="64893362" w:rsidR="00261373" w:rsidRPr="00F03DD9" w:rsidRDefault="00624D76"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75704C74" w14:textId="77777777" w:rsidR="00261373" w:rsidRPr="00F03DD9" w:rsidRDefault="00624D76" w:rsidP="00046669">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261373" w:rsidRPr="00F03DD9" w:rsidRDefault="00624D76"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261373" w:rsidRPr="00F03DD9" w:rsidRDefault="00624D76"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261373" w:rsidRPr="00F03DD9" w:rsidRDefault="00624D76" w:rsidP="00046669">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261373" w:rsidRPr="00F03DD9" w:rsidRDefault="00624D76" w:rsidP="00046669">
      <w:pPr>
        <w:pStyle w:val="Opsommingtekens1"/>
      </w:pPr>
      <w:r w:rsidRPr="00F03DD9">
        <w:rPr>
          <w:i/>
          <w:iCs/>
        </w:rPr>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261373" w:rsidRPr="00F03DD9" w:rsidRDefault="00261373" w:rsidP="00046669"/>
    <w:p w14:paraId="7724D3E6" w14:textId="77777777" w:rsidR="00261373" w:rsidRPr="00F03DD9" w:rsidRDefault="00624D76" w:rsidP="00046669">
      <w:r w:rsidRPr="00F03DD9">
        <w:t>Kaartlaag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70" Type="http://schemas.openxmlformats.org/officeDocument/2006/relationships/image" Target="media/image_92162f2f6b3388184e57d05e3b71826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