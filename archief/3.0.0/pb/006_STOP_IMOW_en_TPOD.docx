
<file path=[Content_Types].xml><?xml version="1.0" encoding="utf-8"?>
<Types xmlns="http://schemas.openxmlformats.org/package/2006/content-types">
  <Default Extension="jpeg" ContentType="image/jpeg"/>
  <Default Extension="jpg" ContentType="application/octet-stream"/>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B59CB8" w14:textId="0C747D09" w:rsidR="00E33EDD" w:rsidRPr="00A22075" w:rsidRDefault="006871F7" w:rsidP="00E33EDD">
      <w:pPr>
        <w:pStyle w:val="Kop3"/>
      </w:pPr>
      <w:r w:rsidRPr="00A22075">
        <w:t>STOP, IMOW</w:t>
      </w:r>
      <w:r w:rsidR="009C0AC0" w:rsidRPr="00A22075">
        <w:t xml:space="preserve"> </w:t>
      </w:r>
      <w:r w:rsidR="00C41E29" w:rsidRPr="00A22075">
        <w:t xml:space="preserve">en </w:t>
      </w:r>
      <w:r w:rsidRPr="00A22075">
        <w:t>TPOD</w:t>
      </w:r>
    </w:p>
    <w:p w14:paraId="7A608744" w14:textId="64DC1069" w:rsidR="00261373" w:rsidRDefault="00624D76" w:rsidP="00E33EDD">
      <w:r w:rsidRPr="00B77B1F">
        <w:t>Op grond van artikel 20.26 lid 2 O</w:t>
      </w:r>
      <w:r>
        <w:t>mgevingswet worden</w:t>
      </w:r>
      <w:r w:rsidRPr="00B77B1F">
        <w:t xml:space="preserve"> </w:t>
      </w:r>
      <w:r>
        <w:t>b</w:t>
      </w:r>
      <w:r w:rsidRPr="00F22775">
        <w:t xml:space="preserve">esluiten en andere rechtsfiguren </w:t>
      </w:r>
      <w:r>
        <w:t xml:space="preserve">op </w:t>
      </w:r>
      <w:r w:rsidRPr="008B2C3B">
        <w:t xml:space="preserve">grond </w:t>
      </w:r>
      <w:r>
        <w:t xml:space="preserve">van </w:t>
      </w:r>
      <w:r w:rsidRPr="00F22775">
        <w:t>d</w:t>
      </w:r>
      <w:r>
        <w:t>i</w:t>
      </w:r>
      <w:r w:rsidRPr="00F22775">
        <w:t>e wet die bij ministeriële regeling zijn aangeduid als omgevingsdocument</w:t>
      </w:r>
      <w:r>
        <w:t xml:space="preserve">, </w:t>
      </w:r>
      <w:r w:rsidRPr="008B2C3B">
        <w:t>ontsloten via DSO-LV.</w:t>
      </w:r>
      <w:r>
        <w:t xml:space="preserve"> </w:t>
      </w:r>
      <w:r w:rsidRPr="00B5216A">
        <w:t xml:space="preserve">De </w:t>
      </w:r>
      <w:r>
        <w:t xml:space="preserve">bedoelde </w:t>
      </w:r>
      <w:r w:rsidRPr="002D36C5">
        <w:t xml:space="preserve">ministeriële regeling </w:t>
      </w:r>
      <w:r>
        <w:t xml:space="preserve">is </w:t>
      </w:r>
      <w:r w:rsidRPr="00B5216A">
        <w:t>de Regeling standaarden publicaties Omgevingswet</w:t>
      </w:r>
      <w:r>
        <w:rPr>
          <w:rStyle w:val="Voetnootmarkering"/>
        </w:rPr>
        <w:footnoteReference w:id="2"/>
      </w:r>
      <w:r>
        <w:t>.</w:t>
      </w:r>
      <w:r w:rsidRPr="00B5216A">
        <w:t xml:space="preserve"> </w:t>
      </w:r>
      <w:r>
        <w:t xml:space="preserve">Deze regeling wijst </w:t>
      </w:r>
      <w:r w:rsidRPr="00B5216A">
        <w:t>besluiten en andere rechtsfiguren aan als omgevingsdocument en stel</w:t>
      </w:r>
      <w:r>
        <w:t>t</w:t>
      </w:r>
      <w:r w:rsidRPr="00B5216A">
        <w:t xml:space="preserve"> het verplicht om die omgevingsdocumenten</w:t>
      </w:r>
      <w:r>
        <w:t>, en ontwerpen daarvan,</w:t>
      </w:r>
      <w:r w:rsidRPr="00B5216A">
        <w:t xml:space="preserve"> elektronisch vorm te geven conform</w:t>
      </w:r>
      <w:r>
        <w:t xml:space="preserve"> de </w:t>
      </w:r>
      <w:r w:rsidRPr="00CC1891">
        <w:t>Standaard voor Officiële Publicaties</w:t>
      </w:r>
      <w:r w:rsidRPr="00B5216A">
        <w:t xml:space="preserve">, </w:t>
      </w:r>
      <w:r>
        <w:t xml:space="preserve">het </w:t>
      </w:r>
      <w:r w:rsidRPr="00C66DC9">
        <w:t>InformatieModel Omgevingswet</w:t>
      </w:r>
      <w:r w:rsidRPr="00B5216A">
        <w:t xml:space="preserve"> en het voor het betreffende omgevingsdocument voorgeschreven toepassingsprofiel</w:t>
      </w:r>
      <w:r>
        <w:t>. Ook bevat deze regeling de verplichting om omgevingsdocumenten voor publicatie aan te bieden aan het Bronhouderkoppelvlak van de LVBB.</w:t>
      </w:r>
    </w:p>
    <w:p w14:paraId="3D02BAA7" w14:textId="467D5DBB" w:rsidR="00261373" w:rsidRPr="00A22075" w:rsidRDefault="00A62533" w:rsidP="00E33EDD">
      <w:r w:rsidRPr="00A22075">
        <w:t>De Standaard voor Officiële Publicaties (</w:t>
      </w:r>
      <w:r w:rsidR="00362B3A" w:rsidRPr="00A22075">
        <w:t xml:space="preserve">verder: </w:t>
      </w:r>
      <w:r w:rsidRPr="00A22075">
        <w:t xml:space="preserve">STOP) </w:t>
      </w:r>
      <w:r w:rsidRPr="00EA40F2">
        <w:t>beschrijft hoe officiële publicaties moeten worden opgesteld en aangeleverd om te kunnen worden bekendgemaakt of gepubliceerd en om te kunnen worden geconsolideerd.</w:t>
      </w:r>
      <w:r w:rsidRPr="00A22075">
        <w:t xml:space="preserve"> STOP gaat daarbij niet over de inhoud van officiële bekendmakingen, maar beschrijft wel de mechanismen en bouwstenen om die inhoud digitaal vast te leggen.</w:t>
      </w:r>
    </w:p>
    <w:p w14:paraId="5453EF9D" w14:textId="61CDDEF6" w:rsidR="00E33EDD" w:rsidRPr="00A22075" w:rsidRDefault="00E33EDD" w:rsidP="00E33EDD"/>
    <w:p w14:paraId="40573E78" w14:textId="012070BF" w:rsidR="00261373" w:rsidRDefault="00624D76" w:rsidP="000A3FF7">
      <w:r w:rsidRPr="00853D57">
        <w:t xml:space="preserve">Per domein kan een specificatie van STOP gemaakt worden. </w:t>
      </w:r>
      <w:r>
        <w:t xml:space="preserve">Voor het domein van de Omgevingswet is die specificatie gegeven in het </w:t>
      </w:r>
      <w:r w:rsidRPr="002D5B12">
        <w:t>ToepassingsProfiel voor OmgevingsDocumenten (TPOD)</w:t>
      </w:r>
      <w:r>
        <w:t xml:space="preserve">. Daarbij behoort </w:t>
      </w:r>
      <w:r w:rsidRPr="005401DE">
        <w:t>het InformatieModel Omgevingswet (verder: IMOW).</w:t>
      </w:r>
      <w:r>
        <w:t xml:space="preserve"> </w:t>
      </w:r>
      <w:r w:rsidRPr="005401DE">
        <w:t>IMOW is het logische model dat is toegespitst op de keten ‘Van plan tot publicatie’. IMOW bepaalt hoe omgevingsdocumenten aan DSO-LV moeten worden aangeleverd.</w:t>
      </w:r>
      <w:r>
        <w:t xml:space="preserve"> </w:t>
      </w:r>
      <w:r w:rsidRPr="000A3FF7">
        <w:t xml:space="preserve">IMOW omvat implementatierichtlijnen en implementatie-afspraken voor de omgevingsdocumenten. </w:t>
      </w:r>
      <w:r>
        <w:t>IMOW is bedoeld voor bouwers van plansoftware en voor technisch ingestelde medewerkers van bevoegde gezagen en adviesbureaus.</w:t>
      </w:r>
    </w:p>
    <w:p w14:paraId="72CDE8E0" w14:textId="6E045AC2" w:rsidR="00E33EDD" w:rsidRDefault="00624D76" w:rsidP="006C0AB2">
      <w:pPr>
        <w:rPr>
          <w:szCs w:val="18"/>
        </w:rPr>
      </w:pPr>
      <w:r>
        <w:t>Naast IMOW is er, als serviceproduct, het Conceptueel InformatieModel Omgevingswet (verder: CIMOW). CIMOW is het informatiemodel voor informatie-uitwisseling binnen DSO-LV. CIMOW is bedoeld voor de DSO-keten. P</w:t>
      </w:r>
      <w:r w:rsidRPr="002657F7">
        <w:t xml:space="preserve">er omgevingsdocument </w:t>
      </w:r>
      <w:r>
        <w:t xml:space="preserve">is </w:t>
      </w:r>
      <w:r w:rsidRPr="002657F7">
        <w:t xml:space="preserve">in een Toepassingsprofiel </w:t>
      </w:r>
      <w:r>
        <w:t>beschreven o</w:t>
      </w:r>
      <w:r w:rsidR="005C111A" w:rsidRPr="00A22075">
        <w:t xml:space="preserve">p welke wijze </w:t>
      </w:r>
      <w:r w:rsidR="007679EB" w:rsidRPr="00A22075">
        <w:t>ST</w:t>
      </w:r>
      <w:r w:rsidR="006D37F7" w:rsidRPr="00A22075">
        <w:t>OP en IMOW moeten worden toegepast</w:t>
      </w:r>
      <w:r w:rsidR="00025C3E" w:rsidRPr="00A22075">
        <w:t xml:space="preserve">. </w:t>
      </w:r>
      <w:r w:rsidR="00916066" w:rsidRPr="00A22075">
        <w:t>Een Toepassingsprof</w:t>
      </w:r>
      <w:r w:rsidR="000D2C42" w:rsidRPr="00A22075">
        <w:t>i</w:t>
      </w:r>
      <w:r w:rsidR="00916066" w:rsidRPr="00A22075">
        <w:t>el</w:t>
      </w:r>
      <w:r w:rsidR="000C6FF8" w:rsidRPr="00A22075">
        <w:t xml:space="preserve"> is een nadere invulling c.q. beperking van STOP en bevat domein</w:t>
      </w:r>
      <w:r>
        <w:t>- en omgevingsdocument-</w:t>
      </w:r>
      <w:r w:rsidR="000C6FF8" w:rsidRPr="00A22075">
        <w:t xml:space="preserve">specifieke afspraken. De </w:t>
      </w:r>
      <w:r w:rsidR="000F1DA5" w:rsidRPr="00A22075">
        <w:t>toepassingsprofielen</w:t>
      </w:r>
      <w:r w:rsidR="000C6FF8" w:rsidRPr="00A22075">
        <w:t xml:space="preserve"> </w:t>
      </w:r>
      <w:r>
        <w:t>geven</w:t>
      </w:r>
      <w:r w:rsidR="00E33EDD" w:rsidRPr="00A22075">
        <w:t xml:space="preserve"> de informatiekundige specificaties conform </w:t>
      </w:r>
      <w:r w:rsidR="00362B3A" w:rsidRPr="00A22075">
        <w:t xml:space="preserve">STOP </w:t>
      </w:r>
      <w:r w:rsidR="000149A7" w:rsidRPr="00A22075">
        <w:t xml:space="preserve">en IMOW </w:t>
      </w:r>
      <w:r w:rsidR="00E33EDD" w:rsidRPr="00A22075">
        <w:t>voor de (inhoudelijke) onderwerpen, de regels en richtlijnen die gelden voor het betreffende</w:t>
      </w:r>
      <w:r w:rsidRPr="00A22075">
        <w:t xml:space="preserve"> omgevingsdocument</w:t>
      </w:r>
      <w:r w:rsidR="00E33EDD" w:rsidRPr="00A22075">
        <w:t xml:space="preserve">. Het is in feite de schakel tussen de juridisch(-inhoudelijke) bepalingen in de Omgevingswet en de technische specificaties voor </w:t>
      </w:r>
      <w:r w:rsidRPr="00BE6178">
        <w:t xml:space="preserve">het opstellen van de afzonderlijke omgevingsdocumenten en de data die daarin wordt vastgelegd </w:t>
      </w:r>
      <w:r>
        <w:t xml:space="preserve">en </w:t>
      </w:r>
      <w:r w:rsidR="00E33EDD" w:rsidRPr="00A22075">
        <w:t xml:space="preserve">het ontwikkelen van software </w:t>
      </w:r>
      <w:r>
        <w:t>daarvoor</w:t>
      </w:r>
      <w:r w:rsidR="00E33EDD" w:rsidRPr="00A22075">
        <w:t xml:space="preserve">. Het TPOD is primair bedoeld voor beleidsmedewerkers </w:t>
      </w:r>
      <w:r w:rsidR="00BD6354" w:rsidRPr="00A22075">
        <w:t xml:space="preserve">en juristen </w:t>
      </w:r>
      <w:r w:rsidR="00E33EDD" w:rsidRPr="00A22075">
        <w:t>van de bevoegde gezagen, die de</w:t>
      </w:r>
      <w:r w:rsidRPr="00A22075">
        <w:t xml:space="preserve"> omgevingsdocumenten</w:t>
      </w:r>
      <w:r w:rsidR="00E33EDD" w:rsidRPr="00A22075">
        <w:t xml:space="preserve"> volgens de standaard inhoud en vorm zullen geven.</w:t>
      </w:r>
    </w:p>
    <w:p w14:paraId="10DED513" w14:textId="4FA0F2EC" w:rsidR="00261373" w:rsidRDefault="00261373" w:rsidP="00E33EDD">
      <w:pPr>
        <w:rPr>
          <w:szCs w:val="18"/>
        </w:rPr>
      </w:pPr>
    </w:p>
    <w:p w14:paraId="6C942A56" w14:textId="2F7CE1BE" w:rsidR="00261373" w:rsidRPr="00A22075" w:rsidRDefault="00624D76" w:rsidP="00E33EDD">
      <w:r w:rsidRPr="00E4668A">
        <w:t>De STOP/TPOD-standaard legt vast hoe tekst moet worden ingedeeld en geannoteerd, hoe tekst aan locaties moet worden gekoppeld, welke waardelijsten van toepassing zijn en hoe het resultaat vervolgens uitgewisseld moet worden. Het is aan de bevoegde gezagen om de inhoud te bepalen.</w:t>
      </w:r>
    </w:p>
    <w:p w14:paraId="24AC32C2" w14:textId="53A20748" w:rsidR="00E33EDD" w:rsidRDefault="00E33EDD" w:rsidP="00E33EDD"/>
    <w:p w14:paraId="09FE3897" w14:textId="10C6405F" w:rsidR="00261373" w:rsidRDefault="00624D76" w:rsidP="00E33EDD">
      <w:r>
        <w:t xml:space="preserve">Het onderhavige document is het toepassingsprofiel voor </w:t>
      </w:r>
      <w:fldSimple w:instr=" DOCVARIABLE ID01+ ">
        <w:r w:rsidR="00890AE1">
          <w:t>het projectbesluit</w:t>
        </w:r>
      </w:fldSimple>
      <w:r>
        <w:t>. Het behoort tot het Toepassingsprofiel voor Omgevingsdocumenten, dat de volgende onderdelen omvat:</w:t>
      </w:r>
    </w:p>
    <w:p w14:paraId="2372E602" w14:textId="3775ED58" w:rsidR="00261373" w:rsidRDefault="00624D76" w:rsidP="00224191">
      <w:pPr>
        <w:pStyle w:val="Opsommingtekens1"/>
      </w:pPr>
      <w:r w:rsidRPr="008C5B7F">
        <w:t xml:space="preserve">Informatiemodel Omgevingswet </w:t>
      </w:r>
      <w:r>
        <w:t>(document en schema’s);</w:t>
      </w:r>
    </w:p>
    <w:p w14:paraId="413B4102" w14:textId="71F79FE5" w:rsidR="00261373" w:rsidRDefault="00624D76" w:rsidP="00224191">
      <w:pPr>
        <w:pStyle w:val="Opsommingtekens1"/>
      </w:pPr>
      <w:r>
        <w:t xml:space="preserve">Toepassingsprofielen </w:t>
      </w:r>
      <w:r w:rsidRPr="00540A48">
        <w:t>voor de omgevingsdocumenten</w:t>
      </w:r>
      <w:r>
        <w:t>;</w:t>
      </w:r>
    </w:p>
    <w:p w14:paraId="04D804DA" w14:textId="43BE1AEA" w:rsidR="00261373" w:rsidRDefault="00624D76" w:rsidP="00224191">
      <w:pPr>
        <w:pStyle w:val="Opsommingtekens1"/>
      </w:pPr>
      <w:r>
        <w:t>Symbolenbibliotheek STOP-TPOD;</w:t>
      </w:r>
    </w:p>
    <w:p w14:paraId="527449D6" w14:textId="056FDD68" w:rsidR="00261373" w:rsidRDefault="00624D76" w:rsidP="00224191">
      <w:pPr>
        <w:pStyle w:val="Opsommingtekens1"/>
      </w:pPr>
      <w:r>
        <w:t>Waardelijsten IMOW.</w:t>
      </w:r>
    </w:p>
    <w:p w14:paraId="2F8D9F25" w14:textId="39E089C4" w:rsidR="00261373" w:rsidRDefault="00261373" w:rsidP="00C668CF"/>
    <w:p w14:paraId="7611F80B" w14:textId="28241EF5" w:rsidR="00261373" w:rsidRDefault="00624D76" w:rsidP="00C668CF">
      <w:r>
        <w:t xml:space="preserve">Bij </w:t>
      </w:r>
      <w:r w:rsidRPr="009A31FF">
        <w:t>het Toepassingsprofiel voor Omgevingsdocumenten</w:t>
      </w:r>
      <w:r>
        <w:t xml:space="preserve"> hoort een set van serviceproducten, waaronder:</w:t>
      </w:r>
    </w:p>
    <w:p w14:paraId="0CC464DD" w14:textId="703C8186" w:rsidR="00261373" w:rsidRDefault="00624D76" w:rsidP="009A31FF">
      <w:pPr>
        <w:pStyle w:val="Opsommingtekens1"/>
      </w:pPr>
      <w:r w:rsidRPr="009727B2">
        <w:t>Conceptueel Informatiemodel Omgevingswet</w:t>
      </w:r>
      <w:r>
        <w:t>;</w:t>
      </w:r>
    </w:p>
    <w:p w14:paraId="5C41D6AE" w14:textId="73A0D3FA" w:rsidR="00261373" w:rsidRDefault="00624D76" w:rsidP="009A31FF">
      <w:pPr>
        <w:pStyle w:val="Opsommingtekens1"/>
      </w:pPr>
      <w:r w:rsidRPr="009727B2">
        <w:t>Presentatiemodel</w:t>
      </w:r>
      <w:r>
        <w:t>;</w:t>
      </w:r>
    </w:p>
    <w:p w14:paraId="7BF114F4" w14:textId="05E0E2F9" w:rsidR="00261373" w:rsidRDefault="00624D76" w:rsidP="009A31FF">
      <w:pPr>
        <w:pStyle w:val="Opsommingtekens1"/>
      </w:pPr>
      <w:r>
        <w:t>Wegwijzer;</w:t>
      </w:r>
    </w:p>
    <w:p w14:paraId="6542DD1D" w14:textId="5246DF96" w:rsidR="00E33EDD" w:rsidRPr="00A22075" w:rsidRDefault="00624D76" w:rsidP="00722F3F">
      <w:pPr>
        <w:pStyle w:val="Opsommingtekens1"/>
      </w:pPr>
      <w:r>
        <w:t>Validatiematrix.</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55" w:author="Nienke Jansen" w:date="2023-11-15T17:39:00Z" w:initials="NJ">
    <w:p w14:paraId="67730099" w14:textId="77777777" w:rsidR="00AE40F0" w:rsidRDefault="00AE40F0" w:rsidP="00AE40F0">
      <w:pPr>
        <w:pStyle w:val="Tekstopmerking"/>
      </w:pPr>
      <w:r>
        <w:rPr>
          <w:rStyle w:val="Verwijzingopmerking"/>
        </w:rPr>
        <w:annotationRef/>
      </w:r>
      <w:r>
        <w:t>Alleen in omgevingsplan, omgevingsverordening, projectbesluit en voorbereidingsbesluit en waterschapsverordening</w:t>
      </w:r>
    </w:p>
  </w:comment>
  <w:comment w:id="306" w:author="Nienke Jansen" w:date="2023-11-15T19:17:00Z" w:initials="NJ">
    <w:p w14:paraId="25EBC17D" w14:textId="77777777" w:rsidR="00BE35E1" w:rsidRDefault="001F73AD" w:rsidP="008143DA">
      <w:pPr>
        <w:pStyle w:val="Tekstopmerking"/>
      </w:pPr>
      <w:r>
        <w:rPr>
          <w:rStyle w:val="Verwijzingopmerking"/>
        </w:rPr>
        <w:annotationRef/>
      </w:r>
      <w:r w:rsidR="00BE35E1">
        <w:t>Kruisverwijzing nog corrigeren</w:t>
      </w:r>
    </w:p>
  </w:comment>
  <w:comment w:id="437" w:author="Nienke Jansen" w:date="2023-10-16T12:37:00Z" w:initials="NJ">
    <w:p w14:paraId="248021E5" w14:textId="33833DE6" w:rsidR="0094292D" w:rsidRDefault="0094292D" w:rsidP="0094292D">
      <w:pPr>
        <w:pStyle w:val="Tekstopmerking"/>
      </w:pPr>
      <w:r>
        <w:rPr>
          <w:rStyle w:val="Verwijzingopmerking"/>
        </w:rPr>
        <w:annotationRef/>
      </w:r>
      <w:r>
        <w:t>Intrekking vrijetekstdeel?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7730099" w15:done="0"/>
  <w15:commentEx w15:paraId="25EBC17D" w15:done="0"/>
  <w15:commentEx w15:paraId="248021E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4C1F943A" w16cex:dateUtc="2023-11-15T16:39:00Z"/>
  <w16cex:commentExtensible w16cex:durableId="3DCE804E" w16cex:dateUtc="2023-11-15T18:17:00Z"/>
  <w16cex:commentExtensible w16cex:durableId="2100EFF8" w16cex:dateUtc="2023-10-16T10: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7730099" w16cid:durableId="4C1F943A"/>
  <w16cid:commentId w16cid:paraId="25EBC17D" w16cid:durableId="3DCE804E"/>
  <w16cid:commentId w16cid:paraId="248021E5" w16cid:durableId="2100EFF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39F3C4" w14:textId="77777777" w:rsidR="005E24E9" w:rsidRDefault="005E24E9">
      <w:r>
        <w:separator/>
      </w:r>
    </w:p>
    <w:p w14:paraId="45496598" w14:textId="77777777" w:rsidR="005E24E9" w:rsidRDefault="005E24E9"/>
  </w:endnote>
  <w:endnote w:type="continuationSeparator" w:id="0">
    <w:p w14:paraId="33A1A968" w14:textId="77777777" w:rsidR="005E24E9" w:rsidRPr="003C450F" w:rsidRDefault="005E24E9" w:rsidP="003C450F"/>
  </w:endnote>
  <w:endnote w:type="continuationNotice" w:id="1">
    <w:p w14:paraId="237579AD" w14:textId="77777777" w:rsidR="005E24E9" w:rsidRDefault="005E24E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837C41" w14:textId="77777777" w:rsidR="008D4321" w:rsidRDefault="008D432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2F17CF" w:rsidRPr="00BC3B53" w:rsidRDefault="002F17CF"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CF492" w14:textId="77777777" w:rsidR="008D4321" w:rsidRDefault="008D432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2F17CF" w:rsidRPr="006B1455" w:rsidRDefault="00A779B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2F17CF" w:rsidRPr="00BC3B53" w:rsidRDefault="002F17CF"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B970A7" w14:textId="77777777" w:rsidR="00976374" w:rsidRPr="006B1455" w:rsidRDefault="00976374"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1238710" w14:textId="77777777" w:rsidR="00976374" w:rsidRPr="00BC3B53" w:rsidRDefault="00976374"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F1957F" w14:textId="77777777" w:rsidR="005E24E9" w:rsidRPr="00B35331" w:rsidRDefault="005E24E9" w:rsidP="00577995">
      <w:pPr>
        <w:pStyle w:val="Voettekst"/>
      </w:pPr>
    </w:p>
  </w:footnote>
  <w:footnote w:type="continuationSeparator" w:id="0">
    <w:p w14:paraId="3532131A" w14:textId="77777777" w:rsidR="005E24E9" w:rsidRDefault="005E24E9">
      <w:r>
        <w:continuationSeparator/>
      </w:r>
    </w:p>
    <w:p w14:paraId="5D13AE26" w14:textId="77777777" w:rsidR="005E24E9" w:rsidRDefault="005E24E9"/>
    <w:p w14:paraId="570CE29C" w14:textId="77777777" w:rsidR="005E24E9" w:rsidRDefault="005E24E9"/>
  </w:footnote>
  <w:footnote w:type="continuationNotice" w:id="1">
    <w:p w14:paraId="55F06851" w14:textId="77777777" w:rsidR="005E24E9" w:rsidRDefault="005E24E9">
      <w:pPr>
        <w:spacing w:line="240" w:lineRule="auto"/>
      </w:pPr>
    </w:p>
  </w:footnote>
  <w:footnote w:id="2">
    <w:p w14:paraId="43CE0D07" w14:textId="77777777" w:rsidR="00261373" w:rsidRDefault="00624D76"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0F535F54" w14:textId="522362BE" w:rsidR="00B16A65" w:rsidRDefault="00B16A65">
      <w:pPr>
        <w:pStyle w:val="Voetnoottekst"/>
      </w:pPr>
      <w:r>
        <w:rPr>
          <w:rStyle w:val="Voetnootmarkering"/>
        </w:rPr>
        <w:footnoteRef/>
      </w:r>
      <w:r>
        <w:t xml:space="preserve"> </w:t>
      </w:r>
      <w:r>
        <w:tab/>
      </w:r>
      <w:r w:rsidR="005A7217">
        <w:t>A</w:t>
      </w:r>
      <w:r w:rsidRPr="00B16A65">
        <w:t xml:space="preserve">rtikel 2.2 onderdeel B </w:t>
      </w:r>
      <w:r w:rsidR="00E26275">
        <w:t xml:space="preserve">sub </w:t>
      </w:r>
      <w:r w:rsidRPr="00B16A65">
        <w:t xml:space="preserve">2 </w:t>
      </w:r>
      <w:r w:rsidR="00150824">
        <w:t xml:space="preserve">sub </w:t>
      </w:r>
      <w:r w:rsidR="00B43198">
        <w:t>g</w:t>
      </w:r>
      <w:r w:rsidRPr="00B16A65">
        <w:t xml:space="preserve"> </w:t>
      </w:r>
      <w:r w:rsidR="005A7217">
        <w:t>sub d</w:t>
      </w:r>
      <w:r w:rsidR="00AB6E18">
        <w:t xml:space="preserve"> en h</w:t>
      </w:r>
      <w:r w:rsidR="005A7217">
        <w:t xml:space="preserve"> </w:t>
      </w:r>
      <w:r w:rsidRPr="00B16A65">
        <w:t xml:space="preserve">Invoeringswet Omgevingswet, waarmee afdeling 5.2 Omgevingswet (Projectprocedure) </w:t>
      </w:r>
      <w:r w:rsidR="00405433" w:rsidRPr="00405433">
        <w:t xml:space="preserve">en artikel 16.72 (goedkeuring projectbesluit waterschap door GS) worden </w:t>
      </w:r>
      <w:r w:rsidRPr="00B16A65">
        <w:t xml:space="preserve">toegevoegd aan artikel 2 van bijlage 2 </w:t>
      </w:r>
      <w:r w:rsidR="00150824">
        <w:t xml:space="preserve">van de </w:t>
      </w:r>
      <w:r w:rsidRPr="00B16A65">
        <w:t>Awb</w:t>
      </w:r>
      <w:r w:rsidR="000A5777">
        <w:t>,</w:t>
      </w:r>
      <w:r w:rsidRPr="00B16A65">
        <w:t xml:space="preserve"> </w:t>
      </w:r>
      <w:r w:rsidR="000A5777" w:rsidRPr="000A5777">
        <w:t>waarmee de besluiten worden aanwezen waartegen op grond van artikel 8:6 lid 1 Awb rechtstreeks beroep bij de Afdeling bestuursrecht van de Raad van State openstaat</w:t>
      </w:r>
    </w:p>
  </w:footnote>
  <w:footnote w:id="4">
    <w:p w14:paraId="13998F2F" w14:textId="08366835" w:rsidR="00210647" w:rsidRDefault="00210647">
      <w:pPr>
        <w:pStyle w:val="Voetnoottekst"/>
      </w:pPr>
      <w:r>
        <w:rPr>
          <w:rStyle w:val="Voetnootmarkering"/>
        </w:rPr>
        <w:footnoteRef/>
      </w:r>
      <w:r>
        <w:t xml:space="preserve"> </w:t>
      </w:r>
      <w:r>
        <w:tab/>
        <w:t xml:space="preserve">Maar zie </w:t>
      </w:r>
      <w:r w:rsidR="00DC7A04">
        <w:t xml:space="preserve">wel paragraaf </w:t>
      </w:r>
      <w:r w:rsidR="00DB618D">
        <w:fldChar w:fldCharType="begin"/>
      </w:r>
      <w:r w:rsidR="00DB618D">
        <w:instrText xml:space="preserve"> REF _Ref94529641 \n \h </w:instrText>
      </w:r>
      <w:r w:rsidR="00DB618D">
        <w:fldChar w:fldCharType="separate"/>
      </w:r>
      <w:r w:rsidR="00AC27D2">
        <w:t>4.4.4</w:t>
      </w:r>
      <w:r w:rsidR="00DB618D">
        <w:fldChar w:fldCharType="end"/>
      </w:r>
      <w:r w:rsidR="00DC7A04">
        <w:t xml:space="preserve"> waarin enige beperkingen zijn aangegeven</w:t>
      </w:r>
    </w:p>
  </w:footnote>
  <w:footnote w:id="5">
    <w:p w14:paraId="38833FDC" w14:textId="76A70816" w:rsidR="00CA0E54" w:rsidRDefault="00CA0E54">
      <w:pPr>
        <w:pStyle w:val="Voetnoottekst"/>
      </w:pPr>
      <w:r>
        <w:rPr>
          <w:rStyle w:val="Voetnootmarkering"/>
        </w:rPr>
        <w:footnoteRef/>
      </w:r>
      <w:r>
        <w:t xml:space="preserve"> </w:t>
      </w:r>
      <w:r>
        <w:tab/>
        <w:t>Artikel 5.44 lid 1 Ow</w:t>
      </w:r>
    </w:p>
  </w:footnote>
  <w:footnote w:id="6">
    <w:p w14:paraId="7EBFFA53" w14:textId="24E94F95" w:rsidR="0075113C" w:rsidRDefault="0075113C">
      <w:pPr>
        <w:pStyle w:val="Voetnoottekst"/>
      </w:pPr>
      <w:r>
        <w:rPr>
          <w:rStyle w:val="Voetnootmarkering"/>
        </w:rPr>
        <w:footnoteRef/>
      </w:r>
      <w:r>
        <w:t xml:space="preserve"> </w:t>
      </w:r>
      <w:r>
        <w:tab/>
        <w:t>Artikel 5.44a lid 1 Ow</w:t>
      </w:r>
    </w:p>
  </w:footnote>
  <w:footnote w:id="7">
    <w:p w14:paraId="676AD312" w14:textId="1B75FCE1" w:rsidR="0075113C" w:rsidRDefault="0075113C">
      <w:pPr>
        <w:pStyle w:val="Voetnoottekst"/>
      </w:pPr>
      <w:r>
        <w:rPr>
          <w:rStyle w:val="Voetnootmarkering"/>
        </w:rPr>
        <w:footnoteRef/>
      </w:r>
      <w:r>
        <w:t xml:space="preserve"> </w:t>
      </w:r>
      <w:r>
        <w:tab/>
        <w:t>Artikel 5.44a lid 2 Ow</w:t>
      </w:r>
    </w:p>
  </w:footnote>
  <w:footnote w:id="8">
    <w:p w14:paraId="3B47F948" w14:textId="36C6BF5A" w:rsidR="00353FBD" w:rsidRDefault="00353FBD">
      <w:pPr>
        <w:pStyle w:val="Voetnoottekst"/>
      </w:pPr>
      <w:r>
        <w:rPr>
          <w:rStyle w:val="Voetnootmarkering"/>
        </w:rPr>
        <w:footnoteRef/>
      </w:r>
      <w:r>
        <w:t xml:space="preserve"> </w:t>
      </w:r>
      <w:r>
        <w:tab/>
        <w:t>Artikel 5.44a lid 3 Ow</w:t>
      </w:r>
    </w:p>
  </w:footnote>
  <w:footnote w:id="9">
    <w:p w14:paraId="204120AB" w14:textId="30FC8FAD" w:rsidR="006F2251" w:rsidRDefault="006F2251">
      <w:pPr>
        <w:pStyle w:val="Voetnoottekst"/>
      </w:pPr>
      <w:r>
        <w:rPr>
          <w:rStyle w:val="Voetnootmarkering"/>
        </w:rPr>
        <w:footnoteRef/>
      </w:r>
      <w:r>
        <w:t xml:space="preserve"> </w:t>
      </w:r>
      <w:r>
        <w:tab/>
        <w:t>Artikel 5.44a lid 4 Ow</w:t>
      </w:r>
    </w:p>
  </w:footnote>
  <w:footnote w:id="10">
    <w:p w14:paraId="4D59DBC3" w14:textId="3DEC7518" w:rsidR="00644A3A" w:rsidRDefault="00644A3A">
      <w:pPr>
        <w:pStyle w:val="Voetnoottekst"/>
      </w:pPr>
      <w:r>
        <w:rPr>
          <w:rStyle w:val="Voetnootmarkering"/>
        </w:rPr>
        <w:footnoteRef/>
      </w:r>
      <w:r>
        <w:t xml:space="preserve"> </w:t>
      </w:r>
      <w:r>
        <w:tab/>
        <w:t>Artikel 5.44b lid 1 Ow</w:t>
      </w:r>
    </w:p>
  </w:footnote>
  <w:footnote w:id="11">
    <w:p w14:paraId="5A9F589B" w14:textId="253AB70E" w:rsidR="00C87124" w:rsidRDefault="00C87124">
      <w:pPr>
        <w:pStyle w:val="Voetnoottekst"/>
      </w:pPr>
      <w:r>
        <w:rPr>
          <w:rStyle w:val="Voetnootmarkering"/>
        </w:rPr>
        <w:footnoteRef/>
      </w:r>
      <w:r>
        <w:t xml:space="preserve"> </w:t>
      </w:r>
      <w:r>
        <w:tab/>
      </w:r>
      <w:r w:rsidRPr="00C87124">
        <w:t xml:space="preserve">Artikel 5.6 </w:t>
      </w:r>
      <w:r w:rsidR="00A35063">
        <w:t xml:space="preserve">aanhef en onder a </w:t>
      </w:r>
      <w:r w:rsidRPr="00C87124">
        <w:t>Omgevingsbesluit</w:t>
      </w:r>
    </w:p>
  </w:footnote>
  <w:footnote w:id="12">
    <w:p w14:paraId="3151ACDB" w14:textId="226B6317"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b</w:t>
      </w:r>
      <w:r w:rsidR="00A35063" w:rsidRPr="00A35063">
        <w:t xml:space="preserve"> </w:t>
      </w:r>
      <w:r w:rsidRPr="008D56D5">
        <w:t>Omgevingsbesluit</w:t>
      </w:r>
    </w:p>
  </w:footnote>
  <w:footnote w:id="13">
    <w:p w14:paraId="6BFAC095" w14:textId="46C185D6"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c</w:t>
      </w:r>
      <w:r w:rsidR="00A35063" w:rsidRPr="00A35063">
        <w:t xml:space="preserve"> </w:t>
      </w:r>
      <w:r w:rsidRPr="008D56D5">
        <w:t>Omgevingsbesluit</w:t>
      </w:r>
    </w:p>
  </w:footnote>
  <w:footnote w:id="14">
    <w:p w14:paraId="0AF8CF43" w14:textId="36041F39" w:rsidR="00101253" w:rsidRDefault="00101253">
      <w:pPr>
        <w:pStyle w:val="Voetnoottekst"/>
      </w:pPr>
      <w:r>
        <w:rPr>
          <w:rStyle w:val="Voetnootmarkering"/>
        </w:rPr>
        <w:footnoteRef/>
      </w:r>
      <w:r>
        <w:t xml:space="preserve"> </w:t>
      </w:r>
      <w:r>
        <w:tab/>
        <w:t>Artikel 5.51 Ow</w:t>
      </w:r>
    </w:p>
  </w:footnote>
  <w:footnote w:id="15">
    <w:p w14:paraId="08D40E2B" w14:textId="77777777" w:rsidR="002F16DA" w:rsidRDefault="002F16DA" w:rsidP="002F16DA">
      <w:pPr>
        <w:pStyle w:val="Voetnoottekst"/>
      </w:pPr>
      <w:r>
        <w:rPr>
          <w:rStyle w:val="Voetnootmarkering"/>
        </w:rPr>
        <w:footnoteRef/>
      </w:r>
      <w:r>
        <w:t xml:space="preserve"> </w:t>
      </w:r>
      <w:r>
        <w:tab/>
        <w:t>Artikel 4.19a lid 3 jo lid 1 Ow</w:t>
      </w:r>
    </w:p>
  </w:footnote>
  <w:footnote w:id="16">
    <w:p w14:paraId="4A30424A" w14:textId="77777777" w:rsidR="002F16DA" w:rsidRDefault="002F16DA" w:rsidP="002F16DA">
      <w:pPr>
        <w:pStyle w:val="Voetnoottekst"/>
      </w:pPr>
      <w:r>
        <w:rPr>
          <w:rStyle w:val="Voetnootmarkering"/>
        </w:rPr>
        <w:footnoteRef/>
      </w:r>
      <w:r>
        <w:t xml:space="preserve"> </w:t>
      </w:r>
      <w:r>
        <w:tab/>
        <w:t>Artikelen 5.52 Ow en 5.7 Omgevingsbesluit</w:t>
      </w:r>
    </w:p>
  </w:footnote>
  <w:footnote w:id="17">
    <w:p w14:paraId="386BF357" w14:textId="5D0162A0" w:rsidR="002F16DA" w:rsidRDefault="002F16DA" w:rsidP="002F16DA">
      <w:pPr>
        <w:pStyle w:val="Voetnoottekst"/>
      </w:pPr>
      <w:r>
        <w:rPr>
          <w:rStyle w:val="Voetnootmarkering"/>
        </w:rPr>
        <w:footnoteRef/>
      </w:r>
      <w:r>
        <w:t xml:space="preserve"> </w:t>
      </w:r>
      <w:r>
        <w:tab/>
        <w:t xml:space="preserve">Besluit van provinciale staten tot vaststelling van </w:t>
      </w:r>
      <w:r w:rsidR="0008767F">
        <w:t>geluidproductieplafonds</w:t>
      </w:r>
      <w:r>
        <w:t xml:space="preserve"> als omgevingswaarden voor bepaalde industrieterreinen</w:t>
      </w:r>
    </w:p>
  </w:footnote>
  <w:footnote w:id="18">
    <w:p w14:paraId="20631E02" w14:textId="39315ACA" w:rsidR="002F16DA" w:rsidRDefault="002F16DA" w:rsidP="002F16DA">
      <w:pPr>
        <w:pStyle w:val="Voetnoottekst"/>
      </w:pPr>
      <w:r>
        <w:rPr>
          <w:rStyle w:val="Voetnootmarkering"/>
        </w:rPr>
        <w:footnoteRef/>
      </w:r>
      <w:r>
        <w:t xml:space="preserve"> </w:t>
      </w:r>
      <w:r>
        <w:tab/>
      </w:r>
      <w:r w:rsidRPr="00C037AF">
        <w:t xml:space="preserve">Besluit van provinciale staten tot vaststelling van </w:t>
      </w:r>
      <w:r w:rsidR="0008767F" w:rsidRPr="00C037AF">
        <w:t>geluidproductieplafonds</w:t>
      </w:r>
      <w:r w:rsidRPr="00C037AF">
        <w:t xml:space="preserve"> als omgevingswaarden voor bepaalde</w:t>
      </w:r>
      <w:r>
        <w:t xml:space="preserve"> wegen en lokale spoorwegen</w:t>
      </w:r>
    </w:p>
  </w:footnote>
  <w:footnote w:id="19">
    <w:p w14:paraId="1582FE8F" w14:textId="0236EDA0" w:rsidR="002F16DA" w:rsidRDefault="002F16DA" w:rsidP="002F16DA">
      <w:pPr>
        <w:pStyle w:val="Voetnoottekst"/>
      </w:pPr>
      <w:r>
        <w:rPr>
          <w:rStyle w:val="Voetnootmarkering"/>
        </w:rPr>
        <w:footnoteRef/>
      </w:r>
      <w:r>
        <w:t xml:space="preserve"> </w:t>
      </w:r>
      <w:r>
        <w:tab/>
        <w:t xml:space="preserve">Besluit van minister van IenW </w:t>
      </w:r>
      <w:r w:rsidRPr="006B4D46">
        <w:t xml:space="preserve">tot vaststelling van </w:t>
      </w:r>
      <w:r w:rsidR="0008767F" w:rsidRPr="006B4D46">
        <w:t>geluidproductieplafonds</w:t>
      </w:r>
      <w:r w:rsidRPr="006B4D46">
        <w:t xml:space="preserve"> als omgevingswaarden voor bepaalde</w:t>
      </w:r>
      <w:r>
        <w:t xml:space="preserve"> wegen en hoofdspoorwegen</w:t>
      </w:r>
    </w:p>
  </w:footnote>
  <w:footnote w:id="20">
    <w:p w14:paraId="5D6C6088" w14:textId="42FA2204" w:rsidR="002F16DA" w:rsidRDefault="002F16DA" w:rsidP="002F16DA">
      <w:pPr>
        <w:pStyle w:val="Voetnoottekst"/>
      </w:pPr>
      <w:r>
        <w:rPr>
          <w:rStyle w:val="Voetnootmarkering"/>
        </w:rPr>
        <w:footnoteRef/>
      </w:r>
      <w:r>
        <w:t xml:space="preserve"> </w:t>
      </w:r>
      <w:r>
        <w:tab/>
      </w:r>
      <w:r w:rsidR="00DF7091" w:rsidRPr="00DF7091">
        <w:t>Een projectbesluit kan alleen gelden als maatwerkvoorschrift op grond van rijksregels. Een maatwerkvoorschrift op grond van decentrale regels moet afzonderlijk worden aangevraagd bij het bevoegd gezag</w:t>
      </w:r>
    </w:p>
  </w:footnote>
  <w:footnote w:id="21">
    <w:p w14:paraId="21C01E2B" w14:textId="77777777" w:rsidR="002F16DA" w:rsidRDefault="002F16DA" w:rsidP="002F16DA">
      <w:pPr>
        <w:pStyle w:val="Voetnoottekst"/>
      </w:pPr>
      <w:r>
        <w:rPr>
          <w:rStyle w:val="Voetnootmarkering"/>
        </w:rPr>
        <w:footnoteRef/>
      </w:r>
      <w:r>
        <w:t xml:space="preserve"> </w:t>
      </w:r>
      <w:r>
        <w:tab/>
        <w:t>Besluit tot d</w:t>
      </w:r>
      <w:r w:rsidRPr="00224AEB">
        <w:t xml:space="preserve">e plaatsing of verwijdering van </w:t>
      </w:r>
      <w:r>
        <w:t xml:space="preserve">bepaalde </w:t>
      </w:r>
      <w:r w:rsidRPr="00224AEB">
        <w:t>verkeerstekens en onderborden</w:t>
      </w:r>
      <w:r>
        <w:t xml:space="preserve"> en bepaalde m</w:t>
      </w:r>
      <w:r w:rsidRPr="00C27923">
        <w:t>aatregelen op of aan de weg tot wijziging van de inrichting van de weg of tot het aanbrengen of verwijderen van voorzieningen ter regeling van het verkeer</w:t>
      </w:r>
    </w:p>
  </w:footnote>
  <w:footnote w:id="22">
    <w:p w14:paraId="62522C83" w14:textId="77777777" w:rsidR="002F16DA" w:rsidRDefault="002F16DA" w:rsidP="002F16DA">
      <w:pPr>
        <w:pStyle w:val="Voetnoottekst"/>
      </w:pPr>
      <w:r>
        <w:rPr>
          <w:rStyle w:val="Voetnootmarkering"/>
        </w:rPr>
        <w:footnoteRef/>
      </w:r>
      <w:r>
        <w:t xml:space="preserve"> </w:t>
      </w:r>
      <w:r>
        <w:tab/>
        <w:t>Besluit waardoor een weg ophoudt openbaar te zijn</w:t>
      </w:r>
    </w:p>
  </w:footnote>
  <w:footnote w:id="23">
    <w:p w14:paraId="7DC433BC" w14:textId="77777777" w:rsidR="002F16DA" w:rsidRDefault="002F16DA" w:rsidP="002F16DA">
      <w:pPr>
        <w:pStyle w:val="Voetnoottekst"/>
      </w:pPr>
      <w:r>
        <w:rPr>
          <w:rStyle w:val="Voetnootmarkering"/>
        </w:rPr>
        <w:footnoteRef/>
      </w:r>
      <w:r>
        <w:t xml:space="preserve"> </w:t>
      </w:r>
      <w:r>
        <w:tab/>
      </w:r>
      <w:r w:rsidRPr="00784672">
        <w:t>Art</w:t>
      </w:r>
      <w:r>
        <w:t>ikel</w:t>
      </w:r>
      <w:r w:rsidRPr="00784672">
        <w:t xml:space="preserve"> 5.54 </w:t>
      </w:r>
      <w:r>
        <w:t xml:space="preserve">lid 1 </w:t>
      </w:r>
      <w:r w:rsidRPr="00784672">
        <w:t>Ow</w:t>
      </w:r>
    </w:p>
  </w:footnote>
  <w:footnote w:id="24">
    <w:p w14:paraId="7ACD971F" w14:textId="77777777" w:rsidR="004243E2" w:rsidRDefault="004243E2" w:rsidP="004243E2">
      <w:pPr>
        <w:pStyle w:val="Voetnoottekst"/>
      </w:pPr>
      <w:r>
        <w:rPr>
          <w:rStyle w:val="Voetnootmarkering"/>
        </w:rPr>
        <w:footnoteRef/>
      </w:r>
      <w:r>
        <w:t xml:space="preserve"> </w:t>
      </w:r>
      <w:r>
        <w:tab/>
      </w:r>
      <w:r w:rsidRPr="00784672">
        <w:t xml:space="preserve">Artikel 5.54 lid </w:t>
      </w:r>
      <w:r>
        <w:t xml:space="preserve">2 </w:t>
      </w:r>
      <w:r w:rsidRPr="00784672">
        <w:t>Ow</w:t>
      </w:r>
    </w:p>
  </w:footnote>
  <w:footnote w:id="25">
    <w:p w14:paraId="54B50C2C" w14:textId="77777777" w:rsidR="00271479" w:rsidRDefault="00271479" w:rsidP="00271479">
      <w:pPr>
        <w:pStyle w:val="Voetnoottekst"/>
      </w:pPr>
      <w:r>
        <w:rPr>
          <w:rStyle w:val="Voetnootmarkering"/>
        </w:rPr>
        <w:footnoteRef/>
      </w:r>
      <w:r>
        <w:t xml:space="preserve"> </w:t>
      </w:r>
      <w:r>
        <w:tab/>
        <w:t>Artikel 5.50 Ow</w:t>
      </w:r>
    </w:p>
  </w:footnote>
  <w:footnote w:id="26">
    <w:p w14:paraId="29A2E73D" w14:textId="77777777" w:rsidR="002F16DA" w:rsidRDefault="002F16DA" w:rsidP="002F16DA">
      <w:pPr>
        <w:pStyle w:val="Voetnoottekst"/>
      </w:pPr>
      <w:r>
        <w:rPr>
          <w:rStyle w:val="Voetnootmarkering"/>
        </w:rPr>
        <w:footnoteRef/>
      </w:r>
      <w:r>
        <w:t xml:space="preserve"> </w:t>
      </w:r>
      <w:r>
        <w:tab/>
      </w:r>
      <w:r w:rsidRPr="00AF1166">
        <w:t>Art</w:t>
      </w:r>
      <w:r>
        <w:t>ikel</w:t>
      </w:r>
      <w:r w:rsidRPr="00AF1166">
        <w:t xml:space="preserve"> 5.52 </w:t>
      </w:r>
      <w:r>
        <w:t xml:space="preserve">lid 1 </w:t>
      </w:r>
      <w:r w:rsidRPr="00AF1166">
        <w:t>Ow</w:t>
      </w:r>
    </w:p>
  </w:footnote>
  <w:footnote w:id="27">
    <w:p w14:paraId="60BD70DD" w14:textId="7DABDD29" w:rsidR="003A29E3" w:rsidRDefault="003A29E3">
      <w:pPr>
        <w:pStyle w:val="Voetnoottekst"/>
      </w:pPr>
      <w:r>
        <w:rPr>
          <w:rStyle w:val="Voetnootmarkering"/>
        </w:rPr>
        <w:footnoteRef/>
      </w:r>
      <w:r>
        <w:t xml:space="preserve"> </w:t>
      </w:r>
      <w:r>
        <w:tab/>
        <w:t>Artikel 22.16 lid 1 Ow</w:t>
      </w:r>
    </w:p>
  </w:footnote>
  <w:footnote w:id="28">
    <w:p w14:paraId="698DE63A" w14:textId="38810C62" w:rsidR="002F16DA" w:rsidRDefault="002F16DA" w:rsidP="002F16DA">
      <w:pPr>
        <w:pStyle w:val="Voetnoottekst"/>
      </w:pPr>
      <w:r>
        <w:rPr>
          <w:rStyle w:val="Voetnootmarkering"/>
        </w:rPr>
        <w:footnoteRef/>
      </w:r>
      <w:r>
        <w:t xml:space="preserve"> </w:t>
      </w:r>
      <w:r>
        <w:tab/>
        <w:t xml:space="preserve">Artikel 5.53a lid </w:t>
      </w:r>
      <w:r w:rsidR="00EB3204">
        <w:t xml:space="preserve">1 en 4.19a </w:t>
      </w:r>
      <w:r w:rsidR="0025455B">
        <w:t>lid 1 Ow voor het projectbesluit van het waterschap, artikel 5.53a lid 2</w:t>
      </w:r>
      <w:r>
        <w:t xml:space="preserve"> Ow</w:t>
      </w:r>
      <w:r w:rsidR="0025455B">
        <w:t xml:space="preserve"> </w:t>
      </w:r>
      <w:r w:rsidR="0025455B" w:rsidRPr="0025455B">
        <w:t>voor het projectbesluit</w:t>
      </w:r>
      <w:r w:rsidR="0025455B">
        <w:t xml:space="preserve"> van de provincie</w:t>
      </w:r>
    </w:p>
  </w:footnote>
  <w:footnote w:id="29">
    <w:p w14:paraId="4DCE6B71" w14:textId="00AFDFF0" w:rsidR="00D3603E" w:rsidRDefault="00D3603E">
      <w:pPr>
        <w:pStyle w:val="Voetnoottekst"/>
      </w:pPr>
      <w:r>
        <w:rPr>
          <w:rStyle w:val="Voetnootmarkering"/>
        </w:rPr>
        <w:footnoteRef/>
      </w:r>
      <w:r>
        <w:t xml:space="preserve"> </w:t>
      </w:r>
      <w:r>
        <w:tab/>
      </w:r>
      <w:r w:rsidR="00893945" w:rsidRPr="00893945">
        <w:t>Artikel 5.47 leden 1 en 3 Ow</w:t>
      </w:r>
    </w:p>
  </w:footnote>
  <w:footnote w:id="30">
    <w:p w14:paraId="5756D394" w14:textId="7763AB56" w:rsidR="00E51BCF" w:rsidRDefault="00E51BCF">
      <w:pPr>
        <w:pStyle w:val="Voetnoottekst"/>
      </w:pPr>
      <w:r>
        <w:rPr>
          <w:rStyle w:val="Voetnootmarkering"/>
        </w:rPr>
        <w:footnoteRef/>
      </w:r>
      <w:r>
        <w:t xml:space="preserve"> </w:t>
      </w:r>
      <w:r>
        <w:tab/>
      </w:r>
      <w:r w:rsidR="0076270F" w:rsidRPr="0076270F">
        <w:t>Artikel 5.47 lid 4 Ow</w:t>
      </w:r>
    </w:p>
  </w:footnote>
  <w:footnote w:id="31">
    <w:p w14:paraId="7D7B799A" w14:textId="5F7C90A8" w:rsidR="000B2E49" w:rsidRDefault="000B2E49">
      <w:pPr>
        <w:pStyle w:val="Voetnoottekst"/>
      </w:pPr>
      <w:r>
        <w:rPr>
          <w:rStyle w:val="Voetnootmarkering"/>
        </w:rPr>
        <w:footnoteRef/>
      </w:r>
      <w:r>
        <w:t xml:space="preserve"> </w:t>
      </w:r>
      <w:r>
        <w:tab/>
      </w:r>
      <w:r w:rsidR="00705578" w:rsidRPr="00705578">
        <w:t>Artikel 5.48 Ow</w:t>
      </w:r>
    </w:p>
  </w:footnote>
  <w:footnote w:id="32">
    <w:p w14:paraId="1EEDB1D7" w14:textId="6FB7A46B" w:rsidR="00705578" w:rsidRDefault="00705578">
      <w:pPr>
        <w:pStyle w:val="Voetnoottekst"/>
      </w:pPr>
      <w:r>
        <w:rPr>
          <w:rStyle w:val="Voetnootmarkering"/>
        </w:rPr>
        <w:footnoteRef/>
      </w:r>
      <w:r>
        <w:t xml:space="preserve"> </w:t>
      </w:r>
      <w:r>
        <w:tab/>
      </w:r>
      <w:r w:rsidR="004E2E4A" w:rsidRPr="004E2E4A">
        <w:t>Artikel 5.49 Ow</w:t>
      </w:r>
    </w:p>
  </w:footnote>
  <w:footnote w:id="33">
    <w:p w14:paraId="10B2E8C9" w14:textId="2E5E18B4" w:rsidR="00316C8F" w:rsidRDefault="00316C8F">
      <w:pPr>
        <w:pStyle w:val="Voetnoottekst"/>
      </w:pPr>
      <w:r>
        <w:rPr>
          <w:rStyle w:val="Voetnootmarkering"/>
        </w:rPr>
        <w:footnoteRef/>
      </w:r>
      <w:r>
        <w:t xml:space="preserve"> </w:t>
      </w:r>
      <w:r>
        <w:tab/>
      </w:r>
      <w:r w:rsidR="00984BA6" w:rsidRPr="00984BA6">
        <w:t>Artikel 16.70 Ow</w:t>
      </w:r>
    </w:p>
  </w:footnote>
  <w:footnote w:id="34">
    <w:p w14:paraId="2E619FE6" w14:textId="2344E9C8" w:rsidR="008563D4" w:rsidRDefault="008563D4">
      <w:pPr>
        <w:pStyle w:val="Voetnoottekst"/>
      </w:pPr>
      <w:r>
        <w:rPr>
          <w:rStyle w:val="Voetnootmarkering"/>
        </w:rPr>
        <w:footnoteRef/>
      </w:r>
      <w:r>
        <w:t xml:space="preserve"> </w:t>
      </w:r>
      <w:r>
        <w:tab/>
      </w:r>
      <w:r w:rsidR="00E21CAA" w:rsidRPr="00E21CAA">
        <w:t>Artikel 16.71 lid 1 aanhef en onder a Ow</w:t>
      </w:r>
    </w:p>
  </w:footnote>
  <w:footnote w:id="35">
    <w:p w14:paraId="5F75A966" w14:textId="1576555C" w:rsidR="00100F0B" w:rsidRDefault="00100F0B">
      <w:pPr>
        <w:pStyle w:val="Voetnoottekst"/>
      </w:pPr>
      <w:r>
        <w:rPr>
          <w:rStyle w:val="Voetnootmarkering"/>
        </w:rPr>
        <w:footnoteRef/>
      </w:r>
      <w:r>
        <w:t xml:space="preserve"> </w:t>
      </w:r>
      <w:r>
        <w:tab/>
      </w:r>
      <w:r w:rsidR="00CF5477" w:rsidRPr="00CF5477">
        <w:t>Artikel 16.72 Ow</w:t>
      </w:r>
    </w:p>
  </w:footnote>
  <w:footnote w:id="36">
    <w:p w14:paraId="3024F966" w14:textId="11938916" w:rsidR="00FF6C70" w:rsidRDefault="00FF6C70">
      <w:pPr>
        <w:pStyle w:val="Voetnoottekst"/>
      </w:pPr>
      <w:r>
        <w:rPr>
          <w:rStyle w:val="Voetnootmarkering"/>
        </w:rPr>
        <w:footnoteRef/>
      </w:r>
      <w:r>
        <w:t xml:space="preserve"> </w:t>
      </w:r>
      <w:r>
        <w:tab/>
      </w:r>
      <w:r w:rsidR="003B07AD" w:rsidRPr="003B07AD">
        <w:t xml:space="preserve">Artikel 2.2 onderdeel B sub 2 sub g sub d </w:t>
      </w:r>
      <w:r w:rsidR="006F1A9F">
        <w:t xml:space="preserve">en h </w:t>
      </w:r>
      <w:r w:rsidR="003B07AD" w:rsidRPr="003B07AD">
        <w:t xml:space="preserve">Invoeringswet Omgevingswet, waarmee afdeling 5.2 Omgevingswet (Projectprocedure) </w:t>
      </w:r>
      <w:r w:rsidR="006F1A9F" w:rsidRPr="006F1A9F">
        <w:t xml:space="preserve">en artikel 16.72 </w:t>
      </w:r>
      <w:r w:rsidR="003A1F5D">
        <w:t xml:space="preserve">(goedkeuring projectbesluit waterschap door GS) </w:t>
      </w:r>
      <w:r w:rsidR="003B07AD" w:rsidRPr="003B07AD">
        <w:t>word</w:t>
      </w:r>
      <w:r w:rsidR="003A1F5D">
        <w:t>en</w:t>
      </w:r>
      <w:r w:rsidR="003B07AD" w:rsidRPr="003B07AD">
        <w:t xml:space="preserve"> toegevoegd aan artikel 2 van bijlage 2 van de Awb, waarmee de besluiten worden aanwezen waartegen op grond van artikel 8:6 lid 1 Awb rechtstreeks beroep bij de Afdeling bestuursrecht van de Raad van State openstaat</w:t>
      </w:r>
    </w:p>
  </w:footnote>
  <w:footnote w:id="37">
    <w:p w14:paraId="4650D5AA" w14:textId="3EE878C9" w:rsidR="009C614A" w:rsidRDefault="009C614A">
      <w:pPr>
        <w:pStyle w:val="Voetnoottekst"/>
      </w:pPr>
      <w:r>
        <w:rPr>
          <w:rStyle w:val="Voetnootmarkering"/>
        </w:rPr>
        <w:footnoteRef/>
      </w:r>
      <w:r>
        <w:t xml:space="preserve"> </w:t>
      </w:r>
      <w:r>
        <w:tab/>
      </w:r>
      <w:r w:rsidR="00BD07DD" w:rsidRPr="00BD07DD">
        <w:t>Artikel 16.78 lid 3 Ow</w:t>
      </w:r>
    </w:p>
  </w:footnote>
  <w:footnote w:id="38">
    <w:p w14:paraId="31A212AB" w14:textId="11CC0CF6" w:rsidR="00BD07DD" w:rsidRDefault="00BD07DD">
      <w:pPr>
        <w:pStyle w:val="Voetnoottekst"/>
      </w:pPr>
      <w:r>
        <w:rPr>
          <w:rStyle w:val="Voetnootmarkering"/>
        </w:rPr>
        <w:footnoteRef/>
      </w:r>
      <w:r>
        <w:t xml:space="preserve"> </w:t>
      </w:r>
      <w:r w:rsidR="00A56678">
        <w:tab/>
      </w:r>
      <w:r w:rsidR="00A56678" w:rsidRPr="00A56678">
        <w:t>Artikel 16.78 lid 4 Ow</w:t>
      </w:r>
    </w:p>
  </w:footnote>
  <w:footnote w:id="39">
    <w:p w14:paraId="49B0AEB6" w14:textId="3DC84522" w:rsidR="00D34A91" w:rsidRDefault="00D34A91">
      <w:pPr>
        <w:pStyle w:val="Voetnoottekst"/>
      </w:pPr>
      <w:r>
        <w:rPr>
          <w:rStyle w:val="Voetnootmarkering"/>
        </w:rPr>
        <w:footnoteRef/>
      </w:r>
      <w:r>
        <w:t xml:space="preserve"> </w:t>
      </w:r>
      <w:r>
        <w:tab/>
        <w:t>A</w:t>
      </w:r>
      <w:r w:rsidRPr="00D34A91">
        <w:t xml:space="preserve">rtikel 5.52 </w:t>
      </w:r>
      <w:r>
        <w:t xml:space="preserve">lid 1 </w:t>
      </w:r>
      <w:r w:rsidRPr="00D34A91">
        <w:t>Ow</w:t>
      </w:r>
    </w:p>
  </w:footnote>
  <w:footnote w:id="40">
    <w:p w14:paraId="3D86DBC8" w14:textId="0214DE07" w:rsidR="00B073B4" w:rsidRDefault="00B073B4">
      <w:pPr>
        <w:pStyle w:val="Voetnoottekst"/>
      </w:pPr>
      <w:r>
        <w:rPr>
          <w:rStyle w:val="Voetnootmarkering"/>
        </w:rPr>
        <w:footnoteRef/>
      </w:r>
      <w:r>
        <w:t xml:space="preserve"> </w:t>
      </w:r>
      <w:r>
        <w:tab/>
      </w:r>
      <w:r w:rsidRPr="00B073B4">
        <w:t xml:space="preserve">Artikel 5.52 lid </w:t>
      </w:r>
      <w:r>
        <w:t>2</w:t>
      </w:r>
      <w:r w:rsidRPr="00B073B4">
        <w:t xml:space="preserve"> Ow</w:t>
      </w:r>
      <w:r w:rsidR="001852AA">
        <w:t xml:space="preserve"> en artikel 5.7 Ob</w:t>
      </w:r>
    </w:p>
  </w:footnote>
  <w:footnote w:id="41">
    <w:p w14:paraId="1BD9FE4F" w14:textId="77777777" w:rsidR="00AE1B54" w:rsidRDefault="00AE1B54" w:rsidP="00AE1B54">
      <w:pPr>
        <w:pStyle w:val="Voetnoottekst"/>
      </w:pPr>
      <w:r>
        <w:rPr>
          <w:rStyle w:val="Voetnootmarkering"/>
        </w:rPr>
        <w:footnoteRef/>
      </w:r>
      <w:r>
        <w:t xml:space="preserve"> </w:t>
      </w:r>
      <w:r>
        <w:tab/>
        <w:t>Artikel 5.45 lid 2 en 16.7 Ow</w:t>
      </w:r>
    </w:p>
  </w:footnote>
  <w:footnote w:id="42">
    <w:p w14:paraId="14FDDC9E" w14:textId="77777777" w:rsidR="00AE1B54" w:rsidRDefault="00AE1B54" w:rsidP="00AE1B54">
      <w:pPr>
        <w:pStyle w:val="Voetnoottekst"/>
      </w:pPr>
      <w:r>
        <w:rPr>
          <w:rStyle w:val="Voetnootmarkering"/>
        </w:rPr>
        <w:footnoteRef/>
      </w:r>
      <w:r>
        <w:t xml:space="preserve"> </w:t>
      </w:r>
      <w:r>
        <w:tab/>
      </w:r>
      <w:r w:rsidRPr="00C00049">
        <w:t xml:space="preserve">Artikel 5.45 lid </w:t>
      </w:r>
      <w:r>
        <w:t>1</w:t>
      </w:r>
      <w:r w:rsidRPr="00C00049">
        <w:t xml:space="preserve"> en 16.7 Ow</w:t>
      </w:r>
    </w:p>
  </w:footnote>
  <w:footnote w:id="43">
    <w:p w14:paraId="6A054A8D" w14:textId="77777777" w:rsidR="00AE1B54" w:rsidRDefault="00AE1B54" w:rsidP="00AE1B54">
      <w:pPr>
        <w:pStyle w:val="Voetnoottekst"/>
      </w:pPr>
      <w:r>
        <w:rPr>
          <w:rStyle w:val="Voetnootmarkering"/>
        </w:rPr>
        <w:footnoteRef/>
      </w:r>
      <w:r>
        <w:t xml:space="preserve"> </w:t>
      </w:r>
      <w:r>
        <w:tab/>
      </w:r>
      <w:r w:rsidRPr="00677938">
        <w:t xml:space="preserve">Artikel 5.45 lid </w:t>
      </w:r>
      <w:r>
        <w:t>3</w:t>
      </w:r>
      <w:r w:rsidRPr="00677938">
        <w:t xml:space="preserve"> Ow</w:t>
      </w:r>
    </w:p>
  </w:footnote>
  <w:footnote w:id="44">
    <w:p w14:paraId="6809E30E" w14:textId="77777777" w:rsidR="00AE1B54" w:rsidRDefault="00AE1B54" w:rsidP="00AE1B54">
      <w:pPr>
        <w:pStyle w:val="Voetnoottekst"/>
      </w:pPr>
      <w:r>
        <w:rPr>
          <w:rStyle w:val="Voetnootmarkering"/>
        </w:rPr>
        <w:footnoteRef/>
      </w:r>
      <w:r>
        <w:t xml:space="preserve"> </w:t>
      </w:r>
      <w:r>
        <w:tab/>
      </w:r>
      <w:r w:rsidRPr="00677938">
        <w:t xml:space="preserve">Artikel 5.45 lid </w:t>
      </w:r>
      <w:r>
        <w:t>4</w:t>
      </w:r>
      <w:r w:rsidRPr="00677938">
        <w:t xml:space="preserve"> Ow</w:t>
      </w:r>
    </w:p>
  </w:footnote>
  <w:footnote w:id="45">
    <w:p w14:paraId="636B5A00" w14:textId="0FAAAE57" w:rsidR="00DB34FA" w:rsidRDefault="00DB34FA">
      <w:pPr>
        <w:pStyle w:val="Voetnoottekst"/>
      </w:pPr>
      <w:r>
        <w:rPr>
          <w:rStyle w:val="Voetnootmarkering"/>
        </w:rPr>
        <w:footnoteRef/>
      </w:r>
      <w:r>
        <w:t xml:space="preserve"> </w:t>
      </w:r>
      <w:r>
        <w:tab/>
        <w:t>A</w:t>
      </w:r>
      <w:r w:rsidRPr="00DB34FA">
        <w:t>rtikel 3:27 Awb</w:t>
      </w:r>
    </w:p>
  </w:footnote>
  <w:footnote w:id="46">
    <w:p w14:paraId="031EFF5D" w14:textId="6DF15270" w:rsidR="0087479B" w:rsidRDefault="0087479B">
      <w:pPr>
        <w:pStyle w:val="Voetnoottekst"/>
      </w:pPr>
      <w:r>
        <w:rPr>
          <w:rStyle w:val="Voetnootmarkering"/>
        </w:rPr>
        <w:footnoteRef/>
      </w:r>
      <w:r>
        <w:t xml:space="preserve"> </w:t>
      </w:r>
      <w:r w:rsidR="00484993">
        <w:tab/>
        <w:t>Artikel 16.21 Ow</w:t>
      </w:r>
    </w:p>
  </w:footnote>
  <w:footnote w:id="47">
    <w:p w14:paraId="0B6BFE4D" w14:textId="27C39DBA" w:rsidR="00484993" w:rsidRDefault="00484993">
      <w:pPr>
        <w:pStyle w:val="Voetnoottekst"/>
      </w:pPr>
      <w:r>
        <w:rPr>
          <w:rStyle w:val="Voetnootmarkering"/>
        </w:rPr>
        <w:footnoteRef/>
      </w:r>
      <w:r>
        <w:t xml:space="preserve"> </w:t>
      </w:r>
      <w:r>
        <w:tab/>
        <w:t>Artikel 4.16 Ow</w:t>
      </w:r>
    </w:p>
  </w:footnote>
  <w:footnote w:id="48">
    <w:p w14:paraId="474AFF54" w14:textId="0868F5C4" w:rsidR="00484993" w:rsidRDefault="00484993">
      <w:pPr>
        <w:pStyle w:val="Voetnoottekst"/>
      </w:pPr>
      <w:r>
        <w:rPr>
          <w:rStyle w:val="Voetnootmarkering"/>
        </w:rPr>
        <w:footnoteRef/>
      </w:r>
      <w:r>
        <w:t xml:space="preserve"> </w:t>
      </w:r>
      <w:r>
        <w:tab/>
        <w:t xml:space="preserve">Artikel 5.52 </w:t>
      </w:r>
      <w:r w:rsidR="00702010">
        <w:t xml:space="preserve">lid 1 </w:t>
      </w:r>
      <w:r>
        <w:t>Ow</w:t>
      </w:r>
    </w:p>
  </w:footnote>
  <w:footnote w:id="49">
    <w:p w14:paraId="7B169D14" w14:textId="75290EBD" w:rsidR="00660B29" w:rsidRDefault="00660B29">
      <w:pPr>
        <w:pStyle w:val="Voetnoottekst"/>
      </w:pPr>
      <w:r>
        <w:rPr>
          <w:rStyle w:val="Voetnootmarkering"/>
        </w:rPr>
        <w:footnoteRef/>
      </w:r>
      <w:r>
        <w:t xml:space="preserve"> </w:t>
      </w:r>
      <w:r>
        <w:tab/>
        <w:t>Artikel 16.2 Ow</w:t>
      </w:r>
    </w:p>
  </w:footnote>
  <w:footnote w:id="50">
    <w:p w14:paraId="40A71D9A" w14:textId="77777777" w:rsidR="00EE664E" w:rsidRDefault="00EE664E" w:rsidP="00EE664E">
      <w:pPr>
        <w:pStyle w:val="Voetnoottekst"/>
      </w:pPr>
      <w:r>
        <w:rPr>
          <w:rStyle w:val="Voetnootmarkering"/>
        </w:rPr>
        <w:footnoteRef/>
      </w:r>
      <w:r>
        <w:t xml:space="preserve"> </w:t>
      </w:r>
      <w:r>
        <w:tab/>
      </w:r>
      <w:r w:rsidRPr="008633C6">
        <w:t>Artikel 22.16 Ow</w:t>
      </w:r>
    </w:p>
  </w:footnote>
  <w:footnote w:id="51">
    <w:p w14:paraId="008B2625" w14:textId="24338FE4" w:rsidR="00B72615" w:rsidRDefault="00B72615">
      <w:pPr>
        <w:pStyle w:val="Voetnoottekst"/>
      </w:pPr>
      <w:r>
        <w:rPr>
          <w:rStyle w:val="Voetnootmarkering"/>
        </w:rPr>
        <w:footnoteRef/>
      </w:r>
      <w:r>
        <w:t xml:space="preserve"> </w:t>
      </w:r>
      <w:r>
        <w:tab/>
        <w:t>Artikel 22.16 lid 1 Ow</w:t>
      </w:r>
    </w:p>
  </w:footnote>
  <w:footnote w:id="52">
    <w:p w14:paraId="2AF3C3BA" w14:textId="5A29CD57" w:rsidR="008D2358" w:rsidRDefault="008D2358">
      <w:pPr>
        <w:pStyle w:val="Voetnoottekst"/>
      </w:pPr>
      <w:r>
        <w:rPr>
          <w:rStyle w:val="Voetnootmarkering"/>
        </w:rPr>
        <w:footnoteRef/>
      </w:r>
      <w:r>
        <w:t xml:space="preserve"> </w:t>
      </w:r>
      <w:r>
        <w:tab/>
      </w:r>
      <w:r w:rsidRPr="008D2358">
        <w:t xml:space="preserve">Artikel 22.16 lid </w:t>
      </w:r>
      <w:r>
        <w:t>2</w:t>
      </w:r>
      <w:r w:rsidRPr="008D2358">
        <w:t xml:space="preserve"> Ow</w:t>
      </w:r>
    </w:p>
  </w:footnote>
  <w:footnote w:id="53">
    <w:p w14:paraId="08B3FA2A" w14:textId="77777777" w:rsidR="001149C5" w:rsidRDefault="001149C5" w:rsidP="001149C5">
      <w:pPr>
        <w:pStyle w:val="Voetnoottekst"/>
      </w:pPr>
      <w:r>
        <w:rPr>
          <w:rStyle w:val="Voetnootmarkering"/>
        </w:rPr>
        <w:footnoteRef/>
      </w:r>
      <w:r>
        <w:t xml:space="preserve"> </w:t>
      </w:r>
      <w:r>
        <w:tab/>
        <w:t xml:space="preserve">Artikel 4.6 lid 2 </w:t>
      </w:r>
      <w:r w:rsidRPr="005947ED">
        <w:t>Invoeringswet Omgevingswet</w:t>
      </w:r>
    </w:p>
  </w:footnote>
  <w:footnote w:id="54">
    <w:p w14:paraId="5742CEB9" w14:textId="77777777" w:rsidR="00D977A3" w:rsidRDefault="00D977A3" w:rsidP="00D977A3">
      <w:pPr>
        <w:pStyle w:val="Voetnoottekst"/>
      </w:pPr>
      <w:r>
        <w:rPr>
          <w:rStyle w:val="Voetnootmarkering"/>
        </w:rPr>
        <w:footnoteRef/>
      </w:r>
      <w:r>
        <w:t xml:space="preserve"> </w:t>
      </w:r>
      <w:r>
        <w:tab/>
      </w:r>
      <w:r w:rsidRPr="001B4969">
        <w:t>Artikel 4.44 lid 1 Invoeringswet Omgevingswet</w:t>
      </w:r>
    </w:p>
  </w:footnote>
  <w:footnote w:id="55">
    <w:p w14:paraId="39016573" w14:textId="77777777" w:rsidR="00D977A3" w:rsidRDefault="00D977A3" w:rsidP="00D977A3">
      <w:pPr>
        <w:pStyle w:val="Voetnoottekst"/>
      </w:pPr>
      <w:r>
        <w:rPr>
          <w:rStyle w:val="Voetnootmarkering"/>
        </w:rPr>
        <w:footnoteRef/>
      </w:r>
      <w:r>
        <w:t xml:space="preserve"> </w:t>
      </w:r>
      <w:r>
        <w:tab/>
      </w:r>
      <w:r w:rsidRPr="00676B3B">
        <w:t xml:space="preserve">Artikel 4.45 lid 1 </w:t>
      </w:r>
      <w:r>
        <w:t xml:space="preserve">en lid 2 </w:t>
      </w:r>
      <w:r w:rsidRPr="00676B3B">
        <w:t>Invoeringswet Omgevingswet</w:t>
      </w:r>
    </w:p>
  </w:footnote>
  <w:footnote w:id="56">
    <w:p w14:paraId="10F3502B" w14:textId="44E1436B" w:rsidR="009701C1" w:rsidRDefault="009701C1">
      <w:pPr>
        <w:pStyle w:val="Voetnoottekst"/>
      </w:pPr>
      <w:r>
        <w:rPr>
          <w:rStyle w:val="Voetnootmarkering"/>
        </w:rPr>
        <w:footnoteRef/>
      </w:r>
      <w:r>
        <w:t xml:space="preserve"> </w:t>
      </w:r>
      <w:r>
        <w:tab/>
        <w:t>Artikel</w:t>
      </w:r>
      <w:r w:rsidR="00F567E6">
        <w:t>en</w:t>
      </w:r>
      <w:r>
        <w:t xml:space="preserve"> 4.62 lid 2</w:t>
      </w:r>
      <w:r w:rsidR="00F82E5A">
        <w:t>, 4.63 lid 2. 4.</w:t>
      </w:r>
      <w:r w:rsidR="00CC7878">
        <w:t>64 lid 2 en 4.65 lid 2</w:t>
      </w:r>
      <w:r>
        <w:t xml:space="preserve"> </w:t>
      </w:r>
      <w:r w:rsidRPr="009701C1">
        <w:t>Invoeringswet Omgevingswet</w:t>
      </w:r>
    </w:p>
  </w:footnote>
  <w:footnote w:id="57">
    <w:p w14:paraId="113E088C" w14:textId="77777777" w:rsidR="00D977A3" w:rsidRDefault="00D977A3" w:rsidP="00D977A3">
      <w:pPr>
        <w:pStyle w:val="Voetnoottekst"/>
      </w:pPr>
      <w:r>
        <w:rPr>
          <w:rStyle w:val="Voetnootmarkering"/>
        </w:rPr>
        <w:footnoteRef/>
      </w:r>
      <w:r>
        <w:t xml:space="preserve"> </w:t>
      </w:r>
      <w:r>
        <w:tab/>
        <w:t xml:space="preserve">Artikelen 4.32, 4.37 en 4.39 </w:t>
      </w:r>
      <w:r w:rsidRPr="00C95511">
        <w:t>Invoeringswet Omgevingswet</w:t>
      </w:r>
    </w:p>
  </w:footnote>
  <w:footnote w:id="58">
    <w:p w14:paraId="13DA9F1B" w14:textId="77777777" w:rsidR="00D977A3" w:rsidRDefault="00D977A3" w:rsidP="00D977A3">
      <w:pPr>
        <w:pStyle w:val="Voetnoottekst"/>
      </w:pPr>
      <w:r>
        <w:rPr>
          <w:rStyle w:val="Voetnootmarkering"/>
        </w:rPr>
        <w:footnoteRef/>
      </w:r>
      <w:r>
        <w:t xml:space="preserve"> </w:t>
      </w:r>
      <w:r>
        <w:tab/>
      </w:r>
      <w:r w:rsidRPr="00E90D82">
        <w:t>Artikel 4.107 Invoeringswet Omgevingswet</w:t>
      </w:r>
    </w:p>
  </w:footnote>
  <w:footnote w:id="59">
    <w:p w14:paraId="0A84D99B" w14:textId="51A9C148" w:rsidR="00895529" w:rsidRDefault="00895529">
      <w:pPr>
        <w:pStyle w:val="Voetnoottekst"/>
      </w:pPr>
      <w:r>
        <w:rPr>
          <w:rStyle w:val="Voetnootmarkering"/>
        </w:rPr>
        <w:footnoteRef/>
      </w:r>
      <w:r>
        <w:t xml:space="preserve"> </w:t>
      </w:r>
      <w:r w:rsidR="00F37EF7">
        <w:tab/>
      </w:r>
      <w:r w:rsidR="00F37EF7" w:rsidRPr="00F37EF7">
        <w:t>Artikel</w:t>
      </w:r>
      <w:r w:rsidR="00A70268">
        <w:t>en</w:t>
      </w:r>
      <w:r w:rsidR="00F37EF7" w:rsidRPr="00F37EF7">
        <w:t xml:space="preserve"> 4.62 l</w:t>
      </w:r>
      <w:r w:rsidR="00F37EF7">
        <w:t>e</w:t>
      </w:r>
      <w:r w:rsidR="00F37EF7" w:rsidRPr="00F37EF7">
        <w:t>d</w:t>
      </w:r>
      <w:r w:rsidR="00F37EF7">
        <w:t>en</w:t>
      </w:r>
      <w:r w:rsidR="00F37EF7" w:rsidRPr="00F37EF7">
        <w:t xml:space="preserve"> </w:t>
      </w:r>
      <w:r w:rsidR="00F37EF7">
        <w:t>3 en 4</w:t>
      </w:r>
      <w:r w:rsidR="00EB3369">
        <w:t xml:space="preserve">, </w:t>
      </w:r>
      <w:r w:rsidR="00EB3369" w:rsidRPr="00EB3369">
        <w:t>4.6</w:t>
      </w:r>
      <w:r w:rsidR="00EB3369">
        <w:t>3</w:t>
      </w:r>
      <w:r w:rsidR="00EB3369" w:rsidRPr="00EB3369">
        <w:t xml:space="preserve"> leden 3 en 4</w:t>
      </w:r>
      <w:r w:rsidR="00EB3369">
        <w:t xml:space="preserve">, </w:t>
      </w:r>
      <w:r w:rsidR="00EB3369" w:rsidRPr="00EB3369">
        <w:t>4.6</w:t>
      </w:r>
      <w:r w:rsidR="00EB3369">
        <w:t>4</w:t>
      </w:r>
      <w:r w:rsidR="00EB3369" w:rsidRPr="00EB3369">
        <w:t xml:space="preserve"> leden 3 en 4 </w:t>
      </w:r>
      <w:r w:rsidR="00EB3369">
        <w:t xml:space="preserve">en </w:t>
      </w:r>
      <w:r w:rsidR="00EB3369" w:rsidRPr="00EB3369">
        <w:t>4.6</w:t>
      </w:r>
      <w:r w:rsidR="00EB3369">
        <w:t>5</w:t>
      </w:r>
      <w:r w:rsidR="00EB3369" w:rsidRPr="00EB3369">
        <w:t xml:space="preserve"> leden 3 en 4 </w:t>
      </w:r>
      <w:r w:rsidR="00F37EF7" w:rsidRPr="00F37EF7">
        <w:t>Invoeringswet Omgevingswet</w:t>
      </w:r>
    </w:p>
  </w:footnote>
  <w:footnote w:id="60">
    <w:p w14:paraId="420210FF" w14:textId="77777777" w:rsidR="00D653A6" w:rsidRDefault="00D653A6" w:rsidP="00D653A6">
      <w:pPr>
        <w:pStyle w:val="Voetnoottekst"/>
      </w:pPr>
      <w:r>
        <w:rPr>
          <w:rStyle w:val="Voetnootmarkering"/>
        </w:rPr>
        <w:footnoteRef/>
      </w:r>
      <w:r>
        <w:t xml:space="preserve"> </w:t>
      </w:r>
      <w:r>
        <w:tab/>
        <w:t>A</w:t>
      </w:r>
      <w:r w:rsidRPr="006D3E67">
        <w:t>rt</w:t>
      </w:r>
      <w:r>
        <w:t>ikel</w:t>
      </w:r>
      <w:r w:rsidRPr="006D3E67">
        <w:t xml:space="preserve"> 4.6 lid 1 Invoeringswet Omgevingswet</w:t>
      </w:r>
    </w:p>
  </w:footnote>
  <w:footnote w:id="61">
    <w:p w14:paraId="6452E964" w14:textId="77777777" w:rsidR="00D653A6" w:rsidRDefault="00D653A6" w:rsidP="00D653A6">
      <w:pPr>
        <w:pStyle w:val="Voetnoottekst"/>
      </w:pPr>
      <w:r>
        <w:rPr>
          <w:rStyle w:val="Voetnootmarkering"/>
        </w:rPr>
        <w:footnoteRef/>
      </w:r>
      <w:r>
        <w:t xml:space="preserve"> </w:t>
      </w:r>
      <w:r>
        <w:tab/>
      </w:r>
      <w:r w:rsidRPr="008F5DD4">
        <w:t>Artikel 4.4</w:t>
      </w:r>
      <w:r>
        <w:t>9</w:t>
      </w:r>
      <w:r w:rsidRPr="008F5DD4">
        <w:t xml:space="preserve"> lid 1 Invoeringswet Omgevingswet</w:t>
      </w:r>
    </w:p>
  </w:footnote>
  <w:footnote w:id="62">
    <w:p w14:paraId="5BD08A9A" w14:textId="77777777" w:rsidR="00D653A6" w:rsidRDefault="00D653A6" w:rsidP="00D653A6">
      <w:pPr>
        <w:pStyle w:val="Voetnoottekst"/>
      </w:pPr>
      <w:r>
        <w:rPr>
          <w:rStyle w:val="Voetnootmarkering"/>
        </w:rPr>
        <w:footnoteRef/>
      </w:r>
      <w:r>
        <w:t xml:space="preserve"> </w:t>
      </w:r>
      <w:r>
        <w:tab/>
      </w:r>
      <w:r w:rsidRPr="00515E13">
        <w:t xml:space="preserve">Artikel 4.49 lid </w:t>
      </w:r>
      <w:r>
        <w:t>2</w:t>
      </w:r>
      <w:r w:rsidRPr="00515E13">
        <w:t xml:space="preserve"> Invoeringswet Omgevingswet</w:t>
      </w:r>
    </w:p>
  </w:footnote>
  <w:footnote w:id="63">
    <w:p w14:paraId="6A6217A6" w14:textId="77777777" w:rsidR="00D653A6" w:rsidRDefault="00D653A6" w:rsidP="00D653A6">
      <w:pPr>
        <w:pStyle w:val="Voetnoottekst"/>
      </w:pPr>
      <w:r>
        <w:rPr>
          <w:rStyle w:val="Voetnootmarkering"/>
        </w:rPr>
        <w:footnoteRef/>
      </w:r>
      <w:r>
        <w:t xml:space="preserve"> </w:t>
      </w:r>
      <w:r>
        <w:tab/>
      </w:r>
      <w:r w:rsidRPr="0084214E">
        <w:t>Artikel 4.</w:t>
      </w:r>
      <w:r>
        <w:t>50</w:t>
      </w:r>
      <w:r w:rsidRPr="0084214E">
        <w:t xml:space="preserve"> lid </w:t>
      </w:r>
      <w:r>
        <w:t>1</w:t>
      </w:r>
      <w:r w:rsidRPr="0084214E">
        <w:t xml:space="preserve"> Invoeringswet Omgevingswet</w:t>
      </w:r>
    </w:p>
  </w:footnote>
  <w:footnote w:id="64">
    <w:p w14:paraId="5032361D" w14:textId="77777777" w:rsidR="00D653A6" w:rsidRDefault="00D653A6" w:rsidP="00D653A6">
      <w:pPr>
        <w:pStyle w:val="Voetnoottekst"/>
      </w:pPr>
      <w:r>
        <w:rPr>
          <w:rStyle w:val="Voetnootmarkering"/>
        </w:rPr>
        <w:footnoteRef/>
      </w:r>
      <w:r>
        <w:t xml:space="preserve"> </w:t>
      </w:r>
      <w:r>
        <w:tab/>
      </w:r>
      <w:r w:rsidRPr="00CA2652">
        <w:t xml:space="preserve">Artikel 4.50 lid </w:t>
      </w:r>
      <w:r>
        <w:t>3</w:t>
      </w:r>
      <w:r w:rsidRPr="00CA2652">
        <w:t xml:space="preserve"> Invoeringswet Omgevingswet</w:t>
      </w:r>
    </w:p>
  </w:footnote>
  <w:footnote w:id="65">
    <w:p w14:paraId="2108B7B9" w14:textId="06E73DBD" w:rsidR="009D7531" w:rsidRDefault="009D7531">
      <w:pPr>
        <w:pStyle w:val="Voetnoottekst"/>
      </w:pPr>
      <w:r>
        <w:rPr>
          <w:rStyle w:val="Voetnootmarkering"/>
        </w:rPr>
        <w:footnoteRef/>
      </w:r>
      <w:r>
        <w:t xml:space="preserve"> </w:t>
      </w:r>
      <w:r>
        <w:tab/>
      </w:r>
      <w:r w:rsidR="008B5615">
        <w:t xml:space="preserve">Tracébesluiten zullen wel </w:t>
      </w:r>
      <w:r w:rsidR="00705F65">
        <w:t>op overheid.nl</w:t>
      </w:r>
      <w:r w:rsidR="00D25D62">
        <w:t xml:space="preserve"> en op/via de projectwebsite te raadplegen zijn</w:t>
      </w:r>
    </w:p>
  </w:footnote>
  <w:footnote w:id="66">
    <w:p w14:paraId="3686629D" w14:textId="3194B9EC" w:rsidR="00D25D62" w:rsidRDefault="00D25D62">
      <w:pPr>
        <w:pStyle w:val="Voetnoottekst"/>
      </w:pPr>
      <w:r>
        <w:rPr>
          <w:rStyle w:val="Voetnootmarkering"/>
        </w:rPr>
        <w:footnoteRef/>
      </w:r>
      <w:r>
        <w:t xml:space="preserve"> </w:t>
      </w:r>
      <w:r>
        <w:tab/>
      </w:r>
      <w:r w:rsidR="004F3A66">
        <w:t>Dat een Tracébesluit geldt als voorbereidingsbesluit is een juridische ficti</w:t>
      </w:r>
      <w:r w:rsidR="00921E49">
        <w:t>e</w:t>
      </w:r>
      <w:r w:rsidR="0062059A">
        <w:t xml:space="preserve">: </w:t>
      </w:r>
      <w:r w:rsidR="003072DC">
        <w:t xml:space="preserve">het is zo </w:t>
      </w:r>
      <w:r w:rsidR="0062059A">
        <w:t xml:space="preserve">omdat de wet zegt </w:t>
      </w:r>
      <w:r w:rsidR="003072DC">
        <w:t xml:space="preserve">dat </w:t>
      </w:r>
      <w:r w:rsidR="0062059A">
        <w:t>het zo</w:t>
      </w:r>
      <w:r w:rsidR="003072DC">
        <w:t xml:space="preserve"> is</w:t>
      </w:r>
      <w:r w:rsidR="00A0584E">
        <w:t xml:space="preserve">, maar er is niet daadwerkelijk een voorbereidingsbesluit dat geraadpleegd kan worden. </w:t>
      </w:r>
      <w:r w:rsidR="0076689C">
        <w:t xml:space="preserve">In dit geval moet het </w:t>
      </w:r>
      <w:r w:rsidR="0076689C" w:rsidRPr="0076689C">
        <w:t>Tracébesluit</w:t>
      </w:r>
      <w:r w:rsidR="0076689C">
        <w:t xml:space="preserve"> geraadpleegd worden. Zoals in de vorige noot aangegeven kan dat </w:t>
      </w:r>
      <w:r w:rsidR="0076689C" w:rsidRPr="0076689C">
        <w:t>op overheid.nl en op/via de projectwebsite</w:t>
      </w:r>
    </w:p>
  </w:footnote>
  <w:footnote w:id="67">
    <w:p w14:paraId="01ACC1B0" w14:textId="47D9DB93" w:rsidR="00D23E0F" w:rsidRDefault="00D23E0F">
      <w:pPr>
        <w:pStyle w:val="Voetnoottekst"/>
      </w:pPr>
      <w:r>
        <w:rPr>
          <w:rStyle w:val="Voetnootmarkering"/>
        </w:rPr>
        <w:footnoteRef/>
      </w:r>
      <w:r>
        <w:t xml:space="preserve"> </w:t>
      </w:r>
      <w:r>
        <w:tab/>
        <w:t xml:space="preserve">Projectplannen </w:t>
      </w:r>
      <w:r w:rsidRPr="00D23E0F">
        <w:t xml:space="preserve">zullen wel op overheid.nl en op/via de </w:t>
      </w:r>
      <w:r w:rsidR="00A567FF">
        <w:t xml:space="preserve">eventuele </w:t>
      </w:r>
      <w:r w:rsidRPr="00D23E0F">
        <w:t>projectwebsite te raadplegen zijn</w:t>
      </w:r>
    </w:p>
  </w:footnote>
  <w:footnote w:id="68">
    <w:p w14:paraId="229615B4" w14:textId="7DCD93ED" w:rsidR="00261373" w:rsidRDefault="00624D76" w:rsidP="000F2CCF">
      <w:pPr>
        <w:pStyle w:val="Voetnoottekst"/>
      </w:pPr>
      <w:r>
        <w:rPr>
          <w:rStyle w:val="Voetnootmarkering"/>
        </w:rPr>
        <w:footnoteRef/>
      </w:r>
      <w:r>
        <w:t xml:space="preserve"> </w:t>
      </w:r>
      <w:r>
        <w:tab/>
        <w:t>Artikelen 3:11 lid 1 en 3:44 lid 2 Awb en artikelen 5, 6 en 12 Bekendmakingswet</w:t>
      </w:r>
    </w:p>
  </w:footnote>
  <w:footnote w:id="69">
    <w:p w14:paraId="5B57863C" w14:textId="2C4DF6AF" w:rsidR="00261373" w:rsidRDefault="00624D76">
      <w:pPr>
        <w:pStyle w:val="Voetnoottekst"/>
      </w:pPr>
      <w:r>
        <w:rPr>
          <w:rStyle w:val="Voetnootmarkering"/>
        </w:rPr>
        <w:footnoteRef/>
      </w:r>
      <w:r>
        <w:t xml:space="preserve"> </w:t>
      </w:r>
      <w:r>
        <w:tab/>
        <w:t>Artikelen 3:11 en 3:16 Awb</w:t>
      </w:r>
    </w:p>
  </w:footnote>
  <w:footnote w:id="70">
    <w:p w14:paraId="3057DB53" w14:textId="31C2E41A" w:rsidR="00261373" w:rsidRDefault="00624D76">
      <w:pPr>
        <w:pStyle w:val="Voetnoottekst"/>
      </w:pPr>
      <w:r>
        <w:rPr>
          <w:rStyle w:val="Voetnootmarkering"/>
        </w:rPr>
        <w:footnoteRef/>
      </w:r>
      <w:r>
        <w:t xml:space="preserve"> </w:t>
      </w:r>
      <w:r>
        <w:tab/>
        <w:t>Artikelen 3:44 en 6:7 Awb</w:t>
      </w:r>
    </w:p>
  </w:footnote>
  <w:footnote w:id="71">
    <w:p w14:paraId="0A002F98" w14:textId="2E32E30F" w:rsidR="00261373" w:rsidRDefault="00624D76">
      <w:pPr>
        <w:pStyle w:val="Voetnoottekst"/>
      </w:pPr>
      <w:r>
        <w:rPr>
          <w:rStyle w:val="Voetnootmarkering"/>
        </w:rPr>
        <w:footnoteRef/>
      </w:r>
      <w:r>
        <w:t xml:space="preserve"> </w:t>
      </w:r>
      <w:r>
        <w:tab/>
        <w:t>Artikel 6:8 Awb</w:t>
      </w:r>
    </w:p>
  </w:footnote>
  <w:footnote w:id="72">
    <w:p w14:paraId="6C4760A8" w14:textId="1189FBB5" w:rsidR="00261373" w:rsidRDefault="00624D76"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73">
    <w:p w14:paraId="238F8568" w14:textId="5865632E" w:rsidR="003B066C" w:rsidRDefault="003B066C" w:rsidP="003B066C">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rsidR="00DB618D">
        <w:fldChar w:fldCharType="begin"/>
      </w:r>
      <w:r w:rsidR="00DB618D">
        <w:instrText xml:space="preserve"> REF _Ref_4f0dd07ad6dfd1ecadcf1c2f7aa2e7ec_1 \n \h </w:instrText>
      </w:r>
      <w:r w:rsidR="00DB618D">
        <w:fldChar w:fldCharType="separate"/>
      </w:r>
      <w:r w:rsidR="00AC27D2">
        <w:t>5.2</w:t>
      </w:r>
      <w:r w:rsidR="00DB618D">
        <w:fldChar w:fldCharType="end"/>
      </w:r>
      <w:r>
        <w:t xml:space="preserve">. Dit is het deel dat wordt geannoteerd met OW-objecten, zie daarvoor hoofdstuk </w:t>
      </w:r>
      <w:r w:rsidR="00036374">
        <w:fldChar w:fldCharType="begin"/>
      </w:r>
      <w:r w:rsidR="00036374">
        <w:instrText xml:space="preserve"> REF _Ref131708563 \n \h </w:instrText>
      </w:r>
      <w:r w:rsidR="00036374">
        <w:fldChar w:fldCharType="separate"/>
      </w:r>
      <w:r w:rsidR="00AC27D2">
        <w:t>7</w:t>
      </w:r>
      <w:r w:rsidR="00036374">
        <w:fldChar w:fldCharType="end"/>
      </w:r>
    </w:p>
  </w:footnote>
  <w:footnote w:id="74">
    <w:p w14:paraId="53FDB6CE" w14:textId="3BE484AB" w:rsidR="003B066C" w:rsidRDefault="003B066C" w:rsidP="003B066C">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36374">
        <w:fldChar w:fldCharType="begin"/>
      </w:r>
      <w:r w:rsidR="00036374">
        <w:instrText xml:space="preserve"> REF _Ref_94c20abb9240e2a249fc7a9ac12ebb11_1 \n \h </w:instrText>
      </w:r>
      <w:r w:rsidR="00036374">
        <w:fldChar w:fldCharType="separate"/>
      </w:r>
      <w:r w:rsidR="00AC27D2">
        <w:t>5.2</w:t>
      </w:r>
      <w:r w:rsidR="00036374">
        <w:fldChar w:fldCharType="end"/>
      </w:r>
      <w:r>
        <w:t xml:space="preserve">. Dit is het deel dat wordt geannoteerd met OW-objecten, </w:t>
      </w:r>
      <w:r w:rsidRPr="008E4100">
        <w:t xml:space="preserve">zie daarvoor hoofdstuk </w:t>
      </w:r>
      <w:r w:rsidR="00EF1723">
        <w:fldChar w:fldCharType="begin"/>
      </w:r>
      <w:r w:rsidR="00EF1723">
        <w:instrText xml:space="preserve"> REF _Ref_adae651e87316a7f8b364db06963376d_1 \n \h </w:instrText>
      </w:r>
      <w:r w:rsidR="00EF1723">
        <w:fldChar w:fldCharType="separate"/>
      </w:r>
      <w:r w:rsidR="00AC27D2">
        <w:t>8</w:t>
      </w:r>
      <w:r w:rsidR="00EF1723">
        <w:fldChar w:fldCharType="end"/>
      </w:r>
    </w:p>
  </w:footnote>
  <w:footnote w:id="75">
    <w:p w14:paraId="7D214305" w14:textId="646BFA46" w:rsidR="005B46B7" w:rsidRDefault="005B46B7" w:rsidP="005B46B7">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fldChar w:fldCharType="begin"/>
      </w:r>
      <w:r>
        <w:instrText xml:space="preserve"> REF _Ref131694423 \n \h </w:instrText>
      </w:r>
      <w:r>
        <w:fldChar w:fldCharType="separate"/>
      </w:r>
      <w:r w:rsidR="00AC27D2">
        <w:t>4</w:t>
      </w:r>
      <w:r>
        <w:fldChar w:fldCharType="end"/>
      </w:r>
    </w:p>
  </w:footnote>
  <w:footnote w:id="76">
    <w:p w14:paraId="09A84119" w14:textId="009B64D2" w:rsidR="00261373" w:rsidRDefault="00624D76"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4625BE">
        <w:fldChar w:fldCharType="begin"/>
      </w:r>
      <w:r w:rsidR="004625BE">
        <w:instrText xml:space="preserve"> REF _Ref131694423 \n \h </w:instrText>
      </w:r>
      <w:r w:rsidR="004625BE">
        <w:fldChar w:fldCharType="separate"/>
      </w:r>
      <w:r w:rsidR="00AC27D2">
        <w:t>4</w:t>
      </w:r>
      <w:r w:rsidR="004625BE">
        <w:fldChar w:fldCharType="end"/>
      </w:r>
    </w:p>
  </w:footnote>
  <w:footnote w:id="77">
    <w:p w14:paraId="16D612B5" w14:textId="77777777" w:rsidR="00261373" w:rsidRDefault="00624D76" w:rsidP="00713915">
      <w:pPr>
        <w:pStyle w:val="Voetnoottekst"/>
      </w:pPr>
      <w:r>
        <w:rPr>
          <w:rStyle w:val="Voetnootmarkering"/>
        </w:rPr>
        <w:footnoteRef/>
      </w:r>
      <w:r>
        <w:t xml:space="preserve"> Ontleend aan Aanwijzing 3.57 van de Aanwijzingen voor de regelgeving</w:t>
      </w:r>
    </w:p>
  </w:footnote>
  <w:footnote w:id="78">
    <w:p w14:paraId="371BCEE3" w14:textId="1C0269FC" w:rsidR="00261373" w:rsidRDefault="00624D76">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79">
    <w:p w14:paraId="4A567C1C" w14:textId="77777777" w:rsidR="00644143" w:rsidRDefault="00644143" w:rsidP="00644143">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80">
    <w:p w14:paraId="3189C582" w14:textId="77777777" w:rsidR="001552EE" w:rsidRDefault="001552EE" w:rsidP="001552EE">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81">
    <w:p w14:paraId="2F2D9FCA" w14:textId="77777777" w:rsidR="00261373" w:rsidRDefault="00624D76">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82">
    <w:p w14:paraId="304301A2" w14:textId="77777777" w:rsidR="00261373" w:rsidRDefault="00624D76"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83">
    <w:p w14:paraId="15A2766D" w14:textId="77777777" w:rsidR="00261373" w:rsidRDefault="00624D76"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84">
    <w:p w14:paraId="14A5ED85" w14:textId="77777777" w:rsidR="00261373" w:rsidRDefault="00624D76"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85">
    <w:p w14:paraId="3CD40AD9" w14:textId="77777777" w:rsidR="00261373" w:rsidRDefault="00624D76"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86">
    <w:p w14:paraId="2DB0EA7E" w14:textId="77777777" w:rsidR="00261373" w:rsidRDefault="00624D76"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87">
    <w:p w14:paraId="50F8F20C" w14:textId="77777777" w:rsidR="00B52DF0" w:rsidRDefault="00B52DF0" w:rsidP="00B52DF0">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88">
    <w:p w14:paraId="762BFDC5" w14:textId="0F053F23" w:rsidR="00FB12EF" w:rsidRDefault="00FB12EF">
      <w:pPr>
        <w:pStyle w:val="Voetnoottekst"/>
      </w:pPr>
      <w:r>
        <w:rPr>
          <w:rStyle w:val="Voetnootmarkering"/>
        </w:rPr>
        <w:footnoteRef/>
      </w:r>
      <w:r>
        <w:t xml:space="preserve"> </w:t>
      </w:r>
      <w:r>
        <w:tab/>
      </w:r>
      <w:r w:rsidRPr="00FB12EF">
        <w:t>Er bestond een tweede alternatieve wijzigingsmethode, te weten Intrekken &amp; vervangen. Met ingang van 1 oktober 2023 is het gebruik van deze wijzigingsmethode als alternatief voor renvooi niet meer toegestaan</w:t>
      </w:r>
    </w:p>
  </w:footnote>
  <w:footnote w:id="89">
    <w:p w14:paraId="036C2D96" w14:textId="77777777" w:rsidR="00862789" w:rsidRDefault="00862789" w:rsidP="00862789">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90">
    <w:p w14:paraId="681D792E" w14:textId="77777777" w:rsidR="00862789" w:rsidRDefault="00862789" w:rsidP="00862789">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1">
    <w:p w14:paraId="30FFA62B" w14:textId="77777777" w:rsidR="00261373" w:rsidRDefault="00624D76"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92">
    <w:p w14:paraId="5A968EE5" w14:textId="339CE8B2" w:rsidR="00261373" w:rsidRDefault="00624D76"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3">
    <w:p w14:paraId="162E9768" w14:textId="54FD8FF0" w:rsidR="00261373" w:rsidRDefault="00624D76" w:rsidP="002F26D6">
      <w:pPr>
        <w:pStyle w:val="Voetnoottekst"/>
      </w:pPr>
      <w:r>
        <w:rPr>
          <w:rStyle w:val="Voetnootmarkering"/>
        </w:rPr>
        <w:footnoteRef/>
      </w:r>
      <w:r>
        <w:t xml:space="preserve"> </w:t>
      </w:r>
      <w:r>
        <w:tab/>
        <w:t xml:space="preserve">Zie voor de uitzondering op de aanleveringsplicht paragraaf </w:t>
      </w:r>
      <w:r>
        <w:fldChar w:fldCharType="begin"/>
      </w:r>
      <w:r>
        <w:instrText xml:space="preserve"> REF _Ref_d45658d907a1c14a5b45bac96779eb93_1 \n \h </w:instrText>
      </w:r>
      <w:r>
        <w:fldChar w:fldCharType="separate"/>
      </w:r>
      <w:r w:rsidR="00AC27D2">
        <w:t>8.12</w:t>
      </w:r>
      <w:r>
        <w:fldChar w:fldCharType="end"/>
      </w:r>
    </w:p>
  </w:footnote>
  <w:footnote w:id="94">
    <w:p w14:paraId="0BB12110" w14:textId="77777777" w:rsidR="00261373" w:rsidRDefault="00624D76"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95">
    <w:p w14:paraId="7F85A5EE" w14:textId="411AFF13" w:rsidR="00261373" w:rsidRDefault="00624D76">
      <w:pPr>
        <w:pStyle w:val="Voetnoottekst"/>
      </w:pPr>
      <w:r>
        <w:rPr>
          <w:rStyle w:val="Voetnootmarkering"/>
        </w:rPr>
        <w:footnoteRef/>
      </w:r>
      <w:r>
        <w:t xml:space="preserve"> </w:t>
      </w:r>
      <w:r>
        <w:tab/>
      </w:r>
      <w:r w:rsidRPr="00CE3FD3">
        <w:t>Artikel 5.44 lid 1 Ow</w:t>
      </w:r>
    </w:p>
  </w:footnote>
  <w:footnote w:id="96">
    <w:p w14:paraId="564B1708" w14:textId="2F8CB52A" w:rsidR="00261373" w:rsidRDefault="00624D76">
      <w:pPr>
        <w:pStyle w:val="Voetnoottekst"/>
      </w:pPr>
      <w:r>
        <w:rPr>
          <w:rStyle w:val="Voetnootmarkering"/>
        </w:rPr>
        <w:footnoteRef/>
      </w:r>
      <w:r>
        <w:t xml:space="preserve"> </w:t>
      </w:r>
      <w:r>
        <w:tab/>
      </w:r>
      <w:r w:rsidRPr="007733C8">
        <w:t xml:space="preserve">Artikel 5.44a lid 1 </w:t>
      </w:r>
      <w:r>
        <w:t xml:space="preserve">en 2 </w:t>
      </w:r>
      <w:r w:rsidRPr="007733C8">
        <w:t>Ow</w:t>
      </w:r>
    </w:p>
  </w:footnote>
  <w:footnote w:id="97">
    <w:p w14:paraId="2A7A20F8" w14:textId="48277B40" w:rsidR="00261373" w:rsidRDefault="00624D76">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98">
    <w:p w14:paraId="40A2D17E" w14:textId="3CC3561E" w:rsidR="00261373" w:rsidRDefault="00624D76">
      <w:pPr>
        <w:pStyle w:val="Voetnoottekst"/>
      </w:pPr>
      <w:r>
        <w:rPr>
          <w:rStyle w:val="Voetnootmarkering"/>
        </w:rPr>
        <w:footnoteRef/>
      </w:r>
      <w:r>
        <w:t xml:space="preserve"> </w:t>
      </w:r>
      <w:r>
        <w:tab/>
      </w:r>
      <w:r w:rsidRPr="00695EC0">
        <w:t xml:space="preserve">Artikel 5.44a lid </w:t>
      </w:r>
      <w:r>
        <w:t>4</w:t>
      </w:r>
      <w:r w:rsidRPr="00695EC0">
        <w:t xml:space="preserve"> Ow</w:t>
      </w:r>
    </w:p>
  </w:footnote>
  <w:footnote w:id="99">
    <w:p w14:paraId="3677C563" w14:textId="77777777" w:rsidR="00261373" w:rsidRDefault="00624D76" w:rsidP="00EC1A29">
      <w:pPr>
        <w:pStyle w:val="Voetnoottekst"/>
      </w:pPr>
      <w:r>
        <w:rPr>
          <w:rStyle w:val="Voetnootmarkering"/>
        </w:rPr>
        <w:footnoteRef/>
      </w:r>
      <w:r>
        <w:t xml:space="preserve"> </w:t>
      </w:r>
      <w:r>
        <w:tab/>
        <w:t>Artikel 5.47 lid 1 Ow</w:t>
      </w:r>
    </w:p>
  </w:footnote>
  <w:footnote w:id="100">
    <w:p w14:paraId="2BDC2E26" w14:textId="3AC79317" w:rsidR="00261373" w:rsidRDefault="00624D76" w:rsidP="00EC1A29">
      <w:pPr>
        <w:pStyle w:val="Voetnoottekst"/>
      </w:pPr>
      <w:r>
        <w:rPr>
          <w:rStyle w:val="Voetnootmarkering"/>
        </w:rPr>
        <w:footnoteRef/>
      </w:r>
      <w:r>
        <w:t xml:space="preserve"> </w:t>
      </w:r>
      <w:r>
        <w:tab/>
        <w:t>Artikel 5.2 lid 2 Ob</w:t>
      </w:r>
    </w:p>
  </w:footnote>
  <w:footnote w:id="101">
    <w:p w14:paraId="38E330B6" w14:textId="77777777" w:rsidR="00261373" w:rsidRDefault="00624D76"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02">
    <w:p w14:paraId="7ED085D6" w14:textId="77777777" w:rsidR="00261373" w:rsidRDefault="00624D76" w:rsidP="00EC1A29">
      <w:pPr>
        <w:pStyle w:val="Voetnoottekst"/>
      </w:pPr>
      <w:r>
        <w:rPr>
          <w:rStyle w:val="Voetnootmarkering"/>
        </w:rPr>
        <w:footnoteRef/>
      </w:r>
      <w:r>
        <w:t xml:space="preserve"> </w:t>
      </w:r>
      <w:r>
        <w:tab/>
        <w:t>Artikel 5.47 lid 3 Ow en artikel 5.2 lid 1 Ob</w:t>
      </w:r>
    </w:p>
  </w:footnote>
  <w:footnote w:id="103">
    <w:p w14:paraId="20AB6D23" w14:textId="77777777" w:rsidR="00261373" w:rsidRDefault="00624D76" w:rsidP="00EC1A29">
      <w:pPr>
        <w:pStyle w:val="Voetnoottekst"/>
      </w:pPr>
      <w:r>
        <w:rPr>
          <w:rStyle w:val="Voetnootmarkering"/>
        </w:rPr>
        <w:footnoteRef/>
      </w:r>
      <w:r>
        <w:t xml:space="preserve"> </w:t>
      </w:r>
      <w:r>
        <w:tab/>
        <w:t>Artikel 13 lid 1 Bekendmakingswet</w:t>
      </w:r>
    </w:p>
  </w:footnote>
  <w:footnote w:id="104">
    <w:p w14:paraId="6B869E12" w14:textId="77777777" w:rsidR="00261373" w:rsidRDefault="00624D76" w:rsidP="00EC1A29">
      <w:pPr>
        <w:pStyle w:val="Voetnoottekst"/>
      </w:pPr>
      <w:r>
        <w:rPr>
          <w:rStyle w:val="Voetnootmarkering"/>
        </w:rPr>
        <w:footnoteRef/>
      </w:r>
      <w:r>
        <w:t xml:space="preserve"> </w:t>
      </w:r>
      <w:r>
        <w:tab/>
        <w:t>Artikel 12 Bekendmakingswet</w:t>
      </w:r>
    </w:p>
  </w:footnote>
  <w:footnote w:id="105">
    <w:p w14:paraId="266B07E2" w14:textId="77777777" w:rsidR="00261373" w:rsidRDefault="00624D76"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106">
    <w:p w14:paraId="731A3FF1" w14:textId="77777777" w:rsidR="00261373" w:rsidRDefault="00624D76" w:rsidP="00EC1A29">
      <w:pPr>
        <w:pStyle w:val="Voetnoottekst"/>
      </w:pPr>
      <w:r>
        <w:rPr>
          <w:rStyle w:val="Voetnootmarkering"/>
        </w:rPr>
        <w:footnoteRef/>
      </w:r>
      <w:r>
        <w:t xml:space="preserve"> </w:t>
      </w:r>
      <w:r>
        <w:tab/>
        <w:t xml:space="preserve">Artikel 5.3 lid 1 </w:t>
      </w:r>
      <w:r w:rsidRPr="009741EA">
        <w:t>Ob</w:t>
      </w:r>
    </w:p>
  </w:footnote>
  <w:footnote w:id="107">
    <w:p w14:paraId="77B6DA1D" w14:textId="77777777" w:rsidR="00261373" w:rsidRDefault="00624D76"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108">
    <w:p w14:paraId="04AD7DA0" w14:textId="77777777" w:rsidR="00261373" w:rsidRDefault="00624D76" w:rsidP="00EC1A29">
      <w:pPr>
        <w:pStyle w:val="Voetnoottekst"/>
      </w:pPr>
      <w:r>
        <w:rPr>
          <w:rStyle w:val="Voetnootmarkering"/>
        </w:rPr>
        <w:footnoteRef/>
      </w:r>
      <w:r>
        <w:t xml:space="preserve"> </w:t>
      </w:r>
      <w:r>
        <w:tab/>
        <w:t>Artikel 5.48 lid 1 Ow</w:t>
      </w:r>
    </w:p>
  </w:footnote>
  <w:footnote w:id="109">
    <w:p w14:paraId="0EB909F1" w14:textId="77777777" w:rsidR="00261373" w:rsidRDefault="00624D76"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110">
    <w:p w14:paraId="6BBF1979" w14:textId="77777777" w:rsidR="00261373" w:rsidRDefault="00624D76"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111">
    <w:p w14:paraId="1D411645" w14:textId="70AAAE5E" w:rsidR="00261373" w:rsidRDefault="00624D76"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112">
    <w:p w14:paraId="65000A57" w14:textId="77777777" w:rsidR="00261373" w:rsidRDefault="00624D76" w:rsidP="00EC1A29">
      <w:pPr>
        <w:pStyle w:val="Voetnoottekst"/>
      </w:pPr>
      <w:r>
        <w:rPr>
          <w:rStyle w:val="Voetnootmarkering"/>
        </w:rPr>
        <w:footnoteRef/>
      </w:r>
      <w:r>
        <w:t xml:space="preserve"> </w:t>
      </w:r>
      <w:r>
        <w:tab/>
      </w:r>
      <w:r w:rsidRPr="00B2653E">
        <w:t>Artikel 5.49 Ow</w:t>
      </w:r>
    </w:p>
  </w:footnote>
  <w:footnote w:id="113">
    <w:p w14:paraId="4D998B10" w14:textId="77777777" w:rsidR="00261373" w:rsidRDefault="00624D76" w:rsidP="00EC1A29">
      <w:pPr>
        <w:pStyle w:val="Voetnoottekst"/>
      </w:pPr>
      <w:r>
        <w:rPr>
          <w:rStyle w:val="Voetnootmarkering"/>
        </w:rPr>
        <w:footnoteRef/>
      </w:r>
      <w:r>
        <w:t xml:space="preserve"> </w:t>
      </w:r>
      <w:r>
        <w:tab/>
        <w:t>Artikel 5.5 Ob</w:t>
      </w:r>
    </w:p>
  </w:footnote>
  <w:footnote w:id="114">
    <w:p w14:paraId="1678CE64" w14:textId="77777777" w:rsidR="00261373" w:rsidRDefault="00624D76" w:rsidP="00EC1A29">
      <w:pPr>
        <w:pStyle w:val="Voetnoottekst"/>
      </w:pPr>
      <w:r>
        <w:rPr>
          <w:rStyle w:val="Voetnootmarkering"/>
        </w:rPr>
        <w:footnoteRef/>
      </w:r>
      <w:r>
        <w:t xml:space="preserve"> </w:t>
      </w:r>
      <w:r>
        <w:tab/>
      </w:r>
      <w:r w:rsidRPr="00F709DC">
        <w:t>Artikel 16.70 Ow</w:t>
      </w:r>
    </w:p>
  </w:footnote>
  <w:footnote w:id="115">
    <w:p w14:paraId="3392832F" w14:textId="77777777" w:rsidR="00261373" w:rsidRDefault="00624D76" w:rsidP="00EC1A29">
      <w:pPr>
        <w:pStyle w:val="Voetnoottekst"/>
      </w:pPr>
      <w:r>
        <w:rPr>
          <w:rStyle w:val="Voetnootmarkering"/>
        </w:rPr>
        <w:footnoteRef/>
      </w:r>
      <w:r>
        <w:t xml:space="preserve"> </w:t>
      </w:r>
      <w:r>
        <w:tab/>
      </w:r>
      <w:r w:rsidRPr="00F8340C">
        <w:t>Artikel 3:11 lid 1 Awb</w:t>
      </w:r>
    </w:p>
  </w:footnote>
  <w:footnote w:id="116">
    <w:p w14:paraId="16BF6609" w14:textId="77777777" w:rsidR="00261373" w:rsidRDefault="00624D76" w:rsidP="00EC1A29">
      <w:pPr>
        <w:pStyle w:val="Voetnoottekst"/>
      </w:pPr>
      <w:r>
        <w:rPr>
          <w:rStyle w:val="Voetnootmarkering"/>
        </w:rPr>
        <w:footnoteRef/>
      </w:r>
      <w:r>
        <w:t xml:space="preserve"> </w:t>
      </w:r>
      <w:r>
        <w:tab/>
        <w:t>Artikel 13 lid 1 Bekendmakingswet</w:t>
      </w:r>
    </w:p>
  </w:footnote>
  <w:footnote w:id="117">
    <w:p w14:paraId="47BA3771" w14:textId="1562BE83" w:rsidR="00261373" w:rsidRDefault="00624D76" w:rsidP="00EC1A29">
      <w:pPr>
        <w:pStyle w:val="Voetnoottekst"/>
      </w:pPr>
      <w:r>
        <w:rPr>
          <w:rStyle w:val="Voetnootmarkering"/>
        </w:rPr>
        <w:footnoteRef/>
      </w:r>
      <w:r>
        <w:t xml:space="preserve"> </w:t>
      </w:r>
      <w:r>
        <w:tab/>
        <w:t>Artikel 13 lid 3 Bekendmakingswet</w:t>
      </w:r>
    </w:p>
  </w:footnote>
  <w:footnote w:id="118">
    <w:p w14:paraId="4DEDD187" w14:textId="5EF04F32" w:rsidR="00261373" w:rsidRDefault="00624D76" w:rsidP="00EC1A29">
      <w:pPr>
        <w:pStyle w:val="Voetnoottekst"/>
      </w:pPr>
      <w:r>
        <w:rPr>
          <w:rStyle w:val="Voetnootmarkering"/>
        </w:rPr>
        <w:footnoteRef/>
      </w:r>
      <w:r>
        <w:t xml:space="preserve"> </w:t>
      </w:r>
      <w:r>
        <w:tab/>
        <w:t>Artikel 3:12 lid 1 Awb</w:t>
      </w:r>
    </w:p>
  </w:footnote>
  <w:footnote w:id="119">
    <w:p w14:paraId="378BFBF7" w14:textId="77777777" w:rsidR="00261373" w:rsidRDefault="00624D76"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120">
    <w:p w14:paraId="4AAA1DD6" w14:textId="77777777" w:rsidR="00261373" w:rsidRDefault="00624D76" w:rsidP="0004277A">
      <w:pPr>
        <w:pStyle w:val="Voetnoottekst"/>
      </w:pPr>
      <w:r>
        <w:rPr>
          <w:rStyle w:val="Voetnootmarkering"/>
        </w:rPr>
        <w:footnoteRef/>
      </w:r>
      <w:r>
        <w:t xml:space="preserve"> </w:t>
      </w:r>
      <w:r>
        <w:tab/>
        <w:t>Artikel 3:15 Awb jo artikel 16.23 lid 1 Ow</w:t>
      </w:r>
    </w:p>
  </w:footnote>
  <w:footnote w:id="121">
    <w:p w14:paraId="7B477C72" w14:textId="77777777" w:rsidR="00261373" w:rsidRDefault="00624D76" w:rsidP="0004277A">
      <w:pPr>
        <w:pStyle w:val="Voetnoottekst"/>
      </w:pPr>
      <w:r>
        <w:rPr>
          <w:rStyle w:val="Voetnootmarkering"/>
        </w:rPr>
        <w:footnoteRef/>
      </w:r>
      <w:r>
        <w:t xml:space="preserve"> </w:t>
      </w:r>
      <w:r>
        <w:tab/>
        <w:t>Artikel 3:16 lid 1 Awb</w:t>
      </w:r>
    </w:p>
  </w:footnote>
  <w:footnote w:id="122">
    <w:p w14:paraId="104DF6FE" w14:textId="77777777" w:rsidR="00261373" w:rsidRDefault="00624D76"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123">
    <w:p w14:paraId="1A0933F6" w14:textId="77777777" w:rsidR="00261373" w:rsidRDefault="00624D76" w:rsidP="00EC1A29">
      <w:pPr>
        <w:pStyle w:val="Voetnoottekst"/>
      </w:pPr>
      <w:r>
        <w:rPr>
          <w:rStyle w:val="Voetnootmarkering"/>
        </w:rPr>
        <w:footnoteRef/>
      </w:r>
      <w:r>
        <w:t xml:space="preserve"> </w:t>
      </w:r>
      <w:r>
        <w:tab/>
        <w:t>Artikel 3:44 lid 2, artikel 3:44 lid 1 en artikel 3:11 lid 1 Awb</w:t>
      </w:r>
    </w:p>
  </w:footnote>
  <w:footnote w:id="124">
    <w:p w14:paraId="6E1B14FE" w14:textId="77777777" w:rsidR="00261373" w:rsidRDefault="00624D76"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125">
    <w:p w14:paraId="6751AEFB" w14:textId="7C10BF77" w:rsidR="00261373" w:rsidRDefault="00624D76" w:rsidP="00943280">
      <w:pPr>
        <w:pStyle w:val="Voetnoottekst"/>
      </w:pPr>
      <w:r>
        <w:rPr>
          <w:rStyle w:val="Voetnootmarkering"/>
        </w:rPr>
        <w:footnoteRef/>
      </w:r>
      <w:r>
        <w:t xml:space="preserve"> </w:t>
      </w:r>
      <w:r>
        <w:tab/>
      </w:r>
      <w:r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126">
    <w:p w14:paraId="2001500F" w14:textId="77777777" w:rsidR="00261373" w:rsidRDefault="00624D76"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127">
    <w:p w14:paraId="71098B1C" w14:textId="33288617" w:rsidR="00261373" w:rsidRDefault="00624D76" w:rsidP="00EC1A29">
      <w:pPr>
        <w:pStyle w:val="Voetnoottekst"/>
      </w:pPr>
      <w:r>
        <w:rPr>
          <w:rStyle w:val="Voetnootmarkering"/>
        </w:rPr>
        <w:footnoteRef/>
      </w:r>
      <w:r>
        <w:t xml:space="preserve"> </w:t>
      </w:r>
      <w:r>
        <w:tab/>
        <w:t>A</w:t>
      </w:r>
      <w:r w:rsidRPr="005E075F">
        <w:t>rtikel 16.</w:t>
      </w:r>
      <w:r>
        <w:t>71</w:t>
      </w:r>
      <w:r w:rsidRPr="005E075F">
        <w:t xml:space="preserve"> lid 1 </w:t>
      </w:r>
      <w:r>
        <w:t xml:space="preserve">onder a </w:t>
      </w:r>
      <w:r w:rsidRPr="005E075F">
        <w:t>Ow</w:t>
      </w:r>
    </w:p>
  </w:footnote>
  <w:footnote w:id="128">
    <w:p w14:paraId="080E884C" w14:textId="37629067" w:rsidR="00261373" w:rsidRDefault="00624D76">
      <w:pPr>
        <w:pStyle w:val="Voetnoottekst"/>
      </w:pPr>
      <w:r>
        <w:rPr>
          <w:rStyle w:val="Voetnootmarkering"/>
        </w:rPr>
        <w:footnoteRef/>
      </w:r>
      <w:r>
        <w:t xml:space="preserve"> </w:t>
      </w:r>
      <w:r>
        <w:tab/>
        <w:t>Artikel 12 lid 1 jo artikel 2 leden 1 en 3 respectievelijk artikel 12 lid 2 Bekendmakingswet</w:t>
      </w:r>
    </w:p>
  </w:footnote>
  <w:footnote w:id="129">
    <w:p w14:paraId="0A8B0A20" w14:textId="77777777" w:rsidR="00261373" w:rsidRDefault="00624D76" w:rsidP="00EC1A29">
      <w:pPr>
        <w:pStyle w:val="Voetnoottekst"/>
      </w:pPr>
      <w:r>
        <w:rPr>
          <w:rStyle w:val="Voetnootmarkering"/>
        </w:rPr>
        <w:footnoteRef/>
      </w:r>
      <w:r>
        <w:t xml:space="preserve"> </w:t>
      </w:r>
      <w:r>
        <w:tab/>
        <w:t>Artikel 13 lid 1 Bekendmakingswet</w:t>
      </w:r>
    </w:p>
  </w:footnote>
  <w:footnote w:id="130">
    <w:p w14:paraId="1310297F" w14:textId="08336350" w:rsidR="00261373" w:rsidRDefault="00624D76" w:rsidP="00EC1A29">
      <w:pPr>
        <w:pStyle w:val="Voetnoottekst"/>
      </w:pPr>
      <w:r>
        <w:rPr>
          <w:rStyle w:val="Voetnootmarkering"/>
        </w:rPr>
        <w:footnoteRef/>
      </w:r>
      <w:r>
        <w:t xml:space="preserve"> </w:t>
      </w:r>
      <w:r>
        <w:tab/>
        <w:t>Artikel 13 lid 3 Bekendmakingswet</w:t>
      </w:r>
    </w:p>
  </w:footnote>
  <w:footnote w:id="131">
    <w:p w14:paraId="6E14A5A1" w14:textId="441B2587" w:rsidR="00261373" w:rsidRDefault="00624D76" w:rsidP="00EC1A29">
      <w:pPr>
        <w:pStyle w:val="Voetnoottekst"/>
      </w:pPr>
      <w:r>
        <w:rPr>
          <w:rStyle w:val="Voetnootmarkering"/>
        </w:rPr>
        <w:footnoteRef/>
      </w:r>
      <w:r>
        <w:t xml:space="preserve"> </w:t>
      </w:r>
      <w:r>
        <w:tab/>
        <w:t>Artikel 3:12 lid 1 Awb</w:t>
      </w:r>
    </w:p>
  </w:footnote>
  <w:footnote w:id="132">
    <w:p w14:paraId="2923100B" w14:textId="617D326A" w:rsidR="00261373" w:rsidRDefault="00624D76" w:rsidP="00EC1A29">
      <w:pPr>
        <w:pStyle w:val="Voetnoottekst"/>
      </w:pPr>
      <w:r>
        <w:rPr>
          <w:rStyle w:val="Voetnootmarkering"/>
        </w:rPr>
        <w:footnoteRef/>
      </w:r>
      <w:r>
        <w:t xml:space="preserve"> </w:t>
      </w:r>
      <w:r>
        <w:tab/>
      </w:r>
      <w:r w:rsidRPr="007D4B85">
        <w:t>Artikel 12 lid 1 jo artikel 2 leden 1 en 3 respectievelijk artikel 12 lid 2 Bekendmakingswet</w:t>
      </w:r>
    </w:p>
  </w:footnote>
  <w:footnote w:id="133">
    <w:p w14:paraId="02C7081F" w14:textId="77777777" w:rsidR="00261373" w:rsidRDefault="00624D76"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4">
    <w:p w14:paraId="288F49A8" w14:textId="77777777" w:rsidR="00261373" w:rsidRDefault="00624D76" w:rsidP="007D4B85">
      <w:pPr>
        <w:pStyle w:val="Voetnoottekst"/>
      </w:pPr>
      <w:r>
        <w:rPr>
          <w:rStyle w:val="Voetnootmarkering"/>
        </w:rPr>
        <w:footnoteRef/>
      </w:r>
      <w:r>
        <w:t xml:space="preserve"> </w:t>
      </w:r>
      <w:r>
        <w:tab/>
      </w:r>
      <w:r w:rsidRPr="00145FAA">
        <w:t>Artikel 12 lid 1 Bekendmakingswet</w:t>
      </w:r>
    </w:p>
  </w:footnote>
  <w:footnote w:id="135">
    <w:p w14:paraId="1C098BF1" w14:textId="77777777" w:rsidR="00261373" w:rsidRDefault="00624D76" w:rsidP="007D4B85">
      <w:pPr>
        <w:pStyle w:val="Voetnoottekst"/>
      </w:pPr>
      <w:r>
        <w:rPr>
          <w:rStyle w:val="Voetnootmarkering"/>
        </w:rPr>
        <w:footnoteRef/>
      </w:r>
      <w:r>
        <w:t xml:space="preserve"> </w:t>
      </w:r>
      <w:r>
        <w:tab/>
      </w:r>
      <w:r w:rsidRPr="003B422A">
        <w:t>Artikel 3:12 lid 2 Awb</w:t>
      </w:r>
    </w:p>
  </w:footnote>
  <w:footnote w:id="136">
    <w:p w14:paraId="354A6D8D" w14:textId="77777777" w:rsidR="00261373" w:rsidRDefault="00624D76" w:rsidP="007D4B85">
      <w:pPr>
        <w:pStyle w:val="Voetnoottekst"/>
      </w:pPr>
      <w:r>
        <w:rPr>
          <w:rStyle w:val="Voetnootmarkering"/>
        </w:rPr>
        <w:footnoteRef/>
      </w:r>
      <w:r>
        <w:t xml:space="preserve"> </w:t>
      </w:r>
      <w:r>
        <w:tab/>
      </w:r>
      <w:r w:rsidRPr="003B422A">
        <w:t>Artikel 3:12 lid 2 Awb</w:t>
      </w:r>
    </w:p>
  </w:footnote>
  <w:footnote w:id="137">
    <w:p w14:paraId="412B47E5" w14:textId="77777777" w:rsidR="00261373" w:rsidRDefault="00624D76" w:rsidP="00EC1A29">
      <w:pPr>
        <w:pStyle w:val="Voetnoottekst"/>
      </w:pPr>
      <w:r>
        <w:rPr>
          <w:rStyle w:val="Voetnootmarkering"/>
        </w:rPr>
        <w:footnoteRef/>
      </w:r>
      <w:r>
        <w:t xml:space="preserve"> </w:t>
      </w:r>
      <w:r>
        <w:tab/>
        <w:t>Artikel 3:15 Awb en artikel 16.23 lid 1 Ow</w:t>
      </w:r>
    </w:p>
  </w:footnote>
  <w:footnote w:id="138">
    <w:p w14:paraId="3471E420" w14:textId="77777777" w:rsidR="00261373" w:rsidRDefault="00624D76" w:rsidP="00EC1A29">
      <w:pPr>
        <w:pStyle w:val="Voetnoottekst"/>
      </w:pPr>
      <w:r>
        <w:rPr>
          <w:rStyle w:val="Voetnootmarkering"/>
        </w:rPr>
        <w:footnoteRef/>
      </w:r>
      <w:r>
        <w:t xml:space="preserve"> </w:t>
      </w:r>
      <w:r>
        <w:tab/>
        <w:t>Artikel 3:16 lid 1 Awb</w:t>
      </w:r>
    </w:p>
  </w:footnote>
  <w:footnote w:id="139">
    <w:p w14:paraId="78F6694B" w14:textId="1B03FFD3" w:rsidR="00261373" w:rsidRDefault="00624D76" w:rsidP="00EC1A29">
      <w:pPr>
        <w:pStyle w:val="Voetnoottekst"/>
      </w:pPr>
      <w:r>
        <w:rPr>
          <w:rStyle w:val="Voetnootmarkering"/>
        </w:rPr>
        <w:footnoteRef/>
      </w:r>
      <w:r>
        <w:t xml:space="preserve"> </w:t>
      </w:r>
      <w:r>
        <w:tab/>
        <w:t>Artikel 5.44 lid 1 Ow</w:t>
      </w:r>
    </w:p>
  </w:footnote>
  <w:footnote w:id="140">
    <w:p w14:paraId="2032520B" w14:textId="7BDFC093" w:rsidR="00261373" w:rsidRDefault="00624D76" w:rsidP="00EC1A29">
      <w:pPr>
        <w:pStyle w:val="Voetnoottekst"/>
      </w:pPr>
      <w:r>
        <w:rPr>
          <w:rStyle w:val="Voetnootmarkering"/>
        </w:rPr>
        <w:footnoteRef/>
      </w:r>
      <w:r>
        <w:t xml:space="preserve"> </w:t>
      </w:r>
      <w:r>
        <w:tab/>
      </w:r>
      <w:r w:rsidRPr="0092498E">
        <w:t>Artikel 3:42 Awb</w:t>
      </w:r>
      <w:r>
        <w:t xml:space="preserve"> jo artikel 5 jo artikel 2 lid 1 respectievelijk artikel 6 Bekendmakingswet</w:t>
      </w:r>
    </w:p>
  </w:footnote>
  <w:footnote w:id="141">
    <w:p w14:paraId="789C35A4" w14:textId="77777777" w:rsidR="00261373" w:rsidRDefault="00624D76" w:rsidP="00615E17">
      <w:pPr>
        <w:pStyle w:val="Voetnoottekst"/>
      </w:pPr>
      <w:r>
        <w:rPr>
          <w:rStyle w:val="Voetnootmarkering"/>
        </w:rPr>
        <w:footnoteRef/>
      </w:r>
      <w:r>
        <w:t xml:space="preserve"> </w:t>
      </w:r>
      <w:r>
        <w:tab/>
        <w:t>Artikel 16.71 lid 2 Ow</w:t>
      </w:r>
    </w:p>
  </w:footnote>
  <w:footnote w:id="142">
    <w:p w14:paraId="458223C6" w14:textId="4DC0CEA1" w:rsidR="00261373" w:rsidRDefault="00624D76"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mede via a</w:t>
      </w:r>
      <w:r w:rsidRPr="00D168BE">
        <w:t>rtikel 16.71 lid 2 Ow</w:t>
      </w:r>
    </w:p>
  </w:footnote>
  <w:footnote w:id="143">
    <w:p w14:paraId="6FE3D779" w14:textId="1BEBC407" w:rsidR="00261373" w:rsidRDefault="00624D76"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onderdeel</w:t>
      </w:r>
      <w:r w:rsidRPr="00FD6712">
        <w:t xml:space="preserve"> d Invoeringswet Omgevingswet, waarmee afdeling 5.2 Omgevingswet (</w:t>
      </w:r>
      <w:r>
        <w:t>p</w:t>
      </w:r>
      <w:r w:rsidRPr="00FD6712">
        <w:t>rojectprocedure)</w:t>
      </w:r>
      <w:r>
        <w:t xml:space="preserve"> </w:t>
      </w:r>
      <w:r w:rsidRPr="00FD6712">
        <w:t>word</w:t>
      </w:r>
      <w:r>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44">
    <w:p w14:paraId="2CA32A1D" w14:textId="0BDA52D5" w:rsidR="00261373" w:rsidRDefault="00624D76" w:rsidP="00EC1A29">
      <w:pPr>
        <w:pStyle w:val="Voetnoottekst"/>
      </w:pPr>
      <w:r>
        <w:rPr>
          <w:rStyle w:val="Voetnootmarkering"/>
        </w:rPr>
        <w:footnoteRef/>
      </w:r>
      <w:r>
        <w:t xml:space="preserve"> </w:t>
      </w:r>
      <w:r>
        <w:tab/>
        <w:t xml:space="preserve">Artikel 3:45 Awb, </w:t>
      </w:r>
      <w:r w:rsidRPr="00105FAE">
        <w:t>mede via artikel 16.71 lid 2 Ow</w:t>
      </w:r>
    </w:p>
  </w:footnote>
  <w:footnote w:id="145">
    <w:p w14:paraId="1946854E" w14:textId="2E14EA62" w:rsidR="00261373" w:rsidRDefault="00624D76">
      <w:pPr>
        <w:pStyle w:val="Voetnoottekst"/>
      </w:pPr>
      <w:r>
        <w:rPr>
          <w:rStyle w:val="Voetnootmarkering"/>
        </w:rPr>
        <w:footnoteRef/>
      </w:r>
      <w:r>
        <w:t xml:space="preserve"> </w:t>
      </w:r>
      <w:r>
        <w:tab/>
        <w:t xml:space="preserve">Artikel </w:t>
      </w:r>
      <w:r w:rsidRPr="00134F1A">
        <w:t>16.71 lid 3 Ow</w:t>
      </w:r>
    </w:p>
  </w:footnote>
  <w:footnote w:id="146">
    <w:p w14:paraId="0DE0C58C" w14:textId="7B08D996" w:rsidR="00261373" w:rsidRDefault="00624D76">
      <w:pPr>
        <w:pStyle w:val="Voetnoottekst"/>
      </w:pPr>
      <w:r>
        <w:rPr>
          <w:rStyle w:val="Voetnootmarkering"/>
        </w:rPr>
        <w:footnoteRef/>
      </w:r>
      <w:r>
        <w:t xml:space="preserve"> </w:t>
      </w:r>
      <w:r>
        <w:tab/>
        <w:t>Artikel 16.86 leden 1 en 3 Ow</w:t>
      </w:r>
    </w:p>
  </w:footnote>
  <w:footnote w:id="147">
    <w:p w14:paraId="0A936372" w14:textId="5F968082" w:rsidR="00261373" w:rsidRDefault="00624D76" w:rsidP="00EC1A29">
      <w:pPr>
        <w:pStyle w:val="Voetnoottekst"/>
      </w:pPr>
      <w:r>
        <w:rPr>
          <w:rStyle w:val="Voetnootmarkering"/>
        </w:rPr>
        <w:footnoteRef/>
      </w:r>
      <w:r>
        <w:t xml:space="preserve"> </w:t>
      </w:r>
      <w:r>
        <w:tab/>
        <w:t xml:space="preserve">Artikel 3:44 lid 2, artikel 3:44 lid 1 onderdeel a en artikel 3:11 lid 1 Awb, </w:t>
      </w:r>
      <w:r w:rsidRPr="00105FAE">
        <w:t>mede via artikel 16.71 lid 2 Ow</w:t>
      </w:r>
    </w:p>
  </w:footnote>
  <w:footnote w:id="148">
    <w:p w14:paraId="535AB5C6" w14:textId="7E76954D" w:rsidR="00261373" w:rsidRDefault="00624D76" w:rsidP="00EC1A29">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t xml:space="preserve">, </w:t>
      </w:r>
      <w:r w:rsidRPr="00105FAE">
        <w:t>mede via artikel 16.71 lid 2 Ow</w:t>
      </w:r>
    </w:p>
  </w:footnote>
  <w:footnote w:id="149">
    <w:p w14:paraId="59FC50F5" w14:textId="77777777" w:rsidR="00261373" w:rsidRDefault="00624D76" w:rsidP="00EC1A29">
      <w:pPr>
        <w:pStyle w:val="Voetnoottekst"/>
      </w:pPr>
      <w:r>
        <w:rPr>
          <w:rStyle w:val="Voetnootmarkering"/>
        </w:rPr>
        <w:footnoteRef/>
      </w:r>
      <w:r>
        <w:t xml:space="preserve"> </w:t>
      </w:r>
      <w:r>
        <w:tab/>
        <w:t>Artikel 13 lid 1 Bekendmakingswet</w:t>
      </w:r>
    </w:p>
  </w:footnote>
  <w:footnote w:id="150">
    <w:p w14:paraId="3FBAB3A6" w14:textId="51EBC847" w:rsidR="00261373" w:rsidRDefault="00624D76" w:rsidP="00EC1A29">
      <w:pPr>
        <w:pStyle w:val="Voetnoottekst"/>
      </w:pPr>
      <w:r>
        <w:rPr>
          <w:rStyle w:val="Voetnootmarkering"/>
        </w:rPr>
        <w:footnoteRef/>
      </w:r>
      <w:r>
        <w:t xml:space="preserve"> </w:t>
      </w:r>
      <w:r>
        <w:tab/>
        <w:t>Artikel 13 lid 3 Bekendmakingswet</w:t>
      </w:r>
    </w:p>
  </w:footnote>
  <w:footnote w:id="151">
    <w:p w14:paraId="788ACFAD" w14:textId="4FA05D0B" w:rsidR="00261373" w:rsidRDefault="00624D76" w:rsidP="00EC1A29">
      <w:pPr>
        <w:pStyle w:val="Voetnoottekst"/>
      </w:pPr>
      <w:r>
        <w:rPr>
          <w:rStyle w:val="Voetnootmarkering"/>
        </w:rPr>
        <w:footnoteRef/>
      </w:r>
      <w:r>
        <w:t xml:space="preserve"> </w:t>
      </w:r>
      <w:r>
        <w:tab/>
        <w:t xml:space="preserve">Artikel </w:t>
      </w:r>
      <w:r w:rsidRPr="002F2CA1">
        <w:t>3:44 lid</w:t>
      </w:r>
      <w:r>
        <w:t xml:space="preserve"> 2 jo artikel 3:44 lid</w:t>
      </w:r>
      <w:r w:rsidRPr="002F2CA1">
        <w:t xml:space="preserve"> 1 </w:t>
      </w:r>
      <w:r>
        <w:t xml:space="preserve">onder a Awb, </w:t>
      </w:r>
      <w:r w:rsidRPr="00583786">
        <w:t>mede via artikel 16.71 lid 2 Ow</w:t>
      </w:r>
    </w:p>
  </w:footnote>
  <w:footnote w:id="152">
    <w:p w14:paraId="07EB3049" w14:textId="0D777855" w:rsidR="00261373" w:rsidRDefault="00624D76" w:rsidP="00B13E4B">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153">
    <w:p w14:paraId="64A80C20" w14:textId="415114B2" w:rsidR="00261373" w:rsidRDefault="00624D76" w:rsidP="00B13E4B">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154">
    <w:p w14:paraId="5055C2B6" w14:textId="77777777" w:rsidR="00261373" w:rsidRDefault="00624D76" w:rsidP="00EC1A29">
      <w:pPr>
        <w:pStyle w:val="Voetnoottekst"/>
      </w:pPr>
      <w:r>
        <w:rPr>
          <w:rStyle w:val="Voetnootmarkering"/>
        </w:rPr>
        <w:footnoteRef/>
      </w:r>
      <w:r>
        <w:t xml:space="preserve"> </w:t>
      </w:r>
      <w:r>
        <w:tab/>
        <w:t>Artikel 16.72 Ow</w:t>
      </w:r>
    </w:p>
  </w:footnote>
  <w:footnote w:id="155">
    <w:p w14:paraId="051BB0AA" w14:textId="238CCBFC" w:rsidR="00261373" w:rsidRDefault="00624D76" w:rsidP="00EC1A29">
      <w:pPr>
        <w:pStyle w:val="Voetnoottekst"/>
      </w:pPr>
      <w:r>
        <w:rPr>
          <w:rStyle w:val="Voetnootmarkering"/>
        </w:rPr>
        <w:footnoteRef/>
      </w:r>
      <w:r>
        <w:t xml:space="preserve"> </w:t>
      </w:r>
      <w:r>
        <w:tab/>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56">
    <w:p w14:paraId="125524E1" w14:textId="77777777" w:rsidR="00261373" w:rsidRDefault="00624D76" w:rsidP="00EC1A29">
      <w:pPr>
        <w:pStyle w:val="Voetnoottekst"/>
      </w:pPr>
      <w:r>
        <w:rPr>
          <w:rStyle w:val="Voetnootmarkering"/>
        </w:rPr>
        <w:footnoteRef/>
      </w:r>
      <w:r>
        <w:t xml:space="preserve"> </w:t>
      </w:r>
      <w:r>
        <w:tab/>
        <w:t>Artikel 10:31 lid 1 Awb</w:t>
      </w:r>
    </w:p>
  </w:footnote>
  <w:footnote w:id="157">
    <w:p w14:paraId="67748B47" w14:textId="5A341278" w:rsidR="00261373" w:rsidRDefault="00624D76" w:rsidP="00EC1A29">
      <w:pPr>
        <w:pStyle w:val="Voetnoottekst"/>
      </w:pPr>
      <w:r>
        <w:rPr>
          <w:rStyle w:val="Voetnootmarkering"/>
        </w:rPr>
        <w:footnoteRef/>
      </w:r>
      <w:r>
        <w:t xml:space="preserve"> </w:t>
      </w:r>
      <w:r>
        <w:tab/>
        <w:t xml:space="preserve">In artikel 16.72 lid 2 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158">
    <w:p w14:paraId="7D0FFDD4" w14:textId="77777777" w:rsidR="00261373" w:rsidRDefault="00624D76" w:rsidP="00EC1A29">
      <w:pPr>
        <w:pStyle w:val="Voetnoottekst"/>
      </w:pPr>
      <w:r>
        <w:rPr>
          <w:rStyle w:val="Voetnootmarkering"/>
        </w:rPr>
        <w:footnoteRef/>
      </w:r>
      <w:r>
        <w:t xml:space="preserve"> </w:t>
      </w:r>
      <w:r>
        <w:tab/>
        <w:t>Artikelen 10:27 en 10:29 lid 1 Awb</w:t>
      </w:r>
    </w:p>
  </w:footnote>
  <w:footnote w:id="159">
    <w:p w14:paraId="6989A274" w14:textId="77777777" w:rsidR="00261373" w:rsidRDefault="00624D76" w:rsidP="00EC1A29">
      <w:pPr>
        <w:pStyle w:val="Voetnoottekst"/>
      </w:pPr>
      <w:r>
        <w:rPr>
          <w:rStyle w:val="Voetnootmarkering"/>
        </w:rPr>
        <w:footnoteRef/>
      </w:r>
      <w:r>
        <w:t xml:space="preserve"> </w:t>
      </w:r>
      <w:r>
        <w:tab/>
        <w:t>Artikel 10:30 lid 1 Awb</w:t>
      </w:r>
    </w:p>
  </w:footnote>
  <w:footnote w:id="160">
    <w:p w14:paraId="602A2078" w14:textId="77777777" w:rsidR="00261373" w:rsidRDefault="00624D76"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161">
    <w:p w14:paraId="4B2C7DC0" w14:textId="77777777" w:rsidR="00261373" w:rsidRDefault="00624D76" w:rsidP="00EC1A29">
      <w:pPr>
        <w:pStyle w:val="Voetnoottekst"/>
      </w:pPr>
      <w:r>
        <w:rPr>
          <w:rStyle w:val="Voetnootmarkering"/>
        </w:rPr>
        <w:footnoteRef/>
      </w:r>
      <w:r>
        <w:t xml:space="preserve"> </w:t>
      </w:r>
      <w:r>
        <w:tab/>
        <w:t>Artikel 3:45 Awb</w:t>
      </w:r>
    </w:p>
  </w:footnote>
  <w:footnote w:id="162">
    <w:p w14:paraId="04E106A5" w14:textId="77777777" w:rsidR="00261373" w:rsidRDefault="00624D76" w:rsidP="00EC1A29">
      <w:pPr>
        <w:pStyle w:val="Voetnoottekst"/>
      </w:pPr>
      <w:r>
        <w:rPr>
          <w:rStyle w:val="Voetnootmarkering"/>
        </w:rPr>
        <w:footnoteRef/>
      </w:r>
      <w:r>
        <w:t xml:space="preserve"> </w:t>
      </w:r>
      <w:r>
        <w:tab/>
        <w:t>Artikel 3:44 Awb is dus niet van toepassing</w:t>
      </w:r>
    </w:p>
  </w:footnote>
  <w:footnote w:id="163">
    <w:p w14:paraId="35BCD2BF" w14:textId="10C02F5C" w:rsidR="00261373" w:rsidRDefault="00624D76">
      <w:pPr>
        <w:pStyle w:val="Voetnoottekst"/>
      </w:pPr>
      <w:r>
        <w:rPr>
          <w:rStyle w:val="Voetnootmarkering"/>
        </w:rPr>
        <w:footnoteRef/>
      </w:r>
      <w:r>
        <w:t xml:space="preserve"> </w:t>
      </w:r>
      <w:r>
        <w:tab/>
      </w:r>
      <w:r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64">
    <w:p w14:paraId="47C89DE4" w14:textId="77777777" w:rsidR="00261373" w:rsidRDefault="00624D76" w:rsidP="00EC1A29">
      <w:pPr>
        <w:pStyle w:val="Voetnoottekst"/>
      </w:pPr>
      <w:r>
        <w:rPr>
          <w:rStyle w:val="Voetnootmarkering"/>
        </w:rPr>
        <w:footnoteRef/>
      </w:r>
      <w:r>
        <w:t xml:space="preserve"> </w:t>
      </w:r>
      <w:r>
        <w:tab/>
        <w:t>Artikel 10:25 Awb</w:t>
      </w:r>
    </w:p>
  </w:footnote>
  <w:footnote w:id="165">
    <w:p w14:paraId="765E0546" w14:textId="3294D6A9" w:rsidR="00261373" w:rsidRDefault="00624D76"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t xml:space="preserve">jo artikel 2 lid 3 </w:t>
      </w:r>
      <w:r w:rsidRPr="00531BFB">
        <w:t>Bekendmakingswet</w:t>
      </w:r>
      <w:r w:rsidRPr="00350D88">
        <w:t>, mede via artikel 16.71 lid 2 Ow</w:t>
      </w:r>
    </w:p>
  </w:footnote>
  <w:footnote w:id="166">
    <w:p w14:paraId="0FFD3948" w14:textId="1C303431" w:rsidR="00261373" w:rsidRDefault="00624D76" w:rsidP="00EC1A29">
      <w:pPr>
        <w:pStyle w:val="Voetnoottekst"/>
      </w:pPr>
      <w:r>
        <w:rPr>
          <w:rStyle w:val="Voetnootmarkering"/>
        </w:rPr>
        <w:footnoteRef/>
      </w:r>
      <w:r>
        <w:t xml:space="preserve"> </w:t>
      </w:r>
      <w:r>
        <w:tab/>
        <w:t>Artikel 3:45 Awb</w:t>
      </w:r>
      <w:r w:rsidRPr="00750341">
        <w:t>, mede via artikel 16.71 lid 2 Ow</w:t>
      </w:r>
    </w:p>
  </w:footnote>
  <w:footnote w:id="167">
    <w:p w14:paraId="378CB383" w14:textId="77777777" w:rsidR="00261373" w:rsidRDefault="00624D76" w:rsidP="00AC4732">
      <w:pPr>
        <w:pStyle w:val="Voetnoottekst"/>
      </w:pPr>
      <w:r>
        <w:rPr>
          <w:rStyle w:val="Voetnootmarkering"/>
        </w:rPr>
        <w:footnoteRef/>
      </w:r>
      <w:r>
        <w:t xml:space="preserve"> </w:t>
      </w:r>
      <w:r>
        <w:tab/>
        <w:t xml:space="preserve">Artikel </w:t>
      </w:r>
      <w:r w:rsidRPr="00134F1A">
        <w:t>16.71 lid 3 Ow</w:t>
      </w:r>
    </w:p>
  </w:footnote>
  <w:footnote w:id="168">
    <w:p w14:paraId="2BCF6AC1" w14:textId="77777777" w:rsidR="00261373" w:rsidRDefault="00624D76" w:rsidP="00AC4732">
      <w:pPr>
        <w:pStyle w:val="Voetnoottekst"/>
      </w:pPr>
      <w:r>
        <w:rPr>
          <w:rStyle w:val="Voetnootmarkering"/>
        </w:rPr>
        <w:footnoteRef/>
      </w:r>
      <w:r>
        <w:t xml:space="preserve"> </w:t>
      </w:r>
      <w:r>
        <w:tab/>
        <w:t>Artikel 16.86 leden 1 en 3 Ow</w:t>
      </w:r>
    </w:p>
  </w:footnote>
  <w:footnote w:id="169">
    <w:p w14:paraId="517D6796" w14:textId="5023B69B" w:rsidR="00261373" w:rsidRDefault="00624D76">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70">
    <w:p w14:paraId="008B3389" w14:textId="3323FBFA" w:rsidR="00261373" w:rsidRDefault="00624D76" w:rsidP="00EC1A29">
      <w:pPr>
        <w:pStyle w:val="Voetnoottekst"/>
      </w:pPr>
      <w:r>
        <w:rPr>
          <w:rStyle w:val="Voetnootmarkering"/>
        </w:rPr>
        <w:footnoteRef/>
      </w:r>
      <w:r>
        <w:t xml:space="preserve"> </w:t>
      </w:r>
      <w:r>
        <w:tab/>
        <w:t>Artikel 3:44 lid 2 Awb</w:t>
      </w:r>
      <w:r w:rsidRPr="00350D88">
        <w:t>, mede via artikel 16.71 lid 2 Ow</w:t>
      </w:r>
    </w:p>
  </w:footnote>
  <w:footnote w:id="171">
    <w:p w14:paraId="7744C0F8" w14:textId="77705CD1" w:rsidR="00261373" w:rsidRDefault="00624D76"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Pr="00350D88">
        <w:t>, mede via artikel 16.71 lid 2 Ow</w:t>
      </w:r>
    </w:p>
  </w:footnote>
  <w:footnote w:id="172">
    <w:p w14:paraId="3FC52764" w14:textId="6A6153C4" w:rsidR="00261373" w:rsidRDefault="00624D76">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73">
    <w:p w14:paraId="23ABDEC3" w14:textId="75837C28" w:rsidR="00261373" w:rsidRDefault="00624D76"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Pr="00350D88">
        <w:t>, mede via artikel 16.71 lid 2 Ow</w:t>
      </w:r>
    </w:p>
  </w:footnote>
  <w:footnote w:id="174">
    <w:p w14:paraId="138D96D0" w14:textId="77777777" w:rsidR="00261373" w:rsidRDefault="00624D76" w:rsidP="00EC1A29">
      <w:pPr>
        <w:pStyle w:val="Voetnoottekst"/>
      </w:pPr>
      <w:r>
        <w:rPr>
          <w:rStyle w:val="Voetnootmarkering"/>
        </w:rPr>
        <w:footnoteRef/>
      </w:r>
      <w:r>
        <w:t xml:space="preserve"> </w:t>
      </w:r>
      <w:r>
        <w:tab/>
        <w:t>Artikel 13 lid 1 Bekendmakingswet</w:t>
      </w:r>
    </w:p>
  </w:footnote>
  <w:footnote w:id="175">
    <w:p w14:paraId="39DF7757" w14:textId="77777777" w:rsidR="00261373" w:rsidRDefault="00624D76" w:rsidP="00EC1A29">
      <w:pPr>
        <w:pStyle w:val="Voetnoottekst"/>
      </w:pPr>
      <w:r>
        <w:rPr>
          <w:rStyle w:val="Voetnootmarkering"/>
        </w:rPr>
        <w:footnoteRef/>
      </w:r>
      <w:r>
        <w:t xml:space="preserve"> </w:t>
      </w:r>
      <w:r>
        <w:tab/>
        <w:t>Artikel 13 lid 1 Bekendmakingswet</w:t>
      </w:r>
    </w:p>
  </w:footnote>
  <w:footnote w:id="176">
    <w:p w14:paraId="4CF20CE9" w14:textId="77777777" w:rsidR="00261373" w:rsidRDefault="00624D76"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177">
    <w:p w14:paraId="7CE62B58" w14:textId="77777777" w:rsidR="00261373" w:rsidRDefault="00624D76" w:rsidP="00EC1A29">
      <w:pPr>
        <w:pStyle w:val="Voetnoottekst"/>
      </w:pPr>
      <w:r>
        <w:rPr>
          <w:rStyle w:val="Voetnootmarkering"/>
        </w:rPr>
        <w:footnoteRef/>
      </w:r>
      <w:r>
        <w:t xml:space="preserve"> </w:t>
      </w:r>
      <w:r>
        <w:tab/>
        <w:t xml:space="preserve">Artikel </w:t>
      </w:r>
      <w:r w:rsidRPr="002F2CA1">
        <w:t xml:space="preserve">3:44 lid 1 </w:t>
      </w:r>
      <w:r>
        <w:t>Awb</w:t>
      </w:r>
    </w:p>
  </w:footnote>
  <w:footnote w:id="178">
    <w:p w14:paraId="5B9843AA" w14:textId="77777777" w:rsidR="00261373" w:rsidRDefault="00624D76"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179">
    <w:p w14:paraId="7B68C977" w14:textId="77777777" w:rsidR="00261373" w:rsidRDefault="00624D76"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180">
    <w:p w14:paraId="6AE59474" w14:textId="77777777" w:rsidR="00261373" w:rsidRDefault="00624D76"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181">
    <w:p w14:paraId="4C271E7A" w14:textId="77777777" w:rsidR="00261373" w:rsidRDefault="00624D76"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82">
    <w:p w14:paraId="13C90D2F" w14:textId="77777777" w:rsidR="00261373" w:rsidRDefault="00624D76" w:rsidP="00EC1A29">
      <w:pPr>
        <w:pStyle w:val="Voetnoottekst"/>
      </w:pPr>
      <w:r>
        <w:rPr>
          <w:rStyle w:val="Voetnootmarkering"/>
        </w:rPr>
        <w:footnoteRef/>
      </w:r>
      <w:r>
        <w:t xml:space="preserve"> </w:t>
      </w:r>
      <w:r>
        <w:tab/>
        <w:t>Artikel 6:7 Awb</w:t>
      </w:r>
    </w:p>
  </w:footnote>
  <w:footnote w:id="183">
    <w:p w14:paraId="230B75E7" w14:textId="77777777" w:rsidR="00261373" w:rsidRDefault="00624D76" w:rsidP="00EC1A29">
      <w:pPr>
        <w:pStyle w:val="Voetnoottekst"/>
      </w:pPr>
      <w:r>
        <w:rPr>
          <w:rStyle w:val="Voetnootmarkering"/>
        </w:rPr>
        <w:footnoteRef/>
      </w:r>
      <w:r>
        <w:t xml:space="preserve"> </w:t>
      </w:r>
      <w:r>
        <w:tab/>
        <w:t>Artikel 6:8 lid 1 Awb</w:t>
      </w:r>
    </w:p>
  </w:footnote>
  <w:footnote w:id="184">
    <w:p w14:paraId="09B6F0BE" w14:textId="77777777" w:rsidR="00261373" w:rsidRDefault="00624D76" w:rsidP="00EC1A29">
      <w:pPr>
        <w:pStyle w:val="Voetnoottekst"/>
      </w:pPr>
      <w:r>
        <w:rPr>
          <w:rStyle w:val="Voetnootmarkering"/>
        </w:rPr>
        <w:footnoteRef/>
      </w:r>
      <w:r>
        <w:t xml:space="preserve"> </w:t>
      </w:r>
      <w:r>
        <w:tab/>
        <w:t>Artikel 6:8 lid 3 Awb</w:t>
      </w:r>
    </w:p>
  </w:footnote>
  <w:footnote w:id="185">
    <w:p w14:paraId="72CE9FC0" w14:textId="7F025FF1" w:rsidR="00261373" w:rsidRDefault="00624D76">
      <w:pPr>
        <w:pStyle w:val="Voetnoottekst"/>
      </w:pPr>
      <w:r>
        <w:rPr>
          <w:rStyle w:val="Voetnootmarkering"/>
        </w:rPr>
        <w:footnoteRef/>
      </w:r>
      <w:r>
        <w:t xml:space="preserve"> </w:t>
      </w:r>
      <w:r>
        <w:tab/>
        <w:t>Artikel 16.86 lid 1 Ow</w:t>
      </w:r>
    </w:p>
  </w:footnote>
  <w:footnote w:id="186">
    <w:p w14:paraId="2913842F" w14:textId="6092FB45" w:rsidR="00261373" w:rsidRDefault="00624D76">
      <w:pPr>
        <w:pStyle w:val="Voetnoottekst"/>
      </w:pPr>
      <w:r>
        <w:rPr>
          <w:rStyle w:val="Voetnootmarkering"/>
        </w:rPr>
        <w:footnoteRef/>
      </w:r>
      <w:r>
        <w:t xml:space="preserve"> </w:t>
      </w:r>
      <w:r>
        <w:tab/>
        <w:t>Artikel 16.86 lid 3 Ow</w:t>
      </w:r>
    </w:p>
  </w:footnote>
  <w:footnote w:id="187">
    <w:p w14:paraId="4A3E69FC" w14:textId="77777777" w:rsidR="00261373" w:rsidRDefault="00624D76"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188">
    <w:p w14:paraId="2ED8E25E" w14:textId="059EA80A" w:rsidR="00261373" w:rsidRDefault="00624D76">
      <w:pPr>
        <w:pStyle w:val="Voetnoottekst"/>
      </w:pPr>
      <w:r>
        <w:rPr>
          <w:rStyle w:val="Voetnootmarkering"/>
        </w:rPr>
        <w:footnoteRef/>
      </w:r>
      <w:r>
        <w:t xml:space="preserve"> </w:t>
      </w:r>
      <w:r>
        <w:tab/>
      </w:r>
      <w:r w:rsidRPr="002445BE">
        <w:t>Artikel 16.78 lid 4 Ow</w:t>
      </w:r>
    </w:p>
  </w:footnote>
  <w:footnote w:id="189">
    <w:p w14:paraId="2D0934C5" w14:textId="5374A3C3" w:rsidR="00261373" w:rsidRDefault="00624D76"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90">
    <w:p w14:paraId="349935E4" w14:textId="75F1AC87" w:rsidR="00261373" w:rsidRDefault="00624D76"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91">
    <w:p w14:paraId="10D16E9A" w14:textId="14241D1E" w:rsidR="00261373" w:rsidRDefault="00624D76" w:rsidP="00EC1A29">
      <w:pPr>
        <w:pStyle w:val="Voetnoottekst"/>
      </w:pPr>
      <w:r>
        <w:rPr>
          <w:rStyle w:val="Voetnootmarkering"/>
        </w:rPr>
        <w:footnoteRef/>
      </w:r>
      <w:r>
        <w:t xml:space="preserve"> </w:t>
      </w:r>
      <w:r>
        <w:tab/>
      </w:r>
      <w:r w:rsidRPr="00C05194">
        <w:t xml:space="preserve">Artikel </w:t>
      </w:r>
      <w:r>
        <w:t xml:space="preserve">12 Bekendmakingswet jo artikel </w:t>
      </w:r>
      <w:r w:rsidRPr="00C05194">
        <w:t xml:space="preserve">3.7 </w:t>
      </w:r>
      <w:r w:rsidRPr="00405C6A">
        <w:t xml:space="preserve">lid 1 onder a en </w:t>
      </w:r>
      <w:r>
        <w:t xml:space="preserve">b </w:t>
      </w:r>
      <w:r w:rsidRPr="00C05194">
        <w:t>Besluit elektronische publicaties</w:t>
      </w:r>
    </w:p>
  </w:footnote>
  <w:footnote w:id="192">
    <w:p w14:paraId="77CFA797" w14:textId="4F7CC997" w:rsidR="00261373" w:rsidRDefault="00624D76">
      <w:pPr>
        <w:pStyle w:val="Voetnoottekst"/>
      </w:pPr>
      <w:r>
        <w:rPr>
          <w:rStyle w:val="Voetnootmarkering"/>
        </w:rPr>
        <w:footnoteRef/>
      </w:r>
      <w:r>
        <w:t xml:space="preserve"> </w:t>
      </w:r>
      <w:r>
        <w:tab/>
        <w:t>Artikel 12 Bekendmakingswet</w:t>
      </w:r>
    </w:p>
  </w:footnote>
  <w:footnote w:id="193">
    <w:p w14:paraId="3BD09951" w14:textId="4BCFB95A" w:rsidR="00261373" w:rsidRDefault="00624D76">
      <w:pPr>
        <w:pStyle w:val="Voetnoottekst"/>
      </w:pPr>
      <w:r>
        <w:rPr>
          <w:rStyle w:val="Voetnootmarkering"/>
        </w:rPr>
        <w:footnoteRef/>
      </w:r>
      <w:r>
        <w:t xml:space="preserve"> </w:t>
      </w:r>
      <w:r>
        <w:tab/>
        <w:t xml:space="preserve">Artikel </w:t>
      </w:r>
      <w:r w:rsidRPr="00C67486">
        <w:t xml:space="preserve">3.7 lid 1 onder </w:t>
      </w:r>
      <w:r>
        <w:t>c</w:t>
      </w:r>
      <w:r w:rsidRPr="00C67486">
        <w:t xml:space="preserve"> Besluit elektronische publicaties</w:t>
      </w:r>
    </w:p>
  </w:footnote>
  <w:footnote w:id="194">
    <w:p w14:paraId="387D7AEA" w14:textId="05EA366C" w:rsidR="00261373" w:rsidRDefault="00624D76">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195">
    <w:p w14:paraId="4D8CC19E" w14:textId="63A9338F" w:rsidR="00261373" w:rsidRDefault="00624D76" w:rsidP="00EC1A29">
      <w:pPr>
        <w:pStyle w:val="Voetnoottekst"/>
      </w:pPr>
      <w:r>
        <w:rPr>
          <w:rStyle w:val="Voetnootmarkering"/>
        </w:rPr>
        <w:footnoteRef/>
      </w:r>
      <w:r>
        <w:t xml:space="preserve"> </w:t>
      </w:r>
      <w:r>
        <w:tab/>
      </w:r>
      <w:r w:rsidRPr="006D6C36">
        <w:t>Artikel 8:1 jo 8:6 lid 1</w:t>
      </w:r>
      <w:r>
        <w:t xml:space="preserve"> Awb</w:t>
      </w:r>
      <w:r w:rsidRPr="006D6C36">
        <w:t xml:space="preserve"> jo artikel 2.2 onderdeel B onder 2 onder g onderde</w:t>
      </w:r>
      <w:r>
        <w:t>e</w:t>
      </w:r>
      <w:r w:rsidRPr="006D6C36">
        <w:t>l h Invoeringswet Omgevingswet, waarmee artikel 1</w:t>
      </w:r>
      <w:r>
        <w:t>6</w:t>
      </w:r>
      <w:r w:rsidRPr="006D6C36">
        <w:t>.72 (goedkeuring projectbesluit waterschap) word</w:t>
      </w:r>
      <w:r>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196">
    <w:p w14:paraId="2BECA2AA" w14:textId="77777777" w:rsidR="00261373" w:rsidRDefault="00624D76" w:rsidP="00EC1A29">
      <w:pPr>
        <w:pStyle w:val="Voetnoottekst"/>
      </w:pPr>
      <w:r>
        <w:rPr>
          <w:rStyle w:val="Voetnootmarkering"/>
        </w:rPr>
        <w:footnoteRef/>
      </w:r>
      <w:r>
        <w:t xml:space="preserve"> </w:t>
      </w:r>
      <w:r>
        <w:tab/>
        <w:t>Artikel 6:7 Awb</w:t>
      </w:r>
    </w:p>
  </w:footnote>
  <w:footnote w:id="197">
    <w:p w14:paraId="30292C8D" w14:textId="77777777" w:rsidR="00261373" w:rsidRDefault="00624D76" w:rsidP="00EC1A29">
      <w:pPr>
        <w:pStyle w:val="Voetnoottekst"/>
      </w:pPr>
      <w:r>
        <w:rPr>
          <w:rStyle w:val="Voetnootmarkering"/>
        </w:rPr>
        <w:footnoteRef/>
      </w:r>
      <w:r>
        <w:t xml:space="preserve"> </w:t>
      </w:r>
      <w:r>
        <w:tab/>
        <w:t>Artikel 6:8 lid 1 Awb</w:t>
      </w:r>
    </w:p>
  </w:footnote>
  <w:footnote w:id="198">
    <w:p w14:paraId="369EDA11" w14:textId="77777777" w:rsidR="00261373" w:rsidRDefault="00624D76" w:rsidP="00EC1A29">
      <w:pPr>
        <w:pStyle w:val="Voetnoottekst"/>
      </w:pPr>
      <w:r>
        <w:rPr>
          <w:rStyle w:val="Voetnootmarkering"/>
        </w:rPr>
        <w:footnoteRef/>
      </w:r>
      <w:r>
        <w:t xml:space="preserve"> </w:t>
      </w:r>
      <w:r>
        <w:tab/>
        <w:t>Artikel 6:8 lid 3 Awb</w:t>
      </w:r>
    </w:p>
  </w:footnote>
  <w:footnote w:id="199">
    <w:p w14:paraId="2BE0BDF1" w14:textId="77777777" w:rsidR="00261373" w:rsidRDefault="00624D76" w:rsidP="00A4679B">
      <w:pPr>
        <w:pStyle w:val="Voetnoottekst"/>
      </w:pPr>
      <w:r>
        <w:rPr>
          <w:rStyle w:val="Voetnootmarkering"/>
        </w:rPr>
        <w:footnoteRef/>
      </w:r>
      <w:r>
        <w:t xml:space="preserve"> </w:t>
      </w:r>
      <w:r>
        <w:tab/>
        <w:t>Artikel 16.86 lid 1 Ow</w:t>
      </w:r>
    </w:p>
  </w:footnote>
  <w:footnote w:id="200">
    <w:p w14:paraId="67E39BAB" w14:textId="77777777" w:rsidR="00261373" w:rsidRDefault="00624D76" w:rsidP="00A4679B">
      <w:pPr>
        <w:pStyle w:val="Voetnoottekst"/>
      </w:pPr>
      <w:r>
        <w:rPr>
          <w:rStyle w:val="Voetnootmarkering"/>
        </w:rPr>
        <w:footnoteRef/>
      </w:r>
      <w:r>
        <w:t xml:space="preserve"> </w:t>
      </w:r>
      <w:r>
        <w:tab/>
        <w:t>Artikel 16.86 lid 3 Ow</w:t>
      </w:r>
    </w:p>
  </w:footnote>
  <w:footnote w:id="201">
    <w:p w14:paraId="70ADCF62" w14:textId="1C6B2266" w:rsidR="00261373" w:rsidRDefault="00624D76">
      <w:pPr>
        <w:pStyle w:val="Voetnoottekst"/>
      </w:pPr>
      <w:r>
        <w:rPr>
          <w:rStyle w:val="Voetnootmarkering"/>
        </w:rPr>
        <w:footnoteRef/>
      </w:r>
      <w:r>
        <w:t xml:space="preserve"> </w:t>
      </w:r>
      <w:r>
        <w:tab/>
      </w:r>
      <w:r w:rsidRPr="0090016A">
        <w:t xml:space="preserve">Artikel 8:81 </w:t>
      </w:r>
      <w:r>
        <w:t xml:space="preserve">lid 1 </w:t>
      </w:r>
      <w:r w:rsidRPr="0090016A">
        <w:t>Awb</w:t>
      </w:r>
    </w:p>
  </w:footnote>
  <w:footnote w:id="202">
    <w:p w14:paraId="0720848A" w14:textId="6495A4C6" w:rsidR="00261373" w:rsidRDefault="00624D76" w:rsidP="00EC1A29">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203">
    <w:p w14:paraId="058944C1" w14:textId="77777777" w:rsidR="00261373" w:rsidRDefault="00624D76" w:rsidP="00EC1A29">
      <w:pPr>
        <w:pStyle w:val="Voetnoottekst"/>
      </w:pPr>
      <w:r>
        <w:rPr>
          <w:rStyle w:val="Voetnootmarkering"/>
        </w:rPr>
        <w:footnoteRef/>
      </w:r>
      <w:r>
        <w:t xml:space="preserve"> </w:t>
      </w:r>
      <w:r>
        <w:tab/>
        <w:t>Artikel 8:84 lid 2 Awb</w:t>
      </w:r>
    </w:p>
  </w:footnote>
  <w:footnote w:id="204">
    <w:p w14:paraId="7FA2C153" w14:textId="77777777" w:rsidR="00261373" w:rsidRDefault="00624D76" w:rsidP="00A12665">
      <w:pPr>
        <w:pStyle w:val="Voetnoottekst"/>
      </w:pPr>
      <w:r>
        <w:rPr>
          <w:rStyle w:val="Voetnootmarkering"/>
        </w:rPr>
        <w:footnoteRef/>
      </w:r>
      <w:r>
        <w:t xml:space="preserve"> </w:t>
      </w:r>
      <w:r>
        <w:tab/>
        <w:t>Artikel 8:86 lid 1 Awb</w:t>
      </w:r>
    </w:p>
  </w:footnote>
  <w:footnote w:id="205">
    <w:p w14:paraId="21DF9C0B" w14:textId="77777777" w:rsidR="00261373" w:rsidRDefault="00624D76" w:rsidP="00A12665">
      <w:pPr>
        <w:pStyle w:val="Voetnoottekst"/>
      </w:pPr>
      <w:r>
        <w:rPr>
          <w:rStyle w:val="Voetnootmarkering"/>
        </w:rPr>
        <w:footnoteRef/>
      </w:r>
      <w:r>
        <w:t xml:space="preserve"> </w:t>
      </w:r>
      <w:r>
        <w:tab/>
        <w:t>Artikel 8:85 lid 1 Awb</w:t>
      </w:r>
    </w:p>
  </w:footnote>
  <w:footnote w:id="206">
    <w:p w14:paraId="1A721476" w14:textId="77777777" w:rsidR="00261373" w:rsidRDefault="00624D76" w:rsidP="00A12665">
      <w:pPr>
        <w:pStyle w:val="Voetnoottekst"/>
      </w:pPr>
      <w:r>
        <w:rPr>
          <w:rStyle w:val="Voetnootmarkering"/>
        </w:rPr>
        <w:footnoteRef/>
      </w:r>
      <w:r>
        <w:t xml:space="preserve"> </w:t>
      </w:r>
      <w:r>
        <w:tab/>
        <w:t>Artikel 8:85 lid 2 Awb</w:t>
      </w:r>
    </w:p>
  </w:footnote>
  <w:footnote w:id="207">
    <w:p w14:paraId="2587AAC4" w14:textId="77777777" w:rsidR="00261373" w:rsidRDefault="00624D76" w:rsidP="00A12665">
      <w:pPr>
        <w:pStyle w:val="Voetnoottekst"/>
      </w:pPr>
      <w:r>
        <w:rPr>
          <w:rStyle w:val="Voetnootmarkering"/>
        </w:rPr>
        <w:footnoteRef/>
      </w:r>
      <w:r>
        <w:t xml:space="preserve"> </w:t>
      </w:r>
      <w:r>
        <w:tab/>
        <w:t>Artikel 8:87 lid 1 Awb</w:t>
      </w:r>
    </w:p>
  </w:footnote>
  <w:footnote w:id="208">
    <w:p w14:paraId="7E1F5070" w14:textId="77777777" w:rsidR="00261373" w:rsidRDefault="00624D76" w:rsidP="00EC1A29">
      <w:pPr>
        <w:pStyle w:val="Voetnoottekst"/>
      </w:pPr>
      <w:r>
        <w:rPr>
          <w:rStyle w:val="Voetnootmarkering"/>
        </w:rPr>
        <w:footnoteRef/>
      </w:r>
      <w:r>
        <w:t xml:space="preserve"> </w:t>
      </w:r>
      <w:r>
        <w:tab/>
        <w:t>Artikel 8:51d Awb</w:t>
      </w:r>
    </w:p>
  </w:footnote>
  <w:footnote w:id="209">
    <w:p w14:paraId="125DDEF6" w14:textId="6D2BEDA8" w:rsidR="00261373" w:rsidRDefault="00624D76" w:rsidP="00EC1A29">
      <w:pPr>
        <w:pStyle w:val="Voetnoottekst"/>
      </w:pPr>
      <w:r>
        <w:rPr>
          <w:rStyle w:val="Voetnootmarkering"/>
        </w:rPr>
        <w:footnoteRef/>
      </w:r>
      <w:r>
        <w:t xml:space="preserve"> </w:t>
      </w:r>
      <w:r>
        <w:tab/>
        <w:t xml:space="preserve">Artikel </w:t>
      </w:r>
      <w:r w:rsidRPr="000F0FC7">
        <w:t>8:51d</w:t>
      </w:r>
      <w:r>
        <w:t xml:space="preserve"> jo 8:51a lid 1 Awb</w:t>
      </w:r>
    </w:p>
  </w:footnote>
  <w:footnote w:id="210">
    <w:p w14:paraId="30FCC716" w14:textId="54C4B750" w:rsidR="00261373" w:rsidRDefault="00624D76">
      <w:pPr>
        <w:pStyle w:val="Voetnoottekst"/>
      </w:pPr>
      <w:r>
        <w:rPr>
          <w:rStyle w:val="Voetnootmarkering"/>
        </w:rPr>
        <w:footnoteRef/>
      </w:r>
      <w:r>
        <w:t xml:space="preserve"> </w:t>
      </w:r>
      <w:r>
        <w:tab/>
      </w:r>
      <w:r w:rsidRPr="00B76097">
        <w:t>Artikel 8:80a lid 1 Awb</w:t>
      </w:r>
    </w:p>
  </w:footnote>
  <w:footnote w:id="211">
    <w:p w14:paraId="3C4AAC99" w14:textId="35F88A74" w:rsidR="00261373" w:rsidRDefault="00624D76">
      <w:pPr>
        <w:pStyle w:val="Voetnoottekst"/>
      </w:pPr>
      <w:r>
        <w:rPr>
          <w:rStyle w:val="Voetnootmarkering"/>
        </w:rPr>
        <w:footnoteRef/>
      </w:r>
      <w:r>
        <w:t xml:space="preserve"> </w:t>
      </w:r>
      <w:r>
        <w:tab/>
      </w:r>
      <w:r w:rsidRPr="005C3A56">
        <w:t>Artikel 8:51d jo 8:51b lid 2 jo 8:51 onder b Awb</w:t>
      </w:r>
    </w:p>
  </w:footnote>
  <w:footnote w:id="212">
    <w:p w14:paraId="13C59441" w14:textId="77777777" w:rsidR="00261373" w:rsidRDefault="00624D76" w:rsidP="00D2308F">
      <w:pPr>
        <w:pStyle w:val="Voetnoottekst"/>
      </w:pPr>
      <w:r>
        <w:rPr>
          <w:rStyle w:val="Voetnootmarkering"/>
        </w:rPr>
        <w:footnoteRef/>
      </w:r>
      <w:r>
        <w:t xml:space="preserve"> </w:t>
      </w:r>
      <w:r>
        <w:tab/>
        <w:t>Artikel 8:80b lid 3 Awb</w:t>
      </w:r>
    </w:p>
  </w:footnote>
  <w:footnote w:id="213">
    <w:p w14:paraId="1DD54B58" w14:textId="77777777" w:rsidR="00261373" w:rsidRDefault="00624D76" w:rsidP="00D2308F">
      <w:pPr>
        <w:pStyle w:val="Voetnoottekst"/>
      </w:pPr>
      <w:r>
        <w:rPr>
          <w:rStyle w:val="Voetnootmarkering"/>
        </w:rPr>
        <w:footnoteRef/>
      </w:r>
      <w:r>
        <w:t xml:space="preserve"> </w:t>
      </w:r>
      <w:r>
        <w:tab/>
        <w:t>Artikel 8:80b lid 4 Awb</w:t>
      </w:r>
    </w:p>
  </w:footnote>
  <w:footnote w:id="214">
    <w:p w14:paraId="363F4A07" w14:textId="77777777" w:rsidR="00261373" w:rsidRDefault="00624D76" w:rsidP="00EC1A29">
      <w:pPr>
        <w:pStyle w:val="Voetnoottekst"/>
      </w:pPr>
      <w:r>
        <w:rPr>
          <w:rStyle w:val="Voetnootmarkering"/>
        </w:rPr>
        <w:footnoteRef/>
      </w:r>
      <w:r>
        <w:t xml:space="preserve"> </w:t>
      </w:r>
      <w:r>
        <w:tab/>
        <w:t>Artikel 8:70 Awb</w:t>
      </w:r>
    </w:p>
  </w:footnote>
  <w:footnote w:id="215">
    <w:p w14:paraId="3507AD09" w14:textId="77777777" w:rsidR="00261373" w:rsidRDefault="00624D76" w:rsidP="00EC1A29">
      <w:pPr>
        <w:pStyle w:val="Voetnoottekst"/>
      </w:pPr>
      <w:r>
        <w:rPr>
          <w:rStyle w:val="Voetnootmarkering"/>
        </w:rPr>
        <w:footnoteRef/>
      </w:r>
      <w:r>
        <w:t xml:space="preserve"> </w:t>
      </w:r>
      <w:r>
        <w:tab/>
        <w:t>Artikel 8:72 lid 1 Awb</w:t>
      </w:r>
    </w:p>
  </w:footnote>
  <w:footnote w:id="216">
    <w:p w14:paraId="0285F87B" w14:textId="77777777" w:rsidR="00261373" w:rsidRDefault="00624D76" w:rsidP="00EC1A29">
      <w:pPr>
        <w:pStyle w:val="Voetnoottekst"/>
      </w:pPr>
      <w:r>
        <w:rPr>
          <w:rStyle w:val="Voetnootmarkering"/>
        </w:rPr>
        <w:footnoteRef/>
      </w:r>
      <w:r>
        <w:t xml:space="preserve"> </w:t>
      </w:r>
      <w:r>
        <w:tab/>
        <w:t>Artikel 8:72 lid 2 Awb</w:t>
      </w:r>
    </w:p>
  </w:footnote>
  <w:footnote w:id="217">
    <w:p w14:paraId="689A41BA" w14:textId="77777777" w:rsidR="00261373" w:rsidRDefault="00624D76" w:rsidP="00EC1A29">
      <w:pPr>
        <w:pStyle w:val="Voetnoottekst"/>
      </w:pPr>
      <w:r>
        <w:rPr>
          <w:rStyle w:val="Voetnootmarkering"/>
        </w:rPr>
        <w:footnoteRef/>
      </w:r>
      <w:r>
        <w:t xml:space="preserve"> </w:t>
      </w:r>
      <w:r>
        <w:tab/>
        <w:t>Artikel 8:72 lid 3 Awb</w:t>
      </w:r>
    </w:p>
  </w:footnote>
  <w:footnote w:id="218">
    <w:p w14:paraId="00D85B83" w14:textId="77777777" w:rsidR="00261373" w:rsidRDefault="00624D76" w:rsidP="00EC1A29">
      <w:pPr>
        <w:pStyle w:val="Voetnoottekst"/>
      </w:pPr>
      <w:r>
        <w:rPr>
          <w:rStyle w:val="Voetnootmarkering"/>
        </w:rPr>
        <w:footnoteRef/>
      </w:r>
      <w:r>
        <w:t xml:space="preserve"> </w:t>
      </w:r>
      <w:r>
        <w:tab/>
        <w:t>Artikel 8:72 lid 4 Awb</w:t>
      </w:r>
    </w:p>
  </w:footnote>
  <w:footnote w:id="219">
    <w:p w14:paraId="073B5A07" w14:textId="1CAED177" w:rsidR="00261373" w:rsidRDefault="00624D76" w:rsidP="00EC1A29">
      <w:pPr>
        <w:pStyle w:val="Voetnoottekst"/>
      </w:pPr>
      <w:r>
        <w:rPr>
          <w:rStyle w:val="Voetnootmarkering"/>
        </w:rPr>
        <w:footnoteRef/>
      </w:r>
      <w:r>
        <w:t xml:space="preserve"> </w:t>
      </w:r>
      <w:r>
        <w:tab/>
        <w:t xml:space="preserve">Artikel 8:80 lid 1 Awb </w:t>
      </w:r>
      <w:r w:rsidRPr="00EA35DC">
        <w:t>jo artikel 3:42 Awb, artikel 6 en artikel</w:t>
      </w:r>
      <w:r>
        <w:t>en 1 en</w:t>
      </w:r>
      <w:r w:rsidRPr="00EA35DC">
        <w:t xml:space="preserve"> 2 Bekendmakingswet</w:t>
      </w:r>
    </w:p>
  </w:footnote>
  <w:footnote w:id="220">
    <w:p w14:paraId="0AF9832F" w14:textId="77777777" w:rsidR="00261373" w:rsidRDefault="00624D76"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221">
    <w:p w14:paraId="212A4960" w14:textId="77777777" w:rsidR="00261373" w:rsidRDefault="00624D76"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222">
    <w:p w14:paraId="6E4DB8E8" w14:textId="77777777" w:rsidR="00261373" w:rsidRDefault="00624D76"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223">
    <w:p w14:paraId="36BB9A59" w14:textId="77777777" w:rsidR="00261373" w:rsidRDefault="00624D76" w:rsidP="00EC1A29">
      <w:pPr>
        <w:pStyle w:val="Voetnoottekst"/>
      </w:pPr>
      <w:r>
        <w:rPr>
          <w:rStyle w:val="Voetnootmarkering"/>
        </w:rPr>
        <w:footnoteRef/>
      </w:r>
      <w:r>
        <w:t xml:space="preserve"> </w:t>
      </w:r>
      <w:r>
        <w:tab/>
      </w:r>
      <w:r w:rsidRPr="003E22B6">
        <w:t>Artikel 14.4 lid 1 jo artikel 14.5</w:t>
      </w:r>
      <w:r>
        <w:t xml:space="preserve"> Ob</w:t>
      </w:r>
    </w:p>
  </w:footnote>
  <w:footnote w:id="224">
    <w:p w14:paraId="561D2684" w14:textId="77777777" w:rsidR="00261373" w:rsidRDefault="00624D76" w:rsidP="00EC1A29">
      <w:pPr>
        <w:pStyle w:val="Voetnoottekst"/>
      </w:pPr>
      <w:r>
        <w:rPr>
          <w:rStyle w:val="Voetnootmarkering"/>
        </w:rPr>
        <w:footnoteRef/>
      </w:r>
      <w:r>
        <w:t xml:space="preserve"> </w:t>
      </w:r>
      <w:r>
        <w:tab/>
        <w:t>Bijlage VIII Ob</w:t>
      </w:r>
    </w:p>
  </w:footnote>
  <w:footnote w:id="225">
    <w:p w14:paraId="024F063B" w14:textId="36C4A294" w:rsidR="00261373" w:rsidRDefault="00624D76">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436FD" w14:textId="77777777" w:rsidR="008D4321" w:rsidRDefault="008D432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17CF" w14:paraId="1E0A9AA7" w14:textId="77777777" w:rsidTr="00FF3E80">
      <w:trPr>
        <w:cantSplit/>
        <w:trHeight w:hRule="exact" w:val="3402"/>
      </w:trPr>
      <w:tc>
        <w:tcPr>
          <w:tcW w:w="6236" w:type="dxa"/>
          <w:gridSpan w:val="2"/>
          <w:shd w:val="clear" w:color="auto" w:fill="auto"/>
        </w:tcPr>
        <w:p w14:paraId="565F3895" w14:textId="77777777" w:rsidR="002F17CF" w:rsidRPr="00BC3B53" w:rsidRDefault="00A779B5"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17CF" w:rsidRPr="0056454C" w14:paraId="60F1FE6A" w14:textId="77777777" w:rsidTr="00FF3E80">
      <w:trPr>
        <w:cantSplit/>
        <w:trHeight w:hRule="exact" w:val="1701"/>
      </w:trPr>
      <w:tc>
        <w:tcPr>
          <w:tcW w:w="6236" w:type="dxa"/>
          <w:gridSpan w:val="2"/>
          <w:shd w:val="clear" w:color="auto" w:fill="auto"/>
        </w:tcPr>
        <w:p w14:paraId="17DBA913" w14:textId="0D45D27B" w:rsidR="002F17CF" w:rsidRPr="00FA6FAC" w:rsidRDefault="00A779B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p>
      </w:tc>
    </w:tr>
    <w:tr w:rsidR="002F17CF" w:rsidRPr="00B60860" w14:paraId="7C4C3DC6" w14:textId="77777777" w:rsidTr="00FF3E80">
      <w:trPr>
        <w:cantSplit/>
        <w:trHeight w:hRule="exact" w:val="1701"/>
      </w:trPr>
      <w:tc>
        <w:tcPr>
          <w:tcW w:w="6236" w:type="dxa"/>
          <w:gridSpan w:val="2"/>
          <w:shd w:val="clear" w:color="auto" w:fill="auto"/>
        </w:tcPr>
        <w:p w14:paraId="3EBA1168" w14:textId="0E09DB26" w:rsidR="002F17CF" w:rsidRPr="00B60860" w:rsidRDefault="00A779B5" w:rsidP="00FF3E80">
          <w:r w:rsidRPr="00CA6C0C">
            <w:t xml:space="preserve">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p>
        <w:p w14:paraId="033AA803" w14:textId="2E87EF80" w:rsidR="002F17CF" w:rsidRPr="00B60860" w:rsidRDefault="00A779B5" w:rsidP="00FF3E80">
          <w:r>
            <w:t>Geonovum</w:t>
          </w:r>
        </w:p>
      </w:tc>
    </w:tr>
    <w:tr w:rsidR="002F17CF" w:rsidRPr="00B60860" w14:paraId="16847DE5" w14:textId="77777777" w:rsidTr="00FF3E80">
      <w:trPr>
        <w:cantSplit/>
      </w:trPr>
      <w:tc>
        <w:tcPr>
          <w:tcW w:w="1134" w:type="dxa"/>
          <w:shd w:val="clear" w:color="auto" w:fill="auto"/>
        </w:tcPr>
        <w:p w14:paraId="13EAC81A" w14:textId="77777777" w:rsidR="002F17CF" w:rsidRPr="00CA6C0C" w:rsidRDefault="00A779B5" w:rsidP="00FF3E80">
          <w:r>
            <w:t>Datum</w:t>
          </w:r>
        </w:p>
      </w:tc>
      <w:tc>
        <w:tcPr>
          <w:tcW w:w="3118" w:type="dxa"/>
          <w:shd w:val="clear" w:color="auto" w:fill="auto"/>
        </w:tcPr>
        <w:p w14:paraId="310B3888" w14:textId="18B5EAEE" w:rsidR="002F17CF" w:rsidRPr="00CA6C0C" w:rsidRDefault="00A779B5" w:rsidP="00FF3E80">
          <w:r>
            <w:fldChar w:fldCharType="begin"/>
          </w:r>
          <w:r>
            <w:rPr>
              <w:noProof/>
            </w:rPr>
            <w:instrText xml:space="preserve"> DOCVARIABLE ID00 </w:instrText>
          </w:r>
          <w:r>
            <w:rPr>
              <w:noProof/>
            </w:rPr>
            <w:fldChar w:fldCharType="separate"/>
          </w:r>
          <w:r w:rsidR="00890AE1">
            <w:rPr>
              <w:noProof/>
            </w:rPr>
            <w:t>7-4-2023</w:t>
          </w:r>
          <w:r>
            <w:rPr>
              <w:noProof/>
            </w:rPr>
            <w:fldChar w:fldCharType="end"/>
          </w:r>
        </w:p>
      </w:tc>
    </w:tr>
  </w:tbl>
  <w:p w14:paraId="3A6DC270" w14:textId="77777777" w:rsidR="002F17CF" w:rsidRPr="00EB5B83" w:rsidRDefault="002F17CF"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F2A5E7" w14:textId="77777777" w:rsidR="008D4321" w:rsidRDefault="008D4321">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2B28EAD7" w:rsidR="002F17CF" w:rsidRDefault="00A779B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90AE1">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90AE1">
      <w:rPr>
        <w:noProof/>
      </w:rPr>
      <w:t>7-4-2023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4495FE" w14:textId="5BC6101F" w:rsidR="00976374" w:rsidRDefault="00976374"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90AE1">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90AE1">
      <w:rPr>
        <w:noProof/>
      </w:rPr>
      <w:t>7-4-2023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880901103">
    <w:abstractNumId w:val="2"/>
  </w:num>
  <w:num w:numId="2" w16cid:durableId="395669373">
    <w:abstractNumId w:val="6"/>
  </w:num>
  <w:num w:numId="3" w16cid:durableId="59683739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47207334">
    <w:abstractNumId w:val="0"/>
  </w:num>
  <w:num w:numId="5" w16cid:durableId="1330060118">
    <w:abstractNumId w:val="4"/>
  </w:num>
  <w:num w:numId="6" w16cid:durableId="973219680">
    <w:abstractNumId w:val="3"/>
  </w:num>
  <w:num w:numId="7" w16cid:durableId="229392279">
    <w:abstractNumId w:val="5"/>
  </w:num>
  <w:num w:numId="8" w16cid:durableId="121669722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9903039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1154683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60480114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7394050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3736997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7636025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412932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82910290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9483933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20373908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5331085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5163854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65329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7-4-2023"/>
    <w:docVar w:name="ID01" w:val="projectbesluit"/>
    <w:docVar w:name="ID01_CAPS" w:val="Projectbesluit"/>
    <w:docVar w:name="ID01+" w:val="het projectbesluit"/>
    <w:docVar w:name="ID01+_CAPS" w:val="Het projectbesluit"/>
    <w:docVar w:name="ID02" w:val="het"/>
    <w:docVar w:name="ID03" w:val="pb"/>
    <w:docVar w:name="ID04" w:val="4.0.0"/>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7FC"/>
    <w:rsid w:val="00000882"/>
    <w:rsid w:val="00000D7E"/>
    <w:rsid w:val="000016DA"/>
    <w:rsid w:val="0000170F"/>
    <w:rsid w:val="000019DF"/>
    <w:rsid w:val="000025B2"/>
    <w:rsid w:val="000026A9"/>
    <w:rsid w:val="00002C2B"/>
    <w:rsid w:val="00002D88"/>
    <w:rsid w:val="00002EDB"/>
    <w:rsid w:val="00002F37"/>
    <w:rsid w:val="00003429"/>
    <w:rsid w:val="00003A5F"/>
    <w:rsid w:val="00003AEB"/>
    <w:rsid w:val="00003B27"/>
    <w:rsid w:val="00003F2A"/>
    <w:rsid w:val="00003F91"/>
    <w:rsid w:val="00004179"/>
    <w:rsid w:val="0000475E"/>
    <w:rsid w:val="0000492F"/>
    <w:rsid w:val="00004C6A"/>
    <w:rsid w:val="000050F0"/>
    <w:rsid w:val="0000513D"/>
    <w:rsid w:val="0000542D"/>
    <w:rsid w:val="00005438"/>
    <w:rsid w:val="00005635"/>
    <w:rsid w:val="000056C8"/>
    <w:rsid w:val="0000582B"/>
    <w:rsid w:val="0000597E"/>
    <w:rsid w:val="00005CE0"/>
    <w:rsid w:val="00005DB3"/>
    <w:rsid w:val="0000637D"/>
    <w:rsid w:val="000063EA"/>
    <w:rsid w:val="0000661B"/>
    <w:rsid w:val="00006680"/>
    <w:rsid w:val="000067A6"/>
    <w:rsid w:val="000067E8"/>
    <w:rsid w:val="0000684C"/>
    <w:rsid w:val="00006CFF"/>
    <w:rsid w:val="0000703D"/>
    <w:rsid w:val="000070BB"/>
    <w:rsid w:val="000072F9"/>
    <w:rsid w:val="000075FE"/>
    <w:rsid w:val="00007AFA"/>
    <w:rsid w:val="00007B72"/>
    <w:rsid w:val="00007CED"/>
    <w:rsid w:val="00007F70"/>
    <w:rsid w:val="00010161"/>
    <w:rsid w:val="000102F9"/>
    <w:rsid w:val="00010479"/>
    <w:rsid w:val="000104E4"/>
    <w:rsid w:val="000105BF"/>
    <w:rsid w:val="00010818"/>
    <w:rsid w:val="00010B02"/>
    <w:rsid w:val="00010C48"/>
    <w:rsid w:val="00010D0B"/>
    <w:rsid w:val="00010DD0"/>
    <w:rsid w:val="00010DF7"/>
    <w:rsid w:val="00010F61"/>
    <w:rsid w:val="00010FE0"/>
    <w:rsid w:val="0001118D"/>
    <w:rsid w:val="000112CC"/>
    <w:rsid w:val="00011419"/>
    <w:rsid w:val="0001148C"/>
    <w:rsid w:val="0001173D"/>
    <w:rsid w:val="00011865"/>
    <w:rsid w:val="00011B02"/>
    <w:rsid w:val="000120F5"/>
    <w:rsid w:val="00012436"/>
    <w:rsid w:val="000124C4"/>
    <w:rsid w:val="0001268B"/>
    <w:rsid w:val="000127E5"/>
    <w:rsid w:val="00012878"/>
    <w:rsid w:val="00012E7B"/>
    <w:rsid w:val="000130D6"/>
    <w:rsid w:val="00013342"/>
    <w:rsid w:val="00013380"/>
    <w:rsid w:val="000134C3"/>
    <w:rsid w:val="0001361A"/>
    <w:rsid w:val="00013963"/>
    <w:rsid w:val="00013A1F"/>
    <w:rsid w:val="00013C31"/>
    <w:rsid w:val="00013F1C"/>
    <w:rsid w:val="00014792"/>
    <w:rsid w:val="00014924"/>
    <w:rsid w:val="00014949"/>
    <w:rsid w:val="000149A7"/>
    <w:rsid w:val="00014AD0"/>
    <w:rsid w:val="00014C8E"/>
    <w:rsid w:val="00015180"/>
    <w:rsid w:val="0001537A"/>
    <w:rsid w:val="00015423"/>
    <w:rsid w:val="000154D8"/>
    <w:rsid w:val="00015503"/>
    <w:rsid w:val="0001568B"/>
    <w:rsid w:val="0001583B"/>
    <w:rsid w:val="00015A07"/>
    <w:rsid w:val="00015C74"/>
    <w:rsid w:val="00015ED1"/>
    <w:rsid w:val="00016134"/>
    <w:rsid w:val="0001629B"/>
    <w:rsid w:val="00016523"/>
    <w:rsid w:val="0001678E"/>
    <w:rsid w:val="000168D1"/>
    <w:rsid w:val="00016A8B"/>
    <w:rsid w:val="00016C48"/>
    <w:rsid w:val="0001710B"/>
    <w:rsid w:val="000173AF"/>
    <w:rsid w:val="00017602"/>
    <w:rsid w:val="00017990"/>
    <w:rsid w:val="00017AAF"/>
    <w:rsid w:val="00017F4F"/>
    <w:rsid w:val="00017F62"/>
    <w:rsid w:val="000200C1"/>
    <w:rsid w:val="000202B1"/>
    <w:rsid w:val="00020505"/>
    <w:rsid w:val="000208F1"/>
    <w:rsid w:val="00020A25"/>
    <w:rsid w:val="00020E47"/>
    <w:rsid w:val="00020E52"/>
    <w:rsid w:val="00021674"/>
    <w:rsid w:val="00021A04"/>
    <w:rsid w:val="00021E10"/>
    <w:rsid w:val="00021F14"/>
    <w:rsid w:val="00021F1B"/>
    <w:rsid w:val="00021FE8"/>
    <w:rsid w:val="0002234E"/>
    <w:rsid w:val="000227B5"/>
    <w:rsid w:val="00022824"/>
    <w:rsid w:val="00022E6B"/>
    <w:rsid w:val="00023125"/>
    <w:rsid w:val="00023130"/>
    <w:rsid w:val="0002316D"/>
    <w:rsid w:val="00023485"/>
    <w:rsid w:val="00023541"/>
    <w:rsid w:val="00023A28"/>
    <w:rsid w:val="00023B33"/>
    <w:rsid w:val="00024019"/>
    <w:rsid w:val="0002401A"/>
    <w:rsid w:val="000240A5"/>
    <w:rsid w:val="000240C6"/>
    <w:rsid w:val="00024674"/>
    <w:rsid w:val="00024A2E"/>
    <w:rsid w:val="00024B41"/>
    <w:rsid w:val="00024B58"/>
    <w:rsid w:val="00025138"/>
    <w:rsid w:val="000251B8"/>
    <w:rsid w:val="0002577A"/>
    <w:rsid w:val="000257AF"/>
    <w:rsid w:val="00025C3E"/>
    <w:rsid w:val="00026469"/>
    <w:rsid w:val="00026668"/>
    <w:rsid w:val="000269C3"/>
    <w:rsid w:val="00026EB6"/>
    <w:rsid w:val="0002738A"/>
    <w:rsid w:val="00027624"/>
    <w:rsid w:val="000278F9"/>
    <w:rsid w:val="000279AF"/>
    <w:rsid w:val="00027E40"/>
    <w:rsid w:val="00027E4B"/>
    <w:rsid w:val="00027F62"/>
    <w:rsid w:val="00030537"/>
    <w:rsid w:val="0003059F"/>
    <w:rsid w:val="00030A1B"/>
    <w:rsid w:val="00030A98"/>
    <w:rsid w:val="00030C79"/>
    <w:rsid w:val="00030E0B"/>
    <w:rsid w:val="00030E4A"/>
    <w:rsid w:val="00030EA9"/>
    <w:rsid w:val="000310F9"/>
    <w:rsid w:val="00031463"/>
    <w:rsid w:val="000317DA"/>
    <w:rsid w:val="00031A22"/>
    <w:rsid w:val="00031B29"/>
    <w:rsid w:val="00032022"/>
    <w:rsid w:val="0003206F"/>
    <w:rsid w:val="000320AC"/>
    <w:rsid w:val="000322BE"/>
    <w:rsid w:val="000324B6"/>
    <w:rsid w:val="000324D7"/>
    <w:rsid w:val="00032522"/>
    <w:rsid w:val="00032725"/>
    <w:rsid w:val="00032767"/>
    <w:rsid w:val="00032E79"/>
    <w:rsid w:val="00032F98"/>
    <w:rsid w:val="000333A8"/>
    <w:rsid w:val="000336D2"/>
    <w:rsid w:val="000338F4"/>
    <w:rsid w:val="000339AB"/>
    <w:rsid w:val="000339AF"/>
    <w:rsid w:val="00033C08"/>
    <w:rsid w:val="00033D90"/>
    <w:rsid w:val="00033FB6"/>
    <w:rsid w:val="000343A3"/>
    <w:rsid w:val="000343B5"/>
    <w:rsid w:val="0003446E"/>
    <w:rsid w:val="00034547"/>
    <w:rsid w:val="00034612"/>
    <w:rsid w:val="00034792"/>
    <w:rsid w:val="000349D3"/>
    <w:rsid w:val="00034A4A"/>
    <w:rsid w:val="000355A2"/>
    <w:rsid w:val="00035B5E"/>
    <w:rsid w:val="00035D5A"/>
    <w:rsid w:val="00035E6A"/>
    <w:rsid w:val="00035F79"/>
    <w:rsid w:val="00036027"/>
    <w:rsid w:val="00036348"/>
    <w:rsid w:val="00036374"/>
    <w:rsid w:val="000364E2"/>
    <w:rsid w:val="000365AA"/>
    <w:rsid w:val="000367DC"/>
    <w:rsid w:val="0003685D"/>
    <w:rsid w:val="000369D6"/>
    <w:rsid w:val="00036C0A"/>
    <w:rsid w:val="00037058"/>
    <w:rsid w:val="000370E7"/>
    <w:rsid w:val="00037311"/>
    <w:rsid w:val="0003743A"/>
    <w:rsid w:val="0003775A"/>
    <w:rsid w:val="000378A4"/>
    <w:rsid w:val="000378EE"/>
    <w:rsid w:val="00037A0C"/>
    <w:rsid w:val="00037D5D"/>
    <w:rsid w:val="00040B78"/>
    <w:rsid w:val="00040BCC"/>
    <w:rsid w:val="00040FB9"/>
    <w:rsid w:val="0004128E"/>
    <w:rsid w:val="00041327"/>
    <w:rsid w:val="000413B3"/>
    <w:rsid w:val="00041675"/>
    <w:rsid w:val="00041988"/>
    <w:rsid w:val="00041B1B"/>
    <w:rsid w:val="00041B68"/>
    <w:rsid w:val="00041BB2"/>
    <w:rsid w:val="00041DD1"/>
    <w:rsid w:val="00041EBF"/>
    <w:rsid w:val="00041F7F"/>
    <w:rsid w:val="0004208F"/>
    <w:rsid w:val="00042520"/>
    <w:rsid w:val="000427AA"/>
    <w:rsid w:val="0004288B"/>
    <w:rsid w:val="00042DEC"/>
    <w:rsid w:val="0004317D"/>
    <w:rsid w:val="00043367"/>
    <w:rsid w:val="00043510"/>
    <w:rsid w:val="000437B9"/>
    <w:rsid w:val="00043A23"/>
    <w:rsid w:val="00043AA1"/>
    <w:rsid w:val="00043AA6"/>
    <w:rsid w:val="00043AC7"/>
    <w:rsid w:val="00043D44"/>
    <w:rsid w:val="00043DC0"/>
    <w:rsid w:val="00043E18"/>
    <w:rsid w:val="00043E40"/>
    <w:rsid w:val="000444EB"/>
    <w:rsid w:val="0004467A"/>
    <w:rsid w:val="0004470A"/>
    <w:rsid w:val="000449D3"/>
    <w:rsid w:val="00044DE3"/>
    <w:rsid w:val="00045006"/>
    <w:rsid w:val="000454F5"/>
    <w:rsid w:val="0004554B"/>
    <w:rsid w:val="0004575E"/>
    <w:rsid w:val="00045C1E"/>
    <w:rsid w:val="00045DA4"/>
    <w:rsid w:val="00045ECD"/>
    <w:rsid w:val="00045ECE"/>
    <w:rsid w:val="00045FC1"/>
    <w:rsid w:val="00045FC2"/>
    <w:rsid w:val="0004600B"/>
    <w:rsid w:val="000460C3"/>
    <w:rsid w:val="000462BE"/>
    <w:rsid w:val="0004648E"/>
    <w:rsid w:val="00046602"/>
    <w:rsid w:val="0004667E"/>
    <w:rsid w:val="000467F1"/>
    <w:rsid w:val="000468D3"/>
    <w:rsid w:val="000468FA"/>
    <w:rsid w:val="0004709D"/>
    <w:rsid w:val="00047312"/>
    <w:rsid w:val="000473A5"/>
    <w:rsid w:val="000477D0"/>
    <w:rsid w:val="00047960"/>
    <w:rsid w:val="00047F62"/>
    <w:rsid w:val="000500B6"/>
    <w:rsid w:val="00050447"/>
    <w:rsid w:val="0005053D"/>
    <w:rsid w:val="00050993"/>
    <w:rsid w:val="00050D83"/>
    <w:rsid w:val="00050E43"/>
    <w:rsid w:val="000512E3"/>
    <w:rsid w:val="000514AB"/>
    <w:rsid w:val="000514C2"/>
    <w:rsid w:val="00051659"/>
    <w:rsid w:val="00051A4D"/>
    <w:rsid w:val="000520BA"/>
    <w:rsid w:val="0005261F"/>
    <w:rsid w:val="00052793"/>
    <w:rsid w:val="0005284C"/>
    <w:rsid w:val="00052C7A"/>
    <w:rsid w:val="00052CFE"/>
    <w:rsid w:val="00052D2D"/>
    <w:rsid w:val="00052DCC"/>
    <w:rsid w:val="00052EAE"/>
    <w:rsid w:val="00052F19"/>
    <w:rsid w:val="000532ED"/>
    <w:rsid w:val="000533F3"/>
    <w:rsid w:val="0005355D"/>
    <w:rsid w:val="00053BE1"/>
    <w:rsid w:val="00053CB4"/>
    <w:rsid w:val="00053CB5"/>
    <w:rsid w:val="00053EA7"/>
    <w:rsid w:val="00053EC8"/>
    <w:rsid w:val="00053F65"/>
    <w:rsid w:val="00054435"/>
    <w:rsid w:val="00054566"/>
    <w:rsid w:val="00054845"/>
    <w:rsid w:val="00054B72"/>
    <w:rsid w:val="00054E25"/>
    <w:rsid w:val="00054EA6"/>
    <w:rsid w:val="000550A7"/>
    <w:rsid w:val="00055594"/>
    <w:rsid w:val="00055642"/>
    <w:rsid w:val="000557CD"/>
    <w:rsid w:val="00055CF5"/>
    <w:rsid w:val="00055D6D"/>
    <w:rsid w:val="00055E7A"/>
    <w:rsid w:val="00055EDA"/>
    <w:rsid w:val="0005606A"/>
    <w:rsid w:val="000566E6"/>
    <w:rsid w:val="00056832"/>
    <w:rsid w:val="000568DD"/>
    <w:rsid w:val="00056C2F"/>
    <w:rsid w:val="00056D6C"/>
    <w:rsid w:val="00056F4B"/>
    <w:rsid w:val="000571D9"/>
    <w:rsid w:val="00057208"/>
    <w:rsid w:val="0005727D"/>
    <w:rsid w:val="00057347"/>
    <w:rsid w:val="0005747B"/>
    <w:rsid w:val="000579D0"/>
    <w:rsid w:val="00057BCB"/>
    <w:rsid w:val="00057E6E"/>
    <w:rsid w:val="00060080"/>
    <w:rsid w:val="000606D3"/>
    <w:rsid w:val="000608A7"/>
    <w:rsid w:val="00060CC1"/>
    <w:rsid w:val="00061291"/>
    <w:rsid w:val="00061330"/>
    <w:rsid w:val="00061785"/>
    <w:rsid w:val="0006191E"/>
    <w:rsid w:val="00061B0E"/>
    <w:rsid w:val="00061B4F"/>
    <w:rsid w:val="00061BC9"/>
    <w:rsid w:val="000623E3"/>
    <w:rsid w:val="00062571"/>
    <w:rsid w:val="00062867"/>
    <w:rsid w:val="000629F4"/>
    <w:rsid w:val="00062A44"/>
    <w:rsid w:val="00062E54"/>
    <w:rsid w:val="000635DC"/>
    <w:rsid w:val="00063A47"/>
    <w:rsid w:val="00063BFE"/>
    <w:rsid w:val="00063CD5"/>
    <w:rsid w:val="00063CF8"/>
    <w:rsid w:val="0006404F"/>
    <w:rsid w:val="00064050"/>
    <w:rsid w:val="00064676"/>
    <w:rsid w:val="0006468C"/>
    <w:rsid w:val="000646BA"/>
    <w:rsid w:val="0006484E"/>
    <w:rsid w:val="00064EDD"/>
    <w:rsid w:val="00064EF2"/>
    <w:rsid w:val="00065068"/>
    <w:rsid w:val="00065181"/>
    <w:rsid w:val="00065372"/>
    <w:rsid w:val="00065941"/>
    <w:rsid w:val="00065946"/>
    <w:rsid w:val="00065A83"/>
    <w:rsid w:val="00065F24"/>
    <w:rsid w:val="00065F61"/>
    <w:rsid w:val="00065FEA"/>
    <w:rsid w:val="0006627B"/>
    <w:rsid w:val="0006638C"/>
    <w:rsid w:val="0006640C"/>
    <w:rsid w:val="000666B5"/>
    <w:rsid w:val="00066AAB"/>
    <w:rsid w:val="00066B41"/>
    <w:rsid w:val="00066BE5"/>
    <w:rsid w:val="00067128"/>
    <w:rsid w:val="00067134"/>
    <w:rsid w:val="000671CF"/>
    <w:rsid w:val="00067676"/>
    <w:rsid w:val="0006775E"/>
    <w:rsid w:val="000677FE"/>
    <w:rsid w:val="0006781E"/>
    <w:rsid w:val="00067840"/>
    <w:rsid w:val="000679AD"/>
    <w:rsid w:val="00067F28"/>
    <w:rsid w:val="00070304"/>
    <w:rsid w:val="00070530"/>
    <w:rsid w:val="00070615"/>
    <w:rsid w:val="0007089E"/>
    <w:rsid w:val="000708AF"/>
    <w:rsid w:val="00070F68"/>
    <w:rsid w:val="0007111F"/>
    <w:rsid w:val="0007178D"/>
    <w:rsid w:val="000719D4"/>
    <w:rsid w:val="00071BCE"/>
    <w:rsid w:val="000720E6"/>
    <w:rsid w:val="00072154"/>
    <w:rsid w:val="00072159"/>
    <w:rsid w:val="00072179"/>
    <w:rsid w:val="000721D5"/>
    <w:rsid w:val="00072247"/>
    <w:rsid w:val="000724D9"/>
    <w:rsid w:val="00072973"/>
    <w:rsid w:val="00072A8A"/>
    <w:rsid w:val="00072AD0"/>
    <w:rsid w:val="00072E50"/>
    <w:rsid w:val="00073209"/>
    <w:rsid w:val="00073320"/>
    <w:rsid w:val="00073801"/>
    <w:rsid w:val="00073851"/>
    <w:rsid w:val="00073994"/>
    <w:rsid w:val="00073E22"/>
    <w:rsid w:val="0007459B"/>
    <w:rsid w:val="000745A5"/>
    <w:rsid w:val="000745E5"/>
    <w:rsid w:val="00074716"/>
    <w:rsid w:val="00074812"/>
    <w:rsid w:val="00074A84"/>
    <w:rsid w:val="00074D33"/>
    <w:rsid w:val="000750B8"/>
    <w:rsid w:val="00075786"/>
    <w:rsid w:val="00075968"/>
    <w:rsid w:val="000759A1"/>
    <w:rsid w:val="00075C9F"/>
    <w:rsid w:val="000762D7"/>
    <w:rsid w:val="000763F9"/>
    <w:rsid w:val="00076A45"/>
    <w:rsid w:val="00076BC9"/>
    <w:rsid w:val="00076C60"/>
    <w:rsid w:val="00076D66"/>
    <w:rsid w:val="00076FB8"/>
    <w:rsid w:val="00076FD7"/>
    <w:rsid w:val="000774B5"/>
    <w:rsid w:val="000774B8"/>
    <w:rsid w:val="000775E1"/>
    <w:rsid w:val="00077765"/>
    <w:rsid w:val="0007785C"/>
    <w:rsid w:val="00077E2E"/>
    <w:rsid w:val="00077FE9"/>
    <w:rsid w:val="000804E1"/>
    <w:rsid w:val="000806CE"/>
    <w:rsid w:val="00080917"/>
    <w:rsid w:val="0008093C"/>
    <w:rsid w:val="00080956"/>
    <w:rsid w:val="00080AC3"/>
    <w:rsid w:val="00080BFA"/>
    <w:rsid w:val="00080CE3"/>
    <w:rsid w:val="00080CE5"/>
    <w:rsid w:val="00080F69"/>
    <w:rsid w:val="00081159"/>
    <w:rsid w:val="0008120C"/>
    <w:rsid w:val="00081567"/>
    <w:rsid w:val="000815E6"/>
    <w:rsid w:val="00081C82"/>
    <w:rsid w:val="00081FA9"/>
    <w:rsid w:val="0008209B"/>
    <w:rsid w:val="000821D9"/>
    <w:rsid w:val="00082308"/>
    <w:rsid w:val="0008242B"/>
    <w:rsid w:val="000824D4"/>
    <w:rsid w:val="00082B75"/>
    <w:rsid w:val="00082F0E"/>
    <w:rsid w:val="00082F80"/>
    <w:rsid w:val="0008321C"/>
    <w:rsid w:val="000832D2"/>
    <w:rsid w:val="000832E3"/>
    <w:rsid w:val="000833BE"/>
    <w:rsid w:val="0008352D"/>
    <w:rsid w:val="00083571"/>
    <w:rsid w:val="000836D8"/>
    <w:rsid w:val="000836DD"/>
    <w:rsid w:val="0008378C"/>
    <w:rsid w:val="00083808"/>
    <w:rsid w:val="000839B4"/>
    <w:rsid w:val="00083A4F"/>
    <w:rsid w:val="00083F31"/>
    <w:rsid w:val="00083F36"/>
    <w:rsid w:val="0008428A"/>
    <w:rsid w:val="0008453A"/>
    <w:rsid w:val="0008476C"/>
    <w:rsid w:val="00084790"/>
    <w:rsid w:val="00084AA3"/>
    <w:rsid w:val="00084CBB"/>
    <w:rsid w:val="00084D83"/>
    <w:rsid w:val="00085221"/>
    <w:rsid w:val="0008527B"/>
    <w:rsid w:val="000853C9"/>
    <w:rsid w:val="00085824"/>
    <w:rsid w:val="0008603E"/>
    <w:rsid w:val="0008613F"/>
    <w:rsid w:val="0008632B"/>
    <w:rsid w:val="0008639F"/>
    <w:rsid w:val="0008675C"/>
    <w:rsid w:val="00086A24"/>
    <w:rsid w:val="00086F47"/>
    <w:rsid w:val="00087450"/>
    <w:rsid w:val="0008767F"/>
    <w:rsid w:val="00087911"/>
    <w:rsid w:val="00087D32"/>
    <w:rsid w:val="00087FB4"/>
    <w:rsid w:val="0009020F"/>
    <w:rsid w:val="000902C8"/>
    <w:rsid w:val="000902EF"/>
    <w:rsid w:val="0009034B"/>
    <w:rsid w:val="00090429"/>
    <w:rsid w:val="00090595"/>
    <w:rsid w:val="00090937"/>
    <w:rsid w:val="00090A13"/>
    <w:rsid w:val="00090A91"/>
    <w:rsid w:val="00090BC0"/>
    <w:rsid w:val="00090C17"/>
    <w:rsid w:val="00090ED6"/>
    <w:rsid w:val="000910DE"/>
    <w:rsid w:val="0009117A"/>
    <w:rsid w:val="000915D8"/>
    <w:rsid w:val="00091E31"/>
    <w:rsid w:val="00091F31"/>
    <w:rsid w:val="00092997"/>
    <w:rsid w:val="00092A2B"/>
    <w:rsid w:val="00092DC3"/>
    <w:rsid w:val="00092F6C"/>
    <w:rsid w:val="00092FBC"/>
    <w:rsid w:val="00093042"/>
    <w:rsid w:val="00093568"/>
    <w:rsid w:val="00093B7B"/>
    <w:rsid w:val="00093B94"/>
    <w:rsid w:val="00093BF4"/>
    <w:rsid w:val="00093CEA"/>
    <w:rsid w:val="000942B3"/>
    <w:rsid w:val="00094A33"/>
    <w:rsid w:val="00094CFA"/>
    <w:rsid w:val="000955F1"/>
    <w:rsid w:val="00095660"/>
    <w:rsid w:val="00095684"/>
    <w:rsid w:val="00095A11"/>
    <w:rsid w:val="00095A37"/>
    <w:rsid w:val="00095E4B"/>
    <w:rsid w:val="00096336"/>
    <w:rsid w:val="0009668E"/>
    <w:rsid w:val="000966B7"/>
    <w:rsid w:val="00097023"/>
    <w:rsid w:val="00097068"/>
    <w:rsid w:val="0009776B"/>
    <w:rsid w:val="000977CB"/>
    <w:rsid w:val="000977DD"/>
    <w:rsid w:val="0009791A"/>
    <w:rsid w:val="00097986"/>
    <w:rsid w:val="00097B49"/>
    <w:rsid w:val="00097FD3"/>
    <w:rsid w:val="000A0161"/>
    <w:rsid w:val="000A0245"/>
    <w:rsid w:val="000A077F"/>
    <w:rsid w:val="000A0AFE"/>
    <w:rsid w:val="000A0FD0"/>
    <w:rsid w:val="000A1007"/>
    <w:rsid w:val="000A1214"/>
    <w:rsid w:val="000A1357"/>
    <w:rsid w:val="000A15E1"/>
    <w:rsid w:val="000A167C"/>
    <w:rsid w:val="000A17C3"/>
    <w:rsid w:val="000A1823"/>
    <w:rsid w:val="000A18E9"/>
    <w:rsid w:val="000A1CB1"/>
    <w:rsid w:val="000A1FE8"/>
    <w:rsid w:val="000A209F"/>
    <w:rsid w:val="000A20B1"/>
    <w:rsid w:val="000A20DD"/>
    <w:rsid w:val="000A21C2"/>
    <w:rsid w:val="000A22C0"/>
    <w:rsid w:val="000A2347"/>
    <w:rsid w:val="000A289D"/>
    <w:rsid w:val="000A2A97"/>
    <w:rsid w:val="000A2B54"/>
    <w:rsid w:val="000A2BDD"/>
    <w:rsid w:val="000A2C5F"/>
    <w:rsid w:val="000A2F7F"/>
    <w:rsid w:val="000A35A3"/>
    <w:rsid w:val="000A361C"/>
    <w:rsid w:val="000A37C7"/>
    <w:rsid w:val="000A42DD"/>
    <w:rsid w:val="000A4662"/>
    <w:rsid w:val="000A46D6"/>
    <w:rsid w:val="000A4A4A"/>
    <w:rsid w:val="000A4A58"/>
    <w:rsid w:val="000A4A98"/>
    <w:rsid w:val="000A4B50"/>
    <w:rsid w:val="000A4ECD"/>
    <w:rsid w:val="000A5178"/>
    <w:rsid w:val="000A51B1"/>
    <w:rsid w:val="000A5236"/>
    <w:rsid w:val="000A529D"/>
    <w:rsid w:val="000A5456"/>
    <w:rsid w:val="000A56A8"/>
    <w:rsid w:val="000A56E3"/>
    <w:rsid w:val="000A5777"/>
    <w:rsid w:val="000A57BC"/>
    <w:rsid w:val="000A5E8F"/>
    <w:rsid w:val="000A61F9"/>
    <w:rsid w:val="000A64EC"/>
    <w:rsid w:val="000A6556"/>
    <w:rsid w:val="000A659D"/>
    <w:rsid w:val="000A6B7A"/>
    <w:rsid w:val="000A6C31"/>
    <w:rsid w:val="000A6C32"/>
    <w:rsid w:val="000A6E30"/>
    <w:rsid w:val="000A6FFF"/>
    <w:rsid w:val="000A704A"/>
    <w:rsid w:val="000A7235"/>
    <w:rsid w:val="000A739C"/>
    <w:rsid w:val="000A749B"/>
    <w:rsid w:val="000A7754"/>
    <w:rsid w:val="000A7C01"/>
    <w:rsid w:val="000B032A"/>
    <w:rsid w:val="000B0674"/>
    <w:rsid w:val="000B069D"/>
    <w:rsid w:val="000B0A08"/>
    <w:rsid w:val="000B0B42"/>
    <w:rsid w:val="000B0D0F"/>
    <w:rsid w:val="000B12ED"/>
    <w:rsid w:val="000B12F5"/>
    <w:rsid w:val="000B168E"/>
    <w:rsid w:val="000B1706"/>
    <w:rsid w:val="000B1BE2"/>
    <w:rsid w:val="000B1C44"/>
    <w:rsid w:val="000B1E58"/>
    <w:rsid w:val="000B1F3E"/>
    <w:rsid w:val="000B211E"/>
    <w:rsid w:val="000B24A4"/>
    <w:rsid w:val="000B25A1"/>
    <w:rsid w:val="000B26F9"/>
    <w:rsid w:val="000B2D4E"/>
    <w:rsid w:val="000B2DA5"/>
    <w:rsid w:val="000B2E49"/>
    <w:rsid w:val="000B2EB9"/>
    <w:rsid w:val="000B2EC1"/>
    <w:rsid w:val="000B3042"/>
    <w:rsid w:val="000B31C8"/>
    <w:rsid w:val="000B31CB"/>
    <w:rsid w:val="000B3593"/>
    <w:rsid w:val="000B3666"/>
    <w:rsid w:val="000B3744"/>
    <w:rsid w:val="000B39BF"/>
    <w:rsid w:val="000B39CB"/>
    <w:rsid w:val="000B3B42"/>
    <w:rsid w:val="000B3D18"/>
    <w:rsid w:val="000B3DD4"/>
    <w:rsid w:val="000B3E73"/>
    <w:rsid w:val="000B40EF"/>
    <w:rsid w:val="000B4176"/>
    <w:rsid w:val="000B41C0"/>
    <w:rsid w:val="000B437C"/>
    <w:rsid w:val="000B4590"/>
    <w:rsid w:val="000B47D5"/>
    <w:rsid w:val="000B485B"/>
    <w:rsid w:val="000B4AF6"/>
    <w:rsid w:val="000B4C85"/>
    <w:rsid w:val="000B4E74"/>
    <w:rsid w:val="000B5016"/>
    <w:rsid w:val="000B50CF"/>
    <w:rsid w:val="000B51B2"/>
    <w:rsid w:val="000B51C1"/>
    <w:rsid w:val="000B57CC"/>
    <w:rsid w:val="000B606B"/>
    <w:rsid w:val="000B643D"/>
    <w:rsid w:val="000B6708"/>
    <w:rsid w:val="000B682B"/>
    <w:rsid w:val="000B6889"/>
    <w:rsid w:val="000B6AE2"/>
    <w:rsid w:val="000B6C7A"/>
    <w:rsid w:val="000B6DA1"/>
    <w:rsid w:val="000B6F9D"/>
    <w:rsid w:val="000B707C"/>
    <w:rsid w:val="000B7177"/>
    <w:rsid w:val="000B729B"/>
    <w:rsid w:val="000B733E"/>
    <w:rsid w:val="000B74BE"/>
    <w:rsid w:val="000B7B3B"/>
    <w:rsid w:val="000C004B"/>
    <w:rsid w:val="000C0318"/>
    <w:rsid w:val="000C06DD"/>
    <w:rsid w:val="000C0942"/>
    <w:rsid w:val="000C0DC2"/>
    <w:rsid w:val="000C0E74"/>
    <w:rsid w:val="000C0F26"/>
    <w:rsid w:val="000C11E8"/>
    <w:rsid w:val="000C147A"/>
    <w:rsid w:val="000C1794"/>
    <w:rsid w:val="000C1897"/>
    <w:rsid w:val="000C1987"/>
    <w:rsid w:val="000C1F13"/>
    <w:rsid w:val="000C1F68"/>
    <w:rsid w:val="000C23D3"/>
    <w:rsid w:val="000C256C"/>
    <w:rsid w:val="000C261F"/>
    <w:rsid w:val="000C2B77"/>
    <w:rsid w:val="000C2B81"/>
    <w:rsid w:val="000C2CF7"/>
    <w:rsid w:val="000C2DE9"/>
    <w:rsid w:val="000C2FC5"/>
    <w:rsid w:val="000C3345"/>
    <w:rsid w:val="000C34C2"/>
    <w:rsid w:val="000C34EB"/>
    <w:rsid w:val="000C35B0"/>
    <w:rsid w:val="000C3AE1"/>
    <w:rsid w:val="000C3B53"/>
    <w:rsid w:val="000C41E4"/>
    <w:rsid w:val="000C422D"/>
    <w:rsid w:val="000C4511"/>
    <w:rsid w:val="000C552F"/>
    <w:rsid w:val="000C5637"/>
    <w:rsid w:val="000C5C0C"/>
    <w:rsid w:val="000C5C31"/>
    <w:rsid w:val="000C5DE9"/>
    <w:rsid w:val="000C5E89"/>
    <w:rsid w:val="000C60F2"/>
    <w:rsid w:val="000C6231"/>
    <w:rsid w:val="000C6323"/>
    <w:rsid w:val="000C6977"/>
    <w:rsid w:val="000C6A39"/>
    <w:rsid w:val="000C6B14"/>
    <w:rsid w:val="000C6D53"/>
    <w:rsid w:val="000C6FF8"/>
    <w:rsid w:val="000C717F"/>
    <w:rsid w:val="000C7334"/>
    <w:rsid w:val="000C737F"/>
    <w:rsid w:val="000C73D3"/>
    <w:rsid w:val="000C75D6"/>
    <w:rsid w:val="000C7FFB"/>
    <w:rsid w:val="000D004A"/>
    <w:rsid w:val="000D0385"/>
    <w:rsid w:val="000D0E55"/>
    <w:rsid w:val="000D1390"/>
    <w:rsid w:val="000D1406"/>
    <w:rsid w:val="000D141A"/>
    <w:rsid w:val="000D14CE"/>
    <w:rsid w:val="000D1783"/>
    <w:rsid w:val="000D18AB"/>
    <w:rsid w:val="000D18D2"/>
    <w:rsid w:val="000D197B"/>
    <w:rsid w:val="000D1A0F"/>
    <w:rsid w:val="000D1B9D"/>
    <w:rsid w:val="000D1D31"/>
    <w:rsid w:val="000D1F44"/>
    <w:rsid w:val="000D1FF4"/>
    <w:rsid w:val="000D202C"/>
    <w:rsid w:val="000D236E"/>
    <w:rsid w:val="000D2479"/>
    <w:rsid w:val="000D24BB"/>
    <w:rsid w:val="000D2928"/>
    <w:rsid w:val="000D2C42"/>
    <w:rsid w:val="000D2E1E"/>
    <w:rsid w:val="000D2E24"/>
    <w:rsid w:val="000D313D"/>
    <w:rsid w:val="000D331A"/>
    <w:rsid w:val="000D33B8"/>
    <w:rsid w:val="000D34C8"/>
    <w:rsid w:val="000D39F1"/>
    <w:rsid w:val="000D3A60"/>
    <w:rsid w:val="000D3CA9"/>
    <w:rsid w:val="000D3DD1"/>
    <w:rsid w:val="000D3FAF"/>
    <w:rsid w:val="000D4040"/>
    <w:rsid w:val="000D42B0"/>
    <w:rsid w:val="000D495D"/>
    <w:rsid w:val="000D5129"/>
    <w:rsid w:val="000D5670"/>
    <w:rsid w:val="000D5A37"/>
    <w:rsid w:val="000D5ABE"/>
    <w:rsid w:val="000D5B25"/>
    <w:rsid w:val="000D6177"/>
    <w:rsid w:val="000D6309"/>
    <w:rsid w:val="000D666F"/>
    <w:rsid w:val="000D6808"/>
    <w:rsid w:val="000D6873"/>
    <w:rsid w:val="000D6A77"/>
    <w:rsid w:val="000D6AAB"/>
    <w:rsid w:val="000D6C3A"/>
    <w:rsid w:val="000D6D33"/>
    <w:rsid w:val="000D6FF1"/>
    <w:rsid w:val="000D7119"/>
    <w:rsid w:val="000D72F5"/>
    <w:rsid w:val="000D7642"/>
    <w:rsid w:val="000D798F"/>
    <w:rsid w:val="000D7D5F"/>
    <w:rsid w:val="000D7DEE"/>
    <w:rsid w:val="000D7E24"/>
    <w:rsid w:val="000D7E8C"/>
    <w:rsid w:val="000D7FBA"/>
    <w:rsid w:val="000E08DA"/>
    <w:rsid w:val="000E09BC"/>
    <w:rsid w:val="000E0A57"/>
    <w:rsid w:val="000E0D4C"/>
    <w:rsid w:val="000E1094"/>
    <w:rsid w:val="000E12FF"/>
    <w:rsid w:val="000E142C"/>
    <w:rsid w:val="000E1B70"/>
    <w:rsid w:val="000E2038"/>
    <w:rsid w:val="000E227A"/>
    <w:rsid w:val="000E26A4"/>
    <w:rsid w:val="000E26C1"/>
    <w:rsid w:val="000E2783"/>
    <w:rsid w:val="000E2875"/>
    <w:rsid w:val="000E2A2D"/>
    <w:rsid w:val="000E3196"/>
    <w:rsid w:val="000E31FA"/>
    <w:rsid w:val="000E32F9"/>
    <w:rsid w:val="000E3A0B"/>
    <w:rsid w:val="000E3AC9"/>
    <w:rsid w:val="000E3B63"/>
    <w:rsid w:val="000E3CE4"/>
    <w:rsid w:val="000E3CFD"/>
    <w:rsid w:val="000E3E4D"/>
    <w:rsid w:val="000E3F22"/>
    <w:rsid w:val="000E4032"/>
    <w:rsid w:val="000E46A9"/>
    <w:rsid w:val="000E4977"/>
    <w:rsid w:val="000E4BE9"/>
    <w:rsid w:val="000E4F78"/>
    <w:rsid w:val="000E5457"/>
    <w:rsid w:val="000E5526"/>
    <w:rsid w:val="000E5796"/>
    <w:rsid w:val="000E57B0"/>
    <w:rsid w:val="000E5DC9"/>
    <w:rsid w:val="000E5E90"/>
    <w:rsid w:val="000E60D5"/>
    <w:rsid w:val="000E63CD"/>
    <w:rsid w:val="000E64CB"/>
    <w:rsid w:val="000E660E"/>
    <w:rsid w:val="000E6790"/>
    <w:rsid w:val="000E6AB0"/>
    <w:rsid w:val="000E6C4C"/>
    <w:rsid w:val="000E7062"/>
    <w:rsid w:val="000E74D3"/>
    <w:rsid w:val="000E770D"/>
    <w:rsid w:val="000E77B7"/>
    <w:rsid w:val="000E7AA4"/>
    <w:rsid w:val="000E7AE3"/>
    <w:rsid w:val="000E7BD8"/>
    <w:rsid w:val="000E7F3F"/>
    <w:rsid w:val="000F0116"/>
    <w:rsid w:val="000F0765"/>
    <w:rsid w:val="000F07A5"/>
    <w:rsid w:val="000F094B"/>
    <w:rsid w:val="000F0B9B"/>
    <w:rsid w:val="000F0C7A"/>
    <w:rsid w:val="000F0E8F"/>
    <w:rsid w:val="000F0FC7"/>
    <w:rsid w:val="000F1152"/>
    <w:rsid w:val="000F118D"/>
    <w:rsid w:val="000F13B8"/>
    <w:rsid w:val="000F14D8"/>
    <w:rsid w:val="000F163F"/>
    <w:rsid w:val="000F1DA5"/>
    <w:rsid w:val="000F1FAD"/>
    <w:rsid w:val="000F2185"/>
    <w:rsid w:val="000F2509"/>
    <w:rsid w:val="000F2693"/>
    <w:rsid w:val="000F2780"/>
    <w:rsid w:val="000F27E2"/>
    <w:rsid w:val="000F2F7D"/>
    <w:rsid w:val="000F33FE"/>
    <w:rsid w:val="000F361D"/>
    <w:rsid w:val="000F379D"/>
    <w:rsid w:val="000F3A7E"/>
    <w:rsid w:val="000F40C2"/>
    <w:rsid w:val="000F40C3"/>
    <w:rsid w:val="000F4182"/>
    <w:rsid w:val="000F44E7"/>
    <w:rsid w:val="000F44F3"/>
    <w:rsid w:val="000F4526"/>
    <w:rsid w:val="000F4CDD"/>
    <w:rsid w:val="000F4D30"/>
    <w:rsid w:val="000F4F20"/>
    <w:rsid w:val="000F4F54"/>
    <w:rsid w:val="000F5055"/>
    <w:rsid w:val="000F5569"/>
    <w:rsid w:val="000F64D9"/>
    <w:rsid w:val="000F6507"/>
    <w:rsid w:val="000F6A2F"/>
    <w:rsid w:val="000F6B84"/>
    <w:rsid w:val="000F6BC1"/>
    <w:rsid w:val="000F6C15"/>
    <w:rsid w:val="000F6C50"/>
    <w:rsid w:val="000F6D28"/>
    <w:rsid w:val="000F6F27"/>
    <w:rsid w:val="000F723C"/>
    <w:rsid w:val="000F74BB"/>
    <w:rsid w:val="000F77DD"/>
    <w:rsid w:val="000F792A"/>
    <w:rsid w:val="000F7B31"/>
    <w:rsid w:val="000F7D47"/>
    <w:rsid w:val="001000C4"/>
    <w:rsid w:val="00100144"/>
    <w:rsid w:val="00100259"/>
    <w:rsid w:val="0010031C"/>
    <w:rsid w:val="00100372"/>
    <w:rsid w:val="001009DB"/>
    <w:rsid w:val="00100C0A"/>
    <w:rsid w:val="00100CF2"/>
    <w:rsid w:val="00100EE1"/>
    <w:rsid w:val="00100F0B"/>
    <w:rsid w:val="00101253"/>
    <w:rsid w:val="00101267"/>
    <w:rsid w:val="001012CD"/>
    <w:rsid w:val="00101302"/>
    <w:rsid w:val="00101413"/>
    <w:rsid w:val="00101563"/>
    <w:rsid w:val="0010167A"/>
    <w:rsid w:val="00101715"/>
    <w:rsid w:val="00101866"/>
    <w:rsid w:val="00101981"/>
    <w:rsid w:val="00101CEB"/>
    <w:rsid w:val="0010217A"/>
    <w:rsid w:val="00102342"/>
    <w:rsid w:val="00102531"/>
    <w:rsid w:val="00102A0B"/>
    <w:rsid w:val="00102DDF"/>
    <w:rsid w:val="0010305E"/>
    <w:rsid w:val="001032B5"/>
    <w:rsid w:val="00103352"/>
    <w:rsid w:val="00103AAB"/>
    <w:rsid w:val="00103E80"/>
    <w:rsid w:val="00103FAD"/>
    <w:rsid w:val="00104648"/>
    <w:rsid w:val="001047F0"/>
    <w:rsid w:val="00104825"/>
    <w:rsid w:val="00104C66"/>
    <w:rsid w:val="00104D98"/>
    <w:rsid w:val="00104DAB"/>
    <w:rsid w:val="00104E53"/>
    <w:rsid w:val="0010517D"/>
    <w:rsid w:val="001053C9"/>
    <w:rsid w:val="001054C4"/>
    <w:rsid w:val="001057BF"/>
    <w:rsid w:val="00105A51"/>
    <w:rsid w:val="00105B5E"/>
    <w:rsid w:val="00105C39"/>
    <w:rsid w:val="00105CD7"/>
    <w:rsid w:val="00105FD4"/>
    <w:rsid w:val="00106245"/>
    <w:rsid w:val="0010624A"/>
    <w:rsid w:val="001062FA"/>
    <w:rsid w:val="00106413"/>
    <w:rsid w:val="0010651E"/>
    <w:rsid w:val="001065A8"/>
    <w:rsid w:val="00106804"/>
    <w:rsid w:val="0010694C"/>
    <w:rsid w:val="00106A9E"/>
    <w:rsid w:val="00106C4A"/>
    <w:rsid w:val="00106D60"/>
    <w:rsid w:val="001072A8"/>
    <w:rsid w:val="001077A8"/>
    <w:rsid w:val="0010796B"/>
    <w:rsid w:val="00107B47"/>
    <w:rsid w:val="00107B72"/>
    <w:rsid w:val="00107C52"/>
    <w:rsid w:val="00110545"/>
    <w:rsid w:val="0011093C"/>
    <w:rsid w:val="0011097D"/>
    <w:rsid w:val="001109F7"/>
    <w:rsid w:val="00110AE5"/>
    <w:rsid w:val="00111618"/>
    <w:rsid w:val="001117B4"/>
    <w:rsid w:val="00111845"/>
    <w:rsid w:val="00111C8B"/>
    <w:rsid w:val="00112076"/>
    <w:rsid w:val="001123B8"/>
    <w:rsid w:val="001123CF"/>
    <w:rsid w:val="001123F5"/>
    <w:rsid w:val="0011259F"/>
    <w:rsid w:val="00112615"/>
    <w:rsid w:val="001129EA"/>
    <w:rsid w:val="00112DC7"/>
    <w:rsid w:val="001131DC"/>
    <w:rsid w:val="00113887"/>
    <w:rsid w:val="00113A18"/>
    <w:rsid w:val="00113B9E"/>
    <w:rsid w:val="00113D14"/>
    <w:rsid w:val="00113DEE"/>
    <w:rsid w:val="00113E1E"/>
    <w:rsid w:val="0011469A"/>
    <w:rsid w:val="001149C5"/>
    <w:rsid w:val="00114AC7"/>
    <w:rsid w:val="00114D27"/>
    <w:rsid w:val="00114EC6"/>
    <w:rsid w:val="001151B8"/>
    <w:rsid w:val="00115211"/>
    <w:rsid w:val="001156AF"/>
    <w:rsid w:val="001158BE"/>
    <w:rsid w:val="00115FBD"/>
    <w:rsid w:val="001161DD"/>
    <w:rsid w:val="00116327"/>
    <w:rsid w:val="0011676B"/>
    <w:rsid w:val="001168A7"/>
    <w:rsid w:val="001169DC"/>
    <w:rsid w:val="00116C6B"/>
    <w:rsid w:val="00116D1A"/>
    <w:rsid w:val="00116F13"/>
    <w:rsid w:val="00117113"/>
    <w:rsid w:val="001171EB"/>
    <w:rsid w:val="001172F6"/>
    <w:rsid w:val="0011772B"/>
    <w:rsid w:val="00117A8D"/>
    <w:rsid w:val="00117FF8"/>
    <w:rsid w:val="001203BF"/>
    <w:rsid w:val="0012074D"/>
    <w:rsid w:val="00120AB0"/>
    <w:rsid w:val="00120C4F"/>
    <w:rsid w:val="00120CBD"/>
    <w:rsid w:val="00120D17"/>
    <w:rsid w:val="00120E7B"/>
    <w:rsid w:val="001214A8"/>
    <w:rsid w:val="00121612"/>
    <w:rsid w:val="00121A6B"/>
    <w:rsid w:val="00121BA4"/>
    <w:rsid w:val="00121BC8"/>
    <w:rsid w:val="00121EAA"/>
    <w:rsid w:val="00122119"/>
    <w:rsid w:val="00122217"/>
    <w:rsid w:val="0012241E"/>
    <w:rsid w:val="001224F5"/>
    <w:rsid w:val="0012255E"/>
    <w:rsid w:val="001226B7"/>
    <w:rsid w:val="00122800"/>
    <w:rsid w:val="00122AB7"/>
    <w:rsid w:val="00122BB7"/>
    <w:rsid w:val="00122F52"/>
    <w:rsid w:val="00123804"/>
    <w:rsid w:val="00123B3E"/>
    <w:rsid w:val="00123BDF"/>
    <w:rsid w:val="00123E5C"/>
    <w:rsid w:val="00124072"/>
    <w:rsid w:val="001248EA"/>
    <w:rsid w:val="00124AE7"/>
    <w:rsid w:val="00124CED"/>
    <w:rsid w:val="00124F76"/>
    <w:rsid w:val="00125707"/>
    <w:rsid w:val="00125718"/>
    <w:rsid w:val="00125A28"/>
    <w:rsid w:val="00125B97"/>
    <w:rsid w:val="00125C2A"/>
    <w:rsid w:val="00125F71"/>
    <w:rsid w:val="00125FF1"/>
    <w:rsid w:val="001262EA"/>
    <w:rsid w:val="001269DF"/>
    <w:rsid w:val="00126D84"/>
    <w:rsid w:val="00127000"/>
    <w:rsid w:val="0012718E"/>
    <w:rsid w:val="001271E4"/>
    <w:rsid w:val="0012736E"/>
    <w:rsid w:val="00127644"/>
    <w:rsid w:val="00127A0E"/>
    <w:rsid w:val="00127EE6"/>
    <w:rsid w:val="00127F84"/>
    <w:rsid w:val="001300FD"/>
    <w:rsid w:val="00130267"/>
    <w:rsid w:val="0013087E"/>
    <w:rsid w:val="00130A49"/>
    <w:rsid w:val="00130A88"/>
    <w:rsid w:val="00130E9B"/>
    <w:rsid w:val="00130F90"/>
    <w:rsid w:val="0013109E"/>
    <w:rsid w:val="00131379"/>
    <w:rsid w:val="0013163B"/>
    <w:rsid w:val="00131720"/>
    <w:rsid w:val="00131730"/>
    <w:rsid w:val="0013195C"/>
    <w:rsid w:val="00131BA9"/>
    <w:rsid w:val="00131CAF"/>
    <w:rsid w:val="00131CFE"/>
    <w:rsid w:val="00132392"/>
    <w:rsid w:val="00132847"/>
    <w:rsid w:val="00132FCC"/>
    <w:rsid w:val="00133177"/>
    <w:rsid w:val="0013322B"/>
    <w:rsid w:val="0013345E"/>
    <w:rsid w:val="00134030"/>
    <w:rsid w:val="00134218"/>
    <w:rsid w:val="001345AA"/>
    <w:rsid w:val="001347C9"/>
    <w:rsid w:val="00134A19"/>
    <w:rsid w:val="00134A95"/>
    <w:rsid w:val="00134B74"/>
    <w:rsid w:val="001350C2"/>
    <w:rsid w:val="0013518D"/>
    <w:rsid w:val="0013615E"/>
    <w:rsid w:val="001361B8"/>
    <w:rsid w:val="00136909"/>
    <w:rsid w:val="00136C02"/>
    <w:rsid w:val="001375A6"/>
    <w:rsid w:val="001376F9"/>
    <w:rsid w:val="0013785A"/>
    <w:rsid w:val="00137EA0"/>
    <w:rsid w:val="00137EBB"/>
    <w:rsid w:val="00137F5C"/>
    <w:rsid w:val="001401D3"/>
    <w:rsid w:val="001403F0"/>
    <w:rsid w:val="00140D3E"/>
    <w:rsid w:val="00140DE3"/>
    <w:rsid w:val="00141331"/>
    <w:rsid w:val="00141442"/>
    <w:rsid w:val="00141466"/>
    <w:rsid w:val="0014162A"/>
    <w:rsid w:val="0014197E"/>
    <w:rsid w:val="00141B2B"/>
    <w:rsid w:val="001422CB"/>
    <w:rsid w:val="0014238C"/>
    <w:rsid w:val="00142ED3"/>
    <w:rsid w:val="001432FA"/>
    <w:rsid w:val="001433C3"/>
    <w:rsid w:val="001434F9"/>
    <w:rsid w:val="00143665"/>
    <w:rsid w:val="00143954"/>
    <w:rsid w:val="001439C8"/>
    <w:rsid w:val="00143D43"/>
    <w:rsid w:val="00143E77"/>
    <w:rsid w:val="00143E9E"/>
    <w:rsid w:val="00143FA4"/>
    <w:rsid w:val="00144048"/>
    <w:rsid w:val="0014405F"/>
    <w:rsid w:val="0014409C"/>
    <w:rsid w:val="0014432F"/>
    <w:rsid w:val="00144844"/>
    <w:rsid w:val="001449AF"/>
    <w:rsid w:val="001449B3"/>
    <w:rsid w:val="00144B51"/>
    <w:rsid w:val="00144B59"/>
    <w:rsid w:val="00144BDE"/>
    <w:rsid w:val="00144D0F"/>
    <w:rsid w:val="00145054"/>
    <w:rsid w:val="00145070"/>
    <w:rsid w:val="0014521D"/>
    <w:rsid w:val="00145335"/>
    <w:rsid w:val="001453F3"/>
    <w:rsid w:val="001455EA"/>
    <w:rsid w:val="0014561A"/>
    <w:rsid w:val="00145798"/>
    <w:rsid w:val="00145891"/>
    <w:rsid w:val="0014590F"/>
    <w:rsid w:val="00145E4A"/>
    <w:rsid w:val="001461B8"/>
    <w:rsid w:val="00146256"/>
    <w:rsid w:val="00146472"/>
    <w:rsid w:val="001467F5"/>
    <w:rsid w:val="00146DD8"/>
    <w:rsid w:val="00147103"/>
    <w:rsid w:val="00147174"/>
    <w:rsid w:val="0014723B"/>
    <w:rsid w:val="00147352"/>
    <w:rsid w:val="001473ED"/>
    <w:rsid w:val="0014747C"/>
    <w:rsid w:val="00147708"/>
    <w:rsid w:val="001479A2"/>
    <w:rsid w:val="001479B2"/>
    <w:rsid w:val="00147A69"/>
    <w:rsid w:val="00147A6A"/>
    <w:rsid w:val="00147D59"/>
    <w:rsid w:val="00150186"/>
    <w:rsid w:val="00150427"/>
    <w:rsid w:val="00150824"/>
    <w:rsid w:val="00150968"/>
    <w:rsid w:val="00150E0D"/>
    <w:rsid w:val="00150EC0"/>
    <w:rsid w:val="00151097"/>
    <w:rsid w:val="00151174"/>
    <w:rsid w:val="0015165C"/>
    <w:rsid w:val="001518A6"/>
    <w:rsid w:val="00151F8B"/>
    <w:rsid w:val="00152055"/>
    <w:rsid w:val="0015230B"/>
    <w:rsid w:val="001523A6"/>
    <w:rsid w:val="00152413"/>
    <w:rsid w:val="001526F0"/>
    <w:rsid w:val="001526FF"/>
    <w:rsid w:val="001527A7"/>
    <w:rsid w:val="001528B5"/>
    <w:rsid w:val="00152A96"/>
    <w:rsid w:val="00152BC0"/>
    <w:rsid w:val="00152C22"/>
    <w:rsid w:val="00152D1A"/>
    <w:rsid w:val="00152F3D"/>
    <w:rsid w:val="00152F5C"/>
    <w:rsid w:val="00152FB3"/>
    <w:rsid w:val="00153179"/>
    <w:rsid w:val="0015380A"/>
    <w:rsid w:val="00154225"/>
    <w:rsid w:val="00154C21"/>
    <w:rsid w:val="001552EE"/>
    <w:rsid w:val="00155648"/>
    <w:rsid w:val="0015585F"/>
    <w:rsid w:val="00155A6A"/>
    <w:rsid w:val="00155AE7"/>
    <w:rsid w:val="00155B13"/>
    <w:rsid w:val="00155D26"/>
    <w:rsid w:val="00155D5B"/>
    <w:rsid w:val="001561E2"/>
    <w:rsid w:val="00156CC5"/>
    <w:rsid w:val="00156DF5"/>
    <w:rsid w:val="001574B5"/>
    <w:rsid w:val="00157671"/>
    <w:rsid w:val="00157792"/>
    <w:rsid w:val="00157825"/>
    <w:rsid w:val="00157921"/>
    <w:rsid w:val="001601CB"/>
    <w:rsid w:val="001605AE"/>
    <w:rsid w:val="00160745"/>
    <w:rsid w:val="00160DA5"/>
    <w:rsid w:val="00161169"/>
    <w:rsid w:val="0016142C"/>
    <w:rsid w:val="00161964"/>
    <w:rsid w:val="001619DD"/>
    <w:rsid w:val="00161CD2"/>
    <w:rsid w:val="00161D1F"/>
    <w:rsid w:val="00161F07"/>
    <w:rsid w:val="00162098"/>
    <w:rsid w:val="00162166"/>
    <w:rsid w:val="00162560"/>
    <w:rsid w:val="00162866"/>
    <w:rsid w:val="00162902"/>
    <w:rsid w:val="00162B54"/>
    <w:rsid w:val="00162C3B"/>
    <w:rsid w:val="00162E31"/>
    <w:rsid w:val="0016302D"/>
    <w:rsid w:val="00163039"/>
    <w:rsid w:val="001630D3"/>
    <w:rsid w:val="001631FA"/>
    <w:rsid w:val="0016321C"/>
    <w:rsid w:val="0016376E"/>
    <w:rsid w:val="00163BB9"/>
    <w:rsid w:val="00163CE9"/>
    <w:rsid w:val="00163D64"/>
    <w:rsid w:val="00163FA2"/>
    <w:rsid w:val="00164413"/>
    <w:rsid w:val="0016466E"/>
    <w:rsid w:val="00164A6F"/>
    <w:rsid w:val="00164BE5"/>
    <w:rsid w:val="00164CB6"/>
    <w:rsid w:val="00164D6C"/>
    <w:rsid w:val="00165187"/>
    <w:rsid w:val="001651C1"/>
    <w:rsid w:val="001655EC"/>
    <w:rsid w:val="0016567B"/>
    <w:rsid w:val="00165A45"/>
    <w:rsid w:val="00165DFC"/>
    <w:rsid w:val="001667E6"/>
    <w:rsid w:val="00166A97"/>
    <w:rsid w:val="00166C15"/>
    <w:rsid w:val="00166DCA"/>
    <w:rsid w:val="00166DD5"/>
    <w:rsid w:val="0016705B"/>
    <w:rsid w:val="00167103"/>
    <w:rsid w:val="001671BF"/>
    <w:rsid w:val="001672EA"/>
    <w:rsid w:val="00167603"/>
    <w:rsid w:val="0016794C"/>
    <w:rsid w:val="00167B01"/>
    <w:rsid w:val="00167C12"/>
    <w:rsid w:val="00167C71"/>
    <w:rsid w:val="00170121"/>
    <w:rsid w:val="0017021E"/>
    <w:rsid w:val="00170230"/>
    <w:rsid w:val="00170899"/>
    <w:rsid w:val="00170952"/>
    <w:rsid w:val="00171036"/>
    <w:rsid w:val="001710E4"/>
    <w:rsid w:val="00171137"/>
    <w:rsid w:val="001714BA"/>
    <w:rsid w:val="00171672"/>
    <w:rsid w:val="001716D3"/>
    <w:rsid w:val="00171968"/>
    <w:rsid w:val="0017213B"/>
    <w:rsid w:val="001723D8"/>
    <w:rsid w:val="0017292D"/>
    <w:rsid w:val="00172D71"/>
    <w:rsid w:val="00172E0B"/>
    <w:rsid w:val="00172EBE"/>
    <w:rsid w:val="00173153"/>
    <w:rsid w:val="00173228"/>
    <w:rsid w:val="00173577"/>
    <w:rsid w:val="001741BA"/>
    <w:rsid w:val="00174446"/>
    <w:rsid w:val="0017452C"/>
    <w:rsid w:val="00174771"/>
    <w:rsid w:val="001749A8"/>
    <w:rsid w:val="00174CEE"/>
    <w:rsid w:val="00174F3B"/>
    <w:rsid w:val="0017537C"/>
    <w:rsid w:val="0017539A"/>
    <w:rsid w:val="001753FE"/>
    <w:rsid w:val="00175671"/>
    <w:rsid w:val="0017571F"/>
    <w:rsid w:val="001757AB"/>
    <w:rsid w:val="00175940"/>
    <w:rsid w:val="00175A98"/>
    <w:rsid w:val="00175C79"/>
    <w:rsid w:val="00175D14"/>
    <w:rsid w:val="00175EAF"/>
    <w:rsid w:val="00175F01"/>
    <w:rsid w:val="00175F7D"/>
    <w:rsid w:val="0017617D"/>
    <w:rsid w:val="00176402"/>
    <w:rsid w:val="00176418"/>
    <w:rsid w:val="001764F4"/>
    <w:rsid w:val="0017665C"/>
    <w:rsid w:val="00176674"/>
    <w:rsid w:val="00176686"/>
    <w:rsid w:val="001766EF"/>
    <w:rsid w:val="0017674B"/>
    <w:rsid w:val="00176803"/>
    <w:rsid w:val="001769B5"/>
    <w:rsid w:val="00176BA5"/>
    <w:rsid w:val="00176BF7"/>
    <w:rsid w:val="00176BF9"/>
    <w:rsid w:val="00176D0A"/>
    <w:rsid w:val="00177834"/>
    <w:rsid w:val="0017783D"/>
    <w:rsid w:val="00177A29"/>
    <w:rsid w:val="00177C34"/>
    <w:rsid w:val="00177D19"/>
    <w:rsid w:val="00177D46"/>
    <w:rsid w:val="00177D8F"/>
    <w:rsid w:val="00177E60"/>
    <w:rsid w:val="00177F08"/>
    <w:rsid w:val="00177FE8"/>
    <w:rsid w:val="001800D3"/>
    <w:rsid w:val="0018026B"/>
    <w:rsid w:val="001807DE"/>
    <w:rsid w:val="0018082A"/>
    <w:rsid w:val="0018097C"/>
    <w:rsid w:val="00180BB1"/>
    <w:rsid w:val="00180E0A"/>
    <w:rsid w:val="00180EAF"/>
    <w:rsid w:val="00180EBB"/>
    <w:rsid w:val="0018150A"/>
    <w:rsid w:val="00181557"/>
    <w:rsid w:val="001815E8"/>
    <w:rsid w:val="00181DA9"/>
    <w:rsid w:val="00181E41"/>
    <w:rsid w:val="00181F48"/>
    <w:rsid w:val="0018217A"/>
    <w:rsid w:val="0018245D"/>
    <w:rsid w:val="001824D2"/>
    <w:rsid w:val="00182549"/>
    <w:rsid w:val="0018255D"/>
    <w:rsid w:val="00182613"/>
    <w:rsid w:val="001826ED"/>
    <w:rsid w:val="00182813"/>
    <w:rsid w:val="00182AA9"/>
    <w:rsid w:val="00182F80"/>
    <w:rsid w:val="0018329F"/>
    <w:rsid w:val="00183D33"/>
    <w:rsid w:val="00183EA8"/>
    <w:rsid w:val="00183FF1"/>
    <w:rsid w:val="00184280"/>
    <w:rsid w:val="001843B0"/>
    <w:rsid w:val="001843D4"/>
    <w:rsid w:val="001846EA"/>
    <w:rsid w:val="001848DC"/>
    <w:rsid w:val="00184D81"/>
    <w:rsid w:val="00184FE9"/>
    <w:rsid w:val="0018512C"/>
    <w:rsid w:val="00185232"/>
    <w:rsid w:val="0018529D"/>
    <w:rsid w:val="001852AA"/>
    <w:rsid w:val="001852C8"/>
    <w:rsid w:val="001853A9"/>
    <w:rsid w:val="0018576B"/>
    <w:rsid w:val="001857A6"/>
    <w:rsid w:val="00185DB9"/>
    <w:rsid w:val="00186356"/>
    <w:rsid w:val="001866EC"/>
    <w:rsid w:val="00186902"/>
    <w:rsid w:val="00186B00"/>
    <w:rsid w:val="00186E41"/>
    <w:rsid w:val="00186F59"/>
    <w:rsid w:val="00187196"/>
    <w:rsid w:val="00187224"/>
    <w:rsid w:val="00187385"/>
    <w:rsid w:val="00187435"/>
    <w:rsid w:val="00187448"/>
    <w:rsid w:val="0018756C"/>
    <w:rsid w:val="00187614"/>
    <w:rsid w:val="00187D3B"/>
    <w:rsid w:val="00187D95"/>
    <w:rsid w:val="00187E27"/>
    <w:rsid w:val="00187EEA"/>
    <w:rsid w:val="001904EB"/>
    <w:rsid w:val="00190C14"/>
    <w:rsid w:val="00190FCB"/>
    <w:rsid w:val="0019106B"/>
    <w:rsid w:val="00191098"/>
    <w:rsid w:val="00191114"/>
    <w:rsid w:val="001912F2"/>
    <w:rsid w:val="001914B0"/>
    <w:rsid w:val="0019158C"/>
    <w:rsid w:val="00191980"/>
    <w:rsid w:val="00191BF9"/>
    <w:rsid w:val="00191D35"/>
    <w:rsid w:val="00192199"/>
    <w:rsid w:val="0019231F"/>
    <w:rsid w:val="001924FF"/>
    <w:rsid w:val="001929FD"/>
    <w:rsid w:val="00192BBA"/>
    <w:rsid w:val="00192DD3"/>
    <w:rsid w:val="00192F12"/>
    <w:rsid w:val="001930DC"/>
    <w:rsid w:val="00193113"/>
    <w:rsid w:val="001934B1"/>
    <w:rsid w:val="001937E5"/>
    <w:rsid w:val="00193837"/>
    <w:rsid w:val="0019391B"/>
    <w:rsid w:val="00193953"/>
    <w:rsid w:val="00194056"/>
    <w:rsid w:val="001942BF"/>
    <w:rsid w:val="00194392"/>
    <w:rsid w:val="00194477"/>
    <w:rsid w:val="00194700"/>
    <w:rsid w:val="001947B9"/>
    <w:rsid w:val="00194950"/>
    <w:rsid w:val="00194E01"/>
    <w:rsid w:val="00195104"/>
    <w:rsid w:val="0019597C"/>
    <w:rsid w:val="00195A3C"/>
    <w:rsid w:val="00195BFF"/>
    <w:rsid w:val="00195C3E"/>
    <w:rsid w:val="00195F98"/>
    <w:rsid w:val="0019624B"/>
    <w:rsid w:val="0019637D"/>
    <w:rsid w:val="001963AA"/>
    <w:rsid w:val="00196477"/>
    <w:rsid w:val="00196623"/>
    <w:rsid w:val="00196803"/>
    <w:rsid w:val="001968EF"/>
    <w:rsid w:val="00196A3E"/>
    <w:rsid w:val="00196CF6"/>
    <w:rsid w:val="00197211"/>
    <w:rsid w:val="00197350"/>
    <w:rsid w:val="00197445"/>
    <w:rsid w:val="001975FD"/>
    <w:rsid w:val="00197787"/>
    <w:rsid w:val="0019796D"/>
    <w:rsid w:val="00197ACA"/>
    <w:rsid w:val="00197C94"/>
    <w:rsid w:val="00197E2A"/>
    <w:rsid w:val="001A002E"/>
    <w:rsid w:val="001A0094"/>
    <w:rsid w:val="001A0263"/>
    <w:rsid w:val="001A0382"/>
    <w:rsid w:val="001A03E9"/>
    <w:rsid w:val="001A0B1C"/>
    <w:rsid w:val="001A0D56"/>
    <w:rsid w:val="001A0EB7"/>
    <w:rsid w:val="001A1052"/>
    <w:rsid w:val="001A1173"/>
    <w:rsid w:val="001A132C"/>
    <w:rsid w:val="001A1625"/>
    <w:rsid w:val="001A16A9"/>
    <w:rsid w:val="001A17F0"/>
    <w:rsid w:val="001A1D5E"/>
    <w:rsid w:val="001A1FD3"/>
    <w:rsid w:val="001A2245"/>
    <w:rsid w:val="001A22E8"/>
    <w:rsid w:val="001A240E"/>
    <w:rsid w:val="001A2563"/>
    <w:rsid w:val="001A25BC"/>
    <w:rsid w:val="001A27A4"/>
    <w:rsid w:val="001A292A"/>
    <w:rsid w:val="001A326A"/>
    <w:rsid w:val="001A3883"/>
    <w:rsid w:val="001A3A4C"/>
    <w:rsid w:val="001A3B76"/>
    <w:rsid w:val="001A3B89"/>
    <w:rsid w:val="001A3C41"/>
    <w:rsid w:val="001A3D9A"/>
    <w:rsid w:val="001A3E48"/>
    <w:rsid w:val="001A4242"/>
    <w:rsid w:val="001A45F1"/>
    <w:rsid w:val="001A4A05"/>
    <w:rsid w:val="001A4DA4"/>
    <w:rsid w:val="001A4DE1"/>
    <w:rsid w:val="001A4FC1"/>
    <w:rsid w:val="001A538E"/>
    <w:rsid w:val="001A5663"/>
    <w:rsid w:val="001A589D"/>
    <w:rsid w:val="001A5C27"/>
    <w:rsid w:val="001A5DA8"/>
    <w:rsid w:val="001A604F"/>
    <w:rsid w:val="001A60EC"/>
    <w:rsid w:val="001A6148"/>
    <w:rsid w:val="001A6248"/>
    <w:rsid w:val="001A63CD"/>
    <w:rsid w:val="001A63FB"/>
    <w:rsid w:val="001A63FC"/>
    <w:rsid w:val="001A65D4"/>
    <w:rsid w:val="001A6692"/>
    <w:rsid w:val="001A6BC4"/>
    <w:rsid w:val="001A6C3F"/>
    <w:rsid w:val="001A6C41"/>
    <w:rsid w:val="001A719B"/>
    <w:rsid w:val="001A7270"/>
    <w:rsid w:val="001A72F5"/>
    <w:rsid w:val="001A759B"/>
    <w:rsid w:val="001A797C"/>
    <w:rsid w:val="001A7A11"/>
    <w:rsid w:val="001A7D76"/>
    <w:rsid w:val="001A7F7F"/>
    <w:rsid w:val="001A7FB1"/>
    <w:rsid w:val="001B018B"/>
    <w:rsid w:val="001B0411"/>
    <w:rsid w:val="001B06A1"/>
    <w:rsid w:val="001B084F"/>
    <w:rsid w:val="001B0C2F"/>
    <w:rsid w:val="001B0D21"/>
    <w:rsid w:val="001B0E4B"/>
    <w:rsid w:val="001B0F55"/>
    <w:rsid w:val="001B0F9C"/>
    <w:rsid w:val="001B0FC6"/>
    <w:rsid w:val="001B1257"/>
    <w:rsid w:val="001B15A2"/>
    <w:rsid w:val="001B15C7"/>
    <w:rsid w:val="001B1B2C"/>
    <w:rsid w:val="001B1C01"/>
    <w:rsid w:val="001B1D6B"/>
    <w:rsid w:val="001B1DE1"/>
    <w:rsid w:val="001B2349"/>
    <w:rsid w:val="001B2BD4"/>
    <w:rsid w:val="001B2CF2"/>
    <w:rsid w:val="001B325C"/>
    <w:rsid w:val="001B339A"/>
    <w:rsid w:val="001B33D3"/>
    <w:rsid w:val="001B3408"/>
    <w:rsid w:val="001B3521"/>
    <w:rsid w:val="001B354E"/>
    <w:rsid w:val="001B3636"/>
    <w:rsid w:val="001B388D"/>
    <w:rsid w:val="001B397D"/>
    <w:rsid w:val="001B3A21"/>
    <w:rsid w:val="001B3AF2"/>
    <w:rsid w:val="001B3BFD"/>
    <w:rsid w:val="001B3D44"/>
    <w:rsid w:val="001B3E0F"/>
    <w:rsid w:val="001B4122"/>
    <w:rsid w:val="001B49B7"/>
    <w:rsid w:val="001B4A80"/>
    <w:rsid w:val="001B4C54"/>
    <w:rsid w:val="001B4D8B"/>
    <w:rsid w:val="001B4E13"/>
    <w:rsid w:val="001B51B0"/>
    <w:rsid w:val="001B51DF"/>
    <w:rsid w:val="001B5348"/>
    <w:rsid w:val="001B5777"/>
    <w:rsid w:val="001B58BF"/>
    <w:rsid w:val="001B5E8C"/>
    <w:rsid w:val="001B623F"/>
    <w:rsid w:val="001B64B9"/>
    <w:rsid w:val="001B6757"/>
    <w:rsid w:val="001B677E"/>
    <w:rsid w:val="001B67B2"/>
    <w:rsid w:val="001B6947"/>
    <w:rsid w:val="001B6A65"/>
    <w:rsid w:val="001B6B17"/>
    <w:rsid w:val="001B6B77"/>
    <w:rsid w:val="001B6E15"/>
    <w:rsid w:val="001B7BA6"/>
    <w:rsid w:val="001B7BD2"/>
    <w:rsid w:val="001B7CB5"/>
    <w:rsid w:val="001C00F9"/>
    <w:rsid w:val="001C0611"/>
    <w:rsid w:val="001C078C"/>
    <w:rsid w:val="001C0D8A"/>
    <w:rsid w:val="001C0E3C"/>
    <w:rsid w:val="001C1295"/>
    <w:rsid w:val="001C133C"/>
    <w:rsid w:val="001C16AC"/>
    <w:rsid w:val="001C183C"/>
    <w:rsid w:val="001C1922"/>
    <w:rsid w:val="001C1FA6"/>
    <w:rsid w:val="001C2530"/>
    <w:rsid w:val="001C266A"/>
    <w:rsid w:val="001C2A1A"/>
    <w:rsid w:val="001C2EE6"/>
    <w:rsid w:val="001C2EE7"/>
    <w:rsid w:val="001C2F1E"/>
    <w:rsid w:val="001C311D"/>
    <w:rsid w:val="001C3506"/>
    <w:rsid w:val="001C363E"/>
    <w:rsid w:val="001C377D"/>
    <w:rsid w:val="001C3B0F"/>
    <w:rsid w:val="001C3B10"/>
    <w:rsid w:val="001C3CD6"/>
    <w:rsid w:val="001C3D16"/>
    <w:rsid w:val="001C470D"/>
    <w:rsid w:val="001C48C2"/>
    <w:rsid w:val="001C4B4B"/>
    <w:rsid w:val="001C4D63"/>
    <w:rsid w:val="001C4E86"/>
    <w:rsid w:val="001C4F46"/>
    <w:rsid w:val="001C4F6D"/>
    <w:rsid w:val="001C4F82"/>
    <w:rsid w:val="001C5102"/>
    <w:rsid w:val="001C5139"/>
    <w:rsid w:val="001C52C6"/>
    <w:rsid w:val="001C5620"/>
    <w:rsid w:val="001C563F"/>
    <w:rsid w:val="001C5665"/>
    <w:rsid w:val="001C5AB2"/>
    <w:rsid w:val="001C5E17"/>
    <w:rsid w:val="001C6483"/>
    <w:rsid w:val="001C64B6"/>
    <w:rsid w:val="001C651D"/>
    <w:rsid w:val="001C6EB7"/>
    <w:rsid w:val="001C7081"/>
    <w:rsid w:val="001C7129"/>
    <w:rsid w:val="001C71C8"/>
    <w:rsid w:val="001C7595"/>
    <w:rsid w:val="001C779A"/>
    <w:rsid w:val="001C77CB"/>
    <w:rsid w:val="001C7AC9"/>
    <w:rsid w:val="001D0116"/>
    <w:rsid w:val="001D026B"/>
    <w:rsid w:val="001D032E"/>
    <w:rsid w:val="001D0393"/>
    <w:rsid w:val="001D05B9"/>
    <w:rsid w:val="001D07CD"/>
    <w:rsid w:val="001D0C4E"/>
    <w:rsid w:val="001D1197"/>
    <w:rsid w:val="001D128F"/>
    <w:rsid w:val="001D1404"/>
    <w:rsid w:val="001D1484"/>
    <w:rsid w:val="001D15A6"/>
    <w:rsid w:val="001D196D"/>
    <w:rsid w:val="001D1991"/>
    <w:rsid w:val="001D1C11"/>
    <w:rsid w:val="001D1E80"/>
    <w:rsid w:val="001D1F9A"/>
    <w:rsid w:val="001D206E"/>
    <w:rsid w:val="001D21CE"/>
    <w:rsid w:val="001D24D3"/>
    <w:rsid w:val="001D261E"/>
    <w:rsid w:val="001D26EF"/>
    <w:rsid w:val="001D29B6"/>
    <w:rsid w:val="001D2F3E"/>
    <w:rsid w:val="001D3451"/>
    <w:rsid w:val="001D384E"/>
    <w:rsid w:val="001D3D00"/>
    <w:rsid w:val="001D3D0C"/>
    <w:rsid w:val="001D3DCE"/>
    <w:rsid w:val="001D4131"/>
    <w:rsid w:val="001D45E2"/>
    <w:rsid w:val="001D47CF"/>
    <w:rsid w:val="001D48F3"/>
    <w:rsid w:val="001D4AC1"/>
    <w:rsid w:val="001D4B56"/>
    <w:rsid w:val="001D4EDB"/>
    <w:rsid w:val="001D4F3D"/>
    <w:rsid w:val="001D51D0"/>
    <w:rsid w:val="001D538D"/>
    <w:rsid w:val="001D53A4"/>
    <w:rsid w:val="001D53C2"/>
    <w:rsid w:val="001D54CB"/>
    <w:rsid w:val="001D551C"/>
    <w:rsid w:val="001D554E"/>
    <w:rsid w:val="001D5ABF"/>
    <w:rsid w:val="001D5ED2"/>
    <w:rsid w:val="001D618B"/>
    <w:rsid w:val="001D6374"/>
    <w:rsid w:val="001D67F5"/>
    <w:rsid w:val="001D6AEA"/>
    <w:rsid w:val="001D6E4E"/>
    <w:rsid w:val="001D6E8B"/>
    <w:rsid w:val="001D6EDD"/>
    <w:rsid w:val="001D7576"/>
    <w:rsid w:val="001D783A"/>
    <w:rsid w:val="001D78CD"/>
    <w:rsid w:val="001D79F3"/>
    <w:rsid w:val="001D7DD4"/>
    <w:rsid w:val="001D7DFA"/>
    <w:rsid w:val="001E0282"/>
    <w:rsid w:val="001E044E"/>
    <w:rsid w:val="001E04D9"/>
    <w:rsid w:val="001E0C16"/>
    <w:rsid w:val="001E0EA9"/>
    <w:rsid w:val="001E106E"/>
    <w:rsid w:val="001E114D"/>
    <w:rsid w:val="001E13B0"/>
    <w:rsid w:val="001E1C26"/>
    <w:rsid w:val="001E1DED"/>
    <w:rsid w:val="001E2433"/>
    <w:rsid w:val="001E286A"/>
    <w:rsid w:val="001E2B21"/>
    <w:rsid w:val="001E2C09"/>
    <w:rsid w:val="001E2EF2"/>
    <w:rsid w:val="001E2F78"/>
    <w:rsid w:val="001E2FBE"/>
    <w:rsid w:val="001E3008"/>
    <w:rsid w:val="001E318B"/>
    <w:rsid w:val="001E33B1"/>
    <w:rsid w:val="001E368F"/>
    <w:rsid w:val="001E37AC"/>
    <w:rsid w:val="001E3821"/>
    <w:rsid w:val="001E3A09"/>
    <w:rsid w:val="001E3C5A"/>
    <w:rsid w:val="001E3CAE"/>
    <w:rsid w:val="001E3D3D"/>
    <w:rsid w:val="001E3D41"/>
    <w:rsid w:val="001E3E6C"/>
    <w:rsid w:val="001E40F7"/>
    <w:rsid w:val="001E4240"/>
    <w:rsid w:val="001E4423"/>
    <w:rsid w:val="001E465A"/>
    <w:rsid w:val="001E47D1"/>
    <w:rsid w:val="001E4EF6"/>
    <w:rsid w:val="001E4F08"/>
    <w:rsid w:val="001E52E1"/>
    <w:rsid w:val="001E55E3"/>
    <w:rsid w:val="001E5700"/>
    <w:rsid w:val="001E588B"/>
    <w:rsid w:val="001E5F8A"/>
    <w:rsid w:val="001E60AE"/>
    <w:rsid w:val="001E656D"/>
    <w:rsid w:val="001E66F1"/>
    <w:rsid w:val="001E6706"/>
    <w:rsid w:val="001E68D4"/>
    <w:rsid w:val="001E6D8C"/>
    <w:rsid w:val="001E6F16"/>
    <w:rsid w:val="001E72D3"/>
    <w:rsid w:val="001E75DC"/>
    <w:rsid w:val="001E7BA6"/>
    <w:rsid w:val="001F0336"/>
    <w:rsid w:val="001F04DD"/>
    <w:rsid w:val="001F0671"/>
    <w:rsid w:val="001F0862"/>
    <w:rsid w:val="001F092A"/>
    <w:rsid w:val="001F0DDE"/>
    <w:rsid w:val="001F0E87"/>
    <w:rsid w:val="001F0F63"/>
    <w:rsid w:val="001F1019"/>
    <w:rsid w:val="001F119F"/>
    <w:rsid w:val="001F11B4"/>
    <w:rsid w:val="001F1242"/>
    <w:rsid w:val="001F1278"/>
    <w:rsid w:val="001F12D8"/>
    <w:rsid w:val="001F168A"/>
    <w:rsid w:val="001F1B43"/>
    <w:rsid w:val="001F1F4B"/>
    <w:rsid w:val="001F237E"/>
    <w:rsid w:val="001F273E"/>
    <w:rsid w:val="001F285B"/>
    <w:rsid w:val="001F2926"/>
    <w:rsid w:val="001F2F69"/>
    <w:rsid w:val="001F3155"/>
    <w:rsid w:val="001F3714"/>
    <w:rsid w:val="001F37D6"/>
    <w:rsid w:val="001F3C64"/>
    <w:rsid w:val="001F3EE8"/>
    <w:rsid w:val="001F41E2"/>
    <w:rsid w:val="001F41E4"/>
    <w:rsid w:val="001F4513"/>
    <w:rsid w:val="001F4561"/>
    <w:rsid w:val="001F46E9"/>
    <w:rsid w:val="001F4B10"/>
    <w:rsid w:val="001F4E2A"/>
    <w:rsid w:val="001F4E6A"/>
    <w:rsid w:val="001F5546"/>
    <w:rsid w:val="001F5595"/>
    <w:rsid w:val="001F5A08"/>
    <w:rsid w:val="001F5A5A"/>
    <w:rsid w:val="001F5B52"/>
    <w:rsid w:val="001F5C1A"/>
    <w:rsid w:val="001F5CC9"/>
    <w:rsid w:val="001F5E27"/>
    <w:rsid w:val="001F60D9"/>
    <w:rsid w:val="001F62F5"/>
    <w:rsid w:val="001F688E"/>
    <w:rsid w:val="001F69DE"/>
    <w:rsid w:val="001F6D15"/>
    <w:rsid w:val="001F7194"/>
    <w:rsid w:val="001F719D"/>
    <w:rsid w:val="001F738E"/>
    <w:rsid w:val="001F73AD"/>
    <w:rsid w:val="001F7680"/>
    <w:rsid w:val="001F76B6"/>
    <w:rsid w:val="001F7B63"/>
    <w:rsid w:val="001F7C98"/>
    <w:rsid w:val="00200255"/>
    <w:rsid w:val="002003C3"/>
    <w:rsid w:val="00200630"/>
    <w:rsid w:val="002007F2"/>
    <w:rsid w:val="00200AED"/>
    <w:rsid w:val="00200EF7"/>
    <w:rsid w:val="00201034"/>
    <w:rsid w:val="0020119A"/>
    <w:rsid w:val="002013AF"/>
    <w:rsid w:val="00201525"/>
    <w:rsid w:val="002016AE"/>
    <w:rsid w:val="00201866"/>
    <w:rsid w:val="002018CE"/>
    <w:rsid w:val="002026CD"/>
    <w:rsid w:val="0020326D"/>
    <w:rsid w:val="002034B3"/>
    <w:rsid w:val="0020364E"/>
    <w:rsid w:val="00203B2F"/>
    <w:rsid w:val="00203CF1"/>
    <w:rsid w:val="00203D0C"/>
    <w:rsid w:val="00204204"/>
    <w:rsid w:val="00204495"/>
    <w:rsid w:val="002044B3"/>
    <w:rsid w:val="00204641"/>
    <w:rsid w:val="00204677"/>
    <w:rsid w:val="00204936"/>
    <w:rsid w:val="002049C7"/>
    <w:rsid w:val="0020526B"/>
    <w:rsid w:val="0020540A"/>
    <w:rsid w:val="00205694"/>
    <w:rsid w:val="00205980"/>
    <w:rsid w:val="002059BA"/>
    <w:rsid w:val="00205A30"/>
    <w:rsid w:val="00205A53"/>
    <w:rsid w:val="00205D36"/>
    <w:rsid w:val="00205FBC"/>
    <w:rsid w:val="0020614E"/>
    <w:rsid w:val="00206479"/>
    <w:rsid w:val="002067C8"/>
    <w:rsid w:val="0020693D"/>
    <w:rsid w:val="002069B1"/>
    <w:rsid w:val="00206A50"/>
    <w:rsid w:val="00206C02"/>
    <w:rsid w:val="00206D9B"/>
    <w:rsid w:val="00206E83"/>
    <w:rsid w:val="00207103"/>
    <w:rsid w:val="00207579"/>
    <w:rsid w:val="00207608"/>
    <w:rsid w:val="0020773C"/>
    <w:rsid w:val="002078BB"/>
    <w:rsid w:val="002078C8"/>
    <w:rsid w:val="00207F31"/>
    <w:rsid w:val="002101B9"/>
    <w:rsid w:val="00210647"/>
    <w:rsid w:val="00210724"/>
    <w:rsid w:val="00210742"/>
    <w:rsid w:val="002107D3"/>
    <w:rsid w:val="00210ADA"/>
    <w:rsid w:val="00210B3E"/>
    <w:rsid w:val="00211044"/>
    <w:rsid w:val="0021168C"/>
    <w:rsid w:val="002118C7"/>
    <w:rsid w:val="00211B95"/>
    <w:rsid w:val="00211C6F"/>
    <w:rsid w:val="00211D5E"/>
    <w:rsid w:val="00211F7E"/>
    <w:rsid w:val="0021239A"/>
    <w:rsid w:val="002123BF"/>
    <w:rsid w:val="0021247D"/>
    <w:rsid w:val="002124C1"/>
    <w:rsid w:val="002128A3"/>
    <w:rsid w:val="00212A05"/>
    <w:rsid w:val="00212C8D"/>
    <w:rsid w:val="00212DDA"/>
    <w:rsid w:val="00212F0A"/>
    <w:rsid w:val="002130C7"/>
    <w:rsid w:val="0021319E"/>
    <w:rsid w:val="002131F0"/>
    <w:rsid w:val="002132FA"/>
    <w:rsid w:val="00213367"/>
    <w:rsid w:val="0021366E"/>
    <w:rsid w:val="002137CD"/>
    <w:rsid w:val="002139E6"/>
    <w:rsid w:val="00213D47"/>
    <w:rsid w:val="00213F6F"/>
    <w:rsid w:val="002140A1"/>
    <w:rsid w:val="00214361"/>
    <w:rsid w:val="002146AB"/>
    <w:rsid w:val="002149ED"/>
    <w:rsid w:val="00214A2E"/>
    <w:rsid w:val="00214AA3"/>
    <w:rsid w:val="002154F8"/>
    <w:rsid w:val="00215776"/>
    <w:rsid w:val="0021581B"/>
    <w:rsid w:val="00215ABB"/>
    <w:rsid w:val="00215ACF"/>
    <w:rsid w:val="00215BC5"/>
    <w:rsid w:val="00216095"/>
    <w:rsid w:val="00216204"/>
    <w:rsid w:val="0021688A"/>
    <w:rsid w:val="00216A20"/>
    <w:rsid w:val="00216B37"/>
    <w:rsid w:val="00216C70"/>
    <w:rsid w:val="00216FA0"/>
    <w:rsid w:val="002170C4"/>
    <w:rsid w:val="00217700"/>
    <w:rsid w:val="00217719"/>
    <w:rsid w:val="00217CAD"/>
    <w:rsid w:val="00220061"/>
    <w:rsid w:val="0022024F"/>
    <w:rsid w:val="00220325"/>
    <w:rsid w:val="0022068C"/>
    <w:rsid w:val="002206C9"/>
    <w:rsid w:val="00220756"/>
    <w:rsid w:val="00220A0C"/>
    <w:rsid w:val="00220B06"/>
    <w:rsid w:val="00220B2C"/>
    <w:rsid w:val="00220BB5"/>
    <w:rsid w:val="00220CF7"/>
    <w:rsid w:val="00220EC6"/>
    <w:rsid w:val="00221025"/>
    <w:rsid w:val="002211B5"/>
    <w:rsid w:val="0022129C"/>
    <w:rsid w:val="002212F8"/>
    <w:rsid w:val="002213FF"/>
    <w:rsid w:val="002214F5"/>
    <w:rsid w:val="0022151D"/>
    <w:rsid w:val="00221878"/>
    <w:rsid w:val="002218EA"/>
    <w:rsid w:val="00221A80"/>
    <w:rsid w:val="00221B97"/>
    <w:rsid w:val="00221BCD"/>
    <w:rsid w:val="00221C39"/>
    <w:rsid w:val="00221D9D"/>
    <w:rsid w:val="00221EE5"/>
    <w:rsid w:val="00222091"/>
    <w:rsid w:val="002221DE"/>
    <w:rsid w:val="00222200"/>
    <w:rsid w:val="00222BC0"/>
    <w:rsid w:val="00222D5B"/>
    <w:rsid w:val="00222F2F"/>
    <w:rsid w:val="00222F79"/>
    <w:rsid w:val="00223124"/>
    <w:rsid w:val="00223261"/>
    <w:rsid w:val="002233B8"/>
    <w:rsid w:val="00223F33"/>
    <w:rsid w:val="00223FDA"/>
    <w:rsid w:val="002241C6"/>
    <w:rsid w:val="00224299"/>
    <w:rsid w:val="0022458B"/>
    <w:rsid w:val="002246A4"/>
    <w:rsid w:val="00224A6F"/>
    <w:rsid w:val="00224AEB"/>
    <w:rsid w:val="00224B1D"/>
    <w:rsid w:val="00224BAF"/>
    <w:rsid w:val="00224C18"/>
    <w:rsid w:val="002251AE"/>
    <w:rsid w:val="002251D5"/>
    <w:rsid w:val="002256E6"/>
    <w:rsid w:val="0022596A"/>
    <w:rsid w:val="00225DCB"/>
    <w:rsid w:val="00225F73"/>
    <w:rsid w:val="00225FBB"/>
    <w:rsid w:val="0022609A"/>
    <w:rsid w:val="002260FB"/>
    <w:rsid w:val="00226333"/>
    <w:rsid w:val="002268FA"/>
    <w:rsid w:val="0022695C"/>
    <w:rsid w:val="00226AA8"/>
    <w:rsid w:val="00226B3A"/>
    <w:rsid w:val="00226D11"/>
    <w:rsid w:val="0022740F"/>
    <w:rsid w:val="00227438"/>
    <w:rsid w:val="0022747A"/>
    <w:rsid w:val="002274A5"/>
    <w:rsid w:val="0022752A"/>
    <w:rsid w:val="0022762D"/>
    <w:rsid w:val="00227B49"/>
    <w:rsid w:val="00227B50"/>
    <w:rsid w:val="00227B66"/>
    <w:rsid w:val="00227DFC"/>
    <w:rsid w:val="00227F4C"/>
    <w:rsid w:val="00227F65"/>
    <w:rsid w:val="0023020B"/>
    <w:rsid w:val="002304B5"/>
    <w:rsid w:val="0023052B"/>
    <w:rsid w:val="00230573"/>
    <w:rsid w:val="00230702"/>
    <w:rsid w:val="00230CBC"/>
    <w:rsid w:val="00230F75"/>
    <w:rsid w:val="0023104D"/>
    <w:rsid w:val="00231368"/>
    <w:rsid w:val="00231995"/>
    <w:rsid w:val="00231B11"/>
    <w:rsid w:val="00231D24"/>
    <w:rsid w:val="0023201F"/>
    <w:rsid w:val="00232363"/>
    <w:rsid w:val="002325CA"/>
    <w:rsid w:val="0023296C"/>
    <w:rsid w:val="00232C0C"/>
    <w:rsid w:val="00232E46"/>
    <w:rsid w:val="002330FD"/>
    <w:rsid w:val="0023358C"/>
    <w:rsid w:val="002337F7"/>
    <w:rsid w:val="00233A44"/>
    <w:rsid w:val="00233EE4"/>
    <w:rsid w:val="00234017"/>
    <w:rsid w:val="00234A4B"/>
    <w:rsid w:val="00234A70"/>
    <w:rsid w:val="00234B38"/>
    <w:rsid w:val="00234BF9"/>
    <w:rsid w:val="002352EE"/>
    <w:rsid w:val="00235789"/>
    <w:rsid w:val="00235C39"/>
    <w:rsid w:val="00235DF4"/>
    <w:rsid w:val="00235F8D"/>
    <w:rsid w:val="0023610D"/>
    <w:rsid w:val="00236214"/>
    <w:rsid w:val="0023633F"/>
    <w:rsid w:val="002367CE"/>
    <w:rsid w:val="00236D01"/>
    <w:rsid w:val="00236D66"/>
    <w:rsid w:val="00236E45"/>
    <w:rsid w:val="00237023"/>
    <w:rsid w:val="002370CC"/>
    <w:rsid w:val="00237248"/>
    <w:rsid w:val="0023760E"/>
    <w:rsid w:val="002377D7"/>
    <w:rsid w:val="00237925"/>
    <w:rsid w:val="00237C7B"/>
    <w:rsid w:val="00237FB5"/>
    <w:rsid w:val="002400E5"/>
    <w:rsid w:val="0024042A"/>
    <w:rsid w:val="00240521"/>
    <w:rsid w:val="002405CB"/>
    <w:rsid w:val="00240919"/>
    <w:rsid w:val="00240D47"/>
    <w:rsid w:val="00240E73"/>
    <w:rsid w:val="0024120B"/>
    <w:rsid w:val="00241604"/>
    <w:rsid w:val="00241759"/>
    <w:rsid w:val="002419CB"/>
    <w:rsid w:val="00241A9A"/>
    <w:rsid w:val="00241B53"/>
    <w:rsid w:val="00241C06"/>
    <w:rsid w:val="00241D27"/>
    <w:rsid w:val="00241E98"/>
    <w:rsid w:val="00241EEC"/>
    <w:rsid w:val="00241F64"/>
    <w:rsid w:val="0024208E"/>
    <w:rsid w:val="0024225F"/>
    <w:rsid w:val="00242504"/>
    <w:rsid w:val="002425C5"/>
    <w:rsid w:val="00242804"/>
    <w:rsid w:val="00242FCF"/>
    <w:rsid w:val="002437CD"/>
    <w:rsid w:val="00243EDA"/>
    <w:rsid w:val="0024406A"/>
    <w:rsid w:val="002440C0"/>
    <w:rsid w:val="00244424"/>
    <w:rsid w:val="00244565"/>
    <w:rsid w:val="00244813"/>
    <w:rsid w:val="0024482C"/>
    <w:rsid w:val="00244A5D"/>
    <w:rsid w:val="00244E81"/>
    <w:rsid w:val="002450E2"/>
    <w:rsid w:val="002450ED"/>
    <w:rsid w:val="002451B4"/>
    <w:rsid w:val="002452AC"/>
    <w:rsid w:val="002453F1"/>
    <w:rsid w:val="00245443"/>
    <w:rsid w:val="00245702"/>
    <w:rsid w:val="00245970"/>
    <w:rsid w:val="00245B9C"/>
    <w:rsid w:val="00245DEE"/>
    <w:rsid w:val="002460B3"/>
    <w:rsid w:val="002460ED"/>
    <w:rsid w:val="002462AA"/>
    <w:rsid w:val="0024634A"/>
    <w:rsid w:val="002465E0"/>
    <w:rsid w:val="0024686B"/>
    <w:rsid w:val="00246F93"/>
    <w:rsid w:val="00247246"/>
    <w:rsid w:val="0024761F"/>
    <w:rsid w:val="0024770E"/>
    <w:rsid w:val="00247C04"/>
    <w:rsid w:val="00250092"/>
    <w:rsid w:val="0025026A"/>
    <w:rsid w:val="00250376"/>
    <w:rsid w:val="00250541"/>
    <w:rsid w:val="00250643"/>
    <w:rsid w:val="002509E5"/>
    <w:rsid w:val="00250B20"/>
    <w:rsid w:val="0025191C"/>
    <w:rsid w:val="00251C83"/>
    <w:rsid w:val="00251F95"/>
    <w:rsid w:val="002521FB"/>
    <w:rsid w:val="00252324"/>
    <w:rsid w:val="002525A8"/>
    <w:rsid w:val="0025275D"/>
    <w:rsid w:val="00252797"/>
    <w:rsid w:val="002527FF"/>
    <w:rsid w:val="0025296E"/>
    <w:rsid w:val="00252BDA"/>
    <w:rsid w:val="00252FD0"/>
    <w:rsid w:val="00252FF7"/>
    <w:rsid w:val="0025397F"/>
    <w:rsid w:val="00253AB5"/>
    <w:rsid w:val="00253CAF"/>
    <w:rsid w:val="00253F37"/>
    <w:rsid w:val="00253FE6"/>
    <w:rsid w:val="002540A0"/>
    <w:rsid w:val="0025414D"/>
    <w:rsid w:val="002543E5"/>
    <w:rsid w:val="0025445C"/>
    <w:rsid w:val="00254542"/>
    <w:rsid w:val="0025455B"/>
    <w:rsid w:val="002545C6"/>
    <w:rsid w:val="00254686"/>
    <w:rsid w:val="002546A8"/>
    <w:rsid w:val="00254BDA"/>
    <w:rsid w:val="00254C2F"/>
    <w:rsid w:val="00254C9F"/>
    <w:rsid w:val="00254D3F"/>
    <w:rsid w:val="00254D8F"/>
    <w:rsid w:val="00254E8A"/>
    <w:rsid w:val="00254F37"/>
    <w:rsid w:val="00255407"/>
    <w:rsid w:val="002555A2"/>
    <w:rsid w:val="002556FD"/>
    <w:rsid w:val="00255872"/>
    <w:rsid w:val="00255932"/>
    <w:rsid w:val="002559A6"/>
    <w:rsid w:val="00255B18"/>
    <w:rsid w:val="002561B9"/>
    <w:rsid w:val="00256590"/>
    <w:rsid w:val="00256760"/>
    <w:rsid w:val="0025690D"/>
    <w:rsid w:val="00256D21"/>
    <w:rsid w:val="00256D50"/>
    <w:rsid w:val="00256DC2"/>
    <w:rsid w:val="00256E29"/>
    <w:rsid w:val="00256E50"/>
    <w:rsid w:val="0025714F"/>
    <w:rsid w:val="0025720E"/>
    <w:rsid w:val="002572AF"/>
    <w:rsid w:val="00257451"/>
    <w:rsid w:val="002576C0"/>
    <w:rsid w:val="002578DA"/>
    <w:rsid w:val="00257939"/>
    <w:rsid w:val="00257C6A"/>
    <w:rsid w:val="00257CC1"/>
    <w:rsid w:val="00260039"/>
    <w:rsid w:val="002608E1"/>
    <w:rsid w:val="00260EA7"/>
    <w:rsid w:val="00260F1E"/>
    <w:rsid w:val="00261373"/>
    <w:rsid w:val="002614B2"/>
    <w:rsid w:val="00261514"/>
    <w:rsid w:val="002615D2"/>
    <w:rsid w:val="0026170C"/>
    <w:rsid w:val="0026187F"/>
    <w:rsid w:val="00261B27"/>
    <w:rsid w:val="00261B47"/>
    <w:rsid w:val="00261C00"/>
    <w:rsid w:val="002625AA"/>
    <w:rsid w:val="002626C2"/>
    <w:rsid w:val="00262A12"/>
    <w:rsid w:val="00262B83"/>
    <w:rsid w:val="00262BC5"/>
    <w:rsid w:val="00262CB1"/>
    <w:rsid w:val="00262D0B"/>
    <w:rsid w:val="00262EC0"/>
    <w:rsid w:val="00262F1C"/>
    <w:rsid w:val="00262F9C"/>
    <w:rsid w:val="0026301F"/>
    <w:rsid w:val="00263687"/>
    <w:rsid w:val="00263737"/>
    <w:rsid w:val="00263850"/>
    <w:rsid w:val="00263AD6"/>
    <w:rsid w:val="00263E87"/>
    <w:rsid w:val="0026410C"/>
    <w:rsid w:val="00264114"/>
    <w:rsid w:val="002646AA"/>
    <w:rsid w:val="00264777"/>
    <w:rsid w:val="0026481E"/>
    <w:rsid w:val="002648B9"/>
    <w:rsid w:val="002649F4"/>
    <w:rsid w:val="00264EE2"/>
    <w:rsid w:val="00264F5A"/>
    <w:rsid w:val="0026547E"/>
    <w:rsid w:val="00265843"/>
    <w:rsid w:val="0026587F"/>
    <w:rsid w:val="00265993"/>
    <w:rsid w:val="00265C2D"/>
    <w:rsid w:val="00265C7F"/>
    <w:rsid w:val="00266793"/>
    <w:rsid w:val="00266A38"/>
    <w:rsid w:val="00266BB0"/>
    <w:rsid w:val="00266F98"/>
    <w:rsid w:val="00266FA3"/>
    <w:rsid w:val="00266FB5"/>
    <w:rsid w:val="00267586"/>
    <w:rsid w:val="00267C70"/>
    <w:rsid w:val="00267F49"/>
    <w:rsid w:val="002700E7"/>
    <w:rsid w:val="00270140"/>
    <w:rsid w:val="002703D9"/>
    <w:rsid w:val="002705D7"/>
    <w:rsid w:val="0027064B"/>
    <w:rsid w:val="00270AAA"/>
    <w:rsid w:val="00270D10"/>
    <w:rsid w:val="00270E99"/>
    <w:rsid w:val="002713DB"/>
    <w:rsid w:val="00271479"/>
    <w:rsid w:val="0027151D"/>
    <w:rsid w:val="002715F4"/>
    <w:rsid w:val="002717E0"/>
    <w:rsid w:val="002719B6"/>
    <w:rsid w:val="00272018"/>
    <w:rsid w:val="002721AF"/>
    <w:rsid w:val="00272202"/>
    <w:rsid w:val="002722DA"/>
    <w:rsid w:val="00272671"/>
    <w:rsid w:val="002729A2"/>
    <w:rsid w:val="00273063"/>
    <w:rsid w:val="0027326A"/>
    <w:rsid w:val="00273438"/>
    <w:rsid w:val="00273638"/>
    <w:rsid w:val="002739F1"/>
    <w:rsid w:val="00273A5F"/>
    <w:rsid w:val="00273A62"/>
    <w:rsid w:val="00273B27"/>
    <w:rsid w:val="00273ED8"/>
    <w:rsid w:val="002745EB"/>
    <w:rsid w:val="002746E5"/>
    <w:rsid w:val="002749A3"/>
    <w:rsid w:val="00274D75"/>
    <w:rsid w:val="00274E5E"/>
    <w:rsid w:val="0027522C"/>
    <w:rsid w:val="002752CE"/>
    <w:rsid w:val="0027536D"/>
    <w:rsid w:val="00275485"/>
    <w:rsid w:val="00275659"/>
    <w:rsid w:val="002756B9"/>
    <w:rsid w:val="002759A6"/>
    <w:rsid w:val="002759C9"/>
    <w:rsid w:val="002759FF"/>
    <w:rsid w:val="00275C1B"/>
    <w:rsid w:val="00275CC4"/>
    <w:rsid w:val="002767CD"/>
    <w:rsid w:val="00277170"/>
    <w:rsid w:val="00277633"/>
    <w:rsid w:val="002776A7"/>
    <w:rsid w:val="0027784D"/>
    <w:rsid w:val="00277A32"/>
    <w:rsid w:val="00277AC0"/>
    <w:rsid w:val="00277AD1"/>
    <w:rsid w:val="002807E0"/>
    <w:rsid w:val="002808C6"/>
    <w:rsid w:val="00280925"/>
    <w:rsid w:val="00280BE2"/>
    <w:rsid w:val="00280D0B"/>
    <w:rsid w:val="00280DC5"/>
    <w:rsid w:val="00280DEF"/>
    <w:rsid w:val="00280F31"/>
    <w:rsid w:val="002811F0"/>
    <w:rsid w:val="002815AB"/>
    <w:rsid w:val="00281731"/>
    <w:rsid w:val="00281865"/>
    <w:rsid w:val="00281956"/>
    <w:rsid w:val="00281AA6"/>
    <w:rsid w:val="00281B60"/>
    <w:rsid w:val="00281E0E"/>
    <w:rsid w:val="00281E16"/>
    <w:rsid w:val="00281F53"/>
    <w:rsid w:val="00282144"/>
    <w:rsid w:val="0028229C"/>
    <w:rsid w:val="002822E5"/>
    <w:rsid w:val="002822E7"/>
    <w:rsid w:val="0028233B"/>
    <w:rsid w:val="002828E6"/>
    <w:rsid w:val="00282DB5"/>
    <w:rsid w:val="00282E2C"/>
    <w:rsid w:val="0028311A"/>
    <w:rsid w:val="0028332A"/>
    <w:rsid w:val="002835C3"/>
    <w:rsid w:val="002836D7"/>
    <w:rsid w:val="0028382F"/>
    <w:rsid w:val="00283994"/>
    <w:rsid w:val="00283B75"/>
    <w:rsid w:val="00283DBA"/>
    <w:rsid w:val="0028434A"/>
    <w:rsid w:val="0028447A"/>
    <w:rsid w:val="002844C8"/>
    <w:rsid w:val="00284547"/>
    <w:rsid w:val="00284805"/>
    <w:rsid w:val="00284A53"/>
    <w:rsid w:val="00284C93"/>
    <w:rsid w:val="00284E89"/>
    <w:rsid w:val="00284FDB"/>
    <w:rsid w:val="002850C1"/>
    <w:rsid w:val="002853E6"/>
    <w:rsid w:val="00285443"/>
    <w:rsid w:val="00285726"/>
    <w:rsid w:val="002860D0"/>
    <w:rsid w:val="00286357"/>
    <w:rsid w:val="00286383"/>
    <w:rsid w:val="0028656F"/>
    <w:rsid w:val="00286638"/>
    <w:rsid w:val="002867D3"/>
    <w:rsid w:val="00286CA5"/>
    <w:rsid w:val="00286CFB"/>
    <w:rsid w:val="00286F56"/>
    <w:rsid w:val="0028724B"/>
    <w:rsid w:val="002872C0"/>
    <w:rsid w:val="0028743C"/>
    <w:rsid w:val="002874C5"/>
    <w:rsid w:val="0028785B"/>
    <w:rsid w:val="002879D0"/>
    <w:rsid w:val="002879E9"/>
    <w:rsid w:val="00287D30"/>
    <w:rsid w:val="00287DF5"/>
    <w:rsid w:val="00287E6B"/>
    <w:rsid w:val="00287ED4"/>
    <w:rsid w:val="00290167"/>
    <w:rsid w:val="002903EE"/>
    <w:rsid w:val="002904BE"/>
    <w:rsid w:val="00290CDD"/>
    <w:rsid w:val="00290CDE"/>
    <w:rsid w:val="00290FB7"/>
    <w:rsid w:val="00291244"/>
    <w:rsid w:val="002918FC"/>
    <w:rsid w:val="00291A3A"/>
    <w:rsid w:val="00291E91"/>
    <w:rsid w:val="00292105"/>
    <w:rsid w:val="00292110"/>
    <w:rsid w:val="00292886"/>
    <w:rsid w:val="00292A73"/>
    <w:rsid w:val="00292E40"/>
    <w:rsid w:val="00292FAC"/>
    <w:rsid w:val="00293069"/>
    <w:rsid w:val="00293214"/>
    <w:rsid w:val="002939D1"/>
    <w:rsid w:val="0029465B"/>
    <w:rsid w:val="00294915"/>
    <w:rsid w:val="002949CE"/>
    <w:rsid w:val="00294BD0"/>
    <w:rsid w:val="00294C19"/>
    <w:rsid w:val="00294D43"/>
    <w:rsid w:val="00295042"/>
    <w:rsid w:val="0029526B"/>
    <w:rsid w:val="0029546C"/>
    <w:rsid w:val="00295559"/>
    <w:rsid w:val="00295651"/>
    <w:rsid w:val="00295668"/>
    <w:rsid w:val="00295A99"/>
    <w:rsid w:val="00295BA1"/>
    <w:rsid w:val="00295C69"/>
    <w:rsid w:val="00295C94"/>
    <w:rsid w:val="00295DB9"/>
    <w:rsid w:val="00296119"/>
    <w:rsid w:val="00296157"/>
    <w:rsid w:val="002962EB"/>
    <w:rsid w:val="002963A7"/>
    <w:rsid w:val="00296466"/>
    <w:rsid w:val="0029676A"/>
    <w:rsid w:val="002968AC"/>
    <w:rsid w:val="00296965"/>
    <w:rsid w:val="00296A1D"/>
    <w:rsid w:val="00296D5E"/>
    <w:rsid w:val="00296E21"/>
    <w:rsid w:val="00296E5D"/>
    <w:rsid w:val="00296F1C"/>
    <w:rsid w:val="00296FBD"/>
    <w:rsid w:val="002970BD"/>
    <w:rsid w:val="00297405"/>
    <w:rsid w:val="0029774B"/>
    <w:rsid w:val="0029787B"/>
    <w:rsid w:val="00297A5A"/>
    <w:rsid w:val="002A06AF"/>
    <w:rsid w:val="002A0770"/>
    <w:rsid w:val="002A0A43"/>
    <w:rsid w:val="002A0C33"/>
    <w:rsid w:val="002A1847"/>
    <w:rsid w:val="002A1D55"/>
    <w:rsid w:val="002A201F"/>
    <w:rsid w:val="002A2189"/>
    <w:rsid w:val="002A29B0"/>
    <w:rsid w:val="002A2A43"/>
    <w:rsid w:val="002A2B3F"/>
    <w:rsid w:val="002A2C1D"/>
    <w:rsid w:val="002A2D64"/>
    <w:rsid w:val="002A31F1"/>
    <w:rsid w:val="002A32A9"/>
    <w:rsid w:val="002A334C"/>
    <w:rsid w:val="002A3382"/>
    <w:rsid w:val="002A3467"/>
    <w:rsid w:val="002A3518"/>
    <w:rsid w:val="002A3595"/>
    <w:rsid w:val="002A37EF"/>
    <w:rsid w:val="002A39BA"/>
    <w:rsid w:val="002A3B64"/>
    <w:rsid w:val="002A3B86"/>
    <w:rsid w:val="002A3E42"/>
    <w:rsid w:val="002A4063"/>
    <w:rsid w:val="002A41C7"/>
    <w:rsid w:val="002A4237"/>
    <w:rsid w:val="002A4542"/>
    <w:rsid w:val="002A4633"/>
    <w:rsid w:val="002A463E"/>
    <w:rsid w:val="002A4AAC"/>
    <w:rsid w:val="002A4C44"/>
    <w:rsid w:val="002A4CB3"/>
    <w:rsid w:val="002A4FEF"/>
    <w:rsid w:val="002A5125"/>
    <w:rsid w:val="002A521D"/>
    <w:rsid w:val="002A5445"/>
    <w:rsid w:val="002A5691"/>
    <w:rsid w:val="002A5A5C"/>
    <w:rsid w:val="002A5CEA"/>
    <w:rsid w:val="002A665E"/>
    <w:rsid w:val="002A6D92"/>
    <w:rsid w:val="002A7151"/>
    <w:rsid w:val="002A7449"/>
    <w:rsid w:val="002A79F6"/>
    <w:rsid w:val="002A7A8F"/>
    <w:rsid w:val="002B029A"/>
    <w:rsid w:val="002B04B3"/>
    <w:rsid w:val="002B0536"/>
    <w:rsid w:val="002B073C"/>
    <w:rsid w:val="002B0776"/>
    <w:rsid w:val="002B081E"/>
    <w:rsid w:val="002B09EF"/>
    <w:rsid w:val="002B0AE1"/>
    <w:rsid w:val="002B0C33"/>
    <w:rsid w:val="002B0CB7"/>
    <w:rsid w:val="002B10AB"/>
    <w:rsid w:val="002B1236"/>
    <w:rsid w:val="002B128A"/>
    <w:rsid w:val="002B1316"/>
    <w:rsid w:val="002B13B0"/>
    <w:rsid w:val="002B1412"/>
    <w:rsid w:val="002B14EE"/>
    <w:rsid w:val="002B15C5"/>
    <w:rsid w:val="002B1639"/>
    <w:rsid w:val="002B1A73"/>
    <w:rsid w:val="002B1D58"/>
    <w:rsid w:val="002B1F98"/>
    <w:rsid w:val="002B214A"/>
    <w:rsid w:val="002B228A"/>
    <w:rsid w:val="002B2301"/>
    <w:rsid w:val="002B2770"/>
    <w:rsid w:val="002B2B03"/>
    <w:rsid w:val="002B2B18"/>
    <w:rsid w:val="002B2C56"/>
    <w:rsid w:val="002B2D7B"/>
    <w:rsid w:val="002B2E5D"/>
    <w:rsid w:val="002B2F19"/>
    <w:rsid w:val="002B2F58"/>
    <w:rsid w:val="002B3295"/>
    <w:rsid w:val="002B32F5"/>
    <w:rsid w:val="002B3912"/>
    <w:rsid w:val="002B3963"/>
    <w:rsid w:val="002B3BB3"/>
    <w:rsid w:val="002B3E72"/>
    <w:rsid w:val="002B41A5"/>
    <w:rsid w:val="002B41AB"/>
    <w:rsid w:val="002B4413"/>
    <w:rsid w:val="002B4423"/>
    <w:rsid w:val="002B479C"/>
    <w:rsid w:val="002B490F"/>
    <w:rsid w:val="002B4A92"/>
    <w:rsid w:val="002B4BF2"/>
    <w:rsid w:val="002B4D72"/>
    <w:rsid w:val="002B5031"/>
    <w:rsid w:val="002B560D"/>
    <w:rsid w:val="002B56D9"/>
    <w:rsid w:val="002B5A1D"/>
    <w:rsid w:val="002B5BAA"/>
    <w:rsid w:val="002B5BAB"/>
    <w:rsid w:val="002B5E82"/>
    <w:rsid w:val="002B5FE5"/>
    <w:rsid w:val="002B608D"/>
    <w:rsid w:val="002B60EB"/>
    <w:rsid w:val="002B62E2"/>
    <w:rsid w:val="002B6331"/>
    <w:rsid w:val="002B63D0"/>
    <w:rsid w:val="002B69A8"/>
    <w:rsid w:val="002B7048"/>
    <w:rsid w:val="002B7405"/>
    <w:rsid w:val="002B776E"/>
    <w:rsid w:val="002B780C"/>
    <w:rsid w:val="002B7B95"/>
    <w:rsid w:val="002B7D01"/>
    <w:rsid w:val="002B7D87"/>
    <w:rsid w:val="002B7E55"/>
    <w:rsid w:val="002C0310"/>
    <w:rsid w:val="002C0359"/>
    <w:rsid w:val="002C0637"/>
    <w:rsid w:val="002C0752"/>
    <w:rsid w:val="002C0B34"/>
    <w:rsid w:val="002C0C5F"/>
    <w:rsid w:val="002C0F06"/>
    <w:rsid w:val="002C0F5F"/>
    <w:rsid w:val="002C1284"/>
    <w:rsid w:val="002C13F2"/>
    <w:rsid w:val="002C1A24"/>
    <w:rsid w:val="002C1E4E"/>
    <w:rsid w:val="002C2015"/>
    <w:rsid w:val="002C203A"/>
    <w:rsid w:val="002C2615"/>
    <w:rsid w:val="002C2AE2"/>
    <w:rsid w:val="002C2B79"/>
    <w:rsid w:val="002C2F4A"/>
    <w:rsid w:val="002C31F4"/>
    <w:rsid w:val="002C36BD"/>
    <w:rsid w:val="002C36E7"/>
    <w:rsid w:val="002C373C"/>
    <w:rsid w:val="002C3D1D"/>
    <w:rsid w:val="002C3F23"/>
    <w:rsid w:val="002C3F55"/>
    <w:rsid w:val="002C3FDF"/>
    <w:rsid w:val="002C402F"/>
    <w:rsid w:val="002C4181"/>
    <w:rsid w:val="002C42CD"/>
    <w:rsid w:val="002C446D"/>
    <w:rsid w:val="002C46E8"/>
    <w:rsid w:val="002C48BB"/>
    <w:rsid w:val="002C4CF0"/>
    <w:rsid w:val="002C5224"/>
    <w:rsid w:val="002C5278"/>
    <w:rsid w:val="002C5428"/>
    <w:rsid w:val="002C575E"/>
    <w:rsid w:val="002C5A20"/>
    <w:rsid w:val="002C5CE5"/>
    <w:rsid w:val="002C5D7C"/>
    <w:rsid w:val="002C5DC1"/>
    <w:rsid w:val="002C600A"/>
    <w:rsid w:val="002C65C5"/>
    <w:rsid w:val="002C65E8"/>
    <w:rsid w:val="002C6706"/>
    <w:rsid w:val="002C6779"/>
    <w:rsid w:val="002C691B"/>
    <w:rsid w:val="002C6942"/>
    <w:rsid w:val="002C6A1D"/>
    <w:rsid w:val="002C6A87"/>
    <w:rsid w:val="002C6BB3"/>
    <w:rsid w:val="002C71DB"/>
    <w:rsid w:val="002C7C10"/>
    <w:rsid w:val="002C7D78"/>
    <w:rsid w:val="002C7D85"/>
    <w:rsid w:val="002D001D"/>
    <w:rsid w:val="002D0255"/>
    <w:rsid w:val="002D02AF"/>
    <w:rsid w:val="002D0B4C"/>
    <w:rsid w:val="002D0D76"/>
    <w:rsid w:val="002D12E9"/>
    <w:rsid w:val="002D1846"/>
    <w:rsid w:val="002D1A7C"/>
    <w:rsid w:val="002D2494"/>
    <w:rsid w:val="002D26A3"/>
    <w:rsid w:val="002D27BC"/>
    <w:rsid w:val="002D293D"/>
    <w:rsid w:val="002D294C"/>
    <w:rsid w:val="002D2B52"/>
    <w:rsid w:val="002D2B5F"/>
    <w:rsid w:val="002D2C04"/>
    <w:rsid w:val="002D2C0F"/>
    <w:rsid w:val="002D2CA7"/>
    <w:rsid w:val="002D2D4E"/>
    <w:rsid w:val="002D2FC6"/>
    <w:rsid w:val="002D3211"/>
    <w:rsid w:val="002D3309"/>
    <w:rsid w:val="002D33C9"/>
    <w:rsid w:val="002D3887"/>
    <w:rsid w:val="002D3A89"/>
    <w:rsid w:val="002D3C2C"/>
    <w:rsid w:val="002D40BE"/>
    <w:rsid w:val="002D44D3"/>
    <w:rsid w:val="002D47FF"/>
    <w:rsid w:val="002D49C5"/>
    <w:rsid w:val="002D4CD4"/>
    <w:rsid w:val="002D4FE6"/>
    <w:rsid w:val="002D51E5"/>
    <w:rsid w:val="002D58AD"/>
    <w:rsid w:val="002D5B36"/>
    <w:rsid w:val="002D6214"/>
    <w:rsid w:val="002D62F2"/>
    <w:rsid w:val="002D6761"/>
    <w:rsid w:val="002D691C"/>
    <w:rsid w:val="002D6BC1"/>
    <w:rsid w:val="002D6DC4"/>
    <w:rsid w:val="002D6F0B"/>
    <w:rsid w:val="002D7279"/>
    <w:rsid w:val="002D740F"/>
    <w:rsid w:val="002D7753"/>
    <w:rsid w:val="002D7855"/>
    <w:rsid w:val="002D7953"/>
    <w:rsid w:val="002D7DE9"/>
    <w:rsid w:val="002D7E6D"/>
    <w:rsid w:val="002D7E85"/>
    <w:rsid w:val="002D7FFC"/>
    <w:rsid w:val="002E0065"/>
    <w:rsid w:val="002E0368"/>
    <w:rsid w:val="002E05B0"/>
    <w:rsid w:val="002E0751"/>
    <w:rsid w:val="002E0A3C"/>
    <w:rsid w:val="002E0C96"/>
    <w:rsid w:val="002E12A9"/>
    <w:rsid w:val="002E1470"/>
    <w:rsid w:val="002E1487"/>
    <w:rsid w:val="002E1601"/>
    <w:rsid w:val="002E1849"/>
    <w:rsid w:val="002E189F"/>
    <w:rsid w:val="002E1AF5"/>
    <w:rsid w:val="002E1B0B"/>
    <w:rsid w:val="002E22CF"/>
    <w:rsid w:val="002E2377"/>
    <w:rsid w:val="002E2414"/>
    <w:rsid w:val="002E2577"/>
    <w:rsid w:val="002E2AFB"/>
    <w:rsid w:val="002E2C7D"/>
    <w:rsid w:val="002E3320"/>
    <w:rsid w:val="002E33BD"/>
    <w:rsid w:val="002E353A"/>
    <w:rsid w:val="002E36CF"/>
    <w:rsid w:val="002E3E87"/>
    <w:rsid w:val="002E43BD"/>
    <w:rsid w:val="002E44FF"/>
    <w:rsid w:val="002E45F9"/>
    <w:rsid w:val="002E472C"/>
    <w:rsid w:val="002E48A5"/>
    <w:rsid w:val="002E4958"/>
    <w:rsid w:val="002E4A1B"/>
    <w:rsid w:val="002E4A50"/>
    <w:rsid w:val="002E4A5D"/>
    <w:rsid w:val="002E51FF"/>
    <w:rsid w:val="002E52C3"/>
    <w:rsid w:val="002E55CB"/>
    <w:rsid w:val="002E582B"/>
    <w:rsid w:val="002E58F8"/>
    <w:rsid w:val="002E5A23"/>
    <w:rsid w:val="002E605D"/>
    <w:rsid w:val="002E6464"/>
    <w:rsid w:val="002E64E2"/>
    <w:rsid w:val="002E657B"/>
    <w:rsid w:val="002E66B4"/>
    <w:rsid w:val="002E6756"/>
    <w:rsid w:val="002E6A95"/>
    <w:rsid w:val="002E6CF3"/>
    <w:rsid w:val="002E6FF8"/>
    <w:rsid w:val="002E72C6"/>
    <w:rsid w:val="002E7395"/>
    <w:rsid w:val="002E7A6F"/>
    <w:rsid w:val="002E7C93"/>
    <w:rsid w:val="002F012F"/>
    <w:rsid w:val="002F0791"/>
    <w:rsid w:val="002F0DB5"/>
    <w:rsid w:val="002F1017"/>
    <w:rsid w:val="002F11F2"/>
    <w:rsid w:val="002F1316"/>
    <w:rsid w:val="002F14CC"/>
    <w:rsid w:val="002F14E7"/>
    <w:rsid w:val="002F15DB"/>
    <w:rsid w:val="002F16DA"/>
    <w:rsid w:val="002F1718"/>
    <w:rsid w:val="002F17CF"/>
    <w:rsid w:val="002F190A"/>
    <w:rsid w:val="002F1AB4"/>
    <w:rsid w:val="002F1CF9"/>
    <w:rsid w:val="002F1D5C"/>
    <w:rsid w:val="002F2084"/>
    <w:rsid w:val="002F2150"/>
    <w:rsid w:val="002F216C"/>
    <w:rsid w:val="002F24A1"/>
    <w:rsid w:val="002F2525"/>
    <w:rsid w:val="002F25AC"/>
    <w:rsid w:val="002F284E"/>
    <w:rsid w:val="002F2CA1"/>
    <w:rsid w:val="002F2D4B"/>
    <w:rsid w:val="002F2DA7"/>
    <w:rsid w:val="002F3088"/>
    <w:rsid w:val="002F3094"/>
    <w:rsid w:val="002F3155"/>
    <w:rsid w:val="002F32CE"/>
    <w:rsid w:val="002F3541"/>
    <w:rsid w:val="002F3562"/>
    <w:rsid w:val="002F35D2"/>
    <w:rsid w:val="002F37EF"/>
    <w:rsid w:val="002F3A54"/>
    <w:rsid w:val="002F3B2E"/>
    <w:rsid w:val="002F3FCD"/>
    <w:rsid w:val="002F3FDA"/>
    <w:rsid w:val="002F4191"/>
    <w:rsid w:val="002F41A3"/>
    <w:rsid w:val="002F4472"/>
    <w:rsid w:val="002F4484"/>
    <w:rsid w:val="002F44D2"/>
    <w:rsid w:val="002F470E"/>
    <w:rsid w:val="002F4890"/>
    <w:rsid w:val="002F4C32"/>
    <w:rsid w:val="002F4DE6"/>
    <w:rsid w:val="002F5548"/>
    <w:rsid w:val="002F59DA"/>
    <w:rsid w:val="002F5A08"/>
    <w:rsid w:val="002F5A8C"/>
    <w:rsid w:val="002F5CBE"/>
    <w:rsid w:val="002F5E37"/>
    <w:rsid w:val="002F5FE1"/>
    <w:rsid w:val="002F6180"/>
    <w:rsid w:val="002F65A5"/>
    <w:rsid w:val="002F66DA"/>
    <w:rsid w:val="002F6893"/>
    <w:rsid w:val="002F6BBC"/>
    <w:rsid w:val="002F6C5F"/>
    <w:rsid w:val="002F6C64"/>
    <w:rsid w:val="002F7075"/>
    <w:rsid w:val="002F7289"/>
    <w:rsid w:val="002F759A"/>
    <w:rsid w:val="002F76C4"/>
    <w:rsid w:val="002F77BD"/>
    <w:rsid w:val="002F7966"/>
    <w:rsid w:val="002F79ED"/>
    <w:rsid w:val="002F7B0B"/>
    <w:rsid w:val="002F7EF7"/>
    <w:rsid w:val="00300106"/>
    <w:rsid w:val="00300361"/>
    <w:rsid w:val="003003C2"/>
    <w:rsid w:val="0030045D"/>
    <w:rsid w:val="00300D24"/>
    <w:rsid w:val="00300DD8"/>
    <w:rsid w:val="00300DE6"/>
    <w:rsid w:val="00300F10"/>
    <w:rsid w:val="003010BD"/>
    <w:rsid w:val="003010DC"/>
    <w:rsid w:val="003017FE"/>
    <w:rsid w:val="00301851"/>
    <w:rsid w:val="003019AF"/>
    <w:rsid w:val="00301A8C"/>
    <w:rsid w:val="00301B45"/>
    <w:rsid w:val="00301E42"/>
    <w:rsid w:val="00302660"/>
    <w:rsid w:val="00302773"/>
    <w:rsid w:val="0030284E"/>
    <w:rsid w:val="0030295F"/>
    <w:rsid w:val="003029CD"/>
    <w:rsid w:val="00302B55"/>
    <w:rsid w:val="00302D59"/>
    <w:rsid w:val="003030B5"/>
    <w:rsid w:val="00303150"/>
    <w:rsid w:val="00303472"/>
    <w:rsid w:val="00303498"/>
    <w:rsid w:val="00303541"/>
    <w:rsid w:val="003035F4"/>
    <w:rsid w:val="003037FC"/>
    <w:rsid w:val="003040D5"/>
    <w:rsid w:val="00304369"/>
    <w:rsid w:val="003044D9"/>
    <w:rsid w:val="003047BC"/>
    <w:rsid w:val="00304AB7"/>
    <w:rsid w:val="00304D0C"/>
    <w:rsid w:val="00304EDB"/>
    <w:rsid w:val="00304F9F"/>
    <w:rsid w:val="003051EF"/>
    <w:rsid w:val="003052F4"/>
    <w:rsid w:val="003053CC"/>
    <w:rsid w:val="00305686"/>
    <w:rsid w:val="003058DF"/>
    <w:rsid w:val="0030595B"/>
    <w:rsid w:val="00305996"/>
    <w:rsid w:val="00305A7C"/>
    <w:rsid w:val="00305BB8"/>
    <w:rsid w:val="00305DCA"/>
    <w:rsid w:val="00305F7D"/>
    <w:rsid w:val="00306303"/>
    <w:rsid w:val="00306391"/>
    <w:rsid w:val="0030699B"/>
    <w:rsid w:val="0030699C"/>
    <w:rsid w:val="003069DB"/>
    <w:rsid w:val="00306D77"/>
    <w:rsid w:val="00306FD5"/>
    <w:rsid w:val="00307038"/>
    <w:rsid w:val="00307079"/>
    <w:rsid w:val="00307085"/>
    <w:rsid w:val="003072DC"/>
    <w:rsid w:val="003074BC"/>
    <w:rsid w:val="003075DB"/>
    <w:rsid w:val="003079BD"/>
    <w:rsid w:val="003079F6"/>
    <w:rsid w:val="00307AF9"/>
    <w:rsid w:val="00307BD9"/>
    <w:rsid w:val="00307C80"/>
    <w:rsid w:val="00307DBC"/>
    <w:rsid w:val="00307E54"/>
    <w:rsid w:val="00307EE7"/>
    <w:rsid w:val="00307F47"/>
    <w:rsid w:val="003101FB"/>
    <w:rsid w:val="003102B9"/>
    <w:rsid w:val="0031044F"/>
    <w:rsid w:val="003106CA"/>
    <w:rsid w:val="00310B7E"/>
    <w:rsid w:val="00310C2C"/>
    <w:rsid w:val="00310E94"/>
    <w:rsid w:val="00311044"/>
    <w:rsid w:val="0031141A"/>
    <w:rsid w:val="00311702"/>
    <w:rsid w:val="00311788"/>
    <w:rsid w:val="00311AD5"/>
    <w:rsid w:val="00311D93"/>
    <w:rsid w:val="00311F46"/>
    <w:rsid w:val="0031257D"/>
    <w:rsid w:val="0031257E"/>
    <w:rsid w:val="00312657"/>
    <w:rsid w:val="00312739"/>
    <w:rsid w:val="003127D3"/>
    <w:rsid w:val="00312E79"/>
    <w:rsid w:val="00312F78"/>
    <w:rsid w:val="00312FEE"/>
    <w:rsid w:val="0031303B"/>
    <w:rsid w:val="0031358C"/>
    <w:rsid w:val="00313702"/>
    <w:rsid w:val="003137CC"/>
    <w:rsid w:val="003138E2"/>
    <w:rsid w:val="00313AE9"/>
    <w:rsid w:val="00313CF3"/>
    <w:rsid w:val="00314048"/>
    <w:rsid w:val="003143BC"/>
    <w:rsid w:val="00314631"/>
    <w:rsid w:val="0031466D"/>
    <w:rsid w:val="0031467C"/>
    <w:rsid w:val="0031485F"/>
    <w:rsid w:val="00314CE4"/>
    <w:rsid w:val="00314DE0"/>
    <w:rsid w:val="00314DFA"/>
    <w:rsid w:val="00314F6A"/>
    <w:rsid w:val="00314F8B"/>
    <w:rsid w:val="00315282"/>
    <w:rsid w:val="0031538D"/>
    <w:rsid w:val="003155AA"/>
    <w:rsid w:val="00315972"/>
    <w:rsid w:val="00315ACF"/>
    <w:rsid w:val="00315B0A"/>
    <w:rsid w:val="00315D7A"/>
    <w:rsid w:val="00315F48"/>
    <w:rsid w:val="00315FC2"/>
    <w:rsid w:val="00316125"/>
    <w:rsid w:val="003161B9"/>
    <w:rsid w:val="003161C3"/>
    <w:rsid w:val="003167B0"/>
    <w:rsid w:val="00316AC7"/>
    <w:rsid w:val="00316C8F"/>
    <w:rsid w:val="00316FB0"/>
    <w:rsid w:val="00317275"/>
    <w:rsid w:val="003175CB"/>
    <w:rsid w:val="00317965"/>
    <w:rsid w:val="0031799C"/>
    <w:rsid w:val="003179CD"/>
    <w:rsid w:val="00317B3A"/>
    <w:rsid w:val="00317D0E"/>
    <w:rsid w:val="00320003"/>
    <w:rsid w:val="00320033"/>
    <w:rsid w:val="003202B7"/>
    <w:rsid w:val="00320568"/>
    <w:rsid w:val="00320675"/>
    <w:rsid w:val="003208A7"/>
    <w:rsid w:val="00320CE4"/>
    <w:rsid w:val="00320DCC"/>
    <w:rsid w:val="003211C1"/>
    <w:rsid w:val="00321613"/>
    <w:rsid w:val="00321B8A"/>
    <w:rsid w:val="00321BD9"/>
    <w:rsid w:val="00321C13"/>
    <w:rsid w:val="00321F3B"/>
    <w:rsid w:val="00321FBE"/>
    <w:rsid w:val="0032202E"/>
    <w:rsid w:val="00322045"/>
    <w:rsid w:val="003223E2"/>
    <w:rsid w:val="003228E7"/>
    <w:rsid w:val="00322D13"/>
    <w:rsid w:val="00322E2F"/>
    <w:rsid w:val="00322E43"/>
    <w:rsid w:val="00323138"/>
    <w:rsid w:val="003231D4"/>
    <w:rsid w:val="00323A1F"/>
    <w:rsid w:val="00323B83"/>
    <w:rsid w:val="00323CF0"/>
    <w:rsid w:val="00323DEB"/>
    <w:rsid w:val="00323F5E"/>
    <w:rsid w:val="003241D3"/>
    <w:rsid w:val="003241F7"/>
    <w:rsid w:val="00324215"/>
    <w:rsid w:val="003247B9"/>
    <w:rsid w:val="00324C6A"/>
    <w:rsid w:val="00324F62"/>
    <w:rsid w:val="003250AE"/>
    <w:rsid w:val="00325116"/>
    <w:rsid w:val="00325143"/>
    <w:rsid w:val="0032523F"/>
    <w:rsid w:val="00325332"/>
    <w:rsid w:val="003255DF"/>
    <w:rsid w:val="00325898"/>
    <w:rsid w:val="00325FB1"/>
    <w:rsid w:val="003260B8"/>
    <w:rsid w:val="0032619D"/>
    <w:rsid w:val="003269C8"/>
    <w:rsid w:val="00326AF8"/>
    <w:rsid w:val="00326B36"/>
    <w:rsid w:val="00326D3D"/>
    <w:rsid w:val="00326DA4"/>
    <w:rsid w:val="003270F7"/>
    <w:rsid w:val="0032725A"/>
    <w:rsid w:val="00327384"/>
    <w:rsid w:val="003276BF"/>
    <w:rsid w:val="00327A79"/>
    <w:rsid w:val="00327D47"/>
    <w:rsid w:val="00327E14"/>
    <w:rsid w:val="00327E98"/>
    <w:rsid w:val="00327F28"/>
    <w:rsid w:val="003300F9"/>
    <w:rsid w:val="003301AC"/>
    <w:rsid w:val="003301F5"/>
    <w:rsid w:val="00330218"/>
    <w:rsid w:val="00330294"/>
    <w:rsid w:val="0033063D"/>
    <w:rsid w:val="00330661"/>
    <w:rsid w:val="0033071D"/>
    <w:rsid w:val="00330A45"/>
    <w:rsid w:val="00330ACE"/>
    <w:rsid w:val="00330AFF"/>
    <w:rsid w:val="00330B0A"/>
    <w:rsid w:val="00330CAB"/>
    <w:rsid w:val="00330F51"/>
    <w:rsid w:val="00331012"/>
    <w:rsid w:val="003312EB"/>
    <w:rsid w:val="0033131B"/>
    <w:rsid w:val="0033146B"/>
    <w:rsid w:val="003315D5"/>
    <w:rsid w:val="003316A5"/>
    <w:rsid w:val="003317E0"/>
    <w:rsid w:val="00331811"/>
    <w:rsid w:val="0033224B"/>
    <w:rsid w:val="00332336"/>
    <w:rsid w:val="00332387"/>
    <w:rsid w:val="00332647"/>
    <w:rsid w:val="00332ABE"/>
    <w:rsid w:val="00332AEA"/>
    <w:rsid w:val="00332CCC"/>
    <w:rsid w:val="00332E85"/>
    <w:rsid w:val="00333027"/>
    <w:rsid w:val="00333041"/>
    <w:rsid w:val="003330DE"/>
    <w:rsid w:val="003331B2"/>
    <w:rsid w:val="0033346B"/>
    <w:rsid w:val="0033349B"/>
    <w:rsid w:val="00333877"/>
    <w:rsid w:val="00333A3E"/>
    <w:rsid w:val="00333A88"/>
    <w:rsid w:val="00333E83"/>
    <w:rsid w:val="003342FE"/>
    <w:rsid w:val="0033444A"/>
    <w:rsid w:val="00334539"/>
    <w:rsid w:val="00334766"/>
    <w:rsid w:val="003347D9"/>
    <w:rsid w:val="00334812"/>
    <w:rsid w:val="00334851"/>
    <w:rsid w:val="003348AA"/>
    <w:rsid w:val="00334AF1"/>
    <w:rsid w:val="00334C4E"/>
    <w:rsid w:val="00334F32"/>
    <w:rsid w:val="0033503D"/>
    <w:rsid w:val="003350F4"/>
    <w:rsid w:val="00335199"/>
    <w:rsid w:val="00335799"/>
    <w:rsid w:val="00335AF7"/>
    <w:rsid w:val="00335CF3"/>
    <w:rsid w:val="00335FDD"/>
    <w:rsid w:val="0033607F"/>
    <w:rsid w:val="003361BF"/>
    <w:rsid w:val="00336284"/>
    <w:rsid w:val="003364E8"/>
    <w:rsid w:val="00336864"/>
    <w:rsid w:val="00336976"/>
    <w:rsid w:val="00336C3B"/>
    <w:rsid w:val="00336E34"/>
    <w:rsid w:val="003375C1"/>
    <w:rsid w:val="003377D8"/>
    <w:rsid w:val="00337995"/>
    <w:rsid w:val="003379BB"/>
    <w:rsid w:val="00337B19"/>
    <w:rsid w:val="00337B1C"/>
    <w:rsid w:val="00337BCD"/>
    <w:rsid w:val="00337BD1"/>
    <w:rsid w:val="00337C71"/>
    <w:rsid w:val="00337C7A"/>
    <w:rsid w:val="00337FF4"/>
    <w:rsid w:val="0033D626"/>
    <w:rsid w:val="0034032B"/>
    <w:rsid w:val="00340382"/>
    <w:rsid w:val="0034040C"/>
    <w:rsid w:val="00340922"/>
    <w:rsid w:val="00340A69"/>
    <w:rsid w:val="00340D3E"/>
    <w:rsid w:val="00340F55"/>
    <w:rsid w:val="00340FEB"/>
    <w:rsid w:val="00341055"/>
    <w:rsid w:val="003410E8"/>
    <w:rsid w:val="00341320"/>
    <w:rsid w:val="00341382"/>
    <w:rsid w:val="00341733"/>
    <w:rsid w:val="0034186D"/>
    <w:rsid w:val="00341CCB"/>
    <w:rsid w:val="00341F44"/>
    <w:rsid w:val="00342245"/>
    <w:rsid w:val="003426B7"/>
    <w:rsid w:val="00342847"/>
    <w:rsid w:val="0034290A"/>
    <w:rsid w:val="00342B2B"/>
    <w:rsid w:val="00342C6B"/>
    <w:rsid w:val="00342D85"/>
    <w:rsid w:val="00343165"/>
    <w:rsid w:val="003435A7"/>
    <w:rsid w:val="003435DE"/>
    <w:rsid w:val="0034397C"/>
    <w:rsid w:val="00343BCA"/>
    <w:rsid w:val="00343C45"/>
    <w:rsid w:val="00343EDE"/>
    <w:rsid w:val="00343F6A"/>
    <w:rsid w:val="00343FEA"/>
    <w:rsid w:val="00344147"/>
    <w:rsid w:val="00344F0B"/>
    <w:rsid w:val="003451D2"/>
    <w:rsid w:val="0034525F"/>
    <w:rsid w:val="00345B18"/>
    <w:rsid w:val="00345C17"/>
    <w:rsid w:val="00345D07"/>
    <w:rsid w:val="00345E07"/>
    <w:rsid w:val="00346763"/>
    <w:rsid w:val="00346815"/>
    <w:rsid w:val="00346A4B"/>
    <w:rsid w:val="00346AE9"/>
    <w:rsid w:val="00346D7F"/>
    <w:rsid w:val="00346F1E"/>
    <w:rsid w:val="00346F26"/>
    <w:rsid w:val="003471C0"/>
    <w:rsid w:val="003471E3"/>
    <w:rsid w:val="003472D3"/>
    <w:rsid w:val="00347388"/>
    <w:rsid w:val="003474B5"/>
    <w:rsid w:val="003479C4"/>
    <w:rsid w:val="00347A25"/>
    <w:rsid w:val="00347B9F"/>
    <w:rsid w:val="00347BDD"/>
    <w:rsid w:val="00347C1A"/>
    <w:rsid w:val="00347D26"/>
    <w:rsid w:val="00347D83"/>
    <w:rsid w:val="00347E7E"/>
    <w:rsid w:val="00347F7A"/>
    <w:rsid w:val="00347FA3"/>
    <w:rsid w:val="003503AC"/>
    <w:rsid w:val="003507AA"/>
    <w:rsid w:val="00350AF2"/>
    <w:rsid w:val="00350BB2"/>
    <w:rsid w:val="00350F2C"/>
    <w:rsid w:val="0035114E"/>
    <w:rsid w:val="00351681"/>
    <w:rsid w:val="00351935"/>
    <w:rsid w:val="00351A13"/>
    <w:rsid w:val="00351B55"/>
    <w:rsid w:val="00351F0A"/>
    <w:rsid w:val="0035206E"/>
    <w:rsid w:val="00352111"/>
    <w:rsid w:val="00352151"/>
    <w:rsid w:val="00352229"/>
    <w:rsid w:val="0035275E"/>
    <w:rsid w:val="003528CD"/>
    <w:rsid w:val="00352B84"/>
    <w:rsid w:val="00352B9B"/>
    <w:rsid w:val="00352BBE"/>
    <w:rsid w:val="00352D01"/>
    <w:rsid w:val="003533BE"/>
    <w:rsid w:val="00353F54"/>
    <w:rsid w:val="00353F5A"/>
    <w:rsid w:val="00353FBD"/>
    <w:rsid w:val="00354124"/>
    <w:rsid w:val="003542A8"/>
    <w:rsid w:val="0035440F"/>
    <w:rsid w:val="00354463"/>
    <w:rsid w:val="00354576"/>
    <w:rsid w:val="00354B2C"/>
    <w:rsid w:val="00354DB1"/>
    <w:rsid w:val="00354DE3"/>
    <w:rsid w:val="003553FF"/>
    <w:rsid w:val="003554D6"/>
    <w:rsid w:val="00355762"/>
    <w:rsid w:val="003558B0"/>
    <w:rsid w:val="0035592F"/>
    <w:rsid w:val="00355985"/>
    <w:rsid w:val="00355B8E"/>
    <w:rsid w:val="00355C2C"/>
    <w:rsid w:val="00355C9B"/>
    <w:rsid w:val="00355DF5"/>
    <w:rsid w:val="00355E40"/>
    <w:rsid w:val="003560EF"/>
    <w:rsid w:val="003567BE"/>
    <w:rsid w:val="003567E6"/>
    <w:rsid w:val="00356966"/>
    <w:rsid w:val="003569BA"/>
    <w:rsid w:val="00356B3C"/>
    <w:rsid w:val="00356CBF"/>
    <w:rsid w:val="00356D60"/>
    <w:rsid w:val="00356D7C"/>
    <w:rsid w:val="00356EAF"/>
    <w:rsid w:val="0035730D"/>
    <w:rsid w:val="00357401"/>
    <w:rsid w:val="00357892"/>
    <w:rsid w:val="00357BA6"/>
    <w:rsid w:val="00357DAB"/>
    <w:rsid w:val="00357EF4"/>
    <w:rsid w:val="003600E6"/>
    <w:rsid w:val="0036019D"/>
    <w:rsid w:val="003605A8"/>
    <w:rsid w:val="0036096A"/>
    <w:rsid w:val="00360A45"/>
    <w:rsid w:val="00361142"/>
    <w:rsid w:val="003612FC"/>
    <w:rsid w:val="003614D8"/>
    <w:rsid w:val="0036172C"/>
    <w:rsid w:val="003617FF"/>
    <w:rsid w:val="00361D4D"/>
    <w:rsid w:val="00362431"/>
    <w:rsid w:val="00362B15"/>
    <w:rsid w:val="00362B3A"/>
    <w:rsid w:val="00362CA3"/>
    <w:rsid w:val="00362DAF"/>
    <w:rsid w:val="0036307C"/>
    <w:rsid w:val="003632E3"/>
    <w:rsid w:val="00363338"/>
    <w:rsid w:val="00363450"/>
    <w:rsid w:val="003637A9"/>
    <w:rsid w:val="003638EC"/>
    <w:rsid w:val="003638F1"/>
    <w:rsid w:val="00363946"/>
    <w:rsid w:val="00363D14"/>
    <w:rsid w:val="00364885"/>
    <w:rsid w:val="00364A6B"/>
    <w:rsid w:val="00364C19"/>
    <w:rsid w:val="00365235"/>
    <w:rsid w:val="0036562F"/>
    <w:rsid w:val="00365671"/>
    <w:rsid w:val="00365848"/>
    <w:rsid w:val="00365993"/>
    <w:rsid w:val="003662A1"/>
    <w:rsid w:val="0036652A"/>
    <w:rsid w:val="003665D8"/>
    <w:rsid w:val="003669B4"/>
    <w:rsid w:val="00366ADD"/>
    <w:rsid w:val="00367592"/>
    <w:rsid w:val="00367642"/>
    <w:rsid w:val="0036797A"/>
    <w:rsid w:val="00367E19"/>
    <w:rsid w:val="00370315"/>
    <w:rsid w:val="003704CE"/>
    <w:rsid w:val="0037054B"/>
    <w:rsid w:val="00370A1A"/>
    <w:rsid w:val="00370D55"/>
    <w:rsid w:val="00371067"/>
    <w:rsid w:val="003711AA"/>
    <w:rsid w:val="0037143E"/>
    <w:rsid w:val="00371635"/>
    <w:rsid w:val="00371813"/>
    <w:rsid w:val="003718C4"/>
    <w:rsid w:val="00371EBD"/>
    <w:rsid w:val="003728F3"/>
    <w:rsid w:val="00372B20"/>
    <w:rsid w:val="00372FAA"/>
    <w:rsid w:val="00372FB7"/>
    <w:rsid w:val="003730AB"/>
    <w:rsid w:val="0037327C"/>
    <w:rsid w:val="003735F6"/>
    <w:rsid w:val="0037387A"/>
    <w:rsid w:val="00373A9B"/>
    <w:rsid w:val="00373D9D"/>
    <w:rsid w:val="00373EEE"/>
    <w:rsid w:val="003743B1"/>
    <w:rsid w:val="003743F5"/>
    <w:rsid w:val="00374710"/>
    <w:rsid w:val="00374956"/>
    <w:rsid w:val="0037499C"/>
    <w:rsid w:val="00374A11"/>
    <w:rsid w:val="00374AF5"/>
    <w:rsid w:val="00374D29"/>
    <w:rsid w:val="003756F2"/>
    <w:rsid w:val="00375984"/>
    <w:rsid w:val="00375BDD"/>
    <w:rsid w:val="00375C48"/>
    <w:rsid w:val="00375C55"/>
    <w:rsid w:val="00375E2D"/>
    <w:rsid w:val="0037635A"/>
    <w:rsid w:val="0037646E"/>
    <w:rsid w:val="003766FE"/>
    <w:rsid w:val="0037697E"/>
    <w:rsid w:val="00376E24"/>
    <w:rsid w:val="0037701B"/>
    <w:rsid w:val="0037724F"/>
    <w:rsid w:val="003773FD"/>
    <w:rsid w:val="003774E3"/>
    <w:rsid w:val="00377522"/>
    <w:rsid w:val="00377876"/>
    <w:rsid w:val="003779EA"/>
    <w:rsid w:val="0038006D"/>
    <w:rsid w:val="003800F3"/>
    <w:rsid w:val="003804C2"/>
    <w:rsid w:val="00380575"/>
    <w:rsid w:val="00380728"/>
    <w:rsid w:val="0038072F"/>
    <w:rsid w:val="0038074B"/>
    <w:rsid w:val="003807F2"/>
    <w:rsid w:val="00380B2B"/>
    <w:rsid w:val="00380B8C"/>
    <w:rsid w:val="00380FC4"/>
    <w:rsid w:val="003810DA"/>
    <w:rsid w:val="003811BB"/>
    <w:rsid w:val="00381AA3"/>
    <w:rsid w:val="00381D65"/>
    <w:rsid w:val="00382378"/>
    <w:rsid w:val="0038251E"/>
    <w:rsid w:val="00382549"/>
    <w:rsid w:val="0038259A"/>
    <w:rsid w:val="0038259D"/>
    <w:rsid w:val="00382A20"/>
    <w:rsid w:val="00382D6D"/>
    <w:rsid w:val="003833F2"/>
    <w:rsid w:val="00383518"/>
    <w:rsid w:val="003839FA"/>
    <w:rsid w:val="003839FB"/>
    <w:rsid w:val="00383E1B"/>
    <w:rsid w:val="00383E6C"/>
    <w:rsid w:val="0038402E"/>
    <w:rsid w:val="0038410A"/>
    <w:rsid w:val="00384206"/>
    <w:rsid w:val="003847EB"/>
    <w:rsid w:val="00384C5C"/>
    <w:rsid w:val="00384D3B"/>
    <w:rsid w:val="00384EBE"/>
    <w:rsid w:val="00385175"/>
    <w:rsid w:val="003852BE"/>
    <w:rsid w:val="003855DA"/>
    <w:rsid w:val="00385E42"/>
    <w:rsid w:val="00385F81"/>
    <w:rsid w:val="00386109"/>
    <w:rsid w:val="0038629C"/>
    <w:rsid w:val="0038665B"/>
    <w:rsid w:val="003869B5"/>
    <w:rsid w:val="003869D4"/>
    <w:rsid w:val="00386AD8"/>
    <w:rsid w:val="00386D0F"/>
    <w:rsid w:val="003870D5"/>
    <w:rsid w:val="00387148"/>
    <w:rsid w:val="0038724C"/>
    <w:rsid w:val="0038726B"/>
    <w:rsid w:val="003872F6"/>
    <w:rsid w:val="003872F7"/>
    <w:rsid w:val="003872FF"/>
    <w:rsid w:val="00387329"/>
    <w:rsid w:val="00387581"/>
    <w:rsid w:val="00387DD4"/>
    <w:rsid w:val="003900E9"/>
    <w:rsid w:val="0039012A"/>
    <w:rsid w:val="00390407"/>
    <w:rsid w:val="00390567"/>
    <w:rsid w:val="003906D2"/>
    <w:rsid w:val="00390D66"/>
    <w:rsid w:val="00390E72"/>
    <w:rsid w:val="00391425"/>
    <w:rsid w:val="00391D54"/>
    <w:rsid w:val="00391D78"/>
    <w:rsid w:val="00391F9A"/>
    <w:rsid w:val="00391FB0"/>
    <w:rsid w:val="00392052"/>
    <w:rsid w:val="003922BB"/>
    <w:rsid w:val="0039244A"/>
    <w:rsid w:val="003926BD"/>
    <w:rsid w:val="003928DB"/>
    <w:rsid w:val="00392CE0"/>
    <w:rsid w:val="00392D58"/>
    <w:rsid w:val="003931F3"/>
    <w:rsid w:val="00393214"/>
    <w:rsid w:val="00393415"/>
    <w:rsid w:val="00393503"/>
    <w:rsid w:val="0039388F"/>
    <w:rsid w:val="003939C2"/>
    <w:rsid w:val="00393C74"/>
    <w:rsid w:val="00393EDF"/>
    <w:rsid w:val="0039401D"/>
    <w:rsid w:val="003940CA"/>
    <w:rsid w:val="003941D7"/>
    <w:rsid w:val="00394467"/>
    <w:rsid w:val="003948B5"/>
    <w:rsid w:val="00394C8B"/>
    <w:rsid w:val="00394DE2"/>
    <w:rsid w:val="00394FB4"/>
    <w:rsid w:val="003952AE"/>
    <w:rsid w:val="00395363"/>
    <w:rsid w:val="00395384"/>
    <w:rsid w:val="00395390"/>
    <w:rsid w:val="0039581B"/>
    <w:rsid w:val="003959B3"/>
    <w:rsid w:val="00395B49"/>
    <w:rsid w:val="00395BC1"/>
    <w:rsid w:val="00395BC9"/>
    <w:rsid w:val="0039610C"/>
    <w:rsid w:val="00396396"/>
    <w:rsid w:val="00396470"/>
    <w:rsid w:val="00396894"/>
    <w:rsid w:val="00396DD9"/>
    <w:rsid w:val="0039705F"/>
    <w:rsid w:val="003970A8"/>
    <w:rsid w:val="00397195"/>
    <w:rsid w:val="003971E9"/>
    <w:rsid w:val="00397B5D"/>
    <w:rsid w:val="00397E13"/>
    <w:rsid w:val="003A0279"/>
    <w:rsid w:val="003A0BA6"/>
    <w:rsid w:val="003A1271"/>
    <w:rsid w:val="003A12B4"/>
    <w:rsid w:val="003A12F8"/>
    <w:rsid w:val="003A1556"/>
    <w:rsid w:val="003A1559"/>
    <w:rsid w:val="003A18C8"/>
    <w:rsid w:val="003A1F5D"/>
    <w:rsid w:val="003A1FCB"/>
    <w:rsid w:val="003A2064"/>
    <w:rsid w:val="003A23D7"/>
    <w:rsid w:val="003A257B"/>
    <w:rsid w:val="003A2651"/>
    <w:rsid w:val="003A2961"/>
    <w:rsid w:val="003A29E3"/>
    <w:rsid w:val="003A2A4E"/>
    <w:rsid w:val="003A2C5D"/>
    <w:rsid w:val="003A2E94"/>
    <w:rsid w:val="003A2F3B"/>
    <w:rsid w:val="003A2F95"/>
    <w:rsid w:val="003A3204"/>
    <w:rsid w:val="003A3813"/>
    <w:rsid w:val="003A395A"/>
    <w:rsid w:val="003A3AA7"/>
    <w:rsid w:val="003A3BAF"/>
    <w:rsid w:val="003A3C2B"/>
    <w:rsid w:val="003A3CCA"/>
    <w:rsid w:val="003A3D55"/>
    <w:rsid w:val="003A4343"/>
    <w:rsid w:val="003A4436"/>
    <w:rsid w:val="003A458D"/>
    <w:rsid w:val="003A47A0"/>
    <w:rsid w:val="003A4B88"/>
    <w:rsid w:val="003A4C67"/>
    <w:rsid w:val="003A4F1D"/>
    <w:rsid w:val="003A50EE"/>
    <w:rsid w:val="003A510E"/>
    <w:rsid w:val="003A56AC"/>
    <w:rsid w:val="003A56DE"/>
    <w:rsid w:val="003A583F"/>
    <w:rsid w:val="003A598F"/>
    <w:rsid w:val="003A59D6"/>
    <w:rsid w:val="003A5CC0"/>
    <w:rsid w:val="003A5CC1"/>
    <w:rsid w:val="003A5F05"/>
    <w:rsid w:val="003A60EB"/>
    <w:rsid w:val="003A612F"/>
    <w:rsid w:val="003A6283"/>
    <w:rsid w:val="003A66E4"/>
    <w:rsid w:val="003A68EE"/>
    <w:rsid w:val="003A6BE6"/>
    <w:rsid w:val="003A6DE1"/>
    <w:rsid w:val="003A6E62"/>
    <w:rsid w:val="003A7384"/>
    <w:rsid w:val="003A739A"/>
    <w:rsid w:val="003A7447"/>
    <w:rsid w:val="003A74D6"/>
    <w:rsid w:val="003A7AC1"/>
    <w:rsid w:val="003B006E"/>
    <w:rsid w:val="003B00A3"/>
    <w:rsid w:val="003B01FA"/>
    <w:rsid w:val="003B045F"/>
    <w:rsid w:val="003B04C7"/>
    <w:rsid w:val="003B066C"/>
    <w:rsid w:val="003B07AD"/>
    <w:rsid w:val="003B0F60"/>
    <w:rsid w:val="003B1013"/>
    <w:rsid w:val="003B10C1"/>
    <w:rsid w:val="003B11A9"/>
    <w:rsid w:val="003B1371"/>
    <w:rsid w:val="003B1A94"/>
    <w:rsid w:val="003B1ACB"/>
    <w:rsid w:val="003B1B70"/>
    <w:rsid w:val="003B1C30"/>
    <w:rsid w:val="003B2175"/>
    <w:rsid w:val="003B2335"/>
    <w:rsid w:val="003B2A48"/>
    <w:rsid w:val="003B2BE4"/>
    <w:rsid w:val="003B2EF7"/>
    <w:rsid w:val="003B2F8A"/>
    <w:rsid w:val="003B34F6"/>
    <w:rsid w:val="003B36DD"/>
    <w:rsid w:val="003B3782"/>
    <w:rsid w:val="003B39E5"/>
    <w:rsid w:val="003B3A55"/>
    <w:rsid w:val="003B3BCF"/>
    <w:rsid w:val="003B4820"/>
    <w:rsid w:val="003B4C78"/>
    <w:rsid w:val="003B4C84"/>
    <w:rsid w:val="003B4F57"/>
    <w:rsid w:val="003B5414"/>
    <w:rsid w:val="003B56DE"/>
    <w:rsid w:val="003B575B"/>
    <w:rsid w:val="003B5A59"/>
    <w:rsid w:val="003B5B67"/>
    <w:rsid w:val="003B5EB9"/>
    <w:rsid w:val="003B5FC7"/>
    <w:rsid w:val="003B6000"/>
    <w:rsid w:val="003B6314"/>
    <w:rsid w:val="003B63BC"/>
    <w:rsid w:val="003B645C"/>
    <w:rsid w:val="003B673D"/>
    <w:rsid w:val="003B67FB"/>
    <w:rsid w:val="003B6B44"/>
    <w:rsid w:val="003B785C"/>
    <w:rsid w:val="003B78C1"/>
    <w:rsid w:val="003B7D31"/>
    <w:rsid w:val="003B7DFD"/>
    <w:rsid w:val="003C0A12"/>
    <w:rsid w:val="003C0CC6"/>
    <w:rsid w:val="003C0E09"/>
    <w:rsid w:val="003C0FD2"/>
    <w:rsid w:val="003C1036"/>
    <w:rsid w:val="003C14CB"/>
    <w:rsid w:val="003C15A6"/>
    <w:rsid w:val="003C15F0"/>
    <w:rsid w:val="003C1773"/>
    <w:rsid w:val="003C1B2C"/>
    <w:rsid w:val="003C1CAD"/>
    <w:rsid w:val="003C1ED1"/>
    <w:rsid w:val="003C1F3F"/>
    <w:rsid w:val="003C2156"/>
    <w:rsid w:val="003C2495"/>
    <w:rsid w:val="003C2842"/>
    <w:rsid w:val="003C2CCE"/>
    <w:rsid w:val="003C2D39"/>
    <w:rsid w:val="003C2FB9"/>
    <w:rsid w:val="003C323E"/>
    <w:rsid w:val="003C32AA"/>
    <w:rsid w:val="003C33F7"/>
    <w:rsid w:val="003C3578"/>
    <w:rsid w:val="003C35B0"/>
    <w:rsid w:val="003C3A9D"/>
    <w:rsid w:val="003C3D01"/>
    <w:rsid w:val="003C3D6E"/>
    <w:rsid w:val="003C4034"/>
    <w:rsid w:val="003C450F"/>
    <w:rsid w:val="003C47A6"/>
    <w:rsid w:val="003C4B9B"/>
    <w:rsid w:val="003C4D04"/>
    <w:rsid w:val="003C55F1"/>
    <w:rsid w:val="003C5625"/>
    <w:rsid w:val="003C5749"/>
    <w:rsid w:val="003C578A"/>
    <w:rsid w:val="003C578B"/>
    <w:rsid w:val="003C5A24"/>
    <w:rsid w:val="003C5B67"/>
    <w:rsid w:val="003C5C94"/>
    <w:rsid w:val="003C5D84"/>
    <w:rsid w:val="003C5D91"/>
    <w:rsid w:val="003C5DB8"/>
    <w:rsid w:val="003C5E05"/>
    <w:rsid w:val="003C5EEB"/>
    <w:rsid w:val="003C6219"/>
    <w:rsid w:val="003C63BB"/>
    <w:rsid w:val="003C6497"/>
    <w:rsid w:val="003C6893"/>
    <w:rsid w:val="003C69E5"/>
    <w:rsid w:val="003C6A33"/>
    <w:rsid w:val="003C6ADD"/>
    <w:rsid w:val="003C6B45"/>
    <w:rsid w:val="003C6C14"/>
    <w:rsid w:val="003C7545"/>
    <w:rsid w:val="003C7696"/>
    <w:rsid w:val="003C788E"/>
    <w:rsid w:val="003C7FEB"/>
    <w:rsid w:val="003D01E5"/>
    <w:rsid w:val="003D0315"/>
    <w:rsid w:val="003D03A6"/>
    <w:rsid w:val="003D07A1"/>
    <w:rsid w:val="003D0BA8"/>
    <w:rsid w:val="003D0D12"/>
    <w:rsid w:val="003D1024"/>
    <w:rsid w:val="003D14CD"/>
    <w:rsid w:val="003D161A"/>
    <w:rsid w:val="003D162F"/>
    <w:rsid w:val="003D17AF"/>
    <w:rsid w:val="003D17EF"/>
    <w:rsid w:val="003D1A7B"/>
    <w:rsid w:val="003D1D0C"/>
    <w:rsid w:val="003D214A"/>
    <w:rsid w:val="003D23AA"/>
    <w:rsid w:val="003D2817"/>
    <w:rsid w:val="003D2883"/>
    <w:rsid w:val="003D2BAE"/>
    <w:rsid w:val="003D2CC4"/>
    <w:rsid w:val="003D2D13"/>
    <w:rsid w:val="003D2F53"/>
    <w:rsid w:val="003D3ADA"/>
    <w:rsid w:val="003D3BAE"/>
    <w:rsid w:val="003D40C0"/>
    <w:rsid w:val="003D40FA"/>
    <w:rsid w:val="003D425F"/>
    <w:rsid w:val="003D4685"/>
    <w:rsid w:val="003D49F1"/>
    <w:rsid w:val="003D4AAC"/>
    <w:rsid w:val="003D4BF3"/>
    <w:rsid w:val="003D4E40"/>
    <w:rsid w:val="003D53E5"/>
    <w:rsid w:val="003D56DB"/>
    <w:rsid w:val="003D5796"/>
    <w:rsid w:val="003D5801"/>
    <w:rsid w:val="003D59C4"/>
    <w:rsid w:val="003D5A2F"/>
    <w:rsid w:val="003D5C31"/>
    <w:rsid w:val="003D6157"/>
    <w:rsid w:val="003D637C"/>
    <w:rsid w:val="003D6464"/>
    <w:rsid w:val="003D669D"/>
    <w:rsid w:val="003D69C6"/>
    <w:rsid w:val="003D6CD5"/>
    <w:rsid w:val="003D6DA3"/>
    <w:rsid w:val="003D6DC0"/>
    <w:rsid w:val="003D6E3A"/>
    <w:rsid w:val="003D7014"/>
    <w:rsid w:val="003D7138"/>
    <w:rsid w:val="003D7C5F"/>
    <w:rsid w:val="003D7F05"/>
    <w:rsid w:val="003E0600"/>
    <w:rsid w:val="003E0B41"/>
    <w:rsid w:val="003E163A"/>
    <w:rsid w:val="003E1759"/>
    <w:rsid w:val="003E1D38"/>
    <w:rsid w:val="003E1D98"/>
    <w:rsid w:val="003E1E21"/>
    <w:rsid w:val="003E1E59"/>
    <w:rsid w:val="003E1EC2"/>
    <w:rsid w:val="003E2087"/>
    <w:rsid w:val="003E21B8"/>
    <w:rsid w:val="003E24D6"/>
    <w:rsid w:val="003E2D16"/>
    <w:rsid w:val="003E30B5"/>
    <w:rsid w:val="003E32EC"/>
    <w:rsid w:val="003E3456"/>
    <w:rsid w:val="003E367B"/>
    <w:rsid w:val="003E3BC5"/>
    <w:rsid w:val="003E3E74"/>
    <w:rsid w:val="003E3FA5"/>
    <w:rsid w:val="003E4371"/>
    <w:rsid w:val="003E4488"/>
    <w:rsid w:val="003E45A6"/>
    <w:rsid w:val="003E45AB"/>
    <w:rsid w:val="003E47AE"/>
    <w:rsid w:val="003E4A58"/>
    <w:rsid w:val="003E4AEF"/>
    <w:rsid w:val="003E4B58"/>
    <w:rsid w:val="003E4BB8"/>
    <w:rsid w:val="003E5120"/>
    <w:rsid w:val="003E52AD"/>
    <w:rsid w:val="003E54C8"/>
    <w:rsid w:val="003E54E4"/>
    <w:rsid w:val="003E55E6"/>
    <w:rsid w:val="003E5E90"/>
    <w:rsid w:val="003E6005"/>
    <w:rsid w:val="003E6178"/>
    <w:rsid w:val="003E61D8"/>
    <w:rsid w:val="003E635C"/>
    <w:rsid w:val="003E64C9"/>
    <w:rsid w:val="003E6946"/>
    <w:rsid w:val="003E69AA"/>
    <w:rsid w:val="003E69D2"/>
    <w:rsid w:val="003E69EE"/>
    <w:rsid w:val="003E6FD6"/>
    <w:rsid w:val="003E71AF"/>
    <w:rsid w:val="003E7329"/>
    <w:rsid w:val="003E7571"/>
    <w:rsid w:val="003E7883"/>
    <w:rsid w:val="003E7B9C"/>
    <w:rsid w:val="003E7BF5"/>
    <w:rsid w:val="003E7C0D"/>
    <w:rsid w:val="003E7D1F"/>
    <w:rsid w:val="003E7E32"/>
    <w:rsid w:val="003F010F"/>
    <w:rsid w:val="003F03C5"/>
    <w:rsid w:val="003F0649"/>
    <w:rsid w:val="003F074B"/>
    <w:rsid w:val="003F0952"/>
    <w:rsid w:val="003F0F4A"/>
    <w:rsid w:val="003F103E"/>
    <w:rsid w:val="003F1200"/>
    <w:rsid w:val="003F135A"/>
    <w:rsid w:val="003F15E1"/>
    <w:rsid w:val="003F17BC"/>
    <w:rsid w:val="003F182D"/>
    <w:rsid w:val="003F1842"/>
    <w:rsid w:val="003F244F"/>
    <w:rsid w:val="003F2707"/>
    <w:rsid w:val="003F27CD"/>
    <w:rsid w:val="003F2924"/>
    <w:rsid w:val="003F2A4F"/>
    <w:rsid w:val="003F2EE2"/>
    <w:rsid w:val="003F32B9"/>
    <w:rsid w:val="003F32FA"/>
    <w:rsid w:val="003F3386"/>
    <w:rsid w:val="003F341F"/>
    <w:rsid w:val="003F3658"/>
    <w:rsid w:val="003F3764"/>
    <w:rsid w:val="003F3965"/>
    <w:rsid w:val="003F3A5D"/>
    <w:rsid w:val="003F3B81"/>
    <w:rsid w:val="003F3B82"/>
    <w:rsid w:val="003F3D18"/>
    <w:rsid w:val="003F3E6D"/>
    <w:rsid w:val="003F40A4"/>
    <w:rsid w:val="003F436E"/>
    <w:rsid w:val="003F45E8"/>
    <w:rsid w:val="003F4600"/>
    <w:rsid w:val="003F46EC"/>
    <w:rsid w:val="003F4881"/>
    <w:rsid w:val="003F4A8D"/>
    <w:rsid w:val="003F4CBB"/>
    <w:rsid w:val="003F520C"/>
    <w:rsid w:val="003F53AC"/>
    <w:rsid w:val="003F56A7"/>
    <w:rsid w:val="003F56AF"/>
    <w:rsid w:val="003F5983"/>
    <w:rsid w:val="003F5A1B"/>
    <w:rsid w:val="003F5B9C"/>
    <w:rsid w:val="003F60A3"/>
    <w:rsid w:val="003F62EF"/>
    <w:rsid w:val="003F643B"/>
    <w:rsid w:val="003F64A3"/>
    <w:rsid w:val="003F6501"/>
    <w:rsid w:val="003F6651"/>
    <w:rsid w:val="003F6852"/>
    <w:rsid w:val="003F6B87"/>
    <w:rsid w:val="003F6FCF"/>
    <w:rsid w:val="003F73AA"/>
    <w:rsid w:val="003F7435"/>
    <w:rsid w:val="003F76DC"/>
    <w:rsid w:val="003F787B"/>
    <w:rsid w:val="003F789C"/>
    <w:rsid w:val="003F7950"/>
    <w:rsid w:val="0040024F"/>
    <w:rsid w:val="004003DD"/>
    <w:rsid w:val="00400448"/>
    <w:rsid w:val="00400825"/>
    <w:rsid w:val="00400A71"/>
    <w:rsid w:val="00400DA7"/>
    <w:rsid w:val="00400ED7"/>
    <w:rsid w:val="004013AE"/>
    <w:rsid w:val="00401771"/>
    <w:rsid w:val="00401A4E"/>
    <w:rsid w:val="00401D52"/>
    <w:rsid w:val="00401DD1"/>
    <w:rsid w:val="00401EF7"/>
    <w:rsid w:val="00402225"/>
    <w:rsid w:val="0040236B"/>
    <w:rsid w:val="00402406"/>
    <w:rsid w:val="00402443"/>
    <w:rsid w:val="00402613"/>
    <w:rsid w:val="0040277E"/>
    <w:rsid w:val="00402B4C"/>
    <w:rsid w:val="00402BDF"/>
    <w:rsid w:val="00402F4B"/>
    <w:rsid w:val="00402FEB"/>
    <w:rsid w:val="0040301E"/>
    <w:rsid w:val="00403064"/>
    <w:rsid w:val="004031BC"/>
    <w:rsid w:val="00403550"/>
    <w:rsid w:val="004036CE"/>
    <w:rsid w:val="004037C9"/>
    <w:rsid w:val="0040391E"/>
    <w:rsid w:val="00403E19"/>
    <w:rsid w:val="00404053"/>
    <w:rsid w:val="004044DA"/>
    <w:rsid w:val="00404A36"/>
    <w:rsid w:val="00404E97"/>
    <w:rsid w:val="00405433"/>
    <w:rsid w:val="00405784"/>
    <w:rsid w:val="00405823"/>
    <w:rsid w:val="004059EA"/>
    <w:rsid w:val="00405BBC"/>
    <w:rsid w:val="00405CDF"/>
    <w:rsid w:val="00405CE8"/>
    <w:rsid w:val="004060BE"/>
    <w:rsid w:val="00406327"/>
    <w:rsid w:val="0040637B"/>
    <w:rsid w:val="00406722"/>
    <w:rsid w:val="00406785"/>
    <w:rsid w:val="004067AB"/>
    <w:rsid w:val="00406895"/>
    <w:rsid w:val="0040689B"/>
    <w:rsid w:val="00406A17"/>
    <w:rsid w:val="00406B0E"/>
    <w:rsid w:val="00406E26"/>
    <w:rsid w:val="004073F7"/>
    <w:rsid w:val="004075CE"/>
    <w:rsid w:val="00407ED6"/>
    <w:rsid w:val="00407F9A"/>
    <w:rsid w:val="004100E1"/>
    <w:rsid w:val="004102C1"/>
    <w:rsid w:val="00410A72"/>
    <w:rsid w:val="00410D0F"/>
    <w:rsid w:val="00411016"/>
    <w:rsid w:val="00411180"/>
    <w:rsid w:val="00411274"/>
    <w:rsid w:val="0041139F"/>
    <w:rsid w:val="0041143B"/>
    <w:rsid w:val="004118E4"/>
    <w:rsid w:val="00411B70"/>
    <w:rsid w:val="00411CFF"/>
    <w:rsid w:val="00411DBC"/>
    <w:rsid w:val="00411F47"/>
    <w:rsid w:val="004120B4"/>
    <w:rsid w:val="0041213E"/>
    <w:rsid w:val="00412406"/>
    <w:rsid w:val="00412852"/>
    <w:rsid w:val="004129E5"/>
    <w:rsid w:val="00412AAA"/>
    <w:rsid w:val="00412E06"/>
    <w:rsid w:val="00412E4D"/>
    <w:rsid w:val="00412EEA"/>
    <w:rsid w:val="00412F32"/>
    <w:rsid w:val="0041302A"/>
    <w:rsid w:val="00413468"/>
    <w:rsid w:val="0041347D"/>
    <w:rsid w:val="0041361A"/>
    <w:rsid w:val="0041379F"/>
    <w:rsid w:val="004137FA"/>
    <w:rsid w:val="00413940"/>
    <w:rsid w:val="00413B93"/>
    <w:rsid w:val="00413C56"/>
    <w:rsid w:val="00413FA0"/>
    <w:rsid w:val="00414109"/>
    <w:rsid w:val="00414468"/>
    <w:rsid w:val="004146A3"/>
    <w:rsid w:val="004147AE"/>
    <w:rsid w:val="004147F9"/>
    <w:rsid w:val="004148A0"/>
    <w:rsid w:val="00414921"/>
    <w:rsid w:val="00414D17"/>
    <w:rsid w:val="00414D2D"/>
    <w:rsid w:val="00414D4F"/>
    <w:rsid w:val="00414E9F"/>
    <w:rsid w:val="004152E2"/>
    <w:rsid w:val="00415410"/>
    <w:rsid w:val="0041595F"/>
    <w:rsid w:val="00415AB0"/>
    <w:rsid w:val="00415BB6"/>
    <w:rsid w:val="00416307"/>
    <w:rsid w:val="004168A4"/>
    <w:rsid w:val="00417021"/>
    <w:rsid w:val="00417263"/>
    <w:rsid w:val="00417345"/>
    <w:rsid w:val="004176F9"/>
    <w:rsid w:val="004179C7"/>
    <w:rsid w:val="00417DA3"/>
    <w:rsid w:val="00420192"/>
    <w:rsid w:val="00420825"/>
    <w:rsid w:val="00420872"/>
    <w:rsid w:val="00420A3E"/>
    <w:rsid w:val="00420A85"/>
    <w:rsid w:val="00420F7D"/>
    <w:rsid w:val="004213DB"/>
    <w:rsid w:val="004214A4"/>
    <w:rsid w:val="004214C0"/>
    <w:rsid w:val="004216C2"/>
    <w:rsid w:val="00421895"/>
    <w:rsid w:val="00421D09"/>
    <w:rsid w:val="00421F8D"/>
    <w:rsid w:val="00422036"/>
    <w:rsid w:val="00422241"/>
    <w:rsid w:val="004223FF"/>
    <w:rsid w:val="0042246C"/>
    <w:rsid w:val="00422580"/>
    <w:rsid w:val="00422793"/>
    <w:rsid w:val="00422B2D"/>
    <w:rsid w:val="00422BB4"/>
    <w:rsid w:val="00423000"/>
    <w:rsid w:val="00423239"/>
    <w:rsid w:val="00423A35"/>
    <w:rsid w:val="00423B3B"/>
    <w:rsid w:val="00423BB6"/>
    <w:rsid w:val="00423D17"/>
    <w:rsid w:val="00423D19"/>
    <w:rsid w:val="00423E4A"/>
    <w:rsid w:val="00424168"/>
    <w:rsid w:val="004242B7"/>
    <w:rsid w:val="00424302"/>
    <w:rsid w:val="004243E2"/>
    <w:rsid w:val="00424527"/>
    <w:rsid w:val="0042458A"/>
    <w:rsid w:val="00424826"/>
    <w:rsid w:val="0042488B"/>
    <w:rsid w:val="00424E42"/>
    <w:rsid w:val="00425673"/>
    <w:rsid w:val="00425960"/>
    <w:rsid w:val="00425BA0"/>
    <w:rsid w:val="00426010"/>
    <w:rsid w:val="00426027"/>
    <w:rsid w:val="00426942"/>
    <w:rsid w:val="00426A14"/>
    <w:rsid w:val="00426B65"/>
    <w:rsid w:val="00426BCE"/>
    <w:rsid w:val="00426D8E"/>
    <w:rsid w:val="00426DB5"/>
    <w:rsid w:val="0042786F"/>
    <w:rsid w:val="0042791F"/>
    <w:rsid w:val="00427B96"/>
    <w:rsid w:val="00427C80"/>
    <w:rsid w:val="004301C0"/>
    <w:rsid w:val="004303D3"/>
    <w:rsid w:val="004305EB"/>
    <w:rsid w:val="00430779"/>
    <w:rsid w:val="00430789"/>
    <w:rsid w:val="0043095C"/>
    <w:rsid w:val="00430A5D"/>
    <w:rsid w:val="00430AE4"/>
    <w:rsid w:val="00430BB5"/>
    <w:rsid w:val="00430C97"/>
    <w:rsid w:val="00430C9B"/>
    <w:rsid w:val="00430F91"/>
    <w:rsid w:val="00431222"/>
    <w:rsid w:val="004312DC"/>
    <w:rsid w:val="00431379"/>
    <w:rsid w:val="00431486"/>
    <w:rsid w:val="00431672"/>
    <w:rsid w:val="004317DA"/>
    <w:rsid w:val="00431A41"/>
    <w:rsid w:val="00431F5E"/>
    <w:rsid w:val="0043216B"/>
    <w:rsid w:val="004322AD"/>
    <w:rsid w:val="00432365"/>
    <w:rsid w:val="004324AB"/>
    <w:rsid w:val="00432654"/>
    <w:rsid w:val="004327E3"/>
    <w:rsid w:val="004328C1"/>
    <w:rsid w:val="00432C40"/>
    <w:rsid w:val="00432D7E"/>
    <w:rsid w:val="00432F41"/>
    <w:rsid w:val="00433074"/>
    <w:rsid w:val="00433367"/>
    <w:rsid w:val="004335B0"/>
    <w:rsid w:val="004335B7"/>
    <w:rsid w:val="00433A67"/>
    <w:rsid w:val="00433CB9"/>
    <w:rsid w:val="00433F1A"/>
    <w:rsid w:val="004340B5"/>
    <w:rsid w:val="004342C3"/>
    <w:rsid w:val="00434892"/>
    <w:rsid w:val="00434A5F"/>
    <w:rsid w:val="00434AB0"/>
    <w:rsid w:val="00434EEA"/>
    <w:rsid w:val="004351C4"/>
    <w:rsid w:val="00435452"/>
    <w:rsid w:val="004354E8"/>
    <w:rsid w:val="0043574A"/>
    <w:rsid w:val="004359C5"/>
    <w:rsid w:val="00435B35"/>
    <w:rsid w:val="00435F68"/>
    <w:rsid w:val="004361FA"/>
    <w:rsid w:val="00436245"/>
    <w:rsid w:val="004362A6"/>
    <w:rsid w:val="004362CB"/>
    <w:rsid w:val="00436391"/>
    <w:rsid w:val="00436429"/>
    <w:rsid w:val="004364AE"/>
    <w:rsid w:val="004364D8"/>
    <w:rsid w:val="00436656"/>
    <w:rsid w:val="00436A7A"/>
    <w:rsid w:val="00436B79"/>
    <w:rsid w:val="00436BA8"/>
    <w:rsid w:val="00436FB0"/>
    <w:rsid w:val="00436FF8"/>
    <w:rsid w:val="00437390"/>
    <w:rsid w:val="004375CF"/>
    <w:rsid w:val="00437606"/>
    <w:rsid w:val="00437613"/>
    <w:rsid w:val="004376DA"/>
    <w:rsid w:val="00437714"/>
    <w:rsid w:val="00437729"/>
    <w:rsid w:val="00437783"/>
    <w:rsid w:val="004377C6"/>
    <w:rsid w:val="0043790D"/>
    <w:rsid w:val="00437C34"/>
    <w:rsid w:val="00437DAF"/>
    <w:rsid w:val="00437DD7"/>
    <w:rsid w:val="00440272"/>
    <w:rsid w:val="0044068F"/>
    <w:rsid w:val="00440712"/>
    <w:rsid w:val="00440A38"/>
    <w:rsid w:val="00440C11"/>
    <w:rsid w:val="00440E0A"/>
    <w:rsid w:val="004410F7"/>
    <w:rsid w:val="0044125E"/>
    <w:rsid w:val="004413A9"/>
    <w:rsid w:val="004416B6"/>
    <w:rsid w:val="00441701"/>
    <w:rsid w:val="00442335"/>
    <w:rsid w:val="00442428"/>
    <w:rsid w:val="00442470"/>
    <w:rsid w:val="0044251F"/>
    <w:rsid w:val="004427BC"/>
    <w:rsid w:val="00442ABD"/>
    <w:rsid w:val="00442E53"/>
    <w:rsid w:val="0044302C"/>
    <w:rsid w:val="0044318A"/>
    <w:rsid w:val="004435B1"/>
    <w:rsid w:val="00443827"/>
    <w:rsid w:val="004438EA"/>
    <w:rsid w:val="0044415F"/>
    <w:rsid w:val="00444252"/>
    <w:rsid w:val="00444351"/>
    <w:rsid w:val="004447A3"/>
    <w:rsid w:val="004447AC"/>
    <w:rsid w:val="004448DC"/>
    <w:rsid w:val="004448F2"/>
    <w:rsid w:val="004449C9"/>
    <w:rsid w:val="00444AC3"/>
    <w:rsid w:val="00444C5F"/>
    <w:rsid w:val="00444CAD"/>
    <w:rsid w:val="00444D30"/>
    <w:rsid w:val="004450B4"/>
    <w:rsid w:val="004452CE"/>
    <w:rsid w:val="004454BA"/>
    <w:rsid w:val="00445915"/>
    <w:rsid w:val="00445F09"/>
    <w:rsid w:val="00446489"/>
    <w:rsid w:val="004466CC"/>
    <w:rsid w:val="00446720"/>
    <w:rsid w:val="004468C4"/>
    <w:rsid w:val="00446B8B"/>
    <w:rsid w:val="00446E10"/>
    <w:rsid w:val="0044719B"/>
    <w:rsid w:val="004473BF"/>
    <w:rsid w:val="004474D3"/>
    <w:rsid w:val="00447574"/>
    <w:rsid w:val="0044788C"/>
    <w:rsid w:val="00447CA6"/>
    <w:rsid w:val="00447DB0"/>
    <w:rsid w:val="0045020B"/>
    <w:rsid w:val="004503DB"/>
    <w:rsid w:val="00450477"/>
    <w:rsid w:val="004505A1"/>
    <w:rsid w:val="004508F3"/>
    <w:rsid w:val="00450B13"/>
    <w:rsid w:val="00450DC6"/>
    <w:rsid w:val="00450EF3"/>
    <w:rsid w:val="00450FCB"/>
    <w:rsid w:val="00450FF2"/>
    <w:rsid w:val="00450FF7"/>
    <w:rsid w:val="0045152E"/>
    <w:rsid w:val="0045162D"/>
    <w:rsid w:val="00451688"/>
    <w:rsid w:val="004518FB"/>
    <w:rsid w:val="00451B2B"/>
    <w:rsid w:val="00451E1E"/>
    <w:rsid w:val="00451E48"/>
    <w:rsid w:val="00451F2E"/>
    <w:rsid w:val="0045213A"/>
    <w:rsid w:val="00452149"/>
    <w:rsid w:val="0045275F"/>
    <w:rsid w:val="00452903"/>
    <w:rsid w:val="00452AC7"/>
    <w:rsid w:val="00452C0B"/>
    <w:rsid w:val="00452EF4"/>
    <w:rsid w:val="004530E0"/>
    <w:rsid w:val="00453907"/>
    <w:rsid w:val="00453A58"/>
    <w:rsid w:val="00453AB1"/>
    <w:rsid w:val="00453EE0"/>
    <w:rsid w:val="0045439B"/>
    <w:rsid w:val="00454618"/>
    <w:rsid w:val="004546D2"/>
    <w:rsid w:val="0045487C"/>
    <w:rsid w:val="00454A27"/>
    <w:rsid w:val="00454EEA"/>
    <w:rsid w:val="00455355"/>
    <w:rsid w:val="004553D8"/>
    <w:rsid w:val="00455566"/>
    <w:rsid w:val="0045571F"/>
    <w:rsid w:val="00455920"/>
    <w:rsid w:val="00455BE0"/>
    <w:rsid w:val="00455DCD"/>
    <w:rsid w:val="00455F22"/>
    <w:rsid w:val="00455FD0"/>
    <w:rsid w:val="00455FD9"/>
    <w:rsid w:val="004562E7"/>
    <w:rsid w:val="0045636D"/>
    <w:rsid w:val="0045672A"/>
    <w:rsid w:val="00456731"/>
    <w:rsid w:val="00457072"/>
    <w:rsid w:val="004574C7"/>
    <w:rsid w:val="004577F4"/>
    <w:rsid w:val="00457964"/>
    <w:rsid w:val="00457BC0"/>
    <w:rsid w:val="00457D56"/>
    <w:rsid w:val="00457E14"/>
    <w:rsid w:val="00457E69"/>
    <w:rsid w:val="00457F64"/>
    <w:rsid w:val="00457F83"/>
    <w:rsid w:val="00457FF9"/>
    <w:rsid w:val="00460002"/>
    <w:rsid w:val="00460107"/>
    <w:rsid w:val="00460212"/>
    <w:rsid w:val="00460799"/>
    <w:rsid w:val="00460A4B"/>
    <w:rsid w:val="00460B85"/>
    <w:rsid w:val="00460C0C"/>
    <w:rsid w:val="00460C9F"/>
    <w:rsid w:val="00460D0D"/>
    <w:rsid w:val="00460EED"/>
    <w:rsid w:val="00461106"/>
    <w:rsid w:val="004613A1"/>
    <w:rsid w:val="00461A8F"/>
    <w:rsid w:val="00461A95"/>
    <w:rsid w:val="00461D6A"/>
    <w:rsid w:val="00461E92"/>
    <w:rsid w:val="00461EA5"/>
    <w:rsid w:val="004620F8"/>
    <w:rsid w:val="004623D9"/>
    <w:rsid w:val="004625BE"/>
    <w:rsid w:val="00462846"/>
    <w:rsid w:val="00462A8E"/>
    <w:rsid w:val="00462AE6"/>
    <w:rsid w:val="004631C3"/>
    <w:rsid w:val="00463504"/>
    <w:rsid w:val="0046360C"/>
    <w:rsid w:val="004637AA"/>
    <w:rsid w:val="00463A41"/>
    <w:rsid w:val="0046417C"/>
    <w:rsid w:val="00464552"/>
    <w:rsid w:val="00464634"/>
    <w:rsid w:val="0046479B"/>
    <w:rsid w:val="00464A9D"/>
    <w:rsid w:val="004651A0"/>
    <w:rsid w:val="0046521A"/>
    <w:rsid w:val="00465375"/>
    <w:rsid w:val="00465817"/>
    <w:rsid w:val="004659E5"/>
    <w:rsid w:val="0046664D"/>
    <w:rsid w:val="0046667F"/>
    <w:rsid w:val="00466A86"/>
    <w:rsid w:val="00466AC0"/>
    <w:rsid w:val="00466D90"/>
    <w:rsid w:val="004671E6"/>
    <w:rsid w:val="0046761A"/>
    <w:rsid w:val="0046764B"/>
    <w:rsid w:val="00467654"/>
    <w:rsid w:val="0046782D"/>
    <w:rsid w:val="004679A5"/>
    <w:rsid w:val="00467B41"/>
    <w:rsid w:val="00467EC5"/>
    <w:rsid w:val="00467F3C"/>
    <w:rsid w:val="004700FE"/>
    <w:rsid w:val="00470202"/>
    <w:rsid w:val="00470342"/>
    <w:rsid w:val="00470498"/>
    <w:rsid w:val="004705FF"/>
    <w:rsid w:val="0047061F"/>
    <w:rsid w:val="00470775"/>
    <w:rsid w:val="00470B30"/>
    <w:rsid w:val="00470CE8"/>
    <w:rsid w:val="00470D5F"/>
    <w:rsid w:val="00470DB3"/>
    <w:rsid w:val="00470ECC"/>
    <w:rsid w:val="004710A2"/>
    <w:rsid w:val="004710EE"/>
    <w:rsid w:val="00471341"/>
    <w:rsid w:val="0047134E"/>
    <w:rsid w:val="004714C8"/>
    <w:rsid w:val="004714F8"/>
    <w:rsid w:val="00471854"/>
    <w:rsid w:val="00471866"/>
    <w:rsid w:val="0047187F"/>
    <w:rsid w:val="0047193F"/>
    <w:rsid w:val="00471C81"/>
    <w:rsid w:val="00471DEC"/>
    <w:rsid w:val="00471E12"/>
    <w:rsid w:val="00471FE0"/>
    <w:rsid w:val="00472288"/>
    <w:rsid w:val="0047241F"/>
    <w:rsid w:val="004726C9"/>
    <w:rsid w:val="004726F0"/>
    <w:rsid w:val="00472812"/>
    <w:rsid w:val="00472940"/>
    <w:rsid w:val="00472B7C"/>
    <w:rsid w:val="004732DB"/>
    <w:rsid w:val="0047376D"/>
    <w:rsid w:val="00473CC4"/>
    <w:rsid w:val="00473DD2"/>
    <w:rsid w:val="004742CC"/>
    <w:rsid w:val="0047433B"/>
    <w:rsid w:val="004743A7"/>
    <w:rsid w:val="00474445"/>
    <w:rsid w:val="004744FD"/>
    <w:rsid w:val="00474580"/>
    <w:rsid w:val="004745F2"/>
    <w:rsid w:val="00474713"/>
    <w:rsid w:val="00474742"/>
    <w:rsid w:val="004749EE"/>
    <w:rsid w:val="00474DC8"/>
    <w:rsid w:val="004753A4"/>
    <w:rsid w:val="00475608"/>
    <w:rsid w:val="0047561E"/>
    <w:rsid w:val="00475791"/>
    <w:rsid w:val="00475987"/>
    <w:rsid w:val="00475BDC"/>
    <w:rsid w:val="00475E13"/>
    <w:rsid w:val="00476074"/>
    <w:rsid w:val="00476150"/>
    <w:rsid w:val="00476229"/>
    <w:rsid w:val="00476238"/>
    <w:rsid w:val="00476325"/>
    <w:rsid w:val="004763B5"/>
    <w:rsid w:val="00476767"/>
    <w:rsid w:val="0047676B"/>
    <w:rsid w:val="004767D3"/>
    <w:rsid w:val="004770AA"/>
    <w:rsid w:val="00477768"/>
    <w:rsid w:val="004778E4"/>
    <w:rsid w:val="00477A43"/>
    <w:rsid w:val="00477B54"/>
    <w:rsid w:val="00477B95"/>
    <w:rsid w:val="00480142"/>
    <w:rsid w:val="004804EF"/>
    <w:rsid w:val="00480557"/>
    <w:rsid w:val="00480574"/>
    <w:rsid w:val="004805FD"/>
    <w:rsid w:val="00480B38"/>
    <w:rsid w:val="00480CB5"/>
    <w:rsid w:val="00480CDB"/>
    <w:rsid w:val="00480DF4"/>
    <w:rsid w:val="00480F0F"/>
    <w:rsid w:val="00481986"/>
    <w:rsid w:val="00481DDC"/>
    <w:rsid w:val="00481E04"/>
    <w:rsid w:val="00481E23"/>
    <w:rsid w:val="00482183"/>
    <w:rsid w:val="0048220E"/>
    <w:rsid w:val="0048228C"/>
    <w:rsid w:val="004822C8"/>
    <w:rsid w:val="00482786"/>
    <w:rsid w:val="00482A00"/>
    <w:rsid w:val="00482D15"/>
    <w:rsid w:val="0048326F"/>
    <w:rsid w:val="0048328C"/>
    <w:rsid w:val="0048330F"/>
    <w:rsid w:val="004833D5"/>
    <w:rsid w:val="004837D1"/>
    <w:rsid w:val="00483899"/>
    <w:rsid w:val="004839AC"/>
    <w:rsid w:val="00483C28"/>
    <w:rsid w:val="00483CB5"/>
    <w:rsid w:val="00483EA9"/>
    <w:rsid w:val="00484506"/>
    <w:rsid w:val="00484587"/>
    <w:rsid w:val="004845C8"/>
    <w:rsid w:val="0048482E"/>
    <w:rsid w:val="00484946"/>
    <w:rsid w:val="00484993"/>
    <w:rsid w:val="004850B3"/>
    <w:rsid w:val="0048575E"/>
    <w:rsid w:val="0048581E"/>
    <w:rsid w:val="00485B67"/>
    <w:rsid w:val="00485B96"/>
    <w:rsid w:val="00485E5E"/>
    <w:rsid w:val="00485F5C"/>
    <w:rsid w:val="0048663B"/>
    <w:rsid w:val="00486A6C"/>
    <w:rsid w:val="00486EB0"/>
    <w:rsid w:val="0048707F"/>
    <w:rsid w:val="00487461"/>
    <w:rsid w:val="00487B87"/>
    <w:rsid w:val="00487C62"/>
    <w:rsid w:val="00487C6E"/>
    <w:rsid w:val="00487DCC"/>
    <w:rsid w:val="00487E82"/>
    <w:rsid w:val="00487F21"/>
    <w:rsid w:val="00487F38"/>
    <w:rsid w:val="004900AC"/>
    <w:rsid w:val="004901E8"/>
    <w:rsid w:val="004902C3"/>
    <w:rsid w:val="0049065F"/>
    <w:rsid w:val="00490783"/>
    <w:rsid w:val="00490808"/>
    <w:rsid w:val="004908BE"/>
    <w:rsid w:val="00490A0F"/>
    <w:rsid w:val="00490E59"/>
    <w:rsid w:val="00490EA4"/>
    <w:rsid w:val="00490F9C"/>
    <w:rsid w:val="00490FA2"/>
    <w:rsid w:val="00491126"/>
    <w:rsid w:val="004913FB"/>
    <w:rsid w:val="00491469"/>
    <w:rsid w:val="0049154E"/>
    <w:rsid w:val="00491684"/>
    <w:rsid w:val="0049180D"/>
    <w:rsid w:val="0049194C"/>
    <w:rsid w:val="00491992"/>
    <w:rsid w:val="00491E78"/>
    <w:rsid w:val="0049201A"/>
    <w:rsid w:val="0049218D"/>
    <w:rsid w:val="0049245C"/>
    <w:rsid w:val="004924BC"/>
    <w:rsid w:val="00492678"/>
    <w:rsid w:val="004926E4"/>
    <w:rsid w:val="00492795"/>
    <w:rsid w:val="0049317C"/>
    <w:rsid w:val="00493231"/>
    <w:rsid w:val="00493A06"/>
    <w:rsid w:val="00493D6D"/>
    <w:rsid w:val="004942D1"/>
    <w:rsid w:val="004945CD"/>
    <w:rsid w:val="00494702"/>
    <w:rsid w:val="004949EE"/>
    <w:rsid w:val="004953CD"/>
    <w:rsid w:val="004954F2"/>
    <w:rsid w:val="004955B5"/>
    <w:rsid w:val="0049585E"/>
    <w:rsid w:val="00495ADA"/>
    <w:rsid w:val="00495B14"/>
    <w:rsid w:val="00495D44"/>
    <w:rsid w:val="00495DDB"/>
    <w:rsid w:val="004960CD"/>
    <w:rsid w:val="00496163"/>
    <w:rsid w:val="004961D2"/>
    <w:rsid w:val="00496263"/>
    <w:rsid w:val="004969B3"/>
    <w:rsid w:val="00496B02"/>
    <w:rsid w:val="00497000"/>
    <w:rsid w:val="0049741D"/>
    <w:rsid w:val="00497A5E"/>
    <w:rsid w:val="00497AE6"/>
    <w:rsid w:val="00497AEF"/>
    <w:rsid w:val="004A0205"/>
    <w:rsid w:val="004A03C5"/>
    <w:rsid w:val="004A05B5"/>
    <w:rsid w:val="004A0FF1"/>
    <w:rsid w:val="004A133A"/>
    <w:rsid w:val="004A1969"/>
    <w:rsid w:val="004A1D4F"/>
    <w:rsid w:val="004A2153"/>
    <w:rsid w:val="004A224F"/>
    <w:rsid w:val="004A22D5"/>
    <w:rsid w:val="004A26A1"/>
    <w:rsid w:val="004A2A82"/>
    <w:rsid w:val="004A2C5C"/>
    <w:rsid w:val="004A3017"/>
    <w:rsid w:val="004A3746"/>
    <w:rsid w:val="004A381E"/>
    <w:rsid w:val="004A3C79"/>
    <w:rsid w:val="004A3DC1"/>
    <w:rsid w:val="004A4387"/>
    <w:rsid w:val="004A463B"/>
    <w:rsid w:val="004A4768"/>
    <w:rsid w:val="004A480B"/>
    <w:rsid w:val="004A4838"/>
    <w:rsid w:val="004A4986"/>
    <w:rsid w:val="004A49A4"/>
    <w:rsid w:val="004A5298"/>
    <w:rsid w:val="004A534B"/>
    <w:rsid w:val="004A56FE"/>
    <w:rsid w:val="004A573D"/>
    <w:rsid w:val="004A5D73"/>
    <w:rsid w:val="004A6131"/>
    <w:rsid w:val="004A62A0"/>
    <w:rsid w:val="004A640C"/>
    <w:rsid w:val="004A6454"/>
    <w:rsid w:val="004A65D1"/>
    <w:rsid w:val="004A6786"/>
    <w:rsid w:val="004A696B"/>
    <w:rsid w:val="004A697D"/>
    <w:rsid w:val="004A6B8B"/>
    <w:rsid w:val="004A6C00"/>
    <w:rsid w:val="004A6F75"/>
    <w:rsid w:val="004A7007"/>
    <w:rsid w:val="004A702F"/>
    <w:rsid w:val="004A73F7"/>
    <w:rsid w:val="004A746B"/>
    <w:rsid w:val="004A75BF"/>
    <w:rsid w:val="004A76A6"/>
    <w:rsid w:val="004A7840"/>
    <w:rsid w:val="004A7CC6"/>
    <w:rsid w:val="004B006E"/>
    <w:rsid w:val="004B014D"/>
    <w:rsid w:val="004B0716"/>
    <w:rsid w:val="004B082D"/>
    <w:rsid w:val="004B0A49"/>
    <w:rsid w:val="004B0D8C"/>
    <w:rsid w:val="004B118B"/>
    <w:rsid w:val="004B13C2"/>
    <w:rsid w:val="004B1435"/>
    <w:rsid w:val="004B19FD"/>
    <w:rsid w:val="004B1A9A"/>
    <w:rsid w:val="004B20BA"/>
    <w:rsid w:val="004B244F"/>
    <w:rsid w:val="004B26A5"/>
    <w:rsid w:val="004B2719"/>
    <w:rsid w:val="004B2A81"/>
    <w:rsid w:val="004B2A92"/>
    <w:rsid w:val="004B2AD5"/>
    <w:rsid w:val="004B2C2C"/>
    <w:rsid w:val="004B2E1F"/>
    <w:rsid w:val="004B37FC"/>
    <w:rsid w:val="004B3AFC"/>
    <w:rsid w:val="004B3DBA"/>
    <w:rsid w:val="004B3F84"/>
    <w:rsid w:val="004B4450"/>
    <w:rsid w:val="004B44EC"/>
    <w:rsid w:val="004B4515"/>
    <w:rsid w:val="004B4643"/>
    <w:rsid w:val="004B48A1"/>
    <w:rsid w:val="004B499D"/>
    <w:rsid w:val="004B4A85"/>
    <w:rsid w:val="004B4E4A"/>
    <w:rsid w:val="004B5289"/>
    <w:rsid w:val="004B53D2"/>
    <w:rsid w:val="004B548B"/>
    <w:rsid w:val="004B5556"/>
    <w:rsid w:val="004B59F6"/>
    <w:rsid w:val="004B5AFD"/>
    <w:rsid w:val="004B5C1C"/>
    <w:rsid w:val="004B5F0E"/>
    <w:rsid w:val="004B625F"/>
    <w:rsid w:val="004B69DD"/>
    <w:rsid w:val="004B6B66"/>
    <w:rsid w:val="004B6E5E"/>
    <w:rsid w:val="004B6F3B"/>
    <w:rsid w:val="004B70B0"/>
    <w:rsid w:val="004B70E7"/>
    <w:rsid w:val="004B7290"/>
    <w:rsid w:val="004B73BF"/>
    <w:rsid w:val="004B7B78"/>
    <w:rsid w:val="004B7DE2"/>
    <w:rsid w:val="004C044B"/>
    <w:rsid w:val="004C0611"/>
    <w:rsid w:val="004C07D2"/>
    <w:rsid w:val="004C0DD4"/>
    <w:rsid w:val="004C0E26"/>
    <w:rsid w:val="004C1155"/>
    <w:rsid w:val="004C11C8"/>
    <w:rsid w:val="004C12E3"/>
    <w:rsid w:val="004C1566"/>
    <w:rsid w:val="004C16B5"/>
    <w:rsid w:val="004C19C3"/>
    <w:rsid w:val="004C1C28"/>
    <w:rsid w:val="004C21BA"/>
    <w:rsid w:val="004C2565"/>
    <w:rsid w:val="004C25EC"/>
    <w:rsid w:val="004C27DE"/>
    <w:rsid w:val="004C2C2A"/>
    <w:rsid w:val="004C2FE9"/>
    <w:rsid w:val="004C30ED"/>
    <w:rsid w:val="004C3208"/>
    <w:rsid w:val="004C3226"/>
    <w:rsid w:val="004C32E2"/>
    <w:rsid w:val="004C3382"/>
    <w:rsid w:val="004C36B3"/>
    <w:rsid w:val="004C39DB"/>
    <w:rsid w:val="004C3C14"/>
    <w:rsid w:val="004C3D5E"/>
    <w:rsid w:val="004C4045"/>
    <w:rsid w:val="004C4440"/>
    <w:rsid w:val="004C461F"/>
    <w:rsid w:val="004C49BD"/>
    <w:rsid w:val="004C4A12"/>
    <w:rsid w:val="004C4B6B"/>
    <w:rsid w:val="004C4F28"/>
    <w:rsid w:val="004C50A9"/>
    <w:rsid w:val="004C5663"/>
    <w:rsid w:val="004C5A0F"/>
    <w:rsid w:val="004C5B61"/>
    <w:rsid w:val="004C5FAA"/>
    <w:rsid w:val="004C60AD"/>
    <w:rsid w:val="004C64D1"/>
    <w:rsid w:val="004C651D"/>
    <w:rsid w:val="004C6636"/>
    <w:rsid w:val="004C6641"/>
    <w:rsid w:val="004C6A4F"/>
    <w:rsid w:val="004C6B5A"/>
    <w:rsid w:val="004C6DC5"/>
    <w:rsid w:val="004C6F51"/>
    <w:rsid w:val="004C75AB"/>
    <w:rsid w:val="004C7686"/>
    <w:rsid w:val="004C79B5"/>
    <w:rsid w:val="004C79C9"/>
    <w:rsid w:val="004C7C97"/>
    <w:rsid w:val="004D013D"/>
    <w:rsid w:val="004D014C"/>
    <w:rsid w:val="004D01FB"/>
    <w:rsid w:val="004D047A"/>
    <w:rsid w:val="004D06A2"/>
    <w:rsid w:val="004D0B81"/>
    <w:rsid w:val="004D0F73"/>
    <w:rsid w:val="004D0F89"/>
    <w:rsid w:val="004D1257"/>
    <w:rsid w:val="004D14B4"/>
    <w:rsid w:val="004D14F6"/>
    <w:rsid w:val="004D15AF"/>
    <w:rsid w:val="004D15E6"/>
    <w:rsid w:val="004D1935"/>
    <w:rsid w:val="004D1AEB"/>
    <w:rsid w:val="004D209D"/>
    <w:rsid w:val="004D2221"/>
    <w:rsid w:val="004D24A4"/>
    <w:rsid w:val="004D252B"/>
    <w:rsid w:val="004D26E7"/>
    <w:rsid w:val="004D27A7"/>
    <w:rsid w:val="004D2AA0"/>
    <w:rsid w:val="004D2D62"/>
    <w:rsid w:val="004D3070"/>
    <w:rsid w:val="004D32A6"/>
    <w:rsid w:val="004D3339"/>
    <w:rsid w:val="004D37FE"/>
    <w:rsid w:val="004D37FF"/>
    <w:rsid w:val="004D386B"/>
    <w:rsid w:val="004D3B43"/>
    <w:rsid w:val="004D3C27"/>
    <w:rsid w:val="004D3CA3"/>
    <w:rsid w:val="004D3FF0"/>
    <w:rsid w:val="004D4141"/>
    <w:rsid w:val="004D4146"/>
    <w:rsid w:val="004D42B9"/>
    <w:rsid w:val="004D42F3"/>
    <w:rsid w:val="004D444D"/>
    <w:rsid w:val="004D464D"/>
    <w:rsid w:val="004D4F32"/>
    <w:rsid w:val="004D5699"/>
    <w:rsid w:val="004D5855"/>
    <w:rsid w:val="004D585F"/>
    <w:rsid w:val="004D58EB"/>
    <w:rsid w:val="004D5F6E"/>
    <w:rsid w:val="004D604E"/>
    <w:rsid w:val="004D61A5"/>
    <w:rsid w:val="004D69E3"/>
    <w:rsid w:val="004D6B9E"/>
    <w:rsid w:val="004D6DB8"/>
    <w:rsid w:val="004D73DC"/>
    <w:rsid w:val="004D785A"/>
    <w:rsid w:val="004D7A00"/>
    <w:rsid w:val="004D7A24"/>
    <w:rsid w:val="004E000D"/>
    <w:rsid w:val="004E0635"/>
    <w:rsid w:val="004E068D"/>
    <w:rsid w:val="004E0A38"/>
    <w:rsid w:val="004E0D84"/>
    <w:rsid w:val="004E0DD0"/>
    <w:rsid w:val="004E0EBD"/>
    <w:rsid w:val="004E10A6"/>
    <w:rsid w:val="004E10F3"/>
    <w:rsid w:val="004E150E"/>
    <w:rsid w:val="004E15BB"/>
    <w:rsid w:val="004E1607"/>
    <w:rsid w:val="004E16CF"/>
    <w:rsid w:val="004E1A24"/>
    <w:rsid w:val="004E1B30"/>
    <w:rsid w:val="004E1BBE"/>
    <w:rsid w:val="004E1E98"/>
    <w:rsid w:val="004E1FA0"/>
    <w:rsid w:val="004E20E0"/>
    <w:rsid w:val="004E2198"/>
    <w:rsid w:val="004E2241"/>
    <w:rsid w:val="004E24B7"/>
    <w:rsid w:val="004E2635"/>
    <w:rsid w:val="004E26B1"/>
    <w:rsid w:val="004E27A7"/>
    <w:rsid w:val="004E2DB5"/>
    <w:rsid w:val="004E2E4A"/>
    <w:rsid w:val="004E2F49"/>
    <w:rsid w:val="004E32EA"/>
    <w:rsid w:val="004E3376"/>
    <w:rsid w:val="004E3541"/>
    <w:rsid w:val="004E36D7"/>
    <w:rsid w:val="004E3D7F"/>
    <w:rsid w:val="004E3E86"/>
    <w:rsid w:val="004E3F15"/>
    <w:rsid w:val="004E427C"/>
    <w:rsid w:val="004E43F9"/>
    <w:rsid w:val="004E4420"/>
    <w:rsid w:val="004E44B8"/>
    <w:rsid w:val="004E4992"/>
    <w:rsid w:val="004E4A43"/>
    <w:rsid w:val="004E4C97"/>
    <w:rsid w:val="004E4FE7"/>
    <w:rsid w:val="004E5084"/>
    <w:rsid w:val="004E510D"/>
    <w:rsid w:val="004E52F0"/>
    <w:rsid w:val="004E5755"/>
    <w:rsid w:val="004E5845"/>
    <w:rsid w:val="004E5CCA"/>
    <w:rsid w:val="004E5D62"/>
    <w:rsid w:val="004E5FD2"/>
    <w:rsid w:val="004E68B5"/>
    <w:rsid w:val="004E6BA2"/>
    <w:rsid w:val="004E6C76"/>
    <w:rsid w:val="004E6D06"/>
    <w:rsid w:val="004E6DB5"/>
    <w:rsid w:val="004E7119"/>
    <w:rsid w:val="004E75E9"/>
    <w:rsid w:val="004E7653"/>
    <w:rsid w:val="004E77C6"/>
    <w:rsid w:val="004E79C8"/>
    <w:rsid w:val="004E7C09"/>
    <w:rsid w:val="004E7DDD"/>
    <w:rsid w:val="004E7E9F"/>
    <w:rsid w:val="004E7F19"/>
    <w:rsid w:val="004F0029"/>
    <w:rsid w:val="004F00F0"/>
    <w:rsid w:val="004F0220"/>
    <w:rsid w:val="004F0286"/>
    <w:rsid w:val="004F057A"/>
    <w:rsid w:val="004F0599"/>
    <w:rsid w:val="004F0727"/>
    <w:rsid w:val="004F0876"/>
    <w:rsid w:val="004F08B9"/>
    <w:rsid w:val="004F0B9C"/>
    <w:rsid w:val="004F0C35"/>
    <w:rsid w:val="004F0DC5"/>
    <w:rsid w:val="004F1015"/>
    <w:rsid w:val="004F10A8"/>
    <w:rsid w:val="004F1250"/>
    <w:rsid w:val="004F14E3"/>
    <w:rsid w:val="004F1553"/>
    <w:rsid w:val="004F1978"/>
    <w:rsid w:val="004F1D44"/>
    <w:rsid w:val="004F1FF8"/>
    <w:rsid w:val="004F2097"/>
    <w:rsid w:val="004F21B6"/>
    <w:rsid w:val="004F2387"/>
    <w:rsid w:val="004F2813"/>
    <w:rsid w:val="004F299E"/>
    <w:rsid w:val="004F2ADE"/>
    <w:rsid w:val="004F2D8C"/>
    <w:rsid w:val="004F3239"/>
    <w:rsid w:val="004F3706"/>
    <w:rsid w:val="004F38BD"/>
    <w:rsid w:val="004F3A66"/>
    <w:rsid w:val="004F3B12"/>
    <w:rsid w:val="004F3CE2"/>
    <w:rsid w:val="004F3D3C"/>
    <w:rsid w:val="004F431E"/>
    <w:rsid w:val="004F4321"/>
    <w:rsid w:val="004F451C"/>
    <w:rsid w:val="004F454F"/>
    <w:rsid w:val="004F470A"/>
    <w:rsid w:val="004F47EE"/>
    <w:rsid w:val="004F4915"/>
    <w:rsid w:val="004F4941"/>
    <w:rsid w:val="004F4B05"/>
    <w:rsid w:val="004F4E81"/>
    <w:rsid w:val="004F4FB7"/>
    <w:rsid w:val="004F5212"/>
    <w:rsid w:val="004F55B4"/>
    <w:rsid w:val="004F5971"/>
    <w:rsid w:val="004F5ACB"/>
    <w:rsid w:val="004F5E67"/>
    <w:rsid w:val="004F608F"/>
    <w:rsid w:val="004F62F6"/>
    <w:rsid w:val="004F66B1"/>
    <w:rsid w:val="004F6A2A"/>
    <w:rsid w:val="004F6C3D"/>
    <w:rsid w:val="004F6F41"/>
    <w:rsid w:val="004F707C"/>
    <w:rsid w:val="004F7129"/>
    <w:rsid w:val="004F7215"/>
    <w:rsid w:val="004F7328"/>
    <w:rsid w:val="004F74A8"/>
    <w:rsid w:val="004F75DA"/>
    <w:rsid w:val="004F7799"/>
    <w:rsid w:val="004F77D8"/>
    <w:rsid w:val="004F7C01"/>
    <w:rsid w:val="004F7DED"/>
    <w:rsid w:val="004FF01A"/>
    <w:rsid w:val="00500124"/>
    <w:rsid w:val="0050044E"/>
    <w:rsid w:val="005008F6"/>
    <w:rsid w:val="00500B6B"/>
    <w:rsid w:val="00500B82"/>
    <w:rsid w:val="00500B96"/>
    <w:rsid w:val="00500C1A"/>
    <w:rsid w:val="00500DAE"/>
    <w:rsid w:val="00500DB0"/>
    <w:rsid w:val="00500DB1"/>
    <w:rsid w:val="00500EF5"/>
    <w:rsid w:val="00501161"/>
    <w:rsid w:val="005016E0"/>
    <w:rsid w:val="0050172A"/>
    <w:rsid w:val="0050194D"/>
    <w:rsid w:val="00501E34"/>
    <w:rsid w:val="00501F22"/>
    <w:rsid w:val="0050202B"/>
    <w:rsid w:val="005020F5"/>
    <w:rsid w:val="0050213B"/>
    <w:rsid w:val="0050230C"/>
    <w:rsid w:val="00502501"/>
    <w:rsid w:val="0050266D"/>
    <w:rsid w:val="0050278C"/>
    <w:rsid w:val="00502798"/>
    <w:rsid w:val="00502E3F"/>
    <w:rsid w:val="00502EE8"/>
    <w:rsid w:val="00503078"/>
    <w:rsid w:val="0050314F"/>
    <w:rsid w:val="005032D0"/>
    <w:rsid w:val="00503426"/>
    <w:rsid w:val="005035B7"/>
    <w:rsid w:val="00503651"/>
    <w:rsid w:val="005036E2"/>
    <w:rsid w:val="00503751"/>
    <w:rsid w:val="005039AE"/>
    <w:rsid w:val="00503A16"/>
    <w:rsid w:val="00503C2C"/>
    <w:rsid w:val="00503E3C"/>
    <w:rsid w:val="00503F31"/>
    <w:rsid w:val="00504370"/>
    <w:rsid w:val="005043C5"/>
    <w:rsid w:val="00504406"/>
    <w:rsid w:val="00504692"/>
    <w:rsid w:val="00505BDE"/>
    <w:rsid w:val="005060C0"/>
    <w:rsid w:val="00506173"/>
    <w:rsid w:val="00506404"/>
    <w:rsid w:val="005067D4"/>
    <w:rsid w:val="00506BDE"/>
    <w:rsid w:val="0050704F"/>
    <w:rsid w:val="005077CD"/>
    <w:rsid w:val="005101BB"/>
    <w:rsid w:val="005101F5"/>
    <w:rsid w:val="005101F7"/>
    <w:rsid w:val="005104B6"/>
    <w:rsid w:val="005110DF"/>
    <w:rsid w:val="005112B1"/>
    <w:rsid w:val="0051134A"/>
    <w:rsid w:val="005114F8"/>
    <w:rsid w:val="00511A98"/>
    <w:rsid w:val="00511B29"/>
    <w:rsid w:val="00511BC0"/>
    <w:rsid w:val="00511C47"/>
    <w:rsid w:val="00512071"/>
    <w:rsid w:val="00512112"/>
    <w:rsid w:val="005122B6"/>
    <w:rsid w:val="00512B83"/>
    <w:rsid w:val="00513434"/>
    <w:rsid w:val="0051343E"/>
    <w:rsid w:val="0051360A"/>
    <w:rsid w:val="00513AD1"/>
    <w:rsid w:val="00513B56"/>
    <w:rsid w:val="005140C6"/>
    <w:rsid w:val="005142ED"/>
    <w:rsid w:val="00514382"/>
    <w:rsid w:val="0051464B"/>
    <w:rsid w:val="00514AFE"/>
    <w:rsid w:val="00514C95"/>
    <w:rsid w:val="00515328"/>
    <w:rsid w:val="00515530"/>
    <w:rsid w:val="005156BB"/>
    <w:rsid w:val="00515798"/>
    <w:rsid w:val="0051598F"/>
    <w:rsid w:val="00515E13"/>
    <w:rsid w:val="00515FFB"/>
    <w:rsid w:val="0051608E"/>
    <w:rsid w:val="005162CF"/>
    <w:rsid w:val="00516516"/>
    <w:rsid w:val="00516AA4"/>
    <w:rsid w:val="00516B0D"/>
    <w:rsid w:val="00516CBE"/>
    <w:rsid w:val="00516E30"/>
    <w:rsid w:val="00516FF2"/>
    <w:rsid w:val="00517393"/>
    <w:rsid w:val="00517469"/>
    <w:rsid w:val="005175AE"/>
    <w:rsid w:val="00517A1E"/>
    <w:rsid w:val="00517F9A"/>
    <w:rsid w:val="0052014A"/>
    <w:rsid w:val="00520262"/>
    <w:rsid w:val="005206C0"/>
    <w:rsid w:val="0052094C"/>
    <w:rsid w:val="00521093"/>
    <w:rsid w:val="00521168"/>
    <w:rsid w:val="005214D2"/>
    <w:rsid w:val="00521878"/>
    <w:rsid w:val="00521951"/>
    <w:rsid w:val="005219EF"/>
    <w:rsid w:val="00521C24"/>
    <w:rsid w:val="00521C26"/>
    <w:rsid w:val="00521CEC"/>
    <w:rsid w:val="0052230C"/>
    <w:rsid w:val="00522502"/>
    <w:rsid w:val="00522621"/>
    <w:rsid w:val="00522829"/>
    <w:rsid w:val="005229BE"/>
    <w:rsid w:val="00522EEA"/>
    <w:rsid w:val="00522F25"/>
    <w:rsid w:val="0052316F"/>
    <w:rsid w:val="00523178"/>
    <w:rsid w:val="00523558"/>
    <w:rsid w:val="005235F9"/>
    <w:rsid w:val="005238AD"/>
    <w:rsid w:val="00523960"/>
    <w:rsid w:val="00523ADD"/>
    <w:rsid w:val="00523DAE"/>
    <w:rsid w:val="005240A8"/>
    <w:rsid w:val="005241C8"/>
    <w:rsid w:val="00524219"/>
    <w:rsid w:val="00524266"/>
    <w:rsid w:val="00524543"/>
    <w:rsid w:val="005246D0"/>
    <w:rsid w:val="0052485E"/>
    <w:rsid w:val="005248C4"/>
    <w:rsid w:val="00524DA8"/>
    <w:rsid w:val="00524F14"/>
    <w:rsid w:val="00525564"/>
    <w:rsid w:val="00525698"/>
    <w:rsid w:val="00525B12"/>
    <w:rsid w:val="005264D7"/>
    <w:rsid w:val="0052661B"/>
    <w:rsid w:val="005266D8"/>
    <w:rsid w:val="00526869"/>
    <w:rsid w:val="0052705C"/>
    <w:rsid w:val="00527416"/>
    <w:rsid w:val="00527424"/>
    <w:rsid w:val="0052742A"/>
    <w:rsid w:val="00527916"/>
    <w:rsid w:val="00527975"/>
    <w:rsid w:val="00527AA5"/>
    <w:rsid w:val="00527D4D"/>
    <w:rsid w:val="005300A6"/>
    <w:rsid w:val="005303E7"/>
    <w:rsid w:val="0053082D"/>
    <w:rsid w:val="00530946"/>
    <w:rsid w:val="00530ABE"/>
    <w:rsid w:val="00531493"/>
    <w:rsid w:val="00531836"/>
    <w:rsid w:val="00531AE6"/>
    <w:rsid w:val="00531BFB"/>
    <w:rsid w:val="00531C50"/>
    <w:rsid w:val="00531EAD"/>
    <w:rsid w:val="00531ED3"/>
    <w:rsid w:val="0053206D"/>
    <w:rsid w:val="0053235E"/>
    <w:rsid w:val="005323FC"/>
    <w:rsid w:val="00532681"/>
    <w:rsid w:val="005327C3"/>
    <w:rsid w:val="0053281F"/>
    <w:rsid w:val="00532968"/>
    <w:rsid w:val="00532A80"/>
    <w:rsid w:val="00532ADC"/>
    <w:rsid w:val="00533147"/>
    <w:rsid w:val="005331F3"/>
    <w:rsid w:val="0053396F"/>
    <w:rsid w:val="00533A3B"/>
    <w:rsid w:val="00534201"/>
    <w:rsid w:val="005344CA"/>
    <w:rsid w:val="00534624"/>
    <w:rsid w:val="0053468C"/>
    <w:rsid w:val="005347AB"/>
    <w:rsid w:val="0053529E"/>
    <w:rsid w:val="0053578A"/>
    <w:rsid w:val="0053590B"/>
    <w:rsid w:val="00535978"/>
    <w:rsid w:val="00535F93"/>
    <w:rsid w:val="005361C8"/>
    <w:rsid w:val="005361F3"/>
    <w:rsid w:val="0053624D"/>
    <w:rsid w:val="00536675"/>
    <w:rsid w:val="00536797"/>
    <w:rsid w:val="005369CB"/>
    <w:rsid w:val="00537070"/>
    <w:rsid w:val="00537320"/>
    <w:rsid w:val="00537665"/>
    <w:rsid w:val="0053780C"/>
    <w:rsid w:val="005400F5"/>
    <w:rsid w:val="005406B8"/>
    <w:rsid w:val="00540B5F"/>
    <w:rsid w:val="00540C44"/>
    <w:rsid w:val="00540E8E"/>
    <w:rsid w:val="00540FE7"/>
    <w:rsid w:val="00541101"/>
    <w:rsid w:val="00541107"/>
    <w:rsid w:val="00541BBD"/>
    <w:rsid w:val="00541C62"/>
    <w:rsid w:val="00542286"/>
    <w:rsid w:val="00542310"/>
    <w:rsid w:val="005423B8"/>
    <w:rsid w:val="0054242E"/>
    <w:rsid w:val="00542548"/>
    <w:rsid w:val="00542756"/>
    <w:rsid w:val="0054284D"/>
    <w:rsid w:val="00542DC5"/>
    <w:rsid w:val="00542F0B"/>
    <w:rsid w:val="00543562"/>
    <w:rsid w:val="0054386D"/>
    <w:rsid w:val="00543977"/>
    <w:rsid w:val="00543A9F"/>
    <w:rsid w:val="00543AD8"/>
    <w:rsid w:val="00543B6E"/>
    <w:rsid w:val="00543BE9"/>
    <w:rsid w:val="00543F01"/>
    <w:rsid w:val="00543FD3"/>
    <w:rsid w:val="005440CC"/>
    <w:rsid w:val="0054463F"/>
    <w:rsid w:val="0054470F"/>
    <w:rsid w:val="0054480C"/>
    <w:rsid w:val="00544DD9"/>
    <w:rsid w:val="00544E46"/>
    <w:rsid w:val="005453B6"/>
    <w:rsid w:val="005457DB"/>
    <w:rsid w:val="0054595E"/>
    <w:rsid w:val="00545A8E"/>
    <w:rsid w:val="00545AF0"/>
    <w:rsid w:val="00545BA1"/>
    <w:rsid w:val="00545CA3"/>
    <w:rsid w:val="00545FFC"/>
    <w:rsid w:val="005461B7"/>
    <w:rsid w:val="00546763"/>
    <w:rsid w:val="005467D1"/>
    <w:rsid w:val="005469A2"/>
    <w:rsid w:val="00546AC0"/>
    <w:rsid w:val="00546D40"/>
    <w:rsid w:val="005474C4"/>
    <w:rsid w:val="00547804"/>
    <w:rsid w:val="005478BA"/>
    <w:rsid w:val="005479AE"/>
    <w:rsid w:val="00547AB4"/>
    <w:rsid w:val="00547B31"/>
    <w:rsid w:val="00547E8C"/>
    <w:rsid w:val="00547FEC"/>
    <w:rsid w:val="00550437"/>
    <w:rsid w:val="005507EE"/>
    <w:rsid w:val="00550CE7"/>
    <w:rsid w:val="00550D42"/>
    <w:rsid w:val="005510BE"/>
    <w:rsid w:val="00551667"/>
    <w:rsid w:val="005518A6"/>
    <w:rsid w:val="00551CEB"/>
    <w:rsid w:val="00552166"/>
    <w:rsid w:val="00552778"/>
    <w:rsid w:val="00552791"/>
    <w:rsid w:val="0055290E"/>
    <w:rsid w:val="00552C42"/>
    <w:rsid w:val="00552E06"/>
    <w:rsid w:val="00552E67"/>
    <w:rsid w:val="00552E71"/>
    <w:rsid w:val="00552F98"/>
    <w:rsid w:val="00553572"/>
    <w:rsid w:val="00553829"/>
    <w:rsid w:val="005538BB"/>
    <w:rsid w:val="00553B24"/>
    <w:rsid w:val="00553B6D"/>
    <w:rsid w:val="00553CE2"/>
    <w:rsid w:val="00553F11"/>
    <w:rsid w:val="00554028"/>
    <w:rsid w:val="005540C6"/>
    <w:rsid w:val="005540DE"/>
    <w:rsid w:val="0055410E"/>
    <w:rsid w:val="00554291"/>
    <w:rsid w:val="0055430A"/>
    <w:rsid w:val="00554472"/>
    <w:rsid w:val="0055447F"/>
    <w:rsid w:val="00554510"/>
    <w:rsid w:val="00554621"/>
    <w:rsid w:val="00554A78"/>
    <w:rsid w:val="00554EE3"/>
    <w:rsid w:val="0055522A"/>
    <w:rsid w:val="0055522D"/>
    <w:rsid w:val="005552FB"/>
    <w:rsid w:val="005555DF"/>
    <w:rsid w:val="00555B01"/>
    <w:rsid w:val="00555C2E"/>
    <w:rsid w:val="00555CD8"/>
    <w:rsid w:val="00555CF4"/>
    <w:rsid w:val="005563CD"/>
    <w:rsid w:val="00556425"/>
    <w:rsid w:val="00556BEA"/>
    <w:rsid w:val="00556F01"/>
    <w:rsid w:val="00556FD4"/>
    <w:rsid w:val="005572FD"/>
    <w:rsid w:val="005574FD"/>
    <w:rsid w:val="00557ABA"/>
    <w:rsid w:val="00557B8C"/>
    <w:rsid w:val="00557BA7"/>
    <w:rsid w:val="00557CE0"/>
    <w:rsid w:val="00557DA1"/>
    <w:rsid w:val="00557EBC"/>
    <w:rsid w:val="00557EDE"/>
    <w:rsid w:val="00557FD5"/>
    <w:rsid w:val="0056006B"/>
    <w:rsid w:val="0056006D"/>
    <w:rsid w:val="0056033E"/>
    <w:rsid w:val="005604E0"/>
    <w:rsid w:val="005606BE"/>
    <w:rsid w:val="00560FA6"/>
    <w:rsid w:val="00561478"/>
    <w:rsid w:val="00561716"/>
    <w:rsid w:val="00561919"/>
    <w:rsid w:val="00561953"/>
    <w:rsid w:val="00561BC3"/>
    <w:rsid w:val="005623B8"/>
    <w:rsid w:val="0056256B"/>
    <w:rsid w:val="0056288E"/>
    <w:rsid w:val="00562A99"/>
    <w:rsid w:val="00562B23"/>
    <w:rsid w:val="00562D24"/>
    <w:rsid w:val="00563406"/>
    <w:rsid w:val="00563613"/>
    <w:rsid w:val="0056365F"/>
    <w:rsid w:val="00563D4A"/>
    <w:rsid w:val="00563D9A"/>
    <w:rsid w:val="00563EBB"/>
    <w:rsid w:val="00564352"/>
    <w:rsid w:val="0056449B"/>
    <w:rsid w:val="00564632"/>
    <w:rsid w:val="00564703"/>
    <w:rsid w:val="00564885"/>
    <w:rsid w:val="00564A06"/>
    <w:rsid w:val="00564BA7"/>
    <w:rsid w:val="00564CEB"/>
    <w:rsid w:val="00564E70"/>
    <w:rsid w:val="00564FC4"/>
    <w:rsid w:val="005653BB"/>
    <w:rsid w:val="005658F9"/>
    <w:rsid w:val="00565967"/>
    <w:rsid w:val="00565C35"/>
    <w:rsid w:val="00565D82"/>
    <w:rsid w:val="00565D98"/>
    <w:rsid w:val="005663E5"/>
    <w:rsid w:val="0056660E"/>
    <w:rsid w:val="005666D7"/>
    <w:rsid w:val="00566AC2"/>
    <w:rsid w:val="00566BBC"/>
    <w:rsid w:val="00566C87"/>
    <w:rsid w:val="00566CED"/>
    <w:rsid w:val="00566DB7"/>
    <w:rsid w:val="0056717F"/>
    <w:rsid w:val="005673C4"/>
    <w:rsid w:val="005674C6"/>
    <w:rsid w:val="005674CD"/>
    <w:rsid w:val="0057035C"/>
    <w:rsid w:val="00570370"/>
    <w:rsid w:val="00570427"/>
    <w:rsid w:val="005705FD"/>
    <w:rsid w:val="00570891"/>
    <w:rsid w:val="00570A73"/>
    <w:rsid w:val="00570F88"/>
    <w:rsid w:val="00571332"/>
    <w:rsid w:val="00571341"/>
    <w:rsid w:val="00571449"/>
    <w:rsid w:val="005717DB"/>
    <w:rsid w:val="00571856"/>
    <w:rsid w:val="00571C2F"/>
    <w:rsid w:val="00571DE4"/>
    <w:rsid w:val="00571F17"/>
    <w:rsid w:val="005722B5"/>
    <w:rsid w:val="0057233F"/>
    <w:rsid w:val="005723DB"/>
    <w:rsid w:val="005723DF"/>
    <w:rsid w:val="00572731"/>
    <w:rsid w:val="00572825"/>
    <w:rsid w:val="00572CF3"/>
    <w:rsid w:val="00573064"/>
    <w:rsid w:val="005736A0"/>
    <w:rsid w:val="00573728"/>
    <w:rsid w:val="00573729"/>
    <w:rsid w:val="00573837"/>
    <w:rsid w:val="005739C6"/>
    <w:rsid w:val="00573AD7"/>
    <w:rsid w:val="00573D3C"/>
    <w:rsid w:val="00573DD2"/>
    <w:rsid w:val="00573F4E"/>
    <w:rsid w:val="005743C7"/>
    <w:rsid w:val="00574574"/>
    <w:rsid w:val="005747BC"/>
    <w:rsid w:val="00574801"/>
    <w:rsid w:val="00574EFD"/>
    <w:rsid w:val="005754E6"/>
    <w:rsid w:val="00575746"/>
    <w:rsid w:val="00575780"/>
    <w:rsid w:val="005758B7"/>
    <w:rsid w:val="00576107"/>
    <w:rsid w:val="00576534"/>
    <w:rsid w:val="005766B3"/>
    <w:rsid w:val="00576767"/>
    <w:rsid w:val="00576C0D"/>
    <w:rsid w:val="00576DF7"/>
    <w:rsid w:val="00576F07"/>
    <w:rsid w:val="00577294"/>
    <w:rsid w:val="005772EC"/>
    <w:rsid w:val="005773F3"/>
    <w:rsid w:val="0057741B"/>
    <w:rsid w:val="00577570"/>
    <w:rsid w:val="00577639"/>
    <w:rsid w:val="005777FC"/>
    <w:rsid w:val="00577995"/>
    <w:rsid w:val="00577C25"/>
    <w:rsid w:val="0058002B"/>
    <w:rsid w:val="00580142"/>
    <w:rsid w:val="00580474"/>
    <w:rsid w:val="005808FF"/>
    <w:rsid w:val="00580B56"/>
    <w:rsid w:val="00581121"/>
    <w:rsid w:val="0058125D"/>
    <w:rsid w:val="005814F8"/>
    <w:rsid w:val="00581630"/>
    <w:rsid w:val="0058190E"/>
    <w:rsid w:val="00581917"/>
    <w:rsid w:val="00581E5D"/>
    <w:rsid w:val="00581EBD"/>
    <w:rsid w:val="00582035"/>
    <w:rsid w:val="0058204D"/>
    <w:rsid w:val="00582DDE"/>
    <w:rsid w:val="00582E3F"/>
    <w:rsid w:val="00582E53"/>
    <w:rsid w:val="00582F06"/>
    <w:rsid w:val="00582F2D"/>
    <w:rsid w:val="005830D0"/>
    <w:rsid w:val="0058334A"/>
    <w:rsid w:val="005835B7"/>
    <w:rsid w:val="005839AE"/>
    <w:rsid w:val="00583CE6"/>
    <w:rsid w:val="00583D9A"/>
    <w:rsid w:val="00583F02"/>
    <w:rsid w:val="00583F4E"/>
    <w:rsid w:val="005841AE"/>
    <w:rsid w:val="0058427A"/>
    <w:rsid w:val="005843A1"/>
    <w:rsid w:val="005848F2"/>
    <w:rsid w:val="00584982"/>
    <w:rsid w:val="00584D1F"/>
    <w:rsid w:val="00585022"/>
    <w:rsid w:val="00585156"/>
    <w:rsid w:val="00585358"/>
    <w:rsid w:val="005853F9"/>
    <w:rsid w:val="005855D0"/>
    <w:rsid w:val="005856C5"/>
    <w:rsid w:val="00585790"/>
    <w:rsid w:val="0058579C"/>
    <w:rsid w:val="00585ADF"/>
    <w:rsid w:val="00585AEA"/>
    <w:rsid w:val="00585BE0"/>
    <w:rsid w:val="00585E19"/>
    <w:rsid w:val="00585E84"/>
    <w:rsid w:val="005862E2"/>
    <w:rsid w:val="005863AC"/>
    <w:rsid w:val="00586461"/>
    <w:rsid w:val="005865EE"/>
    <w:rsid w:val="005869E8"/>
    <w:rsid w:val="00586AAE"/>
    <w:rsid w:val="00586AD6"/>
    <w:rsid w:val="00586D47"/>
    <w:rsid w:val="00587573"/>
    <w:rsid w:val="00587ED5"/>
    <w:rsid w:val="005900AB"/>
    <w:rsid w:val="00590114"/>
    <w:rsid w:val="00590145"/>
    <w:rsid w:val="00590202"/>
    <w:rsid w:val="0059025A"/>
    <w:rsid w:val="00590262"/>
    <w:rsid w:val="00590283"/>
    <w:rsid w:val="00590385"/>
    <w:rsid w:val="0059071C"/>
    <w:rsid w:val="005909EE"/>
    <w:rsid w:val="00590DFA"/>
    <w:rsid w:val="0059182E"/>
    <w:rsid w:val="00591910"/>
    <w:rsid w:val="00591942"/>
    <w:rsid w:val="00591A00"/>
    <w:rsid w:val="00591B1B"/>
    <w:rsid w:val="00591BD0"/>
    <w:rsid w:val="0059202B"/>
    <w:rsid w:val="0059220F"/>
    <w:rsid w:val="0059266A"/>
    <w:rsid w:val="005928EF"/>
    <w:rsid w:val="005928F1"/>
    <w:rsid w:val="00592BC2"/>
    <w:rsid w:val="00592DAE"/>
    <w:rsid w:val="00592E63"/>
    <w:rsid w:val="0059360B"/>
    <w:rsid w:val="005936F7"/>
    <w:rsid w:val="00593727"/>
    <w:rsid w:val="00593B2A"/>
    <w:rsid w:val="00593D41"/>
    <w:rsid w:val="00593F4F"/>
    <w:rsid w:val="00594055"/>
    <w:rsid w:val="0059424A"/>
    <w:rsid w:val="00594928"/>
    <w:rsid w:val="00594AFC"/>
    <w:rsid w:val="00594E20"/>
    <w:rsid w:val="00594FE1"/>
    <w:rsid w:val="005950BE"/>
    <w:rsid w:val="00595197"/>
    <w:rsid w:val="0059521C"/>
    <w:rsid w:val="00595463"/>
    <w:rsid w:val="005955B7"/>
    <w:rsid w:val="005956A8"/>
    <w:rsid w:val="005956C9"/>
    <w:rsid w:val="0059578F"/>
    <w:rsid w:val="00595814"/>
    <w:rsid w:val="00595A18"/>
    <w:rsid w:val="00595A77"/>
    <w:rsid w:val="00596028"/>
    <w:rsid w:val="0059603A"/>
    <w:rsid w:val="005960EB"/>
    <w:rsid w:val="005962F6"/>
    <w:rsid w:val="005963C9"/>
    <w:rsid w:val="0059647F"/>
    <w:rsid w:val="00596519"/>
    <w:rsid w:val="0059666E"/>
    <w:rsid w:val="00596B56"/>
    <w:rsid w:val="00596E46"/>
    <w:rsid w:val="00596F21"/>
    <w:rsid w:val="00596F3F"/>
    <w:rsid w:val="0059722C"/>
    <w:rsid w:val="0059729A"/>
    <w:rsid w:val="00597509"/>
    <w:rsid w:val="00597EB6"/>
    <w:rsid w:val="00597EE6"/>
    <w:rsid w:val="00597F8B"/>
    <w:rsid w:val="005A0151"/>
    <w:rsid w:val="005A02D1"/>
    <w:rsid w:val="005A0417"/>
    <w:rsid w:val="005A082C"/>
    <w:rsid w:val="005A0CFB"/>
    <w:rsid w:val="005A0D71"/>
    <w:rsid w:val="005A114C"/>
    <w:rsid w:val="005A140E"/>
    <w:rsid w:val="005A14D6"/>
    <w:rsid w:val="005A185C"/>
    <w:rsid w:val="005A187D"/>
    <w:rsid w:val="005A1DA6"/>
    <w:rsid w:val="005A1FCF"/>
    <w:rsid w:val="005A21A0"/>
    <w:rsid w:val="005A22CC"/>
    <w:rsid w:val="005A2512"/>
    <w:rsid w:val="005A25B5"/>
    <w:rsid w:val="005A2761"/>
    <w:rsid w:val="005A2B69"/>
    <w:rsid w:val="005A2C47"/>
    <w:rsid w:val="005A2D82"/>
    <w:rsid w:val="005A2D91"/>
    <w:rsid w:val="005A3344"/>
    <w:rsid w:val="005A3582"/>
    <w:rsid w:val="005A3899"/>
    <w:rsid w:val="005A3D1F"/>
    <w:rsid w:val="005A3D73"/>
    <w:rsid w:val="005A3E04"/>
    <w:rsid w:val="005A4020"/>
    <w:rsid w:val="005A4053"/>
    <w:rsid w:val="005A40CB"/>
    <w:rsid w:val="005A497F"/>
    <w:rsid w:val="005A4C38"/>
    <w:rsid w:val="005A4D18"/>
    <w:rsid w:val="005A4EFD"/>
    <w:rsid w:val="005A4F3B"/>
    <w:rsid w:val="005A506A"/>
    <w:rsid w:val="005A5459"/>
    <w:rsid w:val="005A5467"/>
    <w:rsid w:val="005A54C0"/>
    <w:rsid w:val="005A5501"/>
    <w:rsid w:val="005A5A0A"/>
    <w:rsid w:val="005A5AD9"/>
    <w:rsid w:val="005A64D0"/>
    <w:rsid w:val="005A6525"/>
    <w:rsid w:val="005A66EC"/>
    <w:rsid w:val="005A6A06"/>
    <w:rsid w:val="005A6A15"/>
    <w:rsid w:val="005A6DAA"/>
    <w:rsid w:val="005A6FB7"/>
    <w:rsid w:val="005A7002"/>
    <w:rsid w:val="005A7217"/>
    <w:rsid w:val="005A7404"/>
    <w:rsid w:val="005A7443"/>
    <w:rsid w:val="005A757D"/>
    <w:rsid w:val="005A775C"/>
    <w:rsid w:val="005A7917"/>
    <w:rsid w:val="005A796E"/>
    <w:rsid w:val="005A7CC3"/>
    <w:rsid w:val="005A7D6E"/>
    <w:rsid w:val="005A7DEA"/>
    <w:rsid w:val="005B0070"/>
    <w:rsid w:val="005B02E6"/>
    <w:rsid w:val="005B037D"/>
    <w:rsid w:val="005B049A"/>
    <w:rsid w:val="005B05DB"/>
    <w:rsid w:val="005B07DF"/>
    <w:rsid w:val="005B0886"/>
    <w:rsid w:val="005B146E"/>
    <w:rsid w:val="005B19F7"/>
    <w:rsid w:val="005B1B7D"/>
    <w:rsid w:val="005B2201"/>
    <w:rsid w:val="005B2332"/>
    <w:rsid w:val="005B26C3"/>
    <w:rsid w:val="005B282B"/>
    <w:rsid w:val="005B29D2"/>
    <w:rsid w:val="005B2C36"/>
    <w:rsid w:val="005B2C7D"/>
    <w:rsid w:val="005B3431"/>
    <w:rsid w:val="005B369A"/>
    <w:rsid w:val="005B424A"/>
    <w:rsid w:val="005B4554"/>
    <w:rsid w:val="005B4676"/>
    <w:rsid w:val="005B46A0"/>
    <w:rsid w:val="005B46B7"/>
    <w:rsid w:val="005B477F"/>
    <w:rsid w:val="005B4D7C"/>
    <w:rsid w:val="005B4EB9"/>
    <w:rsid w:val="005B5069"/>
    <w:rsid w:val="005B508C"/>
    <w:rsid w:val="005B550F"/>
    <w:rsid w:val="005B56E6"/>
    <w:rsid w:val="005B59F6"/>
    <w:rsid w:val="005B6003"/>
    <w:rsid w:val="005B660D"/>
    <w:rsid w:val="005B6613"/>
    <w:rsid w:val="005B66BC"/>
    <w:rsid w:val="005B6845"/>
    <w:rsid w:val="005B68CE"/>
    <w:rsid w:val="005B69A3"/>
    <w:rsid w:val="005B6BC5"/>
    <w:rsid w:val="005B6C94"/>
    <w:rsid w:val="005B70B5"/>
    <w:rsid w:val="005B7203"/>
    <w:rsid w:val="005B7467"/>
    <w:rsid w:val="005B76D6"/>
    <w:rsid w:val="005C03D5"/>
    <w:rsid w:val="005C0665"/>
    <w:rsid w:val="005C09B1"/>
    <w:rsid w:val="005C0BC2"/>
    <w:rsid w:val="005C0E4B"/>
    <w:rsid w:val="005C0FB4"/>
    <w:rsid w:val="005C0FBD"/>
    <w:rsid w:val="005C111A"/>
    <w:rsid w:val="005C1181"/>
    <w:rsid w:val="005C1297"/>
    <w:rsid w:val="005C135B"/>
    <w:rsid w:val="005C1526"/>
    <w:rsid w:val="005C17AA"/>
    <w:rsid w:val="005C1935"/>
    <w:rsid w:val="005C1A93"/>
    <w:rsid w:val="005C1B62"/>
    <w:rsid w:val="005C1BEE"/>
    <w:rsid w:val="005C1EA9"/>
    <w:rsid w:val="005C1EC0"/>
    <w:rsid w:val="005C1F41"/>
    <w:rsid w:val="005C216C"/>
    <w:rsid w:val="005C2348"/>
    <w:rsid w:val="005C240E"/>
    <w:rsid w:val="005C2760"/>
    <w:rsid w:val="005C286D"/>
    <w:rsid w:val="005C2881"/>
    <w:rsid w:val="005C326A"/>
    <w:rsid w:val="005C35BC"/>
    <w:rsid w:val="005C37D8"/>
    <w:rsid w:val="005C3AFC"/>
    <w:rsid w:val="005C40E7"/>
    <w:rsid w:val="005C42D6"/>
    <w:rsid w:val="005C49E9"/>
    <w:rsid w:val="005C4F6C"/>
    <w:rsid w:val="005C5030"/>
    <w:rsid w:val="005C51EC"/>
    <w:rsid w:val="005C51FD"/>
    <w:rsid w:val="005C52EF"/>
    <w:rsid w:val="005C5450"/>
    <w:rsid w:val="005C546D"/>
    <w:rsid w:val="005C553A"/>
    <w:rsid w:val="005C59E6"/>
    <w:rsid w:val="005C5C93"/>
    <w:rsid w:val="005C5D4F"/>
    <w:rsid w:val="005C5FCC"/>
    <w:rsid w:val="005C61AD"/>
    <w:rsid w:val="005C63E9"/>
    <w:rsid w:val="005C6584"/>
    <w:rsid w:val="005C686C"/>
    <w:rsid w:val="005C6BDA"/>
    <w:rsid w:val="005C6E37"/>
    <w:rsid w:val="005C6F95"/>
    <w:rsid w:val="005C6FA8"/>
    <w:rsid w:val="005C7189"/>
    <w:rsid w:val="005C788B"/>
    <w:rsid w:val="005D00C4"/>
    <w:rsid w:val="005D03AC"/>
    <w:rsid w:val="005D05AB"/>
    <w:rsid w:val="005D0AEC"/>
    <w:rsid w:val="005D0D55"/>
    <w:rsid w:val="005D11C5"/>
    <w:rsid w:val="005D159C"/>
    <w:rsid w:val="005D2140"/>
    <w:rsid w:val="005D22B7"/>
    <w:rsid w:val="005D29AA"/>
    <w:rsid w:val="005D2AFF"/>
    <w:rsid w:val="005D2F14"/>
    <w:rsid w:val="005D3042"/>
    <w:rsid w:val="005D3105"/>
    <w:rsid w:val="005D34BA"/>
    <w:rsid w:val="005D3827"/>
    <w:rsid w:val="005D3DD7"/>
    <w:rsid w:val="005D4125"/>
    <w:rsid w:val="005D445E"/>
    <w:rsid w:val="005D4518"/>
    <w:rsid w:val="005D469C"/>
    <w:rsid w:val="005D473B"/>
    <w:rsid w:val="005D47B2"/>
    <w:rsid w:val="005D48B2"/>
    <w:rsid w:val="005D494F"/>
    <w:rsid w:val="005D4C19"/>
    <w:rsid w:val="005D4D67"/>
    <w:rsid w:val="005D5355"/>
    <w:rsid w:val="005D550B"/>
    <w:rsid w:val="005D5656"/>
    <w:rsid w:val="005D57A6"/>
    <w:rsid w:val="005D584D"/>
    <w:rsid w:val="005D5882"/>
    <w:rsid w:val="005D58F5"/>
    <w:rsid w:val="005D58F9"/>
    <w:rsid w:val="005D5939"/>
    <w:rsid w:val="005D5A47"/>
    <w:rsid w:val="005D5CDA"/>
    <w:rsid w:val="005D5DE7"/>
    <w:rsid w:val="005D61E7"/>
    <w:rsid w:val="005D6214"/>
    <w:rsid w:val="005D6593"/>
    <w:rsid w:val="005D67FB"/>
    <w:rsid w:val="005D6866"/>
    <w:rsid w:val="005D6AC4"/>
    <w:rsid w:val="005D6B01"/>
    <w:rsid w:val="005D6E49"/>
    <w:rsid w:val="005D73AF"/>
    <w:rsid w:val="005D77E7"/>
    <w:rsid w:val="005D7821"/>
    <w:rsid w:val="005D7D73"/>
    <w:rsid w:val="005D7DD5"/>
    <w:rsid w:val="005E0373"/>
    <w:rsid w:val="005E079D"/>
    <w:rsid w:val="005E0D7D"/>
    <w:rsid w:val="005E10C5"/>
    <w:rsid w:val="005E1476"/>
    <w:rsid w:val="005E161E"/>
    <w:rsid w:val="005E1C9E"/>
    <w:rsid w:val="005E1E3D"/>
    <w:rsid w:val="005E1FDA"/>
    <w:rsid w:val="005E2002"/>
    <w:rsid w:val="005E24E9"/>
    <w:rsid w:val="005E2608"/>
    <w:rsid w:val="005E29A5"/>
    <w:rsid w:val="005E2A37"/>
    <w:rsid w:val="005E2AD1"/>
    <w:rsid w:val="005E2CBE"/>
    <w:rsid w:val="005E2EBC"/>
    <w:rsid w:val="005E30C0"/>
    <w:rsid w:val="005E30E5"/>
    <w:rsid w:val="005E323E"/>
    <w:rsid w:val="005E324F"/>
    <w:rsid w:val="005E3A47"/>
    <w:rsid w:val="005E3CF3"/>
    <w:rsid w:val="005E3D06"/>
    <w:rsid w:val="005E3E74"/>
    <w:rsid w:val="005E3F37"/>
    <w:rsid w:val="005E404B"/>
    <w:rsid w:val="005E4121"/>
    <w:rsid w:val="005E4AA7"/>
    <w:rsid w:val="005E4AC5"/>
    <w:rsid w:val="005E4C82"/>
    <w:rsid w:val="005E4E95"/>
    <w:rsid w:val="005E4EEB"/>
    <w:rsid w:val="005E4F98"/>
    <w:rsid w:val="005E5114"/>
    <w:rsid w:val="005E522F"/>
    <w:rsid w:val="005E5272"/>
    <w:rsid w:val="005E56E7"/>
    <w:rsid w:val="005E56F5"/>
    <w:rsid w:val="005E5755"/>
    <w:rsid w:val="005E5A3F"/>
    <w:rsid w:val="005E5C33"/>
    <w:rsid w:val="005E6109"/>
    <w:rsid w:val="005E6625"/>
    <w:rsid w:val="005E677A"/>
    <w:rsid w:val="005E697B"/>
    <w:rsid w:val="005E6A07"/>
    <w:rsid w:val="005E6B65"/>
    <w:rsid w:val="005E7514"/>
    <w:rsid w:val="005E783A"/>
    <w:rsid w:val="005E79EB"/>
    <w:rsid w:val="005E7B1C"/>
    <w:rsid w:val="005E7DB3"/>
    <w:rsid w:val="005F0473"/>
    <w:rsid w:val="005F0887"/>
    <w:rsid w:val="005F089C"/>
    <w:rsid w:val="005F09B1"/>
    <w:rsid w:val="005F0B8B"/>
    <w:rsid w:val="005F0C1E"/>
    <w:rsid w:val="005F0C85"/>
    <w:rsid w:val="005F0D83"/>
    <w:rsid w:val="005F1008"/>
    <w:rsid w:val="005F111F"/>
    <w:rsid w:val="005F15D8"/>
    <w:rsid w:val="005F17B5"/>
    <w:rsid w:val="005F19F2"/>
    <w:rsid w:val="005F1E9D"/>
    <w:rsid w:val="005F1F11"/>
    <w:rsid w:val="005F2052"/>
    <w:rsid w:val="005F20E5"/>
    <w:rsid w:val="005F2254"/>
    <w:rsid w:val="005F258D"/>
    <w:rsid w:val="005F285B"/>
    <w:rsid w:val="005F2A5D"/>
    <w:rsid w:val="005F2CB6"/>
    <w:rsid w:val="005F2D90"/>
    <w:rsid w:val="005F3280"/>
    <w:rsid w:val="005F32F1"/>
    <w:rsid w:val="005F35AB"/>
    <w:rsid w:val="005F3815"/>
    <w:rsid w:val="005F3D82"/>
    <w:rsid w:val="005F3EE9"/>
    <w:rsid w:val="005F3F31"/>
    <w:rsid w:val="005F4239"/>
    <w:rsid w:val="005F427D"/>
    <w:rsid w:val="005F4595"/>
    <w:rsid w:val="005F4605"/>
    <w:rsid w:val="005F46B0"/>
    <w:rsid w:val="005F4DB3"/>
    <w:rsid w:val="005F4EED"/>
    <w:rsid w:val="005F50B8"/>
    <w:rsid w:val="005F5144"/>
    <w:rsid w:val="005F53BA"/>
    <w:rsid w:val="005F55A9"/>
    <w:rsid w:val="005F5677"/>
    <w:rsid w:val="005F59D6"/>
    <w:rsid w:val="005F5B95"/>
    <w:rsid w:val="005F5BA1"/>
    <w:rsid w:val="005F5F8F"/>
    <w:rsid w:val="005F5FD5"/>
    <w:rsid w:val="005F6213"/>
    <w:rsid w:val="005F65F1"/>
    <w:rsid w:val="005F67E3"/>
    <w:rsid w:val="005F681D"/>
    <w:rsid w:val="005F69CE"/>
    <w:rsid w:val="005F6A67"/>
    <w:rsid w:val="005F6A86"/>
    <w:rsid w:val="005F6F4D"/>
    <w:rsid w:val="005F7151"/>
    <w:rsid w:val="005F7AF3"/>
    <w:rsid w:val="005F7C06"/>
    <w:rsid w:val="005F7C46"/>
    <w:rsid w:val="005F7DBE"/>
    <w:rsid w:val="0060009F"/>
    <w:rsid w:val="0060028F"/>
    <w:rsid w:val="006002C7"/>
    <w:rsid w:val="0060048A"/>
    <w:rsid w:val="00600881"/>
    <w:rsid w:val="00600984"/>
    <w:rsid w:val="00600CA3"/>
    <w:rsid w:val="00600F5B"/>
    <w:rsid w:val="0060148E"/>
    <w:rsid w:val="00601533"/>
    <w:rsid w:val="00601758"/>
    <w:rsid w:val="006019AA"/>
    <w:rsid w:val="00601B92"/>
    <w:rsid w:val="00601DBF"/>
    <w:rsid w:val="00601F46"/>
    <w:rsid w:val="006020CD"/>
    <w:rsid w:val="00602575"/>
    <w:rsid w:val="00602790"/>
    <w:rsid w:val="00602F77"/>
    <w:rsid w:val="0060319D"/>
    <w:rsid w:val="006031B8"/>
    <w:rsid w:val="00603823"/>
    <w:rsid w:val="00603A71"/>
    <w:rsid w:val="00603AF0"/>
    <w:rsid w:val="00603BE9"/>
    <w:rsid w:val="00603C54"/>
    <w:rsid w:val="00603DE1"/>
    <w:rsid w:val="006040EE"/>
    <w:rsid w:val="00604CEA"/>
    <w:rsid w:val="00604F0E"/>
    <w:rsid w:val="00604F77"/>
    <w:rsid w:val="00605107"/>
    <w:rsid w:val="00605158"/>
    <w:rsid w:val="00605277"/>
    <w:rsid w:val="006054B3"/>
    <w:rsid w:val="006055A4"/>
    <w:rsid w:val="0060569F"/>
    <w:rsid w:val="00605A19"/>
    <w:rsid w:val="00605D35"/>
    <w:rsid w:val="00605E53"/>
    <w:rsid w:val="006064B2"/>
    <w:rsid w:val="00606716"/>
    <w:rsid w:val="006069E4"/>
    <w:rsid w:val="00606CCF"/>
    <w:rsid w:val="00606DB5"/>
    <w:rsid w:val="0060725E"/>
    <w:rsid w:val="00607639"/>
    <w:rsid w:val="00607711"/>
    <w:rsid w:val="0060798B"/>
    <w:rsid w:val="00607B21"/>
    <w:rsid w:val="00610198"/>
    <w:rsid w:val="00610547"/>
    <w:rsid w:val="00610A23"/>
    <w:rsid w:val="00610BBA"/>
    <w:rsid w:val="00610DAD"/>
    <w:rsid w:val="00610E04"/>
    <w:rsid w:val="00610F8B"/>
    <w:rsid w:val="006114F2"/>
    <w:rsid w:val="00611588"/>
    <w:rsid w:val="006115EF"/>
    <w:rsid w:val="0061193E"/>
    <w:rsid w:val="006119E3"/>
    <w:rsid w:val="00611A57"/>
    <w:rsid w:val="00611E5A"/>
    <w:rsid w:val="006123B5"/>
    <w:rsid w:val="00612429"/>
    <w:rsid w:val="00612450"/>
    <w:rsid w:val="00612590"/>
    <w:rsid w:val="00612686"/>
    <w:rsid w:val="0061271B"/>
    <w:rsid w:val="00612BBB"/>
    <w:rsid w:val="0061307F"/>
    <w:rsid w:val="0061327A"/>
    <w:rsid w:val="006133FE"/>
    <w:rsid w:val="006136AC"/>
    <w:rsid w:val="00613765"/>
    <w:rsid w:val="0061388B"/>
    <w:rsid w:val="00613A37"/>
    <w:rsid w:val="00613C6B"/>
    <w:rsid w:val="00613D41"/>
    <w:rsid w:val="00613EA9"/>
    <w:rsid w:val="00614009"/>
    <w:rsid w:val="00614087"/>
    <w:rsid w:val="00614313"/>
    <w:rsid w:val="00614498"/>
    <w:rsid w:val="00614548"/>
    <w:rsid w:val="006148D4"/>
    <w:rsid w:val="00614992"/>
    <w:rsid w:val="00614AB9"/>
    <w:rsid w:val="00614CE9"/>
    <w:rsid w:val="00615055"/>
    <w:rsid w:val="00615058"/>
    <w:rsid w:val="0061512D"/>
    <w:rsid w:val="00615601"/>
    <w:rsid w:val="00615638"/>
    <w:rsid w:val="0061570E"/>
    <w:rsid w:val="0061598E"/>
    <w:rsid w:val="00615C02"/>
    <w:rsid w:val="00615DF1"/>
    <w:rsid w:val="0061605B"/>
    <w:rsid w:val="00616253"/>
    <w:rsid w:val="00616286"/>
    <w:rsid w:val="0061637D"/>
    <w:rsid w:val="00616537"/>
    <w:rsid w:val="00616A75"/>
    <w:rsid w:val="00616BD6"/>
    <w:rsid w:val="00616CBB"/>
    <w:rsid w:val="00616CE2"/>
    <w:rsid w:val="00616EE9"/>
    <w:rsid w:val="00616F23"/>
    <w:rsid w:val="0061731A"/>
    <w:rsid w:val="00617548"/>
    <w:rsid w:val="00617BF1"/>
    <w:rsid w:val="00617C77"/>
    <w:rsid w:val="00617DAB"/>
    <w:rsid w:val="00617E61"/>
    <w:rsid w:val="006203C5"/>
    <w:rsid w:val="0062059A"/>
    <w:rsid w:val="006209D4"/>
    <w:rsid w:val="00620A87"/>
    <w:rsid w:val="00620B6C"/>
    <w:rsid w:val="00620D94"/>
    <w:rsid w:val="00620E3A"/>
    <w:rsid w:val="00620FF2"/>
    <w:rsid w:val="00621443"/>
    <w:rsid w:val="0062154B"/>
    <w:rsid w:val="00621736"/>
    <w:rsid w:val="00621EA3"/>
    <w:rsid w:val="00622202"/>
    <w:rsid w:val="00622275"/>
    <w:rsid w:val="0062246C"/>
    <w:rsid w:val="006225E1"/>
    <w:rsid w:val="0062284C"/>
    <w:rsid w:val="006229E7"/>
    <w:rsid w:val="00622D16"/>
    <w:rsid w:val="006236F1"/>
    <w:rsid w:val="006236F4"/>
    <w:rsid w:val="0062392D"/>
    <w:rsid w:val="00623ABC"/>
    <w:rsid w:val="00623F8A"/>
    <w:rsid w:val="00624231"/>
    <w:rsid w:val="00624662"/>
    <w:rsid w:val="0062468B"/>
    <w:rsid w:val="00624774"/>
    <w:rsid w:val="00624B33"/>
    <w:rsid w:val="00624B50"/>
    <w:rsid w:val="00624D76"/>
    <w:rsid w:val="00624E3F"/>
    <w:rsid w:val="00625207"/>
    <w:rsid w:val="0062551C"/>
    <w:rsid w:val="00625523"/>
    <w:rsid w:val="006256F8"/>
    <w:rsid w:val="00625BFF"/>
    <w:rsid w:val="00625D75"/>
    <w:rsid w:val="00625F0B"/>
    <w:rsid w:val="00625F39"/>
    <w:rsid w:val="00625F8F"/>
    <w:rsid w:val="00626142"/>
    <w:rsid w:val="00626172"/>
    <w:rsid w:val="00626534"/>
    <w:rsid w:val="006265CF"/>
    <w:rsid w:val="006267E2"/>
    <w:rsid w:val="00626C6D"/>
    <w:rsid w:val="00626C78"/>
    <w:rsid w:val="00626EC0"/>
    <w:rsid w:val="00627577"/>
    <w:rsid w:val="00627758"/>
    <w:rsid w:val="00627812"/>
    <w:rsid w:val="00627A51"/>
    <w:rsid w:val="00627C54"/>
    <w:rsid w:val="00627D51"/>
    <w:rsid w:val="006300C7"/>
    <w:rsid w:val="00630AC8"/>
    <w:rsid w:val="00631069"/>
    <w:rsid w:val="006312F2"/>
    <w:rsid w:val="0063197D"/>
    <w:rsid w:val="00631D05"/>
    <w:rsid w:val="00631F28"/>
    <w:rsid w:val="006321C8"/>
    <w:rsid w:val="00632A4B"/>
    <w:rsid w:val="00632A5A"/>
    <w:rsid w:val="00632C36"/>
    <w:rsid w:val="00633325"/>
    <w:rsid w:val="00633528"/>
    <w:rsid w:val="00633571"/>
    <w:rsid w:val="006337C3"/>
    <w:rsid w:val="00633AF8"/>
    <w:rsid w:val="00633BB4"/>
    <w:rsid w:val="00633C2C"/>
    <w:rsid w:val="00633C67"/>
    <w:rsid w:val="00633C87"/>
    <w:rsid w:val="00633EF9"/>
    <w:rsid w:val="00634080"/>
    <w:rsid w:val="006344C7"/>
    <w:rsid w:val="006344D6"/>
    <w:rsid w:val="00634502"/>
    <w:rsid w:val="006351DA"/>
    <w:rsid w:val="00635390"/>
    <w:rsid w:val="00635916"/>
    <w:rsid w:val="00635B65"/>
    <w:rsid w:val="00635CC6"/>
    <w:rsid w:val="00635FA3"/>
    <w:rsid w:val="00636407"/>
    <w:rsid w:val="00636411"/>
    <w:rsid w:val="00636419"/>
    <w:rsid w:val="00636439"/>
    <w:rsid w:val="006364B1"/>
    <w:rsid w:val="00636694"/>
    <w:rsid w:val="00636CAE"/>
    <w:rsid w:val="00636E8E"/>
    <w:rsid w:val="00637152"/>
    <w:rsid w:val="00637509"/>
    <w:rsid w:val="00637823"/>
    <w:rsid w:val="00637D48"/>
    <w:rsid w:val="00637E4C"/>
    <w:rsid w:val="00637F74"/>
    <w:rsid w:val="00640149"/>
    <w:rsid w:val="00640201"/>
    <w:rsid w:val="00640229"/>
    <w:rsid w:val="00640959"/>
    <w:rsid w:val="00640B9F"/>
    <w:rsid w:val="00640DA4"/>
    <w:rsid w:val="00641136"/>
    <w:rsid w:val="00641236"/>
    <w:rsid w:val="006412FD"/>
    <w:rsid w:val="00641395"/>
    <w:rsid w:val="0064148D"/>
    <w:rsid w:val="0064185C"/>
    <w:rsid w:val="006418B3"/>
    <w:rsid w:val="00641E32"/>
    <w:rsid w:val="006420F3"/>
    <w:rsid w:val="0064248A"/>
    <w:rsid w:val="00642517"/>
    <w:rsid w:val="006425AF"/>
    <w:rsid w:val="00642A68"/>
    <w:rsid w:val="00642CD0"/>
    <w:rsid w:val="00642E73"/>
    <w:rsid w:val="00642EA4"/>
    <w:rsid w:val="00642F02"/>
    <w:rsid w:val="0064305C"/>
    <w:rsid w:val="0064307E"/>
    <w:rsid w:val="0064327C"/>
    <w:rsid w:val="0064350E"/>
    <w:rsid w:val="006435A1"/>
    <w:rsid w:val="0064367E"/>
    <w:rsid w:val="00644031"/>
    <w:rsid w:val="00644143"/>
    <w:rsid w:val="0064435B"/>
    <w:rsid w:val="00644360"/>
    <w:rsid w:val="00644548"/>
    <w:rsid w:val="00644687"/>
    <w:rsid w:val="00644A3A"/>
    <w:rsid w:val="00644A7E"/>
    <w:rsid w:val="00644E14"/>
    <w:rsid w:val="0064536B"/>
    <w:rsid w:val="00645512"/>
    <w:rsid w:val="00645766"/>
    <w:rsid w:val="00645AE2"/>
    <w:rsid w:val="00645BF6"/>
    <w:rsid w:val="00645E05"/>
    <w:rsid w:val="00645FAF"/>
    <w:rsid w:val="00646439"/>
    <w:rsid w:val="00646998"/>
    <w:rsid w:val="00646DA8"/>
    <w:rsid w:val="00646F9F"/>
    <w:rsid w:val="0064741A"/>
    <w:rsid w:val="006474C4"/>
    <w:rsid w:val="0064781A"/>
    <w:rsid w:val="006478AB"/>
    <w:rsid w:val="00647BAC"/>
    <w:rsid w:val="00647FD6"/>
    <w:rsid w:val="00647FF6"/>
    <w:rsid w:val="00650162"/>
    <w:rsid w:val="0065018D"/>
    <w:rsid w:val="0065024E"/>
    <w:rsid w:val="00650436"/>
    <w:rsid w:val="0065083C"/>
    <w:rsid w:val="006509AC"/>
    <w:rsid w:val="00650E7A"/>
    <w:rsid w:val="00650F4C"/>
    <w:rsid w:val="0065148A"/>
    <w:rsid w:val="006516A3"/>
    <w:rsid w:val="006519DF"/>
    <w:rsid w:val="00651A59"/>
    <w:rsid w:val="00651E3F"/>
    <w:rsid w:val="006520C6"/>
    <w:rsid w:val="00652169"/>
    <w:rsid w:val="0065257A"/>
    <w:rsid w:val="00652B39"/>
    <w:rsid w:val="00652B89"/>
    <w:rsid w:val="00652BA6"/>
    <w:rsid w:val="00652BA7"/>
    <w:rsid w:val="00652C26"/>
    <w:rsid w:val="00652C76"/>
    <w:rsid w:val="00652DA0"/>
    <w:rsid w:val="00653627"/>
    <w:rsid w:val="00653727"/>
    <w:rsid w:val="00653805"/>
    <w:rsid w:val="00653807"/>
    <w:rsid w:val="00653B07"/>
    <w:rsid w:val="00653BAD"/>
    <w:rsid w:val="00653E9D"/>
    <w:rsid w:val="00653EE5"/>
    <w:rsid w:val="006542A1"/>
    <w:rsid w:val="00654391"/>
    <w:rsid w:val="006544C7"/>
    <w:rsid w:val="00654545"/>
    <w:rsid w:val="0065460F"/>
    <w:rsid w:val="00654898"/>
    <w:rsid w:val="00654D0E"/>
    <w:rsid w:val="00654D3A"/>
    <w:rsid w:val="00654E90"/>
    <w:rsid w:val="006551CC"/>
    <w:rsid w:val="00655230"/>
    <w:rsid w:val="00655399"/>
    <w:rsid w:val="0065544B"/>
    <w:rsid w:val="00655492"/>
    <w:rsid w:val="006554C2"/>
    <w:rsid w:val="00655720"/>
    <w:rsid w:val="006558CB"/>
    <w:rsid w:val="0065595F"/>
    <w:rsid w:val="00655AF6"/>
    <w:rsid w:val="00655C7E"/>
    <w:rsid w:val="00655CB6"/>
    <w:rsid w:val="00655DD5"/>
    <w:rsid w:val="00655DE8"/>
    <w:rsid w:val="00655FB2"/>
    <w:rsid w:val="00656052"/>
    <w:rsid w:val="006560F9"/>
    <w:rsid w:val="00656251"/>
    <w:rsid w:val="006564A0"/>
    <w:rsid w:val="006564E1"/>
    <w:rsid w:val="00656640"/>
    <w:rsid w:val="00656777"/>
    <w:rsid w:val="00656797"/>
    <w:rsid w:val="0065687B"/>
    <w:rsid w:val="00656CBF"/>
    <w:rsid w:val="00656DF2"/>
    <w:rsid w:val="00657130"/>
    <w:rsid w:val="00657174"/>
    <w:rsid w:val="00657248"/>
    <w:rsid w:val="00657432"/>
    <w:rsid w:val="0065743A"/>
    <w:rsid w:val="0065784A"/>
    <w:rsid w:val="006579F1"/>
    <w:rsid w:val="006600BE"/>
    <w:rsid w:val="0066013A"/>
    <w:rsid w:val="00660141"/>
    <w:rsid w:val="006603FB"/>
    <w:rsid w:val="0066066F"/>
    <w:rsid w:val="00660800"/>
    <w:rsid w:val="006608B2"/>
    <w:rsid w:val="0066093A"/>
    <w:rsid w:val="0066098C"/>
    <w:rsid w:val="00660B29"/>
    <w:rsid w:val="00660B2F"/>
    <w:rsid w:val="00660CD0"/>
    <w:rsid w:val="00660D41"/>
    <w:rsid w:val="00660F4C"/>
    <w:rsid w:val="00660F4D"/>
    <w:rsid w:val="00661786"/>
    <w:rsid w:val="006618FE"/>
    <w:rsid w:val="00661B95"/>
    <w:rsid w:val="0066212C"/>
    <w:rsid w:val="006623D3"/>
    <w:rsid w:val="00662BC7"/>
    <w:rsid w:val="00662C74"/>
    <w:rsid w:val="00662D19"/>
    <w:rsid w:val="00663215"/>
    <w:rsid w:val="00663262"/>
    <w:rsid w:val="00663499"/>
    <w:rsid w:val="00663975"/>
    <w:rsid w:val="006639E4"/>
    <w:rsid w:val="006639F3"/>
    <w:rsid w:val="00663A59"/>
    <w:rsid w:val="00663C65"/>
    <w:rsid w:val="00663DE3"/>
    <w:rsid w:val="00663FDD"/>
    <w:rsid w:val="00663FF4"/>
    <w:rsid w:val="00663FF9"/>
    <w:rsid w:val="00664131"/>
    <w:rsid w:val="006641DF"/>
    <w:rsid w:val="006643B6"/>
    <w:rsid w:val="006644AD"/>
    <w:rsid w:val="00664698"/>
    <w:rsid w:val="00664709"/>
    <w:rsid w:val="00664C88"/>
    <w:rsid w:val="00664CBE"/>
    <w:rsid w:val="00664EA6"/>
    <w:rsid w:val="0066504C"/>
    <w:rsid w:val="00665072"/>
    <w:rsid w:val="0066518C"/>
    <w:rsid w:val="00665AD8"/>
    <w:rsid w:val="00665B05"/>
    <w:rsid w:val="00665BDD"/>
    <w:rsid w:val="00665D87"/>
    <w:rsid w:val="00666005"/>
    <w:rsid w:val="006660BC"/>
    <w:rsid w:val="006661E1"/>
    <w:rsid w:val="006665BA"/>
    <w:rsid w:val="006665CF"/>
    <w:rsid w:val="00666A6A"/>
    <w:rsid w:val="00666AFF"/>
    <w:rsid w:val="00666D95"/>
    <w:rsid w:val="00667010"/>
    <w:rsid w:val="006670EE"/>
    <w:rsid w:val="0066732D"/>
    <w:rsid w:val="006678EC"/>
    <w:rsid w:val="00667AAC"/>
    <w:rsid w:val="00667CCE"/>
    <w:rsid w:val="00667D5A"/>
    <w:rsid w:val="006706B8"/>
    <w:rsid w:val="00670807"/>
    <w:rsid w:val="00670B0D"/>
    <w:rsid w:val="00670CB5"/>
    <w:rsid w:val="0067164E"/>
    <w:rsid w:val="0067166A"/>
    <w:rsid w:val="006717E3"/>
    <w:rsid w:val="00671848"/>
    <w:rsid w:val="00671894"/>
    <w:rsid w:val="00671D93"/>
    <w:rsid w:val="00672029"/>
    <w:rsid w:val="0067222C"/>
    <w:rsid w:val="0067245F"/>
    <w:rsid w:val="00672A78"/>
    <w:rsid w:val="00672BDC"/>
    <w:rsid w:val="00672E4F"/>
    <w:rsid w:val="006739BC"/>
    <w:rsid w:val="00673AC2"/>
    <w:rsid w:val="00673ACF"/>
    <w:rsid w:val="00673C1A"/>
    <w:rsid w:val="00673C71"/>
    <w:rsid w:val="00673F18"/>
    <w:rsid w:val="00673F23"/>
    <w:rsid w:val="00674059"/>
    <w:rsid w:val="00674110"/>
    <w:rsid w:val="00674208"/>
    <w:rsid w:val="0067445F"/>
    <w:rsid w:val="006744EC"/>
    <w:rsid w:val="00674628"/>
    <w:rsid w:val="006746F3"/>
    <w:rsid w:val="006748F7"/>
    <w:rsid w:val="00674D68"/>
    <w:rsid w:val="00674E62"/>
    <w:rsid w:val="00674F3F"/>
    <w:rsid w:val="00675356"/>
    <w:rsid w:val="00675534"/>
    <w:rsid w:val="006758E4"/>
    <w:rsid w:val="00675A53"/>
    <w:rsid w:val="00675B2A"/>
    <w:rsid w:val="00675BD5"/>
    <w:rsid w:val="00675CD3"/>
    <w:rsid w:val="00675D14"/>
    <w:rsid w:val="00675E50"/>
    <w:rsid w:val="00675F7D"/>
    <w:rsid w:val="006762BE"/>
    <w:rsid w:val="00676763"/>
    <w:rsid w:val="00676C94"/>
    <w:rsid w:val="006773A0"/>
    <w:rsid w:val="006773DE"/>
    <w:rsid w:val="00677938"/>
    <w:rsid w:val="006800BD"/>
    <w:rsid w:val="006802FE"/>
    <w:rsid w:val="0068040C"/>
    <w:rsid w:val="006804AA"/>
    <w:rsid w:val="0068060D"/>
    <w:rsid w:val="006806FB"/>
    <w:rsid w:val="006808B2"/>
    <w:rsid w:val="00680BAF"/>
    <w:rsid w:val="00680C34"/>
    <w:rsid w:val="00680C8A"/>
    <w:rsid w:val="00680D9F"/>
    <w:rsid w:val="00680E48"/>
    <w:rsid w:val="00680FD4"/>
    <w:rsid w:val="006810E9"/>
    <w:rsid w:val="00681354"/>
    <w:rsid w:val="0068155E"/>
    <w:rsid w:val="006815A2"/>
    <w:rsid w:val="00681998"/>
    <w:rsid w:val="00681ED4"/>
    <w:rsid w:val="00681F26"/>
    <w:rsid w:val="006820D3"/>
    <w:rsid w:val="006822A2"/>
    <w:rsid w:val="00682496"/>
    <w:rsid w:val="00682540"/>
    <w:rsid w:val="0068258A"/>
    <w:rsid w:val="0068284B"/>
    <w:rsid w:val="00682FFD"/>
    <w:rsid w:val="00683458"/>
    <w:rsid w:val="00683459"/>
    <w:rsid w:val="00683F7D"/>
    <w:rsid w:val="00684668"/>
    <w:rsid w:val="006846B9"/>
    <w:rsid w:val="006847BC"/>
    <w:rsid w:val="006847D9"/>
    <w:rsid w:val="00684EC6"/>
    <w:rsid w:val="0068511B"/>
    <w:rsid w:val="006851F8"/>
    <w:rsid w:val="0068536D"/>
    <w:rsid w:val="006853BF"/>
    <w:rsid w:val="006855E0"/>
    <w:rsid w:val="006856EA"/>
    <w:rsid w:val="006857B4"/>
    <w:rsid w:val="00685986"/>
    <w:rsid w:val="00685A75"/>
    <w:rsid w:val="00685DBE"/>
    <w:rsid w:val="00685F0F"/>
    <w:rsid w:val="00685FED"/>
    <w:rsid w:val="00686265"/>
    <w:rsid w:val="006863BF"/>
    <w:rsid w:val="006864DF"/>
    <w:rsid w:val="00686661"/>
    <w:rsid w:val="0068697F"/>
    <w:rsid w:val="00686BAE"/>
    <w:rsid w:val="006871F7"/>
    <w:rsid w:val="00687643"/>
    <w:rsid w:val="00687B9B"/>
    <w:rsid w:val="00687E1A"/>
    <w:rsid w:val="00687E88"/>
    <w:rsid w:val="0069012F"/>
    <w:rsid w:val="006905BC"/>
    <w:rsid w:val="006907E4"/>
    <w:rsid w:val="00690869"/>
    <w:rsid w:val="00690958"/>
    <w:rsid w:val="00690980"/>
    <w:rsid w:val="00690A05"/>
    <w:rsid w:val="00690C2B"/>
    <w:rsid w:val="00690D38"/>
    <w:rsid w:val="00691110"/>
    <w:rsid w:val="006913B6"/>
    <w:rsid w:val="00691477"/>
    <w:rsid w:val="006914B3"/>
    <w:rsid w:val="006915CE"/>
    <w:rsid w:val="0069160E"/>
    <w:rsid w:val="00691638"/>
    <w:rsid w:val="006922CF"/>
    <w:rsid w:val="006926B9"/>
    <w:rsid w:val="00692ACF"/>
    <w:rsid w:val="00692CEB"/>
    <w:rsid w:val="00692E3F"/>
    <w:rsid w:val="00692EF8"/>
    <w:rsid w:val="006930DA"/>
    <w:rsid w:val="00693349"/>
    <w:rsid w:val="00693C28"/>
    <w:rsid w:val="00694100"/>
    <w:rsid w:val="006942DB"/>
    <w:rsid w:val="00694459"/>
    <w:rsid w:val="00694672"/>
    <w:rsid w:val="0069467F"/>
    <w:rsid w:val="00694922"/>
    <w:rsid w:val="006949F3"/>
    <w:rsid w:val="00694BA4"/>
    <w:rsid w:val="006950A7"/>
    <w:rsid w:val="0069564A"/>
    <w:rsid w:val="00695D56"/>
    <w:rsid w:val="00695D93"/>
    <w:rsid w:val="00695E82"/>
    <w:rsid w:val="006961CE"/>
    <w:rsid w:val="0069634A"/>
    <w:rsid w:val="0069637E"/>
    <w:rsid w:val="00696542"/>
    <w:rsid w:val="00696544"/>
    <w:rsid w:val="00696594"/>
    <w:rsid w:val="0069673E"/>
    <w:rsid w:val="00696C59"/>
    <w:rsid w:val="00696ED1"/>
    <w:rsid w:val="006972C3"/>
    <w:rsid w:val="006974D7"/>
    <w:rsid w:val="0069758E"/>
    <w:rsid w:val="0069763A"/>
    <w:rsid w:val="0069795D"/>
    <w:rsid w:val="00697EFE"/>
    <w:rsid w:val="006A03EE"/>
    <w:rsid w:val="006A0598"/>
    <w:rsid w:val="006A06C2"/>
    <w:rsid w:val="006A0B35"/>
    <w:rsid w:val="006A0B7A"/>
    <w:rsid w:val="006A0C0A"/>
    <w:rsid w:val="006A0D75"/>
    <w:rsid w:val="006A0F80"/>
    <w:rsid w:val="006A159F"/>
    <w:rsid w:val="006A1720"/>
    <w:rsid w:val="006A18A2"/>
    <w:rsid w:val="006A1A14"/>
    <w:rsid w:val="006A1ADC"/>
    <w:rsid w:val="006A1B4B"/>
    <w:rsid w:val="006A1B5C"/>
    <w:rsid w:val="006A1C76"/>
    <w:rsid w:val="006A1D12"/>
    <w:rsid w:val="006A2007"/>
    <w:rsid w:val="006A20D2"/>
    <w:rsid w:val="006A213A"/>
    <w:rsid w:val="006A228C"/>
    <w:rsid w:val="006A26EE"/>
    <w:rsid w:val="006A291F"/>
    <w:rsid w:val="006A2A95"/>
    <w:rsid w:val="006A2B7D"/>
    <w:rsid w:val="006A3045"/>
    <w:rsid w:val="006A30BD"/>
    <w:rsid w:val="006A312E"/>
    <w:rsid w:val="006A31E0"/>
    <w:rsid w:val="006A3356"/>
    <w:rsid w:val="006A358A"/>
    <w:rsid w:val="006A3793"/>
    <w:rsid w:val="006A39D8"/>
    <w:rsid w:val="006A3CDE"/>
    <w:rsid w:val="006A3E96"/>
    <w:rsid w:val="006A46A0"/>
    <w:rsid w:val="006A4858"/>
    <w:rsid w:val="006A4955"/>
    <w:rsid w:val="006A49D7"/>
    <w:rsid w:val="006A49F0"/>
    <w:rsid w:val="006A4C94"/>
    <w:rsid w:val="006A528C"/>
    <w:rsid w:val="006A54F8"/>
    <w:rsid w:val="006A594A"/>
    <w:rsid w:val="006A5CF0"/>
    <w:rsid w:val="006A5DC4"/>
    <w:rsid w:val="006A616C"/>
    <w:rsid w:val="006A617B"/>
    <w:rsid w:val="006A6257"/>
    <w:rsid w:val="006A630B"/>
    <w:rsid w:val="006A63A6"/>
    <w:rsid w:val="006A69E8"/>
    <w:rsid w:val="006A6B2F"/>
    <w:rsid w:val="006A6BD8"/>
    <w:rsid w:val="006A7460"/>
    <w:rsid w:val="006A749C"/>
    <w:rsid w:val="006A7857"/>
    <w:rsid w:val="006A7A92"/>
    <w:rsid w:val="006A7AAC"/>
    <w:rsid w:val="006A7D42"/>
    <w:rsid w:val="006A7D95"/>
    <w:rsid w:val="006B02E7"/>
    <w:rsid w:val="006B0322"/>
    <w:rsid w:val="006B03BA"/>
    <w:rsid w:val="006B0507"/>
    <w:rsid w:val="006B0555"/>
    <w:rsid w:val="006B09B8"/>
    <w:rsid w:val="006B0D77"/>
    <w:rsid w:val="006B10A8"/>
    <w:rsid w:val="006B10BF"/>
    <w:rsid w:val="006B1163"/>
    <w:rsid w:val="006B1276"/>
    <w:rsid w:val="006B1327"/>
    <w:rsid w:val="006B1636"/>
    <w:rsid w:val="006B1956"/>
    <w:rsid w:val="006B1A39"/>
    <w:rsid w:val="006B1ECB"/>
    <w:rsid w:val="006B218F"/>
    <w:rsid w:val="006B2649"/>
    <w:rsid w:val="006B2EC1"/>
    <w:rsid w:val="006B2FCC"/>
    <w:rsid w:val="006B315B"/>
    <w:rsid w:val="006B3748"/>
    <w:rsid w:val="006B38E4"/>
    <w:rsid w:val="006B39DD"/>
    <w:rsid w:val="006B3B13"/>
    <w:rsid w:val="006B3D7A"/>
    <w:rsid w:val="006B3D7D"/>
    <w:rsid w:val="006B3FFC"/>
    <w:rsid w:val="006B42D0"/>
    <w:rsid w:val="006B4426"/>
    <w:rsid w:val="006B458C"/>
    <w:rsid w:val="006B45BE"/>
    <w:rsid w:val="006B4734"/>
    <w:rsid w:val="006B4B06"/>
    <w:rsid w:val="006B4B38"/>
    <w:rsid w:val="006B4D46"/>
    <w:rsid w:val="006B4D5F"/>
    <w:rsid w:val="006B4FC0"/>
    <w:rsid w:val="006B52DC"/>
    <w:rsid w:val="006B54BB"/>
    <w:rsid w:val="006B5676"/>
    <w:rsid w:val="006B58B7"/>
    <w:rsid w:val="006B58CE"/>
    <w:rsid w:val="006B5EB3"/>
    <w:rsid w:val="006B5F1C"/>
    <w:rsid w:val="006B611F"/>
    <w:rsid w:val="006B61BB"/>
    <w:rsid w:val="006B63E8"/>
    <w:rsid w:val="006B6561"/>
    <w:rsid w:val="006B6866"/>
    <w:rsid w:val="006B6942"/>
    <w:rsid w:val="006B69B7"/>
    <w:rsid w:val="006B6C23"/>
    <w:rsid w:val="006B6CD4"/>
    <w:rsid w:val="006B6D66"/>
    <w:rsid w:val="006B6F4F"/>
    <w:rsid w:val="006B701F"/>
    <w:rsid w:val="006B7045"/>
    <w:rsid w:val="006B7342"/>
    <w:rsid w:val="006B73BF"/>
    <w:rsid w:val="006B7914"/>
    <w:rsid w:val="006B7B5F"/>
    <w:rsid w:val="006C028E"/>
    <w:rsid w:val="006C04F8"/>
    <w:rsid w:val="006C061A"/>
    <w:rsid w:val="006C081B"/>
    <w:rsid w:val="006C0B7D"/>
    <w:rsid w:val="006C1031"/>
    <w:rsid w:val="006C11A5"/>
    <w:rsid w:val="006C1580"/>
    <w:rsid w:val="006C1947"/>
    <w:rsid w:val="006C194D"/>
    <w:rsid w:val="006C1E36"/>
    <w:rsid w:val="006C1F08"/>
    <w:rsid w:val="006C2094"/>
    <w:rsid w:val="006C219A"/>
    <w:rsid w:val="006C2203"/>
    <w:rsid w:val="006C2365"/>
    <w:rsid w:val="006C24A8"/>
    <w:rsid w:val="006C25DD"/>
    <w:rsid w:val="006C25F4"/>
    <w:rsid w:val="006C2800"/>
    <w:rsid w:val="006C2832"/>
    <w:rsid w:val="006C2B0A"/>
    <w:rsid w:val="006C2C4F"/>
    <w:rsid w:val="006C2C7B"/>
    <w:rsid w:val="006C2C7C"/>
    <w:rsid w:val="006C2DE1"/>
    <w:rsid w:val="006C2E1E"/>
    <w:rsid w:val="006C3239"/>
    <w:rsid w:val="006C33CE"/>
    <w:rsid w:val="006C35F1"/>
    <w:rsid w:val="006C39D9"/>
    <w:rsid w:val="006C3A5E"/>
    <w:rsid w:val="006C3D6C"/>
    <w:rsid w:val="006C4446"/>
    <w:rsid w:val="006C475D"/>
    <w:rsid w:val="006C4925"/>
    <w:rsid w:val="006C4A98"/>
    <w:rsid w:val="006C4C59"/>
    <w:rsid w:val="006C4E9C"/>
    <w:rsid w:val="006C4F29"/>
    <w:rsid w:val="006C525F"/>
    <w:rsid w:val="006C5384"/>
    <w:rsid w:val="006C5670"/>
    <w:rsid w:val="006C5757"/>
    <w:rsid w:val="006C5AFD"/>
    <w:rsid w:val="006C5D6A"/>
    <w:rsid w:val="006C5F3C"/>
    <w:rsid w:val="006C61D2"/>
    <w:rsid w:val="006C61F1"/>
    <w:rsid w:val="006C634A"/>
    <w:rsid w:val="006C6658"/>
    <w:rsid w:val="006C69C5"/>
    <w:rsid w:val="006C69DA"/>
    <w:rsid w:val="006C6CBD"/>
    <w:rsid w:val="006C6EE9"/>
    <w:rsid w:val="006C6F6D"/>
    <w:rsid w:val="006C700B"/>
    <w:rsid w:val="006C739F"/>
    <w:rsid w:val="006C7752"/>
    <w:rsid w:val="006C7815"/>
    <w:rsid w:val="006C7896"/>
    <w:rsid w:val="006C7AB5"/>
    <w:rsid w:val="006C7B1C"/>
    <w:rsid w:val="006D0692"/>
    <w:rsid w:val="006D08F7"/>
    <w:rsid w:val="006D0927"/>
    <w:rsid w:val="006D0D0C"/>
    <w:rsid w:val="006D0D6C"/>
    <w:rsid w:val="006D0F6F"/>
    <w:rsid w:val="006D109A"/>
    <w:rsid w:val="006D12D4"/>
    <w:rsid w:val="006D1339"/>
    <w:rsid w:val="006D15DC"/>
    <w:rsid w:val="006D1624"/>
    <w:rsid w:val="006D17C5"/>
    <w:rsid w:val="006D1B22"/>
    <w:rsid w:val="006D1C12"/>
    <w:rsid w:val="006D1F7F"/>
    <w:rsid w:val="006D1FAC"/>
    <w:rsid w:val="006D2408"/>
    <w:rsid w:val="006D2464"/>
    <w:rsid w:val="006D2527"/>
    <w:rsid w:val="006D2643"/>
    <w:rsid w:val="006D2A18"/>
    <w:rsid w:val="006D2BC6"/>
    <w:rsid w:val="006D2DA1"/>
    <w:rsid w:val="006D3347"/>
    <w:rsid w:val="006D33D2"/>
    <w:rsid w:val="006D363A"/>
    <w:rsid w:val="006D37F7"/>
    <w:rsid w:val="006D43B3"/>
    <w:rsid w:val="006D443B"/>
    <w:rsid w:val="006D4647"/>
    <w:rsid w:val="006D4678"/>
    <w:rsid w:val="006D50B6"/>
    <w:rsid w:val="006D5188"/>
    <w:rsid w:val="006D544F"/>
    <w:rsid w:val="006D55A3"/>
    <w:rsid w:val="006D56CB"/>
    <w:rsid w:val="006D5894"/>
    <w:rsid w:val="006D5D6A"/>
    <w:rsid w:val="006D5F97"/>
    <w:rsid w:val="006D6349"/>
    <w:rsid w:val="006D6C36"/>
    <w:rsid w:val="006D6D5B"/>
    <w:rsid w:val="006D70B1"/>
    <w:rsid w:val="006D70B3"/>
    <w:rsid w:val="006D728C"/>
    <w:rsid w:val="006D73DF"/>
    <w:rsid w:val="006D7486"/>
    <w:rsid w:val="006D750B"/>
    <w:rsid w:val="006D782A"/>
    <w:rsid w:val="006D7B06"/>
    <w:rsid w:val="006D7B0F"/>
    <w:rsid w:val="006E01BC"/>
    <w:rsid w:val="006E0364"/>
    <w:rsid w:val="006E0483"/>
    <w:rsid w:val="006E0785"/>
    <w:rsid w:val="006E08D3"/>
    <w:rsid w:val="006E0AB6"/>
    <w:rsid w:val="006E0ED9"/>
    <w:rsid w:val="006E146D"/>
    <w:rsid w:val="006E14CE"/>
    <w:rsid w:val="006E1593"/>
    <w:rsid w:val="006E1692"/>
    <w:rsid w:val="006E1788"/>
    <w:rsid w:val="006E1A16"/>
    <w:rsid w:val="006E1A98"/>
    <w:rsid w:val="006E1CEF"/>
    <w:rsid w:val="006E1F2D"/>
    <w:rsid w:val="006E1FCC"/>
    <w:rsid w:val="006E21BE"/>
    <w:rsid w:val="006E2420"/>
    <w:rsid w:val="006E2750"/>
    <w:rsid w:val="006E2990"/>
    <w:rsid w:val="006E2A29"/>
    <w:rsid w:val="006E37DB"/>
    <w:rsid w:val="006E381B"/>
    <w:rsid w:val="006E3AF7"/>
    <w:rsid w:val="006E3DBB"/>
    <w:rsid w:val="006E431D"/>
    <w:rsid w:val="006E44BB"/>
    <w:rsid w:val="006E4826"/>
    <w:rsid w:val="006E4952"/>
    <w:rsid w:val="006E4CC2"/>
    <w:rsid w:val="006E5226"/>
    <w:rsid w:val="006E5532"/>
    <w:rsid w:val="006E572D"/>
    <w:rsid w:val="006E5856"/>
    <w:rsid w:val="006E6162"/>
    <w:rsid w:val="006E629C"/>
    <w:rsid w:val="006E6749"/>
    <w:rsid w:val="006E7201"/>
    <w:rsid w:val="006E7300"/>
    <w:rsid w:val="006E73BC"/>
    <w:rsid w:val="006E7829"/>
    <w:rsid w:val="006E79A3"/>
    <w:rsid w:val="006E7B1D"/>
    <w:rsid w:val="006E7FF1"/>
    <w:rsid w:val="006F0155"/>
    <w:rsid w:val="006F0164"/>
    <w:rsid w:val="006F06CE"/>
    <w:rsid w:val="006F0C48"/>
    <w:rsid w:val="006F0D46"/>
    <w:rsid w:val="006F1075"/>
    <w:rsid w:val="006F1495"/>
    <w:rsid w:val="006F1497"/>
    <w:rsid w:val="006F1527"/>
    <w:rsid w:val="006F1586"/>
    <w:rsid w:val="006F1743"/>
    <w:rsid w:val="006F1A9F"/>
    <w:rsid w:val="006F1E76"/>
    <w:rsid w:val="006F203D"/>
    <w:rsid w:val="006F2064"/>
    <w:rsid w:val="006F2144"/>
    <w:rsid w:val="006F2251"/>
    <w:rsid w:val="006F232B"/>
    <w:rsid w:val="006F2338"/>
    <w:rsid w:val="006F2397"/>
    <w:rsid w:val="006F23A8"/>
    <w:rsid w:val="006F2741"/>
    <w:rsid w:val="006F277A"/>
    <w:rsid w:val="006F28E2"/>
    <w:rsid w:val="006F2A91"/>
    <w:rsid w:val="006F2ABC"/>
    <w:rsid w:val="006F2D04"/>
    <w:rsid w:val="006F2FBD"/>
    <w:rsid w:val="006F312B"/>
    <w:rsid w:val="006F31AE"/>
    <w:rsid w:val="006F3910"/>
    <w:rsid w:val="006F3AD8"/>
    <w:rsid w:val="006F3C89"/>
    <w:rsid w:val="006F3DCC"/>
    <w:rsid w:val="006F3EF1"/>
    <w:rsid w:val="006F3F0D"/>
    <w:rsid w:val="006F3F17"/>
    <w:rsid w:val="006F3F44"/>
    <w:rsid w:val="006F41A8"/>
    <w:rsid w:val="006F4238"/>
    <w:rsid w:val="006F44B8"/>
    <w:rsid w:val="006F4717"/>
    <w:rsid w:val="006F47A8"/>
    <w:rsid w:val="006F4A86"/>
    <w:rsid w:val="006F4B27"/>
    <w:rsid w:val="006F4D8F"/>
    <w:rsid w:val="006F4DDB"/>
    <w:rsid w:val="006F4F34"/>
    <w:rsid w:val="006F50C4"/>
    <w:rsid w:val="006F56CF"/>
    <w:rsid w:val="006F59FD"/>
    <w:rsid w:val="006F5B53"/>
    <w:rsid w:val="006F5BD8"/>
    <w:rsid w:val="006F6057"/>
    <w:rsid w:val="006F60F8"/>
    <w:rsid w:val="006F659B"/>
    <w:rsid w:val="006F67D9"/>
    <w:rsid w:val="006F6976"/>
    <w:rsid w:val="006F6B79"/>
    <w:rsid w:val="006F6BB1"/>
    <w:rsid w:val="006F6DDA"/>
    <w:rsid w:val="006F6EB4"/>
    <w:rsid w:val="006F6F7B"/>
    <w:rsid w:val="006F6FD8"/>
    <w:rsid w:val="006F7327"/>
    <w:rsid w:val="006F7501"/>
    <w:rsid w:val="006F79A7"/>
    <w:rsid w:val="006F7A80"/>
    <w:rsid w:val="006F7C35"/>
    <w:rsid w:val="006F7DF5"/>
    <w:rsid w:val="006F7EE5"/>
    <w:rsid w:val="007000CC"/>
    <w:rsid w:val="00700238"/>
    <w:rsid w:val="00700268"/>
    <w:rsid w:val="00700564"/>
    <w:rsid w:val="00700604"/>
    <w:rsid w:val="007007D1"/>
    <w:rsid w:val="00700847"/>
    <w:rsid w:val="00700884"/>
    <w:rsid w:val="00700E83"/>
    <w:rsid w:val="00700EAE"/>
    <w:rsid w:val="00701021"/>
    <w:rsid w:val="0070124A"/>
    <w:rsid w:val="0070181C"/>
    <w:rsid w:val="00701987"/>
    <w:rsid w:val="00701C32"/>
    <w:rsid w:val="00701CE2"/>
    <w:rsid w:val="00702010"/>
    <w:rsid w:val="00702283"/>
    <w:rsid w:val="00702385"/>
    <w:rsid w:val="007024AB"/>
    <w:rsid w:val="00702635"/>
    <w:rsid w:val="00702DBC"/>
    <w:rsid w:val="00702DC1"/>
    <w:rsid w:val="00702EEE"/>
    <w:rsid w:val="00703188"/>
    <w:rsid w:val="007039E0"/>
    <w:rsid w:val="00703B11"/>
    <w:rsid w:val="00703B31"/>
    <w:rsid w:val="00703BD2"/>
    <w:rsid w:val="00703E39"/>
    <w:rsid w:val="007040E5"/>
    <w:rsid w:val="007041F6"/>
    <w:rsid w:val="0070425E"/>
    <w:rsid w:val="0070436D"/>
    <w:rsid w:val="00704412"/>
    <w:rsid w:val="007044D7"/>
    <w:rsid w:val="007044F1"/>
    <w:rsid w:val="0070486F"/>
    <w:rsid w:val="00704F08"/>
    <w:rsid w:val="00704F39"/>
    <w:rsid w:val="00705243"/>
    <w:rsid w:val="0070535D"/>
    <w:rsid w:val="00705578"/>
    <w:rsid w:val="007056E0"/>
    <w:rsid w:val="00705719"/>
    <w:rsid w:val="00705726"/>
    <w:rsid w:val="0070591A"/>
    <w:rsid w:val="007059AA"/>
    <w:rsid w:val="00705BDD"/>
    <w:rsid w:val="00705CAC"/>
    <w:rsid w:val="00705F65"/>
    <w:rsid w:val="0070603F"/>
    <w:rsid w:val="00706058"/>
    <w:rsid w:val="007065D8"/>
    <w:rsid w:val="007068BC"/>
    <w:rsid w:val="0070693B"/>
    <w:rsid w:val="00706E0D"/>
    <w:rsid w:val="00706E29"/>
    <w:rsid w:val="007070A5"/>
    <w:rsid w:val="007070FF"/>
    <w:rsid w:val="00707164"/>
    <w:rsid w:val="00707599"/>
    <w:rsid w:val="0070759C"/>
    <w:rsid w:val="00707982"/>
    <w:rsid w:val="00710028"/>
    <w:rsid w:val="0071005A"/>
    <w:rsid w:val="007101AF"/>
    <w:rsid w:val="00710210"/>
    <w:rsid w:val="00710524"/>
    <w:rsid w:val="007107B7"/>
    <w:rsid w:val="00710809"/>
    <w:rsid w:val="0071091A"/>
    <w:rsid w:val="00710A31"/>
    <w:rsid w:val="00710A7C"/>
    <w:rsid w:val="00710EB0"/>
    <w:rsid w:val="00710FCD"/>
    <w:rsid w:val="007112FC"/>
    <w:rsid w:val="00711501"/>
    <w:rsid w:val="007117B5"/>
    <w:rsid w:val="007118B3"/>
    <w:rsid w:val="00711E1A"/>
    <w:rsid w:val="00711FD7"/>
    <w:rsid w:val="00712AA6"/>
    <w:rsid w:val="00712B68"/>
    <w:rsid w:val="00713229"/>
    <w:rsid w:val="007132FD"/>
    <w:rsid w:val="00713313"/>
    <w:rsid w:val="007134CE"/>
    <w:rsid w:val="007138ED"/>
    <w:rsid w:val="007139B8"/>
    <w:rsid w:val="00713A43"/>
    <w:rsid w:val="00713E5D"/>
    <w:rsid w:val="00713F5C"/>
    <w:rsid w:val="00714056"/>
    <w:rsid w:val="007140A2"/>
    <w:rsid w:val="00714118"/>
    <w:rsid w:val="0071442F"/>
    <w:rsid w:val="00714478"/>
    <w:rsid w:val="007144F0"/>
    <w:rsid w:val="0071454F"/>
    <w:rsid w:val="007146DE"/>
    <w:rsid w:val="0071471E"/>
    <w:rsid w:val="00714812"/>
    <w:rsid w:val="007154B6"/>
    <w:rsid w:val="00715988"/>
    <w:rsid w:val="00715B3B"/>
    <w:rsid w:val="00715C61"/>
    <w:rsid w:val="00715D6F"/>
    <w:rsid w:val="00716517"/>
    <w:rsid w:val="00716DE6"/>
    <w:rsid w:val="00716EEB"/>
    <w:rsid w:val="007170EB"/>
    <w:rsid w:val="007172AD"/>
    <w:rsid w:val="007172EC"/>
    <w:rsid w:val="00717820"/>
    <w:rsid w:val="00717837"/>
    <w:rsid w:val="00717898"/>
    <w:rsid w:val="0072094B"/>
    <w:rsid w:val="00720A74"/>
    <w:rsid w:val="00720C0B"/>
    <w:rsid w:val="00721322"/>
    <w:rsid w:val="0072133A"/>
    <w:rsid w:val="0072163C"/>
    <w:rsid w:val="0072191D"/>
    <w:rsid w:val="00721BA7"/>
    <w:rsid w:val="00721F67"/>
    <w:rsid w:val="007229FE"/>
    <w:rsid w:val="00722AFF"/>
    <w:rsid w:val="00722CB3"/>
    <w:rsid w:val="00722D86"/>
    <w:rsid w:val="00722D91"/>
    <w:rsid w:val="00722EF7"/>
    <w:rsid w:val="00723639"/>
    <w:rsid w:val="00723818"/>
    <w:rsid w:val="007238B0"/>
    <w:rsid w:val="00723974"/>
    <w:rsid w:val="007239F9"/>
    <w:rsid w:val="00723AAA"/>
    <w:rsid w:val="00723B33"/>
    <w:rsid w:val="00723FA0"/>
    <w:rsid w:val="00724866"/>
    <w:rsid w:val="00724E67"/>
    <w:rsid w:val="00724E83"/>
    <w:rsid w:val="00724E97"/>
    <w:rsid w:val="007250ED"/>
    <w:rsid w:val="00725176"/>
    <w:rsid w:val="007251B6"/>
    <w:rsid w:val="00725241"/>
    <w:rsid w:val="0072552D"/>
    <w:rsid w:val="007257D0"/>
    <w:rsid w:val="00725828"/>
    <w:rsid w:val="007258D1"/>
    <w:rsid w:val="00725C27"/>
    <w:rsid w:val="00725F3A"/>
    <w:rsid w:val="007261AA"/>
    <w:rsid w:val="00726291"/>
    <w:rsid w:val="007263CE"/>
    <w:rsid w:val="007264EE"/>
    <w:rsid w:val="007269AC"/>
    <w:rsid w:val="0072746E"/>
    <w:rsid w:val="007274A3"/>
    <w:rsid w:val="00727ADD"/>
    <w:rsid w:val="00727E76"/>
    <w:rsid w:val="00730077"/>
    <w:rsid w:val="007302A5"/>
    <w:rsid w:val="00730633"/>
    <w:rsid w:val="007306CE"/>
    <w:rsid w:val="0073099F"/>
    <w:rsid w:val="00731358"/>
    <w:rsid w:val="00731541"/>
    <w:rsid w:val="007316E8"/>
    <w:rsid w:val="00731816"/>
    <w:rsid w:val="00731908"/>
    <w:rsid w:val="00731BE5"/>
    <w:rsid w:val="00731D7E"/>
    <w:rsid w:val="00731EA5"/>
    <w:rsid w:val="007320A5"/>
    <w:rsid w:val="007320AC"/>
    <w:rsid w:val="00732127"/>
    <w:rsid w:val="0073219D"/>
    <w:rsid w:val="007321E8"/>
    <w:rsid w:val="0073221C"/>
    <w:rsid w:val="007323FE"/>
    <w:rsid w:val="00732C7C"/>
    <w:rsid w:val="00732EA7"/>
    <w:rsid w:val="00733056"/>
    <w:rsid w:val="00733117"/>
    <w:rsid w:val="00733152"/>
    <w:rsid w:val="0073329E"/>
    <w:rsid w:val="00733572"/>
    <w:rsid w:val="0073357E"/>
    <w:rsid w:val="00733A3D"/>
    <w:rsid w:val="00733FAF"/>
    <w:rsid w:val="00734013"/>
    <w:rsid w:val="00734409"/>
    <w:rsid w:val="007344A4"/>
    <w:rsid w:val="00734852"/>
    <w:rsid w:val="00734905"/>
    <w:rsid w:val="00734B9D"/>
    <w:rsid w:val="00734C6B"/>
    <w:rsid w:val="00734E17"/>
    <w:rsid w:val="00734E62"/>
    <w:rsid w:val="007357E6"/>
    <w:rsid w:val="00735841"/>
    <w:rsid w:val="00735C6D"/>
    <w:rsid w:val="00735CC7"/>
    <w:rsid w:val="00735E1C"/>
    <w:rsid w:val="00735E90"/>
    <w:rsid w:val="00735EDF"/>
    <w:rsid w:val="00735EFA"/>
    <w:rsid w:val="007361B3"/>
    <w:rsid w:val="00736216"/>
    <w:rsid w:val="007366C0"/>
    <w:rsid w:val="00736879"/>
    <w:rsid w:val="00736991"/>
    <w:rsid w:val="00736B58"/>
    <w:rsid w:val="00736D5C"/>
    <w:rsid w:val="00736DA1"/>
    <w:rsid w:val="007370C6"/>
    <w:rsid w:val="0073796A"/>
    <w:rsid w:val="0073798A"/>
    <w:rsid w:val="00737A92"/>
    <w:rsid w:val="00737AE5"/>
    <w:rsid w:val="00737D9B"/>
    <w:rsid w:val="00737E61"/>
    <w:rsid w:val="00737F0C"/>
    <w:rsid w:val="00740132"/>
    <w:rsid w:val="0074013F"/>
    <w:rsid w:val="007401AA"/>
    <w:rsid w:val="00740575"/>
    <w:rsid w:val="007406C4"/>
    <w:rsid w:val="0074083E"/>
    <w:rsid w:val="00740EB5"/>
    <w:rsid w:val="007412AE"/>
    <w:rsid w:val="0074132F"/>
    <w:rsid w:val="007413D1"/>
    <w:rsid w:val="00741472"/>
    <w:rsid w:val="007415C5"/>
    <w:rsid w:val="0074169E"/>
    <w:rsid w:val="007417CC"/>
    <w:rsid w:val="007419C4"/>
    <w:rsid w:val="00741C79"/>
    <w:rsid w:val="00741CD0"/>
    <w:rsid w:val="00741CE3"/>
    <w:rsid w:val="00741D21"/>
    <w:rsid w:val="00741FEC"/>
    <w:rsid w:val="007421B2"/>
    <w:rsid w:val="00742666"/>
    <w:rsid w:val="00742668"/>
    <w:rsid w:val="00742798"/>
    <w:rsid w:val="007427D3"/>
    <w:rsid w:val="00742B8F"/>
    <w:rsid w:val="00742CF7"/>
    <w:rsid w:val="00742D4F"/>
    <w:rsid w:val="00742D6D"/>
    <w:rsid w:val="00742EA2"/>
    <w:rsid w:val="00742F90"/>
    <w:rsid w:val="0074306B"/>
    <w:rsid w:val="007432F7"/>
    <w:rsid w:val="007437A9"/>
    <w:rsid w:val="00743F83"/>
    <w:rsid w:val="007440DE"/>
    <w:rsid w:val="0074415E"/>
    <w:rsid w:val="007444BF"/>
    <w:rsid w:val="007445B4"/>
    <w:rsid w:val="0074488E"/>
    <w:rsid w:val="00744A0A"/>
    <w:rsid w:val="00744C56"/>
    <w:rsid w:val="00744D6F"/>
    <w:rsid w:val="00744D8A"/>
    <w:rsid w:val="00744F48"/>
    <w:rsid w:val="00745035"/>
    <w:rsid w:val="00745165"/>
    <w:rsid w:val="00745399"/>
    <w:rsid w:val="0074559D"/>
    <w:rsid w:val="00745604"/>
    <w:rsid w:val="00745A54"/>
    <w:rsid w:val="00745AED"/>
    <w:rsid w:val="00745BE2"/>
    <w:rsid w:val="00745C00"/>
    <w:rsid w:val="00745CB8"/>
    <w:rsid w:val="00746782"/>
    <w:rsid w:val="007468A5"/>
    <w:rsid w:val="00746992"/>
    <w:rsid w:val="00746A3B"/>
    <w:rsid w:val="00746B89"/>
    <w:rsid w:val="00746BF5"/>
    <w:rsid w:val="00746CB9"/>
    <w:rsid w:val="00746D1A"/>
    <w:rsid w:val="00746ECD"/>
    <w:rsid w:val="00746F4E"/>
    <w:rsid w:val="0074700C"/>
    <w:rsid w:val="0074704B"/>
    <w:rsid w:val="007470A4"/>
    <w:rsid w:val="0074719C"/>
    <w:rsid w:val="00747508"/>
    <w:rsid w:val="007476A2"/>
    <w:rsid w:val="007477D3"/>
    <w:rsid w:val="00747835"/>
    <w:rsid w:val="0074796F"/>
    <w:rsid w:val="007479D1"/>
    <w:rsid w:val="00747A35"/>
    <w:rsid w:val="00747D8A"/>
    <w:rsid w:val="00750041"/>
    <w:rsid w:val="00750063"/>
    <w:rsid w:val="0075029E"/>
    <w:rsid w:val="00750404"/>
    <w:rsid w:val="00750629"/>
    <w:rsid w:val="0075069A"/>
    <w:rsid w:val="00750882"/>
    <w:rsid w:val="00750CEF"/>
    <w:rsid w:val="0075108B"/>
    <w:rsid w:val="0075113C"/>
    <w:rsid w:val="00751215"/>
    <w:rsid w:val="007512F6"/>
    <w:rsid w:val="007514AB"/>
    <w:rsid w:val="007516C5"/>
    <w:rsid w:val="00751C7D"/>
    <w:rsid w:val="00751FDD"/>
    <w:rsid w:val="00752599"/>
    <w:rsid w:val="00752694"/>
    <w:rsid w:val="007527BB"/>
    <w:rsid w:val="00752E64"/>
    <w:rsid w:val="00752F05"/>
    <w:rsid w:val="0075303D"/>
    <w:rsid w:val="00753249"/>
    <w:rsid w:val="0075336F"/>
    <w:rsid w:val="00753465"/>
    <w:rsid w:val="0075365E"/>
    <w:rsid w:val="00753F79"/>
    <w:rsid w:val="00754604"/>
    <w:rsid w:val="007547EC"/>
    <w:rsid w:val="00754914"/>
    <w:rsid w:val="00754A2B"/>
    <w:rsid w:val="00754BD1"/>
    <w:rsid w:val="00755323"/>
    <w:rsid w:val="00755692"/>
    <w:rsid w:val="007558E5"/>
    <w:rsid w:val="00755AB4"/>
    <w:rsid w:val="00755DAD"/>
    <w:rsid w:val="00755F4B"/>
    <w:rsid w:val="00755FA7"/>
    <w:rsid w:val="0075612F"/>
    <w:rsid w:val="00756168"/>
    <w:rsid w:val="0075618D"/>
    <w:rsid w:val="00756FA9"/>
    <w:rsid w:val="007572DF"/>
    <w:rsid w:val="0075735C"/>
    <w:rsid w:val="00757386"/>
    <w:rsid w:val="007574FC"/>
    <w:rsid w:val="007575FC"/>
    <w:rsid w:val="0075777B"/>
    <w:rsid w:val="00757AE7"/>
    <w:rsid w:val="00757B04"/>
    <w:rsid w:val="00757BF3"/>
    <w:rsid w:val="0076004A"/>
    <w:rsid w:val="0076042A"/>
    <w:rsid w:val="00760691"/>
    <w:rsid w:val="007606A9"/>
    <w:rsid w:val="00761438"/>
    <w:rsid w:val="00761532"/>
    <w:rsid w:val="007618A8"/>
    <w:rsid w:val="00761B7B"/>
    <w:rsid w:val="00761CEF"/>
    <w:rsid w:val="00761D26"/>
    <w:rsid w:val="00761DCB"/>
    <w:rsid w:val="00761E77"/>
    <w:rsid w:val="00761E7F"/>
    <w:rsid w:val="00762073"/>
    <w:rsid w:val="0076240B"/>
    <w:rsid w:val="0076270F"/>
    <w:rsid w:val="00762844"/>
    <w:rsid w:val="00762AA1"/>
    <w:rsid w:val="00762E09"/>
    <w:rsid w:val="00762F05"/>
    <w:rsid w:val="00762FFF"/>
    <w:rsid w:val="00763266"/>
    <w:rsid w:val="0076346B"/>
    <w:rsid w:val="007635ED"/>
    <w:rsid w:val="007638CA"/>
    <w:rsid w:val="007638D4"/>
    <w:rsid w:val="00763FC8"/>
    <w:rsid w:val="00763FDA"/>
    <w:rsid w:val="007641D7"/>
    <w:rsid w:val="0076448F"/>
    <w:rsid w:val="00764975"/>
    <w:rsid w:val="00764BFD"/>
    <w:rsid w:val="00764DAF"/>
    <w:rsid w:val="00764E13"/>
    <w:rsid w:val="0076508C"/>
    <w:rsid w:val="00765201"/>
    <w:rsid w:val="007658FA"/>
    <w:rsid w:val="00765919"/>
    <w:rsid w:val="00765BA8"/>
    <w:rsid w:val="00765BAE"/>
    <w:rsid w:val="00765D25"/>
    <w:rsid w:val="00765E68"/>
    <w:rsid w:val="007660AF"/>
    <w:rsid w:val="00766166"/>
    <w:rsid w:val="007661B7"/>
    <w:rsid w:val="00766214"/>
    <w:rsid w:val="007662EA"/>
    <w:rsid w:val="007663B7"/>
    <w:rsid w:val="0076647D"/>
    <w:rsid w:val="00766623"/>
    <w:rsid w:val="00766651"/>
    <w:rsid w:val="00766879"/>
    <w:rsid w:val="0076689C"/>
    <w:rsid w:val="00766E62"/>
    <w:rsid w:val="00766EFA"/>
    <w:rsid w:val="007671A8"/>
    <w:rsid w:val="007674CC"/>
    <w:rsid w:val="0076753C"/>
    <w:rsid w:val="00767591"/>
    <w:rsid w:val="007679A4"/>
    <w:rsid w:val="007679EB"/>
    <w:rsid w:val="00767B63"/>
    <w:rsid w:val="00767D64"/>
    <w:rsid w:val="007700E1"/>
    <w:rsid w:val="007704C9"/>
    <w:rsid w:val="00770529"/>
    <w:rsid w:val="007705F3"/>
    <w:rsid w:val="00770830"/>
    <w:rsid w:val="00770929"/>
    <w:rsid w:val="00770975"/>
    <w:rsid w:val="00770B7C"/>
    <w:rsid w:val="00770B9C"/>
    <w:rsid w:val="00770BD9"/>
    <w:rsid w:val="007710E5"/>
    <w:rsid w:val="0077111B"/>
    <w:rsid w:val="00771190"/>
    <w:rsid w:val="007711DF"/>
    <w:rsid w:val="00771289"/>
    <w:rsid w:val="007716DA"/>
    <w:rsid w:val="00771A63"/>
    <w:rsid w:val="00771AA5"/>
    <w:rsid w:val="00771E09"/>
    <w:rsid w:val="00771E25"/>
    <w:rsid w:val="00772028"/>
    <w:rsid w:val="00772252"/>
    <w:rsid w:val="00772374"/>
    <w:rsid w:val="00772420"/>
    <w:rsid w:val="00772504"/>
    <w:rsid w:val="007737CD"/>
    <w:rsid w:val="007739C0"/>
    <w:rsid w:val="00773D43"/>
    <w:rsid w:val="00773D8F"/>
    <w:rsid w:val="00774298"/>
    <w:rsid w:val="0077436D"/>
    <w:rsid w:val="007745A7"/>
    <w:rsid w:val="007745CE"/>
    <w:rsid w:val="007746B1"/>
    <w:rsid w:val="00774952"/>
    <w:rsid w:val="00774CFD"/>
    <w:rsid w:val="00774D4B"/>
    <w:rsid w:val="00774E91"/>
    <w:rsid w:val="00775032"/>
    <w:rsid w:val="00775243"/>
    <w:rsid w:val="00775327"/>
    <w:rsid w:val="0077548D"/>
    <w:rsid w:val="00775534"/>
    <w:rsid w:val="0077566D"/>
    <w:rsid w:val="007756D8"/>
    <w:rsid w:val="00775753"/>
    <w:rsid w:val="00775754"/>
    <w:rsid w:val="00775A12"/>
    <w:rsid w:val="00776091"/>
    <w:rsid w:val="00776185"/>
    <w:rsid w:val="00776221"/>
    <w:rsid w:val="00776286"/>
    <w:rsid w:val="007762E5"/>
    <w:rsid w:val="0077638D"/>
    <w:rsid w:val="007763B4"/>
    <w:rsid w:val="0077645D"/>
    <w:rsid w:val="00776707"/>
    <w:rsid w:val="00776863"/>
    <w:rsid w:val="007768C5"/>
    <w:rsid w:val="007768E7"/>
    <w:rsid w:val="007768FA"/>
    <w:rsid w:val="00776C93"/>
    <w:rsid w:val="0077718C"/>
    <w:rsid w:val="00777400"/>
    <w:rsid w:val="00777A45"/>
    <w:rsid w:val="00777C47"/>
    <w:rsid w:val="00780859"/>
    <w:rsid w:val="00781026"/>
    <w:rsid w:val="0078106A"/>
    <w:rsid w:val="007811D5"/>
    <w:rsid w:val="00781278"/>
    <w:rsid w:val="0078130E"/>
    <w:rsid w:val="00781501"/>
    <w:rsid w:val="00781656"/>
    <w:rsid w:val="00781B74"/>
    <w:rsid w:val="00781D0B"/>
    <w:rsid w:val="0078228E"/>
    <w:rsid w:val="007823BC"/>
    <w:rsid w:val="0078272A"/>
    <w:rsid w:val="0078293A"/>
    <w:rsid w:val="0078308C"/>
    <w:rsid w:val="007830AD"/>
    <w:rsid w:val="007830BB"/>
    <w:rsid w:val="00783457"/>
    <w:rsid w:val="007834CC"/>
    <w:rsid w:val="007838C3"/>
    <w:rsid w:val="00783989"/>
    <w:rsid w:val="00783B5E"/>
    <w:rsid w:val="00783F40"/>
    <w:rsid w:val="0078433C"/>
    <w:rsid w:val="00784431"/>
    <w:rsid w:val="007844F8"/>
    <w:rsid w:val="00784672"/>
    <w:rsid w:val="007847C5"/>
    <w:rsid w:val="00784C6F"/>
    <w:rsid w:val="00784E7D"/>
    <w:rsid w:val="00785587"/>
    <w:rsid w:val="007855FD"/>
    <w:rsid w:val="00785631"/>
    <w:rsid w:val="007857FE"/>
    <w:rsid w:val="0078595F"/>
    <w:rsid w:val="00786139"/>
    <w:rsid w:val="00786187"/>
    <w:rsid w:val="007862C1"/>
    <w:rsid w:val="0078684F"/>
    <w:rsid w:val="00786873"/>
    <w:rsid w:val="0078689D"/>
    <w:rsid w:val="00786DBD"/>
    <w:rsid w:val="00786FF7"/>
    <w:rsid w:val="00787077"/>
    <w:rsid w:val="007871A8"/>
    <w:rsid w:val="007873B0"/>
    <w:rsid w:val="007875EE"/>
    <w:rsid w:val="007878F5"/>
    <w:rsid w:val="00787980"/>
    <w:rsid w:val="00787BBC"/>
    <w:rsid w:val="00787E66"/>
    <w:rsid w:val="00787F40"/>
    <w:rsid w:val="00790246"/>
    <w:rsid w:val="00790645"/>
    <w:rsid w:val="00790DF1"/>
    <w:rsid w:val="00790FBB"/>
    <w:rsid w:val="00791043"/>
    <w:rsid w:val="00791058"/>
    <w:rsid w:val="00791DE4"/>
    <w:rsid w:val="00791F87"/>
    <w:rsid w:val="0079217C"/>
    <w:rsid w:val="007927F1"/>
    <w:rsid w:val="00792AAD"/>
    <w:rsid w:val="00792EAE"/>
    <w:rsid w:val="00792ECA"/>
    <w:rsid w:val="00793385"/>
    <w:rsid w:val="007935E0"/>
    <w:rsid w:val="00793F70"/>
    <w:rsid w:val="007941E7"/>
    <w:rsid w:val="00794239"/>
    <w:rsid w:val="0079491F"/>
    <w:rsid w:val="007949C1"/>
    <w:rsid w:val="00794D13"/>
    <w:rsid w:val="00795205"/>
    <w:rsid w:val="0079522B"/>
    <w:rsid w:val="007953A5"/>
    <w:rsid w:val="0079559A"/>
    <w:rsid w:val="007956F9"/>
    <w:rsid w:val="007958AC"/>
    <w:rsid w:val="007958C5"/>
    <w:rsid w:val="007958F1"/>
    <w:rsid w:val="00795A1E"/>
    <w:rsid w:val="00795A2F"/>
    <w:rsid w:val="00795A94"/>
    <w:rsid w:val="00795B4D"/>
    <w:rsid w:val="00795CF9"/>
    <w:rsid w:val="00795D2C"/>
    <w:rsid w:val="00795D3D"/>
    <w:rsid w:val="007960BB"/>
    <w:rsid w:val="00796807"/>
    <w:rsid w:val="0079682F"/>
    <w:rsid w:val="00796D5A"/>
    <w:rsid w:val="00796DD2"/>
    <w:rsid w:val="00796E52"/>
    <w:rsid w:val="0079715E"/>
    <w:rsid w:val="0079763E"/>
    <w:rsid w:val="0079773D"/>
    <w:rsid w:val="00797745"/>
    <w:rsid w:val="00797791"/>
    <w:rsid w:val="007978C3"/>
    <w:rsid w:val="0079791F"/>
    <w:rsid w:val="00797D5B"/>
    <w:rsid w:val="00797F08"/>
    <w:rsid w:val="007A05F3"/>
    <w:rsid w:val="007A0905"/>
    <w:rsid w:val="007A0D11"/>
    <w:rsid w:val="007A0D74"/>
    <w:rsid w:val="007A0FA5"/>
    <w:rsid w:val="007A16C5"/>
    <w:rsid w:val="007A1738"/>
    <w:rsid w:val="007A17A4"/>
    <w:rsid w:val="007A19D2"/>
    <w:rsid w:val="007A1BDA"/>
    <w:rsid w:val="007A24C3"/>
    <w:rsid w:val="007A252D"/>
    <w:rsid w:val="007A2662"/>
    <w:rsid w:val="007A271C"/>
    <w:rsid w:val="007A2BC6"/>
    <w:rsid w:val="007A3137"/>
    <w:rsid w:val="007A31F3"/>
    <w:rsid w:val="007A3349"/>
    <w:rsid w:val="007A3616"/>
    <w:rsid w:val="007A36B7"/>
    <w:rsid w:val="007A38CA"/>
    <w:rsid w:val="007A3AB4"/>
    <w:rsid w:val="007A3C64"/>
    <w:rsid w:val="007A3CB8"/>
    <w:rsid w:val="007A4010"/>
    <w:rsid w:val="007A4538"/>
    <w:rsid w:val="007A45CD"/>
    <w:rsid w:val="007A46BE"/>
    <w:rsid w:val="007A4C6B"/>
    <w:rsid w:val="007A4F76"/>
    <w:rsid w:val="007A5061"/>
    <w:rsid w:val="007A5324"/>
    <w:rsid w:val="007A548A"/>
    <w:rsid w:val="007A54CA"/>
    <w:rsid w:val="007A576D"/>
    <w:rsid w:val="007A5B7A"/>
    <w:rsid w:val="007A5F09"/>
    <w:rsid w:val="007A6091"/>
    <w:rsid w:val="007A6411"/>
    <w:rsid w:val="007A680C"/>
    <w:rsid w:val="007A6A9D"/>
    <w:rsid w:val="007A6B39"/>
    <w:rsid w:val="007A6D0F"/>
    <w:rsid w:val="007A6F60"/>
    <w:rsid w:val="007A7376"/>
    <w:rsid w:val="007A739A"/>
    <w:rsid w:val="007A7860"/>
    <w:rsid w:val="007A792A"/>
    <w:rsid w:val="007A7BC0"/>
    <w:rsid w:val="007A7D15"/>
    <w:rsid w:val="007A7D75"/>
    <w:rsid w:val="007A7F8E"/>
    <w:rsid w:val="007A7FC4"/>
    <w:rsid w:val="007B0152"/>
    <w:rsid w:val="007B0251"/>
    <w:rsid w:val="007B03A4"/>
    <w:rsid w:val="007B03A6"/>
    <w:rsid w:val="007B03A8"/>
    <w:rsid w:val="007B0486"/>
    <w:rsid w:val="007B07FA"/>
    <w:rsid w:val="007B09E5"/>
    <w:rsid w:val="007B1087"/>
    <w:rsid w:val="007B1180"/>
    <w:rsid w:val="007B1644"/>
    <w:rsid w:val="007B1832"/>
    <w:rsid w:val="007B1854"/>
    <w:rsid w:val="007B1978"/>
    <w:rsid w:val="007B1D63"/>
    <w:rsid w:val="007B21E4"/>
    <w:rsid w:val="007B2213"/>
    <w:rsid w:val="007B292D"/>
    <w:rsid w:val="007B2FB5"/>
    <w:rsid w:val="007B318B"/>
    <w:rsid w:val="007B3224"/>
    <w:rsid w:val="007B39AE"/>
    <w:rsid w:val="007B39FB"/>
    <w:rsid w:val="007B3BBD"/>
    <w:rsid w:val="007B3CDC"/>
    <w:rsid w:val="007B3D35"/>
    <w:rsid w:val="007B438A"/>
    <w:rsid w:val="007B4671"/>
    <w:rsid w:val="007B47B0"/>
    <w:rsid w:val="007B4A21"/>
    <w:rsid w:val="007B4B0D"/>
    <w:rsid w:val="007B4C92"/>
    <w:rsid w:val="007B5273"/>
    <w:rsid w:val="007B593E"/>
    <w:rsid w:val="007B5CAE"/>
    <w:rsid w:val="007B5D06"/>
    <w:rsid w:val="007B5D09"/>
    <w:rsid w:val="007B60FE"/>
    <w:rsid w:val="007B6307"/>
    <w:rsid w:val="007B6637"/>
    <w:rsid w:val="007B67F3"/>
    <w:rsid w:val="007B6A09"/>
    <w:rsid w:val="007B6AB5"/>
    <w:rsid w:val="007B6AB6"/>
    <w:rsid w:val="007B6C79"/>
    <w:rsid w:val="007B6D9E"/>
    <w:rsid w:val="007B724D"/>
    <w:rsid w:val="007B7438"/>
    <w:rsid w:val="007B75B3"/>
    <w:rsid w:val="007B772F"/>
    <w:rsid w:val="007B78A5"/>
    <w:rsid w:val="007B7975"/>
    <w:rsid w:val="007B7B0E"/>
    <w:rsid w:val="007B7B4F"/>
    <w:rsid w:val="007B7B9C"/>
    <w:rsid w:val="007B7E1F"/>
    <w:rsid w:val="007B7F19"/>
    <w:rsid w:val="007B7FE1"/>
    <w:rsid w:val="007C002F"/>
    <w:rsid w:val="007C0099"/>
    <w:rsid w:val="007C03E8"/>
    <w:rsid w:val="007C03EF"/>
    <w:rsid w:val="007C085E"/>
    <w:rsid w:val="007C0BE9"/>
    <w:rsid w:val="007C0DCA"/>
    <w:rsid w:val="007C0F3F"/>
    <w:rsid w:val="007C0F55"/>
    <w:rsid w:val="007C1016"/>
    <w:rsid w:val="007C1137"/>
    <w:rsid w:val="007C1389"/>
    <w:rsid w:val="007C1771"/>
    <w:rsid w:val="007C1854"/>
    <w:rsid w:val="007C1899"/>
    <w:rsid w:val="007C1B0F"/>
    <w:rsid w:val="007C1E5F"/>
    <w:rsid w:val="007C1F11"/>
    <w:rsid w:val="007C1F6C"/>
    <w:rsid w:val="007C2643"/>
    <w:rsid w:val="007C2AAA"/>
    <w:rsid w:val="007C2C07"/>
    <w:rsid w:val="007C3203"/>
    <w:rsid w:val="007C37AF"/>
    <w:rsid w:val="007C37FB"/>
    <w:rsid w:val="007C393A"/>
    <w:rsid w:val="007C3BB9"/>
    <w:rsid w:val="007C3CBD"/>
    <w:rsid w:val="007C4172"/>
    <w:rsid w:val="007C4329"/>
    <w:rsid w:val="007C439B"/>
    <w:rsid w:val="007C4583"/>
    <w:rsid w:val="007C4A52"/>
    <w:rsid w:val="007C4AD9"/>
    <w:rsid w:val="007C4B78"/>
    <w:rsid w:val="007C4F39"/>
    <w:rsid w:val="007C5447"/>
    <w:rsid w:val="007C57D5"/>
    <w:rsid w:val="007C606B"/>
    <w:rsid w:val="007C61E4"/>
    <w:rsid w:val="007C62B3"/>
    <w:rsid w:val="007C655A"/>
    <w:rsid w:val="007C687B"/>
    <w:rsid w:val="007C6A6C"/>
    <w:rsid w:val="007C6BF7"/>
    <w:rsid w:val="007C705E"/>
    <w:rsid w:val="007C725E"/>
    <w:rsid w:val="007C7313"/>
    <w:rsid w:val="007C742B"/>
    <w:rsid w:val="007C7720"/>
    <w:rsid w:val="007C77DA"/>
    <w:rsid w:val="007C77E5"/>
    <w:rsid w:val="007C77F6"/>
    <w:rsid w:val="007C78B4"/>
    <w:rsid w:val="007C7C28"/>
    <w:rsid w:val="007C7DE7"/>
    <w:rsid w:val="007C7F08"/>
    <w:rsid w:val="007D0256"/>
    <w:rsid w:val="007D051C"/>
    <w:rsid w:val="007D0AF2"/>
    <w:rsid w:val="007D0C4F"/>
    <w:rsid w:val="007D0C91"/>
    <w:rsid w:val="007D0CEC"/>
    <w:rsid w:val="007D0D11"/>
    <w:rsid w:val="007D1E4F"/>
    <w:rsid w:val="007D21E9"/>
    <w:rsid w:val="007D2262"/>
    <w:rsid w:val="007D2270"/>
    <w:rsid w:val="007D229E"/>
    <w:rsid w:val="007D2330"/>
    <w:rsid w:val="007D2437"/>
    <w:rsid w:val="007D244F"/>
    <w:rsid w:val="007D2637"/>
    <w:rsid w:val="007D2954"/>
    <w:rsid w:val="007D31D5"/>
    <w:rsid w:val="007D397A"/>
    <w:rsid w:val="007D39D4"/>
    <w:rsid w:val="007D3A74"/>
    <w:rsid w:val="007D3D8C"/>
    <w:rsid w:val="007D3E0D"/>
    <w:rsid w:val="007D4260"/>
    <w:rsid w:val="007D4262"/>
    <w:rsid w:val="007D434B"/>
    <w:rsid w:val="007D4593"/>
    <w:rsid w:val="007D4679"/>
    <w:rsid w:val="007D46DF"/>
    <w:rsid w:val="007D4954"/>
    <w:rsid w:val="007D4AC6"/>
    <w:rsid w:val="007D4DA2"/>
    <w:rsid w:val="007D4E56"/>
    <w:rsid w:val="007D52E9"/>
    <w:rsid w:val="007D604A"/>
    <w:rsid w:val="007D64F6"/>
    <w:rsid w:val="007D6776"/>
    <w:rsid w:val="007D692E"/>
    <w:rsid w:val="007D6D30"/>
    <w:rsid w:val="007D7052"/>
    <w:rsid w:val="007D7261"/>
    <w:rsid w:val="007D7328"/>
    <w:rsid w:val="007D742F"/>
    <w:rsid w:val="007D74EE"/>
    <w:rsid w:val="007D7814"/>
    <w:rsid w:val="007D7AAB"/>
    <w:rsid w:val="007D7C48"/>
    <w:rsid w:val="007D7E61"/>
    <w:rsid w:val="007E002C"/>
    <w:rsid w:val="007E0083"/>
    <w:rsid w:val="007E0169"/>
    <w:rsid w:val="007E0242"/>
    <w:rsid w:val="007E07EA"/>
    <w:rsid w:val="007E0849"/>
    <w:rsid w:val="007E09D9"/>
    <w:rsid w:val="007E1134"/>
    <w:rsid w:val="007E1537"/>
    <w:rsid w:val="007E1719"/>
    <w:rsid w:val="007E1AB6"/>
    <w:rsid w:val="007E1D8F"/>
    <w:rsid w:val="007E1D95"/>
    <w:rsid w:val="007E22FB"/>
    <w:rsid w:val="007E2370"/>
    <w:rsid w:val="007E2375"/>
    <w:rsid w:val="007E23FC"/>
    <w:rsid w:val="007E2406"/>
    <w:rsid w:val="007E26F1"/>
    <w:rsid w:val="007E2742"/>
    <w:rsid w:val="007E27BD"/>
    <w:rsid w:val="007E28BB"/>
    <w:rsid w:val="007E2915"/>
    <w:rsid w:val="007E30E6"/>
    <w:rsid w:val="007E33CC"/>
    <w:rsid w:val="007E3419"/>
    <w:rsid w:val="007E3B7D"/>
    <w:rsid w:val="007E3E8E"/>
    <w:rsid w:val="007E3F5A"/>
    <w:rsid w:val="007E4562"/>
    <w:rsid w:val="007E4674"/>
    <w:rsid w:val="007E4859"/>
    <w:rsid w:val="007E4A8D"/>
    <w:rsid w:val="007E4CA6"/>
    <w:rsid w:val="007E53AE"/>
    <w:rsid w:val="007E5515"/>
    <w:rsid w:val="007E5798"/>
    <w:rsid w:val="007E5A8A"/>
    <w:rsid w:val="007E5D00"/>
    <w:rsid w:val="007E5E7B"/>
    <w:rsid w:val="007E6343"/>
    <w:rsid w:val="007E63E2"/>
    <w:rsid w:val="007E660C"/>
    <w:rsid w:val="007E6D40"/>
    <w:rsid w:val="007E7028"/>
    <w:rsid w:val="007E71E2"/>
    <w:rsid w:val="007E7237"/>
    <w:rsid w:val="007E7409"/>
    <w:rsid w:val="007E775D"/>
    <w:rsid w:val="007E7873"/>
    <w:rsid w:val="007E78B4"/>
    <w:rsid w:val="007E7E65"/>
    <w:rsid w:val="007F08AD"/>
    <w:rsid w:val="007F0B3B"/>
    <w:rsid w:val="007F0C6E"/>
    <w:rsid w:val="007F0CB1"/>
    <w:rsid w:val="007F10A8"/>
    <w:rsid w:val="007F11DC"/>
    <w:rsid w:val="007F146B"/>
    <w:rsid w:val="007F14A7"/>
    <w:rsid w:val="007F151E"/>
    <w:rsid w:val="007F171B"/>
    <w:rsid w:val="007F1B55"/>
    <w:rsid w:val="007F1CB8"/>
    <w:rsid w:val="007F2D27"/>
    <w:rsid w:val="007F2D39"/>
    <w:rsid w:val="007F2F1C"/>
    <w:rsid w:val="007F32AB"/>
    <w:rsid w:val="007F361C"/>
    <w:rsid w:val="007F3650"/>
    <w:rsid w:val="007F3843"/>
    <w:rsid w:val="007F39CE"/>
    <w:rsid w:val="007F3A94"/>
    <w:rsid w:val="007F3AE9"/>
    <w:rsid w:val="007F3B41"/>
    <w:rsid w:val="007F3B70"/>
    <w:rsid w:val="007F4089"/>
    <w:rsid w:val="007F42BA"/>
    <w:rsid w:val="007F45C2"/>
    <w:rsid w:val="007F46CB"/>
    <w:rsid w:val="007F47B6"/>
    <w:rsid w:val="007F4D77"/>
    <w:rsid w:val="007F4DAA"/>
    <w:rsid w:val="007F4DE4"/>
    <w:rsid w:val="007F4F5F"/>
    <w:rsid w:val="007F517A"/>
    <w:rsid w:val="007F527F"/>
    <w:rsid w:val="007F5457"/>
    <w:rsid w:val="007F5B8A"/>
    <w:rsid w:val="007F5D31"/>
    <w:rsid w:val="007F5F90"/>
    <w:rsid w:val="007F603F"/>
    <w:rsid w:val="007F66D8"/>
    <w:rsid w:val="007F69FC"/>
    <w:rsid w:val="007F701B"/>
    <w:rsid w:val="007F7228"/>
    <w:rsid w:val="007F74AF"/>
    <w:rsid w:val="007F7707"/>
    <w:rsid w:val="007F776E"/>
    <w:rsid w:val="007F79E8"/>
    <w:rsid w:val="00800129"/>
    <w:rsid w:val="008002BF"/>
    <w:rsid w:val="008002FF"/>
    <w:rsid w:val="00800AD2"/>
    <w:rsid w:val="00800DCB"/>
    <w:rsid w:val="00801156"/>
    <w:rsid w:val="0080151F"/>
    <w:rsid w:val="00801686"/>
    <w:rsid w:val="00801759"/>
    <w:rsid w:val="008017C3"/>
    <w:rsid w:val="008018E1"/>
    <w:rsid w:val="00801A65"/>
    <w:rsid w:val="00801B10"/>
    <w:rsid w:val="00801BCB"/>
    <w:rsid w:val="00801CAB"/>
    <w:rsid w:val="0080225F"/>
    <w:rsid w:val="008023E0"/>
    <w:rsid w:val="008025B8"/>
    <w:rsid w:val="00802727"/>
    <w:rsid w:val="00802DA8"/>
    <w:rsid w:val="00802E8F"/>
    <w:rsid w:val="00802FB6"/>
    <w:rsid w:val="00803475"/>
    <w:rsid w:val="008036AC"/>
    <w:rsid w:val="00803AC9"/>
    <w:rsid w:val="00803BC5"/>
    <w:rsid w:val="00803EF3"/>
    <w:rsid w:val="00803F68"/>
    <w:rsid w:val="00804223"/>
    <w:rsid w:val="008043E3"/>
    <w:rsid w:val="008045F9"/>
    <w:rsid w:val="008046A0"/>
    <w:rsid w:val="008049CA"/>
    <w:rsid w:val="00804A18"/>
    <w:rsid w:val="00804DCF"/>
    <w:rsid w:val="0080516A"/>
    <w:rsid w:val="008052BB"/>
    <w:rsid w:val="00805367"/>
    <w:rsid w:val="0080557C"/>
    <w:rsid w:val="00805622"/>
    <w:rsid w:val="00805829"/>
    <w:rsid w:val="008058F2"/>
    <w:rsid w:val="008059F4"/>
    <w:rsid w:val="00805C08"/>
    <w:rsid w:val="00805D53"/>
    <w:rsid w:val="00805D6C"/>
    <w:rsid w:val="00805F61"/>
    <w:rsid w:val="00806216"/>
    <w:rsid w:val="008063C1"/>
    <w:rsid w:val="0080649D"/>
    <w:rsid w:val="0080656F"/>
    <w:rsid w:val="0080675D"/>
    <w:rsid w:val="00806973"/>
    <w:rsid w:val="00806ADC"/>
    <w:rsid w:val="00806B2A"/>
    <w:rsid w:val="00806BC3"/>
    <w:rsid w:val="00806CA5"/>
    <w:rsid w:val="00806CFA"/>
    <w:rsid w:val="0080716B"/>
    <w:rsid w:val="0080743C"/>
    <w:rsid w:val="00807700"/>
    <w:rsid w:val="00807747"/>
    <w:rsid w:val="00807787"/>
    <w:rsid w:val="008078BA"/>
    <w:rsid w:val="00807969"/>
    <w:rsid w:val="00810306"/>
    <w:rsid w:val="00810732"/>
    <w:rsid w:val="00810798"/>
    <w:rsid w:val="008107D4"/>
    <w:rsid w:val="008109A8"/>
    <w:rsid w:val="00810B79"/>
    <w:rsid w:val="00810C51"/>
    <w:rsid w:val="00811039"/>
    <w:rsid w:val="008110C8"/>
    <w:rsid w:val="008111F0"/>
    <w:rsid w:val="0081149F"/>
    <w:rsid w:val="008114AE"/>
    <w:rsid w:val="0081172D"/>
    <w:rsid w:val="0081173A"/>
    <w:rsid w:val="008117B9"/>
    <w:rsid w:val="0081185C"/>
    <w:rsid w:val="008118A6"/>
    <w:rsid w:val="00811AEC"/>
    <w:rsid w:val="00811B46"/>
    <w:rsid w:val="00811BAA"/>
    <w:rsid w:val="00811DD2"/>
    <w:rsid w:val="00812225"/>
    <w:rsid w:val="008122A3"/>
    <w:rsid w:val="00812604"/>
    <w:rsid w:val="00812701"/>
    <w:rsid w:val="00812844"/>
    <w:rsid w:val="0081284B"/>
    <w:rsid w:val="008129E1"/>
    <w:rsid w:val="00812AAD"/>
    <w:rsid w:val="00812B83"/>
    <w:rsid w:val="00812C50"/>
    <w:rsid w:val="008134B1"/>
    <w:rsid w:val="008134C5"/>
    <w:rsid w:val="0081354C"/>
    <w:rsid w:val="00813B8A"/>
    <w:rsid w:val="00813BB7"/>
    <w:rsid w:val="008140FD"/>
    <w:rsid w:val="008142E8"/>
    <w:rsid w:val="00814444"/>
    <w:rsid w:val="008146A9"/>
    <w:rsid w:val="00814C6B"/>
    <w:rsid w:val="00814C6E"/>
    <w:rsid w:val="00814E94"/>
    <w:rsid w:val="00814F9D"/>
    <w:rsid w:val="008150E3"/>
    <w:rsid w:val="00815370"/>
    <w:rsid w:val="00815671"/>
    <w:rsid w:val="0081568E"/>
    <w:rsid w:val="008156A8"/>
    <w:rsid w:val="00815796"/>
    <w:rsid w:val="008157AC"/>
    <w:rsid w:val="008157B1"/>
    <w:rsid w:val="00815883"/>
    <w:rsid w:val="00815A73"/>
    <w:rsid w:val="00815D24"/>
    <w:rsid w:val="00815EFE"/>
    <w:rsid w:val="0081611D"/>
    <w:rsid w:val="0081615E"/>
    <w:rsid w:val="008161A5"/>
    <w:rsid w:val="0081630B"/>
    <w:rsid w:val="008166C3"/>
    <w:rsid w:val="0081680C"/>
    <w:rsid w:val="00816C4D"/>
    <w:rsid w:val="00816E6D"/>
    <w:rsid w:val="008173E6"/>
    <w:rsid w:val="00817400"/>
    <w:rsid w:val="008177C2"/>
    <w:rsid w:val="0081788C"/>
    <w:rsid w:val="00817B9A"/>
    <w:rsid w:val="00817CD6"/>
    <w:rsid w:val="00820067"/>
    <w:rsid w:val="0082046B"/>
    <w:rsid w:val="008205F2"/>
    <w:rsid w:val="00820613"/>
    <w:rsid w:val="00820956"/>
    <w:rsid w:val="00820980"/>
    <w:rsid w:val="00820AD9"/>
    <w:rsid w:val="00820AE1"/>
    <w:rsid w:val="00820C5C"/>
    <w:rsid w:val="00820E79"/>
    <w:rsid w:val="0082130D"/>
    <w:rsid w:val="0082139A"/>
    <w:rsid w:val="008215E7"/>
    <w:rsid w:val="00821627"/>
    <w:rsid w:val="008216A7"/>
    <w:rsid w:val="0082179B"/>
    <w:rsid w:val="008219A3"/>
    <w:rsid w:val="00821E6E"/>
    <w:rsid w:val="0082229C"/>
    <w:rsid w:val="008224ED"/>
    <w:rsid w:val="00822585"/>
    <w:rsid w:val="00822986"/>
    <w:rsid w:val="00822C51"/>
    <w:rsid w:val="00822C6E"/>
    <w:rsid w:val="0082343C"/>
    <w:rsid w:val="00823769"/>
    <w:rsid w:val="008238DD"/>
    <w:rsid w:val="00823C25"/>
    <w:rsid w:val="00823D68"/>
    <w:rsid w:val="00823DAC"/>
    <w:rsid w:val="00823F76"/>
    <w:rsid w:val="008240F4"/>
    <w:rsid w:val="00824114"/>
    <w:rsid w:val="00824325"/>
    <w:rsid w:val="008244E1"/>
    <w:rsid w:val="00824743"/>
    <w:rsid w:val="00824A18"/>
    <w:rsid w:val="00824C93"/>
    <w:rsid w:val="00824DF0"/>
    <w:rsid w:val="00824EB9"/>
    <w:rsid w:val="008251A3"/>
    <w:rsid w:val="0082532D"/>
    <w:rsid w:val="008254BE"/>
    <w:rsid w:val="0082593C"/>
    <w:rsid w:val="008259B1"/>
    <w:rsid w:val="00825B36"/>
    <w:rsid w:val="00825BB9"/>
    <w:rsid w:val="00825C8E"/>
    <w:rsid w:val="00825F46"/>
    <w:rsid w:val="00825F67"/>
    <w:rsid w:val="0082653B"/>
    <w:rsid w:val="00826899"/>
    <w:rsid w:val="00826C57"/>
    <w:rsid w:val="00826F58"/>
    <w:rsid w:val="00827114"/>
    <w:rsid w:val="0082722E"/>
    <w:rsid w:val="0082738B"/>
    <w:rsid w:val="008273A5"/>
    <w:rsid w:val="00827453"/>
    <w:rsid w:val="008275C1"/>
    <w:rsid w:val="0082767F"/>
    <w:rsid w:val="00827710"/>
    <w:rsid w:val="008277D4"/>
    <w:rsid w:val="00827B78"/>
    <w:rsid w:val="00827C7A"/>
    <w:rsid w:val="00827C89"/>
    <w:rsid w:val="00827F21"/>
    <w:rsid w:val="0083014B"/>
    <w:rsid w:val="008301A3"/>
    <w:rsid w:val="008304EC"/>
    <w:rsid w:val="00830522"/>
    <w:rsid w:val="00830588"/>
    <w:rsid w:val="00830710"/>
    <w:rsid w:val="00830AF4"/>
    <w:rsid w:val="00830BFB"/>
    <w:rsid w:val="00830EE8"/>
    <w:rsid w:val="00830FB4"/>
    <w:rsid w:val="008312E1"/>
    <w:rsid w:val="008315BC"/>
    <w:rsid w:val="008316E6"/>
    <w:rsid w:val="0083172A"/>
    <w:rsid w:val="0083189F"/>
    <w:rsid w:val="008318D5"/>
    <w:rsid w:val="00831EF5"/>
    <w:rsid w:val="00831F4F"/>
    <w:rsid w:val="00832040"/>
    <w:rsid w:val="00832115"/>
    <w:rsid w:val="008324E1"/>
    <w:rsid w:val="00832C08"/>
    <w:rsid w:val="00832FC1"/>
    <w:rsid w:val="00832FDD"/>
    <w:rsid w:val="00833149"/>
    <w:rsid w:val="008331A3"/>
    <w:rsid w:val="0083333B"/>
    <w:rsid w:val="0083337B"/>
    <w:rsid w:val="008336CB"/>
    <w:rsid w:val="00833800"/>
    <w:rsid w:val="0083399A"/>
    <w:rsid w:val="00833B44"/>
    <w:rsid w:val="00833C83"/>
    <w:rsid w:val="008349F1"/>
    <w:rsid w:val="00834A0C"/>
    <w:rsid w:val="00834A16"/>
    <w:rsid w:val="00834C85"/>
    <w:rsid w:val="00834C9D"/>
    <w:rsid w:val="00834CE7"/>
    <w:rsid w:val="00834DFB"/>
    <w:rsid w:val="00835011"/>
    <w:rsid w:val="0083516C"/>
    <w:rsid w:val="00835591"/>
    <w:rsid w:val="00835875"/>
    <w:rsid w:val="008359C1"/>
    <w:rsid w:val="00835E8A"/>
    <w:rsid w:val="008365B0"/>
    <w:rsid w:val="00836758"/>
    <w:rsid w:val="00836942"/>
    <w:rsid w:val="00836BDB"/>
    <w:rsid w:val="00836C59"/>
    <w:rsid w:val="00836ED0"/>
    <w:rsid w:val="00837284"/>
    <w:rsid w:val="0083736F"/>
    <w:rsid w:val="008374AA"/>
    <w:rsid w:val="00837512"/>
    <w:rsid w:val="0083778E"/>
    <w:rsid w:val="00837ADA"/>
    <w:rsid w:val="00837C33"/>
    <w:rsid w:val="00837C69"/>
    <w:rsid w:val="00837D26"/>
    <w:rsid w:val="00837D67"/>
    <w:rsid w:val="00837DFF"/>
    <w:rsid w:val="00837FDD"/>
    <w:rsid w:val="0084007E"/>
    <w:rsid w:val="0084014B"/>
    <w:rsid w:val="008401C7"/>
    <w:rsid w:val="008402D0"/>
    <w:rsid w:val="00840521"/>
    <w:rsid w:val="0084096A"/>
    <w:rsid w:val="00840BDD"/>
    <w:rsid w:val="00840BFC"/>
    <w:rsid w:val="00840F9D"/>
    <w:rsid w:val="008410AB"/>
    <w:rsid w:val="008412BA"/>
    <w:rsid w:val="0084142A"/>
    <w:rsid w:val="00841A58"/>
    <w:rsid w:val="00841C25"/>
    <w:rsid w:val="00841C9F"/>
    <w:rsid w:val="00841E8C"/>
    <w:rsid w:val="00841EA2"/>
    <w:rsid w:val="0084214E"/>
    <w:rsid w:val="00842303"/>
    <w:rsid w:val="008424E5"/>
    <w:rsid w:val="008435D7"/>
    <w:rsid w:val="0084398B"/>
    <w:rsid w:val="00843B5E"/>
    <w:rsid w:val="00843F42"/>
    <w:rsid w:val="0084405E"/>
    <w:rsid w:val="00844190"/>
    <w:rsid w:val="0084456F"/>
    <w:rsid w:val="0084470D"/>
    <w:rsid w:val="00844B15"/>
    <w:rsid w:val="00844EEC"/>
    <w:rsid w:val="008451AC"/>
    <w:rsid w:val="00845261"/>
    <w:rsid w:val="0084557B"/>
    <w:rsid w:val="008455B4"/>
    <w:rsid w:val="008458D0"/>
    <w:rsid w:val="00845908"/>
    <w:rsid w:val="0084599A"/>
    <w:rsid w:val="008460FF"/>
    <w:rsid w:val="00846193"/>
    <w:rsid w:val="00846811"/>
    <w:rsid w:val="008468CC"/>
    <w:rsid w:val="008469D4"/>
    <w:rsid w:val="008469E6"/>
    <w:rsid w:val="00846AD5"/>
    <w:rsid w:val="00846B15"/>
    <w:rsid w:val="00846FE3"/>
    <w:rsid w:val="00847203"/>
    <w:rsid w:val="00847205"/>
    <w:rsid w:val="00847302"/>
    <w:rsid w:val="008474FC"/>
    <w:rsid w:val="00847671"/>
    <w:rsid w:val="00847D62"/>
    <w:rsid w:val="00850028"/>
    <w:rsid w:val="00850655"/>
    <w:rsid w:val="008507C0"/>
    <w:rsid w:val="00850EE1"/>
    <w:rsid w:val="0085107A"/>
    <w:rsid w:val="008514A5"/>
    <w:rsid w:val="00851637"/>
    <w:rsid w:val="00851681"/>
    <w:rsid w:val="00851732"/>
    <w:rsid w:val="00851736"/>
    <w:rsid w:val="00851874"/>
    <w:rsid w:val="00851A26"/>
    <w:rsid w:val="00851AE2"/>
    <w:rsid w:val="00851AE9"/>
    <w:rsid w:val="00851E62"/>
    <w:rsid w:val="00851E70"/>
    <w:rsid w:val="00851E87"/>
    <w:rsid w:val="00851F52"/>
    <w:rsid w:val="00852339"/>
    <w:rsid w:val="008528B3"/>
    <w:rsid w:val="0085299B"/>
    <w:rsid w:val="00852A3F"/>
    <w:rsid w:val="00852AA0"/>
    <w:rsid w:val="00852C28"/>
    <w:rsid w:val="00852C88"/>
    <w:rsid w:val="00852D36"/>
    <w:rsid w:val="00852D4F"/>
    <w:rsid w:val="00852EB2"/>
    <w:rsid w:val="00853045"/>
    <w:rsid w:val="00853125"/>
    <w:rsid w:val="0085321E"/>
    <w:rsid w:val="008537CE"/>
    <w:rsid w:val="00853C34"/>
    <w:rsid w:val="00853F35"/>
    <w:rsid w:val="00854329"/>
    <w:rsid w:val="00854949"/>
    <w:rsid w:val="00854A9A"/>
    <w:rsid w:val="00854DBF"/>
    <w:rsid w:val="00854F11"/>
    <w:rsid w:val="00854FA2"/>
    <w:rsid w:val="008550AF"/>
    <w:rsid w:val="008552CE"/>
    <w:rsid w:val="008554D1"/>
    <w:rsid w:val="00855658"/>
    <w:rsid w:val="00855AF9"/>
    <w:rsid w:val="00855B90"/>
    <w:rsid w:val="00855C42"/>
    <w:rsid w:val="008561FF"/>
    <w:rsid w:val="00856225"/>
    <w:rsid w:val="008563D4"/>
    <w:rsid w:val="0085654C"/>
    <w:rsid w:val="00856887"/>
    <w:rsid w:val="00856B07"/>
    <w:rsid w:val="00856CDA"/>
    <w:rsid w:val="00856DDA"/>
    <w:rsid w:val="008570D3"/>
    <w:rsid w:val="008570FF"/>
    <w:rsid w:val="0085741A"/>
    <w:rsid w:val="0085748B"/>
    <w:rsid w:val="008575C6"/>
    <w:rsid w:val="0085763B"/>
    <w:rsid w:val="00857729"/>
    <w:rsid w:val="00857886"/>
    <w:rsid w:val="00857CDF"/>
    <w:rsid w:val="00857D5A"/>
    <w:rsid w:val="00860088"/>
    <w:rsid w:val="00860457"/>
    <w:rsid w:val="008604BF"/>
    <w:rsid w:val="008605A5"/>
    <w:rsid w:val="008607F8"/>
    <w:rsid w:val="00861307"/>
    <w:rsid w:val="008613B3"/>
    <w:rsid w:val="00861439"/>
    <w:rsid w:val="008614BE"/>
    <w:rsid w:val="00861814"/>
    <w:rsid w:val="00861939"/>
    <w:rsid w:val="00861980"/>
    <w:rsid w:val="0086199A"/>
    <w:rsid w:val="008619DB"/>
    <w:rsid w:val="00861D41"/>
    <w:rsid w:val="00861D59"/>
    <w:rsid w:val="00862789"/>
    <w:rsid w:val="008628BD"/>
    <w:rsid w:val="008628FB"/>
    <w:rsid w:val="00862ABE"/>
    <w:rsid w:val="00862D26"/>
    <w:rsid w:val="00862E13"/>
    <w:rsid w:val="00862FAA"/>
    <w:rsid w:val="0086326B"/>
    <w:rsid w:val="00863494"/>
    <w:rsid w:val="008637B7"/>
    <w:rsid w:val="008639AE"/>
    <w:rsid w:val="00863C64"/>
    <w:rsid w:val="00863D2D"/>
    <w:rsid w:val="00863D82"/>
    <w:rsid w:val="00864239"/>
    <w:rsid w:val="008643C8"/>
    <w:rsid w:val="00864637"/>
    <w:rsid w:val="008648A6"/>
    <w:rsid w:val="00864CD4"/>
    <w:rsid w:val="00864D53"/>
    <w:rsid w:val="00864FDC"/>
    <w:rsid w:val="00865446"/>
    <w:rsid w:val="00865560"/>
    <w:rsid w:val="00865B0E"/>
    <w:rsid w:val="00865BE0"/>
    <w:rsid w:val="00866164"/>
    <w:rsid w:val="0086629F"/>
    <w:rsid w:val="008667C6"/>
    <w:rsid w:val="00866B82"/>
    <w:rsid w:val="00866D3D"/>
    <w:rsid w:val="00866F3B"/>
    <w:rsid w:val="00866FEB"/>
    <w:rsid w:val="00867339"/>
    <w:rsid w:val="008676BD"/>
    <w:rsid w:val="00867B29"/>
    <w:rsid w:val="00867C54"/>
    <w:rsid w:val="00867C64"/>
    <w:rsid w:val="0087002F"/>
    <w:rsid w:val="00870345"/>
    <w:rsid w:val="00870426"/>
    <w:rsid w:val="0087051D"/>
    <w:rsid w:val="008709EB"/>
    <w:rsid w:val="00870B29"/>
    <w:rsid w:val="00870D18"/>
    <w:rsid w:val="0087101C"/>
    <w:rsid w:val="008712F9"/>
    <w:rsid w:val="0087158B"/>
    <w:rsid w:val="008715F7"/>
    <w:rsid w:val="008718B5"/>
    <w:rsid w:val="00871CB0"/>
    <w:rsid w:val="008720B5"/>
    <w:rsid w:val="00872212"/>
    <w:rsid w:val="00872647"/>
    <w:rsid w:val="0087281C"/>
    <w:rsid w:val="008729D1"/>
    <w:rsid w:val="00872A6A"/>
    <w:rsid w:val="00872B65"/>
    <w:rsid w:val="00872C77"/>
    <w:rsid w:val="00872E3D"/>
    <w:rsid w:val="00872EDF"/>
    <w:rsid w:val="008733A1"/>
    <w:rsid w:val="008736FB"/>
    <w:rsid w:val="0087371A"/>
    <w:rsid w:val="008739D9"/>
    <w:rsid w:val="00873A72"/>
    <w:rsid w:val="008744ED"/>
    <w:rsid w:val="00874631"/>
    <w:rsid w:val="008746BD"/>
    <w:rsid w:val="0087479B"/>
    <w:rsid w:val="0087481D"/>
    <w:rsid w:val="00874A99"/>
    <w:rsid w:val="00874B13"/>
    <w:rsid w:val="00874DE5"/>
    <w:rsid w:val="00874F6B"/>
    <w:rsid w:val="00875071"/>
    <w:rsid w:val="0087531A"/>
    <w:rsid w:val="008759FA"/>
    <w:rsid w:val="00875A3D"/>
    <w:rsid w:val="00875D97"/>
    <w:rsid w:val="00875DD5"/>
    <w:rsid w:val="00875EA6"/>
    <w:rsid w:val="008767BB"/>
    <w:rsid w:val="00876998"/>
    <w:rsid w:val="00876B90"/>
    <w:rsid w:val="00876C51"/>
    <w:rsid w:val="00876D6E"/>
    <w:rsid w:val="00876ED1"/>
    <w:rsid w:val="00876F08"/>
    <w:rsid w:val="008771CE"/>
    <w:rsid w:val="0087722C"/>
    <w:rsid w:val="008772F0"/>
    <w:rsid w:val="00877550"/>
    <w:rsid w:val="008776D1"/>
    <w:rsid w:val="008777CE"/>
    <w:rsid w:val="0087784D"/>
    <w:rsid w:val="00877A69"/>
    <w:rsid w:val="00877AA2"/>
    <w:rsid w:val="00877BA3"/>
    <w:rsid w:val="00877D7B"/>
    <w:rsid w:val="00877E7B"/>
    <w:rsid w:val="0088010C"/>
    <w:rsid w:val="0088013F"/>
    <w:rsid w:val="008804F6"/>
    <w:rsid w:val="00880631"/>
    <w:rsid w:val="00880675"/>
    <w:rsid w:val="00880D00"/>
    <w:rsid w:val="00880D30"/>
    <w:rsid w:val="0088114C"/>
    <w:rsid w:val="00881442"/>
    <w:rsid w:val="008814AA"/>
    <w:rsid w:val="0088153C"/>
    <w:rsid w:val="00881E11"/>
    <w:rsid w:val="008826DF"/>
    <w:rsid w:val="00882851"/>
    <w:rsid w:val="00882884"/>
    <w:rsid w:val="00882A4F"/>
    <w:rsid w:val="00882D0E"/>
    <w:rsid w:val="00882DA7"/>
    <w:rsid w:val="008830FC"/>
    <w:rsid w:val="0088326D"/>
    <w:rsid w:val="00883BFE"/>
    <w:rsid w:val="00883CE0"/>
    <w:rsid w:val="00883FB4"/>
    <w:rsid w:val="00883FDA"/>
    <w:rsid w:val="0088409F"/>
    <w:rsid w:val="00884287"/>
    <w:rsid w:val="0088511F"/>
    <w:rsid w:val="00885407"/>
    <w:rsid w:val="0088548B"/>
    <w:rsid w:val="00885507"/>
    <w:rsid w:val="00885769"/>
    <w:rsid w:val="00885ADC"/>
    <w:rsid w:val="00885CF4"/>
    <w:rsid w:val="00885F05"/>
    <w:rsid w:val="008869C5"/>
    <w:rsid w:val="00886C22"/>
    <w:rsid w:val="00886CEA"/>
    <w:rsid w:val="00886E05"/>
    <w:rsid w:val="00887052"/>
    <w:rsid w:val="008871C6"/>
    <w:rsid w:val="00887262"/>
    <w:rsid w:val="00887386"/>
    <w:rsid w:val="00887593"/>
    <w:rsid w:val="008879BF"/>
    <w:rsid w:val="00887B2B"/>
    <w:rsid w:val="00887B78"/>
    <w:rsid w:val="00887B93"/>
    <w:rsid w:val="00887C07"/>
    <w:rsid w:val="00887EF0"/>
    <w:rsid w:val="00887F84"/>
    <w:rsid w:val="0089000E"/>
    <w:rsid w:val="008902C9"/>
    <w:rsid w:val="0089055B"/>
    <w:rsid w:val="00890578"/>
    <w:rsid w:val="008905B1"/>
    <w:rsid w:val="00890660"/>
    <w:rsid w:val="0089091C"/>
    <w:rsid w:val="00890AE1"/>
    <w:rsid w:val="00890CA8"/>
    <w:rsid w:val="00890FAD"/>
    <w:rsid w:val="00891084"/>
    <w:rsid w:val="00891209"/>
    <w:rsid w:val="0089127A"/>
    <w:rsid w:val="008912F1"/>
    <w:rsid w:val="008913C9"/>
    <w:rsid w:val="0089170B"/>
    <w:rsid w:val="0089172D"/>
    <w:rsid w:val="00891735"/>
    <w:rsid w:val="008918B6"/>
    <w:rsid w:val="00891B6A"/>
    <w:rsid w:val="00891CD6"/>
    <w:rsid w:val="00891ED1"/>
    <w:rsid w:val="00892135"/>
    <w:rsid w:val="00892240"/>
    <w:rsid w:val="00892566"/>
    <w:rsid w:val="0089272C"/>
    <w:rsid w:val="0089280E"/>
    <w:rsid w:val="0089288F"/>
    <w:rsid w:val="00892B3D"/>
    <w:rsid w:val="00892D6A"/>
    <w:rsid w:val="00892DDC"/>
    <w:rsid w:val="0089319A"/>
    <w:rsid w:val="00893237"/>
    <w:rsid w:val="00893664"/>
    <w:rsid w:val="008937CA"/>
    <w:rsid w:val="00893945"/>
    <w:rsid w:val="008939A1"/>
    <w:rsid w:val="00893E6E"/>
    <w:rsid w:val="008941AE"/>
    <w:rsid w:val="008945CC"/>
    <w:rsid w:val="0089475D"/>
    <w:rsid w:val="00894969"/>
    <w:rsid w:val="00894A5D"/>
    <w:rsid w:val="00894A94"/>
    <w:rsid w:val="00894AA5"/>
    <w:rsid w:val="00894CEB"/>
    <w:rsid w:val="008952F9"/>
    <w:rsid w:val="0089530A"/>
    <w:rsid w:val="008953F6"/>
    <w:rsid w:val="0089546B"/>
    <w:rsid w:val="00895529"/>
    <w:rsid w:val="008955EB"/>
    <w:rsid w:val="00895625"/>
    <w:rsid w:val="008960A4"/>
    <w:rsid w:val="00896481"/>
    <w:rsid w:val="008964C2"/>
    <w:rsid w:val="00896615"/>
    <w:rsid w:val="00896961"/>
    <w:rsid w:val="00896A72"/>
    <w:rsid w:val="00896A87"/>
    <w:rsid w:val="00896C06"/>
    <w:rsid w:val="00896D69"/>
    <w:rsid w:val="00896EB2"/>
    <w:rsid w:val="00897122"/>
    <w:rsid w:val="008971E9"/>
    <w:rsid w:val="008973FB"/>
    <w:rsid w:val="00897409"/>
    <w:rsid w:val="00897868"/>
    <w:rsid w:val="008978C1"/>
    <w:rsid w:val="008978C5"/>
    <w:rsid w:val="0089790A"/>
    <w:rsid w:val="00897C5F"/>
    <w:rsid w:val="00897DA4"/>
    <w:rsid w:val="00897FA4"/>
    <w:rsid w:val="008A0451"/>
    <w:rsid w:val="008A0629"/>
    <w:rsid w:val="008A0A02"/>
    <w:rsid w:val="008A1211"/>
    <w:rsid w:val="008A12E4"/>
    <w:rsid w:val="008A1594"/>
    <w:rsid w:val="008A1602"/>
    <w:rsid w:val="008A160C"/>
    <w:rsid w:val="008A1810"/>
    <w:rsid w:val="008A1A7A"/>
    <w:rsid w:val="008A1C17"/>
    <w:rsid w:val="008A1C46"/>
    <w:rsid w:val="008A24BA"/>
    <w:rsid w:val="008A26EA"/>
    <w:rsid w:val="008A2714"/>
    <w:rsid w:val="008A2728"/>
    <w:rsid w:val="008A27D9"/>
    <w:rsid w:val="008A28AE"/>
    <w:rsid w:val="008A28C8"/>
    <w:rsid w:val="008A2A22"/>
    <w:rsid w:val="008A2B67"/>
    <w:rsid w:val="008A3683"/>
    <w:rsid w:val="008A38E6"/>
    <w:rsid w:val="008A3DDA"/>
    <w:rsid w:val="008A3F37"/>
    <w:rsid w:val="008A3F65"/>
    <w:rsid w:val="008A4139"/>
    <w:rsid w:val="008A413B"/>
    <w:rsid w:val="008A44CD"/>
    <w:rsid w:val="008A471B"/>
    <w:rsid w:val="008A4C2E"/>
    <w:rsid w:val="008A50E6"/>
    <w:rsid w:val="008A54F8"/>
    <w:rsid w:val="008A557A"/>
    <w:rsid w:val="008A5667"/>
    <w:rsid w:val="008A57C5"/>
    <w:rsid w:val="008A58F1"/>
    <w:rsid w:val="008A5DB9"/>
    <w:rsid w:val="008A5DE1"/>
    <w:rsid w:val="008A663A"/>
    <w:rsid w:val="008A672A"/>
    <w:rsid w:val="008A67B6"/>
    <w:rsid w:val="008A67EF"/>
    <w:rsid w:val="008A6E58"/>
    <w:rsid w:val="008A6FB5"/>
    <w:rsid w:val="008A786F"/>
    <w:rsid w:val="008A789E"/>
    <w:rsid w:val="008A797D"/>
    <w:rsid w:val="008A7BAE"/>
    <w:rsid w:val="008B06E4"/>
    <w:rsid w:val="008B085E"/>
    <w:rsid w:val="008B09BD"/>
    <w:rsid w:val="008B0A68"/>
    <w:rsid w:val="008B0C3C"/>
    <w:rsid w:val="008B0F4B"/>
    <w:rsid w:val="008B10AA"/>
    <w:rsid w:val="008B12F5"/>
    <w:rsid w:val="008B1586"/>
    <w:rsid w:val="008B16AA"/>
    <w:rsid w:val="008B18DC"/>
    <w:rsid w:val="008B1A87"/>
    <w:rsid w:val="008B1DCA"/>
    <w:rsid w:val="008B1F9C"/>
    <w:rsid w:val="008B2488"/>
    <w:rsid w:val="008B25BD"/>
    <w:rsid w:val="008B279E"/>
    <w:rsid w:val="008B29A9"/>
    <w:rsid w:val="008B2CE2"/>
    <w:rsid w:val="008B30A2"/>
    <w:rsid w:val="008B3767"/>
    <w:rsid w:val="008B386B"/>
    <w:rsid w:val="008B3B34"/>
    <w:rsid w:val="008B3BD1"/>
    <w:rsid w:val="008B3D10"/>
    <w:rsid w:val="008B3ED7"/>
    <w:rsid w:val="008B41F1"/>
    <w:rsid w:val="008B43DF"/>
    <w:rsid w:val="008B460C"/>
    <w:rsid w:val="008B46A4"/>
    <w:rsid w:val="008B4AF8"/>
    <w:rsid w:val="008B4D44"/>
    <w:rsid w:val="008B507B"/>
    <w:rsid w:val="008B54AB"/>
    <w:rsid w:val="008B55D5"/>
    <w:rsid w:val="008B5615"/>
    <w:rsid w:val="008B5956"/>
    <w:rsid w:val="008B5AA1"/>
    <w:rsid w:val="008B5E6A"/>
    <w:rsid w:val="008B5F79"/>
    <w:rsid w:val="008B601C"/>
    <w:rsid w:val="008B6272"/>
    <w:rsid w:val="008B6538"/>
    <w:rsid w:val="008B670A"/>
    <w:rsid w:val="008B6C5F"/>
    <w:rsid w:val="008B72A2"/>
    <w:rsid w:val="008B73BB"/>
    <w:rsid w:val="008B7518"/>
    <w:rsid w:val="008B7562"/>
    <w:rsid w:val="008B7912"/>
    <w:rsid w:val="008B798C"/>
    <w:rsid w:val="008B79E7"/>
    <w:rsid w:val="008B7B40"/>
    <w:rsid w:val="008B7B66"/>
    <w:rsid w:val="008B7C0F"/>
    <w:rsid w:val="008B7F56"/>
    <w:rsid w:val="008C0077"/>
    <w:rsid w:val="008C0204"/>
    <w:rsid w:val="008C0564"/>
    <w:rsid w:val="008C0640"/>
    <w:rsid w:val="008C12B9"/>
    <w:rsid w:val="008C136D"/>
    <w:rsid w:val="008C1533"/>
    <w:rsid w:val="008C15B7"/>
    <w:rsid w:val="008C17D7"/>
    <w:rsid w:val="008C198C"/>
    <w:rsid w:val="008C1D8C"/>
    <w:rsid w:val="008C247D"/>
    <w:rsid w:val="008C2AD5"/>
    <w:rsid w:val="008C2F62"/>
    <w:rsid w:val="008C3365"/>
    <w:rsid w:val="008C3A64"/>
    <w:rsid w:val="008C3D43"/>
    <w:rsid w:val="008C3F2D"/>
    <w:rsid w:val="008C42B6"/>
    <w:rsid w:val="008C4399"/>
    <w:rsid w:val="008C43C4"/>
    <w:rsid w:val="008C445D"/>
    <w:rsid w:val="008C44B7"/>
    <w:rsid w:val="008C48B7"/>
    <w:rsid w:val="008C4D49"/>
    <w:rsid w:val="008C4E8B"/>
    <w:rsid w:val="008C5086"/>
    <w:rsid w:val="008C51C7"/>
    <w:rsid w:val="008C52D0"/>
    <w:rsid w:val="008C53DD"/>
    <w:rsid w:val="008C5841"/>
    <w:rsid w:val="008C5AD3"/>
    <w:rsid w:val="008C5D0A"/>
    <w:rsid w:val="008C5D4C"/>
    <w:rsid w:val="008C5DB7"/>
    <w:rsid w:val="008C5E8E"/>
    <w:rsid w:val="008C6485"/>
    <w:rsid w:val="008C6626"/>
    <w:rsid w:val="008C6962"/>
    <w:rsid w:val="008C6CD3"/>
    <w:rsid w:val="008C70FC"/>
    <w:rsid w:val="008C7185"/>
    <w:rsid w:val="008C726A"/>
    <w:rsid w:val="008C729C"/>
    <w:rsid w:val="008C7878"/>
    <w:rsid w:val="008C79FB"/>
    <w:rsid w:val="008C7CA7"/>
    <w:rsid w:val="008C7F73"/>
    <w:rsid w:val="008D0516"/>
    <w:rsid w:val="008D0818"/>
    <w:rsid w:val="008D0B98"/>
    <w:rsid w:val="008D0C82"/>
    <w:rsid w:val="008D0CB6"/>
    <w:rsid w:val="008D0CE9"/>
    <w:rsid w:val="008D10DD"/>
    <w:rsid w:val="008D11DC"/>
    <w:rsid w:val="008D1300"/>
    <w:rsid w:val="008D174B"/>
    <w:rsid w:val="008D1ADB"/>
    <w:rsid w:val="008D1C29"/>
    <w:rsid w:val="008D1F2D"/>
    <w:rsid w:val="008D230F"/>
    <w:rsid w:val="008D2358"/>
    <w:rsid w:val="008D2478"/>
    <w:rsid w:val="008D251A"/>
    <w:rsid w:val="008D2991"/>
    <w:rsid w:val="008D31AD"/>
    <w:rsid w:val="008D34EF"/>
    <w:rsid w:val="008D3693"/>
    <w:rsid w:val="008D3E4D"/>
    <w:rsid w:val="008D3F8A"/>
    <w:rsid w:val="008D4321"/>
    <w:rsid w:val="008D444A"/>
    <w:rsid w:val="008D4455"/>
    <w:rsid w:val="008D4504"/>
    <w:rsid w:val="008D47F7"/>
    <w:rsid w:val="008D492E"/>
    <w:rsid w:val="008D4995"/>
    <w:rsid w:val="008D4BC6"/>
    <w:rsid w:val="008D4BCC"/>
    <w:rsid w:val="008D50D8"/>
    <w:rsid w:val="008D5115"/>
    <w:rsid w:val="008D51AE"/>
    <w:rsid w:val="008D5499"/>
    <w:rsid w:val="008D556C"/>
    <w:rsid w:val="008D56BA"/>
    <w:rsid w:val="008D56D5"/>
    <w:rsid w:val="008D5949"/>
    <w:rsid w:val="008D5AE7"/>
    <w:rsid w:val="008D5DBA"/>
    <w:rsid w:val="008D6375"/>
    <w:rsid w:val="008D63B2"/>
    <w:rsid w:val="008D6610"/>
    <w:rsid w:val="008D6A52"/>
    <w:rsid w:val="008D6BF8"/>
    <w:rsid w:val="008D6EA6"/>
    <w:rsid w:val="008D6F83"/>
    <w:rsid w:val="008D6FAC"/>
    <w:rsid w:val="008D74AE"/>
    <w:rsid w:val="008D7672"/>
    <w:rsid w:val="008E0462"/>
    <w:rsid w:val="008E051A"/>
    <w:rsid w:val="008E0BED"/>
    <w:rsid w:val="008E0DE8"/>
    <w:rsid w:val="008E0F14"/>
    <w:rsid w:val="008E1137"/>
    <w:rsid w:val="008E1607"/>
    <w:rsid w:val="008E1B1F"/>
    <w:rsid w:val="008E290E"/>
    <w:rsid w:val="008E2D6F"/>
    <w:rsid w:val="008E2F05"/>
    <w:rsid w:val="008E3397"/>
    <w:rsid w:val="008E3421"/>
    <w:rsid w:val="008E34EC"/>
    <w:rsid w:val="008E386A"/>
    <w:rsid w:val="008E39FE"/>
    <w:rsid w:val="008E3BA9"/>
    <w:rsid w:val="008E3C01"/>
    <w:rsid w:val="008E3EED"/>
    <w:rsid w:val="008E4100"/>
    <w:rsid w:val="008E41DD"/>
    <w:rsid w:val="008E429B"/>
    <w:rsid w:val="008E4693"/>
    <w:rsid w:val="008E48A7"/>
    <w:rsid w:val="008E49D5"/>
    <w:rsid w:val="008E4BCB"/>
    <w:rsid w:val="008E4DB4"/>
    <w:rsid w:val="008E4FE0"/>
    <w:rsid w:val="008E5257"/>
    <w:rsid w:val="008E559F"/>
    <w:rsid w:val="008E583F"/>
    <w:rsid w:val="008E5A41"/>
    <w:rsid w:val="008E5C2A"/>
    <w:rsid w:val="008E5CB8"/>
    <w:rsid w:val="008E5DBA"/>
    <w:rsid w:val="008E5E8B"/>
    <w:rsid w:val="008E5FE4"/>
    <w:rsid w:val="008E60F3"/>
    <w:rsid w:val="008E632A"/>
    <w:rsid w:val="008E6603"/>
    <w:rsid w:val="008E67AA"/>
    <w:rsid w:val="008E68D0"/>
    <w:rsid w:val="008E6A96"/>
    <w:rsid w:val="008E6AFB"/>
    <w:rsid w:val="008E6F8D"/>
    <w:rsid w:val="008E756F"/>
    <w:rsid w:val="008E7688"/>
    <w:rsid w:val="008E7978"/>
    <w:rsid w:val="008E7AF2"/>
    <w:rsid w:val="008E7EB2"/>
    <w:rsid w:val="008E7FF0"/>
    <w:rsid w:val="008F0049"/>
    <w:rsid w:val="008F02D3"/>
    <w:rsid w:val="008F0593"/>
    <w:rsid w:val="008F0ADE"/>
    <w:rsid w:val="008F113B"/>
    <w:rsid w:val="008F13C6"/>
    <w:rsid w:val="008F17AA"/>
    <w:rsid w:val="008F1A3C"/>
    <w:rsid w:val="008F1ABD"/>
    <w:rsid w:val="008F1ACC"/>
    <w:rsid w:val="008F1C6D"/>
    <w:rsid w:val="008F1DFA"/>
    <w:rsid w:val="008F1E27"/>
    <w:rsid w:val="008F2039"/>
    <w:rsid w:val="008F263E"/>
    <w:rsid w:val="008F26E9"/>
    <w:rsid w:val="008F2767"/>
    <w:rsid w:val="008F2903"/>
    <w:rsid w:val="008F2998"/>
    <w:rsid w:val="008F2BE7"/>
    <w:rsid w:val="008F2E59"/>
    <w:rsid w:val="008F2F74"/>
    <w:rsid w:val="008F30C7"/>
    <w:rsid w:val="008F315F"/>
    <w:rsid w:val="008F318E"/>
    <w:rsid w:val="008F3257"/>
    <w:rsid w:val="008F33F8"/>
    <w:rsid w:val="008F35B7"/>
    <w:rsid w:val="008F383F"/>
    <w:rsid w:val="008F39EE"/>
    <w:rsid w:val="008F3A96"/>
    <w:rsid w:val="008F3CC4"/>
    <w:rsid w:val="008F40ED"/>
    <w:rsid w:val="008F4361"/>
    <w:rsid w:val="008F49BA"/>
    <w:rsid w:val="008F4B84"/>
    <w:rsid w:val="008F4B85"/>
    <w:rsid w:val="008F4C9A"/>
    <w:rsid w:val="008F51DE"/>
    <w:rsid w:val="008F523A"/>
    <w:rsid w:val="008F529F"/>
    <w:rsid w:val="008F55CB"/>
    <w:rsid w:val="008F57DC"/>
    <w:rsid w:val="008F5C02"/>
    <w:rsid w:val="008F5DD4"/>
    <w:rsid w:val="008F5FF4"/>
    <w:rsid w:val="008F5FFB"/>
    <w:rsid w:val="008F6172"/>
    <w:rsid w:val="008F6205"/>
    <w:rsid w:val="008F67A9"/>
    <w:rsid w:val="008F6A2B"/>
    <w:rsid w:val="008F6CC6"/>
    <w:rsid w:val="008F6DCD"/>
    <w:rsid w:val="008F7726"/>
    <w:rsid w:val="008F7D58"/>
    <w:rsid w:val="008F7E13"/>
    <w:rsid w:val="008F7FC6"/>
    <w:rsid w:val="009000C5"/>
    <w:rsid w:val="0090054C"/>
    <w:rsid w:val="00900638"/>
    <w:rsid w:val="009009AA"/>
    <w:rsid w:val="00900A7F"/>
    <w:rsid w:val="00900D62"/>
    <w:rsid w:val="009014EE"/>
    <w:rsid w:val="009016A3"/>
    <w:rsid w:val="00901CCF"/>
    <w:rsid w:val="0090219F"/>
    <w:rsid w:val="00902529"/>
    <w:rsid w:val="00902793"/>
    <w:rsid w:val="00902A1C"/>
    <w:rsid w:val="00902B9E"/>
    <w:rsid w:val="00902BEB"/>
    <w:rsid w:val="00902C3F"/>
    <w:rsid w:val="00902C8E"/>
    <w:rsid w:val="0090311E"/>
    <w:rsid w:val="009031CE"/>
    <w:rsid w:val="009031ED"/>
    <w:rsid w:val="009032FF"/>
    <w:rsid w:val="00903F6C"/>
    <w:rsid w:val="009040CD"/>
    <w:rsid w:val="00904102"/>
    <w:rsid w:val="00904599"/>
    <w:rsid w:val="00904A0B"/>
    <w:rsid w:val="0090508C"/>
    <w:rsid w:val="009051C5"/>
    <w:rsid w:val="00905599"/>
    <w:rsid w:val="00905881"/>
    <w:rsid w:val="00905ABC"/>
    <w:rsid w:val="00905C37"/>
    <w:rsid w:val="009060AC"/>
    <w:rsid w:val="009060EA"/>
    <w:rsid w:val="009061D2"/>
    <w:rsid w:val="0090645A"/>
    <w:rsid w:val="0090675C"/>
    <w:rsid w:val="00906872"/>
    <w:rsid w:val="00906F1F"/>
    <w:rsid w:val="00907399"/>
    <w:rsid w:val="0090743A"/>
    <w:rsid w:val="0090758C"/>
    <w:rsid w:val="00907E89"/>
    <w:rsid w:val="00907EE2"/>
    <w:rsid w:val="0090E4FC"/>
    <w:rsid w:val="00910097"/>
    <w:rsid w:val="00910A25"/>
    <w:rsid w:val="00911149"/>
    <w:rsid w:val="00911228"/>
    <w:rsid w:val="009112B9"/>
    <w:rsid w:val="00911355"/>
    <w:rsid w:val="00911556"/>
    <w:rsid w:val="009115CC"/>
    <w:rsid w:val="009117C4"/>
    <w:rsid w:val="009118D1"/>
    <w:rsid w:val="00911BA2"/>
    <w:rsid w:val="00911BAC"/>
    <w:rsid w:val="00911C04"/>
    <w:rsid w:val="00911E4A"/>
    <w:rsid w:val="0091206F"/>
    <w:rsid w:val="009121DE"/>
    <w:rsid w:val="009121EF"/>
    <w:rsid w:val="0091222B"/>
    <w:rsid w:val="009127B5"/>
    <w:rsid w:val="009129C0"/>
    <w:rsid w:val="00912DF9"/>
    <w:rsid w:val="00913281"/>
    <w:rsid w:val="009136B2"/>
    <w:rsid w:val="009136D4"/>
    <w:rsid w:val="009138AC"/>
    <w:rsid w:val="00913D68"/>
    <w:rsid w:val="00913E74"/>
    <w:rsid w:val="00914132"/>
    <w:rsid w:val="00914173"/>
    <w:rsid w:val="009142BF"/>
    <w:rsid w:val="00914662"/>
    <w:rsid w:val="0091466A"/>
    <w:rsid w:val="009147A3"/>
    <w:rsid w:val="009147DF"/>
    <w:rsid w:val="00914E6D"/>
    <w:rsid w:val="009151C8"/>
    <w:rsid w:val="0091531C"/>
    <w:rsid w:val="00915362"/>
    <w:rsid w:val="00915368"/>
    <w:rsid w:val="009156E5"/>
    <w:rsid w:val="00915A80"/>
    <w:rsid w:val="00915B8B"/>
    <w:rsid w:val="00915F83"/>
    <w:rsid w:val="00916042"/>
    <w:rsid w:val="00916066"/>
    <w:rsid w:val="0091649D"/>
    <w:rsid w:val="0091657C"/>
    <w:rsid w:val="009167F6"/>
    <w:rsid w:val="00916AAD"/>
    <w:rsid w:val="00916B04"/>
    <w:rsid w:val="00916C78"/>
    <w:rsid w:val="00916F14"/>
    <w:rsid w:val="00916FD0"/>
    <w:rsid w:val="009170D3"/>
    <w:rsid w:val="0091736C"/>
    <w:rsid w:val="009173EB"/>
    <w:rsid w:val="00917AEE"/>
    <w:rsid w:val="00917BB1"/>
    <w:rsid w:val="00917BCE"/>
    <w:rsid w:val="00917C6A"/>
    <w:rsid w:val="00917E03"/>
    <w:rsid w:val="00917E5D"/>
    <w:rsid w:val="00917EBA"/>
    <w:rsid w:val="00917F11"/>
    <w:rsid w:val="00917F42"/>
    <w:rsid w:val="0092026F"/>
    <w:rsid w:val="00920477"/>
    <w:rsid w:val="009208E1"/>
    <w:rsid w:val="009208E9"/>
    <w:rsid w:val="00920B39"/>
    <w:rsid w:val="00920E4A"/>
    <w:rsid w:val="00920F1A"/>
    <w:rsid w:val="00921358"/>
    <w:rsid w:val="0092138A"/>
    <w:rsid w:val="00921667"/>
    <w:rsid w:val="0092172F"/>
    <w:rsid w:val="00921B38"/>
    <w:rsid w:val="00921E49"/>
    <w:rsid w:val="00922197"/>
    <w:rsid w:val="00922211"/>
    <w:rsid w:val="00922222"/>
    <w:rsid w:val="00922432"/>
    <w:rsid w:val="00922B3B"/>
    <w:rsid w:val="00922B73"/>
    <w:rsid w:val="00922CC6"/>
    <w:rsid w:val="00922EA6"/>
    <w:rsid w:val="00922F0B"/>
    <w:rsid w:val="009232F9"/>
    <w:rsid w:val="00923407"/>
    <w:rsid w:val="009239C6"/>
    <w:rsid w:val="00923AAA"/>
    <w:rsid w:val="00923AC0"/>
    <w:rsid w:val="00923E28"/>
    <w:rsid w:val="00924466"/>
    <w:rsid w:val="00924471"/>
    <w:rsid w:val="009245C1"/>
    <w:rsid w:val="00924998"/>
    <w:rsid w:val="009249C2"/>
    <w:rsid w:val="00924E2F"/>
    <w:rsid w:val="00924EB4"/>
    <w:rsid w:val="00924F98"/>
    <w:rsid w:val="0092500C"/>
    <w:rsid w:val="00925122"/>
    <w:rsid w:val="00925622"/>
    <w:rsid w:val="00925667"/>
    <w:rsid w:val="00925668"/>
    <w:rsid w:val="00925675"/>
    <w:rsid w:val="0092570B"/>
    <w:rsid w:val="009258AA"/>
    <w:rsid w:val="00925A19"/>
    <w:rsid w:val="00925F81"/>
    <w:rsid w:val="00925FC5"/>
    <w:rsid w:val="00926161"/>
    <w:rsid w:val="00926238"/>
    <w:rsid w:val="00926406"/>
    <w:rsid w:val="009264A7"/>
    <w:rsid w:val="00926757"/>
    <w:rsid w:val="009267B1"/>
    <w:rsid w:val="00926C96"/>
    <w:rsid w:val="0092702E"/>
    <w:rsid w:val="0092745D"/>
    <w:rsid w:val="00927A8D"/>
    <w:rsid w:val="00927B60"/>
    <w:rsid w:val="00927C05"/>
    <w:rsid w:val="00927E81"/>
    <w:rsid w:val="00927FE2"/>
    <w:rsid w:val="009301FC"/>
    <w:rsid w:val="0093022B"/>
    <w:rsid w:val="009302A7"/>
    <w:rsid w:val="009303F5"/>
    <w:rsid w:val="009304F7"/>
    <w:rsid w:val="009307B8"/>
    <w:rsid w:val="00930853"/>
    <w:rsid w:val="00930963"/>
    <w:rsid w:val="00930AF6"/>
    <w:rsid w:val="00930B0B"/>
    <w:rsid w:val="00930B71"/>
    <w:rsid w:val="00930C87"/>
    <w:rsid w:val="00930E5C"/>
    <w:rsid w:val="00930F0A"/>
    <w:rsid w:val="00931B30"/>
    <w:rsid w:val="00931D3B"/>
    <w:rsid w:val="00931E42"/>
    <w:rsid w:val="00932147"/>
    <w:rsid w:val="00932592"/>
    <w:rsid w:val="00932909"/>
    <w:rsid w:val="00932D51"/>
    <w:rsid w:val="00932FAD"/>
    <w:rsid w:val="0093317E"/>
    <w:rsid w:val="009331EC"/>
    <w:rsid w:val="009333BA"/>
    <w:rsid w:val="00933466"/>
    <w:rsid w:val="00933AFB"/>
    <w:rsid w:val="009344D6"/>
    <w:rsid w:val="00934703"/>
    <w:rsid w:val="009347E3"/>
    <w:rsid w:val="009347FD"/>
    <w:rsid w:val="0093485C"/>
    <w:rsid w:val="009348A6"/>
    <w:rsid w:val="00934C1A"/>
    <w:rsid w:val="00934CCC"/>
    <w:rsid w:val="00934CE0"/>
    <w:rsid w:val="00934DB1"/>
    <w:rsid w:val="00934E61"/>
    <w:rsid w:val="00934F16"/>
    <w:rsid w:val="0093553E"/>
    <w:rsid w:val="00935633"/>
    <w:rsid w:val="00935835"/>
    <w:rsid w:val="00935B9A"/>
    <w:rsid w:val="00935C1C"/>
    <w:rsid w:val="00935F34"/>
    <w:rsid w:val="009362F1"/>
    <w:rsid w:val="00936506"/>
    <w:rsid w:val="00936964"/>
    <w:rsid w:val="00936E1A"/>
    <w:rsid w:val="00937786"/>
    <w:rsid w:val="009379D3"/>
    <w:rsid w:val="00937FB9"/>
    <w:rsid w:val="00940273"/>
    <w:rsid w:val="0094040D"/>
    <w:rsid w:val="00940920"/>
    <w:rsid w:val="0094094F"/>
    <w:rsid w:val="00940950"/>
    <w:rsid w:val="00940995"/>
    <w:rsid w:val="009409CA"/>
    <w:rsid w:val="009413FF"/>
    <w:rsid w:val="00941B26"/>
    <w:rsid w:val="00941CD9"/>
    <w:rsid w:val="00941E6D"/>
    <w:rsid w:val="00941FFA"/>
    <w:rsid w:val="009420EA"/>
    <w:rsid w:val="00942190"/>
    <w:rsid w:val="00942229"/>
    <w:rsid w:val="009425E4"/>
    <w:rsid w:val="0094292D"/>
    <w:rsid w:val="00942C7D"/>
    <w:rsid w:val="00942DD4"/>
    <w:rsid w:val="00942DF1"/>
    <w:rsid w:val="009431D4"/>
    <w:rsid w:val="00943205"/>
    <w:rsid w:val="009432DA"/>
    <w:rsid w:val="0094345A"/>
    <w:rsid w:val="009438D6"/>
    <w:rsid w:val="00943B7A"/>
    <w:rsid w:val="00943DB3"/>
    <w:rsid w:val="00943F11"/>
    <w:rsid w:val="0094479D"/>
    <w:rsid w:val="00944925"/>
    <w:rsid w:val="0094499A"/>
    <w:rsid w:val="00944A33"/>
    <w:rsid w:val="00944C1D"/>
    <w:rsid w:val="00944CBF"/>
    <w:rsid w:val="00944DAD"/>
    <w:rsid w:val="00944DFF"/>
    <w:rsid w:val="009451E4"/>
    <w:rsid w:val="009456DD"/>
    <w:rsid w:val="009458F5"/>
    <w:rsid w:val="00945989"/>
    <w:rsid w:val="00945DC5"/>
    <w:rsid w:val="00946173"/>
    <w:rsid w:val="009461A0"/>
    <w:rsid w:val="00946680"/>
    <w:rsid w:val="009466BE"/>
    <w:rsid w:val="009467D0"/>
    <w:rsid w:val="00946993"/>
    <w:rsid w:val="00946C87"/>
    <w:rsid w:val="00947487"/>
    <w:rsid w:val="009474BF"/>
    <w:rsid w:val="0094765D"/>
    <w:rsid w:val="0094773D"/>
    <w:rsid w:val="00947826"/>
    <w:rsid w:val="00947940"/>
    <w:rsid w:val="00947CEA"/>
    <w:rsid w:val="00947EE4"/>
    <w:rsid w:val="00950093"/>
    <w:rsid w:val="009502BF"/>
    <w:rsid w:val="00950306"/>
    <w:rsid w:val="00950514"/>
    <w:rsid w:val="00950738"/>
    <w:rsid w:val="00950B85"/>
    <w:rsid w:val="00950BDC"/>
    <w:rsid w:val="00950CAC"/>
    <w:rsid w:val="0095160E"/>
    <w:rsid w:val="0095175B"/>
    <w:rsid w:val="0095178A"/>
    <w:rsid w:val="00951924"/>
    <w:rsid w:val="00951C71"/>
    <w:rsid w:val="00951CEE"/>
    <w:rsid w:val="00951FF1"/>
    <w:rsid w:val="009520EE"/>
    <w:rsid w:val="0095219B"/>
    <w:rsid w:val="00952212"/>
    <w:rsid w:val="00952930"/>
    <w:rsid w:val="00952BB1"/>
    <w:rsid w:val="00952F7D"/>
    <w:rsid w:val="0095323D"/>
    <w:rsid w:val="009534C7"/>
    <w:rsid w:val="00953BE9"/>
    <w:rsid w:val="0095435E"/>
    <w:rsid w:val="0095448D"/>
    <w:rsid w:val="009545A2"/>
    <w:rsid w:val="009545EE"/>
    <w:rsid w:val="00954D38"/>
    <w:rsid w:val="00954F18"/>
    <w:rsid w:val="00955011"/>
    <w:rsid w:val="0095502B"/>
    <w:rsid w:val="009550BE"/>
    <w:rsid w:val="009550D0"/>
    <w:rsid w:val="009551C9"/>
    <w:rsid w:val="00955201"/>
    <w:rsid w:val="0095521C"/>
    <w:rsid w:val="00955423"/>
    <w:rsid w:val="00955426"/>
    <w:rsid w:val="00955C16"/>
    <w:rsid w:val="00955E68"/>
    <w:rsid w:val="00955F32"/>
    <w:rsid w:val="00956168"/>
    <w:rsid w:val="0095638E"/>
    <w:rsid w:val="009566A8"/>
    <w:rsid w:val="00956CE7"/>
    <w:rsid w:val="0095752C"/>
    <w:rsid w:val="0095773C"/>
    <w:rsid w:val="00957ADA"/>
    <w:rsid w:val="00957E7F"/>
    <w:rsid w:val="00960285"/>
    <w:rsid w:val="00960339"/>
    <w:rsid w:val="0096048B"/>
    <w:rsid w:val="009606E6"/>
    <w:rsid w:val="0096086B"/>
    <w:rsid w:val="00960DC0"/>
    <w:rsid w:val="00960DC5"/>
    <w:rsid w:val="00961073"/>
    <w:rsid w:val="00961672"/>
    <w:rsid w:val="009617CA"/>
    <w:rsid w:val="00961A07"/>
    <w:rsid w:val="00961A54"/>
    <w:rsid w:val="00961C55"/>
    <w:rsid w:val="00961E50"/>
    <w:rsid w:val="00961FEE"/>
    <w:rsid w:val="00962265"/>
    <w:rsid w:val="0096263C"/>
    <w:rsid w:val="0096265A"/>
    <w:rsid w:val="00962C58"/>
    <w:rsid w:val="00962CC3"/>
    <w:rsid w:val="00962FF1"/>
    <w:rsid w:val="0096313D"/>
    <w:rsid w:val="009631B3"/>
    <w:rsid w:val="009632F9"/>
    <w:rsid w:val="0096350C"/>
    <w:rsid w:val="009635FB"/>
    <w:rsid w:val="00963BE6"/>
    <w:rsid w:val="00963D68"/>
    <w:rsid w:val="00963F9D"/>
    <w:rsid w:val="00964122"/>
    <w:rsid w:val="009643D9"/>
    <w:rsid w:val="009647AF"/>
    <w:rsid w:val="009649A4"/>
    <w:rsid w:val="00964AD6"/>
    <w:rsid w:val="00964BC8"/>
    <w:rsid w:val="0096578C"/>
    <w:rsid w:val="00965977"/>
    <w:rsid w:val="00965D62"/>
    <w:rsid w:val="00965FE7"/>
    <w:rsid w:val="009660A3"/>
    <w:rsid w:val="00966889"/>
    <w:rsid w:val="00966B5A"/>
    <w:rsid w:val="0096734C"/>
    <w:rsid w:val="00967583"/>
    <w:rsid w:val="009676F8"/>
    <w:rsid w:val="009678D6"/>
    <w:rsid w:val="00967B72"/>
    <w:rsid w:val="00967DE0"/>
    <w:rsid w:val="009701C1"/>
    <w:rsid w:val="00970284"/>
    <w:rsid w:val="009702C9"/>
    <w:rsid w:val="009703EC"/>
    <w:rsid w:val="00970450"/>
    <w:rsid w:val="0097048F"/>
    <w:rsid w:val="00970630"/>
    <w:rsid w:val="0097064A"/>
    <w:rsid w:val="0097076B"/>
    <w:rsid w:val="009708D2"/>
    <w:rsid w:val="00970D6B"/>
    <w:rsid w:val="00970E66"/>
    <w:rsid w:val="0097100E"/>
    <w:rsid w:val="00971053"/>
    <w:rsid w:val="00971630"/>
    <w:rsid w:val="0097197B"/>
    <w:rsid w:val="00972959"/>
    <w:rsid w:val="00972B67"/>
    <w:rsid w:val="00973081"/>
    <w:rsid w:val="0097311F"/>
    <w:rsid w:val="00973434"/>
    <w:rsid w:val="00973563"/>
    <w:rsid w:val="00973641"/>
    <w:rsid w:val="00973661"/>
    <w:rsid w:val="009736B3"/>
    <w:rsid w:val="009738BC"/>
    <w:rsid w:val="00973985"/>
    <w:rsid w:val="00973E88"/>
    <w:rsid w:val="00974003"/>
    <w:rsid w:val="009741EA"/>
    <w:rsid w:val="00974335"/>
    <w:rsid w:val="00974564"/>
    <w:rsid w:val="00974682"/>
    <w:rsid w:val="009749DD"/>
    <w:rsid w:val="00974B0D"/>
    <w:rsid w:val="00974D14"/>
    <w:rsid w:val="0097501C"/>
    <w:rsid w:val="0097542A"/>
    <w:rsid w:val="00975523"/>
    <w:rsid w:val="00976374"/>
    <w:rsid w:val="0097641B"/>
    <w:rsid w:val="00976912"/>
    <w:rsid w:val="00976A46"/>
    <w:rsid w:val="009770B5"/>
    <w:rsid w:val="009774B9"/>
    <w:rsid w:val="0097781A"/>
    <w:rsid w:val="00977A0F"/>
    <w:rsid w:val="00977C45"/>
    <w:rsid w:val="00977CAC"/>
    <w:rsid w:val="00977E6E"/>
    <w:rsid w:val="00977E9C"/>
    <w:rsid w:val="00977F29"/>
    <w:rsid w:val="0098026B"/>
    <w:rsid w:val="0098027A"/>
    <w:rsid w:val="00980769"/>
    <w:rsid w:val="00980A39"/>
    <w:rsid w:val="00980B2B"/>
    <w:rsid w:val="00980D26"/>
    <w:rsid w:val="0098111B"/>
    <w:rsid w:val="009811D3"/>
    <w:rsid w:val="009811DE"/>
    <w:rsid w:val="00981233"/>
    <w:rsid w:val="0098124C"/>
    <w:rsid w:val="009812A1"/>
    <w:rsid w:val="00981314"/>
    <w:rsid w:val="00981456"/>
    <w:rsid w:val="009815D8"/>
    <w:rsid w:val="009818CC"/>
    <w:rsid w:val="009819B9"/>
    <w:rsid w:val="00981CBF"/>
    <w:rsid w:val="00981DCB"/>
    <w:rsid w:val="00981E6A"/>
    <w:rsid w:val="009820D1"/>
    <w:rsid w:val="009823C5"/>
    <w:rsid w:val="009823E2"/>
    <w:rsid w:val="009824EA"/>
    <w:rsid w:val="009825D4"/>
    <w:rsid w:val="009827BC"/>
    <w:rsid w:val="00982B01"/>
    <w:rsid w:val="00982E58"/>
    <w:rsid w:val="00982EAF"/>
    <w:rsid w:val="00982FEB"/>
    <w:rsid w:val="00983016"/>
    <w:rsid w:val="0098304B"/>
    <w:rsid w:val="00983072"/>
    <w:rsid w:val="0098328A"/>
    <w:rsid w:val="009835D5"/>
    <w:rsid w:val="00984267"/>
    <w:rsid w:val="00984301"/>
    <w:rsid w:val="00984712"/>
    <w:rsid w:val="00984B82"/>
    <w:rsid w:val="00984BA6"/>
    <w:rsid w:val="00984CD9"/>
    <w:rsid w:val="00984FC5"/>
    <w:rsid w:val="009853E1"/>
    <w:rsid w:val="00985BAB"/>
    <w:rsid w:val="009866BD"/>
    <w:rsid w:val="00986723"/>
    <w:rsid w:val="00986894"/>
    <w:rsid w:val="009870DF"/>
    <w:rsid w:val="0098726C"/>
    <w:rsid w:val="0098726F"/>
    <w:rsid w:val="00987422"/>
    <w:rsid w:val="009874B1"/>
    <w:rsid w:val="00987881"/>
    <w:rsid w:val="00990037"/>
    <w:rsid w:val="0099080E"/>
    <w:rsid w:val="00990925"/>
    <w:rsid w:val="00990CF3"/>
    <w:rsid w:val="00990F22"/>
    <w:rsid w:val="009911B9"/>
    <w:rsid w:val="00991317"/>
    <w:rsid w:val="00991771"/>
    <w:rsid w:val="00991894"/>
    <w:rsid w:val="00991941"/>
    <w:rsid w:val="009920A2"/>
    <w:rsid w:val="00992105"/>
    <w:rsid w:val="009921B4"/>
    <w:rsid w:val="009921F9"/>
    <w:rsid w:val="0099227F"/>
    <w:rsid w:val="00992674"/>
    <w:rsid w:val="00992683"/>
    <w:rsid w:val="00992FA6"/>
    <w:rsid w:val="0099300C"/>
    <w:rsid w:val="009931D9"/>
    <w:rsid w:val="009932B2"/>
    <w:rsid w:val="009934DA"/>
    <w:rsid w:val="009937FF"/>
    <w:rsid w:val="00993B93"/>
    <w:rsid w:val="00993BFC"/>
    <w:rsid w:val="00993E2D"/>
    <w:rsid w:val="00993EE9"/>
    <w:rsid w:val="0099414E"/>
    <w:rsid w:val="009942B9"/>
    <w:rsid w:val="00994497"/>
    <w:rsid w:val="0099456F"/>
    <w:rsid w:val="00994891"/>
    <w:rsid w:val="00994BD8"/>
    <w:rsid w:val="00994D9E"/>
    <w:rsid w:val="00995248"/>
    <w:rsid w:val="009952D0"/>
    <w:rsid w:val="00995811"/>
    <w:rsid w:val="00995A06"/>
    <w:rsid w:val="00995B52"/>
    <w:rsid w:val="00995BA9"/>
    <w:rsid w:val="00995D97"/>
    <w:rsid w:val="00995DC0"/>
    <w:rsid w:val="009962A1"/>
    <w:rsid w:val="009962A8"/>
    <w:rsid w:val="00996326"/>
    <w:rsid w:val="0099639C"/>
    <w:rsid w:val="0099646A"/>
    <w:rsid w:val="009964A8"/>
    <w:rsid w:val="0099679E"/>
    <w:rsid w:val="00996C7E"/>
    <w:rsid w:val="00997145"/>
    <w:rsid w:val="0099714E"/>
    <w:rsid w:val="009972EF"/>
    <w:rsid w:val="0099732D"/>
    <w:rsid w:val="009974F2"/>
    <w:rsid w:val="0099776B"/>
    <w:rsid w:val="00997D8E"/>
    <w:rsid w:val="009A00B6"/>
    <w:rsid w:val="009A018A"/>
    <w:rsid w:val="009A039D"/>
    <w:rsid w:val="009A0520"/>
    <w:rsid w:val="009A058F"/>
    <w:rsid w:val="009A0ABE"/>
    <w:rsid w:val="009A0D8D"/>
    <w:rsid w:val="009A1145"/>
    <w:rsid w:val="009A1B1E"/>
    <w:rsid w:val="009A1EF7"/>
    <w:rsid w:val="009A21B6"/>
    <w:rsid w:val="009A2452"/>
    <w:rsid w:val="009A255E"/>
    <w:rsid w:val="009A2720"/>
    <w:rsid w:val="009A2953"/>
    <w:rsid w:val="009A2DA8"/>
    <w:rsid w:val="009A31AD"/>
    <w:rsid w:val="009A3321"/>
    <w:rsid w:val="009A3354"/>
    <w:rsid w:val="009A3472"/>
    <w:rsid w:val="009A34DD"/>
    <w:rsid w:val="009A36DC"/>
    <w:rsid w:val="009A38FA"/>
    <w:rsid w:val="009A3958"/>
    <w:rsid w:val="009A3B68"/>
    <w:rsid w:val="009A3C4E"/>
    <w:rsid w:val="009A3D29"/>
    <w:rsid w:val="009A3E27"/>
    <w:rsid w:val="009A420A"/>
    <w:rsid w:val="009A4214"/>
    <w:rsid w:val="009A461B"/>
    <w:rsid w:val="009A4668"/>
    <w:rsid w:val="009A46AD"/>
    <w:rsid w:val="009A48A0"/>
    <w:rsid w:val="009A4B39"/>
    <w:rsid w:val="009A4C6E"/>
    <w:rsid w:val="009A4D89"/>
    <w:rsid w:val="009A5520"/>
    <w:rsid w:val="009A5664"/>
    <w:rsid w:val="009A5B2E"/>
    <w:rsid w:val="009A5B51"/>
    <w:rsid w:val="009A5E67"/>
    <w:rsid w:val="009A5FD3"/>
    <w:rsid w:val="009A5FF0"/>
    <w:rsid w:val="009A6166"/>
    <w:rsid w:val="009A619A"/>
    <w:rsid w:val="009A650C"/>
    <w:rsid w:val="009A6573"/>
    <w:rsid w:val="009A670B"/>
    <w:rsid w:val="009A6DF5"/>
    <w:rsid w:val="009A6E6E"/>
    <w:rsid w:val="009A6F9E"/>
    <w:rsid w:val="009A6FDB"/>
    <w:rsid w:val="009A74D6"/>
    <w:rsid w:val="009A7522"/>
    <w:rsid w:val="009A75AA"/>
    <w:rsid w:val="009A75AF"/>
    <w:rsid w:val="009A761D"/>
    <w:rsid w:val="009A7D06"/>
    <w:rsid w:val="009A7D58"/>
    <w:rsid w:val="009B01D9"/>
    <w:rsid w:val="009B0558"/>
    <w:rsid w:val="009B0983"/>
    <w:rsid w:val="009B09ED"/>
    <w:rsid w:val="009B0DE5"/>
    <w:rsid w:val="009B0E82"/>
    <w:rsid w:val="009B0ECB"/>
    <w:rsid w:val="009B1372"/>
    <w:rsid w:val="009B1380"/>
    <w:rsid w:val="009B14C1"/>
    <w:rsid w:val="009B1875"/>
    <w:rsid w:val="009B18AE"/>
    <w:rsid w:val="009B19BC"/>
    <w:rsid w:val="009B2057"/>
    <w:rsid w:val="009B21BB"/>
    <w:rsid w:val="009B247B"/>
    <w:rsid w:val="009B2578"/>
    <w:rsid w:val="009B263A"/>
    <w:rsid w:val="009B2658"/>
    <w:rsid w:val="009B268D"/>
    <w:rsid w:val="009B2716"/>
    <w:rsid w:val="009B287D"/>
    <w:rsid w:val="009B28F6"/>
    <w:rsid w:val="009B2BA2"/>
    <w:rsid w:val="009B2E3E"/>
    <w:rsid w:val="009B2EC1"/>
    <w:rsid w:val="009B3172"/>
    <w:rsid w:val="009B32EC"/>
    <w:rsid w:val="009B36EC"/>
    <w:rsid w:val="009B37F2"/>
    <w:rsid w:val="009B3861"/>
    <w:rsid w:val="009B3957"/>
    <w:rsid w:val="009B3C4E"/>
    <w:rsid w:val="009B4242"/>
    <w:rsid w:val="009B4594"/>
    <w:rsid w:val="009B47E4"/>
    <w:rsid w:val="009B4E4A"/>
    <w:rsid w:val="009B4FF1"/>
    <w:rsid w:val="009B50CF"/>
    <w:rsid w:val="009B5161"/>
    <w:rsid w:val="009B5C33"/>
    <w:rsid w:val="009B5E0B"/>
    <w:rsid w:val="009B5FEA"/>
    <w:rsid w:val="009B619C"/>
    <w:rsid w:val="009B6311"/>
    <w:rsid w:val="009B6419"/>
    <w:rsid w:val="009B6431"/>
    <w:rsid w:val="009B69A3"/>
    <w:rsid w:val="009B6CB0"/>
    <w:rsid w:val="009B6CEC"/>
    <w:rsid w:val="009B7132"/>
    <w:rsid w:val="009B737F"/>
    <w:rsid w:val="009B79A0"/>
    <w:rsid w:val="009B7D59"/>
    <w:rsid w:val="009B7E42"/>
    <w:rsid w:val="009C0174"/>
    <w:rsid w:val="009C021F"/>
    <w:rsid w:val="009C031F"/>
    <w:rsid w:val="009C049C"/>
    <w:rsid w:val="009C0646"/>
    <w:rsid w:val="009C06A6"/>
    <w:rsid w:val="009C06C0"/>
    <w:rsid w:val="009C0806"/>
    <w:rsid w:val="009C0AC0"/>
    <w:rsid w:val="009C0B1E"/>
    <w:rsid w:val="009C0BD5"/>
    <w:rsid w:val="009C0BE7"/>
    <w:rsid w:val="009C0E0B"/>
    <w:rsid w:val="009C1253"/>
    <w:rsid w:val="009C1590"/>
    <w:rsid w:val="009C197B"/>
    <w:rsid w:val="009C1C5A"/>
    <w:rsid w:val="009C1CCF"/>
    <w:rsid w:val="009C1E55"/>
    <w:rsid w:val="009C20EB"/>
    <w:rsid w:val="009C231F"/>
    <w:rsid w:val="009C259E"/>
    <w:rsid w:val="009C28BD"/>
    <w:rsid w:val="009C2DC0"/>
    <w:rsid w:val="009C2F7B"/>
    <w:rsid w:val="009C3041"/>
    <w:rsid w:val="009C305F"/>
    <w:rsid w:val="009C327E"/>
    <w:rsid w:val="009C3480"/>
    <w:rsid w:val="009C36B2"/>
    <w:rsid w:val="009C37F7"/>
    <w:rsid w:val="009C3978"/>
    <w:rsid w:val="009C39F0"/>
    <w:rsid w:val="009C39F9"/>
    <w:rsid w:val="009C3B37"/>
    <w:rsid w:val="009C3E6C"/>
    <w:rsid w:val="009C4023"/>
    <w:rsid w:val="009C439B"/>
    <w:rsid w:val="009C4632"/>
    <w:rsid w:val="009C47E1"/>
    <w:rsid w:val="009C487A"/>
    <w:rsid w:val="009C49E1"/>
    <w:rsid w:val="009C4FB1"/>
    <w:rsid w:val="009C4FFC"/>
    <w:rsid w:val="009C520F"/>
    <w:rsid w:val="009C526C"/>
    <w:rsid w:val="009C5377"/>
    <w:rsid w:val="009C5552"/>
    <w:rsid w:val="009C567A"/>
    <w:rsid w:val="009C5BEB"/>
    <w:rsid w:val="009C5D3C"/>
    <w:rsid w:val="009C5FE3"/>
    <w:rsid w:val="009C614A"/>
    <w:rsid w:val="009C6258"/>
    <w:rsid w:val="009C6515"/>
    <w:rsid w:val="009C653E"/>
    <w:rsid w:val="009C6897"/>
    <w:rsid w:val="009C6A5A"/>
    <w:rsid w:val="009C6E29"/>
    <w:rsid w:val="009C708F"/>
    <w:rsid w:val="009C7233"/>
    <w:rsid w:val="009C743F"/>
    <w:rsid w:val="009C747F"/>
    <w:rsid w:val="009C7532"/>
    <w:rsid w:val="009C7634"/>
    <w:rsid w:val="009C7666"/>
    <w:rsid w:val="009C7DDC"/>
    <w:rsid w:val="009D081A"/>
    <w:rsid w:val="009D0A4F"/>
    <w:rsid w:val="009D0BA6"/>
    <w:rsid w:val="009D0DCB"/>
    <w:rsid w:val="009D0F46"/>
    <w:rsid w:val="009D1108"/>
    <w:rsid w:val="009D141E"/>
    <w:rsid w:val="009D16E0"/>
    <w:rsid w:val="009D1719"/>
    <w:rsid w:val="009D1BB5"/>
    <w:rsid w:val="009D1D15"/>
    <w:rsid w:val="009D298C"/>
    <w:rsid w:val="009D29AA"/>
    <w:rsid w:val="009D29C6"/>
    <w:rsid w:val="009D2EF9"/>
    <w:rsid w:val="009D318A"/>
    <w:rsid w:val="009D34FB"/>
    <w:rsid w:val="009D3723"/>
    <w:rsid w:val="009D3741"/>
    <w:rsid w:val="009D3798"/>
    <w:rsid w:val="009D3A54"/>
    <w:rsid w:val="009D3B2B"/>
    <w:rsid w:val="009D3E88"/>
    <w:rsid w:val="009D4328"/>
    <w:rsid w:val="009D438A"/>
    <w:rsid w:val="009D45B1"/>
    <w:rsid w:val="009D488B"/>
    <w:rsid w:val="009D4940"/>
    <w:rsid w:val="009D4D39"/>
    <w:rsid w:val="009D4E7E"/>
    <w:rsid w:val="009D4EC3"/>
    <w:rsid w:val="009D529A"/>
    <w:rsid w:val="009D5732"/>
    <w:rsid w:val="009D5760"/>
    <w:rsid w:val="009D5A57"/>
    <w:rsid w:val="009D5B8F"/>
    <w:rsid w:val="009D5F50"/>
    <w:rsid w:val="009D6042"/>
    <w:rsid w:val="009D6323"/>
    <w:rsid w:val="009D6560"/>
    <w:rsid w:val="009D6595"/>
    <w:rsid w:val="009D66C3"/>
    <w:rsid w:val="009D6CDC"/>
    <w:rsid w:val="009D7127"/>
    <w:rsid w:val="009D7176"/>
    <w:rsid w:val="009D7205"/>
    <w:rsid w:val="009D7531"/>
    <w:rsid w:val="009D77DD"/>
    <w:rsid w:val="009D7D0D"/>
    <w:rsid w:val="009D7ED9"/>
    <w:rsid w:val="009D7F8E"/>
    <w:rsid w:val="009E0018"/>
    <w:rsid w:val="009E025C"/>
    <w:rsid w:val="009E03DE"/>
    <w:rsid w:val="009E043C"/>
    <w:rsid w:val="009E04C4"/>
    <w:rsid w:val="009E073C"/>
    <w:rsid w:val="009E0863"/>
    <w:rsid w:val="009E0968"/>
    <w:rsid w:val="009E0E0D"/>
    <w:rsid w:val="009E0EED"/>
    <w:rsid w:val="009E1037"/>
    <w:rsid w:val="009E10F2"/>
    <w:rsid w:val="009E10F7"/>
    <w:rsid w:val="009E110A"/>
    <w:rsid w:val="009E113D"/>
    <w:rsid w:val="009E11BF"/>
    <w:rsid w:val="009E169E"/>
    <w:rsid w:val="009E1967"/>
    <w:rsid w:val="009E1BC9"/>
    <w:rsid w:val="009E1C48"/>
    <w:rsid w:val="009E1E87"/>
    <w:rsid w:val="009E20DE"/>
    <w:rsid w:val="009E22F9"/>
    <w:rsid w:val="009E2656"/>
    <w:rsid w:val="009E28AA"/>
    <w:rsid w:val="009E2C28"/>
    <w:rsid w:val="009E2D54"/>
    <w:rsid w:val="009E2DD5"/>
    <w:rsid w:val="009E344C"/>
    <w:rsid w:val="009E36F5"/>
    <w:rsid w:val="009E3AC5"/>
    <w:rsid w:val="009E3AFC"/>
    <w:rsid w:val="009E3E1C"/>
    <w:rsid w:val="009E3FA0"/>
    <w:rsid w:val="009E4723"/>
    <w:rsid w:val="009E4DF0"/>
    <w:rsid w:val="009E4EEC"/>
    <w:rsid w:val="009E5030"/>
    <w:rsid w:val="009E50B7"/>
    <w:rsid w:val="009E5200"/>
    <w:rsid w:val="009E5878"/>
    <w:rsid w:val="009E589A"/>
    <w:rsid w:val="009E589C"/>
    <w:rsid w:val="009E5C96"/>
    <w:rsid w:val="009E5E93"/>
    <w:rsid w:val="009E6700"/>
    <w:rsid w:val="009E6B81"/>
    <w:rsid w:val="009E6FD0"/>
    <w:rsid w:val="009E7980"/>
    <w:rsid w:val="009E79E8"/>
    <w:rsid w:val="009E7B50"/>
    <w:rsid w:val="009F0174"/>
    <w:rsid w:val="009F0278"/>
    <w:rsid w:val="009F073B"/>
    <w:rsid w:val="009F07A8"/>
    <w:rsid w:val="009F0807"/>
    <w:rsid w:val="009F09E9"/>
    <w:rsid w:val="009F0B17"/>
    <w:rsid w:val="009F0B81"/>
    <w:rsid w:val="009F0E86"/>
    <w:rsid w:val="009F1095"/>
    <w:rsid w:val="009F11CC"/>
    <w:rsid w:val="009F1E8E"/>
    <w:rsid w:val="009F1FE0"/>
    <w:rsid w:val="009F2007"/>
    <w:rsid w:val="009F20E9"/>
    <w:rsid w:val="009F2183"/>
    <w:rsid w:val="009F2418"/>
    <w:rsid w:val="009F2556"/>
    <w:rsid w:val="009F25F0"/>
    <w:rsid w:val="009F266D"/>
    <w:rsid w:val="009F28EE"/>
    <w:rsid w:val="009F2A50"/>
    <w:rsid w:val="009F2ED9"/>
    <w:rsid w:val="009F3065"/>
    <w:rsid w:val="009F30BB"/>
    <w:rsid w:val="009F33CE"/>
    <w:rsid w:val="009F34DD"/>
    <w:rsid w:val="009F3524"/>
    <w:rsid w:val="009F360C"/>
    <w:rsid w:val="009F3B40"/>
    <w:rsid w:val="009F4168"/>
    <w:rsid w:val="009F43D0"/>
    <w:rsid w:val="009F440D"/>
    <w:rsid w:val="009F44E2"/>
    <w:rsid w:val="009F4706"/>
    <w:rsid w:val="009F48FC"/>
    <w:rsid w:val="009F4BA9"/>
    <w:rsid w:val="009F4C56"/>
    <w:rsid w:val="009F4EF3"/>
    <w:rsid w:val="009F4F6E"/>
    <w:rsid w:val="009F4FB7"/>
    <w:rsid w:val="009F5194"/>
    <w:rsid w:val="009F538E"/>
    <w:rsid w:val="009F53D3"/>
    <w:rsid w:val="009F54A6"/>
    <w:rsid w:val="009F5541"/>
    <w:rsid w:val="009F575E"/>
    <w:rsid w:val="009F5880"/>
    <w:rsid w:val="009F59E9"/>
    <w:rsid w:val="009F5B25"/>
    <w:rsid w:val="009F5C84"/>
    <w:rsid w:val="009F5E6C"/>
    <w:rsid w:val="009F5EBE"/>
    <w:rsid w:val="009F60F8"/>
    <w:rsid w:val="009F6425"/>
    <w:rsid w:val="009F675A"/>
    <w:rsid w:val="009F6865"/>
    <w:rsid w:val="009F6DCC"/>
    <w:rsid w:val="009F71BF"/>
    <w:rsid w:val="009F75C5"/>
    <w:rsid w:val="009F7787"/>
    <w:rsid w:val="009F7898"/>
    <w:rsid w:val="009F7D44"/>
    <w:rsid w:val="009F7F77"/>
    <w:rsid w:val="00A002F9"/>
    <w:rsid w:val="00A00FCA"/>
    <w:rsid w:val="00A012E9"/>
    <w:rsid w:val="00A012F5"/>
    <w:rsid w:val="00A0158D"/>
    <w:rsid w:val="00A015DF"/>
    <w:rsid w:val="00A017BE"/>
    <w:rsid w:val="00A01BAD"/>
    <w:rsid w:val="00A01C96"/>
    <w:rsid w:val="00A01CB0"/>
    <w:rsid w:val="00A01D03"/>
    <w:rsid w:val="00A02B66"/>
    <w:rsid w:val="00A02BD5"/>
    <w:rsid w:val="00A02C3F"/>
    <w:rsid w:val="00A02CDC"/>
    <w:rsid w:val="00A02D68"/>
    <w:rsid w:val="00A02F2F"/>
    <w:rsid w:val="00A03084"/>
    <w:rsid w:val="00A0356E"/>
    <w:rsid w:val="00A03781"/>
    <w:rsid w:val="00A03C81"/>
    <w:rsid w:val="00A0402A"/>
    <w:rsid w:val="00A04158"/>
    <w:rsid w:val="00A041A7"/>
    <w:rsid w:val="00A04262"/>
    <w:rsid w:val="00A0447E"/>
    <w:rsid w:val="00A04588"/>
    <w:rsid w:val="00A04683"/>
    <w:rsid w:val="00A04BFF"/>
    <w:rsid w:val="00A04D8E"/>
    <w:rsid w:val="00A04D9A"/>
    <w:rsid w:val="00A05020"/>
    <w:rsid w:val="00A05034"/>
    <w:rsid w:val="00A052B9"/>
    <w:rsid w:val="00A055BA"/>
    <w:rsid w:val="00A05687"/>
    <w:rsid w:val="00A0584E"/>
    <w:rsid w:val="00A058C8"/>
    <w:rsid w:val="00A059EE"/>
    <w:rsid w:val="00A05A1B"/>
    <w:rsid w:val="00A05A20"/>
    <w:rsid w:val="00A05E77"/>
    <w:rsid w:val="00A06261"/>
    <w:rsid w:val="00A062BC"/>
    <w:rsid w:val="00A0641E"/>
    <w:rsid w:val="00A065DA"/>
    <w:rsid w:val="00A06768"/>
    <w:rsid w:val="00A06E82"/>
    <w:rsid w:val="00A06F06"/>
    <w:rsid w:val="00A07177"/>
    <w:rsid w:val="00A07327"/>
    <w:rsid w:val="00A075F9"/>
    <w:rsid w:val="00A07859"/>
    <w:rsid w:val="00A07902"/>
    <w:rsid w:val="00A07910"/>
    <w:rsid w:val="00A07AC6"/>
    <w:rsid w:val="00A07D54"/>
    <w:rsid w:val="00A1005E"/>
    <w:rsid w:val="00A100FE"/>
    <w:rsid w:val="00A1060C"/>
    <w:rsid w:val="00A106A9"/>
    <w:rsid w:val="00A10BB9"/>
    <w:rsid w:val="00A10DBE"/>
    <w:rsid w:val="00A10F5B"/>
    <w:rsid w:val="00A1115B"/>
    <w:rsid w:val="00A1129C"/>
    <w:rsid w:val="00A113A4"/>
    <w:rsid w:val="00A116BC"/>
    <w:rsid w:val="00A11710"/>
    <w:rsid w:val="00A1171F"/>
    <w:rsid w:val="00A1181D"/>
    <w:rsid w:val="00A11909"/>
    <w:rsid w:val="00A11B3C"/>
    <w:rsid w:val="00A1216A"/>
    <w:rsid w:val="00A12211"/>
    <w:rsid w:val="00A12313"/>
    <w:rsid w:val="00A12DB6"/>
    <w:rsid w:val="00A12DF5"/>
    <w:rsid w:val="00A13063"/>
    <w:rsid w:val="00A1338E"/>
    <w:rsid w:val="00A1344C"/>
    <w:rsid w:val="00A1363A"/>
    <w:rsid w:val="00A136DB"/>
    <w:rsid w:val="00A13986"/>
    <w:rsid w:val="00A13A85"/>
    <w:rsid w:val="00A140D7"/>
    <w:rsid w:val="00A1421D"/>
    <w:rsid w:val="00A1427A"/>
    <w:rsid w:val="00A145A6"/>
    <w:rsid w:val="00A14845"/>
    <w:rsid w:val="00A14882"/>
    <w:rsid w:val="00A14971"/>
    <w:rsid w:val="00A14A30"/>
    <w:rsid w:val="00A14ADF"/>
    <w:rsid w:val="00A14E29"/>
    <w:rsid w:val="00A15121"/>
    <w:rsid w:val="00A15191"/>
    <w:rsid w:val="00A153D8"/>
    <w:rsid w:val="00A1585C"/>
    <w:rsid w:val="00A159A3"/>
    <w:rsid w:val="00A15ADE"/>
    <w:rsid w:val="00A15C17"/>
    <w:rsid w:val="00A15CDE"/>
    <w:rsid w:val="00A15E01"/>
    <w:rsid w:val="00A15EB4"/>
    <w:rsid w:val="00A1629A"/>
    <w:rsid w:val="00A16560"/>
    <w:rsid w:val="00A16877"/>
    <w:rsid w:val="00A169B8"/>
    <w:rsid w:val="00A16C9E"/>
    <w:rsid w:val="00A16F2A"/>
    <w:rsid w:val="00A1713E"/>
    <w:rsid w:val="00A17655"/>
    <w:rsid w:val="00A179C2"/>
    <w:rsid w:val="00A17AE9"/>
    <w:rsid w:val="00A17B0C"/>
    <w:rsid w:val="00A2047E"/>
    <w:rsid w:val="00A20518"/>
    <w:rsid w:val="00A205B4"/>
    <w:rsid w:val="00A20622"/>
    <w:rsid w:val="00A20639"/>
    <w:rsid w:val="00A2067E"/>
    <w:rsid w:val="00A206F5"/>
    <w:rsid w:val="00A20700"/>
    <w:rsid w:val="00A20D3F"/>
    <w:rsid w:val="00A20D57"/>
    <w:rsid w:val="00A20FC0"/>
    <w:rsid w:val="00A212E2"/>
    <w:rsid w:val="00A21383"/>
    <w:rsid w:val="00A21F4A"/>
    <w:rsid w:val="00A2264E"/>
    <w:rsid w:val="00A22675"/>
    <w:rsid w:val="00A2287A"/>
    <w:rsid w:val="00A2294C"/>
    <w:rsid w:val="00A22AF3"/>
    <w:rsid w:val="00A22B92"/>
    <w:rsid w:val="00A22F16"/>
    <w:rsid w:val="00A23051"/>
    <w:rsid w:val="00A231AC"/>
    <w:rsid w:val="00A232B6"/>
    <w:rsid w:val="00A23563"/>
    <w:rsid w:val="00A23875"/>
    <w:rsid w:val="00A23B86"/>
    <w:rsid w:val="00A23BA2"/>
    <w:rsid w:val="00A23C54"/>
    <w:rsid w:val="00A23D32"/>
    <w:rsid w:val="00A23E3C"/>
    <w:rsid w:val="00A243B8"/>
    <w:rsid w:val="00A245F5"/>
    <w:rsid w:val="00A247DF"/>
    <w:rsid w:val="00A24A9E"/>
    <w:rsid w:val="00A250C7"/>
    <w:rsid w:val="00A2510F"/>
    <w:rsid w:val="00A252C9"/>
    <w:rsid w:val="00A25CD3"/>
    <w:rsid w:val="00A25F5B"/>
    <w:rsid w:val="00A260A7"/>
    <w:rsid w:val="00A262CB"/>
    <w:rsid w:val="00A26964"/>
    <w:rsid w:val="00A269A6"/>
    <w:rsid w:val="00A26A4F"/>
    <w:rsid w:val="00A270B4"/>
    <w:rsid w:val="00A271E1"/>
    <w:rsid w:val="00A27B4C"/>
    <w:rsid w:val="00A27BEE"/>
    <w:rsid w:val="00A27CDB"/>
    <w:rsid w:val="00A27E18"/>
    <w:rsid w:val="00A2D608"/>
    <w:rsid w:val="00A30053"/>
    <w:rsid w:val="00A30194"/>
    <w:rsid w:val="00A30448"/>
    <w:rsid w:val="00A307CB"/>
    <w:rsid w:val="00A3080E"/>
    <w:rsid w:val="00A308ED"/>
    <w:rsid w:val="00A30970"/>
    <w:rsid w:val="00A30AC4"/>
    <w:rsid w:val="00A30F7C"/>
    <w:rsid w:val="00A313AF"/>
    <w:rsid w:val="00A314D0"/>
    <w:rsid w:val="00A315F6"/>
    <w:rsid w:val="00A31734"/>
    <w:rsid w:val="00A31759"/>
    <w:rsid w:val="00A319E7"/>
    <w:rsid w:val="00A32027"/>
    <w:rsid w:val="00A320EF"/>
    <w:rsid w:val="00A3243E"/>
    <w:rsid w:val="00A32449"/>
    <w:rsid w:val="00A32632"/>
    <w:rsid w:val="00A32863"/>
    <w:rsid w:val="00A32B27"/>
    <w:rsid w:val="00A32DF3"/>
    <w:rsid w:val="00A32F83"/>
    <w:rsid w:val="00A3333F"/>
    <w:rsid w:val="00A33465"/>
    <w:rsid w:val="00A336DB"/>
    <w:rsid w:val="00A3399E"/>
    <w:rsid w:val="00A33D9A"/>
    <w:rsid w:val="00A33F55"/>
    <w:rsid w:val="00A33FE7"/>
    <w:rsid w:val="00A340AC"/>
    <w:rsid w:val="00A347A2"/>
    <w:rsid w:val="00A34C29"/>
    <w:rsid w:val="00A34CA2"/>
    <w:rsid w:val="00A34D12"/>
    <w:rsid w:val="00A34E6B"/>
    <w:rsid w:val="00A34F90"/>
    <w:rsid w:val="00A34FF8"/>
    <w:rsid w:val="00A35063"/>
    <w:rsid w:val="00A350B1"/>
    <w:rsid w:val="00A35577"/>
    <w:rsid w:val="00A35716"/>
    <w:rsid w:val="00A3577D"/>
    <w:rsid w:val="00A35E98"/>
    <w:rsid w:val="00A360A2"/>
    <w:rsid w:val="00A3650A"/>
    <w:rsid w:val="00A3657E"/>
    <w:rsid w:val="00A3658B"/>
    <w:rsid w:val="00A365B7"/>
    <w:rsid w:val="00A3695B"/>
    <w:rsid w:val="00A36A73"/>
    <w:rsid w:val="00A36C46"/>
    <w:rsid w:val="00A36F0A"/>
    <w:rsid w:val="00A371F5"/>
    <w:rsid w:val="00A37AD2"/>
    <w:rsid w:val="00A37D94"/>
    <w:rsid w:val="00A37E02"/>
    <w:rsid w:val="00A405BA"/>
    <w:rsid w:val="00A40952"/>
    <w:rsid w:val="00A41030"/>
    <w:rsid w:val="00A41189"/>
    <w:rsid w:val="00A411C6"/>
    <w:rsid w:val="00A4137E"/>
    <w:rsid w:val="00A41D11"/>
    <w:rsid w:val="00A42016"/>
    <w:rsid w:val="00A4211E"/>
    <w:rsid w:val="00A42314"/>
    <w:rsid w:val="00A4265F"/>
    <w:rsid w:val="00A42D4A"/>
    <w:rsid w:val="00A42EC6"/>
    <w:rsid w:val="00A42FE6"/>
    <w:rsid w:val="00A4311C"/>
    <w:rsid w:val="00A4339D"/>
    <w:rsid w:val="00A433C0"/>
    <w:rsid w:val="00A43853"/>
    <w:rsid w:val="00A43A32"/>
    <w:rsid w:val="00A43A82"/>
    <w:rsid w:val="00A43CDA"/>
    <w:rsid w:val="00A43F39"/>
    <w:rsid w:val="00A4457D"/>
    <w:rsid w:val="00A446D1"/>
    <w:rsid w:val="00A44C17"/>
    <w:rsid w:val="00A44CED"/>
    <w:rsid w:val="00A44DDC"/>
    <w:rsid w:val="00A44E9D"/>
    <w:rsid w:val="00A452C2"/>
    <w:rsid w:val="00A45554"/>
    <w:rsid w:val="00A4559F"/>
    <w:rsid w:val="00A45FCF"/>
    <w:rsid w:val="00A4610C"/>
    <w:rsid w:val="00A4618D"/>
    <w:rsid w:val="00A461C8"/>
    <w:rsid w:val="00A4623A"/>
    <w:rsid w:val="00A462A6"/>
    <w:rsid w:val="00A4646E"/>
    <w:rsid w:val="00A465E3"/>
    <w:rsid w:val="00A46624"/>
    <w:rsid w:val="00A46662"/>
    <w:rsid w:val="00A4671A"/>
    <w:rsid w:val="00A46752"/>
    <w:rsid w:val="00A4689C"/>
    <w:rsid w:val="00A469D0"/>
    <w:rsid w:val="00A46A7A"/>
    <w:rsid w:val="00A46AB3"/>
    <w:rsid w:val="00A46CFA"/>
    <w:rsid w:val="00A46D16"/>
    <w:rsid w:val="00A46EC1"/>
    <w:rsid w:val="00A46FB7"/>
    <w:rsid w:val="00A473E4"/>
    <w:rsid w:val="00A476F7"/>
    <w:rsid w:val="00A47798"/>
    <w:rsid w:val="00A477CC"/>
    <w:rsid w:val="00A477F2"/>
    <w:rsid w:val="00A47A6F"/>
    <w:rsid w:val="00A47E4A"/>
    <w:rsid w:val="00A47F2E"/>
    <w:rsid w:val="00A47FC7"/>
    <w:rsid w:val="00A509AB"/>
    <w:rsid w:val="00A51049"/>
    <w:rsid w:val="00A511A0"/>
    <w:rsid w:val="00A515C9"/>
    <w:rsid w:val="00A5165C"/>
    <w:rsid w:val="00A51809"/>
    <w:rsid w:val="00A5183A"/>
    <w:rsid w:val="00A51F28"/>
    <w:rsid w:val="00A51FF9"/>
    <w:rsid w:val="00A527C0"/>
    <w:rsid w:val="00A528A7"/>
    <w:rsid w:val="00A5295C"/>
    <w:rsid w:val="00A52B2E"/>
    <w:rsid w:val="00A52BF8"/>
    <w:rsid w:val="00A52D81"/>
    <w:rsid w:val="00A52DEA"/>
    <w:rsid w:val="00A52F09"/>
    <w:rsid w:val="00A53071"/>
    <w:rsid w:val="00A5307C"/>
    <w:rsid w:val="00A53200"/>
    <w:rsid w:val="00A534E6"/>
    <w:rsid w:val="00A53533"/>
    <w:rsid w:val="00A54107"/>
    <w:rsid w:val="00A543E2"/>
    <w:rsid w:val="00A54574"/>
    <w:rsid w:val="00A54575"/>
    <w:rsid w:val="00A5482E"/>
    <w:rsid w:val="00A548C4"/>
    <w:rsid w:val="00A54C13"/>
    <w:rsid w:val="00A54E00"/>
    <w:rsid w:val="00A54E88"/>
    <w:rsid w:val="00A54EA2"/>
    <w:rsid w:val="00A54F94"/>
    <w:rsid w:val="00A550E5"/>
    <w:rsid w:val="00A550F2"/>
    <w:rsid w:val="00A55241"/>
    <w:rsid w:val="00A5536D"/>
    <w:rsid w:val="00A5565B"/>
    <w:rsid w:val="00A558F5"/>
    <w:rsid w:val="00A55BF0"/>
    <w:rsid w:val="00A55EDB"/>
    <w:rsid w:val="00A55F36"/>
    <w:rsid w:val="00A5630C"/>
    <w:rsid w:val="00A56509"/>
    <w:rsid w:val="00A56678"/>
    <w:rsid w:val="00A567FF"/>
    <w:rsid w:val="00A568FA"/>
    <w:rsid w:val="00A56CBF"/>
    <w:rsid w:val="00A56E0E"/>
    <w:rsid w:val="00A56EFB"/>
    <w:rsid w:val="00A56F56"/>
    <w:rsid w:val="00A56F5A"/>
    <w:rsid w:val="00A57025"/>
    <w:rsid w:val="00A570A2"/>
    <w:rsid w:val="00A5719C"/>
    <w:rsid w:val="00A571A7"/>
    <w:rsid w:val="00A57225"/>
    <w:rsid w:val="00A572AA"/>
    <w:rsid w:val="00A57446"/>
    <w:rsid w:val="00A576F4"/>
    <w:rsid w:val="00A57EA4"/>
    <w:rsid w:val="00A57EE1"/>
    <w:rsid w:val="00A57F2C"/>
    <w:rsid w:val="00A57FAC"/>
    <w:rsid w:val="00A60003"/>
    <w:rsid w:val="00A6075D"/>
    <w:rsid w:val="00A607EF"/>
    <w:rsid w:val="00A60BDB"/>
    <w:rsid w:val="00A60D5F"/>
    <w:rsid w:val="00A6103E"/>
    <w:rsid w:val="00A614BF"/>
    <w:rsid w:val="00A6158F"/>
    <w:rsid w:val="00A61680"/>
    <w:rsid w:val="00A619A5"/>
    <w:rsid w:val="00A61B54"/>
    <w:rsid w:val="00A61BB3"/>
    <w:rsid w:val="00A61EFD"/>
    <w:rsid w:val="00A61F8A"/>
    <w:rsid w:val="00A6213F"/>
    <w:rsid w:val="00A62533"/>
    <w:rsid w:val="00A627AA"/>
    <w:rsid w:val="00A62896"/>
    <w:rsid w:val="00A629CB"/>
    <w:rsid w:val="00A62A5E"/>
    <w:rsid w:val="00A62CE1"/>
    <w:rsid w:val="00A62E5C"/>
    <w:rsid w:val="00A6308A"/>
    <w:rsid w:val="00A6331E"/>
    <w:rsid w:val="00A635E1"/>
    <w:rsid w:val="00A63624"/>
    <w:rsid w:val="00A63808"/>
    <w:rsid w:val="00A638A6"/>
    <w:rsid w:val="00A6392D"/>
    <w:rsid w:val="00A63C1B"/>
    <w:rsid w:val="00A63CA9"/>
    <w:rsid w:val="00A63DF9"/>
    <w:rsid w:val="00A63E03"/>
    <w:rsid w:val="00A64033"/>
    <w:rsid w:val="00A6432D"/>
    <w:rsid w:val="00A645DB"/>
    <w:rsid w:val="00A64627"/>
    <w:rsid w:val="00A646CC"/>
    <w:rsid w:val="00A648A5"/>
    <w:rsid w:val="00A64904"/>
    <w:rsid w:val="00A64AB1"/>
    <w:rsid w:val="00A64B10"/>
    <w:rsid w:val="00A64CFA"/>
    <w:rsid w:val="00A64DDA"/>
    <w:rsid w:val="00A6506B"/>
    <w:rsid w:val="00A65484"/>
    <w:rsid w:val="00A6568E"/>
    <w:rsid w:val="00A659BF"/>
    <w:rsid w:val="00A65BEB"/>
    <w:rsid w:val="00A65C1B"/>
    <w:rsid w:val="00A65EAD"/>
    <w:rsid w:val="00A6622D"/>
    <w:rsid w:val="00A66617"/>
    <w:rsid w:val="00A6676E"/>
    <w:rsid w:val="00A669E5"/>
    <w:rsid w:val="00A66EB9"/>
    <w:rsid w:val="00A67080"/>
    <w:rsid w:val="00A671F5"/>
    <w:rsid w:val="00A672B0"/>
    <w:rsid w:val="00A674F1"/>
    <w:rsid w:val="00A67FBB"/>
    <w:rsid w:val="00A70020"/>
    <w:rsid w:val="00A70163"/>
    <w:rsid w:val="00A70268"/>
    <w:rsid w:val="00A703B0"/>
    <w:rsid w:val="00A7062D"/>
    <w:rsid w:val="00A70915"/>
    <w:rsid w:val="00A70947"/>
    <w:rsid w:val="00A70B19"/>
    <w:rsid w:val="00A70D56"/>
    <w:rsid w:val="00A70E50"/>
    <w:rsid w:val="00A70F2F"/>
    <w:rsid w:val="00A712C1"/>
    <w:rsid w:val="00A7161E"/>
    <w:rsid w:val="00A716DA"/>
    <w:rsid w:val="00A71816"/>
    <w:rsid w:val="00A71BDB"/>
    <w:rsid w:val="00A71EB7"/>
    <w:rsid w:val="00A72214"/>
    <w:rsid w:val="00A72272"/>
    <w:rsid w:val="00A722AA"/>
    <w:rsid w:val="00A72631"/>
    <w:rsid w:val="00A728DC"/>
    <w:rsid w:val="00A72C05"/>
    <w:rsid w:val="00A72F81"/>
    <w:rsid w:val="00A73013"/>
    <w:rsid w:val="00A73028"/>
    <w:rsid w:val="00A73565"/>
    <w:rsid w:val="00A735CA"/>
    <w:rsid w:val="00A738BC"/>
    <w:rsid w:val="00A73D92"/>
    <w:rsid w:val="00A73E12"/>
    <w:rsid w:val="00A73F60"/>
    <w:rsid w:val="00A74104"/>
    <w:rsid w:val="00A74223"/>
    <w:rsid w:val="00A744B1"/>
    <w:rsid w:val="00A74556"/>
    <w:rsid w:val="00A747B4"/>
    <w:rsid w:val="00A749F6"/>
    <w:rsid w:val="00A74CAE"/>
    <w:rsid w:val="00A74DF0"/>
    <w:rsid w:val="00A74DFC"/>
    <w:rsid w:val="00A74E89"/>
    <w:rsid w:val="00A74EEE"/>
    <w:rsid w:val="00A75366"/>
    <w:rsid w:val="00A75415"/>
    <w:rsid w:val="00A75644"/>
    <w:rsid w:val="00A75719"/>
    <w:rsid w:val="00A75884"/>
    <w:rsid w:val="00A759CE"/>
    <w:rsid w:val="00A75B22"/>
    <w:rsid w:val="00A766C7"/>
    <w:rsid w:val="00A76C89"/>
    <w:rsid w:val="00A76E75"/>
    <w:rsid w:val="00A7706A"/>
    <w:rsid w:val="00A77286"/>
    <w:rsid w:val="00A77850"/>
    <w:rsid w:val="00A77982"/>
    <w:rsid w:val="00A779B5"/>
    <w:rsid w:val="00A77B52"/>
    <w:rsid w:val="00A77C52"/>
    <w:rsid w:val="00A77C91"/>
    <w:rsid w:val="00A77D27"/>
    <w:rsid w:val="00A80757"/>
    <w:rsid w:val="00A8079F"/>
    <w:rsid w:val="00A80AC1"/>
    <w:rsid w:val="00A80C19"/>
    <w:rsid w:val="00A80EBC"/>
    <w:rsid w:val="00A814CD"/>
    <w:rsid w:val="00A81585"/>
    <w:rsid w:val="00A817D4"/>
    <w:rsid w:val="00A81C4E"/>
    <w:rsid w:val="00A81DCA"/>
    <w:rsid w:val="00A81EFC"/>
    <w:rsid w:val="00A81F10"/>
    <w:rsid w:val="00A824AF"/>
    <w:rsid w:val="00A82523"/>
    <w:rsid w:val="00A825DB"/>
    <w:rsid w:val="00A82EB2"/>
    <w:rsid w:val="00A831D5"/>
    <w:rsid w:val="00A83369"/>
    <w:rsid w:val="00A83465"/>
    <w:rsid w:val="00A83F0F"/>
    <w:rsid w:val="00A83F85"/>
    <w:rsid w:val="00A84183"/>
    <w:rsid w:val="00A84431"/>
    <w:rsid w:val="00A84635"/>
    <w:rsid w:val="00A84639"/>
    <w:rsid w:val="00A846D3"/>
    <w:rsid w:val="00A84794"/>
    <w:rsid w:val="00A84890"/>
    <w:rsid w:val="00A84E64"/>
    <w:rsid w:val="00A84EA1"/>
    <w:rsid w:val="00A854B9"/>
    <w:rsid w:val="00A864E0"/>
    <w:rsid w:val="00A86505"/>
    <w:rsid w:val="00A86609"/>
    <w:rsid w:val="00A86883"/>
    <w:rsid w:val="00A872FC"/>
    <w:rsid w:val="00A8797C"/>
    <w:rsid w:val="00A87A96"/>
    <w:rsid w:val="00A87B7A"/>
    <w:rsid w:val="00A87C3A"/>
    <w:rsid w:val="00A87EF9"/>
    <w:rsid w:val="00A90346"/>
    <w:rsid w:val="00A904E8"/>
    <w:rsid w:val="00A90532"/>
    <w:rsid w:val="00A90555"/>
    <w:rsid w:val="00A90A06"/>
    <w:rsid w:val="00A90BCF"/>
    <w:rsid w:val="00A90EA2"/>
    <w:rsid w:val="00A91113"/>
    <w:rsid w:val="00A911E8"/>
    <w:rsid w:val="00A91276"/>
    <w:rsid w:val="00A919CE"/>
    <w:rsid w:val="00A91A17"/>
    <w:rsid w:val="00A921F7"/>
    <w:rsid w:val="00A92449"/>
    <w:rsid w:val="00A92507"/>
    <w:rsid w:val="00A92B84"/>
    <w:rsid w:val="00A92EF8"/>
    <w:rsid w:val="00A92FE1"/>
    <w:rsid w:val="00A935CB"/>
    <w:rsid w:val="00A93785"/>
    <w:rsid w:val="00A937A2"/>
    <w:rsid w:val="00A9386B"/>
    <w:rsid w:val="00A93D24"/>
    <w:rsid w:val="00A93DE3"/>
    <w:rsid w:val="00A941D3"/>
    <w:rsid w:val="00A94287"/>
    <w:rsid w:val="00A942F4"/>
    <w:rsid w:val="00A94322"/>
    <w:rsid w:val="00A94350"/>
    <w:rsid w:val="00A9436F"/>
    <w:rsid w:val="00A94445"/>
    <w:rsid w:val="00A9445C"/>
    <w:rsid w:val="00A9450C"/>
    <w:rsid w:val="00A94565"/>
    <w:rsid w:val="00A94580"/>
    <w:rsid w:val="00A94812"/>
    <w:rsid w:val="00A94898"/>
    <w:rsid w:val="00A94C3F"/>
    <w:rsid w:val="00A94ED7"/>
    <w:rsid w:val="00A950AC"/>
    <w:rsid w:val="00A950BB"/>
    <w:rsid w:val="00A951DD"/>
    <w:rsid w:val="00A95228"/>
    <w:rsid w:val="00A952C1"/>
    <w:rsid w:val="00A95433"/>
    <w:rsid w:val="00A9571C"/>
    <w:rsid w:val="00A95E36"/>
    <w:rsid w:val="00A96011"/>
    <w:rsid w:val="00A9611A"/>
    <w:rsid w:val="00A96288"/>
    <w:rsid w:val="00A9653D"/>
    <w:rsid w:val="00A967A5"/>
    <w:rsid w:val="00A9692C"/>
    <w:rsid w:val="00A96A58"/>
    <w:rsid w:val="00A96EBA"/>
    <w:rsid w:val="00A9714E"/>
    <w:rsid w:val="00A972FD"/>
    <w:rsid w:val="00AA0097"/>
    <w:rsid w:val="00AA019F"/>
    <w:rsid w:val="00AA0385"/>
    <w:rsid w:val="00AA0461"/>
    <w:rsid w:val="00AA08AB"/>
    <w:rsid w:val="00AA0E45"/>
    <w:rsid w:val="00AA0EBF"/>
    <w:rsid w:val="00AA0EC2"/>
    <w:rsid w:val="00AA105C"/>
    <w:rsid w:val="00AA10F5"/>
    <w:rsid w:val="00AA12D4"/>
    <w:rsid w:val="00AA1679"/>
    <w:rsid w:val="00AA16D0"/>
    <w:rsid w:val="00AA1B57"/>
    <w:rsid w:val="00AA26D0"/>
    <w:rsid w:val="00AA335F"/>
    <w:rsid w:val="00AA40DF"/>
    <w:rsid w:val="00AA4178"/>
    <w:rsid w:val="00AA423E"/>
    <w:rsid w:val="00AA4956"/>
    <w:rsid w:val="00AA4BD7"/>
    <w:rsid w:val="00AA4E08"/>
    <w:rsid w:val="00AA5389"/>
    <w:rsid w:val="00AA53E1"/>
    <w:rsid w:val="00AA59F6"/>
    <w:rsid w:val="00AA5A7E"/>
    <w:rsid w:val="00AA5C8A"/>
    <w:rsid w:val="00AA5CE7"/>
    <w:rsid w:val="00AA5EAF"/>
    <w:rsid w:val="00AA615F"/>
    <w:rsid w:val="00AA64F0"/>
    <w:rsid w:val="00AA69C0"/>
    <w:rsid w:val="00AA6BB5"/>
    <w:rsid w:val="00AA731C"/>
    <w:rsid w:val="00AA798A"/>
    <w:rsid w:val="00AA7A65"/>
    <w:rsid w:val="00AA7A73"/>
    <w:rsid w:val="00AB005E"/>
    <w:rsid w:val="00AB011E"/>
    <w:rsid w:val="00AB016E"/>
    <w:rsid w:val="00AB0197"/>
    <w:rsid w:val="00AB0ABF"/>
    <w:rsid w:val="00AB104C"/>
    <w:rsid w:val="00AB1578"/>
    <w:rsid w:val="00AB172A"/>
    <w:rsid w:val="00AB194E"/>
    <w:rsid w:val="00AB1A9F"/>
    <w:rsid w:val="00AB1B0E"/>
    <w:rsid w:val="00AB1B36"/>
    <w:rsid w:val="00AB1E7A"/>
    <w:rsid w:val="00AB221D"/>
    <w:rsid w:val="00AB24AE"/>
    <w:rsid w:val="00AB2A06"/>
    <w:rsid w:val="00AB2DB4"/>
    <w:rsid w:val="00AB2E29"/>
    <w:rsid w:val="00AB30D3"/>
    <w:rsid w:val="00AB317F"/>
    <w:rsid w:val="00AB33C8"/>
    <w:rsid w:val="00AB3427"/>
    <w:rsid w:val="00AB36D6"/>
    <w:rsid w:val="00AB39FD"/>
    <w:rsid w:val="00AB3AAF"/>
    <w:rsid w:val="00AB3B8F"/>
    <w:rsid w:val="00AB3BA0"/>
    <w:rsid w:val="00AB3C62"/>
    <w:rsid w:val="00AB3C87"/>
    <w:rsid w:val="00AB3CB7"/>
    <w:rsid w:val="00AB4693"/>
    <w:rsid w:val="00AB4C02"/>
    <w:rsid w:val="00AB4E23"/>
    <w:rsid w:val="00AB4F3D"/>
    <w:rsid w:val="00AB520E"/>
    <w:rsid w:val="00AB5495"/>
    <w:rsid w:val="00AB558C"/>
    <w:rsid w:val="00AB5AA5"/>
    <w:rsid w:val="00AB5B17"/>
    <w:rsid w:val="00AB623B"/>
    <w:rsid w:val="00AB644A"/>
    <w:rsid w:val="00AB682E"/>
    <w:rsid w:val="00AB687D"/>
    <w:rsid w:val="00AB6DBB"/>
    <w:rsid w:val="00AB6E18"/>
    <w:rsid w:val="00AB6FE5"/>
    <w:rsid w:val="00AB78DB"/>
    <w:rsid w:val="00AB7923"/>
    <w:rsid w:val="00AB7A7F"/>
    <w:rsid w:val="00AB7DE2"/>
    <w:rsid w:val="00AB7EA5"/>
    <w:rsid w:val="00AC0000"/>
    <w:rsid w:val="00AC0003"/>
    <w:rsid w:val="00AC0220"/>
    <w:rsid w:val="00AC0BFE"/>
    <w:rsid w:val="00AC0CF3"/>
    <w:rsid w:val="00AC0F3D"/>
    <w:rsid w:val="00AC0F3F"/>
    <w:rsid w:val="00AC11EF"/>
    <w:rsid w:val="00AC1240"/>
    <w:rsid w:val="00AC12C9"/>
    <w:rsid w:val="00AC12F1"/>
    <w:rsid w:val="00AC13DC"/>
    <w:rsid w:val="00AC14E3"/>
    <w:rsid w:val="00AC1941"/>
    <w:rsid w:val="00AC1B3F"/>
    <w:rsid w:val="00AC1E17"/>
    <w:rsid w:val="00AC21A1"/>
    <w:rsid w:val="00AC224B"/>
    <w:rsid w:val="00AC2282"/>
    <w:rsid w:val="00AC24F7"/>
    <w:rsid w:val="00AC27D2"/>
    <w:rsid w:val="00AC29F5"/>
    <w:rsid w:val="00AC2A7B"/>
    <w:rsid w:val="00AC2BBE"/>
    <w:rsid w:val="00AC2E8F"/>
    <w:rsid w:val="00AC2FB1"/>
    <w:rsid w:val="00AC3013"/>
    <w:rsid w:val="00AC311E"/>
    <w:rsid w:val="00AC3470"/>
    <w:rsid w:val="00AC38AC"/>
    <w:rsid w:val="00AC38CB"/>
    <w:rsid w:val="00AC38F7"/>
    <w:rsid w:val="00AC39B1"/>
    <w:rsid w:val="00AC3D09"/>
    <w:rsid w:val="00AC3F6C"/>
    <w:rsid w:val="00AC4266"/>
    <w:rsid w:val="00AC46F5"/>
    <w:rsid w:val="00AC48A0"/>
    <w:rsid w:val="00AC4B55"/>
    <w:rsid w:val="00AC4F14"/>
    <w:rsid w:val="00AC4F34"/>
    <w:rsid w:val="00AC5081"/>
    <w:rsid w:val="00AC577D"/>
    <w:rsid w:val="00AC59C2"/>
    <w:rsid w:val="00AC59FF"/>
    <w:rsid w:val="00AC5A4A"/>
    <w:rsid w:val="00AC5EE7"/>
    <w:rsid w:val="00AC6245"/>
    <w:rsid w:val="00AC6314"/>
    <w:rsid w:val="00AC6321"/>
    <w:rsid w:val="00AC63FE"/>
    <w:rsid w:val="00AC66BC"/>
    <w:rsid w:val="00AC695D"/>
    <w:rsid w:val="00AC699C"/>
    <w:rsid w:val="00AC6B3B"/>
    <w:rsid w:val="00AC6CEF"/>
    <w:rsid w:val="00AC6E16"/>
    <w:rsid w:val="00AC6F19"/>
    <w:rsid w:val="00AC7451"/>
    <w:rsid w:val="00AC76CC"/>
    <w:rsid w:val="00AC78F2"/>
    <w:rsid w:val="00AC7905"/>
    <w:rsid w:val="00AC7D31"/>
    <w:rsid w:val="00AD0074"/>
    <w:rsid w:val="00AD00B6"/>
    <w:rsid w:val="00AD0263"/>
    <w:rsid w:val="00AD048F"/>
    <w:rsid w:val="00AD05D4"/>
    <w:rsid w:val="00AD0C8A"/>
    <w:rsid w:val="00AD0CDC"/>
    <w:rsid w:val="00AD0EC5"/>
    <w:rsid w:val="00AD0F6B"/>
    <w:rsid w:val="00AD18F5"/>
    <w:rsid w:val="00AD1A7C"/>
    <w:rsid w:val="00AD1EB5"/>
    <w:rsid w:val="00AD1FAD"/>
    <w:rsid w:val="00AD20E3"/>
    <w:rsid w:val="00AD2224"/>
    <w:rsid w:val="00AD25C1"/>
    <w:rsid w:val="00AD2764"/>
    <w:rsid w:val="00AD27E6"/>
    <w:rsid w:val="00AD2C65"/>
    <w:rsid w:val="00AD2D44"/>
    <w:rsid w:val="00AD3409"/>
    <w:rsid w:val="00AD3B33"/>
    <w:rsid w:val="00AD3D47"/>
    <w:rsid w:val="00AD3DB0"/>
    <w:rsid w:val="00AD3F25"/>
    <w:rsid w:val="00AD3FAE"/>
    <w:rsid w:val="00AD3FE3"/>
    <w:rsid w:val="00AD4069"/>
    <w:rsid w:val="00AD4463"/>
    <w:rsid w:val="00AD452A"/>
    <w:rsid w:val="00AD470E"/>
    <w:rsid w:val="00AD4869"/>
    <w:rsid w:val="00AD4D83"/>
    <w:rsid w:val="00AD4EB6"/>
    <w:rsid w:val="00AD522D"/>
    <w:rsid w:val="00AD52F2"/>
    <w:rsid w:val="00AD5571"/>
    <w:rsid w:val="00AD567D"/>
    <w:rsid w:val="00AD580B"/>
    <w:rsid w:val="00AD5A8E"/>
    <w:rsid w:val="00AD5C55"/>
    <w:rsid w:val="00AD5EC5"/>
    <w:rsid w:val="00AD5F37"/>
    <w:rsid w:val="00AD6113"/>
    <w:rsid w:val="00AD6433"/>
    <w:rsid w:val="00AD64C5"/>
    <w:rsid w:val="00AD6624"/>
    <w:rsid w:val="00AD66A1"/>
    <w:rsid w:val="00AD6727"/>
    <w:rsid w:val="00AD6BB5"/>
    <w:rsid w:val="00AD6FD1"/>
    <w:rsid w:val="00AD729A"/>
    <w:rsid w:val="00AD730C"/>
    <w:rsid w:val="00AD765B"/>
    <w:rsid w:val="00AD77BD"/>
    <w:rsid w:val="00AD7A50"/>
    <w:rsid w:val="00AD7B2A"/>
    <w:rsid w:val="00AE0060"/>
    <w:rsid w:val="00AE01AD"/>
    <w:rsid w:val="00AE0291"/>
    <w:rsid w:val="00AE0331"/>
    <w:rsid w:val="00AE034F"/>
    <w:rsid w:val="00AE079F"/>
    <w:rsid w:val="00AE07F0"/>
    <w:rsid w:val="00AE0955"/>
    <w:rsid w:val="00AE0A9B"/>
    <w:rsid w:val="00AE102A"/>
    <w:rsid w:val="00AE11B6"/>
    <w:rsid w:val="00AE1403"/>
    <w:rsid w:val="00AE17BE"/>
    <w:rsid w:val="00AE1A04"/>
    <w:rsid w:val="00AE1B54"/>
    <w:rsid w:val="00AE1F7E"/>
    <w:rsid w:val="00AE2257"/>
    <w:rsid w:val="00AE269D"/>
    <w:rsid w:val="00AE2826"/>
    <w:rsid w:val="00AE2882"/>
    <w:rsid w:val="00AE29ED"/>
    <w:rsid w:val="00AE2B4D"/>
    <w:rsid w:val="00AE2D29"/>
    <w:rsid w:val="00AE3200"/>
    <w:rsid w:val="00AE329D"/>
    <w:rsid w:val="00AE330A"/>
    <w:rsid w:val="00AE37DE"/>
    <w:rsid w:val="00AE387A"/>
    <w:rsid w:val="00AE3E3D"/>
    <w:rsid w:val="00AE3F5C"/>
    <w:rsid w:val="00AE3F9B"/>
    <w:rsid w:val="00AE40F0"/>
    <w:rsid w:val="00AE4115"/>
    <w:rsid w:val="00AE42F3"/>
    <w:rsid w:val="00AE4657"/>
    <w:rsid w:val="00AE472E"/>
    <w:rsid w:val="00AE47B6"/>
    <w:rsid w:val="00AE4F04"/>
    <w:rsid w:val="00AE517F"/>
    <w:rsid w:val="00AE5D7F"/>
    <w:rsid w:val="00AE5D87"/>
    <w:rsid w:val="00AE5D93"/>
    <w:rsid w:val="00AE5E44"/>
    <w:rsid w:val="00AE5EE6"/>
    <w:rsid w:val="00AE61DC"/>
    <w:rsid w:val="00AE64EF"/>
    <w:rsid w:val="00AE654E"/>
    <w:rsid w:val="00AE7265"/>
    <w:rsid w:val="00AE7500"/>
    <w:rsid w:val="00AE7A84"/>
    <w:rsid w:val="00AE7AD7"/>
    <w:rsid w:val="00AE7BE9"/>
    <w:rsid w:val="00AF007F"/>
    <w:rsid w:val="00AF057F"/>
    <w:rsid w:val="00AF0885"/>
    <w:rsid w:val="00AF0910"/>
    <w:rsid w:val="00AF09E5"/>
    <w:rsid w:val="00AF0AB3"/>
    <w:rsid w:val="00AF0D9C"/>
    <w:rsid w:val="00AF1166"/>
    <w:rsid w:val="00AF138B"/>
    <w:rsid w:val="00AF1415"/>
    <w:rsid w:val="00AF17CA"/>
    <w:rsid w:val="00AF1935"/>
    <w:rsid w:val="00AF1AC5"/>
    <w:rsid w:val="00AF1AE1"/>
    <w:rsid w:val="00AF21A5"/>
    <w:rsid w:val="00AF2635"/>
    <w:rsid w:val="00AF26BA"/>
    <w:rsid w:val="00AF2C6D"/>
    <w:rsid w:val="00AF2CCE"/>
    <w:rsid w:val="00AF2CE7"/>
    <w:rsid w:val="00AF3225"/>
    <w:rsid w:val="00AF323A"/>
    <w:rsid w:val="00AF3459"/>
    <w:rsid w:val="00AF35C8"/>
    <w:rsid w:val="00AF372A"/>
    <w:rsid w:val="00AF37DB"/>
    <w:rsid w:val="00AF4231"/>
    <w:rsid w:val="00AF42C5"/>
    <w:rsid w:val="00AF4394"/>
    <w:rsid w:val="00AF4473"/>
    <w:rsid w:val="00AF4A1E"/>
    <w:rsid w:val="00AF4A91"/>
    <w:rsid w:val="00AF4AEC"/>
    <w:rsid w:val="00AF4C64"/>
    <w:rsid w:val="00AF4C82"/>
    <w:rsid w:val="00AF4E4E"/>
    <w:rsid w:val="00AF505E"/>
    <w:rsid w:val="00AF50BA"/>
    <w:rsid w:val="00AF5804"/>
    <w:rsid w:val="00AF58C0"/>
    <w:rsid w:val="00AF5C9E"/>
    <w:rsid w:val="00AF5EC0"/>
    <w:rsid w:val="00AF5FBA"/>
    <w:rsid w:val="00AF5FDC"/>
    <w:rsid w:val="00AF6183"/>
    <w:rsid w:val="00AF653C"/>
    <w:rsid w:val="00AF67B7"/>
    <w:rsid w:val="00AF6AC2"/>
    <w:rsid w:val="00AF6D9C"/>
    <w:rsid w:val="00AF6F0F"/>
    <w:rsid w:val="00AF70E8"/>
    <w:rsid w:val="00AF7200"/>
    <w:rsid w:val="00AF73A6"/>
    <w:rsid w:val="00AF746A"/>
    <w:rsid w:val="00AF7C65"/>
    <w:rsid w:val="00AF7D17"/>
    <w:rsid w:val="00AF7DC0"/>
    <w:rsid w:val="00B00372"/>
    <w:rsid w:val="00B005D9"/>
    <w:rsid w:val="00B00765"/>
    <w:rsid w:val="00B00AD4"/>
    <w:rsid w:val="00B00CE3"/>
    <w:rsid w:val="00B00D23"/>
    <w:rsid w:val="00B01205"/>
    <w:rsid w:val="00B01310"/>
    <w:rsid w:val="00B014B3"/>
    <w:rsid w:val="00B0184E"/>
    <w:rsid w:val="00B01A0C"/>
    <w:rsid w:val="00B01A1D"/>
    <w:rsid w:val="00B02064"/>
    <w:rsid w:val="00B02236"/>
    <w:rsid w:val="00B0227F"/>
    <w:rsid w:val="00B024A0"/>
    <w:rsid w:val="00B02889"/>
    <w:rsid w:val="00B028E2"/>
    <w:rsid w:val="00B0298F"/>
    <w:rsid w:val="00B03037"/>
    <w:rsid w:val="00B03212"/>
    <w:rsid w:val="00B036C0"/>
    <w:rsid w:val="00B0381B"/>
    <w:rsid w:val="00B03B3E"/>
    <w:rsid w:val="00B03B9E"/>
    <w:rsid w:val="00B03CCB"/>
    <w:rsid w:val="00B03CE9"/>
    <w:rsid w:val="00B03EE6"/>
    <w:rsid w:val="00B04073"/>
    <w:rsid w:val="00B04275"/>
    <w:rsid w:val="00B0442B"/>
    <w:rsid w:val="00B04B93"/>
    <w:rsid w:val="00B04CAF"/>
    <w:rsid w:val="00B04EEE"/>
    <w:rsid w:val="00B04F29"/>
    <w:rsid w:val="00B05104"/>
    <w:rsid w:val="00B0533D"/>
    <w:rsid w:val="00B05382"/>
    <w:rsid w:val="00B05439"/>
    <w:rsid w:val="00B0551E"/>
    <w:rsid w:val="00B05B30"/>
    <w:rsid w:val="00B05D6F"/>
    <w:rsid w:val="00B05E9D"/>
    <w:rsid w:val="00B0619A"/>
    <w:rsid w:val="00B06397"/>
    <w:rsid w:val="00B064D8"/>
    <w:rsid w:val="00B06B05"/>
    <w:rsid w:val="00B06BD9"/>
    <w:rsid w:val="00B06CB1"/>
    <w:rsid w:val="00B06D4F"/>
    <w:rsid w:val="00B070FA"/>
    <w:rsid w:val="00B071D4"/>
    <w:rsid w:val="00B0738E"/>
    <w:rsid w:val="00B073B4"/>
    <w:rsid w:val="00B073EE"/>
    <w:rsid w:val="00B074A2"/>
    <w:rsid w:val="00B076AC"/>
    <w:rsid w:val="00B10097"/>
    <w:rsid w:val="00B102A6"/>
    <w:rsid w:val="00B10D33"/>
    <w:rsid w:val="00B10DBD"/>
    <w:rsid w:val="00B10E82"/>
    <w:rsid w:val="00B1122D"/>
    <w:rsid w:val="00B11887"/>
    <w:rsid w:val="00B119F8"/>
    <w:rsid w:val="00B11ABE"/>
    <w:rsid w:val="00B11CA6"/>
    <w:rsid w:val="00B11ED2"/>
    <w:rsid w:val="00B11EFC"/>
    <w:rsid w:val="00B1204A"/>
    <w:rsid w:val="00B1205D"/>
    <w:rsid w:val="00B12060"/>
    <w:rsid w:val="00B120E6"/>
    <w:rsid w:val="00B1263D"/>
    <w:rsid w:val="00B126ED"/>
    <w:rsid w:val="00B1293E"/>
    <w:rsid w:val="00B12AB4"/>
    <w:rsid w:val="00B12ADA"/>
    <w:rsid w:val="00B12BC8"/>
    <w:rsid w:val="00B12BCD"/>
    <w:rsid w:val="00B1369C"/>
    <w:rsid w:val="00B137F8"/>
    <w:rsid w:val="00B13992"/>
    <w:rsid w:val="00B13A15"/>
    <w:rsid w:val="00B13A2F"/>
    <w:rsid w:val="00B13C39"/>
    <w:rsid w:val="00B13D3B"/>
    <w:rsid w:val="00B13D92"/>
    <w:rsid w:val="00B14529"/>
    <w:rsid w:val="00B1460B"/>
    <w:rsid w:val="00B146C9"/>
    <w:rsid w:val="00B14B58"/>
    <w:rsid w:val="00B14D49"/>
    <w:rsid w:val="00B14DA2"/>
    <w:rsid w:val="00B14F65"/>
    <w:rsid w:val="00B15048"/>
    <w:rsid w:val="00B150A6"/>
    <w:rsid w:val="00B1567D"/>
    <w:rsid w:val="00B158E5"/>
    <w:rsid w:val="00B15935"/>
    <w:rsid w:val="00B159CA"/>
    <w:rsid w:val="00B15B69"/>
    <w:rsid w:val="00B15CAE"/>
    <w:rsid w:val="00B15DC8"/>
    <w:rsid w:val="00B160DA"/>
    <w:rsid w:val="00B16239"/>
    <w:rsid w:val="00B1630D"/>
    <w:rsid w:val="00B1643A"/>
    <w:rsid w:val="00B165DA"/>
    <w:rsid w:val="00B165E1"/>
    <w:rsid w:val="00B1686C"/>
    <w:rsid w:val="00B16A65"/>
    <w:rsid w:val="00B16A8C"/>
    <w:rsid w:val="00B16BD5"/>
    <w:rsid w:val="00B16C9E"/>
    <w:rsid w:val="00B16EA4"/>
    <w:rsid w:val="00B1729A"/>
    <w:rsid w:val="00B176D9"/>
    <w:rsid w:val="00B17D76"/>
    <w:rsid w:val="00B20110"/>
    <w:rsid w:val="00B204A5"/>
    <w:rsid w:val="00B20737"/>
    <w:rsid w:val="00B208FB"/>
    <w:rsid w:val="00B20C8C"/>
    <w:rsid w:val="00B20CE5"/>
    <w:rsid w:val="00B20FD7"/>
    <w:rsid w:val="00B21551"/>
    <w:rsid w:val="00B215A2"/>
    <w:rsid w:val="00B21837"/>
    <w:rsid w:val="00B21997"/>
    <w:rsid w:val="00B21ADB"/>
    <w:rsid w:val="00B21C79"/>
    <w:rsid w:val="00B222BF"/>
    <w:rsid w:val="00B22304"/>
    <w:rsid w:val="00B22401"/>
    <w:rsid w:val="00B22826"/>
    <w:rsid w:val="00B22AC8"/>
    <w:rsid w:val="00B22ADB"/>
    <w:rsid w:val="00B22CAE"/>
    <w:rsid w:val="00B22F94"/>
    <w:rsid w:val="00B232E1"/>
    <w:rsid w:val="00B2341E"/>
    <w:rsid w:val="00B23873"/>
    <w:rsid w:val="00B23961"/>
    <w:rsid w:val="00B23C6D"/>
    <w:rsid w:val="00B23CD0"/>
    <w:rsid w:val="00B23CEC"/>
    <w:rsid w:val="00B23D0C"/>
    <w:rsid w:val="00B23DDC"/>
    <w:rsid w:val="00B241A6"/>
    <w:rsid w:val="00B24585"/>
    <w:rsid w:val="00B250E7"/>
    <w:rsid w:val="00B250F0"/>
    <w:rsid w:val="00B25634"/>
    <w:rsid w:val="00B2576D"/>
    <w:rsid w:val="00B257E2"/>
    <w:rsid w:val="00B2580F"/>
    <w:rsid w:val="00B2582C"/>
    <w:rsid w:val="00B25923"/>
    <w:rsid w:val="00B25D3F"/>
    <w:rsid w:val="00B2653E"/>
    <w:rsid w:val="00B26AEB"/>
    <w:rsid w:val="00B26AF4"/>
    <w:rsid w:val="00B27101"/>
    <w:rsid w:val="00B2718E"/>
    <w:rsid w:val="00B27547"/>
    <w:rsid w:val="00B277C3"/>
    <w:rsid w:val="00B27FD8"/>
    <w:rsid w:val="00B302F2"/>
    <w:rsid w:val="00B3039F"/>
    <w:rsid w:val="00B307C0"/>
    <w:rsid w:val="00B30904"/>
    <w:rsid w:val="00B309FA"/>
    <w:rsid w:val="00B30A0E"/>
    <w:rsid w:val="00B30BE9"/>
    <w:rsid w:val="00B30C1A"/>
    <w:rsid w:val="00B30C27"/>
    <w:rsid w:val="00B31061"/>
    <w:rsid w:val="00B312FA"/>
    <w:rsid w:val="00B315C3"/>
    <w:rsid w:val="00B31C09"/>
    <w:rsid w:val="00B31EE6"/>
    <w:rsid w:val="00B31F6B"/>
    <w:rsid w:val="00B32102"/>
    <w:rsid w:val="00B3243D"/>
    <w:rsid w:val="00B327FD"/>
    <w:rsid w:val="00B32A67"/>
    <w:rsid w:val="00B32A85"/>
    <w:rsid w:val="00B32E86"/>
    <w:rsid w:val="00B32ECE"/>
    <w:rsid w:val="00B32EF1"/>
    <w:rsid w:val="00B32F62"/>
    <w:rsid w:val="00B331C0"/>
    <w:rsid w:val="00B3369C"/>
    <w:rsid w:val="00B33AAE"/>
    <w:rsid w:val="00B33DE9"/>
    <w:rsid w:val="00B33DFF"/>
    <w:rsid w:val="00B34004"/>
    <w:rsid w:val="00B3406B"/>
    <w:rsid w:val="00B3409E"/>
    <w:rsid w:val="00B34231"/>
    <w:rsid w:val="00B342EC"/>
    <w:rsid w:val="00B3436A"/>
    <w:rsid w:val="00B348EF"/>
    <w:rsid w:val="00B34EA5"/>
    <w:rsid w:val="00B34FA0"/>
    <w:rsid w:val="00B35132"/>
    <w:rsid w:val="00B35185"/>
    <w:rsid w:val="00B351BE"/>
    <w:rsid w:val="00B35264"/>
    <w:rsid w:val="00B354E0"/>
    <w:rsid w:val="00B35577"/>
    <w:rsid w:val="00B35EB6"/>
    <w:rsid w:val="00B35F43"/>
    <w:rsid w:val="00B35FCB"/>
    <w:rsid w:val="00B3650B"/>
    <w:rsid w:val="00B366BD"/>
    <w:rsid w:val="00B366F3"/>
    <w:rsid w:val="00B368E3"/>
    <w:rsid w:val="00B369D3"/>
    <w:rsid w:val="00B36A12"/>
    <w:rsid w:val="00B36E83"/>
    <w:rsid w:val="00B36EBB"/>
    <w:rsid w:val="00B37103"/>
    <w:rsid w:val="00B3720D"/>
    <w:rsid w:val="00B37630"/>
    <w:rsid w:val="00B37F56"/>
    <w:rsid w:val="00B403A4"/>
    <w:rsid w:val="00B407FB"/>
    <w:rsid w:val="00B40CD9"/>
    <w:rsid w:val="00B414B8"/>
    <w:rsid w:val="00B415EC"/>
    <w:rsid w:val="00B41929"/>
    <w:rsid w:val="00B41A1A"/>
    <w:rsid w:val="00B41C37"/>
    <w:rsid w:val="00B41EC2"/>
    <w:rsid w:val="00B42684"/>
    <w:rsid w:val="00B42D19"/>
    <w:rsid w:val="00B42D97"/>
    <w:rsid w:val="00B42D9C"/>
    <w:rsid w:val="00B430AF"/>
    <w:rsid w:val="00B43198"/>
    <w:rsid w:val="00B43507"/>
    <w:rsid w:val="00B43784"/>
    <w:rsid w:val="00B438BC"/>
    <w:rsid w:val="00B43959"/>
    <w:rsid w:val="00B43C1C"/>
    <w:rsid w:val="00B43F75"/>
    <w:rsid w:val="00B4412F"/>
    <w:rsid w:val="00B44132"/>
    <w:rsid w:val="00B445A1"/>
    <w:rsid w:val="00B4476C"/>
    <w:rsid w:val="00B44968"/>
    <w:rsid w:val="00B44AE7"/>
    <w:rsid w:val="00B44FB3"/>
    <w:rsid w:val="00B45269"/>
    <w:rsid w:val="00B453A5"/>
    <w:rsid w:val="00B454E1"/>
    <w:rsid w:val="00B456E5"/>
    <w:rsid w:val="00B458B2"/>
    <w:rsid w:val="00B45A41"/>
    <w:rsid w:val="00B45A5C"/>
    <w:rsid w:val="00B45AC0"/>
    <w:rsid w:val="00B45C3B"/>
    <w:rsid w:val="00B46067"/>
    <w:rsid w:val="00B4608A"/>
    <w:rsid w:val="00B469BC"/>
    <w:rsid w:val="00B46B3A"/>
    <w:rsid w:val="00B470AE"/>
    <w:rsid w:val="00B470C9"/>
    <w:rsid w:val="00B47611"/>
    <w:rsid w:val="00B47680"/>
    <w:rsid w:val="00B47806"/>
    <w:rsid w:val="00B47A24"/>
    <w:rsid w:val="00B47EB4"/>
    <w:rsid w:val="00B47F63"/>
    <w:rsid w:val="00B504C2"/>
    <w:rsid w:val="00B504DD"/>
    <w:rsid w:val="00B507CA"/>
    <w:rsid w:val="00B507D6"/>
    <w:rsid w:val="00B5093F"/>
    <w:rsid w:val="00B50B25"/>
    <w:rsid w:val="00B50DDD"/>
    <w:rsid w:val="00B50E7A"/>
    <w:rsid w:val="00B51017"/>
    <w:rsid w:val="00B5173C"/>
    <w:rsid w:val="00B518CA"/>
    <w:rsid w:val="00B5191F"/>
    <w:rsid w:val="00B51A4D"/>
    <w:rsid w:val="00B51C86"/>
    <w:rsid w:val="00B5226F"/>
    <w:rsid w:val="00B52292"/>
    <w:rsid w:val="00B52394"/>
    <w:rsid w:val="00B52432"/>
    <w:rsid w:val="00B52586"/>
    <w:rsid w:val="00B5258F"/>
    <w:rsid w:val="00B52D55"/>
    <w:rsid w:val="00B52DF0"/>
    <w:rsid w:val="00B52F7B"/>
    <w:rsid w:val="00B531DA"/>
    <w:rsid w:val="00B537A1"/>
    <w:rsid w:val="00B5380D"/>
    <w:rsid w:val="00B53AD9"/>
    <w:rsid w:val="00B53B9F"/>
    <w:rsid w:val="00B53C25"/>
    <w:rsid w:val="00B53EAB"/>
    <w:rsid w:val="00B54022"/>
    <w:rsid w:val="00B54336"/>
    <w:rsid w:val="00B545AE"/>
    <w:rsid w:val="00B550E7"/>
    <w:rsid w:val="00B5522E"/>
    <w:rsid w:val="00B5530C"/>
    <w:rsid w:val="00B553AF"/>
    <w:rsid w:val="00B5597A"/>
    <w:rsid w:val="00B55AB3"/>
    <w:rsid w:val="00B55ADC"/>
    <w:rsid w:val="00B55C80"/>
    <w:rsid w:val="00B56279"/>
    <w:rsid w:val="00B56280"/>
    <w:rsid w:val="00B563F5"/>
    <w:rsid w:val="00B56992"/>
    <w:rsid w:val="00B57038"/>
    <w:rsid w:val="00B572BE"/>
    <w:rsid w:val="00B57709"/>
    <w:rsid w:val="00B57723"/>
    <w:rsid w:val="00B57748"/>
    <w:rsid w:val="00B605E8"/>
    <w:rsid w:val="00B60749"/>
    <w:rsid w:val="00B607BD"/>
    <w:rsid w:val="00B60858"/>
    <w:rsid w:val="00B60882"/>
    <w:rsid w:val="00B60AF5"/>
    <w:rsid w:val="00B60C4A"/>
    <w:rsid w:val="00B60D6F"/>
    <w:rsid w:val="00B60DBF"/>
    <w:rsid w:val="00B6120A"/>
    <w:rsid w:val="00B61529"/>
    <w:rsid w:val="00B61672"/>
    <w:rsid w:val="00B617DF"/>
    <w:rsid w:val="00B618B3"/>
    <w:rsid w:val="00B61A0E"/>
    <w:rsid w:val="00B61A31"/>
    <w:rsid w:val="00B61BB7"/>
    <w:rsid w:val="00B61F7E"/>
    <w:rsid w:val="00B61F89"/>
    <w:rsid w:val="00B626B0"/>
    <w:rsid w:val="00B62975"/>
    <w:rsid w:val="00B62AB6"/>
    <w:rsid w:val="00B62C2C"/>
    <w:rsid w:val="00B62D11"/>
    <w:rsid w:val="00B62E85"/>
    <w:rsid w:val="00B62F0C"/>
    <w:rsid w:val="00B62F51"/>
    <w:rsid w:val="00B62F80"/>
    <w:rsid w:val="00B62F98"/>
    <w:rsid w:val="00B63195"/>
    <w:rsid w:val="00B63252"/>
    <w:rsid w:val="00B6337B"/>
    <w:rsid w:val="00B6348A"/>
    <w:rsid w:val="00B63663"/>
    <w:rsid w:val="00B638EC"/>
    <w:rsid w:val="00B6397A"/>
    <w:rsid w:val="00B63DEF"/>
    <w:rsid w:val="00B63E5F"/>
    <w:rsid w:val="00B63F94"/>
    <w:rsid w:val="00B63FC2"/>
    <w:rsid w:val="00B64518"/>
    <w:rsid w:val="00B646E3"/>
    <w:rsid w:val="00B64708"/>
    <w:rsid w:val="00B648A8"/>
    <w:rsid w:val="00B64E3C"/>
    <w:rsid w:val="00B652CB"/>
    <w:rsid w:val="00B6576D"/>
    <w:rsid w:val="00B6581F"/>
    <w:rsid w:val="00B659FA"/>
    <w:rsid w:val="00B65F23"/>
    <w:rsid w:val="00B664D2"/>
    <w:rsid w:val="00B66502"/>
    <w:rsid w:val="00B66571"/>
    <w:rsid w:val="00B66CEC"/>
    <w:rsid w:val="00B6725E"/>
    <w:rsid w:val="00B67262"/>
    <w:rsid w:val="00B674B5"/>
    <w:rsid w:val="00B677C2"/>
    <w:rsid w:val="00B67CF9"/>
    <w:rsid w:val="00B67E3E"/>
    <w:rsid w:val="00B70050"/>
    <w:rsid w:val="00B70055"/>
    <w:rsid w:val="00B7013F"/>
    <w:rsid w:val="00B702BA"/>
    <w:rsid w:val="00B7047A"/>
    <w:rsid w:val="00B70506"/>
    <w:rsid w:val="00B706D8"/>
    <w:rsid w:val="00B70934"/>
    <w:rsid w:val="00B709B6"/>
    <w:rsid w:val="00B70B2B"/>
    <w:rsid w:val="00B70C36"/>
    <w:rsid w:val="00B70C89"/>
    <w:rsid w:val="00B70CEF"/>
    <w:rsid w:val="00B70EBC"/>
    <w:rsid w:val="00B710D0"/>
    <w:rsid w:val="00B71483"/>
    <w:rsid w:val="00B717E3"/>
    <w:rsid w:val="00B7184D"/>
    <w:rsid w:val="00B71A4A"/>
    <w:rsid w:val="00B71C2B"/>
    <w:rsid w:val="00B71FBD"/>
    <w:rsid w:val="00B72615"/>
    <w:rsid w:val="00B72893"/>
    <w:rsid w:val="00B72898"/>
    <w:rsid w:val="00B72A1B"/>
    <w:rsid w:val="00B72C1A"/>
    <w:rsid w:val="00B72C68"/>
    <w:rsid w:val="00B732F7"/>
    <w:rsid w:val="00B734CB"/>
    <w:rsid w:val="00B73B8A"/>
    <w:rsid w:val="00B73FBF"/>
    <w:rsid w:val="00B74369"/>
    <w:rsid w:val="00B74497"/>
    <w:rsid w:val="00B74525"/>
    <w:rsid w:val="00B745D5"/>
    <w:rsid w:val="00B74758"/>
    <w:rsid w:val="00B74DFB"/>
    <w:rsid w:val="00B74F1F"/>
    <w:rsid w:val="00B74FE1"/>
    <w:rsid w:val="00B75173"/>
    <w:rsid w:val="00B75406"/>
    <w:rsid w:val="00B75692"/>
    <w:rsid w:val="00B756A4"/>
    <w:rsid w:val="00B75833"/>
    <w:rsid w:val="00B758F6"/>
    <w:rsid w:val="00B76333"/>
    <w:rsid w:val="00B763D5"/>
    <w:rsid w:val="00B76447"/>
    <w:rsid w:val="00B76781"/>
    <w:rsid w:val="00B76883"/>
    <w:rsid w:val="00B769B4"/>
    <w:rsid w:val="00B76A65"/>
    <w:rsid w:val="00B76B9F"/>
    <w:rsid w:val="00B76C0C"/>
    <w:rsid w:val="00B76EC7"/>
    <w:rsid w:val="00B76F96"/>
    <w:rsid w:val="00B76FF0"/>
    <w:rsid w:val="00B771B6"/>
    <w:rsid w:val="00B7737F"/>
    <w:rsid w:val="00B774DF"/>
    <w:rsid w:val="00B77604"/>
    <w:rsid w:val="00B77710"/>
    <w:rsid w:val="00B77762"/>
    <w:rsid w:val="00B77A68"/>
    <w:rsid w:val="00B77B88"/>
    <w:rsid w:val="00B77BF2"/>
    <w:rsid w:val="00B80062"/>
    <w:rsid w:val="00B80691"/>
    <w:rsid w:val="00B8079C"/>
    <w:rsid w:val="00B808BF"/>
    <w:rsid w:val="00B80940"/>
    <w:rsid w:val="00B809A0"/>
    <w:rsid w:val="00B80E2C"/>
    <w:rsid w:val="00B80F2F"/>
    <w:rsid w:val="00B819D5"/>
    <w:rsid w:val="00B81AB2"/>
    <w:rsid w:val="00B81EAD"/>
    <w:rsid w:val="00B81F86"/>
    <w:rsid w:val="00B8225D"/>
    <w:rsid w:val="00B822B2"/>
    <w:rsid w:val="00B82479"/>
    <w:rsid w:val="00B8252E"/>
    <w:rsid w:val="00B82725"/>
    <w:rsid w:val="00B8291B"/>
    <w:rsid w:val="00B82D23"/>
    <w:rsid w:val="00B83121"/>
    <w:rsid w:val="00B831F9"/>
    <w:rsid w:val="00B8380F"/>
    <w:rsid w:val="00B83947"/>
    <w:rsid w:val="00B839DC"/>
    <w:rsid w:val="00B83AD2"/>
    <w:rsid w:val="00B83C74"/>
    <w:rsid w:val="00B83F4C"/>
    <w:rsid w:val="00B8436E"/>
    <w:rsid w:val="00B844DE"/>
    <w:rsid w:val="00B84931"/>
    <w:rsid w:val="00B84BA6"/>
    <w:rsid w:val="00B853AE"/>
    <w:rsid w:val="00B85784"/>
    <w:rsid w:val="00B85B4A"/>
    <w:rsid w:val="00B86366"/>
    <w:rsid w:val="00B8639C"/>
    <w:rsid w:val="00B86709"/>
    <w:rsid w:val="00B868A5"/>
    <w:rsid w:val="00B868C8"/>
    <w:rsid w:val="00B86936"/>
    <w:rsid w:val="00B86B14"/>
    <w:rsid w:val="00B86DC7"/>
    <w:rsid w:val="00B86FC5"/>
    <w:rsid w:val="00B87352"/>
    <w:rsid w:val="00B87416"/>
    <w:rsid w:val="00B876E9"/>
    <w:rsid w:val="00B879F3"/>
    <w:rsid w:val="00B900CB"/>
    <w:rsid w:val="00B901AE"/>
    <w:rsid w:val="00B904C6"/>
    <w:rsid w:val="00B90674"/>
    <w:rsid w:val="00B90A2F"/>
    <w:rsid w:val="00B90D2F"/>
    <w:rsid w:val="00B90D91"/>
    <w:rsid w:val="00B91230"/>
    <w:rsid w:val="00B913ED"/>
    <w:rsid w:val="00B91624"/>
    <w:rsid w:val="00B9193E"/>
    <w:rsid w:val="00B91EDC"/>
    <w:rsid w:val="00B91F22"/>
    <w:rsid w:val="00B92289"/>
    <w:rsid w:val="00B92452"/>
    <w:rsid w:val="00B9279C"/>
    <w:rsid w:val="00B928CA"/>
    <w:rsid w:val="00B92EA6"/>
    <w:rsid w:val="00B92FCA"/>
    <w:rsid w:val="00B93084"/>
    <w:rsid w:val="00B933F6"/>
    <w:rsid w:val="00B936E5"/>
    <w:rsid w:val="00B93980"/>
    <w:rsid w:val="00B93A40"/>
    <w:rsid w:val="00B93A61"/>
    <w:rsid w:val="00B93A6E"/>
    <w:rsid w:val="00B93D51"/>
    <w:rsid w:val="00B93DE5"/>
    <w:rsid w:val="00B93E62"/>
    <w:rsid w:val="00B93EBA"/>
    <w:rsid w:val="00B941DD"/>
    <w:rsid w:val="00B94A02"/>
    <w:rsid w:val="00B94B6D"/>
    <w:rsid w:val="00B9547F"/>
    <w:rsid w:val="00B955C7"/>
    <w:rsid w:val="00B955CC"/>
    <w:rsid w:val="00B95789"/>
    <w:rsid w:val="00B959ED"/>
    <w:rsid w:val="00B95D4C"/>
    <w:rsid w:val="00B95E1A"/>
    <w:rsid w:val="00B95E74"/>
    <w:rsid w:val="00B95E93"/>
    <w:rsid w:val="00B96413"/>
    <w:rsid w:val="00B96776"/>
    <w:rsid w:val="00B96D47"/>
    <w:rsid w:val="00B96E00"/>
    <w:rsid w:val="00B97065"/>
    <w:rsid w:val="00B970B6"/>
    <w:rsid w:val="00B970D4"/>
    <w:rsid w:val="00B971B1"/>
    <w:rsid w:val="00B971F1"/>
    <w:rsid w:val="00B972E5"/>
    <w:rsid w:val="00B97463"/>
    <w:rsid w:val="00B976D2"/>
    <w:rsid w:val="00B977B0"/>
    <w:rsid w:val="00B97949"/>
    <w:rsid w:val="00B97CF7"/>
    <w:rsid w:val="00B97DE6"/>
    <w:rsid w:val="00B97E88"/>
    <w:rsid w:val="00BA0359"/>
    <w:rsid w:val="00BA0471"/>
    <w:rsid w:val="00BA087C"/>
    <w:rsid w:val="00BA0C51"/>
    <w:rsid w:val="00BA1063"/>
    <w:rsid w:val="00BA124A"/>
    <w:rsid w:val="00BA1254"/>
    <w:rsid w:val="00BA12E7"/>
    <w:rsid w:val="00BA146D"/>
    <w:rsid w:val="00BA1701"/>
    <w:rsid w:val="00BA1855"/>
    <w:rsid w:val="00BA19C9"/>
    <w:rsid w:val="00BA19F8"/>
    <w:rsid w:val="00BA1AC0"/>
    <w:rsid w:val="00BA1EEB"/>
    <w:rsid w:val="00BA2421"/>
    <w:rsid w:val="00BA2425"/>
    <w:rsid w:val="00BA247B"/>
    <w:rsid w:val="00BA2772"/>
    <w:rsid w:val="00BA279B"/>
    <w:rsid w:val="00BA29AF"/>
    <w:rsid w:val="00BA2C17"/>
    <w:rsid w:val="00BA2C2E"/>
    <w:rsid w:val="00BA2DB3"/>
    <w:rsid w:val="00BA2F13"/>
    <w:rsid w:val="00BA2F23"/>
    <w:rsid w:val="00BA2FC1"/>
    <w:rsid w:val="00BA2FE3"/>
    <w:rsid w:val="00BA354D"/>
    <w:rsid w:val="00BA3634"/>
    <w:rsid w:val="00BA3639"/>
    <w:rsid w:val="00BA3773"/>
    <w:rsid w:val="00BA3968"/>
    <w:rsid w:val="00BA3DFC"/>
    <w:rsid w:val="00BA3F47"/>
    <w:rsid w:val="00BA3F74"/>
    <w:rsid w:val="00BA3FD8"/>
    <w:rsid w:val="00BA4169"/>
    <w:rsid w:val="00BA424F"/>
    <w:rsid w:val="00BA47E4"/>
    <w:rsid w:val="00BA486F"/>
    <w:rsid w:val="00BA4AD8"/>
    <w:rsid w:val="00BA4EFD"/>
    <w:rsid w:val="00BA51CD"/>
    <w:rsid w:val="00BA522D"/>
    <w:rsid w:val="00BA55B1"/>
    <w:rsid w:val="00BA5717"/>
    <w:rsid w:val="00BA5EA6"/>
    <w:rsid w:val="00BA5F4E"/>
    <w:rsid w:val="00BA5F73"/>
    <w:rsid w:val="00BA6017"/>
    <w:rsid w:val="00BA61BC"/>
    <w:rsid w:val="00BA63E5"/>
    <w:rsid w:val="00BA6834"/>
    <w:rsid w:val="00BA6914"/>
    <w:rsid w:val="00BA6BDE"/>
    <w:rsid w:val="00BA75C5"/>
    <w:rsid w:val="00BA75EA"/>
    <w:rsid w:val="00BA782E"/>
    <w:rsid w:val="00BA7858"/>
    <w:rsid w:val="00BA7A1A"/>
    <w:rsid w:val="00BA7CFF"/>
    <w:rsid w:val="00BA7EC6"/>
    <w:rsid w:val="00BB065D"/>
    <w:rsid w:val="00BB0950"/>
    <w:rsid w:val="00BB0A44"/>
    <w:rsid w:val="00BB0B3E"/>
    <w:rsid w:val="00BB0B63"/>
    <w:rsid w:val="00BB0D39"/>
    <w:rsid w:val="00BB112F"/>
    <w:rsid w:val="00BB1295"/>
    <w:rsid w:val="00BB144C"/>
    <w:rsid w:val="00BB15DC"/>
    <w:rsid w:val="00BB1853"/>
    <w:rsid w:val="00BB1A74"/>
    <w:rsid w:val="00BB1A90"/>
    <w:rsid w:val="00BB1DC5"/>
    <w:rsid w:val="00BB22C4"/>
    <w:rsid w:val="00BB2B78"/>
    <w:rsid w:val="00BB2BEA"/>
    <w:rsid w:val="00BB2C6E"/>
    <w:rsid w:val="00BB2C99"/>
    <w:rsid w:val="00BB2CC7"/>
    <w:rsid w:val="00BB2D33"/>
    <w:rsid w:val="00BB2EC7"/>
    <w:rsid w:val="00BB3086"/>
    <w:rsid w:val="00BB335D"/>
    <w:rsid w:val="00BB358C"/>
    <w:rsid w:val="00BB36B6"/>
    <w:rsid w:val="00BB3ACD"/>
    <w:rsid w:val="00BB3D08"/>
    <w:rsid w:val="00BB3DD7"/>
    <w:rsid w:val="00BB3FCA"/>
    <w:rsid w:val="00BB412D"/>
    <w:rsid w:val="00BB450C"/>
    <w:rsid w:val="00BB458E"/>
    <w:rsid w:val="00BB4625"/>
    <w:rsid w:val="00BB4B0D"/>
    <w:rsid w:val="00BB4F3E"/>
    <w:rsid w:val="00BB505C"/>
    <w:rsid w:val="00BB5171"/>
    <w:rsid w:val="00BB51AB"/>
    <w:rsid w:val="00BB52E0"/>
    <w:rsid w:val="00BB537D"/>
    <w:rsid w:val="00BB5524"/>
    <w:rsid w:val="00BB57F8"/>
    <w:rsid w:val="00BB5C31"/>
    <w:rsid w:val="00BB5DAC"/>
    <w:rsid w:val="00BB5DCE"/>
    <w:rsid w:val="00BB612A"/>
    <w:rsid w:val="00BB621C"/>
    <w:rsid w:val="00BB62FF"/>
    <w:rsid w:val="00BB6313"/>
    <w:rsid w:val="00BB6336"/>
    <w:rsid w:val="00BB655D"/>
    <w:rsid w:val="00BB6839"/>
    <w:rsid w:val="00BB68D2"/>
    <w:rsid w:val="00BB6C03"/>
    <w:rsid w:val="00BB6E7F"/>
    <w:rsid w:val="00BB7201"/>
    <w:rsid w:val="00BB721D"/>
    <w:rsid w:val="00BB7265"/>
    <w:rsid w:val="00BC0060"/>
    <w:rsid w:val="00BC00B1"/>
    <w:rsid w:val="00BC01D2"/>
    <w:rsid w:val="00BC077B"/>
    <w:rsid w:val="00BC089C"/>
    <w:rsid w:val="00BC08C6"/>
    <w:rsid w:val="00BC09CD"/>
    <w:rsid w:val="00BC0BFF"/>
    <w:rsid w:val="00BC1025"/>
    <w:rsid w:val="00BC1211"/>
    <w:rsid w:val="00BC13A2"/>
    <w:rsid w:val="00BC1739"/>
    <w:rsid w:val="00BC17E1"/>
    <w:rsid w:val="00BC1863"/>
    <w:rsid w:val="00BC190A"/>
    <w:rsid w:val="00BC19BF"/>
    <w:rsid w:val="00BC1B7D"/>
    <w:rsid w:val="00BC1CA2"/>
    <w:rsid w:val="00BC1D58"/>
    <w:rsid w:val="00BC1D85"/>
    <w:rsid w:val="00BC1FC8"/>
    <w:rsid w:val="00BC2002"/>
    <w:rsid w:val="00BC20A1"/>
    <w:rsid w:val="00BC20B5"/>
    <w:rsid w:val="00BC2129"/>
    <w:rsid w:val="00BC2624"/>
    <w:rsid w:val="00BC29B1"/>
    <w:rsid w:val="00BC29F4"/>
    <w:rsid w:val="00BC2A79"/>
    <w:rsid w:val="00BC2DF6"/>
    <w:rsid w:val="00BC3213"/>
    <w:rsid w:val="00BC369B"/>
    <w:rsid w:val="00BC3E39"/>
    <w:rsid w:val="00BC4296"/>
    <w:rsid w:val="00BC49F8"/>
    <w:rsid w:val="00BC5031"/>
    <w:rsid w:val="00BC52E8"/>
    <w:rsid w:val="00BC5382"/>
    <w:rsid w:val="00BC55C0"/>
    <w:rsid w:val="00BC5A3F"/>
    <w:rsid w:val="00BC5BA4"/>
    <w:rsid w:val="00BC5D58"/>
    <w:rsid w:val="00BC60AB"/>
    <w:rsid w:val="00BC6388"/>
    <w:rsid w:val="00BC63C9"/>
    <w:rsid w:val="00BC6B32"/>
    <w:rsid w:val="00BC6C59"/>
    <w:rsid w:val="00BC70EB"/>
    <w:rsid w:val="00BC7347"/>
    <w:rsid w:val="00BC734B"/>
    <w:rsid w:val="00BC7566"/>
    <w:rsid w:val="00BC761F"/>
    <w:rsid w:val="00BC76C2"/>
    <w:rsid w:val="00BC7749"/>
    <w:rsid w:val="00BC7812"/>
    <w:rsid w:val="00BC7E0D"/>
    <w:rsid w:val="00BD03FB"/>
    <w:rsid w:val="00BD05FA"/>
    <w:rsid w:val="00BD060B"/>
    <w:rsid w:val="00BD07DD"/>
    <w:rsid w:val="00BD091D"/>
    <w:rsid w:val="00BD092C"/>
    <w:rsid w:val="00BD0A45"/>
    <w:rsid w:val="00BD0C8C"/>
    <w:rsid w:val="00BD0D36"/>
    <w:rsid w:val="00BD0F7D"/>
    <w:rsid w:val="00BD1126"/>
    <w:rsid w:val="00BD11BA"/>
    <w:rsid w:val="00BD12E1"/>
    <w:rsid w:val="00BD14AC"/>
    <w:rsid w:val="00BD16C2"/>
    <w:rsid w:val="00BD16D1"/>
    <w:rsid w:val="00BD1806"/>
    <w:rsid w:val="00BD18AB"/>
    <w:rsid w:val="00BD1BAB"/>
    <w:rsid w:val="00BD1BBC"/>
    <w:rsid w:val="00BD1CC3"/>
    <w:rsid w:val="00BD1EB5"/>
    <w:rsid w:val="00BD2571"/>
    <w:rsid w:val="00BD2D81"/>
    <w:rsid w:val="00BD2E8F"/>
    <w:rsid w:val="00BD2EC7"/>
    <w:rsid w:val="00BD331D"/>
    <w:rsid w:val="00BD336A"/>
    <w:rsid w:val="00BD3867"/>
    <w:rsid w:val="00BD3936"/>
    <w:rsid w:val="00BD3C33"/>
    <w:rsid w:val="00BD3E49"/>
    <w:rsid w:val="00BD4262"/>
    <w:rsid w:val="00BD43D2"/>
    <w:rsid w:val="00BD47B4"/>
    <w:rsid w:val="00BD4894"/>
    <w:rsid w:val="00BD498D"/>
    <w:rsid w:val="00BD4BB7"/>
    <w:rsid w:val="00BD4FC9"/>
    <w:rsid w:val="00BD51B8"/>
    <w:rsid w:val="00BD53E8"/>
    <w:rsid w:val="00BD55FC"/>
    <w:rsid w:val="00BD5728"/>
    <w:rsid w:val="00BD577F"/>
    <w:rsid w:val="00BD5791"/>
    <w:rsid w:val="00BD59ED"/>
    <w:rsid w:val="00BD5AA1"/>
    <w:rsid w:val="00BD5D72"/>
    <w:rsid w:val="00BD5F94"/>
    <w:rsid w:val="00BD633A"/>
    <w:rsid w:val="00BD6354"/>
    <w:rsid w:val="00BD6A4A"/>
    <w:rsid w:val="00BD6A51"/>
    <w:rsid w:val="00BD6B68"/>
    <w:rsid w:val="00BD6BE3"/>
    <w:rsid w:val="00BD6C12"/>
    <w:rsid w:val="00BD6CB0"/>
    <w:rsid w:val="00BD6D24"/>
    <w:rsid w:val="00BD6D6D"/>
    <w:rsid w:val="00BD70CE"/>
    <w:rsid w:val="00BD7140"/>
    <w:rsid w:val="00BD745B"/>
    <w:rsid w:val="00BD745E"/>
    <w:rsid w:val="00BD758A"/>
    <w:rsid w:val="00BD795F"/>
    <w:rsid w:val="00BD7993"/>
    <w:rsid w:val="00BD79EE"/>
    <w:rsid w:val="00BD7C2C"/>
    <w:rsid w:val="00BD7C54"/>
    <w:rsid w:val="00BD7F1E"/>
    <w:rsid w:val="00BD7F3C"/>
    <w:rsid w:val="00BE03FA"/>
    <w:rsid w:val="00BE04B0"/>
    <w:rsid w:val="00BE0961"/>
    <w:rsid w:val="00BE0B88"/>
    <w:rsid w:val="00BE0B9E"/>
    <w:rsid w:val="00BE0D9C"/>
    <w:rsid w:val="00BE0DF7"/>
    <w:rsid w:val="00BE0F3A"/>
    <w:rsid w:val="00BE0F71"/>
    <w:rsid w:val="00BE0FD2"/>
    <w:rsid w:val="00BE10C8"/>
    <w:rsid w:val="00BE1367"/>
    <w:rsid w:val="00BE1664"/>
    <w:rsid w:val="00BE16D8"/>
    <w:rsid w:val="00BE1927"/>
    <w:rsid w:val="00BE1AEE"/>
    <w:rsid w:val="00BE1CAD"/>
    <w:rsid w:val="00BE2346"/>
    <w:rsid w:val="00BE2476"/>
    <w:rsid w:val="00BE24AF"/>
    <w:rsid w:val="00BE26B8"/>
    <w:rsid w:val="00BE2FBE"/>
    <w:rsid w:val="00BE30F7"/>
    <w:rsid w:val="00BE3171"/>
    <w:rsid w:val="00BE31E6"/>
    <w:rsid w:val="00BE35E1"/>
    <w:rsid w:val="00BE3AFF"/>
    <w:rsid w:val="00BE3C35"/>
    <w:rsid w:val="00BE3C7D"/>
    <w:rsid w:val="00BE3E07"/>
    <w:rsid w:val="00BE4733"/>
    <w:rsid w:val="00BE4838"/>
    <w:rsid w:val="00BE499F"/>
    <w:rsid w:val="00BE49D1"/>
    <w:rsid w:val="00BE4ACC"/>
    <w:rsid w:val="00BE4D58"/>
    <w:rsid w:val="00BE4EA1"/>
    <w:rsid w:val="00BE4F20"/>
    <w:rsid w:val="00BE5050"/>
    <w:rsid w:val="00BE5064"/>
    <w:rsid w:val="00BE5340"/>
    <w:rsid w:val="00BE5351"/>
    <w:rsid w:val="00BE5447"/>
    <w:rsid w:val="00BE54FE"/>
    <w:rsid w:val="00BE57D3"/>
    <w:rsid w:val="00BE599F"/>
    <w:rsid w:val="00BE5FC6"/>
    <w:rsid w:val="00BE64D2"/>
    <w:rsid w:val="00BE650F"/>
    <w:rsid w:val="00BE65B2"/>
    <w:rsid w:val="00BE67D8"/>
    <w:rsid w:val="00BE6B0C"/>
    <w:rsid w:val="00BE6C4E"/>
    <w:rsid w:val="00BE753C"/>
    <w:rsid w:val="00BE75D0"/>
    <w:rsid w:val="00BE76A0"/>
    <w:rsid w:val="00BE7760"/>
    <w:rsid w:val="00BE7A4F"/>
    <w:rsid w:val="00BE7C73"/>
    <w:rsid w:val="00BF020C"/>
    <w:rsid w:val="00BF0374"/>
    <w:rsid w:val="00BF0434"/>
    <w:rsid w:val="00BF09C1"/>
    <w:rsid w:val="00BF0ACD"/>
    <w:rsid w:val="00BF0B4C"/>
    <w:rsid w:val="00BF0B9B"/>
    <w:rsid w:val="00BF0EE3"/>
    <w:rsid w:val="00BF0FF0"/>
    <w:rsid w:val="00BF12E9"/>
    <w:rsid w:val="00BF16A2"/>
    <w:rsid w:val="00BF1B87"/>
    <w:rsid w:val="00BF1C3F"/>
    <w:rsid w:val="00BF1CB6"/>
    <w:rsid w:val="00BF216A"/>
    <w:rsid w:val="00BF2174"/>
    <w:rsid w:val="00BF2479"/>
    <w:rsid w:val="00BF2879"/>
    <w:rsid w:val="00BF2A39"/>
    <w:rsid w:val="00BF2BD7"/>
    <w:rsid w:val="00BF32D9"/>
    <w:rsid w:val="00BF33D3"/>
    <w:rsid w:val="00BF3492"/>
    <w:rsid w:val="00BF3987"/>
    <w:rsid w:val="00BF39F2"/>
    <w:rsid w:val="00BF3C06"/>
    <w:rsid w:val="00BF3CD9"/>
    <w:rsid w:val="00BF3DE4"/>
    <w:rsid w:val="00BF3E73"/>
    <w:rsid w:val="00BF4091"/>
    <w:rsid w:val="00BF4240"/>
    <w:rsid w:val="00BF43D1"/>
    <w:rsid w:val="00BF48FE"/>
    <w:rsid w:val="00BF4996"/>
    <w:rsid w:val="00BF4C02"/>
    <w:rsid w:val="00BF4C45"/>
    <w:rsid w:val="00BF4CDE"/>
    <w:rsid w:val="00BF50DF"/>
    <w:rsid w:val="00BF5345"/>
    <w:rsid w:val="00BF58D1"/>
    <w:rsid w:val="00BF5C21"/>
    <w:rsid w:val="00BF5D31"/>
    <w:rsid w:val="00BF5EA7"/>
    <w:rsid w:val="00BF6312"/>
    <w:rsid w:val="00BF65F5"/>
    <w:rsid w:val="00BF6E7E"/>
    <w:rsid w:val="00BF6ED1"/>
    <w:rsid w:val="00BF71AF"/>
    <w:rsid w:val="00BF76B0"/>
    <w:rsid w:val="00BF76EE"/>
    <w:rsid w:val="00BF7AE0"/>
    <w:rsid w:val="00BF7E3B"/>
    <w:rsid w:val="00BF7E6D"/>
    <w:rsid w:val="00C00049"/>
    <w:rsid w:val="00C0005D"/>
    <w:rsid w:val="00C000EE"/>
    <w:rsid w:val="00C0058C"/>
    <w:rsid w:val="00C0058E"/>
    <w:rsid w:val="00C005CE"/>
    <w:rsid w:val="00C00606"/>
    <w:rsid w:val="00C00F48"/>
    <w:rsid w:val="00C0113A"/>
    <w:rsid w:val="00C01151"/>
    <w:rsid w:val="00C011A3"/>
    <w:rsid w:val="00C012E2"/>
    <w:rsid w:val="00C01336"/>
    <w:rsid w:val="00C01446"/>
    <w:rsid w:val="00C01503"/>
    <w:rsid w:val="00C01517"/>
    <w:rsid w:val="00C017B9"/>
    <w:rsid w:val="00C018B6"/>
    <w:rsid w:val="00C01C2D"/>
    <w:rsid w:val="00C01C49"/>
    <w:rsid w:val="00C01CE3"/>
    <w:rsid w:val="00C01D3A"/>
    <w:rsid w:val="00C01D6B"/>
    <w:rsid w:val="00C01D74"/>
    <w:rsid w:val="00C01DA0"/>
    <w:rsid w:val="00C01F40"/>
    <w:rsid w:val="00C01FAB"/>
    <w:rsid w:val="00C020B9"/>
    <w:rsid w:val="00C021DF"/>
    <w:rsid w:val="00C022C5"/>
    <w:rsid w:val="00C0243B"/>
    <w:rsid w:val="00C02488"/>
    <w:rsid w:val="00C025B7"/>
    <w:rsid w:val="00C02B5E"/>
    <w:rsid w:val="00C02CB0"/>
    <w:rsid w:val="00C02E1F"/>
    <w:rsid w:val="00C030C9"/>
    <w:rsid w:val="00C0313C"/>
    <w:rsid w:val="00C03354"/>
    <w:rsid w:val="00C03367"/>
    <w:rsid w:val="00C035CD"/>
    <w:rsid w:val="00C036D2"/>
    <w:rsid w:val="00C037AF"/>
    <w:rsid w:val="00C037E3"/>
    <w:rsid w:val="00C03B22"/>
    <w:rsid w:val="00C03BBA"/>
    <w:rsid w:val="00C03D65"/>
    <w:rsid w:val="00C03F78"/>
    <w:rsid w:val="00C04379"/>
    <w:rsid w:val="00C04BC6"/>
    <w:rsid w:val="00C04E23"/>
    <w:rsid w:val="00C04E6E"/>
    <w:rsid w:val="00C05135"/>
    <w:rsid w:val="00C05194"/>
    <w:rsid w:val="00C051A0"/>
    <w:rsid w:val="00C05292"/>
    <w:rsid w:val="00C056DA"/>
    <w:rsid w:val="00C05745"/>
    <w:rsid w:val="00C05945"/>
    <w:rsid w:val="00C05A59"/>
    <w:rsid w:val="00C05AB9"/>
    <w:rsid w:val="00C05C7F"/>
    <w:rsid w:val="00C05E0C"/>
    <w:rsid w:val="00C05F67"/>
    <w:rsid w:val="00C06467"/>
    <w:rsid w:val="00C065D6"/>
    <w:rsid w:val="00C06E25"/>
    <w:rsid w:val="00C0728A"/>
    <w:rsid w:val="00C07839"/>
    <w:rsid w:val="00C07B44"/>
    <w:rsid w:val="00C07EE4"/>
    <w:rsid w:val="00C07F87"/>
    <w:rsid w:val="00C07FAD"/>
    <w:rsid w:val="00C10178"/>
    <w:rsid w:val="00C1071E"/>
    <w:rsid w:val="00C107FD"/>
    <w:rsid w:val="00C108F2"/>
    <w:rsid w:val="00C10A78"/>
    <w:rsid w:val="00C11080"/>
    <w:rsid w:val="00C11667"/>
    <w:rsid w:val="00C11668"/>
    <w:rsid w:val="00C1176B"/>
    <w:rsid w:val="00C119DD"/>
    <w:rsid w:val="00C11A40"/>
    <w:rsid w:val="00C11BAD"/>
    <w:rsid w:val="00C11BC1"/>
    <w:rsid w:val="00C11CE3"/>
    <w:rsid w:val="00C11D2C"/>
    <w:rsid w:val="00C11E0A"/>
    <w:rsid w:val="00C11E46"/>
    <w:rsid w:val="00C11F9D"/>
    <w:rsid w:val="00C11FA5"/>
    <w:rsid w:val="00C126C8"/>
    <w:rsid w:val="00C12BBA"/>
    <w:rsid w:val="00C12CC0"/>
    <w:rsid w:val="00C12DC4"/>
    <w:rsid w:val="00C12DFF"/>
    <w:rsid w:val="00C13548"/>
    <w:rsid w:val="00C1374E"/>
    <w:rsid w:val="00C141E1"/>
    <w:rsid w:val="00C141FC"/>
    <w:rsid w:val="00C143E8"/>
    <w:rsid w:val="00C147C9"/>
    <w:rsid w:val="00C14C84"/>
    <w:rsid w:val="00C14E4B"/>
    <w:rsid w:val="00C14F14"/>
    <w:rsid w:val="00C14F35"/>
    <w:rsid w:val="00C15095"/>
    <w:rsid w:val="00C151BB"/>
    <w:rsid w:val="00C152D2"/>
    <w:rsid w:val="00C1573B"/>
    <w:rsid w:val="00C15875"/>
    <w:rsid w:val="00C15B9A"/>
    <w:rsid w:val="00C1601D"/>
    <w:rsid w:val="00C16484"/>
    <w:rsid w:val="00C164BA"/>
    <w:rsid w:val="00C16621"/>
    <w:rsid w:val="00C16682"/>
    <w:rsid w:val="00C17344"/>
    <w:rsid w:val="00C17721"/>
    <w:rsid w:val="00C177C9"/>
    <w:rsid w:val="00C1780C"/>
    <w:rsid w:val="00C1791D"/>
    <w:rsid w:val="00C17A3B"/>
    <w:rsid w:val="00C17C22"/>
    <w:rsid w:val="00C17E43"/>
    <w:rsid w:val="00C205FA"/>
    <w:rsid w:val="00C20802"/>
    <w:rsid w:val="00C208FC"/>
    <w:rsid w:val="00C2098B"/>
    <w:rsid w:val="00C20D40"/>
    <w:rsid w:val="00C20EEA"/>
    <w:rsid w:val="00C213E6"/>
    <w:rsid w:val="00C213F2"/>
    <w:rsid w:val="00C21632"/>
    <w:rsid w:val="00C21720"/>
    <w:rsid w:val="00C2173E"/>
    <w:rsid w:val="00C21AF9"/>
    <w:rsid w:val="00C21DD1"/>
    <w:rsid w:val="00C21F2B"/>
    <w:rsid w:val="00C21F96"/>
    <w:rsid w:val="00C2200D"/>
    <w:rsid w:val="00C222AE"/>
    <w:rsid w:val="00C2252F"/>
    <w:rsid w:val="00C2255E"/>
    <w:rsid w:val="00C22973"/>
    <w:rsid w:val="00C22AAA"/>
    <w:rsid w:val="00C22B6C"/>
    <w:rsid w:val="00C231B1"/>
    <w:rsid w:val="00C2330C"/>
    <w:rsid w:val="00C2345D"/>
    <w:rsid w:val="00C23683"/>
    <w:rsid w:val="00C23748"/>
    <w:rsid w:val="00C23B82"/>
    <w:rsid w:val="00C23CDC"/>
    <w:rsid w:val="00C23DDE"/>
    <w:rsid w:val="00C241CF"/>
    <w:rsid w:val="00C241D1"/>
    <w:rsid w:val="00C24225"/>
    <w:rsid w:val="00C243A0"/>
    <w:rsid w:val="00C24679"/>
    <w:rsid w:val="00C24761"/>
    <w:rsid w:val="00C24BAD"/>
    <w:rsid w:val="00C24E09"/>
    <w:rsid w:val="00C24FE0"/>
    <w:rsid w:val="00C25239"/>
    <w:rsid w:val="00C25821"/>
    <w:rsid w:val="00C25B41"/>
    <w:rsid w:val="00C25E48"/>
    <w:rsid w:val="00C25F8D"/>
    <w:rsid w:val="00C25F9A"/>
    <w:rsid w:val="00C25FDB"/>
    <w:rsid w:val="00C25FEC"/>
    <w:rsid w:val="00C2608A"/>
    <w:rsid w:val="00C26485"/>
    <w:rsid w:val="00C26626"/>
    <w:rsid w:val="00C2670B"/>
    <w:rsid w:val="00C26759"/>
    <w:rsid w:val="00C26DB6"/>
    <w:rsid w:val="00C271C3"/>
    <w:rsid w:val="00C2751F"/>
    <w:rsid w:val="00C275A8"/>
    <w:rsid w:val="00C2765F"/>
    <w:rsid w:val="00C277F0"/>
    <w:rsid w:val="00C27923"/>
    <w:rsid w:val="00C27A36"/>
    <w:rsid w:val="00C27AA8"/>
    <w:rsid w:val="00C3057E"/>
    <w:rsid w:val="00C3062D"/>
    <w:rsid w:val="00C3067D"/>
    <w:rsid w:val="00C30684"/>
    <w:rsid w:val="00C307B5"/>
    <w:rsid w:val="00C30AF8"/>
    <w:rsid w:val="00C30B82"/>
    <w:rsid w:val="00C30E29"/>
    <w:rsid w:val="00C311AA"/>
    <w:rsid w:val="00C31298"/>
    <w:rsid w:val="00C31844"/>
    <w:rsid w:val="00C31990"/>
    <w:rsid w:val="00C319F2"/>
    <w:rsid w:val="00C31AC9"/>
    <w:rsid w:val="00C31B65"/>
    <w:rsid w:val="00C31D84"/>
    <w:rsid w:val="00C3219B"/>
    <w:rsid w:val="00C32219"/>
    <w:rsid w:val="00C32278"/>
    <w:rsid w:val="00C323BC"/>
    <w:rsid w:val="00C326FE"/>
    <w:rsid w:val="00C32AA0"/>
    <w:rsid w:val="00C32B63"/>
    <w:rsid w:val="00C32CF4"/>
    <w:rsid w:val="00C32FB7"/>
    <w:rsid w:val="00C33467"/>
    <w:rsid w:val="00C33552"/>
    <w:rsid w:val="00C33641"/>
    <w:rsid w:val="00C340FA"/>
    <w:rsid w:val="00C34430"/>
    <w:rsid w:val="00C34AEB"/>
    <w:rsid w:val="00C35954"/>
    <w:rsid w:val="00C35EC8"/>
    <w:rsid w:val="00C36001"/>
    <w:rsid w:val="00C36168"/>
    <w:rsid w:val="00C36293"/>
    <w:rsid w:val="00C365C2"/>
    <w:rsid w:val="00C36A26"/>
    <w:rsid w:val="00C36BD4"/>
    <w:rsid w:val="00C36C9D"/>
    <w:rsid w:val="00C3729E"/>
    <w:rsid w:val="00C37404"/>
    <w:rsid w:val="00C37485"/>
    <w:rsid w:val="00C374E0"/>
    <w:rsid w:val="00C3753F"/>
    <w:rsid w:val="00C37C43"/>
    <w:rsid w:val="00C37E9F"/>
    <w:rsid w:val="00C37EB8"/>
    <w:rsid w:val="00C40406"/>
    <w:rsid w:val="00C4068D"/>
    <w:rsid w:val="00C40881"/>
    <w:rsid w:val="00C40ABC"/>
    <w:rsid w:val="00C40E48"/>
    <w:rsid w:val="00C40EC9"/>
    <w:rsid w:val="00C40FF8"/>
    <w:rsid w:val="00C414E6"/>
    <w:rsid w:val="00C4161B"/>
    <w:rsid w:val="00C41724"/>
    <w:rsid w:val="00C41A74"/>
    <w:rsid w:val="00C41E29"/>
    <w:rsid w:val="00C42129"/>
    <w:rsid w:val="00C421BE"/>
    <w:rsid w:val="00C423B3"/>
    <w:rsid w:val="00C42451"/>
    <w:rsid w:val="00C42B18"/>
    <w:rsid w:val="00C42E04"/>
    <w:rsid w:val="00C4321A"/>
    <w:rsid w:val="00C432B5"/>
    <w:rsid w:val="00C435B5"/>
    <w:rsid w:val="00C43736"/>
    <w:rsid w:val="00C439D4"/>
    <w:rsid w:val="00C43DC0"/>
    <w:rsid w:val="00C440F8"/>
    <w:rsid w:val="00C4419C"/>
    <w:rsid w:val="00C445E6"/>
    <w:rsid w:val="00C44AF3"/>
    <w:rsid w:val="00C44AF4"/>
    <w:rsid w:val="00C44DD8"/>
    <w:rsid w:val="00C45652"/>
    <w:rsid w:val="00C45FE5"/>
    <w:rsid w:val="00C4615D"/>
    <w:rsid w:val="00C4623B"/>
    <w:rsid w:val="00C4660A"/>
    <w:rsid w:val="00C4661B"/>
    <w:rsid w:val="00C46856"/>
    <w:rsid w:val="00C46C77"/>
    <w:rsid w:val="00C46DD6"/>
    <w:rsid w:val="00C46E51"/>
    <w:rsid w:val="00C47010"/>
    <w:rsid w:val="00C471CD"/>
    <w:rsid w:val="00C472B4"/>
    <w:rsid w:val="00C4737C"/>
    <w:rsid w:val="00C47481"/>
    <w:rsid w:val="00C476B9"/>
    <w:rsid w:val="00C47AEF"/>
    <w:rsid w:val="00C47B40"/>
    <w:rsid w:val="00C47BE7"/>
    <w:rsid w:val="00C47C07"/>
    <w:rsid w:val="00C47DB2"/>
    <w:rsid w:val="00C501CC"/>
    <w:rsid w:val="00C50A87"/>
    <w:rsid w:val="00C50E55"/>
    <w:rsid w:val="00C5111A"/>
    <w:rsid w:val="00C5138B"/>
    <w:rsid w:val="00C51482"/>
    <w:rsid w:val="00C51574"/>
    <w:rsid w:val="00C5162F"/>
    <w:rsid w:val="00C51B4B"/>
    <w:rsid w:val="00C51E81"/>
    <w:rsid w:val="00C51FEA"/>
    <w:rsid w:val="00C52037"/>
    <w:rsid w:val="00C5235D"/>
    <w:rsid w:val="00C523AB"/>
    <w:rsid w:val="00C52889"/>
    <w:rsid w:val="00C52B54"/>
    <w:rsid w:val="00C52BAF"/>
    <w:rsid w:val="00C52EC3"/>
    <w:rsid w:val="00C52F82"/>
    <w:rsid w:val="00C52FC3"/>
    <w:rsid w:val="00C530DD"/>
    <w:rsid w:val="00C5384D"/>
    <w:rsid w:val="00C53B39"/>
    <w:rsid w:val="00C53CB4"/>
    <w:rsid w:val="00C53F87"/>
    <w:rsid w:val="00C53FA1"/>
    <w:rsid w:val="00C540DD"/>
    <w:rsid w:val="00C54160"/>
    <w:rsid w:val="00C54617"/>
    <w:rsid w:val="00C5491E"/>
    <w:rsid w:val="00C54E22"/>
    <w:rsid w:val="00C55021"/>
    <w:rsid w:val="00C55323"/>
    <w:rsid w:val="00C559E8"/>
    <w:rsid w:val="00C5637B"/>
    <w:rsid w:val="00C56676"/>
    <w:rsid w:val="00C56CCC"/>
    <w:rsid w:val="00C56D3F"/>
    <w:rsid w:val="00C56E05"/>
    <w:rsid w:val="00C56FFA"/>
    <w:rsid w:val="00C57459"/>
    <w:rsid w:val="00C57D00"/>
    <w:rsid w:val="00C57EE4"/>
    <w:rsid w:val="00C6019F"/>
    <w:rsid w:val="00C602FE"/>
    <w:rsid w:val="00C6055E"/>
    <w:rsid w:val="00C606BC"/>
    <w:rsid w:val="00C60DF8"/>
    <w:rsid w:val="00C60E24"/>
    <w:rsid w:val="00C6122D"/>
    <w:rsid w:val="00C61578"/>
    <w:rsid w:val="00C617EA"/>
    <w:rsid w:val="00C6189C"/>
    <w:rsid w:val="00C618C7"/>
    <w:rsid w:val="00C618F3"/>
    <w:rsid w:val="00C61A87"/>
    <w:rsid w:val="00C61B27"/>
    <w:rsid w:val="00C61C26"/>
    <w:rsid w:val="00C61CB7"/>
    <w:rsid w:val="00C6208C"/>
    <w:rsid w:val="00C6218E"/>
    <w:rsid w:val="00C62225"/>
    <w:rsid w:val="00C622FE"/>
    <w:rsid w:val="00C623B5"/>
    <w:rsid w:val="00C6262A"/>
    <w:rsid w:val="00C62688"/>
    <w:rsid w:val="00C626BD"/>
    <w:rsid w:val="00C627A0"/>
    <w:rsid w:val="00C627DB"/>
    <w:rsid w:val="00C6286C"/>
    <w:rsid w:val="00C628B0"/>
    <w:rsid w:val="00C62BAA"/>
    <w:rsid w:val="00C62D58"/>
    <w:rsid w:val="00C63085"/>
    <w:rsid w:val="00C63221"/>
    <w:rsid w:val="00C632F5"/>
    <w:rsid w:val="00C6332F"/>
    <w:rsid w:val="00C63529"/>
    <w:rsid w:val="00C63897"/>
    <w:rsid w:val="00C63AF8"/>
    <w:rsid w:val="00C63BB0"/>
    <w:rsid w:val="00C64057"/>
    <w:rsid w:val="00C64428"/>
    <w:rsid w:val="00C6463E"/>
    <w:rsid w:val="00C64672"/>
    <w:rsid w:val="00C646A1"/>
    <w:rsid w:val="00C64773"/>
    <w:rsid w:val="00C647B1"/>
    <w:rsid w:val="00C648C6"/>
    <w:rsid w:val="00C64C19"/>
    <w:rsid w:val="00C64E4D"/>
    <w:rsid w:val="00C64E53"/>
    <w:rsid w:val="00C64E6B"/>
    <w:rsid w:val="00C65010"/>
    <w:rsid w:val="00C65199"/>
    <w:rsid w:val="00C65251"/>
    <w:rsid w:val="00C654B5"/>
    <w:rsid w:val="00C658E1"/>
    <w:rsid w:val="00C6595A"/>
    <w:rsid w:val="00C659E2"/>
    <w:rsid w:val="00C659EA"/>
    <w:rsid w:val="00C65BFA"/>
    <w:rsid w:val="00C6658C"/>
    <w:rsid w:val="00C667C6"/>
    <w:rsid w:val="00C66AAE"/>
    <w:rsid w:val="00C66B90"/>
    <w:rsid w:val="00C66D5E"/>
    <w:rsid w:val="00C66FD9"/>
    <w:rsid w:val="00C6705F"/>
    <w:rsid w:val="00C670FD"/>
    <w:rsid w:val="00C6710A"/>
    <w:rsid w:val="00C67284"/>
    <w:rsid w:val="00C6764F"/>
    <w:rsid w:val="00C677B1"/>
    <w:rsid w:val="00C67836"/>
    <w:rsid w:val="00C67845"/>
    <w:rsid w:val="00C67982"/>
    <w:rsid w:val="00C67DEB"/>
    <w:rsid w:val="00C70143"/>
    <w:rsid w:val="00C703A8"/>
    <w:rsid w:val="00C703F9"/>
    <w:rsid w:val="00C70471"/>
    <w:rsid w:val="00C705AF"/>
    <w:rsid w:val="00C7066B"/>
    <w:rsid w:val="00C708D8"/>
    <w:rsid w:val="00C70975"/>
    <w:rsid w:val="00C71529"/>
    <w:rsid w:val="00C71687"/>
    <w:rsid w:val="00C71A30"/>
    <w:rsid w:val="00C71DA5"/>
    <w:rsid w:val="00C7236D"/>
    <w:rsid w:val="00C726E4"/>
    <w:rsid w:val="00C72B88"/>
    <w:rsid w:val="00C72E7A"/>
    <w:rsid w:val="00C72E8C"/>
    <w:rsid w:val="00C72F76"/>
    <w:rsid w:val="00C73185"/>
    <w:rsid w:val="00C7330A"/>
    <w:rsid w:val="00C73529"/>
    <w:rsid w:val="00C73592"/>
    <w:rsid w:val="00C73685"/>
    <w:rsid w:val="00C736D6"/>
    <w:rsid w:val="00C737B4"/>
    <w:rsid w:val="00C73937"/>
    <w:rsid w:val="00C73AB6"/>
    <w:rsid w:val="00C73CE7"/>
    <w:rsid w:val="00C73D09"/>
    <w:rsid w:val="00C741A7"/>
    <w:rsid w:val="00C741C9"/>
    <w:rsid w:val="00C741DE"/>
    <w:rsid w:val="00C741EC"/>
    <w:rsid w:val="00C742C8"/>
    <w:rsid w:val="00C7438F"/>
    <w:rsid w:val="00C74421"/>
    <w:rsid w:val="00C747F9"/>
    <w:rsid w:val="00C7483C"/>
    <w:rsid w:val="00C74894"/>
    <w:rsid w:val="00C748D9"/>
    <w:rsid w:val="00C74935"/>
    <w:rsid w:val="00C74B77"/>
    <w:rsid w:val="00C74FD4"/>
    <w:rsid w:val="00C75127"/>
    <w:rsid w:val="00C75148"/>
    <w:rsid w:val="00C751E3"/>
    <w:rsid w:val="00C75503"/>
    <w:rsid w:val="00C7591B"/>
    <w:rsid w:val="00C7593A"/>
    <w:rsid w:val="00C75B20"/>
    <w:rsid w:val="00C75BD0"/>
    <w:rsid w:val="00C75CD2"/>
    <w:rsid w:val="00C75EAE"/>
    <w:rsid w:val="00C76171"/>
    <w:rsid w:val="00C761A7"/>
    <w:rsid w:val="00C761E1"/>
    <w:rsid w:val="00C76450"/>
    <w:rsid w:val="00C764A5"/>
    <w:rsid w:val="00C767B2"/>
    <w:rsid w:val="00C76942"/>
    <w:rsid w:val="00C76AAB"/>
    <w:rsid w:val="00C76D72"/>
    <w:rsid w:val="00C76F16"/>
    <w:rsid w:val="00C77045"/>
    <w:rsid w:val="00C770B1"/>
    <w:rsid w:val="00C7711D"/>
    <w:rsid w:val="00C776E1"/>
    <w:rsid w:val="00C77740"/>
    <w:rsid w:val="00C77AC7"/>
    <w:rsid w:val="00C77F42"/>
    <w:rsid w:val="00C800BE"/>
    <w:rsid w:val="00C80215"/>
    <w:rsid w:val="00C80233"/>
    <w:rsid w:val="00C80AFA"/>
    <w:rsid w:val="00C80D8D"/>
    <w:rsid w:val="00C80DC3"/>
    <w:rsid w:val="00C810E1"/>
    <w:rsid w:val="00C811ED"/>
    <w:rsid w:val="00C812D4"/>
    <w:rsid w:val="00C81412"/>
    <w:rsid w:val="00C81841"/>
    <w:rsid w:val="00C81A42"/>
    <w:rsid w:val="00C81A56"/>
    <w:rsid w:val="00C81BBD"/>
    <w:rsid w:val="00C81DF3"/>
    <w:rsid w:val="00C82014"/>
    <w:rsid w:val="00C82106"/>
    <w:rsid w:val="00C8231A"/>
    <w:rsid w:val="00C82591"/>
    <w:rsid w:val="00C825C6"/>
    <w:rsid w:val="00C82741"/>
    <w:rsid w:val="00C8277A"/>
    <w:rsid w:val="00C8297A"/>
    <w:rsid w:val="00C82ABC"/>
    <w:rsid w:val="00C82AE3"/>
    <w:rsid w:val="00C82D00"/>
    <w:rsid w:val="00C82DFD"/>
    <w:rsid w:val="00C82E13"/>
    <w:rsid w:val="00C82F14"/>
    <w:rsid w:val="00C830D0"/>
    <w:rsid w:val="00C8312E"/>
    <w:rsid w:val="00C83532"/>
    <w:rsid w:val="00C8366A"/>
    <w:rsid w:val="00C836EA"/>
    <w:rsid w:val="00C836FF"/>
    <w:rsid w:val="00C840A5"/>
    <w:rsid w:val="00C84653"/>
    <w:rsid w:val="00C847EE"/>
    <w:rsid w:val="00C84A96"/>
    <w:rsid w:val="00C84AD8"/>
    <w:rsid w:val="00C84B71"/>
    <w:rsid w:val="00C84E37"/>
    <w:rsid w:val="00C8576B"/>
    <w:rsid w:val="00C86058"/>
    <w:rsid w:val="00C8624B"/>
    <w:rsid w:val="00C86262"/>
    <w:rsid w:val="00C865AA"/>
    <w:rsid w:val="00C86AD3"/>
    <w:rsid w:val="00C86AD4"/>
    <w:rsid w:val="00C86B58"/>
    <w:rsid w:val="00C86FDD"/>
    <w:rsid w:val="00C87124"/>
    <w:rsid w:val="00C87802"/>
    <w:rsid w:val="00C878B8"/>
    <w:rsid w:val="00C878E9"/>
    <w:rsid w:val="00C87BD3"/>
    <w:rsid w:val="00C87D0C"/>
    <w:rsid w:val="00C87DF8"/>
    <w:rsid w:val="00C87F46"/>
    <w:rsid w:val="00C87FAC"/>
    <w:rsid w:val="00C9026D"/>
    <w:rsid w:val="00C902C1"/>
    <w:rsid w:val="00C90323"/>
    <w:rsid w:val="00C90488"/>
    <w:rsid w:val="00C9064D"/>
    <w:rsid w:val="00C90890"/>
    <w:rsid w:val="00C90A21"/>
    <w:rsid w:val="00C90CAB"/>
    <w:rsid w:val="00C90CF1"/>
    <w:rsid w:val="00C90DC0"/>
    <w:rsid w:val="00C91089"/>
    <w:rsid w:val="00C91235"/>
    <w:rsid w:val="00C91321"/>
    <w:rsid w:val="00C926BC"/>
    <w:rsid w:val="00C92740"/>
    <w:rsid w:val="00C92896"/>
    <w:rsid w:val="00C92E0B"/>
    <w:rsid w:val="00C931DC"/>
    <w:rsid w:val="00C9359E"/>
    <w:rsid w:val="00C936EB"/>
    <w:rsid w:val="00C9398E"/>
    <w:rsid w:val="00C93B83"/>
    <w:rsid w:val="00C93C6B"/>
    <w:rsid w:val="00C93F24"/>
    <w:rsid w:val="00C947DE"/>
    <w:rsid w:val="00C94AE9"/>
    <w:rsid w:val="00C94E07"/>
    <w:rsid w:val="00C94F68"/>
    <w:rsid w:val="00C95055"/>
    <w:rsid w:val="00C951B5"/>
    <w:rsid w:val="00C951E5"/>
    <w:rsid w:val="00C95615"/>
    <w:rsid w:val="00C958A7"/>
    <w:rsid w:val="00C95AE9"/>
    <w:rsid w:val="00C963E6"/>
    <w:rsid w:val="00C9643F"/>
    <w:rsid w:val="00C964BD"/>
    <w:rsid w:val="00C96D5D"/>
    <w:rsid w:val="00C97120"/>
    <w:rsid w:val="00C97161"/>
    <w:rsid w:val="00C97601"/>
    <w:rsid w:val="00C976DF"/>
    <w:rsid w:val="00C977D4"/>
    <w:rsid w:val="00C97B2B"/>
    <w:rsid w:val="00CA0149"/>
    <w:rsid w:val="00CA0309"/>
    <w:rsid w:val="00CA036F"/>
    <w:rsid w:val="00CA038A"/>
    <w:rsid w:val="00CA04BA"/>
    <w:rsid w:val="00CA0690"/>
    <w:rsid w:val="00CA06F7"/>
    <w:rsid w:val="00CA09BA"/>
    <w:rsid w:val="00CA0A5E"/>
    <w:rsid w:val="00CA0E54"/>
    <w:rsid w:val="00CA1024"/>
    <w:rsid w:val="00CA1317"/>
    <w:rsid w:val="00CA142D"/>
    <w:rsid w:val="00CA142E"/>
    <w:rsid w:val="00CA19E1"/>
    <w:rsid w:val="00CA1B12"/>
    <w:rsid w:val="00CA1C16"/>
    <w:rsid w:val="00CA1D44"/>
    <w:rsid w:val="00CA1DE1"/>
    <w:rsid w:val="00CA2248"/>
    <w:rsid w:val="00CA2652"/>
    <w:rsid w:val="00CA26A2"/>
    <w:rsid w:val="00CA2942"/>
    <w:rsid w:val="00CA2A90"/>
    <w:rsid w:val="00CA2E69"/>
    <w:rsid w:val="00CA30AB"/>
    <w:rsid w:val="00CA312D"/>
    <w:rsid w:val="00CA3E27"/>
    <w:rsid w:val="00CA43F2"/>
    <w:rsid w:val="00CA440C"/>
    <w:rsid w:val="00CA441F"/>
    <w:rsid w:val="00CA4549"/>
    <w:rsid w:val="00CA45B0"/>
    <w:rsid w:val="00CA4736"/>
    <w:rsid w:val="00CA4759"/>
    <w:rsid w:val="00CA481E"/>
    <w:rsid w:val="00CA4EC0"/>
    <w:rsid w:val="00CA4F7D"/>
    <w:rsid w:val="00CA5183"/>
    <w:rsid w:val="00CA540D"/>
    <w:rsid w:val="00CA56E2"/>
    <w:rsid w:val="00CA58A9"/>
    <w:rsid w:val="00CA5A42"/>
    <w:rsid w:val="00CA5B7B"/>
    <w:rsid w:val="00CA5D62"/>
    <w:rsid w:val="00CA5F43"/>
    <w:rsid w:val="00CA606D"/>
    <w:rsid w:val="00CA6528"/>
    <w:rsid w:val="00CA6570"/>
    <w:rsid w:val="00CA670F"/>
    <w:rsid w:val="00CA67FA"/>
    <w:rsid w:val="00CA6B5B"/>
    <w:rsid w:val="00CA6C0C"/>
    <w:rsid w:val="00CA6C4F"/>
    <w:rsid w:val="00CA6C85"/>
    <w:rsid w:val="00CA6D58"/>
    <w:rsid w:val="00CA6DC0"/>
    <w:rsid w:val="00CA6F8F"/>
    <w:rsid w:val="00CA6FE1"/>
    <w:rsid w:val="00CA7050"/>
    <w:rsid w:val="00CA7444"/>
    <w:rsid w:val="00CA751A"/>
    <w:rsid w:val="00CA7665"/>
    <w:rsid w:val="00CA76DC"/>
    <w:rsid w:val="00CA79AE"/>
    <w:rsid w:val="00CA79D4"/>
    <w:rsid w:val="00CA7A05"/>
    <w:rsid w:val="00CA7C05"/>
    <w:rsid w:val="00CA7F27"/>
    <w:rsid w:val="00CB035A"/>
    <w:rsid w:val="00CB0367"/>
    <w:rsid w:val="00CB0405"/>
    <w:rsid w:val="00CB048E"/>
    <w:rsid w:val="00CB04C3"/>
    <w:rsid w:val="00CB085D"/>
    <w:rsid w:val="00CB0BFA"/>
    <w:rsid w:val="00CB0C8D"/>
    <w:rsid w:val="00CB0DFA"/>
    <w:rsid w:val="00CB0E37"/>
    <w:rsid w:val="00CB1154"/>
    <w:rsid w:val="00CB124E"/>
    <w:rsid w:val="00CB1420"/>
    <w:rsid w:val="00CB17DF"/>
    <w:rsid w:val="00CB1804"/>
    <w:rsid w:val="00CB1984"/>
    <w:rsid w:val="00CB1D7B"/>
    <w:rsid w:val="00CB24C3"/>
    <w:rsid w:val="00CB24E4"/>
    <w:rsid w:val="00CB275A"/>
    <w:rsid w:val="00CB2876"/>
    <w:rsid w:val="00CB2879"/>
    <w:rsid w:val="00CB2A38"/>
    <w:rsid w:val="00CB2AA5"/>
    <w:rsid w:val="00CB2C14"/>
    <w:rsid w:val="00CB2FBD"/>
    <w:rsid w:val="00CB3123"/>
    <w:rsid w:val="00CB316A"/>
    <w:rsid w:val="00CB3325"/>
    <w:rsid w:val="00CB3665"/>
    <w:rsid w:val="00CB37C9"/>
    <w:rsid w:val="00CB37F7"/>
    <w:rsid w:val="00CB38D0"/>
    <w:rsid w:val="00CB3B25"/>
    <w:rsid w:val="00CB4028"/>
    <w:rsid w:val="00CB4171"/>
    <w:rsid w:val="00CB4254"/>
    <w:rsid w:val="00CB4538"/>
    <w:rsid w:val="00CB47B8"/>
    <w:rsid w:val="00CB497E"/>
    <w:rsid w:val="00CB4A0C"/>
    <w:rsid w:val="00CB4C1F"/>
    <w:rsid w:val="00CB4E58"/>
    <w:rsid w:val="00CB4F4B"/>
    <w:rsid w:val="00CB50F1"/>
    <w:rsid w:val="00CB5315"/>
    <w:rsid w:val="00CB59A3"/>
    <w:rsid w:val="00CB5A2E"/>
    <w:rsid w:val="00CB5A72"/>
    <w:rsid w:val="00CB5B37"/>
    <w:rsid w:val="00CB5F0B"/>
    <w:rsid w:val="00CB5FFA"/>
    <w:rsid w:val="00CB6160"/>
    <w:rsid w:val="00CB645F"/>
    <w:rsid w:val="00CB64AA"/>
    <w:rsid w:val="00CB667D"/>
    <w:rsid w:val="00CB67DB"/>
    <w:rsid w:val="00CB688D"/>
    <w:rsid w:val="00CB6961"/>
    <w:rsid w:val="00CB6C26"/>
    <w:rsid w:val="00CB6C9F"/>
    <w:rsid w:val="00CB6DC3"/>
    <w:rsid w:val="00CB72BE"/>
    <w:rsid w:val="00CB765D"/>
    <w:rsid w:val="00CB7C36"/>
    <w:rsid w:val="00CB7D74"/>
    <w:rsid w:val="00CB7EFA"/>
    <w:rsid w:val="00CC01F9"/>
    <w:rsid w:val="00CC0275"/>
    <w:rsid w:val="00CC0482"/>
    <w:rsid w:val="00CC0701"/>
    <w:rsid w:val="00CC0736"/>
    <w:rsid w:val="00CC0882"/>
    <w:rsid w:val="00CC0AD3"/>
    <w:rsid w:val="00CC0D47"/>
    <w:rsid w:val="00CC0F7E"/>
    <w:rsid w:val="00CC13D0"/>
    <w:rsid w:val="00CC149D"/>
    <w:rsid w:val="00CC16AC"/>
    <w:rsid w:val="00CC1716"/>
    <w:rsid w:val="00CC1784"/>
    <w:rsid w:val="00CC1897"/>
    <w:rsid w:val="00CC1A39"/>
    <w:rsid w:val="00CC1A72"/>
    <w:rsid w:val="00CC1CC9"/>
    <w:rsid w:val="00CC1DD6"/>
    <w:rsid w:val="00CC1DDF"/>
    <w:rsid w:val="00CC1F8A"/>
    <w:rsid w:val="00CC228D"/>
    <w:rsid w:val="00CC281B"/>
    <w:rsid w:val="00CC2945"/>
    <w:rsid w:val="00CC2B27"/>
    <w:rsid w:val="00CC2BFA"/>
    <w:rsid w:val="00CC2DEE"/>
    <w:rsid w:val="00CC2F3B"/>
    <w:rsid w:val="00CC304A"/>
    <w:rsid w:val="00CC30F5"/>
    <w:rsid w:val="00CC3479"/>
    <w:rsid w:val="00CC3EC8"/>
    <w:rsid w:val="00CC3EF1"/>
    <w:rsid w:val="00CC4639"/>
    <w:rsid w:val="00CC4F34"/>
    <w:rsid w:val="00CC513C"/>
    <w:rsid w:val="00CC5184"/>
    <w:rsid w:val="00CC524D"/>
    <w:rsid w:val="00CC53D0"/>
    <w:rsid w:val="00CC55AA"/>
    <w:rsid w:val="00CC5E6B"/>
    <w:rsid w:val="00CC5EF9"/>
    <w:rsid w:val="00CC641A"/>
    <w:rsid w:val="00CC661D"/>
    <w:rsid w:val="00CC67B7"/>
    <w:rsid w:val="00CC69D5"/>
    <w:rsid w:val="00CC6B76"/>
    <w:rsid w:val="00CC6F0B"/>
    <w:rsid w:val="00CC704F"/>
    <w:rsid w:val="00CC754B"/>
    <w:rsid w:val="00CC77B1"/>
    <w:rsid w:val="00CC784F"/>
    <w:rsid w:val="00CC785E"/>
    <w:rsid w:val="00CC7878"/>
    <w:rsid w:val="00CC79DF"/>
    <w:rsid w:val="00CC7B32"/>
    <w:rsid w:val="00CC7B3A"/>
    <w:rsid w:val="00CC7B5D"/>
    <w:rsid w:val="00CC7DF1"/>
    <w:rsid w:val="00CD0117"/>
    <w:rsid w:val="00CD042C"/>
    <w:rsid w:val="00CD047E"/>
    <w:rsid w:val="00CD0578"/>
    <w:rsid w:val="00CD09D3"/>
    <w:rsid w:val="00CD0B24"/>
    <w:rsid w:val="00CD0DD6"/>
    <w:rsid w:val="00CD0FE2"/>
    <w:rsid w:val="00CD10AA"/>
    <w:rsid w:val="00CD11FF"/>
    <w:rsid w:val="00CD13BD"/>
    <w:rsid w:val="00CD13E2"/>
    <w:rsid w:val="00CD1403"/>
    <w:rsid w:val="00CD1CEF"/>
    <w:rsid w:val="00CD1DDA"/>
    <w:rsid w:val="00CD1EBE"/>
    <w:rsid w:val="00CD2101"/>
    <w:rsid w:val="00CD224C"/>
    <w:rsid w:val="00CD2306"/>
    <w:rsid w:val="00CD2593"/>
    <w:rsid w:val="00CD2926"/>
    <w:rsid w:val="00CD2946"/>
    <w:rsid w:val="00CD2C47"/>
    <w:rsid w:val="00CD2D33"/>
    <w:rsid w:val="00CD315E"/>
    <w:rsid w:val="00CD32BD"/>
    <w:rsid w:val="00CD3423"/>
    <w:rsid w:val="00CD3457"/>
    <w:rsid w:val="00CD3AE4"/>
    <w:rsid w:val="00CD3D7D"/>
    <w:rsid w:val="00CD3E75"/>
    <w:rsid w:val="00CD3EA1"/>
    <w:rsid w:val="00CD3F65"/>
    <w:rsid w:val="00CD40CB"/>
    <w:rsid w:val="00CD421B"/>
    <w:rsid w:val="00CD427F"/>
    <w:rsid w:val="00CD42F2"/>
    <w:rsid w:val="00CD4544"/>
    <w:rsid w:val="00CD4642"/>
    <w:rsid w:val="00CD4686"/>
    <w:rsid w:val="00CD482C"/>
    <w:rsid w:val="00CD4E41"/>
    <w:rsid w:val="00CD4F57"/>
    <w:rsid w:val="00CD5428"/>
    <w:rsid w:val="00CD54EA"/>
    <w:rsid w:val="00CD57AA"/>
    <w:rsid w:val="00CD58F3"/>
    <w:rsid w:val="00CD59CD"/>
    <w:rsid w:val="00CD5F34"/>
    <w:rsid w:val="00CD63C5"/>
    <w:rsid w:val="00CD650D"/>
    <w:rsid w:val="00CD6B3C"/>
    <w:rsid w:val="00CD6CEF"/>
    <w:rsid w:val="00CD6ED7"/>
    <w:rsid w:val="00CD717D"/>
    <w:rsid w:val="00CD72D0"/>
    <w:rsid w:val="00CD75D3"/>
    <w:rsid w:val="00CD7607"/>
    <w:rsid w:val="00CD760C"/>
    <w:rsid w:val="00CD7C12"/>
    <w:rsid w:val="00CD7C1E"/>
    <w:rsid w:val="00CD7C83"/>
    <w:rsid w:val="00CD7D7A"/>
    <w:rsid w:val="00CD7D92"/>
    <w:rsid w:val="00CD7DBE"/>
    <w:rsid w:val="00CE01FA"/>
    <w:rsid w:val="00CE0719"/>
    <w:rsid w:val="00CE0DB7"/>
    <w:rsid w:val="00CE13C2"/>
    <w:rsid w:val="00CE14FA"/>
    <w:rsid w:val="00CE1800"/>
    <w:rsid w:val="00CE18AA"/>
    <w:rsid w:val="00CE1967"/>
    <w:rsid w:val="00CE1A4A"/>
    <w:rsid w:val="00CE1C24"/>
    <w:rsid w:val="00CE21E9"/>
    <w:rsid w:val="00CE23AC"/>
    <w:rsid w:val="00CE23B2"/>
    <w:rsid w:val="00CE246B"/>
    <w:rsid w:val="00CE250F"/>
    <w:rsid w:val="00CE2D0C"/>
    <w:rsid w:val="00CE2E0D"/>
    <w:rsid w:val="00CE2EA3"/>
    <w:rsid w:val="00CE3034"/>
    <w:rsid w:val="00CE3086"/>
    <w:rsid w:val="00CE3158"/>
    <w:rsid w:val="00CE32B7"/>
    <w:rsid w:val="00CE3A38"/>
    <w:rsid w:val="00CE3CAE"/>
    <w:rsid w:val="00CE3E92"/>
    <w:rsid w:val="00CE3F4B"/>
    <w:rsid w:val="00CE41B5"/>
    <w:rsid w:val="00CE4495"/>
    <w:rsid w:val="00CE44EA"/>
    <w:rsid w:val="00CE482E"/>
    <w:rsid w:val="00CE4871"/>
    <w:rsid w:val="00CE489E"/>
    <w:rsid w:val="00CE48CE"/>
    <w:rsid w:val="00CE48F3"/>
    <w:rsid w:val="00CE4ABC"/>
    <w:rsid w:val="00CE4B9A"/>
    <w:rsid w:val="00CE4C2F"/>
    <w:rsid w:val="00CE4D53"/>
    <w:rsid w:val="00CE5087"/>
    <w:rsid w:val="00CE581F"/>
    <w:rsid w:val="00CE5914"/>
    <w:rsid w:val="00CE5A1A"/>
    <w:rsid w:val="00CE5A39"/>
    <w:rsid w:val="00CE5E47"/>
    <w:rsid w:val="00CE603F"/>
    <w:rsid w:val="00CE63BA"/>
    <w:rsid w:val="00CE669A"/>
    <w:rsid w:val="00CE6818"/>
    <w:rsid w:val="00CE6943"/>
    <w:rsid w:val="00CE698D"/>
    <w:rsid w:val="00CE6A82"/>
    <w:rsid w:val="00CE6C85"/>
    <w:rsid w:val="00CE6E04"/>
    <w:rsid w:val="00CE7395"/>
    <w:rsid w:val="00CE79B7"/>
    <w:rsid w:val="00CE7F81"/>
    <w:rsid w:val="00CF0469"/>
    <w:rsid w:val="00CF06CA"/>
    <w:rsid w:val="00CF06D6"/>
    <w:rsid w:val="00CF079C"/>
    <w:rsid w:val="00CF0890"/>
    <w:rsid w:val="00CF08C5"/>
    <w:rsid w:val="00CF0A1A"/>
    <w:rsid w:val="00CF0BBF"/>
    <w:rsid w:val="00CF0C2B"/>
    <w:rsid w:val="00CF0C90"/>
    <w:rsid w:val="00CF107A"/>
    <w:rsid w:val="00CF1115"/>
    <w:rsid w:val="00CF1276"/>
    <w:rsid w:val="00CF12B1"/>
    <w:rsid w:val="00CF13B5"/>
    <w:rsid w:val="00CF14B1"/>
    <w:rsid w:val="00CF1672"/>
    <w:rsid w:val="00CF16D8"/>
    <w:rsid w:val="00CF1844"/>
    <w:rsid w:val="00CF1B4B"/>
    <w:rsid w:val="00CF1BA1"/>
    <w:rsid w:val="00CF1F56"/>
    <w:rsid w:val="00CF1F9B"/>
    <w:rsid w:val="00CF20CB"/>
    <w:rsid w:val="00CF22BD"/>
    <w:rsid w:val="00CF237B"/>
    <w:rsid w:val="00CF2531"/>
    <w:rsid w:val="00CF27D0"/>
    <w:rsid w:val="00CF2C46"/>
    <w:rsid w:val="00CF3207"/>
    <w:rsid w:val="00CF32BF"/>
    <w:rsid w:val="00CF347E"/>
    <w:rsid w:val="00CF3600"/>
    <w:rsid w:val="00CF3A89"/>
    <w:rsid w:val="00CF3B7B"/>
    <w:rsid w:val="00CF3E22"/>
    <w:rsid w:val="00CF41DA"/>
    <w:rsid w:val="00CF42BA"/>
    <w:rsid w:val="00CF4412"/>
    <w:rsid w:val="00CF46BF"/>
    <w:rsid w:val="00CF488A"/>
    <w:rsid w:val="00CF4D33"/>
    <w:rsid w:val="00CF4F93"/>
    <w:rsid w:val="00CF500F"/>
    <w:rsid w:val="00CF5477"/>
    <w:rsid w:val="00CF561C"/>
    <w:rsid w:val="00CF595B"/>
    <w:rsid w:val="00CF5E15"/>
    <w:rsid w:val="00CF5EA5"/>
    <w:rsid w:val="00CF5FD4"/>
    <w:rsid w:val="00CF607A"/>
    <w:rsid w:val="00CF6322"/>
    <w:rsid w:val="00CF6580"/>
    <w:rsid w:val="00CF6DF0"/>
    <w:rsid w:val="00CF6E53"/>
    <w:rsid w:val="00CF701B"/>
    <w:rsid w:val="00CF70B2"/>
    <w:rsid w:val="00CF72A1"/>
    <w:rsid w:val="00CF764E"/>
    <w:rsid w:val="00CF7738"/>
    <w:rsid w:val="00CF7A59"/>
    <w:rsid w:val="00CF7B81"/>
    <w:rsid w:val="00CF7D55"/>
    <w:rsid w:val="00D000D9"/>
    <w:rsid w:val="00D00483"/>
    <w:rsid w:val="00D00F46"/>
    <w:rsid w:val="00D0103D"/>
    <w:rsid w:val="00D011E2"/>
    <w:rsid w:val="00D01599"/>
    <w:rsid w:val="00D01610"/>
    <w:rsid w:val="00D01AD6"/>
    <w:rsid w:val="00D0201F"/>
    <w:rsid w:val="00D02259"/>
    <w:rsid w:val="00D02786"/>
    <w:rsid w:val="00D029F0"/>
    <w:rsid w:val="00D02AE7"/>
    <w:rsid w:val="00D02B35"/>
    <w:rsid w:val="00D02FDC"/>
    <w:rsid w:val="00D0302B"/>
    <w:rsid w:val="00D03049"/>
    <w:rsid w:val="00D03726"/>
    <w:rsid w:val="00D038DA"/>
    <w:rsid w:val="00D03F4B"/>
    <w:rsid w:val="00D04220"/>
    <w:rsid w:val="00D04570"/>
    <w:rsid w:val="00D045DC"/>
    <w:rsid w:val="00D04EBC"/>
    <w:rsid w:val="00D057B2"/>
    <w:rsid w:val="00D059A2"/>
    <w:rsid w:val="00D06263"/>
    <w:rsid w:val="00D0636F"/>
    <w:rsid w:val="00D063B3"/>
    <w:rsid w:val="00D063FF"/>
    <w:rsid w:val="00D064F3"/>
    <w:rsid w:val="00D0655F"/>
    <w:rsid w:val="00D069E0"/>
    <w:rsid w:val="00D06A8A"/>
    <w:rsid w:val="00D07497"/>
    <w:rsid w:val="00D0758D"/>
    <w:rsid w:val="00D0791A"/>
    <w:rsid w:val="00D07A2F"/>
    <w:rsid w:val="00D07A8F"/>
    <w:rsid w:val="00D07B58"/>
    <w:rsid w:val="00D07EBF"/>
    <w:rsid w:val="00D07F0A"/>
    <w:rsid w:val="00D07FC7"/>
    <w:rsid w:val="00D100F4"/>
    <w:rsid w:val="00D10311"/>
    <w:rsid w:val="00D104FE"/>
    <w:rsid w:val="00D1051B"/>
    <w:rsid w:val="00D10803"/>
    <w:rsid w:val="00D10811"/>
    <w:rsid w:val="00D10956"/>
    <w:rsid w:val="00D10B72"/>
    <w:rsid w:val="00D10B7B"/>
    <w:rsid w:val="00D10D93"/>
    <w:rsid w:val="00D11039"/>
    <w:rsid w:val="00D1108A"/>
    <w:rsid w:val="00D11209"/>
    <w:rsid w:val="00D11287"/>
    <w:rsid w:val="00D11411"/>
    <w:rsid w:val="00D1148A"/>
    <w:rsid w:val="00D1176B"/>
    <w:rsid w:val="00D11952"/>
    <w:rsid w:val="00D121B8"/>
    <w:rsid w:val="00D12371"/>
    <w:rsid w:val="00D124F8"/>
    <w:rsid w:val="00D126F5"/>
    <w:rsid w:val="00D12BC0"/>
    <w:rsid w:val="00D130CC"/>
    <w:rsid w:val="00D13268"/>
    <w:rsid w:val="00D13316"/>
    <w:rsid w:val="00D1331B"/>
    <w:rsid w:val="00D13610"/>
    <w:rsid w:val="00D136F9"/>
    <w:rsid w:val="00D13CFE"/>
    <w:rsid w:val="00D1406C"/>
    <w:rsid w:val="00D14136"/>
    <w:rsid w:val="00D143F5"/>
    <w:rsid w:val="00D144DA"/>
    <w:rsid w:val="00D1453F"/>
    <w:rsid w:val="00D14A03"/>
    <w:rsid w:val="00D14A0C"/>
    <w:rsid w:val="00D14B2A"/>
    <w:rsid w:val="00D14D4D"/>
    <w:rsid w:val="00D14EF1"/>
    <w:rsid w:val="00D15001"/>
    <w:rsid w:val="00D152E3"/>
    <w:rsid w:val="00D15510"/>
    <w:rsid w:val="00D15AF3"/>
    <w:rsid w:val="00D15C04"/>
    <w:rsid w:val="00D15CE5"/>
    <w:rsid w:val="00D15D25"/>
    <w:rsid w:val="00D15F85"/>
    <w:rsid w:val="00D15F8C"/>
    <w:rsid w:val="00D15FB4"/>
    <w:rsid w:val="00D1659E"/>
    <w:rsid w:val="00D16894"/>
    <w:rsid w:val="00D16992"/>
    <w:rsid w:val="00D169C6"/>
    <w:rsid w:val="00D16DB6"/>
    <w:rsid w:val="00D17325"/>
    <w:rsid w:val="00D17ADB"/>
    <w:rsid w:val="00D17D95"/>
    <w:rsid w:val="00D201C2"/>
    <w:rsid w:val="00D2020B"/>
    <w:rsid w:val="00D204C3"/>
    <w:rsid w:val="00D208C1"/>
    <w:rsid w:val="00D2095A"/>
    <w:rsid w:val="00D20ED9"/>
    <w:rsid w:val="00D21112"/>
    <w:rsid w:val="00D211FE"/>
    <w:rsid w:val="00D21200"/>
    <w:rsid w:val="00D21241"/>
    <w:rsid w:val="00D21757"/>
    <w:rsid w:val="00D21785"/>
    <w:rsid w:val="00D21AAD"/>
    <w:rsid w:val="00D21AAE"/>
    <w:rsid w:val="00D21FEC"/>
    <w:rsid w:val="00D22175"/>
    <w:rsid w:val="00D22204"/>
    <w:rsid w:val="00D222FA"/>
    <w:rsid w:val="00D22428"/>
    <w:rsid w:val="00D22598"/>
    <w:rsid w:val="00D2266E"/>
    <w:rsid w:val="00D226B7"/>
    <w:rsid w:val="00D226EC"/>
    <w:rsid w:val="00D2296A"/>
    <w:rsid w:val="00D22AEB"/>
    <w:rsid w:val="00D22BC0"/>
    <w:rsid w:val="00D22C85"/>
    <w:rsid w:val="00D22CCB"/>
    <w:rsid w:val="00D22F3B"/>
    <w:rsid w:val="00D23603"/>
    <w:rsid w:val="00D23711"/>
    <w:rsid w:val="00D237AA"/>
    <w:rsid w:val="00D237BF"/>
    <w:rsid w:val="00D238F9"/>
    <w:rsid w:val="00D239C8"/>
    <w:rsid w:val="00D23C69"/>
    <w:rsid w:val="00D23E0F"/>
    <w:rsid w:val="00D23F9F"/>
    <w:rsid w:val="00D241E1"/>
    <w:rsid w:val="00D24733"/>
    <w:rsid w:val="00D247FA"/>
    <w:rsid w:val="00D24FC0"/>
    <w:rsid w:val="00D24FDC"/>
    <w:rsid w:val="00D2528D"/>
    <w:rsid w:val="00D255DE"/>
    <w:rsid w:val="00D25769"/>
    <w:rsid w:val="00D25895"/>
    <w:rsid w:val="00D258B6"/>
    <w:rsid w:val="00D258E6"/>
    <w:rsid w:val="00D25D62"/>
    <w:rsid w:val="00D25E91"/>
    <w:rsid w:val="00D263DA"/>
    <w:rsid w:val="00D264D0"/>
    <w:rsid w:val="00D267CC"/>
    <w:rsid w:val="00D27461"/>
    <w:rsid w:val="00D27496"/>
    <w:rsid w:val="00D275E5"/>
    <w:rsid w:val="00D27942"/>
    <w:rsid w:val="00D27989"/>
    <w:rsid w:val="00D27AEA"/>
    <w:rsid w:val="00D27D5E"/>
    <w:rsid w:val="00D27DFE"/>
    <w:rsid w:val="00D27FE3"/>
    <w:rsid w:val="00D3015A"/>
    <w:rsid w:val="00D30548"/>
    <w:rsid w:val="00D307EA"/>
    <w:rsid w:val="00D3080E"/>
    <w:rsid w:val="00D30CB9"/>
    <w:rsid w:val="00D30E51"/>
    <w:rsid w:val="00D30EA5"/>
    <w:rsid w:val="00D30FCD"/>
    <w:rsid w:val="00D310C7"/>
    <w:rsid w:val="00D310FA"/>
    <w:rsid w:val="00D311C4"/>
    <w:rsid w:val="00D31292"/>
    <w:rsid w:val="00D313F1"/>
    <w:rsid w:val="00D3149D"/>
    <w:rsid w:val="00D316AE"/>
    <w:rsid w:val="00D316E7"/>
    <w:rsid w:val="00D3193E"/>
    <w:rsid w:val="00D3194A"/>
    <w:rsid w:val="00D31B53"/>
    <w:rsid w:val="00D31CAE"/>
    <w:rsid w:val="00D31E62"/>
    <w:rsid w:val="00D323C4"/>
    <w:rsid w:val="00D324E2"/>
    <w:rsid w:val="00D32634"/>
    <w:rsid w:val="00D329E4"/>
    <w:rsid w:val="00D32CE2"/>
    <w:rsid w:val="00D33197"/>
    <w:rsid w:val="00D33362"/>
    <w:rsid w:val="00D33695"/>
    <w:rsid w:val="00D33A17"/>
    <w:rsid w:val="00D33A8C"/>
    <w:rsid w:val="00D33C27"/>
    <w:rsid w:val="00D33C91"/>
    <w:rsid w:val="00D344A1"/>
    <w:rsid w:val="00D34A91"/>
    <w:rsid w:val="00D34ACA"/>
    <w:rsid w:val="00D34C27"/>
    <w:rsid w:val="00D34C83"/>
    <w:rsid w:val="00D353D1"/>
    <w:rsid w:val="00D354AA"/>
    <w:rsid w:val="00D3580E"/>
    <w:rsid w:val="00D35939"/>
    <w:rsid w:val="00D35AD9"/>
    <w:rsid w:val="00D3603E"/>
    <w:rsid w:val="00D36388"/>
    <w:rsid w:val="00D364CE"/>
    <w:rsid w:val="00D36581"/>
    <w:rsid w:val="00D367A8"/>
    <w:rsid w:val="00D367D1"/>
    <w:rsid w:val="00D36B48"/>
    <w:rsid w:val="00D36DA9"/>
    <w:rsid w:val="00D36DFE"/>
    <w:rsid w:val="00D36EEB"/>
    <w:rsid w:val="00D36FC4"/>
    <w:rsid w:val="00D3749B"/>
    <w:rsid w:val="00D37635"/>
    <w:rsid w:val="00D37881"/>
    <w:rsid w:val="00D3792B"/>
    <w:rsid w:val="00D37B92"/>
    <w:rsid w:val="00D37C58"/>
    <w:rsid w:val="00D37E02"/>
    <w:rsid w:val="00D37E47"/>
    <w:rsid w:val="00D37E4E"/>
    <w:rsid w:val="00D37F0E"/>
    <w:rsid w:val="00D37F34"/>
    <w:rsid w:val="00D40072"/>
    <w:rsid w:val="00D4014A"/>
    <w:rsid w:val="00D40344"/>
    <w:rsid w:val="00D408EE"/>
    <w:rsid w:val="00D40DF8"/>
    <w:rsid w:val="00D411BE"/>
    <w:rsid w:val="00D41981"/>
    <w:rsid w:val="00D42065"/>
    <w:rsid w:val="00D42085"/>
    <w:rsid w:val="00D4217D"/>
    <w:rsid w:val="00D4231A"/>
    <w:rsid w:val="00D4238E"/>
    <w:rsid w:val="00D4246D"/>
    <w:rsid w:val="00D42669"/>
    <w:rsid w:val="00D42F1C"/>
    <w:rsid w:val="00D4300E"/>
    <w:rsid w:val="00D4350A"/>
    <w:rsid w:val="00D436B4"/>
    <w:rsid w:val="00D437F3"/>
    <w:rsid w:val="00D43B85"/>
    <w:rsid w:val="00D43C42"/>
    <w:rsid w:val="00D43D4C"/>
    <w:rsid w:val="00D43D82"/>
    <w:rsid w:val="00D43FDB"/>
    <w:rsid w:val="00D44531"/>
    <w:rsid w:val="00D44C54"/>
    <w:rsid w:val="00D44FD6"/>
    <w:rsid w:val="00D451AB"/>
    <w:rsid w:val="00D45355"/>
    <w:rsid w:val="00D45416"/>
    <w:rsid w:val="00D454D0"/>
    <w:rsid w:val="00D45AC4"/>
    <w:rsid w:val="00D45FB4"/>
    <w:rsid w:val="00D465FB"/>
    <w:rsid w:val="00D4673A"/>
    <w:rsid w:val="00D46886"/>
    <w:rsid w:val="00D469FF"/>
    <w:rsid w:val="00D46CA5"/>
    <w:rsid w:val="00D47007"/>
    <w:rsid w:val="00D4787A"/>
    <w:rsid w:val="00D47961"/>
    <w:rsid w:val="00D47A36"/>
    <w:rsid w:val="00D47C45"/>
    <w:rsid w:val="00D500CC"/>
    <w:rsid w:val="00D501E8"/>
    <w:rsid w:val="00D50241"/>
    <w:rsid w:val="00D508B4"/>
    <w:rsid w:val="00D50D87"/>
    <w:rsid w:val="00D50F10"/>
    <w:rsid w:val="00D50F52"/>
    <w:rsid w:val="00D510E7"/>
    <w:rsid w:val="00D5137A"/>
    <w:rsid w:val="00D513E1"/>
    <w:rsid w:val="00D51488"/>
    <w:rsid w:val="00D517F5"/>
    <w:rsid w:val="00D51998"/>
    <w:rsid w:val="00D51D1F"/>
    <w:rsid w:val="00D51E96"/>
    <w:rsid w:val="00D51F3A"/>
    <w:rsid w:val="00D52048"/>
    <w:rsid w:val="00D52056"/>
    <w:rsid w:val="00D521F9"/>
    <w:rsid w:val="00D52244"/>
    <w:rsid w:val="00D5226C"/>
    <w:rsid w:val="00D52332"/>
    <w:rsid w:val="00D524E1"/>
    <w:rsid w:val="00D52A91"/>
    <w:rsid w:val="00D52B78"/>
    <w:rsid w:val="00D52E73"/>
    <w:rsid w:val="00D52E84"/>
    <w:rsid w:val="00D530F5"/>
    <w:rsid w:val="00D531D7"/>
    <w:rsid w:val="00D5343C"/>
    <w:rsid w:val="00D53495"/>
    <w:rsid w:val="00D5383C"/>
    <w:rsid w:val="00D53DA8"/>
    <w:rsid w:val="00D53E5C"/>
    <w:rsid w:val="00D53EE1"/>
    <w:rsid w:val="00D53FDC"/>
    <w:rsid w:val="00D541C5"/>
    <w:rsid w:val="00D5424F"/>
    <w:rsid w:val="00D5444F"/>
    <w:rsid w:val="00D544C0"/>
    <w:rsid w:val="00D54641"/>
    <w:rsid w:val="00D54C5F"/>
    <w:rsid w:val="00D54E71"/>
    <w:rsid w:val="00D54E97"/>
    <w:rsid w:val="00D54FA2"/>
    <w:rsid w:val="00D55037"/>
    <w:rsid w:val="00D55068"/>
    <w:rsid w:val="00D552AD"/>
    <w:rsid w:val="00D553F8"/>
    <w:rsid w:val="00D556AB"/>
    <w:rsid w:val="00D556CA"/>
    <w:rsid w:val="00D556EA"/>
    <w:rsid w:val="00D557EE"/>
    <w:rsid w:val="00D55D92"/>
    <w:rsid w:val="00D55E98"/>
    <w:rsid w:val="00D5622B"/>
    <w:rsid w:val="00D56734"/>
    <w:rsid w:val="00D56A29"/>
    <w:rsid w:val="00D56F3C"/>
    <w:rsid w:val="00D57675"/>
    <w:rsid w:val="00D57AE2"/>
    <w:rsid w:val="00D57B41"/>
    <w:rsid w:val="00D57BFE"/>
    <w:rsid w:val="00D601EA"/>
    <w:rsid w:val="00D602E8"/>
    <w:rsid w:val="00D60579"/>
    <w:rsid w:val="00D60740"/>
    <w:rsid w:val="00D60766"/>
    <w:rsid w:val="00D608F2"/>
    <w:rsid w:val="00D60949"/>
    <w:rsid w:val="00D60D90"/>
    <w:rsid w:val="00D61096"/>
    <w:rsid w:val="00D613C9"/>
    <w:rsid w:val="00D6154B"/>
    <w:rsid w:val="00D615CE"/>
    <w:rsid w:val="00D616C0"/>
    <w:rsid w:val="00D61930"/>
    <w:rsid w:val="00D61CE7"/>
    <w:rsid w:val="00D61D13"/>
    <w:rsid w:val="00D61D8F"/>
    <w:rsid w:val="00D61F7E"/>
    <w:rsid w:val="00D62263"/>
    <w:rsid w:val="00D6240A"/>
    <w:rsid w:val="00D629F5"/>
    <w:rsid w:val="00D62A0C"/>
    <w:rsid w:val="00D62A81"/>
    <w:rsid w:val="00D62BFB"/>
    <w:rsid w:val="00D62F08"/>
    <w:rsid w:val="00D62FED"/>
    <w:rsid w:val="00D638C3"/>
    <w:rsid w:val="00D64015"/>
    <w:rsid w:val="00D6444F"/>
    <w:rsid w:val="00D64472"/>
    <w:rsid w:val="00D648C9"/>
    <w:rsid w:val="00D64CB2"/>
    <w:rsid w:val="00D64E79"/>
    <w:rsid w:val="00D64F66"/>
    <w:rsid w:val="00D65111"/>
    <w:rsid w:val="00D65375"/>
    <w:rsid w:val="00D653A6"/>
    <w:rsid w:val="00D6554E"/>
    <w:rsid w:val="00D655E4"/>
    <w:rsid w:val="00D6569D"/>
    <w:rsid w:val="00D659CF"/>
    <w:rsid w:val="00D65FE3"/>
    <w:rsid w:val="00D66397"/>
    <w:rsid w:val="00D665D7"/>
    <w:rsid w:val="00D6664E"/>
    <w:rsid w:val="00D666B9"/>
    <w:rsid w:val="00D66954"/>
    <w:rsid w:val="00D66AA4"/>
    <w:rsid w:val="00D66C88"/>
    <w:rsid w:val="00D670A1"/>
    <w:rsid w:val="00D6728D"/>
    <w:rsid w:val="00D672F9"/>
    <w:rsid w:val="00D6735A"/>
    <w:rsid w:val="00D673DF"/>
    <w:rsid w:val="00D67927"/>
    <w:rsid w:val="00D67A00"/>
    <w:rsid w:val="00D7006E"/>
    <w:rsid w:val="00D701FD"/>
    <w:rsid w:val="00D705CB"/>
    <w:rsid w:val="00D70AD5"/>
    <w:rsid w:val="00D70C51"/>
    <w:rsid w:val="00D70CC6"/>
    <w:rsid w:val="00D70D00"/>
    <w:rsid w:val="00D70DAB"/>
    <w:rsid w:val="00D70F03"/>
    <w:rsid w:val="00D70F16"/>
    <w:rsid w:val="00D70F61"/>
    <w:rsid w:val="00D711C7"/>
    <w:rsid w:val="00D719CD"/>
    <w:rsid w:val="00D71B23"/>
    <w:rsid w:val="00D71EE6"/>
    <w:rsid w:val="00D720DF"/>
    <w:rsid w:val="00D723D4"/>
    <w:rsid w:val="00D726B2"/>
    <w:rsid w:val="00D7295F"/>
    <w:rsid w:val="00D72B65"/>
    <w:rsid w:val="00D72B82"/>
    <w:rsid w:val="00D72E1C"/>
    <w:rsid w:val="00D72F00"/>
    <w:rsid w:val="00D73710"/>
    <w:rsid w:val="00D73C1A"/>
    <w:rsid w:val="00D73F96"/>
    <w:rsid w:val="00D74377"/>
    <w:rsid w:val="00D7466C"/>
    <w:rsid w:val="00D747BD"/>
    <w:rsid w:val="00D748B6"/>
    <w:rsid w:val="00D74FC2"/>
    <w:rsid w:val="00D753FE"/>
    <w:rsid w:val="00D7565C"/>
    <w:rsid w:val="00D75742"/>
    <w:rsid w:val="00D757F9"/>
    <w:rsid w:val="00D758DD"/>
    <w:rsid w:val="00D75957"/>
    <w:rsid w:val="00D75AF1"/>
    <w:rsid w:val="00D7620C"/>
    <w:rsid w:val="00D7654A"/>
    <w:rsid w:val="00D76C2A"/>
    <w:rsid w:val="00D76CA9"/>
    <w:rsid w:val="00D76EE0"/>
    <w:rsid w:val="00D772D1"/>
    <w:rsid w:val="00D772F2"/>
    <w:rsid w:val="00D773C3"/>
    <w:rsid w:val="00D77973"/>
    <w:rsid w:val="00D77DD9"/>
    <w:rsid w:val="00D800E4"/>
    <w:rsid w:val="00D8084A"/>
    <w:rsid w:val="00D80950"/>
    <w:rsid w:val="00D80CAE"/>
    <w:rsid w:val="00D80D79"/>
    <w:rsid w:val="00D80DB4"/>
    <w:rsid w:val="00D80E07"/>
    <w:rsid w:val="00D80EC9"/>
    <w:rsid w:val="00D80ECB"/>
    <w:rsid w:val="00D816B6"/>
    <w:rsid w:val="00D8175B"/>
    <w:rsid w:val="00D81802"/>
    <w:rsid w:val="00D81B09"/>
    <w:rsid w:val="00D81BEE"/>
    <w:rsid w:val="00D820FB"/>
    <w:rsid w:val="00D8249C"/>
    <w:rsid w:val="00D82650"/>
    <w:rsid w:val="00D82BD1"/>
    <w:rsid w:val="00D82C3F"/>
    <w:rsid w:val="00D82CB9"/>
    <w:rsid w:val="00D82D45"/>
    <w:rsid w:val="00D82DA1"/>
    <w:rsid w:val="00D82E17"/>
    <w:rsid w:val="00D831F2"/>
    <w:rsid w:val="00D83366"/>
    <w:rsid w:val="00D833FB"/>
    <w:rsid w:val="00D83593"/>
    <w:rsid w:val="00D835F0"/>
    <w:rsid w:val="00D836BC"/>
    <w:rsid w:val="00D83728"/>
    <w:rsid w:val="00D83957"/>
    <w:rsid w:val="00D83ACE"/>
    <w:rsid w:val="00D83C53"/>
    <w:rsid w:val="00D83D6F"/>
    <w:rsid w:val="00D8408E"/>
    <w:rsid w:val="00D84949"/>
    <w:rsid w:val="00D85079"/>
    <w:rsid w:val="00D85186"/>
    <w:rsid w:val="00D8554C"/>
    <w:rsid w:val="00D855C2"/>
    <w:rsid w:val="00D85607"/>
    <w:rsid w:val="00D858AD"/>
    <w:rsid w:val="00D858EE"/>
    <w:rsid w:val="00D8591A"/>
    <w:rsid w:val="00D85933"/>
    <w:rsid w:val="00D8595B"/>
    <w:rsid w:val="00D85BA5"/>
    <w:rsid w:val="00D85D53"/>
    <w:rsid w:val="00D85D6F"/>
    <w:rsid w:val="00D85E22"/>
    <w:rsid w:val="00D8604C"/>
    <w:rsid w:val="00D86246"/>
    <w:rsid w:val="00D86382"/>
    <w:rsid w:val="00D8664F"/>
    <w:rsid w:val="00D869A4"/>
    <w:rsid w:val="00D86AFC"/>
    <w:rsid w:val="00D86BE6"/>
    <w:rsid w:val="00D86C3A"/>
    <w:rsid w:val="00D8752F"/>
    <w:rsid w:val="00D8753C"/>
    <w:rsid w:val="00D875F8"/>
    <w:rsid w:val="00D87AFE"/>
    <w:rsid w:val="00D87B2F"/>
    <w:rsid w:val="00D87B6F"/>
    <w:rsid w:val="00D87F52"/>
    <w:rsid w:val="00D9032D"/>
    <w:rsid w:val="00D903BC"/>
    <w:rsid w:val="00D90AA0"/>
    <w:rsid w:val="00D90BFC"/>
    <w:rsid w:val="00D90CE9"/>
    <w:rsid w:val="00D90DDA"/>
    <w:rsid w:val="00D90E63"/>
    <w:rsid w:val="00D91405"/>
    <w:rsid w:val="00D91442"/>
    <w:rsid w:val="00D916C4"/>
    <w:rsid w:val="00D91788"/>
    <w:rsid w:val="00D918A7"/>
    <w:rsid w:val="00D91B0C"/>
    <w:rsid w:val="00D91DA1"/>
    <w:rsid w:val="00D921DB"/>
    <w:rsid w:val="00D922D6"/>
    <w:rsid w:val="00D924B9"/>
    <w:rsid w:val="00D92587"/>
    <w:rsid w:val="00D92817"/>
    <w:rsid w:val="00D92862"/>
    <w:rsid w:val="00D92976"/>
    <w:rsid w:val="00D92A57"/>
    <w:rsid w:val="00D92AE1"/>
    <w:rsid w:val="00D92AFA"/>
    <w:rsid w:val="00D92E81"/>
    <w:rsid w:val="00D932A9"/>
    <w:rsid w:val="00D9342D"/>
    <w:rsid w:val="00D9352D"/>
    <w:rsid w:val="00D93583"/>
    <w:rsid w:val="00D93585"/>
    <w:rsid w:val="00D937BC"/>
    <w:rsid w:val="00D93919"/>
    <w:rsid w:val="00D93CA5"/>
    <w:rsid w:val="00D93D91"/>
    <w:rsid w:val="00D94225"/>
    <w:rsid w:val="00D9441C"/>
    <w:rsid w:val="00D944B3"/>
    <w:rsid w:val="00D9451E"/>
    <w:rsid w:val="00D946EE"/>
    <w:rsid w:val="00D94759"/>
    <w:rsid w:val="00D94D0B"/>
    <w:rsid w:val="00D94DDB"/>
    <w:rsid w:val="00D9567D"/>
    <w:rsid w:val="00D9597D"/>
    <w:rsid w:val="00D95D77"/>
    <w:rsid w:val="00D9605A"/>
    <w:rsid w:val="00D96623"/>
    <w:rsid w:val="00D96680"/>
    <w:rsid w:val="00D96845"/>
    <w:rsid w:val="00D96868"/>
    <w:rsid w:val="00D96E40"/>
    <w:rsid w:val="00D96F0F"/>
    <w:rsid w:val="00D9703C"/>
    <w:rsid w:val="00D970F9"/>
    <w:rsid w:val="00D9734D"/>
    <w:rsid w:val="00D9742C"/>
    <w:rsid w:val="00D97662"/>
    <w:rsid w:val="00D97678"/>
    <w:rsid w:val="00D977A3"/>
    <w:rsid w:val="00D97801"/>
    <w:rsid w:val="00D97865"/>
    <w:rsid w:val="00D978B8"/>
    <w:rsid w:val="00D979E7"/>
    <w:rsid w:val="00D97A63"/>
    <w:rsid w:val="00D97A81"/>
    <w:rsid w:val="00D97C14"/>
    <w:rsid w:val="00DA013F"/>
    <w:rsid w:val="00DA085C"/>
    <w:rsid w:val="00DA0891"/>
    <w:rsid w:val="00DA0CE8"/>
    <w:rsid w:val="00DA0DAF"/>
    <w:rsid w:val="00DA1065"/>
    <w:rsid w:val="00DA13E2"/>
    <w:rsid w:val="00DA1530"/>
    <w:rsid w:val="00DA1CB7"/>
    <w:rsid w:val="00DA1E33"/>
    <w:rsid w:val="00DA1EB0"/>
    <w:rsid w:val="00DA1F08"/>
    <w:rsid w:val="00DA1F77"/>
    <w:rsid w:val="00DA22E6"/>
    <w:rsid w:val="00DA23ED"/>
    <w:rsid w:val="00DA2584"/>
    <w:rsid w:val="00DA2EFE"/>
    <w:rsid w:val="00DA2FB7"/>
    <w:rsid w:val="00DA32D6"/>
    <w:rsid w:val="00DA3341"/>
    <w:rsid w:val="00DA34CA"/>
    <w:rsid w:val="00DA37D0"/>
    <w:rsid w:val="00DA3B5C"/>
    <w:rsid w:val="00DA3B6D"/>
    <w:rsid w:val="00DA3F41"/>
    <w:rsid w:val="00DA3F59"/>
    <w:rsid w:val="00DA41D5"/>
    <w:rsid w:val="00DA4360"/>
    <w:rsid w:val="00DA43BA"/>
    <w:rsid w:val="00DA4597"/>
    <w:rsid w:val="00DA46F8"/>
    <w:rsid w:val="00DA4969"/>
    <w:rsid w:val="00DA4B66"/>
    <w:rsid w:val="00DA4B9E"/>
    <w:rsid w:val="00DA55BF"/>
    <w:rsid w:val="00DA586A"/>
    <w:rsid w:val="00DA5EC7"/>
    <w:rsid w:val="00DA5F01"/>
    <w:rsid w:val="00DA5FB1"/>
    <w:rsid w:val="00DA6003"/>
    <w:rsid w:val="00DA62A2"/>
    <w:rsid w:val="00DA63AD"/>
    <w:rsid w:val="00DA6451"/>
    <w:rsid w:val="00DA6478"/>
    <w:rsid w:val="00DA657B"/>
    <w:rsid w:val="00DA6745"/>
    <w:rsid w:val="00DA6A33"/>
    <w:rsid w:val="00DA6B96"/>
    <w:rsid w:val="00DA6D33"/>
    <w:rsid w:val="00DA6D81"/>
    <w:rsid w:val="00DA7286"/>
    <w:rsid w:val="00DA76C0"/>
    <w:rsid w:val="00DA7E48"/>
    <w:rsid w:val="00DB03EB"/>
    <w:rsid w:val="00DB0524"/>
    <w:rsid w:val="00DB0738"/>
    <w:rsid w:val="00DB07CC"/>
    <w:rsid w:val="00DB0808"/>
    <w:rsid w:val="00DB0874"/>
    <w:rsid w:val="00DB0D2C"/>
    <w:rsid w:val="00DB0E74"/>
    <w:rsid w:val="00DB1213"/>
    <w:rsid w:val="00DB16EB"/>
    <w:rsid w:val="00DB1798"/>
    <w:rsid w:val="00DB1839"/>
    <w:rsid w:val="00DB1CA0"/>
    <w:rsid w:val="00DB2442"/>
    <w:rsid w:val="00DB25CD"/>
    <w:rsid w:val="00DB273B"/>
    <w:rsid w:val="00DB27A1"/>
    <w:rsid w:val="00DB28EB"/>
    <w:rsid w:val="00DB2994"/>
    <w:rsid w:val="00DB29C8"/>
    <w:rsid w:val="00DB2BCC"/>
    <w:rsid w:val="00DB2C95"/>
    <w:rsid w:val="00DB2CB5"/>
    <w:rsid w:val="00DB31E1"/>
    <w:rsid w:val="00DB3267"/>
    <w:rsid w:val="00DB33FB"/>
    <w:rsid w:val="00DB34FA"/>
    <w:rsid w:val="00DB3971"/>
    <w:rsid w:val="00DB3AC1"/>
    <w:rsid w:val="00DB3C01"/>
    <w:rsid w:val="00DB3D50"/>
    <w:rsid w:val="00DB45D5"/>
    <w:rsid w:val="00DB4655"/>
    <w:rsid w:val="00DB489D"/>
    <w:rsid w:val="00DB496A"/>
    <w:rsid w:val="00DB4998"/>
    <w:rsid w:val="00DB4A15"/>
    <w:rsid w:val="00DB4E7B"/>
    <w:rsid w:val="00DB4EC6"/>
    <w:rsid w:val="00DB4F79"/>
    <w:rsid w:val="00DB515F"/>
    <w:rsid w:val="00DB52F0"/>
    <w:rsid w:val="00DB53B0"/>
    <w:rsid w:val="00DB56BF"/>
    <w:rsid w:val="00DB56D5"/>
    <w:rsid w:val="00DB5792"/>
    <w:rsid w:val="00DB581F"/>
    <w:rsid w:val="00DB598B"/>
    <w:rsid w:val="00DB598E"/>
    <w:rsid w:val="00DB59A0"/>
    <w:rsid w:val="00DB5A01"/>
    <w:rsid w:val="00DB5A3E"/>
    <w:rsid w:val="00DB5B98"/>
    <w:rsid w:val="00DB5BFC"/>
    <w:rsid w:val="00DB5D0E"/>
    <w:rsid w:val="00DB5D91"/>
    <w:rsid w:val="00DB5E7D"/>
    <w:rsid w:val="00DB618D"/>
    <w:rsid w:val="00DB6290"/>
    <w:rsid w:val="00DB67A9"/>
    <w:rsid w:val="00DB6C0F"/>
    <w:rsid w:val="00DB6C88"/>
    <w:rsid w:val="00DB6F29"/>
    <w:rsid w:val="00DB7667"/>
    <w:rsid w:val="00DB7678"/>
    <w:rsid w:val="00DB775E"/>
    <w:rsid w:val="00DB777C"/>
    <w:rsid w:val="00DB7B39"/>
    <w:rsid w:val="00DC001E"/>
    <w:rsid w:val="00DC036F"/>
    <w:rsid w:val="00DC07AA"/>
    <w:rsid w:val="00DC126B"/>
    <w:rsid w:val="00DC12AE"/>
    <w:rsid w:val="00DC146D"/>
    <w:rsid w:val="00DC14AF"/>
    <w:rsid w:val="00DC184B"/>
    <w:rsid w:val="00DC1851"/>
    <w:rsid w:val="00DC1D51"/>
    <w:rsid w:val="00DC1EC3"/>
    <w:rsid w:val="00DC21C3"/>
    <w:rsid w:val="00DC25F5"/>
    <w:rsid w:val="00DC2F2F"/>
    <w:rsid w:val="00DC36BC"/>
    <w:rsid w:val="00DC397D"/>
    <w:rsid w:val="00DC3AB8"/>
    <w:rsid w:val="00DC3ACF"/>
    <w:rsid w:val="00DC4212"/>
    <w:rsid w:val="00DC442C"/>
    <w:rsid w:val="00DC444B"/>
    <w:rsid w:val="00DC458E"/>
    <w:rsid w:val="00DC4A4F"/>
    <w:rsid w:val="00DC4EBF"/>
    <w:rsid w:val="00DC593C"/>
    <w:rsid w:val="00DC59FE"/>
    <w:rsid w:val="00DC5C09"/>
    <w:rsid w:val="00DC5E7B"/>
    <w:rsid w:val="00DC64A0"/>
    <w:rsid w:val="00DC65A7"/>
    <w:rsid w:val="00DC666F"/>
    <w:rsid w:val="00DC66FB"/>
    <w:rsid w:val="00DC6997"/>
    <w:rsid w:val="00DC6A13"/>
    <w:rsid w:val="00DC6A67"/>
    <w:rsid w:val="00DC6AE3"/>
    <w:rsid w:val="00DC6DBB"/>
    <w:rsid w:val="00DC6E60"/>
    <w:rsid w:val="00DC70D9"/>
    <w:rsid w:val="00DC73D5"/>
    <w:rsid w:val="00DC7693"/>
    <w:rsid w:val="00DC77B2"/>
    <w:rsid w:val="00DC7A04"/>
    <w:rsid w:val="00DC7F0F"/>
    <w:rsid w:val="00DC7F3D"/>
    <w:rsid w:val="00DD007E"/>
    <w:rsid w:val="00DD0867"/>
    <w:rsid w:val="00DD0900"/>
    <w:rsid w:val="00DD0A71"/>
    <w:rsid w:val="00DD0ADA"/>
    <w:rsid w:val="00DD0AED"/>
    <w:rsid w:val="00DD0B52"/>
    <w:rsid w:val="00DD0B5D"/>
    <w:rsid w:val="00DD1147"/>
    <w:rsid w:val="00DD1561"/>
    <w:rsid w:val="00DD15D9"/>
    <w:rsid w:val="00DD1851"/>
    <w:rsid w:val="00DD1964"/>
    <w:rsid w:val="00DD19EC"/>
    <w:rsid w:val="00DD19F8"/>
    <w:rsid w:val="00DD1A73"/>
    <w:rsid w:val="00DD1E71"/>
    <w:rsid w:val="00DD20D7"/>
    <w:rsid w:val="00DD22CA"/>
    <w:rsid w:val="00DD29FA"/>
    <w:rsid w:val="00DD2A97"/>
    <w:rsid w:val="00DD2B10"/>
    <w:rsid w:val="00DD2B12"/>
    <w:rsid w:val="00DD2B35"/>
    <w:rsid w:val="00DD2E6B"/>
    <w:rsid w:val="00DD2EEF"/>
    <w:rsid w:val="00DD303A"/>
    <w:rsid w:val="00DD3564"/>
    <w:rsid w:val="00DD38C5"/>
    <w:rsid w:val="00DD3AA0"/>
    <w:rsid w:val="00DD3D8B"/>
    <w:rsid w:val="00DD3DCC"/>
    <w:rsid w:val="00DD4223"/>
    <w:rsid w:val="00DD4232"/>
    <w:rsid w:val="00DD4452"/>
    <w:rsid w:val="00DD45ED"/>
    <w:rsid w:val="00DD468B"/>
    <w:rsid w:val="00DD46B3"/>
    <w:rsid w:val="00DD4918"/>
    <w:rsid w:val="00DD4DD3"/>
    <w:rsid w:val="00DD4E14"/>
    <w:rsid w:val="00DD4F6A"/>
    <w:rsid w:val="00DD4F78"/>
    <w:rsid w:val="00DD5462"/>
    <w:rsid w:val="00DD583D"/>
    <w:rsid w:val="00DD5854"/>
    <w:rsid w:val="00DD5B45"/>
    <w:rsid w:val="00DD5C52"/>
    <w:rsid w:val="00DD5D5A"/>
    <w:rsid w:val="00DD5E95"/>
    <w:rsid w:val="00DD6387"/>
    <w:rsid w:val="00DD647B"/>
    <w:rsid w:val="00DD64FE"/>
    <w:rsid w:val="00DD699E"/>
    <w:rsid w:val="00DD6D90"/>
    <w:rsid w:val="00DD6E36"/>
    <w:rsid w:val="00DD6FB4"/>
    <w:rsid w:val="00DD73A8"/>
    <w:rsid w:val="00DD77EE"/>
    <w:rsid w:val="00DD7943"/>
    <w:rsid w:val="00DD7AE9"/>
    <w:rsid w:val="00DE0011"/>
    <w:rsid w:val="00DE0203"/>
    <w:rsid w:val="00DE0515"/>
    <w:rsid w:val="00DE067A"/>
    <w:rsid w:val="00DE0AEA"/>
    <w:rsid w:val="00DE102D"/>
    <w:rsid w:val="00DE14E0"/>
    <w:rsid w:val="00DE1705"/>
    <w:rsid w:val="00DE1B0F"/>
    <w:rsid w:val="00DE1BB0"/>
    <w:rsid w:val="00DE1C75"/>
    <w:rsid w:val="00DE1E44"/>
    <w:rsid w:val="00DE1FAA"/>
    <w:rsid w:val="00DE2019"/>
    <w:rsid w:val="00DE206E"/>
    <w:rsid w:val="00DE2464"/>
    <w:rsid w:val="00DE260A"/>
    <w:rsid w:val="00DE26E7"/>
    <w:rsid w:val="00DE283D"/>
    <w:rsid w:val="00DE2B1A"/>
    <w:rsid w:val="00DE2B87"/>
    <w:rsid w:val="00DE2EDE"/>
    <w:rsid w:val="00DE2EE6"/>
    <w:rsid w:val="00DE331C"/>
    <w:rsid w:val="00DE34D1"/>
    <w:rsid w:val="00DE359F"/>
    <w:rsid w:val="00DE35A2"/>
    <w:rsid w:val="00DE35BA"/>
    <w:rsid w:val="00DE3621"/>
    <w:rsid w:val="00DE3B2F"/>
    <w:rsid w:val="00DE3BD3"/>
    <w:rsid w:val="00DE3F22"/>
    <w:rsid w:val="00DE3F2D"/>
    <w:rsid w:val="00DE3FA7"/>
    <w:rsid w:val="00DE4402"/>
    <w:rsid w:val="00DE455A"/>
    <w:rsid w:val="00DE484F"/>
    <w:rsid w:val="00DE4B0D"/>
    <w:rsid w:val="00DE51C2"/>
    <w:rsid w:val="00DE56DD"/>
    <w:rsid w:val="00DE5765"/>
    <w:rsid w:val="00DE5A0C"/>
    <w:rsid w:val="00DE5D8F"/>
    <w:rsid w:val="00DE5E18"/>
    <w:rsid w:val="00DE5E1A"/>
    <w:rsid w:val="00DE6103"/>
    <w:rsid w:val="00DE636E"/>
    <w:rsid w:val="00DE64B1"/>
    <w:rsid w:val="00DE6668"/>
    <w:rsid w:val="00DE72A7"/>
    <w:rsid w:val="00DE7641"/>
    <w:rsid w:val="00DE77D0"/>
    <w:rsid w:val="00DE78CC"/>
    <w:rsid w:val="00DE7923"/>
    <w:rsid w:val="00DE793A"/>
    <w:rsid w:val="00DE7EEC"/>
    <w:rsid w:val="00DE7FAC"/>
    <w:rsid w:val="00DF0283"/>
    <w:rsid w:val="00DF04A7"/>
    <w:rsid w:val="00DF090E"/>
    <w:rsid w:val="00DF092C"/>
    <w:rsid w:val="00DF0F61"/>
    <w:rsid w:val="00DF1325"/>
    <w:rsid w:val="00DF15EB"/>
    <w:rsid w:val="00DF17FB"/>
    <w:rsid w:val="00DF1846"/>
    <w:rsid w:val="00DF1D30"/>
    <w:rsid w:val="00DF2125"/>
    <w:rsid w:val="00DF2150"/>
    <w:rsid w:val="00DF2300"/>
    <w:rsid w:val="00DF236E"/>
    <w:rsid w:val="00DF2508"/>
    <w:rsid w:val="00DF25FA"/>
    <w:rsid w:val="00DF262C"/>
    <w:rsid w:val="00DF266E"/>
    <w:rsid w:val="00DF2712"/>
    <w:rsid w:val="00DF2D74"/>
    <w:rsid w:val="00DF2E78"/>
    <w:rsid w:val="00DF3362"/>
    <w:rsid w:val="00DF3368"/>
    <w:rsid w:val="00DF33E7"/>
    <w:rsid w:val="00DF362E"/>
    <w:rsid w:val="00DF3BF8"/>
    <w:rsid w:val="00DF3CDC"/>
    <w:rsid w:val="00DF3D8E"/>
    <w:rsid w:val="00DF3E7A"/>
    <w:rsid w:val="00DF420A"/>
    <w:rsid w:val="00DF4545"/>
    <w:rsid w:val="00DF45E7"/>
    <w:rsid w:val="00DF486C"/>
    <w:rsid w:val="00DF4FCF"/>
    <w:rsid w:val="00DF52F4"/>
    <w:rsid w:val="00DF5352"/>
    <w:rsid w:val="00DF53D5"/>
    <w:rsid w:val="00DF5643"/>
    <w:rsid w:val="00DF58BB"/>
    <w:rsid w:val="00DF595F"/>
    <w:rsid w:val="00DF596A"/>
    <w:rsid w:val="00DF59B1"/>
    <w:rsid w:val="00DF5B17"/>
    <w:rsid w:val="00DF5E8B"/>
    <w:rsid w:val="00DF6100"/>
    <w:rsid w:val="00DF65F9"/>
    <w:rsid w:val="00DF68C4"/>
    <w:rsid w:val="00DF691B"/>
    <w:rsid w:val="00DF6976"/>
    <w:rsid w:val="00DF6ABB"/>
    <w:rsid w:val="00DF6AE3"/>
    <w:rsid w:val="00DF6C21"/>
    <w:rsid w:val="00DF6CA7"/>
    <w:rsid w:val="00DF705C"/>
    <w:rsid w:val="00DF7091"/>
    <w:rsid w:val="00DF70D2"/>
    <w:rsid w:val="00DF7163"/>
    <w:rsid w:val="00DF72C1"/>
    <w:rsid w:val="00DF75A9"/>
    <w:rsid w:val="00DF7734"/>
    <w:rsid w:val="00E00002"/>
    <w:rsid w:val="00E004BD"/>
    <w:rsid w:val="00E0059D"/>
    <w:rsid w:val="00E00E97"/>
    <w:rsid w:val="00E01238"/>
    <w:rsid w:val="00E013DA"/>
    <w:rsid w:val="00E015FB"/>
    <w:rsid w:val="00E01634"/>
    <w:rsid w:val="00E01765"/>
    <w:rsid w:val="00E01CDC"/>
    <w:rsid w:val="00E01D71"/>
    <w:rsid w:val="00E01E3A"/>
    <w:rsid w:val="00E01E6A"/>
    <w:rsid w:val="00E023A4"/>
    <w:rsid w:val="00E02459"/>
    <w:rsid w:val="00E02747"/>
    <w:rsid w:val="00E027DE"/>
    <w:rsid w:val="00E028B1"/>
    <w:rsid w:val="00E0290A"/>
    <w:rsid w:val="00E02994"/>
    <w:rsid w:val="00E02B49"/>
    <w:rsid w:val="00E02BD3"/>
    <w:rsid w:val="00E02D5C"/>
    <w:rsid w:val="00E02FAB"/>
    <w:rsid w:val="00E03034"/>
    <w:rsid w:val="00E0330A"/>
    <w:rsid w:val="00E033EC"/>
    <w:rsid w:val="00E0341C"/>
    <w:rsid w:val="00E034D2"/>
    <w:rsid w:val="00E036E3"/>
    <w:rsid w:val="00E03C47"/>
    <w:rsid w:val="00E042B0"/>
    <w:rsid w:val="00E0482D"/>
    <w:rsid w:val="00E04865"/>
    <w:rsid w:val="00E049DA"/>
    <w:rsid w:val="00E04B59"/>
    <w:rsid w:val="00E04F78"/>
    <w:rsid w:val="00E05223"/>
    <w:rsid w:val="00E05513"/>
    <w:rsid w:val="00E05586"/>
    <w:rsid w:val="00E0596B"/>
    <w:rsid w:val="00E059B4"/>
    <w:rsid w:val="00E05A60"/>
    <w:rsid w:val="00E05D9B"/>
    <w:rsid w:val="00E0600F"/>
    <w:rsid w:val="00E0621D"/>
    <w:rsid w:val="00E064EF"/>
    <w:rsid w:val="00E067C9"/>
    <w:rsid w:val="00E06882"/>
    <w:rsid w:val="00E0689D"/>
    <w:rsid w:val="00E069C6"/>
    <w:rsid w:val="00E06C48"/>
    <w:rsid w:val="00E06D01"/>
    <w:rsid w:val="00E06DC3"/>
    <w:rsid w:val="00E07241"/>
    <w:rsid w:val="00E07549"/>
    <w:rsid w:val="00E0755C"/>
    <w:rsid w:val="00E077B2"/>
    <w:rsid w:val="00E078EF"/>
    <w:rsid w:val="00E07AD9"/>
    <w:rsid w:val="00E10012"/>
    <w:rsid w:val="00E102EF"/>
    <w:rsid w:val="00E1031B"/>
    <w:rsid w:val="00E1048E"/>
    <w:rsid w:val="00E10623"/>
    <w:rsid w:val="00E10FD3"/>
    <w:rsid w:val="00E11337"/>
    <w:rsid w:val="00E1162B"/>
    <w:rsid w:val="00E11942"/>
    <w:rsid w:val="00E11C6E"/>
    <w:rsid w:val="00E11F81"/>
    <w:rsid w:val="00E1204C"/>
    <w:rsid w:val="00E1233D"/>
    <w:rsid w:val="00E123D9"/>
    <w:rsid w:val="00E126AA"/>
    <w:rsid w:val="00E126C2"/>
    <w:rsid w:val="00E1295B"/>
    <w:rsid w:val="00E129AA"/>
    <w:rsid w:val="00E12B16"/>
    <w:rsid w:val="00E12E0A"/>
    <w:rsid w:val="00E12E5C"/>
    <w:rsid w:val="00E12EF1"/>
    <w:rsid w:val="00E1342B"/>
    <w:rsid w:val="00E13942"/>
    <w:rsid w:val="00E143AD"/>
    <w:rsid w:val="00E14489"/>
    <w:rsid w:val="00E146BB"/>
    <w:rsid w:val="00E14898"/>
    <w:rsid w:val="00E14B12"/>
    <w:rsid w:val="00E14DDE"/>
    <w:rsid w:val="00E14FC5"/>
    <w:rsid w:val="00E1501C"/>
    <w:rsid w:val="00E1512D"/>
    <w:rsid w:val="00E15148"/>
    <w:rsid w:val="00E15225"/>
    <w:rsid w:val="00E154A1"/>
    <w:rsid w:val="00E155AD"/>
    <w:rsid w:val="00E15683"/>
    <w:rsid w:val="00E15790"/>
    <w:rsid w:val="00E1588D"/>
    <w:rsid w:val="00E15A2A"/>
    <w:rsid w:val="00E15BCF"/>
    <w:rsid w:val="00E15D2B"/>
    <w:rsid w:val="00E15D5F"/>
    <w:rsid w:val="00E15F57"/>
    <w:rsid w:val="00E1601C"/>
    <w:rsid w:val="00E162E5"/>
    <w:rsid w:val="00E162F5"/>
    <w:rsid w:val="00E16338"/>
    <w:rsid w:val="00E165CC"/>
    <w:rsid w:val="00E16672"/>
    <w:rsid w:val="00E16E60"/>
    <w:rsid w:val="00E1705A"/>
    <w:rsid w:val="00E17570"/>
    <w:rsid w:val="00E17694"/>
    <w:rsid w:val="00E17804"/>
    <w:rsid w:val="00E17894"/>
    <w:rsid w:val="00E17902"/>
    <w:rsid w:val="00E17AA3"/>
    <w:rsid w:val="00E203CB"/>
    <w:rsid w:val="00E20492"/>
    <w:rsid w:val="00E204D0"/>
    <w:rsid w:val="00E20741"/>
    <w:rsid w:val="00E208DD"/>
    <w:rsid w:val="00E209FA"/>
    <w:rsid w:val="00E20AA7"/>
    <w:rsid w:val="00E20AFB"/>
    <w:rsid w:val="00E20BD8"/>
    <w:rsid w:val="00E20F73"/>
    <w:rsid w:val="00E214B3"/>
    <w:rsid w:val="00E215C7"/>
    <w:rsid w:val="00E2171F"/>
    <w:rsid w:val="00E21849"/>
    <w:rsid w:val="00E2188B"/>
    <w:rsid w:val="00E21A48"/>
    <w:rsid w:val="00E21B51"/>
    <w:rsid w:val="00E21CAA"/>
    <w:rsid w:val="00E21E8A"/>
    <w:rsid w:val="00E22039"/>
    <w:rsid w:val="00E220BE"/>
    <w:rsid w:val="00E2223F"/>
    <w:rsid w:val="00E22721"/>
    <w:rsid w:val="00E227F8"/>
    <w:rsid w:val="00E22E99"/>
    <w:rsid w:val="00E23045"/>
    <w:rsid w:val="00E234BC"/>
    <w:rsid w:val="00E2355B"/>
    <w:rsid w:val="00E237EA"/>
    <w:rsid w:val="00E23900"/>
    <w:rsid w:val="00E23905"/>
    <w:rsid w:val="00E23ADD"/>
    <w:rsid w:val="00E23BB2"/>
    <w:rsid w:val="00E23F0A"/>
    <w:rsid w:val="00E2401E"/>
    <w:rsid w:val="00E24439"/>
    <w:rsid w:val="00E2450E"/>
    <w:rsid w:val="00E24526"/>
    <w:rsid w:val="00E2455C"/>
    <w:rsid w:val="00E24606"/>
    <w:rsid w:val="00E2474B"/>
    <w:rsid w:val="00E24C46"/>
    <w:rsid w:val="00E24FA2"/>
    <w:rsid w:val="00E25173"/>
    <w:rsid w:val="00E25479"/>
    <w:rsid w:val="00E25709"/>
    <w:rsid w:val="00E25728"/>
    <w:rsid w:val="00E25797"/>
    <w:rsid w:val="00E25B25"/>
    <w:rsid w:val="00E25BD9"/>
    <w:rsid w:val="00E25C65"/>
    <w:rsid w:val="00E25ED0"/>
    <w:rsid w:val="00E261A4"/>
    <w:rsid w:val="00E26275"/>
    <w:rsid w:val="00E263A8"/>
    <w:rsid w:val="00E264D1"/>
    <w:rsid w:val="00E265E7"/>
    <w:rsid w:val="00E265ED"/>
    <w:rsid w:val="00E266C6"/>
    <w:rsid w:val="00E26761"/>
    <w:rsid w:val="00E26776"/>
    <w:rsid w:val="00E26DCA"/>
    <w:rsid w:val="00E270AE"/>
    <w:rsid w:val="00E27674"/>
    <w:rsid w:val="00E2783C"/>
    <w:rsid w:val="00E303D0"/>
    <w:rsid w:val="00E306DE"/>
    <w:rsid w:val="00E309B7"/>
    <w:rsid w:val="00E309D6"/>
    <w:rsid w:val="00E30CDF"/>
    <w:rsid w:val="00E311A4"/>
    <w:rsid w:val="00E3124C"/>
    <w:rsid w:val="00E31691"/>
    <w:rsid w:val="00E316F7"/>
    <w:rsid w:val="00E31749"/>
    <w:rsid w:val="00E31884"/>
    <w:rsid w:val="00E31D62"/>
    <w:rsid w:val="00E31DC5"/>
    <w:rsid w:val="00E32072"/>
    <w:rsid w:val="00E320A5"/>
    <w:rsid w:val="00E32109"/>
    <w:rsid w:val="00E3231D"/>
    <w:rsid w:val="00E323A2"/>
    <w:rsid w:val="00E324ED"/>
    <w:rsid w:val="00E3272B"/>
    <w:rsid w:val="00E32B9F"/>
    <w:rsid w:val="00E3302E"/>
    <w:rsid w:val="00E3387D"/>
    <w:rsid w:val="00E33C46"/>
    <w:rsid w:val="00E33D00"/>
    <w:rsid w:val="00E33EDD"/>
    <w:rsid w:val="00E340FF"/>
    <w:rsid w:val="00E34174"/>
    <w:rsid w:val="00E342E5"/>
    <w:rsid w:val="00E343F1"/>
    <w:rsid w:val="00E3440E"/>
    <w:rsid w:val="00E34662"/>
    <w:rsid w:val="00E34856"/>
    <w:rsid w:val="00E350FE"/>
    <w:rsid w:val="00E3513A"/>
    <w:rsid w:val="00E35586"/>
    <w:rsid w:val="00E35623"/>
    <w:rsid w:val="00E35624"/>
    <w:rsid w:val="00E35702"/>
    <w:rsid w:val="00E358E9"/>
    <w:rsid w:val="00E359B1"/>
    <w:rsid w:val="00E35A7E"/>
    <w:rsid w:val="00E35B17"/>
    <w:rsid w:val="00E35B92"/>
    <w:rsid w:val="00E35BBB"/>
    <w:rsid w:val="00E35EF1"/>
    <w:rsid w:val="00E360A3"/>
    <w:rsid w:val="00E360E7"/>
    <w:rsid w:val="00E360F4"/>
    <w:rsid w:val="00E36256"/>
    <w:rsid w:val="00E36470"/>
    <w:rsid w:val="00E3686D"/>
    <w:rsid w:val="00E36996"/>
    <w:rsid w:val="00E36A9B"/>
    <w:rsid w:val="00E36C38"/>
    <w:rsid w:val="00E36E41"/>
    <w:rsid w:val="00E36E5C"/>
    <w:rsid w:val="00E3700B"/>
    <w:rsid w:val="00E37199"/>
    <w:rsid w:val="00E372BB"/>
    <w:rsid w:val="00E37339"/>
    <w:rsid w:val="00E37898"/>
    <w:rsid w:val="00E37A70"/>
    <w:rsid w:val="00E37D28"/>
    <w:rsid w:val="00E37D36"/>
    <w:rsid w:val="00E37FCE"/>
    <w:rsid w:val="00E40243"/>
    <w:rsid w:val="00E402C8"/>
    <w:rsid w:val="00E40335"/>
    <w:rsid w:val="00E40349"/>
    <w:rsid w:val="00E404C4"/>
    <w:rsid w:val="00E4067B"/>
    <w:rsid w:val="00E40755"/>
    <w:rsid w:val="00E40971"/>
    <w:rsid w:val="00E40986"/>
    <w:rsid w:val="00E40C9A"/>
    <w:rsid w:val="00E40E02"/>
    <w:rsid w:val="00E40FEE"/>
    <w:rsid w:val="00E41088"/>
    <w:rsid w:val="00E411C0"/>
    <w:rsid w:val="00E4167B"/>
    <w:rsid w:val="00E41758"/>
    <w:rsid w:val="00E4185A"/>
    <w:rsid w:val="00E41A42"/>
    <w:rsid w:val="00E41BFE"/>
    <w:rsid w:val="00E41C21"/>
    <w:rsid w:val="00E41D7B"/>
    <w:rsid w:val="00E41DA4"/>
    <w:rsid w:val="00E42151"/>
    <w:rsid w:val="00E422E5"/>
    <w:rsid w:val="00E426EF"/>
    <w:rsid w:val="00E4288B"/>
    <w:rsid w:val="00E42901"/>
    <w:rsid w:val="00E42DD2"/>
    <w:rsid w:val="00E42F1D"/>
    <w:rsid w:val="00E431CB"/>
    <w:rsid w:val="00E432EA"/>
    <w:rsid w:val="00E43682"/>
    <w:rsid w:val="00E43694"/>
    <w:rsid w:val="00E437BF"/>
    <w:rsid w:val="00E439E9"/>
    <w:rsid w:val="00E43CCE"/>
    <w:rsid w:val="00E43D11"/>
    <w:rsid w:val="00E43FFE"/>
    <w:rsid w:val="00E441CF"/>
    <w:rsid w:val="00E44281"/>
    <w:rsid w:val="00E44314"/>
    <w:rsid w:val="00E4435F"/>
    <w:rsid w:val="00E446C8"/>
    <w:rsid w:val="00E4493E"/>
    <w:rsid w:val="00E44FA0"/>
    <w:rsid w:val="00E4526A"/>
    <w:rsid w:val="00E458E0"/>
    <w:rsid w:val="00E4590A"/>
    <w:rsid w:val="00E45B42"/>
    <w:rsid w:val="00E45C95"/>
    <w:rsid w:val="00E45F31"/>
    <w:rsid w:val="00E45F84"/>
    <w:rsid w:val="00E46170"/>
    <w:rsid w:val="00E461EC"/>
    <w:rsid w:val="00E461FA"/>
    <w:rsid w:val="00E46204"/>
    <w:rsid w:val="00E466E4"/>
    <w:rsid w:val="00E466ED"/>
    <w:rsid w:val="00E46845"/>
    <w:rsid w:val="00E46A36"/>
    <w:rsid w:val="00E46E2F"/>
    <w:rsid w:val="00E46F58"/>
    <w:rsid w:val="00E47197"/>
    <w:rsid w:val="00E4738C"/>
    <w:rsid w:val="00E47A4A"/>
    <w:rsid w:val="00E47F6A"/>
    <w:rsid w:val="00E5064E"/>
    <w:rsid w:val="00E509D2"/>
    <w:rsid w:val="00E50A37"/>
    <w:rsid w:val="00E50BF8"/>
    <w:rsid w:val="00E515C0"/>
    <w:rsid w:val="00E517F9"/>
    <w:rsid w:val="00E51855"/>
    <w:rsid w:val="00E518F8"/>
    <w:rsid w:val="00E5198E"/>
    <w:rsid w:val="00E51BC6"/>
    <w:rsid w:val="00E51BCF"/>
    <w:rsid w:val="00E51EAB"/>
    <w:rsid w:val="00E527B5"/>
    <w:rsid w:val="00E528AB"/>
    <w:rsid w:val="00E528CE"/>
    <w:rsid w:val="00E52999"/>
    <w:rsid w:val="00E52DF1"/>
    <w:rsid w:val="00E52EFA"/>
    <w:rsid w:val="00E5323D"/>
    <w:rsid w:val="00E5326E"/>
    <w:rsid w:val="00E537F4"/>
    <w:rsid w:val="00E53871"/>
    <w:rsid w:val="00E539F7"/>
    <w:rsid w:val="00E54207"/>
    <w:rsid w:val="00E54450"/>
    <w:rsid w:val="00E544E0"/>
    <w:rsid w:val="00E54648"/>
    <w:rsid w:val="00E54900"/>
    <w:rsid w:val="00E54C08"/>
    <w:rsid w:val="00E54C44"/>
    <w:rsid w:val="00E54E01"/>
    <w:rsid w:val="00E54E9B"/>
    <w:rsid w:val="00E54EAA"/>
    <w:rsid w:val="00E553F7"/>
    <w:rsid w:val="00E55A80"/>
    <w:rsid w:val="00E55AD7"/>
    <w:rsid w:val="00E56297"/>
    <w:rsid w:val="00E5632C"/>
    <w:rsid w:val="00E566CC"/>
    <w:rsid w:val="00E5699F"/>
    <w:rsid w:val="00E569B9"/>
    <w:rsid w:val="00E56F98"/>
    <w:rsid w:val="00E572C6"/>
    <w:rsid w:val="00E57591"/>
    <w:rsid w:val="00E57AAD"/>
    <w:rsid w:val="00E57B45"/>
    <w:rsid w:val="00E57C60"/>
    <w:rsid w:val="00E57C82"/>
    <w:rsid w:val="00E57CB7"/>
    <w:rsid w:val="00E5BA9B"/>
    <w:rsid w:val="00E60055"/>
    <w:rsid w:val="00E60131"/>
    <w:rsid w:val="00E60476"/>
    <w:rsid w:val="00E6078B"/>
    <w:rsid w:val="00E609BC"/>
    <w:rsid w:val="00E60EBD"/>
    <w:rsid w:val="00E60F4D"/>
    <w:rsid w:val="00E6102D"/>
    <w:rsid w:val="00E611C8"/>
    <w:rsid w:val="00E614A2"/>
    <w:rsid w:val="00E618DE"/>
    <w:rsid w:val="00E61C27"/>
    <w:rsid w:val="00E61C70"/>
    <w:rsid w:val="00E61C83"/>
    <w:rsid w:val="00E61E48"/>
    <w:rsid w:val="00E61E79"/>
    <w:rsid w:val="00E61EDF"/>
    <w:rsid w:val="00E61F21"/>
    <w:rsid w:val="00E61F61"/>
    <w:rsid w:val="00E62041"/>
    <w:rsid w:val="00E622F5"/>
    <w:rsid w:val="00E6242E"/>
    <w:rsid w:val="00E62632"/>
    <w:rsid w:val="00E6265B"/>
    <w:rsid w:val="00E62C6B"/>
    <w:rsid w:val="00E62D5D"/>
    <w:rsid w:val="00E63027"/>
    <w:rsid w:val="00E63220"/>
    <w:rsid w:val="00E6327A"/>
    <w:rsid w:val="00E632C8"/>
    <w:rsid w:val="00E632EB"/>
    <w:rsid w:val="00E636F0"/>
    <w:rsid w:val="00E63B5F"/>
    <w:rsid w:val="00E63B88"/>
    <w:rsid w:val="00E63B8C"/>
    <w:rsid w:val="00E63F70"/>
    <w:rsid w:val="00E646A7"/>
    <w:rsid w:val="00E646C8"/>
    <w:rsid w:val="00E6474F"/>
    <w:rsid w:val="00E64797"/>
    <w:rsid w:val="00E6487A"/>
    <w:rsid w:val="00E64BE6"/>
    <w:rsid w:val="00E64C9F"/>
    <w:rsid w:val="00E64FCD"/>
    <w:rsid w:val="00E65153"/>
    <w:rsid w:val="00E651D3"/>
    <w:rsid w:val="00E656B6"/>
    <w:rsid w:val="00E6584B"/>
    <w:rsid w:val="00E659AD"/>
    <w:rsid w:val="00E65D68"/>
    <w:rsid w:val="00E6616E"/>
    <w:rsid w:val="00E6618F"/>
    <w:rsid w:val="00E6641F"/>
    <w:rsid w:val="00E66484"/>
    <w:rsid w:val="00E66736"/>
    <w:rsid w:val="00E6689E"/>
    <w:rsid w:val="00E66A31"/>
    <w:rsid w:val="00E66A52"/>
    <w:rsid w:val="00E66AED"/>
    <w:rsid w:val="00E66BB3"/>
    <w:rsid w:val="00E66C15"/>
    <w:rsid w:val="00E674F4"/>
    <w:rsid w:val="00E6799A"/>
    <w:rsid w:val="00E67C81"/>
    <w:rsid w:val="00E7004D"/>
    <w:rsid w:val="00E70245"/>
    <w:rsid w:val="00E70B33"/>
    <w:rsid w:val="00E70D22"/>
    <w:rsid w:val="00E70D3A"/>
    <w:rsid w:val="00E710A8"/>
    <w:rsid w:val="00E713B0"/>
    <w:rsid w:val="00E715D9"/>
    <w:rsid w:val="00E71723"/>
    <w:rsid w:val="00E71B9A"/>
    <w:rsid w:val="00E7218C"/>
    <w:rsid w:val="00E723A1"/>
    <w:rsid w:val="00E727F4"/>
    <w:rsid w:val="00E728C4"/>
    <w:rsid w:val="00E729B5"/>
    <w:rsid w:val="00E72AA8"/>
    <w:rsid w:val="00E72B2C"/>
    <w:rsid w:val="00E73195"/>
    <w:rsid w:val="00E73214"/>
    <w:rsid w:val="00E73253"/>
    <w:rsid w:val="00E7347E"/>
    <w:rsid w:val="00E73578"/>
    <w:rsid w:val="00E7358D"/>
    <w:rsid w:val="00E73729"/>
    <w:rsid w:val="00E737E2"/>
    <w:rsid w:val="00E738D0"/>
    <w:rsid w:val="00E73CFD"/>
    <w:rsid w:val="00E73E3A"/>
    <w:rsid w:val="00E73F77"/>
    <w:rsid w:val="00E7415C"/>
    <w:rsid w:val="00E741E5"/>
    <w:rsid w:val="00E7427C"/>
    <w:rsid w:val="00E74349"/>
    <w:rsid w:val="00E74563"/>
    <w:rsid w:val="00E74782"/>
    <w:rsid w:val="00E74A19"/>
    <w:rsid w:val="00E74A76"/>
    <w:rsid w:val="00E74AE3"/>
    <w:rsid w:val="00E74C14"/>
    <w:rsid w:val="00E74D81"/>
    <w:rsid w:val="00E74DAF"/>
    <w:rsid w:val="00E750C6"/>
    <w:rsid w:val="00E7554F"/>
    <w:rsid w:val="00E75655"/>
    <w:rsid w:val="00E75662"/>
    <w:rsid w:val="00E75B61"/>
    <w:rsid w:val="00E75BF6"/>
    <w:rsid w:val="00E75C1D"/>
    <w:rsid w:val="00E75F8D"/>
    <w:rsid w:val="00E7628E"/>
    <w:rsid w:val="00E762E8"/>
    <w:rsid w:val="00E766DA"/>
    <w:rsid w:val="00E768F9"/>
    <w:rsid w:val="00E76BCE"/>
    <w:rsid w:val="00E76D74"/>
    <w:rsid w:val="00E778C8"/>
    <w:rsid w:val="00E77CD4"/>
    <w:rsid w:val="00E80352"/>
    <w:rsid w:val="00E803B0"/>
    <w:rsid w:val="00E80A29"/>
    <w:rsid w:val="00E80EB0"/>
    <w:rsid w:val="00E8115F"/>
    <w:rsid w:val="00E8121C"/>
    <w:rsid w:val="00E81337"/>
    <w:rsid w:val="00E813DD"/>
    <w:rsid w:val="00E819E9"/>
    <w:rsid w:val="00E81BE4"/>
    <w:rsid w:val="00E81F1A"/>
    <w:rsid w:val="00E82045"/>
    <w:rsid w:val="00E8208F"/>
    <w:rsid w:val="00E82196"/>
    <w:rsid w:val="00E828D2"/>
    <w:rsid w:val="00E82D85"/>
    <w:rsid w:val="00E82DC6"/>
    <w:rsid w:val="00E82E6B"/>
    <w:rsid w:val="00E83038"/>
    <w:rsid w:val="00E83325"/>
    <w:rsid w:val="00E836A4"/>
    <w:rsid w:val="00E83B48"/>
    <w:rsid w:val="00E83C34"/>
    <w:rsid w:val="00E848F4"/>
    <w:rsid w:val="00E84943"/>
    <w:rsid w:val="00E8497C"/>
    <w:rsid w:val="00E84A7B"/>
    <w:rsid w:val="00E84A97"/>
    <w:rsid w:val="00E851B8"/>
    <w:rsid w:val="00E852FA"/>
    <w:rsid w:val="00E856B8"/>
    <w:rsid w:val="00E85BDF"/>
    <w:rsid w:val="00E85C83"/>
    <w:rsid w:val="00E85D2E"/>
    <w:rsid w:val="00E85D66"/>
    <w:rsid w:val="00E85E87"/>
    <w:rsid w:val="00E862D2"/>
    <w:rsid w:val="00E8645A"/>
    <w:rsid w:val="00E8654F"/>
    <w:rsid w:val="00E86C70"/>
    <w:rsid w:val="00E86EDE"/>
    <w:rsid w:val="00E873B9"/>
    <w:rsid w:val="00E873F9"/>
    <w:rsid w:val="00E87447"/>
    <w:rsid w:val="00E87650"/>
    <w:rsid w:val="00E87755"/>
    <w:rsid w:val="00E87824"/>
    <w:rsid w:val="00E879CD"/>
    <w:rsid w:val="00E87BEA"/>
    <w:rsid w:val="00E87C37"/>
    <w:rsid w:val="00E90174"/>
    <w:rsid w:val="00E902F3"/>
    <w:rsid w:val="00E90636"/>
    <w:rsid w:val="00E90855"/>
    <w:rsid w:val="00E90C44"/>
    <w:rsid w:val="00E90E61"/>
    <w:rsid w:val="00E90F77"/>
    <w:rsid w:val="00E91053"/>
    <w:rsid w:val="00E91115"/>
    <w:rsid w:val="00E91124"/>
    <w:rsid w:val="00E91270"/>
    <w:rsid w:val="00E91538"/>
    <w:rsid w:val="00E91632"/>
    <w:rsid w:val="00E9177A"/>
    <w:rsid w:val="00E91B7A"/>
    <w:rsid w:val="00E91BF1"/>
    <w:rsid w:val="00E91E31"/>
    <w:rsid w:val="00E927DC"/>
    <w:rsid w:val="00E92985"/>
    <w:rsid w:val="00E92A5B"/>
    <w:rsid w:val="00E92A89"/>
    <w:rsid w:val="00E92C7E"/>
    <w:rsid w:val="00E92CC1"/>
    <w:rsid w:val="00E92D84"/>
    <w:rsid w:val="00E92E3C"/>
    <w:rsid w:val="00E92F8E"/>
    <w:rsid w:val="00E92FFF"/>
    <w:rsid w:val="00E9305D"/>
    <w:rsid w:val="00E93156"/>
    <w:rsid w:val="00E932C5"/>
    <w:rsid w:val="00E932D1"/>
    <w:rsid w:val="00E9342A"/>
    <w:rsid w:val="00E934FA"/>
    <w:rsid w:val="00E935C9"/>
    <w:rsid w:val="00E93970"/>
    <w:rsid w:val="00E939E6"/>
    <w:rsid w:val="00E93B43"/>
    <w:rsid w:val="00E93D97"/>
    <w:rsid w:val="00E93FC9"/>
    <w:rsid w:val="00E94217"/>
    <w:rsid w:val="00E9424D"/>
    <w:rsid w:val="00E94281"/>
    <w:rsid w:val="00E94835"/>
    <w:rsid w:val="00E94CB1"/>
    <w:rsid w:val="00E94DEC"/>
    <w:rsid w:val="00E94E1E"/>
    <w:rsid w:val="00E94F92"/>
    <w:rsid w:val="00E951F3"/>
    <w:rsid w:val="00E95268"/>
    <w:rsid w:val="00E95286"/>
    <w:rsid w:val="00E9532D"/>
    <w:rsid w:val="00E9543E"/>
    <w:rsid w:val="00E95457"/>
    <w:rsid w:val="00E95672"/>
    <w:rsid w:val="00E95BE6"/>
    <w:rsid w:val="00E95CF2"/>
    <w:rsid w:val="00E95FD0"/>
    <w:rsid w:val="00E9643D"/>
    <w:rsid w:val="00E96783"/>
    <w:rsid w:val="00E96E49"/>
    <w:rsid w:val="00E96FAA"/>
    <w:rsid w:val="00E97303"/>
    <w:rsid w:val="00E973E6"/>
    <w:rsid w:val="00E975E1"/>
    <w:rsid w:val="00E976DD"/>
    <w:rsid w:val="00E9772C"/>
    <w:rsid w:val="00E97AEB"/>
    <w:rsid w:val="00E97F4E"/>
    <w:rsid w:val="00E97FCF"/>
    <w:rsid w:val="00EA01CD"/>
    <w:rsid w:val="00EA02D7"/>
    <w:rsid w:val="00EA048B"/>
    <w:rsid w:val="00EA0523"/>
    <w:rsid w:val="00EA0BFD"/>
    <w:rsid w:val="00EA0E2D"/>
    <w:rsid w:val="00EA0FF3"/>
    <w:rsid w:val="00EA1414"/>
    <w:rsid w:val="00EA14E4"/>
    <w:rsid w:val="00EA1682"/>
    <w:rsid w:val="00EA17AE"/>
    <w:rsid w:val="00EA1873"/>
    <w:rsid w:val="00EA1BCB"/>
    <w:rsid w:val="00EA1C9B"/>
    <w:rsid w:val="00EA23F9"/>
    <w:rsid w:val="00EA2401"/>
    <w:rsid w:val="00EA25EA"/>
    <w:rsid w:val="00EA2B22"/>
    <w:rsid w:val="00EA2C4C"/>
    <w:rsid w:val="00EA2D4E"/>
    <w:rsid w:val="00EA2E2A"/>
    <w:rsid w:val="00EA3033"/>
    <w:rsid w:val="00EA313C"/>
    <w:rsid w:val="00EA3456"/>
    <w:rsid w:val="00EA3573"/>
    <w:rsid w:val="00EA3628"/>
    <w:rsid w:val="00EA36F0"/>
    <w:rsid w:val="00EA37BA"/>
    <w:rsid w:val="00EA383B"/>
    <w:rsid w:val="00EA39A8"/>
    <w:rsid w:val="00EA3A93"/>
    <w:rsid w:val="00EA4113"/>
    <w:rsid w:val="00EA4385"/>
    <w:rsid w:val="00EA43BD"/>
    <w:rsid w:val="00EA4481"/>
    <w:rsid w:val="00EA46E7"/>
    <w:rsid w:val="00EA4A66"/>
    <w:rsid w:val="00EA4B3F"/>
    <w:rsid w:val="00EA4D9C"/>
    <w:rsid w:val="00EA4DDB"/>
    <w:rsid w:val="00EA50CC"/>
    <w:rsid w:val="00EA527E"/>
    <w:rsid w:val="00EA52A8"/>
    <w:rsid w:val="00EA5528"/>
    <w:rsid w:val="00EA590B"/>
    <w:rsid w:val="00EA6559"/>
    <w:rsid w:val="00EA66EE"/>
    <w:rsid w:val="00EA6835"/>
    <w:rsid w:val="00EA6852"/>
    <w:rsid w:val="00EA689A"/>
    <w:rsid w:val="00EA696F"/>
    <w:rsid w:val="00EA6A84"/>
    <w:rsid w:val="00EA6BDC"/>
    <w:rsid w:val="00EA6DEF"/>
    <w:rsid w:val="00EA6FD5"/>
    <w:rsid w:val="00EA7184"/>
    <w:rsid w:val="00EA7252"/>
    <w:rsid w:val="00EA7270"/>
    <w:rsid w:val="00EA7669"/>
    <w:rsid w:val="00EA76F6"/>
    <w:rsid w:val="00EA7854"/>
    <w:rsid w:val="00EA7A92"/>
    <w:rsid w:val="00EA7AEC"/>
    <w:rsid w:val="00EA7CB0"/>
    <w:rsid w:val="00EA7E8F"/>
    <w:rsid w:val="00EB0484"/>
    <w:rsid w:val="00EB04B0"/>
    <w:rsid w:val="00EB09A9"/>
    <w:rsid w:val="00EB0B00"/>
    <w:rsid w:val="00EB13FC"/>
    <w:rsid w:val="00EB1439"/>
    <w:rsid w:val="00EB1560"/>
    <w:rsid w:val="00EB192A"/>
    <w:rsid w:val="00EB1982"/>
    <w:rsid w:val="00EB1AC4"/>
    <w:rsid w:val="00EB1BB0"/>
    <w:rsid w:val="00EB1DB7"/>
    <w:rsid w:val="00EB1DD0"/>
    <w:rsid w:val="00EB1DEB"/>
    <w:rsid w:val="00EB1DEF"/>
    <w:rsid w:val="00EB1EB3"/>
    <w:rsid w:val="00EB1FC2"/>
    <w:rsid w:val="00EB26BE"/>
    <w:rsid w:val="00EB28BE"/>
    <w:rsid w:val="00EB2BFD"/>
    <w:rsid w:val="00EB2D75"/>
    <w:rsid w:val="00EB31A3"/>
    <w:rsid w:val="00EB3204"/>
    <w:rsid w:val="00EB3324"/>
    <w:rsid w:val="00EB3369"/>
    <w:rsid w:val="00EB3475"/>
    <w:rsid w:val="00EB379B"/>
    <w:rsid w:val="00EB37FD"/>
    <w:rsid w:val="00EB38E2"/>
    <w:rsid w:val="00EB3B36"/>
    <w:rsid w:val="00EB3B8E"/>
    <w:rsid w:val="00EB3BD9"/>
    <w:rsid w:val="00EB3F34"/>
    <w:rsid w:val="00EB4164"/>
    <w:rsid w:val="00EB454B"/>
    <w:rsid w:val="00EB462F"/>
    <w:rsid w:val="00EB4658"/>
    <w:rsid w:val="00EB4B86"/>
    <w:rsid w:val="00EB4E20"/>
    <w:rsid w:val="00EB4FA2"/>
    <w:rsid w:val="00EB558E"/>
    <w:rsid w:val="00EB5784"/>
    <w:rsid w:val="00EB58FC"/>
    <w:rsid w:val="00EB5B83"/>
    <w:rsid w:val="00EB5BB4"/>
    <w:rsid w:val="00EB6366"/>
    <w:rsid w:val="00EB6866"/>
    <w:rsid w:val="00EB68D5"/>
    <w:rsid w:val="00EB6C73"/>
    <w:rsid w:val="00EB6FC0"/>
    <w:rsid w:val="00EB73B8"/>
    <w:rsid w:val="00EB73F5"/>
    <w:rsid w:val="00EB75C8"/>
    <w:rsid w:val="00EB7751"/>
    <w:rsid w:val="00EB78B1"/>
    <w:rsid w:val="00EB7D7D"/>
    <w:rsid w:val="00EC01D8"/>
    <w:rsid w:val="00EC070C"/>
    <w:rsid w:val="00EC0BBD"/>
    <w:rsid w:val="00EC0C78"/>
    <w:rsid w:val="00EC0DE1"/>
    <w:rsid w:val="00EC0E72"/>
    <w:rsid w:val="00EC0FD6"/>
    <w:rsid w:val="00EC108B"/>
    <w:rsid w:val="00EC1228"/>
    <w:rsid w:val="00EC13A7"/>
    <w:rsid w:val="00EC160E"/>
    <w:rsid w:val="00EC1670"/>
    <w:rsid w:val="00EC1D92"/>
    <w:rsid w:val="00EC23BF"/>
    <w:rsid w:val="00EC24E3"/>
    <w:rsid w:val="00EC27C3"/>
    <w:rsid w:val="00EC27D7"/>
    <w:rsid w:val="00EC2864"/>
    <w:rsid w:val="00EC2C1E"/>
    <w:rsid w:val="00EC34A5"/>
    <w:rsid w:val="00EC34F0"/>
    <w:rsid w:val="00EC3BFD"/>
    <w:rsid w:val="00EC3C40"/>
    <w:rsid w:val="00EC3DFF"/>
    <w:rsid w:val="00EC3F48"/>
    <w:rsid w:val="00EC3FA1"/>
    <w:rsid w:val="00EC404E"/>
    <w:rsid w:val="00EC407E"/>
    <w:rsid w:val="00EC4373"/>
    <w:rsid w:val="00EC43F0"/>
    <w:rsid w:val="00EC4745"/>
    <w:rsid w:val="00EC48EF"/>
    <w:rsid w:val="00EC4A70"/>
    <w:rsid w:val="00EC4D8B"/>
    <w:rsid w:val="00EC4F31"/>
    <w:rsid w:val="00EC51B4"/>
    <w:rsid w:val="00EC593B"/>
    <w:rsid w:val="00EC5E06"/>
    <w:rsid w:val="00EC5F00"/>
    <w:rsid w:val="00EC5F96"/>
    <w:rsid w:val="00EC606D"/>
    <w:rsid w:val="00EC608C"/>
    <w:rsid w:val="00EC623D"/>
    <w:rsid w:val="00EC62CC"/>
    <w:rsid w:val="00EC63B7"/>
    <w:rsid w:val="00EC6463"/>
    <w:rsid w:val="00EC68B9"/>
    <w:rsid w:val="00EC6910"/>
    <w:rsid w:val="00EC6C28"/>
    <w:rsid w:val="00EC6DC6"/>
    <w:rsid w:val="00EC7027"/>
    <w:rsid w:val="00EC71CF"/>
    <w:rsid w:val="00EC7239"/>
    <w:rsid w:val="00EC7458"/>
    <w:rsid w:val="00EC7968"/>
    <w:rsid w:val="00EC7AEC"/>
    <w:rsid w:val="00EC7C1E"/>
    <w:rsid w:val="00EC7CA5"/>
    <w:rsid w:val="00ED0214"/>
    <w:rsid w:val="00ED0261"/>
    <w:rsid w:val="00ED0448"/>
    <w:rsid w:val="00ED058A"/>
    <w:rsid w:val="00ED0725"/>
    <w:rsid w:val="00ED07F6"/>
    <w:rsid w:val="00ED0C2A"/>
    <w:rsid w:val="00ED0D48"/>
    <w:rsid w:val="00ED0E75"/>
    <w:rsid w:val="00ED1031"/>
    <w:rsid w:val="00ED1319"/>
    <w:rsid w:val="00ED1B1D"/>
    <w:rsid w:val="00ED1CA1"/>
    <w:rsid w:val="00ED1EC4"/>
    <w:rsid w:val="00ED1FD4"/>
    <w:rsid w:val="00ED2102"/>
    <w:rsid w:val="00ED21A1"/>
    <w:rsid w:val="00ED2456"/>
    <w:rsid w:val="00ED27CA"/>
    <w:rsid w:val="00ED28D6"/>
    <w:rsid w:val="00ED29AD"/>
    <w:rsid w:val="00ED2AE4"/>
    <w:rsid w:val="00ED2B7F"/>
    <w:rsid w:val="00ED2C4F"/>
    <w:rsid w:val="00ED3196"/>
    <w:rsid w:val="00ED35E8"/>
    <w:rsid w:val="00ED3754"/>
    <w:rsid w:val="00ED3C83"/>
    <w:rsid w:val="00ED3E1F"/>
    <w:rsid w:val="00ED3F6B"/>
    <w:rsid w:val="00ED41AA"/>
    <w:rsid w:val="00ED45B0"/>
    <w:rsid w:val="00ED464B"/>
    <w:rsid w:val="00ED46B6"/>
    <w:rsid w:val="00ED46C0"/>
    <w:rsid w:val="00ED4869"/>
    <w:rsid w:val="00ED4980"/>
    <w:rsid w:val="00ED4D22"/>
    <w:rsid w:val="00ED4EAF"/>
    <w:rsid w:val="00ED5347"/>
    <w:rsid w:val="00ED5460"/>
    <w:rsid w:val="00ED564F"/>
    <w:rsid w:val="00ED5C05"/>
    <w:rsid w:val="00ED5CE7"/>
    <w:rsid w:val="00ED5D82"/>
    <w:rsid w:val="00ED5E20"/>
    <w:rsid w:val="00ED5EC4"/>
    <w:rsid w:val="00ED5FF7"/>
    <w:rsid w:val="00ED6369"/>
    <w:rsid w:val="00ED6537"/>
    <w:rsid w:val="00ED6583"/>
    <w:rsid w:val="00ED6676"/>
    <w:rsid w:val="00ED6E5C"/>
    <w:rsid w:val="00ED6E62"/>
    <w:rsid w:val="00ED6EEA"/>
    <w:rsid w:val="00ED6F40"/>
    <w:rsid w:val="00ED6F74"/>
    <w:rsid w:val="00ED7021"/>
    <w:rsid w:val="00ED7093"/>
    <w:rsid w:val="00ED746D"/>
    <w:rsid w:val="00ED75F5"/>
    <w:rsid w:val="00ED7730"/>
    <w:rsid w:val="00ED79ED"/>
    <w:rsid w:val="00ED7DDA"/>
    <w:rsid w:val="00EE031D"/>
    <w:rsid w:val="00EE059C"/>
    <w:rsid w:val="00EE05CB"/>
    <w:rsid w:val="00EE09E7"/>
    <w:rsid w:val="00EE0BB2"/>
    <w:rsid w:val="00EE11CA"/>
    <w:rsid w:val="00EE1979"/>
    <w:rsid w:val="00EE1BE9"/>
    <w:rsid w:val="00EE1E88"/>
    <w:rsid w:val="00EE23D0"/>
    <w:rsid w:val="00EE25EB"/>
    <w:rsid w:val="00EE27FF"/>
    <w:rsid w:val="00EE29BC"/>
    <w:rsid w:val="00EE2D55"/>
    <w:rsid w:val="00EE2D99"/>
    <w:rsid w:val="00EE31E3"/>
    <w:rsid w:val="00EE3214"/>
    <w:rsid w:val="00EE3285"/>
    <w:rsid w:val="00EE3307"/>
    <w:rsid w:val="00EE3350"/>
    <w:rsid w:val="00EE380D"/>
    <w:rsid w:val="00EE3D87"/>
    <w:rsid w:val="00EE45D8"/>
    <w:rsid w:val="00EE4669"/>
    <w:rsid w:val="00EE4CD9"/>
    <w:rsid w:val="00EE4D9E"/>
    <w:rsid w:val="00EE4E6E"/>
    <w:rsid w:val="00EE5010"/>
    <w:rsid w:val="00EE5067"/>
    <w:rsid w:val="00EE5C3D"/>
    <w:rsid w:val="00EE5D37"/>
    <w:rsid w:val="00EE5F3D"/>
    <w:rsid w:val="00EE6224"/>
    <w:rsid w:val="00EE62ED"/>
    <w:rsid w:val="00EE6309"/>
    <w:rsid w:val="00EE65FF"/>
    <w:rsid w:val="00EE6642"/>
    <w:rsid w:val="00EE664E"/>
    <w:rsid w:val="00EE68FF"/>
    <w:rsid w:val="00EE6B5B"/>
    <w:rsid w:val="00EE6C61"/>
    <w:rsid w:val="00EE705A"/>
    <w:rsid w:val="00EE7179"/>
    <w:rsid w:val="00EE787E"/>
    <w:rsid w:val="00EE79DA"/>
    <w:rsid w:val="00EE7ADB"/>
    <w:rsid w:val="00EF03EF"/>
    <w:rsid w:val="00EF06BF"/>
    <w:rsid w:val="00EF083A"/>
    <w:rsid w:val="00EF093D"/>
    <w:rsid w:val="00EF0C54"/>
    <w:rsid w:val="00EF0E3F"/>
    <w:rsid w:val="00EF0EBB"/>
    <w:rsid w:val="00EF117E"/>
    <w:rsid w:val="00EF126A"/>
    <w:rsid w:val="00EF126B"/>
    <w:rsid w:val="00EF1723"/>
    <w:rsid w:val="00EF1A32"/>
    <w:rsid w:val="00EF1F99"/>
    <w:rsid w:val="00EF2014"/>
    <w:rsid w:val="00EF2441"/>
    <w:rsid w:val="00EF27C9"/>
    <w:rsid w:val="00EF2A59"/>
    <w:rsid w:val="00EF2B10"/>
    <w:rsid w:val="00EF2C35"/>
    <w:rsid w:val="00EF3051"/>
    <w:rsid w:val="00EF31CE"/>
    <w:rsid w:val="00EF3210"/>
    <w:rsid w:val="00EF3303"/>
    <w:rsid w:val="00EF3575"/>
    <w:rsid w:val="00EF35B5"/>
    <w:rsid w:val="00EF393A"/>
    <w:rsid w:val="00EF3A52"/>
    <w:rsid w:val="00EF3C19"/>
    <w:rsid w:val="00EF3CB7"/>
    <w:rsid w:val="00EF3CBB"/>
    <w:rsid w:val="00EF3DD2"/>
    <w:rsid w:val="00EF3DEC"/>
    <w:rsid w:val="00EF419F"/>
    <w:rsid w:val="00EF4302"/>
    <w:rsid w:val="00EF46C1"/>
    <w:rsid w:val="00EF4711"/>
    <w:rsid w:val="00EF48C5"/>
    <w:rsid w:val="00EF4B07"/>
    <w:rsid w:val="00EF4BAF"/>
    <w:rsid w:val="00EF4C47"/>
    <w:rsid w:val="00EF4F8F"/>
    <w:rsid w:val="00EF4FDA"/>
    <w:rsid w:val="00EF52EB"/>
    <w:rsid w:val="00EF53A0"/>
    <w:rsid w:val="00EF53FF"/>
    <w:rsid w:val="00EF55D7"/>
    <w:rsid w:val="00EF577D"/>
    <w:rsid w:val="00EF57E8"/>
    <w:rsid w:val="00EF5E4C"/>
    <w:rsid w:val="00EF5E96"/>
    <w:rsid w:val="00EF5F61"/>
    <w:rsid w:val="00EF65A0"/>
    <w:rsid w:val="00EF666C"/>
    <w:rsid w:val="00EF6B3F"/>
    <w:rsid w:val="00EF6E72"/>
    <w:rsid w:val="00EF71BD"/>
    <w:rsid w:val="00EF730F"/>
    <w:rsid w:val="00EF73DF"/>
    <w:rsid w:val="00EF74A1"/>
    <w:rsid w:val="00EF7B95"/>
    <w:rsid w:val="00EF7C81"/>
    <w:rsid w:val="00EF7C9C"/>
    <w:rsid w:val="00EF7D36"/>
    <w:rsid w:val="00EF7D4D"/>
    <w:rsid w:val="00EF7DFF"/>
    <w:rsid w:val="00F00087"/>
    <w:rsid w:val="00F00497"/>
    <w:rsid w:val="00F0063E"/>
    <w:rsid w:val="00F006B7"/>
    <w:rsid w:val="00F0070B"/>
    <w:rsid w:val="00F00B18"/>
    <w:rsid w:val="00F00DB8"/>
    <w:rsid w:val="00F01052"/>
    <w:rsid w:val="00F01344"/>
    <w:rsid w:val="00F014ED"/>
    <w:rsid w:val="00F0164F"/>
    <w:rsid w:val="00F016AD"/>
    <w:rsid w:val="00F01D62"/>
    <w:rsid w:val="00F020F3"/>
    <w:rsid w:val="00F02319"/>
    <w:rsid w:val="00F027A1"/>
    <w:rsid w:val="00F028AD"/>
    <w:rsid w:val="00F02C6D"/>
    <w:rsid w:val="00F02F1A"/>
    <w:rsid w:val="00F0340B"/>
    <w:rsid w:val="00F037BD"/>
    <w:rsid w:val="00F03CE3"/>
    <w:rsid w:val="00F03E94"/>
    <w:rsid w:val="00F04317"/>
    <w:rsid w:val="00F04570"/>
    <w:rsid w:val="00F046A5"/>
    <w:rsid w:val="00F04927"/>
    <w:rsid w:val="00F04B6B"/>
    <w:rsid w:val="00F04D96"/>
    <w:rsid w:val="00F05518"/>
    <w:rsid w:val="00F056DB"/>
    <w:rsid w:val="00F057AC"/>
    <w:rsid w:val="00F05B25"/>
    <w:rsid w:val="00F05F55"/>
    <w:rsid w:val="00F060EE"/>
    <w:rsid w:val="00F0644B"/>
    <w:rsid w:val="00F066B2"/>
    <w:rsid w:val="00F067A9"/>
    <w:rsid w:val="00F06A98"/>
    <w:rsid w:val="00F06AF0"/>
    <w:rsid w:val="00F06C98"/>
    <w:rsid w:val="00F06F95"/>
    <w:rsid w:val="00F0708B"/>
    <w:rsid w:val="00F07098"/>
    <w:rsid w:val="00F07228"/>
    <w:rsid w:val="00F07276"/>
    <w:rsid w:val="00F076BE"/>
    <w:rsid w:val="00F077D8"/>
    <w:rsid w:val="00F07990"/>
    <w:rsid w:val="00F079E7"/>
    <w:rsid w:val="00F07DA1"/>
    <w:rsid w:val="00F07E6F"/>
    <w:rsid w:val="00F100D2"/>
    <w:rsid w:val="00F1018A"/>
    <w:rsid w:val="00F103E3"/>
    <w:rsid w:val="00F104BD"/>
    <w:rsid w:val="00F10580"/>
    <w:rsid w:val="00F1081D"/>
    <w:rsid w:val="00F10831"/>
    <w:rsid w:val="00F10B48"/>
    <w:rsid w:val="00F10C8C"/>
    <w:rsid w:val="00F111A1"/>
    <w:rsid w:val="00F11230"/>
    <w:rsid w:val="00F11369"/>
    <w:rsid w:val="00F114F3"/>
    <w:rsid w:val="00F115D0"/>
    <w:rsid w:val="00F11974"/>
    <w:rsid w:val="00F11A89"/>
    <w:rsid w:val="00F11CD4"/>
    <w:rsid w:val="00F11F56"/>
    <w:rsid w:val="00F12308"/>
    <w:rsid w:val="00F12588"/>
    <w:rsid w:val="00F12637"/>
    <w:rsid w:val="00F12F1A"/>
    <w:rsid w:val="00F12FD9"/>
    <w:rsid w:val="00F134AC"/>
    <w:rsid w:val="00F1398B"/>
    <w:rsid w:val="00F13D0D"/>
    <w:rsid w:val="00F13DE7"/>
    <w:rsid w:val="00F140E4"/>
    <w:rsid w:val="00F147D8"/>
    <w:rsid w:val="00F14804"/>
    <w:rsid w:val="00F1482A"/>
    <w:rsid w:val="00F149A3"/>
    <w:rsid w:val="00F14BC5"/>
    <w:rsid w:val="00F14E79"/>
    <w:rsid w:val="00F14F91"/>
    <w:rsid w:val="00F150DE"/>
    <w:rsid w:val="00F151F7"/>
    <w:rsid w:val="00F152F9"/>
    <w:rsid w:val="00F1555E"/>
    <w:rsid w:val="00F1557E"/>
    <w:rsid w:val="00F15B15"/>
    <w:rsid w:val="00F15E22"/>
    <w:rsid w:val="00F15FE9"/>
    <w:rsid w:val="00F1616C"/>
    <w:rsid w:val="00F161C6"/>
    <w:rsid w:val="00F16432"/>
    <w:rsid w:val="00F164B7"/>
    <w:rsid w:val="00F1668C"/>
    <w:rsid w:val="00F166CB"/>
    <w:rsid w:val="00F16754"/>
    <w:rsid w:val="00F1677F"/>
    <w:rsid w:val="00F168DE"/>
    <w:rsid w:val="00F16971"/>
    <w:rsid w:val="00F1710D"/>
    <w:rsid w:val="00F171BB"/>
    <w:rsid w:val="00F17363"/>
    <w:rsid w:val="00F17792"/>
    <w:rsid w:val="00F17D8A"/>
    <w:rsid w:val="00F20063"/>
    <w:rsid w:val="00F204FF"/>
    <w:rsid w:val="00F205E3"/>
    <w:rsid w:val="00F205F2"/>
    <w:rsid w:val="00F20A82"/>
    <w:rsid w:val="00F20C2F"/>
    <w:rsid w:val="00F20DAA"/>
    <w:rsid w:val="00F210C7"/>
    <w:rsid w:val="00F2111E"/>
    <w:rsid w:val="00F21130"/>
    <w:rsid w:val="00F218E4"/>
    <w:rsid w:val="00F21DA3"/>
    <w:rsid w:val="00F21DC0"/>
    <w:rsid w:val="00F21E2B"/>
    <w:rsid w:val="00F21E44"/>
    <w:rsid w:val="00F21ED1"/>
    <w:rsid w:val="00F220FF"/>
    <w:rsid w:val="00F22262"/>
    <w:rsid w:val="00F22646"/>
    <w:rsid w:val="00F22697"/>
    <w:rsid w:val="00F22A16"/>
    <w:rsid w:val="00F22A17"/>
    <w:rsid w:val="00F23072"/>
    <w:rsid w:val="00F2311E"/>
    <w:rsid w:val="00F231BC"/>
    <w:rsid w:val="00F231EA"/>
    <w:rsid w:val="00F233BC"/>
    <w:rsid w:val="00F23429"/>
    <w:rsid w:val="00F235DE"/>
    <w:rsid w:val="00F23926"/>
    <w:rsid w:val="00F23B6B"/>
    <w:rsid w:val="00F23B9C"/>
    <w:rsid w:val="00F23C92"/>
    <w:rsid w:val="00F24037"/>
    <w:rsid w:val="00F241B9"/>
    <w:rsid w:val="00F24301"/>
    <w:rsid w:val="00F24352"/>
    <w:rsid w:val="00F247C4"/>
    <w:rsid w:val="00F249A2"/>
    <w:rsid w:val="00F24BD9"/>
    <w:rsid w:val="00F24C20"/>
    <w:rsid w:val="00F24CDA"/>
    <w:rsid w:val="00F24F1F"/>
    <w:rsid w:val="00F24FF3"/>
    <w:rsid w:val="00F2512A"/>
    <w:rsid w:val="00F251DD"/>
    <w:rsid w:val="00F25344"/>
    <w:rsid w:val="00F253C9"/>
    <w:rsid w:val="00F25620"/>
    <w:rsid w:val="00F2573B"/>
    <w:rsid w:val="00F25770"/>
    <w:rsid w:val="00F25999"/>
    <w:rsid w:val="00F25BA7"/>
    <w:rsid w:val="00F25E4C"/>
    <w:rsid w:val="00F263CD"/>
    <w:rsid w:val="00F264C1"/>
    <w:rsid w:val="00F26667"/>
    <w:rsid w:val="00F268C2"/>
    <w:rsid w:val="00F26A51"/>
    <w:rsid w:val="00F26AA4"/>
    <w:rsid w:val="00F26E11"/>
    <w:rsid w:val="00F27039"/>
    <w:rsid w:val="00F2717F"/>
    <w:rsid w:val="00F2736C"/>
    <w:rsid w:val="00F2745E"/>
    <w:rsid w:val="00F275E8"/>
    <w:rsid w:val="00F27A2C"/>
    <w:rsid w:val="00F27B9B"/>
    <w:rsid w:val="00F27BF7"/>
    <w:rsid w:val="00F27C8C"/>
    <w:rsid w:val="00F27CF8"/>
    <w:rsid w:val="00F30250"/>
    <w:rsid w:val="00F3065B"/>
    <w:rsid w:val="00F306EF"/>
    <w:rsid w:val="00F306F5"/>
    <w:rsid w:val="00F30773"/>
    <w:rsid w:val="00F30820"/>
    <w:rsid w:val="00F30A50"/>
    <w:rsid w:val="00F30C7E"/>
    <w:rsid w:val="00F30DC9"/>
    <w:rsid w:val="00F30E88"/>
    <w:rsid w:val="00F30EC5"/>
    <w:rsid w:val="00F30F7D"/>
    <w:rsid w:val="00F30FE1"/>
    <w:rsid w:val="00F3108E"/>
    <w:rsid w:val="00F31096"/>
    <w:rsid w:val="00F312AB"/>
    <w:rsid w:val="00F314C9"/>
    <w:rsid w:val="00F31549"/>
    <w:rsid w:val="00F3177B"/>
    <w:rsid w:val="00F318E2"/>
    <w:rsid w:val="00F31BC3"/>
    <w:rsid w:val="00F31C02"/>
    <w:rsid w:val="00F31EEF"/>
    <w:rsid w:val="00F31F1F"/>
    <w:rsid w:val="00F31F46"/>
    <w:rsid w:val="00F32052"/>
    <w:rsid w:val="00F320CA"/>
    <w:rsid w:val="00F32365"/>
    <w:rsid w:val="00F323A6"/>
    <w:rsid w:val="00F32900"/>
    <w:rsid w:val="00F32D2F"/>
    <w:rsid w:val="00F32E1E"/>
    <w:rsid w:val="00F32E54"/>
    <w:rsid w:val="00F3311F"/>
    <w:rsid w:val="00F33359"/>
    <w:rsid w:val="00F335A1"/>
    <w:rsid w:val="00F336D0"/>
    <w:rsid w:val="00F33893"/>
    <w:rsid w:val="00F339CA"/>
    <w:rsid w:val="00F33D09"/>
    <w:rsid w:val="00F33D3B"/>
    <w:rsid w:val="00F34218"/>
    <w:rsid w:val="00F34290"/>
    <w:rsid w:val="00F3429D"/>
    <w:rsid w:val="00F3483E"/>
    <w:rsid w:val="00F34B06"/>
    <w:rsid w:val="00F34B73"/>
    <w:rsid w:val="00F34D0E"/>
    <w:rsid w:val="00F3518C"/>
    <w:rsid w:val="00F35509"/>
    <w:rsid w:val="00F355EA"/>
    <w:rsid w:val="00F35660"/>
    <w:rsid w:val="00F35745"/>
    <w:rsid w:val="00F357F7"/>
    <w:rsid w:val="00F3586D"/>
    <w:rsid w:val="00F358DA"/>
    <w:rsid w:val="00F358DD"/>
    <w:rsid w:val="00F3594D"/>
    <w:rsid w:val="00F35DFF"/>
    <w:rsid w:val="00F366F8"/>
    <w:rsid w:val="00F36A03"/>
    <w:rsid w:val="00F36B9A"/>
    <w:rsid w:val="00F37002"/>
    <w:rsid w:val="00F374A6"/>
    <w:rsid w:val="00F375E9"/>
    <w:rsid w:val="00F375EE"/>
    <w:rsid w:val="00F37771"/>
    <w:rsid w:val="00F3783E"/>
    <w:rsid w:val="00F37B6E"/>
    <w:rsid w:val="00F37EBC"/>
    <w:rsid w:val="00F37EF7"/>
    <w:rsid w:val="00F37F6C"/>
    <w:rsid w:val="00F404B2"/>
    <w:rsid w:val="00F4068A"/>
    <w:rsid w:val="00F4071D"/>
    <w:rsid w:val="00F40A17"/>
    <w:rsid w:val="00F40C76"/>
    <w:rsid w:val="00F40C95"/>
    <w:rsid w:val="00F40F69"/>
    <w:rsid w:val="00F4102C"/>
    <w:rsid w:val="00F4166F"/>
    <w:rsid w:val="00F41B59"/>
    <w:rsid w:val="00F41CB1"/>
    <w:rsid w:val="00F41F51"/>
    <w:rsid w:val="00F422B9"/>
    <w:rsid w:val="00F42362"/>
    <w:rsid w:val="00F42E1F"/>
    <w:rsid w:val="00F42E78"/>
    <w:rsid w:val="00F42EC2"/>
    <w:rsid w:val="00F434B9"/>
    <w:rsid w:val="00F438D4"/>
    <w:rsid w:val="00F43972"/>
    <w:rsid w:val="00F43AD0"/>
    <w:rsid w:val="00F441F8"/>
    <w:rsid w:val="00F443BD"/>
    <w:rsid w:val="00F44607"/>
    <w:rsid w:val="00F449B2"/>
    <w:rsid w:val="00F44AA4"/>
    <w:rsid w:val="00F44B4F"/>
    <w:rsid w:val="00F44DA5"/>
    <w:rsid w:val="00F451C3"/>
    <w:rsid w:val="00F452AB"/>
    <w:rsid w:val="00F4536C"/>
    <w:rsid w:val="00F45661"/>
    <w:rsid w:val="00F45ADA"/>
    <w:rsid w:val="00F45FAC"/>
    <w:rsid w:val="00F46109"/>
    <w:rsid w:val="00F4641C"/>
    <w:rsid w:val="00F465C9"/>
    <w:rsid w:val="00F46612"/>
    <w:rsid w:val="00F473B8"/>
    <w:rsid w:val="00F4742B"/>
    <w:rsid w:val="00F47445"/>
    <w:rsid w:val="00F4787F"/>
    <w:rsid w:val="00F4791D"/>
    <w:rsid w:val="00F47C77"/>
    <w:rsid w:val="00F47D9B"/>
    <w:rsid w:val="00F500E3"/>
    <w:rsid w:val="00F50442"/>
    <w:rsid w:val="00F50562"/>
    <w:rsid w:val="00F505AB"/>
    <w:rsid w:val="00F507BA"/>
    <w:rsid w:val="00F50A1F"/>
    <w:rsid w:val="00F50A67"/>
    <w:rsid w:val="00F50B27"/>
    <w:rsid w:val="00F50ED6"/>
    <w:rsid w:val="00F50EDC"/>
    <w:rsid w:val="00F50F47"/>
    <w:rsid w:val="00F51110"/>
    <w:rsid w:val="00F51290"/>
    <w:rsid w:val="00F517C0"/>
    <w:rsid w:val="00F519CB"/>
    <w:rsid w:val="00F51A32"/>
    <w:rsid w:val="00F51B51"/>
    <w:rsid w:val="00F51E03"/>
    <w:rsid w:val="00F51EBD"/>
    <w:rsid w:val="00F51F01"/>
    <w:rsid w:val="00F5210F"/>
    <w:rsid w:val="00F52114"/>
    <w:rsid w:val="00F525BE"/>
    <w:rsid w:val="00F52649"/>
    <w:rsid w:val="00F5282A"/>
    <w:rsid w:val="00F52B7B"/>
    <w:rsid w:val="00F52E3A"/>
    <w:rsid w:val="00F52F8A"/>
    <w:rsid w:val="00F52FA6"/>
    <w:rsid w:val="00F53233"/>
    <w:rsid w:val="00F532DD"/>
    <w:rsid w:val="00F532DF"/>
    <w:rsid w:val="00F5341B"/>
    <w:rsid w:val="00F53985"/>
    <w:rsid w:val="00F53BAE"/>
    <w:rsid w:val="00F53D59"/>
    <w:rsid w:val="00F53DFD"/>
    <w:rsid w:val="00F540FC"/>
    <w:rsid w:val="00F54487"/>
    <w:rsid w:val="00F54981"/>
    <w:rsid w:val="00F54A3D"/>
    <w:rsid w:val="00F54D4A"/>
    <w:rsid w:val="00F54DCF"/>
    <w:rsid w:val="00F54E20"/>
    <w:rsid w:val="00F54E7D"/>
    <w:rsid w:val="00F54F5A"/>
    <w:rsid w:val="00F55006"/>
    <w:rsid w:val="00F55049"/>
    <w:rsid w:val="00F55184"/>
    <w:rsid w:val="00F556A5"/>
    <w:rsid w:val="00F55B8D"/>
    <w:rsid w:val="00F55CA7"/>
    <w:rsid w:val="00F55D04"/>
    <w:rsid w:val="00F56106"/>
    <w:rsid w:val="00F561CE"/>
    <w:rsid w:val="00F56696"/>
    <w:rsid w:val="00F5672D"/>
    <w:rsid w:val="00F56797"/>
    <w:rsid w:val="00F567E6"/>
    <w:rsid w:val="00F56AAA"/>
    <w:rsid w:val="00F56E92"/>
    <w:rsid w:val="00F56EEA"/>
    <w:rsid w:val="00F571F2"/>
    <w:rsid w:val="00F5721C"/>
    <w:rsid w:val="00F573A3"/>
    <w:rsid w:val="00F573C0"/>
    <w:rsid w:val="00F57616"/>
    <w:rsid w:val="00F5769A"/>
    <w:rsid w:val="00F5784E"/>
    <w:rsid w:val="00F578B5"/>
    <w:rsid w:val="00F57D5F"/>
    <w:rsid w:val="00F57F7D"/>
    <w:rsid w:val="00F60054"/>
    <w:rsid w:val="00F60154"/>
    <w:rsid w:val="00F60242"/>
    <w:rsid w:val="00F60633"/>
    <w:rsid w:val="00F60EDA"/>
    <w:rsid w:val="00F613C9"/>
    <w:rsid w:val="00F61755"/>
    <w:rsid w:val="00F6196E"/>
    <w:rsid w:val="00F61D08"/>
    <w:rsid w:val="00F61DE1"/>
    <w:rsid w:val="00F61FA9"/>
    <w:rsid w:val="00F62146"/>
    <w:rsid w:val="00F62506"/>
    <w:rsid w:val="00F62648"/>
    <w:rsid w:val="00F6283E"/>
    <w:rsid w:val="00F62C56"/>
    <w:rsid w:val="00F62D23"/>
    <w:rsid w:val="00F634A0"/>
    <w:rsid w:val="00F634C1"/>
    <w:rsid w:val="00F636E7"/>
    <w:rsid w:val="00F6380B"/>
    <w:rsid w:val="00F64351"/>
    <w:rsid w:val="00F64522"/>
    <w:rsid w:val="00F646B7"/>
    <w:rsid w:val="00F64A48"/>
    <w:rsid w:val="00F64BF5"/>
    <w:rsid w:val="00F64CAE"/>
    <w:rsid w:val="00F64D79"/>
    <w:rsid w:val="00F64E27"/>
    <w:rsid w:val="00F650C9"/>
    <w:rsid w:val="00F6522A"/>
    <w:rsid w:val="00F65288"/>
    <w:rsid w:val="00F6551F"/>
    <w:rsid w:val="00F65D0A"/>
    <w:rsid w:val="00F65E17"/>
    <w:rsid w:val="00F65EB3"/>
    <w:rsid w:val="00F65FD4"/>
    <w:rsid w:val="00F66051"/>
    <w:rsid w:val="00F660E3"/>
    <w:rsid w:val="00F662D9"/>
    <w:rsid w:val="00F663C4"/>
    <w:rsid w:val="00F66739"/>
    <w:rsid w:val="00F66830"/>
    <w:rsid w:val="00F66C93"/>
    <w:rsid w:val="00F66E5D"/>
    <w:rsid w:val="00F66E9D"/>
    <w:rsid w:val="00F66FD7"/>
    <w:rsid w:val="00F670A1"/>
    <w:rsid w:val="00F6729A"/>
    <w:rsid w:val="00F67503"/>
    <w:rsid w:val="00F676D6"/>
    <w:rsid w:val="00F67A4D"/>
    <w:rsid w:val="00F67A62"/>
    <w:rsid w:val="00F7012F"/>
    <w:rsid w:val="00F704F8"/>
    <w:rsid w:val="00F7056C"/>
    <w:rsid w:val="00F708A1"/>
    <w:rsid w:val="00F709DC"/>
    <w:rsid w:val="00F70CE4"/>
    <w:rsid w:val="00F70CEC"/>
    <w:rsid w:val="00F70DDD"/>
    <w:rsid w:val="00F70E69"/>
    <w:rsid w:val="00F7103F"/>
    <w:rsid w:val="00F71414"/>
    <w:rsid w:val="00F71422"/>
    <w:rsid w:val="00F7178B"/>
    <w:rsid w:val="00F71A8E"/>
    <w:rsid w:val="00F72125"/>
    <w:rsid w:val="00F722FD"/>
    <w:rsid w:val="00F72464"/>
    <w:rsid w:val="00F72532"/>
    <w:rsid w:val="00F72889"/>
    <w:rsid w:val="00F72B52"/>
    <w:rsid w:val="00F72F53"/>
    <w:rsid w:val="00F72FC3"/>
    <w:rsid w:val="00F73404"/>
    <w:rsid w:val="00F73438"/>
    <w:rsid w:val="00F7352F"/>
    <w:rsid w:val="00F736A9"/>
    <w:rsid w:val="00F7394B"/>
    <w:rsid w:val="00F73A3B"/>
    <w:rsid w:val="00F73FF5"/>
    <w:rsid w:val="00F74046"/>
    <w:rsid w:val="00F740AC"/>
    <w:rsid w:val="00F74123"/>
    <w:rsid w:val="00F74143"/>
    <w:rsid w:val="00F742C6"/>
    <w:rsid w:val="00F74352"/>
    <w:rsid w:val="00F7444B"/>
    <w:rsid w:val="00F7464C"/>
    <w:rsid w:val="00F748CC"/>
    <w:rsid w:val="00F74909"/>
    <w:rsid w:val="00F74C2E"/>
    <w:rsid w:val="00F75CAA"/>
    <w:rsid w:val="00F75D35"/>
    <w:rsid w:val="00F75E30"/>
    <w:rsid w:val="00F76276"/>
    <w:rsid w:val="00F76AC0"/>
    <w:rsid w:val="00F76E4E"/>
    <w:rsid w:val="00F7763A"/>
    <w:rsid w:val="00F77795"/>
    <w:rsid w:val="00F778FB"/>
    <w:rsid w:val="00F8003C"/>
    <w:rsid w:val="00F80219"/>
    <w:rsid w:val="00F8031A"/>
    <w:rsid w:val="00F80357"/>
    <w:rsid w:val="00F80379"/>
    <w:rsid w:val="00F80CE9"/>
    <w:rsid w:val="00F80D9E"/>
    <w:rsid w:val="00F80F33"/>
    <w:rsid w:val="00F81220"/>
    <w:rsid w:val="00F81500"/>
    <w:rsid w:val="00F81642"/>
    <w:rsid w:val="00F816B8"/>
    <w:rsid w:val="00F81819"/>
    <w:rsid w:val="00F81A04"/>
    <w:rsid w:val="00F81EB8"/>
    <w:rsid w:val="00F81FF4"/>
    <w:rsid w:val="00F824A3"/>
    <w:rsid w:val="00F82657"/>
    <w:rsid w:val="00F826D7"/>
    <w:rsid w:val="00F827A1"/>
    <w:rsid w:val="00F829F5"/>
    <w:rsid w:val="00F82E5A"/>
    <w:rsid w:val="00F8345B"/>
    <w:rsid w:val="00F83A40"/>
    <w:rsid w:val="00F83A86"/>
    <w:rsid w:val="00F83AA5"/>
    <w:rsid w:val="00F83BA0"/>
    <w:rsid w:val="00F83C27"/>
    <w:rsid w:val="00F83D87"/>
    <w:rsid w:val="00F83ECF"/>
    <w:rsid w:val="00F841B6"/>
    <w:rsid w:val="00F84482"/>
    <w:rsid w:val="00F847C1"/>
    <w:rsid w:val="00F84A4F"/>
    <w:rsid w:val="00F84BC5"/>
    <w:rsid w:val="00F84D5B"/>
    <w:rsid w:val="00F84E22"/>
    <w:rsid w:val="00F8547F"/>
    <w:rsid w:val="00F85A50"/>
    <w:rsid w:val="00F85B09"/>
    <w:rsid w:val="00F85F0C"/>
    <w:rsid w:val="00F860A9"/>
    <w:rsid w:val="00F8677B"/>
    <w:rsid w:val="00F8694A"/>
    <w:rsid w:val="00F86AAB"/>
    <w:rsid w:val="00F86F2A"/>
    <w:rsid w:val="00F86F75"/>
    <w:rsid w:val="00F86FAD"/>
    <w:rsid w:val="00F871CC"/>
    <w:rsid w:val="00F872C0"/>
    <w:rsid w:val="00F87600"/>
    <w:rsid w:val="00F87691"/>
    <w:rsid w:val="00F8776B"/>
    <w:rsid w:val="00F87A3B"/>
    <w:rsid w:val="00F87C6F"/>
    <w:rsid w:val="00F87D4F"/>
    <w:rsid w:val="00F87DB8"/>
    <w:rsid w:val="00F90575"/>
    <w:rsid w:val="00F906BE"/>
    <w:rsid w:val="00F9074B"/>
    <w:rsid w:val="00F909CA"/>
    <w:rsid w:val="00F90AEE"/>
    <w:rsid w:val="00F90AF4"/>
    <w:rsid w:val="00F90D7C"/>
    <w:rsid w:val="00F91064"/>
    <w:rsid w:val="00F91267"/>
    <w:rsid w:val="00F91451"/>
    <w:rsid w:val="00F91811"/>
    <w:rsid w:val="00F91A19"/>
    <w:rsid w:val="00F91B12"/>
    <w:rsid w:val="00F91C4F"/>
    <w:rsid w:val="00F91EE1"/>
    <w:rsid w:val="00F9243D"/>
    <w:rsid w:val="00F92569"/>
    <w:rsid w:val="00F925AB"/>
    <w:rsid w:val="00F92E14"/>
    <w:rsid w:val="00F9302D"/>
    <w:rsid w:val="00F9339C"/>
    <w:rsid w:val="00F9343C"/>
    <w:rsid w:val="00F93447"/>
    <w:rsid w:val="00F935BB"/>
    <w:rsid w:val="00F93B55"/>
    <w:rsid w:val="00F93D88"/>
    <w:rsid w:val="00F9404B"/>
    <w:rsid w:val="00F941BF"/>
    <w:rsid w:val="00F942B3"/>
    <w:rsid w:val="00F94552"/>
    <w:rsid w:val="00F9471F"/>
    <w:rsid w:val="00F94A58"/>
    <w:rsid w:val="00F94E4F"/>
    <w:rsid w:val="00F95449"/>
    <w:rsid w:val="00F95B47"/>
    <w:rsid w:val="00F95E74"/>
    <w:rsid w:val="00F95F5C"/>
    <w:rsid w:val="00F95F69"/>
    <w:rsid w:val="00F965E1"/>
    <w:rsid w:val="00F96B5C"/>
    <w:rsid w:val="00F9714F"/>
    <w:rsid w:val="00F971E8"/>
    <w:rsid w:val="00F97307"/>
    <w:rsid w:val="00F973E0"/>
    <w:rsid w:val="00F97495"/>
    <w:rsid w:val="00F974BC"/>
    <w:rsid w:val="00F97AA3"/>
    <w:rsid w:val="00F97E6F"/>
    <w:rsid w:val="00F97EEE"/>
    <w:rsid w:val="00F9E49E"/>
    <w:rsid w:val="00FA04E7"/>
    <w:rsid w:val="00FA071A"/>
    <w:rsid w:val="00FA0925"/>
    <w:rsid w:val="00FA09EF"/>
    <w:rsid w:val="00FA0BFD"/>
    <w:rsid w:val="00FA0C65"/>
    <w:rsid w:val="00FA1155"/>
    <w:rsid w:val="00FA11A0"/>
    <w:rsid w:val="00FA1434"/>
    <w:rsid w:val="00FA1483"/>
    <w:rsid w:val="00FA175A"/>
    <w:rsid w:val="00FA1B7B"/>
    <w:rsid w:val="00FA1BAF"/>
    <w:rsid w:val="00FA2454"/>
    <w:rsid w:val="00FA24AF"/>
    <w:rsid w:val="00FA25CE"/>
    <w:rsid w:val="00FA25F3"/>
    <w:rsid w:val="00FA2805"/>
    <w:rsid w:val="00FA295C"/>
    <w:rsid w:val="00FA2CD2"/>
    <w:rsid w:val="00FA2CF2"/>
    <w:rsid w:val="00FA2EF2"/>
    <w:rsid w:val="00FA2FDD"/>
    <w:rsid w:val="00FA3125"/>
    <w:rsid w:val="00FA32A9"/>
    <w:rsid w:val="00FA34B7"/>
    <w:rsid w:val="00FA3B57"/>
    <w:rsid w:val="00FA3E24"/>
    <w:rsid w:val="00FA3F1B"/>
    <w:rsid w:val="00FA3F37"/>
    <w:rsid w:val="00FA4123"/>
    <w:rsid w:val="00FA42E0"/>
    <w:rsid w:val="00FA448E"/>
    <w:rsid w:val="00FA4512"/>
    <w:rsid w:val="00FA4780"/>
    <w:rsid w:val="00FA47B1"/>
    <w:rsid w:val="00FA4834"/>
    <w:rsid w:val="00FA48DE"/>
    <w:rsid w:val="00FA48F1"/>
    <w:rsid w:val="00FA49C6"/>
    <w:rsid w:val="00FA4E4A"/>
    <w:rsid w:val="00FA50AA"/>
    <w:rsid w:val="00FA523F"/>
    <w:rsid w:val="00FA5ADD"/>
    <w:rsid w:val="00FA5D73"/>
    <w:rsid w:val="00FA6A42"/>
    <w:rsid w:val="00FA6B30"/>
    <w:rsid w:val="00FA6B3C"/>
    <w:rsid w:val="00FA6FAC"/>
    <w:rsid w:val="00FA708F"/>
    <w:rsid w:val="00FA728D"/>
    <w:rsid w:val="00FA742C"/>
    <w:rsid w:val="00FA763F"/>
    <w:rsid w:val="00FA78F9"/>
    <w:rsid w:val="00FA790D"/>
    <w:rsid w:val="00FA7D19"/>
    <w:rsid w:val="00FB03CD"/>
    <w:rsid w:val="00FB06F7"/>
    <w:rsid w:val="00FB09F2"/>
    <w:rsid w:val="00FB0A83"/>
    <w:rsid w:val="00FB0D56"/>
    <w:rsid w:val="00FB0D64"/>
    <w:rsid w:val="00FB0E54"/>
    <w:rsid w:val="00FB12EF"/>
    <w:rsid w:val="00FB1512"/>
    <w:rsid w:val="00FB1540"/>
    <w:rsid w:val="00FB1568"/>
    <w:rsid w:val="00FB1770"/>
    <w:rsid w:val="00FB17B3"/>
    <w:rsid w:val="00FB17FD"/>
    <w:rsid w:val="00FB1A0D"/>
    <w:rsid w:val="00FB1AEA"/>
    <w:rsid w:val="00FB1D21"/>
    <w:rsid w:val="00FB1E1E"/>
    <w:rsid w:val="00FB1E7F"/>
    <w:rsid w:val="00FB21BE"/>
    <w:rsid w:val="00FB2D0D"/>
    <w:rsid w:val="00FB2E8C"/>
    <w:rsid w:val="00FB2FF3"/>
    <w:rsid w:val="00FB3044"/>
    <w:rsid w:val="00FB3066"/>
    <w:rsid w:val="00FB33C3"/>
    <w:rsid w:val="00FB33D6"/>
    <w:rsid w:val="00FB3444"/>
    <w:rsid w:val="00FB39D9"/>
    <w:rsid w:val="00FB4053"/>
    <w:rsid w:val="00FB4721"/>
    <w:rsid w:val="00FB483D"/>
    <w:rsid w:val="00FB4D6F"/>
    <w:rsid w:val="00FB4F23"/>
    <w:rsid w:val="00FB534A"/>
    <w:rsid w:val="00FB53F1"/>
    <w:rsid w:val="00FB5499"/>
    <w:rsid w:val="00FB5698"/>
    <w:rsid w:val="00FB5B0E"/>
    <w:rsid w:val="00FB5F14"/>
    <w:rsid w:val="00FB6B5F"/>
    <w:rsid w:val="00FB6BA5"/>
    <w:rsid w:val="00FB70B8"/>
    <w:rsid w:val="00FB7468"/>
    <w:rsid w:val="00FB74CA"/>
    <w:rsid w:val="00FB7546"/>
    <w:rsid w:val="00FB7620"/>
    <w:rsid w:val="00FB78C9"/>
    <w:rsid w:val="00FB7AF7"/>
    <w:rsid w:val="00FB7F31"/>
    <w:rsid w:val="00FC0027"/>
    <w:rsid w:val="00FC0041"/>
    <w:rsid w:val="00FC062D"/>
    <w:rsid w:val="00FC076C"/>
    <w:rsid w:val="00FC087F"/>
    <w:rsid w:val="00FC0892"/>
    <w:rsid w:val="00FC091B"/>
    <w:rsid w:val="00FC0E2A"/>
    <w:rsid w:val="00FC117F"/>
    <w:rsid w:val="00FC11A1"/>
    <w:rsid w:val="00FC12CF"/>
    <w:rsid w:val="00FC154C"/>
    <w:rsid w:val="00FC1BEF"/>
    <w:rsid w:val="00FC1C1D"/>
    <w:rsid w:val="00FC1CD6"/>
    <w:rsid w:val="00FC1F4D"/>
    <w:rsid w:val="00FC22B9"/>
    <w:rsid w:val="00FC22BB"/>
    <w:rsid w:val="00FC24A8"/>
    <w:rsid w:val="00FC26CB"/>
    <w:rsid w:val="00FC272E"/>
    <w:rsid w:val="00FC292A"/>
    <w:rsid w:val="00FC2AE9"/>
    <w:rsid w:val="00FC2B12"/>
    <w:rsid w:val="00FC2F6B"/>
    <w:rsid w:val="00FC2FB4"/>
    <w:rsid w:val="00FC30CB"/>
    <w:rsid w:val="00FC337B"/>
    <w:rsid w:val="00FC38D6"/>
    <w:rsid w:val="00FC3BD6"/>
    <w:rsid w:val="00FC4016"/>
    <w:rsid w:val="00FC41A8"/>
    <w:rsid w:val="00FC4250"/>
    <w:rsid w:val="00FC43C0"/>
    <w:rsid w:val="00FC4488"/>
    <w:rsid w:val="00FC45A4"/>
    <w:rsid w:val="00FC46D9"/>
    <w:rsid w:val="00FC497B"/>
    <w:rsid w:val="00FC4DB8"/>
    <w:rsid w:val="00FC4DEB"/>
    <w:rsid w:val="00FC5065"/>
    <w:rsid w:val="00FC5296"/>
    <w:rsid w:val="00FC58F6"/>
    <w:rsid w:val="00FC5B6E"/>
    <w:rsid w:val="00FC5BD8"/>
    <w:rsid w:val="00FC5D8C"/>
    <w:rsid w:val="00FC600C"/>
    <w:rsid w:val="00FC60E3"/>
    <w:rsid w:val="00FC613F"/>
    <w:rsid w:val="00FC6575"/>
    <w:rsid w:val="00FC6733"/>
    <w:rsid w:val="00FC6AF3"/>
    <w:rsid w:val="00FC6D54"/>
    <w:rsid w:val="00FC6ECC"/>
    <w:rsid w:val="00FC7015"/>
    <w:rsid w:val="00FC7091"/>
    <w:rsid w:val="00FC7252"/>
    <w:rsid w:val="00FC7413"/>
    <w:rsid w:val="00FC756F"/>
    <w:rsid w:val="00FC7591"/>
    <w:rsid w:val="00FC7A41"/>
    <w:rsid w:val="00FC7C3F"/>
    <w:rsid w:val="00FC7C51"/>
    <w:rsid w:val="00FC7E03"/>
    <w:rsid w:val="00FC7E98"/>
    <w:rsid w:val="00FC7FB0"/>
    <w:rsid w:val="00FD07BA"/>
    <w:rsid w:val="00FD07FE"/>
    <w:rsid w:val="00FD086C"/>
    <w:rsid w:val="00FD08D9"/>
    <w:rsid w:val="00FD0C3B"/>
    <w:rsid w:val="00FD1252"/>
    <w:rsid w:val="00FD13E1"/>
    <w:rsid w:val="00FD14AC"/>
    <w:rsid w:val="00FD14B0"/>
    <w:rsid w:val="00FD15DA"/>
    <w:rsid w:val="00FD1DB7"/>
    <w:rsid w:val="00FD1DFB"/>
    <w:rsid w:val="00FD1E3B"/>
    <w:rsid w:val="00FD1F2C"/>
    <w:rsid w:val="00FD1FFA"/>
    <w:rsid w:val="00FD26E1"/>
    <w:rsid w:val="00FD27CA"/>
    <w:rsid w:val="00FD2895"/>
    <w:rsid w:val="00FD2949"/>
    <w:rsid w:val="00FD2DBB"/>
    <w:rsid w:val="00FD3114"/>
    <w:rsid w:val="00FD355F"/>
    <w:rsid w:val="00FD3660"/>
    <w:rsid w:val="00FD3697"/>
    <w:rsid w:val="00FD36F2"/>
    <w:rsid w:val="00FD3A44"/>
    <w:rsid w:val="00FD3AD2"/>
    <w:rsid w:val="00FD3BEE"/>
    <w:rsid w:val="00FD3F95"/>
    <w:rsid w:val="00FD41E7"/>
    <w:rsid w:val="00FD4686"/>
    <w:rsid w:val="00FD47F7"/>
    <w:rsid w:val="00FD4831"/>
    <w:rsid w:val="00FD4851"/>
    <w:rsid w:val="00FD48D7"/>
    <w:rsid w:val="00FD49CD"/>
    <w:rsid w:val="00FD4A1E"/>
    <w:rsid w:val="00FD4B71"/>
    <w:rsid w:val="00FD50B4"/>
    <w:rsid w:val="00FD52DF"/>
    <w:rsid w:val="00FD5685"/>
    <w:rsid w:val="00FD5B62"/>
    <w:rsid w:val="00FD5D2B"/>
    <w:rsid w:val="00FD5DD5"/>
    <w:rsid w:val="00FD5EA7"/>
    <w:rsid w:val="00FD5EF5"/>
    <w:rsid w:val="00FD6292"/>
    <w:rsid w:val="00FD62C2"/>
    <w:rsid w:val="00FD62E8"/>
    <w:rsid w:val="00FD6444"/>
    <w:rsid w:val="00FD65A1"/>
    <w:rsid w:val="00FD65B5"/>
    <w:rsid w:val="00FD6712"/>
    <w:rsid w:val="00FD6864"/>
    <w:rsid w:val="00FD6AB5"/>
    <w:rsid w:val="00FD6C79"/>
    <w:rsid w:val="00FD7064"/>
    <w:rsid w:val="00FD7591"/>
    <w:rsid w:val="00FD7A15"/>
    <w:rsid w:val="00FE004F"/>
    <w:rsid w:val="00FE0065"/>
    <w:rsid w:val="00FE050C"/>
    <w:rsid w:val="00FE06E1"/>
    <w:rsid w:val="00FE0A4A"/>
    <w:rsid w:val="00FE0CEE"/>
    <w:rsid w:val="00FE0CF1"/>
    <w:rsid w:val="00FE0DAC"/>
    <w:rsid w:val="00FE0DC1"/>
    <w:rsid w:val="00FE0DEC"/>
    <w:rsid w:val="00FE1045"/>
    <w:rsid w:val="00FE151B"/>
    <w:rsid w:val="00FE156F"/>
    <w:rsid w:val="00FE15A0"/>
    <w:rsid w:val="00FE1726"/>
    <w:rsid w:val="00FE17FF"/>
    <w:rsid w:val="00FE180D"/>
    <w:rsid w:val="00FE1E89"/>
    <w:rsid w:val="00FE2060"/>
    <w:rsid w:val="00FE2526"/>
    <w:rsid w:val="00FE2553"/>
    <w:rsid w:val="00FE25B1"/>
    <w:rsid w:val="00FE2715"/>
    <w:rsid w:val="00FE2DFF"/>
    <w:rsid w:val="00FE2F9F"/>
    <w:rsid w:val="00FE3067"/>
    <w:rsid w:val="00FE3436"/>
    <w:rsid w:val="00FE3450"/>
    <w:rsid w:val="00FE3495"/>
    <w:rsid w:val="00FE34EF"/>
    <w:rsid w:val="00FE3517"/>
    <w:rsid w:val="00FE35CA"/>
    <w:rsid w:val="00FE364A"/>
    <w:rsid w:val="00FE37B3"/>
    <w:rsid w:val="00FE393B"/>
    <w:rsid w:val="00FE3A1F"/>
    <w:rsid w:val="00FE3A4D"/>
    <w:rsid w:val="00FE3CF8"/>
    <w:rsid w:val="00FE3E7B"/>
    <w:rsid w:val="00FE4217"/>
    <w:rsid w:val="00FE43DF"/>
    <w:rsid w:val="00FE490B"/>
    <w:rsid w:val="00FE4956"/>
    <w:rsid w:val="00FE49DB"/>
    <w:rsid w:val="00FE4D36"/>
    <w:rsid w:val="00FE4DB7"/>
    <w:rsid w:val="00FE4E28"/>
    <w:rsid w:val="00FE580F"/>
    <w:rsid w:val="00FE592D"/>
    <w:rsid w:val="00FE59B9"/>
    <w:rsid w:val="00FE5CE1"/>
    <w:rsid w:val="00FE6006"/>
    <w:rsid w:val="00FE603E"/>
    <w:rsid w:val="00FE607D"/>
    <w:rsid w:val="00FE6125"/>
    <w:rsid w:val="00FE6316"/>
    <w:rsid w:val="00FE6621"/>
    <w:rsid w:val="00FE6AE7"/>
    <w:rsid w:val="00FE6C2F"/>
    <w:rsid w:val="00FE6CA8"/>
    <w:rsid w:val="00FE6F30"/>
    <w:rsid w:val="00FE725A"/>
    <w:rsid w:val="00FE7293"/>
    <w:rsid w:val="00FE7418"/>
    <w:rsid w:val="00FE791B"/>
    <w:rsid w:val="00FE7F27"/>
    <w:rsid w:val="00FF00DD"/>
    <w:rsid w:val="00FF0811"/>
    <w:rsid w:val="00FF0B11"/>
    <w:rsid w:val="00FF0BE6"/>
    <w:rsid w:val="00FF0E68"/>
    <w:rsid w:val="00FF0EFF"/>
    <w:rsid w:val="00FF0FFA"/>
    <w:rsid w:val="00FF1379"/>
    <w:rsid w:val="00FF13BE"/>
    <w:rsid w:val="00FF1717"/>
    <w:rsid w:val="00FF1751"/>
    <w:rsid w:val="00FF186F"/>
    <w:rsid w:val="00FF1885"/>
    <w:rsid w:val="00FF19D0"/>
    <w:rsid w:val="00FF19EE"/>
    <w:rsid w:val="00FF1B40"/>
    <w:rsid w:val="00FF1C4D"/>
    <w:rsid w:val="00FF1E80"/>
    <w:rsid w:val="00FF218E"/>
    <w:rsid w:val="00FF251B"/>
    <w:rsid w:val="00FF25AD"/>
    <w:rsid w:val="00FF288D"/>
    <w:rsid w:val="00FF29A8"/>
    <w:rsid w:val="00FF2AB0"/>
    <w:rsid w:val="00FF2CF8"/>
    <w:rsid w:val="00FF2E8A"/>
    <w:rsid w:val="00FF3072"/>
    <w:rsid w:val="00FF332E"/>
    <w:rsid w:val="00FF343D"/>
    <w:rsid w:val="00FF379F"/>
    <w:rsid w:val="00FF37AA"/>
    <w:rsid w:val="00FF37E3"/>
    <w:rsid w:val="00FF3950"/>
    <w:rsid w:val="00FF3D8E"/>
    <w:rsid w:val="00FF3E80"/>
    <w:rsid w:val="00FF419F"/>
    <w:rsid w:val="00FF429A"/>
    <w:rsid w:val="00FF4627"/>
    <w:rsid w:val="00FF4753"/>
    <w:rsid w:val="00FF4E68"/>
    <w:rsid w:val="00FF5206"/>
    <w:rsid w:val="00FF5357"/>
    <w:rsid w:val="00FF5597"/>
    <w:rsid w:val="00FF567C"/>
    <w:rsid w:val="00FF57F7"/>
    <w:rsid w:val="00FF5812"/>
    <w:rsid w:val="00FF58B5"/>
    <w:rsid w:val="00FF5993"/>
    <w:rsid w:val="00FF5B7C"/>
    <w:rsid w:val="00FF5CD1"/>
    <w:rsid w:val="00FF5D5A"/>
    <w:rsid w:val="00FF624A"/>
    <w:rsid w:val="00FF6452"/>
    <w:rsid w:val="00FF6513"/>
    <w:rsid w:val="00FF6598"/>
    <w:rsid w:val="00FF6C70"/>
    <w:rsid w:val="00FF6E3E"/>
    <w:rsid w:val="00FF70C8"/>
    <w:rsid w:val="00FF7501"/>
    <w:rsid w:val="00FF750A"/>
    <w:rsid w:val="00FF7D87"/>
    <w:rsid w:val="00FF7E01"/>
    <w:rsid w:val="00FF7EDB"/>
    <w:rsid w:val="0103CB8E"/>
    <w:rsid w:val="015A935F"/>
    <w:rsid w:val="01A16CF1"/>
    <w:rsid w:val="022158E8"/>
    <w:rsid w:val="02287FD2"/>
    <w:rsid w:val="024FB6A4"/>
    <w:rsid w:val="0263B909"/>
    <w:rsid w:val="0264A1B4"/>
    <w:rsid w:val="0269C342"/>
    <w:rsid w:val="02892EBE"/>
    <w:rsid w:val="02BAA8AC"/>
    <w:rsid w:val="0364FEFC"/>
    <w:rsid w:val="037D83B8"/>
    <w:rsid w:val="0384E525"/>
    <w:rsid w:val="03A958A2"/>
    <w:rsid w:val="03DDF426"/>
    <w:rsid w:val="03EDF4D2"/>
    <w:rsid w:val="0403BD2A"/>
    <w:rsid w:val="0433A6CC"/>
    <w:rsid w:val="04589C58"/>
    <w:rsid w:val="0498A641"/>
    <w:rsid w:val="05B5B388"/>
    <w:rsid w:val="05C22528"/>
    <w:rsid w:val="05C99B4D"/>
    <w:rsid w:val="05CFCDDD"/>
    <w:rsid w:val="05F2C314"/>
    <w:rsid w:val="061485E6"/>
    <w:rsid w:val="063692DE"/>
    <w:rsid w:val="06444B5B"/>
    <w:rsid w:val="06663A8C"/>
    <w:rsid w:val="06665EED"/>
    <w:rsid w:val="0684A9C4"/>
    <w:rsid w:val="0699B6CD"/>
    <w:rsid w:val="06D2C6A3"/>
    <w:rsid w:val="073A6545"/>
    <w:rsid w:val="0763598E"/>
    <w:rsid w:val="0788D64E"/>
    <w:rsid w:val="07A1EFFB"/>
    <w:rsid w:val="07DF6666"/>
    <w:rsid w:val="07ED3808"/>
    <w:rsid w:val="081C78BE"/>
    <w:rsid w:val="081EAEB8"/>
    <w:rsid w:val="08434BD2"/>
    <w:rsid w:val="0855249C"/>
    <w:rsid w:val="085FA93E"/>
    <w:rsid w:val="0867ECDB"/>
    <w:rsid w:val="08D88F22"/>
    <w:rsid w:val="08F2C7B2"/>
    <w:rsid w:val="090E7EB8"/>
    <w:rsid w:val="0915141F"/>
    <w:rsid w:val="0965F484"/>
    <w:rsid w:val="099E2BE5"/>
    <w:rsid w:val="09E26E7A"/>
    <w:rsid w:val="0A11113A"/>
    <w:rsid w:val="0A1DEB7F"/>
    <w:rsid w:val="0A6905F9"/>
    <w:rsid w:val="0A69C012"/>
    <w:rsid w:val="0A6E3F75"/>
    <w:rsid w:val="0A83D0B5"/>
    <w:rsid w:val="0A93001C"/>
    <w:rsid w:val="0A97FDEF"/>
    <w:rsid w:val="0AB7AE14"/>
    <w:rsid w:val="0AB8F415"/>
    <w:rsid w:val="0ABB6990"/>
    <w:rsid w:val="0ABBC974"/>
    <w:rsid w:val="0AC33566"/>
    <w:rsid w:val="0AD4286E"/>
    <w:rsid w:val="0ADE93A9"/>
    <w:rsid w:val="0B195EFD"/>
    <w:rsid w:val="0B42450D"/>
    <w:rsid w:val="0B44BCE6"/>
    <w:rsid w:val="0B572F0F"/>
    <w:rsid w:val="0B57E052"/>
    <w:rsid w:val="0B7D1640"/>
    <w:rsid w:val="0BA331F8"/>
    <w:rsid w:val="0BBD3F49"/>
    <w:rsid w:val="0BE13CD6"/>
    <w:rsid w:val="0C5FCB7B"/>
    <w:rsid w:val="0C60F1EB"/>
    <w:rsid w:val="0C7221D2"/>
    <w:rsid w:val="0C79D84E"/>
    <w:rsid w:val="0C7EAF5B"/>
    <w:rsid w:val="0CA675BF"/>
    <w:rsid w:val="0CC1996E"/>
    <w:rsid w:val="0CD92C8A"/>
    <w:rsid w:val="0D19FBB3"/>
    <w:rsid w:val="0D3B8D97"/>
    <w:rsid w:val="0D40DCD2"/>
    <w:rsid w:val="0D444CD3"/>
    <w:rsid w:val="0D9A83D1"/>
    <w:rsid w:val="0D9BF729"/>
    <w:rsid w:val="0DA58305"/>
    <w:rsid w:val="0DAD8EE5"/>
    <w:rsid w:val="0DC64ACB"/>
    <w:rsid w:val="0DEDB101"/>
    <w:rsid w:val="0E0570FA"/>
    <w:rsid w:val="0E2708F4"/>
    <w:rsid w:val="0E2AEE75"/>
    <w:rsid w:val="0E499120"/>
    <w:rsid w:val="0E556114"/>
    <w:rsid w:val="0E5839A0"/>
    <w:rsid w:val="0E7776B1"/>
    <w:rsid w:val="0E879152"/>
    <w:rsid w:val="0EB8D420"/>
    <w:rsid w:val="0EC5939F"/>
    <w:rsid w:val="0ED43F28"/>
    <w:rsid w:val="0EF68A88"/>
    <w:rsid w:val="0F1DE54E"/>
    <w:rsid w:val="0F53F5EB"/>
    <w:rsid w:val="0F5EBA33"/>
    <w:rsid w:val="0F67DCCA"/>
    <w:rsid w:val="0F83175E"/>
    <w:rsid w:val="0FB38E41"/>
    <w:rsid w:val="0FB41572"/>
    <w:rsid w:val="0FCE23C6"/>
    <w:rsid w:val="10262A7D"/>
    <w:rsid w:val="10684D53"/>
    <w:rsid w:val="107D10ED"/>
    <w:rsid w:val="1088572D"/>
    <w:rsid w:val="10A35624"/>
    <w:rsid w:val="10DE2EEB"/>
    <w:rsid w:val="10E0B773"/>
    <w:rsid w:val="10FF152A"/>
    <w:rsid w:val="114E8837"/>
    <w:rsid w:val="11700C58"/>
    <w:rsid w:val="11A64E08"/>
    <w:rsid w:val="11CBE353"/>
    <w:rsid w:val="11DFE0DD"/>
    <w:rsid w:val="1264CCAE"/>
    <w:rsid w:val="126754E9"/>
    <w:rsid w:val="12BBFD37"/>
    <w:rsid w:val="1321AB73"/>
    <w:rsid w:val="1362CE33"/>
    <w:rsid w:val="13883042"/>
    <w:rsid w:val="13B227BF"/>
    <w:rsid w:val="13B32826"/>
    <w:rsid w:val="13F6291A"/>
    <w:rsid w:val="13FF45AD"/>
    <w:rsid w:val="142F9C5C"/>
    <w:rsid w:val="14851096"/>
    <w:rsid w:val="14BB0E50"/>
    <w:rsid w:val="14C129D0"/>
    <w:rsid w:val="14DDE2AA"/>
    <w:rsid w:val="1527CDD4"/>
    <w:rsid w:val="15411965"/>
    <w:rsid w:val="15B08656"/>
    <w:rsid w:val="15FC5C9C"/>
    <w:rsid w:val="15FD08B1"/>
    <w:rsid w:val="160D2294"/>
    <w:rsid w:val="162E37A6"/>
    <w:rsid w:val="1655AC46"/>
    <w:rsid w:val="168FF925"/>
    <w:rsid w:val="1699DE8C"/>
    <w:rsid w:val="16A0EA69"/>
    <w:rsid w:val="16A28573"/>
    <w:rsid w:val="16FF3E2F"/>
    <w:rsid w:val="17016582"/>
    <w:rsid w:val="17029D0F"/>
    <w:rsid w:val="17037D97"/>
    <w:rsid w:val="17613502"/>
    <w:rsid w:val="176CDF3B"/>
    <w:rsid w:val="17781C13"/>
    <w:rsid w:val="1779B9BE"/>
    <w:rsid w:val="179C1A94"/>
    <w:rsid w:val="17A479EE"/>
    <w:rsid w:val="17A62D7E"/>
    <w:rsid w:val="17A9893B"/>
    <w:rsid w:val="17BF0E2A"/>
    <w:rsid w:val="18053A2E"/>
    <w:rsid w:val="183CEED7"/>
    <w:rsid w:val="188973A8"/>
    <w:rsid w:val="18DC8C9B"/>
    <w:rsid w:val="18F9CD5B"/>
    <w:rsid w:val="1904C9FC"/>
    <w:rsid w:val="190CCA41"/>
    <w:rsid w:val="1913DC5B"/>
    <w:rsid w:val="191DCC15"/>
    <w:rsid w:val="19745B7B"/>
    <w:rsid w:val="19B141C6"/>
    <w:rsid w:val="19FAE97D"/>
    <w:rsid w:val="1A91A86C"/>
    <w:rsid w:val="1AE383B6"/>
    <w:rsid w:val="1AFD0138"/>
    <w:rsid w:val="1B019BD2"/>
    <w:rsid w:val="1B2CB6F5"/>
    <w:rsid w:val="1B3E0F06"/>
    <w:rsid w:val="1B93C737"/>
    <w:rsid w:val="1B9531AA"/>
    <w:rsid w:val="1BA08F9C"/>
    <w:rsid w:val="1BA455F5"/>
    <w:rsid w:val="1BA709C1"/>
    <w:rsid w:val="1BC3813C"/>
    <w:rsid w:val="1BFFB575"/>
    <w:rsid w:val="1C0AA50E"/>
    <w:rsid w:val="1C1359BC"/>
    <w:rsid w:val="1C27BA6C"/>
    <w:rsid w:val="1C3F2A5D"/>
    <w:rsid w:val="1C4F0EA0"/>
    <w:rsid w:val="1C623319"/>
    <w:rsid w:val="1C6A85B6"/>
    <w:rsid w:val="1C7FF51F"/>
    <w:rsid w:val="1C972843"/>
    <w:rsid w:val="1CA1A99B"/>
    <w:rsid w:val="1CB26D90"/>
    <w:rsid w:val="1CC5D970"/>
    <w:rsid w:val="1CE4F4AC"/>
    <w:rsid w:val="1CE7D91C"/>
    <w:rsid w:val="1D5FC81D"/>
    <w:rsid w:val="1DC86085"/>
    <w:rsid w:val="1E10CD8F"/>
    <w:rsid w:val="1E235065"/>
    <w:rsid w:val="1E69BF98"/>
    <w:rsid w:val="1E7A9831"/>
    <w:rsid w:val="1E99DEFD"/>
    <w:rsid w:val="1E9C3C84"/>
    <w:rsid w:val="1EA46ED6"/>
    <w:rsid w:val="1F5217B1"/>
    <w:rsid w:val="1F71B5D2"/>
    <w:rsid w:val="1F7304CD"/>
    <w:rsid w:val="1F94CB30"/>
    <w:rsid w:val="1FA6042B"/>
    <w:rsid w:val="1FC78B1B"/>
    <w:rsid w:val="1FD92D10"/>
    <w:rsid w:val="204860EC"/>
    <w:rsid w:val="206499F7"/>
    <w:rsid w:val="206DE9F1"/>
    <w:rsid w:val="207DFF0E"/>
    <w:rsid w:val="208C471B"/>
    <w:rsid w:val="20A154F1"/>
    <w:rsid w:val="212034B3"/>
    <w:rsid w:val="21620537"/>
    <w:rsid w:val="2183032F"/>
    <w:rsid w:val="21BBE470"/>
    <w:rsid w:val="21BF29B0"/>
    <w:rsid w:val="22799D67"/>
    <w:rsid w:val="227F0EFE"/>
    <w:rsid w:val="22A9B02B"/>
    <w:rsid w:val="22AEFD3A"/>
    <w:rsid w:val="22DAFF47"/>
    <w:rsid w:val="23187BC8"/>
    <w:rsid w:val="234023BD"/>
    <w:rsid w:val="23CFEB0B"/>
    <w:rsid w:val="23E22FF4"/>
    <w:rsid w:val="240D740E"/>
    <w:rsid w:val="244F753D"/>
    <w:rsid w:val="24DE1147"/>
    <w:rsid w:val="25286DDB"/>
    <w:rsid w:val="257A0E38"/>
    <w:rsid w:val="2580D3CD"/>
    <w:rsid w:val="25943D73"/>
    <w:rsid w:val="259B2A39"/>
    <w:rsid w:val="25B6BDBA"/>
    <w:rsid w:val="25FE87D9"/>
    <w:rsid w:val="260020D5"/>
    <w:rsid w:val="26015AE7"/>
    <w:rsid w:val="26307003"/>
    <w:rsid w:val="2650FB1E"/>
    <w:rsid w:val="27199794"/>
    <w:rsid w:val="2719A959"/>
    <w:rsid w:val="2737675D"/>
    <w:rsid w:val="2743581E"/>
    <w:rsid w:val="2763F461"/>
    <w:rsid w:val="2792130E"/>
    <w:rsid w:val="27B26DD3"/>
    <w:rsid w:val="27BCFB69"/>
    <w:rsid w:val="27CDF12F"/>
    <w:rsid w:val="28054F4C"/>
    <w:rsid w:val="280FDCB7"/>
    <w:rsid w:val="28239B2D"/>
    <w:rsid w:val="284DC346"/>
    <w:rsid w:val="28609669"/>
    <w:rsid w:val="289AB1B6"/>
    <w:rsid w:val="28D4F32A"/>
    <w:rsid w:val="28DFE38C"/>
    <w:rsid w:val="29483C3E"/>
    <w:rsid w:val="29559E5A"/>
    <w:rsid w:val="2968973E"/>
    <w:rsid w:val="29846AEE"/>
    <w:rsid w:val="2992D930"/>
    <w:rsid w:val="299A1B67"/>
    <w:rsid w:val="29AE845B"/>
    <w:rsid w:val="2A30AB5A"/>
    <w:rsid w:val="2A5BD507"/>
    <w:rsid w:val="2A9B40AC"/>
    <w:rsid w:val="2AB8E8C8"/>
    <w:rsid w:val="2AD94085"/>
    <w:rsid w:val="2AF22478"/>
    <w:rsid w:val="2B0C3798"/>
    <w:rsid w:val="2B6F510B"/>
    <w:rsid w:val="2B8EADDB"/>
    <w:rsid w:val="2BCA0192"/>
    <w:rsid w:val="2BD25A80"/>
    <w:rsid w:val="2C3F0281"/>
    <w:rsid w:val="2C47EE18"/>
    <w:rsid w:val="2C4F88B5"/>
    <w:rsid w:val="2C582D9A"/>
    <w:rsid w:val="2C642CD2"/>
    <w:rsid w:val="2C7CAA96"/>
    <w:rsid w:val="2C92E14C"/>
    <w:rsid w:val="2CCCE8B9"/>
    <w:rsid w:val="2CD8B1D8"/>
    <w:rsid w:val="2CEED6AB"/>
    <w:rsid w:val="2D0F46CF"/>
    <w:rsid w:val="2D261989"/>
    <w:rsid w:val="2D70A3B8"/>
    <w:rsid w:val="2DAC7635"/>
    <w:rsid w:val="2DB08773"/>
    <w:rsid w:val="2DFABECA"/>
    <w:rsid w:val="2E07E84B"/>
    <w:rsid w:val="2E234D00"/>
    <w:rsid w:val="2E8C3E29"/>
    <w:rsid w:val="2E9D6EDC"/>
    <w:rsid w:val="2EC9519B"/>
    <w:rsid w:val="2EFCA7FA"/>
    <w:rsid w:val="2F2584BD"/>
    <w:rsid w:val="2F3AFF52"/>
    <w:rsid w:val="2F53078D"/>
    <w:rsid w:val="2F6CA201"/>
    <w:rsid w:val="2F7E5007"/>
    <w:rsid w:val="2FB2F0F3"/>
    <w:rsid w:val="2FBE8A68"/>
    <w:rsid w:val="2FC80141"/>
    <w:rsid w:val="2FD5456C"/>
    <w:rsid w:val="2FDA81A9"/>
    <w:rsid w:val="2FDEA199"/>
    <w:rsid w:val="30361E29"/>
    <w:rsid w:val="303A9DD2"/>
    <w:rsid w:val="304537BA"/>
    <w:rsid w:val="306AD2F1"/>
    <w:rsid w:val="30A44503"/>
    <w:rsid w:val="30DB1B60"/>
    <w:rsid w:val="3122EFED"/>
    <w:rsid w:val="3138A334"/>
    <w:rsid w:val="3140EAC1"/>
    <w:rsid w:val="3164A9EA"/>
    <w:rsid w:val="31DD76E5"/>
    <w:rsid w:val="31E68DB2"/>
    <w:rsid w:val="31F768CD"/>
    <w:rsid w:val="31F8EAE0"/>
    <w:rsid w:val="32089DCE"/>
    <w:rsid w:val="3223A3E5"/>
    <w:rsid w:val="32258E77"/>
    <w:rsid w:val="3261321A"/>
    <w:rsid w:val="32736D3E"/>
    <w:rsid w:val="3279AB4D"/>
    <w:rsid w:val="328CE9CA"/>
    <w:rsid w:val="329B524F"/>
    <w:rsid w:val="32B94237"/>
    <w:rsid w:val="33071E03"/>
    <w:rsid w:val="3313EA36"/>
    <w:rsid w:val="33238A3F"/>
    <w:rsid w:val="335D5B9C"/>
    <w:rsid w:val="337E3744"/>
    <w:rsid w:val="33A513BD"/>
    <w:rsid w:val="3404B604"/>
    <w:rsid w:val="341BBFE2"/>
    <w:rsid w:val="343CBF40"/>
    <w:rsid w:val="3469C4D1"/>
    <w:rsid w:val="3476784F"/>
    <w:rsid w:val="355BE1B8"/>
    <w:rsid w:val="359A8D1A"/>
    <w:rsid w:val="359D8FEB"/>
    <w:rsid w:val="36091BBF"/>
    <w:rsid w:val="363911B7"/>
    <w:rsid w:val="36438AFA"/>
    <w:rsid w:val="36559EDF"/>
    <w:rsid w:val="36A0894D"/>
    <w:rsid w:val="36B3AD29"/>
    <w:rsid w:val="36CDF6D9"/>
    <w:rsid w:val="36E8C59D"/>
    <w:rsid w:val="372130A1"/>
    <w:rsid w:val="3731CBB8"/>
    <w:rsid w:val="3749239B"/>
    <w:rsid w:val="3766DBE7"/>
    <w:rsid w:val="37A4BFC6"/>
    <w:rsid w:val="37AE0EA6"/>
    <w:rsid w:val="37CAE476"/>
    <w:rsid w:val="37D89850"/>
    <w:rsid w:val="37F04B8C"/>
    <w:rsid w:val="3805BB7A"/>
    <w:rsid w:val="381810FD"/>
    <w:rsid w:val="38715837"/>
    <w:rsid w:val="3892660F"/>
    <w:rsid w:val="38937585"/>
    <w:rsid w:val="38B94CED"/>
    <w:rsid w:val="38B9C467"/>
    <w:rsid w:val="38C24075"/>
    <w:rsid w:val="38F54459"/>
    <w:rsid w:val="3909040F"/>
    <w:rsid w:val="394F4300"/>
    <w:rsid w:val="3977F5FD"/>
    <w:rsid w:val="39AB7085"/>
    <w:rsid w:val="39DDF587"/>
    <w:rsid w:val="39E04400"/>
    <w:rsid w:val="39EE09DF"/>
    <w:rsid w:val="3A11BBB7"/>
    <w:rsid w:val="3A165B80"/>
    <w:rsid w:val="3A1C9BC5"/>
    <w:rsid w:val="3A496BFF"/>
    <w:rsid w:val="3A6D5455"/>
    <w:rsid w:val="3A7A923E"/>
    <w:rsid w:val="3A7D0B8D"/>
    <w:rsid w:val="3A802ABE"/>
    <w:rsid w:val="3A802ED1"/>
    <w:rsid w:val="3A909E8B"/>
    <w:rsid w:val="3AA0F9B2"/>
    <w:rsid w:val="3AB5D653"/>
    <w:rsid w:val="3ADB1D4F"/>
    <w:rsid w:val="3AFF02F8"/>
    <w:rsid w:val="3B2B8A83"/>
    <w:rsid w:val="3B5DA102"/>
    <w:rsid w:val="3B697D69"/>
    <w:rsid w:val="3B6B41A5"/>
    <w:rsid w:val="3B8CAFFF"/>
    <w:rsid w:val="3BAE1A49"/>
    <w:rsid w:val="3C00EC07"/>
    <w:rsid w:val="3C044094"/>
    <w:rsid w:val="3C5C0BAD"/>
    <w:rsid w:val="3C61C688"/>
    <w:rsid w:val="3C6D48F7"/>
    <w:rsid w:val="3C8A0929"/>
    <w:rsid w:val="3C8BFC90"/>
    <w:rsid w:val="3CA2AD66"/>
    <w:rsid w:val="3CA2EC1D"/>
    <w:rsid w:val="3CCB9CEB"/>
    <w:rsid w:val="3D4157B7"/>
    <w:rsid w:val="3D56BBDF"/>
    <w:rsid w:val="3DA9EF17"/>
    <w:rsid w:val="3DE4B559"/>
    <w:rsid w:val="3E0DA6FD"/>
    <w:rsid w:val="3E114424"/>
    <w:rsid w:val="3E5499FF"/>
    <w:rsid w:val="3E78FD1B"/>
    <w:rsid w:val="3E94F794"/>
    <w:rsid w:val="3EA20E8C"/>
    <w:rsid w:val="3ED5FDA5"/>
    <w:rsid w:val="3F231B75"/>
    <w:rsid w:val="3F25E3A2"/>
    <w:rsid w:val="3F2FAD9A"/>
    <w:rsid w:val="3F448863"/>
    <w:rsid w:val="3F8C10B7"/>
    <w:rsid w:val="3FA193F1"/>
    <w:rsid w:val="3FF2FC0F"/>
    <w:rsid w:val="4001AFA6"/>
    <w:rsid w:val="400555CB"/>
    <w:rsid w:val="40549C34"/>
    <w:rsid w:val="40553372"/>
    <w:rsid w:val="40D59BF0"/>
    <w:rsid w:val="4141F811"/>
    <w:rsid w:val="414BAB18"/>
    <w:rsid w:val="4150F14C"/>
    <w:rsid w:val="4162379C"/>
    <w:rsid w:val="418F28BF"/>
    <w:rsid w:val="423EAF95"/>
    <w:rsid w:val="425594CD"/>
    <w:rsid w:val="425F4BE8"/>
    <w:rsid w:val="42673546"/>
    <w:rsid w:val="42C639DB"/>
    <w:rsid w:val="42D6E007"/>
    <w:rsid w:val="42DE711E"/>
    <w:rsid w:val="42FB7D55"/>
    <w:rsid w:val="43048369"/>
    <w:rsid w:val="430D31A0"/>
    <w:rsid w:val="4327A5A5"/>
    <w:rsid w:val="43BDE9CE"/>
    <w:rsid w:val="43CCBEE8"/>
    <w:rsid w:val="43DF7104"/>
    <w:rsid w:val="44173BAD"/>
    <w:rsid w:val="443E1F69"/>
    <w:rsid w:val="446C0227"/>
    <w:rsid w:val="4500641B"/>
    <w:rsid w:val="450C8249"/>
    <w:rsid w:val="452B6448"/>
    <w:rsid w:val="454040F3"/>
    <w:rsid w:val="459E52B5"/>
    <w:rsid w:val="45C26FCB"/>
    <w:rsid w:val="46031D47"/>
    <w:rsid w:val="46309F82"/>
    <w:rsid w:val="466BE030"/>
    <w:rsid w:val="46A2A90A"/>
    <w:rsid w:val="46D70909"/>
    <w:rsid w:val="46EF7B29"/>
    <w:rsid w:val="46F616F7"/>
    <w:rsid w:val="4707F768"/>
    <w:rsid w:val="473783AB"/>
    <w:rsid w:val="47727759"/>
    <w:rsid w:val="478ACC4E"/>
    <w:rsid w:val="4793C3EA"/>
    <w:rsid w:val="47EF1184"/>
    <w:rsid w:val="4803AA25"/>
    <w:rsid w:val="48137C27"/>
    <w:rsid w:val="482EEBD7"/>
    <w:rsid w:val="4840A671"/>
    <w:rsid w:val="48755FE4"/>
    <w:rsid w:val="48BA39D8"/>
    <w:rsid w:val="48CA3839"/>
    <w:rsid w:val="48CF1928"/>
    <w:rsid w:val="48D4CC1F"/>
    <w:rsid w:val="491E492E"/>
    <w:rsid w:val="496273E2"/>
    <w:rsid w:val="4980EB97"/>
    <w:rsid w:val="49C46092"/>
    <w:rsid w:val="49D60812"/>
    <w:rsid w:val="4A01A602"/>
    <w:rsid w:val="4A0281C5"/>
    <w:rsid w:val="4A128D59"/>
    <w:rsid w:val="4A416417"/>
    <w:rsid w:val="4A45314D"/>
    <w:rsid w:val="4A63DA4A"/>
    <w:rsid w:val="4ABDCFE9"/>
    <w:rsid w:val="4ADCF3C0"/>
    <w:rsid w:val="4ADF2B95"/>
    <w:rsid w:val="4AEA0250"/>
    <w:rsid w:val="4AF2B80B"/>
    <w:rsid w:val="4AF4DA49"/>
    <w:rsid w:val="4B2C5D1E"/>
    <w:rsid w:val="4B6F223E"/>
    <w:rsid w:val="4B789611"/>
    <w:rsid w:val="4BC540D9"/>
    <w:rsid w:val="4BC9C2FE"/>
    <w:rsid w:val="4BDA5EE0"/>
    <w:rsid w:val="4C18B432"/>
    <w:rsid w:val="4C331F3C"/>
    <w:rsid w:val="4C45AE6B"/>
    <w:rsid w:val="4C6895F4"/>
    <w:rsid w:val="4C90A6DB"/>
    <w:rsid w:val="4CFDAE8B"/>
    <w:rsid w:val="4D128222"/>
    <w:rsid w:val="4D478967"/>
    <w:rsid w:val="4D68E87C"/>
    <w:rsid w:val="4D6D295A"/>
    <w:rsid w:val="4D936DF5"/>
    <w:rsid w:val="4DB6CCA6"/>
    <w:rsid w:val="4DB7E422"/>
    <w:rsid w:val="4DFD6105"/>
    <w:rsid w:val="4DFFC7F4"/>
    <w:rsid w:val="4E0BBE84"/>
    <w:rsid w:val="4E1745D7"/>
    <w:rsid w:val="4E535DA7"/>
    <w:rsid w:val="4E5D3663"/>
    <w:rsid w:val="4E732384"/>
    <w:rsid w:val="4E888437"/>
    <w:rsid w:val="4EABBC67"/>
    <w:rsid w:val="4ECE7C95"/>
    <w:rsid w:val="4EF619C9"/>
    <w:rsid w:val="4F28FB3E"/>
    <w:rsid w:val="4F5AD1F8"/>
    <w:rsid w:val="4FA134E5"/>
    <w:rsid w:val="4FBBE9FC"/>
    <w:rsid w:val="4FFB8BC9"/>
    <w:rsid w:val="50045459"/>
    <w:rsid w:val="500BA11E"/>
    <w:rsid w:val="5054D525"/>
    <w:rsid w:val="5078EC46"/>
    <w:rsid w:val="5083A2C6"/>
    <w:rsid w:val="5086A786"/>
    <w:rsid w:val="511F62F4"/>
    <w:rsid w:val="51581B1C"/>
    <w:rsid w:val="51793987"/>
    <w:rsid w:val="519F1C56"/>
    <w:rsid w:val="51CA83C7"/>
    <w:rsid w:val="51FE2BBF"/>
    <w:rsid w:val="520970FE"/>
    <w:rsid w:val="524DF749"/>
    <w:rsid w:val="52614F40"/>
    <w:rsid w:val="5261D38E"/>
    <w:rsid w:val="526616DA"/>
    <w:rsid w:val="5269B21A"/>
    <w:rsid w:val="529141C3"/>
    <w:rsid w:val="52C12030"/>
    <w:rsid w:val="52F434F4"/>
    <w:rsid w:val="531E13E8"/>
    <w:rsid w:val="539E4D46"/>
    <w:rsid w:val="53A59327"/>
    <w:rsid w:val="5421F31B"/>
    <w:rsid w:val="544B7FCA"/>
    <w:rsid w:val="54573B5A"/>
    <w:rsid w:val="5466B7D3"/>
    <w:rsid w:val="547A43F0"/>
    <w:rsid w:val="54820AC9"/>
    <w:rsid w:val="54A66CBC"/>
    <w:rsid w:val="54C3A837"/>
    <w:rsid w:val="54D1FC7D"/>
    <w:rsid w:val="54F1CC08"/>
    <w:rsid w:val="553377C4"/>
    <w:rsid w:val="5562F546"/>
    <w:rsid w:val="5572652A"/>
    <w:rsid w:val="558C9204"/>
    <w:rsid w:val="55A7D53E"/>
    <w:rsid w:val="55B5DCC7"/>
    <w:rsid w:val="55F78909"/>
    <w:rsid w:val="5606F13C"/>
    <w:rsid w:val="56121B1C"/>
    <w:rsid w:val="56584178"/>
    <w:rsid w:val="56C8AD42"/>
    <w:rsid w:val="56EAC961"/>
    <w:rsid w:val="573290D0"/>
    <w:rsid w:val="573DE943"/>
    <w:rsid w:val="578E2CBE"/>
    <w:rsid w:val="57E4E970"/>
    <w:rsid w:val="5846AC28"/>
    <w:rsid w:val="585E76A1"/>
    <w:rsid w:val="5860E864"/>
    <w:rsid w:val="58614C4B"/>
    <w:rsid w:val="58627DEA"/>
    <w:rsid w:val="586A82E6"/>
    <w:rsid w:val="587F1706"/>
    <w:rsid w:val="5883A598"/>
    <w:rsid w:val="58CDF357"/>
    <w:rsid w:val="58CEF6D3"/>
    <w:rsid w:val="58D926B8"/>
    <w:rsid w:val="58E41B3E"/>
    <w:rsid w:val="5916CE1B"/>
    <w:rsid w:val="592CE9AD"/>
    <w:rsid w:val="5946707C"/>
    <w:rsid w:val="5988D4C4"/>
    <w:rsid w:val="599D2AC5"/>
    <w:rsid w:val="59ADBC53"/>
    <w:rsid w:val="59C9116D"/>
    <w:rsid w:val="5A11D6BD"/>
    <w:rsid w:val="5A39FF4C"/>
    <w:rsid w:val="5A3FBAB1"/>
    <w:rsid w:val="5A4543A4"/>
    <w:rsid w:val="5A66AD04"/>
    <w:rsid w:val="5A82EB61"/>
    <w:rsid w:val="5A8A04A5"/>
    <w:rsid w:val="5AA3051A"/>
    <w:rsid w:val="5AB102EF"/>
    <w:rsid w:val="5AB69D1E"/>
    <w:rsid w:val="5AB86988"/>
    <w:rsid w:val="5B24B77F"/>
    <w:rsid w:val="5B66B47D"/>
    <w:rsid w:val="5B9C57A4"/>
    <w:rsid w:val="5BED78F5"/>
    <w:rsid w:val="5C0E685F"/>
    <w:rsid w:val="5C145B68"/>
    <w:rsid w:val="5C5A85E6"/>
    <w:rsid w:val="5C9071C5"/>
    <w:rsid w:val="5C9EAC35"/>
    <w:rsid w:val="5CB4DAD6"/>
    <w:rsid w:val="5CC00BAB"/>
    <w:rsid w:val="5CD324F5"/>
    <w:rsid w:val="5CD80EC3"/>
    <w:rsid w:val="5CE06FE1"/>
    <w:rsid w:val="5D1C6B7F"/>
    <w:rsid w:val="5D1EA032"/>
    <w:rsid w:val="5D2120BA"/>
    <w:rsid w:val="5D297EAB"/>
    <w:rsid w:val="5D3C1678"/>
    <w:rsid w:val="5D7EFBDE"/>
    <w:rsid w:val="5D88D8D9"/>
    <w:rsid w:val="5D962BD5"/>
    <w:rsid w:val="5DAFB699"/>
    <w:rsid w:val="5DCE531C"/>
    <w:rsid w:val="5DDA4BA5"/>
    <w:rsid w:val="5DF29AE7"/>
    <w:rsid w:val="5DF89AD6"/>
    <w:rsid w:val="5E1CD707"/>
    <w:rsid w:val="5E25EFB4"/>
    <w:rsid w:val="5EC2412B"/>
    <w:rsid w:val="5ED2A58D"/>
    <w:rsid w:val="5EE4A9BB"/>
    <w:rsid w:val="5EF9BD7E"/>
    <w:rsid w:val="5F01304F"/>
    <w:rsid w:val="5F04A20D"/>
    <w:rsid w:val="5F3FADF8"/>
    <w:rsid w:val="5F574C27"/>
    <w:rsid w:val="5F85E2B3"/>
    <w:rsid w:val="5F8DCDA1"/>
    <w:rsid w:val="5F926221"/>
    <w:rsid w:val="5FB3081B"/>
    <w:rsid w:val="5FE8780F"/>
    <w:rsid w:val="60739316"/>
    <w:rsid w:val="607FECB4"/>
    <w:rsid w:val="60805A91"/>
    <w:rsid w:val="60A18CA3"/>
    <w:rsid w:val="613A446F"/>
    <w:rsid w:val="613C27C2"/>
    <w:rsid w:val="6143C47C"/>
    <w:rsid w:val="6163B4DD"/>
    <w:rsid w:val="618AECB9"/>
    <w:rsid w:val="61B64975"/>
    <w:rsid w:val="61DD0C7E"/>
    <w:rsid w:val="625A08BC"/>
    <w:rsid w:val="626112EA"/>
    <w:rsid w:val="629B414D"/>
    <w:rsid w:val="6329A4E9"/>
    <w:rsid w:val="637F96CA"/>
    <w:rsid w:val="6397715C"/>
    <w:rsid w:val="63ABF04F"/>
    <w:rsid w:val="63CBBDA4"/>
    <w:rsid w:val="63D89212"/>
    <w:rsid w:val="64012C22"/>
    <w:rsid w:val="643528B4"/>
    <w:rsid w:val="643655B5"/>
    <w:rsid w:val="6451F2E8"/>
    <w:rsid w:val="647B1D8D"/>
    <w:rsid w:val="6489D7A4"/>
    <w:rsid w:val="64911EF0"/>
    <w:rsid w:val="6579591A"/>
    <w:rsid w:val="65A0BD46"/>
    <w:rsid w:val="65A9EEB0"/>
    <w:rsid w:val="65B77209"/>
    <w:rsid w:val="6605A36F"/>
    <w:rsid w:val="662CC36A"/>
    <w:rsid w:val="664208D5"/>
    <w:rsid w:val="664CBEE8"/>
    <w:rsid w:val="666799F9"/>
    <w:rsid w:val="668ABD4F"/>
    <w:rsid w:val="67227CEA"/>
    <w:rsid w:val="676510D2"/>
    <w:rsid w:val="67951095"/>
    <w:rsid w:val="67C0ED3E"/>
    <w:rsid w:val="67E9E9F9"/>
    <w:rsid w:val="67F2AEEC"/>
    <w:rsid w:val="681EA0B6"/>
    <w:rsid w:val="682D2C01"/>
    <w:rsid w:val="683B43AF"/>
    <w:rsid w:val="68739A8E"/>
    <w:rsid w:val="68A7C6A8"/>
    <w:rsid w:val="690BFE32"/>
    <w:rsid w:val="6943A1E1"/>
    <w:rsid w:val="6949D386"/>
    <w:rsid w:val="694F960F"/>
    <w:rsid w:val="696E96C7"/>
    <w:rsid w:val="696FBA41"/>
    <w:rsid w:val="699AF908"/>
    <w:rsid w:val="69C7B107"/>
    <w:rsid w:val="69EC14C0"/>
    <w:rsid w:val="69F30B54"/>
    <w:rsid w:val="69FB3F6D"/>
    <w:rsid w:val="69FE2D42"/>
    <w:rsid w:val="6A483012"/>
    <w:rsid w:val="6A84A307"/>
    <w:rsid w:val="6A84A450"/>
    <w:rsid w:val="6A96E6AE"/>
    <w:rsid w:val="6ACE320A"/>
    <w:rsid w:val="6AD3B83E"/>
    <w:rsid w:val="6AFB717C"/>
    <w:rsid w:val="6B078E64"/>
    <w:rsid w:val="6B49F177"/>
    <w:rsid w:val="6B709053"/>
    <w:rsid w:val="6B85A798"/>
    <w:rsid w:val="6B8A7F7A"/>
    <w:rsid w:val="6BBEBFC8"/>
    <w:rsid w:val="6BC0850D"/>
    <w:rsid w:val="6BFD2873"/>
    <w:rsid w:val="6C310197"/>
    <w:rsid w:val="6C3528E2"/>
    <w:rsid w:val="6C6195D0"/>
    <w:rsid w:val="6C939EB5"/>
    <w:rsid w:val="6CB3514A"/>
    <w:rsid w:val="6CD5CFD6"/>
    <w:rsid w:val="6D0F6008"/>
    <w:rsid w:val="6D1ACB97"/>
    <w:rsid w:val="6D4274EF"/>
    <w:rsid w:val="6D5D6303"/>
    <w:rsid w:val="6D5E9764"/>
    <w:rsid w:val="6D5F6602"/>
    <w:rsid w:val="6D6B4DEC"/>
    <w:rsid w:val="6D87D4CA"/>
    <w:rsid w:val="6D9BA3B0"/>
    <w:rsid w:val="6E069D6B"/>
    <w:rsid w:val="6E4BED3C"/>
    <w:rsid w:val="6E5F869B"/>
    <w:rsid w:val="6EE60BF9"/>
    <w:rsid w:val="6EFC4829"/>
    <w:rsid w:val="6F19F0A8"/>
    <w:rsid w:val="6F1E41B2"/>
    <w:rsid w:val="6F27ACFE"/>
    <w:rsid w:val="6F378732"/>
    <w:rsid w:val="6F5C8B32"/>
    <w:rsid w:val="6F6BB485"/>
    <w:rsid w:val="6F78D589"/>
    <w:rsid w:val="6F90D394"/>
    <w:rsid w:val="6FB58033"/>
    <w:rsid w:val="6FBEC83B"/>
    <w:rsid w:val="6FCD3186"/>
    <w:rsid w:val="6FFD5B4C"/>
    <w:rsid w:val="70009AA6"/>
    <w:rsid w:val="701DDCE3"/>
    <w:rsid w:val="702332F1"/>
    <w:rsid w:val="7028E934"/>
    <w:rsid w:val="7030CEF7"/>
    <w:rsid w:val="70E8D5D8"/>
    <w:rsid w:val="70E93076"/>
    <w:rsid w:val="710C4262"/>
    <w:rsid w:val="7141644D"/>
    <w:rsid w:val="7145498B"/>
    <w:rsid w:val="716DB2A5"/>
    <w:rsid w:val="7181C941"/>
    <w:rsid w:val="71937B1F"/>
    <w:rsid w:val="71CA8E4F"/>
    <w:rsid w:val="71EC0C0A"/>
    <w:rsid w:val="71F88FF1"/>
    <w:rsid w:val="72024881"/>
    <w:rsid w:val="723EFF94"/>
    <w:rsid w:val="724BA666"/>
    <w:rsid w:val="72983FCE"/>
    <w:rsid w:val="729A4D40"/>
    <w:rsid w:val="72E36C57"/>
    <w:rsid w:val="73358A56"/>
    <w:rsid w:val="7338627E"/>
    <w:rsid w:val="733B1BC9"/>
    <w:rsid w:val="73919A99"/>
    <w:rsid w:val="73D79CC0"/>
    <w:rsid w:val="74827975"/>
    <w:rsid w:val="749DEE97"/>
    <w:rsid w:val="74CBA7B8"/>
    <w:rsid w:val="74CFA430"/>
    <w:rsid w:val="74ED057E"/>
    <w:rsid w:val="750192E8"/>
    <w:rsid w:val="752E8911"/>
    <w:rsid w:val="753DFDCA"/>
    <w:rsid w:val="7564DEBA"/>
    <w:rsid w:val="75716F45"/>
    <w:rsid w:val="75A95409"/>
    <w:rsid w:val="75AD15A4"/>
    <w:rsid w:val="75CAED5C"/>
    <w:rsid w:val="75F07A49"/>
    <w:rsid w:val="75FB7786"/>
    <w:rsid w:val="760605AB"/>
    <w:rsid w:val="7608C4EF"/>
    <w:rsid w:val="7628AC87"/>
    <w:rsid w:val="762F5C9B"/>
    <w:rsid w:val="76636AF4"/>
    <w:rsid w:val="7693E2E2"/>
    <w:rsid w:val="76B05C40"/>
    <w:rsid w:val="76C30E96"/>
    <w:rsid w:val="76C3B037"/>
    <w:rsid w:val="771F49AA"/>
    <w:rsid w:val="772C7C75"/>
    <w:rsid w:val="774D2F22"/>
    <w:rsid w:val="774E728F"/>
    <w:rsid w:val="779B99E5"/>
    <w:rsid w:val="77F329B1"/>
    <w:rsid w:val="77FBB0DC"/>
    <w:rsid w:val="77FE877A"/>
    <w:rsid w:val="77FFFD2D"/>
    <w:rsid w:val="780CA447"/>
    <w:rsid w:val="787041CE"/>
    <w:rsid w:val="78865D49"/>
    <w:rsid w:val="788BE369"/>
    <w:rsid w:val="78ABD63A"/>
    <w:rsid w:val="78DC274D"/>
    <w:rsid w:val="78FB7740"/>
    <w:rsid w:val="791509A0"/>
    <w:rsid w:val="793676E8"/>
    <w:rsid w:val="7939AB14"/>
    <w:rsid w:val="7940A292"/>
    <w:rsid w:val="796185DD"/>
    <w:rsid w:val="79791122"/>
    <w:rsid w:val="798270FF"/>
    <w:rsid w:val="79BA1297"/>
    <w:rsid w:val="7A035980"/>
    <w:rsid w:val="7A0745CC"/>
    <w:rsid w:val="7A1CCCD4"/>
    <w:rsid w:val="7A2ED62E"/>
    <w:rsid w:val="7A5EEFB2"/>
    <w:rsid w:val="7A6E63FD"/>
    <w:rsid w:val="7A7E9FF0"/>
    <w:rsid w:val="7ADF8024"/>
    <w:rsid w:val="7B4538CC"/>
    <w:rsid w:val="7B45822D"/>
    <w:rsid w:val="7B521DCD"/>
    <w:rsid w:val="7B65175E"/>
    <w:rsid w:val="7BA1C9ED"/>
    <w:rsid w:val="7BD64F4B"/>
    <w:rsid w:val="7BE06AD0"/>
    <w:rsid w:val="7BE302C9"/>
    <w:rsid w:val="7C2B2A30"/>
    <w:rsid w:val="7C2D4551"/>
    <w:rsid w:val="7C68DEB7"/>
    <w:rsid w:val="7C6B36ED"/>
    <w:rsid w:val="7C730256"/>
    <w:rsid w:val="7C9279D3"/>
    <w:rsid w:val="7CAD02BF"/>
    <w:rsid w:val="7D134B4C"/>
    <w:rsid w:val="7DF5726F"/>
    <w:rsid w:val="7E565F8D"/>
    <w:rsid w:val="7E58A4A1"/>
    <w:rsid w:val="7E8F0965"/>
    <w:rsid w:val="7EFCB963"/>
    <w:rsid w:val="7F07DEC5"/>
    <w:rsid w:val="7F26A505"/>
    <w:rsid w:val="7F32AFAE"/>
    <w:rsid w:val="7F8B5C2A"/>
    <w:rsid w:val="7FA2FF75"/>
    <w:rsid w:val="7FA6E5BF"/>
    <w:rsid w:val="7FC11DAD"/>
    <w:rsid w:val="7FC8F59F"/>
    <w:rsid w:val="7FEF29B3"/>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F26B85E-F3E2-4BC1-A44D-12EFA9702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480B"/>
    <w:pPr>
      <w:spacing w:line="280" w:lineRule="exact"/>
    </w:pPr>
    <w:rPr>
      <w:rFonts w:ascii="Verdana" w:hAnsi="Verdana"/>
      <w:sz w:val="18"/>
      <w:szCs w:val="24"/>
    </w:rPr>
  </w:style>
  <w:style w:type="paragraph" w:styleId="Kop1">
    <w:name w:val="heading 1"/>
    <w:basedOn w:val="Standaard"/>
    <w:next w:val="Standaard"/>
    <w:link w:val="Kop1Char"/>
    <w:qFormat/>
    <w:rsid w:val="004A480B"/>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A480B"/>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4A480B"/>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4A480B"/>
    <w:pPr>
      <w:keepNext/>
      <w:numPr>
        <w:ilvl w:val="3"/>
        <w:numId w:val="2"/>
      </w:numPr>
      <w:spacing w:before="280"/>
      <w:outlineLvl w:val="3"/>
    </w:pPr>
    <w:rPr>
      <w:b/>
      <w:bCs/>
      <w:szCs w:val="28"/>
    </w:rPr>
  </w:style>
  <w:style w:type="paragraph" w:styleId="Kop5">
    <w:name w:val="heading 5"/>
    <w:basedOn w:val="Standaard"/>
    <w:next w:val="Standaard"/>
    <w:link w:val="Kop5Char"/>
    <w:rsid w:val="004A480B"/>
    <w:pPr>
      <w:keepNext/>
      <w:numPr>
        <w:ilvl w:val="4"/>
        <w:numId w:val="2"/>
      </w:numPr>
      <w:spacing w:before="280"/>
      <w:outlineLvl w:val="4"/>
    </w:pPr>
    <w:rPr>
      <w:bCs/>
      <w:i/>
      <w:iCs/>
      <w:szCs w:val="26"/>
    </w:rPr>
  </w:style>
  <w:style w:type="paragraph" w:styleId="Kop6">
    <w:name w:val="heading 6"/>
    <w:basedOn w:val="Standaard"/>
    <w:next w:val="Standaard"/>
    <w:link w:val="Kop6Char"/>
    <w:rsid w:val="004A480B"/>
    <w:pPr>
      <w:keepNext/>
      <w:numPr>
        <w:ilvl w:val="5"/>
        <w:numId w:val="2"/>
      </w:numPr>
      <w:spacing w:before="280"/>
      <w:outlineLvl w:val="5"/>
    </w:pPr>
    <w:rPr>
      <w:bCs/>
      <w:i/>
      <w:szCs w:val="22"/>
    </w:rPr>
  </w:style>
  <w:style w:type="paragraph" w:styleId="Kop7">
    <w:name w:val="heading 7"/>
    <w:basedOn w:val="Standaard"/>
    <w:next w:val="Standaard"/>
    <w:link w:val="Kop7Char"/>
    <w:rsid w:val="004A480B"/>
    <w:pPr>
      <w:keepNext/>
      <w:spacing w:before="280"/>
      <w:outlineLvl w:val="6"/>
    </w:pPr>
  </w:style>
  <w:style w:type="paragraph" w:styleId="Kop8">
    <w:name w:val="heading 8"/>
    <w:basedOn w:val="Standaard"/>
    <w:next w:val="Standaard"/>
    <w:link w:val="Kop8Char"/>
    <w:rsid w:val="004A480B"/>
    <w:pPr>
      <w:keepNext/>
      <w:spacing w:before="280"/>
      <w:outlineLvl w:val="7"/>
    </w:pPr>
    <w:rPr>
      <w:iCs/>
    </w:rPr>
  </w:style>
  <w:style w:type="paragraph" w:styleId="Kop9">
    <w:name w:val="heading 9"/>
    <w:basedOn w:val="Standaard"/>
    <w:next w:val="Standaard"/>
    <w:link w:val="Kop9Char"/>
    <w:rsid w:val="004A480B"/>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A480B"/>
    <w:pPr>
      <w:keepNext/>
      <w:pageBreakBefore/>
      <w:spacing w:after="700"/>
      <w:contextualSpacing/>
      <w:outlineLvl w:val="0"/>
    </w:pPr>
    <w:rPr>
      <w:sz w:val="24"/>
    </w:rPr>
  </w:style>
  <w:style w:type="numbering" w:customStyle="1" w:styleId="Nummering">
    <w:name w:val="Nummering"/>
    <w:basedOn w:val="Geenlijst"/>
    <w:uiPriority w:val="99"/>
    <w:rsid w:val="004A480B"/>
    <w:pPr>
      <w:numPr>
        <w:numId w:val="1"/>
      </w:numPr>
    </w:pPr>
  </w:style>
  <w:style w:type="paragraph" w:styleId="Inhopg1">
    <w:name w:val="toc 1"/>
    <w:basedOn w:val="Standaard"/>
    <w:next w:val="Standaard"/>
    <w:uiPriority w:val="39"/>
    <w:rsid w:val="004A480B"/>
    <w:pPr>
      <w:keepNext/>
      <w:tabs>
        <w:tab w:val="right" w:leader="dot" w:pos="8505"/>
      </w:tabs>
      <w:spacing w:before="280"/>
      <w:ind w:hanging="1134"/>
    </w:pPr>
    <w:rPr>
      <w:b/>
    </w:rPr>
  </w:style>
  <w:style w:type="paragraph" w:styleId="Koptekst">
    <w:name w:val="header"/>
    <w:basedOn w:val="Standaard"/>
    <w:link w:val="KoptekstChar"/>
    <w:rsid w:val="004A480B"/>
    <w:pPr>
      <w:spacing w:line="200" w:lineRule="exact"/>
    </w:pPr>
    <w:rPr>
      <w:rFonts w:cs="Verdana-Bold"/>
      <w:bCs/>
      <w:smallCaps/>
      <w:sz w:val="14"/>
      <w:szCs w:val="13"/>
    </w:rPr>
  </w:style>
  <w:style w:type="paragraph" w:styleId="Voettekst">
    <w:name w:val="footer"/>
    <w:basedOn w:val="Standaard"/>
    <w:link w:val="VoettekstChar"/>
    <w:rsid w:val="004A480B"/>
    <w:pPr>
      <w:tabs>
        <w:tab w:val="center" w:pos="4536"/>
        <w:tab w:val="right" w:pos="9072"/>
      </w:tabs>
    </w:pPr>
  </w:style>
  <w:style w:type="paragraph" w:styleId="Titel">
    <w:name w:val="Title"/>
    <w:basedOn w:val="Standaard"/>
    <w:link w:val="TitelChar"/>
    <w:uiPriority w:val="10"/>
    <w:rsid w:val="004A480B"/>
    <w:pPr>
      <w:spacing w:line="320" w:lineRule="atLeast"/>
    </w:pPr>
    <w:rPr>
      <w:rFonts w:cs="Arial"/>
      <w:b/>
      <w:bCs/>
      <w:kern w:val="28"/>
      <w:sz w:val="24"/>
      <w:szCs w:val="32"/>
    </w:rPr>
  </w:style>
  <w:style w:type="paragraph" w:styleId="Inhopg2">
    <w:name w:val="toc 2"/>
    <w:basedOn w:val="Standaard"/>
    <w:next w:val="Standaard"/>
    <w:uiPriority w:val="39"/>
    <w:rsid w:val="004A480B"/>
    <w:pPr>
      <w:keepNext/>
      <w:tabs>
        <w:tab w:val="right" w:leader="dot" w:pos="8505"/>
      </w:tabs>
      <w:spacing w:before="280"/>
      <w:ind w:hanging="1134"/>
    </w:pPr>
    <w:rPr>
      <w:b/>
    </w:rPr>
  </w:style>
  <w:style w:type="paragraph" w:styleId="Inhopg3">
    <w:name w:val="toc 3"/>
    <w:basedOn w:val="Standaard"/>
    <w:next w:val="Standaard"/>
    <w:uiPriority w:val="39"/>
    <w:rsid w:val="004A480B"/>
    <w:pPr>
      <w:tabs>
        <w:tab w:val="right" w:leader="dot" w:pos="8505"/>
      </w:tabs>
      <w:ind w:hanging="1134"/>
    </w:pPr>
  </w:style>
  <w:style w:type="table" w:customStyle="1" w:styleId="Tabel">
    <w:name w:val="Tabel"/>
    <w:basedOn w:val="Standaardtabel"/>
    <w:uiPriority w:val="99"/>
    <w:rsid w:val="004A48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A480B"/>
    <w:pPr>
      <w:tabs>
        <w:tab w:val="right" w:leader="dot" w:pos="8505"/>
      </w:tabs>
      <w:ind w:hanging="1134"/>
    </w:pPr>
  </w:style>
  <w:style w:type="paragraph" w:styleId="Inhopg5">
    <w:name w:val="toc 5"/>
    <w:basedOn w:val="Standaard"/>
    <w:next w:val="Standaard"/>
    <w:uiPriority w:val="39"/>
    <w:rsid w:val="004A480B"/>
    <w:pPr>
      <w:tabs>
        <w:tab w:val="right" w:leader="dot" w:pos="8505"/>
      </w:tabs>
      <w:ind w:hanging="1134"/>
    </w:pPr>
  </w:style>
  <w:style w:type="paragraph" w:styleId="Voetnoottekst">
    <w:name w:val="footnote text"/>
    <w:basedOn w:val="Standaard"/>
    <w:link w:val="VoetnoottekstChar"/>
    <w:uiPriority w:val="99"/>
    <w:rsid w:val="004A480B"/>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A480B"/>
    <w:rPr>
      <w:szCs w:val="20"/>
    </w:rPr>
  </w:style>
  <w:style w:type="table" w:customStyle="1" w:styleId="Versiehistorie">
    <w:name w:val="Versiehistorie"/>
    <w:basedOn w:val="Standaardtabel"/>
    <w:uiPriority w:val="99"/>
    <w:rsid w:val="004A480B"/>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A480B"/>
    <w:rPr>
      <w:rFonts w:ascii="Verdana" w:hAnsi="Verdana"/>
      <w:sz w:val="18"/>
      <w:szCs w:val="24"/>
    </w:rPr>
  </w:style>
  <w:style w:type="table" w:styleId="Tabelraster">
    <w:name w:val="Table Grid"/>
    <w:basedOn w:val="Standaardtabel"/>
    <w:rsid w:val="004A48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A480B"/>
    <w:pPr>
      <w:spacing w:line="240" w:lineRule="auto"/>
    </w:pPr>
    <w:rPr>
      <w:b/>
      <w:bCs/>
      <w:sz w:val="20"/>
      <w:szCs w:val="20"/>
    </w:rPr>
  </w:style>
  <w:style w:type="paragraph" w:customStyle="1" w:styleId="Colofon">
    <w:name w:val="Colofon"/>
    <w:basedOn w:val="Standaard"/>
    <w:rsid w:val="004A480B"/>
    <w:pPr>
      <w:ind w:left="2268" w:hanging="2268"/>
    </w:pPr>
  </w:style>
  <w:style w:type="paragraph" w:customStyle="1" w:styleId="Kop2bijlage">
    <w:name w:val="Kop 2 bijlage"/>
    <w:basedOn w:val="Standaard"/>
    <w:next w:val="Standaard"/>
    <w:rsid w:val="004A480B"/>
    <w:pPr>
      <w:keepNext/>
      <w:pageBreakBefore/>
      <w:numPr>
        <w:ilvl w:val="7"/>
        <w:numId w:val="2"/>
      </w:numPr>
      <w:spacing w:after="700"/>
      <w:outlineLvl w:val="1"/>
    </w:pPr>
    <w:rPr>
      <w:sz w:val="24"/>
    </w:rPr>
  </w:style>
  <w:style w:type="paragraph" w:customStyle="1" w:styleId="Kop3bijlage">
    <w:name w:val="Kop 3 bijlage"/>
    <w:basedOn w:val="Standaard"/>
    <w:next w:val="Standaard"/>
    <w:rsid w:val="004A480B"/>
    <w:pPr>
      <w:keepNext/>
      <w:numPr>
        <w:ilvl w:val="8"/>
        <w:numId w:val="2"/>
      </w:numPr>
      <w:tabs>
        <w:tab w:val="clear" w:pos="0"/>
        <w:tab w:val="num" w:pos="1134"/>
        <w:tab w:val="num" w:pos="1276"/>
      </w:tabs>
      <w:spacing w:before="280"/>
      <w:ind w:left="1134"/>
      <w:outlineLvl w:val="2"/>
    </w:pPr>
    <w:rPr>
      <w:b/>
    </w:rPr>
  </w:style>
  <w:style w:type="paragraph" w:customStyle="1" w:styleId="Opsommingnummers1">
    <w:name w:val="Opsomming nummers 1"/>
    <w:basedOn w:val="Standaard"/>
    <w:qFormat/>
    <w:rsid w:val="004A480B"/>
    <w:pPr>
      <w:numPr>
        <w:numId w:val="1"/>
      </w:numPr>
    </w:pPr>
  </w:style>
  <w:style w:type="paragraph" w:customStyle="1" w:styleId="Opsommingnummers2">
    <w:name w:val="Opsomming nummers 2"/>
    <w:basedOn w:val="Standaard"/>
    <w:qFormat/>
    <w:rsid w:val="004A480B"/>
    <w:pPr>
      <w:numPr>
        <w:ilvl w:val="2"/>
        <w:numId w:val="1"/>
      </w:numPr>
    </w:pPr>
  </w:style>
  <w:style w:type="paragraph" w:customStyle="1" w:styleId="Opsommingnummers3">
    <w:name w:val="Opsomming nummers 3"/>
    <w:basedOn w:val="Standaard"/>
    <w:qFormat/>
    <w:rsid w:val="004A480B"/>
    <w:pPr>
      <w:numPr>
        <w:ilvl w:val="4"/>
        <w:numId w:val="1"/>
      </w:numPr>
    </w:pPr>
  </w:style>
  <w:style w:type="paragraph" w:styleId="Inhopg6">
    <w:name w:val="toc 6"/>
    <w:basedOn w:val="Standaard"/>
    <w:next w:val="Standaard"/>
    <w:uiPriority w:val="39"/>
    <w:unhideWhenUsed/>
    <w:rsid w:val="004A480B"/>
    <w:pPr>
      <w:tabs>
        <w:tab w:val="right" w:leader="dot" w:pos="8505"/>
      </w:tabs>
      <w:ind w:hanging="1134"/>
    </w:pPr>
  </w:style>
  <w:style w:type="paragraph" w:styleId="Inhopg7">
    <w:name w:val="toc 7"/>
    <w:basedOn w:val="Standaard"/>
    <w:next w:val="Standaard"/>
    <w:uiPriority w:val="39"/>
    <w:rsid w:val="004A480B"/>
    <w:pPr>
      <w:tabs>
        <w:tab w:val="right" w:leader="dot" w:pos="8505"/>
      </w:tabs>
    </w:pPr>
  </w:style>
  <w:style w:type="paragraph" w:customStyle="1" w:styleId="Opsommingtekens1">
    <w:name w:val="Opsomming tekens 1"/>
    <w:basedOn w:val="Standaard"/>
    <w:qFormat/>
    <w:rsid w:val="004A480B"/>
    <w:pPr>
      <w:numPr>
        <w:ilvl w:val="1"/>
        <w:numId w:val="1"/>
      </w:numPr>
    </w:pPr>
  </w:style>
  <w:style w:type="paragraph" w:customStyle="1" w:styleId="Opsommingtekens2">
    <w:name w:val="Opsomming tekens 2"/>
    <w:basedOn w:val="Standaard"/>
    <w:qFormat/>
    <w:rsid w:val="004A480B"/>
    <w:pPr>
      <w:numPr>
        <w:ilvl w:val="3"/>
        <w:numId w:val="1"/>
      </w:numPr>
    </w:pPr>
  </w:style>
  <w:style w:type="paragraph" w:customStyle="1" w:styleId="Opsommingtekens3">
    <w:name w:val="Opsomming tekens 3"/>
    <w:basedOn w:val="Standaard"/>
    <w:qFormat/>
    <w:rsid w:val="004A480B"/>
    <w:pPr>
      <w:numPr>
        <w:ilvl w:val="5"/>
        <w:numId w:val="1"/>
      </w:numPr>
    </w:pPr>
  </w:style>
  <w:style w:type="paragraph" w:customStyle="1" w:styleId="Opsommingtekens4">
    <w:name w:val="Opsomming tekens 4"/>
    <w:basedOn w:val="Standaard"/>
    <w:qFormat/>
    <w:rsid w:val="004A480B"/>
    <w:pPr>
      <w:numPr>
        <w:ilvl w:val="6"/>
        <w:numId w:val="1"/>
      </w:numPr>
    </w:pPr>
  </w:style>
  <w:style w:type="paragraph" w:customStyle="1" w:styleId="Tabeltitel">
    <w:name w:val="Tabeltitel"/>
    <w:basedOn w:val="Standaard"/>
    <w:next w:val="Standaard"/>
    <w:qFormat/>
    <w:rsid w:val="004A480B"/>
    <w:pPr>
      <w:keepNext/>
      <w:numPr>
        <w:numId w:val="6"/>
      </w:numPr>
      <w:spacing w:before="280" w:after="140"/>
    </w:pPr>
    <w:rPr>
      <w:b/>
    </w:rPr>
  </w:style>
  <w:style w:type="table" w:styleId="3D-effectenvoortabel1">
    <w:name w:val="Table 3D effects 1"/>
    <w:basedOn w:val="Standaardtabel"/>
    <w:semiHidden/>
    <w:unhideWhenUsed/>
    <w:rsid w:val="004A480B"/>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A480B"/>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A480B"/>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A480B"/>
    <w:pPr>
      <w:spacing w:line="240" w:lineRule="auto"/>
    </w:pPr>
    <w:rPr>
      <w:sz w:val="14"/>
    </w:rPr>
  </w:style>
  <w:style w:type="character" w:styleId="Verwijzingopmerking">
    <w:name w:val="annotation reference"/>
    <w:basedOn w:val="Standaardalinea-lettertype"/>
    <w:semiHidden/>
    <w:unhideWhenUsed/>
    <w:rsid w:val="004A480B"/>
    <w:rPr>
      <w:sz w:val="16"/>
      <w:szCs w:val="16"/>
    </w:rPr>
  </w:style>
  <w:style w:type="paragraph" w:styleId="Documentstructuur">
    <w:name w:val="Document Map"/>
    <w:basedOn w:val="Standaard"/>
    <w:link w:val="DocumentstructuurChar"/>
    <w:semiHidden/>
    <w:unhideWhenUsed/>
    <w:rsid w:val="004A480B"/>
    <w:pPr>
      <w:spacing w:line="240" w:lineRule="auto"/>
    </w:pPr>
    <w:rPr>
      <w:rFonts w:ascii="Tahoma" w:hAnsi="Tahoma" w:cs="Tahoma"/>
      <w:sz w:val="16"/>
      <w:szCs w:val="16"/>
    </w:rPr>
  </w:style>
  <w:style w:type="table" w:styleId="Donkerelijst">
    <w:name w:val="Dark List"/>
    <w:basedOn w:val="Standaardtabel"/>
    <w:uiPriority w:val="61"/>
    <w:rsid w:val="004A480B"/>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A480B"/>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A480B"/>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A480B"/>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A480B"/>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A480B"/>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A480B"/>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A480B"/>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A480B"/>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A480B"/>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A480B"/>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A480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A480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A480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A480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A480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A480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A480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A480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A480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A480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A480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A480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A480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A480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A480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A480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A480B"/>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A480B"/>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A480B"/>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A480B"/>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A480B"/>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A480B"/>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A480B"/>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A480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A480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A480B"/>
    <w:pPr>
      <w:spacing w:line="240" w:lineRule="auto"/>
      <w:ind w:left="180" w:hanging="180"/>
    </w:pPr>
  </w:style>
  <w:style w:type="paragraph" w:styleId="Index2">
    <w:name w:val="index 2"/>
    <w:basedOn w:val="Standaard"/>
    <w:next w:val="Standaard"/>
    <w:semiHidden/>
    <w:unhideWhenUsed/>
    <w:rsid w:val="004A480B"/>
    <w:pPr>
      <w:spacing w:line="240" w:lineRule="auto"/>
      <w:ind w:left="360" w:hanging="180"/>
    </w:pPr>
  </w:style>
  <w:style w:type="paragraph" w:styleId="Index3">
    <w:name w:val="index 3"/>
    <w:basedOn w:val="Standaard"/>
    <w:next w:val="Standaard"/>
    <w:semiHidden/>
    <w:unhideWhenUsed/>
    <w:rsid w:val="004A480B"/>
    <w:pPr>
      <w:spacing w:line="240" w:lineRule="auto"/>
      <w:ind w:left="540" w:hanging="180"/>
    </w:pPr>
  </w:style>
  <w:style w:type="paragraph" w:styleId="Index4">
    <w:name w:val="index 4"/>
    <w:basedOn w:val="Standaard"/>
    <w:next w:val="Standaard"/>
    <w:semiHidden/>
    <w:unhideWhenUsed/>
    <w:rsid w:val="004A480B"/>
    <w:pPr>
      <w:spacing w:line="240" w:lineRule="auto"/>
      <w:ind w:left="720" w:hanging="180"/>
    </w:pPr>
  </w:style>
  <w:style w:type="paragraph" w:styleId="Index5">
    <w:name w:val="index 5"/>
    <w:basedOn w:val="Standaard"/>
    <w:next w:val="Standaard"/>
    <w:semiHidden/>
    <w:unhideWhenUsed/>
    <w:rsid w:val="004A480B"/>
    <w:pPr>
      <w:spacing w:line="240" w:lineRule="auto"/>
      <w:ind w:left="900" w:hanging="180"/>
    </w:pPr>
  </w:style>
  <w:style w:type="paragraph" w:styleId="Index6">
    <w:name w:val="index 6"/>
    <w:basedOn w:val="Standaard"/>
    <w:next w:val="Standaard"/>
    <w:semiHidden/>
    <w:unhideWhenUsed/>
    <w:rsid w:val="004A480B"/>
    <w:pPr>
      <w:spacing w:line="240" w:lineRule="auto"/>
      <w:ind w:left="1080" w:hanging="180"/>
    </w:pPr>
  </w:style>
  <w:style w:type="paragraph" w:styleId="Index7">
    <w:name w:val="index 7"/>
    <w:basedOn w:val="Standaard"/>
    <w:next w:val="Standaard"/>
    <w:semiHidden/>
    <w:unhideWhenUsed/>
    <w:rsid w:val="004A480B"/>
    <w:pPr>
      <w:spacing w:line="240" w:lineRule="auto"/>
      <w:ind w:left="1260" w:hanging="180"/>
    </w:pPr>
  </w:style>
  <w:style w:type="paragraph" w:styleId="Index8">
    <w:name w:val="index 8"/>
    <w:basedOn w:val="Standaard"/>
    <w:next w:val="Standaard"/>
    <w:semiHidden/>
    <w:unhideWhenUsed/>
    <w:rsid w:val="004A480B"/>
    <w:pPr>
      <w:spacing w:line="240" w:lineRule="auto"/>
      <w:ind w:left="1440" w:hanging="180"/>
    </w:pPr>
  </w:style>
  <w:style w:type="paragraph" w:styleId="Index9">
    <w:name w:val="index 9"/>
    <w:basedOn w:val="Standaard"/>
    <w:next w:val="Standaard"/>
    <w:semiHidden/>
    <w:unhideWhenUsed/>
    <w:rsid w:val="004A480B"/>
    <w:pPr>
      <w:spacing w:line="240" w:lineRule="auto"/>
      <w:ind w:left="1620" w:hanging="180"/>
    </w:pPr>
  </w:style>
  <w:style w:type="paragraph" w:styleId="Inhopg8">
    <w:name w:val="toc 8"/>
    <w:basedOn w:val="Standaard"/>
    <w:next w:val="Standaard"/>
    <w:uiPriority w:val="39"/>
    <w:unhideWhenUsed/>
    <w:rsid w:val="004A480B"/>
    <w:pPr>
      <w:tabs>
        <w:tab w:val="right" w:leader="dot" w:pos="8505"/>
      </w:tabs>
    </w:pPr>
  </w:style>
  <w:style w:type="paragraph" w:styleId="Inhopg9">
    <w:name w:val="toc 9"/>
    <w:basedOn w:val="Standaard"/>
    <w:next w:val="Standaard"/>
    <w:uiPriority w:val="39"/>
    <w:unhideWhenUsed/>
    <w:rsid w:val="004A480B"/>
    <w:pPr>
      <w:spacing w:after="100"/>
      <w:ind w:left="1260"/>
    </w:pPr>
  </w:style>
  <w:style w:type="table" w:styleId="Klassieketabel1">
    <w:name w:val="Table Classic 1"/>
    <w:basedOn w:val="Standaardtabel"/>
    <w:semiHidden/>
    <w:unhideWhenUsed/>
    <w:rsid w:val="004A480B"/>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A480B"/>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A480B"/>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A480B"/>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A480B"/>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A480B"/>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A480B"/>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A480B"/>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A480B"/>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A480B"/>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A480B"/>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A480B"/>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A480B"/>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A480B"/>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A480B"/>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A480B"/>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A480B"/>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A480B"/>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A480B"/>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A480B"/>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A480B"/>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A480B"/>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A480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A480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A480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A480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A480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A480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A480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A480B"/>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A480B"/>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A480B"/>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A480B"/>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A480B"/>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A480B"/>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A480B"/>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A480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A480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A480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A480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A480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A480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A480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A480B"/>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A480B"/>
  </w:style>
  <w:style w:type="table" w:styleId="Professioneletabel">
    <w:name w:val="Table Professional"/>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A480B"/>
  </w:style>
  <w:style w:type="table" w:styleId="Tabelkolommen1">
    <w:name w:val="Table Columns 1"/>
    <w:basedOn w:val="Standaardtabel"/>
    <w:semiHidden/>
    <w:unhideWhenUsed/>
    <w:rsid w:val="004A480B"/>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A480B"/>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A480B"/>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A480B"/>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A480B"/>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A480B"/>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A480B"/>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A480B"/>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A480B"/>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A480B"/>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A480B"/>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A480B"/>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A480B"/>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A480B"/>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A480B"/>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A480B"/>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A480B"/>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A480B"/>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A480B"/>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A480B"/>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A480B"/>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A480B"/>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A480B"/>
    <w:pPr>
      <w:keepNext/>
      <w:spacing w:before="280" w:after="280" w:line="240" w:lineRule="auto"/>
    </w:pPr>
    <w:rPr>
      <w:color w:val="FF0000"/>
    </w:rPr>
  </w:style>
  <w:style w:type="paragraph" w:customStyle="1" w:styleId="Figuurbijschrift">
    <w:name w:val="Figuurbijschrift"/>
    <w:basedOn w:val="Standaard"/>
    <w:next w:val="Standaard"/>
    <w:qFormat/>
    <w:rsid w:val="004A480B"/>
    <w:pPr>
      <w:numPr>
        <w:numId w:val="5"/>
      </w:numPr>
      <w:tabs>
        <w:tab w:val="left" w:pos="1134"/>
      </w:tabs>
      <w:spacing w:before="280" w:after="280"/>
    </w:pPr>
    <w:rPr>
      <w:b/>
    </w:rPr>
  </w:style>
  <w:style w:type="character" w:styleId="Eindnootmarkering">
    <w:name w:val="endnote reference"/>
    <w:basedOn w:val="Standaardalinea-lettertype"/>
    <w:semiHidden/>
    <w:unhideWhenUsed/>
    <w:rsid w:val="004A480B"/>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A480B"/>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A480B"/>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A480B"/>
  </w:style>
  <w:style w:type="paragraph" w:styleId="Kopvaninhoudsopgave">
    <w:name w:val="TOC Heading"/>
    <w:basedOn w:val="Kop1"/>
    <w:next w:val="Standaard"/>
    <w:uiPriority w:val="39"/>
    <w:semiHidden/>
    <w:unhideWhenUsed/>
    <w:qFormat/>
    <w:rsid w:val="004A480B"/>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A480B"/>
    <w:pPr>
      <w:shd w:val="clear" w:color="auto" w:fill="FFFF00"/>
      <w:spacing w:before="280" w:after="280"/>
      <w:contextualSpacing/>
    </w:pPr>
  </w:style>
  <w:style w:type="paragraph" w:customStyle="1" w:styleId="Code">
    <w:name w:val="Code"/>
    <w:basedOn w:val="Standaard"/>
    <w:rsid w:val="004A480B"/>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A480B"/>
    <w:rPr>
      <w:color w:val="808080"/>
    </w:rPr>
  </w:style>
  <w:style w:type="character" w:customStyle="1" w:styleId="Colofonomgevingswetbesluit">
    <w:name w:val="Colofon omgevingswetbesluit"/>
    <w:basedOn w:val="Standaardalinea-lettertype"/>
    <w:uiPriority w:val="1"/>
    <w:rsid w:val="004A480B"/>
  </w:style>
  <w:style w:type="character" w:customStyle="1" w:styleId="Colofonprojectnaam">
    <w:name w:val="Colofon projectnaam"/>
    <w:basedOn w:val="Standaardalinea-lettertype"/>
    <w:uiPriority w:val="1"/>
    <w:rsid w:val="004A480B"/>
  </w:style>
  <w:style w:type="character" w:customStyle="1" w:styleId="Colofonprojectnummer">
    <w:name w:val="Colofon projectnummer"/>
    <w:basedOn w:val="Standaardalinea-lettertype"/>
    <w:uiPriority w:val="1"/>
    <w:rsid w:val="004A480B"/>
  </w:style>
  <w:style w:type="character" w:customStyle="1" w:styleId="Colofoncontactpersoon">
    <w:name w:val="Colofon contactpersoon"/>
    <w:basedOn w:val="Standaardalinea-lettertype"/>
    <w:uiPriority w:val="1"/>
    <w:rsid w:val="004A480B"/>
  </w:style>
  <w:style w:type="character" w:customStyle="1" w:styleId="Colofonauteur">
    <w:name w:val="Colofon auteur"/>
    <w:basedOn w:val="Standaardalinea-lettertype"/>
    <w:uiPriority w:val="1"/>
    <w:rsid w:val="004A480B"/>
  </w:style>
  <w:style w:type="table" w:customStyle="1" w:styleId="Implementatie">
    <w:name w:val="Implementatie"/>
    <w:basedOn w:val="Standaardtabel"/>
    <w:uiPriority w:val="99"/>
    <w:rsid w:val="004A480B"/>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A480B"/>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A480B"/>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A480B"/>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A480B"/>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A480B"/>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A480B"/>
  </w:style>
  <w:style w:type="paragraph" w:styleId="Bloktekst">
    <w:name w:val="Block Text"/>
    <w:basedOn w:val="Standaard"/>
    <w:semiHidden/>
    <w:unhideWhenUsed/>
    <w:rsid w:val="004A480B"/>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A480B"/>
    <w:pPr>
      <w:ind w:left="180" w:hanging="180"/>
    </w:pPr>
  </w:style>
  <w:style w:type="paragraph" w:styleId="Datum">
    <w:name w:val="Date"/>
    <w:basedOn w:val="Standaard"/>
    <w:next w:val="Standaard"/>
    <w:link w:val="DatumChar"/>
    <w:semiHidden/>
    <w:unhideWhenUsed/>
    <w:rsid w:val="004A480B"/>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A480B"/>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A480B"/>
    <w:rPr>
      <w:color w:val="800080" w:themeColor="followedHyperlink"/>
      <w:u w:val="single"/>
    </w:rPr>
  </w:style>
  <w:style w:type="paragraph" w:styleId="Handtekening">
    <w:name w:val="Signature"/>
    <w:basedOn w:val="Standaard"/>
    <w:link w:val="HandtekeningChar"/>
    <w:semiHidden/>
    <w:unhideWhenUsed/>
    <w:rsid w:val="004A480B"/>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A480B"/>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A480B"/>
    <w:rPr>
      <w:rFonts w:ascii="Consolas" w:hAnsi="Consolas"/>
      <w:sz w:val="20"/>
      <w:szCs w:val="20"/>
    </w:rPr>
  </w:style>
  <w:style w:type="character" w:styleId="HTMLDefinition">
    <w:name w:val="HTML Definition"/>
    <w:basedOn w:val="Standaardalinea-lettertype"/>
    <w:semiHidden/>
    <w:unhideWhenUsed/>
    <w:rsid w:val="004A480B"/>
    <w:rPr>
      <w:i/>
      <w:iCs/>
    </w:rPr>
  </w:style>
  <w:style w:type="character" w:styleId="HTMLVariable">
    <w:name w:val="HTML Variable"/>
    <w:basedOn w:val="Standaardalinea-lettertype"/>
    <w:semiHidden/>
    <w:unhideWhenUsed/>
    <w:rsid w:val="004A480B"/>
    <w:rPr>
      <w:i/>
      <w:iCs/>
    </w:rPr>
  </w:style>
  <w:style w:type="character" w:styleId="HTML-acroniem">
    <w:name w:val="HTML Acronym"/>
    <w:basedOn w:val="Standaardalinea-lettertype"/>
    <w:semiHidden/>
    <w:unhideWhenUsed/>
    <w:rsid w:val="004A480B"/>
  </w:style>
  <w:style w:type="paragraph" w:styleId="HTML-adres">
    <w:name w:val="HTML Address"/>
    <w:basedOn w:val="Standaard"/>
    <w:link w:val="HTML-adresChar"/>
    <w:semiHidden/>
    <w:unhideWhenUsed/>
    <w:rsid w:val="004A480B"/>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A480B"/>
    <w:rPr>
      <w:i/>
      <w:iCs/>
    </w:rPr>
  </w:style>
  <w:style w:type="character" w:styleId="HTML-schrijfmachine">
    <w:name w:val="HTML Typewriter"/>
    <w:basedOn w:val="Standaardalinea-lettertype"/>
    <w:semiHidden/>
    <w:unhideWhenUsed/>
    <w:rsid w:val="004A480B"/>
    <w:rPr>
      <w:rFonts w:ascii="Consolas" w:hAnsi="Consolas"/>
      <w:sz w:val="20"/>
      <w:szCs w:val="20"/>
    </w:rPr>
  </w:style>
  <w:style w:type="character" w:styleId="HTML-toetsenbord">
    <w:name w:val="HTML Keyboard"/>
    <w:basedOn w:val="Standaardalinea-lettertype"/>
    <w:semiHidden/>
    <w:unhideWhenUsed/>
    <w:rsid w:val="004A480B"/>
    <w:rPr>
      <w:rFonts w:ascii="Consolas" w:hAnsi="Consolas"/>
      <w:sz w:val="20"/>
      <w:szCs w:val="20"/>
    </w:rPr>
  </w:style>
  <w:style w:type="character" w:styleId="HTML-voorbeeld">
    <w:name w:val="HTML Sample"/>
    <w:basedOn w:val="Standaardalinea-lettertype"/>
    <w:semiHidden/>
    <w:unhideWhenUsed/>
    <w:rsid w:val="004A480B"/>
    <w:rPr>
      <w:rFonts w:ascii="Consolas" w:hAnsi="Consolas"/>
      <w:sz w:val="24"/>
      <w:szCs w:val="24"/>
    </w:rPr>
  </w:style>
  <w:style w:type="paragraph" w:styleId="Indexkop">
    <w:name w:val="index heading"/>
    <w:basedOn w:val="Standaard"/>
    <w:next w:val="Index1"/>
    <w:semiHidden/>
    <w:unhideWhenUsed/>
    <w:rsid w:val="004A480B"/>
    <w:rPr>
      <w:rFonts w:asciiTheme="majorHAnsi" w:eastAsiaTheme="majorEastAsia" w:hAnsiTheme="majorHAnsi" w:cstheme="majorBidi"/>
      <w:b/>
      <w:bCs/>
    </w:rPr>
  </w:style>
  <w:style w:type="paragraph" w:styleId="Kopbronvermelding">
    <w:name w:val="toa heading"/>
    <w:basedOn w:val="Standaard"/>
    <w:next w:val="Standaard"/>
    <w:semiHidden/>
    <w:unhideWhenUsed/>
    <w:rsid w:val="004A480B"/>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A480B"/>
    <w:pPr>
      <w:ind w:left="283" w:hanging="283"/>
      <w:contextualSpacing/>
    </w:pPr>
  </w:style>
  <w:style w:type="paragraph" w:styleId="Lijst2">
    <w:name w:val="List 2"/>
    <w:basedOn w:val="Standaard"/>
    <w:semiHidden/>
    <w:unhideWhenUsed/>
    <w:rsid w:val="004A480B"/>
    <w:pPr>
      <w:ind w:left="566" w:hanging="283"/>
      <w:contextualSpacing/>
    </w:pPr>
  </w:style>
  <w:style w:type="paragraph" w:styleId="Lijst3">
    <w:name w:val="List 3"/>
    <w:basedOn w:val="Standaard"/>
    <w:semiHidden/>
    <w:unhideWhenUsed/>
    <w:rsid w:val="004A480B"/>
    <w:pPr>
      <w:ind w:left="849" w:hanging="283"/>
      <w:contextualSpacing/>
    </w:pPr>
  </w:style>
  <w:style w:type="paragraph" w:styleId="Lijst4">
    <w:name w:val="List 4"/>
    <w:basedOn w:val="Standaard"/>
    <w:semiHidden/>
    <w:unhideWhenUsed/>
    <w:rsid w:val="004A480B"/>
    <w:pPr>
      <w:ind w:left="1132" w:hanging="283"/>
      <w:contextualSpacing/>
    </w:pPr>
  </w:style>
  <w:style w:type="paragraph" w:styleId="Lijst5">
    <w:name w:val="List 5"/>
    <w:basedOn w:val="Standaard"/>
    <w:semiHidden/>
    <w:unhideWhenUsed/>
    <w:rsid w:val="004A480B"/>
    <w:pPr>
      <w:ind w:left="1415" w:hanging="283"/>
      <w:contextualSpacing/>
    </w:pPr>
  </w:style>
  <w:style w:type="paragraph" w:styleId="Lijstmetafbeeldingen">
    <w:name w:val="table of figures"/>
    <w:basedOn w:val="Standaard"/>
    <w:next w:val="Standaard"/>
    <w:semiHidden/>
    <w:unhideWhenUsed/>
    <w:rsid w:val="004A480B"/>
  </w:style>
  <w:style w:type="paragraph" w:styleId="Lijstopsomteken">
    <w:name w:val="List Bullet"/>
    <w:basedOn w:val="Standaard"/>
    <w:unhideWhenUsed/>
    <w:rsid w:val="004A480B"/>
    <w:pPr>
      <w:numPr>
        <w:numId w:val="3"/>
      </w:numPr>
      <w:contextualSpacing/>
    </w:pPr>
  </w:style>
  <w:style w:type="paragraph" w:styleId="Lijstopsomteken2">
    <w:name w:val="List Bullet 2"/>
    <w:basedOn w:val="Standaard"/>
    <w:semiHidden/>
    <w:unhideWhenUsed/>
    <w:rsid w:val="004A480B"/>
    <w:pPr>
      <w:tabs>
        <w:tab w:val="num" w:pos="720"/>
      </w:tabs>
      <w:ind w:left="720" w:hanging="720"/>
      <w:contextualSpacing/>
    </w:pPr>
  </w:style>
  <w:style w:type="paragraph" w:styleId="Lijstopsomteken3">
    <w:name w:val="List Bullet 3"/>
    <w:basedOn w:val="Standaard"/>
    <w:semiHidden/>
    <w:unhideWhenUsed/>
    <w:rsid w:val="004A480B"/>
    <w:pPr>
      <w:tabs>
        <w:tab w:val="num" w:pos="720"/>
      </w:tabs>
      <w:ind w:left="720" w:hanging="720"/>
      <w:contextualSpacing/>
    </w:pPr>
  </w:style>
  <w:style w:type="paragraph" w:styleId="Lijstopsomteken4">
    <w:name w:val="List Bullet 4"/>
    <w:basedOn w:val="Standaard"/>
    <w:semiHidden/>
    <w:unhideWhenUsed/>
    <w:rsid w:val="004A480B"/>
    <w:pPr>
      <w:tabs>
        <w:tab w:val="num" w:pos="720"/>
      </w:tabs>
      <w:ind w:left="720" w:hanging="720"/>
      <w:contextualSpacing/>
    </w:pPr>
  </w:style>
  <w:style w:type="paragraph" w:styleId="Lijstopsomteken5">
    <w:name w:val="List Bullet 5"/>
    <w:basedOn w:val="Standaard"/>
    <w:semiHidden/>
    <w:unhideWhenUsed/>
    <w:rsid w:val="004A480B"/>
    <w:pPr>
      <w:tabs>
        <w:tab w:val="num" w:pos="720"/>
      </w:tabs>
      <w:ind w:left="720" w:hanging="720"/>
      <w:contextualSpacing/>
    </w:pPr>
  </w:style>
  <w:style w:type="paragraph" w:styleId="Lijstnummering2">
    <w:name w:val="List Number 2"/>
    <w:basedOn w:val="Standaard"/>
    <w:semiHidden/>
    <w:unhideWhenUsed/>
    <w:rsid w:val="004A480B"/>
    <w:pPr>
      <w:tabs>
        <w:tab w:val="num" w:pos="720"/>
      </w:tabs>
      <w:ind w:left="720" w:hanging="720"/>
      <w:contextualSpacing/>
    </w:pPr>
  </w:style>
  <w:style w:type="paragraph" w:styleId="Lijstnummering3">
    <w:name w:val="List Number 3"/>
    <w:basedOn w:val="Standaard"/>
    <w:semiHidden/>
    <w:unhideWhenUsed/>
    <w:rsid w:val="004A480B"/>
    <w:pPr>
      <w:tabs>
        <w:tab w:val="num" w:pos="720"/>
      </w:tabs>
      <w:ind w:left="720" w:hanging="720"/>
      <w:contextualSpacing/>
    </w:pPr>
  </w:style>
  <w:style w:type="paragraph" w:styleId="Lijstnummering4">
    <w:name w:val="List Number 4"/>
    <w:basedOn w:val="Standaard"/>
    <w:semiHidden/>
    <w:unhideWhenUsed/>
    <w:rsid w:val="004A480B"/>
    <w:pPr>
      <w:tabs>
        <w:tab w:val="num" w:pos="720"/>
      </w:tabs>
      <w:ind w:left="720" w:hanging="720"/>
      <w:contextualSpacing/>
    </w:pPr>
  </w:style>
  <w:style w:type="paragraph" w:styleId="Lijstnummering5">
    <w:name w:val="List Number 5"/>
    <w:basedOn w:val="Standaard"/>
    <w:semiHidden/>
    <w:unhideWhenUsed/>
    <w:rsid w:val="004A480B"/>
    <w:pPr>
      <w:tabs>
        <w:tab w:val="num" w:pos="720"/>
      </w:tabs>
      <w:ind w:left="720" w:hanging="720"/>
      <w:contextualSpacing/>
    </w:pPr>
  </w:style>
  <w:style w:type="paragraph" w:styleId="Lijstvoortzetting">
    <w:name w:val="List Continue"/>
    <w:basedOn w:val="Standaard"/>
    <w:semiHidden/>
    <w:unhideWhenUsed/>
    <w:rsid w:val="004A480B"/>
    <w:pPr>
      <w:spacing w:after="120"/>
      <w:ind w:left="283"/>
      <w:contextualSpacing/>
    </w:pPr>
  </w:style>
  <w:style w:type="paragraph" w:styleId="Lijstvoortzetting2">
    <w:name w:val="List Continue 2"/>
    <w:basedOn w:val="Standaard"/>
    <w:semiHidden/>
    <w:unhideWhenUsed/>
    <w:rsid w:val="004A480B"/>
    <w:pPr>
      <w:spacing w:after="120"/>
      <w:ind w:left="566"/>
      <w:contextualSpacing/>
    </w:pPr>
  </w:style>
  <w:style w:type="paragraph" w:styleId="Lijstvoortzetting3">
    <w:name w:val="List Continue 3"/>
    <w:basedOn w:val="Standaard"/>
    <w:semiHidden/>
    <w:unhideWhenUsed/>
    <w:rsid w:val="004A480B"/>
    <w:pPr>
      <w:spacing w:after="120"/>
      <w:ind w:left="849"/>
      <w:contextualSpacing/>
    </w:pPr>
  </w:style>
  <w:style w:type="paragraph" w:styleId="Lijstvoortzetting4">
    <w:name w:val="List Continue 4"/>
    <w:basedOn w:val="Standaard"/>
    <w:semiHidden/>
    <w:unhideWhenUsed/>
    <w:rsid w:val="004A480B"/>
    <w:pPr>
      <w:spacing w:after="120"/>
      <w:ind w:left="1132"/>
      <w:contextualSpacing/>
    </w:pPr>
  </w:style>
  <w:style w:type="paragraph" w:styleId="Lijstvoortzetting5">
    <w:name w:val="List Continue 5"/>
    <w:basedOn w:val="Standaard"/>
    <w:semiHidden/>
    <w:unhideWhenUsed/>
    <w:rsid w:val="004A480B"/>
    <w:pPr>
      <w:spacing w:after="120"/>
      <w:ind w:left="1415"/>
      <w:contextualSpacing/>
    </w:pPr>
  </w:style>
  <w:style w:type="paragraph" w:styleId="Normaalweb">
    <w:name w:val="Normal (Web)"/>
    <w:basedOn w:val="Standaard"/>
    <w:semiHidden/>
    <w:unhideWhenUsed/>
    <w:rsid w:val="004A480B"/>
    <w:rPr>
      <w:rFonts w:ascii="Times New Roman" w:hAnsi="Times New Roman"/>
      <w:sz w:val="24"/>
    </w:rPr>
  </w:style>
  <w:style w:type="paragraph" w:styleId="Notitiekop">
    <w:name w:val="Note Heading"/>
    <w:basedOn w:val="Standaard"/>
    <w:next w:val="Standaard"/>
    <w:link w:val="NotitiekopChar"/>
    <w:semiHidden/>
    <w:unhideWhenUsed/>
    <w:rsid w:val="004A480B"/>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A480B"/>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A480B"/>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A480B"/>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A480B"/>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A480B"/>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A480B"/>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A480B"/>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A480B"/>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A480B"/>
    <w:pPr>
      <w:ind w:left="708"/>
    </w:pPr>
  </w:style>
  <w:style w:type="paragraph" w:styleId="Tekstzonderopmaak">
    <w:name w:val="Plain Text"/>
    <w:basedOn w:val="Standaard"/>
    <w:link w:val="TekstzonderopmaakChar"/>
    <w:semiHidden/>
    <w:unhideWhenUsed/>
    <w:rsid w:val="004A480B"/>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A480B"/>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numbering" w:customStyle="1" w:styleId="Koppenstructuur">
    <w:name w:val="Koppenstructuur"/>
    <w:basedOn w:val="Geenlijst"/>
    <w:uiPriority w:val="99"/>
    <w:rsid w:val="00FD3114"/>
    <w:pPr>
      <w:numPr>
        <w:numId w:val="4"/>
      </w:numPr>
    </w:pPr>
  </w:style>
  <w:style w:type="paragraph" w:styleId="Lijstalinea">
    <w:name w:val="List Paragraph"/>
    <w:basedOn w:val="Standaard"/>
    <w:uiPriority w:val="34"/>
    <w:qFormat/>
    <w:rsid w:val="00FB2FF3"/>
    <w:pPr>
      <w:ind w:left="720"/>
      <w:contextualSpacing/>
    </w:pPr>
  </w:style>
  <w:style w:type="character" w:styleId="Hyperlink">
    <w:name w:val="Hyperlink"/>
    <w:basedOn w:val="Standaardalinea-lettertype"/>
    <w:uiPriority w:val="99"/>
    <w:unhideWhenUsed/>
    <w:rsid w:val="00BB144C"/>
    <w:rPr>
      <w:color w:val="0000FF" w:themeColor="hyperlink"/>
      <w:u w:val="single"/>
    </w:rPr>
  </w:style>
  <w:style w:type="character" w:customStyle="1" w:styleId="Kop3Char">
    <w:name w:val="Kop 3 Char"/>
    <w:basedOn w:val="Standaardalinea-lettertype"/>
    <w:link w:val="Kop3"/>
    <w:uiPriority w:val="9"/>
    <w:rsid w:val="000437B9"/>
    <w:rPr>
      <w:rFonts w:ascii="Verdana" w:hAnsi="Verdana"/>
      <w:b/>
      <w:bCs/>
      <w:sz w:val="18"/>
      <w:szCs w:val="26"/>
    </w:rPr>
  </w:style>
  <w:style w:type="character" w:customStyle="1" w:styleId="Kop4Char">
    <w:name w:val="Kop 4 Char"/>
    <w:basedOn w:val="Standaardalinea-lettertype"/>
    <w:link w:val="Kop4"/>
    <w:rsid w:val="000437B9"/>
    <w:rPr>
      <w:rFonts w:ascii="Verdana" w:hAnsi="Verdana"/>
      <w:b/>
      <w:bCs/>
      <w:sz w:val="18"/>
      <w:szCs w:val="28"/>
    </w:rPr>
  </w:style>
  <w:style w:type="character" w:customStyle="1" w:styleId="Kop5Char">
    <w:name w:val="Kop 5 Char"/>
    <w:basedOn w:val="Standaardalinea-lettertype"/>
    <w:link w:val="Kop5"/>
    <w:locked/>
    <w:rsid w:val="00E63B88"/>
    <w:rPr>
      <w:rFonts w:ascii="Verdana" w:hAnsi="Verdana"/>
      <w:bCs/>
      <w:i/>
      <w:iCs/>
      <w:sz w:val="18"/>
      <w:szCs w:val="26"/>
    </w:rPr>
  </w:style>
  <w:style w:type="paragraph" w:customStyle="1" w:styleId="Opsommingtekens5">
    <w:name w:val="Opsomming tekens 5"/>
    <w:basedOn w:val="Standaard"/>
    <w:qFormat/>
    <w:rsid w:val="004A480B"/>
    <w:pPr>
      <w:numPr>
        <w:ilvl w:val="7"/>
        <w:numId w:val="1"/>
      </w:numPr>
    </w:pPr>
  </w:style>
  <w:style w:type="paragraph" w:customStyle="1" w:styleId="Opsommingtekens6">
    <w:name w:val="Opsomming tekens 6"/>
    <w:basedOn w:val="Standaard"/>
    <w:qFormat/>
    <w:rsid w:val="004A480B"/>
    <w:pPr>
      <w:numPr>
        <w:ilvl w:val="8"/>
        <w:numId w:val="1"/>
      </w:numPr>
    </w:pPr>
  </w:style>
  <w:style w:type="character" w:customStyle="1" w:styleId="Verwijzing">
    <w:name w:val="Verwijzing"/>
    <w:basedOn w:val="Standaardalinea-lettertype"/>
    <w:uiPriority w:val="1"/>
    <w:rsid w:val="004A480B"/>
    <w:rPr>
      <w:u w:val="single"/>
    </w:rPr>
  </w:style>
  <w:style w:type="paragraph" w:customStyle="1" w:styleId="Kader">
    <w:name w:val="Kader"/>
    <w:basedOn w:val="Standaard"/>
    <w:next w:val="Standaard"/>
    <w:qFormat/>
    <w:rsid w:val="004A480B"/>
    <w:pPr>
      <w:spacing w:before="280" w:after="280" w:line="280" w:lineRule="atLeast"/>
    </w:pPr>
    <w:rPr>
      <w:color w:val="FF0000"/>
    </w:rPr>
  </w:style>
  <w:style w:type="character" w:customStyle="1" w:styleId="Kop2Char">
    <w:name w:val="Kop 2 Char"/>
    <w:basedOn w:val="Standaardalinea-lettertype"/>
    <w:link w:val="Kop2"/>
    <w:rsid w:val="006C6CBD"/>
    <w:rPr>
      <w:rFonts w:ascii="Verdana" w:hAnsi="Verdana"/>
      <w:b/>
      <w:bCs/>
      <w:iCs/>
      <w:sz w:val="22"/>
      <w:szCs w:val="28"/>
    </w:rPr>
  </w:style>
  <w:style w:type="character" w:customStyle="1" w:styleId="Kop6Char">
    <w:name w:val="Kop 6 Char"/>
    <w:basedOn w:val="Standaardalinea-lettertype"/>
    <w:link w:val="Kop6"/>
    <w:rsid w:val="00D66C88"/>
    <w:rPr>
      <w:rFonts w:ascii="Verdana" w:hAnsi="Verdana"/>
      <w:bCs/>
      <w:i/>
      <w:sz w:val="18"/>
      <w:szCs w:val="22"/>
    </w:rPr>
  </w:style>
  <w:style w:type="character" w:customStyle="1" w:styleId="EindnoottekstChar">
    <w:name w:val="Eindnoottekst Char"/>
    <w:basedOn w:val="Standaardalinea-lettertype"/>
    <w:link w:val="Eindnoottekst"/>
    <w:semiHidden/>
    <w:rsid w:val="00D66C88"/>
    <w:rPr>
      <w:rFonts w:ascii="Verdana" w:hAnsi="Verdana"/>
      <w:sz w:val="18"/>
    </w:rPr>
  </w:style>
  <w:style w:type="paragraph" w:customStyle="1" w:styleId="Kop">
    <w:name w:val="Kop"/>
    <w:basedOn w:val="Kop4"/>
    <w:qFormat/>
    <w:rsid w:val="00BD6A51"/>
  </w:style>
  <w:style w:type="character" w:customStyle="1" w:styleId="Kop1Char">
    <w:name w:val="Kop 1 Char"/>
    <w:basedOn w:val="Standaardalinea-lettertype"/>
    <w:link w:val="Kop1"/>
    <w:locked/>
    <w:rsid w:val="00BD6A51"/>
    <w:rPr>
      <w:rFonts w:ascii="Verdana" w:hAnsi="Verdana" w:cs="Arial"/>
      <w:b/>
      <w:bCs/>
      <w:kern w:val="32"/>
      <w:sz w:val="24"/>
      <w:szCs w:val="18"/>
    </w:rPr>
  </w:style>
  <w:style w:type="character" w:customStyle="1" w:styleId="Kop7Char">
    <w:name w:val="Kop 7 Char"/>
    <w:basedOn w:val="Standaardalinea-lettertype"/>
    <w:link w:val="Kop7"/>
    <w:locked/>
    <w:rsid w:val="00BD6A51"/>
    <w:rPr>
      <w:rFonts w:ascii="Verdana" w:hAnsi="Verdana"/>
      <w:sz w:val="18"/>
      <w:szCs w:val="24"/>
    </w:rPr>
  </w:style>
  <w:style w:type="character" w:customStyle="1" w:styleId="Kop8Char">
    <w:name w:val="Kop 8 Char"/>
    <w:basedOn w:val="Standaardalinea-lettertype"/>
    <w:link w:val="Kop8"/>
    <w:locked/>
    <w:rsid w:val="00BD6A51"/>
    <w:rPr>
      <w:rFonts w:ascii="Verdana" w:hAnsi="Verdana"/>
      <w:iCs/>
      <w:sz w:val="18"/>
      <w:szCs w:val="24"/>
    </w:rPr>
  </w:style>
  <w:style w:type="character" w:customStyle="1" w:styleId="Kop9Char">
    <w:name w:val="Kop 9 Char"/>
    <w:basedOn w:val="Standaardalinea-lettertype"/>
    <w:link w:val="Kop9"/>
    <w:locked/>
    <w:rsid w:val="00BD6A51"/>
    <w:rPr>
      <w:rFonts w:ascii="Verdana" w:hAnsi="Verdana" w:cs="Arial"/>
      <w:sz w:val="18"/>
      <w:szCs w:val="22"/>
    </w:rPr>
  </w:style>
  <w:style w:type="character" w:customStyle="1" w:styleId="KoptekstChar">
    <w:name w:val="Koptekst Char"/>
    <w:basedOn w:val="Standaardalinea-lettertype"/>
    <w:link w:val="Koptekst"/>
    <w:locked/>
    <w:rsid w:val="00BD6A51"/>
    <w:rPr>
      <w:rFonts w:ascii="Verdana" w:hAnsi="Verdana" w:cs="Verdana-Bold"/>
      <w:bCs/>
      <w:smallCaps/>
      <w:sz w:val="14"/>
      <w:szCs w:val="13"/>
    </w:rPr>
  </w:style>
  <w:style w:type="character" w:customStyle="1" w:styleId="VoettekstChar">
    <w:name w:val="Voettekst Char"/>
    <w:basedOn w:val="Standaardalinea-lettertype"/>
    <w:link w:val="Voettekst"/>
    <w:locked/>
    <w:rsid w:val="00BD6A51"/>
    <w:rPr>
      <w:rFonts w:ascii="Verdana" w:hAnsi="Verdana"/>
      <w:sz w:val="18"/>
      <w:szCs w:val="24"/>
    </w:rPr>
  </w:style>
  <w:style w:type="character" w:customStyle="1" w:styleId="TitelChar">
    <w:name w:val="Titel Char"/>
    <w:basedOn w:val="Standaardalinea-lettertype"/>
    <w:link w:val="Titel"/>
    <w:uiPriority w:val="10"/>
    <w:locked/>
    <w:rsid w:val="00BD6A5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locked/>
    <w:rsid w:val="00BD6A51"/>
    <w:rPr>
      <w:rFonts w:ascii="Verdana" w:hAnsi="Verdana"/>
      <w:b/>
      <w:bCs/>
    </w:rPr>
  </w:style>
  <w:style w:type="character" w:customStyle="1" w:styleId="DocumentstructuurChar">
    <w:name w:val="Documentstructuur Char"/>
    <w:basedOn w:val="Standaardalinea-lettertype"/>
    <w:link w:val="Documentstructuur"/>
    <w:semiHidden/>
    <w:locked/>
    <w:rsid w:val="00BD6A51"/>
    <w:rPr>
      <w:rFonts w:ascii="Tahoma" w:hAnsi="Tahoma" w:cs="Tahoma"/>
      <w:sz w:val="16"/>
      <w:szCs w:val="16"/>
    </w:rPr>
  </w:style>
  <w:style w:type="character" w:customStyle="1" w:styleId="MacrotekstChar">
    <w:name w:val="Macrotekst Char"/>
    <w:basedOn w:val="Standaardalinea-lettertype"/>
    <w:link w:val="Macrotekst"/>
    <w:semiHidden/>
    <w:locked/>
    <w:rsid w:val="00BD6A51"/>
    <w:rPr>
      <w:rFonts w:ascii="Consolas" w:hAnsi="Consolas"/>
    </w:rPr>
  </w:style>
  <w:style w:type="table" w:customStyle="1" w:styleId="Huisstijl-Tabel">
    <w:name w:val="Huisstijl-Tabel"/>
    <w:basedOn w:val="Standaardtabel"/>
    <w:rsid w:val="00BD6A5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rPr>
        <w:rFonts w:cs="Times New Roman"/>
      </w:rPr>
    </w:tblStylePr>
  </w:style>
  <w:style w:type="numbering" w:styleId="111111">
    <w:name w:val="Outline List 2"/>
    <w:basedOn w:val="Geenlijst"/>
    <w:semiHidden/>
    <w:unhideWhenUsed/>
    <w:rsid w:val="004A480B"/>
  </w:style>
  <w:style w:type="numbering" w:styleId="1ai">
    <w:name w:val="Outline List 1"/>
    <w:basedOn w:val="Geenlijst"/>
    <w:semiHidden/>
    <w:unhideWhenUsed/>
    <w:rsid w:val="004A480B"/>
  </w:style>
  <w:style w:type="numbering" w:styleId="Artikelsectie">
    <w:name w:val="Outline List 3"/>
    <w:basedOn w:val="Geenlijst"/>
    <w:semiHidden/>
    <w:unhideWhenUsed/>
    <w:rsid w:val="004A48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17" Type="http://schemas.openxmlformats.org/officeDocument/2006/relationships/hyperlink" Target="https://gitlab.com/koop/STOP/standaard/-/issues" TargetMode="External"/><Relationship Id="rId84"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18" Type="http://schemas.openxmlformats.org/officeDocument/2006/relationships/header" Target="header5.xml"/><Relationship Id="rId126" Type="http://schemas.microsoft.com/office/2011/relationships/people" Target="people.xml"/><Relationship Id="rId8" Type="http://schemas.openxmlformats.org/officeDocument/2006/relationships/webSettings" Target="webSettings.xml"/><Relationship Id="rId85" Type="http://schemas.microsoft.com/office/2016/09/relationships/commentsIds" Target="commentsIds.xml"/><Relationship Id="rId121"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16"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19" Type="http://schemas.openxmlformats.org/officeDocument/2006/relationships/footer" Target="footer5.xml"/><Relationship Id="rId127" Type="http://schemas.openxmlformats.org/officeDocument/2006/relationships/theme" Target="theme/theme1.xml"/><Relationship Id="rId10" Type="http://schemas.openxmlformats.org/officeDocument/2006/relationships/endnotes" Target="endnotes.xml"/><Relationship Id="rId86" Type="http://schemas.microsoft.com/office/2018/08/relationships/commentsExtensible" Target="commentsExtensible.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20" Type="http://schemas.openxmlformats.org/officeDocument/2006/relationships/hyperlink" Target="https://www.wegwijzertpod.nl/uploads/2022-04/20220413%20Werkwijze%20Geo%20en%20locaties%20in%20Omgevingsdocumenten%201.01.pdf" TargetMode="External"/><Relationship Id="rId125"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B16F654-94D7-428B-8DCF-DBA65B93603E}">
  <ds:schemaRefs>
    <ds:schemaRef ds:uri="http://schemas.openxmlformats.org/officeDocument/2006/bibliography"/>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49F370AD-4658-4259-B204-40C06E7DD8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15255</TotalTime>
  <Pages>1</Pages>
  <Words>129144</Words>
  <Characters>710293</Characters>
  <Application>Microsoft Office Word</Application>
  <DocSecurity>0</DocSecurity>
  <Lines>5919</Lines>
  <Paragraphs>1675</Paragraphs>
  <ScaleCrop>false</ScaleCrop>
  <HeadingPairs>
    <vt:vector size="2" baseType="variant">
      <vt:variant>
        <vt:lpstr>Titel</vt:lpstr>
      </vt:variant>
      <vt:variant>
        <vt:i4>1</vt:i4>
      </vt:variant>
    </vt:vector>
  </HeadingPairs>
  <TitlesOfParts>
    <vt:vector size="1" baseType="lpstr">
      <vt:lpstr>TPOD Projectbesluit_werkversie</vt:lpstr>
    </vt:vector>
  </TitlesOfParts>
  <Company/>
  <LinksUpToDate>false</LinksUpToDate>
  <CharactersWithSpaces>837762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Projectbesluit_werkversie</dc:title>
  <dc:subject/>
  <dc:creator>PR33</dc:creator>
  <cp:keywords/>
  <dc:description/>
  <cp:lastModifiedBy>Gerard Wolbers</cp:lastModifiedBy>
  <cp:revision>496</cp:revision>
  <cp:lastPrinted>2021-06-10T21:40:00Z</cp:lastPrinted>
  <dcterms:created xsi:type="dcterms:W3CDTF">2021-06-11T15:31:00Z</dcterms:created>
  <dcterms:modified xsi:type="dcterms:W3CDTF">2023-11-21T10:10:00Z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