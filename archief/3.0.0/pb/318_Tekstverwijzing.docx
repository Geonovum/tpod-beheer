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B2C849" w14:textId="432B776E" w:rsidR="00261373" w:rsidRPr="000A4B5B" w:rsidRDefault="00624D76" w:rsidP="002F0D2A">
      <w:pPr>
        <w:pStyle w:val="Kop3"/>
      </w:pPr>
      <w:bookmarkStart w:id="345" w:name="_Ref_0de2bc199f83468713dd2ecd36442818_1"/>
      <w:r>
        <w:t>Tekstv</w:t>
      </w:r>
      <w:r w:rsidRPr="000A4B5B">
        <w:t>erwijzing</w:t>
      </w:r>
      <w:bookmarkEnd w:id="345"/>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