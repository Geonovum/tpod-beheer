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261373" w:rsidRDefault="00624D76" w:rsidP="00EC1A29">
      <w:pPr>
        <w:pStyle w:val="Kop3"/>
      </w:pPr>
      <w:bookmarkStart w:id="388" w:name="_Ref_89a9a5687a71e7e9308157b00219375b_1"/>
      <w:bookmarkStart w:id="389" w:name="_Ref_89a9a5687a71e7e9308157b00219375b_2"/>
      <w:bookmarkStart w:id="390" w:name="_Ref_89a9a5687a71e7e9308157b00219375b_3"/>
      <w:bookmarkStart w:id="391" w:name="_Ref_89a9a5687a71e7e9308157b00219375b_4"/>
      <w:bookmarkStart w:id="392" w:name="_Ref_89a9a5687a71e7e9308157b00219375b_5"/>
      <w:bookmarkStart w:id="393" w:name="_Ref_89a9a5687a71e7e9308157b00219375b_6"/>
      <w:r>
        <w:lastRenderedPageBreak/>
        <w:t>Projectprocedure en aan te leveren producten en gegevens</w:t>
      </w:r>
      <w:bookmarkEnd w:id="388"/>
      <w:bookmarkEnd w:id="389"/>
      <w:bookmarkEnd w:id="390"/>
      <w:bookmarkEnd w:id="391"/>
      <w:bookmarkEnd w:id="392"/>
      <w:bookmarkEnd w:id="393"/>
    </w:p>
    <w:p w14:paraId="7D35CF62" w14:textId="264E6077" w:rsidR="00261373" w:rsidRDefault="00624D76"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C2F51D8" w14:textId="19EFE6B2" w:rsidR="00261373" w:rsidRDefault="00624D76" w:rsidP="00A01439">
      <w:pPr>
        <w:pStyle w:val="Figuur"/>
      </w:pPr>
      <w:r>
        <w:rPr>
          <w:noProof/>
        </w:rPr>
        <w:drawing>
          <wp:inline distT="0" distB="0" distL="0" distR="0" wp14:anchorId="237204EC" wp14:editId="6BBE3FF1">
            <wp:extent cx="5400040" cy="1990090"/>
            <wp:effectExtent l="0" t="0" r="0" b="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07"/>
                    <a:stretch>
                      <a:fillRect/>
                    </a:stretch>
                  </pic:blipFill>
                  <pic:spPr>
                    <a:xfrm>
                      <a:off x="0" y="0"/>
                      <a:ext cx="5400040" cy="1990090"/>
                    </a:xfrm>
                    <a:prstGeom prst="rect">
                      <a:avLst/>
                    </a:prstGeom>
                  </pic:spPr>
                </pic:pic>
              </a:graphicData>
            </a:graphic>
          </wp:inline>
        </w:drawing>
      </w:r>
    </w:p>
    <w:p w14:paraId="4F903BA4" w14:textId="187574D4" w:rsidR="00261373" w:rsidRPr="004C65DD" w:rsidRDefault="00624D76" w:rsidP="00E22362">
      <w:pPr>
        <w:pStyle w:val="Figuurbijschrift"/>
      </w:pPr>
      <w:r w:rsidRPr="00DC68C7">
        <w:t xml:space="preserve">Globaal overzicht van de </w:t>
      </w:r>
      <w:r>
        <w:t>project</w:t>
      </w:r>
      <w:r w:rsidRPr="00DC68C7">
        <w:t xml:space="preserve">procedure en de </w:t>
      </w:r>
      <w:r w:rsidRPr="00603B9B">
        <w:t xml:space="preserve">producten </w:t>
      </w:r>
      <w:r w:rsidRPr="00DC68C7">
        <w:t>per 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7"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