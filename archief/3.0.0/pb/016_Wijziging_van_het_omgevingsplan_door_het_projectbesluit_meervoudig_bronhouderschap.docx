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00AA" w14:textId="188A9825" w:rsidR="00585790" w:rsidRPr="00F62F31" w:rsidRDefault="002E4A1B" w:rsidP="00827114">
      <w:pPr>
        <w:pStyle w:val="Kop3"/>
      </w:pPr>
      <w:bookmarkStart w:id="21" w:name="_Ref_4cb440323543f91aed17659b6a23c22d_1"/>
      <w:r>
        <w:t>Wijziging van het omgevingsplan door het projectbesluit: m</w:t>
      </w:r>
      <w:r w:rsidR="00585790">
        <w:t>eervoudig bronhouderschap</w:t>
      </w:r>
      <w:bookmarkEnd w:id="2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