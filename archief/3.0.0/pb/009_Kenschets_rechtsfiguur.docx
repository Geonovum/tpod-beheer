
<file path=[Content_Types].xml><?xml version="1.0" encoding="utf-8"?>
<Types xmlns="http://schemas.openxmlformats.org/package/2006/content-types">
  <Default Extension="jpeg" ContentType="image/jpeg"/>
  <Default Extension="jpg" ContentType="application/octet-stream"/>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E6CDF0" w14:textId="466BBCF4" w:rsidR="00E33EDD" w:rsidRPr="002D2D4E" w:rsidRDefault="00E33EDD" w:rsidP="00E33EDD">
      <w:pPr>
        <w:pStyle w:val="Kop3"/>
      </w:pPr>
      <w:bookmarkStart w:id="10" w:name="_Ref_90644593ab10ce5de9a7ed6a194ba67b_1"/>
      <w:r w:rsidRPr="002D2D4E">
        <w:t>Kenschets rechtsfiguur</w:t>
      </w:r>
      <w:bookmarkEnd w:id="10"/>
    </w:p>
    <w:p w14:paraId="6BE0CAFA" w14:textId="77777777" w:rsidR="00BA55B1" w:rsidRDefault="00BA55B1" w:rsidP="00BA55B1">
      <w:r>
        <w:t>Rijk, provincies, waterschappen en gemeenten stellen elk (integraal) beleid en regels vast en nemen vervolgens andere besluiten over de ontwikkeling, het gebruik, de bescherming en het beheer en onderhoud van de fysieke leefomgeving voor hun grondgebied. Zij leggen dit vast in één of meerdere omgevingsdocumenten.</w:t>
      </w:r>
    </w:p>
    <w:p w14:paraId="29D7BF53" w14:textId="09136AD3" w:rsidR="00BA55B1" w:rsidRDefault="00BA55B1" w:rsidP="00BA55B1">
      <w:r>
        <w:t>Elk van deze bestuurs</w:t>
      </w:r>
      <w:r w:rsidR="005C326A">
        <w:t>lagen</w:t>
      </w:r>
      <w:r>
        <w:t xml:space="preserve"> heeft in het stelsel voor het omgevingsrecht zijn eigen bevoegdheden en verantwoordelijkheden en daarmee samenhangende instrumenten, waaronder de omgevingsdocumenten.</w:t>
      </w:r>
    </w:p>
    <w:p w14:paraId="54D39936" w14:textId="77777777" w:rsidR="00BA55B1" w:rsidRDefault="00BA55B1" w:rsidP="00BA55B1"/>
    <w:p w14:paraId="665F169F" w14:textId="76A4675F" w:rsidR="008E2F05" w:rsidRPr="002D2D4E" w:rsidRDefault="0096263C" w:rsidP="00197211">
      <w:r>
        <w:t>W</w:t>
      </w:r>
      <w:r w:rsidR="00197211">
        <w:t>aterschap</w:t>
      </w:r>
      <w:r>
        <w:t>pen</w:t>
      </w:r>
      <w:r w:rsidR="00BA55B1">
        <w:t>, provincie</w:t>
      </w:r>
      <w:r>
        <w:t>s</w:t>
      </w:r>
      <w:r w:rsidR="00BA55B1">
        <w:t xml:space="preserve"> en Rijk </w:t>
      </w:r>
      <w:r w:rsidR="0083778E">
        <w:t>kunnen</w:t>
      </w:r>
      <w:r w:rsidR="00D76EE0">
        <w:t xml:space="preserve"> </w:t>
      </w:r>
      <w:r w:rsidR="008E2F05" w:rsidRPr="002D2D4E">
        <w:t xml:space="preserve">besluiten tot het uitvoeren van een (vaak) </w:t>
      </w:r>
      <w:r w:rsidR="00FD36F2" w:rsidRPr="002D2D4E">
        <w:t>complex</w:t>
      </w:r>
      <w:r w:rsidR="008E2F05" w:rsidRPr="002D2D4E">
        <w:t xml:space="preserve"> project in de fysieke leefomgeving door middel van het projectbesluit. Het projectbesluit heeft alleen betrekking op projecten waar een nationaal, provinciaal of waterstaatsbelang mee gemoeid is of </w:t>
      </w:r>
      <w:r w:rsidR="003A1559">
        <w:t>waar</w:t>
      </w:r>
      <w:r w:rsidR="003A1559" w:rsidRPr="002D2D4E">
        <w:t xml:space="preserve"> </w:t>
      </w:r>
      <w:r w:rsidR="008E2F05" w:rsidRPr="002D2D4E">
        <w:t>een privaat belang samenvalt met een publiek belang, zoals de aanleg van een windpark.</w:t>
      </w:r>
    </w:p>
    <w:p w14:paraId="6BD38D86" w14:textId="017B286A" w:rsidR="008E2F05" w:rsidRPr="002D2D4E" w:rsidRDefault="008E2F05" w:rsidP="008E2F05">
      <w:r w:rsidRPr="002D2D4E">
        <w:t>Het projectbesluit is gericht op het uitvoeren van een project en het in werking hebben of in stand houden daarvan. Voor een aantal categorieën van projecten is het vaststellen van een projectbesluit verplicht, voor andere projecten van publiek belang is het mogelijk om een projectbesluit vast te stellen.</w:t>
      </w:r>
      <w:r w:rsidR="00EE5D37">
        <w:t xml:space="preserve"> In beide gevallen wordt </w:t>
      </w:r>
      <w:r w:rsidR="00EE5D37" w:rsidRPr="00EE5D37">
        <w:t>de projectprocedure</w:t>
      </w:r>
      <w:r w:rsidR="00EE5D37">
        <w:t xml:space="preserve"> toegepast.</w:t>
      </w:r>
    </w:p>
    <w:p w14:paraId="2DE93036" w14:textId="77777777" w:rsidR="008E2F05" w:rsidRPr="002D2D4E" w:rsidRDefault="008E2F05" w:rsidP="008E2F05"/>
    <w:p w14:paraId="02205DA6" w14:textId="035F6A3F" w:rsidR="008E2F05" w:rsidRPr="002D2D4E" w:rsidRDefault="008E2F05" w:rsidP="008E2F05">
      <w:r w:rsidRPr="002D2D4E">
        <w:t xml:space="preserve">Het projectbesluit heeft een bijzonder karakter. Het bevat de maatregelen en kan alle </w:t>
      </w:r>
      <w:r w:rsidR="00FD36F2" w:rsidRPr="002D2D4E">
        <w:t>toestemmingen</w:t>
      </w:r>
      <w:r w:rsidRPr="002D2D4E">
        <w:t xml:space="preserve"> bevatten die nodig zijn voor de uitvoering van het project. Het projectbesluit geldt als omgevingsvergunning voor de expliciet in het projectbesluit genoemde activiteiten en als toestemming voor andere </w:t>
      </w:r>
      <w:r w:rsidR="00221C39">
        <w:t xml:space="preserve">onderdelen van </w:t>
      </w:r>
      <w:r w:rsidRPr="002D2D4E">
        <w:t xml:space="preserve">het projectbesluit. </w:t>
      </w:r>
      <w:r w:rsidR="00412F32">
        <w:t xml:space="preserve">Tot slot </w:t>
      </w:r>
      <w:r w:rsidR="00C84653">
        <w:t xml:space="preserve">wijzigt </w:t>
      </w:r>
      <w:r w:rsidR="00412F32">
        <w:t xml:space="preserve">het projectbesluit </w:t>
      </w:r>
      <w:r w:rsidR="006420F3">
        <w:t xml:space="preserve">een of meer </w:t>
      </w:r>
      <w:r w:rsidR="00412F32">
        <w:t>omgevingsplan</w:t>
      </w:r>
      <w:r w:rsidR="006420F3">
        <w:t>nen</w:t>
      </w:r>
      <w:r w:rsidR="00412F32">
        <w:t xml:space="preserve"> </w:t>
      </w:r>
      <w:r w:rsidR="00550D42" w:rsidRPr="00550D42">
        <w:t>met regels die nodig zijn voor het uitvoeren en in werking hebben of in stand houden van het project.</w:t>
      </w:r>
      <w:r w:rsidR="00550D42">
        <w:t xml:space="preserve"> </w:t>
      </w:r>
      <w:r w:rsidR="00D3080E" w:rsidRPr="00D3080E">
        <w:t xml:space="preserve">Gedurende de overgangsfase hoeft dat niet en geldt het projectbesluit, voor zover het in strijd is met het omgevingsplan, als omgevingsvergunning voor een buitenplanse omgevingsplanactiviteit. </w:t>
      </w:r>
      <w:r w:rsidRPr="002D2D4E">
        <w:t>Met het oog op de voorbereiding van een projectbesluit kunnen provinciale staten respectievelijk de minister een voorbereidingsbesluit nemen</w:t>
      </w:r>
      <w:r w:rsidR="00A062BC">
        <w:t>, dat een of meer omgevingsplannen wijzigt met voorbeschermingsregels</w:t>
      </w:r>
      <w:r w:rsidRPr="002D2D4E">
        <w:t>.</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55" w:author="Nienke Jansen" w:date="2023-11-15T17:39:00Z" w:initials="NJ">
    <w:p w14:paraId="67730099" w14:textId="77777777" w:rsidR="00AE40F0" w:rsidRDefault="00AE40F0" w:rsidP="00AE40F0">
      <w:pPr>
        <w:pStyle w:val="Tekstopmerking"/>
      </w:pPr>
      <w:r>
        <w:rPr>
          <w:rStyle w:val="Verwijzingopmerking"/>
        </w:rPr>
        <w:annotationRef/>
      </w:r>
      <w:r>
        <w:t>Alleen in omgevingsplan, omgevingsverordening, projectbesluit en voorbereidingsbesluit en waterschapsverordening</w:t>
      </w:r>
    </w:p>
  </w:comment>
  <w:comment w:id="306" w:author="Nienke Jansen" w:date="2023-11-15T19:17:00Z" w:initials="NJ">
    <w:p w14:paraId="25EBC17D" w14:textId="77777777" w:rsidR="00BE35E1" w:rsidRDefault="001F73AD" w:rsidP="008143DA">
      <w:pPr>
        <w:pStyle w:val="Tekstopmerking"/>
      </w:pPr>
      <w:r>
        <w:rPr>
          <w:rStyle w:val="Verwijzingopmerking"/>
        </w:rPr>
        <w:annotationRef/>
      </w:r>
      <w:r w:rsidR="00BE35E1">
        <w:t>Kruisverwijzing nog corrigeren</w:t>
      </w:r>
    </w:p>
  </w:comment>
  <w:comment w:id="437" w:author="Nienke Jansen" w:date="2023-10-16T12:37:00Z" w:initials="NJ">
    <w:p w14:paraId="248021E5" w14:textId="33833DE6" w:rsidR="0094292D" w:rsidRDefault="0094292D" w:rsidP="0094292D">
      <w:pPr>
        <w:pStyle w:val="Tekstopmerking"/>
      </w:pPr>
      <w:r>
        <w:rPr>
          <w:rStyle w:val="Verwijzingopmerking"/>
        </w:rPr>
        <w:annotationRef/>
      </w:r>
      <w:r>
        <w:t>Intrekking vrijetekstdeel?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7730099" w15:done="0"/>
  <w15:commentEx w15:paraId="25EBC17D" w15:done="0"/>
  <w15:commentEx w15:paraId="248021E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4C1F943A" w16cex:dateUtc="2023-11-15T16:39:00Z"/>
  <w16cex:commentExtensible w16cex:durableId="3DCE804E" w16cex:dateUtc="2023-11-15T18:17:00Z"/>
  <w16cex:commentExtensible w16cex:durableId="2100EFF8" w16cex:dateUtc="2023-10-16T10: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7730099" w16cid:durableId="4C1F943A"/>
  <w16cid:commentId w16cid:paraId="25EBC17D" w16cid:durableId="3DCE804E"/>
  <w16cid:commentId w16cid:paraId="248021E5" w16cid:durableId="2100EFF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39F3C4" w14:textId="77777777" w:rsidR="005E24E9" w:rsidRDefault="005E24E9">
      <w:r>
        <w:separator/>
      </w:r>
    </w:p>
    <w:p w14:paraId="45496598" w14:textId="77777777" w:rsidR="005E24E9" w:rsidRDefault="005E24E9"/>
  </w:endnote>
  <w:endnote w:type="continuationSeparator" w:id="0">
    <w:p w14:paraId="33A1A968" w14:textId="77777777" w:rsidR="005E24E9" w:rsidRPr="003C450F" w:rsidRDefault="005E24E9" w:rsidP="003C450F"/>
  </w:endnote>
  <w:endnote w:type="continuationNotice" w:id="1">
    <w:p w14:paraId="237579AD" w14:textId="77777777" w:rsidR="005E24E9" w:rsidRDefault="005E24E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837C41" w14:textId="77777777" w:rsidR="008D4321" w:rsidRDefault="008D432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2F17CF" w:rsidRPr="00BC3B53" w:rsidRDefault="002F17CF"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CF492" w14:textId="77777777" w:rsidR="008D4321" w:rsidRDefault="008D432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2F17CF" w:rsidRPr="006B1455" w:rsidRDefault="00A779B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2F17CF" w:rsidRPr="00BC3B53" w:rsidRDefault="002F17CF"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B970A7" w14:textId="77777777" w:rsidR="00976374" w:rsidRPr="006B1455" w:rsidRDefault="00976374"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1238710" w14:textId="77777777" w:rsidR="00976374" w:rsidRPr="00BC3B53" w:rsidRDefault="00976374"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F1957F" w14:textId="77777777" w:rsidR="005E24E9" w:rsidRPr="00B35331" w:rsidRDefault="005E24E9" w:rsidP="00577995">
      <w:pPr>
        <w:pStyle w:val="Voettekst"/>
      </w:pPr>
    </w:p>
  </w:footnote>
  <w:footnote w:type="continuationSeparator" w:id="0">
    <w:p w14:paraId="3532131A" w14:textId="77777777" w:rsidR="005E24E9" w:rsidRDefault="005E24E9">
      <w:r>
        <w:continuationSeparator/>
      </w:r>
    </w:p>
    <w:p w14:paraId="5D13AE26" w14:textId="77777777" w:rsidR="005E24E9" w:rsidRDefault="005E24E9"/>
    <w:p w14:paraId="570CE29C" w14:textId="77777777" w:rsidR="005E24E9" w:rsidRDefault="005E24E9"/>
  </w:footnote>
  <w:footnote w:type="continuationNotice" w:id="1">
    <w:p w14:paraId="55F06851" w14:textId="77777777" w:rsidR="005E24E9" w:rsidRDefault="005E24E9">
      <w:pPr>
        <w:spacing w:line="240" w:lineRule="auto"/>
      </w:pPr>
    </w:p>
  </w:footnote>
  <w:footnote w:id="2">
    <w:p w14:paraId="43CE0D07" w14:textId="77777777" w:rsidR="00261373" w:rsidRDefault="00624D76"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0F535F54" w14:textId="522362BE" w:rsidR="00B16A65" w:rsidRDefault="00B16A65">
      <w:pPr>
        <w:pStyle w:val="Voetnoottekst"/>
      </w:pPr>
      <w:r>
        <w:rPr>
          <w:rStyle w:val="Voetnootmarkering"/>
        </w:rPr>
        <w:footnoteRef/>
      </w:r>
      <w:r>
        <w:t xml:space="preserve"> </w:t>
      </w:r>
      <w:r>
        <w:tab/>
      </w:r>
      <w:r w:rsidR="005A7217">
        <w:t>A</w:t>
      </w:r>
      <w:r w:rsidRPr="00B16A65">
        <w:t xml:space="preserve">rtikel 2.2 onderdeel B </w:t>
      </w:r>
      <w:r w:rsidR="00E26275">
        <w:t xml:space="preserve">sub </w:t>
      </w:r>
      <w:r w:rsidRPr="00B16A65">
        <w:t xml:space="preserve">2 </w:t>
      </w:r>
      <w:r w:rsidR="00150824">
        <w:t xml:space="preserve">sub </w:t>
      </w:r>
      <w:r w:rsidR="00B43198">
        <w:t>g</w:t>
      </w:r>
      <w:r w:rsidRPr="00B16A65">
        <w:t xml:space="preserve"> </w:t>
      </w:r>
      <w:r w:rsidR="005A7217">
        <w:t>sub d</w:t>
      </w:r>
      <w:r w:rsidR="00AB6E18">
        <w:t xml:space="preserve"> en h</w:t>
      </w:r>
      <w:r w:rsidR="005A7217">
        <w:t xml:space="preserve"> </w:t>
      </w:r>
      <w:r w:rsidRPr="00B16A65">
        <w:t xml:space="preserve">Invoeringswet Omgevingswet, waarmee afdeling 5.2 Omgevingswet (Projectprocedure) </w:t>
      </w:r>
      <w:r w:rsidR="00405433" w:rsidRPr="00405433">
        <w:t xml:space="preserve">en artikel 16.72 (goedkeuring projectbesluit waterschap door GS) worden </w:t>
      </w:r>
      <w:r w:rsidRPr="00B16A65">
        <w:t xml:space="preserve">toegevoegd aan artikel 2 van bijlage 2 </w:t>
      </w:r>
      <w:r w:rsidR="00150824">
        <w:t xml:space="preserve">van de </w:t>
      </w:r>
      <w:r w:rsidRPr="00B16A65">
        <w:t>Awb</w:t>
      </w:r>
      <w:r w:rsidR="000A5777">
        <w:t>,</w:t>
      </w:r>
      <w:r w:rsidRPr="00B16A65">
        <w:t xml:space="preserve"> </w:t>
      </w:r>
      <w:r w:rsidR="000A5777" w:rsidRPr="000A5777">
        <w:t>waarmee de besluiten worden aanwezen waartegen op grond van artikel 8:6 lid 1 Awb rechtstreeks beroep bij de Afdeling bestuursrecht van de Raad van State openstaat</w:t>
      </w:r>
    </w:p>
  </w:footnote>
  <w:footnote w:id="4">
    <w:p w14:paraId="13998F2F" w14:textId="08366835" w:rsidR="00210647" w:rsidRDefault="00210647">
      <w:pPr>
        <w:pStyle w:val="Voetnoottekst"/>
      </w:pPr>
      <w:r>
        <w:rPr>
          <w:rStyle w:val="Voetnootmarkering"/>
        </w:rPr>
        <w:footnoteRef/>
      </w:r>
      <w:r>
        <w:t xml:space="preserve"> </w:t>
      </w:r>
      <w:r>
        <w:tab/>
        <w:t xml:space="preserve">Maar zie </w:t>
      </w:r>
      <w:r w:rsidR="00DC7A04">
        <w:t xml:space="preserve">wel paragraaf </w:t>
      </w:r>
      <w:r w:rsidR="00DB618D">
        <w:fldChar w:fldCharType="begin"/>
      </w:r>
      <w:r w:rsidR="00DB618D">
        <w:instrText xml:space="preserve"> REF _Ref94529641 \n \h </w:instrText>
      </w:r>
      <w:r w:rsidR="00DB618D">
        <w:fldChar w:fldCharType="separate"/>
      </w:r>
      <w:r w:rsidR="00AC27D2">
        <w:t>4.4.4</w:t>
      </w:r>
      <w:r w:rsidR="00DB618D">
        <w:fldChar w:fldCharType="end"/>
      </w:r>
      <w:r w:rsidR="00DC7A04">
        <w:t xml:space="preserve"> waarin enige beperkingen zijn aangegeven</w:t>
      </w:r>
    </w:p>
  </w:footnote>
  <w:footnote w:id="5">
    <w:p w14:paraId="38833FDC" w14:textId="76A70816" w:rsidR="00CA0E54" w:rsidRDefault="00CA0E54">
      <w:pPr>
        <w:pStyle w:val="Voetnoottekst"/>
      </w:pPr>
      <w:r>
        <w:rPr>
          <w:rStyle w:val="Voetnootmarkering"/>
        </w:rPr>
        <w:footnoteRef/>
      </w:r>
      <w:r>
        <w:t xml:space="preserve"> </w:t>
      </w:r>
      <w:r>
        <w:tab/>
        <w:t>Artikel 5.44 lid 1 Ow</w:t>
      </w:r>
    </w:p>
  </w:footnote>
  <w:footnote w:id="6">
    <w:p w14:paraId="7EBFFA53" w14:textId="24E94F95" w:rsidR="0075113C" w:rsidRDefault="0075113C">
      <w:pPr>
        <w:pStyle w:val="Voetnoottekst"/>
      </w:pPr>
      <w:r>
        <w:rPr>
          <w:rStyle w:val="Voetnootmarkering"/>
        </w:rPr>
        <w:footnoteRef/>
      </w:r>
      <w:r>
        <w:t xml:space="preserve"> </w:t>
      </w:r>
      <w:r>
        <w:tab/>
        <w:t>Artikel 5.44a lid 1 Ow</w:t>
      </w:r>
    </w:p>
  </w:footnote>
  <w:footnote w:id="7">
    <w:p w14:paraId="676AD312" w14:textId="1B75FCE1" w:rsidR="0075113C" w:rsidRDefault="0075113C">
      <w:pPr>
        <w:pStyle w:val="Voetnoottekst"/>
      </w:pPr>
      <w:r>
        <w:rPr>
          <w:rStyle w:val="Voetnootmarkering"/>
        </w:rPr>
        <w:footnoteRef/>
      </w:r>
      <w:r>
        <w:t xml:space="preserve"> </w:t>
      </w:r>
      <w:r>
        <w:tab/>
        <w:t>Artikel 5.44a lid 2 Ow</w:t>
      </w:r>
    </w:p>
  </w:footnote>
  <w:footnote w:id="8">
    <w:p w14:paraId="3B47F948" w14:textId="36C6BF5A" w:rsidR="00353FBD" w:rsidRDefault="00353FBD">
      <w:pPr>
        <w:pStyle w:val="Voetnoottekst"/>
      </w:pPr>
      <w:r>
        <w:rPr>
          <w:rStyle w:val="Voetnootmarkering"/>
        </w:rPr>
        <w:footnoteRef/>
      </w:r>
      <w:r>
        <w:t xml:space="preserve"> </w:t>
      </w:r>
      <w:r>
        <w:tab/>
        <w:t>Artikel 5.44a lid 3 Ow</w:t>
      </w:r>
    </w:p>
  </w:footnote>
  <w:footnote w:id="9">
    <w:p w14:paraId="204120AB" w14:textId="30FC8FAD" w:rsidR="006F2251" w:rsidRDefault="006F2251">
      <w:pPr>
        <w:pStyle w:val="Voetnoottekst"/>
      </w:pPr>
      <w:r>
        <w:rPr>
          <w:rStyle w:val="Voetnootmarkering"/>
        </w:rPr>
        <w:footnoteRef/>
      </w:r>
      <w:r>
        <w:t xml:space="preserve"> </w:t>
      </w:r>
      <w:r>
        <w:tab/>
        <w:t>Artikel 5.44a lid 4 Ow</w:t>
      </w:r>
    </w:p>
  </w:footnote>
  <w:footnote w:id="10">
    <w:p w14:paraId="4D59DBC3" w14:textId="3DEC7518" w:rsidR="00644A3A" w:rsidRDefault="00644A3A">
      <w:pPr>
        <w:pStyle w:val="Voetnoottekst"/>
      </w:pPr>
      <w:r>
        <w:rPr>
          <w:rStyle w:val="Voetnootmarkering"/>
        </w:rPr>
        <w:footnoteRef/>
      </w:r>
      <w:r>
        <w:t xml:space="preserve"> </w:t>
      </w:r>
      <w:r>
        <w:tab/>
        <w:t>Artikel 5.44b lid 1 Ow</w:t>
      </w:r>
    </w:p>
  </w:footnote>
  <w:footnote w:id="11">
    <w:p w14:paraId="5A9F589B" w14:textId="253AB70E" w:rsidR="00C87124" w:rsidRDefault="00C87124">
      <w:pPr>
        <w:pStyle w:val="Voetnoottekst"/>
      </w:pPr>
      <w:r>
        <w:rPr>
          <w:rStyle w:val="Voetnootmarkering"/>
        </w:rPr>
        <w:footnoteRef/>
      </w:r>
      <w:r>
        <w:t xml:space="preserve"> </w:t>
      </w:r>
      <w:r>
        <w:tab/>
      </w:r>
      <w:r w:rsidRPr="00C87124">
        <w:t xml:space="preserve">Artikel 5.6 </w:t>
      </w:r>
      <w:r w:rsidR="00A35063">
        <w:t xml:space="preserve">aanhef en onder a </w:t>
      </w:r>
      <w:r w:rsidRPr="00C87124">
        <w:t>Omgevingsbesluit</w:t>
      </w:r>
    </w:p>
  </w:footnote>
  <w:footnote w:id="12">
    <w:p w14:paraId="3151ACDB" w14:textId="226B6317"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b</w:t>
      </w:r>
      <w:r w:rsidR="00A35063" w:rsidRPr="00A35063">
        <w:t xml:space="preserve"> </w:t>
      </w:r>
      <w:r w:rsidRPr="008D56D5">
        <w:t>Omgevingsbesluit</w:t>
      </w:r>
    </w:p>
  </w:footnote>
  <w:footnote w:id="13">
    <w:p w14:paraId="6BFAC095" w14:textId="46C185D6"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c</w:t>
      </w:r>
      <w:r w:rsidR="00A35063" w:rsidRPr="00A35063">
        <w:t xml:space="preserve"> </w:t>
      </w:r>
      <w:r w:rsidRPr="008D56D5">
        <w:t>Omgevingsbesluit</w:t>
      </w:r>
    </w:p>
  </w:footnote>
  <w:footnote w:id="14">
    <w:p w14:paraId="0AF8CF43" w14:textId="36041F39" w:rsidR="00101253" w:rsidRDefault="00101253">
      <w:pPr>
        <w:pStyle w:val="Voetnoottekst"/>
      </w:pPr>
      <w:r>
        <w:rPr>
          <w:rStyle w:val="Voetnootmarkering"/>
        </w:rPr>
        <w:footnoteRef/>
      </w:r>
      <w:r>
        <w:t xml:space="preserve"> </w:t>
      </w:r>
      <w:r>
        <w:tab/>
        <w:t>Artikel 5.51 Ow</w:t>
      </w:r>
    </w:p>
  </w:footnote>
  <w:footnote w:id="15">
    <w:p w14:paraId="08D40E2B" w14:textId="77777777" w:rsidR="002F16DA" w:rsidRDefault="002F16DA" w:rsidP="002F16DA">
      <w:pPr>
        <w:pStyle w:val="Voetnoottekst"/>
      </w:pPr>
      <w:r>
        <w:rPr>
          <w:rStyle w:val="Voetnootmarkering"/>
        </w:rPr>
        <w:footnoteRef/>
      </w:r>
      <w:r>
        <w:t xml:space="preserve"> </w:t>
      </w:r>
      <w:r>
        <w:tab/>
        <w:t>Artikel 4.19a lid 3 jo lid 1 Ow</w:t>
      </w:r>
    </w:p>
  </w:footnote>
  <w:footnote w:id="16">
    <w:p w14:paraId="4A30424A" w14:textId="77777777" w:rsidR="002F16DA" w:rsidRDefault="002F16DA" w:rsidP="002F16DA">
      <w:pPr>
        <w:pStyle w:val="Voetnoottekst"/>
      </w:pPr>
      <w:r>
        <w:rPr>
          <w:rStyle w:val="Voetnootmarkering"/>
        </w:rPr>
        <w:footnoteRef/>
      </w:r>
      <w:r>
        <w:t xml:space="preserve"> </w:t>
      </w:r>
      <w:r>
        <w:tab/>
        <w:t>Artikelen 5.52 Ow en 5.7 Omgevingsbesluit</w:t>
      </w:r>
    </w:p>
  </w:footnote>
  <w:footnote w:id="17">
    <w:p w14:paraId="386BF357" w14:textId="5D0162A0" w:rsidR="002F16DA" w:rsidRDefault="002F16DA" w:rsidP="002F16DA">
      <w:pPr>
        <w:pStyle w:val="Voetnoottekst"/>
      </w:pPr>
      <w:r>
        <w:rPr>
          <w:rStyle w:val="Voetnootmarkering"/>
        </w:rPr>
        <w:footnoteRef/>
      </w:r>
      <w:r>
        <w:t xml:space="preserve"> </w:t>
      </w:r>
      <w:r>
        <w:tab/>
        <w:t xml:space="preserve">Besluit van provinciale staten tot vaststelling van </w:t>
      </w:r>
      <w:r w:rsidR="0008767F">
        <w:t>geluidproductieplafonds</w:t>
      </w:r>
      <w:r>
        <w:t xml:space="preserve"> als omgevingswaarden voor bepaalde industrieterreinen</w:t>
      </w:r>
    </w:p>
  </w:footnote>
  <w:footnote w:id="18">
    <w:p w14:paraId="20631E02" w14:textId="39315ACA" w:rsidR="002F16DA" w:rsidRDefault="002F16DA" w:rsidP="002F16DA">
      <w:pPr>
        <w:pStyle w:val="Voetnoottekst"/>
      </w:pPr>
      <w:r>
        <w:rPr>
          <w:rStyle w:val="Voetnootmarkering"/>
        </w:rPr>
        <w:footnoteRef/>
      </w:r>
      <w:r>
        <w:t xml:space="preserve"> </w:t>
      </w:r>
      <w:r>
        <w:tab/>
      </w:r>
      <w:r w:rsidRPr="00C037AF">
        <w:t xml:space="preserve">Besluit van provinciale staten tot vaststelling van </w:t>
      </w:r>
      <w:r w:rsidR="0008767F" w:rsidRPr="00C037AF">
        <w:t>geluidproductieplafonds</w:t>
      </w:r>
      <w:r w:rsidRPr="00C037AF">
        <w:t xml:space="preserve"> als omgevingswaarden voor bepaalde</w:t>
      </w:r>
      <w:r>
        <w:t xml:space="preserve"> wegen en lokale spoorwegen</w:t>
      </w:r>
    </w:p>
  </w:footnote>
  <w:footnote w:id="19">
    <w:p w14:paraId="1582FE8F" w14:textId="0236EDA0" w:rsidR="002F16DA" w:rsidRDefault="002F16DA" w:rsidP="002F16DA">
      <w:pPr>
        <w:pStyle w:val="Voetnoottekst"/>
      </w:pPr>
      <w:r>
        <w:rPr>
          <w:rStyle w:val="Voetnootmarkering"/>
        </w:rPr>
        <w:footnoteRef/>
      </w:r>
      <w:r>
        <w:t xml:space="preserve"> </w:t>
      </w:r>
      <w:r>
        <w:tab/>
        <w:t xml:space="preserve">Besluit van minister van IenW </w:t>
      </w:r>
      <w:r w:rsidRPr="006B4D46">
        <w:t xml:space="preserve">tot vaststelling van </w:t>
      </w:r>
      <w:r w:rsidR="0008767F" w:rsidRPr="006B4D46">
        <w:t>geluidproductieplafonds</w:t>
      </w:r>
      <w:r w:rsidRPr="006B4D46">
        <w:t xml:space="preserve"> als omgevingswaarden voor bepaalde</w:t>
      </w:r>
      <w:r>
        <w:t xml:space="preserve"> wegen en hoofdspoorwegen</w:t>
      </w:r>
    </w:p>
  </w:footnote>
  <w:footnote w:id="20">
    <w:p w14:paraId="5D6C6088" w14:textId="42FA2204" w:rsidR="002F16DA" w:rsidRDefault="002F16DA" w:rsidP="002F16DA">
      <w:pPr>
        <w:pStyle w:val="Voetnoottekst"/>
      </w:pPr>
      <w:r>
        <w:rPr>
          <w:rStyle w:val="Voetnootmarkering"/>
        </w:rPr>
        <w:footnoteRef/>
      </w:r>
      <w:r>
        <w:t xml:space="preserve"> </w:t>
      </w:r>
      <w:r>
        <w:tab/>
      </w:r>
      <w:r w:rsidR="00DF7091" w:rsidRPr="00DF7091">
        <w:t>Een projectbesluit kan alleen gelden als maatwerkvoorschrift op grond van rijksregels. Een maatwerkvoorschrift op grond van decentrale regels moet afzonderlijk worden aangevraagd bij het bevoegd gezag</w:t>
      </w:r>
    </w:p>
  </w:footnote>
  <w:footnote w:id="21">
    <w:p w14:paraId="21C01E2B" w14:textId="77777777" w:rsidR="002F16DA" w:rsidRDefault="002F16DA" w:rsidP="002F16DA">
      <w:pPr>
        <w:pStyle w:val="Voetnoottekst"/>
      </w:pPr>
      <w:r>
        <w:rPr>
          <w:rStyle w:val="Voetnootmarkering"/>
        </w:rPr>
        <w:footnoteRef/>
      </w:r>
      <w:r>
        <w:t xml:space="preserve"> </w:t>
      </w:r>
      <w:r>
        <w:tab/>
        <w:t>Besluit tot d</w:t>
      </w:r>
      <w:r w:rsidRPr="00224AEB">
        <w:t xml:space="preserve">e plaatsing of verwijdering van </w:t>
      </w:r>
      <w:r>
        <w:t xml:space="preserve">bepaalde </w:t>
      </w:r>
      <w:r w:rsidRPr="00224AEB">
        <w:t>verkeerstekens en onderborden</w:t>
      </w:r>
      <w:r>
        <w:t xml:space="preserve"> en bepaalde m</w:t>
      </w:r>
      <w:r w:rsidRPr="00C27923">
        <w:t>aatregelen op of aan de weg tot wijziging van de inrichting van de weg of tot het aanbrengen of verwijderen van voorzieningen ter regeling van het verkeer</w:t>
      </w:r>
    </w:p>
  </w:footnote>
  <w:footnote w:id="22">
    <w:p w14:paraId="62522C83" w14:textId="77777777" w:rsidR="002F16DA" w:rsidRDefault="002F16DA" w:rsidP="002F16DA">
      <w:pPr>
        <w:pStyle w:val="Voetnoottekst"/>
      </w:pPr>
      <w:r>
        <w:rPr>
          <w:rStyle w:val="Voetnootmarkering"/>
        </w:rPr>
        <w:footnoteRef/>
      </w:r>
      <w:r>
        <w:t xml:space="preserve"> </w:t>
      </w:r>
      <w:r>
        <w:tab/>
        <w:t>Besluit waardoor een weg ophoudt openbaar te zijn</w:t>
      </w:r>
    </w:p>
  </w:footnote>
  <w:footnote w:id="23">
    <w:p w14:paraId="7DC433BC" w14:textId="77777777" w:rsidR="002F16DA" w:rsidRDefault="002F16DA" w:rsidP="002F16DA">
      <w:pPr>
        <w:pStyle w:val="Voetnoottekst"/>
      </w:pPr>
      <w:r>
        <w:rPr>
          <w:rStyle w:val="Voetnootmarkering"/>
        </w:rPr>
        <w:footnoteRef/>
      </w:r>
      <w:r>
        <w:t xml:space="preserve"> </w:t>
      </w:r>
      <w:r>
        <w:tab/>
      </w:r>
      <w:r w:rsidRPr="00784672">
        <w:t>Art</w:t>
      </w:r>
      <w:r>
        <w:t>ikel</w:t>
      </w:r>
      <w:r w:rsidRPr="00784672">
        <w:t xml:space="preserve"> 5.54 </w:t>
      </w:r>
      <w:r>
        <w:t xml:space="preserve">lid 1 </w:t>
      </w:r>
      <w:r w:rsidRPr="00784672">
        <w:t>Ow</w:t>
      </w:r>
    </w:p>
  </w:footnote>
  <w:footnote w:id="24">
    <w:p w14:paraId="7ACD971F" w14:textId="77777777" w:rsidR="004243E2" w:rsidRDefault="004243E2" w:rsidP="004243E2">
      <w:pPr>
        <w:pStyle w:val="Voetnoottekst"/>
      </w:pPr>
      <w:r>
        <w:rPr>
          <w:rStyle w:val="Voetnootmarkering"/>
        </w:rPr>
        <w:footnoteRef/>
      </w:r>
      <w:r>
        <w:t xml:space="preserve"> </w:t>
      </w:r>
      <w:r>
        <w:tab/>
      </w:r>
      <w:r w:rsidRPr="00784672">
        <w:t xml:space="preserve">Artikel 5.54 lid </w:t>
      </w:r>
      <w:r>
        <w:t xml:space="preserve">2 </w:t>
      </w:r>
      <w:r w:rsidRPr="00784672">
        <w:t>Ow</w:t>
      </w:r>
    </w:p>
  </w:footnote>
  <w:footnote w:id="25">
    <w:p w14:paraId="54B50C2C" w14:textId="77777777" w:rsidR="00271479" w:rsidRDefault="00271479" w:rsidP="00271479">
      <w:pPr>
        <w:pStyle w:val="Voetnoottekst"/>
      </w:pPr>
      <w:r>
        <w:rPr>
          <w:rStyle w:val="Voetnootmarkering"/>
        </w:rPr>
        <w:footnoteRef/>
      </w:r>
      <w:r>
        <w:t xml:space="preserve"> </w:t>
      </w:r>
      <w:r>
        <w:tab/>
        <w:t>Artikel 5.50 Ow</w:t>
      </w:r>
    </w:p>
  </w:footnote>
  <w:footnote w:id="26">
    <w:p w14:paraId="29A2E73D" w14:textId="77777777" w:rsidR="002F16DA" w:rsidRDefault="002F16DA" w:rsidP="002F16DA">
      <w:pPr>
        <w:pStyle w:val="Voetnoottekst"/>
      </w:pPr>
      <w:r>
        <w:rPr>
          <w:rStyle w:val="Voetnootmarkering"/>
        </w:rPr>
        <w:footnoteRef/>
      </w:r>
      <w:r>
        <w:t xml:space="preserve"> </w:t>
      </w:r>
      <w:r>
        <w:tab/>
      </w:r>
      <w:r w:rsidRPr="00AF1166">
        <w:t>Art</w:t>
      </w:r>
      <w:r>
        <w:t>ikel</w:t>
      </w:r>
      <w:r w:rsidRPr="00AF1166">
        <w:t xml:space="preserve"> 5.52 </w:t>
      </w:r>
      <w:r>
        <w:t xml:space="preserve">lid 1 </w:t>
      </w:r>
      <w:r w:rsidRPr="00AF1166">
        <w:t>Ow</w:t>
      </w:r>
    </w:p>
  </w:footnote>
  <w:footnote w:id="27">
    <w:p w14:paraId="60BD70DD" w14:textId="7DABDD29" w:rsidR="003A29E3" w:rsidRDefault="003A29E3">
      <w:pPr>
        <w:pStyle w:val="Voetnoottekst"/>
      </w:pPr>
      <w:r>
        <w:rPr>
          <w:rStyle w:val="Voetnootmarkering"/>
        </w:rPr>
        <w:footnoteRef/>
      </w:r>
      <w:r>
        <w:t xml:space="preserve"> </w:t>
      </w:r>
      <w:r>
        <w:tab/>
        <w:t>Artikel 22.16 lid 1 Ow</w:t>
      </w:r>
    </w:p>
  </w:footnote>
  <w:footnote w:id="28">
    <w:p w14:paraId="698DE63A" w14:textId="38810C62" w:rsidR="002F16DA" w:rsidRDefault="002F16DA" w:rsidP="002F16DA">
      <w:pPr>
        <w:pStyle w:val="Voetnoottekst"/>
      </w:pPr>
      <w:r>
        <w:rPr>
          <w:rStyle w:val="Voetnootmarkering"/>
        </w:rPr>
        <w:footnoteRef/>
      </w:r>
      <w:r>
        <w:t xml:space="preserve"> </w:t>
      </w:r>
      <w:r>
        <w:tab/>
        <w:t xml:space="preserve">Artikel 5.53a lid </w:t>
      </w:r>
      <w:r w:rsidR="00EB3204">
        <w:t xml:space="preserve">1 en 4.19a </w:t>
      </w:r>
      <w:r w:rsidR="0025455B">
        <w:t>lid 1 Ow voor het projectbesluit van het waterschap, artikel 5.53a lid 2</w:t>
      </w:r>
      <w:r>
        <w:t xml:space="preserve"> Ow</w:t>
      </w:r>
      <w:r w:rsidR="0025455B">
        <w:t xml:space="preserve"> </w:t>
      </w:r>
      <w:r w:rsidR="0025455B" w:rsidRPr="0025455B">
        <w:t>voor het projectbesluit</w:t>
      </w:r>
      <w:r w:rsidR="0025455B">
        <w:t xml:space="preserve"> van de provincie</w:t>
      </w:r>
    </w:p>
  </w:footnote>
  <w:footnote w:id="29">
    <w:p w14:paraId="4DCE6B71" w14:textId="00AFDFF0" w:rsidR="00D3603E" w:rsidRDefault="00D3603E">
      <w:pPr>
        <w:pStyle w:val="Voetnoottekst"/>
      </w:pPr>
      <w:r>
        <w:rPr>
          <w:rStyle w:val="Voetnootmarkering"/>
        </w:rPr>
        <w:footnoteRef/>
      </w:r>
      <w:r>
        <w:t xml:space="preserve"> </w:t>
      </w:r>
      <w:r>
        <w:tab/>
      </w:r>
      <w:r w:rsidR="00893945" w:rsidRPr="00893945">
        <w:t>Artikel 5.47 leden 1 en 3 Ow</w:t>
      </w:r>
    </w:p>
  </w:footnote>
  <w:footnote w:id="30">
    <w:p w14:paraId="5756D394" w14:textId="7763AB56" w:rsidR="00E51BCF" w:rsidRDefault="00E51BCF">
      <w:pPr>
        <w:pStyle w:val="Voetnoottekst"/>
      </w:pPr>
      <w:r>
        <w:rPr>
          <w:rStyle w:val="Voetnootmarkering"/>
        </w:rPr>
        <w:footnoteRef/>
      </w:r>
      <w:r>
        <w:t xml:space="preserve"> </w:t>
      </w:r>
      <w:r>
        <w:tab/>
      </w:r>
      <w:r w:rsidR="0076270F" w:rsidRPr="0076270F">
        <w:t>Artikel 5.47 lid 4 Ow</w:t>
      </w:r>
    </w:p>
  </w:footnote>
  <w:footnote w:id="31">
    <w:p w14:paraId="7D7B799A" w14:textId="5F7C90A8" w:rsidR="000B2E49" w:rsidRDefault="000B2E49">
      <w:pPr>
        <w:pStyle w:val="Voetnoottekst"/>
      </w:pPr>
      <w:r>
        <w:rPr>
          <w:rStyle w:val="Voetnootmarkering"/>
        </w:rPr>
        <w:footnoteRef/>
      </w:r>
      <w:r>
        <w:t xml:space="preserve"> </w:t>
      </w:r>
      <w:r>
        <w:tab/>
      </w:r>
      <w:r w:rsidR="00705578" w:rsidRPr="00705578">
        <w:t>Artikel 5.48 Ow</w:t>
      </w:r>
    </w:p>
  </w:footnote>
  <w:footnote w:id="32">
    <w:p w14:paraId="1EEDB1D7" w14:textId="6FB7A46B" w:rsidR="00705578" w:rsidRDefault="00705578">
      <w:pPr>
        <w:pStyle w:val="Voetnoottekst"/>
      </w:pPr>
      <w:r>
        <w:rPr>
          <w:rStyle w:val="Voetnootmarkering"/>
        </w:rPr>
        <w:footnoteRef/>
      </w:r>
      <w:r>
        <w:t xml:space="preserve"> </w:t>
      </w:r>
      <w:r>
        <w:tab/>
      </w:r>
      <w:r w:rsidR="004E2E4A" w:rsidRPr="004E2E4A">
        <w:t>Artikel 5.49 Ow</w:t>
      </w:r>
    </w:p>
  </w:footnote>
  <w:footnote w:id="33">
    <w:p w14:paraId="10B2E8C9" w14:textId="2E5E18B4" w:rsidR="00316C8F" w:rsidRDefault="00316C8F">
      <w:pPr>
        <w:pStyle w:val="Voetnoottekst"/>
      </w:pPr>
      <w:r>
        <w:rPr>
          <w:rStyle w:val="Voetnootmarkering"/>
        </w:rPr>
        <w:footnoteRef/>
      </w:r>
      <w:r>
        <w:t xml:space="preserve"> </w:t>
      </w:r>
      <w:r>
        <w:tab/>
      </w:r>
      <w:r w:rsidR="00984BA6" w:rsidRPr="00984BA6">
        <w:t>Artikel 16.70 Ow</w:t>
      </w:r>
    </w:p>
  </w:footnote>
  <w:footnote w:id="34">
    <w:p w14:paraId="2E619FE6" w14:textId="2344E9C8" w:rsidR="008563D4" w:rsidRDefault="008563D4">
      <w:pPr>
        <w:pStyle w:val="Voetnoottekst"/>
      </w:pPr>
      <w:r>
        <w:rPr>
          <w:rStyle w:val="Voetnootmarkering"/>
        </w:rPr>
        <w:footnoteRef/>
      </w:r>
      <w:r>
        <w:t xml:space="preserve"> </w:t>
      </w:r>
      <w:r>
        <w:tab/>
      </w:r>
      <w:r w:rsidR="00E21CAA" w:rsidRPr="00E21CAA">
        <w:t>Artikel 16.71 lid 1 aanhef en onder a Ow</w:t>
      </w:r>
    </w:p>
  </w:footnote>
  <w:footnote w:id="35">
    <w:p w14:paraId="5F75A966" w14:textId="1576555C" w:rsidR="00100F0B" w:rsidRDefault="00100F0B">
      <w:pPr>
        <w:pStyle w:val="Voetnoottekst"/>
      </w:pPr>
      <w:r>
        <w:rPr>
          <w:rStyle w:val="Voetnootmarkering"/>
        </w:rPr>
        <w:footnoteRef/>
      </w:r>
      <w:r>
        <w:t xml:space="preserve"> </w:t>
      </w:r>
      <w:r>
        <w:tab/>
      </w:r>
      <w:r w:rsidR="00CF5477" w:rsidRPr="00CF5477">
        <w:t>Artikel 16.72 Ow</w:t>
      </w:r>
    </w:p>
  </w:footnote>
  <w:footnote w:id="36">
    <w:p w14:paraId="3024F966" w14:textId="11938916" w:rsidR="00FF6C70" w:rsidRDefault="00FF6C70">
      <w:pPr>
        <w:pStyle w:val="Voetnoottekst"/>
      </w:pPr>
      <w:r>
        <w:rPr>
          <w:rStyle w:val="Voetnootmarkering"/>
        </w:rPr>
        <w:footnoteRef/>
      </w:r>
      <w:r>
        <w:t xml:space="preserve"> </w:t>
      </w:r>
      <w:r>
        <w:tab/>
      </w:r>
      <w:r w:rsidR="003B07AD" w:rsidRPr="003B07AD">
        <w:t xml:space="preserve">Artikel 2.2 onderdeel B sub 2 sub g sub d </w:t>
      </w:r>
      <w:r w:rsidR="006F1A9F">
        <w:t xml:space="preserve">en h </w:t>
      </w:r>
      <w:r w:rsidR="003B07AD" w:rsidRPr="003B07AD">
        <w:t xml:space="preserve">Invoeringswet Omgevingswet, waarmee afdeling 5.2 Omgevingswet (Projectprocedure) </w:t>
      </w:r>
      <w:r w:rsidR="006F1A9F" w:rsidRPr="006F1A9F">
        <w:t xml:space="preserve">en artikel 16.72 </w:t>
      </w:r>
      <w:r w:rsidR="003A1F5D">
        <w:t xml:space="preserve">(goedkeuring projectbesluit waterschap door GS) </w:t>
      </w:r>
      <w:r w:rsidR="003B07AD" w:rsidRPr="003B07AD">
        <w:t>word</w:t>
      </w:r>
      <w:r w:rsidR="003A1F5D">
        <w:t>en</w:t>
      </w:r>
      <w:r w:rsidR="003B07AD" w:rsidRPr="003B07AD">
        <w:t xml:space="preserve"> toegevoegd aan artikel 2 van bijlage 2 van de Awb, waarmee de besluiten worden aanwezen waartegen op grond van artikel 8:6 lid 1 Awb rechtstreeks beroep bij de Afdeling bestuursrecht van de Raad van State openstaat</w:t>
      </w:r>
    </w:p>
  </w:footnote>
  <w:footnote w:id="37">
    <w:p w14:paraId="4650D5AA" w14:textId="3EE878C9" w:rsidR="009C614A" w:rsidRDefault="009C614A">
      <w:pPr>
        <w:pStyle w:val="Voetnoottekst"/>
      </w:pPr>
      <w:r>
        <w:rPr>
          <w:rStyle w:val="Voetnootmarkering"/>
        </w:rPr>
        <w:footnoteRef/>
      </w:r>
      <w:r>
        <w:t xml:space="preserve"> </w:t>
      </w:r>
      <w:r>
        <w:tab/>
      </w:r>
      <w:r w:rsidR="00BD07DD" w:rsidRPr="00BD07DD">
        <w:t>Artikel 16.78 lid 3 Ow</w:t>
      </w:r>
    </w:p>
  </w:footnote>
  <w:footnote w:id="38">
    <w:p w14:paraId="31A212AB" w14:textId="11CC0CF6" w:rsidR="00BD07DD" w:rsidRDefault="00BD07DD">
      <w:pPr>
        <w:pStyle w:val="Voetnoottekst"/>
      </w:pPr>
      <w:r>
        <w:rPr>
          <w:rStyle w:val="Voetnootmarkering"/>
        </w:rPr>
        <w:footnoteRef/>
      </w:r>
      <w:r>
        <w:t xml:space="preserve"> </w:t>
      </w:r>
      <w:r w:rsidR="00A56678">
        <w:tab/>
      </w:r>
      <w:r w:rsidR="00A56678" w:rsidRPr="00A56678">
        <w:t>Artikel 16.78 lid 4 Ow</w:t>
      </w:r>
    </w:p>
  </w:footnote>
  <w:footnote w:id="39">
    <w:p w14:paraId="49B0AEB6" w14:textId="3DC84522" w:rsidR="00D34A91" w:rsidRDefault="00D34A91">
      <w:pPr>
        <w:pStyle w:val="Voetnoottekst"/>
      </w:pPr>
      <w:r>
        <w:rPr>
          <w:rStyle w:val="Voetnootmarkering"/>
        </w:rPr>
        <w:footnoteRef/>
      </w:r>
      <w:r>
        <w:t xml:space="preserve"> </w:t>
      </w:r>
      <w:r>
        <w:tab/>
        <w:t>A</w:t>
      </w:r>
      <w:r w:rsidRPr="00D34A91">
        <w:t xml:space="preserve">rtikel 5.52 </w:t>
      </w:r>
      <w:r>
        <w:t xml:space="preserve">lid 1 </w:t>
      </w:r>
      <w:r w:rsidRPr="00D34A91">
        <w:t>Ow</w:t>
      </w:r>
    </w:p>
  </w:footnote>
  <w:footnote w:id="40">
    <w:p w14:paraId="3D86DBC8" w14:textId="0214DE07" w:rsidR="00B073B4" w:rsidRDefault="00B073B4">
      <w:pPr>
        <w:pStyle w:val="Voetnoottekst"/>
      </w:pPr>
      <w:r>
        <w:rPr>
          <w:rStyle w:val="Voetnootmarkering"/>
        </w:rPr>
        <w:footnoteRef/>
      </w:r>
      <w:r>
        <w:t xml:space="preserve"> </w:t>
      </w:r>
      <w:r>
        <w:tab/>
      </w:r>
      <w:r w:rsidRPr="00B073B4">
        <w:t xml:space="preserve">Artikel 5.52 lid </w:t>
      </w:r>
      <w:r>
        <w:t>2</w:t>
      </w:r>
      <w:r w:rsidRPr="00B073B4">
        <w:t xml:space="preserve"> Ow</w:t>
      </w:r>
      <w:r w:rsidR="001852AA">
        <w:t xml:space="preserve"> en artikel 5.7 Ob</w:t>
      </w:r>
    </w:p>
  </w:footnote>
  <w:footnote w:id="41">
    <w:p w14:paraId="1BD9FE4F" w14:textId="77777777" w:rsidR="00AE1B54" w:rsidRDefault="00AE1B54" w:rsidP="00AE1B54">
      <w:pPr>
        <w:pStyle w:val="Voetnoottekst"/>
      </w:pPr>
      <w:r>
        <w:rPr>
          <w:rStyle w:val="Voetnootmarkering"/>
        </w:rPr>
        <w:footnoteRef/>
      </w:r>
      <w:r>
        <w:t xml:space="preserve"> </w:t>
      </w:r>
      <w:r>
        <w:tab/>
        <w:t>Artikel 5.45 lid 2 en 16.7 Ow</w:t>
      </w:r>
    </w:p>
  </w:footnote>
  <w:footnote w:id="42">
    <w:p w14:paraId="14FDDC9E" w14:textId="77777777" w:rsidR="00AE1B54" w:rsidRDefault="00AE1B54" w:rsidP="00AE1B54">
      <w:pPr>
        <w:pStyle w:val="Voetnoottekst"/>
      </w:pPr>
      <w:r>
        <w:rPr>
          <w:rStyle w:val="Voetnootmarkering"/>
        </w:rPr>
        <w:footnoteRef/>
      </w:r>
      <w:r>
        <w:t xml:space="preserve"> </w:t>
      </w:r>
      <w:r>
        <w:tab/>
      </w:r>
      <w:r w:rsidRPr="00C00049">
        <w:t xml:space="preserve">Artikel 5.45 lid </w:t>
      </w:r>
      <w:r>
        <w:t>1</w:t>
      </w:r>
      <w:r w:rsidRPr="00C00049">
        <w:t xml:space="preserve"> en 16.7 Ow</w:t>
      </w:r>
    </w:p>
  </w:footnote>
  <w:footnote w:id="43">
    <w:p w14:paraId="6A054A8D" w14:textId="77777777" w:rsidR="00AE1B54" w:rsidRDefault="00AE1B54" w:rsidP="00AE1B54">
      <w:pPr>
        <w:pStyle w:val="Voetnoottekst"/>
      </w:pPr>
      <w:r>
        <w:rPr>
          <w:rStyle w:val="Voetnootmarkering"/>
        </w:rPr>
        <w:footnoteRef/>
      </w:r>
      <w:r>
        <w:t xml:space="preserve"> </w:t>
      </w:r>
      <w:r>
        <w:tab/>
      </w:r>
      <w:r w:rsidRPr="00677938">
        <w:t xml:space="preserve">Artikel 5.45 lid </w:t>
      </w:r>
      <w:r>
        <w:t>3</w:t>
      </w:r>
      <w:r w:rsidRPr="00677938">
        <w:t xml:space="preserve"> Ow</w:t>
      </w:r>
    </w:p>
  </w:footnote>
  <w:footnote w:id="44">
    <w:p w14:paraId="6809E30E" w14:textId="77777777" w:rsidR="00AE1B54" w:rsidRDefault="00AE1B54" w:rsidP="00AE1B54">
      <w:pPr>
        <w:pStyle w:val="Voetnoottekst"/>
      </w:pPr>
      <w:r>
        <w:rPr>
          <w:rStyle w:val="Voetnootmarkering"/>
        </w:rPr>
        <w:footnoteRef/>
      </w:r>
      <w:r>
        <w:t xml:space="preserve"> </w:t>
      </w:r>
      <w:r>
        <w:tab/>
      </w:r>
      <w:r w:rsidRPr="00677938">
        <w:t xml:space="preserve">Artikel 5.45 lid </w:t>
      </w:r>
      <w:r>
        <w:t>4</w:t>
      </w:r>
      <w:r w:rsidRPr="00677938">
        <w:t xml:space="preserve"> Ow</w:t>
      </w:r>
    </w:p>
  </w:footnote>
  <w:footnote w:id="45">
    <w:p w14:paraId="636B5A00" w14:textId="0FAAAE57" w:rsidR="00DB34FA" w:rsidRDefault="00DB34FA">
      <w:pPr>
        <w:pStyle w:val="Voetnoottekst"/>
      </w:pPr>
      <w:r>
        <w:rPr>
          <w:rStyle w:val="Voetnootmarkering"/>
        </w:rPr>
        <w:footnoteRef/>
      </w:r>
      <w:r>
        <w:t xml:space="preserve"> </w:t>
      </w:r>
      <w:r>
        <w:tab/>
        <w:t>A</w:t>
      </w:r>
      <w:r w:rsidRPr="00DB34FA">
        <w:t>rtikel 3:27 Awb</w:t>
      </w:r>
    </w:p>
  </w:footnote>
  <w:footnote w:id="46">
    <w:p w14:paraId="031EFF5D" w14:textId="6DF15270" w:rsidR="0087479B" w:rsidRDefault="0087479B">
      <w:pPr>
        <w:pStyle w:val="Voetnoottekst"/>
      </w:pPr>
      <w:r>
        <w:rPr>
          <w:rStyle w:val="Voetnootmarkering"/>
        </w:rPr>
        <w:footnoteRef/>
      </w:r>
      <w:r>
        <w:t xml:space="preserve"> </w:t>
      </w:r>
      <w:r w:rsidR="00484993">
        <w:tab/>
        <w:t>Artikel 16.21 Ow</w:t>
      </w:r>
    </w:p>
  </w:footnote>
  <w:footnote w:id="47">
    <w:p w14:paraId="0B6BFE4D" w14:textId="27C39DBA" w:rsidR="00484993" w:rsidRDefault="00484993">
      <w:pPr>
        <w:pStyle w:val="Voetnoottekst"/>
      </w:pPr>
      <w:r>
        <w:rPr>
          <w:rStyle w:val="Voetnootmarkering"/>
        </w:rPr>
        <w:footnoteRef/>
      </w:r>
      <w:r>
        <w:t xml:space="preserve"> </w:t>
      </w:r>
      <w:r>
        <w:tab/>
        <w:t>Artikel 4.16 Ow</w:t>
      </w:r>
    </w:p>
  </w:footnote>
  <w:footnote w:id="48">
    <w:p w14:paraId="474AFF54" w14:textId="0868F5C4" w:rsidR="00484993" w:rsidRDefault="00484993">
      <w:pPr>
        <w:pStyle w:val="Voetnoottekst"/>
      </w:pPr>
      <w:r>
        <w:rPr>
          <w:rStyle w:val="Voetnootmarkering"/>
        </w:rPr>
        <w:footnoteRef/>
      </w:r>
      <w:r>
        <w:t xml:space="preserve"> </w:t>
      </w:r>
      <w:r>
        <w:tab/>
        <w:t xml:space="preserve">Artikel 5.52 </w:t>
      </w:r>
      <w:r w:rsidR="00702010">
        <w:t xml:space="preserve">lid 1 </w:t>
      </w:r>
      <w:r>
        <w:t>Ow</w:t>
      </w:r>
    </w:p>
  </w:footnote>
  <w:footnote w:id="49">
    <w:p w14:paraId="7B169D14" w14:textId="75290EBD" w:rsidR="00660B29" w:rsidRDefault="00660B29">
      <w:pPr>
        <w:pStyle w:val="Voetnoottekst"/>
      </w:pPr>
      <w:r>
        <w:rPr>
          <w:rStyle w:val="Voetnootmarkering"/>
        </w:rPr>
        <w:footnoteRef/>
      </w:r>
      <w:r>
        <w:t xml:space="preserve"> </w:t>
      </w:r>
      <w:r>
        <w:tab/>
        <w:t>Artikel 16.2 Ow</w:t>
      </w:r>
    </w:p>
  </w:footnote>
  <w:footnote w:id="50">
    <w:p w14:paraId="40A71D9A" w14:textId="77777777" w:rsidR="00EE664E" w:rsidRDefault="00EE664E" w:rsidP="00EE664E">
      <w:pPr>
        <w:pStyle w:val="Voetnoottekst"/>
      </w:pPr>
      <w:r>
        <w:rPr>
          <w:rStyle w:val="Voetnootmarkering"/>
        </w:rPr>
        <w:footnoteRef/>
      </w:r>
      <w:r>
        <w:t xml:space="preserve"> </w:t>
      </w:r>
      <w:r>
        <w:tab/>
      </w:r>
      <w:r w:rsidRPr="008633C6">
        <w:t>Artikel 22.16 Ow</w:t>
      </w:r>
    </w:p>
  </w:footnote>
  <w:footnote w:id="51">
    <w:p w14:paraId="008B2625" w14:textId="24338FE4" w:rsidR="00B72615" w:rsidRDefault="00B72615">
      <w:pPr>
        <w:pStyle w:val="Voetnoottekst"/>
      </w:pPr>
      <w:r>
        <w:rPr>
          <w:rStyle w:val="Voetnootmarkering"/>
        </w:rPr>
        <w:footnoteRef/>
      </w:r>
      <w:r>
        <w:t xml:space="preserve"> </w:t>
      </w:r>
      <w:r>
        <w:tab/>
        <w:t>Artikel 22.16 lid 1 Ow</w:t>
      </w:r>
    </w:p>
  </w:footnote>
  <w:footnote w:id="52">
    <w:p w14:paraId="2AF3C3BA" w14:textId="5A29CD57" w:rsidR="008D2358" w:rsidRDefault="008D2358">
      <w:pPr>
        <w:pStyle w:val="Voetnoottekst"/>
      </w:pPr>
      <w:r>
        <w:rPr>
          <w:rStyle w:val="Voetnootmarkering"/>
        </w:rPr>
        <w:footnoteRef/>
      </w:r>
      <w:r>
        <w:t xml:space="preserve"> </w:t>
      </w:r>
      <w:r>
        <w:tab/>
      </w:r>
      <w:r w:rsidRPr="008D2358">
        <w:t xml:space="preserve">Artikel 22.16 lid </w:t>
      </w:r>
      <w:r>
        <w:t>2</w:t>
      </w:r>
      <w:r w:rsidRPr="008D2358">
        <w:t xml:space="preserve"> Ow</w:t>
      </w:r>
    </w:p>
  </w:footnote>
  <w:footnote w:id="53">
    <w:p w14:paraId="08B3FA2A" w14:textId="77777777" w:rsidR="001149C5" w:rsidRDefault="001149C5" w:rsidP="001149C5">
      <w:pPr>
        <w:pStyle w:val="Voetnoottekst"/>
      </w:pPr>
      <w:r>
        <w:rPr>
          <w:rStyle w:val="Voetnootmarkering"/>
        </w:rPr>
        <w:footnoteRef/>
      </w:r>
      <w:r>
        <w:t xml:space="preserve"> </w:t>
      </w:r>
      <w:r>
        <w:tab/>
        <w:t xml:space="preserve">Artikel 4.6 lid 2 </w:t>
      </w:r>
      <w:r w:rsidRPr="005947ED">
        <w:t>Invoeringswet Omgevingswet</w:t>
      </w:r>
    </w:p>
  </w:footnote>
  <w:footnote w:id="54">
    <w:p w14:paraId="5742CEB9" w14:textId="77777777" w:rsidR="00D977A3" w:rsidRDefault="00D977A3" w:rsidP="00D977A3">
      <w:pPr>
        <w:pStyle w:val="Voetnoottekst"/>
      </w:pPr>
      <w:r>
        <w:rPr>
          <w:rStyle w:val="Voetnootmarkering"/>
        </w:rPr>
        <w:footnoteRef/>
      </w:r>
      <w:r>
        <w:t xml:space="preserve"> </w:t>
      </w:r>
      <w:r>
        <w:tab/>
      </w:r>
      <w:r w:rsidRPr="001B4969">
        <w:t>Artikel 4.44 lid 1 Invoeringswet Omgevingswet</w:t>
      </w:r>
    </w:p>
  </w:footnote>
  <w:footnote w:id="55">
    <w:p w14:paraId="39016573" w14:textId="77777777" w:rsidR="00D977A3" w:rsidRDefault="00D977A3" w:rsidP="00D977A3">
      <w:pPr>
        <w:pStyle w:val="Voetnoottekst"/>
      </w:pPr>
      <w:r>
        <w:rPr>
          <w:rStyle w:val="Voetnootmarkering"/>
        </w:rPr>
        <w:footnoteRef/>
      </w:r>
      <w:r>
        <w:t xml:space="preserve"> </w:t>
      </w:r>
      <w:r>
        <w:tab/>
      </w:r>
      <w:r w:rsidRPr="00676B3B">
        <w:t xml:space="preserve">Artikel 4.45 lid 1 </w:t>
      </w:r>
      <w:r>
        <w:t xml:space="preserve">en lid 2 </w:t>
      </w:r>
      <w:r w:rsidRPr="00676B3B">
        <w:t>Invoeringswet Omgevingswet</w:t>
      </w:r>
    </w:p>
  </w:footnote>
  <w:footnote w:id="56">
    <w:p w14:paraId="10F3502B" w14:textId="44E1436B" w:rsidR="009701C1" w:rsidRDefault="009701C1">
      <w:pPr>
        <w:pStyle w:val="Voetnoottekst"/>
      </w:pPr>
      <w:r>
        <w:rPr>
          <w:rStyle w:val="Voetnootmarkering"/>
        </w:rPr>
        <w:footnoteRef/>
      </w:r>
      <w:r>
        <w:t xml:space="preserve"> </w:t>
      </w:r>
      <w:r>
        <w:tab/>
        <w:t>Artikel</w:t>
      </w:r>
      <w:r w:rsidR="00F567E6">
        <w:t>en</w:t>
      </w:r>
      <w:r>
        <w:t xml:space="preserve"> 4.62 lid 2</w:t>
      </w:r>
      <w:r w:rsidR="00F82E5A">
        <w:t>, 4.63 lid 2. 4.</w:t>
      </w:r>
      <w:r w:rsidR="00CC7878">
        <w:t>64 lid 2 en 4.65 lid 2</w:t>
      </w:r>
      <w:r>
        <w:t xml:space="preserve"> </w:t>
      </w:r>
      <w:r w:rsidRPr="009701C1">
        <w:t>Invoeringswet Omgevingswet</w:t>
      </w:r>
    </w:p>
  </w:footnote>
  <w:footnote w:id="57">
    <w:p w14:paraId="113E088C" w14:textId="77777777" w:rsidR="00D977A3" w:rsidRDefault="00D977A3" w:rsidP="00D977A3">
      <w:pPr>
        <w:pStyle w:val="Voetnoottekst"/>
      </w:pPr>
      <w:r>
        <w:rPr>
          <w:rStyle w:val="Voetnootmarkering"/>
        </w:rPr>
        <w:footnoteRef/>
      </w:r>
      <w:r>
        <w:t xml:space="preserve"> </w:t>
      </w:r>
      <w:r>
        <w:tab/>
        <w:t xml:space="preserve">Artikelen 4.32, 4.37 en 4.39 </w:t>
      </w:r>
      <w:r w:rsidRPr="00C95511">
        <w:t>Invoeringswet Omgevingswet</w:t>
      </w:r>
    </w:p>
  </w:footnote>
  <w:footnote w:id="58">
    <w:p w14:paraId="13DA9F1B" w14:textId="77777777" w:rsidR="00D977A3" w:rsidRDefault="00D977A3" w:rsidP="00D977A3">
      <w:pPr>
        <w:pStyle w:val="Voetnoottekst"/>
      </w:pPr>
      <w:r>
        <w:rPr>
          <w:rStyle w:val="Voetnootmarkering"/>
        </w:rPr>
        <w:footnoteRef/>
      </w:r>
      <w:r>
        <w:t xml:space="preserve"> </w:t>
      </w:r>
      <w:r>
        <w:tab/>
      </w:r>
      <w:r w:rsidRPr="00E90D82">
        <w:t>Artikel 4.107 Invoeringswet Omgevingswet</w:t>
      </w:r>
    </w:p>
  </w:footnote>
  <w:footnote w:id="59">
    <w:p w14:paraId="0A84D99B" w14:textId="51A9C148" w:rsidR="00895529" w:rsidRDefault="00895529">
      <w:pPr>
        <w:pStyle w:val="Voetnoottekst"/>
      </w:pPr>
      <w:r>
        <w:rPr>
          <w:rStyle w:val="Voetnootmarkering"/>
        </w:rPr>
        <w:footnoteRef/>
      </w:r>
      <w:r>
        <w:t xml:space="preserve"> </w:t>
      </w:r>
      <w:r w:rsidR="00F37EF7">
        <w:tab/>
      </w:r>
      <w:r w:rsidR="00F37EF7" w:rsidRPr="00F37EF7">
        <w:t>Artikel</w:t>
      </w:r>
      <w:r w:rsidR="00A70268">
        <w:t>en</w:t>
      </w:r>
      <w:r w:rsidR="00F37EF7" w:rsidRPr="00F37EF7">
        <w:t xml:space="preserve"> 4.62 l</w:t>
      </w:r>
      <w:r w:rsidR="00F37EF7">
        <w:t>e</w:t>
      </w:r>
      <w:r w:rsidR="00F37EF7" w:rsidRPr="00F37EF7">
        <w:t>d</w:t>
      </w:r>
      <w:r w:rsidR="00F37EF7">
        <w:t>en</w:t>
      </w:r>
      <w:r w:rsidR="00F37EF7" w:rsidRPr="00F37EF7">
        <w:t xml:space="preserve"> </w:t>
      </w:r>
      <w:r w:rsidR="00F37EF7">
        <w:t>3 en 4</w:t>
      </w:r>
      <w:r w:rsidR="00EB3369">
        <w:t xml:space="preserve">, </w:t>
      </w:r>
      <w:r w:rsidR="00EB3369" w:rsidRPr="00EB3369">
        <w:t>4.6</w:t>
      </w:r>
      <w:r w:rsidR="00EB3369">
        <w:t>3</w:t>
      </w:r>
      <w:r w:rsidR="00EB3369" w:rsidRPr="00EB3369">
        <w:t xml:space="preserve"> leden 3 en 4</w:t>
      </w:r>
      <w:r w:rsidR="00EB3369">
        <w:t xml:space="preserve">, </w:t>
      </w:r>
      <w:r w:rsidR="00EB3369" w:rsidRPr="00EB3369">
        <w:t>4.6</w:t>
      </w:r>
      <w:r w:rsidR="00EB3369">
        <w:t>4</w:t>
      </w:r>
      <w:r w:rsidR="00EB3369" w:rsidRPr="00EB3369">
        <w:t xml:space="preserve"> leden 3 en 4 </w:t>
      </w:r>
      <w:r w:rsidR="00EB3369">
        <w:t xml:space="preserve">en </w:t>
      </w:r>
      <w:r w:rsidR="00EB3369" w:rsidRPr="00EB3369">
        <w:t>4.6</w:t>
      </w:r>
      <w:r w:rsidR="00EB3369">
        <w:t>5</w:t>
      </w:r>
      <w:r w:rsidR="00EB3369" w:rsidRPr="00EB3369">
        <w:t xml:space="preserve"> leden 3 en 4 </w:t>
      </w:r>
      <w:r w:rsidR="00F37EF7" w:rsidRPr="00F37EF7">
        <w:t>Invoeringswet Omgevingswet</w:t>
      </w:r>
    </w:p>
  </w:footnote>
  <w:footnote w:id="60">
    <w:p w14:paraId="420210FF" w14:textId="77777777" w:rsidR="00D653A6" w:rsidRDefault="00D653A6" w:rsidP="00D653A6">
      <w:pPr>
        <w:pStyle w:val="Voetnoottekst"/>
      </w:pPr>
      <w:r>
        <w:rPr>
          <w:rStyle w:val="Voetnootmarkering"/>
        </w:rPr>
        <w:footnoteRef/>
      </w:r>
      <w:r>
        <w:t xml:space="preserve"> </w:t>
      </w:r>
      <w:r>
        <w:tab/>
        <w:t>A</w:t>
      </w:r>
      <w:r w:rsidRPr="006D3E67">
        <w:t>rt</w:t>
      </w:r>
      <w:r>
        <w:t>ikel</w:t>
      </w:r>
      <w:r w:rsidRPr="006D3E67">
        <w:t xml:space="preserve"> 4.6 lid 1 Invoeringswet Omgevingswet</w:t>
      </w:r>
    </w:p>
  </w:footnote>
  <w:footnote w:id="61">
    <w:p w14:paraId="6452E964" w14:textId="77777777" w:rsidR="00D653A6" w:rsidRDefault="00D653A6" w:rsidP="00D653A6">
      <w:pPr>
        <w:pStyle w:val="Voetnoottekst"/>
      </w:pPr>
      <w:r>
        <w:rPr>
          <w:rStyle w:val="Voetnootmarkering"/>
        </w:rPr>
        <w:footnoteRef/>
      </w:r>
      <w:r>
        <w:t xml:space="preserve"> </w:t>
      </w:r>
      <w:r>
        <w:tab/>
      </w:r>
      <w:r w:rsidRPr="008F5DD4">
        <w:t>Artikel 4.4</w:t>
      </w:r>
      <w:r>
        <w:t>9</w:t>
      </w:r>
      <w:r w:rsidRPr="008F5DD4">
        <w:t xml:space="preserve"> lid 1 Invoeringswet Omgevingswet</w:t>
      </w:r>
    </w:p>
  </w:footnote>
  <w:footnote w:id="62">
    <w:p w14:paraId="5BD08A9A" w14:textId="77777777" w:rsidR="00D653A6" w:rsidRDefault="00D653A6" w:rsidP="00D653A6">
      <w:pPr>
        <w:pStyle w:val="Voetnoottekst"/>
      </w:pPr>
      <w:r>
        <w:rPr>
          <w:rStyle w:val="Voetnootmarkering"/>
        </w:rPr>
        <w:footnoteRef/>
      </w:r>
      <w:r>
        <w:t xml:space="preserve"> </w:t>
      </w:r>
      <w:r>
        <w:tab/>
      </w:r>
      <w:r w:rsidRPr="00515E13">
        <w:t xml:space="preserve">Artikel 4.49 lid </w:t>
      </w:r>
      <w:r>
        <w:t>2</w:t>
      </w:r>
      <w:r w:rsidRPr="00515E13">
        <w:t xml:space="preserve"> Invoeringswet Omgevingswet</w:t>
      </w:r>
    </w:p>
  </w:footnote>
  <w:footnote w:id="63">
    <w:p w14:paraId="6A6217A6" w14:textId="77777777" w:rsidR="00D653A6" w:rsidRDefault="00D653A6" w:rsidP="00D653A6">
      <w:pPr>
        <w:pStyle w:val="Voetnoottekst"/>
      </w:pPr>
      <w:r>
        <w:rPr>
          <w:rStyle w:val="Voetnootmarkering"/>
        </w:rPr>
        <w:footnoteRef/>
      </w:r>
      <w:r>
        <w:t xml:space="preserve"> </w:t>
      </w:r>
      <w:r>
        <w:tab/>
      </w:r>
      <w:r w:rsidRPr="0084214E">
        <w:t>Artikel 4.</w:t>
      </w:r>
      <w:r>
        <w:t>50</w:t>
      </w:r>
      <w:r w:rsidRPr="0084214E">
        <w:t xml:space="preserve"> lid </w:t>
      </w:r>
      <w:r>
        <w:t>1</w:t>
      </w:r>
      <w:r w:rsidRPr="0084214E">
        <w:t xml:space="preserve"> Invoeringswet Omgevingswet</w:t>
      </w:r>
    </w:p>
  </w:footnote>
  <w:footnote w:id="64">
    <w:p w14:paraId="5032361D" w14:textId="77777777" w:rsidR="00D653A6" w:rsidRDefault="00D653A6" w:rsidP="00D653A6">
      <w:pPr>
        <w:pStyle w:val="Voetnoottekst"/>
      </w:pPr>
      <w:r>
        <w:rPr>
          <w:rStyle w:val="Voetnootmarkering"/>
        </w:rPr>
        <w:footnoteRef/>
      </w:r>
      <w:r>
        <w:t xml:space="preserve"> </w:t>
      </w:r>
      <w:r>
        <w:tab/>
      </w:r>
      <w:r w:rsidRPr="00CA2652">
        <w:t xml:space="preserve">Artikel 4.50 lid </w:t>
      </w:r>
      <w:r>
        <w:t>3</w:t>
      </w:r>
      <w:r w:rsidRPr="00CA2652">
        <w:t xml:space="preserve"> Invoeringswet Omgevingswet</w:t>
      </w:r>
    </w:p>
  </w:footnote>
  <w:footnote w:id="65">
    <w:p w14:paraId="2108B7B9" w14:textId="06E73DBD" w:rsidR="009D7531" w:rsidRDefault="009D7531">
      <w:pPr>
        <w:pStyle w:val="Voetnoottekst"/>
      </w:pPr>
      <w:r>
        <w:rPr>
          <w:rStyle w:val="Voetnootmarkering"/>
        </w:rPr>
        <w:footnoteRef/>
      </w:r>
      <w:r>
        <w:t xml:space="preserve"> </w:t>
      </w:r>
      <w:r>
        <w:tab/>
      </w:r>
      <w:r w:rsidR="008B5615">
        <w:t xml:space="preserve">Tracébesluiten zullen wel </w:t>
      </w:r>
      <w:r w:rsidR="00705F65">
        <w:t>op overheid.nl</w:t>
      </w:r>
      <w:r w:rsidR="00D25D62">
        <w:t xml:space="preserve"> en op/via de projectwebsite te raadplegen zijn</w:t>
      </w:r>
    </w:p>
  </w:footnote>
  <w:footnote w:id="66">
    <w:p w14:paraId="3686629D" w14:textId="3194B9EC" w:rsidR="00D25D62" w:rsidRDefault="00D25D62">
      <w:pPr>
        <w:pStyle w:val="Voetnoottekst"/>
      </w:pPr>
      <w:r>
        <w:rPr>
          <w:rStyle w:val="Voetnootmarkering"/>
        </w:rPr>
        <w:footnoteRef/>
      </w:r>
      <w:r>
        <w:t xml:space="preserve"> </w:t>
      </w:r>
      <w:r>
        <w:tab/>
      </w:r>
      <w:r w:rsidR="004F3A66">
        <w:t>Dat een Tracébesluit geldt als voorbereidingsbesluit is een juridische ficti</w:t>
      </w:r>
      <w:r w:rsidR="00921E49">
        <w:t>e</w:t>
      </w:r>
      <w:r w:rsidR="0062059A">
        <w:t xml:space="preserve">: </w:t>
      </w:r>
      <w:r w:rsidR="003072DC">
        <w:t xml:space="preserve">het is zo </w:t>
      </w:r>
      <w:r w:rsidR="0062059A">
        <w:t xml:space="preserve">omdat de wet zegt </w:t>
      </w:r>
      <w:r w:rsidR="003072DC">
        <w:t xml:space="preserve">dat </w:t>
      </w:r>
      <w:r w:rsidR="0062059A">
        <w:t>het zo</w:t>
      </w:r>
      <w:r w:rsidR="003072DC">
        <w:t xml:space="preserve"> is</w:t>
      </w:r>
      <w:r w:rsidR="00A0584E">
        <w:t xml:space="preserve">, maar er is niet daadwerkelijk een voorbereidingsbesluit dat geraadpleegd kan worden. </w:t>
      </w:r>
      <w:r w:rsidR="0076689C">
        <w:t xml:space="preserve">In dit geval moet het </w:t>
      </w:r>
      <w:r w:rsidR="0076689C" w:rsidRPr="0076689C">
        <w:t>Tracébesluit</w:t>
      </w:r>
      <w:r w:rsidR="0076689C">
        <w:t xml:space="preserve"> geraadpleegd worden. Zoals in de vorige noot aangegeven kan dat </w:t>
      </w:r>
      <w:r w:rsidR="0076689C" w:rsidRPr="0076689C">
        <w:t>op overheid.nl en op/via de projectwebsite</w:t>
      </w:r>
    </w:p>
  </w:footnote>
  <w:footnote w:id="67">
    <w:p w14:paraId="01ACC1B0" w14:textId="47D9DB93" w:rsidR="00D23E0F" w:rsidRDefault="00D23E0F">
      <w:pPr>
        <w:pStyle w:val="Voetnoottekst"/>
      </w:pPr>
      <w:r>
        <w:rPr>
          <w:rStyle w:val="Voetnootmarkering"/>
        </w:rPr>
        <w:footnoteRef/>
      </w:r>
      <w:r>
        <w:t xml:space="preserve"> </w:t>
      </w:r>
      <w:r>
        <w:tab/>
        <w:t xml:space="preserve">Projectplannen </w:t>
      </w:r>
      <w:r w:rsidRPr="00D23E0F">
        <w:t xml:space="preserve">zullen wel op overheid.nl en op/via de </w:t>
      </w:r>
      <w:r w:rsidR="00A567FF">
        <w:t xml:space="preserve">eventuele </w:t>
      </w:r>
      <w:r w:rsidRPr="00D23E0F">
        <w:t>projectwebsite te raadplegen zijn</w:t>
      </w:r>
    </w:p>
  </w:footnote>
  <w:footnote w:id="68">
    <w:p w14:paraId="229615B4" w14:textId="7DCD93ED" w:rsidR="00261373" w:rsidRDefault="00624D76" w:rsidP="000F2CCF">
      <w:pPr>
        <w:pStyle w:val="Voetnoottekst"/>
      </w:pPr>
      <w:r>
        <w:rPr>
          <w:rStyle w:val="Voetnootmarkering"/>
        </w:rPr>
        <w:footnoteRef/>
      </w:r>
      <w:r>
        <w:t xml:space="preserve"> </w:t>
      </w:r>
      <w:r>
        <w:tab/>
        <w:t>Artikelen 3:11 lid 1 en 3:44 lid 2 Awb en artikelen 5, 6 en 12 Bekendmakingswet</w:t>
      </w:r>
    </w:p>
  </w:footnote>
  <w:footnote w:id="69">
    <w:p w14:paraId="5B57863C" w14:textId="2C4DF6AF" w:rsidR="00261373" w:rsidRDefault="00624D76">
      <w:pPr>
        <w:pStyle w:val="Voetnoottekst"/>
      </w:pPr>
      <w:r>
        <w:rPr>
          <w:rStyle w:val="Voetnootmarkering"/>
        </w:rPr>
        <w:footnoteRef/>
      </w:r>
      <w:r>
        <w:t xml:space="preserve"> </w:t>
      </w:r>
      <w:r>
        <w:tab/>
        <w:t>Artikelen 3:11 en 3:16 Awb</w:t>
      </w:r>
    </w:p>
  </w:footnote>
  <w:footnote w:id="70">
    <w:p w14:paraId="3057DB53" w14:textId="31C2E41A" w:rsidR="00261373" w:rsidRDefault="00624D76">
      <w:pPr>
        <w:pStyle w:val="Voetnoottekst"/>
      </w:pPr>
      <w:r>
        <w:rPr>
          <w:rStyle w:val="Voetnootmarkering"/>
        </w:rPr>
        <w:footnoteRef/>
      </w:r>
      <w:r>
        <w:t xml:space="preserve"> </w:t>
      </w:r>
      <w:r>
        <w:tab/>
        <w:t>Artikelen 3:44 en 6:7 Awb</w:t>
      </w:r>
    </w:p>
  </w:footnote>
  <w:footnote w:id="71">
    <w:p w14:paraId="0A002F98" w14:textId="2E32E30F" w:rsidR="00261373" w:rsidRDefault="00624D76">
      <w:pPr>
        <w:pStyle w:val="Voetnoottekst"/>
      </w:pPr>
      <w:r>
        <w:rPr>
          <w:rStyle w:val="Voetnootmarkering"/>
        </w:rPr>
        <w:footnoteRef/>
      </w:r>
      <w:r>
        <w:t xml:space="preserve"> </w:t>
      </w:r>
      <w:r>
        <w:tab/>
        <w:t>Artikel 6:8 Awb</w:t>
      </w:r>
    </w:p>
  </w:footnote>
  <w:footnote w:id="72">
    <w:p w14:paraId="6C4760A8" w14:textId="1189FBB5" w:rsidR="00261373" w:rsidRDefault="00624D76"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73">
    <w:p w14:paraId="238F8568" w14:textId="5865632E" w:rsidR="003B066C" w:rsidRDefault="003B066C" w:rsidP="003B066C">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rsidR="00DB618D">
        <w:fldChar w:fldCharType="begin"/>
      </w:r>
      <w:r w:rsidR="00DB618D">
        <w:instrText xml:space="preserve"> REF _Ref_4f0dd07ad6dfd1ecadcf1c2f7aa2e7ec_1 \n \h </w:instrText>
      </w:r>
      <w:r w:rsidR="00DB618D">
        <w:fldChar w:fldCharType="separate"/>
      </w:r>
      <w:r w:rsidR="00AC27D2">
        <w:t>5.2</w:t>
      </w:r>
      <w:r w:rsidR="00DB618D">
        <w:fldChar w:fldCharType="end"/>
      </w:r>
      <w:r>
        <w:t xml:space="preserve">. Dit is het deel dat wordt geannoteerd met OW-objecten, zie daarvoor hoofdstuk </w:t>
      </w:r>
      <w:r w:rsidR="00036374">
        <w:fldChar w:fldCharType="begin"/>
      </w:r>
      <w:r w:rsidR="00036374">
        <w:instrText xml:space="preserve"> REF _Ref131708563 \n \h </w:instrText>
      </w:r>
      <w:r w:rsidR="00036374">
        <w:fldChar w:fldCharType="separate"/>
      </w:r>
      <w:r w:rsidR="00AC27D2">
        <w:t>7</w:t>
      </w:r>
      <w:r w:rsidR="00036374">
        <w:fldChar w:fldCharType="end"/>
      </w:r>
    </w:p>
  </w:footnote>
  <w:footnote w:id="74">
    <w:p w14:paraId="53FDB6CE" w14:textId="3BE484AB" w:rsidR="003B066C" w:rsidRDefault="003B066C" w:rsidP="003B066C">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36374">
        <w:fldChar w:fldCharType="begin"/>
      </w:r>
      <w:r w:rsidR="00036374">
        <w:instrText xml:space="preserve"> REF _Ref_94c20abb9240e2a249fc7a9ac12ebb11_1 \n \h </w:instrText>
      </w:r>
      <w:r w:rsidR="00036374">
        <w:fldChar w:fldCharType="separate"/>
      </w:r>
      <w:r w:rsidR="00AC27D2">
        <w:t>5.2</w:t>
      </w:r>
      <w:r w:rsidR="00036374">
        <w:fldChar w:fldCharType="end"/>
      </w:r>
      <w:r>
        <w:t xml:space="preserve">. Dit is het deel dat wordt geannoteerd met OW-objecten, </w:t>
      </w:r>
      <w:r w:rsidRPr="008E4100">
        <w:t xml:space="preserve">zie daarvoor hoofdstuk </w:t>
      </w:r>
      <w:r w:rsidR="00EF1723">
        <w:fldChar w:fldCharType="begin"/>
      </w:r>
      <w:r w:rsidR="00EF1723">
        <w:instrText xml:space="preserve"> REF _Ref_adae651e87316a7f8b364db06963376d_1 \n \h </w:instrText>
      </w:r>
      <w:r w:rsidR="00EF1723">
        <w:fldChar w:fldCharType="separate"/>
      </w:r>
      <w:r w:rsidR="00AC27D2">
        <w:t>8</w:t>
      </w:r>
      <w:r w:rsidR="00EF1723">
        <w:fldChar w:fldCharType="end"/>
      </w:r>
    </w:p>
  </w:footnote>
  <w:footnote w:id="75">
    <w:p w14:paraId="7D214305" w14:textId="646BFA46" w:rsidR="005B46B7" w:rsidRDefault="005B46B7" w:rsidP="005B46B7">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fldChar w:fldCharType="begin"/>
      </w:r>
      <w:r>
        <w:instrText xml:space="preserve"> REF _Ref131694423 \n \h </w:instrText>
      </w:r>
      <w:r>
        <w:fldChar w:fldCharType="separate"/>
      </w:r>
      <w:r w:rsidR="00AC27D2">
        <w:t>4</w:t>
      </w:r>
      <w:r>
        <w:fldChar w:fldCharType="end"/>
      </w:r>
    </w:p>
  </w:footnote>
  <w:footnote w:id="76">
    <w:p w14:paraId="09A84119" w14:textId="009B64D2" w:rsidR="00261373" w:rsidRDefault="00624D76"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4625BE">
        <w:fldChar w:fldCharType="begin"/>
      </w:r>
      <w:r w:rsidR="004625BE">
        <w:instrText xml:space="preserve"> REF _Ref131694423 \n \h </w:instrText>
      </w:r>
      <w:r w:rsidR="004625BE">
        <w:fldChar w:fldCharType="separate"/>
      </w:r>
      <w:r w:rsidR="00AC27D2">
        <w:t>4</w:t>
      </w:r>
      <w:r w:rsidR="004625BE">
        <w:fldChar w:fldCharType="end"/>
      </w:r>
    </w:p>
  </w:footnote>
  <w:footnote w:id="77">
    <w:p w14:paraId="16D612B5" w14:textId="77777777" w:rsidR="00261373" w:rsidRDefault="00624D76" w:rsidP="00713915">
      <w:pPr>
        <w:pStyle w:val="Voetnoottekst"/>
      </w:pPr>
      <w:r>
        <w:rPr>
          <w:rStyle w:val="Voetnootmarkering"/>
        </w:rPr>
        <w:footnoteRef/>
      </w:r>
      <w:r>
        <w:t xml:space="preserve"> Ontleend aan Aanwijzing 3.57 van de Aanwijzingen voor de regelgeving</w:t>
      </w:r>
    </w:p>
  </w:footnote>
  <w:footnote w:id="78">
    <w:p w14:paraId="371BCEE3" w14:textId="1C0269FC" w:rsidR="00261373" w:rsidRDefault="00624D76">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79">
    <w:p w14:paraId="4A567C1C" w14:textId="77777777" w:rsidR="00644143" w:rsidRDefault="00644143" w:rsidP="00644143">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80">
    <w:p w14:paraId="3189C582" w14:textId="77777777" w:rsidR="001552EE" w:rsidRDefault="001552EE" w:rsidP="001552EE">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81">
    <w:p w14:paraId="2F2D9FCA" w14:textId="77777777" w:rsidR="00261373" w:rsidRDefault="00624D76">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82">
    <w:p w14:paraId="304301A2" w14:textId="77777777" w:rsidR="00261373" w:rsidRDefault="00624D76"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83">
    <w:p w14:paraId="15A2766D" w14:textId="77777777" w:rsidR="00261373" w:rsidRDefault="00624D76"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84">
    <w:p w14:paraId="14A5ED85" w14:textId="77777777" w:rsidR="00261373" w:rsidRDefault="00624D76"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85">
    <w:p w14:paraId="3CD40AD9" w14:textId="77777777" w:rsidR="00261373" w:rsidRDefault="00624D76"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86">
    <w:p w14:paraId="2DB0EA7E" w14:textId="77777777" w:rsidR="00261373" w:rsidRDefault="00624D76"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87">
    <w:p w14:paraId="50F8F20C" w14:textId="77777777" w:rsidR="00B52DF0" w:rsidRDefault="00B52DF0" w:rsidP="00B52DF0">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88">
    <w:p w14:paraId="762BFDC5" w14:textId="0F053F23" w:rsidR="00FB12EF" w:rsidRDefault="00FB12EF">
      <w:pPr>
        <w:pStyle w:val="Voetnoottekst"/>
      </w:pPr>
      <w:r>
        <w:rPr>
          <w:rStyle w:val="Voetnootmarkering"/>
        </w:rPr>
        <w:footnoteRef/>
      </w:r>
      <w:r>
        <w:t xml:space="preserve"> </w:t>
      </w:r>
      <w:r>
        <w:tab/>
      </w:r>
      <w:r w:rsidRPr="00FB12EF">
        <w:t>Er bestond een tweede alternatieve wijzigingsmethode, te weten Intrekken &amp; vervangen. Met ingang van 1 oktober 2023 is het gebruik van deze wijzigingsmethode als alternatief voor renvooi niet meer toegestaan</w:t>
      </w:r>
    </w:p>
  </w:footnote>
  <w:footnote w:id="89">
    <w:p w14:paraId="036C2D96" w14:textId="77777777" w:rsidR="00862789" w:rsidRDefault="00862789" w:rsidP="00862789">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90">
    <w:p w14:paraId="681D792E" w14:textId="77777777" w:rsidR="00862789" w:rsidRDefault="00862789" w:rsidP="00862789">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1">
    <w:p w14:paraId="30FFA62B" w14:textId="77777777" w:rsidR="00261373" w:rsidRDefault="00624D76"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92">
    <w:p w14:paraId="5A968EE5" w14:textId="339CE8B2" w:rsidR="00261373" w:rsidRDefault="00624D76"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3">
    <w:p w14:paraId="162E9768" w14:textId="54FD8FF0" w:rsidR="00261373" w:rsidRDefault="00624D76" w:rsidP="002F26D6">
      <w:pPr>
        <w:pStyle w:val="Voetnoottekst"/>
      </w:pPr>
      <w:r>
        <w:rPr>
          <w:rStyle w:val="Voetnootmarkering"/>
        </w:rPr>
        <w:footnoteRef/>
      </w:r>
      <w:r>
        <w:t xml:space="preserve"> </w:t>
      </w:r>
      <w:r>
        <w:tab/>
        <w:t xml:space="preserve">Zie voor de uitzondering op de aanleveringsplicht paragraaf </w:t>
      </w:r>
      <w:r>
        <w:fldChar w:fldCharType="begin"/>
      </w:r>
      <w:r>
        <w:instrText xml:space="preserve"> REF _Ref_d45658d907a1c14a5b45bac96779eb93_1 \n \h </w:instrText>
      </w:r>
      <w:r>
        <w:fldChar w:fldCharType="separate"/>
      </w:r>
      <w:r w:rsidR="00AC27D2">
        <w:t>8.12</w:t>
      </w:r>
      <w:r>
        <w:fldChar w:fldCharType="end"/>
      </w:r>
    </w:p>
  </w:footnote>
  <w:footnote w:id="94">
    <w:p w14:paraId="0BB12110" w14:textId="77777777" w:rsidR="00261373" w:rsidRDefault="00624D76"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95">
    <w:p w14:paraId="7F85A5EE" w14:textId="411AFF13" w:rsidR="00261373" w:rsidRDefault="00624D76">
      <w:pPr>
        <w:pStyle w:val="Voetnoottekst"/>
      </w:pPr>
      <w:r>
        <w:rPr>
          <w:rStyle w:val="Voetnootmarkering"/>
        </w:rPr>
        <w:footnoteRef/>
      </w:r>
      <w:r>
        <w:t xml:space="preserve"> </w:t>
      </w:r>
      <w:r>
        <w:tab/>
      </w:r>
      <w:r w:rsidRPr="00CE3FD3">
        <w:t>Artikel 5.44 lid 1 Ow</w:t>
      </w:r>
    </w:p>
  </w:footnote>
  <w:footnote w:id="96">
    <w:p w14:paraId="564B1708" w14:textId="2F8CB52A" w:rsidR="00261373" w:rsidRDefault="00624D76">
      <w:pPr>
        <w:pStyle w:val="Voetnoottekst"/>
      </w:pPr>
      <w:r>
        <w:rPr>
          <w:rStyle w:val="Voetnootmarkering"/>
        </w:rPr>
        <w:footnoteRef/>
      </w:r>
      <w:r>
        <w:t xml:space="preserve"> </w:t>
      </w:r>
      <w:r>
        <w:tab/>
      </w:r>
      <w:r w:rsidRPr="007733C8">
        <w:t xml:space="preserve">Artikel 5.44a lid 1 </w:t>
      </w:r>
      <w:r>
        <w:t xml:space="preserve">en 2 </w:t>
      </w:r>
      <w:r w:rsidRPr="007733C8">
        <w:t>Ow</w:t>
      </w:r>
    </w:p>
  </w:footnote>
  <w:footnote w:id="97">
    <w:p w14:paraId="2A7A20F8" w14:textId="48277B40" w:rsidR="00261373" w:rsidRDefault="00624D76">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98">
    <w:p w14:paraId="40A2D17E" w14:textId="3CC3561E" w:rsidR="00261373" w:rsidRDefault="00624D76">
      <w:pPr>
        <w:pStyle w:val="Voetnoottekst"/>
      </w:pPr>
      <w:r>
        <w:rPr>
          <w:rStyle w:val="Voetnootmarkering"/>
        </w:rPr>
        <w:footnoteRef/>
      </w:r>
      <w:r>
        <w:t xml:space="preserve"> </w:t>
      </w:r>
      <w:r>
        <w:tab/>
      </w:r>
      <w:r w:rsidRPr="00695EC0">
        <w:t xml:space="preserve">Artikel 5.44a lid </w:t>
      </w:r>
      <w:r>
        <w:t>4</w:t>
      </w:r>
      <w:r w:rsidRPr="00695EC0">
        <w:t xml:space="preserve"> Ow</w:t>
      </w:r>
    </w:p>
  </w:footnote>
  <w:footnote w:id="99">
    <w:p w14:paraId="3677C563" w14:textId="77777777" w:rsidR="00261373" w:rsidRDefault="00624D76" w:rsidP="00EC1A29">
      <w:pPr>
        <w:pStyle w:val="Voetnoottekst"/>
      </w:pPr>
      <w:r>
        <w:rPr>
          <w:rStyle w:val="Voetnootmarkering"/>
        </w:rPr>
        <w:footnoteRef/>
      </w:r>
      <w:r>
        <w:t xml:space="preserve"> </w:t>
      </w:r>
      <w:r>
        <w:tab/>
        <w:t>Artikel 5.47 lid 1 Ow</w:t>
      </w:r>
    </w:p>
  </w:footnote>
  <w:footnote w:id="100">
    <w:p w14:paraId="2BDC2E26" w14:textId="3AC79317" w:rsidR="00261373" w:rsidRDefault="00624D76" w:rsidP="00EC1A29">
      <w:pPr>
        <w:pStyle w:val="Voetnoottekst"/>
      </w:pPr>
      <w:r>
        <w:rPr>
          <w:rStyle w:val="Voetnootmarkering"/>
        </w:rPr>
        <w:footnoteRef/>
      </w:r>
      <w:r>
        <w:t xml:space="preserve"> </w:t>
      </w:r>
      <w:r>
        <w:tab/>
        <w:t>Artikel 5.2 lid 2 Ob</w:t>
      </w:r>
    </w:p>
  </w:footnote>
  <w:footnote w:id="101">
    <w:p w14:paraId="38E330B6" w14:textId="77777777" w:rsidR="00261373" w:rsidRDefault="00624D76"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02">
    <w:p w14:paraId="7ED085D6" w14:textId="77777777" w:rsidR="00261373" w:rsidRDefault="00624D76" w:rsidP="00EC1A29">
      <w:pPr>
        <w:pStyle w:val="Voetnoottekst"/>
      </w:pPr>
      <w:r>
        <w:rPr>
          <w:rStyle w:val="Voetnootmarkering"/>
        </w:rPr>
        <w:footnoteRef/>
      </w:r>
      <w:r>
        <w:t xml:space="preserve"> </w:t>
      </w:r>
      <w:r>
        <w:tab/>
        <w:t>Artikel 5.47 lid 3 Ow en artikel 5.2 lid 1 Ob</w:t>
      </w:r>
    </w:p>
  </w:footnote>
  <w:footnote w:id="103">
    <w:p w14:paraId="20AB6D23" w14:textId="77777777" w:rsidR="00261373" w:rsidRDefault="00624D76" w:rsidP="00EC1A29">
      <w:pPr>
        <w:pStyle w:val="Voetnoottekst"/>
      </w:pPr>
      <w:r>
        <w:rPr>
          <w:rStyle w:val="Voetnootmarkering"/>
        </w:rPr>
        <w:footnoteRef/>
      </w:r>
      <w:r>
        <w:t xml:space="preserve"> </w:t>
      </w:r>
      <w:r>
        <w:tab/>
        <w:t>Artikel 13 lid 1 Bekendmakingswet</w:t>
      </w:r>
    </w:p>
  </w:footnote>
  <w:footnote w:id="104">
    <w:p w14:paraId="6B869E12" w14:textId="77777777" w:rsidR="00261373" w:rsidRDefault="00624D76" w:rsidP="00EC1A29">
      <w:pPr>
        <w:pStyle w:val="Voetnoottekst"/>
      </w:pPr>
      <w:r>
        <w:rPr>
          <w:rStyle w:val="Voetnootmarkering"/>
        </w:rPr>
        <w:footnoteRef/>
      </w:r>
      <w:r>
        <w:t xml:space="preserve"> </w:t>
      </w:r>
      <w:r>
        <w:tab/>
        <w:t>Artikel 12 Bekendmakingswet</w:t>
      </w:r>
    </w:p>
  </w:footnote>
  <w:footnote w:id="105">
    <w:p w14:paraId="266B07E2" w14:textId="77777777" w:rsidR="00261373" w:rsidRDefault="00624D76"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106">
    <w:p w14:paraId="731A3FF1" w14:textId="77777777" w:rsidR="00261373" w:rsidRDefault="00624D76" w:rsidP="00EC1A29">
      <w:pPr>
        <w:pStyle w:val="Voetnoottekst"/>
      </w:pPr>
      <w:r>
        <w:rPr>
          <w:rStyle w:val="Voetnootmarkering"/>
        </w:rPr>
        <w:footnoteRef/>
      </w:r>
      <w:r>
        <w:t xml:space="preserve"> </w:t>
      </w:r>
      <w:r>
        <w:tab/>
        <w:t xml:space="preserve">Artikel 5.3 lid 1 </w:t>
      </w:r>
      <w:r w:rsidRPr="009741EA">
        <w:t>Ob</w:t>
      </w:r>
    </w:p>
  </w:footnote>
  <w:footnote w:id="107">
    <w:p w14:paraId="77B6DA1D" w14:textId="77777777" w:rsidR="00261373" w:rsidRDefault="00624D76"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108">
    <w:p w14:paraId="04AD7DA0" w14:textId="77777777" w:rsidR="00261373" w:rsidRDefault="00624D76" w:rsidP="00EC1A29">
      <w:pPr>
        <w:pStyle w:val="Voetnoottekst"/>
      </w:pPr>
      <w:r>
        <w:rPr>
          <w:rStyle w:val="Voetnootmarkering"/>
        </w:rPr>
        <w:footnoteRef/>
      </w:r>
      <w:r>
        <w:t xml:space="preserve"> </w:t>
      </w:r>
      <w:r>
        <w:tab/>
        <w:t>Artikel 5.48 lid 1 Ow</w:t>
      </w:r>
    </w:p>
  </w:footnote>
  <w:footnote w:id="109">
    <w:p w14:paraId="0EB909F1" w14:textId="77777777" w:rsidR="00261373" w:rsidRDefault="00624D76"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110">
    <w:p w14:paraId="6BBF1979" w14:textId="77777777" w:rsidR="00261373" w:rsidRDefault="00624D76"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111">
    <w:p w14:paraId="1D411645" w14:textId="70AAAE5E" w:rsidR="00261373" w:rsidRDefault="00624D76"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112">
    <w:p w14:paraId="65000A57" w14:textId="77777777" w:rsidR="00261373" w:rsidRDefault="00624D76" w:rsidP="00EC1A29">
      <w:pPr>
        <w:pStyle w:val="Voetnoottekst"/>
      </w:pPr>
      <w:r>
        <w:rPr>
          <w:rStyle w:val="Voetnootmarkering"/>
        </w:rPr>
        <w:footnoteRef/>
      </w:r>
      <w:r>
        <w:t xml:space="preserve"> </w:t>
      </w:r>
      <w:r>
        <w:tab/>
      </w:r>
      <w:r w:rsidRPr="00B2653E">
        <w:t>Artikel 5.49 Ow</w:t>
      </w:r>
    </w:p>
  </w:footnote>
  <w:footnote w:id="113">
    <w:p w14:paraId="4D998B10" w14:textId="77777777" w:rsidR="00261373" w:rsidRDefault="00624D76" w:rsidP="00EC1A29">
      <w:pPr>
        <w:pStyle w:val="Voetnoottekst"/>
      </w:pPr>
      <w:r>
        <w:rPr>
          <w:rStyle w:val="Voetnootmarkering"/>
        </w:rPr>
        <w:footnoteRef/>
      </w:r>
      <w:r>
        <w:t xml:space="preserve"> </w:t>
      </w:r>
      <w:r>
        <w:tab/>
        <w:t>Artikel 5.5 Ob</w:t>
      </w:r>
    </w:p>
  </w:footnote>
  <w:footnote w:id="114">
    <w:p w14:paraId="1678CE64" w14:textId="77777777" w:rsidR="00261373" w:rsidRDefault="00624D76" w:rsidP="00EC1A29">
      <w:pPr>
        <w:pStyle w:val="Voetnoottekst"/>
      </w:pPr>
      <w:r>
        <w:rPr>
          <w:rStyle w:val="Voetnootmarkering"/>
        </w:rPr>
        <w:footnoteRef/>
      </w:r>
      <w:r>
        <w:t xml:space="preserve"> </w:t>
      </w:r>
      <w:r>
        <w:tab/>
      </w:r>
      <w:r w:rsidRPr="00F709DC">
        <w:t>Artikel 16.70 Ow</w:t>
      </w:r>
    </w:p>
  </w:footnote>
  <w:footnote w:id="115">
    <w:p w14:paraId="3392832F" w14:textId="77777777" w:rsidR="00261373" w:rsidRDefault="00624D76" w:rsidP="00EC1A29">
      <w:pPr>
        <w:pStyle w:val="Voetnoottekst"/>
      </w:pPr>
      <w:r>
        <w:rPr>
          <w:rStyle w:val="Voetnootmarkering"/>
        </w:rPr>
        <w:footnoteRef/>
      </w:r>
      <w:r>
        <w:t xml:space="preserve"> </w:t>
      </w:r>
      <w:r>
        <w:tab/>
      </w:r>
      <w:r w:rsidRPr="00F8340C">
        <w:t>Artikel 3:11 lid 1 Awb</w:t>
      </w:r>
    </w:p>
  </w:footnote>
  <w:footnote w:id="116">
    <w:p w14:paraId="16BF6609" w14:textId="77777777" w:rsidR="00261373" w:rsidRDefault="00624D76" w:rsidP="00EC1A29">
      <w:pPr>
        <w:pStyle w:val="Voetnoottekst"/>
      </w:pPr>
      <w:r>
        <w:rPr>
          <w:rStyle w:val="Voetnootmarkering"/>
        </w:rPr>
        <w:footnoteRef/>
      </w:r>
      <w:r>
        <w:t xml:space="preserve"> </w:t>
      </w:r>
      <w:r>
        <w:tab/>
        <w:t>Artikel 13 lid 1 Bekendmakingswet</w:t>
      </w:r>
    </w:p>
  </w:footnote>
  <w:footnote w:id="117">
    <w:p w14:paraId="47BA3771" w14:textId="1562BE83" w:rsidR="00261373" w:rsidRDefault="00624D76" w:rsidP="00EC1A29">
      <w:pPr>
        <w:pStyle w:val="Voetnoottekst"/>
      </w:pPr>
      <w:r>
        <w:rPr>
          <w:rStyle w:val="Voetnootmarkering"/>
        </w:rPr>
        <w:footnoteRef/>
      </w:r>
      <w:r>
        <w:t xml:space="preserve"> </w:t>
      </w:r>
      <w:r>
        <w:tab/>
        <w:t>Artikel 13 lid 3 Bekendmakingswet</w:t>
      </w:r>
    </w:p>
  </w:footnote>
  <w:footnote w:id="118">
    <w:p w14:paraId="4DEDD187" w14:textId="5EF04F32" w:rsidR="00261373" w:rsidRDefault="00624D76" w:rsidP="00EC1A29">
      <w:pPr>
        <w:pStyle w:val="Voetnoottekst"/>
      </w:pPr>
      <w:r>
        <w:rPr>
          <w:rStyle w:val="Voetnootmarkering"/>
        </w:rPr>
        <w:footnoteRef/>
      </w:r>
      <w:r>
        <w:t xml:space="preserve"> </w:t>
      </w:r>
      <w:r>
        <w:tab/>
        <w:t>Artikel 3:12 lid 1 Awb</w:t>
      </w:r>
    </w:p>
  </w:footnote>
  <w:footnote w:id="119">
    <w:p w14:paraId="378BFBF7" w14:textId="77777777" w:rsidR="00261373" w:rsidRDefault="00624D76"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120">
    <w:p w14:paraId="4AAA1DD6" w14:textId="77777777" w:rsidR="00261373" w:rsidRDefault="00624D76" w:rsidP="0004277A">
      <w:pPr>
        <w:pStyle w:val="Voetnoottekst"/>
      </w:pPr>
      <w:r>
        <w:rPr>
          <w:rStyle w:val="Voetnootmarkering"/>
        </w:rPr>
        <w:footnoteRef/>
      </w:r>
      <w:r>
        <w:t xml:space="preserve"> </w:t>
      </w:r>
      <w:r>
        <w:tab/>
        <w:t>Artikel 3:15 Awb jo artikel 16.23 lid 1 Ow</w:t>
      </w:r>
    </w:p>
  </w:footnote>
  <w:footnote w:id="121">
    <w:p w14:paraId="7B477C72" w14:textId="77777777" w:rsidR="00261373" w:rsidRDefault="00624D76" w:rsidP="0004277A">
      <w:pPr>
        <w:pStyle w:val="Voetnoottekst"/>
      </w:pPr>
      <w:r>
        <w:rPr>
          <w:rStyle w:val="Voetnootmarkering"/>
        </w:rPr>
        <w:footnoteRef/>
      </w:r>
      <w:r>
        <w:t xml:space="preserve"> </w:t>
      </w:r>
      <w:r>
        <w:tab/>
        <w:t>Artikel 3:16 lid 1 Awb</w:t>
      </w:r>
    </w:p>
  </w:footnote>
  <w:footnote w:id="122">
    <w:p w14:paraId="104DF6FE" w14:textId="77777777" w:rsidR="00261373" w:rsidRDefault="00624D76"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123">
    <w:p w14:paraId="1A0933F6" w14:textId="77777777" w:rsidR="00261373" w:rsidRDefault="00624D76" w:rsidP="00EC1A29">
      <w:pPr>
        <w:pStyle w:val="Voetnoottekst"/>
      </w:pPr>
      <w:r>
        <w:rPr>
          <w:rStyle w:val="Voetnootmarkering"/>
        </w:rPr>
        <w:footnoteRef/>
      </w:r>
      <w:r>
        <w:t xml:space="preserve"> </w:t>
      </w:r>
      <w:r>
        <w:tab/>
        <w:t>Artikel 3:44 lid 2, artikel 3:44 lid 1 en artikel 3:11 lid 1 Awb</w:t>
      </w:r>
    </w:p>
  </w:footnote>
  <w:footnote w:id="124">
    <w:p w14:paraId="6E1B14FE" w14:textId="77777777" w:rsidR="00261373" w:rsidRDefault="00624D76"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125">
    <w:p w14:paraId="6751AEFB" w14:textId="7C10BF77" w:rsidR="00261373" w:rsidRDefault="00624D76" w:rsidP="00943280">
      <w:pPr>
        <w:pStyle w:val="Voetnoottekst"/>
      </w:pPr>
      <w:r>
        <w:rPr>
          <w:rStyle w:val="Voetnootmarkering"/>
        </w:rPr>
        <w:footnoteRef/>
      </w:r>
      <w:r>
        <w:t xml:space="preserve"> </w:t>
      </w:r>
      <w:r>
        <w:tab/>
      </w:r>
      <w:r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126">
    <w:p w14:paraId="2001500F" w14:textId="77777777" w:rsidR="00261373" w:rsidRDefault="00624D76"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127">
    <w:p w14:paraId="71098B1C" w14:textId="33288617" w:rsidR="00261373" w:rsidRDefault="00624D76" w:rsidP="00EC1A29">
      <w:pPr>
        <w:pStyle w:val="Voetnoottekst"/>
      </w:pPr>
      <w:r>
        <w:rPr>
          <w:rStyle w:val="Voetnootmarkering"/>
        </w:rPr>
        <w:footnoteRef/>
      </w:r>
      <w:r>
        <w:t xml:space="preserve"> </w:t>
      </w:r>
      <w:r>
        <w:tab/>
        <w:t>A</w:t>
      </w:r>
      <w:r w:rsidRPr="005E075F">
        <w:t>rtikel 16.</w:t>
      </w:r>
      <w:r>
        <w:t>71</w:t>
      </w:r>
      <w:r w:rsidRPr="005E075F">
        <w:t xml:space="preserve"> lid 1 </w:t>
      </w:r>
      <w:r>
        <w:t xml:space="preserve">onder a </w:t>
      </w:r>
      <w:r w:rsidRPr="005E075F">
        <w:t>Ow</w:t>
      </w:r>
    </w:p>
  </w:footnote>
  <w:footnote w:id="128">
    <w:p w14:paraId="080E884C" w14:textId="37629067" w:rsidR="00261373" w:rsidRDefault="00624D76">
      <w:pPr>
        <w:pStyle w:val="Voetnoottekst"/>
      </w:pPr>
      <w:r>
        <w:rPr>
          <w:rStyle w:val="Voetnootmarkering"/>
        </w:rPr>
        <w:footnoteRef/>
      </w:r>
      <w:r>
        <w:t xml:space="preserve"> </w:t>
      </w:r>
      <w:r>
        <w:tab/>
        <w:t>Artikel 12 lid 1 jo artikel 2 leden 1 en 3 respectievelijk artikel 12 lid 2 Bekendmakingswet</w:t>
      </w:r>
    </w:p>
  </w:footnote>
  <w:footnote w:id="129">
    <w:p w14:paraId="0A8B0A20" w14:textId="77777777" w:rsidR="00261373" w:rsidRDefault="00624D76" w:rsidP="00EC1A29">
      <w:pPr>
        <w:pStyle w:val="Voetnoottekst"/>
      </w:pPr>
      <w:r>
        <w:rPr>
          <w:rStyle w:val="Voetnootmarkering"/>
        </w:rPr>
        <w:footnoteRef/>
      </w:r>
      <w:r>
        <w:t xml:space="preserve"> </w:t>
      </w:r>
      <w:r>
        <w:tab/>
        <w:t>Artikel 13 lid 1 Bekendmakingswet</w:t>
      </w:r>
    </w:p>
  </w:footnote>
  <w:footnote w:id="130">
    <w:p w14:paraId="1310297F" w14:textId="08336350" w:rsidR="00261373" w:rsidRDefault="00624D76" w:rsidP="00EC1A29">
      <w:pPr>
        <w:pStyle w:val="Voetnoottekst"/>
      </w:pPr>
      <w:r>
        <w:rPr>
          <w:rStyle w:val="Voetnootmarkering"/>
        </w:rPr>
        <w:footnoteRef/>
      </w:r>
      <w:r>
        <w:t xml:space="preserve"> </w:t>
      </w:r>
      <w:r>
        <w:tab/>
        <w:t>Artikel 13 lid 3 Bekendmakingswet</w:t>
      </w:r>
    </w:p>
  </w:footnote>
  <w:footnote w:id="131">
    <w:p w14:paraId="6E14A5A1" w14:textId="441B2587" w:rsidR="00261373" w:rsidRDefault="00624D76" w:rsidP="00EC1A29">
      <w:pPr>
        <w:pStyle w:val="Voetnoottekst"/>
      </w:pPr>
      <w:r>
        <w:rPr>
          <w:rStyle w:val="Voetnootmarkering"/>
        </w:rPr>
        <w:footnoteRef/>
      </w:r>
      <w:r>
        <w:t xml:space="preserve"> </w:t>
      </w:r>
      <w:r>
        <w:tab/>
        <w:t>Artikel 3:12 lid 1 Awb</w:t>
      </w:r>
    </w:p>
  </w:footnote>
  <w:footnote w:id="132">
    <w:p w14:paraId="2923100B" w14:textId="617D326A" w:rsidR="00261373" w:rsidRDefault="00624D76" w:rsidP="00EC1A29">
      <w:pPr>
        <w:pStyle w:val="Voetnoottekst"/>
      </w:pPr>
      <w:r>
        <w:rPr>
          <w:rStyle w:val="Voetnootmarkering"/>
        </w:rPr>
        <w:footnoteRef/>
      </w:r>
      <w:r>
        <w:t xml:space="preserve"> </w:t>
      </w:r>
      <w:r>
        <w:tab/>
      </w:r>
      <w:r w:rsidRPr="007D4B85">
        <w:t>Artikel 12 lid 1 jo artikel 2 leden 1 en 3 respectievelijk artikel 12 lid 2 Bekendmakingswet</w:t>
      </w:r>
    </w:p>
  </w:footnote>
  <w:footnote w:id="133">
    <w:p w14:paraId="02C7081F" w14:textId="77777777" w:rsidR="00261373" w:rsidRDefault="00624D76"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4">
    <w:p w14:paraId="288F49A8" w14:textId="77777777" w:rsidR="00261373" w:rsidRDefault="00624D76" w:rsidP="007D4B85">
      <w:pPr>
        <w:pStyle w:val="Voetnoottekst"/>
      </w:pPr>
      <w:r>
        <w:rPr>
          <w:rStyle w:val="Voetnootmarkering"/>
        </w:rPr>
        <w:footnoteRef/>
      </w:r>
      <w:r>
        <w:t xml:space="preserve"> </w:t>
      </w:r>
      <w:r>
        <w:tab/>
      </w:r>
      <w:r w:rsidRPr="00145FAA">
        <w:t>Artikel 12 lid 1 Bekendmakingswet</w:t>
      </w:r>
    </w:p>
  </w:footnote>
  <w:footnote w:id="135">
    <w:p w14:paraId="1C098BF1" w14:textId="77777777" w:rsidR="00261373" w:rsidRDefault="00624D76" w:rsidP="007D4B85">
      <w:pPr>
        <w:pStyle w:val="Voetnoottekst"/>
      </w:pPr>
      <w:r>
        <w:rPr>
          <w:rStyle w:val="Voetnootmarkering"/>
        </w:rPr>
        <w:footnoteRef/>
      </w:r>
      <w:r>
        <w:t xml:space="preserve"> </w:t>
      </w:r>
      <w:r>
        <w:tab/>
      </w:r>
      <w:r w:rsidRPr="003B422A">
        <w:t>Artikel 3:12 lid 2 Awb</w:t>
      </w:r>
    </w:p>
  </w:footnote>
  <w:footnote w:id="136">
    <w:p w14:paraId="354A6D8D" w14:textId="77777777" w:rsidR="00261373" w:rsidRDefault="00624D76" w:rsidP="007D4B85">
      <w:pPr>
        <w:pStyle w:val="Voetnoottekst"/>
      </w:pPr>
      <w:r>
        <w:rPr>
          <w:rStyle w:val="Voetnootmarkering"/>
        </w:rPr>
        <w:footnoteRef/>
      </w:r>
      <w:r>
        <w:t xml:space="preserve"> </w:t>
      </w:r>
      <w:r>
        <w:tab/>
      </w:r>
      <w:r w:rsidRPr="003B422A">
        <w:t>Artikel 3:12 lid 2 Awb</w:t>
      </w:r>
    </w:p>
  </w:footnote>
  <w:footnote w:id="137">
    <w:p w14:paraId="412B47E5" w14:textId="77777777" w:rsidR="00261373" w:rsidRDefault="00624D76" w:rsidP="00EC1A29">
      <w:pPr>
        <w:pStyle w:val="Voetnoottekst"/>
      </w:pPr>
      <w:r>
        <w:rPr>
          <w:rStyle w:val="Voetnootmarkering"/>
        </w:rPr>
        <w:footnoteRef/>
      </w:r>
      <w:r>
        <w:t xml:space="preserve"> </w:t>
      </w:r>
      <w:r>
        <w:tab/>
        <w:t>Artikel 3:15 Awb en artikel 16.23 lid 1 Ow</w:t>
      </w:r>
    </w:p>
  </w:footnote>
  <w:footnote w:id="138">
    <w:p w14:paraId="3471E420" w14:textId="77777777" w:rsidR="00261373" w:rsidRDefault="00624D76" w:rsidP="00EC1A29">
      <w:pPr>
        <w:pStyle w:val="Voetnoottekst"/>
      </w:pPr>
      <w:r>
        <w:rPr>
          <w:rStyle w:val="Voetnootmarkering"/>
        </w:rPr>
        <w:footnoteRef/>
      </w:r>
      <w:r>
        <w:t xml:space="preserve"> </w:t>
      </w:r>
      <w:r>
        <w:tab/>
        <w:t>Artikel 3:16 lid 1 Awb</w:t>
      </w:r>
    </w:p>
  </w:footnote>
  <w:footnote w:id="139">
    <w:p w14:paraId="78F6694B" w14:textId="1B03FFD3" w:rsidR="00261373" w:rsidRDefault="00624D76" w:rsidP="00EC1A29">
      <w:pPr>
        <w:pStyle w:val="Voetnoottekst"/>
      </w:pPr>
      <w:r>
        <w:rPr>
          <w:rStyle w:val="Voetnootmarkering"/>
        </w:rPr>
        <w:footnoteRef/>
      </w:r>
      <w:r>
        <w:t xml:space="preserve"> </w:t>
      </w:r>
      <w:r>
        <w:tab/>
        <w:t>Artikel 5.44 lid 1 Ow</w:t>
      </w:r>
    </w:p>
  </w:footnote>
  <w:footnote w:id="140">
    <w:p w14:paraId="2032520B" w14:textId="7BDFC093" w:rsidR="00261373" w:rsidRDefault="00624D76" w:rsidP="00EC1A29">
      <w:pPr>
        <w:pStyle w:val="Voetnoottekst"/>
      </w:pPr>
      <w:r>
        <w:rPr>
          <w:rStyle w:val="Voetnootmarkering"/>
        </w:rPr>
        <w:footnoteRef/>
      </w:r>
      <w:r>
        <w:t xml:space="preserve"> </w:t>
      </w:r>
      <w:r>
        <w:tab/>
      </w:r>
      <w:r w:rsidRPr="0092498E">
        <w:t>Artikel 3:42 Awb</w:t>
      </w:r>
      <w:r>
        <w:t xml:space="preserve"> jo artikel 5 jo artikel 2 lid 1 respectievelijk artikel 6 Bekendmakingswet</w:t>
      </w:r>
    </w:p>
  </w:footnote>
  <w:footnote w:id="141">
    <w:p w14:paraId="789C35A4" w14:textId="77777777" w:rsidR="00261373" w:rsidRDefault="00624D76" w:rsidP="00615E17">
      <w:pPr>
        <w:pStyle w:val="Voetnoottekst"/>
      </w:pPr>
      <w:r>
        <w:rPr>
          <w:rStyle w:val="Voetnootmarkering"/>
        </w:rPr>
        <w:footnoteRef/>
      </w:r>
      <w:r>
        <w:t xml:space="preserve"> </w:t>
      </w:r>
      <w:r>
        <w:tab/>
        <w:t>Artikel 16.71 lid 2 Ow</w:t>
      </w:r>
    </w:p>
  </w:footnote>
  <w:footnote w:id="142">
    <w:p w14:paraId="458223C6" w14:textId="4DC0CEA1" w:rsidR="00261373" w:rsidRDefault="00624D76"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mede via a</w:t>
      </w:r>
      <w:r w:rsidRPr="00D168BE">
        <w:t>rtikel 16.71 lid 2 Ow</w:t>
      </w:r>
    </w:p>
  </w:footnote>
  <w:footnote w:id="143">
    <w:p w14:paraId="6FE3D779" w14:textId="1BEBC407" w:rsidR="00261373" w:rsidRDefault="00624D76"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onderdeel</w:t>
      </w:r>
      <w:r w:rsidRPr="00FD6712">
        <w:t xml:space="preserve"> d Invoeringswet Omgevingswet, waarmee afdeling 5.2 Omgevingswet (</w:t>
      </w:r>
      <w:r>
        <w:t>p</w:t>
      </w:r>
      <w:r w:rsidRPr="00FD6712">
        <w:t>rojectprocedure)</w:t>
      </w:r>
      <w:r>
        <w:t xml:space="preserve"> </w:t>
      </w:r>
      <w:r w:rsidRPr="00FD6712">
        <w:t>word</w:t>
      </w:r>
      <w:r>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44">
    <w:p w14:paraId="2CA32A1D" w14:textId="0BDA52D5" w:rsidR="00261373" w:rsidRDefault="00624D76" w:rsidP="00EC1A29">
      <w:pPr>
        <w:pStyle w:val="Voetnoottekst"/>
      </w:pPr>
      <w:r>
        <w:rPr>
          <w:rStyle w:val="Voetnootmarkering"/>
        </w:rPr>
        <w:footnoteRef/>
      </w:r>
      <w:r>
        <w:t xml:space="preserve"> </w:t>
      </w:r>
      <w:r>
        <w:tab/>
        <w:t xml:space="preserve">Artikel 3:45 Awb, </w:t>
      </w:r>
      <w:r w:rsidRPr="00105FAE">
        <w:t>mede via artikel 16.71 lid 2 Ow</w:t>
      </w:r>
    </w:p>
  </w:footnote>
  <w:footnote w:id="145">
    <w:p w14:paraId="1946854E" w14:textId="2E14EA62" w:rsidR="00261373" w:rsidRDefault="00624D76">
      <w:pPr>
        <w:pStyle w:val="Voetnoottekst"/>
      </w:pPr>
      <w:r>
        <w:rPr>
          <w:rStyle w:val="Voetnootmarkering"/>
        </w:rPr>
        <w:footnoteRef/>
      </w:r>
      <w:r>
        <w:t xml:space="preserve"> </w:t>
      </w:r>
      <w:r>
        <w:tab/>
        <w:t xml:space="preserve">Artikel </w:t>
      </w:r>
      <w:r w:rsidRPr="00134F1A">
        <w:t>16.71 lid 3 Ow</w:t>
      </w:r>
    </w:p>
  </w:footnote>
  <w:footnote w:id="146">
    <w:p w14:paraId="0DE0C58C" w14:textId="7B08D996" w:rsidR="00261373" w:rsidRDefault="00624D76">
      <w:pPr>
        <w:pStyle w:val="Voetnoottekst"/>
      </w:pPr>
      <w:r>
        <w:rPr>
          <w:rStyle w:val="Voetnootmarkering"/>
        </w:rPr>
        <w:footnoteRef/>
      </w:r>
      <w:r>
        <w:t xml:space="preserve"> </w:t>
      </w:r>
      <w:r>
        <w:tab/>
        <w:t>Artikel 16.86 leden 1 en 3 Ow</w:t>
      </w:r>
    </w:p>
  </w:footnote>
  <w:footnote w:id="147">
    <w:p w14:paraId="0A936372" w14:textId="5F968082" w:rsidR="00261373" w:rsidRDefault="00624D76" w:rsidP="00EC1A29">
      <w:pPr>
        <w:pStyle w:val="Voetnoottekst"/>
      </w:pPr>
      <w:r>
        <w:rPr>
          <w:rStyle w:val="Voetnootmarkering"/>
        </w:rPr>
        <w:footnoteRef/>
      </w:r>
      <w:r>
        <w:t xml:space="preserve"> </w:t>
      </w:r>
      <w:r>
        <w:tab/>
        <w:t xml:space="preserve">Artikel 3:44 lid 2, artikel 3:44 lid 1 onderdeel a en artikel 3:11 lid 1 Awb, </w:t>
      </w:r>
      <w:r w:rsidRPr="00105FAE">
        <w:t>mede via artikel 16.71 lid 2 Ow</w:t>
      </w:r>
    </w:p>
  </w:footnote>
  <w:footnote w:id="148">
    <w:p w14:paraId="535AB5C6" w14:textId="7E76954D" w:rsidR="00261373" w:rsidRDefault="00624D76" w:rsidP="00EC1A29">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t xml:space="preserve">, </w:t>
      </w:r>
      <w:r w:rsidRPr="00105FAE">
        <w:t>mede via artikel 16.71 lid 2 Ow</w:t>
      </w:r>
    </w:p>
  </w:footnote>
  <w:footnote w:id="149">
    <w:p w14:paraId="59FC50F5" w14:textId="77777777" w:rsidR="00261373" w:rsidRDefault="00624D76" w:rsidP="00EC1A29">
      <w:pPr>
        <w:pStyle w:val="Voetnoottekst"/>
      </w:pPr>
      <w:r>
        <w:rPr>
          <w:rStyle w:val="Voetnootmarkering"/>
        </w:rPr>
        <w:footnoteRef/>
      </w:r>
      <w:r>
        <w:t xml:space="preserve"> </w:t>
      </w:r>
      <w:r>
        <w:tab/>
        <w:t>Artikel 13 lid 1 Bekendmakingswet</w:t>
      </w:r>
    </w:p>
  </w:footnote>
  <w:footnote w:id="150">
    <w:p w14:paraId="3FBAB3A6" w14:textId="51EBC847" w:rsidR="00261373" w:rsidRDefault="00624D76" w:rsidP="00EC1A29">
      <w:pPr>
        <w:pStyle w:val="Voetnoottekst"/>
      </w:pPr>
      <w:r>
        <w:rPr>
          <w:rStyle w:val="Voetnootmarkering"/>
        </w:rPr>
        <w:footnoteRef/>
      </w:r>
      <w:r>
        <w:t xml:space="preserve"> </w:t>
      </w:r>
      <w:r>
        <w:tab/>
        <w:t>Artikel 13 lid 3 Bekendmakingswet</w:t>
      </w:r>
    </w:p>
  </w:footnote>
  <w:footnote w:id="151">
    <w:p w14:paraId="788ACFAD" w14:textId="4FA05D0B" w:rsidR="00261373" w:rsidRDefault="00624D76" w:rsidP="00EC1A29">
      <w:pPr>
        <w:pStyle w:val="Voetnoottekst"/>
      </w:pPr>
      <w:r>
        <w:rPr>
          <w:rStyle w:val="Voetnootmarkering"/>
        </w:rPr>
        <w:footnoteRef/>
      </w:r>
      <w:r>
        <w:t xml:space="preserve"> </w:t>
      </w:r>
      <w:r>
        <w:tab/>
        <w:t xml:space="preserve">Artikel </w:t>
      </w:r>
      <w:r w:rsidRPr="002F2CA1">
        <w:t>3:44 lid</w:t>
      </w:r>
      <w:r>
        <w:t xml:space="preserve"> 2 jo artikel 3:44 lid</w:t>
      </w:r>
      <w:r w:rsidRPr="002F2CA1">
        <w:t xml:space="preserve"> 1 </w:t>
      </w:r>
      <w:r>
        <w:t xml:space="preserve">onder a Awb, </w:t>
      </w:r>
      <w:r w:rsidRPr="00583786">
        <w:t>mede via artikel 16.71 lid 2 Ow</w:t>
      </w:r>
    </w:p>
  </w:footnote>
  <w:footnote w:id="152">
    <w:p w14:paraId="07EB3049" w14:textId="0D777855" w:rsidR="00261373" w:rsidRDefault="00624D76" w:rsidP="00B13E4B">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153">
    <w:p w14:paraId="64A80C20" w14:textId="415114B2" w:rsidR="00261373" w:rsidRDefault="00624D76" w:rsidP="00B13E4B">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154">
    <w:p w14:paraId="5055C2B6" w14:textId="77777777" w:rsidR="00261373" w:rsidRDefault="00624D76" w:rsidP="00EC1A29">
      <w:pPr>
        <w:pStyle w:val="Voetnoottekst"/>
      </w:pPr>
      <w:r>
        <w:rPr>
          <w:rStyle w:val="Voetnootmarkering"/>
        </w:rPr>
        <w:footnoteRef/>
      </w:r>
      <w:r>
        <w:t xml:space="preserve"> </w:t>
      </w:r>
      <w:r>
        <w:tab/>
        <w:t>Artikel 16.72 Ow</w:t>
      </w:r>
    </w:p>
  </w:footnote>
  <w:footnote w:id="155">
    <w:p w14:paraId="051BB0AA" w14:textId="238CCBFC" w:rsidR="00261373" w:rsidRDefault="00624D76" w:rsidP="00EC1A29">
      <w:pPr>
        <w:pStyle w:val="Voetnoottekst"/>
      </w:pPr>
      <w:r>
        <w:rPr>
          <w:rStyle w:val="Voetnootmarkering"/>
        </w:rPr>
        <w:footnoteRef/>
      </w:r>
      <w:r>
        <w:t xml:space="preserve"> </w:t>
      </w:r>
      <w:r>
        <w:tab/>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56">
    <w:p w14:paraId="125524E1" w14:textId="77777777" w:rsidR="00261373" w:rsidRDefault="00624D76" w:rsidP="00EC1A29">
      <w:pPr>
        <w:pStyle w:val="Voetnoottekst"/>
      </w:pPr>
      <w:r>
        <w:rPr>
          <w:rStyle w:val="Voetnootmarkering"/>
        </w:rPr>
        <w:footnoteRef/>
      </w:r>
      <w:r>
        <w:t xml:space="preserve"> </w:t>
      </w:r>
      <w:r>
        <w:tab/>
        <w:t>Artikel 10:31 lid 1 Awb</w:t>
      </w:r>
    </w:p>
  </w:footnote>
  <w:footnote w:id="157">
    <w:p w14:paraId="67748B47" w14:textId="5A341278" w:rsidR="00261373" w:rsidRDefault="00624D76" w:rsidP="00EC1A29">
      <w:pPr>
        <w:pStyle w:val="Voetnoottekst"/>
      </w:pPr>
      <w:r>
        <w:rPr>
          <w:rStyle w:val="Voetnootmarkering"/>
        </w:rPr>
        <w:footnoteRef/>
      </w:r>
      <w:r>
        <w:t xml:space="preserve"> </w:t>
      </w:r>
      <w:r>
        <w:tab/>
        <w:t xml:space="preserve">In artikel 16.72 lid 2 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158">
    <w:p w14:paraId="7D0FFDD4" w14:textId="77777777" w:rsidR="00261373" w:rsidRDefault="00624D76" w:rsidP="00EC1A29">
      <w:pPr>
        <w:pStyle w:val="Voetnoottekst"/>
      </w:pPr>
      <w:r>
        <w:rPr>
          <w:rStyle w:val="Voetnootmarkering"/>
        </w:rPr>
        <w:footnoteRef/>
      </w:r>
      <w:r>
        <w:t xml:space="preserve"> </w:t>
      </w:r>
      <w:r>
        <w:tab/>
        <w:t>Artikelen 10:27 en 10:29 lid 1 Awb</w:t>
      </w:r>
    </w:p>
  </w:footnote>
  <w:footnote w:id="159">
    <w:p w14:paraId="6989A274" w14:textId="77777777" w:rsidR="00261373" w:rsidRDefault="00624D76" w:rsidP="00EC1A29">
      <w:pPr>
        <w:pStyle w:val="Voetnoottekst"/>
      </w:pPr>
      <w:r>
        <w:rPr>
          <w:rStyle w:val="Voetnootmarkering"/>
        </w:rPr>
        <w:footnoteRef/>
      </w:r>
      <w:r>
        <w:t xml:space="preserve"> </w:t>
      </w:r>
      <w:r>
        <w:tab/>
        <w:t>Artikel 10:30 lid 1 Awb</w:t>
      </w:r>
    </w:p>
  </w:footnote>
  <w:footnote w:id="160">
    <w:p w14:paraId="602A2078" w14:textId="77777777" w:rsidR="00261373" w:rsidRDefault="00624D76"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161">
    <w:p w14:paraId="4B2C7DC0" w14:textId="77777777" w:rsidR="00261373" w:rsidRDefault="00624D76" w:rsidP="00EC1A29">
      <w:pPr>
        <w:pStyle w:val="Voetnoottekst"/>
      </w:pPr>
      <w:r>
        <w:rPr>
          <w:rStyle w:val="Voetnootmarkering"/>
        </w:rPr>
        <w:footnoteRef/>
      </w:r>
      <w:r>
        <w:t xml:space="preserve"> </w:t>
      </w:r>
      <w:r>
        <w:tab/>
        <w:t>Artikel 3:45 Awb</w:t>
      </w:r>
    </w:p>
  </w:footnote>
  <w:footnote w:id="162">
    <w:p w14:paraId="04E106A5" w14:textId="77777777" w:rsidR="00261373" w:rsidRDefault="00624D76" w:rsidP="00EC1A29">
      <w:pPr>
        <w:pStyle w:val="Voetnoottekst"/>
      </w:pPr>
      <w:r>
        <w:rPr>
          <w:rStyle w:val="Voetnootmarkering"/>
        </w:rPr>
        <w:footnoteRef/>
      </w:r>
      <w:r>
        <w:t xml:space="preserve"> </w:t>
      </w:r>
      <w:r>
        <w:tab/>
        <w:t>Artikel 3:44 Awb is dus niet van toepassing</w:t>
      </w:r>
    </w:p>
  </w:footnote>
  <w:footnote w:id="163">
    <w:p w14:paraId="35BCD2BF" w14:textId="10C02F5C" w:rsidR="00261373" w:rsidRDefault="00624D76">
      <w:pPr>
        <w:pStyle w:val="Voetnoottekst"/>
      </w:pPr>
      <w:r>
        <w:rPr>
          <w:rStyle w:val="Voetnootmarkering"/>
        </w:rPr>
        <w:footnoteRef/>
      </w:r>
      <w:r>
        <w:t xml:space="preserve"> </w:t>
      </w:r>
      <w:r>
        <w:tab/>
      </w:r>
      <w:r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64">
    <w:p w14:paraId="47C89DE4" w14:textId="77777777" w:rsidR="00261373" w:rsidRDefault="00624D76" w:rsidP="00EC1A29">
      <w:pPr>
        <w:pStyle w:val="Voetnoottekst"/>
      </w:pPr>
      <w:r>
        <w:rPr>
          <w:rStyle w:val="Voetnootmarkering"/>
        </w:rPr>
        <w:footnoteRef/>
      </w:r>
      <w:r>
        <w:t xml:space="preserve"> </w:t>
      </w:r>
      <w:r>
        <w:tab/>
        <w:t>Artikel 10:25 Awb</w:t>
      </w:r>
    </w:p>
  </w:footnote>
  <w:footnote w:id="165">
    <w:p w14:paraId="765E0546" w14:textId="3294D6A9" w:rsidR="00261373" w:rsidRDefault="00624D76"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t xml:space="preserve">jo artikel 2 lid 3 </w:t>
      </w:r>
      <w:r w:rsidRPr="00531BFB">
        <w:t>Bekendmakingswet</w:t>
      </w:r>
      <w:r w:rsidRPr="00350D88">
        <w:t>, mede via artikel 16.71 lid 2 Ow</w:t>
      </w:r>
    </w:p>
  </w:footnote>
  <w:footnote w:id="166">
    <w:p w14:paraId="0FFD3948" w14:textId="1C303431" w:rsidR="00261373" w:rsidRDefault="00624D76" w:rsidP="00EC1A29">
      <w:pPr>
        <w:pStyle w:val="Voetnoottekst"/>
      </w:pPr>
      <w:r>
        <w:rPr>
          <w:rStyle w:val="Voetnootmarkering"/>
        </w:rPr>
        <w:footnoteRef/>
      </w:r>
      <w:r>
        <w:t xml:space="preserve"> </w:t>
      </w:r>
      <w:r>
        <w:tab/>
        <w:t>Artikel 3:45 Awb</w:t>
      </w:r>
      <w:r w:rsidRPr="00750341">
        <w:t>, mede via artikel 16.71 lid 2 Ow</w:t>
      </w:r>
    </w:p>
  </w:footnote>
  <w:footnote w:id="167">
    <w:p w14:paraId="378CB383" w14:textId="77777777" w:rsidR="00261373" w:rsidRDefault="00624D76" w:rsidP="00AC4732">
      <w:pPr>
        <w:pStyle w:val="Voetnoottekst"/>
      </w:pPr>
      <w:r>
        <w:rPr>
          <w:rStyle w:val="Voetnootmarkering"/>
        </w:rPr>
        <w:footnoteRef/>
      </w:r>
      <w:r>
        <w:t xml:space="preserve"> </w:t>
      </w:r>
      <w:r>
        <w:tab/>
        <w:t xml:space="preserve">Artikel </w:t>
      </w:r>
      <w:r w:rsidRPr="00134F1A">
        <w:t>16.71 lid 3 Ow</w:t>
      </w:r>
    </w:p>
  </w:footnote>
  <w:footnote w:id="168">
    <w:p w14:paraId="2BCF6AC1" w14:textId="77777777" w:rsidR="00261373" w:rsidRDefault="00624D76" w:rsidP="00AC4732">
      <w:pPr>
        <w:pStyle w:val="Voetnoottekst"/>
      </w:pPr>
      <w:r>
        <w:rPr>
          <w:rStyle w:val="Voetnootmarkering"/>
        </w:rPr>
        <w:footnoteRef/>
      </w:r>
      <w:r>
        <w:t xml:space="preserve"> </w:t>
      </w:r>
      <w:r>
        <w:tab/>
        <w:t>Artikel 16.86 leden 1 en 3 Ow</w:t>
      </w:r>
    </w:p>
  </w:footnote>
  <w:footnote w:id="169">
    <w:p w14:paraId="517D6796" w14:textId="5023B69B" w:rsidR="00261373" w:rsidRDefault="00624D76">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70">
    <w:p w14:paraId="008B3389" w14:textId="3323FBFA" w:rsidR="00261373" w:rsidRDefault="00624D76" w:rsidP="00EC1A29">
      <w:pPr>
        <w:pStyle w:val="Voetnoottekst"/>
      </w:pPr>
      <w:r>
        <w:rPr>
          <w:rStyle w:val="Voetnootmarkering"/>
        </w:rPr>
        <w:footnoteRef/>
      </w:r>
      <w:r>
        <w:t xml:space="preserve"> </w:t>
      </w:r>
      <w:r>
        <w:tab/>
        <w:t>Artikel 3:44 lid 2 Awb</w:t>
      </w:r>
      <w:r w:rsidRPr="00350D88">
        <w:t>, mede via artikel 16.71 lid 2 Ow</w:t>
      </w:r>
    </w:p>
  </w:footnote>
  <w:footnote w:id="171">
    <w:p w14:paraId="7744C0F8" w14:textId="77705CD1" w:rsidR="00261373" w:rsidRDefault="00624D76"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Pr="00350D88">
        <w:t>, mede via artikel 16.71 lid 2 Ow</w:t>
      </w:r>
    </w:p>
  </w:footnote>
  <w:footnote w:id="172">
    <w:p w14:paraId="3FC52764" w14:textId="6A6153C4" w:rsidR="00261373" w:rsidRDefault="00624D76">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73">
    <w:p w14:paraId="23ABDEC3" w14:textId="75837C28" w:rsidR="00261373" w:rsidRDefault="00624D76"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Pr="00350D88">
        <w:t>, mede via artikel 16.71 lid 2 Ow</w:t>
      </w:r>
    </w:p>
  </w:footnote>
  <w:footnote w:id="174">
    <w:p w14:paraId="138D96D0" w14:textId="77777777" w:rsidR="00261373" w:rsidRDefault="00624D76" w:rsidP="00EC1A29">
      <w:pPr>
        <w:pStyle w:val="Voetnoottekst"/>
      </w:pPr>
      <w:r>
        <w:rPr>
          <w:rStyle w:val="Voetnootmarkering"/>
        </w:rPr>
        <w:footnoteRef/>
      </w:r>
      <w:r>
        <w:t xml:space="preserve"> </w:t>
      </w:r>
      <w:r>
        <w:tab/>
        <w:t>Artikel 13 lid 1 Bekendmakingswet</w:t>
      </w:r>
    </w:p>
  </w:footnote>
  <w:footnote w:id="175">
    <w:p w14:paraId="39DF7757" w14:textId="77777777" w:rsidR="00261373" w:rsidRDefault="00624D76" w:rsidP="00EC1A29">
      <w:pPr>
        <w:pStyle w:val="Voetnoottekst"/>
      </w:pPr>
      <w:r>
        <w:rPr>
          <w:rStyle w:val="Voetnootmarkering"/>
        </w:rPr>
        <w:footnoteRef/>
      </w:r>
      <w:r>
        <w:t xml:space="preserve"> </w:t>
      </w:r>
      <w:r>
        <w:tab/>
        <w:t>Artikel 13 lid 1 Bekendmakingswet</w:t>
      </w:r>
    </w:p>
  </w:footnote>
  <w:footnote w:id="176">
    <w:p w14:paraId="4CF20CE9" w14:textId="77777777" w:rsidR="00261373" w:rsidRDefault="00624D76"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177">
    <w:p w14:paraId="7CE62B58" w14:textId="77777777" w:rsidR="00261373" w:rsidRDefault="00624D76" w:rsidP="00EC1A29">
      <w:pPr>
        <w:pStyle w:val="Voetnoottekst"/>
      </w:pPr>
      <w:r>
        <w:rPr>
          <w:rStyle w:val="Voetnootmarkering"/>
        </w:rPr>
        <w:footnoteRef/>
      </w:r>
      <w:r>
        <w:t xml:space="preserve"> </w:t>
      </w:r>
      <w:r>
        <w:tab/>
        <w:t xml:space="preserve">Artikel </w:t>
      </w:r>
      <w:r w:rsidRPr="002F2CA1">
        <w:t xml:space="preserve">3:44 lid 1 </w:t>
      </w:r>
      <w:r>
        <w:t>Awb</w:t>
      </w:r>
    </w:p>
  </w:footnote>
  <w:footnote w:id="178">
    <w:p w14:paraId="5B9843AA" w14:textId="77777777" w:rsidR="00261373" w:rsidRDefault="00624D76"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179">
    <w:p w14:paraId="7B68C977" w14:textId="77777777" w:rsidR="00261373" w:rsidRDefault="00624D76"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180">
    <w:p w14:paraId="6AE59474" w14:textId="77777777" w:rsidR="00261373" w:rsidRDefault="00624D76"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181">
    <w:p w14:paraId="4C271E7A" w14:textId="77777777" w:rsidR="00261373" w:rsidRDefault="00624D76"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82">
    <w:p w14:paraId="13C90D2F" w14:textId="77777777" w:rsidR="00261373" w:rsidRDefault="00624D76" w:rsidP="00EC1A29">
      <w:pPr>
        <w:pStyle w:val="Voetnoottekst"/>
      </w:pPr>
      <w:r>
        <w:rPr>
          <w:rStyle w:val="Voetnootmarkering"/>
        </w:rPr>
        <w:footnoteRef/>
      </w:r>
      <w:r>
        <w:t xml:space="preserve"> </w:t>
      </w:r>
      <w:r>
        <w:tab/>
        <w:t>Artikel 6:7 Awb</w:t>
      </w:r>
    </w:p>
  </w:footnote>
  <w:footnote w:id="183">
    <w:p w14:paraId="230B75E7" w14:textId="77777777" w:rsidR="00261373" w:rsidRDefault="00624D76" w:rsidP="00EC1A29">
      <w:pPr>
        <w:pStyle w:val="Voetnoottekst"/>
      </w:pPr>
      <w:r>
        <w:rPr>
          <w:rStyle w:val="Voetnootmarkering"/>
        </w:rPr>
        <w:footnoteRef/>
      </w:r>
      <w:r>
        <w:t xml:space="preserve"> </w:t>
      </w:r>
      <w:r>
        <w:tab/>
        <w:t>Artikel 6:8 lid 1 Awb</w:t>
      </w:r>
    </w:p>
  </w:footnote>
  <w:footnote w:id="184">
    <w:p w14:paraId="09B6F0BE" w14:textId="77777777" w:rsidR="00261373" w:rsidRDefault="00624D76" w:rsidP="00EC1A29">
      <w:pPr>
        <w:pStyle w:val="Voetnoottekst"/>
      </w:pPr>
      <w:r>
        <w:rPr>
          <w:rStyle w:val="Voetnootmarkering"/>
        </w:rPr>
        <w:footnoteRef/>
      </w:r>
      <w:r>
        <w:t xml:space="preserve"> </w:t>
      </w:r>
      <w:r>
        <w:tab/>
        <w:t>Artikel 6:8 lid 3 Awb</w:t>
      </w:r>
    </w:p>
  </w:footnote>
  <w:footnote w:id="185">
    <w:p w14:paraId="72CE9FC0" w14:textId="7F025FF1" w:rsidR="00261373" w:rsidRDefault="00624D76">
      <w:pPr>
        <w:pStyle w:val="Voetnoottekst"/>
      </w:pPr>
      <w:r>
        <w:rPr>
          <w:rStyle w:val="Voetnootmarkering"/>
        </w:rPr>
        <w:footnoteRef/>
      </w:r>
      <w:r>
        <w:t xml:space="preserve"> </w:t>
      </w:r>
      <w:r>
        <w:tab/>
        <w:t>Artikel 16.86 lid 1 Ow</w:t>
      </w:r>
    </w:p>
  </w:footnote>
  <w:footnote w:id="186">
    <w:p w14:paraId="2913842F" w14:textId="6092FB45" w:rsidR="00261373" w:rsidRDefault="00624D76">
      <w:pPr>
        <w:pStyle w:val="Voetnoottekst"/>
      </w:pPr>
      <w:r>
        <w:rPr>
          <w:rStyle w:val="Voetnootmarkering"/>
        </w:rPr>
        <w:footnoteRef/>
      </w:r>
      <w:r>
        <w:t xml:space="preserve"> </w:t>
      </w:r>
      <w:r>
        <w:tab/>
        <w:t>Artikel 16.86 lid 3 Ow</w:t>
      </w:r>
    </w:p>
  </w:footnote>
  <w:footnote w:id="187">
    <w:p w14:paraId="4A3E69FC" w14:textId="77777777" w:rsidR="00261373" w:rsidRDefault="00624D76"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188">
    <w:p w14:paraId="2ED8E25E" w14:textId="059EA80A" w:rsidR="00261373" w:rsidRDefault="00624D76">
      <w:pPr>
        <w:pStyle w:val="Voetnoottekst"/>
      </w:pPr>
      <w:r>
        <w:rPr>
          <w:rStyle w:val="Voetnootmarkering"/>
        </w:rPr>
        <w:footnoteRef/>
      </w:r>
      <w:r>
        <w:t xml:space="preserve"> </w:t>
      </w:r>
      <w:r>
        <w:tab/>
      </w:r>
      <w:r w:rsidRPr="002445BE">
        <w:t>Artikel 16.78 lid 4 Ow</w:t>
      </w:r>
    </w:p>
  </w:footnote>
  <w:footnote w:id="189">
    <w:p w14:paraId="2D0934C5" w14:textId="5374A3C3" w:rsidR="00261373" w:rsidRDefault="00624D76"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90">
    <w:p w14:paraId="349935E4" w14:textId="75F1AC87" w:rsidR="00261373" w:rsidRDefault="00624D76"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91">
    <w:p w14:paraId="10D16E9A" w14:textId="14241D1E" w:rsidR="00261373" w:rsidRDefault="00624D76" w:rsidP="00EC1A29">
      <w:pPr>
        <w:pStyle w:val="Voetnoottekst"/>
      </w:pPr>
      <w:r>
        <w:rPr>
          <w:rStyle w:val="Voetnootmarkering"/>
        </w:rPr>
        <w:footnoteRef/>
      </w:r>
      <w:r>
        <w:t xml:space="preserve"> </w:t>
      </w:r>
      <w:r>
        <w:tab/>
      </w:r>
      <w:r w:rsidRPr="00C05194">
        <w:t xml:space="preserve">Artikel </w:t>
      </w:r>
      <w:r>
        <w:t xml:space="preserve">12 Bekendmakingswet jo artikel </w:t>
      </w:r>
      <w:r w:rsidRPr="00C05194">
        <w:t xml:space="preserve">3.7 </w:t>
      </w:r>
      <w:r w:rsidRPr="00405C6A">
        <w:t xml:space="preserve">lid 1 onder a en </w:t>
      </w:r>
      <w:r>
        <w:t xml:space="preserve">b </w:t>
      </w:r>
      <w:r w:rsidRPr="00C05194">
        <w:t>Besluit elektronische publicaties</w:t>
      </w:r>
    </w:p>
  </w:footnote>
  <w:footnote w:id="192">
    <w:p w14:paraId="77CFA797" w14:textId="4F7CC997" w:rsidR="00261373" w:rsidRDefault="00624D76">
      <w:pPr>
        <w:pStyle w:val="Voetnoottekst"/>
      </w:pPr>
      <w:r>
        <w:rPr>
          <w:rStyle w:val="Voetnootmarkering"/>
        </w:rPr>
        <w:footnoteRef/>
      </w:r>
      <w:r>
        <w:t xml:space="preserve"> </w:t>
      </w:r>
      <w:r>
        <w:tab/>
        <w:t>Artikel 12 Bekendmakingswet</w:t>
      </w:r>
    </w:p>
  </w:footnote>
  <w:footnote w:id="193">
    <w:p w14:paraId="3BD09951" w14:textId="4BCFB95A" w:rsidR="00261373" w:rsidRDefault="00624D76">
      <w:pPr>
        <w:pStyle w:val="Voetnoottekst"/>
      </w:pPr>
      <w:r>
        <w:rPr>
          <w:rStyle w:val="Voetnootmarkering"/>
        </w:rPr>
        <w:footnoteRef/>
      </w:r>
      <w:r>
        <w:t xml:space="preserve"> </w:t>
      </w:r>
      <w:r>
        <w:tab/>
        <w:t xml:space="preserve">Artikel </w:t>
      </w:r>
      <w:r w:rsidRPr="00C67486">
        <w:t xml:space="preserve">3.7 lid 1 onder </w:t>
      </w:r>
      <w:r>
        <w:t>c</w:t>
      </w:r>
      <w:r w:rsidRPr="00C67486">
        <w:t xml:space="preserve"> Besluit elektronische publicaties</w:t>
      </w:r>
    </w:p>
  </w:footnote>
  <w:footnote w:id="194">
    <w:p w14:paraId="387D7AEA" w14:textId="05EA366C" w:rsidR="00261373" w:rsidRDefault="00624D76">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195">
    <w:p w14:paraId="4D8CC19E" w14:textId="63A9338F" w:rsidR="00261373" w:rsidRDefault="00624D76" w:rsidP="00EC1A29">
      <w:pPr>
        <w:pStyle w:val="Voetnoottekst"/>
      </w:pPr>
      <w:r>
        <w:rPr>
          <w:rStyle w:val="Voetnootmarkering"/>
        </w:rPr>
        <w:footnoteRef/>
      </w:r>
      <w:r>
        <w:t xml:space="preserve"> </w:t>
      </w:r>
      <w:r>
        <w:tab/>
      </w:r>
      <w:r w:rsidRPr="006D6C36">
        <w:t>Artikel 8:1 jo 8:6 lid 1</w:t>
      </w:r>
      <w:r>
        <w:t xml:space="preserve"> Awb</w:t>
      </w:r>
      <w:r w:rsidRPr="006D6C36">
        <w:t xml:space="preserve"> jo artikel 2.2 onderdeel B onder 2 onder g onderde</w:t>
      </w:r>
      <w:r>
        <w:t>e</w:t>
      </w:r>
      <w:r w:rsidRPr="006D6C36">
        <w:t>l h Invoeringswet Omgevingswet, waarmee artikel 1</w:t>
      </w:r>
      <w:r>
        <w:t>6</w:t>
      </w:r>
      <w:r w:rsidRPr="006D6C36">
        <w:t>.72 (goedkeuring projectbesluit waterschap) word</w:t>
      </w:r>
      <w:r>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196">
    <w:p w14:paraId="2BECA2AA" w14:textId="77777777" w:rsidR="00261373" w:rsidRDefault="00624D76" w:rsidP="00EC1A29">
      <w:pPr>
        <w:pStyle w:val="Voetnoottekst"/>
      </w:pPr>
      <w:r>
        <w:rPr>
          <w:rStyle w:val="Voetnootmarkering"/>
        </w:rPr>
        <w:footnoteRef/>
      </w:r>
      <w:r>
        <w:t xml:space="preserve"> </w:t>
      </w:r>
      <w:r>
        <w:tab/>
        <w:t>Artikel 6:7 Awb</w:t>
      </w:r>
    </w:p>
  </w:footnote>
  <w:footnote w:id="197">
    <w:p w14:paraId="30292C8D" w14:textId="77777777" w:rsidR="00261373" w:rsidRDefault="00624D76" w:rsidP="00EC1A29">
      <w:pPr>
        <w:pStyle w:val="Voetnoottekst"/>
      </w:pPr>
      <w:r>
        <w:rPr>
          <w:rStyle w:val="Voetnootmarkering"/>
        </w:rPr>
        <w:footnoteRef/>
      </w:r>
      <w:r>
        <w:t xml:space="preserve"> </w:t>
      </w:r>
      <w:r>
        <w:tab/>
        <w:t>Artikel 6:8 lid 1 Awb</w:t>
      </w:r>
    </w:p>
  </w:footnote>
  <w:footnote w:id="198">
    <w:p w14:paraId="369EDA11" w14:textId="77777777" w:rsidR="00261373" w:rsidRDefault="00624D76" w:rsidP="00EC1A29">
      <w:pPr>
        <w:pStyle w:val="Voetnoottekst"/>
      </w:pPr>
      <w:r>
        <w:rPr>
          <w:rStyle w:val="Voetnootmarkering"/>
        </w:rPr>
        <w:footnoteRef/>
      </w:r>
      <w:r>
        <w:t xml:space="preserve"> </w:t>
      </w:r>
      <w:r>
        <w:tab/>
        <w:t>Artikel 6:8 lid 3 Awb</w:t>
      </w:r>
    </w:p>
  </w:footnote>
  <w:footnote w:id="199">
    <w:p w14:paraId="2BE0BDF1" w14:textId="77777777" w:rsidR="00261373" w:rsidRDefault="00624D76" w:rsidP="00A4679B">
      <w:pPr>
        <w:pStyle w:val="Voetnoottekst"/>
      </w:pPr>
      <w:r>
        <w:rPr>
          <w:rStyle w:val="Voetnootmarkering"/>
        </w:rPr>
        <w:footnoteRef/>
      </w:r>
      <w:r>
        <w:t xml:space="preserve"> </w:t>
      </w:r>
      <w:r>
        <w:tab/>
        <w:t>Artikel 16.86 lid 1 Ow</w:t>
      </w:r>
    </w:p>
  </w:footnote>
  <w:footnote w:id="200">
    <w:p w14:paraId="67E39BAB" w14:textId="77777777" w:rsidR="00261373" w:rsidRDefault="00624D76" w:rsidP="00A4679B">
      <w:pPr>
        <w:pStyle w:val="Voetnoottekst"/>
      </w:pPr>
      <w:r>
        <w:rPr>
          <w:rStyle w:val="Voetnootmarkering"/>
        </w:rPr>
        <w:footnoteRef/>
      </w:r>
      <w:r>
        <w:t xml:space="preserve"> </w:t>
      </w:r>
      <w:r>
        <w:tab/>
        <w:t>Artikel 16.86 lid 3 Ow</w:t>
      </w:r>
    </w:p>
  </w:footnote>
  <w:footnote w:id="201">
    <w:p w14:paraId="70ADCF62" w14:textId="1C6B2266" w:rsidR="00261373" w:rsidRDefault="00624D76">
      <w:pPr>
        <w:pStyle w:val="Voetnoottekst"/>
      </w:pPr>
      <w:r>
        <w:rPr>
          <w:rStyle w:val="Voetnootmarkering"/>
        </w:rPr>
        <w:footnoteRef/>
      </w:r>
      <w:r>
        <w:t xml:space="preserve"> </w:t>
      </w:r>
      <w:r>
        <w:tab/>
      </w:r>
      <w:r w:rsidRPr="0090016A">
        <w:t xml:space="preserve">Artikel 8:81 </w:t>
      </w:r>
      <w:r>
        <w:t xml:space="preserve">lid 1 </w:t>
      </w:r>
      <w:r w:rsidRPr="0090016A">
        <w:t>Awb</w:t>
      </w:r>
    </w:p>
  </w:footnote>
  <w:footnote w:id="202">
    <w:p w14:paraId="0720848A" w14:textId="6495A4C6" w:rsidR="00261373" w:rsidRDefault="00624D76" w:rsidP="00EC1A29">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203">
    <w:p w14:paraId="058944C1" w14:textId="77777777" w:rsidR="00261373" w:rsidRDefault="00624D76" w:rsidP="00EC1A29">
      <w:pPr>
        <w:pStyle w:val="Voetnoottekst"/>
      </w:pPr>
      <w:r>
        <w:rPr>
          <w:rStyle w:val="Voetnootmarkering"/>
        </w:rPr>
        <w:footnoteRef/>
      </w:r>
      <w:r>
        <w:t xml:space="preserve"> </w:t>
      </w:r>
      <w:r>
        <w:tab/>
        <w:t>Artikel 8:84 lid 2 Awb</w:t>
      </w:r>
    </w:p>
  </w:footnote>
  <w:footnote w:id="204">
    <w:p w14:paraId="7FA2C153" w14:textId="77777777" w:rsidR="00261373" w:rsidRDefault="00624D76" w:rsidP="00A12665">
      <w:pPr>
        <w:pStyle w:val="Voetnoottekst"/>
      </w:pPr>
      <w:r>
        <w:rPr>
          <w:rStyle w:val="Voetnootmarkering"/>
        </w:rPr>
        <w:footnoteRef/>
      </w:r>
      <w:r>
        <w:t xml:space="preserve"> </w:t>
      </w:r>
      <w:r>
        <w:tab/>
        <w:t>Artikel 8:86 lid 1 Awb</w:t>
      </w:r>
    </w:p>
  </w:footnote>
  <w:footnote w:id="205">
    <w:p w14:paraId="21DF9C0B" w14:textId="77777777" w:rsidR="00261373" w:rsidRDefault="00624D76" w:rsidP="00A12665">
      <w:pPr>
        <w:pStyle w:val="Voetnoottekst"/>
      </w:pPr>
      <w:r>
        <w:rPr>
          <w:rStyle w:val="Voetnootmarkering"/>
        </w:rPr>
        <w:footnoteRef/>
      </w:r>
      <w:r>
        <w:t xml:space="preserve"> </w:t>
      </w:r>
      <w:r>
        <w:tab/>
        <w:t>Artikel 8:85 lid 1 Awb</w:t>
      </w:r>
    </w:p>
  </w:footnote>
  <w:footnote w:id="206">
    <w:p w14:paraId="1A721476" w14:textId="77777777" w:rsidR="00261373" w:rsidRDefault="00624D76" w:rsidP="00A12665">
      <w:pPr>
        <w:pStyle w:val="Voetnoottekst"/>
      </w:pPr>
      <w:r>
        <w:rPr>
          <w:rStyle w:val="Voetnootmarkering"/>
        </w:rPr>
        <w:footnoteRef/>
      </w:r>
      <w:r>
        <w:t xml:space="preserve"> </w:t>
      </w:r>
      <w:r>
        <w:tab/>
        <w:t>Artikel 8:85 lid 2 Awb</w:t>
      </w:r>
    </w:p>
  </w:footnote>
  <w:footnote w:id="207">
    <w:p w14:paraId="2587AAC4" w14:textId="77777777" w:rsidR="00261373" w:rsidRDefault="00624D76" w:rsidP="00A12665">
      <w:pPr>
        <w:pStyle w:val="Voetnoottekst"/>
      </w:pPr>
      <w:r>
        <w:rPr>
          <w:rStyle w:val="Voetnootmarkering"/>
        </w:rPr>
        <w:footnoteRef/>
      </w:r>
      <w:r>
        <w:t xml:space="preserve"> </w:t>
      </w:r>
      <w:r>
        <w:tab/>
        <w:t>Artikel 8:87 lid 1 Awb</w:t>
      </w:r>
    </w:p>
  </w:footnote>
  <w:footnote w:id="208">
    <w:p w14:paraId="7E1F5070" w14:textId="77777777" w:rsidR="00261373" w:rsidRDefault="00624D76" w:rsidP="00EC1A29">
      <w:pPr>
        <w:pStyle w:val="Voetnoottekst"/>
      </w:pPr>
      <w:r>
        <w:rPr>
          <w:rStyle w:val="Voetnootmarkering"/>
        </w:rPr>
        <w:footnoteRef/>
      </w:r>
      <w:r>
        <w:t xml:space="preserve"> </w:t>
      </w:r>
      <w:r>
        <w:tab/>
        <w:t>Artikel 8:51d Awb</w:t>
      </w:r>
    </w:p>
  </w:footnote>
  <w:footnote w:id="209">
    <w:p w14:paraId="125DDEF6" w14:textId="6D2BEDA8" w:rsidR="00261373" w:rsidRDefault="00624D76" w:rsidP="00EC1A29">
      <w:pPr>
        <w:pStyle w:val="Voetnoottekst"/>
      </w:pPr>
      <w:r>
        <w:rPr>
          <w:rStyle w:val="Voetnootmarkering"/>
        </w:rPr>
        <w:footnoteRef/>
      </w:r>
      <w:r>
        <w:t xml:space="preserve"> </w:t>
      </w:r>
      <w:r>
        <w:tab/>
        <w:t xml:space="preserve">Artikel </w:t>
      </w:r>
      <w:r w:rsidRPr="000F0FC7">
        <w:t>8:51d</w:t>
      </w:r>
      <w:r>
        <w:t xml:space="preserve"> jo 8:51a lid 1 Awb</w:t>
      </w:r>
    </w:p>
  </w:footnote>
  <w:footnote w:id="210">
    <w:p w14:paraId="30FCC716" w14:textId="54C4B750" w:rsidR="00261373" w:rsidRDefault="00624D76">
      <w:pPr>
        <w:pStyle w:val="Voetnoottekst"/>
      </w:pPr>
      <w:r>
        <w:rPr>
          <w:rStyle w:val="Voetnootmarkering"/>
        </w:rPr>
        <w:footnoteRef/>
      </w:r>
      <w:r>
        <w:t xml:space="preserve"> </w:t>
      </w:r>
      <w:r>
        <w:tab/>
      </w:r>
      <w:r w:rsidRPr="00B76097">
        <w:t>Artikel 8:80a lid 1 Awb</w:t>
      </w:r>
    </w:p>
  </w:footnote>
  <w:footnote w:id="211">
    <w:p w14:paraId="3C4AAC99" w14:textId="35F88A74" w:rsidR="00261373" w:rsidRDefault="00624D76">
      <w:pPr>
        <w:pStyle w:val="Voetnoottekst"/>
      </w:pPr>
      <w:r>
        <w:rPr>
          <w:rStyle w:val="Voetnootmarkering"/>
        </w:rPr>
        <w:footnoteRef/>
      </w:r>
      <w:r>
        <w:t xml:space="preserve"> </w:t>
      </w:r>
      <w:r>
        <w:tab/>
      </w:r>
      <w:r w:rsidRPr="005C3A56">
        <w:t>Artikel 8:51d jo 8:51b lid 2 jo 8:51 onder b Awb</w:t>
      </w:r>
    </w:p>
  </w:footnote>
  <w:footnote w:id="212">
    <w:p w14:paraId="13C59441" w14:textId="77777777" w:rsidR="00261373" w:rsidRDefault="00624D76" w:rsidP="00D2308F">
      <w:pPr>
        <w:pStyle w:val="Voetnoottekst"/>
      </w:pPr>
      <w:r>
        <w:rPr>
          <w:rStyle w:val="Voetnootmarkering"/>
        </w:rPr>
        <w:footnoteRef/>
      </w:r>
      <w:r>
        <w:t xml:space="preserve"> </w:t>
      </w:r>
      <w:r>
        <w:tab/>
        <w:t>Artikel 8:80b lid 3 Awb</w:t>
      </w:r>
    </w:p>
  </w:footnote>
  <w:footnote w:id="213">
    <w:p w14:paraId="1DD54B58" w14:textId="77777777" w:rsidR="00261373" w:rsidRDefault="00624D76" w:rsidP="00D2308F">
      <w:pPr>
        <w:pStyle w:val="Voetnoottekst"/>
      </w:pPr>
      <w:r>
        <w:rPr>
          <w:rStyle w:val="Voetnootmarkering"/>
        </w:rPr>
        <w:footnoteRef/>
      </w:r>
      <w:r>
        <w:t xml:space="preserve"> </w:t>
      </w:r>
      <w:r>
        <w:tab/>
        <w:t>Artikel 8:80b lid 4 Awb</w:t>
      </w:r>
    </w:p>
  </w:footnote>
  <w:footnote w:id="214">
    <w:p w14:paraId="363F4A07" w14:textId="77777777" w:rsidR="00261373" w:rsidRDefault="00624D76" w:rsidP="00EC1A29">
      <w:pPr>
        <w:pStyle w:val="Voetnoottekst"/>
      </w:pPr>
      <w:r>
        <w:rPr>
          <w:rStyle w:val="Voetnootmarkering"/>
        </w:rPr>
        <w:footnoteRef/>
      </w:r>
      <w:r>
        <w:t xml:space="preserve"> </w:t>
      </w:r>
      <w:r>
        <w:tab/>
        <w:t>Artikel 8:70 Awb</w:t>
      </w:r>
    </w:p>
  </w:footnote>
  <w:footnote w:id="215">
    <w:p w14:paraId="3507AD09" w14:textId="77777777" w:rsidR="00261373" w:rsidRDefault="00624D76" w:rsidP="00EC1A29">
      <w:pPr>
        <w:pStyle w:val="Voetnoottekst"/>
      </w:pPr>
      <w:r>
        <w:rPr>
          <w:rStyle w:val="Voetnootmarkering"/>
        </w:rPr>
        <w:footnoteRef/>
      </w:r>
      <w:r>
        <w:t xml:space="preserve"> </w:t>
      </w:r>
      <w:r>
        <w:tab/>
        <w:t>Artikel 8:72 lid 1 Awb</w:t>
      </w:r>
    </w:p>
  </w:footnote>
  <w:footnote w:id="216">
    <w:p w14:paraId="0285F87B" w14:textId="77777777" w:rsidR="00261373" w:rsidRDefault="00624D76" w:rsidP="00EC1A29">
      <w:pPr>
        <w:pStyle w:val="Voetnoottekst"/>
      </w:pPr>
      <w:r>
        <w:rPr>
          <w:rStyle w:val="Voetnootmarkering"/>
        </w:rPr>
        <w:footnoteRef/>
      </w:r>
      <w:r>
        <w:t xml:space="preserve"> </w:t>
      </w:r>
      <w:r>
        <w:tab/>
        <w:t>Artikel 8:72 lid 2 Awb</w:t>
      </w:r>
    </w:p>
  </w:footnote>
  <w:footnote w:id="217">
    <w:p w14:paraId="689A41BA" w14:textId="77777777" w:rsidR="00261373" w:rsidRDefault="00624D76" w:rsidP="00EC1A29">
      <w:pPr>
        <w:pStyle w:val="Voetnoottekst"/>
      </w:pPr>
      <w:r>
        <w:rPr>
          <w:rStyle w:val="Voetnootmarkering"/>
        </w:rPr>
        <w:footnoteRef/>
      </w:r>
      <w:r>
        <w:t xml:space="preserve"> </w:t>
      </w:r>
      <w:r>
        <w:tab/>
        <w:t>Artikel 8:72 lid 3 Awb</w:t>
      </w:r>
    </w:p>
  </w:footnote>
  <w:footnote w:id="218">
    <w:p w14:paraId="00D85B83" w14:textId="77777777" w:rsidR="00261373" w:rsidRDefault="00624D76" w:rsidP="00EC1A29">
      <w:pPr>
        <w:pStyle w:val="Voetnoottekst"/>
      </w:pPr>
      <w:r>
        <w:rPr>
          <w:rStyle w:val="Voetnootmarkering"/>
        </w:rPr>
        <w:footnoteRef/>
      </w:r>
      <w:r>
        <w:t xml:space="preserve"> </w:t>
      </w:r>
      <w:r>
        <w:tab/>
        <w:t>Artikel 8:72 lid 4 Awb</w:t>
      </w:r>
    </w:p>
  </w:footnote>
  <w:footnote w:id="219">
    <w:p w14:paraId="073B5A07" w14:textId="1CAED177" w:rsidR="00261373" w:rsidRDefault="00624D76" w:rsidP="00EC1A29">
      <w:pPr>
        <w:pStyle w:val="Voetnoottekst"/>
      </w:pPr>
      <w:r>
        <w:rPr>
          <w:rStyle w:val="Voetnootmarkering"/>
        </w:rPr>
        <w:footnoteRef/>
      </w:r>
      <w:r>
        <w:t xml:space="preserve"> </w:t>
      </w:r>
      <w:r>
        <w:tab/>
        <w:t xml:space="preserve">Artikel 8:80 lid 1 Awb </w:t>
      </w:r>
      <w:r w:rsidRPr="00EA35DC">
        <w:t>jo artikel 3:42 Awb, artikel 6 en artikel</w:t>
      </w:r>
      <w:r>
        <w:t>en 1 en</w:t>
      </w:r>
      <w:r w:rsidRPr="00EA35DC">
        <w:t xml:space="preserve"> 2 Bekendmakingswet</w:t>
      </w:r>
    </w:p>
  </w:footnote>
  <w:footnote w:id="220">
    <w:p w14:paraId="0AF9832F" w14:textId="77777777" w:rsidR="00261373" w:rsidRDefault="00624D76"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221">
    <w:p w14:paraId="212A4960" w14:textId="77777777" w:rsidR="00261373" w:rsidRDefault="00624D76"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222">
    <w:p w14:paraId="6E4DB8E8" w14:textId="77777777" w:rsidR="00261373" w:rsidRDefault="00624D76"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223">
    <w:p w14:paraId="36BB9A59" w14:textId="77777777" w:rsidR="00261373" w:rsidRDefault="00624D76" w:rsidP="00EC1A29">
      <w:pPr>
        <w:pStyle w:val="Voetnoottekst"/>
      </w:pPr>
      <w:r>
        <w:rPr>
          <w:rStyle w:val="Voetnootmarkering"/>
        </w:rPr>
        <w:footnoteRef/>
      </w:r>
      <w:r>
        <w:t xml:space="preserve"> </w:t>
      </w:r>
      <w:r>
        <w:tab/>
      </w:r>
      <w:r w:rsidRPr="003E22B6">
        <w:t>Artikel 14.4 lid 1 jo artikel 14.5</w:t>
      </w:r>
      <w:r>
        <w:t xml:space="preserve"> Ob</w:t>
      </w:r>
    </w:p>
  </w:footnote>
  <w:footnote w:id="224">
    <w:p w14:paraId="561D2684" w14:textId="77777777" w:rsidR="00261373" w:rsidRDefault="00624D76" w:rsidP="00EC1A29">
      <w:pPr>
        <w:pStyle w:val="Voetnoottekst"/>
      </w:pPr>
      <w:r>
        <w:rPr>
          <w:rStyle w:val="Voetnootmarkering"/>
        </w:rPr>
        <w:footnoteRef/>
      </w:r>
      <w:r>
        <w:t xml:space="preserve"> </w:t>
      </w:r>
      <w:r>
        <w:tab/>
        <w:t>Bijlage VIII Ob</w:t>
      </w:r>
    </w:p>
  </w:footnote>
  <w:footnote w:id="225">
    <w:p w14:paraId="024F063B" w14:textId="36C4A294" w:rsidR="00261373" w:rsidRDefault="00624D76">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436FD" w14:textId="77777777" w:rsidR="008D4321" w:rsidRDefault="008D432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17CF" w14:paraId="1E0A9AA7" w14:textId="77777777" w:rsidTr="00FF3E80">
      <w:trPr>
        <w:cantSplit/>
        <w:trHeight w:hRule="exact" w:val="3402"/>
      </w:trPr>
      <w:tc>
        <w:tcPr>
          <w:tcW w:w="6236" w:type="dxa"/>
          <w:gridSpan w:val="2"/>
          <w:shd w:val="clear" w:color="auto" w:fill="auto"/>
        </w:tcPr>
        <w:p w14:paraId="565F3895" w14:textId="77777777" w:rsidR="002F17CF" w:rsidRPr="00BC3B53" w:rsidRDefault="00A779B5"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17CF" w:rsidRPr="0056454C" w14:paraId="60F1FE6A" w14:textId="77777777" w:rsidTr="00FF3E80">
      <w:trPr>
        <w:cantSplit/>
        <w:trHeight w:hRule="exact" w:val="1701"/>
      </w:trPr>
      <w:tc>
        <w:tcPr>
          <w:tcW w:w="6236" w:type="dxa"/>
          <w:gridSpan w:val="2"/>
          <w:shd w:val="clear" w:color="auto" w:fill="auto"/>
        </w:tcPr>
        <w:p w14:paraId="17DBA913" w14:textId="0D45D27B" w:rsidR="002F17CF" w:rsidRPr="00FA6FAC" w:rsidRDefault="00A779B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p>
      </w:tc>
    </w:tr>
    <w:tr w:rsidR="002F17CF" w:rsidRPr="00B60860" w14:paraId="7C4C3DC6" w14:textId="77777777" w:rsidTr="00FF3E80">
      <w:trPr>
        <w:cantSplit/>
        <w:trHeight w:hRule="exact" w:val="1701"/>
      </w:trPr>
      <w:tc>
        <w:tcPr>
          <w:tcW w:w="6236" w:type="dxa"/>
          <w:gridSpan w:val="2"/>
          <w:shd w:val="clear" w:color="auto" w:fill="auto"/>
        </w:tcPr>
        <w:p w14:paraId="3EBA1168" w14:textId="0E09DB26" w:rsidR="002F17CF" w:rsidRPr="00B60860" w:rsidRDefault="00A779B5" w:rsidP="00FF3E80">
          <w:r w:rsidRPr="00CA6C0C">
            <w:t xml:space="preserve">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p>
        <w:p w14:paraId="033AA803" w14:textId="2E87EF80" w:rsidR="002F17CF" w:rsidRPr="00B60860" w:rsidRDefault="00A779B5" w:rsidP="00FF3E80">
          <w:r>
            <w:t>Geonovum</w:t>
          </w:r>
        </w:p>
      </w:tc>
    </w:tr>
    <w:tr w:rsidR="002F17CF" w:rsidRPr="00B60860" w14:paraId="16847DE5" w14:textId="77777777" w:rsidTr="00FF3E80">
      <w:trPr>
        <w:cantSplit/>
      </w:trPr>
      <w:tc>
        <w:tcPr>
          <w:tcW w:w="1134" w:type="dxa"/>
          <w:shd w:val="clear" w:color="auto" w:fill="auto"/>
        </w:tcPr>
        <w:p w14:paraId="13EAC81A" w14:textId="77777777" w:rsidR="002F17CF" w:rsidRPr="00CA6C0C" w:rsidRDefault="00A779B5" w:rsidP="00FF3E80">
          <w:r>
            <w:t>Datum</w:t>
          </w:r>
        </w:p>
      </w:tc>
      <w:tc>
        <w:tcPr>
          <w:tcW w:w="3118" w:type="dxa"/>
          <w:shd w:val="clear" w:color="auto" w:fill="auto"/>
        </w:tcPr>
        <w:p w14:paraId="310B3888" w14:textId="18B5EAEE" w:rsidR="002F17CF" w:rsidRPr="00CA6C0C" w:rsidRDefault="00A779B5" w:rsidP="00FF3E80">
          <w:r>
            <w:fldChar w:fldCharType="begin"/>
          </w:r>
          <w:r>
            <w:rPr>
              <w:noProof/>
            </w:rPr>
            <w:instrText xml:space="preserve"> DOCVARIABLE ID00 </w:instrText>
          </w:r>
          <w:r>
            <w:rPr>
              <w:noProof/>
            </w:rPr>
            <w:fldChar w:fldCharType="separate"/>
          </w:r>
          <w:r w:rsidR="00890AE1">
            <w:rPr>
              <w:noProof/>
            </w:rPr>
            <w:t>7-4-2023</w:t>
          </w:r>
          <w:r>
            <w:rPr>
              <w:noProof/>
            </w:rPr>
            <w:fldChar w:fldCharType="end"/>
          </w:r>
        </w:p>
      </w:tc>
    </w:tr>
  </w:tbl>
  <w:p w14:paraId="3A6DC270" w14:textId="77777777" w:rsidR="002F17CF" w:rsidRPr="00EB5B83" w:rsidRDefault="002F17CF"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F2A5E7" w14:textId="77777777" w:rsidR="008D4321" w:rsidRDefault="008D4321">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2B28EAD7" w:rsidR="002F17CF" w:rsidRDefault="00A779B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90AE1">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90AE1">
      <w:rPr>
        <w:noProof/>
      </w:rPr>
      <w:t>7-4-2023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4495FE" w14:textId="5BC6101F" w:rsidR="00976374" w:rsidRDefault="00976374"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90AE1">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90AE1">
      <w:rPr>
        <w:noProof/>
      </w:rPr>
      <w:t>7-4-2023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880901103">
    <w:abstractNumId w:val="2"/>
  </w:num>
  <w:num w:numId="2" w16cid:durableId="395669373">
    <w:abstractNumId w:val="6"/>
  </w:num>
  <w:num w:numId="3" w16cid:durableId="59683739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47207334">
    <w:abstractNumId w:val="0"/>
  </w:num>
  <w:num w:numId="5" w16cid:durableId="1330060118">
    <w:abstractNumId w:val="4"/>
  </w:num>
  <w:num w:numId="6" w16cid:durableId="973219680">
    <w:abstractNumId w:val="3"/>
  </w:num>
  <w:num w:numId="7" w16cid:durableId="229392279">
    <w:abstractNumId w:val="5"/>
  </w:num>
  <w:num w:numId="8" w16cid:durableId="121669722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9903039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1154683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60480114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7394050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3736997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7636025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412932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82910290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9483933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20373908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5331085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5163854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65329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7-4-2023"/>
    <w:docVar w:name="ID01" w:val="projectbesluit"/>
    <w:docVar w:name="ID01_CAPS" w:val="Projectbesluit"/>
    <w:docVar w:name="ID01+" w:val="het projectbesluit"/>
    <w:docVar w:name="ID01+_CAPS" w:val="Het projectbesluit"/>
    <w:docVar w:name="ID02" w:val="het"/>
    <w:docVar w:name="ID03" w:val="pb"/>
    <w:docVar w:name="ID04" w:val="4.0.0"/>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7FC"/>
    <w:rsid w:val="00000882"/>
    <w:rsid w:val="00000D7E"/>
    <w:rsid w:val="000016DA"/>
    <w:rsid w:val="0000170F"/>
    <w:rsid w:val="000019DF"/>
    <w:rsid w:val="000025B2"/>
    <w:rsid w:val="000026A9"/>
    <w:rsid w:val="00002C2B"/>
    <w:rsid w:val="00002D88"/>
    <w:rsid w:val="00002EDB"/>
    <w:rsid w:val="00002F37"/>
    <w:rsid w:val="00003429"/>
    <w:rsid w:val="00003A5F"/>
    <w:rsid w:val="00003AEB"/>
    <w:rsid w:val="00003B27"/>
    <w:rsid w:val="00003F2A"/>
    <w:rsid w:val="00003F91"/>
    <w:rsid w:val="00004179"/>
    <w:rsid w:val="0000475E"/>
    <w:rsid w:val="0000492F"/>
    <w:rsid w:val="00004C6A"/>
    <w:rsid w:val="000050F0"/>
    <w:rsid w:val="0000513D"/>
    <w:rsid w:val="0000542D"/>
    <w:rsid w:val="00005438"/>
    <w:rsid w:val="00005635"/>
    <w:rsid w:val="000056C8"/>
    <w:rsid w:val="0000582B"/>
    <w:rsid w:val="0000597E"/>
    <w:rsid w:val="00005CE0"/>
    <w:rsid w:val="00005DB3"/>
    <w:rsid w:val="0000637D"/>
    <w:rsid w:val="000063EA"/>
    <w:rsid w:val="0000661B"/>
    <w:rsid w:val="00006680"/>
    <w:rsid w:val="000067A6"/>
    <w:rsid w:val="000067E8"/>
    <w:rsid w:val="0000684C"/>
    <w:rsid w:val="00006CFF"/>
    <w:rsid w:val="0000703D"/>
    <w:rsid w:val="000070BB"/>
    <w:rsid w:val="000072F9"/>
    <w:rsid w:val="000075FE"/>
    <w:rsid w:val="00007AFA"/>
    <w:rsid w:val="00007B72"/>
    <w:rsid w:val="00007CED"/>
    <w:rsid w:val="00007F70"/>
    <w:rsid w:val="00010161"/>
    <w:rsid w:val="000102F9"/>
    <w:rsid w:val="00010479"/>
    <w:rsid w:val="000104E4"/>
    <w:rsid w:val="000105BF"/>
    <w:rsid w:val="00010818"/>
    <w:rsid w:val="00010B02"/>
    <w:rsid w:val="00010C48"/>
    <w:rsid w:val="00010D0B"/>
    <w:rsid w:val="00010DD0"/>
    <w:rsid w:val="00010DF7"/>
    <w:rsid w:val="00010F61"/>
    <w:rsid w:val="00010FE0"/>
    <w:rsid w:val="0001118D"/>
    <w:rsid w:val="000112CC"/>
    <w:rsid w:val="00011419"/>
    <w:rsid w:val="0001148C"/>
    <w:rsid w:val="0001173D"/>
    <w:rsid w:val="00011865"/>
    <w:rsid w:val="00011B02"/>
    <w:rsid w:val="000120F5"/>
    <w:rsid w:val="00012436"/>
    <w:rsid w:val="000124C4"/>
    <w:rsid w:val="0001268B"/>
    <w:rsid w:val="000127E5"/>
    <w:rsid w:val="00012878"/>
    <w:rsid w:val="00012E7B"/>
    <w:rsid w:val="000130D6"/>
    <w:rsid w:val="00013342"/>
    <w:rsid w:val="00013380"/>
    <w:rsid w:val="000134C3"/>
    <w:rsid w:val="0001361A"/>
    <w:rsid w:val="00013963"/>
    <w:rsid w:val="00013A1F"/>
    <w:rsid w:val="00013C31"/>
    <w:rsid w:val="00013F1C"/>
    <w:rsid w:val="00014792"/>
    <w:rsid w:val="00014924"/>
    <w:rsid w:val="00014949"/>
    <w:rsid w:val="000149A7"/>
    <w:rsid w:val="00014AD0"/>
    <w:rsid w:val="00014C8E"/>
    <w:rsid w:val="00015180"/>
    <w:rsid w:val="0001537A"/>
    <w:rsid w:val="00015423"/>
    <w:rsid w:val="000154D8"/>
    <w:rsid w:val="00015503"/>
    <w:rsid w:val="0001568B"/>
    <w:rsid w:val="0001583B"/>
    <w:rsid w:val="00015A07"/>
    <w:rsid w:val="00015C74"/>
    <w:rsid w:val="00015ED1"/>
    <w:rsid w:val="00016134"/>
    <w:rsid w:val="0001629B"/>
    <w:rsid w:val="00016523"/>
    <w:rsid w:val="0001678E"/>
    <w:rsid w:val="000168D1"/>
    <w:rsid w:val="00016A8B"/>
    <w:rsid w:val="00016C48"/>
    <w:rsid w:val="0001710B"/>
    <w:rsid w:val="000173AF"/>
    <w:rsid w:val="00017602"/>
    <w:rsid w:val="00017990"/>
    <w:rsid w:val="00017AAF"/>
    <w:rsid w:val="00017F4F"/>
    <w:rsid w:val="00017F62"/>
    <w:rsid w:val="000200C1"/>
    <w:rsid w:val="000202B1"/>
    <w:rsid w:val="00020505"/>
    <w:rsid w:val="000208F1"/>
    <w:rsid w:val="00020A25"/>
    <w:rsid w:val="00020E47"/>
    <w:rsid w:val="00020E52"/>
    <w:rsid w:val="00021674"/>
    <w:rsid w:val="00021A04"/>
    <w:rsid w:val="00021E10"/>
    <w:rsid w:val="00021F14"/>
    <w:rsid w:val="00021F1B"/>
    <w:rsid w:val="00021FE8"/>
    <w:rsid w:val="0002234E"/>
    <w:rsid w:val="000227B5"/>
    <w:rsid w:val="00022824"/>
    <w:rsid w:val="00022E6B"/>
    <w:rsid w:val="00023125"/>
    <w:rsid w:val="00023130"/>
    <w:rsid w:val="0002316D"/>
    <w:rsid w:val="00023485"/>
    <w:rsid w:val="00023541"/>
    <w:rsid w:val="00023A28"/>
    <w:rsid w:val="00023B33"/>
    <w:rsid w:val="00024019"/>
    <w:rsid w:val="0002401A"/>
    <w:rsid w:val="000240A5"/>
    <w:rsid w:val="000240C6"/>
    <w:rsid w:val="00024674"/>
    <w:rsid w:val="00024A2E"/>
    <w:rsid w:val="00024B41"/>
    <w:rsid w:val="00024B58"/>
    <w:rsid w:val="00025138"/>
    <w:rsid w:val="000251B8"/>
    <w:rsid w:val="0002577A"/>
    <w:rsid w:val="000257AF"/>
    <w:rsid w:val="00025C3E"/>
    <w:rsid w:val="00026469"/>
    <w:rsid w:val="00026668"/>
    <w:rsid w:val="000269C3"/>
    <w:rsid w:val="00026EB6"/>
    <w:rsid w:val="0002738A"/>
    <w:rsid w:val="00027624"/>
    <w:rsid w:val="000278F9"/>
    <w:rsid w:val="000279AF"/>
    <w:rsid w:val="00027E40"/>
    <w:rsid w:val="00027E4B"/>
    <w:rsid w:val="00027F62"/>
    <w:rsid w:val="00030537"/>
    <w:rsid w:val="0003059F"/>
    <w:rsid w:val="00030A1B"/>
    <w:rsid w:val="00030A98"/>
    <w:rsid w:val="00030C79"/>
    <w:rsid w:val="00030E0B"/>
    <w:rsid w:val="00030E4A"/>
    <w:rsid w:val="00030EA9"/>
    <w:rsid w:val="000310F9"/>
    <w:rsid w:val="00031463"/>
    <w:rsid w:val="000317DA"/>
    <w:rsid w:val="00031A22"/>
    <w:rsid w:val="00031B29"/>
    <w:rsid w:val="00032022"/>
    <w:rsid w:val="0003206F"/>
    <w:rsid w:val="000320AC"/>
    <w:rsid w:val="000322BE"/>
    <w:rsid w:val="000324B6"/>
    <w:rsid w:val="000324D7"/>
    <w:rsid w:val="00032522"/>
    <w:rsid w:val="00032725"/>
    <w:rsid w:val="00032767"/>
    <w:rsid w:val="00032E79"/>
    <w:rsid w:val="00032F98"/>
    <w:rsid w:val="000333A8"/>
    <w:rsid w:val="000336D2"/>
    <w:rsid w:val="000338F4"/>
    <w:rsid w:val="000339AB"/>
    <w:rsid w:val="000339AF"/>
    <w:rsid w:val="00033C08"/>
    <w:rsid w:val="00033D90"/>
    <w:rsid w:val="00033FB6"/>
    <w:rsid w:val="000343A3"/>
    <w:rsid w:val="000343B5"/>
    <w:rsid w:val="0003446E"/>
    <w:rsid w:val="00034547"/>
    <w:rsid w:val="00034612"/>
    <w:rsid w:val="00034792"/>
    <w:rsid w:val="000349D3"/>
    <w:rsid w:val="00034A4A"/>
    <w:rsid w:val="000355A2"/>
    <w:rsid w:val="00035B5E"/>
    <w:rsid w:val="00035D5A"/>
    <w:rsid w:val="00035E6A"/>
    <w:rsid w:val="00035F79"/>
    <w:rsid w:val="00036027"/>
    <w:rsid w:val="00036348"/>
    <w:rsid w:val="00036374"/>
    <w:rsid w:val="000364E2"/>
    <w:rsid w:val="000365AA"/>
    <w:rsid w:val="000367DC"/>
    <w:rsid w:val="0003685D"/>
    <w:rsid w:val="000369D6"/>
    <w:rsid w:val="00036C0A"/>
    <w:rsid w:val="00037058"/>
    <w:rsid w:val="000370E7"/>
    <w:rsid w:val="00037311"/>
    <w:rsid w:val="0003743A"/>
    <w:rsid w:val="0003775A"/>
    <w:rsid w:val="000378A4"/>
    <w:rsid w:val="000378EE"/>
    <w:rsid w:val="00037A0C"/>
    <w:rsid w:val="00037D5D"/>
    <w:rsid w:val="00040B78"/>
    <w:rsid w:val="00040BCC"/>
    <w:rsid w:val="00040FB9"/>
    <w:rsid w:val="0004128E"/>
    <w:rsid w:val="00041327"/>
    <w:rsid w:val="000413B3"/>
    <w:rsid w:val="00041675"/>
    <w:rsid w:val="00041988"/>
    <w:rsid w:val="00041B1B"/>
    <w:rsid w:val="00041B68"/>
    <w:rsid w:val="00041BB2"/>
    <w:rsid w:val="00041DD1"/>
    <w:rsid w:val="00041EBF"/>
    <w:rsid w:val="00041F7F"/>
    <w:rsid w:val="0004208F"/>
    <w:rsid w:val="00042520"/>
    <w:rsid w:val="000427AA"/>
    <w:rsid w:val="0004288B"/>
    <w:rsid w:val="00042DEC"/>
    <w:rsid w:val="0004317D"/>
    <w:rsid w:val="00043367"/>
    <w:rsid w:val="00043510"/>
    <w:rsid w:val="000437B9"/>
    <w:rsid w:val="00043A23"/>
    <w:rsid w:val="00043AA1"/>
    <w:rsid w:val="00043AA6"/>
    <w:rsid w:val="00043AC7"/>
    <w:rsid w:val="00043D44"/>
    <w:rsid w:val="00043DC0"/>
    <w:rsid w:val="00043E18"/>
    <w:rsid w:val="00043E40"/>
    <w:rsid w:val="000444EB"/>
    <w:rsid w:val="0004467A"/>
    <w:rsid w:val="0004470A"/>
    <w:rsid w:val="000449D3"/>
    <w:rsid w:val="00044DE3"/>
    <w:rsid w:val="00045006"/>
    <w:rsid w:val="000454F5"/>
    <w:rsid w:val="0004554B"/>
    <w:rsid w:val="0004575E"/>
    <w:rsid w:val="00045C1E"/>
    <w:rsid w:val="00045DA4"/>
    <w:rsid w:val="00045ECD"/>
    <w:rsid w:val="00045ECE"/>
    <w:rsid w:val="00045FC1"/>
    <w:rsid w:val="00045FC2"/>
    <w:rsid w:val="0004600B"/>
    <w:rsid w:val="000460C3"/>
    <w:rsid w:val="000462BE"/>
    <w:rsid w:val="0004648E"/>
    <w:rsid w:val="00046602"/>
    <w:rsid w:val="0004667E"/>
    <w:rsid w:val="000467F1"/>
    <w:rsid w:val="000468D3"/>
    <w:rsid w:val="000468FA"/>
    <w:rsid w:val="0004709D"/>
    <w:rsid w:val="00047312"/>
    <w:rsid w:val="000473A5"/>
    <w:rsid w:val="000477D0"/>
    <w:rsid w:val="00047960"/>
    <w:rsid w:val="00047F62"/>
    <w:rsid w:val="000500B6"/>
    <w:rsid w:val="00050447"/>
    <w:rsid w:val="0005053D"/>
    <w:rsid w:val="00050993"/>
    <w:rsid w:val="00050D83"/>
    <w:rsid w:val="00050E43"/>
    <w:rsid w:val="000512E3"/>
    <w:rsid w:val="000514AB"/>
    <w:rsid w:val="000514C2"/>
    <w:rsid w:val="00051659"/>
    <w:rsid w:val="00051A4D"/>
    <w:rsid w:val="000520BA"/>
    <w:rsid w:val="0005261F"/>
    <w:rsid w:val="00052793"/>
    <w:rsid w:val="0005284C"/>
    <w:rsid w:val="00052C7A"/>
    <w:rsid w:val="00052CFE"/>
    <w:rsid w:val="00052D2D"/>
    <w:rsid w:val="00052DCC"/>
    <w:rsid w:val="00052EAE"/>
    <w:rsid w:val="00052F19"/>
    <w:rsid w:val="000532ED"/>
    <w:rsid w:val="000533F3"/>
    <w:rsid w:val="0005355D"/>
    <w:rsid w:val="00053BE1"/>
    <w:rsid w:val="00053CB4"/>
    <w:rsid w:val="00053CB5"/>
    <w:rsid w:val="00053EA7"/>
    <w:rsid w:val="00053EC8"/>
    <w:rsid w:val="00053F65"/>
    <w:rsid w:val="00054435"/>
    <w:rsid w:val="00054566"/>
    <w:rsid w:val="00054845"/>
    <w:rsid w:val="00054B72"/>
    <w:rsid w:val="00054E25"/>
    <w:rsid w:val="00054EA6"/>
    <w:rsid w:val="000550A7"/>
    <w:rsid w:val="00055594"/>
    <w:rsid w:val="00055642"/>
    <w:rsid w:val="000557CD"/>
    <w:rsid w:val="00055CF5"/>
    <w:rsid w:val="00055D6D"/>
    <w:rsid w:val="00055E7A"/>
    <w:rsid w:val="00055EDA"/>
    <w:rsid w:val="0005606A"/>
    <w:rsid w:val="000566E6"/>
    <w:rsid w:val="00056832"/>
    <w:rsid w:val="000568DD"/>
    <w:rsid w:val="00056C2F"/>
    <w:rsid w:val="00056D6C"/>
    <w:rsid w:val="00056F4B"/>
    <w:rsid w:val="000571D9"/>
    <w:rsid w:val="00057208"/>
    <w:rsid w:val="0005727D"/>
    <w:rsid w:val="00057347"/>
    <w:rsid w:val="0005747B"/>
    <w:rsid w:val="000579D0"/>
    <w:rsid w:val="00057BCB"/>
    <w:rsid w:val="00057E6E"/>
    <w:rsid w:val="00060080"/>
    <w:rsid w:val="000606D3"/>
    <w:rsid w:val="000608A7"/>
    <w:rsid w:val="00060CC1"/>
    <w:rsid w:val="00061291"/>
    <w:rsid w:val="00061330"/>
    <w:rsid w:val="00061785"/>
    <w:rsid w:val="0006191E"/>
    <w:rsid w:val="00061B0E"/>
    <w:rsid w:val="00061B4F"/>
    <w:rsid w:val="00061BC9"/>
    <w:rsid w:val="000623E3"/>
    <w:rsid w:val="00062571"/>
    <w:rsid w:val="00062867"/>
    <w:rsid w:val="000629F4"/>
    <w:rsid w:val="00062A44"/>
    <w:rsid w:val="00062E54"/>
    <w:rsid w:val="000635DC"/>
    <w:rsid w:val="00063A47"/>
    <w:rsid w:val="00063BFE"/>
    <w:rsid w:val="00063CD5"/>
    <w:rsid w:val="00063CF8"/>
    <w:rsid w:val="0006404F"/>
    <w:rsid w:val="00064050"/>
    <w:rsid w:val="00064676"/>
    <w:rsid w:val="0006468C"/>
    <w:rsid w:val="000646BA"/>
    <w:rsid w:val="0006484E"/>
    <w:rsid w:val="00064EDD"/>
    <w:rsid w:val="00064EF2"/>
    <w:rsid w:val="00065068"/>
    <w:rsid w:val="00065181"/>
    <w:rsid w:val="00065372"/>
    <w:rsid w:val="00065941"/>
    <w:rsid w:val="00065946"/>
    <w:rsid w:val="00065A83"/>
    <w:rsid w:val="00065F24"/>
    <w:rsid w:val="00065F61"/>
    <w:rsid w:val="00065FEA"/>
    <w:rsid w:val="0006627B"/>
    <w:rsid w:val="0006638C"/>
    <w:rsid w:val="0006640C"/>
    <w:rsid w:val="000666B5"/>
    <w:rsid w:val="00066AAB"/>
    <w:rsid w:val="00066B41"/>
    <w:rsid w:val="00066BE5"/>
    <w:rsid w:val="00067128"/>
    <w:rsid w:val="00067134"/>
    <w:rsid w:val="000671CF"/>
    <w:rsid w:val="00067676"/>
    <w:rsid w:val="0006775E"/>
    <w:rsid w:val="000677FE"/>
    <w:rsid w:val="0006781E"/>
    <w:rsid w:val="00067840"/>
    <w:rsid w:val="000679AD"/>
    <w:rsid w:val="00067F28"/>
    <w:rsid w:val="00070304"/>
    <w:rsid w:val="00070530"/>
    <w:rsid w:val="00070615"/>
    <w:rsid w:val="0007089E"/>
    <w:rsid w:val="000708AF"/>
    <w:rsid w:val="00070F68"/>
    <w:rsid w:val="0007111F"/>
    <w:rsid w:val="0007178D"/>
    <w:rsid w:val="000719D4"/>
    <w:rsid w:val="00071BCE"/>
    <w:rsid w:val="000720E6"/>
    <w:rsid w:val="00072154"/>
    <w:rsid w:val="00072159"/>
    <w:rsid w:val="00072179"/>
    <w:rsid w:val="000721D5"/>
    <w:rsid w:val="00072247"/>
    <w:rsid w:val="000724D9"/>
    <w:rsid w:val="00072973"/>
    <w:rsid w:val="00072A8A"/>
    <w:rsid w:val="00072AD0"/>
    <w:rsid w:val="00072E50"/>
    <w:rsid w:val="00073209"/>
    <w:rsid w:val="00073320"/>
    <w:rsid w:val="00073801"/>
    <w:rsid w:val="00073851"/>
    <w:rsid w:val="00073994"/>
    <w:rsid w:val="00073E22"/>
    <w:rsid w:val="0007459B"/>
    <w:rsid w:val="000745A5"/>
    <w:rsid w:val="000745E5"/>
    <w:rsid w:val="00074716"/>
    <w:rsid w:val="00074812"/>
    <w:rsid w:val="00074A84"/>
    <w:rsid w:val="00074D33"/>
    <w:rsid w:val="000750B8"/>
    <w:rsid w:val="00075786"/>
    <w:rsid w:val="00075968"/>
    <w:rsid w:val="000759A1"/>
    <w:rsid w:val="00075C9F"/>
    <w:rsid w:val="000762D7"/>
    <w:rsid w:val="000763F9"/>
    <w:rsid w:val="00076A45"/>
    <w:rsid w:val="00076BC9"/>
    <w:rsid w:val="00076C60"/>
    <w:rsid w:val="00076D66"/>
    <w:rsid w:val="00076FB8"/>
    <w:rsid w:val="00076FD7"/>
    <w:rsid w:val="000774B5"/>
    <w:rsid w:val="000774B8"/>
    <w:rsid w:val="000775E1"/>
    <w:rsid w:val="00077765"/>
    <w:rsid w:val="0007785C"/>
    <w:rsid w:val="00077E2E"/>
    <w:rsid w:val="00077FE9"/>
    <w:rsid w:val="000804E1"/>
    <w:rsid w:val="000806CE"/>
    <w:rsid w:val="00080917"/>
    <w:rsid w:val="0008093C"/>
    <w:rsid w:val="00080956"/>
    <w:rsid w:val="00080AC3"/>
    <w:rsid w:val="00080BFA"/>
    <w:rsid w:val="00080CE3"/>
    <w:rsid w:val="00080CE5"/>
    <w:rsid w:val="00080F69"/>
    <w:rsid w:val="00081159"/>
    <w:rsid w:val="0008120C"/>
    <w:rsid w:val="00081567"/>
    <w:rsid w:val="000815E6"/>
    <w:rsid w:val="00081C82"/>
    <w:rsid w:val="00081FA9"/>
    <w:rsid w:val="0008209B"/>
    <w:rsid w:val="000821D9"/>
    <w:rsid w:val="00082308"/>
    <w:rsid w:val="0008242B"/>
    <w:rsid w:val="000824D4"/>
    <w:rsid w:val="00082B75"/>
    <w:rsid w:val="00082F0E"/>
    <w:rsid w:val="00082F80"/>
    <w:rsid w:val="0008321C"/>
    <w:rsid w:val="000832D2"/>
    <w:rsid w:val="000832E3"/>
    <w:rsid w:val="000833BE"/>
    <w:rsid w:val="0008352D"/>
    <w:rsid w:val="00083571"/>
    <w:rsid w:val="000836D8"/>
    <w:rsid w:val="000836DD"/>
    <w:rsid w:val="0008378C"/>
    <w:rsid w:val="00083808"/>
    <w:rsid w:val="000839B4"/>
    <w:rsid w:val="00083A4F"/>
    <w:rsid w:val="00083F31"/>
    <w:rsid w:val="00083F36"/>
    <w:rsid w:val="0008428A"/>
    <w:rsid w:val="0008453A"/>
    <w:rsid w:val="0008476C"/>
    <w:rsid w:val="00084790"/>
    <w:rsid w:val="00084AA3"/>
    <w:rsid w:val="00084CBB"/>
    <w:rsid w:val="00084D83"/>
    <w:rsid w:val="00085221"/>
    <w:rsid w:val="0008527B"/>
    <w:rsid w:val="000853C9"/>
    <w:rsid w:val="00085824"/>
    <w:rsid w:val="0008603E"/>
    <w:rsid w:val="0008613F"/>
    <w:rsid w:val="0008632B"/>
    <w:rsid w:val="0008639F"/>
    <w:rsid w:val="0008675C"/>
    <w:rsid w:val="00086A24"/>
    <w:rsid w:val="00086F47"/>
    <w:rsid w:val="00087450"/>
    <w:rsid w:val="0008767F"/>
    <w:rsid w:val="00087911"/>
    <w:rsid w:val="00087D32"/>
    <w:rsid w:val="00087FB4"/>
    <w:rsid w:val="0009020F"/>
    <w:rsid w:val="000902C8"/>
    <w:rsid w:val="000902EF"/>
    <w:rsid w:val="0009034B"/>
    <w:rsid w:val="00090429"/>
    <w:rsid w:val="00090595"/>
    <w:rsid w:val="00090937"/>
    <w:rsid w:val="00090A13"/>
    <w:rsid w:val="00090A91"/>
    <w:rsid w:val="00090BC0"/>
    <w:rsid w:val="00090C17"/>
    <w:rsid w:val="00090ED6"/>
    <w:rsid w:val="000910DE"/>
    <w:rsid w:val="0009117A"/>
    <w:rsid w:val="000915D8"/>
    <w:rsid w:val="00091E31"/>
    <w:rsid w:val="00091F31"/>
    <w:rsid w:val="00092997"/>
    <w:rsid w:val="00092A2B"/>
    <w:rsid w:val="00092DC3"/>
    <w:rsid w:val="00092F6C"/>
    <w:rsid w:val="00092FBC"/>
    <w:rsid w:val="00093042"/>
    <w:rsid w:val="00093568"/>
    <w:rsid w:val="00093B7B"/>
    <w:rsid w:val="00093B94"/>
    <w:rsid w:val="00093BF4"/>
    <w:rsid w:val="00093CEA"/>
    <w:rsid w:val="000942B3"/>
    <w:rsid w:val="00094A33"/>
    <w:rsid w:val="00094CFA"/>
    <w:rsid w:val="000955F1"/>
    <w:rsid w:val="00095660"/>
    <w:rsid w:val="00095684"/>
    <w:rsid w:val="00095A11"/>
    <w:rsid w:val="00095A37"/>
    <w:rsid w:val="00095E4B"/>
    <w:rsid w:val="00096336"/>
    <w:rsid w:val="0009668E"/>
    <w:rsid w:val="000966B7"/>
    <w:rsid w:val="00097023"/>
    <w:rsid w:val="00097068"/>
    <w:rsid w:val="0009776B"/>
    <w:rsid w:val="000977CB"/>
    <w:rsid w:val="000977DD"/>
    <w:rsid w:val="0009791A"/>
    <w:rsid w:val="00097986"/>
    <w:rsid w:val="00097B49"/>
    <w:rsid w:val="00097FD3"/>
    <w:rsid w:val="000A0161"/>
    <w:rsid w:val="000A0245"/>
    <w:rsid w:val="000A077F"/>
    <w:rsid w:val="000A0AFE"/>
    <w:rsid w:val="000A0FD0"/>
    <w:rsid w:val="000A1007"/>
    <w:rsid w:val="000A1214"/>
    <w:rsid w:val="000A1357"/>
    <w:rsid w:val="000A15E1"/>
    <w:rsid w:val="000A167C"/>
    <w:rsid w:val="000A17C3"/>
    <w:rsid w:val="000A1823"/>
    <w:rsid w:val="000A18E9"/>
    <w:rsid w:val="000A1CB1"/>
    <w:rsid w:val="000A1FE8"/>
    <w:rsid w:val="000A209F"/>
    <w:rsid w:val="000A20B1"/>
    <w:rsid w:val="000A20DD"/>
    <w:rsid w:val="000A21C2"/>
    <w:rsid w:val="000A22C0"/>
    <w:rsid w:val="000A2347"/>
    <w:rsid w:val="000A289D"/>
    <w:rsid w:val="000A2A97"/>
    <w:rsid w:val="000A2B54"/>
    <w:rsid w:val="000A2BDD"/>
    <w:rsid w:val="000A2C5F"/>
    <w:rsid w:val="000A2F7F"/>
    <w:rsid w:val="000A35A3"/>
    <w:rsid w:val="000A361C"/>
    <w:rsid w:val="000A37C7"/>
    <w:rsid w:val="000A42DD"/>
    <w:rsid w:val="000A4662"/>
    <w:rsid w:val="000A46D6"/>
    <w:rsid w:val="000A4A4A"/>
    <w:rsid w:val="000A4A58"/>
    <w:rsid w:val="000A4A98"/>
    <w:rsid w:val="000A4B50"/>
    <w:rsid w:val="000A4ECD"/>
    <w:rsid w:val="000A5178"/>
    <w:rsid w:val="000A51B1"/>
    <w:rsid w:val="000A5236"/>
    <w:rsid w:val="000A529D"/>
    <w:rsid w:val="000A5456"/>
    <w:rsid w:val="000A56A8"/>
    <w:rsid w:val="000A56E3"/>
    <w:rsid w:val="000A5777"/>
    <w:rsid w:val="000A57BC"/>
    <w:rsid w:val="000A5E8F"/>
    <w:rsid w:val="000A61F9"/>
    <w:rsid w:val="000A64EC"/>
    <w:rsid w:val="000A6556"/>
    <w:rsid w:val="000A659D"/>
    <w:rsid w:val="000A6B7A"/>
    <w:rsid w:val="000A6C31"/>
    <w:rsid w:val="000A6C32"/>
    <w:rsid w:val="000A6E30"/>
    <w:rsid w:val="000A6FFF"/>
    <w:rsid w:val="000A704A"/>
    <w:rsid w:val="000A7235"/>
    <w:rsid w:val="000A739C"/>
    <w:rsid w:val="000A749B"/>
    <w:rsid w:val="000A7754"/>
    <w:rsid w:val="000A7C01"/>
    <w:rsid w:val="000B032A"/>
    <w:rsid w:val="000B0674"/>
    <w:rsid w:val="000B069D"/>
    <w:rsid w:val="000B0A08"/>
    <w:rsid w:val="000B0B42"/>
    <w:rsid w:val="000B0D0F"/>
    <w:rsid w:val="000B12ED"/>
    <w:rsid w:val="000B12F5"/>
    <w:rsid w:val="000B168E"/>
    <w:rsid w:val="000B1706"/>
    <w:rsid w:val="000B1BE2"/>
    <w:rsid w:val="000B1C44"/>
    <w:rsid w:val="000B1E58"/>
    <w:rsid w:val="000B1F3E"/>
    <w:rsid w:val="000B211E"/>
    <w:rsid w:val="000B24A4"/>
    <w:rsid w:val="000B25A1"/>
    <w:rsid w:val="000B26F9"/>
    <w:rsid w:val="000B2D4E"/>
    <w:rsid w:val="000B2DA5"/>
    <w:rsid w:val="000B2E49"/>
    <w:rsid w:val="000B2EB9"/>
    <w:rsid w:val="000B2EC1"/>
    <w:rsid w:val="000B3042"/>
    <w:rsid w:val="000B31C8"/>
    <w:rsid w:val="000B31CB"/>
    <w:rsid w:val="000B3593"/>
    <w:rsid w:val="000B3666"/>
    <w:rsid w:val="000B3744"/>
    <w:rsid w:val="000B39BF"/>
    <w:rsid w:val="000B39CB"/>
    <w:rsid w:val="000B3B42"/>
    <w:rsid w:val="000B3D18"/>
    <w:rsid w:val="000B3DD4"/>
    <w:rsid w:val="000B3E73"/>
    <w:rsid w:val="000B40EF"/>
    <w:rsid w:val="000B4176"/>
    <w:rsid w:val="000B41C0"/>
    <w:rsid w:val="000B437C"/>
    <w:rsid w:val="000B4590"/>
    <w:rsid w:val="000B47D5"/>
    <w:rsid w:val="000B485B"/>
    <w:rsid w:val="000B4AF6"/>
    <w:rsid w:val="000B4C85"/>
    <w:rsid w:val="000B4E74"/>
    <w:rsid w:val="000B5016"/>
    <w:rsid w:val="000B50CF"/>
    <w:rsid w:val="000B51B2"/>
    <w:rsid w:val="000B51C1"/>
    <w:rsid w:val="000B57CC"/>
    <w:rsid w:val="000B606B"/>
    <w:rsid w:val="000B643D"/>
    <w:rsid w:val="000B6708"/>
    <w:rsid w:val="000B682B"/>
    <w:rsid w:val="000B6889"/>
    <w:rsid w:val="000B6AE2"/>
    <w:rsid w:val="000B6C7A"/>
    <w:rsid w:val="000B6DA1"/>
    <w:rsid w:val="000B6F9D"/>
    <w:rsid w:val="000B707C"/>
    <w:rsid w:val="000B7177"/>
    <w:rsid w:val="000B729B"/>
    <w:rsid w:val="000B733E"/>
    <w:rsid w:val="000B74BE"/>
    <w:rsid w:val="000B7B3B"/>
    <w:rsid w:val="000C004B"/>
    <w:rsid w:val="000C0318"/>
    <w:rsid w:val="000C06DD"/>
    <w:rsid w:val="000C0942"/>
    <w:rsid w:val="000C0DC2"/>
    <w:rsid w:val="000C0E74"/>
    <w:rsid w:val="000C0F26"/>
    <w:rsid w:val="000C11E8"/>
    <w:rsid w:val="000C147A"/>
    <w:rsid w:val="000C1794"/>
    <w:rsid w:val="000C1897"/>
    <w:rsid w:val="000C1987"/>
    <w:rsid w:val="000C1F13"/>
    <w:rsid w:val="000C1F68"/>
    <w:rsid w:val="000C23D3"/>
    <w:rsid w:val="000C256C"/>
    <w:rsid w:val="000C261F"/>
    <w:rsid w:val="000C2B77"/>
    <w:rsid w:val="000C2B81"/>
    <w:rsid w:val="000C2CF7"/>
    <w:rsid w:val="000C2DE9"/>
    <w:rsid w:val="000C2FC5"/>
    <w:rsid w:val="000C3345"/>
    <w:rsid w:val="000C34C2"/>
    <w:rsid w:val="000C34EB"/>
    <w:rsid w:val="000C35B0"/>
    <w:rsid w:val="000C3AE1"/>
    <w:rsid w:val="000C3B53"/>
    <w:rsid w:val="000C41E4"/>
    <w:rsid w:val="000C422D"/>
    <w:rsid w:val="000C4511"/>
    <w:rsid w:val="000C552F"/>
    <w:rsid w:val="000C5637"/>
    <w:rsid w:val="000C5C0C"/>
    <w:rsid w:val="000C5C31"/>
    <w:rsid w:val="000C5DE9"/>
    <w:rsid w:val="000C5E89"/>
    <w:rsid w:val="000C60F2"/>
    <w:rsid w:val="000C6231"/>
    <w:rsid w:val="000C6323"/>
    <w:rsid w:val="000C6977"/>
    <w:rsid w:val="000C6A39"/>
    <w:rsid w:val="000C6B14"/>
    <w:rsid w:val="000C6D53"/>
    <w:rsid w:val="000C6FF8"/>
    <w:rsid w:val="000C717F"/>
    <w:rsid w:val="000C7334"/>
    <w:rsid w:val="000C737F"/>
    <w:rsid w:val="000C73D3"/>
    <w:rsid w:val="000C75D6"/>
    <w:rsid w:val="000C7FFB"/>
    <w:rsid w:val="000D004A"/>
    <w:rsid w:val="000D0385"/>
    <w:rsid w:val="000D0E55"/>
    <w:rsid w:val="000D1390"/>
    <w:rsid w:val="000D1406"/>
    <w:rsid w:val="000D141A"/>
    <w:rsid w:val="000D14CE"/>
    <w:rsid w:val="000D1783"/>
    <w:rsid w:val="000D18AB"/>
    <w:rsid w:val="000D18D2"/>
    <w:rsid w:val="000D197B"/>
    <w:rsid w:val="000D1A0F"/>
    <w:rsid w:val="000D1B9D"/>
    <w:rsid w:val="000D1D31"/>
    <w:rsid w:val="000D1F44"/>
    <w:rsid w:val="000D1FF4"/>
    <w:rsid w:val="000D202C"/>
    <w:rsid w:val="000D236E"/>
    <w:rsid w:val="000D2479"/>
    <w:rsid w:val="000D24BB"/>
    <w:rsid w:val="000D2928"/>
    <w:rsid w:val="000D2C42"/>
    <w:rsid w:val="000D2E1E"/>
    <w:rsid w:val="000D2E24"/>
    <w:rsid w:val="000D313D"/>
    <w:rsid w:val="000D331A"/>
    <w:rsid w:val="000D33B8"/>
    <w:rsid w:val="000D34C8"/>
    <w:rsid w:val="000D39F1"/>
    <w:rsid w:val="000D3A60"/>
    <w:rsid w:val="000D3CA9"/>
    <w:rsid w:val="000D3DD1"/>
    <w:rsid w:val="000D3FAF"/>
    <w:rsid w:val="000D4040"/>
    <w:rsid w:val="000D42B0"/>
    <w:rsid w:val="000D495D"/>
    <w:rsid w:val="000D5129"/>
    <w:rsid w:val="000D5670"/>
    <w:rsid w:val="000D5A37"/>
    <w:rsid w:val="000D5ABE"/>
    <w:rsid w:val="000D5B25"/>
    <w:rsid w:val="000D6177"/>
    <w:rsid w:val="000D6309"/>
    <w:rsid w:val="000D666F"/>
    <w:rsid w:val="000D6808"/>
    <w:rsid w:val="000D6873"/>
    <w:rsid w:val="000D6A77"/>
    <w:rsid w:val="000D6AAB"/>
    <w:rsid w:val="000D6C3A"/>
    <w:rsid w:val="000D6D33"/>
    <w:rsid w:val="000D6FF1"/>
    <w:rsid w:val="000D7119"/>
    <w:rsid w:val="000D72F5"/>
    <w:rsid w:val="000D7642"/>
    <w:rsid w:val="000D798F"/>
    <w:rsid w:val="000D7D5F"/>
    <w:rsid w:val="000D7DEE"/>
    <w:rsid w:val="000D7E24"/>
    <w:rsid w:val="000D7E8C"/>
    <w:rsid w:val="000D7FBA"/>
    <w:rsid w:val="000E08DA"/>
    <w:rsid w:val="000E09BC"/>
    <w:rsid w:val="000E0A57"/>
    <w:rsid w:val="000E0D4C"/>
    <w:rsid w:val="000E1094"/>
    <w:rsid w:val="000E12FF"/>
    <w:rsid w:val="000E142C"/>
    <w:rsid w:val="000E1B70"/>
    <w:rsid w:val="000E2038"/>
    <w:rsid w:val="000E227A"/>
    <w:rsid w:val="000E26A4"/>
    <w:rsid w:val="000E26C1"/>
    <w:rsid w:val="000E2783"/>
    <w:rsid w:val="000E2875"/>
    <w:rsid w:val="000E2A2D"/>
    <w:rsid w:val="000E3196"/>
    <w:rsid w:val="000E31FA"/>
    <w:rsid w:val="000E32F9"/>
    <w:rsid w:val="000E3A0B"/>
    <w:rsid w:val="000E3AC9"/>
    <w:rsid w:val="000E3B63"/>
    <w:rsid w:val="000E3CE4"/>
    <w:rsid w:val="000E3CFD"/>
    <w:rsid w:val="000E3E4D"/>
    <w:rsid w:val="000E3F22"/>
    <w:rsid w:val="000E4032"/>
    <w:rsid w:val="000E46A9"/>
    <w:rsid w:val="000E4977"/>
    <w:rsid w:val="000E4BE9"/>
    <w:rsid w:val="000E4F78"/>
    <w:rsid w:val="000E5457"/>
    <w:rsid w:val="000E5526"/>
    <w:rsid w:val="000E5796"/>
    <w:rsid w:val="000E57B0"/>
    <w:rsid w:val="000E5DC9"/>
    <w:rsid w:val="000E5E90"/>
    <w:rsid w:val="000E60D5"/>
    <w:rsid w:val="000E63CD"/>
    <w:rsid w:val="000E64CB"/>
    <w:rsid w:val="000E660E"/>
    <w:rsid w:val="000E6790"/>
    <w:rsid w:val="000E6AB0"/>
    <w:rsid w:val="000E6C4C"/>
    <w:rsid w:val="000E7062"/>
    <w:rsid w:val="000E74D3"/>
    <w:rsid w:val="000E770D"/>
    <w:rsid w:val="000E77B7"/>
    <w:rsid w:val="000E7AA4"/>
    <w:rsid w:val="000E7AE3"/>
    <w:rsid w:val="000E7BD8"/>
    <w:rsid w:val="000E7F3F"/>
    <w:rsid w:val="000F0116"/>
    <w:rsid w:val="000F0765"/>
    <w:rsid w:val="000F07A5"/>
    <w:rsid w:val="000F094B"/>
    <w:rsid w:val="000F0B9B"/>
    <w:rsid w:val="000F0C7A"/>
    <w:rsid w:val="000F0E8F"/>
    <w:rsid w:val="000F0FC7"/>
    <w:rsid w:val="000F1152"/>
    <w:rsid w:val="000F118D"/>
    <w:rsid w:val="000F13B8"/>
    <w:rsid w:val="000F14D8"/>
    <w:rsid w:val="000F163F"/>
    <w:rsid w:val="000F1DA5"/>
    <w:rsid w:val="000F1FAD"/>
    <w:rsid w:val="000F2185"/>
    <w:rsid w:val="000F2509"/>
    <w:rsid w:val="000F2693"/>
    <w:rsid w:val="000F2780"/>
    <w:rsid w:val="000F27E2"/>
    <w:rsid w:val="000F2F7D"/>
    <w:rsid w:val="000F33FE"/>
    <w:rsid w:val="000F361D"/>
    <w:rsid w:val="000F379D"/>
    <w:rsid w:val="000F3A7E"/>
    <w:rsid w:val="000F40C2"/>
    <w:rsid w:val="000F40C3"/>
    <w:rsid w:val="000F4182"/>
    <w:rsid w:val="000F44E7"/>
    <w:rsid w:val="000F44F3"/>
    <w:rsid w:val="000F4526"/>
    <w:rsid w:val="000F4CDD"/>
    <w:rsid w:val="000F4D30"/>
    <w:rsid w:val="000F4F20"/>
    <w:rsid w:val="000F4F54"/>
    <w:rsid w:val="000F5055"/>
    <w:rsid w:val="000F5569"/>
    <w:rsid w:val="000F64D9"/>
    <w:rsid w:val="000F6507"/>
    <w:rsid w:val="000F6A2F"/>
    <w:rsid w:val="000F6B84"/>
    <w:rsid w:val="000F6BC1"/>
    <w:rsid w:val="000F6C15"/>
    <w:rsid w:val="000F6C50"/>
    <w:rsid w:val="000F6D28"/>
    <w:rsid w:val="000F6F27"/>
    <w:rsid w:val="000F723C"/>
    <w:rsid w:val="000F74BB"/>
    <w:rsid w:val="000F77DD"/>
    <w:rsid w:val="000F792A"/>
    <w:rsid w:val="000F7B31"/>
    <w:rsid w:val="000F7D47"/>
    <w:rsid w:val="001000C4"/>
    <w:rsid w:val="00100144"/>
    <w:rsid w:val="00100259"/>
    <w:rsid w:val="0010031C"/>
    <w:rsid w:val="00100372"/>
    <w:rsid w:val="001009DB"/>
    <w:rsid w:val="00100C0A"/>
    <w:rsid w:val="00100CF2"/>
    <w:rsid w:val="00100EE1"/>
    <w:rsid w:val="00100F0B"/>
    <w:rsid w:val="00101253"/>
    <w:rsid w:val="00101267"/>
    <w:rsid w:val="001012CD"/>
    <w:rsid w:val="00101302"/>
    <w:rsid w:val="00101413"/>
    <w:rsid w:val="00101563"/>
    <w:rsid w:val="0010167A"/>
    <w:rsid w:val="00101715"/>
    <w:rsid w:val="00101866"/>
    <w:rsid w:val="00101981"/>
    <w:rsid w:val="00101CEB"/>
    <w:rsid w:val="0010217A"/>
    <w:rsid w:val="00102342"/>
    <w:rsid w:val="00102531"/>
    <w:rsid w:val="00102A0B"/>
    <w:rsid w:val="00102DDF"/>
    <w:rsid w:val="0010305E"/>
    <w:rsid w:val="001032B5"/>
    <w:rsid w:val="00103352"/>
    <w:rsid w:val="00103AAB"/>
    <w:rsid w:val="00103E80"/>
    <w:rsid w:val="00103FAD"/>
    <w:rsid w:val="00104648"/>
    <w:rsid w:val="001047F0"/>
    <w:rsid w:val="00104825"/>
    <w:rsid w:val="00104C66"/>
    <w:rsid w:val="00104D98"/>
    <w:rsid w:val="00104DAB"/>
    <w:rsid w:val="00104E53"/>
    <w:rsid w:val="0010517D"/>
    <w:rsid w:val="001053C9"/>
    <w:rsid w:val="001054C4"/>
    <w:rsid w:val="001057BF"/>
    <w:rsid w:val="00105A51"/>
    <w:rsid w:val="00105B5E"/>
    <w:rsid w:val="00105C39"/>
    <w:rsid w:val="00105CD7"/>
    <w:rsid w:val="00105FD4"/>
    <w:rsid w:val="00106245"/>
    <w:rsid w:val="0010624A"/>
    <w:rsid w:val="001062FA"/>
    <w:rsid w:val="00106413"/>
    <w:rsid w:val="0010651E"/>
    <w:rsid w:val="001065A8"/>
    <w:rsid w:val="00106804"/>
    <w:rsid w:val="0010694C"/>
    <w:rsid w:val="00106A9E"/>
    <w:rsid w:val="00106C4A"/>
    <w:rsid w:val="00106D60"/>
    <w:rsid w:val="001072A8"/>
    <w:rsid w:val="001077A8"/>
    <w:rsid w:val="0010796B"/>
    <w:rsid w:val="00107B47"/>
    <w:rsid w:val="00107B72"/>
    <w:rsid w:val="00107C52"/>
    <w:rsid w:val="00110545"/>
    <w:rsid w:val="0011093C"/>
    <w:rsid w:val="0011097D"/>
    <w:rsid w:val="001109F7"/>
    <w:rsid w:val="00110AE5"/>
    <w:rsid w:val="00111618"/>
    <w:rsid w:val="001117B4"/>
    <w:rsid w:val="00111845"/>
    <w:rsid w:val="00111C8B"/>
    <w:rsid w:val="00112076"/>
    <w:rsid w:val="001123B8"/>
    <w:rsid w:val="001123CF"/>
    <w:rsid w:val="001123F5"/>
    <w:rsid w:val="0011259F"/>
    <w:rsid w:val="00112615"/>
    <w:rsid w:val="001129EA"/>
    <w:rsid w:val="00112DC7"/>
    <w:rsid w:val="001131DC"/>
    <w:rsid w:val="00113887"/>
    <w:rsid w:val="00113A18"/>
    <w:rsid w:val="00113B9E"/>
    <w:rsid w:val="00113D14"/>
    <w:rsid w:val="00113DEE"/>
    <w:rsid w:val="00113E1E"/>
    <w:rsid w:val="0011469A"/>
    <w:rsid w:val="001149C5"/>
    <w:rsid w:val="00114AC7"/>
    <w:rsid w:val="00114D27"/>
    <w:rsid w:val="00114EC6"/>
    <w:rsid w:val="001151B8"/>
    <w:rsid w:val="00115211"/>
    <w:rsid w:val="001156AF"/>
    <w:rsid w:val="001158BE"/>
    <w:rsid w:val="00115FBD"/>
    <w:rsid w:val="001161DD"/>
    <w:rsid w:val="00116327"/>
    <w:rsid w:val="0011676B"/>
    <w:rsid w:val="001168A7"/>
    <w:rsid w:val="001169DC"/>
    <w:rsid w:val="00116C6B"/>
    <w:rsid w:val="00116D1A"/>
    <w:rsid w:val="00116F13"/>
    <w:rsid w:val="00117113"/>
    <w:rsid w:val="001171EB"/>
    <w:rsid w:val="001172F6"/>
    <w:rsid w:val="0011772B"/>
    <w:rsid w:val="00117A8D"/>
    <w:rsid w:val="00117FF8"/>
    <w:rsid w:val="001203BF"/>
    <w:rsid w:val="0012074D"/>
    <w:rsid w:val="00120AB0"/>
    <w:rsid w:val="00120C4F"/>
    <w:rsid w:val="00120CBD"/>
    <w:rsid w:val="00120D17"/>
    <w:rsid w:val="00120E7B"/>
    <w:rsid w:val="001214A8"/>
    <w:rsid w:val="00121612"/>
    <w:rsid w:val="00121A6B"/>
    <w:rsid w:val="00121BA4"/>
    <w:rsid w:val="00121BC8"/>
    <w:rsid w:val="00121EAA"/>
    <w:rsid w:val="00122119"/>
    <w:rsid w:val="00122217"/>
    <w:rsid w:val="0012241E"/>
    <w:rsid w:val="001224F5"/>
    <w:rsid w:val="0012255E"/>
    <w:rsid w:val="001226B7"/>
    <w:rsid w:val="00122800"/>
    <w:rsid w:val="00122AB7"/>
    <w:rsid w:val="00122BB7"/>
    <w:rsid w:val="00122F52"/>
    <w:rsid w:val="00123804"/>
    <w:rsid w:val="00123B3E"/>
    <w:rsid w:val="00123BDF"/>
    <w:rsid w:val="00123E5C"/>
    <w:rsid w:val="00124072"/>
    <w:rsid w:val="001248EA"/>
    <w:rsid w:val="00124AE7"/>
    <w:rsid w:val="00124CED"/>
    <w:rsid w:val="00124F76"/>
    <w:rsid w:val="00125707"/>
    <w:rsid w:val="00125718"/>
    <w:rsid w:val="00125A28"/>
    <w:rsid w:val="00125B97"/>
    <w:rsid w:val="00125C2A"/>
    <w:rsid w:val="00125F71"/>
    <w:rsid w:val="00125FF1"/>
    <w:rsid w:val="001262EA"/>
    <w:rsid w:val="001269DF"/>
    <w:rsid w:val="00126D84"/>
    <w:rsid w:val="00127000"/>
    <w:rsid w:val="0012718E"/>
    <w:rsid w:val="001271E4"/>
    <w:rsid w:val="0012736E"/>
    <w:rsid w:val="00127644"/>
    <w:rsid w:val="00127A0E"/>
    <w:rsid w:val="00127EE6"/>
    <w:rsid w:val="00127F84"/>
    <w:rsid w:val="001300FD"/>
    <w:rsid w:val="00130267"/>
    <w:rsid w:val="0013087E"/>
    <w:rsid w:val="00130A49"/>
    <w:rsid w:val="00130A88"/>
    <w:rsid w:val="00130E9B"/>
    <w:rsid w:val="00130F90"/>
    <w:rsid w:val="0013109E"/>
    <w:rsid w:val="00131379"/>
    <w:rsid w:val="0013163B"/>
    <w:rsid w:val="00131720"/>
    <w:rsid w:val="00131730"/>
    <w:rsid w:val="0013195C"/>
    <w:rsid w:val="00131BA9"/>
    <w:rsid w:val="00131CAF"/>
    <w:rsid w:val="00131CFE"/>
    <w:rsid w:val="00132392"/>
    <w:rsid w:val="00132847"/>
    <w:rsid w:val="00132FCC"/>
    <w:rsid w:val="00133177"/>
    <w:rsid w:val="0013322B"/>
    <w:rsid w:val="0013345E"/>
    <w:rsid w:val="00134030"/>
    <w:rsid w:val="00134218"/>
    <w:rsid w:val="001345AA"/>
    <w:rsid w:val="001347C9"/>
    <w:rsid w:val="00134A19"/>
    <w:rsid w:val="00134A95"/>
    <w:rsid w:val="00134B74"/>
    <w:rsid w:val="001350C2"/>
    <w:rsid w:val="0013518D"/>
    <w:rsid w:val="0013615E"/>
    <w:rsid w:val="001361B8"/>
    <w:rsid w:val="00136909"/>
    <w:rsid w:val="00136C02"/>
    <w:rsid w:val="001375A6"/>
    <w:rsid w:val="001376F9"/>
    <w:rsid w:val="0013785A"/>
    <w:rsid w:val="00137EA0"/>
    <w:rsid w:val="00137EBB"/>
    <w:rsid w:val="00137F5C"/>
    <w:rsid w:val="001401D3"/>
    <w:rsid w:val="001403F0"/>
    <w:rsid w:val="00140D3E"/>
    <w:rsid w:val="00140DE3"/>
    <w:rsid w:val="00141331"/>
    <w:rsid w:val="00141442"/>
    <w:rsid w:val="00141466"/>
    <w:rsid w:val="0014162A"/>
    <w:rsid w:val="0014197E"/>
    <w:rsid w:val="00141B2B"/>
    <w:rsid w:val="001422CB"/>
    <w:rsid w:val="0014238C"/>
    <w:rsid w:val="00142ED3"/>
    <w:rsid w:val="001432FA"/>
    <w:rsid w:val="001433C3"/>
    <w:rsid w:val="001434F9"/>
    <w:rsid w:val="00143665"/>
    <w:rsid w:val="00143954"/>
    <w:rsid w:val="001439C8"/>
    <w:rsid w:val="00143D43"/>
    <w:rsid w:val="00143E77"/>
    <w:rsid w:val="00143E9E"/>
    <w:rsid w:val="00143FA4"/>
    <w:rsid w:val="00144048"/>
    <w:rsid w:val="0014405F"/>
    <w:rsid w:val="0014409C"/>
    <w:rsid w:val="0014432F"/>
    <w:rsid w:val="00144844"/>
    <w:rsid w:val="001449AF"/>
    <w:rsid w:val="001449B3"/>
    <w:rsid w:val="00144B51"/>
    <w:rsid w:val="00144B59"/>
    <w:rsid w:val="00144BDE"/>
    <w:rsid w:val="00144D0F"/>
    <w:rsid w:val="00145054"/>
    <w:rsid w:val="00145070"/>
    <w:rsid w:val="0014521D"/>
    <w:rsid w:val="00145335"/>
    <w:rsid w:val="001453F3"/>
    <w:rsid w:val="001455EA"/>
    <w:rsid w:val="0014561A"/>
    <w:rsid w:val="00145798"/>
    <w:rsid w:val="00145891"/>
    <w:rsid w:val="0014590F"/>
    <w:rsid w:val="00145E4A"/>
    <w:rsid w:val="001461B8"/>
    <w:rsid w:val="00146256"/>
    <w:rsid w:val="00146472"/>
    <w:rsid w:val="001467F5"/>
    <w:rsid w:val="00146DD8"/>
    <w:rsid w:val="00147103"/>
    <w:rsid w:val="00147174"/>
    <w:rsid w:val="0014723B"/>
    <w:rsid w:val="00147352"/>
    <w:rsid w:val="001473ED"/>
    <w:rsid w:val="0014747C"/>
    <w:rsid w:val="00147708"/>
    <w:rsid w:val="001479A2"/>
    <w:rsid w:val="001479B2"/>
    <w:rsid w:val="00147A69"/>
    <w:rsid w:val="00147A6A"/>
    <w:rsid w:val="00147D59"/>
    <w:rsid w:val="00150186"/>
    <w:rsid w:val="00150427"/>
    <w:rsid w:val="00150824"/>
    <w:rsid w:val="00150968"/>
    <w:rsid w:val="00150E0D"/>
    <w:rsid w:val="00150EC0"/>
    <w:rsid w:val="00151097"/>
    <w:rsid w:val="00151174"/>
    <w:rsid w:val="0015165C"/>
    <w:rsid w:val="001518A6"/>
    <w:rsid w:val="00151F8B"/>
    <w:rsid w:val="00152055"/>
    <w:rsid w:val="0015230B"/>
    <w:rsid w:val="001523A6"/>
    <w:rsid w:val="00152413"/>
    <w:rsid w:val="001526F0"/>
    <w:rsid w:val="001526FF"/>
    <w:rsid w:val="001527A7"/>
    <w:rsid w:val="001528B5"/>
    <w:rsid w:val="00152A96"/>
    <w:rsid w:val="00152BC0"/>
    <w:rsid w:val="00152C22"/>
    <w:rsid w:val="00152D1A"/>
    <w:rsid w:val="00152F3D"/>
    <w:rsid w:val="00152F5C"/>
    <w:rsid w:val="00152FB3"/>
    <w:rsid w:val="00153179"/>
    <w:rsid w:val="0015380A"/>
    <w:rsid w:val="00154225"/>
    <w:rsid w:val="00154C21"/>
    <w:rsid w:val="001552EE"/>
    <w:rsid w:val="00155648"/>
    <w:rsid w:val="0015585F"/>
    <w:rsid w:val="00155A6A"/>
    <w:rsid w:val="00155AE7"/>
    <w:rsid w:val="00155B13"/>
    <w:rsid w:val="00155D26"/>
    <w:rsid w:val="00155D5B"/>
    <w:rsid w:val="001561E2"/>
    <w:rsid w:val="00156CC5"/>
    <w:rsid w:val="00156DF5"/>
    <w:rsid w:val="001574B5"/>
    <w:rsid w:val="00157671"/>
    <w:rsid w:val="00157792"/>
    <w:rsid w:val="00157825"/>
    <w:rsid w:val="00157921"/>
    <w:rsid w:val="001601CB"/>
    <w:rsid w:val="001605AE"/>
    <w:rsid w:val="00160745"/>
    <w:rsid w:val="00160DA5"/>
    <w:rsid w:val="00161169"/>
    <w:rsid w:val="0016142C"/>
    <w:rsid w:val="00161964"/>
    <w:rsid w:val="001619DD"/>
    <w:rsid w:val="00161CD2"/>
    <w:rsid w:val="00161D1F"/>
    <w:rsid w:val="00161F07"/>
    <w:rsid w:val="00162098"/>
    <w:rsid w:val="00162166"/>
    <w:rsid w:val="00162560"/>
    <w:rsid w:val="00162866"/>
    <w:rsid w:val="00162902"/>
    <w:rsid w:val="00162B54"/>
    <w:rsid w:val="00162C3B"/>
    <w:rsid w:val="00162E31"/>
    <w:rsid w:val="0016302D"/>
    <w:rsid w:val="00163039"/>
    <w:rsid w:val="001630D3"/>
    <w:rsid w:val="001631FA"/>
    <w:rsid w:val="0016321C"/>
    <w:rsid w:val="0016376E"/>
    <w:rsid w:val="00163BB9"/>
    <w:rsid w:val="00163CE9"/>
    <w:rsid w:val="00163D64"/>
    <w:rsid w:val="00163FA2"/>
    <w:rsid w:val="00164413"/>
    <w:rsid w:val="0016466E"/>
    <w:rsid w:val="00164A6F"/>
    <w:rsid w:val="00164BE5"/>
    <w:rsid w:val="00164CB6"/>
    <w:rsid w:val="00164D6C"/>
    <w:rsid w:val="00165187"/>
    <w:rsid w:val="001651C1"/>
    <w:rsid w:val="001655EC"/>
    <w:rsid w:val="0016567B"/>
    <w:rsid w:val="00165A45"/>
    <w:rsid w:val="00165DFC"/>
    <w:rsid w:val="001667E6"/>
    <w:rsid w:val="00166A97"/>
    <w:rsid w:val="00166C15"/>
    <w:rsid w:val="00166DCA"/>
    <w:rsid w:val="00166DD5"/>
    <w:rsid w:val="0016705B"/>
    <w:rsid w:val="00167103"/>
    <w:rsid w:val="001671BF"/>
    <w:rsid w:val="001672EA"/>
    <w:rsid w:val="00167603"/>
    <w:rsid w:val="0016794C"/>
    <w:rsid w:val="00167B01"/>
    <w:rsid w:val="00167C12"/>
    <w:rsid w:val="00167C71"/>
    <w:rsid w:val="00170121"/>
    <w:rsid w:val="0017021E"/>
    <w:rsid w:val="00170230"/>
    <w:rsid w:val="00170899"/>
    <w:rsid w:val="00170952"/>
    <w:rsid w:val="00171036"/>
    <w:rsid w:val="001710E4"/>
    <w:rsid w:val="00171137"/>
    <w:rsid w:val="001714BA"/>
    <w:rsid w:val="00171672"/>
    <w:rsid w:val="001716D3"/>
    <w:rsid w:val="00171968"/>
    <w:rsid w:val="0017213B"/>
    <w:rsid w:val="001723D8"/>
    <w:rsid w:val="0017292D"/>
    <w:rsid w:val="00172D71"/>
    <w:rsid w:val="00172E0B"/>
    <w:rsid w:val="00172EBE"/>
    <w:rsid w:val="00173153"/>
    <w:rsid w:val="00173228"/>
    <w:rsid w:val="00173577"/>
    <w:rsid w:val="001741BA"/>
    <w:rsid w:val="00174446"/>
    <w:rsid w:val="0017452C"/>
    <w:rsid w:val="00174771"/>
    <w:rsid w:val="001749A8"/>
    <w:rsid w:val="00174CEE"/>
    <w:rsid w:val="00174F3B"/>
    <w:rsid w:val="0017537C"/>
    <w:rsid w:val="0017539A"/>
    <w:rsid w:val="001753FE"/>
    <w:rsid w:val="00175671"/>
    <w:rsid w:val="0017571F"/>
    <w:rsid w:val="001757AB"/>
    <w:rsid w:val="00175940"/>
    <w:rsid w:val="00175A98"/>
    <w:rsid w:val="00175C79"/>
    <w:rsid w:val="00175D14"/>
    <w:rsid w:val="00175EAF"/>
    <w:rsid w:val="00175F01"/>
    <w:rsid w:val="00175F7D"/>
    <w:rsid w:val="0017617D"/>
    <w:rsid w:val="00176402"/>
    <w:rsid w:val="00176418"/>
    <w:rsid w:val="001764F4"/>
    <w:rsid w:val="0017665C"/>
    <w:rsid w:val="00176674"/>
    <w:rsid w:val="00176686"/>
    <w:rsid w:val="001766EF"/>
    <w:rsid w:val="0017674B"/>
    <w:rsid w:val="00176803"/>
    <w:rsid w:val="001769B5"/>
    <w:rsid w:val="00176BA5"/>
    <w:rsid w:val="00176BF7"/>
    <w:rsid w:val="00176BF9"/>
    <w:rsid w:val="00176D0A"/>
    <w:rsid w:val="00177834"/>
    <w:rsid w:val="0017783D"/>
    <w:rsid w:val="00177A29"/>
    <w:rsid w:val="00177C34"/>
    <w:rsid w:val="00177D19"/>
    <w:rsid w:val="00177D46"/>
    <w:rsid w:val="00177D8F"/>
    <w:rsid w:val="00177E60"/>
    <w:rsid w:val="00177F08"/>
    <w:rsid w:val="00177FE8"/>
    <w:rsid w:val="001800D3"/>
    <w:rsid w:val="0018026B"/>
    <w:rsid w:val="001807DE"/>
    <w:rsid w:val="0018082A"/>
    <w:rsid w:val="0018097C"/>
    <w:rsid w:val="00180BB1"/>
    <w:rsid w:val="00180E0A"/>
    <w:rsid w:val="00180EAF"/>
    <w:rsid w:val="00180EBB"/>
    <w:rsid w:val="0018150A"/>
    <w:rsid w:val="00181557"/>
    <w:rsid w:val="001815E8"/>
    <w:rsid w:val="00181DA9"/>
    <w:rsid w:val="00181E41"/>
    <w:rsid w:val="00181F48"/>
    <w:rsid w:val="0018217A"/>
    <w:rsid w:val="0018245D"/>
    <w:rsid w:val="001824D2"/>
    <w:rsid w:val="00182549"/>
    <w:rsid w:val="0018255D"/>
    <w:rsid w:val="00182613"/>
    <w:rsid w:val="001826ED"/>
    <w:rsid w:val="00182813"/>
    <w:rsid w:val="00182AA9"/>
    <w:rsid w:val="00182F80"/>
    <w:rsid w:val="0018329F"/>
    <w:rsid w:val="00183D33"/>
    <w:rsid w:val="00183EA8"/>
    <w:rsid w:val="00183FF1"/>
    <w:rsid w:val="00184280"/>
    <w:rsid w:val="001843B0"/>
    <w:rsid w:val="001843D4"/>
    <w:rsid w:val="001846EA"/>
    <w:rsid w:val="001848DC"/>
    <w:rsid w:val="00184D81"/>
    <w:rsid w:val="00184FE9"/>
    <w:rsid w:val="0018512C"/>
    <w:rsid w:val="00185232"/>
    <w:rsid w:val="0018529D"/>
    <w:rsid w:val="001852AA"/>
    <w:rsid w:val="001852C8"/>
    <w:rsid w:val="001853A9"/>
    <w:rsid w:val="0018576B"/>
    <w:rsid w:val="001857A6"/>
    <w:rsid w:val="00185DB9"/>
    <w:rsid w:val="00186356"/>
    <w:rsid w:val="001866EC"/>
    <w:rsid w:val="00186902"/>
    <w:rsid w:val="00186B00"/>
    <w:rsid w:val="00186E41"/>
    <w:rsid w:val="00186F59"/>
    <w:rsid w:val="00187196"/>
    <w:rsid w:val="00187224"/>
    <w:rsid w:val="00187385"/>
    <w:rsid w:val="00187435"/>
    <w:rsid w:val="00187448"/>
    <w:rsid w:val="0018756C"/>
    <w:rsid w:val="00187614"/>
    <w:rsid w:val="00187D3B"/>
    <w:rsid w:val="00187D95"/>
    <w:rsid w:val="00187E27"/>
    <w:rsid w:val="00187EEA"/>
    <w:rsid w:val="001904EB"/>
    <w:rsid w:val="00190C14"/>
    <w:rsid w:val="00190FCB"/>
    <w:rsid w:val="0019106B"/>
    <w:rsid w:val="00191098"/>
    <w:rsid w:val="00191114"/>
    <w:rsid w:val="001912F2"/>
    <w:rsid w:val="001914B0"/>
    <w:rsid w:val="0019158C"/>
    <w:rsid w:val="00191980"/>
    <w:rsid w:val="00191BF9"/>
    <w:rsid w:val="00191D35"/>
    <w:rsid w:val="00192199"/>
    <w:rsid w:val="0019231F"/>
    <w:rsid w:val="001924FF"/>
    <w:rsid w:val="001929FD"/>
    <w:rsid w:val="00192BBA"/>
    <w:rsid w:val="00192DD3"/>
    <w:rsid w:val="00192F12"/>
    <w:rsid w:val="001930DC"/>
    <w:rsid w:val="00193113"/>
    <w:rsid w:val="001934B1"/>
    <w:rsid w:val="001937E5"/>
    <w:rsid w:val="00193837"/>
    <w:rsid w:val="0019391B"/>
    <w:rsid w:val="00193953"/>
    <w:rsid w:val="00194056"/>
    <w:rsid w:val="001942BF"/>
    <w:rsid w:val="00194392"/>
    <w:rsid w:val="00194477"/>
    <w:rsid w:val="00194700"/>
    <w:rsid w:val="001947B9"/>
    <w:rsid w:val="00194950"/>
    <w:rsid w:val="00194E01"/>
    <w:rsid w:val="00195104"/>
    <w:rsid w:val="0019597C"/>
    <w:rsid w:val="00195A3C"/>
    <w:rsid w:val="00195BFF"/>
    <w:rsid w:val="00195C3E"/>
    <w:rsid w:val="00195F98"/>
    <w:rsid w:val="0019624B"/>
    <w:rsid w:val="0019637D"/>
    <w:rsid w:val="001963AA"/>
    <w:rsid w:val="00196477"/>
    <w:rsid w:val="00196623"/>
    <w:rsid w:val="00196803"/>
    <w:rsid w:val="001968EF"/>
    <w:rsid w:val="00196A3E"/>
    <w:rsid w:val="00196CF6"/>
    <w:rsid w:val="00197211"/>
    <w:rsid w:val="00197350"/>
    <w:rsid w:val="00197445"/>
    <w:rsid w:val="001975FD"/>
    <w:rsid w:val="00197787"/>
    <w:rsid w:val="0019796D"/>
    <w:rsid w:val="00197ACA"/>
    <w:rsid w:val="00197C94"/>
    <w:rsid w:val="00197E2A"/>
    <w:rsid w:val="001A002E"/>
    <w:rsid w:val="001A0094"/>
    <w:rsid w:val="001A0263"/>
    <w:rsid w:val="001A0382"/>
    <w:rsid w:val="001A03E9"/>
    <w:rsid w:val="001A0B1C"/>
    <w:rsid w:val="001A0D56"/>
    <w:rsid w:val="001A0EB7"/>
    <w:rsid w:val="001A1052"/>
    <w:rsid w:val="001A1173"/>
    <w:rsid w:val="001A132C"/>
    <w:rsid w:val="001A1625"/>
    <w:rsid w:val="001A16A9"/>
    <w:rsid w:val="001A17F0"/>
    <w:rsid w:val="001A1D5E"/>
    <w:rsid w:val="001A1FD3"/>
    <w:rsid w:val="001A2245"/>
    <w:rsid w:val="001A22E8"/>
    <w:rsid w:val="001A240E"/>
    <w:rsid w:val="001A2563"/>
    <w:rsid w:val="001A25BC"/>
    <w:rsid w:val="001A27A4"/>
    <w:rsid w:val="001A292A"/>
    <w:rsid w:val="001A326A"/>
    <w:rsid w:val="001A3883"/>
    <w:rsid w:val="001A3A4C"/>
    <w:rsid w:val="001A3B76"/>
    <w:rsid w:val="001A3B89"/>
    <w:rsid w:val="001A3C41"/>
    <w:rsid w:val="001A3D9A"/>
    <w:rsid w:val="001A3E48"/>
    <w:rsid w:val="001A4242"/>
    <w:rsid w:val="001A45F1"/>
    <w:rsid w:val="001A4A05"/>
    <w:rsid w:val="001A4DA4"/>
    <w:rsid w:val="001A4DE1"/>
    <w:rsid w:val="001A4FC1"/>
    <w:rsid w:val="001A538E"/>
    <w:rsid w:val="001A5663"/>
    <w:rsid w:val="001A589D"/>
    <w:rsid w:val="001A5C27"/>
    <w:rsid w:val="001A5DA8"/>
    <w:rsid w:val="001A604F"/>
    <w:rsid w:val="001A60EC"/>
    <w:rsid w:val="001A6148"/>
    <w:rsid w:val="001A6248"/>
    <w:rsid w:val="001A63CD"/>
    <w:rsid w:val="001A63FB"/>
    <w:rsid w:val="001A63FC"/>
    <w:rsid w:val="001A65D4"/>
    <w:rsid w:val="001A6692"/>
    <w:rsid w:val="001A6BC4"/>
    <w:rsid w:val="001A6C3F"/>
    <w:rsid w:val="001A6C41"/>
    <w:rsid w:val="001A719B"/>
    <w:rsid w:val="001A7270"/>
    <w:rsid w:val="001A72F5"/>
    <w:rsid w:val="001A759B"/>
    <w:rsid w:val="001A797C"/>
    <w:rsid w:val="001A7A11"/>
    <w:rsid w:val="001A7D76"/>
    <w:rsid w:val="001A7F7F"/>
    <w:rsid w:val="001A7FB1"/>
    <w:rsid w:val="001B018B"/>
    <w:rsid w:val="001B0411"/>
    <w:rsid w:val="001B06A1"/>
    <w:rsid w:val="001B084F"/>
    <w:rsid w:val="001B0C2F"/>
    <w:rsid w:val="001B0D21"/>
    <w:rsid w:val="001B0E4B"/>
    <w:rsid w:val="001B0F55"/>
    <w:rsid w:val="001B0F9C"/>
    <w:rsid w:val="001B0FC6"/>
    <w:rsid w:val="001B1257"/>
    <w:rsid w:val="001B15A2"/>
    <w:rsid w:val="001B15C7"/>
    <w:rsid w:val="001B1B2C"/>
    <w:rsid w:val="001B1C01"/>
    <w:rsid w:val="001B1D6B"/>
    <w:rsid w:val="001B1DE1"/>
    <w:rsid w:val="001B2349"/>
    <w:rsid w:val="001B2BD4"/>
    <w:rsid w:val="001B2CF2"/>
    <w:rsid w:val="001B325C"/>
    <w:rsid w:val="001B339A"/>
    <w:rsid w:val="001B33D3"/>
    <w:rsid w:val="001B3408"/>
    <w:rsid w:val="001B3521"/>
    <w:rsid w:val="001B354E"/>
    <w:rsid w:val="001B3636"/>
    <w:rsid w:val="001B388D"/>
    <w:rsid w:val="001B397D"/>
    <w:rsid w:val="001B3A21"/>
    <w:rsid w:val="001B3AF2"/>
    <w:rsid w:val="001B3BFD"/>
    <w:rsid w:val="001B3D44"/>
    <w:rsid w:val="001B3E0F"/>
    <w:rsid w:val="001B4122"/>
    <w:rsid w:val="001B49B7"/>
    <w:rsid w:val="001B4A80"/>
    <w:rsid w:val="001B4C54"/>
    <w:rsid w:val="001B4D8B"/>
    <w:rsid w:val="001B4E13"/>
    <w:rsid w:val="001B51B0"/>
    <w:rsid w:val="001B51DF"/>
    <w:rsid w:val="001B5348"/>
    <w:rsid w:val="001B5777"/>
    <w:rsid w:val="001B58BF"/>
    <w:rsid w:val="001B5E8C"/>
    <w:rsid w:val="001B623F"/>
    <w:rsid w:val="001B64B9"/>
    <w:rsid w:val="001B6757"/>
    <w:rsid w:val="001B677E"/>
    <w:rsid w:val="001B67B2"/>
    <w:rsid w:val="001B6947"/>
    <w:rsid w:val="001B6A65"/>
    <w:rsid w:val="001B6B17"/>
    <w:rsid w:val="001B6B77"/>
    <w:rsid w:val="001B6E15"/>
    <w:rsid w:val="001B7BA6"/>
    <w:rsid w:val="001B7BD2"/>
    <w:rsid w:val="001B7CB5"/>
    <w:rsid w:val="001C00F9"/>
    <w:rsid w:val="001C0611"/>
    <w:rsid w:val="001C078C"/>
    <w:rsid w:val="001C0D8A"/>
    <w:rsid w:val="001C0E3C"/>
    <w:rsid w:val="001C1295"/>
    <w:rsid w:val="001C133C"/>
    <w:rsid w:val="001C16AC"/>
    <w:rsid w:val="001C183C"/>
    <w:rsid w:val="001C1922"/>
    <w:rsid w:val="001C1FA6"/>
    <w:rsid w:val="001C2530"/>
    <w:rsid w:val="001C266A"/>
    <w:rsid w:val="001C2A1A"/>
    <w:rsid w:val="001C2EE6"/>
    <w:rsid w:val="001C2EE7"/>
    <w:rsid w:val="001C2F1E"/>
    <w:rsid w:val="001C311D"/>
    <w:rsid w:val="001C3506"/>
    <w:rsid w:val="001C363E"/>
    <w:rsid w:val="001C377D"/>
    <w:rsid w:val="001C3B0F"/>
    <w:rsid w:val="001C3B10"/>
    <w:rsid w:val="001C3CD6"/>
    <w:rsid w:val="001C3D16"/>
    <w:rsid w:val="001C470D"/>
    <w:rsid w:val="001C48C2"/>
    <w:rsid w:val="001C4B4B"/>
    <w:rsid w:val="001C4D63"/>
    <w:rsid w:val="001C4E86"/>
    <w:rsid w:val="001C4F46"/>
    <w:rsid w:val="001C4F6D"/>
    <w:rsid w:val="001C4F82"/>
    <w:rsid w:val="001C5102"/>
    <w:rsid w:val="001C5139"/>
    <w:rsid w:val="001C52C6"/>
    <w:rsid w:val="001C5620"/>
    <w:rsid w:val="001C563F"/>
    <w:rsid w:val="001C5665"/>
    <w:rsid w:val="001C5AB2"/>
    <w:rsid w:val="001C5E17"/>
    <w:rsid w:val="001C6483"/>
    <w:rsid w:val="001C64B6"/>
    <w:rsid w:val="001C651D"/>
    <w:rsid w:val="001C6EB7"/>
    <w:rsid w:val="001C7081"/>
    <w:rsid w:val="001C7129"/>
    <w:rsid w:val="001C71C8"/>
    <w:rsid w:val="001C7595"/>
    <w:rsid w:val="001C779A"/>
    <w:rsid w:val="001C77CB"/>
    <w:rsid w:val="001C7AC9"/>
    <w:rsid w:val="001D0116"/>
    <w:rsid w:val="001D026B"/>
    <w:rsid w:val="001D032E"/>
    <w:rsid w:val="001D0393"/>
    <w:rsid w:val="001D05B9"/>
    <w:rsid w:val="001D07CD"/>
    <w:rsid w:val="001D0C4E"/>
    <w:rsid w:val="001D1197"/>
    <w:rsid w:val="001D128F"/>
    <w:rsid w:val="001D1404"/>
    <w:rsid w:val="001D1484"/>
    <w:rsid w:val="001D15A6"/>
    <w:rsid w:val="001D196D"/>
    <w:rsid w:val="001D1991"/>
    <w:rsid w:val="001D1C11"/>
    <w:rsid w:val="001D1E80"/>
    <w:rsid w:val="001D1F9A"/>
    <w:rsid w:val="001D206E"/>
    <w:rsid w:val="001D21CE"/>
    <w:rsid w:val="001D24D3"/>
    <w:rsid w:val="001D261E"/>
    <w:rsid w:val="001D26EF"/>
    <w:rsid w:val="001D29B6"/>
    <w:rsid w:val="001D2F3E"/>
    <w:rsid w:val="001D3451"/>
    <w:rsid w:val="001D384E"/>
    <w:rsid w:val="001D3D00"/>
    <w:rsid w:val="001D3D0C"/>
    <w:rsid w:val="001D3DCE"/>
    <w:rsid w:val="001D4131"/>
    <w:rsid w:val="001D45E2"/>
    <w:rsid w:val="001D47CF"/>
    <w:rsid w:val="001D48F3"/>
    <w:rsid w:val="001D4AC1"/>
    <w:rsid w:val="001D4B56"/>
    <w:rsid w:val="001D4EDB"/>
    <w:rsid w:val="001D4F3D"/>
    <w:rsid w:val="001D51D0"/>
    <w:rsid w:val="001D538D"/>
    <w:rsid w:val="001D53A4"/>
    <w:rsid w:val="001D53C2"/>
    <w:rsid w:val="001D54CB"/>
    <w:rsid w:val="001D551C"/>
    <w:rsid w:val="001D554E"/>
    <w:rsid w:val="001D5ABF"/>
    <w:rsid w:val="001D5ED2"/>
    <w:rsid w:val="001D618B"/>
    <w:rsid w:val="001D6374"/>
    <w:rsid w:val="001D67F5"/>
    <w:rsid w:val="001D6AEA"/>
    <w:rsid w:val="001D6E4E"/>
    <w:rsid w:val="001D6E8B"/>
    <w:rsid w:val="001D6EDD"/>
    <w:rsid w:val="001D7576"/>
    <w:rsid w:val="001D783A"/>
    <w:rsid w:val="001D78CD"/>
    <w:rsid w:val="001D79F3"/>
    <w:rsid w:val="001D7DD4"/>
    <w:rsid w:val="001D7DFA"/>
    <w:rsid w:val="001E0282"/>
    <w:rsid w:val="001E044E"/>
    <w:rsid w:val="001E04D9"/>
    <w:rsid w:val="001E0C16"/>
    <w:rsid w:val="001E0EA9"/>
    <w:rsid w:val="001E106E"/>
    <w:rsid w:val="001E114D"/>
    <w:rsid w:val="001E13B0"/>
    <w:rsid w:val="001E1C26"/>
    <w:rsid w:val="001E1DED"/>
    <w:rsid w:val="001E2433"/>
    <w:rsid w:val="001E286A"/>
    <w:rsid w:val="001E2B21"/>
    <w:rsid w:val="001E2C09"/>
    <w:rsid w:val="001E2EF2"/>
    <w:rsid w:val="001E2F78"/>
    <w:rsid w:val="001E2FBE"/>
    <w:rsid w:val="001E3008"/>
    <w:rsid w:val="001E318B"/>
    <w:rsid w:val="001E33B1"/>
    <w:rsid w:val="001E368F"/>
    <w:rsid w:val="001E37AC"/>
    <w:rsid w:val="001E3821"/>
    <w:rsid w:val="001E3A09"/>
    <w:rsid w:val="001E3C5A"/>
    <w:rsid w:val="001E3CAE"/>
    <w:rsid w:val="001E3D3D"/>
    <w:rsid w:val="001E3D41"/>
    <w:rsid w:val="001E3E6C"/>
    <w:rsid w:val="001E40F7"/>
    <w:rsid w:val="001E4240"/>
    <w:rsid w:val="001E4423"/>
    <w:rsid w:val="001E465A"/>
    <w:rsid w:val="001E47D1"/>
    <w:rsid w:val="001E4EF6"/>
    <w:rsid w:val="001E4F08"/>
    <w:rsid w:val="001E52E1"/>
    <w:rsid w:val="001E55E3"/>
    <w:rsid w:val="001E5700"/>
    <w:rsid w:val="001E588B"/>
    <w:rsid w:val="001E5F8A"/>
    <w:rsid w:val="001E60AE"/>
    <w:rsid w:val="001E656D"/>
    <w:rsid w:val="001E66F1"/>
    <w:rsid w:val="001E6706"/>
    <w:rsid w:val="001E68D4"/>
    <w:rsid w:val="001E6D8C"/>
    <w:rsid w:val="001E6F16"/>
    <w:rsid w:val="001E72D3"/>
    <w:rsid w:val="001E75DC"/>
    <w:rsid w:val="001E7BA6"/>
    <w:rsid w:val="001F0336"/>
    <w:rsid w:val="001F04DD"/>
    <w:rsid w:val="001F0671"/>
    <w:rsid w:val="001F0862"/>
    <w:rsid w:val="001F092A"/>
    <w:rsid w:val="001F0DDE"/>
    <w:rsid w:val="001F0E87"/>
    <w:rsid w:val="001F0F63"/>
    <w:rsid w:val="001F1019"/>
    <w:rsid w:val="001F119F"/>
    <w:rsid w:val="001F11B4"/>
    <w:rsid w:val="001F1242"/>
    <w:rsid w:val="001F1278"/>
    <w:rsid w:val="001F12D8"/>
    <w:rsid w:val="001F168A"/>
    <w:rsid w:val="001F1B43"/>
    <w:rsid w:val="001F1F4B"/>
    <w:rsid w:val="001F237E"/>
    <w:rsid w:val="001F273E"/>
    <w:rsid w:val="001F285B"/>
    <w:rsid w:val="001F2926"/>
    <w:rsid w:val="001F2F69"/>
    <w:rsid w:val="001F3155"/>
    <w:rsid w:val="001F3714"/>
    <w:rsid w:val="001F37D6"/>
    <w:rsid w:val="001F3C64"/>
    <w:rsid w:val="001F3EE8"/>
    <w:rsid w:val="001F41E2"/>
    <w:rsid w:val="001F41E4"/>
    <w:rsid w:val="001F4513"/>
    <w:rsid w:val="001F4561"/>
    <w:rsid w:val="001F46E9"/>
    <w:rsid w:val="001F4B10"/>
    <w:rsid w:val="001F4E2A"/>
    <w:rsid w:val="001F4E6A"/>
    <w:rsid w:val="001F5546"/>
    <w:rsid w:val="001F5595"/>
    <w:rsid w:val="001F5A08"/>
    <w:rsid w:val="001F5A5A"/>
    <w:rsid w:val="001F5B52"/>
    <w:rsid w:val="001F5C1A"/>
    <w:rsid w:val="001F5CC9"/>
    <w:rsid w:val="001F5E27"/>
    <w:rsid w:val="001F60D9"/>
    <w:rsid w:val="001F62F5"/>
    <w:rsid w:val="001F688E"/>
    <w:rsid w:val="001F69DE"/>
    <w:rsid w:val="001F6D15"/>
    <w:rsid w:val="001F7194"/>
    <w:rsid w:val="001F719D"/>
    <w:rsid w:val="001F738E"/>
    <w:rsid w:val="001F73AD"/>
    <w:rsid w:val="001F7680"/>
    <w:rsid w:val="001F76B6"/>
    <w:rsid w:val="001F7B63"/>
    <w:rsid w:val="001F7C98"/>
    <w:rsid w:val="00200255"/>
    <w:rsid w:val="002003C3"/>
    <w:rsid w:val="00200630"/>
    <w:rsid w:val="002007F2"/>
    <w:rsid w:val="00200AED"/>
    <w:rsid w:val="00200EF7"/>
    <w:rsid w:val="00201034"/>
    <w:rsid w:val="0020119A"/>
    <w:rsid w:val="002013AF"/>
    <w:rsid w:val="00201525"/>
    <w:rsid w:val="002016AE"/>
    <w:rsid w:val="00201866"/>
    <w:rsid w:val="002018CE"/>
    <w:rsid w:val="002026CD"/>
    <w:rsid w:val="0020326D"/>
    <w:rsid w:val="002034B3"/>
    <w:rsid w:val="0020364E"/>
    <w:rsid w:val="00203B2F"/>
    <w:rsid w:val="00203CF1"/>
    <w:rsid w:val="00203D0C"/>
    <w:rsid w:val="00204204"/>
    <w:rsid w:val="00204495"/>
    <w:rsid w:val="002044B3"/>
    <w:rsid w:val="00204641"/>
    <w:rsid w:val="00204677"/>
    <w:rsid w:val="00204936"/>
    <w:rsid w:val="002049C7"/>
    <w:rsid w:val="0020526B"/>
    <w:rsid w:val="0020540A"/>
    <w:rsid w:val="00205694"/>
    <w:rsid w:val="00205980"/>
    <w:rsid w:val="002059BA"/>
    <w:rsid w:val="00205A30"/>
    <w:rsid w:val="00205A53"/>
    <w:rsid w:val="00205D36"/>
    <w:rsid w:val="00205FBC"/>
    <w:rsid w:val="0020614E"/>
    <w:rsid w:val="00206479"/>
    <w:rsid w:val="002067C8"/>
    <w:rsid w:val="0020693D"/>
    <w:rsid w:val="002069B1"/>
    <w:rsid w:val="00206A50"/>
    <w:rsid w:val="00206C02"/>
    <w:rsid w:val="00206D9B"/>
    <w:rsid w:val="00206E83"/>
    <w:rsid w:val="00207103"/>
    <w:rsid w:val="00207579"/>
    <w:rsid w:val="00207608"/>
    <w:rsid w:val="0020773C"/>
    <w:rsid w:val="002078BB"/>
    <w:rsid w:val="002078C8"/>
    <w:rsid w:val="00207F31"/>
    <w:rsid w:val="002101B9"/>
    <w:rsid w:val="00210647"/>
    <w:rsid w:val="00210724"/>
    <w:rsid w:val="00210742"/>
    <w:rsid w:val="002107D3"/>
    <w:rsid w:val="00210ADA"/>
    <w:rsid w:val="00210B3E"/>
    <w:rsid w:val="00211044"/>
    <w:rsid w:val="0021168C"/>
    <w:rsid w:val="002118C7"/>
    <w:rsid w:val="00211B95"/>
    <w:rsid w:val="00211C6F"/>
    <w:rsid w:val="00211D5E"/>
    <w:rsid w:val="00211F7E"/>
    <w:rsid w:val="0021239A"/>
    <w:rsid w:val="002123BF"/>
    <w:rsid w:val="0021247D"/>
    <w:rsid w:val="002124C1"/>
    <w:rsid w:val="002128A3"/>
    <w:rsid w:val="00212A05"/>
    <w:rsid w:val="00212C8D"/>
    <w:rsid w:val="00212DDA"/>
    <w:rsid w:val="00212F0A"/>
    <w:rsid w:val="002130C7"/>
    <w:rsid w:val="0021319E"/>
    <w:rsid w:val="002131F0"/>
    <w:rsid w:val="002132FA"/>
    <w:rsid w:val="00213367"/>
    <w:rsid w:val="0021366E"/>
    <w:rsid w:val="002137CD"/>
    <w:rsid w:val="002139E6"/>
    <w:rsid w:val="00213D47"/>
    <w:rsid w:val="00213F6F"/>
    <w:rsid w:val="002140A1"/>
    <w:rsid w:val="00214361"/>
    <w:rsid w:val="002146AB"/>
    <w:rsid w:val="002149ED"/>
    <w:rsid w:val="00214A2E"/>
    <w:rsid w:val="00214AA3"/>
    <w:rsid w:val="002154F8"/>
    <w:rsid w:val="00215776"/>
    <w:rsid w:val="0021581B"/>
    <w:rsid w:val="00215ABB"/>
    <w:rsid w:val="00215ACF"/>
    <w:rsid w:val="00215BC5"/>
    <w:rsid w:val="00216095"/>
    <w:rsid w:val="00216204"/>
    <w:rsid w:val="0021688A"/>
    <w:rsid w:val="00216A20"/>
    <w:rsid w:val="00216B37"/>
    <w:rsid w:val="00216C70"/>
    <w:rsid w:val="00216FA0"/>
    <w:rsid w:val="002170C4"/>
    <w:rsid w:val="00217700"/>
    <w:rsid w:val="00217719"/>
    <w:rsid w:val="00217CAD"/>
    <w:rsid w:val="00220061"/>
    <w:rsid w:val="0022024F"/>
    <w:rsid w:val="00220325"/>
    <w:rsid w:val="0022068C"/>
    <w:rsid w:val="002206C9"/>
    <w:rsid w:val="00220756"/>
    <w:rsid w:val="00220A0C"/>
    <w:rsid w:val="00220B06"/>
    <w:rsid w:val="00220B2C"/>
    <w:rsid w:val="00220BB5"/>
    <w:rsid w:val="00220CF7"/>
    <w:rsid w:val="00220EC6"/>
    <w:rsid w:val="00221025"/>
    <w:rsid w:val="002211B5"/>
    <w:rsid w:val="0022129C"/>
    <w:rsid w:val="002212F8"/>
    <w:rsid w:val="002213FF"/>
    <w:rsid w:val="002214F5"/>
    <w:rsid w:val="0022151D"/>
    <w:rsid w:val="00221878"/>
    <w:rsid w:val="002218EA"/>
    <w:rsid w:val="00221A80"/>
    <w:rsid w:val="00221B97"/>
    <w:rsid w:val="00221BCD"/>
    <w:rsid w:val="00221C39"/>
    <w:rsid w:val="00221D9D"/>
    <w:rsid w:val="00221EE5"/>
    <w:rsid w:val="00222091"/>
    <w:rsid w:val="002221DE"/>
    <w:rsid w:val="00222200"/>
    <w:rsid w:val="00222BC0"/>
    <w:rsid w:val="00222D5B"/>
    <w:rsid w:val="00222F2F"/>
    <w:rsid w:val="00222F79"/>
    <w:rsid w:val="00223124"/>
    <w:rsid w:val="00223261"/>
    <w:rsid w:val="002233B8"/>
    <w:rsid w:val="00223F33"/>
    <w:rsid w:val="00223FDA"/>
    <w:rsid w:val="002241C6"/>
    <w:rsid w:val="00224299"/>
    <w:rsid w:val="0022458B"/>
    <w:rsid w:val="002246A4"/>
    <w:rsid w:val="00224A6F"/>
    <w:rsid w:val="00224AEB"/>
    <w:rsid w:val="00224B1D"/>
    <w:rsid w:val="00224BAF"/>
    <w:rsid w:val="00224C18"/>
    <w:rsid w:val="002251AE"/>
    <w:rsid w:val="002251D5"/>
    <w:rsid w:val="002256E6"/>
    <w:rsid w:val="0022596A"/>
    <w:rsid w:val="00225DCB"/>
    <w:rsid w:val="00225F73"/>
    <w:rsid w:val="00225FBB"/>
    <w:rsid w:val="0022609A"/>
    <w:rsid w:val="002260FB"/>
    <w:rsid w:val="00226333"/>
    <w:rsid w:val="002268FA"/>
    <w:rsid w:val="0022695C"/>
    <w:rsid w:val="00226AA8"/>
    <w:rsid w:val="00226B3A"/>
    <w:rsid w:val="00226D11"/>
    <w:rsid w:val="0022740F"/>
    <w:rsid w:val="00227438"/>
    <w:rsid w:val="0022747A"/>
    <w:rsid w:val="002274A5"/>
    <w:rsid w:val="0022752A"/>
    <w:rsid w:val="0022762D"/>
    <w:rsid w:val="00227B49"/>
    <w:rsid w:val="00227B50"/>
    <w:rsid w:val="00227B66"/>
    <w:rsid w:val="00227DFC"/>
    <w:rsid w:val="00227F4C"/>
    <w:rsid w:val="00227F65"/>
    <w:rsid w:val="0023020B"/>
    <w:rsid w:val="002304B5"/>
    <w:rsid w:val="0023052B"/>
    <w:rsid w:val="00230573"/>
    <w:rsid w:val="00230702"/>
    <w:rsid w:val="00230CBC"/>
    <w:rsid w:val="00230F75"/>
    <w:rsid w:val="0023104D"/>
    <w:rsid w:val="00231368"/>
    <w:rsid w:val="00231995"/>
    <w:rsid w:val="00231B11"/>
    <w:rsid w:val="00231D24"/>
    <w:rsid w:val="0023201F"/>
    <w:rsid w:val="00232363"/>
    <w:rsid w:val="002325CA"/>
    <w:rsid w:val="0023296C"/>
    <w:rsid w:val="00232C0C"/>
    <w:rsid w:val="00232E46"/>
    <w:rsid w:val="002330FD"/>
    <w:rsid w:val="0023358C"/>
    <w:rsid w:val="002337F7"/>
    <w:rsid w:val="00233A44"/>
    <w:rsid w:val="00233EE4"/>
    <w:rsid w:val="00234017"/>
    <w:rsid w:val="00234A4B"/>
    <w:rsid w:val="00234A70"/>
    <w:rsid w:val="00234B38"/>
    <w:rsid w:val="00234BF9"/>
    <w:rsid w:val="002352EE"/>
    <w:rsid w:val="00235789"/>
    <w:rsid w:val="00235C39"/>
    <w:rsid w:val="00235DF4"/>
    <w:rsid w:val="00235F8D"/>
    <w:rsid w:val="0023610D"/>
    <w:rsid w:val="00236214"/>
    <w:rsid w:val="0023633F"/>
    <w:rsid w:val="002367CE"/>
    <w:rsid w:val="00236D01"/>
    <w:rsid w:val="00236D66"/>
    <w:rsid w:val="00236E45"/>
    <w:rsid w:val="00237023"/>
    <w:rsid w:val="002370CC"/>
    <w:rsid w:val="00237248"/>
    <w:rsid w:val="0023760E"/>
    <w:rsid w:val="002377D7"/>
    <w:rsid w:val="00237925"/>
    <w:rsid w:val="00237C7B"/>
    <w:rsid w:val="00237FB5"/>
    <w:rsid w:val="002400E5"/>
    <w:rsid w:val="0024042A"/>
    <w:rsid w:val="00240521"/>
    <w:rsid w:val="002405CB"/>
    <w:rsid w:val="00240919"/>
    <w:rsid w:val="00240D47"/>
    <w:rsid w:val="00240E73"/>
    <w:rsid w:val="0024120B"/>
    <w:rsid w:val="00241604"/>
    <w:rsid w:val="00241759"/>
    <w:rsid w:val="002419CB"/>
    <w:rsid w:val="00241A9A"/>
    <w:rsid w:val="00241B53"/>
    <w:rsid w:val="00241C06"/>
    <w:rsid w:val="00241D27"/>
    <w:rsid w:val="00241E98"/>
    <w:rsid w:val="00241EEC"/>
    <w:rsid w:val="00241F64"/>
    <w:rsid w:val="0024208E"/>
    <w:rsid w:val="0024225F"/>
    <w:rsid w:val="00242504"/>
    <w:rsid w:val="002425C5"/>
    <w:rsid w:val="00242804"/>
    <w:rsid w:val="00242FCF"/>
    <w:rsid w:val="002437CD"/>
    <w:rsid w:val="00243EDA"/>
    <w:rsid w:val="0024406A"/>
    <w:rsid w:val="002440C0"/>
    <w:rsid w:val="00244424"/>
    <w:rsid w:val="00244565"/>
    <w:rsid w:val="00244813"/>
    <w:rsid w:val="0024482C"/>
    <w:rsid w:val="00244A5D"/>
    <w:rsid w:val="00244E81"/>
    <w:rsid w:val="002450E2"/>
    <w:rsid w:val="002450ED"/>
    <w:rsid w:val="002451B4"/>
    <w:rsid w:val="002452AC"/>
    <w:rsid w:val="002453F1"/>
    <w:rsid w:val="00245443"/>
    <w:rsid w:val="00245702"/>
    <w:rsid w:val="00245970"/>
    <w:rsid w:val="00245B9C"/>
    <w:rsid w:val="00245DEE"/>
    <w:rsid w:val="002460B3"/>
    <w:rsid w:val="002460ED"/>
    <w:rsid w:val="002462AA"/>
    <w:rsid w:val="0024634A"/>
    <w:rsid w:val="002465E0"/>
    <w:rsid w:val="0024686B"/>
    <w:rsid w:val="00246F93"/>
    <w:rsid w:val="00247246"/>
    <w:rsid w:val="0024761F"/>
    <w:rsid w:val="0024770E"/>
    <w:rsid w:val="00247C04"/>
    <w:rsid w:val="00250092"/>
    <w:rsid w:val="0025026A"/>
    <w:rsid w:val="00250376"/>
    <w:rsid w:val="00250541"/>
    <w:rsid w:val="00250643"/>
    <w:rsid w:val="002509E5"/>
    <w:rsid w:val="00250B20"/>
    <w:rsid w:val="0025191C"/>
    <w:rsid w:val="00251C83"/>
    <w:rsid w:val="00251F95"/>
    <w:rsid w:val="002521FB"/>
    <w:rsid w:val="00252324"/>
    <w:rsid w:val="002525A8"/>
    <w:rsid w:val="0025275D"/>
    <w:rsid w:val="00252797"/>
    <w:rsid w:val="002527FF"/>
    <w:rsid w:val="0025296E"/>
    <w:rsid w:val="00252BDA"/>
    <w:rsid w:val="00252FD0"/>
    <w:rsid w:val="00252FF7"/>
    <w:rsid w:val="0025397F"/>
    <w:rsid w:val="00253AB5"/>
    <w:rsid w:val="00253CAF"/>
    <w:rsid w:val="00253F37"/>
    <w:rsid w:val="00253FE6"/>
    <w:rsid w:val="002540A0"/>
    <w:rsid w:val="0025414D"/>
    <w:rsid w:val="002543E5"/>
    <w:rsid w:val="0025445C"/>
    <w:rsid w:val="00254542"/>
    <w:rsid w:val="0025455B"/>
    <w:rsid w:val="002545C6"/>
    <w:rsid w:val="00254686"/>
    <w:rsid w:val="002546A8"/>
    <w:rsid w:val="00254BDA"/>
    <w:rsid w:val="00254C2F"/>
    <w:rsid w:val="00254C9F"/>
    <w:rsid w:val="00254D3F"/>
    <w:rsid w:val="00254D8F"/>
    <w:rsid w:val="00254E8A"/>
    <w:rsid w:val="00254F37"/>
    <w:rsid w:val="00255407"/>
    <w:rsid w:val="002555A2"/>
    <w:rsid w:val="002556FD"/>
    <w:rsid w:val="00255872"/>
    <w:rsid w:val="00255932"/>
    <w:rsid w:val="002559A6"/>
    <w:rsid w:val="00255B18"/>
    <w:rsid w:val="002561B9"/>
    <w:rsid w:val="00256590"/>
    <w:rsid w:val="00256760"/>
    <w:rsid w:val="0025690D"/>
    <w:rsid w:val="00256D21"/>
    <w:rsid w:val="00256D50"/>
    <w:rsid w:val="00256DC2"/>
    <w:rsid w:val="00256E29"/>
    <w:rsid w:val="00256E50"/>
    <w:rsid w:val="0025714F"/>
    <w:rsid w:val="0025720E"/>
    <w:rsid w:val="002572AF"/>
    <w:rsid w:val="00257451"/>
    <w:rsid w:val="002576C0"/>
    <w:rsid w:val="002578DA"/>
    <w:rsid w:val="00257939"/>
    <w:rsid w:val="00257C6A"/>
    <w:rsid w:val="00257CC1"/>
    <w:rsid w:val="00260039"/>
    <w:rsid w:val="002608E1"/>
    <w:rsid w:val="00260EA7"/>
    <w:rsid w:val="00260F1E"/>
    <w:rsid w:val="00261373"/>
    <w:rsid w:val="002614B2"/>
    <w:rsid w:val="00261514"/>
    <w:rsid w:val="002615D2"/>
    <w:rsid w:val="0026170C"/>
    <w:rsid w:val="0026187F"/>
    <w:rsid w:val="00261B27"/>
    <w:rsid w:val="00261B47"/>
    <w:rsid w:val="00261C00"/>
    <w:rsid w:val="002625AA"/>
    <w:rsid w:val="002626C2"/>
    <w:rsid w:val="00262A12"/>
    <w:rsid w:val="00262B83"/>
    <w:rsid w:val="00262BC5"/>
    <w:rsid w:val="00262CB1"/>
    <w:rsid w:val="00262D0B"/>
    <w:rsid w:val="00262EC0"/>
    <w:rsid w:val="00262F1C"/>
    <w:rsid w:val="00262F9C"/>
    <w:rsid w:val="0026301F"/>
    <w:rsid w:val="00263687"/>
    <w:rsid w:val="00263737"/>
    <w:rsid w:val="00263850"/>
    <w:rsid w:val="00263AD6"/>
    <w:rsid w:val="00263E87"/>
    <w:rsid w:val="0026410C"/>
    <w:rsid w:val="00264114"/>
    <w:rsid w:val="002646AA"/>
    <w:rsid w:val="00264777"/>
    <w:rsid w:val="0026481E"/>
    <w:rsid w:val="002648B9"/>
    <w:rsid w:val="002649F4"/>
    <w:rsid w:val="00264EE2"/>
    <w:rsid w:val="00264F5A"/>
    <w:rsid w:val="0026547E"/>
    <w:rsid w:val="00265843"/>
    <w:rsid w:val="0026587F"/>
    <w:rsid w:val="00265993"/>
    <w:rsid w:val="00265C2D"/>
    <w:rsid w:val="00265C7F"/>
    <w:rsid w:val="00266793"/>
    <w:rsid w:val="00266A38"/>
    <w:rsid w:val="00266BB0"/>
    <w:rsid w:val="00266F98"/>
    <w:rsid w:val="00266FA3"/>
    <w:rsid w:val="00266FB5"/>
    <w:rsid w:val="00267586"/>
    <w:rsid w:val="00267C70"/>
    <w:rsid w:val="00267F49"/>
    <w:rsid w:val="002700E7"/>
    <w:rsid w:val="00270140"/>
    <w:rsid w:val="002703D9"/>
    <w:rsid w:val="002705D7"/>
    <w:rsid w:val="0027064B"/>
    <w:rsid w:val="00270AAA"/>
    <w:rsid w:val="00270D10"/>
    <w:rsid w:val="00270E99"/>
    <w:rsid w:val="002713DB"/>
    <w:rsid w:val="00271479"/>
    <w:rsid w:val="0027151D"/>
    <w:rsid w:val="002715F4"/>
    <w:rsid w:val="002717E0"/>
    <w:rsid w:val="002719B6"/>
    <w:rsid w:val="00272018"/>
    <w:rsid w:val="002721AF"/>
    <w:rsid w:val="00272202"/>
    <w:rsid w:val="002722DA"/>
    <w:rsid w:val="00272671"/>
    <w:rsid w:val="002729A2"/>
    <w:rsid w:val="00273063"/>
    <w:rsid w:val="0027326A"/>
    <w:rsid w:val="00273438"/>
    <w:rsid w:val="00273638"/>
    <w:rsid w:val="002739F1"/>
    <w:rsid w:val="00273A5F"/>
    <w:rsid w:val="00273A62"/>
    <w:rsid w:val="00273B27"/>
    <w:rsid w:val="00273ED8"/>
    <w:rsid w:val="002745EB"/>
    <w:rsid w:val="002746E5"/>
    <w:rsid w:val="002749A3"/>
    <w:rsid w:val="00274D75"/>
    <w:rsid w:val="00274E5E"/>
    <w:rsid w:val="0027522C"/>
    <w:rsid w:val="002752CE"/>
    <w:rsid w:val="0027536D"/>
    <w:rsid w:val="00275485"/>
    <w:rsid w:val="00275659"/>
    <w:rsid w:val="002756B9"/>
    <w:rsid w:val="002759A6"/>
    <w:rsid w:val="002759C9"/>
    <w:rsid w:val="002759FF"/>
    <w:rsid w:val="00275C1B"/>
    <w:rsid w:val="00275CC4"/>
    <w:rsid w:val="002767CD"/>
    <w:rsid w:val="00277170"/>
    <w:rsid w:val="00277633"/>
    <w:rsid w:val="002776A7"/>
    <w:rsid w:val="0027784D"/>
    <w:rsid w:val="00277A32"/>
    <w:rsid w:val="00277AC0"/>
    <w:rsid w:val="00277AD1"/>
    <w:rsid w:val="002807E0"/>
    <w:rsid w:val="002808C6"/>
    <w:rsid w:val="00280925"/>
    <w:rsid w:val="00280BE2"/>
    <w:rsid w:val="00280D0B"/>
    <w:rsid w:val="00280DC5"/>
    <w:rsid w:val="00280DEF"/>
    <w:rsid w:val="00280F31"/>
    <w:rsid w:val="002811F0"/>
    <w:rsid w:val="002815AB"/>
    <w:rsid w:val="00281731"/>
    <w:rsid w:val="00281865"/>
    <w:rsid w:val="00281956"/>
    <w:rsid w:val="00281AA6"/>
    <w:rsid w:val="00281B60"/>
    <w:rsid w:val="00281E0E"/>
    <w:rsid w:val="00281E16"/>
    <w:rsid w:val="00281F53"/>
    <w:rsid w:val="00282144"/>
    <w:rsid w:val="0028229C"/>
    <w:rsid w:val="002822E5"/>
    <w:rsid w:val="002822E7"/>
    <w:rsid w:val="0028233B"/>
    <w:rsid w:val="002828E6"/>
    <w:rsid w:val="00282DB5"/>
    <w:rsid w:val="00282E2C"/>
    <w:rsid w:val="0028311A"/>
    <w:rsid w:val="0028332A"/>
    <w:rsid w:val="002835C3"/>
    <w:rsid w:val="002836D7"/>
    <w:rsid w:val="0028382F"/>
    <w:rsid w:val="00283994"/>
    <w:rsid w:val="00283B75"/>
    <w:rsid w:val="00283DBA"/>
    <w:rsid w:val="0028434A"/>
    <w:rsid w:val="0028447A"/>
    <w:rsid w:val="002844C8"/>
    <w:rsid w:val="00284547"/>
    <w:rsid w:val="00284805"/>
    <w:rsid w:val="00284A53"/>
    <w:rsid w:val="00284C93"/>
    <w:rsid w:val="00284E89"/>
    <w:rsid w:val="00284FDB"/>
    <w:rsid w:val="002850C1"/>
    <w:rsid w:val="002853E6"/>
    <w:rsid w:val="00285443"/>
    <w:rsid w:val="00285726"/>
    <w:rsid w:val="002860D0"/>
    <w:rsid w:val="00286357"/>
    <w:rsid w:val="00286383"/>
    <w:rsid w:val="0028656F"/>
    <w:rsid w:val="00286638"/>
    <w:rsid w:val="002867D3"/>
    <w:rsid w:val="00286CA5"/>
    <w:rsid w:val="00286CFB"/>
    <w:rsid w:val="00286F56"/>
    <w:rsid w:val="0028724B"/>
    <w:rsid w:val="002872C0"/>
    <w:rsid w:val="0028743C"/>
    <w:rsid w:val="002874C5"/>
    <w:rsid w:val="0028785B"/>
    <w:rsid w:val="002879D0"/>
    <w:rsid w:val="002879E9"/>
    <w:rsid w:val="00287D30"/>
    <w:rsid w:val="00287DF5"/>
    <w:rsid w:val="00287E6B"/>
    <w:rsid w:val="00287ED4"/>
    <w:rsid w:val="00290167"/>
    <w:rsid w:val="002903EE"/>
    <w:rsid w:val="002904BE"/>
    <w:rsid w:val="00290CDD"/>
    <w:rsid w:val="00290CDE"/>
    <w:rsid w:val="00290FB7"/>
    <w:rsid w:val="00291244"/>
    <w:rsid w:val="002918FC"/>
    <w:rsid w:val="00291A3A"/>
    <w:rsid w:val="00291E91"/>
    <w:rsid w:val="00292105"/>
    <w:rsid w:val="00292110"/>
    <w:rsid w:val="00292886"/>
    <w:rsid w:val="00292A73"/>
    <w:rsid w:val="00292E40"/>
    <w:rsid w:val="00292FAC"/>
    <w:rsid w:val="00293069"/>
    <w:rsid w:val="00293214"/>
    <w:rsid w:val="002939D1"/>
    <w:rsid w:val="0029465B"/>
    <w:rsid w:val="00294915"/>
    <w:rsid w:val="002949CE"/>
    <w:rsid w:val="00294BD0"/>
    <w:rsid w:val="00294C19"/>
    <w:rsid w:val="00294D43"/>
    <w:rsid w:val="00295042"/>
    <w:rsid w:val="0029526B"/>
    <w:rsid w:val="0029546C"/>
    <w:rsid w:val="00295559"/>
    <w:rsid w:val="00295651"/>
    <w:rsid w:val="00295668"/>
    <w:rsid w:val="00295A99"/>
    <w:rsid w:val="00295BA1"/>
    <w:rsid w:val="00295C69"/>
    <w:rsid w:val="00295C94"/>
    <w:rsid w:val="00295DB9"/>
    <w:rsid w:val="00296119"/>
    <w:rsid w:val="00296157"/>
    <w:rsid w:val="002962EB"/>
    <w:rsid w:val="002963A7"/>
    <w:rsid w:val="00296466"/>
    <w:rsid w:val="0029676A"/>
    <w:rsid w:val="002968AC"/>
    <w:rsid w:val="00296965"/>
    <w:rsid w:val="00296A1D"/>
    <w:rsid w:val="00296D5E"/>
    <w:rsid w:val="00296E21"/>
    <w:rsid w:val="00296E5D"/>
    <w:rsid w:val="00296F1C"/>
    <w:rsid w:val="00296FBD"/>
    <w:rsid w:val="002970BD"/>
    <w:rsid w:val="00297405"/>
    <w:rsid w:val="0029774B"/>
    <w:rsid w:val="0029787B"/>
    <w:rsid w:val="00297A5A"/>
    <w:rsid w:val="002A06AF"/>
    <w:rsid w:val="002A0770"/>
    <w:rsid w:val="002A0A43"/>
    <w:rsid w:val="002A0C33"/>
    <w:rsid w:val="002A1847"/>
    <w:rsid w:val="002A1D55"/>
    <w:rsid w:val="002A201F"/>
    <w:rsid w:val="002A2189"/>
    <w:rsid w:val="002A29B0"/>
    <w:rsid w:val="002A2A43"/>
    <w:rsid w:val="002A2B3F"/>
    <w:rsid w:val="002A2C1D"/>
    <w:rsid w:val="002A2D64"/>
    <w:rsid w:val="002A31F1"/>
    <w:rsid w:val="002A32A9"/>
    <w:rsid w:val="002A334C"/>
    <w:rsid w:val="002A3382"/>
    <w:rsid w:val="002A3467"/>
    <w:rsid w:val="002A3518"/>
    <w:rsid w:val="002A3595"/>
    <w:rsid w:val="002A37EF"/>
    <w:rsid w:val="002A39BA"/>
    <w:rsid w:val="002A3B64"/>
    <w:rsid w:val="002A3B86"/>
    <w:rsid w:val="002A3E42"/>
    <w:rsid w:val="002A4063"/>
    <w:rsid w:val="002A41C7"/>
    <w:rsid w:val="002A4237"/>
    <w:rsid w:val="002A4542"/>
    <w:rsid w:val="002A4633"/>
    <w:rsid w:val="002A463E"/>
    <w:rsid w:val="002A4AAC"/>
    <w:rsid w:val="002A4C44"/>
    <w:rsid w:val="002A4CB3"/>
    <w:rsid w:val="002A4FEF"/>
    <w:rsid w:val="002A5125"/>
    <w:rsid w:val="002A521D"/>
    <w:rsid w:val="002A5445"/>
    <w:rsid w:val="002A5691"/>
    <w:rsid w:val="002A5A5C"/>
    <w:rsid w:val="002A5CEA"/>
    <w:rsid w:val="002A665E"/>
    <w:rsid w:val="002A6D92"/>
    <w:rsid w:val="002A7151"/>
    <w:rsid w:val="002A7449"/>
    <w:rsid w:val="002A79F6"/>
    <w:rsid w:val="002A7A8F"/>
    <w:rsid w:val="002B029A"/>
    <w:rsid w:val="002B04B3"/>
    <w:rsid w:val="002B0536"/>
    <w:rsid w:val="002B073C"/>
    <w:rsid w:val="002B0776"/>
    <w:rsid w:val="002B081E"/>
    <w:rsid w:val="002B09EF"/>
    <w:rsid w:val="002B0AE1"/>
    <w:rsid w:val="002B0C33"/>
    <w:rsid w:val="002B0CB7"/>
    <w:rsid w:val="002B10AB"/>
    <w:rsid w:val="002B1236"/>
    <w:rsid w:val="002B128A"/>
    <w:rsid w:val="002B1316"/>
    <w:rsid w:val="002B13B0"/>
    <w:rsid w:val="002B1412"/>
    <w:rsid w:val="002B14EE"/>
    <w:rsid w:val="002B15C5"/>
    <w:rsid w:val="002B1639"/>
    <w:rsid w:val="002B1A73"/>
    <w:rsid w:val="002B1D58"/>
    <w:rsid w:val="002B1F98"/>
    <w:rsid w:val="002B214A"/>
    <w:rsid w:val="002B228A"/>
    <w:rsid w:val="002B2301"/>
    <w:rsid w:val="002B2770"/>
    <w:rsid w:val="002B2B03"/>
    <w:rsid w:val="002B2B18"/>
    <w:rsid w:val="002B2C56"/>
    <w:rsid w:val="002B2D7B"/>
    <w:rsid w:val="002B2E5D"/>
    <w:rsid w:val="002B2F19"/>
    <w:rsid w:val="002B2F58"/>
    <w:rsid w:val="002B3295"/>
    <w:rsid w:val="002B32F5"/>
    <w:rsid w:val="002B3912"/>
    <w:rsid w:val="002B3963"/>
    <w:rsid w:val="002B3BB3"/>
    <w:rsid w:val="002B3E72"/>
    <w:rsid w:val="002B41A5"/>
    <w:rsid w:val="002B41AB"/>
    <w:rsid w:val="002B4413"/>
    <w:rsid w:val="002B4423"/>
    <w:rsid w:val="002B479C"/>
    <w:rsid w:val="002B490F"/>
    <w:rsid w:val="002B4A92"/>
    <w:rsid w:val="002B4BF2"/>
    <w:rsid w:val="002B4D72"/>
    <w:rsid w:val="002B5031"/>
    <w:rsid w:val="002B560D"/>
    <w:rsid w:val="002B56D9"/>
    <w:rsid w:val="002B5A1D"/>
    <w:rsid w:val="002B5BAA"/>
    <w:rsid w:val="002B5BAB"/>
    <w:rsid w:val="002B5E82"/>
    <w:rsid w:val="002B5FE5"/>
    <w:rsid w:val="002B608D"/>
    <w:rsid w:val="002B60EB"/>
    <w:rsid w:val="002B62E2"/>
    <w:rsid w:val="002B6331"/>
    <w:rsid w:val="002B63D0"/>
    <w:rsid w:val="002B69A8"/>
    <w:rsid w:val="002B7048"/>
    <w:rsid w:val="002B7405"/>
    <w:rsid w:val="002B776E"/>
    <w:rsid w:val="002B780C"/>
    <w:rsid w:val="002B7B95"/>
    <w:rsid w:val="002B7D01"/>
    <w:rsid w:val="002B7D87"/>
    <w:rsid w:val="002B7E55"/>
    <w:rsid w:val="002C0310"/>
    <w:rsid w:val="002C0359"/>
    <w:rsid w:val="002C0637"/>
    <w:rsid w:val="002C0752"/>
    <w:rsid w:val="002C0B34"/>
    <w:rsid w:val="002C0C5F"/>
    <w:rsid w:val="002C0F06"/>
    <w:rsid w:val="002C0F5F"/>
    <w:rsid w:val="002C1284"/>
    <w:rsid w:val="002C13F2"/>
    <w:rsid w:val="002C1A24"/>
    <w:rsid w:val="002C1E4E"/>
    <w:rsid w:val="002C2015"/>
    <w:rsid w:val="002C203A"/>
    <w:rsid w:val="002C2615"/>
    <w:rsid w:val="002C2AE2"/>
    <w:rsid w:val="002C2B79"/>
    <w:rsid w:val="002C2F4A"/>
    <w:rsid w:val="002C31F4"/>
    <w:rsid w:val="002C36BD"/>
    <w:rsid w:val="002C36E7"/>
    <w:rsid w:val="002C373C"/>
    <w:rsid w:val="002C3D1D"/>
    <w:rsid w:val="002C3F23"/>
    <w:rsid w:val="002C3F55"/>
    <w:rsid w:val="002C3FDF"/>
    <w:rsid w:val="002C402F"/>
    <w:rsid w:val="002C4181"/>
    <w:rsid w:val="002C42CD"/>
    <w:rsid w:val="002C446D"/>
    <w:rsid w:val="002C46E8"/>
    <w:rsid w:val="002C48BB"/>
    <w:rsid w:val="002C4CF0"/>
    <w:rsid w:val="002C5224"/>
    <w:rsid w:val="002C5278"/>
    <w:rsid w:val="002C5428"/>
    <w:rsid w:val="002C575E"/>
    <w:rsid w:val="002C5A20"/>
    <w:rsid w:val="002C5CE5"/>
    <w:rsid w:val="002C5D7C"/>
    <w:rsid w:val="002C5DC1"/>
    <w:rsid w:val="002C600A"/>
    <w:rsid w:val="002C65C5"/>
    <w:rsid w:val="002C65E8"/>
    <w:rsid w:val="002C6706"/>
    <w:rsid w:val="002C6779"/>
    <w:rsid w:val="002C691B"/>
    <w:rsid w:val="002C6942"/>
    <w:rsid w:val="002C6A1D"/>
    <w:rsid w:val="002C6A87"/>
    <w:rsid w:val="002C6BB3"/>
    <w:rsid w:val="002C71DB"/>
    <w:rsid w:val="002C7C10"/>
    <w:rsid w:val="002C7D78"/>
    <w:rsid w:val="002C7D85"/>
    <w:rsid w:val="002D001D"/>
    <w:rsid w:val="002D0255"/>
    <w:rsid w:val="002D02AF"/>
    <w:rsid w:val="002D0B4C"/>
    <w:rsid w:val="002D0D76"/>
    <w:rsid w:val="002D12E9"/>
    <w:rsid w:val="002D1846"/>
    <w:rsid w:val="002D1A7C"/>
    <w:rsid w:val="002D2494"/>
    <w:rsid w:val="002D26A3"/>
    <w:rsid w:val="002D27BC"/>
    <w:rsid w:val="002D293D"/>
    <w:rsid w:val="002D294C"/>
    <w:rsid w:val="002D2B52"/>
    <w:rsid w:val="002D2B5F"/>
    <w:rsid w:val="002D2C04"/>
    <w:rsid w:val="002D2C0F"/>
    <w:rsid w:val="002D2CA7"/>
    <w:rsid w:val="002D2D4E"/>
    <w:rsid w:val="002D2FC6"/>
    <w:rsid w:val="002D3211"/>
    <w:rsid w:val="002D3309"/>
    <w:rsid w:val="002D33C9"/>
    <w:rsid w:val="002D3887"/>
    <w:rsid w:val="002D3A89"/>
    <w:rsid w:val="002D3C2C"/>
    <w:rsid w:val="002D40BE"/>
    <w:rsid w:val="002D44D3"/>
    <w:rsid w:val="002D47FF"/>
    <w:rsid w:val="002D49C5"/>
    <w:rsid w:val="002D4CD4"/>
    <w:rsid w:val="002D4FE6"/>
    <w:rsid w:val="002D51E5"/>
    <w:rsid w:val="002D58AD"/>
    <w:rsid w:val="002D5B36"/>
    <w:rsid w:val="002D6214"/>
    <w:rsid w:val="002D62F2"/>
    <w:rsid w:val="002D6761"/>
    <w:rsid w:val="002D691C"/>
    <w:rsid w:val="002D6BC1"/>
    <w:rsid w:val="002D6DC4"/>
    <w:rsid w:val="002D6F0B"/>
    <w:rsid w:val="002D7279"/>
    <w:rsid w:val="002D740F"/>
    <w:rsid w:val="002D7753"/>
    <w:rsid w:val="002D7855"/>
    <w:rsid w:val="002D7953"/>
    <w:rsid w:val="002D7DE9"/>
    <w:rsid w:val="002D7E6D"/>
    <w:rsid w:val="002D7E85"/>
    <w:rsid w:val="002D7FFC"/>
    <w:rsid w:val="002E0065"/>
    <w:rsid w:val="002E0368"/>
    <w:rsid w:val="002E05B0"/>
    <w:rsid w:val="002E0751"/>
    <w:rsid w:val="002E0A3C"/>
    <w:rsid w:val="002E0C96"/>
    <w:rsid w:val="002E12A9"/>
    <w:rsid w:val="002E1470"/>
    <w:rsid w:val="002E1487"/>
    <w:rsid w:val="002E1601"/>
    <w:rsid w:val="002E1849"/>
    <w:rsid w:val="002E189F"/>
    <w:rsid w:val="002E1AF5"/>
    <w:rsid w:val="002E1B0B"/>
    <w:rsid w:val="002E22CF"/>
    <w:rsid w:val="002E2377"/>
    <w:rsid w:val="002E2414"/>
    <w:rsid w:val="002E2577"/>
    <w:rsid w:val="002E2AFB"/>
    <w:rsid w:val="002E2C7D"/>
    <w:rsid w:val="002E3320"/>
    <w:rsid w:val="002E33BD"/>
    <w:rsid w:val="002E353A"/>
    <w:rsid w:val="002E36CF"/>
    <w:rsid w:val="002E3E87"/>
    <w:rsid w:val="002E43BD"/>
    <w:rsid w:val="002E44FF"/>
    <w:rsid w:val="002E45F9"/>
    <w:rsid w:val="002E472C"/>
    <w:rsid w:val="002E48A5"/>
    <w:rsid w:val="002E4958"/>
    <w:rsid w:val="002E4A1B"/>
    <w:rsid w:val="002E4A50"/>
    <w:rsid w:val="002E4A5D"/>
    <w:rsid w:val="002E51FF"/>
    <w:rsid w:val="002E52C3"/>
    <w:rsid w:val="002E55CB"/>
    <w:rsid w:val="002E582B"/>
    <w:rsid w:val="002E58F8"/>
    <w:rsid w:val="002E5A23"/>
    <w:rsid w:val="002E605D"/>
    <w:rsid w:val="002E6464"/>
    <w:rsid w:val="002E64E2"/>
    <w:rsid w:val="002E657B"/>
    <w:rsid w:val="002E66B4"/>
    <w:rsid w:val="002E6756"/>
    <w:rsid w:val="002E6A95"/>
    <w:rsid w:val="002E6CF3"/>
    <w:rsid w:val="002E6FF8"/>
    <w:rsid w:val="002E72C6"/>
    <w:rsid w:val="002E7395"/>
    <w:rsid w:val="002E7A6F"/>
    <w:rsid w:val="002E7C93"/>
    <w:rsid w:val="002F012F"/>
    <w:rsid w:val="002F0791"/>
    <w:rsid w:val="002F0DB5"/>
    <w:rsid w:val="002F1017"/>
    <w:rsid w:val="002F11F2"/>
    <w:rsid w:val="002F1316"/>
    <w:rsid w:val="002F14CC"/>
    <w:rsid w:val="002F14E7"/>
    <w:rsid w:val="002F15DB"/>
    <w:rsid w:val="002F16DA"/>
    <w:rsid w:val="002F1718"/>
    <w:rsid w:val="002F17CF"/>
    <w:rsid w:val="002F190A"/>
    <w:rsid w:val="002F1AB4"/>
    <w:rsid w:val="002F1CF9"/>
    <w:rsid w:val="002F1D5C"/>
    <w:rsid w:val="002F2084"/>
    <w:rsid w:val="002F2150"/>
    <w:rsid w:val="002F216C"/>
    <w:rsid w:val="002F24A1"/>
    <w:rsid w:val="002F2525"/>
    <w:rsid w:val="002F25AC"/>
    <w:rsid w:val="002F284E"/>
    <w:rsid w:val="002F2CA1"/>
    <w:rsid w:val="002F2D4B"/>
    <w:rsid w:val="002F2DA7"/>
    <w:rsid w:val="002F3088"/>
    <w:rsid w:val="002F3094"/>
    <w:rsid w:val="002F3155"/>
    <w:rsid w:val="002F32CE"/>
    <w:rsid w:val="002F3541"/>
    <w:rsid w:val="002F3562"/>
    <w:rsid w:val="002F35D2"/>
    <w:rsid w:val="002F37EF"/>
    <w:rsid w:val="002F3A54"/>
    <w:rsid w:val="002F3B2E"/>
    <w:rsid w:val="002F3FCD"/>
    <w:rsid w:val="002F3FDA"/>
    <w:rsid w:val="002F4191"/>
    <w:rsid w:val="002F41A3"/>
    <w:rsid w:val="002F4472"/>
    <w:rsid w:val="002F4484"/>
    <w:rsid w:val="002F44D2"/>
    <w:rsid w:val="002F470E"/>
    <w:rsid w:val="002F4890"/>
    <w:rsid w:val="002F4C32"/>
    <w:rsid w:val="002F4DE6"/>
    <w:rsid w:val="002F5548"/>
    <w:rsid w:val="002F59DA"/>
    <w:rsid w:val="002F5A08"/>
    <w:rsid w:val="002F5A8C"/>
    <w:rsid w:val="002F5CBE"/>
    <w:rsid w:val="002F5E37"/>
    <w:rsid w:val="002F5FE1"/>
    <w:rsid w:val="002F6180"/>
    <w:rsid w:val="002F65A5"/>
    <w:rsid w:val="002F66DA"/>
    <w:rsid w:val="002F6893"/>
    <w:rsid w:val="002F6BBC"/>
    <w:rsid w:val="002F6C5F"/>
    <w:rsid w:val="002F6C64"/>
    <w:rsid w:val="002F7075"/>
    <w:rsid w:val="002F7289"/>
    <w:rsid w:val="002F759A"/>
    <w:rsid w:val="002F76C4"/>
    <w:rsid w:val="002F77BD"/>
    <w:rsid w:val="002F7966"/>
    <w:rsid w:val="002F79ED"/>
    <w:rsid w:val="002F7B0B"/>
    <w:rsid w:val="002F7EF7"/>
    <w:rsid w:val="00300106"/>
    <w:rsid w:val="00300361"/>
    <w:rsid w:val="003003C2"/>
    <w:rsid w:val="0030045D"/>
    <w:rsid w:val="00300D24"/>
    <w:rsid w:val="00300DD8"/>
    <w:rsid w:val="00300DE6"/>
    <w:rsid w:val="00300F10"/>
    <w:rsid w:val="003010BD"/>
    <w:rsid w:val="003010DC"/>
    <w:rsid w:val="003017FE"/>
    <w:rsid w:val="00301851"/>
    <w:rsid w:val="003019AF"/>
    <w:rsid w:val="00301A8C"/>
    <w:rsid w:val="00301B45"/>
    <w:rsid w:val="00301E42"/>
    <w:rsid w:val="00302660"/>
    <w:rsid w:val="00302773"/>
    <w:rsid w:val="0030284E"/>
    <w:rsid w:val="0030295F"/>
    <w:rsid w:val="003029CD"/>
    <w:rsid w:val="00302B55"/>
    <w:rsid w:val="00302D59"/>
    <w:rsid w:val="003030B5"/>
    <w:rsid w:val="00303150"/>
    <w:rsid w:val="00303472"/>
    <w:rsid w:val="00303498"/>
    <w:rsid w:val="00303541"/>
    <w:rsid w:val="003035F4"/>
    <w:rsid w:val="003037FC"/>
    <w:rsid w:val="003040D5"/>
    <w:rsid w:val="00304369"/>
    <w:rsid w:val="003044D9"/>
    <w:rsid w:val="003047BC"/>
    <w:rsid w:val="00304AB7"/>
    <w:rsid w:val="00304D0C"/>
    <w:rsid w:val="00304EDB"/>
    <w:rsid w:val="00304F9F"/>
    <w:rsid w:val="003051EF"/>
    <w:rsid w:val="003052F4"/>
    <w:rsid w:val="003053CC"/>
    <w:rsid w:val="00305686"/>
    <w:rsid w:val="003058DF"/>
    <w:rsid w:val="0030595B"/>
    <w:rsid w:val="00305996"/>
    <w:rsid w:val="00305A7C"/>
    <w:rsid w:val="00305BB8"/>
    <w:rsid w:val="00305DCA"/>
    <w:rsid w:val="00305F7D"/>
    <w:rsid w:val="00306303"/>
    <w:rsid w:val="00306391"/>
    <w:rsid w:val="0030699B"/>
    <w:rsid w:val="0030699C"/>
    <w:rsid w:val="003069DB"/>
    <w:rsid w:val="00306D77"/>
    <w:rsid w:val="00306FD5"/>
    <w:rsid w:val="00307038"/>
    <w:rsid w:val="00307079"/>
    <w:rsid w:val="00307085"/>
    <w:rsid w:val="003072DC"/>
    <w:rsid w:val="003074BC"/>
    <w:rsid w:val="003075DB"/>
    <w:rsid w:val="003079BD"/>
    <w:rsid w:val="003079F6"/>
    <w:rsid w:val="00307AF9"/>
    <w:rsid w:val="00307BD9"/>
    <w:rsid w:val="00307C80"/>
    <w:rsid w:val="00307DBC"/>
    <w:rsid w:val="00307E54"/>
    <w:rsid w:val="00307EE7"/>
    <w:rsid w:val="00307F47"/>
    <w:rsid w:val="003101FB"/>
    <w:rsid w:val="003102B9"/>
    <w:rsid w:val="0031044F"/>
    <w:rsid w:val="003106CA"/>
    <w:rsid w:val="00310B7E"/>
    <w:rsid w:val="00310C2C"/>
    <w:rsid w:val="00310E94"/>
    <w:rsid w:val="00311044"/>
    <w:rsid w:val="0031141A"/>
    <w:rsid w:val="00311702"/>
    <w:rsid w:val="00311788"/>
    <w:rsid w:val="00311AD5"/>
    <w:rsid w:val="00311D93"/>
    <w:rsid w:val="00311F46"/>
    <w:rsid w:val="0031257D"/>
    <w:rsid w:val="0031257E"/>
    <w:rsid w:val="00312657"/>
    <w:rsid w:val="00312739"/>
    <w:rsid w:val="003127D3"/>
    <w:rsid w:val="00312E79"/>
    <w:rsid w:val="00312F78"/>
    <w:rsid w:val="00312FEE"/>
    <w:rsid w:val="0031303B"/>
    <w:rsid w:val="0031358C"/>
    <w:rsid w:val="00313702"/>
    <w:rsid w:val="003137CC"/>
    <w:rsid w:val="003138E2"/>
    <w:rsid w:val="00313AE9"/>
    <w:rsid w:val="00313CF3"/>
    <w:rsid w:val="00314048"/>
    <w:rsid w:val="003143BC"/>
    <w:rsid w:val="00314631"/>
    <w:rsid w:val="0031466D"/>
    <w:rsid w:val="0031467C"/>
    <w:rsid w:val="0031485F"/>
    <w:rsid w:val="00314CE4"/>
    <w:rsid w:val="00314DE0"/>
    <w:rsid w:val="00314DFA"/>
    <w:rsid w:val="00314F6A"/>
    <w:rsid w:val="00314F8B"/>
    <w:rsid w:val="00315282"/>
    <w:rsid w:val="0031538D"/>
    <w:rsid w:val="003155AA"/>
    <w:rsid w:val="00315972"/>
    <w:rsid w:val="00315ACF"/>
    <w:rsid w:val="00315B0A"/>
    <w:rsid w:val="00315D7A"/>
    <w:rsid w:val="00315F48"/>
    <w:rsid w:val="00315FC2"/>
    <w:rsid w:val="00316125"/>
    <w:rsid w:val="003161B9"/>
    <w:rsid w:val="003161C3"/>
    <w:rsid w:val="003167B0"/>
    <w:rsid w:val="00316AC7"/>
    <w:rsid w:val="00316C8F"/>
    <w:rsid w:val="00316FB0"/>
    <w:rsid w:val="00317275"/>
    <w:rsid w:val="003175CB"/>
    <w:rsid w:val="00317965"/>
    <w:rsid w:val="0031799C"/>
    <w:rsid w:val="003179CD"/>
    <w:rsid w:val="00317B3A"/>
    <w:rsid w:val="00317D0E"/>
    <w:rsid w:val="00320003"/>
    <w:rsid w:val="00320033"/>
    <w:rsid w:val="003202B7"/>
    <w:rsid w:val="00320568"/>
    <w:rsid w:val="00320675"/>
    <w:rsid w:val="003208A7"/>
    <w:rsid w:val="00320CE4"/>
    <w:rsid w:val="00320DCC"/>
    <w:rsid w:val="003211C1"/>
    <w:rsid w:val="00321613"/>
    <w:rsid w:val="00321B8A"/>
    <w:rsid w:val="00321BD9"/>
    <w:rsid w:val="00321C13"/>
    <w:rsid w:val="00321F3B"/>
    <w:rsid w:val="00321FBE"/>
    <w:rsid w:val="0032202E"/>
    <w:rsid w:val="00322045"/>
    <w:rsid w:val="003223E2"/>
    <w:rsid w:val="003228E7"/>
    <w:rsid w:val="00322D13"/>
    <w:rsid w:val="00322E2F"/>
    <w:rsid w:val="00322E43"/>
    <w:rsid w:val="00323138"/>
    <w:rsid w:val="003231D4"/>
    <w:rsid w:val="00323A1F"/>
    <w:rsid w:val="00323B83"/>
    <w:rsid w:val="00323CF0"/>
    <w:rsid w:val="00323DEB"/>
    <w:rsid w:val="00323F5E"/>
    <w:rsid w:val="003241D3"/>
    <w:rsid w:val="003241F7"/>
    <w:rsid w:val="00324215"/>
    <w:rsid w:val="003247B9"/>
    <w:rsid w:val="00324C6A"/>
    <w:rsid w:val="00324F62"/>
    <w:rsid w:val="003250AE"/>
    <w:rsid w:val="00325116"/>
    <w:rsid w:val="00325143"/>
    <w:rsid w:val="0032523F"/>
    <w:rsid w:val="00325332"/>
    <w:rsid w:val="003255DF"/>
    <w:rsid w:val="00325898"/>
    <w:rsid w:val="00325FB1"/>
    <w:rsid w:val="003260B8"/>
    <w:rsid w:val="0032619D"/>
    <w:rsid w:val="003269C8"/>
    <w:rsid w:val="00326AF8"/>
    <w:rsid w:val="00326B36"/>
    <w:rsid w:val="00326D3D"/>
    <w:rsid w:val="00326DA4"/>
    <w:rsid w:val="003270F7"/>
    <w:rsid w:val="0032725A"/>
    <w:rsid w:val="00327384"/>
    <w:rsid w:val="003276BF"/>
    <w:rsid w:val="00327A79"/>
    <w:rsid w:val="00327D47"/>
    <w:rsid w:val="00327E14"/>
    <w:rsid w:val="00327E98"/>
    <w:rsid w:val="00327F28"/>
    <w:rsid w:val="003300F9"/>
    <w:rsid w:val="003301AC"/>
    <w:rsid w:val="003301F5"/>
    <w:rsid w:val="00330218"/>
    <w:rsid w:val="00330294"/>
    <w:rsid w:val="0033063D"/>
    <w:rsid w:val="00330661"/>
    <w:rsid w:val="0033071D"/>
    <w:rsid w:val="00330A45"/>
    <w:rsid w:val="00330ACE"/>
    <w:rsid w:val="00330AFF"/>
    <w:rsid w:val="00330B0A"/>
    <w:rsid w:val="00330CAB"/>
    <w:rsid w:val="00330F51"/>
    <w:rsid w:val="00331012"/>
    <w:rsid w:val="003312EB"/>
    <w:rsid w:val="0033131B"/>
    <w:rsid w:val="0033146B"/>
    <w:rsid w:val="003315D5"/>
    <w:rsid w:val="003316A5"/>
    <w:rsid w:val="003317E0"/>
    <w:rsid w:val="00331811"/>
    <w:rsid w:val="0033224B"/>
    <w:rsid w:val="00332336"/>
    <w:rsid w:val="00332387"/>
    <w:rsid w:val="00332647"/>
    <w:rsid w:val="00332ABE"/>
    <w:rsid w:val="00332AEA"/>
    <w:rsid w:val="00332CCC"/>
    <w:rsid w:val="00332E85"/>
    <w:rsid w:val="00333027"/>
    <w:rsid w:val="00333041"/>
    <w:rsid w:val="003330DE"/>
    <w:rsid w:val="003331B2"/>
    <w:rsid w:val="0033346B"/>
    <w:rsid w:val="0033349B"/>
    <w:rsid w:val="00333877"/>
    <w:rsid w:val="00333A3E"/>
    <w:rsid w:val="00333A88"/>
    <w:rsid w:val="00333E83"/>
    <w:rsid w:val="003342FE"/>
    <w:rsid w:val="0033444A"/>
    <w:rsid w:val="00334539"/>
    <w:rsid w:val="00334766"/>
    <w:rsid w:val="003347D9"/>
    <w:rsid w:val="00334812"/>
    <w:rsid w:val="00334851"/>
    <w:rsid w:val="003348AA"/>
    <w:rsid w:val="00334AF1"/>
    <w:rsid w:val="00334C4E"/>
    <w:rsid w:val="00334F32"/>
    <w:rsid w:val="0033503D"/>
    <w:rsid w:val="003350F4"/>
    <w:rsid w:val="00335199"/>
    <w:rsid w:val="00335799"/>
    <w:rsid w:val="00335AF7"/>
    <w:rsid w:val="00335CF3"/>
    <w:rsid w:val="00335FDD"/>
    <w:rsid w:val="0033607F"/>
    <w:rsid w:val="003361BF"/>
    <w:rsid w:val="00336284"/>
    <w:rsid w:val="003364E8"/>
    <w:rsid w:val="00336864"/>
    <w:rsid w:val="00336976"/>
    <w:rsid w:val="00336C3B"/>
    <w:rsid w:val="00336E34"/>
    <w:rsid w:val="003375C1"/>
    <w:rsid w:val="003377D8"/>
    <w:rsid w:val="00337995"/>
    <w:rsid w:val="003379BB"/>
    <w:rsid w:val="00337B19"/>
    <w:rsid w:val="00337B1C"/>
    <w:rsid w:val="00337BCD"/>
    <w:rsid w:val="00337BD1"/>
    <w:rsid w:val="00337C71"/>
    <w:rsid w:val="00337C7A"/>
    <w:rsid w:val="00337FF4"/>
    <w:rsid w:val="0033D626"/>
    <w:rsid w:val="0034032B"/>
    <w:rsid w:val="00340382"/>
    <w:rsid w:val="0034040C"/>
    <w:rsid w:val="00340922"/>
    <w:rsid w:val="00340A69"/>
    <w:rsid w:val="00340D3E"/>
    <w:rsid w:val="00340F55"/>
    <w:rsid w:val="00340FEB"/>
    <w:rsid w:val="00341055"/>
    <w:rsid w:val="003410E8"/>
    <w:rsid w:val="00341320"/>
    <w:rsid w:val="00341382"/>
    <w:rsid w:val="00341733"/>
    <w:rsid w:val="0034186D"/>
    <w:rsid w:val="00341CCB"/>
    <w:rsid w:val="00341F44"/>
    <w:rsid w:val="00342245"/>
    <w:rsid w:val="003426B7"/>
    <w:rsid w:val="00342847"/>
    <w:rsid w:val="0034290A"/>
    <w:rsid w:val="00342B2B"/>
    <w:rsid w:val="00342C6B"/>
    <w:rsid w:val="00342D85"/>
    <w:rsid w:val="00343165"/>
    <w:rsid w:val="003435A7"/>
    <w:rsid w:val="003435DE"/>
    <w:rsid w:val="0034397C"/>
    <w:rsid w:val="00343BCA"/>
    <w:rsid w:val="00343C45"/>
    <w:rsid w:val="00343EDE"/>
    <w:rsid w:val="00343F6A"/>
    <w:rsid w:val="00343FEA"/>
    <w:rsid w:val="00344147"/>
    <w:rsid w:val="00344F0B"/>
    <w:rsid w:val="003451D2"/>
    <w:rsid w:val="0034525F"/>
    <w:rsid w:val="00345B18"/>
    <w:rsid w:val="00345C17"/>
    <w:rsid w:val="00345D07"/>
    <w:rsid w:val="00345E07"/>
    <w:rsid w:val="00346763"/>
    <w:rsid w:val="00346815"/>
    <w:rsid w:val="00346A4B"/>
    <w:rsid w:val="00346AE9"/>
    <w:rsid w:val="00346D7F"/>
    <w:rsid w:val="00346F1E"/>
    <w:rsid w:val="00346F26"/>
    <w:rsid w:val="003471C0"/>
    <w:rsid w:val="003471E3"/>
    <w:rsid w:val="003472D3"/>
    <w:rsid w:val="00347388"/>
    <w:rsid w:val="003474B5"/>
    <w:rsid w:val="003479C4"/>
    <w:rsid w:val="00347A25"/>
    <w:rsid w:val="00347B9F"/>
    <w:rsid w:val="00347BDD"/>
    <w:rsid w:val="00347C1A"/>
    <w:rsid w:val="00347D26"/>
    <w:rsid w:val="00347D83"/>
    <w:rsid w:val="00347E7E"/>
    <w:rsid w:val="00347F7A"/>
    <w:rsid w:val="00347FA3"/>
    <w:rsid w:val="003503AC"/>
    <w:rsid w:val="003507AA"/>
    <w:rsid w:val="00350AF2"/>
    <w:rsid w:val="00350BB2"/>
    <w:rsid w:val="00350F2C"/>
    <w:rsid w:val="0035114E"/>
    <w:rsid w:val="00351681"/>
    <w:rsid w:val="00351935"/>
    <w:rsid w:val="00351A13"/>
    <w:rsid w:val="00351B55"/>
    <w:rsid w:val="00351F0A"/>
    <w:rsid w:val="0035206E"/>
    <w:rsid w:val="00352111"/>
    <w:rsid w:val="00352151"/>
    <w:rsid w:val="00352229"/>
    <w:rsid w:val="0035275E"/>
    <w:rsid w:val="003528CD"/>
    <w:rsid w:val="00352B84"/>
    <w:rsid w:val="00352B9B"/>
    <w:rsid w:val="00352BBE"/>
    <w:rsid w:val="00352D01"/>
    <w:rsid w:val="003533BE"/>
    <w:rsid w:val="00353F54"/>
    <w:rsid w:val="00353F5A"/>
    <w:rsid w:val="00353FBD"/>
    <w:rsid w:val="00354124"/>
    <w:rsid w:val="003542A8"/>
    <w:rsid w:val="0035440F"/>
    <w:rsid w:val="00354463"/>
    <w:rsid w:val="00354576"/>
    <w:rsid w:val="00354B2C"/>
    <w:rsid w:val="00354DB1"/>
    <w:rsid w:val="00354DE3"/>
    <w:rsid w:val="003553FF"/>
    <w:rsid w:val="003554D6"/>
    <w:rsid w:val="00355762"/>
    <w:rsid w:val="003558B0"/>
    <w:rsid w:val="0035592F"/>
    <w:rsid w:val="00355985"/>
    <w:rsid w:val="00355B8E"/>
    <w:rsid w:val="00355C2C"/>
    <w:rsid w:val="00355C9B"/>
    <w:rsid w:val="00355DF5"/>
    <w:rsid w:val="00355E40"/>
    <w:rsid w:val="003560EF"/>
    <w:rsid w:val="003567BE"/>
    <w:rsid w:val="003567E6"/>
    <w:rsid w:val="00356966"/>
    <w:rsid w:val="003569BA"/>
    <w:rsid w:val="00356B3C"/>
    <w:rsid w:val="00356CBF"/>
    <w:rsid w:val="00356D60"/>
    <w:rsid w:val="00356D7C"/>
    <w:rsid w:val="00356EAF"/>
    <w:rsid w:val="0035730D"/>
    <w:rsid w:val="00357401"/>
    <w:rsid w:val="00357892"/>
    <w:rsid w:val="00357BA6"/>
    <w:rsid w:val="00357DAB"/>
    <w:rsid w:val="00357EF4"/>
    <w:rsid w:val="003600E6"/>
    <w:rsid w:val="0036019D"/>
    <w:rsid w:val="003605A8"/>
    <w:rsid w:val="0036096A"/>
    <w:rsid w:val="00360A45"/>
    <w:rsid w:val="00361142"/>
    <w:rsid w:val="003612FC"/>
    <w:rsid w:val="003614D8"/>
    <w:rsid w:val="0036172C"/>
    <w:rsid w:val="003617FF"/>
    <w:rsid w:val="00361D4D"/>
    <w:rsid w:val="00362431"/>
    <w:rsid w:val="00362B15"/>
    <w:rsid w:val="00362B3A"/>
    <w:rsid w:val="00362CA3"/>
    <w:rsid w:val="00362DAF"/>
    <w:rsid w:val="0036307C"/>
    <w:rsid w:val="003632E3"/>
    <w:rsid w:val="00363338"/>
    <w:rsid w:val="00363450"/>
    <w:rsid w:val="003637A9"/>
    <w:rsid w:val="003638EC"/>
    <w:rsid w:val="003638F1"/>
    <w:rsid w:val="00363946"/>
    <w:rsid w:val="00363D14"/>
    <w:rsid w:val="00364885"/>
    <w:rsid w:val="00364A6B"/>
    <w:rsid w:val="00364C19"/>
    <w:rsid w:val="00365235"/>
    <w:rsid w:val="0036562F"/>
    <w:rsid w:val="00365671"/>
    <w:rsid w:val="00365848"/>
    <w:rsid w:val="00365993"/>
    <w:rsid w:val="003662A1"/>
    <w:rsid w:val="0036652A"/>
    <w:rsid w:val="003665D8"/>
    <w:rsid w:val="003669B4"/>
    <w:rsid w:val="00366ADD"/>
    <w:rsid w:val="00367592"/>
    <w:rsid w:val="00367642"/>
    <w:rsid w:val="0036797A"/>
    <w:rsid w:val="00367E19"/>
    <w:rsid w:val="00370315"/>
    <w:rsid w:val="003704CE"/>
    <w:rsid w:val="0037054B"/>
    <w:rsid w:val="00370A1A"/>
    <w:rsid w:val="00370D55"/>
    <w:rsid w:val="00371067"/>
    <w:rsid w:val="003711AA"/>
    <w:rsid w:val="0037143E"/>
    <w:rsid w:val="00371635"/>
    <w:rsid w:val="00371813"/>
    <w:rsid w:val="003718C4"/>
    <w:rsid w:val="00371EBD"/>
    <w:rsid w:val="003728F3"/>
    <w:rsid w:val="00372B20"/>
    <w:rsid w:val="00372FAA"/>
    <w:rsid w:val="00372FB7"/>
    <w:rsid w:val="003730AB"/>
    <w:rsid w:val="0037327C"/>
    <w:rsid w:val="003735F6"/>
    <w:rsid w:val="0037387A"/>
    <w:rsid w:val="00373A9B"/>
    <w:rsid w:val="00373D9D"/>
    <w:rsid w:val="00373EEE"/>
    <w:rsid w:val="003743B1"/>
    <w:rsid w:val="003743F5"/>
    <w:rsid w:val="00374710"/>
    <w:rsid w:val="00374956"/>
    <w:rsid w:val="0037499C"/>
    <w:rsid w:val="00374A11"/>
    <w:rsid w:val="00374AF5"/>
    <w:rsid w:val="00374D29"/>
    <w:rsid w:val="003756F2"/>
    <w:rsid w:val="00375984"/>
    <w:rsid w:val="00375BDD"/>
    <w:rsid w:val="00375C48"/>
    <w:rsid w:val="00375C55"/>
    <w:rsid w:val="00375E2D"/>
    <w:rsid w:val="0037635A"/>
    <w:rsid w:val="0037646E"/>
    <w:rsid w:val="003766FE"/>
    <w:rsid w:val="0037697E"/>
    <w:rsid w:val="00376E24"/>
    <w:rsid w:val="0037701B"/>
    <w:rsid w:val="0037724F"/>
    <w:rsid w:val="003773FD"/>
    <w:rsid w:val="003774E3"/>
    <w:rsid w:val="00377522"/>
    <w:rsid w:val="00377876"/>
    <w:rsid w:val="003779EA"/>
    <w:rsid w:val="0038006D"/>
    <w:rsid w:val="003800F3"/>
    <w:rsid w:val="003804C2"/>
    <w:rsid w:val="00380575"/>
    <w:rsid w:val="00380728"/>
    <w:rsid w:val="0038072F"/>
    <w:rsid w:val="0038074B"/>
    <w:rsid w:val="003807F2"/>
    <w:rsid w:val="00380B2B"/>
    <w:rsid w:val="00380B8C"/>
    <w:rsid w:val="00380FC4"/>
    <w:rsid w:val="003810DA"/>
    <w:rsid w:val="003811BB"/>
    <w:rsid w:val="00381AA3"/>
    <w:rsid w:val="00381D65"/>
    <w:rsid w:val="00382378"/>
    <w:rsid w:val="0038251E"/>
    <w:rsid w:val="00382549"/>
    <w:rsid w:val="0038259A"/>
    <w:rsid w:val="0038259D"/>
    <w:rsid w:val="00382A20"/>
    <w:rsid w:val="00382D6D"/>
    <w:rsid w:val="003833F2"/>
    <w:rsid w:val="00383518"/>
    <w:rsid w:val="003839FA"/>
    <w:rsid w:val="003839FB"/>
    <w:rsid w:val="00383E1B"/>
    <w:rsid w:val="00383E6C"/>
    <w:rsid w:val="0038402E"/>
    <w:rsid w:val="0038410A"/>
    <w:rsid w:val="00384206"/>
    <w:rsid w:val="003847EB"/>
    <w:rsid w:val="00384C5C"/>
    <w:rsid w:val="00384D3B"/>
    <w:rsid w:val="00384EBE"/>
    <w:rsid w:val="00385175"/>
    <w:rsid w:val="003852BE"/>
    <w:rsid w:val="003855DA"/>
    <w:rsid w:val="00385E42"/>
    <w:rsid w:val="00385F81"/>
    <w:rsid w:val="00386109"/>
    <w:rsid w:val="0038629C"/>
    <w:rsid w:val="0038665B"/>
    <w:rsid w:val="003869B5"/>
    <w:rsid w:val="003869D4"/>
    <w:rsid w:val="00386AD8"/>
    <w:rsid w:val="00386D0F"/>
    <w:rsid w:val="003870D5"/>
    <w:rsid w:val="00387148"/>
    <w:rsid w:val="0038724C"/>
    <w:rsid w:val="0038726B"/>
    <w:rsid w:val="003872F6"/>
    <w:rsid w:val="003872F7"/>
    <w:rsid w:val="003872FF"/>
    <w:rsid w:val="00387329"/>
    <w:rsid w:val="00387581"/>
    <w:rsid w:val="00387DD4"/>
    <w:rsid w:val="003900E9"/>
    <w:rsid w:val="0039012A"/>
    <w:rsid w:val="00390407"/>
    <w:rsid w:val="00390567"/>
    <w:rsid w:val="003906D2"/>
    <w:rsid w:val="00390D66"/>
    <w:rsid w:val="00390E72"/>
    <w:rsid w:val="00391425"/>
    <w:rsid w:val="00391D54"/>
    <w:rsid w:val="00391D78"/>
    <w:rsid w:val="00391F9A"/>
    <w:rsid w:val="00391FB0"/>
    <w:rsid w:val="00392052"/>
    <w:rsid w:val="003922BB"/>
    <w:rsid w:val="0039244A"/>
    <w:rsid w:val="003926BD"/>
    <w:rsid w:val="003928DB"/>
    <w:rsid w:val="00392CE0"/>
    <w:rsid w:val="00392D58"/>
    <w:rsid w:val="003931F3"/>
    <w:rsid w:val="00393214"/>
    <w:rsid w:val="00393415"/>
    <w:rsid w:val="00393503"/>
    <w:rsid w:val="0039388F"/>
    <w:rsid w:val="003939C2"/>
    <w:rsid w:val="00393C74"/>
    <w:rsid w:val="00393EDF"/>
    <w:rsid w:val="0039401D"/>
    <w:rsid w:val="003940CA"/>
    <w:rsid w:val="003941D7"/>
    <w:rsid w:val="00394467"/>
    <w:rsid w:val="003948B5"/>
    <w:rsid w:val="00394C8B"/>
    <w:rsid w:val="00394DE2"/>
    <w:rsid w:val="00394FB4"/>
    <w:rsid w:val="003952AE"/>
    <w:rsid w:val="00395363"/>
    <w:rsid w:val="00395384"/>
    <w:rsid w:val="00395390"/>
    <w:rsid w:val="0039581B"/>
    <w:rsid w:val="003959B3"/>
    <w:rsid w:val="00395B49"/>
    <w:rsid w:val="00395BC1"/>
    <w:rsid w:val="00395BC9"/>
    <w:rsid w:val="0039610C"/>
    <w:rsid w:val="00396396"/>
    <w:rsid w:val="00396470"/>
    <w:rsid w:val="00396894"/>
    <w:rsid w:val="00396DD9"/>
    <w:rsid w:val="0039705F"/>
    <w:rsid w:val="003970A8"/>
    <w:rsid w:val="00397195"/>
    <w:rsid w:val="003971E9"/>
    <w:rsid w:val="00397B5D"/>
    <w:rsid w:val="00397E13"/>
    <w:rsid w:val="003A0279"/>
    <w:rsid w:val="003A0BA6"/>
    <w:rsid w:val="003A1271"/>
    <w:rsid w:val="003A12B4"/>
    <w:rsid w:val="003A12F8"/>
    <w:rsid w:val="003A1556"/>
    <w:rsid w:val="003A1559"/>
    <w:rsid w:val="003A18C8"/>
    <w:rsid w:val="003A1F5D"/>
    <w:rsid w:val="003A1FCB"/>
    <w:rsid w:val="003A2064"/>
    <w:rsid w:val="003A23D7"/>
    <w:rsid w:val="003A257B"/>
    <w:rsid w:val="003A2651"/>
    <w:rsid w:val="003A2961"/>
    <w:rsid w:val="003A29E3"/>
    <w:rsid w:val="003A2A4E"/>
    <w:rsid w:val="003A2C5D"/>
    <w:rsid w:val="003A2E94"/>
    <w:rsid w:val="003A2F3B"/>
    <w:rsid w:val="003A2F95"/>
    <w:rsid w:val="003A3204"/>
    <w:rsid w:val="003A3813"/>
    <w:rsid w:val="003A395A"/>
    <w:rsid w:val="003A3AA7"/>
    <w:rsid w:val="003A3BAF"/>
    <w:rsid w:val="003A3C2B"/>
    <w:rsid w:val="003A3CCA"/>
    <w:rsid w:val="003A3D55"/>
    <w:rsid w:val="003A4343"/>
    <w:rsid w:val="003A4436"/>
    <w:rsid w:val="003A458D"/>
    <w:rsid w:val="003A47A0"/>
    <w:rsid w:val="003A4B88"/>
    <w:rsid w:val="003A4C67"/>
    <w:rsid w:val="003A4F1D"/>
    <w:rsid w:val="003A50EE"/>
    <w:rsid w:val="003A510E"/>
    <w:rsid w:val="003A56AC"/>
    <w:rsid w:val="003A56DE"/>
    <w:rsid w:val="003A583F"/>
    <w:rsid w:val="003A598F"/>
    <w:rsid w:val="003A59D6"/>
    <w:rsid w:val="003A5CC0"/>
    <w:rsid w:val="003A5CC1"/>
    <w:rsid w:val="003A5F05"/>
    <w:rsid w:val="003A60EB"/>
    <w:rsid w:val="003A612F"/>
    <w:rsid w:val="003A6283"/>
    <w:rsid w:val="003A66E4"/>
    <w:rsid w:val="003A68EE"/>
    <w:rsid w:val="003A6BE6"/>
    <w:rsid w:val="003A6DE1"/>
    <w:rsid w:val="003A6E62"/>
    <w:rsid w:val="003A7384"/>
    <w:rsid w:val="003A739A"/>
    <w:rsid w:val="003A7447"/>
    <w:rsid w:val="003A74D6"/>
    <w:rsid w:val="003A7AC1"/>
    <w:rsid w:val="003B006E"/>
    <w:rsid w:val="003B00A3"/>
    <w:rsid w:val="003B01FA"/>
    <w:rsid w:val="003B045F"/>
    <w:rsid w:val="003B04C7"/>
    <w:rsid w:val="003B066C"/>
    <w:rsid w:val="003B07AD"/>
    <w:rsid w:val="003B0F60"/>
    <w:rsid w:val="003B1013"/>
    <w:rsid w:val="003B10C1"/>
    <w:rsid w:val="003B11A9"/>
    <w:rsid w:val="003B1371"/>
    <w:rsid w:val="003B1A94"/>
    <w:rsid w:val="003B1ACB"/>
    <w:rsid w:val="003B1B70"/>
    <w:rsid w:val="003B1C30"/>
    <w:rsid w:val="003B2175"/>
    <w:rsid w:val="003B2335"/>
    <w:rsid w:val="003B2A48"/>
    <w:rsid w:val="003B2BE4"/>
    <w:rsid w:val="003B2EF7"/>
    <w:rsid w:val="003B2F8A"/>
    <w:rsid w:val="003B34F6"/>
    <w:rsid w:val="003B36DD"/>
    <w:rsid w:val="003B3782"/>
    <w:rsid w:val="003B39E5"/>
    <w:rsid w:val="003B3A55"/>
    <w:rsid w:val="003B3BCF"/>
    <w:rsid w:val="003B4820"/>
    <w:rsid w:val="003B4C78"/>
    <w:rsid w:val="003B4C84"/>
    <w:rsid w:val="003B4F57"/>
    <w:rsid w:val="003B5414"/>
    <w:rsid w:val="003B56DE"/>
    <w:rsid w:val="003B575B"/>
    <w:rsid w:val="003B5A59"/>
    <w:rsid w:val="003B5B67"/>
    <w:rsid w:val="003B5EB9"/>
    <w:rsid w:val="003B5FC7"/>
    <w:rsid w:val="003B6000"/>
    <w:rsid w:val="003B6314"/>
    <w:rsid w:val="003B63BC"/>
    <w:rsid w:val="003B645C"/>
    <w:rsid w:val="003B673D"/>
    <w:rsid w:val="003B67FB"/>
    <w:rsid w:val="003B6B44"/>
    <w:rsid w:val="003B785C"/>
    <w:rsid w:val="003B78C1"/>
    <w:rsid w:val="003B7D31"/>
    <w:rsid w:val="003B7DFD"/>
    <w:rsid w:val="003C0A12"/>
    <w:rsid w:val="003C0CC6"/>
    <w:rsid w:val="003C0E09"/>
    <w:rsid w:val="003C0FD2"/>
    <w:rsid w:val="003C1036"/>
    <w:rsid w:val="003C14CB"/>
    <w:rsid w:val="003C15A6"/>
    <w:rsid w:val="003C15F0"/>
    <w:rsid w:val="003C1773"/>
    <w:rsid w:val="003C1B2C"/>
    <w:rsid w:val="003C1CAD"/>
    <w:rsid w:val="003C1ED1"/>
    <w:rsid w:val="003C1F3F"/>
    <w:rsid w:val="003C2156"/>
    <w:rsid w:val="003C2495"/>
    <w:rsid w:val="003C2842"/>
    <w:rsid w:val="003C2CCE"/>
    <w:rsid w:val="003C2D39"/>
    <w:rsid w:val="003C2FB9"/>
    <w:rsid w:val="003C323E"/>
    <w:rsid w:val="003C32AA"/>
    <w:rsid w:val="003C33F7"/>
    <w:rsid w:val="003C3578"/>
    <w:rsid w:val="003C35B0"/>
    <w:rsid w:val="003C3A9D"/>
    <w:rsid w:val="003C3D01"/>
    <w:rsid w:val="003C3D6E"/>
    <w:rsid w:val="003C4034"/>
    <w:rsid w:val="003C450F"/>
    <w:rsid w:val="003C47A6"/>
    <w:rsid w:val="003C4B9B"/>
    <w:rsid w:val="003C4D04"/>
    <w:rsid w:val="003C55F1"/>
    <w:rsid w:val="003C5625"/>
    <w:rsid w:val="003C5749"/>
    <w:rsid w:val="003C578A"/>
    <w:rsid w:val="003C578B"/>
    <w:rsid w:val="003C5A24"/>
    <w:rsid w:val="003C5B67"/>
    <w:rsid w:val="003C5C94"/>
    <w:rsid w:val="003C5D84"/>
    <w:rsid w:val="003C5D91"/>
    <w:rsid w:val="003C5DB8"/>
    <w:rsid w:val="003C5E05"/>
    <w:rsid w:val="003C5EEB"/>
    <w:rsid w:val="003C6219"/>
    <w:rsid w:val="003C63BB"/>
    <w:rsid w:val="003C6497"/>
    <w:rsid w:val="003C6893"/>
    <w:rsid w:val="003C69E5"/>
    <w:rsid w:val="003C6A33"/>
    <w:rsid w:val="003C6ADD"/>
    <w:rsid w:val="003C6B45"/>
    <w:rsid w:val="003C6C14"/>
    <w:rsid w:val="003C7545"/>
    <w:rsid w:val="003C7696"/>
    <w:rsid w:val="003C788E"/>
    <w:rsid w:val="003C7FEB"/>
    <w:rsid w:val="003D01E5"/>
    <w:rsid w:val="003D0315"/>
    <w:rsid w:val="003D03A6"/>
    <w:rsid w:val="003D07A1"/>
    <w:rsid w:val="003D0BA8"/>
    <w:rsid w:val="003D0D12"/>
    <w:rsid w:val="003D1024"/>
    <w:rsid w:val="003D14CD"/>
    <w:rsid w:val="003D161A"/>
    <w:rsid w:val="003D162F"/>
    <w:rsid w:val="003D17AF"/>
    <w:rsid w:val="003D17EF"/>
    <w:rsid w:val="003D1A7B"/>
    <w:rsid w:val="003D1D0C"/>
    <w:rsid w:val="003D214A"/>
    <w:rsid w:val="003D23AA"/>
    <w:rsid w:val="003D2817"/>
    <w:rsid w:val="003D2883"/>
    <w:rsid w:val="003D2BAE"/>
    <w:rsid w:val="003D2CC4"/>
    <w:rsid w:val="003D2D13"/>
    <w:rsid w:val="003D2F53"/>
    <w:rsid w:val="003D3ADA"/>
    <w:rsid w:val="003D3BAE"/>
    <w:rsid w:val="003D40C0"/>
    <w:rsid w:val="003D40FA"/>
    <w:rsid w:val="003D425F"/>
    <w:rsid w:val="003D4685"/>
    <w:rsid w:val="003D49F1"/>
    <w:rsid w:val="003D4AAC"/>
    <w:rsid w:val="003D4BF3"/>
    <w:rsid w:val="003D4E40"/>
    <w:rsid w:val="003D53E5"/>
    <w:rsid w:val="003D56DB"/>
    <w:rsid w:val="003D5796"/>
    <w:rsid w:val="003D5801"/>
    <w:rsid w:val="003D59C4"/>
    <w:rsid w:val="003D5A2F"/>
    <w:rsid w:val="003D5C31"/>
    <w:rsid w:val="003D6157"/>
    <w:rsid w:val="003D637C"/>
    <w:rsid w:val="003D6464"/>
    <w:rsid w:val="003D669D"/>
    <w:rsid w:val="003D69C6"/>
    <w:rsid w:val="003D6CD5"/>
    <w:rsid w:val="003D6DA3"/>
    <w:rsid w:val="003D6DC0"/>
    <w:rsid w:val="003D6E3A"/>
    <w:rsid w:val="003D7014"/>
    <w:rsid w:val="003D7138"/>
    <w:rsid w:val="003D7C5F"/>
    <w:rsid w:val="003D7F05"/>
    <w:rsid w:val="003E0600"/>
    <w:rsid w:val="003E0B41"/>
    <w:rsid w:val="003E163A"/>
    <w:rsid w:val="003E1759"/>
    <w:rsid w:val="003E1D38"/>
    <w:rsid w:val="003E1D98"/>
    <w:rsid w:val="003E1E21"/>
    <w:rsid w:val="003E1E59"/>
    <w:rsid w:val="003E1EC2"/>
    <w:rsid w:val="003E2087"/>
    <w:rsid w:val="003E21B8"/>
    <w:rsid w:val="003E24D6"/>
    <w:rsid w:val="003E2D16"/>
    <w:rsid w:val="003E30B5"/>
    <w:rsid w:val="003E32EC"/>
    <w:rsid w:val="003E3456"/>
    <w:rsid w:val="003E367B"/>
    <w:rsid w:val="003E3BC5"/>
    <w:rsid w:val="003E3E74"/>
    <w:rsid w:val="003E3FA5"/>
    <w:rsid w:val="003E4371"/>
    <w:rsid w:val="003E4488"/>
    <w:rsid w:val="003E45A6"/>
    <w:rsid w:val="003E45AB"/>
    <w:rsid w:val="003E47AE"/>
    <w:rsid w:val="003E4A58"/>
    <w:rsid w:val="003E4AEF"/>
    <w:rsid w:val="003E4B58"/>
    <w:rsid w:val="003E4BB8"/>
    <w:rsid w:val="003E5120"/>
    <w:rsid w:val="003E52AD"/>
    <w:rsid w:val="003E54C8"/>
    <w:rsid w:val="003E54E4"/>
    <w:rsid w:val="003E55E6"/>
    <w:rsid w:val="003E5E90"/>
    <w:rsid w:val="003E6005"/>
    <w:rsid w:val="003E6178"/>
    <w:rsid w:val="003E61D8"/>
    <w:rsid w:val="003E635C"/>
    <w:rsid w:val="003E64C9"/>
    <w:rsid w:val="003E6946"/>
    <w:rsid w:val="003E69AA"/>
    <w:rsid w:val="003E69D2"/>
    <w:rsid w:val="003E69EE"/>
    <w:rsid w:val="003E6FD6"/>
    <w:rsid w:val="003E71AF"/>
    <w:rsid w:val="003E7329"/>
    <w:rsid w:val="003E7571"/>
    <w:rsid w:val="003E7883"/>
    <w:rsid w:val="003E7B9C"/>
    <w:rsid w:val="003E7BF5"/>
    <w:rsid w:val="003E7C0D"/>
    <w:rsid w:val="003E7D1F"/>
    <w:rsid w:val="003E7E32"/>
    <w:rsid w:val="003F010F"/>
    <w:rsid w:val="003F03C5"/>
    <w:rsid w:val="003F0649"/>
    <w:rsid w:val="003F074B"/>
    <w:rsid w:val="003F0952"/>
    <w:rsid w:val="003F0F4A"/>
    <w:rsid w:val="003F103E"/>
    <w:rsid w:val="003F1200"/>
    <w:rsid w:val="003F135A"/>
    <w:rsid w:val="003F15E1"/>
    <w:rsid w:val="003F17BC"/>
    <w:rsid w:val="003F182D"/>
    <w:rsid w:val="003F1842"/>
    <w:rsid w:val="003F244F"/>
    <w:rsid w:val="003F2707"/>
    <w:rsid w:val="003F27CD"/>
    <w:rsid w:val="003F2924"/>
    <w:rsid w:val="003F2A4F"/>
    <w:rsid w:val="003F2EE2"/>
    <w:rsid w:val="003F32B9"/>
    <w:rsid w:val="003F32FA"/>
    <w:rsid w:val="003F3386"/>
    <w:rsid w:val="003F341F"/>
    <w:rsid w:val="003F3658"/>
    <w:rsid w:val="003F3764"/>
    <w:rsid w:val="003F3965"/>
    <w:rsid w:val="003F3A5D"/>
    <w:rsid w:val="003F3B81"/>
    <w:rsid w:val="003F3B82"/>
    <w:rsid w:val="003F3D18"/>
    <w:rsid w:val="003F3E6D"/>
    <w:rsid w:val="003F40A4"/>
    <w:rsid w:val="003F436E"/>
    <w:rsid w:val="003F45E8"/>
    <w:rsid w:val="003F4600"/>
    <w:rsid w:val="003F46EC"/>
    <w:rsid w:val="003F4881"/>
    <w:rsid w:val="003F4A8D"/>
    <w:rsid w:val="003F4CBB"/>
    <w:rsid w:val="003F520C"/>
    <w:rsid w:val="003F53AC"/>
    <w:rsid w:val="003F56A7"/>
    <w:rsid w:val="003F56AF"/>
    <w:rsid w:val="003F5983"/>
    <w:rsid w:val="003F5A1B"/>
    <w:rsid w:val="003F5B9C"/>
    <w:rsid w:val="003F60A3"/>
    <w:rsid w:val="003F62EF"/>
    <w:rsid w:val="003F643B"/>
    <w:rsid w:val="003F64A3"/>
    <w:rsid w:val="003F6501"/>
    <w:rsid w:val="003F6651"/>
    <w:rsid w:val="003F6852"/>
    <w:rsid w:val="003F6B87"/>
    <w:rsid w:val="003F6FCF"/>
    <w:rsid w:val="003F73AA"/>
    <w:rsid w:val="003F7435"/>
    <w:rsid w:val="003F76DC"/>
    <w:rsid w:val="003F787B"/>
    <w:rsid w:val="003F789C"/>
    <w:rsid w:val="003F7950"/>
    <w:rsid w:val="0040024F"/>
    <w:rsid w:val="004003DD"/>
    <w:rsid w:val="00400448"/>
    <w:rsid w:val="00400825"/>
    <w:rsid w:val="00400A71"/>
    <w:rsid w:val="00400DA7"/>
    <w:rsid w:val="00400ED7"/>
    <w:rsid w:val="004013AE"/>
    <w:rsid w:val="00401771"/>
    <w:rsid w:val="00401A4E"/>
    <w:rsid w:val="00401D52"/>
    <w:rsid w:val="00401DD1"/>
    <w:rsid w:val="00401EF7"/>
    <w:rsid w:val="00402225"/>
    <w:rsid w:val="0040236B"/>
    <w:rsid w:val="00402406"/>
    <w:rsid w:val="00402443"/>
    <w:rsid w:val="00402613"/>
    <w:rsid w:val="0040277E"/>
    <w:rsid w:val="00402B4C"/>
    <w:rsid w:val="00402BDF"/>
    <w:rsid w:val="00402F4B"/>
    <w:rsid w:val="00402FEB"/>
    <w:rsid w:val="0040301E"/>
    <w:rsid w:val="00403064"/>
    <w:rsid w:val="004031BC"/>
    <w:rsid w:val="00403550"/>
    <w:rsid w:val="004036CE"/>
    <w:rsid w:val="004037C9"/>
    <w:rsid w:val="0040391E"/>
    <w:rsid w:val="00403E19"/>
    <w:rsid w:val="00404053"/>
    <w:rsid w:val="004044DA"/>
    <w:rsid w:val="00404A36"/>
    <w:rsid w:val="00404E97"/>
    <w:rsid w:val="00405433"/>
    <w:rsid w:val="00405784"/>
    <w:rsid w:val="00405823"/>
    <w:rsid w:val="004059EA"/>
    <w:rsid w:val="00405BBC"/>
    <w:rsid w:val="00405CDF"/>
    <w:rsid w:val="00405CE8"/>
    <w:rsid w:val="004060BE"/>
    <w:rsid w:val="00406327"/>
    <w:rsid w:val="0040637B"/>
    <w:rsid w:val="00406722"/>
    <w:rsid w:val="00406785"/>
    <w:rsid w:val="004067AB"/>
    <w:rsid w:val="00406895"/>
    <w:rsid w:val="0040689B"/>
    <w:rsid w:val="00406A17"/>
    <w:rsid w:val="00406B0E"/>
    <w:rsid w:val="00406E26"/>
    <w:rsid w:val="004073F7"/>
    <w:rsid w:val="004075CE"/>
    <w:rsid w:val="00407ED6"/>
    <w:rsid w:val="00407F9A"/>
    <w:rsid w:val="004100E1"/>
    <w:rsid w:val="004102C1"/>
    <w:rsid w:val="00410A72"/>
    <w:rsid w:val="00410D0F"/>
    <w:rsid w:val="00411016"/>
    <w:rsid w:val="00411180"/>
    <w:rsid w:val="00411274"/>
    <w:rsid w:val="0041139F"/>
    <w:rsid w:val="0041143B"/>
    <w:rsid w:val="004118E4"/>
    <w:rsid w:val="00411B70"/>
    <w:rsid w:val="00411CFF"/>
    <w:rsid w:val="00411DBC"/>
    <w:rsid w:val="00411F47"/>
    <w:rsid w:val="004120B4"/>
    <w:rsid w:val="0041213E"/>
    <w:rsid w:val="00412406"/>
    <w:rsid w:val="00412852"/>
    <w:rsid w:val="004129E5"/>
    <w:rsid w:val="00412AAA"/>
    <w:rsid w:val="00412E06"/>
    <w:rsid w:val="00412E4D"/>
    <w:rsid w:val="00412EEA"/>
    <w:rsid w:val="00412F32"/>
    <w:rsid w:val="0041302A"/>
    <w:rsid w:val="00413468"/>
    <w:rsid w:val="0041347D"/>
    <w:rsid w:val="0041361A"/>
    <w:rsid w:val="0041379F"/>
    <w:rsid w:val="004137FA"/>
    <w:rsid w:val="00413940"/>
    <w:rsid w:val="00413B93"/>
    <w:rsid w:val="00413C56"/>
    <w:rsid w:val="00413FA0"/>
    <w:rsid w:val="00414109"/>
    <w:rsid w:val="00414468"/>
    <w:rsid w:val="004146A3"/>
    <w:rsid w:val="004147AE"/>
    <w:rsid w:val="004147F9"/>
    <w:rsid w:val="004148A0"/>
    <w:rsid w:val="00414921"/>
    <w:rsid w:val="00414D17"/>
    <w:rsid w:val="00414D2D"/>
    <w:rsid w:val="00414D4F"/>
    <w:rsid w:val="00414E9F"/>
    <w:rsid w:val="004152E2"/>
    <w:rsid w:val="00415410"/>
    <w:rsid w:val="0041595F"/>
    <w:rsid w:val="00415AB0"/>
    <w:rsid w:val="00415BB6"/>
    <w:rsid w:val="00416307"/>
    <w:rsid w:val="004168A4"/>
    <w:rsid w:val="00417021"/>
    <w:rsid w:val="00417263"/>
    <w:rsid w:val="00417345"/>
    <w:rsid w:val="004176F9"/>
    <w:rsid w:val="004179C7"/>
    <w:rsid w:val="00417DA3"/>
    <w:rsid w:val="00420192"/>
    <w:rsid w:val="00420825"/>
    <w:rsid w:val="00420872"/>
    <w:rsid w:val="00420A3E"/>
    <w:rsid w:val="00420A85"/>
    <w:rsid w:val="00420F7D"/>
    <w:rsid w:val="004213DB"/>
    <w:rsid w:val="004214A4"/>
    <w:rsid w:val="004214C0"/>
    <w:rsid w:val="004216C2"/>
    <w:rsid w:val="00421895"/>
    <w:rsid w:val="00421D09"/>
    <w:rsid w:val="00421F8D"/>
    <w:rsid w:val="00422036"/>
    <w:rsid w:val="00422241"/>
    <w:rsid w:val="004223FF"/>
    <w:rsid w:val="0042246C"/>
    <w:rsid w:val="00422580"/>
    <w:rsid w:val="00422793"/>
    <w:rsid w:val="00422B2D"/>
    <w:rsid w:val="00422BB4"/>
    <w:rsid w:val="00423000"/>
    <w:rsid w:val="00423239"/>
    <w:rsid w:val="00423A35"/>
    <w:rsid w:val="00423B3B"/>
    <w:rsid w:val="00423BB6"/>
    <w:rsid w:val="00423D17"/>
    <w:rsid w:val="00423D19"/>
    <w:rsid w:val="00423E4A"/>
    <w:rsid w:val="00424168"/>
    <w:rsid w:val="004242B7"/>
    <w:rsid w:val="00424302"/>
    <w:rsid w:val="004243E2"/>
    <w:rsid w:val="00424527"/>
    <w:rsid w:val="0042458A"/>
    <w:rsid w:val="00424826"/>
    <w:rsid w:val="0042488B"/>
    <w:rsid w:val="00424E42"/>
    <w:rsid w:val="00425673"/>
    <w:rsid w:val="00425960"/>
    <w:rsid w:val="00425BA0"/>
    <w:rsid w:val="00426010"/>
    <w:rsid w:val="00426027"/>
    <w:rsid w:val="00426942"/>
    <w:rsid w:val="00426A14"/>
    <w:rsid w:val="00426B65"/>
    <w:rsid w:val="00426BCE"/>
    <w:rsid w:val="00426D8E"/>
    <w:rsid w:val="00426DB5"/>
    <w:rsid w:val="0042786F"/>
    <w:rsid w:val="0042791F"/>
    <w:rsid w:val="00427B96"/>
    <w:rsid w:val="00427C80"/>
    <w:rsid w:val="004301C0"/>
    <w:rsid w:val="004303D3"/>
    <w:rsid w:val="004305EB"/>
    <w:rsid w:val="00430779"/>
    <w:rsid w:val="00430789"/>
    <w:rsid w:val="0043095C"/>
    <w:rsid w:val="00430A5D"/>
    <w:rsid w:val="00430AE4"/>
    <w:rsid w:val="00430BB5"/>
    <w:rsid w:val="00430C97"/>
    <w:rsid w:val="00430C9B"/>
    <w:rsid w:val="00430F91"/>
    <w:rsid w:val="00431222"/>
    <w:rsid w:val="004312DC"/>
    <w:rsid w:val="00431379"/>
    <w:rsid w:val="00431486"/>
    <w:rsid w:val="00431672"/>
    <w:rsid w:val="004317DA"/>
    <w:rsid w:val="00431A41"/>
    <w:rsid w:val="00431F5E"/>
    <w:rsid w:val="0043216B"/>
    <w:rsid w:val="004322AD"/>
    <w:rsid w:val="00432365"/>
    <w:rsid w:val="004324AB"/>
    <w:rsid w:val="00432654"/>
    <w:rsid w:val="004327E3"/>
    <w:rsid w:val="004328C1"/>
    <w:rsid w:val="00432C40"/>
    <w:rsid w:val="00432D7E"/>
    <w:rsid w:val="00432F41"/>
    <w:rsid w:val="00433074"/>
    <w:rsid w:val="00433367"/>
    <w:rsid w:val="004335B0"/>
    <w:rsid w:val="004335B7"/>
    <w:rsid w:val="00433A67"/>
    <w:rsid w:val="00433CB9"/>
    <w:rsid w:val="00433F1A"/>
    <w:rsid w:val="004340B5"/>
    <w:rsid w:val="004342C3"/>
    <w:rsid w:val="00434892"/>
    <w:rsid w:val="00434A5F"/>
    <w:rsid w:val="00434AB0"/>
    <w:rsid w:val="00434EEA"/>
    <w:rsid w:val="004351C4"/>
    <w:rsid w:val="00435452"/>
    <w:rsid w:val="004354E8"/>
    <w:rsid w:val="0043574A"/>
    <w:rsid w:val="004359C5"/>
    <w:rsid w:val="00435B35"/>
    <w:rsid w:val="00435F68"/>
    <w:rsid w:val="004361FA"/>
    <w:rsid w:val="00436245"/>
    <w:rsid w:val="004362A6"/>
    <w:rsid w:val="004362CB"/>
    <w:rsid w:val="00436391"/>
    <w:rsid w:val="00436429"/>
    <w:rsid w:val="004364AE"/>
    <w:rsid w:val="004364D8"/>
    <w:rsid w:val="00436656"/>
    <w:rsid w:val="00436A7A"/>
    <w:rsid w:val="00436B79"/>
    <w:rsid w:val="00436BA8"/>
    <w:rsid w:val="00436FB0"/>
    <w:rsid w:val="00436FF8"/>
    <w:rsid w:val="00437390"/>
    <w:rsid w:val="004375CF"/>
    <w:rsid w:val="00437606"/>
    <w:rsid w:val="00437613"/>
    <w:rsid w:val="004376DA"/>
    <w:rsid w:val="00437714"/>
    <w:rsid w:val="00437729"/>
    <w:rsid w:val="00437783"/>
    <w:rsid w:val="004377C6"/>
    <w:rsid w:val="0043790D"/>
    <w:rsid w:val="00437C34"/>
    <w:rsid w:val="00437DAF"/>
    <w:rsid w:val="00437DD7"/>
    <w:rsid w:val="00440272"/>
    <w:rsid w:val="0044068F"/>
    <w:rsid w:val="00440712"/>
    <w:rsid w:val="00440A38"/>
    <w:rsid w:val="00440C11"/>
    <w:rsid w:val="00440E0A"/>
    <w:rsid w:val="004410F7"/>
    <w:rsid w:val="0044125E"/>
    <w:rsid w:val="004413A9"/>
    <w:rsid w:val="004416B6"/>
    <w:rsid w:val="00441701"/>
    <w:rsid w:val="00442335"/>
    <w:rsid w:val="00442428"/>
    <w:rsid w:val="00442470"/>
    <w:rsid w:val="0044251F"/>
    <w:rsid w:val="004427BC"/>
    <w:rsid w:val="00442ABD"/>
    <w:rsid w:val="00442E53"/>
    <w:rsid w:val="0044302C"/>
    <w:rsid w:val="0044318A"/>
    <w:rsid w:val="004435B1"/>
    <w:rsid w:val="00443827"/>
    <w:rsid w:val="004438EA"/>
    <w:rsid w:val="0044415F"/>
    <w:rsid w:val="00444252"/>
    <w:rsid w:val="00444351"/>
    <w:rsid w:val="004447A3"/>
    <w:rsid w:val="004447AC"/>
    <w:rsid w:val="004448DC"/>
    <w:rsid w:val="004448F2"/>
    <w:rsid w:val="004449C9"/>
    <w:rsid w:val="00444AC3"/>
    <w:rsid w:val="00444C5F"/>
    <w:rsid w:val="00444CAD"/>
    <w:rsid w:val="00444D30"/>
    <w:rsid w:val="004450B4"/>
    <w:rsid w:val="004452CE"/>
    <w:rsid w:val="004454BA"/>
    <w:rsid w:val="00445915"/>
    <w:rsid w:val="00445F09"/>
    <w:rsid w:val="00446489"/>
    <w:rsid w:val="004466CC"/>
    <w:rsid w:val="00446720"/>
    <w:rsid w:val="004468C4"/>
    <w:rsid w:val="00446B8B"/>
    <w:rsid w:val="00446E10"/>
    <w:rsid w:val="0044719B"/>
    <w:rsid w:val="004473BF"/>
    <w:rsid w:val="004474D3"/>
    <w:rsid w:val="00447574"/>
    <w:rsid w:val="0044788C"/>
    <w:rsid w:val="00447CA6"/>
    <w:rsid w:val="00447DB0"/>
    <w:rsid w:val="0045020B"/>
    <w:rsid w:val="004503DB"/>
    <w:rsid w:val="00450477"/>
    <w:rsid w:val="004505A1"/>
    <w:rsid w:val="004508F3"/>
    <w:rsid w:val="00450B13"/>
    <w:rsid w:val="00450DC6"/>
    <w:rsid w:val="00450EF3"/>
    <w:rsid w:val="00450FCB"/>
    <w:rsid w:val="00450FF2"/>
    <w:rsid w:val="00450FF7"/>
    <w:rsid w:val="0045152E"/>
    <w:rsid w:val="0045162D"/>
    <w:rsid w:val="00451688"/>
    <w:rsid w:val="004518FB"/>
    <w:rsid w:val="00451B2B"/>
    <w:rsid w:val="00451E1E"/>
    <w:rsid w:val="00451E48"/>
    <w:rsid w:val="00451F2E"/>
    <w:rsid w:val="0045213A"/>
    <w:rsid w:val="00452149"/>
    <w:rsid w:val="0045275F"/>
    <w:rsid w:val="00452903"/>
    <w:rsid w:val="00452AC7"/>
    <w:rsid w:val="00452C0B"/>
    <w:rsid w:val="00452EF4"/>
    <w:rsid w:val="004530E0"/>
    <w:rsid w:val="00453907"/>
    <w:rsid w:val="00453A58"/>
    <w:rsid w:val="00453AB1"/>
    <w:rsid w:val="00453EE0"/>
    <w:rsid w:val="0045439B"/>
    <w:rsid w:val="00454618"/>
    <w:rsid w:val="004546D2"/>
    <w:rsid w:val="0045487C"/>
    <w:rsid w:val="00454A27"/>
    <w:rsid w:val="00454EEA"/>
    <w:rsid w:val="00455355"/>
    <w:rsid w:val="004553D8"/>
    <w:rsid w:val="00455566"/>
    <w:rsid w:val="0045571F"/>
    <w:rsid w:val="00455920"/>
    <w:rsid w:val="00455BE0"/>
    <w:rsid w:val="00455DCD"/>
    <w:rsid w:val="00455F22"/>
    <w:rsid w:val="00455FD0"/>
    <w:rsid w:val="00455FD9"/>
    <w:rsid w:val="004562E7"/>
    <w:rsid w:val="0045636D"/>
    <w:rsid w:val="0045672A"/>
    <w:rsid w:val="00456731"/>
    <w:rsid w:val="00457072"/>
    <w:rsid w:val="004574C7"/>
    <w:rsid w:val="004577F4"/>
    <w:rsid w:val="00457964"/>
    <w:rsid w:val="00457BC0"/>
    <w:rsid w:val="00457D56"/>
    <w:rsid w:val="00457E14"/>
    <w:rsid w:val="00457E69"/>
    <w:rsid w:val="00457F64"/>
    <w:rsid w:val="00457F83"/>
    <w:rsid w:val="00457FF9"/>
    <w:rsid w:val="00460002"/>
    <w:rsid w:val="00460107"/>
    <w:rsid w:val="00460212"/>
    <w:rsid w:val="00460799"/>
    <w:rsid w:val="00460A4B"/>
    <w:rsid w:val="00460B85"/>
    <w:rsid w:val="00460C0C"/>
    <w:rsid w:val="00460C9F"/>
    <w:rsid w:val="00460D0D"/>
    <w:rsid w:val="00460EED"/>
    <w:rsid w:val="00461106"/>
    <w:rsid w:val="004613A1"/>
    <w:rsid w:val="00461A8F"/>
    <w:rsid w:val="00461A95"/>
    <w:rsid w:val="00461D6A"/>
    <w:rsid w:val="00461E92"/>
    <w:rsid w:val="00461EA5"/>
    <w:rsid w:val="004620F8"/>
    <w:rsid w:val="004623D9"/>
    <w:rsid w:val="004625BE"/>
    <w:rsid w:val="00462846"/>
    <w:rsid w:val="00462A8E"/>
    <w:rsid w:val="00462AE6"/>
    <w:rsid w:val="004631C3"/>
    <w:rsid w:val="00463504"/>
    <w:rsid w:val="0046360C"/>
    <w:rsid w:val="004637AA"/>
    <w:rsid w:val="00463A41"/>
    <w:rsid w:val="0046417C"/>
    <w:rsid w:val="00464552"/>
    <w:rsid w:val="00464634"/>
    <w:rsid w:val="0046479B"/>
    <w:rsid w:val="00464A9D"/>
    <w:rsid w:val="004651A0"/>
    <w:rsid w:val="0046521A"/>
    <w:rsid w:val="00465375"/>
    <w:rsid w:val="00465817"/>
    <w:rsid w:val="004659E5"/>
    <w:rsid w:val="0046664D"/>
    <w:rsid w:val="0046667F"/>
    <w:rsid w:val="00466A86"/>
    <w:rsid w:val="00466AC0"/>
    <w:rsid w:val="00466D90"/>
    <w:rsid w:val="004671E6"/>
    <w:rsid w:val="0046761A"/>
    <w:rsid w:val="0046764B"/>
    <w:rsid w:val="00467654"/>
    <w:rsid w:val="0046782D"/>
    <w:rsid w:val="004679A5"/>
    <w:rsid w:val="00467B41"/>
    <w:rsid w:val="00467EC5"/>
    <w:rsid w:val="00467F3C"/>
    <w:rsid w:val="004700FE"/>
    <w:rsid w:val="00470202"/>
    <w:rsid w:val="00470342"/>
    <w:rsid w:val="00470498"/>
    <w:rsid w:val="004705FF"/>
    <w:rsid w:val="0047061F"/>
    <w:rsid w:val="00470775"/>
    <w:rsid w:val="00470B30"/>
    <w:rsid w:val="00470CE8"/>
    <w:rsid w:val="00470D5F"/>
    <w:rsid w:val="00470DB3"/>
    <w:rsid w:val="00470ECC"/>
    <w:rsid w:val="004710A2"/>
    <w:rsid w:val="004710EE"/>
    <w:rsid w:val="00471341"/>
    <w:rsid w:val="0047134E"/>
    <w:rsid w:val="004714C8"/>
    <w:rsid w:val="004714F8"/>
    <w:rsid w:val="00471854"/>
    <w:rsid w:val="00471866"/>
    <w:rsid w:val="0047187F"/>
    <w:rsid w:val="0047193F"/>
    <w:rsid w:val="00471C81"/>
    <w:rsid w:val="00471DEC"/>
    <w:rsid w:val="00471E12"/>
    <w:rsid w:val="00471FE0"/>
    <w:rsid w:val="00472288"/>
    <w:rsid w:val="0047241F"/>
    <w:rsid w:val="004726C9"/>
    <w:rsid w:val="004726F0"/>
    <w:rsid w:val="00472812"/>
    <w:rsid w:val="00472940"/>
    <w:rsid w:val="00472B7C"/>
    <w:rsid w:val="004732DB"/>
    <w:rsid w:val="0047376D"/>
    <w:rsid w:val="00473CC4"/>
    <w:rsid w:val="00473DD2"/>
    <w:rsid w:val="004742CC"/>
    <w:rsid w:val="0047433B"/>
    <w:rsid w:val="004743A7"/>
    <w:rsid w:val="00474445"/>
    <w:rsid w:val="004744FD"/>
    <w:rsid w:val="00474580"/>
    <w:rsid w:val="004745F2"/>
    <w:rsid w:val="00474713"/>
    <w:rsid w:val="00474742"/>
    <w:rsid w:val="004749EE"/>
    <w:rsid w:val="00474DC8"/>
    <w:rsid w:val="004753A4"/>
    <w:rsid w:val="00475608"/>
    <w:rsid w:val="0047561E"/>
    <w:rsid w:val="00475791"/>
    <w:rsid w:val="00475987"/>
    <w:rsid w:val="00475BDC"/>
    <w:rsid w:val="00475E13"/>
    <w:rsid w:val="00476074"/>
    <w:rsid w:val="00476150"/>
    <w:rsid w:val="00476229"/>
    <w:rsid w:val="00476238"/>
    <w:rsid w:val="00476325"/>
    <w:rsid w:val="004763B5"/>
    <w:rsid w:val="00476767"/>
    <w:rsid w:val="0047676B"/>
    <w:rsid w:val="004767D3"/>
    <w:rsid w:val="004770AA"/>
    <w:rsid w:val="00477768"/>
    <w:rsid w:val="004778E4"/>
    <w:rsid w:val="00477A43"/>
    <w:rsid w:val="00477B54"/>
    <w:rsid w:val="00477B95"/>
    <w:rsid w:val="00480142"/>
    <w:rsid w:val="004804EF"/>
    <w:rsid w:val="00480557"/>
    <w:rsid w:val="00480574"/>
    <w:rsid w:val="004805FD"/>
    <w:rsid w:val="00480B38"/>
    <w:rsid w:val="00480CB5"/>
    <w:rsid w:val="00480CDB"/>
    <w:rsid w:val="00480DF4"/>
    <w:rsid w:val="00480F0F"/>
    <w:rsid w:val="00481986"/>
    <w:rsid w:val="00481DDC"/>
    <w:rsid w:val="00481E04"/>
    <w:rsid w:val="00481E23"/>
    <w:rsid w:val="00482183"/>
    <w:rsid w:val="0048220E"/>
    <w:rsid w:val="0048228C"/>
    <w:rsid w:val="004822C8"/>
    <w:rsid w:val="00482786"/>
    <w:rsid w:val="00482A00"/>
    <w:rsid w:val="00482D15"/>
    <w:rsid w:val="0048326F"/>
    <w:rsid w:val="0048328C"/>
    <w:rsid w:val="0048330F"/>
    <w:rsid w:val="004833D5"/>
    <w:rsid w:val="004837D1"/>
    <w:rsid w:val="00483899"/>
    <w:rsid w:val="004839AC"/>
    <w:rsid w:val="00483C28"/>
    <w:rsid w:val="00483CB5"/>
    <w:rsid w:val="00483EA9"/>
    <w:rsid w:val="00484506"/>
    <w:rsid w:val="00484587"/>
    <w:rsid w:val="004845C8"/>
    <w:rsid w:val="0048482E"/>
    <w:rsid w:val="00484946"/>
    <w:rsid w:val="00484993"/>
    <w:rsid w:val="004850B3"/>
    <w:rsid w:val="0048575E"/>
    <w:rsid w:val="0048581E"/>
    <w:rsid w:val="00485B67"/>
    <w:rsid w:val="00485B96"/>
    <w:rsid w:val="00485E5E"/>
    <w:rsid w:val="00485F5C"/>
    <w:rsid w:val="0048663B"/>
    <w:rsid w:val="00486A6C"/>
    <w:rsid w:val="00486EB0"/>
    <w:rsid w:val="0048707F"/>
    <w:rsid w:val="00487461"/>
    <w:rsid w:val="00487B87"/>
    <w:rsid w:val="00487C62"/>
    <w:rsid w:val="00487C6E"/>
    <w:rsid w:val="00487DCC"/>
    <w:rsid w:val="00487E82"/>
    <w:rsid w:val="00487F21"/>
    <w:rsid w:val="00487F38"/>
    <w:rsid w:val="004900AC"/>
    <w:rsid w:val="004901E8"/>
    <w:rsid w:val="004902C3"/>
    <w:rsid w:val="0049065F"/>
    <w:rsid w:val="00490783"/>
    <w:rsid w:val="00490808"/>
    <w:rsid w:val="004908BE"/>
    <w:rsid w:val="00490A0F"/>
    <w:rsid w:val="00490E59"/>
    <w:rsid w:val="00490EA4"/>
    <w:rsid w:val="00490F9C"/>
    <w:rsid w:val="00490FA2"/>
    <w:rsid w:val="00491126"/>
    <w:rsid w:val="004913FB"/>
    <w:rsid w:val="00491469"/>
    <w:rsid w:val="0049154E"/>
    <w:rsid w:val="00491684"/>
    <w:rsid w:val="0049180D"/>
    <w:rsid w:val="0049194C"/>
    <w:rsid w:val="00491992"/>
    <w:rsid w:val="00491E78"/>
    <w:rsid w:val="0049201A"/>
    <w:rsid w:val="0049218D"/>
    <w:rsid w:val="0049245C"/>
    <w:rsid w:val="004924BC"/>
    <w:rsid w:val="00492678"/>
    <w:rsid w:val="004926E4"/>
    <w:rsid w:val="00492795"/>
    <w:rsid w:val="0049317C"/>
    <w:rsid w:val="00493231"/>
    <w:rsid w:val="00493A06"/>
    <w:rsid w:val="00493D6D"/>
    <w:rsid w:val="004942D1"/>
    <w:rsid w:val="004945CD"/>
    <w:rsid w:val="00494702"/>
    <w:rsid w:val="004949EE"/>
    <w:rsid w:val="004953CD"/>
    <w:rsid w:val="004954F2"/>
    <w:rsid w:val="004955B5"/>
    <w:rsid w:val="0049585E"/>
    <w:rsid w:val="00495ADA"/>
    <w:rsid w:val="00495B14"/>
    <w:rsid w:val="00495D44"/>
    <w:rsid w:val="00495DDB"/>
    <w:rsid w:val="004960CD"/>
    <w:rsid w:val="00496163"/>
    <w:rsid w:val="004961D2"/>
    <w:rsid w:val="00496263"/>
    <w:rsid w:val="004969B3"/>
    <w:rsid w:val="00496B02"/>
    <w:rsid w:val="00497000"/>
    <w:rsid w:val="0049741D"/>
    <w:rsid w:val="00497A5E"/>
    <w:rsid w:val="00497AE6"/>
    <w:rsid w:val="00497AEF"/>
    <w:rsid w:val="004A0205"/>
    <w:rsid w:val="004A03C5"/>
    <w:rsid w:val="004A05B5"/>
    <w:rsid w:val="004A0FF1"/>
    <w:rsid w:val="004A133A"/>
    <w:rsid w:val="004A1969"/>
    <w:rsid w:val="004A1D4F"/>
    <w:rsid w:val="004A2153"/>
    <w:rsid w:val="004A224F"/>
    <w:rsid w:val="004A22D5"/>
    <w:rsid w:val="004A26A1"/>
    <w:rsid w:val="004A2A82"/>
    <w:rsid w:val="004A2C5C"/>
    <w:rsid w:val="004A3017"/>
    <w:rsid w:val="004A3746"/>
    <w:rsid w:val="004A381E"/>
    <w:rsid w:val="004A3C79"/>
    <w:rsid w:val="004A3DC1"/>
    <w:rsid w:val="004A4387"/>
    <w:rsid w:val="004A463B"/>
    <w:rsid w:val="004A4768"/>
    <w:rsid w:val="004A480B"/>
    <w:rsid w:val="004A4838"/>
    <w:rsid w:val="004A4986"/>
    <w:rsid w:val="004A49A4"/>
    <w:rsid w:val="004A5298"/>
    <w:rsid w:val="004A534B"/>
    <w:rsid w:val="004A56FE"/>
    <w:rsid w:val="004A573D"/>
    <w:rsid w:val="004A5D73"/>
    <w:rsid w:val="004A6131"/>
    <w:rsid w:val="004A62A0"/>
    <w:rsid w:val="004A640C"/>
    <w:rsid w:val="004A6454"/>
    <w:rsid w:val="004A65D1"/>
    <w:rsid w:val="004A6786"/>
    <w:rsid w:val="004A696B"/>
    <w:rsid w:val="004A697D"/>
    <w:rsid w:val="004A6B8B"/>
    <w:rsid w:val="004A6C00"/>
    <w:rsid w:val="004A6F75"/>
    <w:rsid w:val="004A7007"/>
    <w:rsid w:val="004A702F"/>
    <w:rsid w:val="004A73F7"/>
    <w:rsid w:val="004A746B"/>
    <w:rsid w:val="004A75BF"/>
    <w:rsid w:val="004A76A6"/>
    <w:rsid w:val="004A7840"/>
    <w:rsid w:val="004A7CC6"/>
    <w:rsid w:val="004B006E"/>
    <w:rsid w:val="004B014D"/>
    <w:rsid w:val="004B0716"/>
    <w:rsid w:val="004B082D"/>
    <w:rsid w:val="004B0A49"/>
    <w:rsid w:val="004B0D8C"/>
    <w:rsid w:val="004B118B"/>
    <w:rsid w:val="004B13C2"/>
    <w:rsid w:val="004B1435"/>
    <w:rsid w:val="004B19FD"/>
    <w:rsid w:val="004B1A9A"/>
    <w:rsid w:val="004B20BA"/>
    <w:rsid w:val="004B244F"/>
    <w:rsid w:val="004B26A5"/>
    <w:rsid w:val="004B2719"/>
    <w:rsid w:val="004B2A81"/>
    <w:rsid w:val="004B2A92"/>
    <w:rsid w:val="004B2AD5"/>
    <w:rsid w:val="004B2C2C"/>
    <w:rsid w:val="004B2E1F"/>
    <w:rsid w:val="004B37FC"/>
    <w:rsid w:val="004B3AFC"/>
    <w:rsid w:val="004B3DBA"/>
    <w:rsid w:val="004B3F84"/>
    <w:rsid w:val="004B4450"/>
    <w:rsid w:val="004B44EC"/>
    <w:rsid w:val="004B4515"/>
    <w:rsid w:val="004B4643"/>
    <w:rsid w:val="004B48A1"/>
    <w:rsid w:val="004B499D"/>
    <w:rsid w:val="004B4A85"/>
    <w:rsid w:val="004B4E4A"/>
    <w:rsid w:val="004B5289"/>
    <w:rsid w:val="004B53D2"/>
    <w:rsid w:val="004B548B"/>
    <w:rsid w:val="004B5556"/>
    <w:rsid w:val="004B59F6"/>
    <w:rsid w:val="004B5AFD"/>
    <w:rsid w:val="004B5C1C"/>
    <w:rsid w:val="004B5F0E"/>
    <w:rsid w:val="004B625F"/>
    <w:rsid w:val="004B69DD"/>
    <w:rsid w:val="004B6B66"/>
    <w:rsid w:val="004B6E5E"/>
    <w:rsid w:val="004B6F3B"/>
    <w:rsid w:val="004B70B0"/>
    <w:rsid w:val="004B70E7"/>
    <w:rsid w:val="004B7290"/>
    <w:rsid w:val="004B73BF"/>
    <w:rsid w:val="004B7B78"/>
    <w:rsid w:val="004B7DE2"/>
    <w:rsid w:val="004C044B"/>
    <w:rsid w:val="004C0611"/>
    <w:rsid w:val="004C07D2"/>
    <w:rsid w:val="004C0DD4"/>
    <w:rsid w:val="004C0E26"/>
    <w:rsid w:val="004C1155"/>
    <w:rsid w:val="004C11C8"/>
    <w:rsid w:val="004C12E3"/>
    <w:rsid w:val="004C1566"/>
    <w:rsid w:val="004C16B5"/>
    <w:rsid w:val="004C19C3"/>
    <w:rsid w:val="004C1C28"/>
    <w:rsid w:val="004C21BA"/>
    <w:rsid w:val="004C2565"/>
    <w:rsid w:val="004C25EC"/>
    <w:rsid w:val="004C27DE"/>
    <w:rsid w:val="004C2C2A"/>
    <w:rsid w:val="004C2FE9"/>
    <w:rsid w:val="004C30ED"/>
    <w:rsid w:val="004C3208"/>
    <w:rsid w:val="004C3226"/>
    <w:rsid w:val="004C32E2"/>
    <w:rsid w:val="004C3382"/>
    <w:rsid w:val="004C36B3"/>
    <w:rsid w:val="004C39DB"/>
    <w:rsid w:val="004C3C14"/>
    <w:rsid w:val="004C3D5E"/>
    <w:rsid w:val="004C4045"/>
    <w:rsid w:val="004C4440"/>
    <w:rsid w:val="004C461F"/>
    <w:rsid w:val="004C49BD"/>
    <w:rsid w:val="004C4A12"/>
    <w:rsid w:val="004C4B6B"/>
    <w:rsid w:val="004C4F28"/>
    <w:rsid w:val="004C50A9"/>
    <w:rsid w:val="004C5663"/>
    <w:rsid w:val="004C5A0F"/>
    <w:rsid w:val="004C5B61"/>
    <w:rsid w:val="004C5FAA"/>
    <w:rsid w:val="004C60AD"/>
    <w:rsid w:val="004C64D1"/>
    <w:rsid w:val="004C651D"/>
    <w:rsid w:val="004C6636"/>
    <w:rsid w:val="004C6641"/>
    <w:rsid w:val="004C6A4F"/>
    <w:rsid w:val="004C6B5A"/>
    <w:rsid w:val="004C6DC5"/>
    <w:rsid w:val="004C6F51"/>
    <w:rsid w:val="004C75AB"/>
    <w:rsid w:val="004C7686"/>
    <w:rsid w:val="004C79B5"/>
    <w:rsid w:val="004C79C9"/>
    <w:rsid w:val="004C7C97"/>
    <w:rsid w:val="004D013D"/>
    <w:rsid w:val="004D014C"/>
    <w:rsid w:val="004D01FB"/>
    <w:rsid w:val="004D047A"/>
    <w:rsid w:val="004D06A2"/>
    <w:rsid w:val="004D0B81"/>
    <w:rsid w:val="004D0F73"/>
    <w:rsid w:val="004D0F89"/>
    <w:rsid w:val="004D1257"/>
    <w:rsid w:val="004D14B4"/>
    <w:rsid w:val="004D14F6"/>
    <w:rsid w:val="004D15AF"/>
    <w:rsid w:val="004D15E6"/>
    <w:rsid w:val="004D1935"/>
    <w:rsid w:val="004D1AEB"/>
    <w:rsid w:val="004D209D"/>
    <w:rsid w:val="004D2221"/>
    <w:rsid w:val="004D24A4"/>
    <w:rsid w:val="004D252B"/>
    <w:rsid w:val="004D26E7"/>
    <w:rsid w:val="004D27A7"/>
    <w:rsid w:val="004D2AA0"/>
    <w:rsid w:val="004D2D62"/>
    <w:rsid w:val="004D3070"/>
    <w:rsid w:val="004D32A6"/>
    <w:rsid w:val="004D3339"/>
    <w:rsid w:val="004D37FE"/>
    <w:rsid w:val="004D37FF"/>
    <w:rsid w:val="004D386B"/>
    <w:rsid w:val="004D3B43"/>
    <w:rsid w:val="004D3C27"/>
    <w:rsid w:val="004D3CA3"/>
    <w:rsid w:val="004D3FF0"/>
    <w:rsid w:val="004D4141"/>
    <w:rsid w:val="004D4146"/>
    <w:rsid w:val="004D42B9"/>
    <w:rsid w:val="004D42F3"/>
    <w:rsid w:val="004D444D"/>
    <w:rsid w:val="004D464D"/>
    <w:rsid w:val="004D4F32"/>
    <w:rsid w:val="004D5699"/>
    <w:rsid w:val="004D5855"/>
    <w:rsid w:val="004D585F"/>
    <w:rsid w:val="004D58EB"/>
    <w:rsid w:val="004D5F6E"/>
    <w:rsid w:val="004D604E"/>
    <w:rsid w:val="004D61A5"/>
    <w:rsid w:val="004D69E3"/>
    <w:rsid w:val="004D6B9E"/>
    <w:rsid w:val="004D6DB8"/>
    <w:rsid w:val="004D73DC"/>
    <w:rsid w:val="004D785A"/>
    <w:rsid w:val="004D7A00"/>
    <w:rsid w:val="004D7A24"/>
    <w:rsid w:val="004E000D"/>
    <w:rsid w:val="004E0635"/>
    <w:rsid w:val="004E068D"/>
    <w:rsid w:val="004E0A38"/>
    <w:rsid w:val="004E0D84"/>
    <w:rsid w:val="004E0DD0"/>
    <w:rsid w:val="004E0EBD"/>
    <w:rsid w:val="004E10A6"/>
    <w:rsid w:val="004E10F3"/>
    <w:rsid w:val="004E150E"/>
    <w:rsid w:val="004E15BB"/>
    <w:rsid w:val="004E1607"/>
    <w:rsid w:val="004E16CF"/>
    <w:rsid w:val="004E1A24"/>
    <w:rsid w:val="004E1B30"/>
    <w:rsid w:val="004E1BBE"/>
    <w:rsid w:val="004E1E98"/>
    <w:rsid w:val="004E1FA0"/>
    <w:rsid w:val="004E20E0"/>
    <w:rsid w:val="004E2198"/>
    <w:rsid w:val="004E2241"/>
    <w:rsid w:val="004E24B7"/>
    <w:rsid w:val="004E2635"/>
    <w:rsid w:val="004E26B1"/>
    <w:rsid w:val="004E27A7"/>
    <w:rsid w:val="004E2DB5"/>
    <w:rsid w:val="004E2E4A"/>
    <w:rsid w:val="004E2F49"/>
    <w:rsid w:val="004E32EA"/>
    <w:rsid w:val="004E3376"/>
    <w:rsid w:val="004E3541"/>
    <w:rsid w:val="004E36D7"/>
    <w:rsid w:val="004E3D7F"/>
    <w:rsid w:val="004E3E86"/>
    <w:rsid w:val="004E3F15"/>
    <w:rsid w:val="004E427C"/>
    <w:rsid w:val="004E43F9"/>
    <w:rsid w:val="004E4420"/>
    <w:rsid w:val="004E44B8"/>
    <w:rsid w:val="004E4992"/>
    <w:rsid w:val="004E4A43"/>
    <w:rsid w:val="004E4C97"/>
    <w:rsid w:val="004E4FE7"/>
    <w:rsid w:val="004E5084"/>
    <w:rsid w:val="004E510D"/>
    <w:rsid w:val="004E52F0"/>
    <w:rsid w:val="004E5755"/>
    <w:rsid w:val="004E5845"/>
    <w:rsid w:val="004E5CCA"/>
    <w:rsid w:val="004E5D62"/>
    <w:rsid w:val="004E5FD2"/>
    <w:rsid w:val="004E68B5"/>
    <w:rsid w:val="004E6BA2"/>
    <w:rsid w:val="004E6C76"/>
    <w:rsid w:val="004E6D06"/>
    <w:rsid w:val="004E6DB5"/>
    <w:rsid w:val="004E7119"/>
    <w:rsid w:val="004E75E9"/>
    <w:rsid w:val="004E7653"/>
    <w:rsid w:val="004E77C6"/>
    <w:rsid w:val="004E79C8"/>
    <w:rsid w:val="004E7C09"/>
    <w:rsid w:val="004E7DDD"/>
    <w:rsid w:val="004E7E9F"/>
    <w:rsid w:val="004E7F19"/>
    <w:rsid w:val="004F0029"/>
    <w:rsid w:val="004F00F0"/>
    <w:rsid w:val="004F0220"/>
    <w:rsid w:val="004F0286"/>
    <w:rsid w:val="004F057A"/>
    <w:rsid w:val="004F0599"/>
    <w:rsid w:val="004F0727"/>
    <w:rsid w:val="004F0876"/>
    <w:rsid w:val="004F08B9"/>
    <w:rsid w:val="004F0B9C"/>
    <w:rsid w:val="004F0C35"/>
    <w:rsid w:val="004F0DC5"/>
    <w:rsid w:val="004F1015"/>
    <w:rsid w:val="004F10A8"/>
    <w:rsid w:val="004F1250"/>
    <w:rsid w:val="004F14E3"/>
    <w:rsid w:val="004F1553"/>
    <w:rsid w:val="004F1978"/>
    <w:rsid w:val="004F1D44"/>
    <w:rsid w:val="004F1FF8"/>
    <w:rsid w:val="004F2097"/>
    <w:rsid w:val="004F21B6"/>
    <w:rsid w:val="004F2387"/>
    <w:rsid w:val="004F2813"/>
    <w:rsid w:val="004F299E"/>
    <w:rsid w:val="004F2ADE"/>
    <w:rsid w:val="004F2D8C"/>
    <w:rsid w:val="004F3239"/>
    <w:rsid w:val="004F3706"/>
    <w:rsid w:val="004F38BD"/>
    <w:rsid w:val="004F3A66"/>
    <w:rsid w:val="004F3B12"/>
    <w:rsid w:val="004F3CE2"/>
    <w:rsid w:val="004F3D3C"/>
    <w:rsid w:val="004F431E"/>
    <w:rsid w:val="004F4321"/>
    <w:rsid w:val="004F451C"/>
    <w:rsid w:val="004F454F"/>
    <w:rsid w:val="004F470A"/>
    <w:rsid w:val="004F47EE"/>
    <w:rsid w:val="004F4915"/>
    <w:rsid w:val="004F4941"/>
    <w:rsid w:val="004F4B05"/>
    <w:rsid w:val="004F4E81"/>
    <w:rsid w:val="004F4FB7"/>
    <w:rsid w:val="004F5212"/>
    <w:rsid w:val="004F55B4"/>
    <w:rsid w:val="004F5971"/>
    <w:rsid w:val="004F5ACB"/>
    <w:rsid w:val="004F5E67"/>
    <w:rsid w:val="004F608F"/>
    <w:rsid w:val="004F62F6"/>
    <w:rsid w:val="004F66B1"/>
    <w:rsid w:val="004F6A2A"/>
    <w:rsid w:val="004F6C3D"/>
    <w:rsid w:val="004F6F41"/>
    <w:rsid w:val="004F707C"/>
    <w:rsid w:val="004F7129"/>
    <w:rsid w:val="004F7215"/>
    <w:rsid w:val="004F7328"/>
    <w:rsid w:val="004F74A8"/>
    <w:rsid w:val="004F75DA"/>
    <w:rsid w:val="004F7799"/>
    <w:rsid w:val="004F77D8"/>
    <w:rsid w:val="004F7C01"/>
    <w:rsid w:val="004F7DED"/>
    <w:rsid w:val="004FF01A"/>
    <w:rsid w:val="00500124"/>
    <w:rsid w:val="0050044E"/>
    <w:rsid w:val="005008F6"/>
    <w:rsid w:val="00500B6B"/>
    <w:rsid w:val="00500B82"/>
    <w:rsid w:val="00500B96"/>
    <w:rsid w:val="00500C1A"/>
    <w:rsid w:val="00500DAE"/>
    <w:rsid w:val="00500DB0"/>
    <w:rsid w:val="00500DB1"/>
    <w:rsid w:val="00500EF5"/>
    <w:rsid w:val="00501161"/>
    <w:rsid w:val="005016E0"/>
    <w:rsid w:val="0050172A"/>
    <w:rsid w:val="0050194D"/>
    <w:rsid w:val="00501E34"/>
    <w:rsid w:val="00501F22"/>
    <w:rsid w:val="0050202B"/>
    <w:rsid w:val="005020F5"/>
    <w:rsid w:val="0050213B"/>
    <w:rsid w:val="0050230C"/>
    <w:rsid w:val="00502501"/>
    <w:rsid w:val="0050266D"/>
    <w:rsid w:val="0050278C"/>
    <w:rsid w:val="00502798"/>
    <w:rsid w:val="00502E3F"/>
    <w:rsid w:val="00502EE8"/>
    <w:rsid w:val="00503078"/>
    <w:rsid w:val="0050314F"/>
    <w:rsid w:val="005032D0"/>
    <w:rsid w:val="00503426"/>
    <w:rsid w:val="005035B7"/>
    <w:rsid w:val="00503651"/>
    <w:rsid w:val="005036E2"/>
    <w:rsid w:val="00503751"/>
    <w:rsid w:val="005039AE"/>
    <w:rsid w:val="00503A16"/>
    <w:rsid w:val="00503C2C"/>
    <w:rsid w:val="00503E3C"/>
    <w:rsid w:val="00503F31"/>
    <w:rsid w:val="00504370"/>
    <w:rsid w:val="005043C5"/>
    <w:rsid w:val="00504406"/>
    <w:rsid w:val="00504692"/>
    <w:rsid w:val="00505BDE"/>
    <w:rsid w:val="005060C0"/>
    <w:rsid w:val="00506173"/>
    <w:rsid w:val="00506404"/>
    <w:rsid w:val="005067D4"/>
    <w:rsid w:val="00506BDE"/>
    <w:rsid w:val="0050704F"/>
    <w:rsid w:val="005077CD"/>
    <w:rsid w:val="005101BB"/>
    <w:rsid w:val="005101F5"/>
    <w:rsid w:val="005101F7"/>
    <w:rsid w:val="005104B6"/>
    <w:rsid w:val="005110DF"/>
    <w:rsid w:val="005112B1"/>
    <w:rsid w:val="0051134A"/>
    <w:rsid w:val="005114F8"/>
    <w:rsid w:val="00511A98"/>
    <w:rsid w:val="00511B29"/>
    <w:rsid w:val="00511BC0"/>
    <w:rsid w:val="00511C47"/>
    <w:rsid w:val="00512071"/>
    <w:rsid w:val="00512112"/>
    <w:rsid w:val="005122B6"/>
    <w:rsid w:val="00512B83"/>
    <w:rsid w:val="00513434"/>
    <w:rsid w:val="0051343E"/>
    <w:rsid w:val="0051360A"/>
    <w:rsid w:val="00513AD1"/>
    <w:rsid w:val="00513B56"/>
    <w:rsid w:val="005140C6"/>
    <w:rsid w:val="005142ED"/>
    <w:rsid w:val="00514382"/>
    <w:rsid w:val="0051464B"/>
    <w:rsid w:val="00514AFE"/>
    <w:rsid w:val="00514C95"/>
    <w:rsid w:val="00515328"/>
    <w:rsid w:val="00515530"/>
    <w:rsid w:val="005156BB"/>
    <w:rsid w:val="00515798"/>
    <w:rsid w:val="0051598F"/>
    <w:rsid w:val="00515E13"/>
    <w:rsid w:val="00515FFB"/>
    <w:rsid w:val="0051608E"/>
    <w:rsid w:val="005162CF"/>
    <w:rsid w:val="00516516"/>
    <w:rsid w:val="00516AA4"/>
    <w:rsid w:val="00516B0D"/>
    <w:rsid w:val="00516CBE"/>
    <w:rsid w:val="00516E30"/>
    <w:rsid w:val="00516FF2"/>
    <w:rsid w:val="00517393"/>
    <w:rsid w:val="00517469"/>
    <w:rsid w:val="005175AE"/>
    <w:rsid w:val="00517A1E"/>
    <w:rsid w:val="00517F9A"/>
    <w:rsid w:val="0052014A"/>
    <w:rsid w:val="00520262"/>
    <w:rsid w:val="005206C0"/>
    <w:rsid w:val="0052094C"/>
    <w:rsid w:val="00521093"/>
    <w:rsid w:val="00521168"/>
    <w:rsid w:val="005214D2"/>
    <w:rsid w:val="00521878"/>
    <w:rsid w:val="00521951"/>
    <w:rsid w:val="005219EF"/>
    <w:rsid w:val="00521C24"/>
    <w:rsid w:val="00521C26"/>
    <w:rsid w:val="00521CEC"/>
    <w:rsid w:val="0052230C"/>
    <w:rsid w:val="00522502"/>
    <w:rsid w:val="00522621"/>
    <w:rsid w:val="00522829"/>
    <w:rsid w:val="005229BE"/>
    <w:rsid w:val="00522EEA"/>
    <w:rsid w:val="00522F25"/>
    <w:rsid w:val="0052316F"/>
    <w:rsid w:val="00523178"/>
    <w:rsid w:val="00523558"/>
    <w:rsid w:val="005235F9"/>
    <w:rsid w:val="005238AD"/>
    <w:rsid w:val="00523960"/>
    <w:rsid w:val="00523ADD"/>
    <w:rsid w:val="00523DAE"/>
    <w:rsid w:val="005240A8"/>
    <w:rsid w:val="005241C8"/>
    <w:rsid w:val="00524219"/>
    <w:rsid w:val="00524266"/>
    <w:rsid w:val="00524543"/>
    <w:rsid w:val="005246D0"/>
    <w:rsid w:val="0052485E"/>
    <w:rsid w:val="005248C4"/>
    <w:rsid w:val="00524DA8"/>
    <w:rsid w:val="00524F14"/>
    <w:rsid w:val="00525564"/>
    <w:rsid w:val="00525698"/>
    <w:rsid w:val="00525B12"/>
    <w:rsid w:val="005264D7"/>
    <w:rsid w:val="0052661B"/>
    <w:rsid w:val="005266D8"/>
    <w:rsid w:val="00526869"/>
    <w:rsid w:val="0052705C"/>
    <w:rsid w:val="00527416"/>
    <w:rsid w:val="00527424"/>
    <w:rsid w:val="0052742A"/>
    <w:rsid w:val="00527916"/>
    <w:rsid w:val="00527975"/>
    <w:rsid w:val="00527AA5"/>
    <w:rsid w:val="00527D4D"/>
    <w:rsid w:val="005300A6"/>
    <w:rsid w:val="005303E7"/>
    <w:rsid w:val="0053082D"/>
    <w:rsid w:val="00530946"/>
    <w:rsid w:val="00530ABE"/>
    <w:rsid w:val="00531493"/>
    <w:rsid w:val="00531836"/>
    <w:rsid w:val="00531AE6"/>
    <w:rsid w:val="00531BFB"/>
    <w:rsid w:val="00531C50"/>
    <w:rsid w:val="00531EAD"/>
    <w:rsid w:val="00531ED3"/>
    <w:rsid w:val="0053206D"/>
    <w:rsid w:val="0053235E"/>
    <w:rsid w:val="005323FC"/>
    <w:rsid w:val="00532681"/>
    <w:rsid w:val="005327C3"/>
    <w:rsid w:val="0053281F"/>
    <w:rsid w:val="00532968"/>
    <w:rsid w:val="00532A80"/>
    <w:rsid w:val="00532ADC"/>
    <w:rsid w:val="00533147"/>
    <w:rsid w:val="005331F3"/>
    <w:rsid w:val="0053396F"/>
    <w:rsid w:val="00533A3B"/>
    <w:rsid w:val="00534201"/>
    <w:rsid w:val="005344CA"/>
    <w:rsid w:val="00534624"/>
    <w:rsid w:val="0053468C"/>
    <w:rsid w:val="005347AB"/>
    <w:rsid w:val="0053529E"/>
    <w:rsid w:val="0053578A"/>
    <w:rsid w:val="0053590B"/>
    <w:rsid w:val="00535978"/>
    <w:rsid w:val="00535F93"/>
    <w:rsid w:val="005361C8"/>
    <w:rsid w:val="005361F3"/>
    <w:rsid w:val="0053624D"/>
    <w:rsid w:val="00536675"/>
    <w:rsid w:val="00536797"/>
    <w:rsid w:val="005369CB"/>
    <w:rsid w:val="00537070"/>
    <w:rsid w:val="00537320"/>
    <w:rsid w:val="00537665"/>
    <w:rsid w:val="0053780C"/>
    <w:rsid w:val="005400F5"/>
    <w:rsid w:val="005406B8"/>
    <w:rsid w:val="00540B5F"/>
    <w:rsid w:val="00540C44"/>
    <w:rsid w:val="00540E8E"/>
    <w:rsid w:val="00540FE7"/>
    <w:rsid w:val="00541101"/>
    <w:rsid w:val="00541107"/>
    <w:rsid w:val="00541BBD"/>
    <w:rsid w:val="00541C62"/>
    <w:rsid w:val="00542286"/>
    <w:rsid w:val="00542310"/>
    <w:rsid w:val="005423B8"/>
    <w:rsid w:val="0054242E"/>
    <w:rsid w:val="00542548"/>
    <w:rsid w:val="00542756"/>
    <w:rsid w:val="0054284D"/>
    <w:rsid w:val="00542DC5"/>
    <w:rsid w:val="00542F0B"/>
    <w:rsid w:val="00543562"/>
    <w:rsid w:val="0054386D"/>
    <w:rsid w:val="00543977"/>
    <w:rsid w:val="00543A9F"/>
    <w:rsid w:val="00543AD8"/>
    <w:rsid w:val="00543B6E"/>
    <w:rsid w:val="00543BE9"/>
    <w:rsid w:val="00543F01"/>
    <w:rsid w:val="00543FD3"/>
    <w:rsid w:val="005440CC"/>
    <w:rsid w:val="0054463F"/>
    <w:rsid w:val="0054470F"/>
    <w:rsid w:val="0054480C"/>
    <w:rsid w:val="00544DD9"/>
    <w:rsid w:val="00544E46"/>
    <w:rsid w:val="005453B6"/>
    <w:rsid w:val="005457DB"/>
    <w:rsid w:val="0054595E"/>
    <w:rsid w:val="00545A8E"/>
    <w:rsid w:val="00545AF0"/>
    <w:rsid w:val="00545BA1"/>
    <w:rsid w:val="00545CA3"/>
    <w:rsid w:val="00545FFC"/>
    <w:rsid w:val="005461B7"/>
    <w:rsid w:val="00546763"/>
    <w:rsid w:val="005467D1"/>
    <w:rsid w:val="005469A2"/>
    <w:rsid w:val="00546AC0"/>
    <w:rsid w:val="00546D40"/>
    <w:rsid w:val="005474C4"/>
    <w:rsid w:val="00547804"/>
    <w:rsid w:val="005478BA"/>
    <w:rsid w:val="005479AE"/>
    <w:rsid w:val="00547AB4"/>
    <w:rsid w:val="00547B31"/>
    <w:rsid w:val="00547E8C"/>
    <w:rsid w:val="00547FEC"/>
    <w:rsid w:val="00550437"/>
    <w:rsid w:val="005507EE"/>
    <w:rsid w:val="00550CE7"/>
    <w:rsid w:val="00550D42"/>
    <w:rsid w:val="005510BE"/>
    <w:rsid w:val="00551667"/>
    <w:rsid w:val="005518A6"/>
    <w:rsid w:val="00551CEB"/>
    <w:rsid w:val="00552166"/>
    <w:rsid w:val="00552778"/>
    <w:rsid w:val="00552791"/>
    <w:rsid w:val="0055290E"/>
    <w:rsid w:val="00552C42"/>
    <w:rsid w:val="00552E06"/>
    <w:rsid w:val="00552E67"/>
    <w:rsid w:val="00552E71"/>
    <w:rsid w:val="00552F98"/>
    <w:rsid w:val="00553572"/>
    <w:rsid w:val="00553829"/>
    <w:rsid w:val="005538BB"/>
    <w:rsid w:val="00553B24"/>
    <w:rsid w:val="00553B6D"/>
    <w:rsid w:val="00553CE2"/>
    <w:rsid w:val="00553F11"/>
    <w:rsid w:val="00554028"/>
    <w:rsid w:val="005540C6"/>
    <w:rsid w:val="005540DE"/>
    <w:rsid w:val="0055410E"/>
    <w:rsid w:val="00554291"/>
    <w:rsid w:val="0055430A"/>
    <w:rsid w:val="00554472"/>
    <w:rsid w:val="0055447F"/>
    <w:rsid w:val="00554510"/>
    <w:rsid w:val="00554621"/>
    <w:rsid w:val="00554A78"/>
    <w:rsid w:val="00554EE3"/>
    <w:rsid w:val="0055522A"/>
    <w:rsid w:val="0055522D"/>
    <w:rsid w:val="005552FB"/>
    <w:rsid w:val="005555DF"/>
    <w:rsid w:val="00555B01"/>
    <w:rsid w:val="00555C2E"/>
    <w:rsid w:val="00555CD8"/>
    <w:rsid w:val="00555CF4"/>
    <w:rsid w:val="005563CD"/>
    <w:rsid w:val="00556425"/>
    <w:rsid w:val="00556BEA"/>
    <w:rsid w:val="00556F01"/>
    <w:rsid w:val="00556FD4"/>
    <w:rsid w:val="005572FD"/>
    <w:rsid w:val="005574FD"/>
    <w:rsid w:val="00557ABA"/>
    <w:rsid w:val="00557B8C"/>
    <w:rsid w:val="00557BA7"/>
    <w:rsid w:val="00557CE0"/>
    <w:rsid w:val="00557DA1"/>
    <w:rsid w:val="00557EBC"/>
    <w:rsid w:val="00557EDE"/>
    <w:rsid w:val="00557FD5"/>
    <w:rsid w:val="0056006B"/>
    <w:rsid w:val="0056006D"/>
    <w:rsid w:val="0056033E"/>
    <w:rsid w:val="005604E0"/>
    <w:rsid w:val="005606BE"/>
    <w:rsid w:val="00560FA6"/>
    <w:rsid w:val="00561478"/>
    <w:rsid w:val="00561716"/>
    <w:rsid w:val="00561919"/>
    <w:rsid w:val="00561953"/>
    <w:rsid w:val="00561BC3"/>
    <w:rsid w:val="005623B8"/>
    <w:rsid w:val="0056256B"/>
    <w:rsid w:val="0056288E"/>
    <w:rsid w:val="00562A99"/>
    <w:rsid w:val="00562B23"/>
    <w:rsid w:val="00562D24"/>
    <w:rsid w:val="00563406"/>
    <w:rsid w:val="00563613"/>
    <w:rsid w:val="0056365F"/>
    <w:rsid w:val="00563D4A"/>
    <w:rsid w:val="00563D9A"/>
    <w:rsid w:val="00563EBB"/>
    <w:rsid w:val="00564352"/>
    <w:rsid w:val="0056449B"/>
    <w:rsid w:val="00564632"/>
    <w:rsid w:val="00564703"/>
    <w:rsid w:val="00564885"/>
    <w:rsid w:val="00564A06"/>
    <w:rsid w:val="00564BA7"/>
    <w:rsid w:val="00564CEB"/>
    <w:rsid w:val="00564E70"/>
    <w:rsid w:val="00564FC4"/>
    <w:rsid w:val="005653BB"/>
    <w:rsid w:val="005658F9"/>
    <w:rsid w:val="00565967"/>
    <w:rsid w:val="00565C35"/>
    <w:rsid w:val="00565D82"/>
    <w:rsid w:val="00565D98"/>
    <w:rsid w:val="005663E5"/>
    <w:rsid w:val="0056660E"/>
    <w:rsid w:val="005666D7"/>
    <w:rsid w:val="00566AC2"/>
    <w:rsid w:val="00566BBC"/>
    <w:rsid w:val="00566C87"/>
    <w:rsid w:val="00566CED"/>
    <w:rsid w:val="00566DB7"/>
    <w:rsid w:val="0056717F"/>
    <w:rsid w:val="005673C4"/>
    <w:rsid w:val="005674C6"/>
    <w:rsid w:val="005674CD"/>
    <w:rsid w:val="0057035C"/>
    <w:rsid w:val="00570370"/>
    <w:rsid w:val="00570427"/>
    <w:rsid w:val="005705FD"/>
    <w:rsid w:val="00570891"/>
    <w:rsid w:val="00570A73"/>
    <w:rsid w:val="00570F88"/>
    <w:rsid w:val="00571332"/>
    <w:rsid w:val="00571341"/>
    <w:rsid w:val="00571449"/>
    <w:rsid w:val="005717DB"/>
    <w:rsid w:val="00571856"/>
    <w:rsid w:val="00571C2F"/>
    <w:rsid w:val="00571DE4"/>
    <w:rsid w:val="00571F17"/>
    <w:rsid w:val="005722B5"/>
    <w:rsid w:val="0057233F"/>
    <w:rsid w:val="005723DB"/>
    <w:rsid w:val="005723DF"/>
    <w:rsid w:val="00572731"/>
    <w:rsid w:val="00572825"/>
    <w:rsid w:val="00572CF3"/>
    <w:rsid w:val="00573064"/>
    <w:rsid w:val="005736A0"/>
    <w:rsid w:val="00573728"/>
    <w:rsid w:val="00573729"/>
    <w:rsid w:val="00573837"/>
    <w:rsid w:val="005739C6"/>
    <w:rsid w:val="00573AD7"/>
    <w:rsid w:val="00573D3C"/>
    <w:rsid w:val="00573DD2"/>
    <w:rsid w:val="00573F4E"/>
    <w:rsid w:val="005743C7"/>
    <w:rsid w:val="00574574"/>
    <w:rsid w:val="005747BC"/>
    <w:rsid w:val="00574801"/>
    <w:rsid w:val="00574EFD"/>
    <w:rsid w:val="005754E6"/>
    <w:rsid w:val="00575746"/>
    <w:rsid w:val="00575780"/>
    <w:rsid w:val="005758B7"/>
    <w:rsid w:val="00576107"/>
    <w:rsid w:val="00576534"/>
    <w:rsid w:val="005766B3"/>
    <w:rsid w:val="00576767"/>
    <w:rsid w:val="00576C0D"/>
    <w:rsid w:val="00576DF7"/>
    <w:rsid w:val="00576F07"/>
    <w:rsid w:val="00577294"/>
    <w:rsid w:val="005772EC"/>
    <w:rsid w:val="005773F3"/>
    <w:rsid w:val="0057741B"/>
    <w:rsid w:val="00577570"/>
    <w:rsid w:val="00577639"/>
    <w:rsid w:val="005777FC"/>
    <w:rsid w:val="00577995"/>
    <w:rsid w:val="00577C25"/>
    <w:rsid w:val="0058002B"/>
    <w:rsid w:val="00580142"/>
    <w:rsid w:val="00580474"/>
    <w:rsid w:val="005808FF"/>
    <w:rsid w:val="00580B56"/>
    <w:rsid w:val="00581121"/>
    <w:rsid w:val="0058125D"/>
    <w:rsid w:val="005814F8"/>
    <w:rsid w:val="00581630"/>
    <w:rsid w:val="0058190E"/>
    <w:rsid w:val="00581917"/>
    <w:rsid w:val="00581E5D"/>
    <w:rsid w:val="00581EBD"/>
    <w:rsid w:val="00582035"/>
    <w:rsid w:val="0058204D"/>
    <w:rsid w:val="00582DDE"/>
    <w:rsid w:val="00582E3F"/>
    <w:rsid w:val="00582E53"/>
    <w:rsid w:val="00582F06"/>
    <w:rsid w:val="00582F2D"/>
    <w:rsid w:val="005830D0"/>
    <w:rsid w:val="0058334A"/>
    <w:rsid w:val="005835B7"/>
    <w:rsid w:val="005839AE"/>
    <w:rsid w:val="00583CE6"/>
    <w:rsid w:val="00583D9A"/>
    <w:rsid w:val="00583F02"/>
    <w:rsid w:val="00583F4E"/>
    <w:rsid w:val="005841AE"/>
    <w:rsid w:val="0058427A"/>
    <w:rsid w:val="005843A1"/>
    <w:rsid w:val="005848F2"/>
    <w:rsid w:val="00584982"/>
    <w:rsid w:val="00584D1F"/>
    <w:rsid w:val="00585022"/>
    <w:rsid w:val="00585156"/>
    <w:rsid w:val="00585358"/>
    <w:rsid w:val="005853F9"/>
    <w:rsid w:val="005855D0"/>
    <w:rsid w:val="005856C5"/>
    <w:rsid w:val="00585790"/>
    <w:rsid w:val="0058579C"/>
    <w:rsid w:val="00585ADF"/>
    <w:rsid w:val="00585AEA"/>
    <w:rsid w:val="00585BE0"/>
    <w:rsid w:val="00585E19"/>
    <w:rsid w:val="00585E84"/>
    <w:rsid w:val="005862E2"/>
    <w:rsid w:val="005863AC"/>
    <w:rsid w:val="00586461"/>
    <w:rsid w:val="005865EE"/>
    <w:rsid w:val="005869E8"/>
    <w:rsid w:val="00586AAE"/>
    <w:rsid w:val="00586AD6"/>
    <w:rsid w:val="00586D47"/>
    <w:rsid w:val="00587573"/>
    <w:rsid w:val="00587ED5"/>
    <w:rsid w:val="005900AB"/>
    <w:rsid w:val="00590114"/>
    <w:rsid w:val="00590145"/>
    <w:rsid w:val="00590202"/>
    <w:rsid w:val="0059025A"/>
    <w:rsid w:val="00590262"/>
    <w:rsid w:val="00590283"/>
    <w:rsid w:val="00590385"/>
    <w:rsid w:val="0059071C"/>
    <w:rsid w:val="005909EE"/>
    <w:rsid w:val="00590DFA"/>
    <w:rsid w:val="0059182E"/>
    <w:rsid w:val="00591910"/>
    <w:rsid w:val="00591942"/>
    <w:rsid w:val="00591A00"/>
    <w:rsid w:val="00591B1B"/>
    <w:rsid w:val="00591BD0"/>
    <w:rsid w:val="0059202B"/>
    <w:rsid w:val="0059220F"/>
    <w:rsid w:val="0059266A"/>
    <w:rsid w:val="005928EF"/>
    <w:rsid w:val="005928F1"/>
    <w:rsid w:val="00592BC2"/>
    <w:rsid w:val="00592DAE"/>
    <w:rsid w:val="00592E63"/>
    <w:rsid w:val="0059360B"/>
    <w:rsid w:val="005936F7"/>
    <w:rsid w:val="00593727"/>
    <w:rsid w:val="00593B2A"/>
    <w:rsid w:val="00593D41"/>
    <w:rsid w:val="00593F4F"/>
    <w:rsid w:val="00594055"/>
    <w:rsid w:val="0059424A"/>
    <w:rsid w:val="00594928"/>
    <w:rsid w:val="00594AFC"/>
    <w:rsid w:val="00594E20"/>
    <w:rsid w:val="00594FE1"/>
    <w:rsid w:val="005950BE"/>
    <w:rsid w:val="00595197"/>
    <w:rsid w:val="0059521C"/>
    <w:rsid w:val="00595463"/>
    <w:rsid w:val="005955B7"/>
    <w:rsid w:val="005956A8"/>
    <w:rsid w:val="005956C9"/>
    <w:rsid w:val="0059578F"/>
    <w:rsid w:val="00595814"/>
    <w:rsid w:val="00595A18"/>
    <w:rsid w:val="00595A77"/>
    <w:rsid w:val="00596028"/>
    <w:rsid w:val="0059603A"/>
    <w:rsid w:val="005960EB"/>
    <w:rsid w:val="005962F6"/>
    <w:rsid w:val="005963C9"/>
    <w:rsid w:val="0059647F"/>
    <w:rsid w:val="00596519"/>
    <w:rsid w:val="0059666E"/>
    <w:rsid w:val="00596B56"/>
    <w:rsid w:val="00596E46"/>
    <w:rsid w:val="00596F21"/>
    <w:rsid w:val="00596F3F"/>
    <w:rsid w:val="0059722C"/>
    <w:rsid w:val="0059729A"/>
    <w:rsid w:val="00597509"/>
    <w:rsid w:val="00597EB6"/>
    <w:rsid w:val="00597EE6"/>
    <w:rsid w:val="00597F8B"/>
    <w:rsid w:val="005A0151"/>
    <w:rsid w:val="005A02D1"/>
    <w:rsid w:val="005A0417"/>
    <w:rsid w:val="005A082C"/>
    <w:rsid w:val="005A0CFB"/>
    <w:rsid w:val="005A0D71"/>
    <w:rsid w:val="005A114C"/>
    <w:rsid w:val="005A140E"/>
    <w:rsid w:val="005A14D6"/>
    <w:rsid w:val="005A185C"/>
    <w:rsid w:val="005A187D"/>
    <w:rsid w:val="005A1DA6"/>
    <w:rsid w:val="005A1FCF"/>
    <w:rsid w:val="005A21A0"/>
    <w:rsid w:val="005A22CC"/>
    <w:rsid w:val="005A2512"/>
    <w:rsid w:val="005A25B5"/>
    <w:rsid w:val="005A2761"/>
    <w:rsid w:val="005A2B69"/>
    <w:rsid w:val="005A2C47"/>
    <w:rsid w:val="005A2D82"/>
    <w:rsid w:val="005A2D91"/>
    <w:rsid w:val="005A3344"/>
    <w:rsid w:val="005A3582"/>
    <w:rsid w:val="005A3899"/>
    <w:rsid w:val="005A3D1F"/>
    <w:rsid w:val="005A3D73"/>
    <w:rsid w:val="005A3E04"/>
    <w:rsid w:val="005A4020"/>
    <w:rsid w:val="005A4053"/>
    <w:rsid w:val="005A40CB"/>
    <w:rsid w:val="005A497F"/>
    <w:rsid w:val="005A4C38"/>
    <w:rsid w:val="005A4D18"/>
    <w:rsid w:val="005A4EFD"/>
    <w:rsid w:val="005A4F3B"/>
    <w:rsid w:val="005A506A"/>
    <w:rsid w:val="005A5459"/>
    <w:rsid w:val="005A5467"/>
    <w:rsid w:val="005A54C0"/>
    <w:rsid w:val="005A5501"/>
    <w:rsid w:val="005A5A0A"/>
    <w:rsid w:val="005A5AD9"/>
    <w:rsid w:val="005A64D0"/>
    <w:rsid w:val="005A6525"/>
    <w:rsid w:val="005A66EC"/>
    <w:rsid w:val="005A6A06"/>
    <w:rsid w:val="005A6A15"/>
    <w:rsid w:val="005A6DAA"/>
    <w:rsid w:val="005A6FB7"/>
    <w:rsid w:val="005A7002"/>
    <w:rsid w:val="005A7217"/>
    <w:rsid w:val="005A7404"/>
    <w:rsid w:val="005A7443"/>
    <w:rsid w:val="005A757D"/>
    <w:rsid w:val="005A775C"/>
    <w:rsid w:val="005A7917"/>
    <w:rsid w:val="005A796E"/>
    <w:rsid w:val="005A7CC3"/>
    <w:rsid w:val="005A7D6E"/>
    <w:rsid w:val="005A7DEA"/>
    <w:rsid w:val="005B0070"/>
    <w:rsid w:val="005B02E6"/>
    <w:rsid w:val="005B037D"/>
    <w:rsid w:val="005B049A"/>
    <w:rsid w:val="005B05DB"/>
    <w:rsid w:val="005B07DF"/>
    <w:rsid w:val="005B0886"/>
    <w:rsid w:val="005B146E"/>
    <w:rsid w:val="005B19F7"/>
    <w:rsid w:val="005B1B7D"/>
    <w:rsid w:val="005B2201"/>
    <w:rsid w:val="005B2332"/>
    <w:rsid w:val="005B26C3"/>
    <w:rsid w:val="005B282B"/>
    <w:rsid w:val="005B29D2"/>
    <w:rsid w:val="005B2C36"/>
    <w:rsid w:val="005B2C7D"/>
    <w:rsid w:val="005B3431"/>
    <w:rsid w:val="005B369A"/>
    <w:rsid w:val="005B424A"/>
    <w:rsid w:val="005B4554"/>
    <w:rsid w:val="005B4676"/>
    <w:rsid w:val="005B46A0"/>
    <w:rsid w:val="005B46B7"/>
    <w:rsid w:val="005B477F"/>
    <w:rsid w:val="005B4D7C"/>
    <w:rsid w:val="005B4EB9"/>
    <w:rsid w:val="005B5069"/>
    <w:rsid w:val="005B508C"/>
    <w:rsid w:val="005B550F"/>
    <w:rsid w:val="005B56E6"/>
    <w:rsid w:val="005B59F6"/>
    <w:rsid w:val="005B6003"/>
    <w:rsid w:val="005B660D"/>
    <w:rsid w:val="005B6613"/>
    <w:rsid w:val="005B66BC"/>
    <w:rsid w:val="005B6845"/>
    <w:rsid w:val="005B68CE"/>
    <w:rsid w:val="005B69A3"/>
    <w:rsid w:val="005B6BC5"/>
    <w:rsid w:val="005B6C94"/>
    <w:rsid w:val="005B70B5"/>
    <w:rsid w:val="005B7203"/>
    <w:rsid w:val="005B7467"/>
    <w:rsid w:val="005B76D6"/>
    <w:rsid w:val="005C03D5"/>
    <w:rsid w:val="005C0665"/>
    <w:rsid w:val="005C09B1"/>
    <w:rsid w:val="005C0BC2"/>
    <w:rsid w:val="005C0E4B"/>
    <w:rsid w:val="005C0FB4"/>
    <w:rsid w:val="005C0FBD"/>
    <w:rsid w:val="005C111A"/>
    <w:rsid w:val="005C1181"/>
    <w:rsid w:val="005C1297"/>
    <w:rsid w:val="005C135B"/>
    <w:rsid w:val="005C1526"/>
    <w:rsid w:val="005C17AA"/>
    <w:rsid w:val="005C1935"/>
    <w:rsid w:val="005C1A93"/>
    <w:rsid w:val="005C1B62"/>
    <w:rsid w:val="005C1BEE"/>
    <w:rsid w:val="005C1EA9"/>
    <w:rsid w:val="005C1EC0"/>
    <w:rsid w:val="005C1F41"/>
    <w:rsid w:val="005C216C"/>
    <w:rsid w:val="005C2348"/>
    <w:rsid w:val="005C240E"/>
    <w:rsid w:val="005C2760"/>
    <w:rsid w:val="005C286D"/>
    <w:rsid w:val="005C2881"/>
    <w:rsid w:val="005C326A"/>
    <w:rsid w:val="005C35BC"/>
    <w:rsid w:val="005C37D8"/>
    <w:rsid w:val="005C3AFC"/>
    <w:rsid w:val="005C40E7"/>
    <w:rsid w:val="005C42D6"/>
    <w:rsid w:val="005C49E9"/>
    <w:rsid w:val="005C4F6C"/>
    <w:rsid w:val="005C5030"/>
    <w:rsid w:val="005C51EC"/>
    <w:rsid w:val="005C51FD"/>
    <w:rsid w:val="005C52EF"/>
    <w:rsid w:val="005C5450"/>
    <w:rsid w:val="005C546D"/>
    <w:rsid w:val="005C553A"/>
    <w:rsid w:val="005C59E6"/>
    <w:rsid w:val="005C5C93"/>
    <w:rsid w:val="005C5D4F"/>
    <w:rsid w:val="005C5FCC"/>
    <w:rsid w:val="005C61AD"/>
    <w:rsid w:val="005C63E9"/>
    <w:rsid w:val="005C6584"/>
    <w:rsid w:val="005C686C"/>
    <w:rsid w:val="005C6BDA"/>
    <w:rsid w:val="005C6E37"/>
    <w:rsid w:val="005C6F95"/>
    <w:rsid w:val="005C6FA8"/>
    <w:rsid w:val="005C7189"/>
    <w:rsid w:val="005C788B"/>
    <w:rsid w:val="005D00C4"/>
    <w:rsid w:val="005D03AC"/>
    <w:rsid w:val="005D05AB"/>
    <w:rsid w:val="005D0AEC"/>
    <w:rsid w:val="005D0D55"/>
    <w:rsid w:val="005D11C5"/>
    <w:rsid w:val="005D159C"/>
    <w:rsid w:val="005D2140"/>
    <w:rsid w:val="005D22B7"/>
    <w:rsid w:val="005D29AA"/>
    <w:rsid w:val="005D2AFF"/>
    <w:rsid w:val="005D2F14"/>
    <w:rsid w:val="005D3042"/>
    <w:rsid w:val="005D3105"/>
    <w:rsid w:val="005D34BA"/>
    <w:rsid w:val="005D3827"/>
    <w:rsid w:val="005D3DD7"/>
    <w:rsid w:val="005D4125"/>
    <w:rsid w:val="005D445E"/>
    <w:rsid w:val="005D4518"/>
    <w:rsid w:val="005D469C"/>
    <w:rsid w:val="005D473B"/>
    <w:rsid w:val="005D47B2"/>
    <w:rsid w:val="005D48B2"/>
    <w:rsid w:val="005D494F"/>
    <w:rsid w:val="005D4C19"/>
    <w:rsid w:val="005D4D67"/>
    <w:rsid w:val="005D5355"/>
    <w:rsid w:val="005D550B"/>
    <w:rsid w:val="005D5656"/>
    <w:rsid w:val="005D57A6"/>
    <w:rsid w:val="005D584D"/>
    <w:rsid w:val="005D5882"/>
    <w:rsid w:val="005D58F5"/>
    <w:rsid w:val="005D58F9"/>
    <w:rsid w:val="005D5939"/>
    <w:rsid w:val="005D5A47"/>
    <w:rsid w:val="005D5CDA"/>
    <w:rsid w:val="005D5DE7"/>
    <w:rsid w:val="005D61E7"/>
    <w:rsid w:val="005D6214"/>
    <w:rsid w:val="005D6593"/>
    <w:rsid w:val="005D67FB"/>
    <w:rsid w:val="005D6866"/>
    <w:rsid w:val="005D6AC4"/>
    <w:rsid w:val="005D6B01"/>
    <w:rsid w:val="005D6E49"/>
    <w:rsid w:val="005D73AF"/>
    <w:rsid w:val="005D77E7"/>
    <w:rsid w:val="005D7821"/>
    <w:rsid w:val="005D7D73"/>
    <w:rsid w:val="005D7DD5"/>
    <w:rsid w:val="005E0373"/>
    <w:rsid w:val="005E079D"/>
    <w:rsid w:val="005E0D7D"/>
    <w:rsid w:val="005E10C5"/>
    <w:rsid w:val="005E1476"/>
    <w:rsid w:val="005E161E"/>
    <w:rsid w:val="005E1C9E"/>
    <w:rsid w:val="005E1E3D"/>
    <w:rsid w:val="005E1FDA"/>
    <w:rsid w:val="005E2002"/>
    <w:rsid w:val="005E24E9"/>
    <w:rsid w:val="005E2608"/>
    <w:rsid w:val="005E29A5"/>
    <w:rsid w:val="005E2A37"/>
    <w:rsid w:val="005E2AD1"/>
    <w:rsid w:val="005E2CBE"/>
    <w:rsid w:val="005E2EBC"/>
    <w:rsid w:val="005E30C0"/>
    <w:rsid w:val="005E30E5"/>
    <w:rsid w:val="005E323E"/>
    <w:rsid w:val="005E324F"/>
    <w:rsid w:val="005E3A47"/>
    <w:rsid w:val="005E3CF3"/>
    <w:rsid w:val="005E3D06"/>
    <w:rsid w:val="005E3E74"/>
    <w:rsid w:val="005E3F37"/>
    <w:rsid w:val="005E404B"/>
    <w:rsid w:val="005E4121"/>
    <w:rsid w:val="005E4AA7"/>
    <w:rsid w:val="005E4AC5"/>
    <w:rsid w:val="005E4C82"/>
    <w:rsid w:val="005E4E95"/>
    <w:rsid w:val="005E4EEB"/>
    <w:rsid w:val="005E4F98"/>
    <w:rsid w:val="005E5114"/>
    <w:rsid w:val="005E522F"/>
    <w:rsid w:val="005E5272"/>
    <w:rsid w:val="005E56E7"/>
    <w:rsid w:val="005E56F5"/>
    <w:rsid w:val="005E5755"/>
    <w:rsid w:val="005E5A3F"/>
    <w:rsid w:val="005E5C33"/>
    <w:rsid w:val="005E6109"/>
    <w:rsid w:val="005E6625"/>
    <w:rsid w:val="005E677A"/>
    <w:rsid w:val="005E697B"/>
    <w:rsid w:val="005E6A07"/>
    <w:rsid w:val="005E6B65"/>
    <w:rsid w:val="005E7514"/>
    <w:rsid w:val="005E783A"/>
    <w:rsid w:val="005E79EB"/>
    <w:rsid w:val="005E7B1C"/>
    <w:rsid w:val="005E7DB3"/>
    <w:rsid w:val="005F0473"/>
    <w:rsid w:val="005F0887"/>
    <w:rsid w:val="005F089C"/>
    <w:rsid w:val="005F09B1"/>
    <w:rsid w:val="005F0B8B"/>
    <w:rsid w:val="005F0C1E"/>
    <w:rsid w:val="005F0C85"/>
    <w:rsid w:val="005F0D83"/>
    <w:rsid w:val="005F1008"/>
    <w:rsid w:val="005F111F"/>
    <w:rsid w:val="005F15D8"/>
    <w:rsid w:val="005F17B5"/>
    <w:rsid w:val="005F19F2"/>
    <w:rsid w:val="005F1E9D"/>
    <w:rsid w:val="005F1F11"/>
    <w:rsid w:val="005F2052"/>
    <w:rsid w:val="005F20E5"/>
    <w:rsid w:val="005F2254"/>
    <w:rsid w:val="005F258D"/>
    <w:rsid w:val="005F285B"/>
    <w:rsid w:val="005F2A5D"/>
    <w:rsid w:val="005F2CB6"/>
    <w:rsid w:val="005F2D90"/>
    <w:rsid w:val="005F3280"/>
    <w:rsid w:val="005F32F1"/>
    <w:rsid w:val="005F35AB"/>
    <w:rsid w:val="005F3815"/>
    <w:rsid w:val="005F3D82"/>
    <w:rsid w:val="005F3EE9"/>
    <w:rsid w:val="005F3F31"/>
    <w:rsid w:val="005F4239"/>
    <w:rsid w:val="005F427D"/>
    <w:rsid w:val="005F4595"/>
    <w:rsid w:val="005F4605"/>
    <w:rsid w:val="005F46B0"/>
    <w:rsid w:val="005F4DB3"/>
    <w:rsid w:val="005F4EED"/>
    <w:rsid w:val="005F50B8"/>
    <w:rsid w:val="005F5144"/>
    <w:rsid w:val="005F53BA"/>
    <w:rsid w:val="005F55A9"/>
    <w:rsid w:val="005F5677"/>
    <w:rsid w:val="005F59D6"/>
    <w:rsid w:val="005F5B95"/>
    <w:rsid w:val="005F5BA1"/>
    <w:rsid w:val="005F5F8F"/>
    <w:rsid w:val="005F5FD5"/>
    <w:rsid w:val="005F6213"/>
    <w:rsid w:val="005F65F1"/>
    <w:rsid w:val="005F67E3"/>
    <w:rsid w:val="005F681D"/>
    <w:rsid w:val="005F69CE"/>
    <w:rsid w:val="005F6A67"/>
    <w:rsid w:val="005F6A86"/>
    <w:rsid w:val="005F6F4D"/>
    <w:rsid w:val="005F7151"/>
    <w:rsid w:val="005F7AF3"/>
    <w:rsid w:val="005F7C06"/>
    <w:rsid w:val="005F7C46"/>
    <w:rsid w:val="005F7DBE"/>
    <w:rsid w:val="0060009F"/>
    <w:rsid w:val="0060028F"/>
    <w:rsid w:val="006002C7"/>
    <w:rsid w:val="0060048A"/>
    <w:rsid w:val="00600881"/>
    <w:rsid w:val="00600984"/>
    <w:rsid w:val="00600CA3"/>
    <w:rsid w:val="00600F5B"/>
    <w:rsid w:val="0060148E"/>
    <w:rsid w:val="00601533"/>
    <w:rsid w:val="00601758"/>
    <w:rsid w:val="006019AA"/>
    <w:rsid w:val="00601B92"/>
    <w:rsid w:val="00601DBF"/>
    <w:rsid w:val="00601F46"/>
    <w:rsid w:val="006020CD"/>
    <w:rsid w:val="00602575"/>
    <w:rsid w:val="00602790"/>
    <w:rsid w:val="00602F77"/>
    <w:rsid w:val="0060319D"/>
    <w:rsid w:val="006031B8"/>
    <w:rsid w:val="00603823"/>
    <w:rsid w:val="00603A71"/>
    <w:rsid w:val="00603AF0"/>
    <w:rsid w:val="00603BE9"/>
    <w:rsid w:val="00603C54"/>
    <w:rsid w:val="00603DE1"/>
    <w:rsid w:val="006040EE"/>
    <w:rsid w:val="00604CEA"/>
    <w:rsid w:val="00604F0E"/>
    <w:rsid w:val="00604F77"/>
    <w:rsid w:val="00605107"/>
    <w:rsid w:val="00605158"/>
    <w:rsid w:val="00605277"/>
    <w:rsid w:val="006054B3"/>
    <w:rsid w:val="006055A4"/>
    <w:rsid w:val="0060569F"/>
    <w:rsid w:val="00605A19"/>
    <w:rsid w:val="00605D35"/>
    <w:rsid w:val="00605E53"/>
    <w:rsid w:val="006064B2"/>
    <w:rsid w:val="00606716"/>
    <w:rsid w:val="006069E4"/>
    <w:rsid w:val="00606CCF"/>
    <w:rsid w:val="00606DB5"/>
    <w:rsid w:val="0060725E"/>
    <w:rsid w:val="00607639"/>
    <w:rsid w:val="00607711"/>
    <w:rsid w:val="0060798B"/>
    <w:rsid w:val="00607B21"/>
    <w:rsid w:val="00610198"/>
    <w:rsid w:val="00610547"/>
    <w:rsid w:val="00610A23"/>
    <w:rsid w:val="00610BBA"/>
    <w:rsid w:val="00610DAD"/>
    <w:rsid w:val="00610E04"/>
    <w:rsid w:val="00610F8B"/>
    <w:rsid w:val="006114F2"/>
    <w:rsid w:val="00611588"/>
    <w:rsid w:val="006115EF"/>
    <w:rsid w:val="0061193E"/>
    <w:rsid w:val="006119E3"/>
    <w:rsid w:val="00611A57"/>
    <w:rsid w:val="00611E5A"/>
    <w:rsid w:val="006123B5"/>
    <w:rsid w:val="00612429"/>
    <w:rsid w:val="00612450"/>
    <w:rsid w:val="00612590"/>
    <w:rsid w:val="00612686"/>
    <w:rsid w:val="0061271B"/>
    <w:rsid w:val="00612BBB"/>
    <w:rsid w:val="0061307F"/>
    <w:rsid w:val="0061327A"/>
    <w:rsid w:val="006133FE"/>
    <w:rsid w:val="006136AC"/>
    <w:rsid w:val="00613765"/>
    <w:rsid w:val="0061388B"/>
    <w:rsid w:val="00613A37"/>
    <w:rsid w:val="00613C6B"/>
    <w:rsid w:val="00613D41"/>
    <w:rsid w:val="00613EA9"/>
    <w:rsid w:val="00614009"/>
    <w:rsid w:val="00614087"/>
    <w:rsid w:val="00614313"/>
    <w:rsid w:val="00614498"/>
    <w:rsid w:val="00614548"/>
    <w:rsid w:val="006148D4"/>
    <w:rsid w:val="00614992"/>
    <w:rsid w:val="00614AB9"/>
    <w:rsid w:val="00614CE9"/>
    <w:rsid w:val="00615055"/>
    <w:rsid w:val="00615058"/>
    <w:rsid w:val="0061512D"/>
    <w:rsid w:val="00615601"/>
    <w:rsid w:val="00615638"/>
    <w:rsid w:val="0061570E"/>
    <w:rsid w:val="0061598E"/>
    <w:rsid w:val="00615C02"/>
    <w:rsid w:val="00615DF1"/>
    <w:rsid w:val="0061605B"/>
    <w:rsid w:val="00616253"/>
    <w:rsid w:val="00616286"/>
    <w:rsid w:val="0061637D"/>
    <w:rsid w:val="00616537"/>
    <w:rsid w:val="00616A75"/>
    <w:rsid w:val="00616BD6"/>
    <w:rsid w:val="00616CBB"/>
    <w:rsid w:val="00616CE2"/>
    <w:rsid w:val="00616EE9"/>
    <w:rsid w:val="00616F23"/>
    <w:rsid w:val="0061731A"/>
    <w:rsid w:val="00617548"/>
    <w:rsid w:val="00617BF1"/>
    <w:rsid w:val="00617C77"/>
    <w:rsid w:val="00617DAB"/>
    <w:rsid w:val="00617E61"/>
    <w:rsid w:val="006203C5"/>
    <w:rsid w:val="0062059A"/>
    <w:rsid w:val="006209D4"/>
    <w:rsid w:val="00620A87"/>
    <w:rsid w:val="00620B6C"/>
    <w:rsid w:val="00620D94"/>
    <w:rsid w:val="00620E3A"/>
    <w:rsid w:val="00620FF2"/>
    <w:rsid w:val="00621443"/>
    <w:rsid w:val="0062154B"/>
    <w:rsid w:val="00621736"/>
    <w:rsid w:val="00621EA3"/>
    <w:rsid w:val="00622202"/>
    <w:rsid w:val="00622275"/>
    <w:rsid w:val="0062246C"/>
    <w:rsid w:val="006225E1"/>
    <w:rsid w:val="0062284C"/>
    <w:rsid w:val="006229E7"/>
    <w:rsid w:val="00622D16"/>
    <w:rsid w:val="006236F1"/>
    <w:rsid w:val="006236F4"/>
    <w:rsid w:val="0062392D"/>
    <w:rsid w:val="00623ABC"/>
    <w:rsid w:val="00623F8A"/>
    <w:rsid w:val="00624231"/>
    <w:rsid w:val="00624662"/>
    <w:rsid w:val="0062468B"/>
    <w:rsid w:val="00624774"/>
    <w:rsid w:val="00624B33"/>
    <w:rsid w:val="00624B50"/>
    <w:rsid w:val="00624D76"/>
    <w:rsid w:val="00624E3F"/>
    <w:rsid w:val="00625207"/>
    <w:rsid w:val="0062551C"/>
    <w:rsid w:val="00625523"/>
    <w:rsid w:val="006256F8"/>
    <w:rsid w:val="00625BFF"/>
    <w:rsid w:val="00625D75"/>
    <w:rsid w:val="00625F0B"/>
    <w:rsid w:val="00625F39"/>
    <w:rsid w:val="00625F8F"/>
    <w:rsid w:val="00626142"/>
    <w:rsid w:val="00626172"/>
    <w:rsid w:val="00626534"/>
    <w:rsid w:val="006265CF"/>
    <w:rsid w:val="006267E2"/>
    <w:rsid w:val="00626C6D"/>
    <w:rsid w:val="00626C78"/>
    <w:rsid w:val="00626EC0"/>
    <w:rsid w:val="00627577"/>
    <w:rsid w:val="00627758"/>
    <w:rsid w:val="00627812"/>
    <w:rsid w:val="00627A51"/>
    <w:rsid w:val="00627C54"/>
    <w:rsid w:val="00627D51"/>
    <w:rsid w:val="006300C7"/>
    <w:rsid w:val="00630AC8"/>
    <w:rsid w:val="00631069"/>
    <w:rsid w:val="006312F2"/>
    <w:rsid w:val="0063197D"/>
    <w:rsid w:val="00631D05"/>
    <w:rsid w:val="00631F28"/>
    <w:rsid w:val="006321C8"/>
    <w:rsid w:val="00632A4B"/>
    <w:rsid w:val="00632A5A"/>
    <w:rsid w:val="00632C36"/>
    <w:rsid w:val="00633325"/>
    <w:rsid w:val="00633528"/>
    <w:rsid w:val="00633571"/>
    <w:rsid w:val="006337C3"/>
    <w:rsid w:val="00633AF8"/>
    <w:rsid w:val="00633BB4"/>
    <w:rsid w:val="00633C2C"/>
    <w:rsid w:val="00633C67"/>
    <w:rsid w:val="00633C87"/>
    <w:rsid w:val="00633EF9"/>
    <w:rsid w:val="00634080"/>
    <w:rsid w:val="006344C7"/>
    <w:rsid w:val="006344D6"/>
    <w:rsid w:val="00634502"/>
    <w:rsid w:val="006351DA"/>
    <w:rsid w:val="00635390"/>
    <w:rsid w:val="00635916"/>
    <w:rsid w:val="00635B65"/>
    <w:rsid w:val="00635CC6"/>
    <w:rsid w:val="00635FA3"/>
    <w:rsid w:val="00636407"/>
    <w:rsid w:val="00636411"/>
    <w:rsid w:val="00636419"/>
    <w:rsid w:val="00636439"/>
    <w:rsid w:val="006364B1"/>
    <w:rsid w:val="00636694"/>
    <w:rsid w:val="00636CAE"/>
    <w:rsid w:val="00636E8E"/>
    <w:rsid w:val="00637152"/>
    <w:rsid w:val="00637509"/>
    <w:rsid w:val="00637823"/>
    <w:rsid w:val="00637D48"/>
    <w:rsid w:val="00637E4C"/>
    <w:rsid w:val="00637F74"/>
    <w:rsid w:val="00640149"/>
    <w:rsid w:val="00640201"/>
    <w:rsid w:val="00640229"/>
    <w:rsid w:val="00640959"/>
    <w:rsid w:val="00640B9F"/>
    <w:rsid w:val="00640DA4"/>
    <w:rsid w:val="00641136"/>
    <w:rsid w:val="00641236"/>
    <w:rsid w:val="006412FD"/>
    <w:rsid w:val="00641395"/>
    <w:rsid w:val="0064148D"/>
    <w:rsid w:val="0064185C"/>
    <w:rsid w:val="006418B3"/>
    <w:rsid w:val="00641E32"/>
    <w:rsid w:val="006420F3"/>
    <w:rsid w:val="0064248A"/>
    <w:rsid w:val="00642517"/>
    <w:rsid w:val="006425AF"/>
    <w:rsid w:val="00642A68"/>
    <w:rsid w:val="00642CD0"/>
    <w:rsid w:val="00642E73"/>
    <w:rsid w:val="00642EA4"/>
    <w:rsid w:val="00642F02"/>
    <w:rsid w:val="0064305C"/>
    <w:rsid w:val="0064307E"/>
    <w:rsid w:val="0064327C"/>
    <w:rsid w:val="0064350E"/>
    <w:rsid w:val="006435A1"/>
    <w:rsid w:val="0064367E"/>
    <w:rsid w:val="00644031"/>
    <w:rsid w:val="00644143"/>
    <w:rsid w:val="0064435B"/>
    <w:rsid w:val="00644360"/>
    <w:rsid w:val="00644548"/>
    <w:rsid w:val="00644687"/>
    <w:rsid w:val="00644A3A"/>
    <w:rsid w:val="00644A7E"/>
    <w:rsid w:val="00644E14"/>
    <w:rsid w:val="0064536B"/>
    <w:rsid w:val="00645512"/>
    <w:rsid w:val="00645766"/>
    <w:rsid w:val="00645AE2"/>
    <w:rsid w:val="00645BF6"/>
    <w:rsid w:val="00645E05"/>
    <w:rsid w:val="00645FAF"/>
    <w:rsid w:val="00646439"/>
    <w:rsid w:val="00646998"/>
    <w:rsid w:val="00646DA8"/>
    <w:rsid w:val="00646F9F"/>
    <w:rsid w:val="0064741A"/>
    <w:rsid w:val="006474C4"/>
    <w:rsid w:val="0064781A"/>
    <w:rsid w:val="006478AB"/>
    <w:rsid w:val="00647BAC"/>
    <w:rsid w:val="00647FD6"/>
    <w:rsid w:val="00647FF6"/>
    <w:rsid w:val="00650162"/>
    <w:rsid w:val="0065018D"/>
    <w:rsid w:val="0065024E"/>
    <w:rsid w:val="00650436"/>
    <w:rsid w:val="0065083C"/>
    <w:rsid w:val="006509AC"/>
    <w:rsid w:val="00650E7A"/>
    <w:rsid w:val="00650F4C"/>
    <w:rsid w:val="0065148A"/>
    <w:rsid w:val="006516A3"/>
    <w:rsid w:val="006519DF"/>
    <w:rsid w:val="00651A59"/>
    <w:rsid w:val="00651E3F"/>
    <w:rsid w:val="006520C6"/>
    <w:rsid w:val="00652169"/>
    <w:rsid w:val="0065257A"/>
    <w:rsid w:val="00652B39"/>
    <w:rsid w:val="00652B89"/>
    <w:rsid w:val="00652BA6"/>
    <w:rsid w:val="00652BA7"/>
    <w:rsid w:val="00652C26"/>
    <w:rsid w:val="00652C76"/>
    <w:rsid w:val="00652DA0"/>
    <w:rsid w:val="00653627"/>
    <w:rsid w:val="00653727"/>
    <w:rsid w:val="00653805"/>
    <w:rsid w:val="00653807"/>
    <w:rsid w:val="00653B07"/>
    <w:rsid w:val="00653BAD"/>
    <w:rsid w:val="00653E9D"/>
    <w:rsid w:val="00653EE5"/>
    <w:rsid w:val="006542A1"/>
    <w:rsid w:val="00654391"/>
    <w:rsid w:val="006544C7"/>
    <w:rsid w:val="00654545"/>
    <w:rsid w:val="0065460F"/>
    <w:rsid w:val="00654898"/>
    <w:rsid w:val="00654D0E"/>
    <w:rsid w:val="00654D3A"/>
    <w:rsid w:val="00654E90"/>
    <w:rsid w:val="006551CC"/>
    <w:rsid w:val="00655230"/>
    <w:rsid w:val="00655399"/>
    <w:rsid w:val="0065544B"/>
    <w:rsid w:val="00655492"/>
    <w:rsid w:val="006554C2"/>
    <w:rsid w:val="00655720"/>
    <w:rsid w:val="006558CB"/>
    <w:rsid w:val="0065595F"/>
    <w:rsid w:val="00655AF6"/>
    <w:rsid w:val="00655C7E"/>
    <w:rsid w:val="00655CB6"/>
    <w:rsid w:val="00655DD5"/>
    <w:rsid w:val="00655DE8"/>
    <w:rsid w:val="00655FB2"/>
    <w:rsid w:val="00656052"/>
    <w:rsid w:val="006560F9"/>
    <w:rsid w:val="00656251"/>
    <w:rsid w:val="006564A0"/>
    <w:rsid w:val="006564E1"/>
    <w:rsid w:val="00656640"/>
    <w:rsid w:val="00656777"/>
    <w:rsid w:val="00656797"/>
    <w:rsid w:val="0065687B"/>
    <w:rsid w:val="00656CBF"/>
    <w:rsid w:val="00656DF2"/>
    <w:rsid w:val="00657130"/>
    <w:rsid w:val="00657174"/>
    <w:rsid w:val="00657248"/>
    <w:rsid w:val="00657432"/>
    <w:rsid w:val="0065743A"/>
    <w:rsid w:val="0065784A"/>
    <w:rsid w:val="006579F1"/>
    <w:rsid w:val="006600BE"/>
    <w:rsid w:val="0066013A"/>
    <w:rsid w:val="00660141"/>
    <w:rsid w:val="006603FB"/>
    <w:rsid w:val="0066066F"/>
    <w:rsid w:val="00660800"/>
    <w:rsid w:val="006608B2"/>
    <w:rsid w:val="0066093A"/>
    <w:rsid w:val="0066098C"/>
    <w:rsid w:val="00660B29"/>
    <w:rsid w:val="00660B2F"/>
    <w:rsid w:val="00660CD0"/>
    <w:rsid w:val="00660D41"/>
    <w:rsid w:val="00660F4C"/>
    <w:rsid w:val="00660F4D"/>
    <w:rsid w:val="00661786"/>
    <w:rsid w:val="006618FE"/>
    <w:rsid w:val="00661B95"/>
    <w:rsid w:val="0066212C"/>
    <w:rsid w:val="006623D3"/>
    <w:rsid w:val="00662BC7"/>
    <w:rsid w:val="00662C74"/>
    <w:rsid w:val="00662D19"/>
    <w:rsid w:val="00663215"/>
    <w:rsid w:val="00663262"/>
    <w:rsid w:val="00663499"/>
    <w:rsid w:val="00663975"/>
    <w:rsid w:val="006639E4"/>
    <w:rsid w:val="006639F3"/>
    <w:rsid w:val="00663A59"/>
    <w:rsid w:val="00663C65"/>
    <w:rsid w:val="00663DE3"/>
    <w:rsid w:val="00663FDD"/>
    <w:rsid w:val="00663FF4"/>
    <w:rsid w:val="00663FF9"/>
    <w:rsid w:val="00664131"/>
    <w:rsid w:val="006641DF"/>
    <w:rsid w:val="006643B6"/>
    <w:rsid w:val="006644AD"/>
    <w:rsid w:val="00664698"/>
    <w:rsid w:val="00664709"/>
    <w:rsid w:val="00664C88"/>
    <w:rsid w:val="00664CBE"/>
    <w:rsid w:val="00664EA6"/>
    <w:rsid w:val="0066504C"/>
    <w:rsid w:val="00665072"/>
    <w:rsid w:val="0066518C"/>
    <w:rsid w:val="00665AD8"/>
    <w:rsid w:val="00665B05"/>
    <w:rsid w:val="00665BDD"/>
    <w:rsid w:val="00665D87"/>
    <w:rsid w:val="00666005"/>
    <w:rsid w:val="006660BC"/>
    <w:rsid w:val="006661E1"/>
    <w:rsid w:val="006665BA"/>
    <w:rsid w:val="006665CF"/>
    <w:rsid w:val="00666A6A"/>
    <w:rsid w:val="00666AFF"/>
    <w:rsid w:val="00666D95"/>
    <w:rsid w:val="00667010"/>
    <w:rsid w:val="006670EE"/>
    <w:rsid w:val="0066732D"/>
    <w:rsid w:val="006678EC"/>
    <w:rsid w:val="00667AAC"/>
    <w:rsid w:val="00667CCE"/>
    <w:rsid w:val="00667D5A"/>
    <w:rsid w:val="006706B8"/>
    <w:rsid w:val="00670807"/>
    <w:rsid w:val="00670B0D"/>
    <w:rsid w:val="00670CB5"/>
    <w:rsid w:val="0067164E"/>
    <w:rsid w:val="0067166A"/>
    <w:rsid w:val="006717E3"/>
    <w:rsid w:val="00671848"/>
    <w:rsid w:val="00671894"/>
    <w:rsid w:val="00671D93"/>
    <w:rsid w:val="00672029"/>
    <w:rsid w:val="0067222C"/>
    <w:rsid w:val="0067245F"/>
    <w:rsid w:val="00672A78"/>
    <w:rsid w:val="00672BDC"/>
    <w:rsid w:val="00672E4F"/>
    <w:rsid w:val="006739BC"/>
    <w:rsid w:val="00673AC2"/>
    <w:rsid w:val="00673ACF"/>
    <w:rsid w:val="00673C1A"/>
    <w:rsid w:val="00673C71"/>
    <w:rsid w:val="00673F18"/>
    <w:rsid w:val="00673F23"/>
    <w:rsid w:val="00674059"/>
    <w:rsid w:val="00674110"/>
    <w:rsid w:val="00674208"/>
    <w:rsid w:val="0067445F"/>
    <w:rsid w:val="006744EC"/>
    <w:rsid w:val="00674628"/>
    <w:rsid w:val="006746F3"/>
    <w:rsid w:val="006748F7"/>
    <w:rsid w:val="00674D68"/>
    <w:rsid w:val="00674E62"/>
    <w:rsid w:val="00674F3F"/>
    <w:rsid w:val="00675356"/>
    <w:rsid w:val="00675534"/>
    <w:rsid w:val="006758E4"/>
    <w:rsid w:val="00675A53"/>
    <w:rsid w:val="00675B2A"/>
    <w:rsid w:val="00675BD5"/>
    <w:rsid w:val="00675CD3"/>
    <w:rsid w:val="00675D14"/>
    <w:rsid w:val="00675E50"/>
    <w:rsid w:val="00675F7D"/>
    <w:rsid w:val="006762BE"/>
    <w:rsid w:val="00676763"/>
    <w:rsid w:val="00676C94"/>
    <w:rsid w:val="006773A0"/>
    <w:rsid w:val="006773DE"/>
    <w:rsid w:val="00677938"/>
    <w:rsid w:val="006800BD"/>
    <w:rsid w:val="006802FE"/>
    <w:rsid w:val="0068040C"/>
    <w:rsid w:val="006804AA"/>
    <w:rsid w:val="0068060D"/>
    <w:rsid w:val="006806FB"/>
    <w:rsid w:val="006808B2"/>
    <w:rsid w:val="00680BAF"/>
    <w:rsid w:val="00680C34"/>
    <w:rsid w:val="00680C8A"/>
    <w:rsid w:val="00680D9F"/>
    <w:rsid w:val="00680E48"/>
    <w:rsid w:val="00680FD4"/>
    <w:rsid w:val="006810E9"/>
    <w:rsid w:val="00681354"/>
    <w:rsid w:val="0068155E"/>
    <w:rsid w:val="006815A2"/>
    <w:rsid w:val="00681998"/>
    <w:rsid w:val="00681ED4"/>
    <w:rsid w:val="00681F26"/>
    <w:rsid w:val="006820D3"/>
    <w:rsid w:val="006822A2"/>
    <w:rsid w:val="00682496"/>
    <w:rsid w:val="00682540"/>
    <w:rsid w:val="0068258A"/>
    <w:rsid w:val="0068284B"/>
    <w:rsid w:val="00682FFD"/>
    <w:rsid w:val="00683458"/>
    <w:rsid w:val="00683459"/>
    <w:rsid w:val="00683F7D"/>
    <w:rsid w:val="00684668"/>
    <w:rsid w:val="006846B9"/>
    <w:rsid w:val="006847BC"/>
    <w:rsid w:val="006847D9"/>
    <w:rsid w:val="00684EC6"/>
    <w:rsid w:val="0068511B"/>
    <w:rsid w:val="006851F8"/>
    <w:rsid w:val="0068536D"/>
    <w:rsid w:val="006853BF"/>
    <w:rsid w:val="006855E0"/>
    <w:rsid w:val="006856EA"/>
    <w:rsid w:val="006857B4"/>
    <w:rsid w:val="00685986"/>
    <w:rsid w:val="00685A75"/>
    <w:rsid w:val="00685DBE"/>
    <w:rsid w:val="00685F0F"/>
    <w:rsid w:val="00685FED"/>
    <w:rsid w:val="00686265"/>
    <w:rsid w:val="006863BF"/>
    <w:rsid w:val="006864DF"/>
    <w:rsid w:val="00686661"/>
    <w:rsid w:val="0068697F"/>
    <w:rsid w:val="00686BAE"/>
    <w:rsid w:val="006871F7"/>
    <w:rsid w:val="00687643"/>
    <w:rsid w:val="00687B9B"/>
    <w:rsid w:val="00687E1A"/>
    <w:rsid w:val="00687E88"/>
    <w:rsid w:val="0069012F"/>
    <w:rsid w:val="006905BC"/>
    <w:rsid w:val="006907E4"/>
    <w:rsid w:val="00690869"/>
    <w:rsid w:val="00690958"/>
    <w:rsid w:val="00690980"/>
    <w:rsid w:val="00690A05"/>
    <w:rsid w:val="00690C2B"/>
    <w:rsid w:val="00690D38"/>
    <w:rsid w:val="00691110"/>
    <w:rsid w:val="006913B6"/>
    <w:rsid w:val="00691477"/>
    <w:rsid w:val="006914B3"/>
    <w:rsid w:val="006915CE"/>
    <w:rsid w:val="0069160E"/>
    <w:rsid w:val="00691638"/>
    <w:rsid w:val="006922CF"/>
    <w:rsid w:val="006926B9"/>
    <w:rsid w:val="00692ACF"/>
    <w:rsid w:val="00692CEB"/>
    <w:rsid w:val="00692E3F"/>
    <w:rsid w:val="00692EF8"/>
    <w:rsid w:val="006930DA"/>
    <w:rsid w:val="00693349"/>
    <w:rsid w:val="00693C28"/>
    <w:rsid w:val="00694100"/>
    <w:rsid w:val="006942DB"/>
    <w:rsid w:val="00694459"/>
    <w:rsid w:val="00694672"/>
    <w:rsid w:val="0069467F"/>
    <w:rsid w:val="00694922"/>
    <w:rsid w:val="006949F3"/>
    <w:rsid w:val="00694BA4"/>
    <w:rsid w:val="006950A7"/>
    <w:rsid w:val="0069564A"/>
    <w:rsid w:val="00695D56"/>
    <w:rsid w:val="00695D93"/>
    <w:rsid w:val="00695E82"/>
    <w:rsid w:val="006961CE"/>
    <w:rsid w:val="0069634A"/>
    <w:rsid w:val="0069637E"/>
    <w:rsid w:val="00696542"/>
    <w:rsid w:val="00696544"/>
    <w:rsid w:val="00696594"/>
    <w:rsid w:val="0069673E"/>
    <w:rsid w:val="00696C59"/>
    <w:rsid w:val="00696ED1"/>
    <w:rsid w:val="006972C3"/>
    <w:rsid w:val="006974D7"/>
    <w:rsid w:val="0069758E"/>
    <w:rsid w:val="0069763A"/>
    <w:rsid w:val="0069795D"/>
    <w:rsid w:val="00697EFE"/>
    <w:rsid w:val="006A03EE"/>
    <w:rsid w:val="006A0598"/>
    <w:rsid w:val="006A06C2"/>
    <w:rsid w:val="006A0B35"/>
    <w:rsid w:val="006A0B7A"/>
    <w:rsid w:val="006A0C0A"/>
    <w:rsid w:val="006A0D75"/>
    <w:rsid w:val="006A0F80"/>
    <w:rsid w:val="006A159F"/>
    <w:rsid w:val="006A1720"/>
    <w:rsid w:val="006A18A2"/>
    <w:rsid w:val="006A1A14"/>
    <w:rsid w:val="006A1ADC"/>
    <w:rsid w:val="006A1B4B"/>
    <w:rsid w:val="006A1B5C"/>
    <w:rsid w:val="006A1C76"/>
    <w:rsid w:val="006A1D12"/>
    <w:rsid w:val="006A2007"/>
    <w:rsid w:val="006A20D2"/>
    <w:rsid w:val="006A213A"/>
    <w:rsid w:val="006A228C"/>
    <w:rsid w:val="006A26EE"/>
    <w:rsid w:val="006A291F"/>
    <w:rsid w:val="006A2A95"/>
    <w:rsid w:val="006A2B7D"/>
    <w:rsid w:val="006A3045"/>
    <w:rsid w:val="006A30BD"/>
    <w:rsid w:val="006A312E"/>
    <w:rsid w:val="006A31E0"/>
    <w:rsid w:val="006A3356"/>
    <w:rsid w:val="006A358A"/>
    <w:rsid w:val="006A3793"/>
    <w:rsid w:val="006A39D8"/>
    <w:rsid w:val="006A3CDE"/>
    <w:rsid w:val="006A3E96"/>
    <w:rsid w:val="006A46A0"/>
    <w:rsid w:val="006A4858"/>
    <w:rsid w:val="006A4955"/>
    <w:rsid w:val="006A49D7"/>
    <w:rsid w:val="006A49F0"/>
    <w:rsid w:val="006A4C94"/>
    <w:rsid w:val="006A528C"/>
    <w:rsid w:val="006A54F8"/>
    <w:rsid w:val="006A594A"/>
    <w:rsid w:val="006A5CF0"/>
    <w:rsid w:val="006A5DC4"/>
    <w:rsid w:val="006A616C"/>
    <w:rsid w:val="006A617B"/>
    <w:rsid w:val="006A6257"/>
    <w:rsid w:val="006A630B"/>
    <w:rsid w:val="006A63A6"/>
    <w:rsid w:val="006A69E8"/>
    <w:rsid w:val="006A6B2F"/>
    <w:rsid w:val="006A6BD8"/>
    <w:rsid w:val="006A7460"/>
    <w:rsid w:val="006A749C"/>
    <w:rsid w:val="006A7857"/>
    <w:rsid w:val="006A7A92"/>
    <w:rsid w:val="006A7AAC"/>
    <w:rsid w:val="006A7D42"/>
    <w:rsid w:val="006A7D95"/>
    <w:rsid w:val="006B02E7"/>
    <w:rsid w:val="006B0322"/>
    <w:rsid w:val="006B03BA"/>
    <w:rsid w:val="006B0507"/>
    <w:rsid w:val="006B0555"/>
    <w:rsid w:val="006B09B8"/>
    <w:rsid w:val="006B0D77"/>
    <w:rsid w:val="006B10A8"/>
    <w:rsid w:val="006B10BF"/>
    <w:rsid w:val="006B1163"/>
    <w:rsid w:val="006B1276"/>
    <w:rsid w:val="006B1327"/>
    <w:rsid w:val="006B1636"/>
    <w:rsid w:val="006B1956"/>
    <w:rsid w:val="006B1A39"/>
    <w:rsid w:val="006B1ECB"/>
    <w:rsid w:val="006B218F"/>
    <w:rsid w:val="006B2649"/>
    <w:rsid w:val="006B2EC1"/>
    <w:rsid w:val="006B2FCC"/>
    <w:rsid w:val="006B315B"/>
    <w:rsid w:val="006B3748"/>
    <w:rsid w:val="006B38E4"/>
    <w:rsid w:val="006B39DD"/>
    <w:rsid w:val="006B3B13"/>
    <w:rsid w:val="006B3D7A"/>
    <w:rsid w:val="006B3D7D"/>
    <w:rsid w:val="006B3FFC"/>
    <w:rsid w:val="006B42D0"/>
    <w:rsid w:val="006B4426"/>
    <w:rsid w:val="006B458C"/>
    <w:rsid w:val="006B45BE"/>
    <w:rsid w:val="006B4734"/>
    <w:rsid w:val="006B4B06"/>
    <w:rsid w:val="006B4B38"/>
    <w:rsid w:val="006B4D46"/>
    <w:rsid w:val="006B4D5F"/>
    <w:rsid w:val="006B4FC0"/>
    <w:rsid w:val="006B52DC"/>
    <w:rsid w:val="006B54BB"/>
    <w:rsid w:val="006B5676"/>
    <w:rsid w:val="006B58B7"/>
    <w:rsid w:val="006B58CE"/>
    <w:rsid w:val="006B5EB3"/>
    <w:rsid w:val="006B5F1C"/>
    <w:rsid w:val="006B611F"/>
    <w:rsid w:val="006B61BB"/>
    <w:rsid w:val="006B63E8"/>
    <w:rsid w:val="006B6561"/>
    <w:rsid w:val="006B6866"/>
    <w:rsid w:val="006B6942"/>
    <w:rsid w:val="006B69B7"/>
    <w:rsid w:val="006B6C23"/>
    <w:rsid w:val="006B6CD4"/>
    <w:rsid w:val="006B6D66"/>
    <w:rsid w:val="006B6F4F"/>
    <w:rsid w:val="006B701F"/>
    <w:rsid w:val="006B7045"/>
    <w:rsid w:val="006B7342"/>
    <w:rsid w:val="006B73BF"/>
    <w:rsid w:val="006B7914"/>
    <w:rsid w:val="006B7B5F"/>
    <w:rsid w:val="006C028E"/>
    <w:rsid w:val="006C04F8"/>
    <w:rsid w:val="006C061A"/>
    <w:rsid w:val="006C081B"/>
    <w:rsid w:val="006C0B7D"/>
    <w:rsid w:val="006C1031"/>
    <w:rsid w:val="006C11A5"/>
    <w:rsid w:val="006C1580"/>
    <w:rsid w:val="006C1947"/>
    <w:rsid w:val="006C194D"/>
    <w:rsid w:val="006C1E36"/>
    <w:rsid w:val="006C1F08"/>
    <w:rsid w:val="006C2094"/>
    <w:rsid w:val="006C219A"/>
    <w:rsid w:val="006C2203"/>
    <w:rsid w:val="006C2365"/>
    <w:rsid w:val="006C24A8"/>
    <w:rsid w:val="006C25DD"/>
    <w:rsid w:val="006C25F4"/>
    <w:rsid w:val="006C2800"/>
    <w:rsid w:val="006C2832"/>
    <w:rsid w:val="006C2B0A"/>
    <w:rsid w:val="006C2C4F"/>
    <w:rsid w:val="006C2C7B"/>
    <w:rsid w:val="006C2C7C"/>
    <w:rsid w:val="006C2DE1"/>
    <w:rsid w:val="006C2E1E"/>
    <w:rsid w:val="006C3239"/>
    <w:rsid w:val="006C33CE"/>
    <w:rsid w:val="006C35F1"/>
    <w:rsid w:val="006C39D9"/>
    <w:rsid w:val="006C3A5E"/>
    <w:rsid w:val="006C3D6C"/>
    <w:rsid w:val="006C4446"/>
    <w:rsid w:val="006C475D"/>
    <w:rsid w:val="006C4925"/>
    <w:rsid w:val="006C4A98"/>
    <w:rsid w:val="006C4C59"/>
    <w:rsid w:val="006C4E9C"/>
    <w:rsid w:val="006C4F29"/>
    <w:rsid w:val="006C525F"/>
    <w:rsid w:val="006C5384"/>
    <w:rsid w:val="006C5670"/>
    <w:rsid w:val="006C5757"/>
    <w:rsid w:val="006C5AFD"/>
    <w:rsid w:val="006C5D6A"/>
    <w:rsid w:val="006C5F3C"/>
    <w:rsid w:val="006C61D2"/>
    <w:rsid w:val="006C61F1"/>
    <w:rsid w:val="006C634A"/>
    <w:rsid w:val="006C6658"/>
    <w:rsid w:val="006C69C5"/>
    <w:rsid w:val="006C69DA"/>
    <w:rsid w:val="006C6CBD"/>
    <w:rsid w:val="006C6EE9"/>
    <w:rsid w:val="006C6F6D"/>
    <w:rsid w:val="006C700B"/>
    <w:rsid w:val="006C739F"/>
    <w:rsid w:val="006C7752"/>
    <w:rsid w:val="006C7815"/>
    <w:rsid w:val="006C7896"/>
    <w:rsid w:val="006C7AB5"/>
    <w:rsid w:val="006C7B1C"/>
    <w:rsid w:val="006D0692"/>
    <w:rsid w:val="006D08F7"/>
    <w:rsid w:val="006D0927"/>
    <w:rsid w:val="006D0D0C"/>
    <w:rsid w:val="006D0D6C"/>
    <w:rsid w:val="006D0F6F"/>
    <w:rsid w:val="006D109A"/>
    <w:rsid w:val="006D12D4"/>
    <w:rsid w:val="006D1339"/>
    <w:rsid w:val="006D15DC"/>
    <w:rsid w:val="006D1624"/>
    <w:rsid w:val="006D17C5"/>
    <w:rsid w:val="006D1B22"/>
    <w:rsid w:val="006D1C12"/>
    <w:rsid w:val="006D1F7F"/>
    <w:rsid w:val="006D1FAC"/>
    <w:rsid w:val="006D2408"/>
    <w:rsid w:val="006D2464"/>
    <w:rsid w:val="006D2527"/>
    <w:rsid w:val="006D2643"/>
    <w:rsid w:val="006D2A18"/>
    <w:rsid w:val="006D2BC6"/>
    <w:rsid w:val="006D2DA1"/>
    <w:rsid w:val="006D3347"/>
    <w:rsid w:val="006D33D2"/>
    <w:rsid w:val="006D363A"/>
    <w:rsid w:val="006D37F7"/>
    <w:rsid w:val="006D43B3"/>
    <w:rsid w:val="006D443B"/>
    <w:rsid w:val="006D4647"/>
    <w:rsid w:val="006D4678"/>
    <w:rsid w:val="006D50B6"/>
    <w:rsid w:val="006D5188"/>
    <w:rsid w:val="006D544F"/>
    <w:rsid w:val="006D55A3"/>
    <w:rsid w:val="006D56CB"/>
    <w:rsid w:val="006D5894"/>
    <w:rsid w:val="006D5D6A"/>
    <w:rsid w:val="006D5F97"/>
    <w:rsid w:val="006D6349"/>
    <w:rsid w:val="006D6C36"/>
    <w:rsid w:val="006D6D5B"/>
    <w:rsid w:val="006D70B1"/>
    <w:rsid w:val="006D70B3"/>
    <w:rsid w:val="006D728C"/>
    <w:rsid w:val="006D73DF"/>
    <w:rsid w:val="006D7486"/>
    <w:rsid w:val="006D750B"/>
    <w:rsid w:val="006D782A"/>
    <w:rsid w:val="006D7B06"/>
    <w:rsid w:val="006D7B0F"/>
    <w:rsid w:val="006E01BC"/>
    <w:rsid w:val="006E0364"/>
    <w:rsid w:val="006E0483"/>
    <w:rsid w:val="006E0785"/>
    <w:rsid w:val="006E08D3"/>
    <w:rsid w:val="006E0AB6"/>
    <w:rsid w:val="006E0ED9"/>
    <w:rsid w:val="006E146D"/>
    <w:rsid w:val="006E14CE"/>
    <w:rsid w:val="006E1593"/>
    <w:rsid w:val="006E1692"/>
    <w:rsid w:val="006E1788"/>
    <w:rsid w:val="006E1A16"/>
    <w:rsid w:val="006E1A98"/>
    <w:rsid w:val="006E1CEF"/>
    <w:rsid w:val="006E1F2D"/>
    <w:rsid w:val="006E1FCC"/>
    <w:rsid w:val="006E21BE"/>
    <w:rsid w:val="006E2420"/>
    <w:rsid w:val="006E2750"/>
    <w:rsid w:val="006E2990"/>
    <w:rsid w:val="006E2A29"/>
    <w:rsid w:val="006E37DB"/>
    <w:rsid w:val="006E381B"/>
    <w:rsid w:val="006E3AF7"/>
    <w:rsid w:val="006E3DBB"/>
    <w:rsid w:val="006E431D"/>
    <w:rsid w:val="006E44BB"/>
    <w:rsid w:val="006E4826"/>
    <w:rsid w:val="006E4952"/>
    <w:rsid w:val="006E4CC2"/>
    <w:rsid w:val="006E5226"/>
    <w:rsid w:val="006E5532"/>
    <w:rsid w:val="006E572D"/>
    <w:rsid w:val="006E5856"/>
    <w:rsid w:val="006E6162"/>
    <w:rsid w:val="006E629C"/>
    <w:rsid w:val="006E6749"/>
    <w:rsid w:val="006E7201"/>
    <w:rsid w:val="006E7300"/>
    <w:rsid w:val="006E73BC"/>
    <w:rsid w:val="006E7829"/>
    <w:rsid w:val="006E79A3"/>
    <w:rsid w:val="006E7B1D"/>
    <w:rsid w:val="006E7FF1"/>
    <w:rsid w:val="006F0155"/>
    <w:rsid w:val="006F0164"/>
    <w:rsid w:val="006F06CE"/>
    <w:rsid w:val="006F0C48"/>
    <w:rsid w:val="006F0D46"/>
    <w:rsid w:val="006F1075"/>
    <w:rsid w:val="006F1495"/>
    <w:rsid w:val="006F1497"/>
    <w:rsid w:val="006F1527"/>
    <w:rsid w:val="006F1586"/>
    <w:rsid w:val="006F1743"/>
    <w:rsid w:val="006F1A9F"/>
    <w:rsid w:val="006F1E76"/>
    <w:rsid w:val="006F203D"/>
    <w:rsid w:val="006F2064"/>
    <w:rsid w:val="006F2144"/>
    <w:rsid w:val="006F2251"/>
    <w:rsid w:val="006F232B"/>
    <w:rsid w:val="006F2338"/>
    <w:rsid w:val="006F2397"/>
    <w:rsid w:val="006F23A8"/>
    <w:rsid w:val="006F2741"/>
    <w:rsid w:val="006F277A"/>
    <w:rsid w:val="006F28E2"/>
    <w:rsid w:val="006F2A91"/>
    <w:rsid w:val="006F2ABC"/>
    <w:rsid w:val="006F2D04"/>
    <w:rsid w:val="006F2FBD"/>
    <w:rsid w:val="006F312B"/>
    <w:rsid w:val="006F31AE"/>
    <w:rsid w:val="006F3910"/>
    <w:rsid w:val="006F3AD8"/>
    <w:rsid w:val="006F3C89"/>
    <w:rsid w:val="006F3DCC"/>
    <w:rsid w:val="006F3EF1"/>
    <w:rsid w:val="006F3F0D"/>
    <w:rsid w:val="006F3F17"/>
    <w:rsid w:val="006F3F44"/>
    <w:rsid w:val="006F41A8"/>
    <w:rsid w:val="006F4238"/>
    <w:rsid w:val="006F44B8"/>
    <w:rsid w:val="006F4717"/>
    <w:rsid w:val="006F47A8"/>
    <w:rsid w:val="006F4A86"/>
    <w:rsid w:val="006F4B27"/>
    <w:rsid w:val="006F4D8F"/>
    <w:rsid w:val="006F4DDB"/>
    <w:rsid w:val="006F4F34"/>
    <w:rsid w:val="006F50C4"/>
    <w:rsid w:val="006F56CF"/>
    <w:rsid w:val="006F59FD"/>
    <w:rsid w:val="006F5B53"/>
    <w:rsid w:val="006F5BD8"/>
    <w:rsid w:val="006F6057"/>
    <w:rsid w:val="006F60F8"/>
    <w:rsid w:val="006F659B"/>
    <w:rsid w:val="006F67D9"/>
    <w:rsid w:val="006F6976"/>
    <w:rsid w:val="006F6B79"/>
    <w:rsid w:val="006F6BB1"/>
    <w:rsid w:val="006F6DDA"/>
    <w:rsid w:val="006F6EB4"/>
    <w:rsid w:val="006F6F7B"/>
    <w:rsid w:val="006F6FD8"/>
    <w:rsid w:val="006F7327"/>
    <w:rsid w:val="006F7501"/>
    <w:rsid w:val="006F79A7"/>
    <w:rsid w:val="006F7A80"/>
    <w:rsid w:val="006F7C35"/>
    <w:rsid w:val="006F7DF5"/>
    <w:rsid w:val="006F7EE5"/>
    <w:rsid w:val="007000CC"/>
    <w:rsid w:val="00700238"/>
    <w:rsid w:val="00700268"/>
    <w:rsid w:val="00700564"/>
    <w:rsid w:val="00700604"/>
    <w:rsid w:val="007007D1"/>
    <w:rsid w:val="00700847"/>
    <w:rsid w:val="00700884"/>
    <w:rsid w:val="00700E83"/>
    <w:rsid w:val="00700EAE"/>
    <w:rsid w:val="00701021"/>
    <w:rsid w:val="0070124A"/>
    <w:rsid w:val="0070181C"/>
    <w:rsid w:val="00701987"/>
    <w:rsid w:val="00701C32"/>
    <w:rsid w:val="00701CE2"/>
    <w:rsid w:val="00702010"/>
    <w:rsid w:val="00702283"/>
    <w:rsid w:val="00702385"/>
    <w:rsid w:val="007024AB"/>
    <w:rsid w:val="00702635"/>
    <w:rsid w:val="00702DBC"/>
    <w:rsid w:val="00702DC1"/>
    <w:rsid w:val="00702EEE"/>
    <w:rsid w:val="00703188"/>
    <w:rsid w:val="007039E0"/>
    <w:rsid w:val="00703B11"/>
    <w:rsid w:val="00703B31"/>
    <w:rsid w:val="00703BD2"/>
    <w:rsid w:val="00703E39"/>
    <w:rsid w:val="007040E5"/>
    <w:rsid w:val="007041F6"/>
    <w:rsid w:val="0070425E"/>
    <w:rsid w:val="0070436D"/>
    <w:rsid w:val="00704412"/>
    <w:rsid w:val="007044D7"/>
    <w:rsid w:val="007044F1"/>
    <w:rsid w:val="0070486F"/>
    <w:rsid w:val="00704F08"/>
    <w:rsid w:val="00704F39"/>
    <w:rsid w:val="00705243"/>
    <w:rsid w:val="0070535D"/>
    <w:rsid w:val="00705578"/>
    <w:rsid w:val="007056E0"/>
    <w:rsid w:val="00705719"/>
    <w:rsid w:val="00705726"/>
    <w:rsid w:val="0070591A"/>
    <w:rsid w:val="007059AA"/>
    <w:rsid w:val="00705BDD"/>
    <w:rsid w:val="00705CAC"/>
    <w:rsid w:val="00705F65"/>
    <w:rsid w:val="0070603F"/>
    <w:rsid w:val="00706058"/>
    <w:rsid w:val="007065D8"/>
    <w:rsid w:val="007068BC"/>
    <w:rsid w:val="0070693B"/>
    <w:rsid w:val="00706E0D"/>
    <w:rsid w:val="00706E29"/>
    <w:rsid w:val="007070A5"/>
    <w:rsid w:val="007070FF"/>
    <w:rsid w:val="00707164"/>
    <w:rsid w:val="00707599"/>
    <w:rsid w:val="0070759C"/>
    <w:rsid w:val="00707982"/>
    <w:rsid w:val="00710028"/>
    <w:rsid w:val="0071005A"/>
    <w:rsid w:val="007101AF"/>
    <w:rsid w:val="00710210"/>
    <w:rsid w:val="00710524"/>
    <w:rsid w:val="007107B7"/>
    <w:rsid w:val="00710809"/>
    <w:rsid w:val="0071091A"/>
    <w:rsid w:val="00710A31"/>
    <w:rsid w:val="00710A7C"/>
    <w:rsid w:val="00710EB0"/>
    <w:rsid w:val="00710FCD"/>
    <w:rsid w:val="007112FC"/>
    <w:rsid w:val="00711501"/>
    <w:rsid w:val="007117B5"/>
    <w:rsid w:val="007118B3"/>
    <w:rsid w:val="00711E1A"/>
    <w:rsid w:val="00711FD7"/>
    <w:rsid w:val="00712AA6"/>
    <w:rsid w:val="00712B68"/>
    <w:rsid w:val="00713229"/>
    <w:rsid w:val="007132FD"/>
    <w:rsid w:val="00713313"/>
    <w:rsid w:val="007134CE"/>
    <w:rsid w:val="007138ED"/>
    <w:rsid w:val="007139B8"/>
    <w:rsid w:val="00713A43"/>
    <w:rsid w:val="00713E5D"/>
    <w:rsid w:val="00713F5C"/>
    <w:rsid w:val="00714056"/>
    <w:rsid w:val="007140A2"/>
    <w:rsid w:val="00714118"/>
    <w:rsid w:val="0071442F"/>
    <w:rsid w:val="00714478"/>
    <w:rsid w:val="007144F0"/>
    <w:rsid w:val="0071454F"/>
    <w:rsid w:val="007146DE"/>
    <w:rsid w:val="0071471E"/>
    <w:rsid w:val="00714812"/>
    <w:rsid w:val="007154B6"/>
    <w:rsid w:val="00715988"/>
    <w:rsid w:val="00715B3B"/>
    <w:rsid w:val="00715C61"/>
    <w:rsid w:val="00715D6F"/>
    <w:rsid w:val="00716517"/>
    <w:rsid w:val="00716DE6"/>
    <w:rsid w:val="00716EEB"/>
    <w:rsid w:val="007170EB"/>
    <w:rsid w:val="007172AD"/>
    <w:rsid w:val="007172EC"/>
    <w:rsid w:val="00717820"/>
    <w:rsid w:val="00717837"/>
    <w:rsid w:val="00717898"/>
    <w:rsid w:val="0072094B"/>
    <w:rsid w:val="00720A74"/>
    <w:rsid w:val="00720C0B"/>
    <w:rsid w:val="00721322"/>
    <w:rsid w:val="0072133A"/>
    <w:rsid w:val="0072163C"/>
    <w:rsid w:val="0072191D"/>
    <w:rsid w:val="00721BA7"/>
    <w:rsid w:val="00721F67"/>
    <w:rsid w:val="007229FE"/>
    <w:rsid w:val="00722AFF"/>
    <w:rsid w:val="00722CB3"/>
    <w:rsid w:val="00722D86"/>
    <w:rsid w:val="00722D91"/>
    <w:rsid w:val="00722EF7"/>
    <w:rsid w:val="00723639"/>
    <w:rsid w:val="00723818"/>
    <w:rsid w:val="007238B0"/>
    <w:rsid w:val="00723974"/>
    <w:rsid w:val="007239F9"/>
    <w:rsid w:val="00723AAA"/>
    <w:rsid w:val="00723B33"/>
    <w:rsid w:val="00723FA0"/>
    <w:rsid w:val="00724866"/>
    <w:rsid w:val="00724E67"/>
    <w:rsid w:val="00724E83"/>
    <w:rsid w:val="00724E97"/>
    <w:rsid w:val="007250ED"/>
    <w:rsid w:val="00725176"/>
    <w:rsid w:val="007251B6"/>
    <w:rsid w:val="00725241"/>
    <w:rsid w:val="0072552D"/>
    <w:rsid w:val="007257D0"/>
    <w:rsid w:val="00725828"/>
    <w:rsid w:val="007258D1"/>
    <w:rsid w:val="00725C27"/>
    <w:rsid w:val="00725F3A"/>
    <w:rsid w:val="007261AA"/>
    <w:rsid w:val="00726291"/>
    <w:rsid w:val="007263CE"/>
    <w:rsid w:val="007264EE"/>
    <w:rsid w:val="007269AC"/>
    <w:rsid w:val="0072746E"/>
    <w:rsid w:val="007274A3"/>
    <w:rsid w:val="00727ADD"/>
    <w:rsid w:val="00727E76"/>
    <w:rsid w:val="00730077"/>
    <w:rsid w:val="007302A5"/>
    <w:rsid w:val="00730633"/>
    <w:rsid w:val="007306CE"/>
    <w:rsid w:val="0073099F"/>
    <w:rsid w:val="00731358"/>
    <w:rsid w:val="00731541"/>
    <w:rsid w:val="007316E8"/>
    <w:rsid w:val="00731816"/>
    <w:rsid w:val="00731908"/>
    <w:rsid w:val="00731BE5"/>
    <w:rsid w:val="00731D7E"/>
    <w:rsid w:val="00731EA5"/>
    <w:rsid w:val="007320A5"/>
    <w:rsid w:val="007320AC"/>
    <w:rsid w:val="00732127"/>
    <w:rsid w:val="0073219D"/>
    <w:rsid w:val="007321E8"/>
    <w:rsid w:val="0073221C"/>
    <w:rsid w:val="007323FE"/>
    <w:rsid w:val="00732C7C"/>
    <w:rsid w:val="00732EA7"/>
    <w:rsid w:val="00733056"/>
    <w:rsid w:val="00733117"/>
    <w:rsid w:val="00733152"/>
    <w:rsid w:val="0073329E"/>
    <w:rsid w:val="00733572"/>
    <w:rsid w:val="0073357E"/>
    <w:rsid w:val="00733A3D"/>
    <w:rsid w:val="00733FAF"/>
    <w:rsid w:val="00734013"/>
    <w:rsid w:val="00734409"/>
    <w:rsid w:val="007344A4"/>
    <w:rsid w:val="00734852"/>
    <w:rsid w:val="00734905"/>
    <w:rsid w:val="00734B9D"/>
    <w:rsid w:val="00734C6B"/>
    <w:rsid w:val="00734E17"/>
    <w:rsid w:val="00734E62"/>
    <w:rsid w:val="007357E6"/>
    <w:rsid w:val="00735841"/>
    <w:rsid w:val="00735C6D"/>
    <w:rsid w:val="00735CC7"/>
    <w:rsid w:val="00735E1C"/>
    <w:rsid w:val="00735E90"/>
    <w:rsid w:val="00735EDF"/>
    <w:rsid w:val="00735EFA"/>
    <w:rsid w:val="007361B3"/>
    <w:rsid w:val="00736216"/>
    <w:rsid w:val="007366C0"/>
    <w:rsid w:val="00736879"/>
    <w:rsid w:val="00736991"/>
    <w:rsid w:val="00736B58"/>
    <w:rsid w:val="00736D5C"/>
    <w:rsid w:val="00736DA1"/>
    <w:rsid w:val="007370C6"/>
    <w:rsid w:val="0073796A"/>
    <w:rsid w:val="0073798A"/>
    <w:rsid w:val="00737A92"/>
    <w:rsid w:val="00737AE5"/>
    <w:rsid w:val="00737D9B"/>
    <w:rsid w:val="00737E61"/>
    <w:rsid w:val="00737F0C"/>
    <w:rsid w:val="00740132"/>
    <w:rsid w:val="0074013F"/>
    <w:rsid w:val="007401AA"/>
    <w:rsid w:val="00740575"/>
    <w:rsid w:val="007406C4"/>
    <w:rsid w:val="0074083E"/>
    <w:rsid w:val="00740EB5"/>
    <w:rsid w:val="007412AE"/>
    <w:rsid w:val="0074132F"/>
    <w:rsid w:val="007413D1"/>
    <w:rsid w:val="00741472"/>
    <w:rsid w:val="007415C5"/>
    <w:rsid w:val="0074169E"/>
    <w:rsid w:val="007417CC"/>
    <w:rsid w:val="007419C4"/>
    <w:rsid w:val="00741C79"/>
    <w:rsid w:val="00741CD0"/>
    <w:rsid w:val="00741CE3"/>
    <w:rsid w:val="00741D21"/>
    <w:rsid w:val="00741FEC"/>
    <w:rsid w:val="007421B2"/>
    <w:rsid w:val="00742666"/>
    <w:rsid w:val="00742668"/>
    <w:rsid w:val="00742798"/>
    <w:rsid w:val="007427D3"/>
    <w:rsid w:val="00742B8F"/>
    <w:rsid w:val="00742CF7"/>
    <w:rsid w:val="00742D4F"/>
    <w:rsid w:val="00742D6D"/>
    <w:rsid w:val="00742EA2"/>
    <w:rsid w:val="00742F90"/>
    <w:rsid w:val="0074306B"/>
    <w:rsid w:val="007432F7"/>
    <w:rsid w:val="007437A9"/>
    <w:rsid w:val="00743F83"/>
    <w:rsid w:val="007440DE"/>
    <w:rsid w:val="0074415E"/>
    <w:rsid w:val="007444BF"/>
    <w:rsid w:val="007445B4"/>
    <w:rsid w:val="0074488E"/>
    <w:rsid w:val="00744A0A"/>
    <w:rsid w:val="00744C56"/>
    <w:rsid w:val="00744D6F"/>
    <w:rsid w:val="00744D8A"/>
    <w:rsid w:val="00744F48"/>
    <w:rsid w:val="00745035"/>
    <w:rsid w:val="00745165"/>
    <w:rsid w:val="00745399"/>
    <w:rsid w:val="0074559D"/>
    <w:rsid w:val="00745604"/>
    <w:rsid w:val="00745A54"/>
    <w:rsid w:val="00745AED"/>
    <w:rsid w:val="00745BE2"/>
    <w:rsid w:val="00745C00"/>
    <w:rsid w:val="00745CB8"/>
    <w:rsid w:val="00746782"/>
    <w:rsid w:val="007468A5"/>
    <w:rsid w:val="00746992"/>
    <w:rsid w:val="00746A3B"/>
    <w:rsid w:val="00746B89"/>
    <w:rsid w:val="00746BF5"/>
    <w:rsid w:val="00746CB9"/>
    <w:rsid w:val="00746D1A"/>
    <w:rsid w:val="00746ECD"/>
    <w:rsid w:val="00746F4E"/>
    <w:rsid w:val="0074700C"/>
    <w:rsid w:val="0074704B"/>
    <w:rsid w:val="007470A4"/>
    <w:rsid w:val="0074719C"/>
    <w:rsid w:val="00747508"/>
    <w:rsid w:val="007476A2"/>
    <w:rsid w:val="007477D3"/>
    <w:rsid w:val="00747835"/>
    <w:rsid w:val="0074796F"/>
    <w:rsid w:val="007479D1"/>
    <w:rsid w:val="00747A35"/>
    <w:rsid w:val="00747D8A"/>
    <w:rsid w:val="00750041"/>
    <w:rsid w:val="00750063"/>
    <w:rsid w:val="0075029E"/>
    <w:rsid w:val="00750404"/>
    <w:rsid w:val="00750629"/>
    <w:rsid w:val="0075069A"/>
    <w:rsid w:val="00750882"/>
    <w:rsid w:val="00750CEF"/>
    <w:rsid w:val="0075108B"/>
    <w:rsid w:val="0075113C"/>
    <w:rsid w:val="00751215"/>
    <w:rsid w:val="007512F6"/>
    <w:rsid w:val="007514AB"/>
    <w:rsid w:val="007516C5"/>
    <w:rsid w:val="00751C7D"/>
    <w:rsid w:val="00751FDD"/>
    <w:rsid w:val="00752599"/>
    <w:rsid w:val="00752694"/>
    <w:rsid w:val="007527BB"/>
    <w:rsid w:val="00752E64"/>
    <w:rsid w:val="00752F05"/>
    <w:rsid w:val="0075303D"/>
    <w:rsid w:val="00753249"/>
    <w:rsid w:val="0075336F"/>
    <w:rsid w:val="00753465"/>
    <w:rsid w:val="0075365E"/>
    <w:rsid w:val="00753F79"/>
    <w:rsid w:val="00754604"/>
    <w:rsid w:val="007547EC"/>
    <w:rsid w:val="00754914"/>
    <w:rsid w:val="00754A2B"/>
    <w:rsid w:val="00754BD1"/>
    <w:rsid w:val="00755323"/>
    <w:rsid w:val="00755692"/>
    <w:rsid w:val="007558E5"/>
    <w:rsid w:val="00755AB4"/>
    <w:rsid w:val="00755DAD"/>
    <w:rsid w:val="00755F4B"/>
    <w:rsid w:val="00755FA7"/>
    <w:rsid w:val="0075612F"/>
    <w:rsid w:val="00756168"/>
    <w:rsid w:val="0075618D"/>
    <w:rsid w:val="00756FA9"/>
    <w:rsid w:val="007572DF"/>
    <w:rsid w:val="0075735C"/>
    <w:rsid w:val="00757386"/>
    <w:rsid w:val="007574FC"/>
    <w:rsid w:val="007575FC"/>
    <w:rsid w:val="0075777B"/>
    <w:rsid w:val="00757AE7"/>
    <w:rsid w:val="00757B04"/>
    <w:rsid w:val="00757BF3"/>
    <w:rsid w:val="0076004A"/>
    <w:rsid w:val="0076042A"/>
    <w:rsid w:val="00760691"/>
    <w:rsid w:val="007606A9"/>
    <w:rsid w:val="00761438"/>
    <w:rsid w:val="00761532"/>
    <w:rsid w:val="007618A8"/>
    <w:rsid w:val="00761B7B"/>
    <w:rsid w:val="00761CEF"/>
    <w:rsid w:val="00761D26"/>
    <w:rsid w:val="00761DCB"/>
    <w:rsid w:val="00761E77"/>
    <w:rsid w:val="00761E7F"/>
    <w:rsid w:val="00762073"/>
    <w:rsid w:val="0076240B"/>
    <w:rsid w:val="0076270F"/>
    <w:rsid w:val="00762844"/>
    <w:rsid w:val="00762AA1"/>
    <w:rsid w:val="00762E09"/>
    <w:rsid w:val="00762F05"/>
    <w:rsid w:val="00762FFF"/>
    <w:rsid w:val="00763266"/>
    <w:rsid w:val="0076346B"/>
    <w:rsid w:val="007635ED"/>
    <w:rsid w:val="007638CA"/>
    <w:rsid w:val="007638D4"/>
    <w:rsid w:val="00763FC8"/>
    <w:rsid w:val="00763FDA"/>
    <w:rsid w:val="007641D7"/>
    <w:rsid w:val="0076448F"/>
    <w:rsid w:val="00764975"/>
    <w:rsid w:val="00764BFD"/>
    <w:rsid w:val="00764DAF"/>
    <w:rsid w:val="00764E13"/>
    <w:rsid w:val="0076508C"/>
    <w:rsid w:val="00765201"/>
    <w:rsid w:val="007658FA"/>
    <w:rsid w:val="00765919"/>
    <w:rsid w:val="00765BA8"/>
    <w:rsid w:val="00765BAE"/>
    <w:rsid w:val="00765D25"/>
    <w:rsid w:val="00765E68"/>
    <w:rsid w:val="007660AF"/>
    <w:rsid w:val="00766166"/>
    <w:rsid w:val="007661B7"/>
    <w:rsid w:val="00766214"/>
    <w:rsid w:val="007662EA"/>
    <w:rsid w:val="007663B7"/>
    <w:rsid w:val="0076647D"/>
    <w:rsid w:val="00766623"/>
    <w:rsid w:val="00766651"/>
    <w:rsid w:val="00766879"/>
    <w:rsid w:val="0076689C"/>
    <w:rsid w:val="00766E62"/>
    <w:rsid w:val="00766EFA"/>
    <w:rsid w:val="007671A8"/>
    <w:rsid w:val="007674CC"/>
    <w:rsid w:val="0076753C"/>
    <w:rsid w:val="00767591"/>
    <w:rsid w:val="007679A4"/>
    <w:rsid w:val="007679EB"/>
    <w:rsid w:val="00767B63"/>
    <w:rsid w:val="00767D64"/>
    <w:rsid w:val="007700E1"/>
    <w:rsid w:val="007704C9"/>
    <w:rsid w:val="00770529"/>
    <w:rsid w:val="007705F3"/>
    <w:rsid w:val="00770830"/>
    <w:rsid w:val="00770929"/>
    <w:rsid w:val="00770975"/>
    <w:rsid w:val="00770B7C"/>
    <w:rsid w:val="00770B9C"/>
    <w:rsid w:val="00770BD9"/>
    <w:rsid w:val="007710E5"/>
    <w:rsid w:val="0077111B"/>
    <w:rsid w:val="00771190"/>
    <w:rsid w:val="007711DF"/>
    <w:rsid w:val="00771289"/>
    <w:rsid w:val="007716DA"/>
    <w:rsid w:val="00771A63"/>
    <w:rsid w:val="00771AA5"/>
    <w:rsid w:val="00771E09"/>
    <w:rsid w:val="00771E25"/>
    <w:rsid w:val="00772028"/>
    <w:rsid w:val="00772252"/>
    <w:rsid w:val="00772374"/>
    <w:rsid w:val="00772420"/>
    <w:rsid w:val="00772504"/>
    <w:rsid w:val="007737CD"/>
    <w:rsid w:val="007739C0"/>
    <w:rsid w:val="00773D43"/>
    <w:rsid w:val="00773D8F"/>
    <w:rsid w:val="00774298"/>
    <w:rsid w:val="0077436D"/>
    <w:rsid w:val="007745A7"/>
    <w:rsid w:val="007745CE"/>
    <w:rsid w:val="007746B1"/>
    <w:rsid w:val="00774952"/>
    <w:rsid w:val="00774CFD"/>
    <w:rsid w:val="00774D4B"/>
    <w:rsid w:val="00774E91"/>
    <w:rsid w:val="00775032"/>
    <w:rsid w:val="00775243"/>
    <w:rsid w:val="00775327"/>
    <w:rsid w:val="0077548D"/>
    <w:rsid w:val="00775534"/>
    <w:rsid w:val="0077566D"/>
    <w:rsid w:val="007756D8"/>
    <w:rsid w:val="00775753"/>
    <w:rsid w:val="00775754"/>
    <w:rsid w:val="00775A12"/>
    <w:rsid w:val="00776091"/>
    <w:rsid w:val="00776185"/>
    <w:rsid w:val="00776221"/>
    <w:rsid w:val="00776286"/>
    <w:rsid w:val="007762E5"/>
    <w:rsid w:val="0077638D"/>
    <w:rsid w:val="007763B4"/>
    <w:rsid w:val="0077645D"/>
    <w:rsid w:val="00776707"/>
    <w:rsid w:val="00776863"/>
    <w:rsid w:val="007768C5"/>
    <w:rsid w:val="007768E7"/>
    <w:rsid w:val="007768FA"/>
    <w:rsid w:val="00776C93"/>
    <w:rsid w:val="0077718C"/>
    <w:rsid w:val="00777400"/>
    <w:rsid w:val="00777A45"/>
    <w:rsid w:val="00777C47"/>
    <w:rsid w:val="00780859"/>
    <w:rsid w:val="00781026"/>
    <w:rsid w:val="0078106A"/>
    <w:rsid w:val="007811D5"/>
    <w:rsid w:val="00781278"/>
    <w:rsid w:val="0078130E"/>
    <w:rsid w:val="00781501"/>
    <w:rsid w:val="00781656"/>
    <w:rsid w:val="00781B74"/>
    <w:rsid w:val="00781D0B"/>
    <w:rsid w:val="0078228E"/>
    <w:rsid w:val="007823BC"/>
    <w:rsid w:val="0078272A"/>
    <w:rsid w:val="0078293A"/>
    <w:rsid w:val="0078308C"/>
    <w:rsid w:val="007830AD"/>
    <w:rsid w:val="007830BB"/>
    <w:rsid w:val="00783457"/>
    <w:rsid w:val="007834CC"/>
    <w:rsid w:val="007838C3"/>
    <w:rsid w:val="00783989"/>
    <w:rsid w:val="00783B5E"/>
    <w:rsid w:val="00783F40"/>
    <w:rsid w:val="0078433C"/>
    <w:rsid w:val="00784431"/>
    <w:rsid w:val="007844F8"/>
    <w:rsid w:val="00784672"/>
    <w:rsid w:val="007847C5"/>
    <w:rsid w:val="00784C6F"/>
    <w:rsid w:val="00784E7D"/>
    <w:rsid w:val="00785587"/>
    <w:rsid w:val="007855FD"/>
    <w:rsid w:val="00785631"/>
    <w:rsid w:val="007857FE"/>
    <w:rsid w:val="0078595F"/>
    <w:rsid w:val="00786139"/>
    <w:rsid w:val="00786187"/>
    <w:rsid w:val="007862C1"/>
    <w:rsid w:val="0078684F"/>
    <w:rsid w:val="00786873"/>
    <w:rsid w:val="0078689D"/>
    <w:rsid w:val="00786DBD"/>
    <w:rsid w:val="00786FF7"/>
    <w:rsid w:val="00787077"/>
    <w:rsid w:val="007871A8"/>
    <w:rsid w:val="007873B0"/>
    <w:rsid w:val="007875EE"/>
    <w:rsid w:val="007878F5"/>
    <w:rsid w:val="00787980"/>
    <w:rsid w:val="00787BBC"/>
    <w:rsid w:val="00787E66"/>
    <w:rsid w:val="00787F40"/>
    <w:rsid w:val="00790246"/>
    <w:rsid w:val="00790645"/>
    <w:rsid w:val="00790DF1"/>
    <w:rsid w:val="00790FBB"/>
    <w:rsid w:val="00791043"/>
    <w:rsid w:val="00791058"/>
    <w:rsid w:val="00791DE4"/>
    <w:rsid w:val="00791F87"/>
    <w:rsid w:val="0079217C"/>
    <w:rsid w:val="007927F1"/>
    <w:rsid w:val="00792AAD"/>
    <w:rsid w:val="00792EAE"/>
    <w:rsid w:val="00792ECA"/>
    <w:rsid w:val="00793385"/>
    <w:rsid w:val="007935E0"/>
    <w:rsid w:val="00793F70"/>
    <w:rsid w:val="007941E7"/>
    <w:rsid w:val="00794239"/>
    <w:rsid w:val="0079491F"/>
    <w:rsid w:val="007949C1"/>
    <w:rsid w:val="00794D13"/>
    <w:rsid w:val="00795205"/>
    <w:rsid w:val="0079522B"/>
    <w:rsid w:val="007953A5"/>
    <w:rsid w:val="0079559A"/>
    <w:rsid w:val="007956F9"/>
    <w:rsid w:val="007958AC"/>
    <w:rsid w:val="007958C5"/>
    <w:rsid w:val="007958F1"/>
    <w:rsid w:val="00795A1E"/>
    <w:rsid w:val="00795A2F"/>
    <w:rsid w:val="00795A94"/>
    <w:rsid w:val="00795B4D"/>
    <w:rsid w:val="00795CF9"/>
    <w:rsid w:val="00795D2C"/>
    <w:rsid w:val="00795D3D"/>
    <w:rsid w:val="007960BB"/>
    <w:rsid w:val="00796807"/>
    <w:rsid w:val="0079682F"/>
    <w:rsid w:val="00796D5A"/>
    <w:rsid w:val="00796DD2"/>
    <w:rsid w:val="00796E52"/>
    <w:rsid w:val="0079715E"/>
    <w:rsid w:val="0079763E"/>
    <w:rsid w:val="0079773D"/>
    <w:rsid w:val="00797745"/>
    <w:rsid w:val="00797791"/>
    <w:rsid w:val="007978C3"/>
    <w:rsid w:val="0079791F"/>
    <w:rsid w:val="00797D5B"/>
    <w:rsid w:val="00797F08"/>
    <w:rsid w:val="007A05F3"/>
    <w:rsid w:val="007A0905"/>
    <w:rsid w:val="007A0D11"/>
    <w:rsid w:val="007A0D74"/>
    <w:rsid w:val="007A0FA5"/>
    <w:rsid w:val="007A16C5"/>
    <w:rsid w:val="007A1738"/>
    <w:rsid w:val="007A17A4"/>
    <w:rsid w:val="007A19D2"/>
    <w:rsid w:val="007A1BDA"/>
    <w:rsid w:val="007A24C3"/>
    <w:rsid w:val="007A252D"/>
    <w:rsid w:val="007A2662"/>
    <w:rsid w:val="007A271C"/>
    <w:rsid w:val="007A2BC6"/>
    <w:rsid w:val="007A3137"/>
    <w:rsid w:val="007A31F3"/>
    <w:rsid w:val="007A3349"/>
    <w:rsid w:val="007A3616"/>
    <w:rsid w:val="007A36B7"/>
    <w:rsid w:val="007A38CA"/>
    <w:rsid w:val="007A3AB4"/>
    <w:rsid w:val="007A3C64"/>
    <w:rsid w:val="007A3CB8"/>
    <w:rsid w:val="007A4010"/>
    <w:rsid w:val="007A4538"/>
    <w:rsid w:val="007A45CD"/>
    <w:rsid w:val="007A46BE"/>
    <w:rsid w:val="007A4C6B"/>
    <w:rsid w:val="007A4F76"/>
    <w:rsid w:val="007A5061"/>
    <w:rsid w:val="007A5324"/>
    <w:rsid w:val="007A548A"/>
    <w:rsid w:val="007A54CA"/>
    <w:rsid w:val="007A576D"/>
    <w:rsid w:val="007A5B7A"/>
    <w:rsid w:val="007A5F09"/>
    <w:rsid w:val="007A6091"/>
    <w:rsid w:val="007A6411"/>
    <w:rsid w:val="007A680C"/>
    <w:rsid w:val="007A6A9D"/>
    <w:rsid w:val="007A6B39"/>
    <w:rsid w:val="007A6D0F"/>
    <w:rsid w:val="007A6F60"/>
    <w:rsid w:val="007A7376"/>
    <w:rsid w:val="007A739A"/>
    <w:rsid w:val="007A7860"/>
    <w:rsid w:val="007A792A"/>
    <w:rsid w:val="007A7BC0"/>
    <w:rsid w:val="007A7D15"/>
    <w:rsid w:val="007A7D75"/>
    <w:rsid w:val="007A7F8E"/>
    <w:rsid w:val="007A7FC4"/>
    <w:rsid w:val="007B0152"/>
    <w:rsid w:val="007B0251"/>
    <w:rsid w:val="007B03A4"/>
    <w:rsid w:val="007B03A6"/>
    <w:rsid w:val="007B03A8"/>
    <w:rsid w:val="007B0486"/>
    <w:rsid w:val="007B07FA"/>
    <w:rsid w:val="007B09E5"/>
    <w:rsid w:val="007B1087"/>
    <w:rsid w:val="007B1180"/>
    <w:rsid w:val="007B1644"/>
    <w:rsid w:val="007B1832"/>
    <w:rsid w:val="007B1854"/>
    <w:rsid w:val="007B1978"/>
    <w:rsid w:val="007B1D63"/>
    <w:rsid w:val="007B21E4"/>
    <w:rsid w:val="007B2213"/>
    <w:rsid w:val="007B292D"/>
    <w:rsid w:val="007B2FB5"/>
    <w:rsid w:val="007B318B"/>
    <w:rsid w:val="007B3224"/>
    <w:rsid w:val="007B39AE"/>
    <w:rsid w:val="007B39FB"/>
    <w:rsid w:val="007B3BBD"/>
    <w:rsid w:val="007B3CDC"/>
    <w:rsid w:val="007B3D35"/>
    <w:rsid w:val="007B438A"/>
    <w:rsid w:val="007B4671"/>
    <w:rsid w:val="007B47B0"/>
    <w:rsid w:val="007B4A21"/>
    <w:rsid w:val="007B4B0D"/>
    <w:rsid w:val="007B4C92"/>
    <w:rsid w:val="007B5273"/>
    <w:rsid w:val="007B593E"/>
    <w:rsid w:val="007B5CAE"/>
    <w:rsid w:val="007B5D06"/>
    <w:rsid w:val="007B5D09"/>
    <w:rsid w:val="007B60FE"/>
    <w:rsid w:val="007B6307"/>
    <w:rsid w:val="007B6637"/>
    <w:rsid w:val="007B67F3"/>
    <w:rsid w:val="007B6A09"/>
    <w:rsid w:val="007B6AB5"/>
    <w:rsid w:val="007B6AB6"/>
    <w:rsid w:val="007B6C79"/>
    <w:rsid w:val="007B6D9E"/>
    <w:rsid w:val="007B724D"/>
    <w:rsid w:val="007B7438"/>
    <w:rsid w:val="007B75B3"/>
    <w:rsid w:val="007B772F"/>
    <w:rsid w:val="007B78A5"/>
    <w:rsid w:val="007B7975"/>
    <w:rsid w:val="007B7B0E"/>
    <w:rsid w:val="007B7B4F"/>
    <w:rsid w:val="007B7B9C"/>
    <w:rsid w:val="007B7E1F"/>
    <w:rsid w:val="007B7F19"/>
    <w:rsid w:val="007B7FE1"/>
    <w:rsid w:val="007C002F"/>
    <w:rsid w:val="007C0099"/>
    <w:rsid w:val="007C03E8"/>
    <w:rsid w:val="007C03EF"/>
    <w:rsid w:val="007C085E"/>
    <w:rsid w:val="007C0BE9"/>
    <w:rsid w:val="007C0DCA"/>
    <w:rsid w:val="007C0F3F"/>
    <w:rsid w:val="007C0F55"/>
    <w:rsid w:val="007C1016"/>
    <w:rsid w:val="007C1137"/>
    <w:rsid w:val="007C1389"/>
    <w:rsid w:val="007C1771"/>
    <w:rsid w:val="007C1854"/>
    <w:rsid w:val="007C1899"/>
    <w:rsid w:val="007C1B0F"/>
    <w:rsid w:val="007C1E5F"/>
    <w:rsid w:val="007C1F11"/>
    <w:rsid w:val="007C1F6C"/>
    <w:rsid w:val="007C2643"/>
    <w:rsid w:val="007C2AAA"/>
    <w:rsid w:val="007C2C07"/>
    <w:rsid w:val="007C3203"/>
    <w:rsid w:val="007C37AF"/>
    <w:rsid w:val="007C37FB"/>
    <w:rsid w:val="007C393A"/>
    <w:rsid w:val="007C3BB9"/>
    <w:rsid w:val="007C3CBD"/>
    <w:rsid w:val="007C4172"/>
    <w:rsid w:val="007C4329"/>
    <w:rsid w:val="007C439B"/>
    <w:rsid w:val="007C4583"/>
    <w:rsid w:val="007C4A52"/>
    <w:rsid w:val="007C4AD9"/>
    <w:rsid w:val="007C4B78"/>
    <w:rsid w:val="007C4F39"/>
    <w:rsid w:val="007C5447"/>
    <w:rsid w:val="007C57D5"/>
    <w:rsid w:val="007C606B"/>
    <w:rsid w:val="007C61E4"/>
    <w:rsid w:val="007C62B3"/>
    <w:rsid w:val="007C655A"/>
    <w:rsid w:val="007C687B"/>
    <w:rsid w:val="007C6A6C"/>
    <w:rsid w:val="007C6BF7"/>
    <w:rsid w:val="007C705E"/>
    <w:rsid w:val="007C725E"/>
    <w:rsid w:val="007C7313"/>
    <w:rsid w:val="007C742B"/>
    <w:rsid w:val="007C7720"/>
    <w:rsid w:val="007C77DA"/>
    <w:rsid w:val="007C77E5"/>
    <w:rsid w:val="007C77F6"/>
    <w:rsid w:val="007C78B4"/>
    <w:rsid w:val="007C7C28"/>
    <w:rsid w:val="007C7DE7"/>
    <w:rsid w:val="007C7F08"/>
    <w:rsid w:val="007D0256"/>
    <w:rsid w:val="007D051C"/>
    <w:rsid w:val="007D0AF2"/>
    <w:rsid w:val="007D0C4F"/>
    <w:rsid w:val="007D0C91"/>
    <w:rsid w:val="007D0CEC"/>
    <w:rsid w:val="007D0D11"/>
    <w:rsid w:val="007D1E4F"/>
    <w:rsid w:val="007D21E9"/>
    <w:rsid w:val="007D2262"/>
    <w:rsid w:val="007D2270"/>
    <w:rsid w:val="007D229E"/>
    <w:rsid w:val="007D2330"/>
    <w:rsid w:val="007D2437"/>
    <w:rsid w:val="007D244F"/>
    <w:rsid w:val="007D2637"/>
    <w:rsid w:val="007D2954"/>
    <w:rsid w:val="007D31D5"/>
    <w:rsid w:val="007D397A"/>
    <w:rsid w:val="007D39D4"/>
    <w:rsid w:val="007D3A74"/>
    <w:rsid w:val="007D3D8C"/>
    <w:rsid w:val="007D3E0D"/>
    <w:rsid w:val="007D4260"/>
    <w:rsid w:val="007D4262"/>
    <w:rsid w:val="007D434B"/>
    <w:rsid w:val="007D4593"/>
    <w:rsid w:val="007D4679"/>
    <w:rsid w:val="007D46DF"/>
    <w:rsid w:val="007D4954"/>
    <w:rsid w:val="007D4AC6"/>
    <w:rsid w:val="007D4DA2"/>
    <w:rsid w:val="007D4E56"/>
    <w:rsid w:val="007D52E9"/>
    <w:rsid w:val="007D604A"/>
    <w:rsid w:val="007D64F6"/>
    <w:rsid w:val="007D6776"/>
    <w:rsid w:val="007D692E"/>
    <w:rsid w:val="007D6D30"/>
    <w:rsid w:val="007D7052"/>
    <w:rsid w:val="007D7261"/>
    <w:rsid w:val="007D7328"/>
    <w:rsid w:val="007D742F"/>
    <w:rsid w:val="007D74EE"/>
    <w:rsid w:val="007D7814"/>
    <w:rsid w:val="007D7AAB"/>
    <w:rsid w:val="007D7C48"/>
    <w:rsid w:val="007D7E61"/>
    <w:rsid w:val="007E002C"/>
    <w:rsid w:val="007E0083"/>
    <w:rsid w:val="007E0169"/>
    <w:rsid w:val="007E0242"/>
    <w:rsid w:val="007E07EA"/>
    <w:rsid w:val="007E0849"/>
    <w:rsid w:val="007E09D9"/>
    <w:rsid w:val="007E1134"/>
    <w:rsid w:val="007E1537"/>
    <w:rsid w:val="007E1719"/>
    <w:rsid w:val="007E1AB6"/>
    <w:rsid w:val="007E1D8F"/>
    <w:rsid w:val="007E1D95"/>
    <w:rsid w:val="007E22FB"/>
    <w:rsid w:val="007E2370"/>
    <w:rsid w:val="007E2375"/>
    <w:rsid w:val="007E23FC"/>
    <w:rsid w:val="007E2406"/>
    <w:rsid w:val="007E26F1"/>
    <w:rsid w:val="007E2742"/>
    <w:rsid w:val="007E27BD"/>
    <w:rsid w:val="007E28BB"/>
    <w:rsid w:val="007E2915"/>
    <w:rsid w:val="007E30E6"/>
    <w:rsid w:val="007E33CC"/>
    <w:rsid w:val="007E3419"/>
    <w:rsid w:val="007E3B7D"/>
    <w:rsid w:val="007E3E8E"/>
    <w:rsid w:val="007E3F5A"/>
    <w:rsid w:val="007E4562"/>
    <w:rsid w:val="007E4674"/>
    <w:rsid w:val="007E4859"/>
    <w:rsid w:val="007E4A8D"/>
    <w:rsid w:val="007E4CA6"/>
    <w:rsid w:val="007E53AE"/>
    <w:rsid w:val="007E5515"/>
    <w:rsid w:val="007E5798"/>
    <w:rsid w:val="007E5A8A"/>
    <w:rsid w:val="007E5D00"/>
    <w:rsid w:val="007E5E7B"/>
    <w:rsid w:val="007E6343"/>
    <w:rsid w:val="007E63E2"/>
    <w:rsid w:val="007E660C"/>
    <w:rsid w:val="007E6D40"/>
    <w:rsid w:val="007E7028"/>
    <w:rsid w:val="007E71E2"/>
    <w:rsid w:val="007E7237"/>
    <w:rsid w:val="007E7409"/>
    <w:rsid w:val="007E775D"/>
    <w:rsid w:val="007E7873"/>
    <w:rsid w:val="007E78B4"/>
    <w:rsid w:val="007E7E65"/>
    <w:rsid w:val="007F08AD"/>
    <w:rsid w:val="007F0B3B"/>
    <w:rsid w:val="007F0C6E"/>
    <w:rsid w:val="007F0CB1"/>
    <w:rsid w:val="007F10A8"/>
    <w:rsid w:val="007F11DC"/>
    <w:rsid w:val="007F146B"/>
    <w:rsid w:val="007F14A7"/>
    <w:rsid w:val="007F151E"/>
    <w:rsid w:val="007F171B"/>
    <w:rsid w:val="007F1B55"/>
    <w:rsid w:val="007F1CB8"/>
    <w:rsid w:val="007F2D27"/>
    <w:rsid w:val="007F2D39"/>
    <w:rsid w:val="007F2F1C"/>
    <w:rsid w:val="007F32AB"/>
    <w:rsid w:val="007F361C"/>
    <w:rsid w:val="007F3650"/>
    <w:rsid w:val="007F3843"/>
    <w:rsid w:val="007F39CE"/>
    <w:rsid w:val="007F3A94"/>
    <w:rsid w:val="007F3AE9"/>
    <w:rsid w:val="007F3B41"/>
    <w:rsid w:val="007F3B70"/>
    <w:rsid w:val="007F4089"/>
    <w:rsid w:val="007F42BA"/>
    <w:rsid w:val="007F45C2"/>
    <w:rsid w:val="007F46CB"/>
    <w:rsid w:val="007F47B6"/>
    <w:rsid w:val="007F4D77"/>
    <w:rsid w:val="007F4DAA"/>
    <w:rsid w:val="007F4DE4"/>
    <w:rsid w:val="007F4F5F"/>
    <w:rsid w:val="007F517A"/>
    <w:rsid w:val="007F527F"/>
    <w:rsid w:val="007F5457"/>
    <w:rsid w:val="007F5B8A"/>
    <w:rsid w:val="007F5D31"/>
    <w:rsid w:val="007F5F90"/>
    <w:rsid w:val="007F603F"/>
    <w:rsid w:val="007F66D8"/>
    <w:rsid w:val="007F69FC"/>
    <w:rsid w:val="007F701B"/>
    <w:rsid w:val="007F7228"/>
    <w:rsid w:val="007F74AF"/>
    <w:rsid w:val="007F7707"/>
    <w:rsid w:val="007F776E"/>
    <w:rsid w:val="007F79E8"/>
    <w:rsid w:val="00800129"/>
    <w:rsid w:val="008002BF"/>
    <w:rsid w:val="008002FF"/>
    <w:rsid w:val="00800AD2"/>
    <w:rsid w:val="00800DCB"/>
    <w:rsid w:val="00801156"/>
    <w:rsid w:val="0080151F"/>
    <w:rsid w:val="00801686"/>
    <w:rsid w:val="00801759"/>
    <w:rsid w:val="008017C3"/>
    <w:rsid w:val="008018E1"/>
    <w:rsid w:val="00801A65"/>
    <w:rsid w:val="00801B10"/>
    <w:rsid w:val="00801BCB"/>
    <w:rsid w:val="00801CAB"/>
    <w:rsid w:val="0080225F"/>
    <w:rsid w:val="008023E0"/>
    <w:rsid w:val="008025B8"/>
    <w:rsid w:val="00802727"/>
    <w:rsid w:val="00802DA8"/>
    <w:rsid w:val="00802E8F"/>
    <w:rsid w:val="00802FB6"/>
    <w:rsid w:val="00803475"/>
    <w:rsid w:val="008036AC"/>
    <w:rsid w:val="00803AC9"/>
    <w:rsid w:val="00803BC5"/>
    <w:rsid w:val="00803EF3"/>
    <w:rsid w:val="00803F68"/>
    <w:rsid w:val="00804223"/>
    <w:rsid w:val="008043E3"/>
    <w:rsid w:val="008045F9"/>
    <w:rsid w:val="008046A0"/>
    <w:rsid w:val="008049CA"/>
    <w:rsid w:val="00804A18"/>
    <w:rsid w:val="00804DCF"/>
    <w:rsid w:val="0080516A"/>
    <w:rsid w:val="008052BB"/>
    <w:rsid w:val="00805367"/>
    <w:rsid w:val="0080557C"/>
    <w:rsid w:val="00805622"/>
    <w:rsid w:val="00805829"/>
    <w:rsid w:val="008058F2"/>
    <w:rsid w:val="008059F4"/>
    <w:rsid w:val="00805C08"/>
    <w:rsid w:val="00805D53"/>
    <w:rsid w:val="00805D6C"/>
    <w:rsid w:val="00805F61"/>
    <w:rsid w:val="00806216"/>
    <w:rsid w:val="008063C1"/>
    <w:rsid w:val="0080649D"/>
    <w:rsid w:val="0080656F"/>
    <w:rsid w:val="0080675D"/>
    <w:rsid w:val="00806973"/>
    <w:rsid w:val="00806ADC"/>
    <w:rsid w:val="00806B2A"/>
    <w:rsid w:val="00806BC3"/>
    <w:rsid w:val="00806CA5"/>
    <w:rsid w:val="00806CFA"/>
    <w:rsid w:val="0080716B"/>
    <w:rsid w:val="0080743C"/>
    <w:rsid w:val="00807700"/>
    <w:rsid w:val="00807747"/>
    <w:rsid w:val="00807787"/>
    <w:rsid w:val="008078BA"/>
    <w:rsid w:val="00807969"/>
    <w:rsid w:val="00810306"/>
    <w:rsid w:val="00810732"/>
    <w:rsid w:val="00810798"/>
    <w:rsid w:val="008107D4"/>
    <w:rsid w:val="008109A8"/>
    <w:rsid w:val="00810B79"/>
    <w:rsid w:val="00810C51"/>
    <w:rsid w:val="00811039"/>
    <w:rsid w:val="008110C8"/>
    <w:rsid w:val="008111F0"/>
    <w:rsid w:val="0081149F"/>
    <w:rsid w:val="008114AE"/>
    <w:rsid w:val="0081172D"/>
    <w:rsid w:val="0081173A"/>
    <w:rsid w:val="008117B9"/>
    <w:rsid w:val="0081185C"/>
    <w:rsid w:val="008118A6"/>
    <w:rsid w:val="00811AEC"/>
    <w:rsid w:val="00811B46"/>
    <w:rsid w:val="00811BAA"/>
    <w:rsid w:val="00811DD2"/>
    <w:rsid w:val="00812225"/>
    <w:rsid w:val="008122A3"/>
    <w:rsid w:val="00812604"/>
    <w:rsid w:val="00812701"/>
    <w:rsid w:val="00812844"/>
    <w:rsid w:val="0081284B"/>
    <w:rsid w:val="008129E1"/>
    <w:rsid w:val="00812AAD"/>
    <w:rsid w:val="00812B83"/>
    <w:rsid w:val="00812C50"/>
    <w:rsid w:val="008134B1"/>
    <w:rsid w:val="008134C5"/>
    <w:rsid w:val="0081354C"/>
    <w:rsid w:val="00813B8A"/>
    <w:rsid w:val="00813BB7"/>
    <w:rsid w:val="008140FD"/>
    <w:rsid w:val="008142E8"/>
    <w:rsid w:val="00814444"/>
    <w:rsid w:val="008146A9"/>
    <w:rsid w:val="00814C6B"/>
    <w:rsid w:val="00814C6E"/>
    <w:rsid w:val="00814E94"/>
    <w:rsid w:val="00814F9D"/>
    <w:rsid w:val="008150E3"/>
    <w:rsid w:val="00815370"/>
    <w:rsid w:val="00815671"/>
    <w:rsid w:val="0081568E"/>
    <w:rsid w:val="008156A8"/>
    <w:rsid w:val="00815796"/>
    <w:rsid w:val="008157AC"/>
    <w:rsid w:val="008157B1"/>
    <w:rsid w:val="00815883"/>
    <w:rsid w:val="00815A73"/>
    <w:rsid w:val="00815D24"/>
    <w:rsid w:val="00815EFE"/>
    <w:rsid w:val="0081611D"/>
    <w:rsid w:val="0081615E"/>
    <w:rsid w:val="008161A5"/>
    <w:rsid w:val="0081630B"/>
    <w:rsid w:val="008166C3"/>
    <w:rsid w:val="0081680C"/>
    <w:rsid w:val="00816C4D"/>
    <w:rsid w:val="00816E6D"/>
    <w:rsid w:val="008173E6"/>
    <w:rsid w:val="00817400"/>
    <w:rsid w:val="008177C2"/>
    <w:rsid w:val="0081788C"/>
    <w:rsid w:val="00817B9A"/>
    <w:rsid w:val="00817CD6"/>
    <w:rsid w:val="00820067"/>
    <w:rsid w:val="0082046B"/>
    <w:rsid w:val="008205F2"/>
    <w:rsid w:val="00820613"/>
    <w:rsid w:val="00820956"/>
    <w:rsid w:val="00820980"/>
    <w:rsid w:val="00820AD9"/>
    <w:rsid w:val="00820AE1"/>
    <w:rsid w:val="00820C5C"/>
    <w:rsid w:val="00820E79"/>
    <w:rsid w:val="0082130D"/>
    <w:rsid w:val="0082139A"/>
    <w:rsid w:val="008215E7"/>
    <w:rsid w:val="00821627"/>
    <w:rsid w:val="008216A7"/>
    <w:rsid w:val="0082179B"/>
    <w:rsid w:val="008219A3"/>
    <w:rsid w:val="00821E6E"/>
    <w:rsid w:val="0082229C"/>
    <w:rsid w:val="008224ED"/>
    <w:rsid w:val="00822585"/>
    <w:rsid w:val="00822986"/>
    <w:rsid w:val="00822C51"/>
    <w:rsid w:val="00822C6E"/>
    <w:rsid w:val="0082343C"/>
    <w:rsid w:val="00823769"/>
    <w:rsid w:val="008238DD"/>
    <w:rsid w:val="00823C25"/>
    <w:rsid w:val="00823D68"/>
    <w:rsid w:val="00823DAC"/>
    <w:rsid w:val="00823F76"/>
    <w:rsid w:val="008240F4"/>
    <w:rsid w:val="00824114"/>
    <w:rsid w:val="00824325"/>
    <w:rsid w:val="008244E1"/>
    <w:rsid w:val="00824743"/>
    <w:rsid w:val="00824A18"/>
    <w:rsid w:val="00824C93"/>
    <w:rsid w:val="00824DF0"/>
    <w:rsid w:val="00824EB9"/>
    <w:rsid w:val="008251A3"/>
    <w:rsid w:val="0082532D"/>
    <w:rsid w:val="008254BE"/>
    <w:rsid w:val="0082593C"/>
    <w:rsid w:val="008259B1"/>
    <w:rsid w:val="00825B36"/>
    <w:rsid w:val="00825BB9"/>
    <w:rsid w:val="00825C8E"/>
    <w:rsid w:val="00825F46"/>
    <w:rsid w:val="00825F67"/>
    <w:rsid w:val="0082653B"/>
    <w:rsid w:val="00826899"/>
    <w:rsid w:val="00826C57"/>
    <w:rsid w:val="00826F58"/>
    <w:rsid w:val="00827114"/>
    <w:rsid w:val="0082722E"/>
    <w:rsid w:val="0082738B"/>
    <w:rsid w:val="008273A5"/>
    <w:rsid w:val="00827453"/>
    <w:rsid w:val="008275C1"/>
    <w:rsid w:val="0082767F"/>
    <w:rsid w:val="00827710"/>
    <w:rsid w:val="008277D4"/>
    <w:rsid w:val="00827B78"/>
    <w:rsid w:val="00827C7A"/>
    <w:rsid w:val="00827C89"/>
    <w:rsid w:val="00827F21"/>
    <w:rsid w:val="0083014B"/>
    <w:rsid w:val="008301A3"/>
    <w:rsid w:val="008304EC"/>
    <w:rsid w:val="00830522"/>
    <w:rsid w:val="00830588"/>
    <w:rsid w:val="00830710"/>
    <w:rsid w:val="00830AF4"/>
    <w:rsid w:val="00830BFB"/>
    <w:rsid w:val="00830EE8"/>
    <w:rsid w:val="00830FB4"/>
    <w:rsid w:val="008312E1"/>
    <w:rsid w:val="008315BC"/>
    <w:rsid w:val="008316E6"/>
    <w:rsid w:val="0083172A"/>
    <w:rsid w:val="0083189F"/>
    <w:rsid w:val="008318D5"/>
    <w:rsid w:val="00831EF5"/>
    <w:rsid w:val="00831F4F"/>
    <w:rsid w:val="00832040"/>
    <w:rsid w:val="00832115"/>
    <w:rsid w:val="008324E1"/>
    <w:rsid w:val="00832C08"/>
    <w:rsid w:val="00832FC1"/>
    <w:rsid w:val="00832FDD"/>
    <w:rsid w:val="00833149"/>
    <w:rsid w:val="008331A3"/>
    <w:rsid w:val="0083333B"/>
    <w:rsid w:val="0083337B"/>
    <w:rsid w:val="008336CB"/>
    <w:rsid w:val="00833800"/>
    <w:rsid w:val="0083399A"/>
    <w:rsid w:val="00833B44"/>
    <w:rsid w:val="00833C83"/>
    <w:rsid w:val="008349F1"/>
    <w:rsid w:val="00834A0C"/>
    <w:rsid w:val="00834A16"/>
    <w:rsid w:val="00834C85"/>
    <w:rsid w:val="00834C9D"/>
    <w:rsid w:val="00834CE7"/>
    <w:rsid w:val="00834DFB"/>
    <w:rsid w:val="00835011"/>
    <w:rsid w:val="0083516C"/>
    <w:rsid w:val="00835591"/>
    <w:rsid w:val="00835875"/>
    <w:rsid w:val="008359C1"/>
    <w:rsid w:val="00835E8A"/>
    <w:rsid w:val="008365B0"/>
    <w:rsid w:val="00836758"/>
    <w:rsid w:val="00836942"/>
    <w:rsid w:val="00836BDB"/>
    <w:rsid w:val="00836C59"/>
    <w:rsid w:val="00836ED0"/>
    <w:rsid w:val="00837284"/>
    <w:rsid w:val="0083736F"/>
    <w:rsid w:val="008374AA"/>
    <w:rsid w:val="00837512"/>
    <w:rsid w:val="0083778E"/>
    <w:rsid w:val="00837ADA"/>
    <w:rsid w:val="00837C33"/>
    <w:rsid w:val="00837C69"/>
    <w:rsid w:val="00837D26"/>
    <w:rsid w:val="00837D67"/>
    <w:rsid w:val="00837DFF"/>
    <w:rsid w:val="00837FDD"/>
    <w:rsid w:val="0084007E"/>
    <w:rsid w:val="0084014B"/>
    <w:rsid w:val="008401C7"/>
    <w:rsid w:val="008402D0"/>
    <w:rsid w:val="00840521"/>
    <w:rsid w:val="0084096A"/>
    <w:rsid w:val="00840BDD"/>
    <w:rsid w:val="00840BFC"/>
    <w:rsid w:val="00840F9D"/>
    <w:rsid w:val="008410AB"/>
    <w:rsid w:val="008412BA"/>
    <w:rsid w:val="0084142A"/>
    <w:rsid w:val="00841A58"/>
    <w:rsid w:val="00841C25"/>
    <w:rsid w:val="00841C9F"/>
    <w:rsid w:val="00841E8C"/>
    <w:rsid w:val="00841EA2"/>
    <w:rsid w:val="0084214E"/>
    <w:rsid w:val="00842303"/>
    <w:rsid w:val="008424E5"/>
    <w:rsid w:val="008435D7"/>
    <w:rsid w:val="0084398B"/>
    <w:rsid w:val="00843B5E"/>
    <w:rsid w:val="00843F42"/>
    <w:rsid w:val="0084405E"/>
    <w:rsid w:val="00844190"/>
    <w:rsid w:val="0084456F"/>
    <w:rsid w:val="0084470D"/>
    <w:rsid w:val="00844B15"/>
    <w:rsid w:val="00844EEC"/>
    <w:rsid w:val="008451AC"/>
    <w:rsid w:val="00845261"/>
    <w:rsid w:val="0084557B"/>
    <w:rsid w:val="008455B4"/>
    <w:rsid w:val="008458D0"/>
    <w:rsid w:val="00845908"/>
    <w:rsid w:val="0084599A"/>
    <w:rsid w:val="008460FF"/>
    <w:rsid w:val="00846193"/>
    <w:rsid w:val="00846811"/>
    <w:rsid w:val="008468CC"/>
    <w:rsid w:val="008469D4"/>
    <w:rsid w:val="008469E6"/>
    <w:rsid w:val="00846AD5"/>
    <w:rsid w:val="00846B15"/>
    <w:rsid w:val="00846FE3"/>
    <w:rsid w:val="00847203"/>
    <w:rsid w:val="00847205"/>
    <w:rsid w:val="00847302"/>
    <w:rsid w:val="008474FC"/>
    <w:rsid w:val="00847671"/>
    <w:rsid w:val="00847D62"/>
    <w:rsid w:val="00850028"/>
    <w:rsid w:val="00850655"/>
    <w:rsid w:val="008507C0"/>
    <w:rsid w:val="00850EE1"/>
    <w:rsid w:val="0085107A"/>
    <w:rsid w:val="008514A5"/>
    <w:rsid w:val="00851637"/>
    <w:rsid w:val="00851681"/>
    <w:rsid w:val="00851732"/>
    <w:rsid w:val="00851736"/>
    <w:rsid w:val="00851874"/>
    <w:rsid w:val="00851A26"/>
    <w:rsid w:val="00851AE2"/>
    <w:rsid w:val="00851AE9"/>
    <w:rsid w:val="00851E62"/>
    <w:rsid w:val="00851E70"/>
    <w:rsid w:val="00851E87"/>
    <w:rsid w:val="00851F52"/>
    <w:rsid w:val="00852339"/>
    <w:rsid w:val="008528B3"/>
    <w:rsid w:val="0085299B"/>
    <w:rsid w:val="00852A3F"/>
    <w:rsid w:val="00852AA0"/>
    <w:rsid w:val="00852C28"/>
    <w:rsid w:val="00852C88"/>
    <w:rsid w:val="00852D36"/>
    <w:rsid w:val="00852D4F"/>
    <w:rsid w:val="00852EB2"/>
    <w:rsid w:val="00853045"/>
    <w:rsid w:val="00853125"/>
    <w:rsid w:val="0085321E"/>
    <w:rsid w:val="008537CE"/>
    <w:rsid w:val="00853C34"/>
    <w:rsid w:val="00853F35"/>
    <w:rsid w:val="00854329"/>
    <w:rsid w:val="00854949"/>
    <w:rsid w:val="00854A9A"/>
    <w:rsid w:val="00854DBF"/>
    <w:rsid w:val="00854F11"/>
    <w:rsid w:val="00854FA2"/>
    <w:rsid w:val="008550AF"/>
    <w:rsid w:val="008552CE"/>
    <w:rsid w:val="008554D1"/>
    <w:rsid w:val="00855658"/>
    <w:rsid w:val="00855AF9"/>
    <w:rsid w:val="00855B90"/>
    <w:rsid w:val="00855C42"/>
    <w:rsid w:val="008561FF"/>
    <w:rsid w:val="00856225"/>
    <w:rsid w:val="008563D4"/>
    <w:rsid w:val="0085654C"/>
    <w:rsid w:val="00856887"/>
    <w:rsid w:val="00856B07"/>
    <w:rsid w:val="00856CDA"/>
    <w:rsid w:val="00856DDA"/>
    <w:rsid w:val="008570D3"/>
    <w:rsid w:val="008570FF"/>
    <w:rsid w:val="0085741A"/>
    <w:rsid w:val="0085748B"/>
    <w:rsid w:val="008575C6"/>
    <w:rsid w:val="0085763B"/>
    <w:rsid w:val="00857729"/>
    <w:rsid w:val="00857886"/>
    <w:rsid w:val="00857CDF"/>
    <w:rsid w:val="00857D5A"/>
    <w:rsid w:val="00860088"/>
    <w:rsid w:val="00860457"/>
    <w:rsid w:val="008604BF"/>
    <w:rsid w:val="008605A5"/>
    <w:rsid w:val="008607F8"/>
    <w:rsid w:val="00861307"/>
    <w:rsid w:val="008613B3"/>
    <w:rsid w:val="00861439"/>
    <w:rsid w:val="008614BE"/>
    <w:rsid w:val="00861814"/>
    <w:rsid w:val="00861939"/>
    <w:rsid w:val="00861980"/>
    <w:rsid w:val="0086199A"/>
    <w:rsid w:val="008619DB"/>
    <w:rsid w:val="00861D41"/>
    <w:rsid w:val="00861D59"/>
    <w:rsid w:val="00862789"/>
    <w:rsid w:val="008628BD"/>
    <w:rsid w:val="008628FB"/>
    <w:rsid w:val="00862ABE"/>
    <w:rsid w:val="00862D26"/>
    <w:rsid w:val="00862E13"/>
    <w:rsid w:val="00862FAA"/>
    <w:rsid w:val="0086326B"/>
    <w:rsid w:val="00863494"/>
    <w:rsid w:val="008637B7"/>
    <w:rsid w:val="008639AE"/>
    <w:rsid w:val="00863C64"/>
    <w:rsid w:val="00863D2D"/>
    <w:rsid w:val="00863D82"/>
    <w:rsid w:val="00864239"/>
    <w:rsid w:val="008643C8"/>
    <w:rsid w:val="00864637"/>
    <w:rsid w:val="008648A6"/>
    <w:rsid w:val="00864CD4"/>
    <w:rsid w:val="00864D53"/>
    <w:rsid w:val="00864FDC"/>
    <w:rsid w:val="00865446"/>
    <w:rsid w:val="00865560"/>
    <w:rsid w:val="00865B0E"/>
    <w:rsid w:val="00865BE0"/>
    <w:rsid w:val="00866164"/>
    <w:rsid w:val="0086629F"/>
    <w:rsid w:val="008667C6"/>
    <w:rsid w:val="00866B82"/>
    <w:rsid w:val="00866D3D"/>
    <w:rsid w:val="00866F3B"/>
    <w:rsid w:val="00866FEB"/>
    <w:rsid w:val="00867339"/>
    <w:rsid w:val="008676BD"/>
    <w:rsid w:val="00867B29"/>
    <w:rsid w:val="00867C54"/>
    <w:rsid w:val="00867C64"/>
    <w:rsid w:val="0087002F"/>
    <w:rsid w:val="00870345"/>
    <w:rsid w:val="00870426"/>
    <w:rsid w:val="0087051D"/>
    <w:rsid w:val="008709EB"/>
    <w:rsid w:val="00870B29"/>
    <w:rsid w:val="00870D18"/>
    <w:rsid w:val="0087101C"/>
    <w:rsid w:val="008712F9"/>
    <w:rsid w:val="0087158B"/>
    <w:rsid w:val="008715F7"/>
    <w:rsid w:val="008718B5"/>
    <w:rsid w:val="00871CB0"/>
    <w:rsid w:val="008720B5"/>
    <w:rsid w:val="00872212"/>
    <w:rsid w:val="00872647"/>
    <w:rsid w:val="0087281C"/>
    <w:rsid w:val="008729D1"/>
    <w:rsid w:val="00872A6A"/>
    <w:rsid w:val="00872B65"/>
    <w:rsid w:val="00872C77"/>
    <w:rsid w:val="00872E3D"/>
    <w:rsid w:val="00872EDF"/>
    <w:rsid w:val="008733A1"/>
    <w:rsid w:val="008736FB"/>
    <w:rsid w:val="0087371A"/>
    <w:rsid w:val="008739D9"/>
    <w:rsid w:val="00873A72"/>
    <w:rsid w:val="008744ED"/>
    <w:rsid w:val="00874631"/>
    <w:rsid w:val="008746BD"/>
    <w:rsid w:val="0087479B"/>
    <w:rsid w:val="0087481D"/>
    <w:rsid w:val="00874A99"/>
    <w:rsid w:val="00874B13"/>
    <w:rsid w:val="00874DE5"/>
    <w:rsid w:val="00874F6B"/>
    <w:rsid w:val="00875071"/>
    <w:rsid w:val="0087531A"/>
    <w:rsid w:val="008759FA"/>
    <w:rsid w:val="00875A3D"/>
    <w:rsid w:val="00875D97"/>
    <w:rsid w:val="00875DD5"/>
    <w:rsid w:val="00875EA6"/>
    <w:rsid w:val="008767BB"/>
    <w:rsid w:val="00876998"/>
    <w:rsid w:val="00876B90"/>
    <w:rsid w:val="00876C51"/>
    <w:rsid w:val="00876D6E"/>
    <w:rsid w:val="00876ED1"/>
    <w:rsid w:val="00876F08"/>
    <w:rsid w:val="008771CE"/>
    <w:rsid w:val="0087722C"/>
    <w:rsid w:val="008772F0"/>
    <w:rsid w:val="00877550"/>
    <w:rsid w:val="008776D1"/>
    <w:rsid w:val="008777CE"/>
    <w:rsid w:val="0087784D"/>
    <w:rsid w:val="00877A69"/>
    <w:rsid w:val="00877AA2"/>
    <w:rsid w:val="00877BA3"/>
    <w:rsid w:val="00877D7B"/>
    <w:rsid w:val="00877E7B"/>
    <w:rsid w:val="0088010C"/>
    <w:rsid w:val="0088013F"/>
    <w:rsid w:val="008804F6"/>
    <w:rsid w:val="00880631"/>
    <w:rsid w:val="00880675"/>
    <w:rsid w:val="00880D00"/>
    <w:rsid w:val="00880D30"/>
    <w:rsid w:val="0088114C"/>
    <w:rsid w:val="00881442"/>
    <w:rsid w:val="008814AA"/>
    <w:rsid w:val="0088153C"/>
    <w:rsid w:val="00881E11"/>
    <w:rsid w:val="008826DF"/>
    <w:rsid w:val="00882851"/>
    <w:rsid w:val="00882884"/>
    <w:rsid w:val="00882A4F"/>
    <w:rsid w:val="00882D0E"/>
    <w:rsid w:val="00882DA7"/>
    <w:rsid w:val="008830FC"/>
    <w:rsid w:val="0088326D"/>
    <w:rsid w:val="00883BFE"/>
    <w:rsid w:val="00883CE0"/>
    <w:rsid w:val="00883FB4"/>
    <w:rsid w:val="00883FDA"/>
    <w:rsid w:val="0088409F"/>
    <w:rsid w:val="00884287"/>
    <w:rsid w:val="0088511F"/>
    <w:rsid w:val="00885407"/>
    <w:rsid w:val="0088548B"/>
    <w:rsid w:val="00885507"/>
    <w:rsid w:val="00885769"/>
    <w:rsid w:val="00885ADC"/>
    <w:rsid w:val="00885CF4"/>
    <w:rsid w:val="00885F05"/>
    <w:rsid w:val="008869C5"/>
    <w:rsid w:val="00886C22"/>
    <w:rsid w:val="00886CEA"/>
    <w:rsid w:val="00886E05"/>
    <w:rsid w:val="00887052"/>
    <w:rsid w:val="008871C6"/>
    <w:rsid w:val="00887262"/>
    <w:rsid w:val="00887386"/>
    <w:rsid w:val="00887593"/>
    <w:rsid w:val="008879BF"/>
    <w:rsid w:val="00887B2B"/>
    <w:rsid w:val="00887B78"/>
    <w:rsid w:val="00887B93"/>
    <w:rsid w:val="00887C07"/>
    <w:rsid w:val="00887EF0"/>
    <w:rsid w:val="00887F84"/>
    <w:rsid w:val="0089000E"/>
    <w:rsid w:val="008902C9"/>
    <w:rsid w:val="0089055B"/>
    <w:rsid w:val="00890578"/>
    <w:rsid w:val="008905B1"/>
    <w:rsid w:val="00890660"/>
    <w:rsid w:val="0089091C"/>
    <w:rsid w:val="00890AE1"/>
    <w:rsid w:val="00890CA8"/>
    <w:rsid w:val="00890FAD"/>
    <w:rsid w:val="00891084"/>
    <w:rsid w:val="00891209"/>
    <w:rsid w:val="0089127A"/>
    <w:rsid w:val="008912F1"/>
    <w:rsid w:val="008913C9"/>
    <w:rsid w:val="0089170B"/>
    <w:rsid w:val="0089172D"/>
    <w:rsid w:val="00891735"/>
    <w:rsid w:val="008918B6"/>
    <w:rsid w:val="00891B6A"/>
    <w:rsid w:val="00891CD6"/>
    <w:rsid w:val="00891ED1"/>
    <w:rsid w:val="00892135"/>
    <w:rsid w:val="00892240"/>
    <w:rsid w:val="00892566"/>
    <w:rsid w:val="0089272C"/>
    <w:rsid w:val="0089280E"/>
    <w:rsid w:val="0089288F"/>
    <w:rsid w:val="00892B3D"/>
    <w:rsid w:val="00892D6A"/>
    <w:rsid w:val="00892DDC"/>
    <w:rsid w:val="0089319A"/>
    <w:rsid w:val="00893237"/>
    <w:rsid w:val="00893664"/>
    <w:rsid w:val="008937CA"/>
    <w:rsid w:val="00893945"/>
    <w:rsid w:val="008939A1"/>
    <w:rsid w:val="00893E6E"/>
    <w:rsid w:val="008941AE"/>
    <w:rsid w:val="008945CC"/>
    <w:rsid w:val="0089475D"/>
    <w:rsid w:val="00894969"/>
    <w:rsid w:val="00894A5D"/>
    <w:rsid w:val="00894A94"/>
    <w:rsid w:val="00894AA5"/>
    <w:rsid w:val="00894CEB"/>
    <w:rsid w:val="008952F9"/>
    <w:rsid w:val="0089530A"/>
    <w:rsid w:val="008953F6"/>
    <w:rsid w:val="0089546B"/>
    <w:rsid w:val="00895529"/>
    <w:rsid w:val="008955EB"/>
    <w:rsid w:val="00895625"/>
    <w:rsid w:val="008960A4"/>
    <w:rsid w:val="00896481"/>
    <w:rsid w:val="008964C2"/>
    <w:rsid w:val="00896615"/>
    <w:rsid w:val="00896961"/>
    <w:rsid w:val="00896A72"/>
    <w:rsid w:val="00896A87"/>
    <w:rsid w:val="00896C06"/>
    <w:rsid w:val="00896D69"/>
    <w:rsid w:val="00896EB2"/>
    <w:rsid w:val="00897122"/>
    <w:rsid w:val="008971E9"/>
    <w:rsid w:val="008973FB"/>
    <w:rsid w:val="00897409"/>
    <w:rsid w:val="00897868"/>
    <w:rsid w:val="008978C1"/>
    <w:rsid w:val="008978C5"/>
    <w:rsid w:val="0089790A"/>
    <w:rsid w:val="00897C5F"/>
    <w:rsid w:val="00897DA4"/>
    <w:rsid w:val="00897FA4"/>
    <w:rsid w:val="008A0451"/>
    <w:rsid w:val="008A0629"/>
    <w:rsid w:val="008A0A02"/>
    <w:rsid w:val="008A1211"/>
    <w:rsid w:val="008A12E4"/>
    <w:rsid w:val="008A1594"/>
    <w:rsid w:val="008A1602"/>
    <w:rsid w:val="008A160C"/>
    <w:rsid w:val="008A1810"/>
    <w:rsid w:val="008A1A7A"/>
    <w:rsid w:val="008A1C17"/>
    <w:rsid w:val="008A1C46"/>
    <w:rsid w:val="008A24BA"/>
    <w:rsid w:val="008A26EA"/>
    <w:rsid w:val="008A2714"/>
    <w:rsid w:val="008A2728"/>
    <w:rsid w:val="008A27D9"/>
    <w:rsid w:val="008A28AE"/>
    <w:rsid w:val="008A28C8"/>
    <w:rsid w:val="008A2A22"/>
    <w:rsid w:val="008A2B67"/>
    <w:rsid w:val="008A3683"/>
    <w:rsid w:val="008A38E6"/>
    <w:rsid w:val="008A3DDA"/>
    <w:rsid w:val="008A3F37"/>
    <w:rsid w:val="008A3F65"/>
    <w:rsid w:val="008A4139"/>
    <w:rsid w:val="008A413B"/>
    <w:rsid w:val="008A44CD"/>
    <w:rsid w:val="008A471B"/>
    <w:rsid w:val="008A4C2E"/>
    <w:rsid w:val="008A50E6"/>
    <w:rsid w:val="008A54F8"/>
    <w:rsid w:val="008A557A"/>
    <w:rsid w:val="008A5667"/>
    <w:rsid w:val="008A57C5"/>
    <w:rsid w:val="008A58F1"/>
    <w:rsid w:val="008A5DB9"/>
    <w:rsid w:val="008A5DE1"/>
    <w:rsid w:val="008A663A"/>
    <w:rsid w:val="008A672A"/>
    <w:rsid w:val="008A67B6"/>
    <w:rsid w:val="008A67EF"/>
    <w:rsid w:val="008A6E58"/>
    <w:rsid w:val="008A6FB5"/>
    <w:rsid w:val="008A786F"/>
    <w:rsid w:val="008A789E"/>
    <w:rsid w:val="008A797D"/>
    <w:rsid w:val="008A7BAE"/>
    <w:rsid w:val="008B06E4"/>
    <w:rsid w:val="008B085E"/>
    <w:rsid w:val="008B09BD"/>
    <w:rsid w:val="008B0A68"/>
    <w:rsid w:val="008B0C3C"/>
    <w:rsid w:val="008B0F4B"/>
    <w:rsid w:val="008B10AA"/>
    <w:rsid w:val="008B12F5"/>
    <w:rsid w:val="008B1586"/>
    <w:rsid w:val="008B16AA"/>
    <w:rsid w:val="008B18DC"/>
    <w:rsid w:val="008B1A87"/>
    <w:rsid w:val="008B1DCA"/>
    <w:rsid w:val="008B1F9C"/>
    <w:rsid w:val="008B2488"/>
    <w:rsid w:val="008B25BD"/>
    <w:rsid w:val="008B279E"/>
    <w:rsid w:val="008B29A9"/>
    <w:rsid w:val="008B2CE2"/>
    <w:rsid w:val="008B30A2"/>
    <w:rsid w:val="008B3767"/>
    <w:rsid w:val="008B386B"/>
    <w:rsid w:val="008B3B34"/>
    <w:rsid w:val="008B3BD1"/>
    <w:rsid w:val="008B3D10"/>
    <w:rsid w:val="008B3ED7"/>
    <w:rsid w:val="008B41F1"/>
    <w:rsid w:val="008B43DF"/>
    <w:rsid w:val="008B460C"/>
    <w:rsid w:val="008B46A4"/>
    <w:rsid w:val="008B4AF8"/>
    <w:rsid w:val="008B4D44"/>
    <w:rsid w:val="008B507B"/>
    <w:rsid w:val="008B54AB"/>
    <w:rsid w:val="008B55D5"/>
    <w:rsid w:val="008B5615"/>
    <w:rsid w:val="008B5956"/>
    <w:rsid w:val="008B5AA1"/>
    <w:rsid w:val="008B5E6A"/>
    <w:rsid w:val="008B5F79"/>
    <w:rsid w:val="008B601C"/>
    <w:rsid w:val="008B6272"/>
    <w:rsid w:val="008B6538"/>
    <w:rsid w:val="008B670A"/>
    <w:rsid w:val="008B6C5F"/>
    <w:rsid w:val="008B72A2"/>
    <w:rsid w:val="008B73BB"/>
    <w:rsid w:val="008B7518"/>
    <w:rsid w:val="008B7562"/>
    <w:rsid w:val="008B7912"/>
    <w:rsid w:val="008B798C"/>
    <w:rsid w:val="008B79E7"/>
    <w:rsid w:val="008B7B40"/>
    <w:rsid w:val="008B7B66"/>
    <w:rsid w:val="008B7C0F"/>
    <w:rsid w:val="008B7F56"/>
    <w:rsid w:val="008C0077"/>
    <w:rsid w:val="008C0204"/>
    <w:rsid w:val="008C0564"/>
    <w:rsid w:val="008C0640"/>
    <w:rsid w:val="008C12B9"/>
    <w:rsid w:val="008C136D"/>
    <w:rsid w:val="008C1533"/>
    <w:rsid w:val="008C15B7"/>
    <w:rsid w:val="008C17D7"/>
    <w:rsid w:val="008C198C"/>
    <w:rsid w:val="008C1D8C"/>
    <w:rsid w:val="008C247D"/>
    <w:rsid w:val="008C2AD5"/>
    <w:rsid w:val="008C2F62"/>
    <w:rsid w:val="008C3365"/>
    <w:rsid w:val="008C3A64"/>
    <w:rsid w:val="008C3D43"/>
    <w:rsid w:val="008C3F2D"/>
    <w:rsid w:val="008C42B6"/>
    <w:rsid w:val="008C4399"/>
    <w:rsid w:val="008C43C4"/>
    <w:rsid w:val="008C445D"/>
    <w:rsid w:val="008C44B7"/>
    <w:rsid w:val="008C48B7"/>
    <w:rsid w:val="008C4D49"/>
    <w:rsid w:val="008C4E8B"/>
    <w:rsid w:val="008C5086"/>
    <w:rsid w:val="008C51C7"/>
    <w:rsid w:val="008C52D0"/>
    <w:rsid w:val="008C53DD"/>
    <w:rsid w:val="008C5841"/>
    <w:rsid w:val="008C5AD3"/>
    <w:rsid w:val="008C5D0A"/>
    <w:rsid w:val="008C5D4C"/>
    <w:rsid w:val="008C5DB7"/>
    <w:rsid w:val="008C5E8E"/>
    <w:rsid w:val="008C6485"/>
    <w:rsid w:val="008C6626"/>
    <w:rsid w:val="008C6962"/>
    <w:rsid w:val="008C6CD3"/>
    <w:rsid w:val="008C70FC"/>
    <w:rsid w:val="008C7185"/>
    <w:rsid w:val="008C726A"/>
    <w:rsid w:val="008C729C"/>
    <w:rsid w:val="008C7878"/>
    <w:rsid w:val="008C79FB"/>
    <w:rsid w:val="008C7CA7"/>
    <w:rsid w:val="008C7F73"/>
    <w:rsid w:val="008D0516"/>
    <w:rsid w:val="008D0818"/>
    <w:rsid w:val="008D0B98"/>
    <w:rsid w:val="008D0C82"/>
    <w:rsid w:val="008D0CB6"/>
    <w:rsid w:val="008D0CE9"/>
    <w:rsid w:val="008D10DD"/>
    <w:rsid w:val="008D11DC"/>
    <w:rsid w:val="008D1300"/>
    <w:rsid w:val="008D174B"/>
    <w:rsid w:val="008D1ADB"/>
    <w:rsid w:val="008D1C29"/>
    <w:rsid w:val="008D1F2D"/>
    <w:rsid w:val="008D230F"/>
    <w:rsid w:val="008D2358"/>
    <w:rsid w:val="008D2478"/>
    <w:rsid w:val="008D251A"/>
    <w:rsid w:val="008D2991"/>
    <w:rsid w:val="008D31AD"/>
    <w:rsid w:val="008D34EF"/>
    <w:rsid w:val="008D3693"/>
    <w:rsid w:val="008D3E4D"/>
    <w:rsid w:val="008D3F8A"/>
    <w:rsid w:val="008D4321"/>
    <w:rsid w:val="008D444A"/>
    <w:rsid w:val="008D4455"/>
    <w:rsid w:val="008D4504"/>
    <w:rsid w:val="008D47F7"/>
    <w:rsid w:val="008D492E"/>
    <w:rsid w:val="008D4995"/>
    <w:rsid w:val="008D4BC6"/>
    <w:rsid w:val="008D4BCC"/>
    <w:rsid w:val="008D50D8"/>
    <w:rsid w:val="008D5115"/>
    <w:rsid w:val="008D51AE"/>
    <w:rsid w:val="008D5499"/>
    <w:rsid w:val="008D556C"/>
    <w:rsid w:val="008D56BA"/>
    <w:rsid w:val="008D56D5"/>
    <w:rsid w:val="008D5949"/>
    <w:rsid w:val="008D5AE7"/>
    <w:rsid w:val="008D5DBA"/>
    <w:rsid w:val="008D6375"/>
    <w:rsid w:val="008D63B2"/>
    <w:rsid w:val="008D6610"/>
    <w:rsid w:val="008D6A52"/>
    <w:rsid w:val="008D6BF8"/>
    <w:rsid w:val="008D6EA6"/>
    <w:rsid w:val="008D6F83"/>
    <w:rsid w:val="008D6FAC"/>
    <w:rsid w:val="008D74AE"/>
    <w:rsid w:val="008D7672"/>
    <w:rsid w:val="008E0462"/>
    <w:rsid w:val="008E051A"/>
    <w:rsid w:val="008E0BED"/>
    <w:rsid w:val="008E0DE8"/>
    <w:rsid w:val="008E0F14"/>
    <w:rsid w:val="008E1137"/>
    <w:rsid w:val="008E1607"/>
    <w:rsid w:val="008E1B1F"/>
    <w:rsid w:val="008E290E"/>
    <w:rsid w:val="008E2D6F"/>
    <w:rsid w:val="008E2F05"/>
    <w:rsid w:val="008E3397"/>
    <w:rsid w:val="008E3421"/>
    <w:rsid w:val="008E34EC"/>
    <w:rsid w:val="008E386A"/>
    <w:rsid w:val="008E39FE"/>
    <w:rsid w:val="008E3BA9"/>
    <w:rsid w:val="008E3C01"/>
    <w:rsid w:val="008E3EED"/>
    <w:rsid w:val="008E4100"/>
    <w:rsid w:val="008E41DD"/>
    <w:rsid w:val="008E429B"/>
    <w:rsid w:val="008E4693"/>
    <w:rsid w:val="008E48A7"/>
    <w:rsid w:val="008E49D5"/>
    <w:rsid w:val="008E4BCB"/>
    <w:rsid w:val="008E4DB4"/>
    <w:rsid w:val="008E4FE0"/>
    <w:rsid w:val="008E5257"/>
    <w:rsid w:val="008E559F"/>
    <w:rsid w:val="008E583F"/>
    <w:rsid w:val="008E5A41"/>
    <w:rsid w:val="008E5C2A"/>
    <w:rsid w:val="008E5CB8"/>
    <w:rsid w:val="008E5DBA"/>
    <w:rsid w:val="008E5E8B"/>
    <w:rsid w:val="008E5FE4"/>
    <w:rsid w:val="008E60F3"/>
    <w:rsid w:val="008E632A"/>
    <w:rsid w:val="008E6603"/>
    <w:rsid w:val="008E67AA"/>
    <w:rsid w:val="008E68D0"/>
    <w:rsid w:val="008E6A96"/>
    <w:rsid w:val="008E6AFB"/>
    <w:rsid w:val="008E6F8D"/>
    <w:rsid w:val="008E756F"/>
    <w:rsid w:val="008E7688"/>
    <w:rsid w:val="008E7978"/>
    <w:rsid w:val="008E7AF2"/>
    <w:rsid w:val="008E7EB2"/>
    <w:rsid w:val="008E7FF0"/>
    <w:rsid w:val="008F0049"/>
    <w:rsid w:val="008F02D3"/>
    <w:rsid w:val="008F0593"/>
    <w:rsid w:val="008F0ADE"/>
    <w:rsid w:val="008F113B"/>
    <w:rsid w:val="008F13C6"/>
    <w:rsid w:val="008F17AA"/>
    <w:rsid w:val="008F1A3C"/>
    <w:rsid w:val="008F1ABD"/>
    <w:rsid w:val="008F1ACC"/>
    <w:rsid w:val="008F1C6D"/>
    <w:rsid w:val="008F1DFA"/>
    <w:rsid w:val="008F1E27"/>
    <w:rsid w:val="008F2039"/>
    <w:rsid w:val="008F263E"/>
    <w:rsid w:val="008F26E9"/>
    <w:rsid w:val="008F2767"/>
    <w:rsid w:val="008F2903"/>
    <w:rsid w:val="008F2998"/>
    <w:rsid w:val="008F2BE7"/>
    <w:rsid w:val="008F2E59"/>
    <w:rsid w:val="008F2F74"/>
    <w:rsid w:val="008F30C7"/>
    <w:rsid w:val="008F315F"/>
    <w:rsid w:val="008F318E"/>
    <w:rsid w:val="008F3257"/>
    <w:rsid w:val="008F33F8"/>
    <w:rsid w:val="008F35B7"/>
    <w:rsid w:val="008F383F"/>
    <w:rsid w:val="008F39EE"/>
    <w:rsid w:val="008F3A96"/>
    <w:rsid w:val="008F3CC4"/>
    <w:rsid w:val="008F40ED"/>
    <w:rsid w:val="008F4361"/>
    <w:rsid w:val="008F49BA"/>
    <w:rsid w:val="008F4B84"/>
    <w:rsid w:val="008F4B85"/>
    <w:rsid w:val="008F4C9A"/>
    <w:rsid w:val="008F51DE"/>
    <w:rsid w:val="008F523A"/>
    <w:rsid w:val="008F529F"/>
    <w:rsid w:val="008F55CB"/>
    <w:rsid w:val="008F57DC"/>
    <w:rsid w:val="008F5C02"/>
    <w:rsid w:val="008F5DD4"/>
    <w:rsid w:val="008F5FF4"/>
    <w:rsid w:val="008F5FFB"/>
    <w:rsid w:val="008F6172"/>
    <w:rsid w:val="008F6205"/>
    <w:rsid w:val="008F67A9"/>
    <w:rsid w:val="008F6A2B"/>
    <w:rsid w:val="008F6CC6"/>
    <w:rsid w:val="008F6DCD"/>
    <w:rsid w:val="008F7726"/>
    <w:rsid w:val="008F7D58"/>
    <w:rsid w:val="008F7E13"/>
    <w:rsid w:val="008F7FC6"/>
    <w:rsid w:val="009000C5"/>
    <w:rsid w:val="0090054C"/>
    <w:rsid w:val="00900638"/>
    <w:rsid w:val="009009AA"/>
    <w:rsid w:val="00900A7F"/>
    <w:rsid w:val="00900D62"/>
    <w:rsid w:val="009014EE"/>
    <w:rsid w:val="009016A3"/>
    <w:rsid w:val="00901CCF"/>
    <w:rsid w:val="0090219F"/>
    <w:rsid w:val="00902529"/>
    <w:rsid w:val="00902793"/>
    <w:rsid w:val="00902A1C"/>
    <w:rsid w:val="00902B9E"/>
    <w:rsid w:val="00902BEB"/>
    <w:rsid w:val="00902C3F"/>
    <w:rsid w:val="00902C8E"/>
    <w:rsid w:val="0090311E"/>
    <w:rsid w:val="009031CE"/>
    <w:rsid w:val="009031ED"/>
    <w:rsid w:val="009032FF"/>
    <w:rsid w:val="00903F6C"/>
    <w:rsid w:val="009040CD"/>
    <w:rsid w:val="00904102"/>
    <w:rsid w:val="00904599"/>
    <w:rsid w:val="00904A0B"/>
    <w:rsid w:val="0090508C"/>
    <w:rsid w:val="009051C5"/>
    <w:rsid w:val="00905599"/>
    <w:rsid w:val="00905881"/>
    <w:rsid w:val="00905ABC"/>
    <w:rsid w:val="00905C37"/>
    <w:rsid w:val="009060AC"/>
    <w:rsid w:val="009060EA"/>
    <w:rsid w:val="009061D2"/>
    <w:rsid w:val="0090645A"/>
    <w:rsid w:val="0090675C"/>
    <w:rsid w:val="00906872"/>
    <w:rsid w:val="00906F1F"/>
    <w:rsid w:val="00907399"/>
    <w:rsid w:val="0090743A"/>
    <w:rsid w:val="0090758C"/>
    <w:rsid w:val="00907E89"/>
    <w:rsid w:val="00907EE2"/>
    <w:rsid w:val="0090E4FC"/>
    <w:rsid w:val="00910097"/>
    <w:rsid w:val="00910A25"/>
    <w:rsid w:val="00911149"/>
    <w:rsid w:val="00911228"/>
    <w:rsid w:val="009112B9"/>
    <w:rsid w:val="00911355"/>
    <w:rsid w:val="00911556"/>
    <w:rsid w:val="009115CC"/>
    <w:rsid w:val="009117C4"/>
    <w:rsid w:val="009118D1"/>
    <w:rsid w:val="00911BA2"/>
    <w:rsid w:val="00911BAC"/>
    <w:rsid w:val="00911C04"/>
    <w:rsid w:val="00911E4A"/>
    <w:rsid w:val="0091206F"/>
    <w:rsid w:val="009121DE"/>
    <w:rsid w:val="009121EF"/>
    <w:rsid w:val="0091222B"/>
    <w:rsid w:val="009127B5"/>
    <w:rsid w:val="009129C0"/>
    <w:rsid w:val="00912DF9"/>
    <w:rsid w:val="00913281"/>
    <w:rsid w:val="009136B2"/>
    <w:rsid w:val="009136D4"/>
    <w:rsid w:val="009138AC"/>
    <w:rsid w:val="00913D68"/>
    <w:rsid w:val="00913E74"/>
    <w:rsid w:val="00914132"/>
    <w:rsid w:val="00914173"/>
    <w:rsid w:val="009142BF"/>
    <w:rsid w:val="00914662"/>
    <w:rsid w:val="0091466A"/>
    <w:rsid w:val="009147A3"/>
    <w:rsid w:val="009147DF"/>
    <w:rsid w:val="00914E6D"/>
    <w:rsid w:val="009151C8"/>
    <w:rsid w:val="0091531C"/>
    <w:rsid w:val="00915362"/>
    <w:rsid w:val="00915368"/>
    <w:rsid w:val="009156E5"/>
    <w:rsid w:val="00915A80"/>
    <w:rsid w:val="00915B8B"/>
    <w:rsid w:val="00915F83"/>
    <w:rsid w:val="00916042"/>
    <w:rsid w:val="00916066"/>
    <w:rsid w:val="0091649D"/>
    <w:rsid w:val="0091657C"/>
    <w:rsid w:val="009167F6"/>
    <w:rsid w:val="00916AAD"/>
    <w:rsid w:val="00916B04"/>
    <w:rsid w:val="00916C78"/>
    <w:rsid w:val="00916F14"/>
    <w:rsid w:val="00916FD0"/>
    <w:rsid w:val="009170D3"/>
    <w:rsid w:val="0091736C"/>
    <w:rsid w:val="009173EB"/>
    <w:rsid w:val="00917AEE"/>
    <w:rsid w:val="00917BB1"/>
    <w:rsid w:val="00917BCE"/>
    <w:rsid w:val="00917C6A"/>
    <w:rsid w:val="00917E03"/>
    <w:rsid w:val="00917E5D"/>
    <w:rsid w:val="00917EBA"/>
    <w:rsid w:val="00917F11"/>
    <w:rsid w:val="00917F42"/>
    <w:rsid w:val="0092026F"/>
    <w:rsid w:val="00920477"/>
    <w:rsid w:val="009208E1"/>
    <w:rsid w:val="009208E9"/>
    <w:rsid w:val="00920B39"/>
    <w:rsid w:val="00920E4A"/>
    <w:rsid w:val="00920F1A"/>
    <w:rsid w:val="00921358"/>
    <w:rsid w:val="0092138A"/>
    <w:rsid w:val="00921667"/>
    <w:rsid w:val="0092172F"/>
    <w:rsid w:val="00921B38"/>
    <w:rsid w:val="00921E49"/>
    <w:rsid w:val="00922197"/>
    <w:rsid w:val="00922211"/>
    <w:rsid w:val="00922222"/>
    <w:rsid w:val="00922432"/>
    <w:rsid w:val="00922B3B"/>
    <w:rsid w:val="00922B73"/>
    <w:rsid w:val="00922CC6"/>
    <w:rsid w:val="00922EA6"/>
    <w:rsid w:val="00922F0B"/>
    <w:rsid w:val="009232F9"/>
    <w:rsid w:val="00923407"/>
    <w:rsid w:val="009239C6"/>
    <w:rsid w:val="00923AAA"/>
    <w:rsid w:val="00923AC0"/>
    <w:rsid w:val="00923E28"/>
    <w:rsid w:val="00924466"/>
    <w:rsid w:val="00924471"/>
    <w:rsid w:val="009245C1"/>
    <w:rsid w:val="00924998"/>
    <w:rsid w:val="009249C2"/>
    <w:rsid w:val="00924E2F"/>
    <w:rsid w:val="00924EB4"/>
    <w:rsid w:val="00924F98"/>
    <w:rsid w:val="0092500C"/>
    <w:rsid w:val="00925122"/>
    <w:rsid w:val="00925622"/>
    <w:rsid w:val="00925667"/>
    <w:rsid w:val="00925668"/>
    <w:rsid w:val="00925675"/>
    <w:rsid w:val="0092570B"/>
    <w:rsid w:val="009258AA"/>
    <w:rsid w:val="00925A19"/>
    <w:rsid w:val="00925F81"/>
    <w:rsid w:val="00925FC5"/>
    <w:rsid w:val="00926161"/>
    <w:rsid w:val="00926238"/>
    <w:rsid w:val="00926406"/>
    <w:rsid w:val="009264A7"/>
    <w:rsid w:val="00926757"/>
    <w:rsid w:val="009267B1"/>
    <w:rsid w:val="00926C96"/>
    <w:rsid w:val="0092702E"/>
    <w:rsid w:val="0092745D"/>
    <w:rsid w:val="00927A8D"/>
    <w:rsid w:val="00927B60"/>
    <w:rsid w:val="00927C05"/>
    <w:rsid w:val="00927E81"/>
    <w:rsid w:val="00927FE2"/>
    <w:rsid w:val="009301FC"/>
    <w:rsid w:val="0093022B"/>
    <w:rsid w:val="009302A7"/>
    <w:rsid w:val="009303F5"/>
    <w:rsid w:val="009304F7"/>
    <w:rsid w:val="009307B8"/>
    <w:rsid w:val="00930853"/>
    <w:rsid w:val="00930963"/>
    <w:rsid w:val="00930AF6"/>
    <w:rsid w:val="00930B0B"/>
    <w:rsid w:val="00930B71"/>
    <w:rsid w:val="00930C87"/>
    <w:rsid w:val="00930E5C"/>
    <w:rsid w:val="00930F0A"/>
    <w:rsid w:val="00931B30"/>
    <w:rsid w:val="00931D3B"/>
    <w:rsid w:val="00931E42"/>
    <w:rsid w:val="00932147"/>
    <w:rsid w:val="00932592"/>
    <w:rsid w:val="00932909"/>
    <w:rsid w:val="00932D51"/>
    <w:rsid w:val="00932FAD"/>
    <w:rsid w:val="0093317E"/>
    <w:rsid w:val="009331EC"/>
    <w:rsid w:val="009333BA"/>
    <w:rsid w:val="00933466"/>
    <w:rsid w:val="00933AFB"/>
    <w:rsid w:val="009344D6"/>
    <w:rsid w:val="00934703"/>
    <w:rsid w:val="009347E3"/>
    <w:rsid w:val="009347FD"/>
    <w:rsid w:val="0093485C"/>
    <w:rsid w:val="009348A6"/>
    <w:rsid w:val="00934C1A"/>
    <w:rsid w:val="00934CCC"/>
    <w:rsid w:val="00934CE0"/>
    <w:rsid w:val="00934DB1"/>
    <w:rsid w:val="00934E61"/>
    <w:rsid w:val="00934F16"/>
    <w:rsid w:val="0093553E"/>
    <w:rsid w:val="00935633"/>
    <w:rsid w:val="00935835"/>
    <w:rsid w:val="00935B9A"/>
    <w:rsid w:val="00935C1C"/>
    <w:rsid w:val="00935F34"/>
    <w:rsid w:val="009362F1"/>
    <w:rsid w:val="00936506"/>
    <w:rsid w:val="00936964"/>
    <w:rsid w:val="00936E1A"/>
    <w:rsid w:val="00937786"/>
    <w:rsid w:val="009379D3"/>
    <w:rsid w:val="00937FB9"/>
    <w:rsid w:val="00940273"/>
    <w:rsid w:val="0094040D"/>
    <w:rsid w:val="00940920"/>
    <w:rsid w:val="0094094F"/>
    <w:rsid w:val="00940950"/>
    <w:rsid w:val="00940995"/>
    <w:rsid w:val="009409CA"/>
    <w:rsid w:val="009413FF"/>
    <w:rsid w:val="00941B26"/>
    <w:rsid w:val="00941CD9"/>
    <w:rsid w:val="00941E6D"/>
    <w:rsid w:val="00941FFA"/>
    <w:rsid w:val="009420EA"/>
    <w:rsid w:val="00942190"/>
    <w:rsid w:val="00942229"/>
    <w:rsid w:val="009425E4"/>
    <w:rsid w:val="0094292D"/>
    <w:rsid w:val="00942C7D"/>
    <w:rsid w:val="00942DD4"/>
    <w:rsid w:val="00942DF1"/>
    <w:rsid w:val="009431D4"/>
    <w:rsid w:val="00943205"/>
    <w:rsid w:val="009432DA"/>
    <w:rsid w:val="0094345A"/>
    <w:rsid w:val="009438D6"/>
    <w:rsid w:val="00943B7A"/>
    <w:rsid w:val="00943DB3"/>
    <w:rsid w:val="00943F11"/>
    <w:rsid w:val="0094479D"/>
    <w:rsid w:val="00944925"/>
    <w:rsid w:val="0094499A"/>
    <w:rsid w:val="00944A33"/>
    <w:rsid w:val="00944C1D"/>
    <w:rsid w:val="00944CBF"/>
    <w:rsid w:val="00944DAD"/>
    <w:rsid w:val="00944DFF"/>
    <w:rsid w:val="009451E4"/>
    <w:rsid w:val="009456DD"/>
    <w:rsid w:val="009458F5"/>
    <w:rsid w:val="00945989"/>
    <w:rsid w:val="00945DC5"/>
    <w:rsid w:val="00946173"/>
    <w:rsid w:val="009461A0"/>
    <w:rsid w:val="00946680"/>
    <w:rsid w:val="009466BE"/>
    <w:rsid w:val="009467D0"/>
    <w:rsid w:val="00946993"/>
    <w:rsid w:val="00946C87"/>
    <w:rsid w:val="00947487"/>
    <w:rsid w:val="009474BF"/>
    <w:rsid w:val="0094765D"/>
    <w:rsid w:val="0094773D"/>
    <w:rsid w:val="00947826"/>
    <w:rsid w:val="00947940"/>
    <w:rsid w:val="00947CEA"/>
    <w:rsid w:val="00947EE4"/>
    <w:rsid w:val="00950093"/>
    <w:rsid w:val="009502BF"/>
    <w:rsid w:val="00950306"/>
    <w:rsid w:val="00950514"/>
    <w:rsid w:val="00950738"/>
    <w:rsid w:val="00950B85"/>
    <w:rsid w:val="00950BDC"/>
    <w:rsid w:val="00950CAC"/>
    <w:rsid w:val="0095160E"/>
    <w:rsid w:val="0095175B"/>
    <w:rsid w:val="0095178A"/>
    <w:rsid w:val="00951924"/>
    <w:rsid w:val="00951C71"/>
    <w:rsid w:val="00951CEE"/>
    <w:rsid w:val="00951FF1"/>
    <w:rsid w:val="009520EE"/>
    <w:rsid w:val="0095219B"/>
    <w:rsid w:val="00952212"/>
    <w:rsid w:val="00952930"/>
    <w:rsid w:val="00952BB1"/>
    <w:rsid w:val="00952F7D"/>
    <w:rsid w:val="0095323D"/>
    <w:rsid w:val="009534C7"/>
    <w:rsid w:val="00953BE9"/>
    <w:rsid w:val="0095435E"/>
    <w:rsid w:val="0095448D"/>
    <w:rsid w:val="009545A2"/>
    <w:rsid w:val="009545EE"/>
    <w:rsid w:val="00954D38"/>
    <w:rsid w:val="00954F18"/>
    <w:rsid w:val="00955011"/>
    <w:rsid w:val="0095502B"/>
    <w:rsid w:val="009550BE"/>
    <w:rsid w:val="009550D0"/>
    <w:rsid w:val="009551C9"/>
    <w:rsid w:val="00955201"/>
    <w:rsid w:val="0095521C"/>
    <w:rsid w:val="00955423"/>
    <w:rsid w:val="00955426"/>
    <w:rsid w:val="00955C16"/>
    <w:rsid w:val="00955E68"/>
    <w:rsid w:val="00955F32"/>
    <w:rsid w:val="00956168"/>
    <w:rsid w:val="0095638E"/>
    <w:rsid w:val="009566A8"/>
    <w:rsid w:val="00956CE7"/>
    <w:rsid w:val="0095752C"/>
    <w:rsid w:val="0095773C"/>
    <w:rsid w:val="00957ADA"/>
    <w:rsid w:val="00957E7F"/>
    <w:rsid w:val="00960285"/>
    <w:rsid w:val="00960339"/>
    <w:rsid w:val="0096048B"/>
    <w:rsid w:val="009606E6"/>
    <w:rsid w:val="0096086B"/>
    <w:rsid w:val="00960DC0"/>
    <w:rsid w:val="00960DC5"/>
    <w:rsid w:val="00961073"/>
    <w:rsid w:val="00961672"/>
    <w:rsid w:val="009617CA"/>
    <w:rsid w:val="00961A07"/>
    <w:rsid w:val="00961A54"/>
    <w:rsid w:val="00961C55"/>
    <w:rsid w:val="00961E50"/>
    <w:rsid w:val="00961FEE"/>
    <w:rsid w:val="00962265"/>
    <w:rsid w:val="0096263C"/>
    <w:rsid w:val="0096265A"/>
    <w:rsid w:val="00962C58"/>
    <w:rsid w:val="00962CC3"/>
    <w:rsid w:val="00962FF1"/>
    <w:rsid w:val="0096313D"/>
    <w:rsid w:val="009631B3"/>
    <w:rsid w:val="009632F9"/>
    <w:rsid w:val="0096350C"/>
    <w:rsid w:val="009635FB"/>
    <w:rsid w:val="00963BE6"/>
    <w:rsid w:val="00963D68"/>
    <w:rsid w:val="00963F9D"/>
    <w:rsid w:val="00964122"/>
    <w:rsid w:val="009643D9"/>
    <w:rsid w:val="009647AF"/>
    <w:rsid w:val="009649A4"/>
    <w:rsid w:val="00964AD6"/>
    <w:rsid w:val="00964BC8"/>
    <w:rsid w:val="0096578C"/>
    <w:rsid w:val="00965977"/>
    <w:rsid w:val="00965D62"/>
    <w:rsid w:val="00965FE7"/>
    <w:rsid w:val="009660A3"/>
    <w:rsid w:val="00966889"/>
    <w:rsid w:val="00966B5A"/>
    <w:rsid w:val="0096734C"/>
    <w:rsid w:val="00967583"/>
    <w:rsid w:val="009676F8"/>
    <w:rsid w:val="009678D6"/>
    <w:rsid w:val="00967B72"/>
    <w:rsid w:val="00967DE0"/>
    <w:rsid w:val="009701C1"/>
    <w:rsid w:val="00970284"/>
    <w:rsid w:val="009702C9"/>
    <w:rsid w:val="009703EC"/>
    <w:rsid w:val="00970450"/>
    <w:rsid w:val="0097048F"/>
    <w:rsid w:val="00970630"/>
    <w:rsid w:val="0097064A"/>
    <w:rsid w:val="0097076B"/>
    <w:rsid w:val="009708D2"/>
    <w:rsid w:val="00970D6B"/>
    <w:rsid w:val="00970E66"/>
    <w:rsid w:val="0097100E"/>
    <w:rsid w:val="00971053"/>
    <w:rsid w:val="00971630"/>
    <w:rsid w:val="0097197B"/>
    <w:rsid w:val="00972959"/>
    <w:rsid w:val="00972B67"/>
    <w:rsid w:val="00973081"/>
    <w:rsid w:val="0097311F"/>
    <w:rsid w:val="00973434"/>
    <w:rsid w:val="00973563"/>
    <w:rsid w:val="00973641"/>
    <w:rsid w:val="00973661"/>
    <w:rsid w:val="009736B3"/>
    <w:rsid w:val="009738BC"/>
    <w:rsid w:val="00973985"/>
    <w:rsid w:val="00973E88"/>
    <w:rsid w:val="00974003"/>
    <w:rsid w:val="009741EA"/>
    <w:rsid w:val="00974335"/>
    <w:rsid w:val="00974564"/>
    <w:rsid w:val="00974682"/>
    <w:rsid w:val="009749DD"/>
    <w:rsid w:val="00974B0D"/>
    <w:rsid w:val="00974D14"/>
    <w:rsid w:val="0097501C"/>
    <w:rsid w:val="0097542A"/>
    <w:rsid w:val="00975523"/>
    <w:rsid w:val="00976374"/>
    <w:rsid w:val="0097641B"/>
    <w:rsid w:val="00976912"/>
    <w:rsid w:val="00976A46"/>
    <w:rsid w:val="009770B5"/>
    <w:rsid w:val="009774B9"/>
    <w:rsid w:val="0097781A"/>
    <w:rsid w:val="00977A0F"/>
    <w:rsid w:val="00977C45"/>
    <w:rsid w:val="00977CAC"/>
    <w:rsid w:val="00977E6E"/>
    <w:rsid w:val="00977E9C"/>
    <w:rsid w:val="00977F29"/>
    <w:rsid w:val="0098026B"/>
    <w:rsid w:val="0098027A"/>
    <w:rsid w:val="00980769"/>
    <w:rsid w:val="00980A39"/>
    <w:rsid w:val="00980B2B"/>
    <w:rsid w:val="00980D26"/>
    <w:rsid w:val="0098111B"/>
    <w:rsid w:val="009811D3"/>
    <w:rsid w:val="009811DE"/>
    <w:rsid w:val="00981233"/>
    <w:rsid w:val="0098124C"/>
    <w:rsid w:val="009812A1"/>
    <w:rsid w:val="00981314"/>
    <w:rsid w:val="00981456"/>
    <w:rsid w:val="009815D8"/>
    <w:rsid w:val="009818CC"/>
    <w:rsid w:val="009819B9"/>
    <w:rsid w:val="00981CBF"/>
    <w:rsid w:val="00981DCB"/>
    <w:rsid w:val="00981E6A"/>
    <w:rsid w:val="009820D1"/>
    <w:rsid w:val="009823C5"/>
    <w:rsid w:val="009823E2"/>
    <w:rsid w:val="009824EA"/>
    <w:rsid w:val="009825D4"/>
    <w:rsid w:val="009827BC"/>
    <w:rsid w:val="00982B01"/>
    <w:rsid w:val="00982E58"/>
    <w:rsid w:val="00982EAF"/>
    <w:rsid w:val="00982FEB"/>
    <w:rsid w:val="00983016"/>
    <w:rsid w:val="0098304B"/>
    <w:rsid w:val="00983072"/>
    <w:rsid w:val="0098328A"/>
    <w:rsid w:val="009835D5"/>
    <w:rsid w:val="00984267"/>
    <w:rsid w:val="00984301"/>
    <w:rsid w:val="00984712"/>
    <w:rsid w:val="00984B82"/>
    <w:rsid w:val="00984BA6"/>
    <w:rsid w:val="00984CD9"/>
    <w:rsid w:val="00984FC5"/>
    <w:rsid w:val="009853E1"/>
    <w:rsid w:val="00985BAB"/>
    <w:rsid w:val="009866BD"/>
    <w:rsid w:val="00986723"/>
    <w:rsid w:val="00986894"/>
    <w:rsid w:val="009870DF"/>
    <w:rsid w:val="0098726C"/>
    <w:rsid w:val="0098726F"/>
    <w:rsid w:val="00987422"/>
    <w:rsid w:val="009874B1"/>
    <w:rsid w:val="00987881"/>
    <w:rsid w:val="00990037"/>
    <w:rsid w:val="0099080E"/>
    <w:rsid w:val="00990925"/>
    <w:rsid w:val="00990CF3"/>
    <w:rsid w:val="00990F22"/>
    <w:rsid w:val="009911B9"/>
    <w:rsid w:val="00991317"/>
    <w:rsid w:val="00991771"/>
    <w:rsid w:val="00991894"/>
    <w:rsid w:val="00991941"/>
    <w:rsid w:val="009920A2"/>
    <w:rsid w:val="00992105"/>
    <w:rsid w:val="009921B4"/>
    <w:rsid w:val="009921F9"/>
    <w:rsid w:val="0099227F"/>
    <w:rsid w:val="00992674"/>
    <w:rsid w:val="00992683"/>
    <w:rsid w:val="00992FA6"/>
    <w:rsid w:val="0099300C"/>
    <w:rsid w:val="009931D9"/>
    <w:rsid w:val="009932B2"/>
    <w:rsid w:val="009934DA"/>
    <w:rsid w:val="009937FF"/>
    <w:rsid w:val="00993B93"/>
    <w:rsid w:val="00993BFC"/>
    <w:rsid w:val="00993E2D"/>
    <w:rsid w:val="00993EE9"/>
    <w:rsid w:val="0099414E"/>
    <w:rsid w:val="009942B9"/>
    <w:rsid w:val="00994497"/>
    <w:rsid w:val="0099456F"/>
    <w:rsid w:val="00994891"/>
    <w:rsid w:val="00994BD8"/>
    <w:rsid w:val="00994D9E"/>
    <w:rsid w:val="00995248"/>
    <w:rsid w:val="009952D0"/>
    <w:rsid w:val="00995811"/>
    <w:rsid w:val="00995A06"/>
    <w:rsid w:val="00995B52"/>
    <w:rsid w:val="00995BA9"/>
    <w:rsid w:val="00995D97"/>
    <w:rsid w:val="00995DC0"/>
    <w:rsid w:val="009962A1"/>
    <w:rsid w:val="009962A8"/>
    <w:rsid w:val="00996326"/>
    <w:rsid w:val="0099639C"/>
    <w:rsid w:val="0099646A"/>
    <w:rsid w:val="009964A8"/>
    <w:rsid w:val="0099679E"/>
    <w:rsid w:val="00996C7E"/>
    <w:rsid w:val="00997145"/>
    <w:rsid w:val="0099714E"/>
    <w:rsid w:val="009972EF"/>
    <w:rsid w:val="0099732D"/>
    <w:rsid w:val="009974F2"/>
    <w:rsid w:val="0099776B"/>
    <w:rsid w:val="00997D8E"/>
    <w:rsid w:val="009A00B6"/>
    <w:rsid w:val="009A018A"/>
    <w:rsid w:val="009A039D"/>
    <w:rsid w:val="009A0520"/>
    <w:rsid w:val="009A058F"/>
    <w:rsid w:val="009A0ABE"/>
    <w:rsid w:val="009A0D8D"/>
    <w:rsid w:val="009A1145"/>
    <w:rsid w:val="009A1B1E"/>
    <w:rsid w:val="009A1EF7"/>
    <w:rsid w:val="009A21B6"/>
    <w:rsid w:val="009A2452"/>
    <w:rsid w:val="009A255E"/>
    <w:rsid w:val="009A2720"/>
    <w:rsid w:val="009A2953"/>
    <w:rsid w:val="009A2DA8"/>
    <w:rsid w:val="009A31AD"/>
    <w:rsid w:val="009A3321"/>
    <w:rsid w:val="009A3354"/>
    <w:rsid w:val="009A3472"/>
    <w:rsid w:val="009A34DD"/>
    <w:rsid w:val="009A36DC"/>
    <w:rsid w:val="009A38FA"/>
    <w:rsid w:val="009A3958"/>
    <w:rsid w:val="009A3B68"/>
    <w:rsid w:val="009A3C4E"/>
    <w:rsid w:val="009A3D29"/>
    <w:rsid w:val="009A3E27"/>
    <w:rsid w:val="009A420A"/>
    <w:rsid w:val="009A4214"/>
    <w:rsid w:val="009A461B"/>
    <w:rsid w:val="009A4668"/>
    <w:rsid w:val="009A46AD"/>
    <w:rsid w:val="009A48A0"/>
    <w:rsid w:val="009A4B39"/>
    <w:rsid w:val="009A4C6E"/>
    <w:rsid w:val="009A4D89"/>
    <w:rsid w:val="009A5520"/>
    <w:rsid w:val="009A5664"/>
    <w:rsid w:val="009A5B2E"/>
    <w:rsid w:val="009A5B51"/>
    <w:rsid w:val="009A5E67"/>
    <w:rsid w:val="009A5FD3"/>
    <w:rsid w:val="009A5FF0"/>
    <w:rsid w:val="009A6166"/>
    <w:rsid w:val="009A619A"/>
    <w:rsid w:val="009A650C"/>
    <w:rsid w:val="009A6573"/>
    <w:rsid w:val="009A670B"/>
    <w:rsid w:val="009A6DF5"/>
    <w:rsid w:val="009A6E6E"/>
    <w:rsid w:val="009A6F9E"/>
    <w:rsid w:val="009A6FDB"/>
    <w:rsid w:val="009A74D6"/>
    <w:rsid w:val="009A7522"/>
    <w:rsid w:val="009A75AA"/>
    <w:rsid w:val="009A75AF"/>
    <w:rsid w:val="009A761D"/>
    <w:rsid w:val="009A7D06"/>
    <w:rsid w:val="009A7D58"/>
    <w:rsid w:val="009B01D9"/>
    <w:rsid w:val="009B0558"/>
    <w:rsid w:val="009B0983"/>
    <w:rsid w:val="009B09ED"/>
    <w:rsid w:val="009B0DE5"/>
    <w:rsid w:val="009B0E82"/>
    <w:rsid w:val="009B0ECB"/>
    <w:rsid w:val="009B1372"/>
    <w:rsid w:val="009B1380"/>
    <w:rsid w:val="009B14C1"/>
    <w:rsid w:val="009B1875"/>
    <w:rsid w:val="009B18AE"/>
    <w:rsid w:val="009B19BC"/>
    <w:rsid w:val="009B2057"/>
    <w:rsid w:val="009B21BB"/>
    <w:rsid w:val="009B247B"/>
    <w:rsid w:val="009B2578"/>
    <w:rsid w:val="009B263A"/>
    <w:rsid w:val="009B2658"/>
    <w:rsid w:val="009B268D"/>
    <w:rsid w:val="009B2716"/>
    <w:rsid w:val="009B287D"/>
    <w:rsid w:val="009B28F6"/>
    <w:rsid w:val="009B2BA2"/>
    <w:rsid w:val="009B2E3E"/>
    <w:rsid w:val="009B2EC1"/>
    <w:rsid w:val="009B3172"/>
    <w:rsid w:val="009B32EC"/>
    <w:rsid w:val="009B36EC"/>
    <w:rsid w:val="009B37F2"/>
    <w:rsid w:val="009B3861"/>
    <w:rsid w:val="009B3957"/>
    <w:rsid w:val="009B3C4E"/>
    <w:rsid w:val="009B4242"/>
    <w:rsid w:val="009B4594"/>
    <w:rsid w:val="009B47E4"/>
    <w:rsid w:val="009B4E4A"/>
    <w:rsid w:val="009B4FF1"/>
    <w:rsid w:val="009B50CF"/>
    <w:rsid w:val="009B5161"/>
    <w:rsid w:val="009B5C33"/>
    <w:rsid w:val="009B5E0B"/>
    <w:rsid w:val="009B5FEA"/>
    <w:rsid w:val="009B619C"/>
    <w:rsid w:val="009B6311"/>
    <w:rsid w:val="009B6419"/>
    <w:rsid w:val="009B6431"/>
    <w:rsid w:val="009B69A3"/>
    <w:rsid w:val="009B6CB0"/>
    <w:rsid w:val="009B6CEC"/>
    <w:rsid w:val="009B7132"/>
    <w:rsid w:val="009B737F"/>
    <w:rsid w:val="009B79A0"/>
    <w:rsid w:val="009B7D59"/>
    <w:rsid w:val="009B7E42"/>
    <w:rsid w:val="009C0174"/>
    <w:rsid w:val="009C021F"/>
    <w:rsid w:val="009C031F"/>
    <w:rsid w:val="009C049C"/>
    <w:rsid w:val="009C0646"/>
    <w:rsid w:val="009C06A6"/>
    <w:rsid w:val="009C06C0"/>
    <w:rsid w:val="009C0806"/>
    <w:rsid w:val="009C0AC0"/>
    <w:rsid w:val="009C0B1E"/>
    <w:rsid w:val="009C0BD5"/>
    <w:rsid w:val="009C0BE7"/>
    <w:rsid w:val="009C0E0B"/>
    <w:rsid w:val="009C1253"/>
    <w:rsid w:val="009C1590"/>
    <w:rsid w:val="009C197B"/>
    <w:rsid w:val="009C1C5A"/>
    <w:rsid w:val="009C1CCF"/>
    <w:rsid w:val="009C1E55"/>
    <w:rsid w:val="009C20EB"/>
    <w:rsid w:val="009C231F"/>
    <w:rsid w:val="009C259E"/>
    <w:rsid w:val="009C28BD"/>
    <w:rsid w:val="009C2DC0"/>
    <w:rsid w:val="009C2F7B"/>
    <w:rsid w:val="009C3041"/>
    <w:rsid w:val="009C305F"/>
    <w:rsid w:val="009C327E"/>
    <w:rsid w:val="009C3480"/>
    <w:rsid w:val="009C36B2"/>
    <w:rsid w:val="009C37F7"/>
    <w:rsid w:val="009C3978"/>
    <w:rsid w:val="009C39F0"/>
    <w:rsid w:val="009C39F9"/>
    <w:rsid w:val="009C3B37"/>
    <w:rsid w:val="009C3E6C"/>
    <w:rsid w:val="009C4023"/>
    <w:rsid w:val="009C439B"/>
    <w:rsid w:val="009C4632"/>
    <w:rsid w:val="009C47E1"/>
    <w:rsid w:val="009C487A"/>
    <w:rsid w:val="009C49E1"/>
    <w:rsid w:val="009C4FB1"/>
    <w:rsid w:val="009C4FFC"/>
    <w:rsid w:val="009C520F"/>
    <w:rsid w:val="009C526C"/>
    <w:rsid w:val="009C5377"/>
    <w:rsid w:val="009C5552"/>
    <w:rsid w:val="009C567A"/>
    <w:rsid w:val="009C5BEB"/>
    <w:rsid w:val="009C5D3C"/>
    <w:rsid w:val="009C5FE3"/>
    <w:rsid w:val="009C614A"/>
    <w:rsid w:val="009C6258"/>
    <w:rsid w:val="009C6515"/>
    <w:rsid w:val="009C653E"/>
    <w:rsid w:val="009C6897"/>
    <w:rsid w:val="009C6A5A"/>
    <w:rsid w:val="009C6E29"/>
    <w:rsid w:val="009C708F"/>
    <w:rsid w:val="009C7233"/>
    <w:rsid w:val="009C743F"/>
    <w:rsid w:val="009C747F"/>
    <w:rsid w:val="009C7532"/>
    <w:rsid w:val="009C7634"/>
    <w:rsid w:val="009C7666"/>
    <w:rsid w:val="009C7DDC"/>
    <w:rsid w:val="009D081A"/>
    <w:rsid w:val="009D0A4F"/>
    <w:rsid w:val="009D0BA6"/>
    <w:rsid w:val="009D0DCB"/>
    <w:rsid w:val="009D0F46"/>
    <w:rsid w:val="009D1108"/>
    <w:rsid w:val="009D141E"/>
    <w:rsid w:val="009D16E0"/>
    <w:rsid w:val="009D1719"/>
    <w:rsid w:val="009D1BB5"/>
    <w:rsid w:val="009D1D15"/>
    <w:rsid w:val="009D298C"/>
    <w:rsid w:val="009D29AA"/>
    <w:rsid w:val="009D29C6"/>
    <w:rsid w:val="009D2EF9"/>
    <w:rsid w:val="009D318A"/>
    <w:rsid w:val="009D34FB"/>
    <w:rsid w:val="009D3723"/>
    <w:rsid w:val="009D3741"/>
    <w:rsid w:val="009D3798"/>
    <w:rsid w:val="009D3A54"/>
    <w:rsid w:val="009D3B2B"/>
    <w:rsid w:val="009D3E88"/>
    <w:rsid w:val="009D4328"/>
    <w:rsid w:val="009D438A"/>
    <w:rsid w:val="009D45B1"/>
    <w:rsid w:val="009D488B"/>
    <w:rsid w:val="009D4940"/>
    <w:rsid w:val="009D4D39"/>
    <w:rsid w:val="009D4E7E"/>
    <w:rsid w:val="009D4EC3"/>
    <w:rsid w:val="009D529A"/>
    <w:rsid w:val="009D5732"/>
    <w:rsid w:val="009D5760"/>
    <w:rsid w:val="009D5A57"/>
    <w:rsid w:val="009D5B8F"/>
    <w:rsid w:val="009D5F50"/>
    <w:rsid w:val="009D6042"/>
    <w:rsid w:val="009D6323"/>
    <w:rsid w:val="009D6560"/>
    <w:rsid w:val="009D6595"/>
    <w:rsid w:val="009D66C3"/>
    <w:rsid w:val="009D6CDC"/>
    <w:rsid w:val="009D7127"/>
    <w:rsid w:val="009D7176"/>
    <w:rsid w:val="009D7205"/>
    <w:rsid w:val="009D7531"/>
    <w:rsid w:val="009D77DD"/>
    <w:rsid w:val="009D7D0D"/>
    <w:rsid w:val="009D7ED9"/>
    <w:rsid w:val="009D7F8E"/>
    <w:rsid w:val="009E0018"/>
    <w:rsid w:val="009E025C"/>
    <w:rsid w:val="009E03DE"/>
    <w:rsid w:val="009E043C"/>
    <w:rsid w:val="009E04C4"/>
    <w:rsid w:val="009E073C"/>
    <w:rsid w:val="009E0863"/>
    <w:rsid w:val="009E0968"/>
    <w:rsid w:val="009E0E0D"/>
    <w:rsid w:val="009E0EED"/>
    <w:rsid w:val="009E1037"/>
    <w:rsid w:val="009E10F2"/>
    <w:rsid w:val="009E10F7"/>
    <w:rsid w:val="009E110A"/>
    <w:rsid w:val="009E113D"/>
    <w:rsid w:val="009E11BF"/>
    <w:rsid w:val="009E169E"/>
    <w:rsid w:val="009E1967"/>
    <w:rsid w:val="009E1BC9"/>
    <w:rsid w:val="009E1C48"/>
    <w:rsid w:val="009E1E87"/>
    <w:rsid w:val="009E20DE"/>
    <w:rsid w:val="009E22F9"/>
    <w:rsid w:val="009E2656"/>
    <w:rsid w:val="009E28AA"/>
    <w:rsid w:val="009E2C28"/>
    <w:rsid w:val="009E2D54"/>
    <w:rsid w:val="009E2DD5"/>
    <w:rsid w:val="009E344C"/>
    <w:rsid w:val="009E36F5"/>
    <w:rsid w:val="009E3AC5"/>
    <w:rsid w:val="009E3AFC"/>
    <w:rsid w:val="009E3E1C"/>
    <w:rsid w:val="009E3FA0"/>
    <w:rsid w:val="009E4723"/>
    <w:rsid w:val="009E4DF0"/>
    <w:rsid w:val="009E4EEC"/>
    <w:rsid w:val="009E5030"/>
    <w:rsid w:val="009E50B7"/>
    <w:rsid w:val="009E5200"/>
    <w:rsid w:val="009E5878"/>
    <w:rsid w:val="009E589A"/>
    <w:rsid w:val="009E589C"/>
    <w:rsid w:val="009E5C96"/>
    <w:rsid w:val="009E5E93"/>
    <w:rsid w:val="009E6700"/>
    <w:rsid w:val="009E6B81"/>
    <w:rsid w:val="009E6FD0"/>
    <w:rsid w:val="009E7980"/>
    <w:rsid w:val="009E79E8"/>
    <w:rsid w:val="009E7B50"/>
    <w:rsid w:val="009F0174"/>
    <w:rsid w:val="009F0278"/>
    <w:rsid w:val="009F073B"/>
    <w:rsid w:val="009F07A8"/>
    <w:rsid w:val="009F0807"/>
    <w:rsid w:val="009F09E9"/>
    <w:rsid w:val="009F0B17"/>
    <w:rsid w:val="009F0B81"/>
    <w:rsid w:val="009F0E86"/>
    <w:rsid w:val="009F1095"/>
    <w:rsid w:val="009F11CC"/>
    <w:rsid w:val="009F1E8E"/>
    <w:rsid w:val="009F1FE0"/>
    <w:rsid w:val="009F2007"/>
    <w:rsid w:val="009F20E9"/>
    <w:rsid w:val="009F2183"/>
    <w:rsid w:val="009F2418"/>
    <w:rsid w:val="009F2556"/>
    <w:rsid w:val="009F25F0"/>
    <w:rsid w:val="009F266D"/>
    <w:rsid w:val="009F28EE"/>
    <w:rsid w:val="009F2A50"/>
    <w:rsid w:val="009F2ED9"/>
    <w:rsid w:val="009F3065"/>
    <w:rsid w:val="009F30BB"/>
    <w:rsid w:val="009F33CE"/>
    <w:rsid w:val="009F34DD"/>
    <w:rsid w:val="009F3524"/>
    <w:rsid w:val="009F360C"/>
    <w:rsid w:val="009F3B40"/>
    <w:rsid w:val="009F4168"/>
    <w:rsid w:val="009F43D0"/>
    <w:rsid w:val="009F440D"/>
    <w:rsid w:val="009F44E2"/>
    <w:rsid w:val="009F4706"/>
    <w:rsid w:val="009F48FC"/>
    <w:rsid w:val="009F4BA9"/>
    <w:rsid w:val="009F4C56"/>
    <w:rsid w:val="009F4EF3"/>
    <w:rsid w:val="009F4F6E"/>
    <w:rsid w:val="009F4FB7"/>
    <w:rsid w:val="009F5194"/>
    <w:rsid w:val="009F538E"/>
    <w:rsid w:val="009F53D3"/>
    <w:rsid w:val="009F54A6"/>
    <w:rsid w:val="009F5541"/>
    <w:rsid w:val="009F575E"/>
    <w:rsid w:val="009F5880"/>
    <w:rsid w:val="009F59E9"/>
    <w:rsid w:val="009F5B25"/>
    <w:rsid w:val="009F5C84"/>
    <w:rsid w:val="009F5E6C"/>
    <w:rsid w:val="009F5EBE"/>
    <w:rsid w:val="009F60F8"/>
    <w:rsid w:val="009F6425"/>
    <w:rsid w:val="009F675A"/>
    <w:rsid w:val="009F6865"/>
    <w:rsid w:val="009F6DCC"/>
    <w:rsid w:val="009F71BF"/>
    <w:rsid w:val="009F75C5"/>
    <w:rsid w:val="009F7787"/>
    <w:rsid w:val="009F7898"/>
    <w:rsid w:val="009F7D44"/>
    <w:rsid w:val="009F7F77"/>
    <w:rsid w:val="00A002F9"/>
    <w:rsid w:val="00A00FCA"/>
    <w:rsid w:val="00A012E9"/>
    <w:rsid w:val="00A012F5"/>
    <w:rsid w:val="00A0158D"/>
    <w:rsid w:val="00A015DF"/>
    <w:rsid w:val="00A017BE"/>
    <w:rsid w:val="00A01BAD"/>
    <w:rsid w:val="00A01C96"/>
    <w:rsid w:val="00A01CB0"/>
    <w:rsid w:val="00A01D03"/>
    <w:rsid w:val="00A02B66"/>
    <w:rsid w:val="00A02BD5"/>
    <w:rsid w:val="00A02C3F"/>
    <w:rsid w:val="00A02CDC"/>
    <w:rsid w:val="00A02D68"/>
    <w:rsid w:val="00A02F2F"/>
    <w:rsid w:val="00A03084"/>
    <w:rsid w:val="00A0356E"/>
    <w:rsid w:val="00A03781"/>
    <w:rsid w:val="00A03C81"/>
    <w:rsid w:val="00A0402A"/>
    <w:rsid w:val="00A04158"/>
    <w:rsid w:val="00A041A7"/>
    <w:rsid w:val="00A04262"/>
    <w:rsid w:val="00A0447E"/>
    <w:rsid w:val="00A04588"/>
    <w:rsid w:val="00A04683"/>
    <w:rsid w:val="00A04BFF"/>
    <w:rsid w:val="00A04D8E"/>
    <w:rsid w:val="00A04D9A"/>
    <w:rsid w:val="00A05020"/>
    <w:rsid w:val="00A05034"/>
    <w:rsid w:val="00A052B9"/>
    <w:rsid w:val="00A055BA"/>
    <w:rsid w:val="00A05687"/>
    <w:rsid w:val="00A0584E"/>
    <w:rsid w:val="00A058C8"/>
    <w:rsid w:val="00A059EE"/>
    <w:rsid w:val="00A05A1B"/>
    <w:rsid w:val="00A05A20"/>
    <w:rsid w:val="00A05E77"/>
    <w:rsid w:val="00A06261"/>
    <w:rsid w:val="00A062BC"/>
    <w:rsid w:val="00A0641E"/>
    <w:rsid w:val="00A065DA"/>
    <w:rsid w:val="00A06768"/>
    <w:rsid w:val="00A06E82"/>
    <w:rsid w:val="00A06F06"/>
    <w:rsid w:val="00A07177"/>
    <w:rsid w:val="00A07327"/>
    <w:rsid w:val="00A075F9"/>
    <w:rsid w:val="00A07859"/>
    <w:rsid w:val="00A07902"/>
    <w:rsid w:val="00A07910"/>
    <w:rsid w:val="00A07AC6"/>
    <w:rsid w:val="00A07D54"/>
    <w:rsid w:val="00A1005E"/>
    <w:rsid w:val="00A100FE"/>
    <w:rsid w:val="00A1060C"/>
    <w:rsid w:val="00A106A9"/>
    <w:rsid w:val="00A10BB9"/>
    <w:rsid w:val="00A10DBE"/>
    <w:rsid w:val="00A10F5B"/>
    <w:rsid w:val="00A1115B"/>
    <w:rsid w:val="00A1129C"/>
    <w:rsid w:val="00A113A4"/>
    <w:rsid w:val="00A116BC"/>
    <w:rsid w:val="00A11710"/>
    <w:rsid w:val="00A1171F"/>
    <w:rsid w:val="00A1181D"/>
    <w:rsid w:val="00A11909"/>
    <w:rsid w:val="00A11B3C"/>
    <w:rsid w:val="00A1216A"/>
    <w:rsid w:val="00A12211"/>
    <w:rsid w:val="00A12313"/>
    <w:rsid w:val="00A12DB6"/>
    <w:rsid w:val="00A12DF5"/>
    <w:rsid w:val="00A13063"/>
    <w:rsid w:val="00A1338E"/>
    <w:rsid w:val="00A1344C"/>
    <w:rsid w:val="00A1363A"/>
    <w:rsid w:val="00A136DB"/>
    <w:rsid w:val="00A13986"/>
    <w:rsid w:val="00A13A85"/>
    <w:rsid w:val="00A140D7"/>
    <w:rsid w:val="00A1421D"/>
    <w:rsid w:val="00A1427A"/>
    <w:rsid w:val="00A145A6"/>
    <w:rsid w:val="00A14845"/>
    <w:rsid w:val="00A14882"/>
    <w:rsid w:val="00A14971"/>
    <w:rsid w:val="00A14A30"/>
    <w:rsid w:val="00A14ADF"/>
    <w:rsid w:val="00A14E29"/>
    <w:rsid w:val="00A15121"/>
    <w:rsid w:val="00A15191"/>
    <w:rsid w:val="00A153D8"/>
    <w:rsid w:val="00A1585C"/>
    <w:rsid w:val="00A159A3"/>
    <w:rsid w:val="00A15ADE"/>
    <w:rsid w:val="00A15C17"/>
    <w:rsid w:val="00A15CDE"/>
    <w:rsid w:val="00A15E01"/>
    <w:rsid w:val="00A15EB4"/>
    <w:rsid w:val="00A1629A"/>
    <w:rsid w:val="00A16560"/>
    <w:rsid w:val="00A16877"/>
    <w:rsid w:val="00A169B8"/>
    <w:rsid w:val="00A16C9E"/>
    <w:rsid w:val="00A16F2A"/>
    <w:rsid w:val="00A1713E"/>
    <w:rsid w:val="00A17655"/>
    <w:rsid w:val="00A179C2"/>
    <w:rsid w:val="00A17AE9"/>
    <w:rsid w:val="00A17B0C"/>
    <w:rsid w:val="00A2047E"/>
    <w:rsid w:val="00A20518"/>
    <w:rsid w:val="00A205B4"/>
    <w:rsid w:val="00A20622"/>
    <w:rsid w:val="00A20639"/>
    <w:rsid w:val="00A2067E"/>
    <w:rsid w:val="00A206F5"/>
    <w:rsid w:val="00A20700"/>
    <w:rsid w:val="00A20D3F"/>
    <w:rsid w:val="00A20D57"/>
    <w:rsid w:val="00A20FC0"/>
    <w:rsid w:val="00A212E2"/>
    <w:rsid w:val="00A21383"/>
    <w:rsid w:val="00A21F4A"/>
    <w:rsid w:val="00A2264E"/>
    <w:rsid w:val="00A22675"/>
    <w:rsid w:val="00A2287A"/>
    <w:rsid w:val="00A2294C"/>
    <w:rsid w:val="00A22AF3"/>
    <w:rsid w:val="00A22B92"/>
    <w:rsid w:val="00A22F16"/>
    <w:rsid w:val="00A23051"/>
    <w:rsid w:val="00A231AC"/>
    <w:rsid w:val="00A232B6"/>
    <w:rsid w:val="00A23563"/>
    <w:rsid w:val="00A23875"/>
    <w:rsid w:val="00A23B86"/>
    <w:rsid w:val="00A23BA2"/>
    <w:rsid w:val="00A23C54"/>
    <w:rsid w:val="00A23D32"/>
    <w:rsid w:val="00A23E3C"/>
    <w:rsid w:val="00A243B8"/>
    <w:rsid w:val="00A245F5"/>
    <w:rsid w:val="00A247DF"/>
    <w:rsid w:val="00A24A9E"/>
    <w:rsid w:val="00A250C7"/>
    <w:rsid w:val="00A2510F"/>
    <w:rsid w:val="00A252C9"/>
    <w:rsid w:val="00A25CD3"/>
    <w:rsid w:val="00A25F5B"/>
    <w:rsid w:val="00A260A7"/>
    <w:rsid w:val="00A262CB"/>
    <w:rsid w:val="00A26964"/>
    <w:rsid w:val="00A269A6"/>
    <w:rsid w:val="00A26A4F"/>
    <w:rsid w:val="00A270B4"/>
    <w:rsid w:val="00A271E1"/>
    <w:rsid w:val="00A27B4C"/>
    <w:rsid w:val="00A27BEE"/>
    <w:rsid w:val="00A27CDB"/>
    <w:rsid w:val="00A27E18"/>
    <w:rsid w:val="00A2D608"/>
    <w:rsid w:val="00A30053"/>
    <w:rsid w:val="00A30194"/>
    <w:rsid w:val="00A30448"/>
    <w:rsid w:val="00A307CB"/>
    <w:rsid w:val="00A3080E"/>
    <w:rsid w:val="00A308ED"/>
    <w:rsid w:val="00A30970"/>
    <w:rsid w:val="00A30AC4"/>
    <w:rsid w:val="00A30F7C"/>
    <w:rsid w:val="00A313AF"/>
    <w:rsid w:val="00A314D0"/>
    <w:rsid w:val="00A315F6"/>
    <w:rsid w:val="00A31734"/>
    <w:rsid w:val="00A31759"/>
    <w:rsid w:val="00A319E7"/>
    <w:rsid w:val="00A32027"/>
    <w:rsid w:val="00A320EF"/>
    <w:rsid w:val="00A3243E"/>
    <w:rsid w:val="00A32449"/>
    <w:rsid w:val="00A32632"/>
    <w:rsid w:val="00A32863"/>
    <w:rsid w:val="00A32B27"/>
    <w:rsid w:val="00A32DF3"/>
    <w:rsid w:val="00A32F83"/>
    <w:rsid w:val="00A3333F"/>
    <w:rsid w:val="00A33465"/>
    <w:rsid w:val="00A336DB"/>
    <w:rsid w:val="00A3399E"/>
    <w:rsid w:val="00A33D9A"/>
    <w:rsid w:val="00A33F55"/>
    <w:rsid w:val="00A33FE7"/>
    <w:rsid w:val="00A340AC"/>
    <w:rsid w:val="00A347A2"/>
    <w:rsid w:val="00A34C29"/>
    <w:rsid w:val="00A34CA2"/>
    <w:rsid w:val="00A34D12"/>
    <w:rsid w:val="00A34E6B"/>
    <w:rsid w:val="00A34F90"/>
    <w:rsid w:val="00A34FF8"/>
    <w:rsid w:val="00A35063"/>
    <w:rsid w:val="00A350B1"/>
    <w:rsid w:val="00A35577"/>
    <w:rsid w:val="00A35716"/>
    <w:rsid w:val="00A3577D"/>
    <w:rsid w:val="00A35E98"/>
    <w:rsid w:val="00A360A2"/>
    <w:rsid w:val="00A3650A"/>
    <w:rsid w:val="00A3657E"/>
    <w:rsid w:val="00A3658B"/>
    <w:rsid w:val="00A365B7"/>
    <w:rsid w:val="00A3695B"/>
    <w:rsid w:val="00A36A73"/>
    <w:rsid w:val="00A36C46"/>
    <w:rsid w:val="00A36F0A"/>
    <w:rsid w:val="00A371F5"/>
    <w:rsid w:val="00A37AD2"/>
    <w:rsid w:val="00A37D94"/>
    <w:rsid w:val="00A37E02"/>
    <w:rsid w:val="00A405BA"/>
    <w:rsid w:val="00A40952"/>
    <w:rsid w:val="00A41030"/>
    <w:rsid w:val="00A41189"/>
    <w:rsid w:val="00A411C6"/>
    <w:rsid w:val="00A4137E"/>
    <w:rsid w:val="00A41D11"/>
    <w:rsid w:val="00A42016"/>
    <w:rsid w:val="00A4211E"/>
    <w:rsid w:val="00A42314"/>
    <w:rsid w:val="00A4265F"/>
    <w:rsid w:val="00A42D4A"/>
    <w:rsid w:val="00A42EC6"/>
    <w:rsid w:val="00A42FE6"/>
    <w:rsid w:val="00A4311C"/>
    <w:rsid w:val="00A4339D"/>
    <w:rsid w:val="00A433C0"/>
    <w:rsid w:val="00A43853"/>
    <w:rsid w:val="00A43A32"/>
    <w:rsid w:val="00A43A82"/>
    <w:rsid w:val="00A43CDA"/>
    <w:rsid w:val="00A43F39"/>
    <w:rsid w:val="00A4457D"/>
    <w:rsid w:val="00A446D1"/>
    <w:rsid w:val="00A44C17"/>
    <w:rsid w:val="00A44CED"/>
    <w:rsid w:val="00A44DDC"/>
    <w:rsid w:val="00A44E9D"/>
    <w:rsid w:val="00A452C2"/>
    <w:rsid w:val="00A45554"/>
    <w:rsid w:val="00A4559F"/>
    <w:rsid w:val="00A45FCF"/>
    <w:rsid w:val="00A4610C"/>
    <w:rsid w:val="00A4618D"/>
    <w:rsid w:val="00A461C8"/>
    <w:rsid w:val="00A4623A"/>
    <w:rsid w:val="00A462A6"/>
    <w:rsid w:val="00A4646E"/>
    <w:rsid w:val="00A465E3"/>
    <w:rsid w:val="00A46624"/>
    <w:rsid w:val="00A46662"/>
    <w:rsid w:val="00A4671A"/>
    <w:rsid w:val="00A46752"/>
    <w:rsid w:val="00A4689C"/>
    <w:rsid w:val="00A469D0"/>
    <w:rsid w:val="00A46A7A"/>
    <w:rsid w:val="00A46AB3"/>
    <w:rsid w:val="00A46CFA"/>
    <w:rsid w:val="00A46D16"/>
    <w:rsid w:val="00A46EC1"/>
    <w:rsid w:val="00A46FB7"/>
    <w:rsid w:val="00A473E4"/>
    <w:rsid w:val="00A476F7"/>
    <w:rsid w:val="00A47798"/>
    <w:rsid w:val="00A477CC"/>
    <w:rsid w:val="00A477F2"/>
    <w:rsid w:val="00A47A6F"/>
    <w:rsid w:val="00A47E4A"/>
    <w:rsid w:val="00A47F2E"/>
    <w:rsid w:val="00A47FC7"/>
    <w:rsid w:val="00A509AB"/>
    <w:rsid w:val="00A51049"/>
    <w:rsid w:val="00A511A0"/>
    <w:rsid w:val="00A515C9"/>
    <w:rsid w:val="00A5165C"/>
    <w:rsid w:val="00A51809"/>
    <w:rsid w:val="00A5183A"/>
    <w:rsid w:val="00A51F28"/>
    <w:rsid w:val="00A51FF9"/>
    <w:rsid w:val="00A527C0"/>
    <w:rsid w:val="00A528A7"/>
    <w:rsid w:val="00A5295C"/>
    <w:rsid w:val="00A52B2E"/>
    <w:rsid w:val="00A52BF8"/>
    <w:rsid w:val="00A52D81"/>
    <w:rsid w:val="00A52DEA"/>
    <w:rsid w:val="00A52F09"/>
    <w:rsid w:val="00A53071"/>
    <w:rsid w:val="00A5307C"/>
    <w:rsid w:val="00A53200"/>
    <w:rsid w:val="00A534E6"/>
    <w:rsid w:val="00A53533"/>
    <w:rsid w:val="00A54107"/>
    <w:rsid w:val="00A543E2"/>
    <w:rsid w:val="00A54574"/>
    <w:rsid w:val="00A54575"/>
    <w:rsid w:val="00A5482E"/>
    <w:rsid w:val="00A548C4"/>
    <w:rsid w:val="00A54C13"/>
    <w:rsid w:val="00A54E00"/>
    <w:rsid w:val="00A54E88"/>
    <w:rsid w:val="00A54EA2"/>
    <w:rsid w:val="00A54F94"/>
    <w:rsid w:val="00A550E5"/>
    <w:rsid w:val="00A550F2"/>
    <w:rsid w:val="00A55241"/>
    <w:rsid w:val="00A5536D"/>
    <w:rsid w:val="00A5565B"/>
    <w:rsid w:val="00A558F5"/>
    <w:rsid w:val="00A55BF0"/>
    <w:rsid w:val="00A55EDB"/>
    <w:rsid w:val="00A55F36"/>
    <w:rsid w:val="00A5630C"/>
    <w:rsid w:val="00A56509"/>
    <w:rsid w:val="00A56678"/>
    <w:rsid w:val="00A567FF"/>
    <w:rsid w:val="00A568FA"/>
    <w:rsid w:val="00A56CBF"/>
    <w:rsid w:val="00A56E0E"/>
    <w:rsid w:val="00A56EFB"/>
    <w:rsid w:val="00A56F56"/>
    <w:rsid w:val="00A56F5A"/>
    <w:rsid w:val="00A57025"/>
    <w:rsid w:val="00A570A2"/>
    <w:rsid w:val="00A5719C"/>
    <w:rsid w:val="00A571A7"/>
    <w:rsid w:val="00A57225"/>
    <w:rsid w:val="00A572AA"/>
    <w:rsid w:val="00A57446"/>
    <w:rsid w:val="00A576F4"/>
    <w:rsid w:val="00A57EA4"/>
    <w:rsid w:val="00A57EE1"/>
    <w:rsid w:val="00A57F2C"/>
    <w:rsid w:val="00A57FAC"/>
    <w:rsid w:val="00A60003"/>
    <w:rsid w:val="00A6075D"/>
    <w:rsid w:val="00A607EF"/>
    <w:rsid w:val="00A60BDB"/>
    <w:rsid w:val="00A60D5F"/>
    <w:rsid w:val="00A6103E"/>
    <w:rsid w:val="00A614BF"/>
    <w:rsid w:val="00A6158F"/>
    <w:rsid w:val="00A61680"/>
    <w:rsid w:val="00A619A5"/>
    <w:rsid w:val="00A61B54"/>
    <w:rsid w:val="00A61BB3"/>
    <w:rsid w:val="00A61EFD"/>
    <w:rsid w:val="00A61F8A"/>
    <w:rsid w:val="00A6213F"/>
    <w:rsid w:val="00A62533"/>
    <w:rsid w:val="00A627AA"/>
    <w:rsid w:val="00A62896"/>
    <w:rsid w:val="00A629CB"/>
    <w:rsid w:val="00A62A5E"/>
    <w:rsid w:val="00A62CE1"/>
    <w:rsid w:val="00A62E5C"/>
    <w:rsid w:val="00A6308A"/>
    <w:rsid w:val="00A6331E"/>
    <w:rsid w:val="00A635E1"/>
    <w:rsid w:val="00A63624"/>
    <w:rsid w:val="00A63808"/>
    <w:rsid w:val="00A638A6"/>
    <w:rsid w:val="00A6392D"/>
    <w:rsid w:val="00A63C1B"/>
    <w:rsid w:val="00A63CA9"/>
    <w:rsid w:val="00A63DF9"/>
    <w:rsid w:val="00A63E03"/>
    <w:rsid w:val="00A64033"/>
    <w:rsid w:val="00A6432D"/>
    <w:rsid w:val="00A645DB"/>
    <w:rsid w:val="00A64627"/>
    <w:rsid w:val="00A646CC"/>
    <w:rsid w:val="00A648A5"/>
    <w:rsid w:val="00A64904"/>
    <w:rsid w:val="00A64AB1"/>
    <w:rsid w:val="00A64B10"/>
    <w:rsid w:val="00A64CFA"/>
    <w:rsid w:val="00A64DDA"/>
    <w:rsid w:val="00A6506B"/>
    <w:rsid w:val="00A65484"/>
    <w:rsid w:val="00A6568E"/>
    <w:rsid w:val="00A659BF"/>
    <w:rsid w:val="00A65BEB"/>
    <w:rsid w:val="00A65C1B"/>
    <w:rsid w:val="00A65EAD"/>
    <w:rsid w:val="00A6622D"/>
    <w:rsid w:val="00A66617"/>
    <w:rsid w:val="00A6676E"/>
    <w:rsid w:val="00A669E5"/>
    <w:rsid w:val="00A66EB9"/>
    <w:rsid w:val="00A67080"/>
    <w:rsid w:val="00A671F5"/>
    <w:rsid w:val="00A672B0"/>
    <w:rsid w:val="00A674F1"/>
    <w:rsid w:val="00A67FBB"/>
    <w:rsid w:val="00A70020"/>
    <w:rsid w:val="00A70163"/>
    <w:rsid w:val="00A70268"/>
    <w:rsid w:val="00A703B0"/>
    <w:rsid w:val="00A7062D"/>
    <w:rsid w:val="00A70915"/>
    <w:rsid w:val="00A70947"/>
    <w:rsid w:val="00A70B19"/>
    <w:rsid w:val="00A70D56"/>
    <w:rsid w:val="00A70E50"/>
    <w:rsid w:val="00A70F2F"/>
    <w:rsid w:val="00A712C1"/>
    <w:rsid w:val="00A7161E"/>
    <w:rsid w:val="00A716DA"/>
    <w:rsid w:val="00A71816"/>
    <w:rsid w:val="00A71BDB"/>
    <w:rsid w:val="00A71EB7"/>
    <w:rsid w:val="00A72214"/>
    <w:rsid w:val="00A72272"/>
    <w:rsid w:val="00A722AA"/>
    <w:rsid w:val="00A72631"/>
    <w:rsid w:val="00A728DC"/>
    <w:rsid w:val="00A72C05"/>
    <w:rsid w:val="00A72F81"/>
    <w:rsid w:val="00A73013"/>
    <w:rsid w:val="00A73028"/>
    <w:rsid w:val="00A73565"/>
    <w:rsid w:val="00A735CA"/>
    <w:rsid w:val="00A738BC"/>
    <w:rsid w:val="00A73D92"/>
    <w:rsid w:val="00A73E12"/>
    <w:rsid w:val="00A73F60"/>
    <w:rsid w:val="00A74104"/>
    <w:rsid w:val="00A74223"/>
    <w:rsid w:val="00A744B1"/>
    <w:rsid w:val="00A74556"/>
    <w:rsid w:val="00A747B4"/>
    <w:rsid w:val="00A749F6"/>
    <w:rsid w:val="00A74CAE"/>
    <w:rsid w:val="00A74DF0"/>
    <w:rsid w:val="00A74DFC"/>
    <w:rsid w:val="00A74E89"/>
    <w:rsid w:val="00A74EEE"/>
    <w:rsid w:val="00A75366"/>
    <w:rsid w:val="00A75415"/>
    <w:rsid w:val="00A75644"/>
    <w:rsid w:val="00A75719"/>
    <w:rsid w:val="00A75884"/>
    <w:rsid w:val="00A759CE"/>
    <w:rsid w:val="00A75B22"/>
    <w:rsid w:val="00A766C7"/>
    <w:rsid w:val="00A76C89"/>
    <w:rsid w:val="00A76E75"/>
    <w:rsid w:val="00A7706A"/>
    <w:rsid w:val="00A77286"/>
    <w:rsid w:val="00A77850"/>
    <w:rsid w:val="00A77982"/>
    <w:rsid w:val="00A779B5"/>
    <w:rsid w:val="00A77B52"/>
    <w:rsid w:val="00A77C52"/>
    <w:rsid w:val="00A77C91"/>
    <w:rsid w:val="00A77D27"/>
    <w:rsid w:val="00A80757"/>
    <w:rsid w:val="00A8079F"/>
    <w:rsid w:val="00A80AC1"/>
    <w:rsid w:val="00A80C19"/>
    <w:rsid w:val="00A80EBC"/>
    <w:rsid w:val="00A814CD"/>
    <w:rsid w:val="00A81585"/>
    <w:rsid w:val="00A817D4"/>
    <w:rsid w:val="00A81C4E"/>
    <w:rsid w:val="00A81DCA"/>
    <w:rsid w:val="00A81EFC"/>
    <w:rsid w:val="00A81F10"/>
    <w:rsid w:val="00A824AF"/>
    <w:rsid w:val="00A82523"/>
    <w:rsid w:val="00A825DB"/>
    <w:rsid w:val="00A82EB2"/>
    <w:rsid w:val="00A831D5"/>
    <w:rsid w:val="00A83369"/>
    <w:rsid w:val="00A83465"/>
    <w:rsid w:val="00A83F0F"/>
    <w:rsid w:val="00A83F85"/>
    <w:rsid w:val="00A84183"/>
    <w:rsid w:val="00A84431"/>
    <w:rsid w:val="00A84635"/>
    <w:rsid w:val="00A84639"/>
    <w:rsid w:val="00A846D3"/>
    <w:rsid w:val="00A84794"/>
    <w:rsid w:val="00A84890"/>
    <w:rsid w:val="00A84E64"/>
    <w:rsid w:val="00A84EA1"/>
    <w:rsid w:val="00A854B9"/>
    <w:rsid w:val="00A864E0"/>
    <w:rsid w:val="00A86505"/>
    <w:rsid w:val="00A86609"/>
    <w:rsid w:val="00A86883"/>
    <w:rsid w:val="00A872FC"/>
    <w:rsid w:val="00A8797C"/>
    <w:rsid w:val="00A87A96"/>
    <w:rsid w:val="00A87B7A"/>
    <w:rsid w:val="00A87C3A"/>
    <w:rsid w:val="00A87EF9"/>
    <w:rsid w:val="00A90346"/>
    <w:rsid w:val="00A904E8"/>
    <w:rsid w:val="00A90532"/>
    <w:rsid w:val="00A90555"/>
    <w:rsid w:val="00A90A06"/>
    <w:rsid w:val="00A90BCF"/>
    <w:rsid w:val="00A90EA2"/>
    <w:rsid w:val="00A91113"/>
    <w:rsid w:val="00A911E8"/>
    <w:rsid w:val="00A91276"/>
    <w:rsid w:val="00A919CE"/>
    <w:rsid w:val="00A91A17"/>
    <w:rsid w:val="00A921F7"/>
    <w:rsid w:val="00A92449"/>
    <w:rsid w:val="00A92507"/>
    <w:rsid w:val="00A92B84"/>
    <w:rsid w:val="00A92EF8"/>
    <w:rsid w:val="00A92FE1"/>
    <w:rsid w:val="00A935CB"/>
    <w:rsid w:val="00A93785"/>
    <w:rsid w:val="00A937A2"/>
    <w:rsid w:val="00A9386B"/>
    <w:rsid w:val="00A93D24"/>
    <w:rsid w:val="00A93DE3"/>
    <w:rsid w:val="00A941D3"/>
    <w:rsid w:val="00A94287"/>
    <w:rsid w:val="00A942F4"/>
    <w:rsid w:val="00A94322"/>
    <w:rsid w:val="00A94350"/>
    <w:rsid w:val="00A9436F"/>
    <w:rsid w:val="00A94445"/>
    <w:rsid w:val="00A9445C"/>
    <w:rsid w:val="00A9450C"/>
    <w:rsid w:val="00A94565"/>
    <w:rsid w:val="00A94580"/>
    <w:rsid w:val="00A94812"/>
    <w:rsid w:val="00A94898"/>
    <w:rsid w:val="00A94C3F"/>
    <w:rsid w:val="00A94ED7"/>
    <w:rsid w:val="00A950AC"/>
    <w:rsid w:val="00A950BB"/>
    <w:rsid w:val="00A951DD"/>
    <w:rsid w:val="00A95228"/>
    <w:rsid w:val="00A952C1"/>
    <w:rsid w:val="00A95433"/>
    <w:rsid w:val="00A9571C"/>
    <w:rsid w:val="00A95E36"/>
    <w:rsid w:val="00A96011"/>
    <w:rsid w:val="00A9611A"/>
    <w:rsid w:val="00A96288"/>
    <w:rsid w:val="00A9653D"/>
    <w:rsid w:val="00A967A5"/>
    <w:rsid w:val="00A9692C"/>
    <w:rsid w:val="00A96A58"/>
    <w:rsid w:val="00A96EBA"/>
    <w:rsid w:val="00A9714E"/>
    <w:rsid w:val="00A972FD"/>
    <w:rsid w:val="00AA0097"/>
    <w:rsid w:val="00AA019F"/>
    <w:rsid w:val="00AA0385"/>
    <w:rsid w:val="00AA0461"/>
    <w:rsid w:val="00AA08AB"/>
    <w:rsid w:val="00AA0E45"/>
    <w:rsid w:val="00AA0EBF"/>
    <w:rsid w:val="00AA0EC2"/>
    <w:rsid w:val="00AA105C"/>
    <w:rsid w:val="00AA10F5"/>
    <w:rsid w:val="00AA12D4"/>
    <w:rsid w:val="00AA1679"/>
    <w:rsid w:val="00AA16D0"/>
    <w:rsid w:val="00AA1B57"/>
    <w:rsid w:val="00AA26D0"/>
    <w:rsid w:val="00AA335F"/>
    <w:rsid w:val="00AA40DF"/>
    <w:rsid w:val="00AA4178"/>
    <w:rsid w:val="00AA423E"/>
    <w:rsid w:val="00AA4956"/>
    <w:rsid w:val="00AA4BD7"/>
    <w:rsid w:val="00AA4E08"/>
    <w:rsid w:val="00AA5389"/>
    <w:rsid w:val="00AA53E1"/>
    <w:rsid w:val="00AA59F6"/>
    <w:rsid w:val="00AA5A7E"/>
    <w:rsid w:val="00AA5C8A"/>
    <w:rsid w:val="00AA5CE7"/>
    <w:rsid w:val="00AA5EAF"/>
    <w:rsid w:val="00AA615F"/>
    <w:rsid w:val="00AA64F0"/>
    <w:rsid w:val="00AA69C0"/>
    <w:rsid w:val="00AA6BB5"/>
    <w:rsid w:val="00AA731C"/>
    <w:rsid w:val="00AA798A"/>
    <w:rsid w:val="00AA7A65"/>
    <w:rsid w:val="00AA7A73"/>
    <w:rsid w:val="00AB005E"/>
    <w:rsid w:val="00AB011E"/>
    <w:rsid w:val="00AB016E"/>
    <w:rsid w:val="00AB0197"/>
    <w:rsid w:val="00AB0ABF"/>
    <w:rsid w:val="00AB104C"/>
    <w:rsid w:val="00AB1578"/>
    <w:rsid w:val="00AB172A"/>
    <w:rsid w:val="00AB194E"/>
    <w:rsid w:val="00AB1A9F"/>
    <w:rsid w:val="00AB1B0E"/>
    <w:rsid w:val="00AB1B36"/>
    <w:rsid w:val="00AB1E7A"/>
    <w:rsid w:val="00AB221D"/>
    <w:rsid w:val="00AB24AE"/>
    <w:rsid w:val="00AB2A06"/>
    <w:rsid w:val="00AB2DB4"/>
    <w:rsid w:val="00AB2E29"/>
    <w:rsid w:val="00AB30D3"/>
    <w:rsid w:val="00AB317F"/>
    <w:rsid w:val="00AB33C8"/>
    <w:rsid w:val="00AB3427"/>
    <w:rsid w:val="00AB36D6"/>
    <w:rsid w:val="00AB39FD"/>
    <w:rsid w:val="00AB3AAF"/>
    <w:rsid w:val="00AB3B8F"/>
    <w:rsid w:val="00AB3BA0"/>
    <w:rsid w:val="00AB3C62"/>
    <w:rsid w:val="00AB3C87"/>
    <w:rsid w:val="00AB3CB7"/>
    <w:rsid w:val="00AB4693"/>
    <w:rsid w:val="00AB4C02"/>
    <w:rsid w:val="00AB4E23"/>
    <w:rsid w:val="00AB4F3D"/>
    <w:rsid w:val="00AB520E"/>
    <w:rsid w:val="00AB5495"/>
    <w:rsid w:val="00AB558C"/>
    <w:rsid w:val="00AB5AA5"/>
    <w:rsid w:val="00AB5B17"/>
    <w:rsid w:val="00AB623B"/>
    <w:rsid w:val="00AB644A"/>
    <w:rsid w:val="00AB682E"/>
    <w:rsid w:val="00AB687D"/>
    <w:rsid w:val="00AB6DBB"/>
    <w:rsid w:val="00AB6E18"/>
    <w:rsid w:val="00AB6FE5"/>
    <w:rsid w:val="00AB78DB"/>
    <w:rsid w:val="00AB7923"/>
    <w:rsid w:val="00AB7A7F"/>
    <w:rsid w:val="00AB7DE2"/>
    <w:rsid w:val="00AB7EA5"/>
    <w:rsid w:val="00AC0000"/>
    <w:rsid w:val="00AC0003"/>
    <w:rsid w:val="00AC0220"/>
    <w:rsid w:val="00AC0BFE"/>
    <w:rsid w:val="00AC0CF3"/>
    <w:rsid w:val="00AC0F3D"/>
    <w:rsid w:val="00AC0F3F"/>
    <w:rsid w:val="00AC11EF"/>
    <w:rsid w:val="00AC1240"/>
    <w:rsid w:val="00AC12C9"/>
    <w:rsid w:val="00AC12F1"/>
    <w:rsid w:val="00AC13DC"/>
    <w:rsid w:val="00AC14E3"/>
    <w:rsid w:val="00AC1941"/>
    <w:rsid w:val="00AC1B3F"/>
    <w:rsid w:val="00AC1E17"/>
    <w:rsid w:val="00AC21A1"/>
    <w:rsid w:val="00AC224B"/>
    <w:rsid w:val="00AC2282"/>
    <w:rsid w:val="00AC24F7"/>
    <w:rsid w:val="00AC27D2"/>
    <w:rsid w:val="00AC29F5"/>
    <w:rsid w:val="00AC2A7B"/>
    <w:rsid w:val="00AC2BBE"/>
    <w:rsid w:val="00AC2E8F"/>
    <w:rsid w:val="00AC2FB1"/>
    <w:rsid w:val="00AC3013"/>
    <w:rsid w:val="00AC311E"/>
    <w:rsid w:val="00AC3470"/>
    <w:rsid w:val="00AC38AC"/>
    <w:rsid w:val="00AC38CB"/>
    <w:rsid w:val="00AC38F7"/>
    <w:rsid w:val="00AC39B1"/>
    <w:rsid w:val="00AC3D09"/>
    <w:rsid w:val="00AC3F6C"/>
    <w:rsid w:val="00AC4266"/>
    <w:rsid w:val="00AC46F5"/>
    <w:rsid w:val="00AC48A0"/>
    <w:rsid w:val="00AC4B55"/>
    <w:rsid w:val="00AC4F14"/>
    <w:rsid w:val="00AC4F34"/>
    <w:rsid w:val="00AC5081"/>
    <w:rsid w:val="00AC577D"/>
    <w:rsid w:val="00AC59C2"/>
    <w:rsid w:val="00AC59FF"/>
    <w:rsid w:val="00AC5A4A"/>
    <w:rsid w:val="00AC5EE7"/>
    <w:rsid w:val="00AC6245"/>
    <w:rsid w:val="00AC6314"/>
    <w:rsid w:val="00AC6321"/>
    <w:rsid w:val="00AC63FE"/>
    <w:rsid w:val="00AC66BC"/>
    <w:rsid w:val="00AC695D"/>
    <w:rsid w:val="00AC699C"/>
    <w:rsid w:val="00AC6B3B"/>
    <w:rsid w:val="00AC6CEF"/>
    <w:rsid w:val="00AC6E16"/>
    <w:rsid w:val="00AC6F19"/>
    <w:rsid w:val="00AC7451"/>
    <w:rsid w:val="00AC76CC"/>
    <w:rsid w:val="00AC78F2"/>
    <w:rsid w:val="00AC7905"/>
    <w:rsid w:val="00AC7D31"/>
    <w:rsid w:val="00AD0074"/>
    <w:rsid w:val="00AD00B6"/>
    <w:rsid w:val="00AD0263"/>
    <w:rsid w:val="00AD048F"/>
    <w:rsid w:val="00AD05D4"/>
    <w:rsid w:val="00AD0C8A"/>
    <w:rsid w:val="00AD0CDC"/>
    <w:rsid w:val="00AD0EC5"/>
    <w:rsid w:val="00AD0F6B"/>
    <w:rsid w:val="00AD18F5"/>
    <w:rsid w:val="00AD1A7C"/>
    <w:rsid w:val="00AD1EB5"/>
    <w:rsid w:val="00AD1FAD"/>
    <w:rsid w:val="00AD20E3"/>
    <w:rsid w:val="00AD2224"/>
    <w:rsid w:val="00AD25C1"/>
    <w:rsid w:val="00AD2764"/>
    <w:rsid w:val="00AD27E6"/>
    <w:rsid w:val="00AD2C65"/>
    <w:rsid w:val="00AD2D44"/>
    <w:rsid w:val="00AD3409"/>
    <w:rsid w:val="00AD3B33"/>
    <w:rsid w:val="00AD3D47"/>
    <w:rsid w:val="00AD3DB0"/>
    <w:rsid w:val="00AD3F25"/>
    <w:rsid w:val="00AD3FAE"/>
    <w:rsid w:val="00AD3FE3"/>
    <w:rsid w:val="00AD4069"/>
    <w:rsid w:val="00AD4463"/>
    <w:rsid w:val="00AD452A"/>
    <w:rsid w:val="00AD470E"/>
    <w:rsid w:val="00AD4869"/>
    <w:rsid w:val="00AD4D83"/>
    <w:rsid w:val="00AD4EB6"/>
    <w:rsid w:val="00AD522D"/>
    <w:rsid w:val="00AD52F2"/>
    <w:rsid w:val="00AD5571"/>
    <w:rsid w:val="00AD567D"/>
    <w:rsid w:val="00AD580B"/>
    <w:rsid w:val="00AD5A8E"/>
    <w:rsid w:val="00AD5C55"/>
    <w:rsid w:val="00AD5EC5"/>
    <w:rsid w:val="00AD5F37"/>
    <w:rsid w:val="00AD6113"/>
    <w:rsid w:val="00AD6433"/>
    <w:rsid w:val="00AD64C5"/>
    <w:rsid w:val="00AD6624"/>
    <w:rsid w:val="00AD66A1"/>
    <w:rsid w:val="00AD6727"/>
    <w:rsid w:val="00AD6BB5"/>
    <w:rsid w:val="00AD6FD1"/>
    <w:rsid w:val="00AD729A"/>
    <w:rsid w:val="00AD730C"/>
    <w:rsid w:val="00AD765B"/>
    <w:rsid w:val="00AD77BD"/>
    <w:rsid w:val="00AD7A50"/>
    <w:rsid w:val="00AD7B2A"/>
    <w:rsid w:val="00AE0060"/>
    <w:rsid w:val="00AE01AD"/>
    <w:rsid w:val="00AE0291"/>
    <w:rsid w:val="00AE0331"/>
    <w:rsid w:val="00AE034F"/>
    <w:rsid w:val="00AE079F"/>
    <w:rsid w:val="00AE07F0"/>
    <w:rsid w:val="00AE0955"/>
    <w:rsid w:val="00AE0A9B"/>
    <w:rsid w:val="00AE102A"/>
    <w:rsid w:val="00AE11B6"/>
    <w:rsid w:val="00AE1403"/>
    <w:rsid w:val="00AE17BE"/>
    <w:rsid w:val="00AE1A04"/>
    <w:rsid w:val="00AE1B54"/>
    <w:rsid w:val="00AE1F7E"/>
    <w:rsid w:val="00AE2257"/>
    <w:rsid w:val="00AE269D"/>
    <w:rsid w:val="00AE2826"/>
    <w:rsid w:val="00AE2882"/>
    <w:rsid w:val="00AE29ED"/>
    <w:rsid w:val="00AE2B4D"/>
    <w:rsid w:val="00AE2D29"/>
    <w:rsid w:val="00AE3200"/>
    <w:rsid w:val="00AE329D"/>
    <w:rsid w:val="00AE330A"/>
    <w:rsid w:val="00AE37DE"/>
    <w:rsid w:val="00AE387A"/>
    <w:rsid w:val="00AE3E3D"/>
    <w:rsid w:val="00AE3F5C"/>
    <w:rsid w:val="00AE3F9B"/>
    <w:rsid w:val="00AE40F0"/>
    <w:rsid w:val="00AE4115"/>
    <w:rsid w:val="00AE42F3"/>
    <w:rsid w:val="00AE4657"/>
    <w:rsid w:val="00AE472E"/>
    <w:rsid w:val="00AE47B6"/>
    <w:rsid w:val="00AE4F04"/>
    <w:rsid w:val="00AE517F"/>
    <w:rsid w:val="00AE5D7F"/>
    <w:rsid w:val="00AE5D87"/>
    <w:rsid w:val="00AE5D93"/>
    <w:rsid w:val="00AE5E44"/>
    <w:rsid w:val="00AE5EE6"/>
    <w:rsid w:val="00AE61DC"/>
    <w:rsid w:val="00AE64EF"/>
    <w:rsid w:val="00AE654E"/>
    <w:rsid w:val="00AE7265"/>
    <w:rsid w:val="00AE7500"/>
    <w:rsid w:val="00AE7A84"/>
    <w:rsid w:val="00AE7AD7"/>
    <w:rsid w:val="00AE7BE9"/>
    <w:rsid w:val="00AF007F"/>
    <w:rsid w:val="00AF057F"/>
    <w:rsid w:val="00AF0885"/>
    <w:rsid w:val="00AF0910"/>
    <w:rsid w:val="00AF09E5"/>
    <w:rsid w:val="00AF0AB3"/>
    <w:rsid w:val="00AF0D9C"/>
    <w:rsid w:val="00AF1166"/>
    <w:rsid w:val="00AF138B"/>
    <w:rsid w:val="00AF1415"/>
    <w:rsid w:val="00AF17CA"/>
    <w:rsid w:val="00AF1935"/>
    <w:rsid w:val="00AF1AC5"/>
    <w:rsid w:val="00AF1AE1"/>
    <w:rsid w:val="00AF21A5"/>
    <w:rsid w:val="00AF2635"/>
    <w:rsid w:val="00AF26BA"/>
    <w:rsid w:val="00AF2C6D"/>
    <w:rsid w:val="00AF2CCE"/>
    <w:rsid w:val="00AF2CE7"/>
    <w:rsid w:val="00AF3225"/>
    <w:rsid w:val="00AF323A"/>
    <w:rsid w:val="00AF3459"/>
    <w:rsid w:val="00AF35C8"/>
    <w:rsid w:val="00AF372A"/>
    <w:rsid w:val="00AF37DB"/>
    <w:rsid w:val="00AF4231"/>
    <w:rsid w:val="00AF42C5"/>
    <w:rsid w:val="00AF4394"/>
    <w:rsid w:val="00AF4473"/>
    <w:rsid w:val="00AF4A1E"/>
    <w:rsid w:val="00AF4A91"/>
    <w:rsid w:val="00AF4AEC"/>
    <w:rsid w:val="00AF4C64"/>
    <w:rsid w:val="00AF4C82"/>
    <w:rsid w:val="00AF4E4E"/>
    <w:rsid w:val="00AF505E"/>
    <w:rsid w:val="00AF50BA"/>
    <w:rsid w:val="00AF5804"/>
    <w:rsid w:val="00AF58C0"/>
    <w:rsid w:val="00AF5C9E"/>
    <w:rsid w:val="00AF5EC0"/>
    <w:rsid w:val="00AF5FBA"/>
    <w:rsid w:val="00AF5FDC"/>
    <w:rsid w:val="00AF6183"/>
    <w:rsid w:val="00AF653C"/>
    <w:rsid w:val="00AF67B7"/>
    <w:rsid w:val="00AF6AC2"/>
    <w:rsid w:val="00AF6D9C"/>
    <w:rsid w:val="00AF6F0F"/>
    <w:rsid w:val="00AF70E8"/>
    <w:rsid w:val="00AF7200"/>
    <w:rsid w:val="00AF73A6"/>
    <w:rsid w:val="00AF746A"/>
    <w:rsid w:val="00AF7C65"/>
    <w:rsid w:val="00AF7D17"/>
    <w:rsid w:val="00AF7DC0"/>
    <w:rsid w:val="00B00372"/>
    <w:rsid w:val="00B005D9"/>
    <w:rsid w:val="00B00765"/>
    <w:rsid w:val="00B00AD4"/>
    <w:rsid w:val="00B00CE3"/>
    <w:rsid w:val="00B00D23"/>
    <w:rsid w:val="00B01205"/>
    <w:rsid w:val="00B01310"/>
    <w:rsid w:val="00B014B3"/>
    <w:rsid w:val="00B0184E"/>
    <w:rsid w:val="00B01A0C"/>
    <w:rsid w:val="00B01A1D"/>
    <w:rsid w:val="00B02064"/>
    <w:rsid w:val="00B02236"/>
    <w:rsid w:val="00B0227F"/>
    <w:rsid w:val="00B024A0"/>
    <w:rsid w:val="00B02889"/>
    <w:rsid w:val="00B028E2"/>
    <w:rsid w:val="00B0298F"/>
    <w:rsid w:val="00B03037"/>
    <w:rsid w:val="00B03212"/>
    <w:rsid w:val="00B036C0"/>
    <w:rsid w:val="00B0381B"/>
    <w:rsid w:val="00B03B3E"/>
    <w:rsid w:val="00B03B9E"/>
    <w:rsid w:val="00B03CCB"/>
    <w:rsid w:val="00B03CE9"/>
    <w:rsid w:val="00B03EE6"/>
    <w:rsid w:val="00B04073"/>
    <w:rsid w:val="00B04275"/>
    <w:rsid w:val="00B0442B"/>
    <w:rsid w:val="00B04B93"/>
    <w:rsid w:val="00B04CAF"/>
    <w:rsid w:val="00B04EEE"/>
    <w:rsid w:val="00B04F29"/>
    <w:rsid w:val="00B05104"/>
    <w:rsid w:val="00B0533D"/>
    <w:rsid w:val="00B05382"/>
    <w:rsid w:val="00B05439"/>
    <w:rsid w:val="00B0551E"/>
    <w:rsid w:val="00B05B30"/>
    <w:rsid w:val="00B05D6F"/>
    <w:rsid w:val="00B05E9D"/>
    <w:rsid w:val="00B0619A"/>
    <w:rsid w:val="00B06397"/>
    <w:rsid w:val="00B064D8"/>
    <w:rsid w:val="00B06B05"/>
    <w:rsid w:val="00B06BD9"/>
    <w:rsid w:val="00B06CB1"/>
    <w:rsid w:val="00B06D4F"/>
    <w:rsid w:val="00B070FA"/>
    <w:rsid w:val="00B071D4"/>
    <w:rsid w:val="00B0738E"/>
    <w:rsid w:val="00B073B4"/>
    <w:rsid w:val="00B073EE"/>
    <w:rsid w:val="00B074A2"/>
    <w:rsid w:val="00B076AC"/>
    <w:rsid w:val="00B10097"/>
    <w:rsid w:val="00B102A6"/>
    <w:rsid w:val="00B10D33"/>
    <w:rsid w:val="00B10DBD"/>
    <w:rsid w:val="00B10E82"/>
    <w:rsid w:val="00B1122D"/>
    <w:rsid w:val="00B11887"/>
    <w:rsid w:val="00B119F8"/>
    <w:rsid w:val="00B11ABE"/>
    <w:rsid w:val="00B11CA6"/>
    <w:rsid w:val="00B11ED2"/>
    <w:rsid w:val="00B11EFC"/>
    <w:rsid w:val="00B1204A"/>
    <w:rsid w:val="00B1205D"/>
    <w:rsid w:val="00B12060"/>
    <w:rsid w:val="00B120E6"/>
    <w:rsid w:val="00B1263D"/>
    <w:rsid w:val="00B126ED"/>
    <w:rsid w:val="00B1293E"/>
    <w:rsid w:val="00B12AB4"/>
    <w:rsid w:val="00B12ADA"/>
    <w:rsid w:val="00B12BC8"/>
    <w:rsid w:val="00B12BCD"/>
    <w:rsid w:val="00B1369C"/>
    <w:rsid w:val="00B137F8"/>
    <w:rsid w:val="00B13992"/>
    <w:rsid w:val="00B13A15"/>
    <w:rsid w:val="00B13A2F"/>
    <w:rsid w:val="00B13C39"/>
    <w:rsid w:val="00B13D3B"/>
    <w:rsid w:val="00B13D92"/>
    <w:rsid w:val="00B14529"/>
    <w:rsid w:val="00B1460B"/>
    <w:rsid w:val="00B146C9"/>
    <w:rsid w:val="00B14B58"/>
    <w:rsid w:val="00B14D49"/>
    <w:rsid w:val="00B14DA2"/>
    <w:rsid w:val="00B14F65"/>
    <w:rsid w:val="00B15048"/>
    <w:rsid w:val="00B150A6"/>
    <w:rsid w:val="00B1567D"/>
    <w:rsid w:val="00B158E5"/>
    <w:rsid w:val="00B15935"/>
    <w:rsid w:val="00B159CA"/>
    <w:rsid w:val="00B15B69"/>
    <w:rsid w:val="00B15CAE"/>
    <w:rsid w:val="00B15DC8"/>
    <w:rsid w:val="00B160DA"/>
    <w:rsid w:val="00B16239"/>
    <w:rsid w:val="00B1630D"/>
    <w:rsid w:val="00B1643A"/>
    <w:rsid w:val="00B165DA"/>
    <w:rsid w:val="00B165E1"/>
    <w:rsid w:val="00B1686C"/>
    <w:rsid w:val="00B16A65"/>
    <w:rsid w:val="00B16A8C"/>
    <w:rsid w:val="00B16BD5"/>
    <w:rsid w:val="00B16C9E"/>
    <w:rsid w:val="00B16EA4"/>
    <w:rsid w:val="00B1729A"/>
    <w:rsid w:val="00B176D9"/>
    <w:rsid w:val="00B17D76"/>
    <w:rsid w:val="00B20110"/>
    <w:rsid w:val="00B204A5"/>
    <w:rsid w:val="00B20737"/>
    <w:rsid w:val="00B208FB"/>
    <w:rsid w:val="00B20C8C"/>
    <w:rsid w:val="00B20CE5"/>
    <w:rsid w:val="00B20FD7"/>
    <w:rsid w:val="00B21551"/>
    <w:rsid w:val="00B215A2"/>
    <w:rsid w:val="00B21837"/>
    <w:rsid w:val="00B21997"/>
    <w:rsid w:val="00B21ADB"/>
    <w:rsid w:val="00B21C79"/>
    <w:rsid w:val="00B222BF"/>
    <w:rsid w:val="00B22304"/>
    <w:rsid w:val="00B22401"/>
    <w:rsid w:val="00B22826"/>
    <w:rsid w:val="00B22AC8"/>
    <w:rsid w:val="00B22ADB"/>
    <w:rsid w:val="00B22CAE"/>
    <w:rsid w:val="00B22F94"/>
    <w:rsid w:val="00B232E1"/>
    <w:rsid w:val="00B2341E"/>
    <w:rsid w:val="00B23873"/>
    <w:rsid w:val="00B23961"/>
    <w:rsid w:val="00B23C6D"/>
    <w:rsid w:val="00B23CD0"/>
    <w:rsid w:val="00B23CEC"/>
    <w:rsid w:val="00B23D0C"/>
    <w:rsid w:val="00B23DDC"/>
    <w:rsid w:val="00B241A6"/>
    <w:rsid w:val="00B24585"/>
    <w:rsid w:val="00B250E7"/>
    <w:rsid w:val="00B250F0"/>
    <w:rsid w:val="00B25634"/>
    <w:rsid w:val="00B2576D"/>
    <w:rsid w:val="00B257E2"/>
    <w:rsid w:val="00B2580F"/>
    <w:rsid w:val="00B2582C"/>
    <w:rsid w:val="00B25923"/>
    <w:rsid w:val="00B25D3F"/>
    <w:rsid w:val="00B2653E"/>
    <w:rsid w:val="00B26AEB"/>
    <w:rsid w:val="00B26AF4"/>
    <w:rsid w:val="00B27101"/>
    <w:rsid w:val="00B2718E"/>
    <w:rsid w:val="00B27547"/>
    <w:rsid w:val="00B277C3"/>
    <w:rsid w:val="00B27FD8"/>
    <w:rsid w:val="00B302F2"/>
    <w:rsid w:val="00B3039F"/>
    <w:rsid w:val="00B307C0"/>
    <w:rsid w:val="00B30904"/>
    <w:rsid w:val="00B309FA"/>
    <w:rsid w:val="00B30A0E"/>
    <w:rsid w:val="00B30BE9"/>
    <w:rsid w:val="00B30C1A"/>
    <w:rsid w:val="00B30C27"/>
    <w:rsid w:val="00B31061"/>
    <w:rsid w:val="00B312FA"/>
    <w:rsid w:val="00B315C3"/>
    <w:rsid w:val="00B31C09"/>
    <w:rsid w:val="00B31EE6"/>
    <w:rsid w:val="00B31F6B"/>
    <w:rsid w:val="00B32102"/>
    <w:rsid w:val="00B3243D"/>
    <w:rsid w:val="00B327FD"/>
    <w:rsid w:val="00B32A67"/>
    <w:rsid w:val="00B32A85"/>
    <w:rsid w:val="00B32E86"/>
    <w:rsid w:val="00B32ECE"/>
    <w:rsid w:val="00B32EF1"/>
    <w:rsid w:val="00B32F62"/>
    <w:rsid w:val="00B331C0"/>
    <w:rsid w:val="00B3369C"/>
    <w:rsid w:val="00B33AAE"/>
    <w:rsid w:val="00B33DE9"/>
    <w:rsid w:val="00B33DFF"/>
    <w:rsid w:val="00B34004"/>
    <w:rsid w:val="00B3406B"/>
    <w:rsid w:val="00B3409E"/>
    <w:rsid w:val="00B34231"/>
    <w:rsid w:val="00B342EC"/>
    <w:rsid w:val="00B3436A"/>
    <w:rsid w:val="00B348EF"/>
    <w:rsid w:val="00B34EA5"/>
    <w:rsid w:val="00B34FA0"/>
    <w:rsid w:val="00B35132"/>
    <w:rsid w:val="00B35185"/>
    <w:rsid w:val="00B351BE"/>
    <w:rsid w:val="00B35264"/>
    <w:rsid w:val="00B354E0"/>
    <w:rsid w:val="00B35577"/>
    <w:rsid w:val="00B35EB6"/>
    <w:rsid w:val="00B35F43"/>
    <w:rsid w:val="00B35FCB"/>
    <w:rsid w:val="00B3650B"/>
    <w:rsid w:val="00B366BD"/>
    <w:rsid w:val="00B366F3"/>
    <w:rsid w:val="00B368E3"/>
    <w:rsid w:val="00B369D3"/>
    <w:rsid w:val="00B36A12"/>
    <w:rsid w:val="00B36E83"/>
    <w:rsid w:val="00B36EBB"/>
    <w:rsid w:val="00B37103"/>
    <w:rsid w:val="00B3720D"/>
    <w:rsid w:val="00B37630"/>
    <w:rsid w:val="00B37F56"/>
    <w:rsid w:val="00B403A4"/>
    <w:rsid w:val="00B407FB"/>
    <w:rsid w:val="00B40CD9"/>
    <w:rsid w:val="00B414B8"/>
    <w:rsid w:val="00B415EC"/>
    <w:rsid w:val="00B41929"/>
    <w:rsid w:val="00B41A1A"/>
    <w:rsid w:val="00B41C37"/>
    <w:rsid w:val="00B41EC2"/>
    <w:rsid w:val="00B42684"/>
    <w:rsid w:val="00B42D19"/>
    <w:rsid w:val="00B42D97"/>
    <w:rsid w:val="00B42D9C"/>
    <w:rsid w:val="00B430AF"/>
    <w:rsid w:val="00B43198"/>
    <w:rsid w:val="00B43507"/>
    <w:rsid w:val="00B43784"/>
    <w:rsid w:val="00B438BC"/>
    <w:rsid w:val="00B43959"/>
    <w:rsid w:val="00B43C1C"/>
    <w:rsid w:val="00B43F75"/>
    <w:rsid w:val="00B4412F"/>
    <w:rsid w:val="00B44132"/>
    <w:rsid w:val="00B445A1"/>
    <w:rsid w:val="00B4476C"/>
    <w:rsid w:val="00B44968"/>
    <w:rsid w:val="00B44AE7"/>
    <w:rsid w:val="00B44FB3"/>
    <w:rsid w:val="00B45269"/>
    <w:rsid w:val="00B453A5"/>
    <w:rsid w:val="00B454E1"/>
    <w:rsid w:val="00B456E5"/>
    <w:rsid w:val="00B458B2"/>
    <w:rsid w:val="00B45A41"/>
    <w:rsid w:val="00B45A5C"/>
    <w:rsid w:val="00B45AC0"/>
    <w:rsid w:val="00B45C3B"/>
    <w:rsid w:val="00B46067"/>
    <w:rsid w:val="00B4608A"/>
    <w:rsid w:val="00B469BC"/>
    <w:rsid w:val="00B46B3A"/>
    <w:rsid w:val="00B470AE"/>
    <w:rsid w:val="00B470C9"/>
    <w:rsid w:val="00B47611"/>
    <w:rsid w:val="00B47680"/>
    <w:rsid w:val="00B47806"/>
    <w:rsid w:val="00B47A24"/>
    <w:rsid w:val="00B47EB4"/>
    <w:rsid w:val="00B47F63"/>
    <w:rsid w:val="00B504C2"/>
    <w:rsid w:val="00B504DD"/>
    <w:rsid w:val="00B507CA"/>
    <w:rsid w:val="00B507D6"/>
    <w:rsid w:val="00B5093F"/>
    <w:rsid w:val="00B50B25"/>
    <w:rsid w:val="00B50DDD"/>
    <w:rsid w:val="00B50E7A"/>
    <w:rsid w:val="00B51017"/>
    <w:rsid w:val="00B5173C"/>
    <w:rsid w:val="00B518CA"/>
    <w:rsid w:val="00B5191F"/>
    <w:rsid w:val="00B51A4D"/>
    <w:rsid w:val="00B51C86"/>
    <w:rsid w:val="00B5226F"/>
    <w:rsid w:val="00B52292"/>
    <w:rsid w:val="00B52394"/>
    <w:rsid w:val="00B52432"/>
    <w:rsid w:val="00B52586"/>
    <w:rsid w:val="00B5258F"/>
    <w:rsid w:val="00B52D55"/>
    <w:rsid w:val="00B52DF0"/>
    <w:rsid w:val="00B52F7B"/>
    <w:rsid w:val="00B531DA"/>
    <w:rsid w:val="00B537A1"/>
    <w:rsid w:val="00B5380D"/>
    <w:rsid w:val="00B53AD9"/>
    <w:rsid w:val="00B53B9F"/>
    <w:rsid w:val="00B53C25"/>
    <w:rsid w:val="00B53EAB"/>
    <w:rsid w:val="00B54022"/>
    <w:rsid w:val="00B54336"/>
    <w:rsid w:val="00B545AE"/>
    <w:rsid w:val="00B550E7"/>
    <w:rsid w:val="00B5522E"/>
    <w:rsid w:val="00B5530C"/>
    <w:rsid w:val="00B553AF"/>
    <w:rsid w:val="00B5597A"/>
    <w:rsid w:val="00B55AB3"/>
    <w:rsid w:val="00B55ADC"/>
    <w:rsid w:val="00B55C80"/>
    <w:rsid w:val="00B56279"/>
    <w:rsid w:val="00B56280"/>
    <w:rsid w:val="00B563F5"/>
    <w:rsid w:val="00B56992"/>
    <w:rsid w:val="00B57038"/>
    <w:rsid w:val="00B572BE"/>
    <w:rsid w:val="00B57709"/>
    <w:rsid w:val="00B57723"/>
    <w:rsid w:val="00B57748"/>
    <w:rsid w:val="00B605E8"/>
    <w:rsid w:val="00B60749"/>
    <w:rsid w:val="00B607BD"/>
    <w:rsid w:val="00B60858"/>
    <w:rsid w:val="00B60882"/>
    <w:rsid w:val="00B60AF5"/>
    <w:rsid w:val="00B60C4A"/>
    <w:rsid w:val="00B60D6F"/>
    <w:rsid w:val="00B60DBF"/>
    <w:rsid w:val="00B6120A"/>
    <w:rsid w:val="00B61529"/>
    <w:rsid w:val="00B61672"/>
    <w:rsid w:val="00B617DF"/>
    <w:rsid w:val="00B618B3"/>
    <w:rsid w:val="00B61A0E"/>
    <w:rsid w:val="00B61A31"/>
    <w:rsid w:val="00B61BB7"/>
    <w:rsid w:val="00B61F7E"/>
    <w:rsid w:val="00B61F89"/>
    <w:rsid w:val="00B626B0"/>
    <w:rsid w:val="00B62975"/>
    <w:rsid w:val="00B62AB6"/>
    <w:rsid w:val="00B62C2C"/>
    <w:rsid w:val="00B62D11"/>
    <w:rsid w:val="00B62E85"/>
    <w:rsid w:val="00B62F0C"/>
    <w:rsid w:val="00B62F51"/>
    <w:rsid w:val="00B62F80"/>
    <w:rsid w:val="00B62F98"/>
    <w:rsid w:val="00B63195"/>
    <w:rsid w:val="00B63252"/>
    <w:rsid w:val="00B6337B"/>
    <w:rsid w:val="00B6348A"/>
    <w:rsid w:val="00B63663"/>
    <w:rsid w:val="00B638EC"/>
    <w:rsid w:val="00B6397A"/>
    <w:rsid w:val="00B63DEF"/>
    <w:rsid w:val="00B63E5F"/>
    <w:rsid w:val="00B63F94"/>
    <w:rsid w:val="00B63FC2"/>
    <w:rsid w:val="00B64518"/>
    <w:rsid w:val="00B646E3"/>
    <w:rsid w:val="00B64708"/>
    <w:rsid w:val="00B648A8"/>
    <w:rsid w:val="00B64E3C"/>
    <w:rsid w:val="00B652CB"/>
    <w:rsid w:val="00B6576D"/>
    <w:rsid w:val="00B6581F"/>
    <w:rsid w:val="00B659FA"/>
    <w:rsid w:val="00B65F23"/>
    <w:rsid w:val="00B664D2"/>
    <w:rsid w:val="00B66502"/>
    <w:rsid w:val="00B66571"/>
    <w:rsid w:val="00B66CEC"/>
    <w:rsid w:val="00B6725E"/>
    <w:rsid w:val="00B67262"/>
    <w:rsid w:val="00B674B5"/>
    <w:rsid w:val="00B677C2"/>
    <w:rsid w:val="00B67CF9"/>
    <w:rsid w:val="00B67E3E"/>
    <w:rsid w:val="00B70050"/>
    <w:rsid w:val="00B70055"/>
    <w:rsid w:val="00B7013F"/>
    <w:rsid w:val="00B702BA"/>
    <w:rsid w:val="00B7047A"/>
    <w:rsid w:val="00B70506"/>
    <w:rsid w:val="00B706D8"/>
    <w:rsid w:val="00B70934"/>
    <w:rsid w:val="00B709B6"/>
    <w:rsid w:val="00B70B2B"/>
    <w:rsid w:val="00B70C36"/>
    <w:rsid w:val="00B70C89"/>
    <w:rsid w:val="00B70CEF"/>
    <w:rsid w:val="00B70EBC"/>
    <w:rsid w:val="00B710D0"/>
    <w:rsid w:val="00B71483"/>
    <w:rsid w:val="00B717E3"/>
    <w:rsid w:val="00B7184D"/>
    <w:rsid w:val="00B71A4A"/>
    <w:rsid w:val="00B71C2B"/>
    <w:rsid w:val="00B71FBD"/>
    <w:rsid w:val="00B72615"/>
    <w:rsid w:val="00B72893"/>
    <w:rsid w:val="00B72898"/>
    <w:rsid w:val="00B72A1B"/>
    <w:rsid w:val="00B72C1A"/>
    <w:rsid w:val="00B72C68"/>
    <w:rsid w:val="00B732F7"/>
    <w:rsid w:val="00B734CB"/>
    <w:rsid w:val="00B73B8A"/>
    <w:rsid w:val="00B73FBF"/>
    <w:rsid w:val="00B74369"/>
    <w:rsid w:val="00B74497"/>
    <w:rsid w:val="00B74525"/>
    <w:rsid w:val="00B745D5"/>
    <w:rsid w:val="00B74758"/>
    <w:rsid w:val="00B74DFB"/>
    <w:rsid w:val="00B74F1F"/>
    <w:rsid w:val="00B74FE1"/>
    <w:rsid w:val="00B75173"/>
    <w:rsid w:val="00B75406"/>
    <w:rsid w:val="00B75692"/>
    <w:rsid w:val="00B756A4"/>
    <w:rsid w:val="00B75833"/>
    <w:rsid w:val="00B758F6"/>
    <w:rsid w:val="00B76333"/>
    <w:rsid w:val="00B763D5"/>
    <w:rsid w:val="00B76447"/>
    <w:rsid w:val="00B76781"/>
    <w:rsid w:val="00B76883"/>
    <w:rsid w:val="00B769B4"/>
    <w:rsid w:val="00B76A65"/>
    <w:rsid w:val="00B76B9F"/>
    <w:rsid w:val="00B76C0C"/>
    <w:rsid w:val="00B76EC7"/>
    <w:rsid w:val="00B76F96"/>
    <w:rsid w:val="00B76FF0"/>
    <w:rsid w:val="00B771B6"/>
    <w:rsid w:val="00B7737F"/>
    <w:rsid w:val="00B774DF"/>
    <w:rsid w:val="00B77604"/>
    <w:rsid w:val="00B77710"/>
    <w:rsid w:val="00B77762"/>
    <w:rsid w:val="00B77A68"/>
    <w:rsid w:val="00B77B88"/>
    <w:rsid w:val="00B77BF2"/>
    <w:rsid w:val="00B80062"/>
    <w:rsid w:val="00B80691"/>
    <w:rsid w:val="00B8079C"/>
    <w:rsid w:val="00B808BF"/>
    <w:rsid w:val="00B80940"/>
    <w:rsid w:val="00B809A0"/>
    <w:rsid w:val="00B80E2C"/>
    <w:rsid w:val="00B80F2F"/>
    <w:rsid w:val="00B819D5"/>
    <w:rsid w:val="00B81AB2"/>
    <w:rsid w:val="00B81EAD"/>
    <w:rsid w:val="00B81F86"/>
    <w:rsid w:val="00B8225D"/>
    <w:rsid w:val="00B822B2"/>
    <w:rsid w:val="00B82479"/>
    <w:rsid w:val="00B8252E"/>
    <w:rsid w:val="00B82725"/>
    <w:rsid w:val="00B8291B"/>
    <w:rsid w:val="00B82D23"/>
    <w:rsid w:val="00B83121"/>
    <w:rsid w:val="00B831F9"/>
    <w:rsid w:val="00B8380F"/>
    <w:rsid w:val="00B83947"/>
    <w:rsid w:val="00B839DC"/>
    <w:rsid w:val="00B83AD2"/>
    <w:rsid w:val="00B83C74"/>
    <w:rsid w:val="00B83F4C"/>
    <w:rsid w:val="00B8436E"/>
    <w:rsid w:val="00B844DE"/>
    <w:rsid w:val="00B84931"/>
    <w:rsid w:val="00B84BA6"/>
    <w:rsid w:val="00B853AE"/>
    <w:rsid w:val="00B85784"/>
    <w:rsid w:val="00B85B4A"/>
    <w:rsid w:val="00B86366"/>
    <w:rsid w:val="00B8639C"/>
    <w:rsid w:val="00B86709"/>
    <w:rsid w:val="00B868A5"/>
    <w:rsid w:val="00B868C8"/>
    <w:rsid w:val="00B86936"/>
    <w:rsid w:val="00B86B14"/>
    <w:rsid w:val="00B86DC7"/>
    <w:rsid w:val="00B86FC5"/>
    <w:rsid w:val="00B87352"/>
    <w:rsid w:val="00B87416"/>
    <w:rsid w:val="00B876E9"/>
    <w:rsid w:val="00B879F3"/>
    <w:rsid w:val="00B900CB"/>
    <w:rsid w:val="00B901AE"/>
    <w:rsid w:val="00B904C6"/>
    <w:rsid w:val="00B90674"/>
    <w:rsid w:val="00B90A2F"/>
    <w:rsid w:val="00B90D2F"/>
    <w:rsid w:val="00B90D91"/>
    <w:rsid w:val="00B91230"/>
    <w:rsid w:val="00B913ED"/>
    <w:rsid w:val="00B91624"/>
    <w:rsid w:val="00B9193E"/>
    <w:rsid w:val="00B91EDC"/>
    <w:rsid w:val="00B91F22"/>
    <w:rsid w:val="00B92289"/>
    <w:rsid w:val="00B92452"/>
    <w:rsid w:val="00B9279C"/>
    <w:rsid w:val="00B928CA"/>
    <w:rsid w:val="00B92EA6"/>
    <w:rsid w:val="00B92FCA"/>
    <w:rsid w:val="00B93084"/>
    <w:rsid w:val="00B933F6"/>
    <w:rsid w:val="00B936E5"/>
    <w:rsid w:val="00B93980"/>
    <w:rsid w:val="00B93A40"/>
    <w:rsid w:val="00B93A61"/>
    <w:rsid w:val="00B93A6E"/>
    <w:rsid w:val="00B93D51"/>
    <w:rsid w:val="00B93DE5"/>
    <w:rsid w:val="00B93E62"/>
    <w:rsid w:val="00B93EBA"/>
    <w:rsid w:val="00B941DD"/>
    <w:rsid w:val="00B94A02"/>
    <w:rsid w:val="00B94B6D"/>
    <w:rsid w:val="00B9547F"/>
    <w:rsid w:val="00B955C7"/>
    <w:rsid w:val="00B955CC"/>
    <w:rsid w:val="00B95789"/>
    <w:rsid w:val="00B959ED"/>
    <w:rsid w:val="00B95D4C"/>
    <w:rsid w:val="00B95E1A"/>
    <w:rsid w:val="00B95E74"/>
    <w:rsid w:val="00B95E93"/>
    <w:rsid w:val="00B96413"/>
    <w:rsid w:val="00B96776"/>
    <w:rsid w:val="00B96D47"/>
    <w:rsid w:val="00B96E00"/>
    <w:rsid w:val="00B97065"/>
    <w:rsid w:val="00B970B6"/>
    <w:rsid w:val="00B970D4"/>
    <w:rsid w:val="00B971B1"/>
    <w:rsid w:val="00B971F1"/>
    <w:rsid w:val="00B972E5"/>
    <w:rsid w:val="00B97463"/>
    <w:rsid w:val="00B976D2"/>
    <w:rsid w:val="00B977B0"/>
    <w:rsid w:val="00B97949"/>
    <w:rsid w:val="00B97CF7"/>
    <w:rsid w:val="00B97DE6"/>
    <w:rsid w:val="00B97E88"/>
    <w:rsid w:val="00BA0359"/>
    <w:rsid w:val="00BA0471"/>
    <w:rsid w:val="00BA087C"/>
    <w:rsid w:val="00BA0C51"/>
    <w:rsid w:val="00BA1063"/>
    <w:rsid w:val="00BA124A"/>
    <w:rsid w:val="00BA1254"/>
    <w:rsid w:val="00BA12E7"/>
    <w:rsid w:val="00BA146D"/>
    <w:rsid w:val="00BA1701"/>
    <w:rsid w:val="00BA1855"/>
    <w:rsid w:val="00BA19C9"/>
    <w:rsid w:val="00BA19F8"/>
    <w:rsid w:val="00BA1AC0"/>
    <w:rsid w:val="00BA1EEB"/>
    <w:rsid w:val="00BA2421"/>
    <w:rsid w:val="00BA2425"/>
    <w:rsid w:val="00BA247B"/>
    <w:rsid w:val="00BA2772"/>
    <w:rsid w:val="00BA279B"/>
    <w:rsid w:val="00BA29AF"/>
    <w:rsid w:val="00BA2C17"/>
    <w:rsid w:val="00BA2C2E"/>
    <w:rsid w:val="00BA2DB3"/>
    <w:rsid w:val="00BA2F13"/>
    <w:rsid w:val="00BA2F23"/>
    <w:rsid w:val="00BA2FC1"/>
    <w:rsid w:val="00BA2FE3"/>
    <w:rsid w:val="00BA354D"/>
    <w:rsid w:val="00BA3634"/>
    <w:rsid w:val="00BA3639"/>
    <w:rsid w:val="00BA3773"/>
    <w:rsid w:val="00BA3968"/>
    <w:rsid w:val="00BA3DFC"/>
    <w:rsid w:val="00BA3F47"/>
    <w:rsid w:val="00BA3F74"/>
    <w:rsid w:val="00BA3FD8"/>
    <w:rsid w:val="00BA4169"/>
    <w:rsid w:val="00BA424F"/>
    <w:rsid w:val="00BA47E4"/>
    <w:rsid w:val="00BA486F"/>
    <w:rsid w:val="00BA4AD8"/>
    <w:rsid w:val="00BA4EFD"/>
    <w:rsid w:val="00BA51CD"/>
    <w:rsid w:val="00BA522D"/>
    <w:rsid w:val="00BA55B1"/>
    <w:rsid w:val="00BA5717"/>
    <w:rsid w:val="00BA5EA6"/>
    <w:rsid w:val="00BA5F4E"/>
    <w:rsid w:val="00BA5F73"/>
    <w:rsid w:val="00BA6017"/>
    <w:rsid w:val="00BA61BC"/>
    <w:rsid w:val="00BA63E5"/>
    <w:rsid w:val="00BA6834"/>
    <w:rsid w:val="00BA6914"/>
    <w:rsid w:val="00BA6BDE"/>
    <w:rsid w:val="00BA75C5"/>
    <w:rsid w:val="00BA75EA"/>
    <w:rsid w:val="00BA782E"/>
    <w:rsid w:val="00BA7858"/>
    <w:rsid w:val="00BA7A1A"/>
    <w:rsid w:val="00BA7CFF"/>
    <w:rsid w:val="00BA7EC6"/>
    <w:rsid w:val="00BB065D"/>
    <w:rsid w:val="00BB0950"/>
    <w:rsid w:val="00BB0A44"/>
    <w:rsid w:val="00BB0B3E"/>
    <w:rsid w:val="00BB0B63"/>
    <w:rsid w:val="00BB0D39"/>
    <w:rsid w:val="00BB112F"/>
    <w:rsid w:val="00BB1295"/>
    <w:rsid w:val="00BB144C"/>
    <w:rsid w:val="00BB15DC"/>
    <w:rsid w:val="00BB1853"/>
    <w:rsid w:val="00BB1A74"/>
    <w:rsid w:val="00BB1A90"/>
    <w:rsid w:val="00BB1DC5"/>
    <w:rsid w:val="00BB22C4"/>
    <w:rsid w:val="00BB2B78"/>
    <w:rsid w:val="00BB2BEA"/>
    <w:rsid w:val="00BB2C6E"/>
    <w:rsid w:val="00BB2C99"/>
    <w:rsid w:val="00BB2CC7"/>
    <w:rsid w:val="00BB2D33"/>
    <w:rsid w:val="00BB2EC7"/>
    <w:rsid w:val="00BB3086"/>
    <w:rsid w:val="00BB335D"/>
    <w:rsid w:val="00BB358C"/>
    <w:rsid w:val="00BB36B6"/>
    <w:rsid w:val="00BB3ACD"/>
    <w:rsid w:val="00BB3D08"/>
    <w:rsid w:val="00BB3DD7"/>
    <w:rsid w:val="00BB3FCA"/>
    <w:rsid w:val="00BB412D"/>
    <w:rsid w:val="00BB450C"/>
    <w:rsid w:val="00BB458E"/>
    <w:rsid w:val="00BB4625"/>
    <w:rsid w:val="00BB4B0D"/>
    <w:rsid w:val="00BB4F3E"/>
    <w:rsid w:val="00BB505C"/>
    <w:rsid w:val="00BB5171"/>
    <w:rsid w:val="00BB51AB"/>
    <w:rsid w:val="00BB52E0"/>
    <w:rsid w:val="00BB537D"/>
    <w:rsid w:val="00BB5524"/>
    <w:rsid w:val="00BB57F8"/>
    <w:rsid w:val="00BB5C31"/>
    <w:rsid w:val="00BB5DAC"/>
    <w:rsid w:val="00BB5DCE"/>
    <w:rsid w:val="00BB612A"/>
    <w:rsid w:val="00BB621C"/>
    <w:rsid w:val="00BB62FF"/>
    <w:rsid w:val="00BB6313"/>
    <w:rsid w:val="00BB6336"/>
    <w:rsid w:val="00BB655D"/>
    <w:rsid w:val="00BB6839"/>
    <w:rsid w:val="00BB68D2"/>
    <w:rsid w:val="00BB6C03"/>
    <w:rsid w:val="00BB6E7F"/>
    <w:rsid w:val="00BB7201"/>
    <w:rsid w:val="00BB721D"/>
    <w:rsid w:val="00BB7265"/>
    <w:rsid w:val="00BC0060"/>
    <w:rsid w:val="00BC00B1"/>
    <w:rsid w:val="00BC01D2"/>
    <w:rsid w:val="00BC077B"/>
    <w:rsid w:val="00BC089C"/>
    <w:rsid w:val="00BC08C6"/>
    <w:rsid w:val="00BC09CD"/>
    <w:rsid w:val="00BC0BFF"/>
    <w:rsid w:val="00BC1025"/>
    <w:rsid w:val="00BC1211"/>
    <w:rsid w:val="00BC13A2"/>
    <w:rsid w:val="00BC1739"/>
    <w:rsid w:val="00BC17E1"/>
    <w:rsid w:val="00BC1863"/>
    <w:rsid w:val="00BC190A"/>
    <w:rsid w:val="00BC19BF"/>
    <w:rsid w:val="00BC1B7D"/>
    <w:rsid w:val="00BC1CA2"/>
    <w:rsid w:val="00BC1D58"/>
    <w:rsid w:val="00BC1D85"/>
    <w:rsid w:val="00BC1FC8"/>
    <w:rsid w:val="00BC2002"/>
    <w:rsid w:val="00BC20A1"/>
    <w:rsid w:val="00BC20B5"/>
    <w:rsid w:val="00BC2129"/>
    <w:rsid w:val="00BC2624"/>
    <w:rsid w:val="00BC29B1"/>
    <w:rsid w:val="00BC29F4"/>
    <w:rsid w:val="00BC2A79"/>
    <w:rsid w:val="00BC2DF6"/>
    <w:rsid w:val="00BC3213"/>
    <w:rsid w:val="00BC369B"/>
    <w:rsid w:val="00BC3E39"/>
    <w:rsid w:val="00BC4296"/>
    <w:rsid w:val="00BC49F8"/>
    <w:rsid w:val="00BC5031"/>
    <w:rsid w:val="00BC52E8"/>
    <w:rsid w:val="00BC5382"/>
    <w:rsid w:val="00BC55C0"/>
    <w:rsid w:val="00BC5A3F"/>
    <w:rsid w:val="00BC5BA4"/>
    <w:rsid w:val="00BC5D58"/>
    <w:rsid w:val="00BC60AB"/>
    <w:rsid w:val="00BC6388"/>
    <w:rsid w:val="00BC63C9"/>
    <w:rsid w:val="00BC6B32"/>
    <w:rsid w:val="00BC6C59"/>
    <w:rsid w:val="00BC70EB"/>
    <w:rsid w:val="00BC7347"/>
    <w:rsid w:val="00BC734B"/>
    <w:rsid w:val="00BC7566"/>
    <w:rsid w:val="00BC761F"/>
    <w:rsid w:val="00BC76C2"/>
    <w:rsid w:val="00BC7749"/>
    <w:rsid w:val="00BC7812"/>
    <w:rsid w:val="00BC7E0D"/>
    <w:rsid w:val="00BD03FB"/>
    <w:rsid w:val="00BD05FA"/>
    <w:rsid w:val="00BD060B"/>
    <w:rsid w:val="00BD07DD"/>
    <w:rsid w:val="00BD091D"/>
    <w:rsid w:val="00BD092C"/>
    <w:rsid w:val="00BD0A45"/>
    <w:rsid w:val="00BD0C8C"/>
    <w:rsid w:val="00BD0D36"/>
    <w:rsid w:val="00BD0F7D"/>
    <w:rsid w:val="00BD1126"/>
    <w:rsid w:val="00BD11BA"/>
    <w:rsid w:val="00BD12E1"/>
    <w:rsid w:val="00BD14AC"/>
    <w:rsid w:val="00BD16C2"/>
    <w:rsid w:val="00BD16D1"/>
    <w:rsid w:val="00BD1806"/>
    <w:rsid w:val="00BD18AB"/>
    <w:rsid w:val="00BD1BAB"/>
    <w:rsid w:val="00BD1BBC"/>
    <w:rsid w:val="00BD1CC3"/>
    <w:rsid w:val="00BD1EB5"/>
    <w:rsid w:val="00BD2571"/>
    <w:rsid w:val="00BD2D81"/>
    <w:rsid w:val="00BD2E8F"/>
    <w:rsid w:val="00BD2EC7"/>
    <w:rsid w:val="00BD331D"/>
    <w:rsid w:val="00BD336A"/>
    <w:rsid w:val="00BD3867"/>
    <w:rsid w:val="00BD3936"/>
    <w:rsid w:val="00BD3C33"/>
    <w:rsid w:val="00BD3E49"/>
    <w:rsid w:val="00BD4262"/>
    <w:rsid w:val="00BD43D2"/>
    <w:rsid w:val="00BD47B4"/>
    <w:rsid w:val="00BD4894"/>
    <w:rsid w:val="00BD498D"/>
    <w:rsid w:val="00BD4BB7"/>
    <w:rsid w:val="00BD4FC9"/>
    <w:rsid w:val="00BD51B8"/>
    <w:rsid w:val="00BD53E8"/>
    <w:rsid w:val="00BD55FC"/>
    <w:rsid w:val="00BD5728"/>
    <w:rsid w:val="00BD577F"/>
    <w:rsid w:val="00BD5791"/>
    <w:rsid w:val="00BD59ED"/>
    <w:rsid w:val="00BD5AA1"/>
    <w:rsid w:val="00BD5D72"/>
    <w:rsid w:val="00BD5F94"/>
    <w:rsid w:val="00BD633A"/>
    <w:rsid w:val="00BD6354"/>
    <w:rsid w:val="00BD6A4A"/>
    <w:rsid w:val="00BD6A51"/>
    <w:rsid w:val="00BD6B68"/>
    <w:rsid w:val="00BD6BE3"/>
    <w:rsid w:val="00BD6C12"/>
    <w:rsid w:val="00BD6CB0"/>
    <w:rsid w:val="00BD6D24"/>
    <w:rsid w:val="00BD6D6D"/>
    <w:rsid w:val="00BD70CE"/>
    <w:rsid w:val="00BD7140"/>
    <w:rsid w:val="00BD745B"/>
    <w:rsid w:val="00BD745E"/>
    <w:rsid w:val="00BD758A"/>
    <w:rsid w:val="00BD795F"/>
    <w:rsid w:val="00BD7993"/>
    <w:rsid w:val="00BD79EE"/>
    <w:rsid w:val="00BD7C2C"/>
    <w:rsid w:val="00BD7C54"/>
    <w:rsid w:val="00BD7F1E"/>
    <w:rsid w:val="00BD7F3C"/>
    <w:rsid w:val="00BE03FA"/>
    <w:rsid w:val="00BE04B0"/>
    <w:rsid w:val="00BE0961"/>
    <w:rsid w:val="00BE0B88"/>
    <w:rsid w:val="00BE0B9E"/>
    <w:rsid w:val="00BE0D9C"/>
    <w:rsid w:val="00BE0DF7"/>
    <w:rsid w:val="00BE0F3A"/>
    <w:rsid w:val="00BE0F71"/>
    <w:rsid w:val="00BE0FD2"/>
    <w:rsid w:val="00BE10C8"/>
    <w:rsid w:val="00BE1367"/>
    <w:rsid w:val="00BE1664"/>
    <w:rsid w:val="00BE16D8"/>
    <w:rsid w:val="00BE1927"/>
    <w:rsid w:val="00BE1AEE"/>
    <w:rsid w:val="00BE1CAD"/>
    <w:rsid w:val="00BE2346"/>
    <w:rsid w:val="00BE2476"/>
    <w:rsid w:val="00BE24AF"/>
    <w:rsid w:val="00BE26B8"/>
    <w:rsid w:val="00BE2FBE"/>
    <w:rsid w:val="00BE30F7"/>
    <w:rsid w:val="00BE3171"/>
    <w:rsid w:val="00BE31E6"/>
    <w:rsid w:val="00BE35E1"/>
    <w:rsid w:val="00BE3AFF"/>
    <w:rsid w:val="00BE3C35"/>
    <w:rsid w:val="00BE3C7D"/>
    <w:rsid w:val="00BE3E07"/>
    <w:rsid w:val="00BE4733"/>
    <w:rsid w:val="00BE4838"/>
    <w:rsid w:val="00BE499F"/>
    <w:rsid w:val="00BE49D1"/>
    <w:rsid w:val="00BE4ACC"/>
    <w:rsid w:val="00BE4D58"/>
    <w:rsid w:val="00BE4EA1"/>
    <w:rsid w:val="00BE4F20"/>
    <w:rsid w:val="00BE5050"/>
    <w:rsid w:val="00BE5064"/>
    <w:rsid w:val="00BE5340"/>
    <w:rsid w:val="00BE5351"/>
    <w:rsid w:val="00BE5447"/>
    <w:rsid w:val="00BE54FE"/>
    <w:rsid w:val="00BE57D3"/>
    <w:rsid w:val="00BE599F"/>
    <w:rsid w:val="00BE5FC6"/>
    <w:rsid w:val="00BE64D2"/>
    <w:rsid w:val="00BE650F"/>
    <w:rsid w:val="00BE65B2"/>
    <w:rsid w:val="00BE67D8"/>
    <w:rsid w:val="00BE6B0C"/>
    <w:rsid w:val="00BE6C4E"/>
    <w:rsid w:val="00BE753C"/>
    <w:rsid w:val="00BE75D0"/>
    <w:rsid w:val="00BE76A0"/>
    <w:rsid w:val="00BE7760"/>
    <w:rsid w:val="00BE7A4F"/>
    <w:rsid w:val="00BE7C73"/>
    <w:rsid w:val="00BF020C"/>
    <w:rsid w:val="00BF0374"/>
    <w:rsid w:val="00BF0434"/>
    <w:rsid w:val="00BF09C1"/>
    <w:rsid w:val="00BF0ACD"/>
    <w:rsid w:val="00BF0B4C"/>
    <w:rsid w:val="00BF0B9B"/>
    <w:rsid w:val="00BF0EE3"/>
    <w:rsid w:val="00BF0FF0"/>
    <w:rsid w:val="00BF12E9"/>
    <w:rsid w:val="00BF16A2"/>
    <w:rsid w:val="00BF1B87"/>
    <w:rsid w:val="00BF1C3F"/>
    <w:rsid w:val="00BF1CB6"/>
    <w:rsid w:val="00BF216A"/>
    <w:rsid w:val="00BF2174"/>
    <w:rsid w:val="00BF2479"/>
    <w:rsid w:val="00BF2879"/>
    <w:rsid w:val="00BF2A39"/>
    <w:rsid w:val="00BF2BD7"/>
    <w:rsid w:val="00BF32D9"/>
    <w:rsid w:val="00BF33D3"/>
    <w:rsid w:val="00BF3492"/>
    <w:rsid w:val="00BF3987"/>
    <w:rsid w:val="00BF39F2"/>
    <w:rsid w:val="00BF3C06"/>
    <w:rsid w:val="00BF3CD9"/>
    <w:rsid w:val="00BF3DE4"/>
    <w:rsid w:val="00BF3E73"/>
    <w:rsid w:val="00BF4091"/>
    <w:rsid w:val="00BF4240"/>
    <w:rsid w:val="00BF43D1"/>
    <w:rsid w:val="00BF48FE"/>
    <w:rsid w:val="00BF4996"/>
    <w:rsid w:val="00BF4C02"/>
    <w:rsid w:val="00BF4C45"/>
    <w:rsid w:val="00BF4CDE"/>
    <w:rsid w:val="00BF50DF"/>
    <w:rsid w:val="00BF5345"/>
    <w:rsid w:val="00BF58D1"/>
    <w:rsid w:val="00BF5C21"/>
    <w:rsid w:val="00BF5D31"/>
    <w:rsid w:val="00BF5EA7"/>
    <w:rsid w:val="00BF6312"/>
    <w:rsid w:val="00BF65F5"/>
    <w:rsid w:val="00BF6E7E"/>
    <w:rsid w:val="00BF6ED1"/>
    <w:rsid w:val="00BF71AF"/>
    <w:rsid w:val="00BF76B0"/>
    <w:rsid w:val="00BF76EE"/>
    <w:rsid w:val="00BF7AE0"/>
    <w:rsid w:val="00BF7E3B"/>
    <w:rsid w:val="00BF7E6D"/>
    <w:rsid w:val="00C00049"/>
    <w:rsid w:val="00C0005D"/>
    <w:rsid w:val="00C000EE"/>
    <w:rsid w:val="00C0058C"/>
    <w:rsid w:val="00C0058E"/>
    <w:rsid w:val="00C005CE"/>
    <w:rsid w:val="00C00606"/>
    <w:rsid w:val="00C00F48"/>
    <w:rsid w:val="00C0113A"/>
    <w:rsid w:val="00C01151"/>
    <w:rsid w:val="00C011A3"/>
    <w:rsid w:val="00C012E2"/>
    <w:rsid w:val="00C01336"/>
    <w:rsid w:val="00C01446"/>
    <w:rsid w:val="00C01503"/>
    <w:rsid w:val="00C01517"/>
    <w:rsid w:val="00C017B9"/>
    <w:rsid w:val="00C018B6"/>
    <w:rsid w:val="00C01C2D"/>
    <w:rsid w:val="00C01C49"/>
    <w:rsid w:val="00C01CE3"/>
    <w:rsid w:val="00C01D3A"/>
    <w:rsid w:val="00C01D6B"/>
    <w:rsid w:val="00C01D74"/>
    <w:rsid w:val="00C01DA0"/>
    <w:rsid w:val="00C01F40"/>
    <w:rsid w:val="00C01FAB"/>
    <w:rsid w:val="00C020B9"/>
    <w:rsid w:val="00C021DF"/>
    <w:rsid w:val="00C022C5"/>
    <w:rsid w:val="00C0243B"/>
    <w:rsid w:val="00C02488"/>
    <w:rsid w:val="00C025B7"/>
    <w:rsid w:val="00C02B5E"/>
    <w:rsid w:val="00C02CB0"/>
    <w:rsid w:val="00C02E1F"/>
    <w:rsid w:val="00C030C9"/>
    <w:rsid w:val="00C0313C"/>
    <w:rsid w:val="00C03354"/>
    <w:rsid w:val="00C03367"/>
    <w:rsid w:val="00C035CD"/>
    <w:rsid w:val="00C036D2"/>
    <w:rsid w:val="00C037AF"/>
    <w:rsid w:val="00C037E3"/>
    <w:rsid w:val="00C03B22"/>
    <w:rsid w:val="00C03BBA"/>
    <w:rsid w:val="00C03D65"/>
    <w:rsid w:val="00C03F78"/>
    <w:rsid w:val="00C04379"/>
    <w:rsid w:val="00C04BC6"/>
    <w:rsid w:val="00C04E23"/>
    <w:rsid w:val="00C04E6E"/>
    <w:rsid w:val="00C05135"/>
    <w:rsid w:val="00C05194"/>
    <w:rsid w:val="00C051A0"/>
    <w:rsid w:val="00C05292"/>
    <w:rsid w:val="00C056DA"/>
    <w:rsid w:val="00C05745"/>
    <w:rsid w:val="00C05945"/>
    <w:rsid w:val="00C05A59"/>
    <w:rsid w:val="00C05AB9"/>
    <w:rsid w:val="00C05C7F"/>
    <w:rsid w:val="00C05E0C"/>
    <w:rsid w:val="00C05F67"/>
    <w:rsid w:val="00C06467"/>
    <w:rsid w:val="00C065D6"/>
    <w:rsid w:val="00C06E25"/>
    <w:rsid w:val="00C0728A"/>
    <w:rsid w:val="00C07839"/>
    <w:rsid w:val="00C07B44"/>
    <w:rsid w:val="00C07EE4"/>
    <w:rsid w:val="00C07F87"/>
    <w:rsid w:val="00C07FAD"/>
    <w:rsid w:val="00C10178"/>
    <w:rsid w:val="00C1071E"/>
    <w:rsid w:val="00C107FD"/>
    <w:rsid w:val="00C108F2"/>
    <w:rsid w:val="00C10A78"/>
    <w:rsid w:val="00C11080"/>
    <w:rsid w:val="00C11667"/>
    <w:rsid w:val="00C11668"/>
    <w:rsid w:val="00C1176B"/>
    <w:rsid w:val="00C119DD"/>
    <w:rsid w:val="00C11A40"/>
    <w:rsid w:val="00C11BAD"/>
    <w:rsid w:val="00C11BC1"/>
    <w:rsid w:val="00C11CE3"/>
    <w:rsid w:val="00C11D2C"/>
    <w:rsid w:val="00C11E0A"/>
    <w:rsid w:val="00C11E46"/>
    <w:rsid w:val="00C11F9D"/>
    <w:rsid w:val="00C11FA5"/>
    <w:rsid w:val="00C126C8"/>
    <w:rsid w:val="00C12BBA"/>
    <w:rsid w:val="00C12CC0"/>
    <w:rsid w:val="00C12DC4"/>
    <w:rsid w:val="00C12DFF"/>
    <w:rsid w:val="00C13548"/>
    <w:rsid w:val="00C1374E"/>
    <w:rsid w:val="00C141E1"/>
    <w:rsid w:val="00C141FC"/>
    <w:rsid w:val="00C143E8"/>
    <w:rsid w:val="00C147C9"/>
    <w:rsid w:val="00C14C84"/>
    <w:rsid w:val="00C14E4B"/>
    <w:rsid w:val="00C14F14"/>
    <w:rsid w:val="00C14F35"/>
    <w:rsid w:val="00C15095"/>
    <w:rsid w:val="00C151BB"/>
    <w:rsid w:val="00C152D2"/>
    <w:rsid w:val="00C1573B"/>
    <w:rsid w:val="00C15875"/>
    <w:rsid w:val="00C15B9A"/>
    <w:rsid w:val="00C1601D"/>
    <w:rsid w:val="00C16484"/>
    <w:rsid w:val="00C164BA"/>
    <w:rsid w:val="00C16621"/>
    <w:rsid w:val="00C16682"/>
    <w:rsid w:val="00C17344"/>
    <w:rsid w:val="00C17721"/>
    <w:rsid w:val="00C177C9"/>
    <w:rsid w:val="00C1780C"/>
    <w:rsid w:val="00C1791D"/>
    <w:rsid w:val="00C17A3B"/>
    <w:rsid w:val="00C17C22"/>
    <w:rsid w:val="00C17E43"/>
    <w:rsid w:val="00C205FA"/>
    <w:rsid w:val="00C20802"/>
    <w:rsid w:val="00C208FC"/>
    <w:rsid w:val="00C2098B"/>
    <w:rsid w:val="00C20D40"/>
    <w:rsid w:val="00C20EEA"/>
    <w:rsid w:val="00C213E6"/>
    <w:rsid w:val="00C213F2"/>
    <w:rsid w:val="00C21632"/>
    <w:rsid w:val="00C21720"/>
    <w:rsid w:val="00C2173E"/>
    <w:rsid w:val="00C21AF9"/>
    <w:rsid w:val="00C21DD1"/>
    <w:rsid w:val="00C21F2B"/>
    <w:rsid w:val="00C21F96"/>
    <w:rsid w:val="00C2200D"/>
    <w:rsid w:val="00C222AE"/>
    <w:rsid w:val="00C2252F"/>
    <w:rsid w:val="00C2255E"/>
    <w:rsid w:val="00C22973"/>
    <w:rsid w:val="00C22AAA"/>
    <w:rsid w:val="00C22B6C"/>
    <w:rsid w:val="00C231B1"/>
    <w:rsid w:val="00C2330C"/>
    <w:rsid w:val="00C2345D"/>
    <w:rsid w:val="00C23683"/>
    <w:rsid w:val="00C23748"/>
    <w:rsid w:val="00C23B82"/>
    <w:rsid w:val="00C23CDC"/>
    <w:rsid w:val="00C23DDE"/>
    <w:rsid w:val="00C241CF"/>
    <w:rsid w:val="00C241D1"/>
    <w:rsid w:val="00C24225"/>
    <w:rsid w:val="00C243A0"/>
    <w:rsid w:val="00C24679"/>
    <w:rsid w:val="00C24761"/>
    <w:rsid w:val="00C24BAD"/>
    <w:rsid w:val="00C24E09"/>
    <w:rsid w:val="00C24FE0"/>
    <w:rsid w:val="00C25239"/>
    <w:rsid w:val="00C25821"/>
    <w:rsid w:val="00C25B41"/>
    <w:rsid w:val="00C25E48"/>
    <w:rsid w:val="00C25F8D"/>
    <w:rsid w:val="00C25F9A"/>
    <w:rsid w:val="00C25FDB"/>
    <w:rsid w:val="00C25FEC"/>
    <w:rsid w:val="00C2608A"/>
    <w:rsid w:val="00C26485"/>
    <w:rsid w:val="00C26626"/>
    <w:rsid w:val="00C2670B"/>
    <w:rsid w:val="00C26759"/>
    <w:rsid w:val="00C26DB6"/>
    <w:rsid w:val="00C271C3"/>
    <w:rsid w:val="00C2751F"/>
    <w:rsid w:val="00C275A8"/>
    <w:rsid w:val="00C2765F"/>
    <w:rsid w:val="00C277F0"/>
    <w:rsid w:val="00C27923"/>
    <w:rsid w:val="00C27A36"/>
    <w:rsid w:val="00C27AA8"/>
    <w:rsid w:val="00C3057E"/>
    <w:rsid w:val="00C3062D"/>
    <w:rsid w:val="00C3067D"/>
    <w:rsid w:val="00C30684"/>
    <w:rsid w:val="00C307B5"/>
    <w:rsid w:val="00C30AF8"/>
    <w:rsid w:val="00C30B82"/>
    <w:rsid w:val="00C30E29"/>
    <w:rsid w:val="00C311AA"/>
    <w:rsid w:val="00C31298"/>
    <w:rsid w:val="00C31844"/>
    <w:rsid w:val="00C31990"/>
    <w:rsid w:val="00C319F2"/>
    <w:rsid w:val="00C31AC9"/>
    <w:rsid w:val="00C31B65"/>
    <w:rsid w:val="00C31D84"/>
    <w:rsid w:val="00C3219B"/>
    <w:rsid w:val="00C32219"/>
    <w:rsid w:val="00C32278"/>
    <w:rsid w:val="00C323BC"/>
    <w:rsid w:val="00C326FE"/>
    <w:rsid w:val="00C32AA0"/>
    <w:rsid w:val="00C32B63"/>
    <w:rsid w:val="00C32CF4"/>
    <w:rsid w:val="00C32FB7"/>
    <w:rsid w:val="00C33467"/>
    <w:rsid w:val="00C33552"/>
    <w:rsid w:val="00C33641"/>
    <w:rsid w:val="00C340FA"/>
    <w:rsid w:val="00C34430"/>
    <w:rsid w:val="00C34AEB"/>
    <w:rsid w:val="00C35954"/>
    <w:rsid w:val="00C35EC8"/>
    <w:rsid w:val="00C36001"/>
    <w:rsid w:val="00C36168"/>
    <w:rsid w:val="00C36293"/>
    <w:rsid w:val="00C365C2"/>
    <w:rsid w:val="00C36A26"/>
    <w:rsid w:val="00C36BD4"/>
    <w:rsid w:val="00C36C9D"/>
    <w:rsid w:val="00C3729E"/>
    <w:rsid w:val="00C37404"/>
    <w:rsid w:val="00C37485"/>
    <w:rsid w:val="00C374E0"/>
    <w:rsid w:val="00C3753F"/>
    <w:rsid w:val="00C37C43"/>
    <w:rsid w:val="00C37E9F"/>
    <w:rsid w:val="00C37EB8"/>
    <w:rsid w:val="00C40406"/>
    <w:rsid w:val="00C4068D"/>
    <w:rsid w:val="00C40881"/>
    <w:rsid w:val="00C40ABC"/>
    <w:rsid w:val="00C40E48"/>
    <w:rsid w:val="00C40EC9"/>
    <w:rsid w:val="00C40FF8"/>
    <w:rsid w:val="00C414E6"/>
    <w:rsid w:val="00C4161B"/>
    <w:rsid w:val="00C41724"/>
    <w:rsid w:val="00C41A74"/>
    <w:rsid w:val="00C41E29"/>
    <w:rsid w:val="00C42129"/>
    <w:rsid w:val="00C421BE"/>
    <w:rsid w:val="00C423B3"/>
    <w:rsid w:val="00C42451"/>
    <w:rsid w:val="00C42B18"/>
    <w:rsid w:val="00C42E04"/>
    <w:rsid w:val="00C4321A"/>
    <w:rsid w:val="00C432B5"/>
    <w:rsid w:val="00C435B5"/>
    <w:rsid w:val="00C43736"/>
    <w:rsid w:val="00C439D4"/>
    <w:rsid w:val="00C43DC0"/>
    <w:rsid w:val="00C440F8"/>
    <w:rsid w:val="00C4419C"/>
    <w:rsid w:val="00C445E6"/>
    <w:rsid w:val="00C44AF3"/>
    <w:rsid w:val="00C44AF4"/>
    <w:rsid w:val="00C44DD8"/>
    <w:rsid w:val="00C45652"/>
    <w:rsid w:val="00C45FE5"/>
    <w:rsid w:val="00C4615D"/>
    <w:rsid w:val="00C4623B"/>
    <w:rsid w:val="00C4660A"/>
    <w:rsid w:val="00C4661B"/>
    <w:rsid w:val="00C46856"/>
    <w:rsid w:val="00C46C77"/>
    <w:rsid w:val="00C46DD6"/>
    <w:rsid w:val="00C46E51"/>
    <w:rsid w:val="00C47010"/>
    <w:rsid w:val="00C471CD"/>
    <w:rsid w:val="00C472B4"/>
    <w:rsid w:val="00C4737C"/>
    <w:rsid w:val="00C47481"/>
    <w:rsid w:val="00C476B9"/>
    <w:rsid w:val="00C47AEF"/>
    <w:rsid w:val="00C47B40"/>
    <w:rsid w:val="00C47BE7"/>
    <w:rsid w:val="00C47C07"/>
    <w:rsid w:val="00C47DB2"/>
    <w:rsid w:val="00C501CC"/>
    <w:rsid w:val="00C50A87"/>
    <w:rsid w:val="00C50E55"/>
    <w:rsid w:val="00C5111A"/>
    <w:rsid w:val="00C5138B"/>
    <w:rsid w:val="00C51482"/>
    <w:rsid w:val="00C51574"/>
    <w:rsid w:val="00C5162F"/>
    <w:rsid w:val="00C51B4B"/>
    <w:rsid w:val="00C51E81"/>
    <w:rsid w:val="00C51FEA"/>
    <w:rsid w:val="00C52037"/>
    <w:rsid w:val="00C5235D"/>
    <w:rsid w:val="00C523AB"/>
    <w:rsid w:val="00C52889"/>
    <w:rsid w:val="00C52B54"/>
    <w:rsid w:val="00C52BAF"/>
    <w:rsid w:val="00C52EC3"/>
    <w:rsid w:val="00C52F82"/>
    <w:rsid w:val="00C52FC3"/>
    <w:rsid w:val="00C530DD"/>
    <w:rsid w:val="00C5384D"/>
    <w:rsid w:val="00C53B39"/>
    <w:rsid w:val="00C53CB4"/>
    <w:rsid w:val="00C53F87"/>
    <w:rsid w:val="00C53FA1"/>
    <w:rsid w:val="00C540DD"/>
    <w:rsid w:val="00C54160"/>
    <w:rsid w:val="00C54617"/>
    <w:rsid w:val="00C5491E"/>
    <w:rsid w:val="00C54E22"/>
    <w:rsid w:val="00C55021"/>
    <w:rsid w:val="00C55323"/>
    <w:rsid w:val="00C559E8"/>
    <w:rsid w:val="00C5637B"/>
    <w:rsid w:val="00C56676"/>
    <w:rsid w:val="00C56CCC"/>
    <w:rsid w:val="00C56D3F"/>
    <w:rsid w:val="00C56E05"/>
    <w:rsid w:val="00C56FFA"/>
    <w:rsid w:val="00C57459"/>
    <w:rsid w:val="00C57D00"/>
    <w:rsid w:val="00C57EE4"/>
    <w:rsid w:val="00C6019F"/>
    <w:rsid w:val="00C602FE"/>
    <w:rsid w:val="00C6055E"/>
    <w:rsid w:val="00C606BC"/>
    <w:rsid w:val="00C60DF8"/>
    <w:rsid w:val="00C60E24"/>
    <w:rsid w:val="00C6122D"/>
    <w:rsid w:val="00C61578"/>
    <w:rsid w:val="00C617EA"/>
    <w:rsid w:val="00C6189C"/>
    <w:rsid w:val="00C618C7"/>
    <w:rsid w:val="00C618F3"/>
    <w:rsid w:val="00C61A87"/>
    <w:rsid w:val="00C61B27"/>
    <w:rsid w:val="00C61C26"/>
    <w:rsid w:val="00C61CB7"/>
    <w:rsid w:val="00C6208C"/>
    <w:rsid w:val="00C6218E"/>
    <w:rsid w:val="00C62225"/>
    <w:rsid w:val="00C622FE"/>
    <w:rsid w:val="00C623B5"/>
    <w:rsid w:val="00C6262A"/>
    <w:rsid w:val="00C62688"/>
    <w:rsid w:val="00C626BD"/>
    <w:rsid w:val="00C627A0"/>
    <w:rsid w:val="00C627DB"/>
    <w:rsid w:val="00C6286C"/>
    <w:rsid w:val="00C628B0"/>
    <w:rsid w:val="00C62BAA"/>
    <w:rsid w:val="00C62D58"/>
    <w:rsid w:val="00C63085"/>
    <w:rsid w:val="00C63221"/>
    <w:rsid w:val="00C632F5"/>
    <w:rsid w:val="00C6332F"/>
    <w:rsid w:val="00C63529"/>
    <w:rsid w:val="00C63897"/>
    <w:rsid w:val="00C63AF8"/>
    <w:rsid w:val="00C63BB0"/>
    <w:rsid w:val="00C64057"/>
    <w:rsid w:val="00C64428"/>
    <w:rsid w:val="00C6463E"/>
    <w:rsid w:val="00C64672"/>
    <w:rsid w:val="00C646A1"/>
    <w:rsid w:val="00C64773"/>
    <w:rsid w:val="00C647B1"/>
    <w:rsid w:val="00C648C6"/>
    <w:rsid w:val="00C64C19"/>
    <w:rsid w:val="00C64E4D"/>
    <w:rsid w:val="00C64E53"/>
    <w:rsid w:val="00C64E6B"/>
    <w:rsid w:val="00C65010"/>
    <w:rsid w:val="00C65199"/>
    <w:rsid w:val="00C65251"/>
    <w:rsid w:val="00C654B5"/>
    <w:rsid w:val="00C658E1"/>
    <w:rsid w:val="00C6595A"/>
    <w:rsid w:val="00C659E2"/>
    <w:rsid w:val="00C659EA"/>
    <w:rsid w:val="00C65BFA"/>
    <w:rsid w:val="00C6658C"/>
    <w:rsid w:val="00C667C6"/>
    <w:rsid w:val="00C66AAE"/>
    <w:rsid w:val="00C66B90"/>
    <w:rsid w:val="00C66D5E"/>
    <w:rsid w:val="00C66FD9"/>
    <w:rsid w:val="00C6705F"/>
    <w:rsid w:val="00C670FD"/>
    <w:rsid w:val="00C6710A"/>
    <w:rsid w:val="00C67284"/>
    <w:rsid w:val="00C6764F"/>
    <w:rsid w:val="00C677B1"/>
    <w:rsid w:val="00C67836"/>
    <w:rsid w:val="00C67845"/>
    <w:rsid w:val="00C67982"/>
    <w:rsid w:val="00C67DEB"/>
    <w:rsid w:val="00C70143"/>
    <w:rsid w:val="00C703A8"/>
    <w:rsid w:val="00C703F9"/>
    <w:rsid w:val="00C70471"/>
    <w:rsid w:val="00C705AF"/>
    <w:rsid w:val="00C7066B"/>
    <w:rsid w:val="00C708D8"/>
    <w:rsid w:val="00C70975"/>
    <w:rsid w:val="00C71529"/>
    <w:rsid w:val="00C71687"/>
    <w:rsid w:val="00C71A30"/>
    <w:rsid w:val="00C71DA5"/>
    <w:rsid w:val="00C7236D"/>
    <w:rsid w:val="00C726E4"/>
    <w:rsid w:val="00C72B88"/>
    <w:rsid w:val="00C72E7A"/>
    <w:rsid w:val="00C72E8C"/>
    <w:rsid w:val="00C72F76"/>
    <w:rsid w:val="00C73185"/>
    <w:rsid w:val="00C7330A"/>
    <w:rsid w:val="00C73529"/>
    <w:rsid w:val="00C73592"/>
    <w:rsid w:val="00C73685"/>
    <w:rsid w:val="00C736D6"/>
    <w:rsid w:val="00C737B4"/>
    <w:rsid w:val="00C73937"/>
    <w:rsid w:val="00C73AB6"/>
    <w:rsid w:val="00C73CE7"/>
    <w:rsid w:val="00C73D09"/>
    <w:rsid w:val="00C741A7"/>
    <w:rsid w:val="00C741C9"/>
    <w:rsid w:val="00C741DE"/>
    <w:rsid w:val="00C741EC"/>
    <w:rsid w:val="00C742C8"/>
    <w:rsid w:val="00C7438F"/>
    <w:rsid w:val="00C74421"/>
    <w:rsid w:val="00C747F9"/>
    <w:rsid w:val="00C7483C"/>
    <w:rsid w:val="00C74894"/>
    <w:rsid w:val="00C748D9"/>
    <w:rsid w:val="00C74935"/>
    <w:rsid w:val="00C74B77"/>
    <w:rsid w:val="00C74FD4"/>
    <w:rsid w:val="00C75127"/>
    <w:rsid w:val="00C75148"/>
    <w:rsid w:val="00C751E3"/>
    <w:rsid w:val="00C75503"/>
    <w:rsid w:val="00C7591B"/>
    <w:rsid w:val="00C7593A"/>
    <w:rsid w:val="00C75B20"/>
    <w:rsid w:val="00C75BD0"/>
    <w:rsid w:val="00C75CD2"/>
    <w:rsid w:val="00C75EAE"/>
    <w:rsid w:val="00C76171"/>
    <w:rsid w:val="00C761A7"/>
    <w:rsid w:val="00C761E1"/>
    <w:rsid w:val="00C76450"/>
    <w:rsid w:val="00C764A5"/>
    <w:rsid w:val="00C767B2"/>
    <w:rsid w:val="00C76942"/>
    <w:rsid w:val="00C76AAB"/>
    <w:rsid w:val="00C76D72"/>
    <w:rsid w:val="00C76F16"/>
    <w:rsid w:val="00C77045"/>
    <w:rsid w:val="00C770B1"/>
    <w:rsid w:val="00C7711D"/>
    <w:rsid w:val="00C776E1"/>
    <w:rsid w:val="00C77740"/>
    <w:rsid w:val="00C77AC7"/>
    <w:rsid w:val="00C77F42"/>
    <w:rsid w:val="00C800BE"/>
    <w:rsid w:val="00C80215"/>
    <w:rsid w:val="00C80233"/>
    <w:rsid w:val="00C80AFA"/>
    <w:rsid w:val="00C80D8D"/>
    <w:rsid w:val="00C80DC3"/>
    <w:rsid w:val="00C810E1"/>
    <w:rsid w:val="00C811ED"/>
    <w:rsid w:val="00C812D4"/>
    <w:rsid w:val="00C81412"/>
    <w:rsid w:val="00C81841"/>
    <w:rsid w:val="00C81A42"/>
    <w:rsid w:val="00C81A56"/>
    <w:rsid w:val="00C81BBD"/>
    <w:rsid w:val="00C81DF3"/>
    <w:rsid w:val="00C82014"/>
    <w:rsid w:val="00C82106"/>
    <w:rsid w:val="00C8231A"/>
    <w:rsid w:val="00C82591"/>
    <w:rsid w:val="00C825C6"/>
    <w:rsid w:val="00C82741"/>
    <w:rsid w:val="00C8277A"/>
    <w:rsid w:val="00C8297A"/>
    <w:rsid w:val="00C82ABC"/>
    <w:rsid w:val="00C82AE3"/>
    <w:rsid w:val="00C82D00"/>
    <w:rsid w:val="00C82DFD"/>
    <w:rsid w:val="00C82E13"/>
    <w:rsid w:val="00C82F14"/>
    <w:rsid w:val="00C830D0"/>
    <w:rsid w:val="00C8312E"/>
    <w:rsid w:val="00C83532"/>
    <w:rsid w:val="00C8366A"/>
    <w:rsid w:val="00C836EA"/>
    <w:rsid w:val="00C836FF"/>
    <w:rsid w:val="00C840A5"/>
    <w:rsid w:val="00C84653"/>
    <w:rsid w:val="00C847EE"/>
    <w:rsid w:val="00C84A96"/>
    <w:rsid w:val="00C84AD8"/>
    <w:rsid w:val="00C84B71"/>
    <w:rsid w:val="00C84E37"/>
    <w:rsid w:val="00C8576B"/>
    <w:rsid w:val="00C86058"/>
    <w:rsid w:val="00C8624B"/>
    <w:rsid w:val="00C86262"/>
    <w:rsid w:val="00C865AA"/>
    <w:rsid w:val="00C86AD3"/>
    <w:rsid w:val="00C86AD4"/>
    <w:rsid w:val="00C86B58"/>
    <w:rsid w:val="00C86FDD"/>
    <w:rsid w:val="00C87124"/>
    <w:rsid w:val="00C87802"/>
    <w:rsid w:val="00C878B8"/>
    <w:rsid w:val="00C878E9"/>
    <w:rsid w:val="00C87BD3"/>
    <w:rsid w:val="00C87D0C"/>
    <w:rsid w:val="00C87DF8"/>
    <w:rsid w:val="00C87F46"/>
    <w:rsid w:val="00C87FAC"/>
    <w:rsid w:val="00C9026D"/>
    <w:rsid w:val="00C902C1"/>
    <w:rsid w:val="00C90323"/>
    <w:rsid w:val="00C90488"/>
    <w:rsid w:val="00C9064D"/>
    <w:rsid w:val="00C90890"/>
    <w:rsid w:val="00C90A21"/>
    <w:rsid w:val="00C90CAB"/>
    <w:rsid w:val="00C90CF1"/>
    <w:rsid w:val="00C90DC0"/>
    <w:rsid w:val="00C91089"/>
    <w:rsid w:val="00C91235"/>
    <w:rsid w:val="00C91321"/>
    <w:rsid w:val="00C926BC"/>
    <w:rsid w:val="00C92740"/>
    <w:rsid w:val="00C92896"/>
    <w:rsid w:val="00C92E0B"/>
    <w:rsid w:val="00C931DC"/>
    <w:rsid w:val="00C9359E"/>
    <w:rsid w:val="00C936EB"/>
    <w:rsid w:val="00C9398E"/>
    <w:rsid w:val="00C93B83"/>
    <w:rsid w:val="00C93C6B"/>
    <w:rsid w:val="00C93F24"/>
    <w:rsid w:val="00C947DE"/>
    <w:rsid w:val="00C94AE9"/>
    <w:rsid w:val="00C94E07"/>
    <w:rsid w:val="00C94F68"/>
    <w:rsid w:val="00C95055"/>
    <w:rsid w:val="00C951B5"/>
    <w:rsid w:val="00C951E5"/>
    <w:rsid w:val="00C95615"/>
    <w:rsid w:val="00C958A7"/>
    <w:rsid w:val="00C95AE9"/>
    <w:rsid w:val="00C963E6"/>
    <w:rsid w:val="00C9643F"/>
    <w:rsid w:val="00C964BD"/>
    <w:rsid w:val="00C96D5D"/>
    <w:rsid w:val="00C97120"/>
    <w:rsid w:val="00C97161"/>
    <w:rsid w:val="00C97601"/>
    <w:rsid w:val="00C976DF"/>
    <w:rsid w:val="00C977D4"/>
    <w:rsid w:val="00C97B2B"/>
    <w:rsid w:val="00CA0149"/>
    <w:rsid w:val="00CA0309"/>
    <w:rsid w:val="00CA036F"/>
    <w:rsid w:val="00CA038A"/>
    <w:rsid w:val="00CA04BA"/>
    <w:rsid w:val="00CA0690"/>
    <w:rsid w:val="00CA06F7"/>
    <w:rsid w:val="00CA09BA"/>
    <w:rsid w:val="00CA0A5E"/>
    <w:rsid w:val="00CA0E54"/>
    <w:rsid w:val="00CA1024"/>
    <w:rsid w:val="00CA1317"/>
    <w:rsid w:val="00CA142D"/>
    <w:rsid w:val="00CA142E"/>
    <w:rsid w:val="00CA19E1"/>
    <w:rsid w:val="00CA1B12"/>
    <w:rsid w:val="00CA1C16"/>
    <w:rsid w:val="00CA1D44"/>
    <w:rsid w:val="00CA1DE1"/>
    <w:rsid w:val="00CA2248"/>
    <w:rsid w:val="00CA2652"/>
    <w:rsid w:val="00CA26A2"/>
    <w:rsid w:val="00CA2942"/>
    <w:rsid w:val="00CA2A90"/>
    <w:rsid w:val="00CA2E69"/>
    <w:rsid w:val="00CA30AB"/>
    <w:rsid w:val="00CA312D"/>
    <w:rsid w:val="00CA3E27"/>
    <w:rsid w:val="00CA43F2"/>
    <w:rsid w:val="00CA440C"/>
    <w:rsid w:val="00CA441F"/>
    <w:rsid w:val="00CA4549"/>
    <w:rsid w:val="00CA45B0"/>
    <w:rsid w:val="00CA4736"/>
    <w:rsid w:val="00CA4759"/>
    <w:rsid w:val="00CA481E"/>
    <w:rsid w:val="00CA4EC0"/>
    <w:rsid w:val="00CA4F7D"/>
    <w:rsid w:val="00CA5183"/>
    <w:rsid w:val="00CA540D"/>
    <w:rsid w:val="00CA56E2"/>
    <w:rsid w:val="00CA58A9"/>
    <w:rsid w:val="00CA5A42"/>
    <w:rsid w:val="00CA5B7B"/>
    <w:rsid w:val="00CA5D62"/>
    <w:rsid w:val="00CA5F43"/>
    <w:rsid w:val="00CA606D"/>
    <w:rsid w:val="00CA6528"/>
    <w:rsid w:val="00CA6570"/>
    <w:rsid w:val="00CA670F"/>
    <w:rsid w:val="00CA67FA"/>
    <w:rsid w:val="00CA6B5B"/>
    <w:rsid w:val="00CA6C0C"/>
    <w:rsid w:val="00CA6C4F"/>
    <w:rsid w:val="00CA6C85"/>
    <w:rsid w:val="00CA6D58"/>
    <w:rsid w:val="00CA6DC0"/>
    <w:rsid w:val="00CA6F8F"/>
    <w:rsid w:val="00CA6FE1"/>
    <w:rsid w:val="00CA7050"/>
    <w:rsid w:val="00CA7444"/>
    <w:rsid w:val="00CA751A"/>
    <w:rsid w:val="00CA7665"/>
    <w:rsid w:val="00CA76DC"/>
    <w:rsid w:val="00CA79AE"/>
    <w:rsid w:val="00CA79D4"/>
    <w:rsid w:val="00CA7A05"/>
    <w:rsid w:val="00CA7C05"/>
    <w:rsid w:val="00CA7F27"/>
    <w:rsid w:val="00CB035A"/>
    <w:rsid w:val="00CB0367"/>
    <w:rsid w:val="00CB0405"/>
    <w:rsid w:val="00CB048E"/>
    <w:rsid w:val="00CB04C3"/>
    <w:rsid w:val="00CB085D"/>
    <w:rsid w:val="00CB0BFA"/>
    <w:rsid w:val="00CB0C8D"/>
    <w:rsid w:val="00CB0DFA"/>
    <w:rsid w:val="00CB0E37"/>
    <w:rsid w:val="00CB1154"/>
    <w:rsid w:val="00CB124E"/>
    <w:rsid w:val="00CB1420"/>
    <w:rsid w:val="00CB17DF"/>
    <w:rsid w:val="00CB1804"/>
    <w:rsid w:val="00CB1984"/>
    <w:rsid w:val="00CB1D7B"/>
    <w:rsid w:val="00CB24C3"/>
    <w:rsid w:val="00CB24E4"/>
    <w:rsid w:val="00CB275A"/>
    <w:rsid w:val="00CB2876"/>
    <w:rsid w:val="00CB2879"/>
    <w:rsid w:val="00CB2A38"/>
    <w:rsid w:val="00CB2AA5"/>
    <w:rsid w:val="00CB2C14"/>
    <w:rsid w:val="00CB2FBD"/>
    <w:rsid w:val="00CB3123"/>
    <w:rsid w:val="00CB316A"/>
    <w:rsid w:val="00CB3325"/>
    <w:rsid w:val="00CB3665"/>
    <w:rsid w:val="00CB37C9"/>
    <w:rsid w:val="00CB37F7"/>
    <w:rsid w:val="00CB38D0"/>
    <w:rsid w:val="00CB3B25"/>
    <w:rsid w:val="00CB4028"/>
    <w:rsid w:val="00CB4171"/>
    <w:rsid w:val="00CB4254"/>
    <w:rsid w:val="00CB4538"/>
    <w:rsid w:val="00CB47B8"/>
    <w:rsid w:val="00CB497E"/>
    <w:rsid w:val="00CB4A0C"/>
    <w:rsid w:val="00CB4C1F"/>
    <w:rsid w:val="00CB4E58"/>
    <w:rsid w:val="00CB4F4B"/>
    <w:rsid w:val="00CB50F1"/>
    <w:rsid w:val="00CB5315"/>
    <w:rsid w:val="00CB59A3"/>
    <w:rsid w:val="00CB5A2E"/>
    <w:rsid w:val="00CB5A72"/>
    <w:rsid w:val="00CB5B37"/>
    <w:rsid w:val="00CB5F0B"/>
    <w:rsid w:val="00CB5FFA"/>
    <w:rsid w:val="00CB6160"/>
    <w:rsid w:val="00CB645F"/>
    <w:rsid w:val="00CB64AA"/>
    <w:rsid w:val="00CB667D"/>
    <w:rsid w:val="00CB67DB"/>
    <w:rsid w:val="00CB688D"/>
    <w:rsid w:val="00CB6961"/>
    <w:rsid w:val="00CB6C26"/>
    <w:rsid w:val="00CB6C9F"/>
    <w:rsid w:val="00CB6DC3"/>
    <w:rsid w:val="00CB72BE"/>
    <w:rsid w:val="00CB765D"/>
    <w:rsid w:val="00CB7C36"/>
    <w:rsid w:val="00CB7D74"/>
    <w:rsid w:val="00CB7EFA"/>
    <w:rsid w:val="00CC01F9"/>
    <w:rsid w:val="00CC0275"/>
    <w:rsid w:val="00CC0482"/>
    <w:rsid w:val="00CC0701"/>
    <w:rsid w:val="00CC0736"/>
    <w:rsid w:val="00CC0882"/>
    <w:rsid w:val="00CC0AD3"/>
    <w:rsid w:val="00CC0D47"/>
    <w:rsid w:val="00CC0F7E"/>
    <w:rsid w:val="00CC13D0"/>
    <w:rsid w:val="00CC149D"/>
    <w:rsid w:val="00CC16AC"/>
    <w:rsid w:val="00CC1716"/>
    <w:rsid w:val="00CC1784"/>
    <w:rsid w:val="00CC1897"/>
    <w:rsid w:val="00CC1A39"/>
    <w:rsid w:val="00CC1A72"/>
    <w:rsid w:val="00CC1CC9"/>
    <w:rsid w:val="00CC1DD6"/>
    <w:rsid w:val="00CC1DDF"/>
    <w:rsid w:val="00CC1F8A"/>
    <w:rsid w:val="00CC228D"/>
    <w:rsid w:val="00CC281B"/>
    <w:rsid w:val="00CC2945"/>
    <w:rsid w:val="00CC2B27"/>
    <w:rsid w:val="00CC2BFA"/>
    <w:rsid w:val="00CC2DEE"/>
    <w:rsid w:val="00CC2F3B"/>
    <w:rsid w:val="00CC304A"/>
    <w:rsid w:val="00CC30F5"/>
    <w:rsid w:val="00CC3479"/>
    <w:rsid w:val="00CC3EC8"/>
    <w:rsid w:val="00CC3EF1"/>
    <w:rsid w:val="00CC4639"/>
    <w:rsid w:val="00CC4F34"/>
    <w:rsid w:val="00CC513C"/>
    <w:rsid w:val="00CC5184"/>
    <w:rsid w:val="00CC524D"/>
    <w:rsid w:val="00CC53D0"/>
    <w:rsid w:val="00CC55AA"/>
    <w:rsid w:val="00CC5E6B"/>
    <w:rsid w:val="00CC5EF9"/>
    <w:rsid w:val="00CC641A"/>
    <w:rsid w:val="00CC661D"/>
    <w:rsid w:val="00CC67B7"/>
    <w:rsid w:val="00CC69D5"/>
    <w:rsid w:val="00CC6B76"/>
    <w:rsid w:val="00CC6F0B"/>
    <w:rsid w:val="00CC704F"/>
    <w:rsid w:val="00CC754B"/>
    <w:rsid w:val="00CC77B1"/>
    <w:rsid w:val="00CC784F"/>
    <w:rsid w:val="00CC785E"/>
    <w:rsid w:val="00CC7878"/>
    <w:rsid w:val="00CC79DF"/>
    <w:rsid w:val="00CC7B32"/>
    <w:rsid w:val="00CC7B3A"/>
    <w:rsid w:val="00CC7B5D"/>
    <w:rsid w:val="00CC7DF1"/>
    <w:rsid w:val="00CD0117"/>
    <w:rsid w:val="00CD042C"/>
    <w:rsid w:val="00CD047E"/>
    <w:rsid w:val="00CD0578"/>
    <w:rsid w:val="00CD09D3"/>
    <w:rsid w:val="00CD0B24"/>
    <w:rsid w:val="00CD0DD6"/>
    <w:rsid w:val="00CD0FE2"/>
    <w:rsid w:val="00CD10AA"/>
    <w:rsid w:val="00CD11FF"/>
    <w:rsid w:val="00CD13BD"/>
    <w:rsid w:val="00CD13E2"/>
    <w:rsid w:val="00CD1403"/>
    <w:rsid w:val="00CD1CEF"/>
    <w:rsid w:val="00CD1DDA"/>
    <w:rsid w:val="00CD1EBE"/>
    <w:rsid w:val="00CD2101"/>
    <w:rsid w:val="00CD224C"/>
    <w:rsid w:val="00CD2306"/>
    <w:rsid w:val="00CD2593"/>
    <w:rsid w:val="00CD2926"/>
    <w:rsid w:val="00CD2946"/>
    <w:rsid w:val="00CD2C47"/>
    <w:rsid w:val="00CD2D33"/>
    <w:rsid w:val="00CD315E"/>
    <w:rsid w:val="00CD32BD"/>
    <w:rsid w:val="00CD3423"/>
    <w:rsid w:val="00CD3457"/>
    <w:rsid w:val="00CD3AE4"/>
    <w:rsid w:val="00CD3D7D"/>
    <w:rsid w:val="00CD3E75"/>
    <w:rsid w:val="00CD3EA1"/>
    <w:rsid w:val="00CD3F65"/>
    <w:rsid w:val="00CD40CB"/>
    <w:rsid w:val="00CD421B"/>
    <w:rsid w:val="00CD427F"/>
    <w:rsid w:val="00CD42F2"/>
    <w:rsid w:val="00CD4544"/>
    <w:rsid w:val="00CD4642"/>
    <w:rsid w:val="00CD4686"/>
    <w:rsid w:val="00CD482C"/>
    <w:rsid w:val="00CD4E41"/>
    <w:rsid w:val="00CD4F57"/>
    <w:rsid w:val="00CD5428"/>
    <w:rsid w:val="00CD54EA"/>
    <w:rsid w:val="00CD57AA"/>
    <w:rsid w:val="00CD58F3"/>
    <w:rsid w:val="00CD59CD"/>
    <w:rsid w:val="00CD5F34"/>
    <w:rsid w:val="00CD63C5"/>
    <w:rsid w:val="00CD650D"/>
    <w:rsid w:val="00CD6B3C"/>
    <w:rsid w:val="00CD6CEF"/>
    <w:rsid w:val="00CD6ED7"/>
    <w:rsid w:val="00CD717D"/>
    <w:rsid w:val="00CD72D0"/>
    <w:rsid w:val="00CD75D3"/>
    <w:rsid w:val="00CD7607"/>
    <w:rsid w:val="00CD760C"/>
    <w:rsid w:val="00CD7C12"/>
    <w:rsid w:val="00CD7C1E"/>
    <w:rsid w:val="00CD7C83"/>
    <w:rsid w:val="00CD7D7A"/>
    <w:rsid w:val="00CD7D92"/>
    <w:rsid w:val="00CD7DBE"/>
    <w:rsid w:val="00CE01FA"/>
    <w:rsid w:val="00CE0719"/>
    <w:rsid w:val="00CE0DB7"/>
    <w:rsid w:val="00CE13C2"/>
    <w:rsid w:val="00CE14FA"/>
    <w:rsid w:val="00CE1800"/>
    <w:rsid w:val="00CE18AA"/>
    <w:rsid w:val="00CE1967"/>
    <w:rsid w:val="00CE1A4A"/>
    <w:rsid w:val="00CE1C24"/>
    <w:rsid w:val="00CE21E9"/>
    <w:rsid w:val="00CE23AC"/>
    <w:rsid w:val="00CE23B2"/>
    <w:rsid w:val="00CE246B"/>
    <w:rsid w:val="00CE250F"/>
    <w:rsid w:val="00CE2D0C"/>
    <w:rsid w:val="00CE2E0D"/>
    <w:rsid w:val="00CE2EA3"/>
    <w:rsid w:val="00CE3034"/>
    <w:rsid w:val="00CE3086"/>
    <w:rsid w:val="00CE3158"/>
    <w:rsid w:val="00CE32B7"/>
    <w:rsid w:val="00CE3A38"/>
    <w:rsid w:val="00CE3CAE"/>
    <w:rsid w:val="00CE3E92"/>
    <w:rsid w:val="00CE3F4B"/>
    <w:rsid w:val="00CE41B5"/>
    <w:rsid w:val="00CE4495"/>
    <w:rsid w:val="00CE44EA"/>
    <w:rsid w:val="00CE482E"/>
    <w:rsid w:val="00CE4871"/>
    <w:rsid w:val="00CE489E"/>
    <w:rsid w:val="00CE48CE"/>
    <w:rsid w:val="00CE48F3"/>
    <w:rsid w:val="00CE4ABC"/>
    <w:rsid w:val="00CE4B9A"/>
    <w:rsid w:val="00CE4C2F"/>
    <w:rsid w:val="00CE4D53"/>
    <w:rsid w:val="00CE5087"/>
    <w:rsid w:val="00CE581F"/>
    <w:rsid w:val="00CE5914"/>
    <w:rsid w:val="00CE5A1A"/>
    <w:rsid w:val="00CE5A39"/>
    <w:rsid w:val="00CE5E47"/>
    <w:rsid w:val="00CE603F"/>
    <w:rsid w:val="00CE63BA"/>
    <w:rsid w:val="00CE669A"/>
    <w:rsid w:val="00CE6818"/>
    <w:rsid w:val="00CE6943"/>
    <w:rsid w:val="00CE698D"/>
    <w:rsid w:val="00CE6A82"/>
    <w:rsid w:val="00CE6C85"/>
    <w:rsid w:val="00CE6E04"/>
    <w:rsid w:val="00CE7395"/>
    <w:rsid w:val="00CE79B7"/>
    <w:rsid w:val="00CE7F81"/>
    <w:rsid w:val="00CF0469"/>
    <w:rsid w:val="00CF06CA"/>
    <w:rsid w:val="00CF06D6"/>
    <w:rsid w:val="00CF079C"/>
    <w:rsid w:val="00CF0890"/>
    <w:rsid w:val="00CF08C5"/>
    <w:rsid w:val="00CF0A1A"/>
    <w:rsid w:val="00CF0BBF"/>
    <w:rsid w:val="00CF0C2B"/>
    <w:rsid w:val="00CF0C90"/>
    <w:rsid w:val="00CF107A"/>
    <w:rsid w:val="00CF1115"/>
    <w:rsid w:val="00CF1276"/>
    <w:rsid w:val="00CF12B1"/>
    <w:rsid w:val="00CF13B5"/>
    <w:rsid w:val="00CF14B1"/>
    <w:rsid w:val="00CF1672"/>
    <w:rsid w:val="00CF16D8"/>
    <w:rsid w:val="00CF1844"/>
    <w:rsid w:val="00CF1B4B"/>
    <w:rsid w:val="00CF1BA1"/>
    <w:rsid w:val="00CF1F56"/>
    <w:rsid w:val="00CF1F9B"/>
    <w:rsid w:val="00CF20CB"/>
    <w:rsid w:val="00CF22BD"/>
    <w:rsid w:val="00CF237B"/>
    <w:rsid w:val="00CF2531"/>
    <w:rsid w:val="00CF27D0"/>
    <w:rsid w:val="00CF2C46"/>
    <w:rsid w:val="00CF3207"/>
    <w:rsid w:val="00CF32BF"/>
    <w:rsid w:val="00CF347E"/>
    <w:rsid w:val="00CF3600"/>
    <w:rsid w:val="00CF3A89"/>
    <w:rsid w:val="00CF3B7B"/>
    <w:rsid w:val="00CF3E22"/>
    <w:rsid w:val="00CF41DA"/>
    <w:rsid w:val="00CF42BA"/>
    <w:rsid w:val="00CF4412"/>
    <w:rsid w:val="00CF46BF"/>
    <w:rsid w:val="00CF488A"/>
    <w:rsid w:val="00CF4D33"/>
    <w:rsid w:val="00CF4F93"/>
    <w:rsid w:val="00CF500F"/>
    <w:rsid w:val="00CF5477"/>
    <w:rsid w:val="00CF561C"/>
    <w:rsid w:val="00CF595B"/>
    <w:rsid w:val="00CF5E15"/>
    <w:rsid w:val="00CF5EA5"/>
    <w:rsid w:val="00CF5FD4"/>
    <w:rsid w:val="00CF607A"/>
    <w:rsid w:val="00CF6322"/>
    <w:rsid w:val="00CF6580"/>
    <w:rsid w:val="00CF6DF0"/>
    <w:rsid w:val="00CF6E53"/>
    <w:rsid w:val="00CF701B"/>
    <w:rsid w:val="00CF70B2"/>
    <w:rsid w:val="00CF72A1"/>
    <w:rsid w:val="00CF764E"/>
    <w:rsid w:val="00CF7738"/>
    <w:rsid w:val="00CF7A59"/>
    <w:rsid w:val="00CF7B81"/>
    <w:rsid w:val="00CF7D55"/>
    <w:rsid w:val="00D000D9"/>
    <w:rsid w:val="00D00483"/>
    <w:rsid w:val="00D00F46"/>
    <w:rsid w:val="00D0103D"/>
    <w:rsid w:val="00D011E2"/>
    <w:rsid w:val="00D01599"/>
    <w:rsid w:val="00D01610"/>
    <w:rsid w:val="00D01AD6"/>
    <w:rsid w:val="00D0201F"/>
    <w:rsid w:val="00D02259"/>
    <w:rsid w:val="00D02786"/>
    <w:rsid w:val="00D029F0"/>
    <w:rsid w:val="00D02AE7"/>
    <w:rsid w:val="00D02B35"/>
    <w:rsid w:val="00D02FDC"/>
    <w:rsid w:val="00D0302B"/>
    <w:rsid w:val="00D03049"/>
    <w:rsid w:val="00D03726"/>
    <w:rsid w:val="00D038DA"/>
    <w:rsid w:val="00D03F4B"/>
    <w:rsid w:val="00D04220"/>
    <w:rsid w:val="00D04570"/>
    <w:rsid w:val="00D045DC"/>
    <w:rsid w:val="00D04EBC"/>
    <w:rsid w:val="00D057B2"/>
    <w:rsid w:val="00D059A2"/>
    <w:rsid w:val="00D06263"/>
    <w:rsid w:val="00D0636F"/>
    <w:rsid w:val="00D063B3"/>
    <w:rsid w:val="00D063FF"/>
    <w:rsid w:val="00D064F3"/>
    <w:rsid w:val="00D0655F"/>
    <w:rsid w:val="00D069E0"/>
    <w:rsid w:val="00D06A8A"/>
    <w:rsid w:val="00D07497"/>
    <w:rsid w:val="00D0758D"/>
    <w:rsid w:val="00D0791A"/>
    <w:rsid w:val="00D07A2F"/>
    <w:rsid w:val="00D07A8F"/>
    <w:rsid w:val="00D07B58"/>
    <w:rsid w:val="00D07EBF"/>
    <w:rsid w:val="00D07F0A"/>
    <w:rsid w:val="00D07FC7"/>
    <w:rsid w:val="00D100F4"/>
    <w:rsid w:val="00D10311"/>
    <w:rsid w:val="00D104FE"/>
    <w:rsid w:val="00D1051B"/>
    <w:rsid w:val="00D10803"/>
    <w:rsid w:val="00D10811"/>
    <w:rsid w:val="00D10956"/>
    <w:rsid w:val="00D10B72"/>
    <w:rsid w:val="00D10B7B"/>
    <w:rsid w:val="00D10D93"/>
    <w:rsid w:val="00D11039"/>
    <w:rsid w:val="00D1108A"/>
    <w:rsid w:val="00D11209"/>
    <w:rsid w:val="00D11287"/>
    <w:rsid w:val="00D11411"/>
    <w:rsid w:val="00D1148A"/>
    <w:rsid w:val="00D1176B"/>
    <w:rsid w:val="00D11952"/>
    <w:rsid w:val="00D121B8"/>
    <w:rsid w:val="00D12371"/>
    <w:rsid w:val="00D124F8"/>
    <w:rsid w:val="00D126F5"/>
    <w:rsid w:val="00D12BC0"/>
    <w:rsid w:val="00D130CC"/>
    <w:rsid w:val="00D13268"/>
    <w:rsid w:val="00D13316"/>
    <w:rsid w:val="00D1331B"/>
    <w:rsid w:val="00D13610"/>
    <w:rsid w:val="00D136F9"/>
    <w:rsid w:val="00D13CFE"/>
    <w:rsid w:val="00D1406C"/>
    <w:rsid w:val="00D14136"/>
    <w:rsid w:val="00D143F5"/>
    <w:rsid w:val="00D144DA"/>
    <w:rsid w:val="00D1453F"/>
    <w:rsid w:val="00D14A03"/>
    <w:rsid w:val="00D14A0C"/>
    <w:rsid w:val="00D14B2A"/>
    <w:rsid w:val="00D14D4D"/>
    <w:rsid w:val="00D14EF1"/>
    <w:rsid w:val="00D15001"/>
    <w:rsid w:val="00D152E3"/>
    <w:rsid w:val="00D15510"/>
    <w:rsid w:val="00D15AF3"/>
    <w:rsid w:val="00D15C04"/>
    <w:rsid w:val="00D15CE5"/>
    <w:rsid w:val="00D15D25"/>
    <w:rsid w:val="00D15F85"/>
    <w:rsid w:val="00D15F8C"/>
    <w:rsid w:val="00D15FB4"/>
    <w:rsid w:val="00D1659E"/>
    <w:rsid w:val="00D16894"/>
    <w:rsid w:val="00D16992"/>
    <w:rsid w:val="00D169C6"/>
    <w:rsid w:val="00D16DB6"/>
    <w:rsid w:val="00D17325"/>
    <w:rsid w:val="00D17ADB"/>
    <w:rsid w:val="00D17D95"/>
    <w:rsid w:val="00D201C2"/>
    <w:rsid w:val="00D2020B"/>
    <w:rsid w:val="00D204C3"/>
    <w:rsid w:val="00D208C1"/>
    <w:rsid w:val="00D2095A"/>
    <w:rsid w:val="00D20ED9"/>
    <w:rsid w:val="00D21112"/>
    <w:rsid w:val="00D211FE"/>
    <w:rsid w:val="00D21200"/>
    <w:rsid w:val="00D21241"/>
    <w:rsid w:val="00D21757"/>
    <w:rsid w:val="00D21785"/>
    <w:rsid w:val="00D21AAD"/>
    <w:rsid w:val="00D21AAE"/>
    <w:rsid w:val="00D21FEC"/>
    <w:rsid w:val="00D22175"/>
    <w:rsid w:val="00D22204"/>
    <w:rsid w:val="00D222FA"/>
    <w:rsid w:val="00D22428"/>
    <w:rsid w:val="00D22598"/>
    <w:rsid w:val="00D2266E"/>
    <w:rsid w:val="00D226B7"/>
    <w:rsid w:val="00D226EC"/>
    <w:rsid w:val="00D2296A"/>
    <w:rsid w:val="00D22AEB"/>
    <w:rsid w:val="00D22BC0"/>
    <w:rsid w:val="00D22C85"/>
    <w:rsid w:val="00D22CCB"/>
    <w:rsid w:val="00D22F3B"/>
    <w:rsid w:val="00D23603"/>
    <w:rsid w:val="00D23711"/>
    <w:rsid w:val="00D237AA"/>
    <w:rsid w:val="00D237BF"/>
    <w:rsid w:val="00D238F9"/>
    <w:rsid w:val="00D239C8"/>
    <w:rsid w:val="00D23C69"/>
    <w:rsid w:val="00D23E0F"/>
    <w:rsid w:val="00D23F9F"/>
    <w:rsid w:val="00D241E1"/>
    <w:rsid w:val="00D24733"/>
    <w:rsid w:val="00D247FA"/>
    <w:rsid w:val="00D24FC0"/>
    <w:rsid w:val="00D24FDC"/>
    <w:rsid w:val="00D2528D"/>
    <w:rsid w:val="00D255DE"/>
    <w:rsid w:val="00D25769"/>
    <w:rsid w:val="00D25895"/>
    <w:rsid w:val="00D258B6"/>
    <w:rsid w:val="00D258E6"/>
    <w:rsid w:val="00D25D62"/>
    <w:rsid w:val="00D25E91"/>
    <w:rsid w:val="00D263DA"/>
    <w:rsid w:val="00D264D0"/>
    <w:rsid w:val="00D267CC"/>
    <w:rsid w:val="00D27461"/>
    <w:rsid w:val="00D27496"/>
    <w:rsid w:val="00D275E5"/>
    <w:rsid w:val="00D27942"/>
    <w:rsid w:val="00D27989"/>
    <w:rsid w:val="00D27AEA"/>
    <w:rsid w:val="00D27D5E"/>
    <w:rsid w:val="00D27DFE"/>
    <w:rsid w:val="00D27FE3"/>
    <w:rsid w:val="00D3015A"/>
    <w:rsid w:val="00D30548"/>
    <w:rsid w:val="00D307EA"/>
    <w:rsid w:val="00D3080E"/>
    <w:rsid w:val="00D30CB9"/>
    <w:rsid w:val="00D30E51"/>
    <w:rsid w:val="00D30EA5"/>
    <w:rsid w:val="00D30FCD"/>
    <w:rsid w:val="00D310C7"/>
    <w:rsid w:val="00D310FA"/>
    <w:rsid w:val="00D311C4"/>
    <w:rsid w:val="00D31292"/>
    <w:rsid w:val="00D313F1"/>
    <w:rsid w:val="00D3149D"/>
    <w:rsid w:val="00D316AE"/>
    <w:rsid w:val="00D316E7"/>
    <w:rsid w:val="00D3193E"/>
    <w:rsid w:val="00D3194A"/>
    <w:rsid w:val="00D31B53"/>
    <w:rsid w:val="00D31CAE"/>
    <w:rsid w:val="00D31E62"/>
    <w:rsid w:val="00D323C4"/>
    <w:rsid w:val="00D324E2"/>
    <w:rsid w:val="00D32634"/>
    <w:rsid w:val="00D329E4"/>
    <w:rsid w:val="00D32CE2"/>
    <w:rsid w:val="00D33197"/>
    <w:rsid w:val="00D33362"/>
    <w:rsid w:val="00D33695"/>
    <w:rsid w:val="00D33A17"/>
    <w:rsid w:val="00D33A8C"/>
    <w:rsid w:val="00D33C27"/>
    <w:rsid w:val="00D33C91"/>
    <w:rsid w:val="00D344A1"/>
    <w:rsid w:val="00D34A91"/>
    <w:rsid w:val="00D34ACA"/>
    <w:rsid w:val="00D34C27"/>
    <w:rsid w:val="00D34C83"/>
    <w:rsid w:val="00D353D1"/>
    <w:rsid w:val="00D354AA"/>
    <w:rsid w:val="00D3580E"/>
    <w:rsid w:val="00D35939"/>
    <w:rsid w:val="00D35AD9"/>
    <w:rsid w:val="00D3603E"/>
    <w:rsid w:val="00D36388"/>
    <w:rsid w:val="00D364CE"/>
    <w:rsid w:val="00D36581"/>
    <w:rsid w:val="00D367A8"/>
    <w:rsid w:val="00D367D1"/>
    <w:rsid w:val="00D36B48"/>
    <w:rsid w:val="00D36DA9"/>
    <w:rsid w:val="00D36DFE"/>
    <w:rsid w:val="00D36EEB"/>
    <w:rsid w:val="00D36FC4"/>
    <w:rsid w:val="00D3749B"/>
    <w:rsid w:val="00D37635"/>
    <w:rsid w:val="00D37881"/>
    <w:rsid w:val="00D3792B"/>
    <w:rsid w:val="00D37B92"/>
    <w:rsid w:val="00D37C58"/>
    <w:rsid w:val="00D37E02"/>
    <w:rsid w:val="00D37E47"/>
    <w:rsid w:val="00D37E4E"/>
    <w:rsid w:val="00D37F0E"/>
    <w:rsid w:val="00D37F34"/>
    <w:rsid w:val="00D40072"/>
    <w:rsid w:val="00D4014A"/>
    <w:rsid w:val="00D40344"/>
    <w:rsid w:val="00D408EE"/>
    <w:rsid w:val="00D40DF8"/>
    <w:rsid w:val="00D411BE"/>
    <w:rsid w:val="00D41981"/>
    <w:rsid w:val="00D42065"/>
    <w:rsid w:val="00D42085"/>
    <w:rsid w:val="00D4217D"/>
    <w:rsid w:val="00D4231A"/>
    <w:rsid w:val="00D4238E"/>
    <w:rsid w:val="00D4246D"/>
    <w:rsid w:val="00D42669"/>
    <w:rsid w:val="00D42F1C"/>
    <w:rsid w:val="00D4300E"/>
    <w:rsid w:val="00D4350A"/>
    <w:rsid w:val="00D436B4"/>
    <w:rsid w:val="00D437F3"/>
    <w:rsid w:val="00D43B85"/>
    <w:rsid w:val="00D43C42"/>
    <w:rsid w:val="00D43D4C"/>
    <w:rsid w:val="00D43D82"/>
    <w:rsid w:val="00D43FDB"/>
    <w:rsid w:val="00D44531"/>
    <w:rsid w:val="00D44C54"/>
    <w:rsid w:val="00D44FD6"/>
    <w:rsid w:val="00D451AB"/>
    <w:rsid w:val="00D45355"/>
    <w:rsid w:val="00D45416"/>
    <w:rsid w:val="00D454D0"/>
    <w:rsid w:val="00D45AC4"/>
    <w:rsid w:val="00D45FB4"/>
    <w:rsid w:val="00D465FB"/>
    <w:rsid w:val="00D4673A"/>
    <w:rsid w:val="00D46886"/>
    <w:rsid w:val="00D469FF"/>
    <w:rsid w:val="00D46CA5"/>
    <w:rsid w:val="00D47007"/>
    <w:rsid w:val="00D4787A"/>
    <w:rsid w:val="00D47961"/>
    <w:rsid w:val="00D47A36"/>
    <w:rsid w:val="00D47C45"/>
    <w:rsid w:val="00D500CC"/>
    <w:rsid w:val="00D501E8"/>
    <w:rsid w:val="00D50241"/>
    <w:rsid w:val="00D508B4"/>
    <w:rsid w:val="00D50D87"/>
    <w:rsid w:val="00D50F10"/>
    <w:rsid w:val="00D50F52"/>
    <w:rsid w:val="00D510E7"/>
    <w:rsid w:val="00D5137A"/>
    <w:rsid w:val="00D513E1"/>
    <w:rsid w:val="00D51488"/>
    <w:rsid w:val="00D517F5"/>
    <w:rsid w:val="00D51998"/>
    <w:rsid w:val="00D51D1F"/>
    <w:rsid w:val="00D51E96"/>
    <w:rsid w:val="00D51F3A"/>
    <w:rsid w:val="00D52048"/>
    <w:rsid w:val="00D52056"/>
    <w:rsid w:val="00D521F9"/>
    <w:rsid w:val="00D52244"/>
    <w:rsid w:val="00D5226C"/>
    <w:rsid w:val="00D52332"/>
    <w:rsid w:val="00D524E1"/>
    <w:rsid w:val="00D52A91"/>
    <w:rsid w:val="00D52B78"/>
    <w:rsid w:val="00D52E73"/>
    <w:rsid w:val="00D52E84"/>
    <w:rsid w:val="00D530F5"/>
    <w:rsid w:val="00D531D7"/>
    <w:rsid w:val="00D5343C"/>
    <w:rsid w:val="00D53495"/>
    <w:rsid w:val="00D5383C"/>
    <w:rsid w:val="00D53DA8"/>
    <w:rsid w:val="00D53E5C"/>
    <w:rsid w:val="00D53EE1"/>
    <w:rsid w:val="00D53FDC"/>
    <w:rsid w:val="00D541C5"/>
    <w:rsid w:val="00D5424F"/>
    <w:rsid w:val="00D5444F"/>
    <w:rsid w:val="00D544C0"/>
    <w:rsid w:val="00D54641"/>
    <w:rsid w:val="00D54C5F"/>
    <w:rsid w:val="00D54E71"/>
    <w:rsid w:val="00D54E97"/>
    <w:rsid w:val="00D54FA2"/>
    <w:rsid w:val="00D55037"/>
    <w:rsid w:val="00D55068"/>
    <w:rsid w:val="00D552AD"/>
    <w:rsid w:val="00D553F8"/>
    <w:rsid w:val="00D556AB"/>
    <w:rsid w:val="00D556CA"/>
    <w:rsid w:val="00D556EA"/>
    <w:rsid w:val="00D557EE"/>
    <w:rsid w:val="00D55D92"/>
    <w:rsid w:val="00D55E98"/>
    <w:rsid w:val="00D5622B"/>
    <w:rsid w:val="00D56734"/>
    <w:rsid w:val="00D56A29"/>
    <w:rsid w:val="00D56F3C"/>
    <w:rsid w:val="00D57675"/>
    <w:rsid w:val="00D57AE2"/>
    <w:rsid w:val="00D57B41"/>
    <w:rsid w:val="00D57BFE"/>
    <w:rsid w:val="00D601EA"/>
    <w:rsid w:val="00D602E8"/>
    <w:rsid w:val="00D60579"/>
    <w:rsid w:val="00D60740"/>
    <w:rsid w:val="00D60766"/>
    <w:rsid w:val="00D608F2"/>
    <w:rsid w:val="00D60949"/>
    <w:rsid w:val="00D60D90"/>
    <w:rsid w:val="00D61096"/>
    <w:rsid w:val="00D613C9"/>
    <w:rsid w:val="00D6154B"/>
    <w:rsid w:val="00D615CE"/>
    <w:rsid w:val="00D616C0"/>
    <w:rsid w:val="00D61930"/>
    <w:rsid w:val="00D61CE7"/>
    <w:rsid w:val="00D61D13"/>
    <w:rsid w:val="00D61D8F"/>
    <w:rsid w:val="00D61F7E"/>
    <w:rsid w:val="00D62263"/>
    <w:rsid w:val="00D6240A"/>
    <w:rsid w:val="00D629F5"/>
    <w:rsid w:val="00D62A0C"/>
    <w:rsid w:val="00D62A81"/>
    <w:rsid w:val="00D62BFB"/>
    <w:rsid w:val="00D62F08"/>
    <w:rsid w:val="00D62FED"/>
    <w:rsid w:val="00D638C3"/>
    <w:rsid w:val="00D64015"/>
    <w:rsid w:val="00D6444F"/>
    <w:rsid w:val="00D64472"/>
    <w:rsid w:val="00D648C9"/>
    <w:rsid w:val="00D64CB2"/>
    <w:rsid w:val="00D64E79"/>
    <w:rsid w:val="00D64F66"/>
    <w:rsid w:val="00D65111"/>
    <w:rsid w:val="00D65375"/>
    <w:rsid w:val="00D653A6"/>
    <w:rsid w:val="00D6554E"/>
    <w:rsid w:val="00D655E4"/>
    <w:rsid w:val="00D6569D"/>
    <w:rsid w:val="00D659CF"/>
    <w:rsid w:val="00D65FE3"/>
    <w:rsid w:val="00D66397"/>
    <w:rsid w:val="00D665D7"/>
    <w:rsid w:val="00D6664E"/>
    <w:rsid w:val="00D666B9"/>
    <w:rsid w:val="00D66954"/>
    <w:rsid w:val="00D66AA4"/>
    <w:rsid w:val="00D66C88"/>
    <w:rsid w:val="00D670A1"/>
    <w:rsid w:val="00D6728D"/>
    <w:rsid w:val="00D672F9"/>
    <w:rsid w:val="00D6735A"/>
    <w:rsid w:val="00D673DF"/>
    <w:rsid w:val="00D67927"/>
    <w:rsid w:val="00D67A00"/>
    <w:rsid w:val="00D7006E"/>
    <w:rsid w:val="00D701FD"/>
    <w:rsid w:val="00D705CB"/>
    <w:rsid w:val="00D70AD5"/>
    <w:rsid w:val="00D70C51"/>
    <w:rsid w:val="00D70CC6"/>
    <w:rsid w:val="00D70D00"/>
    <w:rsid w:val="00D70DAB"/>
    <w:rsid w:val="00D70F03"/>
    <w:rsid w:val="00D70F16"/>
    <w:rsid w:val="00D70F61"/>
    <w:rsid w:val="00D711C7"/>
    <w:rsid w:val="00D719CD"/>
    <w:rsid w:val="00D71B23"/>
    <w:rsid w:val="00D71EE6"/>
    <w:rsid w:val="00D720DF"/>
    <w:rsid w:val="00D723D4"/>
    <w:rsid w:val="00D726B2"/>
    <w:rsid w:val="00D7295F"/>
    <w:rsid w:val="00D72B65"/>
    <w:rsid w:val="00D72B82"/>
    <w:rsid w:val="00D72E1C"/>
    <w:rsid w:val="00D72F00"/>
    <w:rsid w:val="00D73710"/>
    <w:rsid w:val="00D73C1A"/>
    <w:rsid w:val="00D73F96"/>
    <w:rsid w:val="00D74377"/>
    <w:rsid w:val="00D7466C"/>
    <w:rsid w:val="00D747BD"/>
    <w:rsid w:val="00D748B6"/>
    <w:rsid w:val="00D74FC2"/>
    <w:rsid w:val="00D753FE"/>
    <w:rsid w:val="00D7565C"/>
    <w:rsid w:val="00D75742"/>
    <w:rsid w:val="00D757F9"/>
    <w:rsid w:val="00D758DD"/>
    <w:rsid w:val="00D75957"/>
    <w:rsid w:val="00D75AF1"/>
    <w:rsid w:val="00D7620C"/>
    <w:rsid w:val="00D7654A"/>
    <w:rsid w:val="00D76C2A"/>
    <w:rsid w:val="00D76CA9"/>
    <w:rsid w:val="00D76EE0"/>
    <w:rsid w:val="00D772D1"/>
    <w:rsid w:val="00D772F2"/>
    <w:rsid w:val="00D773C3"/>
    <w:rsid w:val="00D77973"/>
    <w:rsid w:val="00D77DD9"/>
    <w:rsid w:val="00D800E4"/>
    <w:rsid w:val="00D8084A"/>
    <w:rsid w:val="00D80950"/>
    <w:rsid w:val="00D80CAE"/>
    <w:rsid w:val="00D80D79"/>
    <w:rsid w:val="00D80DB4"/>
    <w:rsid w:val="00D80E07"/>
    <w:rsid w:val="00D80EC9"/>
    <w:rsid w:val="00D80ECB"/>
    <w:rsid w:val="00D816B6"/>
    <w:rsid w:val="00D8175B"/>
    <w:rsid w:val="00D81802"/>
    <w:rsid w:val="00D81B09"/>
    <w:rsid w:val="00D81BEE"/>
    <w:rsid w:val="00D820FB"/>
    <w:rsid w:val="00D8249C"/>
    <w:rsid w:val="00D82650"/>
    <w:rsid w:val="00D82BD1"/>
    <w:rsid w:val="00D82C3F"/>
    <w:rsid w:val="00D82CB9"/>
    <w:rsid w:val="00D82D45"/>
    <w:rsid w:val="00D82DA1"/>
    <w:rsid w:val="00D82E17"/>
    <w:rsid w:val="00D831F2"/>
    <w:rsid w:val="00D83366"/>
    <w:rsid w:val="00D833FB"/>
    <w:rsid w:val="00D83593"/>
    <w:rsid w:val="00D835F0"/>
    <w:rsid w:val="00D836BC"/>
    <w:rsid w:val="00D83728"/>
    <w:rsid w:val="00D83957"/>
    <w:rsid w:val="00D83ACE"/>
    <w:rsid w:val="00D83C53"/>
    <w:rsid w:val="00D83D6F"/>
    <w:rsid w:val="00D8408E"/>
    <w:rsid w:val="00D84949"/>
    <w:rsid w:val="00D85079"/>
    <w:rsid w:val="00D85186"/>
    <w:rsid w:val="00D8554C"/>
    <w:rsid w:val="00D855C2"/>
    <w:rsid w:val="00D85607"/>
    <w:rsid w:val="00D858AD"/>
    <w:rsid w:val="00D858EE"/>
    <w:rsid w:val="00D8591A"/>
    <w:rsid w:val="00D85933"/>
    <w:rsid w:val="00D8595B"/>
    <w:rsid w:val="00D85BA5"/>
    <w:rsid w:val="00D85D53"/>
    <w:rsid w:val="00D85D6F"/>
    <w:rsid w:val="00D85E22"/>
    <w:rsid w:val="00D8604C"/>
    <w:rsid w:val="00D86246"/>
    <w:rsid w:val="00D86382"/>
    <w:rsid w:val="00D8664F"/>
    <w:rsid w:val="00D869A4"/>
    <w:rsid w:val="00D86AFC"/>
    <w:rsid w:val="00D86BE6"/>
    <w:rsid w:val="00D86C3A"/>
    <w:rsid w:val="00D8752F"/>
    <w:rsid w:val="00D8753C"/>
    <w:rsid w:val="00D875F8"/>
    <w:rsid w:val="00D87AFE"/>
    <w:rsid w:val="00D87B2F"/>
    <w:rsid w:val="00D87B6F"/>
    <w:rsid w:val="00D87F52"/>
    <w:rsid w:val="00D9032D"/>
    <w:rsid w:val="00D903BC"/>
    <w:rsid w:val="00D90AA0"/>
    <w:rsid w:val="00D90BFC"/>
    <w:rsid w:val="00D90CE9"/>
    <w:rsid w:val="00D90DDA"/>
    <w:rsid w:val="00D90E63"/>
    <w:rsid w:val="00D91405"/>
    <w:rsid w:val="00D91442"/>
    <w:rsid w:val="00D916C4"/>
    <w:rsid w:val="00D91788"/>
    <w:rsid w:val="00D918A7"/>
    <w:rsid w:val="00D91B0C"/>
    <w:rsid w:val="00D91DA1"/>
    <w:rsid w:val="00D921DB"/>
    <w:rsid w:val="00D922D6"/>
    <w:rsid w:val="00D924B9"/>
    <w:rsid w:val="00D92587"/>
    <w:rsid w:val="00D92817"/>
    <w:rsid w:val="00D92862"/>
    <w:rsid w:val="00D92976"/>
    <w:rsid w:val="00D92A57"/>
    <w:rsid w:val="00D92AE1"/>
    <w:rsid w:val="00D92AFA"/>
    <w:rsid w:val="00D92E81"/>
    <w:rsid w:val="00D932A9"/>
    <w:rsid w:val="00D9342D"/>
    <w:rsid w:val="00D9352D"/>
    <w:rsid w:val="00D93583"/>
    <w:rsid w:val="00D93585"/>
    <w:rsid w:val="00D937BC"/>
    <w:rsid w:val="00D93919"/>
    <w:rsid w:val="00D93CA5"/>
    <w:rsid w:val="00D93D91"/>
    <w:rsid w:val="00D94225"/>
    <w:rsid w:val="00D9441C"/>
    <w:rsid w:val="00D944B3"/>
    <w:rsid w:val="00D9451E"/>
    <w:rsid w:val="00D946EE"/>
    <w:rsid w:val="00D94759"/>
    <w:rsid w:val="00D94D0B"/>
    <w:rsid w:val="00D94DDB"/>
    <w:rsid w:val="00D9567D"/>
    <w:rsid w:val="00D9597D"/>
    <w:rsid w:val="00D95D77"/>
    <w:rsid w:val="00D9605A"/>
    <w:rsid w:val="00D96623"/>
    <w:rsid w:val="00D96680"/>
    <w:rsid w:val="00D96845"/>
    <w:rsid w:val="00D96868"/>
    <w:rsid w:val="00D96E40"/>
    <w:rsid w:val="00D96F0F"/>
    <w:rsid w:val="00D9703C"/>
    <w:rsid w:val="00D970F9"/>
    <w:rsid w:val="00D9734D"/>
    <w:rsid w:val="00D9742C"/>
    <w:rsid w:val="00D97662"/>
    <w:rsid w:val="00D97678"/>
    <w:rsid w:val="00D977A3"/>
    <w:rsid w:val="00D97801"/>
    <w:rsid w:val="00D97865"/>
    <w:rsid w:val="00D978B8"/>
    <w:rsid w:val="00D979E7"/>
    <w:rsid w:val="00D97A63"/>
    <w:rsid w:val="00D97A81"/>
    <w:rsid w:val="00D97C14"/>
    <w:rsid w:val="00DA013F"/>
    <w:rsid w:val="00DA085C"/>
    <w:rsid w:val="00DA0891"/>
    <w:rsid w:val="00DA0CE8"/>
    <w:rsid w:val="00DA0DAF"/>
    <w:rsid w:val="00DA1065"/>
    <w:rsid w:val="00DA13E2"/>
    <w:rsid w:val="00DA1530"/>
    <w:rsid w:val="00DA1CB7"/>
    <w:rsid w:val="00DA1E33"/>
    <w:rsid w:val="00DA1EB0"/>
    <w:rsid w:val="00DA1F08"/>
    <w:rsid w:val="00DA1F77"/>
    <w:rsid w:val="00DA22E6"/>
    <w:rsid w:val="00DA23ED"/>
    <w:rsid w:val="00DA2584"/>
    <w:rsid w:val="00DA2EFE"/>
    <w:rsid w:val="00DA2FB7"/>
    <w:rsid w:val="00DA32D6"/>
    <w:rsid w:val="00DA3341"/>
    <w:rsid w:val="00DA34CA"/>
    <w:rsid w:val="00DA37D0"/>
    <w:rsid w:val="00DA3B5C"/>
    <w:rsid w:val="00DA3B6D"/>
    <w:rsid w:val="00DA3F41"/>
    <w:rsid w:val="00DA3F59"/>
    <w:rsid w:val="00DA41D5"/>
    <w:rsid w:val="00DA4360"/>
    <w:rsid w:val="00DA43BA"/>
    <w:rsid w:val="00DA4597"/>
    <w:rsid w:val="00DA46F8"/>
    <w:rsid w:val="00DA4969"/>
    <w:rsid w:val="00DA4B66"/>
    <w:rsid w:val="00DA4B9E"/>
    <w:rsid w:val="00DA55BF"/>
    <w:rsid w:val="00DA586A"/>
    <w:rsid w:val="00DA5EC7"/>
    <w:rsid w:val="00DA5F01"/>
    <w:rsid w:val="00DA5FB1"/>
    <w:rsid w:val="00DA6003"/>
    <w:rsid w:val="00DA62A2"/>
    <w:rsid w:val="00DA63AD"/>
    <w:rsid w:val="00DA6451"/>
    <w:rsid w:val="00DA6478"/>
    <w:rsid w:val="00DA657B"/>
    <w:rsid w:val="00DA6745"/>
    <w:rsid w:val="00DA6A33"/>
    <w:rsid w:val="00DA6B96"/>
    <w:rsid w:val="00DA6D33"/>
    <w:rsid w:val="00DA6D81"/>
    <w:rsid w:val="00DA7286"/>
    <w:rsid w:val="00DA76C0"/>
    <w:rsid w:val="00DA7E48"/>
    <w:rsid w:val="00DB03EB"/>
    <w:rsid w:val="00DB0524"/>
    <w:rsid w:val="00DB0738"/>
    <w:rsid w:val="00DB07CC"/>
    <w:rsid w:val="00DB0808"/>
    <w:rsid w:val="00DB0874"/>
    <w:rsid w:val="00DB0D2C"/>
    <w:rsid w:val="00DB0E74"/>
    <w:rsid w:val="00DB1213"/>
    <w:rsid w:val="00DB16EB"/>
    <w:rsid w:val="00DB1798"/>
    <w:rsid w:val="00DB1839"/>
    <w:rsid w:val="00DB1CA0"/>
    <w:rsid w:val="00DB2442"/>
    <w:rsid w:val="00DB25CD"/>
    <w:rsid w:val="00DB273B"/>
    <w:rsid w:val="00DB27A1"/>
    <w:rsid w:val="00DB28EB"/>
    <w:rsid w:val="00DB2994"/>
    <w:rsid w:val="00DB29C8"/>
    <w:rsid w:val="00DB2BCC"/>
    <w:rsid w:val="00DB2C95"/>
    <w:rsid w:val="00DB2CB5"/>
    <w:rsid w:val="00DB31E1"/>
    <w:rsid w:val="00DB3267"/>
    <w:rsid w:val="00DB33FB"/>
    <w:rsid w:val="00DB34FA"/>
    <w:rsid w:val="00DB3971"/>
    <w:rsid w:val="00DB3AC1"/>
    <w:rsid w:val="00DB3C01"/>
    <w:rsid w:val="00DB3D50"/>
    <w:rsid w:val="00DB45D5"/>
    <w:rsid w:val="00DB4655"/>
    <w:rsid w:val="00DB489D"/>
    <w:rsid w:val="00DB496A"/>
    <w:rsid w:val="00DB4998"/>
    <w:rsid w:val="00DB4A15"/>
    <w:rsid w:val="00DB4E7B"/>
    <w:rsid w:val="00DB4EC6"/>
    <w:rsid w:val="00DB4F79"/>
    <w:rsid w:val="00DB515F"/>
    <w:rsid w:val="00DB52F0"/>
    <w:rsid w:val="00DB53B0"/>
    <w:rsid w:val="00DB56BF"/>
    <w:rsid w:val="00DB56D5"/>
    <w:rsid w:val="00DB5792"/>
    <w:rsid w:val="00DB581F"/>
    <w:rsid w:val="00DB598B"/>
    <w:rsid w:val="00DB598E"/>
    <w:rsid w:val="00DB59A0"/>
    <w:rsid w:val="00DB5A01"/>
    <w:rsid w:val="00DB5A3E"/>
    <w:rsid w:val="00DB5B98"/>
    <w:rsid w:val="00DB5BFC"/>
    <w:rsid w:val="00DB5D0E"/>
    <w:rsid w:val="00DB5D91"/>
    <w:rsid w:val="00DB5E7D"/>
    <w:rsid w:val="00DB618D"/>
    <w:rsid w:val="00DB6290"/>
    <w:rsid w:val="00DB67A9"/>
    <w:rsid w:val="00DB6C0F"/>
    <w:rsid w:val="00DB6C88"/>
    <w:rsid w:val="00DB6F29"/>
    <w:rsid w:val="00DB7667"/>
    <w:rsid w:val="00DB7678"/>
    <w:rsid w:val="00DB775E"/>
    <w:rsid w:val="00DB777C"/>
    <w:rsid w:val="00DB7B39"/>
    <w:rsid w:val="00DC001E"/>
    <w:rsid w:val="00DC036F"/>
    <w:rsid w:val="00DC07AA"/>
    <w:rsid w:val="00DC126B"/>
    <w:rsid w:val="00DC12AE"/>
    <w:rsid w:val="00DC146D"/>
    <w:rsid w:val="00DC14AF"/>
    <w:rsid w:val="00DC184B"/>
    <w:rsid w:val="00DC1851"/>
    <w:rsid w:val="00DC1D51"/>
    <w:rsid w:val="00DC1EC3"/>
    <w:rsid w:val="00DC21C3"/>
    <w:rsid w:val="00DC25F5"/>
    <w:rsid w:val="00DC2F2F"/>
    <w:rsid w:val="00DC36BC"/>
    <w:rsid w:val="00DC397D"/>
    <w:rsid w:val="00DC3AB8"/>
    <w:rsid w:val="00DC3ACF"/>
    <w:rsid w:val="00DC4212"/>
    <w:rsid w:val="00DC442C"/>
    <w:rsid w:val="00DC444B"/>
    <w:rsid w:val="00DC458E"/>
    <w:rsid w:val="00DC4A4F"/>
    <w:rsid w:val="00DC4EBF"/>
    <w:rsid w:val="00DC593C"/>
    <w:rsid w:val="00DC59FE"/>
    <w:rsid w:val="00DC5C09"/>
    <w:rsid w:val="00DC5E7B"/>
    <w:rsid w:val="00DC64A0"/>
    <w:rsid w:val="00DC65A7"/>
    <w:rsid w:val="00DC666F"/>
    <w:rsid w:val="00DC66FB"/>
    <w:rsid w:val="00DC6997"/>
    <w:rsid w:val="00DC6A13"/>
    <w:rsid w:val="00DC6A67"/>
    <w:rsid w:val="00DC6AE3"/>
    <w:rsid w:val="00DC6DBB"/>
    <w:rsid w:val="00DC6E60"/>
    <w:rsid w:val="00DC70D9"/>
    <w:rsid w:val="00DC73D5"/>
    <w:rsid w:val="00DC7693"/>
    <w:rsid w:val="00DC77B2"/>
    <w:rsid w:val="00DC7A04"/>
    <w:rsid w:val="00DC7F0F"/>
    <w:rsid w:val="00DC7F3D"/>
    <w:rsid w:val="00DD007E"/>
    <w:rsid w:val="00DD0867"/>
    <w:rsid w:val="00DD0900"/>
    <w:rsid w:val="00DD0A71"/>
    <w:rsid w:val="00DD0ADA"/>
    <w:rsid w:val="00DD0AED"/>
    <w:rsid w:val="00DD0B52"/>
    <w:rsid w:val="00DD0B5D"/>
    <w:rsid w:val="00DD1147"/>
    <w:rsid w:val="00DD1561"/>
    <w:rsid w:val="00DD15D9"/>
    <w:rsid w:val="00DD1851"/>
    <w:rsid w:val="00DD1964"/>
    <w:rsid w:val="00DD19EC"/>
    <w:rsid w:val="00DD19F8"/>
    <w:rsid w:val="00DD1A73"/>
    <w:rsid w:val="00DD1E71"/>
    <w:rsid w:val="00DD20D7"/>
    <w:rsid w:val="00DD22CA"/>
    <w:rsid w:val="00DD29FA"/>
    <w:rsid w:val="00DD2A97"/>
    <w:rsid w:val="00DD2B10"/>
    <w:rsid w:val="00DD2B12"/>
    <w:rsid w:val="00DD2B35"/>
    <w:rsid w:val="00DD2E6B"/>
    <w:rsid w:val="00DD2EEF"/>
    <w:rsid w:val="00DD303A"/>
    <w:rsid w:val="00DD3564"/>
    <w:rsid w:val="00DD38C5"/>
    <w:rsid w:val="00DD3AA0"/>
    <w:rsid w:val="00DD3D8B"/>
    <w:rsid w:val="00DD3DCC"/>
    <w:rsid w:val="00DD4223"/>
    <w:rsid w:val="00DD4232"/>
    <w:rsid w:val="00DD4452"/>
    <w:rsid w:val="00DD45ED"/>
    <w:rsid w:val="00DD468B"/>
    <w:rsid w:val="00DD46B3"/>
    <w:rsid w:val="00DD4918"/>
    <w:rsid w:val="00DD4DD3"/>
    <w:rsid w:val="00DD4E14"/>
    <w:rsid w:val="00DD4F6A"/>
    <w:rsid w:val="00DD4F78"/>
    <w:rsid w:val="00DD5462"/>
    <w:rsid w:val="00DD583D"/>
    <w:rsid w:val="00DD5854"/>
    <w:rsid w:val="00DD5B45"/>
    <w:rsid w:val="00DD5C52"/>
    <w:rsid w:val="00DD5D5A"/>
    <w:rsid w:val="00DD5E95"/>
    <w:rsid w:val="00DD6387"/>
    <w:rsid w:val="00DD647B"/>
    <w:rsid w:val="00DD64FE"/>
    <w:rsid w:val="00DD699E"/>
    <w:rsid w:val="00DD6D90"/>
    <w:rsid w:val="00DD6E36"/>
    <w:rsid w:val="00DD6FB4"/>
    <w:rsid w:val="00DD73A8"/>
    <w:rsid w:val="00DD77EE"/>
    <w:rsid w:val="00DD7943"/>
    <w:rsid w:val="00DD7AE9"/>
    <w:rsid w:val="00DE0011"/>
    <w:rsid w:val="00DE0203"/>
    <w:rsid w:val="00DE0515"/>
    <w:rsid w:val="00DE067A"/>
    <w:rsid w:val="00DE0AEA"/>
    <w:rsid w:val="00DE102D"/>
    <w:rsid w:val="00DE14E0"/>
    <w:rsid w:val="00DE1705"/>
    <w:rsid w:val="00DE1B0F"/>
    <w:rsid w:val="00DE1BB0"/>
    <w:rsid w:val="00DE1C75"/>
    <w:rsid w:val="00DE1E44"/>
    <w:rsid w:val="00DE1FAA"/>
    <w:rsid w:val="00DE2019"/>
    <w:rsid w:val="00DE206E"/>
    <w:rsid w:val="00DE2464"/>
    <w:rsid w:val="00DE260A"/>
    <w:rsid w:val="00DE26E7"/>
    <w:rsid w:val="00DE283D"/>
    <w:rsid w:val="00DE2B1A"/>
    <w:rsid w:val="00DE2B87"/>
    <w:rsid w:val="00DE2EDE"/>
    <w:rsid w:val="00DE2EE6"/>
    <w:rsid w:val="00DE331C"/>
    <w:rsid w:val="00DE34D1"/>
    <w:rsid w:val="00DE359F"/>
    <w:rsid w:val="00DE35A2"/>
    <w:rsid w:val="00DE35BA"/>
    <w:rsid w:val="00DE3621"/>
    <w:rsid w:val="00DE3B2F"/>
    <w:rsid w:val="00DE3BD3"/>
    <w:rsid w:val="00DE3F22"/>
    <w:rsid w:val="00DE3F2D"/>
    <w:rsid w:val="00DE3FA7"/>
    <w:rsid w:val="00DE4402"/>
    <w:rsid w:val="00DE455A"/>
    <w:rsid w:val="00DE484F"/>
    <w:rsid w:val="00DE4B0D"/>
    <w:rsid w:val="00DE51C2"/>
    <w:rsid w:val="00DE56DD"/>
    <w:rsid w:val="00DE5765"/>
    <w:rsid w:val="00DE5A0C"/>
    <w:rsid w:val="00DE5D8F"/>
    <w:rsid w:val="00DE5E18"/>
    <w:rsid w:val="00DE5E1A"/>
    <w:rsid w:val="00DE6103"/>
    <w:rsid w:val="00DE636E"/>
    <w:rsid w:val="00DE64B1"/>
    <w:rsid w:val="00DE6668"/>
    <w:rsid w:val="00DE72A7"/>
    <w:rsid w:val="00DE7641"/>
    <w:rsid w:val="00DE77D0"/>
    <w:rsid w:val="00DE78CC"/>
    <w:rsid w:val="00DE7923"/>
    <w:rsid w:val="00DE793A"/>
    <w:rsid w:val="00DE7EEC"/>
    <w:rsid w:val="00DE7FAC"/>
    <w:rsid w:val="00DF0283"/>
    <w:rsid w:val="00DF04A7"/>
    <w:rsid w:val="00DF090E"/>
    <w:rsid w:val="00DF092C"/>
    <w:rsid w:val="00DF0F61"/>
    <w:rsid w:val="00DF1325"/>
    <w:rsid w:val="00DF15EB"/>
    <w:rsid w:val="00DF17FB"/>
    <w:rsid w:val="00DF1846"/>
    <w:rsid w:val="00DF1D30"/>
    <w:rsid w:val="00DF2125"/>
    <w:rsid w:val="00DF2150"/>
    <w:rsid w:val="00DF2300"/>
    <w:rsid w:val="00DF236E"/>
    <w:rsid w:val="00DF2508"/>
    <w:rsid w:val="00DF25FA"/>
    <w:rsid w:val="00DF262C"/>
    <w:rsid w:val="00DF266E"/>
    <w:rsid w:val="00DF2712"/>
    <w:rsid w:val="00DF2D74"/>
    <w:rsid w:val="00DF2E78"/>
    <w:rsid w:val="00DF3362"/>
    <w:rsid w:val="00DF3368"/>
    <w:rsid w:val="00DF33E7"/>
    <w:rsid w:val="00DF362E"/>
    <w:rsid w:val="00DF3BF8"/>
    <w:rsid w:val="00DF3CDC"/>
    <w:rsid w:val="00DF3D8E"/>
    <w:rsid w:val="00DF3E7A"/>
    <w:rsid w:val="00DF420A"/>
    <w:rsid w:val="00DF4545"/>
    <w:rsid w:val="00DF45E7"/>
    <w:rsid w:val="00DF486C"/>
    <w:rsid w:val="00DF4FCF"/>
    <w:rsid w:val="00DF52F4"/>
    <w:rsid w:val="00DF5352"/>
    <w:rsid w:val="00DF53D5"/>
    <w:rsid w:val="00DF5643"/>
    <w:rsid w:val="00DF58BB"/>
    <w:rsid w:val="00DF595F"/>
    <w:rsid w:val="00DF596A"/>
    <w:rsid w:val="00DF59B1"/>
    <w:rsid w:val="00DF5B17"/>
    <w:rsid w:val="00DF5E8B"/>
    <w:rsid w:val="00DF6100"/>
    <w:rsid w:val="00DF65F9"/>
    <w:rsid w:val="00DF68C4"/>
    <w:rsid w:val="00DF691B"/>
    <w:rsid w:val="00DF6976"/>
    <w:rsid w:val="00DF6ABB"/>
    <w:rsid w:val="00DF6AE3"/>
    <w:rsid w:val="00DF6C21"/>
    <w:rsid w:val="00DF6CA7"/>
    <w:rsid w:val="00DF705C"/>
    <w:rsid w:val="00DF7091"/>
    <w:rsid w:val="00DF70D2"/>
    <w:rsid w:val="00DF7163"/>
    <w:rsid w:val="00DF72C1"/>
    <w:rsid w:val="00DF75A9"/>
    <w:rsid w:val="00DF7734"/>
    <w:rsid w:val="00E00002"/>
    <w:rsid w:val="00E004BD"/>
    <w:rsid w:val="00E0059D"/>
    <w:rsid w:val="00E00E97"/>
    <w:rsid w:val="00E01238"/>
    <w:rsid w:val="00E013DA"/>
    <w:rsid w:val="00E015FB"/>
    <w:rsid w:val="00E01634"/>
    <w:rsid w:val="00E01765"/>
    <w:rsid w:val="00E01CDC"/>
    <w:rsid w:val="00E01D71"/>
    <w:rsid w:val="00E01E3A"/>
    <w:rsid w:val="00E01E6A"/>
    <w:rsid w:val="00E023A4"/>
    <w:rsid w:val="00E02459"/>
    <w:rsid w:val="00E02747"/>
    <w:rsid w:val="00E027DE"/>
    <w:rsid w:val="00E028B1"/>
    <w:rsid w:val="00E0290A"/>
    <w:rsid w:val="00E02994"/>
    <w:rsid w:val="00E02B49"/>
    <w:rsid w:val="00E02BD3"/>
    <w:rsid w:val="00E02D5C"/>
    <w:rsid w:val="00E02FAB"/>
    <w:rsid w:val="00E03034"/>
    <w:rsid w:val="00E0330A"/>
    <w:rsid w:val="00E033EC"/>
    <w:rsid w:val="00E0341C"/>
    <w:rsid w:val="00E034D2"/>
    <w:rsid w:val="00E036E3"/>
    <w:rsid w:val="00E03C47"/>
    <w:rsid w:val="00E042B0"/>
    <w:rsid w:val="00E0482D"/>
    <w:rsid w:val="00E04865"/>
    <w:rsid w:val="00E049DA"/>
    <w:rsid w:val="00E04B59"/>
    <w:rsid w:val="00E04F78"/>
    <w:rsid w:val="00E05223"/>
    <w:rsid w:val="00E05513"/>
    <w:rsid w:val="00E05586"/>
    <w:rsid w:val="00E0596B"/>
    <w:rsid w:val="00E059B4"/>
    <w:rsid w:val="00E05A60"/>
    <w:rsid w:val="00E05D9B"/>
    <w:rsid w:val="00E0600F"/>
    <w:rsid w:val="00E0621D"/>
    <w:rsid w:val="00E064EF"/>
    <w:rsid w:val="00E067C9"/>
    <w:rsid w:val="00E06882"/>
    <w:rsid w:val="00E0689D"/>
    <w:rsid w:val="00E069C6"/>
    <w:rsid w:val="00E06C48"/>
    <w:rsid w:val="00E06D01"/>
    <w:rsid w:val="00E06DC3"/>
    <w:rsid w:val="00E07241"/>
    <w:rsid w:val="00E07549"/>
    <w:rsid w:val="00E0755C"/>
    <w:rsid w:val="00E077B2"/>
    <w:rsid w:val="00E078EF"/>
    <w:rsid w:val="00E07AD9"/>
    <w:rsid w:val="00E10012"/>
    <w:rsid w:val="00E102EF"/>
    <w:rsid w:val="00E1031B"/>
    <w:rsid w:val="00E1048E"/>
    <w:rsid w:val="00E10623"/>
    <w:rsid w:val="00E10FD3"/>
    <w:rsid w:val="00E11337"/>
    <w:rsid w:val="00E1162B"/>
    <w:rsid w:val="00E11942"/>
    <w:rsid w:val="00E11C6E"/>
    <w:rsid w:val="00E11F81"/>
    <w:rsid w:val="00E1204C"/>
    <w:rsid w:val="00E1233D"/>
    <w:rsid w:val="00E123D9"/>
    <w:rsid w:val="00E126AA"/>
    <w:rsid w:val="00E126C2"/>
    <w:rsid w:val="00E1295B"/>
    <w:rsid w:val="00E129AA"/>
    <w:rsid w:val="00E12B16"/>
    <w:rsid w:val="00E12E0A"/>
    <w:rsid w:val="00E12E5C"/>
    <w:rsid w:val="00E12EF1"/>
    <w:rsid w:val="00E1342B"/>
    <w:rsid w:val="00E13942"/>
    <w:rsid w:val="00E143AD"/>
    <w:rsid w:val="00E14489"/>
    <w:rsid w:val="00E146BB"/>
    <w:rsid w:val="00E14898"/>
    <w:rsid w:val="00E14B12"/>
    <w:rsid w:val="00E14DDE"/>
    <w:rsid w:val="00E14FC5"/>
    <w:rsid w:val="00E1501C"/>
    <w:rsid w:val="00E1512D"/>
    <w:rsid w:val="00E15148"/>
    <w:rsid w:val="00E15225"/>
    <w:rsid w:val="00E154A1"/>
    <w:rsid w:val="00E155AD"/>
    <w:rsid w:val="00E15683"/>
    <w:rsid w:val="00E15790"/>
    <w:rsid w:val="00E1588D"/>
    <w:rsid w:val="00E15A2A"/>
    <w:rsid w:val="00E15BCF"/>
    <w:rsid w:val="00E15D2B"/>
    <w:rsid w:val="00E15D5F"/>
    <w:rsid w:val="00E15F57"/>
    <w:rsid w:val="00E1601C"/>
    <w:rsid w:val="00E162E5"/>
    <w:rsid w:val="00E162F5"/>
    <w:rsid w:val="00E16338"/>
    <w:rsid w:val="00E165CC"/>
    <w:rsid w:val="00E16672"/>
    <w:rsid w:val="00E16E60"/>
    <w:rsid w:val="00E1705A"/>
    <w:rsid w:val="00E17570"/>
    <w:rsid w:val="00E17694"/>
    <w:rsid w:val="00E17804"/>
    <w:rsid w:val="00E17894"/>
    <w:rsid w:val="00E17902"/>
    <w:rsid w:val="00E17AA3"/>
    <w:rsid w:val="00E203CB"/>
    <w:rsid w:val="00E20492"/>
    <w:rsid w:val="00E204D0"/>
    <w:rsid w:val="00E20741"/>
    <w:rsid w:val="00E208DD"/>
    <w:rsid w:val="00E209FA"/>
    <w:rsid w:val="00E20AA7"/>
    <w:rsid w:val="00E20AFB"/>
    <w:rsid w:val="00E20BD8"/>
    <w:rsid w:val="00E20F73"/>
    <w:rsid w:val="00E214B3"/>
    <w:rsid w:val="00E215C7"/>
    <w:rsid w:val="00E2171F"/>
    <w:rsid w:val="00E21849"/>
    <w:rsid w:val="00E2188B"/>
    <w:rsid w:val="00E21A48"/>
    <w:rsid w:val="00E21B51"/>
    <w:rsid w:val="00E21CAA"/>
    <w:rsid w:val="00E21E8A"/>
    <w:rsid w:val="00E22039"/>
    <w:rsid w:val="00E220BE"/>
    <w:rsid w:val="00E2223F"/>
    <w:rsid w:val="00E22721"/>
    <w:rsid w:val="00E227F8"/>
    <w:rsid w:val="00E22E99"/>
    <w:rsid w:val="00E23045"/>
    <w:rsid w:val="00E234BC"/>
    <w:rsid w:val="00E2355B"/>
    <w:rsid w:val="00E237EA"/>
    <w:rsid w:val="00E23900"/>
    <w:rsid w:val="00E23905"/>
    <w:rsid w:val="00E23ADD"/>
    <w:rsid w:val="00E23BB2"/>
    <w:rsid w:val="00E23F0A"/>
    <w:rsid w:val="00E2401E"/>
    <w:rsid w:val="00E24439"/>
    <w:rsid w:val="00E2450E"/>
    <w:rsid w:val="00E24526"/>
    <w:rsid w:val="00E2455C"/>
    <w:rsid w:val="00E24606"/>
    <w:rsid w:val="00E2474B"/>
    <w:rsid w:val="00E24C46"/>
    <w:rsid w:val="00E24FA2"/>
    <w:rsid w:val="00E25173"/>
    <w:rsid w:val="00E25479"/>
    <w:rsid w:val="00E25709"/>
    <w:rsid w:val="00E25728"/>
    <w:rsid w:val="00E25797"/>
    <w:rsid w:val="00E25B25"/>
    <w:rsid w:val="00E25BD9"/>
    <w:rsid w:val="00E25C65"/>
    <w:rsid w:val="00E25ED0"/>
    <w:rsid w:val="00E261A4"/>
    <w:rsid w:val="00E26275"/>
    <w:rsid w:val="00E263A8"/>
    <w:rsid w:val="00E264D1"/>
    <w:rsid w:val="00E265E7"/>
    <w:rsid w:val="00E265ED"/>
    <w:rsid w:val="00E266C6"/>
    <w:rsid w:val="00E26761"/>
    <w:rsid w:val="00E26776"/>
    <w:rsid w:val="00E26DCA"/>
    <w:rsid w:val="00E270AE"/>
    <w:rsid w:val="00E27674"/>
    <w:rsid w:val="00E2783C"/>
    <w:rsid w:val="00E303D0"/>
    <w:rsid w:val="00E306DE"/>
    <w:rsid w:val="00E309B7"/>
    <w:rsid w:val="00E309D6"/>
    <w:rsid w:val="00E30CDF"/>
    <w:rsid w:val="00E311A4"/>
    <w:rsid w:val="00E3124C"/>
    <w:rsid w:val="00E31691"/>
    <w:rsid w:val="00E316F7"/>
    <w:rsid w:val="00E31749"/>
    <w:rsid w:val="00E31884"/>
    <w:rsid w:val="00E31D62"/>
    <w:rsid w:val="00E31DC5"/>
    <w:rsid w:val="00E32072"/>
    <w:rsid w:val="00E320A5"/>
    <w:rsid w:val="00E32109"/>
    <w:rsid w:val="00E3231D"/>
    <w:rsid w:val="00E323A2"/>
    <w:rsid w:val="00E324ED"/>
    <w:rsid w:val="00E3272B"/>
    <w:rsid w:val="00E32B9F"/>
    <w:rsid w:val="00E3302E"/>
    <w:rsid w:val="00E3387D"/>
    <w:rsid w:val="00E33C46"/>
    <w:rsid w:val="00E33D00"/>
    <w:rsid w:val="00E33EDD"/>
    <w:rsid w:val="00E340FF"/>
    <w:rsid w:val="00E34174"/>
    <w:rsid w:val="00E342E5"/>
    <w:rsid w:val="00E343F1"/>
    <w:rsid w:val="00E3440E"/>
    <w:rsid w:val="00E34662"/>
    <w:rsid w:val="00E34856"/>
    <w:rsid w:val="00E350FE"/>
    <w:rsid w:val="00E3513A"/>
    <w:rsid w:val="00E35586"/>
    <w:rsid w:val="00E35623"/>
    <w:rsid w:val="00E35624"/>
    <w:rsid w:val="00E35702"/>
    <w:rsid w:val="00E358E9"/>
    <w:rsid w:val="00E359B1"/>
    <w:rsid w:val="00E35A7E"/>
    <w:rsid w:val="00E35B17"/>
    <w:rsid w:val="00E35B92"/>
    <w:rsid w:val="00E35BBB"/>
    <w:rsid w:val="00E35EF1"/>
    <w:rsid w:val="00E360A3"/>
    <w:rsid w:val="00E360E7"/>
    <w:rsid w:val="00E360F4"/>
    <w:rsid w:val="00E36256"/>
    <w:rsid w:val="00E36470"/>
    <w:rsid w:val="00E3686D"/>
    <w:rsid w:val="00E36996"/>
    <w:rsid w:val="00E36A9B"/>
    <w:rsid w:val="00E36C38"/>
    <w:rsid w:val="00E36E41"/>
    <w:rsid w:val="00E36E5C"/>
    <w:rsid w:val="00E3700B"/>
    <w:rsid w:val="00E37199"/>
    <w:rsid w:val="00E372BB"/>
    <w:rsid w:val="00E37339"/>
    <w:rsid w:val="00E37898"/>
    <w:rsid w:val="00E37A70"/>
    <w:rsid w:val="00E37D28"/>
    <w:rsid w:val="00E37D36"/>
    <w:rsid w:val="00E37FCE"/>
    <w:rsid w:val="00E40243"/>
    <w:rsid w:val="00E402C8"/>
    <w:rsid w:val="00E40335"/>
    <w:rsid w:val="00E40349"/>
    <w:rsid w:val="00E404C4"/>
    <w:rsid w:val="00E4067B"/>
    <w:rsid w:val="00E40755"/>
    <w:rsid w:val="00E40971"/>
    <w:rsid w:val="00E40986"/>
    <w:rsid w:val="00E40C9A"/>
    <w:rsid w:val="00E40E02"/>
    <w:rsid w:val="00E40FEE"/>
    <w:rsid w:val="00E41088"/>
    <w:rsid w:val="00E411C0"/>
    <w:rsid w:val="00E4167B"/>
    <w:rsid w:val="00E41758"/>
    <w:rsid w:val="00E4185A"/>
    <w:rsid w:val="00E41A42"/>
    <w:rsid w:val="00E41BFE"/>
    <w:rsid w:val="00E41C21"/>
    <w:rsid w:val="00E41D7B"/>
    <w:rsid w:val="00E41DA4"/>
    <w:rsid w:val="00E42151"/>
    <w:rsid w:val="00E422E5"/>
    <w:rsid w:val="00E426EF"/>
    <w:rsid w:val="00E4288B"/>
    <w:rsid w:val="00E42901"/>
    <w:rsid w:val="00E42DD2"/>
    <w:rsid w:val="00E42F1D"/>
    <w:rsid w:val="00E431CB"/>
    <w:rsid w:val="00E432EA"/>
    <w:rsid w:val="00E43682"/>
    <w:rsid w:val="00E43694"/>
    <w:rsid w:val="00E437BF"/>
    <w:rsid w:val="00E439E9"/>
    <w:rsid w:val="00E43CCE"/>
    <w:rsid w:val="00E43D11"/>
    <w:rsid w:val="00E43FFE"/>
    <w:rsid w:val="00E441CF"/>
    <w:rsid w:val="00E44281"/>
    <w:rsid w:val="00E44314"/>
    <w:rsid w:val="00E4435F"/>
    <w:rsid w:val="00E446C8"/>
    <w:rsid w:val="00E4493E"/>
    <w:rsid w:val="00E44FA0"/>
    <w:rsid w:val="00E4526A"/>
    <w:rsid w:val="00E458E0"/>
    <w:rsid w:val="00E4590A"/>
    <w:rsid w:val="00E45B42"/>
    <w:rsid w:val="00E45C95"/>
    <w:rsid w:val="00E45F31"/>
    <w:rsid w:val="00E45F84"/>
    <w:rsid w:val="00E46170"/>
    <w:rsid w:val="00E461EC"/>
    <w:rsid w:val="00E461FA"/>
    <w:rsid w:val="00E46204"/>
    <w:rsid w:val="00E466E4"/>
    <w:rsid w:val="00E466ED"/>
    <w:rsid w:val="00E46845"/>
    <w:rsid w:val="00E46A36"/>
    <w:rsid w:val="00E46E2F"/>
    <w:rsid w:val="00E46F58"/>
    <w:rsid w:val="00E47197"/>
    <w:rsid w:val="00E4738C"/>
    <w:rsid w:val="00E47A4A"/>
    <w:rsid w:val="00E47F6A"/>
    <w:rsid w:val="00E5064E"/>
    <w:rsid w:val="00E509D2"/>
    <w:rsid w:val="00E50A37"/>
    <w:rsid w:val="00E50BF8"/>
    <w:rsid w:val="00E515C0"/>
    <w:rsid w:val="00E517F9"/>
    <w:rsid w:val="00E51855"/>
    <w:rsid w:val="00E518F8"/>
    <w:rsid w:val="00E5198E"/>
    <w:rsid w:val="00E51BC6"/>
    <w:rsid w:val="00E51BCF"/>
    <w:rsid w:val="00E51EAB"/>
    <w:rsid w:val="00E527B5"/>
    <w:rsid w:val="00E528AB"/>
    <w:rsid w:val="00E528CE"/>
    <w:rsid w:val="00E52999"/>
    <w:rsid w:val="00E52DF1"/>
    <w:rsid w:val="00E52EFA"/>
    <w:rsid w:val="00E5323D"/>
    <w:rsid w:val="00E5326E"/>
    <w:rsid w:val="00E537F4"/>
    <w:rsid w:val="00E53871"/>
    <w:rsid w:val="00E539F7"/>
    <w:rsid w:val="00E54207"/>
    <w:rsid w:val="00E54450"/>
    <w:rsid w:val="00E544E0"/>
    <w:rsid w:val="00E54648"/>
    <w:rsid w:val="00E54900"/>
    <w:rsid w:val="00E54C08"/>
    <w:rsid w:val="00E54C44"/>
    <w:rsid w:val="00E54E01"/>
    <w:rsid w:val="00E54E9B"/>
    <w:rsid w:val="00E54EAA"/>
    <w:rsid w:val="00E553F7"/>
    <w:rsid w:val="00E55A80"/>
    <w:rsid w:val="00E55AD7"/>
    <w:rsid w:val="00E56297"/>
    <w:rsid w:val="00E5632C"/>
    <w:rsid w:val="00E566CC"/>
    <w:rsid w:val="00E5699F"/>
    <w:rsid w:val="00E569B9"/>
    <w:rsid w:val="00E56F98"/>
    <w:rsid w:val="00E572C6"/>
    <w:rsid w:val="00E57591"/>
    <w:rsid w:val="00E57AAD"/>
    <w:rsid w:val="00E57B45"/>
    <w:rsid w:val="00E57C60"/>
    <w:rsid w:val="00E57C82"/>
    <w:rsid w:val="00E57CB7"/>
    <w:rsid w:val="00E5BA9B"/>
    <w:rsid w:val="00E60055"/>
    <w:rsid w:val="00E60131"/>
    <w:rsid w:val="00E60476"/>
    <w:rsid w:val="00E6078B"/>
    <w:rsid w:val="00E609BC"/>
    <w:rsid w:val="00E60EBD"/>
    <w:rsid w:val="00E60F4D"/>
    <w:rsid w:val="00E6102D"/>
    <w:rsid w:val="00E611C8"/>
    <w:rsid w:val="00E614A2"/>
    <w:rsid w:val="00E618DE"/>
    <w:rsid w:val="00E61C27"/>
    <w:rsid w:val="00E61C70"/>
    <w:rsid w:val="00E61C83"/>
    <w:rsid w:val="00E61E48"/>
    <w:rsid w:val="00E61E79"/>
    <w:rsid w:val="00E61EDF"/>
    <w:rsid w:val="00E61F21"/>
    <w:rsid w:val="00E61F61"/>
    <w:rsid w:val="00E62041"/>
    <w:rsid w:val="00E622F5"/>
    <w:rsid w:val="00E6242E"/>
    <w:rsid w:val="00E62632"/>
    <w:rsid w:val="00E6265B"/>
    <w:rsid w:val="00E62C6B"/>
    <w:rsid w:val="00E62D5D"/>
    <w:rsid w:val="00E63027"/>
    <w:rsid w:val="00E63220"/>
    <w:rsid w:val="00E6327A"/>
    <w:rsid w:val="00E632C8"/>
    <w:rsid w:val="00E632EB"/>
    <w:rsid w:val="00E636F0"/>
    <w:rsid w:val="00E63B5F"/>
    <w:rsid w:val="00E63B88"/>
    <w:rsid w:val="00E63B8C"/>
    <w:rsid w:val="00E63F70"/>
    <w:rsid w:val="00E646A7"/>
    <w:rsid w:val="00E646C8"/>
    <w:rsid w:val="00E6474F"/>
    <w:rsid w:val="00E64797"/>
    <w:rsid w:val="00E6487A"/>
    <w:rsid w:val="00E64BE6"/>
    <w:rsid w:val="00E64C9F"/>
    <w:rsid w:val="00E64FCD"/>
    <w:rsid w:val="00E65153"/>
    <w:rsid w:val="00E651D3"/>
    <w:rsid w:val="00E656B6"/>
    <w:rsid w:val="00E6584B"/>
    <w:rsid w:val="00E659AD"/>
    <w:rsid w:val="00E65D68"/>
    <w:rsid w:val="00E6616E"/>
    <w:rsid w:val="00E6618F"/>
    <w:rsid w:val="00E6641F"/>
    <w:rsid w:val="00E66484"/>
    <w:rsid w:val="00E66736"/>
    <w:rsid w:val="00E6689E"/>
    <w:rsid w:val="00E66A31"/>
    <w:rsid w:val="00E66A52"/>
    <w:rsid w:val="00E66AED"/>
    <w:rsid w:val="00E66BB3"/>
    <w:rsid w:val="00E66C15"/>
    <w:rsid w:val="00E674F4"/>
    <w:rsid w:val="00E6799A"/>
    <w:rsid w:val="00E67C81"/>
    <w:rsid w:val="00E7004D"/>
    <w:rsid w:val="00E70245"/>
    <w:rsid w:val="00E70B33"/>
    <w:rsid w:val="00E70D22"/>
    <w:rsid w:val="00E70D3A"/>
    <w:rsid w:val="00E710A8"/>
    <w:rsid w:val="00E713B0"/>
    <w:rsid w:val="00E715D9"/>
    <w:rsid w:val="00E71723"/>
    <w:rsid w:val="00E71B9A"/>
    <w:rsid w:val="00E7218C"/>
    <w:rsid w:val="00E723A1"/>
    <w:rsid w:val="00E727F4"/>
    <w:rsid w:val="00E728C4"/>
    <w:rsid w:val="00E729B5"/>
    <w:rsid w:val="00E72AA8"/>
    <w:rsid w:val="00E72B2C"/>
    <w:rsid w:val="00E73195"/>
    <w:rsid w:val="00E73214"/>
    <w:rsid w:val="00E73253"/>
    <w:rsid w:val="00E7347E"/>
    <w:rsid w:val="00E73578"/>
    <w:rsid w:val="00E7358D"/>
    <w:rsid w:val="00E73729"/>
    <w:rsid w:val="00E737E2"/>
    <w:rsid w:val="00E738D0"/>
    <w:rsid w:val="00E73CFD"/>
    <w:rsid w:val="00E73E3A"/>
    <w:rsid w:val="00E73F77"/>
    <w:rsid w:val="00E7415C"/>
    <w:rsid w:val="00E741E5"/>
    <w:rsid w:val="00E7427C"/>
    <w:rsid w:val="00E74349"/>
    <w:rsid w:val="00E74563"/>
    <w:rsid w:val="00E74782"/>
    <w:rsid w:val="00E74A19"/>
    <w:rsid w:val="00E74A76"/>
    <w:rsid w:val="00E74AE3"/>
    <w:rsid w:val="00E74C14"/>
    <w:rsid w:val="00E74D81"/>
    <w:rsid w:val="00E74DAF"/>
    <w:rsid w:val="00E750C6"/>
    <w:rsid w:val="00E7554F"/>
    <w:rsid w:val="00E75655"/>
    <w:rsid w:val="00E75662"/>
    <w:rsid w:val="00E75B61"/>
    <w:rsid w:val="00E75BF6"/>
    <w:rsid w:val="00E75C1D"/>
    <w:rsid w:val="00E75F8D"/>
    <w:rsid w:val="00E7628E"/>
    <w:rsid w:val="00E762E8"/>
    <w:rsid w:val="00E766DA"/>
    <w:rsid w:val="00E768F9"/>
    <w:rsid w:val="00E76BCE"/>
    <w:rsid w:val="00E76D74"/>
    <w:rsid w:val="00E778C8"/>
    <w:rsid w:val="00E77CD4"/>
    <w:rsid w:val="00E80352"/>
    <w:rsid w:val="00E803B0"/>
    <w:rsid w:val="00E80A29"/>
    <w:rsid w:val="00E80EB0"/>
    <w:rsid w:val="00E8115F"/>
    <w:rsid w:val="00E8121C"/>
    <w:rsid w:val="00E81337"/>
    <w:rsid w:val="00E813DD"/>
    <w:rsid w:val="00E819E9"/>
    <w:rsid w:val="00E81BE4"/>
    <w:rsid w:val="00E81F1A"/>
    <w:rsid w:val="00E82045"/>
    <w:rsid w:val="00E8208F"/>
    <w:rsid w:val="00E82196"/>
    <w:rsid w:val="00E828D2"/>
    <w:rsid w:val="00E82D85"/>
    <w:rsid w:val="00E82DC6"/>
    <w:rsid w:val="00E82E6B"/>
    <w:rsid w:val="00E83038"/>
    <w:rsid w:val="00E83325"/>
    <w:rsid w:val="00E836A4"/>
    <w:rsid w:val="00E83B48"/>
    <w:rsid w:val="00E83C34"/>
    <w:rsid w:val="00E848F4"/>
    <w:rsid w:val="00E84943"/>
    <w:rsid w:val="00E8497C"/>
    <w:rsid w:val="00E84A7B"/>
    <w:rsid w:val="00E84A97"/>
    <w:rsid w:val="00E851B8"/>
    <w:rsid w:val="00E852FA"/>
    <w:rsid w:val="00E856B8"/>
    <w:rsid w:val="00E85BDF"/>
    <w:rsid w:val="00E85C83"/>
    <w:rsid w:val="00E85D2E"/>
    <w:rsid w:val="00E85D66"/>
    <w:rsid w:val="00E85E87"/>
    <w:rsid w:val="00E862D2"/>
    <w:rsid w:val="00E8645A"/>
    <w:rsid w:val="00E8654F"/>
    <w:rsid w:val="00E86C70"/>
    <w:rsid w:val="00E86EDE"/>
    <w:rsid w:val="00E873B9"/>
    <w:rsid w:val="00E873F9"/>
    <w:rsid w:val="00E87447"/>
    <w:rsid w:val="00E87650"/>
    <w:rsid w:val="00E87755"/>
    <w:rsid w:val="00E87824"/>
    <w:rsid w:val="00E879CD"/>
    <w:rsid w:val="00E87BEA"/>
    <w:rsid w:val="00E87C37"/>
    <w:rsid w:val="00E90174"/>
    <w:rsid w:val="00E902F3"/>
    <w:rsid w:val="00E90636"/>
    <w:rsid w:val="00E90855"/>
    <w:rsid w:val="00E90C44"/>
    <w:rsid w:val="00E90E61"/>
    <w:rsid w:val="00E90F77"/>
    <w:rsid w:val="00E91053"/>
    <w:rsid w:val="00E91115"/>
    <w:rsid w:val="00E91124"/>
    <w:rsid w:val="00E91270"/>
    <w:rsid w:val="00E91538"/>
    <w:rsid w:val="00E91632"/>
    <w:rsid w:val="00E9177A"/>
    <w:rsid w:val="00E91B7A"/>
    <w:rsid w:val="00E91BF1"/>
    <w:rsid w:val="00E91E31"/>
    <w:rsid w:val="00E927DC"/>
    <w:rsid w:val="00E92985"/>
    <w:rsid w:val="00E92A5B"/>
    <w:rsid w:val="00E92A89"/>
    <w:rsid w:val="00E92C7E"/>
    <w:rsid w:val="00E92CC1"/>
    <w:rsid w:val="00E92D84"/>
    <w:rsid w:val="00E92E3C"/>
    <w:rsid w:val="00E92F8E"/>
    <w:rsid w:val="00E92FFF"/>
    <w:rsid w:val="00E9305D"/>
    <w:rsid w:val="00E93156"/>
    <w:rsid w:val="00E932C5"/>
    <w:rsid w:val="00E932D1"/>
    <w:rsid w:val="00E9342A"/>
    <w:rsid w:val="00E934FA"/>
    <w:rsid w:val="00E935C9"/>
    <w:rsid w:val="00E93970"/>
    <w:rsid w:val="00E939E6"/>
    <w:rsid w:val="00E93B43"/>
    <w:rsid w:val="00E93D97"/>
    <w:rsid w:val="00E93FC9"/>
    <w:rsid w:val="00E94217"/>
    <w:rsid w:val="00E9424D"/>
    <w:rsid w:val="00E94281"/>
    <w:rsid w:val="00E94835"/>
    <w:rsid w:val="00E94CB1"/>
    <w:rsid w:val="00E94DEC"/>
    <w:rsid w:val="00E94E1E"/>
    <w:rsid w:val="00E94F92"/>
    <w:rsid w:val="00E951F3"/>
    <w:rsid w:val="00E95268"/>
    <w:rsid w:val="00E95286"/>
    <w:rsid w:val="00E9532D"/>
    <w:rsid w:val="00E9543E"/>
    <w:rsid w:val="00E95457"/>
    <w:rsid w:val="00E95672"/>
    <w:rsid w:val="00E95BE6"/>
    <w:rsid w:val="00E95CF2"/>
    <w:rsid w:val="00E95FD0"/>
    <w:rsid w:val="00E9643D"/>
    <w:rsid w:val="00E96783"/>
    <w:rsid w:val="00E96E49"/>
    <w:rsid w:val="00E96FAA"/>
    <w:rsid w:val="00E97303"/>
    <w:rsid w:val="00E973E6"/>
    <w:rsid w:val="00E975E1"/>
    <w:rsid w:val="00E976DD"/>
    <w:rsid w:val="00E9772C"/>
    <w:rsid w:val="00E97AEB"/>
    <w:rsid w:val="00E97F4E"/>
    <w:rsid w:val="00E97FCF"/>
    <w:rsid w:val="00EA01CD"/>
    <w:rsid w:val="00EA02D7"/>
    <w:rsid w:val="00EA048B"/>
    <w:rsid w:val="00EA0523"/>
    <w:rsid w:val="00EA0BFD"/>
    <w:rsid w:val="00EA0E2D"/>
    <w:rsid w:val="00EA0FF3"/>
    <w:rsid w:val="00EA1414"/>
    <w:rsid w:val="00EA14E4"/>
    <w:rsid w:val="00EA1682"/>
    <w:rsid w:val="00EA17AE"/>
    <w:rsid w:val="00EA1873"/>
    <w:rsid w:val="00EA1BCB"/>
    <w:rsid w:val="00EA1C9B"/>
    <w:rsid w:val="00EA23F9"/>
    <w:rsid w:val="00EA2401"/>
    <w:rsid w:val="00EA25EA"/>
    <w:rsid w:val="00EA2B22"/>
    <w:rsid w:val="00EA2C4C"/>
    <w:rsid w:val="00EA2D4E"/>
    <w:rsid w:val="00EA2E2A"/>
    <w:rsid w:val="00EA3033"/>
    <w:rsid w:val="00EA313C"/>
    <w:rsid w:val="00EA3456"/>
    <w:rsid w:val="00EA3573"/>
    <w:rsid w:val="00EA3628"/>
    <w:rsid w:val="00EA36F0"/>
    <w:rsid w:val="00EA37BA"/>
    <w:rsid w:val="00EA383B"/>
    <w:rsid w:val="00EA39A8"/>
    <w:rsid w:val="00EA3A93"/>
    <w:rsid w:val="00EA4113"/>
    <w:rsid w:val="00EA4385"/>
    <w:rsid w:val="00EA43BD"/>
    <w:rsid w:val="00EA4481"/>
    <w:rsid w:val="00EA46E7"/>
    <w:rsid w:val="00EA4A66"/>
    <w:rsid w:val="00EA4B3F"/>
    <w:rsid w:val="00EA4D9C"/>
    <w:rsid w:val="00EA4DDB"/>
    <w:rsid w:val="00EA50CC"/>
    <w:rsid w:val="00EA527E"/>
    <w:rsid w:val="00EA52A8"/>
    <w:rsid w:val="00EA5528"/>
    <w:rsid w:val="00EA590B"/>
    <w:rsid w:val="00EA6559"/>
    <w:rsid w:val="00EA66EE"/>
    <w:rsid w:val="00EA6835"/>
    <w:rsid w:val="00EA6852"/>
    <w:rsid w:val="00EA689A"/>
    <w:rsid w:val="00EA696F"/>
    <w:rsid w:val="00EA6A84"/>
    <w:rsid w:val="00EA6BDC"/>
    <w:rsid w:val="00EA6DEF"/>
    <w:rsid w:val="00EA6FD5"/>
    <w:rsid w:val="00EA7184"/>
    <w:rsid w:val="00EA7252"/>
    <w:rsid w:val="00EA7270"/>
    <w:rsid w:val="00EA7669"/>
    <w:rsid w:val="00EA76F6"/>
    <w:rsid w:val="00EA7854"/>
    <w:rsid w:val="00EA7A92"/>
    <w:rsid w:val="00EA7AEC"/>
    <w:rsid w:val="00EA7CB0"/>
    <w:rsid w:val="00EA7E8F"/>
    <w:rsid w:val="00EB0484"/>
    <w:rsid w:val="00EB04B0"/>
    <w:rsid w:val="00EB09A9"/>
    <w:rsid w:val="00EB0B00"/>
    <w:rsid w:val="00EB13FC"/>
    <w:rsid w:val="00EB1439"/>
    <w:rsid w:val="00EB1560"/>
    <w:rsid w:val="00EB192A"/>
    <w:rsid w:val="00EB1982"/>
    <w:rsid w:val="00EB1AC4"/>
    <w:rsid w:val="00EB1BB0"/>
    <w:rsid w:val="00EB1DB7"/>
    <w:rsid w:val="00EB1DD0"/>
    <w:rsid w:val="00EB1DEB"/>
    <w:rsid w:val="00EB1DEF"/>
    <w:rsid w:val="00EB1EB3"/>
    <w:rsid w:val="00EB1FC2"/>
    <w:rsid w:val="00EB26BE"/>
    <w:rsid w:val="00EB28BE"/>
    <w:rsid w:val="00EB2BFD"/>
    <w:rsid w:val="00EB2D75"/>
    <w:rsid w:val="00EB31A3"/>
    <w:rsid w:val="00EB3204"/>
    <w:rsid w:val="00EB3324"/>
    <w:rsid w:val="00EB3369"/>
    <w:rsid w:val="00EB3475"/>
    <w:rsid w:val="00EB379B"/>
    <w:rsid w:val="00EB37FD"/>
    <w:rsid w:val="00EB38E2"/>
    <w:rsid w:val="00EB3B36"/>
    <w:rsid w:val="00EB3B8E"/>
    <w:rsid w:val="00EB3BD9"/>
    <w:rsid w:val="00EB3F34"/>
    <w:rsid w:val="00EB4164"/>
    <w:rsid w:val="00EB454B"/>
    <w:rsid w:val="00EB462F"/>
    <w:rsid w:val="00EB4658"/>
    <w:rsid w:val="00EB4B86"/>
    <w:rsid w:val="00EB4E20"/>
    <w:rsid w:val="00EB4FA2"/>
    <w:rsid w:val="00EB558E"/>
    <w:rsid w:val="00EB5784"/>
    <w:rsid w:val="00EB58FC"/>
    <w:rsid w:val="00EB5B83"/>
    <w:rsid w:val="00EB5BB4"/>
    <w:rsid w:val="00EB6366"/>
    <w:rsid w:val="00EB6866"/>
    <w:rsid w:val="00EB68D5"/>
    <w:rsid w:val="00EB6C73"/>
    <w:rsid w:val="00EB6FC0"/>
    <w:rsid w:val="00EB73B8"/>
    <w:rsid w:val="00EB73F5"/>
    <w:rsid w:val="00EB75C8"/>
    <w:rsid w:val="00EB7751"/>
    <w:rsid w:val="00EB78B1"/>
    <w:rsid w:val="00EB7D7D"/>
    <w:rsid w:val="00EC01D8"/>
    <w:rsid w:val="00EC070C"/>
    <w:rsid w:val="00EC0BBD"/>
    <w:rsid w:val="00EC0C78"/>
    <w:rsid w:val="00EC0DE1"/>
    <w:rsid w:val="00EC0E72"/>
    <w:rsid w:val="00EC0FD6"/>
    <w:rsid w:val="00EC108B"/>
    <w:rsid w:val="00EC1228"/>
    <w:rsid w:val="00EC13A7"/>
    <w:rsid w:val="00EC160E"/>
    <w:rsid w:val="00EC1670"/>
    <w:rsid w:val="00EC1D92"/>
    <w:rsid w:val="00EC23BF"/>
    <w:rsid w:val="00EC24E3"/>
    <w:rsid w:val="00EC27C3"/>
    <w:rsid w:val="00EC27D7"/>
    <w:rsid w:val="00EC2864"/>
    <w:rsid w:val="00EC2C1E"/>
    <w:rsid w:val="00EC34A5"/>
    <w:rsid w:val="00EC34F0"/>
    <w:rsid w:val="00EC3BFD"/>
    <w:rsid w:val="00EC3C40"/>
    <w:rsid w:val="00EC3DFF"/>
    <w:rsid w:val="00EC3F48"/>
    <w:rsid w:val="00EC3FA1"/>
    <w:rsid w:val="00EC404E"/>
    <w:rsid w:val="00EC407E"/>
    <w:rsid w:val="00EC4373"/>
    <w:rsid w:val="00EC43F0"/>
    <w:rsid w:val="00EC4745"/>
    <w:rsid w:val="00EC48EF"/>
    <w:rsid w:val="00EC4A70"/>
    <w:rsid w:val="00EC4D8B"/>
    <w:rsid w:val="00EC4F31"/>
    <w:rsid w:val="00EC51B4"/>
    <w:rsid w:val="00EC593B"/>
    <w:rsid w:val="00EC5E06"/>
    <w:rsid w:val="00EC5F00"/>
    <w:rsid w:val="00EC5F96"/>
    <w:rsid w:val="00EC606D"/>
    <w:rsid w:val="00EC608C"/>
    <w:rsid w:val="00EC623D"/>
    <w:rsid w:val="00EC62CC"/>
    <w:rsid w:val="00EC63B7"/>
    <w:rsid w:val="00EC6463"/>
    <w:rsid w:val="00EC68B9"/>
    <w:rsid w:val="00EC6910"/>
    <w:rsid w:val="00EC6C28"/>
    <w:rsid w:val="00EC6DC6"/>
    <w:rsid w:val="00EC7027"/>
    <w:rsid w:val="00EC71CF"/>
    <w:rsid w:val="00EC7239"/>
    <w:rsid w:val="00EC7458"/>
    <w:rsid w:val="00EC7968"/>
    <w:rsid w:val="00EC7AEC"/>
    <w:rsid w:val="00EC7C1E"/>
    <w:rsid w:val="00EC7CA5"/>
    <w:rsid w:val="00ED0214"/>
    <w:rsid w:val="00ED0261"/>
    <w:rsid w:val="00ED0448"/>
    <w:rsid w:val="00ED058A"/>
    <w:rsid w:val="00ED0725"/>
    <w:rsid w:val="00ED07F6"/>
    <w:rsid w:val="00ED0C2A"/>
    <w:rsid w:val="00ED0D48"/>
    <w:rsid w:val="00ED0E75"/>
    <w:rsid w:val="00ED1031"/>
    <w:rsid w:val="00ED1319"/>
    <w:rsid w:val="00ED1B1D"/>
    <w:rsid w:val="00ED1CA1"/>
    <w:rsid w:val="00ED1EC4"/>
    <w:rsid w:val="00ED1FD4"/>
    <w:rsid w:val="00ED2102"/>
    <w:rsid w:val="00ED21A1"/>
    <w:rsid w:val="00ED2456"/>
    <w:rsid w:val="00ED27CA"/>
    <w:rsid w:val="00ED28D6"/>
    <w:rsid w:val="00ED29AD"/>
    <w:rsid w:val="00ED2AE4"/>
    <w:rsid w:val="00ED2B7F"/>
    <w:rsid w:val="00ED2C4F"/>
    <w:rsid w:val="00ED3196"/>
    <w:rsid w:val="00ED35E8"/>
    <w:rsid w:val="00ED3754"/>
    <w:rsid w:val="00ED3C83"/>
    <w:rsid w:val="00ED3E1F"/>
    <w:rsid w:val="00ED3F6B"/>
    <w:rsid w:val="00ED41AA"/>
    <w:rsid w:val="00ED45B0"/>
    <w:rsid w:val="00ED464B"/>
    <w:rsid w:val="00ED46B6"/>
    <w:rsid w:val="00ED46C0"/>
    <w:rsid w:val="00ED4869"/>
    <w:rsid w:val="00ED4980"/>
    <w:rsid w:val="00ED4D22"/>
    <w:rsid w:val="00ED4EAF"/>
    <w:rsid w:val="00ED5347"/>
    <w:rsid w:val="00ED5460"/>
    <w:rsid w:val="00ED564F"/>
    <w:rsid w:val="00ED5C05"/>
    <w:rsid w:val="00ED5CE7"/>
    <w:rsid w:val="00ED5D82"/>
    <w:rsid w:val="00ED5E20"/>
    <w:rsid w:val="00ED5EC4"/>
    <w:rsid w:val="00ED5FF7"/>
    <w:rsid w:val="00ED6369"/>
    <w:rsid w:val="00ED6537"/>
    <w:rsid w:val="00ED6583"/>
    <w:rsid w:val="00ED6676"/>
    <w:rsid w:val="00ED6E5C"/>
    <w:rsid w:val="00ED6E62"/>
    <w:rsid w:val="00ED6EEA"/>
    <w:rsid w:val="00ED6F40"/>
    <w:rsid w:val="00ED6F74"/>
    <w:rsid w:val="00ED7021"/>
    <w:rsid w:val="00ED7093"/>
    <w:rsid w:val="00ED746D"/>
    <w:rsid w:val="00ED75F5"/>
    <w:rsid w:val="00ED7730"/>
    <w:rsid w:val="00ED79ED"/>
    <w:rsid w:val="00ED7DDA"/>
    <w:rsid w:val="00EE031D"/>
    <w:rsid w:val="00EE059C"/>
    <w:rsid w:val="00EE05CB"/>
    <w:rsid w:val="00EE09E7"/>
    <w:rsid w:val="00EE0BB2"/>
    <w:rsid w:val="00EE11CA"/>
    <w:rsid w:val="00EE1979"/>
    <w:rsid w:val="00EE1BE9"/>
    <w:rsid w:val="00EE1E88"/>
    <w:rsid w:val="00EE23D0"/>
    <w:rsid w:val="00EE25EB"/>
    <w:rsid w:val="00EE27FF"/>
    <w:rsid w:val="00EE29BC"/>
    <w:rsid w:val="00EE2D55"/>
    <w:rsid w:val="00EE2D99"/>
    <w:rsid w:val="00EE31E3"/>
    <w:rsid w:val="00EE3214"/>
    <w:rsid w:val="00EE3285"/>
    <w:rsid w:val="00EE3307"/>
    <w:rsid w:val="00EE3350"/>
    <w:rsid w:val="00EE380D"/>
    <w:rsid w:val="00EE3D87"/>
    <w:rsid w:val="00EE45D8"/>
    <w:rsid w:val="00EE4669"/>
    <w:rsid w:val="00EE4CD9"/>
    <w:rsid w:val="00EE4D9E"/>
    <w:rsid w:val="00EE4E6E"/>
    <w:rsid w:val="00EE5010"/>
    <w:rsid w:val="00EE5067"/>
    <w:rsid w:val="00EE5C3D"/>
    <w:rsid w:val="00EE5D37"/>
    <w:rsid w:val="00EE5F3D"/>
    <w:rsid w:val="00EE6224"/>
    <w:rsid w:val="00EE62ED"/>
    <w:rsid w:val="00EE6309"/>
    <w:rsid w:val="00EE65FF"/>
    <w:rsid w:val="00EE6642"/>
    <w:rsid w:val="00EE664E"/>
    <w:rsid w:val="00EE68FF"/>
    <w:rsid w:val="00EE6B5B"/>
    <w:rsid w:val="00EE6C61"/>
    <w:rsid w:val="00EE705A"/>
    <w:rsid w:val="00EE7179"/>
    <w:rsid w:val="00EE787E"/>
    <w:rsid w:val="00EE79DA"/>
    <w:rsid w:val="00EE7ADB"/>
    <w:rsid w:val="00EF03EF"/>
    <w:rsid w:val="00EF06BF"/>
    <w:rsid w:val="00EF083A"/>
    <w:rsid w:val="00EF093D"/>
    <w:rsid w:val="00EF0C54"/>
    <w:rsid w:val="00EF0E3F"/>
    <w:rsid w:val="00EF0EBB"/>
    <w:rsid w:val="00EF117E"/>
    <w:rsid w:val="00EF126A"/>
    <w:rsid w:val="00EF126B"/>
    <w:rsid w:val="00EF1723"/>
    <w:rsid w:val="00EF1A32"/>
    <w:rsid w:val="00EF1F99"/>
    <w:rsid w:val="00EF2014"/>
    <w:rsid w:val="00EF2441"/>
    <w:rsid w:val="00EF27C9"/>
    <w:rsid w:val="00EF2A59"/>
    <w:rsid w:val="00EF2B10"/>
    <w:rsid w:val="00EF2C35"/>
    <w:rsid w:val="00EF3051"/>
    <w:rsid w:val="00EF31CE"/>
    <w:rsid w:val="00EF3210"/>
    <w:rsid w:val="00EF3303"/>
    <w:rsid w:val="00EF3575"/>
    <w:rsid w:val="00EF35B5"/>
    <w:rsid w:val="00EF393A"/>
    <w:rsid w:val="00EF3A52"/>
    <w:rsid w:val="00EF3C19"/>
    <w:rsid w:val="00EF3CB7"/>
    <w:rsid w:val="00EF3CBB"/>
    <w:rsid w:val="00EF3DD2"/>
    <w:rsid w:val="00EF3DEC"/>
    <w:rsid w:val="00EF419F"/>
    <w:rsid w:val="00EF4302"/>
    <w:rsid w:val="00EF46C1"/>
    <w:rsid w:val="00EF4711"/>
    <w:rsid w:val="00EF48C5"/>
    <w:rsid w:val="00EF4B07"/>
    <w:rsid w:val="00EF4BAF"/>
    <w:rsid w:val="00EF4C47"/>
    <w:rsid w:val="00EF4F8F"/>
    <w:rsid w:val="00EF4FDA"/>
    <w:rsid w:val="00EF52EB"/>
    <w:rsid w:val="00EF53A0"/>
    <w:rsid w:val="00EF53FF"/>
    <w:rsid w:val="00EF55D7"/>
    <w:rsid w:val="00EF577D"/>
    <w:rsid w:val="00EF57E8"/>
    <w:rsid w:val="00EF5E4C"/>
    <w:rsid w:val="00EF5E96"/>
    <w:rsid w:val="00EF5F61"/>
    <w:rsid w:val="00EF65A0"/>
    <w:rsid w:val="00EF666C"/>
    <w:rsid w:val="00EF6B3F"/>
    <w:rsid w:val="00EF6E72"/>
    <w:rsid w:val="00EF71BD"/>
    <w:rsid w:val="00EF730F"/>
    <w:rsid w:val="00EF73DF"/>
    <w:rsid w:val="00EF74A1"/>
    <w:rsid w:val="00EF7B95"/>
    <w:rsid w:val="00EF7C81"/>
    <w:rsid w:val="00EF7C9C"/>
    <w:rsid w:val="00EF7D36"/>
    <w:rsid w:val="00EF7D4D"/>
    <w:rsid w:val="00EF7DFF"/>
    <w:rsid w:val="00F00087"/>
    <w:rsid w:val="00F00497"/>
    <w:rsid w:val="00F0063E"/>
    <w:rsid w:val="00F006B7"/>
    <w:rsid w:val="00F0070B"/>
    <w:rsid w:val="00F00B18"/>
    <w:rsid w:val="00F00DB8"/>
    <w:rsid w:val="00F01052"/>
    <w:rsid w:val="00F01344"/>
    <w:rsid w:val="00F014ED"/>
    <w:rsid w:val="00F0164F"/>
    <w:rsid w:val="00F016AD"/>
    <w:rsid w:val="00F01D62"/>
    <w:rsid w:val="00F020F3"/>
    <w:rsid w:val="00F02319"/>
    <w:rsid w:val="00F027A1"/>
    <w:rsid w:val="00F028AD"/>
    <w:rsid w:val="00F02C6D"/>
    <w:rsid w:val="00F02F1A"/>
    <w:rsid w:val="00F0340B"/>
    <w:rsid w:val="00F037BD"/>
    <w:rsid w:val="00F03CE3"/>
    <w:rsid w:val="00F03E94"/>
    <w:rsid w:val="00F04317"/>
    <w:rsid w:val="00F04570"/>
    <w:rsid w:val="00F046A5"/>
    <w:rsid w:val="00F04927"/>
    <w:rsid w:val="00F04B6B"/>
    <w:rsid w:val="00F04D96"/>
    <w:rsid w:val="00F05518"/>
    <w:rsid w:val="00F056DB"/>
    <w:rsid w:val="00F057AC"/>
    <w:rsid w:val="00F05B25"/>
    <w:rsid w:val="00F05F55"/>
    <w:rsid w:val="00F060EE"/>
    <w:rsid w:val="00F0644B"/>
    <w:rsid w:val="00F066B2"/>
    <w:rsid w:val="00F067A9"/>
    <w:rsid w:val="00F06A98"/>
    <w:rsid w:val="00F06AF0"/>
    <w:rsid w:val="00F06C98"/>
    <w:rsid w:val="00F06F95"/>
    <w:rsid w:val="00F0708B"/>
    <w:rsid w:val="00F07098"/>
    <w:rsid w:val="00F07228"/>
    <w:rsid w:val="00F07276"/>
    <w:rsid w:val="00F076BE"/>
    <w:rsid w:val="00F077D8"/>
    <w:rsid w:val="00F07990"/>
    <w:rsid w:val="00F079E7"/>
    <w:rsid w:val="00F07DA1"/>
    <w:rsid w:val="00F07E6F"/>
    <w:rsid w:val="00F100D2"/>
    <w:rsid w:val="00F1018A"/>
    <w:rsid w:val="00F103E3"/>
    <w:rsid w:val="00F104BD"/>
    <w:rsid w:val="00F10580"/>
    <w:rsid w:val="00F1081D"/>
    <w:rsid w:val="00F10831"/>
    <w:rsid w:val="00F10B48"/>
    <w:rsid w:val="00F10C8C"/>
    <w:rsid w:val="00F111A1"/>
    <w:rsid w:val="00F11230"/>
    <w:rsid w:val="00F11369"/>
    <w:rsid w:val="00F114F3"/>
    <w:rsid w:val="00F115D0"/>
    <w:rsid w:val="00F11974"/>
    <w:rsid w:val="00F11A89"/>
    <w:rsid w:val="00F11CD4"/>
    <w:rsid w:val="00F11F56"/>
    <w:rsid w:val="00F12308"/>
    <w:rsid w:val="00F12588"/>
    <w:rsid w:val="00F12637"/>
    <w:rsid w:val="00F12F1A"/>
    <w:rsid w:val="00F12FD9"/>
    <w:rsid w:val="00F134AC"/>
    <w:rsid w:val="00F1398B"/>
    <w:rsid w:val="00F13D0D"/>
    <w:rsid w:val="00F13DE7"/>
    <w:rsid w:val="00F140E4"/>
    <w:rsid w:val="00F147D8"/>
    <w:rsid w:val="00F14804"/>
    <w:rsid w:val="00F1482A"/>
    <w:rsid w:val="00F149A3"/>
    <w:rsid w:val="00F14BC5"/>
    <w:rsid w:val="00F14E79"/>
    <w:rsid w:val="00F14F91"/>
    <w:rsid w:val="00F150DE"/>
    <w:rsid w:val="00F151F7"/>
    <w:rsid w:val="00F152F9"/>
    <w:rsid w:val="00F1555E"/>
    <w:rsid w:val="00F1557E"/>
    <w:rsid w:val="00F15B15"/>
    <w:rsid w:val="00F15E22"/>
    <w:rsid w:val="00F15FE9"/>
    <w:rsid w:val="00F1616C"/>
    <w:rsid w:val="00F161C6"/>
    <w:rsid w:val="00F16432"/>
    <w:rsid w:val="00F164B7"/>
    <w:rsid w:val="00F1668C"/>
    <w:rsid w:val="00F166CB"/>
    <w:rsid w:val="00F16754"/>
    <w:rsid w:val="00F1677F"/>
    <w:rsid w:val="00F168DE"/>
    <w:rsid w:val="00F16971"/>
    <w:rsid w:val="00F1710D"/>
    <w:rsid w:val="00F171BB"/>
    <w:rsid w:val="00F17363"/>
    <w:rsid w:val="00F17792"/>
    <w:rsid w:val="00F17D8A"/>
    <w:rsid w:val="00F20063"/>
    <w:rsid w:val="00F204FF"/>
    <w:rsid w:val="00F205E3"/>
    <w:rsid w:val="00F205F2"/>
    <w:rsid w:val="00F20A82"/>
    <w:rsid w:val="00F20C2F"/>
    <w:rsid w:val="00F20DAA"/>
    <w:rsid w:val="00F210C7"/>
    <w:rsid w:val="00F2111E"/>
    <w:rsid w:val="00F21130"/>
    <w:rsid w:val="00F218E4"/>
    <w:rsid w:val="00F21DA3"/>
    <w:rsid w:val="00F21DC0"/>
    <w:rsid w:val="00F21E2B"/>
    <w:rsid w:val="00F21E44"/>
    <w:rsid w:val="00F21ED1"/>
    <w:rsid w:val="00F220FF"/>
    <w:rsid w:val="00F22262"/>
    <w:rsid w:val="00F22646"/>
    <w:rsid w:val="00F22697"/>
    <w:rsid w:val="00F22A16"/>
    <w:rsid w:val="00F22A17"/>
    <w:rsid w:val="00F23072"/>
    <w:rsid w:val="00F2311E"/>
    <w:rsid w:val="00F231BC"/>
    <w:rsid w:val="00F231EA"/>
    <w:rsid w:val="00F233BC"/>
    <w:rsid w:val="00F23429"/>
    <w:rsid w:val="00F235DE"/>
    <w:rsid w:val="00F23926"/>
    <w:rsid w:val="00F23B6B"/>
    <w:rsid w:val="00F23B9C"/>
    <w:rsid w:val="00F23C92"/>
    <w:rsid w:val="00F24037"/>
    <w:rsid w:val="00F241B9"/>
    <w:rsid w:val="00F24301"/>
    <w:rsid w:val="00F24352"/>
    <w:rsid w:val="00F247C4"/>
    <w:rsid w:val="00F249A2"/>
    <w:rsid w:val="00F24BD9"/>
    <w:rsid w:val="00F24C20"/>
    <w:rsid w:val="00F24CDA"/>
    <w:rsid w:val="00F24F1F"/>
    <w:rsid w:val="00F24FF3"/>
    <w:rsid w:val="00F2512A"/>
    <w:rsid w:val="00F251DD"/>
    <w:rsid w:val="00F25344"/>
    <w:rsid w:val="00F253C9"/>
    <w:rsid w:val="00F25620"/>
    <w:rsid w:val="00F2573B"/>
    <w:rsid w:val="00F25770"/>
    <w:rsid w:val="00F25999"/>
    <w:rsid w:val="00F25BA7"/>
    <w:rsid w:val="00F25E4C"/>
    <w:rsid w:val="00F263CD"/>
    <w:rsid w:val="00F264C1"/>
    <w:rsid w:val="00F26667"/>
    <w:rsid w:val="00F268C2"/>
    <w:rsid w:val="00F26A51"/>
    <w:rsid w:val="00F26AA4"/>
    <w:rsid w:val="00F26E11"/>
    <w:rsid w:val="00F27039"/>
    <w:rsid w:val="00F2717F"/>
    <w:rsid w:val="00F2736C"/>
    <w:rsid w:val="00F2745E"/>
    <w:rsid w:val="00F275E8"/>
    <w:rsid w:val="00F27A2C"/>
    <w:rsid w:val="00F27B9B"/>
    <w:rsid w:val="00F27BF7"/>
    <w:rsid w:val="00F27C8C"/>
    <w:rsid w:val="00F27CF8"/>
    <w:rsid w:val="00F30250"/>
    <w:rsid w:val="00F3065B"/>
    <w:rsid w:val="00F306EF"/>
    <w:rsid w:val="00F306F5"/>
    <w:rsid w:val="00F30773"/>
    <w:rsid w:val="00F30820"/>
    <w:rsid w:val="00F30A50"/>
    <w:rsid w:val="00F30C7E"/>
    <w:rsid w:val="00F30DC9"/>
    <w:rsid w:val="00F30E88"/>
    <w:rsid w:val="00F30EC5"/>
    <w:rsid w:val="00F30F7D"/>
    <w:rsid w:val="00F30FE1"/>
    <w:rsid w:val="00F3108E"/>
    <w:rsid w:val="00F31096"/>
    <w:rsid w:val="00F312AB"/>
    <w:rsid w:val="00F314C9"/>
    <w:rsid w:val="00F31549"/>
    <w:rsid w:val="00F3177B"/>
    <w:rsid w:val="00F318E2"/>
    <w:rsid w:val="00F31BC3"/>
    <w:rsid w:val="00F31C02"/>
    <w:rsid w:val="00F31EEF"/>
    <w:rsid w:val="00F31F1F"/>
    <w:rsid w:val="00F31F46"/>
    <w:rsid w:val="00F32052"/>
    <w:rsid w:val="00F320CA"/>
    <w:rsid w:val="00F32365"/>
    <w:rsid w:val="00F323A6"/>
    <w:rsid w:val="00F32900"/>
    <w:rsid w:val="00F32D2F"/>
    <w:rsid w:val="00F32E1E"/>
    <w:rsid w:val="00F32E54"/>
    <w:rsid w:val="00F3311F"/>
    <w:rsid w:val="00F33359"/>
    <w:rsid w:val="00F335A1"/>
    <w:rsid w:val="00F336D0"/>
    <w:rsid w:val="00F33893"/>
    <w:rsid w:val="00F339CA"/>
    <w:rsid w:val="00F33D09"/>
    <w:rsid w:val="00F33D3B"/>
    <w:rsid w:val="00F34218"/>
    <w:rsid w:val="00F34290"/>
    <w:rsid w:val="00F3429D"/>
    <w:rsid w:val="00F3483E"/>
    <w:rsid w:val="00F34B06"/>
    <w:rsid w:val="00F34B73"/>
    <w:rsid w:val="00F34D0E"/>
    <w:rsid w:val="00F3518C"/>
    <w:rsid w:val="00F35509"/>
    <w:rsid w:val="00F355EA"/>
    <w:rsid w:val="00F35660"/>
    <w:rsid w:val="00F35745"/>
    <w:rsid w:val="00F357F7"/>
    <w:rsid w:val="00F3586D"/>
    <w:rsid w:val="00F358DA"/>
    <w:rsid w:val="00F358DD"/>
    <w:rsid w:val="00F3594D"/>
    <w:rsid w:val="00F35DFF"/>
    <w:rsid w:val="00F366F8"/>
    <w:rsid w:val="00F36A03"/>
    <w:rsid w:val="00F36B9A"/>
    <w:rsid w:val="00F37002"/>
    <w:rsid w:val="00F374A6"/>
    <w:rsid w:val="00F375E9"/>
    <w:rsid w:val="00F375EE"/>
    <w:rsid w:val="00F37771"/>
    <w:rsid w:val="00F3783E"/>
    <w:rsid w:val="00F37B6E"/>
    <w:rsid w:val="00F37EBC"/>
    <w:rsid w:val="00F37EF7"/>
    <w:rsid w:val="00F37F6C"/>
    <w:rsid w:val="00F404B2"/>
    <w:rsid w:val="00F4068A"/>
    <w:rsid w:val="00F4071D"/>
    <w:rsid w:val="00F40A17"/>
    <w:rsid w:val="00F40C76"/>
    <w:rsid w:val="00F40C95"/>
    <w:rsid w:val="00F40F69"/>
    <w:rsid w:val="00F4102C"/>
    <w:rsid w:val="00F4166F"/>
    <w:rsid w:val="00F41B59"/>
    <w:rsid w:val="00F41CB1"/>
    <w:rsid w:val="00F41F51"/>
    <w:rsid w:val="00F422B9"/>
    <w:rsid w:val="00F42362"/>
    <w:rsid w:val="00F42E1F"/>
    <w:rsid w:val="00F42E78"/>
    <w:rsid w:val="00F42EC2"/>
    <w:rsid w:val="00F434B9"/>
    <w:rsid w:val="00F438D4"/>
    <w:rsid w:val="00F43972"/>
    <w:rsid w:val="00F43AD0"/>
    <w:rsid w:val="00F441F8"/>
    <w:rsid w:val="00F443BD"/>
    <w:rsid w:val="00F44607"/>
    <w:rsid w:val="00F449B2"/>
    <w:rsid w:val="00F44AA4"/>
    <w:rsid w:val="00F44B4F"/>
    <w:rsid w:val="00F44DA5"/>
    <w:rsid w:val="00F451C3"/>
    <w:rsid w:val="00F452AB"/>
    <w:rsid w:val="00F4536C"/>
    <w:rsid w:val="00F45661"/>
    <w:rsid w:val="00F45ADA"/>
    <w:rsid w:val="00F45FAC"/>
    <w:rsid w:val="00F46109"/>
    <w:rsid w:val="00F4641C"/>
    <w:rsid w:val="00F465C9"/>
    <w:rsid w:val="00F46612"/>
    <w:rsid w:val="00F473B8"/>
    <w:rsid w:val="00F4742B"/>
    <w:rsid w:val="00F47445"/>
    <w:rsid w:val="00F4787F"/>
    <w:rsid w:val="00F4791D"/>
    <w:rsid w:val="00F47C77"/>
    <w:rsid w:val="00F47D9B"/>
    <w:rsid w:val="00F500E3"/>
    <w:rsid w:val="00F50442"/>
    <w:rsid w:val="00F50562"/>
    <w:rsid w:val="00F505AB"/>
    <w:rsid w:val="00F507BA"/>
    <w:rsid w:val="00F50A1F"/>
    <w:rsid w:val="00F50A67"/>
    <w:rsid w:val="00F50B27"/>
    <w:rsid w:val="00F50ED6"/>
    <w:rsid w:val="00F50EDC"/>
    <w:rsid w:val="00F50F47"/>
    <w:rsid w:val="00F51110"/>
    <w:rsid w:val="00F51290"/>
    <w:rsid w:val="00F517C0"/>
    <w:rsid w:val="00F519CB"/>
    <w:rsid w:val="00F51A32"/>
    <w:rsid w:val="00F51B51"/>
    <w:rsid w:val="00F51E03"/>
    <w:rsid w:val="00F51EBD"/>
    <w:rsid w:val="00F51F01"/>
    <w:rsid w:val="00F5210F"/>
    <w:rsid w:val="00F52114"/>
    <w:rsid w:val="00F525BE"/>
    <w:rsid w:val="00F52649"/>
    <w:rsid w:val="00F5282A"/>
    <w:rsid w:val="00F52B7B"/>
    <w:rsid w:val="00F52E3A"/>
    <w:rsid w:val="00F52F8A"/>
    <w:rsid w:val="00F52FA6"/>
    <w:rsid w:val="00F53233"/>
    <w:rsid w:val="00F532DD"/>
    <w:rsid w:val="00F532DF"/>
    <w:rsid w:val="00F5341B"/>
    <w:rsid w:val="00F53985"/>
    <w:rsid w:val="00F53BAE"/>
    <w:rsid w:val="00F53D59"/>
    <w:rsid w:val="00F53DFD"/>
    <w:rsid w:val="00F540FC"/>
    <w:rsid w:val="00F54487"/>
    <w:rsid w:val="00F54981"/>
    <w:rsid w:val="00F54A3D"/>
    <w:rsid w:val="00F54D4A"/>
    <w:rsid w:val="00F54DCF"/>
    <w:rsid w:val="00F54E20"/>
    <w:rsid w:val="00F54E7D"/>
    <w:rsid w:val="00F54F5A"/>
    <w:rsid w:val="00F55006"/>
    <w:rsid w:val="00F55049"/>
    <w:rsid w:val="00F55184"/>
    <w:rsid w:val="00F556A5"/>
    <w:rsid w:val="00F55B8D"/>
    <w:rsid w:val="00F55CA7"/>
    <w:rsid w:val="00F55D04"/>
    <w:rsid w:val="00F56106"/>
    <w:rsid w:val="00F561CE"/>
    <w:rsid w:val="00F56696"/>
    <w:rsid w:val="00F5672D"/>
    <w:rsid w:val="00F56797"/>
    <w:rsid w:val="00F567E6"/>
    <w:rsid w:val="00F56AAA"/>
    <w:rsid w:val="00F56E92"/>
    <w:rsid w:val="00F56EEA"/>
    <w:rsid w:val="00F571F2"/>
    <w:rsid w:val="00F5721C"/>
    <w:rsid w:val="00F573A3"/>
    <w:rsid w:val="00F573C0"/>
    <w:rsid w:val="00F57616"/>
    <w:rsid w:val="00F5769A"/>
    <w:rsid w:val="00F5784E"/>
    <w:rsid w:val="00F578B5"/>
    <w:rsid w:val="00F57D5F"/>
    <w:rsid w:val="00F57F7D"/>
    <w:rsid w:val="00F60054"/>
    <w:rsid w:val="00F60154"/>
    <w:rsid w:val="00F60242"/>
    <w:rsid w:val="00F60633"/>
    <w:rsid w:val="00F60EDA"/>
    <w:rsid w:val="00F613C9"/>
    <w:rsid w:val="00F61755"/>
    <w:rsid w:val="00F6196E"/>
    <w:rsid w:val="00F61D08"/>
    <w:rsid w:val="00F61DE1"/>
    <w:rsid w:val="00F61FA9"/>
    <w:rsid w:val="00F62146"/>
    <w:rsid w:val="00F62506"/>
    <w:rsid w:val="00F62648"/>
    <w:rsid w:val="00F6283E"/>
    <w:rsid w:val="00F62C56"/>
    <w:rsid w:val="00F62D23"/>
    <w:rsid w:val="00F634A0"/>
    <w:rsid w:val="00F634C1"/>
    <w:rsid w:val="00F636E7"/>
    <w:rsid w:val="00F6380B"/>
    <w:rsid w:val="00F64351"/>
    <w:rsid w:val="00F64522"/>
    <w:rsid w:val="00F646B7"/>
    <w:rsid w:val="00F64A48"/>
    <w:rsid w:val="00F64BF5"/>
    <w:rsid w:val="00F64CAE"/>
    <w:rsid w:val="00F64D79"/>
    <w:rsid w:val="00F64E27"/>
    <w:rsid w:val="00F650C9"/>
    <w:rsid w:val="00F6522A"/>
    <w:rsid w:val="00F65288"/>
    <w:rsid w:val="00F6551F"/>
    <w:rsid w:val="00F65D0A"/>
    <w:rsid w:val="00F65E17"/>
    <w:rsid w:val="00F65EB3"/>
    <w:rsid w:val="00F65FD4"/>
    <w:rsid w:val="00F66051"/>
    <w:rsid w:val="00F660E3"/>
    <w:rsid w:val="00F662D9"/>
    <w:rsid w:val="00F663C4"/>
    <w:rsid w:val="00F66739"/>
    <w:rsid w:val="00F66830"/>
    <w:rsid w:val="00F66C93"/>
    <w:rsid w:val="00F66E5D"/>
    <w:rsid w:val="00F66E9D"/>
    <w:rsid w:val="00F66FD7"/>
    <w:rsid w:val="00F670A1"/>
    <w:rsid w:val="00F6729A"/>
    <w:rsid w:val="00F67503"/>
    <w:rsid w:val="00F676D6"/>
    <w:rsid w:val="00F67A4D"/>
    <w:rsid w:val="00F67A62"/>
    <w:rsid w:val="00F7012F"/>
    <w:rsid w:val="00F704F8"/>
    <w:rsid w:val="00F7056C"/>
    <w:rsid w:val="00F708A1"/>
    <w:rsid w:val="00F709DC"/>
    <w:rsid w:val="00F70CE4"/>
    <w:rsid w:val="00F70CEC"/>
    <w:rsid w:val="00F70DDD"/>
    <w:rsid w:val="00F70E69"/>
    <w:rsid w:val="00F7103F"/>
    <w:rsid w:val="00F71414"/>
    <w:rsid w:val="00F71422"/>
    <w:rsid w:val="00F7178B"/>
    <w:rsid w:val="00F71A8E"/>
    <w:rsid w:val="00F72125"/>
    <w:rsid w:val="00F722FD"/>
    <w:rsid w:val="00F72464"/>
    <w:rsid w:val="00F72532"/>
    <w:rsid w:val="00F72889"/>
    <w:rsid w:val="00F72B52"/>
    <w:rsid w:val="00F72F53"/>
    <w:rsid w:val="00F72FC3"/>
    <w:rsid w:val="00F73404"/>
    <w:rsid w:val="00F73438"/>
    <w:rsid w:val="00F7352F"/>
    <w:rsid w:val="00F736A9"/>
    <w:rsid w:val="00F7394B"/>
    <w:rsid w:val="00F73A3B"/>
    <w:rsid w:val="00F73FF5"/>
    <w:rsid w:val="00F74046"/>
    <w:rsid w:val="00F740AC"/>
    <w:rsid w:val="00F74123"/>
    <w:rsid w:val="00F74143"/>
    <w:rsid w:val="00F742C6"/>
    <w:rsid w:val="00F74352"/>
    <w:rsid w:val="00F7444B"/>
    <w:rsid w:val="00F7464C"/>
    <w:rsid w:val="00F748CC"/>
    <w:rsid w:val="00F74909"/>
    <w:rsid w:val="00F74C2E"/>
    <w:rsid w:val="00F75CAA"/>
    <w:rsid w:val="00F75D35"/>
    <w:rsid w:val="00F75E30"/>
    <w:rsid w:val="00F76276"/>
    <w:rsid w:val="00F76AC0"/>
    <w:rsid w:val="00F76E4E"/>
    <w:rsid w:val="00F7763A"/>
    <w:rsid w:val="00F77795"/>
    <w:rsid w:val="00F778FB"/>
    <w:rsid w:val="00F8003C"/>
    <w:rsid w:val="00F80219"/>
    <w:rsid w:val="00F8031A"/>
    <w:rsid w:val="00F80357"/>
    <w:rsid w:val="00F80379"/>
    <w:rsid w:val="00F80CE9"/>
    <w:rsid w:val="00F80D9E"/>
    <w:rsid w:val="00F80F33"/>
    <w:rsid w:val="00F81220"/>
    <w:rsid w:val="00F81500"/>
    <w:rsid w:val="00F81642"/>
    <w:rsid w:val="00F816B8"/>
    <w:rsid w:val="00F81819"/>
    <w:rsid w:val="00F81A04"/>
    <w:rsid w:val="00F81EB8"/>
    <w:rsid w:val="00F81FF4"/>
    <w:rsid w:val="00F824A3"/>
    <w:rsid w:val="00F82657"/>
    <w:rsid w:val="00F826D7"/>
    <w:rsid w:val="00F827A1"/>
    <w:rsid w:val="00F829F5"/>
    <w:rsid w:val="00F82E5A"/>
    <w:rsid w:val="00F8345B"/>
    <w:rsid w:val="00F83A40"/>
    <w:rsid w:val="00F83A86"/>
    <w:rsid w:val="00F83AA5"/>
    <w:rsid w:val="00F83BA0"/>
    <w:rsid w:val="00F83C27"/>
    <w:rsid w:val="00F83D87"/>
    <w:rsid w:val="00F83ECF"/>
    <w:rsid w:val="00F841B6"/>
    <w:rsid w:val="00F84482"/>
    <w:rsid w:val="00F847C1"/>
    <w:rsid w:val="00F84A4F"/>
    <w:rsid w:val="00F84BC5"/>
    <w:rsid w:val="00F84D5B"/>
    <w:rsid w:val="00F84E22"/>
    <w:rsid w:val="00F8547F"/>
    <w:rsid w:val="00F85A50"/>
    <w:rsid w:val="00F85B09"/>
    <w:rsid w:val="00F85F0C"/>
    <w:rsid w:val="00F860A9"/>
    <w:rsid w:val="00F8677B"/>
    <w:rsid w:val="00F8694A"/>
    <w:rsid w:val="00F86AAB"/>
    <w:rsid w:val="00F86F2A"/>
    <w:rsid w:val="00F86F75"/>
    <w:rsid w:val="00F86FAD"/>
    <w:rsid w:val="00F871CC"/>
    <w:rsid w:val="00F872C0"/>
    <w:rsid w:val="00F87600"/>
    <w:rsid w:val="00F87691"/>
    <w:rsid w:val="00F8776B"/>
    <w:rsid w:val="00F87A3B"/>
    <w:rsid w:val="00F87C6F"/>
    <w:rsid w:val="00F87D4F"/>
    <w:rsid w:val="00F87DB8"/>
    <w:rsid w:val="00F90575"/>
    <w:rsid w:val="00F906BE"/>
    <w:rsid w:val="00F9074B"/>
    <w:rsid w:val="00F909CA"/>
    <w:rsid w:val="00F90AEE"/>
    <w:rsid w:val="00F90AF4"/>
    <w:rsid w:val="00F90D7C"/>
    <w:rsid w:val="00F91064"/>
    <w:rsid w:val="00F91267"/>
    <w:rsid w:val="00F91451"/>
    <w:rsid w:val="00F91811"/>
    <w:rsid w:val="00F91A19"/>
    <w:rsid w:val="00F91B12"/>
    <w:rsid w:val="00F91C4F"/>
    <w:rsid w:val="00F91EE1"/>
    <w:rsid w:val="00F9243D"/>
    <w:rsid w:val="00F92569"/>
    <w:rsid w:val="00F925AB"/>
    <w:rsid w:val="00F92E14"/>
    <w:rsid w:val="00F9302D"/>
    <w:rsid w:val="00F9339C"/>
    <w:rsid w:val="00F9343C"/>
    <w:rsid w:val="00F93447"/>
    <w:rsid w:val="00F935BB"/>
    <w:rsid w:val="00F93B55"/>
    <w:rsid w:val="00F93D88"/>
    <w:rsid w:val="00F9404B"/>
    <w:rsid w:val="00F941BF"/>
    <w:rsid w:val="00F942B3"/>
    <w:rsid w:val="00F94552"/>
    <w:rsid w:val="00F9471F"/>
    <w:rsid w:val="00F94A58"/>
    <w:rsid w:val="00F94E4F"/>
    <w:rsid w:val="00F95449"/>
    <w:rsid w:val="00F95B47"/>
    <w:rsid w:val="00F95E74"/>
    <w:rsid w:val="00F95F5C"/>
    <w:rsid w:val="00F95F69"/>
    <w:rsid w:val="00F965E1"/>
    <w:rsid w:val="00F96B5C"/>
    <w:rsid w:val="00F9714F"/>
    <w:rsid w:val="00F971E8"/>
    <w:rsid w:val="00F97307"/>
    <w:rsid w:val="00F973E0"/>
    <w:rsid w:val="00F97495"/>
    <w:rsid w:val="00F974BC"/>
    <w:rsid w:val="00F97AA3"/>
    <w:rsid w:val="00F97E6F"/>
    <w:rsid w:val="00F97EEE"/>
    <w:rsid w:val="00F9E49E"/>
    <w:rsid w:val="00FA04E7"/>
    <w:rsid w:val="00FA071A"/>
    <w:rsid w:val="00FA0925"/>
    <w:rsid w:val="00FA09EF"/>
    <w:rsid w:val="00FA0BFD"/>
    <w:rsid w:val="00FA0C65"/>
    <w:rsid w:val="00FA1155"/>
    <w:rsid w:val="00FA11A0"/>
    <w:rsid w:val="00FA1434"/>
    <w:rsid w:val="00FA1483"/>
    <w:rsid w:val="00FA175A"/>
    <w:rsid w:val="00FA1B7B"/>
    <w:rsid w:val="00FA1BAF"/>
    <w:rsid w:val="00FA2454"/>
    <w:rsid w:val="00FA24AF"/>
    <w:rsid w:val="00FA25CE"/>
    <w:rsid w:val="00FA25F3"/>
    <w:rsid w:val="00FA2805"/>
    <w:rsid w:val="00FA295C"/>
    <w:rsid w:val="00FA2CD2"/>
    <w:rsid w:val="00FA2CF2"/>
    <w:rsid w:val="00FA2EF2"/>
    <w:rsid w:val="00FA2FDD"/>
    <w:rsid w:val="00FA3125"/>
    <w:rsid w:val="00FA32A9"/>
    <w:rsid w:val="00FA34B7"/>
    <w:rsid w:val="00FA3B57"/>
    <w:rsid w:val="00FA3E24"/>
    <w:rsid w:val="00FA3F1B"/>
    <w:rsid w:val="00FA3F37"/>
    <w:rsid w:val="00FA4123"/>
    <w:rsid w:val="00FA42E0"/>
    <w:rsid w:val="00FA448E"/>
    <w:rsid w:val="00FA4512"/>
    <w:rsid w:val="00FA4780"/>
    <w:rsid w:val="00FA47B1"/>
    <w:rsid w:val="00FA4834"/>
    <w:rsid w:val="00FA48DE"/>
    <w:rsid w:val="00FA48F1"/>
    <w:rsid w:val="00FA49C6"/>
    <w:rsid w:val="00FA4E4A"/>
    <w:rsid w:val="00FA50AA"/>
    <w:rsid w:val="00FA523F"/>
    <w:rsid w:val="00FA5ADD"/>
    <w:rsid w:val="00FA5D73"/>
    <w:rsid w:val="00FA6A42"/>
    <w:rsid w:val="00FA6B30"/>
    <w:rsid w:val="00FA6B3C"/>
    <w:rsid w:val="00FA6FAC"/>
    <w:rsid w:val="00FA708F"/>
    <w:rsid w:val="00FA728D"/>
    <w:rsid w:val="00FA742C"/>
    <w:rsid w:val="00FA763F"/>
    <w:rsid w:val="00FA78F9"/>
    <w:rsid w:val="00FA790D"/>
    <w:rsid w:val="00FA7D19"/>
    <w:rsid w:val="00FB03CD"/>
    <w:rsid w:val="00FB06F7"/>
    <w:rsid w:val="00FB09F2"/>
    <w:rsid w:val="00FB0A83"/>
    <w:rsid w:val="00FB0D56"/>
    <w:rsid w:val="00FB0D64"/>
    <w:rsid w:val="00FB0E54"/>
    <w:rsid w:val="00FB12EF"/>
    <w:rsid w:val="00FB1512"/>
    <w:rsid w:val="00FB1540"/>
    <w:rsid w:val="00FB1568"/>
    <w:rsid w:val="00FB1770"/>
    <w:rsid w:val="00FB17B3"/>
    <w:rsid w:val="00FB17FD"/>
    <w:rsid w:val="00FB1A0D"/>
    <w:rsid w:val="00FB1AEA"/>
    <w:rsid w:val="00FB1D21"/>
    <w:rsid w:val="00FB1E1E"/>
    <w:rsid w:val="00FB1E7F"/>
    <w:rsid w:val="00FB21BE"/>
    <w:rsid w:val="00FB2D0D"/>
    <w:rsid w:val="00FB2E8C"/>
    <w:rsid w:val="00FB2FF3"/>
    <w:rsid w:val="00FB3044"/>
    <w:rsid w:val="00FB3066"/>
    <w:rsid w:val="00FB33C3"/>
    <w:rsid w:val="00FB33D6"/>
    <w:rsid w:val="00FB3444"/>
    <w:rsid w:val="00FB39D9"/>
    <w:rsid w:val="00FB4053"/>
    <w:rsid w:val="00FB4721"/>
    <w:rsid w:val="00FB483D"/>
    <w:rsid w:val="00FB4D6F"/>
    <w:rsid w:val="00FB4F23"/>
    <w:rsid w:val="00FB534A"/>
    <w:rsid w:val="00FB53F1"/>
    <w:rsid w:val="00FB5499"/>
    <w:rsid w:val="00FB5698"/>
    <w:rsid w:val="00FB5B0E"/>
    <w:rsid w:val="00FB5F14"/>
    <w:rsid w:val="00FB6B5F"/>
    <w:rsid w:val="00FB6BA5"/>
    <w:rsid w:val="00FB70B8"/>
    <w:rsid w:val="00FB7468"/>
    <w:rsid w:val="00FB74CA"/>
    <w:rsid w:val="00FB7546"/>
    <w:rsid w:val="00FB7620"/>
    <w:rsid w:val="00FB78C9"/>
    <w:rsid w:val="00FB7AF7"/>
    <w:rsid w:val="00FB7F31"/>
    <w:rsid w:val="00FC0027"/>
    <w:rsid w:val="00FC0041"/>
    <w:rsid w:val="00FC062D"/>
    <w:rsid w:val="00FC076C"/>
    <w:rsid w:val="00FC087F"/>
    <w:rsid w:val="00FC0892"/>
    <w:rsid w:val="00FC091B"/>
    <w:rsid w:val="00FC0E2A"/>
    <w:rsid w:val="00FC117F"/>
    <w:rsid w:val="00FC11A1"/>
    <w:rsid w:val="00FC12CF"/>
    <w:rsid w:val="00FC154C"/>
    <w:rsid w:val="00FC1BEF"/>
    <w:rsid w:val="00FC1C1D"/>
    <w:rsid w:val="00FC1CD6"/>
    <w:rsid w:val="00FC1F4D"/>
    <w:rsid w:val="00FC22B9"/>
    <w:rsid w:val="00FC22BB"/>
    <w:rsid w:val="00FC24A8"/>
    <w:rsid w:val="00FC26CB"/>
    <w:rsid w:val="00FC272E"/>
    <w:rsid w:val="00FC292A"/>
    <w:rsid w:val="00FC2AE9"/>
    <w:rsid w:val="00FC2B12"/>
    <w:rsid w:val="00FC2F6B"/>
    <w:rsid w:val="00FC2FB4"/>
    <w:rsid w:val="00FC30CB"/>
    <w:rsid w:val="00FC337B"/>
    <w:rsid w:val="00FC38D6"/>
    <w:rsid w:val="00FC3BD6"/>
    <w:rsid w:val="00FC4016"/>
    <w:rsid w:val="00FC41A8"/>
    <w:rsid w:val="00FC4250"/>
    <w:rsid w:val="00FC43C0"/>
    <w:rsid w:val="00FC4488"/>
    <w:rsid w:val="00FC45A4"/>
    <w:rsid w:val="00FC46D9"/>
    <w:rsid w:val="00FC497B"/>
    <w:rsid w:val="00FC4DB8"/>
    <w:rsid w:val="00FC4DEB"/>
    <w:rsid w:val="00FC5065"/>
    <w:rsid w:val="00FC5296"/>
    <w:rsid w:val="00FC58F6"/>
    <w:rsid w:val="00FC5B6E"/>
    <w:rsid w:val="00FC5BD8"/>
    <w:rsid w:val="00FC5D8C"/>
    <w:rsid w:val="00FC600C"/>
    <w:rsid w:val="00FC60E3"/>
    <w:rsid w:val="00FC613F"/>
    <w:rsid w:val="00FC6575"/>
    <w:rsid w:val="00FC6733"/>
    <w:rsid w:val="00FC6AF3"/>
    <w:rsid w:val="00FC6D54"/>
    <w:rsid w:val="00FC6ECC"/>
    <w:rsid w:val="00FC7015"/>
    <w:rsid w:val="00FC7091"/>
    <w:rsid w:val="00FC7252"/>
    <w:rsid w:val="00FC7413"/>
    <w:rsid w:val="00FC756F"/>
    <w:rsid w:val="00FC7591"/>
    <w:rsid w:val="00FC7A41"/>
    <w:rsid w:val="00FC7C3F"/>
    <w:rsid w:val="00FC7C51"/>
    <w:rsid w:val="00FC7E03"/>
    <w:rsid w:val="00FC7E98"/>
    <w:rsid w:val="00FC7FB0"/>
    <w:rsid w:val="00FD07BA"/>
    <w:rsid w:val="00FD07FE"/>
    <w:rsid w:val="00FD086C"/>
    <w:rsid w:val="00FD08D9"/>
    <w:rsid w:val="00FD0C3B"/>
    <w:rsid w:val="00FD1252"/>
    <w:rsid w:val="00FD13E1"/>
    <w:rsid w:val="00FD14AC"/>
    <w:rsid w:val="00FD14B0"/>
    <w:rsid w:val="00FD15DA"/>
    <w:rsid w:val="00FD1DB7"/>
    <w:rsid w:val="00FD1DFB"/>
    <w:rsid w:val="00FD1E3B"/>
    <w:rsid w:val="00FD1F2C"/>
    <w:rsid w:val="00FD1FFA"/>
    <w:rsid w:val="00FD26E1"/>
    <w:rsid w:val="00FD27CA"/>
    <w:rsid w:val="00FD2895"/>
    <w:rsid w:val="00FD2949"/>
    <w:rsid w:val="00FD2DBB"/>
    <w:rsid w:val="00FD3114"/>
    <w:rsid w:val="00FD355F"/>
    <w:rsid w:val="00FD3660"/>
    <w:rsid w:val="00FD3697"/>
    <w:rsid w:val="00FD36F2"/>
    <w:rsid w:val="00FD3A44"/>
    <w:rsid w:val="00FD3AD2"/>
    <w:rsid w:val="00FD3BEE"/>
    <w:rsid w:val="00FD3F95"/>
    <w:rsid w:val="00FD41E7"/>
    <w:rsid w:val="00FD4686"/>
    <w:rsid w:val="00FD47F7"/>
    <w:rsid w:val="00FD4831"/>
    <w:rsid w:val="00FD4851"/>
    <w:rsid w:val="00FD48D7"/>
    <w:rsid w:val="00FD49CD"/>
    <w:rsid w:val="00FD4A1E"/>
    <w:rsid w:val="00FD4B71"/>
    <w:rsid w:val="00FD50B4"/>
    <w:rsid w:val="00FD52DF"/>
    <w:rsid w:val="00FD5685"/>
    <w:rsid w:val="00FD5B62"/>
    <w:rsid w:val="00FD5D2B"/>
    <w:rsid w:val="00FD5DD5"/>
    <w:rsid w:val="00FD5EA7"/>
    <w:rsid w:val="00FD5EF5"/>
    <w:rsid w:val="00FD6292"/>
    <w:rsid w:val="00FD62C2"/>
    <w:rsid w:val="00FD62E8"/>
    <w:rsid w:val="00FD6444"/>
    <w:rsid w:val="00FD65A1"/>
    <w:rsid w:val="00FD65B5"/>
    <w:rsid w:val="00FD6712"/>
    <w:rsid w:val="00FD6864"/>
    <w:rsid w:val="00FD6AB5"/>
    <w:rsid w:val="00FD6C79"/>
    <w:rsid w:val="00FD7064"/>
    <w:rsid w:val="00FD7591"/>
    <w:rsid w:val="00FD7A15"/>
    <w:rsid w:val="00FE004F"/>
    <w:rsid w:val="00FE0065"/>
    <w:rsid w:val="00FE050C"/>
    <w:rsid w:val="00FE06E1"/>
    <w:rsid w:val="00FE0A4A"/>
    <w:rsid w:val="00FE0CEE"/>
    <w:rsid w:val="00FE0CF1"/>
    <w:rsid w:val="00FE0DAC"/>
    <w:rsid w:val="00FE0DC1"/>
    <w:rsid w:val="00FE0DEC"/>
    <w:rsid w:val="00FE1045"/>
    <w:rsid w:val="00FE151B"/>
    <w:rsid w:val="00FE156F"/>
    <w:rsid w:val="00FE15A0"/>
    <w:rsid w:val="00FE1726"/>
    <w:rsid w:val="00FE17FF"/>
    <w:rsid w:val="00FE180D"/>
    <w:rsid w:val="00FE1E89"/>
    <w:rsid w:val="00FE2060"/>
    <w:rsid w:val="00FE2526"/>
    <w:rsid w:val="00FE2553"/>
    <w:rsid w:val="00FE25B1"/>
    <w:rsid w:val="00FE2715"/>
    <w:rsid w:val="00FE2DFF"/>
    <w:rsid w:val="00FE2F9F"/>
    <w:rsid w:val="00FE3067"/>
    <w:rsid w:val="00FE3436"/>
    <w:rsid w:val="00FE3450"/>
    <w:rsid w:val="00FE3495"/>
    <w:rsid w:val="00FE34EF"/>
    <w:rsid w:val="00FE3517"/>
    <w:rsid w:val="00FE35CA"/>
    <w:rsid w:val="00FE364A"/>
    <w:rsid w:val="00FE37B3"/>
    <w:rsid w:val="00FE393B"/>
    <w:rsid w:val="00FE3A1F"/>
    <w:rsid w:val="00FE3A4D"/>
    <w:rsid w:val="00FE3CF8"/>
    <w:rsid w:val="00FE3E7B"/>
    <w:rsid w:val="00FE4217"/>
    <w:rsid w:val="00FE43DF"/>
    <w:rsid w:val="00FE490B"/>
    <w:rsid w:val="00FE4956"/>
    <w:rsid w:val="00FE49DB"/>
    <w:rsid w:val="00FE4D36"/>
    <w:rsid w:val="00FE4DB7"/>
    <w:rsid w:val="00FE4E28"/>
    <w:rsid w:val="00FE580F"/>
    <w:rsid w:val="00FE592D"/>
    <w:rsid w:val="00FE59B9"/>
    <w:rsid w:val="00FE5CE1"/>
    <w:rsid w:val="00FE6006"/>
    <w:rsid w:val="00FE603E"/>
    <w:rsid w:val="00FE607D"/>
    <w:rsid w:val="00FE6125"/>
    <w:rsid w:val="00FE6316"/>
    <w:rsid w:val="00FE6621"/>
    <w:rsid w:val="00FE6AE7"/>
    <w:rsid w:val="00FE6C2F"/>
    <w:rsid w:val="00FE6CA8"/>
    <w:rsid w:val="00FE6F30"/>
    <w:rsid w:val="00FE725A"/>
    <w:rsid w:val="00FE7293"/>
    <w:rsid w:val="00FE7418"/>
    <w:rsid w:val="00FE791B"/>
    <w:rsid w:val="00FE7F27"/>
    <w:rsid w:val="00FF00DD"/>
    <w:rsid w:val="00FF0811"/>
    <w:rsid w:val="00FF0B11"/>
    <w:rsid w:val="00FF0BE6"/>
    <w:rsid w:val="00FF0E68"/>
    <w:rsid w:val="00FF0EFF"/>
    <w:rsid w:val="00FF0FFA"/>
    <w:rsid w:val="00FF1379"/>
    <w:rsid w:val="00FF13BE"/>
    <w:rsid w:val="00FF1717"/>
    <w:rsid w:val="00FF1751"/>
    <w:rsid w:val="00FF186F"/>
    <w:rsid w:val="00FF1885"/>
    <w:rsid w:val="00FF19D0"/>
    <w:rsid w:val="00FF19EE"/>
    <w:rsid w:val="00FF1B40"/>
    <w:rsid w:val="00FF1C4D"/>
    <w:rsid w:val="00FF1E80"/>
    <w:rsid w:val="00FF218E"/>
    <w:rsid w:val="00FF251B"/>
    <w:rsid w:val="00FF25AD"/>
    <w:rsid w:val="00FF288D"/>
    <w:rsid w:val="00FF29A8"/>
    <w:rsid w:val="00FF2AB0"/>
    <w:rsid w:val="00FF2CF8"/>
    <w:rsid w:val="00FF2E8A"/>
    <w:rsid w:val="00FF3072"/>
    <w:rsid w:val="00FF332E"/>
    <w:rsid w:val="00FF343D"/>
    <w:rsid w:val="00FF379F"/>
    <w:rsid w:val="00FF37AA"/>
    <w:rsid w:val="00FF37E3"/>
    <w:rsid w:val="00FF3950"/>
    <w:rsid w:val="00FF3D8E"/>
    <w:rsid w:val="00FF3E80"/>
    <w:rsid w:val="00FF419F"/>
    <w:rsid w:val="00FF429A"/>
    <w:rsid w:val="00FF4627"/>
    <w:rsid w:val="00FF4753"/>
    <w:rsid w:val="00FF4E68"/>
    <w:rsid w:val="00FF5206"/>
    <w:rsid w:val="00FF5357"/>
    <w:rsid w:val="00FF5597"/>
    <w:rsid w:val="00FF567C"/>
    <w:rsid w:val="00FF57F7"/>
    <w:rsid w:val="00FF5812"/>
    <w:rsid w:val="00FF58B5"/>
    <w:rsid w:val="00FF5993"/>
    <w:rsid w:val="00FF5B7C"/>
    <w:rsid w:val="00FF5CD1"/>
    <w:rsid w:val="00FF5D5A"/>
    <w:rsid w:val="00FF624A"/>
    <w:rsid w:val="00FF6452"/>
    <w:rsid w:val="00FF6513"/>
    <w:rsid w:val="00FF6598"/>
    <w:rsid w:val="00FF6C70"/>
    <w:rsid w:val="00FF6E3E"/>
    <w:rsid w:val="00FF70C8"/>
    <w:rsid w:val="00FF7501"/>
    <w:rsid w:val="00FF750A"/>
    <w:rsid w:val="00FF7D87"/>
    <w:rsid w:val="00FF7E01"/>
    <w:rsid w:val="00FF7EDB"/>
    <w:rsid w:val="0103CB8E"/>
    <w:rsid w:val="015A935F"/>
    <w:rsid w:val="01A16CF1"/>
    <w:rsid w:val="022158E8"/>
    <w:rsid w:val="02287FD2"/>
    <w:rsid w:val="024FB6A4"/>
    <w:rsid w:val="0263B909"/>
    <w:rsid w:val="0264A1B4"/>
    <w:rsid w:val="0269C342"/>
    <w:rsid w:val="02892EBE"/>
    <w:rsid w:val="02BAA8AC"/>
    <w:rsid w:val="0364FEFC"/>
    <w:rsid w:val="037D83B8"/>
    <w:rsid w:val="0384E525"/>
    <w:rsid w:val="03A958A2"/>
    <w:rsid w:val="03DDF426"/>
    <w:rsid w:val="03EDF4D2"/>
    <w:rsid w:val="0403BD2A"/>
    <w:rsid w:val="0433A6CC"/>
    <w:rsid w:val="04589C58"/>
    <w:rsid w:val="0498A641"/>
    <w:rsid w:val="05B5B388"/>
    <w:rsid w:val="05C22528"/>
    <w:rsid w:val="05C99B4D"/>
    <w:rsid w:val="05CFCDDD"/>
    <w:rsid w:val="05F2C314"/>
    <w:rsid w:val="061485E6"/>
    <w:rsid w:val="063692DE"/>
    <w:rsid w:val="06444B5B"/>
    <w:rsid w:val="06663A8C"/>
    <w:rsid w:val="06665EED"/>
    <w:rsid w:val="0684A9C4"/>
    <w:rsid w:val="0699B6CD"/>
    <w:rsid w:val="06D2C6A3"/>
    <w:rsid w:val="073A6545"/>
    <w:rsid w:val="0763598E"/>
    <w:rsid w:val="0788D64E"/>
    <w:rsid w:val="07A1EFFB"/>
    <w:rsid w:val="07DF6666"/>
    <w:rsid w:val="07ED3808"/>
    <w:rsid w:val="081C78BE"/>
    <w:rsid w:val="081EAEB8"/>
    <w:rsid w:val="08434BD2"/>
    <w:rsid w:val="0855249C"/>
    <w:rsid w:val="085FA93E"/>
    <w:rsid w:val="0867ECDB"/>
    <w:rsid w:val="08D88F22"/>
    <w:rsid w:val="08F2C7B2"/>
    <w:rsid w:val="090E7EB8"/>
    <w:rsid w:val="0915141F"/>
    <w:rsid w:val="0965F484"/>
    <w:rsid w:val="099E2BE5"/>
    <w:rsid w:val="09E26E7A"/>
    <w:rsid w:val="0A11113A"/>
    <w:rsid w:val="0A1DEB7F"/>
    <w:rsid w:val="0A6905F9"/>
    <w:rsid w:val="0A69C012"/>
    <w:rsid w:val="0A6E3F75"/>
    <w:rsid w:val="0A83D0B5"/>
    <w:rsid w:val="0A93001C"/>
    <w:rsid w:val="0A97FDEF"/>
    <w:rsid w:val="0AB7AE14"/>
    <w:rsid w:val="0AB8F415"/>
    <w:rsid w:val="0ABB6990"/>
    <w:rsid w:val="0ABBC974"/>
    <w:rsid w:val="0AC33566"/>
    <w:rsid w:val="0AD4286E"/>
    <w:rsid w:val="0ADE93A9"/>
    <w:rsid w:val="0B195EFD"/>
    <w:rsid w:val="0B42450D"/>
    <w:rsid w:val="0B44BCE6"/>
    <w:rsid w:val="0B572F0F"/>
    <w:rsid w:val="0B57E052"/>
    <w:rsid w:val="0B7D1640"/>
    <w:rsid w:val="0BA331F8"/>
    <w:rsid w:val="0BBD3F49"/>
    <w:rsid w:val="0BE13CD6"/>
    <w:rsid w:val="0C5FCB7B"/>
    <w:rsid w:val="0C60F1EB"/>
    <w:rsid w:val="0C7221D2"/>
    <w:rsid w:val="0C79D84E"/>
    <w:rsid w:val="0C7EAF5B"/>
    <w:rsid w:val="0CA675BF"/>
    <w:rsid w:val="0CC1996E"/>
    <w:rsid w:val="0CD92C8A"/>
    <w:rsid w:val="0D19FBB3"/>
    <w:rsid w:val="0D3B8D97"/>
    <w:rsid w:val="0D40DCD2"/>
    <w:rsid w:val="0D444CD3"/>
    <w:rsid w:val="0D9A83D1"/>
    <w:rsid w:val="0D9BF729"/>
    <w:rsid w:val="0DA58305"/>
    <w:rsid w:val="0DAD8EE5"/>
    <w:rsid w:val="0DC64ACB"/>
    <w:rsid w:val="0DEDB101"/>
    <w:rsid w:val="0E0570FA"/>
    <w:rsid w:val="0E2708F4"/>
    <w:rsid w:val="0E2AEE75"/>
    <w:rsid w:val="0E499120"/>
    <w:rsid w:val="0E556114"/>
    <w:rsid w:val="0E5839A0"/>
    <w:rsid w:val="0E7776B1"/>
    <w:rsid w:val="0E879152"/>
    <w:rsid w:val="0EB8D420"/>
    <w:rsid w:val="0EC5939F"/>
    <w:rsid w:val="0ED43F28"/>
    <w:rsid w:val="0EF68A88"/>
    <w:rsid w:val="0F1DE54E"/>
    <w:rsid w:val="0F53F5EB"/>
    <w:rsid w:val="0F5EBA33"/>
    <w:rsid w:val="0F67DCCA"/>
    <w:rsid w:val="0F83175E"/>
    <w:rsid w:val="0FB38E41"/>
    <w:rsid w:val="0FB41572"/>
    <w:rsid w:val="0FCE23C6"/>
    <w:rsid w:val="10262A7D"/>
    <w:rsid w:val="10684D53"/>
    <w:rsid w:val="107D10ED"/>
    <w:rsid w:val="1088572D"/>
    <w:rsid w:val="10A35624"/>
    <w:rsid w:val="10DE2EEB"/>
    <w:rsid w:val="10E0B773"/>
    <w:rsid w:val="10FF152A"/>
    <w:rsid w:val="114E8837"/>
    <w:rsid w:val="11700C58"/>
    <w:rsid w:val="11A64E08"/>
    <w:rsid w:val="11CBE353"/>
    <w:rsid w:val="11DFE0DD"/>
    <w:rsid w:val="1264CCAE"/>
    <w:rsid w:val="126754E9"/>
    <w:rsid w:val="12BBFD37"/>
    <w:rsid w:val="1321AB73"/>
    <w:rsid w:val="1362CE33"/>
    <w:rsid w:val="13883042"/>
    <w:rsid w:val="13B227BF"/>
    <w:rsid w:val="13B32826"/>
    <w:rsid w:val="13F6291A"/>
    <w:rsid w:val="13FF45AD"/>
    <w:rsid w:val="142F9C5C"/>
    <w:rsid w:val="14851096"/>
    <w:rsid w:val="14BB0E50"/>
    <w:rsid w:val="14C129D0"/>
    <w:rsid w:val="14DDE2AA"/>
    <w:rsid w:val="1527CDD4"/>
    <w:rsid w:val="15411965"/>
    <w:rsid w:val="15B08656"/>
    <w:rsid w:val="15FC5C9C"/>
    <w:rsid w:val="15FD08B1"/>
    <w:rsid w:val="160D2294"/>
    <w:rsid w:val="162E37A6"/>
    <w:rsid w:val="1655AC46"/>
    <w:rsid w:val="168FF925"/>
    <w:rsid w:val="1699DE8C"/>
    <w:rsid w:val="16A0EA69"/>
    <w:rsid w:val="16A28573"/>
    <w:rsid w:val="16FF3E2F"/>
    <w:rsid w:val="17016582"/>
    <w:rsid w:val="17029D0F"/>
    <w:rsid w:val="17037D97"/>
    <w:rsid w:val="17613502"/>
    <w:rsid w:val="176CDF3B"/>
    <w:rsid w:val="17781C13"/>
    <w:rsid w:val="1779B9BE"/>
    <w:rsid w:val="179C1A94"/>
    <w:rsid w:val="17A479EE"/>
    <w:rsid w:val="17A62D7E"/>
    <w:rsid w:val="17A9893B"/>
    <w:rsid w:val="17BF0E2A"/>
    <w:rsid w:val="18053A2E"/>
    <w:rsid w:val="183CEED7"/>
    <w:rsid w:val="188973A8"/>
    <w:rsid w:val="18DC8C9B"/>
    <w:rsid w:val="18F9CD5B"/>
    <w:rsid w:val="1904C9FC"/>
    <w:rsid w:val="190CCA41"/>
    <w:rsid w:val="1913DC5B"/>
    <w:rsid w:val="191DCC15"/>
    <w:rsid w:val="19745B7B"/>
    <w:rsid w:val="19B141C6"/>
    <w:rsid w:val="19FAE97D"/>
    <w:rsid w:val="1A91A86C"/>
    <w:rsid w:val="1AE383B6"/>
    <w:rsid w:val="1AFD0138"/>
    <w:rsid w:val="1B019BD2"/>
    <w:rsid w:val="1B2CB6F5"/>
    <w:rsid w:val="1B3E0F06"/>
    <w:rsid w:val="1B93C737"/>
    <w:rsid w:val="1B9531AA"/>
    <w:rsid w:val="1BA08F9C"/>
    <w:rsid w:val="1BA455F5"/>
    <w:rsid w:val="1BA709C1"/>
    <w:rsid w:val="1BC3813C"/>
    <w:rsid w:val="1BFFB575"/>
    <w:rsid w:val="1C0AA50E"/>
    <w:rsid w:val="1C1359BC"/>
    <w:rsid w:val="1C27BA6C"/>
    <w:rsid w:val="1C3F2A5D"/>
    <w:rsid w:val="1C4F0EA0"/>
    <w:rsid w:val="1C623319"/>
    <w:rsid w:val="1C6A85B6"/>
    <w:rsid w:val="1C7FF51F"/>
    <w:rsid w:val="1C972843"/>
    <w:rsid w:val="1CA1A99B"/>
    <w:rsid w:val="1CB26D90"/>
    <w:rsid w:val="1CC5D970"/>
    <w:rsid w:val="1CE4F4AC"/>
    <w:rsid w:val="1CE7D91C"/>
    <w:rsid w:val="1D5FC81D"/>
    <w:rsid w:val="1DC86085"/>
    <w:rsid w:val="1E10CD8F"/>
    <w:rsid w:val="1E235065"/>
    <w:rsid w:val="1E69BF98"/>
    <w:rsid w:val="1E7A9831"/>
    <w:rsid w:val="1E99DEFD"/>
    <w:rsid w:val="1E9C3C84"/>
    <w:rsid w:val="1EA46ED6"/>
    <w:rsid w:val="1F5217B1"/>
    <w:rsid w:val="1F71B5D2"/>
    <w:rsid w:val="1F7304CD"/>
    <w:rsid w:val="1F94CB30"/>
    <w:rsid w:val="1FA6042B"/>
    <w:rsid w:val="1FC78B1B"/>
    <w:rsid w:val="1FD92D10"/>
    <w:rsid w:val="204860EC"/>
    <w:rsid w:val="206499F7"/>
    <w:rsid w:val="206DE9F1"/>
    <w:rsid w:val="207DFF0E"/>
    <w:rsid w:val="208C471B"/>
    <w:rsid w:val="20A154F1"/>
    <w:rsid w:val="212034B3"/>
    <w:rsid w:val="21620537"/>
    <w:rsid w:val="2183032F"/>
    <w:rsid w:val="21BBE470"/>
    <w:rsid w:val="21BF29B0"/>
    <w:rsid w:val="22799D67"/>
    <w:rsid w:val="227F0EFE"/>
    <w:rsid w:val="22A9B02B"/>
    <w:rsid w:val="22AEFD3A"/>
    <w:rsid w:val="22DAFF47"/>
    <w:rsid w:val="23187BC8"/>
    <w:rsid w:val="234023BD"/>
    <w:rsid w:val="23CFEB0B"/>
    <w:rsid w:val="23E22FF4"/>
    <w:rsid w:val="240D740E"/>
    <w:rsid w:val="244F753D"/>
    <w:rsid w:val="24DE1147"/>
    <w:rsid w:val="25286DDB"/>
    <w:rsid w:val="257A0E38"/>
    <w:rsid w:val="2580D3CD"/>
    <w:rsid w:val="25943D73"/>
    <w:rsid w:val="259B2A39"/>
    <w:rsid w:val="25B6BDBA"/>
    <w:rsid w:val="25FE87D9"/>
    <w:rsid w:val="260020D5"/>
    <w:rsid w:val="26015AE7"/>
    <w:rsid w:val="26307003"/>
    <w:rsid w:val="2650FB1E"/>
    <w:rsid w:val="27199794"/>
    <w:rsid w:val="2719A959"/>
    <w:rsid w:val="2737675D"/>
    <w:rsid w:val="2743581E"/>
    <w:rsid w:val="2763F461"/>
    <w:rsid w:val="2792130E"/>
    <w:rsid w:val="27B26DD3"/>
    <w:rsid w:val="27BCFB69"/>
    <w:rsid w:val="27CDF12F"/>
    <w:rsid w:val="28054F4C"/>
    <w:rsid w:val="280FDCB7"/>
    <w:rsid w:val="28239B2D"/>
    <w:rsid w:val="284DC346"/>
    <w:rsid w:val="28609669"/>
    <w:rsid w:val="289AB1B6"/>
    <w:rsid w:val="28D4F32A"/>
    <w:rsid w:val="28DFE38C"/>
    <w:rsid w:val="29483C3E"/>
    <w:rsid w:val="29559E5A"/>
    <w:rsid w:val="2968973E"/>
    <w:rsid w:val="29846AEE"/>
    <w:rsid w:val="2992D930"/>
    <w:rsid w:val="299A1B67"/>
    <w:rsid w:val="29AE845B"/>
    <w:rsid w:val="2A30AB5A"/>
    <w:rsid w:val="2A5BD507"/>
    <w:rsid w:val="2A9B40AC"/>
    <w:rsid w:val="2AB8E8C8"/>
    <w:rsid w:val="2AD94085"/>
    <w:rsid w:val="2AF22478"/>
    <w:rsid w:val="2B0C3798"/>
    <w:rsid w:val="2B6F510B"/>
    <w:rsid w:val="2B8EADDB"/>
    <w:rsid w:val="2BCA0192"/>
    <w:rsid w:val="2BD25A80"/>
    <w:rsid w:val="2C3F0281"/>
    <w:rsid w:val="2C47EE18"/>
    <w:rsid w:val="2C4F88B5"/>
    <w:rsid w:val="2C582D9A"/>
    <w:rsid w:val="2C642CD2"/>
    <w:rsid w:val="2C7CAA96"/>
    <w:rsid w:val="2C92E14C"/>
    <w:rsid w:val="2CCCE8B9"/>
    <w:rsid w:val="2CD8B1D8"/>
    <w:rsid w:val="2CEED6AB"/>
    <w:rsid w:val="2D0F46CF"/>
    <w:rsid w:val="2D261989"/>
    <w:rsid w:val="2D70A3B8"/>
    <w:rsid w:val="2DAC7635"/>
    <w:rsid w:val="2DB08773"/>
    <w:rsid w:val="2DFABECA"/>
    <w:rsid w:val="2E07E84B"/>
    <w:rsid w:val="2E234D00"/>
    <w:rsid w:val="2E8C3E29"/>
    <w:rsid w:val="2E9D6EDC"/>
    <w:rsid w:val="2EC9519B"/>
    <w:rsid w:val="2EFCA7FA"/>
    <w:rsid w:val="2F2584BD"/>
    <w:rsid w:val="2F3AFF52"/>
    <w:rsid w:val="2F53078D"/>
    <w:rsid w:val="2F6CA201"/>
    <w:rsid w:val="2F7E5007"/>
    <w:rsid w:val="2FB2F0F3"/>
    <w:rsid w:val="2FBE8A68"/>
    <w:rsid w:val="2FC80141"/>
    <w:rsid w:val="2FD5456C"/>
    <w:rsid w:val="2FDA81A9"/>
    <w:rsid w:val="2FDEA199"/>
    <w:rsid w:val="30361E29"/>
    <w:rsid w:val="303A9DD2"/>
    <w:rsid w:val="304537BA"/>
    <w:rsid w:val="306AD2F1"/>
    <w:rsid w:val="30A44503"/>
    <w:rsid w:val="30DB1B60"/>
    <w:rsid w:val="3122EFED"/>
    <w:rsid w:val="3138A334"/>
    <w:rsid w:val="3140EAC1"/>
    <w:rsid w:val="3164A9EA"/>
    <w:rsid w:val="31DD76E5"/>
    <w:rsid w:val="31E68DB2"/>
    <w:rsid w:val="31F768CD"/>
    <w:rsid w:val="31F8EAE0"/>
    <w:rsid w:val="32089DCE"/>
    <w:rsid w:val="3223A3E5"/>
    <w:rsid w:val="32258E77"/>
    <w:rsid w:val="3261321A"/>
    <w:rsid w:val="32736D3E"/>
    <w:rsid w:val="3279AB4D"/>
    <w:rsid w:val="328CE9CA"/>
    <w:rsid w:val="329B524F"/>
    <w:rsid w:val="32B94237"/>
    <w:rsid w:val="33071E03"/>
    <w:rsid w:val="3313EA36"/>
    <w:rsid w:val="33238A3F"/>
    <w:rsid w:val="335D5B9C"/>
    <w:rsid w:val="337E3744"/>
    <w:rsid w:val="33A513BD"/>
    <w:rsid w:val="3404B604"/>
    <w:rsid w:val="341BBFE2"/>
    <w:rsid w:val="343CBF40"/>
    <w:rsid w:val="3469C4D1"/>
    <w:rsid w:val="3476784F"/>
    <w:rsid w:val="355BE1B8"/>
    <w:rsid w:val="359A8D1A"/>
    <w:rsid w:val="359D8FEB"/>
    <w:rsid w:val="36091BBF"/>
    <w:rsid w:val="363911B7"/>
    <w:rsid w:val="36438AFA"/>
    <w:rsid w:val="36559EDF"/>
    <w:rsid w:val="36A0894D"/>
    <w:rsid w:val="36B3AD29"/>
    <w:rsid w:val="36CDF6D9"/>
    <w:rsid w:val="36E8C59D"/>
    <w:rsid w:val="372130A1"/>
    <w:rsid w:val="3731CBB8"/>
    <w:rsid w:val="3749239B"/>
    <w:rsid w:val="3766DBE7"/>
    <w:rsid w:val="37A4BFC6"/>
    <w:rsid w:val="37AE0EA6"/>
    <w:rsid w:val="37CAE476"/>
    <w:rsid w:val="37D89850"/>
    <w:rsid w:val="37F04B8C"/>
    <w:rsid w:val="3805BB7A"/>
    <w:rsid w:val="381810FD"/>
    <w:rsid w:val="38715837"/>
    <w:rsid w:val="3892660F"/>
    <w:rsid w:val="38937585"/>
    <w:rsid w:val="38B94CED"/>
    <w:rsid w:val="38B9C467"/>
    <w:rsid w:val="38C24075"/>
    <w:rsid w:val="38F54459"/>
    <w:rsid w:val="3909040F"/>
    <w:rsid w:val="394F4300"/>
    <w:rsid w:val="3977F5FD"/>
    <w:rsid w:val="39AB7085"/>
    <w:rsid w:val="39DDF587"/>
    <w:rsid w:val="39E04400"/>
    <w:rsid w:val="39EE09DF"/>
    <w:rsid w:val="3A11BBB7"/>
    <w:rsid w:val="3A165B80"/>
    <w:rsid w:val="3A1C9BC5"/>
    <w:rsid w:val="3A496BFF"/>
    <w:rsid w:val="3A6D5455"/>
    <w:rsid w:val="3A7A923E"/>
    <w:rsid w:val="3A7D0B8D"/>
    <w:rsid w:val="3A802ABE"/>
    <w:rsid w:val="3A802ED1"/>
    <w:rsid w:val="3A909E8B"/>
    <w:rsid w:val="3AA0F9B2"/>
    <w:rsid w:val="3AB5D653"/>
    <w:rsid w:val="3ADB1D4F"/>
    <w:rsid w:val="3AFF02F8"/>
    <w:rsid w:val="3B2B8A83"/>
    <w:rsid w:val="3B5DA102"/>
    <w:rsid w:val="3B697D69"/>
    <w:rsid w:val="3B6B41A5"/>
    <w:rsid w:val="3B8CAFFF"/>
    <w:rsid w:val="3BAE1A49"/>
    <w:rsid w:val="3C00EC07"/>
    <w:rsid w:val="3C044094"/>
    <w:rsid w:val="3C5C0BAD"/>
    <w:rsid w:val="3C61C688"/>
    <w:rsid w:val="3C6D48F7"/>
    <w:rsid w:val="3C8A0929"/>
    <w:rsid w:val="3C8BFC90"/>
    <w:rsid w:val="3CA2AD66"/>
    <w:rsid w:val="3CA2EC1D"/>
    <w:rsid w:val="3CCB9CEB"/>
    <w:rsid w:val="3D4157B7"/>
    <w:rsid w:val="3D56BBDF"/>
    <w:rsid w:val="3DA9EF17"/>
    <w:rsid w:val="3DE4B559"/>
    <w:rsid w:val="3E0DA6FD"/>
    <w:rsid w:val="3E114424"/>
    <w:rsid w:val="3E5499FF"/>
    <w:rsid w:val="3E78FD1B"/>
    <w:rsid w:val="3E94F794"/>
    <w:rsid w:val="3EA20E8C"/>
    <w:rsid w:val="3ED5FDA5"/>
    <w:rsid w:val="3F231B75"/>
    <w:rsid w:val="3F25E3A2"/>
    <w:rsid w:val="3F2FAD9A"/>
    <w:rsid w:val="3F448863"/>
    <w:rsid w:val="3F8C10B7"/>
    <w:rsid w:val="3FA193F1"/>
    <w:rsid w:val="3FF2FC0F"/>
    <w:rsid w:val="4001AFA6"/>
    <w:rsid w:val="400555CB"/>
    <w:rsid w:val="40549C34"/>
    <w:rsid w:val="40553372"/>
    <w:rsid w:val="40D59BF0"/>
    <w:rsid w:val="4141F811"/>
    <w:rsid w:val="414BAB18"/>
    <w:rsid w:val="4150F14C"/>
    <w:rsid w:val="4162379C"/>
    <w:rsid w:val="418F28BF"/>
    <w:rsid w:val="423EAF95"/>
    <w:rsid w:val="425594CD"/>
    <w:rsid w:val="425F4BE8"/>
    <w:rsid w:val="42673546"/>
    <w:rsid w:val="42C639DB"/>
    <w:rsid w:val="42D6E007"/>
    <w:rsid w:val="42DE711E"/>
    <w:rsid w:val="42FB7D55"/>
    <w:rsid w:val="43048369"/>
    <w:rsid w:val="430D31A0"/>
    <w:rsid w:val="4327A5A5"/>
    <w:rsid w:val="43BDE9CE"/>
    <w:rsid w:val="43CCBEE8"/>
    <w:rsid w:val="43DF7104"/>
    <w:rsid w:val="44173BAD"/>
    <w:rsid w:val="443E1F69"/>
    <w:rsid w:val="446C0227"/>
    <w:rsid w:val="4500641B"/>
    <w:rsid w:val="450C8249"/>
    <w:rsid w:val="452B6448"/>
    <w:rsid w:val="454040F3"/>
    <w:rsid w:val="459E52B5"/>
    <w:rsid w:val="45C26FCB"/>
    <w:rsid w:val="46031D47"/>
    <w:rsid w:val="46309F82"/>
    <w:rsid w:val="466BE030"/>
    <w:rsid w:val="46A2A90A"/>
    <w:rsid w:val="46D70909"/>
    <w:rsid w:val="46EF7B29"/>
    <w:rsid w:val="46F616F7"/>
    <w:rsid w:val="4707F768"/>
    <w:rsid w:val="473783AB"/>
    <w:rsid w:val="47727759"/>
    <w:rsid w:val="478ACC4E"/>
    <w:rsid w:val="4793C3EA"/>
    <w:rsid w:val="47EF1184"/>
    <w:rsid w:val="4803AA25"/>
    <w:rsid w:val="48137C27"/>
    <w:rsid w:val="482EEBD7"/>
    <w:rsid w:val="4840A671"/>
    <w:rsid w:val="48755FE4"/>
    <w:rsid w:val="48BA39D8"/>
    <w:rsid w:val="48CA3839"/>
    <w:rsid w:val="48CF1928"/>
    <w:rsid w:val="48D4CC1F"/>
    <w:rsid w:val="491E492E"/>
    <w:rsid w:val="496273E2"/>
    <w:rsid w:val="4980EB97"/>
    <w:rsid w:val="49C46092"/>
    <w:rsid w:val="49D60812"/>
    <w:rsid w:val="4A01A602"/>
    <w:rsid w:val="4A0281C5"/>
    <w:rsid w:val="4A128D59"/>
    <w:rsid w:val="4A416417"/>
    <w:rsid w:val="4A45314D"/>
    <w:rsid w:val="4A63DA4A"/>
    <w:rsid w:val="4ABDCFE9"/>
    <w:rsid w:val="4ADCF3C0"/>
    <w:rsid w:val="4ADF2B95"/>
    <w:rsid w:val="4AEA0250"/>
    <w:rsid w:val="4AF2B80B"/>
    <w:rsid w:val="4AF4DA49"/>
    <w:rsid w:val="4B2C5D1E"/>
    <w:rsid w:val="4B6F223E"/>
    <w:rsid w:val="4B789611"/>
    <w:rsid w:val="4BC540D9"/>
    <w:rsid w:val="4BC9C2FE"/>
    <w:rsid w:val="4BDA5EE0"/>
    <w:rsid w:val="4C18B432"/>
    <w:rsid w:val="4C331F3C"/>
    <w:rsid w:val="4C45AE6B"/>
    <w:rsid w:val="4C6895F4"/>
    <w:rsid w:val="4C90A6DB"/>
    <w:rsid w:val="4CFDAE8B"/>
    <w:rsid w:val="4D128222"/>
    <w:rsid w:val="4D478967"/>
    <w:rsid w:val="4D68E87C"/>
    <w:rsid w:val="4D6D295A"/>
    <w:rsid w:val="4D936DF5"/>
    <w:rsid w:val="4DB6CCA6"/>
    <w:rsid w:val="4DB7E422"/>
    <w:rsid w:val="4DFD6105"/>
    <w:rsid w:val="4DFFC7F4"/>
    <w:rsid w:val="4E0BBE84"/>
    <w:rsid w:val="4E1745D7"/>
    <w:rsid w:val="4E535DA7"/>
    <w:rsid w:val="4E5D3663"/>
    <w:rsid w:val="4E732384"/>
    <w:rsid w:val="4E888437"/>
    <w:rsid w:val="4EABBC67"/>
    <w:rsid w:val="4ECE7C95"/>
    <w:rsid w:val="4EF619C9"/>
    <w:rsid w:val="4F28FB3E"/>
    <w:rsid w:val="4F5AD1F8"/>
    <w:rsid w:val="4FA134E5"/>
    <w:rsid w:val="4FBBE9FC"/>
    <w:rsid w:val="4FFB8BC9"/>
    <w:rsid w:val="50045459"/>
    <w:rsid w:val="500BA11E"/>
    <w:rsid w:val="5054D525"/>
    <w:rsid w:val="5078EC46"/>
    <w:rsid w:val="5083A2C6"/>
    <w:rsid w:val="5086A786"/>
    <w:rsid w:val="511F62F4"/>
    <w:rsid w:val="51581B1C"/>
    <w:rsid w:val="51793987"/>
    <w:rsid w:val="519F1C56"/>
    <w:rsid w:val="51CA83C7"/>
    <w:rsid w:val="51FE2BBF"/>
    <w:rsid w:val="520970FE"/>
    <w:rsid w:val="524DF749"/>
    <w:rsid w:val="52614F40"/>
    <w:rsid w:val="5261D38E"/>
    <w:rsid w:val="526616DA"/>
    <w:rsid w:val="5269B21A"/>
    <w:rsid w:val="529141C3"/>
    <w:rsid w:val="52C12030"/>
    <w:rsid w:val="52F434F4"/>
    <w:rsid w:val="531E13E8"/>
    <w:rsid w:val="539E4D46"/>
    <w:rsid w:val="53A59327"/>
    <w:rsid w:val="5421F31B"/>
    <w:rsid w:val="544B7FCA"/>
    <w:rsid w:val="54573B5A"/>
    <w:rsid w:val="5466B7D3"/>
    <w:rsid w:val="547A43F0"/>
    <w:rsid w:val="54820AC9"/>
    <w:rsid w:val="54A66CBC"/>
    <w:rsid w:val="54C3A837"/>
    <w:rsid w:val="54D1FC7D"/>
    <w:rsid w:val="54F1CC08"/>
    <w:rsid w:val="553377C4"/>
    <w:rsid w:val="5562F546"/>
    <w:rsid w:val="5572652A"/>
    <w:rsid w:val="558C9204"/>
    <w:rsid w:val="55A7D53E"/>
    <w:rsid w:val="55B5DCC7"/>
    <w:rsid w:val="55F78909"/>
    <w:rsid w:val="5606F13C"/>
    <w:rsid w:val="56121B1C"/>
    <w:rsid w:val="56584178"/>
    <w:rsid w:val="56C8AD42"/>
    <w:rsid w:val="56EAC961"/>
    <w:rsid w:val="573290D0"/>
    <w:rsid w:val="573DE943"/>
    <w:rsid w:val="578E2CBE"/>
    <w:rsid w:val="57E4E970"/>
    <w:rsid w:val="5846AC28"/>
    <w:rsid w:val="585E76A1"/>
    <w:rsid w:val="5860E864"/>
    <w:rsid w:val="58614C4B"/>
    <w:rsid w:val="58627DEA"/>
    <w:rsid w:val="586A82E6"/>
    <w:rsid w:val="587F1706"/>
    <w:rsid w:val="5883A598"/>
    <w:rsid w:val="58CDF357"/>
    <w:rsid w:val="58CEF6D3"/>
    <w:rsid w:val="58D926B8"/>
    <w:rsid w:val="58E41B3E"/>
    <w:rsid w:val="5916CE1B"/>
    <w:rsid w:val="592CE9AD"/>
    <w:rsid w:val="5946707C"/>
    <w:rsid w:val="5988D4C4"/>
    <w:rsid w:val="599D2AC5"/>
    <w:rsid w:val="59ADBC53"/>
    <w:rsid w:val="59C9116D"/>
    <w:rsid w:val="5A11D6BD"/>
    <w:rsid w:val="5A39FF4C"/>
    <w:rsid w:val="5A3FBAB1"/>
    <w:rsid w:val="5A4543A4"/>
    <w:rsid w:val="5A66AD04"/>
    <w:rsid w:val="5A82EB61"/>
    <w:rsid w:val="5A8A04A5"/>
    <w:rsid w:val="5AA3051A"/>
    <w:rsid w:val="5AB102EF"/>
    <w:rsid w:val="5AB69D1E"/>
    <w:rsid w:val="5AB86988"/>
    <w:rsid w:val="5B24B77F"/>
    <w:rsid w:val="5B66B47D"/>
    <w:rsid w:val="5B9C57A4"/>
    <w:rsid w:val="5BED78F5"/>
    <w:rsid w:val="5C0E685F"/>
    <w:rsid w:val="5C145B68"/>
    <w:rsid w:val="5C5A85E6"/>
    <w:rsid w:val="5C9071C5"/>
    <w:rsid w:val="5C9EAC35"/>
    <w:rsid w:val="5CB4DAD6"/>
    <w:rsid w:val="5CC00BAB"/>
    <w:rsid w:val="5CD324F5"/>
    <w:rsid w:val="5CD80EC3"/>
    <w:rsid w:val="5CE06FE1"/>
    <w:rsid w:val="5D1C6B7F"/>
    <w:rsid w:val="5D1EA032"/>
    <w:rsid w:val="5D2120BA"/>
    <w:rsid w:val="5D297EAB"/>
    <w:rsid w:val="5D3C1678"/>
    <w:rsid w:val="5D7EFBDE"/>
    <w:rsid w:val="5D88D8D9"/>
    <w:rsid w:val="5D962BD5"/>
    <w:rsid w:val="5DAFB699"/>
    <w:rsid w:val="5DCE531C"/>
    <w:rsid w:val="5DDA4BA5"/>
    <w:rsid w:val="5DF29AE7"/>
    <w:rsid w:val="5DF89AD6"/>
    <w:rsid w:val="5E1CD707"/>
    <w:rsid w:val="5E25EFB4"/>
    <w:rsid w:val="5EC2412B"/>
    <w:rsid w:val="5ED2A58D"/>
    <w:rsid w:val="5EE4A9BB"/>
    <w:rsid w:val="5EF9BD7E"/>
    <w:rsid w:val="5F01304F"/>
    <w:rsid w:val="5F04A20D"/>
    <w:rsid w:val="5F3FADF8"/>
    <w:rsid w:val="5F574C27"/>
    <w:rsid w:val="5F85E2B3"/>
    <w:rsid w:val="5F8DCDA1"/>
    <w:rsid w:val="5F926221"/>
    <w:rsid w:val="5FB3081B"/>
    <w:rsid w:val="5FE8780F"/>
    <w:rsid w:val="60739316"/>
    <w:rsid w:val="607FECB4"/>
    <w:rsid w:val="60805A91"/>
    <w:rsid w:val="60A18CA3"/>
    <w:rsid w:val="613A446F"/>
    <w:rsid w:val="613C27C2"/>
    <w:rsid w:val="6143C47C"/>
    <w:rsid w:val="6163B4DD"/>
    <w:rsid w:val="618AECB9"/>
    <w:rsid w:val="61B64975"/>
    <w:rsid w:val="61DD0C7E"/>
    <w:rsid w:val="625A08BC"/>
    <w:rsid w:val="626112EA"/>
    <w:rsid w:val="629B414D"/>
    <w:rsid w:val="6329A4E9"/>
    <w:rsid w:val="637F96CA"/>
    <w:rsid w:val="6397715C"/>
    <w:rsid w:val="63ABF04F"/>
    <w:rsid w:val="63CBBDA4"/>
    <w:rsid w:val="63D89212"/>
    <w:rsid w:val="64012C22"/>
    <w:rsid w:val="643528B4"/>
    <w:rsid w:val="643655B5"/>
    <w:rsid w:val="6451F2E8"/>
    <w:rsid w:val="647B1D8D"/>
    <w:rsid w:val="6489D7A4"/>
    <w:rsid w:val="64911EF0"/>
    <w:rsid w:val="6579591A"/>
    <w:rsid w:val="65A0BD46"/>
    <w:rsid w:val="65A9EEB0"/>
    <w:rsid w:val="65B77209"/>
    <w:rsid w:val="6605A36F"/>
    <w:rsid w:val="662CC36A"/>
    <w:rsid w:val="664208D5"/>
    <w:rsid w:val="664CBEE8"/>
    <w:rsid w:val="666799F9"/>
    <w:rsid w:val="668ABD4F"/>
    <w:rsid w:val="67227CEA"/>
    <w:rsid w:val="676510D2"/>
    <w:rsid w:val="67951095"/>
    <w:rsid w:val="67C0ED3E"/>
    <w:rsid w:val="67E9E9F9"/>
    <w:rsid w:val="67F2AEEC"/>
    <w:rsid w:val="681EA0B6"/>
    <w:rsid w:val="682D2C01"/>
    <w:rsid w:val="683B43AF"/>
    <w:rsid w:val="68739A8E"/>
    <w:rsid w:val="68A7C6A8"/>
    <w:rsid w:val="690BFE32"/>
    <w:rsid w:val="6943A1E1"/>
    <w:rsid w:val="6949D386"/>
    <w:rsid w:val="694F960F"/>
    <w:rsid w:val="696E96C7"/>
    <w:rsid w:val="696FBA41"/>
    <w:rsid w:val="699AF908"/>
    <w:rsid w:val="69C7B107"/>
    <w:rsid w:val="69EC14C0"/>
    <w:rsid w:val="69F30B54"/>
    <w:rsid w:val="69FB3F6D"/>
    <w:rsid w:val="69FE2D42"/>
    <w:rsid w:val="6A483012"/>
    <w:rsid w:val="6A84A307"/>
    <w:rsid w:val="6A84A450"/>
    <w:rsid w:val="6A96E6AE"/>
    <w:rsid w:val="6ACE320A"/>
    <w:rsid w:val="6AD3B83E"/>
    <w:rsid w:val="6AFB717C"/>
    <w:rsid w:val="6B078E64"/>
    <w:rsid w:val="6B49F177"/>
    <w:rsid w:val="6B709053"/>
    <w:rsid w:val="6B85A798"/>
    <w:rsid w:val="6B8A7F7A"/>
    <w:rsid w:val="6BBEBFC8"/>
    <w:rsid w:val="6BC0850D"/>
    <w:rsid w:val="6BFD2873"/>
    <w:rsid w:val="6C310197"/>
    <w:rsid w:val="6C3528E2"/>
    <w:rsid w:val="6C6195D0"/>
    <w:rsid w:val="6C939EB5"/>
    <w:rsid w:val="6CB3514A"/>
    <w:rsid w:val="6CD5CFD6"/>
    <w:rsid w:val="6D0F6008"/>
    <w:rsid w:val="6D1ACB97"/>
    <w:rsid w:val="6D4274EF"/>
    <w:rsid w:val="6D5D6303"/>
    <w:rsid w:val="6D5E9764"/>
    <w:rsid w:val="6D5F6602"/>
    <w:rsid w:val="6D6B4DEC"/>
    <w:rsid w:val="6D87D4CA"/>
    <w:rsid w:val="6D9BA3B0"/>
    <w:rsid w:val="6E069D6B"/>
    <w:rsid w:val="6E4BED3C"/>
    <w:rsid w:val="6E5F869B"/>
    <w:rsid w:val="6EE60BF9"/>
    <w:rsid w:val="6EFC4829"/>
    <w:rsid w:val="6F19F0A8"/>
    <w:rsid w:val="6F1E41B2"/>
    <w:rsid w:val="6F27ACFE"/>
    <w:rsid w:val="6F378732"/>
    <w:rsid w:val="6F5C8B32"/>
    <w:rsid w:val="6F6BB485"/>
    <w:rsid w:val="6F78D589"/>
    <w:rsid w:val="6F90D394"/>
    <w:rsid w:val="6FB58033"/>
    <w:rsid w:val="6FBEC83B"/>
    <w:rsid w:val="6FCD3186"/>
    <w:rsid w:val="6FFD5B4C"/>
    <w:rsid w:val="70009AA6"/>
    <w:rsid w:val="701DDCE3"/>
    <w:rsid w:val="702332F1"/>
    <w:rsid w:val="7028E934"/>
    <w:rsid w:val="7030CEF7"/>
    <w:rsid w:val="70E8D5D8"/>
    <w:rsid w:val="70E93076"/>
    <w:rsid w:val="710C4262"/>
    <w:rsid w:val="7141644D"/>
    <w:rsid w:val="7145498B"/>
    <w:rsid w:val="716DB2A5"/>
    <w:rsid w:val="7181C941"/>
    <w:rsid w:val="71937B1F"/>
    <w:rsid w:val="71CA8E4F"/>
    <w:rsid w:val="71EC0C0A"/>
    <w:rsid w:val="71F88FF1"/>
    <w:rsid w:val="72024881"/>
    <w:rsid w:val="723EFF94"/>
    <w:rsid w:val="724BA666"/>
    <w:rsid w:val="72983FCE"/>
    <w:rsid w:val="729A4D40"/>
    <w:rsid w:val="72E36C57"/>
    <w:rsid w:val="73358A56"/>
    <w:rsid w:val="7338627E"/>
    <w:rsid w:val="733B1BC9"/>
    <w:rsid w:val="73919A99"/>
    <w:rsid w:val="73D79CC0"/>
    <w:rsid w:val="74827975"/>
    <w:rsid w:val="749DEE97"/>
    <w:rsid w:val="74CBA7B8"/>
    <w:rsid w:val="74CFA430"/>
    <w:rsid w:val="74ED057E"/>
    <w:rsid w:val="750192E8"/>
    <w:rsid w:val="752E8911"/>
    <w:rsid w:val="753DFDCA"/>
    <w:rsid w:val="7564DEBA"/>
    <w:rsid w:val="75716F45"/>
    <w:rsid w:val="75A95409"/>
    <w:rsid w:val="75AD15A4"/>
    <w:rsid w:val="75CAED5C"/>
    <w:rsid w:val="75F07A49"/>
    <w:rsid w:val="75FB7786"/>
    <w:rsid w:val="760605AB"/>
    <w:rsid w:val="7608C4EF"/>
    <w:rsid w:val="7628AC87"/>
    <w:rsid w:val="762F5C9B"/>
    <w:rsid w:val="76636AF4"/>
    <w:rsid w:val="7693E2E2"/>
    <w:rsid w:val="76B05C40"/>
    <w:rsid w:val="76C30E96"/>
    <w:rsid w:val="76C3B037"/>
    <w:rsid w:val="771F49AA"/>
    <w:rsid w:val="772C7C75"/>
    <w:rsid w:val="774D2F22"/>
    <w:rsid w:val="774E728F"/>
    <w:rsid w:val="779B99E5"/>
    <w:rsid w:val="77F329B1"/>
    <w:rsid w:val="77FBB0DC"/>
    <w:rsid w:val="77FE877A"/>
    <w:rsid w:val="77FFFD2D"/>
    <w:rsid w:val="780CA447"/>
    <w:rsid w:val="787041CE"/>
    <w:rsid w:val="78865D49"/>
    <w:rsid w:val="788BE369"/>
    <w:rsid w:val="78ABD63A"/>
    <w:rsid w:val="78DC274D"/>
    <w:rsid w:val="78FB7740"/>
    <w:rsid w:val="791509A0"/>
    <w:rsid w:val="793676E8"/>
    <w:rsid w:val="7939AB14"/>
    <w:rsid w:val="7940A292"/>
    <w:rsid w:val="796185DD"/>
    <w:rsid w:val="79791122"/>
    <w:rsid w:val="798270FF"/>
    <w:rsid w:val="79BA1297"/>
    <w:rsid w:val="7A035980"/>
    <w:rsid w:val="7A0745CC"/>
    <w:rsid w:val="7A1CCCD4"/>
    <w:rsid w:val="7A2ED62E"/>
    <w:rsid w:val="7A5EEFB2"/>
    <w:rsid w:val="7A6E63FD"/>
    <w:rsid w:val="7A7E9FF0"/>
    <w:rsid w:val="7ADF8024"/>
    <w:rsid w:val="7B4538CC"/>
    <w:rsid w:val="7B45822D"/>
    <w:rsid w:val="7B521DCD"/>
    <w:rsid w:val="7B65175E"/>
    <w:rsid w:val="7BA1C9ED"/>
    <w:rsid w:val="7BD64F4B"/>
    <w:rsid w:val="7BE06AD0"/>
    <w:rsid w:val="7BE302C9"/>
    <w:rsid w:val="7C2B2A30"/>
    <w:rsid w:val="7C2D4551"/>
    <w:rsid w:val="7C68DEB7"/>
    <w:rsid w:val="7C6B36ED"/>
    <w:rsid w:val="7C730256"/>
    <w:rsid w:val="7C9279D3"/>
    <w:rsid w:val="7CAD02BF"/>
    <w:rsid w:val="7D134B4C"/>
    <w:rsid w:val="7DF5726F"/>
    <w:rsid w:val="7E565F8D"/>
    <w:rsid w:val="7E58A4A1"/>
    <w:rsid w:val="7E8F0965"/>
    <w:rsid w:val="7EFCB963"/>
    <w:rsid w:val="7F07DEC5"/>
    <w:rsid w:val="7F26A505"/>
    <w:rsid w:val="7F32AFAE"/>
    <w:rsid w:val="7F8B5C2A"/>
    <w:rsid w:val="7FA2FF75"/>
    <w:rsid w:val="7FA6E5BF"/>
    <w:rsid w:val="7FC11DAD"/>
    <w:rsid w:val="7FC8F59F"/>
    <w:rsid w:val="7FEF29B3"/>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F26B85E-F3E2-4BC1-A44D-12EFA9702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480B"/>
    <w:pPr>
      <w:spacing w:line="280" w:lineRule="exact"/>
    </w:pPr>
    <w:rPr>
      <w:rFonts w:ascii="Verdana" w:hAnsi="Verdana"/>
      <w:sz w:val="18"/>
      <w:szCs w:val="24"/>
    </w:rPr>
  </w:style>
  <w:style w:type="paragraph" w:styleId="Kop1">
    <w:name w:val="heading 1"/>
    <w:basedOn w:val="Standaard"/>
    <w:next w:val="Standaard"/>
    <w:link w:val="Kop1Char"/>
    <w:qFormat/>
    <w:rsid w:val="004A480B"/>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A480B"/>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4A480B"/>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4A480B"/>
    <w:pPr>
      <w:keepNext/>
      <w:numPr>
        <w:ilvl w:val="3"/>
        <w:numId w:val="2"/>
      </w:numPr>
      <w:spacing w:before="280"/>
      <w:outlineLvl w:val="3"/>
    </w:pPr>
    <w:rPr>
      <w:b/>
      <w:bCs/>
      <w:szCs w:val="28"/>
    </w:rPr>
  </w:style>
  <w:style w:type="paragraph" w:styleId="Kop5">
    <w:name w:val="heading 5"/>
    <w:basedOn w:val="Standaard"/>
    <w:next w:val="Standaard"/>
    <w:link w:val="Kop5Char"/>
    <w:rsid w:val="004A480B"/>
    <w:pPr>
      <w:keepNext/>
      <w:numPr>
        <w:ilvl w:val="4"/>
        <w:numId w:val="2"/>
      </w:numPr>
      <w:spacing w:before="280"/>
      <w:outlineLvl w:val="4"/>
    </w:pPr>
    <w:rPr>
      <w:bCs/>
      <w:i/>
      <w:iCs/>
      <w:szCs w:val="26"/>
    </w:rPr>
  </w:style>
  <w:style w:type="paragraph" w:styleId="Kop6">
    <w:name w:val="heading 6"/>
    <w:basedOn w:val="Standaard"/>
    <w:next w:val="Standaard"/>
    <w:link w:val="Kop6Char"/>
    <w:rsid w:val="004A480B"/>
    <w:pPr>
      <w:keepNext/>
      <w:numPr>
        <w:ilvl w:val="5"/>
        <w:numId w:val="2"/>
      </w:numPr>
      <w:spacing w:before="280"/>
      <w:outlineLvl w:val="5"/>
    </w:pPr>
    <w:rPr>
      <w:bCs/>
      <w:i/>
      <w:szCs w:val="22"/>
    </w:rPr>
  </w:style>
  <w:style w:type="paragraph" w:styleId="Kop7">
    <w:name w:val="heading 7"/>
    <w:basedOn w:val="Standaard"/>
    <w:next w:val="Standaard"/>
    <w:link w:val="Kop7Char"/>
    <w:rsid w:val="004A480B"/>
    <w:pPr>
      <w:keepNext/>
      <w:spacing w:before="280"/>
      <w:outlineLvl w:val="6"/>
    </w:pPr>
  </w:style>
  <w:style w:type="paragraph" w:styleId="Kop8">
    <w:name w:val="heading 8"/>
    <w:basedOn w:val="Standaard"/>
    <w:next w:val="Standaard"/>
    <w:link w:val="Kop8Char"/>
    <w:rsid w:val="004A480B"/>
    <w:pPr>
      <w:keepNext/>
      <w:spacing w:before="280"/>
      <w:outlineLvl w:val="7"/>
    </w:pPr>
    <w:rPr>
      <w:iCs/>
    </w:rPr>
  </w:style>
  <w:style w:type="paragraph" w:styleId="Kop9">
    <w:name w:val="heading 9"/>
    <w:basedOn w:val="Standaard"/>
    <w:next w:val="Standaard"/>
    <w:link w:val="Kop9Char"/>
    <w:rsid w:val="004A480B"/>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A480B"/>
    <w:pPr>
      <w:keepNext/>
      <w:pageBreakBefore/>
      <w:spacing w:after="700"/>
      <w:contextualSpacing/>
      <w:outlineLvl w:val="0"/>
    </w:pPr>
    <w:rPr>
      <w:sz w:val="24"/>
    </w:rPr>
  </w:style>
  <w:style w:type="numbering" w:customStyle="1" w:styleId="Nummering">
    <w:name w:val="Nummering"/>
    <w:basedOn w:val="Geenlijst"/>
    <w:uiPriority w:val="99"/>
    <w:rsid w:val="004A480B"/>
    <w:pPr>
      <w:numPr>
        <w:numId w:val="1"/>
      </w:numPr>
    </w:pPr>
  </w:style>
  <w:style w:type="paragraph" w:styleId="Inhopg1">
    <w:name w:val="toc 1"/>
    <w:basedOn w:val="Standaard"/>
    <w:next w:val="Standaard"/>
    <w:uiPriority w:val="39"/>
    <w:rsid w:val="004A480B"/>
    <w:pPr>
      <w:keepNext/>
      <w:tabs>
        <w:tab w:val="right" w:leader="dot" w:pos="8505"/>
      </w:tabs>
      <w:spacing w:before="280"/>
      <w:ind w:hanging="1134"/>
    </w:pPr>
    <w:rPr>
      <w:b/>
    </w:rPr>
  </w:style>
  <w:style w:type="paragraph" w:styleId="Koptekst">
    <w:name w:val="header"/>
    <w:basedOn w:val="Standaard"/>
    <w:link w:val="KoptekstChar"/>
    <w:rsid w:val="004A480B"/>
    <w:pPr>
      <w:spacing w:line="200" w:lineRule="exact"/>
    </w:pPr>
    <w:rPr>
      <w:rFonts w:cs="Verdana-Bold"/>
      <w:bCs/>
      <w:smallCaps/>
      <w:sz w:val="14"/>
      <w:szCs w:val="13"/>
    </w:rPr>
  </w:style>
  <w:style w:type="paragraph" w:styleId="Voettekst">
    <w:name w:val="footer"/>
    <w:basedOn w:val="Standaard"/>
    <w:link w:val="VoettekstChar"/>
    <w:rsid w:val="004A480B"/>
    <w:pPr>
      <w:tabs>
        <w:tab w:val="center" w:pos="4536"/>
        <w:tab w:val="right" w:pos="9072"/>
      </w:tabs>
    </w:pPr>
  </w:style>
  <w:style w:type="paragraph" w:styleId="Titel">
    <w:name w:val="Title"/>
    <w:basedOn w:val="Standaard"/>
    <w:link w:val="TitelChar"/>
    <w:uiPriority w:val="10"/>
    <w:rsid w:val="004A480B"/>
    <w:pPr>
      <w:spacing w:line="320" w:lineRule="atLeast"/>
    </w:pPr>
    <w:rPr>
      <w:rFonts w:cs="Arial"/>
      <w:b/>
      <w:bCs/>
      <w:kern w:val="28"/>
      <w:sz w:val="24"/>
      <w:szCs w:val="32"/>
    </w:rPr>
  </w:style>
  <w:style w:type="paragraph" w:styleId="Inhopg2">
    <w:name w:val="toc 2"/>
    <w:basedOn w:val="Standaard"/>
    <w:next w:val="Standaard"/>
    <w:uiPriority w:val="39"/>
    <w:rsid w:val="004A480B"/>
    <w:pPr>
      <w:keepNext/>
      <w:tabs>
        <w:tab w:val="right" w:leader="dot" w:pos="8505"/>
      </w:tabs>
      <w:spacing w:before="280"/>
      <w:ind w:hanging="1134"/>
    </w:pPr>
    <w:rPr>
      <w:b/>
    </w:rPr>
  </w:style>
  <w:style w:type="paragraph" w:styleId="Inhopg3">
    <w:name w:val="toc 3"/>
    <w:basedOn w:val="Standaard"/>
    <w:next w:val="Standaard"/>
    <w:uiPriority w:val="39"/>
    <w:rsid w:val="004A480B"/>
    <w:pPr>
      <w:tabs>
        <w:tab w:val="right" w:leader="dot" w:pos="8505"/>
      </w:tabs>
      <w:ind w:hanging="1134"/>
    </w:pPr>
  </w:style>
  <w:style w:type="table" w:customStyle="1" w:styleId="Tabel">
    <w:name w:val="Tabel"/>
    <w:basedOn w:val="Standaardtabel"/>
    <w:uiPriority w:val="99"/>
    <w:rsid w:val="004A48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A480B"/>
    <w:pPr>
      <w:tabs>
        <w:tab w:val="right" w:leader="dot" w:pos="8505"/>
      </w:tabs>
      <w:ind w:hanging="1134"/>
    </w:pPr>
  </w:style>
  <w:style w:type="paragraph" w:styleId="Inhopg5">
    <w:name w:val="toc 5"/>
    <w:basedOn w:val="Standaard"/>
    <w:next w:val="Standaard"/>
    <w:uiPriority w:val="39"/>
    <w:rsid w:val="004A480B"/>
    <w:pPr>
      <w:tabs>
        <w:tab w:val="right" w:leader="dot" w:pos="8505"/>
      </w:tabs>
      <w:ind w:hanging="1134"/>
    </w:pPr>
  </w:style>
  <w:style w:type="paragraph" w:styleId="Voetnoottekst">
    <w:name w:val="footnote text"/>
    <w:basedOn w:val="Standaard"/>
    <w:link w:val="VoetnoottekstChar"/>
    <w:uiPriority w:val="99"/>
    <w:rsid w:val="004A480B"/>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A480B"/>
    <w:rPr>
      <w:szCs w:val="20"/>
    </w:rPr>
  </w:style>
  <w:style w:type="table" w:customStyle="1" w:styleId="Versiehistorie">
    <w:name w:val="Versiehistorie"/>
    <w:basedOn w:val="Standaardtabel"/>
    <w:uiPriority w:val="99"/>
    <w:rsid w:val="004A480B"/>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A480B"/>
    <w:rPr>
      <w:rFonts w:ascii="Verdana" w:hAnsi="Verdana"/>
      <w:sz w:val="18"/>
      <w:szCs w:val="24"/>
    </w:rPr>
  </w:style>
  <w:style w:type="table" w:styleId="Tabelraster">
    <w:name w:val="Table Grid"/>
    <w:basedOn w:val="Standaardtabel"/>
    <w:rsid w:val="004A48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A480B"/>
    <w:pPr>
      <w:spacing w:line="240" w:lineRule="auto"/>
    </w:pPr>
    <w:rPr>
      <w:b/>
      <w:bCs/>
      <w:sz w:val="20"/>
      <w:szCs w:val="20"/>
    </w:rPr>
  </w:style>
  <w:style w:type="paragraph" w:customStyle="1" w:styleId="Colofon">
    <w:name w:val="Colofon"/>
    <w:basedOn w:val="Standaard"/>
    <w:rsid w:val="004A480B"/>
    <w:pPr>
      <w:ind w:left="2268" w:hanging="2268"/>
    </w:pPr>
  </w:style>
  <w:style w:type="paragraph" w:customStyle="1" w:styleId="Kop2bijlage">
    <w:name w:val="Kop 2 bijlage"/>
    <w:basedOn w:val="Standaard"/>
    <w:next w:val="Standaard"/>
    <w:rsid w:val="004A480B"/>
    <w:pPr>
      <w:keepNext/>
      <w:pageBreakBefore/>
      <w:numPr>
        <w:ilvl w:val="7"/>
        <w:numId w:val="2"/>
      </w:numPr>
      <w:spacing w:after="700"/>
      <w:outlineLvl w:val="1"/>
    </w:pPr>
    <w:rPr>
      <w:sz w:val="24"/>
    </w:rPr>
  </w:style>
  <w:style w:type="paragraph" w:customStyle="1" w:styleId="Kop3bijlage">
    <w:name w:val="Kop 3 bijlage"/>
    <w:basedOn w:val="Standaard"/>
    <w:next w:val="Standaard"/>
    <w:rsid w:val="004A480B"/>
    <w:pPr>
      <w:keepNext/>
      <w:numPr>
        <w:ilvl w:val="8"/>
        <w:numId w:val="2"/>
      </w:numPr>
      <w:tabs>
        <w:tab w:val="clear" w:pos="0"/>
        <w:tab w:val="num" w:pos="1134"/>
        <w:tab w:val="num" w:pos="1276"/>
      </w:tabs>
      <w:spacing w:before="280"/>
      <w:ind w:left="1134"/>
      <w:outlineLvl w:val="2"/>
    </w:pPr>
    <w:rPr>
      <w:b/>
    </w:rPr>
  </w:style>
  <w:style w:type="paragraph" w:customStyle="1" w:styleId="Opsommingnummers1">
    <w:name w:val="Opsomming nummers 1"/>
    <w:basedOn w:val="Standaard"/>
    <w:qFormat/>
    <w:rsid w:val="004A480B"/>
    <w:pPr>
      <w:numPr>
        <w:numId w:val="1"/>
      </w:numPr>
    </w:pPr>
  </w:style>
  <w:style w:type="paragraph" w:customStyle="1" w:styleId="Opsommingnummers2">
    <w:name w:val="Opsomming nummers 2"/>
    <w:basedOn w:val="Standaard"/>
    <w:qFormat/>
    <w:rsid w:val="004A480B"/>
    <w:pPr>
      <w:numPr>
        <w:ilvl w:val="2"/>
        <w:numId w:val="1"/>
      </w:numPr>
    </w:pPr>
  </w:style>
  <w:style w:type="paragraph" w:customStyle="1" w:styleId="Opsommingnummers3">
    <w:name w:val="Opsomming nummers 3"/>
    <w:basedOn w:val="Standaard"/>
    <w:qFormat/>
    <w:rsid w:val="004A480B"/>
    <w:pPr>
      <w:numPr>
        <w:ilvl w:val="4"/>
        <w:numId w:val="1"/>
      </w:numPr>
    </w:pPr>
  </w:style>
  <w:style w:type="paragraph" w:styleId="Inhopg6">
    <w:name w:val="toc 6"/>
    <w:basedOn w:val="Standaard"/>
    <w:next w:val="Standaard"/>
    <w:uiPriority w:val="39"/>
    <w:unhideWhenUsed/>
    <w:rsid w:val="004A480B"/>
    <w:pPr>
      <w:tabs>
        <w:tab w:val="right" w:leader="dot" w:pos="8505"/>
      </w:tabs>
      <w:ind w:hanging="1134"/>
    </w:pPr>
  </w:style>
  <w:style w:type="paragraph" w:styleId="Inhopg7">
    <w:name w:val="toc 7"/>
    <w:basedOn w:val="Standaard"/>
    <w:next w:val="Standaard"/>
    <w:uiPriority w:val="39"/>
    <w:rsid w:val="004A480B"/>
    <w:pPr>
      <w:tabs>
        <w:tab w:val="right" w:leader="dot" w:pos="8505"/>
      </w:tabs>
    </w:pPr>
  </w:style>
  <w:style w:type="paragraph" w:customStyle="1" w:styleId="Opsommingtekens1">
    <w:name w:val="Opsomming tekens 1"/>
    <w:basedOn w:val="Standaard"/>
    <w:qFormat/>
    <w:rsid w:val="004A480B"/>
    <w:pPr>
      <w:numPr>
        <w:ilvl w:val="1"/>
        <w:numId w:val="1"/>
      </w:numPr>
    </w:pPr>
  </w:style>
  <w:style w:type="paragraph" w:customStyle="1" w:styleId="Opsommingtekens2">
    <w:name w:val="Opsomming tekens 2"/>
    <w:basedOn w:val="Standaard"/>
    <w:qFormat/>
    <w:rsid w:val="004A480B"/>
    <w:pPr>
      <w:numPr>
        <w:ilvl w:val="3"/>
        <w:numId w:val="1"/>
      </w:numPr>
    </w:pPr>
  </w:style>
  <w:style w:type="paragraph" w:customStyle="1" w:styleId="Opsommingtekens3">
    <w:name w:val="Opsomming tekens 3"/>
    <w:basedOn w:val="Standaard"/>
    <w:qFormat/>
    <w:rsid w:val="004A480B"/>
    <w:pPr>
      <w:numPr>
        <w:ilvl w:val="5"/>
        <w:numId w:val="1"/>
      </w:numPr>
    </w:pPr>
  </w:style>
  <w:style w:type="paragraph" w:customStyle="1" w:styleId="Opsommingtekens4">
    <w:name w:val="Opsomming tekens 4"/>
    <w:basedOn w:val="Standaard"/>
    <w:qFormat/>
    <w:rsid w:val="004A480B"/>
    <w:pPr>
      <w:numPr>
        <w:ilvl w:val="6"/>
        <w:numId w:val="1"/>
      </w:numPr>
    </w:pPr>
  </w:style>
  <w:style w:type="paragraph" w:customStyle="1" w:styleId="Tabeltitel">
    <w:name w:val="Tabeltitel"/>
    <w:basedOn w:val="Standaard"/>
    <w:next w:val="Standaard"/>
    <w:qFormat/>
    <w:rsid w:val="004A480B"/>
    <w:pPr>
      <w:keepNext/>
      <w:numPr>
        <w:numId w:val="6"/>
      </w:numPr>
      <w:spacing w:before="280" w:after="140"/>
    </w:pPr>
    <w:rPr>
      <w:b/>
    </w:rPr>
  </w:style>
  <w:style w:type="table" w:styleId="3D-effectenvoortabel1">
    <w:name w:val="Table 3D effects 1"/>
    <w:basedOn w:val="Standaardtabel"/>
    <w:semiHidden/>
    <w:unhideWhenUsed/>
    <w:rsid w:val="004A480B"/>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A480B"/>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A480B"/>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A480B"/>
    <w:pPr>
      <w:spacing w:line="240" w:lineRule="auto"/>
    </w:pPr>
    <w:rPr>
      <w:sz w:val="14"/>
    </w:rPr>
  </w:style>
  <w:style w:type="character" w:styleId="Verwijzingopmerking">
    <w:name w:val="annotation reference"/>
    <w:basedOn w:val="Standaardalinea-lettertype"/>
    <w:semiHidden/>
    <w:unhideWhenUsed/>
    <w:rsid w:val="004A480B"/>
    <w:rPr>
      <w:sz w:val="16"/>
      <w:szCs w:val="16"/>
    </w:rPr>
  </w:style>
  <w:style w:type="paragraph" w:styleId="Documentstructuur">
    <w:name w:val="Document Map"/>
    <w:basedOn w:val="Standaard"/>
    <w:link w:val="DocumentstructuurChar"/>
    <w:semiHidden/>
    <w:unhideWhenUsed/>
    <w:rsid w:val="004A480B"/>
    <w:pPr>
      <w:spacing w:line="240" w:lineRule="auto"/>
    </w:pPr>
    <w:rPr>
      <w:rFonts w:ascii="Tahoma" w:hAnsi="Tahoma" w:cs="Tahoma"/>
      <w:sz w:val="16"/>
      <w:szCs w:val="16"/>
    </w:rPr>
  </w:style>
  <w:style w:type="table" w:styleId="Donkerelijst">
    <w:name w:val="Dark List"/>
    <w:basedOn w:val="Standaardtabel"/>
    <w:uiPriority w:val="61"/>
    <w:rsid w:val="004A480B"/>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A480B"/>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A480B"/>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A480B"/>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A480B"/>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A480B"/>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A480B"/>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A480B"/>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A480B"/>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A480B"/>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A480B"/>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A480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A480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A480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A480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A480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A480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A480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A480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A480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A480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A480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A480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A480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A480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A480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A480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A480B"/>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A480B"/>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A480B"/>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A480B"/>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A480B"/>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A480B"/>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A480B"/>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A480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A480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A480B"/>
    <w:pPr>
      <w:spacing w:line="240" w:lineRule="auto"/>
      <w:ind w:left="180" w:hanging="180"/>
    </w:pPr>
  </w:style>
  <w:style w:type="paragraph" w:styleId="Index2">
    <w:name w:val="index 2"/>
    <w:basedOn w:val="Standaard"/>
    <w:next w:val="Standaard"/>
    <w:semiHidden/>
    <w:unhideWhenUsed/>
    <w:rsid w:val="004A480B"/>
    <w:pPr>
      <w:spacing w:line="240" w:lineRule="auto"/>
      <w:ind w:left="360" w:hanging="180"/>
    </w:pPr>
  </w:style>
  <w:style w:type="paragraph" w:styleId="Index3">
    <w:name w:val="index 3"/>
    <w:basedOn w:val="Standaard"/>
    <w:next w:val="Standaard"/>
    <w:semiHidden/>
    <w:unhideWhenUsed/>
    <w:rsid w:val="004A480B"/>
    <w:pPr>
      <w:spacing w:line="240" w:lineRule="auto"/>
      <w:ind w:left="540" w:hanging="180"/>
    </w:pPr>
  </w:style>
  <w:style w:type="paragraph" w:styleId="Index4">
    <w:name w:val="index 4"/>
    <w:basedOn w:val="Standaard"/>
    <w:next w:val="Standaard"/>
    <w:semiHidden/>
    <w:unhideWhenUsed/>
    <w:rsid w:val="004A480B"/>
    <w:pPr>
      <w:spacing w:line="240" w:lineRule="auto"/>
      <w:ind w:left="720" w:hanging="180"/>
    </w:pPr>
  </w:style>
  <w:style w:type="paragraph" w:styleId="Index5">
    <w:name w:val="index 5"/>
    <w:basedOn w:val="Standaard"/>
    <w:next w:val="Standaard"/>
    <w:semiHidden/>
    <w:unhideWhenUsed/>
    <w:rsid w:val="004A480B"/>
    <w:pPr>
      <w:spacing w:line="240" w:lineRule="auto"/>
      <w:ind w:left="900" w:hanging="180"/>
    </w:pPr>
  </w:style>
  <w:style w:type="paragraph" w:styleId="Index6">
    <w:name w:val="index 6"/>
    <w:basedOn w:val="Standaard"/>
    <w:next w:val="Standaard"/>
    <w:semiHidden/>
    <w:unhideWhenUsed/>
    <w:rsid w:val="004A480B"/>
    <w:pPr>
      <w:spacing w:line="240" w:lineRule="auto"/>
      <w:ind w:left="1080" w:hanging="180"/>
    </w:pPr>
  </w:style>
  <w:style w:type="paragraph" w:styleId="Index7">
    <w:name w:val="index 7"/>
    <w:basedOn w:val="Standaard"/>
    <w:next w:val="Standaard"/>
    <w:semiHidden/>
    <w:unhideWhenUsed/>
    <w:rsid w:val="004A480B"/>
    <w:pPr>
      <w:spacing w:line="240" w:lineRule="auto"/>
      <w:ind w:left="1260" w:hanging="180"/>
    </w:pPr>
  </w:style>
  <w:style w:type="paragraph" w:styleId="Index8">
    <w:name w:val="index 8"/>
    <w:basedOn w:val="Standaard"/>
    <w:next w:val="Standaard"/>
    <w:semiHidden/>
    <w:unhideWhenUsed/>
    <w:rsid w:val="004A480B"/>
    <w:pPr>
      <w:spacing w:line="240" w:lineRule="auto"/>
      <w:ind w:left="1440" w:hanging="180"/>
    </w:pPr>
  </w:style>
  <w:style w:type="paragraph" w:styleId="Index9">
    <w:name w:val="index 9"/>
    <w:basedOn w:val="Standaard"/>
    <w:next w:val="Standaard"/>
    <w:semiHidden/>
    <w:unhideWhenUsed/>
    <w:rsid w:val="004A480B"/>
    <w:pPr>
      <w:spacing w:line="240" w:lineRule="auto"/>
      <w:ind w:left="1620" w:hanging="180"/>
    </w:pPr>
  </w:style>
  <w:style w:type="paragraph" w:styleId="Inhopg8">
    <w:name w:val="toc 8"/>
    <w:basedOn w:val="Standaard"/>
    <w:next w:val="Standaard"/>
    <w:uiPriority w:val="39"/>
    <w:unhideWhenUsed/>
    <w:rsid w:val="004A480B"/>
    <w:pPr>
      <w:tabs>
        <w:tab w:val="right" w:leader="dot" w:pos="8505"/>
      </w:tabs>
    </w:pPr>
  </w:style>
  <w:style w:type="paragraph" w:styleId="Inhopg9">
    <w:name w:val="toc 9"/>
    <w:basedOn w:val="Standaard"/>
    <w:next w:val="Standaard"/>
    <w:uiPriority w:val="39"/>
    <w:unhideWhenUsed/>
    <w:rsid w:val="004A480B"/>
    <w:pPr>
      <w:spacing w:after="100"/>
      <w:ind w:left="1260"/>
    </w:pPr>
  </w:style>
  <w:style w:type="table" w:styleId="Klassieketabel1">
    <w:name w:val="Table Classic 1"/>
    <w:basedOn w:val="Standaardtabel"/>
    <w:semiHidden/>
    <w:unhideWhenUsed/>
    <w:rsid w:val="004A480B"/>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A480B"/>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A480B"/>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A480B"/>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A480B"/>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A480B"/>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A480B"/>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A480B"/>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A480B"/>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A480B"/>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A480B"/>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A480B"/>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A480B"/>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A480B"/>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A480B"/>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A480B"/>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A480B"/>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A480B"/>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A480B"/>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A480B"/>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A480B"/>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A480B"/>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A480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A480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A480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A480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A480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A480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A480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A480B"/>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A480B"/>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A480B"/>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A480B"/>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A480B"/>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A480B"/>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A480B"/>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A480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A480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A480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A480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A480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A480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A480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A480B"/>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A480B"/>
  </w:style>
  <w:style w:type="table" w:styleId="Professioneletabel">
    <w:name w:val="Table Professional"/>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A480B"/>
  </w:style>
  <w:style w:type="table" w:styleId="Tabelkolommen1">
    <w:name w:val="Table Columns 1"/>
    <w:basedOn w:val="Standaardtabel"/>
    <w:semiHidden/>
    <w:unhideWhenUsed/>
    <w:rsid w:val="004A480B"/>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A480B"/>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A480B"/>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A480B"/>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A480B"/>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A480B"/>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A480B"/>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A480B"/>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A480B"/>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A480B"/>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A480B"/>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A480B"/>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A480B"/>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A480B"/>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A480B"/>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A480B"/>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A480B"/>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A480B"/>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A480B"/>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A480B"/>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A480B"/>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A480B"/>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A480B"/>
    <w:pPr>
      <w:keepNext/>
      <w:spacing w:before="280" w:after="280" w:line="240" w:lineRule="auto"/>
    </w:pPr>
    <w:rPr>
      <w:color w:val="FF0000"/>
    </w:rPr>
  </w:style>
  <w:style w:type="paragraph" w:customStyle="1" w:styleId="Figuurbijschrift">
    <w:name w:val="Figuurbijschrift"/>
    <w:basedOn w:val="Standaard"/>
    <w:next w:val="Standaard"/>
    <w:qFormat/>
    <w:rsid w:val="004A480B"/>
    <w:pPr>
      <w:numPr>
        <w:numId w:val="5"/>
      </w:numPr>
      <w:tabs>
        <w:tab w:val="left" w:pos="1134"/>
      </w:tabs>
      <w:spacing w:before="280" w:after="280"/>
    </w:pPr>
    <w:rPr>
      <w:b/>
    </w:rPr>
  </w:style>
  <w:style w:type="character" w:styleId="Eindnootmarkering">
    <w:name w:val="endnote reference"/>
    <w:basedOn w:val="Standaardalinea-lettertype"/>
    <w:semiHidden/>
    <w:unhideWhenUsed/>
    <w:rsid w:val="004A480B"/>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A480B"/>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A480B"/>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A480B"/>
  </w:style>
  <w:style w:type="paragraph" w:styleId="Kopvaninhoudsopgave">
    <w:name w:val="TOC Heading"/>
    <w:basedOn w:val="Kop1"/>
    <w:next w:val="Standaard"/>
    <w:uiPriority w:val="39"/>
    <w:semiHidden/>
    <w:unhideWhenUsed/>
    <w:qFormat/>
    <w:rsid w:val="004A480B"/>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A480B"/>
    <w:pPr>
      <w:shd w:val="clear" w:color="auto" w:fill="FFFF00"/>
      <w:spacing w:before="280" w:after="280"/>
      <w:contextualSpacing/>
    </w:pPr>
  </w:style>
  <w:style w:type="paragraph" w:customStyle="1" w:styleId="Code">
    <w:name w:val="Code"/>
    <w:basedOn w:val="Standaard"/>
    <w:rsid w:val="004A480B"/>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A480B"/>
    <w:rPr>
      <w:color w:val="808080"/>
    </w:rPr>
  </w:style>
  <w:style w:type="character" w:customStyle="1" w:styleId="Colofonomgevingswetbesluit">
    <w:name w:val="Colofon omgevingswetbesluit"/>
    <w:basedOn w:val="Standaardalinea-lettertype"/>
    <w:uiPriority w:val="1"/>
    <w:rsid w:val="004A480B"/>
  </w:style>
  <w:style w:type="character" w:customStyle="1" w:styleId="Colofonprojectnaam">
    <w:name w:val="Colofon projectnaam"/>
    <w:basedOn w:val="Standaardalinea-lettertype"/>
    <w:uiPriority w:val="1"/>
    <w:rsid w:val="004A480B"/>
  </w:style>
  <w:style w:type="character" w:customStyle="1" w:styleId="Colofonprojectnummer">
    <w:name w:val="Colofon projectnummer"/>
    <w:basedOn w:val="Standaardalinea-lettertype"/>
    <w:uiPriority w:val="1"/>
    <w:rsid w:val="004A480B"/>
  </w:style>
  <w:style w:type="character" w:customStyle="1" w:styleId="Colofoncontactpersoon">
    <w:name w:val="Colofon contactpersoon"/>
    <w:basedOn w:val="Standaardalinea-lettertype"/>
    <w:uiPriority w:val="1"/>
    <w:rsid w:val="004A480B"/>
  </w:style>
  <w:style w:type="character" w:customStyle="1" w:styleId="Colofonauteur">
    <w:name w:val="Colofon auteur"/>
    <w:basedOn w:val="Standaardalinea-lettertype"/>
    <w:uiPriority w:val="1"/>
    <w:rsid w:val="004A480B"/>
  </w:style>
  <w:style w:type="table" w:customStyle="1" w:styleId="Implementatie">
    <w:name w:val="Implementatie"/>
    <w:basedOn w:val="Standaardtabel"/>
    <w:uiPriority w:val="99"/>
    <w:rsid w:val="004A480B"/>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A480B"/>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A480B"/>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A480B"/>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A480B"/>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A480B"/>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A480B"/>
  </w:style>
  <w:style w:type="paragraph" w:styleId="Bloktekst">
    <w:name w:val="Block Text"/>
    <w:basedOn w:val="Standaard"/>
    <w:semiHidden/>
    <w:unhideWhenUsed/>
    <w:rsid w:val="004A480B"/>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A480B"/>
    <w:pPr>
      <w:ind w:left="180" w:hanging="180"/>
    </w:pPr>
  </w:style>
  <w:style w:type="paragraph" w:styleId="Datum">
    <w:name w:val="Date"/>
    <w:basedOn w:val="Standaard"/>
    <w:next w:val="Standaard"/>
    <w:link w:val="DatumChar"/>
    <w:semiHidden/>
    <w:unhideWhenUsed/>
    <w:rsid w:val="004A480B"/>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A480B"/>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A480B"/>
    <w:rPr>
      <w:color w:val="800080" w:themeColor="followedHyperlink"/>
      <w:u w:val="single"/>
    </w:rPr>
  </w:style>
  <w:style w:type="paragraph" w:styleId="Handtekening">
    <w:name w:val="Signature"/>
    <w:basedOn w:val="Standaard"/>
    <w:link w:val="HandtekeningChar"/>
    <w:semiHidden/>
    <w:unhideWhenUsed/>
    <w:rsid w:val="004A480B"/>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A480B"/>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A480B"/>
    <w:rPr>
      <w:rFonts w:ascii="Consolas" w:hAnsi="Consolas"/>
      <w:sz w:val="20"/>
      <w:szCs w:val="20"/>
    </w:rPr>
  </w:style>
  <w:style w:type="character" w:styleId="HTMLDefinition">
    <w:name w:val="HTML Definition"/>
    <w:basedOn w:val="Standaardalinea-lettertype"/>
    <w:semiHidden/>
    <w:unhideWhenUsed/>
    <w:rsid w:val="004A480B"/>
    <w:rPr>
      <w:i/>
      <w:iCs/>
    </w:rPr>
  </w:style>
  <w:style w:type="character" w:styleId="HTMLVariable">
    <w:name w:val="HTML Variable"/>
    <w:basedOn w:val="Standaardalinea-lettertype"/>
    <w:semiHidden/>
    <w:unhideWhenUsed/>
    <w:rsid w:val="004A480B"/>
    <w:rPr>
      <w:i/>
      <w:iCs/>
    </w:rPr>
  </w:style>
  <w:style w:type="character" w:styleId="HTML-acroniem">
    <w:name w:val="HTML Acronym"/>
    <w:basedOn w:val="Standaardalinea-lettertype"/>
    <w:semiHidden/>
    <w:unhideWhenUsed/>
    <w:rsid w:val="004A480B"/>
  </w:style>
  <w:style w:type="paragraph" w:styleId="HTML-adres">
    <w:name w:val="HTML Address"/>
    <w:basedOn w:val="Standaard"/>
    <w:link w:val="HTML-adresChar"/>
    <w:semiHidden/>
    <w:unhideWhenUsed/>
    <w:rsid w:val="004A480B"/>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A480B"/>
    <w:rPr>
      <w:i/>
      <w:iCs/>
    </w:rPr>
  </w:style>
  <w:style w:type="character" w:styleId="HTML-schrijfmachine">
    <w:name w:val="HTML Typewriter"/>
    <w:basedOn w:val="Standaardalinea-lettertype"/>
    <w:semiHidden/>
    <w:unhideWhenUsed/>
    <w:rsid w:val="004A480B"/>
    <w:rPr>
      <w:rFonts w:ascii="Consolas" w:hAnsi="Consolas"/>
      <w:sz w:val="20"/>
      <w:szCs w:val="20"/>
    </w:rPr>
  </w:style>
  <w:style w:type="character" w:styleId="HTML-toetsenbord">
    <w:name w:val="HTML Keyboard"/>
    <w:basedOn w:val="Standaardalinea-lettertype"/>
    <w:semiHidden/>
    <w:unhideWhenUsed/>
    <w:rsid w:val="004A480B"/>
    <w:rPr>
      <w:rFonts w:ascii="Consolas" w:hAnsi="Consolas"/>
      <w:sz w:val="20"/>
      <w:szCs w:val="20"/>
    </w:rPr>
  </w:style>
  <w:style w:type="character" w:styleId="HTML-voorbeeld">
    <w:name w:val="HTML Sample"/>
    <w:basedOn w:val="Standaardalinea-lettertype"/>
    <w:semiHidden/>
    <w:unhideWhenUsed/>
    <w:rsid w:val="004A480B"/>
    <w:rPr>
      <w:rFonts w:ascii="Consolas" w:hAnsi="Consolas"/>
      <w:sz w:val="24"/>
      <w:szCs w:val="24"/>
    </w:rPr>
  </w:style>
  <w:style w:type="paragraph" w:styleId="Indexkop">
    <w:name w:val="index heading"/>
    <w:basedOn w:val="Standaard"/>
    <w:next w:val="Index1"/>
    <w:semiHidden/>
    <w:unhideWhenUsed/>
    <w:rsid w:val="004A480B"/>
    <w:rPr>
      <w:rFonts w:asciiTheme="majorHAnsi" w:eastAsiaTheme="majorEastAsia" w:hAnsiTheme="majorHAnsi" w:cstheme="majorBidi"/>
      <w:b/>
      <w:bCs/>
    </w:rPr>
  </w:style>
  <w:style w:type="paragraph" w:styleId="Kopbronvermelding">
    <w:name w:val="toa heading"/>
    <w:basedOn w:val="Standaard"/>
    <w:next w:val="Standaard"/>
    <w:semiHidden/>
    <w:unhideWhenUsed/>
    <w:rsid w:val="004A480B"/>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A480B"/>
    <w:pPr>
      <w:ind w:left="283" w:hanging="283"/>
      <w:contextualSpacing/>
    </w:pPr>
  </w:style>
  <w:style w:type="paragraph" w:styleId="Lijst2">
    <w:name w:val="List 2"/>
    <w:basedOn w:val="Standaard"/>
    <w:semiHidden/>
    <w:unhideWhenUsed/>
    <w:rsid w:val="004A480B"/>
    <w:pPr>
      <w:ind w:left="566" w:hanging="283"/>
      <w:contextualSpacing/>
    </w:pPr>
  </w:style>
  <w:style w:type="paragraph" w:styleId="Lijst3">
    <w:name w:val="List 3"/>
    <w:basedOn w:val="Standaard"/>
    <w:semiHidden/>
    <w:unhideWhenUsed/>
    <w:rsid w:val="004A480B"/>
    <w:pPr>
      <w:ind w:left="849" w:hanging="283"/>
      <w:contextualSpacing/>
    </w:pPr>
  </w:style>
  <w:style w:type="paragraph" w:styleId="Lijst4">
    <w:name w:val="List 4"/>
    <w:basedOn w:val="Standaard"/>
    <w:semiHidden/>
    <w:unhideWhenUsed/>
    <w:rsid w:val="004A480B"/>
    <w:pPr>
      <w:ind w:left="1132" w:hanging="283"/>
      <w:contextualSpacing/>
    </w:pPr>
  </w:style>
  <w:style w:type="paragraph" w:styleId="Lijst5">
    <w:name w:val="List 5"/>
    <w:basedOn w:val="Standaard"/>
    <w:semiHidden/>
    <w:unhideWhenUsed/>
    <w:rsid w:val="004A480B"/>
    <w:pPr>
      <w:ind w:left="1415" w:hanging="283"/>
      <w:contextualSpacing/>
    </w:pPr>
  </w:style>
  <w:style w:type="paragraph" w:styleId="Lijstmetafbeeldingen">
    <w:name w:val="table of figures"/>
    <w:basedOn w:val="Standaard"/>
    <w:next w:val="Standaard"/>
    <w:semiHidden/>
    <w:unhideWhenUsed/>
    <w:rsid w:val="004A480B"/>
  </w:style>
  <w:style w:type="paragraph" w:styleId="Lijstopsomteken">
    <w:name w:val="List Bullet"/>
    <w:basedOn w:val="Standaard"/>
    <w:unhideWhenUsed/>
    <w:rsid w:val="004A480B"/>
    <w:pPr>
      <w:numPr>
        <w:numId w:val="3"/>
      </w:numPr>
      <w:contextualSpacing/>
    </w:pPr>
  </w:style>
  <w:style w:type="paragraph" w:styleId="Lijstopsomteken2">
    <w:name w:val="List Bullet 2"/>
    <w:basedOn w:val="Standaard"/>
    <w:semiHidden/>
    <w:unhideWhenUsed/>
    <w:rsid w:val="004A480B"/>
    <w:pPr>
      <w:tabs>
        <w:tab w:val="num" w:pos="720"/>
      </w:tabs>
      <w:ind w:left="720" w:hanging="720"/>
      <w:contextualSpacing/>
    </w:pPr>
  </w:style>
  <w:style w:type="paragraph" w:styleId="Lijstopsomteken3">
    <w:name w:val="List Bullet 3"/>
    <w:basedOn w:val="Standaard"/>
    <w:semiHidden/>
    <w:unhideWhenUsed/>
    <w:rsid w:val="004A480B"/>
    <w:pPr>
      <w:tabs>
        <w:tab w:val="num" w:pos="720"/>
      </w:tabs>
      <w:ind w:left="720" w:hanging="720"/>
      <w:contextualSpacing/>
    </w:pPr>
  </w:style>
  <w:style w:type="paragraph" w:styleId="Lijstopsomteken4">
    <w:name w:val="List Bullet 4"/>
    <w:basedOn w:val="Standaard"/>
    <w:semiHidden/>
    <w:unhideWhenUsed/>
    <w:rsid w:val="004A480B"/>
    <w:pPr>
      <w:tabs>
        <w:tab w:val="num" w:pos="720"/>
      </w:tabs>
      <w:ind w:left="720" w:hanging="720"/>
      <w:contextualSpacing/>
    </w:pPr>
  </w:style>
  <w:style w:type="paragraph" w:styleId="Lijstopsomteken5">
    <w:name w:val="List Bullet 5"/>
    <w:basedOn w:val="Standaard"/>
    <w:semiHidden/>
    <w:unhideWhenUsed/>
    <w:rsid w:val="004A480B"/>
    <w:pPr>
      <w:tabs>
        <w:tab w:val="num" w:pos="720"/>
      </w:tabs>
      <w:ind w:left="720" w:hanging="720"/>
      <w:contextualSpacing/>
    </w:pPr>
  </w:style>
  <w:style w:type="paragraph" w:styleId="Lijstnummering2">
    <w:name w:val="List Number 2"/>
    <w:basedOn w:val="Standaard"/>
    <w:semiHidden/>
    <w:unhideWhenUsed/>
    <w:rsid w:val="004A480B"/>
    <w:pPr>
      <w:tabs>
        <w:tab w:val="num" w:pos="720"/>
      </w:tabs>
      <w:ind w:left="720" w:hanging="720"/>
      <w:contextualSpacing/>
    </w:pPr>
  </w:style>
  <w:style w:type="paragraph" w:styleId="Lijstnummering3">
    <w:name w:val="List Number 3"/>
    <w:basedOn w:val="Standaard"/>
    <w:semiHidden/>
    <w:unhideWhenUsed/>
    <w:rsid w:val="004A480B"/>
    <w:pPr>
      <w:tabs>
        <w:tab w:val="num" w:pos="720"/>
      </w:tabs>
      <w:ind w:left="720" w:hanging="720"/>
      <w:contextualSpacing/>
    </w:pPr>
  </w:style>
  <w:style w:type="paragraph" w:styleId="Lijstnummering4">
    <w:name w:val="List Number 4"/>
    <w:basedOn w:val="Standaard"/>
    <w:semiHidden/>
    <w:unhideWhenUsed/>
    <w:rsid w:val="004A480B"/>
    <w:pPr>
      <w:tabs>
        <w:tab w:val="num" w:pos="720"/>
      </w:tabs>
      <w:ind w:left="720" w:hanging="720"/>
      <w:contextualSpacing/>
    </w:pPr>
  </w:style>
  <w:style w:type="paragraph" w:styleId="Lijstnummering5">
    <w:name w:val="List Number 5"/>
    <w:basedOn w:val="Standaard"/>
    <w:semiHidden/>
    <w:unhideWhenUsed/>
    <w:rsid w:val="004A480B"/>
    <w:pPr>
      <w:tabs>
        <w:tab w:val="num" w:pos="720"/>
      </w:tabs>
      <w:ind w:left="720" w:hanging="720"/>
      <w:contextualSpacing/>
    </w:pPr>
  </w:style>
  <w:style w:type="paragraph" w:styleId="Lijstvoortzetting">
    <w:name w:val="List Continue"/>
    <w:basedOn w:val="Standaard"/>
    <w:semiHidden/>
    <w:unhideWhenUsed/>
    <w:rsid w:val="004A480B"/>
    <w:pPr>
      <w:spacing w:after="120"/>
      <w:ind w:left="283"/>
      <w:contextualSpacing/>
    </w:pPr>
  </w:style>
  <w:style w:type="paragraph" w:styleId="Lijstvoortzetting2">
    <w:name w:val="List Continue 2"/>
    <w:basedOn w:val="Standaard"/>
    <w:semiHidden/>
    <w:unhideWhenUsed/>
    <w:rsid w:val="004A480B"/>
    <w:pPr>
      <w:spacing w:after="120"/>
      <w:ind w:left="566"/>
      <w:contextualSpacing/>
    </w:pPr>
  </w:style>
  <w:style w:type="paragraph" w:styleId="Lijstvoortzetting3">
    <w:name w:val="List Continue 3"/>
    <w:basedOn w:val="Standaard"/>
    <w:semiHidden/>
    <w:unhideWhenUsed/>
    <w:rsid w:val="004A480B"/>
    <w:pPr>
      <w:spacing w:after="120"/>
      <w:ind w:left="849"/>
      <w:contextualSpacing/>
    </w:pPr>
  </w:style>
  <w:style w:type="paragraph" w:styleId="Lijstvoortzetting4">
    <w:name w:val="List Continue 4"/>
    <w:basedOn w:val="Standaard"/>
    <w:semiHidden/>
    <w:unhideWhenUsed/>
    <w:rsid w:val="004A480B"/>
    <w:pPr>
      <w:spacing w:after="120"/>
      <w:ind w:left="1132"/>
      <w:contextualSpacing/>
    </w:pPr>
  </w:style>
  <w:style w:type="paragraph" w:styleId="Lijstvoortzetting5">
    <w:name w:val="List Continue 5"/>
    <w:basedOn w:val="Standaard"/>
    <w:semiHidden/>
    <w:unhideWhenUsed/>
    <w:rsid w:val="004A480B"/>
    <w:pPr>
      <w:spacing w:after="120"/>
      <w:ind w:left="1415"/>
      <w:contextualSpacing/>
    </w:pPr>
  </w:style>
  <w:style w:type="paragraph" w:styleId="Normaalweb">
    <w:name w:val="Normal (Web)"/>
    <w:basedOn w:val="Standaard"/>
    <w:semiHidden/>
    <w:unhideWhenUsed/>
    <w:rsid w:val="004A480B"/>
    <w:rPr>
      <w:rFonts w:ascii="Times New Roman" w:hAnsi="Times New Roman"/>
      <w:sz w:val="24"/>
    </w:rPr>
  </w:style>
  <w:style w:type="paragraph" w:styleId="Notitiekop">
    <w:name w:val="Note Heading"/>
    <w:basedOn w:val="Standaard"/>
    <w:next w:val="Standaard"/>
    <w:link w:val="NotitiekopChar"/>
    <w:semiHidden/>
    <w:unhideWhenUsed/>
    <w:rsid w:val="004A480B"/>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A480B"/>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A480B"/>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A480B"/>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A480B"/>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A480B"/>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A480B"/>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A480B"/>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A480B"/>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A480B"/>
    <w:pPr>
      <w:ind w:left="708"/>
    </w:pPr>
  </w:style>
  <w:style w:type="paragraph" w:styleId="Tekstzonderopmaak">
    <w:name w:val="Plain Text"/>
    <w:basedOn w:val="Standaard"/>
    <w:link w:val="TekstzonderopmaakChar"/>
    <w:semiHidden/>
    <w:unhideWhenUsed/>
    <w:rsid w:val="004A480B"/>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A480B"/>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numbering" w:customStyle="1" w:styleId="Koppenstructuur">
    <w:name w:val="Koppenstructuur"/>
    <w:basedOn w:val="Geenlijst"/>
    <w:uiPriority w:val="99"/>
    <w:rsid w:val="00FD3114"/>
    <w:pPr>
      <w:numPr>
        <w:numId w:val="4"/>
      </w:numPr>
    </w:pPr>
  </w:style>
  <w:style w:type="paragraph" w:styleId="Lijstalinea">
    <w:name w:val="List Paragraph"/>
    <w:basedOn w:val="Standaard"/>
    <w:uiPriority w:val="34"/>
    <w:qFormat/>
    <w:rsid w:val="00FB2FF3"/>
    <w:pPr>
      <w:ind w:left="720"/>
      <w:contextualSpacing/>
    </w:pPr>
  </w:style>
  <w:style w:type="character" w:styleId="Hyperlink">
    <w:name w:val="Hyperlink"/>
    <w:basedOn w:val="Standaardalinea-lettertype"/>
    <w:uiPriority w:val="99"/>
    <w:unhideWhenUsed/>
    <w:rsid w:val="00BB144C"/>
    <w:rPr>
      <w:color w:val="0000FF" w:themeColor="hyperlink"/>
      <w:u w:val="single"/>
    </w:rPr>
  </w:style>
  <w:style w:type="character" w:customStyle="1" w:styleId="Kop3Char">
    <w:name w:val="Kop 3 Char"/>
    <w:basedOn w:val="Standaardalinea-lettertype"/>
    <w:link w:val="Kop3"/>
    <w:uiPriority w:val="9"/>
    <w:rsid w:val="000437B9"/>
    <w:rPr>
      <w:rFonts w:ascii="Verdana" w:hAnsi="Verdana"/>
      <w:b/>
      <w:bCs/>
      <w:sz w:val="18"/>
      <w:szCs w:val="26"/>
    </w:rPr>
  </w:style>
  <w:style w:type="character" w:customStyle="1" w:styleId="Kop4Char">
    <w:name w:val="Kop 4 Char"/>
    <w:basedOn w:val="Standaardalinea-lettertype"/>
    <w:link w:val="Kop4"/>
    <w:rsid w:val="000437B9"/>
    <w:rPr>
      <w:rFonts w:ascii="Verdana" w:hAnsi="Verdana"/>
      <w:b/>
      <w:bCs/>
      <w:sz w:val="18"/>
      <w:szCs w:val="28"/>
    </w:rPr>
  </w:style>
  <w:style w:type="character" w:customStyle="1" w:styleId="Kop5Char">
    <w:name w:val="Kop 5 Char"/>
    <w:basedOn w:val="Standaardalinea-lettertype"/>
    <w:link w:val="Kop5"/>
    <w:locked/>
    <w:rsid w:val="00E63B88"/>
    <w:rPr>
      <w:rFonts w:ascii="Verdana" w:hAnsi="Verdana"/>
      <w:bCs/>
      <w:i/>
      <w:iCs/>
      <w:sz w:val="18"/>
      <w:szCs w:val="26"/>
    </w:rPr>
  </w:style>
  <w:style w:type="paragraph" w:customStyle="1" w:styleId="Opsommingtekens5">
    <w:name w:val="Opsomming tekens 5"/>
    <w:basedOn w:val="Standaard"/>
    <w:qFormat/>
    <w:rsid w:val="004A480B"/>
    <w:pPr>
      <w:numPr>
        <w:ilvl w:val="7"/>
        <w:numId w:val="1"/>
      </w:numPr>
    </w:pPr>
  </w:style>
  <w:style w:type="paragraph" w:customStyle="1" w:styleId="Opsommingtekens6">
    <w:name w:val="Opsomming tekens 6"/>
    <w:basedOn w:val="Standaard"/>
    <w:qFormat/>
    <w:rsid w:val="004A480B"/>
    <w:pPr>
      <w:numPr>
        <w:ilvl w:val="8"/>
        <w:numId w:val="1"/>
      </w:numPr>
    </w:pPr>
  </w:style>
  <w:style w:type="character" w:customStyle="1" w:styleId="Verwijzing">
    <w:name w:val="Verwijzing"/>
    <w:basedOn w:val="Standaardalinea-lettertype"/>
    <w:uiPriority w:val="1"/>
    <w:rsid w:val="004A480B"/>
    <w:rPr>
      <w:u w:val="single"/>
    </w:rPr>
  </w:style>
  <w:style w:type="paragraph" w:customStyle="1" w:styleId="Kader">
    <w:name w:val="Kader"/>
    <w:basedOn w:val="Standaard"/>
    <w:next w:val="Standaard"/>
    <w:qFormat/>
    <w:rsid w:val="004A480B"/>
    <w:pPr>
      <w:spacing w:before="280" w:after="280" w:line="280" w:lineRule="atLeast"/>
    </w:pPr>
    <w:rPr>
      <w:color w:val="FF0000"/>
    </w:rPr>
  </w:style>
  <w:style w:type="character" w:customStyle="1" w:styleId="Kop2Char">
    <w:name w:val="Kop 2 Char"/>
    <w:basedOn w:val="Standaardalinea-lettertype"/>
    <w:link w:val="Kop2"/>
    <w:rsid w:val="006C6CBD"/>
    <w:rPr>
      <w:rFonts w:ascii="Verdana" w:hAnsi="Verdana"/>
      <w:b/>
      <w:bCs/>
      <w:iCs/>
      <w:sz w:val="22"/>
      <w:szCs w:val="28"/>
    </w:rPr>
  </w:style>
  <w:style w:type="character" w:customStyle="1" w:styleId="Kop6Char">
    <w:name w:val="Kop 6 Char"/>
    <w:basedOn w:val="Standaardalinea-lettertype"/>
    <w:link w:val="Kop6"/>
    <w:rsid w:val="00D66C88"/>
    <w:rPr>
      <w:rFonts w:ascii="Verdana" w:hAnsi="Verdana"/>
      <w:bCs/>
      <w:i/>
      <w:sz w:val="18"/>
      <w:szCs w:val="22"/>
    </w:rPr>
  </w:style>
  <w:style w:type="character" w:customStyle="1" w:styleId="EindnoottekstChar">
    <w:name w:val="Eindnoottekst Char"/>
    <w:basedOn w:val="Standaardalinea-lettertype"/>
    <w:link w:val="Eindnoottekst"/>
    <w:semiHidden/>
    <w:rsid w:val="00D66C88"/>
    <w:rPr>
      <w:rFonts w:ascii="Verdana" w:hAnsi="Verdana"/>
      <w:sz w:val="18"/>
    </w:rPr>
  </w:style>
  <w:style w:type="paragraph" w:customStyle="1" w:styleId="Kop">
    <w:name w:val="Kop"/>
    <w:basedOn w:val="Kop4"/>
    <w:qFormat/>
    <w:rsid w:val="00BD6A51"/>
  </w:style>
  <w:style w:type="character" w:customStyle="1" w:styleId="Kop1Char">
    <w:name w:val="Kop 1 Char"/>
    <w:basedOn w:val="Standaardalinea-lettertype"/>
    <w:link w:val="Kop1"/>
    <w:locked/>
    <w:rsid w:val="00BD6A51"/>
    <w:rPr>
      <w:rFonts w:ascii="Verdana" w:hAnsi="Verdana" w:cs="Arial"/>
      <w:b/>
      <w:bCs/>
      <w:kern w:val="32"/>
      <w:sz w:val="24"/>
      <w:szCs w:val="18"/>
    </w:rPr>
  </w:style>
  <w:style w:type="character" w:customStyle="1" w:styleId="Kop7Char">
    <w:name w:val="Kop 7 Char"/>
    <w:basedOn w:val="Standaardalinea-lettertype"/>
    <w:link w:val="Kop7"/>
    <w:locked/>
    <w:rsid w:val="00BD6A51"/>
    <w:rPr>
      <w:rFonts w:ascii="Verdana" w:hAnsi="Verdana"/>
      <w:sz w:val="18"/>
      <w:szCs w:val="24"/>
    </w:rPr>
  </w:style>
  <w:style w:type="character" w:customStyle="1" w:styleId="Kop8Char">
    <w:name w:val="Kop 8 Char"/>
    <w:basedOn w:val="Standaardalinea-lettertype"/>
    <w:link w:val="Kop8"/>
    <w:locked/>
    <w:rsid w:val="00BD6A51"/>
    <w:rPr>
      <w:rFonts w:ascii="Verdana" w:hAnsi="Verdana"/>
      <w:iCs/>
      <w:sz w:val="18"/>
      <w:szCs w:val="24"/>
    </w:rPr>
  </w:style>
  <w:style w:type="character" w:customStyle="1" w:styleId="Kop9Char">
    <w:name w:val="Kop 9 Char"/>
    <w:basedOn w:val="Standaardalinea-lettertype"/>
    <w:link w:val="Kop9"/>
    <w:locked/>
    <w:rsid w:val="00BD6A51"/>
    <w:rPr>
      <w:rFonts w:ascii="Verdana" w:hAnsi="Verdana" w:cs="Arial"/>
      <w:sz w:val="18"/>
      <w:szCs w:val="22"/>
    </w:rPr>
  </w:style>
  <w:style w:type="character" w:customStyle="1" w:styleId="KoptekstChar">
    <w:name w:val="Koptekst Char"/>
    <w:basedOn w:val="Standaardalinea-lettertype"/>
    <w:link w:val="Koptekst"/>
    <w:locked/>
    <w:rsid w:val="00BD6A51"/>
    <w:rPr>
      <w:rFonts w:ascii="Verdana" w:hAnsi="Verdana" w:cs="Verdana-Bold"/>
      <w:bCs/>
      <w:smallCaps/>
      <w:sz w:val="14"/>
      <w:szCs w:val="13"/>
    </w:rPr>
  </w:style>
  <w:style w:type="character" w:customStyle="1" w:styleId="VoettekstChar">
    <w:name w:val="Voettekst Char"/>
    <w:basedOn w:val="Standaardalinea-lettertype"/>
    <w:link w:val="Voettekst"/>
    <w:locked/>
    <w:rsid w:val="00BD6A51"/>
    <w:rPr>
      <w:rFonts w:ascii="Verdana" w:hAnsi="Verdana"/>
      <w:sz w:val="18"/>
      <w:szCs w:val="24"/>
    </w:rPr>
  </w:style>
  <w:style w:type="character" w:customStyle="1" w:styleId="TitelChar">
    <w:name w:val="Titel Char"/>
    <w:basedOn w:val="Standaardalinea-lettertype"/>
    <w:link w:val="Titel"/>
    <w:uiPriority w:val="10"/>
    <w:locked/>
    <w:rsid w:val="00BD6A5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locked/>
    <w:rsid w:val="00BD6A51"/>
    <w:rPr>
      <w:rFonts w:ascii="Verdana" w:hAnsi="Verdana"/>
      <w:b/>
      <w:bCs/>
    </w:rPr>
  </w:style>
  <w:style w:type="character" w:customStyle="1" w:styleId="DocumentstructuurChar">
    <w:name w:val="Documentstructuur Char"/>
    <w:basedOn w:val="Standaardalinea-lettertype"/>
    <w:link w:val="Documentstructuur"/>
    <w:semiHidden/>
    <w:locked/>
    <w:rsid w:val="00BD6A51"/>
    <w:rPr>
      <w:rFonts w:ascii="Tahoma" w:hAnsi="Tahoma" w:cs="Tahoma"/>
      <w:sz w:val="16"/>
      <w:szCs w:val="16"/>
    </w:rPr>
  </w:style>
  <w:style w:type="character" w:customStyle="1" w:styleId="MacrotekstChar">
    <w:name w:val="Macrotekst Char"/>
    <w:basedOn w:val="Standaardalinea-lettertype"/>
    <w:link w:val="Macrotekst"/>
    <w:semiHidden/>
    <w:locked/>
    <w:rsid w:val="00BD6A51"/>
    <w:rPr>
      <w:rFonts w:ascii="Consolas" w:hAnsi="Consolas"/>
    </w:rPr>
  </w:style>
  <w:style w:type="table" w:customStyle="1" w:styleId="Huisstijl-Tabel">
    <w:name w:val="Huisstijl-Tabel"/>
    <w:basedOn w:val="Standaardtabel"/>
    <w:rsid w:val="00BD6A5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rPr>
        <w:rFonts w:cs="Times New Roman"/>
      </w:rPr>
    </w:tblStylePr>
  </w:style>
  <w:style w:type="numbering" w:styleId="111111">
    <w:name w:val="Outline List 2"/>
    <w:basedOn w:val="Geenlijst"/>
    <w:semiHidden/>
    <w:unhideWhenUsed/>
    <w:rsid w:val="004A480B"/>
  </w:style>
  <w:style w:type="numbering" w:styleId="1ai">
    <w:name w:val="Outline List 1"/>
    <w:basedOn w:val="Geenlijst"/>
    <w:semiHidden/>
    <w:unhideWhenUsed/>
    <w:rsid w:val="004A480B"/>
  </w:style>
  <w:style w:type="numbering" w:styleId="Artikelsectie">
    <w:name w:val="Outline List 3"/>
    <w:basedOn w:val="Geenlijst"/>
    <w:semiHidden/>
    <w:unhideWhenUsed/>
    <w:rsid w:val="004A48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17" Type="http://schemas.openxmlformats.org/officeDocument/2006/relationships/hyperlink" Target="https://gitlab.com/koop/STOP/standaard/-/issues" TargetMode="External"/><Relationship Id="rId84"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18" Type="http://schemas.openxmlformats.org/officeDocument/2006/relationships/header" Target="header5.xml"/><Relationship Id="rId126" Type="http://schemas.microsoft.com/office/2011/relationships/people" Target="people.xml"/><Relationship Id="rId8" Type="http://schemas.openxmlformats.org/officeDocument/2006/relationships/webSettings" Target="webSettings.xml"/><Relationship Id="rId85" Type="http://schemas.microsoft.com/office/2016/09/relationships/commentsIds" Target="commentsIds.xml"/><Relationship Id="rId121"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16"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19" Type="http://schemas.openxmlformats.org/officeDocument/2006/relationships/footer" Target="footer5.xml"/><Relationship Id="rId127" Type="http://schemas.openxmlformats.org/officeDocument/2006/relationships/theme" Target="theme/theme1.xml"/><Relationship Id="rId10" Type="http://schemas.openxmlformats.org/officeDocument/2006/relationships/endnotes" Target="endnotes.xml"/><Relationship Id="rId86" Type="http://schemas.microsoft.com/office/2018/08/relationships/commentsExtensible" Target="commentsExtensible.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20" Type="http://schemas.openxmlformats.org/officeDocument/2006/relationships/hyperlink" Target="https://www.wegwijzertpod.nl/uploads/2022-04/20220413%20Werkwijze%20Geo%20en%20locaties%20in%20Omgevingsdocumenten%201.01.pdf" TargetMode="External"/><Relationship Id="rId125"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B16F654-94D7-428B-8DCF-DBA65B93603E}">
  <ds:schemaRefs>
    <ds:schemaRef ds:uri="http://schemas.openxmlformats.org/officeDocument/2006/bibliography"/>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49F370AD-4658-4259-B204-40C06E7DD8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15255</TotalTime>
  <Pages>1</Pages>
  <Words>129144</Words>
  <Characters>710293</Characters>
  <Application>Microsoft Office Word</Application>
  <DocSecurity>0</DocSecurity>
  <Lines>5919</Lines>
  <Paragraphs>1675</Paragraphs>
  <ScaleCrop>false</ScaleCrop>
  <HeadingPairs>
    <vt:vector size="2" baseType="variant">
      <vt:variant>
        <vt:lpstr>Titel</vt:lpstr>
      </vt:variant>
      <vt:variant>
        <vt:i4>1</vt:i4>
      </vt:variant>
    </vt:vector>
  </HeadingPairs>
  <TitlesOfParts>
    <vt:vector size="1" baseType="lpstr">
      <vt:lpstr>TPOD Projectbesluit_werkversie</vt:lpstr>
    </vt:vector>
  </TitlesOfParts>
  <Company/>
  <LinksUpToDate>false</LinksUpToDate>
  <CharactersWithSpaces>837762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Projectbesluit_werkversie</dc:title>
  <dc:subject/>
  <dc:creator>PR33</dc:creator>
  <cp:keywords/>
  <dc:description/>
  <cp:lastModifiedBy>Gerard Wolbers</cp:lastModifiedBy>
  <cp:revision>496</cp:revision>
  <cp:lastPrinted>2021-06-10T21:40:00Z</cp:lastPrinted>
  <dcterms:created xsi:type="dcterms:W3CDTF">2021-06-11T15:31:00Z</dcterms:created>
  <dcterms:modified xsi:type="dcterms:W3CDTF">2023-11-21T10:10:00Z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