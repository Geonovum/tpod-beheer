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261373" w:rsidRDefault="00624D76" w:rsidP="00DA44AF">
      <w:pPr>
        <w:pStyle w:val="Kop4"/>
      </w:pPr>
      <w:bookmarkStart w:id="378" w:name="_Ref_3cd2242ab97d8eeb1d547871e91147d0_1"/>
      <w:r>
        <w:t>BesluitMetadata</w:t>
      </w:r>
      <w:bookmarkEnd w:id="378"/>
    </w:p>
    <w:p w14:paraId="1E9D9A7F" w14:textId="77777777" w:rsidR="00261373" w:rsidRDefault="00624D76"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261373" w:rsidRDefault="00261373" w:rsidP="00E43714"/>
    <w:p w14:paraId="75CED25A" w14:textId="77777777" w:rsidR="00261373" w:rsidRDefault="00624D76"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261373" w:rsidRDefault="00624D76"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 xml:space="preserve">wordt in de </w:t>
      </w:r>
      <w:r w:rsidRPr="001132B9">
        <w:lastRenderedPageBreak/>
        <w:t>voorzieningen de naam van de gemeente</w:t>
      </w:r>
      <w:r>
        <w:t>, het waterschap, de provincie of het ministerie</w:t>
      </w:r>
      <w:r w:rsidRPr="001132B9">
        <w:t xml:space="preserve"> getoond.</w:t>
      </w:r>
    </w:p>
    <w:p w14:paraId="3DE8B6A7" w14:textId="77777777" w:rsidR="00261373" w:rsidRDefault="00624D76"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261373" w:rsidRDefault="00624D76"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261373" w:rsidRDefault="00624D76"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2908FC3F" w:rsidR="00261373" w:rsidRPr="00FF66D4" w:rsidRDefault="00624D76"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RegelingOpschrift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890AE1">
        <w:t>11.3.3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261373" w:rsidRDefault="00624D76"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w:t>
      </w:r>
      <w:r>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261373" w:rsidRDefault="00624D76"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1C2713F9" w:rsidR="00261373" w:rsidRDefault="00624D76"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_Ref_685a169d0dd8249fb4d2a1b6d143137f_2 \n \h </w:instrText>
      </w:r>
      <w:r>
        <w:fldChar w:fldCharType="separate"/>
      </w:r>
      <w:r w:rsidR="00890AE1">
        <w:t>11.3.5</w:t>
      </w:r>
      <w:r>
        <w:fldChar w:fldCharType="end"/>
      </w:r>
      <w:r>
        <w:t xml:space="preserve"> beschikbaar zijn.</w:t>
      </w:r>
    </w:p>
    <w:p w14:paraId="3FD03417" w14:textId="77777777" w:rsidR="00261373" w:rsidRDefault="00624D76"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261373" w:rsidRDefault="00624D76"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261373" w:rsidRDefault="00624D76" w:rsidP="00E43714">
      <w:pPr>
        <w:pStyle w:val="Figuurbijschrift"/>
      </w:pPr>
      <w:r w:rsidRPr="005C5500">
        <w:t>Voorbeeld van de grondslag voor</w:t>
      </w:r>
      <w:r>
        <w:t xml:space="preserve"> het omgevingsplan</w:t>
      </w:r>
    </w:p>
    <w:p w14:paraId="1CF59768" w14:textId="7D14A6F0" w:rsidR="00261373" w:rsidRDefault="00624D76"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261373" w:rsidRDefault="00624D76" w:rsidP="00176E32">
      <w:pPr>
        <w:pStyle w:val="Kader"/>
      </w:pPr>
      <w:r w:rsidRPr="00B26823">
        <w:rPr>
          <w:noProof/>
        </w:rPr>
        <w:lastRenderedPageBreak/>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261373" w:rsidRPr="009A08A2" w:rsidRDefault="00624D76" w:rsidP="00176E32">
                            <w:pPr>
                              <w:rPr>
                                <w:b/>
                                <w:bCs/>
                              </w:rPr>
                            </w:pPr>
                            <w:r>
                              <w:rPr>
                                <w:b/>
                                <w:bCs/>
                              </w:rPr>
                              <w:t>Waarschuwing t</w:t>
                            </w:r>
                            <w:r w:rsidRPr="009A08A2">
                              <w:rPr>
                                <w:b/>
                                <w:bCs/>
                              </w:rPr>
                              <w:t xml:space="preserve">oekomstige </w:t>
                            </w:r>
                            <w:r>
                              <w:rPr>
                                <w:b/>
                                <w:bCs/>
                              </w:rPr>
                              <w:t>wijziging TPOD-standaard</w:t>
                            </w:r>
                          </w:p>
                          <w:p w14:paraId="2703BE57" w14:textId="22E1DED0" w:rsidR="00261373" w:rsidRDefault="00624D76"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YX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dzx0PGaqjcA4Wg/I97K2wbx74QPj8JhKNAgBj084Kg1oSg6SJxtyf362330B1ewctZh&#10;yEpusAWc6R8GHF6NJhG1kJTJ9OsYiju1rE8t5rVdEvocYaGsTGL0D3oQa0ftC7ZhEXPCJIxE5pKH&#10;QVyG/eBjm6RaLJITptCKcGdWVsbQA6pP/Ytw9sBWANH3NAyjKD6QtveNL71dvAZQlxiNMO8xPaCP&#10;CU7kHLYtrsipnryO/4T5b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fGU2Fz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261373" w:rsidRPr="009A08A2" w:rsidRDefault="00624D76" w:rsidP="00176E32">
                      <w:pPr>
                        <w:rPr>
                          <w:b/>
                          <w:bCs/>
                        </w:rPr>
                      </w:pPr>
                      <w:r>
                        <w:rPr>
                          <w:b/>
                          <w:bCs/>
                        </w:rPr>
                        <w:t>Waarschuwing t</w:t>
                      </w:r>
                      <w:r w:rsidRPr="009A08A2">
                        <w:rPr>
                          <w:b/>
                          <w:bCs/>
                        </w:rPr>
                        <w:t xml:space="preserve">oekomstige </w:t>
                      </w:r>
                      <w:r>
                        <w:rPr>
                          <w:b/>
                          <w:bCs/>
                        </w:rPr>
                        <w:t>wijziging TPOD-standaard</w:t>
                      </w:r>
                    </w:p>
                    <w:p w14:paraId="2703BE57" w14:textId="22E1DED0" w:rsidR="00261373" w:rsidRDefault="00624D76"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6"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