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261373" w:rsidRPr="000A4B5B" w:rsidRDefault="00624D76" w:rsidP="00C00794">
      <w:pPr>
        <w:pStyle w:val="Kop5"/>
      </w:pPr>
      <w:bookmarkStart w:id="153" w:name="_Ref_b0e70a36c22039a73fdda9913b221cb9_1"/>
      <w:r w:rsidRPr="000A4B5B">
        <w:t>Regeltekst en Juridische regel</w:t>
      </w:r>
      <w:bookmarkEnd w:id="153"/>
    </w:p>
    <w:p w14:paraId="36529B75" w14:textId="304145AD" w:rsidR="00261373" w:rsidRDefault="00624D76"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42561EAF" w:rsidR="00261373" w:rsidRDefault="00624D76"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72530E">
        <w:t xml:space="preserve">Zoals in paragraaf </w:t>
      </w:r>
      <w:r w:rsidRPr="00863F41">
        <w:rPr>
          <w:rStyle w:val="Verwijzing"/>
        </w:rPr>
        <w:fldChar w:fldCharType="begin"/>
      </w:r>
      <w:r w:rsidRPr="00863F41">
        <w:rPr>
          <w:rStyle w:val="Verwijzing"/>
        </w:rPr>
        <w:instrText xml:space="preserve"> REF _Ref_ea9daf5cc0be273da5515af2115a6e51_4 \n \h </w:instrText>
      </w:r>
      <w:r w:rsidRPr="00863F41">
        <w:rPr>
          <w:rStyle w:val="Verwijzing"/>
        </w:rPr>
      </w:r>
      <w:r w:rsidRPr="00863F41">
        <w:rPr>
          <w:rStyle w:val="Verwijzing"/>
        </w:rPr>
        <w:fldChar w:fldCharType="separate"/>
      </w:r>
      <w:r w:rsidR="00890AE1">
        <w:rPr>
          <w:rStyle w:val="Verwijzing"/>
        </w:rPr>
        <w:t>5.2</w:t>
      </w:r>
      <w:r w:rsidRPr="00863F41">
        <w:rPr>
          <w:rStyle w:val="Verwijzing"/>
        </w:rPr>
        <w:fldChar w:fldCharType="end"/>
      </w:r>
      <w:r w:rsidRPr="0072530E">
        <w:t xml:space="preserve"> is beschreven </w:t>
      </w:r>
      <w:r>
        <w:t xml:space="preserve">zijn </w:t>
      </w:r>
      <w:r w:rsidRPr="00F50286">
        <w:t>Artikel en Lid</w:t>
      </w:r>
      <w:r>
        <w:t xml:space="preserve">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51236655" w:rsidR="00261373" w:rsidRPr="007B60F8" w:rsidRDefault="00624D76"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rsidRPr="00B26823">
        <w:t>) te kunnen koppelen.</w:t>
      </w:r>
    </w:p>
    <w:p w14:paraId="1364087B" w14:textId="1E94ABD4" w:rsidR="00261373" w:rsidRPr="000A4B5B" w:rsidRDefault="00624D76"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