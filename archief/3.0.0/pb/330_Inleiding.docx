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261373" w:rsidRPr="00AC29B3" w:rsidRDefault="00624D76" w:rsidP="00E43714">
      <w:pPr>
        <w:pStyle w:val="Kop3"/>
      </w:pPr>
      <w:r>
        <w:t>Inleiding</w:t>
      </w:r>
    </w:p>
    <w:p w14:paraId="60B9570D" w14:textId="7B6F1A7F" w:rsidR="00261373" w:rsidRDefault="00624D76" w:rsidP="00E43714">
      <w:r>
        <w:t xml:space="preserve">Een (voorgenomen) besluit tot het vaststellen of wijzigen van een omgevingsdocument doorloopt een procedure. Die procedure begint bij de meeste omgevingsdocumenten 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gelden meestal geen procedurele eisen 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261373" w:rsidRDefault="00624D76" w:rsidP="00E43714">
      <w:r>
        <w:t>B</w:t>
      </w:r>
      <w:r w:rsidRPr="00F72537">
        <w:t>ij het projectbesluit is dat anders</w:t>
      </w:r>
      <w:r>
        <w:t xml:space="preserve">. Het daadwerkelijke opstellen van het projectbesluit wordt voorafgegaan door de voorbereidende fase van de projectprocedure, waarvoor </w:t>
      </w:r>
      <w:r w:rsidRPr="007636DC">
        <w:t xml:space="preserve">procedurele eisen </w:t>
      </w:r>
      <w:r>
        <w:t xml:space="preserve">gelden en </w:t>
      </w:r>
      <w:r w:rsidRPr="00535A90">
        <w:t xml:space="preserve">vormvereisten </w:t>
      </w:r>
      <w:r>
        <w:t xml:space="preserve">en inhoudelijke eisen gesteld zijn aan de kennisgevingen en (ontwerp)stukken die ter inzage </w:t>
      </w:r>
      <w:r w:rsidRPr="00244AC4">
        <w:t xml:space="preserve">gelegd </w:t>
      </w:r>
      <w:r>
        <w:t xml:space="preserve">en vastgesteld </w:t>
      </w:r>
      <w:r w:rsidRPr="00424445">
        <w:t>moeten worden</w:t>
      </w:r>
      <w:r>
        <w:t>.</w:t>
      </w:r>
    </w:p>
    <w:p w14:paraId="7F8610D7" w14:textId="6788DB12" w:rsidR="00261373" w:rsidRDefault="00261373" w:rsidP="00E43714"/>
    <w:p w14:paraId="0E1AD0B4" w14:textId="0A690F3D" w:rsidR="00261373" w:rsidRDefault="00624D76"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13388232" w:rsidR="00261373" w:rsidRDefault="00624D76" w:rsidP="00E43714">
      <w:r>
        <w:t xml:space="preserve">Paragraaf </w:t>
      </w:r>
      <w:r>
        <w:fldChar w:fldCharType="begin"/>
      </w:r>
      <w:r>
        <w:instrText xml:space="preserve"> REF _Ref_0f9b9ffd211202a6621dc5b0fd81ada7_1 \n \h </w:instrText>
      </w:r>
      <w:r>
        <w:fldChar w:fldCharType="separate"/>
      </w:r>
      <w:r w:rsidR="00890AE1">
        <w:t>11.2</w:t>
      </w:r>
      <w:r>
        <w:fldChar w:fldCharType="end"/>
      </w:r>
      <w:r>
        <w:t xml:space="preserve"> beschrijft de producten die het bevoegd gezag tijdens de procedure van </w:t>
      </w:r>
      <w:fldSimple w:instr=" DOCVARIABLE ID01+ ">
        <w:r w:rsidR="00890AE1">
          <w:t>het projectbesluit</w:t>
        </w:r>
      </w:fldSimple>
      <w:r>
        <w:t xml:space="preserve"> moet aanleveren. In deze paragraaf wordt van een aantal producten de STOP-modellering beschreven. Paragraaf </w:t>
      </w:r>
      <w:r>
        <w:fldChar w:fldCharType="begin"/>
      </w:r>
      <w:r>
        <w:instrText xml:space="preserve"> REF _Ref_bc36d47df4cc22be22fe6bece3b0a9f9_1 \n \h </w:instrText>
      </w:r>
      <w:r>
        <w:fldChar w:fldCharType="separate"/>
      </w:r>
      <w:r w:rsidR="00890AE1">
        <w:t>11.3</w:t>
      </w:r>
      <w:r>
        <w:fldChar w:fldCharType="end"/>
      </w:r>
      <w:r>
        <w:t xml:space="preserve"> gaat over de aan te leveren gegevens over de producten en de procedure. Van deze gegevens wordt aangegeven of het een verplicht of optioneel gegeven is en hoe vaak het moet of mag voorkomen. Daarnaast schetst deze </w:t>
      </w:r>
      <w:r>
        <w:lastRenderedPageBreak/>
        <w:t>paragraaf de achtergrond van de gegevens: waarom moet een bevoegd gezag het gegeven gebruiken en wat voor effect heeft het gegeven.</w:t>
      </w:r>
    </w:p>
    <w:p w14:paraId="5F9D1430" w14:textId="2962D9B6" w:rsidR="00261373" w:rsidRDefault="00624D76" w:rsidP="00E43714">
      <w:r>
        <w:t xml:space="preserve">Paragraaf </w:t>
      </w:r>
      <w:r w:rsidR="001E2B21">
        <w:fldChar w:fldCharType="begin"/>
      </w:r>
      <w:r w:rsidR="001E2B21">
        <w:instrText xml:space="preserve"> REF _Ref_89a9a5687a71e7e9308157b00219375b_2 \n \h </w:instrText>
      </w:r>
      <w:r w:rsidR="001E2B21">
        <w:fldChar w:fldCharType="separate"/>
      </w:r>
      <w:r w:rsidR="00890AE1">
        <w:t>11.4</w:t>
      </w:r>
      <w:r w:rsidR="001E2B21">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890AE1">
        <w:t>11.2</w:t>
      </w:r>
      <w:r>
        <w:fldChar w:fldCharType="end"/>
      </w:r>
      <w:r>
        <w:t xml:space="preserve"> om daar (nogmaals) de achtergronden van bepaalde gegevens te lezen.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