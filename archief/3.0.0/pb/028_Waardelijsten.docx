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37" w:name="_Ref_66ff69b5f7acfc5125d851833b6c2b19_1"/>
      <w:r w:rsidRPr="007B60F8">
        <w:t>Waardelijsten</w:t>
      </w:r>
      <w:bookmarkEnd w:id="37"/>
    </w:p>
    <w:p w14:paraId="5E881C9D" w14:textId="7BC2DBDD" w:rsidR="001601CB" w:rsidRDefault="00A60BDB" w:rsidP="00E33EDD">
      <w:r w:rsidRPr="007B60F8">
        <w:t xml:space="preserve">Een waardelijst is een collectie van waarden die gebruikt kunnen worden bij het annoteren. </w:t>
      </w:r>
      <w:r w:rsidR="00E33EDD" w:rsidRPr="007B60F8">
        <w:t xml:space="preserve">Bij </w:t>
      </w:r>
      <w:r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1601CB" w:rsidRPr="001601CB">
        <w:t>De TPOD-standaard kent alleen limitatieve waardelijsten. Dat is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06B50E52" w14:textId="3AF14344" w:rsidR="00D14D4D" w:rsidRPr="007B60F8" w:rsidRDefault="00624D76" w:rsidP="00E33EDD">
      <w:r>
        <w:t xml:space="preserve">De waardelijsten </w:t>
      </w:r>
      <w:r w:rsidRPr="00EA4435">
        <w:t xml:space="preserve">IMOW </w:t>
      </w:r>
      <w:r>
        <w:t>zijn vastgelegd in de Stelselcatalogus van het DSO-LV.</w:t>
      </w:r>
    </w:p>
    <w:p w14:paraId="3DAA7C41" w14:textId="7D7A9BA8" w:rsidR="00EF53FF" w:rsidRPr="007B60F8" w:rsidRDefault="00E33EDD" w:rsidP="00E33EDD">
      <w:r w:rsidRPr="007B60F8">
        <w:t xml:space="preserve">In </w:t>
      </w:r>
      <w:r>
        <w:t xml:space="preserve">hoofdstuk </w:t>
      </w:r>
      <w:r w:rsidRPr="00863F41">
        <w:rPr>
          <w:rStyle w:val="Verwijzing"/>
        </w:rPr>
        <w:fldChar w:fldCharType="begin"/>
      </w:r>
      <w:r w:rsidRPr="00863F41">
        <w:rPr>
          <w:rStyle w:val="Verwijzing"/>
        </w:rPr>
        <w:instrText xml:space="preserve"> REF _Ref_4cf0e0525f62e44184caa199cae2db95_1 \n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t xml:space="preserve"> </w:t>
      </w:r>
      <w:r w:rsidRPr="00A22075">
        <w:t xml:space="preserve">is per objecttype </w:t>
      </w:r>
      <w:r w:rsidRPr="007B60F8">
        <w:t xml:space="preserve">is aangegeven voor welke </w:t>
      </w:r>
      <w:r w:rsidR="001E47D1" w:rsidRPr="007B60F8">
        <w:t xml:space="preserve">attributen </w:t>
      </w:r>
      <w:r w:rsidRPr="007B60F8">
        <w:t>een waardelijst geldt.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