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261373" w:rsidRDefault="00624D76" w:rsidP="00EC1A29">
      <w:pPr>
        <w:pStyle w:val="Kop5"/>
      </w:pPr>
      <w:r>
        <w:lastRenderedPageBreak/>
        <w:t>Juridisch kader</w:t>
      </w:r>
    </w:p>
    <w:p w14:paraId="0BC06475" w14:textId="77777777" w:rsidR="00261373" w:rsidRDefault="00624D76" w:rsidP="00EC1A29">
      <w:pPr>
        <w:pStyle w:val="Kop6"/>
      </w:pPr>
      <w:r>
        <w:t>Vaststelling</w:t>
      </w:r>
    </w:p>
    <w:p w14:paraId="60832C48" w14:textId="1C1A490C" w:rsidR="00261373" w:rsidRDefault="00624D76"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139"/>
      </w:r>
      <w:r>
        <w:t xml:space="preserve">. </w:t>
      </w:r>
      <w:r w:rsidRPr="00657130">
        <w:t>Deze bevoegdheid kan niet gedelegeerd worden</w:t>
      </w:r>
      <w:r>
        <w:t>.</w:t>
      </w:r>
      <w:bookmarkStart w:id="407" w:name="_Ref_5daf2c0e4c78729183472fac49b3f3c8_1"/>
      <w:bookmarkStart w:id="408" w:name="_Ref_5daf2c0e4c78729183472fac49b3f3c8_2"/>
    </w:p>
    <w:p w14:paraId="552DDB30" w14:textId="2346ADEF" w:rsidR="00261373" w:rsidRDefault="00624D76" w:rsidP="00EC1A29">
      <w:pPr>
        <w:pStyle w:val="Kop6"/>
      </w:pPr>
      <w:r>
        <w:t>Bekendmaking</w:t>
      </w:r>
      <w:bookmarkEnd w:id="407"/>
      <w:r>
        <w:t xml:space="preserve"> en terinzagelegging bij projectbesluit provincie en Rijk</w:t>
      </w:r>
      <w:bookmarkEnd w:id="408"/>
    </w:p>
    <w:p w14:paraId="1157635F" w14:textId="1E6817E3" w:rsidR="00261373" w:rsidRDefault="00624D76"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140"/>
      </w:r>
      <w:r>
        <w:t>. D</w:t>
      </w:r>
      <w:r w:rsidRPr="007A3CB8">
        <w:t>e provincie respectievelijk de minister kan zelf de datum van bekendmaking bepalen</w:t>
      </w:r>
      <w:r>
        <w:t>.</w:t>
      </w:r>
    </w:p>
    <w:p w14:paraId="1AFAE00D" w14:textId="608BFA51" w:rsidR="00261373" w:rsidRDefault="00261373" w:rsidP="00EC1A29"/>
    <w:p w14:paraId="3723EF33" w14:textId="3A95EC98" w:rsidR="00261373" w:rsidRDefault="00624D76" w:rsidP="00615E17">
      <w:r w:rsidRPr="00E54BDF">
        <w:t>In afwijking van artikel 3:1, eerste lid, aanhef en onder b, van de Algemene wet bestuursrecht zijn de afdelingen 3.6 en 3.7 van die wet van toepassing op een projectbesluit</w:t>
      </w:r>
      <w:r>
        <w:rPr>
          <w:rStyle w:val="Voetnootmarkering"/>
        </w:rPr>
        <w:footnoteReference w:id="141"/>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00B79B53" w14:textId="1A6933FD" w:rsidR="00261373" w:rsidRDefault="00624D76"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142"/>
      </w:r>
      <w:r w:rsidRPr="001975FA">
        <w:t>.</w:t>
      </w:r>
    </w:p>
    <w:p w14:paraId="2108F70C" w14:textId="2EFB7E37" w:rsidR="00261373" w:rsidRDefault="00624D76" w:rsidP="00EC1A29">
      <w:r>
        <w:t>Tegen het projectbesluit kan rechtstreeks beroep bij de Afdeling bestuursrechtspraak van de Raad van State worden ingesteld</w:t>
      </w:r>
      <w:r>
        <w:rPr>
          <w:rStyle w:val="Voetnootmarkering"/>
        </w:rPr>
        <w:footnoteReference w:id="143"/>
      </w:r>
      <w:r>
        <w:t xml:space="preserve"> (zie hiervoor verder paragrafen </w:t>
      </w:r>
      <w:r>
        <w:fldChar w:fldCharType="begin"/>
      </w:r>
      <w:r>
        <w:instrText xml:space="preserve"> REF _Ref_5daf2c0e4c78729183472fac49b3f3c8_4 \n \h </w:instrText>
      </w:r>
      <w:r>
        <w:fldChar w:fldCharType="separate"/>
      </w:r>
      <w:r w:rsidR="00890AE1">
        <w:t>11.4.5.1.4</w:t>
      </w:r>
      <w:r>
        <w:fldChar w:fldCharType="end"/>
      </w:r>
      <w:r>
        <w:t xml:space="preserve"> en </w:t>
      </w:r>
      <w:r>
        <w:rPr>
          <w:rStyle w:val="Verwijzing"/>
        </w:rPr>
        <w:fldChar w:fldCharType="begin"/>
      </w:r>
      <w:r>
        <w:instrText xml:space="preserve"> REF _Ref_4fb2adae78b0658809a49eb52b18b178_1 \n \h </w:instrText>
      </w:r>
      <w:r>
        <w:rPr>
          <w:rStyle w:val="Verwijzing"/>
        </w:rPr>
      </w:r>
      <w:r>
        <w:rPr>
          <w:rStyle w:val="Verwijzing"/>
        </w:rPr>
        <w:fldChar w:fldCharType="separate"/>
      </w:r>
      <w:r w:rsidR="00890AE1">
        <w:t>11.4.6</w:t>
      </w:r>
      <w:r>
        <w:rPr>
          <w:rStyle w:val="Verwijzing"/>
        </w:rPr>
        <w:fldChar w:fldCharType="end"/>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144"/>
      </w:r>
      <w:r w:rsidRPr="006B0115">
        <w:t>.</w:t>
      </w:r>
      <w:r>
        <w:t xml:space="preserve"> </w:t>
      </w:r>
      <w:r w:rsidRPr="005C7189">
        <w:t>Deze bepaling houdt in dat deze zogeheten rechtsmiddelenclausule in het besluit moet worden opgenomen.</w:t>
      </w:r>
      <w:r>
        <w:t xml:space="preserve"> </w:t>
      </w:r>
      <w:r w:rsidRPr="00C81D99">
        <w:t xml:space="preserve">Bij de bekendmaking van </w:t>
      </w:r>
      <w:r>
        <w:t>het</w:t>
      </w:r>
      <w:r w:rsidRPr="00C81D99">
        <w:t xml:space="preserve"> projectbesluit wordt de bijzondere regeling over het aanvoeren van gronden van het beroep, bedoeld in artikel 16.86</w:t>
      </w:r>
      <w:r>
        <w:t xml:space="preserve"> Ow</w:t>
      </w:r>
      <w:r w:rsidRPr="00C81D99">
        <w:t>, vermeld</w:t>
      </w:r>
      <w:r>
        <w:rPr>
          <w:rStyle w:val="Voetnootmarkering"/>
        </w:rPr>
        <w:footnoteReference w:id="145"/>
      </w:r>
      <w:r w:rsidRPr="00C81D99">
        <w:t>.</w:t>
      </w:r>
      <w:r>
        <w:t xml:space="preserve"> Vermeld moet dus worden dat bij het instellen van beroep tegen het projectbesluit na afloop van de beroepstermijn geen beroepsgronden meer </w:t>
      </w:r>
      <w:r w:rsidRPr="00B9103C">
        <w:t xml:space="preserve">kunnen </w:t>
      </w:r>
      <w:r>
        <w:t xml:space="preserve">worden aangevoerd en dat het beroep niet-ontvankelijk </w:t>
      </w:r>
      <w:r w:rsidRPr="00B9103C">
        <w:t xml:space="preserve">wordt </w:t>
      </w:r>
      <w:r>
        <w:t>verklaard als de beroepsgronden niet in het beroepschrift zijn vermeld</w:t>
      </w:r>
      <w:r>
        <w:rPr>
          <w:rStyle w:val="Voetnootmarkering"/>
        </w:rPr>
        <w:footnoteReference w:id="146"/>
      </w:r>
      <w:r>
        <w:t>.</w:t>
      </w:r>
    </w:p>
    <w:p w14:paraId="3D2245AC" w14:textId="6FFA4639" w:rsidR="00261373" w:rsidRDefault="00261373" w:rsidP="00EC1A29"/>
    <w:p w14:paraId="41B3CCD6" w14:textId="6718F187" w:rsidR="00261373" w:rsidRDefault="00624D76"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147"/>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148"/>
      </w:r>
      <w:r>
        <w:t xml:space="preserve">. </w:t>
      </w:r>
      <w:r>
        <w:lastRenderedPageBreak/>
        <w:t xml:space="preserve">De terinzagelegging geschiedt zowel op elektronische wijze als op een door </w:t>
      </w:r>
      <w:r w:rsidRPr="00CB765D">
        <w:t>provincie of Rijk</w:t>
      </w:r>
      <w:r>
        <w:t xml:space="preserve"> aan te wijzen locatie</w:t>
      </w:r>
      <w:r>
        <w:rPr>
          <w:rStyle w:val="Voetnootmarkering"/>
        </w:rPr>
        <w:footnoteReference w:id="149"/>
      </w:r>
      <w:r>
        <w:t xml:space="preserve">. De terinzagelegging vindt niet plaats in </w:t>
      </w:r>
      <w:r w:rsidRPr="00F0063E">
        <w:t xml:space="preserve">provinciaal blad </w:t>
      </w:r>
      <w:r>
        <w:t xml:space="preserve">of </w:t>
      </w:r>
      <w:r w:rsidRPr="00F0063E">
        <w:t>Staatscourant</w:t>
      </w:r>
      <w:r>
        <w:rPr>
          <w:rStyle w:val="Voetnootmarkering"/>
        </w:rPr>
        <w:footnoteReference w:id="150"/>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Pr="00721C21">
        <w:t xml:space="preserve">De terinzagelegging op een door </w:t>
      </w:r>
      <w:r w:rsidRPr="00136A4A">
        <w:t xml:space="preserve">het bestuursorgaan </w:t>
      </w:r>
      <w:r w:rsidRPr="00721C21">
        <w:t xml:space="preserve">te bepalen locatie kan worden georganiseerd door op een in de kennisgeving aangegeven locatie de mogelijkheid te bieden om op een beeldscherm de op de zaak betrekking hebbende stukken te raadplegen. Uiteraard is het ook mogelijk om alle stukken te printen en </w:t>
      </w:r>
      <w:r>
        <w:t xml:space="preserve">op een fysieke locatie </w:t>
      </w:r>
      <w:r w:rsidRPr="00721C21">
        <w:t>klaar te leggen voor inzage.</w:t>
      </w:r>
      <w:r>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151"/>
      </w:r>
      <w:r w:rsidRPr="00822ACB">
        <w:t>.</w:t>
      </w:r>
      <w:r>
        <w:t xml:space="preserve"> </w:t>
      </w:r>
      <w:r w:rsidRPr="005D1B54">
        <w:t xml:space="preserve">Tegelijkertijd met of zo spoedig mogelijk na de bekendmaking </w:t>
      </w:r>
      <w:r>
        <w:t>moet provincie of Rijk</w:t>
      </w:r>
      <w:r w:rsidRPr="005D1B54">
        <w:t xml:space="preserve"> van het besluit mededeling </w:t>
      </w:r>
      <w:r>
        <w:t xml:space="preserve">doen </w:t>
      </w:r>
      <w:r w:rsidRPr="005D1B54">
        <w:t>aan degenen die bij de voorbereiding ervan hun zienswijze naar voren hebben gebracht</w:t>
      </w:r>
      <w:r>
        <w:rPr>
          <w:rStyle w:val="Voetnootmarkering"/>
        </w:rPr>
        <w:footnoteReference w:id="152"/>
      </w:r>
      <w:r w:rsidRPr="005D1B54">
        <w:t>.</w:t>
      </w:r>
      <w:r>
        <w:t xml:space="preserve"> Aan hen moet provincie of Rijk een exemplaar van het besluit toezenden</w:t>
      </w:r>
      <w:r>
        <w:rPr>
          <w:rStyle w:val="Voetnootmarkering"/>
        </w:rPr>
        <w:footnoteReference w:id="153"/>
      </w:r>
      <w:r>
        <w:t>.</w:t>
      </w:r>
    </w:p>
    <w:p w14:paraId="29C6099B" w14:textId="77777777" w:rsidR="00261373" w:rsidRDefault="00624D76"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261373" w:rsidRDefault="00624D76" w:rsidP="00EC1A29">
      <w:pPr>
        <w:pStyle w:val="Kop6"/>
      </w:pPr>
      <w:bookmarkStart w:id="409" w:name="_Ref_5daf2c0e4c78729183472fac49b3f3c8_3"/>
      <w:r>
        <w:t>G</w:t>
      </w:r>
      <w:r w:rsidRPr="00E41A42">
        <w:t>oedkeuring</w:t>
      </w:r>
      <w:r>
        <w:t>, b</w:t>
      </w:r>
      <w:r w:rsidRPr="00A47F2E">
        <w:t xml:space="preserve">ekendmaking </w:t>
      </w:r>
      <w:r>
        <w:t>en terinzagelegging bij projectbesluit waterschap</w:t>
      </w:r>
      <w:bookmarkEnd w:id="409"/>
    </w:p>
    <w:p w14:paraId="0881ACEA" w14:textId="77777777" w:rsidR="00261373" w:rsidRDefault="00624D76"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154"/>
      </w:r>
      <w:r>
        <w:t>. Een projectbesluit van een waterschap doorloopt daarom een aantal extra procedurestappen.</w:t>
      </w:r>
    </w:p>
    <w:p w14:paraId="71D33EFB" w14:textId="77777777" w:rsidR="00261373" w:rsidRDefault="00261373" w:rsidP="00EC1A29"/>
    <w:p w14:paraId="5024294E" w14:textId="77777777" w:rsidR="00261373" w:rsidRDefault="00624D76"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w:t>
      </w:r>
      <w:r>
        <w:lastRenderedPageBreak/>
        <w:t>volgorde van goedkeuring en bekendmaking gekozen</w:t>
      </w:r>
      <w:r>
        <w:rPr>
          <w:rStyle w:val="Voetnootmarkering"/>
        </w:rPr>
        <w:footnoteReference w:id="155"/>
      </w:r>
      <w:r>
        <w:t>. Aanbevolen wordt om het proces van vaststellen, besluiten omtrent goedkeuring en bekendmaken als volgt te laten verlopen:</w:t>
      </w:r>
    </w:p>
    <w:p w14:paraId="16517493" w14:textId="77777777" w:rsidR="00261373" w:rsidRDefault="00624D76" w:rsidP="00EC1A29">
      <w:pPr>
        <w:pStyle w:val="Opsommingtekens1"/>
      </w:pPr>
      <w:r>
        <w:t>Nadat het dagelijks bestuur van het waterschap het projectbesluit heeft vastgesteld, stuurt het het projectbesluit aan GS ter goedkeuring. (NB: het waterschap maakt het projectbesluit nu nog niet bekend.)</w:t>
      </w:r>
    </w:p>
    <w:p w14:paraId="5B1A0526" w14:textId="736BC2E0" w:rsidR="00261373" w:rsidRDefault="00624D76" w:rsidP="00EC1A29">
      <w:pPr>
        <w:pStyle w:val="Opsommingtekens1"/>
      </w:pPr>
      <w:r>
        <w:t xml:space="preserve">GS nemen een besluit over de goedkeuring. Zij moeten dat </w:t>
      </w:r>
      <w:r w:rsidRPr="0008093C">
        <w:t>binnen 13 weken</w:t>
      </w:r>
      <w:r>
        <w:t xml:space="preserve"> doen</w:t>
      </w:r>
      <w:r>
        <w:rPr>
          <w:rStyle w:val="Voetnootmarkering"/>
        </w:rPr>
        <w:footnoteReference w:id="156"/>
      </w:r>
      <w:r>
        <w:t>. Deze termijn kan niet verdaagd worden en niet tijdig beslissen leidt niet tot een p</w:t>
      </w:r>
      <w:r w:rsidRPr="00CE2D0C">
        <w:t>ositieve fictieve beschikking</w:t>
      </w:r>
      <w:r>
        <w:rPr>
          <w:rStyle w:val="Voetnootmarkering"/>
        </w:rPr>
        <w:footnoteReference w:id="157"/>
      </w:r>
      <w:r>
        <w:t>. Het besluit van GS kan inhouden dat zij het projectbesluit goedkeuren, gedeeltelijk goedkeuren of dat zij goedkeuring onthouden</w:t>
      </w:r>
      <w:r>
        <w:rPr>
          <w:rStyle w:val="Voetnootmarkering"/>
        </w:rPr>
        <w:footnoteReference w:id="158"/>
      </w:r>
      <w:r>
        <w:t xml:space="preserve">. </w:t>
      </w:r>
      <w:r w:rsidRPr="00822C6E">
        <w:t xml:space="preserve">Gedeeltelijke 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159"/>
      </w:r>
      <w:r w:rsidRPr="00822C6E">
        <w:t>.</w:t>
      </w:r>
    </w:p>
    <w:p w14:paraId="5239D855" w14:textId="1044595A" w:rsidR="00261373" w:rsidRDefault="00624D76" w:rsidP="00EC1A29">
      <w:pPr>
        <w:pStyle w:val="Opsommingtekens1"/>
      </w:pPr>
      <w:r>
        <w:t>GS maken hun besluit over</w:t>
      </w:r>
      <w:r w:rsidRPr="00257939">
        <w:t xml:space="preserve"> </w:t>
      </w:r>
      <w:r>
        <w:t>de goedkeuring bekend door het aan het waterschap toe te zenden</w:t>
      </w:r>
      <w:r>
        <w:rPr>
          <w:rStyle w:val="Voetnootmarkering"/>
        </w:rPr>
        <w:footnoteReference w:id="160"/>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161"/>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162"/>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Pr>
          <w:rStyle w:val="Voetnootmarkering"/>
        </w:rPr>
        <w:footnoteReference w:id="163"/>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164"/>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w:t>
      </w:r>
      <w:r>
        <w:lastRenderedPageBreak/>
        <w:t xml:space="preserve">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261373" w:rsidRDefault="00624D76"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165"/>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166"/>
      </w:r>
      <w:r w:rsidRPr="006B0115">
        <w:t>.</w:t>
      </w:r>
      <w:r>
        <w:t xml:space="preserve"> </w:t>
      </w:r>
      <w:r w:rsidRPr="00C81D99">
        <w:t xml:space="preserve">Bij de bekendmaking van </w:t>
      </w:r>
      <w:r>
        <w:t>het</w:t>
      </w:r>
      <w:r w:rsidRPr="00C81D99">
        <w:t xml:space="preserve"> projectbesluit wordt de bijzondere regeling over het aanvoeren van gronden van het beroep, bedoeld in artikel 16.86</w:t>
      </w:r>
      <w:r>
        <w:t xml:space="preserve"> Ow</w:t>
      </w:r>
      <w:r w:rsidRPr="00C81D99">
        <w:t>, vermeld</w:t>
      </w:r>
      <w:r>
        <w:rPr>
          <w:rStyle w:val="Voetnootmarkering"/>
        </w:rPr>
        <w:footnoteReference w:id="167"/>
      </w:r>
      <w:r w:rsidRPr="00C81D99">
        <w:t>.</w:t>
      </w:r>
      <w:r>
        <w:t xml:space="preserve"> Vermeld moet dus worden dat bij het instellen van beroep tegen het projectbesluit na afloop van de beroepstermijn geen beroepsgronden meer </w:t>
      </w:r>
      <w:r w:rsidRPr="00B9103C">
        <w:t xml:space="preserve">kunnen </w:t>
      </w:r>
      <w:r>
        <w:t xml:space="preserve">worden aangevoerd en dat het beroep niet-ontvankelijk </w:t>
      </w:r>
      <w:r w:rsidRPr="00B9103C">
        <w:t xml:space="preserve">wordt </w:t>
      </w:r>
      <w:r>
        <w:t>verklaard als de beroepsgronden niet in het beroepschrift zijn vermeld</w:t>
      </w:r>
      <w:r>
        <w:rPr>
          <w:rStyle w:val="Voetnootmarkering"/>
        </w:rPr>
        <w:footnoteReference w:id="168"/>
      </w:r>
      <w:r>
        <w:t xml:space="preserve">. </w:t>
      </w:r>
      <w:r w:rsidRPr="00DF4545">
        <w:t xml:space="preserve">Vanuit het oogpunt van 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Pr>
          <w:rStyle w:val="Voetnootmarkering"/>
        </w:rPr>
        <w:footnoteReference w:id="169"/>
      </w:r>
      <w:r>
        <w:t>.</w:t>
      </w:r>
    </w:p>
    <w:p w14:paraId="2DE7C001" w14:textId="223E0150" w:rsidR="00261373" w:rsidRDefault="00624D76"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170"/>
      </w:r>
      <w:r>
        <w:t xml:space="preserve"> en van het feit dat tegen het projectbesluit beroep kan worden ingesteld, door wie, binnen welke termijn en bij welk orgaan</w:t>
      </w:r>
      <w:r>
        <w:rPr>
          <w:rStyle w:val="Voetnootmarkering"/>
        </w:rPr>
        <w:footnoteReference w:id="171"/>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Pr>
          <w:rStyle w:val="Voetnootmarkering"/>
        </w:rPr>
        <w:footnoteReference w:id="172"/>
      </w:r>
      <w:r>
        <w:t>.</w:t>
      </w:r>
    </w:p>
    <w:p w14:paraId="2EBDBEEE" w14:textId="08A8A003" w:rsidR="00261373" w:rsidRDefault="00624D76" w:rsidP="00EC1A29">
      <w:pPr>
        <w:pStyle w:val="Opsommingtekens1"/>
      </w:pPr>
      <w:r>
        <w:t xml:space="preserve">Het waterschap legt </w:t>
      </w:r>
      <w:r w:rsidRPr="00A44E9D">
        <w:t xml:space="preserve">de op de zaak betrekking hebbende stukken </w:t>
      </w:r>
      <w:r>
        <w:t>ter inzage</w:t>
      </w:r>
      <w:r>
        <w:rPr>
          <w:rStyle w:val="Voetnootmarkering"/>
        </w:rPr>
        <w:footnoteReference w:id="173"/>
      </w:r>
      <w:r>
        <w:t xml:space="preserve">. De terinzagelegging geschiedt zowel op elektronische wijze als op een door </w:t>
      </w:r>
      <w:r w:rsidRPr="00CB765D">
        <w:t>provincie of Rijk</w:t>
      </w:r>
      <w:r>
        <w:t xml:space="preserve"> aan te wijzen locatie</w:t>
      </w:r>
      <w:r>
        <w:rPr>
          <w:rStyle w:val="Voetnootmarkering"/>
        </w:rPr>
        <w:footnoteReference w:id="174"/>
      </w:r>
      <w:r>
        <w:t xml:space="preserve">. De terinzagelegging vindt niet plaats in </w:t>
      </w:r>
      <w:r w:rsidRPr="00F0063E">
        <w:t xml:space="preserve">provinciaal blad </w:t>
      </w:r>
      <w:r>
        <w:t xml:space="preserve">of </w:t>
      </w:r>
      <w:r w:rsidRPr="00F0063E">
        <w:t>Staatscourant</w:t>
      </w:r>
      <w:r>
        <w:rPr>
          <w:rStyle w:val="Voetnootmarkering"/>
        </w:rPr>
        <w:footnoteReference w:id="175"/>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Pr="002024E2">
        <w:t xml:space="preserve">De terinzagelegging op een door het waterschap te bepalen locatie kan worden georganiseerd door op een in de kennisgeving aangegeven locatie de mogelijkheid te </w:t>
      </w:r>
      <w:r w:rsidRPr="002024E2">
        <w:lastRenderedPageBreak/>
        <w:t xml:space="preserve">bieden om op een beeldscherm de op de zaak betrekking hebbende stukken te raadplegen. Uiteraard is het ook mogelijk om alle stukken te printen en op een fysieke locatie klaar te leggen voor inzage. </w:t>
      </w:r>
      <w:r>
        <w:t>Het projectbesluit zelf hoeft niet ter inzage gelegd te worden, dat moet immers bekendgemaakt worden in het publicatieblad</w:t>
      </w:r>
      <w:r>
        <w:rPr>
          <w:rStyle w:val="Voetnootmarkering"/>
        </w:rPr>
        <w:footnoteReference w:id="176"/>
      </w:r>
      <w:r>
        <w:t xml:space="preserve">. De </w:t>
      </w:r>
      <w:r w:rsidRPr="001A08CC">
        <w:t>stukken liggen ter inzage totdat de beroepstermijn is verstreken</w:t>
      </w:r>
      <w:r>
        <w:rPr>
          <w:rStyle w:val="Voetnootmarkering"/>
        </w:rPr>
        <w:footnoteReference w:id="177"/>
      </w:r>
      <w:r w:rsidRPr="00822ACB">
        <w:t>.</w:t>
      </w:r>
    </w:p>
    <w:p w14:paraId="40527EC3" w14:textId="05435602" w:rsidR="00261373" w:rsidRDefault="00624D76"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naar voren hebben gebracht</w:t>
      </w:r>
      <w:r>
        <w:rPr>
          <w:rStyle w:val="Voetnootmarkering"/>
        </w:rPr>
        <w:footnoteReference w:id="178"/>
      </w:r>
      <w:r w:rsidRPr="005D1B54">
        <w:t>.</w:t>
      </w:r>
      <w:r>
        <w:t xml:space="preserve"> Aan hen moet het waterschap een exemplaar van het besluit toezenden</w:t>
      </w:r>
      <w:r>
        <w:rPr>
          <w:rStyle w:val="Voetnootmarkering"/>
        </w:rPr>
        <w:footnoteReference w:id="179"/>
      </w:r>
      <w:r>
        <w:t>.</w:t>
      </w:r>
    </w:p>
    <w:p w14:paraId="37D5D190" w14:textId="77777777" w:rsidR="00261373" w:rsidRDefault="00261373" w:rsidP="00EC1A29"/>
    <w:p w14:paraId="20D5492C" w14:textId="77777777" w:rsidR="00261373" w:rsidRDefault="00624D76"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Zoals gezegd wordt het besluit over de goedkeuring bekend gemaakt door toezending van dat besluit door GS aan het waterschap. Daarom wordt aanbevolen dat GS en waterschap dit goed op elkaar afstemmen, zodat het waterschap direct na ontvangst van het besluit van GS het projectbesluit én de bijbehorende kennisgeving kan aanleveren. Dat zorgt er voor dat maar gedurende een beperkte periode van de beroepstermijn projectbesluit en goedkeuringsbesluit nog niet te raadplegen zijn.</w:t>
      </w:r>
    </w:p>
    <w:p w14:paraId="3164D7E1" w14:textId="77777777" w:rsidR="00261373" w:rsidRDefault="00261373" w:rsidP="00EC1A29"/>
    <w:p w14:paraId="04BAA3BD" w14:textId="77777777" w:rsidR="00261373" w:rsidRDefault="00624D76"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261373" w:rsidRDefault="00261373" w:rsidP="00EC1A29"/>
    <w:p w14:paraId="2FC681FB" w14:textId="486AEE03" w:rsidR="00261373" w:rsidRDefault="00624D76"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180"/>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261373" w:rsidRDefault="00624D76" w:rsidP="00EC1A29">
      <w:pPr>
        <w:pStyle w:val="Kop6"/>
      </w:pPr>
      <w:bookmarkStart w:id="410" w:name="_Ref_5daf2c0e4c78729183472fac49b3f3c8_4"/>
      <w:r>
        <w:t>Beroep</w:t>
      </w:r>
      <w:bookmarkEnd w:id="410"/>
    </w:p>
    <w:p w14:paraId="468779FC" w14:textId="22404F8B" w:rsidR="00261373" w:rsidRDefault="00624D76"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181"/>
      </w:r>
      <w:r>
        <w:t xml:space="preserve"> (zie voor de beroepsfase verder paragraaf </w:t>
      </w:r>
      <w:r>
        <w:fldChar w:fldCharType="begin"/>
      </w:r>
      <w:r>
        <w:instrText xml:space="preserve"> REF _Ref_4fb2adae78b0658809a49eb52b18b178_2 \n \h </w:instrText>
      </w:r>
      <w:r>
        <w:fldChar w:fldCharType="separate"/>
      </w:r>
      <w:r w:rsidR="00890AE1">
        <w:t>11.4.6</w:t>
      </w:r>
      <w:r>
        <w:fldChar w:fldCharType="end"/>
      </w:r>
      <w:r>
        <w:t xml:space="preserve">). </w:t>
      </w:r>
      <w:r w:rsidRPr="00DA45EA">
        <w:t xml:space="preserve">De termijn voor het indienen van een beroepschrift bedraagt zes </w:t>
      </w:r>
      <w:r w:rsidRPr="00DA45EA">
        <w:lastRenderedPageBreak/>
        <w:t>weken</w:t>
      </w:r>
      <w:r>
        <w:rPr>
          <w:rStyle w:val="Voetnootmarkering"/>
        </w:rPr>
        <w:footnoteReference w:id="182"/>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183"/>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184"/>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61373" w:rsidRDefault="00624D76"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185"/>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186"/>
      </w:r>
      <w:r w:rsidRPr="00A765A9">
        <w:t>.</w:t>
      </w:r>
    </w:p>
    <w:p w14:paraId="565F9322" w14:textId="77777777" w:rsidR="00261373" w:rsidRDefault="00624D76" w:rsidP="00EC1A29">
      <w:pPr>
        <w:pStyle w:val="Kop6"/>
      </w:pPr>
      <w:r>
        <w:t>Inwerkingtreding</w:t>
      </w:r>
    </w:p>
    <w:p w14:paraId="2B9C7058" w14:textId="15BBCFC2" w:rsidR="00261373" w:rsidRDefault="00624D76"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vanwege spoedeisende omstandigheden nodig is, kan het bevoegd gezag bepalen dat het projectbesluit eerder in werking treedt</w:t>
      </w:r>
      <w:r>
        <w:rPr>
          <w:rStyle w:val="Voetnootmarkering"/>
        </w:rPr>
        <w:footnoteReference w:id="187"/>
      </w:r>
      <w:r w:rsidRPr="00607911">
        <w:t>.</w:t>
      </w:r>
      <w:r>
        <w:t xml:space="preserve"> </w:t>
      </w:r>
      <w:r w:rsidRPr="00362DAF">
        <w:t xml:space="preserve">Een projectbesluit van </w:t>
      </w:r>
      <w:r>
        <w:t xml:space="preserve">het waterschap </w:t>
      </w:r>
      <w:r w:rsidRPr="00362DAF">
        <w:t xml:space="preserve">treedt in werking </w:t>
      </w:r>
      <w:r w:rsidRPr="00187385">
        <w:t>met ingang van de dag waarop vier weken zijn verstreken sinds de dag waarop het besluit over goedkeuring is bekendgemaakt</w:t>
      </w:r>
      <w:r>
        <w:rPr>
          <w:rStyle w:val="Voetnootmarkering"/>
        </w:rPr>
        <w:footnoteReference w:id="188"/>
      </w:r>
      <w:r w:rsidRPr="00362DAF">
        <w:t>.</w:t>
      </w:r>
      <w:r>
        <w:t xml:space="preserve"> </w:t>
      </w:r>
      <w:r w:rsidRPr="003327E9">
        <w:t>Uit het systeem van de wet vloeit voort dat wanneer GS aan het projectbesluit goedkeuring onthouden, het projectbesluit niet in werking treedt. Het projectbesluit wordt in dat geval niet bekend gemaakt.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