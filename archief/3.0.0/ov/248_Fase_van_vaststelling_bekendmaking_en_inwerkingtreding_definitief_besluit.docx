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867D" w14:textId="77777777" w:rsidR="00112579" w:rsidRDefault="00112579" w:rsidP="00112579">
      <w:pPr>
        <w:pStyle w:val="Kop4"/>
      </w:pPr>
      <w:r>
        <w:t>Fase van vaststelling, bekendmaking en inwerkingtreding: definitief besluit</w:t>
      </w:r>
    </w:p>
    <w:p w14:paraId="69A64785" w14:textId="6B57B575" w:rsidR="00112579" w:rsidRDefault="009D0153" w:rsidP="00112579">
      <w:pPr>
        <w:pStyle w:val="Figuur"/>
      </w:pPr>
      <w:r>
        <w:rPr>
          <w:noProof/>
        </w:rPr>
        <w:drawing>
          <wp:inline distT="0" distB="0" distL="0" distR="0" wp14:anchorId="1ED94A02" wp14:editId="6F987780">
            <wp:extent cx="4591050" cy="864871"/>
            <wp:effectExtent l="0" t="0" r="0" b="0"/>
            <wp:docPr id="1415576885" name="Afbeelding 14155768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93"/>
                    <a:stretch>
                      <a:fillRect/>
                    </a:stretch>
                  </pic:blipFill>
                  <pic:spPr>
                    <a:xfrm>
                      <a:off x="0" y="0"/>
                      <a:ext cx="4624100" cy="871097"/>
                    </a:xfrm>
                    <a:prstGeom prst="rect">
                      <a:avLst/>
                    </a:prstGeom>
                  </pic:spPr>
                </pic:pic>
              </a:graphicData>
            </a:graphic>
          </wp:inline>
        </w:drawing>
      </w:r>
    </w:p>
    <w:p w14:paraId="310379E2" w14:textId="3693D9A7" w:rsidR="00C8772C" w:rsidRPr="008700BC" w:rsidRDefault="00E530C4" w:rsidP="006F66A8">
      <w:pPr>
        <w:pStyle w:val="Figuurbijschrift"/>
      </w:pPr>
      <w:r>
        <w:t>Vaststellings</w:t>
      </w:r>
      <w:r w:rsidRPr="00235F73">
        <w:t>fase in de procedure van de omgevingsverordening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93"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