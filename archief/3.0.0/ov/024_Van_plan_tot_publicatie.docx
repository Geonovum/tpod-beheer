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45" w:name="_Ref_ad9ae15e60cd868fda00aae4b9e99100_1"/>
      <w:r w:rsidRPr="007B60F8">
        <w:t>Van plan tot publicatie</w:t>
      </w:r>
      <w:bookmarkEnd w:id="4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