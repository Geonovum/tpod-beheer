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lastRenderedPageBreak/>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53B3062F"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9932C2">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36202072"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371FA8">
        <w:t>de omgevingsverordening</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