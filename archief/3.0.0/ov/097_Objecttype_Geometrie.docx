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6F2E70" w:rsidRPr="00F1426F" w:rsidRDefault="006F2E70"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