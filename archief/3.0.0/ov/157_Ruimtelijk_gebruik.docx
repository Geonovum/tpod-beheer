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05F40" w:rsidRPr="007F28B9" w:rsidRDefault="00205F40" w:rsidP="00205F40">
      <w:pPr>
        <w:pStyle w:val="Kop5"/>
      </w:pPr>
      <w:r w:rsidRPr="007F28B9">
        <w:t>Ruimtelijk gebruik</w:t>
      </w:r>
    </w:p>
    <w:p w14:paraId="0FDF52E4" w14:textId="77777777" w:rsidR="00205F40" w:rsidRPr="007F28B9" w:rsidRDefault="00205F40" w:rsidP="00205F40">
      <w:pPr>
        <w:pStyle w:val="Kop6"/>
      </w:pPr>
      <w:r w:rsidRPr="007F28B9">
        <w:t>Toelichting op de toepassing</w:t>
      </w:r>
    </w:p>
    <w:p w14:paraId="057B9EB8" w14:textId="77777777" w:rsidR="00205F40" w:rsidRPr="007F28B9" w:rsidRDefault="00205F40"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205F40" w:rsidRPr="007F28B9" w:rsidRDefault="00205F40"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w:t>
      </w:r>
      <w:r w:rsidRPr="007F28B9">
        <w:lastRenderedPageBreak/>
        <w:t>aansluiting bij de door de VNG ontwikkelde staalkaarten voor het omgevingsplan. Een voorbeeld daarvan is ‘stedelijk gebied-buiten centrum’.</w:t>
      </w:r>
    </w:p>
    <w:p w14:paraId="642A561C" w14:textId="77777777" w:rsidR="00205F40" w:rsidRPr="007F28B9" w:rsidRDefault="00205F40" w:rsidP="00205F40">
      <w:pPr>
        <w:pStyle w:val="Kop6"/>
      </w:pPr>
      <w:r w:rsidRPr="007F28B9">
        <w:t>Definitie</w:t>
      </w:r>
    </w:p>
    <w:p w14:paraId="47365B3F" w14:textId="77777777" w:rsidR="00205F40" w:rsidRPr="007F28B9" w:rsidRDefault="00205F40"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