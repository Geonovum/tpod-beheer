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13FC656A" w:rsidR="00205F40" w:rsidRPr="007F28B9" w:rsidRDefault="00205F40"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w:t>
      </w:r>
      <w:r w:rsidRPr="006819E7">
        <w:lastRenderedPageBreak/>
        <w:t xml:space="preserve">Gebiedsaanwijzing van het type Geluid. Dat geldt in ieder geval voor het in het omgevingsplan </w:t>
      </w:r>
      <w:r w:rsidRPr="002B0BFC">
        <w:t>aanwijzen van stille gebieden</w:t>
      </w:r>
      <w:r w:rsidRPr="006819E7">
        <w:t xml:space="preserve">. </w:t>
      </w:r>
      <w:r w:rsidR="007129A2" w:rsidRPr="007129A2">
        <w:t>Wanneer alle bestuurslagen voor het reguleren van stilte- en stille gebieden gebruik maken van de Gebiedsaanwijzing Geluid en de groep ‘stiltegebied’ kan dat de vindbaarheid van stilte- en stille gebieden bevorderen.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