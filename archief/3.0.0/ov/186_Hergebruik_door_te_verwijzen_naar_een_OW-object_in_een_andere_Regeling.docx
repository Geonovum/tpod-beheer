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6014" w14:textId="135EC55F" w:rsidR="00C94A0D" w:rsidRDefault="00C94A0D" w:rsidP="00C94A0D">
      <w:pPr>
        <w:pStyle w:val="Kop4"/>
      </w:pPr>
      <w:r>
        <w:t>Hergebruik door te verwijzen naar een OW-object in een ander</w:t>
      </w:r>
      <w:r w:rsidR="004C38EA">
        <w:t>e</w:t>
      </w:r>
      <w:r>
        <w:t xml:space="preserve"> </w:t>
      </w:r>
      <w:r w:rsidR="004C38EA" w:rsidRPr="004C38EA">
        <w:t>Regeling</w:t>
      </w:r>
    </w:p>
    <w:p w14:paraId="1C4A663D" w14:textId="695E806D" w:rsidR="00227D14" w:rsidRDefault="00C94A0D" w:rsidP="00C94A0D">
      <w:r>
        <w:t xml:space="preserve">In de tekst van omgevingsdocumenten en bij het annoteren ervan wordt verwezen naar (de identificatie van) GIO’s en OW-objecten. Bij deze methode van hergebruik wordt </w:t>
      </w:r>
      <w:r w:rsidRPr="00684F87">
        <w:t xml:space="preserve">in </w:t>
      </w:r>
      <w:r w:rsidR="00061F3A" w:rsidRPr="00061F3A">
        <w:t>Regeling</w:t>
      </w:r>
      <w:r w:rsidR="00061F3A" w:rsidRPr="00061F3A" w:rsidDel="00061F3A">
        <w:t xml:space="preserve"> </w:t>
      </w:r>
      <w:r w:rsidRPr="00684F87">
        <w:t xml:space="preserve">B niet </w:t>
      </w:r>
      <w:r>
        <w:t xml:space="preserve">verwezen naar </w:t>
      </w:r>
      <w:r w:rsidRPr="00684F87">
        <w:t xml:space="preserve">een OW-object </w:t>
      </w:r>
      <w:r>
        <w:t xml:space="preserve">dat hoort bij </w:t>
      </w:r>
      <w:r w:rsidR="00061F3A">
        <w:t xml:space="preserve">die </w:t>
      </w:r>
      <w:r w:rsidR="00061F3A" w:rsidRPr="00061F3A">
        <w:t>Regeling</w:t>
      </w:r>
      <w:r w:rsidRPr="00684F87">
        <w:t xml:space="preserve">, maar </w:t>
      </w:r>
      <w:r>
        <w:t xml:space="preserve">wordt </w:t>
      </w:r>
      <w:r w:rsidRPr="00684F87">
        <w:t>verw</w:t>
      </w:r>
      <w:r>
        <w:t>e</w:t>
      </w:r>
      <w:r w:rsidRPr="00684F87">
        <w:t xml:space="preserve">zen naar (de identificatie van) een OW-object </w:t>
      </w:r>
      <w:r>
        <w:t xml:space="preserve">dat </w:t>
      </w:r>
      <w:r w:rsidR="00227D14">
        <w:t>be</w:t>
      </w:r>
      <w:r>
        <w:t xml:space="preserve">hoort bij </w:t>
      </w:r>
      <w:r w:rsidR="00061F3A" w:rsidRPr="00061F3A">
        <w:t>Regeling</w:t>
      </w:r>
      <w:r w:rsidR="00061F3A" w:rsidRPr="00061F3A" w:rsidDel="00061F3A">
        <w:t xml:space="preserve"> </w:t>
      </w:r>
      <w:r w:rsidRPr="00684F87">
        <w:t>A</w:t>
      </w:r>
      <w:r>
        <w:t xml:space="preserve">. </w:t>
      </w:r>
      <w:r w:rsidR="00BA4E2A">
        <w:t xml:space="preserve">Ook deze vorm van hergebruik zal doorgaans </w:t>
      </w:r>
      <w:r w:rsidR="00BA4E2A" w:rsidRPr="00EF6A0A">
        <w:t>betrekking hebben op een of meer Locaties.</w:t>
      </w:r>
      <w:r w:rsidR="00BA4E2A">
        <w:t xml:space="preserve"> Er zal dan ook sprake zijn van verwijzen naar GIO’s in de andere Regeling. Het verwijzen naar GIO’s volgt dan ook de regels van de Norm van paragraaf </w:t>
      </w:r>
      <w:r w:rsidR="00BA4E2A">
        <w:fldChar w:fldCharType="begin"/>
      </w:r>
      <w:r w:rsidR="00BA4E2A">
        <w:instrText xml:space="preserve"> REF _Ref_2d38f111072c3fcc429d7079638bbf28_1 \n \h </w:instrText>
      </w:r>
      <w:r w:rsidR="00BA4E2A">
        <w:fldChar w:fldCharType="separate"/>
      </w:r>
      <w:r w:rsidR="009932C2">
        <w:t>7.14.2.1</w:t>
      </w:r>
      <w:r w:rsidR="00BA4E2A">
        <w:fldChar w:fldCharType="end"/>
      </w:r>
      <w:r w:rsidR="00BA4E2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