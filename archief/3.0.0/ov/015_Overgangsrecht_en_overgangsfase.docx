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4805" w14:textId="77777777" w:rsidR="007978A2" w:rsidRPr="005D0FAA" w:rsidRDefault="007978A2" w:rsidP="007978A2">
      <w:pPr>
        <w:pStyle w:val="Kop3"/>
      </w:pPr>
      <w:bookmarkStart w:id="26" w:name="_Ref_b68b2f81ce12ed27e16ad8c52c35cc1e_1"/>
      <w:r w:rsidRPr="005D0FAA">
        <w:t>Overgangs</w:t>
      </w:r>
      <w:r>
        <w:t>recht en overgangs</w:t>
      </w:r>
      <w:r w:rsidRPr="005D0FAA">
        <w:t>fase</w:t>
      </w:r>
      <w:bookmarkEnd w:id="26"/>
    </w:p>
    <w:p w14:paraId="3E42AE7A" w14:textId="580C00EA" w:rsidR="007978A2" w:rsidRPr="005D0FAA" w:rsidRDefault="007978A2" w:rsidP="007978A2">
      <w:pPr>
        <w:rPr>
          <w:bCs/>
        </w:rPr>
      </w:pPr>
      <w:r w:rsidRPr="005D0FAA">
        <w:rPr>
          <w:bCs/>
        </w:rPr>
        <w:t>Er is niet voorzien in overgangsrecht voor</w:t>
      </w:r>
      <w:r w:rsidRPr="008A1E38">
        <w:rPr>
          <w:bCs/>
        </w:rPr>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371FA8">
        <w:rPr>
          <w:noProof/>
        </w:rPr>
        <w:t>de omgevingsverordening</w:t>
      </w:r>
      <w:r w:rsidRPr="008A1E38">
        <w:rPr>
          <w:shd w:val="clear" w:color="auto" w:fill="E6E6E6"/>
        </w:rPr>
        <w:fldChar w:fldCharType="end"/>
      </w:r>
      <w:r w:rsidRPr="005D0FAA">
        <w:rPr>
          <w:bCs/>
        </w:rPr>
        <w:t>. Streven is dat de provincies hun omgevingsverordeningen op het moment van inwerkingtreding van de Omgevingswet hebben vastgesteld en bekendgemaakt.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