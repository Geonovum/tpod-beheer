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C8772C" w:rsidRPr="000E40D3" w:rsidRDefault="00E530C4" w:rsidP="00E21F2A">
      <w:pPr>
        <w:pStyle w:val="Kop5"/>
      </w:pPr>
      <w:r w:rsidRPr="00A50B20">
        <w:t>PDF-document, gemodelleerd als informatieobject</w:t>
      </w:r>
    </w:p>
    <w:p w14:paraId="2B4223A9" w14:textId="77777777" w:rsidR="00C8772C" w:rsidRPr="000E40D3" w:rsidRDefault="00E530C4"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08753419" w:rsidR="00C8772C" w:rsidRDefault="00E530C4"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_Ref_82ca62a31c8b8bcd46b0ee2514bfa012_1 \n \h </w:instrText>
      </w:r>
      <w:r w:rsidRPr="004359C5">
        <w:rPr>
          <w:rStyle w:val="Verwijzing"/>
        </w:rPr>
      </w:r>
      <w:r w:rsidRPr="004359C5">
        <w:rPr>
          <w:rStyle w:val="Verwijzing"/>
        </w:rPr>
        <w:fldChar w:fldCharType="separate"/>
      </w:r>
      <w:r w:rsidR="009932C2">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w:t>
      </w:r>
      <w:r w:rsidRPr="000E40D3">
        <w:lastRenderedPageBreak/>
        <w:t xml:space="preserve">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C8772C" w:rsidRDefault="00E530C4"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