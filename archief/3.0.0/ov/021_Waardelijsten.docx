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34" w:name="_Ref_66ff69b5f7acfc5125d851833b6c2b19_1"/>
      <w:r w:rsidRPr="007B60F8">
        <w:t>Waardelijsten</w:t>
      </w:r>
      <w:bookmarkEnd w:id="34"/>
    </w:p>
    <w:p w14:paraId="33061DBB" w14:textId="0EBDAD97" w:rsidR="00D5226C" w:rsidRPr="007B60F8" w:rsidRDefault="00A60BDB" w:rsidP="003F5822">
      <w:r w:rsidRPr="007B60F8">
        <w:t xml:space="preserve">Een waardelijst is een collectie van waarden die gebruikt kunnen worden bij het annoteren. </w:t>
      </w:r>
      <w:r w:rsidR="00E33EDD" w:rsidRPr="007B60F8">
        <w:t xml:space="preserve">Bij </w:t>
      </w:r>
      <w:r w:rsidR="00E8268F"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3F492F" w:rsidRPr="003F492F">
        <w:t>De TPOD-standaard kent alleen limitatieve waardelijsten. Dat is een lijst met vooraf gedefinieerde waarden waaruit gekozen moet worden. Deze waardelijst wordt centraal beheerd en kan alleen beheermatig gewijzigd worden, aangezien een wijziging direct effect heeft op de werking en functionaliteiten van de applicaties van DSO-LV en LVBB.</w:t>
      </w:r>
    </w:p>
    <w:p w14:paraId="06B50E52" w14:textId="3AF14344" w:rsidR="00D14D4D" w:rsidRPr="007B60F8" w:rsidRDefault="00EC1C71" w:rsidP="00E33EDD">
      <w:r>
        <w:t xml:space="preserve">De waardelijsten </w:t>
      </w:r>
      <w:r w:rsidR="00EA4435" w:rsidRPr="00EA4435">
        <w:t xml:space="preserve">IMOW </w:t>
      </w:r>
      <w:r>
        <w:t>zijn vastgelegd in de Stelselcatalogus</w:t>
      </w:r>
      <w:r w:rsidR="004E19EA">
        <w:t xml:space="preserve"> van het DSO-LV.</w:t>
      </w:r>
    </w:p>
    <w:p w14:paraId="3DAA7C41" w14:textId="7D688BED" w:rsidR="00EF53FF" w:rsidRPr="007B60F8" w:rsidRDefault="00E33EDD" w:rsidP="00E33EDD">
      <w:r w:rsidRPr="007B60F8">
        <w:t xml:space="preserve">In </w:t>
      </w:r>
      <w:r w:rsidR="001F579C">
        <w:t xml:space="preserve">hoofdstuk </w:t>
      </w:r>
      <w:r w:rsidR="004448DE" w:rsidRPr="00863F41">
        <w:rPr>
          <w:rStyle w:val="Verwijzing"/>
        </w:rPr>
        <w:fldChar w:fldCharType="begin"/>
      </w:r>
      <w:r w:rsidR="004448DE" w:rsidRPr="00863F41">
        <w:rPr>
          <w:rStyle w:val="Verwijzing"/>
        </w:rPr>
        <w:instrText xml:space="preserve"> REF _Ref_b5ff31273c3349ed931948aab298b40a_1 \n \h </w:instrText>
      </w:r>
      <w:r w:rsidR="004448DE" w:rsidRPr="00863F41">
        <w:rPr>
          <w:rStyle w:val="Verwijzing"/>
        </w:rPr>
      </w:r>
      <w:r w:rsidR="004448DE" w:rsidRPr="00863F41">
        <w:rPr>
          <w:rStyle w:val="Verwijzing"/>
        </w:rPr>
        <w:fldChar w:fldCharType="separate"/>
      </w:r>
      <w:r w:rsidR="009932C2">
        <w:rPr>
          <w:rStyle w:val="Verwijzing"/>
        </w:rPr>
        <w:t>7</w:t>
      </w:r>
      <w:r w:rsidR="004448DE" w:rsidRPr="00863F41">
        <w:rPr>
          <w:rStyle w:val="Verwijzing"/>
        </w:rPr>
        <w:fldChar w:fldCharType="end"/>
      </w:r>
      <w:r w:rsidR="001F579C">
        <w:t xml:space="preserve"> </w:t>
      </w:r>
      <w:r w:rsidR="006D5AB3" w:rsidRPr="00A22075">
        <w:t xml:space="preserve">is </w:t>
      </w:r>
      <w:r w:rsidR="00BB21BD" w:rsidRPr="00A22075">
        <w:t xml:space="preserve">per objecttype </w:t>
      </w:r>
      <w:r w:rsidRPr="007B60F8">
        <w:t xml:space="preserve">is aangegeven voor welke </w:t>
      </w:r>
      <w:r w:rsidR="001E47D1" w:rsidRPr="007B60F8">
        <w:t xml:space="preserve">attributen </w:t>
      </w:r>
      <w:r w:rsidRPr="007B60F8">
        <w:t>een waardelijst geldt.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