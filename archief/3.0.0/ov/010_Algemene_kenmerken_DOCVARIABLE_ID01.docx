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0889" w14:textId="15E0A2AB" w:rsidR="007978A2" w:rsidRPr="005D0FAA" w:rsidRDefault="007978A2" w:rsidP="007978A2">
      <w:pPr>
        <w:pStyle w:val="Kop3"/>
      </w:pPr>
      <w:bookmarkStart w:id="14" w:name="_Ref_e023eb46392e84b3e3266642f2600403_1"/>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371FA8">
        <w:t>omgevingsverordening</w:t>
      </w:r>
      <w:r w:rsidRPr="005D0FAA">
        <w:rPr>
          <w:shd w:val="clear" w:color="auto" w:fill="E6E6E6"/>
        </w:rPr>
        <w:fldChar w:fldCharType="end"/>
      </w:r>
      <w:bookmarkEnd w:id="14"/>
    </w:p>
    <w:p w14:paraId="59F82125" w14:textId="270BE044" w:rsidR="007978A2" w:rsidRPr="005D0FAA" w:rsidRDefault="007978A2" w:rsidP="007978A2">
      <w:r w:rsidRPr="005D0FAA">
        <w:t xml:space="preserve">In </w:t>
      </w:r>
      <w:r w:rsidRPr="00D779B3">
        <w:rPr>
          <w:rStyle w:val="Verwijzing"/>
        </w:rPr>
        <w:fldChar w:fldCharType="begin"/>
      </w:r>
      <w:r w:rsidRPr="00D779B3">
        <w:rPr>
          <w:rStyle w:val="Verwijzing"/>
        </w:rPr>
        <w:instrText xml:space="preserve"> REF _Ref_e023eb46392e84b3e3266642f2600403_2 \n \h  \* MERGEFORMAT </w:instrText>
      </w:r>
      <w:r w:rsidRPr="00D779B3">
        <w:rPr>
          <w:rStyle w:val="Verwijzing"/>
        </w:rPr>
      </w:r>
      <w:r w:rsidRPr="00D779B3">
        <w:rPr>
          <w:rStyle w:val="Verwijzing"/>
        </w:rPr>
        <w:fldChar w:fldCharType="separate"/>
      </w:r>
      <w:r w:rsidR="009932C2">
        <w:rPr>
          <w:rStyle w:val="Verwijzing"/>
        </w:rPr>
        <w:t>Tabel 1</w:t>
      </w:r>
      <w:r w:rsidRPr="00D779B3">
        <w:rPr>
          <w:rStyle w:val="Verwijzing"/>
        </w:rPr>
        <w:fldChar w:fldCharType="end"/>
      </w:r>
      <w:r w:rsidRPr="005D0FAA">
        <w:t xml:space="preserve"> tot en met </w:t>
      </w:r>
      <w:r w:rsidRPr="00D779B3">
        <w:rPr>
          <w:rStyle w:val="Verwijzing"/>
        </w:rPr>
        <w:fldChar w:fldCharType="begin"/>
      </w:r>
      <w:r w:rsidRPr="00D779B3">
        <w:rPr>
          <w:rStyle w:val="Verwijzing"/>
        </w:rPr>
        <w:instrText xml:space="preserve"> REF _Ref_e023eb46392e84b3e3266642f2600403_3 \n \h  \* MERGEFORMAT </w:instrText>
      </w:r>
      <w:r w:rsidRPr="00D779B3">
        <w:rPr>
          <w:rStyle w:val="Verwijzing"/>
        </w:rPr>
      </w:r>
      <w:r w:rsidRPr="00D779B3">
        <w:rPr>
          <w:rStyle w:val="Verwijzing"/>
        </w:rPr>
        <w:fldChar w:fldCharType="separate"/>
      </w:r>
      <w:r w:rsidR="009932C2">
        <w:rPr>
          <w:rStyle w:val="Verwijzing"/>
        </w:rPr>
        <w:t>Tabel 3</w:t>
      </w:r>
      <w:r w:rsidRPr="00D779B3">
        <w:rPr>
          <w:rStyle w:val="Verwijzing"/>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371FA8">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371FA8">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t xml:space="preserve"> </w:t>
      </w:r>
      <w:r w:rsidRPr="00D828BA">
        <w:t>De in de tabellen aangehaalde artikelen zijn afkomstig uit de Omgevingswet (verder: Ow), tenzij anders vermeld.</w:t>
      </w:r>
    </w:p>
    <w:p w14:paraId="1F1C7D2F" w14:textId="77777777" w:rsidR="007978A2" w:rsidRPr="005D0FAA" w:rsidRDefault="007978A2" w:rsidP="007978A2">
      <w:pPr>
        <w:pStyle w:val="Tabeltitel"/>
      </w:pPr>
      <w:bookmarkStart w:id="15" w:name="_Ref_e023eb46392e84b3e3266642f2600403_2"/>
      <w:r w:rsidRPr="005D0FAA">
        <w:t>Juridische kenmerken</w:t>
      </w:r>
      <w:bookmarkEnd w:id="15"/>
    </w:p>
    <w:tbl>
      <w:tblPr>
        <w:tblStyle w:val="Tabel"/>
        <w:tblW w:w="5000" w:type="pct"/>
        <w:tblLayout w:type="fixed"/>
        <w:tblLook w:val="0620" w:firstRow="1" w:lastRow="0" w:firstColumn="0" w:lastColumn="0" w:noHBand="1" w:noVBand="1"/>
      </w:tblPr>
      <w:tblGrid>
        <w:gridCol w:w="4247"/>
        <w:gridCol w:w="4247"/>
      </w:tblGrid>
      <w:tr w:rsidR="007978A2" w:rsidRPr="005D0FAA" w14:paraId="1FDFDFCD"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2500" w:type="pct"/>
          </w:tcPr>
          <w:p w14:paraId="22FB2767" w14:textId="77777777" w:rsidR="007978A2" w:rsidRPr="005D0FAA" w:rsidRDefault="007978A2" w:rsidP="00EF0B37">
            <w:pPr>
              <w:rPr>
                <w:color w:val="auto"/>
              </w:rPr>
            </w:pPr>
            <w:r w:rsidRPr="005D0FAA">
              <w:rPr>
                <w:color w:val="auto"/>
              </w:rPr>
              <w:t>Onderwerp</w:t>
            </w:r>
          </w:p>
        </w:tc>
        <w:tc>
          <w:tcPr>
            <w:tcW w:w="2500" w:type="pct"/>
          </w:tcPr>
          <w:p w14:paraId="18235E28" w14:textId="77777777" w:rsidR="007978A2" w:rsidRPr="005D0FAA" w:rsidRDefault="007978A2" w:rsidP="00EF0B37">
            <w:pPr>
              <w:rPr>
                <w:color w:val="auto"/>
              </w:rPr>
            </w:pPr>
            <w:r w:rsidRPr="005D0FAA">
              <w:rPr>
                <w:color w:val="auto"/>
              </w:rPr>
              <w:t>Specificatie</w:t>
            </w:r>
          </w:p>
        </w:tc>
      </w:tr>
      <w:tr w:rsidR="007978A2" w:rsidRPr="005D0FAA" w14:paraId="4EF498BA" w14:textId="77777777" w:rsidTr="00EF0B37">
        <w:tc>
          <w:tcPr>
            <w:tcW w:w="2500" w:type="pct"/>
          </w:tcPr>
          <w:p w14:paraId="6A9988F2" w14:textId="77777777" w:rsidR="007978A2" w:rsidRPr="005D0FAA" w:rsidRDefault="007978A2" w:rsidP="00EF0B37">
            <w:pPr>
              <w:rPr>
                <w:szCs w:val="18"/>
              </w:rPr>
            </w:pPr>
            <w:r w:rsidRPr="005D0FAA">
              <w:rPr>
                <w:szCs w:val="18"/>
              </w:rPr>
              <w:t>Grondslag rechtsfiguur</w:t>
            </w:r>
          </w:p>
        </w:tc>
        <w:tc>
          <w:tcPr>
            <w:tcW w:w="2500" w:type="pct"/>
          </w:tcPr>
          <w:p w14:paraId="1F27A513" w14:textId="77777777" w:rsidR="007978A2" w:rsidRPr="005D0FAA" w:rsidRDefault="007978A2" w:rsidP="00EF0B37">
            <w:pPr>
              <w:rPr>
                <w:szCs w:val="18"/>
              </w:rPr>
            </w:pPr>
            <w:r w:rsidRPr="005D0FAA">
              <w:rPr>
                <w:szCs w:val="18"/>
              </w:rPr>
              <w:t xml:space="preserve">Artikel 2.6 </w:t>
            </w:r>
            <w:r>
              <w:rPr>
                <w:szCs w:val="18"/>
              </w:rPr>
              <w:t>Ow</w:t>
            </w:r>
          </w:p>
        </w:tc>
      </w:tr>
      <w:tr w:rsidR="007978A2" w:rsidRPr="005D0FAA" w14:paraId="79A8D080" w14:textId="77777777" w:rsidTr="00EF0B37">
        <w:tc>
          <w:tcPr>
            <w:tcW w:w="2500" w:type="pct"/>
          </w:tcPr>
          <w:p w14:paraId="1893F4B5" w14:textId="77777777" w:rsidR="007978A2" w:rsidRPr="005D0FAA" w:rsidRDefault="007978A2" w:rsidP="00EF0B37">
            <w:pPr>
              <w:rPr>
                <w:szCs w:val="18"/>
              </w:rPr>
            </w:pPr>
            <w:r w:rsidRPr="005D0FAA">
              <w:rPr>
                <w:szCs w:val="18"/>
              </w:rPr>
              <w:t>Voorbereidingsprocedure</w:t>
            </w:r>
          </w:p>
        </w:tc>
        <w:tc>
          <w:tcPr>
            <w:tcW w:w="2500" w:type="pct"/>
          </w:tcPr>
          <w:p w14:paraId="7F1F951F" w14:textId="77777777" w:rsidR="007978A2" w:rsidRPr="005D0FAA" w:rsidRDefault="007978A2" w:rsidP="00EF0B37">
            <w:pPr>
              <w:rPr>
                <w:szCs w:val="18"/>
              </w:rPr>
            </w:pPr>
            <w:r w:rsidRPr="005D0FAA">
              <w:rPr>
                <w:szCs w:val="18"/>
              </w:rPr>
              <w:t>Toepassen afdeling 3.4 Awb verplicht</w:t>
            </w:r>
          </w:p>
        </w:tc>
      </w:tr>
      <w:tr w:rsidR="007978A2" w:rsidRPr="005D0FAA" w14:paraId="61D658DB" w14:textId="77777777" w:rsidTr="00EF0B37">
        <w:tc>
          <w:tcPr>
            <w:tcW w:w="2500" w:type="pct"/>
          </w:tcPr>
          <w:p w14:paraId="5C53C3A5" w14:textId="24B052F8" w:rsidR="007978A2" w:rsidRPr="005D0FAA" w:rsidRDefault="007978A2" w:rsidP="00EF0B3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371FA8">
              <w:rPr>
                <w:noProof/>
              </w:rPr>
              <w:t>omgevingsverordening</w:t>
            </w:r>
            <w:r w:rsidRPr="005D0FAA">
              <w:rPr>
                <w:shd w:val="clear" w:color="auto" w:fill="E6E6E6"/>
              </w:rPr>
              <w:fldChar w:fldCharType="end"/>
            </w:r>
          </w:p>
        </w:tc>
        <w:tc>
          <w:tcPr>
            <w:tcW w:w="2500" w:type="pct"/>
          </w:tcPr>
          <w:p w14:paraId="1485889B" w14:textId="77777777" w:rsidR="007978A2" w:rsidRPr="005D0FAA" w:rsidRDefault="007978A2" w:rsidP="00EF0B37">
            <w:pPr>
              <w:rPr>
                <w:szCs w:val="18"/>
              </w:rPr>
            </w:pPr>
            <w:r w:rsidRPr="005D0FAA">
              <w:rPr>
                <w:szCs w:val="18"/>
              </w:rPr>
              <w:t>Door bestuursorgaan te bepalen</w:t>
            </w:r>
          </w:p>
        </w:tc>
      </w:tr>
      <w:tr w:rsidR="007978A2" w:rsidRPr="005D0FAA" w14:paraId="5A45C8FD" w14:textId="77777777" w:rsidTr="00EF0B37">
        <w:tc>
          <w:tcPr>
            <w:tcW w:w="2500" w:type="pct"/>
          </w:tcPr>
          <w:p w14:paraId="771BAC63" w14:textId="77777777" w:rsidR="007978A2" w:rsidRDefault="007978A2" w:rsidP="00EF0B37">
            <w:pPr>
              <w:rPr>
                <w:szCs w:val="18"/>
              </w:rPr>
            </w:pPr>
            <w:r>
              <w:rPr>
                <w:szCs w:val="18"/>
              </w:rPr>
              <w:t>Wijze van bekendmaking</w:t>
            </w:r>
          </w:p>
        </w:tc>
        <w:tc>
          <w:tcPr>
            <w:tcW w:w="2500" w:type="pct"/>
          </w:tcPr>
          <w:p w14:paraId="7BB14234" w14:textId="77777777" w:rsidR="007978A2" w:rsidRPr="005D0FAA" w:rsidRDefault="007978A2" w:rsidP="00EF0B37">
            <w:pPr>
              <w:rPr>
                <w:szCs w:val="18"/>
              </w:rPr>
            </w:pPr>
            <w:r w:rsidRPr="00E34635">
              <w:rPr>
                <w:szCs w:val="18"/>
              </w:rPr>
              <w:t>Bekendmaking door plaatsing van het volledige besluit in het elektronisch publicatieblad van het bestuursorgaan dat het besluit heeft genomen</w:t>
            </w:r>
          </w:p>
        </w:tc>
      </w:tr>
      <w:tr w:rsidR="007978A2" w:rsidRPr="005D0FAA" w14:paraId="48138981" w14:textId="77777777" w:rsidTr="00EF0B37">
        <w:tc>
          <w:tcPr>
            <w:tcW w:w="2500" w:type="pct"/>
          </w:tcPr>
          <w:p w14:paraId="423C74BE" w14:textId="77777777" w:rsidR="007978A2" w:rsidRPr="005D0FAA" w:rsidRDefault="007978A2" w:rsidP="00EF0B37">
            <w:pPr>
              <w:rPr>
                <w:szCs w:val="18"/>
              </w:rPr>
            </w:pPr>
            <w:r>
              <w:rPr>
                <w:szCs w:val="18"/>
              </w:rPr>
              <w:t>Tijdstip i</w:t>
            </w:r>
            <w:r w:rsidRPr="005D0FAA">
              <w:rPr>
                <w:szCs w:val="18"/>
              </w:rPr>
              <w:t>nwerkingtreding</w:t>
            </w:r>
          </w:p>
        </w:tc>
        <w:tc>
          <w:tcPr>
            <w:tcW w:w="2500" w:type="pct"/>
          </w:tcPr>
          <w:p w14:paraId="245766E8" w14:textId="77777777" w:rsidR="007978A2" w:rsidRPr="005D0FAA" w:rsidRDefault="007978A2" w:rsidP="00EF0B37">
            <w:pPr>
              <w:rPr>
                <w:szCs w:val="18"/>
              </w:rPr>
            </w:pPr>
            <w:r w:rsidRPr="005D0FAA">
              <w:rPr>
                <w:szCs w:val="18"/>
              </w:rPr>
              <w:t>Inwerkingtreding op achtste dag na dag van bekendmaking of op in besluit aangegeven andere datum</w:t>
            </w:r>
          </w:p>
        </w:tc>
      </w:tr>
      <w:tr w:rsidR="007978A2" w:rsidRPr="005D0FAA" w14:paraId="67BFA0AE" w14:textId="77777777" w:rsidTr="00EF0B37">
        <w:tc>
          <w:tcPr>
            <w:tcW w:w="2500" w:type="pct"/>
          </w:tcPr>
          <w:p w14:paraId="308EEEAF" w14:textId="77777777" w:rsidR="007978A2" w:rsidRPr="005D0FAA" w:rsidRDefault="007978A2" w:rsidP="00EF0B37">
            <w:pPr>
              <w:rPr>
                <w:szCs w:val="18"/>
              </w:rPr>
            </w:pPr>
            <w:r w:rsidRPr="005D0FAA">
              <w:rPr>
                <w:szCs w:val="18"/>
              </w:rPr>
              <w:t>Rechtsbescherming</w:t>
            </w:r>
          </w:p>
        </w:tc>
        <w:tc>
          <w:tcPr>
            <w:tcW w:w="2500" w:type="pct"/>
          </w:tcPr>
          <w:p w14:paraId="76677AB9" w14:textId="77777777" w:rsidR="007978A2" w:rsidRPr="005D0FAA" w:rsidRDefault="007978A2" w:rsidP="00EF0B37">
            <w:pPr>
              <w:pStyle w:val="Opsommingtekens1"/>
              <w:numPr>
                <w:ilvl w:val="0"/>
                <w:numId w:val="0"/>
              </w:numPr>
              <w:ind w:left="284" w:hanging="284"/>
              <w:jc w:val="both"/>
              <w:rPr>
                <w:szCs w:val="18"/>
              </w:rPr>
            </w:pPr>
            <w:r w:rsidRPr="005D0FAA">
              <w:t>hoofdregel: geen bezwaar en beroep mogelijk</w:t>
            </w:r>
          </w:p>
          <w:p w14:paraId="7ADC1286" w14:textId="77777777" w:rsidR="007978A2" w:rsidRPr="005D0FAA" w:rsidRDefault="007978A2" w:rsidP="00EF0B37">
            <w:pPr>
              <w:pStyle w:val="Opsommingtekens1"/>
              <w:numPr>
                <w:ilvl w:val="0"/>
                <w:numId w:val="0"/>
              </w:numPr>
              <w:rPr>
                <w:szCs w:val="18"/>
              </w:rPr>
            </w:pPr>
          </w:p>
        </w:tc>
      </w:tr>
      <w:tr w:rsidR="007978A2" w:rsidRPr="005D0FAA" w14:paraId="5ABFD4C5" w14:textId="77777777" w:rsidTr="00EF0B37">
        <w:tc>
          <w:tcPr>
            <w:tcW w:w="2500" w:type="pct"/>
          </w:tcPr>
          <w:p w14:paraId="3D8412BF" w14:textId="77777777" w:rsidR="007978A2" w:rsidRPr="005D0FAA" w:rsidRDefault="007978A2" w:rsidP="00EF0B37">
            <w:pPr>
              <w:rPr>
                <w:rFonts w:eastAsia="Verdana" w:cs="Verdana"/>
                <w:szCs w:val="18"/>
              </w:rPr>
            </w:pPr>
            <w:r w:rsidRPr="005D0FAA">
              <w:rPr>
                <w:rFonts w:eastAsia="Verdana" w:cs="Verdana"/>
                <w:szCs w:val="18"/>
              </w:rPr>
              <w:t>Geldt toepassingsprofiel ook voor ontwerpbesluit</w:t>
            </w:r>
          </w:p>
        </w:tc>
        <w:tc>
          <w:tcPr>
            <w:tcW w:w="2500" w:type="pct"/>
          </w:tcPr>
          <w:p w14:paraId="0ECFF392" w14:textId="77777777" w:rsidR="007978A2" w:rsidRPr="005D0FAA" w:rsidRDefault="007978A2" w:rsidP="00EF0B37">
            <w:pPr>
              <w:rPr>
                <w:szCs w:val="18"/>
              </w:rPr>
            </w:pPr>
            <w:r w:rsidRPr="005D0FAA">
              <w:rPr>
                <w:szCs w:val="18"/>
              </w:rPr>
              <w:t>Ja</w:t>
            </w:r>
          </w:p>
        </w:tc>
      </w:tr>
      <w:tr w:rsidR="007978A2" w:rsidRPr="005D0FAA" w14:paraId="746372ED" w14:textId="77777777" w:rsidTr="00EF0B37">
        <w:tc>
          <w:tcPr>
            <w:tcW w:w="2500" w:type="pct"/>
          </w:tcPr>
          <w:p w14:paraId="0C527445" w14:textId="77777777" w:rsidR="007978A2" w:rsidRPr="005D0FAA" w:rsidRDefault="007978A2" w:rsidP="00EF0B37">
            <w:pPr>
              <w:rPr>
                <w:rFonts w:eastAsia="Verdana" w:cs="Verdana"/>
                <w:szCs w:val="18"/>
              </w:rPr>
            </w:pPr>
            <w:r w:rsidRPr="005D0FAA">
              <w:rPr>
                <w:szCs w:val="18"/>
              </w:rPr>
              <w:t xml:space="preserve">Rechtsfiguur roept meldingsplicht of vergunningplicht in het leven </w:t>
            </w:r>
          </w:p>
        </w:tc>
        <w:tc>
          <w:tcPr>
            <w:tcW w:w="2500" w:type="pct"/>
          </w:tcPr>
          <w:p w14:paraId="5243215B" w14:textId="77777777" w:rsidR="007978A2" w:rsidRPr="005D0FAA" w:rsidRDefault="007978A2" w:rsidP="00EF0B37">
            <w:pPr>
              <w:rPr>
                <w:szCs w:val="18"/>
              </w:rPr>
            </w:pPr>
            <w:r w:rsidRPr="005D0FAA">
              <w:rPr>
                <w:szCs w:val="18"/>
              </w:rPr>
              <w:t>Ja</w:t>
            </w:r>
          </w:p>
        </w:tc>
      </w:tr>
      <w:tr w:rsidR="007978A2" w:rsidRPr="005D0FAA" w14:paraId="61360A1B" w14:textId="77777777" w:rsidTr="00EF0B37">
        <w:tc>
          <w:tcPr>
            <w:tcW w:w="2500" w:type="pct"/>
          </w:tcPr>
          <w:p w14:paraId="263CEA41" w14:textId="77777777" w:rsidR="007978A2" w:rsidRPr="005D0FAA" w:rsidRDefault="007978A2" w:rsidP="00EF0B37">
            <w:pPr>
              <w:rPr>
                <w:rFonts w:eastAsia="Verdana" w:cs="Verdana"/>
              </w:rPr>
            </w:pPr>
            <w:r w:rsidRPr="005D0FAA">
              <w:rPr>
                <w:rFonts w:eastAsia="Verdana" w:cs="Verdana"/>
              </w:rPr>
              <w:t>Rechtsfiguur bevat voor eenieder bindende regels</w:t>
            </w:r>
          </w:p>
        </w:tc>
        <w:tc>
          <w:tcPr>
            <w:tcW w:w="2500" w:type="pct"/>
          </w:tcPr>
          <w:p w14:paraId="09F398B5" w14:textId="77777777" w:rsidR="007978A2" w:rsidRPr="005D0FAA" w:rsidRDefault="007978A2" w:rsidP="00EF0B37">
            <w:pPr>
              <w:rPr>
                <w:szCs w:val="18"/>
              </w:rPr>
            </w:pPr>
            <w:r w:rsidRPr="005D0FAA">
              <w:rPr>
                <w:szCs w:val="18"/>
              </w:rPr>
              <w:t>Ja</w:t>
            </w:r>
          </w:p>
        </w:tc>
      </w:tr>
    </w:tbl>
    <w:p w14:paraId="712E8A0B" w14:textId="77777777" w:rsidR="007978A2" w:rsidRPr="005D0FAA" w:rsidRDefault="007978A2" w:rsidP="007978A2">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7978A2" w:rsidRPr="005D0FAA" w14:paraId="65715812"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2500" w:type="pct"/>
          </w:tcPr>
          <w:p w14:paraId="2172B8D7" w14:textId="77777777" w:rsidR="007978A2" w:rsidRPr="005D0FAA" w:rsidRDefault="007978A2" w:rsidP="00EF0B37">
            <w:pPr>
              <w:rPr>
                <w:color w:val="auto"/>
                <w:szCs w:val="18"/>
              </w:rPr>
            </w:pPr>
            <w:r w:rsidRPr="005D0FAA">
              <w:rPr>
                <w:color w:val="auto"/>
                <w:szCs w:val="18"/>
              </w:rPr>
              <w:t>Onderwerp</w:t>
            </w:r>
          </w:p>
        </w:tc>
        <w:tc>
          <w:tcPr>
            <w:tcW w:w="2500" w:type="pct"/>
          </w:tcPr>
          <w:p w14:paraId="4929D8DC" w14:textId="77777777" w:rsidR="007978A2" w:rsidRPr="005D0FAA" w:rsidRDefault="007978A2" w:rsidP="00EF0B37">
            <w:pPr>
              <w:rPr>
                <w:color w:val="auto"/>
                <w:szCs w:val="18"/>
              </w:rPr>
            </w:pPr>
            <w:r w:rsidRPr="005D0FAA">
              <w:rPr>
                <w:color w:val="auto"/>
                <w:szCs w:val="18"/>
              </w:rPr>
              <w:t>Specificatie</w:t>
            </w:r>
          </w:p>
        </w:tc>
      </w:tr>
      <w:tr w:rsidR="007978A2" w:rsidRPr="005D0FAA" w14:paraId="233E5DAA" w14:textId="77777777" w:rsidTr="00EF0B37">
        <w:tc>
          <w:tcPr>
            <w:tcW w:w="2500" w:type="pct"/>
          </w:tcPr>
          <w:p w14:paraId="484C96CF" w14:textId="77777777" w:rsidR="007978A2" w:rsidRPr="005D0FAA" w:rsidRDefault="007978A2" w:rsidP="00EF0B37">
            <w:pPr>
              <w:rPr>
                <w:szCs w:val="18"/>
              </w:rPr>
            </w:pPr>
            <w:r w:rsidRPr="005D0FAA">
              <w:rPr>
                <w:szCs w:val="18"/>
              </w:rPr>
              <w:t>Bevoegde bestuurslaag</w:t>
            </w:r>
          </w:p>
        </w:tc>
        <w:tc>
          <w:tcPr>
            <w:tcW w:w="2500" w:type="pct"/>
          </w:tcPr>
          <w:p w14:paraId="3D426F19" w14:textId="77777777" w:rsidR="007978A2" w:rsidRPr="005D0FAA" w:rsidRDefault="007978A2" w:rsidP="00EF0B3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38ACDB23" w14:textId="77777777" w:rsidR="007978A2" w:rsidRPr="005D0FAA" w:rsidRDefault="007978A2" w:rsidP="007978A2">
            <w:pPr>
              <w:pStyle w:val="Opsommingtekens1"/>
              <w:rPr>
                <w:rFonts w:eastAsia="Verdana"/>
                <w:lang w:eastAsia="zh-CN" w:bidi="hi-IN"/>
              </w:rPr>
            </w:pPr>
            <w:r w:rsidRPr="005D0FAA">
              <w:rPr>
                <w:rFonts w:eastAsia="Verdana"/>
                <w:lang w:eastAsia="zh-CN" w:bidi="hi-IN"/>
              </w:rPr>
              <w:t>provincie</w:t>
            </w:r>
          </w:p>
          <w:p w14:paraId="5A5FAB60" w14:textId="77777777" w:rsidR="007978A2" w:rsidRPr="005D0FAA" w:rsidRDefault="007978A2" w:rsidP="007978A2">
            <w:pPr>
              <w:pStyle w:val="Opsommingtekens1"/>
              <w:rPr>
                <w:rFonts w:eastAsia="Verdana"/>
              </w:rPr>
            </w:pPr>
            <w:r w:rsidRPr="005D0FAA">
              <w:rPr>
                <w:rFonts w:eastAsia="Verdana"/>
                <w:lang w:eastAsia="zh-CN" w:bidi="hi-IN"/>
              </w:rPr>
              <w:t>Rijk (via indeplaatsstelling)</w:t>
            </w:r>
          </w:p>
        </w:tc>
      </w:tr>
      <w:tr w:rsidR="007978A2" w:rsidRPr="005D0FAA" w14:paraId="419D3122" w14:textId="77777777" w:rsidTr="00EF0B37">
        <w:tc>
          <w:tcPr>
            <w:tcW w:w="2500" w:type="pct"/>
          </w:tcPr>
          <w:p w14:paraId="2A9C09CB" w14:textId="77777777" w:rsidR="007978A2" w:rsidRPr="005D0FAA" w:rsidRDefault="007978A2" w:rsidP="00EF0B37">
            <w:pPr>
              <w:rPr>
                <w:szCs w:val="18"/>
              </w:rPr>
            </w:pPr>
            <w:r w:rsidRPr="005D0FAA">
              <w:rPr>
                <w:szCs w:val="18"/>
              </w:rPr>
              <w:t>Bestuursorgaan</w:t>
            </w:r>
          </w:p>
        </w:tc>
        <w:tc>
          <w:tcPr>
            <w:tcW w:w="2500" w:type="pct"/>
          </w:tcPr>
          <w:p w14:paraId="3F306BB7" w14:textId="77777777" w:rsidR="007978A2" w:rsidRPr="005D0FAA" w:rsidRDefault="007978A2" w:rsidP="00EF0B3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3FA12372" w14:textId="77777777" w:rsidR="007978A2" w:rsidRPr="005D0FAA" w:rsidRDefault="007978A2" w:rsidP="007978A2">
            <w:pPr>
              <w:pStyle w:val="Opsommingtekens1"/>
              <w:rPr>
                <w:rFonts w:eastAsia="Verdana"/>
                <w:lang w:eastAsia="zh-CN" w:bidi="hi-IN"/>
              </w:rPr>
            </w:pPr>
            <w:r w:rsidRPr="005D0FAA">
              <w:rPr>
                <w:rFonts w:eastAsia="Verdana"/>
                <w:lang w:eastAsia="zh-CN" w:bidi="hi-IN"/>
              </w:rPr>
              <w:t>provinciale staten</w:t>
            </w:r>
          </w:p>
          <w:p w14:paraId="23D9AFB2" w14:textId="77777777" w:rsidR="007978A2" w:rsidRPr="005D0FAA" w:rsidRDefault="007978A2" w:rsidP="007978A2">
            <w:pPr>
              <w:pStyle w:val="Opsommingtekens1"/>
              <w:rPr>
                <w:rFonts w:eastAsia="Verdana"/>
                <w:lang w:eastAsia="zh-CN" w:bidi="hi-IN"/>
              </w:rPr>
            </w:pPr>
            <w:r w:rsidRPr="005D0FAA">
              <w:rPr>
                <w:rFonts w:eastAsia="Verdana"/>
                <w:lang w:eastAsia="zh-CN" w:bidi="hi-IN"/>
              </w:rPr>
              <w:t>gedeputeerde staten (na delegatie)</w:t>
            </w:r>
          </w:p>
          <w:p w14:paraId="71360CFD" w14:textId="77777777" w:rsidR="007978A2" w:rsidRPr="005D0FAA" w:rsidRDefault="007978A2" w:rsidP="007978A2">
            <w:pPr>
              <w:pStyle w:val="Opsommingtekens1"/>
              <w:rPr>
                <w:rFonts w:eastAsia="Verdana"/>
              </w:rPr>
            </w:pPr>
            <w:r w:rsidRPr="005D0FAA">
              <w:rPr>
                <w:rFonts w:eastAsia="Verdana"/>
                <w:lang w:eastAsia="zh-CN" w:bidi="hi-IN"/>
              </w:rPr>
              <w:t>minister (via indeplaatsstelling)</w:t>
            </w:r>
          </w:p>
        </w:tc>
      </w:tr>
      <w:tr w:rsidR="007978A2" w:rsidRPr="005D0FAA" w14:paraId="75BBF348" w14:textId="77777777" w:rsidTr="00EF0B37">
        <w:tc>
          <w:tcPr>
            <w:tcW w:w="2500" w:type="pct"/>
          </w:tcPr>
          <w:p w14:paraId="4672BC7E" w14:textId="77777777" w:rsidR="007978A2" w:rsidRPr="005D0FAA" w:rsidRDefault="007978A2" w:rsidP="00EF0B37">
            <w:pPr>
              <w:rPr>
                <w:rFonts w:eastAsia="Verdana" w:cs="Verdana"/>
                <w:szCs w:val="18"/>
              </w:rPr>
            </w:pPr>
            <w:r>
              <w:rPr>
                <w:rFonts w:eastAsia="Verdana" w:cs="Verdana"/>
                <w:szCs w:val="18"/>
              </w:rPr>
              <w:lastRenderedPageBreak/>
              <w:t>Omgevingsdocument</w:t>
            </w:r>
            <w:r w:rsidRPr="005D0FAA">
              <w:rPr>
                <w:rFonts w:eastAsia="Verdana" w:cs="Verdana"/>
                <w:szCs w:val="18"/>
              </w:rPr>
              <w:t xml:space="preserve"> kan rechtstreeks ander </w:t>
            </w:r>
            <w:r>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3AB61121" w14:textId="77777777" w:rsidR="007978A2" w:rsidRPr="005D0FAA" w:rsidRDefault="007978A2" w:rsidP="00EF0B37">
            <w:pPr>
              <w:rPr>
                <w:szCs w:val="18"/>
              </w:rPr>
            </w:pPr>
            <w:r w:rsidRPr="005D0FAA">
              <w:rPr>
                <w:szCs w:val="18"/>
              </w:rPr>
              <w:t>Nee</w:t>
            </w:r>
          </w:p>
        </w:tc>
      </w:tr>
      <w:tr w:rsidR="007978A2" w:rsidRPr="005D0FAA" w14:paraId="0FEB88BD" w14:textId="77777777" w:rsidTr="00EF0B37">
        <w:tc>
          <w:tcPr>
            <w:tcW w:w="2500" w:type="pct"/>
          </w:tcPr>
          <w:p w14:paraId="4670F842" w14:textId="77777777" w:rsidR="007978A2" w:rsidRPr="005D0FAA" w:rsidRDefault="007978A2" w:rsidP="00EF0B37">
            <w:pPr>
              <w:rPr>
                <w:rFonts w:eastAsia="Verdana" w:cs="Verdana"/>
                <w:szCs w:val="18"/>
              </w:rPr>
            </w:pPr>
            <w:r w:rsidRPr="005D0FAA">
              <w:rPr>
                <w:rFonts w:eastAsia="Verdana" w:cs="Verdana"/>
                <w:szCs w:val="18"/>
              </w:rPr>
              <w:t xml:space="preserve">Ander </w:t>
            </w:r>
            <w:r>
              <w:rPr>
                <w:rFonts w:eastAsia="Verdana" w:cs="Verdana"/>
                <w:szCs w:val="18"/>
              </w:rPr>
              <w:t>omgevingsdocument</w:t>
            </w:r>
            <w:r w:rsidRPr="005D0FAA">
              <w:rPr>
                <w:rFonts w:eastAsia="Verdana" w:cs="Verdana"/>
                <w:szCs w:val="18"/>
              </w:rPr>
              <w:t xml:space="preserve"> kan rechtstreeks onderhavig </w:t>
            </w:r>
            <w:r>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76F0D36A" w14:textId="77777777" w:rsidR="007978A2" w:rsidRPr="005D0FAA" w:rsidRDefault="007978A2" w:rsidP="00EF0B37">
            <w:pPr>
              <w:rPr>
                <w:szCs w:val="18"/>
              </w:rPr>
            </w:pPr>
            <w:r w:rsidRPr="005D0FAA">
              <w:rPr>
                <w:szCs w:val="18"/>
              </w:rPr>
              <w:t>Ja, voorbereidingsbesluit</w:t>
            </w:r>
          </w:p>
        </w:tc>
      </w:tr>
      <w:tr w:rsidR="007978A2" w:rsidRPr="005D0FAA" w14:paraId="640BDD4C" w14:textId="77777777" w:rsidTr="00EF0B37">
        <w:tc>
          <w:tcPr>
            <w:tcW w:w="2500" w:type="pct"/>
          </w:tcPr>
          <w:p w14:paraId="59E97E9E" w14:textId="77777777" w:rsidR="007978A2" w:rsidRPr="005D0FAA" w:rsidRDefault="007978A2" w:rsidP="00EF0B37">
            <w:pPr>
              <w:rPr>
                <w:szCs w:val="18"/>
              </w:rPr>
            </w:pPr>
            <w:r w:rsidRPr="005D0FAA">
              <w:rPr>
                <w:szCs w:val="18"/>
              </w:rPr>
              <w:t>Rechtsfiguur kan gewijzigd worden door wijzigingsbesluiten</w:t>
            </w:r>
          </w:p>
        </w:tc>
        <w:tc>
          <w:tcPr>
            <w:tcW w:w="2500" w:type="pct"/>
          </w:tcPr>
          <w:p w14:paraId="6DAB69EF" w14:textId="77777777" w:rsidR="007978A2" w:rsidRPr="005D0FAA" w:rsidRDefault="007978A2" w:rsidP="00EF0B37">
            <w:pPr>
              <w:rPr>
                <w:szCs w:val="18"/>
              </w:rPr>
            </w:pPr>
            <w:r w:rsidRPr="005D0FAA">
              <w:rPr>
                <w:szCs w:val="18"/>
              </w:rPr>
              <w:t>Ja</w:t>
            </w:r>
          </w:p>
        </w:tc>
      </w:tr>
    </w:tbl>
    <w:p w14:paraId="3635A6F8" w14:textId="77777777" w:rsidR="007978A2" w:rsidRPr="005D0FAA" w:rsidRDefault="007978A2" w:rsidP="007978A2">
      <w:pPr>
        <w:pStyle w:val="Tabeltitel"/>
      </w:pPr>
      <w:bookmarkStart w:id="16" w:name="_Ref_e023eb46392e84b3e3266642f2600403_3"/>
      <w:r w:rsidRPr="005D0FAA">
        <w:t>Vergelijking met huidige rechtsfiguren en RO Standaarden</w:t>
      </w:r>
      <w:bookmarkEnd w:id="16"/>
    </w:p>
    <w:tbl>
      <w:tblPr>
        <w:tblStyle w:val="Tabel"/>
        <w:tblW w:w="5000" w:type="pct"/>
        <w:tblLayout w:type="fixed"/>
        <w:tblLook w:val="0620" w:firstRow="1" w:lastRow="0" w:firstColumn="0" w:lastColumn="0" w:noHBand="1" w:noVBand="1"/>
      </w:tblPr>
      <w:tblGrid>
        <w:gridCol w:w="4247"/>
        <w:gridCol w:w="4247"/>
      </w:tblGrid>
      <w:tr w:rsidR="007978A2" w:rsidRPr="005D0FAA" w14:paraId="026BABDA"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0" w:type="pct"/>
          </w:tcPr>
          <w:p w14:paraId="43534352" w14:textId="77777777" w:rsidR="007978A2" w:rsidRPr="005D0FAA" w:rsidRDefault="007978A2" w:rsidP="00EF0B37">
            <w:pPr>
              <w:rPr>
                <w:color w:val="auto"/>
                <w:szCs w:val="18"/>
              </w:rPr>
            </w:pPr>
            <w:r w:rsidRPr="005D0FAA">
              <w:rPr>
                <w:color w:val="auto"/>
                <w:szCs w:val="18"/>
              </w:rPr>
              <w:t>Onderwerp</w:t>
            </w:r>
          </w:p>
        </w:tc>
        <w:tc>
          <w:tcPr>
            <w:tcW w:w="0" w:type="pct"/>
          </w:tcPr>
          <w:p w14:paraId="6C4A88B6" w14:textId="77777777" w:rsidR="007978A2" w:rsidRPr="005D0FAA" w:rsidRDefault="007978A2" w:rsidP="00EF0B37">
            <w:pPr>
              <w:rPr>
                <w:color w:val="auto"/>
                <w:szCs w:val="18"/>
              </w:rPr>
            </w:pPr>
            <w:r w:rsidRPr="005D0FAA">
              <w:rPr>
                <w:color w:val="auto"/>
                <w:szCs w:val="18"/>
              </w:rPr>
              <w:t>Specificatie</w:t>
            </w:r>
          </w:p>
        </w:tc>
      </w:tr>
      <w:tr w:rsidR="007978A2" w:rsidRPr="005D0FAA" w14:paraId="61970411" w14:textId="77777777" w:rsidTr="00EF0B37">
        <w:tc>
          <w:tcPr>
            <w:tcW w:w="0" w:type="pct"/>
          </w:tcPr>
          <w:p w14:paraId="77AC75E0" w14:textId="77777777" w:rsidR="007978A2" w:rsidRPr="005D0FAA" w:rsidRDefault="007978A2" w:rsidP="00EF0B37">
            <w:pPr>
              <w:rPr>
                <w:szCs w:val="18"/>
              </w:rPr>
            </w:pPr>
            <w:r w:rsidRPr="005D0FAA">
              <w:rPr>
                <w:szCs w:val="18"/>
              </w:rPr>
              <w:t>Vergelijkbaar met/ voortzetting van huidige rechtsfiguur</w:t>
            </w:r>
          </w:p>
        </w:tc>
        <w:tc>
          <w:tcPr>
            <w:tcW w:w="0" w:type="pct"/>
          </w:tcPr>
          <w:p w14:paraId="2E330E9C" w14:textId="77777777" w:rsidR="007978A2" w:rsidRPr="005D0FAA" w:rsidRDefault="007978A2" w:rsidP="00EF0B37">
            <w:pPr>
              <w:rPr>
                <w:szCs w:val="18"/>
              </w:rPr>
            </w:pPr>
            <w:r w:rsidRPr="005D0FAA">
              <w:rPr>
                <w:szCs w:val="18"/>
              </w:rPr>
              <w:t>provinciale verordening ruimte (Wro)</w:t>
            </w:r>
          </w:p>
          <w:p w14:paraId="77C4475E" w14:textId="77777777" w:rsidR="007978A2" w:rsidRPr="005D0FAA" w:rsidRDefault="007978A2" w:rsidP="00EF0B37">
            <w:pPr>
              <w:rPr>
                <w:szCs w:val="18"/>
              </w:rPr>
            </w:pPr>
            <w:r w:rsidRPr="005D0FAA">
              <w:rPr>
                <w:rFonts w:eastAsia="Verdana" w:cs="Verdana"/>
                <w:szCs w:val="18"/>
              </w:rPr>
              <w:t>provinciale milieuverordening (Wet milieubeheer)</w:t>
            </w:r>
          </w:p>
          <w:p w14:paraId="3FF2D30A" w14:textId="77777777" w:rsidR="007978A2" w:rsidRPr="005D0FAA" w:rsidRDefault="007978A2" w:rsidP="00EF0B37">
            <w:pPr>
              <w:rPr>
                <w:szCs w:val="18"/>
              </w:rPr>
            </w:pPr>
            <w:r w:rsidRPr="005D0FAA">
              <w:rPr>
                <w:rFonts w:eastAsia="Verdana" w:cs="Verdana"/>
                <w:szCs w:val="18"/>
              </w:rPr>
              <w:t>provinciale waterverordening (Waterwet)</w:t>
            </w:r>
          </w:p>
        </w:tc>
      </w:tr>
      <w:tr w:rsidR="007978A2" w:rsidRPr="005D0FAA" w14:paraId="6488CFC5" w14:textId="77777777" w:rsidTr="00EF0B37">
        <w:tc>
          <w:tcPr>
            <w:tcW w:w="0" w:type="pct"/>
          </w:tcPr>
          <w:p w14:paraId="7983ED6B" w14:textId="77777777" w:rsidR="007978A2" w:rsidRPr="005D0FAA" w:rsidRDefault="007978A2" w:rsidP="00EF0B3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55381BA1" w14:textId="77777777" w:rsidR="007978A2" w:rsidRPr="005D0FAA" w:rsidRDefault="007978A2" w:rsidP="00EF0B37">
            <w:pPr>
              <w:rPr>
                <w:szCs w:val="18"/>
              </w:rPr>
            </w:pPr>
            <w:r w:rsidRPr="005D0FAA">
              <w:rPr>
                <w:szCs w:val="18"/>
                <w:shd w:val="clear" w:color="auto" w:fill="FFFFFF"/>
              </w:rPr>
              <w:t>Ja, provinciale verordening </w:t>
            </w:r>
          </w:p>
        </w:tc>
      </w:tr>
      <w:tr w:rsidR="007978A2" w:rsidRPr="005D0FAA" w14:paraId="2601BBC1" w14:textId="77777777" w:rsidTr="00EF0B37">
        <w:tc>
          <w:tcPr>
            <w:tcW w:w="0" w:type="pct"/>
          </w:tcPr>
          <w:p w14:paraId="6F97A210" w14:textId="77777777" w:rsidR="007978A2" w:rsidRPr="005D0FAA" w:rsidRDefault="007978A2" w:rsidP="00EF0B37">
            <w:pPr>
              <w:rPr>
                <w:szCs w:val="18"/>
                <w:shd w:val="clear" w:color="auto" w:fill="FFFFFF"/>
              </w:rPr>
            </w:pPr>
            <w:r w:rsidRPr="005D0FAA">
              <w:rPr>
                <w:szCs w:val="18"/>
              </w:rPr>
              <w:t>INSPIRE thema</w:t>
            </w:r>
          </w:p>
        </w:tc>
        <w:tc>
          <w:tcPr>
            <w:tcW w:w="0" w:type="pct"/>
          </w:tcPr>
          <w:p w14:paraId="2731366D" w14:textId="77777777" w:rsidR="007978A2" w:rsidRPr="005D0FAA" w:rsidRDefault="007978A2" w:rsidP="00EF0B3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