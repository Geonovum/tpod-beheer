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586D9" w14:textId="77777777" w:rsidR="003D5A24" w:rsidRPr="007B60F8" w:rsidRDefault="003D5A24" w:rsidP="007D5679">
      <w:pPr>
        <w:pStyle w:val="Kop4"/>
      </w:pPr>
      <w:r w:rsidRPr="007B60F8">
        <w:t>Het aanleverproces</w:t>
      </w:r>
    </w:p>
    <w:p w14:paraId="62B31FC7" w14:textId="344A10F8" w:rsidR="003D5A24" w:rsidRPr="007B60F8" w:rsidRDefault="003D5A24">
      <w:r w:rsidRPr="007B60F8">
        <w:t xml:space="preserve">Het bevoegd gezag levert via het digitale kanaal het digitale besluit aan via het bronhouderkoppelvlak. Het digitale besluit bestaat uit een generiek formeel deel met daarin de artikelen </w:t>
      </w:r>
      <w:r w:rsidR="00206C10" w:rsidRPr="007B60F8">
        <w:t xml:space="preserve">c.q. beleidstekst </w:t>
      </w:r>
      <w:r w:rsidRPr="007B60F8">
        <w:t xml:space="preserve">en </w:t>
      </w:r>
      <w:r w:rsidR="009B6379">
        <w:t>geografische informatieobjecten (verder</w:t>
      </w:r>
      <w:r w:rsidR="00C00E20">
        <w:t xml:space="preserve"> afgekort tot</w:t>
      </w:r>
      <w:r w:rsidR="009B6379">
        <w:t xml:space="preserve"> GIO, zie hiervoor paragraaf </w:t>
      </w:r>
      <w:r w:rsidR="009B6379" w:rsidRPr="00863F41">
        <w:rPr>
          <w:rStyle w:val="Verwijzing"/>
        </w:rPr>
        <w:fldChar w:fldCharType="begin"/>
      </w:r>
      <w:r w:rsidR="009B6379" w:rsidRPr="00863F41">
        <w:rPr>
          <w:rStyle w:val="Verwijzing"/>
        </w:rPr>
        <w:instrText xml:space="preserve"> REF _Ref_82ca62a31c8b8bcd46b0ee2514bfa012_1 \n \h </w:instrText>
      </w:r>
      <w:r w:rsidR="009B6379" w:rsidRPr="00863F41">
        <w:rPr>
          <w:rStyle w:val="Verwijzing"/>
        </w:rPr>
      </w:r>
      <w:r w:rsidR="009B6379" w:rsidRPr="00863F41">
        <w:rPr>
          <w:rStyle w:val="Verwijzing"/>
        </w:rPr>
        <w:fldChar w:fldCharType="separate"/>
      </w:r>
      <w:r w:rsidR="009932C2">
        <w:rPr>
          <w:rStyle w:val="Verwijzing"/>
        </w:rPr>
        <w:t>6.1.2.1</w:t>
      </w:r>
      <w:r w:rsidR="009B6379" w:rsidRPr="00863F41">
        <w:rPr>
          <w:rStyle w:val="Verwijzing"/>
        </w:rPr>
        <w:fldChar w:fldCharType="end"/>
      </w:r>
      <w:r w:rsidR="009B6379">
        <w:t>)</w:t>
      </w:r>
      <w:r w:rsidR="00BB0436">
        <w:t xml:space="preserve"> </w:t>
      </w:r>
      <w:r w:rsidRPr="007B60F8">
        <w:t>en een Omgevingswetdeel met specifieke objecten vanuit dit domein</w:t>
      </w:r>
      <w:r w:rsidR="0008178B">
        <w:t xml:space="preserve"> </w:t>
      </w:r>
      <w:r w:rsidR="0008178B" w:rsidRPr="0008178B">
        <w:t xml:space="preserve">(verder: </w:t>
      </w:r>
      <w:r w:rsidR="0008178B">
        <w:t>OW-objecten</w:t>
      </w:r>
      <w:r w:rsidR="0008178B" w:rsidRPr="0008178B">
        <w:t>, zie hiervoor</w:t>
      </w:r>
      <w:r w:rsidR="0008178B">
        <w:t xml:space="preserve"> hoofdstuk </w:t>
      </w:r>
      <w:r w:rsidR="0008178B" w:rsidRPr="00863F41">
        <w:rPr>
          <w:rStyle w:val="Verwijzing"/>
        </w:rPr>
        <w:fldChar w:fldCharType="begin"/>
      </w:r>
      <w:r w:rsidR="0008178B" w:rsidRPr="00863F41">
        <w:rPr>
          <w:rStyle w:val="Verwijzing"/>
        </w:rPr>
        <w:instrText xml:space="preserve"> REF _Ref_b5ff31273c3349ed931948aab298b40a_1 \n \h </w:instrText>
      </w:r>
      <w:r w:rsidR="0008178B" w:rsidRPr="00863F41">
        <w:rPr>
          <w:rStyle w:val="Verwijzing"/>
        </w:rPr>
      </w:r>
      <w:r w:rsidR="0008178B" w:rsidRPr="00863F41">
        <w:rPr>
          <w:rStyle w:val="Verwijzing"/>
        </w:rPr>
        <w:fldChar w:fldCharType="separate"/>
      </w:r>
      <w:r w:rsidR="009932C2">
        <w:rPr>
          <w:rStyle w:val="Verwijzing"/>
        </w:rPr>
        <w:t>7</w:t>
      </w:r>
      <w:r w:rsidR="0008178B" w:rsidRPr="00863F41">
        <w:rPr>
          <w:rStyle w:val="Verwijzing"/>
        </w:rPr>
        <w:fldChar w:fldCharType="end"/>
      </w:r>
      <w:r w:rsidR="00405A48">
        <w:rPr>
          <w:rStyle w:val="Verwijzing"/>
        </w:rPr>
        <w:t>)</w:t>
      </w:r>
      <w:r w:rsidRPr="007B60F8">
        <w:t xml:space="preserve">. In het geval van een wijzigingsbesluit levert het bevoegd gezag de consolidatie-instructies ten behoeve van het consolideren van het wijzigingsbesluit in de regeling. Beide delen vormen een gevalideerd consistent geheel. De LVBB verzorgt de publicatie van het formele deel van het besluit in het digitale publicatieblad van het bevoegde gezag op officiëlebekendmakingen.nl en consolideert het besluit in de regeling. De </w:t>
      </w:r>
      <w:r w:rsidR="00ED1B61">
        <w:t>OW-object</w:t>
      </w:r>
      <w:r w:rsidRPr="007B60F8">
        <w:t>en worden gedistribueerd naar DSO-LV ten behoeve van het Omgevingsloket.</w:t>
      </w:r>
    </w:p>
    <w:p w14:paraId="0CD6F32E" w14:textId="361AEFCD" w:rsidR="003D5A24" w:rsidRPr="00B26823" w:rsidRDefault="0086054B">
      <w:pPr>
        <w:pStyle w:val="Figuur"/>
      </w:pPr>
      <w:r>
        <w:rPr>
          <w:noProof/>
        </w:rPr>
        <w:lastRenderedPageBreak/>
        <w:drawing>
          <wp:inline distT="0" distB="0" distL="0" distR="0" wp14:anchorId="426E6C81" wp14:editId="1588F870">
            <wp:extent cx="5400040" cy="1725930"/>
            <wp:effectExtent l="0" t="0" r="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24"/>
                    <a:stretch>
                      <a:fillRect/>
                    </a:stretch>
                  </pic:blipFill>
                  <pic:spPr>
                    <a:xfrm>
                      <a:off x="0" y="0"/>
                      <a:ext cx="5400040" cy="1725930"/>
                    </a:xfrm>
                    <a:prstGeom prst="rect">
                      <a:avLst/>
                    </a:prstGeom>
                  </pic:spPr>
                </pic:pic>
              </a:graphicData>
            </a:graphic>
          </wp:inline>
        </w:drawing>
      </w:r>
    </w:p>
    <w:p w14:paraId="2D3BF60B" w14:textId="77777777" w:rsidR="003D5A24" w:rsidRPr="007B60F8" w:rsidRDefault="003D5A24">
      <w:pPr>
        <w:pStyle w:val="Figuurbijschrift"/>
      </w:pPr>
      <w:r w:rsidRPr="007B60F8">
        <w:t>Aanleverproces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image" Target="media/image_42f3946500bb14921a61884f24e8352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