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465" w:name="_Ref_b41a981e6e0d8b031e94ce5c8def08d8_1"/>
      <w:r>
        <w:t>Vervangen en verwijderen van Procedurestappen</w:t>
      </w:r>
      <w:bookmarkEnd w:id="465"/>
    </w:p>
    <w:p w14:paraId="7EC66413" w14:textId="77777777" w:rsidR="00E43714" w:rsidRDefault="00E43714" w:rsidP="00E43714">
      <w:pPr>
        <w:pStyle w:val="Kader"/>
      </w:pPr>
      <w:r>
        <w:rPr>
          <w:noProof/>
        </w:rPr>
        <mc:AlternateContent>
          <mc:Choice Requires="wps">
            <w:drawing>
              <wp:inline distT="0" distB="0" distL="0" distR="0" wp14:anchorId="716CC0C6" wp14:editId="742C5EDE">
                <wp:extent cx="5760720" cy="2406537"/>
                <wp:effectExtent l="0" t="0" r="24130" b="10160"/>
                <wp:docPr id="58" name="Tekstvak 58"/>
                <wp:cNvGraphicFramePr/>
                <a:graphic xmlns:a="http://schemas.openxmlformats.org/drawingml/2006/main">
                  <a:graphicData uri="http://schemas.microsoft.com/office/word/2010/wordprocessingShape">
                    <wps:wsp>
                      <wps:cNvSpPr txBox="1"/>
                      <wps:spPr>
                        <a:xfrm>
                          <a:off x="0" y="0"/>
                          <a:ext cx="5760720" cy="2406537"/>
                        </a:xfrm>
                        <a:prstGeom prst="rect">
                          <a:avLst/>
                        </a:prstGeom>
                        <a:noFill/>
                        <a:ln w="6350">
                          <a:solidFill>
                            <a:prstClr val="black"/>
                          </a:solidFill>
                        </a:ln>
                      </wps:spPr>
                      <wps:txbx>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Default="00E43714" w:rsidP="00E43714">
                            <w:pPr>
                              <w:rPr>
                                <w:b/>
                                <w:bCs/>
                              </w:rPr>
                            </w:pPr>
                            <w:r w:rsidRPr="00541BF1">
                              <w:rPr>
                                <w:b/>
                                <w:bCs/>
                              </w:rPr>
                              <w:t>Workaround</w:t>
                            </w:r>
                          </w:p>
                          <w:p w14:paraId="1125C206" w14:textId="77777777" w:rsidR="000A2E41" w:rsidRPr="003F5822" w:rsidRDefault="000A2E41" w:rsidP="009A7134">
                            <w:pPr>
                              <w:pStyle w:val="Opsommingtekens1"/>
                              <w:rPr>
                                <w:b/>
                                <w:bCs/>
                              </w:rPr>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74C048A5" w14:textId="6FCC715C" w:rsidR="000A2E41" w:rsidRPr="000A2E41" w:rsidRDefault="000A2E41" w:rsidP="003F5822">
                            <w:pPr>
                              <w:pStyle w:val="Opsommingtekens1"/>
                              <w:rPr>
                                <w:b/>
                                <w:bCs/>
                              </w:rPr>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6CC0C6" id="Tekstvak 58" o:spid="_x0000_s1049" type="#_x0000_t202" style="width:453.6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" filled="f" strokeweight=".5pt">
                <v:textbox style="mso-fit-shape-to-text:t">
                  <w:txbxContent>
                    <w:p w14:paraId="7D8A04D6" w14:textId="77777777" w:rsidR="00E43714" w:rsidRDefault="00E43714" w:rsidP="00E43714">
                      <w:pPr>
                        <w:rPr>
                          <w:b/>
                          <w:bCs/>
                        </w:rPr>
                      </w:pPr>
                      <w:r w:rsidRPr="0069163B">
                        <w:rPr>
                          <w:b/>
                          <w:bCs/>
                        </w:rPr>
                        <w:t>Toekomstige functionaliteit</w:t>
                      </w:r>
                    </w:p>
                    <w:p w14:paraId="32E871F1" w14:textId="56BC7993" w:rsidR="00E43714" w:rsidRDefault="00E43714" w:rsidP="00E43714">
                      <w:r w:rsidRPr="007A0873">
                        <w:t xml:space="preserve">In de </w:t>
                      </w:r>
                      <w:r>
                        <w:t>STOP/TPOD</w:t>
                      </w:r>
                      <w:r w:rsidRPr="007A0873">
                        <w:t xml:space="preserve">-standaard is </w:t>
                      </w:r>
                      <w:r>
                        <w:t xml:space="preserve">al </w:t>
                      </w:r>
                      <w:r w:rsidRPr="007A0873">
                        <w:t xml:space="preserve">beschreven </w:t>
                      </w:r>
                      <w:r>
                        <w:t>hoe het vervangen en verwijderen van Procedurestappen werkt. Deze mutatiemethoden zijn nog niet in de keten geïmplementeerd.</w:t>
                      </w:r>
                    </w:p>
                    <w:p w14:paraId="1A67E91E" w14:textId="77777777" w:rsidR="00E43714" w:rsidRDefault="00E43714" w:rsidP="00E43714"/>
                    <w:p w14:paraId="1F66F114" w14:textId="77777777" w:rsidR="00E43714" w:rsidRDefault="00E43714" w:rsidP="00E43714">
                      <w:pPr>
                        <w:rPr>
                          <w:b/>
                          <w:bCs/>
                        </w:rPr>
                      </w:pPr>
                      <w:r w:rsidRPr="00541BF1">
                        <w:rPr>
                          <w:b/>
                          <w:bCs/>
                        </w:rPr>
                        <w:t>Workaround</w:t>
                      </w:r>
                    </w:p>
                    <w:p w14:paraId="1125C206" w14:textId="77777777" w:rsidR="000A2E41" w:rsidRPr="003F5822" w:rsidRDefault="000A2E41" w:rsidP="009A7134">
                      <w:pPr>
                        <w:pStyle w:val="Opsommingtekens1"/>
                        <w:rPr>
                          <w:b/>
                          <w:bCs/>
                        </w:rPr>
                      </w:pPr>
                      <w:r>
                        <w:t>V</w:t>
                      </w:r>
                      <w:r w:rsidRPr="0006732E">
                        <w:t xml:space="preserve">ervangen en verwijderen van </w:t>
                      </w:r>
                      <w:r>
                        <w:t>Procedurestappen die behoren tot het Procedureverloop bij het besluit</w:t>
                      </w:r>
                      <w:r>
                        <w:br/>
                        <w:t xml:space="preserve">Hiervoor bestaat geen workaround: tot het vervangen en verwijderen van Procedurestappen is geïmplementeerd, </w:t>
                      </w:r>
                      <w:r w:rsidRPr="007A0873">
                        <w:t xml:space="preserve">is het </w:t>
                      </w:r>
                      <w:r>
                        <w:t>niet mogelijk om Procedurestappen te vervangen of te verwijderen.</w:t>
                      </w:r>
                    </w:p>
                    <w:p w14:paraId="74C048A5" w14:textId="6FCC715C" w:rsidR="000A2E41" w:rsidRPr="000A2E41" w:rsidRDefault="000A2E41" w:rsidP="003F5822">
                      <w:pPr>
                        <w:pStyle w:val="Opsommingtekens1"/>
                        <w:rPr>
                          <w:b/>
                          <w:bCs/>
                        </w:rPr>
                      </w:pPr>
                      <w:r>
                        <w:t>V</w:t>
                      </w:r>
                      <w:r w:rsidRPr="0006732E">
                        <w:t xml:space="preserve">ervangen en verwijderen van </w:t>
                      </w:r>
                      <w:r w:rsidRPr="004E423A">
                        <w:t>Procedurestappen die behoren tot het Procedureverloop bij</w:t>
                      </w:r>
                      <w:r>
                        <w:t xml:space="preserve"> de kennisgeving</w:t>
                      </w:r>
                      <w:r>
                        <w:br/>
                        <w:t>De workaround bestaat uit het publiceren van een nieuwe kennisgeving</w:t>
                      </w:r>
                    </w:p>
                  </w:txbxContent>
                </v:textbox>
                <w10:anchorlock/>
              </v:shape>
            </w:pict>
          </mc:Fallback>
        </mc:AlternateContent>
      </w:r>
    </w:p>
    <w:p w14:paraId="2E251FCB" w14:textId="77777777" w:rsidR="00735960" w:rsidRDefault="00735960" w:rsidP="00735960">
      <w:r>
        <w:t xml:space="preserve">In de vorige paragraaf </w:t>
      </w:r>
      <w:r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t>Dit is</w:t>
      </w:r>
      <w:r w:rsidRPr="004B3403">
        <w:t xml:space="preserve"> bijvoorbeeld </w:t>
      </w:r>
      <w:r>
        <w:t xml:space="preserve">nodig </w:t>
      </w:r>
      <w:r w:rsidRPr="004B3403">
        <w:t xml:space="preserve">wanneer een al gestarte terinzagelegging van een ontwerpbesluit opnieuw moet beginnen vanwege het ontbreken van een cruciaal onderzoeksrapport. </w:t>
      </w:r>
      <w:r>
        <w:t xml:space="preserve">Een ander voorbeeld is de situatie waarin </w:t>
      </w:r>
      <w:r w:rsidRPr="00F30731">
        <w:t>in de beroepsfase de Procedurestap Beroep ingesteld was aangeleverd</w:t>
      </w:r>
      <w:r>
        <w:t>, terwijl later blijkt dat er geen beroep is ingesteld</w:t>
      </w:r>
      <w:r w:rsidRPr="00F30731">
        <w:t>.</w:t>
      </w:r>
    </w:p>
    <w:p w14:paraId="61418D3B" w14:textId="77777777" w:rsidR="00735960" w:rsidRDefault="00735960" w:rsidP="00735960">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34783A41" w14:textId="39644D08" w:rsidR="003F5822" w:rsidRDefault="00735960" w:rsidP="00735960">
      <w:r w:rsidRPr="004B3403">
        <w:t>Procedureverloopmutatie</w:t>
      </w:r>
      <w:r>
        <w:t>s</w:t>
      </w:r>
      <w:r w:rsidRPr="004B3403">
        <w:t xml:space="preserve"> vervangStappen</w:t>
      </w:r>
      <w:r>
        <w:t>, waarmee</w:t>
      </w:r>
      <w:r w:rsidRPr="004B3403">
        <w:t xml:space="preserve"> de Procedurestappen Begin inzagetermijn en Einde inzagetermijn met de oorspronkelijke data die bij de kennisgeving </w:t>
      </w:r>
      <w:r w:rsidRPr="004B3403">
        <w:lastRenderedPageBreak/>
        <w:t xml:space="preserve">waren aangeleverd, </w:t>
      </w:r>
      <w:r>
        <w:t xml:space="preserve">worden </w:t>
      </w:r>
      <w:r w:rsidRPr="004B3403">
        <w:t>vervangen door de Procedurestappen Begin inzagetermijn en Einde inzagetermijn met de nieuwe data.</w:t>
      </w:r>
    </w:p>
    <w:p w14:paraId="481E7AF6" w14:textId="035F9E5E" w:rsidR="00735960" w:rsidRDefault="00735960" w:rsidP="00735960">
      <w:r>
        <w:t xml:space="preserve">Er zijn ook gevallen waarin niet een nieuwe publicatie (zoals een kennisgeving) wordt gedaan. Voorbeelden zijn het eerder genoemde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