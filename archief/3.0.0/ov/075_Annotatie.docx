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r w:rsidRPr="00F1426F">
        <w:t>Annotatie</w:t>
      </w:r>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50113E56"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_Ref_1c6c0fbb7aacfa6fbaa1c118723b7cce_1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9932C2">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9932C2">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_Ref_b5ff31273c3349ed931948aab298b40a_1 \r \h </w:instrText>
      </w:r>
      <w:r w:rsidR="00224477" w:rsidRPr="00863F41">
        <w:rPr>
          <w:rStyle w:val="Verwijzing"/>
        </w:rPr>
      </w:r>
      <w:r w:rsidR="00224477" w:rsidRPr="00863F41">
        <w:rPr>
          <w:rStyle w:val="Verwijzing"/>
        </w:rPr>
        <w:fldChar w:fldCharType="separate"/>
      </w:r>
      <w:r w:rsidR="009932C2">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