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2525B" w14:textId="77777777" w:rsidR="00397150" w:rsidRDefault="00397150" w:rsidP="00397150">
      <w:pPr>
        <w:pStyle w:val="Kop2bijlage"/>
      </w:pPr>
      <w:r>
        <w:lastRenderedPageBreak/>
        <w:t>Versiehistorie eerdere versies</w:t>
      </w:r>
    </w:p>
    <w:p w14:paraId="0BE8AFB8" w14:textId="57F364DC" w:rsidR="00E33EDD" w:rsidRDefault="00397150" w:rsidP="00397150">
      <w:r>
        <w:t>In deze bijlage staat de versiehistorie van eerdere versies van dit toepassingsprofiel.</w:t>
      </w:r>
    </w:p>
    <w:p w14:paraId="11D58045" w14:textId="5042701B" w:rsidR="001B3371" w:rsidRPr="00B26823" w:rsidRDefault="001B3371" w:rsidP="001B3371">
      <w:r w:rsidRPr="00B26823">
        <w:t xml:space="preserve">In de versiehistorie wordt met WELT-xx verwezen naar de Wensen en Eisen Lijst voor de TPOD-standaard. Deze lijst bevat meldingen en wijzigingsverzoeken die door gebruikers van de standaard zijn ingediend. De ingediende meldingen zijn te vinden via </w:t>
      </w:r>
      <w:hyperlink r:id="rId94" w:history="1">
        <w:r w:rsidRPr="00B26823">
          <w:rPr>
            <w:rStyle w:val="Hyperlink"/>
          </w:rPr>
          <w:t>https://www.geonovum.nl/geo-standaarden/omgevingswet/meldingen</w:t>
        </w:r>
      </w:hyperlink>
      <w:r w:rsidRPr="00B26823">
        <w:t>.</w:t>
      </w:r>
    </w:p>
    <w:p w14:paraId="7AFAF827" w14:textId="13BEEBDE" w:rsidR="00DC2876" w:rsidRPr="00B26823" w:rsidRDefault="001B3371" w:rsidP="001B3371">
      <w:r w:rsidRPr="00B26823">
        <w:t xml:space="preserve">Voor de STOP-standaard bestaat een vergelijkbaar meldingssysteem, waarnaar wordt verwezen met STOP-issue #xx. De STOP-issuetracker is te vinden via </w:t>
      </w:r>
      <w:hyperlink r:id="rId95" w:history="1">
        <w:r w:rsidRPr="0018440B">
          <w:rPr>
            <w:rStyle w:val="Hyperlink"/>
          </w:rPr>
          <w:t>https://gitlab.com/koop/STOP/standaard/-/issues</w:t>
        </w:r>
      </w:hyperlink>
      <w:r>
        <w:t>.</w:t>
      </w:r>
    </w:p>
    <w:p w14:paraId="6FD263C8" w14:textId="090EEF06" w:rsidR="00397150" w:rsidRPr="00B26823" w:rsidRDefault="00397150" w:rsidP="00397150"/>
    <w:p w14:paraId="754AD196" w14:textId="77777777" w:rsidR="00397150" w:rsidRPr="00B26823" w:rsidRDefault="00397150" w:rsidP="00397150">
      <w:pPr>
        <w:sectPr w:rsidR="00397150" w:rsidRPr="00B26823" w:rsidSect="00397150">
          <w:headerReference w:type="default" r:id="rId96"/>
          <w:endnotePr>
            <w:numFmt w:val="decimal"/>
          </w:endnotePr>
          <w:type w:val="continuous"/>
          <w:pgSz w:w="11906" w:h="16838" w:code="9"/>
          <w:pgMar w:top="1701" w:right="1134" w:bottom="1701" w:left="2268" w:header="567" w:footer="567" w:gutter="0"/>
          <w:cols w:space="708"/>
          <w:docGrid w:linePitch="360"/>
        </w:sectPr>
      </w:pPr>
    </w:p>
    <w:tbl>
      <w:tblPr>
        <w:tblStyle w:val="Versiehistorie"/>
        <w:tblW w:w="5000" w:type="pct"/>
        <w:tblLayout w:type="fixed"/>
        <w:tblLook w:val="0620" w:firstRow="1" w:lastRow="0" w:firstColumn="0" w:lastColumn="0" w:noHBand="1" w:noVBand="1"/>
        <w:tblCaption w:val="Versiehistorie"/>
      </w:tblPr>
      <w:tblGrid>
        <w:gridCol w:w="962"/>
        <w:gridCol w:w="1301"/>
        <w:gridCol w:w="6231"/>
      </w:tblGrid>
      <w:tr w:rsidR="00397150" w:rsidRPr="00B26823" w14:paraId="0E427E7B" w14:textId="77777777" w:rsidTr="002F1698">
        <w:trPr>
          <w:cnfStyle w:val="100000000000" w:firstRow="1" w:lastRow="0" w:firstColumn="0" w:lastColumn="0" w:oddVBand="0" w:evenVBand="0" w:oddHBand="0" w:evenHBand="0" w:firstRowFirstColumn="0" w:firstRowLastColumn="0" w:lastRowFirstColumn="0" w:lastRowLastColumn="0"/>
          <w:tblHeader/>
        </w:trPr>
        <w:tc>
          <w:tcPr>
            <w:tcW w:w="566" w:type="pct"/>
          </w:tcPr>
          <w:p w14:paraId="525750EA" w14:textId="77777777" w:rsidR="00397150" w:rsidRPr="00B26823" w:rsidRDefault="00397150" w:rsidP="002F1698">
            <w:r w:rsidRPr="00B26823">
              <w:t>Versie</w:t>
            </w:r>
          </w:p>
        </w:tc>
        <w:tc>
          <w:tcPr>
            <w:tcW w:w="766" w:type="pct"/>
          </w:tcPr>
          <w:p w14:paraId="7AC810B9" w14:textId="77777777" w:rsidR="00397150" w:rsidRPr="00B26823" w:rsidRDefault="00397150" w:rsidP="002F1698">
            <w:r w:rsidRPr="00B26823">
              <w:t>Datum</w:t>
            </w:r>
          </w:p>
        </w:tc>
        <w:tc>
          <w:tcPr>
            <w:tcW w:w="3668" w:type="pct"/>
          </w:tcPr>
          <w:p w14:paraId="683682BD" w14:textId="77777777" w:rsidR="00397150" w:rsidRPr="00B26823" w:rsidRDefault="00397150" w:rsidP="002F1698">
            <w:r w:rsidRPr="00B26823">
              <w:t>Wijziging</w:t>
            </w:r>
          </w:p>
        </w:tc>
      </w:tr>
      <w:tr w:rsidR="00B92746" w:rsidRPr="00B26823" w14:paraId="21396788" w14:textId="77777777" w:rsidTr="002F1698">
        <w:tc>
          <w:tcPr>
            <w:tcW w:w="566" w:type="pct"/>
          </w:tcPr>
          <w:p w14:paraId="47AC9B4C" w14:textId="08009789" w:rsidR="00B92746" w:rsidRPr="00EB7EB5" w:rsidRDefault="00B92746" w:rsidP="00B92746">
            <w:r>
              <w:t>2.0.2</w:t>
            </w:r>
          </w:p>
        </w:tc>
        <w:tc>
          <w:tcPr>
            <w:tcW w:w="766" w:type="pct"/>
          </w:tcPr>
          <w:p w14:paraId="43CE925E" w14:textId="19C22AA1" w:rsidR="00B92746" w:rsidRPr="00EB7EB5" w:rsidRDefault="00B92746" w:rsidP="00B92746">
            <w:r>
              <w:t>2023-04-07</w:t>
            </w:r>
          </w:p>
        </w:tc>
        <w:tc>
          <w:tcPr>
            <w:tcW w:w="3668" w:type="pct"/>
          </w:tcPr>
          <w:p w14:paraId="48EA1D62" w14:textId="77777777" w:rsidR="00B92746" w:rsidRDefault="00B92746" w:rsidP="00B92746">
            <w:r>
              <w:t>Hele document:</w:t>
            </w:r>
          </w:p>
          <w:p w14:paraId="10A63D9B" w14:textId="77777777" w:rsidR="00B92746" w:rsidRDefault="00B92746" w:rsidP="00B92746">
            <w:pPr>
              <w:pStyle w:val="Opsommingtekens1"/>
            </w:pPr>
            <w:r>
              <w:t>Tekst is gecorrigeerd en verbeterd</w:t>
            </w:r>
          </w:p>
          <w:p w14:paraId="66D1FF3B" w14:textId="745C3691" w:rsidR="00B92746" w:rsidRPr="00835965" w:rsidRDefault="00B92746" w:rsidP="003F5822">
            <w:pPr>
              <w:pStyle w:val="Opsommingtekens1"/>
            </w:pPr>
            <w:r>
              <w:t>Tekst is geactualiseerd n.a.v. wijzigingen in wet- en regelgeving</w:t>
            </w:r>
          </w:p>
        </w:tc>
      </w:tr>
      <w:tr w:rsidR="00B92746" w:rsidRPr="00B26823" w14:paraId="19A209A1" w14:textId="77777777" w:rsidTr="002F1698">
        <w:tc>
          <w:tcPr>
            <w:tcW w:w="566" w:type="pct"/>
          </w:tcPr>
          <w:p w14:paraId="3B464AC1" w14:textId="1900A580" w:rsidR="00B92746" w:rsidRPr="00EB7EB5" w:rsidRDefault="00B92746" w:rsidP="00B92746">
            <w:r w:rsidRPr="00634C61">
              <w:t>2.0.2</w:t>
            </w:r>
          </w:p>
        </w:tc>
        <w:tc>
          <w:tcPr>
            <w:tcW w:w="766" w:type="pct"/>
          </w:tcPr>
          <w:p w14:paraId="12AEAA94" w14:textId="48D9E7E1" w:rsidR="00B92746" w:rsidRPr="00EB7EB5" w:rsidRDefault="00B92746" w:rsidP="00B92746">
            <w:r w:rsidRPr="000B6AC6">
              <w:t>2023-04-07</w:t>
            </w:r>
          </w:p>
        </w:tc>
        <w:tc>
          <w:tcPr>
            <w:tcW w:w="3668" w:type="pct"/>
          </w:tcPr>
          <w:p w14:paraId="6AA18E68" w14:textId="5C025401" w:rsidR="00B92746" w:rsidRDefault="00B92746" w:rsidP="00B92746">
            <w:r>
              <w:t xml:space="preserve">Paragraaf </w:t>
            </w:r>
            <w:r w:rsidR="00682EE9">
              <w:t>2.4</w:t>
            </w:r>
            <w:r>
              <w:t xml:space="preserve"> Wijziging van de omgevingsverordening door het voorbereidingsbesluit</w:t>
            </w:r>
          </w:p>
          <w:p w14:paraId="51D2A8C9" w14:textId="52E12CA8" w:rsidR="00B92746" w:rsidRPr="00835965" w:rsidRDefault="00B92746" w:rsidP="003F5822">
            <w:pPr>
              <w:pStyle w:val="Opsommingtekens1"/>
            </w:pPr>
            <w:r>
              <w:t>Tekst is herschreven om deze compacter en duidelijker te maken</w:t>
            </w:r>
          </w:p>
        </w:tc>
      </w:tr>
      <w:tr w:rsidR="00B92746" w:rsidRPr="00B26823" w14:paraId="12F0A885" w14:textId="77777777" w:rsidTr="002F1698">
        <w:tc>
          <w:tcPr>
            <w:tcW w:w="566" w:type="pct"/>
          </w:tcPr>
          <w:p w14:paraId="25074D72" w14:textId="237B130F" w:rsidR="00B92746" w:rsidRPr="00EB7EB5" w:rsidRDefault="00B92746" w:rsidP="00B92746">
            <w:r w:rsidRPr="00634C61">
              <w:t>2.0.2</w:t>
            </w:r>
          </w:p>
        </w:tc>
        <w:tc>
          <w:tcPr>
            <w:tcW w:w="766" w:type="pct"/>
          </w:tcPr>
          <w:p w14:paraId="2432C4E4" w14:textId="4396DAC0" w:rsidR="00B92746" w:rsidRPr="00EB7EB5" w:rsidRDefault="00B92746" w:rsidP="00B92746">
            <w:r w:rsidRPr="000B6AC6">
              <w:t>2023-04-07</w:t>
            </w:r>
          </w:p>
        </w:tc>
        <w:tc>
          <w:tcPr>
            <w:tcW w:w="3668" w:type="pct"/>
          </w:tcPr>
          <w:p w14:paraId="0D52C95A" w14:textId="2F707AA4" w:rsidR="00B92746" w:rsidRDefault="00B92746" w:rsidP="00B92746">
            <w:r>
              <w:t xml:space="preserve">Paragraaf </w:t>
            </w:r>
            <w:r w:rsidR="00682EE9">
              <w:t>3.4</w:t>
            </w:r>
            <w:r>
              <w:t xml:space="preserve"> Annoteren</w:t>
            </w:r>
          </w:p>
          <w:p w14:paraId="4AB81454" w14:textId="3C032DC1" w:rsidR="00B92746" w:rsidRPr="00835965" w:rsidRDefault="00B92746" w:rsidP="003F5822">
            <w:pPr>
              <w:pStyle w:val="Opsommingtekens1"/>
            </w:pPr>
            <w:r>
              <w:t>Betekenis en werking van annoteren is anders beschreven om duidelijker te maken wat het doet</w:t>
            </w:r>
          </w:p>
        </w:tc>
      </w:tr>
      <w:tr w:rsidR="00B92746" w:rsidRPr="00B26823" w14:paraId="4575B479" w14:textId="77777777" w:rsidTr="002F1698">
        <w:tc>
          <w:tcPr>
            <w:tcW w:w="566" w:type="pct"/>
          </w:tcPr>
          <w:p w14:paraId="7BB964E8" w14:textId="60FF1775" w:rsidR="00B92746" w:rsidRPr="00EB7EB5" w:rsidRDefault="00B92746" w:rsidP="00B92746">
            <w:r w:rsidRPr="00634C61">
              <w:t>2.0.2</w:t>
            </w:r>
          </w:p>
        </w:tc>
        <w:tc>
          <w:tcPr>
            <w:tcW w:w="766" w:type="pct"/>
          </w:tcPr>
          <w:p w14:paraId="12610BE6" w14:textId="3533D53F" w:rsidR="00B92746" w:rsidRPr="00EB7EB5" w:rsidRDefault="00B92746" w:rsidP="00B92746">
            <w:r w:rsidRPr="000B6AC6">
              <w:t>2023-04-07</w:t>
            </w:r>
          </w:p>
        </w:tc>
        <w:tc>
          <w:tcPr>
            <w:tcW w:w="3668" w:type="pct"/>
          </w:tcPr>
          <w:p w14:paraId="2088A163" w14:textId="72847EBE" w:rsidR="00B92746" w:rsidRDefault="00B92746" w:rsidP="00B92746">
            <w:r>
              <w:t xml:space="preserve">Paragraaf </w:t>
            </w:r>
            <w:r w:rsidR="007F76FE">
              <w:t>3.6</w:t>
            </w:r>
            <w:r>
              <w:t xml:space="preserve"> Presentatiemodel</w:t>
            </w:r>
          </w:p>
          <w:p w14:paraId="34A42217" w14:textId="77777777" w:rsidR="00B92746" w:rsidRDefault="00B92746" w:rsidP="00B92746">
            <w:pPr>
              <w:pStyle w:val="Opsommingtekens1"/>
            </w:pPr>
            <w:r>
              <w:t>Beschrijving symbolisatiestijl per objecttype is toegevoegd en met voorbeelden toegelicht</w:t>
            </w:r>
          </w:p>
          <w:p w14:paraId="3C013BC8" w14:textId="77777777" w:rsidR="00B92746" w:rsidRDefault="00B92746" w:rsidP="00B92746">
            <w:pPr>
              <w:pStyle w:val="Opsommingtekens1"/>
            </w:pPr>
            <w:r>
              <w:t>Er is toegevoegd dat er nu ook symbolisatiestijlen voor lijnen en punten zijn en kleurenranges voor Normwaarden</w:t>
            </w:r>
          </w:p>
          <w:p w14:paraId="30123486" w14:textId="3A11128B" w:rsidR="00B92746" w:rsidRPr="00835965" w:rsidRDefault="00B92746" w:rsidP="003F5822">
            <w:pPr>
              <w:pStyle w:val="Opsommingtekens1"/>
            </w:pPr>
            <w:r>
              <w:t>Afbeeldingen zijn aangepast aan nieuwe symbolisatiestijlen</w:t>
            </w:r>
          </w:p>
        </w:tc>
      </w:tr>
      <w:tr w:rsidR="00B92746" w:rsidRPr="00B26823" w14:paraId="686A29EF" w14:textId="77777777" w:rsidTr="002F1698">
        <w:tc>
          <w:tcPr>
            <w:tcW w:w="566" w:type="pct"/>
          </w:tcPr>
          <w:p w14:paraId="134821FA" w14:textId="5E8C3EA0" w:rsidR="00B92746" w:rsidRPr="00EB7EB5" w:rsidRDefault="00B92746" w:rsidP="00B92746">
            <w:r w:rsidRPr="00634C61">
              <w:lastRenderedPageBreak/>
              <w:t>2.0.2</w:t>
            </w:r>
          </w:p>
        </w:tc>
        <w:tc>
          <w:tcPr>
            <w:tcW w:w="766" w:type="pct"/>
          </w:tcPr>
          <w:p w14:paraId="514C29C5" w14:textId="454B771C" w:rsidR="00B92746" w:rsidRPr="00EB7EB5" w:rsidRDefault="00B92746" w:rsidP="00B92746">
            <w:r w:rsidRPr="000B6AC6">
              <w:t>2023-04-07</w:t>
            </w:r>
          </w:p>
        </w:tc>
        <w:tc>
          <w:tcPr>
            <w:tcW w:w="3668" w:type="pct"/>
          </w:tcPr>
          <w:p w14:paraId="7B255817" w14:textId="0CB32F21" w:rsidR="00B92746" w:rsidRDefault="00B92746" w:rsidP="00B92746">
            <w:r>
              <w:t xml:space="preserve">Hoofdstuk </w:t>
            </w:r>
            <w:r w:rsidR="007F76FE">
              <w:t>4</w:t>
            </w:r>
            <w:r>
              <w:t xml:space="preserve"> De vormgeving van Besluit en Regeling bij </w:t>
            </w:r>
            <w:fldSimple w:instr=" DOCVARIABLE ID01+ ">
              <w:r w:rsidR="00371FA8">
                <w:t>de omgevingsverordening</w:t>
              </w:r>
            </w:fldSimple>
          </w:p>
          <w:p w14:paraId="33165731" w14:textId="629448CB" w:rsidR="00B92746" w:rsidRDefault="00B92746" w:rsidP="00B92746">
            <w:pPr>
              <w:pStyle w:val="Opsommingtekens1"/>
            </w:pPr>
            <w:r>
              <w:t xml:space="preserve">Paragraaf </w:t>
            </w:r>
            <w:r w:rsidR="007F76FE">
              <w:t>4.2</w:t>
            </w:r>
            <w:r>
              <w:t xml:space="preserve"> is tussengevoegd, verplaatst vanuit hoofdstuk 5. In deze paragraaf is het onderscheid tussen bijlagen en </w:t>
            </w:r>
            <w:r w:rsidRPr="008D278B">
              <w:t>op het besluit betrekking hebbende stukken</w:t>
            </w:r>
            <w:r>
              <w:t xml:space="preserve"> uitgelegd en is beschreven hoe die bijlagen en stukken openbaar worden gemaakt, zowel met de beoogde definitieve oplossing als met de tijdelijke workarounds. De bestaande paragraaf is gesplitst in twee subparagrafen en subparagraaf </w:t>
            </w:r>
            <w:r w:rsidR="007F76FE">
              <w:t>4.2.3</w:t>
            </w:r>
            <w:r>
              <w:t xml:space="preserve"> is toegevoegd. In die subparagraaf is</w:t>
            </w:r>
            <w:r w:rsidRPr="005F6E2E">
              <w:t xml:space="preserve"> beschreven dat de op het besluit betrekking hebbende stukken elektronisch ter inzage gelegd moeten worden met een kader met toekomstige functionaliteit en een workaround</w:t>
            </w:r>
          </w:p>
          <w:p w14:paraId="71EB3C03" w14:textId="53F9437C" w:rsidR="00B92746" w:rsidRPr="00835965" w:rsidRDefault="00B92746" w:rsidP="003F5822">
            <w:pPr>
              <w:pStyle w:val="Opsommingtekens1"/>
            </w:pPr>
            <w:r>
              <w:t xml:space="preserve">In dit hoofdstuk is het onderscheid tussen Besluit en Regeling duidelijker gemaakt, aanvullingen daarvoor staan in paragrafen </w:t>
            </w:r>
            <w:r w:rsidR="007F76FE">
              <w:t>4.3.1</w:t>
            </w:r>
            <w:r>
              <w:t xml:space="preserve"> en </w:t>
            </w:r>
            <w:r w:rsidR="007F76FE">
              <w:t>4.3.2</w:t>
            </w:r>
            <w:r>
              <w:t>.</w:t>
            </w:r>
          </w:p>
        </w:tc>
      </w:tr>
      <w:tr w:rsidR="00B92746" w:rsidRPr="00B26823" w14:paraId="4E8EB55C" w14:textId="77777777" w:rsidTr="002F1698">
        <w:tc>
          <w:tcPr>
            <w:tcW w:w="566" w:type="pct"/>
          </w:tcPr>
          <w:p w14:paraId="01706DA3" w14:textId="78D824A1" w:rsidR="00B92746" w:rsidRPr="00EB7EB5" w:rsidRDefault="00B92746" w:rsidP="00B92746">
            <w:r w:rsidRPr="00634C61">
              <w:t>2.0.2</w:t>
            </w:r>
          </w:p>
        </w:tc>
        <w:tc>
          <w:tcPr>
            <w:tcW w:w="766" w:type="pct"/>
          </w:tcPr>
          <w:p w14:paraId="512AC082" w14:textId="17022110" w:rsidR="00B92746" w:rsidRPr="00EB7EB5" w:rsidRDefault="00B92746" w:rsidP="00B92746">
            <w:r w:rsidRPr="000B6AC6">
              <w:t>2023-04-07</w:t>
            </w:r>
          </w:p>
        </w:tc>
        <w:tc>
          <w:tcPr>
            <w:tcW w:w="3668" w:type="pct"/>
          </w:tcPr>
          <w:p w14:paraId="47BB1DEE" w14:textId="0603B979" w:rsidR="00B92746" w:rsidRDefault="00B92746" w:rsidP="00B92746">
            <w:r>
              <w:t xml:space="preserve">Paragrafen </w:t>
            </w:r>
            <w:r w:rsidR="007F76FE">
              <w:t>4.4.2.1</w:t>
            </w:r>
            <w:r>
              <w:t xml:space="preserve"> en </w:t>
            </w:r>
            <w:r w:rsidR="00B46A64">
              <w:t>4.4.2.2</w:t>
            </w:r>
            <w:r>
              <w:t>:</w:t>
            </w:r>
          </w:p>
          <w:p w14:paraId="13D03ED6" w14:textId="77777777" w:rsidR="00B92746" w:rsidRDefault="00B92746" w:rsidP="00B92746">
            <w:pPr>
              <w:pStyle w:val="Opsommingtekens1"/>
            </w:pPr>
            <w:r>
              <w:t>De voorkeursvariant voor het element Toelichting als onderdeel van het Besluit is gewijzigd</w:t>
            </w:r>
          </w:p>
          <w:p w14:paraId="70282134" w14:textId="77766366" w:rsidR="00B92746" w:rsidRPr="00835965" w:rsidRDefault="00B92746" w:rsidP="003F5822">
            <w:pPr>
              <w:pStyle w:val="Opsommingtekens1"/>
            </w:pPr>
            <w:r>
              <w:t>Bij de (hoofd)elementen ArtikelgewijzeToelichting en Inhoudsopgave (van het Besluit) is aangegeven dat ze in een toekomstige versie van de standaard gaan vervallen en dat gebruik ontraden wordt</w:t>
            </w:r>
          </w:p>
        </w:tc>
      </w:tr>
      <w:tr w:rsidR="00B92746" w:rsidRPr="00B26823" w14:paraId="0D2278DF" w14:textId="77777777" w:rsidTr="002F1698">
        <w:tc>
          <w:tcPr>
            <w:tcW w:w="566" w:type="pct"/>
          </w:tcPr>
          <w:p w14:paraId="5CD2461C" w14:textId="0DA46FCE" w:rsidR="00B92746" w:rsidRPr="00EB7EB5" w:rsidRDefault="00B92746" w:rsidP="00B92746">
            <w:r w:rsidRPr="00634C61">
              <w:t>2.0.2</w:t>
            </w:r>
          </w:p>
        </w:tc>
        <w:tc>
          <w:tcPr>
            <w:tcW w:w="766" w:type="pct"/>
          </w:tcPr>
          <w:p w14:paraId="09D894FD" w14:textId="7861F69E" w:rsidR="00B92746" w:rsidRPr="00EB7EB5" w:rsidRDefault="00B92746" w:rsidP="00B92746">
            <w:r w:rsidRPr="000B6AC6">
              <w:t>2023-04-07</w:t>
            </w:r>
          </w:p>
        </w:tc>
        <w:tc>
          <w:tcPr>
            <w:tcW w:w="3668" w:type="pct"/>
          </w:tcPr>
          <w:p w14:paraId="613F01DC" w14:textId="40AAFE8C" w:rsidR="00B92746" w:rsidRDefault="00B92746" w:rsidP="00B92746">
            <w:r>
              <w:t xml:space="preserve">Paragraaf </w:t>
            </w:r>
            <w:r w:rsidR="00B46A64">
              <w:t>4.4.2.1</w:t>
            </w:r>
            <w:r>
              <w:t>:</w:t>
            </w:r>
          </w:p>
          <w:p w14:paraId="54D86834" w14:textId="49373581" w:rsidR="00B92746" w:rsidRPr="00835965" w:rsidRDefault="00B92746" w:rsidP="003F5822">
            <w:pPr>
              <w:pStyle w:val="Opsommingtekens1"/>
            </w:pPr>
            <w:r>
              <w:t>In het onderdeel WijzigBijlage, RegelingMutatie is de beschrijving van de wijzigacties verwijderd. Dat zijn toepassingen van de wijzigingsmethode renvooi die door software worden uitgevoerd, niet op hun plaats in de normbeschrijving</w:t>
            </w:r>
          </w:p>
        </w:tc>
      </w:tr>
      <w:tr w:rsidR="00B92746" w:rsidRPr="00B26823" w14:paraId="2E817E42" w14:textId="77777777" w:rsidTr="002F1698">
        <w:tc>
          <w:tcPr>
            <w:tcW w:w="566" w:type="pct"/>
          </w:tcPr>
          <w:p w14:paraId="5AB1B81F" w14:textId="660C74DF" w:rsidR="00B92746" w:rsidRPr="00EB7EB5" w:rsidRDefault="00B92746" w:rsidP="00B92746">
            <w:r w:rsidRPr="00634C61">
              <w:t>2.0.2</w:t>
            </w:r>
          </w:p>
        </w:tc>
        <w:tc>
          <w:tcPr>
            <w:tcW w:w="766" w:type="pct"/>
          </w:tcPr>
          <w:p w14:paraId="6EF160C4" w14:textId="06EC7525" w:rsidR="00B92746" w:rsidRPr="00EB7EB5" w:rsidRDefault="00B92746" w:rsidP="00B92746">
            <w:r w:rsidRPr="000B6AC6">
              <w:t>2023-04-07</w:t>
            </w:r>
          </w:p>
        </w:tc>
        <w:tc>
          <w:tcPr>
            <w:tcW w:w="3668" w:type="pct"/>
          </w:tcPr>
          <w:p w14:paraId="3856AFA9" w14:textId="320DF838" w:rsidR="00B92746" w:rsidRDefault="00B92746" w:rsidP="00B92746">
            <w:r>
              <w:t xml:space="preserve">Paragrafen </w:t>
            </w:r>
            <w:r w:rsidR="00B46A64">
              <w:t>4.3.2.2</w:t>
            </w:r>
            <w:r>
              <w:t xml:space="preserve"> en </w:t>
            </w:r>
            <w:r w:rsidR="00B46A64">
              <w:t>4.4.3.2</w:t>
            </w:r>
            <w:r>
              <w:t>:</w:t>
            </w:r>
          </w:p>
          <w:p w14:paraId="3D1A216F" w14:textId="6279BE20" w:rsidR="00B92746" w:rsidRPr="00835965" w:rsidRDefault="00B92746" w:rsidP="003F5822">
            <w:pPr>
              <w:pStyle w:val="Opsommingtekens1"/>
            </w:pPr>
            <w:r>
              <w:t xml:space="preserve">Er zijn afbeeldingen toegevoegd met schematische overzichten van de onderdelen van BesluitCompact respectievelijk RegelingCompact voor </w:t>
            </w:r>
            <w:fldSimple w:instr=" DOCVARIABLE ID01+ ">
              <w:r w:rsidR="00371FA8">
                <w:t>de omgevingsverordening</w:t>
              </w:r>
            </w:fldSimple>
          </w:p>
        </w:tc>
      </w:tr>
      <w:tr w:rsidR="00B92746" w:rsidRPr="00B26823" w14:paraId="76E4C301" w14:textId="77777777" w:rsidTr="002F1698">
        <w:tc>
          <w:tcPr>
            <w:tcW w:w="566" w:type="pct"/>
          </w:tcPr>
          <w:p w14:paraId="032BC9A8" w14:textId="6B46F91C" w:rsidR="00B92746" w:rsidRPr="00EB7EB5" w:rsidRDefault="00B92746" w:rsidP="00B92746">
            <w:r w:rsidRPr="00634C61">
              <w:t>2.0.2</w:t>
            </w:r>
          </w:p>
        </w:tc>
        <w:tc>
          <w:tcPr>
            <w:tcW w:w="766" w:type="pct"/>
          </w:tcPr>
          <w:p w14:paraId="41E3DE9D" w14:textId="1CCF9731" w:rsidR="00B92746" w:rsidRPr="00EB7EB5" w:rsidRDefault="00B92746" w:rsidP="00B92746">
            <w:r w:rsidRPr="000B6AC6">
              <w:t>2023-04-07</w:t>
            </w:r>
          </w:p>
        </w:tc>
        <w:tc>
          <w:tcPr>
            <w:tcW w:w="3668" w:type="pct"/>
          </w:tcPr>
          <w:p w14:paraId="62E7FB8E" w14:textId="2E671F9C" w:rsidR="00B92746" w:rsidRDefault="00B92746" w:rsidP="00B92746">
            <w:r>
              <w:t xml:space="preserve">Paragraaf </w:t>
            </w:r>
            <w:r w:rsidR="00B46A64">
              <w:t>4.4.3.1</w:t>
            </w:r>
            <w:r>
              <w:t xml:space="preserve"> en </w:t>
            </w:r>
            <w:r w:rsidR="00B46A64">
              <w:t>4.4.3.2</w:t>
            </w:r>
            <w:r>
              <w:t>:</w:t>
            </w:r>
          </w:p>
          <w:p w14:paraId="5DE009CC" w14:textId="78AA5EBC" w:rsidR="00B92746" w:rsidRPr="00835965" w:rsidRDefault="00B92746" w:rsidP="003F5822">
            <w:pPr>
              <w:pStyle w:val="Opsommingtekens1"/>
            </w:pPr>
            <w:r>
              <w:t>B</w:t>
            </w:r>
            <w:r w:rsidRPr="00D021AC">
              <w:t xml:space="preserve">ij </w:t>
            </w:r>
            <w:r>
              <w:t>het hoofd</w:t>
            </w:r>
            <w:r w:rsidRPr="00D021AC">
              <w:t xml:space="preserve">element ArtikelgewijzeToelichting en </w:t>
            </w:r>
            <w:r>
              <w:t xml:space="preserve">bij het inhoud-element InleidendeTekst </w:t>
            </w:r>
            <w:r w:rsidRPr="00D021AC">
              <w:t xml:space="preserve">(van het Besluit) </w:t>
            </w:r>
            <w:r>
              <w:t xml:space="preserve">is </w:t>
            </w:r>
            <w:r w:rsidRPr="00D021AC">
              <w:t>aangegeven dat ze in een toekomstige versie van de standaard gaan vervallen</w:t>
            </w:r>
            <w:r>
              <w:t xml:space="preserve"> en dat gebruik ontraden wordt. </w:t>
            </w:r>
            <w:r w:rsidRPr="001F1F6A">
              <w:t>Daarbij is aangegeven dat geadviseerd wordt om in plaats van dit 'hoofdelement’ gebruik te maken van het ‘hoofdelement’ Toelichting met daarbinnen de gestructureerde opzet met de elementen AlgemeneToelichting en/of ArtikelgewijzeToelichting (WELT-231)</w:t>
            </w:r>
          </w:p>
        </w:tc>
      </w:tr>
      <w:tr w:rsidR="00B92746" w:rsidRPr="00B26823" w14:paraId="0B069A76" w14:textId="77777777" w:rsidTr="002F1698">
        <w:tc>
          <w:tcPr>
            <w:tcW w:w="566" w:type="pct"/>
          </w:tcPr>
          <w:p w14:paraId="66319403" w14:textId="3B013E92" w:rsidR="00B92746" w:rsidRPr="00EB7EB5" w:rsidRDefault="00B92746" w:rsidP="00B92746">
            <w:r w:rsidRPr="00634C61">
              <w:t>2.0.2</w:t>
            </w:r>
          </w:p>
        </w:tc>
        <w:tc>
          <w:tcPr>
            <w:tcW w:w="766" w:type="pct"/>
          </w:tcPr>
          <w:p w14:paraId="17082A7B" w14:textId="39CA2CA6" w:rsidR="00B92746" w:rsidRPr="00EB7EB5" w:rsidRDefault="00B92746" w:rsidP="00B92746">
            <w:r w:rsidRPr="000B6AC6">
              <w:t>2023-04-07</w:t>
            </w:r>
          </w:p>
        </w:tc>
        <w:tc>
          <w:tcPr>
            <w:tcW w:w="3668" w:type="pct"/>
          </w:tcPr>
          <w:p w14:paraId="1C1FAC55" w14:textId="5B32A243" w:rsidR="00B92746" w:rsidRDefault="00B92746" w:rsidP="00B92746">
            <w:r>
              <w:t xml:space="preserve">Paragraaf </w:t>
            </w:r>
            <w:r w:rsidR="00B46A64">
              <w:t>5.2.1.2</w:t>
            </w:r>
            <w:r>
              <w:t>:</w:t>
            </w:r>
          </w:p>
          <w:p w14:paraId="2F528009" w14:textId="0622EC0F" w:rsidR="00B92746" w:rsidRPr="00835965" w:rsidRDefault="00B92746" w:rsidP="003F5822">
            <w:pPr>
              <w:pStyle w:val="Opsommingtekens1"/>
            </w:pPr>
            <w:r>
              <w:t>Toegevoegd is dat Artikel de kleinste mutatie-eenheid is</w:t>
            </w:r>
          </w:p>
        </w:tc>
      </w:tr>
      <w:tr w:rsidR="00B92746" w:rsidRPr="00B26823" w14:paraId="2535E459" w14:textId="77777777" w:rsidTr="002F1698">
        <w:tc>
          <w:tcPr>
            <w:tcW w:w="566" w:type="pct"/>
          </w:tcPr>
          <w:p w14:paraId="1E86C991" w14:textId="04C6B140" w:rsidR="00B92746" w:rsidRPr="00EB7EB5" w:rsidRDefault="00B92746" w:rsidP="00B92746">
            <w:r w:rsidRPr="00634C61">
              <w:lastRenderedPageBreak/>
              <w:t>2.0.2</w:t>
            </w:r>
          </w:p>
        </w:tc>
        <w:tc>
          <w:tcPr>
            <w:tcW w:w="766" w:type="pct"/>
          </w:tcPr>
          <w:p w14:paraId="33EF8463" w14:textId="558AA7C2" w:rsidR="00B92746" w:rsidRPr="00EB7EB5" w:rsidRDefault="00B92746" w:rsidP="00B92746">
            <w:r w:rsidRPr="000B6AC6">
              <w:t>2023-04-07</w:t>
            </w:r>
          </w:p>
        </w:tc>
        <w:tc>
          <w:tcPr>
            <w:tcW w:w="3668" w:type="pct"/>
          </w:tcPr>
          <w:p w14:paraId="4352B091" w14:textId="0239CD60" w:rsidR="00B92746" w:rsidRDefault="00B92746" w:rsidP="00B92746">
            <w:r>
              <w:t xml:space="preserve">Paragraaf </w:t>
            </w:r>
            <w:r w:rsidR="00B46A64">
              <w:t>5.3</w:t>
            </w:r>
            <w:r>
              <w:t xml:space="preserve"> Specificatie van de Vrijetekststructuur</w:t>
            </w:r>
          </w:p>
          <w:p w14:paraId="06B69319" w14:textId="30FDB1A9" w:rsidR="00B92746" w:rsidRPr="00835965" w:rsidRDefault="00B92746" w:rsidP="003F5822">
            <w:pPr>
              <w:pStyle w:val="Opsommingtekens1"/>
            </w:pPr>
            <w:r>
              <w:t xml:space="preserve">In subparagraaf </w:t>
            </w:r>
            <w:r w:rsidR="00B46A64">
              <w:t>5.3.2</w:t>
            </w:r>
            <w:r>
              <w:t xml:space="preserve"> zijn </w:t>
            </w:r>
            <w:r w:rsidR="00BC7AC7">
              <w:t>Figuur 19</w:t>
            </w:r>
            <w:r>
              <w:t xml:space="preserve"> en </w:t>
            </w:r>
            <w:r w:rsidR="00BC7AC7">
              <w:t>Figuur 20</w:t>
            </w:r>
            <w:r>
              <w:t xml:space="preserve"> </w:t>
            </w:r>
            <w:r w:rsidR="00BC7AC7">
              <w:t>ve</w:t>
            </w:r>
            <w:r>
              <w:t>rvangen door gecorrigeerde figuren</w:t>
            </w:r>
          </w:p>
        </w:tc>
      </w:tr>
      <w:tr w:rsidR="00B92746" w:rsidRPr="00B26823" w14:paraId="53D56235" w14:textId="77777777" w:rsidTr="002F1698">
        <w:tc>
          <w:tcPr>
            <w:tcW w:w="566" w:type="pct"/>
          </w:tcPr>
          <w:p w14:paraId="604E6C11" w14:textId="50848DA0" w:rsidR="00B92746" w:rsidRPr="00EB7EB5" w:rsidRDefault="00B92746" w:rsidP="00B92746">
            <w:r w:rsidRPr="00634C61">
              <w:t>2.0.2</w:t>
            </w:r>
          </w:p>
        </w:tc>
        <w:tc>
          <w:tcPr>
            <w:tcW w:w="766" w:type="pct"/>
          </w:tcPr>
          <w:p w14:paraId="3B94AA1C" w14:textId="083A0C85" w:rsidR="00B92746" w:rsidRPr="00EB7EB5" w:rsidRDefault="00B92746" w:rsidP="00B92746">
            <w:r w:rsidRPr="000B6AC6">
              <w:t>2023-04-07</w:t>
            </w:r>
          </w:p>
        </w:tc>
        <w:tc>
          <w:tcPr>
            <w:tcW w:w="3668" w:type="pct"/>
          </w:tcPr>
          <w:p w14:paraId="35FEF22E" w14:textId="58DB6C2E" w:rsidR="00B92746" w:rsidRDefault="00B92746" w:rsidP="00B92746">
            <w:r>
              <w:t xml:space="preserve">Paragraaf </w:t>
            </w:r>
            <w:r w:rsidR="00BC7AC7">
              <w:t>6.1.2</w:t>
            </w:r>
            <w:r>
              <w:t xml:space="preserve"> Locatie:</w:t>
            </w:r>
          </w:p>
          <w:p w14:paraId="109D9A77" w14:textId="77777777" w:rsidR="00B92746" w:rsidRDefault="00B92746" w:rsidP="00B92746">
            <w:pPr>
              <w:pStyle w:val="Opsommingtekens1"/>
            </w:pPr>
            <w:r>
              <w:t>De volgorde van de subparagrafen is omgedraaid</w:t>
            </w:r>
          </w:p>
          <w:p w14:paraId="093B9336" w14:textId="77777777" w:rsidR="00B92746" w:rsidRDefault="00B92746" w:rsidP="00B92746">
            <w:pPr>
              <w:pStyle w:val="Opsommingtekens1"/>
            </w:pPr>
            <w:r>
              <w:t>De positionering van GIO t.o.v. het besluit is aangepast aan wijzigingen in Bekendmakingswet en STOP</w:t>
            </w:r>
          </w:p>
          <w:p w14:paraId="442B934B" w14:textId="77777777" w:rsidR="00E41845" w:rsidRDefault="00B92746" w:rsidP="00E41845">
            <w:pPr>
              <w:pStyle w:val="Opsommingtekens1"/>
            </w:pPr>
            <w:r>
              <w:t>Er is een beschrijving van de twee functies van de OW-Locatie toegevoegd</w:t>
            </w:r>
          </w:p>
          <w:p w14:paraId="514EB728" w14:textId="05DBAF25" w:rsidR="00B92746" w:rsidRPr="00835965" w:rsidRDefault="00B92746" w:rsidP="003F5822">
            <w:pPr>
              <w:pStyle w:val="Opsommingtekens1"/>
            </w:pPr>
            <w:r>
              <w:t xml:space="preserve">In de paragrafen </w:t>
            </w:r>
            <w:r w:rsidR="00BC7AC7">
              <w:t>6.1.2</w:t>
            </w:r>
            <w:r w:rsidR="00FA10D1">
              <w:t>.1</w:t>
            </w:r>
            <w:r>
              <w:t xml:space="preserve"> en </w:t>
            </w:r>
            <w:r w:rsidR="00FA10D1">
              <w:t>6.1.2.2</w:t>
            </w:r>
            <w:r>
              <w:t xml:space="preserve"> zijn de beschrijvingen van noemer, werkingsgebied, de functies van het OW-object Locatie, het werken met gebiedengroepen en de relatie tussen OW-Locatie en GIO aangepast, als uitwerking van de </w:t>
            </w:r>
            <w:hyperlink r:id="rId97" w:history="1">
              <w:r>
                <w:rPr>
                  <w:rStyle w:val="Hyperlink"/>
                </w:rPr>
                <w:t>Notitie Werkwijze Geo en Locaties in Omgevingsdocumenten</w:t>
              </w:r>
            </w:hyperlink>
          </w:p>
        </w:tc>
      </w:tr>
      <w:tr w:rsidR="00B92746" w:rsidRPr="00B26823" w14:paraId="60719168" w14:textId="77777777" w:rsidTr="002F1698">
        <w:tc>
          <w:tcPr>
            <w:tcW w:w="566" w:type="pct"/>
          </w:tcPr>
          <w:p w14:paraId="48DD34DB" w14:textId="51DD7B70" w:rsidR="00B92746" w:rsidRPr="00EB7EB5" w:rsidRDefault="00B92746" w:rsidP="00B92746">
            <w:r w:rsidRPr="00634C61">
              <w:t>2.0.2</w:t>
            </w:r>
          </w:p>
        </w:tc>
        <w:tc>
          <w:tcPr>
            <w:tcW w:w="766" w:type="pct"/>
          </w:tcPr>
          <w:p w14:paraId="6941862E" w14:textId="38D56934" w:rsidR="00B92746" w:rsidRPr="00EB7EB5" w:rsidRDefault="00B92746" w:rsidP="00B92746">
            <w:r w:rsidRPr="000B6AC6">
              <w:t>2023-04-07</w:t>
            </w:r>
          </w:p>
        </w:tc>
        <w:tc>
          <w:tcPr>
            <w:tcW w:w="3668" w:type="pct"/>
          </w:tcPr>
          <w:p w14:paraId="6E31D0D8" w14:textId="523B2120" w:rsidR="00B92746" w:rsidRDefault="00B92746" w:rsidP="00B92746">
            <w:r>
              <w:t xml:space="preserve">Paragraaf </w:t>
            </w:r>
            <w:r w:rsidR="00FA10D1">
              <w:t>6.1.3</w:t>
            </w:r>
            <w:r>
              <w:t xml:space="preserve"> Annotatie</w:t>
            </w:r>
          </w:p>
          <w:p w14:paraId="11C57DA3" w14:textId="17D8D4EE" w:rsidR="00B92746" w:rsidRPr="00835965" w:rsidRDefault="00B92746" w:rsidP="003F5822">
            <w:pPr>
              <w:pStyle w:val="Opsommingtekens1"/>
            </w:pPr>
            <w:r>
              <w:t xml:space="preserve">Net als in paragraaf </w:t>
            </w:r>
            <w:r w:rsidR="00FA10D1">
              <w:t>3.4</w:t>
            </w:r>
            <w:r>
              <w:t xml:space="preserve"> is de betekenis en werking van annoteren anders beschreven om duidelijker te maken wat het doet</w:t>
            </w:r>
          </w:p>
        </w:tc>
      </w:tr>
      <w:tr w:rsidR="00B92746" w:rsidRPr="00B26823" w14:paraId="4D268736" w14:textId="77777777" w:rsidTr="002F1698">
        <w:tc>
          <w:tcPr>
            <w:tcW w:w="566" w:type="pct"/>
          </w:tcPr>
          <w:p w14:paraId="1205FAA0" w14:textId="32814B63" w:rsidR="00B92746" w:rsidRPr="00EB7EB5" w:rsidRDefault="00B92746" w:rsidP="00B92746">
            <w:r w:rsidRPr="009D7D24">
              <w:t>2.0.2</w:t>
            </w:r>
          </w:p>
        </w:tc>
        <w:tc>
          <w:tcPr>
            <w:tcW w:w="766" w:type="pct"/>
          </w:tcPr>
          <w:p w14:paraId="0A6C836D" w14:textId="2535E763" w:rsidR="00B92746" w:rsidRPr="00EB7EB5" w:rsidRDefault="00B92746" w:rsidP="00B92746">
            <w:r w:rsidRPr="000B6AC6">
              <w:t>2023-04-07</w:t>
            </w:r>
          </w:p>
        </w:tc>
        <w:tc>
          <w:tcPr>
            <w:tcW w:w="3668" w:type="pct"/>
          </w:tcPr>
          <w:p w14:paraId="1FFA9350" w14:textId="04AB9DC0" w:rsidR="00B92746" w:rsidRDefault="00B92746" w:rsidP="00B92746">
            <w:r>
              <w:t xml:space="preserve">Paragraaf </w:t>
            </w:r>
            <w:r w:rsidR="00FA10D1">
              <w:t>7.1</w:t>
            </w:r>
            <w:r>
              <w:t xml:space="preserve"> Productmodel</w:t>
            </w:r>
          </w:p>
          <w:p w14:paraId="7FFAA205" w14:textId="6AF22F70" w:rsidR="00B92746" w:rsidRPr="00835965" w:rsidRDefault="00B92746" w:rsidP="003F5822">
            <w:pPr>
              <w:pStyle w:val="Opsommingtekens1"/>
            </w:pPr>
            <w:r>
              <w:t>De afbeelding van het IMOW-UML-klassediagram, oftewel het productmodel, is vervangen door een versie met de constraints voor de verschijningsvormen van Locatie</w:t>
            </w:r>
          </w:p>
        </w:tc>
      </w:tr>
      <w:tr w:rsidR="00B92746" w:rsidRPr="00B26823" w14:paraId="32F27F85" w14:textId="77777777" w:rsidTr="002F1698">
        <w:tc>
          <w:tcPr>
            <w:tcW w:w="566" w:type="pct"/>
          </w:tcPr>
          <w:p w14:paraId="35FB30CA" w14:textId="6812D18C" w:rsidR="00B92746" w:rsidRPr="00EB7EB5" w:rsidRDefault="00B92746" w:rsidP="00B92746">
            <w:r w:rsidRPr="00634C61">
              <w:t>2.0.2</w:t>
            </w:r>
          </w:p>
        </w:tc>
        <w:tc>
          <w:tcPr>
            <w:tcW w:w="766" w:type="pct"/>
          </w:tcPr>
          <w:p w14:paraId="008B8F4D" w14:textId="34FDDD6C" w:rsidR="00B92746" w:rsidRPr="00EB7EB5" w:rsidRDefault="00B92746" w:rsidP="00B92746">
            <w:r w:rsidRPr="000B6AC6">
              <w:t>2023-04-07</w:t>
            </w:r>
          </w:p>
        </w:tc>
        <w:tc>
          <w:tcPr>
            <w:tcW w:w="3668" w:type="pct"/>
          </w:tcPr>
          <w:p w14:paraId="0A2451DA" w14:textId="0862AD1A" w:rsidR="00B92746" w:rsidRDefault="00B92746" w:rsidP="00B92746">
            <w:r>
              <w:t xml:space="preserve">Paragraaf </w:t>
            </w:r>
            <w:r w:rsidR="009978E3">
              <w:t>7.3</w:t>
            </w:r>
            <w:r>
              <w:t xml:space="preserve"> Objecttype Juridische regel:</w:t>
            </w:r>
          </w:p>
          <w:p w14:paraId="05052F41" w14:textId="64BF06FE" w:rsidR="00B92746" w:rsidRPr="00835965" w:rsidRDefault="00B92746" w:rsidP="003F5822">
            <w:pPr>
              <w:pStyle w:val="Opsommingtekens1"/>
            </w:pPr>
            <w:r>
              <w:t xml:space="preserve">In de subparagrafen </w:t>
            </w:r>
            <w:r w:rsidR="009978E3">
              <w:t>7.3.4</w:t>
            </w:r>
            <w:r>
              <w:t xml:space="preserve"> en </w:t>
            </w:r>
            <w:r w:rsidR="009978E3">
              <w:t>7.3.5</w:t>
            </w:r>
            <w:r>
              <w:t xml:space="preserve"> is een werkafspraak over toepassing attribuut </w:t>
            </w:r>
            <w:r w:rsidRPr="0043141B">
              <w:rPr>
                <w:i/>
                <w:iCs/>
              </w:rPr>
              <w:t>idealisatie</w:t>
            </w:r>
            <w:r>
              <w:t xml:space="preserve"> </w:t>
            </w:r>
            <w:r w:rsidRPr="004D2F9D">
              <w:t xml:space="preserve">en een toelichting </w:t>
            </w:r>
            <w:r>
              <w:t>over die werkafspraak toegevoegd</w:t>
            </w:r>
          </w:p>
        </w:tc>
      </w:tr>
      <w:tr w:rsidR="00B92746" w:rsidRPr="00B26823" w14:paraId="3CCB3C9B" w14:textId="77777777" w:rsidTr="002F1698">
        <w:tc>
          <w:tcPr>
            <w:tcW w:w="566" w:type="pct"/>
          </w:tcPr>
          <w:p w14:paraId="4D23AAE4" w14:textId="6D4AC71E" w:rsidR="00B92746" w:rsidRPr="00EB7EB5" w:rsidRDefault="00B92746" w:rsidP="00B92746">
            <w:r w:rsidRPr="00634C61">
              <w:t>2.0.2</w:t>
            </w:r>
          </w:p>
        </w:tc>
        <w:tc>
          <w:tcPr>
            <w:tcW w:w="766" w:type="pct"/>
          </w:tcPr>
          <w:p w14:paraId="6C5FD427" w14:textId="68C5BD5C" w:rsidR="00B92746" w:rsidRPr="00EB7EB5" w:rsidRDefault="00B92746" w:rsidP="00B92746">
            <w:r w:rsidRPr="000B6AC6">
              <w:t>2023-04-07</w:t>
            </w:r>
          </w:p>
        </w:tc>
        <w:tc>
          <w:tcPr>
            <w:tcW w:w="3668" w:type="pct"/>
          </w:tcPr>
          <w:p w14:paraId="04FE6F2E" w14:textId="4E192664" w:rsidR="00B92746" w:rsidRDefault="00B92746" w:rsidP="00B92746">
            <w:r>
              <w:t xml:space="preserve">Paragraaf </w:t>
            </w:r>
            <w:r w:rsidR="009978E3">
              <w:t>7.4</w:t>
            </w:r>
            <w:r>
              <w:t xml:space="preserve"> Objecttype Locatie:</w:t>
            </w:r>
          </w:p>
          <w:p w14:paraId="2FFBFBBF" w14:textId="022A6AF1" w:rsidR="00B92746" w:rsidRDefault="00B92746" w:rsidP="00B92746">
            <w:pPr>
              <w:pStyle w:val="Opsommingtekens1"/>
            </w:pPr>
            <w:r>
              <w:t xml:space="preserve">in paragraaf </w:t>
            </w:r>
            <w:r w:rsidR="009978E3">
              <w:t>7.4.1</w:t>
            </w:r>
            <w:r>
              <w:t xml:space="preserve"> is toegevoegd dat het is toegestaan om bij Lijn naast de geometrie van het type Curve ook het type MultiCurve te gebruiken en bij Punt naast de geometrie van het type Point ook het type MultiPoint te gebruiken, met toelichting wat de betekenis van de Multi-varianten is (WELT-191)</w:t>
            </w:r>
          </w:p>
          <w:p w14:paraId="63806718" w14:textId="1BC28F5F" w:rsidR="00E41845" w:rsidRDefault="00B92746" w:rsidP="00E41845">
            <w:pPr>
              <w:pStyle w:val="Opsommingtekens1"/>
            </w:pPr>
            <w:r>
              <w:t xml:space="preserve">In paragraaf </w:t>
            </w:r>
            <w:r w:rsidR="009978E3">
              <w:t>7.4.4</w:t>
            </w:r>
            <w:r>
              <w:t xml:space="preserve"> zijn constraints voor de toegestane geometrietypen voor Gebied, Lijn en Punt toegevoegd, met in paragraaf </w:t>
            </w:r>
            <w:r w:rsidR="009978E3">
              <w:t>7.4.5</w:t>
            </w:r>
            <w:r>
              <w:t xml:space="preserve"> een toelichting op die constraints</w:t>
            </w:r>
          </w:p>
          <w:p w14:paraId="335AC884" w14:textId="0132705B" w:rsidR="00B92746" w:rsidRPr="00835965" w:rsidRDefault="00B92746" w:rsidP="003F5822">
            <w:pPr>
              <w:pStyle w:val="Opsommingtekens1"/>
            </w:pPr>
            <w:r>
              <w:t xml:space="preserve">In paragraaf </w:t>
            </w:r>
            <w:r w:rsidR="00A21CF6">
              <w:t>7.4.5</w:t>
            </w:r>
            <w:r>
              <w:t xml:space="preserve"> is de tekst over de noemer van het OW-object Locatie gewijzigd, als uitwerking van de </w:t>
            </w:r>
            <w:hyperlink r:id="rId98" w:history="1">
              <w:r>
                <w:rPr>
                  <w:rStyle w:val="Hyperlink"/>
                </w:rPr>
                <w:t>Notitie Werkwijze Geo en Locaties in Omgevingsdocumenten</w:t>
              </w:r>
            </w:hyperlink>
          </w:p>
        </w:tc>
      </w:tr>
      <w:tr w:rsidR="00B92746" w:rsidRPr="00B26823" w14:paraId="52D354D8" w14:textId="77777777" w:rsidTr="002F1698">
        <w:tc>
          <w:tcPr>
            <w:tcW w:w="566" w:type="pct"/>
          </w:tcPr>
          <w:p w14:paraId="0AF9A14C" w14:textId="07479081" w:rsidR="00B92746" w:rsidRPr="00EB7EB5" w:rsidRDefault="00B92746" w:rsidP="00B92746">
            <w:r w:rsidRPr="00634C61">
              <w:t>2.0.2</w:t>
            </w:r>
          </w:p>
        </w:tc>
        <w:tc>
          <w:tcPr>
            <w:tcW w:w="766" w:type="pct"/>
          </w:tcPr>
          <w:p w14:paraId="25AD8746" w14:textId="5F7F4D2C" w:rsidR="00B92746" w:rsidRPr="00EB7EB5" w:rsidRDefault="00B92746" w:rsidP="00B92746">
            <w:r w:rsidRPr="000B6AC6">
              <w:t>2023-04-07</w:t>
            </w:r>
          </w:p>
        </w:tc>
        <w:tc>
          <w:tcPr>
            <w:tcW w:w="3668" w:type="pct"/>
          </w:tcPr>
          <w:p w14:paraId="31C0868C" w14:textId="50CAC1BE" w:rsidR="00B92746" w:rsidRDefault="00B92746" w:rsidP="00B92746">
            <w:pPr>
              <w:tabs>
                <w:tab w:val="left" w:pos="1875"/>
              </w:tabs>
            </w:pPr>
            <w:r>
              <w:t xml:space="preserve">Paragraaf </w:t>
            </w:r>
            <w:r w:rsidR="00A21CF6">
              <w:t>7.5</w:t>
            </w:r>
            <w:r>
              <w:t xml:space="preserve"> Objecttype Geometrie</w:t>
            </w:r>
          </w:p>
          <w:p w14:paraId="0D2B57C8" w14:textId="2BCBCE11" w:rsidR="00B92746" w:rsidRPr="00835965" w:rsidRDefault="00B92746" w:rsidP="003F5822">
            <w:pPr>
              <w:pStyle w:val="Opsommingtekens1"/>
            </w:pPr>
            <w:r>
              <w:t xml:space="preserve">In paragraaf </w:t>
            </w:r>
            <w:r w:rsidR="00A21CF6">
              <w:t>7.5.5</w:t>
            </w:r>
            <w:r>
              <w:t xml:space="preserve"> is een verwijzing naar de constraints van het objecttype Locatie opgenomen</w:t>
            </w:r>
          </w:p>
        </w:tc>
      </w:tr>
      <w:tr w:rsidR="00B92746" w:rsidRPr="00B26823" w14:paraId="474DE425" w14:textId="77777777" w:rsidTr="002F1698">
        <w:tc>
          <w:tcPr>
            <w:tcW w:w="566" w:type="pct"/>
          </w:tcPr>
          <w:p w14:paraId="7D56637B" w14:textId="28F83F17" w:rsidR="00B92746" w:rsidRPr="00EB7EB5" w:rsidRDefault="00B92746" w:rsidP="00B92746">
            <w:r w:rsidRPr="00634C61">
              <w:lastRenderedPageBreak/>
              <w:t>2.0.2</w:t>
            </w:r>
          </w:p>
        </w:tc>
        <w:tc>
          <w:tcPr>
            <w:tcW w:w="766" w:type="pct"/>
          </w:tcPr>
          <w:p w14:paraId="7633533A" w14:textId="569914BE" w:rsidR="00B92746" w:rsidRPr="00EB7EB5" w:rsidRDefault="00B92746" w:rsidP="00B92746">
            <w:r w:rsidRPr="000B6AC6">
              <w:t>2023-04-07</w:t>
            </w:r>
          </w:p>
        </w:tc>
        <w:tc>
          <w:tcPr>
            <w:tcW w:w="3668" w:type="pct"/>
          </w:tcPr>
          <w:p w14:paraId="49BDB07D" w14:textId="3DDC718B" w:rsidR="00B92746" w:rsidRDefault="00B92746" w:rsidP="00B92746">
            <w:r>
              <w:t xml:space="preserve">Paragraaf </w:t>
            </w:r>
            <w:r w:rsidR="00A21CF6">
              <w:t>7.6</w:t>
            </w:r>
            <w:r>
              <w:t xml:space="preserve"> Objecttype Activiteit</w:t>
            </w:r>
          </w:p>
          <w:p w14:paraId="0D2881BB" w14:textId="584D146C" w:rsidR="00B92746" w:rsidRDefault="00B92746" w:rsidP="00B92746">
            <w:pPr>
              <w:pStyle w:val="Opsommingtekens1"/>
            </w:pPr>
            <w:r>
              <w:t xml:space="preserve">In subparagraaf </w:t>
            </w:r>
            <w:r w:rsidR="00A21CF6">
              <w:t>7.6.3</w:t>
            </w:r>
            <w:r>
              <w:t xml:space="preserve"> zijn de verschillende doelen van het objecttype Activiteit herschikt en deels anders beschreven</w:t>
            </w:r>
          </w:p>
          <w:p w14:paraId="6605A000" w14:textId="100F4DD4" w:rsidR="00B92746" w:rsidRDefault="00B92746" w:rsidP="00B92746">
            <w:pPr>
              <w:pStyle w:val="Opsommingtekens1"/>
            </w:pPr>
            <w:r w:rsidRPr="003B4B49">
              <w:t>In subparagraf</w:t>
            </w:r>
            <w:r>
              <w:t xml:space="preserve">en </w:t>
            </w:r>
            <w:r w:rsidR="00887BE8">
              <w:t>7.6.4</w:t>
            </w:r>
            <w:r>
              <w:t xml:space="preserve"> en </w:t>
            </w:r>
            <w:r w:rsidR="00887BE8">
              <w:t>7.6.5</w:t>
            </w:r>
            <w:r>
              <w:t xml:space="preserve"> is aangegeven:</w:t>
            </w:r>
          </w:p>
          <w:p w14:paraId="00D7FB44" w14:textId="77777777" w:rsidR="00B92746" w:rsidRDefault="00B92746" w:rsidP="00B92746">
            <w:pPr>
              <w:pStyle w:val="Opsommingtekens2"/>
            </w:pPr>
            <w:r>
              <w:t xml:space="preserve">dat de attributen </w:t>
            </w:r>
            <w:r w:rsidRPr="00B86398">
              <w:rPr>
                <w:i/>
                <w:iCs/>
              </w:rPr>
              <w:t>bovenliggendeActiviteit</w:t>
            </w:r>
            <w:r>
              <w:t xml:space="preserve"> en </w:t>
            </w:r>
            <w:r w:rsidRPr="00B86398">
              <w:rPr>
                <w:i/>
                <w:iCs/>
              </w:rPr>
              <w:t>gerelateerdeActiviteit</w:t>
            </w:r>
            <w:r>
              <w:t xml:space="preserve"> alleen betekenis hebben voor toepasbare regels en de Vergunningcheck</w:t>
            </w:r>
          </w:p>
          <w:p w14:paraId="78CF1C51" w14:textId="77777777" w:rsidR="00B92746" w:rsidRDefault="00B92746" w:rsidP="00B92746">
            <w:pPr>
              <w:pStyle w:val="Opsommingtekens2"/>
            </w:pPr>
            <w:r w:rsidRPr="00D55EF7">
              <w:t>dat een ActiviteitLocatieaanduiding bij precies één combinatie van een Activiteit en een Juridische regel hoort (WELT-194)</w:t>
            </w:r>
          </w:p>
          <w:p w14:paraId="3C7E4D9B" w14:textId="7422CD8F" w:rsidR="00B92746" w:rsidRDefault="00B92746" w:rsidP="00B92746">
            <w:pPr>
              <w:pStyle w:val="Opsommingtekens1"/>
            </w:pPr>
            <w:r>
              <w:t xml:space="preserve">In subparagraaf </w:t>
            </w:r>
            <w:r w:rsidR="00887BE8">
              <w:t>7.6.5</w:t>
            </w:r>
            <w:r>
              <w:t>:</w:t>
            </w:r>
          </w:p>
          <w:p w14:paraId="54741431" w14:textId="77777777" w:rsidR="00B92746" w:rsidRDefault="00B92746" w:rsidP="00B92746">
            <w:pPr>
              <w:pStyle w:val="Opsommingtekens2"/>
            </w:pPr>
            <w:r>
              <w:t>Is verduidelijkt voor welk (inhoudelijk) soort regels de annotatie met Activiteit bedoeld is</w:t>
            </w:r>
          </w:p>
          <w:p w14:paraId="2A0CC77E" w14:textId="1B41B61E" w:rsidR="00B92746" w:rsidRPr="00835965" w:rsidRDefault="00B92746" w:rsidP="003F5822">
            <w:pPr>
              <w:pStyle w:val="Opsommingtekens1"/>
            </w:pPr>
            <w:r>
              <w:t xml:space="preserve">Paragraaf </w:t>
            </w:r>
            <w:r w:rsidR="00887BE8">
              <w:t>7.6.6</w:t>
            </w:r>
            <w:r>
              <w:t xml:space="preserve"> Aanbevelingen voor Locatie, noemer en naam GIO bij annoteren met Activiteit toegevoegd, als uitwerking van de </w:t>
            </w:r>
            <w:hyperlink r:id="rId99" w:history="1">
              <w:r>
                <w:rPr>
                  <w:rStyle w:val="Hyperlink"/>
                </w:rPr>
                <w:t>Notitie Werkwijze Geo en Locaties in Omgevingsdocumenten</w:t>
              </w:r>
            </w:hyperlink>
          </w:p>
        </w:tc>
      </w:tr>
      <w:tr w:rsidR="00B92746" w:rsidRPr="00B26823" w14:paraId="1E32849C" w14:textId="77777777" w:rsidTr="002F1698">
        <w:tc>
          <w:tcPr>
            <w:tcW w:w="566" w:type="pct"/>
          </w:tcPr>
          <w:p w14:paraId="6544509C" w14:textId="5DDCCF6E" w:rsidR="00B92746" w:rsidRPr="00EB7EB5" w:rsidRDefault="00B92746" w:rsidP="00B92746">
            <w:r w:rsidRPr="009D7D24">
              <w:t>2.0.2</w:t>
            </w:r>
          </w:p>
        </w:tc>
        <w:tc>
          <w:tcPr>
            <w:tcW w:w="766" w:type="pct"/>
          </w:tcPr>
          <w:p w14:paraId="08D56F9B" w14:textId="7B0EA066" w:rsidR="00B92746" w:rsidRPr="00EB7EB5" w:rsidRDefault="00B92746" w:rsidP="00B92746">
            <w:r w:rsidRPr="000B6AC6">
              <w:t>2023-04-07</w:t>
            </w:r>
          </w:p>
        </w:tc>
        <w:tc>
          <w:tcPr>
            <w:tcW w:w="3668" w:type="pct"/>
          </w:tcPr>
          <w:p w14:paraId="7B2C6967" w14:textId="7E010D40" w:rsidR="00B92746" w:rsidRDefault="00B92746" w:rsidP="00B92746">
            <w:r>
              <w:t xml:space="preserve">Paragraaf </w:t>
            </w:r>
            <w:r w:rsidR="00887BE8">
              <w:t>7.7</w:t>
            </w:r>
            <w:r>
              <w:t xml:space="preserve"> Objecttype Omgevingswaarde</w:t>
            </w:r>
          </w:p>
          <w:p w14:paraId="7F27353E" w14:textId="311F9B99" w:rsidR="00B92746" w:rsidRPr="00835965" w:rsidRDefault="00B92746" w:rsidP="003F5822">
            <w:pPr>
              <w:pStyle w:val="Opsommingtekens1"/>
            </w:pPr>
            <w:r w:rsidRPr="0076729D">
              <w:t>Paragra</w:t>
            </w:r>
            <w:r>
              <w:t>a</w:t>
            </w:r>
            <w:r w:rsidRPr="0076729D">
              <w:t>f</w:t>
            </w:r>
            <w:r>
              <w:t xml:space="preserve"> </w:t>
            </w:r>
            <w:r w:rsidR="00887BE8">
              <w:t>7.7.6</w:t>
            </w:r>
            <w:r>
              <w:t xml:space="preserve"> Aanbevelingen voor Locatie, noemer en naam GIO bij annoteren met Omgevingswaarde toegevoegd, als uitwerking van de </w:t>
            </w:r>
            <w:hyperlink r:id="rId100" w:history="1">
              <w:r>
                <w:rPr>
                  <w:rStyle w:val="Hyperlink"/>
                </w:rPr>
                <w:t>Notitie Werkwijze Geo en Locaties in Omgevingsdocumenten</w:t>
              </w:r>
            </w:hyperlink>
          </w:p>
        </w:tc>
      </w:tr>
      <w:tr w:rsidR="00B92746" w:rsidRPr="00B26823" w14:paraId="001BD39D" w14:textId="77777777" w:rsidTr="002F1698">
        <w:tc>
          <w:tcPr>
            <w:tcW w:w="566" w:type="pct"/>
          </w:tcPr>
          <w:p w14:paraId="25FA01ED" w14:textId="04369F6D" w:rsidR="00B92746" w:rsidRPr="00EB7EB5" w:rsidRDefault="00B92746" w:rsidP="00B92746">
            <w:r w:rsidRPr="009D7D24">
              <w:t>2.0.2</w:t>
            </w:r>
          </w:p>
        </w:tc>
        <w:tc>
          <w:tcPr>
            <w:tcW w:w="766" w:type="pct"/>
          </w:tcPr>
          <w:p w14:paraId="0328B95E" w14:textId="3E8EC422" w:rsidR="00B92746" w:rsidRPr="00EB7EB5" w:rsidRDefault="00B92746" w:rsidP="00B92746">
            <w:r w:rsidRPr="000B6AC6">
              <w:t>2023-04-07</w:t>
            </w:r>
          </w:p>
        </w:tc>
        <w:tc>
          <w:tcPr>
            <w:tcW w:w="3668" w:type="pct"/>
          </w:tcPr>
          <w:p w14:paraId="06071449" w14:textId="722C995A" w:rsidR="00B92746" w:rsidRDefault="00B92746" w:rsidP="00B92746">
            <w:r>
              <w:t xml:space="preserve">Paragraaf </w:t>
            </w:r>
            <w:r w:rsidR="003819B4">
              <w:t>7.8</w:t>
            </w:r>
            <w:r>
              <w:t xml:space="preserve"> Omgevingsnorm</w:t>
            </w:r>
          </w:p>
          <w:p w14:paraId="4C5BFD93" w14:textId="4F1D4A7D" w:rsidR="00B92746" w:rsidRPr="00835965" w:rsidRDefault="00B92746" w:rsidP="003F5822">
            <w:pPr>
              <w:pStyle w:val="Opsommingtekens1"/>
            </w:pPr>
            <w:r w:rsidRPr="0076729D">
              <w:t>Paragra</w:t>
            </w:r>
            <w:r>
              <w:t>a</w:t>
            </w:r>
            <w:r w:rsidRPr="0076729D">
              <w:t>f</w:t>
            </w:r>
            <w:r>
              <w:t xml:space="preserve"> </w:t>
            </w:r>
            <w:r w:rsidR="003819B4">
              <w:t>7.8.6</w:t>
            </w:r>
            <w:r>
              <w:t xml:space="preserve"> Aanbevelingen voor Locatie, noemer en naam GIO bij annoteren met Omgevingsnorm toegevoegd, als uitwerking van de </w:t>
            </w:r>
            <w:hyperlink r:id="rId101" w:history="1">
              <w:r>
                <w:rPr>
                  <w:rStyle w:val="Hyperlink"/>
                </w:rPr>
                <w:t>Notitie Werkwijze Geo en Locaties in Omgevingsdocumenten</w:t>
              </w:r>
            </w:hyperlink>
          </w:p>
        </w:tc>
      </w:tr>
      <w:tr w:rsidR="00B92746" w:rsidRPr="00B26823" w14:paraId="5F128939" w14:textId="77777777" w:rsidTr="002F1698">
        <w:tc>
          <w:tcPr>
            <w:tcW w:w="566" w:type="pct"/>
          </w:tcPr>
          <w:p w14:paraId="3566A6A2" w14:textId="5875DA7A" w:rsidR="00B92746" w:rsidRPr="00EB7EB5" w:rsidRDefault="00B92746" w:rsidP="00B92746">
            <w:r w:rsidRPr="00634C61">
              <w:t>2.0.2</w:t>
            </w:r>
          </w:p>
        </w:tc>
        <w:tc>
          <w:tcPr>
            <w:tcW w:w="766" w:type="pct"/>
          </w:tcPr>
          <w:p w14:paraId="3E137549" w14:textId="3C4B6219" w:rsidR="00B92746" w:rsidRPr="00EB7EB5" w:rsidRDefault="00B92746" w:rsidP="00B92746">
            <w:r w:rsidRPr="000B6AC6">
              <w:t>2023-04-07</w:t>
            </w:r>
          </w:p>
        </w:tc>
        <w:tc>
          <w:tcPr>
            <w:tcW w:w="3668" w:type="pct"/>
          </w:tcPr>
          <w:p w14:paraId="32FF2283" w14:textId="48D02414" w:rsidR="00B92746" w:rsidRDefault="00B92746" w:rsidP="00B92746">
            <w:r>
              <w:t xml:space="preserve">Paragraaf </w:t>
            </w:r>
            <w:r w:rsidR="003819B4">
              <w:t>7.9</w:t>
            </w:r>
            <w:r>
              <w:t xml:space="preserve"> Objecttype Gebiedsaanwijzing</w:t>
            </w:r>
          </w:p>
          <w:p w14:paraId="00DBD5BC" w14:textId="26BB3F9C" w:rsidR="00B92746" w:rsidRDefault="00B92746" w:rsidP="00B92746">
            <w:pPr>
              <w:pStyle w:val="Opsommingtekens1"/>
            </w:pPr>
            <w:r>
              <w:t xml:space="preserve">In de tabel in subparagraaf </w:t>
            </w:r>
            <w:r w:rsidR="003819B4">
              <w:t>7.9.1.2</w:t>
            </w:r>
          </w:p>
          <w:p w14:paraId="0CA32E1E" w14:textId="77777777" w:rsidR="00B92746" w:rsidRDefault="00B92746" w:rsidP="00B92746">
            <w:pPr>
              <w:pStyle w:val="Opsommingtekens2"/>
            </w:pPr>
            <w:r>
              <w:t>is een kolom toegevoegd voor de omgevingsplanregels uit een projectbesluit</w:t>
            </w:r>
          </w:p>
          <w:p w14:paraId="6B2CFDCD" w14:textId="77777777" w:rsidR="00B92746" w:rsidRDefault="00B92746" w:rsidP="00B92746">
            <w:pPr>
              <w:pStyle w:val="Opsommingtekens2"/>
            </w:pPr>
            <w:r>
              <w:t xml:space="preserve">is in enkele cellen </w:t>
            </w:r>
            <w:r w:rsidRPr="00F2232B">
              <w:t xml:space="preserve">de kleur en het teken </w:t>
            </w:r>
            <w:r>
              <w:t>gecorrigeerd</w:t>
            </w:r>
          </w:p>
          <w:p w14:paraId="3811A310" w14:textId="1A657761" w:rsidR="00B92746" w:rsidRPr="00EB3B25" w:rsidRDefault="00B92746" w:rsidP="00B92746">
            <w:pPr>
              <w:pStyle w:val="Opsommingtekens1"/>
            </w:pPr>
            <w:r w:rsidRPr="0076729D">
              <w:t>Paragra</w:t>
            </w:r>
            <w:r>
              <w:t>a</w:t>
            </w:r>
            <w:r w:rsidRPr="0076729D">
              <w:t>f</w:t>
            </w:r>
            <w:r>
              <w:t xml:space="preserve"> </w:t>
            </w:r>
            <w:r w:rsidR="003819B4">
              <w:t>7.9.6</w:t>
            </w:r>
            <w:r>
              <w:t xml:space="preserve"> Aanbevelingen voor Locatie, noemer en naam GIO bij annoteren met Gebiedsaanwijzing toegevoegd, als uitwerking van de </w:t>
            </w:r>
            <w:hyperlink r:id="rId102" w:history="1">
              <w:r>
                <w:rPr>
                  <w:rStyle w:val="Hyperlink"/>
                </w:rPr>
                <w:t>Notitie Werkwijze Geo en Locaties in Omgevingsdocumenten</w:t>
              </w:r>
            </w:hyperlink>
          </w:p>
          <w:p w14:paraId="62011519" w14:textId="68965278" w:rsidR="002100AD" w:rsidRDefault="00B92746" w:rsidP="002100AD">
            <w:pPr>
              <w:pStyle w:val="Opsommingtekens1"/>
            </w:pPr>
            <w:r>
              <w:t xml:space="preserve">Paragraaf </w:t>
            </w:r>
            <w:r w:rsidR="003819B4">
              <w:t>7.9.7.7</w:t>
            </w:r>
            <w:r>
              <w:t xml:space="preserve"> Toelichting op Gebiedsaanwijzing van het type Functie toegevoegd dat ook voor in het verleden aangewezen </w:t>
            </w:r>
            <w:r w:rsidRPr="00BE14A2">
              <w:t xml:space="preserve">(rijks)beschermd stads- </w:t>
            </w:r>
            <w:r>
              <w:t>en</w:t>
            </w:r>
            <w:r w:rsidRPr="00BE14A2">
              <w:t xml:space="preserve"> dorpsgezicht</w:t>
            </w:r>
            <w:r>
              <w:t xml:space="preserve">en </w:t>
            </w:r>
            <w:r w:rsidRPr="00583107">
              <w:t>in het omgevingsplan</w:t>
            </w:r>
            <w:r>
              <w:t xml:space="preserve"> </w:t>
            </w:r>
            <w:r w:rsidRPr="00583107">
              <w:t>de functieaanduiding rijksbeschermd stads- of dorpsgezicht</w:t>
            </w:r>
            <w:r>
              <w:t xml:space="preserve"> moet worden opgenomen</w:t>
            </w:r>
          </w:p>
          <w:p w14:paraId="0B874298" w14:textId="24EA30C5" w:rsidR="00B92746" w:rsidRPr="00835965" w:rsidRDefault="00B92746" w:rsidP="003F5822">
            <w:pPr>
              <w:pStyle w:val="Opsommingtekens1"/>
            </w:pPr>
            <w:r>
              <w:t xml:space="preserve">Paragraaf </w:t>
            </w:r>
            <w:r w:rsidR="003819B4">
              <w:t>7.9.7.8</w:t>
            </w:r>
            <w:r>
              <w:t xml:space="preserve"> </w:t>
            </w:r>
            <w:r w:rsidRPr="005032DA">
              <w:t xml:space="preserve">Toelichting op Gebiedsaanwijzing van het type </w:t>
            </w:r>
            <w:r>
              <w:t>Geluid voorbeelden aangepast</w:t>
            </w:r>
          </w:p>
        </w:tc>
      </w:tr>
      <w:tr w:rsidR="00B92746" w:rsidRPr="00B26823" w14:paraId="218FC59F" w14:textId="77777777" w:rsidTr="002F1698">
        <w:tc>
          <w:tcPr>
            <w:tcW w:w="566" w:type="pct"/>
          </w:tcPr>
          <w:p w14:paraId="62378E04" w14:textId="46928CAD" w:rsidR="00B92746" w:rsidRPr="00EB7EB5" w:rsidRDefault="00B92746" w:rsidP="00B92746">
            <w:r w:rsidRPr="00634C61">
              <w:lastRenderedPageBreak/>
              <w:t>2.0.2</w:t>
            </w:r>
          </w:p>
        </w:tc>
        <w:tc>
          <w:tcPr>
            <w:tcW w:w="766" w:type="pct"/>
          </w:tcPr>
          <w:p w14:paraId="085028EA" w14:textId="7F2BA05C" w:rsidR="00B92746" w:rsidRPr="00EB7EB5" w:rsidRDefault="00B92746" w:rsidP="00B92746">
            <w:r w:rsidRPr="000B6AC6">
              <w:t>2023-04-07</w:t>
            </w:r>
          </w:p>
        </w:tc>
        <w:tc>
          <w:tcPr>
            <w:tcW w:w="3668" w:type="pct"/>
          </w:tcPr>
          <w:p w14:paraId="47B3EF9E" w14:textId="45DC988E" w:rsidR="00B92746" w:rsidRDefault="00B92746" w:rsidP="00B92746">
            <w:r>
              <w:t xml:space="preserve">Paragraaf </w:t>
            </w:r>
            <w:r w:rsidR="003819B4">
              <w:t>7.10</w:t>
            </w:r>
            <w:r>
              <w:t xml:space="preserve"> Objecttype Kaart</w:t>
            </w:r>
          </w:p>
          <w:p w14:paraId="063E5D59" w14:textId="5CFC6686" w:rsidR="00B92746" w:rsidRPr="00835965" w:rsidRDefault="00B92746" w:rsidP="003F5822">
            <w:pPr>
              <w:pStyle w:val="Opsommingtekens1"/>
            </w:pPr>
            <w:r>
              <w:t>De definitie van dit objecttype is aangepast om duidelijk te maken dat de bij een Juridische regel of Tekstdeel behorende domeinspecifieke OW-objecten (Activiteit, Gebiedsaanwijzing, Omgevingsnorm, Omgevingswaarde) op de Kaart worden weergegeven en niet de Locaties bij de Juridische regel of het Tekstdeel</w:t>
            </w:r>
          </w:p>
        </w:tc>
      </w:tr>
      <w:tr w:rsidR="00B92746" w:rsidRPr="00B26823" w14:paraId="21A46BA9" w14:textId="77777777" w:rsidTr="002F1698">
        <w:tc>
          <w:tcPr>
            <w:tcW w:w="566" w:type="pct"/>
          </w:tcPr>
          <w:p w14:paraId="5ECCA9CA" w14:textId="59F6129F" w:rsidR="00B92746" w:rsidRPr="00EB7EB5" w:rsidRDefault="00B92746" w:rsidP="00B92746">
            <w:r w:rsidRPr="00634C61">
              <w:t>2.0.2</w:t>
            </w:r>
          </w:p>
        </w:tc>
        <w:tc>
          <w:tcPr>
            <w:tcW w:w="766" w:type="pct"/>
          </w:tcPr>
          <w:p w14:paraId="6C9A80C6" w14:textId="503545D6" w:rsidR="00B92746" w:rsidRPr="00EB7EB5" w:rsidRDefault="00B92746" w:rsidP="00B92746">
            <w:r w:rsidRPr="000B6AC6">
              <w:t>2023-04-07</w:t>
            </w:r>
          </w:p>
        </w:tc>
        <w:tc>
          <w:tcPr>
            <w:tcW w:w="3668" w:type="pct"/>
          </w:tcPr>
          <w:p w14:paraId="26C5080C" w14:textId="4FDAB169" w:rsidR="00B92746" w:rsidRDefault="00B92746" w:rsidP="00B92746">
            <w:r>
              <w:t xml:space="preserve">Paragraaf </w:t>
            </w:r>
            <w:r w:rsidR="003819B4">
              <w:t>7.13</w:t>
            </w:r>
            <w:r>
              <w:t xml:space="preserve"> Objecttype Regelingsgebied</w:t>
            </w:r>
          </w:p>
          <w:p w14:paraId="7E4B1653" w14:textId="6FD27E03" w:rsidR="00B92746" w:rsidRPr="00835965" w:rsidRDefault="00B92746" w:rsidP="003F5822">
            <w:pPr>
              <w:pStyle w:val="Opsommingtekens1"/>
            </w:pPr>
            <w:r>
              <w:t>Een toelichting op toepassing Regelingsgebied bij programma en projectbesluit is toegevoegd</w:t>
            </w:r>
          </w:p>
        </w:tc>
      </w:tr>
      <w:tr w:rsidR="00B92746" w:rsidRPr="00B26823" w14:paraId="7443B65E" w14:textId="77777777" w:rsidTr="002F1698">
        <w:tc>
          <w:tcPr>
            <w:tcW w:w="566" w:type="pct"/>
          </w:tcPr>
          <w:p w14:paraId="32673035" w14:textId="79392821" w:rsidR="00B92746" w:rsidRPr="00EB7EB5" w:rsidRDefault="00B92746" w:rsidP="00B92746">
            <w:r w:rsidRPr="00634C61">
              <w:t>2.0.2</w:t>
            </w:r>
          </w:p>
        </w:tc>
        <w:tc>
          <w:tcPr>
            <w:tcW w:w="766" w:type="pct"/>
          </w:tcPr>
          <w:p w14:paraId="3BB135D9" w14:textId="20C581B0" w:rsidR="00B92746" w:rsidRPr="00EB7EB5" w:rsidRDefault="00B92746" w:rsidP="00B92746">
            <w:r w:rsidRPr="000B6AC6">
              <w:t>2023-04-07</w:t>
            </w:r>
          </w:p>
        </w:tc>
        <w:tc>
          <w:tcPr>
            <w:tcW w:w="3668" w:type="pct"/>
          </w:tcPr>
          <w:p w14:paraId="540CEE9D" w14:textId="2B722926" w:rsidR="00B92746" w:rsidRDefault="00B92746" w:rsidP="00B92746">
            <w:r>
              <w:t xml:space="preserve">Hoofdstuk </w:t>
            </w:r>
            <w:r w:rsidR="003819B4">
              <w:t xml:space="preserve">8 </w:t>
            </w:r>
            <w:r>
              <w:t>Wijzigen van omgevingsdocumenten met wijzigingsbesluiten</w:t>
            </w:r>
          </w:p>
          <w:p w14:paraId="0F2AE749" w14:textId="77777777" w:rsidR="00B92746" w:rsidRDefault="00B92746" w:rsidP="00B92746">
            <w:pPr>
              <w:pStyle w:val="Opsommingtekens1"/>
            </w:pPr>
            <w:r>
              <w:t>Hoofdstuk is toegevoegd (en daaropvolgende hoofdstukken vernummerd)</w:t>
            </w:r>
          </w:p>
          <w:p w14:paraId="7BF7A4B9" w14:textId="77777777" w:rsidR="00B92746" w:rsidRDefault="00B92746" w:rsidP="00B92746">
            <w:pPr>
              <w:pStyle w:val="Opsommingtekens1"/>
            </w:pPr>
            <w:r>
              <w:t>Bestaande tekst over het muteren van OW-objecten en het mutatiescenario Integrale tekstvervanging is naar dit hoofdstuk verplaatst</w:t>
            </w:r>
          </w:p>
          <w:p w14:paraId="3A9E3933" w14:textId="77777777" w:rsidR="002100AD" w:rsidRDefault="00B92746" w:rsidP="005A38F4">
            <w:pPr>
              <w:pStyle w:val="Opsommingtekens1"/>
            </w:pPr>
            <w:r>
              <w:t>Nieuwe tekst is toegevoegd over het wijzigen van tekst, met renvooi als standaard-wijzigingsmethode en Intrekken &amp; vervangen en Integrale tekstvervanging als alternatieve wijzigingsmethoden</w:t>
            </w:r>
          </w:p>
          <w:p w14:paraId="70D4A35F" w14:textId="77777777" w:rsidR="002100AD" w:rsidRDefault="00B92746" w:rsidP="002100AD">
            <w:pPr>
              <w:pStyle w:val="Opsommingtekens1"/>
            </w:pPr>
            <w:r w:rsidRPr="002533F5">
              <w:t xml:space="preserve">Nieuwe tekst </w:t>
            </w:r>
            <w:r>
              <w:t xml:space="preserve">is </w:t>
            </w:r>
            <w:r w:rsidRPr="002533F5">
              <w:t>toegevoegd over het wijzigen van</w:t>
            </w:r>
            <w:r>
              <w:t xml:space="preserve"> GIO’s</w:t>
            </w:r>
          </w:p>
          <w:p w14:paraId="186BA272" w14:textId="7397D5EC" w:rsidR="00B92746" w:rsidRPr="00835965" w:rsidRDefault="00B92746" w:rsidP="003F5822">
            <w:pPr>
              <w:pStyle w:val="Opsommingtekens1"/>
            </w:pPr>
            <w:r>
              <w:t xml:space="preserve">Paragraaf </w:t>
            </w:r>
            <w:r w:rsidR="003819B4">
              <w:t>8.4</w:t>
            </w:r>
            <w:r>
              <w:t xml:space="preserve"> over parallelle wijzigingsprocessen is toegevoegd</w:t>
            </w:r>
          </w:p>
        </w:tc>
      </w:tr>
      <w:tr w:rsidR="00B92746" w:rsidRPr="00B26823" w14:paraId="1AE2AE58" w14:textId="77777777" w:rsidTr="002F1698">
        <w:tc>
          <w:tcPr>
            <w:tcW w:w="566" w:type="pct"/>
          </w:tcPr>
          <w:p w14:paraId="1E1FA5DC" w14:textId="398C9EE4" w:rsidR="00B92746" w:rsidRPr="00EB7EB5" w:rsidRDefault="00B92746" w:rsidP="00B92746">
            <w:r w:rsidRPr="00634C61">
              <w:t>2.0.2</w:t>
            </w:r>
          </w:p>
        </w:tc>
        <w:tc>
          <w:tcPr>
            <w:tcW w:w="766" w:type="pct"/>
          </w:tcPr>
          <w:p w14:paraId="3F2AA95D" w14:textId="62B865F2" w:rsidR="00B92746" w:rsidRPr="00EB7EB5" w:rsidRDefault="00B92746" w:rsidP="00B92746">
            <w:r w:rsidRPr="000B6AC6">
              <w:t>2023-04-07</w:t>
            </w:r>
          </w:p>
        </w:tc>
        <w:tc>
          <w:tcPr>
            <w:tcW w:w="3668" w:type="pct"/>
          </w:tcPr>
          <w:p w14:paraId="572BDBF0" w14:textId="715675F3" w:rsidR="00B92746" w:rsidRDefault="00B92746" w:rsidP="00B92746">
            <w:r>
              <w:t xml:space="preserve">Paragraaf </w:t>
            </w:r>
            <w:r w:rsidR="003819B4">
              <w:t>9.6</w:t>
            </w:r>
            <w:r>
              <w:t xml:space="preserve"> </w:t>
            </w:r>
            <w:r w:rsidRPr="003439EE">
              <w:t>Hergebruik van en verwijzen naar GIO’s en OW-objecten in een ander omgevingsdocument</w:t>
            </w:r>
          </w:p>
          <w:p w14:paraId="62B0275B" w14:textId="161F5B05" w:rsidR="00B92746" w:rsidRPr="00835965" w:rsidRDefault="00B92746" w:rsidP="003F5822">
            <w:pPr>
              <w:pStyle w:val="Opsommingtekens1"/>
            </w:pPr>
            <w:r>
              <w:t xml:space="preserve">In subparagraaf </w:t>
            </w:r>
            <w:r w:rsidR="003819B4">
              <w:t>9.6.2</w:t>
            </w:r>
            <w:r>
              <w:t xml:space="preserve"> is een aankondiging toegevoegd van een toekomstige wijziging van de standaard i.v.m. het eigenaarschap van OW-objecten</w:t>
            </w:r>
          </w:p>
        </w:tc>
      </w:tr>
      <w:tr w:rsidR="00B92746" w:rsidRPr="00B26823" w14:paraId="1E3CE4BD" w14:textId="77777777" w:rsidTr="002F1698">
        <w:tc>
          <w:tcPr>
            <w:tcW w:w="566" w:type="pct"/>
          </w:tcPr>
          <w:p w14:paraId="5CDF1A97" w14:textId="76462C2A" w:rsidR="00B92746" w:rsidRPr="00EB7EB5" w:rsidRDefault="00B92746" w:rsidP="00B92746">
            <w:r w:rsidRPr="00634C61">
              <w:t>2.0.2</w:t>
            </w:r>
          </w:p>
        </w:tc>
        <w:tc>
          <w:tcPr>
            <w:tcW w:w="766" w:type="pct"/>
          </w:tcPr>
          <w:p w14:paraId="760C0558" w14:textId="7D19310E" w:rsidR="00B92746" w:rsidRPr="00EB7EB5" w:rsidRDefault="00B92746" w:rsidP="00B92746">
            <w:r w:rsidRPr="000B6AC6">
              <w:t>2023-04-07</w:t>
            </w:r>
          </w:p>
        </w:tc>
        <w:tc>
          <w:tcPr>
            <w:tcW w:w="3668" w:type="pct"/>
          </w:tcPr>
          <w:p w14:paraId="4A7BD235" w14:textId="6A07D644" w:rsidR="00B92746" w:rsidRDefault="00B92746" w:rsidP="00B92746">
            <w:r>
              <w:t xml:space="preserve">Paragraaf </w:t>
            </w:r>
            <w:r w:rsidR="003819B4">
              <w:t>9.7</w:t>
            </w:r>
            <w:r>
              <w:t xml:space="preserve"> Onderdelen van de standaard die voor omgevingsdocumenten met Artikelstructuur verplicht of noodzakelijk zijn</w:t>
            </w:r>
          </w:p>
          <w:p w14:paraId="4635EFCA" w14:textId="0B3C194B" w:rsidR="00B92746" w:rsidRPr="00835965" w:rsidRDefault="00B92746" w:rsidP="003F5822">
            <w:pPr>
              <w:pStyle w:val="Opsommingtekens1"/>
            </w:pPr>
            <w:r>
              <w:t>Toegevoegd aan de samenvatting van de verplichtingen is dat bij gebruik van normwaarden de locaties en waarden in een GIO moeten worden vastgesteld</w:t>
            </w:r>
          </w:p>
        </w:tc>
      </w:tr>
      <w:tr w:rsidR="00B92746" w:rsidRPr="00B26823" w14:paraId="53CCEAD7" w14:textId="77777777" w:rsidTr="002F1698">
        <w:tc>
          <w:tcPr>
            <w:tcW w:w="566" w:type="pct"/>
          </w:tcPr>
          <w:p w14:paraId="780E4C7F" w14:textId="1BA30427" w:rsidR="00B92746" w:rsidRPr="00EB7EB5" w:rsidRDefault="00B92746" w:rsidP="00B92746">
            <w:r w:rsidRPr="00634C61">
              <w:lastRenderedPageBreak/>
              <w:t>2.0.2</w:t>
            </w:r>
          </w:p>
        </w:tc>
        <w:tc>
          <w:tcPr>
            <w:tcW w:w="766" w:type="pct"/>
          </w:tcPr>
          <w:p w14:paraId="57999BB9" w14:textId="57E2FE98" w:rsidR="00B92746" w:rsidRPr="00EB7EB5" w:rsidRDefault="00B92746" w:rsidP="00B92746">
            <w:r w:rsidRPr="000B6AC6">
              <w:t>2023-04-07</w:t>
            </w:r>
          </w:p>
        </w:tc>
        <w:tc>
          <w:tcPr>
            <w:tcW w:w="3668" w:type="pct"/>
          </w:tcPr>
          <w:p w14:paraId="3A4DF06D" w14:textId="44A36CDD" w:rsidR="00B92746" w:rsidRDefault="00B92746" w:rsidP="00B92746">
            <w:r>
              <w:t xml:space="preserve">Hoofdstuk </w:t>
            </w:r>
            <w:r w:rsidR="003819B4">
              <w:t>10</w:t>
            </w:r>
            <w:r>
              <w:t xml:space="preserve"> Procedure, aan te leveren producten en gegevens</w:t>
            </w:r>
          </w:p>
          <w:p w14:paraId="5B0D4BF4" w14:textId="77777777" w:rsidR="00B92746" w:rsidRDefault="00B92746" w:rsidP="00B92746">
            <w:pPr>
              <w:pStyle w:val="Opsommingtekens1"/>
            </w:pPr>
            <w:r>
              <w:t>Dit hoofdstuk (voorheen hoofdstuk 9) is fors herschreven</w:t>
            </w:r>
          </w:p>
          <w:p w14:paraId="2827BEFC" w14:textId="0A8D95A3" w:rsidR="00B92746" w:rsidRDefault="00B92746" w:rsidP="00B92746">
            <w:pPr>
              <w:pStyle w:val="Opsommingtekens1"/>
            </w:pPr>
            <w:r>
              <w:t xml:space="preserve">Paragraaf </w:t>
            </w:r>
            <w:r w:rsidR="003819B4">
              <w:t>10.2</w:t>
            </w:r>
            <w:r>
              <w:t xml:space="preserve"> beschrijft de producten die tijdens de procedure moeten worden aangeleverd</w:t>
            </w:r>
          </w:p>
          <w:p w14:paraId="4F4AB06F" w14:textId="5F7CDC75" w:rsidR="003F5822" w:rsidRDefault="00B92746" w:rsidP="00B92746">
            <w:pPr>
              <w:pStyle w:val="Opsommingtekens1"/>
            </w:pPr>
            <w:r>
              <w:t xml:space="preserve">Paragraaf </w:t>
            </w:r>
            <w:r w:rsidR="003819B4">
              <w:t>10.3</w:t>
            </w:r>
          </w:p>
          <w:p w14:paraId="1FCE2412" w14:textId="7F5F675D" w:rsidR="00B92746" w:rsidRDefault="00B92746" w:rsidP="00B92746">
            <w:pPr>
              <w:pStyle w:val="Opsommingtekens2"/>
            </w:pPr>
            <w:r w:rsidRPr="00135165">
              <w:t xml:space="preserve">Paragraaf beschrijft </w:t>
            </w:r>
            <w:r>
              <w:t>welke gegevens over producten en procedure moeten worden aangeleverd</w:t>
            </w:r>
          </w:p>
          <w:p w14:paraId="424A8D32" w14:textId="7D1F3235" w:rsidR="00B92746" w:rsidRDefault="00B92746" w:rsidP="00B92746">
            <w:pPr>
              <w:pStyle w:val="Opsommingtekens2"/>
            </w:pPr>
            <w:r>
              <w:t xml:space="preserve">Subparagraaf </w:t>
            </w:r>
            <w:r w:rsidR="00746408">
              <w:t>10.3.2</w:t>
            </w:r>
            <w:r>
              <w:t xml:space="preserve"> BesluitMetadata is aangegeven dat het gegeven citeertitel in de toekomst een verplicht gegeven wordt en dat wordt aanbevolen dat gegeven vooruitlopend al te gebruiken </w:t>
            </w:r>
            <w:r w:rsidRPr="00110C1D">
              <w:t>(WELT-244)</w:t>
            </w:r>
          </w:p>
          <w:p w14:paraId="41179C05" w14:textId="30CA5125" w:rsidR="00B92746" w:rsidRDefault="00B92746" w:rsidP="00B92746">
            <w:pPr>
              <w:pStyle w:val="Opsommingtekens2"/>
            </w:pPr>
            <w:r w:rsidRPr="003322BA">
              <w:t xml:space="preserve">Subparagraaf </w:t>
            </w:r>
            <w:r w:rsidR="00746408">
              <w:t>10.3.4</w:t>
            </w:r>
            <w:r w:rsidRPr="003322BA">
              <w:t xml:space="preserve"> </w:t>
            </w:r>
            <w:r>
              <w:t>Regeling</w:t>
            </w:r>
            <w:r w:rsidRPr="003322BA">
              <w:t xml:space="preserve">Metadata </w:t>
            </w:r>
            <w:r>
              <w:t xml:space="preserve">is </w:t>
            </w:r>
            <w:r w:rsidRPr="003322BA">
              <w:t>aangegeven dat het gegeven citeertitel in de toekomst een verplicht gegeven wordt en dat wordt aanbevolen dat gegeven vooruitlopend al te gebruiken</w:t>
            </w:r>
            <w:r>
              <w:t xml:space="preserve"> </w:t>
            </w:r>
            <w:r w:rsidRPr="00110C1D">
              <w:t>(WELT-244)</w:t>
            </w:r>
          </w:p>
          <w:p w14:paraId="40577F27" w14:textId="5422669E" w:rsidR="003F5822" w:rsidRDefault="00B92746" w:rsidP="00B92746">
            <w:pPr>
              <w:pStyle w:val="Opsommingtekens1"/>
            </w:pPr>
            <w:r>
              <w:t xml:space="preserve">Paragraaf </w:t>
            </w:r>
            <w:r w:rsidR="00746408">
              <w:t>10.4</w:t>
            </w:r>
          </w:p>
          <w:p w14:paraId="5E90F196" w14:textId="77B5D647" w:rsidR="00B92746" w:rsidRDefault="00B92746" w:rsidP="00B92746">
            <w:pPr>
              <w:pStyle w:val="Opsommingtekens2"/>
            </w:pPr>
            <w:r>
              <w:t>Paragraaf geeft per procedurestap concreet aan wat de juridische situatie is, welke producten het bevoegd gezag moet aanleveren en hoe het bevoegd gezag de aan te leveren gegevens moet toepassen</w:t>
            </w:r>
          </w:p>
          <w:p w14:paraId="7990E66C" w14:textId="77777777" w:rsidR="00B92746" w:rsidRDefault="00B92746" w:rsidP="00B92746">
            <w:pPr>
              <w:pStyle w:val="Opsommingtekens2"/>
            </w:pPr>
            <w:r>
              <w:t>Beknopte schema’s toegevoegd om de plaats van de fase in de procedure aan te geven</w:t>
            </w:r>
          </w:p>
          <w:p w14:paraId="46E4C2C2" w14:textId="77777777" w:rsidR="00B92746" w:rsidRDefault="00B92746" w:rsidP="00B92746">
            <w:pPr>
              <w:pStyle w:val="Opsommingtekens2"/>
            </w:pPr>
            <w:r>
              <w:t xml:space="preserve">In iedere subparagraaf over Besluit- c.q. RegelingMetadata is </w:t>
            </w:r>
            <w:r w:rsidRPr="00035021">
              <w:t>aangegeven dat het gegeven citeertitel in de toekomst een verplicht gegeven wordt en dat wordt aanbevolen dat gegeven vooruitlopend al te gebruiken</w:t>
            </w:r>
          </w:p>
          <w:p w14:paraId="51105A54" w14:textId="77777777" w:rsidR="00B92746" w:rsidRDefault="00B92746" w:rsidP="00B92746">
            <w:pPr>
              <w:pStyle w:val="Opsommingtekens2"/>
            </w:pPr>
            <w:r>
              <w:t xml:space="preserve">In de subparagrafen </w:t>
            </w:r>
            <w:r w:rsidRPr="00755A6C">
              <w:t xml:space="preserve">over </w:t>
            </w:r>
            <w:r>
              <w:t xml:space="preserve">het </w:t>
            </w:r>
            <w:r w:rsidRPr="00755A6C">
              <w:t xml:space="preserve">Procedureverloop </w:t>
            </w:r>
            <w:r>
              <w:t>bij de kennisgeving is de interpretatie van de datum voltooidOp bij de procedurestap Einde inzagetermijn respectievelijk Einde beroepstermijn gewijzigd in de laatste dag waarop nog zienswijzen kunnen worden ingediend respectievelijk waarop nog beroep tegen het besluit kan worden ingesteld</w:t>
            </w:r>
          </w:p>
          <w:p w14:paraId="6A906AB2" w14:textId="77777777" w:rsidR="00F41DB2" w:rsidRDefault="00B92746" w:rsidP="00F41DB2">
            <w:pPr>
              <w:pStyle w:val="Opsommingtekens1"/>
            </w:pPr>
            <w:r w:rsidRPr="00561891">
              <w:t>Waar van toepassing is in de paragraaf over de terinzagelegging van op het besluit betrekking hebbende stukken aangegeven wat de beoogde definitieve oplossing is en wat de tijdelijke workarounds zijn voor het openbaar maken van deze stukken</w:t>
            </w:r>
          </w:p>
          <w:p w14:paraId="3AF7E9B0" w14:textId="21AC83E8" w:rsidR="00B92746" w:rsidRPr="00835965" w:rsidRDefault="00B92746" w:rsidP="003F5822">
            <w:pPr>
              <w:pStyle w:val="Opsommingtekens1"/>
            </w:pPr>
            <w:r>
              <w:t xml:space="preserve">Paragraaf </w:t>
            </w:r>
            <w:r w:rsidR="00746408">
              <w:t>10.4.3.3.6</w:t>
            </w:r>
            <w:r>
              <w:t xml:space="preserve"> Vervallen voorbeschermingsregels door inwerkingtreden wijzigingsbesluit toegevoegd, voor die gevallen waarin het besluit tot wijziging van de omgevingsverordening het besluit is waarop een voorbereidingsbesluit gericht was</w:t>
            </w:r>
          </w:p>
        </w:tc>
      </w:tr>
      <w:tr w:rsidR="00B92746" w:rsidRPr="00B26823" w14:paraId="32AF18A3" w14:textId="77777777" w:rsidTr="002F1698">
        <w:tc>
          <w:tcPr>
            <w:tcW w:w="566" w:type="pct"/>
          </w:tcPr>
          <w:p w14:paraId="7BE7E023" w14:textId="4DFEB2A8" w:rsidR="00B92746" w:rsidRPr="00EB7EB5" w:rsidRDefault="00B92746" w:rsidP="00B92746">
            <w:r w:rsidRPr="00634C61">
              <w:t>2.0.2</w:t>
            </w:r>
          </w:p>
        </w:tc>
        <w:tc>
          <w:tcPr>
            <w:tcW w:w="766" w:type="pct"/>
          </w:tcPr>
          <w:p w14:paraId="098EA584" w14:textId="3F18C2DA" w:rsidR="00B92746" w:rsidRPr="00EB7EB5" w:rsidRDefault="00B92746" w:rsidP="00B92746">
            <w:r w:rsidRPr="000B6AC6">
              <w:t>2023-04-07</w:t>
            </w:r>
          </w:p>
        </w:tc>
        <w:tc>
          <w:tcPr>
            <w:tcW w:w="3668" w:type="pct"/>
          </w:tcPr>
          <w:p w14:paraId="407063BD" w14:textId="33F80DA5" w:rsidR="00B92746" w:rsidRPr="00835965" w:rsidRDefault="00B92746" w:rsidP="00B92746">
            <w:r>
              <w:t>In alle kaders over toekomstige functionaliteit is nu ook aangegeven of er een workaround bestaat en zo ja, wat die workaround is.</w:t>
            </w:r>
          </w:p>
        </w:tc>
      </w:tr>
      <w:tr w:rsidR="00B92746" w:rsidRPr="00B26823" w14:paraId="3A3780F8" w14:textId="77777777" w:rsidTr="002F1698">
        <w:tc>
          <w:tcPr>
            <w:tcW w:w="566" w:type="pct"/>
          </w:tcPr>
          <w:p w14:paraId="500A73A2" w14:textId="45726AF4" w:rsidR="00B92746" w:rsidRDefault="00B92746" w:rsidP="00B92746">
            <w:r w:rsidRPr="00EB7EB5">
              <w:t>2.1.0</w:t>
            </w:r>
          </w:p>
        </w:tc>
        <w:tc>
          <w:tcPr>
            <w:tcW w:w="766" w:type="pct"/>
          </w:tcPr>
          <w:p w14:paraId="3C02DEB3" w14:textId="517DF41F" w:rsidR="00B92746" w:rsidRDefault="00B92746" w:rsidP="00B92746">
            <w:r w:rsidRPr="00EB7EB5">
              <w:t>2022-01-07</w:t>
            </w:r>
          </w:p>
        </w:tc>
        <w:tc>
          <w:tcPr>
            <w:tcW w:w="3668" w:type="pct"/>
          </w:tcPr>
          <w:p w14:paraId="5526527E" w14:textId="680B2F29" w:rsidR="00B92746" w:rsidRDefault="00B92746" w:rsidP="00B92746">
            <w:r w:rsidRPr="00835965">
              <w:t>De afbeelding van het voorbeeld van de regeling in paragraaf</w:t>
            </w:r>
            <w:r>
              <w:t xml:space="preserve"> 4.3.3</w:t>
            </w:r>
            <w:r w:rsidRPr="00835965">
              <w:t xml:space="preserve"> vervangen, i.v.m. het advies over de toepassing van de elementen Toelichting en ArtikelgewijzeToelichting</w:t>
            </w:r>
          </w:p>
        </w:tc>
      </w:tr>
      <w:tr w:rsidR="00B92746" w:rsidRPr="00B26823" w14:paraId="0217761B" w14:textId="77777777" w:rsidTr="002F1698">
        <w:tc>
          <w:tcPr>
            <w:tcW w:w="566" w:type="pct"/>
          </w:tcPr>
          <w:p w14:paraId="7378E85B" w14:textId="101D394D" w:rsidR="00B92746" w:rsidRDefault="00B92746" w:rsidP="00B92746">
            <w:r w:rsidRPr="00A71426">
              <w:lastRenderedPageBreak/>
              <w:t>2.1.0</w:t>
            </w:r>
          </w:p>
        </w:tc>
        <w:tc>
          <w:tcPr>
            <w:tcW w:w="766" w:type="pct"/>
          </w:tcPr>
          <w:p w14:paraId="0076EEDD" w14:textId="4C2BE6AF" w:rsidR="00B92746" w:rsidRDefault="00B92746" w:rsidP="00B92746">
            <w:r w:rsidRPr="00A71426">
              <w:t>2022-01-07</w:t>
            </w:r>
          </w:p>
        </w:tc>
        <w:tc>
          <w:tcPr>
            <w:tcW w:w="3668" w:type="pct"/>
          </w:tcPr>
          <w:p w14:paraId="6DB634E0" w14:textId="6DBEF384" w:rsidR="00B92746" w:rsidRDefault="00B92746" w:rsidP="00B92746">
            <w:r w:rsidRPr="00D63632">
              <w:t>Hoofdstuk</w:t>
            </w:r>
            <w:r>
              <w:t xml:space="preserve"> 10</w:t>
            </w:r>
            <w:r w:rsidRPr="00D63632">
              <w:t xml:space="preserve"> gewijzigd van algemene beschrijving naar specifieke beschrijving van de procedure </w:t>
            </w:r>
            <w:r>
              <w:t xml:space="preserve">van </w:t>
            </w:r>
            <w:fldSimple w:instr=" DOCVARIABLE ID01+ ">
              <w:r w:rsidR="00371FA8">
                <w:t>de omgevingsverordening</w:t>
              </w:r>
            </w:fldSimple>
            <w:r>
              <w:t xml:space="preserve"> </w:t>
            </w:r>
            <w:r w:rsidRPr="00D63632">
              <w:t>en de producten en gegevens die tijdens die procedure moeten worden aangeleverd</w:t>
            </w:r>
          </w:p>
        </w:tc>
      </w:tr>
      <w:tr w:rsidR="00B92746" w:rsidRPr="00B26823" w14:paraId="1E073C2D" w14:textId="77777777" w:rsidTr="002F1698">
        <w:tc>
          <w:tcPr>
            <w:tcW w:w="566" w:type="pct"/>
          </w:tcPr>
          <w:p w14:paraId="27FAE4CA" w14:textId="77777777" w:rsidR="00B92746" w:rsidRDefault="00B92746" w:rsidP="00B92746">
            <w:r>
              <w:t>2.0.1-rc</w:t>
            </w:r>
          </w:p>
        </w:tc>
        <w:tc>
          <w:tcPr>
            <w:tcW w:w="766" w:type="pct"/>
          </w:tcPr>
          <w:p w14:paraId="5F27E462" w14:textId="77777777" w:rsidR="00B92746" w:rsidRPr="00916D31" w:rsidRDefault="00B92746" w:rsidP="00B92746">
            <w:r>
              <w:t>2021-12-17</w:t>
            </w:r>
          </w:p>
        </w:tc>
        <w:tc>
          <w:tcPr>
            <w:tcW w:w="3668" w:type="pct"/>
          </w:tcPr>
          <w:p w14:paraId="3799F0E5" w14:textId="388DE79B" w:rsidR="00B92746" w:rsidRDefault="00B92746" w:rsidP="00B92746">
            <w:r>
              <w:t>Hele document:</w:t>
            </w:r>
          </w:p>
          <w:p w14:paraId="54D4B347" w14:textId="27BB43F4" w:rsidR="00B92746" w:rsidRDefault="00B92746" w:rsidP="00B92746">
            <w:pPr>
              <w:pStyle w:val="Opsommingtekens1"/>
            </w:pPr>
            <w:r>
              <w:t>tekst gecorrigeerd en verbeterd</w:t>
            </w:r>
          </w:p>
          <w:p w14:paraId="7EEE7B90" w14:textId="77777777" w:rsidR="00B92746" w:rsidRDefault="00B92746" w:rsidP="00B92746">
            <w:pPr>
              <w:pStyle w:val="Opsommingtekens1"/>
            </w:pPr>
            <w:r>
              <w:t>tekst geactualiseerd n.a.v. wijzigingen in wet- en regelgeving</w:t>
            </w:r>
          </w:p>
        </w:tc>
      </w:tr>
      <w:tr w:rsidR="00B92746" w:rsidRPr="00B26823" w14:paraId="527B7D93" w14:textId="77777777" w:rsidTr="002F1698">
        <w:tc>
          <w:tcPr>
            <w:tcW w:w="566" w:type="pct"/>
          </w:tcPr>
          <w:p w14:paraId="169C3D60" w14:textId="77777777" w:rsidR="00B92746" w:rsidRDefault="00B92746" w:rsidP="00B92746">
            <w:r w:rsidRPr="00574C67">
              <w:t xml:space="preserve">2.0.1-rc </w:t>
            </w:r>
          </w:p>
        </w:tc>
        <w:tc>
          <w:tcPr>
            <w:tcW w:w="766" w:type="pct"/>
          </w:tcPr>
          <w:p w14:paraId="02EB5A1B" w14:textId="77777777" w:rsidR="00B92746" w:rsidRPr="00916D31" w:rsidRDefault="00B92746" w:rsidP="00B92746">
            <w:r w:rsidRPr="00574C67">
              <w:t>2021-12-17</w:t>
            </w:r>
          </w:p>
        </w:tc>
        <w:tc>
          <w:tcPr>
            <w:tcW w:w="3668" w:type="pct"/>
          </w:tcPr>
          <w:p w14:paraId="19EC6333" w14:textId="436FB52E" w:rsidR="00B92746" w:rsidRDefault="00B92746" w:rsidP="00B92746">
            <w:r>
              <w:t xml:space="preserve">Hoofdstuk </w:t>
            </w:r>
            <w:r>
              <w:rPr>
                <w:rStyle w:val="Verwijzing"/>
              </w:rPr>
              <w:t>4</w:t>
            </w:r>
            <w:r>
              <w:t xml:space="preserve"> De vormgeving van Besluit en Regeling bij </w:t>
            </w:r>
            <w:fldSimple w:instr=" DOCVARIABLE ID01+ ">
              <w:r w:rsidR="00371FA8">
                <w:t>de omgevingsverordening</w:t>
              </w:r>
            </w:fldSimple>
          </w:p>
          <w:p w14:paraId="1CA66782" w14:textId="77777777" w:rsidR="00B92746" w:rsidRDefault="00B92746" w:rsidP="00B92746">
            <w:pPr>
              <w:pStyle w:val="Opsommingtekens1"/>
            </w:pPr>
            <w:r>
              <w:t xml:space="preserve">Beschrijving Besluitmodel in overeenstemming gebracht met STOP: in </w:t>
            </w:r>
            <w:r w:rsidRPr="00711190">
              <w:t xml:space="preserve">BesluitCompact </w:t>
            </w:r>
            <w:r>
              <w:t>wordt een WijzigArtikel niet onderverdeeld in WijzigLeden</w:t>
            </w:r>
          </w:p>
          <w:p w14:paraId="36DDB7C0" w14:textId="77777777" w:rsidR="00B92746" w:rsidRDefault="00B92746" w:rsidP="00B92746">
            <w:pPr>
              <w:pStyle w:val="Opsommingtekens1"/>
            </w:pPr>
            <w:r>
              <w:t>Bepaald wanneer gebruik gemaakt mag worden van een PDF-bijlage in Besluit en Regeling</w:t>
            </w:r>
          </w:p>
          <w:p w14:paraId="72DF0C33" w14:textId="77777777" w:rsidR="00B92746" w:rsidRDefault="00B92746" w:rsidP="00B92746">
            <w:pPr>
              <w:pStyle w:val="Opsommingtekens1"/>
            </w:pPr>
            <w:r>
              <w:t xml:space="preserve">Modellering Toelichting en ArtikelgewjizigeToelichting aangepast en advies toegevoegd over de toepassing hiervan, met het oog op de toekomstige vereenvoudiging van deze elementen </w:t>
            </w:r>
            <w:r w:rsidRPr="00661A9F">
              <w:t>(STOP#194)</w:t>
            </w:r>
          </w:p>
          <w:p w14:paraId="71E3FD5B" w14:textId="77777777" w:rsidR="00B92746" w:rsidRDefault="00B92746" w:rsidP="00B92746">
            <w:pPr>
              <w:pStyle w:val="Opsommingtekens1"/>
            </w:pPr>
            <w:r>
              <w:t>Advies toegevoegd om in het Besluit het element Inhoudsopgave niet te gebruiken</w:t>
            </w:r>
          </w:p>
        </w:tc>
      </w:tr>
      <w:tr w:rsidR="00B92746" w:rsidRPr="00B26823" w14:paraId="1DEFB721" w14:textId="77777777" w:rsidTr="002F1698">
        <w:tc>
          <w:tcPr>
            <w:tcW w:w="566" w:type="pct"/>
          </w:tcPr>
          <w:p w14:paraId="668D516F" w14:textId="77777777" w:rsidR="00B92746" w:rsidRDefault="00B92746" w:rsidP="00B92746">
            <w:r w:rsidRPr="00574C67">
              <w:t xml:space="preserve">2.0.1-rc </w:t>
            </w:r>
          </w:p>
        </w:tc>
        <w:tc>
          <w:tcPr>
            <w:tcW w:w="766" w:type="pct"/>
          </w:tcPr>
          <w:p w14:paraId="5679F1C7" w14:textId="77777777" w:rsidR="00B92746" w:rsidRPr="00916D31" w:rsidRDefault="00B92746" w:rsidP="00B92746">
            <w:r w:rsidRPr="00574C67">
              <w:t>2021-12-17</w:t>
            </w:r>
          </w:p>
        </w:tc>
        <w:tc>
          <w:tcPr>
            <w:tcW w:w="3668" w:type="pct"/>
          </w:tcPr>
          <w:p w14:paraId="1F3D530F" w14:textId="15FD8CA2" w:rsidR="00B92746" w:rsidRDefault="00B92746" w:rsidP="00B92746">
            <w:r>
              <w:t>Paragraaf 5.2 Specificatie van de Artikelstructuur</w:t>
            </w:r>
          </w:p>
          <w:p w14:paraId="0EA83248" w14:textId="77777777" w:rsidR="00B92746" w:rsidRDefault="00B92746" w:rsidP="00B92746">
            <w:pPr>
              <w:pStyle w:val="Opsommingtekens1"/>
            </w:pPr>
            <w:r>
              <w:t xml:space="preserve">Bepaling over gebruik tekstelement Titel gewijzigd </w:t>
            </w:r>
            <w:r w:rsidRPr="0009469A">
              <w:t>(WELT-178)</w:t>
            </w:r>
          </w:p>
          <w:p w14:paraId="659DA0BD" w14:textId="77777777" w:rsidR="00B92746" w:rsidRDefault="00B92746" w:rsidP="00B92746">
            <w:pPr>
              <w:pStyle w:val="Opsommingtekens1"/>
            </w:pPr>
            <w:r>
              <w:t>Extra uitleg toegevoegd over element Vervallen</w:t>
            </w:r>
          </w:p>
          <w:p w14:paraId="6B2C4F6B" w14:textId="77777777" w:rsidR="00B92746" w:rsidRDefault="00B92746" w:rsidP="00B92746">
            <w:pPr>
              <w:pStyle w:val="Opsommingtekens1"/>
            </w:pPr>
            <w:r>
              <w:t>Aangegeven dat voor lijsten gebruik gemaakt moet worden van Lijst van het type expliciet</w:t>
            </w:r>
          </w:p>
        </w:tc>
      </w:tr>
      <w:tr w:rsidR="00B92746" w:rsidRPr="00B26823" w14:paraId="47F78ED0" w14:textId="77777777" w:rsidTr="002F1698">
        <w:tc>
          <w:tcPr>
            <w:tcW w:w="566" w:type="pct"/>
          </w:tcPr>
          <w:p w14:paraId="10513F30" w14:textId="77777777" w:rsidR="00B92746" w:rsidRDefault="00B92746" w:rsidP="00B92746">
            <w:r w:rsidRPr="00574C67">
              <w:t xml:space="preserve">2.0.1-rc </w:t>
            </w:r>
          </w:p>
        </w:tc>
        <w:tc>
          <w:tcPr>
            <w:tcW w:w="766" w:type="pct"/>
          </w:tcPr>
          <w:p w14:paraId="17F1D1E2" w14:textId="77777777" w:rsidR="00B92746" w:rsidRPr="00916D31" w:rsidRDefault="00B92746" w:rsidP="00B92746">
            <w:r w:rsidRPr="00574C67">
              <w:t>2021-12-17</w:t>
            </w:r>
          </w:p>
        </w:tc>
        <w:tc>
          <w:tcPr>
            <w:tcW w:w="3668" w:type="pct"/>
          </w:tcPr>
          <w:p w14:paraId="330D7C7B" w14:textId="42ACFF59" w:rsidR="00B92746" w:rsidRDefault="00B92746" w:rsidP="00B92746">
            <w:r>
              <w:t>Paragraaf 5.3 Specificatie van de Vrijetekststructuur</w:t>
            </w:r>
          </w:p>
          <w:p w14:paraId="276D490F" w14:textId="77777777" w:rsidR="00B92746" w:rsidRDefault="00B92746" w:rsidP="00B92746">
            <w:pPr>
              <w:pStyle w:val="Opsommingtekens1"/>
            </w:pPr>
            <w:r w:rsidRPr="00105E6C">
              <w:t xml:space="preserve">Aangegeven dat voor lijsten </w:t>
            </w:r>
            <w:r>
              <w:t>gekozen kan</w:t>
            </w:r>
            <w:r w:rsidRPr="00105E6C">
              <w:t xml:space="preserve"> worden </w:t>
            </w:r>
            <w:r>
              <w:t xml:space="preserve">tussen </w:t>
            </w:r>
            <w:r w:rsidRPr="00105E6C">
              <w:t>Lijst van het type expliciet</w:t>
            </w:r>
            <w:r>
              <w:t xml:space="preserve"> en Lijst van het type ongemarkeerd</w:t>
            </w:r>
          </w:p>
          <w:p w14:paraId="26989E24" w14:textId="77777777" w:rsidR="00B92746" w:rsidRDefault="00B92746" w:rsidP="00B92746">
            <w:pPr>
              <w:pStyle w:val="Opsommingtekens1"/>
            </w:pPr>
            <w:r>
              <w:t>Figuren toegevoegd en bestaande figuren verduidelijkt</w:t>
            </w:r>
          </w:p>
        </w:tc>
      </w:tr>
      <w:tr w:rsidR="00B92746" w:rsidRPr="00B26823" w14:paraId="0C2BF0F3" w14:textId="77777777" w:rsidTr="002F1698">
        <w:tc>
          <w:tcPr>
            <w:tcW w:w="566" w:type="pct"/>
          </w:tcPr>
          <w:p w14:paraId="7F2EA331" w14:textId="77777777" w:rsidR="00B92746" w:rsidRDefault="00B92746" w:rsidP="00B92746">
            <w:r w:rsidRPr="0026354F">
              <w:t xml:space="preserve">2.0.1-rc </w:t>
            </w:r>
          </w:p>
        </w:tc>
        <w:tc>
          <w:tcPr>
            <w:tcW w:w="766" w:type="pct"/>
          </w:tcPr>
          <w:p w14:paraId="3B3782A4" w14:textId="77777777" w:rsidR="00B92746" w:rsidRPr="00916D31" w:rsidRDefault="00B92746" w:rsidP="00B92746">
            <w:r w:rsidRPr="0026354F">
              <w:t>2021-12-17</w:t>
            </w:r>
          </w:p>
        </w:tc>
        <w:tc>
          <w:tcPr>
            <w:tcW w:w="3668" w:type="pct"/>
          </w:tcPr>
          <w:p w14:paraId="5B9BA086" w14:textId="0964B25E" w:rsidR="00B92746" w:rsidRDefault="00B92746" w:rsidP="00B92746">
            <w:r>
              <w:t>Paragraaf 4.2 Bijlagen bij Besluit en Regeling</w:t>
            </w:r>
          </w:p>
          <w:p w14:paraId="7C6A1170" w14:textId="77777777" w:rsidR="00B92746" w:rsidRDefault="00B92746" w:rsidP="00B92746">
            <w:pPr>
              <w:pStyle w:val="Opsommingtekens1"/>
            </w:pPr>
            <w:r>
              <w:t>Toegelicht</w:t>
            </w:r>
            <w:r w:rsidRPr="00880D80">
              <w:t xml:space="preserve"> wanneer gebruik gemaakt mag worden van een PDF-bijlage in Besluit en Regeling</w:t>
            </w:r>
          </w:p>
        </w:tc>
      </w:tr>
      <w:tr w:rsidR="00B92746" w:rsidRPr="00B26823" w14:paraId="4BDDA0A0" w14:textId="77777777" w:rsidTr="002F1698">
        <w:tc>
          <w:tcPr>
            <w:tcW w:w="566" w:type="pct"/>
          </w:tcPr>
          <w:p w14:paraId="0CC7461D" w14:textId="77777777" w:rsidR="00B92746" w:rsidRDefault="00B92746" w:rsidP="00B92746">
            <w:r w:rsidRPr="0026354F">
              <w:t xml:space="preserve">2.0.1-rc </w:t>
            </w:r>
          </w:p>
        </w:tc>
        <w:tc>
          <w:tcPr>
            <w:tcW w:w="766" w:type="pct"/>
          </w:tcPr>
          <w:p w14:paraId="53D983FA" w14:textId="77777777" w:rsidR="00B92746" w:rsidRPr="00916D31" w:rsidRDefault="00B92746" w:rsidP="00B92746">
            <w:r w:rsidRPr="0026354F">
              <w:t>2021-12-17</w:t>
            </w:r>
          </w:p>
        </w:tc>
        <w:tc>
          <w:tcPr>
            <w:tcW w:w="3668" w:type="pct"/>
          </w:tcPr>
          <w:p w14:paraId="5AA8E58F" w14:textId="68E5ADC1" w:rsidR="00B92746" w:rsidRDefault="00B92746" w:rsidP="00B92746">
            <w:r>
              <w:t>Paragraaf 6.1.2.2 Vastleggen van Locatie met geografisch informatieobject</w:t>
            </w:r>
          </w:p>
          <w:p w14:paraId="1C7B93B1" w14:textId="7E820A9E" w:rsidR="00B92746" w:rsidRDefault="00B92746" w:rsidP="00B92746">
            <w:pPr>
              <w:pStyle w:val="Opsommingtekens1"/>
            </w:pPr>
            <w:r>
              <w:t>Tekst over gebruik van GIO in meerdere omgevingsdocumenten verplaatst naar specifieke paragraaf over dit onderwerp: 9.6</w:t>
            </w:r>
          </w:p>
        </w:tc>
      </w:tr>
      <w:tr w:rsidR="00B92746" w:rsidRPr="00B26823" w14:paraId="4E0AB795" w14:textId="77777777" w:rsidTr="002F1698">
        <w:tc>
          <w:tcPr>
            <w:tcW w:w="566" w:type="pct"/>
          </w:tcPr>
          <w:p w14:paraId="1068043A" w14:textId="77777777" w:rsidR="00B92746" w:rsidRDefault="00B92746" w:rsidP="00B92746">
            <w:r w:rsidRPr="0026354F">
              <w:t xml:space="preserve">2.0.1-rc </w:t>
            </w:r>
          </w:p>
        </w:tc>
        <w:tc>
          <w:tcPr>
            <w:tcW w:w="766" w:type="pct"/>
          </w:tcPr>
          <w:p w14:paraId="0176E058" w14:textId="77777777" w:rsidR="00B92746" w:rsidRPr="00916D31" w:rsidRDefault="00B92746" w:rsidP="00B92746">
            <w:r w:rsidRPr="0026354F">
              <w:t>2021-12-17</w:t>
            </w:r>
          </w:p>
        </w:tc>
        <w:tc>
          <w:tcPr>
            <w:tcW w:w="3668" w:type="pct"/>
          </w:tcPr>
          <w:p w14:paraId="48893715" w14:textId="76EAA479" w:rsidR="00B92746" w:rsidRDefault="00B92746" w:rsidP="00B92746">
            <w:r>
              <w:t>Paragraaf 7.9 Objecttype Gebiedsaanwijzing</w:t>
            </w:r>
          </w:p>
          <w:p w14:paraId="5312F36D" w14:textId="77777777" w:rsidR="00B92746" w:rsidRDefault="00B92746" w:rsidP="00B92746">
            <w:pPr>
              <w:pStyle w:val="Opsommingtekens1"/>
            </w:pPr>
            <w:r>
              <w:t xml:space="preserve">Toegevoegd Bouw als nieuw type Gebiedsaanwijzing (voor omgevingsplan) </w:t>
            </w:r>
            <w:r w:rsidRPr="0009469A">
              <w:t>(WELT-177)</w:t>
            </w:r>
          </w:p>
          <w:p w14:paraId="191176E4" w14:textId="77777777" w:rsidR="00B92746" w:rsidRDefault="00B92746" w:rsidP="00B92746">
            <w:pPr>
              <w:pStyle w:val="Opsommingtekens1"/>
            </w:pPr>
            <w:r>
              <w:t>Verwijderd bepaling dat een Gebiedsaanwijzing alleen mag verwijzen naar gebieden of gebiedengroepen en toelichting daarover toegevoegd</w:t>
            </w:r>
          </w:p>
        </w:tc>
      </w:tr>
      <w:tr w:rsidR="00B92746" w:rsidRPr="00B26823" w14:paraId="08066C22" w14:textId="77777777" w:rsidTr="002F1698">
        <w:tc>
          <w:tcPr>
            <w:tcW w:w="566" w:type="pct"/>
          </w:tcPr>
          <w:p w14:paraId="0C31B629" w14:textId="77777777" w:rsidR="00B92746" w:rsidRDefault="00B92746" w:rsidP="00B92746">
            <w:r w:rsidRPr="0026354F">
              <w:t xml:space="preserve">2.0.1-rc </w:t>
            </w:r>
          </w:p>
        </w:tc>
        <w:tc>
          <w:tcPr>
            <w:tcW w:w="766" w:type="pct"/>
          </w:tcPr>
          <w:p w14:paraId="6A25ED01" w14:textId="77777777" w:rsidR="00B92746" w:rsidRPr="00916D31" w:rsidRDefault="00B92746" w:rsidP="00B92746">
            <w:r w:rsidRPr="0026354F">
              <w:t>2021-12-17</w:t>
            </w:r>
          </w:p>
        </w:tc>
        <w:tc>
          <w:tcPr>
            <w:tcW w:w="3668" w:type="pct"/>
          </w:tcPr>
          <w:p w14:paraId="4C021C59" w14:textId="2F0C3883" w:rsidR="00B92746" w:rsidRDefault="00B92746" w:rsidP="00B92746">
            <w:r>
              <w:t>Paragraaf 9.4 hernoemd tot Tekstverwijzing (was Verwijzing)</w:t>
            </w:r>
          </w:p>
        </w:tc>
      </w:tr>
      <w:tr w:rsidR="00B92746" w:rsidRPr="00B26823" w14:paraId="7BF433F4" w14:textId="77777777" w:rsidTr="002F1698">
        <w:tc>
          <w:tcPr>
            <w:tcW w:w="566" w:type="pct"/>
          </w:tcPr>
          <w:p w14:paraId="796F1A1B" w14:textId="77777777" w:rsidR="00B92746" w:rsidRDefault="00B92746" w:rsidP="00B92746">
            <w:r w:rsidRPr="0026354F">
              <w:lastRenderedPageBreak/>
              <w:t xml:space="preserve">2.0.1-rc </w:t>
            </w:r>
          </w:p>
        </w:tc>
        <w:tc>
          <w:tcPr>
            <w:tcW w:w="766" w:type="pct"/>
          </w:tcPr>
          <w:p w14:paraId="36498222" w14:textId="77777777" w:rsidR="00B92746" w:rsidRPr="00916D31" w:rsidRDefault="00B92746" w:rsidP="00B92746">
            <w:r w:rsidRPr="0026354F">
              <w:t>2021-12-17</w:t>
            </w:r>
          </w:p>
        </w:tc>
        <w:tc>
          <w:tcPr>
            <w:tcW w:w="3668" w:type="pct"/>
          </w:tcPr>
          <w:p w14:paraId="3D1223CD" w14:textId="43E9DB29" w:rsidR="00B92746" w:rsidRDefault="00B92746" w:rsidP="00B92746">
            <w:r>
              <w:t>Paragraaf 8.3 Muteren van OW-objecten verplaatst naar dit hoofdstuk, stond in hoofdstuk 9</w:t>
            </w:r>
          </w:p>
        </w:tc>
      </w:tr>
      <w:tr w:rsidR="00B92746" w:rsidRPr="00B26823" w14:paraId="122E7370" w14:textId="77777777" w:rsidTr="002F1698">
        <w:tc>
          <w:tcPr>
            <w:tcW w:w="566" w:type="pct"/>
          </w:tcPr>
          <w:p w14:paraId="627A1897" w14:textId="77777777" w:rsidR="00B92746" w:rsidRDefault="00B92746" w:rsidP="00B92746">
            <w:r w:rsidRPr="00795E1F">
              <w:t xml:space="preserve">2.0.1-rc </w:t>
            </w:r>
          </w:p>
        </w:tc>
        <w:tc>
          <w:tcPr>
            <w:tcW w:w="766" w:type="pct"/>
          </w:tcPr>
          <w:p w14:paraId="010E49ED" w14:textId="77777777" w:rsidR="00B92746" w:rsidRPr="00916D31" w:rsidRDefault="00B92746" w:rsidP="00B92746">
            <w:r w:rsidRPr="00795E1F">
              <w:t>2021-12-17</w:t>
            </w:r>
          </w:p>
        </w:tc>
        <w:tc>
          <w:tcPr>
            <w:tcW w:w="3668" w:type="pct"/>
          </w:tcPr>
          <w:p w14:paraId="1C36C03F" w14:textId="77777777" w:rsidR="00B92746" w:rsidRDefault="00B92746" w:rsidP="00B92746">
            <w:r>
              <w:t>Hoofdstuk 11 Mutatiescenario’s toegevoegd</w:t>
            </w:r>
          </w:p>
          <w:p w14:paraId="7B79FEBC" w14:textId="77777777" w:rsidR="00B92746" w:rsidRDefault="00B92746" w:rsidP="00B92746">
            <w:pPr>
              <w:pStyle w:val="Opsommingtekens1"/>
            </w:pPr>
            <w:r>
              <w:t xml:space="preserve">Beschrijving van </w:t>
            </w:r>
            <w:r w:rsidRPr="00A72E01">
              <w:t>mutatiescenario Integrale Tekstvervanging</w:t>
            </w:r>
            <w:r>
              <w:t xml:space="preserve"> en wanneer dit mag worden toegepast </w:t>
            </w:r>
            <w:r w:rsidRPr="00B41051">
              <w:t>(STOP</w:t>
            </w:r>
            <w:r>
              <w:t>#</w:t>
            </w:r>
            <w:r w:rsidRPr="00B41051">
              <w:t>191)</w:t>
            </w:r>
          </w:p>
        </w:tc>
      </w:tr>
      <w:tr w:rsidR="00B92746" w:rsidRPr="00B26823" w14:paraId="4CD1F569" w14:textId="77777777" w:rsidTr="002F1698">
        <w:tc>
          <w:tcPr>
            <w:tcW w:w="566" w:type="pct"/>
          </w:tcPr>
          <w:p w14:paraId="1B0F5898" w14:textId="1AFE75D2" w:rsidR="00B92746" w:rsidRDefault="00B92746" w:rsidP="00B92746"/>
        </w:tc>
        <w:tc>
          <w:tcPr>
            <w:tcW w:w="766" w:type="pct"/>
          </w:tcPr>
          <w:p w14:paraId="36C68EF1" w14:textId="2EFACC76" w:rsidR="00B92746" w:rsidRPr="00916D31" w:rsidRDefault="00B92746" w:rsidP="00B92746"/>
        </w:tc>
        <w:tc>
          <w:tcPr>
            <w:tcW w:w="3668" w:type="pct"/>
          </w:tcPr>
          <w:p w14:paraId="7A669794" w14:textId="20B04133" w:rsidR="00B92746" w:rsidRDefault="00B92746" w:rsidP="00B92746"/>
        </w:tc>
      </w:tr>
      <w:tr w:rsidR="00B92746" w:rsidRPr="00B26823" w14:paraId="79067643" w14:textId="77777777" w:rsidTr="002F1698">
        <w:tc>
          <w:tcPr>
            <w:tcW w:w="566" w:type="pct"/>
          </w:tcPr>
          <w:p w14:paraId="2DC0A5AC" w14:textId="24C213CD" w:rsidR="00B92746" w:rsidRDefault="00B92746" w:rsidP="00B92746"/>
        </w:tc>
        <w:tc>
          <w:tcPr>
            <w:tcW w:w="766" w:type="pct"/>
          </w:tcPr>
          <w:p w14:paraId="52A079DF" w14:textId="447E63E2" w:rsidR="00B92746" w:rsidRPr="00916D31" w:rsidRDefault="00B92746" w:rsidP="00B92746"/>
        </w:tc>
        <w:tc>
          <w:tcPr>
            <w:tcW w:w="3668" w:type="pct"/>
          </w:tcPr>
          <w:p w14:paraId="7170374D" w14:textId="1C3CA0F7" w:rsidR="00B92746" w:rsidRDefault="00B92746" w:rsidP="00B92746"/>
        </w:tc>
      </w:tr>
    </w:tbl>
    <w:p w14:paraId="276D2520" w14:textId="078A40E3" w:rsidR="00A66807" w:rsidRDefault="00A66807" w:rsidP="00E552B3">
      <w:pPr>
        <w:spacing w:line="240" w:lineRule="auto"/>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