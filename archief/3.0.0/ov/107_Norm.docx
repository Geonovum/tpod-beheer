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r w:rsidRPr="00F1426F">
        <w:t>Norm</w:t>
      </w:r>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8" Type="http://schemas.openxmlformats.org/officeDocument/2006/relationships/image" Target="media/image_8ccd31b2290aacf4ce3bac08e63236e4.png"/><Relationship Id="rId59"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