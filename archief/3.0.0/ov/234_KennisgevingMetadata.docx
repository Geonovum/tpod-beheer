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455" w:name="_Ref_26448f2ff7773bf8c54c00b8ec15da36_1"/>
      <w:r>
        <w:t>KennisgevingMetadata</w:t>
      </w:r>
      <w:bookmarkEnd w:id="455"/>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w:t>
      </w:r>
      <w:r w:rsidRPr="00103E4B">
        <w:lastRenderedPageBreak/>
        <w:t>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C6013D1" w14:textId="42DB1C8D" w:rsidR="00C8772C"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46A879B8" w:rsidR="00C8772C"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9932C2">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w:t>
      </w:r>
      <w:r>
        <w:lastRenderedPageBreak/>
        <w:t xml:space="preserve">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