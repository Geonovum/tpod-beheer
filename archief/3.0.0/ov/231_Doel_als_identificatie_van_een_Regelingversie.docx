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E43714" w:rsidRPr="00F03DD9" w:rsidRDefault="00E43714" w:rsidP="00E43714">
      <w:pPr>
        <w:pStyle w:val="Kop4"/>
      </w:pPr>
      <w:bookmarkStart w:id="449" w:name="_Ref_a6be624c4609b33adadafeb6d8344054_1"/>
      <w:r>
        <w:t>Doel als i</w:t>
      </w:r>
      <w:r w:rsidRPr="00F03DD9">
        <w:t>dentificatie van een Regelingversie</w:t>
      </w:r>
      <w:bookmarkEnd w:id="449"/>
    </w:p>
    <w:p w14:paraId="07AEF26D" w14:textId="77777777" w:rsidR="00E43714" w:rsidRPr="00F03DD9" w:rsidRDefault="00E43714"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 xml:space="preserve">Het uiteindelijke resultaat van het hele </w:t>
      </w:r>
      <w:r w:rsidRPr="00F03DD9">
        <w:lastRenderedPageBreak/>
        <w:t>proces is dat er een nieuwe Regeling ontstaat, of een nieuwe versie van een bestaande Regeling.</w:t>
      </w:r>
    </w:p>
    <w:p w14:paraId="5D96E91B" w14:textId="77777777" w:rsidR="00E43714" w:rsidRPr="00F03DD9" w:rsidRDefault="00E43714" w:rsidP="00E43714"/>
    <w:p w14:paraId="0179A2C7" w14:textId="77777777" w:rsidR="00E43714" w:rsidRPr="00F03DD9" w:rsidRDefault="00E43714"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E43714" w:rsidRPr="00F03DD9" w:rsidRDefault="00E43714"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E43714" w:rsidRPr="00F03DD9" w:rsidRDefault="00E43714"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E43714" w:rsidRPr="00F03DD9" w:rsidRDefault="00E43714"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E43714" w:rsidRPr="00F03DD9" w:rsidRDefault="00E43714" w:rsidP="00E43714">
      <w:pPr>
        <w:pStyle w:val="Opsommingtekens1"/>
      </w:pPr>
      <w:r w:rsidRPr="00F03DD9">
        <w:t>één versie van elk informatieobject dat onderdeel is van het nieuwe of gewijzigde omgevingsdocument;</w:t>
      </w:r>
    </w:p>
    <w:p w14:paraId="0F5FDEC7" w14:textId="77777777" w:rsidR="00E43714" w:rsidRPr="00F03DD9" w:rsidRDefault="00E43714" w:rsidP="00E43714">
      <w:pPr>
        <w:pStyle w:val="Opsommingtekens1"/>
      </w:pPr>
      <w:r w:rsidRPr="00F03DD9">
        <w:t>één versie van de OW-informatie die hoort bij het nieuwe of gewijzigde omgevingsdocument</w:t>
      </w:r>
      <w:r>
        <w:rPr>
          <w:rStyle w:val="Voetnootmarkering"/>
        </w:rPr>
        <w:footnoteReference w:id="28"/>
      </w:r>
      <w:r w:rsidRPr="00F03DD9">
        <w:t>.</w:t>
      </w:r>
    </w:p>
    <w:p w14:paraId="6BF23B47" w14:textId="77777777" w:rsidR="00E43714" w:rsidRPr="00F03DD9" w:rsidRDefault="00E43714" w:rsidP="00E43714"/>
    <w:p w14:paraId="46D8FB78" w14:textId="77777777" w:rsidR="00E43714" w:rsidRPr="00F03DD9" w:rsidRDefault="00E43714"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E43714" w:rsidRPr="00F03DD9" w:rsidRDefault="00E43714" w:rsidP="00E43714"/>
    <w:p w14:paraId="5A696E9C" w14:textId="1F5FCBF0" w:rsidR="00C8772C" w:rsidRDefault="00E43714"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19C53F0D" w:rsidR="00E43714" w:rsidRDefault="00E43714"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w:t>
      </w:r>
      <w:r w:rsidRPr="0043568C">
        <w:lastRenderedPageBreak/>
        <w:t xml:space="preserve">bijvoorbeeld dat de 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E43714" w:rsidRPr="0043568C" w:rsidRDefault="00E43714"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E43714" w:rsidRDefault="00E43714"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5DED8BB2" w:rsidR="00E43714" w:rsidRPr="00F03DD9" w:rsidRDefault="00E43714" w:rsidP="00E43714">
      <w:r>
        <w:t xml:space="preserve">In paragraaf </w:t>
      </w:r>
      <w:r w:rsidR="00F8382B">
        <w:fldChar w:fldCharType="begin"/>
      </w:r>
      <w:r w:rsidR="00F8382B">
        <w:instrText xml:space="preserve"> REF _Ref_b8b232d559c78ee2b813b2c01f35914b_1 \n \h </w:instrText>
      </w:r>
      <w:r w:rsidR="00F8382B">
        <w:fldChar w:fldCharType="separate"/>
      </w:r>
      <w:r w:rsidR="009932C2">
        <w:t>10.4.1.2</w:t>
      </w:r>
      <w:r w:rsidR="00F8382B">
        <w:fldChar w:fldCharType="end"/>
      </w:r>
      <w:r>
        <w:t xml:space="preserve"> is de concrete toepassing van Doel op </w:t>
      </w:r>
      <w:fldSimple w:instr=" DOCVARIABLE ID01+ ">
        <w:r w:rsidR="00371FA8">
          <w:t>de omgevingsverordening</w:t>
        </w:r>
      </w:fldSimple>
      <w:r>
        <w:t xml:space="preserve"> beschreven in de vorm van specificaties en een voorbeeld.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