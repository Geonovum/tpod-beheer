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3D52D5A9"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_Ref_b3c8fe302d5926808ee5fc24972a725e_1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9932C2">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371FA8">
        <w:rPr>
          <w:rFonts w:eastAsia="Verdana" w:cs="Verdana"/>
        </w:rPr>
        <w:t>de omgevingsverordening</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371FA8">
        <w:rPr>
          <w:rFonts w:eastAsia="Verdana"/>
        </w:rPr>
        <w:t>de omgevingsverordening</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