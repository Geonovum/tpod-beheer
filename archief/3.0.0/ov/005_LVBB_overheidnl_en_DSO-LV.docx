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3BF21035"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9932C2">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3B9F3BEC" w:rsidR="00E33EDD" w:rsidRPr="00B26823" w:rsidRDefault="00E33EDD" w:rsidP="00E33EDD">
      <w:r w:rsidRPr="00B26823">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9932C2">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