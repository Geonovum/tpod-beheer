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2F2F2" w14:textId="6E065EF4" w:rsidR="00713915" w:rsidRPr="00B26823" w:rsidRDefault="00713915" w:rsidP="00713915">
      <w:pPr>
        <w:pStyle w:val="Kop4"/>
        <w:rPr>
          <w:noProof/>
        </w:rPr>
      </w:pPr>
      <w:r>
        <w:rPr>
          <w:noProof/>
        </w:rPr>
        <w:t>Gebruik van t</w:t>
      </w:r>
      <w:r w:rsidRPr="007B60F8">
        <w:rPr>
          <w:noProof/>
        </w:rPr>
        <w:t xml:space="preserve">ekstelementen </w:t>
      </w:r>
      <w:r>
        <w:rPr>
          <w:noProof/>
        </w:rPr>
        <w:t xml:space="preserve">en hun volgorde in </w:t>
      </w:r>
      <w:r w:rsidR="00040564">
        <w:rPr>
          <w:noProof/>
        </w:rPr>
        <w:fldChar w:fldCharType="begin"/>
      </w:r>
      <w:r w:rsidR="00040564">
        <w:rPr>
          <w:noProof/>
        </w:rPr>
        <w:instrText xml:space="preserve"> DOCVARIABLE ID01+ </w:instrText>
      </w:r>
      <w:r w:rsidR="00040564">
        <w:rPr>
          <w:noProof/>
        </w:rPr>
        <w:fldChar w:fldCharType="separate"/>
      </w:r>
      <w:r w:rsidR="00371FA8">
        <w:rPr>
          <w:noProof/>
        </w:rPr>
        <w:t>de omgevingsverordening</w:t>
      </w:r>
      <w:r w:rsidR="00040564">
        <w:rPr>
          <w:noProof/>
        </w:rPr>
        <w:fldChar w:fldCharType="end"/>
      </w:r>
    </w:p>
    <w:p w14:paraId="676EF88A" w14:textId="77777777" w:rsidR="00713915" w:rsidRPr="007B60F8" w:rsidRDefault="00713915" w:rsidP="00713915">
      <w:r w:rsidRPr="007B60F8">
        <w:t xml:space="preserve">De </w:t>
      </w:r>
      <w:r>
        <w:t>elementen</w:t>
      </w:r>
      <w:r w:rsidRPr="007B60F8">
        <w:t xml:space="preserve"> van </w:t>
      </w:r>
      <w:r>
        <w:t xml:space="preserve">de </w:t>
      </w:r>
      <w:r w:rsidRPr="007B60F8">
        <w:t>STOP</w:t>
      </w:r>
      <w:r>
        <w:t>-Artikelstructuur</w:t>
      </w:r>
      <w:r w:rsidRPr="007B60F8">
        <w:t xml:space="preserve"> </w:t>
      </w:r>
      <w:r>
        <w:t xml:space="preserve">zijn onder te verdelen in </w:t>
      </w:r>
      <w:r w:rsidRPr="007B60F8">
        <w:t xml:space="preserve">structuurelementen, elementen </w:t>
      </w:r>
      <w:r>
        <w:t xml:space="preserve">met </w:t>
      </w:r>
      <w:r w:rsidRPr="001673F9">
        <w:t xml:space="preserve">inhoud </w:t>
      </w:r>
      <w:r w:rsidRPr="007B60F8">
        <w:t xml:space="preserve">en de inhoud zelf. Structuurelementen zijn die elementen die de tekst structureren maar </w:t>
      </w:r>
      <w:r>
        <w:t xml:space="preserve">zelf </w:t>
      </w:r>
      <w:r w:rsidRPr="007B60F8">
        <w:t>geen inhoud bevatten</w:t>
      </w:r>
      <w:r>
        <w:t>:</w:t>
      </w:r>
      <w:r w:rsidRPr="007B60F8">
        <w:t xml:space="preserve"> Hoofdstuk</w:t>
      </w:r>
      <w:r>
        <w:t>, Titel, Afdeling,</w:t>
      </w:r>
      <w:r w:rsidRPr="007B60F8">
        <w:t xml:space="preserve"> Paragraaf</w:t>
      </w:r>
      <w:r>
        <w:t>, Subparagraaf en Subsubparagraaf</w:t>
      </w:r>
      <w:r w:rsidRPr="007B60F8">
        <w:t>.</w:t>
      </w:r>
      <w:r>
        <w:t xml:space="preserve"> E</w:t>
      </w:r>
      <w:r w:rsidRPr="007B60F8">
        <w:t xml:space="preserve">lementen </w:t>
      </w:r>
      <w:r>
        <w:t xml:space="preserve">met </w:t>
      </w:r>
      <w:r w:rsidRPr="001673F9">
        <w:t xml:space="preserve">inhoud </w:t>
      </w:r>
      <w:r w:rsidRPr="007B60F8">
        <w:t>zijn die elementen die inhoud bevatten</w:t>
      </w:r>
      <w:r>
        <w:t xml:space="preserve"> maar niet zelf inhoud </w:t>
      </w:r>
      <w:r w:rsidRPr="00C314C2">
        <w:rPr>
          <w:i/>
          <w:iCs/>
        </w:rPr>
        <w:t>zijn</w:t>
      </w:r>
      <w:r w:rsidRPr="007B60F8">
        <w:t xml:space="preserve">: Artikel en Lid. </w:t>
      </w:r>
      <w:r>
        <w:t xml:space="preserve">De inhoud zelf is dat wat in Artikel of Lid staat. </w:t>
      </w:r>
      <w:r w:rsidRPr="007B60F8">
        <w:t xml:space="preserve">Voorbeelden van </w:t>
      </w:r>
      <w:r>
        <w:t xml:space="preserve">de vorm die </w:t>
      </w:r>
      <w:r w:rsidRPr="007B60F8">
        <w:t xml:space="preserve">de inhoud </w:t>
      </w:r>
      <w:r>
        <w:t xml:space="preserve">kan aannemen </w:t>
      </w:r>
      <w:r w:rsidRPr="007B60F8">
        <w:t>zijn Alinea, Tabel en Figuur. In de navolgende tekst gebruiken we ‘tekstelement’ als term voor de drie elementsoorten tezamen.</w:t>
      </w:r>
    </w:p>
    <w:p w14:paraId="2741C30A" w14:textId="77777777" w:rsidR="00713915" w:rsidRDefault="00713915" w:rsidP="00713915"/>
    <w:p w14:paraId="20E4289B" w14:textId="61102931" w:rsidR="00713915" w:rsidRDefault="00713915" w:rsidP="00713915">
      <w:r>
        <w:t xml:space="preserve">In paragraaf </w:t>
      </w:r>
      <w:r w:rsidR="0032526A">
        <w:rPr>
          <w:rStyle w:val="Verwijzing"/>
        </w:rPr>
        <w:fldChar w:fldCharType="begin"/>
      </w:r>
      <w:r w:rsidR="0032526A">
        <w:instrText xml:space="preserve"> REF _Ref_a4d7b1dcec0b11e87140dee2b631d366_1 \n \h </w:instrText>
      </w:r>
      <w:r w:rsidR="0032526A">
        <w:rPr>
          <w:rStyle w:val="Verwijzing"/>
        </w:rPr>
      </w:r>
      <w:r w:rsidR="0032526A">
        <w:rPr>
          <w:rStyle w:val="Verwijzing"/>
        </w:rPr>
        <w:fldChar w:fldCharType="separate"/>
      </w:r>
      <w:r w:rsidR="009932C2">
        <w:t>5.2.1.1</w:t>
      </w:r>
      <w:r w:rsidR="0032526A">
        <w:rPr>
          <w:rStyle w:val="Verwijzing"/>
        </w:rPr>
        <w:fldChar w:fldCharType="end"/>
      </w:r>
      <w:r>
        <w:t xml:space="preserve"> is de norm voor de toepassing van de Artikelstructuur op </w:t>
      </w:r>
      <w:fldSimple w:instr=" DOCVARIABLE ID01+ ">
        <w:r w:rsidR="00371FA8">
          <w:t>de omgevingsverordening</w:t>
        </w:r>
      </w:fldSimple>
      <w:r>
        <w:t xml:space="preserve"> vastgelegd: welke elementen moeten respectievelijk mogen worden gebruikt, hoe vaak kunnen ze voorkomen en in welke volgorde. Paragraaf </w:t>
      </w:r>
      <w:r w:rsidR="0032526A">
        <w:rPr>
          <w:rStyle w:val="Verwijzing"/>
        </w:rPr>
        <w:fldChar w:fldCharType="begin"/>
      </w:r>
      <w:r w:rsidR="0032526A">
        <w:instrText xml:space="preserve"> REF _Ref_0656c67a03953aec65c05801ad21b45a_1 \n \h </w:instrText>
      </w:r>
      <w:r w:rsidR="0032526A">
        <w:rPr>
          <w:rStyle w:val="Verwijzing"/>
        </w:rPr>
      </w:r>
      <w:r w:rsidR="0032526A">
        <w:rPr>
          <w:rStyle w:val="Verwijzing"/>
        </w:rPr>
        <w:fldChar w:fldCharType="separate"/>
      </w:r>
      <w:r w:rsidR="009932C2">
        <w:t>5.2.1.2</w:t>
      </w:r>
      <w:r w:rsidR="0032526A">
        <w:rPr>
          <w:rStyle w:val="Verwijzing"/>
        </w:rPr>
        <w:fldChar w:fldCharType="end"/>
      </w:r>
      <w:r>
        <w:t xml:space="preserve"> geeft daar een toelichting 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