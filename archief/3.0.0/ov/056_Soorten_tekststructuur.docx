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112" w:name="_Ref_822ed09600855c5ac22da8c47916c078_1"/>
      <w:bookmarkStart w:id="113" w:name="_Ref_822ed09600855c5ac22da8c47916c078_2"/>
      <w:r w:rsidRPr="007B60F8">
        <w:rPr>
          <w:noProof/>
        </w:rPr>
        <w:t>Soorten tekststructuur</w:t>
      </w:r>
      <w:bookmarkEnd w:id="112"/>
      <w:bookmarkEnd w:id="113"/>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74087443"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9932C2">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