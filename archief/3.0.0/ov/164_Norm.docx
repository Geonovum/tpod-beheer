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FA9A" w14:textId="77777777" w:rsidR="00046669" w:rsidRPr="00F03DD9" w:rsidRDefault="00046669" w:rsidP="00046669">
      <w:pPr>
        <w:pStyle w:val="Kop4"/>
      </w:pPr>
      <w:bookmarkStart w:id="327" w:name="_Ref_30e501f156ece1095cb7222abf730309_1"/>
      <w:bookmarkStart w:id="328" w:name="_Ref_30e501f156ece1095cb7222abf730309_2"/>
      <w:r w:rsidRPr="00F03DD9">
        <w:lastRenderedPageBreak/>
        <w:t>Norm</w:t>
      </w:r>
      <w:bookmarkEnd w:id="327"/>
      <w:bookmarkEnd w:id="328"/>
    </w:p>
    <w:p w14:paraId="3A40C4A8" w14:textId="1AAB5E07" w:rsidR="00046669" w:rsidRPr="00F03DD9" w:rsidRDefault="00D6773B" w:rsidP="00046669">
      <w:pPr>
        <w:pStyle w:val="Figuur"/>
      </w:pPr>
      <w:r w:rsidRPr="00D6773B">
        <w:rPr>
          <w:noProof/>
        </w:rPr>
        <w:drawing>
          <wp:inline distT="0" distB="0" distL="0" distR="0" wp14:anchorId="290B2E64" wp14:editId="67085949">
            <wp:extent cx="5400040" cy="275082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96DAC541-7B7A-43D3-8B79-37D633B846F1}">
                          <asvg:svgBlip xmlns:asvg="http://schemas.microsoft.com/office/drawing/2016/SVG/main" r:embed="rId76"/>
                        </a:ext>
                      </a:extLst>
                    </a:blip>
                    <a:stretch>
                      <a:fillRect/>
                    </a:stretch>
                  </pic:blipFill>
                  <pic:spPr>
                    <a:xfrm>
                      <a:off x="0" y="0"/>
                      <a:ext cx="5400040" cy="2750820"/>
                    </a:xfrm>
                    <a:prstGeom prst="rect">
                      <a:avLst/>
                    </a:prstGeom>
                  </pic:spPr>
                </pic:pic>
              </a:graphicData>
            </a:graphic>
          </wp:inline>
        </w:drawing>
      </w:r>
    </w:p>
    <w:p w14:paraId="61C52B49" w14:textId="77777777" w:rsidR="00046669" w:rsidRPr="00F03DD9" w:rsidRDefault="00046669" w:rsidP="00046669">
      <w:pPr>
        <w:pStyle w:val="Figuurbijschrift"/>
      </w:pPr>
      <w:r w:rsidRPr="00F03DD9">
        <w:t>Uitsnede uit IMOW-diagram voor objecttype SymbolisatieItem</w:t>
      </w:r>
    </w:p>
    <w:p w14:paraId="641A6995" w14:textId="77777777" w:rsidR="00046669" w:rsidRPr="00F03DD9" w:rsidRDefault="00046669" w:rsidP="00046669">
      <w:r w:rsidRPr="00F03DD9">
        <w:t>SymbolisatieItem kent de volgende attributen:</w:t>
      </w:r>
    </w:p>
    <w:p w14:paraId="64515FB4" w14:textId="77777777" w:rsidR="00046669" w:rsidRPr="00F03DD9" w:rsidRDefault="00046669" w:rsidP="00046669">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20D16FC8" w14:textId="77777777" w:rsidR="00046669" w:rsidRPr="00F03DD9" w:rsidRDefault="00046669" w:rsidP="00046669">
      <w:pPr>
        <w:pStyle w:val="Opsommingtekens1"/>
      </w:pPr>
      <w:r w:rsidRPr="00F03DD9">
        <w:rPr>
          <w:i/>
          <w:iCs/>
        </w:rPr>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1DBA1B02" w14:textId="77777777" w:rsidR="00046669" w:rsidRPr="00F03DD9" w:rsidRDefault="00046669" w:rsidP="00046669">
      <w:pPr>
        <w:pStyle w:val="Opsommingtekens1"/>
      </w:pPr>
      <w:r w:rsidRPr="00F03DD9">
        <w:rPr>
          <w:i/>
          <w:iCs/>
        </w:rPr>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07AADCEB" w14:textId="77777777" w:rsidR="00046669" w:rsidRPr="00F03DD9" w:rsidRDefault="00046669" w:rsidP="00046669">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40E9D7E5" w14:textId="77777777" w:rsidR="00046669" w:rsidRPr="00F03DD9" w:rsidRDefault="00046669" w:rsidP="00046669"/>
    <w:p w14:paraId="660C52B1" w14:textId="77777777" w:rsidR="00046669" w:rsidRDefault="00046669" w:rsidP="00046669">
      <w:r w:rsidRPr="00F03DD9">
        <w:t>SymbolisatieItem kent geen constraints.</w:t>
      </w:r>
    </w:p>
    <w:p w14:paraId="76D69B37" w14:textId="1F2B77F5" w:rsidR="00204B1B" w:rsidRPr="00F03DD9" w:rsidRDefault="00406A21" w:rsidP="003F5822">
      <w:pPr>
        <w:pStyle w:val="Kader"/>
      </w:pPr>
      <w:r>
        <w:rPr>
          <w:noProof/>
        </w:rPr>
        <mc:AlternateContent>
          <mc:Choice Requires="wps">
            <w:drawing>
              <wp:inline distT="0" distB="0" distL="0" distR="0" wp14:anchorId="61A5AC12" wp14:editId="28D02217">
                <wp:extent cx="5400040" cy="985631"/>
                <wp:effectExtent l="0" t="0" r="22860" b="22860"/>
                <wp:docPr id="949375397" name="Tekstvak 94937539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AF7F93" w14:textId="77777777" w:rsidR="00406A21" w:rsidRDefault="00406A21" w:rsidP="00406A21">
                            <w:pPr>
                              <w:rPr>
                                <w:b/>
                                <w:bCs/>
                              </w:rPr>
                            </w:pPr>
                            <w:r>
                              <w:rPr>
                                <w:b/>
                                <w:bCs/>
                              </w:rPr>
                              <w:t>Werkafspraak</w:t>
                            </w:r>
                          </w:p>
                          <w:p w14:paraId="21BDCCA6" w14:textId="77777777" w:rsidR="00406A21" w:rsidRDefault="00406A21" w:rsidP="00406A21">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0960B029" w14:textId="77777777" w:rsidR="00406A21" w:rsidRDefault="00406A21" w:rsidP="00406A21"/>
                          <w:p w14:paraId="5D52D3AF" w14:textId="77777777" w:rsidR="00406A21" w:rsidRPr="00B85351" w:rsidRDefault="00406A21" w:rsidP="00406A21">
                            <w:r>
                              <w:t>Gebruik het objecttype SymbolisatieItem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A5AC12" id="Tekstvak 949375397" o:spid="_x0000_s104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m3aMAIAAFo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r0Oz42vKbyDTg42o+It3LVIP6d8OFROMwE+sOchwcclSYURQeJs5rcr7/dR39QBStnHWas&#10;4AZLwJn+YUDh9XAcQQtJGU++jqC4c8v63GK27ZLQ5xD7ZGUSo3/QR7Fy1L5iGRYxJ0zCSGQueDiK&#10;y7CfeyyTVItFcsIQWhHuzJOVMfQR1ef+VTh7YCuA53s6zqKYfiBt7xtfervYBl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a8Jt2jACAABaBAAADgAAAAAAAAAAAAAAAAAuAgAAZHJz&#10;L2Uyb0RvYy54bWxQSwECLQAUAAYACAAAACEALfghbNoAAAAFAQAADwAAAAAAAAAAAAAAAACKBAAA&#10;ZHJzL2Rvd25yZXYueG1sUEsFBgAAAAAEAAQA8wAAAJEFAAAAAA==&#10;" filled="f" strokeweight=".5pt">
                <v:textbox style="mso-fit-shape-to-text:t">
                  <w:txbxContent>
                    <w:p w14:paraId="02AF7F93" w14:textId="77777777" w:rsidR="00406A21" w:rsidRDefault="00406A21" w:rsidP="00406A21">
                      <w:pPr>
                        <w:rPr>
                          <w:b/>
                          <w:bCs/>
                        </w:rPr>
                      </w:pPr>
                      <w:r>
                        <w:rPr>
                          <w:b/>
                          <w:bCs/>
                        </w:rPr>
                        <w:t>Werkafspraak</w:t>
                      </w:r>
                    </w:p>
                    <w:p w14:paraId="21BDCCA6" w14:textId="77777777" w:rsidR="00406A21" w:rsidRDefault="00406A21" w:rsidP="00406A21">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0960B029" w14:textId="77777777" w:rsidR="00406A21" w:rsidRDefault="00406A21" w:rsidP="00406A21"/>
                    <w:p w14:paraId="5D52D3AF" w14:textId="77777777" w:rsidR="00406A21" w:rsidRPr="00B85351" w:rsidRDefault="00406A21" w:rsidP="00406A21">
                      <w:r>
                        <w:t>Gebruik het objecttype SymbolisatieItem niet.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75" Type="http://schemas.openxmlformats.org/officeDocument/2006/relationships/image" Target="media/image_84746ce9218cae8c9995e3bbc20d3d6c.png"/><Relationship Id="rId76" Type="http://schemas.openxmlformats.org/officeDocument/2006/relationships/image" Target="media/image_7c5cdd831a47f8a9cdf11f6bbc4c81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