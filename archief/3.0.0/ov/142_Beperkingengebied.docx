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lastRenderedPageBreak/>
        <w:t>zijn een beperkingengebied met betrekking tot een windmolen op land en een beperkingengebied met betrekking tot een molenbiotoop.</w:t>
      </w:r>
    </w:p>
    <w:p w14:paraId="34F07F5D" w14:textId="74110239"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