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187" w:name="_Ref_e0e80fa7d1f4c4ef305a4f6c0e105b96_1"/>
      <w:r w:rsidRPr="00F1426F">
        <w:t>Norm</w:t>
      </w:r>
      <w:bookmarkEnd w:id="187"/>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3903AB84" w:rsidR="00E33EDD" w:rsidRPr="00F1426F" w:rsidRDefault="00E33EDD" w:rsidP="002F7B04">
      <w:r w:rsidRPr="00F1426F">
        <w:t xml:space="preserve">Regeltekst kent </w:t>
      </w:r>
      <w:r w:rsidR="005C2ED0">
        <w:t>het</w:t>
      </w:r>
      <w:r w:rsidR="005C2ED0" w:rsidRPr="00F1426F">
        <w:t xml:space="preserve"> </w:t>
      </w:r>
      <w:r w:rsidRPr="00F1426F">
        <w:t>volgende attribu</w:t>
      </w:r>
      <w:r w:rsidR="005C2ED0">
        <w:t>u</w:t>
      </w:r>
      <w:r w:rsidRPr="00F1426F">
        <w:t>t:</w:t>
      </w:r>
    </w:p>
    <w:p w14:paraId="2C688330" w14:textId="659F351D" w:rsidR="00E33EDD" w:rsidRPr="00F1426F" w:rsidRDefault="001F62F5" w:rsidP="00722F3F">
      <w:pPr>
        <w:pStyle w:val="Opsommingtekens1"/>
      </w:pPr>
      <w:r w:rsidRPr="00F1426F">
        <w:rPr>
          <w:i/>
          <w:iCs/>
        </w:rPr>
        <w:lastRenderedPageBreak/>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960D5E" w:rsidRPr="00960D5E">
        <w:t xml:space="preserve"> De identificatie moet de code (uit de STOP-waardelijst voor gemeente, waterschap, provincie of ministerie) bevatten van het bevoegd gezag dat het besluit neemt waarmee de Regeling wordt ingesteld of gewijzigd.</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48" Type="http://schemas.openxmlformats.org/officeDocument/2006/relationships/image" Target="media/image_dd27ff54225b617722189dc414e1a264.png"/><Relationship Id="rId49"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