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r w:rsidRPr="001D5027">
        <w:t>Aanbevelingen voor Locatie, noemer en naam GIO bij annoteren met</w:t>
      </w:r>
      <w:r>
        <w:t xml:space="preserve"> Omgevingswaarde</w:t>
      </w:r>
    </w:p>
    <w:p w14:paraId="208AA81A" w14:textId="72E843D5" w:rsidR="00C8772C"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025FBDC6" w:rsidR="004A61D1" w:rsidRDefault="004A61D1" w:rsidP="004A61D1">
      <w:pPr>
        <w:pStyle w:val="Opsommingtekens1"/>
      </w:pPr>
      <w:r>
        <w:t>de Locatie bestaat uit losse Gebieden of een 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4BF05D7F" w14:textId="13595693" w:rsidR="004A61D1" w:rsidRDefault="004A61D1" w:rsidP="004A61D1">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5F3FAD4C" w14:textId="7B1C1857" w:rsidR="004A61D1" w:rsidRDefault="004A61D1" w:rsidP="004A61D1">
      <w:pPr>
        <w:pStyle w:val="Opsommingtekens1"/>
      </w:pPr>
      <w:r>
        <w:t xml:space="preserve">de noemer van de Locatie zal meestal hetzelfde zijn als de naam van de </w:t>
      </w:r>
      <w:r w:rsidRPr="004A61D1">
        <w:t>Omgevingswaarde</w:t>
      </w:r>
      <w:r>
        <w:t>;</w:t>
      </w:r>
    </w:p>
    <w:p w14:paraId="410F8214" w14:textId="40BC1253" w:rsidR="00C8772C" w:rsidRDefault="00E530C4" w:rsidP="004A61D1">
      <w:pPr>
        <w:pStyle w:val="Opsommingtekens1"/>
      </w:pPr>
      <w:r>
        <w:t xml:space="preserve">het </w:t>
      </w:r>
      <w:r w:rsidRPr="00F76E38">
        <w:t xml:space="preserve">in één </w:t>
      </w:r>
      <w:r>
        <w:t>Omgevingswaarde vermengen van waarden die per vlak gelden en waarden die een gezamenlijke waarde voor een aantal vlakken zijn moet worden voorkomen;</w:t>
      </w:r>
    </w:p>
    <w:p w14:paraId="0F798C9F" w14:textId="0C783BE4" w:rsidR="00C8772C" w:rsidRDefault="004A61D1" w:rsidP="000867B0">
      <w:pPr>
        <w:pStyle w:val="Opsommingtekens1"/>
      </w:pPr>
      <w:r w:rsidRPr="000B037B">
        <w:t>bij een Omgevingswaarde die een gezamenlijke waarde voor een aantal vlakken stelt moet in de naam van de Omgevingsnorm tot uitdrukking komen dat het om een gezamenlijke waarde voor meerdere vlakken gaat.</w:t>
      </w:r>
    </w:p>
    <w:p w14:paraId="2316CE8D" w14:textId="07048757" w:rsidR="00C8772C" w:rsidRPr="000B037B" w:rsidRDefault="00C8772C" w:rsidP="00A5720A">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