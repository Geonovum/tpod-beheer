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514" w:name="_Ref_04a9e2b39d761359f1379723c1bff377_1"/>
      <w:r>
        <w:lastRenderedPageBreak/>
        <w:t xml:space="preserve">De relatie tussen artikel 1.2 Omgevingswet en de </w:t>
      </w:r>
      <w:r w:rsidR="0085338A">
        <w:t xml:space="preserve">waardelijst </w:t>
      </w:r>
      <w:r w:rsidR="0003157D">
        <w:t>voor thema</w:t>
      </w:r>
      <w:bookmarkEnd w:id="514"/>
    </w:p>
    <w:p w14:paraId="1D1325C3" w14:textId="58289FAA" w:rsidR="00247779" w:rsidRPr="00247779" w:rsidRDefault="00247779" w:rsidP="00BE04C4">
      <w:r>
        <w:t xml:space="preserve">Zoals in paragraaf </w:t>
      </w:r>
      <w:r>
        <w:rPr>
          <w:rStyle w:val="Verwijzing"/>
        </w:rPr>
        <w:fldChar w:fldCharType="begin"/>
      </w:r>
      <w:r>
        <w:instrText xml:space="preserve"> REF _Ref_8b94e62f76a2572b6929125ddf7939d0_1 \n \h </w:instrText>
      </w:r>
      <w:r>
        <w:rPr>
          <w:rStyle w:val="Verwijzing"/>
        </w:rPr>
      </w:r>
      <w:r>
        <w:rPr>
          <w:rStyle w:val="Verwijzing"/>
        </w:rPr>
        <w:fldChar w:fldCharType="separate"/>
      </w:r>
      <w:r w:rsidR="009932C2">
        <w:t>7.3.5</w:t>
      </w:r>
      <w:r>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
        <w:tblW w:w="0" w:type="auto"/>
        <w:tblLook w:val="0620" w:firstRow="1" w:lastRow="0" w:firstColumn="0" w:lastColumn="0" w:noHBand="1" w:noVBand="1"/>
      </w:tblPr>
      <w:tblGrid>
        <w:gridCol w:w="855"/>
        <w:gridCol w:w="4996"/>
        <w:gridCol w:w="2643"/>
      </w:tblGrid>
      <w:tr w:rsidR="007E24EE" w:rsidRPr="007E24EE" w14:paraId="2A9FAB8B" w14:textId="77777777" w:rsidTr="00552CA6">
        <w:trPr>
          <w:cnfStyle w:val="100000000000" w:firstRow="1" w:lastRow="0" w:firstColumn="0" w:lastColumn="0" w:oddVBand="0" w:evenVBand="0" w:oddHBand="0" w:evenHBand="0" w:firstRowFirstColumn="0" w:firstRowLastColumn="0" w:lastRowFirstColumn="0" w:lastRowLastColumn="0"/>
          <w:tblHeader/>
        </w:trPr>
        <w:tc>
          <w:tcPr>
            <w:tcW w:w="855" w:type="dxa"/>
          </w:tcPr>
          <w:p w14:paraId="42B58E6E" w14:textId="77777777" w:rsidR="007E24EE" w:rsidRPr="007E24EE" w:rsidRDefault="007E24EE" w:rsidP="007E24EE">
            <w:pPr>
              <w:rPr>
                <w:b w:val="0"/>
              </w:rPr>
            </w:pPr>
          </w:p>
        </w:tc>
        <w:tc>
          <w:tcPr>
            <w:tcW w:w="4996" w:type="dxa"/>
          </w:tcPr>
          <w:p w14:paraId="4A25F6F7" w14:textId="3A2D65C7" w:rsidR="007E24EE" w:rsidRPr="007E24EE" w:rsidRDefault="007E24EE" w:rsidP="007E24EE">
            <w:pPr>
              <w:rPr>
                <w:b w:val="0"/>
              </w:rPr>
            </w:pPr>
            <w:r w:rsidRPr="007E24EE">
              <w:t xml:space="preserve">Onderdelen van </w:t>
            </w:r>
            <w:r w:rsidR="00C763D3">
              <w:t xml:space="preserve">artikel </w:t>
            </w:r>
            <w:r w:rsidRPr="007E24EE">
              <w:t>1.2 Ow</w:t>
            </w:r>
          </w:p>
        </w:tc>
        <w:tc>
          <w:tcPr>
            <w:tcW w:w="2643" w:type="dxa"/>
          </w:tcPr>
          <w:p w14:paraId="2D8035E0" w14:textId="2363760C" w:rsidR="007E24EE" w:rsidRPr="007E24EE" w:rsidRDefault="007E24EE" w:rsidP="007E24EE">
            <w:pPr>
              <w:rPr>
                <w:b w:val="0"/>
              </w:rPr>
            </w:pPr>
            <w:r w:rsidRPr="007E24EE">
              <w:t>Waarden uit de waardelijst</w:t>
            </w:r>
            <w:r w:rsidR="0047111A">
              <w:t xml:space="preserve"> Thema</w:t>
            </w:r>
          </w:p>
        </w:tc>
      </w:tr>
      <w:tr w:rsidR="007E24EE" w:rsidRPr="007E24EE" w14:paraId="0E706DC5" w14:textId="77777777" w:rsidTr="00552CA6">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552CA6">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552CA6">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552CA6">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552CA6">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552CA6">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tcPr>
          <w:p w14:paraId="66E52256" w14:textId="77777777" w:rsidR="007E24EE" w:rsidRPr="007E24EE" w:rsidRDefault="007E24EE" w:rsidP="007E24EE">
            <w:r w:rsidRPr="007E24EE">
              <w:t>Water en watersystemen</w:t>
            </w:r>
          </w:p>
        </w:tc>
      </w:tr>
      <w:tr w:rsidR="007E24EE" w:rsidRPr="007E24EE" w14:paraId="4D7D255F" w14:textId="77777777" w:rsidTr="00552CA6">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552CA6">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552CA6">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552CA6">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552CA6">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552CA6">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552CA6">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552CA6">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51"/>
            </w:r>
          </w:p>
          <w:p w14:paraId="060955B2" w14:textId="06D96ABB" w:rsidR="007E24EE" w:rsidRPr="007E24EE" w:rsidRDefault="007E24EE" w:rsidP="007E24EE"/>
        </w:tc>
      </w:tr>
      <w:tr w:rsidR="007E24EE" w:rsidRPr="007E24EE" w14:paraId="6E1141EC" w14:textId="77777777" w:rsidTr="00552CA6">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552CA6">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552CA6">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552CA6">
        <w:tc>
          <w:tcPr>
            <w:tcW w:w="855" w:type="dxa"/>
          </w:tcPr>
          <w:p w14:paraId="2AFA5AB4" w14:textId="77777777" w:rsidR="007E24EE" w:rsidRPr="007E24EE" w:rsidRDefault="007E24EE" w:rsidP="007E24EE">
            <w:r w:rsidRPr="007E24EE">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