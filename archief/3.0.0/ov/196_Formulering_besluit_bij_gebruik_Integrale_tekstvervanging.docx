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7A641046" w:rsidR="00EC03F8" w:rsidRDefault="00301F1D" w:rsidP="004F4F63">
      <w:pPr>
        <w:pStyle w:val="Kop5"/>
      </w:pPr>
      <w:bookmarkStart w:id="380" w:name="_Ref_6ac07a05571b92b454708c26c9d9194f_1"/>
      <w:r>
        <w:t>Formulering besluit</w:t>
      </w:r>
      <w:r w:rsidR="00764121">
        <w:t xml:space="preserve"> bij gebruik </w:t>
      </w:r>
      <w:r w:rsidR="00B7428D">
        <w:t>Integrale tekstvervanging</w:t>
      </w:r>
      <w:bookmarkEnd w:id="380"/>
    </w:p>
    <w:p w14:paraId="13B78715" w14:textId="1E46EF9E" w:rsidR="00EC03F8" w:rsidRDefault="00EC03F8" w:rsidP="00EC03F8">
      <w:r>
        <w:t xml:space="preserve">Bij de toepassing van </w:t>
      </w:r>
      <w:r w:rsidR="00973338">
        <w:t xml:space="preserve">de </w:t>
      </w:r>
      <w:r w:rsidR="00A17A54" w:rsidRPr="00A17A54">
        <w:t>alternatieve wijzigingsmethode</w:t>
      </w:r>
      <w:r w:rsidR="006D74C7">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_Ref_6ac07a05571b92b454708c26c9d9194f_2 \n \h </w:instrText>
      </w:r>
      <w:r w:rsidR="00A1104C">
        <w:fldChar w:fldCharType="separate"/>
      </w:r>
      <w:r w:rsidR="009932C2">
        <w:t>Figuur 57</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382" w:name="_Ref_6ac07a05571b92b454708c26c9d9194f_2"/>
      <w:r>
        <w:t>Voorbeeld van de tekst van een besluit bij mutatiescenario Integrale Tekstvervanging</w:t>
      </w:r>
      <w:bookmarkEnd w:id="382"/>
    </w:p>
    <w:p w14:paraId="082C923E" w14:textId="2263402A" w:rsidR="00EC03F8" w:rsidRDefault="002338BF" w:rsidP="00EC03F8">
      <w:r>
        <w:t xml:space="preserve">NB1: </w:t>
      </w:r>
      <w:r w:rsidR="00EC03F8">
        <w:t xml:space="preserve">In het voorbeeld van </w:t>
      </w:r>
      <w:r w:rsidR="00A1104C">
        <w:fldChar w:fldCharType="begin"/>
      </w:r>
      <w:r w:rsidR="00A1104C">
        <w:instrText xml:space="preserve"> REF _Ref_6ac07a05571b92b454708c26c9d9194f_2 \n \h </w:instrText>
      </w:r>
      <w:r w:rsidR="00A1104C">
        <w:fldChar w:fldCharType="separate"/>
      </w:r>
      <w:r w:rsidR="009932C2">
        <w:t>Figuur 57</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C8772C" w:rsidRPr="008A1940" w:rsidRDefault="00E530C4" w:rsidP="00EC03F8">
      <w:r>
        <w:t>NB2: 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