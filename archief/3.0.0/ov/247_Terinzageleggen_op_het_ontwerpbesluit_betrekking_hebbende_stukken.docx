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290B" w14:textId="77777777" w:rsidR="00112579" w:rsidRPr="00EA6F9E" w:rsidRDefault="00112579" w:rsidP="00112579">
      <w:pPr>
        <w:pStyle w:val="Kop5"/>
      </w:pPr>
      <w:bookmarkStart w:id="489" w:name="_Ref_1189e74066a9caf2894ec9c72e5c9aa4_1"/>
      <w:r>
        <w:t xml:space="preserve">Terinzageleggen </w:t>
      </w:r>
      <w:r w:rsidRPr="00541BF1">
        <w:t>op het ontwerpbesluit betrekking hebbende stukken</w:t>
      </w:r>
      <w:bookmarkEnd w:id="489"/>
    </w:p>
    <w:p w14:paraId="5F00C7BA" w14:textId="0FE669DA" w:rsidR="00C8772C" w:rsidRDefault="00112579" w:rsidP="00112579">
      <w:r>
        <w:t xml:space="preserve">De </w:t>
      </w:r>
      <w:r w:rsidR="00595264">
        <w:t xml:space="preserve">provincie </w:t>
      </w:r>
      <w:r w:rsidRPr="00FE2526">
        <w:t xml:space="preserve">moet </w:t>
      </w:r>
      <w:r w:rsidR="00ED12A2">
        <w:t>eventuele</w:t>
      </w:r>
      <w:r w:rsidRPr="00FE2526">
        <w:t xml:space="preserve"> op het ontwerp betrekking hebbende stukken die redelijkerwijs nodig zijn voor een beoordeling van het ontwerp, ter inzage leggen.</w:t>
      </w:r>
    </w:p>
    <w:p w14:paraId="2592DD1F" w14:textId="2E0F8A06" w:rsidR="00112579" w:rsidRDefault="00112579" w:rsidP="00112579">
      <w:r>
        <w:lastRenderedPageBreak/>
        <w:t xml:space="preserve">NB: Zoals in paragraaf </w:t>
      </w:r>
      <w:r w:rsidR="00AC677A">
        <w:fldChar w:fldCharType="begin"/>
      </w:r>
      <w:r w:rsidR="00AC677A">
        <w:instrText xml:space="preserve"> REF _Ref_bc9cd4d07ecb6549605d40de7e6656ae_1 \n \h </w:instrText>
      </w:r>
      <w:r w:rsidR="00AC677A">
        <w:fldChar w:fldCharType="separate"/>
      </w:r>
      <w:r w:rsidR="009932C2">
        <w:t>10.4.2.1</w:t>
      </w:r>
      <w:r w:rsidR="00AC677A">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0E39C3D5" w14:textId="77777777" w:rsidR="00112579" w:rsidRPr="00F41998" w:rsidRDefault="00112579" w:rsidP="00112579">
      <w:pPr>
        <w:pStyle w:val="Kader"/>
      </w:pPr>
      <w:r w:rsidRPr="00B26823">
        <w:rPr>
          <w:noProof/>
        </w:rPr>
        <mc:AlternateContent>
          <mc:Choice Requires="wps">
            <w:drawing>
              <wp:inline distT="0" distB="0" distL="0" distR="0" wp14:anchorId="367044C7" wp14:editId="0C0B4563">
                <wp:extent cx="5400040" cy="985631"/>
                <wp:effectExtent l="0" t="0" r="22860" b="22860"/>
                <wp:docPr id="1415576849" name="Tekstvak 141557684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ABF52FD" w14:textId="77777777" w:rsidR="00112579" w:rsidRPr="00D80A79" w:rsidRDefault="00112579" w:rsidP="00112579">
                            <w:pPr>
                              <w:rPr>
                                <w:b/>
                                <w:bCs/>
                              </w:rPr>
                            </w:pPr>
                            <w:r w:rsidRPr="00D80A79">
                              <w:rPr>
                                <w:b/>
                                <w:bCs/>
                              </w:rPr>
                              <w:t>Toekomstige functionaliteit</w:t>
                            </w:r>
                          </w:p>
                          <w:p w14:paraId="23B940F1" w14:textId="3A4A14AF" w:rsidR="00C8772C" w:rsidRDefault="00E530C4"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4FD135A" w14:textId="77777777" w:rsidR="00C8772C" w:rsidRDefault="00C8772C" w:rsidP="003B1642"/>
                          <w:p w14:paraId="4BDC2735" w14:textId="77777777" w:rsidR="00C8772C" w:rsidRPr="00694434" w:rsidRDefault="00E530C4" w:rsidP="003B1642">
                            <w:pPr>
                              <w:rPr>
                                <w:b/>
                                <w:bCs/>
                              </w:rPr>
                            </w:pPr>
                            <w:r w:rsidRPr="00694434">
                              <w:rPr>
                                <w:b/>
                                <w:bCs/>
                              </w:rPr>
                              <w:t>Workaround</w:t>
                            </w:r>
                          </w:p>
                          <w:p w14:paraId="57D8E8FB" w14:textId="57DAF97D" w:rsidR="00C8772C" w:rsidRDefault="00E530C4" w:rsidP="003B1642">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376EBF06" w14:textId="77777777" w:rsidR="00C8772C" w:rsidRDefault="00E530C4" w:rsidP="003B1642">
                            <w:pPr>
                              <w:pStyle w:val="Opsommingtekens1"/>
                            </w:pPr>
                            <w:r>
                              <w:t xml:space="preserve">het ontsluit </w:t>
                            </w:r>
                            <w:r w:rsidRPr="00911A9C">
                              <w:t xml:space="preserve">de betreffende stukken op een zelf te bepalen elektronische wijze, bijvoorbeeld via de eigen website, </w:t>
                            </w:r>
                            <w:r>
                              <w:t>of</w:t>
                            </w:r>
                          </w:p>
                          <w:p w14:paraId="2EA31ADA" w14:textId="77777777" w:rsidR="00C8772C" w:rsidRDefault="00E530C4"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249F696" w14:textId="77777777" w:rsidR="00C8772C" w:rsidRDefault="00C8772C" w:rsidP="003B1642"/>
                          <w:p w14:paraId="334FFE0D" w14:textId="3B5B3FDE" w:rsidR="00112579" w:rsidRDefault="00E530C4"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0D46B9">
                              <w:t>in het onderdeel</w:t>
                            </w:r>
                            <w:r w:rsidR="000D46B9" w:rsidRPr="000479F3">
                              <w:t xml:space="preserve"> </w:t>
                            </w:r>
                            <w:r w:rsidRPr="000479F3">
                              <w:t>Toelichting</w:t>
                            </w:r>
                            <w:r>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E986AC5" w14:textId="16778FE2" w:rsidR="00C8772C" w:rsidRPr="0022671B" w:rsidRDefault="00E530C4"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7044C7" id="Tekstvak 1415576849" o:spid="_x0000_s105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DU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kf3fY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CIYg1DACAABaBAAADgAAAAAAAAAAAAAAAAAuAgAAZHJz&#10;L2Uyb0RvYy54bWxQSwECLQAUAAYACAAAACEALfghbNoAAAAFAQAADwAAAAAAAAAAAAAAAACKBAAA&#10;ZHJzL2Rvd25yZXYueG1sUEsFBgAAAAAEAAQA8wAAAJEFAAAAAA==&#10;" filled="f" strokeweight=".5pt">
                <v:textbox style="mso-fit-shape-to-text:t">
                  <w:txbxContent>
                    <w:p w14:paraId="1ABF52FD" w14:textId="77777777" w:rsidR="00112579" w:rsidRPr="00D80A79" w:rsidRDefault="00112579" w:rsidP="00112579">
                      <w:pPr>
                        <w:rPr>
                          <w:b/>
                          <w:bCs/>
                        </w:rPr>
                      </w:pPr>
                      <w:r w:rsidRPr="00D80A79">
                        <w:rPr>
                          <w:b/>
                          <w:bCs/>
                        </w:rPr>
                        <w:t>Toekomstige functionaliteit</w:t>
                      </w:r>
                    </w:p>
                    <w:p w14:paraId="23B940F1" w14:textId="3A4A14AF" w:rsidR="00C8772C" w:rsidRDefault="00E530C4"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4FD135A" w14:textId="77777777" w:rsidR="00C8772C" w:rsidRDefault="00C8772C" w:rsidP="003B1642"/>
                    <w:p w14:paraId="4BDC2735" w14:textId="77777777" w:rsidR="00C8772C" w:rsidRPr="00694434" w:rsidRDefault="00E530C4" w:rsidP="003B1642">
                      <w:pPr>
                        <w:rPr>
                          <w:b/>
                          <w:bCs/>
                        </w:rPr>
                      </w:pPr>
                      <w:r w:rsidRPr="00694434">
                        <w:rPr>
                          <w:b/>
                          <w:bCs/>
                        </w:rPr>
                        <w:t>Workaround</w:t>
                      </w:r>
                    </w:p>
                    <w:p w14:paraId="57D8E8FB" w14:textId="57DAF97D" w:rsidR="00C8772C" w:rsidRDefault="00E530C4" w:rsidP="003B1642">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376EBF06" w14:textId="77777777" w:rsidR="00C8772C" w:rsidRDefault="00E530C4" w:rsidP="003B1642">
                      <w:pPr>
                        <w:pStyle w:val="Opsommingtekens1"/>
                      </w:pPr>
                      <w:r>
                        <w:t xml:space="preserve">het ontsluit </w:t>
                      </w:r>
                      <w:r w:rsidRPr="00911A9C">
                        <w:t xml:space="preserve">de betreffende stukken op een zelf te bepalen elektronische wijze, bijvoorbeeld via de eigen website, </w:t>
                      </w:r>
                      <w:r>
                        <w:t>of</w:t>
                      </w:r>
                    </w:p>
                    <w:p w14:paraId="2EA31ADA" w14:textId="77777777" w:rsidR="00C8772C" w:rsidRDefault="00E530C4"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249F696" w14:textId="77777777" w:rsidR="00C8772C" w:rsidRDefault="00C8772C" w:rsidP="003B1642"/>
                    <w:p w14:paraId="334FFE0D" w14:textId="3B5B3FDE" w:rsidR="00112579" w:rsidRDefault="00E530C4"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0D46B9">
                        <w:t>in het onderdeel</w:t>
                      </w:r>
                      <w:r w:rsidR="000D46B9" w:rsidRPr="000479F3">
                        <w:t xml:space="preserve"> </w:t>
                      </w:r>
                      <w:r w:rsidRPr="000479F3">
                        <w:t>Toelichting</w:t>
                      </w:r>
                      <w:r>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E986AC5" w14:textId="16778FE2" w:rsidR="00C8772C" w:rsidRPr="0022671B" w:rsidRDefault="00E530C4"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