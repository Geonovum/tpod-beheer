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199" w:name="_Ref_8b94e62f76a2572b6929125ddf7939d0_1"/>
      <w:r w:rsidRPr="00F1426F">
        <w:t>Toelichting op de norm</w:t>
      </w:r>
      <w:bookmarkEnd w:id="199"/>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5D98AB92"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C74655" w:rsidRPr="00C74655">
        <w:t xml:space="preserve">het bevoegd gezag </w:t>
      </w:r>
      <w:r w:rsidR="00091C16" w:rsidRPr="00F1426F">
        <w:t xml:space="preserve">de begrenzing van Locatie voor een Juridische regel bedoeld </w:t>
      </w:r>
      <w:r w:rsidR="00C74655">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863F41">
        <w:rPr>
          <w:rStyle w:val="Verwijzing"/>
        </w:rPr>
        <w:fldChar w:fldCharType="begin"/>
      </w:r>
      <w:r w:rsidR="00B4284E" w:rsidRPr="00863F41">
        <w:rPr>
          <w:rStyle w:val="Verwijzing"/>
        </w:rPr>
        <w:instrText xml:space="preserve"> REF _Ref_8b94e62f76a2572b6929125ddf7939d0_2 \n \h </w:instrText>
      </w:r>
      <w:r w:rsidR="00B4284E" w:rsidRPr="00863F41">
        <w:rPr>
          <w:rStyle w:val="Verwijzing"/>
        </w:rPr>
      </w:r>
      <w:r w:rsidR="00B4284E" w:rsidRPr="00863F41">
        <w:rPr>
          <w:rStyle w:val="Verwijzing"/>
        </w:rPr>
        <w:fldChar w:fldCharType="separate"/>
      </w:r>
      <w:r w:rsidR="009932C2">
        <w:rPr>
          <w:rStyle w:val="Verwijzing"/>
        </w:rPr>
        <w:t>Figuur 30</w:t>
      </w:r>
      <w:r w:rsidR="00B4284E" w:rsidRPr="00863F41">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lastRenderedPageBreak/>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201" w:name="_Ref_8b94e62f76a2572b6929125ddf7939d0_2"/>
      <w:r>
        <w:t xml:space="preserve">Gebruik van idealisatie bij twee Juridische regels </w:t>
      </w:r>
      <w:r w:rsidR="00CB3AAC">
        <w:t xml:space="preserve">over </w:t>
      </w:r>
      <w:r>
        <w:t>dezelfde Locatie</w:t>
      </w:r>
      <w:bookmarkEnd w:id="201"/>
    </w:p>
    <w:p w14:paraId="074FBA8B" w14:textId="71D2A4D8"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863F41">
        <w:rPr>
          <w:rStyle w:val="Verwijzing"/>
        </w:rPr>
        <w:fldChar w:fldCharType="begin"/>
      </w:r>
      <w:r w:rsidR="004047B6" w:rsidRPr="00863F41">
        <w:rPr>
          <w:rStyle w:val="Verwijzing"/>
        </w:rPr>
        <w:instrText xml:space="preserve"> REF _Ref_04a9e2b39d761359f1379723c1bff377_1 \n \h </w:instrText>
      </w:r>
      <w:r w:rsidR="004047B6" w:rsidRPr="00863F41">
        <w:rPr>
          <w:rStyle w:val="Verwijzing"/>
        </w:rPr>
      </w:r>
      <w:r w:rsidR="004047B6" w:rsidRPr="00863F41">
        <w:rPr>
          <w:rStyle w:val="Verwijzing"/>
        </w:rPr>
        <w:fldChar w:fldCharType="separate"/>
      </w:r>
      <w:r w:rsidR="009932C2">
        <w:rPr>
          <w:rStyle w:val="Verwijzing"/>
        </w:rPr>
        <w:t>1</w:t>
      </w:r>
      <w:r w:rsidR="004047B6" w:rsidRPr="00863F41">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lastRenderedPageBreak/>
        <w:t>artikelOfLid</w:t>
      </w:r>
      <w:r w:rsidRPr="00F1426F">
        <w:t>: attribuut voor de verwijzing van een Juridische regel naar de identificatie van de Regeltekst oftewel het artikel of lid waarin de Juridische regel voorkomt.</w:t>
      </w:r>
    </w:p>
    <w:p w14:paraId="3FB42695" w14:textId="2800A213"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 xml:space="preserve">Gebiedsaanwijzing, Omgevingswaarde </w:t>
      </w:r>
      <w:r w:rsidR="00576731">
        <w:t>en/</w:t>
      </w:r>
      <w:r w:rsidR="002D2B31" w:rsidRPr="00F1426F">
        <w:t>of Omgevingsnorm</w:t>
      </w:r>
      <w:r w:rsidR="00AE5D7F" w:rsidRPr="00F1426F">
        <w:t xml:space="preserve">. Samen met die </w:t>
      </w:r>
      <w:r w:rsidR="006E7598" w:rsidRPr="00F1426F">
        <w:t>domeinspecifieke</w:t>
      </w:r>
      <w:r w:rsidR="006E7598" w:rsidRPr="00F1426F" w:rsidDel="006E7598">
        <w:t xml:space="preserve"> </w:t>
      </w:r>
      <w:r w:rsidR="00AE5D7F" w:rsidRPr="00F1426F">
        <w:t xml:space="preserve">annotatie </w:t>
      </w:r>
      <w:r w:rsidR="005D3DD7" w:rsidRPr="00F1426F">
        <w:t>duid</w:t>
      </w:r>
      <w:r w:rsidR="007A25A3">
        <w:t>en</w:t>
      </w:r>
      <w:r w:rsidR="005D3DD7" w:rsidRPr="00F1426F">
        <w:t xml:space="preserve"> </w:t>
      </w:r>
      <w:r w:rsidR="007A25A3">
        <w:t xml:space="preserve">deze </w:t>
      </w:r>
      <w:r w:rsidR="005D3DD7" w:rsidRPr="00F1426F">
        <w:t>attribut</w:t>
      </w:r>
      <w:r w:rsidR="007A25A3">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rsidR="007A25A3">
        <w:t>en/</w:t>
      </w:r>
      <w:r w:rsidR="009F2A50" w:rsidRPr="00F1426F">
        <w:t xml:space="preserve">of </w:t>
      </w:r>
      <w:r w:rsidR="007A25A3">
        <w:t xml:space="preserve">over </w:t>
      </w:r>
      <w:r w:rsidR="009F2A50" w:rsidRPr="00F1426F">
        <w:t>een o</w:t>
      </w:r>
      <w:r w:rsidR="001169DC" w:rsidRPr="00F1426F">
        <w:t>mgevingsnorm.</w:t>
      </w:r>
    </w:p>
    <w:p w14:paraId="10F5BB5E" w14:textId="730F8D9C" w:rsidR="009D1184" w:rsidRPr="00F1426F" w:rsidRDefault="004F5D7B" w:rsidP="00805135">
      <w:pPr>
        <w:pStyle w:val="Opsommingtekens1"/>
      </w:pPr>
      <w:r>
        <w:rPr>
          <w:i/>
          <w:iCs/>
        </w:rPr>
        <w:t>k</w:t>
      </w:r>
      <w:r w:rsidR="009D1184">
        <w:rPr>
          <w:i/>
          <w:iCs/>
        </w:rPr>
        <w:t>aartaanduiding</w:t>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863F41">
        <w:rPr>
          <w:rStyle w:val="Verwijzing"/>
        </w:rPr>
        <w:fldChar w:fldCharType="begin"/>
      </w:r>
      <w:r w:rsidR="00133DA9" w:rsidRPr="00863F41">
        <w:rPr>
          <w:rStyle w:val="Verwijzing"/>
        </w:rPr>
        <w:instrText xml:space="preserve"> REF _Ref_92009a6e842053c38bfdbf11b5d9a80e_1 \r \h </w:instrText>
      </w:r>
      <w:r w:rsidR="00133DA9" w:rsidRPr="00863F41">
        <w:rPr>
          <w:rStyle w:val="Verwijzing"/>
        </w:rPr>
      </w:r>
      <w:r w:rsidR="00133DA9" w:rsidRPr="00863F41">
        <w:rPr>
          <w:rStyle w:val="Verwijzing"/>
        </w:rPr>
        <w:fldChar w:fldCharType="separate"/>
      </w:r>
      <w:r w:rsidR="009932C2">
        <w:rPr>
          <w:rStyle w:val="Verwijzing"/>
        </w:rPr>
        <w:t>7.11</w:t>
      </w:r>
      <w:r w:rsidR="00133DA9" w:rsidRPr="00863F41">
        <w:rPr>
          <w:rStyle w:val="Verwijzing"/>
        </w:rPr>
        <w:fldChar w:fldCharType="end"/>
      </w:r>
      <w:r w:rsidR="00D41DE4">
        <w:t>.</w:t>
      </w:r>
    </w:p>
    <w:p w14:paraId="41329ADB" w14:textId="7D390914" w:rsidR="002029EB" w:rsidRPr="00F1426F" w:rsidRDefault="002029EB" w:rsidP="00E33EDD"/>
    <w:p w14:paraId="05345C3A" w14:textId="60C93128" w:rsidR="002029EB" w:rsidRPr="00F1426F" w:rsidRDefault="002029EB" w:rsidP="002029EB">
      <w:r w:rsidRPr="00F1426F">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863F41">
        <w:rPr>
          <w:rStyle w:val="Verwijzing"/>
        </w:rPr>
        <w:fldChar w:fldCharType="begin"/>
      </w:r>
      <w:r w:rsidR="000579E0" w:rsidRPr="00863F41">
        <w:rPr>
          <w:rStyle w:val="Verwijzing"/>
        </w:rPr>
        <w:instrText xml:space="preserve"> REF _Ref_df46868e4b8e35bcc18901bc9c09a5bf_1 </w:instrText>
      </w:r>
      <w:r w:rsidR="00917D79" w:rsidRPr="00863F41">
        <w:rPr>
          <w:rStyle w:val="Verwijzing"/>
        </w:rPr>
        <w:instrText>\n \h</w:instrText>
      </w:r>
      <w:r w:rsidR="000579E0" w:rsidRPr="00863F41">
        <w:rPr>
          <w:rStyle w:val="Verwijzing"/>
        </w:rPr>
        <w:instrText xml:space="preserve"> </w:instrText>
      </w:r>
      <w:r w:rsidR="005258D5" w:rsidRPr="00863F41">
        <w:rPr>
          <w:rStyle w:val="Verwijzing"/>
        </w:rPr>
        <w:instrText xml:space="preserve"> \* MERGEFORMAT </w:instrText>
      </w:r>
      <w:r w:rsidR="000579E0" w:rsidRPr="00863F41">
        <w:rPr>
          <w:rStyle w:val="Verwijzing"/>
        </w:rPr>
      </w:r>
      <w:r w:rsidR="000579E0" w:rsidRPr="00863F41">
        <w:rPr>
          <w:rStyle w:val="Verwijzing"/>
        </w:rPr>
        <w:fldChar w:fldCharType="separate"/>
      </w:r>
      <w:r w:rsidR="009932C2">
        <w:rPr>
          <w:rStyle w:val="Verwijzing"/>
        </w:rPr>
        <w:t>7.3.1</w:t>
      </w:r>
      <w:r w:rsidR="000579E0" w:rsidRPr="00863F41">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4E249E87" w14:textId="5F0630B1" w:rsidR="00030D6F" w:rsidRPr="00F1426F" w:rsidRDefault="002029EB" w:rsidP="002029EB">
      <w:r w:rsidRPr="00F1426F">
        <w:t xml:space="preserve">Wanneer de Juridische regel een instructieregel is, wordt gekozen voor het type </w:t>
      </w:r>
      <w:r w:rsidR="00175570" w:rsidRPr="00F1426F">
        <w:t>‘</w:t>
      </w:r>
      <w:r w:rsidRPr="00F1426F">
        <w:t>Instructieregel</w:t>
      </w:r>
      <w:r w:rsidR="00175570" w:rsidRPr="00F1426F">
        <w:t>’</w:t>
      </w:r>
      <w:r w:rsidRPr="00F1426F">
        <w:t>. Instructieregels zijn regels die door provincie of Rijk bij omgevingsverordening</w:t>
      </w:r>
      <w:r w:rsidR="00FA1422">
        <w:t>,</w:t>
      </w:r>
      <w:r w:rsidRPr="00F1426F">
        <w:t xml:space="preserve"> AMvB </w:t>
      </w:r>
      <w:r w:rsidR="00FA1422">
        <w:t xml:space="preserve">of ministeriële regeling </w:t>
      </w:r>
      <w:r w:rsidRPr="00F1426F">
        <w:t xml:space="preserve">worden gesteld over de uitoefening van taken of bevoegdheden door bestuursorganen om te voldoen aan </w:t>
      </w:r>
      <w:r w:rsidR="00F609AE" w:rsidRPr="00F1426F">
        <w:t>in de</w:t>
      </w:r>
      <w:r w:rsidRPr="00F1426F">
        <w:t xml:space="preserve"> omgevingsverordening</w:t>
      </w:r>
      <w:r w:rsidR="00F53E70">
        <w:t>,</w:t>
      </w:r>
      <w:r w:rsidRPr="00F1426F">
        <w:t xml:space="preserve"> </w:t>
      </w:r>
      <w:r w:rsidR="002F216D" w:rsidRPr="00F1426F">
        <w:t xml:space="preserve">AMvB </w:t>
      </w:r>
      <w:r w:rsidR="00F53E70" w:rsidRPr="00F53E70">
        <w:t xml:space="preserve">of ministeriële regeling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p>
    <w:p w14:paraId="4C37BDC4" w14:textId="6DE27A81" w:rsidR="00197747" w:rsidRPr="00F1426F" w:rsidRDefault="002029EB" w:rsidP="002029EB">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w:t>
      </w:r>
      <w:r w:rsidR="00D41F3A" w:rsidRPr="00F1426F">
        <w:t>limitatieve</w:t>
      </w:r>
      <w:r w:rsidRPr="00F1426F">
        <w:t>) waardelijst</w:t>
      </w:r>
      <w:r w:rsidR="00303F20" w:rsidRPr="00F1426F">
        <w:t xml:space="preserve"> </w:t>
      </w:r>
      <w:r w:rsidR="00175570" w:rsidRPr="00F1426F">
        <w:t>‘</w:t>
      </w:r>
      <w:r w:rsidR="006C62CB" w:rsidRPr="00F1426F">
        <w:t>Instrument’</w:t>
      </w:r>
      <w:r w:rsidRPr="00F1426F">
        <w:t xml:space="preserve">, waarop alle instrumenten voorkomen </w:t>
      </w:r>
      <w:r w:rsidR="00094DBF" w:rsidRPr="00F1426F">
        <w:t xml:space="preserve">waarover </w:t>
      </w:r>
      <w:r w:rsidRPr="00F1426F">
        <w:t xml:space="preserve">instructieregels gesteld kunnen worden. Het attribuut </w:t>
      </w:r>
      <w:r w:rsidRPr="00F1426F">
        <w:rPr>
          <w:i/>
        </w:rPr>
        <w:t>instructieregelTaakuitoefening</w:t>
      </w:r>
      <w:r w:rsidRPr="00F1426F">
        <w:t xml:space="preserve"> wordt gebruikt als de instructieregel gaat over de uitoefening van taken. Dit attribuut kent de </w:t>
      </w:r>
      <w:r w:rsidR="00AE2C2F" w:rsidRPr="00F1426F">
        <w:t>limitatieve waardelijst</w:t>
      </w:r>
      <w:r w:rsidRPr="00F1426F">
        <w:t xml:space="preserve"> </w:t>
      </w:r>
      <w:r w:rsidR="00175570" w:rsidRPr="00F1426F">
        <w:t>‘</w:t>
      </w:r>
      <w:r w:rsidR="006C62CB" w:rsidRPr="00F1426F">
        <w:t>Adressaat’</w:t>
      </w:r>
      <w:r w:rsidRPr="00F1426F">
        <w:t xml:space="preserve">. Op deze waardelijst staan </w:t>
      </w:r>
      <w:r w:rsidRPr="00F1426F">
        <w:lastRenderedPageBreak/>
        <w:t>de bestuurslagen en organisaties aan wie de uitoefening van taken door middel van een instructieregel kan worden opgedragen.</w:t>
      </w:r>
    </w:p>
    <w:p w14:paraId="1EC4DA61" w14:textId="181DFE39" w:rsidR="00197747" w:rsidRPr="00F1426F" w:rsidRDefault="002029EB" w:rsidP="002029EB">
      <w:r w:rsidRPr="00F1426F">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p>
    <w:p w14:paraId="400DC440" w14:textId="5BB02F0C" w:rsidR="00030D6F" w:rsidRPr="00F1426F" w:rsidRDefault="002029EB" w:rsidP="002029EB">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p>
    <w:p w14:paraId="7B48E0A4" w14:textId="6B2EB1E6" w:rsidR="0021353F" w:rsidRPr="00F1426F" w:rsidRDefault="0021353F" w:rsidP="002029EB"/>
    <w:p w14:paraId="52E54B29" w14:textId="6A57CB21"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w:t>
      </w:r>
      <w:r w:rsidR="001C348A">
        <w:t xml:space="preserve">combinatie met </w:t>
      </w:r>
      <w:r w:rsidR="00C93C85" w:rsidRPr="00F1426F">
        <w:t xml:space="preserve">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026098" w:rsidRPr="00026098">
        <w:t xml:space="preserve">combinatie met </w:t>
      </w:r>
      <w:r w:rsidR="002741E9" w:rsidRPr="00F1426F">
        <w:t xml:space="preserve">een Regel voor iedereen en een Instructieregel. </w:t>
      </w:r>
      <w:r w:rsidR="006C71E8" w:rsidRPr="00F1426F">
        <w:t xml:space="preserve">Het object Omgevingswaarde kan alleen worden gebruikt in </w:t>
      </w:r>
      <w:r w:rsidR="00026098" w:rsidRPr="00026098">
        <w:t xml:space="preserve">combinatie met </w:t>
      </w:r>
      <w:r w:rsidR="006C71E8" w:rsidRPr="00F1426F">
        <w:t xml:space="preserve">een Omgevingswaarderegel. </w:t>
      </w:r>
      <w:r w:rsidR="00930B0D" w:rsidRPr="00F1426F">
        <w:t xml:space="preserve">Het object Gebiedsaanwijzing kan worden toegepast in </w:t>
      </w:r>
      <w:r w:rsidR="00026098" w:rsidRPr="00026098">
        <w:t xml:space="preserve">combinatie met </w:t>
      </w:r>
      <w:r w:rsidR="00930B0D" w:rsidRPr="00F1426F">
        <w:t xml:space="preserve">alle </w:t>
      </w:r>
      <w:r w:rsidR="00810716" w:rsidRPr="00F1426F">
        <w:t xml:space="preserve">typen Juridische regel. </w:t>
      </w:r>
      <w:r w:rsidR="008C1D4F" w:rsidRPr="00F1426F">
        <w:t xml:space="preserve">In het IMOW-diagram is dat te zien doordat het attribuut </w:t>
      </w:r>
      <w:r w:rsidR="008C1D4F" w:rsidRPr="00F1426F">
        <w:rPr>
          <w:i/>
          <w:iCs/>
        </w:rPr>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3948CCFC" w:rsidR="002029EB" w:rsidRPr="00F1426F" w:rsidRDefault="002029EB" w:rsidP="002029EB">
      <w:r w:rsidRPr="00F1426F">
        <w:t xml:space="preserve">In AMvB, </w:t>
      </w:r>
      <w:r w:rsidR="00A165D7"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53A3999F" w:rsidR="004E361C"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863F41">
        <w:rPr>
          <w:rStyle w:val="Verwijzing"/>
        </w:rPr>
        <w:fldChar w:fldCharType="begin"/>
      </w:r>
      <w:r w:rsidR="001E0A65" w:rsidRPr="00863F41">
        <w:rPr>
          <w:rStyle w:val="Verwijzing"/>
        </w:rPr>
        <w:instrText xml:space="preserve"> REF _Ref_ec668a686295f6a2169752b132a350ac_1 </w:instrText>
      </w:r>
      <w:r w:rsidR="00917D79" w:rsidRPr="00863F41">
        <w:rPr>
          <w:rStyle w:val="Verwijzing"/>
        </w:rPr>
        <w:instrText>\n \h</w:instrText>
      </w:r>
      <w:r w:rsidR="001E0A65" w:rsidRPr="00863F41">
        <w:rPr>
          <w:rStyle w:val="Verwijzing"/>
        </w:rPr>
        <w:instrText xml:space="preserve"> </w:instrText>
      </w:r>
      <w:r w:rsidR="005258D5" w:rsidRPr="00863F41">
        <w:rPr>
          <w:rStyle w:val="Verwijzing"/>
        </w:rPr>
        <w:instrText xml:space="preserve"> \* MERGEFORMAT </w:instrText>
      </w:r>
      <w:r w:rsidR="001E0A65" w:rsidRPr="00863F41">
        <w:rPr>
          <w:rStyle w:val="Verwijzing"/>
        </w:rPr>
      </w:r>
      <w:r w:rsidR="001E0A65" w:rsidRPr="00863F41">
        <w:rPr>
          <w:rStyle w:val="Verwijzing"/>
        </w:rPr>
        <w:fldChar w:fldCharType="separate"/>
      </w:r>
      <w:r w:rsidR="009932C2">
        <w:rPr>
          <w:rStyle w:val="Verwijzing"/>
        </w:rPr>
        <w:t>7.2.5</w:t>
      </w:r>
      <w:r w:rsidR="001E0A65" w:rsidRPr="00863F41">
        <w:rPr>
          <w:rStyle w:val="Verwijzing"/>
        </w:rPr>
        <w:fldChar w:fldCharType="end"/>
      </w:r>
      <w:r w:rsidR="001E0A65" w:rsidRPr="00B26823">
        <w:t>.</w:t>
      </w:r>
    </w:p>
    <w:p w14:paraId="763AEA35" w14:textId="1993EDB2" w:rsidR="00A720A0" w:rsidRDefault="00A720A0" w:rsidP="002029EB"/>
    <w:p w14:paraId="285BEE14" w14:textId="6F97F1A6" w:rsidR="00A720A0" w:rsidRPr="00F1426F" w:rsidRDefault="00A720A0" w:rsidP="00A720A0">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A720A0" w:rsidRPr="00F1426F" w:rsidRDefault="00A720A0" w:rsidP="00A720A0">
      <w:pPr>
        <w:pStyle w:val="Opsommingtekens1"/>
      </w:pPr>
      <w:r w:rsidRPr="00F1426F">
        <w:t>één of meer voorkomens van één objecttype (bijvoorbeeld één Activiteit);</w:t>
      </w:r>
    </w:p>
    <w:p w14:paraId="6AC73229" w14:textId="77777777" w:rsidR="00A720A0" w:rsidRPr="00F1426F" w:rsidRDefault="00A720A0" w:rsidP="00A720A0">
      <w:pPr>
        <w:pStyle w:val="Opsommingtekens1"/>
      </w:pPr>
      <w:r w:rsidRPr="00F1426F">
        <w:t>combinaties van één of meer verschillende objecttypen (bijvoorbeeld meerdere Activiteiten, een Gebiedsaanwijzing en meerdere Omgevingsnormen).</w:t>
      </w:r>
    </w:p>
    <w:p w14:paraId="5B127877" w14:textId="76DC377E" w:rsidR="00A720A0" w:rsidRDefault="00A720A0" w:rsidP="00A720A0">
      <w:r w:rsidRPr="00F1426F">
        <w:t xml:space="preserve">Een Regeltekst kan daardoor één Juridische regel bevatten die is geannoteerd met meerdere objecten. Een Regeltekst kan ook meerdere Juridische regels bevatten die ieder zijn geannoteerd met één of meer objecten. IMOW maakt het zelfs mogelijk om in de Regeltekst </w:t>
      </w:r>
      <w:r w:rsidRPr="00F1426F">
        <w:lastRenderedPageBreak/>
        <w:t>net zoveel Juridische regels te onderscheiden als er objecten zijn. Het is aan het bevoegd gezag om hierin een keuze te maken.</w:t>
      </w:r>
    </w:p>
    <w:p w14:paraId="171803D7" w14:textId="77777777" w:rsidR="00263B18" w:rsidRDefault="00263B18" w:rsidP="00A720A0"/>
    <w:p w14:paraId="414A9E90" w14:textId="05AC272E" w:rsidR="00263B18" w:rsidRDefault="00263B18" w:rsidP="00A720A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9932C2">
        <w:t>7.14.2.1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3ED22A19" w14:textId="1E6DA377" w:rsidR="009E1E7C" w:rsidRDefault="00A720A0" w:rsidP="00A720A0">
      <w:pPr>
        <w:pStyle w:val="Kader"/>
      </w:pPr>
      <w:r w:rsidRPr="00B26823">
        <w:rPr>
          <w:noProof/>
        </w:rPr>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A720A0" w:rsidRPr="00694434" w:rsidRDefault="00A720A0" w:rsidP="00A720A0">
                            <w:pPr>
                              <w:rPr>
                                <w:b/>
                                <w:bCs/>
                              </w:rPr>
                            </w:pPr>
                            <w:r w:rsidRPr="00694434">
                              <w:rPr>
                                <w:b/>
                                <w:bCs/>
                              </w:rPr>
                              <w:t>Toelichting op werkafspraak</w:t>
                            </w:r>
                          </w:p>
                          <w:p w14:paraId="380A5488" w14:textId="25395B30" w:rsidR="00C8772C" w:rsidRPr="00A720A0" w:rsidRDefault="00A720A0" w:rsidP="00A720A0">
                            <w:r w:rsidRPr="003F5822">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3F5822">
                              <w:rPr>
                                <w:i/>
                                <w:iCs/>
                              </w:rPr>
                              <w:t>idealisatie</w:t>
                            </w:r>
                            <w:r w:rsidRPr="00A720A0">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29"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IvUWI4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A720A0" w:rsidRPr="00694434" w:rsidRDefault="00A720A0" w:rsidP="00A720A0">
                      <w:pPr>
                        <w:rPr>
                          <w:b/>
                          <w:bCs/>
                        </w:rPr>
                      </w:pPr>
                      <w:r w:rsidRPr="00694434">
                        <w:rPr>
                          <w:b/>
                          <w:bCs/>
                        </w:rPr>
                        <w:t>Toelichting op werkafspraak</w:t>
                      </w:r>
                    </w:p>
                    <w:p w14:paraId="380A5488" w14:textId="25395B30" w:rsidR="00C8772C" w:rsidRPr="00A720A0" w:rsidRDefault="00A720A0" w:rsidP="00A720A0">
                      <w:r w:rsidRPr="003F5822">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A720A0" w:rsidRPr="00C352EA" w:rsidRDefault="00A720A0" w:rsidP="00A720A0">
                      <w:r w:rsidRPr="00A720A0">
                        <w:t xml:space="preserve">Daarom geldt, totdat in een volgende versie van dit toepassingsprofiel dan wel in een nader bericht van de beheerder van de TPOD-Standaard anders is bepaald, de werkafspraak ‘Het attribuut </w:t>
                      </w:r>
                      <w:r w:rsidRPr="003F5822">
                        <w:rPr>
                          <w:i/>
                          <w:iCs/>
                        </w:rPr>
                        <w:t>idealisatie</w:t>
                      </w:r>
                      <w:r w:rsidRPr="00A720A0">
                        <w:t xml:space="preserv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52"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