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0AF4" w14:textId="3C950C56" w:rsidR="005D73E3" w:rsidRDefault="00627D38" w:rsidP="00515E62">
      <w:pPr>
        <w:pStyle w:val="Kop3"/>
      </w:pPr>
      <w:bookmarkStart w:id="1099" w:name="_Ref_c52b11f2783baf9bb904eb6bb0f69033_1"/>
      <w:r w:rsidRPr="00627D38">
        <w:t xml:space="preserve">Procedure </w:t>
      </w:r>
      <w:r>
        <w:t xml:space="preserve">voorbereidingsbesluit </w:t>
      </w:r>
      <w:r w:rsidRPr="00627D38">
        <w:t>en aan te leveren producten en gegevens</w:t>
      </w:r>
      <w:bookmarkEnd w:id="1099"/>
    </w:p>
    <w:p w14:paraId="4D852D80" w14:textId="36D54985" w:rsidR="00F76A0B" w:rsidRDefault="00F76A0B" w:rsidP="00F76A0B">
      <w:r w:rsidRPr="005A6688">
        <w:t xml:space="preserve">In deze paragraaf wordt de procedure beschreven die een </w:t>
      </w:r>
      <w:r w:rsidR="00887946">
        <w:t>voorbereidings</w:t>
      </w:r>
      <w:r w:rsidRPr="005A6688">
        <w:t xml:space="preserve">besluit doorloopt. Van iedere stap in die procedure wordt aangegeven </w:t>
      </w:r>
      <w:r w:rsidRPr="00416441">
        <w:t xml:space="preserve">of deze door de STOP/TPOD-standaard </w:t>
      </w:r>
      <w:r w:rsidRPr="00416441">
        <w:lastRenderedPageBreak/>
        <w:t xml:space="preserve">en de DSO-keten wordt ondersteund en zo ja, </w:t>
      </w:r>
      <w:r w:rsidRPr="005A6688">
        <w:t xml:space="preserve">welke producten en welke gegevens en metadata </w:t>
      </w:r>
      <w:r>
        <w:t xml:space="preserve">aan die keten </w:t>
      </w:r>
      <w:r w:rsidRPr="005A6688">
        <w:t>moeten worden aangeleverd.</w:t>
      </w:r>
    </w:p>
    <w:p w14:paraId="092F59C6" w14:textId="1B8E85C6" w:rsidR="00F76A0B" w:rsidRDefault="005D59EE" w:rsidP="00F76A0B">
      <w:pPr>
        <w:pStyle w:val="Figuur"/>
      </w:pPr>
      <w:r>
        <w:rPr>
          <w:noProof/>
        </w:rPr>
        <w:drawing>
          <wp:inline distT="0" distB="0" distL="0" distR="0" wp14:anchorId="45AECBFB" wp14:editId="55A72941">
            <wp:extent cx="4044354" cy="2714625"/>
            <wp:effectExtent l="0" t="0" r="0" b="0"/>
            <wp:docPr id="531857392" name="Afbeelding 53185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92" name="Afbeelding 531857392"/>
                    <pic:cNvPicPr/>
                  </pic:nvPicPr>
                  <pic:blipFill>
                    <a:blip r:embed="rId164"/>
                    <a:stretch>
                      <a:fillRect/>
                    </a:stretch>
                  </pic:blipFill>
                  <pic:spPr>
                    <a:xfrm>
                      <a:off x="0" y="0"/>
                      <a:ext cx="4048773" cy="2717591"/>
                    </a:xfrm>
                    <a:prstGeom prst="rect">
                      <a:avLst/>
                    </a:prstGeom>
                  </pic:spPr>
                </pic:pic>
              </a:graphicData>
            </a:graphic>
          </wp:inline>
        </w:drawing>
      </w:r>
    </w:p>
    <w:p w14:paraId="7893C556" w14:textId="77777777" w:rsidR="00F76A0B" w:rsidRPr="00530C67" w:rsidRDefault="00F76A0B" w:rsidP="00F76A0B">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64" Type="http://schemas.openxmlformats.org/officeDocument/2006/relationships/image" Target="media/image_40aff2d9d05d6976ba0cb0a5a691fb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