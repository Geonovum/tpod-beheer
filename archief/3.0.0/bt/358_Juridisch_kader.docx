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867" w:name="_Ref_ed6483d20b830d059de1d3faae72eff7_1"/>
      <w:r>
        <w:t>Juridisch kader</w:t>
      </w:r>
      <w:bookmarkEnd w:id="867"/>
    </w:p>
    <w:p w14:paraId="55071E71" w14:textId="77777777" w:rsidR="00E43714" w:rsidRDefault="00E43714" w:rsidP="00E43714">
      <w:r>
        <w:t>Op de voorbereiding van een omgevingsplan is afdeling 3.4 Awb van toepassing</w:t>
      </w:r>
      <w:r>
        <w:rPr>
          <w:rStyle w:val="Voetnootmarkering"/>
        </w:rPr>
        <w:footnoteReference w:id="53"/>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 xml:space="preserve">oftewel de bruidsschat) zal zijn, zal het hier altijd gaan om een ontwerp-wijzigingsbesluit. </w:t>
      </w:r>
    </w:p>
    <w:p w14:paraId="0D27BDA7" w14:textId="5889CBC2"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sidR="00156AED">
        <w:rPr>
          <w:rStyle w:val="Voetnootmarkering"/>
        </w:rPr>
        <w:footnoteReference w:id="54"/>
      </w:r>
      <w:r>
        <w:t xml:space="preserve">.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55"/>
      </w:r>
      <w:r>
        <w:t>. De terinzagelegging vindt niet plaats in het gemeente</w:t>
      </w:r>
      <w:r w:rsidRPr="00F0063E">
        <w:t>blad</w:t>
      </w:r>
      <w:r>
        <w:rPr>
          <w:rStyle w:val="Voetnootmarkering"/>
        </w:rPr>
        <w:footnoteReference w:id="56"/>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w:t>
      </w:r>
      <w:r w:rsidRPr="00CC06E8">
        <w:lastRenderedPageBreak/>
        <w:t xml:space="preserve">georganiseerd door op een in de kennisgeving aangegeven locatie, zoals het gemeentehuis, de mogelijkheid te bieden om op een beeldscherm </w:t>
      </w:r>
      <w:r w:rsidRPr="001C4B6F">
        <w:t xml:space="preserve">de op het ontwerp betrekking hebbende stukken </w:t>
      </w:r>
      <w:r w:rsidRPr="00CC06E8">
        <w:t>te raadplegen.</w:t>
      </w:r>
      <w:r w:rsidR="00E212C5">
        <w:t xml:space="preserve"> </w:t>
      </w:r>
      <w:r w:rsidR="00E212C5" w:rsidRPr="00E212C5">
        <w:t xml:space="preserve">Uiteraard is het ook mogelijk om alle stukken te printen en in het </w:t>
      </w:r>
      <w:r w:rsidR="00E212C5">
        <w:t>gemeente</w:t>
      </w:r>
      <w:r w:rsidR="00E212C5" w:rsidRPr="00E212C5">
        <w:t>huis klaar te leggen voor inzage.</w:t>
      </w:r>
    </w:p>
    <w:p w14:paraId="2D3F26D3" w14:textId="1EE296C1" w:rsidR="00A66A51" w:rsidRDefault="00E43714" w:rsidP="00A66A51">
      <w:r w:rsidRPr="002C6818">
        <w:t xml:space="preserve">Voorafgaand aan de terinzagelegging </w:t>
      </w:r>
      <w:r w:rsidRPr="007F5A8E">
        <w:t>geeft de gemeente kennis van het ontwerp</w:t>
      </w:r>
      <w:r>
        <w:rPr>
          <w:rStyle w:val="Voetnootmarkering"/>
        </w:rPr>
        <w:footnoteReference w:id="57"/>
      </w:r>
      <w:r>
        <w:t xml:space="preserve"> </w:t>
      </w:r>
      <w:r w:rsidRPr="00676BBD">
        <w:t>in het gemeenteblad</w:t>
      </w:r>
      <w:r>
        <w:rPr>
          <w:rStyle w:val="Voetnootmarkering"/>
        </w:rPr>
        <w:footnoteReference w:id="58"/>
      </w:r>
      <w:r w:rsidRPr="007F5A8E">
        <w:t xml:space="preserve">. </w:t>
      </w:r>
      <w:r w:rsidR="00A66A51" w:rsidRPr="00396043">
        <w:t>De kennisgeving vermeldt in ieder geval</w:t>
      </w:r>
      <w:r w:rsidR="00A66A51">
        <w:t>:</w:t>
      </w:r>
    </w:p>
    <w:p w14:paraId="6AC146B7" w14:textId="77777777" w:rsidR="00A66A51" w:rsidRDefault="00A66A51" w:rsidP="00A66A51">
      <w:pPr>
        <w:pStyle w:val="Opsommingtekens1"/>
      </w:pPr>
      <w:r w:rsidRPr="00280D33">
        <w:t>een zakelijke weergave van de inhoud</w:t>
      </w:r>
      <w:r>
        <w:t xml:space="preserve"> van het ontwerpbesluit</w:t>
      </w:r>
      <w:r>
        <w:rPr>
          <w:rStyle w:val="Voetnootmarkering"/>
        </w:rPr>
        <w:footnoteReference w:id="59"/>
      </w:r>
      <w:r>
        <w:t>;</w:t>
      </w:r>
    </w:p>
    <w:p w14:paraId="13C2C10F" w14:textId="77777777" w:rsidR="00A66A51" w:rsidRDefault="00A66A51" w:rsidP="00A66A51">
      <w:pPr>
        <w:pStyle w:val="Opsommingtekens2"/>
      </w:pPr>
      <w:r w:rsidRPr="00E515C0">
        <w:t>een beschrijving van het betreffende object of de betreffende activiteit en, in voorkomend geval, de locatie daarvan;</w:t>
      </w:r>
    </w:p>
    <w:p w14:paraId="3175297A" w14:textId="77777777" w:rsidR="00A66A51" w:rsidRDefault="00A66A51" w:rsidP="00A66A51">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6C4FCAB" w14:textId="72A806CE" w:rsidR="00A66A51" w:rsidRDefault="00A66A51" w:rsidP="00A66A51">
      <w:pPr>
        <w:pStyle w:val="Opsommingtekens1"/>
      </w:pPr>
      <w:r w:rsidRPr="003A0239">
        <w:t>de wijze waarop en de periode waarin de stukken waar de kennisgeving betrekking op heeft voor eenieder ter inzage liggen</w:t>
      </w:r>
      <w:r w:rsidR="00A24D8D">
        <w:rPr>
          <w:rStyle w:val="Voetnootmarkering"/>
        </w:rPr>
        <w:footnoteReference w:id="60"/>
      </w:r>
      <w:r w:rsidRPr="003A0239">
        <w:t>;</w:t>
      </w:r>
    </w:p>
    <w:p w14:paraId="7E1E13AB" w14:textId="0F1D3F37" w:rsidR="00A66A51" w:rsidRDefault="00A66A51" w:rsidP="00A66A51">
      <w:pPr>
        <w:pStyle w:val="Opsommingtekens1"/>
      </w:pPr>
      <w:r w:rsidRPr="003A0239">
        <w:t>wie in de gelegenheid worden gesteld om zienswijzen naar voren te brengen</w:t>
      </w:r>
      <w:r w:rsidR="003B422A">
        <w:rPr>
          <w:rStyle w:val="Voetnootmarkering"/>
        </w:rPr>
        <w:footnoteReference w:id="61"/>
      </w:r>
      <w:r w:rsidRPr="003A0239">
        <w:t>;</w:t>
      </w:r>
    </w:p>
    <w:p w14:paraId="62E58885" w14:textId="36700826" w:rsidR="00A66A51" w:rsidRDefault="00A66A51" w:rsidP="00A66A51">
      <w:pPr>
        <w:pStyle w:val="Opsommingtekens1"/>
      </w:pPr>
      <w:r w:rsidRPr="003A0239">
        <w:t>op welke wijze dit kan geschieden</w:t>
      </w:r>
      <w:r w:rsidR="003B422A">
        <w:rPr>
          <w:rStyle w:val="Voetnootmarkering"/>
        </w:rPr>
        <w:footnoteReference w:id="62"/>
      </w:r>
      <w:r>
        <w:t>.</w:t>
      </w:r>
    </w:p>
    <w:p w14:paraId="69B7CAB4" w14:textId="77777777" w:rsidR="00A66A51" w:rsidRDefault="00A66A51" w:rsidP="00E43714"/>
    <w:p w14:paraId="48A37906" w14:textId="2396C2B1" w:rsidR="00E43714" w:rsidRDefault="00E43714" w:rsidP="00E43714">
      <w:r>
        <w:t xml:space="preserve">Zienswijzen over het ontwerp kunnen </w:t>
      </w:r>
      <w:r w:rsidRPr="00730C98">
        <w:t>naar voren worden gebracht door eenieder</w:t>
      </w:r>
      <w:r>
        <w:rPr>
          <w:rStyle w:val="Voetnootmarkering"/>
        </w:rPr>
        <w:footnoteReference w:id="63"/>
      </w:r>
      <w:r>
        <w:t xml:space="preserve">. De termijn daarvoor bedraagt </w:t>
      </w:r>
      <w:r w:rsidRPr="00090C8F">
        <w:t>zes weken</w:t>
      </w:r>
      <w:r>
        <w:rPr>
          <w:rStyle w:val="Voetnootmarkering"/>
        </w:rPr>
        <w:footnoteReference w:id="64"/>
      </w:r>
      <w:r>
        <w:t xml:space="preserve">. </w:t>
      </w:r>
    </w:p>
    <w:p w14:paraId="4266AE5A" w14:textId="77777777"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65"/>
      </w:r>
      <w:r w:rsidRPr="00A95C3C">
        <w:t>.</w:t>
      </w:r>
    </w:p>
    <w:p w14:paraId="783B7DFF" w14:textId="77777777" w:rsidR="00E43714" w:rsidRDefault="00E43714" w:rsidP="00E43714"/>
    <w:p w14:paraId="1D5D8E88" w14:textId="5208F760"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rsidR="00A96308">
        <w:fldChar w:fldCharType="begin"/>
      </w:r>
      <w:r w:rsidR="00A96308">
        <w:instrText xml:space="preserve"> REF _Ref_01ee67997ccefb136760bc29573820f1_1 \n \h </w:instrText>
      </w:r>
      <w:r w:rsidR="00A96308">
        <w:fldChar w:fldCharType="separate"/>
      </w:r>
      <w:r w:rsidR="002D10A5">
        <w:t>10.4.3.2</w:t>
      </w:r>
      <w:r w:rsidR="00A96308">
        <w:fldChar w:fldCharType="end"/>
      </w:r>
      <w:r>
        <w:t xml:space="preserve">; de aanlevering van de kennisgeving in paragraaf </w:t>
      </w:r>
      <w:r w:rsidR="00A96308">
        <w:fldChar w:fldCharType="begin"/>
      </w:r>
      <w:r w:rsidR="00A96308">
        <w:instrText xml:space="preserve"> REF _Ref_86441a053485c295e6382ac8ea59748a_1 \n \h </w:instrText>
      </w:r>
      <w:r w:rsidR="00A96308">
        <w:fldChar w:fldCharType="separate"/>
      </w:r>
      <w:r w:rsidR="002D10A5">
        <w:t>10.4.3.3</w:t>
      </w:r>
      <w:r w:rsidR="00A96308">
        <w:fldChar w:fldCharType="end"/>
      </w:r>
      <w:r>
        <w:t xml:space="preserve">. </w:t>
      </w:r>
      <w:r w:rsidRPr="008151D6">
        <w:t xml:space="preserve">De elektronische terinzagelegging van de op het ontwerp betrekking hebbende stukken is het onderwerp van paragraaf </w:t>
      </w:r>
      <w:r w:rsidR="00A96308">
        <w:rPr>
          <w:highlight w:val="yellow"/>
        </w:rPr>
        <w:fldChar w:fldCharType="begin"/>
      </w:r>
      <w:r w:rsidR="00A96308">
        <w:instrText xml:space="preserve"> REF _Ref_fb21bc64b1f9927565ff736c3819178d_1 \n \h </w:instrText>
      </w:r>
      <w:r w:rsidR="00A96308">
        <w:rPr>
          <w:highlight w:val="yellow"/>
        </w:rPr>
      </w:r>
      <w:r w:rsidR="00A96308">
        <w:rPr>
          <w:highlight w:val="yellow"/>
        </w:rPr>
        <w:fldChar w:fldCharType="separate"/>
      </w:r>
      <w:r w:rsidR="002D10A5">
        <w:t>10.4.3.4</w:t>
      </w:r>
      <w:r w:rsidR="00A96308">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