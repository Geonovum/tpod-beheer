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65AD5" w14:textId="7F32CEA1" w:rsidR="00E33EDD" w:rsidRDefault="00231CD4" w:rsidP="004822C7">
      <w:pPr>
        <w:pStyle w:val="Kop4"/>
      </w:pPr>
      <w:bookmarkStart w:id="564" w:name="_Ref_96d8ef79e0ed3ad1a6bee57916ec67ea_1"/>
      <w:r w:rsidRPr="00F1426F">
        <w:t>Toelichting op de norm</w:t>
      </w:r>
      <w:bookmarkEnd w:id="564"/>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