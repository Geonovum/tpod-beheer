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88F1F" w14:textId="1EB14D20" w:rsidR="00EC03F8" w:rsidRDefault="00301F1D" w:rsidP="004F4F63">
      <w:pPr>
        <w:pStyle w:val="Kop5"/>
      </w:pPr>
      <w:bookmarkStart w:id="751" w:name="_Ref_97d3f7f221236989e69f22aec5efdf33_1"/>
      <w:r>
        <w:t>Formulering besluit</w:t>
      </w:r>
      <w:r w:rsidR="00764121">
        <w:t xml:space="preserve"> bij gebruik </w:t>
      </w:r>
      <w:bookmarkEnd w:id="751"/>
      <w:r w:rsidR="007B403D">
        <w:t>Integrale tekstvervanging</w:t>
      </w:r>
    </w:p>
    <w:p w14:paraId="13B78715" w14:textId="1047F3BA" w:rsidR="00EC03F8" w:rsidRDefault="00EC03F8" w:rsidP="00EC03F8">
      <w:r>
        <w:t xml:space="preserve">Bij de toepassing van </w:t>
      </w:r>
      <w:r w:rsidR="00973338">
        <w:t xml:space="preserve">de </w:t>
      </w:r>
      <w:r w:rsidR="00A17A54" w:rsidRPr="00A17A54">
        <w:t>alternatieve wijzigingsmethode</w:t>
      </w:r>
      <w:r w:rsidR="00A17A54">
        <w:t xml:space="preserve"> </w:t>
      </w:r>
      <w:r w:rsidRPr="00B36036">
        <w:t xml:space="preserve">Integrale </w:t>
      </w:r>
      <w:r w:rsidR="00A17A54">
        <w:t>t</w:t>
      </w:r>
      <w:r w:rsidRPr="00B36036">
        <w:t>ekstvervanging</w:t>
      </w:r>
      <w:r>
        <w:t xml:space="preserve"> wordt </w:t>
      </w:r>
      <w:r w:rsidR="006E0A8B">
        <w:t>een</w:t>
      </w:r>
      <w:r>
        <w:t xml:space="preserve"> volledige </w:t>
      </w:r>
      <w:r w:rsidR="00A17A54">
        <w:t xml:space="preserve">(versie van een) </w:t>
      </w:r>
      <w:r>
        <w:t xml:space="preserve">regeling vervangen door een nieuwe </w:t>
      </w:r>
      <w:r w:rsidR="001C5F98">
        <w:t>(</w:t>
      </w:r>
      <w:r>
        <w:t xml:space="preserve">versie van </w:t>
      </w:r>
      <w:r w:rsidR="00AD42C8">
        <w:t>een</w:t>
      </w:r>
      <w:r w:rsidR="001C5F98">
        <w:t>)</w:t>
      </w:r>
      <w:r>
        <w:t xml:space="preserve"> regeling. </w:t>
      </w:r>
      <w:r w:rsidR="00E6527E">
        <w:t xml:space="preserve">Daarin </w:t>
      </w:r>
      <w:r w:rsidR="00C629FD">
        <w:t xml:space="preserve">is </w:t>
      </w:r>
      <w:r w:rsidR="00E6527E">
        <w:t xml:space="preserve">niet </w:t>
      </w:r>
      <w:r w:rsidR="00C629FD">
        <w:t xml:space="preserve">gemarkeerd </w:t>
      </w:r>
      <w:r w:rsidR="007D50C6">
        <w:t xml:space="preserve">welke </w:t>
      </w:r>
      <w:r w:rsidR="00C629FD">
        <w:t xml:space="preserve">wijzigingen </w:t>
      </w:r>
      <w:r w:rsidR="007D50C6">
        <w:t xml:space="preserve">het wijzigingsbesluit daarin aanbrengt. </w:t>
      </w:r>
      <w:r>
        <w:t xml:space="preserve">Het is uiteraard niet de bedoeling dat door </w:t>
      </w:r>
      <w:r w:rsidR="00BC58DB">
        <w:t xml:space="preserve">het om technische redenen toepassen van een van deze wijzigingsmethoden </w:t>
      </w:r>
      <w:r>
        <w:t xml:space="preserve">de volledige regeling voor beroep vatbaar wordt, dus ook de onderdelen die </w:t>
      </w:r>
      <w:r w:rsidR="004A6285">
        <w:t xml:space="preserve">juridisch gezien </w:t>
      </w:r>
      <w:r>
        <w:t xml:space="preserve">niet gewijzigd zijn. </w:t>
      </w:r>
      <w:r w:rsidR="004A6285">
        <w:t xml:space="preserve">Om dat te voorkomen </w:t>
      </w:r>
      <w:r w:rsidR="004C49C6">
        <w:t xml:space="preserve">wordt geadviseerd om </w:t>
      </w:r>
      <w:r>
        <w:t xml:space="preserve">in het </w:t>
      </w:r>
      <w:r w:rsidR="0074380A">
        <w:t xml:space="preserve">dictum van </w:t>
      </w:r>
      <w:r w:rsidR="00912788">
        <w:t xml:space="preserve">het </w:t>
      </w:r>
      <w:r w:rsidR="0074380A">
        <w:t>b</w:t>
      </w:r>
      <w:r>
        <w:t xml:space="preserve">esluit de wijzigingen </w:t>
      </w:r>
      <w:r w:rsidR="00F65ED9">
        <w:t>aan te geven</w:t>
      </w:r>
      <w:r>
        <w:t xml:space="preserve">. Daarmee wordt bewerkstelligd dat in juridische zin sprake is van een wijzigingsbesluit, terwijl dat technisch is uitgevoerd met </w:t>
      </w:r>
      <w:r w:rsidR="0074380A" w:rsidRPr="0074380A">
        <w:t xml:space="preserve">Intrekken &amp; vervangen </w:t>
      </w:r>
      <w:r w:rsidR="0074380A">
        <w:t>of</w:t>
      </w:r>
      <w:r w:rsidR="0074380A" w:rsidRPr="0074380A">
        <w:t xml:space="preserve"> Integrale tekstvervanging</w:t>
      </w:r>
      <w:r>
        <w:t xml:space="preserve">. De </w:t>
      </w:r>
      <w:r w:rsidR="00A42336">
        <w:t xml:space="preserve">door </w:t>
      </w:r>
      <w:r w:rsidR="00A42336" w:rsidRPr="00A42336">
        <w:t xml:space="preserve">VNG en ministerie van BZK </w:t>
      </w:r>
      <w:r>
        <w:t>geadviseerde opzet van zo</w:t>
      </w:r>
      <w:r w:rsidR="000D60E7">
        <w:t>’</w:t>
      </w:r>
      <w:r>
        <w:t xml:space="preserve">n besluit is weergegeven in </w:t>
      </w:r>
      <w:r w:rsidR="00A1104C">
        <w:fldChar w:fldCharType="begin"/>
      </w:r>
      <w:r w:rsidR="00A1104C">
        <w:instrText xml:space="preserve"> REF _Ref_97d3f7f221236989e69f22aec5efdf33_2 \n \h </w:instrText>
      </w:r>
      <w:r w:rsidR="00A1104C">
        <w:fldChar w:fldCharType="separate"/>
      </w:r>
      <w:r w:rsidR="002D10A5">
        <w:t>Figuur 91</w:t>
      </w:r>
      <w:r w:rsidR="00A1104C">
        <w:fldChar w:fldCharType="end"/>
      </w:r>
      <w:r>
        <w:t>.</w:t>
      </w:r>
    </w:p>
    <w:p w14:paraId="02C5FCE9" w14:textId="77777777" w:rsidR="00EC03F8" w:rsidRDefault="00EC03F8" w:rsidP="00EC03F8"/>
    <w:p w14:paraId="008426AE" w14:textId="77777777" w:rsidR="00EC03F8" w:rsidRDefault="00EC03F8" w:rsidP="00EC03F8">
      <w:pPr>
        <w:pStyle w:val="Figuur"/>
      </w:pPr>
      <w:r>
        <w:rPr>
          <w:noProof/>
        </w:rPr>
        <w:lastRenderedPageBreak/>
        <w:drawing>
          <wp:inline distT="0" distB="0" distL="0" distR="0" wp14:anchorId="30F31BB5" wp14:editId="6D822DA6">
            <wp:extent cx="5352579" cy="6124575"/>
            <wp:effectExtent l="0" t="0" r="635" b="0"/>
            <wp:docPr id="1415576838" name="Afbeelding 141557683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8" name="Afbeelding 1415576838" descr="Afbeelding met tekst&#10;&#10;Automatisch gegenereerde beschrijvi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363598" cy="6137184"/>
                    </a:xfrm>
                    <a:prstGeom prst="rect">
                      <a:avLst/>
                    </a:prstGeom>
                    <a:noFill/>
                  </pic:spPr>
                </pic:pic>
              </a:graphicData>
            </a:graphic>
          </wp:inline>
        </w:drawing>
      </w:r>
    </w:p>
    <w:p w14:paraId="68CC7EE2" w14:textId="77777777" w:rsidR="00EC03F8" w:rsidRDefault="00EC03F8" w:rsidP="00EC03F8">
      <w:pPr>
        <w:pStyle w:val="Figuurbijschrift"/>
      </w:pPr>
      <w:bookmarkStart w:id="753" w:name="_Ref_97d3f7f221236989e69f22aec5efdf33_2"/>
      <w:r>
        <w:t>Voorbeeld van de tekst van een besluit bij mutatiescenario Integrale Tekstvervanging</w:t>
      </w:r>
      <w:bookmarkEnd w:id="753"/>
    </w:p>
    <w:p w14:paraId="082C923E" w14:textId="335DE42A" w:rsidR="00EC03F8" w:rsidRDefault="002338BF" w:rsidP="00EC03F8">
      <w:r>
        <w:t>NB</w:t>
      </w:r>
      <w:r w:rsidR="002F01EF">
        <w:t>1</w:t>
      </w:r>
      <w:r>
        <w:t xml:space="preserve">: </w:t>
      </w:r>
      <w:r w:rsidR="00EC03F8">
        <w:t xml:space="preserve">In het voorbeeld van </w:t>
      </w:r>
      <w:r w:rsidR="00A1104C">
        <w:fldChar w:fldCharType="begin"/>
      </w:r>
      <w:r w:rsidR="00A1104C">
        <w:instrText xml:space="preserve"> REF _Ref_97d3f7f221236989e69f22aec5efdf33_2 \n \h </w:instrText>
      </w:r>
      <w:r w:rsidR="00A1104C">
        <w:fldChar w:fldCharType="separate"/>
      </w:r>
      <w:r w:rsidR="002D10A5">
        <w:t>Figuur 91</w:t>
      </w:r>
      <w:r w:rsidR="00A1104C">
        <w:fldChar w:fldCharType="end"/>
      </w:r>
      <w:r w:rsidR="00EC03F8">
        <w:t xml:space="preserve"> lijkt het alsof in A</w:t>
      </w:r>
      <w:r w:rsidR="00EC03F8" w:rsidRPr="00B515B0">
        <w:t xml:space="preserve">rtikel III </w:t>
      </w:r>
      <w:r w:rsidR="00EC03F8">
        <w:t xml:space="preserve">andere </w:t>
      </w:r>
      <w:r w:rsidR="00EC03F8" w:rsidRPr="00A14902">
        <w:t>artikelen</w:t>
      </w:r>
      <w:r w:rsidR="00EC03F8">
        <w:t>, ondergebracht in</w:t>
      </w:r>
      <w:r w:rsidR="00EC03F8" w:rsidRPr="00A14902">
        <w:t xml:space="preserve"> </w:t>
      </w:r>
      <w:r w:rsidR="00EC03F8">
        <w:t>een hoofdstuk, voorkomen. Dat is alleen visueel zo; de STOP/TPOD-standaard staat geen artikelen in artikelen toe. In technische termen bestaat Artikel III uit een Kop, gevolgd door een element Inhoud dat een aantal alinea</w:t>
      </w:r>
      <w:r w:rsidR="000D60E7">
        <w:t>’</w:t>
      </w:r>
      <w:r w:rsidR="00EC03F8">
        <w:t>s en een opsomming met lijstitems bevat.</w:t>
      </w:r>
    </w:p>
    <w:p w14:paraId="58EA8CBD" w14:textId="0E2EF0C9" w:rsidR="002F01EF" w:rsidRPr="008A1940" w:rsidRDefault="002F01EF" w:rsidP="00EC03F8">
      <w:r>
        <w:t xml:space="preserve">NB2: </w:t>
      </w:r>
      <w:r w:rsidR="00C00112">
        <w:t>In het voorbeeld is artikel IV een WijzigArtikel, de andere artikelen zijn reguliere Artikelen.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0"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