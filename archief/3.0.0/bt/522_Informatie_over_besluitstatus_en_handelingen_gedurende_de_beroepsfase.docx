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C322" w14:textId="77777777" w:rsidR="009461B4" w:rsidRDefault="009461B4" w:rsidP="009461B4">
      <w:pPr>
        <w:pStyle w:val="Kop5"/>
      </w:pPr>
      <w:bookmarkStart w:id="1682" w:name="_Ref_1459a3912b6d5d01188553c12b6d5137_1"/>
      <w:commentRangeStart w:id="1684"/>
      <w:commentRangeStart w:id="1685"/>
      <w:commentRangeStart w:id="1686"/>
      <w:commentRangeStart w:id="1687"/>
      <w:commentRangeStart w:id="1688"/>
      <w:commentRangeStart w:id="1689"/>
      <w:r>
        <w:t xml:space="preserve">Informatie over besluitstatus en handelingen </w:t>
      </w:r>
      <w:r w:rsidRPr="00075F47">
        <w:t>gedurende de beroepsfase</w:t>
      </w:r>
      <w:bookmarkEnd w:id="1682"/>
      <w:commentRangeEnd w:id="1684"/>
      <w:r w:rsidR="00627C89">
        <w:rPr>
          <w:rStyle w:val="Verwijzingopmerking"/>
          <w:bCs w:val="0"/>
          <w:i w:val="0"/>
          <w:iCs w:val="0"/>
        </w:rPr>
        <w:commentReference w:id="1684"/>
      </w:r>
      <w:commentRangeEnd w:id="1685"/>
      <w:r w:rsidR="002E32AD">
        <w:rPr>
          <w:rStyle w:val="Verwijzingopmerking"/>
          <w:bCs w:val="0"/>
          <w:i w:val="0"/>
          <w:iCs w:val="0"/>
        </w:rPr>
        <w:commentReference w:id="1685"/>
      </w:r>
      <w:commentRangeEnd w:id="1686"/>
      <w:r w:rsidR="00EC48C2">
        <w:rPr>
          <w:rStyle w:val="Verwijzingopmerking"/>
          <w:bCs w:val="0"/>
          <w:i w:val="0"/>
          <w:iCs w:val="0"/>
        </w:rPr>
        <w:commentReference w:id="1686"/>
      </w:r>
      <w:commentRangeEnd w:id="1687"/>
      <w:r w:rsidR="00EC48C2">
        <w:rPr>
          <w:rStyle w:val="Verwijzingopmerking"/>
          <w:bCs w:val="0"/>
          <w:i w:val="0"/>
          <w:iCs w:val="0"/>
        </w:rPr>
        <w:commentReference w:id="1687"/>
      </w:r>
      <w:commentRangeEnd w:id="1688"/>
      <w:r w:rsidR="003E603C">
        <w:rPr>
          <w:rStyle w:val="Verwijzingopmerking"/>
          <w:bCs w:val="0"/>
          <w:i w:val="0"/>
          <w:iCs w:val="0"/>
        </w:rPr>
        <w:commentReference w:id="1688"/>
      </w:r>
      <w:commentRangeEnd w:id="1689"/>
      <w:r w:rsidR="003E603C">
        <w:rPr>
          <w:rStyle w:val="Verwijzingopmerking"/>
          <w:bCs w:val="0"/>
          <w:i w:val="0"/>
          <w:iCs w:val="0"/>
        </w:rPr>
        <w:commentReference w:id="1689"/>
      </w:r>
    </w:p>
    <w:p w14:paraId="1771D195" w14:textId="15D372F8" w:rsidR="00C235A5" w:rsidRPr="00542250" w:rsidRDefault="009461B4" w:rsidP="009461B4">
      <w:r>
        <w:t xml:space="preserve">Deze paragraaf beschrijft hoe </w:t>
      </w:r>
      <w:r w:rsidR="001F1D2B">
        <w:t>Rijk of provincie</w:t>
      </w:r>
      <w:r>
        <w:t xml:space="preserve"> tijdens de beroepsfase informatie over de status van het besluit moet doorgeven en welke overige handelingen </w:t>
      </w:r>
      <w:r w:rsidR="00333FEB">
        <w:t>hij/zij</w:t>
      </w:r>
      <w:r>
        <w:t xml:space="preserve"> moet verrichten, zoals het doen van mededeling van de uitspraak. </w:t>
      </w:r>
      <w:r w:rsidRPr="003C5072">
        <w:t xml:space="preserve">Tegen de uitspraak </w:t>
      </w:r>
      <w:r>
        <w:t xml:space="preserve">die </w:t>
      </w:r>
      <w:r w:rsidRPr="003C5072">
        <w:t>de rechtbank</w:t>
      </w:r>
      <w:r>
        <w:t xml:space="preserve"> in de beroepsfase doet,</w:t>
      </w:r>
      <w:r w:rsidRPr="003C5072">
        <w:t xml:space="preserve"> kunnen een belanghebbende en het bestuursorgaan hoger beroep instellen</w:t>
      </w:r>
      <w:r>
        <w:t>. In de hogerberoepsfase zijn de verschillende onderdelen van deze paragraaf van overeenkomstige toepassing.</w:t>
      </w:r>
    </w:p>
    <w:p w14:paraId="23EAC2A6" w14:textId="04820D69" w:rsidR="009461B4" w:rsidRDefault="009461B4" w:rsidP="009461B4">
      <w:pPr>
        <w:pStyle w:val="Kader"/>
      </w:pPr>
      <w:r w:rsidRPr="00B26823">
        <w:rPr>
          <w:noProof/>
        </w:rPr>
        <mc:AlternateContent>
          <mc:Choice Requires="wps">
            <w:drawing>
              <wp:inline distT="0" distB="0" distL="0" distR="0" wp14:anchorId="59BF4364" wp14:editId="19892826">
                <wp:extent cx="5400040" cy="1340813"/>
                <wp:effectExtent l="0" t="0" r="22860" b="10160"/>
                <wp:docPr id="476391656" name="Tekstvak 476391656"/>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B80B1CC" w14:textId="77777777" w:rsidR="009461B4" w:rsidRPr="009A08A2" w:rsidRDefault="009461B4" w:rsidP="009461B4">
                            <w:pPr>
                              <w:rPr>
                                <w:b/>
                                <w:bCs/>
                              </w:rPr>
                            </w:pPr>
                            <w:r w:rsidRPr="009A08A2">
                              <w:rPr>
                                <w:b/>
                                <w:bCs/>
                              </w:rPr>
                              <w:t>Toekomstige functionaliteit</w:t>
                            </w:r>
                          </w:p>
                          <w:p w14:paraId="3331B102" w14:textId="7A677BE2" w:rsidR="009461B4" w:rsidRDefault="009461B4" w:rsidP="009461B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w:t>
                            </w:r>
                            <w:r w:rsidR="00307D6C">
                              <w:t>ge</w:t>
                            </w:r>
                            <w:r>
                              <w:t>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146061A9" w14:textId="77777777" w:rsidR="009461B4" w:rsidRDefault="009461B4" w:rsidP="009461B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508F5241" w14:textId="77777777" w:rsidR="009461B4" w:rsidRDefault="009461B4" w:rsidP="009461B4"/>
                          <w:p w14:paraId="25537ADB" w14:textId="77777777" w:rsidR="009461B4" w:rsidRPr="00541BF1" w:rsidRDefault="009461B4" w:rsidP="009461B4">
                            <w:pPr>
                              <w:rPr>
                                <w:b/>
                                <w:bCs/>
                              </w:rPr>
                            </w:pPr>
                            <w:r w:rsidRPr="00541BF1">
                              <w:rPr>
                                <w:b/>
                                <w:bCs/>
                              </w:rPr>
                              <w:t>Workaround</w:t>
                            </w:r>
                          </w:p>
                          <w:p w14:paraId="0E9CE4F9" w14:textId="77777777" w:rsidR="009461B4" w:rsidRDefault="009461B4" w:rsidP="009461B4">
                            <w:r>
                              <w:t>Doorgeven van informatie over de status van een besluit: geen.</w:t>
                            </w:r>
                          </w:p>
                          <w:p w14:paraId="3408EDE3" w14:textId="506B9A49" w:rsidR="009461B4" w:rsidRPr="00C352EA" w:rsidRDefault="009461B4" w:rsidP="009461B4">
                            <w:r>
                              <w:t xml:space="preserve">Voor het mededelen van de uitspraak op het beroep en het aanleveren van de informatie die nodig is om de gevolgen van de uitspraak in de geconsolideerde regeling te verwerken bestaan twee workarounds die zijn beschreven in de paragrafen </w:t>
                            </w:r>
                            <w:r w:rsidR="00745641">
                              <w:fldChar w:fldCharType="begin"/>
                            </w:r>
                            <w:r w:rsidR="00745641">
                              <w:instrText xml:space="preserve"> REF _Ref_1459a3912b6d5d01188553c12b6d5137_8 \n \h </w:instrText>
                            </w:r>
                            <w:r w:rsidR="00745641">
                              <w:fldChar w:fldCharType="separate"/>
                            </w:r>
                            <w:r w:rsidR="000F5817">
                              <w:t>10.13.4.2.8</w:t>
                            </w:r>
                            <w:r w:rsidR="00745641">
                              <w:fldChar w:fldCharType="end"/>
                            </w:r>
                            <w:r>
                              <w:t xml:space="preserve">, </w:t>
                            </w:r>
                            <w:r w:rsidR="00745641">
                              <w:fldChar w:fldCharType="begin"/>
                            </w:r>
                            <w:r w:rsidR="00745641">
                              <w:instrText xml:space="preserve"> REF _Ref_1459a3912b6d5d01188553c12b6d5137_9 \n \h </w:instrText>
                            </w:r>
                            <w:r w:rsidR="00745641">
                              <w:fldChar w:fldCharType="separate"/>
                            </w:r>
                            <w:r w:rsidR="000F5817">
                              <w:t>10.13.4.2.9</w:t>
                            </w:r>
                            <w:r w:rsidR="00745641">
                              <w:fldChar w:fldCharType="end"/>
                            </w:r>
                            <w:r>
                              <w:t xml:space="preserve"> en </w:t>
                            </w:r>
                            <w:r w:rsidR="00745641">
                              <w:fldChar w:fldCharType="begin"/>
                            </w:r>
                            <w:r w:rsidR="00745641">
                              <w:instrText xml:space="preserve"> REF _Ref_1459a3912b6d5d01188553c12b6d5137_10 \n \h </w:instrText>
                            </w:r>
                            <w:r w:rsidR="00745641">
                              <w:fldChar w:fldCharType="separate"/>
                            </w:r>
                            <w:r w:rsidR="000F5817">
                              <w:t>10.13.4.2.10</w:t>
                            </w:r>
                            <w:r w:rsidR="00745641">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BF4364" id="Tekstvak 476391656" o:spid="_x0000_s1193"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e9PqbMAIAAFwEAAAOAAAAAAAAAAAAAAAAAC4CAABk&#10;cnMvZTJvRG9jLnhtbFBLAQItABQABgAIAAAAIQCPuk0J3AAAAAUBAAAPAAAAAAAAAAAAAAAAAIoE&#10;AABkcnMvZG93bnJldi54bWxQSwUGAAAAAAQABADzAAAAkwUAAAAA&#10;" filled="f" strokeweight=".5pt">
                <v:textbox style="mso-fit-shape-to-text:t">
                  <w:txbxContent>
                    <w:p w14:paraId="1B80B1CC" w14:textId="77777777" w:rsidR="009461B4" w:rsidRPr="009A08A2" w:rsidRDefault="009461B4" w:rsidP="009461B4">
                      <w:pPr>
                        <w:rPr>
                          <w:b/>
                          <w:bCs/>
                        </w:rPr>
                      </w:pPr>
                      <w:r w:rsidRPr="009A08A2">
                        <w:rPr>
                          <w:b/>
                          <w:bCs/>
                        </w:rPr>
                        <w:t>Toekomstige functionaliteit</w:t>
                      </w:r>
                    </w:p>
                    <w:p w14:paraId="3331B102" w14:textId="7A677BE2" w:rsidR="009461B4" w:rsidRDefault="009461B4" w:rsidP="009461B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w:t>
                      </w:r>
                      <w:r w:rsidR="00307D6C">
                        <w:t>ge</w:t>
                      </w:r>
                      <w:r>
                        <w:t>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146061A9" w14:textId="77777777" w:rsidR="009461B4" w:rsidRDefault="009461B4" w:rsidP="009461B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508F5241" w14:textId="77777777" w:rsidR="009461B4" w:rsidRDefault="009461B4" w:rsidP="009461B4"/>
                    <w:p w14:paraId="25537ADB" w14:textId="77777777" w:rsidR="009461B4" w:rsidRPr="00541BF1" w:rsidRDefault="009461B4" w:rsidP="009461B4">
                      <w:pPr>
                        <w:rPr>
                          <w:b/>
                          <w:bCs/>
                        </w:rPr>
                      </w:pPr>
                      <w:r w:rsidRPr="00541BF1">
                        <w:rPr>
                          <w:b/>
                          <w:bCs/>
                        </w:rPr>
                        <w:t>Workaround</w:t>
                      </w:r>
                    </w:p>
                    <w:p w14:paraId="0E9CE4F9" w14:textId="77777777" w:rsidR="009461B4" w:rsidRDefault="009461B4" w:rsidP="009461B4">
                      <w:r>
                        <w:t>Doorgeven van informatie over de status van een besluit: geen.</w:t>
                      </w:r>
                    </w:p>
                    <w:p w14:paraId="3408EDE3" w14:textId="506B9A49" w:rsidR="009461B4" w:rsidRPr="00C352EA" w:rsidRDefault="009461B4" w:rsidP="009461B4">
                      <w:r>
                        <w:t xml:space="preserve">Voor het mededelen van de uitspraak op het beroep en het aanleveren van de informatie die nodig is om de gevolgen van de uitspraak in de geconsolideerde regeling te verwerken bestaan twee workarounds die zijn beschreven in de paragrafen </w:t>
                      </w:r>
                      <w:r w:rsidR="00745641">
                        <w:fldChar w:fldCharType="begin"/>
                      </w:r>
                      <w:r w:rsidR="00745641">
                        <w:instrText xml:space="preserve"> REF _Ref_1459a3912b6d5d01188553c12b6d5137_8 \n \h </w:instrText>
                      </w:r>
                      <w:r w:rsidR="00745641">
                        <w:fldChar w:fldCharType="separate"/>
                      </w:r>
                      <w:r w:rsidR="000F5817">
                        <w:t>10.13.4.2.8</w:t>
                      </w:r>
                      <w:r w:rsidR="00745641">
                        <w:fldChar w:fldCharType="end"/>
                      </w:r>
                      <w:r>
                        <w:t xml:space="preserve">, </w:t>
                      </w:r>
                      <w:r w:rsidR="00745641">
                        <w:fldChar w:fldCharType="begin"/>
                      </w:r>
                      <w:r w:rsidR="00745641">
                        <w:instrText xml:space="preserve"> REF _Ref_1459a3912b6d5d01188553c12b6d5137_9 \n \h </w:instrText>
                      </w:r>
                      <w:r w:rsidR="00745641">
                        <w:fldChar w:fldCharType="separate"/>
                      </w:r>
                      <w:r w:rsidR="000F5817">
                        <w:t>10.13.4.2.9</w:t>
                      </w:r>
                      <w:r w:rsidR="00745641">
                        <w:fldChar w:fldCharType="end"/>
                      </w:r>
                      <w:r>
                        <w:t xml:space="preserve"> en </w:t>
                      </w:r>
                      <w:r w:rsidR="00745641">
                        <w:fldChar w:fldCharType="begin"/>
                      </w:r>
                      <w:r w:rsidR="00745641">
                        <w:instrText xml:space="preserve"> REF _Ref_1459a3912b6d5d01188553c12b6d5137_10 \n \h </w:instrText>
                      </w:r>
                      <w:r w:rsidR="00745641">
                        <w:fldChar w:fldCharType="separate"/>
                      </w:r>
                      <w:r w:rsidR="000F5817">
                        <w:t>10.13.4.2.10</w:t>
                      </w:r>
                      <w:r w:rsidR="00745641">
                        <w:fldChar w:fldCharType="end"/>
                      </w:r>
                      <w:r>
                        <w:t>.</w:t>
                      </w:r>
                    </w:p>
                  </w:txbxContent>
                </v:textbox>
                <w10:anchorlock/>
              </v:shape>
            </w:pict>
          </mc:Fallback>
        </mc:AlternateContent>
      </w:r>
    </w:p>
    <w:p w14:paraId="003A2A68" w14:textId="77777777" w:rsidR="009461B4" w:rsidRDefault="009461B4" w:rsidP="009461B4">
      <w:pPr>
        <w:pStyle w:val="Kop6"/>
      </w:pPr>
      <w:r>
        <w:t>Inleiding</w:t>
      </w:r>
    </w:p>
    <w:p w14:paraId="527991ED" w14:textId="6A2B31E1" w:rsidR="009461B4" w:rsidRDefault="009461B4" w:rsidP="009461B4">
      <w:r>
        <w:t>M</w:t>
      </w:r>
      <w:r w:rsidRPr="007A0873">
        <w:t xml:space="preserve">et de module Procedureverloop </w:t>
      </w:r>
      <w:r>
        <w:t xml:space="preserve">wordt </w:t>
      </w:r>
      <w:r w:rsidRPr="007A0873">
        <w:t xml:space="preserve">informatie over het verloop van de procedure van </w:t>
      </w:r>
      <w:r w:rsidR="00914088">
        <w:t>het Natura 2000-besluit</w:t>
      </w:r>
      <w:r>
        <w:t xml:space="preserve">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C235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F376D9">
        <w:fldChar w:fldCharType="begin"/>
      </w:r>
      <w:r w:rsidR="00F376D9">
        <w:instrText xml:space="preserve"> REF _Ref_7475765bd85115b20503158c2f965323_4 \n \h </w:instrText>
      </w:r>
      <w:r w:rsidR="00F376D9">
        <w:fldChar w:fldCharType="separate"/>
      </w:r>
      <w:r w:rsidR="00C235A5">
        <w:t>10.13.3.3.3</w:t>
      </w:r>
      <w:r w:rsidR="00F376D9">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F376D9">
        <w:fldChar w:fldCharType="begin"/>
      </w:r>
      <w:r w:rsidR="00F376D9">
        <w:instrText xml:space="preserve"> REF _Ref_73e172bab39f007cc83617c0d4ecdea2_1 \n \h </w:instrText>
      </w:r>
      <w:r w:rsidR="00F376D9">
        <w:fldChar w:fldCharType="separate"/>
      </w:r>
      <w:r w:rsidR="00C235A5">
        <w:t>10.13.3.4.3</w:t>
      </w:r>
      <w:r w:rsidR="00F376D9">
        <w:fldChar w:fldCharType="end"/>
      </w:r>
      <w:r>
        <w:t xml:space="preserve">). Wanneer beroep is ingesteld tegen </w:t>
      </w:r>
      <w:r w:rsidR="00914088">
        <w:t>het Natura 2000-besluit</w:t>
      </w:r>
      <w:r>
        <w:t xml:space="preserve">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w:t>
      </w:r>
      <w:r w:rsidR="00914088">
        <w:t>het Natura 2000-besluit</w:t>
      </w:r>
      <w:r>
        <w:t xml:space="preserve">. In de hierna volgende paragrafen is </w:t>
      </w:r>
      <w:r>
        <w:lastRenderedPageBreak/>
        <w:t xml:space="preserve">aangegeven hoe dat moet worden toegepast in de verschillende stadia van de beroepsfase: beroepstermijn (paragraaf </w:t>
      </w:r>
      <w:r w:rsidR="00B73727">
        <w:fldChar w:fldCharType="begin"/>
      </w:r>
      <w:r w:rsidR="00B73727">
        <w:instrText xml:space="preserve"> REF _Ref_1459a3912b6d5d01188553c12b6d5137_3 \n \h </w:instrText>
      </w:r>
      <w:r w:rsidR="00B73727">
        <w:fldChar w:fldCharType="separate"/>
      </w:r>
      <w:r w:rsidR="00C235A5">
        <w:t>10.13.4.2.2</w:t>
      </w:r>
      <w:r w:rsidR="00B73727">
        <w:fldChar w:fldCharType="end"/>
      </w:r>
      <w:r>
        <w:t xml:space="preserve">), voorlopige voorziening (paragrafen </w:t>
      </w:r>
      <w:r w:rsidR="00B73727">
        <w:fldChar w:fldCharType="begin"/>
      </w:r>
      <w:r w:rsidR="00B73727">
        <w:instrText xml:space="preserve"> REF _Ref_1459a3912b6d5d01188553c12b6d5137_4 \n \h </w:instrText>
      </w:r>
      <w:r w:rsidR="00B73727">
        <w:fldChar w:fldCharType="separate"/>
      </w:r>
      <w:r w:rsidR="00C235A5">
        <w:t>10.13.4.2.3</w:t>
      </w:r>
      <w:r w:rsidR="00B73727">
        <w:fldChar w:fldCharType="end"/>
      </w:r>
      <w:r>
        <w:t xml:space="preserve"> en </w:t>
      </w:r>
      <w:r w:rsidR="00B73727">
        <w:fldChar w:fldCharType="begin"/>
      </w:r>
      <w:r w:rsidR="00B73727">
        <w:instrText xml:space="preserve"> REF _Ref_1459a3912b6d5d01188553c12b6d5137_5 \n \h </w:instrText>
      </w:r>
      <w:r w:rsidR="00B73727">
        <w:fldChar w:fldCharType="separate"/>
      </w:r>
      <w:r w:rsidR="00C235A5">
        <w:t>10.13.4.2.4</w:t>
      </w:r>
      <w:r w:rsidR="00B73727">
        <w:fldChar w:fldCharType="end"/>
      </w:r>
      <w:r>
        <w:t xml:space="preserve">), tussenuitspraak (paragraaf </w:t>
      </w:r>
      <w:r w:rsidR="00B73727">
        <w:fldChar w:fldCharType="begin"/>
      </w:r>
      <w:r w:rsidR="00B73727">
        <w:instrText xml:space="preserve"> REF _Ref_1459a3912b6d5d01188553c12b6d5137_6 \n \h </w:instrText>
      </w:r>
      <w:r w:rsidR="00B73727">
        <w:fldChar w:fldCharType="separate"/>
      </w:r>
      <w:r w:rsidR="00C235A5">
        <w:t>10.13.4.2.5</w:t>
      </w:r>
      <w:r w:rsidR="00B73727">
        <w:fldChar w:fldCharType="end"/>
      </w:r>
      <w:r>
        <w:t xml:space="preserve">) en de mogelijke uitspraken in de hoofdzaak (paragrafen </w:t>
      </w:r>
      <w:r w:rsidR="00B73727">
        <w:fldChar w:fldCharType="begin"/>
      </w:r>
      <w:r w:rsidR="00B73727">
        <w:instrText xml:space="preserve"> REF _Ref_1459a3912b6d5d01188553c12b6d5137_7 \n \h </w:instrText>
      </w:r>
      <w:r w:rsidR="00B73727">
        <w:fldChar w:fldCharType="separate"/>
      </w:r>
      <w:r w:rsidR="00C235A5">
        <w:t>10.13.4.2.6</w:t>
      </w:r>
      <w:r w:rsidR="00B73727">
        <w:fldChar w:fldCharType="end"/>
      </w:r>
      <w:r>
        <w:t xml:space="preserve"> t/m </w:t>
      </w:r>
      <w:r w:rsidR="00B73727">
        <w:fldChar w:fldCharType="begin"/>
      </w:r>
      <w:r w:rsidR="00B73727">
        <w:instrText xml:space="preserve"> REF _Ref_1459a3912b6d5d01188553c12b6d5137_10 \n \h </w:instrText>
      </w:r>
      <w:r w:rsidR="00B73727">
        <w:fldChar w:fldCharType="separate"/>
      </w:r>
      <w:r w:rsidR="00C235A5">
        <w:t>10.13.4.2.10</w:t>
      </w:r>
      <w:r w:rsidR="00B73727">
        <w:fldChar w:fldCharType="end"/>
      </w:r>
      <w:r>
        <w:t>).</w:t>
      </w:r>
    </w:p>
    <w:p w14:paraId="1CE00924" w14:textId="352288FD" w:rsidR="009461B4" w:rsidRDefault="00A16876" w:rsidP="009461B4">
      <w:r>
        <w:fldChar w:fldCharType="begin"/>
      </w:r>
      <w:r>
        <w:instrText xml:space="preserve"> REF _Ref_1459a3912b6d5d01188553c12b6d5137_2 \n \h </w:instrText>
      </w:r>
      <w:r>
        <w:fldChar w:fldCharType="separate"/>
      </w:r>
      <w:r w:rsidR="00C235A5">
        <w:t>Figuur 188</w:t>
      </w:r>
      <w:r>
        <w:fldChar w:fldCharType="end"/>
      </w:r>
      <w:r w:rsidR="009461B4" w:rsidRPr="005A5970">
        <w:t xml:space="preserve"> </w:t>
      </w:r>
      <w:r w:rsidR="009461B4">
        <w:t>is een globaal overzicht van de mogelijke stappen in de beroepsfase. D</w:t>
      </w:r>
      <w:r w:rsidR="009461B4" w:rsidRPr="005A5970">
        <w:t>e beroepstermijn komt altijd voor</w:t>
      </w:r>
      <w:r w:rsidR="009461B4">
        <w:t xml:space="preserve">. </w:t>
      </w:r>
      <w:r w:rsidR="009461B4" w:rsidRPr="00F87291">
        <w:t xml:space="preserve">Of de drie andere stappen voorkomen hangt af </w:t>
      </w:r>
      <w:r w:rsidR="009461B4">
        <w:t>van de omstandigheden van het geval, die in de hierna volgende subparagrafen zijn beschreven.</w:t>
      </w:r>
      <w:r w:rsidR="009461B4" w:rsidRPr="00F87291">
        <w:t xml:space="preserve"> Dat is in het kleurgebruik van de stappen in het schema tot uitdrukking gebracht.</w:t>
      </w:r>
    </w:p>
    <w:p w14:paraId="59CB7C59" w14:textId="77777777" w:rsidR="009461B4" w:rsidRDefault="009461B4" w:rsidP="009461B4">
      <w:pPr>
        <w:pStyle w:val="Figuur"/>
      </w:pPr>
      <w:r>
        <w:rPr>
          <w:noProof/>
        </w:rPr>
        <w:drawing>
          <wp:inline distT="0" distB="0" distL="0" distR="0" wp14:anchorId="3DD604F5" wp14:editId="1E4D1FEF">
            <wp:extent cx="4810125" cy="1145431"/>
            <wp:effectExtent l="0" t="0" r="0" b="0"/>
            <wp:docPr id="1996089026" name="Afbeelding 1996089026"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3276" name="Afbeelding 1195533276" descr="Afbeelding met tekst, schermopname, Lettertype, Elektrisch blauw&#10;&#10;Automatisch gegenereerde beschrijvi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963335" cy="1181915"/>
                    </a:xfrm>
                    <a:prstGeom prst="rect">
                      <a:avLst/>
                    </a:prstGeom>
                    <a:noFill/>
                  </pic:spPr>
                </pic:pic>
              </a:graphicData>
            </a:graphic>
          </wp:inline>
        </w:drawing>
      </w:r>
    </w:p>
    <w:p w14:paraId="12ADD575" w14:textId="6BEE46AB" w:rsidR="00C235A5" w:rsidRPr="009F6A68" w:rsidRDefault="009461B4" w:rsidP="009461B4">
      <w:pPr>
        <w:pStyle w:val="Figuurbijschrift"/>
      </w:pPr>
      <w:bookmarkStart w:id="1690" w:name="_Ref_1459a3912b6d5d01188553c12b6d5137_2"/>
      <w:r w:rsidRPr="009C4F65">
        <w:t xml:space="preserve">Globaal overzicht van de </w:t>
      </w:r>
      <w:r>
        <w:t>mogelijke stappen in de beroepsprocedure</w:t>
      </w:r>
      <w:bookmarkStart w:id="1691" w:name="_Ref_1459a3912b6d5d01188553c12b6d5137_3"/>
      <w:bookmarkEnd w:id="1690"/>
    </w:p>
    <w:p w14:paraId="1890D86E" w14:textId="31E29E68" w:rsidR="009461B4" w:rsidRDefault="009461B4" w:rsidP="009461B4">
      <w:pPr>
        <w:pStyle w:val="Kop6"/>
      </w:pPr>
      <w:r>
        <w:t>B</w:t>
      </w:r>
      <w:r w:rsidRPr="00CC4CF2">
        <w:t>eroepstermijn</w:t>
      </w:r>
      <w:bookmarkEnd w:id="1691"/>
    </w:p>
    <w:p w14:paraId="07CBC2B7" w14:textId="77777777" w:rsidR="009461B4" w:rsidRPr="002A3B4F" w:rsidRDefault="009461B4" w:rsidP="009461B4">
      <w:pPr>
        <w:pStyle w:val="Kader"/>
      </w:pPr>
      <w:r w:rsidRPr="00B26823">
        <w:rPr>
          <w:noProof/>
        </w:rPr>
        <mc:AlternateContent>
          <mc:Choice Requires="wps">
            <w:drawing>
              <wp:inline distT="0" distB="0" distL="0" distR="0" wp14:anchorId="629CB7DA" wp14:editId="31461E15">
                <wp:extent cx="5400040" cy="985631"/>
                <wp:effectExtent l="0" t="0" r="22860" b="22860"/>
                <wp:docPr id="1649135143" name="Tekstvak 16491351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519BC7E" w14:textId="77777777" w:rsidR="009461B4" w:rsidRPr="009A08A2" w:rsidRDefault="009461B4" w:rsidP="009461B4">
                            <w:pPr>
                              <w:rPr>
                                <w:b/>
                                <w:bCs/>
                              </w:rPr>
                            </w:pPr>
                            <w:r w:rsidRPr="009A08A2">
                              <w:rPr>
                                <w:b/>
                                <w:bCs/>
                              </w:rPr>
                              <w:t>Toekomstige functionaliteit</w:t>
                            </w:r>
                            <w:r>
                              <w:rPr>
                                <w:b/>
                                <w:bCs/>
                              </w:rPr>
                              <w:t xml:space="preserve"> en workaround</w:t>
                            </w:r>
                          </w:p>
                          <w:p w14:paraId="3760F6AE" w14:textId="78E2A4D2" w:rsidR="009461B4" w:rsidRDefault="009461B4" w:rsidP="009461B4">
                            <w:r w:rsidRPr="00C352EA">
                              <w:t xml:space="preserve">In paragraaf </w:t>
                            </w:r>
                            <w:r w:rsidR="00CD3028">
                              <w:fldChar w:fldCharType="begin"/>
                            </w:r>
                            <w:r w:rsidR="00CD3028">
                              <w:instrText xml:space="preserve"> REF _Ref_1459a3912b6d5d01188553c12b6d5137_1 \n \h </w:instrText>
                            </w:r>
                            <w:r w:rsidR="00CD3028">
                              <w:fldChar w:fldCharType="separate"/>
                            </w:r>
                            <w:r w:rsidR="000F5817">
                              <w:t>10.13.4.2</w:t>
                            </w:r>
                            <w:r w:rsidR="00CD302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29CB7DA" id="Tekstvak 1649135143" o:spid="_x0000_s119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dY5pDACAABbBAAADgAAAAAAAAAAAAAAAAAuAgAAZHJz&#10;L2Uyb0RvYy54bWxQSwECLQAUAAYACAAAACEALfghbNoAAAAFAQAADwAAAAAAAAAAAAAAAACKBAAA&#10;ZHJzL2Rvd25yZXYueG1sUEsFBgAAAAAEAAQA8wAAAJEFAAAAAA==&#10;" filled="f" strokeweight=".5pt">
                <v:textbox style="mso-fit-shape-to-text:t">
                  <w:txbxContent>
                    <w:p w14:paraId="3519BC7E" w14:textId="77777777" w:rsidR="009461B4" w:rsidRPr="009A08A2" w:rsidRDefault="009461B4" w:rsidP="009461B4">
                      <w:pPr>
                        <w:rPr>
                          <w:b/>
                          <w:bCs/>
                        </w:rPr>
                      </w:pPr>
                      <w:r w:rsidRPr="009A08A2">
                        <w:rPr>
                          <w:b/>
                          <w:bCs/>
                        </w:rPr>
                        <w:t>Toekomstige functionaliteit</w:t>
                      </w:r>
                      <w:r>
                        <w:rPr>
                          <w:b/>
                          <w:bCs/>
                        </w:rPr>
                        <w:t xml:space="preserve"> en workaround</w:t>
                      </w:r>
                    </w:p>
                    <w:p w14:paraId="3760F6AE" w14:textId="78E2A4D2" w:rsidR="009461B4" w:rsidRDefault="009461B4" w:rsidP="009461B4">
                      <w:r w:rsidRPr="00C352EA">
                        <w:t xml:space="preserve">In paragraaf </w:t>
                      </w:r>
                      <w:r w:rsidR="00CD3028">
                        <w:fldChar w:fldCharType="begin"/>
                      </w:r>
                      <w:r w:rsidR="00CD3028">
                        <w:instrText xml:space="preserve"> REF _Ref_1459a3912b6d5d01188553c12b6d5137_1 \n \h </w:instrText>
                      </w:r>
                      <w:r w:rsidR="00CD3028">
                        <w:fldChar w:fldCharType="separate"/>
                      </w:r>
                      <w:r w:rsidR="000F5817">
                        <w:t>10.13.4.2</w:t>
                      </w:r>
                      <w:r w:rsidR="00CD302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2EF99649" w14:textId="77777777" w:rsidR="009461B4" w:rsidRPr="006D68CF" w:rsidRDefault="009461B4" w:rsidP="009461B4">
      <w:pPr>
        <w:rPr>
          <w:u w:val="single"/>
        </w:rPr>
      </w:pPr>
      <w:r w:rsidRPr="006D68CF">
        <w:rPr>
          <w:u w:val="single"/>
        </w:rPr>
        <w:t>Geen beroep</w:t>
      </w:r>
      <w:r>
        <w:rPr>
          <w:u w:val="single"/>
        </w:rPr>
        <w:t xml:space="preserve"> ingesteld</w:t>
      </w:r>
    </w:p>
    <w:p w14:paraId="38074403" w14:textId="3FF1D2FA" w:rsidR="009461B4" w:rsidRDefault="009461B4" w:rsidP="009461B4">
      <w:r>
        <w:t xml:space="preserve">Als na afloop van de beroepstermijn duidelijk is dat er geen beroep is ingesteld, hoeft </w:t>
      </w:r>
      <w:r w:rsidR="001F1D2B">
        <w:t>Rijk of provincie</w:t>
      </w:r>
      <w:r w:rsidRPr="00302358">
        <w:t xml:space="preserve"> </w:t>
      </w:r>
      <w:r>
        <w:t xml:space="preserve">niets meer te doen. Het Procedureverloop is actueel. Uit het niet doorgeven van volgende Procedurestappen leidt de LVBB af dat er geen beroep is ingesteld tegen het besluit en dat het besluit onherroepelijk is. Daardoor kan een raadpleger in DSO-LV zien dat </w:t>
      </w:r>
      <w:r w:rsidR="00914088">
        <w:t>het Natura 2000-besluit</w:t>
      </w:r>
      <w:r>
        <w:t xml:space="preserve"> onherroepelijk is.</w:t>
      </w:r>
    </w:p>
    <w:p w14:paraId="09C90A99" w14:textId="77777777" w:rsidR="009461B4" w:rsidRDefault="009461B4" w:rsidP="009461B4"/>
    <w:p w14:paraId="00A84B74" w14:textId="77777777" w:rsidR="009461B4" w:rsidRPr="006D68CF" w:rsidRDefault="009461B4" w:rsidP="009461B4">
      <w:pPr>
        <w:rPr>
          <w:u w:val="single"/>
        </w:rPr>
      </w:pPr>
      <w:r w:rsidRPr="006D68CF">
        <w:rPr>
          <w:u w:val="single"/>
        </w:rPr>
        <w:t>Beroep ingesteld</w:t>
      </w:r>
    </w:p>
    <w:p w14:paraId="536359A3" w14:textId="3562934F" w:rsidR="009461B4" w:rsidRPr="00A25601" w:rsidRDefault="009461B4" w:rsidP="009461B4">
      <w:r>
        <w:t xml:space="preserve">Als er beroep tegen het besluit is ingesteld moet </w:t>
      </w:r>
      <w:r w:rsidR="001F1D2B">
        <w:t>Rijk of provincie</w:t>
      </w:r>
      <w:r w:rsidRPr="00302358">
        <w:t xml:space="preserve"> </w:t>
      </w:r>
      <w:r>
        <w:t>direct na ontvangst van het (eerste) bericht dat beroep is ingesteld met een directe Procedureverloopmutatie de volgende gegevens aan het Procedureverloop toevoegen:</w:t>
      </w:r>
    </w:p>
    <w:p w14:paraId="25729A69" w14:textId="77777777" w:rsidR="009461B4" w:rsidRDefault="009461B4" w:rsidP="009461B4">
      <w:pPr>
        <w:pStyle w:val="Opsommingtekens1"/>
      </w:pPr>
      <w:r>
        <w:t>Procedurestap</w:t>
      </w:r>
    </w:p>
    <w:p w14:paraId="389A6511" w14:textId="77777777" w:rsidR="009461B4" w:rsidRDefault="009461B4" w:rsidP="009461B4">
      <w:pPr>
        <w:pStyle w:val="Opsommingtekens2"/>
      </w:pPr>
      <w:r w:rsidRPr="00AF097F">
        <w:rPr>
          <w:i/>
          <w:iCs/>
        </w:rPr>
        <w:t>soortStap</w:t>
      </w:r>
      <w:r>
        <w:t>: kies uit de STOP-waardelijst Procedurestap_definitief de waarde ‘</w:t>
      </w:r>
      <w:r w:rsidRPr="00541BF1">
        <w:t>Start beroepsprocedure</w:t>
      </w:r>
      <w:r>
        <w:t>’</w:t>
      </w:r>
    </w:p>
    <w:p w14:paraId="16241C7D" w14:textId="77777777" w:rsidR="009461B4" w:rsidRDefault="009461B4" w:rsidP="009461B4">
      <w:pPr>
        <w:pStyle w:val="Opsommingtekens2"/>
      </w:pPr>
      <w:r w:rsidRPr="00AF097F">
        <w:rPr>
          <w:i/>
          <w:iCs/>
        </w:rPr>
        <w:t>voltooidOp</w:t>
      </w:r>
      <w:r>
        <w:t>: vul de datum in waarop de beroepstermijn is geëindigd. Dit is de laatste dag waarop nog beroep tegen het besluit kan worden ingesteld</w:t>
      </w:r>
    </w:p>
    <w:p w14:paraId="02659CB0" w14:textId="77777777" w:rsidR="009461B4" w:rsidRDefault="009461B4" w:rsidP="009461B4">
      <w:pPr>
        <w:pStyle w:val="Opsommingtekens2"/>
      </w:pPr>
      <w:r>
        <w:rPr>
          <w:i/>
          <w:iCs/>
        </w:rPr>
        <w:t>meerInformatie</w:t>
      </w:r>
      <w:r w:rsidRPr="005A3FCE">
        <w:t>:</w:t>
      </w:r>
      <w:r>
        <w:t xml:space="preserve"> gebruik dit gegeven niet</w:t>
      </w:r>
    </w:p>
    <w:p w14:paraId="0F38C509" w14:textId="77777777" w:rsidR="009461B4" w:rsidRDefault="009461B4" w:rsidP="009461B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FEBAD7C" w14:textId="336726E0" w:rsidR="009461B4" w:rsidRDefault="009461B4" w:rsidP="009461B4">
      <w:r>
        <w:t xml:space="preserve">Het is van belang dat deze Procedurestap wordt doorgegeven. Daardoor wordt in DSO-LV een melding geplaatst dat </w:t>
      </w:r>
      <w:r w:rsidR="00914088">
        <w:t>het Natura 2000-besluit</w:t>
      </w:r>
      <w:r>
        <w:t xml:space="preserve"> (nog) niet onherroepelijk is. Als deze </w:t>
      </w:r>
      <w:r>
        <w:lastRenderedPageBreak/>
        <w:t xml:space="preserve">Procedurestap niet wordt doorgegeven, dan krijgt een raadpleger ten onrechte te zien dat </w:t>
      </w:r>
      <w:r w:rsidR="00914088">
        <w:t>het Natura 2000-besluit</w:t>
      </w:r>
      <w:r>
        <w:t xml:space="preserve"> onherroepelijk is.</w:t>
      </w:r>
    </w:p>
    <w:p w14:paraId="5F6B35E7" w14:textId="77777777" w:rsidR="009461B4" w:rsidRDefault="009461B4" w:rsidP="009461B4"/>
    <w:p w14:paraId="2EFFC02D" w14:textId="791FE588" w:rsidR="009461B4" w:rsidRDefault="009461B4" w:rsidP="009461B4">
      <w:r>
        <w:t xml:space="preserve">Voor het vervolg van de beroepstermijn maakt </w:t>
      </w:r>
      <w:r w:rsidR="001F1D2B">
        <w:t>Rijk of provincie</w:t>
      </w:r>
      <w:r w:rsidRPr="00302358">
        <w:t xml:space="preserve"> </w:t>
      </w:r>
      <w:r>
        <w:t>een keuze tussen twee werkwijzen:</w:t>
      </w:r>
    </w:p>
    <w:p w14:paraId="247C4F59" w14:textId="77777777" w:rsidR="009461B4" w:rsidRDefault="009461B4" w:rsidP="00565925">
      <w:pPr>
        <w:pStyle w:val="Opsommingnummers1"/>
        <w:numPr>
          <w:ilvl w:val="0"/>
          <w:numId w:val="79"/>
        </w:numPr>
      </w:pPr>
      <w:r>
        <w:t>na afloop van de beroepstermijn bekijken of er beroepen tegen het besluit resteren (het ingestelde beroep kan immers ingetrokken zijn of niet-ontvankelijk verklaard):</w:t>
      </w:r>
    </w:p>
    <w:p w14:paraId="4FFCCA5F" w14:textId="43B51F55" w:rsidR="009461B4" w:rsidRDefault="009461B4" w:rsidP="009461B4">
      <w:pPr>
        <w:pStyle w:val="Opsommingnummers2"/>
      </w:pPr>
      <w:r>
        <w:t xml:space="preserve">zo ja: </w:t>
      </w:r>
      <w:r w:rsidR="001F1D2B">
        <w:t>Rijk of provincie</w:t>
      </w:r>
      <w:r w:rsidRPr="00302358">
        <w:t xml:space="preserve"> </w:t>
      </w:r>
      <w:r>
        <w:t>hoeft niets te doen, het Procedureverloop klopt nog steeds;</w:t>
      </w:r>
    </w:p>
    <w:p w14:paraId="2FEC6B77" w14:textId="77777777" w:rsidR="009461B4" w:rsidRDefault="009461B4" w:rsidP="009461B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BE37C9D" w14:textId="77777777" w:rsidR="009461B4" w:rsidRDefault="009461B4" w:rsidP="009461B4">
      <w:pPr>
        <w:pStyle w:val="Opsommingtekens3"/>
      </w:pPr>
      <w:r>
        <w:t>Procedurestap</w:t>
      </w:r>
    </w:p>
    <w:p w14:paraId="01305859" w14:textId="77777777" w:rsidR="009461B4" w:rsidRPr="00312D62" w:rsidRDefault="009461B4" w:rsidP="009461B4">
      <w:pPr>
        <w:pStyle w:val="Opsommingtekens4"/>
      </w:pPr>
      <w:r w:rsidRPr="00AB7DB3">
        <w:rPr>
          <w:i/>
          <w:iCs/>
        </w:rPr>
        <w:t>soortStap</w:t>
      </w:r>
      <w:r w:rsidRPr="00312D62">
        <w:t>: kies uit de STOP-waardelijst Procedurestap_definitief de waarde ‘Einde beroepsprocedures’</w:t>
      </w:r>
    </w:p>
    <w:p w14:paraId="36BA027C" w14:textId="77777777" w:rsidR="009461B4" w:rsidRDefault="009461B4" w:rsidP="009461B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8FE12B6" w14:textId="77777777" w:rsidR="009461B4" w:rsidRDefault="009461B4" w:rsidP="009461B4">
      <w:pPr>
        <w:pStyle w:val="Opsommingtekens4"/>
      </w:pPr>
      <w:r>
        <w:rPr>
          <w:i/>
          <w:iCs/>
        </w:rPr>
        <w:t>meerInformatie</w:t>
      </w:r>
      <w:r w:rsidRPr="00541BF1">
        <w:t>:</w:t>
      </w:r>
      <w:r>
        <w:t xml:space="preserve"> gebruik dit gegeven niet</w:t>
      </w:r>
    </w:p>
    <w:p w14:paraId="66208FE1" w14:textId="77777777" w:rsidR="009461B4" w:rsidRDefault="009461B4" w:rsidP="009461B4">
      <w:pPr>
        <w:pStyle w:val="Opsommingtekens3"/>
      </w:pPr>
      <w:r w:rsidRPr="004E5084">
        <w:rPr>
          <w:i/>
          <w:iCs/>
        </w:rPr>
        <w:t>bekendOp</w:t>
      </w:r>
      <w:r>
        <w:t>:</w:t>
      </w:r>
      <w:r w:rsidRPr="00CC5184">
        <w:t xml:space="preserve"> </w:t>
      </w:r>
      <w:r>
        <w:t>vul de datum in waarop de Procedureverloopmutatie wordt aangeleverd</w:t>
      </w:r>
    </w:p>
    <w:p w14:paraId="0A3C9AAF" w14:textId="77777777" w:rsidR="009461B4" w:rsidRDefault="009461B4" w:rsidP="009461B4">
      <w:pPr>
        <w:pStyle w:val="Opsommingnummers1"/>
      </w:pPr>
      <w:r w:rsidRPr="00312D62">
        <w:t>tijdens</w:t>
      </w:r>
      <w:r>
        <w:t xml:space="preserve"> de beroepstermijn de module Procedureverloop steeds actueel houden:</w:t>
      </w:r>
    </w:p>
    <w:p w14:paraId="5206ED49" w14:textId="1ABD7AF1" w:rsidR="009461B4" w:rsidRDefault="009461B4" w:rsidP="009461B4">
      <w:pPr>
        <w:pStyle w:val="Opsommingnummers2"/>
      </w:pPr>
      <w:r>
        <w:t xml:space="preserve">er worden na het eerste beroep nog meer beroepen ingesteld: </w:t>
      </w:r>
      <w:r w:rsidR="001F1D2B">
        <w:t>Rijk of provincie</w:t>
      </w:r>
      <w:r>
        <w:t xml:space="preserve"> hoeft niets te doen, het Procedureverloop is actueel</w:t>
      </w:r>
    </w:p>
    <w:p w14:paraId="6EC9EED2" w14:textId="77777777" w:rsidR="009461B4" w:rsidRDefault="009461B4" w:rsidP="009461B4">
      <w:pPr>
        <w:pStyle w:val="Opsommingnummers2"/>
      </w:pPr>
      <w:r>
        <w:t>tijdens de beroepstermijn worden alle dan bekende beroepen ingetrokken of niet-ontvankelijk verklaard: muteer het Procedureverloop op de wijze die bij 1a is beschreven</w:t>
      </w:r>
    </w:p>
    <w:p w14:paraId="53DBDE4E" w14:textId="77777777" w:rsidR="009461B4" w:rsidRDefault="009461B4" w:rsidP="009461B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34EC4575" w14:textId="77777777" w:rsidR="009461B4" w:rsidRDefault="009461B4" w:rsidP="009461B4">
      <w:pPr>
        <w:pStyle w:val="Opsommingtekens3"/>
      </w:pPr>
      <w:r>
        <w:t>Procedurestap</w:t>
      </w:r>
    </w:p>
    <w:p w14:paraId="67315B4A" w14:textId="77777777" w:rsidR="009461B4" w:rsidRDefault="009461B4" w:rsidP="009461B4">
      <w:pPr>
        <w:pStyle w:val="Opsommingtekens4"/>
      </w:pPr>
      <w:r w:rsidRPr="00AF097F">
        <w:rPr>
          <w:i/>
          <w:iCs/>
        </w:rPr>
        <w:t>soortStap</w:t>
      </w:r>
      <w:r>
        <w:t>: kies uit de STOP-waardelijst Procedurestap_definitief de waarde ‘</w:t>
      </w:r>
      <w:r w:rsidRPr="005A3FCE">
        <w:t>Start beroepsprocedure</w:t>
      </w:r>
      <w:r>
        <w:t>’</w:t>
      </w:r>
    </w:p>
    <w:p w14:paraId="6B881227" w14:textId="77777777" w:rsidR="009461B4" w:rsidRDefault="009461B4" w:rsidP="009461B4">
      <w:pPr>
        <w:pStyle w:val="Opsommingtekens4"/>
      </w:pPr>
      <w:r w:rsidRPr="00AF097F">
        <w:rPr>
          <w:i/>
          <w:iCs/>
        </w:rPr>
        <w:t>voltooidOp</w:t>
      </w:r>
      <w:r>
        <w:t>: vul de datum in waarop de beroepstermijn is geëindigd. Dit is de laatste dag waarop nog beroep tegen het besluit kan worden ingesteld</w:t>
      </w:r>
    </w:p>
    <w:p w14:paraId="5E2D4E10" w14:textId="77777777" w:rsidR="009461B4" w:rsidRDefault="009461B4" w:rsidP="009461B4">
      <w:pPr>
        <w:pStyle w:val="Opsommingtekens4"/>
      </w:pPr>
      <w:r>
        <w:rPr>
          <w:i/>
          <w:iCs/>
        </w:rPr>
        <w:t>meerInformatie</w:t>
      </w:r>
      <w:r w:rsidRPr="005A3FCE">
        <w:t>:</w:t>
      </w:r>
      <w:r>
        <w:t xml:space="preserve"> gebruik dit gegeven niet</w:t>
      </w:r>
    </w:p>
    <w:p w14:paraId="0B18AB3C" w14:textId="77777777" w:rsidR="009461B4" w:rsidRDefault="009461B4" w:rsidP="009461B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4C6DD418" w14:textId="77777777" w:rsidR="009461B4" w:rsidRDefault="009461B4" w:rsidP="009461B4"/>
    <w:p w14:paraId="5FF00B7F" w14:textId="0349CA5C" w:rsidR="00C235A5" w:rsidRDefault="009461B4" w:rsidP="009461B4">
      <w:r>
        <w:t>NB1: Er wordt niet doorgegeven hoeveel beroepschriften er zijn en ook niet over welke onderdelen van het besluit de beroepschriften gaan.</w:t>
      </w:r>
    </w:p>
    <w:p w14:paraId="2511DA43" w14:textId="16F5F236" w:rsidR="009461B4" w:rsidRDefault="009461B4" w:rsidP="009461B4">
      <w:r>
        <w:t>NB2: Er wordt geen kennisgeving gedaan van het feit dat beroep is ingesteld (en ook niet van het feit dat geen beroep is ingesteld).</w:t>
      </w:r>
    </w:p>
    <w:p w14:paraId="38EEF74F" w14:textId="7C6F743F" w:rsidR="009461B4" w:rsidRDefault="009461B4" w:rsidP="009461B4">
      <w:pPr>
        <w:pStyle w:val="Kop6"/>
      </w:pPr>
      <w:bookmarkStart w:id="1692" w:name="_Ref_1459a3912b6d5d01188553c12b6d5137_4"/>
      <w:r w:rsidRPr="00CC4CF2">
        <w:t>Verzoek voorlopige voorziening</w:t>
      </w:r>
      <w:bookmarkEnd w:id="1692"/>
      <w:r w:rsidR="00A90EFF">
        <w:t xml:space="preserve"> en uitspraak</w:t>
      </w:r>
    </w:p>
    <w:p w14:paraId="429269AA" w14:textId="77777777" w:rsidR="009461B4" w:rsidRPr="00F6174B" w:rsidRDefault="009461B4" w:rsidP="009461B4">
      <w:pPr>
        <w:pStyle w:val="Kader"/>
      </w:pPr>
      <w:r w:rsidRPr="00B26823">
        <w:rPr>
          <w:noProof/>
        </w:rPr>
        <mc:AlternateContent>
          <mc:Choice Requires="wps">
            <w:drawing>
              <wp:inline distT="0" distB="0" distL="0" distR="0" wp14:anchorId="69FCD714" wp14:editId="23D41719">
                <wp:extent cx="5400040" cy="985631"/>
                <wp:effectExtent l="0" t="0" r="22860" b="22860"/>
                <wp:docPr id="222450492" name="Tekstvak 22245049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9BF4DA" w14:textId="77777777" w:rsidR="009461B4" w:rsidRPr="009A08A2" w:rsidRDefault="009461B4" w:rsidP="009461B4">
                            <w:pPr>
                              <w:rPr>
                                <w:b/>
                                <w:bCs/>
                              </w:rPr>
                            </w:pPr>
                            <w:r w:rsidRPr="009A08A2">
                              <w:rPr>
                                <w:b/>
                                <w:bCs/>
                              </w:rPr>
                              <w:t>Toekomstige functionaliteit</w:t>
                            </w:r>
                            <w:r>
                              <w:rPr>
                                <w:b/>
                                <w:bCs/>
                              </w:rPr>
                              <w:t xml:space="preserve"> en workaround</w:t>
                            </w:r>
                          </w:p>
                          <w:p w14:paraId="720D3BD7" w14:textId="2A5DCF48" w:rsidR="009461B4" w:rsidRDefault="009461B4" w:rsidP="009461B4">
                            <w:r w:rsidRPr="00C352EA">
                              <w:t xml:space="preserve">In paragraaf </w:t>
                            </w:r>
                            <w:r w:rsidR="007C1C33">
                              <w:fldChar w:fldCharType="begin"/>
                            </w:r>
                            <w:r w:rsidR="007C1C33">
                              <w:instrText xml:space="preserve"> REF _Ref_1459a3912b6d5d01188553c12b6d5137_1 \n \h </w:instrText>
                            </w:r>
                            <w:r w:rsidR="007C1C33">
                              <w:fldChar w:fldCharType="separate"/>
                            </w:r>
                            <w:r w:rsidR="000F5817">
                              <w:t>10.13.4.2</w:t>
                            </w:r>
                            <w:r w:rsidR="007C1C33">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FCD714" id="Tekstvak 222450492" o:spid="_x0000_s119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XPeODACAABbBAAADgAAAAAAAAAAAAAAAAAuAgAAZHJz&#10;L2Uyb0RvYy54bWxQSwECLQAUAAYACAAAACEALfghbNoAAAAFAQAADwAAAAAAAAAAAAAAAACKBAAA&#10;ZHJzL2Rvd25yZXYueG1sUEsFBgAAAAAEAAQA8wAAAJEFAAAAAA==&#10;" filled="f" strokeweight=".5pt">
                <v:textbox style="mso-fit-shape-to-text:t">
                  <w:txbxContent>
                    <w:p w14:paraId="589BF4DA" w14:textId="77777777" w:rsidR="009461B4" w:rsidRPr="009A08A2" w:rsidRDefault="009461B4" w:rsidP="009461B4">
                      <w:pPr>
                        <w:rPr>
                          <w:b/>
                          <w:bCs/>
                        </w:rPr>
                      </w:pPr>
                      <w:r w:rsidRPr="009A08A2">
                        <w:rPr>
                          <w:b/>
                          <w:bCs/>
                        </w:rPr>
                        <w:t>Toekomstige functionaliteit</w:t>
                      </w:r>
                      <w:r>
                        <w:rPr>
                          <w:b/>
                          <w:bCs/>
                        </w:rPr>
                        <w:t xml:space="preserve"> en workaround</w:t>
                      </w:r>
                    </w:p>
                    <w:p w14:paraId="720D3BD7" w14:textId="2A5DCF48" w:rsidR="009461B4" w:rsidRDefault="009461B4" w:rsidP="009461B4">
                      <w:r w:rsidRPr="00C352EA">
                        <w:t xml:space="preserve">In paragraaf </w:t>
                      </w:r>
                      <w:r w:rsidR="007C1C33">
                        <w:fldChar w:fldCharType="begin"/>
                      </w:r>
                      <w:r w:rsidR="007C1C33">
                        <w:instrText xml:space="preserve"> REF _Ref_1459a3912b6d5d01188553c12b6d5137_1 \n \h </w:instrText>
                      </w:r>
                      <w:r w:rsidR="007C1C33">
                        <w:fldChar w:fldCharType="separate"/>
                      </w:r>
                      <w:r w:rsidR="000F5817">
                        <w:t>10.13.4.2</w:t>
                      </w:r>
                      <w:r w:rsidR="007C1C33">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05EC820B" w14:textId="77777777" w:rsidR="009461B4" w:rsidRPr="00541BF1" w:rsidRDefault="009461B4" w:rsidP="009461B4">
      <w:pPr>
        <w:rPr>
          <w:u w:val="single"/>
        </w:rPr>
      </w:pPr>
      <w:r w:rsidRPr="00541BF1">
        <w:rPr>
          <w:u w:val="single"/>
        </w:rPr>
        <w:lastRenderedPageBreak/>
        <w:t>Indienen verzoek voorlopige voorziening</w:t>
      </w:r>
    </w:p>
    <w:p w14:paraId="4D59EF8A" w14:textId="40E4CDE4" w:rsidR="00C235A5" w:rsidRDefault="009461B4" w:rsidP="009461B4">
      <w:r>
        <w:t xml:space="preserve">Het </w:t>
      </w:r>
      <w:r w:rsidRPr="00AD2376">
        <w:t>indienen</w:t>
      </w:r>
      <w:r>
        <w:t xml:space="preserve"> van een verzoek om voorlopige voorziening heeft geen </w:t>
      </w:r>
      <w:r w:rsidR="003C0608">
        <w:t>op</w:t>
      </w:r>
      <w:r>
        <w:t>schor</w:t>
      </w:r>
      <w:r w:rsidR="003C0608">
        <w:t>t</w:t>
      </w:r>
      <w:r>
        <w:t xml:space="preserve">ende werking en heeft dus geen gevolgen voor de geldigheid of status van het besluit of </w:t>
      </w:r>
      <w:r w:rsidR="00914088">
        <w:t>het Natura 2000-besluit</w:t>
      </w:r>
      <w:r>
        <w:t xml:space="preserve">. </w:t>
      </w:r>
      <w:r w:rsidR="001F1D2B">
        <w:t>Rijk of provincie</w:t>
      </w:r>
      <w:r>
        <w:t xml:space="preserve"> hoeft nu niets te doen, het Procedureverloop is actueel.</w:t>
      </w:r>
    </w:p>
    <w:p w14:paraId="4F57503A" w14:textId="0E475AFA" w:rsidR="009461B4" w:rsidRDefault="009461B4" w:rsidP="009461B4"/>
    <w:p w14:paraId="63AD9823" w14:textId="77777777" w:rsidR="009461B4" w:rsidRPr="00541BF1" w:rsidRDefault="009461B4" w:rsidP="009461B4">
      <w:pPr>
        <w:rPr>
          <w:u w:val="single"/>
        </w:rPr>
      </w:pPr>
      <w:r w:rsidRPr="00541BF1">
        <w:rPr>
          <w:u w:val="single"/>
        </w:rPr>
        <w:t>Uitspraak zonder gevolgen voor status</w:t>
      </w:r>
    </w:p>
    <w:p w14:paraId="15B2531B" w14:textId="77777777" w:rsidR="009461B4" w:rsidRDefault="009461B4" w:rsidP="009461B4">
      <w:r>
        <w:t>Als de uitspraak van de voorzieningenrechter op het verzoek om voorlopige voorziening inhoudt:</w:t>
      </w:r>
    </w:p>
    <w:p w14:paraId="752AE4DC" w14:textId="77777777" w:rsidR="009461B4" w:rsidRDefault="009461B4" w:rsidP="009461B4">
      <w:pPr>
        <w:pStyle w:val="Opsommingtekens1"/>
      </w:pPr>
      <w:r>
        <w:t>onbevoegdverklaring van de voorzieningenrechter,</w:t>
      </w:r>
    </w:p>
    <w:p w14:paraId="099AB2A7" w14:textId="77777777" w:rsidR="009461B4" w:rsidRDefault="009461B4" w:rsidP="009461B4">
      <w:pPr>
        <w:pStyle w:val="Opsommingtekens1"/>
      </w:pPr>
      <w:r>
        <w:t>niet-ontvankelijkverklaring van het verzoek,</w:t>
      </w:r>
    </w:p>
    <w:p w14:paraId="0EC46559" w14:textId="77777777" w:rsidR="009461B4" w:rsidRDefault="009461B4" w:rsidP="009461B4">
      <w:pPr>
        <w:pStyle w:val="Opsommingtekens1"/>
      </w:pPr>
      <w:r>
        <w:t>afwijzing van het verzoek</w:t>
      </w:r>
    </w:p>
    <w:p w14:paraId="1F70AF0C" w14:textId="551D430A" w:rsidR="009461B4" w:rsidRDefault="009461B4" w:rsidP="009461B4">
      <w:r>
        <w:t xml:space="preserve">heeft die uitspraak geen gevolgen voor de geldigheid of status van het besluit </w:t>
      </w:r>
      <w:r w:rsidR="00914088">
        <w:t>het Natura 2000-besluit</w:t>
      </w:r>
      <w:r>
        <w:t xml:space="preserve">. </w:t>
      </w:r>
      <w:r w:rsidR="001F1D2B">
        <w:t>Rijk of provincie</w:t>
      </w:r>
      <w:r>
        <w:t xml:space="preserve"> hoeft ook nu niets te doen, het Procedureverloop is actueel.</w:t>
      </w:r>
    </w:p>
    <w:p w14:paraId="40F81D2D" w14:textId="77777777" w:rsidR="009461B4" w:rsidRDefault="009461B4" w:rsidP="009461B4"/>
    <w:p w14:paraId="09841B92" w14:textId="77777777" w:rsidR="009461B4" w:rsidRPr="00541BF1" w:rsidRDefault="009461B4" w:rsidP="009461B4">
      <w:pPr>
        <w:rPr>
          <w:u w:val="single"/>
        </w:rPr>
      </w:pPr>
      <w:r w:rsidRPr="00541BF1">
        <w:rPr>
          <w:u w:val="single"/>
        </w:rPr>
        <w:t>Uitspraak met gevolgen voor status</w:t>
      </w:r>
    </w:p>
    <w:p w14:paraId="2C2269CF" w14:textId="4FC192E0" w:rsidR="009461B4" w:rsidRPr="00A25601" w:rsidRDefault="009461B4" w:rsidP="009461B4">
      <w:r>
        <w:t xml:space="preserve">De uitspraak die inhoudt gehele of gedeeltelijke toewijzing van het verzoek heeft wel gevolgen voor de geldigheid van het besluit; dat is geheel of gedeeltelijk geschorst. </w:t>
      </w:r>
      <w:r w:rsidR="001F1D2B">
        <w:t>Rijk of provincie</w:t>
      </w:r>
      <w:r>
        <w:t xml:space="preserve"> moet direct na ontvangst van de uitspraak met een directe Procedureverloopmutatie de volgende gegevens aan het Procedureverloop toevoegen:</w:t>
      </w:r>
    </w:p>
    <w:p w14:paraId="3F4205C3" w14:textId="77777777" w:rsidR="009461B4" w:rsidRDefault="009461B4" w:rsidP="009461B4">
      <w:pPr>
        <w:pStyle w:val="Opsommingtekens1"/>
      </w:pPr>
      <w:r>
        <w:t>Procedurestap</w:t>
      </w:r>
    </w:p>
    <w:p w14:paraId="62E3E254" w14:textId="77777777" w:rsidR="009461B4" w:rsidRDefault="009461B4" w:rsidP="009461B4">
      <w:pPr>
        <w:pStyle w:val="Opsommingtekens2"/>
      </w:pPr>
      <w:r w:rsidRPr="00AF097F">
        <w:rPr>
          <w:i/>
          <w:iCs/>
        </w:rPr>
        <w:t>soortStap</w:t>
      </w:r>
      <w:r>
        <w:t>: kies uit de STOP-waardelijst Procedurestap_definitief de waarde ‘Schorsing’</w:t>
      </w:r>
    </w:p>
    <w:p w14:paraId="5B6E9E36" w14:textId="77777777" w:rsidR="009461B4" w:rsidRDefault="009461B4" w:rsidP="009461B4">
      <w:pPr>
        <w:pStyle w:val="Opsommingtekens2"/>
      </w:pPr>
      <w:r w:rsidRPr="00AF097F">
        <w:rPr>
          <w:i/>
          <w:iCs/>
        </w:rPr>
        <w:t>voltooidOp</w:t>
      </w:r>
      <w:r>
        <w:t>: vul de datum in van de uitspraak waarmee de voorzieningenrechter het besluit (geheel of gedeeltelijk) heeft geschorst</w:t>
      </w:r>
    </w:p>
    <w:p w14:paraId="3DB85476" w14:textId="5EF52946" w:rsidR="009461B4" w:rsidRDefault="009461B4" w:rsidP="009461B4">
      <w:pPr>
        <w:pStyle w:val="Opsommingtekens2"/>
      </w:pPr>
      <w:r>
        <w:rPr>
          <w:i/>
          <w:iCs/>
        </w:rPr>
        <w:t>meerInformatie</w:t>
      </w:r>
      <w:r w:rsidRPr="005A3FCE">
        <w:t>:</w:t>
      </w:r>
      <w:r>
        <w:t xml:space="preserve"> maak hier, indien gewenst, een link naar de pagina op de website van </w:t>
      </w:r>
      <w:r w:rsidR="001F1D2B">
        <w:t>Rijk of provincie</w:t>
      </w:r>
      <w:r>
        <w:t xml:space="preserve"> met meer informatie over de juridische gevolgen van de schorsing voor de werking van het besluit</w:t>
      </w:r>
    </w:p>
    <w:p w14:paraId="638CFA59" w14:textId="77777777" w:rsidR="009461B4" w:rsidRDefault="009461B4" w:rsidP="009461B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326D0D1D" w14:textId="742E7BAD" w:rsidR="009461B4" w:rsidRDefault="009461B4" w:rsidP="009461B4">
      <w:r>
        <w:t xml:space="preserve">Het is van belang dat deze Procedurestap wordt doorgegeven. Daardoor wordt in DSO-LV een waarschuwing geplaatst dat </w:t>
      </w:r>
      <w:r w:rsidR="00914088">
        <w:t>het Natura 2000-besluit</w:t>
      </w:r>
      <w:r>
        <w:t xml:space="preserve"> geschorst en dus niet in werking is. Als deze Procedurestap niet wordt doorgegeven, dan krijgt een raadpleger ten onrechte niet te zien dat </w:t>
      </w:r>
      <w:r w:rsidR="00914088">
        <w:t>het Natura 2000-besluit</w:t>
      </w:r>
      <w:r>
        <w:t xml:space="preserve"> geschorst is.</w:t>
      </w:r>
    </w:p>
    <w:p w14:paraId="1C9CD0C7" w14:textId="77777777" w:rsidR="009461B4" w:rsidRDefault="009461B4" w:rsidP="009461B4">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47022175" w14:textId="305CA11A" w:rsidR="009461B4" w:rsidRDefault="009461B4" w:rsidP="009461B4">
      <w:r>
        <w:t xml:space="preserve">Ook bij tussenuitspraak (zie paragraaf </w:t>
      </w:r>
      <w:r w:rsidR="00BE77BC">
        <w:fldChar w:fldCharType="begin"/>
      </w:r>
      <w:r w:rsidR="00BE77BC">
        <w:instrText xml:space="preserve"> REF _Ref_1459a3912b6d5d01188553c12b6d5137_6 \n \h </w:instrText>
      </w:r>
      <w:r w:rsidR="00BE77BC">
        <w:fldChar w:fldCharType="separate"/>
      </w:r>
      <w:r w:rsidR="00C235A5">
        <w:t>10.13.4.2.5</w:t>
      </w:r>
      <w:r w:rsidR="00BE77BC">
        <w:fldChar w:fldCharType="end"/>
      </w:r>
      <w:r>
        <w:t xml:space="preserve">) kan de bestuursrechter een voorlopige voorziening treffen. In dat geval moet </w:t>
      </w:r>
      <w:r w:rsidR="001F1D2B">
        <w:t>Rijk of provincie</w:t>
      </w:r>
      <w:r>
        <w:t xml:space="preserve"> het Procedureverloop muteren op de hier beschreven wijze.</w:t>
      </w:r>
    </w:p>
    <w:p w14:paraId="37CA6410" w14:textId="77777777" w:rsidR="009461B4" w:rsidRDefault="009461B4" w:rsidP="009461B4"/>
    <w:p w14:paraId="6A6D9C7E" w14:textId="32AEF65F" w:rsidR="009461B4" w:rsidRDefault="009461B4" w:rsidP="009461B4">
      <w:r>
        <w:t xml:space="preserve">De voorzieningenrechter kan, na de zitting, onmiddellijk uitspraak doen in de hoofdzaak. In dat geval moet het Procedureverloop worden gemuteerd op dezelfde wijze als bij een gewone uitspraak in de hoofdzaak, zie daarvoor de paragrafen </w:t>
      </w:r>
      <w:r w:rsidR="00A027F6">
        <w:fldChar w:fldCharType="begin"/>
      </w:r>
      <w:r w:rsidR="00A027F6">
        <w:instrText xml:space="preserve"> REF _Ref_1459a3912b6d5d01188553c12b6d5137_7 \n \h </w:instrText>
      </w:r>
      <w:r w:rsidR="00A027F6">
        <w:fldChar w:fldCharType="separate"/>
      </w:r>
      <w:r w:rsidR="00C235A5">
        <w:t>10.13.4.2.6</w:t>
      </w:r>
      <w:r w:rsidR="00A027F6">
        <w:fldChar w:fldCharType="end"/>
      </w:r>
      <w:r>
        <w:t xml:space="preserve"> t/m </w:t>
      </w:r>
      <w:r w:rsidR="00A027F6">
        <w:fldChar w:fldCharType="begin"/>
      </w:r>
      <w:r w:rsidR="00A027F6">
        <w:instrText xml:space="preserve"> REF _Ref_1459a3912b6d5d01188553c12b6d5137_10 \n \h </w:instrText>
      </w:r>
      <w:r w:rsidR="00A027F6">
        <w:fldChar w:fldCharType="separate"/>
      </w:r>
      <w:r w:rsidR="00C235A5">
        <w:t>10.13.4.2.10</w:t>
      </w:r>
      <w:r w:rsidR="00A027F6">
        <w:fldChar w:fldCharType="end"/>
      </w:r>
      <w:r>
        <w:t>.</w:t>
      </w:r>
    </w:p>
    <w:p w14:paraId="0A197015" w14:textId="77777777" w:rsidR="009461B4" w:rsidRDefault="009461B4" w:rsidP="009461B4"/>
    <w:p w14:paraId="0CED9519" w14:textId="77777777" w:rsidR="009461B4" w:rsidRDefault="009461B4" w:rsidP="009461B4">
      <w:r>
        <w:t>NB1: Er wordt niet doorgegeven hoeveel verzoeken om voorlopige voorziening tot schorsing hebben geleid en ook niet welke onderdelen van het besluit geschorst zijn.</w:t>
      </w:r>
    </w:p>
    <w:p w14:paraId="31CFC2FC" w14:textId="24BB6C96" w:rsidR="00C235A5" w:rsidRDefault="009461B4" w:rsidP="009461B4">
      <w:r>
        <w:t>NB2: Er wordt geen kennisgeving gedaan van het feit dat het besluit is geschorst.</w:t>
      </w:r>
      <w:bookmarkStart w:id="1693" w:name="_Ref_1459a3912b6d5d01188553c12b6d5137_5"/>
    </w:p>
    <w:p w14:paraId="18B55095" w14:textId="0A780987" w:rsidR="009461B4" w:rsidRDefault="009461B4" w:rsidP="009461B4">
      <w:pPr>
        <w:pStyle w:val="Kop6"/>
      </w:pPr>
      <w:r w:rsidRPr="00CC4CF2">
        <w:lastRenderedPageBreak/>
        <w:t>Vervallen en opheffen voorlopige voorziening</w:t>
      </w:r>
      <w:bookmarkEnd w:id="1693"/>
    </w:p>
    <w:p w14:paraId="7EE12191" w14:textId="77777777" w:rsidR="009461B4" w:rsidRPr="00F6174B" w:rsidRDefault="009461B4" w:rsidP="009461B4">
      <w:pPr>
        <w:pStyle w:val="Kader"/>
      </w:pPr>
      <w:r w:rsidRPr="00B26823">
        <w:rPr>
          <w:noProof/>
        </w:rPr>
        <mc:AlternateContent>
          <mc:Choice Requires="wps">
            <w:drawing>
              <wp:inline distT="0" distB="0" distL="0" distR="0" wp14:anchorId="1A86E516" wp14:editId="440F5003">
                <wp:extent cx="5400040" cy="985631"/>
                <wp:effectExtent l="0" t="0" r="22860" b="22860"/>
                <wp:docPr id="974276099" name="Tekstvak 97427609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3363C93" w14:textId="77777777" w:rsidR="009461B4" w:rsidRPr="006D68CF" w:rsidRDefault="009461B4" w:rsidP="009461B4">
                            <w:pPr>
                              <w:rPr>
                                <w:b/>
                                <w:bCs/>
                              </w:rPr>
                            </w:pPr>
                            <w:r w:rsidRPr="006D68CF">
                              <w:rPr>
                                <w:b/>
                                <w:bCs/>
                              </w:rPr>
                              <w:t>Toekomstige functionaliteit en workaround</w:t>
                            </w:r>
                          </w:p>
                          <w:p w14:paraId="52BE938B" w14:textId="698FFC2A" w:rsidR="009461B4" w:rsidRDefault="009461B4" w:rsidP="009461B4">
                            <w:r>
                              <w:t xml:space="preserve">In paragraaf </w:t>
                            </w:r>
                            <w:r w:rsidR="007C1C33">
                              <w:fldChar w:fldCharType="begin"/>
                            </w:r>
                            <w:r w:rsidR="007C1C33">
                              <w:instrText xml:space="preserve"> REF _Ref_1459a3912b6d5d01188553c12b6d5137_1 \n \h </w:instrText>
                            </w:r>
                            <w:r w:rsidR="007C1C33">
                              <w:fldChar w:fldCharType="separate"/>
                            </w:r>
                            <w:r w:rsidR="000F5817">
                              <w:t>10.13.4.2</w:t>
                            </w:r>
                            <w:r w:rsidR="007C1C33">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86E516" id="Tekstvak 974276099" o:spid="_x0000_s119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1cdG3LwIAAFsEAAAOAAAAAAAAAAAAAAAAAC4CAABkcnMv&#10;ZTJvRG9jLnhtbFBLAQItABQABgAIAAAAIQAt+CFs2gAAAAUBAAAPAAAAAAAAAAAAAAAAAIkEAABk&#10;cnMvZG93bnJldi54bWxQSwUGAAAAAAQABADzAAAAkAUAAAAA&#10;" filled="f" strokeweight=".5pt">
                <v:textbox style="mso-fit-shape-to-text:t">
                  <w:txbxContent>
                    <w:p w14:paraId="03363C93" w14:textId="77777777" w:rsidR="009461B4" w:rsidRPr="006D68CF" w:rsidRDefault="009461B4" w:rsidP="009461B4">
                      <w:pPr>
                        <w:rPr>
                          <w:b/>
                          <w:bCs/>
                        </w:rPr>
                      </w:pPr>
                      <w:r w:rsidRPr="006D68CF">
                        <w:rPr>
                          <w:b/>
                          <w:bCs/>
                        </w:rPr>
                        <w:t>Toekomstige functionaliteit en workaround</w:t>
                      </w:r>
                    </w:p>
                    <w:p w14:paraId="52BE938B" w14:textId="698FFC2A" w:rsidR="009461B4" w:rsidRDefault="009461B4" w:rsidP="009461B4">
                      <w:r>
                        <w:t xml:space="preserve">In paragraaf </w:t>
                      </w:r>
                      <w:r w:rsidR="007C1C33">
                        <w:fldChar w:fldCharType="begin"/>
                      </w:r>
                      <w:r w:rsidR="007C1C33">
                        <w:instrText xml:space="preserve"> REF _Ref_1459a3912b6d5d01188553c12b6d5137_1 \n \h </w:instrText>
                      </w:r>
                      <w:r w:rsidR="007C1C33">
                        <w:fldChar w:fldCharType="separate"/>
                      </w:r>
                      <w:r w:rsidR="000F5817">
                        <w:t>10.13.4.2</w:t>
                      </w:r>
                      <w:r w:rsidR="007C1C33">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1DD1B5C8" w14:textId="77777777" w:rsidR="009461B4" w:rsidRDefault="009461B4" w:rsidP="009461B4">
      <w:r>
        <w:t>Een voorlopige voorziening heeft geen permanent karakter, maar kan vervallen of worden opgeheven:</w:t>
      </w:r>
    </w:p>
    <w:p w14:paraId="1137881C" w14:textId="77777777" w:rsidR="009461B4" w:rsidRDefault="009461B4" w:rsidP="00565925">
      <w:pPr>
        <w:pStyle w:val="Opsommingnummers1"/>
        <w:numPr>
          <w:ilvl w:val="0"/>
          <w:numId w:val="80"/>
        </w:numPr>
      </w:pPr>
      <w:r>
        <w:t>Een voorlopige voorziening vervalt:</w:t>
      </w:r>
    </w:p>
    <w:p w14:paraId="1A6D5478" w14:textId="77777777" w:rsidR="009461B4" w:rsidRDefault="009461B4" w:rsidP="009461B4">
      <w:pPr>
        <w:pStyle w:val="Opsommingnummers2"/>
      </w:pPr>
      <w:r>
        <w:t>zodra de bestuursrechter uitspraak heeft gedaan in de hoofdzaak;</w:t>
      </w:r>
    </w:p>
    <w:p w14:paraId="6F4E3F35" w14:textId="77777777" w:rsidR="009461B4" w:rsidRDefault="009461B4" w:rsidP="009461B4">
      <w:pPr>
        <w:pStyle w:val="Opsommingnummers2"/>
      </w:pPr>
      <w:r>
        <w:t>als de voorzieningenrechter dat in de uitspraak heeft bepaald;</w:t>
      </w:r>
    </w:p>
    <w:p w14:paraId="27DBB643" w14:textId="77777777" w:rsidR="009461B4" w:rsidRDefault="009461B4" w:rsidP="009461B4">
      <w:pPr>
        <w:pStyle w:val="Opsommingnummers2"/>
      </w:pPr>
      <w:r>
        <w:t>zodra het beroep is ingetrokken.</w:t>
      </w:r>
    </w:p>
    <w:p w14:paraId="32EBF24C" w14:textId="77777777" w:rsidR="009461B4" w:rsidRDefault="009461B4" w:rsidP="009461B4">
      <w:pPr>
        <w:pStyle w:val="Opsommingnummers1"/>
      </w:pPr>
      <w:r>
        <w:t>De voorzieningenrechter kan, op verzoek of ambtshalve, een voorlopige voorziening opheffen.</w:t>
      </w:r>
    </w:p>
    <w:p w14:paraId="20BB0BCD" w14:textId="77777777" w:rsidR="009461B4" w:rsidRDefault="009461B4" w:rsidP="009461B4"/>
    <w:p w14:paraId="4D8E0E90" w14:textId="01FFBBD9" w:rsidR="00C235A5" w:rsidRDefault="009461B4" w:rsidP="009461B4">
      <w:r>
        <w:t xml:space="preserve">In de situatie 1a moet </w:t>
      </w:r>
      <w:r w:rsidR="001F1D2B">
        <w:t>Rijk of provincie</w:t>
      </w:r>
      <w:r>
        <w:t xml:space="preserve"> het Procedureverloop muteren op een van de wijzen die zijn beschreven in de paragrafen </w:t>
      </w:r>
      <w:r w:rsidR="00A738AB">
        <w:fldChar w:fldCharType="begin"/>
      </w:r>
      <w:r w:rsidR="00A738AB">
        <w:instrText xml:space="preserve"> REF _Ref_1459a3912b6d5d01188553c12b6d5137_7 \n \h </w:instrText>
      </w:r>
      <w:r w:rsidR="00A738AB">
        <w:fldChar w:fldCharType="separate"/>
      </w:r>
      <w:r w:rsidR="00C235A5">
        <w:t>10.13.4.2.6</w:t>
      </w:r>
      <w:r w:rsidR="00A738AB">
        <w:fldChar w:fldCharType="end"/>
      </w:r>
      <w:r>
        <w:t xml:space="preserve"> t/m </w:t>
      </w:r>
      <w:r w:rsidR="00A738AB">
        <w:fldChar w:fldCharType="begin"/>
      </w:r>
      <w:r w:rsidR="00A738AB">
        <w:instrText xml:space="preserve"> REF _Ref_1459a3912b6d5d01188553c12b6d5137_10 \n \h </w:instrText>
      </w:r>
      <w:r w:rsidR="00A738AB">
        <w:fldChar w:fldCharType="separate"/>
      </w:r>
      <w:r w:rsidR="00C235A5">
        <w:t>10.13.4.2.10</w:t>
      </w:r>
      <w:r w:rsidR="00A738AB">
        <w:fldChar w:fldCharType="end"/>
      </w:r>
      <w:r>
        <w:t>.</w:t>
      </w:r>
    </w:p>
    <w:p w14:paraId="6F34CB82" w14:textId="5DD17790" w:rsidR="009461B4" w:rsidRPr="00A25601" w:rsidRDefault="009461B4" w:rsidP="009461B4">
      <w:r>
        <w:t xml:space="preserve">In de situaties 1b, 1c en 2 moet </w:t>
      </w:r>
      <w:r w:rsidR="001F1D2B">
        <w:t>Rijk of provincie</w:t>
      </w:r>
      <w:r>
        <w:t xml:space="preserve"> met een directe Procedureverloopmutatie de volgende gegevens aan het Procedureverloop toevoegen:</w:t>
      </w:r>
    </w:p>
    <w:p w14:paraId="57703E06" w14:textId="77777777" w:rsidR="009461B4" w:rsidRDefault="009461B4" w:rsidP="009461B4">
      <w:pPr>
        <w:pStyle w:val="Opsommingtekens1"/>
      </w:pPr>
      <w:r>
        <w:t>Procedurestap</w:t>
      </w:r>
    </w:p>
    <w:p w14:paraId="08085981" w14:textId="77777777" w:rsidR="009461B4" w:rsidRDefault="009461B4" w:rsidP="009461B4">
      <w:pPr>
        <w:pStyle w:val="Opsommingtekens2"/>
      </w:pPr>
      <w:r w:rsidRPr="00AF097F">
        <w:rPr>
          <w:i/>
          <w:iCs/>
        </w:rPr>
        <w:t>soortStap</w:t>
      </w:r>
      <w:r>
        <w:t>: kies uit de STOP-waardelijst Procedurestap_definitief de waarde ‘Opheffing schorsing’</w:t>
      </w:r>
    </w:p>
    <w:p w14:paraId="435E5DDD" w14:textId="77777777" w:rsidR="009461B4" w:rsidRDefault="009461B4" w:rsidP="009461B4">
      <w:pPr>
        <w:pStyle w:val="Opsommingtekens2"/>
      </w:pPr>
      <w:r w:rsidRPr="00AF097F">
        <w:rPr>
          <w:i/>
          <w:iCs/>
        </w:rPr>
        <w:t>voltooidOp</w:t>
      </w:r>
      <w:r>
        <w:t>: vul de datum in waarop de voorlopige voorziening is vervallen of opgeheven</w:t>
      </w:r>
    </w:p>
    <w:p w14:paraId="1643C360" w14:textId="46796BC8" w:rsidR="009461B4" w:rsidRDefault="009461B4" w:rsidP="009461B4">
      <w:pPr>
        <w:pStyle w:val="Opsommingtekens2"/>
      </w:pPr>
      <w:r>
        <w:rPr>
          <w:i/>
          <w:iCs/>
        </w:rPr>
        <w:t>meerInformatie</w:t>
      </w:r>
      <w:r w:rsidRPr="005A3FCE">
        <w:t>:</w:t>
      </w:r>
      <w:r>
        <w:t xml:space="preserve"> maak hier, indien gewenst, een link naar de pagina op de website van </w:t>
      </w:r>
      <w:r w:rsidR="001F1D2B">
        <w:t>Rijk of provincie</w:t>
      </w:r>
      <w:r>
        <w:t xml:space="preserve"> met meer informatie over de juridische gevolgen van het vervallen of opheffen van de schorsing voor de werking van het besluit</w:t>
      </w:r>
    </w:p>
    <w:p w14:paraId="40AAF66B" w14:textId="77777777" w:rsidR="009461B4" w:rsidRDefault="009461B4" w:rsidP="009461B4">
      <w:pPr>
        <w:pStyle w:val="Opsommingtekens1"/>
      </w:pPr>
      <w:r w:rsidRPr="004E5084">
        <w:rPr>
          <w:i/>
          <w:iCs/>
        </w:rPr>
        <w:t>bekendOp</w:t>
      </w:r>
      <w:r>
        <w:t>:</w:t>
      </w:r>
      <w:r w:rsidRPr="00CC5184">
        <w:t xml:space="preserve"> </w:t>
      </w:r>
      <w:r>
        <w:t>vul de datum in waarop de voorlopige voorziening is vervallen of opgeheven</w:t>
      </w:r>
    </w:p>
    <w:p w14:paraId="79BC37B7" w14:textId="6560D97A" w:rsidR="009461B4" w:rsidRDefault="009461B4" w:rsidP="009461B4">
      <w:r>
        <w:t xml:space="preserve">Het is van belang dat deze Procedurestap wordt doorgegeven. Daardoor wordt in DSO-LV de waarschuwing verwijderd dat </w:t>
      </w:r>
      <w:r w:rsidR="00914088">
        <w:t>het Natura 2000-besluit</w:t>
      </w:r>
      <w:r>
        <w:t xml:space="preserve"> geschorst is. Als deze Procedurestap niet wordt doorgegeven, dan krijgt een raadpleger ten onrechte te zien dat </w:t>
      </w:r>
      <w:r w:rsidR="00914088">
        <w:t>het Natura 2000-besluit</w:t>
      </w:r>
      <w:r>
        <w:t xml:space="preserve"> geschorst is.</w:t>
      </w:r>
    </w:p>
    <w:p w14:paraId="44B2674F" w14:textId="77777777" w:rsidR="009461B4" w:rsidRDefault="009461B4" w:rsidP="009461B4">
      <w:r>
        <w:t>Het opheffen van de schorsing leidt niet tot wijziging van de inhoud van de geconsolideerde regeling.</w:t>
      </w:r>
    </w:p>
    <w:p w14:paraId="0B32170C" w14:textId="77777777" w:rsidR="009461B4" w:rsidRDefault="009461B4" w:rsidP="009461B4"/>
    <w:p w14:paraId="1BAAD691" w14:textId="77777777" w:rsidR="009461B4" w:rsidRDefault="009461B4" w:rsidP="009461B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6B5F8D8B" w14:textId="4AD61E9E" w:rsidR="00C235A5" w:rsidRDefault="009461B4" w:rsidP="009461B4">
      <w:r>
        <w:t xml:space="preserve">NB2: </w:t>
      </w:r>
      <w:r w:rsidRPr="000A6C31">
        <w:t xml:space="preserve">Er wordt geen kennisgeving gedaan van het feit dat </w:t>
      </w:r>
      <w:r>
        <w:t>de schorsing</w:t>
      </w:r>
      <w:r w:rsidRPr="000A6C31">
        <w:t xml:space="preserve"> is </w:t>
      </w:r>
      <w:r>
        <w:t>opgeheven</w:t>
      </w:r>
      <w:r w:rsidRPr="000A6C31">
        <w:t>.</w:t>
      </w:r>
      <w:bookmarkStart w:id="1694" w:name="_Ref_1459a3912b6d5d01188553c12b6d5137_6"/>
    </w:p>
    <w:p w14:paraId="1886C922" w14:textId="4BC608E7" w:rsidR="009461B4" w:rsidRDefault="009461B4" w:rsidP="009461B4">
      <w:pPr>
        <w:pStyle w:val="Kop6"/>
      </w:pPr>
      <w:r>
        <w:t>Bestuurlijke lus en tussenuitspraak</w:t>
      </w:r>
      <w:bookmarkEnd w:id="1694"/>
    </w:p>
    <w:p w14:paraId="05DED63A" w14:textId="5FC059D9" w:rsidR="009461B4" w:rsidRDefault="009461B4" w:rsidP="009461B4">
      <w:r>
        <w:t xml:space="preserve">Zoals is beschreven in paragraaf </w:t>
      </w:r>
      <w:r w:rsidR="00BD2AEC">
        <w:fldChar w:fldCharType="begin"/>
      </w:r>
      <w:r w:rsidR="00BD2AEC">
        <w:instrText xml:space="preserve"> REF _Ref_eee8ed974102a51378867d1995186f74_2 \n \h </w:instrText>
      </w:r>
      <w:r w:rsidR="00BD2AEC">
        <w:fldChar w:fldCharType="separate"/>
      </w:r>
      <w:r w:rsidR="00C235A5">
        <w:t>10.13.4.1.3</w:t>
      </w:r>
      <w:r w:rsidR="00BD2AEC">
        <w:fldChar w:fldCharType="end"/>
      </w:r>
      <w:r>
        <w:t xml:space="preserve"> is een van de mogelijke uitkomsten van de bestuurlijke lus in de beroepsprocedure tegen een </w:t>
      </w:r>
      <w:r w:rsidR="00914088">
        <w:t>het Natura 2000-besluit</w:t>
      </w:r>
      <w:r>
        <w:t xml:space="preserve">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rsidR="002177BB">
        <w:fldChar w:fldCharType="begin"/>
      </w:r>
      <w:r w:rsidR="002177BB">
        <w:instrText xml:space="preserve"> REF _Ref_7475765bd85115b20503158c2f965323_1 \n \h </w:instrText>
      </w:r>
      <w:r w:rsidR="002177BB">
        <w:fldChar w:fldCharType="separate"/>
      </w:r>
      <w:r w:rsidR="00C235A5">
        <w:t>10.13.3.3</w:t>
      </w:r>
      <w:r w:rsidR="002177BB">
        <w:fldChar w:fldCharType="end"/>
      </w:r>
      <w:r>
        <w:t xml:space="preserve">. De </w:t>
      </w:r>
      <w:r>
        <w:lastRenderedPageBreak/>
        <w:t xml:space="preserve">wijzigingen van het nieuwe besluit dat naar aanleiding van de tussenuitspraak is genomen, worden dan geconsolideerd in </w:t>
      </w:r>
      <w:r w:rsidR="00914088">
        <w:t>het Natura 2000-besluit</w:t>
      </w:r>
      <w:r>
        <w:t>.</w:t>
      </w:r>
    </w:p>
    <w:p w14:paraId="50CD1D60" w14:textId="4DCC3998" w:rsidR="009461B4" w:rsidRPr="008A1810" w:rsidRDefault="009461B4" w:rsidP="009461B4">
      <w:r>
        <w:t xml:space="preserve">Bij de tussenuitspraak kan de bestuursrechter een voorlopige voorziening treffen. In dat geval moet </w:t>
      </w:r>
      <w:r w:rsidR="001F1D2B">
        <w:t>Rijk of provincie</w:t>
      </w:r>
      <w:r>
        <w:t xml:space="preserve"> het Procedureverloop van het (oorspronkelijke) definitieve besluit muteren op de wijze zoals in paragraaf </w:t>
      </w:r>
      <w:r w:rsidR="00741653">
        <w:fldChar w:fldCharType="begin"/>
      </w:r>
      <w:r w:rsidR="00741653">
        <w:instrText xml:space="preserve"> REF _Ref_1459a3912b6d5d01188553c12b6d5137_4 \n \h </w:instrText>
      </w:r>
      <w:r w:rsidR="00741653">
        <w:fldChar w:fldCharType="separate"/>
      </w:r>
      <w:r w:rsidR="00C235A5">
        <w:t>10.13.4.2.3</w:t>
      </w:r>
      <w:r w:rsidR="00741653">
        <w:fldChar w:fldCharType="end"/>
      </w:r>
      <w:r>
        <w:t xml:space="preserve"> onder het kopje ‘</w:t>
      </w:r>
      <w:r w:rsidRPr="00BF14C5">
        <w:t>Uitspraak met gevolgen voor status</w:t>
      </w:r>
      <w:r>
        <w:t>’ is beschreven.</w:t>
      </w:r>
    </w:p>
    <w:p w14:paraId="67ECCF74" w14:textId="77777777" w:rsidR="009461B4" w:rsidRPr="00CC4CF2" w:rsidRDefault="009461B4" w:rsidP="009461B4">
      <w:pPr>
        <w:pStyle w:val="Kop6"/>
      </w:pPr>
      <w:bookmarkStart w:id="1695" w:name="_Ref_1459a3912b6d5d01188553c12b6d5137_7"/>
      <w:r w:rsidRPr="00CC4CF2">
        <w:t>Uitspraak in de hoofdzaak</w:t>
      </w:r>
      <w:r>
        <w:t xml:space="preserve"> – inleiding</w:t>
      </w:r>
      <w:bookmarkEnd w:id="1695"/>
    </w:p>
    <w:p w14:paraId="02DF7E58" w14:textId="2576768D" w:rsidR="009461B4" w:rsidRDefault="009461B4" w:rsidP="009461B4">
      <w:r>
        <w:t xml:space="preserve">Zoals in paragraaf </w:t>
      </w:r>
      <w:r w:rsidR="00D45247">
        <w:fldChar w:fldCharType="begin"/>
      </w:r>
      <w:r w:rsidR="00D45247">
        <w:instrText xml:space="preserve"> REF _Ref_eee8ed974102a51378867d1995186f74_3 \n \h </w:instrText>
      </w:r>
      <w:r w:rsidR="00D45247">
        <w:fldChar w:fldCharType="separate"/>
      </w:r>
      <w:r w:rsidR="00C235A5">
        <w:t>10.13.4.1.4</w:t>
      </w:r>
      <w:r w:rsidR="00D45247">
        <w:fldChar w:fldCharType="end"/>
      </w:r>
      <w:r w:rsidR="002B2F7A">
        <w:t>-</w:t>
      </w:r>
      <w:r>
        <w:t xml:space="preserve"> al is beschreven, kan de </w:t>
      </w:r>
      <w:r w:rsidRPr="009110C6">
        <w:t xml:space="preserve">bestuursrechter </w:t>
      </w:r>
      <w:r>
        <w:t xml:space="preserve">in de hoofdzaak </w:t>
      </w:r>
      <w:r w:rsidRPr="00FF2AF8">
        <w:t>de volgende uitspraken doen</w:t>
      </w:r>
      <w:r>
        <w:t>:</w:t>
      </w:r>
    </w:p>
    <w:p w14:paraId="52FEAA58" w14:textId="77777777" w:rsidR="009461B4" w:rsidRDefault="009461B4" w:rsidP="00565925">
      <w:pPr>
        <w:pStyle w:val="Opsommingnummers1"/>
        <w:numPr>
          <w:ilvl w:val="0"/>
          <w:numId w:val="81"/>
        </w:numPr>
      </w:pPr>
      <w:r>
        <w:t>onbevoegdverklaring van de bestuursrechter,</w:t>
      </w:r>
    </w:p>
    <w:p w14:paraId="0ED9CA8A" w14:textId="77777777" w:rsidR="009461B4" w:rsidRDefault="009461B4" w:rsidP="00565925">
      <w:pPr>
        <w:pStyle w:val="Opsommingnummers1"/>
        <w:numPr>
          <w:ilvl w:val="0"/>
          <w:numId w:val="55"/>
        </w:numPr>
      </w:pPr>
      <w:r>
        <w:t>niet-ontvankelijkverklaring van het beroep,</w:t>
      </w:r>
    </w:p>
    <w:p w14:paraId="543BCF12" w14:textId="77777777" w:rsidR="009461B4" w:rsidRDefault="009461B4" w:rsidP="00565925">
      <w:pPr>
        <w:pStyle w:val="Opsommingnummers1"/>
        <w:numPr>
          <w:ilvl w:val="0"/>
          <w:numId w:val="55"/>
        </w:numPr>
      </w:pPr>
      <w:r>
        <w:t>ongegrondverklaring van het beroep, of</w:t>
      </w:r>
    </w:p>
    <w:p w14:paraId="1583D58F" w14:textId="77777777" w:rsidR="009461B4" w:rsidRDefault="009461B4" w:rsidP="00565925">
      <w:pPr>
        <w:pStyle w:val="Opsommingnummers1"/>
        <w:numPr>
          <w:ilvl w:val="0"/>
          <w:numId w:val="55"/>
        </w:numPr>
      </w:pPr>
      <w:r>
        <w:t>gegrondverklaring van het beroep.</w:t>
      </w:r>
    </w:p>
    <w:p w14:paraId="7DA497A0" w14:textId="7B38EBAC" w:rsidR="009461B4" w:rsidRDefault="009461B4" w:rsidP="009461B4">
      <w:r>
        <w:t xml:space="preserve">Deze uitspraken leiden tot verschillende verplichtingen en handelingen voor </w:t>
      </w:r>
      <w:r w:rsidR="001F1D2B">
        <w:t>Rijk of provincie</w:t>
      </w:r>
      <w:r>
        <w:t>. Die zijn in de volgende vier paragrafen beschreven.</w:t>
      </w:r>
    </w:p>
    <w:p w14:paraId="2E59DCAC" w14:textId="77777777" w:rsidR="009461B4" w:rsidRDefault="009461B4" w:rsidP="009461B4">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48737C97" w14:textId="77777777" w:rsidR="009461B4" w:rsidRPr="006C6574" w:rsidRDefault="009461B4" w:rsidP="009461B4">
      <w:pPr>
        <w:pStyle w:val="Kader"/>
      </w:pPr>
      <w:r w:rsidRPr="00B26823">
        <w:rPr>
          <w:noProof/>
        </w:rPr>
        <mc:AlternateContent>
          <mc:Choice Requires="wps">
            <w:drawing>
              <wp:inline distT="0" distB="0" distL="0" distR="0" wp14:anchorId="1A7D66D2" wp14:editId="57DE5710">
                <wp:extent cx="5400040" cy="985631"/>
                <wp:effectExtent l="0" t="0" r="22860" b="22860"/>
                <wp:docPr id="885726465" name="Tekstvak 88572646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C149D3D" w14:textId="77777777" w:rsidR="009461B4" w:rsidRPr="009A08A2" w:rsidRDefault="009461B4" w:rsidP="009461B4">
                            <w:pPr>
                              <w:rPr>
                                <w:b/>
                                <w:bCs/>
                              </w:rPr>
                            </w:pPr>
                            <w:r w:rsidRPr="009A08A2">
                              <w:rPr>
                                <w:b/>
                                <w:bCs/>
                              </w:rPr>
                              <w:t>Toekomstige functionaliteit</w:t>
                            </w:r>
                            <w:r>
                              <w:rPr>
                                <w:b/>
                                <w:bCs/>
                              </w:rPr>
                              <w:t xml:space="preserve"> en workaround</w:t>
                            </w:r>
                          </w:p>
                          <w:p w14:paraId="4DE10E31" w14:textId="06D8AF5D" w:rsidR="009461B4" w:rsidRDefault="009461B4" w:rsidP="009461B4">
                            <w:r w:rsidRPr="00C352EA">
                              <w:t xml:space="preserve">In paragraaf </w:t>
                            </w:r>
                            <w:r w:rsidR="007C1C33">
                              <w:fldChar w:fldCharType="begin"/>
                            </w:r>
                            <w:r w:rsidR="007C1C33">
                              <w:instrText xml:space="preserve"> REF _Ref_1459a3912b6d5d01188553c12b6d5137_1 \n \h </w:instrText>
                            </w:r>
                            <w:r w:rsidR="007C1C33">
                              <w:fldChar w:fldCharType="separate"/>
                            </w:r>
                            <w:r w:rsidR="000F5817">
                              <w:t>10.13.4.2</w:t>
                            </w:r>
                            <w:r w:rsidR="007C1C33">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7D66D2" id="Tekstvak 885726465" o:spid="_x0000_s119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J1DYrLwIAAFsEAAAOAAAAAAAAAAAAAAAAAC4CAABkcnMv&#10;ZTJvRG9jLnhtbFBLAQItABQABgAIAAAAIQAt+CFs2gAAAAUBAAAPAAAAAAAAAAAAAAAAAIkEAABk&#10;cnMvZG93bnJldi54bWxQSwUGAAAAAAQABADzAAAAkAUAAAAA&#10;" filled="f" strokeweight=".5pt">
                <v:textbox style="mso-fit-shape-to-text:t">
                  <w:txbxContent>
                    <w:p w14:paraId="4C149D3D" w14:textId="77777777" w:rsidR="009461B4" w:rsidRPr="009A08A2" w:rsidRDefault="009461B4" w:rsidP="009461B4">
                      <w:pPr>
                        <w:rPr>
                          <w:b/>
                          <w:bCs/>
                        </w:rPr>
                      </w:pPr>
                      <w:r w:rsidRPr="009A08A2">
                        <w:rPr>
                          <w:b/>
                          <w:bCs/>
                        </w:rPr>
                        <w:t>Toekomstige functionaliteit</w:t>
                      </w:r>
                      <w:r>
                        <w:rPr>
                          <w:b/>
                          <w:bCs/>
                        </w:rPr>
                        <w:t xml:space="preserve"> en workaround</w:t>
                      </w:r>
                    </w:p>
                    <w:p w14:paraId="4DE10E31" w14:textId="06D8AF5D" w:rsidR="009461B4" w:rsidRDefault="009461B4" w:rsidP="009461B4">
                      <w:r w:rsidRPr="00C352EA">
                        <w:t xml:space="preserve">In paragraaf </w:t>
                      </w:r>
                      <w:r w:rsidR="007C1C33">
                        <w:fldChar w:fldCharType="begin"/>
                      </w:r>
                      <w:r w:rsidR="007C1C33">
                        <w:instrText xml:space="preserve"> REF _Ref_1459a3912b6d5d01188553c12b6d5137_1 \n \h </w:instrText>
                      </w:r>
                      <w:r w:rsidR="007C1C33">
                        <w:fldChar w:fldCharType="separate"/>
                      </w:r>
                      <w:r w:rsidR="000F5817">
                        <w:t>10.13.4.2</w:t>
                      </w:r>
                      <w:r w:rsidR="007C1C33">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117F78FC" w14:textId="57F8014A" w:rsidR="009461B4" w:rsidRPr="00A25601" w:rsidRDefault="009461B4" w:rsidP="009461B4">
      <w:r>
        <w:t xml:space="preserve">Onbevoegdverklaring van de bestuursrechter, niet-ontvankelijkverklaring van het beroep en ongegrondverklaring van het beroep hebben wel gevolgen voor de status van het besluit, maar geen gevolgen voor de inhoud van </w:t>
      </w:r>
      <w:r w:rsidR="00914088">
        <w:t>het Natura 2000-besluit</w:t>
      </w:r>
      <w:r>
        <w:t xml:space="preserve">. Na ontvangst van de </w:t>
      </w:r>
      <w:r w:rsidRPr="007A0873">
        <w:t xml:space="preserve">(laatste) uitspraak </w:t>
      </w:r>
      <w:r>
        <w:t xml:space="preserve">in de hoofdzaak met een of meer van deze strekkingen moet </w:t>
      </w:r>
      <w:r w:rsidR="001F1D2B">
        <w:t>Rijk of provincie</w:t>
      </w:r>
      <w:r>
        <w:t xml:space="preserve"> in deze gevallen met een directe Procedureverloopmutatie de volgende gegevens aan het Procedureverloop toevoegen:</w:t>
      </w:r>
    </w:p>
    <w:p w14:paraId="62512400" w14:textId="77777777" w:rsidR="009461B4" w:rsidRDefault="009461B4" w:rsidP="009461B4">
      <w:pPr>
        <w:pStyle w:val="Opsommingtekens1"/>
      </w:pPr>
      <w:r>
        <w:t>Procedurestap (alleen als in een eerder stadium van de beroepsprocedure het besluit geheel of gedeeltelijk was geschorst en die schorsing niet voorafgaand aan de uitspraak is vervallen of opgeheven)</w:t>
      </w:r>
    </w:p>
    <w:p w14:paraId="5DDF06A4" w14:textId="77777777" w:rsidR="009461B4" w:rsidRDefault="009461B4" w:rsidP="009461B4">
      <w:pPr>
        <w:pStyle w:val="Opsommingtekens2"/>
      </w:pPr>
      <w:r w:rsidRPr="00AF097F">
        <w:rPr>
          <w:i/>
          <w:iCs/>
        </w:rPr>
        <w:t>soortStap</w:t>
      </w:r>
      <w:r>
        <w:t>: kies uit de STOP-waardelijst Procedurestap_definitief de waarde ‘Opheffing schorsing’</w:t>
      </w:r>
    </w:p>
    <w:p w14:paraId="500E97F8" w14:textId="77777777" w:rsidR="009461B4" w:rsidRDefault="009461B4" w:rsidP="009461B4">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5AE8EF7E" w14:textId="5862405A" w:rsidR="009461B4" w:rsidRDefault="009461B4" w:rsidP="009461B4">
      <w:pPr>
        <w:pStyle w:val="Opsommingtekens2"/>
      </w:pPr>
      <w:r>
        <w:rPr>
          <w:i/>
          <w:iCs/>
        </w:rPr>
        <w:t>meerInformatie</w:t>
      </w:r>
      <w:r w:rsidRPr="005A3FCE">
        <w:t>:</w:t>
      </w:r>
      <w:r>
        <w:t xml:space="preserve"> maak hier, indien gewenst, een link naar de pagina op de website van </w:t>
      </w:r>
      <w:r w:rsidR="001F1D2B">
        <w:t>Rijk of provincie</w:t>
      </w:r>
      <w:r>
        <w:t xml:space="preserve"> met meer informatie over de juridische gevolgen van de uitspraak voor de werking van het besluit</w:t>
      </w:r>
    </w:p>
    <w:p w14:paraId="35388BEB" w14:textId="77777777" w:rsidR="009461B4" w:rsidRDefault="009461B4" w:rsidP="009461B4">
      <w:pPr>
        <w:pStyle w:val="Opsommingtekens1"/>
      </w:pPr>
      <w:r>
        <w:t>Procedurestap</w:t>
      </w:r>
    </w:p>
    <w:p w14:paraId="555C735D" w14:textId="77777777" w:rsidR="009461B4" w:rsidRDefault="009461B4" w:rsidP="009461B4">
      <w:pPr>
        <w:pStyle w:val="Opsommingtekens2"/>
      </w:pPr>
      <w:r w:rsidRPr="00AF097F">
        <w:rPr>
          <w:i/>
          <w:iCs/>
        </w:rPr>
        <w:t>soortStap</w:t>
      </w:r>
      <w:r>
        <w:t>: kies uit de STOP-waardelijst Procedurestap_definitief de waarde ‘Einde beroepsprocedures’</w:t>
      </w:r>
    </w:p>
    <w:p w14:paraId="56C28B14" w14:textId="77777777" w:rsidR="009461B4" w:rsidRDefault="009461B4" w:rsidP="009461B4">
      <w:pPr>
        <w:pStyle w:val="Opsommingtekens2"/>
      </w:pPr>
      <w:r w:rsidRPr="00AF097F">
        <w:rPr>
          <w:i/>
          <w:iCs/>
        </w:rPr>
        <w:t>voltooidOp</w:t>
      </w:r>
      <w:r>
        <w:t xml:space="preserve">: vul de datum in </w:t>
      </w:r>
      <w:r w:rsidRPr="007A0873">
        <w:t xml:space="preserve">van de (laatste) uitspraak </w:t>
      </w:r>
      <w:r>
        <w:t>in de hoofdzaak</w:t>
      </w:r>
    </w:p>
    <w:p w14:paraId="005E655F" w14:textId="046EC990" w:rsidR="009461B4" w:rsidRDefault="009461B4" w:rsidP="009461B4">
      <w:pPr>
        <w:pStyle w:val="Opsommingtekens2"/>
      </w:pPr>
      <w:r>
        <w:rPr>
          <w:i/>
          <w:iCs/>
        </w:rPr>
        <w:t>meerInformatie</w:t>
      </w:r>
      <w:r w:rsidRPr="005A3FCE">
        <w:t>:</w:t>
      </w:r>
      <w:r>
        <w:t xml:space="preserve"> maak hier, indien gewenst, een link naar de pagina op de website van </w:t>
      </w:r>
      <w:r w:rsidR="001F1D2B">
        <w:t>Rijk of provincie</w:t>
      </w:r>
      <w:r>
        <w:t xml:space="preserve"> met meer informatie over de juridische gevolgen van de uitspraak voor de werking van het besluit</w:t>
      </w:r>
    </w:p>
    <w:p w14:paraId="40639E97" w14:textId="77777777" w:rsidR="009461B4" w:rsidRDefault="009461B4" w:rsidP="009461B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48C7DFB9" w14:textId="621654B7" w:rsidR="009461B4" w:rsidRDefault="009461B4" w:rsidP="009461B4">
      <w:r>
        <w:lastRenderedPageBreak/>
        <w:t xml:space="preserve">Het is van belang om deze Procedurestap(pen) door te geven. Daardoor wordt in DSO-LV de melding verwijderd dat </w:t>
      </w:r>
      <w:r w:rsidR="00914088">
        <w:t>het Natura 2000-besluit</w:t>
      </w:r>
      <w:r>
        <w:t xml:space="preserve"> nog niet onherroepelijk is. Ook de eventuele melding </w:t>
      </w:r>
      <w:r w:rsidRPr="008C5D4C">
        <w:t xml:space="preserve">in DSO-LV </w:t>
      </w:r>
      <w:r>
        <w:t>over de schorsing van (</w:t>
      </w:r>
      <w:r w:rsidRPr="008C5D4C">
        <w:t xml:space="preserve">onderdelen </w:t>
      </w:r>
      <w:r>
        <w:t xml:space="preserve">van) </w:t>
      </w:r>
      <w:r w:rsidR="00914088">
        <w:t>het Natura 2000-besluit</w:t>
      </w:r>
      <w:r>
        <w:t xml:space="preserve"> wordt verwijderd. Als deze Procedurestappen niet worden doorgegeven, dan krijgt een raadpleger ten onrechte te zien dat </w:t>
      </w:r>
      <w:r w:rsidR="00914088">
        <w:t>het Natura 2000-besluit</w:t>
      </w:r>
      <w:r>
        <w:t xml:space="preserve"> niet onherroepelijk (of in voorkomend geval geschorst) is.</w:t>
      </w:r>
    </w:p>
    <w:p w14:paraId="36DE8E67" w14:textId="22DD8D18" w:rsidR="009461B4" w:rsidRDefault="009461B4" w:rsidP="009461B4">
      <w:r>
        <w:t xml:space="preserve">Zoals gezegd heeft de uitspraak geen gevolgen voor de inhoud van </w:t>
      </w:r>
      <w:r w:rsidR="00914088">
        <w:t>het Natura 2000-besluit</w:t>
      </w:r>
      <w:r>
        <w:t xml:space="preserve">. </w:t>
      </w:r>
      <w:r w:rsidR="001F1D2B">
        <w:t>Rijk of provincie</w:t>
      </w:r>
      <w:r>
        <w:t xml:space="preserve"> hoeft geen andere handelingen te verrichten dan het muteren van het Procedureverloop.</w:t>
      </w:r>
    </w:p>
    <w:p w14:paraId="1309E93A" w14:textId="77777777" w:rsidR="009461B4" w:rsidRDefault="009461B4" w:rsidP="009461B4">
      <w:r>
        <w:t>Met het Procedureverloop wordt niet doorgegeven wat de inhoud van de uitspraak is.</w:t>
      </w:r>
    </w:p>
    <w:p w14:paraId="7E450772" w14:textId="77777777" w:rsidR="009461B4" w:rsidRDefault="009461B4" w:rsidP="009461B4"/>
    <w:p w14:paraId="393B9527" w14:textId="77777777" w:rsidR="009461B4" w:rsidRDefault="009461B4" w:rsidP="009461B4">
      <w:r>
        <w:t>NB: Er wordt in deze situatie geen mededeling van de uitspraak gedaan en er geldt geen wettelijke verplichting om kennis te geven van de uitspraak.</w:t>
      </w:r>
    </w:p>
    <w:p w14:paraId="3DD5D302" w14:textId="77777777" w:rsidR="009461B4" w:rsidRDefault="009461B4" w:rsidP="009461B4">
      <w:pPr>
        <w:pStyle w:val="Kop6"/>
      </w:pPr>
      <w:bookmarkStart w:id="1696" w:name="_Ref_1459a3912b6d5d01188553c12b6d5137_8"/>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696"/>
    </w:p>
    <w:p w14:paraId="7AE3989A" w14:textId="5817B160" w:rsidR="00C235A5" w:rsidRDefault="009461B4" w:rsidP="009461B4">
      <w:r>
        <w:t xml:space="preserve">In deze situatie houdt de uitspraak op de beroepen tegen </w:t>
      </w:r>
      <w:r w:rsidR="00914088">
        <w:t>het Natura 2000-besluit</w:t>
      </w:r>
      <w:r>
        <w:t xml:space="preserve"> in dat een of meer beroepen gegrond zijn verklaard en dat </w:t>
      </w:r>
      <w:r w:rsidR="00914088">
        <w:t>het Natura 2000-besluit</w:t>
      </w:r>
      <w:r>
        <w:t xml:space="preserve"> geheel of gedeeltelijk is vernietigd maar de rechtsgevolgen van het besluit in stand zijn gebleven. Deze uitspraak heeft wel gevolgen voor de status van het besluit maar niet voor de inhoud van </w:t>
      </w:r>
      <w:r w:rsidR="00914088">
        <w:t>het Natura 2000-besluit</w:t>
      </w:r>
      <w:r>
        <w:t>.</w:t>
      </w:r>
    </w:p>
    <w:p w14:paraId="37FDB372" w14:textId="08623A18" w:rsidR="009461B4" w:rsidRDefault="009461B4" w:rsidP="009461B4"/>
    <w:p w14:paraId="1AD9EAA4" w14:textId="4710045E" w:rsidR="009461B4" w:rsidRDefault="001F1D2B" w:rsidP="009461B4">
      <w:r>
        <w:t>Rijk of provincie</w:t>
      </w:r>
      <w:r w:rsidR="009461B4">
        <w:t xml:space="preserve"> moet nu -zo snel mogelijk na ontvangst van de (laatste) uitspraak- mededeling van de uitspraak doen door te zorgen voor publicatie van de inhoud van de uitspraak in </w:t>
      </w:r>
      <w:r w:rsidR="00333FEB">
        <w:t>Staatscourant of provinciaal blad</w:t>
      </w:r>
      <w:r w:rsidR="009461B4">
        <w:t xml:space="preserve">. Het eindbeeld is dat </w:t>
      </w:r>
      <w:r>
        <w:t>Rijk of provincie</w:t>
      </w:r>
      <w:r w:rsidR="009461B4">
        <w:t xml:space="preserve"> mededeling doet van de uitspraak van de rechter met toepassing van de Mededeling conform de STOP/TPOD-standaard en die Mededeling aan de LVBB aanlevert voor de publicatie in </w:t>
      </w:r>
      <w:r w:rsidR="00333FEB">
        <w:t>Staatscourant of provinciaal blad</w:t>
      </w:r>
      <w:r w:rsidR="009461B4">
        <w:t xml:space="preserve">. </w:t>
      </w:r>
      <w:r w:rsidR="009461B4" w:rsidRPr="00C73462">
        <w:t>De Mededeling is het aan te leveren ‘product’ waarmee</w:t>
      </w:r>
      <w:r w:rsidR="009461B4">
        <w:t xml:space="preserve"> </w:t>
      </w:r>
      <w:r>
        <w:t>Rijk of provincie</w:t>
      </w:r>
      <w:r w:rsidR="009461B4">
        <w:t xml:space="preserve"> door middel van het Procedureverloop informatie over de status van het besluit doorgeeft.</w:t>
      </w:r>
    </w:p>
    <w:p w14:paraId="350B6155" w14:textId="77777777" w:rsidR="009461B4" w:rsidRDefault="009461B4" w:rsidP="009461B4">
      <w:r>
        <w:t>Het eindbeeld is toekomstige functionaliteit die onderdeel is van STOP versie 2.0 en in een latere Release in de DSO-keten wordt geïmplementeerd. Zolang in de DSO-keten deze functionaliteit nog niet geïmplementeerd is, moet een workaround worden toegepast.</w:t>
      </w:r>
    </w:p>
    <w:p w14:paraId="7625A432" w14:textId="1FFC9ED9" w:rsidR="00C235A5" w:rsidRDefault="009461B4" w:rsidP="009461B4">
      <w:r>
        <w:t xml:space="preserve">De uitspraak waar deze paragraaf over gaat, heeft zoals gezegd geen gevolgen voor de inhoud van </w:t>
      </w:r>
      <w:r w:rsidR="00914088">
        <w:t>het Natura 2000-besluit</w:t>
      </w:r>
      <w:r>
        <w:t>. De uitspraak leidt niet tot aanpassing van een regeling en er hoeft geen ConsolidatieInformatie aangeleverd te worden. Er is dus geen aanleiding voor een aanlevering aan de LVBB.</w:t>
      </w:r>
      <w:r w:rsidRPr="00CA5C98">
        <w:t xml:space="preserve"> De workaround </w:t>
      </w:r>
      <w:r>
        <w:t xml:space="preserve">voor het doen van mededeling </w:t>
      </w:r>
      <w:r w:rsidRPr="00E06246">
        <w:t xml:space="preserve">van de uitspraak </w:t>
      </w:r>
      <w:r w:rsidRPr="00CA5C98">
        <w:t xml:space="preserve">bestaat er </w:t>
      </w:r>
      <w:r>
        <w:t xml:space="preserve">daarom </w:t>
      </w:r>
      <w:r w:rsidRPr="00CA5C98">
        <w:t xml:space="preserve">uit dat </w:t>
      </w:r>
      <w:r w:rsidR="001F1D2B">
        <w:t>Rijk of provincie</w:t>
      </w:r>
      <w:r>
        <w:t xml:space="preserve"> </w:t>
      </w:r>
      <w:r w:rsidRPr="00CA5C98">
        <w:t>de</w:t>
      </w:r>
      <w:r>
        <w:t>ze</w:t>
      </w:r>
      <w:r w:rsidRPr="00CA5C98">
        <w:t xml:space="preserve"> aanlevert met de applicatie DROP.</w:t>
      </w:r>
    </w:p>
    <w:p w14:paraId="29304371" w14:textId="1D190E79" w:rsidR="009461B4" w:rsidRDefault="009461B4" w:rsidP="009461B4">
      <w:pPr>
        <w:pStyle w:val="Kader"/>
      </w:pPr>
      <w:r w:rsidRPr="00B26823">
        <w:rPr>
          <w:noProof/>
        </w:rPr>
        <mc:AlternateContent>
          <mc:Choice Requires="wps">
            <w:drawing>
              <wp:inline distT="0" distB="0" distL="0" distR="0" wp14:anchorId="07BED350" wp14:editId="3EBD5704">
                <wp:extent cx="5760720" cy="1518516"/>
                <wp:effectExtent l="0" t="0" r="24130" b="22860"/>
                <wp:docPr id="222889179" name="Tekstvak 222889179"/>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3115C161" w14:textId="77777777" w:rsidR="009461B4" w:rsidRPr="009A08A2" w:rsidRDefault="009461B4" w:rsidP="009461B4">
                            <w:pPr>
                              <w:rPr>
                                <w:b/>
                                <w:bCs/>
                              </w:rPr>
                            </w:pPr>
                            <w:r w:rsidRPr="009A08A2">
                              <w:rPr>
                                <w:b/>
                                <w:bCs/>
                              </w:rPr>
                              <w:t>Toekomstige functionaliteit</w:t>
                            </w:r>
                          </w:p>
                          <w:p w14:paraId="2AA87211" w14:textId="77777777" w:rsidR="009461B4" w:rsidRDefault="009461B4" w:rsidP="009461B4">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1B2CC920" w14:textId="77777777" w:rsidR="009461B4" w:rsidRDefault="009461B4" w:rsidP="009461B4"/>
                          <w:p w14:paraId="202C8706" w14:textId="77777777" w:rsidR="009461B4" w:rsidRPr="00541BF1" w:rsidRDefault="009461B4" w:rsidP="009461B4">
                            <w:pPr>
                              <w:rPr>
                                <w:b/>
                                <w:bCs/>
                              </w:rPr>
                            </w:pPr>
                            <w:r w:rsidRPr="00541BF1">
                              <w:rPr>
                                <w:b/>
                                <w:bCs/>
                              </w:rPr>
                              <w:t>Workaround</w:t>
                            </w:r>
                          </w:p>
                          <w:p w14:paraId="6744C612" w14:textId="77777777" w:rsidR="009461B4" w:rsidRPr="00C352EA" w:rsidRDefault="009461B4" w:rsidP="009461B4">
                            <w:r>
                              <w:t xml:space="preserve">Zolang de Mededeling van deze uitspraak nog niet in de DSO-keten is geïmplementeerd, wordt </w:t>
                            </w:r>
                            <w:r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BED350" id="Tekstvak 222889179" o:spid="_x0000_s1198"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CF4DesvAgAAXAQAAA4AAAAAAAAAAAAAAAAALgIAAGRy&#10;cy9lMm9Eb2MueG1sUEsBAi0AFAAGAAgAAAAhAONr2ufcAAAABQEAAA8AAAAAAAAAAAAAAAAAiQQA&#10;AGRycy9kb3ducmV2LnhtbFBLBQYAAAAABAAEAPMAAACSBQAAAAA=&#10;" filled="f" strokeweight=".5pt">
                <v:textbox style="mso-fit-shape-to-text:t">
                  <w:txbxContent>
                    <w:p w14:paraId="3115C161" w14:textId="77777777" w:rsidR="009461B4" w:rsidRPr="009A08A2" w:rsidRDefault="009461B4" w:rsidP="009461B4">
                      <w:pPr>
                        <w:rPr>
                          <w:b/>
                          <w:bCs/>
                        </w:rPr>
                      </w:pPr>
                      <w:r w:rsidRPr="009A08A2">
                        <w:rPr>
                          <w:b/>
                          <w:bCs/>
                        </w:rPr>
                        <w:t>Toekomstige functionaliteit</w:t>
                      </w:r>
                    </w:p>
                    <w:p w14:paraId="2AA87211" w14:textId="77777777" w:rsidR="009461B4" w:rsidRDefault="009461B4" w:rsidP="009461B4">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1B2CC920" w14:textId="77777777" w:rsidR="009461B4" w:rsidRDefault="009461B4" w:rsidP="009461B4"/>
                    <w:p w14:paraId="202C8706" w14:textId="77777777" w:rsidR="009461B4" w:rsidRPr="00541BF1" w:rsidRDefault="009461B4" w:rsidP="009461B4">
                      <w:pPr>
                        <w:rPr>
                          <w:b/>
                          <w:bCs/>
                        </w:rPr>
                      </w:pPr>
                      <w:r w:rsidRPr="00541BF1">
                        <w:rPr>
                          <w:b/>
                          <w:bCs/>
                        </w:rPr>
                        <w:t>Workaround</w:t>
                      </w:r>
                    </w:p>
                    <w:p w14:paraId="6744C612" w14:textId="77777777" w:rsidR="009461B4" w:rsidRPr="00C352EA" w:rsidRDefault="009461B4" w:rsidP="009461B4">
                      <w:r>
                        <w:t xml:space="preserve">Zolang de Mededeling van deze uitspraak nog niet in de DSO-keten is geïmplementeerd, wordt </w:t>
                      </w:r>
                      <w:r w:rsidRPr="00E00881">
                        <w:t>de mededeling van de uitspraak van de rechter aangeleverd met de applicatie DROP.</w:t>
                      </w:r>
                    </w:p>
                  </w:txbxContent>
                </v:textbox>
                <w10:anchorlock/>
              </v:shape>
            </w:pict>
          </mc:Fallback>
        </mc:AlternateContent>
      </w:r>
    </w:p>
    <w:p w14:paraId="3B981A92" w14:textId="77777777" w:rsidR="009461B4" w:rsidRPr="0088293B" w:rsidRDefault="009461B4" w:rsidP="009461B4">
      <w:pPr>
        <w:pStyle w:val="Kop6"/>
      </w:pPr>
      <w:bookmarkStart w:id="1697" w:name="_Ref_1459a3912b6d5d01188553c12b6d5137_9"/>
      <w:commentRangeStart w:id="1698"/>
      <w:commentRangeStart w:id="1699"/>
      <w:commentRangeStart w:id="1700"/>
      <w:commentRangeStart w:id="1701"/>
      <w:r w:rsidRPr="0088293B">
        <w:lastRenderedPageBreak/>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697"/>
      <w:commentRangeEnd w:id="1698"/>
      <w:r w:rsidR="00777CB9">
        <w:rPr>
          <w:rStyle w:val="Verwijzingopmerking"/>
          <w:bCs w:val="0"/>
          <w:i w:val="0"/>
        </w:rPr>
        <w:commentReference w:id="1698"/>
      </w:r>
      <w:commentRangeEnd w:id="1699"/>
      <w:r w:rsidR="00777CB9">
        <w:rPr>
          <w:rStyle w:val="Verwijzingopmerking"/>
          <w:bCs w:val="0"/>
          <w:i w:val="0"/>
        </w:rPr>
        <w:commentReference w:id="1699"/>
      </w:r>
      <w:commentRangeEnd w:id="1700"/>
      <w:r w:rsidR="008B64A8">
        <w:rPr>
          <w:rStyle w:val="Verwijzingopmerking"/>
          <w:bCs w:val="0"/>
          <w:i w:val="0"/>
        </w:rPr>
        <w:commentReference w:id="1700"/>
      </w:r>
      <w:commentRangeEnd w:id="1701"/>
      <w:r w:rsidR="008B64A8">
        <w:rPr>
          <w:rStyle w:val="Verwijzingopmerking"/>
          <w:bCs w:val="0"/>
          <w:i w:val="0"/>
        </w:rPr>
        <w:commentReference w:id="1701"/>
      </w:r>
    </w:p>
    <w:p w14:paraId="6D90B074" w14:textId="39669EAF" w:rsidR="00C235A5" w:rsidRDefault="009461B4" w:rsidP="009461B4">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914088">
        <w:t>het Natura 2000-besluit</w:t>
      </w:r>
      <w:r>
        <w:t>.</w:t>
      </w:r>
    </w:p>
    <w:p w14:paraId="19658CA8" w14:textId="62CE3E43" w:rsidR="009461B4" w:rsidRDefault="009461B4" w:rsidP="009461B4"/>
    <w:p w14:paraId="17D1C9EE" w14:textId="30E26DBA" w:rsidR="00C235A5" w:rsidRDefault="001F1D2B" w:rsidP="009461B4">
      <w:r>
        <w:t>Rijk of provincie</w:t>
      </w:r>
      <w:r w:rsidR="009461B4">
        <w:t xml:space="preserve"> moet nu -zo snel mogelijk na ontvangst van de (laatste) uitspraak- mededeling van de uitspraak doen door te zorgen voor publicatie van de inhoud van de uitspraak in </w:t>
      </w:r>
      <w:r w:rsidR="00AF37AD">
        <w:t>Staatscourant of provinciaal blad</w:t>
      </w:r>
      <w:r w:rsidR="009461B4">
        <w:t xml:space="preserve">. Daarnaast moet </w:t>
      </w:r>
      <w:r>
        <w:t>Rijk of provincie</w:t>
      </w:r>
      <w:r w:rsidR="009461B4">
        <w:t xml:space="preserve"> zorgen voor het </w:t>
      </w:r>
      <w:r w:rsidR="009461B4" w:rsidRPr="00CD2926">
        <w:t xml:space="preserve">verwerken </w:t>
      </w:r>
      <w:r w:rsidR="009461B4">
        <w:t xml:space="preserve">van de gevolgen van de gedeeltelijke vernietiging in de geconsolideerde regeling van </w:t>
      </w:r>
      <w:r w:rsidR="00914088">
        <w:t>het Natura 2000-besluit</w:t>
      </w:r>
      <w:r w:rsidR="009461B4">
        <w:t>. Dat geldt ook als de bestuursrechter zelf in de zaak heeft voorzien door in de uitspraak precies te bepalen hoe het vernietigde deel van het besluit moet luiden.</w:t>
      </w:r>
    </w:p>
    <w:p w14:paraId="743F58A3" w14:textId="663C7CDC" w:rsidR="009461B4" w:rsidRDefault="009461B4" w:rsidP="009461B4"/>
    <w:p w14:paraId="3D385CBA" w14:textId="5FC83041" w:rsidR="009461B4" w:rsidRDefault="009461B4" w:rsidP="009461B4">
      <w:r>
        <w:t xml:space="preserve">Het eindbeeld is als volgt. </w:t>
      </w:r>
      <w:r w:rsidR="001F1D2B">
        <w:t>Rijk of provincie</w:t>
      </w:r>
      <w:r>
        <w:t xml:space="preserve"> doet mededeling van de uitspraak van de rechter met toepassing van de Mededeling conform de STOP/TPOD-standaard. </w:t>
      </w:r>
      <w:r w:rsidR="001F1D2B">
        <w:t>Rijk of provincie</w:t>
      </w:r>
      <w:r>
        <w:t xml:space="preserve"> levert de Mededeling aan de LVBB aan voor de publicatie in </w:t>
      </w:r>
      <w:r w:rsidR="00AF37AD">
        <w:t>Staatscourant of provinciaal blad</w:t>
      </w:r>
      <w:r>
        <w:t xml:space="preserve">. De Mededeling is het aan te leveren ‘product’ waarmee </w:t>
      </w:r>
      <w:r w:rsidR="001F1D2B">
        <w:t>Rijk of provincie</w:t>
      </w:r>
      <w:r>
        <w:t xml:space="preserve"> de RegelingMutatie met de </w:t>
      </w:r>
      <w:r w:rsidRPr="00AD6752">
        <w:t>wijzigingsinstructies</w:t>
      </w:r>
      <w:r>
        <w:t xml:space="preserve"> en de ConsolidatieInformatie aanlevert die nodig zijn om de uitspraak te verwerken in de geconsolideerde regeling van </w:t>
      </w:r>
      <w:r w:rsidR="00914088">
        <w:t>het Natura 2000-besluit</w:t>
      </w:r>
      <w:r>
        <w:t xml:space="preserve">. </w:t>
      </w:r>
      <w:r w:rsidRPr="00710616">
        <w:t>De Mededeling is</w:t>
      </w:r>
      <w:r>
        <w:t xml:space="preserve"> ook</w:t>
      </w:r>
      <w:r w:rsidRPr="00710616">
        <w:t xml:space="preserve"> het aan te leveren ‘product’ waarmee </w:t>
      </w:r>
      <w:r w:rsidR="001F1D2B">
        <w:t>Rijk of provincie</w:t>
      </w:r>
      <w:r>
        <w:t xml:space="preserve"> </w:t>
      </w:r>
      <w:r w:rsidRPr="00710616">
        <w:t>door middel van het Procedureverloop informatie over de status van het besluit doorgeeft.</w:t>
      </w:r>
    </w:p>
    <w:p w14:paraId="364A1A9F" w14:textId="670FDB3D" w:rsidR="009461B4" w:rsidRDefault="009461B4" w:rsidP="009461B4">
      <w:r w:rsidRPr="00710616">
        <w:t xml:space="preserve">Het eindbeeld </w:t>
      </w:r>
      <w:r>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1F1D2B">
        <w:t>Rijk of provincie</w:t>
      </w:r>
      <w:r>
        <w:t xml:space="preserv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53EC1170" w14:textId="77777777" w:rsidR="009461B4" w:rsidRDefault="009461B4" w:rsidP="009461B4">
      <w:pPr>
        <w:pStyle w:val="Kader"/>
      </w:pPr>
      <w:r w:rsidRPr="00B26823">
        <w:rPr>
          <w:noProof/>
        </w:rPr>
        <mc:AlternateContent>
          <mc:Choice Requires="wps">
            <w:drawing>
              <wp:inline distT="0" distB="0" distL="0" distR="0" wp14:anchorId="00BFFBB7" wp14:editId="602844FD">
                <wp:extent cx="5400040" cy="2406360"/>
                <wp:effectExtent l="0" t="0" r="22860" b="10160"/>
                <wp:docPr id="1551507754" name="Tekstvak 1551507754"/>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84E5804" w14:textId="77777777" w:rsidR="009461B4" w:rsidRPr="009A08A2" w:rsidRDefault="009461B4" w:rsidP="009461B4">
                            <w:pPr>
                              <w:rPr>
                                <w:b/>
                                <w:bCs/>
                              </w:rPr>
                            </w:pPr>
                            <w:r w:rsidRPr="009A08A2">
                              <w:rPr>
                                <w:b/>
                                <w:bCs/>
                              </w:rPr>
                              <w:t>Toekomstige functionaliteit</w:t>
                            </w:r>
                          </w:p>
                          <w:p w14:paraId="50936D51" w14:textId="77777777" w:rsidR="009461B4" w:rsidRDefault="009461B4" w:rsidP="009461B4">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2D58A6D" w14:textId="77777777" w:rsidR="009461B4" w:rsidRDefault="009461B4" w:rsidP="009461B4"/>
                          <w:p w14:paraId="152C54D0" w14:textId="77777777" w:rsidR="009461B4" w:rsidRPr="00541BF1" w:rsidRDefault="009461B4" w:rsidP="009461B4">
                            <w:pPr>
                              <w:rPr>
                                <w:b/>
                                <w:bCs/>
                              </w:rPr>
                            </w:pPr>
                            <w:r w:rsidRPr="00541BF1">
                              <w:rPr>
                                <w:b/>
                                <w:bCs/>
                              </w:rPr>
                              <w:t>Workaround</w:t>
                            </w:r>
                          </w:p>
                          <w:p w14:paraId="60BE618A" w14:textId="77777777" w:rsidR="009461B4" w:rsidRPr="00C352EA" w:rsidRDefault="009461B4" w:rsidP="009461B4">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BFFBB7" id="Tekstvak 1551507754" o:spid="_x0000_s119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mDwXDECAABcBAAADgAAAAAAAAAAAAAAAAAuAgAA&#10;ZHJzL2Uyb0RvYy54bWxQSwECLQAUAAYACAAAACEAygs3AdwAAAAFAQAADwAAAAAAAAAAAAAAAACL&#10;BAAAZHJzL2Rvd25yZXYueG1sUEsFBgAAAAAEAAQA8wAAAJQFAAAAAA==&#10;" filled="f" strokeweight=".5pt">
                <v:textbox style="mso-fit-shape-to-text:t">
                  <w:txbxContent>
                    <w:p w14:paraId="584E5804" w14:textId="77777777" w:rsidR="009461B4" w:rsidRPr="009A08A2" w:rsidRDefault="009461B4" w:rsidP="009461B4">
                      <w:pPr>
                        <w:rPr>
                          <w:b/>
                          <w:bCs/>
                        </w:rPr>
                      </w:pPr>
                      <w:r w:rsidRPr="009A08A2">
                        <w:rPr>
                          <w:b/>
                          <w:bCs/>
                        </w:rPr>
                        <w:t>Toekomstige functionaliteit</w:t>
                      </w:r>
                    </w:p>
                    <w:p w14:paraId="50936D51" w14:textId="77777777" w:rsidR="009461B4" w:rsidRDefault="009461B4" w:rsidP="009461B4">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2D58A6D" w14:textId="77777777" w:rsidR="009461B4" w:rsidRDefault="009461B4" w:rsidP="009461B4"/>
                    <w:p w14:paraId="152C54D0" w14:textId="77777777" w:rsidR="009461B4" w:rsidRPr="00541BF1" w:rsidRDefault="009461B4" w:rsidP="009461B4">
                      <w:pPr>
                        <w:rPr>
                          <w:b/>
                          <w:bCs/>
                        </w:rPr>
                      </w:pPr>
                      <w:r w:rsidRPr="00541BF1">
                        <w:rPr>
                          <w:b/>
                          <w:bCs/>
                        </w:rPr>
                        <w:t>Workaround</w:t>
                      </w:r>
                    </w:p>
                    <w:p w14:paraId="60BE618A" w14:textId="77777777" w:rsidR="009461B4" w:rsidRPr="00C352EA" w:rsidRDefault="009461B4" w:rsidP="009461B4">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2265E110" w14:textId="795D4501" w:rsidR="009461B4" w:rsidRDefault="009461B4" w:rsidP="009461B4">
      <w:r w:rsidRPr="00AD33C7">
        <w:t xml:space="preserve">Voor de workaround levert </w:t>
      </w:r>
      <w:r w:rsidR="001F1D2B">
        <w:t>Rijk of provincie</w:t>
      </w:r>
      <w:r>
        <w:t xml:space="preserve"> i</w:t>
      </w:r>
      <w:r w:rsidRPr="00930F63">
        <w:t xml:space="preserve">n het geval van gedeeltelijke vernietiging van het besluit en van de rechtsgevolgen daarvan </w:t>
      </w:r>
      <w:r w:rsidRPr="00AD33C7">
        <w:t>het volgende aan de LVBB aan</w:t>
      </w:r>
      <w:r>
        <w:t>:</w:t>
      </w:r>
    </w:p>
    <w:p w14:paraId="3977E174" w14:textId="77777777" w:rsidR="009461B4" w:rsidRDefault="009461B4" w:rsidP="009461B4">
      <w:pPr>
        <w:pStyle w:val="Opsommingtekens1"/>
      </w:pPr>
      <w:r>
        <w:lastRenderedPageBreak/>
        <w:t>een besluit conform model BesluitCompact (met als soortProcedure definitief besluit) met de volgende onderdelen:</w:t>
      </w:r>
    </w:p>
    <w:p w14:paraId="4710F349" w14:textId="6412920F" w:rsidR="009461B4" w:rsidRDefault="009461B4" w:rsidP="009461B4">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12ADA">
        <w:t xml:space="preserve">het </w:t>
      </w:r>
      <w:r w:rsidR="00E8426C" w:rsidRPr="00E8426C">
        <w:t>Aanwijzingsbesluit Drents-Friese Wold en Leggelderveld</w:t>
      </w:r>
      <w:r w:rsidRPr="005A3B91">
        <w:t>’</w:t>
      </w:r>
    </w:p>
    <w:p w14:paraId="705210AE" w14:textId="77777777" w:rsidR="009461B4" w:rsidRDefault="009461B4" w:rsidP="009461B4">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756E943" w14:textId="77777777" w:rsidR="009461B4" w:rsidRDefault="009461B4" w:rsidP="009461B4">
      <w:pPr>
        <w:pStyle w:val="Opsommingtekens2"/>
      </w:pPr>
      <w:r>
        <w:t>Lichaam, met daarin:</w:t>
      </w:r>
    </w:p>
    <w:p w14:paraId="7C3F612A" w14:textId="20BBCC61" w:rsidR="009461B4" w:rsidRDefault="009461B4" w:rsidP="009461B4">
      <w:pPr>
        <w:pStyle w:val="Opsommingtekens3"/>
      </w:pPr>
      <w:r>
        <w:t xml:space="preserve">WijzigArtikel: geef hierin aan dat de uitspraak wordt verwerkt in de geconsolideerde regeling van </w:t>
      </w:r>
      <w:r w:rsidR="00914088">
        <w:t>het Natura 2000-besluit</w:t>
      </w:r>
      <w:r>
        <w:t xml:space="preserve"> zoals is aangegeven in de WijzigBijlage</w:t>
      </w:r>
    </w:p>
    <w:p w14:paraId="267F8072" w14:textId="5F317CCE" w:rsidR="009461B4" w:rsidRDefault="009461B4" w:rsidP="009461B4">
      <w:pPr>
        <w:pStyle w:val="Opsommingtekens3"/>
      </w:pPr>
      <w:r>
        <w:t xml:space="preserve">Artikel: </w:t>
      </w:r>
      <w:r w:rsidR="00A37989" w:rsidRPr="00A37989">
        <w:t xml:space="preserve">vermeld in dit (reguliere) artikel dat het Natura 2000-besluit </w:t>
      </w:r>
      <w:r w:rsidR="00DD0081">
        <w:t xml:space="preserve">gedeeltelijk </w:t>
      </w:r>
      <w:r w:rsidR="00A37989" w:rsidRPr="00A37989">
        <w:t>is vernietigd door de uitspraak en op welke datum dat was</w:t>
      </w:r>
    </w:p>
    <w:p w14:paraId="046F5661" w14:textId="0C8E2FF3" w:rsidR="009461B4" w:rsidRDefault="009461B4" w:rsidP="009461B4">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regeling </w:t>
      </w:r>
      <w:r>
        <w:t xml:space="preserve">worden </w:t>
      </w:r>
      <w:r w:rsidRPr="00773D4C">
        <w:t>door</w:t>
      </w:r>
      <w:r>
        <w:t>ge</w:t>
      </w:r>
      <w:r w:rsidRPr="00773D4C">
        <w:t>voer</w:t>
      </w:r>
      <w:r>
        <w:t>d</w:t>
      </w:r>
      <w:r w:rsidRPr="000B3C3F">
        <w:t xml:space="preserve"> </w:t>
      </w:r>
      <w:r w:rsidRPr="00980CDB">
        <w:t xml:space="preserve">(of, in het geval van toepassing van de alternatieve wijzigingsmethode Integrale tekstvervanging, een VervangRegeling met daarin de nieuwe versie van de regeling van </w:t>
      </w:r>
      <w:r w:rsidR="00914088">
        <w:t>het Natura 2000-besluit</w:t>
      </w:r>
      <w:r w:rsidRPr="00980CDB">
        <w:t xml:space="preserve"> waarin de </w:t>
      </w:r>
      <w:r>
        <w:t>uitspraak</w:t>
      </w:r>
      <w:r w:rsidRPr="00980CDB">
        <w:t xml:space="preserve"> is verwerkt)</w:t>
      </w:r>
    </w:p>
    <w:p w14:paraId="3E518D39" w14:textId="77777777" w:rsidR="009461B4" w:rsidRPr="000B3C3F" w:rsidRDefault="009461B4" w:rsidP="009461B4">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59A39035" w14:textId="77777777" w:rsidR="009461B4" w:rsidRDefault="009461B4" w:rsidP="009461B4">
      <w:pPr>
        <w:pStyle w:val="Opsommingtekens1"/>
      </w:pPr>
      <w:r>
        <w:t>Besluit- en RegelingMetadata</w:t>
      </w:r>
    </w:p>
    <w:p w14:paraId="72E02C8C" w14:textId="77777777" w:rsidR="009461B4" w:rsidRDefault="009461B4" w:rsidP="009461B4">
      <w:pPr>
        <w:pStyle w:val="Opsommingtekens1"/>
      </w:pPr>
      <w:r>
        <w:t xml:space="preserve">een </w:t>
      </w:r>
      <w:r w:rsidRPr="001B2E64">
        <w:t xml:space="preserve">module </w:t>
      </w:r>
      <w:r>
        <w:t xml:space="preserve">ConsolidatieInformatie </w:t>
      </w:r>
      <w:r w:rsidRPr="00A20379">
        <w:t>met daarin:</w:t>
      </w:r>
    </w:p>
    <w:p w14:paraId="1D19FB43" w14:textId="77777777" w:rsidR="009461B4" w:rsidRDefault="009461B4" w:rsidP="009461B4">
      <w:pPr>
        <w:pStyle w:val="Opsommingtekens2"/>
      </w:pPr>
      <w:r>
        <w:t xml:space="preserve">(een </w:t>
      </w:r>
      <w:r w:rsidRPr="00415B36">
        <w:t>container</w:t>
      </w:r>
      <w:r>
        <w:t>)</w:t>
      </w:r>
      <w:r w:rsidRPr="00415B36">
        <w:t xml:space="preserve"> BeoogdeRegelgeving</w:t>
      </w:r>
      <w:r>
        <w:t xml:space="preserve"> met daarin:</w:t>
      </w:r>
    </w:p>
    <w:p w14:paraId="08C8EB52" w14:textId="77777777" w:rsidR="009461B4" w:rsidRDefault="009461B4" w:rsidP="009461B4">
      <w:pPr>
        <w:pStyle w:val="Opsommingtekens3"/>
      </w:pPr>
      <w:r>
        <w:t>BeoogdeRegeling</w:t>
      </w:r>
      <w:r w:rsidRPr="00EC38E9">
        <w:t>, met daarbinnen:</w:t>
      </w:r>
    </w:p>
    <w:p w14:paraId="1EF86230" w14:textId="77777777" w:rsidR="009461B4" w:rsidRDefault="009461B4" w:rsidP="009461B4">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39DB8429" w14:textId="77777777" w:rsidR="009461B4" w:rsidRDefault="009461B4" w:rsidP="009461B4">
      <w:pPr>
        <w:pStyle w:val="Opsommingtekens4"/>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3569DFA1" w14:textId="77777777" w:rsidR="009461B4" w:rsidRDefault="009461B4" w:rsidP="009461B4">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9B4E8F3" w14:textId="77777777" w:rsidR="009461B4" w:rsidRDefault="009461B4" w:rsidP="009461B4">
      <w:pPr>
        <w:pStyle w:val="Opsommingtekens3"/>
      </w:pPr>
      <w:r>
        <w:t>BeoogdInformatieobject, voor ieder Informatieobject dat naar aanleiding van de uitspraak wordt toegevoegd of gewijzigd</w:t>
      </w:r>
      <w:r w:rsidRPr="00EC38E9">
        <w:t>, met daarbinnen:</w:t>
      </w:r>
    </w:p>
    <w:p w14:paraId="6C59745D" w14:textId="77777777" w:rsidR="009461B4" w:rsidRDefault="009461B4" w:rsidP="009461B4">
      <w:pPr>
        <w:pStyle w:val="Opsommingtekens4"/>
      </w:pPr>
      <w:r>
        <w:t xml:space="preserve">Doel: vul hier het Doel in van </w:t>
      </w:r>
      <w:r w:rsidRPr="00A1700F">
        <w:t xml:space="preserve">het </w:t>
      </w:r>
      <w:r w:rsidRPr="00BB3A3C">
        <w:t>(technisch noodzakelijke) besluit</w:t>
      </w:r>
    </w:p>
    <w:p w14:paraId="3ED1F591" w14:textId="77777777" w:rsidR="009461B4" w:rsidRPr="004F1952" w:rsidRDefault="009461B4" w:rsidP="009461B4">
      <w:pPr>
        <w:pStyle w:val="Opsommingtekens4"/>
      </w:pPr>
      <w:r>
        <w:t xml:space="preserve">instrumentVersie: vul hier de identificatie in van </w:t>
      </w:r>
      <w:r w:rsidRPr="00A1700F">
        <w:t>het nieuwe Informatieobject</w:t>
      </w:r>
    </w:p>
    <w:p w14:paraId="17C6972A" w14:textId="77777777" w:rsidR="009461B4" w:rsidRPr="007A0873" w:rsidRDefault="009461B4" w:rsidP="009461B4">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8A1F7C8" w14:textId="77777777" w:rsidR="009461B4" w:rsidRDefault="009461B4" w:rsidP="009461B4">
      <w:pPr>
        <w:pStyle w:val="Opsommingtekens2"/>
      </w:pPr>
      <w:r w:rsidRPr="00EA48BC">
        <w:t xml:space="preserve">(een container) </w:t>
      </w:r>
      <w:r>
        <w:t xml:space="preserve">Tijdstempels </w:t>
      </w:r>
      <w:r w:rsidRPr="00EA48BC">
        <w:t>met daarin:</w:t>
      </w:r>
    </w:p>
    <w:p w14:paraId="38AB7F1C" w14:textId="77777777" w:rsidR="009461B4" w:rsidRDefault="009461B4" w:rsidP="009461B4">
      <w:pPr>
        <w:pStyle w:val="Opsommingtekens3"/>
      </w:pPr>
      <w:r>
        <w:t>Tijdstempel</w:t>
      </w:r>
      <w:r w:rsidRPr="00677BA0">
        <w:t>, met daarbinnen:</w:t>
      </w:r>
    </w:p>
    <w:p w14:paraId="26382BA4" w14:textId="77777777" w:rsidR="009461B4" w:rsidRDefault="009461B4" w:rsidP="009461B4">
      <w:pPr>
        <w:pStyle w:val="Opsommingtekens4"/>
      </w:pPr>
      <w:r w:rsidRPr="00ED2B1F">
        <w:t xml:space="preserve">Doel: vul hier het Doel in van het </w:t>
      </w:r>
      <w:r w:rsidRPr="006E707C">
        <w:t>(technisch noodzakelijke) besluit</w:t>
      </w:r>
    </w:p>
    <w:p w14:paraId="53EEFD95" w14:textId="77777777" w:rsidR="009461B4" w:rsidRDefault="009461B4" w:rsidP="009461B4">
      <w:pPr>
        <w:pStyle w:val="Opsommingtekens4"/>
      </w:pPr>
      <w:r>
        <w:t>soortTijdstempel: juridischWerkendVanaf</w:t>
      </w:r>
    </w:p>
    <w:p w14:paraId="12831027" w14:textId="77777777" w:rsidR="009461B4" w:rsidRDefault="009461B4" w:rsidP="009461B4">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wordt gepubliceerd in het publicatieblad</w:t>
      </w:r>
    </w:p>
    <w:p w14:paraId="2ED2BA4F" w14:textId="79983D5A" w:rsidR="00C235A5" w:rsidRDefault="009461B4" w:rsidP="009461B4">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EB7098A" w14:textId="65423AD2" w:rsidR="009461B4" w:rsidRDefault="009461B4" w:rsidP="009461B4">
      <w:pPr>
        <w:pStyle w:val="Opsommingtekens1"/>
      </w:pPr>
      <w:r>
        <w:t>aangepaste versies van OW-objecten</w:t>
      </w:r>
    </w:p>
    <w:p w14:paraId="7EF5EBFD" w14:textId="77777777" w:rsidR="009461B4" w:rsidRDefault="009461B4" w:rsidP="009461B4"/>
    <w:p w14:paraId="3B6B48AA" w14:textId="2AADF8E9" w:rsidR="009461B4" w:rsidRDefault="009461B4" w:rsidP="009461B4">
      <w:r>
        <w:lastRenderedPageBreak/>
        <w:t xml:space="preserve">De bestuursrechter kan in de uitspraak, naast de gedeeltelijke vernietiging van het besluit, </w:t>
      </w:r>
      <w:r w:rsidR="001F1D2B">
        <w:t>Rijk of provincie</w:t>
      </w:r>
      <w:r>
        <w:t xml:space="preserve"> opdragen een </w:t>
      </w:r>
      <w:r w:rsidRPr="008078A3">
        <w:t>nieuw besluit te nemen</w:t>
      </w:r>
      <w:r>
        <w:t xml:space="preserve">. </w:t>
      </w:r>
      <w:r w:rsidR="001F1D2B">
        <w:t>Rijk of provincie</w:t>
      </w:r>
      <w:r>
        <w:t xml:space="preserve"> moet mededeling doen van die uitspraak en zorgen voor verwerking van die gedeeltelijke vernietiging in de geconsolideerde regeling van </w:t>
      </w:r>
      <w:r w:rsidR="00914088">
        <w:t>het Natura 2000-besluit</w:t>
      </w:r>
      <w:r>
        <w:t xml:space="preserve">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1DCF700F" w14:textId="77777777" w:rsidR="009461B4" w:rsidRPr="0088293B" w:rsidRDefault="009461B4" w:rsidP="009461B4">
      <w:pPr>
        <w:pStyle w:val="Kop6"/>
      </w:pPr>
      <w:bookmarkStart w:id="1702" w:name="_Ref_1459a3912b6d5d01188553c12b6d5137_10"/>
      <w:commentRangeStart w:id="1703"/>
      <w:commentRangeStart w:id="1704"/>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702"/>
      <w:commentRangeEnd w:id="1703"/>
      <w:r w:rsidR="004A372F">
        <w:rPr>
          <w:rStyle w:val="Verwijzingopmerking"/>
          <w:bCs w:val="0"/>
          <w:i w:val="0"/>
        </w:rPr>
        <w:commentReference w:id="1703"/>
      </w:r>
      <w:commentRangeEnd w:id="1704"/>
      <w:r w:rsidR="00C80089">
        <w:rPr>
          <w:rStyle w:val="Verwijzingopmerking"/>
          <w:bCs w:val="0"/>
          <w:i w:val="0"/>
        </w:rPr>
        <w:commentReference w:id="1704"/>
      </w:r>
    </w:p>
    <w:p w14:paraId="12FCEE5E" w14:textId="32DC5E21" w:rsidR="009461B4" w:rsidRDefault="00C02B72" w:rsidP="009461B4">
      <w:r w:rsidRPr="00C02B72">
        <w:t xml:space="preserve">Als er tegen </w:t>
      </w:r>
      <w:r w:rsidR="001C40F4">
        <w:t>het</w:t>
      </w:r>
      <w:r w:rsidRPr="00C02B72">
        <w:t xml:space="preserve"> besluit een of meer beroepen zijn ingesteld die gegrond zijn verklaard en hebben geleid tot gehele vernietiging van het besluit en de rechtsgevolgen daarvan, heeft dat zowel gevolgen voor de status van het besluit als voor de inhoud van</w:t>
      </w:r>
      <w:r w:rsidR="001C40F4">
        <w:t xml:space="preserve"> (de Regeling van) </w:t>
      </w:r>
      <w:r w:rsidR="001C40F4" w:rsidRPr="001C40F4">
        <w:t>het Natura 2000-besluit</w:t>
      </w:r>
      <w:r w:rsidR="001C40F4">
        <w:t>.</w:t>
      </w:r>
      <w:r w:rsidR="009461B4">
        <w:t xml:space="preserve"> </w:t>
      </w:r>
      <w:r w:rsidR="001F1D2B">
        <w:t>Rijk of provincie</w:t>
      </w:r>
      <w:r w:rsidR="009461B4">
        <w:t xml:space="preserve"> moet nu -zo snel mogelijk na ontvangst van de (laatste) uitspraak- mededeling van de uitspraak doen door te zorgen voor publicatie van de inhoud van de uitspraak in </w:t>
      </w:r>
      <w:r w:rsidR="00AF37AD">
        <w:t>Staatscourant of provinciaal blad</w:t>
      </w:r>
      <w:r w:rsidR="009461B4">
        <w:t xml:space="preserve">. Door de gehele vernietiging bestaat juridisch gezien </w:t>
      </w:r>
      <w:r w:rsidR="00914088">
        <w:t>het Natura 2000-besluit</w:t>
      </w:r>
      <w:r w:rsidR="009461B4">
        <w:t xml:space="preserve"> niet meer</w:t>
      </w:r>
      <w:r w:rsidR="009461B4" w:rsidRPr="004F08FD">
        <w:t>; daar is geen handeling (of besluit) voor nodig. In de regelingenbank op overheid.nl en in DSO-LV verdwijn</w:t>
      </w:r>
      <w:r w:rsidR="009461B4">
        <w:t>t</w:t>
      </w:r>
      <w:r w:rsidR="009461B4" w:rsidRPr="004F08FD">
        <w:t xml:space="preserve"> </w:t>
      </w:r>
      <w:r w:rsidR="00914088">
        <w:t>het Natura 2000-besluit</w:t>
      </w:r>
      <w:r w:rsidR="009461B4">
        <w:t xml:space="preserve"> </w:t>
      </w:r>
      <w:r w:rsidR="009461B4" w:rsidRPr="004F08FD">
        <w:t xml:space="preserve">niet vanzelf; er moet informatie worden aangeleverd waardoor </w:t>
      </w:r>
      <w:r w:rsidR="00914088">
        <w:t>het Natura 2000-besluit</w:t>
      </w:r>
      <w:r w:rsidR="009461B4" w:rsidRPr="004F08FD">
        <w:t xml:space="preserve"> daar niet langer getoond wordt. Dat gebeurt door -in de ConsolidatieInformatie- een Intrekking aan de LVBB aan te leveren: een setje gegevens dat zorgt voor de technische intrekking van </w:t>
      </w:r>
      <w:r w:rsidR="009461B4">
        <w:t xml:space="preserve">de regeling van </w:t>
      </w:r>
      <w:r w:rsidR="00914088">
        <w:t>het Natura 2000-besluit</w:t>
      </w:r>
      <w:r w:rsidR="009461B4" w:rsidRPr="004F08FD">
        <w:t xml:space="preserve">. Dit is alleen een technische intrekking. In juridische zin is er geen sprake van intrekking van </w:t>
      </w:r>
      <w:r w:rsidR="002F4B49">
        <w:t>de regeling</w:t>
      </w:r>
      <w:r w:rsidR="009461B4">
        <w:t xml:space="preserve"> of van het besluit</w:t>
      </w:r>
      <w:r w:rsidR="009461B4" w:rsidRPr="004F08FD">
        <w:t xml:space="preserve">. Op officielebekendmakingen.nl is -ook na de intrekking van </w:t>
      </w:r>
      <w:r w:rsidR="002F4B49">
        <w:t xml:space="preserve">de Regeling van </w:t>
      </w:r>
      <w:r w:rsidR="00914088">
        <w:t>het Natura 2000-besluit</w:t>
      </w:r>
      <w:r w:rsidR="009461B4" w:rsidRPr="004F08FD">
        <w:t xml:space="preserve">- de bekendmaking van </w:t>
      </w:r>
      <w:r w:rsidR="00914088">
        <w:t>het Natura 2000-besluit</w:t>
      </w:r>
      <w:r w:rsidR="009461B4" w:rsidRPr="004F08FD">
        <w:t xml:space="preserve"> nog steeds te vinden.</w:t>
      </w:r>
      <w:r w:rsidR="009461B4">
        <w:t xml:space="preserve"> </w:t>
      </w:r>
      <w:r w:rsidR="009461B4" w:rsidRPr="00315969">
        <w:t xml:space="preserve">Door de aanlevering van de Intrekking zorgt de LVBB er voor dat </w:t>
      </w:r>
      <w:r w:rsidR="00914088">
        <w:t>het Natura 2000-besluit</w:t>
      </w:r>
      <w:r w:rsidR="009461B4" w:rsidRPr="00315969">
        <w:t xml:space="preserve"> in de lokale </w:t>
      </w:r>
      <w:r w:rsidR="009461B4">
        <w:t xml:space="preserve">of nationale </w:t>
      </w:r>
      <w:r w:rsidR="009461B4" w:rsidRPr="00315969">
        <w:t xml:space="preserve">regelingenbank op overheid.nl niet meer getoond wordt. De LVBB geeft deze informatie door zodat ook DSO-LV </w:t>
      </w:r>
      <w:r w:rsidR="00914088">
        <w:t>het Natura 2000-besluit</w:t>
      </w:r>
      <w:r w:rsidR="009461B4">
        <w:t xml:space="preserve"> niet meer toont</w:t>
      </w:r>
      <w:r w:rsidR="009461B4" w:rsidRPr="00315969">
        <w:t xml:space="preserve">. Via tijdreizen in DSO-LV is </w:t>
      </w:r>
      <w:r w:rsidR="00914088">
        <w:t>het Natura 2000-besluit</w:t>
      </w:r>
      <w:r w:rsidR="009461B4" w:rsidRPr="00315969">
        <w:t xml:space="preserve"> nog steeds te vinden.</w:t>
      </w:r>
    </w:p>
    <w:p w14:paraId="19F7F42A" w14:textId="77777777" w:rsidR="00D746CD" w:rsidRDefault="00D746CD" w:rsidP="009461B4"/>
    <w:p w14:paraId="0C5136C9" w14:textId="71FD3570" w:rsidR="009461B4" w:rsidRDefault="009461B4" w:rsidP="009461B4">
      <w:r>
        <w:t xml:space="preserve">Het eindbeeld is als volgt. </w:t>
      </w:r>
      <w:r w:rsidR="001F1D2B">
        <w:t>Rijk of provincie</w:t>
      </w:r>
      <w:r>
        <w:t xml:space="preserve"> doet mededeling van de uitspraak van de rechter met toepassing van de Mededeling conform de STOP/TPOD-standaard. </w:t>
      </w:r>
      <w:r w:rsidR="001F1D2B">
        <w:t>Rijk of provincie</w:t>
      </w:r>
      <w:r>
        <w:t xml:space="preserve"> levert de Mededeling aan de LVBB aan voor de publicatie in </w:t>
      </w:r>
      <w:r w:rsidR="00AF37AD">
        <w:t>Staatscourant of provinciaal blad</w:t>
      </w:r>
      <w:r>
        <w:t xml:space="preserve">. De Mededeling is het aan te leveren ‘product’ waarmee </w:t>
      </w:r>
      <w:r w:rsidR="001F1D2B">
        <w:t>Rijk of provincie</w:t>
      </w:r>
      <w:r>
        <w:t xml:space="preserve"> de Intrekking aanlevert.</w:t>
      </w:r>
    </w:p>
    <w:p w14:paraId="22AF7E0F" w14:textId="19A05C33" w:rsidR="009461B4" w:rsidRDefault="009461B4" w:rsidP="009461B4">
      <w:r>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1F1D2B">
        <w:t>Rijk of provincie</w:t>
      </w:r>
      <w:r>
        <w:t xml:space="preserv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de technische intrekking te doen. Dit technisch noodzakelijke besluit wordt op officielebekendmakingen.nl bekendgemaakt.</w:t>
      </w:r>
    </w:p>
    <w:p w14:paraId="4183D267" w14:textId="77777777" w:rsidR="009461B4" w:rsidRDefault="009461B4" w:rsidP="009461B4">
      <w:pPr>
        <w:pStyle w:val="Kader"/>
      </w:pPr>
      <w:r w:rsidRPr="00B26823">
        <w:rPr>
          <w:noProof/>
        </w:rPr>
        <w:lastRenderedPageBreak/>
        <mc:AlternateContent>
          <mc:Choice Requires="wps">
            <w:drawing>
              <wp:inline distT="0" distB="0" distL="0" distR="0" wp14:anchorId="03EB8FE2" wp14:editId="7EFB743D">
                <wp:extent cx="5400040" cy="2406360"/>
                <wp:effectExtent l="0" t="0" r="22860" b="10160"/>
                <wp:docPr id="1764113048" name="Tekstvak 176411304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3646BE9" w14:textId="77777777" w:rsidR="009461B4" w:rsidRPr="009A08A2" w:rsidRDefault="009461B4" w:rsidP="009461B4">
                            <w:pPr>
                              <w:rPr>
                                <w:b/>
                                <w:bCs/>
                              </w:rPr>
                            </w:pPr>
                            <w:r w:rsidRPr="009A08A2">
                              <w:rPr>
                                <w:b/>
                                <w:bCs/>
                              </w:rPr>
                              <w:t>Toekomstige functionaliteit</w:t>
                            </w:r>
                          </w:p>
                          <w:p w14:paraId="4E8CB6BE" w14:textId="55B0112C" w:rsidR="009461B4" w:rsidRDefault="009461B4" w:rsidP="009461B4">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rsidR="00B65826">
                              <w:t xml:space="preserve">de Regeling van </w:t>
                            </w:r>
                            <w:r>
                              <w:t xml:space="preserve">het </w:t>
                            </w:r>
                            <w:r w:rsidR="00B65826">
                              <w:t xml:space="preserve">Natura 2000-besluit </w:t>
                            </w:r>
                            <w:r>
                              <w:t>niet meer te tonen in regelingenbank en in DSO-LV</w:t>
                            </w:r>
                            <w:r w:rsidRPr="00DD583D">
                              <w:t>.</w:t>
                            </w:r>
                            <w:r>
                              <w:t xml:space="preserve"> De Mededeling is </w:t>
                            </w:r>
                            <w:r w:rsidRPr="00B334C3">
                              <w:t>in de DSO-keten nog niet geïmplementeerd.</w:t>
                            </w:r>
                          </w:p>
                          <w:p w14:paraId="074B737D" w14:textId="77777777" w:rsidR="009461B4" w:rsidRDefault="009461B4" w:rsidP="009461B4"/>
                          <w:p w14:paraId="749A3B6D" w14:textId="77777777" w:rsidR="009461B4" w:rsidRPr="00541BF1" w:rsidRDefault="009461B4" w:rsidP="009461B4">
                            <w:pPr>
                              <w:rPr>
                                <w:b/>
                                <w:bCs/>
                              </w:rPr>
                            </w:pPr>
                            <w:r w:rsidRPr="00541BF1">
                              <w:rPr>
                                <w:b/>
                                <w:bCs/>
                              </w:rPr>
                              <w:t>Workaround</w:t>
                            </w:r>
                          </w:p>
                          <w:p w14:paraId="5BE6CD91" w14:textId="7BEECD1E" w:rsidR="009461B4" w:rsidRPr="00C352EA" w:rsidRDefault="009461B4" w:rsidP="009461B4">
                            <w:r>
                              <w:t xml:space="preserve">Zolang de Mededeling nog niet in de DSO-keten is geïmplementeerd, wordt voor het doen van mededeling van de uitspraak van de rechter en het intrekken van (de regeling van) </w:t>
                            </w:r>
                            <w:r w:rsidR="00747483" w:rsidRPr="00747483">
                              <w:t xml:space="preserve">het Natura 2000-besluit </w:t>
                            </w:r>
                            <w:r>
                              <w:t xml:space="preserve">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3EB8FE2" id="Tekstvak 1764113048" o:spid="_x0000_s120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zBekPDECAABcBAAADgAAAAAAAAAAAAAAAAAuAgAA&#10;ZHJzL2Uyb0RvYy54bWxQSwECLQAUAAYACAAAACEAygs3AdwAAAAFAQAADwAAAAAAAAAAAAAAAACL&#10;BAAAZHJzL2Rvd25yZXYueG1sUEsFBgAAAAAEAAQA8wAAAJQFAAAAAA==&#10;" filled="f" strokeweight=".5pt">
                <v:textbox style="mso-fit-shape-to-text:t">
                  <w:txbxContent>
                    <w:p w14:paraId="53646BE9" w14:textId="77777777" w:rsidR="009461B4" w:rsidRPr="009A08A2" w:rsidRDefault="009461B4" w:rsidP="009461B4">
                      <w:pPr>
                        <w:rPr>
                          <w:b/>
                          <w:bCs/>
                        </w:rPr>
                      </w:pPr>
                      <w:r w:rsidRPr="009A08A2">
                        <w:rPr>
                          <w:b/>
                          <w:bCs/>
                        </w:rPr>
                        <w:t>Toekomstige functionaliteit</w:t>
                      </w:r>
                    </w:p>
                    <w:p w14:paraId="4E8CB6BE" w14:textId="55B0112C" w:rsidR="009461B4" w:rsidRDefault="009461B4" w:rsidP="009461B4">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rsidR="00B65826">
                        <w:t xml:space="preserve">de Regeling van </w:t>
                      </w:r>
                      <w:r>
                        <w:t xml:space="preserve">het </w:t>
                      </w:r>
                      <w:r w:rsidR="00B65826">
                        <w:t xml:space="preserve">Natura 2000-besluit </w:t>
                      </w:r>
                      <w:r>
                        <w:t>niet meer te tonen in regelingenbank en in DSO-LV</w:t>
                      </w:r>
                      <w:r w:rsidRPr="00DD583D">
                        <w:t>.</w:t>
                      </w:r>
                      <w:r>
                        <w:t xml:space="preserve"> De Mededeling is </w:t>
                      </w:r>
                      <w:r w:rsidRPr="00B334C3">
                        <w:t>in de DSO-keten nog niet geïmplementeerd.</w:t>
                      </w:r>
                    </w:p>
                    <w:p w14:paraId="074B737D" w14:textId="77777777" w:rsidR="009461B4" w:rsidRDefault="009461B4" w:rsidP="009461B4"/>
                    <w:p w14:paraId="749A3B6D" w14:textId="77777777" w:rsidR="009461B4" w:rsidRPr="00541BF1" w:rsidRDefault="009461B4" w:rsidP="009461B4">
                      <w:pPr>
                        <w:rPr>
                          <w:b/>
                          <w:bCs/>
                        </w:rPr>
                      </w:pPr>
                      <w:r w:rsidRPr="00541BF1">
                        <w:rPr>
                          <w:b/>
                          <w:bCs/>
                        </w:rPr>
                        <w:t>Workaround</w:t>
                      </w:r>
                    </w:p>
                    <w:p w14:paraId="5BE6CD91" w14:textId="7BEECD1E" w:rsidR="009461B4" w:rsidRPr="00C352EA" w:rsidRDefault="009461B4" w:rsidP="009461B4">
                      <w:r>
                        <w:t xml:space="preserve">Zolang de Mededeling nog niet in de DSO-keten is geïmplementeerd, wordt voor het doen van mededeling van de uitspraak van de rechter en het intrekken van (de regeling van) </w:t>
                      </w:r>
                      <w:r w:rsidR="00747483" w:rsidRPr="00747483">
                        <w:t xml:space="preserve">het Natura 2000-besluit </w:t>
                      </w:r>
                      <w:r>
                        <w:t xml:space="preserve">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792B81CC" w14:textId="2F96158E" w:rsidR="009461B4" w:rsidRDefault="009461B4" w:rsidP="009461B4">
      <w:r w:rsidRPr="00AD33C7">
        <w:t xml:space="preserve">Voor de workaround levert </w:t>
      </w:r>
      <w:r w:rsidR="001F1D2B">
        <w:t>Rijk of provincie</w:t>
      </w:r>
      <w:r>
        <w:t xml:space="preserve"> i</w:t>
      </w:r>
      <w:r w:rsidRPr="00930F63">
        <w:t xml:space="preserve">n het geval van </w:t>
      </w:r>
      <w:r>
        <w:t>gehele</w:t>
      </w:r>
      <w:r w:rsidRPr="00930F63">
        <w:t xml:space="preserve"> vernietiging van het besluit en van de rechtsgevolgen daarvan </w:t>
      </w:r>
      <w:r w:rsidRPr="00AD33C7">
        <w:t>het volgende aan de LVBB aan</w:t>
      </w:r>
      <w:r>
        <w:t>:</w:t>
      </w:r>
    </w:p>
    <w:p w14:paraId="151F5AC9" w14:textId="77777777" w:rsidR="009461B4" w:rsidRDefault="009461B4" w:rsidP="009461B4">
      <w:pPr>
        <w:pStyle w:val="Opsommingtekens1"/>
      </w:pPr>
      <w:r>
        <w:t>een besluit conform model BesluitCompact (met als soortProcedure definitief besluit) met de volgende onderdelen:</w:t>
      </w:r>
    </w:p>
    <w:p w14:paraId="6EEA853E" w14:textId="706D86CB" w:rsidR="009461B4" w:rsidRDefault="009461B4" w:rsidP="009461B4">
      <w:pPr>
        <w:pStyle w:val="Opsommingtekens2"/>
      </w:pPr>
      <w:r>
        <w:t xml:space="preserve">RegelingOpschrift: geef </w:t>
      </w:r>
      <w:r w:rsidRPr="005A3B91">
        <w:t>dit technisch noodzakelijke besluit een RegelingOpschrift waaruit duidelijk blijkt dat het gaat om mededeling van de uitspraak van de rechter. Een voorbeeld is: ‘</w:t>
      </w:r>
      <w:r w:rsidR="00747483" w:rsidRPr="00747483">
        <w:t>Mededeling uitspraak over het Aanwijzingsbesluit Drents-Friese Wold en Leggelderveld</w:t>
      </w:r>
      <w:r w:rsidRPr="005A3B91">
        <w:t>’</w:t>
      </w:r>
    </w:p>
    <w:p w14:paraId="36068C84" w14:textId="77777777" w:rsidR="009461B4" w:rsidRDefault="009461B4" w:rsidP="009461B4">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34497A7F" w14:textId="77777777" w:rsidR="009461B4" w:rsidRDefault="009461B4" w:rsidP="009461B4">
      <w:pPr>
        <w:pStyle w:val="Opsommingtekens2"/>
      </w:pPr>
      <w:r>
        <w:t>Lichaam, met daarin:</w:t>
      </w:r>
    </w:p>
    <w:p w14:paraId="01ED2C1D" w14:textId="726706C3" w:rsidR="009461B4" w:rsidRDefault="009461B4" w:rsidP="009461B4">
      <w:pPr>
        <w:pStyle w:val="Opsommingtekens3"/>
      </w:pPr>
      <w:r>
        <w:t xml:space="preserve">Artikel: </w:t>
      </w:r>
      <w:r w:rsidRPr="00DD31A2">
        <w:t xml:space="preserve">vermeld in dit (reguliere) artikel dat </w:t>
      </w:r>
      <w:r w:rsidR="00914088">
        <w:t>het Natura 2000-besluit</w:t>
      </w:r>
      <w:r w:rsidRPr="00DD31A2">
        <w:t xml:space="preserve"> </w:t>
      </w:r>
      <w:r>
        <w:t xml:space="preserve">is vernietigd </w:t>
      </w:r>
      <w:r w:rsidRPr="00DD31A2">
        <w:t xml:space="preserve">door de </w:t>
      </w:r>
      <w:r>
        <w:t xml:space="preserve">uitspraak </w:t>
      </w:r>
      <w:r w:rsidRPr="00DD31A2">
        <w:t>en op welke datum dat was</w:t>
      </w:r>
      <w:r>
        <w:t>;</w:t>
      </w:r>
    </w:p>
    <w:p w14:paraId="02C1FD13" w14:textId="77777777" w:rsidR="009461B4" w:rsidRDefault="009461B4" w:rsidP="00CF4C09">
      <w:pPr>
        <w:pStyle w:val="Opsommingtekens1"/>
        <w:numPr>
          <w:ilvl w:val="0"/>
          <w:numId w:val="0"/>
        </w:numPr>
        <w:ind w:left="284"/>
      </w:pPr>
      <w:r w:rsidRPr="00DF576C">
        <w:t>NB: dit BesluitCompact bevat geen WijzigBijlage en dus ook geen WijzigArtikel</w:t>
      </w:r>
    </w:p>
    <w:p w14:paraId="67167FA5" w14:textId="77777777" w:rsidR="009461B4" w:rsidRPr="000B3C3F" w:rsidRDefault="009461B4" w:rsidP="009461B4">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652BC130" w14:textId="77777777" w:rsidR="009461B4" w:rsidRDefault="009461B4" w:rsidP="009461B4">
      <w:pPr>
        <w:pStyle w:val="Opsommingtekens1"/>
      </w:pPr>
      <w:r>
        <w:t>BesluitMetadata</w:t>
      </w:r>
      <w:r>
        <w:br/>
      </w:r>
      <w:r w:rsidRPr="005054C9">
        <w:t xml:space="preserve">Indien in de BesluitMetadata het gegeven citeertitel wordt gebruikt, maak dan ook daarin duidelijk dat het gaat om </w:t>
      </w:r>
      <w:r>
        <w:t xml:space="preserve">een mededeling van </w:t>
      </w:r>
      <w:r w:rsidRPr="007F6C8F">
        <w:t>de uitspraak van de rechter</w:t>
      </w:r>
      <w:r w:rsidRPr="005054C9">
        <w:t>. Voor isOfficieel moet de waarde false worden gekozen</w:t>
      </w:r>
    </w:p>
    <w:p w14:paraId="5A9F4858" w14:textId="77777777" w:rsidR="009461B4" w:rsidRDefault="009461B4" w:rsidP="009461B4">
      <w:pPr>
        <w:pStyle w:val="Opsommingtekens1"/>
      </w:pPr>
      <w:r>
        <w:t>een module ConsolidatieInformatie met daarin:</w:t>
      </w:r>
    </w:p>
    <w:p w14:paraId="2BA7461D" w14:textId="77777777" w:rsidR="009461B4" w:rsidRDefault="009461B4" w:rsidP="009461B4">
      <w:pPr>
        <w:pStyle w:val="Opsommingtekens2"/>
      </w:pPr>
      <w:r>
        <w:t xml:space="preserve">(een </w:t>
      </w:r>
      <w:r w:rsidRPr="00415B36">
        <w:t>container</w:t>
      </w:r>
      <w:r>
        <w:t>)</w:t>
      </w:r>
      <w:r w:rsidRPr="00415B36">
        <w:t xml:space="preserve"> </w:t>
      </w:r>
      <w:r>
        <w:t>Intrekkingen met daarin:</w:t>
      </w:r>
    </w:p>
    <w:p w14:paraId="4B39A0D3" w14:textId="77777777" w:rsidR="009461B4" w:rsidRDefault="009461B4" w:rsidP="009461B4">
      <w:pPr>
        <w:pStyle w:val="Opsommingtekens3"/>
      </w:pPr>
      <w:r>
        <w:t>Intrekking</w:t>
      </w:r>
    </w:p>
    <w:p w14:paraId="4FBB805B" w14:textId="60769C28" w:rsidR="00C235A5" w:rsidRDefault="009461B4" w:rsidP="009461B4">
      <w:pPr>
        <w:pStyle w:val="Opsommingtekens4"/>
      </w:pPr>
      <w:r>
        <w:t xml:space="preserve">Doel: vul hier het Doel in van </w:t>
      </w:r>
      <w:r w:rsidRPr="00D9213E">
        <w:t>het (technisch noodzakelijke) besluit</w:t>
      </w:r>
    </w:p>
    <w:p w14:paraId="0EC0D399" w14:textId="6737FB66" w:rsidR="009461B4" w:rsidRDefault="009461B4" w:rsidP="009461B4">
      <w:pPr>
        <w:pStyle w:val="Opsommingtekens4"/>
      </w:pPr>
      <w:r>
        <w:t xml:space="preserve">Instrument: vul hier de identificatie in van de in te trekken </w:t>
      </w:r>
      <w:r w:rsidR="00EF3B09">
        <w:t>R</w:t>
      </w:r>
      <w:r>
        <w:t xml:space="preserve">egeling van </w:t>
      </w:r>
      <w:r w:rsidR="00914088">
        <w:t>het Natura 2000-besluit</w:t>
      </w:r>
    </w:p>
    <w:p w14:paraId="06F97D18" w14:textId="41518B1D" w:rsidR="00C235A5" w:rsidRPr="00D9213E" w:rsidRDefault="009461B4" w:rsidP="009461B4">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rsidR="00914088">
        <w:t>het Natura 2000-besluit</w:t>
      </w:r>
      <w:r>
        <w:t xml:space="preserve"> is</w:t>
      </w:r>
      <w:r w:rsidRPr="00D9213E">
        <w:t xml:space="preserve"> </w:t>
      </w:r>
      <w:r>
        <w:t>vernietigd</w:t>
      </w:r>
    </w:p>
    <w:p w14:paraId="1DAEC929" w14:textId="2C40C3CF" w:rsidR="009461B4" w:rsidRDefault="009461B4" w:rsidP="009461B4">
      <w:pPr>
        <w:pStyle w:val="Opsommingtekens2"/>
      </w:pPr>
      <w:r w:rsidRPr="00EA48BC">
        <w:t xml:space="preserve">(een container) </w:t>
      </w:r>
      <w:r>
        <w:t xml:space="preserve">Tijdstempels </w:t>
      </w:r>
      <w:r w:rsidRPr="00EA48BC">
        <w:t>met daarin:</w:t>
      </w:r>
    </w:p>
    <w:p w14:paraId="5567E935" w14:textId="77777777" w:rsidR="009461B4" w:rsidRDefault="009461B4" w:rsidP="009461B4">
      <w:pPr>
        <w:pStyle w:val="Opsommingtekens3"/>
      </w:pPr>
      <w:r>
        <w:t>Tijdstempel</w:t>
      </w:r>
    </w:p>
    <w:p w14:paraId="0E6A82C1" w14:textId="77777777" w:rsidR="009461B4" w:rsidRDefault="009461B4" w:rsidP="009461B4">
      <w:pPr>
        <w:pStyle w:val="Opsommingtekens4"/>
      </w:pPr>
      <w:r>
        <w:t xml:space="preserve">Doel: </w:t>
      </w:r>
      <w:r w:rsidRPr="00B33B37">
        <w:t>vul hier het Doel in van het (technisch noodzakelijke) besluit</w:t>
      </w:r>
    </w:p>
    <w:p w14:paraId="2726DA31" w14:textId="77777777" w:rsidR="009461B4" w:rsidRPr="0092379D" w:rsidRDefault="009461B4" w:rsidP="009461B4">
      <w:pPr>
        <w:pStyle w:val="Opsommingtekens4"/>
      </w:pPr>
      <w:r>
        <w:t>soortTijdstempel: kies juridischWerkendVanaf</w:t>
      </w:r>
    </w:p>
    <w:p w14:paraId="188D467F" w14:textId="77777777" w:rsidR="009461B4" w:rsidRPr="0092379D" w:rsidRDefault="009461B4" w:rsidP="009461B4">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265744">
        <w:lastRenderedPageBreak/>
        <w:t>Vul hier de datum in waarop het (technisch noodzakelijke) besluit wordt gepubliceerd</w:t>
      </w:r>
      <w:r>
        <w:t xml:space="preserve"> </w:t>
      </w:r>
      <w:r w:rsidRPr="00093506">
        <w:t>in het publicatieblad</w:t>
      </w:r>
    </w:p>
    <w:p w14:paraId="45D36779" w14:textId="7052B68B" w:rsidR="00C235A5" w:rsidRPr="006D1768" w:rsidRDefault="009461B4" w:rsidP="009461B4">
      <w:pPr>
        <w:pStyle w:val="Opsommingtekens4"/>
      </w:pPr>
      <w:r w:rsidRPr="006D1768">
        <w:t xml:space="preserve">eId: vul hier de identificatie in van het artikel in het (technisch noodzakelijke) besluit waarin de datum wordt vermeld waarop </w:t>
      </w:r>
      <w:r w:rsidR="00914088">
        <w:t>het Natura 2000-besluit</w:t>
      </w:r>
      <w:r>
        <w:t xml:space="preserve"> is vernietigd</w:t>
      </w:r>
      <w:r w:rsidRPr="006D1768">
        <w:t>.</w:t>
      </w:r>
    </w:p>
    <w:p w14:paraId="79C4F52B" w14:textId="5A356333" w:rsidR="009461B4" w:rsidRDefault="009461B4" w:rsidP="009461B4">
      <w:pPr>
        <w:pStyle w:val="Opsommingtekens1"/>
      </w:pPr>
      <w:r>
        <w:t xml:space="preserve">de expliciete beëindiging van alle OW-objecten die bij de </w:t>
      </w:r>
      <w:r w:rsidR="00253C56">
        <w:t>R</w:t>
      </w:r>
      <w:r>
        <w:t xml:space="preserve">egeling van </w:t>
      </w:r>
      <w:r w:rsidR="00914088">
        <w:t>het Natura 2000-besluit</w:t>
      </w:r>
      <w:r>
        <w:t xml:space="preserve"> horen.</w:t>
      </w:r>
    </w:p>
    <w:p w14:paraId="13FE6EEE" w14:textId="77777777" w:rsidR="009461B4" w:rsidRDefault="009461B4" w:rsidP="009461B4"/>
    <w:p w14:paraId="22F26120" w14:textId="2DD00480" w:rsidR="009461B4" w:rsidRDefault="009461B4" w:rsidP="009461B4">
      <w:r w:rsidRPr="007F701F">
        <w:t xml:space="preserve">De bestuursrechter kan in de uitspraak, naast de </w:t>
      </w:r>
      <w:r>
        <w:t>gehele</w:t>
      </w:r>
      <w:r w:rsidRPr="007F701F">
        <w:t xml:space="preserve"> vernietiging van het besluit, </w:t>
      </w:r>
      <w:r w:rsidR="001F1D2B">
        <w:t>Rijk of provincie</w:t>
      </w:r>
      <w:r>
        <w:t xml:space="preserve"> </w:t>
      </w:r>
      <w:r w:rsidRPr="007F701F">
        <w:t xml:space="preserve">opdragen een nieuw besluit te nemen. </w:t>
      </w:r>
      <w:r w:rsidR="001F1D2B">
        <w:t>Rijk of provincie</w:t>
      </w:r>
      <w:r>
        <w:t xml:space="preserve"> </w:t>
      </w:r>
      <w:r w:rsidRPr="007F701F">
        <w:t xml:space="preserve">moet mededeling doen van die uitspraak en zorgen voor verwerking van die </w:t>
      </w:r>
      <w:r>
        <w:t>gehele</w:t>
      </w:r>
      <w:r w:rsidRPr="007F701F">
        <w:t xml:space="preserve"> vernietiging </w:t>
      </w:r>
      <w:r>
        <w:t xml:space="preserve">door de </w:t>
      </w:r>
      <w:r w:rsidRPr="007F701F">
        <w:t xml:space="preserve">regeling van </w:t>
      </w:r>
      <w:r w:rsidR="00914088">
        <w:t>het Natura 2000-besluit</w:t>
      </w:r>
      <w:r w:rsidRPr="007F701F">
        <w:t xml:space="preserve"> </w:t>
      </w:r>
      <w:r>
        <w:t xml:space="preserve">(technisch) in te trekken </w:t>
      </w:r>
      <w:r w:rsidRPr="007F701F">
        <w:t>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7"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