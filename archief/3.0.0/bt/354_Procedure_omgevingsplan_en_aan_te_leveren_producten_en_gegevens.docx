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B25DE" w14:textId="77777777" w:rsidR="00E43714" w:rsidRDefault="00E43714" w:rsidP="00E43714">
      <w:pPr>
        <w:pStyle w:val="Kop3"/>
      </w:pPr>
      <w:bookmarkStart w:id="912" w:name="_Ref_7e790e9388c9239b6146833668f016fb_1"/>
      <w:bookmarkStart w:id="913" w:name="_Ref_7e790e9388c9239b6146833668f016fb_2"/>
      <w:bookmarkStart w:id="914" w:name="_Ref_7e790e9388c9239b6146833668f016fb_3"/>
      <w:bookmarkStart w:id="915" w:name="_Ref_7e790e9388c9239b6146833668f016fb_4"/>
      <w:commentRangeStart w:id="917"/>
      <w:r>
        <w:t xml:space="preserve">Procedure omgevingsplan </w:t>
      </w:r>
      <w:commentRangeEnd w:id="917"/>
      <w:r w:rsidR="00B834D0">
        <w:rPr>
          <w:rStyle w:val="Verwijzingopmerking"/>
          <w:b w:val="0"/>
          <w:bCs w:val="0"/>
        </w:rPr>
        <w:commentReference w:id="917"/>
      </w:r>
      <w:r>
        <w:t>en aan te leveren producten en gegevens</w:t>
      </w:r>
      <w:bookmarkEnd w:id="912"/>
      <w:bookmarkEnd w:id="913"/>
      <w:bookmarkEnd w:id="914"/>
      <w:bookmarkEnd w:id="915"/>
    </w:p>
    <w:p w14:paraId="6BF8AD15" w14:textId="77777777" w:rsidR="00E43714" w:rsidRDefault="00E43714" w:rsidP="00E43714">
      <w:r w:rsidRPr="005A6688">
        <w:t xml:space="preserve">In deze paragraaf wordt de procedure beschreven die een besluit tot wijziging van het omgevingsplan 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3E14ED00" w14:textId="77777777" w:rsidR="00E43714" w:rsidRDefault="00E43714" w:rsidP="00E43714">
      <w:pPr>
        <w:pStyle w:val="Figuur"/>
      </w:pPr>
      <w:r>
        <w:rPr>
          <w:noProof/>
        </w:rPr>
        <w:drawing>
          <wp:inline distT="0" distB="0" distL="0" distR="0" wp14:anchorId="65405D10" wp14:editId="2FEEEA91">
            <wp:extent cx="4686300" cy="1746582"/>
            <wp:effectExtent l="0" t="0" r="0" b="6350"/>
            <wp:docPr id="953394677" name="Afbeelding 95339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768266" cy="1777131"/>
                    </a:xfrm>
                    <a:prstGeom prst="rect">
                      <a:avLst/>
                    </a:prstGeom>
                    <a:noFill/>
                  </pic:spPr>
                </pic:pic>
              </a:graphicData>
            </a:graphic>
          </wp:inline>
        </w:drawing>
      </w:r>
    </w:p>
    <w:p w14:paraId="43D4E1E8" w14:textId="77777777" w:rsidR="00E43714" w:rsidRPr="00530C67" w:rsidRDefault="00E43714" w:rsidP="00E43714">
      <w:pPr>
        <w:pStyle w:val="Figuurbijschrift"/>
      </w:pPr>
      <w:r>
        <w:t>Globaal overzicht van de procedure en de per fase aan de LVBB aan te leveren producten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0" Type="http://schemas.openxmlformats.org/officeDocument/2006/relationships/image" Target="media/image_3d3806e76304093951d4bdf54822c62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