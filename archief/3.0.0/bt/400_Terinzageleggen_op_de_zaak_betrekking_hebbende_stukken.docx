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48A7" w14:textId="77777777" w:rsidR="00440967" w:rsidRDefault="00440967" w:rsidP="00440967">
      <w:pPr>
        <w:pStyle w:val="Kop5"/>
      </w:pPr>
      <w:r>
        <w:t>Terinzageleggen</w:t>
      </w:r>
      <w:r w:rsidRPr="001D53C2">
        <w:t xml:space="preserve"> op </w:t>
      </w:r>
      <w:r>
        <w:t>de zaak</w:t>
      </w:r>
      <w:r w:rsidRPr="001D53C2">
        <w:t xml:space="preserve"> betrekking hebbende stukken</w:t>
      </w:r>
    </w:p>
    <w:p w14:paraId="0D7D1D57" w14:textId="70999A2B" w:rsidR="00440967" w:rsidRDefault="00440967" w:rsidP="00440967">
      <w:r>
        <w:t xml:space="preserve">In paragraaf </w:t>
      </w:r>
      <w:r w:rsidR="00DF305C">
        <w:fldChar w:fldCharType="begin"/>
      </w:r>
      <w:r w:rsidR="00DF305C">
        <w:instrText xml:space="preserve"> REF _Ref_f735891e50491f5f7303ca58a92c153a_1 \n \h </w:instrText>
      </w:r>
      <w:r w:rsidR="00DF305C">
        <w:fldChar w:fldCharType="separate"/>
      </w:r>
      <w:r w:rsidR="002D10A5">
        <w:t>10.6.3.1</w:t>
      </w:r>
      <w:r w:rsidR="00DF305C">
        <w:fldChar w:fldCharType="end"/>
      </w:r>
      <w:r>
        <w:t xml:space="preserve"> is al aangegeven dat er voor algemeen verbindende voorschriften zoals de </w:t>
      </w:r>
      <w:r w:rsidR="00433187">
        <w:t>waterschapsverordening</w:t>
      </w:r>
      <w:r>
        <w:t xml:space="preserve"> geen wettelijke verplichting </w:t>
      </w:r>
      <w:r w:rsidRPr="00A36739">
        <w:t>geld</w:t>
      </w:r>
      <w:r>
        <w:t>t</w:t>
      </w:r>
      <w:r w:rsidRPr="00A36739">
        <w:t xml:space="preserve"> </w:t>
      </w:r>
      <w:r>
        <w:t xml:space="preserve">om op de zaak betrekking hebbende stukken ter inzage te leggen. Mogelijk is er bij een besluit tot </w:t>
      </w:r>
      <w:r w:rsidR="008D2909" w:rsidRPr="008D2909">
        <w:t xml:space="preserve">vaststelling of </w:t>
      </w:r>
      <w:r>
        <w:t xml:space="preserve">wijziging van een </w:t>
      </w:r>
      <w:r w:rsidR="00433187">
        <w:t>waterschapsverordening</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Wanneer dat wel het geval is, kan</w:t>
      </w:r>
      <w:r w:rsidR="00433187">
        <w:t xml:space="preserve"> het waterschap</w:t>
      </w:r>
      <w:r>
        <w:t xml:space="preserve"> 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w:t>
      </w:r>
      <w:r w:rsidR="00433187">
        <w:t xml:space="preserve"> het waterschap</w:t>
      </w:r>
      <w:r>
        <w:t xml:space="preserve"> daarvoor kiest, zal </w:t>
      </w:r>
      <w:r w:rsidR="00B56B6D">
        <w:t>h</w:t>
      </w:r>
      <w:r>
        <w:t xml:space="preserve">ij ook kennis moeten geven van die terinzagelegging. Bij een besluit tot vaststelling of wijziging van een </w:t>
      </w:r>
      <w:r w:rsidR="00433187">
        <w:t>waterschapsverordening</w:t>
      </w:r>
      <w:r>
        <w:t xml:space="preserve"> wordt immers geen kennisgeving gedaan van de </w:t>
      </w:r>
      <w:r w:rsidRPr="008621C2">
        <w:t>vaststelling of inwerkingtreding</w:t>
      </w:r>
      <w:r>
        <w:t xml:space="preserve"> van dat besluit waarmee de kennisgeving van terinzagelegging van op de zaak betrekking hebbende stukken </w:t>
      </w:r>
      <w:r>
        <w:lastRenderedPageBreak/>
        <w:t>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13DB50F3" w14:textId="77777777" w:rsidR="00440967" w:rsidRDefault="00440967" w:rsidP="00440967">
      <w:pPr>
        <w:pStyle w:val="Kader"/>
      </w:pPr>
      <w:r w:rsidRPr="00B26823">
        <w:rPr>
          <w:noProof/>
        </w:rPr>
        <mc:AlternateContent>
          <mc:Choice Requires="wps">
            <w:drawing>
              <wp:inline distT="0" distB="0" distL="0" distR="0" wp14:anchorId="295EB1A0" wp14:editId="30D120F7">
                <wp:extent cx="5400040" cy="985631"/>
                <wp:effectExtent l="0" t="0" r="22860" b="22860"/>
                <wp:docPr id="1415576861" name="Tekstvak 141557686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0226D062" w:rsidR="00440967"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5EB1A0" id="Tekstvak 1415576861" o:spid="_x0000_s109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vE8J9zACAABaBAAADgAAAAAAAAAAAAAAAAAuAgAAZHJz&#10;L2Uyb0RvYy54bWxQSwECLQAUAAYACAAAACEALfghbNoAAAAFAQAADwAAAAAAAAAAAAAAAACKBAAA&#10;ZHJzL2Rvd25yZXYueG1sUEsFBgAAAAAEAAQA8wAAAJEFAAAAAA==&#10;" filled="f" strokeweight=".5pt">
                <v:textbox style="mso-fit-shape-to-text:t">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0226D062" w:rsidR="00440967"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