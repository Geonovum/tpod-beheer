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D74E1" w14:textId="77709FA3" w:rsidR="00E33EDD" w:rsidRPr="000A4B5B" w:rsidRDefault="00BA04B1" w:rsidP="00E33EDD">
      <w:pPr>
        <w:pStyle w:val="Kop2"/>
      </w:pPr>
      <w:bookmarkStart w:id="433" w:name="_Ref_62f5971d1fb6e844680acd699bb276d9_1"/>
      <w:bookmarkEnd w:id="109"/>
      <w:bookmarkEnd w:id="110"/>
      <w:r>
        <w:lastRenderedPageBreak/>
        <w:t>Inleiding op h</w:t>
      </w:r>
      <w:r w:rsidR="00E33EDD" w:rsidRPr="000A4B5B">
        <w:t>et Informatiemodel Omgevingswet</w:t>
      </w:r>
      <w:bookmarkEnd w:id="433"/>
    </w:p>
    <w:p w14:paraId="172583DF" w14:textId="579AE5DC" w:rsidR="00E33EDD" w:rsidRPr="000A4B5B" w:rsidRDefault="00AE5670" w:rsidP="00E33EDD">
      <w:r>
        <w:t xml:space="preserve">Het Informatiemodel Omgevingswet, verder afgekort tot </w:t>
      </w:r>
      <w:r w:rsidR="00281956" w:rsidRPr="000A4B5B">
        <w:t>IMOW</w:t>
      </w:r>
      <w:r>
        <w:t>,</w:t>
      </w:r>
      <w:r w:rsidR="00281956" w:rsidRPr="000A4B5B">
        <w:t xml:space="preserve"> </w:t>
      </w:r>
      <w:r w:rsidR="004D6B9E" w:rsidRPr="000A4B5B">
        <w:t>beschrijft vanuit</w:t>
      </w:r>
      <w:r w:rsidR="00281956" w:rsidRPr="000A4B5B">
        <w:t xml:space="preserve"> informatiekundig </w:t>
      </w:r>
      <w:r w:rsidR="007D4E83" w:rsidRPr="000A4B5B">
        <w:t xml:space="preserve">én </w:t>
      </w:r>
      <w:r w:rsidR="004A7421" w:rsidRPr="000A4B5B">
        <w:t>domein</w:t>
      </w:r>
      <w:r w:rsidR="007D4E83" w:rsidRPr="000A4B5B">
        <w:t xml:space="preserve">inhoudelijk perspectief </w:t>
      </w:r>
      <w:r w:rsidR="00F7107F" w:rsidRPr="000A4B5B">
        <w:t xml:space="preserve">de </w:t>
      </w:r>
      <w:r w:rsidR="00104E53" w:rsidRPr="000A4B5B">
        <w:t xml:space="preserve">aspecten die van belang zijn voor het annoteren </w:t>
      </w:r>
      <w:r w:rsidR="001A0D56" w:rsidRPr="000A4B5B">
        <w:t>bij het opstellen van</w:t>
      </w:r>
      <w:r w:rsidR="00F452CD" w:rsidRPr="000A4B5B">
        <w:t xml:space="preserve"> omgevingsdocumenten</w:t>
      </w:r>
      <w:r w:rsidR="001A0D56" w:rsidRPr="000A4B5B">
        <w:t xml:space="preserve"> en </w:t>
      </w:r>
      <w:r w:rsidR="00104E53" w:rsidRPr="000A4B5B">
        <w:t>ten behoeve van de informatieverschaffing in DSO-LV.</w:t>
      </w:r>
    </w:p>
    <w:p w14:paraId="70D04C23" w14:textId="79D54EFE" w:rsidR="00F46F46" w:rsidRPr="000A4B5B" w:rsidRDefault="00477E5F" w:rsidP="00C13720">
      <w:r>
        <w:t>Dit hoofdstuk geeft een introductie</w:t>
      </w:r>
      <w:r w:rsidR="00D113A9">
        <w:t xml:space="preserve"> op IMOW. </w:t>
      </w:r>
      <w:r w:rsidR="00CF13B5" w:rsidRPr="007B60F8">
        <w:t xml:space="preserve">Paragraaf </w:t>
      </w:r>
      <w:r w:rsidR="00314048" w:rsidRPr="00863F41">
        <w:rPr>
          <w:rStyle w:val="Verwijzing"/>
        </w:rPr>
        <w:fldChar w:fldCharType="begin"/>
      </w:r>
      <w:r w:rsidR="00314048" w:rsidRPr="00863F41">
        <w:rPr>
          <w:rStyle w:val="Verwijzing"/>
        </w:rPr>
        <w:instrText xml:space="preserve"> REF _Ref_bf0ba3ca118acce29053e855fd5d42c7_1 </w:instrText>
      </w:r>
      <w:r w:rsidR="00917D79" w:rsidRPr="00863F41">
        <w:rPr>
          <w:rStyle w:val="Verwijzing"/>
        </w:rPr>
        <w:instrText>\n \h</w:instrText>
      </w:r>
      <w:r w:rsidR="00314048" w:rsidRPr="00863F41">
        <w:rPr>
          <w:rStyle w:val="Verwijzing"/>
        </w:rPr>
        <w:instrText xml:space="preserve"> </w:instrText>
      </w:r>
      <w:r w:rsidR="005258D5" w:rsidRPr="00863F41">
        <w:rPr>
          <w:rStyle w:val="Verwijzing"/>
        </w:rPr>
        <w:instrText xml:space="preserve"> \* MERGEFORMAT </w:instrText>
      </w:r>
      <w:r w:rsidR="00314048" w:rsidRPr="00863F41">
        <w:rPr>
          <w:rStyle w:val="Verwijzing"/>
        </w:rPr>
      </w:r>
      <w:r w:rsidR="00314048" w:rsidRPr="00863F41">
        <w:rPr>
          <w:rStyle w:val="Verwijzing"/>
        </w:rPr>
        <w:fldChar w:fldCharType="separate"/>
      </w:r>
      <w:r w:rsidR="002D10A5">
        <w:rPr>
          <w:rStyle w:val="Verwijzing"/>
        </w:rPr>
        <w:t>6.1</w:t>
      </w:r>
      <w:r w:rsidR="00314048" w:rsidRPr="00863F41">
        <w:rPr>
          <w:rStyle w:val="Verwijzing"/>
        </w:rPr>
        <w:fldChar w:fldCharType="end"/>
      </w:r>
      <w:r w:rsidR="00CF13B5" w:rsidRPr="00B26823">
        <w:t xml:space="preserve"> beschrijft de </w:t>
      </w:r>
      <w:r w:rsidR="00360B3A" w:rsidRPr="007B60F8">
        <w:t>drie hoofdcomponente</w:t>
      </w:r>
      <w:r w:rsidR="00360B3A" w:rsidRPr="000E40D3">
        <w:t xml:space="preserve">n </w:t>
      </w:r>
      <w:r w:rsidR="00CF13B5" w:rsidRPr="000E40D3">
        <w:t>van IMOW</w:t>
      </w:r>
      <w:r w:rsidR="00360B3A" w:rsidRPr="000E40D3">
        <w:t>: tekst, locatie en annotatie</w:t>
      </w:r>
      <w:r w:rsidR="006E1E53" w:rsidRPr="000E40D3">
        <w:t xml:space="preserve">. </w:t>
      </w:r>
      <w:r w:rsidR="00093949">
        <w:t xml:space="preserve">Voordat </w:t>
      </w:r>
      <w:r w:rsidR="00E04CC1">
        <w:t xml:space="preserve">daar </w:t>
      </w:r>
      <w:r w:rsidR="00615366">
        <w:t xml:space="preserve">in hoofdstuk </w:t>
      </w:r>
      <w:r w:rsidR="00615366" w:rsidRPr="00863F41">
        <w:rPr>
          <w:rStyle w:val="Verwijzing"/>
        </w:rPr>
        <w:fldChar w:fldCharType="begin"/>
      </w:r>
      <w:r w:rsidR="00615366" w:rsidRPr="00863F41">
        <w:rPr>
          <w:rStyle w:val="Verwijzing"/>
        </w:rPr>
        <w:instrText xml:space="preserve"> REF _Ref_7108e3382230c01288d3b295401dde3b_1 \r \h </w:instrText>
      </w:r>
      <w:r w:rsidR="00615366" w:rsidRPr="00863F41">
        <w:rPr>
          <w:rStyle w:val="Verwijzing"/>
        </w:rPr>
      </w:r>
      <w:r w:rsidR="00615366" w:rsidRPr="00863F41">
        <w:rPr>
          <w:rStyle w:val="Verwijzing"/>
        </w:rPr>
        <w:fldChar w:fldCharType="separate"/>
      </w:r>
      <w:r w:rsidR="002D10A5">
        <w:rPr>
          <w:rStyle w:val="Verwijzing"/>
        </w:rPr>
        <w:t>7</w:t>
      </w:r>
      <w:r w:rsidR="00615366" w:rsidRPr="00863F41">
        <w:rPr>
          <w:rStyle w:val="Verwijzing"/>
        </w:rPr>
        <w:fldChar w:fldCharType="end"/>
      </w:r>
      <w:r w:rsidR="00615366">
        <w:t xml:space="preserve"> </w:t>
      </w:r>
      <w:r w:rsidR="00093949">
        <w:t xml:space="preserve">gedetailleerd </w:t>
      </w:r>
      <w:r w:rsidR="00024CAE">
        <w:t xml:space="preserve">wordt </w:t>
      </w:r>
      <w:r w:rsidR="00093949">
        <w:t>in</w:t>
      </w:r>
      <w:r w:rsidR="00024CAE">
        <w:t>g</w:t>
      </w:r>
      <w:r w:rsidR="00093949">
        <w:t xml:space="preserve">egaan, wordt </w:t>
      </w:r>
      <w:r w:rsidR="00E04CC1">
        <w:t>in paragraaf</w:t>
      </w:r>
      <w:r w:rsidR="00E4454A">
        <w:t xml:space="preserve"> </w:t>
      </w:r>
      <w:r w:rsidR="00E4454A" w:rsidRPr="00863F41">
        <w:rPr>
          <w:rStyle w:val="Verwijzing"/>
        </w:rPr>
        <w:fldChar w:fldCharType="begin"/>
      </w:r>
      <w:r w:rsidR="00E4454A" w:rsidRPr="00863F41">
        <w:rPr>
          <w:rStyle w:val="Verwijzing"/>
        </w:rPr>
        <w:instrText xml:space="preserve"> REF _Ref_f62ca91f37424cddfd64cacedf44f664_2 \r \h </w:instrText>
      </w:r>
      <w:r w:rsidR="00E4454A" w:rsidRPr="00863F41">
        <w:rPr>
          <w:rStyle w:val="Verwijzing"/>
        </w:rPr>
      </w:r>
      <w:r w:rsidR="00E4454A" w:rsidRPr="00863F41">
        <w:rPr>
          <w:rStyle w:val="Verwijzing"/>
        </w:rPr>
        <w:fldChar w:fldCharType="separate"/>
      </w:r>
      <w:r w:rsidR="002D10A5">
        <w:rPr>
          <w:rStyle w:val="Verwijzing"/>
        </w:rPr>
        <w:t>6.2</w:t>
      </w:r>
      <w:r w:rsidR="00E4454A" w:rsidRPr="00863F41">
        <w:rPr>
          <w:rStyle w:val="Verwijzing"/>
        </w:rPr>
        <w:fldChar w:fldCharType="end"/>
      </w:r>
      <w:r w:rsidR="00E83AE4">
        <w:t xml:space="preserve"> </w:t>
      </w:r>
      <w:r w:rsidR="00093949">
        <w:t>beschr</w:t>
      </w:r>
      <w:r w:rsidR="00A822EB">
        <w:t>e</w:t>
      </w:r>
      <w:r w:rsidR="00093949">
        <w:t>v</w:t>
      </w:r>
      <w:r w:rsidR="00A822EB">
        <w:t>e</w:t>
      </w:r>
      <w:r w:rsidR="00093949">
        <w:t xml:space="preserve">n hoe het annoteren met </w:t>
      </w:r>
      <w:r w:rsidR="00ED1B61">
        <w:t>OW-object</w:t>
      </w:r>
      <w:r w:rsidR="00093949">
        <w:t>en vanuit de standaard is bedoeld.</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E329B2" w:rsidRDefault="00E329B2" w:rsidP="00E329B2">
      <w:pPr>
        <w:pStyle w:val="Tekstopmerking"/>
      </w:pPr>
      <w:r>
        <w:rPr>
          <w:rStyle w:val="Verwijzingopmerking"/>
        </w:rPr>
        <w:annotationRef/>
      </w:r>
      <w:r>
        <w:t>Alleen voorbereidingsbesluit</w:t>
      </w:r>
    </w:p>
  </w:comment>
  <w:comment w:id="1" w:author="Nienke Jansen" w:date="2023-10-22T19:43:00Z" w:initials="NJ">
    <w:p w14:paraId="7D9D5BED" w14:textId="77777777" w:rsidR="00E329B2" w:rsidRDefault="00E329B2" w:rsidP="00E329B2">
      <w:pPr>
        <w:pStyle w:val="Tekstopmerking"/>
      </w:pPr>
      <w:r>
        <w:rPr>
          <w:rStyle w:val="Verwijzingopmerking"/>
        </w:rPr>
        <w:annotationRef/>
      </w:r>
      <w:r>
        <w:t>Alleen reactieve interventie</w:t>
      </w:r>
    </w:p>
  </w:comment>
  <w:comment w:id="2" w:author="Nienke Jansen" w:date="2023-10-02T15:21:00Z" w:initials="NJ">
    <w:p w14:paraId="1F4CBF27" w14:textId="1F733553" w:rsidR="00E329B2" w:rsidRDefault="00E329B2" w:rsidP="00E329B2">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E329B2" w:rsidRDefault="00E329B2" w:rsidP="00E329B2">
      <w:pPr>
        <w:pStyle w:val="Tekstopmerking"/>
      </w:pPr>
      <w:r>
        <w:rPr>
          <w:rStyle w:val="Verwijzingopmerking"/>
        </w:rPr>
        <w:annotationRef/>
      </w:r>
      <w:r>
        <w:t>Alleen projectbesluit</w:t>
      </w:r>
    </w:p>
  </w:comment>
  <w:comment w:id="4" w:author="Nienke Jansen" w:date="2023-11-15T19:38:00Z" w:initials="NJ">
    <w:p w14:paraId="27440033" w14:textId="6F78E170" w:rsidR="00E329B2" w:rsidRDefault="00E329B2" w:rsidP="00E329B2">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E329B2" w:rsidRDefault="00E329B2" w:rsidP="00E329B2">
      <w:pPr>
        <w:pStyle w:val="Tekstopmerking"/>
      </w:pPr>
      <w:r>
        <w:rPr>
          <w:rStyle w:val="Verwijzingopmerking"/>
        </w:rPr>
        <w:annotationRef/>
      </w:r>
      <w:r>
        <w:t>Alleen omgevingsplan</w:t>
      </w:r>
    </w:p>
  </w:comment>
  <w:comment w:id="6" w:author="Nienke Jansen" w:date="2023-11-14T20:44:00Z" w:initials="NJ">
    <w:p w14:paraId="01FD33F0" w14:textId="77777777" w:rsidR="00E329B2" w:rsidRDefault="00E329B2" w:rsidP="00E329B2">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E329B2" w:rsidRDefault="00E329B2" w:rsidP="00E329B2">
      <w:pPr>
        <w:pStyle w:val="Tekstopmerking"/>
      </w:pPr>
      <w:r>
        <w:rPr>
          <w:rStyle w:val="Verwijzingopmerking"/>
        </w:rPr>
        <w:annotationRef/>
      </w:r>
      <w:r>
        <w:t>Alleen omgevingsplan</w:t>
      </w:r>
    </w:p>
  </w:comment>
  <w:comment w:id="8" w:author="Nienke Jansen" w:date="2023-10-16T12:04:00Z" w:initials="NJ">
    <w:p w14:paraId="296E3ADD" w14:textId="51E98ED6" w:rsidR="00E329B2" w:rsidRDefault="00E329B2" w:rsidP="00E329B2">
      <w:pPr>
        <w:pStyle w:val="Tekstopmerking"/>
      </w:pPr>
      <w:r>
        <w:rPr>
          <w:rStyle w:val="Verwijzingopmerking"/>
        </w:rPr>
        <w:annotationRef/>
      </w:r>
      <w:r>
        <w:t>Alleen omgevingsplan</w:t>
      </w:r>
    </w:p>
  </w:comment>
  <w:comment w:id="9" w:author="Nienke Jansen" w:date="2023-10-20T22:39:00Z" w:initials="NJ">
    <w:p w14:paraId="514BAEE0" w14:textId="77777777" w:rsidR="00E329B2" w:rsidRDefault="00E329B2" w:rsidP="00E329B2">
      <w:pPr>
        <w:pStyle w:val="Tekstopmerking"/>
      </w:pPr>
      <w:r>
        <w:rPr>
          <w:rStyle w:val="Verwijzingopmerking"/>
        </w:rPr>
        <w:annotationRef/>
      </w:r>
      <w:r>
        <w:t>Alleen projectbesluit</w:t>
      </w:r>
    </w:p>
  </w:comment>
  <w:comment w:id="10" w:author="Nienke Jansen" w:date="2023-10-16T12:04:00Z" w:initials="NJ">
    <w:p w14:paraId="6122EB93" w14:textId="788F87E0" w:rsidR="00E329B2" w:rsidRDefault="00E329B2" w:rsidP="00E329B2">
      <w:pPr>
        <w:pStyle w:val="Tekstopmerking"/>
      </w:pPr>
      <w:r>
        <w:rPr>
          <w:rStyle w:val="Verwijzingopmerking"/>
        </w:rPr>
        <w:annotationRef/>
      </w:r>
      <w:r>
        <w:t>Alleen projectbesluit</w:t>
      </w:r>
    </w:p>
  </w:comment>
  <w:comment w:id="11" w:author="Nienke Jansen" w:date="2023-10-21T22:00:00Z" w:initials="NJ">
    <w:p w14:paraId="0E038518" w14:textId="77777777" w:rsidR="00E329B2" w:rsidRDefault="00E329B2" w:rsidP="00E329B2">
      <w:pPr>
        <w:pStyle w:val="Tekstopmerking"/>
      </w:pPr>
      <w:r>
        <w:rPr>
          <w:rStyle w:val="Verwijzingopmerking"/>
        </w:rPr>
        <w:annotationRef/>
      </w:r>
      <w:r>
        <w:t>Alleen projectbesluit</w:t>
      </w:r>
    </w:p>
  </w:comment>
  <w:comment w:id="12" w:author="Nienke Jansen" w:date="2023-11-15T17:25:00Z" w:initials="NJ">
    <w:p w14:paraId="7F86A673" w14:textId="77777777" w:rsidR="00E329B2" w:rsidRDefault="00E329B2" w:rsidP="00E329B2">
      <w:pPr>
        <w:pStyle w:val="Tekstopmerking"/>
      </w:pPr>
      <w:r>
        <w:rPr>
          <w:rStyle w:val="Verwijzingopmerking"/>
        </w:rPr>
        <w:annotationRef/>
      </w:r>
      <w:r>
        <w:t>Alleen in voorbereidingsbesluit</w:t>
      </w:r>
    </w:p>
  </w:comment>
  <w:comment w:id="13" w:author="Nienke Jansen" w:date="2023-11-15T17:25:00Z" w:initials="NJ">
    <w:p w14:paraId="514AA85F" w14:textId="14D08214" w:rsidR="00E329B2" w:rsidRDefault="00E329B2" w:rsidP="00E329B2">
      <w:pPr>
        <w:pStyle w:val="Tekstopmerking"/>
      </w:pPr>
      <w:r>
        <w:rPr>
          <w:rStyle w:val="Verwijzingopmerking"/>
        </w:rPr>
        <w:annotationRef/>
      </w:r>
      <w:r>
        <w:t>Alleen in reactieve interventie</w:t>
      </w:r>
    </w:p>
  </w:comment>
  <w:comment w:id="14" w:author="Nienke Jansen" w:date="2023-11-14T22:15:00Z" w:initials="NJ">
    <w:p w14:paraId="68449158" w14:textId="50654BA4" w:rsidR="00E329B2" w:rsidRDefault="00E329B2" w:rsidP="00E329B2">
      <w:pPr>
        <w:pStyle w:val="Tekstopmerking"/>
      </w:pPr>
      <w:r>
        <w:rPr>
          <w:rStyle w:val="Verwijzingopmerking"/>
        </w:rPr>
        <w:annotationRef/>
      </w:r>
      <w:r>
        <w:t>Alleen voor programma</w:t>
      </w:r>
    </w:p>
  </w:comment>
  <w:comment w:id="15" w:author="Nienke Jansen" w:date="2023-04-02T12:10:00Z" w:initials="NJ">
    <w:p w14:paraId="32D7FCB2" w14:textId="3B0189C0" w:rsidR="00E329B2" w:rsidRDefault="00E329B2" w:rsidP="00E329B2">
      <w:pPr>
        <w:pStyle w:val="Tekstopmerking"/>
      </w:pPr>
      <w:r>
        <w:rPr>
          <w:rStyle w:val="Verwijzingopmerking"/>
        </w:rPr>
        <w:annotationRef/>
      </w:r>
      <w:r>
        <w:t>Alleen omgevingsplan</w:t>
      </w:r>
    </w:p>
  </w:comment>
  <w:comment w:id="16" w:author="Nienke Jansen" w:date="2023-04-02T12:10:00Z" w:initials="NJ">
    <w:p w14:paraId="5FA326C2" w14:textId="77777777" w:rsidR="00E329B2" w:rsidRDefault="00E329B2" w:rsidP="00E329B2">
      <w:pPr>
        <w:pStyle w:val="Tekstopmerking"/>
      </w:pPr>
      <w:r>
        <w:rPr>
          <w:rStyle w:val="Verwijzingopmerking"/>
        </w:rPr>
        <w:annotationRef/>
      </w:r>
      <w:r>
        <w:t>Alleen omgevingsverordening</w:t>
      </w:r>
    </w:p>
  </w:comment>
  <w:comment w:id="17" w:author="Nienke Jansen" w:date="2023-04-02T12:21:00Z" w:initials="NJ">
    <w:p w14:paraId="64BEAA49" w14:textId="77777777" w:rsidR="00E329B2" w:rsidRDefault="00E329B2" w:rsidP="00E329B2">
      <w:pPr>
        <w:pStyle w:val="Tekstopmerking"/>
      </w:pPr>
      <w:r>
        <w:rPr>
          <w:rStyle w:val="Verwijzingopmerking"/>
        </w:rPr>
        <w:annotationRef/>
      </w:r>
      <w:r>
        <w:t>Alleen voorberedingsbesluit</w:t>
      </w:r>
    </w:p>
  </w:comment>
  <w:comment w:id="18" w:author="Nienke Jansen" w:date="2023-04-05T13:58:00Z" w:initials="NJ">
    <w:p w14:paraId="23FB7268" w14:textId="77777777" w:rsidR="00E329B2" w:rsidRDefault="00E329B2" w:rsidP="00E329B2">
      <w:pPr>
        <w:pStyle w:val="Tekstopmerking"/>
      </w:pPr>
      <w:r>
        <w:rPr>
          <w:rStyle w:val="Verwijzingopmerking"/>
        </w:rPr>
        <w:annotationRef/>
      </w:r>
      <w:r>
        <w:t>Alleen bij artikelstructuur</w:t>
      </w:r>
    </w:p>
  </w:comment>
  <w:comment w:id="19" w:author="Nienke Jansen" w:date="2023-03-12T14:06:00Z" w:initials="NJ">
    <w:p w14:paraId="037C8D7A" w14:textId="77777777" w:rsidR="00E329B2" w:rsidRDefault="00E329B2" w:rsidP="00E329B2">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E329B2" w:rsidRDefault="00E329B2" w:rsidP="00E329B2">
      <w:pPr>
        <w:pStyle w:val="Tekstopmerking"/>
      </w:pPr>
      <w:r>
        <w:rPr>
          <w:rStyle w:val="Verwijzingopmerking"/>
        </w:rPr>
        <w:annotationRef/>
      </w:r>
      <w:r>
        <w:t>Alleen TPOD vbb (en pb????)</w:t>
      </w:r>
    </w:p>
  </w:comment>
  <w:comment w:id="21" w:author="Nienke Jansen" w:date="2023-04-06T08:08:00Z" w:initials="NJ">
    <w:p w14:paraId="76FC9A90" w14:textId="77777777" w:rsidR="00E329B2" w:rsidRDefault="00E329B2" w:rsidP="00E329B2">
      <w:pPr>
        <w:pStyle w:val="Tekstopmerking"/>
      </w:pPr>
      <w:r>
        <w:rPr>
          <w:rStyle w:val="Verwijzingopmerking"/>
        </w:rPr>
        <w:annotationRef/>
      </w:r>
      <w:r>
        <w:t>Alleen indien van toepassing</w:t>
      </w:r>
    </w:p>
  </w:comment>
  <w:comment w:id="22" w:author="Nienke Jansen" w:date="2023-04-02T12:35:00Z" w:initials="NJ">
    <w:p w14:paraId="2DB748A8" w14:textId="2FD8C1D1" w:rsidR="00E329B2" w:rsidRDefault="00E329B2" w:rsidP="00E329B2">
      <w:pPr>
        <w:pStyle w:val="Tekstopmerking"/>
      </w:pPr>
      <w:r>
        <w:rPr>
          <w:rStyle w:val="Verwijzingopmerking"/>
        </w:rPr>
        <w:annotationRef/>
      </w:r>
      <w:r>
        <w:t>Alleen voor vbb</w:t>
      </w:r>
    </w:p>
  </w:comment>
  <w:comment w:id="23" w:author="Nienke Jansen" w:date="2023-06-12T06:52:00Z" w:initials="NJ">
    <w:p w14:paraId="61C27402" w14:textId="77777777" w:rsidR="00E329B2" w:rsidRDefault="00E329B2" w:rsidP="00E329B2">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E329B2" w:rsidRDefault="00E329B2" w:rsidP="00E329B2">
      <w:pPr>
        <w:pStyle w:val="Tekstopmerking"/>
      </w:pPr>
      <w:r>
        <w:rPr>
          <w:rStyle w:val="Verwijzingopmerking"/>
        </w:rPr>
        <w:annotationRef/>
      </w:r>
      <w:r>
        <w:t>Alleen indien van toepassing</w:t>
      </w:r>
    </w:p>
  </w:comment>
  <w:comment w:id="25" w:author="Nienke Jansen" w:date="2023-03-12T18:03:00Z" w:initials="NJ">
    <w:p w14:paraId="2634E8FC" w14:textId="23001567" w:rsidR="00E329B2" w:rsidRDefault="00E329B2" w:rsidP="00E329B2">
      <w:pPr>
        <w:pStyle w:val="Tekstopmerking"/>
      </w:pPr>
      <w:r>
        <w:rPr>
          <w:rStyle w:val="Verwijzingopmerking"/>
        </w:rPr>
        <w:annotationRef/>
      </w:r>
      <w:r>
        <w:t>Alleen voor omgevingsvisie</w:t>
      </w:r>
    </w:p>
  </w:comment>
  <w:comment w:id="26" w:author="Nienke Jansen" w:date="2023-03-12T18:04:00Z" w:initials="NJ">
    <w:p w14:paraId="03094AA2" w14:textId="77777777" w:rsidR="00E329B2" w:rsidRDefault="00E329B2" w:rsidP="00E329B2">
      <w:pPr>
        <w:pStyle w:val="Tekstopmerking"/>
      </w:pPr>
      <w:r>
        <w:rPr>
          <w:rStyle w:val="Verwijzingopmerking"/>
        </w:rPr>
        <w:annotationRef/>
      </w:r>
      <w:r>
        <w:t>Alleen voor omgevingsverordening</w:t>
      </w:r>
    </w:p>
  </w:comment>
  <w:comment w:id="27" w:author="Nienke Jansen" w:date="2023-03-12T18:04:00Z" w:initials="NJ">
    <w:p w14:paraId="13F02469" w14:textId="77777777" w:rsidR="00E329B2" w:rsidRDefault="00E329B2" w:rsidP="00E329B2">
      <w:pPr>
        <w:pStyle w:val="Tekstopmerking"/>
      </w:pPr>
      <w:r>
        <w:rPr>
          <w:rStyle w:val="Verwijzingopmerking"/>
        </w:rPr>
        <w:annotationRef/>
      </w:r>
      <w:r>
        <w:t>Alleen voor projectbesluit</w:t>
      </w:r>
    </w:p>
  </w:comment>
  <w:comment w:id="28" w:author="Nienke Jansen" w:date="2023-03-12T18:05:00Z" w:initials="NJ">
    <w:p w14:paraId="52A169D6" w14:textId="77777777" w:rsidR="00E329B2" w:rsidRDefault="00E329B2" w:rsidP="00E329B2">
      <w:pPr>
        <w:pStyle w:val="Tekstopmerking"/>
      </w:pPr>
      <w:r>
        <w:rPr>
          <w:rStyle w:val="Verwijzingopmerking"/>
        </w:rPr>
        <w:annotationRef/>
      </w:r>
      <w:r>
        <w:t>Alleen voor voorbereidingsbesluit</w:t>
      </w:r>
    </w:p>
  </w:comment>
  <w:comment w:id="29" w:author="Nienke Jansen" w:date="2023-04-02T12:26:00Z" w:initials="NJ">
    <w:p w14:paraId="3A025AA0" w14:textId="77777777" w:rsidR="00E329B2" w:rsidRDefault="00E329B2" w:rsidP="00E329B2">
      <w:pPr>
        <w:pStyle w:val="Tekstopmerking"/>
      </w:pPr>
      <w:r>
        <w:rPr>
          <w:rStyle w:val="Verwijzingopmerking"/>
        </w:rPr>
        <w:annotationRef/>
      </w:r>
      <w:r>
        <w:t>Alleen voor omgevingsplan</w:t>
      </w:r>
    </w:p>
  </w:comment>
  <w:comment w:id="30" w:author="Nienke Jansen" w:date="2023-06-09T12:24:00Z" w:initials="NJ">
    <w:p w14:paraId="1E086393" w14:textId="77777777" w:rsidR="00E329B2" w:rsidRDefault="00E329B2" w:rsidP="00E329B2">
      <w:pPr>
        <w:pStyle w:val="Tekstopmerking"/>
      </w:pPr>
      <w:r>
        <w:rPr>
          <w:rStyle w:val="Verwijzingopmerking"/>
        </w:rPr>
        <w:annotationRef/>
      </w:r>
      <w:r>
        <w:t>Alleen voor omgevingsplan</w:t>
      </w:r>
    </w:p>
  </w:comment>
  <w:comment w:id="31" w:author="Nienke Jansen" w:date="2023-06-09T12:24:00Z" w:initials="NJ">
    <w:p w14:paraId="2F394067" w14:textId="77777777" w:rsidR="00E329B2" w:rsidRDefault="00E329B2" w:rsidP="00E329B2">
      <w:pPr>
        <w:pStyle w:val="Tekstopmerking"/>
      </w:pPr>
      <w:r>
        <w:rPr>
          <w:rStyle w:val="Verwijzingopmerking"/>
        </w:rPr>
        <w:annotationRef/>
      </w:r>
      <w:r>
        <w:t>Alleen voor omgevingsplan</w:t>
      </w:r>
    </w:p>
  </w:comment>
  <w:comment w:id="32" w:author="Nienke Jansen" w:date="2023-06-09T12:25:00Z" w:initials="NJ">
    <w:p w14:paraId="30C77506" w14:textId="77777777" w:rsidR="00E329B2" w:rsidRDefault="00E329B2" w:rsidP="00E329B2">
      <w:pPr>
        <w:pStyle w:val="Tekstopmerking"/>
      </w:pPr>
      <w:r>
        <w:rPr>
          <w:rStyle w:val="Verwijzingopmerking"/>
        </w:rPr>
        <w:annotationRef/>
      </w:r>
      <w:r>
        <w:t>Alleen voor omgevingsplan</w:t>
      </w:r>
    </w:p>
  </w:comment>
  <w:comment w:id="33" w:author="Nienke Jansen" w:date="2023-06-09T12:25:00Z" w:initials="NJ">
    <w:p w14:paraId="2780A498" w14:textId="77777777" w:rsidR="00E329B2" w:rsidRDefault="00E329B2" w:rsidP="00E329B2">
      <w:pPr>
        <w:pStyle w:val="Tekstopmerking"/>
      </w:pPr>
      <w:r>
        <w:rPr>
          <w:rStyle w:val="Verwijzingopmerking"/>
        </w:rPr>
        <w:annotationRef/>
      </w:r>
      <w:r>
        <w:t>Alleen voor omgevingsplan</w:t>
      </w:r>
    </w:p>
  </w:comment>
  <w:comment w:id="34" w:author="Nienke Jansen" w:date="2023-06-09T12:25:00Z" w:initials="NJ">
    <w:p w14:paraId="133183A9" w14:textId="77777777" w:rsidR="00E329B2" w:rsidRDefault="00E329B2" w:rsidP="00E329B2">
      <w:pPr>
        <w:pStyle w:val="Tekstopmerking"/>
      </w:pPr>
      <w:r>
        <w:rPr>
          <w:rStyle w:val="Verwijzingopmerking"/>
        </w:rPr>
        <w:annotationRef/>
      </w:r>
      <w:r>
        <w:t>Alleen voor omgevingsplan</w:t>
      </w:r>
    </w:p>
  </w:comment>
  <w:comment w:id="35" w:author="Nienke Jansen" w:date="2023-06-09T12:25:00Z" w:initials="NJ">
    <w:p w14:paraId="26B5EA29" w14:textId="77777777" w:rsidR="00E329B2" w:rsidRDefault="00E329B2" w:rsidP="00E329B2">
      <w:pPr>
        <w:pStyle w:val="Tekstopmerking"/>
      </w:pPr>
      <w:r>
        <w:rPr>
          <w:rStyle w:val="Verwijzingopmerking"/>
        </w:rPr>
        <w:annotationRef/>
      </w:r>
      <w:r>
        <w:t>Alleen voor omgevingsplan</w:t>
      </w:r>
    </w:p>
  </w:comment>
  <w:comment w:id="36" w:author="Nienke Jansen" w:date="2023-03-12T18:05:00Z" w:initials="NJ">
    <w:p w14:paraId="3DB8EC27" w14:textId="64B7D7E5" w:rsidR="00E329B2" w:rsidRDefault="00E329B2" w:rsidP="00E329B2">
      <w:pPr>
        <w:pStyle w:val="Tekstopmerking"/>
      </w:pPr>
      <w:r>
        <w:rPr>
          <w:rStyle w:val="Verwijzingopmerking"/>
        </w:rPr>
        <w:annotationRef/>
      </w:r>
      <w:r>
        <w:t>Alleen voor omgevingsplan</w:t>
      </w:r>
    </w:p>
  </w:comment>
  <w:comment w:id="37" w:author="Nienke Jansen" w:date="2023-10-02T15:15:00Z" w:initials="NJ">
    <w:p w14:paraId="49C92023" w14:textId="77777777" w:rsidR="00E329B2" w:rsidRDefault="00E329B2" w:rsidP="00E329B2">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690AFC">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09" w:author="Nienke Jansen" w:date="2022-08-11T17:36:00Z" w:initials="NJ">
    <w:p w14:paraId="4AB692B6" w14:textId="010AD6D0" w:rsidR="000C23DE" w:rsidRDefault="000C23DE" w:rsidP="00344AA0">
      <w:pPr>
        <w:pStyle w:val="Tekstopmerking"/>
      </w:pPr>
      <w:r>
        <w:rPr>
          <w:rStyle w:val="Verwijzingopmerking"/>
        </w:rPr>
        <w:annotationRef/>
      </w:r>
      <w:r>
        <w:t>Afbeelding wijzigen: Bijlage A ipv Bijlage I</w:t>
      </w:r>
    </w:p>
  </w:comment>
  <w:comment w:id="212" w:author="Nienke Jansen" w:date="2022-08-11T17:36:00Z" w:initials="NJ">
    <w:p w14:paraId="2E41916F" w14:textId="77777777" w:rsidR="000C23DE" w:rsidRDefault="000C23DE" w:rsidP="00E47832">
      <w:pPr>
        <w:pStyle w:val="Tekstopmerking"/>
      </w:pPr>
      <w:r>
        <w:rPr>
          <w:rStyle w:val="Verwijzingopmerking"/>
        </w:rPr>
        <w:annotationRef/>
      </w:r>
      <w:r>
        <w:t>Afbeelding wijzigen: Bijlage A ipv Bijlage I</w:t>
      </w:r>
    </w:p>
  </w:comment>
  <w:comment w:id="234" w:author="Nienke Jansen" w:date="2021-12-23T15:50:00Z" w:initials="NJ">
    <w:p w14:paraId="6BC03021" w14:textId="4E72C948" w:rsidR="004E6490" w:rsidRDefault="004E6490" w:rsidP="004E6490">
      <w:pPr>
        <w:pStyle w:val="Tekstopmerking"/>
      </w:pPr>
      <w:r>
        <w:rPr>
          <w:rStyle w:val="Verwijzingopmerking"/>
        </w:rPr>
        <w:annotationRef/>
      </w:r>
      <w:r>
        <w:t>Alleen opnemen indien dat voor het betreffende besluit aan de orde is</w:t>
      </w:r>
    </w:p>
  </w:comment>
  <w:comment w:id="241" w:author="Nienke Jansen" w:date="2022-04-05T12:49:00Z" w:initials="NJ">
    <w:p w14:paraId="6405DC6E" w14:textId="5709B4CF" w:rsidR="00F4268B" w:rsidRDefault="00F4268B">
      <w:pPr>
        <w:pStyle w:val="Tekstopmerking"/>
      </w:pPr>
      <w:r>
        <w:rPr>
          <w:rStyle w:val="Verwijzingopmerking"/>
        </w:rPr>
        <w:annotationRef/>
      </w:r>
      <w:r>
        <w:t>Let op: model wordt nog gewijzigd</w:t>
      </w:r>
    </w:p>
  </w:comment>
  <w:comment w:id="244" w:author="Nienke Jansen" w:date="2022-04-05T12:52:00Z" w:initials="NJ">
    <w:p w14:paraId="559AD180" w14:textId="7B3758B1" w:rsidR="00F27459" w:rsidRDefault="00F27459">
      <w:pPr>
        <w:pStyle w:val="Tekstopmerking"/>
      </w:pPr>
      <w:r>
        <w:rPr>
          <w:rStyle w:val="Verwijzingopmerking"/>
        </w:rPr>
        <w:annotationRef/>
      </w:r>
      <w:r>
        <w:t>Dit element wordt verwijderd</w:t>
      </w:r>
    </w:p>
  </w:comment>
  <w:comment w:id="245" w:author="Nienke Jansen" w:date="2022-04-05T12:52:00Z" w:initials="NJ">
    <w:p w14:paraId="0142FBD0" w14:textId="04E6689B" w:rsidR="00674ED5" w:rsidRDefault="00674ED5">
      <w:pPr>
        <w:pStyle w:val="Tekstopmerking"/>
      </w:pPr>
      <w:r>
        <w:rPr>
          <w:rStyle w:val="Verwijzingopmerking"/>
        </w:rPr>
        <w:annotationRef/>
      </w:r>
      <w:r>
        <w:t>Centraal blijft onderverdeling in AlgemeneToelichting en ArtikelgewijzeToelichtin</w:t>
      </w:r>
      <w:r w:rsidR="00AE2896">
        <w:t>g. Dit is voor het Rijk het element waar de onderbouwing van besluit en regeling in komt</w:t>
      </w:r>
      <w:r w:rsidR="008E03D6">
        <w:t>: MvT en NvT, algemeen en artikelsgewijs</w:t>
      </w:r>
    </w:p>
  </w:comment>
  <w:comment w:id="246" w:author="Nienke Jansen" w:date="2022-04-05T12:54:00Z" w:initials="NJ">
    <w:p w14:paraId="751F3B30" w14:textId="0626608A" w:rsidR="00546D32" w:rsidRDefault="00546D32">
      <w:pPr>
        <w:pStyle w:val="Tekstopmerking"/>
      </w:pPr>
      <w:r>
        <w:rPr>
          <w:rStyle w:val="Verwijzingopmerking"/>
        </w:rPr>
        <w:annotationRef/>
      </w:r>
      <w:r>
        <w:t>Gaat (voor Rijk) verdwijnen?</w:t>
      </w:r>
    </w:p>
  </w:comment>
  <w:comment w:id="248" w:author="Nienke Jansen" w:date="2021-12-23T15:50:00Z" w:initials="NJ">
    <w:p w14:paraId="5E5BC4B6" w14:textId="77777777" w:rsidR="004E6490" w:rsidRDefault="004E6490" w:rsidP="004E6490">
      <w:pPr>
        <w:pStyle w:val="Tekstopmerking"/>
      </w:pPr>
      <w:r>
        <w:rPr>
          <w:rStyle w:val="Verwijzingopmerking"/>
        </w:rPr>
        <w:annotationRef/>
      </w:r>
      <w:r>
        <w:t>Alleen opnemen indien dat voor het betreffende besluit aan de orde is</w:t>
      </w:r>
    </w:p>
  </w:comment>
  <w:comment w:id="253" w:author="Nienke Jansen" w:date="2022-12-30T08:45:00Z" w:initials="NJ">
    <w:p w14:paraId="2DACB116" w14:textId="77777777" w:rsidR="008B799D" w:rsidRDefault="008B799D" w:rsidP="00631371">
      <w:pPr>
        <w:pStyle w:val="Tekstopmerking"/>
      </w:pPr>
      <w:r>
        <w:rPr>
          <w:rStyle w:val="Verwijzingopmerking"/>
        </w:rPr>
        <w:annotationRef/>
      </w:r>
      <w:r>
        <w:t>Toelichting komt niet voor in RegelingKlassiek!!!</w:t>
      </w:r>
    </w:p>
  </w:comment>
  <w:comment w:id="307" w:author="Nienke Jansen" w:date="2023-04-24T13:01:00Z" w:initials="NJ">
    <w:p w14:paraId="30DD9E46" w14:textId="77777777" w:rsidR="000445CA" w:rsidRDefault="000445CA" w:rsidP="008D52F9">
      <w:pPr>
        <w:pStyle w:val="Tekstopmerking"/>
      </w:pPr>
      <w:r>
        <w:rPr>
          <w:rStyle w:val="Verwijzingopmerking"/>
        </w:rPr>
        <w:annotationRef/>
      </w:r>
      <w:r>
        <w:t>Kruisverwijzing maken</w:t>
      </w:r>
    </w:p>
  </w:comment>
  <w:comment w:id="375" w:author="Nienke Jansen" w:date="2023-04-06T19:52:00Z" w:initials="NJ">
    <w:p w14:paraId="2B2319F5" w14:textId="7B79A7BA" w:rsidR="00A624C2" w:rsidRDefault="00A624C2" w:rsidP="00710C22">
      <w:pPr>
        <w:pStyle w:val="Tekstopmerking"/>
      </w:pPr>
      <w:r>
        <w:rPr>
          <w:rStyle w:val="Verwijzingopmerking"/>
        </w:rPr>
        <w:annotationRef/>
      </w:r>
      <w:r>
        <w:t>Dit is een verwijzing naar hoofdstuk 8 Annoteren tijdelijk regelingdeel</w:t>
      </w:r>
    </w:p>
  </w:comment>
  <w:comment w:id="391" w:author="Nienke Jansen" w:date="2023-08-15T08:45:00Z" w:initials="NJ">
    <w:p w14:paraId="5A431194" w14:textId="77777777" w:rsidR="002073A1" w:rsidRDefault="002073A1" w:rsidP="0030658C">
      <w:pPr>
        <w:pStyle w:val="Tekstopmerking"/>
      </w:pPr>
      <w:r>
        <w:rPr>
          <w:rStyle w:val="Verwijzingopmerking"/>
        </w:rPr>
        <w:annotationRef/>
      </w:r>
      <w:r>
        <w:t>Let op: bij projectbesluit volgorde omdraaien en waar nodig specifiek maken voor vrijetekstgedeelte dan wel tijdelijk regelingdeel</w:t>
      </w:r>
    </w:p>
  </w:comment>
  <w:comment w:id="396" w:author="Nienke Jansen" w:date="2023-08-15T09:07:00Z" w:initials="NJ">
    <w:p w14:paraId="2B41DC7C" w14:textId="77777777" w:rsidR="00824696" w:rsidRDefault="00824696" w:rsidP="00781374">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97" w:author="Nienke Jansen" w:date="2023-10-21T18:24:00Z" w:initials="NJ">
    <w:p w14:paraId="29FB0253" w14:textId="77777777" w:rsidR="006854BA" w:rsidRDefault="006854BA" w:rsidP="00EA5051">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401" w:author="Nienke Jansen" w:date="2023-08-15T09:09:00Z" w:initials="NJ">
    <w:p w14:paraId="4CD3648E" w14:textId="77777777" w:rsidR="006854BA" w:rsidRDefault="00494938" w:rsidP="00484DD2">
      <w:pPr>
        <w:pStyle w:val="Tekstopmerking"/>
      </w:pPr>
      <w:r>
        <w:rPr>
          <w:rStyle w:val="Verwijzingopmerking"/>
        </w:rPr>
        <w:annotationRef/>
      </w:r>
      <w:r w:rsidR="006854BA">
        <w:t>In het projectbesluit vervangen door: het tijdelijk regelingdeel bij het projectbesluit</w:t>
      </w:r>
    </w:p>
  </w:comment>
  <w:comment w:id="407" w:author="Nienke Jansen" w:date="2023-10-21T18:26:00Z" w:initials="NJ">
    <w:p w14:paraId="70488C7E" w14:textId="77777777" w:rsidR="005763EA" w:rsidRDefault="005763EA" w:rsidP="00F56813">
      <w:pPr>
        <w:pStyle w:val="Tekstopmerking"/>
      </w:pPr>
      <w:r>
        <w:rPr>
          <w:rStyle w:val="Verwijzingopmerking"/>
        </w:rPr>
        <w:annotationRef/>
      </w:r>
      <w:r>
        <w:t>In projectbesluit vervangen door: het tijdelijk regelingdeel bij het projectbesluit</w:t>
      </w:r>
    </w:p>
  </w:comment>
  <w:comment w:id="408" w:author="Nienke Jansen" w:date="2023-10-21T18:26:00Z" w:initials="NJ">
    <w:p w14:paraId="2524DA0E" w14:textId="77777777" w:rsidR="00E92B69" w:rsidRDefault="00E92B69" w:rsidP="0013146C">
      <w:pPr>
        <w:pStyle w:val="Tekstopmerking"/>
      </w:pPr>
      <w:r>
        <w:rPr>
          <w:rStyle w:val="Verwijzingopmerking"/>
        </w:rPr>
        <w:annotationRef/>
      </w:r>
      <w:r>
        <w:t>idem</w:t>
      </w:r>
    </w:p>
  </w:comment>
  <w:comment w:id="409" w:author="Nienke Jansen" w:date="2023-10-21T18:27:00Z" w:initials="NJ">
    <w:p w14:paraId="4F2E3CEA" w14:textId="77777777" w:rsidR="00E92B69" w:rsidRDefault="00E92B69" w:rsidP="008A1BA8">
      <w:pPr>
        <w:pStyle w:val="Tekstopmerking"/>
      </w:pPr>
      <w:r>
        <w:rPr>
          <w:rStyle w:val="Verwijzingopmerking"/>
        </w:rPr>
        <w:annotationRef/>
      </w:r>
      <w:r>
        <w:t>idem</w:t>
      </w:r>
    </w:p>
  </w:comment>
  <w:comment w:id="410" w:author="Nienke Jansen" w:date="2023-10-21T18:27:00Z" w:initials="NJ">
    <w:p w14:paraId="5ACE8A8E" w14:textId="77777777" w:rsidR="00E92B69" w:rsidRDefault="00E92B69" w:rsidP="007959EB">
      <w:pPr>
        <w:pStyle w:val="Tekstopmerking"/>
      </w:pPr>
      <w:r>
        <w:rPr>
          <w:rStyle w:val="Verwijzingopmerking"/>
        </w:rPr>
        <w:annotationRef/>
      </w:r>
      <w:r>
        <w:t>idem</w:t>
      </w:r>
    </w:p>
  </w:comment>
  <w:comment w:id="414" w:author="Nienke Jansen" w:date="2023-10-21T18:28:00Z" w:initials="NJ">
    <w:p w14:paraId="042812ED" w14:textId="77777777" w:rsidR="0049541D" w:rsidRDefault="0049541D" w:rsidP="00B4470D">
      <w:pPr>
        <w:pStyle w:val="Tekstopmerking"/>
      </w:pPr>
      <w:r>
        <w:rPr>
          <w:rStyle w:val="Verwijzingopmerking"/>
        </w:rPr>
        <w:annotationRef/>
      </w:r>
      <w:r>
        <w:t>In projectbesluit vervangen door: het tijdelijk regelingdeel bij het projectbesluit</w:t>
      </w:r>
    </w:p>
  </w:comment>
  <w:comment w:id="415" w:author="Nienke Jansen" w:date="2023-10-21T18:29:00Z" w:initials="NJ">
    <w:p w14:paraId="08060027" w14:textId="77777777" w:rsidR="00300B19" w:rsidRDefault="00C45274" w:rsidP="00970F4B">
      <w:pPr>
        <w:pStyle w:val="Tekstopmerking"/>
      </w:pPr>
      <w:r>
        <w:rPr>
          <w:rStyle w:val="Verwijzingopmerking"/>
        </w:rPr>
        <w:annotationRef/>
      </w:r>
      <w:r w:rsidR="00300B19">
        <w:t>In projectbesluit, voorbereidingsbesluit en reactieve interventie vervangen door: Opschrift: Door het bevoegd gezag zelf te kiezen</w:t>
      </w:r>
    </w:p>
  </w:comment>
  <w:comment w:id="423" w:author="Nienke Jansen" w:date="2023-08-15T08:57:00Z" w:initials="NJ">
    <w:p w14:paraId="5266CB7E" w14:textId="051CF177" w:rsidR="00F94191" w:rsidRDefault="00F94191" w:rsidP="00402071">
      <w:pPr>
        <w:pStyle w:val="Tekstopmerking"/>
      </w:pPr>
      <w:r>
        <w:rPr>
          <w:rStyle w:val="Verwijzingopmerking"/>
        </w:rPr>
        <w:annotationRef/>
      </w:r>
      <w:r>
        <w:t>Let op: bij projectbesluit volgorde omdraaien en waar nodig specifiek maken voor vrijetekstgedeelte dan wel tijdelijk regelingdeel</w:t>
      </w:r>
    </w:p>
  </w:comment>
  <w:comment w:id="461" w:author="Nienke Jansen" w:date="2023-04-04T08:02:00Z" w:initials="NJ">
    <w:p w14:paraId="2698C10A" w14:textId="0DA2DA10" w:rsidR="00166205" w:rsidRDefault="00166205" w:rsidP="00697FE2">
      <w:pPr>
        <w:pStyle w:val="Tekstopmerking"/>
      </w:pPr>
      <w:r>
        <w:rPr>
          <w:rStyle w:val="Verwijzingopmerking"/>
        </w:rPr>
        <w:annotationRef/>
      </w:r>
      <w:r>
        <w:t>Voor omgevingsdocumenten met artikelstructuur</w:t>
      </w:r>
    </w:p>
  </w:comment>
  <w:comment w:id="464" w:author="Nienke Jansen" w:date="2023-04-04T08:03:00Z" w:initials="NJ">
    <w:p w14:paraId="1DC96E2E" w14:textId="3CE4C2B2" w:rsidR="00166205" w:rsidRDefault="00166205" w:rsidP="00906E93">
      <w:pPr>
        <w:pStyle w:val="Tekstopmerking"/>
      </w:pPr>
      <w:r>
        <w:rPr>
          <w:rStyle w:val="Verwijzingopmerking"/>
        </w:rPr>
        <w:annotationRef/>
      </w:r>
      <w:r>
        <w:t>Voor omgevingsdocumenten met vrijetekststructuur</w:t>
      </w:r>
    </w:p>
  </w:comment>
  <w:comment w:id="484" w:author="Nienke Jansen" w:date="2023-10-22T10:38:00Z" w:initials="NJ">
    <w:p w14:paraId="74EF4360" w14:textId="45C4F033" w:rsidR="00072B75" w:rsidRDefault="00072B75" w:rsidP="00E974FF">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85" w:author="Nienke Jansen" w:date="2023-06-22T14:41:00Z" w:initials="NJ">
    <w:p w14:paraId="002E731A" w14:textId="174D60B6" w:rsidR="006D16D3" w:rsidRDefault="006D16D3" w:rsidP="00CD120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86" w:author="Nienke Jansen" w:date="2023-08-04T09:09:00Z" w:initials="NJ">
    <w:p w14:paraId="47745717" w14:textId="77777777" w:rsidR="00CD4FAD" w:rsidRDefault="00CD4FAD" w:rsidP="00814F93">
      <w:pPr>
        <w:pStyle w:val="Tekstopmerking"/>
      </w:pPr>
      <w:r>
        <w:rPr>
          <w:rStyle w:val="Verwijzingopmerking"/>
        </w:rPr>
        <w:annotationRef/>
      </w:r>
      <w:r>
        <w:t>Doorvoeren in versie 2.0.3/2.1.3</w:t>
      </w:r>
    </w:p>
  </w:comment>
  <w:comment w:id="487" w:author="Nienke Jansen" w:date="2023-10-22T10:43:00Z" w:initials="NJ">
    <w:p w14:paraId="68D2BAF6" w14:textId="77777777" w:rsidR="000C7A6C" w:rsidRDefault="000C7A6C" w:rsidP="00AB7368">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8" w:author="Nienke Jansen" w:date="2023-10-22T10:44:00Z" w:initials="NJ">
    <w:p w14:paraId="6451BC86" w14:textId="77777777" w:rsidR="000C7A6C" w:rsidRDefault="000C7A6C" w:rsidP="00F11825">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9" w:author="Nienke Jansen" w:date="2023-01-06T12:57:00Z" w:initials="NJ">
    <w:p w14:paraId="6BDEA72B" w14:textId="5DB187D4" w:rsidR="001D2342" w:rsidRDefault="00743A17" w:rsidP="006A2767">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91" w:author="Nienke Jansen" w:date="2023-01-06T12:58:00Z" w:initials="NJ">
    <w:p w14:paraId="1B408445" w14:textId="4E680A50" w:rsidR="00743A17" w:rsidRDefault="00743A17" w:rsidP="000031B7">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95" w:author="Nienke Jansen" w:date="2023-10-22T10:47:00Z" w:initials="NJ">
    <w:p w14:paraId="36D485F9" w14:textId="77777777" w:rsidR="00DB4F10" w:rsidRDefault="00DB4F10" w:rsidP="001A20E2">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96" w:author="Nienke Jansen" w:date="2023-06-22T14:43:00Z" w:initials="NJ">
    <w:p w14:paraId="5CB2A325" w14:textId="3701187A" w:rsidR="002662F3" w:rsidRDefault="002662F3" w:rsidP="000C26D8">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97" w:author="Nienke Jansen" w:date="2023-10-21T18:54:00Z" w:initials="NJ">
    <w:p w14:paraId="7C314E34" w14:textId="77777777" w:rsidR="00E71979" w:rsidRDefault="00DF4F3D" w:rsidP="00584187">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8"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4D25EC">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9" w:author="Nienke Jansen" w:date="2023-06-22T09:30:00Z" w:initials="NJ">
    <w:p w14:paraId="4E291D32" w14:textId="0E847E36" w:rsidR="00A109A7" w:rsidRDefault="00F4118F" w:rsidP="003E2AD9">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500" w:author="Nienke Jansen" w:date="2023-10-20T22:05:00Z" w:initials="NJ">
    <w:p w14:paraId="14C57655" w14:textId="77777777" w:rsidR="0051157A" w:rsidRDefault="0051157A" w:rsidP="00172858">
      <w:pPr>
        <w:pStyle w:val="Tekstopmerking"/>
      </w:pPr>
      <w:r>
        <w:rPr>
          <w:rStyle w:val="Verwijzingopmerking"/>
        </w:rPr>
        <w:annotationRef/>
      </w:r>
      <w:r>
        <w:t>Als in het omgevingsdocument geen omgevingswaarderegels en geen instructieregels kunnen voorkomen, deze zin weglaten</w:t>
      </w:r>
    </w:p>
  </w:comment>
  <w:comment w:id="501" w:author="Nienke Jansen" w:date="2023-10-22T10:53:00Z" w:initials="NJ">
    <w:p w14:paraId="710F3204" w14:textId="77777777" w:rsidR="003214D9" w:rsidRDefault="003214D9" w:rsidP="006F5202">
      <w:pPr>
        <w:pStyle w:val="Tekstopmerking"/>
      </w:pPr>
      <w:r>
        <w:rPr>
          <w:rStyle w:val="Verwijzingopmerking"/>
        </w:rPr>
        <w:annotationRef/>
      </w:r>
      <w:r>
        <w:t>Bij omgevingsdocumenten die niet met deze objecten geannoteerd kunnen worden deze tekst weglaten</w:t>
      </w:r>
    </w:p>
  </w:comment>
  <w:comment w:id="565" w:author="Nienke Jansen" w:date="2023-11-15T20:53:00Z" w:initials="NJ">
    <w:p w14:paraId="6F17FD72" w14:textId="77777777" w:rsidR="005B1F58" w:rsidRDefault="005B1F58" w:rsidP="00A43142">
      <w:pPr>
        <w:pStyle w:val="Tekstopmerking"/>
      </w:pPr>
      <w:r>
        <w:rPr>
          <w:rStyle w:val="Verwijzingopmerking"/>
        </w:rPr>
        <w:annotationRef/>
      </w:r>
      <w:r>
        <w:t>Deze niet in projectbesluit en voorbereidingsbesluit</w:t>
      </w:r>
    </w:p>
  </w:comment>
  <w:comment w:id="568" w:author="Nienke Jansen" w:date="2023-11-15T20:53:00Z" w:initials="NJ">
    <w:p w14:paraId="081A77A6" w14:textId="77777777" w:rsidR="005B1F58" w:rsidRDefault="005B1F58" w:rsidP="00B51C5B">
      <w:pPr>
        <w:pStyle w:val="Tekstopmerking"/>
      </w:pPr>
      <w:r>
        <w:rPr>
          <w:rStyle w:val="Verwijzingopmerking"/>
        </w:rPr>
        <w:annotationRef/>
      </w:r>
      <w:r>
        <w:t>Deze niet in projectbesluit en voorbereidingsbesluit</w:t>
      </w:r>
    </w:p>
  </w:comment>
  <w:comment w:id="571" w:author="Nienke Jansen" w:date="2023-11-15T17:39:00Z" w:initials="NJ">
    <w:p w14:paraId="561D3F2A" w14:textId="10EAFBA0" w:rsidR="00EC58EB" w:rsidRDefault="0006032B" w:rsidP="00994A94">
      <w:pPr>
        <w:pStyle w:val="Tekstopmerking"/>
      </w:pPr>
      <w:r>
        <w:rPr>
          <w:rStyle w:val="Verwijzingopmerking"/>
        </w:rPr>
        <w:annotationRef/>
      </w:r>
      <w:r w:rsidR="00EC58EB">
        <w:t>Alleen in omgevingsplan, omgevingsverordening, projectbesluit en voorbereidingsbesluit en waterschapsverordening</w:t>
      </w:r>
    </w:p>
  </w:comment>
  <w:comment w:id="577" w:author="Nienke Jansen" w:date="2023-11-15T20:55:00Z" w:initials="NJ">
    <w:p w14:paraId="06DFD004" w14:textId="77777777" w:rsidR="00AF12B8" w:rsidRDefault="00AF12B8" w:rsidP="00A45CC1">
      <w:pPr>
        <w:pStyle w:val="Tekstopmerking"/>
      </w:pPr>
      <w:r>
        <w:rPr>
          <w:rStyle w:val="Verwijzingopmerking"/>
        </w:rPr>
        <w:annotationRef/>
      </w:r>
      <w:r>
        <w:t>Niet in projectbesluit en voorbereidingsbesluit</w:t>
      </w:r>
    </w:p>
  </w:comment>
  <w:comment w:id="582" w:author="Nienke Jansen" w:date="2023-11-15T17:12:00Z" w:initials="NJ">
    <w:p w14:paraId="6BFA2ACC" w14:textId="62236A1C" w:rsidR="00AC2B77" w:rsidRDefault="00AC2B77" w:rsidP="00DA76EF">
      <w:pPr>
        <w:pStyle w:val="Tekstopmerking"/>
      </w:pPr>
      <w:r>
        <w:rPr>
          <w:rStyle w:val="Verwijzingopmerking"/>
        </w:rPr>
        <w:annotationRef/>
      </w:r>
      <w:r>
        <w:t>Deze zin alleen voor omgevingsplan en omgevingsverordening</w:t>
      </w:r>
    </w:p>
  </w:comment>
  <w:comment w:id="584" w:author="Nienke Jansen" w:date="2023-11-15T17:11:00Z" w:initials="NJ">
    <w:p w14:paraId="7C31B9A2" w14:textId="77777777" w:rsidR="00997673" w:rsidRDefault="00AC2B77" w:rsidP="00E521EF">
      <w:pPr>
        <w:pStyle w:val="Tekstopmerking"/>
      </w:pPr>
      <w:r>
        <w:rPr>
          <w:rStyle w:val="Verwijzingopmerking"/>
        </w:rPr>
        <w:annotationRef/>
      </w:r>
      <w:r w:rsidR="00997673">
        <w:t>Paragraaf alleen voor omgevingsplan, omgevingsverordening, projectbesluit en voorbereidingsbesluit</w:t>
      </w:r>
    </w:p>
  </w:comment>
  <w:comment w:id="604" w:author="Nienke Jansen" w:date="2023-09-22T16:51:00Z" w:initials="NJ">
    <w:p w14:paraId="1808188E" w14:textId="4B22D329" w:rsidR="00207F77" w:rsidRDefault="00207F77" w:rsidP="0006794B">
      <w:pPr>
        <w:pStyle w:val="Tekstopmerking"/>
      </w:pPr>
      <w:r>
        <w:rPr>
          <w:rStyle w:val="Verwijzingopmerking"/>
        </w:rPr>
        <w:annotationRef/>
      </w:r>
      <w:r>
        <w:t>Kruisverwijzing maken naar bijlage 3 vanuit kader</w:t>
      </w:r>
    </w:p>
  </w:comment>
  <w:comment w:id="729" w:author="Nienke Jansen" w:date="2023-11-15T19:17:00Z" w:initials="NJ">
    <w:p w14:paraId="7763DDBB" w14:textId="77777777" w:rsidR="00C27594" w:rsidRDefault="00C27594" w:rsidP="00D9714C">
      <w:pPr>
        <w:pStyle w:val="Tekstopmerking"/>
      </w:pPr>
      <w:r>
        <w:rPr>
          <w:rStyle w:val="Verwijzingopmerking"/>
        </w:rPr>
        <w:annotationRef/>
      </w:r>
      <w:r>
        <w:t>Voor omgevingsdocumenten die niet met Activiteit geannoteerd kunnen worden vervangen door: waarvoor specifieke regels gelden.</w:t>
      </w:r>
    </w:p>
  </w:comment>
  <w:comment w:id="730" w:author="Nienke Jansen" w:date="2023-11-15T19:17:00Z" w:initials="NJ">
    <w:p w14:paraId="7CA4A883" w14:textId="0B431A88" w:rsidR="00C27594" w:rsidRDefault="00C27594" w:rsidP="00523860">
      <w:pPr>
        <w:pStyle w:val="Tekstopmerking"/>
      </w:pPr>
      <w:r>
        <w:rPr>
          <w:rStyle w:val="Verwijzingopmerking"/>
        </w:rPr>
        <w:annotationRef/>
      </w:r>
      <w:r>
        <w:t>Voor omgevingsdocumenten die niet met Activiteit geannoteerd kunnen worden vervangen door: waarvoor specifieke regels gelden.</w:t>
      </w:r>
    </w:p>
  </w:comment>
  <w:comment w:id="732"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1E6124">
      <w:pPr>
        <w:pStyle w:val="Tekstopmerking"/>
      </w:pPr>
      <w:r>
        <w:t>Aangezien &lt;naam omgevingsdocument&gt; niet met Activiteit geannoteerd kan worden, wordt deze uitzondering niet verder besproken.</w:t>
      </w:r>
    </w:p>
  </w:comment>
  <w:comment w:id="733"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C326FA">
      <w:pPr>
        <w:pStyle w:val="Tekstopmerking"/>
      </w:pPr>
      <w:r>
        <w:t>Aangezien &lt;naam omgevingsdocument&gt; niet met Activiteit geannoteerd kan worden, wordt deze uitzondering niet verder besproken.</w:t>
      </w:r>
    </w:p>
  </w:comment>
  <w:comment w:id="770" w:author="Nienke Jansen" w:date="2023-01-18T14:45:00Z" w:initials="NJ">
    <w:p w14:paraId="4537B6C7" w14:textId="522034B8" w:rsidR="00CD71AA" w:rsidRDefault="00CD71AA" w:rsidP="008A17EF">
      <w:pPr>
        <w:pStyle w:val="Tekstopmerking"/>
      </w:pPr>
      <w:r>
        <w:rPr>
          <w:rStyle w:val="Verwijzingopmerking"/>
        </w:rPr>
        <w:annotationRef/>
      </w:r>
      <w:r>
        <w:t>Tekst voor omgevingsplan</w:t>
      </w:r>
    </w:p>
  </w:comment>
  <w:comment w:id="772" w:author="Nienke Jansen" w:date="2023-01-18T14:45:00Z" w:initials="NJ">
    <w:p w14:paraId="731E7CCE" w14:textId="77777777" w:rsidR="002606C5" w:rsidRDefault="00CD71AA" w:rsidP="007159EE">
      <w:pPr>
        <w:pStyle w:val="Tekstopmerking"/>
      </w:pPr>
      <w:r>
        <w:rPr>
          <w:rStyle w:val="Verwijzingopmerking"/>
        </w:rPr>
        <w:annotationRef/>
      </w:r>
      <w:r w:rsidR="002606C5">
        <w:t>Tekst voor omgevingsverordening en waterschapsverordening, ook voor AMvB/MR?</w:t>
      </w:r>
    </w:p>
  </w:comment>
  <w:comment w:id="1157" w:author="Nienke Jansen" w:date="2023-05-16T14:20:00Z" w:initials="NJ">
    <w:p w14:paraId="4824CF2E" w14:textId="254BA59D" w:rsidR="00257ADC" w:rsidRDefault="00257ADC" w:rsidP="00540FC5">
      <w:pPr>
        <w:pStyle w:val="Tekstopmerking"/>
      </w:pPr>
      <w:r>
        <w:rPr>
          <w:rStyle w:val="Verwijzingopmerking"/>
        </w:rPr>
        <w:annotationRef/>
      </w:r>
      <w:r>
        <w:t>Dit kan helemaal niet</w:t>
      </w:r>
    </w:p>
  </w:comment>
  <w:comment w:id="1227" w:author="Nienke Jansen" w:date="2023-06-13T11:33:00Z" w:initials="NJ">
    <w:p w14:paraId="33035066" w14:textId="00752782" w:rsidR="00D2027A" w:rsidRDefault="00D2027A" w:rsidP="00751F6B">
      <w:pPr>
        <w:pStyle w:val="Tekstopmerking"/>
      </w:pPr>
      <w:r>
        <w:rPr>
          <w:rStyle w:val="Verwijzingopmerking"/>
        </w:rPr>
        <w:annotationRef/>
      </w:r>
      <w:r>
        <w:t>Eerste onderdeel van kader kan weg, is geïmplenenteerd</w:t>
      </w:r>
    </w:p>
  </w:comment>
  <w:comment w:id="1243"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48"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1"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2"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55" w:author="Nienke Jansen" w:date="2022-01-06T14:32:00Z" w:initials="NJ">
    <w:p w14:paraId="4E2C60AB" w14:textId="74DB6665" w:rsidR="000A4707" w:rsidRDefault="000A4707">
      <w:pPr>
        <w:pStyle w:val="Tekstopmerking"/>
      </w:pPr>
      <w:r>
        <w:rPr>
          <w:rStyle w:val="Verwijzingopmerking"/>
        </w:rPr>
        <w:annotationRef/>
      </w:r>
      <w:r>
        <w:t>klopt dat?</w:t>
      </w:r>
    </w:p>
  </w:comment>
  <w:comment w:id="1256"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58"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0"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1"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2"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67" w:author="Nienke Jansen" w:date="2022-01-06T14:39:00Z" w:initials="NJ">
    <w:p w14:paraId="6E6F9590" w14:textId="3F59BEEB" w:rsidR="00D82658" w:rsidRDefault="00D82658">
      <w:pPr>
        <w:pStyle w:val="Tekstopmerking"/>
      </w:pPr>
      <w:r>
        <w:rPr>
          <w:rStyle w:val="Verwijzingopmerking"/>
        </w:rPr>
        <w:annotationRef/>
      </w:r>
      <w:r>
        <w:t>klopt dit?</w:t>
      </w:r>
    </w:p>
  </w:comment>
  <w:comment w:id="1268"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0"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1"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4AB692B6" w15:done="0"/>
  <w15:commentEx w15:paraId="2E41916F" w15:done="0"/>
  <w15:commentEx w15:paraId="6BC03021" w15:done="0"/>
  <w15:commentEx w15:paraId="6405DC6E" w15:done="0"/>
  <w15:commentEx w15:paraId="559AD180" w15:done="0"/>
  <w15:commentEx w15:paraId="0142FBD0" w15:done="0"/>
  <w15:commentEx w15:paraId="751F3B30" w15:done="0"/>
  <w15:commentEx w15:paraId="5E5BC4B6" w15:done="0"/>
  <w15:commentEx w15:paraId="2DACB116"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4824CF2E"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269FBC8E" w16cex:dateUtc="2022-08-11T15:36:00Z"/>
  <w16cex:commentExtensible w16cex:durableId="269FBC97" w16cex:dateUtc="2022-08-11T15:36:00Z"/>
  <w16cex:commentExtensible w16cex:durableId="256F19E8" w16cex:dateUtc="2021-12-23T14:50:00Z"/>
  <w16cex:commentExtensible w16cex:durableId="25F6B963" w16cex:dateUtc="2022-04-05T10:49:00Z"/>
  <w16cex:commentExtensible w16cex:durableId="25F6B9F2" w16cex:dateUtc="2022-04-05T10:52:00Z"/>
  <w16cex:commentExtensible w16cex:durableId="25F6BA00" w16cex:dateUtc="2022-04-05T10:52:00Z"/>
  <w16cex:commentExtensible w16cex:durableId="25F6BA8A" w16cex:dateUtc="2022-04-05T10:54:00Z"/>
  <w16cex:commentExtensible w16cex:durableId="256F19F9" w16cex:dateUtc="2021-12-23T14:50:00Z"/>
  <w16cex:commentExtensible w16cex:durableId="275923B2" w16cex:dateUtc="2022-12-30T07:45: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280E0F94" w16cex:dateUtc="2023-05-16T12:20: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4AB692B6" w16cid:durableId="269FBC8E"/>
  <w16cid:commentId w16cid:paraId="2E41916F" w16cid:durableId="269FBC97"/>
  <w16cid:commentId w16cid:paraId="6BC03021" w16cid:durableId="256F19E8"/>
  <w16cid:commentId w16cid:paraId="6405DC6E" w16cid:durableId="25F6B963"/>
  <w16cid:commentId w16cid:paraId="559AD180" w16cid:durableId="25F6B9F2"/>
  <w16cid:commentId w16cid:paraId="0142FBD0" w16cid:durableId="25F6BA00"/>
  <w16cid:commentId w16cid:paraId="751F3B30" w16cid:durableId="25F6BA8A"/>
  <w16cid:commentId w16cid:paraId="5E5BC4B6" w16cid:durableId="256F19F9"/>
  <w16cid:commentId w16cid:paraId="2DACB116" w16cid:durableId="275923B2"/>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4824CF2E" w16cid:durableId="280E0F94"/>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F6E3E" w14:textId="77777777" w:rsidR="00C36C33" w:rsidRDefault="00C36C33">
      <w:r>
        <w:separator/>
      </w:r>
    </w:p>
    <w:p w14:paraId="798519AF" w14:textId="77777777" w:rsidR="00C36C33" w:rsidRDefault="00C36C33"/>
  </w:endnote>
  <w:endnote w:type="continuationSeparator" w:id="0">
    <w:p w14:paraId="1FB62FF4" w14:textId="77777777" w:rsidR="00C36C33" w:rsidRPr="003C450F" w:rsidRDefault="00C36C33" w:rsidP="003C450F"/>
  </w:endnote>
  <w:endnote w:type="continuationNotice" w:id="1">
    <w:p w14:paraId="48592E32" w14:textId="77777777" w:rsidR="00C36C33" w:rsidRDefault="00C36C33" w:rsidP="003C450F"/>
  </w:endnote>
  <w:endnote w:id="2">
    <w:p w14:paraId="4BA1B68F" w14:textId="77777777" w:rsidR="00713915" w:rsidRPr="001602D5" w:rsidRDefault="00713915" w:rsidP="00713915">
      <w:pPr>
        <w:pStyle w:val="Eindnoottekst"/>
      </w:pPr>
      <w:r>
        <w:rPr>
          <w:rStyle w:val="Eindnootmarkering"/>
        </w:rPr>
        <w:endnoteRef/>
      </w:r>
      <w:r>
        <w:t xml:space="preserve"> TPOD1780</w:t>
      </w:r>
    </w:p>
  </w:endnote>
  <w:endnote w:id="3">
    <w:p w14:paraId="1D1CE0F2" w14:textId="77777777" w:rsidR="00713915" w:rsidRDefault="00713915" w:rsidP="00713915">
      <w:pPr>
        <w:pStyle w:val="Eindnoottekst"/>
      </w:pPr>
      <w:r>
        <w:rPr>
          <w:rStyle w:val="Eindnootmarkering"/>
        </w:rPr>
        <w:endnoteRef/>
      </w:r>
      <w:r>
        <w:t xml:space="preserve"> TPOD880</w:t>
      </w:r>
    </w:p>
  </w:endnote>
  <w:endnote w:id="4">
    <w:p w14:paraId="06383AD5" w14:textId="746FF322" w:rsidR="006C0205" w:rsidRPr="004C2B84" w:rsidRDefault="006C0205">
      <w:pPr>
        <w:pStyle w:val="Eindnoottekst"/>
      </w:pPr>
      <w:r>
        <w:rPr>
          <w:rStyle w:val="Eindnootmarkering"/>
        </w:rPr>
        <w:endnoteRef/>
      </w:r>
      <w:r>
        <w:t xml:space="preserve"> TPOD1850</w:t>
      </w:r>
    </w:p>
  </w:endnote>
  <w:endnote w:id="5">
    <w:p w14:paraId="67F7CD06" w14:textId="568C1CDD" w:rsidR="006C0205" w:rsidRPr="008E41BE" w:rsidRDefault="006C0205">
      <w:pPr>
        <w:pStyle w:val="Eindnoottekst"/>
      </w:pPr>
      <w:r>
        <w:rPr>
          <w:rStyle w:val="Eindnootmarkering"/>
        </w:rPr>
        <w:endnoteRef/>
      </w:r>
      <w:r>
        <w:t xml:space="preserve"> TPOD1690</w:t>
      </w:r>
    </w:p>
  </w:endnote>
  <w:endnote w:id="6">
    <w:p w14:paraId="757E163A" w14:textId="31A67F97" w:rsidR="006C0205" w:rsidRPr="008E41BE" w:rsidRDefault="006C0205">
      <w:pPr>
        <w:pStyle w:val="Eindnoottekst"/>
      </w:pPr>
      <w:r>
        <w:rPr>
          <w:rStyle w:val="Eindnootmarkering"/>
        </w:rPr>
        <w:endnoteRef/>
      </w:r>
      <w:r>
        <w:t xml:space="preserve"> TPOD1630</w:t>
      </w:r>
    </w:p>
  </w:endnote>
  <w:endnote w:id="7">
    <w:p w14:paraId="7C8893E7" w14:textId="68FCF791" w:rsidR="006C0205" w:rsidRPr="008E41BE" w:rsidRDefault="006C0205">
      <w:pPr>
        <w:pStyle w:val="Eindnoottekst"/>
      </w:pPr>
      <w:r>
        <w:rPr>
          <w:rStyle w:val="Eindnootmarkering"/>
        </w:rPr>
        <w:endnoteRef/>
      </w:r>
      <w:r>
        <w:t xml:space="preserve"> TPOD930, TPOD940</w:t>
      </w:r>
    </w:p>
  </w:endnote>
  <w:endnote w:id="8">
    <w:p w14:paraId="3C95CA74" w14:textId="77777777" w:rsidR="00205F40" w:rsidRPr="007E23F5" w:rsidRDefault="00205F40" w:rsidP="00205F40">
      <w:pPr>
        <w:pStyle w:val="Eindnoottekst"/>
        <w:rPr>
          <w:color w:val="FFFFFF" w:themeColor="background1"/>
        </w:rPr>
      </w:pPr>
      <w:r w:rsidRPr="007E23F5">
        <w:rPr>
          <w:rStyle w:val="Eindnootmarkering"/>
          <w:color w:val="FFFFFF" w:themeColor="background1"/>
        </w:rPr>
        <w:endnoteRef/>
      </w:r>
      <w:r w:rsidRPr="007E23F5">
        <w:rPr>
          <w:color w:val="FFFFFF" w:themeColor="background1"/>
        </w:rPr>
        <w:t xml:space="preserve"> TPOD1770</w:t>
      </w:r>
    </w:p>
  </w:endnote>
  <w:endnote w:id="9">
    <w:p w14:paraId="59849463" w14:textId="77777777" w:rsidR="00205F40" w:rsidRPr="007E23F5" w:rsidRDefault="00205F40" w:rsidP="00205F40">
      <w:pPr>
        <w:rPr>
          <w:color w:val="FFFFFF" w:themeColor="background1"/>
        </w:rPr>
      </w:pPr>
      <w:r w:rsidRPr="007E23F5">
        <w:rPr>
          <w:color w:val="FFFFFF" w:themeColor="background1"/>
        </w:rPr>
        <w:endnoteRef/>
      </w:r>
      <w:r w:rsidRPr="007E23F5">
        <w:rPr>
          <w:color w:val="FFFFFF" w:themeColor="background1"/>
        </w:rPr>
        <w:t xml:space="preserve"> TPOD1440</w:t>
      </w:r>
    </w:p>
  </w:endnote>
  <w:endnote w:id="10">
    <w:p w14:paraId="13B036EA" w14:textId="77777777" w:rsidR="002F0D2A" w:rsidRDefault="002F0D2A" w:rsidP="002F0D2A">
      <w:pPr>
        <w:pStyle w:val="Eindnoottekst"/>
      </w:pPr>
      <w:r>
        <w:rPr>
          <w:rStyle w:val="Eindnootmarkering"/>
        </w:rPr>
        <w:endnoteRef/>
      </w:r>
      <w:r>
        <w:t xml:space="preserve"> TPOD880</w:t>
      </w:r>
    </w:p>
  </w:endnote>
  <w:endnote w:id="11">
    <w:p w14:paraId="6A377297" w14:textId="77777777" w:rsidR="002F0D2A" w:rsidRDefault="002F0D2A" w:rsidP="002F0D2A">
      <w:pPr>
        <w:pStyle w:val="Eindnoottekst"/>
      </w:pPr>
      <w:r>
        <w:rPr>
          <w:rStyle w:val="Eindnootmarkering"/>
        </w:rPr>
        <w:endnoteRef/>
      </w:r>
      <w:r>
        <w:t xml:space="preserve"> TPOD980</w:t>
      </w:r>
    </w:p>
  </w:endnote>
  <w:endnote w:id="12">
    <w:p w14:paraId="6C3404E9" w14:textId="77777777" w:rsidR="002F0D2A" w:rsidRDefault="002F0D2A" w:rsidP="002F0D2A">
      <w:pPr>
        <w:pStyle w:val="Eindnoottekst"/>
      </w:pPr>
      <w:r>
        <w:rPr>
          <w:rStyle w:val="Eindnootmarkering"/>
        </w:rPr>
        <w:endnoteRef/>
      </w:r>
      <w:r>
        <w:t xml:space="preserve"> TPOD990</w:t>
      </w:r>
    </w:p>
  </w:endnote>
  <w:endnote w:id="13">
    <w:p w14:paraId="22AD5ABA" w14:textId="77777777" w:rsidR="002F0D2A" w:rsidRDefault="002F0D2A" w:rsidP="002F0D2A">
      <w:pPr>
        <w:pStyle w:val="Eindnoottekst"/>
      </w:pPr>
      <w:r>
        <w:rPr>
          <w:rStyle w:val="Eindnootmarkering"/>
        </w:rPr>
        <w:endnoteRef/>
      </w:r>
      <w:r>
        <w:t xml:space="preserve"> TPOD1000</w:t>
      </w:r>
    </w:p>
  </w:endnote>
  <w:endnote w:id="14">
    <w:p w14:paraId="6F7E639D" w14:textId="77777777" w:rsidR="002F0D2A" w:rsidRDefault="002F0D2A" w:rsidP="002F0D2A">
      <w:pPr>
        <w:pStyle w:val="Eindnoottekst"/>
      </w:pPr>
      <w:r>
        <w:rPr>
          <w:rStyle w:val="Eindnootmarkering"/>
        </w:rPr>
        <w:endnoteRef/>
      </w:r>
      <w:r>
        <w:t xml:space="preserve"> TPOD1010, TPOD1020</w:t>
      </w:r>
    </w:p>
  </w:endnote>
  <w:endnote w:id="15">
    <w:p w14:paraId="5EC07A44" w14:textId="77777777" w:rsidR="002F0D2A" w:rsidRDefault="002F0D2A" w:rsidP="002F0D2A">
      <w:pPr>
        <w:pStyle w:val="Eindnoottekst"/>
      </w:pPr>
      <w:r>
        <w:rPr>
          <w:rStyle w:val="Eindnootmarkering"/>
        </w:rPr>
        <w:endnoteRef/>
      </w:r>
      <w:r>
        <w:t xml:space="preserve"> TPOD1030</w:t>
      </w:r>
    </w:p>
  </w:endnote>
  <w:endnote w:id="16">
    <w:p w14:paraId="191F62D7" w14:textId="77777777" w:rsidR="002F0D2A" w:rsidRDefault="002F0D2A" w:rsidP="002F0D2A">
      <w:pPr>
        <w:pStyle w:val="Eindnoottekst"/>
      </w:pPr>
      <w:r>
        <w:rPr>
          <w:rStyle w:val="Eindnootmarkering"/>
        </w:rPr>
        <w:endnoteRef/>
      </w:r>
      <w:r>
        <w:t xml:space="preserve"> TPOD1040</w:t>
      </w:r>
    </w:p>
  </w:endnote>
  <w:endnote w:id="17">
    <w:p w14:paraId="641F874D" w14:textId="77777777" w:rsidR="002F0D2A" w:rsidRDefault="002F0D2A" w:rsidP="002F0D2A">
      <w:pPr>
        <w:pStyle w:val="Eindnoottekst"/>
      </w:pPr>
      <w:r>
        <w:rPr>
          <w:rStyle w:val="Eindnootmarkering"/>
        </w:rPr>
        <w:endnoteRef/>
      </w:r>
      <w:r>
        <w:t xml:space="preserve"> TPOD1050</w:t>
      </w:r>
    </w:p>
  </w:endnote>
  <w:endnote w:id="18">
    <w:p w14:paraId="289693D4" w14:textId="77777777" w:rsidR="002F0D2A" w:rsidRDefault="002F0D2A" w:rsidP="002F0D2A">
      <w:pPr>
        <w:pStyle w:val="Eindnoottekst"/>
      </w:pPr>
      <w:r>
        <w:rPr>
          <w:rStyle w:val="Eindnootmarkering"/>
        </w:rPr>
        <w:endnoteRef/>
      </w:r>
      <w:r>
        <w:t xml:space="preserve"> TPOD1060, TPOD1070</w:t>
      </w:r>
    </w:p>
  </w:endnote>
  <w:endnote w:id="19">
    <w:p w14:paraId="33B1F359" w14:textId="77777777" w:rsidR="002F0D2A" w:rsidRDefault="002F0D2A" w:rsidP="002F0D2A">
      <w:pPr>
        <w:pStyle w:val="Eindnoottekst"/>
      </w:pPr>
      <w:r>
        <w:rPr>
          <w:rStyle w:val="Eindnootmarkering"/>
        </w:rPr>
        <w:endnoteRef/>
      </w:r>
      <w:r>
        <w:t xml:space="preserve"> TPOD1560</w:t>
      </w:r>
    </w:p>
  </w:endnote>
  <w:endnote w:id="20">
    <w:p w14:paraId="4CD1742C" w14:textId="77777777" w:rsidR="002F0D2A" w:rsidRDefault="002F0D2A" w:rsidP="002F0D2A">
      <w:pPr>
        <w:pStyle w:val="Eindnoottekst"/>
      </w:pPr>
      <w:r>
        <w:rPr>
          <w:rStyle w:val="Eindnootmarkering"/>
        </w:rPr>
        <w:endnoteRef/>
      </w:r>
      <w:r>
        <w:t xml:space="preserve"> TPOD1570</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EA567F4" w14:textId="77777777" w:rsidR="00C36C33" w:rsidRPr="00B35331" w:rsidRDefault="00C36C33" w:rsidP="00577995">
      <w:pPr>
        <w:pStyle w:val="Voettekst"/>
      </w:pPr>
    </w:p>
  </w:footnote>
  <w:footnote w:type="continuationSeparator" w:id="0">
    <w:p w14:paraId="765EB0DF" w14:textId="77777777" w:rsidR="00C36C33" w:rsidRDefault="00C36C33">
      <w:r>
        <w:continuationSeparator/>
      </w:r>
    </w:p>
    <w:p w14:paraId="29B45692" w14:textId="77777777" w:rsidR="00C36C33" w:rsidRDefault="00C36C33"/>
    <w:p w14:paraId="0669E6C0" w14:textId="77777777" w:rsidR="00C36C33" w:rsidRDefault="00C36C33"/>
  </w:footnote>
  <w:footnote w:type="continuationNotice" w:id="1">
    <w:p w14:paraId="7215F8FE" w14:textId="77777777" w:rsidR="00C36C33" w:rsidRDefault="00C36C33">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9B831D6"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00108A">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8">
    <w:p w14:paraId="7561ED03" w14:textId="4E6E0B6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19">
    <w:p w14:paraId="48CE77B0" w14:textId="2E6C50C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00108A">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0">
    <w:p w14:paraId="33D26E7C" w14:textId="41504EE8"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1">
    <w:p w14:paraId="2AE552D4" w14:textId="5C4892E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00108A">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00108A">
        <w:t>7</w:t>
      </w:r>
      <w:r w:rsidR="00316B71">
        <w:rPr>
          <w:highlight w:val="yellow"/>
        </w:rPr>
        <w:fldChar w:fldCharType="end"/>
      </w:r>
    </w:p>
  </w:footnote>
  <w:footnote w:id="22">
    <w:p w14:paraId="3AA7694E" w14:textId="4D307B2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3">
    <w:p w14:paraId="13BB0B2C" w14:textId="10F3DDD4"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00108A">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00108A">
        <w:t>7</w:t>
      </w:r>
      <w:r w:rsidR="00995073">
        <w:fldChar w:fldCharType="end"/>
      </w:r>
    </w:p>
  </w:footnote>
  <w:footnote w:id="24">
    <w:p w14:paraId="452E4F00" w14:textId="6C59A322"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00108A">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00108A">
        <w:t>7</w:t>
      </w:r>
      <w:r>
        <w:fldChar w:fldCharType="end"/>
      </w:r>
    </w:p>
  </w:footnote>
  <w:footnote w:id="25">
    <w:p w14:paraId="1C99893F" w14:textId="7D574875"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00108A">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00108A">
        <w:t>7</w:t>
      </w:r>
      <w:r w:rsidR="000D0507">
        <w:fldChar w:fldCharType="end"/>
      </w:r>
    </w:p>
  </w:footnote>
  <w:footnote w:id="26">
    <w:p w14:paraId="09A84119" w14:textId="10A2F01F"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8">
    <w:p w14:paraId="2D986D31" w14:textId="6DC7364A"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00108A">
        <w:t>4</w:t>
      </w:r>
      <w:r w:rsidR="00343CE6">
        <w:fldChar w:fldCharType="end"/>
      </w:r>
    </w:p>
  </w:footnote>
  <w:footnote w:id="2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3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3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3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3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4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41">
    <w:p w14:paraId="744E6D93" w14:textId="10406FAF"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00108A">
        <w:t>10</w:t>
      </w:r>
      <w:r w:rsidR="00023286">
        <w:fldChar w:fldCharType="end"/>
      </w:r>
      <w:r w:rsidR="00023286">
        <w:t>.</w:t>
      </w:r>
    </w:p>
  </w:footnote>
  <w:footnote w:id="4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4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5">
    <w:p w14:paraId="162E9768" w14:textId="6333382E"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00108A">
        <w:t>7.18</w:t>
      </w:r>
      <w:r w:rsidR="0052549B">
        <w:fldChar w:fldCharType="end"/>
      </w:r>
    </w:p>
  </w:footnote>
  <w:footnote w:id="4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
    <w:p w14:paraId="474B11DA" w14:textId="4E31BF1E" w:rsidR="00562187" w:rsidRDefault="00562187">
      <w:pPr>
        <w:pStyle w:val="Voetnoottekst"/>
      </w:pPr>
      <w:r>
        <w:rPr>
          <w:rStyle w:val="Voetnootmarkering"/>
        </w:rPr>
        <w:footnoteRef/>
      </w:r>
      <w:r>
        <w:t xml:space="preserve"> </w:t>
      </w:r>
      <w:r w:rsidR="007A4097">
        <w:tab/>
        <w:t>Artikel 5.55 Ow</w:t>
      </w:r>
    </w:p>
  </w:footnote>
  <w:footnote w:id="5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5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5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5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7">
    <w:p w14:paraId="35A87A22" w14:textId="77777777" w:rsidR="00E43714" w:rsidRDefault="00E43714" w:rsidP="00E43714">
      <w:pPr>
        <w:pStyle w:val="Voetnoottekst"/>
      </w:pPr>
      <w:r>
        <w:rPr>
          <w:rStyle w:val="Voetnootmarkering"/>
        </w:rPr>
        <w:footnoteRef/>
      </w:r>
      <w:r>
        <w:t xml:space="preserve"> </w:t>
      </w:r>
      <w:r>
        <w:tab/>
        <w:t xml:space="preserve">Artikel 3:12 lid 1 Awb </w:t>
      </w:r>
    </w:p>
  </w:footnote>
  <w:footnote w:id="5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6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6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6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6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5">
    <w:p w14:paraId="5042231A" w14:textId="77777777" w:rsidR="00E43714" w:rsidRDefault="00E43714" w:rsidP="00E43714">
      <w:pPr>
        <w:pStyle w:val="Voetnoottekst"/>
      </w:pPr>
      <w:r>
        <w:rPr>
          <w:rStyle w:val="Voetnootmarkering"/>
        </w:rPr>
        <w:footnoteRef/>
      </w:r>
      <w:r>
        <w:t xml:space="preserve"> </w:t>
      </w:r>
      <w:r>
        <w:tab/>
        <w:t>Artikel 16.31 Ow</w:t>
      </w:r>
    </w:p>
  </w:footnote>
  <w:footnote w:id="66">
    <w:p w14:paraId="297F8910" w14:textId="77777777" w:rsidR="00E43714" w:rsidRDefault="00E43714" w:rsidP="00E43714">
      <w:pPr>
        <w:pStyle w:val="Voetnoottekst"/>
      </w:pPr>
      <w:r>
        <w:rPr>
          <w:rStyle w:val="Voetnootmarkering"/>
        </w:rPr>
        <w:footnoteRef/>
      </w:r>
      <w:r>
        <w:t xml:space="preserve"> </w:t>
      </w:r>
      <w:r>
        <w:tab/>
        <w:t>Artikel 2.4 Ow</w:t>
      </w:r>
    </w:p>
  </w:footnote>
  <w:footnote w:id="67">
    <w:p w14:paraId="1CBA046E" w14:textId="77777777" w:rsidR="00E43714" w:rsidRDefault="00E43714" w:rsidP="00E43714">
      <w:pPr>
        <w:pStyle w:val="Voetnoottekst"/>
      </w:pPr>
      <w:r>
        <w:rPr>
          <w:rStyle w:val="Voetnootmarkering"/>
        </w:rPr>
        <w:footnoteRef/>
      </w:r>
      <w:r>
        <w:t xml:space="preserve"> </w:t>
      </w:r>
      <w:r>
        <w:tab/>
        <w:t>Artikel 2.8 Ow</w:t>
      </w:r>
    </w:p>
  </w:footnote>
  <w:footnote w:id="6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9">
    <w:p w14:paraId="2A174153" w14:textId="3F2C4ACB"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r w:rsidRPr="002B4E0A">
        <w:t xml:space="preserve"> </w:t>
      </w:r>
    </w:p>
  </w:footnote>
  <w:footnote w:id="7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7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7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7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8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8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8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8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5">
    <w:p w14:paraId="5E572209" w14:textId="2ACE2D39" w:rsidR="00257DFE" w:rsidRDefault="00257DFE">
      <w:pPr>
        <w:pStyle w:val="Voetnoottekst"/>
      </w:pPr>
      <w:r>
        <w:rPr>
          <w:rStyle w:val="Voetnootmarkering"/>
        </w:rPr>
        <w:footnoteRef/>
      </w:r>
      <w:r>
        <w:t xml:space="preserve"> </w:t>
      </w:r>
      <w:r>
        <w:tab/>
        <w:t>Artikel 16.21 lid 4 Ow</w:t>
      </w:r>
    </w:p>
  </w:footnote>
  <w:footnote w:id="8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7">
    <w:p w14:paraId="73DDCE5A" w14:textId="6AAC53B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r w:rsidR="00E00CA3">
        <w:t xml:space="preserve"> </w:t>
      </w:r>
    </w:p>
  </w:footnote>
  <w:footnote w:id="8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9">
    <w:p w14:paraId="7C7F690E" w14:textId="77777777" w:rsidR="00E43714" w:rsidRDefault="00E43714" w:rsidP="00E43714">
      <w:pPr>
        <w:pStyle w:val="Voetnoottekst"/>
      </w:pPr>
      <w:r>
        <w:rPr>
          <w:rStyle w:val="Voetnootmarkering"/>
        </w:rPr>
        <w:footnoteRef/>
      </w:r>
      <w:r>
        <w:t xml:space="preserve"> </w:t>
      </w:r>
      <w:r>
        <w:tab/>
        <w:t>Artikel 6:7 Awb</w:t>
      </w:r>
    </w:p>
  </w:footnote>
  <w:footnote w:id="90">
    <w:p w14:paraId="3EEE3440" w14:textId="77777777" w:rsidR="00E43714" w:rsidRDefault="00E43714" w:rsidP="00E43714">
      <w:pPr>
        <w:pStyle w:val="Voetnoottekst"/>
      </w:pPr>
      <w:r>
        <w:rPr>
          <w:rStyle w:val="Voetnootmarkering"/>
        </w:rPr>
        <w:footnoteRef/>
      </w:r>
      <w:r>
        <w:t xml:space="preserve"> </w:t>
      </w:r>
      <w:r>
        <w:tab/>
        <w:t>Artikel 6:8 lid 1 Awb</w:t>
      </w:r>
    </w:p>
  </w:footnote>
  <w:footnote w:id="9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9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9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8">
    <w:p w14:paraId="2E97C4FB" w14:textId="77777777" w:rsidR="00E43714" w:rsidRDefault="00E43714" w:rsidP="00E43714">
      <w:pPr>
        <w:pStyle w:val="Voetnoottekst"/>
      </w:pPr>
      <w:r>
        <w:rPr>
          <w:rStyle w:val="Voetnootmarkering"/>
        </w:rPr>
        <w:footnoteRef/>
      </w:r>
      <w:r>
        <w:t xml:space="preserve"> </w:t>
      </w:r>
      <w:r>
        <w:tab/>
        <w:t>Artikel 6:7 Awb</w:t>
      </w:r>
    </w:p>
  </w:footnote>
  <w:footnote w:id="9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0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0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0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7">
    <w:p w14:paraId="53ECDDBD" w14:textId="77777777" w:rsidR="00E43714" w:rsidRDefault="00E43714" w:rsidP="00E43714">
      <w:pPr>
        <w:pStyle w:val="Voetnoottekst"/>
      </w:pPr>
      <w:r>
        <w:rPr>
          <w:rStyle w:val="Voetnootmarkering"/>
        </w:rPr>
        <w:footnoteRef/>
      </w:r>
      <w:r>
        <w:t xml:space="preserve"> </w:t>
      </w:r>
      <w:r>
        <w:tab/>
        <w:t>Artikel 8:51d Awb</w:t>
      </w:r>
    </w:p>
  </w:footnote>
  <w:footnote w:id="10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1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1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1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3">
    <w:p w14:paraId="7A6E6BAC" w14:textId="77777777" w:rsidR="00E43714" w:rsidRDefault="00E43714" w:rsidP="00E43714">
      <w:pPr>
        <w:pStyle w:val="Voetnoottekst"/>
      </w:pPr>
      <w:r>
        <w:rPr>
          <w:rStyle w:val="Voetnootmarkering"/>
        </w:rPr>
        <w:footnoteRef/>
      </w:r>
      <w:r>
        <w:t xml:space="preserve"> </w:t>
      </w:r>
      <w:r>
        <w:tab/>
        <w:t>Artikel 8:70 Awb</w:t>
      </w:r>
    </w:p>
  </w:footnote>
  <w:footnote w:id="11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2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2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2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3">
    <w:p w14:paraId="01FB0DE3" w14:textId="77777777" w:rsidR="00E43714" w:rsidRDefault="00E43714" w:rsidP="00E43714">
      <w:pPr>
        <w:pStyle w:val="Voetnoottekst"/>
      </w:pPr>
      <w:r>
        <w:rPr>
          <w:rStyle w:val="Voetnootmarkering"/>
        </w:rPr>
        <w:footnoteRef/>
      </w:r>
      <w:r>
        <w:t xml:space="preserve"> </w:t>
      </w:r>
      <w:r>
        <w:tab/>
        <w:t>Bijlage VIII Ob</w:t>
      </w:r>
    </w:p>
  </w:footnote>
  <w:footnote w:id="12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2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2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28">
    <w:p w14:paraId="5032341E" w14:textId="77777777" w:rsidR="00112579" w:rsidRDefault="00112579" w:rsidP="00112579">
      <w:pPr>
        <w:pStyle w:val="Voetnoottekst"/>
      </w:pPr>
      <w:r>
        <w:rPr>
          <w:rStyle w:val="Voetnootmarkering"/>
        </w:rPr>
        <w:footnoteRef/>
      </w:r>
      <w:r>
        <w:t xml:space="preserve"> </w:t>
      </w:r>
      <w:r>
        <w:tab/>
        <w:t xml:space="preserve">Artikel 3:12 lid 1 Awb </w:t>
      </w:r>
    </w:p>
  </w:footnote>
  <w:footnote w:id="12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3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37">
    <w:p w14:paraId="057A7E6B" w14:textId="77777777" w:rsidR="00112579" w:rsidRDefault="00112579" w:rsidP="00112579">
      <w:pPr>
        <w:pStyle w:val="Voetnoottekst"/>
      </w:pPr>
      <w:r>
        <w:rPr>
          <w:rStyle w:val="Voetnootmarkering"/>
        </w:rPr>
        <w:footnoteRef/>
      </w:r>
      <w:r>
        <w:t xml:space="preserve"> </w:t>
      </w:r>
      <w:r>
        <w:tab/>
        <w:t>Artikel 2.8 Ow</w:t>
      </w:r>
    </w:p>
  </w:footnote>
  <w:footnote w:id="13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3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4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4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4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4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49">
    <w:p w14:paraId="022B3ACF" w14:textId="77777777" w:rsidR="00440967" w:rsidRDefault="00440967" w:rsidP="00440967">
      <w:pPr>
        <w:pStyle w:val="Voetnoottekst"/>
      </w:pPr>
      <w:r>
        <w:rPr>
          <w:rStyle w:val="Voetnootmarkering"/>
        </w:rPr>
        <w:footnoteRef/>
      </w:r>
      <w:r>
        <w:t xml:space="preserve"> </w:t>
      </w:r>
      <w:r>
        <w:tab/>
        <w:t xml:space="preserve">Artikel 3:12 lid 1 Awb </w:t>
      </w:r>
    </w:p>
  </w:footnote>
  <w:footnote w:id="15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5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5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58">
    <w:p w14:paraId="144C21B4" w14:textId="77777777" w:rsidR="00440967" w:rsidRDefault="00440967" w:rsidP="00440967">
      <w:pPr>
        <w:pStyle w:val="Voetnoottekst"/>
      </w:pPr>
      <w:r>
        <w:rPr>
          <w:rStyle w:val="Voetnootmarkering"/>
        </w:rPr>
        <w:footnoteRef/>
      </w:r>
      <w:r>
        <w:t xml:space="preserve"> </w:t>
      </w:r>
      <w:r>
        <w:tab/>
        <w:t>Artikel 2.8 Ow</w:t>
      </w:r>
    </w:p>
  </w:footnote>
  <w:footnote w:id="15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6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6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6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6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6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6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0">
    <w:p w14:paraId="4294A8FC" w14:textId="77777777" w:rsidR="00321C84" w:rsidRDefault="00321C84" w:rsidP="00321C84">
      <w:pPr>
        <w:pStyle w:val="Voetnoottekst"/>
      </w:pPr>
      <w:r>
        <w:rPr>
          <w:rStyle w:val="Voetnootmarkering"/>
        </w:rPr>
        <w:footnoteRef/>
      </w:r>
      <w:r>
        <w:t xml:space="preserve"> </w:t>
      </w:r>
      <w:r>
        <w:tab/>
        <w:t xml:space="preserve">Artikel 3:12 lid 1 Awb </w:t>
      </w:r>
    </w:p>
  </w:footnote>
  <w:footnote w:id="17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7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7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7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78">
    <w:p w14:paraId="6D0DFAF0" w14:textId="77777777" w:rsidR="00F57AE4" w:rsidRDefault="00F57AE4" w:rsidP="00F57AE4">
      <w:pPr>
        <w:pStyle w:val="Voetnoottekst"/>
      </w:pPr>
      <w:r>
        <w:rPr>
          <w:rStyle w:val="Voetnootmarkering"/>
        </w:rPr>
        <w:footnoteRef/>
      </w:r>
      <w:r>
        <w:t xml:space="preserve"> </w:t>
      </w:r>
      <w:r>
        <w:tab/>
        <w:t>Artikel 3.1 Ow</w:t>
      </w:r>
    </w:p>
  </w:footnote>
  <w:footnote w:id="179">
    <w:p w14:paraId="3C02E5C1" w14:textId="563070E1" w:rsidR="0072098D" w:rsidRDefault="0072098D">
      <w:pPr>
        <w:pStyle w:val="Voetnoottekst"/>
      </w:pPr>
      <w:r>
        <w:rPr>
          <w:rStyle w:val="Voetnootmarkering"/>
        </w:rPr>
        <w:footnoteRef/>
      </w:r>
      <w:r>
        <w:t xml:space="preserve"> </w:t>
      </w:r>
      <w:r>
        <w:tab/>
        <w:t>Artikel 10.7 lid 1 Ob</w:t>
      </w:r>
    </w:p>
  </w:footnote>
  <w:footnote w:id="18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1">
    <w:p w14:paraId="57BFAEBF" w14:textId="534B82D2" w:rsidR="00984B35" w:rsidRDefault="00984B35">
      <w:pPr>
        <w:pStyle w:val="Voetnoottekst"/>
      </w:pPr>
      <w:r>
        <w:rPr>
          <w:rStyle w:val="Voetnootmarkering"/>
        </w:rPr>
        <w:footnoteRef/>
      </w:r>
      <w:r>
        <w:t xml:space="preserve"> </w:t>
      </w:r>
      <w:r>
        <w:tab/>
        <w:t>Artikel 16.77b lid 2 Ow</w:t>
      </w:r>
    </w:p>
  </w:footnote>
  <w:footnote w:id="18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8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8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8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8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8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89">
    <w:p w14:paraId="2BDC2E26" w14:textId="3AC79317" w:rsidR="00EC1A29" w:rsidRDefault="00EC1A29" w:rsidP="00EC1A29">
      <w:pPr>
        <w:pStyle w:val="Voetnoottekst"/>
      </w:pPr>
      <w:r>
        <w:rPr>
          <w:rStyle w:val="Voetnootmarkering"/>
        </w:rPr>
        <w:footnoteRef/>
      </w:r>
      <w:r>
        <w:t xml:space="preserve"> </w:t>
      </w:r>
      <w:r>
        <w:tab/>
        <w:t>Artikel 5.2 lid 2 Ob</w:t>
      </w:r>
    </w:p>
  </w:footnote>
  <w:footnote w:id="19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19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19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19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19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197">
    <w:p w14:paraId="04AD7DA0" w14:textId="77777777" w:rsidR="00EC1A29" w:rsidRDefault="00EC1A29" w:rsidP="00EC1A29">
      <w:pPr>
        <w:pStyle w:val="Voetnoottekst"/>
      </w:pPr>
      <w:r>
        <w:rPr>
          <w:rStyle w:val="Voetnootmarkering"/>
        </w:rPr>
        <w:footnoteRef/>
      </w:r>
      <w:r>
        <w:t xml:space="preserve"> </w:t>
      </w:r>
      <w:r>
        <w:tab/>
        <w:t>Artikel 5.48 lid 1 Ow</w:t>
      </w:r>
    </w:p>
  </w:footnote>
  <w:footnote w:id="19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19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0">
    <w:p w14:paraId="1D411645" w14:textId="77777777"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 </w:t>
      </w:r>
    </w:p>
  </w:footnote>
  <w:footnote w:id="20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2">
    <w:p w14:paraId="4D998B10" w14:textId="77777777" w:rsidR="00EC1A29" w:rsidRDefault="00EC1A29" w:rsidP="00EC1A29">
      <w:pPr>
        <w:pStyle w:val="Voetnoottekst"/>
      </w:pPr>
      <w:r>
        <w:rPr>
          <w:rStyle w:val="Voetnootmarkering"/>
        </w:rPr>
        <w:footnoteRef/>
      </w:r>
      <w:r>
        <w:t xml:space="preserve"> </w:t>
      </w:r>
      <w:r>
        <w:tab/>
        <w:t>Artikel 5.5 Ob</w:t>
      </w:r>
    </w:p>
  </w:footnote>
  <w:footnote w:id="20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0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0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0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07">
    <w:p w14:paraId="4DEDD187" w14:textId="77777777" w:rsidR="00EC1A29" w:rsidRDefault="00EC1A29" w:rsidP="00EC1A29">
      <w:pPr>
        <w:pStyle w:val="Voetnoottekst"/>
      </w:pPr>
      <w:r>
        <w:rPr>
          <w:rStyle w:val="Voetnootmarkering"/>
        </w:rPr>
        <w:footnoteRef/>
      </w:r>
      <w:r>
        <w:t xml:space="preserve"> </w:t>
      </w:r>
      <w:r>
        <w:tab/>
        <w:t xml:space="preserve">Artikel 3:12 lid 1 Awb </w:t>
      </w:r>
    </w:p>
  </w:footnote>
  <w:footnote w:id="20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0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1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1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1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1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1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1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1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0">
    <w:p w14:paraId="6E14A5A1" w14:textId="77777777" w:rsidR="00EC1A29" w:rsidRDefault="00EC1A29" w:rsidP="00EC1A29">
      <w:pPr>
        <w:pStyle w:val="Voetnoottekst"/>
      </w:pPr>
      <w:r>
        <w:rPr>
          <w:rStyle w:val="Voetnootmarkering"/>
        </w:rPr>
        <w:footnoteRef/>
      </w:r>
      <w:r>
        <w:t xml:space="preserve"> </w:t>
      </w:r>
      <w:r>
        <w:tab/>
        <w:t xml:space="preserve">Artikel 3:12 lid 1 Awb </w:t>
      </w:r>
    </w:p>
  </w:footnote>
  <w:footnote w:id="22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2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2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2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2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2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2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3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3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35">
    <w:p w14:paraId="0DE0C58C" w14:textId="7B08D996" w:rsidR="0021679F" w:rsidRDefault="0021679F">
      <w:pPr>
        <w:pStyle w:val="Voetnoottekst"/>
      </w:pPr>
      <w:r>
        <w:rPr>
          <w:rStyle w:val="Voetnootmarkering"/>
        </w:rPr>
        <w:footnoteRef/>
      </w:r>
      <w:r>
        <w:t xml:space="preserve"> </w:t>
      </w:r>
      <w:r>
        <w:tab/>
        <w:t>Artikel 16.86 leden 1 en 3 Ow</w:t>
      </w:r>
    </w:p>
  </w:footnote>
  <w:footnote w:id="23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3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3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3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43">
    <w:p w14:paraId="5055C2B6" w14:textId="77777777" w:rsidR="00EC1A29" w:rsidRDefault="00EC1A29" w:rsidP="00EC1A29">
      <w:pPr>
        <w:pStyle w:val="Voetnoottekst"/>
      </w:pPr>
      <w:r>
        <w:rPr>
          <w:rStyle w:val="Voetnootmarkering"/>
        </w:rPr>
        <w:footnoteRef/>
      </w:r>
      <w:r>
        <w:t xml:space="preserve"> </w:t>
      </w:r>
      <w:r>
        <w:tab/>
        <w:t>Artikel 16.72 Ow</w:t>
      </w:r>
    </w:p>
  </w:footnote>
  <w:footnote w:id="24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4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4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4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4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4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0">
    <w:p w14:paraId="4B2C7DC0" w14:textId="77777777" w:rsidR="00EC1A29" w:rsidRDefault="00EC1A29" w:rsidP="00EC1A29">
      <w:pPr>
        <w:pStyle w:val="Voetnoottekst"/>
      </w:pPr>
      <w:r>
        <w:rPr>
          <w:rStyle w:val="Voetnootmarkering"/>
        </w:rPr>
        <w:footnoteRef/>
      </w:r>
      <w:r>
        <w:t xml:space="preserve"> </w:t>
      </w:r>
      <w:r>
        <w:tab/>
        <w:t>Artikel 3:45 Awb</w:t>
      </w:r>
    </w:p>
  </w:footnote>
  <w:footnote w:id="25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3">
    <w:p w14:paraId="47C89DE4" w14:textId="77777777" w:rsidR="00EC1A29" w:rsidRDefault="00EC1A29" w:rsidP="00EC1A29">
      <w:pPr>
        <w:pStyle w:val="Voetnoottekst"/>
      </w:pPr>
      <w:r>
        <w:rPr>
          <w:rStyle w:val="Voetnootmarkering"/>
        </w:rPr>
        <w:footnoteRef/>
      </w:r>
      <w:r>
        <w:t xml:space="preserve"> </w:t>
      </w:r>
      <w:r>
        <w:tab/>
        <w:t>Artikel 10:25 Awb</w:t>
      </w:r>
    </w:p>
  </w:footnote>
  <w:footnote w:id="25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5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5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5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5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5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6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6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6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6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6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6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6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1">
    <w:p w14:paraId="13C90D2F" w14:textId="77777777" w:rsidR="00EC1A29" w:rsidRDefault="00EC1A29" w:rsidP="00EC1A29">
      <w:pPr>
        <w:pStyle w:val="Voetnoottekst"/>
      </w:pPr>
      <w:r>
        <w:rPr>
          <w:rStyle w:val="Voetnootmarkering"/>
        </w:rPr>
        <w:footnoteRef/>
      </w:r>
      <w:r>
        <w:t xml:space="preserve"> </w:t>
      </w:r>
      <w:r>
        <w:tab/>
        <w:t>Artikel 6:7 Awb</w:t>
      </w:r>
    </w:p>
  </w:footnote>
  <w:footnote w:id="27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7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74">
    <w:p w14:paraId="72CE9FC0" w14:textId="7F025FF1" w:rsidR="004B15DF" w:rsidRDefault="004B15DF">
      <w:pPr>
        <w:pStyle w:val="Voetnoottekst"/>
      </w:pPr>
      <w:r>
        <w:rPr>
          <w:rStyle w:val="Voetnootmarkering"/>
        </w:rPr>
        <w:footnoteRef/>
      </w:r>
      <w:r>
        <w:t xml:space="preserve"> </w:t>
      </w:r>
      <w:r>
        <w:tab/>
        <w:t>Artikel 16.86 lid 1 Ow</w:t>
      </w:r>
    </w:p>
  </w:footnote>
  <w:footnote w:id="27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7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7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7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79">
    <w:p w14:paraId="77CFA797" w14:textId="4F7CC997" w:rsidR="00616F18" w:rsidRDefault="00616F18">
      <w:pPr>
        <w:pStyle w:val="Voetnoottekst"/>
      </w:pPr>
      <w:r>
        <w:rPr>
          <w:rStyle w:val="Voetnootmarkering"/>
        </w:rPr>
        <w:footnoteRef/>
      </w:r>
      <w:r>
        <w:t xml:space="preserve"> </w:t>
      </w:r>
      <w:r>
        <w:tab/>
        <w:t>Artikel 12 Bekendmakingswet</w:t>
      </w:r>
    </w:p>
  </w:footnote>
  <w:footnote w:id="28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8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8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83">
    <w:p w14:paraId="2BECA2AA" w14:textId="77777777" w:rsidR="00EC1A29" w:rsidRDefault="00EC1A29" w:rsidP="00EC1A29">
      <w:pPr>
        <w:pStyle w:val="Voetnoottekst"/>
      </w:pPr>
      <w:r>
        <w:rPr>
          <w:rStyle w:val="Voetnootmarkering"/>
        </w:rPr>
        <w:footnoteRef/>
      </w:r>
      <w:r>
        <w:t xml:space="preserve"> </w:t>
      </w:r>
      <w:r>
        <w:tab/>
        <w:t>Artikel 6:7 Awb</w:t>
      </w:r>
    </w:p>
  </w:footnote>
  <w:footnote w:id="28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8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8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8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8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8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29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29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29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29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295">
    <w:p w14:paraId="7E1F5070" w14:textId="77777777" w:rsidR="00EC1A29" w:rsidRDefault="00EC1A29" w:rsidP="00EC1A29">
      <w:pPr>
        <w:pStyle w:val="Voetnoottekst"/>
      </w:pPr>
      <w:r>
        <w:rPr>
          <w:rStyle w:val="Voetnootmarkering"/>
        </w:rPr>
        <w:footnoteRef/>
      </w:r>
      <w:r>
        <w:t xml:space="preserve"> </w:t>
      </w:r>
      <w:r>
        <w:tab/>
        <w:t>Artikel 8:51d Awb</w:t>
      </w:r>
    </w:p>
  </w:footnote>
  <w:footnote w:id="29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29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29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29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01">
    <w:p w14:paraId="363F4A07" w14:textId="77777777" w:rsidR="00EC1A29" w:rsidRDefault="00EC1A29" w:rsidP="00EC1A29">
      <w:pPr>
        <w:pStyle w:val="Voetnoottekst"/>
      </w:pPr>
      <w:r>
        <w:rPr>
          <w:rStyle w:val="Voetnootmarkering"/>
        </w:rPr>
        <w:footnoteRef/>
      </w:r>
      <w:r>
        <w:t xml:space="preserve"> </w:t>
      </w:r>
      <w:r>
        <w:tab/>
        <w:t>Artikel 8:70 Awb</w:t>
      </w:r>
    </w:p>
  </w:footnote>
  <w:footnote w:id="30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0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0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0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0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0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0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0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11">
    <w:p w14:paraId="561D2684" w14:textId="77777777" w:rsidR="00EC1A29" w:rsidRDefault="00EC1A29" w:rsidP="00EC1A29">
      <w:pPr>
        <w:pStyle w:val="Voetnoottekst"/>
      </w:pPr>
      <w:r>
        <w:rPr>
          <w:rStyle w:val="Voetnootmarkering"/>
        </w:rPr>
        <w:footnoteRef/>
      </w:r>
      <w:r>
        <w:t xml:space="preserve"> </w:t>
      </w:r>
      <w:r>
        <w:tab/>
        <w:t>Bijlage VIII Ob</w:t>
      </w:r>
    </w:p>
  </w:footnote>
  <w:footnote w:id="312">
    <w:p w14:paraId="1D97F74A" w14:textId="7E77C158" w:rsidR="007D1DC0" w:rsidRDefault="007D1DC0">
      <w:pPr>
        <w:pStyle w:val="Voetnoottekst"/>
      </w:pPr>
      <w:r>
        <w:rPr>
          <w:rStyle w:val="Voetnootmarkering"/>
        </w:rPr>
        <w:footnoteRef/>
      </w:r>
      <w:r>
        <w:t xml:space="preserve"> </w:t>
      </w:r>
      <w:r>
        <w:tab/>
        <w:t>Artikel 10.1 Ob</w:t>
      </w:r>
    </w:p>
  </w:footnote>
  <w:footnote w:id="31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14">
    <w:p w14:paraId="1393721B" w14:textId="47DDAED1" w:rsidR="003F5952" w:rsidRDefault="003F5952">
      <w:pPr>
        <w:pStyle w:val="Voetnoottekst"/>
      </w:pPr>
      <w:r>
        <w:rPr>
          <w:rStyle w:val="Voetnootmarkering"/>
        </w:rPr>
        <w:footnoteRef/>
      </w:r>
      <w:r>
        <w:t xml:space="preserve"> </w:t>
      </w:r>
      <w:r>
        <w:tab/>
        <w:t>Artikel 4.14 lid 5 Ow</w:t>
      </w:r>
    </w:p>
  </w:footnote>
  <w:footnote w:id="31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1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1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1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1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2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23">
    <w:p w14:paraId="2030E946" w14:textId="77777777" w:rsidR="004E37A2" w:rsidRDefault="004E37A2" w:rsidP="004E37A2">
      <w:pPr>
        <w:pStyle w:val="Voetnoottekst"/>
      </w:pPr>
      <w:r>
        <w:rPr>
          <w:rStyle w:val="Voetnootmarkering"/>
        </w:rPr>
        <w:footnoteRef/>
      </w:r>
      <w:r>
        <w:t xml:space="preserve"> </w:t>
      </w:r>
      <w:r>
        <w:tab/>
        <w:t>Artikel 16.21 Ow</w:t>
      </w:r>
    </w:p>
  </w:footnote>
  <w:footnote w:id="32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2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2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2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2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3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3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3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3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3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35">
    <w:p w14:paraId="4AD6D027" w14:textId="77777777" w:rsidR="007761AE" w:rsidRDefault="007761AE" w:rsidP="007761AE">
      <w:pPr>
        <w:pStyle w:val="Voetnoottekst"/>
      </w:pPr>
      <w:r>
        <w:rPr>
          <w:rStyle w:val="Voetnootmarkering"/>
        </w:rPr>
        <w:footnoteRef/>
      </w:r>
      <w:r>
        <w:t xml:space="preserve"> </w:t>
      </w:r>
      <w:r>
        <w:tab/>
        <w:t>Artikel 6:7 Awb</w:t>
      </w:r>
    </w:p>
  </w:footnote>
  <w:footnote w:id="33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3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3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3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4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4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4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4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44">
    <w:p w14:paraId="52AE29EC" w14:textId="77777777" w:rsidR="003C2DAC" w:rsidRDefault="003C2DAC" w:rsidP="003C2DAC">
      <w:pPr>
        <w:pStyle w:val="Voetnoottekst"/>
      </w:pPr>
      <w:r>
        <w:rPr>
          <w:rStyle w:val="Voetnootmarkering"/>
        </w:rPr>
        <w:footnoteRef/>
      </w:r>
      <w:r>
        <w:t xml:space="preserve"> </w:t>
      </w:r>
      <w:r>
        <w:tab/>
        <w:t>Artikel 6:7 Awb</w:t>
      </w:r>
    </w:p>
  </w:footnote>
  <w:footnote w:id="34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4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4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4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4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5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5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5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5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54">
    <w:p w14:paraId="2BA24E11" w14:textId="77777777" w:rsidR="003C2DAC" w:rsidRDefault="003C2DAC" w:rsidP="003C2DAC">
      <w:pPr>
        <w:pStyle w:val="Voetnoottekst"/>
      </w:pPr>
      <w:r>
        <w:rPr>
          <w:rStyle w:val="Voetnootmarkering"/>
        </w:rPr>
        <w:footnoteRef/>
      </w:r>
      <w:r>
        <w:t xml:space="preserve"> </w:t>
      </w:r>
      <w:r>
        <w:tab/>
        <w:t>Artikel 8:51d Awb</w:t>
      </w:r>
    </w:p>
  </w:footnote>
  <w:footnote w:id="35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5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5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5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5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60">
    <w:p w14:paraId="2B2FC616" w14:textId="77777777" w:rsidR="003C2DAC" w:rsidRDefault="003C2DAC" w:rsidP="003C2DAC">
      <w:pPr>
        <w:pStyle w:val="Voetnoottekst"/>
      </w:pPr>
      <w:r>
        <w:rPr>
          <w:rStyle w:val="Voetnootmarkering"/>
        </w:rPr>
        <w:footnoteRef/>
      </w:r>
      <w:r>
        <w:t xml:space="preserve"> </w:t>
      </w:r>
      <w:r>
        <w:tab/>
        <w:t>Artikel 8:70 Awb</w:t>
      </w:r>
    </w:p>
  </w:footnote>
  <w:footnote w:id="36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6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6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6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6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6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6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6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6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70">
    <w:p w14:paraId="14EF897B" w14:textId="77777777" w:rsidR="003C2DAC" w:rsidRDefault="003C2DAC" w:rsidP="003C2DAC">
      <w:pPr>
        <w:pStyle w:val="Voetnoottekst"/>
      </w:pPr>
      <w:r>
        <w:rPr>
          <w:rStyle w:val="Voetnootmarkering"/>
        </w:rPr>
        <w:footnoteRef/>
      </w:r>
      <w:r>
        <w:t xml:space="preserve"> </w:t>
      </w:r>
      <w:r>
        <w:tab/>
        <w:t>Bijlage VIII Ob</w:t>
      </w:r>
    </w:p>
  </w:footnote>
  <w:footnote w:id="37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7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7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7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7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7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7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7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79">
    <w:p w14:paraId="68DDCB4E" w14:textId="77777777" w:rsidR="002B3E25" w:rsidRDefault="002B3E25" w:rsidP="002B3E25">
      <w:pPr>
        <w:pStyle w:val="Voetnoottekst"/>
      </w:pPr>
      <w:r>
        <w:rPr>
          <w:rStyle w:val="Voetnootmarkering"/>
        </w:rPr>
        <w:footnoteRef/>
      </w:r>
      <w:r>
        <w:t xml:space="preserve"> </w:t>
      </w:r>
      <w:r>
        <w:tab/>
        <w:t xml:space="preserve">Artikel 3:12 lid 1 Awb </w:t>
      </w:r>
    </w:p>
  </w:footnote>
  <w:footnote w:id="38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8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8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8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8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8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87">
    <w:p w14:paraId="61CD14DF" w14:textId="77777777" w:rsidR="002B3E25" w:rsidRDefault="002B3E25" w:rsidP="002B3E25">
      <w:pPr>
        <w:pStyle w:val="Voetnoottekst"/>
      </w:pPr>
      <w:r>
        <w:rPr>
          <w:rStyle w:val="Voetnootmarkering"/>
        </w:rPr>
        <w:footnoteRef/>
      </w:r>
      <w:r>
        <w:t xml:space="preserve"> </w:t>
      </w:r>
      <w:r>
        <w:tab/>
        <w:t>Artikel 3.4 Ow</w:t>
      </w:r>
    </w:p>
  </w:footnote>
  <w:footnote w:id="38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8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39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39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39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39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394">
    <w:p w14:paraId="2A11F631" w14:textId="75EE27DC"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39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39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39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39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39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0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0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0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03">
    <w:p w14:paraId="5EEF24F6" w14:textId="77777777"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r>
        <w:t xml:space="preserve"> </w:t>
      </w:r>
    </w:p>
  </w:footnote>
  <w:footnote w:id="404">
    <w:p w14:paraId="1769E8CE" w14:textId="77777777" w:rsidR="002B3E25" w:rsidRDefault="002B3E25" w:rsidP="002B3E25">
      <w:pPr>
        <w:pStyle w:val="Voetnoottekst"/>
      </w:pPr>
      <w:r>
        <w:rPr>
          <w:rStyle w:val="Voetnootmarkering"/>
        </w:rPr>
        <w:footnoteRef/>
      </w:r>
      <w:r>
        <w:t xml:space="preserve"> </w:t>
      </w:r>
      <w:r>
        <w:tab/>
        <w:t>Artikel 8:1 Awb</w:t>
      </w:r>
    </w:p>
  </w:footnote>
  <w:footnote w:id="40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06">
    <w:p w14:paraId="1F1B9D4D" w14:textId="77777777" w:rsidR="002B3E25" w:rsidRDefault="002B3E25" w:rsidP="002B3E25">
      <w:pPr>
        <w:pStyle w:val="Voetnoottekst"/>
      </w:pPr>
      <w:r>
        <w:rPr>
          <w:rStyle w:val="Voetnootmarkering"/>
        </w:rPr>
        <w:footnoteRef/>
      </w:r>
      <w:r>
        <w:t xml:space="preserve"> </w:t>
      </w:r>
      <w:r>
        <w:tab/>
        <w:t>Artikel 6:7 Awb</w:t>
      </w:r>
    </w:p>
  </w:footnote>
  <w:footnote w:id="40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0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0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1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1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1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1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14">
    <w:p w14:paraId="312AF9AF" w14:textId="77777777" w:rsidR="002B3E25" w:rsidRDefault="002B3E25" w:rsidP="002B3E25">
      <w:pPr>
        <w:pStyle w:val="Voetnoottekst"/>
      </w:pPr>
      <w:r>
        <w:rPr>
          <w:rStyle w:val="Voetnootmarkering"/>
        </w:rPr>
        <w:footnoteRef/>
      </w:r>
      <w:r>
        <w:t xml:space="preserve"> </w:t>
      </w:r>
      <w:r>
        <w:tab/>
        <w:t>Artikel 6:7 Awb</w:t>
      </w:r>
    </w:p>
  </w:footnote>
  <w:footnote w:id="41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1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1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1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1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2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2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2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23">
    <w:p w14:paraId="39CB2E14" w14:textId="77777777" w:rsidR="002B3E25" w:rsidRDefault="002B3E25" w:rsidP="002B3E25">
      <w:pPr>
        <w:pStyle w:val="Voetnoottekst"/>
      </w:pPr>
      <w:r>
        <w:rPr>
          <w:rStyle w:val="Voetnootmarkering"/>
        </w:rPr>
        <w:footnoteRef/>
      </w:r>
      <w:r>
        <w:t xml:space="preserve"> </w:t>
      </w:r>
      <w:r>
        <w:tab/>
        <w:t>Artikel 8:51d Awb</w:t>
      </w:r>
    </w:p>
  </w:footnote>
  <w:footnote w:id="42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2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2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2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2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29">
    <w:p w14:paraId="3AE19E45" w14:textId="77777777" w:rsidR="002B3E25" w:rsidRDefault="002B3E25" w:rsidP="002B3E25">
      <w:pPr>
        <w:pStyle w:val="Voetnoottekst"/>
      </w:pPr>
      <w:r>
        <w:rPr>
          <w:rStyle w:val="Voetnootmarkering"/>
        </w:rPr>
        <w:footnoteRef/>
      </w:r>
      <w:r>
        <w:t xml:space="preserve"> </w:t>
      </w:r>
      <w:r>
        <w:tab/>
        <w:t>Artikel 8:70 Awb</w:t>
      </w:r>
    </w:p>
  </w:footnote>
  <w:footnote w:id="43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3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3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3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3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3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3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3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38">
    <w:p w14:paraId="5AD770D6" w14:textId="77777777" w:rsidR="002B3E25" w:rsidRDefault="002B3E25" w:rsidP="002B3E25">
      <w:pPr>
        <w:pStyle w:val="Voetnoottekst"/>
      </w:pPr>
      <w:r>
        <w:rPr>
          <w:rStyle w:val="Voetnootmarkering"/>
        </w:rPr>
        <w:footnoteRef/>
      </w:r>
      <w:r>
        <w:t xml:space="preserve"> </w:t>
      </w:r>
      <w:r>
        <w:tab/>
        <w:t>Bijlage VIII Ob</w:t>
      </w:r>
    </w:p>
  </w:footnote>
  <w:footnote w:id="439">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40">
    <w:p w14:paraId="7CB1FCC4" w14:textId="77777777" w:rsidR="00E504E4" w:rsidRDefault="00E504E4" w:rsidP="00E504E4">
      <w:pPr>
        <w:pStyle w:val="Voetnoottekst"/>
      </w:pPr>
      <w:r>
        <w:rPr>
          <w:rStyle w:val="Voetnootmarkering"/>
        </w:rPr>
        <w:footnoteRef/>
      </w:r>
      <w:r>
        <w:t xml:space="preserve"> </w:t>
      </w:r>
      <w:r>
        <w:tab/>
        <w:t>Artikel 10.6 Ob</w:t>
      </w:r>
    </w:p>
  </w:footnote>
  <w:footnote w:id="441">
    <w:p w14:paraId="5A6CE71B" w14:textId="3613EA7C" w:rsidR="006C2526" w:rsidRDefault="006C2526">
      <w:pPr>
        <w:pStyle w:val="Voetnoottekst"/>
      </w:pPr>
      <w:r>
        <w:rPr>
          <w:rStyle w:val="Voetnootmarkering"/>
        </w:rPr>
        <w:footnoteRef/>
      </w:r>
      <w:r>
        <w:t xml:space="preserve"> </w:t>
      </w:r>
      <w:r>
        <w:tab/>
        <w:t>Artikel 3:10 lid 1 Awb</w:t>
      </w:r>
    </w:p>
  </w:footnote>
  <w:footnote w:id="442">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43">
    <w:p w14:paraId="058E8AF1" w14:textId="77777777" w:rsidR="006A75D2" w:rsidRDefault="006A75D2" w:rsidP="006A75D2">
      <w:pPr>
        <w:pStyle w:val="Voetnoottekst"/>
      </w:pPr>
      <w:r>
        <w:rPr>
          <w:rStyle w:val="Voetnootmarkering"/>
        </w:rPr>
        <w:footnoteRef/>
      </w:r>
      <w:r>
        <w:t xml:space="preserve"> </w:t>
      </w:r>
      <w:r>
        <w:tab/>
        <w:t xml:space="preserve">Artikel 3:12 lid 1 Awb </w:t>
      </w:r>
    </w:p>
  </w:footnote>
  <w:footnote w:id="444">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45">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46">
    <w:p w14:paraId="7C2E8283" w14:textId="77777777" w:rsidR="006A75D2" w:rsidRDefault="006A75D2" w:rsidP="006A75D2">
      <w:pPr>
        <w:pStyle w:val="Voetnoottekst"/>
      </w:pPr>
      <w:r>
        <w:rPr>
          <w:rStyle w:val="Voetnootmarkering"/>
        </w:rPr>
        <w:footnoteRef/>
      </w:r>
      <w:r>
        <w:t xml:space="preserve"> </w:t>
      </w:r>
      <w:r>
        <w:tab/>
        <w:t>Artikel 3:16 lid 1 Awb</w:t>
      </w:r>
    </w:p>
  </w:footnote>
  <w:footnote w:id="447">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448">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449">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0">
    <w:p w14:paraId="27B56822" w14:textId="0413A8D4" w:rsidR="00E01E05" w:rsidRDefault="00E01E05">
      <w:pPr>
        <w:pStyle w:val="Voetnoottekst"/>
      </w:pPr>
      <w:r>
        <w:rPr>
          <w:rStyle w:val="Voetnootmarkering"/>
        </w:rPr>
        <w:footnoteRef/>
      </w:r>
      <w:r>
        <w:t xml:space="preserve"> </w:t>
      </w:r>
      <w:r>
        <w:tab/>
        <w:t>Artikel 3:41 lid 1 Awb</w:t>
      </w:r>
    </w:p>
  </w:footnote>
  <w:footnote w:id="451">
    <w:p w14:paraId="44046D99" w14:textId="07FB7C63" w:rsidR="00747F54" w:rsidRDefault="00747F54">
      <w:pPr>
        <w:pStyle w:val="Voetnoottekst"/>
      </w:pPr>
      <w:r>
        <w:rPr>
          <w:rStyle w:val="Voetnootmarkering"/>
        </w:rPr>
        <w:footnoteRef/>
      </w:r>
      <w:r>
        <w:t xml:space="preserve"> </w:t>
      </w:r>
      <w:r>
        <w:tab/>
        <w:t>Artikel 10.6a Ob</w:t>
      </w:r>
    </w:p>
  </w:footnote>
  <w:footnote w:id="452">
    <w:p w14:paraId="2FF67D74" w14:textId="1CF73E8A" w:rsidR="005C0612" w:rsidRDefault="005C0612">
      <w:pPr>
        <w:pStyle w:val="Voetnoottekst"/>
      </w:pPr>
      <w:r>
        <w:rPr>
          <w:rStyle w:val="Voetnootmarkering"/>
        </w:rPr>
        <w:footnoteRef/>
      </w:r>
      <w:r>
        <w:t xml:space="preserve"> </w:t>
      </w:r>
      <w:r>
        <w:tab/>
        <w:t>Artikel 12 Bekendmakingswet</w:t>
      </w:r>
    </w:p>
  </w:footnote>
  <w:footnote w:id="453">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454">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0"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0"/>
    </w:p>
  </w:footnote>
  <w:footnote w:id="455">
    <w:p w14:paraId="79A90C41" w14:textId="334D1221" w:rsidR="00D86006" w:rsidRDefault="00D86006" w:rsidP="00D86006">
      <w:pPr>
        <w:pStyle w:val="Voetnoottekst"/>
      </w:pPr>
      <w:r>
        <w:rPr>
          <w:rStyle w:val="Voetnootmarkering"/>
        </w:rPr>
        <w:footnoteRef/>
      </w:r>
      <w:r>
        <w:t xml:space="preserve"> </w:t>
      </w:r>
      <w:r>
        <w:tab/>
        <w:t>Artikel 3:45 Awb</w:t>
      </w:r>
    </w:p>
  </w:footnote>
  <w:footnote w:id="456">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457">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458">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459">
    <w:p w14:paraId="5E2954DF" w14:textId="77777777" w:rsidR="00D20BC4" w:rsidRDefault="00D20BC4" w:rsidP="00D20BC4">
      <w:pPr>
        <w:pStyle w:val="Voetnoottekst"/>
      </w:pPr>
      <w:r>
        <w:rPr>
          <w:rStyle w:val="Voetnootmarkering"/>
        </w:rPr>
        <w:footnoteRef/>
      </w:r>
      <w:r>
        <w:t xml:space="preserve"> </w:t>
      </w:r>
      <w:r>
        <w:tab/>
        <w:t>Artikel 6:7 Awb</w:t>
      </w:r>
    </w:p>
  </w:footnote>
  <w:footnote w:id="460">
    <w:p w14:paraId="72A9DBBB" w14:textId="77777777" w:rsidR="00D20BC4" w:rsidRDefault="00D20BC4" w:rsidP="00D20BC4">
      <w:pPr>
        <w:pStyle w:val="Voetnoottekst"/>
      </w:pPr>
      <w:r>
        <w:rPr>
          <w:rStyle w:val="Voetnootmarkering"/>
        </w:rPr>
        <w:footnoteRef/>
      </w:r>
      <w:r>
        <w:t xml:space="preserve"> </w:t>
      </w:r>
      <w:r>
        <w:tab/>
        <w:t>Artikel 6:8 lid 1 Awb</w:t>
      </w:r>
    </w:p>
  </w:footnote>
  <w:footnote w:id="461">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462">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463">
    <w:p w14:paraId="0967230A" w14:textId="77777777" w:rsidR="00DB6EB3" w:rsidRDefault="00DB6EB3" w:rsidP="00DB6EB3">
      <w:pPr>
        <w:pStyle w:val="Voetnoottekst"/>
      </w:pPr>
      <w:r>
        <w:rPr>
          <w:rStyle w:val="Voetnootmarkering"/>
        </w:rPr>
        <w:footnoteRef/>
      </w:r>
      <w:r>
        <w:t xml:space="preserve"> </w:t>
      </w:r>
      <w:r>
        <w:tab/>
        <w:t>Artikel 6:7 Awb</w:t>
      </w:r>
    </w:p>
  </w:footnote>
  <w:footnote w:id="464">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465">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466">
    <w:p w14:paraId="54B7EC48" w14:textId="77777777" w:rsidR="00DB6EB3" w:rsidRDefault="00DB6EB3" w:rsidP="00DB6EB3">
      <w:pPr>
        <w:pStyle w:val="Voetnoottekst"/>
      </w:pPr>
      <w:r>
        <w:rPr>
          <w:rStyle w:val="Voetnootmarkering"/>
        </w:rPr>
        <w:footnoteRef/>
      </w:r>
      <w:r>
        <w:t xml:space="preserve"> </w:t>
      </w:r>
      <w:r>
        <w:tab/>
        <w:t>Artikel 6:8 lid 1 Awb</w:t>
      </w:r>
    </w:p>
  </w:footnote>
  <w:footnote w:id="467">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468">
    <w:p w14:paraId="7B641941" w14:textId="77777777" w:rsidR="00DB6EB3" w:rsidRDefault="00DB6EB3" w:rsidP="00DB6EB3">
      <w:pPr>
        <w:pStyle w:val="Voetnoottekst"/>
      </w:pPr>
      <w:r>
        <w:rPr>
          <w:rStyle w:val="Voetnootmarkering"/>
        </w:rPr>
        <w:footnoteRef/>
      </w:r>
      <w:r>
        <w:t xml:space="preserve"> </w:t>
      </w:r>
      <w:r>
        <w:tab/>
        <w:t>Artikel 8:84 lid 2 Awb</w:t>
      </w:r>
    </w:p>
  </w:footnote>
  <w:footnote w:id="469">
    <w:p w14:paraId="4A29D537" w14:textId="77777777" w:rsidR="00DB6EB3" w:rsidRDefault="00DB6EB3" w:rsidP="00DB6EB3">
      <w:pPr>
        <w:pStyle w:val="Voetnoottekst"/>
      </w:pPr>
      <w:r>
        <w:rPr>
          <w:rStyle w:val="Voetnootmarkering"/>
        </w:rPr>
        <w:footnoteRef/>
      </w:r>
      <w:r>
        <w:t xml:space="preserve"> </w:t>
      </w:r>
      <w:r>
        <w:tab/>
        <w:t>Artikel 8:70 Awb</w:t>
      </w:r>
    </w:p>
  </w:footnote>
  <w:footnote w:id="470">
    <w:p w14:paraId="41E56989" w14:textId="77777777" w:rsidR="00DB6EB3" w:rsidRDefault="00DB6EB3" w:rsidP="00DB6EB3">
      <w:pPr>
        <w:pStyle w:val="Voetnoottekst"/>
      </w:pPr>
      <w:r>
        <w:rPr>
          <w:rStyle w:val="Voetnootmarkering"/>
        </w:rPr>
        <w:footnoteRef/>
      </w:r>
      <w:r>
        <w:t xml:space="preserve"> </w:t>
      </w:r>
      <w:r>
        <w:tab/>
        <w:t>Artikel 8:72 lid 1 Awb</w:t>
      </w:r>
    </w:p>
  </w:footnote>
  <w:footnote w:id="471">
    <w:p w14:paraId="190E7C59" w14:textId="77777777" w:rsidR="00DB6EB3" w:rsidRDefault="00DB6EB3" w:rsidP="00DB6EB3">
      <w:pPr>
        <w:pStyle w:val="Voetnoottekst"/>
      </w:pPr>
      <w:r>
        <w:rPr>
          <w:rStyle w:val="Voetnootmarkering"/>
        </w:rPr>
        <w:footnoteRef/>
      </w:r>
      <w:r>
        <w:t xml:space="preserve"> </w:t>
      </w:r>
      <w:r>
        <w:tab/>
        <w:t>Artikel 8:72 lid 2 Awb</w:t>
      </w:r>
    </w:p>
  </w:footnote>
  <w:footnote w:id="472">
    <w:p w14:paraId="5BC5120F" w14:textId="77777777" w:rsidR="00DB6EB3" w:rsidRDefault="00DB6EB3" w:rsidP="00DB6EB3">
      <w:pPr>
        <w:pStyle w:val="Voetnoottekst"/>
      </w:pPr>
      <w:r>
        <w:rPr>
          <w:rStyle w:val="Voetnootmarkering"/>
        </w:rPr>
        <w:footnoteRef/>
      </w:r>
      <w:r>
        <w:t xml:space="preserve"> </w:t>
      </w:r>
      <w:r>
        <w:tab/>
        <w:t>Artikel 8:72 lid 3 Awb</w:t>
      </w:r>
    </w:p>
  </w:footnote>
  <w:footnote w:id="473">
    <w:p w14:paraId="3252BE57" w14:textId="77777777" w:rsidR="00DB6EB3" w:rsidRDefault="00DB6EB3" w:rsidP="00DB6EB3">
      <w:pPr>
        <w:pStyle w:val="Voetnoottekst"/>
      </w:pPr>
      <w:r>
        <w:rPr>
          <w:rStyle w:val="Voetnootmarkering"/>
        </w:rPr>
        <w:footnoteRef/>
      </w:r>
      <w:r>
        <w:t xml:space="preserve"> </w:t>
      </w:r>
      <w:r>
        <w:tab/>
        <w:t>Artikel 8:72 lid 4 Awb</w:t>
      </w:r>
    </w:p>
  </w:footnote>
  <w:footnote w:id="474">
    <w:p w14:paraId="2B5CD0DF" w14:textId="77777777" w:rsidR="00DB6EB3" w:rsidRDefault="00DB6EB3" w:rsidP="00DB6EB3">
      <w:pPr>
        <w:pStyle w:val="Voetnoottekst"/>
      </w:pPr>
      <w:r>
        <w:rPr>
          <w:rStyle w:val="Voetnootmarkering"/>
        </w:rPr>
        <w:footnoteRef/>
      </w:r>
      <w:r>
        <w:t xml:space="preserve"> </w:t>
      </w:r>
      <w:r>
        <w:tab/>
        <w:t>Artikel 8:80 lid 1 Awb</w:t>
      </w:r>
    </w:p>
  </w:footnote>
  <w:footnote w:id="475">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476">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477">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478">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479">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5DD255BD"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43073F3D"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4E085BB8" w:rsidR="0078768C" w:rsidRPr="00CA6C0C" w:rsidRDefault="00A70AFD" w:rsidP="00FF3E80">
          <w:r>
            <w:fldChar w:fldCharType="begin"/>
          </w:r>
          <w:r>
            <w:instrText xml:space="preserve"> SAVEDATE  \@ "d MMMM yyyy" </w:instrText>
          </w:r>
          <w:r>
            <w:fldChar w:fldCharType="separate"/>
          </w:r>
          <w:r w:rsidR="00E329B2">
            <w:rPr>
              <w:noProof/>
            </w:rPr>
            <w:t>16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08188C1"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2D10A5">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2D10A5">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2D10A5">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E329B2">
      <w:rPr>
        <w:noProof/>
      </w:rPr>
      <w:t>16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C5"/>
    <w:rsid w:val="00024F5A"/>
    <w:rsid w:val="00024FEB"/>
    <w:rsid w:val="00025052"/>
    <w:rsid w:val="00025153"/>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CCD"/>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58A"/>
    <w:rsid w:val="000A361C"/>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F1"/>
    <w:rsid w:val="000E249C"/>
    <w:rsid w:val="000E24AE"/>
    <w:rsid w:val="000E24B9"/>
    <w:rsid w:val="000E2564"/>
    <w:rsid w:val="000E256D"/>
    <w:rsid w:val="000E2594"/>
    <w:rsid w:val="000E271F"/>
    <w:rsid w:val="000E2870"/>
    <w:rsid w:val="000E28C0"/>
    <w:rsid w:val="000E28CB"/>
    <w:rsid w:val="000E292A"/>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F1"/>
    <w:rsid w:val="0029048D"/>
    <w:rsid w:val="00290628"/>
    <w:rsid w:val="0029063A"/>
    <w:rsid w:val="002907EA"/>
    <w:rsid w:val="0029083D"/>
    <w:rsid w:val="00290877"/>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811"/>
    <w:rsid w:val="002D59B3"/>
    <w:rsid w:val="002D5B12"/>
    <w:rsid w:val="002D5B99"/>
    <w:rsid w:val="002D5DEF"/>
    <w:rsid w:val="002D5E31"/>
    <w:rsid w:val="002D603A"/>
    <w:rsid w:val="002D60EE"/>
    <w:rsid w:val="002D6105"/>
    <w:rsid w:val="002D63B6"/>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F"/>
    <w:rsid w:val="00331811"/>
    <w:rsid w:val="00331865"/>
    <w:rsid w:val="0033193D"/>
    <w:rsid w:val="0033198F"/>
    <w:rsid w:val="00331AAD"/>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175"/>
    <w:rsid w:val="003D72E7"/>
    <w:rsid w:val="003D72EE"/>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1FC"/>
    <w:rsid w:val="004522CB"/>
    <w:rsid w:val="00452339"/>
    <w:rsid w:val="004523EB"/>
    <w:rsid w:val="00452444"/>
    <w:rsid w:val="004524A3"/>
    <w:rsid w:val="004525E3"/>
    <w:rsid w:val="0045275F"/>
    <w:rsid w:val="004528CF"/>
    <w:rsid w:val="004528E6"/>
    <w:rsid w:val="00452A75"/>
    <w:rsid w:val="00452D53"/>
    <w:rsid w:val="00453352"/>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3017"/>
    <w:rsid w:val="0047309D"/>
    <w:rsid w:val="004730BE"/>
    <w:rsid w:val="00473148"/>
    <w:rsid w:val="0047317F"/>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812"/>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D8"/>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D21"/>
    <w:rsid w:val="00683DD6"/>
    <w:rsid w:val="00683FBE"/>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45B"/>
    <w:rsid w:val="00711493"/>
    <w:rsid w:val="007116F0"/>
    <w:rsid w:val="00711727"/>
    <w:rsid w:val="0071172A"/>
    <w:rsid w:val="007118B3"/>
    <w:rsid w:val="007118BD"/>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C55"/>
    <w:rsid w:val="00725DBB"/>
    <w:rsid w:val="00725FD1"/>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A6"/>
    <w:rsid w:val="00772378"/>
    <w:rsid w:val="00772474"/>
    <w:rsid w:val="00772514"/>
    <w:rsid w:val="00772608"/>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0A"/>
    <w:rsid w:val="00854CAE"/>
    <w:rsid w:val="00854E4E"/>
    <w:rsid w:val="00854E79"/>
    <w:rsid w:val="00854EFD"/>
    <w:rsid w:val="008550AF"/>
    <w:rsid w:val="008550C1"/>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BDE"/>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4A7"/>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919"/>
    <w:rsid w:val="009539D7"/>
    <w:rsid w:val="00953A47"/>
    <w:rsid w:val="00953AF9"/>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8C5"/>
    <w:rsid w:val="009D2981"/>
    <w:rsid w:val="009D2AB7"/>
    <w:rsid w:val="009D2B2B"/>
    <w:rsid w:val="009D2B8E"/>
    <w:rsid w:val="009D2C73"/>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787"/>
    <w:rsid w:val="00AA6866"/>
    <w:rsid w:val="00AA68C0"/>
    <w:rsid w:val="00AA6A00"/>
    <w:rsid w:val="00AA6A24"/>
    <w:rsid w:val="00AA6BB5"/>
    <w:rsid w:val="00AA6C73"/>
    <w:rsid w:val="00AA6E8C"/>
    <w:rsid w:val="00AA6F17"/>
    <w:rsid w:val="00AA6FD1"/>
    <w:rsid w:val="00AA7115"/>
    <w:rsid w:val="00AA724F"/>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E7"/>
    <w:rsid w:val="00B5518D"/>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E6"/>
    <w:rsid w:val="00BB4621"/>
    <w:rsid w:val="00BB4B0D"/>
    <w:rsid w:val="00BB4B1F"/>
    <w:rsid w:val="00BB4B74"/>
    <w:rsid w:val="00BB4C60"/>
    <w:rsid w:val="00BB4C6A"/>
    <w:rsid w:val="00BB4CB5"/>
    <w:rsid w:val="00BB4E0A"/>
    <w:rsid w:val="00BB4E17"/>
    <w:rsid w:val="00BB4EDF"/>
    <w:rsid w:val="00BB4EFC"/>
    <w:rsid w:val="00BB4F3E"/>
    <w:rsid w:val="00BB5004"/>
    <w:rsid w:val="00BB5036"/>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33"/>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EA"/>
    <w:rsid w:val="00CA2A77"/>
    <w:rsid w:val="00CA2B03"/>
    <w:rsid w:val="00CA2B85"/>
    <w:rsid w:val="00CA2BD2"/>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4035"/>
    <w:rsid w:val="00D3414C"/>
    <w:rsid w:val="00D341BF"/>
    <w:rsid w:val="00D34224"/>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44D"/>
    <w:rsid w:val="00DC04DC"/>
    <w:rsid w:val="00DC051F"/>
    <w:rsid w:val="00DC07AA"/>
    <w:rsid w:val="00DC07B4"/>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9B2"/>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141"/>
    <w:rsid w:val="00F50286"/>
    <w:rsid w:val="00F50389"/>
    <w:rsid w:val="00F50463"/>
    <w:rsid w:val="00F504BC"/>
    <w:rsid w:val="00F50562"/>
    <w:rsid w:val="00F505AB"/>
    <w:rsid w:val="00F505F2"/>
    <w:rsid w:val="00F50670"/>
    <w:rsid w:val="00F506A9"/>
    <w:rsid w:val="00F50829"/>
    <w:rsid w:val="00F508A6"/>
    <w:rsid w:val="00F508FF"/>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C8"/>
    <w:rsid w:val="00F65ED9"/>
    <w:rsid w:val="00F65EDF"/>
    <w:rsid w:val="00F65F6B"/>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1" Type="http://schemas.openxmlformats.org/officeDocument/2006/relationships/fontTable" Target="fontTab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2" Type="http://schemas.microsoft.com/office/2011/relationships/people" Target="people.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183" Type="http://schemas.openxmlformats.org/officeDocument/2006/relationships/theme" Target="theme/theme1.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file>

<file path=customXml/item3.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3.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4.xml><?xml version="1.0" encoding="utf-8"?>
<ds:datastoreItem xmlns:ds="http://schemas.openxmlformats.org/officeDocument/2006/customXml" ds:itemID="{DC449722-D7BA-4619-AAFF-E6701700FEB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TPOD sjabloon.dotm</Template>
  <TotalTime>142675</TotalTime>
  <Pages>692</Pages>
  <Words>283493</Words>
  <Characters>1559212</Characters>
  <Application>Microsoft Office Word</Application>
  <DocSecurity>0</DocSecurity>
  <Lines>12993</Lines>
  <Paragraphs>3678</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1839027</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10228</cp:revision>
  <cp:lastPrinted>2021-12-12T20:21:00Z</cp:lastPrinted>
  <dcterms:created xsi:type="dcterms:W3CDTF">2022-10-17T12:34:00Z</dcterms:created>
  <dcterms:modified xsi:type="dcterms:W3CDTF">2023-11-16T09:24:00Z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