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BC75" w14:textId="77777777" w:rsidR="002B3E25" w:rsidRDefault="002B3E25" w:rsidP="002B3E25">
      <w:pPr>
        <w:pStyle w:val="Kop5"/>
      </w:pPr>
      <w:bookmarkStart w:id="1175" w:name="_Ref_0b12701c23e04f14d585b23e4946d5c2_1"/>
      <w:r>
        <w:t>Juridisch kader</w:t>
      </w:r>
      <w:bookmarkEnd w:id="1175"/>
    </w:p>
    <w:p w14:paraId="30AE7CD1" w14:textId="77777777" w:rsidR="002B3E25" w:rsidRDefault="002B3E25" w:rsidP="002B3E25">
      <w:pPr>
        <w:spacing w:before="240"/>
      </w:pPr>
      <w:r w:rsidRPr="00135012">
        <w:t>Het college van burgemeester en wethouders, het algemeen bestuur van het waterschap, gedeputeerde staten respectievelijk de minister die het aangaat</w:t>
      </w:r>
      <w:r>
        <w:t xml:space="preserve"> stelt het programma vast</w:t>
      </w:r>
      <w:r>
        <w:rPr>
          <w:rStyle w:val="Voetnootmarkering"/>
        </w:rPr>
        <w:footnoteReference w:id="387"/>
      </w:r>
      <w:r>
        <w:t>. Deze bevoegdheid kan niet ge</w:t>
      </w:r>
      <w:r w:rsidRPr="007C3B79">
        <w:t>delege</w:t>
      </w:r>
      <w:r>
        <w:t>e</w:t>
      </w:r>
      <w:r w:rsidRPr="007C3B79">
        <w:t>r</w:t>
      </w:r>
      <w:r>
        <w:t>d</w:t>
      </w:r>
      <w:r w:rsidRPr="007C3B79">
        <w:t xml:space="preserve"> </w:t>
      </w:r>
      <w:r>
        <w:t xml:space="preserve">worden. </w:t>
      </w:r>
    </w:p>
    <w:p w14:paraId="30F72D21" w14:textId="77777777" w:rsidR="002B3E25" w:rsidRDefault="002B3E25" w:rsidP="002B3E25">
      <w:r w:rsidRPr="001D5AA5">
        <w:t xml:space="preserve">Bij het vaststellen van </w:t>
      </w:r>
      <w:r>
        <w:t>een programma</w:t>
      </w:r>
      <w:r w:rsidRPr="00AE255C">
        <w:t xml:space="preserve"> </w:t>
      </w:r>
      <w:r w:rsidRPr="001D5AA5">
        <w:t xml:space="preserve">wordt aangegeven hoe burgers, bedrijven, maatschappelijke organisaties en bestuursorganen bij de voorbereiding zijn betrokken en </w:t>
      </w:r>
      <w:r w:rsidRPr="001D5AA5">
        <w:lastRenderedPageBreak/>
        <w:t>wat de resultaten daarvan zijn</w:t>
      </w:r>
      <w:r>
        <w:rPr>
          <w:rStyle w:val="Voetnootmarkering"/>
        </w:rPr>
        <w:footnoteReference w:id="388"/>
      </w:r>
      <w:r w:rsidRPr="001D5AA5">
        <w:t xml:space="preserve">. </w:t>
      </w:r>
      <w:r>
        <w:t xml:space="preserve">In het geval van een </w:t>
      </w:r>
      <w:r w:rsidRPr="00DA1747">
        <w:t xml:space="preserve">programma van gemeente, waterschap </w:t>
      </w:r>
      <w:r>
        <w:t xml:space="preserve">of </w:t>
      </w:r>
      <w:r w:rsidRPr="00DA1747">
        <w:t xml:space="preserve">provincie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89"/>
      </w:r>
      <w:r w:rsidRPr="001D5AA5">
        <w:t>.</w:t>
      </w:r>
      <w:r>
        <w:t xml:space="preserve"> Voor bepaalde programma’s gelden bijzondere overlegverplichtingen</w:t>
      </w:r>
      <w:r>
        <w:rPr>
          <w:rStyle w:val="Voetnootmarkering"/>
        </w:rPr>
        <w:footnoteReference w:id="390"/>
      </w:r>
      <w:r>
        <w:t>.</w:t>
      </w:r>
    </w:p>
    <w:p w14:paraId="158B09BE" w14:textId="77777777" w:rsidR="002B3E25" w:rsidRDefault="002B3E25" w:rsidP="002B3E25"/>
    <w:p w14:paraId="12018971" w14:textId="77777777" w:rsidR="002B3E25" w:rsidRDefault="002B3E25" w:rsidP="002B3E25">
      <w:r w:rsidRPr="00984B35">
        <w:t xml:space="preserve">Artikel 3:42 van de Algemene wet bestuursrecht is van overeenkomstige toepassing op </w:t>
      </w:r>
      <w:r w:rsidRPr="00342CE4">
        <w:t>de verplichte programma’s van paragraaf 3.2.2 Ow, de in paragraaf 3.2.3 Ow genoemde onverplichte programma’s en de programma’s met programmatische aanpak van paragraaf 3.2.4 Ow</w:t>
      </w:r>
      <w:r>
        <w:rPr>
          <w:rStyle w:val="Voetnootmarkering"/>
        </w:rPr>
        <w:footnoteReference w:id="391"/>
      </w:r>
      <w:r>
        <w:t xml:space="preserve">. Dat betekent dat het definitieve </w:t>
      </w:r>
      <w:r w:rsidRPr="005F1842">
        <w:t>besluit</w:t>
      </w:r>
      <w:r>
        <w:t xml:space="preserve"> tot vaststelling of wijziging van het programma </w:t>
      </w:r>
      <w:r w:rsidRPr="002B3195">
        <w:t xml:space="preserve">wordt </w:t>
      </w:r>
      <w:r>
        <w:t>bekendgemaakt in gemeenteblad, waterschapsblad, provinciaal blad of Staatscourant</w:t>
      </w:r>
      <w:r>
        <w:rPr>
          <w:rStyle w:val="Voetnootmarkering"/>
        </w:rPr>
        <w:footnoteReference w:id="392"/>
      </w:r>
      <w:r>
        <w:t>.</w:t>
      </w:r>
      <w:r w:rsidRPr="00B135F8">
        <w:t xml:space="preserve"> </w:t>
      </w:r>
      <w:r>
        <w:t xml:space="preserve">Uitgangspunt voor </w:t>
      </w:r>
      <w:r w:rsidRPr="00AA2EA2">
        <w:t xml:space="preserve">de navolgende subparagrafen </w:t>
      </w:r>
      <w:r>
        <w:t>is</w:t>
      </w:r>
      <w:r w:rsidRPr="00AA2EA2">
        <w:t xml:space="preserve"> dat dat ook geldt voor programma’s voor andere dan in de paragrafen 3.2.2 t/m 3.2.4 genoemde onderdelen van de fysieke leefomgeving.</w:t>
      </w:r>
      <w:r>
        <w:t xml:space="preserve"> Gemeente, waterschap, provincie of Rijk </w:t>
      </w:r>
      <w:r w:rsidRPr="000458E2">
        <w:t xml:space="preserve">kan zelf de datum van bekendmaking bepalen. </w:t>
      </w:r>
      <w:r>
        <w:t>Het programma</w:t>
      </w:r>
      <w:r w:rsidRPr="000458E2">
        <w:t xml:space="preserve"> treedt in werking op de dag na de bekendmaking, tenzij in het besluit daarvoor een ander tijdstip is aangewezen. </w:t>
      </w:r>
    </w:p>
    <w:p w14:paraId="600273DA" w14:textId="77777777" w:rsidR="002B3E25" w:rsidRDefault="002B3E25" w:rsidP="002B3E25"/>
    <w:p w14:paraId="59235271" w14:textId="77777777" w:rsidR="002B3E25" w:rsidRDefault="002B3E25" w:rsidP="002B3E25">
      <w:r>
        <w:t>T</w:t>
      </w:r>
      <w:r w:rsidRPr="000458E2">
        <w:t xml:space="preserve">egen </w:t>
      </w:r>
      <w:r>
        <w:t>een programma</w:t>
      </w:r>
      <w:r w:rsidRPr="000458E2">
        <w:t xml:space="preserve"> </w:t>
      </w:r>
      <w:r w:rsidRPr="00A27B2A">
        <w:t xml:space="preserve">als bedoeld in de artikelen 3.4, 3.6 t/m 3.10, 3.14 en 3.15 </w:t>
      </w:r>
      <w:r>
        <w:t xml:space="preserve">Ow </w:t>
      </w:r>
      <w:r w:rsidRPr="00A27B2A">
        <w:t>staat geen beroep open voor zover het niet betreft een daarin opgenomen beschrijving van een activiteit als gevolg waarvan de activiteit is toegestaan</w:t>
      </w:r>
      <w:r>
        <w:rPr>
          <w:rStyle w:val="Voetnootmarkering"/>
        </w:rPr>
        <w:footnoteReference w:id="393"/>
      </w:r>
      <w:r w:rsidRPr="000458E2">
        <w:t xml:space="preserve">. Het besluit tot vaststelling of wijziging van </w:t>
      </w:r>
      <w:r>
        <w:t>zo’n programma</w:t>
      </w:r>
      <w:r w:rsidRPr="000458E2">
        <w:t xml:space="preserve"> is daarom onherroepelijk vanaf het moment dat het in werking is getreden. </w:t>
      </w:r>
    </w:p>
    <w:p w14:paraId="3B1E8BEC" w14:textId="77777777" w:rsidR="002B3E25" w:rsidRDefault="002B3E25" w:rsidP="002B3E25"/>
    <w:p w14:paraId="1DEAB288" w14:textId="77777777" w:rsidR="002B3E25" w:rsidRPr="005F6D03" w:rsidRDefault="002B3E25" w:rsidP="002B3E25">
      <w:pPr>
        <w:rPr>
          <w:u w:val="single"/>
        </w:rPr>
      </w:pPr>
      <w:r w:rsidRPr="005F6D03">
        <w:rPr>
          <w:u w:val="single"/>
        </w:rPr>
        <w:t>Programma waartegen geen beroep kan worden ingesteld</w:t>
      </w:r>
    </w:p>
    <w:p w14:paraId="4FCFBE0F" w14:textId="77777777" w:rsidR="002B3E25" w:rsidRDefault="002B3E25" w:rsidP="002B3E25">
      <w:r>
        <w:t>Aangezien een programma waartegen geen beroep kan worden ingesteld geen besluit in de zin van de Awb is, zijn de overige bepalingen van afdeling 3.6 en van afdeling 3.7 Awb over de b</w:t>
      </w:r>
      <w:r w:rsidRPr="007335C6">
        <w:t>ekendmaking en mededeling</w:t>
      </w:r>
      <w:r>
        <w:t xml:space="preserve"> en over de motivering van besluiten</w:t>
      </w:r>
      <w:r w:rsidRPr="007335C6">
        <w:t xml:space="preserve"> </w:t>
      </w:r>
      <w:r>
        <w:t>niet van toepassing op zo’n programma. Er gelden dus geen wettelijke verplichtingen om:</w:t>
      </w:r>
    </w:p>
    <w:p w14:paraId="6FBB1732" w14:textId="77777777" w:rsidR="002B3E25" w:rsidRDefault="002B3E25" w:rsidP="002B3E25">
      <w:pPr>
        <w:pStyle w:val="Opsommingtekens1"/>
      </w:pPr>
      <w:r>
        <w:t>op de zaak betrekking hebbende stukken ter inzage te leggen;</w:t>
      </w:r>
    </w:p>
    <w:p w14:paraId="7775B985" w14:textId="77777777" w:rsidR="002B3E25" w:rsidRDefault="002B3E25" w:rsidP="002B3E25">
      <w:pPr>
        <w:pStyle w:val="Opsommingtekens1"/>
      </w:pPr>
      <w:r>
        <w:t>kennis te geven van die terinzagelegging;</w:t>
      </w:r>
    </w:p>
    <w:p w14:paraId="7A5B13EE" w14:textId="77777777" w:rsidR="002B3E25" w:rsidRDefault="002B3E25" w:rsidP="002B3E25">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131891F7" w14:textId="77777777" w:rsidR="002B3E25" w:rsidRDefault="002B3E25" w:rsidP="002B3E25">
      <w:pPr>
        <w:pStyle w:val="Opsommingtekens1"/>
      </w:pPr>
      <w:r>
        <w:t xml:space="preserve">een exemplaar van het besluit te zenden </w:t>
      </w:r>
      <w:r w:rsidRPr="006A7A81">
        <w:t>aan degenen die bij de voorbereiding ervan hun zienswijze naar voren hebben gebracht;</w:t>
      </w:r>
    </w:p>
    <w:p w14:paraId="30A477FD" w14:textId="77777777" w:rsidR="002B3E25" w:rsidRDefault="002B3E25" w:rsidP="002B3E25">
      <w:pPr>
        <w:pStyle w:val="Opsommingtekens1"/>
      </w:pPr>
      <w:r>
        <w:t>het besluit te voorzien van een motivering en die motivering te vermelden bij de bekendmaking van het besluit.</w:t>
      </w:r>
    </w:p>
    <w:p w14:paraId="309BF4C9" w14:textId="77777777" w:rsidR="002B3E25" w:rsidRDefault="002B3E25" w:rsidP="002B3E25">
      <w:r w:rsidRPr="00B8130C">
        <w:t xml:space="preserve">Dat er geen wettelijke verplichting geldt, betekent niet dat </w:t>
      </w:r>
      <w:r>
        <w:t xml:space="preserve">gemeente, waterschap, provincie of Rijk </w:t>
      </w:r>
      <w:r w:rsidRPr="00B8130C">
        <w:t>deze zaken niet kan of niet mag doen.</w:t>
      </w:r>
    </w:p>
    <w:p w14:paraId="6A0A8E9F" w14:textId="77777777" w:rsidR="002B3E25" w:rsidRDefault="002B3E25" w:rsidP="002B3E25"/>
    <w:p w14:paraId="320E4E2B" w14:textId="77777777" w:rsidR="002B3E25" w:rsidRPr="000E3612" w:rsidRDefault="002B3E25" w:rsidP="002B3E25">
      <w:pPr>
        <w:rPr>
          <w:u w:val="single"/>
        </w:rPr>
      </w:pPr>
      <w:r w:rsidRPr="000E3612">
        <w:rPr>
          <w:u w:val="single"/>
        </w:rPr>
        <w:t>Programma waartegen beroep kan worden ingesteld</w:t>
      </w:r>
    </w:p>
    <w:p w14:paraId="69D98A61" w14:textId="77777777" w:rsidR="002B3E25" w:rsidRDefault="002B3E25" w:rsidP="002B3E25">
      <w:r w:rsidRPr="00DC4773">
        <w:lastRenderedPageBreak/>
        <w:t>Er kan wel beroep worden ingesteld tegen een onderdeel van een programma waarin een beschrijving is opgenomen van een activiteit als gevolg waarvan (het verrichten van) de activiteit is toegestaan</w:t>
      </w:r>
      <w:r>
        <w:rPr>
          <w:rStyle w:val="Voetnootmarkering"/>
        </w:rPr>
        <w:footnoteReference w:id="394"/>
      </w:r>
      <w:r w:rsidRPr="00DC4773">
        <w:t>.</w:t>
      </w:r>
      <w:r>
        <w:t xml:space="preserve"> In zo’n geval </w:t>
      </w:r>
      <w:r w:rsidRPr="00A12CD6">
        <w:t>zijn</w:t>
      </w:r>
      <w:r>
        <w:t xml:space="preserve">, </w:t>
      </w:r>
      <w:r w:rsidRPr="00C04D86">
        <w:t>naast de bepalingen van de Bekendmakingswet</w:t>
      </w:r>
      <w:r>
        <w:t>,</w:t>
      </w:r>
      <w:r w:rsidRPr="00A12CD6">
        <w:t xml:space="preserve"> </w:t>
      </w:r>
      <w:r>
        <w:t xml:space="preserve">niet alleen het hiervoor al beschreven artikel 3:42 Awb maar ook </w:t>
      </w:r>
      <w:r w:rsidRPr="00A12CD6">
        <w:t xml:space="preserve">de overige bepalingen van afdeling 3.6 en van afdeling 3.7 Awb over de bekendmaking en mededeling en over de motivering van besluiten </w:t>
      </w:r>
      <w:r>
        <w:t>wel</w:t>
      </w:r>
      <w:r w:rsidRPr="00A12CD6">
        <w:t xml:space="preserve"> van toepassing</w:t>
      </w:r>
      <w:r>
        <w:t xml:space="preserve">. </w:t>
      </w:r>
    </w:p>
    <w:p w14:paraId="599EA55F" w14:textId="77777777" w:rsidR="002B3E25" w:rsidRDefault="002B3E25" w:rsidP="002B3E25">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395"/>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396"/>
      </w:r>
      <w:r w:rsidRPr="006B0115">
        <w:t>.</w:t>
      </w:r>
      <w:r>
        <w:t xml:space="preserve"> Deze bepaling houdt in dat deze zogeheten rechtsmiddelenclausule in het besluit moet worden opgenomen.</w:t>
      </w:r>
    </w:p>
    <w:p w14:paraId="363B0A33" w14:textId="77777777" w:rsidR="002B3E25" w:rsidRDefault="002B3E25" w:rsidP="002B3E25">
      <w:r>
        <w:t xml:space="preserve">Het besluit tot vaststelling of wijziging van een programma waartegen beroep kan worden ingesteld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397"/>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398"/>
      </w:r>
      <w:r>
        <w:t>. De terinzagelegging geschiedt zowel op elektronische wijze als op een door de gemeente aan te wijzen locatie</w:t>
      </w:r>
      <w:r>
        <w:rPr>
          <w:rStyle w:val="Voetnootmarkering"/>
        </w:rPr>
        <w:footnoteReference w:id="399"/>
      </w:r>
      <w:r>
        <w:t>. De terinzagelegging vindt niet plaats in gemeente</w:t>
      </w:r>
      <w:r w:rsidRPr="00F0063E">
        <w:t>blad</w:t>
      </w:r>
      <w:r>
        <w:t>, waterschapsblad, provinciaal blad of Staatscourant</w:t>
      </w:r>
      <w:r>
        <w:rPr>
          <w:rStyle w:val="Voetnootmarkering"/>
        </w:rPr>
        <w:footnoteReference w:id="400"/>
      </w:r>
      <w:r>
        <w:t xml:space="preserve">. Dit betekent dat gemeente, waterschap, provincie of Rijk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A82D10">
        <w:t xml:space="preserve">De terinzagelegging op een door </w:t>
      </w:r>
      <w:r w:rsidRPr="00E27289">
        <w:t xml:space="preserve">gemeente, waterschap, provincie of Rijk </w:t>
      </w:r>
      <w:r w:rsidRPr="00A82D10">
        <w:t xml:space="preserve">te bepalen locatie kan worden georganiseerd door op een in de kennisgeving aangegeven locatie, zoals het gemeentehuis, de mogelijkheid te bieden om op een beeldscherm de op </w:t>
      </w:r>
      <w:r>
        <w:t xml:space="preserve">de zaak </w:t>
      </w:r>
      <w:r w:rsidRPr="00A82D10">
        <w:t xml:space="preserve">betrekking hebbende stukken te raadplegen. Uiteraard is het ook mogelijk om alle stukken te printen en </w:t>
      </w:r>
      <w:r>
        <w:t xml:space="preserve">op de fysieke locatie </w:t>
      </w:r>
      <w:r w:rsidRPr="00A82D10">
        <w:t>klaar te leggen voor inzage.</w:t>
      </w:r>
      <w:r>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401"/>
      </w:r>
      <w:r w:rsidRPr="00822ACB">
        <w:t>.</w:t>
      </w:r>
      <w:r>
        <w:t xml:space="preserve"> </w:t>
      </w:r>
    </w:p>
    <w:p w14:paraId="12031475" w14:textId="77777777" w:rsidR="002B3E25" w:rsidRDefault="002B3E25" w:rsidP="002B3E25">
      <w:r w:rsidRPr="005D1B54">
        <w:t xml:space="preserve">Tegelijkertijd met of zo spoedig mogelijk na de bekendmaking </w:t>
      </w:r>
      <w:r>
        <w:t xml:space="preserve">moet </w:t>
      </w:r>
      <w:r w:rsidRPr="008F4822">
        <w:t>gemeente, waterschap, provincie of Rijk</w:t>
      </w:r>
      <w:r w:rsidRPr="005D1B54">
        <w:t xml:space="preserve"> van het besluit mededeling </w:t>
      </w:r>
      <w:r>
        <w:t>doen</w:t>
      </w:r>
      <w:r w:rsidRPr="005D1B54">
        <w:t xml:space="preserve"> aan degenen die bij de voorbereiding ervan hun zienswijze naar voren hebben gebracht</w:t>
      </w:r>
      <w:r>
        <w:rPr>
          <w:rStyle w:val="Voetnootmarkering"/>
        </w:rPr>
        <w:footnoteReference w:id="402"/>
      </w:r>
      <w:r w:rsidRPr="005D1B54">
        <w:t>.</w:t>
      </w:r>
      <w:r>
        <w:t xml:space="preserve"> Aan hen moet </w:t>
      </w:r>
      <w:r w:rsidRPr="008F4822">
        <w:t>gemeente, waterschap, provincie of Rijk</w:t>
      </w:r>
      <w:r>
        <w:t xml:space="preserve"> een exemplaar van het besluit toezenden</w:t>
      </w:r>
      <w:r>
        <w:rPr>
          <w:rStyle w:val="Voetnootmarkering"/>
        </w:rPr>
        <w:footnoteReference w:id="403"/>
      </w:r>
      <w:r>
        <w:t>.</w:t>
      </w:r>
    </w:p>
    <w:p w14:paraId="1B347C63" w14:textId="77777777" w:rsidR="002B3E25" w:rsidRDefault="002B3E25" w:rsidP="002B3E25">
      <w:r>
        <w:t>E</w:t>
      </w:r>
      <w:r w:rsidRPr="00A67FC3">
        <w:t xml:space="preserve">en belanghebbende </w:t>
      </w:r>
      <w:r>
        <w:t xml:space="preserve">kan </w:t>
      </w:r>
      <w:r w:rsidRPr="001E72B8">
        <w:t xml:space="preserve">bij de rechtbank </w:t>
      </w:r>
      <w:r w:rsidRPr="00A67FC3">
        <w:t xml:space="preserve">beroep instellen </w:t>
      </w:r>
      <w:r>
        <w:t xml:space="preserve">tegen het </w:t>
      </w:r>
      <w:r w:rsidRPr="00FF0CE2">
        <w:t>onderdeel van een programma waarin een beschrijving is opgenomen van een activiteit als gevolg waarvan (het verrichten van) de activiteit is toegestaan</w:t>
      </w:r>
      <w:r>
        <w:rPr>
          <w:rStyle w:val="Voetnootmarkering"/>
        </w:rPr>
        <w:footnoteReference w:id="404"/>
      </w:r>
      <w:r>
        <w:t>. Aangezien het besluit is voorbereid met toepassing van afdeling 3.4 Awb hoeft de belanghebbende niet eerst bezwaar te maken</w:t>
      </w:r>
      <w:r>
        <w:rPr>
          <w:rStyle w:val="Voetnootmarkering"/>
        </w:rPr>
        <w:footnoteReference w:id="405"/>
      </w:r>
      <w:r>
        <w:t>.</w:t>
      </w:r>
    </w:p>
    <w:p w14:paraId="47949810" w14:textId="77777777" w:rsidR="002B3E25" w:rsidRDefault="002B3E25" w:rsidP="002B3E25">
      <w:r w:rsidRPr="00DA45EA">
        <w:lastRenderedPageBreak/>
        <w:t>De termijn voor het indienen van een beroepschrift bedraagt zes weken</w:t>
      </w:r>
      <w:r>
        <w:rPr>
          <w:rStyle w:val="Voetnootmarkering"/>
        </w:rPr>
        <w:footnoteReference w:id="406"/>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407"/>
      </w:r>
      <w:r w:rsidRPr="00766F7C">
        <w:t>.</w:t>
      </w:r>
      <w:r>
        <w:t xml:space="preserve"> Tegen de uitspraak van de rechtbank kunnen een belanghebbende en het bestuursorgaan hoger beroep instellen bij de Afdeling bestuursrechtspraak van de Raad van State</w:t>
      </w:r>
      <w:r>
        <w:rPr>
          <w:rStyle w:val="Voetnootmarkering"/>
        </w:rPr>
        <w:footnoteReference w:id="408"/>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