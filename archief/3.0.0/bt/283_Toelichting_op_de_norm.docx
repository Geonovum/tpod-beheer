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BE10B4" w:rsidRPr="00F03DD9" w:rsidRDefault="00BE10B4" w:rsidP="00E4799F">
      <w:pPr>
        <w:pStyle w:val="Kop4"/>
      </w:pPr>
      <w:r w:rsidRPr="00F03DD9">
        <w:t>Toelichting op de norm</w:t>
      </w:r>
    </w:p>
    <w:p w14:paraId="27D30F4B" w14:textId="058B8150" w:rsidR="00BE10B4" w:rsidRPr="00F03DD9" w:rsidRDefault="00B53695" w:rsidP="0014301D">
      <w:r w:rsidRPr="00F03DD9">
        <w:rPr>
          <w:i/>
          <w:iCs/>
        </w:rPr>
        <w:t>locatieaanduiding</w:t>
      </w:r>
      <w:r w:rsidRPr="00F03DD9">
        <w:t xml:space="preserve">: </w:t>
      </w:r>
      <w:r w:rsidR="00772F48" w:rsidRPr="00F03DD9">
        <w:t xml:space="preserve">het attribuut dat de verwijzing bevat naar de identificatie van de specifieke Locatie die bij </w:t>
      </w:r>
      <w:r w:rsidR="00BF616C" w:rsidRPr="00F03DD9">
        <w:t>het Regelingsgebied</w:t>
      </w:r>
      <w:r w:rsidR="00772F48" w:rsidRPr="00F03DD9">
        <w:t xml:space="preserve"> hoort</w:t>
      </w:r>
      <w:r w:rsidR="00EA0284" w:rsidRPr="00F03DD9">
        <w:t xml:space="preserve">. </w:t>
      </w:r>
      <w:r w:rsidR="00772F48" w:rsidRPr="00F03DD9">
        <w:t xml:space="preserve">Voor </w:t>
      </w:r>
      <w:r w:rsidR="00EA0284" w:rsidRPr="00F03DD9">
        <w:t xml:space="preserve">Regelingsgebied </w:t>
      </w:r>
      <w:r w:rsidR="00772F48" w:rsidRPr="00F03DD9">
        <w:t xml:space="preserve">bevat Locatie </w:t>
      </w:r>
      <w:r w:rsidR="000A2166">
        <w:t>(</w:t>
      </w:r>
      <w:r w:rsidR="00772F48" w:rsidRPr="00F03DD9">
        <w:t xml:space="preserve">de </w:t>
      </w:r>
      <w:r w:rsidR="005837C1">
        <w:t>verwijzingen naar</w:t>
      </w:r>
      <w:r w:rsidR="000A2166">
        <w:t xml:space="preserve">) de </w:t>
      </w:r>
      <w:r w:rsidR="00772F48" w:rsidRPr="00F03DD9">
        <w:t>geometrie(ën)</w:t>
      </w:r>
      <w:r w:rsidR="00282F67" w:rsidRPr="00F03DD9">
        <w:t xml:space="preserve"> </w:t>
      </w:r>
      <w:r w:rsidR="000C4DBB" w:rsidRPr="00F03DD9">
        <w:t xml:space="preserve">die </w:t>
      </w:r>
      <w:r w:rsidR="00D65CDD" w:rsidRPr="00F03DD9">
        <w:t xml:space="preserve">de buitengrens </w:t>
      </w:r>
      <w:r w:rsidR="0024698A">
        <w:t xml:space="preserve">of buitengrenzen </w:t>
      </w:r>
      <w:r w:rsidR="00D65CDD" w:rsidRPr="00F03DD9">
        <w:t>van</w:t>
      </w:r>
      <w:r w:rsidR="000C4DBB" w:rsidRPr="00F03DD9">
        <w:t xml:space="preserve"> de regeling</w:t>
      </w:r>
      <w:r w:rsidR="00D65CDD" w:rsidRPr="00F03DD9">
        <w:t xml:space="preserve"> vormen</w:t>
      </w:r>
      <w:r w:rsidR="00BE10B4" w:rsidRPr="00F03DD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