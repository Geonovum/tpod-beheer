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DB83" w14:textId="77777777" w:rsidR="00440967" w:rsidRDefault="00440967" w:rsidP="00440967">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