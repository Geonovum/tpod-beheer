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D7D5" w14:textId="77777777" w:rsidR="00C24D12" w:rsidRDefault="00C24D12" w:rsidP="00C24D12">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