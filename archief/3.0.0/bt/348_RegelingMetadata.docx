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E43714" w:rsidRDefault="00E43714" w:rsidP="00DA44AF">
      <w:pPr>
        <w:pStyle w:val="Kop4"/>
      </w:pPr>
      <w:bookmarkStart w:id="834" w:name="_Ref_4d3ce944b9910c26e42f47c116163820_1"/>
      <w:r>
        <w:t>RegelingMetadata</w:t>
      </w:r>
      <w:bookmarkEnd w:id="834"/>
    </w:p>
    <w:p w14:paraId="5EA13CB7" w14:textId="77777777" w:rsidR="00E43714" w:rsidRDefault="00E43714"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E43714" w:rsidRDefault="00E43714" w:rsidP="00E43714"/>
    <w:p w14:paraId="0E6CD52B" w14:textId="77777777" w:rsidR="00E43714" w:rsidRPr="00073B3E" w:rsidRDefault="00E43714"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E43714" w:rsidRDefault="00E43714" w:rsidP="00E43714">
      <w:pPr>
        <w:pStyle w:val="Opsommingtekens1"/>
      </w:pPr>
      <w:r w:rsidRPr="00073B3E">
        <w:rPr>
          <w:i/>
          <w:iCs/>
        </w:rPr>
        <w:lastRenderedPageBreak/>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E43714" w:rsidRPr="00541BF1" w:rsidRDefault="00E43714"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E43714" w:rsidRPr="0030473D" w:rsidRDefault="00E43714"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E43714" w:rsidRDefault="00E43714"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002F7D6D">
        <w:t>De officiële titel moet gelijk zijn aan het RegelingOpschrift van de regeling.</w:t>
      </w:r>
    </w:p>
    <w:p w14:paraId="5246E984" w14:textId="4EEE07D9" w:rsidR="00ED0A54" w:rsidRDefault="00E43714"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057949B8" w:rsidR="00E43714" w:rsidRDefault="00E43714"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 xml:space="preserve">van </w:t>
      </w:r>
      <w:r w:rsidRPr="005F357E">
        <w:lastRenderedPageBreak/>
        <w:t>besluiten</w:t>
      </w:r>
      <w:r>
        <w:t>, regelingen en kennisgevingen</w:t>
      </w:r>
      <w:r w:rsidRPr="005F357E">
        <w:t xml:space="preserve"> op overheid.nl</w:t>
      </w:r>
      <w:r>
        <w:t>. Daarom wordt geadviseerd om alle toepasselijke onderwerpen van de waardelijst toe te voegen.</w:t>
      </w:r>
    </w:p>
    <w:p w14:paraId="5985BB73" w14:textId="77777777" w:rsidR="00E43714" w:rsidRDefault="00E43714"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E43714" w:rsidRDefault="00E43714"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E43714" w:rsidRDefault="00E43714" w:rsidP="00E43714">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E43714" w:rsidRDefault="00E43714"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E43714" w:rsidRDefault="00E43714" w:rsidP="00E43714">
      <w:pPr>
        <w:pStyle w:val="Figuur"/>
      </w:pPr>
      <w:r>
        <w:rPr>
          <w:noProof/>
        </w:rPr>
        <w:lastRenderedPageBreak/>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E43714" w:rsidRDefault="00E43714" w:rsidP="00E43714">
      <w:pPr>
        <w:pStyle w:val="Figuurbijschrift"/>
      </w:pPr>
      <w:r w:rsidRPr="005C5500">
        <w:t>Voorbeeld van de grondslag voor</w:t>
      </w:r>
      <w:r>
        <w:t xml:space="preserve"> het omgevingsplan</w:t>
      </w:r>
    </w:p>
    <w:p w14:paraId="3FD69C5A" w14:textId="77777777" w:rsidR="00E43714" w:rsidRDefault="00E43714"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4E731F" w:rsidRPr="00771B13" w:rsidRDefault="004E731F"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BB2D4A"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4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C3K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B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OxgtyjACAABaBAAADgAAAAAAAAAAAAAAAAAuAgAAZHJz&#10;L2Uyb0RvYy54bWxQSwECLQAUAAYACAAAACEALfghbNoAAAAFAQAADwAAAAAAAAAAAAAAAACKBAAA&#10;ZHJzL2Rvd25yZXYueG1sUEsFBgAAAAAEAAQA8wAAAJEFAAAAAA==&#10;" filled="f" strokeweight=".5pt">
                <v:textbox style="mso-fit-shape-to-text:t">
                  <w:txbxContent>
                    <w:p w14:paraId="24C59A3F"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BBB2D4A"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5"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