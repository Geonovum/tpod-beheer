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EFDD" w14:textId="5B9B06EB" w:rsidR="002B7134" w:rsidRDefault="002B7134" w:rsidP="000E292E">
      <w:pPr>
        <w:pStyle w:val="Kop5"/>
      </w:pPr>
      <w:r w:rsidRPr="00F03DD9">
        <w:t>Regeling</w:t>
      </w:r>
      <w:r w:rsidR="000E292E">
        <w:t>Compact</w:t>
      </w:r>
    </w:p>
    <w:p w14:paraId="5876F41C" w14:textId="77777777" w:rsidR="002B7134" w:rsidRDefault="002B7134" w:rsidP="000E292E">
      <w:r w:rsidRPr="00B67AA3">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0A1F406B" w14:textId="6627E4BE" w:rsidR="00C235A5" w:rsidRDefault="002B7134" w:rsidP="000E292E">
      <w:r w:rsidRPr="00D05D87">
        <w:t xml:space="preserve">In paragraaf </w:t>
      </w:r>
      <w:r w:rsidR="00E4179A">
        <w:rPr>
          <w:rStyle w:val="Verwijzing"/>
        </w:rPr>
        <w:fldChar w:fldCharType="begin"/>
      </w:r>
      <w:r w:rsidR="00E4179A">
        <w:instrText xml:space="preserve"> REF _Ref_2840fd517478b46e6efebf26c34a1829_1 \n \h </w:instrText>
      </w:r>
      <w:r w:rsidR="00E4179A">
        <w:rPr>
          <w:rStyle w:val="Verwijzing"/>
        </w:rPr>
      </w:r>
      <w:r w:rsidR="00E4179A">
        <w:rPr>
          <w:rStyle w:val="Verwijzing"/>
        </w:rPr>
        <w:fldChar w:fldCharType="separate"/>
      </w:r>
      <w:r w:rsidR="00C235A5">
        <w:t>4.7.3.2.1</w:t>
      </w:r>
      <w:r w:rsidR="00E4179A">
        <w:rPr>
          <w:rStyle w:val="Verwijzing"/>
        </w:rPr>
        <w:fldChar w:fldCharType="end"/>
      </w:r>
      <w:r w:rsidRPr="00D05D87">
        <w:t xml:space="preserve"> is de norm voor het model </w:t>
      </w:r>
      <w:r>
        <w:t>Regeling</w:t>
      </w:r>
      <w:r w:rsidRPr="00D05D87">
        <w:t xml:space="preserve">Compact vastgelegd: welke elementen moeten respectievelijk mogen worden gebruikt en hoe vaak kunnen ze voorkomen. Paragraaf </w:t>
      </w:r>
      <w:r w:rsidR="00E4179A">
        <w:rPr>
          <w:rStyle w:val="Verwijzing"/>
        </w:rPr>
        <w:fldChar w:fldCharType="begin"/>
      </w:r>
      <w:r w:rsidR="00E4179A">
        <w:instrText xml:space="preserve"> REF _Ref_2840fd517478b46e6efebf26c34a1829_2 \n \h </w:instrText>
      </w:r>
      <w:r w:rsidR="00E4179A">
        <w:rPr>
          <w:rStyle w:val="Verwijzing"/>
        </w:rPr>
      </w:r>
      <w:r w:rsidR="00E4179A">
        <w:rPr>
          <w:rStyle w:val="Verwijzing"/>
        </w:rPr>
        <w:fldChar w:fldCharType="separate"/>
      </w:r>
      <w:r w:rsidR="00C235A5">
        <w:t>4.7.3.2.2</w:t>
      </w:r>
      <w:r w:rsidR="00E4179A">
        <w:rPr>
          <w:rStyle w:val="Verwijzing"/>
        </w:rPr>
        <w:fldChar w:fldCharType="end"/>
      </w:r>
      <w:r w:rsidRPr="00D05D87">
        <w:t xml:space="preserve"> geeft een uitgebreide toelichting op de elementen van d</w:t>
      </w:r>
      <w:r>
        <w:t>e</w:t>
      </w:r>
      <w:r w:rsidRPr="00D05D87">
        <w:t xml:space="preserve"> </w:t>
      </w:r>
      <w:r>
        <w:t>Regeling</w:t>
      </w:r>
      <w:r w:rsidRPr="00D05D87">
        <w:t>, waaronder ook tips over het al dan niet gebruikelijk zijn van een bepaald element.</w:t>
      </w:r>
    </w:p>
    <w:p w14:paraId="4C6AAAEF" w14:textId="6BF6F0F5" w:rsidR="002B7134" w:rsidRDefault="002B7134" w:rsidP="000E292E">
      <w:r w:rsidRPr="007F3EDF">
        <w:t>Opgemerkt wordt dat de modellen voor Besluit en Regeling XML-modellen zijn. Met de in de volgende paragrafen genoemde elementen worden dus (STOP-)XML-elementen bedoeld.</w:t>
      </w:r>
    </w:p>
    <w:p w14:paraId="332C65EC" w14:textId="77777777" w:rsidR="002B7134" w:rsidRPr="00D05D87" w:rsidRDefault="002B7134" w:rsidP="000E292E">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494ED312" w14:textId="77777777" w:rsidR="002B7134" w:rsidRPr="00F03DD9" w:rsidRDefault="002B7134" w:rsidP="000E292E">
      <w:pPr>
        <w:pStyle w:val="Kop6"/>
      </w:pPr>
      <w:bookmarkStart w:id="233" w:name="_Ref_2840fd517478b46e6efebf26c34a1829_1"/>
      <w:r w:rsidRPr="00F03DD9">
        <w:t>Norm</w:t>
      </w:r>
      <w:bookmarkEnd w:id="233"/>
    </w:p>
    <w:p w14:paraId="70042630" w14:textId="1580D2FE" w:rsidR="002B7134" w:rsidRPr="00F03DD9" w:rsidRDefault="002B7134" w:rsidP="000E292E">
      <w:r>
        <w:t xml:space="preserve">De (geconsolideerde) Regeling van </w:t>
      </w:r>
      <w:fldSimple w:instr=" DOCVARIABLE ID01+ ">
        <w:r w:rsidR="00C235A5">
          <w:t>de basistekst</w:t>
        </w:r>
      </w:fldSimple>
      <w:r w:rsidRPr="00F03DD9">
        <w:t xml:space="preserv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6A39F8AB" w14:textId="77777777" w:rsidR="002B7134" w:rsidRPr="00F03DD9" w:rsidRDefault="002B7134" w:rsidP="00565925">
      <w:pPr>
        <w:pStyle w:val="Opsommingnummers1"/>
        <w:numPr>
          <w:ilvl w:val="0"/>
          <w:numId w:val="74"/>
        </w:numPr>
      </w:pPr>
      <w:r w:rsidRPr="00725B3C">
        <w:rPr>
          <w:b/>
          <w:bCs/>
        </w:rPr>
        <w:t>RegelingOpschrift</w:t>
      </w:r>
      <w:r w:rsidRPr="00F03DD9">
        <w:t xml:space="preserve">: </w:t>
      </w:r>
      <w:r w:rsidRPr="006B004F">
        <w:t>STOP-element dat de officiële titel van de Regeling, oftewel het omgevingsdocument, bevat. Verplicht element. Komt 1 keer voor.</w:t>
      </w:r>
    </w:p>
    <w:p w14:paraId="4D05B46D" w14:textId="301777CB" w:rsidR="002B7134" w:rsidRPr="00F03DD9" w:rsidRDefault="002B7134" w:rsidP="000E292E">
      <w:pPr>
        <w:pStyle w:val="Opsommingnummers1"/>
      </w:pPr>
      <w:r w:rsidRPr="00333656">
        <w:rPr>
          <w:b/>
          <w:bCs/>
        </w:rPr>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29"/>
      </w:r>
      <w:r>
        <w:t xml:space="preserve">. De artikelen </w:t>
      </w:r>
      <w:r w:rsidRPr="00D233A4">
        <w:t>moet</w:t>
      </w:r>
      <w:r>
        <w:t>en</w:t>
      </w:r>
      <w:r w:rsidRPr="00D233A4">
        <w:t xml:space="preserve"> voldoen aan de specificaties voor de Artikelstructuur</w:t>
      </w:r>
      <w:r>
        <w:t xml:space="preserve"> in paragraaf </w:t>
      </w:r>
      <w:r w:rsidRPr="00863F41">
        <w:rPr>
          <w:rStyle w:val="Verwijzing"/>
        </w:rPr>
        <w:fldChar w:fldCharType="begin"/>
      </w:r>
      <w:r w:rsidRPr="00863F41">
        <w:rPr>
          <w:rStyle w:val="Verwijzing"/>
        </w:rPr>
        <w:instrText xml:space="preserve"> REF _Ref_9d9ca8b492425573b296b1267eeb100e_5 \n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t>.</w:t>
      </w:r>
    </w:p>
    <w:p w14:paraId="6EE7A08C" w14:textId="77777777" w:rsidR="002B7134" w:rsidRDefault="002B7134" w:rsidP="000E292E">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Pr="001206A2">
        <w:t xml:space="preserve">Hoofdregel is dat een bijlage is vormgegeven als onderdeel van de tekst in STOP-XML. In </w:t>
      </w:r>
      <w:r w:rsidRPr="001206A2">
        <w:lastRenderedPageBreak/>
        <w:t xml:space="preserve">bijzondere gevallen is het toegestaan een bijlage als </w:t>
      </w:r>
      <w:r>
        <w:t>PDF-document</w:t>
      </w:r>
      <w:r w:rsidRPr="001206A2">
        <w:t xml:space="preserve"> aan te leveren.</w:t>
      </w:r>
      <w:r w:rsidRPr="00C64F1B">
        <w:t xml:space="preserve"> Een Bijlage die in STOP-XML wordt opgesteld, bevat de volgende elementen:</w:t>
      </w:r>
    </w:p>
    <w:p w14:paraId="47070ABA" w14:textId="77777777" w:rsidR="002B7134" w:rsidRPr="00E77D8A" w:rsidRDefault="002B7134" w:rsidP="000E292E">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743362C0" w14:textId="77777777" w:rsidR="002B7134" w:rsidRDefault="002B7134" w:rsidP="000E292E">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2605024" w14:textId="77777777" w:rsidR="002B7134" w:rsidRDefault="002B7134" w:rsidP="000E292E">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w:t>
      </w:r>
      <w:r w:rsidRPr="00B53076">
        <w:t>de Bijlage</w:t>
      </w:r>
      <w:r>
        <w:t xml:space="preserv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73EF6099" w14:textId="4504A4CB" w:rsidR="002B7134" w:rsidRPr="000B1D70" w:rsidRDefault="002B7134" w:rsidP="000E292E">
      <w:pPr>
        <w:pStyle w:val="Opsommingtekens2"/>
      </w:pPr>
      <w:r w:rsidRPr="00A6073C">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t>.</w:t>
      </w:r>
      <w:r w:rsidRPr="00863EE4">
        <w:t xml:space="preserve"> Indien een Bijlage inhoud bevat, mogen in die Bijlage de elementen Gereserveerd en Vervallen niet voorkomen.</w:t>
      </w:r>
      <w:r w:rsidRPr="00A6073C">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4159C099" w14:textId="77777777" w:rsidR="002B7134" w:rsidRDefault="002B7134" w:rsidP="000E292E">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B3E8087" w14:textId="77777777" w:rsidR="002B7134" w:rsidRPr="00F03DD9" w:rsidRDefault="002B7134" w:rsidP="000E292E">
      <w:pPr>
        <w:pStyle w:val="Opsommingtekens2"/>
        <w:numPr>
          <w:ilvl w:val="0"/>
          <w:numId w:val="0"/>
        </w:numPr>
        <w:ind w:left="284"/>
      </w:pPr>
      <w:r w:rsidRPr="003A61ED">
        <w:t xml:space="preserve">Een bijlage mag alleen als </w:t>
      </w:r>
      <w:r>
        <w:t>PDF-document</w:t>
      </w:r>
      <w:r w:rsidRPr="003A61ED">
        <w:t xml:space="preserve"> worden aangeleverd als het voor het bevoegd gezag redelijkerwijs niet mogelijk is om de bijlage als onderdeel van de tekst in STOP-XML op te stellen</w:t>
      </w:r>
      <w:r>
        <w:t xml:space="preserve"> é</w:t>
      </w:r>
      <w:r w:rsidRPr="00703FC9">
        <w:t>n als de bijlage informatie bevat die daadwerkelijk als (te consolideren) bijlage gezien kan worden</w:t>
      </w:r>
      <w:r w:rsidRPr="003A61ED">
        <w:t xml:space="preserve">. Het </w:t>
      </w:r>
      <w:r>
        <w:t>PDF-document</w:t>
      </w:r>
      <w:r w:rsidRPr="003A61ED">
        <w:t xml:space="preserve"> moet dan voldoen aan de eisen van PDF/A-1a of PDF/A-2a</w:t>
      </w:r>
      <w:r>
        <w:t xml:space="preserve"> en</w:t>
      </w:r>
      <w:r w:rsidRPr="003A61ED">
        <w:t xml:space="preserve"> moet worden gemodelleerd als </w:t>
      </w:r>
      <w:r>
        <w:t>informatieobject</w:t>
      </w:r>
      <w:r w:rsidRPr="003A61ED">
        <w:t>.</w:t>
      </w:r>
    </w:p>
    <w:p w14:paraId="17D597CF" w14:textId="77777777" w:rsidR="002B7134" w:rsidRDefault="002B7134" w:rsidP="000E292E">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 xml:space="preserve">Een Toelichting </w:t>
      </w:r>
      <w:r w:rsidRPr="002C12C2">
        <w:t xml:space="preserve">als onderdeel van de Regeling </w:t>
      </w:r>
      <w:r>
        <w:t>bevat de volgende elementen:</w:t>
      </w:r>
    </w:p>
    <w:p w14:paraId="782D8EBA" w14:textId="77777777" w:rsidR="002B7134" w:rsidRDefault="002B7134" w:rsidP="000E292E">
      <w:pPr>
        <w:pStyle w:val="Opsommingtekens2"/>
      </w:pPr>
      <w:r w:rsidRPr="009F36D9">
        <w:rPr>
          <w:i/>
          <w:iCs/>
        </w:rPr>
        <w:t>Kop</w:t>
      </w:r>
      <w:r>
        <w:t xml:space="preserve">: </w:t>
      </w:r>
      <w:r w:rsidRPr="006F22AF">
        <w:t>STOP-element dat de Kop bevat.</w:t>
      </w:r>
      <w:r>
        <w:t xml:space="preserve"> </w:t>
      </w:r>
      <w:r w:rsidRPr="00332380">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332380">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06C96E0F" w14:textId="77777777" w:rsidR="002B7134" w:rsidRDefault="002B7134" w:rsidP="000E292E">
      <w:pPr>
        <w:pStyle w:val="Opsommingtekens2"/>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788FEBEB" w14:textId="77777777" w:rsidR="002B7134" w:rsidRDefault="002B7134" w:rsidP="000E292E">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445A9899" w14:textId="5F0BCA16" w:rsidR="002B7134" w:rsidRDefault="002B7134" w:rsidP="000E292E">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629CF3BB" w14:textId="77777777" w:rsidR="002B7134" w:rsidRDefault="002B7134" w:rsidP="000E292E">
      <w:pPr>
        <w:pStyle w:val="Opsommingtekens2"/>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3A3F3815" w14:textId="77777777" w:rsidR="002B7134" w:rsidRDefault="002B7134" w:rsidP="000E292E">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6574DBB" w14:textId="62390D8A" w:rsidR="002B7134" w:rsidRDefault="002B7134" w:rsidP="000E292E">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7E4DB913" w14:textId="609D8453" w:rsidR="002B7134" w:rsidRDefault="002B7134" w:rsidP="000E292E">
      <w:pPr>
        <w:pStyle w:val="Opsommingtekens2"/>
      </w:pPr>
      <w:r w:rsidRPr="00EA1F76">
        <w:t xml:space="preserve">De inhoud van de Toelichting, opgebouwd met </w:t>
      </w:r>
      <w:r w:rsidRPr="00EB6455">
        <w:rPr>
          <w:i/>
          <w:iCs/>
        </w:rPr>
        <w:t>Divisie</w:t>
      </w:r>
      <w:r w:rsidRPr="00EA1F76">
        <w:t xml:space="preserve"> (optioneel element) en </w:t>
      </w:r>
      <w:r w:rsidRPr="00EB6455">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06C20C4F" w14:textId="77777777" w:rsidR="002B7134" w:rsidRDefault="002B7134" w:rsidP="000E292E">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5D5EF6A8" w14:textId="77777777" w:rsidR="002B7134" w:rsidRDefault="002B7134" w:rsidP="000E292E">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t xml:space="preserve"> </w:t>
      </w:r>
      <w:r w:rsidRPr="00F22C57">
        <w:t>Voor een bijlage bij de Toelichting gelden dezelfde eisen als voor het ‘hoofdelement’ Bijlage.</w:t>
      </w:r>
    </w:p>
    <w:p w14:paraId="1F298192" w14:textId="77777777" w:rsidR="002B7134" w:rsidRPr="00F03DD9" w:rsidRDefault="002B7134" w:rsidP="000E292E">
      <w:pPr>
        <w:pStyle w:val="Opsommingnummers1"/>
      </w:pPr>
      <w:r w:rsidRPr="00CD3CFF">
        <w:rPr>
          <w:b/>
          <w:bCs/>
        </w:rPr>
        <w:t>ArtikelgewijzeToelichting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de regeling </w:t>
      </w:r>
      <w:r w:rsidRPr="00F03DD9">
        <w:t>is.</w:t>
      </w:r>
      <w:r>
        <w:t xml:space="preserve"> D</w:t>
      </w:r>
      <w:r w:rsidRPr="00F84215">
        <w:t xml:space="preserve">it element zal in een </w:t>
      </w:r>
      <w:r>
        <w:t>toekomstige</w:t>
      </w:r>
      <w:r w:rsidRPr="00F84215">
        <w:t xml:space="preserve"> versie van de standaard vervallen; gebruik daarvan wordt daarom nu afgeraden</w:t>
      </w:r>
      <w:r w:rsidRPr="00AD0C64">
        <w:t>.</w:t>
      </w:r>
      <w:r>
        <w:t xml:space="preserve"> Indien toch gebruikt gelden voor deze ArtikelgewijzeToelichting dezelfde eisen als voor de </w:t>
      </w:r>
      <w:r w:rsidRPr="00ED0042">
        <w:t>ArtikelgewijzeToelichting</w:t>
      </w:r>
      <w:r>
        <w:t xml:space="preserve"> binnen het element Toelichting onder 4.</w:t>
      </w:r>
    </w:p>
    <w:p w14:paraId="165C7F28" w14:textId="77777777" w:rsidR="002B7134" w:rsidRDefault="002B7134" w:rsidP="000E292E">
      <w:pPr>
        <w:pStyle w:val="Kop6"/>
      </w:pPr>
      <w:bookmarkStart w:id="234" w:name="_Ref_2840fd517478b46e6efebf26c34a1829_2"/>
      <w:r>
        <w:t>Toelichting</w:t>
      </w:r>
      <w:bookmarkEnd w:id="234"/>
    </w:p>
    <w:p w14:paraId="4FC3699D" w14:textId="2B416803" w:rsidR="002B7134" w:rsidRDefault="00FD4677" w:rsidP="002B7134">
      <w:r w:rsidRPr="00FD4677">
        <w:t xml:space="preserve">Als het Rijk </w:t>
      </w:r>
      <w:r>
        <w:t>kiest</w:t>
      </w:r>
      <w:r w:rsidRPr="00FD4677">
        <w:t xml:space="preserve"> voor het compacte model voor Regeling en Besluit, is RegelingCompact het model dat het moet gebruiken als het een nieuw, initieel omgevingsdocument met Artikelstructuur instelt. RegelingCompact is ook het model voor de geconsolideerde regeling van zo’n omgevingsdocument.</w:t>
      </w:r>
    </w:p>
    <w:p w14:paraId="16B79829" w14:textId="77777777" w:rsidR="002B7134" w:rsidRDefault="002B7134" w:rsidP="002B7134"/>
    <w:p w14:paraId="1C55147E" w14:textId="23D7861E" w:rsidR="002B7134" w:rsidRDefault="002B7134" w:rsidP="002B7134">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w:t>
      </w:r>
      <w:r w:rsidR="00725B3C">
        <w:fldChar w:fldCharType="begin"/>
      </w:r>
      <w:r w:rsidR="00725B3C">
        <w:instrText xml:space="preserve"> REF _Ref_2840fd517478b46e6efebf26c34a1829_3 \n \h </w:instrText>
      </w:r>
      <w:r w:rsidR="00725B3C">
        <w:fldChar w:fldCharType="separate"/>
      </w:r>
      <w:r w:rsidR="00C235A5">
        <w:t>Figuur 22</w:t>
      </w:r>
      <w:r w:rsidR="00725B3C">
        <w:fldChar w:fldCharType="end"/>
      </w:r>
      <w:r w:rsidRPr="00CD1BCF">
        <w:t xml:space="preserve"> la</w:t>
      </w:r>
      <w:r>
        <w:t>a</w:t>
      </w:r>
      <w:r w:rsidRPr="00CD1BCF">
        <w:t xml:space="preserve">t schematisch zien hoe het model </w:t>
      </w:r>
      <w:r>
        <w:t>Regeling</w:t>
      </w:r>
      <w:r w:rsidRPr="00CD1BCF">
        <w:t xml:space="preserve">Compact voor </w:t>
      </w:r>
      <w:fldSimple w:instr=" DOCVARIABLE ID01+ ">
        <w:r w:rsidR="00C235A5">
          <w:t>de basistekst</w:t>
        </w:r>
      </w:fldSimple>
      <w:r w:rsidRPr="00CD1BCF">
        <w:t xml:space="preserve"> er uit ziet (de nummers voor de elementen verwijzen naar de nummering in de vorige paragraaf).</w:t>
      </w:r>
    </w:p>
    <w:p w14:paraId="06FFF713" w14:textId="77777777" w:rsidR="002B7134" w:rsidRDefault="002B7134" w:rsidP="002B7134">
      <w:pPr>
        <w:pStyle w:val="Figuur"/>
      </w:pPr>
      <w:r>
        <w:rPr>
          <w:noProof/>
        </w:rPr>
        <w:lastRenderedPageBreak/>
        <w:drawing>
          <wp:inline distT="0" distB="0" distL="0" distR="0" wp14:anchorId="08942B58" wp14:editId="374F8EA9">
            <wp:extent cx="4074759" cy="5257800"/>
            <wp:effectExtent l="0" t="0" r="2540" b="0"/>
            <wp:docPr id="1617298547" name="Afbeelding 1617298547"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98547" name="Afbeelding 1617298547" descr="Afbeelding met tekst, schermopname, software, nummer&#10;&#10;Automatisch gegenereerde beschrijving"/>
                    <pic:cNvPicPr/>
                  </pic:nvPicPr>
                  <pic:blipFill>
                    <a:blip r:embed="rId32"/>
                    <a:stretch>
                      <a:fillRect/>
                    </a:stretch>
                  </pic:blipFill>
                  <pic:spPr>
                    <a:xfrm>
                      <a:off x="0" y="0"/>
                      <a:ext cx="4087691" cy="5274486"/>
                    </a:xfrm>
                    <a:prstGeom prst="rect">
                      <a:avLst/>
                    </a:prstGeom>
                  </pic:spPr>
                </pic:pic>
              </a:graphicData>
            </a:graphic>
          </wp:inline>
        </w:drawing>
      </w:r>
    </w:p>
    <w:p w14:paraId="24B64A74" w14:textId="77777777" w:rsidR="002B7134" w:rsidRDefault="002B7134" w:rsidP="002B7134">
      <w:pPr>
        <w:pStyle w:val="Figuurbijschrift"/>
      </w:pPr>
      <w:bookmarkStart w:id="235" w:name="_Ref_2840fd517478b46e6efebf26c34a1829_3"/>
      <w:r>
        <w:t>Overzicht van model RegelingCompact</w:t>
      </w:r>
      <w:bookmarkEnd w:id="235"/>
    </w:p>
    <w:p w14:paraId="0053009D" w14:textId="3BF4DD24" w:rsidR="002B7134" w:rsidRDefault="002B7134" w:rsidP="002B7134">
      <w:r w:rsidRPr="00653DEF">
        <w:t xml:space="preserve">In de </w:t>
      </w:r>
      <w:r w:rsidR="00F13FDC">
        <w:t>hierna</w:t>
      </w:r>
      <w:r w:rsidR="0066403A">
        <w:t xml:space="preserve"> </w:t>
      </w:r>
      <w:r w:rsidR="00F13FDC">
        <w:t>volgende</w:t>
      </w:r>
      <w:r w:rsidRPr="00653DEF">
        <w:t xml:space="preserve"> toelichting </w:t>
      </w:r>
      <w:r w:rsidRPr="00AE0435">
        <w:t xml:space="preserve">wordt de nummering van paragraaf </w:t>
      </w:r>
      <w:r w:rsidR="00194342">
        <w:rPr>
          <w:rStyle w:val="Verwijzing"/>
        </w:rPr>
        <w:fldChar w:fldCharType="begin"/>
      </w:r>
      <w:r w:rsidR="00194342">
        <w:instrText xml:space="preserve"> REF _Ref_2840fd517478b46e6efebf26c34a1829_1 \n \h </w:instrText>
      </w:r>
      <w:r w:rsidR="00194342">
        <w:rPr>
          <w:rStyle w:val="Verwijzing"/>
        </w:rPr>
      </w:r>
      <w:r w:rsidR="00194342">
        <w:rPr>
          <w:rStyle w:val="Verwijzing"/>
        </w:rPr>
        <w:fldChar w:fldCharType="separate"/>
      </w:r>
      <w:r w:rsidR="00C235A5">
        <w:t>4.7.3.2.1</w:t>
      </w:r>
      <w:r w:rsidR="00194342">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0F24F7">
        <w:t>De ‘hoofdelementen’ zijn weer vetgedrukt en de ‘subelementen’ schuingedrukt.</w:t>
      </w:r>
    </w:p>
    <w:p w14:paraId="0B4B2A8E" w14:textId="77777777" w:rsidR="002B7134" w:rsidRDefault="002B7134" w:rsidP="002B7134"/>
    <w:p w14:paraId="5DAC40CF" w14:textId="55093201" w:rsidR="002B7134" w:rsidRPr="00467426" w:rsidRDefault="002B7134" w:rsidP="00565925">
      <w:pPr>
        <w:pStyle w:val="Opsommingnummers1"/>
        <w:numPr>
          <w:ilvl w:val="0"/>
          <w:numId w:val="75"/>
        </w:numPr>
      </w:pPr>
      <w:r w:rsidRPr="00944D24">
        <w:rPr>
          <w:b/>
          <w:bCs/>
        </w:rPr>
        <w:t>RegelingOpschrift</w:t>
      </w:r>
      <w:r w:rsidRPr="006B004F">
        <w:t xml:space="preserve">: de officiële titel van de Regeling. Bijvoorbeeld: </w:t>
      </w:r>
      <w:r w:rsidR="00944D24" w:rsidRPr="00944D24">
        <w:t xml:space="preserve">Regeling van de Minister voor Milieu en Wonen, de Staatssecretaris van Defensie, de Minister van Economische Zaken en Klimaat, de Minister van Infrastructuur en </w:t>
      </w:r>
      <w:r w:rsidR="003B48C8" w:rsidRPr="00944D24">
        <w:t>Waterstaat</w:t>
      </w:r>
      <w:r w:rsidR="00944D24" w:rsidRPr="00944D24">
        <w:t>, de Minister van Landbouw, Natuur en Voedselkwaliteit en de Minister van Onderwijs, Cultuur en Wetenschap van 21 november 2019, houdende regels over het beschermen en benutten van de fysieke leefomgeving (Omgevingsregeling)</w:t>
      </w:r>
      <w:r w:rsidRPr="006B004F">
        <w:t>.</w:t>
      </w:r>
    </w:p>
    <w:p w14:paraId="343F2865" w14:textId="15BF7BF3" w:rsidR="002B7134" w:rsidRPr="00467426" w:rsidRDefault="002B7134" w:rsidP="002B7134">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 xml:space="preserve">Voor de inhoud van het Lichaam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t>OW-object</w:t>
      </w:r>
      <w:r w:rsidRPr="005015E6">
        <w:t xml:space="preserve">en </w:t>
      </w:r>
      <w:r>
        <w:t xml:space="preserve">die zijn </w:t>
      </w:r>
      <w:r w:rsidRPr="005015E6">
        <w:t xml:space="preserve">beschreven in hoofdstuk </w:t>
      </w:r>
      <w:r w:rsidRPr="00863F41">
        <w:rPr>
          <w:rStyle w:val="Verwijzing"/>
        </w:rPr>
        <w:fldChar w:fldCharType="begin"/>
      </w:r>
      <w:r w:rsidRPr="00863F41">
        <w:rPr>
          <w:rStyle w:val="Verwijzing"/>
        </w:rPr>
        <w:instrText xml:space="preserve"> REF _Ref_af049c32bdf7e085db4589b9946ad452_1 \r \h </w:instrText>
      </w:r>
      <w:r w:rsidRPr="00863F41">
        <w:rPr>
          <w:rStyle w:val="Verwijzing"/>
        </w:rPr>
      </w:r>
      <w:r w:rsidRPr="00863F41">
        <w:rPr>
          <w:rStyle w:val="Verwijzing"/>
        </w:rPr>
        <w:fldChar w:fldCharType="separate"/>
      </w:r>
      <w:r w:rsidR="00C235A5">
        <w:rPr>
          <w:rStyle w:val="Verwijzing"/>
        </w:rPr>
        <w:t>7</w:t>
      </w:r>
      <w:r w:rsidRPr="00863F41">
        <w:rPr>
          <w:rStyle w:val="Verwijzing"/>
        </w:rPr>
        <w:fldChar w:fldCharType="end"/>
      </w:r>
      <w:r w:rsidRPr="005015E6">
        <w:t>.</w:t>
      </w:r>
    </w:p>
    <w:p w14:paraId="75FD8820" w14:textId="7E76D9BE" w:rsidR="002B7134" w:rsidRDefault="002B7134" w:rsidP="002B7134">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integraal </w:t>
      </w:r>
      <w:r w:rsidRPr="00547C4F">
        <w:t xml:space="preserve">onderdeel </w:t>
      </w:r>
      <w:r>
        <w:t>is</w:t>
      </w:r>
      <w:r w:rsidRPr="00547C4F">
        <w:t xml:space="preserve"> van </w:t>
      </w:r>
      <w:r>
        <w:t xml:space="preserve">het omgevingsdocument maar om redenen van </w:t>
      </w:r>
      <w:r w:rsidRPr="00A07F52">
        <w:lastRenderedPageBreak/>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Pr="00023FC9">
        <w:t xml:space="preserve">Bijlagen bij de Regeling worden bekendgemaakt én geconsolideerd. </w:t>
      </w:r>
      <w:r w:rsidRPr="00E13FB6">
        <w:t xml:space="preserve">Dat laatste houdt in dat ze met een later wijzigingsbesluit gewijzigd kunnen worden. </w:t>
      </w:r>
      <w:r w:rsidRPr="00023FC9">
        <w:t xml:space="preserve">Deze bijlagen zijn zowel te vinden </w:t>
      </w:r>
      <w:r>
        <w:t xml:space="preserve">in het publicatieblad van het bevoegd gezag </w:t>
      </w:r>
      <w:r w:rsidRPr="00023FC9">
        <w:t>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_Ref_6b9a0acc3a36cecc93a0bba241d3bb7b_1 \n \h </w:instrText>
      </w:r>
      <w:r>
        <w:rPr>
          <w:rStyle w:val="Verwijzing"/>
        </w:rPr>
      </w:r>
      <w:r>
        <w:rPr>
          <w:rStyle w:val="Verwijzing"/>
        </w:rPr>
        <w:fldChar w:fldCharType="separate"/>
      </w:r>
      <w:r w:rsidR="00C235A5">
        <w:t>5.3</w:t>
      </w:r>
      <w:r>
        <w:rPr>
          <w:rStyle w:val="Verwijzing"/>
        </w:rPr>
        <w:fldChar w:fldCharType="end"/>
      </w:r>
      <w:r>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w:t>
      </w:r>
      <w:r>
        <w:br/>
        <w:t xml:space="preserve">Tekst uitwisselen in STOP-XML is niet altijd mogelijk zonder de tekst te moeten overtypen. Daarom ondersteunt </w:t>
      </w:r>
      <w:r w:rsidRPr="00FC46BF">
        <w:t>de STOP/TPOD-standaard</w:t>
      </w:r>
      <w:r w:rsidRPr="00FC46BF" w:rsidDel="00FC46BF">
        <w:t xml:space="preserve">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r>
      <w:r>
        <w:instrText xml:space="preserve"> REF _Ref_4206bc1f60a1ab2e3c8809205cb24d13_1 \n \h </w:instrText>
      </w:r>
      <w:r>
        <w:fldChar w:fldCharType="separate"/>
      </w:r>
      <w:r w:rsidR="00C235A5">
        <w:t>4.4.3.1</w:t>
      </w:r>
      <w:r>
        <w:fldChar w:fldCharType="end"/>
      </w:r>
      <w:r>
        <w:t>, bepaald dat een bijlage alleen als PDF-document</w:t>
      </w:r>
      <w:r w:rsidRPr="00404023">
        <w:t xml:space="preserve"> </w:t>
      </w:r>
      <w:r>
        <w:t xml:space="preserve">mag </w:t>
      </w:r>
      <w:r w:rsidRPr="00404023">
        <w:t>worden aangeleverd als het voor het bevoegd gezag redelijkerwijs niet mogelijk is om de bijlage als onderdeel van de tekst in STOP-XML op te stellen</w:t>
      </w:r>
      <w:r>
        <w:t xml:space="preserve"> </w:t>
      </w:r>
      <w:r w:rsidRPr="00F62B5D">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t xml:space="preserve">. Een bijlage </w:t>
      </w:r>
      <w:r w:rsidRPr="00F87B74">
        <w:t xml:space="preserve">in de vorm van een </w:t>
      </w:r>
      <w:r>
        <w:t>PDF-document</w:t>
      </w:r>
      <w:r w:rsidRPr="00F87B74">
        <w:t xml:space="preserve"> moet onveranderlijk zijn</w:t>
      </w:r>
      <w:r>
        <w:t>.</w:t>
      </w:r>
      <w:r w:rsidRPr="00F87B74">
        <w:t xml:space="preserve"> </w:t>
      </w:r>
      <w:r>
        <w:t>D</w:t>
      </w:r>
      <w:r w:rsidRPr="00F87B74">
        <w:t xml:space="preserve">aarom </w:t>
      </w:r>
      <w:r>
        <w:t xml:space="preserve">moet het PDF-document </w:t>
      </w:r>
      <w:r w:rsidRPr="00F87B74">
        <w:t xml:space="preserve">voldoen aan de eisen van PDF/A-1a of PDF/A-2a en moet </w:t>
      </w:r>
      <w:r>
        <w:t xml:space="preserve">het </w:t>
      </w:r>
      <w:r w:rsidRPr="00F87B74">
        <w:t xml:space="preserve">worden </w:t>
      </w:r>
      <w:r>
        <w:t xml:space="preserve">gepubliceerd als informatieobject.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C235A5">
        <w:rPr>
          <w:rStyle w:val="Verwijzing"/>
        </w:rPr>
        <w:t>4.2</w:t>
      </w:r>
      <w:r w:rsidRPr="00863F41">
        <w:rPr>
          <w:rStyle w:val="Verwijzing"/>
        </w:rPr>
        <w:fldChar w:fldCharType="end"/>
      </w:r>
      <w:r>
        <w:t xml:space="preserve">. </w:t>
      </w:r>
      <w:r>
        <w:br/>
        <w:t xml:space="preserve">Bij een </w:t>
      </w:r>
      <w:r w:rsidRPr="00C3236E">
        <w:t>bijlage als onderdeel van de tekst in STOP-XML</w:t>
      </w:r>
      <w:r>
        <w:t xml:space="preserve"> is het mogelijk om met een later wijzigingsbesluit één of meer gedeelten van de bijlage te wijzigen. Bij een </w:t>
      </w:r>
      <w:r w:rsidRPr="009F246A">
        <w:t>bijlage in de vorm van een PDF-document</w:t>
      </w:r>
      <w:r>
        <w:t xml:space="preserve"> kan dat niet; in dat geval wordt het hele </w:t>
      </w:r>
      <w:r w:rsidRPr="004F3DD0">
        <w:t>PDF-document</w:t>
      </w:r>
      <w:r>
        <w:t xml:space="preserve"> vervangen.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w:t>
      </w:r>
      <w:r w:rsidRPr="00A3156C">
        <w:lastRenderedPageBreak/>
        <w:t>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t>OW-object</w:t>
      </w:r>
      <w:r w:rsidRPr="0085686E">
        <w:t>en.</w:t>
      </w:r>
    </w:p>
    <w:p w14:paraId="1A5C20E0" w14:textId="0F8E10D2" w:rsidR="002B7134" w:rsidRPr="00B64D21" w:rsidRDefault="002B7134" w:rsidP="002B7134">
      <w:pPr>
        <w:pStyle w:val="Opsommingnummers1"/>
      </w:pPr>
      <w:r w:rsidRPr="00B64D21">
        <w:rPr>
          <w:b/>
          <w:bCs/>
        </w:rPr>
        <w:t>Toelichting</w:t>
      </w:r>
      <w:r w:rsidRPr="00B64D21">
        <w:t xml:space="preserve">: </w:t>
      </w:r>
      <w:r>
        <w:t xml:space="preserve">het gaat hier om </w:t>
      </w:r>
      <w:r w:rsidRPr="00B64D21">
        <w:t xml:space="preserve">de Toelichting op de Regeling. </w:t>
      </w:r>
      <w:r>
        <w:t xml:space="preserve">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 van Regelingen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rsidRPr="003C69E5">
        <w:t xml:space="preserve">NB: voor de toelichting op </w:t>
      </w:r>
      <w:r>
        <w:t>het besluit</w:t>
      </w:r>
      <w:r w:rsidRPr="003C69E5">
        <w:t xml:space="preserve"> geldt een andere aanbeveling, zie daarvoor </w:t>
      </w:r>
      <w:r>
        <w:t xml:space="preserve">onderdeel 7 van </w:t>
      </w:r>
      <w:r w:rsidRPr="003C69E5">
        <w:t>paragraaf</w:t>
      </w:r>
      <w:r>
        <w:t xml:space="preserve"> </w:t>
      </w:r>
      <w:r w:rsidR="00DC41C1">
        <w:fldChar w:fldCharType="begin"/>
      </w:r>
      <w:r w:rsidR="00DC41C1">
        <w:instrText xml:space="preserve"> REF _Ref_971b5862b3ce0170429f1feee8544700_2 \n \h </w:instrText>
      </w:r>
      <w:r w:rsidR="00DC41C1">
        <w:fldChar w:fldCharType="separate"/>
      </w:r>
      <w:r w:rsidR="00C235A5">
        <w:t>4.7.3.1.2</w:t>
      </w:r>
      <w:r w:rsidR="00DC41C1">
        <w:fldChar w:fldCharType="end"/>
      </w:r>
      <w:r>
        <w:t>.</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p>
    <w:p w14:paraId="5B65DE8E" w14:textId="123CF101" w:rsidR="002B7134" w:rsidRDefault="002B7134" w:rsidP="002B7134">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C235A5">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w:t>
      </w:r>
      <w:r>
        <w:lastRenderedPageBreak/>
        <w:t>aan het hele regelingsgebied gekoppeld. Het is niet mogelijk om onderdelen van de toelichting te koppelen aan specifieke locaties, bijvoorbeeld om een toelichting te geven op een concrete ontwikkeling. In de artikelsgewijze toelichting wordt, waar nodig, een toelichting gegeven op de artikelen in het lichaam van de regeling en desgewenst ook op de bijlage(n) die onderdeel zijn van de regeling.</w:t>
      </w:r>
      <w:r>
        <w:br/>
      </w:r>
      <w:r w:rsidRPr="00292E56">
        <w:t>Een Toelichting kan worden afgesloten met het element Sluiting. Van die mogelijkheid zal naar verwachting niet vaak gebruik gemaakt worden.</w:t>
      </w:r>
      <w:r>
        <w:t xml:space="preserve"> </w:t>
      </w:r>
      <w:r w:rsidRPr="006F38DA">
        <w:t>Aan een Toelichting kunnen een of meer Bijlagen worden toegevoegd.</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t>OW-object</w:t>
      </w:r>
      <w:r w:rsidRPr="001B648A">
        <w:t>en.</w:t>
      </w:r>
    </w:p>
    <w:p w14:paraId="6E17DBBA" w14:textId="797A4DBE" w:rsidR="002B7134" w:rsidRPr="00467426" w:rsidRDefault="002B7134" w:rsidP="002B7134">
      <w:pPr>
        <w:pStyle w:val="Opsommingnummers1"/>
      </w:pPr>
      <w:r w:rsidRPr="00467426">
        <w:rPr>
          <w:b/>
          <w:bCs/>
        </w:rPr>
        <w:t>ArtikelgewijzeToelichting</w:t>
      </w:r>
      <w:r>
        <w:t xml:space="preserve">: </w:t>
      </w:r>
      <w:r w:rsidRPr="00245FCB">
        <w:t xml:space="preserve">dit </w:t>
      </w:r>
      <w:r>
        <w:t>‘hoofd</w:t>
      </w:r>
      <w:r w:rsidRPr="00245FCB">
        <w:t>element</w:t>
      </w:r>
      <w:r w:rsidR="00DC41C1">
        <w:t>’</w:t>
      </w:r>
      <w:r w:rsidRPr="00245FCB">
        <w:t xml:space="preserve"> zal in een </w:t>
      </w:r>
      <w:r>
        <w:t>toekomstige</w:t>
      </w:r>
      <w:r w:rsidRPr="00245FCB">
        <w:t xml:space="preserve"> versie van de standaard vervallen; gebruik daarvan wordt daarom nu afgeraden.</w:t>
      </w:r>
      <w:r w:rsidRPr="00022738">
        <w:t xml:space="preserve"> </w:t>
      </w:r>
      <w:r>
        <w:t xml:space="preserve">Dringend </w:t>
      </w:r>
      <w:r w:rsidRPr="00022738">
        <w:t>wordt geadviseerd om alleen de toekomstige modellering te gebruiken</w:t>
      </w:r>
      <w:r>
        <w:t>.</w:t>
      </w:r>
      <w:r w:rsidRPr="00022738">
        <w:t xml:space="preserve"> </w:t>
      </w:r>
      <w:r>
        <w:t xml:space="preserve">Dat houdt in dat </w:t>
      </w:r>
      <w:r w:rsidRPr="00022738">
        <w:t xml:space="preserve">geen gebruik </w:t>
      </w:r>
      <w:r>
        <w:t xml:space="preserve">gemaakt wordt </w:t>
      </w:r>
      <w:r w:rsidRPr="00022738">
        <w:t>van het ‘hoofdelement’ ArtikelgewijzeToelichting</w:t>
      </w:r>
      <w:r>
        <w:t>, maar van het bij nr 4 beschreven ‘hoofdelement’ Toelichting met</w:t>
      </w:r>
      <w:r w:rsidRPr="00B02B25">
        <w:t xml:space="preserve"> daarbinnen de gestructureerde opzet met de elementen AlgemeneToelichting en/of ArtikelgewijzeToelichting</w:t>
      </w:r>
      <w:r w:rsidRPr="00022738">
        <w:t xml:space="preserve">. </w:t>
      </w:r>
      <w:r w:rsidRPr="00396299">
        <w:t xml:space="preserve">Daarom zijn in de norm in paragraaf </w:t>
      </w:r>
      <w:r>
        <w:fldChar w:fldCharType="begin"/>
      </w:r>
      <w:r>
        <w:instrText xml:space="preserve"> REF _Ref_4206bc1f60a1ab2e3c8809205cb24d13_1 \n \h </w:instrText>
      </w:r>
      <w:r>
        <w:fldChar w:fldCharType="separate"/>
      </w:r>
      <w:r w:rsidR="00C235A5">
        <w:t>4.4.3.1</w:t>
      </w:r>
      <w:r>
        <w:fldChar w:fldCharType="end"/>
      </w:r>
      <w:r w:rsidRPr="00396299">
        <w:t xml:space="preserve"> de subelementen van de ArtikelgewijzeToelichting niet opgenomen en wordt er in deze paragraaf geen nadere toelichting op gegeven.</w:t>
      </w:r>
    </w:p>
    <w:p w14:paraId="24556F39" w14:textId="77777777" w:rsidR="002B7134" w:rsidRDefault="002B7134" w:rsidP="002B7134"/>
    <w:p w14:paraId="7C98B2E6" w14:textId="406C07D9" w:rsidR="002B7134" w:rsidRDefault="002B7134" w:rsidP="002B7134">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Pr="00863F41">
        <w:rPr>
          <w:rStyle w:val="Verwijzing"/>
        </w:rPr>
        <w:fldChar w:fldCharType="begin"/>
      </w:r>
      <w:r w:rsidRPr="00863F41">
        <w:rPr>
          <w:rStyle w:val="Verwijzing"/>
        </w:rPr>
        <w:instrText xml:space="preserve"> REF _Ref_b0095ee7f69776686ffca8053d0f4c86_2 \n \h </w:instrText>
      </w:r>
      <w:r w:rsidRPr="00863F41">
        <w:rPr>
          <w:rStyle w:val="Verwijzing"/>
        </w:rPr>
      </w:r>
      <w:r w:rsidRPr="00863F41">
        <w:rPr>
          <w:rStyle w:val="Verwijzing"/>
        </w:rPr>
        <w:fldChar w:fldCharType="separate"/>
      </w:r>
      <w:r w:rsidR="00C235A5">
        <w:rPr>
          <w:rStyle w:val="Verwijzing"/>
        </w:rPr>
        <w:t>5.2.2.1.1</w:t>
      </w:r>
      <w:r w:rsidRPr="00863F41">
        <w:rPr>
          <w:rStyle w:val="Verwijzing"/>
        </w:rPr>
        <w:fldChar w:fldCharType="end"/>
      </w:r>
      <w:r>
        <w:t>.</w:t>
      </w:r>
    </w:p>
    <w:p w14:paraId="09140F8E" w14:textId="77777777" w:rsidR="002B7134" w:rsidRDefault="002B7134" w:rsidP="002B7134">
      <w:r w:rsidRPr="00FB1FC8">
        <w:t xml:space="preserve">In de schema’s van STOP komt in een aantal hoofd- en subelementen het element InleidendeTekst -bedoeld voor niet-juridische contextinformatie- voor. </w:t>
      </w:r>
      <w:r w:rsidRPr="00825CBD">
        <w:t>Dit element zal in een toekomstige versie van de standaard vervallen</w:t>
      </w:r>
      <w:r w:rsidRPr="007F1113">
        <w:t>; gebruik daarvan wordt daarom nu afgeraden</w:t>
      </w:r>
      <w:r w:rsidRPr="00FB1FC8">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32" Type="http://schemas.openxmlformats.org/officeDocument/2006/relationships/image" Target="media/image_6cded7859330803d099dd3431b7ed1a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