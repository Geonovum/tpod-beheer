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CDE0" w14:textId="77777777" w:rsidR="00C7526B" w:rsidRPr="00F03DD9" w:rsidRDefault="00C7526B" w:rsidP="00C7526B">
      <w:pPr>
        <w:pStyle w:val="Kop5"/>
      </w:pPr>
      <w:bookmarkStart w:id="320" w:name="_Ref_b6ded42bc44b5a1ce8f6510f5401c096_1"/>
      <w:bookmarkStart w:id="321" w:name="_Ref_b6ded42bc44b5a1ce8f6510f5401c096_2"/>
      <w:r w:rsidRPr="00F03DD9">
        <w:t>Voorbeeld</w:t>
      </w:r>
      <w:bookmarkEnd w:id="320"/>
      <w:bookmarkEnd w:id="321"/>
    </w:p>
    <w:p w14:paraId="4DE2CC3D" w14:textId="77777777" w:rsidR="00C7526B" w:rsidRPr="007B60F8" w:rsidRDefault="00C7526B" w:rsidP="00C7526B">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_Ref_09a055822645f11ea13acad7ff91ddf0_2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0C20D0A" w14:textId="3ECF70C3" w:rsidR="00C7526B" w:rsidRPr="00B26823" w:rsidRDefault="004D7E43" w:rsidP="00C7526B">
      <w:pPr>
        <w:pStyle w:val="Figuur"/>
      </w:pPr>
      <w:r>
        <w:rPr>
          <w:noProof/>
        </w:rPr>
        <w:drawing>
          <wp:inline distT="0" distB="0" distL="0" distR="0" wp14:anchorId="3725C082" wp14:editId="27C6E31F">
            <wp:extent cx="5400040" cy="4866640"/>
            <wp:effectExtent l="0" t="0" r="0" b="0"/>
            <wp:docPr id="1415576854" name="Afbeelding 14155768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50"/>
                    <a:stretch>
                      <a:fillRect/>
                    </a:stretch>
                  </pic:blipFill>
                  <pic:spPr>
                    <a:xfrm>
                      <a:off x="0" y="0"/>
                      <a:ext cx="5400040" cy="4866640"/>
                    </a:xfrm>
                    <a:prstGeom prst="rect">
                      <a:avLst/>
                    </a:prstGeom>
                  </pic:spPr>
                </pic:pic>
              </a:graphicData>
            </a:graphic>
          </wp:inline>
        </w:drawing>
      </w:r>
    </w:p>
    <w:p w14:paraId="7F7AFA0B" w14:textId="45732E67" w:rsidR="00C7526B" w:rsidRPr="00F03DD9" w:rsidRDefault="00C7526B" w:rsidP="00C7526B">
      <w:pPr>
        <w:pStyle w:val="Figuurbijschrift"/>
      </w:pPr>
      <w:bookmarkStart w:id="323" w:name="_Ref_b6ded42bc44b5a1ce8f6510f5401c096_3"/>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32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50"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