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bookmarkStart w:id="444" w:name="_Ref_1cb7df7502133815022d76d4786258f0_1"/>
      <w:r w:rsidRPr="00F1426F">
        <w:lastRenderedPageBreak/>
        <w:t>Annotatie</w:t>
      </w:r>
      <w:bookmarkEnd w:id="444"/>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7734BB67"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_Ref_9e0b4ccf8b7f26f2d9aaf6f2d49be6f6_1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D33EA9">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D33EA9">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_Ref_7108e3382230c01288d3b295401dde3b_1 \r \h </w:instrText>
      </w:r>
      <w:r w:rsidR="00224477" w:rsidRPr="00863F41">
        <w:rPr>
          <w:rStyle w:val="Verwijzing"/>
        </w:rPr>
      </w:r>
      <w:r w:rsidR="00224477" w:rsidRPr="00863F41">
        <w:rPr>
          <w:rStyle w:val="Verwijzing"/>
        </w:rPr>
        <w:fldChar w:fldCharType="separate"/>
      </w:r>
      <w:r w:rsidR="00D33EA9">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