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535" w:name="_Ref_69b2462c8f5a83b57253c99a4cb7bc15_1"/>
      <w:r w:rsidRPr="00F1426F">
        <w:t>Toelichting op de norm</w:t>
      </w:r>
      <w:bookmarkEnd w:id="535"/>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71C2CC01"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600A53">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lastRenderedPageBreak/>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4204F767"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_Ref_7a71b434a46b2769f9e100508352a8f8_1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D33EA9">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lastRenderedPageBreak/>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6ED07C87"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D33EA9">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0CC19ECC" w14:textId="77777777" w:rsidR="00F56035" w:rsidRDefault="00F56035" w:rsidP="00CA17AA"/>
    <w:p w14:paraId="1FAE8546" w14:textId="5445235C" w:rsidR="00F56035" w:rsidRDefault="003A7D37" w:rsidP="00CA17AA">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06747C78" w14:textId="7566BC00" w:rsidR="006060C1" w:rsidRPr="00F1426F" w:rsidRDefault="006060C1" w:rsidP="006060C1">
      <w:pPr>
        <w:pStyle w:val="Kader"/>
      </w:pPr>
      <w:r>
        <w:rPr>
          <w:noProof/>
        </w:rPr>
        <mc:AlternateContent>
          <mc:Choice Requires="wps">
            <w:drawing>
              <wp:inline distT="0" distB="0" distL="0" distR="0" wp14:anchorId="01473EB8" wp14:editId="0A5F5967">
                <wp:extent cx="5400040" cy="2939134"/>
                <wp:effectExtent l="0" t="0" r="22860" b="10160"/>
                <wp:docPr id="1192736511" name="Tekstvak 1192736511"/>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BBB20C" w14:textId="4A457112" w:rsidR="00E90C0C" w:rsidRPr="00E90C0C" w:rsidRDefault="006060C1" w:rsidP="006060C1">
                            <w:pPr>
                              <w:rPr>
                                <w:b/>
                                <w:bCs/>
                              </w:rPr>
                            </w:pPr>
                            <w:r w:rsidRPr="0069163B">
                              <w:rPr>
                                <w:b/>
                                <w:bCs/>
                              </w:rPr>
                              <w:t>Toe</w:t>
                            </w:r>
                            <w:r>
                              <w:rPr>
                                <w:b/>
                                <w:bCs/>
                              </w:rPr>
                              <w:t>lichting op werkafspraak</w:t>
                            </w:r>
                          </w:p>
                          <w:p w14:paraId="138BD8D4" w14:textId="2B2882D8" w:rsidR="00ED0A54"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7709E912"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F50025">
                              <w:rPr>
                                <w:i/>
                                <w:iCs/>
                              </w:rPr>
                              <w:t>hoogte</w:t>
                            </w:r>
                            <w:r w:rsidR="007E59FC">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73EB8" id="Tekstvak 1192736511" o:spid="_x0000_s103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MrqoPgwAgAAWgQAAA4AAAAAAAAAAAAAAAAALgIAAGRy&#10;cy9lMm9Eb2MueG1sUEsBAi0AFAAGAAgAAAAhALGwBRfbAAAABQEAAA8AAAAAAAAAAAAAAAAAigQA&#10;AGRycy9kb3ducmV2LnhtbFBLBQYAAAAABAAEAPMAAACSBQAAAAA=&#10;" filled="f" strokeweight=".5pt">
                <v:textbox style="mso-fit-shape-to-text:t">
                  <w:txbxContent>
                    <w:p w14:paraId="06BBB20C" w14:textId="4A457112" w:rsidR="00E90C0C" w:rsidRPr="00E90C0C" w:rsidRDefault="006060C1" w:rsidP="006060C1">
                      <w:pPr>
                        <w:rPr>
                          <w:b/>
                          <w:bCs/>
                        </w:rPr>
                      </w:pPr>
                      <w:r w:rsidRPr="0069163B">
                        <w:rPr>
                          <w:b/>
                          <w:bCs/>
                        </w:rPr>
                        <w:t>Toe</w:t>
                      </w:r>
                      <w:r>
                        <w:rPr>
                          <w:b/>
                          <w:bCs/>
                        </w:rPr>
                        <w:t>lichting op werkafspraak</w:t>
                      </w:r>
                    </w:p>
                    <w:p w14:paraId="138BD8D4" w14:textId="2B2882D8" w:rsidR="00ED0A54"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7709E912"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F50025">
                        <w:rPr>
                          <w:i/>
                          <w:iCs/>
                        </w:rPr>
                        <w:t>hoogte</w:t>
                      </w:r>
                      <w:r w:rsidR="007E59FC">
                        <w:t xml:space="preserve">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