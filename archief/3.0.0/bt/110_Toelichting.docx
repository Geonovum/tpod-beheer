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314" w:name="_Ref_cce496a06b67d5d17be24bab126a5e89_1"/>
      <w:r>
        <w:t>Toelichting</w:t>
      </w:r>
      <w:bookmarkEnd w:id="314"/>
    </w:p>
    <w:p w14:paraId="17021362" w14:textId="34B45F58" w:rsidR="00713915" w:rsidRDefault="00713915" w:rsidP="00713915">
      <w:r w:rsidRPr="00446D75">
        <w:t xml:space="preserve">RegelingTijdelijkdeel is het model dat een bevoegd gezag moet gebruiken </w:t>
      </w:r>
      <w:r w:rsidR="00565608" w:rsidRPr="00565608">
        <w:t xml:space="preserve">bij het vaststellen van </w:t>
      </w:r>
      <w:r w:rsidR="00565608">
        <w:t xml:space="preserve">een </w:t>
      </w:r>
      <w:r w:rsidR="00565608" w:rsidRPr="00565608">
        <w:t xml:space="preserve">nieuwe </w:t>
      </w:r>
      <w:r>
        <w:t>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2D10A5">
        <w:rPr>
          <w:rStyle w:val="Verwijzing"/>
        </w:rPr>
        <w:t>2</w:t>
      </w:r>
      <w:r w:rsidR="00D30B96"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26A81952" w14:textId="3ACD547F" w:rsidR="00F37E6D"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w:t>
      </w:r>
      <w:r w:rsidR="000A6E36">
        <w:fldChar w:fldCharType="begin"/>
      </w:r>
      <w:r w:rsidR="000A6E36">
        <w:instrText xml:space="preserve"> REF _Ref_cce496a06b67d5d17be24bab126a5e89_2 \n \h </w:instrText>
      </w:r>
      <w:r w:rsidR="000A6E36">
        <w:fldChar w:fldCharType="separate"/>
      </w:r>
      <w:r w:rsidR="002D10A5">
        <w:t>Figuur 27</w:t>
      </w:r>
      <w:r w:rsidR="000A6E36">
        <w:fldChar w:fldCharType="end"/>
      </w:r>
      <w:r w:rsidR="00E13525" w:rsidRPr="00CD1BCF">
        <w:t xml:space="preserve"> la</w:t>
      </w:r>
      <w:r w:rsidR="00E13525">
        <w:t>a</w:t>
      </w:r>
      <w:r w:rsidR="00E13525" w:rsidRPr="00CD1BCF">
        <w:t xml:space="preserve">t schematisch zien hoe het model </w:t>
      </w:r>
      <w:r w:rsidR="00E13525">
        <w:t>RegelingTijdelijkdeel</w:t>
      </w:r>
      <w:r w:rsidR="00E13525" w:rsidRPr="00CD1BCF">
        <w:t xml:space="preserve"> voor </w:t>
      </w:r>
      <w:r w:rsidR="000A6E36">
        <w:t xml:space="preserve">de reactieve interventie </w:t>
      </w:r>
      <w:r w:rsidR="00E13525" w:rsidRPr="00CD1BCF">
        <w:t>er uit ziet (de nummers voor de elementen verwijzen naar de nummering in de vorige paragraaf).</w:t>
      </w:r>
    </w:p>
    <w:p w14:paraId="48D55693" w14:textId="410D7482" w:rsidR="00F37E6D" w:rsidRDefault="00314A42" w:rsidP="00E13525">
      <w:pPr>
        <w:pStyle w:val="Figuur"/>
      </w:pPr>
      <w:r>
        <w:rPr>
          <w:noProof/>
        </w:rPr>
        <w:lastRenderedPageBreak/>
        <w:drawing>
          <wp:inline distT="0" distB="0" distL="0" distR="0" wp14:anchorId="3C3B7D69" wp14:editId="54871A78">
            <wp:extent cx="4000500" cy="5619526"/>
            <wp:effectExtent l="0" t="0" r="0" b="635"/>
            <wp:docPr id="2044970288" name="Afbeelding 204497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0288" name="Afbeelding 2044970288"/>
                    <pic:cNvPicPr/>
                  </pic:nvPicPr>
                  <pic:blipFill>
                    <a:blip r:embed="rId53"/>
                    <a:stretch>
                      <a:fillRect/>
                    </a:stretch>
                  </pic:blipFill>
                  <pic:spPr>
                    <a:xfrm>
                      <a:off x="0" y="0"/>
                      <a:ext cx="4006964" cy="5628607"/>
                    </a:xfrm>
                    <a:prstGeom prst="rect">
                      <a:avLst/>
                    </a:prstGeom>
                  </pic:spPr>
                </pic:pic>
              </a:graphicData>
            </a:graphic>
          </wp:inline>
        </w:drawing>
      </w:r>
    </w:p>
    <w:p w14:paraId="4F7F0C2E" w14:textId="71BBEB25" w:rsidR="00E13525" w:rsidRPr="00E13525" w:rsidRDefault="00E13525" w:rsidP="00E13525">
      <w:pPr>
        <w:pStyle w:val="Figuurbijschrift"/>
      </w:pPr>
      <w:bookmarkStart w:id="316" w:name="_Ref_cce496a06b67d5d17be24bab126a5e89_2"/>
      <w:r>
        <w:t>Overzicht van model RegelingTijdelijkdeel</w:t>
      </w:r>
      <w:bookmarkEnd w:id="316"/>
    </w:p>
    <w:p w14:paraId="49C179EC" w14:textId="1EEF3EED" w:rsidR="00713915" w:rsidRDefault="00CC2B1D" w:rsidP="00713915">
      <w:r w:rsidRPr="00CC2B1D">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_Ref_8cf178aea23b4f0f23e4ca2bc067d391_2 \r \h </w:instrText>
      </w:r>
      <w:r w:rsidR="00713915" w:rsidRPr="00863F41">
        <w:rPr>
          <w:rStyle w:val="Verwijzing"/>
        </w:rPr>
      </w:r>
      <w:r w:rsidR="00713915" w:rsidRPr="00863F41">
        <w:rPr>
          <w:rStyle w:val="Verwijzing"/>
        </w:rPr>
        <w:fldChar w:fldCharType="separate"/>
      </w:r>
      <w:r w:rsidR="002D10A5">
        <w:rPr>
          <w:rStyle w:val="Verwijzing"/>
        </w:rPr>
        <w:t>4.9.3.1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FC2406">
        <w:t xml:space="preserve"> </w:t>
      </w:r>
      <w:r w:rsidR="00FC2406" w:rsidRPr="00FC2406">
        <w:t>De ‘hoofdelementen’ zijn weer vetgedrukt en de ‘subelementen’ schuingedrukt.</w:t>
      </w:r>
    </w:p>
    <w:p w14:paraId="1E6F247C" w14:textId="77777777" w:rsidR="00713915" w:rsidRDefault="00713915" w:rsidP="00713915"/>
    <w:p w14:paraId="28D7630B" w14:textId="0E619287" w:rsidR="00713915" w:rsidRPr="00467426" w:rsidRDefault="00713915" w:rsidP="004E523D">
      <w:pPr>
        <w:pStyle w:val="Opsommingnummers1"/>
        <w:numPr>
          <w:ilvl w:val="0"/>
          <w:numId w:val="35"/>
        </w:numPr>
      </w:pPr>
      <w:r w:rsidRPr="00D25014">
        <w:rPr>
          <w:b/>
          <w:bCs/>
        </w:rPr>
        <w:t>RegelingOpschrift</w:t>
      </w:r>
      <w:r w:rsidRPr="00467426">
        <w:t xml:space="preserve">: de officiële titel van </w:t>
      </w:r>
      <w:r>
        <w:t>het tijdelijk regelingdeel</w:t>
      </w:r>
      <w:r w:rsidRPr="00467426">
        <w:t xml:space="preserve">. </w:t>
      </w:r>
      <w:r w:rsidR="00FC2406" w:rsidRPr="00FC2406">
        <w:t xml:space="preserve">Het RegelingOpschrift is onderdeel van het tijdelijk regelingdeel dat, samen met de hoofdregeling en mogelijk ook andere tijdelijk regelingdelen, </w:t>
      </w:r>
      <w:r w:rsidR="009A59FC" w:rsidRPr="009A59FC">
        <w:t>-</w:t>
      </w:r>
      <w:r w:rsidR="009A59FC">
        <w:t xml:space="preserve">in het geval van de reactieve interventie </w:t>
      </w:r>
      <w:r w:rsidR="009A59FC" w:rsidRPr="009A59FC">
        <w:t xml:space="preserve">weliswaar slechts </w:t>
      </w:r>
      <w:r w:rsidR="009A59FC">
        <w:t xml:space="preserve">heel </w:t>
      </w:r>
      <w:r w:rsidR="009A59FC" w:rsidRPr="009A59FC">
        <w:t xml:space="preserve">beperkte tijd- </w:t>
      </w:r>
      <w:r w:rsidR="00FC2406" w:rsidRPr="00FC2406">
        <w:t xml:space="preserve">deel gaat uitmaken van de geconsolideerde regeling van het omgevingsplan. Het verdient daarom aanbeveling om in het RegelingOpschrift aan te geven waar de </w:t>
      </w:r>
      <w:r w:rsidR="009A59FC">
        <w:t>reactieve interventie</w:t>
      </w:r>
      <w:r w:rsidR="00FC2406" w:rsidRPr="00FC2406">
        <w:t xml:space="preserve"> over gaa</w:t>
      </w:r>
      <w:r w:rsidR="009A59FC">
        <w:t>t</w:t>
      </w:r>
      <w:r w:rsidR="00FC2406" w:rsidRPr="00FC2406">
        <w:t xml:space="preserve">. </w:t>
      </w:r>
      <w:r w:rsidRPr="00467426">
        <w:t xml:space="preserve">Bijvoorbeeld: </w:t>
      </w:r>
      <w:r>
        <w:t xml:space="preserve">Reactieve interventie op </w:t>
      </w:r>
      <w:r w:rsidR="00CB29E6" w:rsidRPr="00CB29E6">
        <w:t>omgevingsplan Gemeentestad wijziging 23</w:t>
      </w:r>
      <w:r w:rsidR="003A2919">
        <w:t xml:space="preserve">. </w:t>
      </w:r>
      <w:r w:rsidR="009A27B2" w:rsidRPr="009A27B2">
        <w:t xml:space="preserve">Welk bestuursorgaan </w:t>
      </w:r>
      <w:r w:rsidR="009A27B2">
        <w:t xml:space="preserve">de reactieve interventie </w:t>
      </w:r>
      <w:r w:rsidR="009A27B2" w:rsidRPr="009A27B2">
        <w:t>heeft vastgesteld blijkt al uit de metadata, daarom wordt aanbevolen om dat niet in het RegelingOpschrift te vermelden.</w:t>
      </w:r>
    </w:p>
    <w:p w14:paraId="69FF6719" w14:textId="21134D0D" w:rsidR="00713915" w:rsidRPr="00467426" w:rsidRDefault="00713915" w:rsidP="00713915">
      <w:pPr>
        <w:pStyle w:val="Opsommingnummers1"/>
      </w:pPr>
      <w:r w:rsidRPr="00E03DED">
        <w:rPr>
          <w:b/>
          <w:bCs/>
        </w:rPr>
        <w:lastRenderedPageBreak/>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 xml:space="preserve">die de </w:t>
      </w:r>
      <w:r w:rsidR="00CA0810">
        <w:t xml:space="preserve">betreffende </w:t>
      </w:r>
      <w:r w:rsidRPr="0070186D">
        <w:t xml:space="preserve">regels van </w:t>
      </w:r>
      <w:r w:rsidR="00CA0810">
        <w:t xml:space="preserve">de hoofdregeling van </w:t>
      </w:r>
      <w:r w:rsidRPr="0070186D">
        <w:t>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2D10A5">
        <w:rPr>
          <w:rStyle w:val="Verwijzing"/>
        </w:rPr>
        <w:t>2</w:t>
      </w:r>
      <w:r w:rsidR="00D30B96" w:rsidRPr="00863F41">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w:t>
      </w:r>
      <w:r w:rsidR="009D611E">
        <w:t xml:space="preserve">betreffende </w:t>
      </w:r>
      <w:r>
        <w:t xml:space="preserve">regels van het omgevingsplan moeten luiden. Ze </w:t>
      </w:r>
      <w:r w:rsidRPr="00CD406C">
        <w:t xml:space="preserve">wijken </w:t>
      </w:r>
      <w:r>
        <w:t xml:space="preserve">dus per definitie af </w:t>
      </w:r>
      <w:r w:rsidRPr="00CD406C">
        <w:t xml:space="preserve">van de regels in de hoofdregeling. </w:t>
      </w:r>
      <w:r>
        <w:t xml:space="preserve">In de Conditie wordt daarom beschreven dat het tijdelijk regelingdeel voorrang heeft op de hoofdregeling. STOP vereist dat de beschrijving van de relatie wordt opgenomen in een Artikel binnen het element Conditie. </w:t>
      </w:r>
      <w:r w:rsidR="00F46163" w:rsidRPr="00F46163">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w:t>
      </w:r>
      <w:r w:rsidR="000F1F7B">
        <w:t xml:space="preserve"> betreffende</w:t>
      </w:r>
      <w:r w:rsidRPr="00D06A2A">
        <w:t xml:space="preserv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356FE8" w:rsidRPr="00863F41">
        <w:rPr>
          <w:rStyle w:val="Verwijzing"/>
        </w:rPr>
        <w:fldChar w:fldCharType="begin"/>
      </w:r>
      <w:r w:rsidR="00356FE8" w:rsidRPr="00863F41">
        <w:rPr>
          <w:rStyle w:val="Verwijzing"/>
        </w:rPr>
        <w:instrText xml:space="preserve"> REF _Ref_7108e3382230c01288d3b295401dde3b_1 \n \h </w:instrText>
      </w:r>
      <w:r w:rsidR="00356FE8" w:rsidRPr="00863F41">
        <w:rPr>
          <w:rStyle w:val="Verwijzing"/>
        </w:rPr>
      </w:r>
      <w:r w:rsidR="00356FE8" w:rsidRPr="00863F41">
        <w:rPr>
          <w:rStyle w:val="Verwijzing"/>
        </w:rPr>
        <w:fldChar w:fldCharType="separate"/>
      </w:r>
      <w:r w:rsidR="002D10A5">
        <w:rPr>
          <w:rStyle w:val="Verwijzing"/>
        </w:rPr>
        <w:t>7</w:t>
      </w:r>
      <w:r w:rsidR="00356FE8" w:rsidRPr="00863F41">
        <w:rPr>
          <w:rStyle w:val="Verwijzing"/>
        </w:rPr>
        <w:fldChar w:fldCharType="end"/>
      </w:r>
      <w:r w:rsidRPr="005015E6">
        <w:t>.</w:t>
      </w:r>
      <w:r>
        <w:br/>
        <w:t xml:space="preserve">Een uitgebreide toelichting op het tijdelijk regelingdeel staat in paragraaf </w:t>
      </w:r>
      <w:r w:rsidR="00356FE8" w:rsidRPr="00863F41">
        <w:rPr>
          <w:rStyle w:val="Verwijzing"/>
        </w:rPr>
        <w:fldChar w:fldCharType="begin"/>
      </w:r>
      <w:r w:rsidR="00356FE8" w:rsidRPr="00863F41">
        <w:rPr>
          <w:rStyle w:val="Verwijzing"/>
        </w:rPr>
        <w:instrText xml:space="preserve"> REF _Ref_4bc5f5e40edbd09619c52d8c059fa328_4 \n \h </w:instrText>
      </w:r>
      <w:r w:rsidR="00356FE8" w:rsidRPr="00863F41">
        <w:rPr>
          <w:rStyle w:val="Verwijzing"/>
        </w:rPr>
      </w:r>
      <w:r w:rsidR="00356FE8" w:rsidRPr="00863F41">
        <w:rPr>
          <w:rStyle w:val="Verwijzing"/>
        </w:rPr>
        <w:fldChar w:fldCharType="separate"/>
      </w:r>
      <w:r w:rsidR="002D10A5">
        <w:rPr>
          <w:rStyle w:val="Verwijzing"/>
        </w:rPr>
        <w:t>2.3</w:t>
      </w:r>
      <w:r w:rsidR="00356FE8" w:rsidRPr="00863F41">
        <w:rPr>
          <w:rStyle w:val="Verwijzing"/>
        </w:rPr>
        <w:fldChar w:fldCharType="end"/>
      </w:r>
      <w:r>
        <w:t>.</w:t>
      </w:r>
    </w:p>
    <w:p w14:paraId="06231C94" w14:textId="657072D1" w:rsidR="00713915" w:rsidRDefault="00713915" w:rsidP="00713915">
      <w:pPr>
        <w:pStyle w:val="Opsommingnummers1"/>
      </w:pPr>
      <w:r w:rsidRPr="009A4D4E">
        <w:rPr>
          <w:b/>
          <w:bCs/>
        </w:rPr>
        <w:t>Bijlage</w:t>
      </w:r>
      <w:r>
        <w:t xml:space="preserve">: </w:t>
      </w:r>
      <w:r w:rsidR="00825967" w:rsidRPr="004D4696">
        <w:t xml:space="preserve">het gaat hier om een Bijlage bij </w:t>
      </w:r>
      <w:r w:rsidR="00825967">
        <w:t>de Regeling. Dit is</w:t>
      </w:r>
      <w:r w:rsidR="00825967" w:rsidRPr="004D4696">
        <w:t xml:space="preserve"> een bijlage die</w:t>
      </w:r>
      <w:r w:rsidR="00825967">
        <w:t xml:space="preserve"> informatie bevat die </w:t>
      </w:r>
      <w:r w:rsidR="00461F2F" w:rsidRPr="00461F2F">
        <w:t xml:space="preserve">integraal </w:t>
      </w:r>
      <w:r w:rsidR="00825967" w:rsidRPr="00547C4F">
        <w:t xml:space="preserve">onderdeel </w:t>
      </w:r>
      <w:r w:rsidR="00825967">
        <w:t>is</w:t>
      </w:r>
      <w:r w:rsidR="00825967" w:rsidRPr="00547C4F">
        <w:t xml:space="preserve"> van </w:t>
      </w:r>
      <w:r w:rsidR="00825967">
        <w:t xml:space="preserve">het omgevingsdocument maar om redenen van </w:t>
      </w:r>
      <w:r w:rsidR="00825967" w:rsidRPr="00A07F52">
        <w:t>leesbaarheid en</w:t>
      </w:r>
      <w:r w:rsidR="00825967">
        <w:t>/of</w:t>
      </w:r>
      <w:r w:rsidR="00825967" w:rsidRPr="00A07F52">
        <w:t xml:space="preserve"> vormgeving (denk aan lange lijsten en complexe tabellen)</w:t>
      </w:r>
      <w:r w:rsidR="00825967">
        <w:t xml:space="preserve"> niet goed in de artikelen van het Lichaam van de Regeling kan worden opgenomen. </w:t>
      </w:r>
      <w:r w:rsidR="00825967" w:rsidRPr="00A761B2">
        <w:t xml:space="preserve">Er kunnen zoveel bijlagen bij </w:t>
      </w:r>
      <w:r w:rsidR="00825967">
        <w:t xml:space="preserve">de Regeling </w:t>
      </w:r>
      <w:r w:rsidR="00825967" w:rsidRPr="00A761B2">
        <w:t xml:space="preserve">worden gevoegd als nodig is. </w:t>
      </w:r>
      <w:r w:rsidR="00825967" w:rsidRPr="00023FC9">
        <w:t xml:space="preserve">Bijlagen bij de Regeling worden bekendgemaakt én geconsolideerd. </w:t>
      </w:r>
      <w:r w:rsidR="00C56F6E" w:rsidRPr="00C56F6E">
        <w:t xml:space="preserve">Dat laatste houdt in dat ze met een later wijzigingsbesluit gewijzigd kunnen worden. </w:t>
      </w:r>
      <w:r w:rsidR="00825967" w:rsidRPr="00023FC9">
        <w:t xml:space="preserve">Deze bijlagen zijn dus zowel te vinden </w:t>
      </w:r>
      <w:r w:rsidR="0084243D" w:rsidRPr="0084243D">
        <w:t xml:space="preserve">in het publicatieblad van het bevoegd gezag </w:t>
      </w:r>
      <w:r w:rsidR="00825967" w:rsidRPr="00023FC9">
        <w:t>op officielebekendmakingen.nl als in de regelingenbank op overheid.nl en in DSO-LV.</w:t>
      </w:r>
      <w:r w:rsidR="00825967">
        <w:br/>
      </w:r>
      <w:r w:rsidR="00EE1323">
        <w:t>Uitgangspunt van de STOP/TPOD-standaard</w:t>
      </w:r>
      <w:r w:rsidR="00825967">
        <w:t xml:space="preserve"> is dat elke tekst die onderdeel is van een officiële publicatie, zoals een besluit of regeling, wordt uitgewisseld in STOP-XML. Daarmee is gewaarborgd dat de teksten </w:t>
      </w:r>
      <w:r w:rsidR="00825967" w:rsidRPr="00771267">
        <w:t>voldoe</w:t>
      </w:r>
      <w:r w:rsidR="00825967">
        <w:t>n</w:t>
      </w:r>
      <w:r w:rsidR="00825967" w:rsidRPr="00771267">
        <w:t xml:space="preserve"> </w:t>
      </w:r>
      <w:r w:rsidR="00825967">
        <w:t xml:space="preserve">aan alle wettelijke eisen. De teksten kunnen dan juridisch rechtsgeldig gepubliceerd worden en de voorzieningen zorgen er voor dat ze volgens de richtlijnen van digitale toegankelijkheid worden ontsloten. Als de bijlage </w:t>
      </w:r>
      <w:r w:rsidR="00825967" w:rsidRPr="00747634">
        <w:t xml:space="preserve">onderdeel </w:t>
      </w:r>
      <w:r w:rsidR="00825967">
        <w:t xml:space="preserve">is </w:t>
      </w:r>
      <w:r w:rsidR="00825967" w:rsidRPr="00747634">
        <w:t>van de tekst in STOP-XML</w:t>
      </w:r>
      <w:r w:rsidR="00825967">
        <w:t>, staat</w:t>
      </w:r>
      <w:r w:rsidR="00825967" w:rsidRPr="00747634">
        <w:t xml:space="preserve"> </w:t>
      </w:r>
      <w:r w:rsidR="00825967">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825967">
        <w:t xml:space="preserve">. Een voorbeeld van een bijlage in STOP-XML is de bijlage met verwijzingen naar de GIO’s. Een ander voorbeeld is de bijlage met begripsbepalingen, in het geval dat de begripsbepalingen niet in het artikel </w:t>
      </w:r>
      <w:r w:rsidR="00F70E26">
        <w:t>in de regeling</w:t>
      </w:r>
      <w:r w:rsidR="00825967">
        <w:t xml:space="preserve"> worden geplaatst maar in een bijlage. Het is mogelijk om zo’n bijlage in verschillende onderdelen op te delen. Voor die onderverdeling worden de vrijetekstelementen Divisie (optioneel element) en Divisietekst </w:t>
      </w:r>
      <w:r w:rsidR="00825967">
        <w:lastRenderedPageBreak/>
        <w:t xml:space="preserve">(verplicht element) gebruikt. </w:t>
      </w:r>
      <w:r w:rsidR="00E81C8E">
        <w:br/>
      </w:r>
      <w:r w:rsidR="00825967">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825967">
        <w:t xml:space="preserve">ook het aanleveren van tekst als </w:t>
      </w:r>
      <w:r w:rsidR="00D878C5">
        <w:t>PDF-document</w:t>
      </w:r>
      <w:r w:rsidR="00825967">
        <w:t xml:space="preserve">. Een tekst in een </w:t>
      </w:r>
      <w:r w:rsidR="00D878C5">
        <w:t>PDF-document</w:t>
      </w:r>
      <w:r w:rsidR="00825967">
        <w:t xml:space="preserve"> is voor de landelijke voorzieningen minder goed te hanteren; denk aan verwijzen naar specifieke onderdelen en muteren dat niet -of niet goed- mogelijk is. Daarom wordt het gebruik van </w:t>
      </w:r>
      <w:r w:rsidR="00D878C5">
        <w:t>PDF-document</w:t>
      </w:r>
      <w:r w:rsidR="00825967">
        <w:t xml:space="preserve">en slechts in specifieke, in het toepassingsprofiel vastgelegde, gevallen toegestaan. In dit toepassingsprofiel is, in de norm van paragraaf </w:t>
      </w:r>
      <w:r w:rsidR="00392088">
        <w:fldChar w:fldCharType="begin"/>
      </w:r>
      <w:r w:rsidR="00392088">
        <w:instrText xml:space="preserve"> REF _Ref_8cf178aea23b4f0f23e4ca2bc067d391_1 \n \h </w:instrText>
      </w:r>
      <w:r w:rsidR="00392088">
        <w:fldChar w:fldCharType="separate"/>
      </w:r>
      <w:r w:rsidR="002D10A5">
        <w:t>4.9.3.1</w:t>
      </w:r>
      <w:r w:rsidR="00392088">
        <w:fldChar w:fldCharType="end"/>
      </w:r>
      <w:r w:rsidR="00825967">
        <w:t xml:space="preserve">, bepaald dat een bijlage alleen als </w:t>
      </w:r>
      <w:r w:rsidR="00D878C5">
        <w:t>PDF-document</w:t>
      </w:r>
      <w:r w:rsidR="00825967" w:rsidRPr="00404023">
        <w:t xml:space="preserve"> </w:t>
      </w:r>
      <w:r w:rsidR="00825967">
        <w:t xml:space="preserve">mag </w:t>
      </w:r>
      <w:r w:rsidR="00825967" w:rsidRPr="00404023">
        <w:t>worden aangeleverd als het voor het bevoegd gezag redelijkerwijs niet mogelijk is om de bijlage als onderdeel van de tekst in STOP-XML op te stellen</w:t>
      </w:r>
      <w:r w:rsidR="003D3E22">
        <w:t xml:space="preserve"> </w:t>
      </w:r>
      <w:r w:rsidR="003D3E22"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825967">
        <w:t xml:space="preserve">. Een bijlage </w:t>
      </w:r>
      <w:r w:rsidR="00825967" w:rsidRPr="00F87B74">
        <w:t xml:space="preserve">in de vorm van een </w:t>
      </w:r>
      <w:r w:rsidR="00D878C5">
        <w:t>PDF-document</w:t>
      </w:r>
      <w:r w:rsidR="00825967" w:rsidRPr="00F87B74">
        <w:t xml:space="preserve"> moet onveranderlijk zijn</w:t>
      </w:r>
      <w:r w:rsidR="0033552C">
        <w:t>.</w:t>
      </w:r>
      <w:r w:rsidR="00825967" w:rsidRPr="00F87B74">
        <w:t xml:space="preserve"> </w:t>
      </w:r>
      <w:r w:rsidR="0033552C">
        <w:t>D</w:t>
      </w:r>
      <w:r w:rsidR="00825967" w:rsidRPr="00F87B74">
        <w:t xml:space="preserve">aarom </w:t>
      </w:r>
      <w:r w:rsidR="0033552C">
        <w:t xml:space="preserve">moet het PDF-document </w:t>
      </w:r>
      <w:r w:rsidR="00825967" w:rsidRPr="00F87B74">
        <w:t xml:space="preserve">voldoen aan de eisen van PDF/A-1a of PDF/A-2a en moet </w:t>
      </w:r>
      <w:r w:rsidR="0033552C">
        <w:t xml:space="preserve">het </w:t>
      </w:r>
      <w:r w:rsidR="00825967" w:rsidRPr="00F87B74">
        <w:t xml:space="preserve">worden </w:t>
      </w:r>
      <w:r w:rsidR="00825967">
        <w:t xml:space="preserve">gepubliceerd als </w:t>
      </w:r>
      <w:r w:rsidR="00AC2BDC">
        <w:t>informatieobject</w:t>
      </w:r>
      <w:r w:rsidR="00825967">
        <w:t xml:space="preserve">. Een beschrijving van beide publicatiemogelijkheden voor bijlagen staat in paragraaf </w:t>
      </w:r>
      <w:r w:rsidR="00825967" w:rsidRPr="00863F41">
        <w:rPr>
          <w:rStyle w:val="Verwijzing"/>
        </w:rPr>
        <w:fldChar w:fldCharType="begin"/>
      </w:r>
      <w:r w:rsidR="00825967" w:rsidRPr="00863F41">
        <w:rPr>
          <w:rStyle w:val="Verwijzing"/>
        </w:rPr>
        <w:instrText xml:space="preserve"> REF _Ref_2f3d0ec57417521a524e74bab778481f_2 \r \h </w:instrText>
      </w:r>
      <w:r w:rsidR="00825967" w:rsidRPr="00863F41">
        <w:rPr>
          <w:rStyle w:val="Verwijzing"/>
        </w:rPr>
      </w:r>
      <w:r w:rsidR="00825967" w:rsidRPr="00863F41">
        <w:rPr>
          <w:rStyle w:val="Verwijzing"/>
        </w:rPr>
        <w:fldChar w:fldCharType="separate"/>
      </w:r>
      <w:r w:rsidR="002D10A5">
        <w:rPr>
          <w:rStyle w:val="Verwijzing"/>
        </w:rPr>
        <w:t>4.2</w:t>
      </w:r>
      <w:r w:rsidR="00825967" w:rsidRPr="00863F41">
        <w:rPr>
          <w:rStyle w:val="Verwijzing"/>
        </w:rPr>
        <w:fldChar w:fldCharType="end"/>
      </w:r>
      <w:r w:rsidR="00825967">
        <w:t xml:space="preserve">. </w:t>
      </w:r>
      <w:r w:rsidR="00526D52">
        <w:br/>
      </w:r>
      <w:r w:rsidR="00526D52" w:rsidRPr="00526D52">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825967">
        <w:br/>
      </w:r>
      <w:r w:rsidR="00825967" w:rsidRPr="00A3156C">
        <w:t xml:space="preserve">In </w:t>
      </w:r>
      <w:r w:rsidR="00825967">
        <w:t xml:space="preserve">een </w:t>
      </w:r>
      <w:r w:rsidR="00825967" w:rsidRPr="00A3156C">
        <w:t xml:space="preserve">Bijlage </w:t>
      </w:r>
      <w:r w:rsidR="00825967" w:rsidRPr="0007328B">
        <w:t xml:space="preserve">bij de Regeling </w:t>
      </w:r>
      <w:r w:rsidR="00825967" w:rsidRPr="00A3156C">
        <w:t xml:space="preserve">kan het </w:t>
      </w:r>
      <w:r w:rsidR="00825967">
        <w:t>e</w:t>
      </w:r>
      <w:r w:rsidR="00825967" w:rsidRPr="00A3156C">
        <w:t>lement Gereserveerd</w:t>
      </w:r>
      <w:r w:rsidR="00825967">
        <w:t xml:space="preserve"> worden gebruikt.</w:t>
      </w:r>
      <w:r w:rsidR="00825967" w:rsidRPr="00A3156C">
        <w:t xml:space="preserve"> Dit element maakt het mogelijk om alvast een structuur neer te zetten die is voorbereid op toekomstige aanvullingen</w:t>
      </w:r>
      <w:r w:rsidR="00825967">
        <w:t>.</w:t>
      </w:r>
      <w:r w:rsidR="00825967" w:rsidRPr="00A3156C">
        <w:t xml:space="preserve"> </w:t>
      </w:r>
      <w:r w:rsidR="00825967">
        <w:t>Het is een</w:t>
      </w:r>
      <w:r w:rsidR="00825967" w:rsidRPr="00727823">
        <w:t xml:space="preserve"> leeg element waarmee bij weergave op overheid.nl </w:t>
      </w:r>
      <w:r w:rsidR="00825967">
        <w:t xml:space="preserve">en in DSO-LV </w:t>
      </w:r>
      <w:r w:rsidR="00825967" w:rsidRPr="00727823">
        <w:t xml:space="preserve">de tekst ‘Gereserveerd’ wordt gegenereerd. </w:t>
      </w:r>
      <w:r w:rsidR="00825967">
        <w:t>H</w:t>
      </w:r>
      <w:r w:rsidR="00825967" w:rsidRPr="00A3156C">
        <w:t>et bevoegd gezag kan het element niet zelf vullen met eigen tekst. Met latere wijzigingsbesluiten kan het element Gereserveerd worden vervangen door een structuurelement met daadwerkelijke inhoud.</w:t>
      </w:r>
      <w:r w:rsidR="00825967">
        <w:t xml:space="preserve"> </w:t>
      </w:r>
      <w:r w:rsidR="006F4348" w:rsidRPr="006F4348">
        <w:t xml:space="preserve">Gezien het karakter van </w:t>
      </w:r>
      <w:r w:rsidR="006F4348">
        <w:t>de reactieve interventie</w:t>
      </w:r>
      <w:r w:rsidR="006F4348" w:rsidRPr="006F4348">
        <w:t xml:space="preserve"> ligt het gebruik van dit element niet voor de hand.</w:t>
      </w:r>
      <w:r w:rsidR="00825967">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825967" w:rsidRPr="00E252D7">
        <w:t>wetstechnische informatie</w:t>
      </w:r>
      <w:r w:rsidR="00825967">
        <w:t xml:space="preserve"> meer.</w:t>
      </w:r>
      <w:r w:rsidR="00825967">
        <w:br/>
        <w:t xml:space="preserve">Een Bijlage kan worden afgesloten met het element Sluiting. Van die mogelijkheid zal naar verwachting niet vaak gebruik gemaakt worden. </w:t>
      </w:r>
      <w:r w:rsidR="00825967" w:rsidRPr="0085686E">
        <w:t xml:space="preserve">Een Bijlage wordt niet geannoteerd met </w:t>
      </w:r>
      <w:r w:rsidR="00440502">
        <w:t>OW-object</w:t>
      </w:r>
      <w:r w:rsidR="00825967" w:rsidRPr="0085686E">
        <w:t>en.</w:t>
      </w:r>
    </w:p>
    <w:p w14:paraId="751CB78B" w14:textId="431C0E92" w:rsidR="00713915" w:rsidRDefault="00713915" w:rsidP="0085075C">
      <w:pPr>
        <w:pStyle w:val="Opsommingnummers1"/>
      </w:pPr>
      <w:r w:rsidRPr="00B64D21">
        <w:rPr>
          <w:b/>
          <w:bCs/>
        </w:rPr>
        <w:t>Toelichting</w:t>
      </w:r>
      <w:r w:rsidRPr="00B64D21">
        <w:t xml:space="preserve">: </w:t>
      </w:r>
      <w:r w:rsidR="0085075C">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w:t>
      </w:r>
      <w:r w:rsidR="0085075C">
        <w:lastRenderedPageBreak/>
        <w:t xml:space="preserve">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4F0A95">
        <w:fldChar w:fldCharType="begin"/>
      </w:r>
      <w:r w:rsidR="004F0A95">
        <w:instrText xml:space="preserve"> REF _Ref_e6f65412fe14fd2e2804e05d9e76c9d5_1 \n \h </w:instrText>
      </w:r>
      <w:r w:rsidR="004F0A95">
        <w:fldChar w:fldCharType="separate"/>
      </w:r>
      <w:r w:rsidR="002D10A5">
        <w:t>4.9.2.2</w:t>
      </w:r>
      <w:r w:rsidR="004F0A95">
        <w:fldChar w:fldCharType="end"/>
      </w:r>
      <w:r w:rsidR="0085075C">
        <w:t>.</w:t>
      </w:r>
      <w:r w:rsidR="0085075C">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85075C">
        <w:br/>
      </w:r>
      <w:r w:rsidR="0085075C" w:rsidRPr="00951F48">
        <w:t xml:space="preserve">Let op dat de hier besproken algemene toelichting een algemene toelichting geeft op </w:t>
      </w:r>
      <w:r w:rsidR="0085075C">
        <w:t xml:space="preserve">het tijdelijk </w:t>
      </w:r>
      <w:r w:rsidR="0085075C" w:rsidRPr="00951F48">
        <w:t>regeling</w:t>
      </w:r>
      <w:r w:rsidR="0085075C">
        <w:t>deel</w:t>
      </w:r>
      <w:r w:rsidR="0085075C" w:rsidRPr="00951F48">
        <w:t xml:space="preserve"> en niet op een besluit.</w:t>
      </w:r>
      <w:r w:rsidR="0085075C">
        <w:t xml:space="preserve"> </w:t>
      </w:r>
      <w:r w:rsidR="0085075C"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85075C">
        <w:t xml:space="preserve">het tijdelijk </w:t>
      </w:r>
      <w:r w:rsidR="0085075C" w:rsidRPr="00EA5E96">
        <w:t>regeling</w:t>
      </w:r>
      <w:r w:rsidR="0085075C">
        <w:t>deel</w:t>
      </w:r>
      <w:r w:rsidR="0085075C" w:rsidRPr="00EA5E96">
        <w:t xml:space="preserve"> en desgewenst ook op de bijlage(n) die onderdeel zijn van d</w:t>
      </w:r>
      <w:r w:rsidR="0085075C">
        <w:t>i</w:t>
      </w:r>
      <w:r w:rsidR="0085075C" w:rsidRPr="00EA5E96">
        <w:t>e regeling.</w:t>
      </w:r>
      <w:r w:rsidR="0085075C">
        <w:br/>
      </w:r>
      <w:r w:rsidR="0085075C" w:rsidRPr="00292E56">
        <w:t>Een Toelichting kan worden afgesloten met het element Sluiting. Van die mogelijkheid zal naar verwachting niet vaak gebruik gemaakt worden.</w:t>
      </w:r>
      <w:r w:rsidR="0085075C">
        <w:t xml:space="preserve"> Aan een Toelichting kunnen een of meer Bijlagen worden toegevoegd.</w:t>
      </w:r>
      <w:r w:rsidR="0085075C">
        <w:br/>
      </w:r>
      <w:r w:rsidR="0085075C" w:rsidRPr="00B64D21">
        <w:t xml:space="preserve">Een Toelichting bij </w:t>
      </w:r>
      <w:r w:rsidR="0085075C">
        <w:t xml:space="preserve">het tijdelijk regelingdeel </w:t>
      </w:r>
      <w:r w:rsidR="0085075C" w:rsidRPr="00B64D21">
        <w:t>wordt bekendgemaakt én geconsolideerd. Deze toelichting is dus zowel te vinden op officielebekendmakingen.nl als in de regelingenbank op overheid.nl en</w:t>
      </w:r>
      <w:r w:rsidR="0085075C" w:rsidRPr="00C34880">
        <w:t xml:space="preserve"> in DSO-LV.</w:t>
      </w:r>
      <w:r w:rsidR="0085075C">
        <w:t xml:space="preserve"> </w:t>
      </w:r>
      <w:r w:rsidR="0085075C" w:rsidRPr="001B648A">
        <w:t xml:space="preserve">Een Toelichting wordt niet geannoteerd met </w:t>
      </w:r>
      <w:r w:rsidR="0085075C">
        <w:t>OW-object</w:t>
      </w:r>
      <w:r w:rsidR="0085075C" w:rsidRPr="001B648A">
        <w:t>en.</w:t>
      </w:r>
    </w:p>
    <w:p w14:paraId="69BA3A0B" w14:textId="75D3CFC8" w:rsidR="00713915" w:rsidRPr="00467426" w:rsidRDefault="00713915" w:rsidP="00713915">
      <w:pPr>
        <w:pStyle w:val="Opsommingnummers1"/>
      </w:pPr>
      <w:r w:rsidRPr="00467426">
        <w:rPr>
          <w:b/>
          <w:bCs/>
        </w:rPr>
        <w:t>ArtikelgewijzeToelichting</w:t>
      </w:r>
      <w:r>
        <w:t xml:space="preserve">: </w:t>
      </w:r>
      <w:r w:rsidR="00DE0043" w:rsidRPr="00DE0043">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335B2B" w:rsidRPr="00396299">
        <w:t xml:space="preserve">Daarom zijn in de norm in paragraaf </w:t>
      </w:r>
      <w:r w:rsidR="00335B2B">
        <w:fldChar w:fldCharType="begin"/>
      </w:r>
      <w:r w:rsidR="00335B2B">
        <w:instrText xml:space="preserve"> REF _Ref_8cf178aea23b4f0f23e4ca2bc067d391_1 \n \h </w:instrText>
      </w:r>
      <w:r w:rsidR="00335B2B">
        <w:fldChar w:fldCharType="separate"/>
      </w:r>
      <w:r w:rsidR="002D10A5">
        <w:t>4.9.3.1</w:t>
      </w:r>
      <w:r w:rsidR="00335B2B">
        <w:fldChar w:fldCharType="end"/>
      </w:r>
      <w:r w:rsidR="00335B2B" w:rsidRPr="00396299">
        <w:t xml:space="preserve"> de subelementen van de ArtikelgewijzeToelichting niet opgenomen en wordt er in deze paragraaf geen nadere toelichting op gegeven.</w:t>
      </w:r>
    </w:p>
    <w:p w14:paraId="28519D3A" w14:textId="77777777" w:rsidR="00713915" w:rsidRDefault="00713915" w:rsidP="00713915"/>
    <w:p w14:paraId="5E097CC1" w14:textId="2C44E4EB"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863F41">
        <w:rPr>
          <w:rStyle w:val="Verwijzing"/>
        </w:rPr>
        <w:fldChar w:fldCharType="begin"/>
      </w:r>
      <w:r w:rsidR="00355289" w:rsidRPr="00863F41">
        <w:rPr>
          <w:rStyle w:val="Verwijzing"/>
        </w:rPr>
        <w:instrText xml:space="preserve"> REF _Ref_b0095ee7f69776686ffca8053d0f4c86_2 \n \h </w:instrText>
      </w:r>
      <w:r w:rsidR="00355289" w:rsidRPr="00863F41">
        <w:rPr>
          <w:rStyle w:val="Verwijzing"/>
        </w:rPr>
      </w:r>
      <w:r w:rsidR="00355289" w:rsidRPr="00863F41">
        <w:rPr>
          <w:rStyle w:val="Verwijzing"/>
        </w:rPr>
        <w:fldChar w:fldCharType="separate"/>
      </w:r>
      <w:r w:rsidR="002D10A5">
        <w:rPr>
          <w:rStyle w:val="Verwijzing"/>
        </w:rPr>
        <w:t>5.2.2.1.1</w:t>
      </w:r>
      <w:r w:rsidR="00355289" w:rsidRPr="00863F41">
        <w:rPr>
          <w:rStyle w:val="Verwijzing"/>
        </w:rPr>
        <w:fldChar w:fldCharType="end"/>
      </w:r>
      <w:r>
        <w:t>.</w:t>
      </w:r>
    </w:p>
    <w:p w14:paraId="2D03EB48" w14:textId="31C31364" w:rsidR="00713915" w:rsidRPr="00263FA8" w:rsidRDefault="00713915" w:rsidP="00713915">
      <w:r w:rsidRPr="001813B1">
        <w:lastRenderedPageBreak/>
        <w:t xml:space="preserve">In de schema’s van STOP komt in een aantal hoofd- en subelementen het element InleidendeTekst -bedoeld voor niet-juridische contextinformatie- voor. </w:t>
      </w:r>
      <w:r w:rsidR="004F48AA" w:rsidRPr="004F48AA">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3" Type="http://schemas.openxmlformats.org/officeDocument/2006/relationships/image" Target="media/image_f144ab0bd78544f35e06685c37ee40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