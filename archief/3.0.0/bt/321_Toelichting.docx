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62EB06EC"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2D10A5">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5066D4CB"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