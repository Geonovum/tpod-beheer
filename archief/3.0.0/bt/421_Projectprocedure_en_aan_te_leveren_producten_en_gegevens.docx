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E815E" w14:textId="77777777" w:rsidR="00EC1A29" w:rsidRDefault="00EC1A29" w:rsidP="00EC1A29">
      <w:pPr>
        <w:pStyle w:val="Kop3"/>
      </w:pPr>
      <w:commentRangeStart w:id="1195"/>
      <w:r>
        <w:t>Projectprocedure</w:t>
      </w:r>
      <w:commentRangeEnd w:id="1195"/>
      <w:r w:rsidR="00B82F41">
        <w:rPr>
          <w:rStyle w:val="Verwijzingopmerking"/>
          <w:b w:val="0"/>
          <w:bCs w:val="0"/>
        </w:rPr>
        <w:commentReference w:id="1195"/>
      </w:r>
      <w:r>
        <w:t xml:space="preserve"> en aan te leveren producten en gegevens</w:t>
      </w:r>
    </w:p>
    <w:p w14:paraId="7D35CF62" w14:textId="264E6077" w:rsidR="00EC1A29" w:rsidRDefault="00EC1A29" w:rsidP="00EC1A29">
      <w:r w:rsidRPr="005A6688">
        <w:t xml:space="preserve">In deze paragraaf wordt de </w:t>
      </w:r>
      <w:r>
        <w:t>project</w:t>
      </w:r>
      <w:r w:rsidRPr="005A6688">
        <w:t>procedure beschreven</w:t>
      </w:r>
      <w:r>
        <w:t>,</w:t>
      </w:r>
      <w:r w:rsidRPr="005A6688">
        <w:t xml:space="preserve"> </w:t>
      </w:r>
      <w:r>
        <w:t>met de nadruk op het projectbesluit</w:t>
      </w:r>
      <w:r w:rsidRPr="005A6688">
        <w:t xml:space="preserve">. Van iedere stap in de </w:t>
      </w:r>
      <w:r>
        <w:t>project</w:t>
      </w:r>
      <w:r w:rsidRPr="005A6688">
        <w:t xml:space="preserve">procedure wordt aangegeven </w:t>
      </w:r>
      <w:r>
        <w:t xml:space="preserve">of deze door de STOP/TPOD-standaard en de DSO-keten wordt ondersteund en zo ja, </w:t>
      </w:r>
      <w:r w:rsidRPr="005A6688">
        <w:t xml:space="preserve">welke producten en welke gegevens en metadata </w:t>
      </w:r>
      <w:r w:rsidR="00C5178C">
        <w:t xml:space="preserve">aan die keten </w:t>
      </w:r>
      <w:r w:rsidRPr="005A6688">
        <w:t>moeten worden aangeleverd.</w:t>
      </w:r>
    </w:p>
    <w:p w14:paraId="3C2F51D8" w14:textId="19EFE6B2" w:rsidR="00A01439" w:rsidRDefault="001D0951" w:rsidP="00A01439">
      <w:pPr>
        <w:pStyle w:val="Figuur"/>
      </w:pPr>
      <w:r>
        <w:rPr>
          <w:noProof/>
        </w:rPr>
        <w:lastRenderedPageBreak/>
        <w:drawing>
          <wp:inline distT="0" distB="0" distL="0" distR="0" wp14:anchorId="237204EC" wp14:editId="14761178">
            <wp:extent cx="4752975" cy="1751625"/>
            <wp:effectExtent l="0" t="0" r="0" b="1270"/>
            <wp:docPr id="531857372" name="Afbeelding 531857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72" name="Afbeelding 531857372"/>
                    <pic:cNvPicPr/>
                  </pic:nvPicPr>
                  <pic:blipFill>
                    <a:blip r:embed="rId150"/>
                    <a:stretch>
                      <a:fillRect/>
                    </a:stretch>
                  </pic:blipFill>
                  <pic:spPr>
                    <a:xfrm>
                      <a:off x="0" y="0"/>
                      <a:ext cx="4774141" cy="1759425"/>
                    </a:xfrm>
                    <a:prstGeom prst="rect">
                      <a:avLst/>
                    </a:prstGeom>
                  </pic:spPr>
                </pic:pic>
              </a:graphicData>
            </a:graphic>
          </wp:inline>
        </w:drawing>
      </w:r>
    </w:p>
    <w:p w14:paraId="4F903BA4" w14:textId="187574D4" w:rsidR="00A01439" w:rsidRPr="004C65DD" w:rsidRDefault="00DC68C7" w:rsidP="00E22362">
      <w:pPr>
        <w:pStyle w:val="Figuurbijschrift"/>
      </w:pPr>
      <w:r w:rsidRPr="00DC68C7">
        <w:t xml:space="preserve">Globaal overzicht van de </w:t>
      </w:r>
      <w:r>
        <w:t>project</w:t>
      </w:r>
      <w:r w:rsidRPr="00DC68C7">
        <w:t xml:space="preserve">procedure en de </w:t>
      </w:r>
      <w:r w:rsidR="00603B9B" w:rsidRPr="00603B9B">
        <w:t xml:space="preserve">producten </w:t>
      </w:r>
      <w:r w:rsidRPr="00DC68C7">
        <w:t>per fase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50" Type="http://schemas.openxmlformats.org/officeDocument/2006/relationships/image" Target="media/image_78330e02f7bed58cfd44e13a820240b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