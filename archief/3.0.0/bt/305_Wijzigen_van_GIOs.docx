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05BB659E" w:rsidR="00A92620" w:rsidRDefault="00A92620" w:rsidP="00A92620">
      <w:pPr>
        <w:pStyle w:val="Kop3"/>
      </w:pPr>
      <w:bookmarkStart w:id="774" w:name="_Ref_dda53f8eb38fbefe1978457fffc1a0f6_1"/>
      <w:r w:rsidRPr="00A92620">
        <w:t>Wijzigen van GIO</w:t>
      </w:r>
      <w:r w:rsidR="000D60E7">
        <w:t>’</w:t>
      </w:r>
      <w:r w:rsidRPr="00A92620">
        <w:t>s</w:t>
      </w:r>
      <w:bookmarkEnd w:id="774"/>
    </w:p>
    <w:p w14:paraId="658A685C" w14:textId="15386EF1"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w:t>
      </w:r>
      <w:r w:rsidR="000D60E7">
        <w:t>’</w:t>
      </w:r>
      <w:r w:rsidR="00291C90" w:rsidRPr="000A268A">
        <w:t xml:space="preserve">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26DD0904"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niet mogelijk om GIO</w:t>
      </w:r>
      <w:r w:rsidR="000D60E7">
        <w:t>’</w:t>
      </w:r>
      <w:r w:rsidR="008A09EF" w:rsidRPr="000A268A">
        <w:t xml:space="preserve">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w:t>
      </w:r>
      <w:r w:rsidR="000D60E7">
        <w:t>’</w:t>
      </w:r>
      <w:r w:rsidR="00B17054" w:rsidRPr="000A268A">
        <w:t>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_Ref_dda53f8eb38fbefe1978457fffc1a0f6_2 \n \h </w:instrText>
      </w:r>
      <w:r w:rsidR="00767B3C">
        <w:fldChar w:fldCharType="separate"/>
      </w:r>
      <w:r w:rsidR="00C235A5">
        <w:t>Figuur 95</w:t>
      </w:r>
      <w:r w:rsidR="00767B3C">
        <w:fldChar w:fldCharType="end"/>
      </w:r>
      <w:r w:rsidR="00767B3C">
        <w:t xml:space="preserve"> laat een voorbeeld van zo</w:t>
      </w:r>
      <w:r w:rsidR="000D60E7">
        <w:t>’</w:t>
      </w:r>
      <w:r w:rsidR="00767B3C">
        <w:t>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776" w:name="_Ref_dda53f8eb38fbefe1978457fffc1a0f6_2"/>
      <w:r>
        <w:t xml:space="preserve">Voorbeeld kaartje ter illustratie van </w:t>
      </w:r>
      <w:r w:rsidR="00BA00D5">
        <w:t>wijziging</w:t>
      </w:r>
      <w:r>
        <w:t xml:space="preserve"> GIO</w:t>
      </w:r>
      <w:bookmarkEnd w:id="77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25"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