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62" w:name="_Ref_2138565df45947f63192cccec8a5498f_1"/>
      <w:r w:rsidRPr="007B60F8">
        <w:t>Waardelijsten</w:t>
      </w:r>
      <w:bookmarkEnd w:id="62"/>
    </w:p>
    <w:p w14:paraId="7509213C" w14:textId="77777777" w:rsidR="00C60ADD" w:rsidRDefault="00A60BDB" w:rsidP="003C4844">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7A583F">
        <w:t>De TPOD-standaard kent alleen limitatieve waardelijsten</w:t>
      </w:r>
      <w:r w:rsidR="003C4844">
        <w:t xml:space="preserve">. Dat is </w:t>
      </w:r>
      <w:r w:rsidR="003C4844" w:rsidRPr="003C4844">
        <w:t>een lijst met vooraf gedefinieerde waarden waaruit gekozen moet worden. Deze waardelijst wordt centraal beheerd en kan alleen beheermatig gewijzigd worden, aangezien een wijziging direct effect heeft op de werking en functionaliteiten van de applicaties van DSO-LV en LVBB</w:t>
      </w:r>
      <w:r w:rsidR="006A68FA">
        <w:t>.</w:t>
      </w:r>
    </w:p>
    <w:p w14:paraId="33061DBB" w14:textId="2C7CEFDC" w:rsidR="00D5226C" w:rsidRPr="007B60F8" w:rsidRDefault="00D5226C" w:rsidP="00426357"/>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7CAF9012"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_Ref_af049c32bdf7e085db4589b9946ad452_1 \n \h </w:instrText>
      </w:r>
      <w:r w:rsidR="004448DE" w:rsidRPr="00863F41">
        <w:rPr>
          <w:rStyle w:val="Verwijzing"/>
        </w:rPr>
      </w:r>
      <w:r w:rsidR="004448DE" w:rsidRPr="00863F41">
        <w:rPr>
          <w:rStyle w:val="Verwijzing"/>
        </w:rPr>
        <w:fldChar w:fldCharType="separate"/>
      </w:r>
      <w:r w:rsidR="00C235A5">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