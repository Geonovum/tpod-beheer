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6E4A" w14:textId="713ED8AB" w:rsidR="00033BBE" w:rsidRDefault="00DF666D" w:rsidP="0041219D">
      <w:pPr>
        <w:pStyle w:val="Kop2"/>
      </w:pPr>
      <w:r>
        <w:lastRenderedPageBreak/>
        <w:t>P</w:t>
      </w:r>
      <w:r w:rsidR="00AD71BD">
        <w:t>rocedure</w:t>
      </w:r>
      <w:r w:rsidR="0069508C">
        <w:t>,</w:t>
      </w:r>
      <w:r w:rsidR="00737492">
        <w:t xml:space="preserve"> </w:t>
      </w:r>
      <w:r w:rsidR="00FA6A24">
        <w:t>aan te leveren producten en gegevens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