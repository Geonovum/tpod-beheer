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bookmarkStart w:id="474" w:name="_Ref_feab1586f611c9dfc17d8893b1139e85_1"/>
      <w:r w:rsidRPr="00F1426F">
        <w:t>Norm</w:t>
      </w:r>
      <w:bookmarkEnd w:id="474"/>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96DAC541-7B7A-43D3-8B79-37D633B846F1}">
                          <asvg:svgBlip xmlns:asvg="http://schemas.microsoft.com/office/drawing/2016/SVG/main" r:embed="rId82"/>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69293AC0"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230F10">
        <w:t xml:space="preserve"> </w:t>
      </w:r>
      <w:r w:rsidR="00230F10" w:rsidRPr="00230F10">
        <w:t xml:space="preserve">De </w:t>
      </w:r>
      <w:r w:rsidR="00230F10" w:rsidRPr="00230F10">
        <w:lastRenderedPageBreak/>
        <w:t xml:space="preserve">identificatie moet de code (uit de STOP-waardelijst voor gemeente, waterschap, provincie </w:t>
      </w:r>
      <w:r w:rsidR="00D77498">
        <w:t>of ministerie)</w:t>
      </w:r>
      <w:r w:rsidR="00230F10" w:rsidRPr="00230F10">
        <w:t xml:space="preserve"> bevatten van het bevoegd gezag dat het besluit neemt waarmee de Regeling wordt ingesteld of gewijzigd.</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 xml:space="preserve">attribuut. </w:t>
      </w:r>
      <w:commentRangeStart w:id="476"/>
      <w:r w:rsidR="00A95E36" w:rsidRPr="00F1426F">
        <w:t>Komt 1 keer voor.</w:t>
      </w:r>
      <w:commentRangeEnd w:id="476"/>
      <w:r w:rsidR="00072B75">
        <w:rPr>
          <w:rStyle w:val="Verwijzingopmerking"/>
        </w:rPr>
        <w:commentReference w:id="476"/>
      </w:r>
    </w:p>
    <w:p w14:paraId="68AF0A70" w14:textId="7E5DFEE4" w:rsidR="006D5987" w:rsidRPr="00F1426F" w:rsidRDefault="006D5987" w:rsidP="002F7B04">
      <w:pPr>
        <w:pStyle w:val="Opsommingtekens1"/>
      </w:pPr>
      <w:commentRangeStart w:id="477"/>
      <w:commentRangeStart w:id="478"/>
      <w:r>
        <w:rPr>
          <w:i/>
          <w:iCs/>
        </w:rPr>
        <w:t>kaartaanduiding</w:t>
      </w:r>
      <w:commentRangeEnd w:id="477"/>
      <w:r w:rsidR="006D16D3">
        <w:rPr>
          <w:rStyle w:val="Verwijzingopmerking"/>
        </w:rPr>
        <w:commentReference w:id="477"/>
      </w:r>
      <w:commentRangeEnd w:id="478"/>
      <w:r w:rsidR="00CD4FAD">
        <w:rPr>
          <w:rStyle w:val="Verwijzingopmerking"/>
        </w:rPr>
        <w:commentReference w:id="478"/>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xml:space="preserve">: de verwijzing van een specifieke Juridische regel naar (de identificatie van) een Activiteit; attribuut dat vastlegt dat de Juridische regel met het object Activiteit geannoteerd is. Optioneel attribuut. </w:t>
      </w:r>
      <w:commentRangeStart w:id="479"/>
      <w:r w:rsidRPr="00F1426F">
        <w:t>Komt zo vaak voor als gewenst.</w:t>
      </w:r>
      <w:commentRangeEnd w:id="479"/>
      <w:r w:rsidR="000C7A6C">
        <w:rPr>
          <w:rStyle w:val="Verwijzingopmerking"/>
        </w:rPr>
        <w:commentReference w:id="479"/>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 xml:space="preserve">naar (de identificatie van) een Omgevingsnorm; attribuut dat vastlegt dat de Juridische regel met het object Omgevingsnorm geannoteerd is. Optioneel attribuut. </w:t>
      </w:r>
      <w:commentRangeStart w:id="480"/>
      <w:r w:rsidRPr="00F1426F">
        <w:t>Komt zo vaak voor als gewenst.</w:t>
      </w:r>
      <w:commentRangeEnd w:id="480"/>
      <w:r w:rsidR="000C7A6C">
        <w:rPr>
          <w:rStyle w:val="Verwijzingopmerking"/>
        </w:rPr>
        <w:commentReference w:id="480"/>
      </w:r>
    </w:p>
    <w:p w14:paraId="0E7BB52A" w14:textId="0AECBC9F" w:rsidR="00091C16" w:rsidRPr="00F1426F" w:rsidRDefault="00091C16" w:rsidP="002F7B04">
      <w:pPr>
        <w:pStyle w:val="Opsommingtekens1"/>
      </w:pPr>
      <w:commentRangeStart w:id="481"/>
      <w:r w:rsidRPr="00F1426F">
        <w:t>Instructieregel</w:t>
      </w:r>
      <w:commentRangeEnd w:id="481"/>
      <w:r w:rsidR="00743A17">
        <w:rPr>
          <w:rStyle w:val="Verwijzingopmerking"/>
        </w:rPr>
        <w:commentReference w:id="481"/>
      </w:r>
      <w:r w:rsidRPr="00F1426F">
        <w:t>: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74EA88FA" w:rsidR="00091C16" w:rsidRPr="007B60F8" w:rsidRDefault="00091C16" w:rsidP="002F7B04">
      <w:pPr>
        <w:pStyle w:val="Opsommingtekens3"/>
      </w:pPr>
      <w:r w:rsidRPr="00F1426F">
        <w:rPr>
          <w:i/>
          <w:iCs/>
        </w:rPr>
        <w:t>instructieregelInstrument</w:t>
      </w:r>
      <w:r w:rsidRPr="00F1426F">
        <w:t xml:space="preserve">: </w:t>
      </w:r>
      <w:r w:rsidRPr="00F1426F">
        <w:t xml:space="preserve">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Pr="00B26823">
        <w:t>. Komt zo vaak voor als gewenst.</w:t>
      </w:r>
    </w:p>
    <w:p w14:paraId="00436F75" w14:textId="6495CEC3"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w:t>
      </w:r>
      <w:r w:rsidRPr="00F1426F">
        <w:lastRenderedPageBreak/>
        <w:t>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commentRangeStart w:id="483"/>
      <w:r w:rsidRPr="00F1426F">
        <w:t>Omgevingswaarderegel</w:t>
      </w:r>
      <w:commentRangeEnd w:id="483"/>
      <w:r w:rsidR="00743A17">
        <w:rPr>
          <w:rStyle w:val="Verwijzingopmerking"/>
        </w:rPr>
        <w:commentReference w:id="483"/>
      </w:r>
      <w:r w:rsidRPr="00F1426F">
        <w:t>: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5D0EFD85" w:rsidR="00C95366"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_Ref_e0e80fa7d1f4c4ef305a4f6c0e105b96_1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D33EA9">
        <w:rPr>
          <w:rStyle w:val="Verwijzing"/>
        </w:rPr>
        <w:t>7.3.4</w:t>
      </w:r>
      <w:r w:rsidR="0079704E" w:rsidRPr="00863F41">
        <w:rPr>
          <w:rStyle w:val="Verwijzing"/>
        </w:rPr>
        <w:fldChar w:fldCharType="end"/>
      </w:r>
      <w:r w:rsidR="0079704E" w:rsidRPr="00B26823">
        <w:t>.</w:t>
      </w:r>
    </w:p>
    <w:p w14:paraId="5E2BC9B2" w14:textId="714DAA45" w:rsidR="00307B92" w:rsidRPr="007B60F8" w:rsidRDefault="005445D2"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F50025">
                              <w:rPr>
                                <w:i/>
                                <w:iCs/>
                              </w:rPr>
                              <w:t>idealisatie</w:t>
                            </w:r>
                            <w:r w:rsidR="006C416E">
                              <w:t xml:space="preserv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9"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BiqTKk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F50025">
                        <w:rPr>
                          <w:i/>
                          <w:iCs/>
                        </w:rPr>
                        <w:t>idealisatie</w:t>
                      </w:r>
                      <w:r w:rsidR="006C416E">
                        <w:t xml:space="preserve"> moet voor alle Juridische regels </w:t>
                      </w:r>
                      <w:r>
                        <w:t>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81" Type="http://schemas.openxmlformats.org/officeDocument/2006/relationships/image" Target="media/image_5629b7cba789626c7810de16377801eb.png"/><Relationship Id="rId82"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