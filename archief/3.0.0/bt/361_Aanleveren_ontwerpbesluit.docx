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AA7" w14:textId="77777777" w:rsidR="00E43714" w:rsidRDefault="00E43714" w:rsidP="00E43714">
      <w:pPr>
        <w:pStyle w:val="Kop5"/>
      </w:pPr>
      <w:bookmarkStart w:id="931" w:name="_Ref_2d0c5d806332eba3908e8e16583ddc25_1"/>
      <w:r>
        <w:t>Aanleveren ontwerpbesluit</w:t>
      </w:r>
      <w:bookmarkEnd w:id="931"/>
    </w:p>
    <w:p w14:paraId="76383AF0" w14:textId="77777777" w:rsidR="00E43714" w:rsidRDefault="00E43714" w:rsidP="00E43714">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en het in DSO-LV kunnen 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6767ABD" w14:textId="79C9F2D8" w:rsidR="00903FE8" w:rsidRDefault="00903FE8" w:rsidP="00E43714">
      <w:r>
        <w:lastRenderedPageBreak/>
        <w:t xml:space="preserve">Het definitieve besluit </w:t>
      </w:r>
      <w:r w:rsidRPr="001F6B45">
        <w:t>dient te berusten op een deugdelijke motivering, die moet worden vermeld bij de bekendmaking van het besluit</w:t>
      </w:r>
      <w:r w:rsidR="00F36695">
        <w:t xml:space="preserve"> </w:t>
      </w:r>
      <w:r w:rsidR="00F36695" w:rsidRPr="00F36695">
        <w:t xml:space="preserve">(zie hiervoor verder paragraaf </w:t>
      </w:r>
      <w:r w:rsidR="00500EBF">
        <w:fldChar w:fldCharType="begin"/>
      </w:r>
      <w:r w:rsidR="00500EBF">
        <w:instrText xml:space="preserve"> REF _Ref_b4f16d8182fff8e6075367134e7ac3c0_1 \n \h </w:instrText>
      </w:r>
      <w:r w:rsidR="00500EBF">
        <w:fldChar w:fldCharType="separate"/>
      </w:r>
      <w:r w:rsidR="00C235A5">
        <w:t>10.4.4.1</w:t>
      </w:r>
      <w:r w:rsidR="00500EBF">
        <w:fldChar w:fldCharType="end"/>
      </w:r>
      <w:r w:rsidR="00F36695" w:rsidRPr="00F36695">
        <w:t>)</w:t>
      </w:r>
      <w:r>
        <w:t xml:space="preserve">. De (ontwerp-)motivering moet ook zijn opgenomen in het ontwerpbesluit. </w:t>
      </w:r>
      <w:r w:rsidRPr="000C38EE">
        <w:t>De motivering wordt geplaatst in het onderdeel Motivering van het Besluit</w:t>
      </w:r>
      <w:r>
        <w:t>.</w:t>
      </w:r>
    </w:p>
    <w:p w14:paraId="735D985A" w14:textId="41C38873" w:rsidR="00C235A5" w:rsidRDefault="00E43714" w:rsidP="00E43714">
      <w:r>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geeft</w:t>
      </w:r>
      <w:r w:rsidR="006A35C8">
        <w:t xml:space="preserve"> </w:t>
      </w:r>
      <w:r w:rsidRPr="005B082D">
        <w:t>welk soort publicatie wordt aangeleverd en op welke datum die publicatie gepubliceerd moet worden.</w:t>
      </w:r>
      <w:r>
        <w:t xml:space="preserve"> Dat is achtereenvolgens in de </w:t>
      </w:r>
      <w:r w:rsidRPr="00D46923">
        <w:t>volgende</w:t>
      </w:r>
      <w:r>
        <w:t xml:space="preserve"> paragrafen beschreven.</w:t>
      </w:r>
      <w:bookmarkStart w:id="933" w:name="_Ref_2d0c5d806332eba3908e8e16583ddc25_2"/>
    </w:p>
    <w:p w14:paraId="5850F810" w14:textId="68AAA5D6" w:rsidR="00E43714" w:rsidRDefault="00E43714" w:rsidP="00E43714">
      <w:pPr>
        <w:pStyle w:val="Kop6"/>
      </w:pPr>
      <w:commentRangeStart w:id="934"/>
      <w:r>
        <w:t>BesluitMetadata</w:t>
      </w:r>
      <w:bookmarkEnd w:id="933"/>
      <w:commentRangeEnd w:id="934"/>
      <w:r w:rsidR="00F2199F">
        <w:rPr>
          <w:rStyle w:val="Verwijzingopmerking"/>
          <w:bCs w:val="0"/>
          <w:i w:val="0"/>
        </w:rPr>
        <w:commentReference w:id="934"/>
      </w:r>
    </w:p>
    <w:p w14:paraId="348FCF87" w14:textId="05567BF9" w:rsidR="00C235A5" w:rsidRDefault="00E43714" w:rsidP="00E43714">
      <w:r>
        <w:t xml:space="preserve">De BesluitMetadata leggen vast welke organisatie verantwoordelijk is voor de besluitversie en bevatten gegevens om het besluit goed vindbaar te maken. In paragraaf </w:t>
      </w:r>
      <w:r w:rsidR="00825DAC">
        <w:fldChar w:fldCharType="begin"/>
      </w:r>
      <w:r w:rsidR="00825DAC">
        <w:instrText xml:space="preserve"> REF _Ref_e309a74b6ee8894876e2196bc38c2210_1 \n \h </w:instrText>
      </w:r>
      <w:r w:rsidR="00825DAC">
        <w:fldChar w:fldCharType="separate"/>
      </w:r>
      <w:r w:rsidR="00C235A5">
        <w:t>10.3.2</w:t>
      </w:r>
      <w:r w:rsidR="00825DAC">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w:t>
      </w:r>
    </w:p>
    <w:p w14:paraId="59165A74" w14:textId="0C193022" w:rsidR="00E43714" w:rsidRDefault="00E43714" w:rsidP="00E43714"/>
    <w:p w14:paraId="4998EA02"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p>
    <w:p w14:paraId="0A562EB7" w14:textId="77777777" w:rsidR="00E43714" w:rsidRDefault="00E43714" w:rsidP="00E43714">
      <w:pPr>
        <w:pStyle w:val="Opsommingtekens1"/>
      </w:pPr>
      <w:r w:rsidRPr="00073B3E">
        <w:rPr>
          <w:i/>
          <w:iCs/>
        </w:rPr>
        <w:t>maker</w:t>
      </w:r>
      <w:r>
        <w:t>: kies uit de STOP-waardelijst voor gemeente (de identificatiecode van) de betreffende gemeente.</w:t>
      </w:r>
    </w:p>
    <w:p w14:paraId="274AC9BF" w14:textId="77777777" w:rsidR="00E43714" w:rsidRDefault="00E43714" w:rsidP="00E43714">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7B2A5EC1" w14:textId="77777777" w:rsidR="00E43714" w:rsidRDefault="00E43714" w:rsidP="00E43714">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381FF10" w14:textId="1A11A139" w:rsidR="00E43714" w:rsidRDefault="00E43714" w:rsidP="00E43714">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en voorbeeld van de officiële titel van een ontwerpbesluit tot wijziging van het omgevingsplan is ‘Ontwerp wijziging omgevingsplan Amsterdam t.b.v. de realisatie van 47 studentenwoningen in de Jordaan’.</w:t>
      </w:r>
    </w:p>
    <w:p w14:paraId="670B4466" w14:textId="5E3ECF53" w:rsidR="007329F1" w:rsidRDefault="00E43714" w:rsidP="00893AEA">
      <w:pPr>
        <w:pStyle w:val="Opsommingtekens1"/>
      </w:pPr>
      <w:r w:rsidRPr="007329F1">
        <w:rPr>
          <w:i/>
          <w:iCs/>
        </w:rPr>
        <w:t>citeertitel</w:t>
      </w:r>
      <w:r w:rsidRPr="00BF55FC">
        <w:t xml:space="preserve">: </w:t>
      </w:r>
      <w:r w:rsidR="00093414" w:rsidRPr="00BF55FC">
        <w:t xml:space="preserve">geadviseerd wordt om </w:t>
      </w:r>
      <w:r w:rsidRPr="00BF55FC">
        <w:t xml:space="preserve">het </w:t>
      </w:r>
      <w:r w:rsidR="0082187E" w:rsidRPr="00BF55FC">
        <w:t xml:space="preserve">gegeven </w:t>
      </w:r>
      <w:r w:rsidRPr="00BF55FC">
        <w:t xml:space="preserve">citeertitel </w:t>
      </w:r>
      <w:r w:rsidR="0082187E" w:rsidRPr="00BF55FC">
        <w:t xml:space="preserve">te gebruiken. </w:t>
      </w:r>
      <w:r w:rsidR="007329F1">
        <w:t>Pas d</w:t>
      </w:r>
      <w:r w:rsidR="007329F1" w:rsidRPr="008E1E70">
        <w:t xml:space="preserve">e citeertitel </w:t>
      </w:r>
      <w:r w:rsidR="007329F1">
        <w:t>als volgt toe:</w:t>
      </w:r>
    </w:p>
    <w:p w14:paraId="364BD851" w14:textId="77777777" w:rsidR="007329F1" w:rsidRPr="00A624CC" w:rsidRDefault="007329F1" w:rsidP="007329F1">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D22C07C" w14:textId="57A5C0FC" w:rsidR="00E43714" w:rsidRPr="00BF55FC" w:rsidRDefault="007329F1" w:rsidP="00842A5E">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93F2D50" w14:textId="77777777" w:rsidR="00E43714" w:rsidRDefault="00E43714" w:rsidP="00E43714">
      <w:pPr>
        <w:pStyle w:val="Opsommingtekens1"/>
      </w:pPr>
      <w:r w:rsidRPr="00073B3E">
        <w:rPr>
          <w:i/>
          <w:iCs/>
        </w:rPr>
        <w:t>onderwerp</w:t>
      </w:r>
      <w:r>
        <w:t xml:space="preserve">: kies uit de STOP-waardelijst onderwerp alle toepasselijke onderwerpen. </w:t>
      </w:r>
      <w:r w:rsidRPr="001F718D">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1F718D">
        <w:lastRenderedPageBreak/>
        <w:t>fauna, energie, bodem, afval, defensie, recreatie, horeca, evenementen, cultuur, cultureel erfgoed, klimaatverandering.</w:t>
      </w:r>
    </w:p>
    <w:p w14:paraId="17BA2EDB" w14:textId="3CB64FE9" w:rsidR="00E43714" w:rsidRDefault="00E43714" w:rsidP="00E43714">
      <w:pPr>
        <w:pStyle w:val="Opsommingtekens1"/>
      </w:pPr>
      <w:r w:rsidRPr="00073B3E">
        <w:rPr>
          <w:i/>
          <w:iCs/>
        </w:rPr>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5CA44466" w14:textId="792CC196" w:rsidR="00E43714" w:rsidRDefault="00E43714" w:rsidP="00E43714">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24E0E9C7" w14:textId="32B52351"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rsidR="00B73547">
        <w:fldChar w:fldCharType="begin"/>
      </w:r>
      <w:r w:rsidR="00B73547">
        <w:instrText xml:space="preserve"> REF _Ref_2d0c5d806332eba3908e8e16583ddc25_3 \n \h </w:instrText>
      </w:r>
      <w:r w:rsidR="00B73547">
        <w:fldChar w:fldCharType="separate"/>
      </w:r>
      <w:r w:rsidR="00C235A5">
        <w:t>Figuur 106</w:t>
      </w:r>
      <w:r w:rsidR="00B73547">
        <w:fldChar w:fldCharType="end"/>
      </w:r>
      <w:r>
        <w:t>:</w:t>
      </w:r>
    </w:p>
    <w:p w14:paraId="63754045" w14:textId="77777777" w:rsidR="00E43714" w:rsidRDefault="00E43714" w:rsidP="00E43714">
      <w:pPr>
        <w:pStyle w:val="Figuur"/>
      </w:pPr>
      <w:r>
        <w:rPr>
          <w:noProof/>
        </w:rPr>
        <w:drawing>
          <wp:inline distT="0" distB="0" distL="0" distR="0" wp14:anchorId="612F8FF1" wp14:editId="78B1EE5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242F9420" w14:textId="04A3B439" w:rsidR="00E43714" w:rsidRDefault="004229FB" w:rsidP="00E43714">
      <w:pPr>
        <w:pStyle w:val="Figuurbijschrift"/>
      </w:pPr>
      <w:bookmarkStart w:id="935" w:name="_Ref_2d0c5d806332eba3908e8e16583ddc25_3"/>
      <w:r>
        <w:t>G</w:t>
      </w:r>
      <w:r w:rsidR="00E43714" w:rsidRPr="005C5500">
        <w:t>rondslag voor</w:t>
      </w:r>
      <w:r w:rsidR="00E43714">
        <w:t xml:space="preserve"> het omgevingsplan</w:t>
      </w:r>
      <w:bookmarkEnd w:id="935"/>
    </w:p>
    <w:p w14:paraId="09B6759F" w14:textId="3DA20890" w:rsidR="004E731F" w:rsidRPr="004E731F" w:rsidRDefault="004E731F" w:rsidP="004E731F">
      <w:pPr>
        <w:pStyle w:val="Kader"/>
      </w:pPr>
      <w:r w:rsidRPr="00B26823">
        <w:rPr>
          <w:noProof/>
        </w:rPr>
        <mc:AlternateContent>
          <mc:Choice Requires="wps">
            <w:drawing>
              <wp:inline distT="0" distB="0" distL="0" distR="0" wp14:anchorId="0C2F4B97" wp14:editId="47B14B44">
                <wp:extent cx="5400040" cy="985631"/>
                <wp:effectExtent l="0" t="0" r="22860" b="22860"/>
                <wp:docPr id="1236703234" name="Tekstvak 12367032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2F4B97" id="Tekstvak 1236703234" o:spid="_x0000_s105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dI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p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NCPHSDACAABaBAAADgAAAAAAAAAAAAAAAAAuAgAAZHJz&#10;L2Uyb0RvYy54bWxQSwECLQAUAAYACAAAACEALfghbNoAAAAFAQAADwAAAAAAAAAAAAAAAACKBAAA&#10;ZHJzL2Rvd25yZXYueG1sUEsFBgAAAAAEAAQA8wAAAJEFAAAAAA==&#10;" filled="f" strokeweight=".5pt">
                <v:textbox style="mso-fit-shape-to-text:t">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052492B" w14:textId="77777777" w:rsidR="00E43714" w:rsidRDefault="00E43714" w:rsidP="00E43714">
      <w:pPr>
        <w:pStyle w:val="Kop6"/>
      </w:pPr>
      <w:commentRangeStart w:id="936"/>
      <w:r>
        <w:t>RegelingMetadata</w:t>
      </w:r>
      <w:commentRangeEnd w:id="936"/>
      <w:r w:rsidR="00B12B43">
        <w:rPr>
          <w:rStyle w:val="Verwijzingopmerking"/>
          <w:bCs w:val="0"/>
          <w:i w:val="0"/>
        </w:rPr>
        <w:commentReference w:id="936"/>
      </w:r>
    </w:p>
    <w:p w14:paraId="7FCDE3A3" w14:textId="50E24536"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825DAC">
        <w:fldChar w:fldCharType="begin"/>
      </w:r>
      <w:r w:rsidR="00825DAC">
        <w:instrText xml:space="preserve"> REF _Ref_91858f130924b8f5ffe908a646029bcd_1 \n \h </w:instrText>
      </w:r>
      <w:r w:rsidR="00825DAC">
        <w:fldChar w:fldCharType="separate"/>
      </w:r>
      <w:r w:rsidR="00C235A5">
        <w:t>10.3.3</w:t>
      </w:r>
      <w:r w:rsidR="00825DAC">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18A2EF6F" w14:textId="77777777" w:rsidR="00E43714" w:rsidRDefault="00E43714" w:rsidP="00E43714"/>
    <w:p w14:paraId="3DC83BAF" w14:textId="51CA480B" w:rsidR="00E43714" w:rsidRPr="00073B3E"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14F93C50" w14:textId="61DEAAEA" w:rsidR="00C235A5" w:rsidRDefault="00E43714" w:rsidP="00E43714">
      <w:pPr>
        <w:pStyle w:val="Opsommingtekens1"/>
      </w:pPr>
      <w:r w:rsidRPr="00073B3E">
        <w:rPr>
          <w:i/>
          <w:iCs/>
        </w:rPr>
        <w:t>eindverantwoordelijke</w:t>
      </w:r>
      <w:r>
        <w:t>: kies uit de STOP-waardelijst voor gemeente (de identificatiecode van) de betreffende gemeente.</w:t>
      </w:r>
    </w:p>
    <w:p w14:paraId="1D5F2B48" w14:textId="388B7FC3" w:rsidR="00E43714" w:rsidRDefault="00E43714" w:rsidP="00E43714">
      <w:pPr>
        <w:pStyle w:val="Opsommingtekens1"/>
      </w:pPr>
      <w:r w:rsidRPr="00094953">
        <w:rPr>
          <w:i/>
          <w:iCs/>
        </w:rPr>
        <w:t>maker</w:t>
      </w:r>
      <w:r>
        <w:t>: kies uit de STOP-waardelijst voor gemeente (de identificatiecode van) de betreffende gemeente.</w:t>
      </w:r>
    </w:p>
    <w:p w14:paraId="4C94AE3A" w14:textId="364FBA56" w:rsidR="00C235A5" w:rsidRPr="00C92A58" w:rsidRDefault="00E43714" w:rsidP="00E4371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 xml:space="preserve">t geldt ook bij de aanlevering van een regelingversie horend bij </w:t>
      </w:r>
      <w:r w:rsidRPr="00094953">
        <w:lastRenderedPageBreak/>
        <w:t>een ontwerp-wijzigingsbesluit dat B&amp;W voornemens zijn te nemen, op basis van een delegatiebesluit van de gemeenteraad.</w:t>
      </w:r>
    </w:p>
    <w:p w14:paraId="579C1A0C" w14:textId="7EECD5BC" w:rsidR="00E43714" w:rsidRDefault="00E43714" w:rsidP="00E43714">
      <w:pPr>
        <w:pStyle w:val="Opsommingtekens1"/>
      </w:pPr>
      <w:r w:rsidRPr="00094953">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128A5CB1" w14:textId="700682F5" w:rsidR="00E11146" w:rsidRDefault="00E43714" w:rsidP="00E43714">
      <w:pPr>
        <w:pStyle w:val="Opsommingtekens1"/>
      </w:pPr>
      <w:r>
        <w:rPr>
          <w:i/>
          <w:iCs/>
        </w:rPr>
        <w:t>citeertitel</w:t>
      </w:r>
      <w:r w:rsidRPr="007E05B2">
        <w:t>:</w:t>
      </w:r>
      <w:r>
        <w:t xml:space="preserve"> maak gebruik van </w:t>
      </w:r>
      <w:r w:rsidRPr="00E82AC3">
        <w:t xml:space="preserve">het </w:t>
      </w:r>
      <w:r w:rsidR="00B65BEA">
        <w:t>gegeven</w:t>
      </w:r>
      <w:r w:rsidR="00B65BEA" w:rsidRPr="00E82AC3">
        <w:t xml:space="preserve"> </w:t>
      </w:r>
      <w:r w:rsidRPr="00E82AC3">
        <w:t>citeertitel</w:t>
      </w:r>
      <w:r w:rsidR="00E11146">
        <w:t xml:space="preserve"> en doe dat als volgt:</w:t>
      </w:r>
    </w:p>
    <w:p w14:paraId="57012CEA" w14:textId="6324F575" w:rsidR="00674056" w:rsidRPr="0013504B" w:rsidRDefault="00E11146" w:rsidP="00E11146">
      <w:pPr>
        <w:pStyle w:val="Opsommingtekens2"/>
      </w:pPr>
      <w:r w:rsidRPr="00E11146">
        <w:t xml:space="preserve">in het omgevingsplan </w:t>
      </w:r>
      <w:r>
        <w:t>is</w:t>
      </w:r>
      <w:r w:rsidRPr="00E11146">
        <w:t xml:space="preserve"> de citeertitel vastgesteld</w:t>
      </w:r>
      <w:r>
        <w:t>:</w:t>
      </w:r>
      <w:r w:rsidR="00386171">
        <w:t xml:space="preserve"> </w:t>
      </w:r>
      <w:r>
        <w:t>n</w:t>
      </w:r>
      <w:r w:rsidR="00386171">
        <w:t xml:space="preserve">eem de </w:t>
      </w:r>
      <w:r w:rsidR="006375EC" w:rsidRPr="006375EC">
        <w:t>citeertitel over uit het</w:t>
      </w:r>
      <w:r w:rsidR="00E43714" w:rsidRPr="00E82AC3">
        <w:t xml:space="preserve"> </w:t>
      </w:r>
      <w:r w:rsidR="00674056" w:rsidRPr="00674056">
        <w:t>citeertitel</w:t>
      </w:r>
      <w:r w:rsidR="00674056">
        <w:t>-</w:t>
      </w:r>
      <w:r w:rsidR="006375EC">
        <w:t>artikel</w:t>
      </w:r>
      <w:r w:rsidR="00674056">
        <w:t xml:space="preserve"> en kies voor </w:t>
      </w:r>
      <w:r w:rsidR="00A46FFE" w:rsidRPr="00A46FFE">
        <w:t xml:space="preserve">isOfficieel de waarde </w:t>
      </w:r>
      <w:r w:rsidR="00A46FFE" w:rsidRPr="0013504B">
        <w:rPr>
          <w:i/>
          <w:iCs/>
        </w:rPr>
        <w:t>true</w:t>
      </w:r>
      <w:r w:rsidR="00674056">
        <w:rPr>
          <w:i/>
          <w:iCs/>
        </w:rPr>
        <w:t>;</w:t>
      </w:r>
    </w:p>
    <w:p w14:paraId="1AA02337" w14:textId="76DBE1A2" w:rsidR="00E43714" w:rsidRDefault="00674056" w:rsidP="0013504B">
      <w:pPr>
        <w:pStyle w:val="Opsommingtekens2"/>
      </w:pPr>
      <w:r w:rsidRPr="00674056">
        <w:t xml:space="preserve">in het omgevingsplan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C73BB31" w14:textId="77777777" w:rsidR="00E43714" w:rsidRDefault="00E43714" w:rsidP="00E43714">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E101D8" w14:textId="576A5C49" w:rsidR="00E43714" w:rsidRDefault="00E43714" w:rsidP="00E43714">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29109A68" w14:textId="77777777" w:rsidR="00E43714" w:rsidRDefault="00E43714" w:rsidP="00E43714">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7D004093" w14:textId="1738B2C2"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rsidR="0018576A">
        <w:t xml:space="preserve"> </w:t>
      </w:r>
      <w:r>
        <w:t>De grondslag ziet er -in STOP-XML- uit als in</w:t>
      </w:r>
      <w:r w:rsidR="00996D12">
        <w:t xml:space="preserve"> </w:t>
      </w:r>
      <w:r w:rsidR="006304E0">
        <w:fldChar w:fldCharType="begin"/>
      </w:r>
      <w:r w:rsidR="006304E0">
        <w:instrText xml:space="preserve"> REF _Ref_2d0c5d806332eba3908e8e16583ddc25_4 \n \h </w:instrText>
      </w:r>
      <w:r w:rsidR="006304E0">
        <w:fldChar w:fldCharType="separate"/>
      </w:r>
      <w:r w:rsidR="00C235A5">
        <w:t>Figuur 107</w:t>
      </w:r>
      <w:r w:rsidR="006304E0">
        <w:fldChar w:fldCharType="end"/>
      </w:r>
      <w:r>
        <w:t>:</w:t>
      </w:r>
    </w:p>
    <w:p w14:paraId="0DBA3B78" w14:textId="77777777" w:rsidR="00E43714" w:rsidRDefault="00E43714" w:rsidP="00E43714">
      <w:pPr>
        <w:pStyle w:val="Figuur"/>
      </w:pPr>
      <w:r>
        <w:rPr>
          <w:noProof/>
        </w:rPr>
        <w:drawing>
          <wp:inline distT="0" distB="0" distL="0" distR="0" wp14:anchorId="5D122925" wp14:editId="1CC155AC">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3C882C02" w14:textId="4AAEDC10" w:rsidR="00E43714" w:rsidRDefault="00FC7C3D" w:rsidP="00E43714">
      <w:pPr>
        <w:pStyle w:val="Figuurbijschrift"/>
      </w:pPr>
      <w:bookmarkStart w:id="937" w:name="_Ref_2d0c5d806332eba3908e8e16583ddc25_4"/>
      <w:r>
        <w:t>G</w:t>
      </w:r>
      <w:r w:rsidR="00E43714" w:rsidRPr="005C5500">
        <w:t>rondslag voor</w:t>
      </w:r>
      <w:r w:rsidR="00E43714">
        <w:t xml:space="preserve"> het omgevingsplan</w:t>
      </w:r>
      <w:bookmarkEnd w:id="937"/>
    </w:p>
    <w:p w14:paraId="4230A45F" w14:textId="45D723F3" w:rsidR="004E731F" w:rsidRPr="004E731F" w:rsidRDefault="004E731F" w:rsidP="004E731F">
      <w:pPr>
        <w:pStyle w:val="Kader"/>
      </w:pPr>
      <w:r w:rsidRPr="00B26823">
        <w:rPr>
          <w:noProof/>
        </w:rPr>
        <mc:AlternateContent>
          <mc:Choice Requires="wps">
            <w:drawing>
              <wp:inline distT="0" distB="0" distL="0" distR="0" wp14:anchorId="698B0049" wp14:editId="2B0DAF2A">
                <wp:extent cx="5400040" cy="985631"/>
                <wp:effectExtent l="0" t="0" r="22860" b="22860"/>
                <wp:docPr id="1236703235" name="Tekstvak 12367032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8B0049" id="Tekstvak 1236703235" o:spid="_x0000_s105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DU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f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CIYg1DACAABaBAAADgAAAAAAAAAAAAAAAAAuAgAAZHJz&#10;L2Uyb0RvYy54bWxQSwECLQAUAAYACAAAACEALfghbNoAAAAFAQAADwAAAAAAAAAAAAAAAACKBAAA&#10;ZHJzL2Rvd25yZXYueG1sUEsFBgAAAAAEAAQA8wAAAJEFAAAAAA==&#10;" filled="f" strokeweight=".5pt">
                <v:textbox style="mso-fit-shape-to-text:t">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F0D1228" w14:textId="77777777" w:rsidR="00E43714" w:rsidRPr="005520CC" w:rsidRDefault="00E43714" w:rsidP="00E43714">
      <w:pPr>
        <w:pStyle w:val="Kop6"/>
      </w:pPr>
      <w:bookmarkStart w:id="938" w:name="_Ref_2d0c5d806332eba3908e8e16583ddc25_5"/>
      <w:commentRangeStart w:id="939"/>
      <w:commentRangeStart w:id="940"/>
      <w:r>
        <w:lastRenderedPageBreak/>
        <w:t>Procedureverloop</w:t>
      </w:r>
      <w:bookmarkEnd w:id="938"/>
      <w:commentRangeEnd w:id="939"/>
      <w:r w:rsidR="006428C7">
        <w:rPr>
          <w:rStyle w:val="Verwijzingopmerking"/>
          <w:bCs w:val="0"/>
          <w:i w:val="0"/>
        </w:rPr>
        <w:commentReference w:id="939"/>
      </w:r>
      <w:commentRangeEnd w:id="940"/>
      <w:r w:rsidR="006428C7">
        <w:rPr>
          <w:rStyle w:val="Verwijzingopmerking"/>
          <w:bCs w:val="0"/>
          <w:i w:val="0"/>
        </w:rPr>
        <w:commentReference w:id="940"/>
      </w:r>
    </w:p>
    <w:p w14:paraId="1D856C81" w14:textId="2BAC3B3A" w:rsidR="00C235A5"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ontwerpbesluit tot wijziging van het omgevingsplan moet worden toegepast.</w:t>
      </w:r>
    </w:p>
    <w:p w14:paraId="629C27AA" w14:textId="22A050B4" w:rsidR="00E43714" w:rsidRDefault="00E43714" w:rsidP="00E43714"/>
    <w:p w14:paraId="04BBAA5B" w14:textId="0968EC93" w:rsidR="00C235A5" w:rsidRDefault="00E43714" w:rsidP="00E4371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w:t>
      </w:r>
      <w:r w:rsidR="006D4A91">
        <w:t>ervan</w:t>
      </w:r>
      <w:r>
        <w:t xml:space="preserve"> af of het in de gemeente gebruikelijk is </w:t>
      </w:r>
      <w:r w:rsidRPr="00EF5495">
        <w:t xml:space="preserve">dat B&amp;W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79FDA043" w14:textId="2E8310E5" w:rsidR="00E43714" w:rsidRDefault="00E43714" w:rsidP="00E43714"/>
    <w:p w14:paraId="11FA34BC" w14:textId="2FF92224" w:rsidR="00E43714" w:rsidRDefault="00E43714" w:rsidP="00E43714">
      <w:r>
        <w:t>Als wordt gekozen voor de eerste manier wordt de module Procedureverloop bij het ontwerpbesluit aangeleverd. Het Procedureverloop moet dan de volgende gegevens bevatten</w:t>
      </w:r>
      <w:r w:rsidR="00F71CB5">
        <w:t xml:space="preserve">, </w:t>
      </w:r>
      <w:r w:rsidR="000C2D97">
        <w:t>met dien verstande dat ten minste één van de Procedurestappen moet voorkomen</w:t>
      </w:r>
      <w:r>
        <w:t>:</w:t>
      </w:r>
    </w:p>
    <w:p w14:paraId="46C5D6A8" w14:textId="77777777" w:rsidR="00E43714" w:rsidRDefault="00E43714" w:rsidP="00E43714">
      <w:pPr>
        <w:pStyle w:val="Opsommingtekens1"/>
      </w:pPr>
      <w:r>
        <w:t>Procedurestap</w:t>
      </w:r>
    </w:p>
    <w:p w14:paraId="2EC8B403" w14:textId="77777777" w:rsidR="00E43714" w:rsidRDefault="00E43714" w:rsidP="00E43714">
      <w:pPr>
        <w:pStyle w:val="Opsommingtekens2"/>
      </w:pPr>
      <w:r w:rsidRPr="00541BF1">
        <w:rPr>
          <w:i/>
          <w:iCs/>
        </w:rPr>
        <w:t>soortStap</w:t>
      </w:r>
      <w:r>
        <w:t>: kies uit de STOP-waardelijst Procedurestap_ontwerp de waarde ‘Vaststelling’</w:t>
      </w:r>
    </w:p>
    <w:p w14:paraId="64AEADC8" w14:textId="77777777" w:rsidR="00E43714" w:rsidRDefault="00E43714" w:rsidP="00E43714">
      <w:pPr>
        <w:pStyle w:val="Opsommingtekens2"/>
      </w:pPr>
      <w:r w:rsidRPr="00541BF1">
        <w:rPr>
          <w:i/>
          <w:iCs/>
        </w:rPr>
        <w:t>voltooidOp</w:t>
      </w:r>
      <w:r>
        <w:t>: vul de datum in waarop het bestuursorgaan het ontwerpbesluit heeft vastgesteld</w:t>
      </w:r>
    </w:p>
    <w:p w14:paraId="1C4DB191" w14:textId="77777777" w:rsidR="00E43714" w:rsidRDefault="00E43714" w:rsidP="00E43714">
      <w:pPr>
        <w:pStyle w:val="Opsommingtekens1"/>
      </w:pPr>
      <w:r>
        <w:t>Procedurestap</w:t>
      </w:r>
    </w:p>
    <w:p w14:paraId="6BA1CE55" w14:textId="77777777" w:rsidR="00E43714" w:rsidRDefault="00E43714" w:rsidP="00E43714">
      <w:pPr>
        <w:pStyle w:val="Opsommingtekens2"/>
      </w:pPr>
      <w:r w:rsidRPr="00AF097F">
        <w:rPr>
          <w:i/>
          <w:iCs/>
        </w:rPr>
        <w:t>soortStap</w:t>
      </w:r>
      <w:r>
        <w:t>: kies uit de STOP-waardelijst Procedurestap_ontwerp de waarde ‘Ondertekening’</w:t>
      </w:r>
    </w:p>
    <w:p w14:paraId="397577BC" w14:textId="77777777" w:rsidR="00E43714" w:rsidRDefault="00E43714" w:rsidP="00E43714">
      <w:pPr>
        <w:pStyle w:val="Opsommingtekens2"/>
      </w:pPr>
      <w:r w:rsidRPr="00AF097F">
        <w:rPr>
          <w:i/>
          <w:iCs/>
        </w:rPr>
        <w:t>voltooidOp</w:t>
      </w:r>
      <w:r>
        <w:t>: vul de datum in waarop het bestuursorgaan het ontwerpbesluit heeft ondertekend</w:t>
      </w:r>
    </w:p>
    <w:p w14:paraId="7DCC1867" w14:textId="77777777" w:rsidR="0076459D" w:rsidRDefault="00E43714" w:rsidP="00E43714">
      <w:pPr>
        <w:pStyle w:val="Opsommingtekens1"/>
      </w:pPr>
      <w:r w:rsidRPr="004E5084">
        <w:rPr>
          <w:i/>
          <w:iCs/>
        </w:rPr>
        <w:t>bekendOp</w:t>
      </w:r>
      <w:r>
        <w:t>:</w:t>
      </w:r>
      <w:r w:rsidRPr="00CC5184">
        <w:t xml:space="preserve"> </w:t>
      </w:r>
      <w:r>
        <w:t xml:space="preserve">vul de datum in waarop het ontwerpbesluit in het </w:t>
      </w:r>
      <w:r w:rsidR="00C8119D">
        <w:t>gemeenteblad</w:t>
      </w:r>
      <w:r>
        <w:t xml:space="preserve"> wordt gepubliceerd.</w:t>
      </w:r>
    </w:p>
    <w:p w14:paraId="2C074F03" w14:textId="77777777" w:rsidR="00E43714" w:rsidRDefault="00E43714" w:rsidP="00E43714">
      <w:r>
        <w:t xml:space="preserve">Gebruik in deze fase van de procedure het gegeven </w:t>
      </w:r>
      <w:r w:rsidRPr="003E0BDA">
        <w:rPr>
          <w:i/>
          <w:iCs/>
        </w:rPr>
        <w:t>meerInformatie</w:t>
      </w:r>
      <w:r>
        <w:t xml:space="preserve"> niet.</w:t>
      </w:r>
    </w:p>
    <w:p w14:paraId="7CE7167A" w14:textId="77777777" w:rsidR="0076459D" w:rsidRDefault="0076459D" w:rsidP="00E43714"/>
    <w:p w14:paraId="61C785C7" w14:textId="19488857" w:rsidR="00C235A5" w:rsidRDefault="00E43714" w:rsidP="00E43714">
      <w:r>
        <w:t>NB: bij keuze voor de tweede manier is er geen Procedureverloop bij het ontwerpbesluit.</w:t>
      </w:r>
    </w:p>
    <w:p w14:paraId="4FE46490" w14:textId="3E64096C" w:rsidR="00E43714" w:rsidRDefault="00E43714" w:rsidP="00E43714">
      <w:pPr>
        <w:pStyle w:val="Kader"/>
      </w:pPr>
      <w:r>
        <w:rPr>
          <w:noProof/>
        </w:rPr>
        <w:lastRenderedPageBreak/>
        <mc:AlternateContent>
          <mc:Choice Requires="wps">
            <w:drawing>
              <wp:inline distT="0" distB="0" distL="0" distR="0" wp14:anchorId="40006A2C" wp14:editId="14863F2F">
                <wp:extent cx="5400040" cy="1163222"/>
                <wp:effectExtent l="0" t="0" r="22860" b="16510"/>
                <wp:docPr id="953394668" name="Tekstvak 95339466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30E0251" w14:textId="21BBB855" w:rsidR="00E43714" w:rsidRDefault="00E43714" w:rsidP="00E43714">
                            <w:pPr>
                              <w:rPr>
                                <w:b/>
                                <w:bCs/>
                              </w:rPr>
                            </w:pPr>
                            <w:r w:rsidRPr="0069163B">
                              <w:rPr>
                                <w:b/>
                                <w:bCs/>
                              </w:rPr>
                              <w:t>Toekomstige functionaliteit</w:t>
                            </w:r>
                          </w:p>
                          <w:p w14:paraId="0ED803FB" w14:textId="0D0D4960" w:rsidR="00C235A5"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101D79A5" w:rsidR="002216E6" w:rsidRDefault="002216E6" w:rsidP="00E43714"/>
                          <w:p w14:paraId="70758DF3" w14:textId="3E34238F" w:rsidR="002216E6" w:rsidRPr="00694434" w:rsidRDefault="002216E6" w:rsidP="002216E6">
                            <w:pPr>
                              <w:rPr>
                                <w:b/>
                                <w:bCs/>
                              </w:rPr>
                            </w:pPr>
                            <w:r w:rsidRPr="00694434">
                              <w:rPr>
                                <w:b/>
                                <w:bCs/>
                              </w:rPr>
                              <w:t>Workaround</w:t>
                            </w:r>
                          </w:p>
                          <w:p w14:paraId="7574D73A" w14:textId="51C4B1C1" w:rsidR="00C235A5"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1E71C203"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006A2C" id="Tekstvak 953394668" o:spid="_x0000_s105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5j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T+7HiPRRnJMJA3yNW802N8bfMuhdmsCmwQGx094xLKQGTgsGipALz62/n3h+1QpSSFpss&#10;pwqngBL5XaGGX5KpZ82FzXT2OcWNuUX2t4g6NmvAOhMcKM2D6f2dHM3SQPOG07DybyLEFMeXc+pG&#10;c+36xsdp4mK1Ck7YhZq5rdpp7kOPrL52b8zoQS2HQj/B2Iwseyda7+tvWr06OpQuKOpp7jkd2McO&#10;Dj0xTJsfkdt98Lr+E5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Dr6DmMwAgAAWwQAAA4AAAAAAAAAAAAAAAAALgIAAGRy&#10;cy9lMm9Eb2MueG1sUEsBAi0AFAAGAAgAAAAhAKvr00DbAAAABQEAAA8AAAAAAAAAAAAAAAAAigQA&#10;AGRycy9kb3ducmV2LnhtbFBLBQYAAAAABAAEAPMAAACSBQAAAAA=&#10;" filled="f" strokeweight=".5pt">
                <v:textbox style="mso-fit-shape-to-text:t">
                  <w:txbxContent>
                    <w:p w14:paraId="630E0251" w14:textId="21BBB855" w:rsidR="00E43714" w:rsidRDefault="00E43714" w:rsidP="00E43714">
                      <w:pPr>
                        <w:rPr>
                          <w:b/>
                          <w:bCs/>
                        </w:rPr>
                      </w:pPr>
                      <w:r w:rsidRPr="0069163B">
                        <w:rPr>
                          <w:b/>
                          <w:bCs/>
                        </w:rPr>
                        <w:t>Toekomstige functionaliteit</w:t>
                      </w:r>
                    </w:p>
                    <w:p w14:paraId="0ED803FB" w14:textId="0D0D4960" w:rsidR="00C235A5" w:rsidRDefault="00E43714" w:rsidP="00E43714">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83189F" w:rsidRPr="0083189F">
                        <w:t>De DSO-keten ondersteunt dit nog niet; het wordt in de keten geïmplementeerd als onderdeel van de implementatie van de huidige versie van de standaard.</w:t>
                      </w:r>
                    </w:p>
                    <w:p w14:paraId="34F085B7" w14:textId="101D79A5" w:rsidR="002216E6" w:rsidRDefault="002216E6" w:rsidP="00E43714"/>
                    <w:p w14:paraId="70758DF3" w14:textId="3E34238F" w:rsidR="002216E6" w:rsidRPr="00694434" w:rsidRDefault="002216E6" w:rsidP="002216E6">
                      <w:pPr>
                        <w:rPr>
                          <w:b/>
                          <w:bCs/>
                        </w:rPr>
                      </w:pPr>
                      <w:r w:rsidRPr="00694434">
                        <w:rPr>
                          <w:b/>
                          <w:bCs/>
                        </w:rPr>
                        <w:t>Workaround</w:t>
                      </w:r>
                    </w:p>
                    <w:p w14:paraId="7574D73A" w14:textId="51C4B1C1" w:rsidR="00C235A5" w:rsidRDefault="002216E6" w:rsidP="002216E6">
                      <w:r>
                        <w:t xml:space="preserve">Zolang </w:t>
                      </w:r>
                      <w:r w:rsidR="000B2158">
                        <w:t xml:space="preserve">dit </w:t>
                      </w:r>
                      <w:r>
                        <w:t xml:space="preserve">niet in de DSO-keten is geïmplementeerd, </w:t>
                      </w:r>
                      <w:r w:rsidR="000B2158" w:rsidRPr="000B2158">
                        <w:t>is het verplicht een module Procedureverloop bij het ontwerpbesluit aan te leveren en die door de kennisgeving te muteren.</w:t>
                      </w:r>
                    </w:p>
                    <w:p w14:paraId="4E117A06" w14:textId="1E71C203" w:rsidR="002216E6" w:rsidRPr="00B85351" w:rsidRDefault="000B2158" w:rsidP="002216E6">
                      <w:r>
                        <w:t xml:space="preserve">NB: </w:t>
                      </w:r>
                      <w:r w:rsidRPr="000B2158">
                        <w:t xml:space="preserve">de module Procedureverloop bij het ontwerpbesluit </w:t>
                      </w:r>
                      <w:r>
                        <w:t xml:space="preserve">mag </w:t>
                      </w:r>
                      <w:r w:rsidRPr="000B2158">
                        <w:t>niet leeg zijn</w:t>
                      </w:r>
                      <w:r w:rsidR="002216E6">
                        <w:t>.</w:t>
                      </w:r>
                    </w:p>
                  </w:txbxContent>
                </v:textbox>
                <w10:anchorlock/>
              </v:shape>
            </w:pict>
          </mc:Fallback>
        </mc:AlternateContent>
      </w:r>
    </w:p>
    <w:p w14:paraId="07F2D556" w14:textId="77777777" w:rsidR="00E43714" w:rsidRDefault="00E43714" w:rsidP="00E43714">
      <w:pPr>
        <w:pStyle w:val="Kop6"/>
      </w:pPr>
      <w:commentRangeStart w:id="941"/>
      <w:r>
        <w:t>ConsolidatieInformatie</w:t>
      </w:r>
      <w:commentRangeEnd w:id="941"/>
      <w:r w:rsidR="006428C7">
        <w:rPr>
          <w:rStyle w:val="Verwijzingopmerking"/>
          <w:bCs w:val="0"/>
          <w:i w:val="0"/>
        </w:rPr>
        <w:commentReference w:id="941"/>
      </w:r>
    </w:p>
    <w:p w14:paraId="603AC71E" w14:textId="77777777" w:rsidR="00D3470E" w:rsidRDefault="00E43714" w:rsidP="00D3470E">
      <w:r>
        <w:t xml:space="preserve">Met de module ConsolidatieInformatie wordt informatie aangeleverd ten behoeve van de consolidatie van het besluit in de regeling. </w:t>
      </w:r>
      <w:r w:rsidR="00D3470E">
        <w:t xml:space="preserve">In de </w:t>
      </w:r>
      <w:r w:rsidR="00D3470E" w:rsidRPr="004C6725">
        <w:t xml:space="preserve">module ConsolidatieInformatie </w:t>
      </w:r>
      <w:r w:rsidR="00D3470E">
        <w:t>worden opgenomen:</w:t>
      </w:r>
    </w:p>
    <w:p w14:paraId="49F5B259" w14:textId="77777777" w:rsidR="00D3470E" w:rsidRDefault="00D3470E" w:rsidP="00D3470E">
      <w:pPr>
        <w:pStyle w:val="Opsommingtekens1"/>
      </w:pPr>
      <w:r>
        <w:t xml:space="preserve">(een </w:t>
      </w:r>
      <w:r w:rsidRPr="00415B36">
        <w:t>container</w:t>
      </w:r>
      <w:r>
        <w:t>)</w:t>
      </w:r>
      <w:r w:rsidRPr="00415B36">
        <w:t xml:space="preserve"> BeoogdeRegelgeving</w:t>
      </w:r>
      <w:r>
        <w:t xml:space="preserve"> met daarin:</w:t>
      </w:r>
    </w:p>
    <w:p w14:paraId="3148AC82" w14:textId="77777777" w:rsidR="00E43714" w:rsidRDefault="00E43714" w:rsidP="0013504B">
      <w:pPr>
        <w:pStyle w:val="Opsommingtekens2"/>
      </w:pPr>
      <w:r>
        <w:t>BeoogdeRegeling, met daarbinnen:</w:t>
      </w:r>
    </w:p>
    <w:p w14:paraId="4C0EB245" w14:textId="488DD703" w:rsidR="00E43714" w:rsidRDefault="00E43714" w:rsidP="0013504B">
      <w:pPr>
        <w:pStyle w:val="Opsommingtekens3"/>
      </w:pPr>
      <w:r>
        <w:t>Doel</w:t>
      </w:r>
      <w:r w:rsidR="009E410A" w:rsidRPr="009E410A">
        <w:t xml:space="preserve">: </w:t>
      </w:r>
      <w:r w:rsidR="00FC67A5">
        <w:t xml:space="preserve">vul </w:t>
      </w:r>
      <w:r w:rsidR="000E4054">
        <w:t xml:space="preserve">hier </w:t>
      </w:r>
      <w:r w:rsidR="009E410A" w:rsidRPr="009E410A">
        <w:t xml:space="preserve">het Doel </w:t>
      </w:r>
      <w:r w:rsidR="00FF2CEA">
        <w:t xml:space="preserve">in </w:t>
      </w:r>
      <w:r w:rsidR="009E410A" w:rsidRPr="009E410A">
        <w:t xml:space="preserve">van het </w:t>
      </w:r>
      <w:r w:rsidR="00CA66B0">
        <w:t>ontwerp-wijzigings</w:t>
      </w:r>
      <w:r w:rsidR="009E410A" w:rsidRPr="009E410A">
        <w:t>besluit</w:t>
      </w:r>
    </w:p>
    <w:p w14:paraId="6AD9E000" w14:textId="39EBBC27" w:rsidR="00E43714" w:rsidRDefault="00E43714" w:rsidP="0013504B">
      <w:pPr>
        <w:pStyle w:val="Opsommingtekens3"/>
      </w:pPr>
      <w:r>
        <w:t>instrumentVersie</w:t>
      </w:r>
      <w:r w:rsidR="00897FD4">
        <w:t xml:space="preserve">: </w:t>
      </w:r>
      <w:r w:rsidR="000E4054">
        <w:t xml:space="preserve">vul hier </w:t>
      </w:r>
      <w:r w:rsidR="00897FD4" w:rsidRPr="00897FD4">
        <w:t xml:space="preserve">de identificatie </w:t>
      </w:r>
      <w:r w:rsidR="000B390C">
        <w:t xml:space="preserve">in </w:t>
      </w:r>
      <w:r w:rsidR="00897FD4" w:rsidRPr="00897FD4">
        <w:t>van de nieuwe regelingversie van</w:t>
      </w:r>
      <w:r w:rsidR="005B40E3">
        <w:t xml:space="preserve"> het omgevingsplan</w:t>
      </w:r>
    </w:p>
    <w:p w14:paraId="43733F29" w14:textId="51C7B56C" w:rsidR="00E43714" w:rsidRPr="00E85D1E" w:rsidRDefault="005B40E3" w:rsidP="0013504B">
      <w:pPr>
        <w:pStyle w:val="Opsommingtekens3"/>
      </w:pPr>
      <w:r>
        <w:t>e</w:t>
      </w:r>
      <w:r w:rsidR="009E410A">
        <w:t xml:space="preserve">Id: </w:t>
      </w:r>
      <w:r w:rsidR="000B390C">
        <w:t xml:space="preserve">vul hier </w:t>
      </w:r>
      <w:r w:rsidR="00E43714" w:rsidRPr="00E85D1E">
        <w:t xml:space="preserve">de identificatie </w:t>
      </w:r>
      <w:r w:rsidR="000B390C">
        <w:t xml:space="preserve">in </w:t>
      </w:r>
      <w:r w:rsidR="00E43714" w:rsidRPr="00E85D1E">
        <w:t>van het WijzigArtikel in het ontwerpbesluit (het artikel waarin staat wat het bestuursorgaan beoogt met het besluit te wijzigen)</w:t>
      </w:r>
    </w:p>
    <w:p w14:paraId="374AD5BF" w14:textId="77777777" w:rsidR="00E43714" w:rsidRDefault="00E43714" w:rsidP="0013504B">
      <w:pPr>
        <w:pStyle w:val="Opsommingtekens2"/>
      </w:pPr>
      <w:r>
        <w:t>BeoogdInformatieobject, voor ieder Informatieobject dat het ontwerpbesluit vaststelt</w:t>
      </w:r>
      <w:r w:rsidRPr="00A85EDF">
        <w:t>, met daarbinnen:</w:t>
      </w:r>
    </w:p>
    <w:p w14:paraId="4CF6CFA9" w14:textId="7E919BB1" w:rsidR="00E43714" w:rsidRDefault="00E43714" w:rsidP="0013504B">
      <w:pPr>
        <w:pStyle w:val="Opsommingtekens3"/>
      </w:pPr>
      <w:r>
        <w:t>Doel</w:t>
      </w:r>
      <w:r w:rsidR="00BF3172" w:rsidRPr="00BF3172">
        <w:t xml:space="preserve">: </w:t>
      </w:r>
      <w:r w:rsidR="000B390C">
        <w:t xml:space="preserve">vul hier </w:t>
      </w:r>
      <w:r w:rsidR="00BF3172" w:rsidRPr="00BF3172">
        <w:t xml:space="preserve">het Doel van het </w:t>
      </w:r>
      <w:r w:rsidR="00897FD4" w:rsidRPr="00897FD4">
        <w:t>ontwerp-wijzigingsbesluit</w:t>
      </w:r>
      <w:r w:rsidR="000B390C">
        <w:t xml:space="preserve"> in</w:t>
      </w:r>
    </w:p>
    <w:p w14:paraId="338966FA" w14:textId="5F96A980" w:rsidR="00E43714" w:rsidRPr="004F1952" w:rsidRDefault="00E43714" w:rsidP="000B390C">
      <w:pPr>
        <w:pStyle w:val="Opsommingtekens3"/>
      </w:pPr>
      <w:r w:rsidRPr="004F1952">
        <w:t>instrumentVersie</w:t>
      </w:r>
      <w:r w:rsidR="005B40E3" w:rsidRPr="005B40E3">
        <w:t xml:space="preserve">: </w:t>
      </w:r>
      <w:r w:rsidR="000B390C">
        <w:t xml:space="preserve">vul hier </w:t>
      </w:r>
      <w:r w:rsidR="005B40E3" w:rsidRPr="005B40E3">
        <w:t xml:space="preserve">de identificatie </w:t>
      </w:r>
      <w:r w:rsidR="000B390C">
        <w:t xml:space="preserve">in </w:t>
      </w:r>
      <w:r w:rsidR="005B40E3" w:rsidRPr="005B40E3">
        <w:t xml:space="preserve">van </w:t>
      </w:r>
      <w:r w:rsidR="00863DDC" w:rsidRPr="00863DDC">
        <w:t>het nieuwe Informatieobject</w:t>
      </w:r>
    </w:p>
    <w:p w14:paraId="394063D5" w14:textId="42D5CE41" w:rsidR="00E43714" w:rsidRDefault="009E410A" w:rsidP="0013504B">
      <w:pPr>
        <w:pStyle w:val="Opsommingtekens3"/>
      </w:pPr>
      <w:r>
        <w:t xml:space="preserve">eId: </w:t>
      </w:r>
      <w:r w:rsidR="00DD36BF">
        <w:t xml:space="preserve">neem hier de </w:t>
      </w:r>
      <w:r w:rsidR="00E43714" w:rsidRPr="00E27A46">
        <w:t xml:space="preserve">verwijzing </w:t>
      </w:r>
      <w:r w:rsidR="00DD36BF">
        <w:t xml:space="preserve">op </w:t>
      </w:r>
      <w:r w:rsidR="00E43714" w:rsidRPr="00E27A46">
        <w:t>naar het element in de informatieobjecten-</w:t>
      </w:r>
      <w:r w:rsidR="00E43714" w:rsidRPr="007A0873">
        <w:t>bijlage in de WijzigBijlage dat</w:t>
      </w:r>
      <w:r w:rsidR="00E43714" w:rsidRPr="00E27A46">
        <w:t xml:space="preserve"> de ExtIoRef (de identificatie van het daadwerkelijke informatieobject) bevat</w:t>
      </w:r>
      <w:r w:rsidR="00E43714" w:rsidRPr="005A4EF2">
        <w:t>.</w:t>
      </w:r>
    </w:p>
    <w:p w14:paraId="7642A224" w14:textId="77777777" w:rsidR="00E43714" w:rsidRDefault="00E43714" w:rsidP="00E43714"/>
    <w:p w14:paraId="75532F05" w14:textId="77777777" w:rsidR="00E43714" w:rsidRDefault="00E43714" w:rsidP="00E43714">
      <w:r>
        <w:t>Bij een ontwerpbesluit worden geen tijdstempels toegevoegd.</w:t>
      </w:r>
    </w:p>
    <w:p w14:paraId="133FBB0B" w14:textId="77777777" w:rsidR="00E43714" w:rsidRDefault="00E43714" w:rsidP="00E43714">
      <w:pPr>
        <w:pStyle w:val="Kop6"/>
      </w:pPr>
      <w:r>
        <w:t>Datum publicatie ontwerpbesluit</w:t>
      </w:r>
    </w:p>
    <w:p w14:paraId="70839737" w14:textId="03752C71" w:rsidR="00C431AB" w:rsidRDefault="00C431AB" w:rsidP="00E43714">
      <w:r w:rsidRPr="00C431AB">
        <w:t>De gemeente moet de datum waarop zij wil dat het ontwerpbesluit in het gemeenteblad wordt gepubliceerd, doorgeven in de publicatieopdracht aan de LVBB. Dat gebeurt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29" Type="http://schemas.openxmlformats.org/officeDocument/2006/relationships/image" Target="media/image_1c7eb21c1997bdb93d270fdd1c5d54d2.png"/><Relationship Id="rId129"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