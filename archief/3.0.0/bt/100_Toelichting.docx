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9D86" w14:textId="77777777" w:rsidR="00713915" w:rsidRDefault="00713915" w:rsidP="00713915">
      <w:pPr>
        <w:pStyle w:val="Kop5"/>
      </w:pPr>
      <w:bookmarkStart w:id="259" w:name="_Ref_aad9844056c025aa3e89c336969d6d8d_1"/>
      <w:r>
        <w:t>Toelichting</w:t>
      </w:r>
      <w:bookmarkEnd w:id="259"/>
    </w:p>
    <w:p w14:paraId="6D040680" w14:textId="7C547740" w:rsidR="00713915" w:rsidRDefault="00713915" w:rsidP="00713915">
      <w:r w:rsidRPr="00446D75">
        <w:t xml:space="preserve">RegelingTijdelijkdeel is het model dat een bevoegd gezag moet gebruiken </w:t>
      </w:r>
      <w:r>
        <w:t xml:space="preserve">bij het vaststellen van </w:t>
      </w:r>
      <w:r w:rsidRPr="00236A32">
        <w:t>nieuwe voorbeschermingsregels</w:t>
      </w:r>
      <w:r>
        <w:t>,</w:t>
      </w:r>
      <w:r w:rsidRPr="00236A32">
        <w:t xml:space="preserve"> </w:t>
      </w:r>
      <w:r w:rsidRPr="00446D75">
        <w:t xml:space="preserve">als </w:t>
      </w:r>
      <w:r>
        <w:t xml:space="preserve">onderdeel van </w:t>
      </w:r>
      <w:r w:rsidRPr="00446D75">
        <w:t xml:space="preserve">een voorbereidingsbesluit. </w:t>
      </w:r>
      <w:r>
        <w:t>I</w:t>
      </w:r>
      <w:r w:rsidRPr="00352C14">
        <w:t xml:space="preserve">eder tijdelijk regelingdeel met voorbeschermingsregels </w:t>
      </w:r>
      <w:r>
        <w:t xml:space="preserve">is daardoor opgebouwd conform het model </w:t>
      </w:r>
      <w:r w:rsidRPr="00446D75">
        <w:t>RegelingTijdelijkdeel.</w:t>
      </w:r>
      <w:r>
        <w:t xml:space="preserve"> Zoals in hoofdstuk </w:t>
      </w:r>
      <w:r w:rsidR="003A77E7" w:rsidRPr="00863F41">
        <w:rPr>
          <w:rStyle w:val="Verwijzing"/>
        </w:rPr>
        <w:fldChar w:fldCharType="begin"/>
      </w:r>
      <w:r w:rsidR="003A77E7" w:rsidRPr="00863F41">
        <w:rPr>
          <w:rStyle w:val="Verwijzing"/>
        </w:rPr>
        <w:instrText xml:space="preserve"> REF _Ref_69af79ae48b2bc1bdc748526b28ffd97_1 \n \h </w:instrText>
      </w:r>
      <w:r w:rsidR="003A77E7" w:rsidRPr="00863F41">
        <w:rPr>
          <w:rStyle w:val="Verwijzing"/>
        </w:rPr>
      </w:r>
      <w:r w:rsidR="003A77E7" w:rsidRPr="00863F41">
        <w:rPr>
          <w:rStyle w:val="Verwijzing"/>
        </w:rPr>
        <w:fldChar w:fldCharType="separate"/>
      </w:r>
      <w:r w:rsidR="00C235A5">
        <w:rPr>
          <w:rStyle w:val="Verwijzing"/>
        </w:rPr>
        <w:t>2</w:t>
      </w:r>
      <w:r w:rsidR="003A77E7" w:rsidRPr="00863F41">
        <w:rPr>
          <w:rStyle w:val="Verwijzing"/>
        </w:rPr>
        <w:fldChar w:fldCharType="end"/>
      </w:r>
      <w:r>
        <w:t xml:space="preserve"> is beschreven, vormt het tijdelijk regelingdeel (of, indien er meer tijdelijk regelingdelen zijn: alle tijdelijk regelingdelen) samen met de hoofdregeling de geconsolideerde versie van omgevingsplan of omgevingsverordening.</w:t>
      </w:r>
    </w:p>
    <w:p w14:paraId="4E7A611F" w14:textId="77777777" w:rsidR="00713915" w:rsidRDefault="00713915" w:rsidP="00713915"/>
    <w:p w14:paraId="6122CAED" w14:textId="0C9C63EA" w:rsidR="00CF655B" w:rsidRDefault="00713915" w:rsidP="00713915">
      <w:r w:rsidRPr="00AE0435">
        <w:t xml:space="preserve">In deze paragraaf worden de elementen toegelicht die moeten respectievelijk kunnen voorkomen in </w:t>
      </w:r>
      <w:r>
        <w:t>het</w:t>
      </w:r>
      <w:r w:rsidRPr="00AE0435">
        <w:t xml:space="preserve"> </w:t>
      </w:r>
      <w:r>
        <w:t>tijdelijk regelingdeel van het voorbereidingsbesluit,</w:t>
      </w:r>
      <w:r w:rsidRPr="00AE0435">
        <w:t xml:space="preserve"> overeenkomstig het model </w:t>
      </w:r>
      <w:r>
        <w:t>RegelingTijdelijkdeel</w:t>
      </w:r>
      <w:r w:rsidRPr="00AE0435">
        <w:t xml:space="preserve">. </w:t>
      </w:r>
      <w:r w:rsidR="000B74B6">
        <w:fldChar w:fldCharType="begin"/>
      </w:r>
      <w:r w:rsidR="000B74B6">
        <w:instrText xml:space="preserve"> REF _Ref_aad9844056c025aa3e89c336969d6d8d_2 \r \h </w:instrText>
      </w:r>
      <w:r w:rsidR="000B74B6">
        <w:fldChar w:fldCharType="separate"/>
      </w:r>
      <w:r w:rsidR="00C235A5">
        <w:t>Figuur 26</w:t>
      </w:r>
      <w:r w:rsidR="000B74B6">
        <w:fldChar w:fldCharType="end"/>
      </w:r>
      <w:r w:rsidR="00B70A3F" w:rsidRPr="00CD1BCF">
        <w:t xml:space="preserve"> la</w:t>
      </w:r>
      <w:r w:rsidR="00B70A3F">
        <w:t>a</w:t>
      </w:r>
      <w:r w:rsidR="00B70A3F" w:rsidRPr="00CD1BCF">
        <w:t xml:space="preserve">t schematisch zien hoe het model </w:t>
      </w:r>
      <w:r w:rsidR="00B70A3F">
        <w:t>Regeling</w:t>
      </w:r>
      <w:r w:rsidR="000B74B6">
        <w:t>Tijdelijkdeel</w:t>
      </w:r>
      <w:r w:rsidR="00B70A3F" w:rsidRPr="00CD1BCF">
        <w:t xml:space="preserve"> voor </w:t>
      </w:r>
      <w:r w:rsidR="006A5953">
        <w:t xml:space="preserve">het voorbereidingsbesluit </w:t>
      </w:r>
      <w:r w:rsidR="00B70A3F" w:rsidRPr="00CD1BCF">
        <w:t>er uit ziet (de nummers voor de elementen verwijzen naar de nummering in de vorige paragraaf).</w:t>
      </w:r>
    </w:p>
    <w:p w14:paraId="2B7F7F26" w14:textId="1717407D" w:rsidR="00CF655B" w:rsidRDefault="006A5953" w:rsidP="00BF0A88">
      <w:pPr>
        <w:pStyle w:val="Figuur"/>
      </w:pPr>
      <w:r>
        <w:rPr>
          <w:noProof/>
        </w:rPr>
        <w:lastRenderedPageBreak/>
        <w:drawing>
          <wp:inline distT="0" distB="0" distL="0" distR="0" wp14:anchorId="7211A90A" wp14:editId="06B906EA">
            <wp:extent cx="4226832" cy="5886450"/>
            <wp:effectExtent l="0" t="0" r="2540" b="0"/>
            <wp:docPr id="1415576840" name="Afbeelding 1415576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0" name="Afbeelding 1415576840"/>
                    <pic:cNvPicPr/>
                  </pic:nvPicPr>
                  <pic:blipFill>
                    <a:blip r:embed="rId44"/>
                    <a:stretch>
                      <a:fillRect/>
                    </a:stretch>
                  </pic:blipFill>
                  <pic:spPr>
                    <a:xfrm>
                      <a:off x="0" y="0"/>
                      <a:ext cx="4239427" cy="5903990"/>
                    </a:xfrm>
                    <a:prstGeom prst="rect">
                      <a:avLst/>
                    </a:prstGeom>
                  </pic:spPr>
                </pic:pic>
              </a:graphicData>
            </a:graphic>
          </wp:inline>
        </w:drawing>
      </w:r>
    </w:p>
    <w:p w14:paraId="17F7E378" w14:textId="67A6881A" w:rsidR="00BF0A88" w:rsidRPr="00BF0A88" w:rsidRDefault="00B70A3F" w:rsidP="008A1600">
      <w:pPr>
        <w:pStyle w:val="Figuurbijschrift"/>
      </w:pPr>
      <w:bookmarkStart w:id="261" w:name="_Ref_aad9844056c025aa3e89c336969d6d8d_2"/>
      <w:r w:rsidRPr="00B70A3F">
        <w:t>Overzicht van model Regeling</w:t>
      </w:r>
      <w:r>
        <w:t>Tijdelijkdeel</w:t>
      </w:r>
      <w:bookmarkEnd w:id="261"/>
    </w:p>
    <w:p w14:paraId="47ECCF95" w14:textId="4A054625" w:rsidR="00713915" w:rsidRDefault="00CF655B" w:rsidP="00713915">
      <w:r w:rsidRPr="00CF655B">
        <w:t xml:space="preserve">In de hierna volgende toelichting </w:t>
      </w:r>
      <w:r w:rsidR="00713915" w:rsidRPr="00AE0435">
        <w:t xml:space="preserve">wordt de nummering van paragraaf </w:t>
      </w:r>
      <w:r w:rsidR="004A6F8E">
        <w:rPr>
          <w:rStyle w:val="Verwijzing"/>
        </w:rPr>
        <w:fldChar w:fldCharType="begin"/>
      </w:r>
      <w:r w:rsidR="004A6F8E">
        <w:instrText xml:space="preserve"> REF _Ref_26a82a4caad9d143ed61186109b7ff6b_1 \n \h </w:instrText>
      </w:r>
      <w:r w:rsidR="004A6F8E">
        <w:rPr>
          <w:rStyle w:val="Verwijzing"/>
        </w:rPr>
      </w:r>
      <w:r w:rsidR="004A6F8E">
        <w:rPr>
          <w:rStyle w:val="Verwijzing"/>
        </w:rPr>
        <w:fldChar w:fldCharType="separate"/>
      </w:r>
      <w:r w:rsidR="00C235A5">
        <w:t>4.8.3.1</w:t>
      </w:r>
      <w:r w:rsidR="004A6F8E">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F039A0">
        <w:t>De ‘hoofdelementen’ zijn weer vetgedrukt en de ‘subelementen’ schuingedrukt.</w:t>
      </w:r>
    </w:p>
    <w:p w14:paraId="62E4617E" w14:textId="77777777" w:rsidR="00713915" w:rsidRDefault="00713915" w:rsidP="00713915"/>
    <w:p w14:paraId="6E7CFADC" w14:textId="3237B19C" w:rsidR="00713915" w:rsidRPr="00467426" w:rsidRDefault="00713915" w:rsidP="00565925">
      <w:pPr>
        <w:pStyle w:val="Opsommingnummers1"/>
        <w:numPr>
          <w:ilvl w:val="0"/>
          <w:numId w:val="27"/>
        </w:numPr>
      </w:pPr>
      <w:r w:rsidRPr="00D25014">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of de omgevingsverordening. </w:t>
      </w:r>
      <w:r>
        <w:t xml:space="preserve">Het verdient daarom aanbeveling om in het RegelingOpschrift aan te geven waar de voorbeschermingsregels over gaan. </w:t>
      </w:r>
      <w:r w:rsidRPr="00467426">
        <w:t xml:space="preserve">Bijvoorbeeld: </w:t>
      </w:r>
      <w:r>
        <w:t>Voorbeschermingsregels geitenhouderijen</w:t>
      </w:r>
      <w:r w:rsidRPr="00467426">
        <w:t xml:space="preserve">, </w:t>
      </w:r>
      <w:r>
        <w:t>Voorbeschermingsregels hoogspanningsverbinding 380 kV Zuid-West, Voorbeschermingsregels windturbines en provinciale monumenten</w:t>
      </w:r>
      <w:r w:rsidRPr="00467426">
        <w:t>.</w:t>
      </w:r>
      <w:r w:rsidR="004E0CBD">
        <w:t xml:space="preserve"> </w:t>
      </w:r>
      <w:r w:rsidR="00677417">
        <w:t>W</w:t>
      </w:r>
      <w:r w:rsidR="00963E41">
        <w:t xml:space="preserve">elk bestuursorgaan het voorbereidingsbesluit heeft </w:t>
      </w:r>
      <w:r w:rsidR="00963E41">
        <w:lastRenderedPageBreak/>
        <w:t>vastgesteld blijkt al uit de metadata, da</w:t>
      </w:r>
      <w:r w:rsidR="007A79E1">
        <w:t>arom</w:t>
      </w:r>
      <w:r w:rsidR="00963E41">
        <w:t xml:space="preserve"> </w:t>
      </w:r>
      <w:r w:rsidR="007A79E1">
        <w:t xml:space="preserve">wordt aanbevolen om dat </w:t>
      </w:r>
      <w:r w:rsidR="00963E41">
        <w:t xml:space="preserve">niet in het RegelingOpschrift </w:t>
      </w:r>
      <w:r w:rsidR="007A79E1">
        <w:t xml:space="preserve">te </w:t>
      </w:r>
      <w:r w:rsidR="00963E41">
        <w:t>vermelden.</w:t>
      </w:r>
    </w:p>
    <w:p w14:paraId="4BB0ACD4" w14:textId="7C9BE949" w:rsidR="00713915" w:rsidRPr="00467426" w:rsidRDefault="00713915"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met voorbeschermingsregels. </w:t>
      </w:r>
      <w:r>
        <w:br/>
        <w:t>De Conditie is het element waarin wordt beschreven wat de relatie is tussen het tijdelijk regelingdeel (met daarin de voorbeschermingsregels) en de hoofdregeling</w:t>
      </w:r>
      <w:r w:rsidR="000D1C19">
        <w:t xml:space="preserve"> van omgevingsplan of omgevingsverordening</w:t>
      </w:r>
      <w:r>
        <w:t xml:space="preserve">. </w:t>
      </w:r>
      <w:r w:rsidRPr="00CD406C">
        <w:t xml:space="preserve">Het zal vaak voorkomen dat de voorbeschermingsregels afwijken van de regels in de hoofdregeling. </w:t>
      </w:r>
      <w:r w:rsidR="00CB0AD0">
        <w:t xml:space="preserve">De aanbevolen formulering van het artikel </w:t>
      </w:r>
      <w:r w:rsidR="00CB0AD0" w:rsidRPr="00CB0AD0">
        <w:t xml:space="preserve">in de Conditie </w:t>
      </w:r>
      <w:r w:rsidR="00216819">
        <w:t xml:space="preserve">van een tijdelijk regelingdeel met voorbeschermingsregels voor het omgevingsplan </w:t>
      </w:r>
      <w:r w:rsidR="00CB0AD0">
        <w:t xml:space="preserve">is: </w:t>
      </w:r>
      <w:r w:rsidR="005C0D31">
        <w:t>“</w:t>
      </w:r>
      <w:r w:rsidR="005C0D31" w:rsidRPr="005C0D31">
        <w:t>Voor zover de regels van de hoofdregeling van het omgevingsplan afwijken van deze voorbeschermingsregels gelden alleen de voorbeschermingsregels.</w:t>
      </w:r>
      <w:r w:rsidR="005C0D31">
        <w:t xml:space="preserve">” </w:t>
      </w:r>
      <w:r w:rsidR="00216819">
        <w:t xml:space="preserve">In het geval van een </w:t>
      </w:r>
      <w:r w:rsidR="00D34B81" w:rsidRPr="00D34B81">
        <w:t xml:space="preserve">tijdelijk regelingdeel met voorbeschermingsregels voor </w:t>
      </w:r>
      <w:r w:rsidR="00D34B81">
        <w:t>de omgevingsverordening</w:t>
      </w:r>
      <w:r w:rsidR="00D34B81" w:rsidRPr="00D34B81">
        <w:t xml:space="preserve"> is</w:t>
      </w:r>
      <w:r w:rsidR="00D34B81">
        <w:t xml:space="preserve"> die </w:t>
      </w:r>
      <w:r w:rsidR="00D34B81" w:rsidRPr="00D34B81">
        <w:t xml:space="preserve">aanbevolen formulering: “Voor zover de regels van de hoofdregeling van de omgevingsverordening afwijken van deze voorbeschermingsregels gelden alleen de voorbeschermingsregels.” </w:t>
      </w:r>
      <w:r>
        <w:t xml:space="preserve">STOP vereist dat de beschrijving van de relatie wordt opgenomen in een Artikel binnen het element Conditie. </w:t>
      </w:r>
      <w:r w:rsidR="009D2FEF" w:rsidRPr="009D2FEF">
        <w:t xml:space="preserve">Binnen het element Conditie is slechts 1 Artikel toegestaan. </w:t>
      </w:r>
      <w:r>
        <w:t>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met voorbeschermingsregels. Voor deze Artikelen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5015E6">
        <w:t xml:space="preserve">. </w:t>
      </w:r>
      <w:r>
        <w:t xml:space="preserve">Zoals daar is beschreven kunnen artikelen zijn opgenomen in een hiërarchische structuur, bestaande uit Hoofdstukken en andere structuurelementen. </w:t>
      </w:r>
      <w:r w:rsidRPr="0016736E">
        <w:t xml:space="preserve">In het geval van </w:t>
      </w:r>
      <w:r>
        <w:t xml:space="preserve">het voorbereidingsbesluit </w:t>
      </w:r>
      <w:r w:rsidRPr="0016736E">
        <w:t>is het verplicht de artikelen in een of meer hoofdstukken te plaatsen.</w:t>
      </w:r>
      <w:r>
        <w:br/>
        <w:t xml:space="preserve">Deze Artikelen </w:t>
      </w:r>
      <w:r w:rsidRPr="005015E6">
        <w:t>word</w:t>
      </w:r>
      <w:r>
        <w:t>en</w:t>
      </w:r>
      <w:r w:rsidRPr="005015E6">
        <w:t xml:space="preserve"> geannoteerd met</w:t>
      </w:r>
      <w:r>
        <w:t xml:space="preserve"> de</w:t>
      </w:r>
      <w:r w:rsidRPr="005015E6">
        <w:t xml:space="preserve"> </w:t>
      </w:r>
      <w:r w:rsidR="00440502">
        <w:t>OW-object</w:t>
      </w:r>
      <w:r w:rsidRPr="005015E6">
        <w:t>en</w:t>
      </w:r>
      <w:r>
        <w:t xml:space="preserve">. Het annoteren met </w:t>
      </w:r>
      <w:r w:rsidR="00440502">
        <w:t>OW-object</w:t>
      </w:r>
      <w:r>
        <w:t xml:space="preserve">en is </w:t>
      </w:r>
      <w:r w:rsidRPr="005015E6">
        <w:t xml:space="preserve">beschreven in hoofdstuk </w:t>
      </w:r>
      <w:r w:rsidR="00DD6B0E">
        <w:rPr>
          <w:rStyle w:val="Verwijzing"/>
        </w:rPr>
        <w:fldChar w:fldCharType="begin"/>
      </w:r>
      <w:r w:rsidR="00DD6B0E">
        <w:instrText xml:space="preserve"> REF _Ref_af049c32bdf7e085db4589b9946ad452_1 \n \h </w:instrText>
      </w:r>
      <w:r w:rsidR="00DD6B0E">
        <w:rPr>
          <w:rStyle w:val="Verwijzing"/>
        </w:rPr>
      </w:r>
      <w:r w:rsidR="00DD6B0E">
        <w:rPr>
          <w:rStyle w:val="Verwijzing"/>
        </w:rPr>
        <w:fldChar w:fldCharType="separate"/>
      </w:r>
      <w:r w:rsidR="00C235A5">
        <w:t>7</w:t>
      </w:r>
      <w:r w:rsidR="00DD6B0E">
        <w:rPr>
          <w:rStyle w:val="Verwijzing"/>
        </w:rPr>
        <w:fldChar w:fldCharType="end"/>
      </w:r>
      <w:r w:rsidRPr="005015E6">
        <w:t>.</w:t>
      </w:r>
      <w:r>
        <w:br/>
        <w:t xml:space="preserve">Een uitgebreide toelichting op het tijdelijk regelingdeel staat in paragraaf </w:t>
      </w:r>
      <w:r w:rsidR="00DA1FB2" w:rsidRPr="00863F41">
        <w:rPr>
          <w:rStyle w:val="Verwijzing"/>
        </w:rPr>
        <w:fldChar w:fldCharType="begin"/>
      </w:r>
      <w:r w:rsidR="00DA1FB2" w:rsidRPr="00863F41">
        <w:rPr>
          <w:rStyle w:val="Verwijzing"/>
        </w:rPr>
        <w:instrText xml:space="preserve"> REF _Ref_e00b19da575d37a38585030cfbdf0000_2 \n \h </w:instrText>
      </w:r>
      <w:r w:rsidR="00DA1FB2" w:rsidRPr="00863F41">
        <w:rPr>
          <w:rStyle w:val="Verwijzing"/>
        </w:rPr>
      </w:r>
      <w:r w:rsidR="00DA1FB2" w:rsidRPr="00863F41">
        <w:rPr>
          <w:rStyle w:val="Verwijzing"/>
        </w:rPr>
        <w:fldChar w:fldCharType="separate"/>
      </w:r>
      <w:r w:rsidR="00C235A5">
        <w:rPr>
          <w:rStyle w:val="Verwijzing"/>
        </w:rPr>
        <w:t>2.3</w:t>
      </w:r>
      <w:r w:rsidR="00DA1FB2" w:rsidRPr="00863F41">
        <w:rPr>
          <w:rStyle w:val="Verwijzing"/>
        </w:rPr>
        <w:fldChar w:fldCharType="end"/>
      </w:r>
      <w:r>
        <w:t>.</w:t>
      </w:r>
    </w:p>
    <w:p w14:paraId="53E311DD" w14:textId="4ED5079C" w:rsidR="00713915" w:rsidRDefault="00713915" w:rsidP="00713915">
      <w:pPr>
        <w:pStyle w:val="Opsommingnummers1"/>
      </w:pPr>
      <w:r w:rsidRPr="009A4D4E">
        <w:rPr>
          <w:b/>
          <w:bCs/>
        </w:rPr>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DF5B66">
        <w:t xml:space="preserve">integraal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 xml:space="preserve">Bijlagen bij de Regeling worden bekendgemaakt én geconsolideerd. </w:t>
      </w:r>
      <w:r w:rsidR="00DF5B66" w:rsidRPr="00DF5B66">
        <w:t xml:space="preserve">Dat laatste houdt in dat ze met een later wijzigingsbesluit gewijzigd kunnen worden. </w:t>
      </w:r>
      <w:r w:rsidR="00A12B2C" w:rsidRPr="00023FC9">
        <w:t xml:space="preserve">Deze bijlagen zijn dus zowel te vinden </w:t>
      </w:r>
      <w:r w:rsidR="00B9405E" w:rsidRPr="00B9405E">
        <w:t xml:space="preserve">in het publicatieblad van het bevoegd gezag </w:t>
      </w:r>
      <w:r w:rsidR="00A12B2C" w:rsidRPr="00023FC9">
        <w:t>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2402F">
        <w:rPr>
          <w:rStyle w:val="Verwijzing"/>
        </w:rPr>
        <w:fldChar w:fldCharType="begin"/>
      </w:r>
      <w:r w:rsidR="0022402F">
        <w:instrText xml:space="preserve"> REF _Ref_6b9a0acc3a36cecc93a0bba241d3bb7b_1 \n \h </w:instrText>
      </w:r>
      <w:r w:rsidR="0022402F">
        <w:rPr>
          <w:rStyle w:val="Verwijzing"/>
        </w:rPr>
      </w:r>
      <w:r w:rsidR="0022402F">
        <w:rPr>
          <w:rStyle w:val="Verwijzing"/>
        </w:rPr>
        <w:fldChar w:fldCharType="separate"/>
      </w:r>
      <w:r w:rsidR="00C235A5">
        <w:t>5.3</w:t>
      </w:r>
      <w:r w:rsidR="0022402F">
        <w:rPr>
          <w:rStyle w:val="Verwijzing"/>
        </w:rPr>
        <w:fldChar w:fldCharType="end"/>
      </w:r>
      <w:r w:rsidR="00A12B2C">
        <w:t xml:space="preserve">. Een voorbeeld van een bijlage in STOP-XML is de bijlage met verwijzingen naar de GIO’s. Een ander voorbeeld is de bijlage met begripsbepalingen, in het geval dat </w:t>
      </w:r>
      <w:r w:rsidR="00A12B2C">
        <w:lastRenderedPageBreak/>
        <w:t xml:space="preserve">de begripsbepalingen niet in </w:t>
      </w:r>
      <w:r w:rsidR="00160303">
        <w:t xml:space="preserve">een </w:t>
      </w:r>
      <w:r w:rsidR="00A12B2C">
        <w:t xml:space="preserve">artikel </w:t>
      </w:r>
      <w:r w:rsidR="00160303">
        <w:t xml:space="preserve">in de regeling </w:t>
      </w:r>
      <w:r w:rsidR="00A12B2C">
        <w:t xml:space="preserve">worden geplaatst maar in een bijlage. Het is mogelijk om zo’n bijlage in verschillende onderdelen op te delen. Voor die onderverdeling worden de vrijetekstelementen Divisie (optioneel element) en Divisietekst (verplicht element) gebruikt. </w:t>
      </w:r>
      <w:r w:rsidR="005F38FA">
        <w:br/>
      </w:r>
      <w:r w:rsidR="00A12B2C">
        <w:t xml:space="preserve">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226A81">
        <w:fldChar w:fldCharType="begin"/>
      </w:r>
      <w:r w:rsidR="00226A81">
        <w:instrText xml:space="preserve"> REF _Ref_26a82a4caad9d143ed61186109b7ff6b_1 \n \h </w:instrText>
      </w:r>
      <w:r w:rsidR="00226A81">
        <w:fldChar w:fldCharType="separate"/>
      </w:r>
      <w:r w:rsidR="00C235A5">
        <w:t>4.8.3.1</w:t>
      </w:r>
      <w:r w:rsidR="00226A81">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22302B" w:rsidRPr="0022302B">
        <w:t xml:space="preserve"> én als de bijlage informatie bevat die daadwerkelijk als (te consolideren) bijlage gezien kan worden</w:t>
      </w:r>
      <w:r w:rsidR="00A12B2C">
        <w:t xml:space="preserve">. </w:t>
      </w:r>
      <w:r w:rsidR="009A4A40" w:rsidRPr="009A4A40">
        <w:t>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F670DB">
        <w:t xml:space="preserve"> </w:t>
      </w:r>
      <w:r w:rsidR="00A12B2C">
        <w:t xml:space="preserve">Een bijlage </w:t>
      </w:r>
      <w:r w:rsidR="00A12B2C" w:rsidRPr="00F87B74">
        <w:t xml:space="preserve">in de vorm van een </w:t>
      </w:r>
      <w:r w:rsidR="00D878C5">
        <w:t>PDF-document</w:t>
      </w:r>
      <w:r w:rsidR="00A12B2C" w:rsidRPr="00F87B74">
        <w:t xml:space="preserve"> moet onveranderlijk zijn</w:t>
      </w:r>
      <w:r w:rsidR="00482933">
        <w:t>.</w:t>
      </w:r>
      <w:r w:rsidR="00A12B2C" w:rsidRPr="00F87B74">
        <w:t xml:space="preserve"> </w:t>
      </w:r>
      <w:r w:rsidR="00482933">
        <w:t>D</w:t>
      </w:r>
      <w:r w:rsidR="00A12B2C" w:rsidRPr="00F87B74">
        <w:t xml:space="preserve">aarom </w:t>
      </w:r>
      <w:r w:rsidR="007D5EE4" w:rsidRPr="007D5EE4">
        <w:t xml:space="preserve">moet het PDF-document </w:t>
      </w:r>
      <w:r w:rsidR="00A12B2C" w:rsidRPr="00F87B74">
        <w:t xml:space="preserve">voldoen aan de eisen van PDF/A-1a of PDF/A-2a en moet </w:t>
      </w:r>
      <w:r w:rsidR="007D5EE4">
        <w:t xml:space="preserve">het </w:t>
      </w:r>
      <w:r w:rsidR="00A12B2C" w:rsidRPr="00F87B74">
        <w:t xml:space="preserve">worden </w:t>
      </w:r>
      <w:r w:rsidR="00A12B2C">
        <w:t xml:space="preserve">gepubliceerd als </w:t>
      </w:r>
      <w:r w:rsidR="00AC2BDC">
        <w:t>informatieobject</w:t>
      </w:r>
      <w:r w:rsidR="00A12B2C">
        <w:t xml:space="preserve">. Een beschrijving van beide publicatiemogelijkheden voor bijlagen staat in paragraaf </w:t>
      </w:r>
      <w:r w:rsidR="00F670DB">
        <w:rPr>
          <w:rStyle w:val="Verwijzing"/>
        </w:rPr>
        <w:fldChar w:fldCharType="begin"/>
      </w:r>
      <w:r w:rsidR="00F670DB">
        <w:instrText xml:space="preserve"> REF _Ref_2f3d0ec57417521a524e74bab778481f_1 \n \h </w:instrText>
      </w:r>
      <w:r w:rsidR="00F670DB">
        <w:rPr>
          <w:rStyle w:val="Verwijzing"/>
        </w:rPr>
      </w:r>
      <w:r w:rsidR="00F670DB">
        <w:rPr>
          <w:rStyle w:val="Verwijzing"/>
        </w:rPr>
        <w:fldChar w:fldCharType="separate"/>
      </w:r>
      <w:r w:rsidR="00C235A5">
        <w:t>4.2</w:t>
      </w:r>
      <w:r w:rsidR="00F670DB">
        <w:rPr>
          <w:rStyle w:val="Verwijzing"/>
        </w:rPr>
        <w:fldChar w:fldCharType="end"/>
      </w:r>
      <w:r w:rsidR="00A12B2C">
        <w:t xml:space="preserve">. </w:t>
      </w:r>
      <w:r w:rsidR="00DE2BDE">
        <w:br/>
      </w:r>
      <w:r w:rsidR="00DE2BDE" w:rsidRPr="00DE2BDE">
        <w:t>Bij een bijlage als onderdeel van de tekst in STOP-XML is het mogelijk om met een later wijzigingsbesluit één of meer gedeelten van de bijlage te wijzigen. Bij een bijlage in de vorm van een PDF-document kan dat niet; in dat geval wordt het hele PDF-document vervangen.</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EC7E8A">
        <w:t xml:space="preserve"> Gezien het karakter van het </w:t>
      </w:r>
      <w:r w:rsidR="003F7156">
        <w:t>voorbereidingsbesluit ligt het gebruik van dit element niet voor de hand.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1368A793" w14:textId="3B6A2EBD" w:rsidR="00030D6F" w:rsidRDefault="00713915" w:rsidP="00893AEA">
      <w:pPr>
        <w:pStyle w:val="Opsommingnummers1"/>
      </w:pPr>
      <w:r w:rsidRPr="00575DC4">
        <w:rPr>
          <w:b/>
          <w:bCs/>
        </w:rPr>
        <w:t>Toelichting</w:t>
      </w:r>
      <w:r w:rsidRPr="00B64D21">
        <w:t xml:space="preserve">: </w:t>
      </w:r>
      <w:r w:rsidR="00183C69">
        <w:t xml:space="preserve">het gaat hier om de Toelichting op de Conditie en de artikelen in het tijdelijk regelingdeel. De STOP/TPOD-standaard biedt in de huidige versie voor zowel Besluit als Regeling een aantal mogelijkheden voor het indelen van toelichtingen. Er zijn de ‘hoofdelementen’ Toelichting en ArtikelgewijzeToelichting. Binnen het ‘hoofdelement’ Toelichting kan worden gekozen tussen enerzijds een gestructureerde opzet met de onderliggende elementen AlgemeneToelichting en/of ArtikelgewijzeToelichting en </w:t>
      </w:r>
      <w:r w:rsidR="00183C69">
        <w:lastRenderedPageBreak/>
        <w:t xml:space="preserve">anderzijds een vrije, niet nader gestructureerde opzet. Deze mogelijkheden stellen medewerkers van bevoegde gezagen en adviesbureaus die de standaard in hun omgevingsdocumenten toepassen en bouwers van plansoftware voor lastige keuzes. Bovendien noodzaken ze de applicaties die de tekst tonen (officielebekendmakingen.nl, de regelingenbanken op overheid.nl en DSO-LV) om alle mogelijkheden te ondersteunen. Daarom zal in de toekomst de standaard zo worden aangepast dat er nog maar één modellering voor de toelichting van Regelingen is, namelijk het ‘hoofdelement’ Toelichting met daarbinnen de gestructureerde opzet.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geen gebruik te maken van het ‘hoofdelement’ ArtikelgewijzeToelichting en ook niet van de vrije, niet nader gestructureerde opzet met Divisies en Divisieteksten binnen het ‘hoofdelement’ Toelichting. NB: voor de toelichting op het besluit geldt een andere aanbeveling, zie daarvoor onderdeel 7 van paragraaf </w:t>
      </w:r>
      <w:r w:rsidR="00AF2705">
        <w:fldChar w:fldCharType="begin"/>
      </w:r>
      <w:r w:rsidR="00AF2705">
        <w:instrText xml:space="preserve"> REF _Ref_8a5a2d4b0c0b828d351465b6ff204e5d_1 \n \h </w:instrText>
      </w:r>
      <w:r w:rsidR="00AF2705">
        <w:fldChar w:fldCharType="separate"/>
      </w:r>
      <w:r w:rsidR="00C235A5">
        <w:t>4.8.2.2</w:t>
      </w:r>
      <w:r w:rsidR="00AF2705">
        <w:fldChar w:fldCharType="end"/>
      </w:r>
      <w:r w:rsidR="00183C69">
        <w:t>.</w:t>
      </w:r>
      <w:r w:rsidR="00183C69">
        <w:br/>
        <w:t>De toekomstige modellering bestaat er uit dat alleen gebruik wordt gemaakt van het ‘hoofdelement’ Toelichting en daarbinnen de gestructureerde opzet met de elementen AlgemeneToelichting en/of ArtikelgewijzeToelichting. Een toelichting kan dan alleen een algemene toelichting bevatten, alleen een artikelsgewijze toelichting of allebei. De algemene toelichting en de artikelsgewijze toelichting hebben verplicht een kop. De kop van het element toelichting is verplicht wanneer de elementen AlgemeneToelichting en ArtikelgewijzeToelichting allebei voorkomen. Wanneer slechts een van beide elementen voorkomt is de kop van het element Toelichting optioneel: het bevoegd gezag mag dan zelf kiezen of het de toelichting al dan niet een kop geeft.</w:t>
      </w:r>
      <w:r w:rsidR="00575DC4">
        <w:br/>
      </w:r>
      <w:r w:rsidR="00183C69" w:rsidRPr="00951F48">
        <w:t xml:space="preserve">Let op dat de hier besproken algemene toelichting een algemene toelichting geeft op </w:t>
      </w:r>
      <w:r w:rsidR="00183C69">
        <w:t xml:space="preserve">het tijdelijk </w:t>
      </w:r>
      <w:r w:rsidR="00183C69" w:rsidRPr="00951F48">
        <w:t>regeling</w:t>
      </w:r>
      <w:r w:rsidR="00183C69">
        <w:t>deel</w:t>
      </w:r>
      <w:r w:rsidR="00183C69" w:rsidRPr="00951F48">
        <w:t xml:space="preserve"> en niet op een besluit.</w:t>
      </w:r>
      <w:r w:rsidR="00183C69">
        <w:t xml:space="preserve"> </w:t>
      </w:r>
      <w:r w:rsidR="00183C69" w:rsidRPr="00EA5E96">
        <w:t xml:space="preserve">In DSO-LV is de algemene toelichting aan het hele regelingsgebied gekoppeld. Het is niet mogelijk om onderdelen van de toelichting te koppelen aan specifieke locaties. In de artikelsgewijze toelichting wordt, waar nodig, een toelichting gegeven op de artikelen in het lichaam van </w:t>
      </w:r>
      <w:r w:rsidR="00183C69">
        <w:t xml:space="preserve">het tijdelijk </w:t>
      </w:r>
      <w:r w:rsidR="00183C69" w:rsidRPr="00EA5E96">
        <w:t>regeling</w:t>
      </w:r>
      <w:r w:rsidR="00183C69">
        <w:t>deel</w:t>
      </w:r>
      <w:r w:rsidR="00183C69" w:rsidRPr="00EA5E96">
        <w:t xml:space="preserve"> en desgewenst ook op de bijlage(n) die onderdeel zijn van d</w:t>
      </w:r>
      <w:r w:rsidR="00183C69">
        <w:t>i</w:t>
      </w:r>
      <w:r w:rsidR="00183C69" w:rsidRPr="00EA5E96">
        <w:t>e regeling.</w:t>
      </w:r>
      <w:r w:rsidR="00183C69">
        <w:br/>
      </w:r>
      <w:r w:rsidR="00183C69" w:rsidRPr="00292E56">
        <w:t>Een Toelichting kan worden afgesloten met het element Sluiting. Van die mogelijkheid zal naar verwachting niet vaak gebruik gemaakt worden.</w:t>
      </w:r>
      <w:r w:rsidR="00183C69">
        <w:t xml:space="preserve"> Aan een Toelichting kunnen een of meer Bijlagen worden toegevoegd.</w:t>
      </w:r>
      <w:r w:rsidR="00183C69">
        <w:br/>
      </w:r>
      <w:r w:rsidR="00183C69" w:rsidRPr="00B64D21">
        <w:t xml:space="preserve">Een Toelichting bij </w:t>
      </w:r>
      <w:r w:rsidR="00183C69">
        <w:t xml:space="preserve">het tijdelijk regelingdeel </w:t>
      </w:r>
      <w:r w:rsidR="00183C69" w:rsidRPr="00B64D21">
        <w:t>wordt bekendgemaakt én geconsolideerd. Deze toelichting is dus zowel te vinden op officielebekendmakingen.nl als in de regelingenbank op overheid.nl en</w:t>
      </w:r>
      <w:r w:rsidR="00183C69" w:rsidRPr="00C34880">
        <w:t xml:space="preserve"> in DSO-LV.</w:t>
      </w:r>
      <w:r w:rsidR="00183C69">
        <w:t xml:space="preserve"> </w:t>
      </w:r>
      <w:r w:rsidR="00183C69" w:rsidRPr="001B648A">
        <w:t xml:space="preserve">Een Toelichting wordt niet geannoteerd met </w:t>
      </w:r>
      <w:r w:rsidR="00183C69">
        <w:t>OW-object</w:t>
      </w:r>
      <w:r w:rsidR="00183C69" w:rsidRPr="001B648A">
        <w:t>en.</w:t>
      </w:r>
    </w:p>
    <w:p w14:paraId="2F0827EF" w14:textId="70280EBB" w:rsidR="00713915" w:rsidRPr="00467426" w:rsidRDefault="00713915" w:rsidP="00713915">
      <w:pPr>
        <w:pStyle w:val="Opsommingnummers1"/>
      </w:pPr>
      <w:r w:rsidRPr="00467426">
        <w:rPr>
          <w:b/>
          <w:bCs/>
        </w:rPr>
        <w:t>ArtikelgewijzeToelichting</w:t>
      </w:r>
      <w:r>
        <w:t xml:space="preserve">: </w:t>
      </w:r>
      <w:r w:rsidR="004A62AF" w:rsidRPr="004A62AF">
        <w:t>dit ‘hoofdelement</w:t>
      </w:r>
      <w:r w:rsidR="000C0D31">
        <w:t>’</w:t>
      </w:r>
      <w:r w:rsidR="004A62AF" w:rsidRPr="004A62AF">
        <w:t xml:space="preserve"> zal in een toekomstige versie van de standaard vervallen; gebruik daarvan wordt daarom nu afgeraden. Dringend wordt geadviseerd om alleen de toekomstige modellering te gebruiken. Dat houdt in dat geen gebruik gemaakt wordt van het ‘hoofdelement’ ArtikelgewijzeToelichting, maar van het bij nr 4 beschreven ‘hoofdelement’ Toelichting met daarbinnen de gestructureerde opzet met de elementen AlgemeneToelichting en/of ArtikelgewijzeToelichting. </w:t>
      </w:r>
      <w:r w:rsidR="00E31340" w:rsidRPr="00396299">
        <w:t xml:space="preserve">Daarom zijn in de norm in paragraaf </w:t>
      </w:r>
      <w:r w:rsidR="004A62AF">
        <w:fldChar w:fldCharType="begin"/>
      </w:r>
      <w:r w:rsidR="004A62AF">
        <w:instrText xml:space="preserve"> REF _Ref_26a82a4caad9d143ed61186109b7ff6b_1 \n \h </w:instrText>
      </w:r>
      <w:r w:rsidR="004A62AF">
        <w:fldChar w:fldCharType="separate"/>
      </w:r>
      <w:r w:rsidR="00C235A5">
        <w:t>4.8.3.1</w:t>
      </w:r>
      <w:r w:rsidR="004A62AF">
        <w:fldChar w:fldCharType="end"/>
      </w:r>
      <w:r w:rsidR="00E31340" w:rsidRPr="00396299">
        <w:t xml:space="preserve"> de subelementen van de ArtikelgewijzeToelichting niet opgenomen en wordt er in deze paragraaf geen nadere toelichting op gegeven.</w:t>
      </w:r>
    </w:p>
    <w:p w14:paraId="66F0BA63" w14:textId="77777777" w:rsidR="00713915" w:rsidRDefault="00713915" w:rsidP="00713915"/>
    <w:p w14:paraId="3C2B5B81" w14:textId="240DB7CF" w:rsidR="00713915" w:rsidRDefault="00713915" w:rsidP="00713915">
      <w:r w:rsidRPr="000B5C9F">
        <w:t xml:space="preserve">Veel van de hiervoor besproken elementen moeten worden voorzien van een Kop. Voor de Kop zijn de Kopelementen Label, Nummer en Opschrift beschikbaar. Label is de aanduiding </w:t>
      </w:r>
      <w:r w:rsidRPr="000B5C9F">
        <w:lastRenderedPageBreak/>
        <w:t>van het type tekstelement, zoals Hoofdstuk, Paragraaf of Artikel. Opschrift is de titel van het tekstelement, die aangeeft waar de tekst over gaat.</w:t>
      </w:r>
      <w:r>
        <w:t xml:space="preserve"> Voor de Koppen in de artikelen met voorbeschermingsregels in </w:t>
      </w:r>
      <w:r w:rsidRPr="00755F44">
        <w:t xml:space="preserve">het tijdelijk regelingdeel </w:t>
      </w:r>
      <w:r>
        <w:t xml:space="preserve">gelden extra eisen, die zijn beschreven in </w:t>
      </w:r>
      <w:r w:rsidR="0083171F">
        <w:t xml:space="preserve">paragraaf </w:t>
      </w:r>
      <w:r w:rsidR="003E673B">
        <w:fldChar w:fldCharType="begin"/>
      </w:r>
      <w:r w:rsidR="003E673B">
        <w:instrText xml:space="preserve"> REF _Ref_b0095ee7f69776686ffca8053d0f4c86_2 \n \h </w:instrText>
      </w:r>
      <w:r w:rsidR="003E673B">
        <w:fldChar w:fldCharType="separate"/>
      </w:r>
      <w:r w:rsidR="00C235A5">
        <w:t>5.2.2.1.1</w:t>
      </w:r>
      <w:r w:rsidR="003E673B">
        <w:fldChar w:fldCharType="end"/>
      </w:r>
      <w:r>
        <w:t>.</w:t>
      </w:r>
    </w:p>
    <w:p w14:paraId="66624126" w14:textId="6A88A4C0" w:rsidR="00713915" w:rsidRPr="00865A86" w:rsidRDefault="00713915" w:rsidP="00713915">
      <w:r w:rsidRPr="001813B1">
        <w:t xml:space="preserve">In de schema’s van STOP komt in een aantal hoofd- en subelementen het element InleidendeTekst -bedoeld voor niet-juridische contextinformatie- voor. </w:t>
      </w:r>
      <w:r w:rsidR="001B4349" w:rsidRPr="001B4349">
        <w:t>Dit element zal in een toekomstige versie van de standaard vervallen; gebruik daarvan wordt daarom nu afgeraden.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44" Type="http://schemas.openxmlformats.org/officeDocument/2006/relationships/image" Target="media/image_ec6544ff74134a1945ee15067086d36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