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2396" w14:textId="62BCD6A8" w:rsidR="00F57AE4" w:rsidRDefault="003A708C" w:rsidP="00F57AE4">
      <w:pPr>
        <w:pStyle w:val="Kop4"/>
      </w:pPr>
      <w:r>
        <w:t xml:space="preserve">Fase van </w:t>
      </w:r>
      <w:r w:rsidRPr="003A708C">
        <w:t>vaststelling, bekendmaking en inwerkingtreden</w:t>
      </w:r>
      <w:r>
        <w:t>:</w:t>
      </w:r>
      <w:r w:rsidRPr="003A708C">
        <w:t xml:space="preserve"> </w:t>
      </w:r>
      <w:r>
        <w:t>d</w:t>
      </w:r>
      <w:r w:rsidR="00F57AE4">
        <w:t>efinitief besluit</w:t>
      </w:r>
      <w:r w:rsidR="00F57AE4">
        <w:t xml:space="preserve"> </w:t>
      </w:r>
    </w:p>
    <w:p w14:paraId="7EDC2D53" w14:textId="0BCE763B" w:rsidR="003A708C" w:rsidRDefault="003A708C"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55"/>
                    <a:stretch>
                      <a:fillRect/>
                    </a:stretch>
                  </pic:blipFill>
                  <pic:spPr>
                    <a:xfrm>
                      <a:off x="0" y="0"/>
                      <a:ext cx="4488969" cy="880480"/>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5"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