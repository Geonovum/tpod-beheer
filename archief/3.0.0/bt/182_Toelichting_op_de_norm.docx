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526" w:name="_Ref_e8344f88d24544a3c7ddcdce3ba7115a_1"/>
      <w:r w:rsidRPr="00F1426F">
        <w:t>Toelichting op de norm</w:t>
      </w:r>
      <w:bookmarkEnd w:id="526"/>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5738A5CC"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_Ref_5628b8fdbbd9df637e23439ad4537e91_1 \n \h </w:instrText>
      </w:r>
      <w:r w:rsidR="00146828" w:rsidRPr="00863F41">
        <w:rPr>
          <w:rStyle w:val="Verwijzing"/>
        </w:rPr>
      </w:r>
      <w:r w:rsidR="00146828" w:rsidRPr="00863F41">
        <w:rPr>
          <w:rStyle w:val="Verwijzing"/>
        </w:rPr>
        <w:fldChar w:fldCharType="separate"/>
      </w:r>
      <w:r w:rsidR="002D10A5">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lastRenderedPageBreak/>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58315943"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2D10A5">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6DE3FD8B"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w:t>
      </w:r>
      <w:r>
        <w:lastRenderedPageBreak/>
        <w:t xml:space="preserve">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2D10A5">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2367180A" w14:textId="77777777" w:rsidR="00F56035" w:rsidRDefault="00F56035" w:rsidP="00EE36C6"/>
    <w:p w14:paraId="542382A1" w14:textId="55CEAF24" w:rsidR="00F56035" w:rsidRDefault="003A7D37"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701B7A3E" w14:textId="708F86BF" w:rsidR="00946C2F"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 </w:t>
                            </w:r>
                          </w:p>
                          <w:p w14:paraId="15CE3E26" w14:textId="6456B43F"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AA6787">
                              <w:rPr>
                                <w:i/>
                                <w:iCs/>
                              </w:rPr>
                              <w:t>idealisatie</w:t>
                            </w:r>
                            <w:r w:rsidR="00984C6F"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2"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CmBAg4LgIAAFoEAAAOAAAAAAAAAAAAAAAAAC4CAABkcnMv&#10;ZTJvRG9jLnhtbFBLAQItABQABgAIAAAAIQCxsAUX2wAAAAUBAAAPAAAAAAAAAAAAAAAAAIgEAABk&#10;cnMvZG93bnJldi54bWxQSwUGAAAAAAQABADzAAAAkAU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701B7A3E" w14:textId="708F86BF" w:rsidR="00946C2F"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 </w:t>
                      </w:r>
                    </w:p>
                    <w:p w14:paraId="15CE3E26" w14:textId="6456B43F"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AA6787">
                        <w:rPr>
                          <w:i/>
                          <w:iCs/>
                        </w:rPr>
                        <w:t>idealisatie</w:t>
                      </w:r>
                      <w:r w:rsidR="00984C6F" w:rsidRPr="00984C6F">
                        <w:t xml:space="preserve"> moet voor alle Tekstdelen in een Divisie of een Divisietekst dezelfde waarde hebben.</w:t>
                      </w:r>
                      <w:r w:rsidRPr="00AC0398">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