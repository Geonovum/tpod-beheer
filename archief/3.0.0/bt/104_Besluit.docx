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93" w:name="_Ref_cbc31d4a94a1f821948e43125e239f65_1"/>
      <w:r>
        <w:t>Besluit</w:t>
      </w:r>
      <w:bookmarkEnd w:id="293"/>
    </w:p>
    <w:p w14:paraId="37071B65" w14:textId="66611146" w:rsidR="00C25EAC" w:rsidRDefault="00C25EAC" w:rsidP="00713915">
      <w:r w:rsidRPr="00C25EAC">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C1D691F" w14:textId="35102FA1" w:rsidR="00713915" w:rsidRDefault="00713915" w:rsidP="00713915">
      <w:r>
        <w:t xml:space="preserve">In paragraaf </w:t>
      </w:r>
      <w:r w:rsidRPr="00863F41">
        <w:rPr>
          <w:rStyle w:val="Verwijzing"/>
        </w:rPr>
        <w:fldChar w:fldCharType="begin"/>
      </w:r>
      <w:r w:rsidRPr="00863F41">
        <w:rPr>
          <w:rStyle w:val="Verwijzing"/>
        </w:rPr>
        <w:instrText xml:space="preserve"> REF _Ref_a739d3035acb00ab084d0e1ddc65dee1_1 \r \h </w:instrText>
      </w:r>
      <w:r w:rsidRPr="00863F41">
        <w:rPr>
          <w:rStyle w:val="Verwijzing"/>
        </w:rPr>
      </w:r>
      <w:r w:rsidRPr="00863F41">
        <w:rPr>
          <w:rStyle w:val="Verwijzing"/>
        </w:rPr>
        <w:fldChar w:fldCharType="separate"/>
      </w:r>
      <w:r w:rsidR="002D10A5">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_Ref_e6f65412fe14fd2e2804e05d9e76c9d5_1 \r \h </w:instrText>
      </w:r>
      <w:r w:rsidRPr="00863F41">
        <w:rPr>
          <w:rStyle w:val="Verwijzing"/>
        </w:rPr>
      </w:r>
      <w:r w:rsidRPr="00863F41">
        <w:rPr>
          <w:rStyle w:val="Verwijzing"/>
        </w:rPr>
        <w:fldChar w:fldCharType="separate"/>
      </w:r>
      <w:r w:rsidR="002D10A5">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2D10A5">
        <w:rPr>
          <w:rStyle w:val="Verwijzing"/>
        </w:rPr>
        <w:t>4.9.2.3</w:t>
      </w:r>
      <w:r w:rsidRPr="00863F41">
        <w:rPr>
          <w:rStyle w:val="Verwijzing"/>
        </w:rPr>
        <w:fldChar w:fldCharType="end"/>
      </w:r>
      <w:r>
        <w:t xml:space="preserve"> worden norm en toelichting concreet gemaakt met een voorbeeld.</w:t>
      </w:r>
    </w:p>
    <w:p w14:paraId="2F567EF0" w14:textId="1902B99F" w:rsidR="00713915" w:rsidRDefault="00713915" w:rsidP="00713915">
      <w:r>
        <w:t>Opgemerkt wordt dat de 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