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91" w:name="_Ref_f88896ae719dcbc766d2ee9d068c15ea_1"/>
      <w:r>
        <w:rPr>
          <w:noProof/>
        </w:rPr>
        <w:t>Toelichting</w:t>
      </w:r>
      <w:bookmarkEnd w:id="391"/>
    </w:p>
    <w:p w14:paraId="5088376A" w14:textId="14143D5A"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commentRangeStart w:id="393"/>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commentRangeEnd w:id="393"/>
      <w:r w:rsidR="00494938">
        <w:rPr>
          <w:rStyle w:val="Verwijzingopmerking"/>
        </w:rPr>
        <w:commentReference w:id="393"/>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_Ref_7108e3382230c01288d3b295401dde3b_1 \n \h </w:instrText>
      </w:r>
      <w:r w:rsidR="00EC0B29" w:rsidRPr="00863F41">
        <w:rPr>
          <w:rStyle w:val="Verwijzing"/>
        </w:rPr>
      </w:r>
      <w:r w:rsidR="00EC0B29" w:rsidRPr="00863F41">
        <w:rPr>
          <w:rStyle w:val="Verwijzing"/>
        </w:rPr>
        <w:fldChar w:fldCharType="separate"/>
      </w:r>
      <w:r w:rsidR="00D33EA9">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D33EA9">
        <w:rPr>
          <w:rStyle w:val="Verwijzing"/>
        </w:rPr>
        <w:t>Figuur 39</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394" w:name="_Ref_f88896ae719dcbc766d2ee9d068c15ea_2"/>
      <w:r w:rsidRPr="007B60F8">
        <w:t>Voorbeeld van een Artikel dat is onderverdeeld in Leden</w:t>
      </w:r>
      <w:bookmarkEnd w:id="394"/>
    </w:p>
    <w:p w14:paraId="79E9904E" w14:textId="10DA052F"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D33EA9">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691E4F4E"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D33EA9">
        <w:rPr>
          <w:rStyle w:val="Verwijzing"/>
        </w:rPr>
        <w:t>Figuur 40</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D33EA9">
        <w:rPr>
          <w:rStyle w:val="Verwijzing"/>
        </w:rPr>
        <w:t>Figuur 41</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395" w:name="_Ref_f88896ae719dcbc766d2ee9d068c15ea_3"/>
      <w:r>
        <w:t>Juiste plaatsing van Artikelen in Subparagraaf</w:t>
      </w:r>
      <w:bookmarkEnd w:id="395"/>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396" w:name="_Ref_f88896ae719dcbc766d2ee9d068c15ea_4"/>
      <w:r>
        <w:t>Onjuiste plaatsing van Artikelen in een Paragraaf die ook Subparagrafen bevat</w:t>
      </w:r>
      <w:bookmarkEnd w:id="396"/>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763623DD"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D33EA9">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9" Type="http://schemas.openxmlformats.org/officeDocument/2006/relationships/image" Target="media/image_a09e38dc56d02fbf696d11419799e529.png"/><Relationship Id="rId60" Type="http://schemas.openxmlformats.org/officeDocument/2006/relationships/image" Target="media/image_df8b8141c8201afb6c8cb779ee6a4002.png"/><Relationship Id="rId61"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