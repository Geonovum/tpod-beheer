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098FC4B7" w14:textId="4A78B426" w:rsidR="00605B01" w:rsidRDefault="00605B01" w:rsidP="00713915">
      <w:r w:rsidRPr="00605B0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w:t>
      </w:r>
      <w:r>
        <w:t>.</w:t>
      </w:r>
    </w:p>
    <w:p w14:paraId="68BDA86A" w14:textId="53CE3D72"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_Ref_d3ed1d1c43e51fd01408bd31d24fbff7_1 \n \h </w:instrText>
      </w:r>
      <w:r w:rsidR="00CA6F0A" w:rsidRPr="00863F41">
        <w:rPr>
          <w:rStyle w:val="Verwijzing"/>
        </w:rPr>
      </w:r>
      <w:r w:rsidR="00CA6F0A" w:rsidRPr="00863F41">
        <w:rPr>
          <w:rStyle w:val="Verwijzing"/>
        </w:rPr>
        <w:fldChar w:fldCharType="separate"/>
      </w:r>
      <w:r w:rsidR="00C235A5">
        <w:rPr>
          <w:rStyle w:val="Verwijzing"/>
        </w:rPr>
        <w:t>4.7.2.1.1</w:t>
      </w:r>
      <w:r w:rsidR="00CA6F0A" w:rsidRPr="00863F41">
        <w:rPr>
          <w:rStyle w:val="Verwijzing"/>
        </w:rPr>
        <w:fldChar w:fldCharType="end"/>
      </w:r>
      <w:r>
        <w:t xml:space="preserve"> is de norm voor het STOP-model BesluitKlassiek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_Ref_d3ed1d1c43e51fd01408bd31d24fbff7_2 \n \h </w:instrText>
      </w:r>
      <w:r w:rsidR="005F419A" w:rsidRPr="00863F41">
        <w:rPr>
          <w:rStyle w:val="Verwijzing"/>
        </w:rPr>
      </w:r>
      <w:r w:rsidR="005F419A" w:rsidRPr="00863F41">
        <w:rPr>
          <w:rStyle w:val="Verwijzing"/>
        </w:rPr>
        <w:fldChar w:fldCharType="separate"/>
      </w:r>
      <w:r w:rsidR="00C235A5">
        <w:rPr>
          <w:rStyle w:val="Verwijzing"/>
        </w:rPr>
        <w:t>4.7.2.1.2</w:t>
      </w:r>
      <w:r w:rsidR="005F419A" w:rsidRPr="00863F41">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BB79678" w:rsidR="00713915" w:rsidRDefault="00713915" w:rsidP="00713915">
      <w:r w:rsidRPr="00F75BC3">
        <w:t>Omwille van de leesbaarheid en herkenbaarheid zijn de namen van de ‘hoofdelementen’ vetgedrukt en die van de ‘subelementen’ schuingedrukt. De ‘hoofdelementen’ zijn genummerd om er in de toelichting naar te kunnen verwijzen.</w:t>
      </w:r>
    </w:p>
    <w:p w14:paraId="4631A73E" w14:textId="77777777" w:rsidR="00713915" w:rsidRPr="001D54A5" w:rsidRDefault="00713915" w:rsidP="00713915">
      <w:pPr>
        <w:pStyle w:val="Kop6"/>
      </w:pPr>
      <w:bookmarkStart w:id="214" w:name="_Ref_d3ed1d1c43e51fd01408bd31d24fbff7_1"/>
      <w:r>
        <w:lastRenderedPageBreak/>
        <w:t>Norm</w:t>
      </w:r>
      <w:bookmarkEnd w:id="214"/>
    </w:p>
    <w:p w14:paraId="79E9C40C" w14:textId="7B4471D0"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C235A5">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425052E4" w:rsidR="00713915" w:rsidRDefault="00713915" w:rsidP="00565925">
      <w:pPr>
        <w:pStyle w:val="Opsommingnummers1"/>
        <w:numPr>
          <w:ilvl w:val="0"/>
          <w:numId w:val="18"/>
        </w:numPr>
      </w:pPr>
      <w:r w:rsidRPr="00D25014">
        <w:rPr>
          <w:b/>
          <w:bCs/>
        </w:rPr>
        <w:t>RegelingOpschrift</w:t>
      </w:r>
      <w:r w:rsidRPr="00F03DD9">
        <w:t xml:space="preserve">: </w:t>
      </w:r>
      <w:r>
        <w:t>STOP-</w:t>
      </w:r>
      <w:r w:rsidRPr="00F03DD9">
        <w:t xml:space="preserve">element dat de officiële titel van het besluit bevat. </w:t>
      </w:r>
      <w:r w:rsidR="00151F7B">
        <w:t>Optioneel</w:t>
      </w:r>
      <w:r w:rsidR="00A564B5" w:rsidRPr="00F03DD9">
        <w:t xml:space="preserve"> </w:t>
      </w:r>
      <w:r w:rsidRPr="00F03DD9">
        <w:t xml:space="preserve">element. Komt </w:t>
      </w:r>
      <w:r w:rsidR="004670E3">
        <w:t xml:space="preserve">0 of </w:t>
      </w:r>
      <w:r w:rsidRPr="00F03DD9">
        <w:t>1 keer voor.</w:t>
      </w:r>
      <w:r w:rsidR="000B2AF6">
        <w:rPr>
          <w:rStyle w:val="Voetnootmarkering"/>
        </w:rPr>
        <w:footnoteReference w:id="17"/>
      </w:r>
    </w:p>
    <w:p w14:paraId="669D7E15" w14:textId="07F98DA4" w:rsidR="000B2AF6" w:rsidRPr="00F03DD9" w:rsidRDefault="000B2AF6" w:rsidP="00565925">
      <w:pPr>
        <w:pStyle w:val="Opsommingnummers1"/>
        <w:numPr>
          <w:ilvl w:val="0"/>
          <w:numId w:val="18"/>
        </w:numPr>
      </w:pPr>
      <w:r w:rsidRPr="000B2AF6">
        <w:rPr>
          <w:b/>
          <w:bCs/>
        </w:rPr>
        <w:t>Aanhef</w:t>
      </w:r>
      <w:r w:rsidRPr="000B2AF6">
        <w:t>: STOP-element dat een blok tekst aan het begin van een Besluit bevat. Optioneel element. Komt 0 of 1 keer voor.</w:t>
      </w:r>
      <w:r w:rsidR="00FF0F25">
        <w:rPr>
          <w:rStyle w:val="Voetnootmarkering"/>
        </w:rPr>
        <w:footnoteReference w:id="18"/>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6F99AFDC" w:rsidR="00713915" w:rsidRPr="00F03DD9" w:rsidRDefault="00713915" w:rsidP="00713915">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r w:rsidR="003E5FFB">
        <w:rPr>
          <w:rStyle w:val="Voetnootmarkering"/>
        </w:rPr>
        <w:footnoteReference w:id="19"/>
      </w:r>
    </w:p>
    <w:p w14:paraId="4C4A136F" w14:textId="6F8CDE34"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1E266D">
        <w:rPr>
          <w:rStyle w:val="Voetnootmarkering"/>
        </w:rPr>
        <w:footnoteReference w:id="20"/>
      </w:r>
      <w:r>
        <w:br/>
      </w:r>
      <w:r w:rsidR="006671F3" w:rsidRPr="006671F3">
        <w:t xml:space="preserve">Hoofdregel is dat een bijlage is vormgegeven als onderdeel van de tekst in STOP-XML. In bijzondere gevallen is het toegestaan een bijlage als </w:t>
      </w:r>
      <w:r w:rsidR="00D878C5">
        <w:t>PDF-document</w:t>
      </w:r>
      <w:r w:rsidR="006671F3" w:rsidRPr="006671F3">
        <w:t xml:space="preserve"> aan te leveren.</w:t>
      </w:r>
      <w:r>
        <w:t xml:space="preserve"> </w:t>
      </w:r>
      <w:r w:rsidR="00C6710C">
        <w:br/>
      </w:r>
      <w:r>
        <w:t>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28A77E9B"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7AADA9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BF40B06" w14:textId="26EF66DF" w:rsidR="00361C8A" w:rsidRPr="00F03DD9" w:rsidRDefault="00361C8A" w:rsidP="007D21E5">
      <w:pPr>
        <w:pStyle w:val="Opsommingtekens2"/>
        <w:numPr>
          <w:ilvl w:val="0"/>
          <w:numId w:val="0"/>
        </w:numPr>
        <w:ind w:left="284"/>
      </w:pPr>
      <w:r w:rsidRPr="00361C8A">
        <w:t xml:space="preserve">Een bijlage mag alleen als </w:t>
      </w:r>
      <w:r w:rsidR="00D878C5">
        <w:t>PDF-document</w:t>
      </w:r>
      <w:r w:rsidRPr="00361C8A">
        <w:t xml:space="preserve"> worden aangeleverd als het voor het bevoegd gezag redelijkerwijs niet mogelijk is om de bijlage als onderdeel van de tekst in STOP-XML op te stellen</w:t>
      </w:r>
      <w:r w:rsidR="00475B8F" w:rsidRPr="00475B8F">
        <w:t xml:space="preserve"> én als de bijlage informatie bevat die daadwerkelijk als bijlage gezien kan worden</w:t>
      </w:r>
      <w:r w:rsidRPr="00361C8A">
        <w:t xml:space="preserve">. Het </w:t>
      </w:r>
      <w:r w:rsidR="00D878C5">
        <w:t>PDF-document</w:t>
      </w:r>
      <w:r w:rsidRPr="00361C8A">
        <w:t xml:space="preserve"> moet dan voldoen aan de eisen van PDF/A-1a of PDF/A-2a</w:t>
      </w:r>
      <w:r w:rsidR="00475B8F">
        <w:t xml:space="preserve"> en</w:t>
      </w:r>
      <w:r w:rsidRPr="00361C8A">
        <w:t xml:space="preserve"> moet worden gemodelleerd als </w:t>
      </w:r>
      <w:r w:rsidR="00AC2BDC">
        <w:t>informatieobject</w:t>
      </w:r>
      <w:r w:rsidRPr="00361C8A">
        <w:t>.</w:t>
      </w:r>
    </w:p>
    <w:p w14:paraId="5090DE39" w14:textId="3B999A70" w:rsidR="00713915" w:rsidRDefault="00713915" w:rsidP="00893AEA">
      <w:pPr>
        <w:pStyle w:val="Opsommingnummers1"/>
      </w:pPr>
      <w:r w:rsidRPr="002A06C8">
        <w:rPr>
          <w:b/>
          <w:bCs/>
        </w:rPr>
        <w:t>Toelichting</w:t>
      </w:r>
      <w:r w:rsidRPr="00F03DD9">
        <w:t xml:space="preserve">: </w:t>
      </w:r>
      <w:r w:rsidRPr="002A06C8">
        <w:t>STOP-element</w:t>
      </w:r>
      <w:r w:rsidRPr="00F03DD9">
        <w:t xml:space="preserve"> dat de toelichting op het Besluit bevat. Optioneel element. Komt 0 of 1 keer voor.</w:t>
      </w:r>
      <w:r>
        <w:t xml:space="preserve"> </w:t>
      </w:r>
      <w:r>
        <w:br/>
        <w:t>Een Toelichting bevat de volgende elementen:</w:t>
      </w:r>
    </w:p>
    <w:p w14:paraId="60AA04DA" w14:textId="43C9F468"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22ACC11C" w14:textId="6B415888" w:rsidR="00713915" w:rsidRDefault="00713915" w:rsidP="007D21E5">
      <w:pPr>
        <w:pStyle w:val="Opsommingtekens2"/>
      </w:pPr>
      <w:r w:rsidRPr="0085735B">
        <w:rPr>
          <w:i/>
          <w:iCs/>
        </w:rPr>
        <w:t>AlgemeneToelichting</w:t>
      </w:r>
      <w:r w:rsidRPr="007417E4">
        <w:t>:</w:t>
      </w:r>
      <w:r>
        <w:t xml:space="preserve"> STOP-element dat de algemene toelichting bevat. </w:t>
      </w:r>
      <w:r w:rsidR="00797923">
        <w:t xml:space="preserve">Optioneel </w:t>
      </w:r>
      <w:r>
        <w:t xml:space="preserve">element. Komt </w:t>
      </w:r>
      <w:r w:rsidR="00797923">
        <w:t xml:space="preserve">0 of </w:t>
      </w:r>
      <w:r>
        <w:t>1 keer voor.</w:t>
      </w:r>
      <w:r>
        <w:br/>
        <w:t xml:space="preserve">Een AlgemeneToelichting bevat </w:t>
      </w:r>
      <w:r w:rsidRPr="004868B7">
        <w:t>de volgende elementen</w:t>
      </w:r>
      <w:r>
        <w:t>:</w:t>
      </w:r>
    </w:p>
    <w:p w14:paraId="587900FF" w14:textId="77777777" w:rsidR="00713915" w:rsidRDefault="00713915" w:rsidP="007D21E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5282ED3" w14:textId="653DF18A"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199159D" w14:textId="4E536748" w:rsidR="00713915" w:rsidRDefault="00713915" w:rsidP="007D21E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8DF1462" w14:textId="77777777" w:rsidR="00713915" w:rsidRDefault="00713915" w:rsidP="007D21E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79B13257"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0522FF4E"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545D62">
        <w:t xml:space="preserve"> </w:t>
      </w:r>
      <w:r w:rsidR="00545D62" w:rsidRPr="00545D62">
        <w:t>op het Besluit</w:t>
      </w:r>
      <w:r w:rsidRPr="00B66A57">
        <w:t xml:space="preserve">) bevat. Optioneel element. Komt zo vaak voor als gewenst. Een bijlage bij de </w:t>
      </w:r>
      <w:r>
        <w:t>Toelichting</w:t>
      </w:r>
      <w:r w:rsidRPr="00B66A57">
        <w:t xml:space="preserve"> wordt niet geconsolideerd.</w:t>
      </w:r>
      <w:r w:rsidR="00EE42C7">
        <w:t xml:space="preserve"> </w:t>
      </w:r>
      <w:r w:rsidR="00EE42C7" w:rsidRPr="00EE42C7">
        <w:t>Voor een bijlage bij de Toelichting gelden dezelfde eisen als voor het ‘hoofdelement’ Bijlage.</w:t>
      </w:r>
    </w:p>
    <w:p w14:paraId="35859D46" w14:textId="3540EF86"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2C3D7C">
        <w:t>STOP-</w:t>
      </w:r>
      <w:r w:rsidR="002C3D7C" w:rsidRPr="00F03DD9">
        <w:t xml:space="preserve">element dat de </w:t>
      </w:r>
      <w:r w:rsidR="002C3D7C">
        <w:t xml:space="preserve">artikelsgewijze </w:t>
      </w:r>
      <w:r w:rsidR="002C3D7C" w:rsidRPr="00F03DD9">
        <w:t>toelichting</w:t>
      </w:r>
      <w:r w:rsidR="002C3D7C">
        <w:t>, oftewel de toelichting</w:t>
      </w:r>
      <w:r w:rsidR="002C3D7C" w:rsidRPr="00F03DD9">
        <w:t xml:space="preserve"> op de artikelen in </w:t>
      </w:r>
      <w:r w:rsidR="009F60AA" w:rsidRPr="009F60AA">
        <w:t>het Besluit</w:t>
      </w:r>
      <w:r w:rsidR="002C3D7C">
        <w:t>,</w:t>
      </w:r>
      <w:r w:rsidR="002C3D7C" w:rsidRPr="00F03DD9">
        <w:t xml:space="preserve"> bevat. Optioneel element. Komt 0 of 1 keer voor.</w:t>
      </w:r>
      <w:r w:rsidR="002C3D7C">
        <w:t xml:space="preserve"> </w:t>
      </w:r>
      <w:r w:rsidR="002C3D7C" w:rsidRPr="00850ADD">
        <w:t xml:space="preserve">Mogelijkheid die STOP biedt </w:t>
      </w:r>
      <w:r w:rsidR="002C3D7C" w:rsidRPr="00F03DD9">
        <w:t xml:space="preserve">voor een toelichting die uitsluitend een toelichting </w:t>
      </w:r>
      <w:r w:rsidR="002C3D7C">
        <w:t xml:space="preserve">op de artikelen in </w:t>
      </w:r>
      <w:r w:rsidR="00C038BD" w:rsidRPr="00C038BD">
        <w:t xml:space="preserve">het </w:t>
      </w:r>
      <w:r w:rsidR="00C038BD">
        <w:t>b</w:t>
      </w:r>
      <w:r w:rsidR="00C038BD" w:rsidRPr="00C038BD">
        <w:t>esluit</w:t>
      </w:r>
      <w:r w:rsidR="00EE0699">
        <w:t xml:space="preserve"> </w:t>
      </w:r>
      <w:r w:rsidR="002C3D7C" w:rsidRPr="00F03DD9">
        <w:t>is.</w:t>
      </w:r>
      <w:r w:rsidR="002C3D7C">
        <w:t xml:space="preserve"> </w:t>
      </w:r>
      <w:r w:rsidR="00696819" w:rsidRPr="00696819">
        <w:t>Dit element zal in een toekomstige versie van de standaard vervallen; gebruik daarvan wordt daarom nu afgeraden.</w:t>
      </w:r>
      <w:r w:rsidR="002C3D7C">
        <w:t xml:space="preserve"> Indien toch gebruikt gelden voor deze ArtikelgewijzeToelichting dezelfde eisen als voor de </w:t>
      </w:r>
      <w:r w:rsidR="002C3D7C" w:rsidRPr="00ED0042">
        <w:t>ArtikelgewijzeToelichting</w:t>
      </w:r>
      <w:r w:rsidR="002C3D7C">
        <w:t xml:space="preserve"> binnen het element Toelichting onder </w:t>
      </w:r>
      <w:r w:rsidR="00473239">
        <w:t>6</w:t>
      </w:r>
      <w:r w:rsidR="002C3D7C">
        <w:t>.</w:t>
      </w:r>
      <w:r w:rsidR="002A06C8">
        <w:rPr>
          <w:rStyle w:val="Voetnootmarkering"/>
        </w:rPr>
        <w:footnoteReference w:id="21"/>
      </w:r>
    </w:p>
    <w:p w14:paraId="61EF4CC9" w14:textId="26B6830D"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rsidR="00473239">
        <w:rPr>
          <w:rStyle w:val="Voetnootmarkering"/>
        </w:rPr>
        <w:footnoteReference w:id="22"/>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7A6F1BA2"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E6D903A"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4BBD891F"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EE42C7">
        <w:t xml:space="preserve"> </w:t>
      </w:r>
      <w:r w:rsidR="00EE42C7" w:rsidRPr="00EE42C7">
        <w:t>Voor een bijlage bij de Motivering gelden dezelfde eisen als voor het ‘hoofdelement’ Bijlage.</w:t>
      </w:r>
    </w:p>
    <w:p w14:paraId="3EB4CD49" w14:textId="5F719680"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B4561E" w:rsidRPr="00B4561E">
        <w:t>Dit element zal in een toekomstige versie van de standaard vervallen; gebruik daarvan wordt daarom nu afgeraden.</w:t>
      </w:r>
      <w:r w:rsidR="00B4561E">
        <w:rPr>
          <w:rStyle w:val="Voetnootmarkering"/>
        </w:rPr>
        <w:footnoteReference w:id="23"/>
      </w:r>
    </w:p>
    <w:p w14:paraId="393436B2" w14:textId="77777777" w:rsidR="00713915" w:rsidRDefault="00713915" w:rsidP="00713915">
      <w:pPr>
        <w:pStyle w:val="Kop6"/>
      </w:pPr>
      <w:bookmarkStart w:id="215" w:name="_Ref_d3ed1d1c43e51fd01408bd31d24fbff7_2"/>
      <w:r>
        <w:t>Toelichting</w:t>
      </w:r>
      <w:bookmarkEnd w:id="215"/>
    </w:p>
    <w:p w14:paraId="232327F4" w14:textId="4D070C24"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863F41">
        <w:rPr>
          <w:rStyle w:val="Verwijzing"/>
        </w:rPr>
        <w:fldChar w:fldCharType="begin"/>
      </w:r>
      <w:r w:rsidR="00CA6F0A" w:rsidRPr="00863F41">
        <w:rPr>
          <w:rStyle w:val="Verwijzing"/>
        </w:rPr>
        <w:instrText xml:space="preserve"> REF _Ref_d3ed1d1c43e51fd01408bd31d24fbff7_1 \n \h </w:instrText>
      </w:r>
      <w:r w:rsidR="00CA6F0A" w:rsidRPr="00863F41">
        <w:rPr>
          <w:rStyle w:val="Verwijzing"/>
        </w:rPr>
      </w:r>
      <w:r w:rsidR="00CA6F0A" w:rsidRPr="00863F41">
        <w:rPr>
          <w:rStyle w:val="Verwijzing"/>
        </w:rPr>
        <w:fldChar w:fldCharType="separate"/>
      </w:r>
      <w:r w:rsidR="00C235A5">
        <w:rPr>
          <w:rStyle w:val="Verwijzing"/>
        </w:rPr>
        <w:t>4.7.2.1.1</w:t>
      </w:r>
      <w:r w:rsidR="00CA6F0A"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565925">
      <w:pPr>
        <w:pStyle w:val="Opsommingnummers1"/>
        <w:numPr>
          <w:ilvl w:val="0"/>
          <w:numId w:val="19"/>
        </w:numPr>
      </w:pPr>
      <w:r w:rsidRPr="00D25014">
        <w:rPr>
          <w:b/>
          <w:bCs/>
        </w:rPr>
        <w:t>RegelingOpschrift</w:t>
      </w:r>
      <w:r w:rsidRPr="00A469D6">
        <w:t>:</w:t>
      </w:r>
      <w:r>
        <w:t xml:space="preserve"> </w:t>
      </w:r>
      <w:r w:rsidRPr="006B3AE1">
        <w:t>de officiële titel van het Besluit</w:t>
      </w:r>
      <w:r>
        <w:t>. Bijvoorbeeld: Vaststelling Omgevingsregeling.</w:t>
      </w:r>
    </w:p>
    <w:p w14:paraId="4E4E510D" w14:textId="2B8B8F91" w:rsidR="002F1012" w:rsidRDefault="002F1012" w:rsidP="00565925">
      <w:pPr>
        <w:pStyle w:val="Opsommingnummers1"/>
        <w:numPr>
          <w:ilvl w:val="0"/>
          <w:numId w:val="19"/>
        </w:numPr>
      </w:pPr>
      <w:r w:rsidRPr="002F1012">
        <w:rPr>
          <w:b/>
          <w:bCs/>
        </w:rPr>
        <w:t>Aanhef</w:t>
      </w:r>
      <w:r w:rsidRPr="009E30D6">
        <w:t>:</w:t>
      </w:r>
      <w:r>
        <w:t xml:space="preserve"> blok tekst aan het begin van het Besluit. Hierin kunnen bijvoorbeeld de overwegingen van het bestuursorgaan staan, die voorafgaan aan het daadwerkelijke besluit. </w:t>
      </w:r>
      <w:r w:rsidR="009A707F">
        <w:t xml:space="preserve">In de praktijk wordt </w:t>
      </w:r>
      <w:r w:rsidR="005F6922" w:rsidRPr="005F6922">
        <w:t xml:space="preserve">de Aanhef </w:t>
      </w:r>
      <w:r w:rsidR="009A707F">
        <w:t>in het BesluitKlassiek niet gebruikt</w:t>
      </w:r>
      <w:r w:rsidR="00BA578A">
        <w:t>, die staat in de RegelingKlassiek</w:t>
      </w:r>
      <w:r w:rsidR="009A707F">
        <w:t>. Daarom vervalt dit element in een volgende versie van de standaard.</w:t>
      </w:r>
    </w:p>
    <w:p w14:paraId="0D3BB624" w14:textId="4A9F1101"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863F41">
        <w:rPr>
          <w:rStyle w:val="Verwijzing"/>
        </w:rPr>
        <w:fldChar w:fldCharType="begin"/>
      </w:r>
      <w:r w:rsidRPr="00863F41">
        <w:rPr>
          <w:rStyle w:val="Verwijzing"/>
        </w:rPr>
        <w:instrText xml:space="preserve"> REF _Ref_57d1b237ec49070f1d66fde313134573_1 \r \h </w:instrText>
      </w:r>
      <w:r w:rsidRPr="00863F41">
        <w:rPr>
          <w:rStyle w:val="Verwijzing"/>
        </w:rPr>
      </w:r>
      <w:r w:rsidRPr="00863F41">
        <w:rPr>
          <w:rStyle w:val="Verwijzing"/>
        </w:rPr>
        <w:fldChar w:fldCharType="separate"/>
      </w:r>
      <w:r w:rsidR="00C235A5">
        <w:rPr>
          <w:rStyle w:val="Verwijzing"/>
        </w:rPr>
        <w:t>4.7.2.2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5479A6" w:rsidRPr="00863F41">
        <w:rPr>
          <w:rStyle w:val="Verwijzing"/>
        </w:rPr>
        <w:fldChar w:fldCharType="begin"/>
      </w:r>
      <w:r w:rsidR="005479A6" w:rsidRPr="00863F41">
        <w:rPr>
          <w:rStyle w:val="Verwijzing"/>
        </w:rPr>
        <w:instrText xml:space="preserve"> REF _Ref_af049c32bdf7e085db4589b9946ad452_1 \r \h </w:instrText>
      </w:r>
      <w:r w:rsidR="005479A6" w:rsidRPr="00863F41">
        <w:rPr>
          <w:rStyle w:val="Verwijzing"/>
        </w:rPr>
      </w:r>
      <w:r w:rsidR="005479A6" w:rsidRPr="00863F41">
        <w:rPr>
          <w:rStyle w:val="Verwijzing"/>
        </w:rPr>
        <w:fldChar w:fldCharType="separate"/>
      </w:r>
      <w:r w:rsidR="00C235A5">
        <w:rPr>
          <w:rStyle w:val="Verwijzing"/>
        </w:rPr>
        <w:t>7</w:t>
      </w:r>
      <w:r w:rsidR="005479A6" w:rsidRPr="00863F41">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863F41">
        <w:rPr>
          <w:rStyle w:val="Verwijzing"/>
        </w:rPr>
        <w:fldChar w:fldCharType="begin"/>
      </w:r>
      <w:r w:rsidRPr="00863F41">
        <w:rPr>
          <w:rStyle w:val="Verwijzing"/>
        </w:rPr>
        <w:instrText xml:space="preserve"> REF _Ref_8bf7885ece0c9f7221495fb6605ae926_1 \r \h </w:instrText>
      </w:r>
      <w:r w:rsidRPr="00863F41">
        <w:rPr>
          <w:rStyle w:val="Verwijzing"/>
        </w:rPr>
      </w:r>
      <w:r w:rsidRPr="00863F41">
        <w:rPr>
          <w:rStyle w:val="Verwijzing"/>
        </w:rPr>
        <w:fldChar w:fldCharType="separate"/>
      </w:r>
      <w:r w:rsidR="00C235A5">
        <w:rPr>
          <w:rStyle w:val="Verwijzing"/>
        </w:rPr>
        <w:t>4.7.2.3</w:t>
      </w:r>
      <w:r w:rsidRPr="00863F41">
        <w:rPr>
          <w:rStyle w:val="Verwijzing"/>
        </w:rPr>
        <w:fldChar w:fldCharType="end"/>
      </w:r>
      <w:r>
        <w:t xml:space="preserve"> zijn vastgelegd.</w:t>
      </w:r>
    </w:p>
    <w:p w14:paraId="71ED12F1" w14:textId="08E2577B"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r>
      <w:r w:rsidR="008537CF" w:rsidRPr="008537CF">
        <w:t xml:space="preserve">In de praktijk wordt de </w:t>
      </w:r>
      <w:r w:rsidR="008537CF">
        <w:t>Sluiting</w:t>
      </w:r>
      <w:r w:rsidR="008537CF" w:rsidRPr="008537CF">
        <w:t xml:space="preserve"> in het BesluitKlassiek niet gebruikt, die staat in de RegelingKlassiek. Daarom vervalt dit element in een volgende versie van de standaard.</w:t>
      </w:r>
    </w:p>
    <w:p w14:paraId="6536C3BA" w14:textId="699041A6" w:rsidR="00713915" w:rsidRDefault="00713915" w:rsidP="00FA3701">
      <w:pPr>
        <w:pStyle w:val="Opsommingnummers1"/>
      </w:pPr>
      <w:r>
        <w:rPr>
          <w:b/>
          <w:bCs/>
        </w:rPr>
        <w:t>Bijlage</w:t>
      </w:r>
      <w:r w:rsidRPr="00782819">
        <w:t>:</w:t>
      </w:r>
      <w:r>
        <w:t xml:space="preserve"> </w:t>
      </w:r>
      <w:r w:rsidR="00901861">
        <w:t xml:space="preserve">het gaat hier om een Bijlage bij het Besluit. </w:t>
      </w:r>
      <w:r w:rsidR="00901861"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901861">
        <w:fldChar w:fldCharType="begin"/>
      </w:r>
      <w:r w:rsidR="00901861">
        <w:instrText xml:space="preserve"> REF _Ref_3cb67efd0d3656fbeb0c63d17ea691cb_1 \n \h </w:instrText>
      </w:r>
      <w:r w:rsidR="00901861">
        <w:fldChar w:fldCharType="separate"/>
      </w:r>
      <w:r w:rsidR="00C235A5">
        <w:t>4.1.1</w:t>
      </w:r>
      <w:r w:rsidR="00901861">
        <w:fldChar w:fldCharType="end"/>
      </w:r>
      <w:r w:rsidR="00901861" w:rsidRPr="00455F96">
        <w:t xml:space="preserve"> zijn geen bijlagen bij het Besluit (of de Regeling) als bedoeld in de STOP/TPOD-standaard, maar op het besluit betrekking hebbende stukken</w:t>
      </w:r>
      <w:r w:rsidR="00901861" w:rsidRPr="00765314">
        <w:t xml:space="preserve">, </w:t>
      </w:r>
      <w:r w:rsidR="00901861" w:rsidRPr="00765314">
        <w:lastRenderedPageBreak/>
        <w:t xml:space="preserve">zie hiervoor ook paragraaf </w:t>
      </w:r>
      <w:r w:rsidR="00901861">
        <w:fldChar w:fldCharType="begin"/>
      </w:r>
      <w:r w:rsidR="00901861">
        <w:instrText xml:space="preserve"> REF _Ref_2f3d0ec57417521a524e74bab778481f_1 \n \h </w:instrText>
      </w:r>
      <w:r w:rsidR="00901861">
        <w:fldChar w:fldCharType="separate"/>
      </w:r>
      <w:r w:rsidR="00C235A5">
        <w:t>4.2</w:t>
      </w:r>
      <w:r w:rsidR="00901861">
        <w:fldChar w:fldCharType="end"/>
      </w:r>
      <w:r w:rsidR="00901861" w:rsidRPr="00455F96">
        <w:t>.</w:t>
      </w:r>
      <w:r w:rsidR="00D6544B">
        <w:t xml:space="preserve"> </w:t>
      </w:r>
      <w:r w:rsidR="00901861">
        <w:br/>
      </w:r>
      <w:r w:rsidR="00BD0BA3" w:rsidRPr="00BD0BA3">
        <w:t xml:space="preserve">In de praktijk wordt de </w:t>
      </w:r>
      <w:r w:rsidR="00BD0BA3">
        <w:t>Bijlage</w:t>
      </w:r>
      <w:r w:rsidR="00BD0BA3" w:rsidRPr="00BD0BA3">
        <w:t xml:space="preserve"> in het BesluitKlassiek niet </w:t>
      </w:r>
      <w:r w:rsidR="003B3924">
        <w:t>g</w:t>
      </w:r>
      <w:r w:rsidR="00BD0BA3" w:rsidRPr="00BD0BA3">
        <w:t>ebruikt</w:t>
      </w:r>
      <w:r w:rsidR="003B3924">
        <w:t>, maar worden</w:t>
      </w:r>
      <w:r w:rsidR="00BD0BA3" w:rsidRPr="00BD0BA3">
        <w:t xml:space="preserve"> </w:t>
      </w:r>
      <w:r w:rsidR="003B3924">
        <w:t xml:space="preserve">Bijlagen opgenomen </w:t>
      </w:r>
      <w:r w:rsidR="00BD0BA3" w:rsidRPr="00BD0BA3">
        <w:t>in de RegelingKlassiek. Daarom vervalt dit element in een volgende versie van de standaard</w:t>
      </w:r>
      <w:r w:rsidR="005E4A7F">
        <w:t xml:space="preserve"> en wordt deze hier niet verder toegelicht.</w:t>
      </w:r>
    </w:p>
    <w:p w14:paraId="00FFADDC" w14:textId="78AA92AA"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00B41580">
        <w:br/>
      </w:r>
      <w:r w:rsidR="00F95FC6">
        <w:t xml:space="preserve">De STOP/TPOD-standaard biedt in de huidige versie, in de modellen voor </w:t>
      </w:r>
      <w:r w:rsidR="00F95FC6" w:rsidRPr="001A308D">
        <w:t xml:space="preserve">Besluit </w:t>
      </w:r>
      <w:r w:rsidR="00F95FC6">
        <w:t xml:space="preserve">en </w:t>
      </w:r>
      <w:r w:rsidR="00F95FC6" w:rsidRPr="001A308D">
        <w:t>Regeling</w:t>
      </w:r>
      <w:r w:rsidR="00F95FC6">
        <w:t xml:space="preserve">, een aantal mogelijkheden voor het indelen van toelichtingen. Er zijn de ‘hoofdelementen’ Toelichting en ArtikelgewijzeToelichting. Binnen het </w:t>
      </w:r>
      <w:r w:rsidR="00F95FC6" w:rsidRPr="00C245B0">
        <w:t>‘hoofdelement’ Toelichting</w:t>
      </w:r>
      <w:r w:rsidR="00F95FC6">
        <w:t xml:space="preserve"> kan worden gekozen tussen enerzijds een gestructureerde opzet met de onderliggende elementen AlgemeneToelichting en/of ArtikelgewijzeToelichting en anderzijds een vrije, niet nader gestructureerde opzet. Deze mogelijkheden stellen </w:t>
      </w:r>
      <w:r w:rsidR="00F95FC6" w:rsidRPr="00B14397">
        <w:t xml:space="preserve">medewerkers van bevoegde gezagen en adviesbureaus </w:t>
      </w:r>
      <w:r w:rsidR="00F95FC6">
        <w:t xml:space="preserve">die de standaard in hun omgevingsdocumenten toepassen en </w:t>
      </w:r>
      <w:r w:rsidR="00F95FC6" w:rsidRPr="004B6686">
        <w:t>bouwers van plansoftware</w:t>
      </w:r>
      <w:r w:rsidR="00F95FC6">
        <w:t xml:space="preserve"> voor lastige keuzes. Bovendien noodzaken ze </w:t>
      </w:r>
      <w:r w:rsidR="00F95FC6" w:rsidRPr="001B7E7B">
        <w:t xml:space="preserve">de applicaties die de tekst tonen </w:t>
      </w:r>
      <w:r w:rsidR="00F95FC6">
        <w:t>(</w:t>
      </w:r>
      <w:r w:rsidR="00F95FC6" w:rsidRPr="001B7E7B">
        <w:t>officielebekendmakingen.nl, de regelingenbanken op overheid.nl en DSO-LV</w:t>
      </w:r>
      <w:r w:rsidR="00F95FC6">
        <w:t xml:space="preserve">) om alle mogelijkheden te ondersteunen. Daarom zal in de toekomst de standaard zo worden aangepast dat er nog maar één modellering voor toelichtingen is, namelijk </w:t>
      </w:r>
      <w:r w:rsidR="00F95FC6" w:rsidRPr="00450D49">
        <w:t xml:space="preserve">het ‘hoofdelement’ Toelichting </w:t>
      </w:r>
      <w:r w:rsidR="00F95FC6">
        <w:t xml:space="preserve">met daarbinnen de </w:t>
      </w:r>
      <w:r w:rsidR="00F95FC6" w:rsidRPr="00450D49">
        <w:t>gestructureerde opzet</w:t>
      </w:r>
      <w:r w:rsidR="00F95FC6">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F95FC6" w:rsidRPr="007D430F">
        <w:t>geen gebruik te maken van het ‘hoofdelement’ ArtikelgewijzeToelichting en ook niet van de vrije, niet nader gestructureerde opzet met Divisies en Divisieteksten binnen het ‘hoofdelement’ Toelichting</w:t>
      </w:r>
      <w:r w:rsidR="00F95FC6">
        <w:t xml:space="preserve">. </w:t>
      </w:r>
      <w:r w:rsidR="00F95FC6">
        <w:br/>
        <w:t xml:space="preserve">De </w:t>
      </w:r>
      <w:r w:rsidR="00F95FC6" w:rsidRPr="00F31AEB">
        <w:t>toekomstige modellering</w:t>
      </w:r>
      <w:r w:rsidR="00F95FC6">
        <w:t xml:space="preserve"> bestaat er uit dat alleen gebruik wordt gemaakt van het ‘hoofdelement’ Toelichting en daarbinnen de </w:t>
      </w:r>
      <w:r w:rsidR="00F95FC6" w:rsidRPr="00E124F7">
        <w:t>gestructureerde opzet met de elementen AlgemeneToelichting en/of ArtikelgewijzeToelichting</w:t>
      </w:r>
      <w:r w:rsidR="00F95FC6">
        <w:t xml:space="preserve">. Een toelichting kan dan alleen een algemene toelichting bevatten, alleen een artikelsgewijze toelichting of allebei. De algemene toelichting en de </w:t>
      </w:r>
      <w:r w:rsidR="00F95FC6" w:rsidRPr="004F4391">
        <w:t>artikelsgewijze toelichting</w:t>
      </w:r>
      <w:r w:rsidR="00F95FC6">
        <w:t xml:space="preserve"> hebben verplicht een kop. De kop van het element Toelichting is verplicht wanneer de elementen </w:t>
      </w:r>
      <w:r w:rsidR="00F95FC6" w:rsidRPr="008E2DBE">
        <w:t xml:space="preserve">AlgemeneToelichting </w:t>
      </w:r>
      <w:r w:rsidR="00F95FC6">
        <w:t xml:space="preserve">en </w:t>
      </w:r>
      <w:r w:rsidR="00F95FC6" w:rsidRPr="008E2DBE">
        <w:t>ArtikelgewijzeToelichting</w:t>
      </w:r>
      <w:r w:rsidR="00F95FC6">
        <w:t xml:space="preserve"> allebei voorkomen. Wanneer slechts een van beide elementen voorkomt is de kop </w:t>
      </w:r>
      <w:r w:rsidR="00F95FC6" w:rsidRPr="0013127B">
        <w:t>van het element Toelichting</w:t>
      </w:r>
      <w:r w:rsidR="00F95FC6">
        <w:t xml:space="preserve"> optioneel: het bevoegd gezag mag dan zelf kiezen of het de toelichting al dan niet een kop geeft.</w:t>
      </w:r>
      <w:r w:rsidR="00F95FC6">
        <w:br/>
      </w:r>
      <w:r w:rsidR="00F95FC6" w:rsidRPr="006A1F47">
        <w:t xml:space="preserve">De daadwerkelijke inhoud van </w:t>
      </w:r>
      <w:r w:rsidR="00F95FC6">
        <w:t xml:space="preserve">algemene en artikelsgewijze toelichtingen </w:t>
      </w:r>
      <w:r w:rsidR="00F95FC6" w:rsidRPr="006A1F47">
        <w:t>staat in een of meer Divisieteksten, die desgewenst hiërarchisch kunnen worden gestructureerd in Divisies.</w:t>
      </w:r>
      <w:r w:rsidR="00FA44F2" w:rsidRPr="00FA44F2">
        <w:t xml:space="preserve"> </w:t>
      </w:r>
      <w:r w:rsidRPr="00677637">
        <w:t xml:space="preserve">Deze elementen van de Vrijetekststructuur en hun specificaties zijn beschreven in paragraaf </w:t>
      </w:r>
      <w:r w:rsidR="00262DD6">
        <w:rPr>
          <w:rStyle w:val="Verwijzing"/>
        </w:rPr>
        <w:fldChar w:fldCharType="begin"/>
      </w:r>
      <w:r w:rsidR="00262DD6">
        <w:instrText xml:space="preserve"> REF _Ref_6b9a0acc3a36cecc93a0bba241d3bb7b_1 \n \h </w:instrText>
      </w:r>
      <w:r w:rsidR="00262DD6">
        <w:rPr>
          <w:rStyle w:val="Verwijzing"/>
        </w:rPr>
      </w:r>
      <w:r w:rsidR="00262DD6">
        <w:rPr>
          <w:rStyle w:val="Verwijzing"/>
        </w:rPr>
        <w:fldChar w:fldCharType="separate"/>
      </w:r>
      <w:r w:rsidR="00C235A5">
        <w:t>5.3</w:t>
      </w:r>
      <w:r w:rsidR="00262DD6">
        <w:rPr>
          <w:rStyle w:val="Verwijzing"/>
        </w:rPr>
        <w:fldChar w:fldCharType="end"/>
      </w:r>
      <w:r w:rsidRPr="00677637">
        <w:t>.</w:t>
      </w:r>
      <w:r w:rsidRPr="00200984">
        <w:t xml:space="preserve"> </w:t>
      </w:r>
      <w:r w:rsidR="00B66CAA">
        <w:br/>
      </w:r>
      <w:r w:rsidR="00B66CAA" w:rsidRPr="00B66CAA">
        <w:t>Een Toelichting kan worden afgesloten met het element Sluiting. Aan een Toelichting kunnen een of meer Bijlagen worden toegevoegd.</w:t>
      </w:r>
      <w:r w:rsidR="00B66CA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 xml:space="preserve">dus wel te vinden </w:t>
      </w:r>
      <w:r w:rsidR="00294444">
        <w:t>in het publicatieblad</w:t>
      </w:r>
      <w:r w:rsidRPr="000841C9">
        <w:t>, maar niet in de regelingenbank op overheid.nl en niet in DSO-LV.</w:t>
      </w:r>
    </w:p>
    <w:p w14:paraId="085E71DA" w14:textId="75860E67" w:rsidR="00C235A5" w:rsidRDefault="00713915" w:rsidP="00713915">
      <w:pPr>
        <w:pStyle w:val="Opsommingnummers1"/>
      </w:pPr>
      <w:r w:rsidRPr="00CB735F">
        <w:rPr>
          <w:b/>
          <w:bCs/>
        </w:rPr>
        <w:t>ArtikelgewijzeToelichting</w:t>
      </w:r>
      <w:r w:rsidRPr="00782819">
        <w:t>:</w:t>
      </w:r>
      <w:r>
        <w:t xml:space="preserve"> </w:t>
      </w:r>
      <w:r w:rsidR="00FC0F45" w:rsidRPr="00FC0F45">
        <w:t xml:space="preserve">zoals bij nr </w:t>
      </w:r>
      <w:r w:rsidR="00294444">
        <w:t>6</w:t>
      </w:r>
      <w:r w:rsidR="00FC0F45" w:rsidRPr="00FC0F45">
        <w:t xml:space="preserve"> is beschreven wordt geadviseerd om alleen de toekomstige modellering te gebruiken en geen gebruik te maken van het ‘hoofdelement’ ArtikelgewijzeToelichting. </w:t>
      </w:r>
      <w:r w:rsidR="007C70AD">
        <w:t>In de praktijk wordt deze ‘losse’ artikelsgewijze toelichting niet gebruikt</w:t>
      </w:r>
      <w:r w:rsidR="00BC667D">
        <w:t>.</w:t>
      </w:r>
      <w:r>
        <w:t xml:space="preserve"> </w:t>
      </w:r>
      <w:r w:rsidR="00CC17E5" w:rsidRPr="00CC17E5">
        <w:t>Daarom vervalt dit element in een volgende versie van de standaard</w:t>
      </w:r>
      <w:r w:rsidR="00382C58">
        <w:t xml:space="preserve">, </w:t>
      </w:r>
      <w:r>
        <w:t xml:space="preserve">zijn in de norm in paragraaf </w:t>
      </w:r>
      <w:r w:rsidR="002C4C23" w:rsidRPr="00863F41">
        <w:rPr>
          <w:rStyle w:val="Verwijzing"/>
        </w:rPr>
        <w:fldChar w:fldCharType="begin"/>
      </w:r>
      <w:r w:rsidR="002C4C23" w:rsidRPr="00863F41">
        <w:rPr>
          <w:rStyle w:val="Verwijzing"/>
        </w:rPr>
        <w:instrText xml:space="preserve"> REF _Ref_d3ed1d1c43e51fd01408bd31d24fbff7_1 \n \h </w:instrText>
      </w:r>
      <w:r w:rsidR="002C4C23" w:rsidRPr="00863F41">
        <w:rPr>
          <w:rStyle w:val="Verwijzing"/>
        </w:rPr>
      </w:r>
      <w:r w:rsidR="002C4C23" w:rsidRPr="00863F41">
        <w:rPr>
          <w:rStyle w:val="Verwijzing"/>
        </w:rPr>
        <w:fldChar w:fldCharType="separate"/>
      </w:r>
      <w:r w:rsidR="00C235A5">
        <w:rPr>
          <w:rStyle w:val="Verwijzing"/>
        </w:rPr>
        <w:t>4.7.2.1.1</w:t>
      </w:r>
      <w:r w:rsidR="002C4C23" w:rsidRPr="00863F41">
        <w:rPr>
          <w:rStyle w:val="Verwijzing"/>
        </w:rPr>
        <w:fldChar w:fldCharType="end"/>
      </w:r>
      <w:r>
        <w:t xml:space="preserve"> de subelementen van de </w:t>
      </w:r>
      <w:r w:rsidRPr="00CD7932">
        <w:t>Artikelgewijze</w:t>
      </w:r>
      <w:r>
        <w:t xml:space="preserve">Toelichting niet opgenomen </w:t>
      </w:r>
      <w:r w:rsidR="00382C58" w:rsidRPr="00382C58">
        <w:t xml:space="preserve">en wordt </w:t>
      </w:r>
      <w:r w:rsidR="00382C58">
        <w:t>het element</w:t>
      </w:r>
      <w:r w:rsidR="00382C58" w:rsidRPr="00382C58">
        <w:t xml:space="preserve"> hier niet verder toegelicht</w:t>
      </w:r>
      <w:r>
        <w:t>.</w:t>
      </w:r>
    </w:p>
    <w:p w14:paraId="618A0358" w14:textId="2A4268D3" w:rsidR="00713915" w:rsidRDefault="00713915" w:rsidP="00713915">
      <w:pPr>
        <w:pStyle w:val="Opsommingnummers1"/>
      </w:pPr>
      <w:r>
        <w:rPr>
          <w:b/>
          <w:bCs/>
        </w:rPr>
        <w:lastRenderedPageBreak/>
        <w:t>Motivering</w:t>
      </w:r>
      <w:r w:rsidRPr="00782819">
        <w:t>:</w:t>
      </w:r>
      <w:r>
        <w:t xml:space="preserve"> </w:t>
      </w:r>
      <w:r w:rsidRPr="003525F3">
        <w:t xml:space="preserve">dit is de motivering oftewel de inhoudelijke onderbouwing van het Besluit. </w:t>
      </w:r>
      <w:r w:rsidR="00864225" w:rsidRPr="00864225">
        <w:t>In de praktijk</w:t>
      </w:r>
      <w:r w:rsidR="00864225">
        <w:t xml:space="preserve"> maakt het Rijk geen gebruik van het element Motivering. </w:t>
      </w:r>
      <w:r w:rsidR="00FE22F9" w:rsidRPr="00FE22F9">
        <w:t>Daarom vervalt dit element in een volgende versie van de standaard</w:t>
      </w:r>
      <w:r w:rsidR="00FE22F9">
        <w:t xml:space="preserve"> en </w:t>
      </w:r>
      <w:r w:rsidR="00FE22F9" w:rsidRPr="00FE22F9">
        <w:t xml:space="preserve">wordt </w:t>
      </w:r>
      <w:r w:rsidR="00FE22F9">
        <w:t>de Motivering</w:t>
      </w:r>
      <w:r w:rsidR="00FE22F9" w:rsidRPr="00FE22F9">
        <w:t xml:space="preserve"> hier niet verder toegelicht.</w:t>
      </w:r>
    </w:p>
    <w:p w14:paraId="06AF40E2" w14:textId="2217FACD" w:rsidR="00713915" w:rsidRDefault="00713915" w:rsidP="00713915">
      <w:pPr>
        <w:pStyle w:val="Opsommingnummers1"/>
      </w:pPr>
      <w:r>
        <w:rPr>
          <w:b/>
          <w:bCs/>
        </w:rPr>
        <w:t>Inhoudsopgave</w:t>
      </w:r>
      <w:r w:rsidRPr="00782819">
        <w:t>:</w:t>
      </w:r>
      <w:r>
        <w:t xml:space="preserve"> STOP maakt het mogelijk dat aan een Besluit een Inhoudsopgave wordt toegevoegd. </w:t>
      </w:r>
      <w:r w:rsidR="00C64D9F">
        <w:t>In de praktijk wordt het element Inhoudsopgave niet gebruikt.</w:t>
      </w:r>
      <w:r>
        <w:t xml:space="preserve"> </w:t>
      </w:r>
      <w:r w:rsidR="00C64D9F" w:rsidRPr="00C64D9F">
        <w:t xml:space="preserve">vervalt dit element in een volgende versie van de standaard, </w:t>
      </w:r>
      <w:r>
        <w:t xml:space="preserve">zijn in de norm in paragraaf </w:t>
      </w:r>
      <w:r w:rsidR="002C4C23" w:rsidRPr="00863F41">
        <w:rPr>
          <w:rStyle w:val="Verwijzing"/>
        </w:rPr>
        <w:fldChar w:fldCharType="begin"/>
      </w:r>
      <w:r w:rsidR="002C4C23" w:rsidRPr="00863F41">
        <w:rPr>
          <w:rStyle w:val="Verwijzing"/>
        </w:rPr>
        <w:instrText xml:space="preserve"> REF _Ref_d3ed1d1c43e51fd01408bd31d24fbff7_1 \n \h </w:instrText>
      </w:r>
      <w:r w:rsidR="002C4C23" w:rsidRPr="00863F41">
        <w:rPr>
          <w:rStyle w:val="Verwijzing"/>
        </w:rPr>
      </w:r>
      <w:r w:rsidR="002C4C23" w:rsidRPr="00863F41">
        <w:rPr>
          <w:rStyle w:val="Verwijzing"/>
        </w:rPr>
        <w:fldChar w:fldCharType="separate"/>
      </w:r>
      <w:r w:rsidR="00C235A5">
        <w:rPr>
          <w:rStyle w:val="Verwijzing"/>
        </w:rPr>
        <w:t>4.7.2.1.1</w:t>
      </w:r>
      <w:r w:rsidR="002C4C23" w:rsidRPr="00863F41">
        <w:rPr>
          <w:rStyle w:val="Verwijzing"/>
        </w:rPr>
        <w:fldChar w:fldCharType="end"/>
      </w:r>
      <w:r>
        <w:t xml:space="preserve"> de subelementen van de Inhoudsopgave niet opgenomen en wordt dit element niet </w:t>
      </w:r>
      <w:r w:rsidR="00C64D9F">
        <w:t xml:space="preserve">verder </w:t>
      </w:r>
      <w:r>
        <w:t>toegelicht.</w:t>
      </w:r>
    </w:p>
    <w:p w14:paraId="0C58BF86" w14:textId="77777777" w:rsidR="00713915" w:rsidRDefault="00713915" w:rsidP="00713915"/>
    <w:p w14:paraId="43B82B9B" w14:textId="6CAE28E2"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812540">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C235A5">
        <w:rPr>
          <w:rStyle w:val="Verwijzing"/>
        </w:rPr>
        <w:t>5.2.2.1.1</w:t>
      </w:r>
      <w:r w:rsidR="00047D03" w:rsidRPr="00863F41">
        <w:rPr>
          <w:rStyle w:val="Verwijzing"/>
        </w:rPr>
        <w:fldChar w:fldCharType="end"/>
      </w:r>
      <w:r>
        <w:t>.</w:t>
      </w:r>
    </w:p>
    <w:p w14:paraId="0B6DAE6E" w14:textId="19BDD4FA" w:rsidR="00713915" w:rsidRPr="00EF3AAD" w:rsidRDefault="00D266BA" w:rsidP="00713915">
      <w:r w:rsidRPr="00D266BA">
        <w:t>In de schema’s van STOP komt in een aantal hoofd- en subelementen het element InleidendeTekst -bedoeld voor niet-juridische contextinformatie- voor. 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