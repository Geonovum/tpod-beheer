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56FA8" w14:textId="77777777" w:rsidR="00E43714" w:rsidRDefault="00E43714" w:rsidP="00E43714">
      <w:pPr>
        <w:pStyle w:val="Kop5"/>
      </w:pPr>
      <w:bookmarkStart w:id="868" w:name="_Ref_3d8774c431872f036182dfee5f23a696_1"/>
      <w:r>
        <w:t>Kennisgeving ontwerpbesluit</w:t>
      </w:r>
      <w:bookmarkEnd w:id="868"/>
    </w:p>
    <w:p w14:paraId="0B496BB5" w14:textId="77777777" w:rsidR="00E43714" w:rsidRDefault="00E43714" w:rsidP="00E43714">
      <w:pPr>
        <w:pStyle w:val="Kop6"/>
      </w:pPr>
      <w:r>
        <w:t>Inhoud en aanlevering kennisgeving</w:t>
      </w:r>
    </w:p>
    <w:p w14:paraId="1AB5B2E8" w14:textId="2036B63A" w:rsidR="00E43714" w:rsidRDefault="00E43714" w:rsidP="00E43714">
      <w:r>
        <w:t xml:space="preserve">Zoals in paragraaf </w:t>
      </w:r>
      <w:r w:rsidR="007531E1">
        <w:fldChar w:fldCharType="begin"/>
      </w:r>
      <w:r w:rsidR="007531E1">
        <w:instrText xml:space="preserve"> REF _Ref_78a32f4903d793e5be088edbbce76bb9_1 \n \h </w:instrText>
      </w:r>
      <w:r w:rsidR="007531E1">
        <w:fldChar w:fldCharType="separate"/>
      </w:r>
      <w:r w:rsidR="00D33EA9">
        <w:t>10.4.3.1</w:t>
      </w:r>
      <w:r w:rsidR="007531E1">
        <w:fldChar w:fldCharType="end"/>
      </w:r>
      <w:r>
        <w:t xml:space="preserve"> al is beschreven moet </w:t>
      </w:r>
      <w:r w:rsidRPr="00984B9E">
        <w:t xml:space="preserve">de gemeente </w:t>
      </w:r>
      <w:r>
        <w:t xml:space="preserve">voorafgaand aan de terinzagelegging in het gemeenteblad kennis geven van het ontwerpbesluit. </w:t>
      </w:r>
      <w:r w:rsidRPr="00396043">
        <w:t>De kennisgeving vermeldt in ieder geval</w:t>
      </w:r>
      <w:r>
        <w:t>:</w:t>
      </w:r>
    </w:p>
    <w:p w14:paraId="479D31F1" w14:textId="756DF52F" w:rsidR="00E43714" w:rsidRDefault="00E43714" w:rsidP="00E43714">
      <w:pPr>
        <w:pStyle w:val="Opsommingtekens1"/>
      </w:pPr>
      <w:r w:rsidRPr="00280D33">
        <w:t>een zakelijke weergave van de inhoud</w:t>
      </w:r>
      <w:r>
        <w:t xml:space="preserve"> van het ontwerpbesluit;</w:t>
      </w:r>
    </w:p>
    <w:p w14:paraId="7491C536" w14:textId="77777777" w:rsidR="00E43714" w:rsidRDefault="00E43714" w:rsidP="00E43714">
      <w:pPr>
        <w:pStyle w:val="Opsommingtekens2"/>
      </w:pPr>
      <w:r w:rsidRPr="00E515C0">
        <w:t>een beschrijving van het betreffende object of de betreffende activiteit en, in voorkomend geval, de locatie daarvan;</w:t>
      </w:r>
    </w:p>
    <w:p w14:paraId="1747A095" w14:textId="77777777" w:rsidR="00E43714" w:rsidRDefault="00E43714" w:rsidP="00E43714">
      <w:pPr>
        <w:pStyle w:val="Opsommingtekens2"/>
      </w:pPr>
      <w:r w:rsidRPr="00D875F8">
        <w:lastRenderedPageBreak/>
        <w:t>een zodanige beschrijving van het ontwerpbesluit en het beoogde rechtsgevolg daarvan dat potentiële belanghebbenden eruit kunnen afleiden in hoeverre zij in hun belangen worden geraakt</w:t>
      </w:r>
      <w:r>
        <w:t>;</w:t>
      </w:r>
    </w:p>
    <w:p w14:paraId="31E82043" w14:textId="77777777" w:rsidR="00E43714" w:rsidRDefault="00E43714" w:rsidP="00E43714">
      <w:pPr>
        <w:pStyle w:val="Opsommingtekens1"/>
      </w:pPr>
      <w:r w:rsidRPr="003A0239">
        <w:t>de wijze waarop en de periode waarin de stukken waar de kennisgeving betrekking op heeft voor eenieder ter inzage liggen;</w:t>
      </w:r>
    </w:p>
    <w:p w14:paraId="312A83A8" w14:textId="77777777" w:rsidR="00E43714" w:rsidRDefault="00E43714" w:rsidP="00E43714">
      <w:pPr>
        <w:pStyle w:val="Opsommingtekens1"/>
      </w:pPr>
      <w:r w:rsidRPr="003A0239">
        <w:t>wie in de gelegenheid worden gesteld om zienswijzen naar voren te brengen;</w:t>
      </w:r>
    </w:p>
    <w:p w14:paraId="47098B4A" w14:textId="77777777" w:rsidR="00E43714" w:rsidRDefault="00E43714" w:rsidP="00E43714">
      <w:pPr>
        <w:pStyle w:val="Opsommingtekens1"/>
      </w:pPr>
      <w:r w:rsidRPr="003A0239">
        <w:t>op welke wijze dit kan geschieden</w:t>
      </w:r>
      <w:r>
        <w:t>.</w:t>
      </w:r>
    </w:p>
    <w:p w14:paraId="33564473" w14:textId="2D046967" w:rsidR="00ED0A54" w:rsidRDefault="00E43714" w:rsidP="00E43714">
      <w:r w:rsidRPr="001E2CB4">
        <w:t xml:space="preserve">Om de </w:t>
      </w:r>
      <w:r>
        <w:t xml:space="preserve">kennisgeving aan de LVBB aan te kunnen leveren en </w:t>
      </w:r>
      <w:r w:rsidRPr="001E2CB4">
        <w:t xml:space="preserve">in het gemeenteblad te </w:t>
      </w:r>
      <w:r>
        <w:t xml:space="preserve">plaatsen moet deze voldoen aan de specificaties voor de kennisgeving, die in paragraaf </w:t>
      </w:r>
      <w:r w:rsidR="00654530">
        <w:fldChar w:fldCharType="begin"/>
      </w:r>
      <w:r w:rsidR="00654530">
        <w:instrText xml:space="preserve"> REF _Ref_67ca20c084a5f79a510fac80fd20bba1_3 \n \h </w:instrText>
      </w:r>
      <w:r w:rsidR="00654530">
        <w:fldChar w:fldCharType="separate"/>
      </w:r>
      <w:r w:rsidR="00D33EA9">
        <w:t>10.2.2</w:t>
      </w:r>
      <w:r w:rsidR="00654530">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06198F15" w14:textId="0F8CAD26" w:rsidR="00E43714" w:rsidRDefault="00E43714" w:rsidP="00E43714">
      <w:r>
        <w:t>B</w:t>
      </w:r>
      <w:r w:rsidRPr="002A55E0">
        <w:t xml:space="preserve">ij </w:t>
      </w:r>
      <w:r>
        <w:t xml:space="preserve">de kennisgeving </w:t>
      </w:r>
      <w:r w:rsidRPr="002A55E0">
        <w:t>moet</w:t>
      </w:r>
      <w:r>
        <w:t xml:space="preserve"> de gemeente</w:t>
      </w:r>
      <w:r w:rsidRPr="002A55E0">
        <w:t xml:space="preserve"> </w:t>
      </w:r>
      <w:r>
        <w:t>KennisgevingMetadata</w:t>
      </w:r>
      <w:r w:rsidRPr="002A55E0">
        <w:t xml:space="preserve"> en informatie over het </w:t>
      </w:r>
      <w:r>
        <w:t>P</w:t>
      </w:r>
      <w:r w:rsidRPr="002A55E0">
        <w:t>rocedureverloop meelever</w:t>
      </w:r>
      <w:r>
        <w:t>en</w:t>
      </w:r>
      <w:r w:rsidRPr="002A55E0">
        <w:t xml:space="preserve">. </w:t>
      </w:r>
      <w:r>
        <w:t xml:space="preserve">De gemeente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1D92D6AC" w14:textId="77777777" w:rsidR="00E43714" w:rsidRDefault="00E43714" w:rsidP="00E43714">
      <w:r w:rsidRPr="00F82285">
        <w:t xml:space="preserve">NB: de kennisgeving komt wel in </w:t>
      </w:r>
      <w:r>
        <w:t>het gemeente</w:t>
      </w:r>
      <w:r w:rsidRPr="00F82285">
        <w:t>blad, maar wordt niet in DSO-LV getoond. In DSO-LV wordt wel gebruik gemaakt van informatie uit (de metadata bij) de kennisgeving.</w:t>
      </w:r>
    </w:p>
    <w:p w14:paraId="2542473F" w14:textId="77777777" w:rsidR="00E43714" w:rsidRDefault="00E43714" w:rsidP="00E43714">
      <w:pPr>
        <w:pStyle w:val="Kop6"/>
      </w:pPr>
      <w:r>
        <w:t>KennisgevingMetadata</w:t>
      </w:r>
    </w:p>
    <w:p w14:paraId="7AB40FA7" w14:textId="2D3351EC" w:rsidR="00E43714" w:rsidRDefault="00E43714" w:rsidP="00E43714">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_Ref_cf193a736a60f1c324bc4dc117c5dd42_1 \n \h </w:instrText>
      </w:r>
      <w:r>
        <w:fldChar w:fldCharType="separate"/>
      </w:r>
      <w:r w:rsidR="00D33EA9">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wijziging van het omgevingsplan </w:t>
      </w:r>
      <w:r>
        <w:t>aangegeven hoe ze moeten worden toegepast</w:t>
      </w:r>
      <w:r w:rsidRPr="00C33739">
        <w:t>.</w:t>
      </w:r>
    </w:p>
    <w:p w14:paraId="68C97CB7" w14:textId="77777777" w:rsidR="00E43714" w:rsidRDefault="00E43714" w:rsidP="00E43714"/>
    <w:p w14:paraId="14C26CD9" w14:textId="77777777" w:rsidR="00E43714" w:rsidRDefault="00E43714" w:rsidP="00E43714">
      <w:pPr>
        <w:pStyle w:val="Opsommingtekens1"/>
      </w:pPr>
      <w:r w:rsidRPr="00336BA1">
        <w:rPr>
          <w:i/>
          <w:iCs/>
        </w:rPr>
        <w:t>eindverantwoordelijke</w:t>
      </w:r>
      <w:r>
        <w:t>: kies uit de STOP-waardelijst voor gemeente (de identificatiecode van) de betreffende gemeente.</w:t>
      </w:r>
    </w:p>
    <w:p w14:paraId="01D677AF" w14:textId="77777777" w:rsidR="00E43714" w:rsidRDefault="00E43714" w:rsidP="00E43714">
      <w:pPr>
        <w:pStyle w:val="Opsommingtekens1"/>
      </w:pPr>
      <w:r w:rsidRPr="00336BA1">
        <w:rPr>
          <w:i/>
          <w:iCs/>
        </w:rPr>
        <w:t>maker</w:t>
      </w:r>
      <w:r>
        <w:t>: kies uit de STOP-waardelijst voor gemeente (de identificatiecode van) de betreffende gemeente.</w:t>
      </w:r>
    </w:p>
    <w:p w14:paraId="1BBA268E" w14:textId="2264FCC4" w:rsidR="00E43714" w:rsidRDefault="00E43714" w:rsidP="00E43714">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ontwerpbesluit tot </w:t>
      </w:r>
      <w:r w:rsidRPr="002D2C34">
        <w:t>wijziging van het omgevingsplan voor de bouw van 300 woningen in het Westerkwartier</w:t>
      </w:r>
      <w:r>
        <w:t>’</w:t>
      </w:r>
      <w:r w:rsidRPr="002D2C34">
        <w:t>.</w:t>
      </w:r>
    </w:p>
    <w:p w14:paraId="4F65CEFC" w14:textId="77777777" w:rsidR="00E43714" w:rsidRDefault="00E43714" w:rsidP="00E43714">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C26946" w14:textId="77777777" w:rsidR="00E43714" w:rsidRPr="007A0873" w:rsidRDefault="00E43714" w:rsidP="00E43714">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304D6019" w14:textId="77777777" w:rsidR="00E43714" w:rsidRPr="007A0873" w:rsidRDefault="00E43714" w:rsidP="00E43714">
      <w:pPr>
        <w:pStyle w:val="Opsommingtekens1"/>
      </w:pPr>
      <w:r w:rsidRPr="007A0873">
        <w:rPr>
          <w:i/>
          <w:iCs/>
        </w:rPr>
        <w:t>soortKennisgeving</w:t>
      </w:r>
      <w:r w:rsidRPr="007A0873">
        <w:t xml:space="preserve">: </w:t>
      </w:r>
      <w:r>
        <w:t xml:space="preserve">kies </w:t>
      </w:r>
      <w:r w:rsidRPr="007A0873">
        <w:t>de waarde KennisgevingBesluittermijnen.</w:t>
      </w:r>
    </w:p>
    <w:p w14:paraId="236C655E" w14:textId="77777777" w:rsidR="00E43714" w:rsidRPr="007A0873" w:rsidRDefault="00E43714" w:rsidP="00E43714">
      <w:pPr>
        <w:pStyle w:val="Kop6"/>
      </w:pPr>
      <w:r w:rsidRPr="007A0873">
        <w:lastRenderedPageBreak/>
        <w:t>Procedureverloop</w:t>
      </w:r>
    </w:p>
    <w:p w14:paraId="1079892A" w14:textId="6F4AD6B7" w:rsidR="00E43714" w:rsidRDefault="00E43714" w:rsidP="00E43714">
      <w:r>
        <w:t>M</w:t>
      </w:r>
      <w:r w:rsidRPr="007A0873">
        <w:t xml:space="preserve">et de module Procedureverloop </w:t>
      </w:r>
      <w:r>
        <w:t xml:space="preserve">wordt </w:t>
      </w:r>
      <w:r w:rsidRPr="007A0873">
        <w:t xml:space="preserve">informatie over het verloop van de procedure </w:t>
      </w:r>
      <w:r>
        <w:t>van het besluit tot wijziging van het omgevingsplan</w:t>
      </w:r>
      <w:r w:rsidRPr="007A0873">
        <w:t xml:space="preserve"> en de verschillende stappen daarin bijgehouden.</w:t>
      </w:r>
      <w:r>
        <w:t xml:space="preserve"> In paragraaf </w:t>
      </w:r>
      <w:r>
        <w:fldChar w:fldCharType="begin"/>
      </w:r>
      <w:r>
        <w:instrText xml:space="preserve"> REF _Ref_3a5c3daf94a936f7d1a83be4092a7a99_2 \n \h </w:instrText>
      </w:r>
      <w:r>
        <w:fldChar w:fldCharType="separate"/>
      </w:r>
      <w:r w:rsidR="00D33EA9">
        <w:t>10.3.5</w:t>
      </w:r>
      <w:r>
        <w:fldChar w:fldCharType="end"/>
      </w:r>
      <w:r>
        <w:t xml:space="preserve"> is beschreven hoe het doorgeven van procedure-informatie met het Procedureverloop werkt. Hierna is aangegeven hoe dat concreet bij de kennisgeving </w:t>
      </w:r>
      <w:r w:rsidRPr="008A734C">
        <w:t xml:space="preserve">behorend bij een </w:t>
      </w:r>
      <w:r>
        <w:t>ontwerpbesluit tot wijziging van het omgevingsplan moet worden toegepast.</w:t>
      </w:r>
    </w:p>
    <w:p w14:paraId="7363CA78" w14:textId="1D4C645E" w:rsidR="00ED0A54" w:rsidRPr="007A0873" w:rsidRDefault="00E43714" w:rsidP="00E43714">
      <w:r w:rsidRPr="007A0873">
        <w:t xml:space="preserve">Zoals in paragraaf </w:t>
      </w:r>
      <w:r w:rsidR="0032121F">
        <w:fldChar w:fldCharType="begin"/>
      </w:r>
      <w:r w:rsidR="0032121F">
        <w:instrText xml:space="preserve"> REF _Ref_1e18edd3123039e1bee4900ee8ebd21c_5 \n \h </w:instrText>
      </w:r>
      <w:r w:rsidR="0032121F">
        <w:fldChar w:fldCharType="separate"/>
      </w:r>
      <w:r w:rsidR="00D33EA9">
        <w:t>10.4.3.2.3</w:t>
      </w:r>
      <w:r w:rsidR="0032121F">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237A334A" w14:textId="565B53D4" w:rsidR="00E43714" w:rsidRDefault="00E43714" w:rsidP="00E43714">
      <w:r>
        <w:t>Bij beide manieren wordt bij de kennisgeving van het ontwerpbesluit het Procedureverloop met een Procedureverloopmutatie aangeleverd. Daarmee worden aan het Procedureverloop de volgende gegevens toegevoegd:</w:t>
      </w:r>
    </w:p>
    <w:p w14:paraId="220E6810" w14:textId="77777777" w:rsidR="00E43714" w:rsidRDefault="00E43714" w:rsidP="00E43714">
      <w:pPr>
        <w:pStyle w:val="Opsommingtekens1"/>
      </w:pPr>
      <w:r>
        <w:t>Procedurestap</w:t>
      </w:r>
    </w:p>
    <w:p w14:paraId="1DBB00E9" w14:textId="77777777" w:rsidR="00E43714" w:rsidRDefault="00E43714" w:rsidP="00E43714">
      <w:pPr>
        <w:pStyle w:val="Opsommingtekens2"/>
      </w:pPr>
      <w:r w:rsidRPr="00AF097F">
        <w:rPr>
          <w:i/>
          <w:iCs/>
        </w:rPr>
        <w:t>soortStap</w:t>
      </w:r>
      <w:r>
        <w:t>: kies uit de STOP-waardelijst Procedurestap_ontwerp de waarde ‘</w:t>
      </w:r>
      <w:r w:rsidRPr="00541BF1">
        <w:t>Begin inzagetermijn</w:t>
      </w:r>
      <w:r>
        <w:t>’.</w:t>
      </w:r>
    </w:p>
    <w:p w14:paraId="2A1EAEFB" w14:textId="77777777" w:rsidR="00E43714" w:rsidRDefault="00E43714" w:rsidP="00E43714">
      <w:pPr>
        <w:pStyle w:val="Opsommingtekens2"/>
      </w:pPr>
      <w:r w:rsidRPr="00AF097F">
        <w:rPr>
          <w:i/>
          <w:iCs/>
        </w:rPr>
        <w:t>voltooidOp</w:t>
      </w:r>
      <w:r>
        <w:t>: vul de datum in waarop de inzagetermijn van het ontwerpbesluit start.</w:t>
      </w:r>
    </w:p>
    <w:p w14:paraId="762B9FD5" w14:textId="77777777" w:rsidR="00E43714" w:rsidRDefault="00E43714" w:rsidP="00E43714">
      <w:pPr>
        <w:pStyle w:val="Opsommingtekens1"/>
      </w:pPr>
      <w:r>
        <w:t>Procedurestap</w:t>
      </w:r>
    </w:p>
    <w:p w14:paraId="029FA79E" w14:textId="77777777" w:rsidR="00E43714" w:rsidRDefault="00E43714" w:rsidP="00E43714">
      <w:pPr>
        <w:pStyle w:val="Opsommingtekens2"/>
      </w:pPr>
      <w:r w:rsidRPr="00AF097F">
        <w:rPr>
          <w:i/>
          <w:iCs/>
        </w:rPr>
        <w:t>soortStap</w:t>
      </w:r>
      <w:r>
        <w:t xml:space="preserve">: kies uit de STOP-waardelijst Procedurestap_ontwerp de waarde ‘Einde </w:t>
      </w:r>
      <w:r w:rsidRPr="00AF097F">
        <w:t>inzagetermijn</w:t>
      </w:r>
      <w:r>
        <w:t>’</w:t>
      </w:r>
    </w:p>
    <w:p w14:paraId="41EE07FA" w14:textId="6EE422C6" w:rsidR="00E43714" w:rsidRDefault="00E43714" w:rsidP="00E43714">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5B1546F1" w14:textId="77777777" w:rsidR="00C64D10" w:rsidRDefault="00E43714" w:rsidP="00E43714">
      <w:pPr>
        <w:pStyle w:val="Opsommingtekens1"/>
      </w:pPr>
      <w:r w:rsidRPr="004E5084">
        <w:rPr>
          <w:i/>
          <w:iCs/>
        </w:rPr>
        <w:t>bekendOp</w:t>
      </w:r>
      <w:r>
        <w:t>:</w:t>
      </w:r>
      <w:r w:rsidRPr="00CC5184">
        <w:t xml:space="preserve"> </w:t>
      </w:r>
      <w:r>
        <w:t xml:space="preserve">vul de datum in waarop de kennisgeving in het </w:t>
      </w:r>
      <w:r w:rsidR="00C8119D">
        <w:t>gemeenteblad</w:t>
      </w:r>
      <w:r>
        <w:t xml:space="preserve"> wordt gepubliceerd.</w:t>
      </w:r>
    </w:p>
    <w:p w14:paraId="2E52D470" w14:textId="77777777" w:rsidR="00E43714" w:rsidRPr="009722B8" w:rsidRDefault="00E43714" w:rsidP="00E43714">
      <w:r>
        <w:t xml:space="preserve">Gebruik in deze fase van de procedure het gegeven </w:t>
      </w:r>
      <w:r w:rsidRPr="003E0BDA">
        <w:rPr>
          <w:i/>
          <w:iCs/>
        </w:rPr>
        <w:t>meerInformatie</w:t>
      </w:r>
      <w:r>
        <w:t xml:space="preserve"> niet.</w:t>
      </w:r>
    </w:p>
    <w:p w14:paraId="3AACA4BB" w14:textId="180CD555" w:rsidR="00E43714" w:rsidRDefault="00E43714" w:rsidP="00E43714">
      <w:pPr>
        <w:pStyle w:val="Kader"/>
      </w:pPr>
      <w:r>
        <w:rPr>
          <w:noProof/>
        </w:rPr>
        <mc:AlternateContent>
          <mc:Choice Requires="wps">
            <w:drawing>
              <wp:inline distT="0" distB="0" distL="0" distR="0" wp14:anchorId="76A38DD3" wp14:editId="3F60CBBC">
                <wp:extent cx="5400040" cy="1163222"/>
                <wp:effectExtent l="0" t="0" r="22860" b="16510"/>
                <wp:docPr id="953394669" name="Tekstvak 953394669"/>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5D9D4CC6" w14:textId="1145EB53" w:rsidR="00E43714" w:rsidRDefault="00E43714" w:rsidP="00E43714">
                            <w:pPr>
                              <w:rPr>
                                <w:b/>
                                <w:bCs/>
                              </w:rPr>
                            </w:pPr>
                            <w:r w:rsidRPr="0069163B">
                              <w:rPr>
                                <w:b/>
                                <w:bCs/>
                              </w:rPr>
                              <w:t>Toekomstige functionaliteit</w:t>
                            </w:r>
                          </w:p>
                          <w:p w14:paraId="76971D58" w14:textId="372ED08C"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1A035F4E" w:rsidR="000B2158" w:rsidRDefault="000B2158" w:rsidP="00E43714"/>
                          <w:p w14:paraId="6E6FCD98" w14:textId="6095FC4A" w:rsidR="000B2158" w:rsidRPr="00694434" w:rsidRDefault="000B2158" w:rsidP="000B2158">
                            <w:pPr>
                              <w:rPr>
                                <w:b/>
                                <w:bCs/>
                              </w:rPr>
                            </w:pPr>
                            <w:r w:rsidRPr="00694434">
                              <w:rPr>
                                <w:b/>
                                <w:bCs/>
                              </w:rPr>
                              <w:t>Workaround</w:t>
                            </w:r>
                          </w:p>
                          <w:p w14:paraId="2C8D420B" w14:textId="1FD12D0F" w:rsidR="00ED0A54" w:rsidRDefault="000B2158" w:rsidP="000B2158">
                            <w:r>
                              <w:t>Zolang dit niet in de DSO-keten is geïmplementeerd, is het verplicht een module Procedureverloop bij het ontwerpbesluit aan te leveren en die door de kennisgeving te muteren.</w:t>
                            </w:r>
                          </w:p>
                          <w:p w14:paraId="38BA2D3A" w14:textId="422B5E7D" w:rsidR="000B2158" w:rsidRPr="00B85351" w:rsidRDefault="000B2158" w:rsidP="000B2158">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6A38DD3" id="Tekstvak 953394669" o:spid="_x0000_s1055"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MAIAAFsEAAAOAAAAZHJzL2Uyb0RvYy54bWysVE1v2zAMvQ/YfxB0X/zRJFuNOEWWIsOA&#10;oC2QDj0rshwbk0VBUmJnv36UbCdBt9Owi0zpURT5HunFQ9dIchLG1qBymkxiSoTiUNTqkNMfr5tP&#10;Xyi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i5ym92PFeyjOSISBvkes5psa42+ZdS/MYFNggdjo7hmXUgImBYNFSQXm19/OvT9qhSglLTZZ&#10;ThVOASXyu0IN75OpZ82FzXT2OcWNuUX2t4g6NmvAOhMcKM2D6f2dHM3SQPOG07DybyLEFMeXc+pG&#10;c+36xsdp4mK1Ck7YhZq5rdpp7kOPrL52b8zoQS2HQj/B2Iwseyda7+tvWr06OpQuKOpp7jkd2McO&#10;Dj0xTJsfkdt98Lr+E5a/AQ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AZf6f8wAgAAWwQAAA4AAAAAAAAAAAAAAAAALgIAAGRy&#10;cy9lMm9Eb2MueG1sUEsBAi0AFAAGAAgAAAAhAKvr00DbAAAABQEAAA8AAAAAAAAAAAAAAAAAigQA&#10;AGRycy9kb3ducmV2LnhtbFBLBQYAAAAABAAEAPMAAACSBQAAAAA=&#10;" filled="f" strokeweight=".5pt">
                <v:textbox style="mso-fit-shape-to-text:t">
                  <w:txbxContent>
                    <w:p w14:paraId="5D9D4CC6" w14:textId="1145EB53" w:rsidR="00E43714" w:rsidRDefault="00E43714" w:rsidP="00E43714">
                      <w:pPr>
                        <w:rPr>
                          <w:b/>
                          <w:bCs/>
                        </w:rPr>
                      </w:pPr>
                      <w:r w:rsidRPr="0069163B">
                        <w:rPr>
                          <w:b/>
                          <w:bCs/>
                        </w:rPr>
                        <w:t>Toekomstige functionaliteit</w:t>
                      </w:r>
                    </w:p>
                    <w:p w14:paraId="76971D58" w14:textId="372ED08C" w:rsidR="00E43714" w:rsidRDefault="00E43714" w:rsidP="00E43714">
                      <w:r w:rsidRPr="007A0873">
                        <w:t xml:space="preserve">In de </w:t>
                      </w:r>
                      <w:r w:rsidR="00CB5BB0">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782C5BD9" w14:textId="1A035F4E" w:rsidR="000B2158" w:rsidRDefault="000B2158" w:rsidP="00E43714"/>
                    <w:p w14:paraId="6E6FCD98" w14:textId="6095FC4A" w:rsidR="000B2158" w:rsidRPr="00694434" w:rsidRDefault="000B2158" w:rsidP="000B2158">
                      <w:pPr>
                        <w:rPr>
                          <w:b/>
                          <w:bCs/>
                        </w:rPr>
                      </w:pPr>
                      <w:r w:rsidRPr="00694434">
                        <w:rPr>
                          <w:b/>
                          <w:bCs/>
                        </w:rPr>
                        <w:t>Workaround</w:t>
                      </w:r>
                    </w:p>
                    <w:p w14:paraId="2C8D420B" w14:textId="1FD12D0F" w:rsidR="00ED0A54" w:rsidRDefault="000B2158" w:rsidP="000B2158">
                      <w:r>
                        <w:t>Zolang dit niet in de DSO-keten is geïmplementeerd, is het verplicht een module Procedureverloop bij het ontwerpbesluit aan te leveren en die door de kennisgeving te muteren.</w:t>
                      </w:r>
                    </w:p>
                    <w:p w14:paraId="38BA2D3A" w14:textId="422B5E7D" w:rsidR="000B2158" w:rsidRPr="00B85351" w:rsidRDefault="000B2158" w:rsidP="000B2158">
                      <w:r>
                        <w:t>NB: de module Procedureverloop bij het ontwerpbesluit mag niet leeg zijn.</w:t>
                      </w:r>
                    </w:p>
                  </w:txbxContent>
                </v:textbox>
                <w10:anchorlock/>
              </v:shape>
            </w:pict>
          </mc:Fallback>
        </mc:AlternateContent>
      </w:r>
    </w:p>
    <w:p w14:paraId="0C385DD2" w14:textId="77777777" w:rsidR="00E43714" w:rsidRDefault="00E43714" w:rsidP="00E43714">
      <w:pPr>
        <w:pStyle w:val="Kop6"/>
      </w:pPr>
      <w:r>
        <w:t>Datum publicatie kennisgeving</w:t>
      </w:r>
    </w:p>
    <w:p w14:paraId="69740A7E" w14:textId="77777777" w:rsidR="00E43714" w:rsidRDefault="00E43714" w:rsidP="00E43714">
      <w:r w:rsidRPr="00356C0D">
        <w:t xml:space="preserve">De </w:t>
      </w:r>
      <w:r>
        <w:t xml:space="preserve">gemeente moet de </w:t>
      </w:r>
      <w:r w:rsidRPr="00356C0D">
        <w:t xml:space="preserve">datum waarop </w:t>
      </w:r>
      <w:r>
        <w:t>zij</w:t>
      </w:r>
      <w:r w:rsidRPr="00356C0D">
        <w:t xml:space="preserve"> wil dat de kennisgeving in het gemeenteblad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