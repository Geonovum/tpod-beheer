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1E44D" w14:textId="77777777" w:rsidR="00112579" w:rsidRDefault="00112579" w:rsidP="00112579">
      <w:pPr>
        <w:pStyle w:val="Kop5"/>
      </w:pPr>
      <w:bookmarkStart w:id="916" w:name="_Ref_d8971ca6ff268e128defcf565cee30c0_1"/>
      <w:r>
        <w:t>Aanleveren ontwerpbesluit</w:t>
      </w:r>
      <w:bookmarkEnd w:id="916"/>
    </w:p>
    <w:p w14:paraId="055030EC" w14:textId="2CB3C1D4" w:rsidR="00112579" w:rsidRDefault="00112579" w:rsidP="00112579">
      <w:r w:rsidRPr="00410D00">
        <w:t>Ten behoeve van de</w:t>
      </w:r>
      <w:r>
        <w:t xml:space="preserve"> interne ambtelijke en bestuurlijke besluitvorming binnen </w:t>
      </w:r>
      <w:r w:rsidR="006C0F85" w:rsidRPr="006C0F85">
        <w:t xml:space="preserve">de provincie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w:t>
      </w:r>
      <w:r w:rsidR="006C0F85">
        <w:t>provinciale</w:t>
      </w:r>
      <w:r w:rsidRPr="00AD7092">
        <w:t xml:space="preserve"> plansoftware een ontwerpbesluit </w:t>
      </w:r>
      <w:r>
        <w:t>t</w:t>
      </w:r>
      <w:r w:rsidRPr="007832B4">
        <w:t xml:space="preserve">en behoeve van de publicatie </w:t>
      </w:r>
      <w:r>
        <w:t xml:space="preserve">in het </w:t>
      </w:r>
      <w:r w:rsidR="00595264">
        <w:t>provinciaal 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74128D" w:rsidRPr="0074128D">
        <w:t xml:space="preserve">In de Regeling staat de volledige initiële regeling (bij het instellen van de omgevingsverordening) of de wijzigingsinstructies voor de geconsolideerde regeling (bij een wijziging van de omgevingsverordening).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13F31187" w14:textId="3A1F2169" w:rsidR="00ED0A54" w:rsidRDefault="00112579" w:rsidP="00112579">
      <w:r>
        <w:t xml:space="preserve">Om de mededeling van het ontwerpbesluit in het </w:t>
      </w:r>
      <w:r w:rsidR="00595264">
        <w:t>provinciaal 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zijn gegeven. Aanvullend daarop moet </w:t>
      </w:r>
      <w:r w:rsidR="00595264">
        <w:t xml:space="preserve">de provincie </w:t>
      </w:r>
      <w:r>
        <w:t xml:space="preserve">metadata over besluit en regeling en informatie over het Procedureverloop en de consolidatie meeleveren. </w:t>
      </w:r>
      <w:r w:rsidR="00595264">
        <w:t xml:space="preserve">De provincie </w:t>
      </w:r>
      <w:r w:rsidRPr="005B082D">
        <w:t>moet ook een publicatieopdracht aan de LVBB aanlever</w:t>
      </w:r>
      <w:r>
        <w:t>en</w:t>
      </w:r>
      <w:r w:rsidRPr="005B082D">
        <w:t xml:space="preserve">, waarin </w:t>
      </w:r>
      <w:r>
        <w:t xml:space="preserve">zij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4DE6E13F" w14:textId="6EF416DF" w:rsidR="00112579" w:rsidRDefault="00112579" w:rsidP="00112579">
      <w:pPr>
        <w:pStyle w:val="Kop6"/>
      </w:pPr>
      <w:r>
        <w:t>BesluitMetadata</w:t>
      </w:r>
    </w:p>
    <w:p w14:paraId="7CDD2066" w14:textId="57519156" w:rsidR="00ED0A54" w:rsidRDefault="00112579" w:rsidP="00112579">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t>
      </w:r>
      <w:r w:rsidR="003E27B9">
        <w:t xml:space="preserve">vaststelling of </w:t>
      </w:r>
      <w:r>
        <w:t xml:space="preserve">wijziging van </w:t>
      </w:r>
      <w:r w:rsidR="003E27B9">
        <w:t xml:space="preserve">de omgevingsverordening </w:t>
      </w:r>
      <w:r>
        <w:t>aangegeven hoe ze moeten worden toegepast.</w:t>
      </w:r>
    </w:p>
    <w:p w14:paraId="3D7C096F" w14:textId="4A30E6EF" w:rsidR="00112579" w:rsidRDefault="00112579" w:rsidP="00112579"/>
    <w:p w14:paraId="5A82BF10" w14:textId="717E1469" w:rsidR="00112579" w:rsidRDefault="00112579" w:rsidP="00112579">
      <w:pPr>
        <w:pStyle w:val="Opsommingtekens1"/>
      </w:pPr>
      <w:r w:rsidRPr="00073B3E">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64E8BD8D" w14:textId="0CE1F57C" w:rsidR="00112579" w:rsidRDefault="00112579" w:rsidP="00112579">
      <w:pPr>
        <w:pStyle w:val="Opsommingtekens1"/>
      </w:pPr>
      <w:r w:rsidRPr="00073B3E">
        <w:rPr>
          <w:i/>
          <w:iCs/>
        </w:rPr>
        <w:t>maker</w:t>
      </w:r>
      <w:r>
        <w:t xml:space="preserve">: kies uit de STOP-waardelijst voor </w:t>
      </w:r>
      <w:r w:rsidR="00595264">
        <w:t xml:space="preserve">provincie </w:t>
      </w:r>
      <w:r>
        <w:t xml:space="preserve">(de identificatiecode van) de betreffende </w:t>
      </w:r>
      <w:r w:rsidR="00595264">
        <w:t>provincie.</w:t>
      </w:r>
    </w:p>
    <w:p w14:paraId="4FBCA3E9" w14:textId="71A99F4C" w:rsidR="00112579" w:rsidRDefault="00112579" w:rsidP="00112579">
      <w:pPr>
        <w:pStyle w:val="Opsommingtekens1"/>
      </w:pPr>
      <w:r w:rsidRPr="00073B3E">
        <w:rPr>
          <w:i/>
          <w:iCs/>
        </w:rPr>
        <w:t>soortBestuursorgaan</w:t>
      </w:r>
      <w:r>
        <w:t>: kies uit de STOP-waardelijst bestuursorgaan de waarde ‘</w:t>
      </w:r>
      <w:r w:rsidR="00C470BC" w:rsidRPr="00C470BC">
        <w:t>gedeputeerde staten</w:t>
      </w:r>
      <w:r>
        <w:t xml:space="preserve">’ wanneer het gaat om een ontwerp van een besluit tot </w:t>
      </w:r>
      <w:r w:rsidR="009168A7">
        <w:t xml:space="preserve">vaststelling of </w:t>
      </w:r>
      <w:r>
        <w:t xml:space="preserve">wijziging van </w:t>
      </w:r>
      <w:r w:rsidR="00A040E4" w:rsidRPr="00A040E4">
        <w:t xml:space="preserve">de omgevingsverordening </w:t>
      </w:r>
      <w:r>
        <w:t xml:space="preserve">dat </w:t>
      </w:r>
      <w:r w:rsidR="003B7FAF">
        <w:t>gedeputeerde staten</w:t>
      </w:r>
      <w:r>
        <w:t xml:space="preserve"> voornemens zijn te nemen, op basis van een delegatiebesluit van </w:t>
      </w:r>
      <w:r w:rsidR="003B7FAF">
        <w:t>provinciale staten</w:t>
      </w:r>
      <w:r w:rsidR="001A3CFA" w:rsidRPr="001A3CFA">
        <w:t xml:space="preserve">. </w:t>
      </w:r>
      <w:r w:rsidR="001A3CFA">
        <w:t>Kies i</w:t>
      </w:r>
      <w:r w:rsidR="001A3CFA" w:rsidRPr="001A3CFA">
        <w:t xml:space="preserve">n de andere gevallen (initieel besluit tot vaststelling van de omgevingsverordening of besluit tot </w:t>
      </w:r>
      <w:r w:rsidR="001A3CFA" w:rsidRPr="001A3CFA">
        <w:lastRenderedPageBreak/>
        <w:t xml:space="preserve">wijziging dat niet gedelegeerd is en dus door </w:t>
      </w:r>
      <w:r w:rsidR="003B7FAF">
        <w:t>provinciale staten</w:t>
      </w:r>
      <w:r w:rsidR="001A3CFA" w:rsidRPr="001A3CFA">
        <w:t xml:space="preserve"> zelf wordt genomen) de waarde ‘provinciale staten’</w:t>
      </w:r>
      <w:r>
        <w:t>.</w:t>
      </w:r>
    </w:p>
    <w:p w14:paraId="12E90BBF" w14:textId="77777777" w:rsidR="00112579" w:rsidRDefault="00112579" w:rsidP="00112579">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117459A8" w14:textId="61013E2C" w:rsidR="00112579" w:rsidRDefault="00112579" w:rsidP="00112579">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00A45F5C" w:rsidRPr="00A45F5C">
        <w:t>tot vaststelling van de omgevingsverordening is ‘Ontwerp</w:t>
      </w:r>
      <w:r w:rsidR="00372090">
        <w:t>besluit</w:t>
      </w:r>
      <w:r w:rsidR="00A45F5C" w:rsidRPr="00A45F5C">
        <w:t xml:space="preserve"> Omgevingsverordening Utrecht’; een voorbeeld van de officiële titel van een ontwerpbesluit tot wijziging van de omgevingsverordening is ‘Ontwerp wijziging </w:t>
      </w:r>
      <w:r w:rsidR="0024554B">
        <w:t>O</w:t>
      </w:r>
      <w:r w:rsidR="00A45F5C" w:rsidRPr="00A45F5C">
        <w:t>mgevingsverordening Utrecht t.b.v. het wijzigen van de begrenzing van natuurnetwerk Nederland’.</w:t>
      </w:r>
    </w:p>
    <w:p w14:paraId="4AF24B13" w14:textId="1E33A1C6" w:rsidR="005F6F0F" w:rsidRDefault="00112579" w:rsidP="00893AEA">
      <w:pPr>
        <w:pStyle w:val="Opsommingtekens1"/>
      </w:pPr>
      <w:r w:rsidRPr="005F6F0F">
        <w:rPr>
          <w:i/>
          <w:iCs/>
        </w:rPr>
        <w:t>citeertitel</w:t>
      </w:r>
      <w:r w:rsidRPr="00746DE0">
        <w:t xml:space="preserve">: </w:t>
      </w:r>
      <w:r w:rsidR="0024554B" w:rsidRPr="00746DE0">
        <w:t xml:space="preserve">geadviseerd wordt om het gegeven citeertitel te gebruiken. </w:t>
      </w:r>
      <w:r w:rsidR="005F6F0F">
        <w:t>Pas d</w:t>
      </w:r>
      <w:r w:rsidR="005F6F0F" w:rsidRPr="008E1E70">
        <w:t xml:space="preserve">e citeertitel </w:t>
      </w:r>
      <w:r w:rsidR="005F6F0F">
        <w:t>als volgt toe:</w:t>
      </w:r>
    </w:p>
    <w:p w14:paraId="4C370140" w14:textId="77777777" w:rsidR="005F6F0F" w:rsidRPr="00A624CC" w:rsidRDefault="005F6F0F" w:rsidP="005F6F0F">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37A04F82" w14:textId="6D101568" w:rsidR="00112579" w:rsidRPr="00746DE0" w:rsidRDefault="005F6F0F" w:rsidP="00F5002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1C170106" w14:textId="77777777" w:rsidR="00112579" w:rsidRDefault="00112579" w:rsidP="00112579">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98F1201" w14:textId="78730D89" w:rsidR="00112579" w:rsidRDefault="00112579" w:rsidP="00112579">
      <w:pPr>
        <w:pStyle w:val="Opsommingtekens1"/>
      </w:pPr>
      <w:r w:rsidRPr="00073B3E">
        <w:rPr>
          <w:i/>
          <w:iCs/>
        </w:rPr>
        <w:t>rechtsgebied</w:t>
      </w:r>
      <w:r>
        <w:t>: kies uit de STOP-waardelijst rechtsgebied in ieder geval voor de waarde ‘</w:t>
      </w:r>
      <w:r w:rsidRPr="00191E8D">
        <w:t>omgevingsrecht</w:t>
      </w:r>
      <w:r w:rsidR="00214877">
        <w:t>’</w:t>
      </w:r>
      <w:r>
        <w:t xml:space="preserve"> </w:t>
      </w:r>
      <w:r w:rsidR="005C62E9">
        <w:t>en vul dit indien van toepassing aan met andere toepasselijke waarden uit deze waardelijst.</w:t>
      </w:r>
    </w:p>
    <w:p w14:paraId="40B28D80" w14:textId="26A20EEF" w:rsidR="00112579" w:rsidRDefault="00112579" w:rsidP="00112579">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1CEB38E0" w14:textId="1D496CCC" w:rsidR="00112579" w:rsidRDefault="00112579" w:rsidP="00112579">
      <w:pPr>
        <w:pStyle w:val="Opsommingtekens1"/>
      </w:pPr>
      <w:r w:rsidRPr="00073B3E">
        <w:rPr>
          <w:i/>
          <w:iCs/>
        </w:rPr>
        <w:t>grondslag</w:t>
      </w:r>
      <w:r>
        <w:t xml:space="preserve">: </w:t>
      </w:r>
      <w:r w:rsidR="007830B1" w:rsidRPr="007830B1">
        <w:t>maak een verwijzing naar artikel 2.6 Omgevingswet, de grondslag voor het vaststellen van de omgevingsverordening</w:t>
      </w:r>
      <w:r>
        <w:t xml:space="preserve">, </w:t>
      </w:r>
      <w:r w:rsidRPr="004B5DA3">
        <w:t>wanneer het gaat om een ontwerp</w:t>
      </w:r>
      <w:r>
        <w:t xml:space="preserve"> van een </w:t>
      </w:r>
      <w:r w:rsidRPr="004B5DA3">
        <w:t xml:space="preserve">besluit dat </w:t>
      </w:r>
      <w:r w:rsidR="003B7FAF">
        <w:t>provinciale staten</w:t>
      </w:r>
      <w:r w:rsidR="002A62DB">
        <w:t xml:space="preserve"> </w:t>
      </w:r>
      <w:r w:rsidRPr="004B5DA3">
        <w:t xml:space="preserve">voornemens </w:t>
      </w:r>
      <w:r w:rsidR="002A62DB">
        <w:t xml:space="preserve">zijn </w:t>
      </w:r>
      <w:r>
        <w:t xml:space="preserve">te nemen. Maak, </w:t>
      </w:r>
      <w:r w:rsidRPr="00DC65CA">
        <w:t xml:space="preserve">wanneer het gaat om een ontwerp van een besluit dat </w:t>
      </w:r>
      <w:r w:rsidR="003B7FAF">
        <w:t>gedeputeerde staten</w:t>
      </w:r>
      <w:r>
        <w:t xml:space="preserve"> </w:t>
      </w:r>
      <w:r w:rsidRPr="00DC65CA">
        <w:t xml:space="preserve">voornemens </w:t>
      </w:r>
      <w:r>
        <w:t xml:space="preserve">zijn te nemen, verwijzingen naar artikel 2.8 Omgevingswet, de grondslag voor het delegeren van de </w:t>
      </w:r>
      <w:r w:rsidRPr="00444B59">
        <w:t xml:space="preserve">bevoegdheid tot het vaststellen van delen van </w:t>
      </w:r>
      <w:r w:rsidR="002A62DB" w:rsidRPr="002A62DB">
        <w:t>de omgevingsverordening</w:t>
      </w:r>
      <w:r>
        <w:t>, en naar het bekendgemaakte delegatiebesluit. De grondslag ziet er -in STOP-XML- uit als in</w:t>
      </w:r>
      <w:r w:rsidR="00026B12">
        <w:t xml:space="preserve"> </w:t>
      </w:r>
      <w:r w:rsidR="00207463">
        <w:fldChar w:fldCharType="begin"/>
      </w:r>
      <w:r w:rsidR="00207463">
        <w:instrText xml:space="preserve"> REF _Ref_d8971ca6ff268e128defcf565cee30c0_2 \n \h </w:instrText>
      </w:r>
      <w:r w:rsidR="00207463">
        <w:fldChar w:fldCharType="separate"/>
      </w:r>
      <w:r w:rsidR="00D33EA9">
        <w:t>Figuur 117</w:t>
      </w:r>
      <w:r w:rsidR="00207463">
        <w:fldChar w:fldCharType="end"/>
      </w:r>
      <w:r>
        <w:t>:</w:t>
      </w:r>
    </w:p>
    <w:p w14:paraId="06F1A6E5" w14:textId="5E62434D" w:rsidR="00112579" w:rsidRDefault="00012EAF" w:rsidP="00112579">
      <w:pPr>
        <w:pStyle w:val="Figuur"/>
      </w:pPr>
      <w:r>
        <w:rPr>
          <w:noProof/>
        </w:rPr>
        <w:drawing>
          <wp:inline distT="0" distB="0" distL="0" distR="0" wp14:anchorId="7ABCBE1B" wp14:editId="42A0BB1B">
            <wp:extent cx="4200525" cy="1429407"/>
            <wp:effectExtent l="0" t="0" r="0" b="0"/>
            <wp:docPr id="1415576880" name="Afbeelding 14155768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0" name="Afbeelding 1415576880" descr="Afbeelding met tekst&#10;&#10;Automatisch gegenereerde beschrijving"/>
                    <pic:cNvPicPr/>
                  </pic:nvPicPr>
                  <pic:blipFill>
                    <a:blip r:embed="rId147"/>
                    <a:stretch>
                      <a:fillRect/>
                    </a:stretch>
                  </pic:blipFill>
                  <pic:spPr>
                    <a:xfrm>
                      <a:off x="0" y="0"/>
                      <a:ext cx="4210428" cy="1432777"/>
                    </a:xfrm>
                    <a:prstGeom prst="rect">
                      <a:avLst/>
                    </a:prstGeom>
                  </pic:spPr>
                </pic:pic>
              </a:graphicData>
            </a:graphic>
          </wp:inline>
        </w:drawing>
      </w:r>
    </w:p>
    <w:p w14:paraId="7F9C5789" w14:textId="4E9F3398" w:rsidR="00112579" w:rsidRDefault="00112579" w:rsidP="00112579">
      <w:pPr>
        <w:pStyle w:val="Figuurbijschrift"/>
      </w:pPr>
      <w:bookmarkStart w:id="918" w:name="_Ref_d8971ca6ff268e128defcf565cee30c0_2"/>
      <w:r w:rsidRPr="005C5500">
        <w:t>Voorbeeld van de grondslag voor</w:t>
      </w:r>
      <w:r>
        <w:t xml:space="preserve"> </w:t>
      </w:r>
      <w:r w:rsidR="00012EAF">
        <w:t>de omgevingsverordening</w:t>
      </w:r>
      <w:bookmarkEnd w:id="918"/>
    </w:p>
    <w:p w14:paraId="5FAC3877" w14:textId="304298D9" w:rsidR="00627D8A" w:rsidRPr="00627D8A" w:rsidRDefault="00627D8A" w:rsidP="00627D8A">
      <w:pPr>
        <w:pStyle w:val="Kader"/>
      </w:pPr>
      <w:r w:rsidRPr="00B26823">
        <w:rPr>
          <w:noProof/>
        </w:rPr>
        <w:lastRenderedPageBreak/>
        <mc:AlternateContent>
          <mc:Choice Requires="wps">
            <w:drawing>
              <wp:inline distT="0" distB="0" distL="0" distR="0" wp14:anchorId="05EE9ADF" wp14:editId="0F2ADF21">
                <wp:extent cx="5400040" cy="985631"/>
                <wp:effectExtent l="0" t="0" r="22860" b="22860"/>
                <wp:docPr id="1236703238" name="Tekstvak 123670323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5EE9ADF" id="Tekstvak 1236703238" o:spid="_x0000_s108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NlLw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1B63/AGigPh4OA4It7KVU3xH4XHF+FoJqg/mnN8pqPUQEXBSeKsAvfrb/fBn6giK2ctzVjO&#10;DS0BZ/qHIQrvhuMAGkZlPPk6IsVdWzbXFrNrlkB9DmmfrIxi8Efdi6WD5p2WYRFykkkYSZlzjr24&#10;xOPc0zJJtVhEJxpCK/DRrK0MoXtUX7t34eyJLSSen6CfRZF9IO3oG156u9ghURcZDTAfMT2hTwMc&#10;yTktW9iQaz16XX4J8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jrqNlLwIAAFoEAAAOAAAAAAAAAAAAAAAAAC4CAABkcnMv&#10;ZTJvRG9jLnhtbFBLAQItABQABgAIAAAAIQAt+CFs2gAAAAUBAAAPAAAAAAAAAAAAAAAAAIkEAABk&#10;cnMvZG93bnJldi54bWxQSwUGAAAAAAQABADzAAAAkAUAAAAA&#10;" filled="f" strokeweight=".5pt">
                <v:textbox style="mso-fit-shape-to-text:t">
                  <w:txbxContent>
                    <w:p w14:paraId="56763F3C"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1164CD25"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BD71363" w14:textId="77777777" w:rsidR="00112579" w:rsidRDefault="00112579" w:rsidP="00112579">
      <w:pPr>
        <w:pStyle w:val="Kop6"/>
      </w:pPr>
      <w:r>
        <w:t>RegelingMetadata</w:t>
      </w:r>
    </w:p>
    <w:p w14:paraId="750F971A" w14:textId="2FA03077" w:rsidR="00112579" w:rsidRDefault="00112579" w:rsidP="00112579">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D33EA9">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003B7FAF" w:rsidRPr="003B7FAF">
        <w:t xml:space="preserve">vaststelling of wijziging van de omgevingsverordening </w:t>
      </w:r>
      <w:r>
        <w:t>aangegeven hoe ze moeten worden toegepast</w:t>
      </w:r>
      <w:r w:rsidRPr="00F523DD">
        <w:t>.</w:t>
      </w:r>
    </w:p>
    <w:p w14:paraId="7224ADFD" w14:textId="77777777" w:rsidR="00112579" w:rsidRDefault="00112579" w:rsidP="00112579"/>
    <w:p w14:paraId="0433B255" w14:textId="0531D495" w:rsidR="00112579" w:rsidRPr="00073B3E" w:rsidRDefault="00112579" w:rsidP="00112579">
      <w:pPr>
        <w:pStyle w:val="Opsommingtekens1"/>
      </w:pPr>
      <w:r w:rsidRPr="00200354">
        <w:rPr>
          <w:i/>
          <w:iCs/>
        </w:rPr>
        <w:t>soortRegeling</w:t>
      </w:r>
      <w:r>
        <w:t xml:space="preserve">: kies uit de STOP-waardelijst soortRegeling de waarde </w:t>
      </w:r>
      <w:r w:rsidR="003B7FAF">
        <w:t>‘</w:t>
      </w:r>
      <w:r>
        <w:t>Omgevings</w:t>
      </w:r>
      <w:r w:rsidR="00C15843">
        <w:t>verordening</w:t>
      </w:r>
      <w:r w:rsidR="003B7FAF">
        <w:t>’</w:t>
      </w:r>
      <w:r>
        <w:t>.</w:t>
      </w:r>
    </w:p>
    <w:p w14:paraId="4E4D1E40" w14:textId="1AD48826" w:rsidR="00112579" w:rsidRDefault="00112579" w:rsidP="00112579">
      <w:pPr>
        <w:pStyle w:val="Opsommingtekens1"/>
      </w:pPr>
      <w:r w:rsidRPr="00073B3E">
        <w:rPr>
          <w:i/>
          <w:iCs/>
        </w:rPr>
        <w:t>eindverantwoordelijke</w:t>
      </w:r>
      <w:r>
        <w:t>: kies uit de STOP-waardelijst voor</w:t>
      </w:r>
      <w:r w:rsidR="00FB2C3A">
        <w:t xml:space="preserve"> provincie</w:t>
      </w:r>
      <w:r w:rsidR="00595264">
        <w:t xml:space="preserve"> </w:t>
      </w:r>
      <w:r>
        <w:t xml:space="preserve">(de identificatiecode van) de betreffende </w:t>
      </w:r>
      <w:r w:rsidR="00595264">
        <w:t>provincie.</w:t>
      </w:r>
    </w:p>
    <w:p w14:paraId="7F8E6000" w14:textId="68190A42" w:rsidR="00112579" w:rsidRDefault="00112579" w:rsidP="00112579">
      <w:pPr>
        <w:pStyle w:val="Opsommingtekens1"/>
      </w:pPr>
      <w:r w:rsidRPr="00094953">
        <w:rPr>
          <w:i/>
          <w:iCs/>
        </w:rPr>
        <w:t>maker</w:t>
      </w:r>
      <w:r>
        <w:t>: kies uit de STOP-waardelijst voor</w:t>
      </w:r>
      <w:r w:rsidR="00FB2C3A">
        <w:t xml:space="preserve"> provincie</w:t>
      </w:r>
      <w:r w:rsidR="00595264">
        <w:t xml:space="preserve"> </w:t>
      </w:r>
      <w:r>
        <w:t xml:space="preserve">(de identificatiecode van) de betreffende </w:t>
      </w:r>
      <w:r w:rsidR="00595264">
        <w:t>provincie.</w:t>
      </w:r>
    </w:p>
    <w:p w14:paraId="0BE23725" w14:textId="6F416210" w:rsidR="00ED0A54" w:rsidRPr="00C92A58" w:rsidRDefault="00112579" w:rsidP="00112579">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056CEB">
        <w:t>provinciale staten</w:t>
      </w:r>
      <w:r w:rsidRPr="00BE7551">
        <w:t>’</w:t>
      </w:r>
      <w:r>
        <w:t>. NB: da</w:t>
      </w:r>
      <w:r w:rsidRPr="00094953">
        <w:t xml:space="preserve">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p>
    <w:p w14:paraId="42C721FF" w14:textId="006A4503" w:rsidR="00112579" w:rsidRDefault="00112579" w:rsidP="00112579">
      <w:pPr>
        <w:pStyle w:val="Opsommingtekens1"/>
      </w:pPr>
      <w:r w:rsidRPr="00094953">
        <w:rPr>
          <w:i/>
          <w:iCs/>
        </w:rPr>
        <w:t>officieleTitel</w:t>
      </w:r>
      <w:r>
        <w:t xml:space="preserve">: geef de regeling van </w:t>
      </w:r>
      <w:r w:rsidR="00EA1EFD">
        <w:t xml:space="preserve">de </w:t>
      </w:r>
      <w:r w:rsidR="00EA1EFD" w:rsidRPr="00EA1EFD">
        <w:t xml:space="preserve">omgevingsverordening </w:t>
      </w:r>
      <w:r>
        <w:t xml:space="preserve">een onderscheidende en herkenbare titel. </w:t>
      </w:r>
      <w:r w:rsidR="002F7D6D">
        <w:t>De officiële titel moet gelijk zijn aan het RegelingOpschrift van de regeling.</w:t>
      </w:r>
      <w:r>
        <w:t xml:space="preserve"> </w:t>
      </w:r>
      <w:r w:rsidR="00D129FA">
        <w:t>E</w:t>
      </w:r>
      <w:r w:rsidR="00D129FA" w:rsidRPr="00D129FA">
        <w:t>en voorbeeld van de officiële titel van een omgevingsverordening is ‘Omgevingsverordening Zeeland’</w:t>
      </w:r>
      <w:r>
        <w:t>.</w:t>
      </w:r>
    </w:p>
    <w:p w14:paraId="48264524" w14:textId="77777777" w:rsidR="00C9798E" w:rsidRDefault="00112579"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7F373FCE" w14:textId="143215B5" w:rsidR="00C9798E" w:rsidRPr="00A624CC" w:rsidRDefault="00C9798E" w:rsidP="00C9798E">
      <w:pPr>
        <w:pStyle w:val="Opsommingtekens2"/>
      </w:pPr>
      <w:r w:rsidRPr="00E11146">
        <w:t xml:space="preserve">in </w:t>
      </w:r>
      <w:r>
        <w:t xml:space="preserve">de </w:t>
      </w:r>
      <w:r w:rsidRPr="00E11146">
        <w:t>omgevings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0597B7DA" w14:textId="48BE823E" w:rsidR="00C9798E" w:rsidRDefault="00C9798E" w:rsidP="00C9798E">
      <w:pPr>
        <w:pStyle w:val="Opsommingtekens2"/>
      </w:pPr>
      <w:r w:rsidRPr="00674056">
        <w:t xml:space="preserve">in </w:t>
      </w:r>
      <w:r>
        <w:t xml:space="preserve">de </w:t>
      </w:r>
      <w:r w:rsidRPr="00674056">
        <w:t>omgevings</w:t>
      </w:r>
      <w:r>
        <w:t>verordening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21FE3047" w14:textId="77777777" w:rsidR="00112579" w:rsidRDefault="00112579" w:rsidP="00893AEA">
      <w:pPr>
        <w:pStyle w:val="Opsommingtekens1"/>
      </w:pPr>
      <w:r w:rsidRPr="00C9798E">
        <w:rPr>
          <w:i/>
          <w:iCs/>
        </w:rPr>
        <w:t>Onderwerp</w:t>
      </w:r>
      <w:r w:rsidRPr="008E54A5">
        <w:rPr>
          <w:i/>
          <w:iCs/>
        </w:rPr>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F8EE371" w14:textId="793CA816" w:rsidR="00112579" w:rsidRDefault="00112579" w:rsidP="00112579">
      <w:pPr>
        <w:pStyle w:val="Opsommingtekens1"/>
      </w:pPr>
      <w:r w:rsidRPr="00094953">
        <w:rPr>
          <w:i/>
          <w:iCs/>
        </w:rPr>
        <w:t>rechtsgebied</w:t>
      </w:r>
      <w:r>
        <w:t>: kies uit de STOP-waardelijst rechtsgebied in ieder geval de waarde ‘</w:t>
      </w:r>
      <w:r w:rsidRPr="00191E8D">
        <w:t>omgevingsrecht</w:t>
      </w:r>
      <w:r w:rsidR="00214877">
        <w:t>’</w:t>
      </w:r>
      <w:r>
        <w:t xml:space="preserve"> </w:t>
      </w:r>
      <w:r w:rsidR="005C62E9">
        <w:t>en vul dit indien van toepassing aan met andere toepasselijke waarden uit deze waardelijst.</w:t>
      </w:r>
    </w:p>
    <w:p w14:paraId="17B8431D" w14:textId="77777777" w:rsidR="00112579" w:rsidRDefault="00112579" w:rsidP="00112579">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12F379F1" w14:textId="7859CA41" w:rsidR="00112579" w:rsidRDefault="00112579" w:rsidP="00112579">
      <w:pPr>
        <w:pStyle w:val="Opsommingtekens1"/>
      </w:pPr>
      <w:r w:rsidRPr="00073B3E">
        <w:rPr>
          <w:i/>
          <w:iCs/>
        </w:rPr>
        <w:lastRenderedPageBreak/>
        <w:t>grondslag</w:t>
      </w:r>
      <w:r>
        <w:t xml:space="preserve">: </w:t>
      </w:r>
      <w:r w:rsidRPr="00D63ACF">
        <w:t xml:space="preserve">maak een verwijzing naar artikel </w:t>
      </w:r>
      <w:r>
        <w:t>2</w:t>
      </w:r>
      <w:r w:rsidRPr="00D63ACF">
        <w:t>.</w:t>
      </w:r>
      <w:r w:rsidR="007E360F">
        <w:t>6</w:t>
      </w:r>
      <w:r w:rsidRPr="00D63ACF">
        <w:t xml:space="preserve"> Omgevingswet</w:t>
      </w:r>
      <w:r>
        <w:t xml:space="preserve">, de grondslag voor het vaststellen van </w:t>
      </w:r>
      <w:r w:rsidR="007E360F">
        <w:t>de omgevingsverordening</w:t>
      </w:r>
      <w:r>
        <w:t xml:space="preserve">. </w:t>
      </w:r>
      <w:r w:rsidRPr="00094953">
        <w:t xml:space="preserve">Dit geldt ook bij de aanlevering van een regelingversie horend bij een ontwerp-besluit dat </w:t>
      </w:r>
      <w:r w:rsidR="003B7FAF">
        <w:t>gedeputeerde staten</w:t>
      </w:r>
      <w:r w:rsidRPr="00094953">
        <w:t xml:space="preserve"> voornemens zijn te nemen, op basis van een delegatiebesluit van </w:t>
      </w:r>
      <w:r w:rsidR="003B7FAF">
        <w:t>provinciale staten</w:t>
      </w:r>
      <w:r w:rsidRPr="00094953">
        <w:t>.</w:t>
      </w:r>
      <w:r>
        <w:t xml:space="preserve"> De grondslag ziet er -in STOP-XML- uit als in </w:t>
      </w:r>
      <w:r w:rsidR="00026B12">
        <w:fldChar w:fldCharType="begin"/>
      </w:r>
      <w:r w:rsidR="00026B12">
        <w:instrText xml:space="preserve"> REF _Ref_d8971ca6ff268e128defcf565cee30c0_3 \n \h </w:instrText>
      </w:r>
      <w:r w:rsidR="00026B12">
        <w:fldChar w:fldCharType="separate"/>
      </w:r>
      <w:r w:rsidR="00D33EA9">
        <w:t>Figuur 118</w:t>
      </w:r>
      <w:r w:rsidR="00026B12">
        <w:fldChar w:fldCharType="end"/>
      </w:r>
      <w:r>
        <w:t>:</w:t>
      </w:r>
    </w:p>
    <w:p w14:paraId="2199D431" w14:textId="2498AF6F" w:rsidR="00112579" w:rsidRDefault="007E360F" w:rsidP="00112579">
      <w:pPr>
        <w:pStyle w:val="Figuur"/>
      </w:pPr>
      <w:r>
        <w:rPr>
          <w:noProof/>
        </w:rPr>
        <w:drawing>
          <wp:inline distT="0" distB="0" distL="0" distR="0" wp14:anchorId="108EFF95" wp14:editId="02CFE9C5">
            <wp:extent cx="3990975" cy="1358098"/>
            <wp:effectExtent l="0" t="0" r="0" b="0"/>
            <wp:docPr id="1415576881" name="Afbeelding 14155768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1" name="Afbeelding 1415576881" descr="Afbeelding met tekst&#10;&#10;Automatisch gegenereerde beschrijving"/>
                    <pic:cNvPicPr/>
                  </pic:nvPicPr>
                  <pic:blipFill>
                    <a:blip r:embed="rId147"/>
                    <a:stretch>
                      <a:fillRect/>
                    </a:stretch>
                  </pic:blipFill>
                  <pic:spPr>
                    <a:xfrm>
                      <a:off x="0" y="0"/>
                      <a:ext cx="4002748" cy="1362104"/>
                    </a:xfrm>
                    <a:prstGeom prst="rect">
                      <a:avLst/>
                    </a:prstGeom>
                  </pic:spPr>
                </pic:pic>
              </a:graphicData>
            </a:graphic>
          </wp:inline>
        </w:drawing>
      </w:r>
    </w:p>
    <w:p w14:paraId="256E13C6" w14:textId="585B0062" w:rsidR="00112579" w:rsidRDefault="00112579" w:rsidP="00112579">
      <w:pPr>
        <w:pStyle w:val="Figuurbijschrift"/>
      </w:pPr>
      <w:bookmarkStart w:id="919" w:name="_Ref_d8971ca6ff268e128defcf565cee30c0_3"/>
      <w:r w:rsidRPr="005C5500">
        <w:t>Voorbeeld van de grondslag voor</w:t>
      </w:r>
      <w:r>
        <w:t xml:space="preserve"> </w:t>
      </w:r>
      <w:r w:rsidR="007E360F">
        <w:t>de omgevingsverordening</w:t>
      </w:r>
      <w:bookmarkEnd w:id="919"/>
    </w:p>
    <w:p w14:paraId="07550627" w14:textId="42CA9461" w:rsidR="00627D8A" w:rsidRPr="00627D8A" w:rsidRDefault="00627D8A" w:rsidP="00627D8A">
      <w:pPr>
        <w:pStyle w:val="Kader"/>
      </w:pPr>
      <w:r w:rsidRPr="00B26823">
        <w:rPr>
          <w:noProof/>
        </w:rPr>
        <mc:AlternateContent>
          <mc:Choice Requires="wps">
            <w:drawing>
              <wp:inline distT="0" distB="0" distL="0" distR="0" wp14:anchorId="70AB298C" wp14:editId="13397EBB">
                <wp:extent cx="5400040" cy="985631"/>
                <wp:effectExtent l="0" t="0" r="22860" b="22860"/>
                <wp:docPr id="1236703239" name="Tekstvak 123670323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0AB298C" id="Tekstvak 1236703239" o:spid="_x0000_s108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3wtE+TACAABaBAAADgAAAAAAAAAAAAAAAAAuAgAAZHJz&#10;L2Uyb0RvYy54bWxQSwECLQAUAAYACAAAACEALfghbNoAAAAFAQAADwAAAAAAAAAAAAAAAACKBAAA&#10;ZHJzL2Rvd25yZXYueG1sUEsFBgAAAAAEAAQA8wAAAJEFAAAAAA==&#10;" filled="f" strokeweight=".5pt">
                <v:textbox style="mso-fit-shape-to-text:t">
                  <w:txbxContent>
                    <w:p w14:paraId="3711D6CD" w14:textId="77777777" w:rsidR="00627D8A" w:rsidRPr="009A08A2" w:rsidRDefault="00627D8A" w:rsidP="00627D8A">
                      <w:pPr>
                        <w:rPr>
                          <w:b/>
                          <w:bCs/>
                        </w:rPr>
                      </w:pPr>
                      <w:r>
                        <w:rPr>
                          <w:b/>
                          <w:bCs/>
                        </w:rPr>
                        <w:t>Waarschuwing t</w:t>
                      </w:r>
                      <w:r w:rsidRPr="009A08A2">
                        <w:rPr>
                          <w:b/>
                          <w:bCs/>
                        </w:rPr>
                        <w:t xml:space="preserve">oekomstige </w:t>
                      </w:r>
                      <w:r>
                        <w:rPr>
                          <w:b/>
                          <w:bCs/>
                        </w:rPr>
                        <w:t>wijziging TPOD-standaard</w:t>
                      </w:r>
                    </w:p>
                    <w:p w14:paraId="426A5ACD" w14:textId="77777777" w:rsidR="00627D8A" w:rsidRDefault="00627D8A" w:rsidP="00627D8A">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0AF960B5" w14:textId="77777777" w:rsidR="00112579" w:rsidRPr="005520CC" w:rsidRDefault="00112579" w:rsidP="00112579">
      <w:pPr>
        <w:pStyle w:val="Kop6"/>
      </w:pPr>
      <w:bookmarkStart w:id="920" w:name="_Ref_d8971ca6ff268e128defcf565cee30c0_4"/>
      <w:r>
        <w:t>Procedureverloop</w:t>
      </w:r>
      <w:bookmarkEnd w:id="920"/>
    </w:p>
    <w:p w14:paraId="45F0E350" w14:textId="3A5BE724" w:rsidR="00ED0A54" w:rsidRDefault="00112579" w:rsidP="00112579">
      <w:r>
        <w:t xml:space="preserve">Met de module Procedureverloop wordt informatie over het verloop van de procedure van het besluit tot </w:t>
      </w:r>
      <w:r w:rsidR="007E360F">
        <w:t xml:space="preserve">vaststelling of </w:t>
      </w:r>
      <w:r>
        <w:t xml:space="preserve">wijziging van </w:t>
      </w:r>
      <w:r w:rsidR="007E360F">
        <w:t>de omgevingsverordening</w:t>
      </w:r>
      <w:r>
        <w:t xml:space="preserve"> en de verschillende stappen daarin bijgehouden. In paragraaf </w:t>
      </w:r>
      <w:r w:rsidR="00926BDC">
        <w:fldChar w:fldCharType="begin"/>
      </w:r>
      <w:r w:rsidR="00926BDC">
        <w:instrText xml:space="preserve"> REF _Ref_fdfea07fb2c4c1eabc73e26e0a4b7e64_1 \n \h </w:instrText>
      </w:r>
      <w:r w:rsidR="00926BDC">
        <w:fldChar w:fldCharType="separate"/>
      </w:r>
      <w:r w:rsidR="00D33EA9">
        <w:t>10.3.6</w:t>
      </w:r>
      <w:r w:rsidR="00926BDC">
        <w:fldChar w:fldCharType="end"/>
      </w:r>
      <w:r>
        <w:t xml:space="preserve"> is beschreven hoe het doorgeven van procedure-informatie met het Procedureverloop werkt. Hierna is aangegeven hoe dat concreet bij het ontwerpbesluit tot </w:t>
      </w:r>
      <w:r w:rsidR="007E360F">
        <w:t xml:space="preserve">vaststelling of </w:t>
      </w:r>
      <w:r>
        <w:t xml:space="preserve">wijziging van </w:t>
      </w:r>
      <w:r w:rsidR="007E360F">
        <w:t>de omgevingsverordening</w:t>
      </w:r>
      <w:r>
        <w:t xml:space="preserve"> moet worden toegepast.</w:t>
      </w:r>
    </w:p>
    <w:p w14:paraId="3EAACC27" w14:textId="454D540C" w:rsidR="00112579" w:rsidRDefault="00112579" w:rsidP="00112579"/>
    <w:p w14:paraId="3966D2CE" w14:textId="08ADFB23" w:rsidR="00112579" w:rsidRDefault="00112579" w:rsidP="00112579">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w:t>
      </w:r>
      <w:r w:rsidR="00595264">
        <w:t xml:space="preserve">de provincie </w:t>
      </w:r>
      <w:r>
        <w:t xml:space="preserve">gebruikelijk is </w:t>
      </w:r>
      <w:r w:rsidRPr="00EF5495">
        <w:t xml:space="preserve">dat </w:t>
      </w:r>
      <w:r w:rsidR="003B7FAF">
        <w:t>gedeputeerde staten</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38B1EC1F" w14:textId="77777777" w:rsidR="00112579" w:rsidRDefault="00112579" w:rsidP="00112579"/>
    <w:p w14:paraId="1CBC3F73" w14:textId="4E5F190A" w:rsidR="00112579" w:rsidRDefault="00112579" w:rsidP="00112579">
      <w:r>
        <w:t>Als wordt gekozen voor de eerste manier wordt de module Procedureverloop bij het ontwerpbesluit aangeleverd. Het Procedureverloop moet dan de volgende gegevens bevatten</w:t>
      </w:r>
      <w:r w:rsidR="00071BE8" w:rsidRPr="00071BE8">
        <w:t xml:space="preserve">, </w:t>
      </w:r>
      <w:r w:rsidR="000C2D97">
        <w:t>met dien verstande dat ten minste één van de Procedurestappen moet voorkomen</w:t>
      </w:r>
      <w:r>
        <w:t>:</w:t>
      </w:r>
    </w:p>
    <w:p w14:paraId="7CDADE9D" w14:textId="77777777" w:rsidR="00112579" w:rsidRDefault="00112579" w:rsidP="00112579">
      <w:pPr>
        <w:pStyle w:val="Opsommingtekens1"/>
      </w:pPr>
      <w:r>
        <w:t>Procedurestap</w:t>
      </w:r>
    </w:p>
    <w:p w14:paraId="739B23F2" w14:textId="77777777" w:rsidR="00112579" w:rsidRDefault="00112579" w:rsidP="00112579">
      <w:pPr>
        <w:pStyle w:val="Opsommingtekens2"/>
      </w:pPr>
      <w:r w:rsidRPr="00541BF1">
        <w:rPr>
          <w:i/>
          <w:iCs/>
        </w:rPr>
        <w:lastRenderedPageBreak/>
        <w:t>soortStap</w:t>
      </w:r>
      <w:r>
        <w:t>: kies uit de STOP-waardelijst Procedurestap_ontwerp de waarde ‘Vaststelling’</w:t>
      </w:r>
    </w:p>
    <w:p w14:paraId="21BEDEF2" w14:textId="77777777" w:rsidR="00112579" w:rsidRDefault="00112579" w:rsidP="00112579">
      <w:pPr>
        <w:pStyle w:val="Opsommingtekens2"/>
      </w:pPr>
      <w:r w:rsidRPr="00541BF1">
        <w:rPr>
          <w:i/>
          <w:iCs/>
        </w:rPr>
        <w:t>voltooidOp</w:t>
      </w:r>
      <w:r>
        <w:t>: vul de datum in waarop het bestuursorgaan het ontwerpbesluit heeft vastgesteld</w:t>
      </w:r>
    </w:p>
    <w:p w14:paraId="327BB046" w14:textId="77777777" w:rsidR="00112579" w:rsidRDefault="00112579" w:rsidP="00112579">
      <w:pPr>
        <w:pStyle w:val="Opsommingtekens1"/>
      </w:pPr>
      <w:r>
        <w:t>Procedurestap</w:t>
      </w:r>
    </w:p>
    <w:p w14:paraId="4E263669" w14:textId="77777777" w:rsidR="00112579" w:rsidRDefault="00112579" w:rsidP="00112579">
      <w:pPr>
        <w:pStyle w:val="Opsommingtekens2"/>
      </w:pPr>
      <w:r w:rsidRPr="00AF097F">
        <w:rPr>
          <w:i/>
          <w:iCs/>
        </w:rPr>
        <w:t>soortStap</w:t>
      </w:r>
      <w:r>
        <w:t>: kies uit de STOP-waardelijst Procedurestap_ontwerp de waarde ‘Ondertekening’</w:t>
      </w:r>
    </w:p>
    <w:p w14:paraId="2B0230D7" w14:textId="77777777" w:rsidR="00112579" w:rsidRDefault="00112579" w:rsidP="00112579">
      <w:pPr>
        <w:pStyle w:val="Opsommingtekens2"/>
      </w:pPr>
      <w:r w:rsidRPr="00AF097F">
        <w:rPr>
          <w:i/>
          <w:iCs/>
        </w:rPr>
        <w:t>voltooidOp</w:t>
      </w:r>
      <w:r>
        <w:t>: vul de datum in waarop het bestuursorgaan het ontwerpbesluit heeft ondertekend</w:t>
      </w:r>
    </w:p>
    <w:p w14:paraId="40A4772B" w14:textId="77777777" w:rsidR="00214877" w:rsidRDefault="00112579" w:rsidP="00112579">
      <w:pPr>
        <w:pStyle w:val="Opsommingtekens1"/>
      </w:pPr>
      <w:r w:rsidRPr="004E5084">
        <w:rPr>
          <w:i/>
          <w:iCs/>
        </w:rPr>
        <w:t>bekendOp</w:t>
      </w:r>
      <w:r>
        <w:t>:</w:t>
      </w:r>
      <w:r w:rsidRPr="00CC5184">
        <w:t xml:space="preserve"> </w:t>
      </w:r>
      <w:r>
        <w:t xml:space="preserve">vul de datum in waarop het ontwerpbesluit in het </w:t>
      </w:r>
      <w:r w:rsidR="00C8119D">
        <w:t>provinciaal blad</w:t>
      </w:r>
      <w:r w:rsidR="00595264">
        <w:t xml:space="preserve"> </w:t>
      </w:r>
      <w:r>
        <w:t>wordt gepubliceerd.</w:t>
      </w:r>
    </w:p>
    <w:p w14:paraId="58670A53" w14:textId="41D9E5B0" w:rsidR="00112579" w:rsidRDefault="00112579" w:rsidP="00112579">
      <w:r>
        <w:t xml:space="preserve">Gebruik het gegeven </w:t>
      </w:r>
      <w:r w:rsidRPr="003E0BDA">
        <w:rPr>
          <w:i/>
          <w:iCs/>
        </w:rPr>
        <w:t>meerInformatie</w:t>
      </w:r>
      <w:r>
        <w:t xml:space="preserve"> niet.</w:t>
      </w:r>
    </w:p>
    <w:p w14:paraId="54EC87AB" w14:textId="77777777" w:rsidR="00214877" w:rsidRDefault="00214877" w:rsidP="00112579"/>
    <w:p w14:paraId="46ADD58C" w14:textId="72BF1622" w:rsidR="00ED0A54" w:rsidRDefault="00112579" w:rsidP="00112579">
      <w:r>
        <w:t>NB: bij keuze voor de tweede manier is er geen Procedureverloop bij het ontwerpbesluit.</w:t>
      </w:r>
    </w:p>
    <w:p w14:paraId="2727CDF0" w14:textId="15E62631" w:rsidR="00112579" w:rsidRDefault="00112579" w:rsidP="00112579">
      <w:pPr>
        <w:pStyle w:val="Kader"/>
      </w:pPr>
      <w:r>
        <w:rPr>
          <w:noProof/>
        </w:rPr>
        <mc:AlternateContent>
          <mc:Choice Requires="wps">
            <w:drawing>
              <wp:inline distT="0" distB="0" distL="0" distR="0" wp14:anchorId="241B508E" wp14:editId="01174F6E">
                <wp:extent cx="5400040" cy="1163222"/>
                <wp:effectExtent l="0" t="0" r="22860" b="16510"/>
                <wp:docPr id="1415576845" name="Tekstvak 1415576845"/>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ABF3D01" w14:textId="7893B1C1" w:rsidR="00112579" w:rsidRDefault="00112579" w:rsidP="00112579">
                            <w:pPr>
                              <w:rPr>
                                <w:b/>
                                <w:bCs/>
                              </w:rPr>
                            </w:pPr>
                            <w:r w:rsidRPr="0069163B">
                              <w:rPr>
                                <w:b/>
                                <w:bCs/>
                              </w:rPr>
                              <w:t>Toekomstige functionaliteit</w:t>
                            </w:r>
                          </w:p>
                          <w:p w14:paraId="6FFF58A4" w14:textId="24221338" w:rsidR="00ED0A54"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31F87E5F" w:rsidR="00112579" w:rsidRDefault="00112579" w:rsidP="00112579"/>
                          <w:p w14:paraId="65FD8065" w14:textId="47845908" w:rsidR="00112579" w:rsidRPr="007E360F" w:rsidRDefault="00112579" w:rsidP="00112579">
                            <w:pPr>
                              <w:rPr>
                                <w:b/>
                                <w:bCs/>
                              </w:rPr>
                            </w:pPr>
                            <w:r w:rsidRPr="007E360F">
                              <w:rPr>
                                <w:b/>
                                <w:bCs/>
                              </w:rPr>
                              <w:t>Workaround</w:t>
                            </w:r>
                          </w:p>
                          <w:p w14:paraId="67054DED" w14:textId="4A4819A5" w:rsidR="00ED0A54"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518B74E8"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41B508E" id="Tekstvak 1415576845" o:spid="_x0000_s108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Xxs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BeY+HyveQ3FGIgz0PWI139QYf8use2EGmwILxEZ3z7iUEjApGCxKKjC//nbu/VErRClpscly&#10;qnAKKJHfFWr4JZl61lzYTGefU9yYW2R/i6hjswasM8GB0jyY3t/J0SwNNG84DSv/JkJMcXw5p240&#10;165vfJwmLlar4IRdqJnbqp3mPvTI6mv3xowe1HIo9BOMzciyd6L1vv6m1aujQ+mCop7mntOBfezg&#10;0BPDtPkRud0Hr+s/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uNV8bC8CAABbBAAADgAAAAAAAAAAAAAAAAAuAgAAZHJz&#10;L2Uyb0RvYy54bWxQSwECLQAUAAYACAAAACEAq+vTQNsAAAAFAQAADwAAAAAAAAAAAAAAAACJBAAA&#10;ZHJzL2Rvd25yZXYueG1sUEsFBgAAAAAEAAQA8wAAAJEFAAAAAA==&#10;" filled="f" strokeweight=".5pt">
                <v:textbox style="mso-fit-shape-to-text:t">
                  <w:txbxContent>
                    <w:p w14:paraId="0ABF3D01" w14:textId="7893B1C1" w:rsidR="00112579" w:rsidRDefault="00112579" w:rsidP="00112579">
                      <w:pPr>
                        <w:rPr>
                          <w:b/>
                          <w:bCs/>
                        </w:rPr>
                      </w:pPr>
                      <w:r w:rsidRPr="0069163B">
                        <w:rPr>
                          <w:b/>
                          <w:bCs/>
                        </w:rPr>
                        <w:t>Toekomstige functionaliteit</w:t>
                      </w:r>
                    </w:p>
                    <w:p w14:paraId="6FFF58A4" w14:textId="24221338" w:rsidR="00ED0A54" w:rsidRDefault="00112579" w:rsidP="00112579">
                      <w:r w:rsidRPr="007A0873">
                        <w:t xml:space="preserve">In de </w:t>
                      </w:r>
                      <w:r w:rsidR="007E360F">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6C18BA" w14:textId="31F87E5F" w:rsidR="00112579" w:rsidRDefault="00112579" w:rsidP="00112579"/>
                    <w:p w14:paraId="65FD8065" w14:textId="47845908" w:rsidR="00112579" w:rsidRPr="007E360F" w:rsidRDefault="00112579" w:rsidP="00112579">
                      <w:pPr>
                        <w:rPr>
                          <w:b/>
                          <w:bCs/>
                        </w:rPr>
                      </w:pPr>
                      <w:r w:rsidRPr="007E360F">
                        <w:rPr>
                          <w:b/>
                          <w:bCs/>
                        </w:rPr>
                        <w:t>Workaround</w:t>
                      </w:r>
                    </w:p>
                    <w:p w14:paraId="67054DED" w14:textId="4A4819A5" w:rsidR="00ED0A54" w:rsidRDefault="00112579" w:rsidP="00112579">
                      <w:r>
                        <w:t xml:space="preserve">Zolang dit niet in de DSO-keten is geïmplementeerd, </w:t>
                      </w:r>
                      <w:r w:rsidRPr="000B2158">
                        <w:t>is het verplicht een module Procedureverloop bij het ontwerpbesluit aan te leveren en die door de kennisgeving te muteren.</w:t>
                      </w:r>
                    </w:p>
                    <w:p w14:paraId="57E9B751" w14:textId="518B74E8" w:rsidR="00112579" w:rsidRPr="00B85351" w:rsidRDefault="00112579" w:rsidP="00112579">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3D142B3B" w14:textId="77777777" w:rsidR="00112579" w:rsidRDefault="00112579" w:rsidP="00112579">
      <w:pPr>
        <w:pStyle w:val="Kop6"/>
      </w:pPr>
      <w:r>
        <w:t>ConsolidatieInformatie</w:t>
      </w:r>
    </w:p>
    <w:p w14:paraId="18A80913" w14:textId="77777777" w:rsidR="008B07A7" w:rsidRDefault="00112579"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0170E8D6"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1896D64F" w14:textId="77777777" w:rsidR="00112579" w:rsidRDefault="00112579" w:rsidP="008E54A5">
      <w:pPr>
        <w:pStyle w:val="Opsommingtekens2"/>
      </w:pPr>
      <w:r>
        <w:t>BeoogdeRegeling, met daarbinnen:</w:t>
      </w:r>
    </w:p>
    <w:p w14:paraId="6DA86266" w14:textId="25632380" w:rsidR="00112579" w:rsidRDefault="00253C22" w:rsidP="008E54A5">
      <w:pPr>
        <w:pStyle w:val="Opsommingtekens3"/>
      </w:pPr>
      <w:r>
        <w:t xml:space="preserve">Doel: vul hier het Doel in van </w:t>
      </w:r>
      <w:r w:rsidR="00E057E9" w:rsidRPr="00E057E9">
        <w:t xml:space="preserve">het </w:t>
      </w:r>
      <w:r w:rsidR="00FB280B" w:rsidRPr="00FB280B">
        <w:t>ontwerp-vaststelling</w:t>
      </w:r>
      <w:r w:rsidR="00FB280B">
        <w:t xml:space="preserve">s- of </w:t>
      </w:r>
      <w:r w:rsidR="00FB280B" w:rsidRPr="00FB280B">
        <w:t>wijzigingsbesluit</w:t>
      </w:r>
    </w:p>
    <w:p w14:paraId="6FD3CAC1" w14:textId="0411DE3A" w:rsidR="00112579" w:rsidRDefault="00253C22" w:rsidP="008E54A5">
      <w:pPr>
        <w:pStyle w:val="Opsommingtekens3"/>
      </w:pPr>
      <w:r>
        <w:t xml:space="preserve">instrumentVersie: vul hier de identificatie in van </w:t>
      </w:r>
      <w:r w:rsidR="00FB280B" w:rsidRPr="00FB280B">
        <w:t xml:space="preserve">de nieuwe regelingversie van </w:t>
      </w:r>
      <w:r w:rsidR="001A7ABB">
        <w:t>de</w:t>
      </w:r>
      <w:r w:rsidR="00FB280B" w:rsidRPr="00FB280B">
        <w:t xml:space="preserve"> omgevings</w:t>
      </w:r>
      <w:r w:rsidR="001A7ABB">
        <w:t>verordening</w:t>
      </w:r>
    </w:p>
    <w:p w14:paraId="2B1636F1" w14:textId="2F711AA6" w:rsidR="00112579" w:rsidRPr="00E85D1E" w:rsidRDefault="00E057E9" w:rsidP="008E54A5">
      <w:pPr>
        <w:pStyle w:val="Opsommingtekens3"/>
      </w:pPr>
      <w:r>
        <w:t xml:space="preserve">eId: </w:t>
      </w:r>
      <w:r w:rsidR="00A17F46" w:rsidRPr="00A17F46">
        <w:t xml:space="preserve">vul hier de identificatie in </w:t>
      </w:r>
      <w:r w:rsidR="00A17F46">
        <w:t xml:space="preserve">van </w:t>
      </w:r>
      <w:r w:rsidR="00112579" w:rsidRPr="00E85D1E">
        <w:t>het WijzigArtikel in het ontwerpbesluit (het artikel waarin staat wat het bestuursorgaan beoogt met het besluit</w:t>
      </w:r>
      <w:r w:rsidR="005C5BCB">
        <w:t xml:space="preserve"> vast te stellen of</w:t>
      </w:r>
      <w:r w:rsidR="00112579" w:rsidRPr="00E85D1E">
        <w:t xml:space="preserve"> te wijzigen)</w:t>
      </w:r>
    </w:p>
    <w:p w14:paraId="0E467387" w14:textId="77777777" w:rsidR="00112579" w:rsidRDefault="00112579" w:rsidP="008E54A5">
      <w:pPr>
        <w:pStyle w:val="Opsommingtekens2"/>
      </w:pPr>
      <w:r>
        <w:t>BeoogdInformatieobject, voor ieder Informatieobject dat het ontwerpbesluit vaststelt</w:t>
      </w:r>
      <w:r w:rsidRPr="00A85EDF">
        <w:t>, met daarbinnen:</w:t>
      </w:r>
    </w:p>
    <w:p w14:paraId="3FCAA975" w14:textId="11E03FE3" w:rsidR="00112579" w:rsidRDefault="00253C22" w:rsidP="008E54A5">
      <w:pPr>
        <w:pStyle w:val="Opsommingtekens3"/>
      </w:pPr>
      <w:r>
        <w:t xml:space="preserve">Doel: vul hier het Doel in van </w:t>
      </w:r>
      <w:r w:rsidR="00E057E9" w:rsidRPr="00E057E9">
        <w:t xml:space="preserve">het </w:t>
      </w:r>
      <w:r w:rsidR="00FB280B" w:rsidRPr="00FB280B">
        <w:t>ontwerp-vaststellings- of wijzigingsbesluit</w:t>
      </w:r>
    </w:p>
    <w:p w14:paraId="5CD3B5CF" w14:textId="449807BC" w:rsidR="00112579" w:rsidRPr="004F1952" w:rsidRDefault="00253C22" w:rsidP="008E54A5">
      <w:pPr>
        <w:pStyle w:val="Opsommingtekens3"/>
      </w:pPr>
      <w:r>
        <w:t xml:space="preserve">instrumentVersie: vul hier de identificatie in van </w:t>
      </w:r>
      <w:r w:rsidR="00C50679" w:rsidRPr="00C50679">
        <w:t>het nieuwe Informatieobject</w:t>
      </w:r>
    </w:p>
    <w:p w14:paraId="40F2AAE7" w14:textId="41090F9B" w:rsidR="00112579" w:rsidRDefault="00253C22" w:rsidP="008E54A5">
      <w:pPr>
        <w:pStyle w:val="Opsommingtekens3"/>
      </w:pPr>
      <w:r>
        <w:t xml:space="preserve">eId: maak hier een verwijzing naar het element </w:t>
      </w:r>
      <w:r w:rsidR="00112579" w:rsidRPr="00E27A46">
        <w:t>in de informatieobjecten-</w:t>
      </w:r>
      <w:r w:rsidR="00112579" w:rsidRPr="007A0873">
        <w:t>bijlage in de WijzigBijlage dat</w:t>
      </w:r>
      <w:r w:rsidR="00112579" w:rsidRPr="00E27A46">
        <w:t xml:space="preserve"> de ExtIoRef (de identificatie van het daadwerkelijke informatieobject) bevat</w:t>
      </w:r>
      <w:r w:rsidR="00112579" w:rsidRPr="005A4EF2">
        <w:t>.</w:t>
      </w:r>
    </w:p>
    <w:p w14:paraId="38933E8E" w14:textId="77777777" w:rsidR="00112579" w:rsidRDefault="00112579" w:rsidP="00112579"/>
    <w:p w14:paraId="03D390E0" w14:textId="77777777" w:rsidR="00112579" w:rsidRDefault="00112579" w:rsidP="00112579">
      <w:r>
        <w:t>Bij een ontwerpbesluit worden geen tijdstempels toegevoegd.</w:t>
      </w:r>
    </w:p>
    <w:p w14:paraId="66699932" w14:textId="77777777" w:rsidR="00112579" w:rsidRDefault="00112579" w:rsidP="00112579">
      <w:pPr>
        <w:pStyle w:val="Kop6"/>
      </w:pPr>
      <w:r>
        <w:lastRenderedPageBreak/>
        <w:t>Datum publicatie ontwerpbesluit</w:t>
      </w:r>
    </w:p>
    <w:p w14:paraId="202264FD" w14:textId="169F8902" w:rsidR="003715DB" w:rsidRDefault="007C4882" w:rsidP="00112579">
      <w:r w:rsidRPr="007C4882">
        <w:t xml:space="preserve">De </w:t>
      </w:r>
      <w:r>
        <w:t>provincie</w:t>
      </w:r>
      <w:r w:rsidRPr="007C4882">
        <w:t xml:space="preserve"> moet de datum waarop zij wil dat </w:t>
      </w:r>
      <w:r>
        <w:t>het ontwerpbesluit</w:t>
      </w:r>
      <w:r w:rsidRPr="007C4882">
        <w:t xml:space="preserve"> in het </w:t>
      </w:r>
      <w:r>
        <w:t xml:space="preserve">provinciaal </w:t>
      </w:r>
      <w:r w:rsidRPr="007C4882">
        <w:t>blad 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7" Type="http://schemas.openxmlformats.org/officeDocument/2006/relationships/image" Target="media/image_6b92257fb69b2c4ca5af58eb7dca4e5e.png"/><Relationship Id="rId147" Type="http://schemas.openxmlformats.org/officeDocument/2006/relationships/image" Target="media/image_6b92257fb69b2c4ca5af58eb7dca4e5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