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0A99CA9A"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D33EA9">
        <w:rPr>
          <w:rStyle w:val="Verwijzing"/>
        </w:rPr>
        <w:t>7.14.7.8</w:t>
      </w:r>
      <w:r w:rsidR="001D0983" w:rsidRPr="00863F41">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