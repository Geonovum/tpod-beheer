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6500" w14:textId="77777777" w:rsidR="00E43714" w:rsidRDefault="00E43714" w:rsidP="00CA7B14">
      <w:pPr>
        <w:pStyle w:val="Kop5"/>
      </w:pPr>
      <w:bookmarkStart w:id="851" w:name="_Ref_1ccdb6d6903a2f69dfd841ac590507d2_1"/>
      <w:r>
        <w:t>De module Procedureverloop</w:t>
      </w:r>
      <w:bookmarkEnd w:id="851"/>
    </w:p>
    <w:p w14:paraId="4B9E969A" w14:textId="65040442" w:rsidR="00E43714" w:rsidRDefault="00E43714" w:rsidP="0050446C">
      <w:r>
        <w:t xml:space="preserve">De </w:t>
      </w:r>
      <w:r w:rsidRPr="0031135F">
        <w:t>STOP</w:t>
      </w:r>
      <w:r w:rsidRPr="00304FEE">
        <w:t>/TPOD-standaard</w:t>
      </w:r>
      <w:r w:rsidRPr="0031135F">
        <w:t xml:space="preserve"> ziet het ontwerpbesluit en het definitieve besluit als afzonderlijke procedures.</w:t>
      </w:r>
      <w:r>
        <w:t xml:space="preserve"> Zoals in paragraaf </w:t>
      </w:r>
      <w:r>
        <w:fldChar w:fldCharType="begin"/>
      </w:r>
      <w:r>
        <w:instrText xml:space="preserve"> REF _Ref_1259903d2fa6bd271db825ea37c0c6d6_1 \n \h </w:instrText>
      </w:r>
      <w:r>
        <w:fldChar w:fldCharType="separate"/>
      </w:r>
      <w:r w:rsidR="002D10A5">
        <w:t>10.3.5</w:t>
      </w:r>
      <w:r>
        <w:fldChar w:fldCharType="end"/>
      </w:r>
      <w:r>
        <w:t xml:space="preserve"> al is aangegeven moet bij de aanlevering van een besluitversie </w:t>
      </w:r>
      <w:r w:rsidRPr="00F03DD9">
        <w:t>de soort procedure worden gekozen</w:t>
      </w:r>
      <w:r>
        <w:t>:</w:t>
      </w:r>
      <w:r w:rsidRPr="00F03DD9">
        <w:t xml:space="preserve"> </w:t>
      </w:r>
      <w:r>
        <w:t>a</w:t>
      </w:r>
      <w:r w:rsidRPr="00F03DD9">
        <w:t xml:space="preserve">angegeven moet worden of een ontwerpbesluit of een definitief besluit wordt aangeleverd. De procedure-informatie wordt verder ingevuld met </w:t>
      </w:r>
      <w:r>
        <w:t>de module</w:t>
      </w:r>
      <w:r w:rsidRPr="00F03DD9">
        <w:t xml:space="preserve"> Procedure</w:t>
      </w:r>
      <w:r>
        <w:t>verloop</w:t>
      </w:r>
      <w:r w:rsidRPr="00F03DD9">
        <w:t xml:space="preserve">. Dit is de verzameling van stappen in de procedure van </w:t>
      </w:r>
      <w:r>
        <w:t>de b</w:t>
      </w:r>
      <w:r w:rsidRPr="00F03DD9">
        <w:t>esluit</w:t>
      </w:r>
      <w:r>
        <w:t>v</w:t>
      </w:r>
      <w:r w:rsidRPr="00F03DD9">
        <w:t xml:space="preserve">ersie. </w:t>
      </w:r>
      <w:r>
        <w:t xml:space="preserve">De module </w:t>
      </w:r>
      <w:r w:rsidRPr="00F03DD9">
        <w:t>Procedure</w:t>
      </w:r>
      <w:r>
        <w:t>verloop</w:t>
      </w:r>
      <w:r w:rsidRPr="00F03DD9">
        <w:t xml:space="preserve"> kan dus meerdere stappen bevatten, en ook in de loop van de tijd aan de hand van het verloop van de procedure worden aangevuld. </w:t>
      </w:r>
      <w:r>
        <w:t>Deze module en d</w:t>
      </w:r>
      <w:r w:rsidRPr="00F03DD9">
        <w:t xml:space="preserve">e </w:t>
      </w:r>
      <w:r>
        <w:t>P</w:t>
      </w:r>
      <w:r w:rsidRPr="00F03DD9">
        <w:t xml:space="preserve">rocedurestappen die als metadata kunnen worden aangeleverd betreffen alleen het formele </w:t>
      </w:r>
      <w:r w:rsidRPr="00472569">
        <w:t xml:space="preserve">en door DSO-LV ondersteunde </w:t>
      </w:r>
      <w:r w:rsidRPr="00F03DD9">
        <w:t xml:space="preserve">deel van de procedure, dus vanaf de </w:t>
      </w:r>
      <w:r w:rsidR="003138B6" w:rsidRPr="003138B6">
        <w:t>publicatie</w:t>
      </w:r>
      <w:r w:rsidR="003138B6" w:rsidRPr="003138B6" w:rsidDel="003138B6">
        <w:t xml:space="preserve"> </w:t>
      </w:r>
      <w:r w:rsidRPr="00F03DD9">
        <w:t xml:space="preserve">van een ontwerpbesluit. </w:t>
      </w:r>
      <w:r>
        <w:t>Gegevens over de d</w:t>
      </w:r>
      <w:r w:rsidRPr="00F03DD9">
        <w:t xml:space="preserve">aaraan voorafgaande stappen, zoals participatie, conceptversies voor overleg en voorbereiding van de besluitvorming door het bestuursorgaan, worden niet door </w:t>
      </w:r>
      <w:r>
        <w:t xml:space="preserve">de STOP/TPOD-standaard ondersteund en niet door </w:t>
      </w:r>
      <w:r w:rsidRPr="00F03DD9">
        <w:t>de LVBB verwerkt</w:t>
      </w:r>
      <w:r>
        <w:t>.</w:t>
      </w:r>
      <w:r w:rsidRPr="00F03DD9">
        <w:t xml:space="preserve"> </w:t>
      </w:r>
      <w:r>
        <w:t xml:space="preserve">Ze </w:t>
      </w:r>
      <w:r w:rsidRPr="00F03DD9">
        <w:t>kunnen uiteraard wel door het bevoegd gezag in de eigen software worden bijgehouden.</w:t>
      </w:r>
    </w:p>
    <w:p w14:paraId="1E04777A" w14:textId="77777777" w:rsidR="00E43714" w:rsidRDefault="00E43714" w:rsidP="0050446C">
      <w:r>
        <w:t xml:space="preserve">Het </w:t>
      </w:r>
      <w:r w:rsidRPr="00D839C4">
        <w:t xml:space="preserve">ontwerpbesluit </w:t>
      </w:r>
      <w:r>
        <w:t xml:space="preserve">en het </w:t>
      </w:r>
      <w:r w:rsidRPr="007E0F04">
        <w:t>definitieve besluit</w:t>
      </w:r>
      <w:r>
        <w:t xml:space="preserve"> hebben ieder een afzonderlijke </w:t>
      </w:r>
      <w:r w:rsidRPr="003742F6">
        <w:t>module Procedureverloop</w:t>
      </w:r>
      <w:r>
        <w:t>. In de ontwerpfase</w:t>
      </w:r>
      <w:r w:rsidRPr="00DD0E95">
        <w:t xml:space="preserve"> levert het bevoegd gezag het ontwerpbesluit aan bij de LVBB met als soortProcedure ‘ontwerpbesluit’ en het Procedureverloop met de relevante </w:t>
      </w:r>
      <w:r>
        <w:t>Procedure</w:t>
      </w:r>
      <w:r w:rsidRPr="00DD0E95">
        <w:t xml:space="preserve">stappen horend bij een ontwerpbesluit. </w:t>
      </w:r>
      <w:r w:rsidRPr="00F03DD9">
        <w:t>Nadat het bestuursorgaan een besluit over een omgevingsdocument heeft genomen, levert het dat besluit aan bij de LVBB met als soortProcedure ‘definitief besluit’</w:t>
      </w:r>
      <w:r>
        <w:t xml:space="preserve"> </w:t>
      </w:r>
      <w:r w:rsidRPr="006C5DDB">
        <w:t xml:space="preserve">en het Procedureverloop met de relevante stappen horend bij een </w:t>
      </w:r>
      <w:r>
        <w:t xml:space="preserve">definitief </w:t>
      </w:r>
      <w:r w:rsidRPr="006C5DDB">
        <w:t>besluit</w:t>
      </w:r>
      <w:r w:rsidRPr="00F03DD9">
        <w:t xml:space="preserve">. </w:t>
      </w:r>
      <w:r w:rsidRPr="00325A43">
        <w:t xml:space="preserve">Diverse omgevingsdocumenten treden direct na de bekendmaking van het besluit in werking en zijn dan ook direct onherroepelijk. </w:t>
      </w:r>
      <w:r>
        <w:t>B</w:t>
      </w:r>
      <w:r w:rsidRPr="00325A43">
        <w:t>esluiten waartegen beroep kan worden ingesteld worden geconsolideerd terwijl nog niet zeker is of ze (geheel of gedeeltelijk) blijvend onderdeel van het omgevingsdocument uitmaken. Voor een raadpleger van de geconsolideerde regeling is het van belang om van ieder onderdeel van de regeling te weten wat de status daarvan is om te kunnen bepalen welke rechten en verplichtingen zij/hij daaraan kan ontlenen. Dat geldt voor alle tekstonderdelen, GIO’s en OW-objecten. Daarom moeten bij besluiten waartegen beroep kan worden ingesteld, na de aanlevering van het definitieve besluit, nieuwe Procedurestappen aan het Procedureverloop worden toegevoegd. Dit maakt het mogelijk om in de geconsolideerde regelingen op overheid.nl en in DSO-LV de status aan te geven van de onderdelen van die regeling die door het betreffende besluit zijn gewijzigd.</w:t>
      </w:r>
    </w:p>
    <w:p w14:paraId="2C683B85" w14:textId="1AED532C" w:rsidR="00E43714" w:rsidRDefault="00E43714" w:rsidP="0050446C">
      <w:r>
        <w:lastRenderedPageBreak/>
        <w:t xml:space="preserve">De initiële aanlevering van het Procedureverloop vindt doorgaans plaats bij het ontwerpbesluit respectievelijk definitieve besluit. Vervolgens wordt het Procedureverloop gemuteerd met een Procedureverloopmutatie bij de kennisgeving of met een directe mutatie. In paragraaf </w:t>
      </w:r>
      <w:r>
        <w:fldChar w:fldCharType="begin"/>
      </w:r>
      <w:r>
        <w:instrText xml:space="preserve"> REF _Ref_7e790e9388c9239b6146833668f016fb_2 \n \h </w:instrText>
      </w:r>
      <w:r>
        <w:fldChar w:fldCharType="separate"/>
      </w:r>
      <w:r w:rsidR="002D10A5">
        <w:t>10.4</w:t>
      </w:r>
      <w:r>
        <w:fldChar w:fldCharType="end"/>
      </w:r>
      <w:r>
        <w:t xml:space="preserve"> is steeds in iedere fase en bij ieder product aangegeven welke methode moet worden toegepast.</w:t>
      </w:r>
    </w:p>
    <w:p w14:paraId="35C019A2" w14:textId="77777777" w:rsidR="00E43714" w:rsidRDefault="00E43714" w:rsidP="0050446C"/>
    <w:p w14:paraId="25A43E29" w14:textId="77777777" w:rsidR="00E43714" w:rsidRDefault="00E43714" w:rsidP="0050446C">
      <w:r>
        <w:t>Een Procedurestap kent de volgende gegevens:</w:t>
      </w:r>
    </w:p>
    <w:p w14:paraId="28F16A5C" w14:textId="77777777" w:rsidR="00E43714" w:rsidRDefault="00E43714" w:rsidP="0050446C">
      <w:pPr>
        <w:pStyle w:val="Opsommingtekens1"/>
      </w:pPr>
      <w:r w:rsidRPr="00094953">
        <w:rPr>
          <w:i/>
          <w:iCs/>
        </w:rPr>
        <w:t>soortStap</w:t>
      </w:r>
      <w:r>
        <w:t>: geeft aan welke stap het betreft, te kiezen uit de STOP-waardelijst Procedurestap_ontwerp respectievelijk Procedurestap_definitief. Verplicht gegeven. Komt 1 keer voor.</w:t>
      </w:r>
    </w:p>
    <w:p w14:paraId="508A1F7E" w14:textId="77777777" w:rsidR="00E43714" w:rsidRDefault="00E43714" w:rsidP="0050446C">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Pr="00936EE8">
        <w:t>Verplicht gegeven</w:t>
      </w:r>
      <w:r>
        <w:t>.</w:t>
      </w:r>
      <w:r w:rsidRPr="00936EE8">
        <w:t xml:space="preserve"> </w:t>
      </w:r>
      <w:r>
        <w:t>K</w:t>
      </w:r>
      <w:r w:rsidRPr="00936EE8">
        <w:t>omt 1 keer voor.</w:t>
      </w:r>
    </w:p>
    <w:p w14:paraId="5DE6F6F8" w14:textId="77777777" w:rsidR="00E43714" w:rsidRDefault="00E43714" w:rsidP="0050446C">
      <w:pPr>
        <w:pStyle w:val="Opsommingtekens1"/>
      </w:pPr>
      <w:r>
        <w:rPr>
          <w:i/>
          <w:iCs/>
        </w:rPr>
        <w:t>meerInformatie</w:t>
      </w:r>
      <w:r w:rsidRPr="007D0D11">
        <w:t>:</w:t>
      </w:r>
      <w:r>
        <w:t xml:space="preserve"> </w:t>
      </w:r>
      <w:r w:rsidRPr="00902C8E">
        <w:t xml:space="preserve">URL-verwijzing </w:t>
      </w:r>
      <w:r w:rsidRPr="002D0B4C">
        <w:t xml:space="preserve">naar extra informatie over de </w:t>
      </w:r>
      <w:r>
        <w:t>Procedurestap</w:t>
      </w:r>
      <w:r w:rsidRPr="00B1686C">
        <w:t>.</w:t>
      </w:r>
      <w:r>
        <w:t xml:space="preserve"> </w:t>
      </w:r>
      <w:r w:rsidRPr="002A4063">
        <w:t xml:space="preserve">Optioneel </w:t>
      </w:r>
      <w:r>
        <w:t>gegeven</w:t>
      </w:r>
      <w:r w:rsidRPr="002A4063">
        <w:t>. Komt 0 of 1 keer voor.</w:t>
      </w:r>
      <w:r>
        <w:t xml:space="preserve"> </w:t>
      </w:r>
      <w:r w:rsidRPr="00DA5F01">
        <w:t>D</w:t>
      </w:r>
      <w:r>
        <w:t>i</w:t>
      </w:r>
      <w:r w:rsidRPr="00DA5F01">
        <w:t xml:space="preserve">t gegeven </w:t>
      </w:r>
      <w:r>
        <w:t xml:space="preserve">is </w:t>
      </w:r>
      <w:r w:rsidRPr="00DA5F01">
        <w:t xml:space="preserve">bedoeld voor het geven van extra informatie over de betreffende </w:t>
      </w:r>
      <w:r>
        <w:t>Procedurestap</w:t>
      </w:r>
      <w:r w:rsidRPr="00DA5F01">
        <w:t xml:space="preserve"> en de gevolgen daarvan op de geldigheid van regeling, niet voor extra informatie over de inhoud van de regeling.</w:t>
      </w:r>
      <w:r>
        <w:t xml:space="preserve"> Dit gegeven wordt alleen in de beroepsfase van het besluit gebruikt, en dus alleen bij besluiten waartegen bezwaar en/of beroep kan worden ingesteld.</w:t>
      </w:r>
    </w:p>
    <w:p w14:paraId="009D6BE7" w14:textId="77777777" w:rsidR="00E43714" w:rsidRDefault="00E43714" w:rsidP="0050446C"/>
    <w:p w14:paraId="32412E4C" w14:textId="77777777" w:rsidR="00E43714" w:rsidRDefault="00E43714" w:rsidP="0050446C">
      <w:r>
        <w:t xml:space="preserve">Naast de </w:t>
      </w:r>
      <w:r w:rsidRPr="00B3240A">
        <w:t>Procedurestap</w:t>
      </w:r>
      <w:r>
        <w:t>(pen)</w:t>
      </w:r>
      <w:r w:rsidRPr="00B3240A">
        <w:t xml:space="preserve"> </w:t>
      </w:r>
      <w:r>
        <w:t>bevat het</w:t>
      </w:r>
      <w:r w:rsidRPr="00CC5184">
        <w:t xml:space="preserve"> Procedureverloop </w:t>
      </w:r>
      <w:r>
        <w:t xml:space="preserve">het gegeven </w:t>
      </w:r>
      <w:r w:rsidRPr="004E5084">
        <w:rPr>
          <w:i/>
          <w:iCs/>
        </w:rPr>
        <w:t>bekendOp</w:t>
      </w:r>
      <w:r w:rsidRPr="00CC5184">
        <w:t xml:space="preserve">. Daar </w:t>
      </w:r>
      <w:r>
        <w:t xml:space="preserve">vult het bevoegd gezag de </w:t>
      </w:r>
      <w:r w:rsidRPr="00CC5184">
        <w:t>datum</w:t>
      </w:r>
      <w:r>
        <w:t xml:space="preserve"> in </w:t>
      </w:r>
      <w:r w:rsidRPr="00890FAD">
        <w:t>waarop eenieder kennis kon hebben van de</w:t>
      </w:r>
      <w:r>
        <w:t>ze</w:t>
      </w:r>
      <w:r w:rsidRPr="00890FAD">
        <w:t xml:space="preserve"> informatie</w:t>
      </w:r>
      <w:r>
        <w:t>.</w:t>
      </w:r>
    </w:p>
    <w:p w14:paraId="0999E7FD" w14:textId="77777777" w:rsidR="00E43714" w:rsidRDefault="00E43714" w:rsidP="0050446C">
      <w:r>
        <w:t xml:space="preserve">Het gevolg van de Procedurestappen </w:t>
      </w:r>
      <w:r w:rsidRPr="00EF7D4D">
        <w:t>op de geldigheid van regeling</w:t>
      </w:r>
      <w:r>
        <w:t xml:space="preserve"> leidt de LVBB af uit de aangeleverde informatie en wordt automatisch bij de bekendmaking, in de regelingenbanken en in DSO-LV getoond.</w:t>
      </w:r>
    </w:p>
    <w:p w14:paraId="706593BC" w14:textId="77777777" w:rsidR="00E43714" w:rsidRDefault="00E43714" w:rsidP="0050446C">
      <w:pPr>
        <w:pStyle w:val="Kader"/>
      </w:pPr>
      <w:r w:rsidRPr="00B26823">
        <w:rPr>
          <w:noProof/>
        </w:rPr>
        <mc:AlternateContent>
          <mc:Choice Requires="wps">
            <w:drawing>
              <wp:inline distT="0" distB="0" distL="0" distR="0" wp14:anchorId="75876316" wp14:editId="65F13435">
                <wp:extent cx="5760720" cy="2051329"/>
                <wp:effectExtent l="0" t="0" r="24130" b="22860"/>
                <wp:docPr id="7" name="Tekstvak 7"/>
                <wp:cNvGraphicFramePr/>
                <a:graphic xmlns:a="http://schemas.openxmlformats.org/drawingml/2006/main">
                  <a:graphicData uri="http://schemas.microsoft.com/office/word/2010/wordprocessingShape">
                    <wps:wsp>
                      <wps:cNvSpPr txBox="1"/>
                      <wps:spPr>
                        <a:xfrm>
                          <a:off x="0" y="0"/>
                          <a:ext cx="5760720" cy="2051329"/>
                        </a:xfrm>
                        <a:prstGeom prst="rect">
                          <a:avLst/>
                        </a:prstGeom>
                        <a:noFill/>
                        <a:ln w="6350">
                          <a:solidFill>
                            <a:prstClr val="black"/>
                          </a:solidFill>
                        </a:ln>
                      </wps:spPr>
                      <wps:txbx>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5876316" id="Tekstvak 7" o:spid="_x0000_s1051" type="#_x0000_t202" style="width:453.6pt;height:161.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" filled="f" strokeweight=".5pt">
                <v:textbox style="mso-fit-shape-to-text:t">
                  <w:txbxContent>
                    <w:p w14:paraId="709A5FA0" w14:textId="77777777" w:rsidR="00E43714" w:rsidRPr="00D80A79" w:rsidRDefault="00E43714" w:rsidP="00E43714">
                      <w:pPr>
                        <w:rPr>
                          <w:b/>
                          <w:bCs/>
                        </w:rPr>
                      </w:pPr>
                      <w:r w:rsidRPr="00D80A79">
                        <w:rPr>
                          <w:b/>
                          <w:bCs/>
                        </w:rPr>
                        <w:t>Toekomstige functionaliteit</w:t>
                      </w:r>
                    </w:p>
                    <w:p w14:paraId="36FBD143" w14:textId="77777777" w:rsidR="00E43714" w:rsidRPr="00B3240A" w:rsidRDefault="00E43714" w:rsidP="00E43714">
                      <w:r w:rsidRPr="00B3240A">
                        <w:t>Het tonen van de procedurestatus van onderdelen van een regeling</w:t>
                      </w:r>
                      <w:r>
                        <w:t xml:space="preserve"> is in DSO-LV geïmplementeerd voor ontwerpregelingen;</w:t>
                      </w:r>
                      <w:r w:rsidRPr="00B3240A">
                        <w:t xml:space="preserve"> in de regelingenbank is </w:t>
                      </w:r>
                      <w:r>
                        <w:t xml:space="preserve">het </w:t>
                      </w:r>
                      <w:r w:rsidRPr="00B3240A">
                        <w:t>niet geïmplementeerd.</w:t>
                      </w:r>
                    </w:p>
                    <w:p w14:paraId="7597D7C5" w14:textId="77777777" w:rsidR="00E43714" w:rsidRDefault="00E43714" w:rsidP="00E43714">
                      <w:r w:rsidRPr="00B3240A">
                        <w:t>Het doorgeven van wijzigingen in de status van een</w:t>
                      </w:r>
                      <w:r w:rsidRPr="00865040">
                        <w:t xml:space="preserve"> besluit in de beroepsfase is nog niet geïmplementeerd in de </w:t>
                      </w:r>
                      <w:r>
                        <w:t>DSO-</w:t>
                      </w:r>
                      <w:r w:rsidRPr="00865040">
                        <w:t xml:space="preserve">keten; </w:t>
                      </w:r>
                      <w:r>
                        <w:t>naar huidige verwachting</w:t>
                      </w:r>
                      <w:r w:rsidRPr="00865040">
                        <w:t xml:space="preserve"> zal dat </w:t>
                      </w:r>
                      <w:r w:rsidRPr="002944E3">
                        <w:t>na inwerkingtreden van de Omgevingswet</w:t>
                      </w:r>
                      <w:r w:rsidRPr="002944E3" w:rsidDel="002944E3">
                        <w:t xml:space="preserve"> </w:t>
                      </w:r>
                      <w:r w:rsidRPr="00865040">
                        <w:t>gebeuren.</w:t>
                      </w:r>
                    </w:p>
                    <w:p w14:paraId="5D3D9800" w14:textId="77777777" w:rsidR="00E43714" w:rsidRDefault="00E43714" w:rsidP="00E43714"/>
                    <w:p w14:paraId="1EFD2686" w14:textId="77777777" w:rsidR="00E43714" w:rsidRPr="00541BF1" w:rsidRDefault="00E43714" w:rsidP="00E43714">
                      <w:pPr>
                        <w:rPr>
                          <w:b/>
                          <w:bCs/>
                        </w:rPr>
                      </w:pPr>
                      <w:r w:rsidRPr="00541BF1">
                        <w:rPr>
                          <w:b/>
                          <w:bCs/>
                        </w:rPr>
                        <w:t>Workaround</w:t>
                      </w:r>
                    </w:p>
                    <w:p w14:paraId="70BB9315" w14:textId="77777777" w:rsidR="00E43714" w:rsidRPr="0022671B" w:rsidRDefault="00E43714" w:rsidP="00E43714">
                      <w:r>
                        <w:t>Geen</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