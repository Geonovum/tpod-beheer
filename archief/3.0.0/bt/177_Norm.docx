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343DAE" w:rsidRPr="00F1426F" w:rsidRDefault="00343DAE" w:rsidP="00343DAE">
      <w:pPr>
        <w:pStyle w:val="Kop4"/>
      </w:pPr>
      <w:r w:rsidRPr="00F1426F">
        <w:t>Norm</w:t>
      </w:r>
    </w:p>
    <w:p w14:paraId="50AC277D" w14:textId="394CD061" w:rsidR="00030D6F" w:rsidRPr="00B26823" w:rsidRDefault="00493B9A"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96DAC541-7B7A-43D3-8B79-37D633B846F1}">
                          <asvg:svgBlip xmlns:asvg="http://schemas.microsoft.com/office/drawing/2016/SVG/main" r:embed="rId83"/>
                        </a:ext>
                      </a:extLst>
                    </a:blip>
                    <a:stretch>
                      <a:fillRect/>
                    </a:stretch>
                  </pic:blipFill>
                  <pic:spPr>
                    <a:xfrm>
                      <a:off x="0" y="0"/>
                      <a:ext cx="4494217" cy="4230504"/>
                    </a:xfrm>
                    <a:prstGeom prst="rect">
                      <a:avLst/>
                    </a:prstGeom>
                  </pic:spPr>
                </pic:pic>
              </a:graphicData>
            </a:graphic>
          </wp:inline>
        </w:drawing>
      </w:r>
    </w:p>
    <w:p w14:paraId="6D92C16A" w14:textId="7773BC93" w:rsidR="00343DAE" w:rsidRPr="00F1426F" w:rsidRDefault="00343DAE" w:rsidP="00343DAE">
      <w:pPr>
        <w:pStyle w:val="Figuurbijschrift"/>
      </w:pPr>
      <w:r w:rsidRPr="00F1426F">
        <w:t>Uitsnede uit IMOW-diagram voor objecttype Divisie</w:t>
      </w:r>
      <w:r w:rsidR="003764C1">
        <w:t>tekst</w:t>
      </w:r>
    </w:p>
    <w:p w14:paraId="3212E1D1" w14:textId="57D35FD7" w:rsidR="00343DAE" w:rsidRPr="00F1426F" w:rsidRDefault="00343DAE" w:rsidP="00343DAE">
      <w:r w:rsidRPr="00F1426F">
        <w:t>Divisie</w:t>
      </w:r>
      <w:r w:rsidR="00DB0DFC">
        <w:t>tekst</w:t>
      </w:r>
      <w:r w:rsidRPr="00F1426F">
        <w:t xml:space="preserve"> kent het volgende attribuut:</w:t>
      </w:r>
    </w:p>
    <w:p w14:paraId="196DCE65" w14:textId="7158959D" w:rsidR="00343DAE" w:rsidRPr="00F1426F" w:rsidRDefault="00343DAE" w:rsidP="0036747F">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2493A666" w14:textId="77777777" w:rsidR="00343DAE" w:rsidRPr="00F1426F" w:rsidRDefault="00343DAE" w:rsidP="00343DAE"/>
    <w:p w14:paraId="18833655" w14:textId="2D3287E6" w:rsidR="00CB5A1F" w:rsidRPr="00F1426F" w:rsidRDefault="00343DAE" w:rsidP="00946C2F">
      <w:r w:rsidRPr="00F1426F">
        <w:lastRenderedPageBreak/>
        <w:t>Divisie</w:t>
      </w:r>
      <w:r w:rsidR="00DB0DFC">
        <w:t>tekst</w:t>
      </w:r>
      <w:r w:rsidRPr="00F1426F">
        <w:t xml:space="preserve">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82" Type="http://schemas.openxmlformats.org/officeDocument/2006/relationships/image" Target="media/image_8504bc0f1d8af31f976c9a7a86e4c5f3.png"/><Relationship Id="rId83"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