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3E973956"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2D10A5">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2D10A5">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2D10A5">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2D10A5">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