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DD64" w14:textId="77777777" w:rsidR="00386C83" w:rsidRDefault="00386C83" w:rsidP="00545D02">
      <w:pPr>
        <w:pStyle w:val="Kop2bijlage"/>
      </w:pPr>
      <w:bookmarkStart w:id="1731" w:name="_Ref_f2b18c6023018ea19d1341ed55beddcb_1"/>
      <w:r>
        <w:lastRenderedPageBreak/>
        <w:t>Versiehistorie</w:t>
      </w:r>
      <w:bookmarkEnd w:id="1731"/>
    </w:p>
    <w:p w14:paraId="7D6A20F6" w14:textId="77777777" w:rsidR="00386C83" w:rsidRDefault="00386C83" w:rsidP="00386C83">
      <w:r w:rsidRPr="00A32818">
        <w:t>In deze bijlage staat de versiehistorie van eerdere versies van dit toepassingsprofiel.</w:t>
      </w:r>
    </w:p>
    <w:p w14:paraId="46A4A847" w14:textId="77777777" w:rsidR="00432490" w:rsidRDefault="00432490" w:rsidP="00386C83"/>
    <w:p w14:paraId="44D5F497" w14:textId="77777777" w:rsidR="00432490" w:rsidRPr="00432490" w:rsidRDefault="00432490" w:rsidP="00432490">
      <w:r w:rsidRPr="00432490">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183" w:history="1">
        <w:r w:rsidRPr="00432490">
          <w:rPr>
            <w:color w:val="0000FF" w:themeColor="hyperlink"/>
            <w:u w:val="single"/>
          </w:rPr>
          <w:t>https://www.geonovum.nl/geo-standaarden/omgevingswet/meldingen</w:t>
        </w:r>
      </w:hyperlink>
      <w:r w:rsidRPr="00432490">
        <w:t>.</w:t>
      </w:r>
    </w:p>
    <w:p w14:paraId="5F15316D" w14:textId="77777777" w:rsidR="00432490" w:rsidRPr="00432490" w:rsidRDefault="00432490" w:rsidP="00432490">
      <w:r w:rsidRPr="00432490">
        <w:t xml:space="preserve">Voor de STOP-standaard bestaat een vergelijkbaar meldingssysteem, waarnaar wordt verwezen met STOP#xx. De STOP-issuetracker is te vinden via </w:t>
      </w:r>
      <w:hyperlink r:id="rId184" w:history="1">
        <w:r w:rsidRPr="00432490">
          <w:rPr>
            <w:color w:val="0000FF" w:themeColor="hyperlink"/>
            <w:u w:val="single"/>
          </w:rPr>
          <w:t>https://gitlab.com/koop/STOP/standaard/-/issues</w:t>
        </w:r>
      </w:hyperlink>
      <w:r w:rsidRPr="00432490">
        <w:t>.</w:t>
      </w:r>
    </w:p>
    <w:p w14:paraId="61ED5B4B" w14:textId="77777777" w:rsidR="00386C83" w:rsidRDefault="00386C83">
      <w:pPr>
        <w:spacing w:line="240" w:lineRule="auto"/>
        <w:rPr>
          <w:rFonts w:ascii="Times New Roman" w:hAnsi="Times New Roman"/>
          <w:sz w:val="20"/>
          <w:szCs w:val="20"/>
        </w:r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66472A" w:rsidRPr="00B26823" w14:paraId="13BFA824" w14:textId="77777777" w:rsidTr="00D92254">
        <w:trPr>
          <w:cnfStyle w:val="100000000000" w:firstRow="1" w:lastRow="0" w:firstColumn="0" w:lastColumn="0" w:oddVBand="0" w:evenVBand="0" w:oddHBand="0" w:evenHBand="0" w:firstRowFirstColumn="0" w:firstRowLastColumn="0" w:lastRowFirstColumn="0" w:lastRowLastColumn="0"/>
          <w:tblHeader/>
        </w:trPr>
        <w:tc>
          <w:tcPr>
            <w:tcW w:w="566" w:type="pct"/>
          </w:tcPr>
          <w:p w14:paraId="2F70A53E" w14:textId="77777777" w:rsidR="0066472A" w:rsidRPr="00B26823" w:rsidRDefault="0066472A" w:rsidP="00D92254">
            <w:r w:rsidRPr="00B26823">
              <w:t>Versie</w:t>
            </w:r>
          </w:p>
        </w:tc>
        <w:tc>
          <w:tcPr>
            <w:tcW w:w="766" w:type="pct"/>
          </w:tcPr>
          <w:p w14:paraId="0F800CF9" w14:textId="77777777" w:rsidR="0066472A" w:rsidRPr="00B26823" w:rsidRDefault="0066472A" w:rsidP="00D92254">
            <w:r w:rsidRPr="00B26823">
              <w:t>Datum</w:t>
            </w:r>
          </w:p>
        </w:tc>
        <w:tc>
          <w:tcPr>
            <w:tcW w:w="3668" w:type="pct"/>
          </w:tcPr>
          <w:p w14:paraId="3E7E70F1" w14:textId="77777777" w:rsidR="0066472A" w:rsidRPr="00B26823" w:rsidRDefault="0066472A" w:rsidP="00D92254">
            <w:r w:rsidRPr="00B26823">
              <w:t>Wijziging</w:t>
            </w:r>
          </w:p>
        </w:tc>
      </w:tr>
      <w:tr w:rsidR="0066472A" w:rsidRPr="00B26823" w14:paraId="08152B10" w14:textId="77777777" w:rsidTr="00D92254">
        <w:tc>
          <w:tcPr>
            <w:tcW w:w="566" w:type="pct"/>
          </w:tcPr>
          <w:p w14:paraId="650497AC" w14:textId="77777777" w:rsidR="0066472A" w:rsidRPr="00795E1F" w:rsidRDefault="0066472A" w:rsidP="00D92254">
            <w:r w:rsidRPr="00A4347D">
              <w:t>2.0.2</w:t>
            </w:r>
          </w:p>
        </w:tc>
        <w:tc>
          <w:tcPr>
            <w:tcW w:w="766" w:type="pct"/>
          </w:tcPr>
          <w:p w14:paraId="7C3B9339" w14:textId="77777777" w:rsidR="0066472A" w:rsidRPr="00795E1F" w:rsidRDefault="0066472A" w:rsidP="00D92254">
            <w:r w:rsidRPr="00A4347D">
              <w:t>2023-01-09</w:t>
            </w:r>
          </w:p>
        </w:tc>
        <w:tc>
          <w:tcPr>
            <w:tcW w:w="3668" w:type="pct"/>
          </w:tcPr>
          <w:p w14:paraId="148BE792" w14:textId="77777777" w:rsidR="0066472A" w:rsidRDefault="0066472A" w:rsidP="00D92254">
            <w:r>
              <w:t>Hele document:</w:t>
            </w:r>
          </w:p>
          <w:p w14:paraId="563F9B3D" w14:textId="77777777" w:rsidR="0066472A" w:rsidRDefault="0066472A" w:rsidP="00D92254">
            <w:pPr>
              <w:pStyle w:val="Opsommingtekens1"/>
            </w:pPr>
            <w:r>
              <w:t>Tekst is gecorrigeerd en verbeterd</w:t>
            </w:r>
          </w:p>
          <w:p w14:paraId="61334CC6" w14:textId="77777777" w:rsidR="0066472A" w:rsidRDefault="0066472A" w:rsidP="00D92254">
            <w:pPr>
              <w:pStyle w:val="Opsommingtekens1"/>
            </w:pPr>
            <w:r>
              <w:t>Tekst is geactualiseerd n.a.v. wijzigingen in wet- en regelgeving</w:t>
            </w:r>
          </w:p>
        </w:tc>
      </w:tr>
      <w:tr w:rsidR="0066472A" w:rsidRPr="00B26823" w14:paraId="68274CC8" w14:textId="77777777" w:rsidTr="00D92254">
        <w:tc>
          <w:tcPr>
            <w:tcW w:w="566" w:type="pct"/>
          </w:tcPr>
          <w:p w14:paraId="2F21C434" w14:textId="77777777" w:rsidR="0066472A" w:rsidRPr="00795E1F" w:rsidRDefault="0066472A" w:rsidP="00D92254">
            <w:r w:rsidRPr="00A4347D">
              <w:t>2.0.2</w:t>
            </w:r>
          </w:p>
        </w:tc>
        <w:tc>
          <w:tcPr>
            <w:tcW w:w="766" w:type="pct"/>
          </w:tcPr>
          <w:p w14:paraId="3D70CBFE" w14:textId="77777777" w:rsidR="0066472A" w:rsidRPr="00795E1F" w:rsidRDefault="0066472A" w:rsidP="00D92254">
            <w:r w:rsidRPr="00A4347D">
              <w:t>2023-01-09</w:t>
            </w:r>
          </w:p>
        </w:tc>
        <w:tc>
          <w:tcPr>
            <w:tcW w:w="3668" w:type="pct"/>
          </w:tcPr>
          <w:p w14:paraId="2B4EA598" w14:textId="77777777" w:rsidR="0066472A" w:rsidRDefault="0066472A" w:rsidP="00D92254">
            <w:commentRangeStart w:id="1733"/>
            <w:r>
              <w:t xml:space="preserve">Paragraaf </w:t>
            </w:r>
            <w:r>
              <w:fldChar w:fldCharType="begin"/>
            </w:r>
            <w:r>
              <w:instrText xml:space="preserve"> REF _Ref_05267716367eb7e1c9f7cafdd967df79_1 \n \h </w:instrText>
            </w:r>
            <w:r>
              <w:fldChar w:fldCharType="separate"/>
            </w:r>
            <w:r>
              <w:t>2.4</w:t>
            </w:r>
            <w:r>
              <w:fldChar w:fldCharType="end"/>
            </w:r>
            <w:r>
              <w:t xml:space="preserve"> Wijziging van het omgevingsplan door andere omgevingsdocumenten: meervoudig bronhouderschap</w:t>
            </w:r>
          </w:p>
          <w:p w14:paraId="0333754A" w14:textId="77777777" w:rsidR="0066472A" w:rsidRDefault="0066472A" w:rsidP="00D92254">
            <w:pPr>
              <w:pStyle w:val="Opsommingtekens1"/>
            </w:pPr>
            <w:r>
              <w:t>Tekst is herschreven om deze compacter en duidelijker te maken</w:t>
            </w:r>
            <w:commentRangeEnd w:id="1733"/>
            <w:r>
              <w:rPr>
                <w:rStyle w:val="Verwijzingopmerking"/>
              </w:rPr>
              <w:commentReference w:id="1733"/>
            </w:r>
          </w:p>
        </w:tc>
      </w:tr>
      <w:tr w:rsidR="0066472A" w:rsidRPr="00B26823" w14:paraId="0DB76EA7" w14:textId="77777777" w:rsidTr="00D92254">
        <w:tc>
          <w:tcPr>
            <w:tcW w:w="566" w:type="pct"/>
          </w:tcPr>
          <w:p w14:paraId="46B977A4" w14:textId="77777777" w:rsidR="0066472A" w:rsidRPr="00795E1F" w:rsidRDefault="0066472A" w:rsidP="00D92254">
            <w:r w:rsidRPr="00A4347D">
              <w:t>2.0.2</w:t>
            </w:r>
          </w:p>
        </w:tc>
        <w:tc>
          <w:tcPr>
            <w:tcW w:w="766" w:type="pct"/>
          </w:tcPr>
          <w:p w14:paraId="542F9708" w14:textId="77777777" w:rsidR="0066472A" w:rsidRPr="00795E1F" w:rsidRDefault="0066472A" w:rsidP="00D92254">
            <w:r w:rsidRPr="00A4347D">
              <w:t>2023-01-09</w:t>
            </w:r>
          </w:p>
        </w:tc>
        <w:tc>
          <w:tcPr>
            <w:tcW w:w="3668" w:type="pct"/>
          </w:tcPr>
          <w:p w14:paraId="40C2008C" w14:textId="77777777" w:rsidR="0066472A" w:rsidRDefault="0066472A" w:rsidP="00D92254">
            <w:commentRangeStart w:id="1734"/>
            <w:r>
              <w:t xml:space="preserve">Paragraaf </w:t>
            </w:r>
            <w:r>
              <w:fldChar w:fldCharType="begin"/>
            </w:r>
            <w:r>
              <w:instrText xml:space="preserve"> REF _Ref_05267716367eb7e1c9f7cafdd967df79_1 \n \h </w:instrText>
            </w:r>
            <w:r>
              <w:fldChar w:fldCharType="separate"/>
            </w:r>
            <w:r>
              <w:t>2.4</w:t>
            </w:r>
            <w:r>
              <w:fldChar w:fldCharType="end"/>
            </w:r>
            <w:r>
              <w:t xml:space="preserve"> Wijziging van de omgevingsverordening door het voorbereidingsbesluit</w:t>
            </w:r>
          </w:p>
          <w:p w14:paraId="6D9BD140" w14:textId="77777777" w:rsidR="0066472A" w:rsidRDefault="0066472A" w:rsidP="00D92254">
            <w:pPr>
              <w:pStyle w:val="Opsommingtekens1"/>
            </w:pPr>
            <w:r>
              <w:t>Tekst is herschreven om deze compacter en duidelijker te maken</w:t>
            </w:r>
            <w:commentRangeEnd w:id="1734"/>
            <w:r>
              <w:rPr>
                <w:rStyle w:val="Verwijzingopmerking"/>
              </w:rPr>
              <w:commentReference w:id="1734"/>
            </w:r>
          </w:p>
        </w:tc>
      </w:tr>
      <w:tr w:rsidR="0066472A" w:rsidRPr="00B26823" w14:paraId="4CF1BA49" w14:textId="77777777" w:rsidTr="00D92254">
        <w:tc>
          <w:tcPr>
            <w:tcW w:w="566" w:type="pct"/>
          </w:tcPr>
          <w:p w14:paraId="511CAD72" w14:textId="77777777" w:rsidR="0066472A" w:rsidRPr="00795E1F" w:rsidRDefault="0066472A" w:rsidP="00D92254">
            <w:r w:rsidRPr="00A4347D">
              <w:t>2.0.2</w:t>
            </w:r>
          </w:p>
        </w:tc>
        <w:tc>
          <w:tcPr>
            <w:tcW w:w="766" w:type="pct"/>
          </w:tcPr>
          <w:p w14:paraId="5436D1C5" w14:textId="77777777" w:rsidR="0066472A" w:rsidRPr="00795E1F" w:rsidRDefault="0066472A" w:rsidP="00D92254">
            <w:r w:rsidRPr="00A4347D">
              <w:t>2023-01-09</w:t>
            </w:r>
          </w:p>
        </w:tc>
        <w:tc>
          <w:tcPr>
            <w:tcW w:w="3668" w:type="pct"/>
          </w:tcPr>
          <w:p w14:paraId="561A46DC" w14:textId="77777777" w:rsidR="0066472A" w:rsidRDefault="0066472A" w:rsidP="00D92254">
            <w:commentRangeStart w:id="1735"/>
            <w:r>
              <w:t xml:space="preserve">Paragraaf </w:t>
            </w:r>
            <w:r>
              <w:fldChar w:fldCharType="begin"/>
            </w:r>
            <w:r>
              <w:instrText xml:space="preserve"> REF _Ref_05267716367eb7e1c9f7cafdd967df79_1 \n \h </w:instrText>
            </w:r>
            <w:r>
              <w:fldChar w:fldCharType="separate"/>
            </w:r>
            <w:r>
              <w:t>2.4</w:t>
            </w:r>
            <w:r>
              <w:fldChar w:fldCharType="end"/>
            </w:r>
            <w:r>
              <w:t xml:space="preserve"> Wijziging van omgevingsplan en omgevingsverordening door het voorbereidingsbesluit: meervoudig bronhouderschap</w:t>
            </w:r>
          </w:p>
          <w:p w14:paraId="491D4D06" w14:textId="77777777" w:rsidR="0066472A" w:rsidRDefault="0066472A" w:rsidP="00D92254">
            <w:pPr>
              <w:pStyle w:val="Opsommingtekens1"/>
            </w:pPr>
            <w:r>
              <w:t>Tekst is herschreven om deze compacter en duidelijker te maken</w:t>
            </w:r>
          </w:p>
          <w:p w14:paraId="0420B6A0" w14:textId="77777777" w:rsidR="0066472A" w:rsidRDefault="0066472A" w:rsidP="00D92254">
            <w:pPr>
              <w:pStyle w:val="Opsommingtekens1"/>
            </w:pPr>
            <w:r>
              <w:t xml:space="preserve">Paragraaf 2.4.4 </w:t>
            </w:r>
            <w:r w:rsidRPr="00550E9C">
              <w:t>Inwerkingtreden en vervallen van voorbeschermingsregels: tonen en niet meer tonen tijdelijk regelingdeel</w:t>
            </w:r>
          </w:p>
          <w:p w14:paraId="760ACAA0" w14:textId="77777777" w:rsidR="0066472A" w:rsidRDefault="0066472A" w:rsidP="00D92254">
            <w:pPr>
              <w:pStyle w:val="Opsommingtekens2"/>
            </w:pPr>
            <w:r>
              <w:t>Uitgangspunt welk bevoegd gezag het tijdelijk regelingdeel intrekt is gewijzigd</w:t>
            </w:r>
          </w:p>
          <w:p w14:paraId="170C464D" w14:textId="77777777" w:rsidR="0066472A" w:rsidRDefault="0066472A" w:rsidP="00D92254">
            <w:pPr>
              <w:pStyle w:val="Opsommingtekens2"/>
            </w:pPr>
            <w:r>
              <w:t xml:space="preserve">Beschrijving van het instellen en intrekken van het tijdelijk regelingdeel verplaatst naar paragraaf </w:t>
            </w:r>
            <w:r>
              <w:fldChar w:fldCharType="begin"/>
            </w:r>
            <w:r>
              <w:instrText xml:space="preserve"> REF _Ref_1690cbe5fd634c9effea2d8e640d206b_1 \n \h </w:instrText>
            </w:r>
            <w:r>
              <w:fldChar w:fldCharType="separate"/>
            </w:r>
            <w:r>
              <w:t>10.9.3</w:t>
            </w:r>
            <w:r>
              <w:fldChar w:fldCharType="end"/>
            </w:r>
            <w:commentRangeEnd w:id="1735"/>
            <w:r>
              <w:rPr>
                <w:rStyle w:val="Verwijzingopmerking"/>
              </w:rPr>
              <w:commentReference w:id="1735"/>
            </w:r>
          </w:p>
        </w:tc>
      </w:tr>
      <w:tr w:rsidR="0066472A" w:rsidRPr="00B26823" w14:paraId="3B884BD6" w14:textId="77777777" w:rsidTr="00D92254">
        <w:tc>
          <w:tcPr>
            <w:tcW w:w="566" w:type="pct"/>
          </w:tcPr>
          <w:p w14:paraId="708452D7" w14:textId="77777777" w:rsidR="0066472A" w:rsidRPr="00795E1F" w:rsidRDefault="0066472A" w:rsidP="00D92254">
            <w:r w:rsidRPr="00A4347D">
              <w:t>2.0.2</w:t>
            </w:r>
          </w:p>
        </w:tc>
        <w:tc>
          <w:tcPr>
            <w:tcW w:w="766" w:type="pct"/>
          </w:tcPr>
          <w:p w14:paraId="1F6AF785" w14:textId="77777777" w:rsidR="0066472A" w:rsidRPr="00795E1F" w:rsidRDefault="0066472A" w:rsidP="00D92254">
            <w:r w:rsidRPr="00A4347D">
              <w:t>2023-01-09</w:t>
            </w:r>
          </w:p>
        </w:tc>
        <w:tc>
          <w:tcPr>
            <w:tcW w:w="3668" w:type="pct"/>
          </w:tcPr>
          <w:p w14:paraId="65A67511" w14:textId="77777777" w:rsidR="0066472A" w:rsidRDefault="0066472A" w:rsidP="00D92254">
            <w:r>
              <w:t xml:space="preserve">Paragraaf </w:t>
            </w:r>
            <w:r>
              <w:fldChar w:fldCharType="begin"/>
            </w:r>
            <w:r>
              <w:instrText xml:space="preserve"> REF _Ref_3ee70e265d0d31ca5a61ccdf01ea9b6a_1 \n \h </w:instrText>
            </w:r>
            <w:r>
              <w:fldChar w:fldCharType="separate"/>
            </w:r>
            <w:r>
              <w:t>3.4</w:t>
            </w:r>
            <w:r>
              <w:fldChar w:fldCharType="end"/>
            </w:r>
            <w:r>
              <w:t xml:space="preserve"> Annoteren</w:t>
            </w:r>
          </w:p>
          <w:p w14:paraId="3DE5FF84" w14:textId="77777777" w:rsidR="0066472A" w:rsidRDefault="0066472A" w:rsidP="00D92254">
            <w:pPr>
              <w:pStyle w:val="Opsommingtekens1"/>
            </w:pPr>
            <w:r>
              <w:t>Betekenis en werking van annoteren is anders beschreven om duidelijker te maken wat het doet</w:t>
            </w:r>
          </w:p>
        </w:tc>
      </w:tr>
      <w:tr w:rsidR="0066472A" w:rsidRPr="00B26823" w14:paraId="4B871D67" w14:textId="77777777" w:rsidTr="00D92254">
        <w:tc>
          <w:tcPr>
            <w:tcW w:w="566" w:type="pct"/>
          </w:tcPr>
          <w:p w14:paraId="76D22542" w14:textId="77777777" w:rsidR="0066472A" w:rsidRPr="00795E1F" w:rsidRDefault="0066472A" w:rsidP="00D92254">
            <w:r w:rsidRPr="00A4347D">
              <w:t>2.0.2</w:t>
            </w:r>
          </w:p>
        </w:tc>
        <w:tc>
          <w:tcPr>
            <w:tcW w:w="766" w:type="pct"/>
          </w:tcPr>
          <w:p w14:paraId="76EC50FB" w14:textId="77777777" w:rsidR="0066472A" w:rsidRPr="00795E1F" w:rsidRDefault="0066472A" w:rsidP="00D92254">
            <w:r w:rsidRPr="00A4347D">
              <w:t>2023-01-09</w:t>
            </w:r>
          </w:p>
        </w:tc>
        <w:tc>
          <w:tcPr>
            <w:tcW w:w="3668" w:type="pct"/>
          </w:tcPr>
          <w:p w14:paraId="62EB9EB3" w14:textId="77777777" w:rsidR="0066472A" w:rsidRDefault="0066472A" w:rsidP="00D92254">
            <w:r>
              <w:t xml:space="preserve">Paragraaf </w:t>
            </w:r>
            <w:r>
              <w:fldChar w:fldCharType="begin"/>
            </w:r>
            <w:r>
              <w:instrText xml:space="preserve"> REF _Ref_df20c7994ce2c4329ffc4cfc8675769c_1 \n \h </w:instrText>
            </w:r>
            <w:r>
              <w:fldChar w:fldCharType="separate"/>
            </w:r>
            <w:r>
              <w:t>3.6</w:t>
            </w:r>
            <w:r>
              <w:fldChar w:fldCharType="end"/>
            </w:r>
            <w:r>
              <w:t xml:space="preserve"> Presentatiemodel</w:t>
            </w:r>
          </w:p>
          <w:p w14:paraId="04341A10" w14:textId="77777777" w:rsidR="0066472A" w:rsidRDefault="0066472A" w:rsidP="00D92254">
            <w:pPr>
              <w:pStyle w:val="Opsommingtekens1"/>
            </w:pPr>
            <w:r>
              <w:t>Beschrijving symbolisatiestijl per objecttype is toegevoegd en met voorbeelden toegelicht</w:t>
            </w:r>
          </w:p>
          <w:p w14:paraId="5DD893E7" w14:textId="77777777" w:rsidR="0066472A" w:rsidRDefault="0066472A" w:rsidP="00D92254">
            <w:pPr>
              <w:pStyle w:val="Opsommingtekens1"/>
            </w:pPr>
            <w:r>
              <w:t>Er is toegevoegd dat er nu ook symbolisatiestijlen voor lijnen en punten zijn en kleurenranges voor Normwaarden</w:t>
            </w:r>
          </w:p>
          <w:p w14:paraId="58AEF8AE" w14:textId="77777777" w:rsidR="0066472A" w:rsidRDefault="0066472A" w:rsidP="00D92254">
            <w:pPr>
              <w:pStyle w:val="Opsommingtekens1"/>
            </w:pPr>
            <w:r>
              <w:t>Afbeeldingen zijn aangepast aan nieuwe symbolisatiestijlen</w:t>
            </w:r>
          </w:p>
        </w:tc>
      </w:tr>
      <w:tr w:rsidR="0066472A" w:rsidRPr="00B26823" w14:paraId="1CF9227C" w14:textId="77777777" w:rsidTr="00D92254">
        <w:tc>
          <w:tcPr>
            <w:tcW w:w="566" w:type="pct"/>
          </w:tcPr>
          <w:p w14:paraId="197FCB5E" w14:textId="77777777" w:rsidR="0066472A" w:rsidRPr="00795E1F" w:rsidRDefault="0066472A" w:rsidP="00D92254">
            <w:r w:rsidRPr="00A4347D">
              <w:lastRenderedPageBreak/>
              <w:t>2.0.2</w:t>
            </w:r>
          </w:p>
        </w:tc>
        <w:tc>
          <w:tcPr>
            <w:tcW w:w="766" w:type="pct"/>
          </w:tcPr>
          <w:p w14:paraId="56A98B8C" w14:textId="77777777" w:rsidR="0066472A" w:rsidRPr="00795E1F" w:rsidRDefault="0066472A" w:rsidP="00D92254">
            <w:r w:rsidRPr="00A4347D">
              <w:t>2023-01-09</w:t>
            </w:r>
          </w:p>
        </w:tc>
        <w:tc>
          <w:tcPr>
            <w:tcW w:w="3668" w:type="pct"/>
          </w:tcPr>
          <w:p w14:paraId="415B4EC1" w14:textId="77777777" w:rsidR="0066472A" w:rsidRDefault="0066472A" w:rsidP="00D92254">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w:t>
            </w:r>
            <w:r w:rsidRPr="004F4F4F">
              <w:t xml:space="preserve">vormgeving </w:t>
            </w:r>
            <w:r>
              <w:t xml:space="preserve">van Besluit en Regeling bij </w:t>
            </w:r>
            <w:fldSimple w:instr=" DOCVARIABLE ID01+ ">
              <w:r>
                <w:t>de basistekst</w:t>
              </w:r>
            </w:fldSimple>
          </w:p>
          <w:p w14:paraId="66E9143C" w14:textId="77777777" w:rsidR="0066472A" w:rsidRDefault="0066472A" w:rsidP="00D92254">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16BA1EA3" w14:textId="77777777" w:rsidR="0066472A" w:rsidRDefault="0066472A" w:rsidP="00D92254">
            <w:pPr>
              <w:pStyle w:val="Opsommingtekens1"/>
            </w:pPr>
            <w:r w:rsidRPr="00D2498B">
              <w:t xml:space="preserve">Paragraaf </w:t>
            </w:r>
            <w:r w:rsidRPr="00D2498B">
              <w:fldChar w:fldCharType="begin"/>
            </w:r>
            <w:r w:rsidRPr="00D2498B">
              <w:instrText xml:space="preserve"> REF _Ref_2f3d0ec57417521a524e74bab778481f_1 \n \h  \* MERGEFORMAT </w:instrText>
            </w:r>
            <w:r w:rsidRPr="00D2498B">
              <w:fldChar w:fldCharType="separate"/>
            </w:r>
            <w:r>
              <w:t>4.2</w:t>
            </w:r>
            <w:r w:rsidRPr="00D2498B">
              <w:fldChar w:fldCharType="end"/>
            </w:r>
            <w:r w:rsidRPr="00D2498B">
              <w:t xml:space="preserve"> is tussengevoegd, verplaatst vanuit hoofdstuk 5. In deze paragraaf</w:t>
            </w:r>
            <w:r w:rsidRPr="00C1655E">
              <w:t xml:space="preserve"> </w:t>
            </w:r>
            <w:r>
              <w:t xml:space="preserve">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 </w:t>
            </w:r>
            <w:r w:rsidRPr="00D2498B">
              <w:t xml:space="preserve">De bestaande paragraaf is gesplitst in twee subparagrafen en subparagraaf </w:t>
            </w:r>
            <w:r w:rsidRPr="00D2498B">
              <w:fldChar w:fldCharType="begin"/>
            </w:r>
            <w:r w:rsidRPr="00D2498B">
              <w:instrText xml:space="preserve"> REF _Ref_bfff0a617fe97909cd3be267506a2cfb_1 \n \h  \* MERGEFORMAT </w:instrText>
            </w:r>
            <w:r w:rsidRPr="00D2498B">
              <w:fldChar w:fldCharType="separate"/>
            </w:r>
            <w:r>
              <w:t>4.2.3</w:t>
            </w:r>
            <w:r w:rsidRPr="00D2498B">
              <w:fldChar w:fldCharType="end"/>
            </w:r>
            <w:r w:rsidRPr="00D2498B">
              <w:t xml:space="preserve"> is toegevoegd. In die subparagraaf is beschreven dat de op het besluit betrekking hebbende stukken elektronisch ter inzage gelegd moeten worden met een kader met toekomstige functionaliteit en een workaround</w:t>
            </w:r>
          </w:p>
          <w:p w14:paraId="7D3608B6" w14:textId="77777777" w:rsidR="0066472A" w:rsidRDefault="0066472A" w:rsidP="00D92254">
            <w:pPr>
              <w:pStyle w:val="Opsommingtekens1"/>
            </w:pPr>
            <w:r>
              <w:t xml:space="preserve">In dit hoofdstuk is het onderscheid tussen Besluit en Regeling duidelijker gemaakt, aanvullingen daarvoor staan in paragrafen </w:t>
            </w:r>
            <w:r>
              <w:fldChar w:fldCharType="begin" w:fldLock="1"/>
            </w:r>
            <w:r>
              <w:instrText xml:space="preserve"> REF _Ref_85d0bbe3226966bd3266e1aaad6f4dc8_1 \n \h </w:instrText>
            </w:r>
            <w:r>
              <w:fldChar w:fldCharType="separate"/>
            </w:r>
            <w:r w:rsidRPr="00DF3BF8">
              <w:rPr>
                <w:rStyle w:val="Verwijzing"/>
              </w:rPr>
              <w:t>4.3.2</w:t>
            </w:r>
            <w:r>
              <w:fldChar w:fldCharType="end"/>
            </w:r>
            <w:r>
              <w:t xml:space="preserve"> en </w:t>
            </w:r>
            <w:r>
              <w:fldChar w:fldCharType="begin" w:fldLock="1"/>
            </w:r>
            <w:r>
              <w:instrText xml:space="preserve"> REF _Ref_bea1b8b7e08d3d9377d6a34b5736a03c_1 \n \h </w:instrText>
            </w:r>
            <w:r>
              <w:fldChar w:fldCharType="separate"/>
            </w:r>
            <w:r w:rsidRPr="00DF3BF8">
              <w:rPr>
                <w:rStyle w:val="Verwijzing"/>
              </w:rPr>
              <w:t>4.3.3</w:t>
            </w:r>
            <w:r>
              <w:fldChar w:fldCharType="end"/>
            </w:r>
            <w:r>
              <w:t>.</w:t>
            </w:r>
          </w:p>
        </w:tc>
      </w:tr>
      <w:tr w:rsidR="0066472A" w:rsidRPr="00B26823" w14:paraId="30029880" w14:textId="77777777" w:rsidTr="00D92254">
        <w:tc>
          <w:tcPr>
            <w:tcW w:w="566" w:type="pct"/>
          </w:tcPr>
          <w:p w14:paraId="1CACA5F9" w14:textId="77777777" w:rsidR="0066472A" w:rsidRPr="00795E1F" w:rsidRDefault="0066472A" w:rsidP="00D92254">
            <w:r w:rsidRPr="00A4347D">
              <w:t>2.0.2</w:t>
            </w:r>
          </w:p>
        </w:tc>
        <w:tc>
          <w:tcPr>
            <w:tcW w:w="766" w:type="pct"/>
          </w:tcPr>
          <w:p w14:paraId="2667FA68" w14:textId="77777777" w:rsidR="0066472A" w:rsidRPr="00795E1F" w:rsidRDefault="0066472A" w:rsidP="00D92254">
            <w:r w:rsidRPr="00A4347D">
              <w:t>2023-01-09</w:t>
            </w:r>
          </w:p>
        </w:tc>
        <w:tc>
          <w:tcPr>
            <w:tcW w:w="3668" w:type="pct"/>
          </w:tcPr>
          <w:p w14:paraId="7DFE1D0D" w14:textId="77777777" w:rsidR="0066472A" w:rsidRDefault="0066472A" w:rsidP="00D92254">
            <w:r>
              <w:t xml:space="preserve">Paragrafen </w:t>
            </w:r>
            <w:r>
              <w:fldChar w:fldCharType="begin"/>
            </w:r>
            <w:r>
              <w:instrText xml:space="preserve"> REF _Ref_9c928a88a1fc52e87e1e8463f886a8e6_1 \n \h </w:instrText>
            </w:r>
            <w:r>
              <w:fldChar w:fldCharType="separate"/>
            </w:r>
            <w:r>
              <w:t>4.4.2.1</w:t>
            </w:r>
            <w:r>
              <w:fldChar w:fldCharType="end"/>
            </w:r>
            <w:r>
              <w:t xml:space="preserve"> en </w:t>
            </w:r>
            <w:r>
              <w:fldChar w:fldCharType="begin"/>
            </w:r>
            <w:r>
              <w:instrText xml:space="preserve"> REF _Ref_9942b8ad57d5ab17deda972e2d463847_1 \n \h </w:instrText>
            </w:r>
            <w:r>
              <w:fldChar w:fldCharType="separate"/>
            </w:r>
            <w:r>
              <w:t>4.4.2.2</w:t>
            </w:r>
            <w:r>
              <w:fldChar w:fldCharType="end"/>
            </w:r>
            <w:r>
              <w:t>:</w:t>
            </w:r>
          </w:p>
          <w:p w14:paraId="18AD818C" w14:textId="77777777" w:rsidR="0066472A" w:rsidRDefault="0066472A" w:rsidP="00D92254">
            <w:pPr>
              <w:pStyle w:val="Opsommingtekens1"/>
            </w:pPr>
            <w:r>
              <w:t>De voorkeursvariant voor het element Toelichting als onderdeel van het Besluit is gewijzigd</w:t>
            </w:r>
          </w:p>
          <w:p w14:paraId="534F9B38" w14:textId="77777777" w:rsidR="0066472A" w:rsidRDefault="0066472A" w:rsidP="00D92254">
            <w:pPr>
              <w:pStyle w:val="Opsommingtekens1"/>
            </w:pPr>
            <w:r>
              <w:t>Bij de (hoofd)elementen ArtikelgewijzeToelichting en Inhoudsopgave (van het Besluit) is aangegeven dat ze in een toekomstige versie van de standaard gaan vervallen en dat gebruik afgeraden wordt</w:t>
            </w:r>
          </w:p>
        </w:tc>
      </w:tr>
      <w:tr w:rsidR="0066472A" w:rsidRPr="00B26823" w14:paraId="48AAA464" w14:textId="77777777" w:rsidTr="00D92254">
        <w:tc>
          <w:tcPr>
            <w:tcW w:w="566" w:type="pct"/>
          </w:tcPr>
          <w:p w14:paraId="6EA12237" w14:textId="77777777" w:rsidR="0066472A" w:rsidRPr="00795E1F" w:rsidRDefault="0066472A" w:rsidP="00D92254">
            <w:r w:rsidRPr="00A4347D">
              <w:t>2.0.2</w:t>
            </w:r>
          </w:p>
        </w:tc>
        <w:tc>
          <w:tcPr>
            <w:tcW w:w="766" w:type="pct"/>
          </w:tcPr>
          <w:p w14:paraId="36AA8F44" w14:textId="77777777" w:rsidR="0066472A" w:rsidRPr="00795E1F" w:rsidRDefault="0066472A" w:rsidP="00D92254">
            <w:r w:rsidRPr="00A4347D">
              <w:t>2023-01-09</w:t>
            </w:r>
          </w:p>
        </w:tc>
        <w:tc>
          <w:tcPr>
            <w:tcW w:w="3668" w:type="pct"/>
          </w:tcPr>
          <w:p w14:paraId="48470423" w14:textId="77777777" w:rsidR="0066472A" w:rsidRDefault="0066472A" w:rsidP="00D92254">
            <w:r>
              <w:t xml:space="preserve">Paragraaf </w:t>
            </w:r>
            <w:r>
              <w:fldChar w:fldCharType="begin"/>
            </w:r>
            <w:r>
              <w:instrText xml:space="preserve"> REF _Ref_9c928a88a1fc52e87e1e8463f886a8e6_1 \n \h </w:instrText>
            </w:r>
            <w:r>
              <w:fldChar w:fldCharType="separate"/>
            </w:r>
            <w:r>
              <w:t>4.4.2.1</w:t>
            </w:r>
            <w:r>
              <w:fldChar w:fldCharType="end"/>
            </w:r>
            <w:r>
              <w:t>:</w:t>
            </w:r>
          </w:p>
          <w:p w14:paraId="677683C9" w14:textId="77777777" w:rsidR="0066472A" w:rsidRDefault="0066472A" w:rsidP="00D92254">
            <w:pPr>
              <w:pStyle w:val="Opsommingtekens1"/>
            </w:pPr>
            <w:r>
              <w:t>In het onderdeel WijzigBijlage, RegelingMutatie is de beschrijving van de wijzigacties verwijderd. Dat zijn toepassingen van de wijzigingsmethode renvooi die door software worden uitgevoerd, die horen niet thuis in de normbeschrijving</w:t>
            </w:r>
          </w:p>
        </w:tc>
      </w:tr>
      <w:tr w:rsidR="0066472A" w:rsidRPr="00B26823" w14:paraId="05EA0FDD" w14:textId="77777777" w:rsidTr="00D92254">
        <w:tc>
          <w:tcPr>
            <w:tcW w:w="566" w:type="pct"/>
          </w:tcPr>
          <w:p w14:paraId="55715928" w14:textId="77777777" w:rsidR="0066472A" w:rsidRPr="00795E1F" w:rsidRDefault="0066472A" w:rsidP="00D92254">
            <w:r w:rsidRPr="00A4347D">
              <w:t>2.0.2</w:t>
            </w:r>
          </w:p>
        </w:tc>
        <w:tc>
          <w:tcPr>
            <w:tcW w:w="766" w:type="pct"/>
          </w:tcPr>
          <w:p w14:paraId="787642A6" w14:textId="77777777" w:rsidR="0066472A" w:rsidRPr="00795E1F" w:rsidRDefault="0066472A" w:rsidP="00D92254">
            <w:r w:rsidRPr="00A4347D">
              <w:t>2023-01-09</w:t>
            </w:r>
          </w:p>
        </w:tc>
        <w:tc>
          <w:tcPr>
            <w:tcW w:w="3668" w:type="pct"/>
          </w:tcPr>
          <w:p w14:paraId="6BE7C274" w14:textId="77777777" w:rsidR="0066472A" w:rsidRDefault="0066472A" w:rsidP="00D92254">
            <w:r>
              <w:t xml:space="preserve">Paragrafen </w:t>
            </w:r>
            <w:r>
              <w:fldChar w:fldCharType="begin"/>
            </w:r>
            <w:r>
              <w:instrText xml:space="preserve"> REF _Ref_9942b8ad57d5ab17deda972e2d463847_1 \n \h </w:instrText>
            </w:r>
            <w:r>
              <w:fldChar w:fldCharType="separate"/>
            </w:r>
            <w:r>
              <w:t>4.4.2.2</w:t>
            </w:r>
            <w:r>
              <w:fldChar w:fldCharType="end"/>
            </w:r>
            <w:r>
              <w:t xml:space="preserve"> en </w:t>
            </w:r>
            <w:r>
              <w:fldChar w:fldCharType="begin"/>
            </w:r>
            <w:r>
              <w:instrText xml:space="preserve"> REF _Ref_1030738707e9cd26a979638652e7dbbd_1 \n \h </w:instrText>
            </w:r>
            <w:r>
              <w:fldChar w:fldCharType="separate"/>
            </w:r>
            <w:r>
              <w:t>4.4.3.2</w:t>
            </w:r>
            <w:r>
              <w:fldChar w:fldCharType="end"/>
            </w:r>
            <w:r>
              <w:t>:</w:t>
            </w:r>
          </w:p>
          <w:p w14:paraId="351BC890" w14:textId="77777777" w:rsidR="0066472A" w:rsidRDefault="0066472A" w:rsidP="00D92254">
            <w:pPr>
              <w:pStyle w:val="Opsommingtekens1"/>
            </w:pPr>
            <w:r>
              <w:t xml:space="preserve">Er zijn afbeeldingen toegevoegd met schematische overzichten van de onderdelen van BesluitCompact respectievelijk RegelingCompact voor </w:t>
            </w:r>
            <w:fldSimple w:instr=" DOCVARIABLE ID01+ ">
              <w:r>
                <w:t>de basistekst</w:t>
              </w:r>
            </w:fldSimple>
          </w:p>
        </w:tc>
      </w:tr>
      <w:tr w:rsidR="0066472A" w:rsidRPr="00B26823" w14:paraId="619190DC" w14:textId="77777777" w:rsidTr="00D92254">
        <w:tc>
          <w:tcPr>
            <w:tcW w:w="566" w:type="pct"/>
          </w:tcPr>
          <w:p w14:paraId="7F6F32B3" w14:textId="77777777" w:rsidR="0066472A" w:rsidRPr="00795E1F" w:rsidRDefault="0066472A" w:rsidP="00D92254">
            <w:r w:rsidRPr="00A4347D">
              <w:lastRenderedPageBreak/>
              <w:t>2.0.2</w:t>
            </w:r>
          </w:p>
        </w:tc>
        <w:tc>
          <w:tcPr>
            <w:tcW w:w="766" w:type="pct"/>
          </w:tcPr>
          <w:p w14:paraId="67F8FDAD" w14:textId="77777777" w:rsidR="0066472A" w:rsidRPr="00795E1F" w:rsidRDefault="0066472A" w:rsidP="00D92254">
            <w:r w:rsidRPr="00A4347D">
              <w:t>2023-01-09</w:t>
            </w:r>
          </w:p>
        </w:tc>
        <w:tc>
          <w:tcPr>
            <w:tcW w:w="3668" w:type="pct"/>
          </w:tcPr>
          <w:p w14:paraId="5628D167" w14:textId="77777777" w:rsidR="0066472A" w:rsidRDefault="0066472A" w:rsidP="00D92254">
            <w:commentRangeStart w:id="1736"/>
            <w:r>
              <w:t xml:space="preserve">Paragraaf </w:t>
            </w:r>
            <w:r>
              <w:fldChar w:fldCharType="begin"/>
            </w:r>
            <w:r>
              <w:instrText xml:space="preserve"> REF _Ref_4206bc1f60a1ab2e3c8809205cb24d13_1 \n \h </w:instrText>
            </w:r>
            <w:r>
              <w:fldChar w:fldCharType="separate"/>
            </w:r>
            <w:r>
              <w:t>4.4.3.1</w:t>
            </w:r>
            <w:r>
              <w:fldChar w:fldCharType="end"/>
            </w:r>
            <w:r>
              <w:t xml:space="preserve"> en </w:t>
            </w:r>
            <w:r>
              <w:fldChar w:fldCharType="begin"/>
            </w:r>
            <w:r>
              <w:instrText xml:space="preserve"> REF _Ref_1030738707e9cd26a979638652e7dbbd_1 \n \h </w:instrText>
            </w:r>
            <w:r>
              <w:fldChar w:fldCharType="separate"/>
            </w:r>
            <w:r>
              <w:t>4.4.3.2</w:t>
            </w:r>
            <w:r>
              <w:fldChar w:fldCharType="end"/>
            </w:r>
            <w:r>
              <w:t>:</w:t>
            </w:r>
          </w:p>
          <w:p w14:paraId="76F64A69" w14:textId="77777777" w:rsidR="0066472A" w:rsidRDefault="0066472A" w:rsidP="00D92254">
            <w:pPr>
              <w:pStyle w:val="Opsommingtekens1"/>
            </w:pPr>
            <w:r>
              <w:t>B</w:t>
            </w:r>
            <w:r w:rsidRPr="00D021AC">
              <w:t xml:space="preserve">ij </w:t>
            </w:r>
            <w:r>
              <w:t>het hoofd</w:t>
            </w:r>
            <w:r w:rsidRPr="00D021AC">
              <w:t xml:space="preserve">element ArtikelgewijzeToelichting en </w:t>
            </w:r>
            <w:r>
              <w:t xml:space="preserve">bij het inhoud-element InleidendeTekst </w:t>
            </w:r>
            <w:r w:rsidRPr="00D021AC">
              <w:t xml:space="preserve">(van </w:t>
            </w:r>
            <w:r>
              <w:t>de Regeling</w:t>
            </w:r>
            <w:r w:rsidRPr="00D021AC">
              <w:t xml:space="preserve">) </w:t>
            </w:r>
            <w:r>
              <w:t xml:space="preserve">is </w:t>
            </w:r>
            <w:r w:rsidRPr="00D021AC">
              <w:t>aangegeven dat ze in een toekomstige versie van de standaard gaan vervallen</w:t>
            </w:r>
            <w:r>
              <w:t xml:space="preserve"> en dat gebruik afgeraden wordt. Daarbij is aangegeven </w:t>
            </w:r>
            <w:r w:rsidRPr="0093362B">
              <w:t>dat geadviseerd wordt om in plaats van dit 'hoofdelement’ gebruik te maken van het ‘hoofdelement’ Toelichting met daarbinnen de gestructureerde opzet met de elementen AlgemeneToelichting en/of ArtikelgewijzeToelichting (WELT-231)</w:t>
            </w:r>
            <w:commentRangeEnd w:id="1736"/>
            <w:r>
              <w:rPr>
                <w:rStyle w:val="Verwijzingopmerking"/>
              </w:rPr>
              <w:commentReference w:id="1736"/>
            </w:r>
          </w:p>
        </w:tc>
      </w:tr>
      <w:tr w:rsidR="0066472A" w:rsidRPr="00B26823" w14:paraId="79ACB59B" w14:textId="77777777" w:rsidTr="00D92254">
        <w:tc>
          <w:tcPr>
            <w:tcW w:w="566" w:type="pct"/>
          </w:tcPr>
          <w:p w14:paraId="286F255C" w14:textId="77777777" w:rsidR="0066472A" w:rsidRPr="00795E1F" w:rsidRDefault="0066472A" w:rsidP="00D92254">
            <w:r w:rsidRPr="00A4347D">
              <w:t>2.0.2</w:t>
            </w:r>
          </w:p>
        </w:tc>
        <w:tc>
          <w:tcPr>
            <w:tcW w:w="766" w:type="pct"/>
          </w:tcPr>
          <w:p w14:paraId="4AF9014E" w14:textId="77777777" w:rsidR="0066472A" w:rsidRPr="00795E1F" w:rsidRDefault="0066472A" w:rsidP="00D92254">
            <w:r w:rsidRPr="00A4347D">
              <w:t>2023-01-09</w:t>
            </w:r>
          </w:p>
        </w:tc>
        <w:tc>
          <w:tcPr>
            <w:tcW w:w="3668" w:type="pct"/>
          </w:tcPr>
          <w:p w14:paraId="4DB3E0BB" w14:textId="77777777" w:rsidR="0066472A" w:rsidRDefault="0066472A" w:rsidP="00D92254">
            <w:commentRangeStart w:id="1737"/>
            <w:r>
              <w:t xml:space="preserve">Paragraaf </w:t>
            </w:r>
            <w:r>
              <w:fldChar w:fldCharType="begin"/>
            </w:r>
            <w:r>
              <w:instrText xml:space="preserve"> REF _Ref_26a82a4caad9d143ed61186109b7ff6b_1 \n \h </w:instrText>
            </w:r>
            <w:r>
              <w:fldChar w:fldCharType="separate"/>
            </w:r>
            <w:r>
              <w:t>4.8.3.1</w:t>
            </w:r>
            <w:r>
              <w:fldChar w:fldCharType="end"/>
            </w:r>
            <w:r>
              <w:t xml:space="preserve"> en </w:t>
            </w:r>
            <w:r>
              <w:fldChar w:fldCharType="begin"/>
            </w:r>
            <w:r>
              <w:instrText xml:space="preserve"> REF _Ref_aad9844056c025aa3e89c336969d6d8d_1 \n \h </w:instrText>
            </w:r>
            <w:r>
              <w:fldChar w:fldCharType="separate"/>
            </w:r>
            <w:r>
              <w:t>4.8.3.2</w:t>
            </w:r>
            <w:r>
              <w:fldChar w:fldCharType="end"/>
            </w:r>
            <w:r>
              <w:t>:</w:t>
            </w:r>
          </w:p>
          <w:p w14:paraId="08C14625" w14:textId="77777777" w:rsidR="0066472A" w:rsidRDefault="0066472A" w:rsidP="00D92254">
            <w:pPr>
              <w:pStyle w:val="Opsommingtekens1"/>
            </w:pPr>
            <w:r>
              <w:t>Bepaling opgenomen dat binnen de Conditie slechts 1 Artikel is toegestaan</w:t>
            </w:r>
            <w:commentRangeEnd w:id="1737"/>
            <w:r>
              <w:rPr>
                <w:rStyle w:val="Verwijzingopmerking"/>
              </w:rPr>
              <w:commentReference w:id="1737"/>
            </w:r>
          </w:p>
        </w:tc>
      </w:tr>
      <w:tr w:rsidR="0066472A" w:rsidRPr="00B26823" w14:paraId="4726D9E1" w14:textId="77777777" w:rsidTr="00D92254">
        <w:tc>
          <w:tcPr>
            <w:tcW w:w="566" w:type="pct"/>
          </w:tcPr>
          <w:p w14:paraId="71BFF60A" w14:textId="77777777" w:rsidR="0066472A" w:rsidRPr="00795E1F" w:rsidRDefault="0066472A" w:rsidP="00D92254">
            <w:r w:rsidRPr="00A4347D">
              <w:t>2.0.2</w:t>
            </w:r>
          </w:p>
        </w:tc>
        <w:tc>
          <w:tcPr>
            <w:tcW w:w="766" w:type="pct"/>
          </w:tcPr>
          <w:p w14:paraId="6C4ECBDA" w14:textId="77777777" w:rsidR="0066472A" w:rsidRPr="00795E1F" w:rsidRDefault="0066472A" w:rsidP="00D92254">
            <w:r w:rsidRPr="00A4347D">
              <w:t>2023-01-09</w:t>
            </w:r>
          </w:p>
        </w:tc>
        <w:tc>
          <w:tcPr>
            <w:tcW w:w="3668" w:type="pct"/>
          </w:tcPr>
          <w:p w14:paraId="25EF4B87" w14:textId="77777777" w:rsidR="0066472A" w:rsidRDefault="0066472A" w:rsidP="00D92254">
            <w:r>
              <w:t xml:space="preserve">Paragraaf </w:t>
            </w:r>
            <w:r>
              <w:fldChar w:fldCharType="begin"/>
            </w:r>
            <w:r>
              <w:instrText xml:space="preserve"> REF _Ref_c841a37822b276499165ef4ca29a1290_1 \n \h </w:instrText>
            </w:r>
            <w:r>
              <w:fldChar w:fldCharType="separate"/>
            </w:r>
            <w:r>
              <w:t>5.2.1.2</w:t>
            </w:r>
            <w:r>
              <w:fldChar w:fldCharType="end"/>
            </w:r>
            <w:r>
              <w:t>:</w:t>
            </w:r>
          </w:p>
          <w:p w14:paraId="68315215" w14:textId="77777777" w:rsidR="0066472A" w:rsidRDefault="0066472A" w:rsidP="00D92254">
            <w:pPr>
              <w:pStyle w:val="Opsommingtekens1"/>
            </w:pPr>
            <w:r>
              <w:t>Toegevoegd is dat Artikel de kleinste mutatie-eenheid is</w:t>
            </w:r>
          </w:p>
        </w:tc>
      </w:tr>
      <w:tr w:rsidR="0066472A" w:rsidRPr="00B26823" w14:paraId="0F43D59D" w14:textId="77777777" w:rsidTr="00D92254">
        <w:tc>
          <w:tcPr>
            <w:tcW w:w="566" w:type="pct"/>
          </w:tcPr>
          <w:p w14:paraId="388155F2" w14:textId="77777777" w:rsidR="0066472A" w:rsidRPr="00795E1F" w:rsidRDefault="0066472A" w:rsidP="00D92254">
            <w:r w:rsidRPr="00A4347D">
              <w:t>2.0.2</w:t>
            </w:r>
          </w:p>
        </w:tc>
        <w:tc>
          <w:tcPr>
            <w:tcW w:w="766" w:type="pct"/>
          </w:tcPr>
          <w:p w14:paraId="54CAEA26" w14:textId="77777777" w:rsidR="0066472A" w:rsidRPr="00795E1F" w:rsidRDefault="0066472A" w:rsidP="00D92254">
            <w:r w:rsidRPr="00A4347D">
              <w:t>2023-01-09</w:t>
            </w:r>
          </w:p>
        </w:tc>
        <w:tc>
          <w:tcPr>
            <w:tcW w:w="3668" w:type="pct"/>
          </w:tcPr>
          <w:p w14:paraId="0785875A" w14:textId="77777777" w:rsidR="0066472A" w:rsidRDefault="0066472A" w:rsidP="00D92254">
            <w:r>
              <w:t xml:space="preserve">Paragraaf </w:t>
            </w:r>
            <w:r>
              <w:fldChar w:fldCharType="begin"/>
            </w:r>
            <w:r>
              <w:instrText xml:space="preserve"> REF _Ref_6b9a0acc3a36cecc93a0bba241d3bb7b_1 \n \h </w:instrText>
            </w:r>
            <w:r>
              <w:fldChar w:fldCharType="separate"/>
            </w:r>
            <w:r>
              <w:t>5.3</w:t>
            </w:r>
            <w:r>
              <w:fldChar w:fldCharType="end"/>
            </w:r>
            <w:r>
              <w:t xml:space="preserve"> Specificatie van de Vrijetekststructuur</w:t>
            </w:r>
          </w:p>
          <w:p w14:paraId="28A64F7A" w14:textId="77777777" w:rsidR="0066472A" w:rsidRDefault="0066472A" w:rsidP="00D92254">
            <w:pPr>
              <w:pStyle w:val="Opsommingtekens1"/>
            </w:pPr>
            <w:r>
              <w:t xml:space="preserve">In subparagraaf </w:t>
            </w:r>
            <w:r>
              <w:fldChar w:fldCharType="begin"/>
            </w:r>
            <w:r>
              <w:instrText xml:space="preserve"> REF _Ref_3e3154a30d76387a4a95d529239b0a58_1 \n \h </w:instrText>
            </w:r>
            <w:r>
              <w:fldChar w:fldCharType="separate"/>
            </w:r>
            <w:r>
              <w:t>5.3.2</w:t>
            </w:r>
            <w:r>
              <w:fldChar w:fldCharType="end"/>
            </w:r>
            <w:r>
              <w:t xml:space="preserve"> zijn </w:t>
            </w:r>
            <w:r>
              <w:fldChar w:fldCharType="begin"/>
            </w:r>
            <w:r>
              <w:instrText xml:space="preserve"> REF _Ref_3e3154a30d76387a4a95d529239b0a58_5 \n \h </w:instrText>
            </w:r>
            <w:r>
              <w:fldChar w:fldCharType="separate"/>
            </w:r>
            <w:r>
              <w:t>Figuur 47</w:t>
            </w:r>
            <w:r>
              <w:fldChar w:fldCharType="end"/>
            </w:r>
            <w:r>
              <w:t xml:space="preserve"> en </w:t>
            </w:r>
            <w:r>
              <w:fldChar w:fldCharType="begin"/>
            </w:r>
            <w:r>
              <w:instrText xml:space="preserve"> REF _Ref_3e3154a30d76387a4a95d529239b0a58_6 \n \h </w:instrText>
            </w:r>
            <w:r>
              <w:fldChar w:fldCharType="separate"/>
            </w:r>
            <w:r>
              <w:t>Figuur 48</w:t>
            </w:r>
            <w:r>
              <w:fldChar w:fldCharType="end"/>
            </w:r>
            <w:r>
              <w:t xml:space="preserve"> vervangen door gecorrigeerde figuren</w:t>
            </w:r>
          </w:p>
        </w:tc>
      </w:tr>
      <w:tr w:rsidR="0066472A" w:rsidRPr="00B26823" w14:paraId="71265E4E" w14:textId="77777777" w:rsidTr="00D92254">
        <w:tc>
          <w:tcPr>
            <w:tcW w:w="566" w:type="pct"/>
          </w:tcPr>
          <w:p w14:paraId="386696CB" w14:textId="77777777" w:rsidR="0066472A" w:rsidRPr="00795E1F" w:rsidRDefault="0066472A" w:rsidP="00D92254">
            <w:r w:rsidRPr="00A4347D">
              <w:t>2.0.2</w:t>
            </w:r>
          </w:p>
        </w:tc>
        <w:tc>
          <w:tcPr>
            <w:tcW w:w="766" w:type="pct"/>
          </w:tcPr>
          <w:p w14:paraId="52B3AA69" w14:textId="77777777" w:rsidR="0066472A" w:rsidRPr="00795E1F" w:rsidRDefault="0066472A" w:rsidP="00D92254">
            <w:r w:rsidRPr="00A4347D">
              <w:t>2023-01-09</w:t>
            </w:r>
          </w:p>
        </w:tc>
        <w:tc>
          <w:tcPr>
            <w:tcW w:w="3668" w:type="pct"/>
          </w:tcPr>
          <w:p w14:paraId="519D4E9E" w14:textId="77777777" w:rsidR="0066472A" w:rsidRPr="00D2498B" w:rsidRDefault="0066472A" w:rsidP="00D92254">
            <w:pPr>
              <w:rPr>
                <w:strike/>
              </w:rPr>
            </w:pPr>
            <w:r w:rsidRPr="00D2498B">
              <w:rPr>
                <w:strike/>
              </w:rPr>
              <w:t xml:space="preserve">Hoofdstuk </w:t>
            </w:r>
            <w:r w:rsidRPr="00D2498B">
              <w:rPr>
                <w:strike/>
              </w:rPr>
              <w:fldChar w:fldCharType="begin"/>
            </w:r>
            <w:r w:rsidRPr="00D2498B">
              <w:rPr>
                <w:strike/>
              </w:rPr>
              <w:instrText xml:space="preserve"> REF _Ref_78342923d4970b654543d726a31456da_1 \n \h  \* MERGEFORMAT </w:instrText>
            </w:r>
            <w:r w:rsidRPr="00D2498B">
              <w:rPr>
                <w:strike/>
              </w:rPr>
            </w:r>
            <w:r w:rsidRPr="00D2498B">
              <w:rPr>
                <w:strike/>
              </w:rPr>
              <w:fldChar w:fldCharType="separate"/>
            </w:r>
            <w:r>
              <w:rPr>
                <w:strike/>
              </w:rPr>
              <w:t>5</w:t>
            </w:r>
            <w:r w:rsidRPr="00D2498B">
              <w:rPr>
                <w:strike/>
              </w:rPr>
              <w:fldChar w:fldCharType="end"/>
            </w:r>
            <w:r w:rsidRPr="00D2498B">
              <w:rPr>
                <w:strike/>
              </w:rPr>
              <w:t xml:space="preserve"> Toepassing van de STOP-tekststructuren op omgevingsdocumenten</w:t>
            </w:r>
          </w:p>
          <w:p w14:paraId="1ADDE063" w14:textId="77777777" w:rsidR="0066472A" w:rsidRPr="00D2498B" w:rsidRDefault="0066472A" w:rsidP="00D92254">
            <w:pPr>
              <w:pStyle w:val="Opsommingtekens1"/>
              <w:rPr>
                <w:strike/>
              </w:rPr>
            </w:pPr>
            <w:r w:rsidRPr="00D2498B">
              <w:rPr>
                <w:strike/>
              </w:rPr>
              <w:t>I.v.m. het hiervoor bij hoofdstuk 4 genoemde onderscheid tussen bijlagen bij Besluit c.q. Regeling en op het besluit betrekking hebbende stukken is:</w:t>
            </w:r>
          </w:p>
          <w:p w14:paraId="4CF5F966" w14:textId="77777777" w:rsidR="0066472A" w:rsidRPr="00D2498B" w:rsidRDefault="0066472A" w:rsidP="00D92254">
            <w:pPr>
              <w:pStyle w:val="Opsommingtekens2"/>
              <w:rPr>
                <w:strike/>
              </w:rPr>
            </w:pPr>
            <w:r w:rsidRPr="00D2498B">
              <w:rPr>
                <w:strike/>
              </w:rPr>
              <w:t xml:space="preserve">Paragraaf </w:t>
            </w:r>
            <w:r w:rsidRPr="00D2498B">
              <w:rPr>
                <w:strike/>
              </w:rPr>
              <w:fldChar w:fldCharType="begin" w:fldLock="1"/>
            </w:r>
            <w:r w:rsidRPr="00D2498B">
              <w:rPr>
                <w:strike/>
              </w:rPr>
              <w:instrText xml:space="preserve"> REF _Ref_2f3d0ec57417521a524e74bab778481f_1 \n \h  \* MERGEFORMAT </w:instrText>
            </w:r>
            <w:r w:rsidRPr="00D2498B">
              <w:rPr>
                <w:strike/>
              </w:rPr>
            </w:r>
            <w:r w:rsidRPr="00D2498B">
              <w:rPr>
                <w:strike/>
              </w:rPr>
              <w:fldChar w:fldCharType="separate"/>
            </w:r>
            <w:r w:rsidRPr="00D2498B">
              <w:rPr>
                <w:rStyle w:val="Verwijzing"/>
                <w:strike/>
              </w:rPr>
              <w:t>5.4</w:t>
            </w:r>
            <w:r w:rsidRPr="00D2498B">
              <w:rPr>
                <w:strike/>
              </w:rPr>
              <w:fldChar w:fldCharType="end"/>
            </w:r>
            <w:r w:rsidRPr="00D2498B">
              <w:rPr>
                <w:strike/>
              </w:rPr>
              <w:t xml:space="preserve"> gesplitst in twee subparagrafen</w:t>
            </w:r>
          </w:p>
          <w:p w14:paraId="136DAA2E" w14:textId="77777777" w:rsidR="0066472A" w:rsidRDefault="0066472A" w:rsidP="00D92254">
            <w:pPr>
              <w:pStyle w:val="Opsommingtekens2"/>
            </w:pPr>
            <w:r w:rsidRPr="00D2498B">
              <w:rPr>
                <w:strike/>
              </w:rPr>
              <w:t xml:space="preserve">Is paragraaf </w:t>
            </w:r>
            <w:r w:rsidRPr="00D2498B">
              <w:rPr>
                <w:strike/>
              </w:rPr>
              <w:fldChar w:fldCharType="begin" w:fldLock="1"/>
            </w:r>
            <w:r w:rsidRPr="00D2498B">
              <w:rPr>
                <w:strike/>
              </w:rPr>
              <w:instrText xml:space="preserve"> REF _Ref_bfff0a617fe97909cd3be267506a2cfb_1 \n \h  \* MERGEFORMAT </w:instrText>
            </w:r>
            <w:r w:rsidRPr="00D2498B">
              <w:rPr>
                <w:strike/>
              </w:rPr>
            </w:r>
            <w:r w:rsidRPr="00D2498B">
              <w:rPr>
                <w:strike/>
              </w:rPr>
              <w:fldChar w:fldCharType="separate"/>
            </w:r>
            <w:r w:rsidRPr="00D2498B">
              <w:rPr>
                <w:rStyle w:val="Verwijzing"/>
                <w:strike/>
              </w:rPr>
              <w:t>5.4.3</w:t>
            </w:r>
            <w:r w:rsidRPr="00D2498B">
              <w:rPr>
                <w:strike/>
              </w:rPr>
              <w:fldChar w:fldCharType="end"/>
            </w:r>
            <w:r w:rsidRPr="00D2498B">
              <w:rPr>
                <w:strike/>
              </w:rPr>
              <w:t xml:space="preserve"> toegevoegd; in deze paragraaf wordt beschreven dat de op het besluit betrekking hebbende stukken elektronisch ter inzage gelegd moeten worden met een kader met toekomstige functionaliteit en een workaround</w:t>
            </w:r>
          </w:p>
        </w:tc>
      </w:tr>
      <w:tr w:rsidR="0066472A" w:rsidRPr="00B26823" w14:paraId="54FC1BA5" w14:textId="77777777" w:rsidTr="00D92254">
        <w:tc>
          <w:tcPr>
            <w:tcW w:w="566" w:type="pct"/>
          </w:tcPr>
          <w:p w14:paraId="67FCCDFF" w14:textId="77777777" w:rsidR="0066472A" w:rsidRPr="00795E1F" w:rsidRDefault="0066472A" w:rsidP="00D92254">
            <w:r w:rsidRPr="00A4347D">
              <w:t>2.0.2</w:t>
            </w:r>
          </w:p>
        </w:tc>
        <w:tc>
          <w:tcPr>
            <w:tcW w:w="766" w:type="pct"/>
          </w:tcPr>
          <w:p w14:paraId="68778C9F" w14:textId="77777777" w:rsidR="0066472A" w:rsidRPr="00795E1F" w:rsidRDefault="0066472A" w:rsidP="00D92254">
            <w:r w:rsidRPr="00A4347D">
              <w:t>2023-01-09</w:t>
            </w:r>
          </w:p>
        </w:tc>
        <w:tc>
          <w:tcPr>
            <w:tcW w:w="3668" w:type="pct"/>
          </w:tcPr>
          <w:p w14:paraId="4D5A998F" w14:textId="77777777" w:rsidR="0066472A" w:rsidRDefault="0066472A" w:rsidP="00D92254">
            <w:r>
              <w:t xml:space="preserve">Paragraaf </w:t>
            </w:r>
            <w:r>
              <w:fldChar w:fldCharType="begin" w:fldLock="1"/>
            </w:r>
            <w:r>
              <w:instrText xml:space="preserve"> REF _Ref104554770 \n \h </w:instrText>
            </w:r>
            <w:r>
              <w:fldChar w:fldCharType="separate"/>
            </w:r>
            <w:r w:rsidRPr="00DF3BF8">
              <w:rPr>
                <w:rStyle w:val="Verwijzing"/>
              </w:rPr>
              <w:t>6.1.2</w:t>
            </w:r>
            <w:r>
              <w:fldChar w:fldCharType="end"/>
            </w:r>
            <w:r>
              <w:t xml:space="preserve"> Locatie:</w:t>
            </w:r>
          </w:p>
          <w:p w14:paraId="27C1EF13" w14:textId="77777777" w:rsidR="0066472A" w:rsidRDefault="0066472A" w:rsidP="00D92254">
            <w:pPr>
              <w:pStyle w:val="Opsommingtekens1"/>
            </w:pPr>
            <w:r>
              <w:t>De volgorde van de subparagrafen is omgedraaid</w:t>
            </w:r>
          </w:p>
          <w:p w14:paraId="55FD6380" w14:textId="77777777" w:rsidR="0066472A" w:rsidRDefault="0066472A" w:rsidP="00D92254">
            <w:pPr>
              <w:pStyle w:val="Opsommingtekens1"/>
            </w:pPr>
            <w:r>
              <w:t>De positionering van GIO t.o.v. het besluit is aangepast aan wijzigingen in Bekendmakingswet en STOP</w:t>
            </w:r>
          </w:p>
          <w:p w14:paraId="74DEF6CB" w14:textId="77777777" w:rsidR="0066472A" w:rsidRDefault="0066472A" w:rsidP="00D92254">
            <w:pPr>
              <w:pStyle w:val="Opsommingtekens1"/>
            </w:pPr>
            <w:r>
              <w:t>Er is een beschrijving van de twee functies van de OW-Locatie toegevoegd</w:t>
            </w:r>
          </w:p>
          <w:p w14:paraId="28AECD06" w14:textId="77777777" w:rsidR="0066472A" w:rsidRDefault="0066472A" w:rsidP="00D92254">
            <w:pPr>
              <w:pStyle w:val="Opsommingtekens1"/>
            </w:pPr>
            <w:r>
              <w:t xml:space="preserve">In de paragrafen </w:t>
            </w:r>
            <w:r>
              <w:fldChar w:fldCharType="begin" w:fldLock="1"/>
            </w:r>
            <w:r>
              <w:instrText xml:space="preserve"> REF _Ref_bf6bd9d67ab78c91868ff1624fa2a8c1_1 \n \h </w:instrText>
            </w:r>
            <w:r>
              <w:fldChar w:fldCharType="separate"/>
            </w:r>
            <w:r w:rsidRPr="00DF3BF8">
              <w:rPr>
                <w:rStyle w:val="Verwijzing"/>
              </w:rPr>
              <w:t>6.1.2.1</w:t>
            </w:r>
            <w:r>
              <w:fldChar w:fldCharType="end"/>
            </w:r>
            <w:r>
              <w:t xml:space="preserve"> en </w:t>
            </w:r>
            <w:r>
              <w:fldChar w:fldCharType="begin" w:fldLock="1"/>
            </w:r>
            <w:r>
              <w:instrText xml:space="preserve"> REF _Ref104562358 \n \h </w:instrText>
            </w:r>
            <w:r>
              <w:fldChar w:fldCharType="separate"/>
            </w:r>
            <w:r w:rsidRPr="00DF3BF8">
              <w:rPr>
                <w:rStyle w:val="Verwijzing"/>
              </w:rPr>
              <w:t>6.1.2.2</w:t>
            </w:r>
            <w:r>
              <w:fldChar w:fldCharType="end"/>
            </w:r>
            <w:r>
              <w:t xml:space="preserve"> zijn de beschrijvingen van noemer, werkingsgebied, de functies van het OW-object Locatie, het werken met gebiedengroepen en de relatie tussen OW-Locatie en GIO aangepast, als uitwerking van de </w:t>
            </w:r>
            <w:hyperlink r:id="rId185" w:history="1">
              <w:r>
                <w:rPr>
                  <w:rStyle w:val="Hyperlink"/>
                </w:rPr>
                <w:t xml:space="preserve">Notitie Werkwijze Geo </w:t>
              </w:r>
              <w:r>
                <w:rPr>
                  <w:rStyle w:val="Hyperlink"/>
                </w:rPr>
                <w:fldChar w:fldCharType="begin"/>
              </w:r>
              <w:r>
                <w:rPr>
                  <w:rStyle w:val="Hyperlink"/>
                </w:rPr>
                <w:instrText xml:space="preserve"> REF _Ref_61a41bc9aaf5003853ba4833cfff84ec_1 \n \h </w:instrText>
              </w:r>
              <w:r>
                <w:rPr>
                  <w:rStyle w:val="Hyperlink"/>
                </w:rPr>
              </w:r>
              <w:r>
                <w:rPr>
                  <w:rStyle w:val="Hyperlink"/>
                </w:rPr>
                <w:fldChar w:fldCharType="separate"/>
              </w:r>
              <w:r>
                <w:rPr>
                  <w:rStyle w:val="Hyperlink"/>
                </w:rPr>
                <w:t>10.4.1</w:t>
              </w:r>
              <w:r>
                <w:rPr>
                  <w:rStyle w:val="Hyperlink"/>
                </w:rPr>
                <w:fldChar w:fldCharType="end"/>
              </w:r>
              <w:r>
                <w:rPr>
                  <w:rStyle w:val="Hyperlink"/>
                </w:rPr>
                <w:t>en Locaties in Omgevingsdocumenten</w:t>
              </w:r>
            </w:hyperlink>
          </w:p>
        </w:tc>
      </w:tr>
      <w:tr w:rsidR="0066472A" w:rsidRPr="00B26823" w14:paraId="6E8BF74E" w14:textId="77777777" w:rsidTr="00D92254">
        <w:tc>
          <w:tcPr>
            <w:tcW w:w="566" w:type="pct"/>
          </w:tcPr>
          <w:p w14:paraId="66BD792F" w14:textId="77777777" w:rsidR="0066472A" w:rsidRPr="00795E1F" w:rsidRDefault="0066472A" w:rsidP="00D92254">
            <w:r w:rsidRPr="00A4347D">
              <w:t>2.0.2</w:t>
            </w:r>
          </w:p>
        </w:tc>
        <w:tc>
          <w:tcPr>
            <w:tcW w:w="766" w:type="pct"/>
          </w:tcPr>
          <w:p w14:paraId="0DDEDDAA" w14:textId="77777777" w:rsidR="0066472A" w:rsidRPr="00795E1F" w:rsidRDefault="0066472A" w:rsidP="00D92254">
            <w:r w:rsidRPr="00A4347D">
              <w:t>2023-01-09</w:t>
            </w:r>
          </w:p>
        </w:tc>
        <w:tc>
          <w:tcPr>
            <w:tcW w:w="3668" w:type="pct"/>
          </w:tcPr>
          <w:p w14:paraId="39EA7137" w14:textId="77777777" w:rsidR="0066472A" w:rsidRDefault="0066472A" w:rsidP="00D92254">
            <w:r>
              <w:t xml:space="preserve">Paragraaf </w:t>
            </w:r>
            <w:r>
              <w:fldChar w:fldCharType="begin"/>
            </w:r>
            <w:r>
              <w:instrText xml:space="preserve"> REF _Ref_1b7e06da4f58352269f2ccebbd28b3d3_1 \n \h </w:instrText>
            </w:r>
            <w:r>
              <w:fldChar w:fldCharType="separate"/>
            </w:r>
            <w:r>
              <w:t>6.1.3</w:t>
            </w:r>
            <w:r>
              <w:fldChar w:fldCharType="end"/>
            </w:r>
            <w:r>
              <w:t xml:space="preserve"> Annotatie</w:t>
            </w:r>
          </w:p>
          <w:p w14:paraId="72061621" w14:textId="77777777" w:rsidR="0066472A" w:rsidRDefault="0066472A" w:rsidP="00D92254">
            <w:pPr>
              <w:pStyle w:val="Opsommingtekens1"/>
            </w:pPr>
            <w:r>
              <w:t xml:space="preserve">Net als in paragraaf </w:t>
            </w:r>
            <w:r>
              <w:fldChar w:fldCharType="begin"/>
            </w:r>
            <w:r>
              <w:instrText xml:space="preserve"> REF _Ref_3ee70e265d0d31ca5a61ccdf01ea9b6a_1 \n \h </w:instrText>
            </w:r>
            <w:r>
              <w:fldChar w:fldCharType="separate"/>
            </w:r>
            <w:r>
              <w:t>3.4</w:t>
            </w:r>
            <w:r>
              <w:fldChar w:fldCharType="end"/>
            </w:r>
            <w:r>
              <w:t xml:space="preserve"> is de betekenis en werking van annoteren anders beschreven om duidelijker te maken wat het doet</w:t>
            </w:r>
          </w:p>
        </w:tc>
      </w:tr>
      <w:tr w:rsidR="0066472A" w:rsidRPr="00B26823" w14:paraId="1A1C216C" w14:textId="77777777" w:rsidTr="00D92254">
        <w:tc>
          <w:tcPr>
            <w:tcW w:w="566" w:type="pct"/>
          </w:tcPr>
          <w:p w14:paraId="0A9B6D57" w14:textId="77777777" w:rsidR="0066472A" w:rsidRPr="00795E1F" w:rsidRDefault="0066472A" w:rsidP="00D92254">
            <w:r w:rsidRPr="00A4347D">
              <w:lastRenderedPageBreak/>
              <w:t>2.0.2</w:t>
            </w:r>
          </w:p>
        </w:tc>
        <w:tc>
          <w:tcPr>
            <w:tcW w:w="766" w:type="pct"/>
          </w:tcPr>
          <w:p w14:paraId="07BE5BC8" w14:textId="77777777" w:rsidR="0066472A" w:rsidRPr="00795E1F" w:rsidRDefault="0066472A" w:rsidP="00D92254">
            <w:r w:rsidRPr="00A4347D">
              <w:t>2023-01-09</w:t>
            </w:r>
          </w:p>
        </w:tc>
        <w:tc>
          <w:tcPr>
            <w:tcW w:w="3668" w:type="pct"/>
          </w:tcPr>
          <w:p w14:paraId="2CD3AB79" w14:textId="77777777" w:rsidR="0066472A" w:rsidRDefault="0066472A" w:rsidP="00D92254">
            <w:commentRangeStart w:id="1738"/>
            <w:r>
              <w:t xml:space="preserve">Hoofdstuk </w:t>
            </w:r>
            <w:r>
              <w:fldChar w:fldCharType="begin"/>
            </w:r>
            <w:r>
              <w:instrText xml:space="preserve"> REF _Ref_af049c32bdf7e085db4589b9946ad452_1 \n \h </w:instrText>
            </w:r>
            <w:r>
              <w:fldChar w:fldCharType="separate"/>
            </w:r>
            <w:r>
              <w:t>7</w:t>
            </w:r>
            <w:r>
              <w:fldChar w:fldCharType="end"/>
            </w:r>
            <w:r>
              <w:t xml:space="preserve"> Annoteren met OW-objecten: productmodel, objecten en attributen</w:t>
            </w:r>
          </w:p>
          <w:p w14:paraId="4F66140D" w14:textId="77777777" w:rsidR="0066472A" w:rsidRDefault="0066472A" w:rsidP="00D92254">
            <w:pPr>
              <w:pStyle w:val="Opsommingtekens1"/>
            </w:pPr>
            <w:r>
              <w:t xml:space="preserve">In de vorige versies van dit toepassingsprofiel werd verwezen naar de toepassingsprofielen voor omgevingsplan en omgevingsverordening. Dat suggereerde dat alle in </w:t>
            </w:r>
            <w:r w:rsidRPr="0020553F">
              <w:t>omgevingsplan en</w:t>
            </w:r>
            <w:r>
              <w:t>/of</w:t>
            </w:r>
            <w:r w:rsidRPr="0020553F">
              <w:t xml:space="preserve"> omgevingsverordening</w:t>
            </w:r>
            <w:r>
              <w:t xml:space="preserve"> te gebruiken OW-objecten ook in het tijdelijk regelingdeel van het voorbereidingsbesluit zouden kunnen worden gebruikt. Dat is niet het geval, daarom zijn een productmodel en (beschrijvingen van) de te gebruiken OW-objecten toegevoegd</w:t>
            </w:r>
            <w:commentRangeEnd w:id="1738"/>
            <w:r>
              <w:rPr>
                <w:rStyle w:val="Verwijzingopmerking"/>
              </w:rPr>
              <w:commentReference w:id="1738"/>
            </w:r>
          </w:p>
        </w:tc>
      </w:tr>
      <w:tr w:rsidR="0066472A" w:rsidRPr="00B26823" w14:paraId="1941D845" w14:textId="77777777" w:rsidTr="00D92254">
        <w:tc>
          <w:tcPr>
            <w:tcW w:w="566" w:type="pct"/>
          </w:tcPr>
          <w:p w14:paraId="443AF8E3" w14:textId="77777777" w:rsidR="0066472A" w:rsidRPr="00795E1F" w:rsidRDefault="0066472A" w:rsidP="00D92254">
            <w:r w:rsidRPr="00A4347D">
              <w:t>2.0.2</w:t>
            </w:r>
          </w:p>
        </w:tc>
        <w:tc>
          <w:tcPr>
            <w:tcW w:w="766" w:type="pct"/>
          </w:tcPr>
          <w:p w14:paraId="256AEF56" w14:textId="77777777" w:rsidR="0066472A" w:rsidRPr="00795E1F" w:rsidRDefault="0066472A" w:rsidP="00D92254">
            <w:r w:rsidRPr="00A4347D">
              <w:t>2023-01-09</w:t>
            </w:r>
          </w:p>
        </w:tc>
        <w:tc>
          <w:tcPr>
            <w:tcW w:w="3668" w:type="pct"/>
          </w:tcPr>
          <w:p w14:paraId="126C8C0A" w14:textId="77777777" w:rsidR="0066472A" w:rsidRDefault="0066472A" w:rsidP="00D92254">
            <w:r>
              <w:t xml:space="preserve">Paragraaf </w:t>
            </w:r>
            <w:r>
              <w:fldChar w:fldCharType="begin"/>
            </w:r>
            <w:r>
              <w:instrText xml:space="preserve"> REF _Ref_d243423b7b43354d5793249d182e866b_1 \n \h </w:instrText>
            </w:r>
            <w:r>
              <w:fldChar w:fldCharType="separate"/>
            </w:r>
            <w:r>
              <w:t>7.1</w:t>
            </w:r>
            <w:r>
              <w:fldChar w:fldCharType="end"/>
            </w:r>
            <w:r>
              <w:t xml:space="preserve"> Productmodel</w:t>
            </w:r>
          </w:p>
          <w:p w14:paraId="69450E48" w14:textId="77777777" w:rsidR="0066472A" w:rsidRDefault="0066472A" w:rsidP="00D92254">
            <w:pPr>
              <w:pStyle w:val="Opsommingtekens1"/>
            </w:pPr>
            <w:r>
              <w:t>De afbeelding van het IMOW-UML-klassediagram, oftewel het productmodel, is vervangen door een versie met de constraints voor de verschijningsvormen van Locatie</w:t>
            </w:r>
          </w:p>
        </w:tc>
      </w:tr>
      <w:tr w:rsidR="0066472A" w:rsidRPr="00B26823" w14:paraId="6F800047" w14:textId="77777777" w:rsidTr="00D92254">
        <w:tc>
          <w:tcPr>
            <w:tcW w:w="566" w:type="pct"/>
          </w:tcPr>
          <w:p w14:paraId="0E128910" w14:textId="77777777" w:rsidR="0066472A" w:rsidRPr="00795E1F" w:rsidRDefault="0066472A" w:rsidP="00D92254">
            <w:r w:rsidRPr="00A4347D">
              <w:t>2.0.2</w:t>
            </w:r>
          </w:p>
        </w:tc>
        <w:tc>
          <w:tcPr>
            <w:tcW w:w="766" w:type="pct"/>
          </w:tcPr>
          <w:p w14:paraId="7820F4EA" w14:textId="77777777" w:rsidR="0066472A" w:rsidRPr="00795E1F" w:rsidRDefault="0066472A" w:rsidP="00D92254">
            <w:r w:rsidRPr="00A4347D">
              <w:t>2023-01-09</w:t>
            </w:r>
          </w:p>
        </w:tc>
        <w:tc>
          <w:tcPr>
            <w:tcW w:w="3668" w:type="pct"/>
          </w:tcPr>
          <w:p w14:paraId="2360A780" w14:textId="77777777" w:rsidR="0066472A" w:rsidRDefault="0066472A" w:rsidP="00D92254">
            <w:r>
              <w:t xml:space="preserve">Paragraaf </w:t>
            </w:r>
            <w:r>
              <w:fldChar w:fldCharType="begin"/>
            </w:r>
            <w:r>
              <w:instrText xml:space="preserve"> REF _Ref_88e63ceb009bced83185ccb59a275a6f_1 \n \h </w:instrText>
            </w:r>
            <w:r>
              <w:fldChar w:fldCharType="separate"/>
            </w:r>
            <w:r>
              <w:t>7.4</w:t>
            </w:r>
            <w:r>
              <w:fldChar w:fldCharType="end"/>
            </w:r>
            <w:r>
              <w:t xml:space="preserve"> Objecttype Juridische regel:</w:t>
            </w:r>
          </w:p>
          <w:p w14:paraId="4E06A1F5" w14:textId="77777777" w:rsidR="0066472A" w:rsidRDefault="0066472A" w:rsidP="00D92254">
            <w:pPr>
              <w:pStyle w:val="Opsommingtekens1"/>
            </w:pPr>
            <w:r>
              <w:t xml:space="preserve">In de subparagrafen </w:t>
            </w:r>
            <w:r>
              <w:fldChar w:fldCharType="begin"/>
            </w:r>
            <w:r>
              <w:instrText xml:space="preserve"> REF _Ref_a5ffd6a656d23a53f09470b7b994d632_1 \n \h </w:instrText>
            </w:r>
            <w:r>
              <w:fldChar w:fldCharType="separate"/>
            </w:r>
            <w:r>
              <w:t>7.4.4</w:t>
            </w:r>
            <w:r>
              <w:fldChar w:fldCharType="end"/>
            </w:r>
            <w:r>
              <w:t xml:space="preserve"> en </w:t>
            </w:r>
            <w:r>
              <w:fldChar w:fldCharType="begin"/>
            </w:r>
            <w:r>
              <w:instrText xml:space="preserve"> REF _Ref_e3ae0e85973d7c9464264bb0a5eb93ee_1 \n \h </w:instrText>
            </w:r>
            <w:r>
              <w:fldChar w:fldCharType="separate"/>
            </w:r>
            <w:r>
              <w:t>7.4.5</w:t>
            </w:r>
            <w:r>
              <w:fldChar w:fldCharType="end"/>
            </w:r>
            <w:r>
              <w:t xml:space="preserve"> is een werkafspraak over toepassing attribuut </w:t>
            </w:r>
            <w:r w:rsidRPr="00B86398">
              <w:rPr>
                <w:i/>
                <w:iCs/>
              </w:rPr>
              <w:t>idealisatie</w:t>
            </w:r>
            <w:r>
              <w:t xml:space="preserve"> </w:t>
            </w:r>
            <w:r w:rsidRPr="004D2F9D">
              <w:t xml:space="preserve">en een toelichting </w:t>
            </w:r>
            <w:r>
              <w:t>over die werkafspraak toegevoegd</w:t>
            </w:r>
          </w:p>
        </w:tc>
      </w:tr>
      <w:tr w:rsidR="0066472A" w:rsidRPr="00B26823" w14:paraId="34E2681D" w14:textId="77777777" w:rsidTr="00D92254">
        <w:tc>
          <w:tcPr>
            <w:tcW w:w="566" w:type="pct"/>
          </w:tcPr>
          <w:p w14:paraId="1C97A08D" w14:textId="77777777" w:rsidR="0066472A" w:rsidRPr="00795E1F" w:rsidRDefault="0066472A" w:rsidP="00D92254">
            <w:r w:rsidRPr="00A4347D">
              <w:t>2.0.2</w:t>
            </w:r>
          </w:p>
        </w:tc>
        <w:tc>
          <w:tcPr>
            <w:tcW w:w="766" w:type="pct"/>
          </w:tcPr>
          <w:p w14:paraId="7FF70554" w14:textId="77777777" w:rsidR="0066472A" w:rsidRPr="00795E1F" w:rsidRDefault="0066472A" w:rsidP="00D92254">
            <w:r w:rsidRPr="00A4347D">
              <w:t>2023-01-09</w:t>
            </w:r>
          </w:p>
        </w:tc>
        <w:tc>
          <w:tcPr>
            <w:tcW w:w="3668" w:type="pct"/>
          </w:tcPr>
          <w:p w14:paraId="42946BFD" w14:textId="77777777" w:rsidR="0066472A" w:rsidRDefault="0066472A" w:rsidP="00D92254">
            <w:r>
              <w:t xml:space="preserve">Paragraaf </w:t>
            </w:r>
            <w:r>
              <w:fldChar w:fldCharType="begin"/>
            </w:r>
            <w:r>
              <w:instrText xml:space="preserve"> REF _Ref_39d2a04c6da9bf7dfab5d6333176fcaa_1 \n \h </w:instrText>
            </w:r>
            <w:r>
              <w:fldChar w:fldCharType="separate"/>
            </w:r>
            <w:r>
              <w:t>7.7</w:t>
            </w:r>
            <w:r>
              <w:fldChar w:fldCharType="end"/>
            </w:r>
            <w:r>
              <w:t xml:space="preserve"> Objecttype Tekstdeel:</w:t>
            </w:r>
          </w:p>
          <w:p w14:paraId="52FFA825" w14:textId="77777777" w:rsidR="0066472A" w:rsidRDefault="0066472A" w:rsidP="00D92254">
            <w:pPr>
              <w:pStyle w:val="Opsommingtekens1"/>
            </w:pPr>
            <w:r>
              <w:t xml:space="preserve">In de subparagrafen </w:t>
            </w:r>
            <w:r>
              <w:fldChar w:fldCharType="begin"/>
            </w:r>
            <w:r>
              <w:instrText xml:space="preserve"> REF _Ref_7b9d3506669a0f51a24bc093026ef8ae_1 \n \h </w:instrText>
            </w:r>
            <w:r>
              <w:fldChar w:fldCharType="separate"/>
            </w:r>
            <w:r>
              <w:t>7.7.4</w:t>
            </w:r>
            <w:r>
              <w:fldChar w:fldCharType="end"/>
            </w:r>
            <w:r>
              <w:t xml:space="preserve"> en </w:t>
            </w:r>
            <w:r>
              <w:fldChar w:fldCharType="begin"/>
            </w:r>
            <w:r>
              <w:instrText xml:space="preserve"> REF _Ref_9b805ea13ffeda13c9c283bea905096b_1 \n \h </w:instrText>
            </w:r>
            <w:r>
              <w:fldChar w:fldCharType="separate"/>
            </w:r>
            <w:r>
              <w:t>7.7.5</w:t>
            </w:r>
            <w:r>
              <w:fldChar w:fldCharType="end"/>
            </w:r>
            <w:r>
              <w:t xml:space="preserve"> is een werkafspraak over toepassing attribuut </w:t>
            </w:r>
            <w:r w:rsidRPr="00B050E9">
              <w:rPr>
                <w:i/>
                <w:iCs/>
              </w:rPr>
              <w:t>idealisatie</w:t>
            </w:r>
            <w:r>
              <w:t xml:space="preserve"> </w:t>
            </w:r>
            <w:r w:rsidRPr="004D2F9D">
              <w:t xml:space="preserve">en een toelichting </w:t>
            </w:r>
            <w:r>
              <w:t>over die werkafspraak toegevoegd</w:t>
            </w:r>
          </w:p>
        </w:tc>
      </w:tr>
      <w:tr w:rsidR="0066472A" w:rsidRPr="00B26823" w14:paraId="269BF81E" w14:textId="77777777" w:rsidTr="00D92254">
        <w:tc>
          <w:tcPr>
            <w:tcW w:w="566" w:type="pct"/>
          </w:tcPr>
          <w:p w14:paraId="6CC0DDC0" w14:textId="77777777" w:rsidR="0066472A" w:rsidRPr="00795E1F" w:rsidRDefault="0066472A" w:rsidP="00D92254">
            <w:r w:rsidRPr="00A4347D">
              <w:t>2.0.2</w:t>
            </w:r>
          </w:p>
        </w:tc>
        <w:tc>
          <w:tcPr>
            <w:tcW w:w="766" w:type="pct"/>
          </w:tcPr>
          <w:p w14:paraId="3E07F7F3" w14:textId="77777777" w:rsidR="0066472A" w:rsidRPr="00795E1F" w:rsidRDefault="0066472A" w:rsidP="00D92254">
            <w:r w:rsidRPr="00A4347D">
              <w:t>2023-01-09</w:t>
            </w:r>
          </w:p>
        </w:tc>
        <w:tc>
          <w:tcPr>
            <w:tcW w:w="3668" w:type="pct"/>
          </w:tcPr>
          <w:p w14:paraId="52C00004" w14:textId="77777777" w:rsidR="0066472A" w:rsidRDefault="0066472A" w:rsidP="00D92254">
            <w:r>
              <w:t xml:space="preserve">Paragraaf </w:t>
            </w:r>
            <w:r>
              <w:fldChar w:fldCharType="begin"/>
            </w:r>
            <w:r>
              <w:instrText xml:space="preserve"> REF _Ref_69e5d58d887f34bdd3a631ae844aea8c_1 \n \h </w:instrText>
            </w:r>
            <w:r>
              <w:fldChar w:fldCharType="separate"/>
            </w:r>
            <w:r>
              <w:t>7.8</w:t>
            </w:r>
            <w:r>
              <w:fldChar w:fldCharType="end"/>
            </w:r>
            <w:r>
              <w:t xml:space="preserve"> Objecttype Hoofdlijn</w:t>
            </w:r>
          </w:p>
          <w:p w14:paraId="2ACD7205" w14:textId="77777777" w:rsidR="0066472A" w:rsidRDefault="0066472A" w:rsidP="00D92254">
            <w:pPr>
              <w:pStyle w:val="Opsommingtekens1"/>
            </w:pPr>
            <w:r>
              <w:t>Doel van het objecttype Hoofdlijn genuanceerd: werkt vooral binnen hetzelfde omgevingsdocument</w:t>
            </w:r>
          </w:p>
        </w:tc>
      </w:tr>
      <w:tr w:rsidR="0066472A" w:rsidRPr="00B26823" w14:paraId="2687752C" w14:textId="77777777" w:rsidTr="00D92254">
        <w:tc>
          <w:tcPr>
            <w:tcW w:w="566" w:type="pct"/>
          </w:tcPr>
          <w:p w14:paraId="488A699E" w14:textId="77777777" w:rsidR="0066472A" w:rsidRPr="00795E1F" w:rsidRDefault="0066472A" w:rsidP="00D92254">
            <w:r w:rsidRPr="00A4347D">
              <w:t>2.0.2</w:t>
            </w:r>
          </w:p>
        </w:tc>
        <w:tc>
          <w:tcPr>
            <w:tcW w:w="766" w:type="pct"/>
          </w:tcPr>
          <w:p w14:paraId="0102C09F" w14:textId="77777777" w:rsidR="0066472A" w:rsidRPr="00795E1F" w:rsidRDefault="0066472A" w:rsidP="00D92254">
            <w:r w:rsidRPr="00A4347D">
              <w:t>2023-01-09</w:t>
            </w:r>
          </w:p>
        </w:tc>
        <w:tc>
          <w:tcPr>
            <w:tcW w:w="3668" w:type="pct"/>
          </w:tcPr>
          <w:p w14:paraId="61A44EA7" w14:textId="77777777" w:rsidR="0066472A" w:rsidRDefault="0066472A" w:rsidP="00D92254">
            <w:r>
              <w:t xml:space="preserve">Paragraaf </w:t>
            </w:r>
            <w:r>
              <w:fldChar w:fldCharType="begin"/>
            </w:r>
            <w:r>
              <w:instrText xml:space="preserve"> REF _Ref_f4d50b6bba7c81c6da9d8c3e3d821c93_1 \n \h </w:instrText>
            </w:r>
            <w:r>
              <w:fldChar w:fldCharType="separate"/>
            </w:r>
            <w:r>
              <w:t>7.9</w:t>
            </w:r>
            <w:r>
              <w:fldChar w:fldCharType="end"/>
            </w:r>
            <w:r>
              <w:t xml:space="preserve"> Objecttype Locatie:</w:t>
            </w:r>
          </w:p>
          <w:p w14:paraId="776A5407" w14:textId="77777777" w:rsidR="0066472A" w:rsidRDefault="0066472A" w:rsidP="00D92254">
            <w:pPr>
              <w:pStyle w:val="Opsommingtekens1"/>
            </w:pPr>
            <w:r>
              <w:t xml:space="preserve">In paragraaf </w:t>
            </w:r>
            <w:r>
              <w:fldChar w:fldCharType="begin"/>
            </w:r>
            <w:r>
              <w:instrText xml:space="preserve"> REF _Ref_2040e1b89132e304da4f68bd55845cb6_1 \n \h </w:instrText>
            </w:r>
            <w:r>
              <w:fldChar w:fldCharType="separate"/>
            </w:r>
            <w:r>
              <w:t>7.9.1</w:t>
            </w:r>
            <w:r>
              <w:fldChar w:fldCharType="end"/>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45268368" w14:textId="77777777" w:rsidR="0066472A" w:rsidRDefault="0066472A" w:rsidP="00D92254">
            <w:pPr>
              <w:pStyle w:val="Opsommingtekens1"/>
            </w:pPr>
            <w:r>
              <w:t xml:space="preserve">In paragraaf </w:t>
            </w:r>
            <w:r>
              <w:fldChar w:fldCharType="begin"/>
            </w:r>
            <w:r>
              <w:instrText xml:space="preserve"> REF _Ref_09bcd17aea72eba8a1c5f6e889f42a66_1 \n \h </w:instrText>
            </w:r>
            <w:r>
              <w:fldChar w:fldCharType="separate"/>
            </w:r>
            <w:r>
              <w:t>7.9.4</w:t>
            </w:r>
            <w:r>
              <w:fldChar w:fldCharType="end"/>
            </w:r>
            <w:r>
              <w:t xml:space="preserve"> zijn constraints voor de toegestane geometrietypen voor Gebied, Lijn en Punt toegevoegd, met in paragraaf </w:t>
            </w:r>
            <w:r>
              <w:fldChar w:fldCharType="begin"/>
            </w:r>
            <w:r>
              <w:instrText xml:space="preserve"> REF _Ref_2bf8002214de61c8eefe992278247533_1 \n \h </w:instrText>
            </w:r>
            <w:r>
              <w:fldChar w:fldCharType="separate"/>
            </w:r>
            <w:r>
              <w:t>7.9.5</w:t>
            </w:r>
            <w:r>
              <w:fldChar w:fldCharType="end"/>
            </w:r>
            <w:r>
              <w:t xml:space="preserve"> een toelichting op die constraints</w:t>
            </w:r>
          </w:p>
          <w:p w14:paraId="718C1827" w14:textId="77777777" w:rsidR="0066472A" w:rsidRDefault="0066472A" w:rsidP="00D92254">
            <w:pPr>
              <w:pStyle w:val="Opsommingtekens1"/>
            </w:pPr>
            <w:r>
              <w:t xml:space="preserve">In paragraaf </w:t>
            </w:r>
            <w:r>
              <w:fldChar w:fldCharType="begin"/>
            </w:r>
            <w:r>
              <w:instrText xml:space="preserve"> REF _Ref_2bf8002214de61c8eefe992278247533_1 \n \h </w:instrText>
            </w:r>
            <w:r>
              <w:fldChar w:fldCharType="separate"/>
            </w:r>
            <w:r>
              <w:t>7.9.5</w:t>
            </w:r>
            <w:r>
              <w:fldChar w:fldCharType="end"/>
            </w:r>
            <w:r>
              <w:t xml:space="preserve"> is de tekst over de noemer van het OW-object Locatie gewijzigd, als uitwerking van de </w:t>
            </w:r>
            <w:hyperlink r:id="rId186" w:history="1">
              <w:r>
                <w:rPr>
                  <w:rStyle w:val="Hyperlink"/>
                </w:rPr>
                <w:t>Notitie Werkwijze Geo en Locaties in Omgevingsdocumenten</w:t>
              </w:r>
            </w:hyperlink>
          </w:p>
        </w:tc>
      </w:tr>
      <w:tr w:rsidR="0066472A" w:rsidRPr="00B26823" w14:paraId="2D7381EB" w14:textId="77777777" w:rsidTr="00D92254">
        <w:tc>
          <w:tcPr>
            <w:tcW w:w="566" w:type="pct"/>
          </w:tcPr>
          <w:p w14:paraId="35A6ED21" w14:textId="77777777" w:rsidR="0066472A" w:rsidRPr="00795E1F" w:rsidRDefault="0066472A" w:rsidP="00D92254">
            <w:r w:rsidRPr="00A4347D">
              <w:t>2.0.2</w:t>
            </w:r>
          </w:p>
        </w:tc>
        <w:tc>
          <w:tcPr>
            <w:tcW w:w="766" w:type="pct"/>
          </w:tcPr>
          <w:p w14:paraId="5FE3E427" w14:textId="77777777" w:rsidR="0066472A" w:rsidRPr="00795E1F" w:rsidRDefault="0066472A" w:rsidP="00D92254">
            <w:r w:rsidRPr="00A4347D">
              <w:t>2023-01-09</w:t>
            </w:r>
          </w:p>
        </w:tc>
        <w:tc>
          <w:tcPr>
            <w:tcW w:w="3668" w:type="pct"/>
          </w:tcPr>
          <w:p w14:paraId="44B48BDA" w14:textId="77777777" w:rsidR="0066472A" w:rsidRDefault="0066472A" w:rsidP="00D92254">
            <w:pPr>
              <w:tabs>
                <w:tab w:val="left" w:pos="1875"/>
              </w:tabs>
            </w:pPr>
            <w:r>
              <w:t xml:space="preserve">Paragraaf </w:t>
            </w:r>
            <w:r>
              <w:fldChar w:fldCharType="begin"/>
            </w:r>
            <w:r>
              <w:instrText xml:space="preserve"> REF _Ref_c69dce99af4afe353dd52dc64c1247c2_1 \n \h </w:instrText>
            </w:r>
            <w:r>
              <w:fldChar w:fldCharType="separate"/>
            </w:r>
            <w:r>
              <w:t>7.10</w:t>
            </w:r>
            <w:r>
              <w:fldChar w:fldCharType="end"/>
            </w:r>
            <w:r>
              <w:t xml:space="preserve"> Objecttype Geometrie</w:t>
            </w:r>
          </w:p>
          <w:p w14:paraId="5D66024F" w14:textId="77777777" w:rsidR="0066472A" w:rsidRDefault="0066472A" w:rsidP="00D92254">
            <w:pPr>
              <w:pStyle w:val="Opsommingtekens1"/>
            </w:pPr>
            <w:r>
              <w:t xml:space="preserve">In paragraaf </w:t>
            </w:r>
            <w:r>
              <w:fldChar w:fldCharType="begin"/>
            </w:r>
            <w:r>
              <w:instrText xml:space="preserve"> REF _Ref_7be5a136547a520e3e666b00ee3b1b07_1 \n \h </w:instrText>
            </w:r>
            <w:r>
              <w:fldChar w:fldCharType="separate"/>
            </w:r>
            <w:r>
              <w:t>7.10.5</w:t>
            </w:r>
            <w:r>
              <w:fldChar w:fldCharType="end"/>
            </w:r>
            <w:r>
              <w:t xml:space="preserve"> is een verwijzing naar de constraints van het objecttype Locatie opgenomen</w:t>
            </w:r>
          </w:p>
        </w:tc>
      </w:tr>
      <w:tr w:rsidR="0066472A" w:rsidRPr="00B26823" w14:paraId="2965F249" w14:textId="77777777" w:rsidTr="00D92254">
        <w:tc>
          <w:tcPr>
            <w:tcW w:w="566" w:type="pct"/>
          </w:tcPr>
          <w:p w14:paraId="434BD975" w14:textId="77777777" w:rsidR="0066472A" w:rsidRPr="00795E1F" w:rsidRDefault="0066472A" w:rsidP="00D92254">
            <w:r w:rsidRPr="00A4347D">
              <w:lastRenderedPageBreak/>
              <w:t>2.0.2</w:t>
            </w:r>
          </w:p>
        </w:tc>
        <w:tc>
          <w:tcPr>
            <w:tcW w:w="766" w:type="pct"/>
          </w:tcPr>
          <w:p w14:paraId="4FE2231D" w14:textId="77777777" w:rsidR="0066472A" w:rsidRPr="00795E1F" w:rsidRDefault="0066472A" w:rsidP="00D92254">
            <w:r w:rsidRPr="00A4347D">
              <w:t>2023-01-09</w:t>
            </w:r>
          </w:p>
        </w:tc>
        <w:tc>
          <w:tcPr>
            <w:tcW w:w="3668" w:type="pct"/>
          </w:tcPr>
          <w:p w14:paraId="3169DF8F" w14:textId="77777777" w:rsidR="0066472A" w:rsidRDefault="0066472A" w:rsidP="00D92254">
            <w:r>
              <w:t xml:space="preserve">Paragraaf </w:t>
            </w:r>
            <w:r>
              <w:fldChar w:fldCharType="begin"/>
            </w:r>
            <w:r>
              <w:instrText xml:space="preserve"> REF _Ref_82259a8e2cb92f60aca1b2db652ab275_1 \n \h </w:instrText>
            </w:r>
            <w:r>
              <w:fldChar w:fldCharType="separate"/>
            </w:r>
            <w:r>
              <w:t>7.11</w:t>
            </w:r>
            <w:r>
              <w:fldChar w:fldCharType="end"/>
            </w:r>
            <w:r>
              <w:t xml:space="preserve"> Objecttype Activiteit</w:t>
            </w:r>
          </w:p>
          <w:p w14:paraId="45B24A7D" w14:textId="77777777" w:rsidR="0066472A" w:rsidRDefault="0066472A" w:rsidP="00D92254">
            <w:pPr>
              <w:pStyle w:val="Opsommingtekens1"/>
            </w:pPr>
            <w:r>
              <w:t xml:space="preserve">In subparagraaf </w:t>
            </w:r>
            <w:r>
              <w:fldChar w:fldCharType="begin"/>
            </w:r>
            <w:r>
              <w:instrText xml:space="preserve"> REF _Ref_5e255dcb325d6a34a37e8caca0757084_1 \n \h </w:instrText>
            </w:r>
            <w:r>
              <w:fldChar w:fldCharType="separate"/>
            </w:r>
            <w:r>
              <w:t>7.11.3</w:t>
            </w:r>
            <w:r>
              <w:fldChar w:fldCharType="end"/>
            </w:r>
            <w:r>
              <w:t xml:space="preserve"> zijn de verschillende doelen van het objecttype Activiteit herschikt en deels anders beschreven</w:t>
            </w:r>
          </w:p>
          <w:p w14:paraId="63E07992" w14:textId="77777777" w:rsidR="0066472A" w:rsidRDefault="0066472A" w:rsidP="00D92254">
            <w:pPr>
              <w:pStyle w:val="Opsommingtekens1"/>
            </w:pPr>
            <w:r w:rsidRPr="003B4B49">
              <w:t>In subparagraf</w:t>
            </w:r>
            <w:r>
              <w:t xml:space="preserve">en </w:t>
            </w:r>
            <w:r>
              <w:fldChar w:fldCharType="begin"/>
            </w:r>
            <w:r>
              <w:instrText xml:space="preserve"> REF _Ref_b4e69643e63a92b38f1fcae7189a8e24_1 \n \h </w:instrText>
            </w:r>
            <w:r>
              <w:fldChar w:fldCharType="separate"/>
            </w:r>
            <w:r>
              <w:t>7.11.4</w:t>
            </w:r>
            <w:r>
              <w:fldChar w:fldCharType="end"/>
            </w:r>
            <w:r>
              <w:t xml:space="preserve"> en </w:t>
            </w:r>
            <w:r>
              <w:fldChar w:fldCharType="begin"/>
            </w:r>
            <w:r>
              <w:instrText xml:space="preserve"> REF _Ref_96d8ef79e0ed3ad1a6bee57916ec67ea_1 \n \h </w:instrText>
            </w:r>
            <w:r>
              <w:fldChar w:fldCharType="separate"/>
            </w:r>
            <w:r>
              <w:t>7.11.5</w:t>
            </w:r>
            <w:r>
              <w:fldChar w:fldCharType="end"/>
            </w:r>
            <w:r>
              <w:t xml:space="preserve"> is aangegeven:</w:t>
            </w:r>
          </w:p>
          <w:p w14:paraId="35A4BFEA" w14:textId="77777777" w:rsidR="0066472A" w:rsidRDefault="0066472A" w:rsidP="00D92254">
            <w:pPr>
              <w:pStyle w:val="Opsommingtekens2"/>
            </w:pPr>
            <w:r>
              <w:t xml:space="preserve">dat de attributen </w:t>
            </w:r>
            <w:r w:rsidRPr="00B86398">
              <w:rPr>
                <w:i/>
                <w:iCs/>
              </w:rPr>
              <w:t>bovenliggendeActiviteit</w:t>
            </w:r>
            <w:r>
              <w:t xml:space="preserve"> en </w:t>
            </w:r>
            <w:r w:rsidRPr="00B86398">
              <w:rPr>
                <w:i/>
                <w:iCs/>
              </w:rPr>
              <w:t>gerelateerdeActiviteit</w:t>
            </w:r>
            <w:r>
              <w:t xml:space="preserve"> alleen betekenis hebben voor toepasbare regels en de Vergunningcheck</w:t>
            </w:r>
          </w:p>
          <w:p w14:paraId="0C6340BD" w14:textId="77777777" w:rsidR="0066472A" w:rsidRDefault="0066472A" w:rsidP="00D92254">
            <w:pPr>
              <w:pStyle w:val="Opsommingtekens2"/>
            </w:pPr>
            <w:r w:rsidRPr="00D55EF7">
              <w:t>dat een ActiviteitLocatieaanduiding bij precies één combinatie van een Activiteit en een Juridische regel hoort (WELT-194)</w:t>
            </w:r>
          </w:p>
          <w:p w14:paraId="56B74623" w14:textId="77777777" w:rsidR="0066472A" w:rsidRDefault="0066472A" w:rsidP="00D92254">
            <w:pPr>
              <w:pStyle w:val="Opsommingtekens1"/>
            </w:pPr>
            <w:r>
              <w:t xml:space="preserve">In subparagraaf </w:t>
            </w:r>
            <w:r>
              <w:fldChar w:fldCharType="begin"/>
            </w:r>
            <w:r>
              <w:instrText xml:space="preserve"> REF _Ref_96d8ef79e0ed3ad1a6bee57916ec67ea_1 \n \h </w:instrText>
            </w:r>
            <w:r>
              <w:fldChar w:fldCharType="separate"/>
            </w:r>
            <w:r>
              <w:t>7.11.5</w:t>
            </w:r>
            <w:r>
              <w:fldChar w:fldCharType="end"/>
            </w:r>
            <w:r>
              <w:t>:</w:t>
            </w:r>
          </w:p>
          <w:p w14:paraId="500A7E63" w14:textId="77777777" w:rsidR="0066472A" w:rsidRDefault="0066472A" w:rsidP="00D92254">
            <w:pPr>
              <w:pStyle w:val="Opsommingtekens2"/>
            </w:pPr>
            <w:r>
              <w:t>Is verduidelijkt voor welk (inhoudelijk) soort regels de annotatie met Activiteit bedoeld is</w:t>
            </w:r>
          </w:p>
          <w:p w14:paraId="3D9F755B" w14:textId="77777777" w:rsidR="0066472A" w:rsidRDefault="0066472A" w:rsidP="00D92254">
            <w:pPr>
              <w:pStyle w:val="Opsommingtekens1"/>
            </w:pPr>
            <w:r>
              <w:t xml:space="preserve">Paragraaf </w:t>
            </w:r>
            <w:r>
              <w:fldChar w:fldCharType="begin"/>
            </w:r>
            <w:r>
              <w:instrText xml:space="preserve"> REF _Ref_6e3d2ebfe3f28521c06a7e19a57295bf_7 \n \h </w:instrText>
            </w:r>
            <w:r>
              <w:fldChar w:fldCharType="separate"/>
            </w:r>
            <w:r>
              <w:t>7.11.6</w:t>
            </w:r>
            <w:r>
              <w:fldChar w:fldCharType="end"/>
            </w:r>
            <w:r>
              <w:t xml:space="preserve"> Aanbevelingen voor Locatie, noemer en naam GIO bij annoteren met Activiteit toegevoegd, als uitwerking van de </w:t>
            </w:r>
            <w:hyperlink r:id="rId187" w:history="1">
              <w:r>
                <w:rPr>
                  <w:rStyle w:val="Hyperlink"/>
                </w:rPr>
                <w:t>Notitie Werkwijze Geo en Locaties in Omgevingsdocumenten</w:t>
              </w:r>
            </w:hyperlink>
          </w:p>
        </w:tc>
      </w:tr>
      <w:tr w:rsidR="0066472A" w:rsidRPr="00B26823" w14:paraId="39A66870" w14:textId="77777777" w:rsidTr="00D92254">
        <w:tc>
          <w:tcPr>
            <w:tcW w:w="566" w:type="pct"/>
          </w:tcPr>
          <w:p w14:paraId="470CA646" w14:textId="77777777" w:rsidR="0066472A" w:rsidRPr="00795E1F" w:rsidRDefault="0066472A" w:rsidP="00D92254">
            <w:r w:rsidRPr="00A4347D">
              <w:t>2.0.2</w:t>
            </w:r>
          </w:p>
        </w:tc>
        <w:tc>
          <w:tcPr>
            <w:tcW w:w="766" w:type="pct"/>
          </w:tcPr>
          <w:p w14:paraId="4B539768" w14:textId="77777777" w:rsidR="0066472A" w:rsidRPr="00795E1F" w:rsidRDefault="0066472A" w:rsidP="00D92254">
            <w:r w:rsidRPr="00A4347D">
              <w:t>2023-01-09</w:t>
            </w:r>
          </w:p>
        </w:tc>
        <w:tc>
          <w:tcPr>
            <w:tcW w:w="3668" w:type="pct"/>
          </w:tcPr>
          <w:p w14:paraId="60E451A9" w14:textId="77777777" w:rsidR="0066472A" w:rsidRDefault="0066472A" w:rsidP="00D92254">
            <w:r>
              <w:t xml:space="preserve">Paragraaf </w:t>
            </w:r>
            <w:r>
              <w:fldChar w:fldCharType="begin"/>
            </w:r>
            <w:r>
              <w:instrText xml:space="preserve"> REF _Ref_43bf2c0ce05841f7ffb085968129d87f_1 \n \h </w:instrText>
            </w:r>
            <w:r>
              <w:fldChar w:fldCharType="separate"/>
            </w:r>
            <w:r>
              <w:t>7.12</w:t>
            </w:r>
            <w:r>
              <w:fldChar w:fldCharType="end"/>
            </w:r>
            <w:r>
              <w:t xml:space="preserve"> Objecttype Omgevingswaarde</w:t>
            </w:r>
          </w:p>
          <w:p w14:paraId="321DBB47" w14:textId="77777777" w:rsidR="0066472A" w:rsidRDefault="0066472A" w:rsidP="00D92254">
            <w:pPr>
              <w:pStyle w:val="Opsommingtekens1"/>
            </w:pPr>
            <w:r w:rsidRPr="0076729D">
              <w:t>Paragra</w:t>
            </w:r>
            <w:r>
              <w:t>a</w:t>
            </w:r>
            <w:r w:rsidRPr="0076729D">
              <w:t>f</w:t>
            </w:r>
            <w:r>
              <w:t xml:space="preserve"> </w:t>
            </w:r>
            <w:r>
              <w:fldChar w:fldCharType="begin"/>
            </w:r>
            <w:r>
              <w:instrText xml:space="preserve"> REF _Ref_3246175ac650efc5f338364b0910f0cb_1 \n \h </w:instrText>
            </w:r>
            <w:r>
              <w:fldChar w:fldCharType="separate"/>
            </w:r>
            <w:r>
              <w:t>7.12.6</w:t>
            </w:r>
            <w:r>
              <w:fldChar w:fldCharType="end"/>
            </w:r>
            <w:r>
              <w:t xml:space="preserve"> Aanbevelingen voor Locatie, noemer en naam GIO bij annoteren met Omgevingswaarde toegevoegd, als uitwerking van de </w:t>
            </w:r>
            <w:hyperlink r:id="rId188" w:history="1">
              <w:r>
                <w:rPr>
                  <w:rStyle w:val="Hyperlink"/>
                </w:rPr>
                <w:t>Notitie Werkwijze Geo en Locaties in Omgevingsdocumenten</w:t>
              </w:r>
            </w:hyperlink>
          </w:p>
        </w:tc>
      </w:tr>
      <w:tr w:rsidR="0066472A" w:rsidRPr="00B26823" w14:paraId="15F2DC39" w14:textId="77777777" w:rsidTr="00D92254">
        <w:tc>
          <w:tcPr>
            <w:tcW w:w="566" w:type="pct"/>
          </w:tcPr>
          <w:p w14:paraId="40015BC4" w14:textId="77777777" w:rsidR="0066472A" w:rsidRPr="00795E1F" w:rsidRDefault="0066472A" w:rsidP="00D92254">
            <w:r w:rsidRPr="00A4347D">
              <w:t>2.0.2</w:t>
            </w:r>
          </w:p>
        </w:tc>
        <w:tc>
          <w:tcPr>
            <w:tcW w:w="766" w:type="pct"/>
          </w:tcPr>
          <w:p w14:paraId="0F2A4832" w14:textId="77777777" w:rsidR="0066472A" w:rsidRPr="00795E1F" w:rsidRDefault="0066472A" w:rsidP="00D92254">
            <w:r w:rsidRPr="00A4347D">
              <w:t>2023-01-09</w:t>
            </w:r>
          </w:p>
        </w:tc>
        <w:tc>
          <w:tcPr>
            <w:tcW w:w="3668" w:type="pct"/>
          </w:tcPr>
          <w:p w14:paraId="64205F68" w14:textId="77777777" w:rsidR="0066472A" w:rsidRDefault="0066472A" w:rsidP="00D92254">
            <w:r>
              <w:t xml:space="preserve">Paragraaf </w:t>
            </w:r>
            <w:r>
              <w:fldChar w:fldCharType="begin"/>
            </w:r>
            <w:r>
              <w:instrText xml:space="preserve"> REF _Ref_e35c375eb3c7373719bace4643a72c74_1 \n \h </w:instrText>
            </w:r>
            <w:r>
              <w:fldChar w:fldCharType="separate"/>
            </w:r>
            <w:r>
              <w:t>7.13</w:t>
            </w:r>
            <w:r>
              <w:fldChar w:fldCharType="end"/>
            </w:r>
            <w:r>
              <w:t xml:space="preserve"> Objecttype Omgevingsnorm</w:t>
            </w:r>
          </w:p>
          <w:p w14:paraId="48F9104B" w14:textId="77777777" w:rsidR="0066472A" w:rsidRDefault="0066472A" w:rsidP="00D92254">
            <w:pPr>
              <w:pStyle w:val="Opsommingtekens1"/>
            </w:pPr>
            <w:r w:rsidRPr="0076729D">
              <w:t>Paragra</w:t>
            </w:r>
            <w:r>
              <w:t>a</w:t>
            </w:r>
            <w:r w:rsidRPr="0076729D">
              <w:t>f</w:t>
            </w:r>
            <w:r>
              <w:t xml:space="preserve"> </w:t>
            </w:r>
            <w:r>
              <w:fldChar w:fldCharType="begin"/>
            </w:r>
            <w:r>
              <w:instrText xml:space="preserve"> REF _Ref_3246175ac650efc5f338364b0910f0cb_1 \n \h </w:instrText>
            </w:r>
            <w:r>
              <w:fldChar w:fldCharType="separate"/>
            </w:r>
            <w:r>
              <w:t>7.12.6</w:t>
            </w:r>
            <w:r>
              <w:fldChar w:fldCharType="end"/>
            </w:r>
            <w:r>
              <w:t xml:space="preserve"> Aanbevelingen voor Locatie, noemer en naam GIO bij annoteren met Omgevingsnorm toegevoegd, als uitwerking van de </w:t>
            </w:r>
            <w:hyperlink r:id="rId189" w:history="1">
              <w:r>
                <w:rPr>
                  <w:rStyle w:val="Hyperlink"/>
                </w:rPr>
                <w:t>Notitie Werkwijze Geo en Locaties in Omgevingsdocumenten</w:t>
              </w:r>
            </w:hyperlink>
          </w:p>
        </w:tc>
      </w:tr>
      <w:tr w:rsidR="0066472A" w:rsidRPr="00B26823" w14:paraId="4EFA72CF" w14:textId="77777777" w:rsidTr="00D92254">
        <w:tc>
          <w:tcPr>
            <w:tcW w:w="566" w:type="pct"/>
          </w:tcPr>
          <w:p w14:paraId="20F73B6B" w14:textId="77777777" w:rsidR="0066472A" w:rsidRPr="00795E1F" w:rsidRDefault="0066472A" w:rsidP="00D92254">
            <w:r w:rsidRPr="00A4347D">
              <w:t>2.0.2</w:t>
            </w:r>
          </w:p>
        </w:tc>
        <w:tc>
          <w:tcPr>
            <w:tcW w:w="766" w:type="pct"/>
          </w:tcPr>
          <w:p w14:paraId="47AF4100" w14:textId="77777777" w:rsidR="0066472A" w:rsidRPr="00795E1F" w:rsidRDefault="0066472A" w:rsidP="00D92254">
            <w:r w:rsidRPr="00A4347D">
              <w:t>2023-01-09</w:t>
            </w:r>
          </w:p>
        </w:tc>
        <w:tc>
          <w:tcPr>
            <w:tcW w:w="3668" w:type="pct"/>
          </w:tcPr>
          <w:p w14:paraId="295D81A1" w14:textId="77777777" w:rsidR="0066472A" w:rsidRDefault="0066472A" w:rsidP="00D92254">
            <w:r>
              <w:t xml:space="preserve">Paragraaf </w:t>
            </w:r>
            <w:r>
              <w:fldChar w:fldCharType="begin"/>
            </w:r>
            <w:r>
              <w:instrText xml:space="preserve"> REF _Ref_1f1400dc622a70fb2c884625f8f140fa_1 \n \h </w:instrText>
            </w:r>
            <w:r>
              <w:fldChar w:fldCharType="separate"/>
            </w:r>
            <w:r>
              <w:t>7.14</w:t>
            </w:r>
            <w:r>
              <w:fldChar w:fldCharType="end"/>
            </w:r>
            <w:r>
              <w:t xml:space="preserve"> Objecttype Gebiedsaanwijzing</w:t>
            </w:r>
          </w:p>
          <w:p w14:paraId="0342D529" w14:textId="77777777" w:rsidR="0066472A" w:rsidRDefault="0066472A" w:rsidP="00D92254">
            <w:pPr>
              <w:pStyle w:val="Opsommingtekens1"/>
            </w:pPr>
            <w:r>
              <w:t xml:space="preserve">In de tabel in subparagraaf </w:t>
            </w:r>
            <w:r>
              <w:fldChar w:fldCharType="begin"/>
            </w:r>
            <w:r>
              <w:instrText xml:space="preserve"> REF _Ref_1d923fb9f0796925b1ff0d174f8f8d09_1 \n \h </w:instrText>
            </w:r>
            <w:r>
              <w:fldChar w:fldCharType="separate"/>
            </w:r>
            <w:r>
              <w:t>7.14.1.2</w:t>
            </w:r>
            <w:r>
              <w:fldChar w:fldCharType="end"/>
            </w:r>
          </w:p>
          <w:p w14:paraId="35F826F0" w14:textId="77777777" w:rsidR="0066472A" w:rsidRDefault="0066472A" w:rsidP="00D92254">
            <w:pPr>
              <w:pStyle w:val="Opsommingtekens2"/>
            </w:pPr>
            <w:r>
              <w:t>is een kolom toegevoegd voor de omgevingsplanregels uit een projectbesluit</w:t>
            </w:r>
          </w:p>
          <w:p w14:paraId="0BFAA301" w14:textId="77777777" w:rsidR="0066472A" w:rsidRDefault="0066472A" w:rsidP="00D92254">
            <w:pPr>
              <w:pStyle w:val="Opsommingtekens2"/>
            </w:pPr>
            <w:r>
              <w:t xml:space="preserve">is in enkele cellen </w:t>
            </w:r>
            <w:r w:rsidRPr="00F2232B">
              <w:t xml:space="preserve">de kleur en het teken </w:t>
            </w:r>
            <w:r>
              <w:t>gecorrigeerd</w:t>
            </w:r>
          </w:p>
          <w:p w14:paraId="294C115D" w14:textId="77777777" w:rsidR="0066472A" w:rsidRPr="00EB3B25" w:rsidRDefault="0066472A" w:rsidP="00D92254">
            <w:pPr>
              <w:pStyle w:val="Opsommingtekens1"/>
            </w:pPr>
            <w:r w:rsidRPr="0076729D">
              <w:t>Paragra</w:t>
            </w:r>
            <w:r>
              <w:t>a</w:t>
            </w:r>
            <w:r w:rsidRPr="0076729D">
              <w:t>f</w:t>
            </w:r>
            <w:r>
              <w:t xml:space="preserve"> </w:t>
            </w:r>
            <w:r>
              <w:fldChar w:fldCharType="begin"/>
            </w:r>
            <w:r>
              <w:instrText xml:space="preserve"> REF _Ref_367275d7ded1ffd6e0aefbd3561a5282_1 \n \h </w:instrText>
            </w:r>
            <w:r>
              <w:fldChar w:fldCharType="separate"/>
            </w:r>
            <w:r>
              <w:t>7.14.6</w:t>
            </w:r>
            <w:r>
              <w:fldChar w:fldCharType="end"/>
            </w:r>
            <w:r>
              <w:t xml:space="preserve"> Aanbevelingen voor Locatie, noemer en naam GIO bij annoteren met Gebiedsaanwijzing toegevoegd, als uitwerking van de </w:t>
            </w:r>
            <w:hyperlink r:id="rId190" w:history="1">
              <w:r>
                <w:rPr>
                  <w:rStyle w:val="Hyperlink"/>
                </w:rPr>
                <w:t>Notitie Werkwijze Geo en Locaties in Omgevingsdocumenten</w:t>
              </w:r>
            </w:hyperlink>
          </w:p>
          <w:p w14:paraId="6642F8DF" w14:textId="77777777" w:rsidR="0066472A" w:rsidRDefault="0066472A" w:rsidP="00D92254">
            <w:pPr>
              <w:pStyle w:val="Opsommingtekens1"/>
            </w:pPr>
            <w:r w:rsidRPr="009603DE">
              <w:t xml:space="preserve">In paragraaf </w:t>
            </w:r>
            <w:r>
              <w:rPr>
                <w:highlight w:val="yellow"/>
              </w:rPr>
              <w:fldChar w:fldCharType="begin"/>
            </w:r>
            <w:r>
              <w:instrText xml:space="preserve"> REF _Ref_76294546d88dc97152a4cb0fdb42c935_1 \n \h </w:instrText>
            </w:r>
            <w:r>
              <w:rPr>
                <w:highlight w:val="yellow"/>
              </w:rPr>
            </w:r>
            <w:r>
              <w:rPr>
                <w:highlight w:val="yellow"/>
              </w:rPr>
              <w:fldChar w:fldCharType="separate"/>
            </w:r>
            <w:r>
              <w:t>7.14.7</w:t>
            </w:r>
            <w:r>
              <w:rPr>
                <w:highlight w:val="yellow"/>
              </w:rPr>
              <w:fldChar w:fldCharType="end"/>
            </w:r>
            <w:r w:rsidRPr="009603DE">
              <w:t xml:space="preserve"> De typen Gebiedsaanwijzing is ter verduidelijking aangegeven dat uitsluitend de typen Gebiedsaanwijzing mogen worden gebruikt die in die paragraaf zijn opgenomen</w:t>
            </w:r>
          </w:p>
          <w:p w14:paraId="325265EB" w14:textId="77777777" w:rsidR="0066472A" w:rsidRDefault="0066472A" w:rsidP="00D92254">
            <w:pPr>
              <w:pStyle w:val="Opsommingtekens1"/>
            </w:pPr>
            <w:commentRangeStart w:id="1739"/>
            <w:r>
              <w:t xml:space="preserve">Paragraaf </w:t>
            </w:r>
            <w:r>
              <w:fldChar w:fldCharType="begin"/>
            </w:r>
            <w:r>
              <w:instrText xml:space="preserve"> REF _Ref_0b92de96b08e5fad4b5bcbde4269a028_2 \n \h </w:instrText>
            </w:r>
            <w:r>
              <w:fldChar w:fldCharType="separate"/>
            </w:r>
            <w:r>
              <w:t>7.14.7.8.1</w:t>
            </w:r>
            <w:r>
              <w:fldChar w:fldCharType="end"/>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commentRangeEnd w:id="1739"/>
            <w:r>
              <w:rPr>
                <w:rStyle w:val="Verwijzingopmerking"/>
              </w:rPr>
              <w:commentReference w:id="1739"/>
            </w:r>
          </w:p>
          <w:p w14:paraId="1E1CB939" w14:textId="77777777" w:rsidR="0066472A" w:rsidRDefault="0066472A" w:rsidP="00D92254">
            <w:pPr>
              <w:pStyle w:val="Opsommingtekens1"/>
            </w:pPr>
            <w:r>
              <w:t xml:space="preserve">Paragraaf </w:t>
            </w:r>
            <w:r>
              <w:fldChar w:fldCharType="begin"/>
            </w:r>
            <w:r>
              <w:instrText xml:space="preserve"> REF _Ref_5f4b409c2ceca047af4c3fc02442bb67_1 \n \h </w:instrText>
            </w:r>
            <w:r>
              <w:fldChar w:fldCharType="separate"/>
            </w:r>
            <w:r>
              <w:t>7.14.7.9</w:t>
            </w:r>
            <w:r>
              <w:fldChar w:fldCharType="end"/>
            </w:r>
            <w:r>
              <w:t xml:space="preserve"> </w:t>
            </w:r>
            <w:r w:rsidRPr="005032DA">
              <w:t xml:space="preserve">Toelichting op Gebiedsaanwijzing van het type </w:t>
            </w:r>
            <w:r>
              <w:t>Geluid voorbeelden aangepast</w:t>
            </w:r>
          </w:p>
        </w:tc>
      </w:tr>
      <w:tr w:rsidR="0066472A" w:rsidRPr="00B26823" w14:paraId="36C4ACDB" w14:textId="77777777" w:rsidTr="00D92254">
        <w:tc>
          <w:tcPr>
            <w:tcW w:w="566" w:type="pct"/>
          </w:tcPr>
          <w:p w14:paraId="79134464" w14:textId="77777777" w:rsidR="0066472A" w:rsidRPr="00795E1F" w:rsidRDefault="0066472A" w:rsidP="00D92254">
            <w:r w:rsidRPr="00A4347D">
              <w:lastRenderedPageBreak/>
              <w:t>2.0.2</w:t>
            </w:r>
          </w:p>
        </w:tc>
        <w:tc>
          <w:tcPr>
            <w:tcW w:w="766" w:type="pct"/>
          </w:tcPr>
          <w:p w14:paraId="73339E52" w14:textId="77777777" w:rsidR="0066472A" w:rsidRPr="00795E1F" w:rsidRDefault="0066472A" w:rsidP="00D92254">
            <w:r w:rsidRPr="00A4347D">
              <w:t>2023-01-09</w:t>
            </w:r>
          </w:p>
        </w:tc>
        <w:tc>
          <w:tcPr>
            <w:tcW w:w="3668" w:type="pct"/>
          </w:tcPr>
          <w:p w14:paraId="1E4DA282" w14:textId="77777777" w:rsidR="0066472A" w:rsidRDefault="0066472A" w:rsidP="00D92254">
            <w:r>
              <w:t xml:space="preserve">Paragraaf </w:t>
            </w:r>
            <w:r>
              <w:fldChar w:fldCharType="begin"/>
            </w:r>
            <w:r>
              <w:instrText xml:space="preserve"> REF _Ref_92009a6e842053c38bfdbf11b5d9a80e_1 \n \h </w:instrText>
            </w:r>
            <w:r>
              <w:fldChar w:fldCharType="separate"/>
            </w:r>
            <w:r>
              <w:t>7.16</w:t>
            </w:r>
            <w:r>
              <w:fldChar w:fldCharType="end"/>
            </w:r>
            <w:r>
              <w:t xml:space="preserve"> Objecttype Kaart</w:t>
            </w:r>
          </w:p>
          <w:p w14:paraId="23600C4D" w14:textId="77777777" w:rsidR="0066472A" w:rsidRDefault="0066472A" w:rsidP="00D92254">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66472A" w:rsidRPr="00B26823" w14:paraId="30AE293D" w14:textId="77777777" w:rsidTr="00D92254">
        <w:tc>
          <w:tcPr>
            <w:tcW w:w="566" w:type="pct"/>
          </w:tcPr>
          <w:p w14:paraId="322820F4" w14:textId="77777777" w:rsidR="0066472A" w:rsidRPr="00795E1F" w:rsidRDefault="0066472A" w:rsidP="00D92254">
            <w:r w:rsidRPr="00A4347D">
              <w:t>2.0.2</w:t>
            </w:r>
          </w:p>
        </w:tc>
        <w:tc>
          <w:tcPr>
            <w:tcW w:w="766" w:type="pct"/>
          </w:tcPr>
          <w:p w14:paraId="488510D9" w14:textId="77777777" w:rsidR="0066472A" w:rsidRPr="00795E1F" w:rsidRDefault="0066472A" w:rsidP="00D92254">
            <w:r w:rsidRPr="00A4347D">
              <w:t>2023-01-09</w:t>
            </w:r>
          </w:p>
        </w:tc>
        <w:tc>
          <w:tcPr>
            <w:tcW w:w="3668" w:type="pct"/>
          </w:tcPr>
          <w:p w14:paraId="33E4375D" w14:textId="77777777" w:rsidR="0066472A" w:rsidRDefault="0066472A" w:rsidP="00D92254">
            <w:r>
              <w:t xml:space="preserve">Paragraaf </w:t>
            </w:r>
            <w:r>
              <w:fldChar w:fldCharType="begin"/>
            </w:r>
            <w:r>
              <w:instrText xml:space="preserve"> REF _Ref_d45658d907a1c14a5b45bac96779eb93_1 \n \h </w:instrText>
            </w:r>
            <w:r>
              <w:fldChar w:fldCharType="separate"/>
            </w:r>
            <w:r>
              <w:t>7.18</w:t>
            </w:r>
            <w:r>
              <w:fldChar w:fldCharType="end"/>
            </w:r>
            <w:r>
              <w:t xml:space="preserve"> Objecttype Regelingsgebied</w:t>
            </w:r>
          </w:p>
          <w:p w14:paraId="552CBF27" w14:textId="77777777" w:rsidR="0066472A" w:rsidRDefault="0066472A" w:rsidP="00D92254">
            <w:pPr>
              <w:pStyle w:val="Opsommingtekens1"/>
            </w:pPr>
            <w:r>
              <w:t>Een toelichting op toepassing Regelingsgebied bij programma en projectbesluit is toegevoegd</w:t>
            </w:r>
          </w:p>
        </w:tc>
      </w:tr>
      <w:tr w:rsidR="0066472A" w:rsidRPr="00B26823" w14:paraId="2FD15F25" w14:textId="77777777" w:rsidTr="00D92254">
        <w:tc>
          <w:tcPr>
            <w:tcW w:w="566" w:type="pct"/>
          </w:tcPr>
          <w:p w14:paraId="2470DC7C" w14:textId="77777777" w:rsidR="0066472A" w:rsidRPr="00795E1F" w:rsidRDefault="0066472A" w:rsidP="00D92254">
            <w:r w:rsidRPr="00A4347D">
              <w:t>2.0.2</w:t>
            </w:r>
          </w:p>
        </w:tc>
        <w:tc>
          <w:tcPr>
            <w:tcW w:w="766" w:type="pct"/>
          </w:tcPr>
          <w:p w14:paraId="18C733ED" w14:textId="77777777" w:rsidR="0066472A" w:rsidRPr="00795E1F" w:rsidRDefault="0066472A" w:rsidP="00D92254">
            <w:r w:rsidRPr="00A4347D">
              <w:t>2023-01-09</w:t>
            </w:r>
          </w:p>
        </w:tc>
        <w:tc>
          <w:tcPr>
            <w:tcW w:w="3668" w:type="pct"/>
          </w:tcPr>
          <w:p w14:paraId="2D1FCB63" w14:textId="77777777" w:rsidR="0066472A" w:rsidRDefault="0066472A" w:rsidP="00D92254">
            <w:r>
              <w:t xml:space="preserve">Paragraaf </w:t>
            </w:r>
            <w:r>
              <w:fldChar w:fldCharType="begin"/>
            </w:r>
            <w:r>
              <w:instrText xml:space="preserve"> REF _Ref_b8d4340334150dcb2c66a1916cf79862_1 \n \h </w:instrText>
            </w:r>
            <w:r>
              <w:fldChar w:fldCharType="separate"/>
            </w:r>
            <w:r>
              <w:t>7.19</w:t>
            </w:r>
            <w:r>
              <w:fldChar w:fldCharType="end"/>
            </w:r>
            <w:r>
              <w:t xml:space="preserve"> Objecttype Pons</w:t>
            </w:r>
          </w:p>
          <w:p w14:paraId="37CA68F6" w14:textId="77777777" w:rsidR="0066472A" w:rsidRDefault="0066472A" w:rsidP="00D92254">
            <w:pPr>
              <w:pStyle w:val="Opsommingtekens1"/>
            </w:pPr>
            <w:r>
              <w:t xml:space="preserve">Paragraaf is herschreven om doel en betekenis Pons duidelijker te maken, m.n. wijzigingen in subparagraaf </w:t>
            </w:r>
            <w:r>
              <w:fldChar w:fldCharType="begin"/>
            </w:r>
            <w:r>
              <w:instrText xml:space="preserve"> REF _Ref_76a4dd22e72d8cf5a78d9c6aa6c103d1_1 \n \h </w:instrText>
            </w:r>
            <w:r>
              <w:fldChar w:fldCharType="separate"/>
            </w:r>
            <w:r>
              <w:t>7.19.1</w:t>
            </w:r>
            <w:r>
              <w:fldChar w:fldCharType="end"/>
            </w:r>
          </w:p>
          <w:p w14:paraId="6B297098" w14:textId="77777777" w:rsidR="0066472A" w:rsidRDefault="0066472A" w:rsidP="00D92254">
            <w:pPr>
              <w:pStyle w:val="Opsommingtekens1"/>
            </w:pPr>
            <w:r>
              <w:t>Er is expliciet gemaakt dat een Pons alleen kan horen bij de hoofdregeling van het omgevingsplan, niet bij tijdelijk regelingdelen (WELT-205)</w:t>
            </w:r>
          </w:p>
        </w:tc>
      </w:tr>
      <w:tr w:rsidR="0066472A" w:rsidRPr="00B26823" w14:paraId="7296FDAB" w14:textId="77777777" w:rsidTr="00D92254">
        <w:tc>
          <w:tcPr>
            <w:tcW w:w="566" w:type="pct"/>
          </w:tcPr>
          <w:p w14:paraId="0E3BE5E3" w14:textId="77777777" w:rsidR="0066472A" w:rsidRPr="00795E1F" w:rsidRDefault="0066472A" w:rsidP="00D92254">
            <w:r w:rsidRPr="00A4347D">
              <w:t>2.0.2</w:t>
            </w:r>
          </w:p>
        </w:tc>
        <w:tc>
          <w:tcPr>
            <w:tcW w:w="766" w:type="pct"/>
          </w:tcPr>
          <w:p w14:paraId="2AEEE7F8" w14:textId="77777777" w:rsidR="0066472A" w:rsidRPr="00795E1F" w:rsidRDefault="0066472A" w:rsidP="00D92254">
            <w:r w:rsidRPr="00A4347D">
              <w:t>2023-01-09</w:t>
            </w:r>
          </w:p>
        </w:tc>
        <w:tc>
          <w:tcPr>
            <w:tcW w:w="3668" w:type="pct"/>
          </w:tcPr>
          <w:p w14:paraId="2A45D8E8" w14:textId="77777777" w:rsidR="0066472A" w:rsidRDefault="0066472A" w:rsidP="00D92254">
            <w:commentRangeStart w:id="1740"/>
            <w:r>
              <w:t xml:space="preserve">Hoofdstuk </w:t>
            </w:r>
            <w:r w:rsidRPr="00D2498B">
              <w:t>X</w:t>
            </w:r>
            <w:r>
              <w:t xml:space="preserve"> </w:t>
            </w:r>
            <w:r w:rsidRPr="001033CA">
              <w:t>Annoteren van het tijdelijk regelingdeel bij het projectbesluit met OW-objecten</w:t>
            </w:r>
          </w:p>
          <w:p w14:paraId="549EFE84" w14:textId="77777777" w:rsidR="0066472A" w:rsidRDefault="0066472A" w:rsidP="00D92254">
            <w:pPr>
              <w:pStyle w:val="Opsommingtekens1"/>
            </w:pPr>
            <w:r w:rsidRPr="00DA0AA0">
              <w:t xml:space="preserve">In de vorige versie van dit toepassingsprofiel werd verwezen naar </w:t>
            </w:r>
            <w:r>
              <w:t>h</w:t>
            </w:r>
            <w:r w:rsidRPr="00DA0AA0">
              <w:t>e</w:t>
            </w:r>
            <w:r>
              <w:t>t</w:t>
            </w:r>
            <w:r w:rsidRPr="00DA0AA0">
              <w:t xml:space="preserve"> toepassingsprofiel voor </w:t>
            </w:r>
            <w:r>
              <w:t xml:space="preserve">het </w:t>
            </w:r>
            <w:r w:rsidRPr="00DA0AA0">
              <w:t xml:space="preserve">omgevingsplan. Dat suggereerde dat alle in </w:t>
            </w:r>
            <w:r>
              <w:t xml:space="preserve">het </w:t>
            </w:r>
            <w:r w:rsidRPr="00DA0AA0">
              <w:t xml:space="preserve">omgevingsplan te gebruiken OW-objecten ook in het tijdelijk regelingdeel van het </w:t>
            </w:r>
            <w:r>
              <w:t>project</w:t>
            </w:r>
            <w:r w:rsidRPr="00DA0AA0">
              <w:t xml:space="preserve">besluit zouden kunnen worden gebruikt. Dat is niet het geval, daarom zijn </w:t>
            </w:r>
            <w:r>
              <w:t xml:space="preserve">voor het tijdelijk regelingdeel </w:t>
            </w:r>
            <w:r w:rsidRPr="00DA0AA0">
              <w:t>een productmodel en (beschrijvingen van) de te gebruiken OW-objecten toegevoegd</w:t>
            </w:r>
            <w:commentRangeEnd w:id="1740"/>
            <w:r>
              <w:rPr>
                <w:rStyle w:val="Verwijzingopmerking"/>
              </w:rPr>
              <w:commentReference w:id="1740"/>
            </w:r>
          </w:p>
        </w:tc>
      </w:tr>
      <w:tr w:rsidR="0066472A" w:rsidRPr="00B26823" w14:paraId="2782095B" w14:textId="77777777" w:rsidTr="00D92254">
        <w:tc>
          <w:tcPr>
            <w:tcW w:w="566" w:type="pct"/>
          </w:tcPr>
          <w:p w14:paraId="258E82A8" w14:textId="77777777" w:rsidR="0066472A" w:rsidRPr="00795E1F" w:rsidRDefault="0066472A" w:rsidP="00D92254">
            <w:r w:rsidRPr="00A4347D">
              <w:t>2.0.2</w:t>
            </w:r>
          </w:p>
        </w:tc>
        <w:tc>
          <w:tcPr>
            <w:tcW w:w="766" w:type="pct"/>
          </w:tcPr>
          <w:p w14:paraId="6737327B" w14:textId="77777777" w:rsidR="0066472A" w:rsidRPr="00795E1F" w:rsidRDefault="0066472A" w:rsidP="00D92254">
            <w:r w:rsidRPr="00A4347D">
              <w:t>2023-01-09</w:t>
            </w:r>
          </w:p>
        </w:tc>
        <w:tc>
          <w:tcPr>
            <w:tcW w:w="3668" w:type="pct"/>
          </w:tcPr>
          <w:p w14:paraId="4B989584" w14:textId="77777777" w:rsidR="0066472A" w:rsidRDefault="0066472A" w:rsidP="00D92254">
            <w:r>
              <w:t xml:space="preserve">Hoofdstuk </w:t>
            </w:r>
            <w:r>
              <w:fldChar w:fldCharType="begin"/>
            </w:r>
            <w:r>
              <w:instrText xml:space="preserve"> REF _Ref_8c425d67ea48993b54bd4ffd35e6b37d_1 \n \h </w:instrText>
            </w:r>
            <w:r>
              <w:fldChar w:fldCharType="separate"/>
            </w:r>
            <w:r>
              <w:t>8</w:t>
            </w:r>
            <w:r>
              <w:fldChar w:fldCharType="end"/>
            </w:r>
            <w:r>
              <w:t xml:space="preserve"> Wijzigen van omgevingsdocumenten met wijzigingsbesluiten</w:t>
            </w:r>
          </w:p>
          <w:p w14:paraId="37ACB3F5" w14:textId="77777777" w:rsidR="0066472A" w:rsidRDefault="0066472A" w:rsidP="00D92254">
            <w:pPr>
              <w:pStyle w:val="Opsommingtekens1"/>
            </w:pPr>
            <w:r>
              <w:t>Hoofdstuk is toegevoegd (en daaropvolgende hoofdstukken vernummerd)</w:t>
            </w:r>
          </w:p>
          <w:p w14:paraId="77809105" w14:textId="77777777" w:rsidR="0066472A" w:rsidRDefault="0066472A" w:rsidP="00D92254">
            <w:pPr>
              <w:pStyle w:val="Opsommingtekens1"/>
            </w:pPr>
            <w:r>
              <w:t>Bestaande tekst over het muteren van OW-objecten en het mutatiescenario Integrale tekstvervanging is naar dit hoofdstuk verplaatst</w:t>
            </w:r>
          </w:p>
          <w:p w14:paraId="1A4876E9" w14:textId="77777777" w:rsidR="0066472A" w:rsidRDefault="0066472A" w:rsidP="00D92254">
            <w:pPr>
              <w:pStyle w:val="Opsommingtekens1"/>
            </w:pPr>
            <w:r>
              <w:t>Nieuwe tekst is toegevoegd over het wijzigen van tekst, met renvooi als standaard-wijzigingsmethode en Intrekken &amp; vervangen en Integrale tekstvervanging als alternatieve wijzigingsmethoden</w:t>
            </w:r>
            <w:commentRangeStart w:id="1741"/>
            <w:r>
              <w:t xml:space="preserve">, waarbij in paragraaf </w:t>
            </w:r>
            <w:r>
              <w:fldChar w:fldCharType="begin"/>
            </w:r>
            <w:r>
              <w:instrText xml:space="preserve"> REF _Ref123304993 \n \h </w:instrText>
            </w:r>
            <w:r>
              <w:fldChar w:fldCharType="separate"/>
            </w:r>
            <w:r>
              <w:rPr>
                <w:b/>
                <w:bCs/>
              </w:rPr>
              <w:t>Fout! Verwijzingsbron niet gevonden.</w:t>
            </w:r>
            <w:r>
              <w:fldChar w:fldCharType="end"/>
            </w:r>
            <w:r>
              <w:t xml:space="preserve"> is aangegeven dat uiterlijk met ingang van 1 oktober 2023 de </w:t>
            </w:r>
            <w:r w:rsidRPr="00453FB0">
              <w:t xml:space="preserve">wijzigingsmethode Intrekken &amp; vervangen als alternatief voor renvooi niet meer </w:t>
            </w:r>
            <w:r>
              <w:t xml:space="preserve">is </w:t>
            </w:r>
            <w:r w:rsidRPr="00453FB0">
              <w:t>toegestaan</w:t>
            </w:r>
            <w:commentRangeEnd w:id="1741"/>
            <w:r>
              <w:rPr>
                <w:rStyle w:val="Verwijzingopmerking"/>
              </w:rPr>
              <w:commentReference w:id="1741"/>
            </w:r>
          </w:p>
          <w:p w14:paraId="6906997D" w14:textId="77777777" w:rsidR="0066472A" w:rsidRDefault="0066472A" w:rsidP="00D92254">
            <w:pPr>
              <w:pStyle w:val="Opsommingtekens1"/>
            </w:pPr>
            <w:r w:rsidRPr="002533F5">
              <w:t xml:space="preserve">Nieuwe tekst </w:t>
            </w:r>
            <w:r>
              <w:t xml:space="preserve">is </w:t>
            </w:r>
            <w:r w:rsidRPr="002533F5">
              <w:t>toegevoegd over het wijzigen van</w:t>
            </w:r>
            <w:r>
              <w:t xml:space="preserve"> GIO’s</w:t>
            </w:r>
          </w:p>
          <w:p w14:paraId="3D3B503D" w14:textId="77777777" w:rsidR="0066472A" w:rsidRDefault="0066472A" w:rsidP="00D92254">
            <w:pPr>
              <w:pStyle w:val="Opsommingtekens1"/>
            </w:pPr>
            <w:commentRangeStart w:id="1742"/>
            <w:r>
              <w:t xml:space="preserve">Paragraaf </w:t>
            </w:r>
            <w:r>
              <w:fldChar w:fldCharType="begin"/>
            </w:r>
            <w:r>
              <w:instrText xml:space="preserve"> REF _Ref_2e5a8e490cac5341c16bb3ec9b2294cb_3 \n \h </w:instrText>
            </w:r>
            <w:r>
              <w:fldChar w:fldCharType="separate"/>
            </w:r>
            <w:r>
              <w:t>8.4</w:t>
            </w:r>
            <w:r>
              <w:fldChar w:fldCharType="end"/>
            </w:r>
            <w:r>
              <w:t xml:space="preserve"> over parallelle wijzigingsprocessen is toegevoegd</w:t>
            </w:r>
            <w:commentRangeEnd w:id="1742"/>
            <w:r>
              <w:rPr>
                <w:rStyle w:val="Verwijzingopmerking"/>
              </w:rPr>
              <w:commentReference w:id="1742"/>
            </w:r>
          </w:p>
        </w:tc>
      </w:tr>
      <w:tr w:rsidR="0066472A" w:rsidRPr="00B26823" w14:paraId="6E46B6E1" w14:textId="77777777" w:rsidTr="00D92254">
        <w:tc>
          <w:tcPr>
            <w:tcW w:w="566" w:type="pct"/>
          </w:tcPr>
          <w:p w14:paraId="42ADAFB1" w14:textId="77777777" w:rsidR="0066472A" w:rsidRPr="00795E1F" w:rsidRDefault="0066472A" w:rsidP="00D92254">
            <w:r w:rsidRPr="00A4347D">
              <w:lastRenderedPageBreak/>
              <w:t>2.0.2</w:t>
            </w:r>
          </w:p>
        </w:tc>
        <w:tc>
          <w:tcPr>
            <w:tcW w:w="766" w:type="pct"/>
          </w:tcPr>
          <w:p w14:paraId="1C39E5A8" w14:textId="77777777" w:rsidR="0066472A" w:rsidRPr="00795E1F" w:rsidRDefault="0066472A" w:rsidP="00D92254">
            <w:r w:rsidRPr="00A4347D">
              <w:t>2023-01-09</w:t>
            </w:r>
          </w:p>
        </w:tc>
        <w:tc>
          <w:tcPr>
            <w:tcW w:w="3668" w:type="pct"/>
          </w:tcPr>
          <w:p w14:paraId="742C1507" w14:textId="77777777" w:rsidR="0066472A" w:rsidRDefault="0066472A" w:rsidP="00D92254">
            <w:r>
              <w:t xml:space="preserve">Paragraaf </w:t>
            </w:r>
            <w:r>
              <w:fldChar w:fldCharType="begin"/>
            </w:r>
            <w:r>
              <w:instrText xml:space="preserve"> REF _Ref_9f933184e84fd7e93a571da8389106d1_1 \n \h </w:instrText>
            </w:r>
            <w:r>
              <w:fldChar w:fldCharType="separate"/>
            </w:r>
            <w:r>
              <w:t>7.20</w:t>
            </w:r>
            <w:r>
              <w:fldChar w:fldCharType="end"/>
            </w:r>
            <w:r>
              <w:t xml:space="preserve"> </w:t>
            </w:r>
            <w:r w:rsidRPr="003439EE">
              <w:t>Hergebruik van en verwijzen naar GIO’s en OW-objecten in een ander omgevingsdocument</w:t>
            </w:r>
          </w:p>
          <w:p w14:paraId="5A2F93D2" w14:textId="77777777" w:rsidR="0066472A" w:rsidRDefault="0066472A" w:rsidP="00D92254">
            <w:pPr>
              <w:pStyle w:val="Opsommingtekens1"/>
            </w:pPr>
            <w:r>
              <w:t xml:space="preserve">In subparagraaf </w:t>
            </w:r>
            <w:r>
              <w:fldChar w:fldCharType="begin"/>
            </w:r>
            <w:r>
              <w:instrText xml:space="preserve"> REF _Ref_cecea7c09d240ae9ece3fe01a8132b0d_1 \n \h </w:instrText>
            </w:r>
            <w:r>
              <w:fldChar w:fldCharType="separate"/>
            </w:r>
            <w:r>
              <w:t>7.20.2</w:t>
            </w:r>
            <w:r>
              <w:fldChar w:fldCharType="end"/>
            </w:r>
            <w:r>
              <w:t xml:space="preserve"> is een aankondiging toegevoegd van een toekomstige wijziging van de standaard i.v.m. het toekennen van OW-objecten aan regelingen</w:t>
            </w:r>
          </w:p>
        </w:tc>
      </w:tr>
      <w:tr w:rsidR="0066472A" w:rsidRPr="00B26823" w14:paraId="1E417D2E" w14:textId="77777777" w:rsidTr="00D92254">
        <w:tc>
          <w:tcPr>
            <w:tcW w:w="566" w:type="pct"/>
          </w:tcPr>
          <w:p w14:paraId="29E2BC8B" w14:textId="77777777" w:rsidR="0066472A" w:rsidRPr="00795E1F" w:rsidRDefault="0066472A" w:rsidP="00D92254">
            <w:r w:rsidRPr="00A4347D">
              <w:t>2.0.2</w:t>
            </w:r>
          </w:p>
        </w:tc>
        <w:tc>
          <w:tcPr>
            <w:tcW w:w="766" w:type="pct"/>
          </w:tcPr>
          <w:p w14:paraId="7A67DC10" w14:textId="77777777" w:rsidR="0066472A" w:rsidRPr="00795E1F" w:rsidRDefault="0066472A" w:rsidP="00D92254">
            <w:r w:rsidRPr="00A4347D">
              <w:t>2023-01-09</w:t>
            </w:r>
          </w:p>
        </w:tc>
        <w:tc>
          <w:tcPr>
            <w:tcW w:w="3668" w:type="pct"/>
          </w:tcPr>
          <w:p w14:paraId="7D723B29" w14:textId="77777777" w:rsidR="0066472A" w:rsidRDefault="0066472A" w:rsidP="00D92254">
            <w:r>
              <w:t xml:space="preserve">Paragraaf </w:t>
            </w:r>
            <w:r>
              <w:fldChar w:fldCharType="begin"/>
            </w:r>
            <w:r>
              <w:instrText xml:space="preserve"> REF _Ref_1818e45a0eef47fd63f07ee4c1d28f54_1 \n \h </w:instrText>
            </w:r>
            <w:r>
              <w:fldChar w:fldCharType="separate"/>
            </w:r>
            <w:r>
              <w:t>9.6</w:t>
            </w:r>
            <w:r>
              <w:fldChar w:fldCharType="end"/>
            </w:r>
            <w:r>
              <w:t xml:space="preserve"> Onderdelen van de standaard die voor omgevingsdocumenten met Artikelstructuur verplicht of noodzakelijk zijn</w:t>
            </w:r>
          </w:p>
          <w:p w14:paraId="22547CB9" w14:textId="77777777" w:rsidR="0066472A" w:rsidRDefault="0066472A" w:rsidP="00D92254">
            <w:pPr>
              <w:pStyle w:val="Opsommingtekens1"/>
            </w:pPr>
            <w:r>
              <w:t>Toegevoegd aan de samenvatting van de verplichtingen is dat bij gebruik van normwaarden de locaties en waarden in een GIO moeten worden vastgesteld</w:t>
            </w:r>
          </w:p>
        </w:tc>
      </w:tr>
      <w:tr w:rsidR="0066472A" w:rsidRPr="00B26823" w14:paraId="3E14D995" w14:textId="77777777" w:rsidTr="00D92254">
        <w:tc>
          <w:tcPr>
            <w:tcW w:w="566" w:type="pct"/>
          </w:tcPr>
          <w:p w14:paraId="516C1B7C" w14:textId="77777777" w:rsidR="0066472A" w:rsidRPr="00795E1F" w:rsidRDefault="0066472A" w:rsidP="00D92254">
            <w:r w:rsidRPr="00A4347D">
              <w:lastRenderedPageBreak/>
              <w:t>2.0.2</w:t>
            </w:r>
          </w:p>
        </w:tc>
        <w:tc>
          <w:tcPr>
            <w:tcW w:w="766" w:type="pct"/>
          </w:tcPr>
          <w:p w14:paraId="3B6752B7" w14:textId="77777777" w:rsidR="0066472A" w:rsidRPr="00795E1F" w:rsidRDefault="0066472A" w:rsidP="00D92254">
            <w:r w:rsidRPr="00A4347D">
              <w:t>2023-01-09</w:t>
            </w:r>
          </w:p>
        </w:tc>
        <w:tc>
          <w:tcPr>
            <w:tcW w:w="3668" w:type="pct"/>
          </w:tcPr>
          <w:p w14:paraId="05DD1B30" w14:textId="77777777" w:rsidR="0066472A" w:rsidRDefault="0066472A" w:rsidP="00D92254">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0E68B8B6" w14:textId="77777777" w:rsidR="0066472A" w:rsidRDefault="0066472A" w:rsidP="00D92254">
            <w:pPr>
              <w:pStyle w:val="Opsommingtekens1"/>
            </w:pPr>
            <w:r>
              <w:t>Dit hoofdstuk (voorheen hoofdstuk 9) is fors herschreven om het duidelijker te maken en om herhalingen te vermijden</w:t>
            </w:r>
          </w:p>
          <w:p w14:paraId="6282E167" w14:textId="77777777" w:rsidR="0066472A" w:rsidRDefault="0066472A" w:rsidP="00D92254">
            <w:pPr>
              <w:pStyle w:val="Opsommingtekens1"/>
            </w:pPr>
            <w:r>
              <w:t xml:space="preserve">Paragraaf </w:t>
            </w:r>
            <w:r>
              <w:fldChar w:fldCharType="begin"/>
            </w:r>
            <w:r>
              <w:instrText xml:space="preserve"> REF _Ref_0f9b9ffd211202a6621dc5b0fd81ada7_1 \n \h </w:instrText>
            </w:r>
            <w:r>
              <w:fldChar w:fldCharType="separate"/>
            </w:r>
            <w:r>
              <w:t>10.2</w:t>
            </w:r>
            <w:r>
              <w:fldChar w:fldCharType="end"/>
            </w:r>
            <w:r>
              <w:t xml:space="preserve"> beschrijft de producten die tijdens de procedure moeten worden aangeleverd</w:t>
            </w:r>
          </w:p>
          <w:p w14:paraId="520E0A9A" w14:textId="77777777" w:rsidR="0066472A" w:rsidRDefault="0066472A" w:rsidP="00D92254">
            <w:pPr>
              <w:pStyle w:val="Opsommingtekens1"/>
            </w:pPr>
            <w:r>
              <w:t xml:space="preserve">Paragraaf </w:t>
            </w:r>
            <w:r>
              <w:fldChar w:fldCharType="begin"/>
            </w:r>
            <w:r>
              <w:instrText xml:space="preserve"> REF _Ref_41bf9cce150b7b7c3f9b95d532c9c0b8_1 \n \h </w:instrText>
            </w:r>
            <w:r>
              <w:fldChar w:fldCharType="separate"/>
            </w:r>
            <w:r>
              <w:t>10.3</w:t>
            </w:r>
            <w:r>
              <w:fldChar w:fldCharType="end"/>
            </w:r>
          </w:p>
          <w:p w14:paraId="7FB99C25" w14:textId="77777777" w:rsidR="0066472A" w:rsidRDefault="0066472A" w:rsidP="00D92254">
            <w:pPr>
              <w:pStyle w:val="Opsommingtekens2"/>
            </w:pPr>
            <w:r w:rsidRPr="00135165">
              <w:t xml:space="preserve">Paragraaf beschrijft </w:t>
            </w:r>
            <w:r>
              <w:t>welke gegevens over producten en procedure moeten worden aangeleverd</w:t>
            </w:r>
          </w:p>
          <w:p w14:paraId="0EA82E5B" w14:textId="77777777" w:rsidR="0066472A" w:rsidRDefault="0066472A" w:rsidP="00D92254">
            <w:pPr>
              <w:pStyle w:val="Opsommingtekens2"/>
            </w:pPr>
            <w:r>
              <w:t xml:space="preserve">Subparagraaf </w:t>
            </w:r>
            <w:r>
              <w:fldChar w:fldCharType="begin"/>
            </w:r>
            <w:r>
              <w:instrText xml:space="preserve"> REF _Ref_e309a74b6ee8894876e2196bc38c2210_1 \n \h </w:instrText>
            </w:r>
            <w:r>
              <w:fldChar w:fldCharType="separate"/>
            </w:r>
            <w:r>
              <w:t>10.3.2</w:t>
            </w:r>
            <w:r>
              <w:fldChar w:fldCharType="end"/>
            </w:r>
            <w:r>
              <w:t xml:space="preserve"> BesluitMetadata </w:t>
            </w:r>
            <w:r w:rsidRPr="00E739DB">
              <w:t xml:space="preserve">geeft aan </w:t>
            </w:r>
            <w:r>
              <w:t xml:space="preserve">dat het gegeven citeertitel in de toekomst een verplicht gegeven wordt en dat wordt aanbevolen dat gegeven vooruitlopend al te gebruiken </w:t>
            </w:r>
            <w:r w:rsidRPr="00110C1D">
              <w:t>(WELT-244)</w:t>
            </w:r>
          </w:p>
          <w:p w14:paraId="650716B9" w14:textId="77777777" w:rsidR="0066472A" w:rsidRDefault="0066472A" w:rsidP="00D92254">
            <w:pPr>
              <w:pStyle w:val="Opsommingtekens2"/>
            </w:pPr>
            <w:r w:rsidRPr="003322BA">
              <w:t xml:space="preserve">Subparagraaf </w:t>
            </w:r>
            <w:r>
              <w:fldChar w:fldCharType="begin"/>
            </w:r>
            <w:r>
              <w:instrText xml:space="preserve"> REF _Ref_91858f130924b8f5ffe908a646029bcd_1 \n \h </w:instrText>
            </w:r>
            <w:r>
              <w:fldChar w:fldCharType="separate"/>
            </w:r>
            <w:r>
              <w:t>10.3.3</w:t>
            </w:r>
            <w:r>
              <w:fldChar w:fldCharType="end"/>
            </w:r>
            <w:r w:rsidRPr="003322BA">
              <w:t xml:space="preserve"> </w:t>
            </w:r>
            <w:r>
              <w:t>Regeling</w:t>
            </w:r>
            <w:r w:rsidRPr="003322BA">
              <w:t xml:space="preserve">Metadata </w:t>
            </w:r>
            <w:r w:rsidRPr="00E739DB">
              <w:t xml:space="preserve">geeft aan </w:t>
            </w:r>
            <w:r w:rsidRPr="003322BA">
              <w:t>dat het gegeven citeertitel in de toekomst een verplicht gegeven wordt en dat wordt aanbevolen dat gegeven vooruitlopend al te gebruiken</w:t>
            </w:r>
            <w:r>
              <w:t xml:space="preserve"> </w:t>
            </w:r>
            <w:r w:rsidRPr="00110C1D">
              <w:t>(WELT-244)</w:t>
            </w:r>
          </w:p>
          <w:p w14:paraId="5BFFA3DA" w14:textId="77777777" w:rsidR="0066472A" w:rsidRDefault="0066472A" w:rsidP="00D92254">
            <w:pPr>
              <w:pStyle w:val="Opsommingtekens1"/>
            </w:pPr>
            <w:r>
              <w:t xml:space="preserve">Paragraaf </w:t>
            </w:r>
            <w:r>
              <w:fldChar w:fldCharType="begin"/>
            </w:r>
            <w:r>
              <w:instrText xml:space="preserve"> REF _Ref_7e790e9388c9239b6146833668f016fb_1 \n \h </w:instrText>
            </w:r>
            <w:r>
              <w:fldChar w:fldCharType="separate"/>
            </w:r>
            <w:r>
              <w:t>10.4</w:t>
            </w:r>
            <w:r>
              <w:fldChar w:fldCharType="end"/>
            </w:r>
          </w:p>
          <w:p w14:paraId="793DCA91" w14:textId="77777777" w:rsidR="0066472A" w:rsidRDefault="0066472A" w:rsidP="00D92254">
            <w:pPr>
              <w:pStyle w:val="Opsommingtekens2"/>
            </w:pPr>
            <w:r>
              <w:t>Paragraaf geeft per procedurestap concreet aan wat de juridische situatie is, welke producten het bevoegd gezag moet aanleveren en hoe het bevoegd gezag de aan te leveren gegevens moet toepassen</w:t>
            </w:r>
          </w:p>
          <w:p w14:paraId="52911DDA" w14:textId="77777777" w:rsidR="0066472A" w:rsidRDefault="0066472A" w:rsidP="00D92254">
            <w:pPr>
              <w:pStyle w:val="Opsommingtekens2"/>
            </w:pPr>
            <w:r>
              <w:t>Beknopte schema’s toegevoegd om de plaats van de fase in de procedure aan te geven</w:t>
            </w:r>
          </w:p>
          <w:p w14:paraId="243313BB" w14:textId="77777777" w:rsidR="0066472A" w:rsidRDefault="0066472A" w:rsidP="00D92254">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r>
              <w:t xml:space="preserve"> </w:t>
            </w:r>
            <w:r w:rsidRPr="00352BEE">
              <w:t>(WELT-244)</w:t>
            </w:r>
          </w:p>
          <w:p w14:paraId="5688B71D" w14:textId="77777777" w:rsidR="0066472A" w:rsidRDefault="0066472A" w:rsidP="00D92254">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55E5A6A1" w14:textId="77777777" w:rsidR="0066472A" w:rsidRDefault="0066472A" w:rsidP="00D92254">
            <w:pPr>
              <w:pStyle w:val="Opsommingtekens2"/>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p w14:paraId="6636592F" w14:textId="77777777" w:rsidR="0066472A" w:rsidRDefault="0066472A" w:rsidP="00D92254">
            <w:pPr>
              <w:pStyle w:val="Opsommingtekens2"/>
            </w:pPr>
            <w:commentRangeStart w:id="1743"/>
            <w:r>
              <w:t>De beschrijving van het juridisch kader in de fase van vaststelling, bekendmaking en inwerkingtreden van de omgevingsvisie is gecorrigeerd</w:t>
            </w:r>
            <w:commentRangeEnd w:id="1743"/>
            <w:r>
              <w:rPr>
                <w:rStyle w:val="Verwijzingopmerking"/>
              </w:rPr>
              <w:commentReference w:id="1743"/>
            </w:r>
          </w:p>
          <w:p w14:paraId="4E085317" w14:textId="77777777" w:rsidR="0066472A" w:rsidRDefault="0066472A" w:rsidP="00D92254">
            <w:pPr>
              <w:pStyle w:val="Opsommingtekens2"/>
            </w:pPr>
            <w:r>
              <w:t xml:space="preserve">Paragraaf </w:t>
            </w:r>
            <w:r>
              <w:fldChar w:fldCharType="begin"/>
            </w:r>
            <w:r>
              <w:instrText xml:space="preserve"> REF _Ref_f3bb191eac85f95c4601ad4851b70565_3 \n \h </w:instrText>
            </w:r>
            <w:r>
              <w:fldChar w:fldCharType="separate"/>
            </w:r>
            <w:r>
              <w:t>10.5.3.3.6</w:t>
            </w:r>
            <w:r>
              <w:fldChar w:fldCharType="end"/>
            </w:r>
            <w:r>
              <w:t xml:space="preserve"> </w:t>
            </w:r>
            <w:commentRangeStart w:id="1744"/>
            <w:r>
              <w:t>Vervallen voorbeschermingsregels door inwerkingtreden wijzigingsbesluit toegevoegd, voor die gevallen waarin het besluit tot wijziging van de omgevingsverordening het besluit is waarop een voorbereidingsbesluit gericht was</w:t>
            </w:r>
            <w:commentRangeEnd w:id="1744"/>
            <w:r>
              <w:rPr>
                <w:rStyle w:val="Verwijzingopmerking"/>
              </w:rPr>
              <w:commentReference w:id="1744"/>
            </w:r>
          </w:p>
          <w:p w14:paraId="30686C3A" w14:textId="77777777" w:rsidR="0066472A" w:rsidRDefault="0066472A" w:rsidP="00D92254">
            <w:pPr>
              <w:pStyle w:val="Opsommingtekens2"/>
            </w:pPr>
            <w:commentRangeStart w:id="1745"/>
            <w:r>
              <w:t xml:space="preserve">Paragraaf </w:t>
            </w:r>
            <w:r>
              <w:fldChar w:fldCharType="begin"/>
            </w:r>
            <w:r>
              <w:instrText xml:space="preserve"> REF _Ref_e572d9cafef62fac98470c61309a25f6_1 \n \h </w:instrText>
            </w:r>
            <w:r>
              <w:fldChar w:fldCharType="separate"/>
            </w:r>
            <w:r>
              <w:t>10.8.1</w:t>
            </w:r>
            <w:r>
              <w:fldChar w:fldCharType="end"/>
            </w:r>
            <w:r>
              <w:t xml:space="preserve"> </w:t>
            </w:r>
            <w:r w:rsidRPr="0008577C">
              <w:t>Inleiding: bevoegd gezag voor projectbesluit is verantwoordelijk voor aanlevering</w:t>
            </w:r>
            <w:r>
              <w:t xml:space="preserve"> toegevoegd, waarin duidelijk wordt gemaakt dat er altijd </w:t>
            </w:r>
            <w:r>
              <w:lastRenderedPageBreak/>
              <w:t>maar één bestuursorgaan bevoegd is om een projectbesluit vast te stellen en dat dat het bestuursorgaan is dat het projectbesluit aan de LVBB aanlevert</w:t>
            </w:r>
          </w:p>
          <w:p w14:paraId="310CC2DD" w14:textId="77777777" w:rsidR="0066472A" w:rsidRDefault="0066472A" w:rsidP="00D92254">
            <w:pPr>
              <w:pStyle w:val="Opsommingtekens2"/>
            </w:pPr>
            <w:r>
              <w:t xml:space="preserve">Paragraaf </w:t>
            </w:r>
            <w:r>
              <w:fldChar w:fldCharType="begin"/>
            </w:r>
            <w:r>
              <w:instrText xml:space="preserve"> REF _Ref_fd89a27f0fa7c9fa6d6135966280fd9d_1 \n \h </w:instrText>
            </w:r>
            <w:r>
              <w:fldChar w:fldCharType="separate"/>
            </w:r>
            <w:r>
              <w:t>10.8.8</w:t>
            </w:r>
            <w:r>
              <w:fldChar w:fldCharType="end"/>
            </w:r>
            <w:r>
              <w:t xml:space="preserve"> </w:t>
            </w:r>
            <w:r w:rsidRPr="00675585">
              <w:t>Intrekken tijdelijk regelingdeel na verwerken van de regels in de hoofdregeling</w:t>
            </w:r>
            <w:r>
              <w:t xml:space="preserve"> toegevoegd, die beschrijft wat een gemeente moet doen om het tijdelijk regelingdeel met regels uit een projectbesluit in te trekken nadat zij -onverplicht- die regels in de hoofdregeling van het omgevingsplan heeft verwerkt</w:t>
            </w:r>
            <w:commentRangeEnd w:id="1745"/>
            <w:r>
              <w:rPr>
                <w:rStyle w:val="Verwijzingopmerking"/>
              </w:rPr>
              <w:commentReference w:id="1745"/>
            </w:r>
          </w:p>
          <w:p w14:paraId="519C714D" w14:textId="77777777" w:rsidR="0066472A" w:rsidRDefault="0066472A" w:rsidP="00D92254">
            <w:pPr>
              <w:pStyle w:val="Opsommingtekens1"/>
            </w:pPr>
            <w:commentRangeStart w:id="1746"/>
            <w:r>
              <w:t xml:space="preserve">Paragraaf </w:t>
            </w:r>
            <w:r>
              <w:fldChar w:fldCharType="begin"/>
            </w:r>
            <w:r>
              <w:instrText xml:space="preserve"> REF _Ref_c52b11f2783baf9bb904eb6bb0f69033_1 \n \h </w:instrText>
            </w:r>
            <w:r>
              <w:fldChar w:fldCharType="separate"/>
            </w:r>
            <w:r>
              <w:t>10.9</w:t>
            </w:r>
            <w:r>
              <w:fldChar w:fldCharType="end"/>
            </w:r>
          </w:p>
          <w:p w14:paraId="79B368B7" w14:textId="77777777" w:rsidR="0066472A" w:rsidRDefault="0066472A" w:rsidP="00D92254">
            <w:pPr>
              <w:pStyle w:val="Opsommingtekens2"/>
            </w:pPr>
            <w:r w:rsidRPr="00E97735">
              <w:t>In deze paragraaf zijn de procedure van het voorbereidingsbesluit en de aan te leveren producten en gegevens beschreven, waarin per procedurestap concreet is aangegeven wat de juridische situatie is, welke producten het bevoegd gezag moet aanleveren en hoe het bevoegd gezag de aan te leveren gegevens moet toepassen.</w:t>
            </w:r>
            <w:r>
              <w:t xml:space="preserve"> In subparagraaf </w:t>
            </w:r>
            <w:r>
              <w:fldChar w:fldCharType="begin"/>
            </w:r>
            <w:r>
              <w:instrText xml:space="preserve"> REF _Ref_1690cbe5fd634c9effea2d8e640d206b_1 \n \h </w:instrText>
            </w:r>
            <w:r>
              <w:fldChar w:fldCharType="separate"/>
            </w:r>
            <w:r>
              <w:t>10.9.3</w:t>
            </w:r>
            <w:r>
              <w:fldChar w:fldCharType="end"/>
            </w:r>
            <w:r>
              <w:t xml:space="preserve"> is voor alle denkbare situaties beschreven hoe omgegaan moet worden met het vervallen van voorbeschermingsregels </w:t>
            </w:r>
            <w:commentRangeEnd w:id="1746"/>
            <w:r>
              <w:rPr>
                <w:rStyle w:val="Verwijzingopmerking"/>
              </w:rPr>
              <w:commentReference w:id="1746"/>
            </w:r>
          </w:p>
          <w:p w14:paraId="72C53B33" w14:textId="77777777" w:rsidR="0066472A" w:rsidRDefault="0066472A" w:rsidP="00D92254">
            <w:pPr>
              <w:pStyle w:val="Opsommingtekens1"/>
            </w:pPr>
            <w:r>
              <w:t xml:space="preserve">Paragraaf </w:t>
            </w:r>
            <w:r>
              <w:fldChar w:fldCharType="begin"/>
            </w:r>
            <w:r>
              <w:instrText xml:space="preserve"> REF _Ref_91d26b6c35093a8aa3642c04c3bc4731_1 \n \h </w:instrText>
            </w:r>
            <w:r>
              <w:fldChar w:fldCharType="separate"/>
            </w:r>
            <w:r>
              <w:t>10.10</w:t>
            </w:r>
            <w:r>
              <w:fldChar w:fldCharType="end"/>
            </w:r>
          </w:p>
          <w:p w14:paraId="137D0426" w14:textId="77777777" w:rsidR="0066472A" w:rsidRDefault="0066472A" w:rsidP="00D92254">
            <w:pPr>
              <w:pStyle w:val="Opsommingtekens2"/>
            </w:pPr>
            <w:r w:rsidRPr="004F45C4">
              <w:t xml:space="preserve">In deze paragraaf zijn de procedure van </w:t>
            </w:r>
            <w:r>
              <w:t xml:space="preserve">de reactieve interventie </w:t>
            </w:r>
            <w:r w:rsidRPr="004F45C4">
              <w:t xml:space="preserve">en de aan te leveren producten en gegevens beschreven, waarin per procedurestap concreet is aangegeven wat de juridische situatie is, welke producten het bevoegd gezag moet aanleveren en hoe het bevoegd gezag de aan te leveren gegevens moet toepassen. </w:t>
            </w:r>
            <w:r>
              <w:t>Daarbij is precies aangegeven wat de rolverdeling tussen provincie en gemeente is en welk bevoegd gezag welke aanlevering moet doen.</w:t>
            </w:r>
          </w:p>
        </w:tc>
      </w:tr>
      <w:tr w:rsidR="0066472A" w:rsidRPr="00B26823" w14:paraId="5A4907F4" w14:textId="77777777" w:rsidTr="00D92254">
        <w:tc>
          <w:tcPr>
            <w:tcW w:w="566" w:type="pct"/>
          </w:tcPr>
          <w:p w14:paraId="40EBF050" w14:textId="77777777" w:rsidR="0066472A" w:rsidRPr="00795E1F" w:rsidRDefault="0066472A" w:rsidP="00D92254">
            <w:r w:rsidRPr="00A4347D">
              <w:lastRenderedPageBreak/>
              <w:t>2.0.2</w:t>
            </w:r>
          </w:p>
        </w:tc>
        <w:tc>
          <w:tcPr>
            <w:tcW w:w="766" w:type="pct"/>
          </w:tcPr>
          <w:p w14:paraId="366EF5F8" w14:textId="77777777" w:rsidR="0066472A" w:rsidRPr="00795E1F" w:rsidRDefault="0066472A" w:rsidP="00D92254">
            <w:r w:rsidRPr="00A4347D">
              <w:t>2023-01-09</w:t>
            </w:r>
          </w:p>
        </w:tc>
        <w:tc>
          <w:tcPr>
            <w:tcW w:w="3668" w:type="pct"/>
          </w:tcPr>
          <w:p w14:paraId="59DEFAD1" w14:textId="77777777" w:rsidR="0066472A" w:rsidRDefault="0066472A" w:rsidP="00D92254">
            <w:r>
              <w:t>In alle kaders over toekomstige functionaliteit is nu ook aangegeven of er een workaround bestaat en zo ja, wat die workaround is.</w:t>
            </w:r>
          </w:p>
        </w:tc>
      </w:tr>
      <w:tr w:rsidR="0066472A" w:rsidRPr="00B26823" w14:paraId="42D65EBC" w14:textId="77777777" w:rsidTr="00D92254">
        <w:tc>
          <w:tcPr>
            <w:tcW w:w="566" w:type="pct"/>
          </w:tcPr>
          <w:p w14:paraId="3EC30849" w14:textId="77777777" w:rsidR="0066472A" w:rsidRPr="002E4ED0" w:rsidRDefault="0066472A" w:rsidP="00D92254">
            <w:r w:rsidRPr="007832F2">
              <w:t>2.1.2</w:t>
            </w:r>
          </w:p>
        </w:tc>
        <w:tc>
          <w:tcPr>
            <w:tcW w:w="766" w:type="pct"/>
          </w:tcPr>
          <w:p w14:paraId="5B21C0E5" w14:textId="77777777" w:rsidR="0066472A" w:rsidRPr="00795E1F" w:rsidRDefault="0066472A" w:rsidP="00D92254">
            <w:r w:rsidRPr="007832F2">
              <w:t>2023-04-07</w:t>
            </w:r>
          </w:p>
        </w:tc>
        <w:tc>
          <w:tcPr>
            <w:tcW w:w="3668" w:type="pct"/>
          </w:tcPr>
          <w:p w14:paraId="38F1EC01" w14:textId="77777777" w:rsidR="0066472A" w:rsidRDefault="0066472A" w:rsidP="00D92254">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vormgeving van Besluit en Regeling bij </w:t>
            </w:r>
            <w:fldSimple w:instr=" DOCVARIABLE ID01+ ">
              <w:r>
                <w:t>de basistekst</w:t>
              </w:r>
            </w:fldSimple>
          </w:p>
          <w:p w14:paraId="33F7C1E6" w14:textId="77777777" w:rsidR="0066472A" w:rsidRDefault="0066472A" w:rsidP="00D92254">
            <w:pPr>
              <w:pStyle w:val="Opsommingtekens1"/>
            </w:pPr>
            <w:r>
              <w:t xml:space="preserve">In paragraaf </w:t>
            </w:r>
            <w:r>
              <w:fldChar w:fldCharType="begin"/>
            </w:r>
            <w:r>
              <w:instrText xml:space="preserve"> REF _Ref_2f3d0ec57417521a524e74bab778481f_1 \n \h </w:instrText>
            </w:r>
            <w:r>
              <w:fldChar w:fldCharType="separate"/>
            </w:r>
            <w:r>
              <w:t>4.2</w:t>
            </w:r>
            <w:r>
              <w:fldChar w:fldCharType="end"/>
            </w:r>
            <w:r>
              <w:t xml:space="preserve"> 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w:t>
            </w:r>
          </w:p>
        </w:tc>
      </w:tr>
      <w:tr w:rsidR="0066472A" w:rsidRPr="00B26823" w14:paraId="491E94EF" w14:textId="77777777" w:rsidTr="00D92254">
        <w:tc>
          <w:tcPr>
            <w:tcW w:w="566" w:type="pct"/>
          </w:tcPr>
          <w:p w14:paraId="34FD2565" w14:textId="77777777" w:rsidR="0066472A" w:rsidRPr="00CC1282" w:rsidRDefault="0066472A" w:rsidP="00D92254">
            <w:r w:rsidRPr="007832F2">
              <w:lastRenderedPageBreak/>
              <w:t>2.1.2</w:t>
            </w:r>
          </w:p>
        </w:tc>
        <w:tc>
          <w:tcPr>
            <w:tcW w:w="766" w:type="pct"/>
          </w:tcPr>
          <w:p w14:paraId="6E905806" w14:textId="77777777" w:rsidR="0066472A" w:rsidRPr="00795E1F" w:rsidRDefault="0066472A" w:rsidP="00D92254">
            <w:r w:rsidRPr="007832F2">
              <w:t>2023-04-07</w:t>
            </w:r>
          </w:p>
        </w:tc>
        <w:tc>
          <w:tcPr>
            <w:tcW w:w="3668" w:type="pct"/>
          </w:tcPr>
          <w:p w14:paraId="328DD132" w14:textId="77777777" w:rsidR="0066472A" w:rsidRDefault="0066472A" w:rsidP="00D92254">
            <w:commentRangeStart w:id="1747"/>
            <w:r>
              <w:t xml:space="preserve">Paragraaf </w:t>
            </w:r>
            <w:r>
              <w:fldChar w:fldCharType="begin"/>
            </w:r>
            <w:r>
              <w:instrText xml:space="preserve"> REF _Ref_4206bc1f60a1ab2e3c8809205cb24d13_1 \n \h </w:instrText>
            </w:r>
            <w:r>
              <w:fldChar w:fldCharType="separate"/>
            </w:r>
            <w:r>
              <w:t>4.4.3.1</w:t>
            </w:r>
            <w:r>
              <w:fldChar w:fldCharType="end"/>
            </w:r>
            <w:r>
              <w:t xml:space="preserve"> en </w:t>
            </w:r>
            <w:r>
              <w:fldChar w:fldCharType="begin"/>
            </w:r>
            <w:r>
              <w:instrText xml:space="preserve"> REF _Ref_1030738707e9cd26a979638652e7dbbd_1 \n \h </w:instrText>
            </w:r>
            <w:r>
              <w:fldChar w:fldCharType="separate"/>
            </w:r>
            <w:r>
              <w:t>4.4.3.2</w:t>
            </w:r>
            <w:r>
              <w:fldChar w:fldCharType="end"/>
            </w:r>
            <w:r>
              <w:t>:</w:t>
            </w:r>
          </w:p>
          <w:p w14:paraId="059F3E1D" w14:textId="77777777" w:rsidR="0066472A" w:rsidRDefault="0066472A" w:rsidP="00D92254">
            <w:r>
              <w:t xml:space="preserve">In onderdeel 5 van de beschrijving van de elementen in de Regeling over het ‘hoofdelement’ ArtikelgewijzeToelichting staat dat dit element in een toekomstige versie van de standaard zal vervallen. In deze versie is verduidelijkt dat geadviseerd wordt om in plaats van dit 'hoofdelement’ gebruik te maken van het ‘hoofdelement’ </w:t>
            </w:r>
            <w:r w:rsidRPr="007C4F14">
              <w:t>Toelichting met daarbinnen de gestructureerde opzet met de elementen AlgemeneToelichting en/of ArtikelgewijzeToelichting</w:t>
            </w:r>
            <w:r>
              <w:t xml:space="preserve"> (WELT-231)</w:t>
            </w:r>
            <w:commentRangeEnd w:id="1747"/>
            <w:r>
              <w:rPr>
                <w:rStyle w:val="Verwijzingopmerking"/>
              </w:rPr>
              <w:commentReference w:id="1747"/>
            </w:r>
          </w:p>
        </w:tc>
      </w:tr>
      <w:tr w:rsidR="0066472A" w:rsidRPr="00B26823" w14:paraId="262A0090" w14:textId="77777777" w:rsidTr="00D92254">
        <w:tc>
          <w:tcPr>
            <w:tcW w:w="566" w:type="pct"/>
          </w:tcPr>
          <w:p w14:paraId="354469B8" w14:textId="77777777" w:rsidR="0066472A" w:rsidRPr="00795E1F" w:rsidRDefault="0066472A" w:rsidP="00D92254">
            <w:r w:rsidRPr="007832F2">
              <w:t>2.1.2</w:t>
            </w:r>
          </w:p>
        </w:tc>
        <w:tc>
          <w:tcPr>
            <w:tcW w:w="766" w:type="pct"/>
          </w:tcPr>
          <w:p w14:paraId="1C9889F8" w14:textId="77777777" w:rsidR="0066472A" w:rsidRPr="00795E1F" w:rsidRDefault="0066472A" w:rsidP="00D92254">
            <w:r w:rsidRPr="007832F2">
              <w:t>2023-04-07</w:t>
            </w:r>
          </w:p>
        </w:tc>
        <w:tc>
          <w:tcPr>
            <w:tcW w:w="3668" w:type="pct"/>
          </w:tcPr>
          <w:p w14:paraId="22F1A592" w14:textId="77777777" w:rsidR="0066472A" w:rsidRDefault="0066472A" w:rsidP="00D92254">
            <w:commentRangeStart w:id="1748"/>
            <w:r>
              <w:t xml:space="preserve">Paragraaf </w:t>
            </w:r>
            <w:r>
              <w:fldChar w:fldCharType="begin"/>
            </w:r>
            <w:r>
              <w:instrText xml:space="preserve"> REF _Ref_411bfd3a9ff5c51b17eb0f87257a6a99_1 \n \h </w:instrText>
            </w:r>
            <w:r>
              <w:fldChar w:fldCharType="separate"/>
            </w:r>
            <w:r>
              <w:t>4.4.2.3</w:t>
            </w:r>
            <w:r>
              <w:fldChar w:fldCharType="end"/>
            </w:r>
          </w:p>
          <w:p w14:paraId="2B69878A" w14:textId="77777777" w:rsidR="0066472A" w:rsidRDefault="0066472A" w:rsidP="00D92254">
            <w:pPr>
              <w:pStyle w:val="Opsommingtekens1"/>
            </w:pPr>
            <w:r>
              <w:t>In beide afbeeldingen in deze paragraaf, die een voorbeeld geven van de toepassing van BesluitCompact, is een omschrijving van de datum van inwerkingtreden van het besluit gegeven in plaats van een exacte datum, om de afbeelding in overeenstemming te brengen met de aanbeveling hierover in hoofdstuk 10</w:t>
            </w:r>
          </w:p>
          <w:p w14:paraId="0A818723" w14:textId="77777777" w:rsidR="0066472A" w:rsidRDefault="0066472A" w:rsidP="00D92254">
            <w:pPr>
              <w:pStyle w:val="Opsommingtekens1"/>
            </w:pPr>
            <w:r>
              <w:t>De tekst onder de tweede afbeelding is verwijderd omdat die tekst niet in overeenstemming was met de afbeelding</w:t>
            </w:r>
            <w:commentRangeEnd w:id="1748"/>
            <w:r>
              <w:rPr>
                <w:rStyle w:val="Verwijzingopmerking"/>
              </w:rPr>
              <w:commentReference w:id="1748"/>
            </w:r>
          </w:p>
        </w:tc>
      </w:tr>
      <w:tr w:rsidR="0066472A" w:rsidRPr="00B26823" w14:paraId="2E60964F" w14:textId="77777777" w:rsidTr="00D92254">
        <w:tc>
          <w:tcPr>
            <w:tcW w:w="566" w:type="pct"/>
          </w:tcPr>
          <w:p w14:paraId="34646CA7" w14:textId="77777777" w:rsidR="0066472A" w:rsidRPr="00795E1F" w:rsidRDefault="0066472A" w:rsidP="00D92254">
            <w:r w:rsidRPr="007832F2">
              <w:t>2.1.2</w:t>
            </w:r>
          </w:p>
        </w:tc>
        <w:tc>
          <w:tcPr>
            <w:tcW w:w="766" w:type="pct"/>
          </w:tcPr>
          <w:p w14:paraId="0BA9226E" w14:textId="77777777" w:rsidR="0066472A" w:rsidRPr="00795E1F" w:rsidRDefault="0066472A" w:rsidP="00D92254">
            <w:r w:rsidRPr="007832F2">
              <w:t>2023-04-07</w:t>
            </w:r>
          </w:p>
        </w:tc>
        <w:tc>
          <w:tcPr>
            <w:tcW w:w="3668" w:type="pct"/>
          </w:tcPr>
          <w:p w14:paraId="729A8EAE" w14:textId="77777777" w:rsidR="0066472A" w:rsidRDefault="0066472A" w:rsidP="00D92254">
            <w:commentRangeStart w:id="1749"/>
            <w:r>
              <w:t>Aantal kleine tekstcorrecties en verduidelijkingen aangebracht in hoofdstuk 4 en hoofdstuk 10</w:t>
            </w:r>
            <w:commentRangeEnd w:id="1749"/>
            <w:r>
              <w:rPr>
                <w:rStyle w:val="Verwijzingopmerking"/>
              </w:rPr>
              <w:commentReference w:id="1749"/>
            </w:r>
          </w:p>
        </w:tc>
      </w:tr>
      <w:tr w:rsidR="0066472A" w:rsidRPr="00B26823" w14:paraId="3B71FEFF" w14:textId="77777777" w:rsidTr="00D92254">
        <w:tc>
          <w:tcPr>
            <w:tcW w:w="566" w:type="pct"/>
          </w:tcPr>
          <w:p w14:paraId="4A731A28" w14:textId="77777777" w:rsidR="0066472A" w:rsidRPr="00CC1282" w:rsidRDefault="0066472A" w:rsidP="00D92254">
            <w:r w:rsidRPr="007832F2">
              <w:t>2.1.2</w:t>
            </w:r>
          </w:p>
        </w:tc>
        <w:tc>
          <w:tcPr>
            <w:tcW w:w="766" w:type="pct"/>
          </w:tcPr>
          <w:p w14:paraId="3CBF58FB" w14:textId="77777777" w:rsidR="0066472A" w:rsidRPr="00795E1F" w:rsidRDefault="0066472A" w:rsidP="00D92254">
            <w:r w:rsidRPr="007832F2">
              <w:t>2023-04-07</w:t>
            </w:r>
          </w:p>
        </w:tc>
        <w:tc>
          <w:tcPr>
            <w:tcW w:w="3668" w:type="pct"/>
          </w:tcPr>
          <w:p w14:paraId="13C576F8" w14:textId="77777777" w:rsidR="0066472A" w:rsidRDefault="0066472A" w:rsidP="00D92254">
            <w:commentRangeStart w:id="1750"/>
            <w:r>
              <w:t xml:space="preserve">Paragraaf </w:t>
            </w:r>
            <w:r>
              <w:fldChar w:fldCharType="begin"/>
            </w:r>
            <w:r>
              <w:instrText xml:space="preserve"> REF _Ref_82259a8e2cb92f60aca1b2db652ab275_1 \n \h </w:instrText>
            </w:r>
            <w:r>
              <w:fldChar w:fldCharType="separate"/>
            </w:r>
            <w:r>
              <w:t>7.11</w:t>
            </w:r>
            <w:r>
              <w:fldChar w:fldCharType="end"/>
            </w:r>
            <w:r>
              <w:t xml:space="preserve"> Objecttype Activiteit</w:t>
            </w:r>
          </w:p>
          <w:p w14:paraId="1971BD25" w14:textId="77777777" w:rsidR="0066472A" w:rsidRDefault="0066472A" w:rsidP="00D92254">
            <w:pPr>
              <w:pStyle w:val="Opsommingtekens1"/>
            </w:pPr>
            <w:r>
              <w:t xml:space="preserve">In de subparagrafen </w:t>
            </w:r>
            <w:r>
              <w:fldChar w:fldCharType="begin"/>
            </w:r>
            <w:r>
              <w:instrText xml:space="preserve"> REF _Ref_b4e69643e63a92b38f1fcae7189a8e24_2 \n \h </w:instrText>
            </w:r>
            <w:r>
              <w:fldChar w:fldCharType="separate"/>
            </w:r>
            <w:r>
              <w:t>7.11.4</w:t>
            </w:r>
            <w:r>
              <w:fldChar w:fldCharType="end"/>
            </w:r>
            <w:r>
              <w:t xml:space="preserve"> en </w:t>
            </w:r>
            <w:r>
              <w:fldChar w:fldCharType="begin"/>
            </w:r>
            <w:r>
              <w:instrText xml:space="preserve"> REF _Ref_96d8ef79e0ed3ad1a6bee57916ec67ea_1 \n \h </w:instrText>
            </w:r>
            <w:r>
              <w:fldChar w:fldCharType="separate"/>
            </w:r>
            <w:r>
              <w:t>7.11.5</w:t>
            </w:r>
            <w:r>
              <w:fldChar w:fldCharType="end"/>
            </w:r>
            <w:r>
              <w:t xml:space="preserve"> toegevoegd dat de attributen </w:t>
            </w:r>
            <w:r w:rsidRPr="00CB4009">
              <w:t>bovenliggendeActiviteit en gerelateerdeActiviteit alleen betekenis hebben voor toepasbare regels en de Vergunningcheck</w:t>
            </w:r>
            <w:commentRangeEnd w:id="1750"/>
            <w:r>
              <w:rPr>
                <w:rStyle w:val="Verwijzingopmerking"/>
              </w:rPr>
              <w:commentReference w:id="1750"/>
            </w:r>
          </w:p>
        </w:tc>
      </w:tr>
      <w:tr w:rsidR="0066472A" w:rsidRPr="00B26823" w14:paraId="5C6FCDEB" w14:textId="77777777" w:rsidTr="00D92254">
        <w:tc>
          <w:tcPr>
            <w:tcW w:w="566" w:type="pct"/>
          </w:tcPr>
          <w:p w14:paraId="1F504C36" w14:textId="77777777" w:rsidR="0066472A" w:rsidRPr="00EB52AE" w:rsidRDefault="0066472A" w:rsidP="00D92254">
            <w:r w:rsidRPr="007832F2">
              <w:t>2.1.2</w:t>
            </w:r>
          </w:p>
        </w:tc>
        <w:tc>
          <w:tcPr>
            <w:tcW w:w="766" w:type="pct"/>
          </w:tcPr>
          <w:p w14:paraId="668889B5" w14:textId="77777777" w:rsidR="0066472A" w:rsidRPr="00795E1F" w:rsidRDefault="0066472A" w:rsidP="00D92254">
            <w:r w:rsidRPr="007832F2">
              <w:t>2023-04-07</w:t>
            </w:r>
          </w:p>
        </w:tc>
        <w:tc>
          <w:tcPr>
            <w:tcW w:w="3668" w:type="pct"/>
          </w:tcPr>
          <w:p w14:paraId="1F17D9A5" w14:textId="77777777" w:rsidR="0066472A" w:rsidRDefault="0066472A" w:rsidP="00D92254">
            <w:commentRangeStart w:id="1751"/>
            <w:r>
              <w:t xml:space="preserve">Paragraaf </w:t>
            </w:r>
            <w:r>
              <w:fldChar w:fldCharType="begin"/>
            </w:r>
            <w:r>
              <w:instrText xml:space="preserve"> REF _Ref_3246175ac650efc5f338364b0910f0cb_1 \n \h </w:instrText>
            </w:r>
            <w:r>
              <w:fldChar w:fldCharType="separate"/>
            </w:r>
            <w:r>
              <w:t>7.12.6</w:t>
            </w:r>
            <w:r>
              <w:fldChar w:fldCharType="end"/>
            </w:r>
            <w:r>
              <w:t xml:space="preserve"> en paragraaf </w:t>
            </w:r>
            <w:r>
              <w:fldChar w:fldCharType="begin"/>
            </w:r>
            <w:r>
              <w:instrText xml:space="preserve"> REF _Ref_582761ae7970a361de009ddf8d1fb21a_1 \n \h </w:instrText>
            </w:r>
            <w:r>
              <w:fldChar w:fldCharType="separate"/>
            </w:r>
            <w:r>
              <w:t>7.13.6</w:t>
            </w:r>
            <w:r>
              <w:fldChar w:fldCharType="end"/>
            </w:r>
            <w:r>
              <w:t xml:space="preserve"> Aanbevelingen voor Locatie, noemer en naam GIO bij annoteren met Omgevingswaarde/Omgevingsnorm</w:t>
            </w:r>
          </w:p>
          <w:p w14:paraId="71055034" w14:textId="77777777" w:rsidR="0066472A" w:rsidRDefault="0066472A" w:rsidP="00D92254">
            <w:pPr>
              <w:pStyle w:val="Opsommingtekens1"/>
            </w:pPr>
            <w:r>
              <w:t>Aanbeveling voor te gebruiken verschijningsvorm gewijzigd van Gebiedengroep naar losse Gebieden of Gebiedengroep</w:t>
            </w:r>
          </w:p>
          <w:p w14:paraId="73E2BCBF" w14:textId="77777777" w:rsidR="0066472A" w:rsidRDefault="0066472A" w:rsidP="00D92254">
            <w:pPr>
              <w:pStyle w:val="Opsommingtekens1"/>
            </w:pPr>
            <w:r>
              <w:t>Kader Toekomstige functionaliteit toegevoegd</w:t>
            </w:r>
            <w:commentRangeEnd w:id="1751"/>
            <w:r>
              <w:rPr>
                <w:rStyle w:val="Verwijzingopmerking"/>
              </w:rPr>
              <w:commentReference w:id="1751"/>
            </w:r>
          </w:p>
        </w:tc>
      </w:tr>
      <w:tr w:rsidR="0066472A" w:rsidRPr="00B26823" w14:paraId="3FEBBFBC" w14:textId="77777777" w:rsidTr="00D92254">
        <w:tc>
          <w:tcPr>
            <w:tcW w:w="566" w:type="pct"/>
          </w:tcPr>
          <w:p w14:paraId="483B84D1" w14:textId="77777777" w:rsidR="0066472A" w:rsidRPr="00795E1F" w:rsidRDefault="0066472A" w:rsidP="00D92254">
            <w:r w:rsidRPr="007832F2">
              <w:t>2.1.2</w:t>
            </w:r>
          </w:p>
        </w:tc>
        <w:tc>
          <w:tcPr>
            <w:tcW w:w="766" w:type="pct"/>
          </w:tcPr>
          <w:p w14:paraId="2E63149A" w14:textId="77777777" w:rsidR="0066472A" w:rsidRPr="00795E1F" w:rsidRDefault="0066472A" w:rsidP="00D92254">
            <w:r w:rsidRPr="007832F2">
              <w:t>2023-04-07</w:t>
            </w:r>
          </w:p>
        </w:tc>
        <w:tc>
          <w:tcPr>
            <w:tcW w:w="3668" w:type="pct"/>
          </w:tcPr>
          <w:p w14:paraId="2A1A2725" w14:textId="77777777" w:rsidR="0066472A" w:rsidRDefault="0066472A" w:rsidP="00D92254">
            <w:commentRangeStart w:id="1752"/>
            <w:r>
              <w:t xml:space="preserve">Paragraaf </w:t>
            </w:r>
            <w:r>
              <w:fldChar w:fldCharType="begin"/>
            </w:r>
            <w:r>
              <w:instrText xml:space="preserve"> REF _Ref_1f1400dc622a70fb2c884625f8f140fa_1 \n \h </w:instrText>
            </w:r>
            <w:r>
              <w:fldChar w:fldCharType="separate"/>
            </w:r>
            <w:r>
              <w:t>7.14</w:t>
            </w:r>
            <w:r>
              <w:fldChar w:fldCharType="end"/>
            </w:r>
            <w:r>
              <w:t xml:space="preserve"> Objecttype Gebiedsaanwijzing</w:t>
            </w:r>
          </w:p>
          <w:p w14:paraId="485C900E" w14:textId="77777777" w:rsidR="0066472A" w:rsidRDefault="0066472A" w:rsidP="00D92254">
            <w:pPr>
              <w:pStyle w:val="Opsommingtekens1"/>
            </w:pPr>
            <w:r>
              <w:t xml:space="preserve">Paragraaf </w:t>
            </w:r>
            <w:r>
              <w:fldChar w:fldCharType="begin"/>
            </w:r>
            <w:r>
              <w:instrText xml:space="preserve"> REF _Ref_0b92de96b08e5fad4b5bcbde4269a028_2 \n \h </w:instrText>
            </w:r>
            <w:r>
              <w:fldChar w:fldCharType="separate"/>
            </w:r>
            <w:r>
              <w:t>7.14.7.8.1</w:t>
            </w:r>
            <w:r>
              <w:fldChar w:fldCharType="end"/>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p>
          <w:p w14:paraId="220F4C38" w14:textId="77777777" w:rsidR="0066472A" w:rsidRDefault="0066472A" w:rsidP="00D92254">
            <w:pPr>
              <w:pStyle w:val="Opsommingtekens1"/>
            </w:pPr>
            <w:r>
              <w:t xml:space="preserve">Paragraaf </w:t>
            </w:r>
            <w:r>
              <w:fldChar w:fldCharType="begin"/>
            </w:r>
            <w:r>
              <w:instrText xml:space="preserve"> REF _Ref_5f4b409c2ceca047af4c3fc02442bb67_1 \n \h </w:instrText>
            </w:r>
            <w:r>
              <w:fldChar w:fldCharType="separate"/>
            </w:r>
            <w:r>
              <w:t>7.14.7.9</w:t>
            </w:r>
            <w:r>
              <w:fldChar w:fldCharType="end"/>
            </w:r>
            <w:r>
              <w:t xml:space="preserve"> </w:t>
            </w:r>
            <w:r w:rsidRPr="005032DA">
              <w:t xml:space="preserve">Toelichting op Gebiedsaanwijzing van het type </w:t>
            </w:r>
            <w:r>
              <w:t>Geluid: voorbeelden aangepast</w:t>
            </w:r>
            <w:commentRangeEnd w:id="1752"/>
            <w:r>
              <w:rPr>
                <w:rStyle w:val="Verwijzingopmerking"/>
              </w:rPr>
              <w:commentReference w:id="1752"/>
            </w:r>
          </w:p>
        </w:tc>
      </w:tr>
      <w:tr w:rsidR="0066472A" w:rsidRPr="00B26823" w14:paraId="24DF348B" w14:textId="77777777" w:rsidTr="00D92254">
        <w:tc>
          <w:tcPr>
            <w:tcW w:w="566" w:type="pct"/>
          </w:tcPr>
          <w:p w14:paraId="52275C66" w14:textId="77777777" w:rsidR="0066472A" w:rsidRPr="00EB52AE" w:rsidRDefault="0066472A" w:rsidP="00D92254">
            <w:r w:rsidRPr="007832F2">
              <w:t>2.1.2</w:t>
            </w:r>
          </w:p>
        </w:tc>
        <w:tc>
          <w:tcPr>
            <w:tcW w:w="766" w:type="pct"/>
          </w:tcPr>
          <w:p w14:paraId="4B108B5F" w14:textId="77777777" w:rsidR="0066472A" w:rsidRPr="00795E1F" w:rsidRDefault="0066472A" w:rsidP="00D92254">
            <w:r w:rsidRPr="007832F2">
              <w:t>2023-04-07</w:t>
            </w:r>
          </w:p>
        </w:tc>
        <w:tc>
          <w:tcPr>
            <w:tcW w:w="3668" w:type="pct"/>
          </w:tcPr>
          <w:p w14:paraId="54BF9EF1" w14:textId="77777777" w:rsidR="0066472A" w:rsidRDefault="0066472A" w:rsidP="00D92254">
            <w:commentRangeStart w:id="1753"/>
            <w:r>
              <w:t xml:space="preserve">Paragraaf </w:t>
            </w:r>
            <w:r>
              <w:fldChar w:fldCharType="begin"/>
            </w:r>
            <w:r>
              <w:instrText xml:space="preserve"> REF _Ref_b6a1f307a3e0156b5d8a549f55964e82_1 \n \h </w:instrText>
            </w:r>
            <w:r>
              <w:fldChar w:fldCharType="separate"/>
            </w:r>
            <w:r>
              <w:t>8.7</w:t>
            </w:r>
            <w:r>
              <w:fldChar w:fldCharType="end"/>
            </w:r>
            <w:r>
              <w:t xml:space="preserve"> Ontwerpbesluit dat voortbouwt op eerder ontwerpbesluit</w:t>
            </w:r>
          </w:p>
          <w:p w14:paraId="56415ED0" w14:textId="77777777" w:rsidR="0066472A" w:rsidRDefault="0066472A" w:rsidP="00D92254">
            <w:pPr>
              <w:pStyle w:val="Opsommingtekens1"/>
            </w:pPr>
            <w:r>
              <w:t>Paragraaf toegevoegd</w:t>
            </w:r>
            <w:commentRangeEnd w:id="1753"/>
            <w:r>
              <w:rPr>
                <w:rStyle w:val="Verwijzingopmerking"/>
              </w:rPr>
              <w:commentReference w:id="1753"/>
            </w:r>
          </w:p>
        </w:tc>
      </w:tr>
      <w:tr w:rsidR="0066472A" w:rsidRPr="00B26823" w14:paraId="70EDE5E0" w14:textId="77777777" w:rsidTr="00D92254">
        <w:tc>
          <w:tcPr>
            <w:tcW w:w="566" w:type="pct"/>
          </w:tcPr>
          <w:p w14:paraId="21EF9050" w14:textId="77777777" w:rsidR="0066472A" w:rsidRPr="00EB52AE" w:rsidRDefault="0066472A" w:rsidP="00D92254">
            <w:r w:rsidRPr="007832F2">
              <w:lastRenderedPageBreak/>
              <w:t>2.1.2</w:t>
            </w:r>
          </w:p>
        </w:tc>
        <w:tc>
          <w:tcPr>
            <w:tcW w:w="766" w:type="pct"/>
          </w:tcPr>
          <w:p w14:paraId="7E802267" w14:textId="77777777" w:rsidR="0066472A" w:rsidRPr="00EB52AE" w:rsidRDefault="0066472A" w:rsidP="00D92254">
            <w:r w:rsidRPr="007832F2">
              <w:t>2023-04-07</w:t>
            </w:r>
          </w:p>
        </w:tc>
        <w:tc>
          <w:tcPr>
            <w:tcW w:w="3668" w:type="pct"/>
          </w:tcPr>
          <w:p w14:paraId="14B4C55A" w14:textId="77777777" w:rsidR="0066472A" w:rsidRDefault="0066472A" w:rsidP="00D92254">
            <w:r>
              <w:t xml:space="preserve">Paragraaf </w:t>
            </w:r>
            <w:r>
              <w:fldChar w:fldCharType="begin"/>
            </w:r>
            <w:r>
              <w:instrText xml:space="preserve"> REF _Ref_7e790e9388c9239b6146833668f016fb_1 \n \h </w:instrText>
            </w:r>
            <w:r>
              <w:fldChar w:fldCharType="separate"/>
            </w:r>
            <w:r>
              <w:t>10.4</w:t>
            </w:r>
            <w:r>
              <w:fldChar w:fldCharType="end"/>
            </w:r>
            <w:r>
              <w:t xml:space="preserve"> Procedure omgevingsplan en aan te leveren producten en gegevens</w:t>
            </w:r>
          </w:p>
          <w:p w14:paraId="7603D1F4" w14:textId="77777777" w:rsidR="0066472A" w:rsidRDefault="0066472A" w:rsidP="00D92254">
            <w:pPr>
              <w:pStyle w:val="Opsommingtekens1"/>
            </w:pPr>
            <w:commentRangeStart w:id="1754"/>
            <w:r>
              <w:t xml:space="preserve">Paragraaf </w:t>
            </w:r>
            <w:r>
              <w:fldChar w:fldCharType="begin"/>
            </w:r>
            <w:r>
              <w:instrText xml:space="preserve"> REF _Ref_61a41bc9aaf5003853ba4833cfff84ec_1 \n \h </w:instrText>
            </w:r>
            <w:r>
              <w:fldChar w:fldCharType="separate"/>
            </w:r>
            <w:r>
              <w:t>10.4.1</w:t>
            </w:r>
            <w:r>
              <w:fldChar w:fldCharType="end"/>
            </w:r>
            <w:r>
              <w:t xml:space="preserve"> </w:t>
            </w:r>
            <w:r w:rsidRPr="004D2E2E">
              <w:t>Toepassing projectprocedure bij omgevingsplanwijziging voor project van publiek belang</w:t>
            </w:r>
            <w:r>
              <w:t xml:space="preserve"> toegevoegd</w:t>
            </w:r>
          </w:p>
          <w:p w14:paraId="0B9A69B1" w14:textId="77777777" w:rsidR="0066472A" w:rsidRDefault="0066472A" w:rsidP="00D92254">
            <w:pPr>
              <w:pStyle w:val="Opsommingtekens1"/>
            </w:pPr>
            <w:r>
              <w:t>Citeertitel:</w:t>
            </w:r>
          </w:p>
          <w:p w14:paraId="3DD55C14" w14:textId="77777777" w:rsidR="0066472A" w:rsidRDefault="0066472A" w:rsidP="00D92254">
            <w:pPr>
              <w:pStyle w:val="Opsommingtekens2"/>
            </w:pPr>
            <w:r w:rsidRPr="005D4C6D">
              <w:t>In iedere subparagraaf over BesluitMetadata is het gegeven citeertitel</w:t>
            </w:r>
            <w:r>
              <w:t xml:space="preserve"> nu als optioneel gegeven toegevoegd (WELT-244)</w:t>
            </w:r>
          </w:p>
          <w:p w14:paraId="3D3A4E9F" w14:textId="77777777" w:rsidR="0066472A" w:rsidRPr="00AE12AE" w:rsidRDefault="0066472A" w:rsidP="00D92254">
            <w:pPr>
              <w:pStyle w:val="Opsommingtekens2"/>
            </w:pPr>
            <w:r w:rsidRPr="00AE12AE">
              <w:t>In iedere subparagraaf over Besluit- c.q. RegelingMetadata is aangegeven dat het gegeven citeertitel in de toekomst een verplicht gegeven wordt en dat wordt aanbevolen dat gegeven vooruitlopend al te gebruiken</w:t>
            </w:r>
            <w:r>
              <w:t xml:space="preserve"> </w:t>
            </w:r>
            <w:r w:rsidRPr="002063D9">
              <w:t>(WELT-244)</w:t>
            </w:r>
          </w:p>
          <w:p w14:paraId="00E6FE0F" w14:textId="77777777" w:rsidR="0066472A" w:rsidRDefault="0066472A" w:rsidP="00D92254">
            <w:pPr>
              <w:pStyle w:val="Opsommingtekens1"/>
            </w:pPr>
            <w:r>
              <w:t>In de subparagrafen over het Procedureverloop 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38AD4630" w14:textId="77777777" w:rsidR="0066472A" w:rsidRDefault="0066472A" w:rsidP="00D92254">
            <w:pPr>
              <w:pStyle w:val="Opsommingtekens1"/>
            </w:pPr>
            <w:r>
              <w:t>Waar van toepassing is in de paragraaf over de terinzagelegging van op het besluit betrekking hebbende stukken aangegeven wat de beoogde definitieve oplossing is en wat de tijdelijke workarounds zijn voor het openbaar maken van deze stukken</w:t>
            </w:r>
          </w:p>
          <w:p w14:paraId="6A6A76E1" w14:textId="77777777" w:rsidR="0066472A" w:rsidRDefault="0066472A" w:rsidP="00D92254">
            <w:pPr>
              <w:pStyle w:val="Opsommingtekens1"/>
            </w:pPr>
            <w:r>
              <w:t xml:space="preserve">In de paragrafen </w:t>
            </w:r>
            <w:r>
              <w:fldChar w:fldCharType="begin"/>
            </w:r>
            <w:r>
              <w:instrText xml:space="preserve"> REF _Ref_6b205f7c8d500555449eac779ef92d96_9 \n \h </w:instrText>
            </w:r>
            <w:r>
              <w:fldChar w:fldCharType="separate"/>
            </w:r>
            <w:r>
              <w:t>10.4.5.2.8</w:t>
            </w:r>
            <w:r>
              <w:fldChar w:fldCharType="end"/>
            </w:r>
            <w:r>
              <w:t xml:space="preserve">, </w:t>
            </w:r>
            <w:r>
              <w:fldChar w:fldCharType="begin"/>
            </w:r>
            <w:r>
              <w:instrText xml:space="preserve"> REF _Ref_6b205f7c8d500555449eac779ef92d96_11 \n \h </w:instrText>
            </w:r>
            <w:r>
              <w:fldChar w:fldCharType="separate"/>
            </w:r>
            <w:r>
              <w:t>10.4.5.2.9</w:t>
            </w:r>
            <w:r>
              <w:fldChar w:fldCharType="end"/>
            </w:r>
            <w:r>
              <w:t xml:space="preserve"> en </w:t>
            </w:r>
            <w:r>
              <w:fldChar w:fldCharType="begin"/>
            </w:r>
            <w:r>
              <w:instrText xml:space="preserve"> REF _Ref_6b205f7c8d500555449eac779ef92d96_12 \n \h </w:instrText>
            </w:r>
            <w:r>
              <w:fldChar w:fldCharType="separate"/>
            </w:r>
            <w:r>
              <w:t>10.4.5.2.10</w:t>
            </w:r>
            <w:r>
              <w:fldChar w:fldCharType="end"/>
            </w:r>
            <w:r>
              <w:t xml:space="preserve"> was </w:t>
            </w:r>
            <w:r w:rsidRPr="009C4C45">
              <w:t>de toekomstige</w:t>
            </w:r>
            <w:r>
              <w:t xml:space="preserve"> werkwijze beschreven voor het doen van mededeling van de uitspraak van de rechter en het verwerken van die uitspraak in de geconsolideerde regeling van het omgevingsplan met korte vermelding van </w:t>
            </w:r>
            <w:r w:rsidRPr="009C4C45">
              <w:t>de workaround</w:t>
            </w:r>
            <w:r>
              <w:t>; gezien de verwachting dat de workaround geruime tijd gebruikt zal worden is dat gewijzigd in beschrijvingen van de workaround en korte vermelding van toekomstige functionaliteit</w:t>
            </w:r>
          </w:p>
          <w:p w14:paraId="115F7A12" w14:textId="77777777" w:rsidR="0066472A" w:rsidRDefault="0066472A" w:rsidP="00D92254">
            <w:pPr>
              <w:pStyle w:val="Opsommingtekens1"/>
            </w:pPr>
            <w:r>
              <w:t>In verband met het vervallen van eventuele voorbeschermingsregels waarop het besluit tot wijziging van het omgevingsplan het vervolg is:</w:t>
            </w:r>
          </w:p>
          <w:p w14:paraId="16DAC056" w14:textId="77777777" w:rsidR="0066472A" w:rsidRDefault="0066472A" w:rsidP="00D92254">
            <w:pPr>
              <w:pStyle w:val="Opsommingtekens2"/>
            </w:pPr>
            <w:r>
              <w:t xml:space="preserve">is paragraaf </w:t>
            </w:r>
            <w:r>
              <w:fldChar w:fldCharType="begin"/>
            </w:r>
            <w:r>
              <w:instrText xml:space="preserve"> REF _Ref_cbfe5e47e6a599be44acedc732ef76c1_6 \n \h </w:instrText>
            </w:r>
            <w:r>
              <w:fldChar w:fldCharType="separate"/>
            </w:r>
            <w:r>
              <w:t>10.4.4.3.6</w:t>
            </w:r>
            <w:r>
              <w:fldChar w:fldCharType="end"/>
            </w:r>
            <w:r>
              <w:t xml:space="preserve"> toegevoegd</w:t>
            </w:r>
          </w:p>
          <w:p w14:paraId="611154C5" w14:textId="77777777" w:rsidR="0066472A" w:rsidRDefault="0066472A" w:rsidP="00D92254">
            <w:pPr>
              <w:pStyle w:val="Opsommingtekens2"/>
            </w:pPr>
            <w:r>
              <w:t xml:space="preserve">zijn in de paragrafen </w:t>
            </w:r>
            <w:r>
              <w:fldChar w:fldCharType="begin"/>
            </w:r>
            <w:r>
              <w:instrText xml:space="preserve"> REF _Ref_6b205f7c8d500555449eac779ef92d96_4 \n \h </w:instrText>
            </w:r>
            <w:r>
              <w:fldChar w:fldCharType="separate"/>
            </w:r>
            <w:r>
              <w:t>10.4.5.2.3</w:t>
            </w:r>
            <w:r>
              <w:fldChar w:fldCharType="end"/>
            </w:r>
            <w:r>
              <w:t xml:space="preserve">, </w:t>
            </w:r>
            <w:r>
              <w:fldChar w:fldCharType="begin"/>
            </w:r>
            <w:r>
              <w:instrText xml:space="preserve"> REF _Ref_6b205f7c8d500555449eac779ef92d96_9 \n \h </w:instrText>
            </w:r>
            <w:r>
              <w:fldChar w:fldCharType="separate"/>
            </w:r>
            <w:r>
              <w:t>10.4.5.2.8</w:t>
            </w:r>
            <w:r>
              <w:fldChar w:fldCharType="end"/>
            </w:r>
            <w:r>
              <w:t xml:space="preserve">, </w:t>
            </w:r>
            <w:r>
              <w:fldChar w:fldCharType="begin"/>
            </w:r>
            <w:r>
              <w:instrText xml:space="preserve"> REF _Ref_6b205f7c8d500555449eac779ef92d96_11 \n \h </w:instrText>
            </w:r>
            <w:r>
              <w:fldChar w:fldCharType="separate"/>
            </w:r>
            <w:r>
              <w:t>10.4.5.2.9</w:t>
            </w:r>
            <w:r>
              <w:fldChar w:fldCharType="end"/>
            </w:r>
            <w:r>
              <w:t xml:space="preserve"> en </w:t>
            </w:r>
            <w:r>
              <w:fldChar w:fldCharType="begin"/>
            </w:r>
            <w:r>
              <w:instrText xml:space="preserve"> REF _Ref_6b205f7c8d500555449eac779ef92d96_12 \n \h </w:instrText>
            </w:r>
            <w:r>
              <w:fldChar w:fldCharType="separate"/>
            </w:r>
            <w:r>
              <w:t>10.4.5.2.10</w:t>
            </w:r>
            <w:r>
              <w:fldChar w:fldCharType="end"/>
            </w:r>
            <w:r>
              <w:t xml:space="preserve"> verwijzingen naar TPOD voorbereidingsbesluit toegevoegd </w:t>
            </w:r>
            <w:commentRangeEnd w:id="1754"/>
            <w:r>
              <w:rPr>
                <w:rStyle w:val="Verwijzingopmerking"/>
              </w:rPr>
              <w:commentReference w:id="1754"/>
            </w:r>
          </w:p>
        </w:tc>
      </w:tr>
      <w:tr w:rsidR="0066472A" w:rsidRPr="00B26823" w14:paraId="6874AA12" w14:textId="77777777" w:rsidTr="00D92254">
        <w:tc>
          <w:tcPr>
            <w:tcW w:w="566" w:type="pct"/>
          </w:tcPr>
          <w:p w14:paraId="7198BA2F" w14:textId="77777777" w:rsidR="0066472A" w:rsidRPr="006163BA" w:rsidRDefault="0066472A" w:rsidP="00D92254">
            <w:r w:rsidRPr="007832F2">
              <w:lastRenderedPageBreak/>
              <w:t>2.1.2</w:t>
            </w:r>
          </w:p>
        </w:tc>
        <w:tc>
          <w:tcPr>
            <w:tcW w:w="766" w:type="pct"/>
          </w:tcPr>
          <w:p w14:paraId="0B2B8800" w14:textId="77777777" w:rsidR="0066472A" w:rsidRPr="00EB52AE" w:rsidRDefault="0066472A" w:rsidP="00D92254">
            <w:r w:rsidRPr="007832F2">
              <w:t>2023-04-07</w:t>
            </w:r>
          </w:p>
        </w:tc>
        <w:tc>
          <w:tcPr>
            <w:tcW w:w="3668" w:type="pct"/>
          </w:tcPr>
          <w:p w14:paraId="200D2345" w14:textId="77777777" w:rsidR="0066472A" w:rsidRDefault="0066472A" w:rsidP="00D92254">
            <w:r>
              <w:t xml:space="preserve">Hoofdstuk </w:t>
            </w:r>
            <w:r>
              <w:fldChar w:fldCharType="begin"/>
            </w:r>
            <w:r>
              <w:instrText xml:space="preserve"> REF _Ref_69af79ae48b2bc1bdc748526b28ffd97_1 \n \h </w:instrText>
            </w:r>
            <w:r>
              <w:fldChar w:fldCharType="separate"/>
            </w:r>
            <w:r>
              <w:t>2</w:t>
            </w:r>
            <w:r>
              <w:fldChar w:fldCharType="end"/>
            </w:r>
            <w:r>
              <w:t xml:space="preserve"> Inhoudelijke aspecten van de reactieve interventie</w:t>
            </w:r>
          </w:p>
          <w:p w14:paraId="330EDB8B" w14:textId="77777777" w:rsidR="0066472A" w:rsidRDefault="0066472A" w:rsidP="00D92254">
            <w:pPr>
              <w:pStyle w:val="Opsommingtekens1"/>
            </w:pPr>
            <w:r>
              <w:t xml:space="preserve">In de paragrafen </w:t>
            </w:r>
            <w:r>
              <w:fldChar w:fldCharType="begin"/>
            </w:r>
            <w:r>
              <w:instrText xml:space="preserve"> REF _Ref_d22fd847d428484a38ae09856f4e1b75_1 \n \h </w:instrText>
            </w:r>
            <w:r>
              <w:fldChar w:fldCharType="separate"/>
            </w:r>
            <w:r>
              <w:t>2.1</w:t>
            </w:r>
            <w:r>
              <w:fldChar w:fldCharType="end"/>
            </w:r>
            <w:r>
              <w:t xml:space="preserve"> tot en met </w:t>
            </w:r>
            <w:r>
              <w:fldChar w:fldCharType="begin"/>
            </w:r>
            <w:r>
              <w:instrText xml:space="preserve"> REF _Ref_e00b19da575d37a38585030cfbdf0000_1 \n \h </w:instrText>
            </w:r>
            <w:r>
              <w:fldChar w:fldCharType="separate"/>
            </w:r>
            <w:r>
              <w:t>2.3</w:t>
            </w:r>
            <w:r>
              <w:fldChar w:fldCharType="end"/>
            </w:r>
            <w:r>
              <w:t xml:space="preserve"> enkele tekstuele correcties en verbeteringen aangebracht</w:t>
            </w:r>
          </w:p>
          <w:p w14:paraId="5C09364A" w14:textId="77777777" w:rsidR="0066472A" w:rsidRDefault="0066472A" w:rsidP="00D92254">
            <w:pPr>
              <w:pStyle w:val="Opsommingtekens1"/>
            </w:pPr>
            <w:r>
              <w:t xml:space="preserve">Paragraaf </w:t>
            </w:r>
            <w:r>
              <w:fldChar w:fldCharType="begin"/>
            </w:r>
            <w:r>
              <w:instrText xml:space="preserve"> REF _Ref_05267716367eb7e1c9f7cafdd967df79_1 \n \h </w:instrText>
            </w:r>
            <w:r>
              <w:fldChar w:fldCharType="separate"/>
            </w:r>
            <w:r>
              <w:t>2.4</w:t>
            </w:r>
            <w:r>
              <w:fldChar w:fldCharType="end"/>
            </w:r>
            <w:r>
              <w:t xml:space="preserve"> </w:t>
            </w:r>
            <w:r w:rsidRPr="00DF585A">
              <w:t>Wijziging van het omgevingsplan door de reactieve interventie: meervoudig bronhouderschap</w:t>
            </w:r>
            <w:r>
              <w:t xml:space="preserve"> herschreven om de werking van de reactieve interventie en de toepassing van het tijdelijk regelingdeel als technische uitvoering van het meervoudig bronhouderschap duidelijker uit te laten komen. De rolverdeling tussen provincie en gemeente is gelijk gebleven</w:t>
            </w:r>
          </w:p>
        </w:tc>
      </w:tr>
      <w:tr w:rsidR="0066472A" w:rsidRPr="00B26823" w14:paraId="21DE40B1" w14:textId="77777777" w:rsidTr="00D92254">
        <w:tc>
          <w:tcPr>
            <w:tcW w:w="566" w:type="pct"/>
          </w:tcPr>
          <w:p w14:paraId="5EAD51AC" w14:textId="77777777" w:rsidR="0066472A" w:rsidRPr="006163BA" w:rsidRDefault="0066472A" w:rsidP="00D92254">
            <w:r w:rsidRPr="007832F2">
              <w:t>2.1.2</w:t>
            </w:r>
          </w:p>
        </w:tc>
        <w:tc>
          <w:tcPr>
            <w:tcW w:w="766" w:type="pct"/>
          </w:tcPr>
          <w:p w14:paraId="3A232B38" w14:textId="77777777" w:rsidR="0066472A" w:rsidRPr="00EB52AE" w:rsidRDefault="0066472A" w:rsidP="00D92254">
            <w:r w:rsidRPr="007832F2">
              <w:t>2023-04-07</w:t>
            </w:r>
          </w:p>
        </w:tc>
        <w:tc>
          <w:tcPr>
            <w:tcW w:w="3668" w:type="pct"/>
          </w:tcPr>
          <w:p w14:paraId="723DE738" w14:textId="77777777" w:rsidR="0066472A" w:rsidRDefault="0066472A" w:rsidP="00D92254">
            <w:r>
              <w:t xml:space="preserve">Paragraaf </w:t>
            </w:r>
            <w:r>
              <w:fldChar w:fldCharType="begin"/>
            </w:r>
            <w:r>
              <w:instrText xml:space="preserve"> REF _Ref_2138565df45947f63192cccec8a5498f_1 \n \h </w:instrText>
            </w:r>
            <w:r>
              <w:fldChar w:fldCharType="separate"/>
            </w:r>
            <w:r>
              <w:t>3.5</w:t>
            </w:r>
            <w:r>
              <w:fldChar w:fldCharType="end"/>
            </w:r>
            <w:r>
              <w:t xml:space="preserve"> Waardelijsten</w:t>
            </w:r>
          </w:p>
          <w:p w14:paraId="4BDC546A" w14:textId="77777777" w:rsidR="0066472A" w:rsidRDefault="0066472A" w:rsidP="00D92254">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5E9F5720" w14:textId="77777777" w:rsidR="0066472A" w:rsidRDefault="0066472A" w:rsidP="00D92254">
            <w:pPr>
              <w:pStyle w:val="Opsommingtekens1"/>
            </w:pPr>
            <w:r>
              <w:t xml:space="preserve">Daar waar in hoofdstuk </w:t>
            </w:r>
            <w:r>
              <w:fldChar w:fldCharType="begin"/>
            </w:r>
            <w:r>
              <w:instrText xml:space="preserve"> REF _Ref_af049c32bdf7e085db4589b9946ad452_1 \n \h </w:instrText>
            </w:r>
            <w:r>
              <w:fldChar w:fldCharType="separate"/>
            </w:r>
            <w:r>
              <w:t>7</w:t>
            </w:r>
            <w:r>
              <w:fldChar w:fldCharType="end"/>
            </w:r>
            <w:r>
              <w:t xml:space="preserve"> werd aangegeven of een waardelijst limitatief dan wel uitbreidbaar was, is die kwalificatie geschrapt.</w:t>
            </w:r>
          </w:p>
        </w:tc>
      </w:tr>
      <w:tr w:rsidR="0066472A" w:rsidRPr="00B26823" w14:paraId="51F94454" w14:textId="77777777" w:rsidTr="00D92254">
        <w:tc>
          <w:tcPr>
            <w:tcW w:w="566" w:type="pct"/>
          </w:tcPr>
          <w:p w14:paraId="66648683" w14:textId="77777777" w:rsidR="0066472A" w:rsidRPr="006163BA" w:rsidRDefault="0066472A" w:rsidP="00D92254">
            <w:r w:rsidRPr="007832F2">
              <w:t>2.1.2</w:t>
            </w:r>
          </w:p>
        </w:tc>
        <w:tc>
          <w:tcPr>
            <w:tcW w:w="766" w:type="pct"/>
          </w:tcPr>
          <w:p w14:paraId="398942FB" w14:textId="77777777" w:rsidR="0066472A" w:rsidRPr="00EB52AE" w:rsidRDefault="0066472A" w:rsidP="00D92254">
            <w:r w:rsidRPr="007832F2">
              <w:t>2023-04-07</w:t>
            </w:r>
          </w:p>
        </w:tc>
        <w:tc>
          <w:tcPr>
            <w:tcW w:w="3668" w:type="pct"/>
          </w:tcPr>
          <w:p w14:paraId="61DB6688" w14:textId="77777777" w:rsidR="0066472A" w:rsidRDefault="0066472A" w:rsidP="00D92254">
            <w:r>
              <w:t xml:space="preserve">Paragraaf </w:t>
            </w:r>
            <w:r>
              <w:fldChar w:fldCharType="begin"/>
            </w:r>
            <w:r>
              <w:instrText xml:space="preserve"> REF _Ref_51192ef317f9318055a2161f86d7bc02_2 \n \h </w:instrText>
            </w:r>
            <w:r>
              <w:fldChar w:fldCharType="separate"/>
            </w:r>
            <w:r>
              <w:t>7.18.1</w:t>
            </w:r>
            <w:r>
              <w:fldChar w:fldCharType="end"/>
            </w:r>
            <w:r>
              <w:t xml:space="preserve"> Toelichting op de toepassing bij objecttype Regelingsgebied</w:t>
            </w:r>
          </w:p>
          <w:p w14:paraId="38F956F5" w14:textId="77777777" w:rsidR="0066472A" w:rsidRDefault="0066472A" w:rsidP="00D92254">
            <w:pPr>
              <w:pStyle w:val="Opsommingtekens1"/>
            </w:pPr>
            <w:r>
              <w:t>Uitleg toegevoegd over het Regelingsgebied wanneer in omgevingsplan of waterschapsverordening een bodembeheergebied wordt aangewezen dat deels buiten het ambtsgebied ligt</w:t>
            </w:r>
          </w:p>
          <w:p w14:paraId="5089CFE4" w14:textId="77777777" w:rsidR="0066472A" w:rsidRDefault="0066472A" w:rsidP="00D92254">
            <w:pPr>
              <w:pStyle w:val="Opsommingtekens1"/>
            </w:pPr>
            <w:r>
              <w:t xml:space="preserve">De toelichting over de relatie </w:t>
            </w:r>
            <w:r w:rsidRPr="00D76BEB">
              <w:t>Regelingsgebied</w:t>
            </w:r>
            <w:r>
              <w:t xml:space="preserve"> –</w:t>
            </w:r>
            <w:r w:rsidRPr="00D76BEB">
              <w:t xml:space="preserve"> Locatie</w:t>
            </w:r>
            <w:r>
              <w:t xml:space="preserve"> -</w:t>
            </w:r>
            <w:r w:rsidRPr="00D76BEB">
              <w:t xml:space="preserve"> GIO </w:t>
            </w:r>
            <w:r>
              <w:t>–</w:t>
            </w:r>
            <w:r w:rsidRPr="00D76BEB">
              <w:t xml:space="preserve"> tekst</w:t>
            </w:r>
            <w:r>
              <w:t xml:space="preserve"> aangevuld met die situaties wanneer het Regelingsgebied anders is dan het ambtsgebied</w:t>
            </w:r>
          </w:p>
        </w:tc>
      </w:tr>
      <w:tr w:rsidR="0066472A" w:rsidRPr="00B26823" w14:paraId="52B23D80" w14:textId="77777777" w:rsidTr="00D92254">
        <w:tc>
          <w:tcPr>
            <w:tcW w:w="566" w:type="pct"/>
          </w:tcPr>
          <w:p w14:paraId="62BF36EF" w14:textId="77777777" w:rsidR="0066472A" w:rsidRPr="006163BA" w:rsidRDefault="0066472A" w:rsidP="00D92254">
            <w:r w:rsidRPr="007832F2">
              <w:t>2.1.2</w:t>
            </w:r>
          </w:p>
        </w:tc>
        <w:tc>
          <w:tcPr>
            <w:tcW w:w="766" w:type="pct"/>
          </w:tcPr>
          <w:p w14:paraId="5CAB68A8" w14:textId="77777777" w:rsidR="0066472A" w:rsidRPr="00EB52AE" w:rsidRDefault="0066472A" w:rsidP="00D92254">
            <w:r w:rsidRPr="007832F2">
              <w:t>2023-04-07</w:t>
            </w:r>
          </w:p>
        </w:tc>
        <w:tc>
          <w:tcPr>
            <w:tcW w:w="3668" w:type="pct"/>
          </w:tcPr>
          <w:p w14:paraId="36DADC35" w14:textId="77777777" w:rsidR="0066472A" w:rsidRDefault="0066472A" w:rsidP="00D92254">
            <w:r>
              <w:t xml:space="preserve">Paragraaf </w:t>
            </w:r>
            <w:r>
              <w:fldChar w:fldCharType="begin"/>
            </w:r>
            <w:r>
              <w:instrText xml:space="preserve"> REF _Ref123304993 \n \h </w:instrText>
            </w:r>
            <w:r>
              <w:fldChar w:fldCharType="separate"/>
            </w:r>
            <w:r>
              <w:rPr>
                <w:b/>
                <w:bCs/>
              </w:rPr>
              <w:t>Fout! Verwijzingsbron niet gevonden.</w:t>
            </w:r>
            <w:r>
              <w:fldChar w:fldCharType="end"/>
            </w:r>
            <w:r>
              <w:t xml:space="preserve"> Intrekken &amp; vervangen (als alternatieve wijzigingsmethode)</w:t>
            </w:r>
          </w:p>
          <w:p w14:paraId="053EBBAB" w14:textId="77777777" w:rsidR="0066472A" w:rsidRDefault="0066472A" w:rsidP="00D92254">
            <w:pPr>
              <w:pStyle w:val="Opsommingtekens1"/>
            </w:pPr>
            <w:r>
              <w:t xml:space="preserve">Tekst van deze paragraaf vervangen door melding dat uiterlijk 1 oktober 2023 de </w:t>
            </w:r>
            <w:r w:rsidRPr="007E4507">
              <w:t>wijzigingsmethode Intrekken &amp; vervangen als alternatief voor renvooi niet meer toegestaan</w:t>
            </w:r>
            <w:r>
              <w:t xml:space="preserve"> is</w:t>
            </w:r>
          </w:p>
        </w:tc>
      </w:tr>
      <w:tr w:rsidR="0066472A" w:rsidRPr="00B26823" w14:paraId="0272EC31" w14:textId="77777777" w:rsidTr="00D92254">
        <w:tc>
          <w:tcPr>
            <w:tcW w:w="566" w:type="pct"/>
          </w:tcPr>
          <w:p w14:paraId="1AEE420D" w14:textId="77777777" w:rsidR="0066472A" w:rsidRPr="006163BA" w:rsidRDefault="0066472A" w:rsidP="00D92254">
            <w:r w:rsidRPr="007832F2">
              <w:t>2.1.2</w:t>
            </w:r>
          </w:p>
        </w:tc>
        <w:tc>
          <w:tcPr>
            <w:tcW w:w="766" w:type="pct"/>
          </w:tcPr>
          <w:p w14:paraId="4168AB70" w14:textId="77777777" w:rsidR="0066472A" w:rsidRPr="00EB52AE" w:rsidRDefault="0066472A" w:rsidP="00D92254">
            <w:r w:rsidRPr="007832F2">
              <w:t>2023-04-07</w:t>
            </w:r>
          </w:p>
        </w:tc>
        <w:tc>
          <w:tcPr>
            <w:tcW w:w="3668" w:type="pct"/>
          </w:tcPr>
          <w:p w14:paraId="6785C2CC" w14:textId="77777777" w:rsidR="0066472A" w:rsidRDefault="0066472A" w:rsidP="00D92254">
            <w:commentRangeStart w:id="1755"/>
            <w:r>
              <w:t xml:space="preserve">Hoofdstuk </w:t>
            </w:r>
            <w:r>
              <w:fldChar w:fldCharType="begin"/>
            </w:r>
            <w:r>
              <w:instrText xml:space="preserve"> REF _Ref_5685f742f4008b6b9f0f00ba05ece6a1_1 \n \h </w:instrText>
            </w:r>
            <w:r>
              <w:fldChar w:fldCharType="separate"/>
            </w:r>
            <w:r>
              <w:t>11</w:t>
            </w:r>
            <w:r>
              <w:fldChar w:fldCharType="end"/>
            </w:r>
            <w:r>
              <w:t xml:space="preserve"> Rectificatie en Revisie</w:t>
            </w:r>
          </w:p>
          <w:p w14:paraId="118F0785" w14:textId="77777777" w:rsidR="0066472A" w:rsidRDefault="0066472A" w:rsidP="00D92254">
            <w:pPr>
              <w:pStyle w:val="Opsommingtekens1"/>
            </w:pPr>
            <w:r>
              <w:t>Hoofdstuk is toegevoegd</w:t>
            </w:r>
          </w:p>
          <w:p w14:paraId="37203303" w14:textId="77777777" w:rsidR="0066472A" w:rsidRDefault="0066472A" w:rsidP="00D92254">
            <w:pPr>
              <w:pStyle w:val="Opsommingtekens1"/>
            </w:pPr>
            <w:r>
              <w:t xml:space="preserve">In Paragraaf </w:t>
            </w:r>
            <w:r>
              <w:fldChar w:fldCharType="begin"/>
            </w:r>
            <w:r>
              <w:instrText xml:space="preserve"> REF _Ref_053130a6a5eba699b19b8e32772120e5_1 \n \h </w:instrText>
            </w:r>
            <w:r>
              <w:fldChar w:fldCharType="separate"/>
            </w:r>
            <w:r>
              <w:t>11.1</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6951CEAF" w14:textId="77777777" w:rsidR="0066472A" w:rsidRDefault="0066472A" w:rsidP="00D92254">
            <w:pPr>
              <w:pStyle w:val="Opsommingtekens1"/>
            </w:pPr>
            <w:r>
              <w:t xml:space="preserve">Paragraaf </w:t>
            </w:r>
            <w:r>
              <w:fldChar w:fldCharType="begin"/>
            </w:r>
            <w:r>
              <w:instrText xml:space="preserve"> REF _Ref_c8886d2a2aa134da5eeed3deb6009bcd_1 \n \h </w:instrText>
            </w:r>
            <w:r>
              <w:fldChar w:fldCharType="separate"/>
            </w:r>
            <w:r>
              <w:t>11.2</w:t>
            </w:r>
            <w:r>
              <w:fldChar w:fldCharType="end"/>
            </w:r>
            <w:r>
              <w:t xml:space="preserve"> Revisie is vast als gereserveerde paragraaf toegevoegd</w:t>
            </w:r>
            <w:commentRangeEnd w:id="1755"/>
            <w:r>
              <w:rPr>
                <w:rStyle w:val="Verwijzingopmerking"/>
              </w:rPr>
              <w:commentReference w:id="1755"/>
            </w:r>
          </w:p>
        </w:tc>
      </w:tr>
    </w:tbl>
    <w:p w14:paraId="6B22C1C5" w14:textId="77777777" w:rsidR="0066472A" w:rsidRDefault="0066472A">
      <w:pPr>
        <w:spacing w:line="240" w:lineRule="auto"/>
        <w:rPr>
          <w:rFonts w:ascii="Times New Roman" w:hAnsi="Times New Roman"/>
          <w:sz w:val="20"/>
          <w:szCs w:val="20"/>
        </w:rPr>
      </w:pPr>
    </w:p>
    <w:sectPr w:rsidR="0066472A"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