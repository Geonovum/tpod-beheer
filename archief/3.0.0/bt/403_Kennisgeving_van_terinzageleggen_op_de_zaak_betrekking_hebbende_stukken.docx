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328C" w14:textId="77777777" w:rsidR="00440967" w:rsidRDefault="00440967" w:rsidP="00440967">
      <w:pPr>
        <w:pStyle w:val="Kop5"/>
      </w:pPr>
      <w:r>
        <w:t>Kennisgeving van t</w:t>
      </w:r>
      <w:r w:rsidRPr="00313E3A">
        <w:t>erinzageleggen op de zaak betrekking hebbende stukken</w:t>
      </w:r>
    </w:p>
    <w:p w14:paraId="78490E81" w14:textId="311D6D3E" w:rsidR="00440967" w:rsidRDefault="00440967" w:rsidP="00440967">
      <w:r>
        <w:t>Wanneer</w:t>
      </w:r>
      <w:r w:rsidR="00433187">
        <w:t xml:space="preserve"> het waterschap</w:t>
      </w:r>
      <w:r>
        <w:t xml:space="preserve"> er voor kiest om -naast de bekendmaking van het </w:t>
      </w:r>
      <w:r w:rsidR="00433187">
        <w:t xml:space="preserve">besluit tot </w:t>
      </w:r>
      <w:r w:rsidR="00E430B7" w:rsidRPr="00E430B7">
        <w:t xml:space="preserve">vaststelling of </w:t>
      </w:r>
      <w:r w:rsidR="00433187">
        <w:t>wijziging van de waterschapsverordening</w:t>
      </w:r>
      <w:r>
        <w:t xml:space="preserve">- </w:t>
      </w:r>
      <w:r w:rsidRPr="001B2FEF">
        <w:t>op de zaak betrekking hebbende stukken ter inzage te leggen</w:t>
      </w:r>
      <w:r>
        <w:t>, moet</w:t>
      </w:r>
      <w:r w:rsidR="00433187">
        <w:t xml:space="preserve"> het waterschap</w:t>
      </w:r>
      <w:r>
        <w:t xml:space="preserve"> 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25BE6F6A" w14:textId="77777777" w:rsidR="00440967" w:rsidRPr="00EE6AFE" w:rsidRDefault="00440967" w:rsidP="00440967">
      <w:pPr>
        <w:pStyle w:val="Kader"/>
      </w:pPr>
      <w:r w:rsidRPr="00B26823">
        <w:rPr>
          <w:noProof/>
        </w:rPr>
        <w:lastRenderedPageBreak/>
        <mc:AlternateContent>
          <mc:Choice Requires="wps">
            <w:drawing>
              <wp:inline distT="0" distB="0" distL="0" distR="0" wp14:anchorId="61EA7567" wp14:editId="7AA6C9CE">
                <wp:extent cx="5400040" cy="2406360"/>
                <wp:effectExtent l="0" t="0" r="22860" b="10160"/>
                <wp:docPr id="1415576862" name="Tekstvak 14155768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44E2A5ED"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EA7567" id="Tekstvak 1415576862" o:spid="_x0000_s109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Zp6KdMAIAAFsEAAAOAAAAAAAAAAAAAAAAAC4CAABk&#10;cnMvZTJvRG9jLnhtbFBLAQItABQABgAIAAAAIQDKCzcB3AAAAAUBAAAPAAAAAAAAAAAAAAAAAIoE&#10;AABkcnMvZG93bnJldi54bWxQSwUGAAAAAAQABADzAAAAkwUAAAAA&#10;" filled="f" strokeweight=".5pt">
                <v:textbox style="mso-fit-shape-to-text:t">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44E2A5ED"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