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extLst>
                        <a:ext uri="{96DAC541-7B7A-43D3-8B79-37D633B846F1}">
                          <asvg:svgBlip xmlns:asvg="http://schemas.microsoft.com/office/drawing/2016/SVG/main" r:embed="rId127"/>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w:t>
      </w:r>
      <w:r w:rsidRPr="007F28B9">
        <w:lastRenderedPageBreak/>
        <w:t xml:space="preserve">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207F636C"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6" Type="http://schemas.openxmlformats.org/officeDocument/2006/relationships/image" Target="media/image_01db9ff41cf40ae9af4b2ec8cd2eaa2f.png"/><Relationship Id="rId127"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