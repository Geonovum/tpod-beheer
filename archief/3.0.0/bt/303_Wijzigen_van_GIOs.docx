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05BB659E" w:rsidR="00A92620" w:rsidRDefault="00A92620" w:rsidP="00A92620">
      <w:pPr>
        <w:pStyle w:val="Kop3"/>
      </w:pPr>
      <w:bookmarkStart w:id="754" w:name="_Ref_128b912b00316122fdb3b0dba97bf1a9_1"/>
      <w:r w:rsidRPr="00A92620">
        <w:lastRenderedPageBreak/>
        <w:t>Wijzigen van GIO</w:t>
      </w:r>
      <w:r w:rsidR="000D60E7">
        <w:t>’</w:t>
      </w:r>
      <w:r w:rsidRPr="00A92620">
        <w:t>s</w:t>
      </w:r>
      <w:bookmarkEnd w:id="754"/>
    </w:p>
    <w:p w14:paraId="658A685C" w14:textId="15386EF1"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w:t>
      </w:r>
      <w:r w:rsidR="000D60E7">
        <w:t>’</w:t>
      </w:r>
      <w:r w:rsidR="00291C90" w:rsidRPr="000A268A">
        <w:t xml:space="preserve">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3406DE93"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niet mogelijk om GIO</w:t>
      </w:r>
      <w:r w:rsidR="000D60E7">
        <w:t>’</w:t>
      </w:r>
      <w:r w:rsidR="008A09EF" w:rsidRPr="000A268A">
        <w:t xml:space="preserve">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w:t>
      </w:r>
      <w:r w:rsidR="000D60E7">
        <w:t>’</w:t>
      </w:r>
      <w:r w:rsidR="00B17054" w:rsidRPr="000A268A">
        <w:t>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_Ref_128b912b00316122fdb3b0dba97bf1a9_2 \n \h </w:instrText>
      </w:r>
      <w:r w:rsidR="00767B3C">
        <w:fldChar w:fldCharType="separate"/>
      </w:r>
      <w:r w:rsidR="002D10A5">
        <w:t>Figuur 92</w:t>
      </w:r>
      <w:r w:rsidR="00767B3C">
        <w:fldChar w:fldCharType="end"/>
      </w:r>
      <w:r w:rsidR="00767B3C">
        <w:t xml:space="preserve"> laat een voorbeeld van zo</w:t>
      </w:r>
      <w:r w:rsidR="000D60E7">
        <w:t>’</w:t>
      </w:r>
      <w:r w:rsidR="00767B3C">
        <w:t>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756" w:name="_Ref_128b912b00316122fdb3b0dba97bf1a9_2"/>
      <w:r>
        <w:t xml:space="preserve">Voorbeeld kaartje ter illustratie van </w:t>
      </w:r>
      <w:r w:rsidR="00BA00D5">
        <w:t>wijziging</w:t>
      </w:r>
      <w:r>
        <w:t xml:space="preserve"> GIO</w:t>
      </w:r>
      <w:bookmarkEnd w:id="75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1"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