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635" w:name="_Ref_d9c30e3b15d4e1fddbf9d5192a0cd2e9_1"/>
      <w:r w:rsidRPr="00C867F3">
        <w:t>Weergave op de kaart</w:t>
      </w:r>
      <w:bookmarkEnd w:id="635"/>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