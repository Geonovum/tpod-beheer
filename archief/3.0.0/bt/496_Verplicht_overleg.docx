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50B3" w14:textId="25DD5EF0" w:rsidR="00AC093D" w:rsidRPr="001C2C3F" w:rsidRDefault="004A0F59" w:rsidP="00AC093D">
      <w:pPr>
        <w:pStyle w:val="Kop5"/>
      </w:pPr>
      <w:bookmarkStart w:id="1573" w:name="_Ref_823ee1d4b9699919f4fe45c1aac8ef5f_1"/>
      <w:r>
        <w:t>V</w:t>
      </w:r>
      <w:r w:rsidR="007A68C6">
        <w:t xml:space="preserve">erplicht </w:t>
      </w:r>
      <w:r>
        <w:t>overleg</w:t>
      </w:r>
      <w:bookmarkEnd w:id="1573"/>
    </w:p>
    <w:p w14:paraId="65B99707" w14:textId="46E21D7F" w:rsidR="00AC093D" w:rsidRDefault="00883706" w:rsidP="00AC093D">
      <w:pPr>
        <w:pStyle w:val="Figuur"/>
      </w:pPr>
      <w:r>
        <w:rPr>
          <w:noProof/>
        </w:rPr>
        <w:drawing>
          <wp:inline distT="0" distB="0" distL="0" distR="0" wp14:anchorId="6B92697A" wp14:editId="76BA209E">
            <wp:extent cx="4065083" cy="771525"/>
            <wp:effectExtent l="0" t="0" r="0" b="0"/>
            <wp:docPr id="1130663330" name="Afbeelding 1130663330"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63330" name="Afbeelding 5" descr="Afbeelding met tekst, schermopname, Lettertype, Elektrisch blauw&#10;&#10;Automatisch gegenereerde beschrijving"/>
                    <pic:cNvPicPr/>
                  </pic:nvPicPr>
                  <pic:blipFill>
                    <a:blip r:embed="rId173"/>
                    <a:stretch>
                      <a:fillRect/>
                    </a:stretch>
                  </pic:blipFill>
                  <pic:spPr>
                    <a:xfrm>
                      <a:off x="0" y="0"/>
                      <a:ext cx="4149393" cy="787527"/>
                    </a:xfrm>
                    <a:prstGeom prst="rect">
                      <a:avLst/>
                    </a:prstGeom>
                  </pic:spPr>
                </pic:pic>
              </a:graphicData>
            </a:graphic>
          </wp:inline>
        </w:drawing>
      </w:r>
    </w:p>
    <w:p w14:paraId="1BE3C3A2" w14:textId="13C0CE3D" w:rsidR="00AC093D" w:rsidRPr="004556D5" w:rsidRDefault="00AC093D" w:rsidP="00AC093D">
      <w:pPr>
        <w:pStyle w:val="Figuurbijschrift"/>
      </w:pPr>
      <w:r w:rsidRPr="00AA08CF">
        <w:tab/>
        <w:t xml:space="preserve">Voorbereidingsfase in de procedure van de </w:t>
      </w:r>
      <w:r w:rsidR="008C73F0">
        <w:t>instructie</w:t>
      </w:r>
    </w:p>
    <w:p w14:paraId="5E95EF07" w14:textId="5A0EEEEA" w:rsidR="00CD3D70" w:rsidRDefault="00CD3D70" w:rsidP="00AC093D">
      <w:r>
        <w:t xml:space="preserve">GS respectievelijk de betreffende minister moeten, voorafgaand aan het geven van een instructie, </w:t>
      </w:r>
      <w:r w:rsidRPr="0017455B">
        <w:t xml:space="preserve">overleg </w:t>
      </w:r>
      <w:r>
        <w:t xml:space="preserve">voeren </w:t>
      </w:r>
      <w:r w:rsidRPr="0017455B">
        <w:t>met het bestuursorgaan waaraan de instructie wordt gegeven</w:t>
      </w:r>
      <w:r>
        <w:rPr>
          <w:rStyle w:val="Voetnootmarkering"/>
        </w:rPr>
        <w:footnoteReference w:id="446"/>
      </w:r>
      <w:r w:rsidRPr="0017455B">
        <w:t>.</w:t>
      </w:r>
      <w:r>
        <w:t xml:space="preserve"> </w:t>
      </w:r>
      <w:r>
        <w:lastRenderedPageBreak/>
        <w:t>V</w:t>
      </w:r>
      <w:r w:rsidRPr="00581490">
        <w:t xml:space="preserve">oor dit overleg </w:t>
      </w:r>
      <w:r>
        <w:t>gelden geen vormvereisten: het kan bijvoorbeeld worden gevoerd in de vorm van een telefoongesprek, een bespreekpunt tijdens een vergadering of een briefwisseling. De STOP/TPOD-standaard is op dit overleg niet van toepassing.</w:t>
      </w:r>
    </w:p>
    <w:p w14:paraId="7A40937F" w14:textId="77777777" w:rsidR="00B22DDC" w:rsidRDefault="00B22DDC" w:rsidP="00AC093D"/>
    <w:p w14:paraId="4E4C4A06" w14:textId="13BA7575" w:rsidR="001863EE" w:rsidRDefault="001863EE" w:rsidP="00AC093D">
      <w:r>
        <w:t>M</w:t>
      </w:r>
      <w:r w:rsidRPr="001863EE">
        <w:t>et het oog op de voorbereiding van een</w:t>
      </w:r>
      <w:r>
        <w:t xml:space="preserve"> </w:t>
      </w:r>
      <w:r w:rsidRPr="001863EE">
        <w:t>instructie</w:t>
      </w:r>
      <w:r>
        <w:t xml:space="preserve">, </w:t>
      </w:r>
      <w:r w:rsidRPr="001863EE">
        <w:t>gericht op het stellen van regels in het omgevingsplan</w:t>
      </w:r>
      <w:r w:rsidR="007F3965">
        <w:t>, kunnen p</w:t>
      </w:r>
      <w:r w:rsidR="007F3965" w:rsidRPr="007F3965">
        <w:t>rovinciale staten</w:t>
      </w:r>
      <w:r w:rsidR="007F3965">
        <w:t xml:space="preserve"> respectievelijk de minister die het aangaat </w:t>
      </w:r>
      <w:r w:rsidR="00AA7516" w:rsidRPr="00AA7516">
        <w:t>voor een locatie een voorbereidingsbesluit nemen</w:t>
      </w:r>
      <w:r w:rsidR="000140DC">
        <w:rPr>
          <w:rStyle w:val="Voetnootmarkering"/>
        </w:rPr>
        <w:footnoteReference w:id="447"/>
      </w:r>
      <w:r w:rsidR="00AA7516">
        <w:t xml:space="preserve">. Zie hiervoor verder het </w:t>
      </w:r>
      <w:r w:rsidR="000140DC">
        <w:t>TPOD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3" Type="http://schemas.openxmlformats.org/officeDocument/2006/relationships/image" Target="media/image_3628d9d4c639b6b35806fbb18219996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