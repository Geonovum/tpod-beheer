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72A1" w14:textId="77777777" w:rsidR="00713915" w:rsidRPr="00F03DD9" w:rsidRDefault="00713915" w:rsidP="00713915">
      <w:pPr>
        <w:pStyle w:val="Kop5"/>
      </w:pPr>
      <w:bookmarkStart w:id="216" w:name="_Ref_57d1b237ec49070f1d66fde313134573_1"/>
      <w:bookmarkStart w:id="217" w:name="_Ref_57d1b237ec49070f1d66fde313134573_2"/>
      <w:r w:rsidRPr="00F03DD9">
        <w:t>Regeling</w:t>
      </w:r>
      <w:bookmarkEnd w:id="216"/>
      <w:r>
        <w:t>Klassiek als model voor de initiële en de geconsolideerde versie van de Regeling</w:t>
      </w:r>
      <w:bookmarkEnd w:id="217"/>
    </w:p>
    <w:p w14:paraId="254BFF35" w14:textId="2DDFC69E" w:rsidR="00030D6F" w:rsidRDefault="00713915" w:rsidP="00713915">
      <w:r>
        <w:t>RegelingKlassiek heeft twee verschijningsvormen:</w:t>
      </w:r>
    </w:p>
    <w:p w14:paraId="63D1AE91" w14:textId="6F8A6B51" w:rsidR="00713915" w:rsidRDefault="00713915" w:rsidP="00713915">
      <w:pPr>
        <w:pStyle w:val="Opsommingtekens1"/>
      </w:pPr>
      <w:r w:rsidRPr="00A603C7">
        <w:t xml:space="preserve">RegelingKlassiek </w:t>
      </w:r>
      <w:r>
        <w:t>als model voor een regeling conform het klassieke model, dat geldt voor de initiële regeling en de geconsolideerde versie van de klassieke regeling;</w:t>
      </w:r>
    </w:p>
    <w:p w14:paraId="7E22DA79" w14:textId="77777777" w:rsidR="00713915" w:rsidRDefault="00713915" w:rsidP="00713915">
      <w:pPr>
        <w:pStyle w:val="Opsommingtekens1"/>
      </w:pPr>
      <w:r w:rsidRPr="00797F1F">
        <w:t xml:space="preserve">RegelingKlassiek </w:t>
      </w:r>
      <w:r>
        <w:t xml:space="preserve">als onderdeel van een </w:t>
      </w:r>
      <w:r w:rsidRPr="00BE3E19">
        <w:t xml:space="preserve">BesluitKlassiek </w:t>
      </w:r>
      <w:r>
        <w:t>in het geval van een wijzigingsbesluit waarmee een klassieke regeling wordt gewijzigd.</w:t>
      </w:r>
    </w:p>
    <w:p w14:paraId="1A244015" w14:textId="2E7E457F" w:rsidR="00713915" w:rsidRDefault="00713915" w:rsidP="00713915">
      <w:r>
        <w:t xml:space="preserve">Deze toepassingen leiden tot twee </w:t>
      </w:r>
      <w:r w:rsidR="00AC3F77">
        <w:t xml:space="preserve">enigszins </w:t>
      </w:r>
      <w:r>
        <w:t xml:space="preserve">uiteenlopende verschijningsvormen. Omwille van de overzichtelijkheid zijn ze in twee afzonderlijke paragrafen beschreven. </w:t>
      </w:r>
      <w:r w:rsidR="00F63150">
        <w:t>In p</w:t>
      </w:r>
      <w:r>
        <w:t xml:space="preserve">aragraaf </w:t>
      </w:r>
      <w:r w:rsidRPr="00863F41">
        <w:rPr>
          <w:rStyle w:val="Verwijzing"/>
        </w:rPr>
        <w:fldChar w:fldCharType="begin"/>
      </w:r>
      <w:r w:rsidRPr="00863F41">
        <w:rPr>
          <w:rStyle w:val="Verwijzing"/>
        </w:rPr>
        <w:instrText xml:space="preserve"> REF _Ref_8bf7885ece0c9f7221495fb6605ae926_1 \r \h </w:instrText>
      </w:r>
      <w:r w:rsidRPr="00863F41">
        <w:rPr>
          <w:rStyle w:val="Verwijzing"/>
        </w:rPr>
      </w:r>
      <w:r w:rsidRPr="00863F41">
        <w:rPr>
          <w:rStyle w:val="Verwijzing"/>
        </w:rPr>
        <w:fldChar w:fldCharType="separate"/>
      </w:r>
      <w:r w:rsidR="00C235A5">
        <w:rPr>
          <w:rStyle w:val="Verwijzing"/>
        </w:rPr>
        <w:t>4.7.2.3</w:t>
      </w:r>
      <w:r w:rsidRPr="00863F41">
        <w:rPr>
          <w:rStyle w:val="Verwijzing"/>
        </w:rPr>
        <w:fldChar w:fldCharType="end"/>
      </w:r>
      <w:r>
        <w:t xml:space="preserve"> </w:t>
      </w:r>
      <w:r w:rsidR="00F63150">
        <w:t xml:space="preserve">wordt </w:t>
      </w:r>
      <w:r w:rsidR="00D93F34">
        <w:t xml:space="preserve">beschreven </w:t>
      </w:r>
      <w:r>
        <w:t xml:space="preserve">hoe </w:t>
      </w:r>
      <w:r w:rsidRPr="00CD5993">
        <w:t>RegelingKlassiek</w:t>
      </w:r>
      <w:r>
        <w:t xml:space="preserve"> moet worden toegepast als het onderdeel is van een wijzigingsbesluit.</w:t>
      </w:r>
      <w:r w:rsidR="00FE42A4">
        <w:t xml:space="preserve"> </w:t>
      </w:r>
      <w:r w:rsidR="00FE42A4" w:rsidRPr="00FE42A4">
        <w:t>De onderhavige paragraaf beschrijft RegelingKlassiek als model voor een (initiële of geconsolideerde) regeling conform het klassieke model.</w:t>
      </w:r>
    </w:p>
    <w:p w14:paraId="7BBB1D4C" w14:textId="77777777" w:rsidR="00713915" w:rsidRDefault="00713915" w:rsidP="00713915"/>
    <w:p w14:paraId="6AAB2187" w14:textId="262BD298" w:rsidR="00030D6F" w:rsidRDefault="00713915" w:rsidP="00713915">
      <w:r>
        <w:t xml:space="preserve">In paragraaf </w:t>
      </w:r>
      <w:r w:rsidR="00BE1ACA" w:rsidRPr="00863F41">
        <w:rPr>
          <w:rStyle w:val="Verwijzing"/>
        </w:rPr>
        <w:fldChar w:fldCharType="begin"/>
      </w:r>
      <w:r w:rsidR="00BE1ACA" w:rsidRPr="00863F41">
        <w:rPr>
          <w:rStyle w:val="Verwijzing"/>
        </w:rPr>
        <w:instrText xml:space="preserve"> REF _Ref_57d1b237ec49070f1d66fde313134573_3 \n \h </w:instrText>
      </w:r>
      <w:r w:rsidR="00BE1ACA" w:rsidRPr="00863F41">
        <w:rPr>
          <w:rStyle w:val="Verwijzing"/>
        </w:rPr>
      </w:r>
      <w:r w:rsidR="00BE1ACA" w:rsidRPr="00863F41">
        <w:rPr>
          <w:rStyle w:val="Verwijzing"/>
        </w:rPr>
        <w:fldChar w:fldCharType="separate"/>
      </w:r>
      <w:r w:rsidR="00C235A5">
        <w:rPr>
          <w:rStyle w:val="Verwijzing"/>
        </w:rPr>
        <w:t>4.7.2.2.1</w:t>
      </w:r>
      <w:r w:rsidR="00BE1ACA" w:rsidRPr="00863F41">
        <w:rPr>
          <w:rStyle w:val="Verwijzing"/>
        </w:rPr>
        <w:fldChar w:fldCharType="end"/>
      </w:r>
      <w:r>
        <w:t xml:space="preserve"> is de norm </w:t>
      </w:r>
      <w:r w:rsidRPr="000C7686">
        <w:t xml:space="preserve">vastgelegd </w:t>
      </w:r>
      <w:r>
        <w:t xml:space="preserve">voor het model RegelingKlassiek </w:t>
      </w:r>
      <w:r w:rsidRPr="000C7686">
        <w:t>als model voor een regeling conform het klassieke model</w:t>
      </w:r>
      <w:r>
        <w:t xml:space="preserve">. Dit is het model dat geldt voor zowel </w:t>
      </w:r>
      <w:r w:rsidRPr="007C28D2">
        <w:t xml:space="preserve">de initiële regeling </w:t>
      </w:r>
      <w:r>
        <w:t>als voor</w:t>
      </w:r>
      <w:r w:rsidRPr="007C28D2">
        <w:t xml:space="preserve"> de geconsolideerde versie van de klassieke regeling</w:t>
      </w:r>
      <w:r>
        <w:t xml:space="preserve">. </w:t>
      </w:r>
      <w:r w:rsidRPr="00445966">
        <w:t xml:space="preserve">Beschreven wordt </w:t>
      </w:r>
      <w:r>
        <w:t xml:space="preserve">welke elementen moeten respectievelijk mogen worden gebruikt en hoe vaak kunnen ze voorkomen. Paragraaf </w:t>
      </w:r>
      <w:r w:rsidR="003F611C" w:rsidRPr="00863F41">
        <w:rPr>
          <w:rStyle w:val="Verwijzing"/>
        </w:rPr>
        <w:fldChar w:fldCharType="begin"/>
      </w:r>
      <w:r w:rsidR="003F611C" w:rsidRPr="00863F41">
        <w:rPr>
          <w:rStyle w:val="Verwijzing"/>
        </w:rPr>
        <w:instrText xml:space="preserve"> REF _Ref_57d1b237ec49070f1d66fde313134573_4 \n \h </w:instrText>
      </w:r>
      <w:r w:rsidR="003F611C" w:rsidRPr="00863F41">
        <w:rPr>
          <w:rStyle w:val="Verwijzing"/>
        </w:rPr>
      </w:r>
      <w:r w:rsidR="003F611C" w:rsidRPr="00863F41">
        <w:rPr>
          <w:rStyle w:val="Verwijzing"/>
        </w:rPr>
        <w:fldChar w:fldCharType="separate"/>
      </w:r>
      <w:r w:rsidR="00C235A5">
        <w:rPr>
          <w:rStyle w:val="Verwijzing"/>
        </w:rPr>
        <w:t>4.7.2.2.2</w:t>
      </w:r>
      <w:r w:rsidR="003F611C" w:rsidRPr="00863F41">
        <w:rPr>
          <w:rStyle w:val="Verwijzing"/>
        </w:rPr>
        <w:fldChar w:fldCharType="end"/>
      </w:r>
      <w:r>
        <w:t xml:space="preserve"> geeft een toelichting op de elementen van de Regeling.</w:t>
      </w:r>
    </w:p>
    <w:p w14:paraId="7ED05C19" w14:textId="423225E3" w:rsidR="00713915" w:rsidRDefault="00713915" w:rsidP="00713915">
      <w:r>
        <w:t>Opgemerkt wordt dat de STOP-modellen voor Besluit en Regeling XML-modellen zijn. Met de in de volgende paragrafen genoemde elementen worden dus (STOP-)XML-elementen bedoeld.</w:t>
      </w:r>
    </w:p>
    <w:p w14:paraId="1A6A1C3A" w14:textId="68AC28B4" w:rsidR="00713915" w:rsidRDefault="00713915" w:rsidP="00713915">
      <w:r w:rsidRPr="008B3D11">
        <w:t>Omwille van de leesbaarheid en herkenbaarheid zijn de namen van de ‘hoofdelementen’ vetgedrukt en die van de ‘subelementen’ schuingedrukt. De ‘hoofdelementen’ zijn genummerd om er in de toelichting naar te kunnen verwijzen.</w:t>
      </w:r>
    </w:p>
    <w:p w14:paraId="73C99B55" w14:textId="77777777" w:rsidR="00713915" w:rsidRDefault="00713915" w:rsidP="00713915">
      <w:pPr>
        <w:pStyle w:val="Kop6"/>
      </w:pPr>
      <w:bookmarkStart w:id="219" w:name="_Ref_57d1b237ec49070f1d66fde313134573_3"/>
      <w:r>
        <w:t>Norm</w:t>
      </w:r>
      <w:bookmarkEnd w:id="219"/>
    </w:p>
    <w:p w14:paraId="185909E9" w14:textId="77777777" w:rsidR="00713915" w:rsidRPr="00F03DD9" w:rsidRDefault="00713915" w:rsidP="00713915">
      <w:r w:rsidRPr="00F03DD9">
        <w:t xml:space="preserve">Wanneer voor omgevingsdocumenten met Artikelstructuur gekozen wordt voor het klassieke model is het eindresultaat een </w:t>
      </w:r>
      <w:r w:rsidRPr="009658A4">
        <w:t>(geconsolideerde) Regeling die is opgebouwd overeenkomstig het model</w:t>
      </w:r>
      <w:r w:rsidRPr="00F03DD9">
        <w:t xml:space="preserve"> RegelingKlassiek. Dit model</w:t>
      </w:r>
      <w:r>
        <w:t xml:space="preserve"> wordt uitsluitend </w:t>
      </w:r>
      <w:r w:rsidRPr="00F03DD9">
        <w:t>door het Rijk gebruikt. Regeling</w:t>
      </w:r>
      <w:r>
        <w:t>Klassiek bevat</w:t>
      </w:r>
      <w:r w:rsidRPr="00F03DD9">
        <w:t xml:space="preserve"> de volgende elementen:</w:t>
      </w:r>
    </w:p>
    <w:p w14:paraId="2ADDF734" w14:textId="1396F895" w:rsidR="00713915" w:rsidRPr="00F03DD9" w:rsidRDefault="00713915" w:rsidP="00565925">
      <w:pPr>
        <w:pStyle w:val="Opsommingnummers1"/>
        <w:numPr>
          <w:ilvl w:val="0"/>
          <w:numId w:val="20"/>
        </w:numPr>
      </w:pPr>
      <w:r w:rsidRPr="00D25014">
        <w:rPr>
          <w:b/>
          <w:bCs/>
        </w:rPr>
        <w:lastRenderedPageBreak/>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rsidR="00F673D1">
        <w:t>Verplicht</w:t>
      </w:r>
      <w:r w:rsidR="00F673D1" w:rsidRPr="00635775">
        <w:t xml:space="preserve"> </w:t>
      </w:r>
      <w:r w:rsidRPr="00635775">
        <w:t>element. Komt 1 keer voor.</w:t>
      </w:r>
      <w:r w:rsidR="002E17A0">
        <w:rPr>
          <w:rStyle w:val="Voetnootmarkering"/>
        </w:rPr>
        <w:footnoteReference w:id="24"/>
      </w:r>
    </w:p>
    <w:p w14:paraId="20614B47" w14:textId="77777777" w:rsidR="00713915" w:rsidRPr="00F03DD9" w:rsidRDefault="00713915" w:rsidP="00713915">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4F919DE9" w14:textId="411EF2B5" w:rsidR="00713915" w:rsidRDefault="00713915" w:rsidP="00713915">
      <w:pPr>
        <w:pStyle w:val="Opsommingnummers1"/>
      </w:pPr>
      <w:r w:rsidRPr="009658A4">
        <w:rPr>
          <w:b/>
          <w:bCs/>
        </w:rPr>
        <w:t>Lichaam</w:t>
      </w:r>
      <w:r w:rsidRPr="00F03DD9">
        <w:t xml:space="preserve">: </w:t>
      </w:r>
      <w:r w:rsidRPr="00E96791">
        <w:t>STOP-element dat de inhoud, oftewel de artikelen, van de (initiële of geconsolideerde) Regeling van het omgevingsdocument bevat. Verplicht element. Komt 1 keer voor</w:t>
      </w:r>
      <w:r w:rsidRPr="00E96791">
        <w:rPr>
          <w:rStyle w:val="Voetnootmarkering"/>
        </w:rPr>
        <w:footnoteReference w:id="25"/>
      </w:r>
      <w:r w:rsidRPr="00E96791">
        <w:t xml:space="preserve">. De artikelen moeten voldoen aan de specificaties voor de Artikelstructuur in paragraaf </w:t>
      </w:r>
      <w:r w:rsidRPr="00863F41">
        <w:rPr>
          <w:rStyle w:val="Verwijzing"/>
        </w:rPr>
        <w:fldChar w:fldCharType="begin"/>
      </w:r>
      <w:r w:rsidRPr="00863F41">
        <w:rPr>
          <w:rStyle w:val="Verwijzing"/>
        </w:rPr>
        <w:instrText xml:space="preserve"> REF _Ref_9d9ca8b492425573b296b1267eeb100e_1 \r \h </w:instrText>
      </w:r>
      <w:r w:rsidR="0047686F" w:rsidRPr="00863F41">
        <w:rPr>
          <w:rStyle w:val="Verwijzing"/>
        </w:rPr>
        <w:instrText xml:space="preserve"> \* MERGEFORMAT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rsidRPr="00E96791">
        <w:t>.</w:t>
      </w:r>
      <w:r w:rsidR="00727403" w:rsidRPr="00E96791">
        <w:t xml:space="preserve"> </w:t>
      </w:r>
      <w:r w:rsidR="00C53062">
        <w:t xml:space="preserve">Bestaat </w:t>
      </w:r>
      <w:r w:rsidR="00C53062" w:rsidRPr="00C53062">
        <w:t>uit de volgende elementen:</w:t>
      </w:r>
    </w:p>
    <w:p w14:paraId="6DC517F7" w14:textId="70640694" w:rsidR="00601A6E" w:rsidRDefault="00601A6E" w:rsidP="00601A6E">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rsidR="00C37DDB">
        <w:t>In d</w:t>
      </w:r>
      <w:r w:rsidR="00B738CE">
        <w:t xml:space="preserve">e reguliere artikelen </w:t>
      </w:r>
      <w:r w:rsidR="00C37DDB">
        <w:t xml:space="preserve">staat </w:t>
      </w:r>
      <w:r w:rsidR="00C37DDB" w:rsidRPr="00C37DDB">
        <w:t>de inhoud van de initiële en geconsolideerde Regeling van het omgevingsdocument</w:t>
      </w:r>
      <w:r w:rsidR="00674193">
        <w:t xml:space="preserve">. </w:t>
      </w:r>
      <w:r w:rsidR="000C55AF" w:rsidRPr="0013363A">
        <w:t xml:space="preserve">De artikelen moeten voldoen aan de specificaties voor de Artikelstructuur in paragraaf </w:t>
      </w:r>
      <w:r w:rsidR="000C55AF" w:rsidRPr="00863F41">
        <w:rPr>
          <w:rStyle w:val="Verwijzing"/>
        </w:rPr>
        <w:fldChar w:fldCharType="begin"/>
      </w:r>
      <w:r w:rsidR="000C55AF" w:rsidRPr="00863F41">
        <w:rPr>
          <w:rStyle w:val="Verwijzing"/>
        </w:rPr>
        <w:instrText xml:space="preserve"> REF _Ref_9d9ca8b492425573b296b1267eeb100e_1 \r \h </w:instrText>
      </w:r>
      <w:r w:rsidR="000C55AF" w:rsidRPr="00863F41">
        <w:rPr>
          <w:rStyle w:val="Verwijzing"/>
        </w:rPr>
      </w:r>
      <w:r w:rsidR="000C55AF" w:rsidRPr="00863F41">
        <w:rPr>
          <w:rStyle w:val="Verwijzing"/>
        </w:rPr>
        <w:fldChar w:fldCharType="separate"/>
      </w:r>
      <w:r w:rsidR="00C235A5">
        <w:rPr>
          <w:rStyle w:val="Verwijzing"/>
        </w:rPr>
        <w:t>5.2</w:t>
      </w:r>
      <w:r w:rsidR="000C55AF" w:rsidRPr="00863F41">
        <w:rPr>
          <w:rStyle w:val="Verwijzing"/>
        </w:rPr>
        <w:fldChar w:fldCharType="end"/>
      </w:r>
      <w:r w:rsidR="000C55AF" w:rsidRPr="0013363A">
        <w:t>.</w:t>
      </w:r>
      <w:r>
        <w:br/>
      </w:r>
      <w:r w:rsidRPr="00F03DD9">
        <w:t>Ieder Artikel moet de volgende onderdelen bevatten:</w:t>
      </w:r>
    </w:p>
    <w:p w14:paraId="3D354E26" w14:textId="77777777" w:rsidR="00601A6E" w:rsidRDefault="00601A6E" w:rsidP="00601A6E">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4103E58A" w14:textId="77777777" w:rsidR="00601A6E" w:rsidRPr="00F03DD9" w:rsidRDefault="00601A6E" w:rsidP="00601A6E">
      <w:pPr>
        <w:pStyle w:val="Opsommingtekens3"/>
      </w:pPr>
      <w:r>
        <w:t xml:space="preserve">Verplichte </w:t>
      </w:r>
      <w:r w:rsidRPr="00846F46">
        <w:t>keuze</w:t>
      </w:r>
      <w:r>
        <w:t xml:space="preserve"> tussen Lid en Inhoud.</w:t>
      </w:r>
    </w:p>
    <w:p w14:paraId="70B9FA22" w14:textId="3D02F59D" w:rsidR="00633E13" w:rsidRPr="00F03DD9" w:rsidRDefault="00633E13" w:rsidP="00633E13">
      <w:pPr>
        <w:pStyle w:val="Opsommingtekens2"/>
      </w:pPr>
      <w:r w:rsidRPr="00DE778C">
        <w:rPr>
          <w:i/>
          <w:iCs/>
        </w:rPr>
        <w:t>WijzigArtikel</w:t>
      </w:r>
      <w:r>
        <w:t xml:space="preserve">: STOP-element dat </w:t>
      </w:r>
      <w:r w:rsidR="00972CEC">
        <w:t xml:space="preserve">in </w:t>
      </w:r>
      <w:r w:rsidR="008C2E7E">
        <w:t xml:space="preserve">deze vorm van </w:t>
      </w:r>
      <w:r w:rsidR="00972CEC">
        <w:t xml:space="preserve">RegelingKlassiek kan worden gebruikt voor de </w:t>
      </w:r>
      <w:r>
        <w:t>beschrij</w:t>
      </w:r>
      <w:r w:rsidR="00AF764E">
        <w:t>ving</w:t>
      </w:r>
      <w:r>
        <w:t xml:space="preserve"> </w:t>
      </w:r>
      <w:r w:rsidR="0001003E">
        <w:t xml:space="preserve">van </w:t>
      </w:r>
      <w:r>
        <w:t xml:space="preserve">wat wordt gewijzigd </w:t>
      </w:r>
      <w:r w:rsidR="0001003E">
        <w:t xml:space="preserve">in andere </w:t>
      </w:r>
      <w:r w:rsidR="008D399A">
        <w:t>STOP-</w:t>
      </w:r>
      <w:r w:rsidR="0001003E">
        <w:t>Regelingen</w:t>
      </w:r>
      <w:r w:rsidRPr="00F03DD9">
        <w:t xml:space="preserve">. </w:t>
      </w:r>
      <w:r w:rsidR="0001003E">
        <w:t>Optionee</w:t>
      </w:r>
      <w:r w:rsidR="00612A34">
        <w:t xml:space="preserve">l </w:t>
      </w:r>
      <w:r w:rsidRPr="00F03DD9">
        <w:t xml:space="preserve">element. </w:t>
      </w:r>
      <w:r w:rsidR="00A37408" w:rsidRPr="00A37408">
        <w:t>Komt zo vaak voor als gewenst</w:t>
      </w:r>
      <w:r w:rsidRPr="00F03DD9">
        <w:t>.</w:t>
      </w:r>
      <w:r w:rsidR="005710FB">
        <w:t xml:space="preserve"> </w:t>
      </w:r>
      <w:r w:rsidRPr="00F03DD9">
        <w:br/>
      </w:r>
      <w:r w:rsidR="007F7839">
        <w:t xml:space="preserve">Een </w:t>
      </w:r>
      <w:r w:rsidRPr="00F03DD9">
        <w:t xml:space="preserve">WijzigArtikel </w:t>
      </w:r>
      <w:r w:rsidR="007F7839">
        <w:t xml:space="preserve">bevat </w:t>
      </w:r>
      <w:r w:rsidRPr="00F03DD9">
        <w:t xml:space="preserve">de volgende </w:t>
      </w:r>
      <w:r w:rsidR="007F7839">
        <w:t>elementen</w:t>
      </w:r>
      <w:r w:rsidRPr="00F03DD9">
        <w:t>:</w:t>
      </w:r>
    </w:p>
    <w:p w14:paraId="29BDEB74" w14:textId="77777777" w:rsidR="00633E13" w:rsidRDefault="00633E13" w:rsidP="00633E13">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75FE99C7" w14:textId="2D79C97D" w:rsidR="00633E13" w:rsidRDefault="00633E13" w:rsidP="00633E13">
      <w:pPr>
        <w:pStyle w:val="Opsommingtekens3"/>
      </w:pPr>
      <w:r w:rsidRPr="00DE778C">
        <w:rPr>
          <w:i/>
          <w:iCs/>
        </w:rPr>
        <w:t>Wat</w:t>
      </w:r>
      <w:r>
        <w:t xml:space="preserve">: STOP-element dat </w:t>
      </w:r>
      <w:r w:rsidR="001142F8" w:rsidRPr="001142F8">
        <w:t xml:space="preserve">een tekstuele omschrijving van de wijziging </w:t>
      </w:r>
      <w:r>
        <w:t>bevat</w:t>
      </w:r>
      <w:r w:rsidR="007F70DD">
        <w:t>;</w:t>
      </w:r>
    </w:p>
    <w:p w14:paraId="4C170C39" w14:textId="68505089" w:rsidR="008C5895" w:rsidRDefault="008C5895" w:rsidP="00633E13">
      <w:pPr>
        <w:pStyle w:val="Opsommingtekens3"/>
      </w:pPr>
      <w:r>
        <w:rPr>
          <w:i/>
          <w:iCs/>
        </w:rPr>
        <w:t>WijzigLid</w:t>
      </w:r>
      <w:r w:rsidR="00C31A19">
        <w:t xml:space="preserve">: </w:t>
      </w:r>
      <w:r w:rsidR="00100E0A">
        <w:t>e</w:t>
      </w:r>
      <w:r w:rsidR="00C31A19" w:rsidRPr="00C31A19">
        <w:t xml:space="preserve">en WijzigArtikel kan worden onderverdeeld in WijzigLeden. </w:t>
      </w:r>
      <w:r w:rsidR="002A76DA" w:rsidRPr="002A76DA">
        <w:t xml:space="preserve">Optioneel element. Komt zo vaak voor als gewenst. </w:t>
      </w:r>
      <w:r w:rsidR="00CA2989">
        <w:t xml:space="preserve">Mag </w:t>
      </w:r>
      <w:r w:rsidR="00C31A19" w:rsidRPr="00C31A19">
        <w:t xml:space="preserve">alleen </w:t>
      </w:r>
      <w:r w:rsidR="00CA2989">
        <w:t xml:space="preserve">voorkomen </w:t>
      </w:r>
      <w:r w:rsidR="00C31A19" w:rsidRPr="00C31A19">
        <w:t>wanneer meerdere wijzigingen in dezelfde (andere) Regeling worden aangebracht en iedere wijziging een eigen inwerkingtredingsdatum heeft. Iedere wijziging-inwerkingtredingsdatum-combinatie kan dan in een eigen WijzigLid worden ondergebracht.</w:t>
      </w:r>
    </w:p>
    <w:p w14:paraId="73E465ED" w14:textId="5EE9D065" w:rsidR="00100E0A" w:rsidRDefault="00100E0A" w:rsidP="00633E13">
      <w:pPr>
        <w:pStyle w:val="Opsommingtekens3"/>
      </w:pPr>
      <w:r>
        <w:rPr>
          <w:i/>
          <w:iCs/>
        </w:rPr>
        <w:t>WijzigInstructies</w:t>
      </w:r>
      <w:r>
        <w:t xml:space="preserve">: </w:t>
      </w:r>
      <w:r w:rsidR="00EA5B85">
        <w:t>STOP-</w:t>
      </w:r>
      <w:r w:rsidR="00EA5B85" w:rsidRPr="00EA5B85">
        <w:t xml:space="preserve">element </w:t>
      </w:r>
      <w:r w:rsidR="00EA5B85">
        <w:t xml:space="preserve">dat </w:t>
      </w:r>
      <w:r w:rsidR="00EA5B85" w:rsidRPr="00EA5B85">
        <w:t xml:space="preserve">een verzameling instructies </w:t>
      </w:r>
      <w:r w:rsidR="00EA5B85">
        <w:t xml:space="preserve">bevat </w:t>
      </w:r>
      <w:r w:rsidR="00EA5B85" w:rsidRPr="00EA5B85">
        <w:t xml:space="preserve">voor wijzigingen binnen een WijzigArtikel of WijzigLid die betrekking hebben op wijzigingen </w:t>
      </w:r>
      <w:r w:rsidR="009D2F75">
        <w:t>van een niet-STOP-</w:t>
      </w:r>
      <w:r w:rsidR="00EA5B85" w:rsidRPr="00EA5B85">
        <w:t>regeling.</w:t>
      </w:r>
      <w:r w:rsidR="00CA2989" w:rsidRPr="00CA2989">
        <w:t xml:space="preserve"> Optioneel element. Komt </w:t>
      </w:r>
      <w:r w:rsidR="00904458" w:rsidRPr="00904458">
        <w:t>1 keer voor</w:t>
      </w:r>
      <w:r w:rsidR="00CA2989" w:rsidRPr="00CA2989">
        <w:t>.</w:t>
      </w:r>
    </w:p>
    <w:p w14:paraId="455945BA" w14:textId="6795A1F6" w:rsidR="00310647" w:rsidRPr="00F03DD9" w:rsidRDefault="00506421" w:rsidP="00904458">
      <w:pPr>
        <w:pStyle w:val="Opsommingtekens3"/>
      </w:pPr>
      <w:r w:rsidRPr="00547F56">
        <w:rPr>
          <w:i/>
          <w:iCs/>
        </w:rPr>
        <w:t>RegelingMutatie</w:t>
      </w:r>
      <w:r>
        <w:t>: STOP-</w:t>
      </w:r>
      <w:r w:rsidRPr="00F03DD9">
        <w:t xml:space="preserve">element dat de wijzigingen tussen twee RegelingVersies in was-wordt oftewel renvooiweergave bevat. </w:t>
      </w:r>
      <w:r w:rsidR="005D3E6F">
        <w:t>V</w:t>
      </w:r>
      <w:r w:rsidRPr="00F03DD9">
        <w:t>erplicht element</w:t>
      </w:r>
      <w:r w:rsidR="00D74815">
        <w:t>. K</w:t>
      </w:r>
      <w:r w:rsidRPr="00F03DD9">
        <w:t>omt 1 keer voor.</w:t>
      </w:r>
    </w:p>
    <w:p w14:paraId="2063D98D" w14:textId="77777777" w:rsidR="00713915" w:rsidRPr="00F03DD9" w:rsidRDefault="00713915" w:rsidP="00713915">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319DAAE6" w14:textId="6E1DBCB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750A2A" w:rsidRPr="00750A2A">
        <w:t xml:space="preserve">Hoofdregel is dat een bijlage is vormgegeven als onderdeel van de tekst in STOP-XML. In bijzondere gevallen is het toegestaan een bijlage als </w:t>
      </w:r>
      <w:r w:rsidR="00D878C5">
        <w:t>PDF-document</w:t>
      </w:r>
      <w:r w:rsidR="00750A2A" w:rsidRPr="00750A2A">
        <w:t xml:space="preserve"> aan te leveren.</w:t>
      </w:r>
      <w:r w:rsidRPr="00C64F1B">
        <w:t xml:space="preserve"> Een Bijlage die in STOP-XML wordt opgesteld, bevat de volgende elementen:</w:t>
      </w:r>
    </w:p>
    <w:p w14:paraId="08B207A2" w14:textId="77777777" w:rsidR="00713915" w:rsidRPr="00E77D8A" w:rsidRDefault="00713915" w:rsidP="00713915">
      <w:pPr>
        <w:pStyle w:val="Opsommingtekens2"/>
      </w:pPr>
      <w:r w:rsidRPr="0028044C">
        <w:rPr>
          <w:i/>
          <w:iCs/>
        </w:rPr>
        <w:lastRenderedPageBreak/>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30DB8FAB"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2236756"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34054BD" w14:textId="3C53FC3E" w:rsidR="00713915" w:rsidRDefault="00713915" w:rsidP="00713915">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65FFB24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7A274AB" w14:textId="32016F54" w:rsidR="00750A2A" w:rsidRPr="00F03DD9" w:rsidRDefault="00750A2A" w:rsidP="00216735">
      <w:pPr>
        <w:pStyle w:val="Opsommingtekens2"/>
        <w:numPr>
          <w:ilvl w:val="0"/>
          <w:numId w:val="0"/>
        </w:numPr>
        <w:ind w:left="284"/>
      </w:pPr>
      <w:r w:rsidRPr="00750A2A">
        <w:t xml:space="preserve">Een bijlage mag alleen als </w:t>
      </w:r>
      <w:r w:rsidR="00D878C5">
        <w:t>PDF-document</w:t>
      </w:r>
      <w:r w:rsidRPr="00750A2A">
        <w:t xml:space="preserve"> worden aangeleverd als het voor het bevoegd gezag redelijkerwijs niet mogelijk is om de bijlage als onderdeel van de tekst in STOP-XML op te stellen</w:t>
      </w:r>
      <w:r w:rsidR="002D652A" w:rsidRPr="002D652A">
        <w:t xml:space="preserve"> én als de bijlage informatie bevat die daadwerkelijk als (te consolideren) bijlage gezien kan worden</w:t>
      </w:r>
      <w:r w:rsidRPr="00750A2A">
        <w:t xml:space="preserve">. Het </w:t>
      </w:r>
      <w:r w:rsidR="00D878C5">
        <w:t>PDF-document</w:t>
      </w:r>
      <w:r w:rsidRPr="00750A2A">
        <w:t xml:space="preserve"> moet dan voldoen aan de eisen van PDF/A-1a of PDF/A-2a</w:t>
      </w:r>
      <w:r w:rsidR="000E7908">
        <w:t xml:space="preserve"> en</w:t>
      </w:r>
      <w:r w:rsidRPr="00750A2A">
        <w:t xml:space="preserve"> moet worden gemodelleerd als </w:t>
      </w:r>
      <w:r w:rsidR="00AC2BDC">
        <w:t>informatieobject</w:t>
      </w:r>
      <w:r w:rsidRPr="00750A2A">
        <w:t>.</w:t>
      </w:r>
    </w:p>
    <w:p w14:paraId="1D67ED12" w14:textId="502C79B8"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rsidR="007854B1">
        <w:rPr>
          <w:rStyle w:val="Voetnootmarkering"/>
        </w:rPr>
        <w:footnoteReference w:id="26"/>
      </w:r>
      <w:r>
        <w:t xml:space="preserve"> </w:t>
      </w:r>
      <w:r>
        <w:br/>
        <w:t xml:space="preserve">Een Toelichting </w:t>
      </w:r>
      <w:r w:rsidR="00197D4A" w:rsidRPr="00197D4A">
        <w:t xml:space="preserve">als onderdeel van de Regeling </w:t>
      </w:r>
      <w:r>
        <w:t>bevat de volgende elementen:</w:t>
      </w:r>
    </w:p>
    <w:p w14:paraId="36FE8EC0" w14:textId="2E027DDE" w:rsidR="00713915" w:rsidRDefault="00713915" w:rsidP="00713915">
      <w:pPr>
        <w:pStyle w:val="Opsommingtekens2"/>
      </w:pPr>
      <w:r w:rsidRPr="009F36D9">
        <w:rPr>
          <w:i/>
          <w:iCs/>
        </w:rPr>
        <w:t>Kop</w:t>
      </w:r>
      <w:r>
        <w:t xml:space="preserve">: </w:t>
      </w:r>
      <w:r w:rsidRPr="006F22AF">
        <w:t>STOP-element dat de Kop bevat.</w:t>
      </w:r>
      <w:r>
        <w:t xml:space="preserve"> </w:t>
      </w:r>
      <w:r w:rsidR="00893AC9" w:rsidRPr="00893AC9">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893AC9" w:rsidRPr="00893AC9">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352B180E" w14:textId="6B86BD31" w:rsidR="00713915" w:rsidRDefault="00713915" w:rsidP="00DA45A5">
      <w:pPr>
        <w:pStyle w:val="Opsommingtekens2"/>
      </w:pPr>
      <w:r w:rsidRPr="0085735B">
        <w:rPr>
          <w:i/>
          <w:iCs/>
        </w:rPr>
        <w:t>AlgemeneToelichting</w:t>
      </w:r>
      <w:r w:rsidRPr="007417E4">
        <w:t>:</w:t>
      </w:r>
      <w:r>
        <w:t xml:space="preserve"> STOP-element dat de algemene toelichting bevat. </w:t>
      </w:r>
      <w:r w:rsidR="005765BB">
        <w:t xml:space="preserve">Optioneel </w:t>
      </w:r>
      <w:r>
        <w:t xml:space="preserve">element. Komt </w:t>
      </w:r>
      <w:r w:rsidR="005765BB">
        <w:t xml:space="preserve">0 of </w:t>
      </w:r>
      <w:r>
        <w:t>1 keer voor.</w:t>
      </w:r>
      <w:r>
        <w:br/>
        <w:t xml:space="preserve">Een AlgemeneToelichting bevat </w:t>
      </w:r>
      <w:r w:rsidRPr="004868B7">
        <w:t>de volgende elementen</w:t>
      </w:r>
      <w:r>
        <w:t>:</w:t>
      </w:r>
    </w:p>
    <w:p w14:paraId="5146A142" w14:textId="77777777" w:rsidR="00713915" w:rsidRDefault="00713915" w:rsidP="00DA45A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1DA54874" w14:textId="1FA883E1" w:rsidR="00713915" w:rsidRDefault="00713915" w:rsidP="005C16C3">
      <w:pPr>
        <w:pStyle w:val="Opsommingtekens3"/>
      </w:pPr>
      <w:r w:rsidRPr="002F6253">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68D95E0F" w14:textId="6BC5C193" w:rsidR="00713915" w:rsidRDefault="00713915" w:rsidP="00DA45A5">
      <w:pPr>
        <w:pStyle w:val="Opsommingtekens2"/>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5FA5012" w14:textId="77777777" w:rsidR="00713915" w:rsidRDefault="00713915" w:rsidP="00DA45A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1EDEAE97" w14:textId="63F01A93" w:rsidR="00713915" w:rsidRDefault="00713915" w:rsidP="005C16C3">
      <w:pPr>
        <w:pStyle w:val="Opsommingtekens3"/>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5FDC87A2" w14:textId="49F7487B" w:rsidR="00713915" w:rsidRDefault="00441C9E" w:rsidP="00BB448F">
      <w:pPr>
        <w:pStyle w:val="Opsommingtekens2"/>
      </w:pPr>
      <w:r w:rsidRPr="00EA1F76">
        <w:t xml:space="preserve">De inhoud van de Toelichting, opgebouwd met </w:t>
      </w:r>
      <w:r w:rsidRPr="00CC1DC4">
        <w:rPr>
          <w:i/>
          <w:iCs/>
        </w:rPr>
        <w:t>Divisie</w:t>
      </w:r>
      <w:r w:rsidRPr="00EA1F76">
        <w:t xml:space="preserve"> (optioneel element) en </w:t>
      </w:r>
      <w:r w:rsidRPr="00CC1DC4">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2A4C3535"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48A2068C" w14:textId="250AFF07"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441C9E">
        <w:t xml:space="preserve"> </w:t>
      </w:r>
      <w:r w:rsidR="00441C9E" w:rsidRPr="00441C9E">
        <w:t>Voor een bijlage bij de Toelichting gelden dezelfde eisen als voor het ‘hoofdelement’ Bijlage.</w:t>
      </w:r>
    </w:p>
    <w:p w14:paraId="7E830910" w14:textId="6666DC28" w:rsidR="00713915" w:rsidRPr="00F03DD9" w:rsidRDefault="00713915" w:rsidP="006C71E4">
      <w:pPr>
        <w:pStyle w:val="Opsommingnummers1"/>
      </w:pPr>
      <w:r w:rsidRPr="00333656">
        <w:rPr>
          <w:b/>
          <w:bCs/>
        </w:rPr>
        <w:t>Artikelgewijze</w:t>
      </w:r>
      <w:r>
        <w:rPr>
          <w:b/>
          <w:bCs/>
        </w:rPr>
        <w:t>T</w:t>
      </w:r>
      <w:r w:rsidRPr="00333656">
        <w:rPr>
          <w:b/>
          <w:bCs/>
        </w:rPr>
        <w:t>oelichting</w:t>
      </w:r>
      <w:r w:rsidRPr="00F03DD9">
        <w:t xml:space="preserve">: </w:t>
      </w:r>
      <w:r w:rsidR="006C71E4">
        <w:t>STOP-</w:t>
      </w:r>
      <w:r w:rsidR="006C71E4" w:rsidRPr="00F03DD9">
        <w:t xml:space="preserve">element dat de </w:t>
      </w:r>
      <w:r w:rsidR="006C71E4">
        <w:t xml:space="preserve">artikelsgewijze </w:t>
      </w:r>
      <w:r w:rsidR="006C71E4" w:rsidRPr="00F03DD9">
        <w:t>toelichting</w:t>
      </w:r>
      <w:r w:rsidR="006C71E4">
        <w:t>, oftewel de toelichting</w:t>
      </w:r>
      <w:r w:rsidR="006C71E4" w:rsidRPr="00F03DD9">
        <w:t xml:space="preserve"> op de artikelen in </w:t>
      </w:r>
      <w:r w:rsidR="00BF3E71" w:rsidRPr="00BF3E71">
        <w:t>de Regeling</w:t>
      </w:r>
      <w:r w:rsidR="006C71E4">
        <w:t>,</w:t>
      </w:r>
      <w:r w:rsidR="006C71E4" w:rsidRPr="00F03DD9">
        <w:t xml:space="preserve"> bevat. Optioneel element. Komt 0 of 1 keer voor.</w:t>
      </w:r>
      <w:r w:rsidR="006C71E4">
        <w:t xml:space="preserve"> </w:t>
      </w:r>
      <w:r w:rsidR="006C71E4" w:rsidRPr="00850ADD">
        <w:t xml:space="preserve">Mogelijkheid die STOP biedt </w:t>
      </w:r>
      <w:r w:rsidR="006C71E4" w:rsidRPr="00F03DD9">
        <w:t xml:space="preserve">voor een toelichting die uitsluitend een toelichting </w:t>
      </w:r>
      <w:r w:rsidR="006C71E4">
        <w:t xml:space="preserve">op de artikelen in </w:t>
      </w:r>
      <w:r w:rsidR="000A6D48" w:rsidRPr="000A6D48">
        <w:t xml:space="preserve">de </w:t>
      </w:r>
      <w:r w:rsidR="000A6D48">
        <w:t>r</w:t>
      </w:r>
      <w:r w:rsidR="000A6D48" w:rsidRPr="000A6D48">
        <w:t xml:space="preserve">egeling </w:t>
      </w:r>
      <w:r w:rsidR="006C71E4" w:rsidRPr="00F03DD9">
        <w:t>is.</w:t>
      </w:r>
      <w:r w:rsidR="006C71E4">
        <w:t xml:space="preserve"> </w:t>
      </w:r>
      <w:r w:rsidR="000A6D48" w:rsidRPr="000A6D48">
        <w:t xml:space="preserve">Dit element zal in een toekomstige versie van de standaard vervallen; gebruik daarvan wordt daarom nu afgeraden. Indien toch gebruikt gelden voor deze ArtikelgewijzeToelichting dezelfde eisen als voor de ArtikelgewijzeToelichting binnen het element Toelichting onder </w:t>
      </w:r>
      <w:r w:rsidR="00E72F46">
        <w:t>6</w:t>
      </w:r>
      <w:r w:rsidR="006C71E4">
        <w:t>.</w:t>
      </w:r>
    </w:p>
    <w:p w14:paraId="03FF94FD" w14:textId="77777777" w:rsidR="00713915" w:rsidRDefault="00713915" w:rsidP="00713915">
      <w:pPr>
        <w:pStyle w:val="Kop6"/>
      </w:pPr>
      <w:bookmarkStart w:id="220" w:name="_Ref_57d1b237ec49070f1d66fde313134573_4"/>
      <w:r>
        <w:t>Toelichting</w:t>
      </w:r>
      <w:bookmarkEnd w:id="220"/>
    </w:p>
    <w:p w14:paraId="7F037038" w14:textId="77777777" w:rsidR="00713915" w:rsidRDefault="00713915" w:rsidP="00713915">
      <w:r>
        <w:t>Als een bestuursorgaan van het Rijk heeft gekozen voor het</w:t>
      </w:r>
      <w:r w:rsidRPr="00BF5B52">
        <w:t xml:space="preserve"> </w:t>
      </w:r>
      <w:r>
        <w:t>klassieke</w:t>
      </w:r>
      <w:r w:rsidRPr="00BF5B52">
        <w:t xml:space="preserve"> model </w:t>
      </w:r>
      <w:r>
        <w:t xml:space="preserve">voor Regeling en Besluit, is </w:t>
      </w:r>
      <w:r w:rsidRPr="00B505CB">
        <w:t>Regeling</w:t>
      </w:r>
      <w:r>
        <w:t>Klassiek</w:t>
      </w:r>
      <w:r w:rsidRPr="00B505CB">
        <w:t xml:space="preserve"> het model dat </w:t>
      </w:r>
      <w:r>
        <w:t xml:space="preserve">het bevoegd gezag moet </w:t>
      </w:r>
      <w:r w:rsidRPr="00B505CB">
        <w:t>gebruiken als het een nieuw, initieel omgevingsdocument met Artikelstructuur instelt. Regeling</w:t>
      </w:r>
      <w:r>
        <w:t>Klassiek</w:t>
      </w:r>
      <w:r w:rsidRPr="00B505CB">
        <w:t xml:space="preserve"> is ook het model voor de geconsolideerde regeling van zo’n omgevingsdocument.</w:t>
      </w:r>
      <w:r>
        <w:t xml:space="preserve"> In het geval van een </w:t>
      </w:r>
      <w:r w:rsidRPr="008E1BEC">
        <w:t>initieel</w:t>
      </w:r>
      <w:r>
        <w:t xml:space="preserve"> besluit heeft het element RegelingKlassiek in het BesluitKlassiek dezelfde vorm als het in deze paragraaf beschreven model RegelingKlassiek voor de initiële en geconsolideerde regeling.</w:t>
      </w:r>
    </w:p>
    <w:p w14:paraId="41F50B08" w14:textId="77777777" w:rsidR="00713915" w:rsidRDefault="00713915" w:rsidP="00713915"/>
    <w:p w14:paraId="70B500F4" w14:textId="76BF87DD" w:rsidR="00713915" w:rsidRDefault="00713915" w:rsidP="00713915">
      <w:r w:rsidRPr="00AE0435">
        <w:t>In deze paragraaf worden de elementen toegelicht die moeten respectievelijk kunnen voorkomen in een</w:t>
      </w:r>
      <w:r>
        <w:t xml:space="preserve"> initiële en geconsolideerde</w:t>
      </w:r>
      <w:r w:rsidRPr="00AE0435">
        <w:t xml:space="preserve"> </w:t>
      </w:r>
      <w:r>
        <w:t>Regeling</w:t>
      </w:r>
      <w:r w:rsidRPr="00AE0435">
        <w:t xml:space="preserve"> overeenkomstig het model </w:t>
      </w:r>
      <w:r>
        <w:t>RegelingKlassiek</w:t>
      </w:r>
      <w:r w:rsidRPr="00AE0435">
        <w:t xml:space="preserve">. Daarbij wordt de nummering van paragraaf </w:t>
      </w:r>
      <w:r w:rsidR="00BE1ACA" w:rsidRPr="00863F41">
        <w:rPr>
          <w:rStyle w:val="Verwijzing"/>
        </w:rPr>
        <w:fldChar w:fldCharType="begin"/>
      </w:r>
      <w:r w:rsidR="00BE1ACA" w:rsidRPr="00863F41">
        <w:rPr>
          <w:rStyle w:val="Verwijzing"/>
        </w:rPr>
        <w:instrText xml:space="preserve"> REF _Ref_57d1b237ec49070f1d66fde313134573_3 \n \h </w:instrText>
      </w:r>
      <w:r w:rsidR="00BE1ACA" w:rsidRPr="00863F41">
        <w:rPr>
          <w:rStyle w:val="Verwijzing"/>
        </w:rPr>
      </w:r>
      <w:r w:rsidR="00BE1ACA" w:rsidRPr="00863F41">
        <w:rPr>
          <w:rStyle w:val="Verwijzing"/>
        </w:rPr>
        <w:fldChar w:fldCharType="separate"/>
      </w:r>
      <w:r w:rsidR="00C235A5">
        <w:rPr>
          <w:rStyle w:val="Verwijzing"/>
        </w:rPr>
        <w:t>4.7.2.2.1</w:t>
      </w:r>
      <w:r w:rsidR="00BE1ACA"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AF282AE" w14:textId="77777777" w:rsidR="00713915" w:rsidRDefault="00713915" w:rsidP="00713915"/>
    <w:p w14:paraId="748C38BB" w14:textId="61F7FB93" w:rsidR="00713915" w:rsidRDefault="00713915" w:rsidP="00565925">
      <w:pPr>
        <w:pStyle w:val="Opsommingnummers1"/>
        <w:numPr>
          <w:ilvl w:val="0"/>
          <w:numId w:val="21"/>
        </w:numPr>
      </w:pPr>
      <w:r w:rsidRPr="00D25014">
        <w:rPr>
          <w:b/>
          <w:bCs/>
        </w:rPr>
        <w:t>RegelingOpschrift</w:t>
      </w:r>
      <w:r w:rsidRPr="00467426">
        <w:t xml:space="preserve">: de officiële titel van </w:t>
      </w:r>
      <w:r>
        <w:t>de Regeling</w:t>
      </w:r>
      <w:r w:rsidRPr="00467426">
        <w:t xml:space="preserve">. Bijvoorbeeld: </w:t>
      </w:r>
      <w:r>
        <w:t>“</w:t>
      </w:r>
      <w:r w:rsidRPr="00D721FA">
        <w:t xml:space="preserve">Regeling van de Minister voor Milieu en Wonen, de Staatssecretaris van Defensie, de Minister van </w:t>
      </w:r>
      <w:r w:rsidRPr="00D721FA">
        <w:lastRenderedPageBreak/>
        <w:t>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r>
        <w:t>”</w:t>
      </w:r>
      <w:r w:rsidRPr="00467426">
        <w:t>.</w:t>
      </w:r>
      <w:r w:rsidR="00AE2407">
        <w:t xml:space="preserve"> </w:t>
      </w:r>
      <w:r w:rsidR="00C94CCF">
        <w:t>Dit element wordt in een volgende versie van de standaard optioneel.</w:t>
      </w:r>
    </w:p>
    <w:p w14:paraId="426950F3" w14:textId="77777777" w:rsidR="00713915" w:rsidRPr="00467426" w:rsidRDefault="00713915" w:rsidP="00713915">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5D534D39" w14:textId="6A523878" w:rsidR="00713915" w:rsidRDefault="00713915" w:rsidP="00713915">
      <w:pPr>
        <w:pStyle w:val="Opsommingnummers1"/>
      </w:pPr>
      <w:r w:rsidRPr="00467426">
        <w:rPr>
          <w:b/>
          <w:bCs/>
        </w:rPr>
        <w:t>Lichaam</w:t>
      </w:r>
      <w:r w:rsidRPr="00467426">
        <w:t xml:space="preserve">: </w:t>
      </w:r>
      <w:r>
        <w:t xml:space="preserve">het element dat </w:t>
      </w:r>
      <w:r w:rsidR="00092DB3">
        <w:t xml:space="preserve">primair </w:t>
      </w:r>
      <w:r w:rsidRPr="005015E6">
        <w:t xml:space="preserve">de artikelen met de inhoud van het omgevingsdocument </w:t>
      </w:r>
      <w:r>
        <w:t>bevat.</w:t>
      </w:r>
      <w:r w:rsidRPr="005015E6">
        <w:t xml:space="preserve"> </w:t>
      </w:r>
      <w:r>
        <w:t>Voor de inhoud van het Lichaam gelden</w:t>
      </w:r>
      <w:r w:rsidRPr="005015E6">
        <w:t xml:space="preserve"> 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_Ref_9d9ca8b492425573b296b1267eeb100e_1 \r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EA7" w:rsidRPr="00863F41">
        <w:rPr>
          <w:rStyle w:val="Verwijzing"/>
        </w:rPr>
        <w:fldChar w:fldCharType="begin"/>
      </w:r>
      <w:r w:rsidR="00823EA7" w:rsidRPr="00863F41">
        <w:rPr>
          <w:rStyle w:val="Verwijzing"/>
        </w:rPr>
        <w:instrText xml:space="preserve"> REF _Ref_af049c32bdf7e085db4589b9946ad452_1 \r \h </w:instrText>
      </w:r>
      <w:r w:rsidR="00823EA7" w:rsidRPr="00863F41">
        <w:rPr>
          <w:rStyle w:val="Verwijzing"/>
        </w:rPr>
      </w:r>
      <w:r w:rsidR="00823EA7" w:rsidRPr="00863F41">
        <w:rPr>
          <w:rStyle w:val="Verwijzing"/>
        </w:rPr>
        <w:fldChar w:fldCharType="separate"/>
      </w:r>
      <w:r w:rsidR="00C235A5">
        <w:rPr>
          <w:rStyle w:val="Verwijzing"/>
        </w:rPr>
        <w:t>7</w:t>
      </w:r>
      <w:r w:rsidR="00823EA7" w:rsidRPr="00863F41">
        <w:rPr>
          <w:rStyle w:val="Verwijzing"/>
        </w:rPr>
        <w:fldChar w:fldCharType="end"/>
      </w:r>
      <w:r w:rsidRPr="005015E6">
        <w:t>.</w:t>
      </w:r>
      <w:r w:rsidR="00586B23">
        <w:t xml:space="preserve"> Wanneer</w:t>
      </w:r>
      <w:r w:rsidR="00AA261C">
        <w:t xml:space="preserve"> tegelijk met </w:t>
      </w:r>
      <w:r w:rsidR="000544B6">
        <w:t xml:space="preserve">het instellen van </w:t>
      </w:r>
      <w:r w:rsidR="00AA261C">
        <w:t>de init</w:t>
      </w:r>
      <w:r w:rsidR="001A0A82">
        <w:t xml:space="preserve">iële regeling ook wijzigingen in andere regelingen worden aangebracht, </w:t>
      </w:r>
      <w:r w:rsidR="000544B6">
        <w:t>word</w:t>
      </w:r>
      <w:r w:rsidR="00D12E18">
        <w:t>t voor die wijzigingen het element</w:t>
      </w:r>
      <w:r w:rsidR="00A27A63">
        <w:t xml:space="preserve"> WijzigArtikel gebruikt.</w:t>
      </w:r>
    </w:p>
    <w:p w14:paraId="49807219" w14:textId="32E37344" w:rsidR="00C235A5" w:rsidRDefault="00713915" w:rsidP="00713915">
      <w:pPr>
        <w:pStyle w:val="Opsommingnummers1"/>
      </w:pPr>
      <w:r>
        <w:rPr>
          <w:b/>
          <w:bCs/>
        </w:rPr>
        <w:t>Sluiting</w:t>
      </w:r>
      <w:r w:rsidRPr="00D67113">
        <w:t>:</w:t>
      </w:r>
      <w:r>
        <w:t xml:space="preserve"> </w:t>
      </w:r>
      <w:r w:rsidRPr="00D67113">
        <w:t>de afsluiting van</w:t>
      </w:r>
      <w:r>
        <w:t xml:space="preserve"> de Regeling. Anders dan in het compacte model kunnen</w:t>
      </w:r>
      <w:r w:rsidR="002D1859">
        <w:t xml:space="preserve"> -</w:t>
      </w:r>
      <w:r w:rsidR="002D1859" w:rsidRPr="002D1859">
        <w:t>nu nog</w:t>
      </w:r>
      <w:r w:rsidR="002D1859">
        <w:t>-</w:t>
      </w:r>
      <w:r w:rsidR="002D1859" w:rsidRPr="002D1859">
        <w:t xml:space="preserve"> </w:t>
      </w:r>
      <w:r>
        <w:t>in het klassieke model zowel Besluit als Regeling een Sluiting hebben.</w:t>
      </w:r>
      <w:r w:rsidR="002D1859">
        <w:t xml:space="preserve"> </w:t>
      </w:r>
      <w:r w:rsidR="00C75DA5">
        <w:t>In de praktijk</w:t>
      </w:r>
      <w:r w:rsidR="00DC178E">
        <w:t xml:space="preserve"> wordt in de besluitvorming en regelgeving van het Rijk de Sluiting alleen gebruikt in de Regeling. Daarom vervalt i</w:t>
      </w:r>
      <w:r w:rsidR="002D1859">
        <w:t xml:space="preserve">n een volgende versie van de STOP/TPOD-standaard </w:t>
      </w:r>
      <w:r w:rsidR="00DC178E">
        <w:t xml:space="preserve">de Sluiting als element van het Besluit. </w:t>
      </w:r>
      <w:r w:rsidR="00813FEE">
        <w:br/>
      </w:r>
      <w:r w:rsidR="00813FEE" w:rsidRPr="00813FEE">
        <w:t xml:space="preserve">Wanneer tegen het besluit bezwaar kan worden gemaakt of beroep kan worden ingesteld wordt </w:t>
      </w:r>
      <w:r w:rsidR="007923DA">
        <w:t xml:space="preserve">bij gebruik van het klassieke model </w:t>
      </w:r>
      <w:r w:rsidR="00813FEE" w:rsidRPr="00813FEE">
        <w:t xml:space="preserve">in </w:t>
      </w:r>
      <w:r w:rsidR="007923DA">
        <w:t xml:space="preserve">de Sluiting van de Regeling </w:t>
      </w:r>
      <w:r w:rsidR="003138D7" w:rsidRPr="003138D7">
        <w:t xml:space="preserve">de rechtsmiddelenclausule </w:t>
      </w:r>
      <w:r w:rsidR="00813FEE" w:rsidRPr="00813FEE">
        <w:t>opgenomen: de vermelding dat tegen het besluit bezwaar kan worden gemaakt of beroep kan worden ingesteld en door wie, binnen welke termijn en bij welk orgaan dat beroep kan worden ingesteld.</w:t>
      </w:r>
    </w:p>
    <w:p w14:paraId="586FB07D" w14:textId="5FA604CB" w:rsidR="00713915" w:rsidRDefault="00713915" w:rsidP="00713915">
      <w:pPr>
        <w:pStyle w:val="Opsommingnummers1"/>
      </w:pPr>
      <w:r w:rsidRPr="009A4D4E">
        <w:rPr>
          <w:b/>
          <w:bCs/>
        </w:rPr>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Bijlagen bij de Regeling worden bekendgemaakt én geconsolideerd. Deze bijlagen zijn dus zowel te vinden 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267671">
        <w:rPr>
          <w:rStyle w:val="Verwijzing"/>
        </w:rPr>
        <w:fldChar w:fldCharType="begin"/>
      </w:r>
      <w:r w:rsidR="00267671">
        <w:instrText xml:space="preserve"> REF _Ref_6b9a0acc3a36cecc93a0bba241d3bb7b_1 \n \h </w:instrText>
      </w:r>
      <w:r w:rsidR="00267671">
        <w:rPr>
          <w:rStyle w:val="Verwijzing"/>
        </w:rPr>
      </w:r>
      <w:r w:rsidR="00267671">
        <w:rPr>
          <w:rStyle w:val="Verwijzing"/>
        </w:rPr>
        <w:fldChar w:fldCharType="separate"/>
      </w:r>
      <w:r w:rsidR="00C235A5">
        <w:t>5.3</w:t>
      </w:r>
      <w:r w:rsidR="00267671">
        <w:rPr>
          <w:rStyle w:val="Verwijzing"/>
        </w:rPr>
        <w:fldChar w:fldCharType="end"/>
      </w:r>
      <w:r w:rsidR="00A12B2C">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A12B2C" w:rsidRPr="00A536E0">
        <w:t xml:space="preserve">de aanhalingstermen van </w:t>
      </w:r>
      <w:r w:rsidR="00A12B2C">
        <w:t xml:space="preserve">normen, versie en vindplaats). Voor die onderverdeling worden de vrijetekstelementen Divisie (optioneel element) en Divisietekst (verplicht element) gebruikt. </w:t>
      </w:r>
      <w:r w:rsidR="0055621B">
        <w:br/>
      </w:r>
      <w:r w:rsidR="00CF0BAB">
        <w:t xml:space="preserve">Tekst uitwisselen in STOP-XML is niet altijd mogelijk zonder de tekst te moeten </w:t>
      </w:r>
      <w:r w:rsidR="00CF0BAB">
        <w:lastRenderedPageBreak/>
        <w:t xml:space="preserve">overtypen. Daarom ondersteunt </w:t>
      </w:r>
      <w:r w:rsidR="00CF0BAB" w:rsidRPr="00FC46BF">
        <w:t>de STOP/TPOD-standaard</w:t>
      </w:r>
      <w:r w:rsidR="00CF0BAB" w:rsidRPr="00FC46BF" w:rsidDel="00FC46BF">
        <w:t xml:space="preserve"> </w:t>
      </w:r>
      <w:r w:rsidR="00CF0BAB">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3A7A73">
        <w:fldChar w:fldCharType="begin"/>
      </w:r>
      <w:r w:rsidR="003A7A73">
        <w:instrText xml:space="preserve"> REF _Ref_57d1b237ec49070f1d66fde313134573_3 \n \h </w:instrText>
      </w:r>
      <w:r w:rsidR="003A7A73">
        <w:fldChar w:fldCharType="separate"/>
      </w:r>
      <w:r w:rsidR="00C235A5">
        <w:t>4.7.2.2.1</w:t>
      </w:r>
      <w:r w:rsidR="003A7A73">
        <w:fldChar w:fldCharType="end"/>
      </w:r>
      <w:r w:rsidR="00CF0BAB">
        <w:t>, bepaald dat een bijlage alleen als PDF-document</w:t>
      </w:r>
      <w:r w:rsidR="00CF0BAB" w:rsidRPr="00404023">
        <w:t xml:space="preserve"> </w:t>
      </w:r>
      <w:r w:rsidR="00CF0BAB">
        <w:t xml:space="preserve">mag </w:t>
      </w:r>
      <w:r w:rsidR="00CF0BAB" w:rsidRPr="00404023">
        <w:t>worden aangeleverd als het voor het bevoegd gezag redelijkerwijs niet mogelijk is om de bijlage als onderdeel van de tekst in STOP-XML op te stellen</w:t>
      </w:r>
      <w:r w:rsidR="00CF0BAB">
        <w:t xml:space="preserve"> </w:t>
      </w:r>
      <w:r w:rsidR="00CF0BAB" w:rsidRPr="00F62B5D">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CF0BAB">
        <w:t xml:space="preserve">. Een bijlage </w:t>
      </w:r>
      <w:r w:rsidR="00CF0BAB" w:rsidRPr="00F87B74">
        <w:t xml:space="preserve">in de vorm van een </w:t>
      </w:r>
      <w:r w:rsidR="00CF0BAB">
        <w:t>PDF-document</w:t>
      </w:r>
      <w:r w:rsidR="00CF0BAB" w:rsidRPr="00F87B74">
        <w:t xml:space="preserve"> moet onveranderlijk zijn</w:t>
      </w:r>
      <w:r w:rsidR="00CF0BAB">
        <w:t>.</w:t>
      </w:r>
      <w:r w:rsidR="00CF0BAB" w:rsidRPr="00F87B74">
        <w:t xml:space="preserve"> </w:t>
      </w:r>
      <w:r w:rsidR="00CF0BAB">
        <w:t>D</w:t>
      </w:r>
      <w:r w:rsidR="00CF0BAB" w:rsidRPr="00F87B74">
        <w:t xml:space="preserve">aarom </w:t>
      </w:r>
      <w:r w:rsidR="00CF0BAB">
        <w:t xml:space="preserve">moet het PDF-document </w:t>
      </w:r>
      <w:r w:rsidR="00CF0BAB" w:rsidRPr="00F87B74">
        <w:t xml:space="preserve">voldoen aan de eisen van PDF/A-1a of PDF/A-2a en moet </w:t>
      </w:r>
      <w:r w:rsidR="00CF0BAB">
        <w:t xml:space="preserve">het </w:t>
      </w:r>
      <w:r w:rsidR="00CF0BAB" w:rsidRPr="00F87B74">
        <w:t xml:space="preserve">worden </w:t>
      </w:r>
      <w:r w:rsidR="00CF0BAB">
        <w:t xml:space="preserve">gepubliceerd als informatieobject. Een beschrijving van beide publicatiemogelijkheden voor bijlagen staat in paragraaf </w:t>
      </w:r>
      <w:r w:rsidR="00CF0BAB" w:rsidRPr="00863F41">
        <w:rPr>
          <w:rStyle w:val="Verwijzing"/>
        </w:rPr>
        <w:fldChar w:fldCharType="begin"/>
      </w:r>
      <w:r w:rsidR="00CF0BAB" w:rsidRPr="00863F41">
        <w:rPr>
          <w:rStyle w:val="Verwijzing"/>
        </w:rPr>
        <w:instrText xml:space="preserve"> REF _Ref_2f3d0ec57417521a524e74bab778481f_2 \r \h </w:instrText>
      </w:r>
      <w:r w:rsidR="00CF0BAB" w:rsidRPr="00863F41">
        <w:rPr>
          <w:rStyle w:val="Verwijzing"/>
        </w:rPr>
      </w:r>
      <w:r w:rsidR="00CF0BAB" w:rsidRPr="00863F41">
        <w:rPr>
          <w:rStyle w:val="Verwijzing"/>
        </w:rPr>
        <w:fldChar w:fldCharType="separate"/>
      </w:r>
      <w:r w:rsidR="00C235A5">
        <w:rPr>
          <w:rStyle w:val="Verwijzing"/>
        </w:rPr>
        <w:t>4.2</w:t>
      </w:r>
      <w:r w:rsidR="00CF0BAB" w:rsidRPr="00863F41">
        <w:rPr>
          <w:rStyle w:val="Verwijzing"/>
        </w:rPr>
        <w:fldChar w:fldCharType="end"/>
      </w:r>
      <w:r w:rsidR="00CF0BAB">
        <w:t xml:space="preserve">. </w:t>
      </w:r>
      <w:r w:rsidR="00CF0BAB">
        <w:br/>
        <w:t xml:space="preserve">Bij een </w:t>
      </w:r>
      <w:r w:rsidR="00CF0BAB" w:rsidRPr="00C3236E">
        <w:t>bijlage als onderdeel van de tekst in STOP-XML</w:t>
      </w:r>
      <w:r w:rsidR="00CF0BAB">
        <w:t xml:space="preserve"> is het mogelijk om met een later wijzigingsbesluit één of meer gedeelten van de bijlage te wijzigen. Bij een </w:t>
      </w:r>
      <w:r w:rsidR="00CF0BAB" w:rsidRPr="009F246A">
        <w:t>bijlage in de vorm van een PDF-document</w:t>
      </w:r>
      <w:r w:rsidR="00CF0BAB">
        <w:t xml:space="preserve"> kan dat niet; in dat geval wordt het hele </w:t>
      </w:r>
      <w:r w:rsidR="00CF0BAB" w:rsidRPr="004F3DD0">
        <w:t>PDF-document</w:t>
      </w:r>
      <w:r w:rsidR="00CF0BAB">
        <w:t xml:space="preserve"> vervangen.</w:t>
      </w:r>
      <w:r w:rsidR="00A12B2C">
        <w:t xml:space="preserve"> </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1B446D57" w14:textId="5AC9B644" w:rsidR="00C235A5" w:rsidRDefault="00713915" w:rsidP="00DC7F34">
      <w:pPr>
        <w:pStyle w:val="Opsommingnummers1"/>
      </w:pPr>
      <w:r w:rsidRPr="00B64D21">
        <w:rPr>
          <w:b/>
          <w:bCs/>
        </w:rPr>
        <w:t>Toelichting</w:t>
      </w:r>
      <w:r w:rsidRPr="00B64D21">
        <w:t xml:space="preserve">: </w:t>
      </w:r>
      <w:r w:rsidR="00E46CA3">
        <w:t xml:space="preserve">het gaat hier om </w:t>
      </w:r>
      <w:r w:rsidR="00E46CA3" w:rsidRPr="00B64D21">
        <w:t xml:space="preserve">de Toelichting op de Regeling. </w:t>
      </w:r>
      <w:r w:rsidR="00DC7F34" w:rsidRPr="00DC7F34">
        <w:t>Een Toelichting bij de Regeling wordt bekendgemaakt én geconsolideerd. Deze toelichting is dus zowel te vinden op officielebekendmakingen.nl als in de regelingenbank op overheid.nl en in DSO-LV. Een Toelichting wordt niet geannoteerd met OW-objecten.</w:t>
      </w:r>
      <w:r w:rsidR="00DC7F34">
        <w:br/>
      </w:r>
      <w:r w:rsidR="00045AFE" w:rsidRPr="00045AFE">
        <w:t xml:space="preserve">In de praktijk </w:t>
      </w:r>
      <w:r w:rsidR="00C3451F">
        <w:t xml:space="preserve">is gebleken dat </w:t>
      </w:r>
      <w:r w:rsidR="00045AFE" w:rsidRPr="00045AFE">
        <w:t xml:space="preserve">in de regelgeving van het Rijk niet of </w:t>
      </w:r>
      <w:r w:rsidR="00EA491A" w:rsidRPr="00045AFE">
        <w:t>nauwelijks</w:t>
      </w:r>
      <w:r w:rsidR="00045AFE" w:rsidRPr="00045AFE">
        <w:t xml:space="preserve"> gebruik gemaakt </w:t>
      </w:r>
      <w:r w:rsidR="00C3451F" w:rsidRPr="00C3451F">
        <w:t xml:space="preserve">wordt </w:t>
      </w:r>
      <w:r w:rsidR="00045AFE" w:rsidRPr="00045AFE">
        <w:t>van het element Toelichting in de Re</w:t>
      </w:r>
      <w:r w:rsidR="00EA491A">
        <w:t>ge</w:t>
      </w:r>
      <w:r w:rsidR="00045AFE" w:rsidRPr="00045AFE">
        <w:t>lingKlassiek. Overwogen wordt om in een volgende versie van de STOP/TPOD-standaard dit element te laten vervallen</w:t>
      </w:r>
      <w:r w:rsidR="00045AFE">
        <w:t xml:space="preserve">. </w:t>
      </w:r>
      <w:r w:rsidR="008F2CD4">
        <w:t>Daarom wordt dit element hier niet verder toegelicht.</w:t>
      </w:r>
    </w:p>
    <w:p w14:paraId="06CEE275" w14:textId="2B2355EF" w:rsidR="00713915" w:rsidRPr="00467426" w:rsidRDefault="00713915" w:rsidP="00713915">
      <w:pPr>
        <w:pStyle w:val="Opsommingnummers1"/>
      </w:pPr>
      <w:r w:rsidRPr="00467426">
        <w:rPr>
          <w:b/>
          <w:bCs/>
        </w:rPr>
        <w:t>ArtikelgewijzeToelichting</w:t>
      </w:r>
      <w:r>
        <w:t xml:space="preserve">: </w:t>
      </w:r>
      <w:r w:rsidR="00327A24" w:rsidRPr="00327A24">
        <w:t xml:space="preserve">In de praktijk wordt deze ‘losse’ artikelsgewijze toelichting niet gebruikt. Daarom vervalt dit element in een volgende versie van de standaard, zijn in de norm in paragraaf </w:t>
      </w:r>
      <w:r w:rsidR="00335B2B">
        <w:fldChar w:fldCharType="begin"/>
      </w:r>
      <w:r w:rsidR="00335B2B">
        <w:instrText xml:space="preserve"> REF _Ref_57d1b237ec49070f1d66fde313134573_3 \n \h </w:instrText>
      </w:r>
      <w:r w:rsidR="00335B2B">
        <w:fldChar w:fldCharType="separate"/>
      </w:r>
      <w:r w:rsidR="00C235A5">
        <w:t>4.7.2.2.1</w:t>
      </w:r>
      <w:r w:rsidR="00335B2B">
        <w:fldChar w:fldCharType="end"/>
      </w:r>
      <w:r w:rsidR="00E31340" w:rsidRPr="00396299">
        <w:t xml:space="preserve"> de subelementen van de ArtikelgewijzeToelichting niet opgenomen </w:t>
      </w:r>
      <w:r w:rsidR="007E178D" w:rsidRPr="007E178D">
        <w:t>en wordt het element hier niet verder toegelicht</w:t>
      </w:r>
      <w:r w:rsidR="00E31340" w:rsidRPr="00396299">
        <w:t>.</w:t>
      </w:r>
    </w:p>
    <w:p w14:paraId="49D25DEC" w14:textId="77777777" w:rsidR="00713915" w:rsidRDefault="00713915" w:rsidP="00713915"/>
    <w:p w14:paraId="266A0226" w14:textId="318E1A64" w:rsidR="00713915" w:rsidRDefault="00713915" w:rsidP="00713915">
      <w:r w:rsidRPr="000B5C9F">
        <w:lastRenderedPageBreak/>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C235A5">
        <w:rPr>
          <w:rStyle w:val="Verwijzing"/>
        </w:rPr>
        <w:t>5.2.2.1.1</w:t>
      </w:r>
      <w:r w:rsidR="00047D03" w:rsidRPr="00863F41">
        <w:rPr>
          <w:rStyle w:val="Verwijzing"/>
        </w:rPr>
        <w:fldChar w:fldCharType="end"/>
      </w:r>
      <w:r>
        <w:t>.</w:t>
      </w:r>
    </w:p>
    <w:p w14:paraId="4BE1365C" w14:textId="7DF2B80F" w:rsidR="00713915" w:rsidRDefault="00713915" w:rsidP="00713915">
      <w:r w:rsidRPr="001813B1">
        <w:t xml:space="preserve">In de schema’s van STOP komt in een aantal hoofd- en subelementen het element InleidendeTekst -bedoeld voor niet-juridische contextinformatie- voor. </w:t>
      </w:r>
      <w:r w:rsidR="00076CDF" w:rsidRPr="00076CDF">
        <w:t>Dit element zal in een toekomstige versie van de standaard vervallen; gebruik daarvan wordt daarom nu afgeraden.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