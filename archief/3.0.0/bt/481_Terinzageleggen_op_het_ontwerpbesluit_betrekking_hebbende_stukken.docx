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952A7" w14:textId="77777777" w:rsidR="002B3E25" w:rsidRPr="00EA6F9E" w:rsidRDefault="002B3E25" w:rsidP="002B3E25">
      <w:pPr>
        <w:pStyle w:val="Kop5"/>
      </w:pPr>
      <w:bookmarkStart w:id="1167" w:name="_Ref_01e81f6184244d5b6d77aeebddbbd024_1"/>
      <w:r>
        <w:t xml:space="preserve">Terinzageleggen </w:t>
      </w:r>
      <w:r w:rsidRPr="00541BF1">
        <w:t>op het ontwerpbesluit betrekking hebbende stukken</w:t>
      </w:r>
      <w:bookmarkEnd w:id="1167"/>
    </w:p>
    <w:p w14:paraId="2324F150" w14:textId="1FA60A1D" w:rsidR="00ED0A54" w:rsidRDefault="002B3E25" w:rsidP="002B3E25">
      <w:r>
        <w:t xml:space="preserve">Gemeente, waterschap, provincie of Rijk </w:t>
      </w:r>
      <w:r w:rsidRPr="00FE2526">
        <w:t xml:space="preserve">moet </w:t>
      </w:r>
      <w:r>
        <w:t>eventuele</w:t>
      </w:r>
      <w:r w:rsidRPr="00FE2526">
        <w:t xml:space="preserve"> op het ontwerp betrekking hebbende stukken die redelijkerwijs nodig zijn voor een beoordeling van het ontwerp, ter inzage leggen.</w:t>
      </w:r>
    </w:p>
    <w:p w14:paraId="087311F3" w14:textId="5B4A5D3B" w:rsidR="002B3E25" w:rsidRDefault="002B3E25" w:rsidP="002B3E25">
      <w:r>
        <w:t xml:space="preserve">NB: Zoals in paragraaf </w:t>
      </w:r>
      <w:r w:rsidR="0042768E">
        <w:fldChar w:fldCharType="begin"/>
      </w:r>
      <w:r w:rsidR="0042768E">
        <w:instrText xml:space="preserve"> REF _Ref_4d57f697d05e7a14d8bbefbef864d1b3_1 \n \h </w:instrText>
      </w:r>
      <w:r w:rsidR="0042768E">
        <w:fldChar w:fldCharType="separate"/>
      </w:r>
      <w:r w:rsidR="00D33EA9">
        <w:t>10.11.2.1</w:t>
      </w:r>
      <w:r w:rsidR="0042768E">
        <w:fldChar w:fldCharType="end"/>
      </w:r>
      <w:r>
        <w:t xml:space="preserve"> al is aangegeven zullen o</w:t>
      </w:r>
      <w:r w:rsidRPr="00BE0F3A">
        <w:t>p het ontwerp-besluit betrekking hebbende stukken vooral bestaan uit rapportages van uitgevoerde onderzoeken</w:t>
      </w:r>
      <w:r>
        <w:t>.</w:t>
      </w:r>
    </w:p>
    <w:p w14:paraId="41844EA6" w14:textId="77777777" w:rsidR="002B3E25" w:rsidRPr="00CB290B" w:rsidRDefault="002B3E25" w:rsidP="002B3E25">
      <w:pPr>
        <w:pStyle w:val="Kader"/>
      </w:pPr>
      <w:r w:rsidRPr="00B26823">
        <w:rPr>
          <w:noProof/>
        </w:rPr>
        <mc:AlternateContent>
          <mc:Choice Requires="wps">
            <w:drawing>
              <wp:inline distT="0" distB="0" distL="0" distR="0" wp14:anchorId="7A638CB4" wp14:editId="5819C868">
                <wp:extent cx="5400040" cy="985631"/>
                <wp:effectExtent l="0" t="0" r="22860" b="22860"/>
                <wp:docPr id="780777420" name="Tekstvak 78077742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E3D2832" w14:textId="77777777" w:rsidR="002B3E25" w:rsidRPr="00D80A79" w:rsidRDefault="002B3E25" w:rsidP="002B3E25">
                            <w:pPr>
                              <w:rPr>
                                <w:b/>
                                <w:bCs/>
                              </w:rPr>
                            </w:pPr>
                            <w:r w:rsidRPr="00D80A79">
                              <w:rPr>
                                <w:b/>
                                <w:bCs/>
                              </w:rPr>
                              <w:t>Toekomstige functionaliteit</w:t>
                            </w:r>
                          </w:p>
                          <w:p w14:paraId="5B3BC387"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EC9092E" w14:textId="77777777" w:rsidR="002B3E25" w:rsidRDefault="002B3E25" w:rsidP="002B3E25"/>
                          <w:p w14:paraId="2171FC36" w14:textId="77777777" w:rsidR="002B3E25" w:rsidRPr="006971CB" w:rsidRDefault="002B3E25" w:rsidP="002B3E25">
                            <w:pPr>
                              <w:rPr>
                                <w:b/>
                                <w:bCs/>
                              </w:rPr>
                            </w:pPr>
                            <w:r w:rsidRPr="006971CB">
                              <w:rPr>
                                <w:b/>
                                <w:bCs/>
                              </w:rPr>
                              <w:t>Workaround</w:t>
                            </w:r>
                          </w:p>
                          <w:p w14:paraId="2CE55692"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7536E64B"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562DC17B"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34647DCD" w14:textId="77777777" w:rsidR="002B3E25" w:rsidRDefault="002B3E25" w:rsidP="002B3E25"/>
                          <w:p w14:paraId="0E3AED74" w14:textId="77777777" w:rsidR="002B3E25" w:rsidRDefault="002B3E25" w:rsidP="002B3E25">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t>in het onderdeel</w:t>
                            </w:r>
                            <w:r w:rsidRPr="000666A4">
                              <w:t xml:space="preserv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5B435AA"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638CB4" id="Tekstvak 780777420" o:spid="_x0000_s116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SJbMAIAAFs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d3TqeE3lDkA42s+It3LZIMG98OFJOAwFGsSgh0cclSZURQeJs5rcr7/dR39wBStnHYas&#10;4AZbwJn+YcDh9XAUUQtJGY2/XkBx55b1ucVs2gWh0SEWysokRv+gj2LlqH3FNsxjTpiEkchc8HAU&#10;F2E/+Ngmqebz5IQptCLcm5WVMfQR1uf+VTh7oCuA6Ac6DqOYfmBt7xtfejvfBHCXKI047zE9wI8J&#10;Tuwcti2uyLmevN7/Cb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b3kiWzACAABbBAAADgAAAAAAAAAAAAAAAAAuAgAAZHJz&#10;L2Uyb0RvYy54bWxQSwECLQAUAAYACAAAACEALfghbNoAAAAFAQAADwAAAAAAAAAAAAAAAACKBAAA&#10;ZHJzL2Rvd25yZXYueG1sUEsFBgAAAAAEAAQA8wAAAJEFAAAAAA==&#10;" filled="f" strokeweight=".5pt">
                <v:textbox style="mso-fit-shape-to-text:t">
                  <w:txbxContent>
                    <w:p w14:paraId="0E3D2832" w14:textId="77777777" w:rsidR="002B3E25" w:rsidRPr="00D80A79" w:rsidRDefault="002B3E25" w:rsidP="002B3E25">
                      <w:pPr>
                        <w:rPr>
                          <w:b/>
                          <w:bCs/>
                        </w:rPr>
                      </w:pPr>
                      <w:r w:rsidRPr="00D80A79">
                        <w:rPr>
                          <w:b/>
                          <w:bCs/>
                        </w:rPr>
                        <w:t>Toekomstige functionaliteit</w:t>
                      </w:r>
                    </w:p>
                    <w:p w14:paraId="5B3BC387" w14:textId="77777777" w:rsidR="002B3E25" w:rsidRDefault="002B3E25" w:rsidP="002B3E25">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EC9092E" w14:textId="77777777" w:rsidR="002B3E25" w:rsidRDefault="002B3E25" w:rsidP="002B3E25"/>
                    <w:p w14:paraId="2171FC36" w14:textId="77777777" w:rsidR="002B3E25" w:rsidRPr="006971CB" w:rsidRDefault="002B3E25" w:rsidP="002B3E25">
                      <w:pPr>
                        <w:rPr>
                          <w:b/>
                          <w:bCs/>
                        </w:rPr>
                      </w:pPr>
                      <w:r w:rsidRPr="006971CB">
                        <w:rPr>
                          <w:b/>
                          <w:bCs/>
                        </w:rPr>
                        <w:t>Workaround</w:t>
                      </w:r>
                    </w:p>
                    <w:p w14:paraId="2CE55692" w14:textId="77777777" w:rsidR="002B3E25" w:rsidRDefault="002B3E25" w:rsidP="002B3E25">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7536E64B" w14:textId="77777777" w:rsidR="002B3E25" w:rsidRDefault="002B3E25" w:rsidP="002B3E25">
                      <w:pPr>
                        <w:pStyle w:val="Opsommingtekens1"/>
                      </w:pPr>
                      <w:r>
                        <w:t xml:space="preserve">het ontsluit </w:t>
                      </w:r>
                      <w:r w:rsidRPr="00911A9C">
                        <w:t xml:space="preserve">de betreffende stukken op een zelf te bepalen elektronische wijze, bijvoorbeeld via de eigen website, </w:t>
                      </w:r>
                      <w:r>
                        <w:t>of</w:t>
                      </w:r>
                    </w:p>
                    <w:p w14:paraId="562DC17B" w14:textId="77777777" w:rsidR="002B3E25" w:rsidRDefault="002B3E25" w:rsidP="002B3E25">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34647DCD" w14:textId="77777777" w:rsidR="002B3E25" w:rsidRDefault="002B3E25" w:rsidP="002B3E25"/>
                    <w:p w14:paraId="0E3AED74" w14:textId="77777777" w:rsidR="002B3E25" w:rsidRDefault="002B3E25" w:rsidP="002B3E25">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t>in het onderdeel</w:t>
                      </w:r>
                      <w:r w:rsidRPr="000666A4">
                        <w:t xml:space="preserve"> 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5B435AA" w14:textId="77777777" w:rsidR="002B3E25" w:rsidRPr="0022671B" w:rsidRDefault="002B3E25" w:rsidP="002B3E25">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