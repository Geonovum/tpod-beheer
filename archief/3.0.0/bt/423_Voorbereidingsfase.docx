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372" w14:textId="47AFEC69" w:rsidR="00EC1A29" w:rsidRDefault="00471703" w:rsidP="00EC1A29">
      <w:pPr>
        <w:pStyle w:val="Kop4"/>
      </w:pPr>
      <w:r>
        <w:t>Voorbereidings</w:t>
      </w:r>
      <w:r w:rsidR="00EC1A29">
        <w:t>fase</w:t>
      </w:r>
    </w:p>
    <w:p w14:paraId="57A44265" w14:textId="13C75370" w:rsidR="000361B8" w:rsidRDefault="000361B8" w:rsidP="000361B8">
      <w:pPr>
        <w:pStyle w:val="Figuur"/>
      </w:pPr>
      <w:r>
        <w:rPr>
          <w:noProof/>
        </w:rPr>
        <w:drawing>
          <wp:inline distT="0" distB="0" distL="0" distR="0" wp14:anchorId="60D8B84B" wp14:editId="124787EB">
            <wp:extent cx="5400040" cy="721360"/>
            <wp:effectExtent l="0" t="0" r="0" b="2540"/>
            <wp:docPr id="1415576865" name="Afbeelding 141557686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5" name="Afbeelding 1415576865" descr="Afbeelding met tekst&#10;&#10;Automatisch gegenereerde beschrijving"/>
                    <pic:cNvPicPr/>
                  </pic:nvPicPr>
                  <pic:blipFill>
                    <a:blip r:embed="rId157"/>
                    <a:stretch>
                      <a:fillRect/>
                    </a:stretch>
                  </pic:blipFill>
                  <pic:spPr>
                    <a:xfrm>
                      <a:off x="0" y="0"/>
                      <a:ext cx="5400040" cy="721360"/>
                    </a:xfrm>
                    <a:prstGeom prst="rect">
                      <a:avLst/>
                    </a:prstGeom>
                  </pic:spPr>
                </pic:pic>
              </a:graphicData>
            </a:graphic>
          </wp:inline>
        </w:drawing>
      </w:r>
    </w:p>
    <w:p w14:paraId="7A87131B" w14:textId="1D7BD698" w:rsidR="000361B8" w:rsidRPr="000361B8" w:rsidRDefault="000361B8" w:rsidP="00E22362">
      <w:pPr>
        <w:pStyle w:val="Figuurbijschrift"/>
      </w:pPr>
      <w:r w:rsidRPr="000361B8">
        <w:t xml:space="preserve">Voorbereidingsfase in de </w:t>
      </w:r>
      <w:r>
        <w:t>project</w:t>
      </w:r>
      <w:r w:rsidRPr="000361B8">
        <w:t>procedure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7"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