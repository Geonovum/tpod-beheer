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35DDFC4" w:rsidR="006B7EA8" w:rsidRDefault="006B7EA8" w:rsidP="006B7EA8">
      <w:pPr>
        <w:pStyle w:val="Kop4"/>
      </w:pPr>
      <w:bookmarkStart w:id="590" w:name="_Ref_c500d60ae1099e3ebba6e1f7c72a9818_1"/>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590"/>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lastRenderedPageBreak/>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085F2F2A" w14:textId="77777777" w:rsidR="006C6C01" w:rsidRDefault="00A0589D" w:rsidP="00A0589D">
      <w:pPr>
        <w:pStyle w:val="Opsommingtekens2"/>
      </w:pPr>
      <w:r w:rsidRPr="00A0589D">
        <w:t xml:space="preserve">de Locatie is een Gebiedengroep; </w:t>
      </w:r>
    </w:p>
    <w:p w14:paraId="02136D98" w14:textId="3104BA46"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