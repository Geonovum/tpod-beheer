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F12B" w14:textId="77777777" w:rsidR="00AC093D" w:rsidRDefault="00AC093D" w:rsidP="00AC093D">
      <w:pPr>
        <w:pStyle w:val="Kop5"/>
      </w:pPr>
      <w:r>
        <w:t>Terinzageleggen</w:t>
      </w:r>
      <w:r w:rsidRPr="001D53C2">
        <w:t xml:space="preserve"> op </w:t>
      </w:r>
      <w:r>
        <w:t>de zaak</w:t>
      </w:r>
      <w:r w:rsidRPr="001D53C2">
        <w:t xml:space="preserve"> betrekking hebbende stukken</w:t>
      </w:r>
    </w:p>
    <w:p w14:paraId="41DAE80C" w14:textId="77777777" w:rsidR="00AC093D" w:rsidRDefault="00AC093D" w:rsidP="00AC093D">
      <w:pPr>
        <w:rPr>
          <w:u w:val="single"/>
        </w:rPr>
      </w:pPr>
    </w:p>
    <w:p w14:paraId="0604DDA5" w14:textId="77777777" w:rsidR="00AC093D" w:rsidRDefault="00AC093D" w:rsidP="00AC093D">
      <w:r w:rsidRPr="001C00E3">
        <w:rPr>
          <w:u w:val="single"/>
        </w:rPr>
        <w:t>Programma waartegen geen beroep kan worden ingesteld</w:t>
      </w:r>
    </w:p>
    <w:p w14:paraId="03B7A8C9" w14:textId="19C0D994" w:rsidR="00AC093D" w:rsidRDefault="00AC093D" w:rsidP="00AC093D">
      <w:r>
        <w:t xml:space="preserve">In paragraaf </w:t>
      </w:r>
      <w:r>
        <w:fldChar w:fldCharType="begin"/>
      </w:r>
      <w:r>
        <w:instrText xml:space="preserve"> REF _Ref_8b051d79e74c92bfeb06fa15dabe1edc_1 \n \h </w:instrText>
      </w:r>
      <w:r>
        <w:fldChar w:fldCharType="separate"/>
      </w:r>
      <w:r>
        <w:t>10.11.3.1</w:t>
      </w:r>
      <w:r>
        <w:fldChar w:fldCharType="end"/>
      </w:r>
      <w:r>
        <w:t xml:space="preserve"> is al aangegeven dat er voor </w:t>
      </w:r>
      <w:r w:rsidR="008C73F0">
        <w:t>de instructie</w:t>
      </w:r>
      <w:r>
        <w:t xml:space="preserve"> waartegen geen beroep kan worden ingesteld geen wettelijke verplichting </w:t>
      </w:r>
      <w:r w:rsidRPr="00A36739">
        <w:t>geld</w:t>
      </w:r>
      <w:r>
        <w:t>t</w:t>
      </w:r>
      <w:r w:rsidRPr="00A36739">
        <w:t xml:space="preserve"> </w:t>
      </w:r>
      <w:r>
        <w:t>om op de zaak betrekking hebbende stukken ter inzage te leggen. O</w:t>
      </w:r>
      <w:r w:rsidRPr="00C20C68">
        <w:t>p de zaak betrekking hebbende stukken</w:t>
      </w:r>
      <w:r>
        <w:t xml:space="preserve"> bestaan doorgaans </w:t>
      </w:r>
      <w:r w:rsidRPr="00FA5659">
        <w:t>uit rapportages van uitgevoerde onderzoeken</w:t>
      </w:r>
      <w:r>
        <w:t xml:space="preserve">. Ondanks het ontbreken van een wettelijke verplichting kan </w:t>
      </w:r>
      <w:r w:rsidR="00331B67">
        <w:t>provincie of Rijk</w:t>
      </w:r>
      <w:r w:rsidRPr="00BE6D54">
        <w:t xml:space="preserve"> er</w:t>
      </w:r>
      <w:r>
        <w:t xml:space="preserve"> voor kiezen om die stukken ter inzage te leggen. Die terinzagelegging kan dan </w:t>
      </w:r>
      <w:r w:rsidRPr="00C67A8F">
        <w:t>elektronisch</w:t>
      </w:r>
      <w:r>
        <w:t xml:space="preserve"> en/of </w:t>
      </w:r>
      <w:r w:rsidRPr="00C67A8F">
        <w:t>op een fysieke locatie</w:t>
      </w:r>
      <w:r>
        <w:t xml:space="preserve"> plaatsvinden. Als </w:t>
      </w:r>
      <w:r w:rsidR="00331B67">
        <w:t>provincie of Rijk</w:t>
      </w:r>
      <w:r w:rsidRPr="000F6218">
        <w:t xml:space="preserve"> </w:t>
      </w:r>
      <w:r>
        <w:t xml:space="preserve">daarvoor kiest, zal zij/hij ook kennis moeten geven van die terinzagelegging. </w:t>
      </w:r>
      <w:r w:rsidRPr="005C71A5">
        <w:rPr>
          <w:highlight w:val="yellow"/>
        </w:rPr>
        <w:t xml:space="preserve">Bij een besluit tot vaststelling of wijziging van </w:t>
      </w:r>
      <w:r w:rsidR="007A05C5" w:rsidRPr="005C71A5">
        <w:rPr>
          <w:highlight w:val="yellow"/>
        </w:rPr>
        <w:t>een instructie</w:t>
      </w:r>
      <w:r w:rsidRPr="005C71A5">
        <w:rPr>
          <w:highlight w:val="yellow"/>
        </w:rPr>
        <w:t xml:space="preserve"> waartegen geen beroep kan worden ingesteld wordt immers geen kennisgeving gedaan van de vaststelling of inwerkingtreding van dat besluit waarmee de kennisgeving van terinzagelegging van op de zaak betrekking </w:t>
      </w:r>
      <w:r w:rsidRPr="005C71A5">
        <w:rPr>
          <w:highlight w:val="yellow"/>
        </w:rPr>
        <w:lastRenderedPageBreak/>
        <w:t>hebbende stukken gecombineerd zou kunnen worden</w:t>
      </w:r>
      <w:r w:rsidRPr="008621C2">
        <w:t>.</w:t>
      </w:r>
      <w:r>
        <w:t xml:space="preserve"> De kennisgeving van de terinzagelegging van de </w:t>
      </w:r>
      <w:r w:rsidRPr="00004C00">
        <w:t>op de zaak betrekking hebbende stukken</w:t>
      </w:r>
      <w:r>
        <w:t xml:space="preserve"> is het onderwerp van paragraaf </w:t>
      </w:r>
      <w:r>
        <w:fldChar w:fldCharType="begin"/>
      </w:r>
      <w:r>
        <w:instrText xml:space="preserve"> REF _Ref_fdd9a3d6c12f28f64bb5369de1c571e4_1 \n \h </w:instrText>
      </w:r>
      <w:r>
        <w:fldChar w:fldCharType="separate"/>
      </w:r>
      <w:r>
        <w:t>10.11.3.6</w:t>
      </w:r>
      <w:r>
        <w:fldChar w:fldCharType="end"/>
      </w:r>
      <w:r>
        <w:t>.</w:t>
      </w:r>
    </w:p>
    <w:p w14:paraId="37D2D015" w14:textId="77777777" w:rsidR="00AC093D" w:rsidRDefault="00AC093D" w:rsidP="00AC093D"/>
    <w:p w14:paraId="2D857DC9" w14:textId="77777777" w:rsidR="00AC093D" w:rsidRDefault="00AC093D" w:rsidP="00AC093D">
      <w:r w:rsidRPr="001C00E3">
        <w:rPr>
          <w:u w:val="single"/>
        </w:rPr>
        <w:t>Programma waartegen beroep kan worden ingesteld</w:t>
      </w:r>
    </w:p>
    <w:p w14:paraId="75375EC9" w14:textId="197C6302" w:rsidR="00AC093D" w:rsidRDefault="00AC093D" w:rsidP="00AC093D">
      <w:r>
        <w:t xml:space="preserve">In het geval van </w:t>
      </w:r>
      <w:r w:rsidR="007A05C5">
        <w:t>een instructie</w:t>
      </w:r>
      <w:r>
        <w:t xml:space="preserve"> waartegen beroep kan worden ingesteld moet -indien van toepassing- </w:t>
      </w:r>
      <w:r w:rsidR="00331B67">
        <w:t>provincie of Rijk</w:t>
      </w:r>
      <w:r>
        <w:t xml:space="preserve"> </w:t>
      </w:r>
      <w:r w:rsidRPr="00CB32B2">
        <w:t>de op de zaak betrekking hebbende stukken ter inzage leggen.</w:t>
      </w:r>
      <w:r>
        <w:t xml:space="preserve"> De </w:t>
      </w:r>
      <w:r w:rsidRPr="00CB32B2">
        <w:t xml:space="preserve">op de zaak betrekking hebbende stukken </w:t>
      </w:r>
      <w:r>
        <w:t xml:space="preserve">zullen </w:t>
      </w:r>
      <w:r w:rsidRPr="00CB32B2">
        <w:t>vooral bestaan uit rapportages van uitgevoerde onderzoeken</w:t>
      </w:r>
      <w:r>
        <w:t>.</w:t>
      </w:r>
      <w:r w:rsidRPr="00CB32B2">
        <w:t xml:space="preserve"> </w:t>
      </w:r>
      <w:r w:rsidR="008C73F0">
        <w:t>De instructie</w:t>
      </w:r>
      <w:r>
        <w:t xml:space="preserve"> </w:t>
      </w:r>
      <w:r w:rsidRPr="00CB32B2">
        <w:t xml:space="preserve">zelf </w:t>
      </w:r>
      <w:r>
        <w:t xml:space="preserve">hoeft </w:t>
      </w:r>
      <w:r w:rsidRPr="00CB32B2">
        <w:t>niet ter inzage gelegd te worden. Dat moet immers bekendgemaakt worden in het publicatieblad.</w:t>
      </w:r>
      <w:r>
        <w:t xml:space="preserve"> </w:t>
      </w:r>
      <w:r w:rsidR="00331B67">
        <w:t>Provincie of Rijk</w:t>
      </w:r>
      <w:r>
        <w:t xml:space="preserve"> moet kennis geven </w:t>
      </w:r>
      <w:r w:rsidRPr="00723C8A">
        <w:t>van die terinzagelegging.</w:t>
      </w:r>
      <w:r>
        <w:t xml:space="preserve"> Deze kennisgeving kan gecombineerd worden met de kennisgeving </w:t>
      </w:r>
      <w:r w:rsidRPr="00661421">
        <w:t xml:space="preserve">van de vaststelling </w:t>
      </w:r>
      <w:r>
        <w:t>en</w:t>
      </w:r>
      <w:r w:rsidRPr="00661421">
        <w:t xml:space="preserve"> inwerkingtreding van</w:t>
      </w:r>
      <w:r>
        <w:t xml:space="preserve"> </w:t>
      </w:r>
      <w:r w:rsidR="008C73F0">
        <w:t>de instructie</w:t>
      </w:r>
      <w:r>
        <w:t xml:space="preserve">. Deze (gecombineerde) kennisgeving wordt beschreven in paragraaf </w:t>
      </w:r>
      <w:r>
        <w:fldChar w:fldCharType="begin"/>
      </w:r>
      <w:r>
        <w:instrText xml:space="preserve"> REF _Ref_8c439d0fe1adcdf44aeb063733335d30_1 \n \h </w:instrText>
      </w:r>
      <w:r>
        <w:fldChar w:fldCharType="separate"/>
      </w:r>
      <w:r>
        <w:t>10.11.3.5</w:t>
      </w:r>
      <w:r>
        <w:fldChar w:fldCharType="end"/>
      </w:r>
      <w:r>
        <w:t>.</w:t>
      </w:r>
    </w:p>
    <w:p w14:paraId="683C2BE5" w14:textId="77777777" w:rsidR="00AC093D" w:rsidRDefault="00AC093D" w:rsidP="00AC093D"/>
    <w:p w14:paraId="676CD92A" w14:textId="77777777" w:rsidR="00AC093D" w:rsidRDefault="00AC093D" w:rsidP="00AC093D">
      <w:pPr>
        <w:pStyle w:val="Kader"/>
      </w:pPr>
      <w:r w:rsidRPr="00B26823">
        <w:rPr>
          <w:noProof/>
        </w:rPr>
        <mc:AlternateContent>
          <mc:Choice Requires="wps">
            <w:drawing>
              <wp:inline distT="0" distB="0" distL="0" distR="0" wp14:anchorId="648B7AE3" wp14:editId="55F64369">
                <wp:extent cx="5400040" cy="985631"/>
                <wp:effectExtent l="0" t="0" r="22860" b="22860"/>
                <wp:docPr id="1591060592" name="Tekstvak 159106059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4031AA3" w14:textId="77777777" w:rsidR="00AC093D" w:rsidRPr="00D80A79" w:rsidRDefault="00AC093D" w:rsidP="00AC093D">
                            <w:pPr>
                              <w:rPr>
                                <w:b/>
                                <w:bCs/>
                              </w:rPr>
                            </w:pPr>
                            <w:r w:rsidRPr="00D80A79">
                              <w:rPr>
                                <w:b/>
                                <w:bCs/>
                              </w:rPr>
                              <w:t>Toekomstige functionaliteit</w:t>
                            </w:r>
                          </w:p>
                          <w:p w14:paraId="6621D48D" w14:textId="77777777" w:rsidR="00AC093D" w:rsidRDefault="00AC093D" w:rsidP="00AC093D">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AE4104C" w14:textId="77777777" w:rsidR="00AC093D" w:rsidRDefault="00AC093D" w:rsidP="00AC093D"/>
                          <w:p w14:paraId="5A51FCBD" w14:textId="77777777" w:rsidR="00AC093D" w:rsidRPr="006971CB" w:rsidRDefault="00AC093D" w:rsidP="00AC093D">
                            <w:pPr>
                              <w:rPr>
                                <w:b/>
                                <w:bCs/>
                              </w:rPr>
                            </w:pPr>
                            <w:r w:rsidRPr="006971CB">
                              <w:rPr>
                                <w:b/>
                                <w:bCs/>
                              </w:rPr>
                              <w:t>Workaround</w:t>
                            </w:r>
                          </w:p>
                          <w:p w14:paraId="1659C34B" w14:textId="77777777" w:rsidR="00AC093D" w:rsidRDefault="00AC093D" w:rsidP="00AC093D">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0CA5C58D" w14:textId="77777777" w:rsidR="00AC093D" w:rsidRDefault="00AC093D" w:rsidP="00AC093D">
                            <w:pPr>
                              <w:pStyle w:val="Opsommingtekens1"/>
                            </w:pPr>
                            <w:r>
                              <w:t xml:space="preserve">het ontsluit </w:t>
                            </w:r>
                            <w:r w:rsidRPr="00911A9C">
                              <w:t xml:space="preserve">de betreffende stukken op een zelf te bepalen elektronische wijze, bijvoorbeeld via de eigen website, </w:t>
                            </w:r>
                            <w:r>
                              <w:t>of</w:t>
                            </w:r>
                          </w:p>
                          <w:p w14:paraId="4E9879A1" w14:textId="77777777" w:rsidR="00AC093D" w:rsidRDefault="00AC093D" w:rsidP="00AC093D">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A7EF34C" w14:textId="77777777" w:rsidR="00AC093D" w:rsidRDefault="00AC093D" w:rsidP="00AC093D"/>
                          <w:p w14:paraId="03489456" w14:textId="77777777" w:rsidR="00AC093D" w:rsidRDefault="00AC093D" w:rsidP="00AC093D">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26F6609" w14:textId="77777777" w:rsidR="00AC093D" w:rsidRPr="0022671B" w:rsidRDefault="00AC093D" w:rsidP="00AC093D">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8B7AE3" id="Tekstvak 1591060592" o:spid="_x0000_s118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KIMQIAAFs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fidXfcdrKt8AhKPDjHgrVzUS3AsfnoTDUKBBDHp4xFFpQlV0lDjbkvv1t/voD65g5azF&#10;kBXcYAs4098NOLwZjiNqISnjydUIiju3rM8tZtcsCY0OsVBWJjH6B92LlaPmFduwiDlhEkYic8FD&#10;Ly7DYfCxTVItFskJU2hFuDfPVsbQPawv3atw9khXANEP1A+jmH5g7eAbX3q72AVwlyiNOB8wPcKP&#10;CU7sHLctrsi5nrze/wnz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EcwYogxAgAAWwQAAA4AAAAAAAAAAAAAAAAALgIAAGRy&#10;cy9lMm9Eb2MueG1sUEsBAi0AFAAGAAgAAAAhAC34IWzaAAAABQEAAA8AAAAAAAAAAAAAAAAAiwQA&#10;AGRycy9kb3ducmV2LnhtbFBLBQYAAAAABAAEAPMAAACSBQAAAAA=&#10;" filled="f" strokeweight=".5pt">
                <v:textbox style="mso-fit-shape-to-text:t">
                  <w:txbxContent>
                    <w:p w14:paraId="64031AA3" w14:textId="77777777" w:rsidR="00AC093D" w:rsidRPr="00D80A79" w:rsidRDefault="00AC093D" w:rsidP="00AC093D">
                      <w:pPr>
                        <w:rPr>
                          <w:b/>
                          <w:bCs/>
                        </w:rPr>
                      </w:pPr>
                      <w:r w:rsidRPr="00D80A79">
                        <w:rPr>
                          <w:b/>
                          <w:bCs/>
                        </w:rPr>
                        <w:t>Toekomstige functionaliteit</w:t>
                      </w:r>
                    </w:p>
                    <w:p w14:paraId="6621D48D" w14:textId="77777777" w:rsidR="00AC093D" w:rsidRDefault="00AC093D" w:rsidP="00AC093D">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AE4104C" w14:textId="77777777" w:rsidR="00AC093D" w:rsidRDefault="00AC093D" w:rsidP="00AC093D"/>
                    <w:p w14:paraId="5A51FCBD" w14:textId="77777777" w:rsidR="00AC093D" w:rsidRPr="006971CB" w:rsidRDefault="00AC093D" w:rsidP="00AC093D">
                      <w:pPr>
                        <w:rPr>
                          <w:b/>
                          <w:bCs/>
                        </w:rPr>
                      </w:pPr>
                      <w:r w:rsidRPr="006971CB">
                        <w:rPr>
                          <w:b/>
                          <w:bCs/>
                        </w:rPr>
                        <w:t>Workaround</w:t>
                      </w:r>
                    </w:p>
                    <w:p w14:paraId="1659C34B" w14:textId="77777777" w:rsidR="00AC093D" w:rsidRDefault="00AC093D" w:rsidP="00AC093D">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0CA5C58D" w14:textId="77777777" w:rsidR="00AC093D" w:rsidRDefault="00AC093D" w:rsidP="00AC093D">
                      <w:pPr>
                        <w:pStyle w:val="Opsommingtekens1"/>
                      </w:pPr>
                      <w:r>
                        <w:t xml:space="preserve">het ontsluit </w:t>
                      </w:r>
                      <w:r w:rsidRPr="00911A9C">
                        <w:t xml:space="preserve">de betreffende stukken op een zelf te bepalen elektronische wijze, bijvoorbeeld via de eigen website, </w:t>
                      </w:r>
                      <w:r>
                        <w:t>of</w:t>
                      </w:r>
                    </w:p>
                    <w:p w14:paraId="4E9879A1" w14:textId="77777777" w:rsidR="00AC093D" w:rsidRDefault="00AC093D" w:rsidP="00AC093D">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A7EF34C" w14:textId="77777777" w:rsidR="00AC093D" w:rsidRDefault="00AC093D" w:rsidP="00AC093D"/>
                    <w:p w14:paraId="03489456" w14:textId="77777777" w:rsidR="00AC093D" w:rsidRDefault="00AC093D" w:rsidP="00AC093D">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26F6609" w14:textId="77777777" w:rsidR="00AC093D" w:rsidRPr="0022671B" w:rsidRDefault="00AC093D" w:rsidP="00AC093D">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