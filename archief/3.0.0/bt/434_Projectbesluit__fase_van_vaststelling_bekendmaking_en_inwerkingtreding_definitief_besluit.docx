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3C1EBF" w14:textId="4A7D74E1" w:rsidR="00DA1BDD" w:rsidRDefault="00EC1A29" w:rsidP="00DA1BDD">
      <w:pPr>
        <w:pStyle w:val="Kop4"/>
      </w:pPr>
      <w:commentRangeStart w:id="1259"/>
      <w:commentRangeStart w:id="1260"/>
      <w:commentRangeStart w:id="1261"/>
      <w:commentRangeStart w:id="1262"/>
      <w:r>
        <w:t>P</w:t>
      </w:r>
      <w:r w:rsidRPr="005D5355">
        <w:t xml:space="preserve">rojectbesluit </w:t>
      </w:r>
      <w:r w:rsidR="00A17F46">
        <w:t>–</w:t>
      </w:r>
      <w:r>
        <w:t xml:space="preserve"> </w:t>
      </w:r>
      <w:r w:rsidR="00DA1BDD">
        <w:t xml:space="preserve">fase van </w:t>
      </w:r>
      <w:r>
        <w:t>vaststelling, bekendmaking en inwerkingtred</w:t>
      </w:r>
      <w:r w:rsidR="00DA1BDD">
        <w:t>ing:</w:t>
      </w:r>
      <w:r w:rsidR="00DA1BDD">
        <w:t xml:space="preserve"> </w:t>
      </w:r>
      <w:r w:rsidR="00DA1BDD" w:rsidRPr="00DA1BDD">
        <w:t>definitief besluit</w:t>
      </w:r>
      <w:commentRangeEnd w:id="1259"/>
      <w:r w:rsidR="00573B8B">
        <w:rPr>
          <w:rStyle w:val="Verwijzingopmerking"/>
          <w:b w:val="0"/>
          <w:bCs w:val="0"/>
        </w:rPr>
        <w:commentReference w:id="1259"/>
      </w:r>
      <w:commentRangeEnd w:id="1260"/>
      <w:r w:rsidR="00573B8B">
        <w:rPr>
          <w:rStyle w:val="Verwijzingopmerking"/>
          <w:b w:val="0"/>
          <w:bCs w:val="0"/>
        </w:rPr>
        <w:commentReference w:id="1260"/>
      </w:r>
      <w:commentRangeEnd w:id="1261"/>
      <w:r w:rsidR="00573B8B">
        <w:rPr>
          <w:rStyle w:val="Verwijzingopmerking"/>
          <w:b w:val="0"/>
          <w:bCs w:val="0"/>
        </w:rPr>
        <w:commentReference w:id="1261"/>
      </w:r>
      <w:commentRangeEnd w:id="1262"/>
      <w:r w:rsidR="00573B8B">
        <w:rPr>
          <w:rStyle w:val="Verwijzingopmerking"/>
          <w:b w:val="0"/>
          <w:bCs w:val="0"/>
        </w:rPr>
        <w:commentReference w:id="1262"/>
      </w:r>
    </w:p>
    <w:p w14:paraId="2585CE9F" w14:textId="5C16A9D3" w:rsidR="00765838" w:rsidRDefault="00FE261E" w:rsidP="00CA4245">
      <w:pPr>
        <w:pStyle w:val="Figuur"/>
      </w:pPr>
      <w:r>
        <w:rPr>
          <w:noProof/>
        </w:rPr>
        <w:drawing>
          <wp:inline distT="0" distB="0" distL="0" distR="0" wp14:anchorId="6C7DEB80" wp14:editId="4A5FF9CE">
            <wp:extent cx="4714875" cy="639258"/>
            <wp:effectExtent l="0" t="0" r="0" b="8890"/>
            <wp:docPr id="1415576857" name="Afbeelding 1415576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57" name="Afbeelding 1415576857"/>
                    <pic:cNvPicPr/>
                  </pic:nvPicPr>
                  <pic:blipFill>
                    <a:blip r:embed="rId155"/>
                    <a:stretch>
                      <a:fillRect/>
                    </a:stretch>
                  </pic:blipFill>
                  <pic:spPr>
                    <a:xfrm>
                      <a:off x="0" y="0"/>
                      <a:ext cx="4763691" cy="645877"/>
                    </a:xfrm>
                    <a:prstGeom prst="rect">
                      <a:avLst/>
                    </a:prstGeom>
                  </pic:spPr>
                </pic:pic>
              </a:graphicData>
            </a:graphic>
          </wp:inline>
        </w:drawing>
      </w:r>
    </w:p>
    <w:p w14:paraId="7AB1F1CD" w14:textId="4101AEA2" w:rsidR="00CA4245" w:rsidRPr="00CA4245" w:rsidRDefault="00CA4245" w:rsidP="00CA4245">
      <w:pPr>
        <w:pStyle w:val="Figuurbijschrift"/>
      </w:pPr>
      <w:r w:rsidRPr="00CA4245">
        <w:t>Vaststellingsfase in de procedure</w:t>
      </w:r>
      <w:r>
        <w:t xml:space="preserve"> van het projectbesluit</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D2498B" w:rsidRDefault="00D2498B" w:rsidP="00D2498B">
      <w:pPr>
        <w:pStyle w:val="Tekstopmerking"/>
      </w:pPr>
      <w:r>
        <w:rPr>
          <w:rStyle w:val="Verwijzingopmerking"/>
        </w:rPr>
        <w:annotationRef/>
      </w:r>
      <w:r>
        <w:t>Alleen voorbereidingsbesluit</w:t>
      </w:r>
    </w:p>
  </w:comment>
  <w:comment w:id="1" w:author="Nienke Jansen" w:date="2023-10-22T19:43:00Z" w:initials="NJ">
    <w:p w14:paraId="7D9D5BED" w14:textId="77777777" w:rsidR="00D2498B" w:rsidRDefault="00D2498B" w:rsidP="00D2498B">
      <w:pPr>
        <w:pStyle w:val="Tekstopmerking"/>
      </w:pPr>
      <w:r>
        <w:rPr>
          <w:rStyle w:val="Verwijzingopmerking"/>
        </w:rPr>
        <w:annotationRef/>
      </w:r>
      <w:r>
        <w:t>Alleen reactieve interventie</w:t>
      </w:r>
    </w:p>
  </w:comment>
  <w:comment w:id="2" w:author="Nienke Jansen" w:date="2023-10-02T15:21:00Z" w:initials="NJ">
    <w:p w14:paraId="1F4CBF27" w14:textId="1F733553" w:rsidR="00D2498B" w:rsidRDefault="00D2498B" w:rsidP="00D2498B">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D2498B" w:rsidRDefault="00D2498B" w:rsidP="00D2498B">
      <w:pPr>
        <w:pStyle w:val="Tekstopmerking"/>
      </w:pPr>
      <w:r>
        <w:rPr>
          <w:rStyle w:val="Verwijzingopmerking"/>
        </w:rPr>
        <w:annotationRef/>
      </w:r>
      <w:r>
        <w:t>Alleen projectbesluit</w:t>
      </w:r>
    </w:p>
  </w:comment>
  <w:comment w:id="4" w:author="Nienke Jansen" w:date="2023-11-15T19:38:00Z" w:initials="NJ">
    <w:p w14:paraId="27440033" w14:textId="6F78E170" w:rsidR="00D2498B" w:rsidRDefault="00D2498B" w:rsidP="00D2498B">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D2498B" w:rsidRDefault="00D2498B" w:rsidP="00D2498B">
      <w:pPr>
        <w:pStyle w:val="Tekstopmerking"/>
      </w:pPr>
      <w:r>
        <w:rPr>
          <w:rStyle w:val="Verwijzingopmerking"/>
        </w:rPr>
        <w:annotationRef/>
      </w:r>
      <w:r>
        <w:t>Alleen omgevingsplan</w:t>
      </w:r>
    </w:p>
  </w:comment>
  <w:comment w:id="6" w:author="Nienke Jansen" w:date="2023-10-20T22:39:00Z" w:initials="NJ">
    <w:p w14:paraId="49B993A4" w14:textId="25B53796" w:rsidR="00D2498B" w:rsidRDefault="00D2498B" w:rsidP="00D2498B">
      <w:pPr>
        <w:pStyle w:val="Tekstopmerking"/>
      </w:pPr>
      <w:r>
        <w:rPr>
          <w:rStyle w:val="Verwijzingopmerking"/>
        </w:rPr>
        <w:annotationRef/>
      </w:r>
      <w:r>
        <w:t>Alleen omgevingsplan</w:t>
      </w:r>
    </w:p>
  </w:comment>
  <w:comment w:id="7" w:author="Nienke Jansen" w:date="2023-10-16T12:04:00Z" w:initials="NJ">
    <w:p w14:paraId="296E3ADD" w14:textId="51E98ED6" w:rsidR="00D2498B" w:rsidRDefault="00D2498B" w:rsidP="00D2498B">
      <w:pPr>
        <w:pStyle w:val="Tekstopmerking"/>
      </w:pPr>
      <w:r>
        <w:rPr>
          <w:rStyle w:val="Verwijzingopmerking"/>
        </w:rPr>
        <w:annotationRef/>
      </w:r>
      <w:r>
        <w:t>Alleen omgevingsplan</w:t>
      </w:r>
    </w:p>
  </w:comment>
  <w:comment w:id="8" w:author="Nienke Jansen" w:date="2023-10-20T22:39:00Z" w:initials="NJ">
    <w:p w14:paraId="514BAEE0" w14:textId="77777777" w:rsidR="00D2498B" w:rsidRDefault="00D2498B" w:rsidP="00D2498B">
      <w:pPr>
        <w:pStyle w:val="Tekstopmerking"/>
      </w:pPr>
      <w:r>
        <w:rPr>
          <w:rStyle w:val="Verwijzingopmerking"/>
        </w:rPr>
        <w:annotationRef/>
      </w:r>
      <w:r>
        <w:t>Alleen projectbesluit</w:t>
      </w:r>
    </w:p>
  </w:comment>
  <w:comment w:id="9" w:author="Nienke Jansen" w:date="2023-10-16T12:04:00Z" w:initials="NJ">
    <w:p w14:paraId="6122EB93" w14:textId="788F87E0" w:rsidR="00D2498B" w:rsidRDefault="00D2498B" w:rsidP="00D2498B">
      <w:pPr>
        <w:pStyle w:val="Tekstopmerking"/>
      </w:pPr>
      <w:r>
        <w:rPr>
          <w:rStyle w:val="Verwijzingopmerking"/>
        </w:rPr>
        <w:annotationRef/>
      </w:r>
      <w:r>
        <w:t>Alleen projectbesluit</w:t>
      </w:r>
    </w:p>
  </w:comment>
  <w:comment w:id="10" w:author="Nienke Jansen" w:date="2023-10-21T22:00:00Z" w:initials="NJ">
    <w:p w14:paraId="0E038518" w14:textId="77777777" w:rsidR="00D2498B" w:rsidRDefault="00D2498B" w:rsidP="00D2498B">
      <w:pPr>
        <w:pStyle w:val="Tekstopmerking"/>
      </w:pPr>
      <w:r>
        <w:rPr>
          <w:rStyle w:val="Verwijzingopmerking"/>
        </w:rPr>
        <w:annotationRef/>
      </w:r>
      <w:r>
        <w:t>Alleen projectbesluit</w:t>
      </w:r>
    </w:p>
  </w:comment>
  <w:comment w:id="11" w:author="Nienke Jansen" w:date="2023-11-15T17:25:00Z" w:initials="NJ">
    <w:p w14:paraId="7F86A673" w14:textId="77777777" w:rsidR="00D2498B" w:rsidRDefault="00D2498B" w:rsidP="00D2498B">
      <w:pPr>
        <w:pStyle w:val="Tekstopmerking"/>
      </w:pPr>
      <w:r>
        <w:rPr>
          <w:rStyle w:val="Verwijzingopmerking"/>
        </w:rPr>
        <w:annotationRef/>
      </w:r>
      <w:r>
        <w:t>Alleen in voorbereidingsbesluit</w:t>
      </w:r>
    </w:p>
  </w:comment>
  <w:comment w:id="12" w:author="Nienke Jansen" w:date="2023-11-15T17:25:00Z" w:initials="NJ">
    <w:p w14:paraId="514AA85F" w14:textId="14D08214" w:rsidR="00D2498B" w:rsidRDefault="00D2498B" w:rsidP="00D2498B">
      <w:pPr>
        <w:pStyle w:val="Tekstopmerking"/>
      </w:pPr>
      <w:r>
        <w:rPr>
          <w:rStyle w:val="Verwijzingopmerking"/>
        </w:rPr>
        <w:annotationRef/>
      </w:r>
      <w:r>
        <w:t>Alleen in reactieve interventie</w:t>
      </w:r>
    </w:p>
  </w:comment>
  <w:comment w:id="13" w:author="Nienke Jansen" w:date="2023-11-14T22:15:00Z" w:initials="NJ">
    <w:p w14:paraId="68449158" w14:textId="50654BA4" w:rsidR="00D2498B" w:rsidRDefault="00D2498B" w:rsidP="00D2498B">
      <w:pPr>
        <w:pStyle w:val="Tekstopmerking"/>
      </w:pPr>
      <w:r>
        <w:rPr>
          <w:rStyle w:val="Verwijzingopmerking"/>
        </w:rPr>
        <w:annotationRef/>
      </w:r>
      <w:r>
        <w:t>Alleen voor programma</w:t>
      </w:r>
    </w:p>
  </w:comment>
  <w:comment w:id="71" w:author="Nienke Jansen" w:date="2023-12-01T13:55:00Z" w:initials="NJ">
    <w:p w14:paraId="29E1E00C" w14:textId="77777777" w:rsidR="008515AF" w:rsidRDefault="008515AF" w:rsidP="00147590">
      <w:pPr>
        <w:pStyle w:val="Tekstopmerking"/>
      </w:pPr>
      <w:r>
        <w:rPr>
          <w:rStyle w:val="Verwijzingopmerking"/>
        </w:rPr>
        <w:annotationRef/>
      </w:r>
      <w:r>
        <w:t>In reactieve interventie deze tekst vervangen door: Aangezien het tijdelijk regelingdeel van een reactieve interventie niet wordt geannoteerd met OW-objecten waarop het Presentatiemodel van toepassing is, wordt het Presentatiemodel hier niet verder beschreven.</w:t>
      </w:r>
    </w:p>
  </w:comment>
  <w:comment w:id="119" w:author="Nienke Jansen" w:date="2023-12-04T10:52:00Z" w:initials="NJ">
    <w:p w14:paraId="47090884" w14:textId="77777777" w:rsidR="0060209C" w:rsidRDefault="0060209C" w:rsidP="002723D8">
      <w:pPr>
        <w:pStyle w:val="Tekstopmerking"/>
      </w:pPr>
      <w:r>
        <w:rPr>
          <w:rStyle w:val="Verwijzingopmerking"/>
        </w:rPr>
        <w:annotationRef/>
      </w:r>
      <w:r>
        <w:t>RDF: Besluitmodel</w:t>
      </w:r>
    </w:p>
  </w:comment>
  <w:comment w:id="129" w:author="Nienke Jansen" w:date="2023-04-05T13:38:00Z" w:initials="NJ">
    <w:p w14:paraId="3BA30798" w14:textId="63824FCC" w:rsidR="003C4522" w:rsidRDefault="003C4522" w:rsidP="00893AEA">
      <w:pPr>
        <w:pStyle w:val="Tekstopmerking"/>
      </w:pPr>
      <w:r>
        <w:rPr>
          <w:rStyle w:val="Verwijzingopmerking"/>
        </w:rPr>
        <w:annotationRef/>
      </w:r>
      <w:r>
        <w:t>Alleen indien tegen het besluit beroep kan worden ingesteld</w:t>
      </w:r>
    </w:p>
  </w:comment>
  <w:comment w:id="162"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31"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351"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67"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68" w:author="Nienke Jansen" w:date="2023-12-01T11:05:00Z" w:initials="NJ">
    <w:p w14:paraId="042F013B" w14:textId="77777777" w:rsidR="00371291" w:rsidRDefault="00371291" w:rsidP="0002439B">
      <w:pPr>
        <w:pStyle w:val="Tekstopmerking"/>
      </w:pPr>
      <w:r>
        <w:rPr>
          <w:rStyle w:val="Verwijzingopmerking"/>
        </w:rPr>
        <w:annotationRef/>
      </w:r>
      <w:r>
        <w:t>In projectbesluit: specificaties voor het tijdelijk regelingdeel bij het projectbesluit</w:t>
      </w:r>
    </w:p>
  </w:comment>
  <w:comment w:id="371" w:author="Nienke Jansen" w:date="2023-12-01T11:05:00Z" w:initials="NJ">
    <w:p w14:paraId="461E6CED" w14:textId="77777777" w:rsidR="00DC2231" w:rsidRDefault="00DC2231" w:rsidP="002837D4">
      <w:pPr>
        <w:pStyle w:val="Tekstopmerking"/>
      </w:pPr>
      <w:r>
        <w:rPr>
          <w:rStyle w:val="Verwijzingopmerking"/>
        </w:rPr>
        <w:annotationRef/>
      </w:r>
      <w:r>
        <w:t>In projectbesluit: in het tijdelijk regelingdeel bij het projectbesluit</w:t>
      </w:r>
    </w:p>
  </w:comment>
  <w:comment w:id="374" w:author="Nienke Jansen" w:date="2023-08-15T09:07:00Z" w:initials="NJ">
    <w:p w14:paraId="2B41DC7C" w14:textId="7B11980B"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75"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79"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85"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386"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387"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388"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392"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393"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01"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02" w:author="Nienke Jansen" w:date="2023-12-01T11:03:00Z" w:initials="NJ">
    <w:p w14:paraId="6ED6F36F" w14:textId="77777777" w:rsidR="00AB2394" w:rsidRDefault="00AB2394" w:rsidP="00440C22">
      <w:pPr>
        <w:pStyle w:val="Tekstopmerking"/>
      </w:pPr>
      <w:r>
        <w:rPr>
          <w:rStyle w:val="Verwijzingopmerking"/>
        </w:rPr>
        <w:annotationRef/>
      </w:r>
      <w:r>
        <w:t>In projectbesluit: die specificaties voor het vrijetekstgedeelte van het projectbesluit</w:t>
      </w:r>
    </w:p>
  </w:comment>
  <w:comment w:id="438" w:author="Nienke Jansen" w:date="2023-12-04T10:53:00Z" w:initials="NJ">
    <w:p w14:paraId="260BF631" w14:textId="77777777" w:rsidR="00F90DD5" w:rsidRDefault="00F90DD5" w:rsidP="008E583C">
      <w:pPr>
        <w:pStyle w:val="Tekstopmerking"/>
      </w:pPr>
      <w:r>
        <w:rPr>
          <w:rStyle w:val="Verwijzingopmerking"/>
        </w:rPr>
        <w:annotationRef/>
      </w:r>
      <w:r>
        <w:t>RDF: Annoteren</w:t>
      </w:r>
    </w:p>
  </w:comment>
  <w:comment w:id="441" w:author="Nienke Jansen" w:date="2023-04-04T08:02:00Z" w:initials="NJ">
    <w:p w14:paraId="2698C10A" w14:textId="137BAB6B" w:rsidR="00166205" w:rsidRDefault="00166205" w:rsidP="00893AEA">
      <w:pPr>
        <w:pStyle w:val="Tekstopmerking"/>
      </w:pPr>
      <w:r>
        <w:rPr>
          <w:rStyle w:val="Verwijzingopmerking"/>
        </w:rPr>
        <w:annotationRef/>
      </w:r>
      <w:r>
        <w:t>Voor omgevingsdocumenten met artikelstructuur</w:t>
      </w:r>
    </w:p>
  </w:comment>
  <w:comment w:id="444"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49" w:author="Nienke Jansen" w:date="2023-12-04T10:53:00Z" w:initials="NJ">
    <w:p w14:paraId="6FEAC2DA" w14:textId="77777777" w:rsidR="00F90DD5" w:rsidRDefault="00F90DD5" w:rsidP="00B66530">
      <w:pPr>
        <w:pStyle w:val="Tekstopmerking"/>
      </w:pPr>
      <w:r>
        <w:rPr>
          <w:rStyle w:val="Verwijzingopmerking"/>
        </w:rPr>
        <w:annotationRef/>
      </w:r>
      <w:r>
        <w:t>RDF: Regeltekst</w:t>
      </w:r>
    </w:p>
  </w:comment>
  <w:comment w:id="459" w:author="Nienke Jansen" w:date="2023-12-04T10:54:00Z" w:initials="NJ">
    <w:p w14:paraId="0CE263C5" w14:textId="77777777" w:rsidR="00B623A0" w:rsidRDefault="00B623A0" w:rsidP="00AD6330">
      <w:pPr>
        <w:pStyle w:val="Tekstopmerking"/>
      </w:pPr>
      <w:r>
        <w:rPr>
          <w:rStyle w:val="Verwijzingopmerking"/>
        </w:rPr>
        <w:annotationRef/>
      </w:r>
      <w:r>
        <w:t>RDF: Juridische regel</w:t>
      </w:r>
    </w:p>
  </w:comment>
  <w:comment w:id="466" w:author="Nienke Jansen" w:date="2023-12-01T14:02:00Z" w:initials="NJ">
    <w:p w14:paraId="674BCFD3" w14:textId="1356AD2B" w:rsidR="00BD78F2" w:rsidRDefault="00BD78F2" w:rsidP="004A1694">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7" w:author="Nienke Jansen" w:date="2023-10-22T10:38:00Z" w:initials="NJ">
    <w:p w14:paraId="74EF4360" w14:textId="320A859F"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68"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69"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0"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71"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72"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74"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78"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79"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0"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81"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82"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83"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84"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487" w:author="Nienke Jansen" w:date="2023-12-04T10:54:00Z" w:initials="NJ">
    <w:p w14:paraId="5365C56A" w14:textId="77777777" w:rsidR="00B623A0" w:rsidRDefault="00B623A0" w:rsidP="003A177A">
      <w:pPr>
        <w:pStyle w:val="Tekstopmerking"/>
      </w:pPr>
      <w:r>
        <w:rPr>
          <w:rStyle w:val="Verwijzingopmerking"/>
        </w:rPr>
        <w:annotationRef/>
      </w:r>
      <w:r>
        <w:t>RDF: Divisie</w:t>
      </w:r>
    </w:p>
  </w:comment>
  <w:comment w:id="489" w:author="Nienke Jansen" w:date="2023-12-01T11:09:00Z" w:initials="NJ">
    <w:p w14:paraId="7FBD0910" w14:textId="2FAEDBE1" w:rsidR="00E63DC8" w:rsidRDefault="00E63DC8" w:rsidP="008D56CA">
      <w:pPr>
        <w:pStyle w:val="Tekstopmerking"/>
      </w:pPr>
      <w:r>
        <w:rPr>
          <w:rStyle w:val="Verwijzingopmerking"/>
        </w:rPr>
        <w:annotationRef/>
      </w:r>
      <w:r>
        <w:t xml:space="preserve">In pojectbesluit: het vrijetekstgedeelte van </w:t>
      </w:r>
    </w:p>
  </w:comment>
  <w:comment w:id="499" w:author="Nienke Jansen" w:date="2023-12-04T10:55:00Z" w:initials="NJ">
    <w:p w14:paraId="1CB44925" w14:textId="77777777" w:rsidR="00B623A0" w:rsidRDefault="00B623A0" w:rsidP="00A20A19">
      <w:pPr>
        <w:pStyle w:val="Tekstopmerking"/>
      </w:pPr>
      <w:r>
        <w:rPr>
          <w:rStyle w:val="Verwijzingopmerking"/>
        </w:rPr>
        <w:annotationRef/>
      </w:r>
      <w:r>
        <w:t>RDF: Divisietekst</w:t>
      </w:r>
    </w:p>
  </w:comment>
  <w:comment w:id="501" w:author="Nienke Jansen" w:date="2023-12-01T11:09:00Z" w:initials="NJ">
    <w:p w14:paraId="6B0B85F2" w14:textId="7AD5C136" w:rsidR="00E63DC8" w:rsidRDefault="00E63DC8" w:rsidP="00322D5F">
      <w:pPr>
        <w:pStyle w:val="Tekstopmerking"/>
      </w:pPr>
      <w:r>
        <w:rPr>
          <w:rStyle w:val="Verwijzingopmerking"/>
        </w:rPr>
        <w:annotationRef/>
      </w:r>
      <w:r>
        <w:t xml:space="preserve">In projectbesluit: het vrijetekstgedeelte van </w:t>
      </w:r>
    </w:p>
  </w:comment>
  <w:comment w:id="508" w:author="Nienke Jansen" w:date="2023-12-04T10:55:00Z" w:initials="NJ">
    <w:p w14:paraId="5E8419A2" w14:textId="77777777" w:rsidR="00B623A0" w:rsidRDefault="00B623A0" w:rsidP="00BB1302">
      <w:pPr>
        <w:pStyle w:val="Tekstopmerking"/>
      </w:pPr>
      <w:r>
        <w:rPr>
          <w:rStyle w:val="Verwijzingopmerking"/>
        </w:rPr>
        <w:annotationRef/>
      </w:r>
      <w:r>
        <w:t>RDF: Tekstdeel</w:t>
      </w:r>
    </w:p>
  </w:comment>
  <w:comment w:id="518" w:author="Nienke Jansen" w:date="2023-12-04T10:55:00Z" w:initials="NJ">
    <w:p w14:paraId="47FB9BE9" w14:textId="77777777" w:rsidR="00B623A0" w:rsidRDefault="00B623A0" w:rsidP="007C3B4E">
      <w:pPr>
        <w:pStyle w:val="Tekstopmerking"/>
      </w:pPr>
      <w:r>
        <w:rPr>
          <w:rStyle w:val="Verwijzingopmerking"/>
        </w:rPr>
        <w:annotationRef/>
      </w:r>
      <w:r>
        <w:t>RDF: Hoofdlijn</w:t>
      </w:r>
    </w:p>
  </w:comment>
  <w:comment w:id="526" w:author="Nienke Jansen" w:date="2023-12-04T10:55:00Z" w:initials="NJ">
    <w:p w14:paraId="5639CF65" w14:textId="77777777" w:rsidR="00B623A0" w:rsidRDefault="00B623A0" w:rsidP="00C22B1F">
      <w:pPr>
        <w:pStyle w:val="Tekstopmerking"/>
      </w:pPr>
      <w:r>
        <w:rPr>
          <w:rStyle w:val="Verwijzingopmerking"/>
        </w:rPr>
        <w:annotationRef/>
      </w:r>
      <w:r>
        <w:t>RDF: Locatie</w:t>
      </w:r>
    </w:p>
  </w:comment>
  <w:comment w:id="537" w:author="Nienke Jansen" w:date="2023-12-04T10:59:00Z" w:initials="NJ">
    <w:p w14:paraId="7CD154EB" w14:textId="77777777" w:rsidR="00553838" w:rsidRDefault="00553838" w:rsidP="00C93A2F">
      <w:pPr>
        <w:pStyle w:val="Tekstopmerking"/>
      </w:pPr>
      <w:r>
        <w:rPr>
          <w:rStyle w:val="Verwijzingopmerking"/>
        </w:rPr>
        <w:annotationRef/>
      </w:r>
      <w:r>
        <w:t>RDF: Geometrie</w:t>
      </w:r>
    </w:p>
  </w:comment>
  <w:comment w:id="546" w:author="Nienke Jansen" w:date="2023-12-04T10:59:00Z" w:initials="NJ">
    <w:p w14:paraId="6EBAE943" w14:textId="77777777" w:rsidR="00553838" w:rsidRDefault="00553838" w:rsidP="008B7E08">
      <w:pPr>
        <w:pStyle w:val="Tekstopmerking"/>
      </w:pPr>
      <w:r>
        <w:rPr>
          <w:rStyle w:val="Verwijzingopmerking"/>
        </w:rPr>
        <w:annotationRef/>
      </w:r>
      <w:r>
        <w:t>RDF: Activiteit</w:t>
      </w:r>
    </w:p>
  </w:comment>
  <w:comment w:id="559" w:author="Nienke Jansen" w:date="2023-11-15T20:53:00Z" w:initials="NJ">
    <w:p w14:paraId="6F17FD72" w14:textId="0E83952F" w:rsidR="005B1F58" w:rsidRDefault="005B1F58" w:rsidP="00893AEA">
      <w:pPr>
        <w:pStyle w:val="Tekstopmerking"/>
      </w:pPr>
      <w:r>
        <w:rPr>
          <w:rStyle w:val="Verwijzingopmerking"/>
        </w:rPr>
        <w:annotationRef/>
      </w:r>
      <w:r>
        <w:t>Deze niet in projectbesluit en voorbereidingsbesluit</w:t>
      </w:r>
    </w:p>
  </w:comment>
  <w:comment w:id="563"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7"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75"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80"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83" w:author="Nienke Jansen" w:date="2023-11-15T17:11:00Z" w:initials="NJ">
    <w:p w14:paraId="7C31B9A2" w14:textId="77777777" w:rsidR="00550F40" w:rsidRDefault="00AC2B77" w:rsidP="00455CB4">
      <w:pPr>
        <w:pStyle w:val="Tekstopmerking"/>
      </w:pPr>
      <w:r>
        <w:rPr>
          <w:rStyle w:val="Verwijzingopmerking"/>
        </w:rPr>
        <w:annotationRef/>
      </w:r>
      <w:r w:rsidR="00550F40">
        <w:t>Paragraaf alleen voor projectbesluit en voorbereidingsbesluit</w:t>
      </w:r>
    </w:p>
  </w:comment>
  <w:comment w:id="596" w:author="Nienke Jansen" w:date="2023-12-04T10:59:00Z" w:initials="NJ">
    <w:p w14:paraId="37119A1A" w14:textId="77777777" w:rsidR="00553838" w:rsidRDefault="00553838" w:rsidP="00C24C12">
      <w:pPr>
        <w:pStyle w:val="Tekstopmerking"/>
      </w:pPr>
      <w:r>
        <w:rPr>
          <w:rStyle w:val="Verwijzingopmerking"/>
        </w:rPr>
        <w:annotationRef/>
      </w:r>
      <w:r>
        <w:t>RDF: Omgevingswaarde</w:t>
      </w:r>
    </w:p>
  </w:comment>
  <w:comment w:id="610" w:author="Nienke Jansen" w:date="2023-12-04T11:00:00Z" w:initials="NJ">
    <w:p w14:paraId="2F1FAC8F" w14:textId="77777777" w:rsidR="00895536" w:rsidRDefault="00895536" w:rsidP="00F15A23">
      <w:pPr>
        <w:pStyle w:val="Tekstopmerking"/>
      </w:pPr>
      <w:r>
        <w:rPr>
          <w:rStyle w:val="Verwijzingopmerking"/>
        </w:rPr>
        <w:annotationRef/>
      </w:r>
      <w:r>
        <w:t>RDF: Omgevingsnorm</w:t>
      </w:r>
    </w:p>
  </w:comment>
  <w:comment w:id="627" w:author="Nienke Jansen" w:date="2023-12-04T11:00:00Z" w:initials="NJ">
    <w:p w14:paraId="57A4ECE1" w14:textId="77777777" w:rsidR="00895536" w:rsidRDefault="00895536" w:rsidP="00EB7E44">
      <w:pPr>
        <w:pStyle w:val="Tekstopmerking"/>
      </w:pPr>
      <w:r>
        <w:rPr>
          <w:rStyle w:val="Verwijzingopmerking"/>
        </w:rPr>
        <w:annotationRef/>
      </w:r>
      <w:r>
        <w:t>RDF: Gebiedsaanwijzing</w:t>
      </w:r>
    </w:p>
  </w:comment>
  <w:comment w:id="660" w:author="Nienke Jansen" w:date="2023-11-24T13:04:00Z" w:initials="NJ">
    <w:p w14:paraId="6343E4D3" w14:textId="2E0D64A7" w:rsidR="00E4011F" w:rsidRDefault="00E4011F" w:rsidP="00B43060">
      <w:pPr>
        <w:pStyle w:val="Tekstopmerking"/>
      </w:pPr>
      <w:r>
        <w:rPr>
          <w:rStyle w:val="Verwijzingopmerking"/>
        </w:rPr>
        <w:annotationRef/>
      </w:r>
      <w:r>
        <w:t>In omgevingsvisie weglaten</w:t>
      </w:r>
    </w:p>
  </w:comment>
  <w:comment w:id="686" w:author="Nienke Jansen" w:date="2023-12-04T11:00:00Z" w:initials="NJ">
    <w:p w14:paraId="2FDE6C05" w14:textId="77777777" w:rsidR="00895536" w:rsidRDefault="00895536" w:rsidP="007C55B8">
      <w:pPr>
        <w:pStyle w:val="Tekstopmerking"/>
      </w:pPr>
      <w:r>
        <w:rPr>
          <w:rStyle w:val="Verwijzingopmerking"/>
        </w:rPr>
        <w:annotationRef/>
      </w:r>
      <w:r>
        <w:t>RDF: Kaart</w:t>
      </w:r>
    </w:p>
  </w:comment>
  <w:comment w:id="695" w:author="Nienke Jansen" w:date="2023-12-04T11:00:00Z" w:initials="NJ">
    <w:p w14:paraId="4CAEA640" w14:textId="77777777" w:rsidR="00895536" w:rsidRDefault="00895536" w:rsidP="000C132E">
      <w:pPr>
        <w:pStyle w:val="Tekstopmerking"/>
      </w:pPr>
      <w:r>
        <w:rPr>
          <w:rStyle w:val="Verwijzingopmerking"/>
        </w:rPr>
        <w:annotationRef/>
      </w:r>
      <w:r>
        <w:t>RDF: Kaartlaag</w:t>
      </w:r>
    </w:p>
  </w:comment>
  <w:comment w:id="705" w:author="Nienke Jansen" w:date="2023-12-04T11:01:00Z" w:initials="NJ">
    <w:p w14:paraId="0EBFB6B3" w14:textId="77777777" w:rsidR="00895536" w:rsidRDefault="00895536" w:rsidP="00880C8D">
      <w:pPr>
        <w:pStyle w:val="Tekstopmerking"/>
      </w:pPr>
      <w:r>
        <w:rPr>
          <w:rStyle w:val="Verwijzingopmerking"/>
        </w:rPr>
        <w:annotationRef/>
      </w:r>
      <w:r>
        <w:t>RDF: Regelingsgebied</w:t>
      </w:r>
    </w:p>
  </w:comment>
  <w:comment w:id="716" w:author="Nienke Jansen" w:date="2023-12-04T11:01:00Z" w:initials="NJ">
    <w:p w14:paraId="1F30D7B3" w14:textId="77777777" w:rsidR="00895536" w:rsidRDefault="00895536" w:rsidP="00BE1F08">
      <w:pPr>
        <w:pStyle w:val="Tekstopmerking"/>
      </w:pPr>
      <w:r>
        <w:rPr>
          <w:rStyle w:val="Verwijzingopmerking"/>
        </w:rPr>
        <w:annotationRef/>
      </w:r>
      <w:r>
        <w:t>RDF: Pons</w:t>
      </w:r>
    </w:p>
  </w:comment>
  <w:comment w:id="729" w:author="Nienke Jansen" w:date="2023-12-04T11:02:00Z" w:initials="NJ">
    <w:p w14:paraId="4BCE5035" w14:textId="77777777" w:rsidR="00557D33" w:rsidRDefault="00557D33" w:rsidP="00BB1200">
      <w:pPr>
        <w:pStyle w:val="Tekstopmerking"/>
      </w:pPr>
      <w:r>
        <w:rPr>
          <w:rStyle w:val="Verwijzingopmerking"/>
        </w:rPr>
        <w:annotationRef/>
      </w:r>
      <w:r>
        <w:t>RDF: Hergebruik annotaties door kopiëren</w:t>
      </w:r>
    </w:p>
  </w:comment>
  <w:comment w:id="730" w:author="Nienke Jansen" w:date="2023-12-04T11:02:00Z" w:initials="NJ">
    <w:p w14:paraId="0A8F58C4" w14:textId="77777777" w:rsidR="004D66EE" w:rsidRDefault="004D66EE" w:rsidP="003E3A79">
      <w:pPr>
        <w:pStyle w:val="Tekstopmerking"/>
      </w:pPr>
      <w:r>
        <w:rPr>
          <w:rStyle w:val="Verwijzingopmerking"/>
        </w:rPr>
        <w:annotationRef/>
      </w:r>
      <w:r>
        <w:t>RDF: Hergebruik OW-objecten door kopiëren</w:t>
      </w:r>
    </w:p>
  </w:comment>
  <w:comment w:id="735" w:author="Nienke Jansen" w:date="2023-12-04T11:03:00Z" w:initials="NJ">
    <w:p w14:paraId="4D5BC372" w14:textId="77777777" w:rsidR="004D66EE" w:rsidRDefault="004D66EE" w:rsidP="003369FC">
      <w:pPr>
        <w:pStyle w:val="Tekstopmerking"/>
      </w:pPr>
      <w:r>
        <w:rPr>
          <w:rStyle w:val="Verwijzingopmerking"/>
        </w:rPr>
        <w:annotationRef/>
      </w:r>
      <w:r>
        <w:t>RDF: Verwijzen naar annotaties in andere regeling</w:t>
      </w:r>
    </w:p>
  </w:comment>
  <w:comment w:id="736" w:author="Nienke Jansen" w:date="2023-12-04T11:03:00Z" w:initials="NJ">
    <w:p w14:paraId="27EFDC0C" w14:textId="77777777" w:rsidR="004D66EE" w:rsidRDefault="004D66EE" w:rsidP="004E3CF8">
      <w:pPr>
        <w:pStyle w:val="Tekstopmerking"/>
      </w:pPr>
      <w:r>
        <w:rPr>
          <w:rStyle w:val="Verwijzingopmerking"/>
        </w:rPr>
        <w:annotationRef/>
      </w:r>
      <w:r>
        <w:t>RDF: Verwijzen naar OW-objecten in andere regeling</w:t>
      </w:r>
    </w:p>
  </w:comment>
  <w:comment w:id="737" w:author="Nienke Jansen" w:date="2023-12-04T11:03:00Z" w:initials="NJ">
    <w:p w14:paraId="351BD404" w14:textId="77777777" w:rsidR="004D66EE" w:rsidRDefault="004D66EE" w:rsidP="000F097F">
      <w:pPr>
        <w:pStyle w:val="Tekstopmerking"/>
      </w:pPr>
      <w:r>
        <w:rPr>
          <w:rStyle w:val="Verwijzingopmerking"/>
        </w:rPr>
        <w:annotationRef/>
      </w:r>
      <w:r>
        <w:t>RDF: Verwijzen naar Locaties in andere regeling</w:t>
      </w:r>
    </w:p>
  </w:comment>
  <w:comment w:id="740" w:author="Nienke Jansen" w:date="2023-11-15T19:17:00Z" w:initials="NJ">
    <w:p w14:paraId="7763DDBB" w14:textId="760F49BD"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1"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45" w:author="Nienke Jansen" w:date="2023-12-02T19:07:00Z" w:initials="NJ">
    <w:p w14:paraId="537BFB5C" w14:textId="77777777" w:rsidR="002968BA" w:rsidRDefault="002968BA" w:rsidP="00380DE1">
      <w:pPr>
        <w:pStyle w:val="Tekstopmerking"/>
      </w:pPr>
      <w:r>
        <w:rPr>
          <w:rStyle w:val="Verwijzingopmerking"/>
        </w:rPr>
        <w:annotationRef/>
      </w:r>
      <w:r>
        <w:t>Deze zin alleen in voorbereidingsbesluit en projectbesluit</w:t>
      </w:r>
    </w:p>
  </w:comment>
  <w:comment w:id="744" w:author="Nienke Jansen" w:date="2023-11-15T19:21:00Z" w:initials="NJ">
    <w:p w14:paraId="00BF3053" w14:textId="68E98A20"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46" w:author="Nienke Jansen" w:date="2023-11-15T19:22:00Z" w:initials="NJ">
    <w:p w14:paraId="3D3C4D2A" w14:textId="77777777" w:rsidR="0039195C" w:rsidRDefault="00935695">
      <w:pPr>
        <w:pStyle w:val="Tekstopmerking"/>
      </w:pPr>
      <w:r>
        <w:rPr>
          <w:rStyle w:val="Verwijzingopmerking"/>
        </w:rPr>
        <w:annotationRef/>
      </w:r>
      <w:r w:rsidR="0039195C">
        <w:t>Voor omgevingsdocumenten zonder Activiteit passage vervangen door:</w:t>
      </w:r>
    </w:p>
    <w:p w14:paraId="4D691661" w14:textId="77777777" w:rsidR="0039195C" w:rsidRDefault="0039195C">
      <w:pPr>
        <w:pStyle w:val="Tekstopmerking"/>
      </w:pPr>
      <w:r>
        <w:t>Aangezien &lt;naam omgevingsdocument&gt; niet met Activiteit geannoteerd kan worden, wordt deze uitzondering niet verder besproken.</w:t>
      </w:r>
    </w:p>
    <w:p w14:paraId="569BDC26" w14:textId="77777777" w:rsidR="0039195C" w:rsidRDefault="0039195C" w:rsidP="00646256">
      <w:pPr>
        <w:pStyle w:val="Tekstopmerking"/>
      </w:pPr>
      <w:r>
        <w:t>In voorbereidingsbesluit en projectbesluit de gemarkeerde tekst weglaten</w:t>
      </w:r>
    </w:p>
  </w:comment>
  <w:comment w:id="749" w:author="Nienke Jansen" w:date="2023-12-04T11:04:00Z" w:initials="NJ">
    <w:p w14:paraId="104553AD" w14:textId="77777777" w:rsidR="00826301" w:rsidRDefault="00826301" w:rsidP="00C91673">
      <w:pPr>
        <w:pStyle w:val="Tekstopmerking"/>
      </w:pPr>
      <w:r>
        <w:rPr>
          <w:rStyle w:val="Verwijzingopmerking"/>
        </w:rPr>
        <w:annotationRef/>
      </w:r>
      <w:r>
        <w:t>RDF: Annoteren als deel norm in bijlage staat</w:t>
      </w:r>
    </w:p>
  </w:comment>
  <w:comment w:id="754" w:author="Nienke Jansen" w:date="2023-12-04T11:05:00Z" w:initials="NJ">
    <w:p w14:paraId="2D9BE3CA" w14:textId="77777777" w:rsidR="006C2BB7" w:rsidRDefault="006C2BB7" w:rsidP="006B371A">
      <w:pPr>
        <w:pStyle w:val="Tekstopmerking"/>
      </w:pPr>
      <w:r>
        <w:rPr>
          <w:rStyle w:val="Verwijzingopmerking"/>
        </w:rPr>
        <w:annotationRef/>
      </w:r>
      <w:r>
        <w:t>RDF: Wijzigen omgevingsdocumenten</w:t>
      </w:r>
    </w:p>
  </w:comment>
  <w:comment w:id="755" w:author="Nienke Jansen" w:date="2023-12-04T11:38:00Z" w:initials="NJ">
    <w:p w14:paraId="05E27D86" w14:textId="77777777" w:rsidR="0039039F" w:rsidRDefault="0039039F" w:rsidP="00184644">
      <w:pPr>
        <w:pStyle w:val="Tekstopmerking"/>
      </w:pPr>
      <w:r>
        <w:rPr>
          <w:rStyle w:val="Verwijzingopmerking"/>
        </w:rPr>
        <w:annotationRef/>
      </w:r>
      <w:r>
        <w:t>RDF: Muteren</w:t>
      </w:r>
    </w:p>
  </w:comment>
  <w:comment w:id="761" w:author="Nienke Jansen" w:date="2023-12-04T11:05:00Z" w:initials="NJ">
    <w:p w14:paraId="482F3120" w14:textId="613E8667" w:rsidR="006C2BB7" w:rsidRDefault="006C2BB7" w:rsidP="00CD6666">
      <w:pPr>
        <w:pStyle w:val="Tekstopmerking"/>
      </w:pPr>
      <w:r>
        <w:rPr>
          <w:rStyle w:val="Verwijzingopmerking"/>
        </w:rPr>
        <w:annotationRef/>
      </w:r>
      <w:r>
        <w:t>RDF: Renvooi</w:t>
      </w:r>
    </w:p>
  </w:comment>
  <w:comment w:id="767" w:author="Nienke Jansen" w:date="2023-12-04T11:06:00Z" w:initials="NJ">
    <w:p w14:paraId="62C44DDC" w14:textId="77777777" w:rsidR="002F6EFB" w:rsidRDefault="002F6EFB" w:rsidP="00650754">
      <w:pPr>
        <w:pStyle w:val="Tekstopmerking"/>
      </w:pPr>
      <w:r>
        <w:rPr>
          <w:rStyle w:val="Verwijzingopmerking"/>
        </w:rPr>
        <w:annotationRef/>
      </w:r>
      <w:r>
        <w:t>RDF: Integrale tekstvervanging</w:t>
      </w:r>
    </w:p>
  </w:comment>
  <w:comment w:id="768" w:author="Nienke Jansen" w:date="2023-11-24T13:28:00Z" w:initials="NJ">
    <w:p w14:paraId="4A46EE93" w14:textId="21B488FE" w:rsidR="005E4E2E" w:rsidRDefault="005E4E2E" w:rsidP="002C37D9">
      <w:pPr>
        <w:pStyle w:val="Tekstopmerking"/>
      </w:pPr>
      <w:r>
        <w:rPr>
          <w:rStyle w:val="Verwijzingopmerking"/>
        </w:rPr>
        <w:annotationRef/>
      </w:r>
      <w:r>
        <w:t>In omgevingsvisie beperktere opzet</w:t>
      </w:r>
    </w:p>
  </w:comment>
  <w:comment w:id="779" w:author="Nienke Jansen" w:date="2023-12-04T11:07:00Z" w:initials="NJ">
    <w:p w14:paraId="61772F08" w14:textId="77777777" w:rsidR="007D7EE3" w:rsidRDefault="007D7EE3" w:rsidP="005035FB">
      <w:pPr>
        <w:pStyle w:val="Tekstopmerking"/>
      </w:pPr>
      <w:r>
        <w:rPr>
          <w:rStyle w:val="Verwijzingopmerking"/>
        </w:rPr>
        <w:annotationRef/>
      </w:r>
      <w:r>
        <w:t>RDF: Wijzigen annotaties</w:t>
      </w:r>
    </w:p>
  </w:comment>
  <w:comment w:id="780" w:author="Nienke Jansen" w:date="2023-12-04T11:07:00Z" w:initials="NJ">
    <w:p w14:paraId="5F45C61D" w14:textId="77777777" w:rsidR="007D7EE3" w:rsidRDefault="007D7EE3" w:rsidP="0001383F">
      <w:pPr>
        <w:pStyle w:val="Tekstopmerking"/>
      </w:pPr>
      <w:r>
        <w:rPr>
          <w:rStyle w:val="Verwijzingopmerking"/>
        </w:rPr>
        <w:annotationRef/>
      </w:r>
      <w:r>
        <w:t>RDF: Wijzigen OW-objecten</w:t>
      </w:r>
    </w:p>
  </w:comment>
  <w:comment w:id="781" w:author="Nienke Jansen" w:date="2023-12-04T11:39:00Z" w:initials="NJ">
    <w:p w14:paraId="49395D57" w14:textId="77777777" w:rsidR="00243A6C" w:rsidRDefault="00243A6C" w:rsidP="006E18C1">
      <w:pPr>
        <w:pStyle w:val="Tekstopmerking"/>
      </w:pPr>
      <w:r>
        <w:rPr>
          <w:rStyle w:val="Verwijzingopmerking"/>
        </w:rPr>
        <w:annotationRef/>
      </w:r>
      <w:r>
        <w:t>RDF: Muteren OW-objecten</w:t>
      </w:r>
    </w:p>
  </w:comment>
  <w:comment w:id="790" w:author="Nienke Jansen" w:date="2023-12-04T11:07:00Z" w:initials="NJ">
    <w:p w14:paraId="3E1A75DB" w14:textId="1CFFB415" w:rsidR="007D7EE3" w:rsidRDefault="007D7EE3" w:rsidP="00FB3C3C">
      <w:pPr>
        <w:pStyle w:val="Tekstopmerking"/>
      </w:pPr>
      <w:r>
        <w:rPr>
          <w:rStyle w:val="Verwijzingopmerking"/>
        </w:rPr>
        <w:annotationRef/>
      </w:r>
      <w:r>
        <w:t>RDF: Welke annotaties mag besluit wijzigen</w:t>
      </w:r>
    </w:p>
  </w:comment>
  <w:comment w:id="793" w:author="Nienke Jansen" w:date="2023-12-04T11:08:00Z" w:initials="NJ">
    <w:p w14:paraId="1565FE0C" w14:textId="77777777" w:rsidR="008B1039" w:rsidRDefault="008B1039" w:rsidP="00E414C5">
      <w:pPr>
        <w:pStyle w:val="Tekstopmerking"/>
      </w:pPr>
      <w:r>
        <w:rPr>
          <w:rStyle w:val="Verwijzingopmerking"/>
        </w:rPr>
        <w:annotationRef/>
      </w:r>
      <w:r>
        <w:t>RDF: Directe mutaties</w:t>
      </w:r>
    </w:p>
  </w:comment>
  <w:comment w:id="798" w:author="Nienke Jansen" w:date="2023-12-04T11:08:00Z" w:initials="NJ">
    <w:p w14:paraId="34561B73" w14:textId="77777777" w:rsidR="008B1039" w:rsidRDefault="008B1039" w:rsidP="001C466C">
      <w:pPr>
        <w:pStyle w:val="Tekstopmerking"/>
      </w:pPr>
      <w:r>
        <w:rPr>
          <w:rStyle w:val="Verwijzingopmerking"/>
        </w:rPr>
        <w:annotationRef/>
      </w:r>
      <w:r>
        <w:t>RDF: Intrekken &amp; vervangen</w:t>
      </w:r>
    </w:p>
  </w:comment>
  <w:comment w:id="799" w:author="Nienke Jansen" w:date="2023-12-04T11:08:00Z" w:initials="NJ">
    <w:p w14:paraId="1F32A51A" w14:textId="77777777" w:rsidR="008B1039" w:rsidRDefault="008B1039" w:rsidP="00FA10EA">
      <w:pPr>
        <w:pStyle w:val="Tekstopmerking"/>
      </w:pPr>
      <w:r>
        <w:rPr>
          <w:rStyle w:val="Verwijzingopmerking"/>
        </w:rPr>
        <w:annotationRef/>
      </w:r>
      <w:r>
        <w:t>RDF: Intrekken en vervangen</w:t>
      </w:r>
    </w:p>
  </w:comment>
  <w:comment w:id="802" w:author="Nienke Jansen" w:date="2023-12-04T11:09:00Z" w:initials="NJ">
    <w:p w14:paraId="1CE6862A" w14:textId="77777777" w:rsidR="00971E07" w:rsidRDefault="00971E07" w:rsidP="005E7FC4">
      <w:pPr>
        <w:pStyle w:val="Tekstopmerking"/>
      </w:pPr>
      <w:r>
        <w:rPr>
          <w:rStyle w:val="Verwijzingopmerking"/>
        </w:rPr>
        <w:annotationRef/>
      </w:r>
      <w:r>
        <w:t>RDF: Parallel wijzigen</w:t>
      </w:r>
    </w:p>
  </w:comment>
  <w:comment w:id="803" w:author="Nienke Jansen" w:date="2023-12-04T11:10:00Z" w:initials="NJ">
    <w:p w14:paraId="3593A924" w14:textId="77777777" w:rsidR="00971E07" w:rsidRDefault="00971E07" w:rsidP="00F52777">
      <w:pPr>
        <w:pStyle w:val="Tekstopmerking"/>
      </w:pPr>
      <w:r>
        <w:rPr>
          <w:rStyle w:val="Verwijzingopmerking"/>
        </w:rPr>
        <w:annotationRef/>
      </w:r>
      <w:r>
        <w:t>RDF: Parallel besluiten</w:t>
      </w:r>
    </w:p>
  </w:comment>
  <w:comment w:id="804" w:author="Nienke Jansen" w:date="2023-12-04T11:10:00Z" w:initials="NJ">
    <w:p w14:paraId="76A33993" w14:textId="77777777" w:rsidR="00971E07" w:rsidRDefault="00971E07" w:rsidP="00475714">
      <w:pPr>
        <w:pStyle w:val="Tekstopmerking"/>
      </w:pPr>
      <w:r>
        <w:rPr>
          <w:rStyle w:val="Verwijzingopmerking"/>
        </w:rPr>
        <w:annotationRef/>
      </w:r>
      <w:r>
        <w:t>RDF: Meerdere wijzigingsbesluiten per dag</w:t>
      </w:r>
    </w:p>
  </w:comment>
  <w:comment w:id="805" w:author="Nienke Jansen" w:date="2023-01-18T14:45:00Z" w:initials="NJ">
    <w:p w14:paraId="4537B6C7" w14:textId="6BC06125" w:rsidR="00CD71AA" w:rsidRDefault="00CD71AA" w:rsidP="00893AEA">
      <w:pPr>
        <w:pStyle w:val="Tekstopmerking"/>
      </w:pPr>
      <w:r>
        <w:rPr>
          <w:rStyle w:val="Verwijzingopmerking"/>
        </w:rPr>
        <w:annotationRef/>
      </w:r>
      <w:r>
        <w:t>Tekst voor omgevingsplan</w:t>
      </w:r>
    </w:p>
  </w:comment>
  <w:comment w:id="807" w:author="Nienke Jansen" w:date="2023-12-04T11:10:00Z" w:initials="NJ">
    <w:p w14:paraId="47A27A00" w14:textId="77777777" w:rsidR="00971E07" w:rsidRDefault="00971E07" w:rsidP="005F1868">
      <w:pPr>
        <w:pStyle w:val="Tekstopmerking"/>
      </w:pPr>
      <w:r>
        <w:rPr>
          <w:rStyle w:val="Verwijzingopmerking"/>
        </w:rPr>
        <w:annotationRef/>
      </w:r>
      <w:r>
        <w:t>RDF: Parallel besluiten</w:t>
      </w:r>
    </w:p>
  </w:comment>
  <w:comment w:id="808" w:author="Nienke Jansen" w:date="2023-12-04T11:10:00Z" w:initials="NJ">
    <w:p w14:paraId="740FA871" w14:textId="77777777" w:rsidR="00971E07" w:rsidRDefault="00971E07" w:rsidP="00984A84">
      <w:pPr>
        <w:pStyle w:val="Tekstopmerking"/>
      </w:pPr>
      <w:r>
        <w:rPr>
          <w:rStyle w:val="Verwijzingopmerking"/>
        </w:rPr>
        <w:annotationRef/>
      </w:r>
      <w:r>
        <w:t>RDF: Parallel wijzigen</w:t>
      </w:r>
    </w:p>
  </w:comment>
  <w:comment w:id="809" w:author="Nienke Jansen" w:date="2023-12-04T11:11:00Z" w:initials="NJ">
    <w:p w14:paraId="6F07F9DC" w14:textId="77777777" w:rsidR="00971E07" w:rsidRDefault="00971E07" w:rsidP="00FD64F2">
      <w:pPr>
        <w:pStyle w:val="Tekstopmerking"/>
      </w:pPr>
      <w:r>
        <w:rPr>
          <w:rStyle w:val="Verwijzingopmerking"/>
        </w:rPr>
        <w:annotationRef/>
      </w:r>
      <w:r>
        <w:t>RDF: Meerdere wijzigingsbesluiten per dag</w:t>
      </w:r>
    </w:p>
  </w:comment>
  <w:comment w:id="810" w:author="Nienke Jansen" w:date="2023-01-18T14:45:00Z" w:initials="NJ">
    <w:p w14:paraId="731E7CCE" w14:textId="55909FBE" w:rsidR="002606C5" w:rsidRDefault="00CD71AA" w:rsidP="00893AEA">
      <w:pPr>
        <w:pStyle w:val="Tekstopmerking"/>
      </w:pPr>
      <w:r>
        <w:rPr>
          <w:rStyle w:val="Verwijzingopmerking"/>
        </w:rPr>
        <w:annotationRef/>
      </w:r>
      <w:r w:rsidR="002606C5">
        <w:t>Tekst voor omgevingsverordening en waterschapsverordening, ook voor AMvB/MR?</w:t>
      </w:r>
    </w:p>
  </w:comment>
  <w:comment w:id="814" w:author="Nienke Jansen" w:date="2023-12-04T11:11:00Z" w:initials="NJ">
    <w:p w14:paraId="2B83B7A2" w14:textId="77777777" w:rsidR="00971E07" w:rsidRDefault="00971E07" w:rsidP="00557BAB">
      <w:pPr>
        <w:pStyle w:val="Tekstopmerking"/>
      </w:pPr>
      <w:r>
        <w:rPr>
          <w:rStyle w:val="Verwijzingopmerking"/>
        </w:rPr>
        <w:annotationRef/>
      </w:r>
      <w:r>
        <w:t>RDF: Ontwerpbesluit dat voortbouwt op eerder ontwerpbesluit</w:t>
      </w:r>
    </w:p>
  </w:comment>
  <w:comment w:id="815" w:author="Nienke Jansen" w:date="2023-12-04T11:12:00Z" w:initials="NJ">
    <w:p w14:paraId="6AD33B38" w14:textId="77777777" w:rsidR="00882C65" w:rsidRDefault="00882C65" w:rsidP="00D7732E">
      <w:pPr>
        <w:pStyle w:val="Tekstopmerking"/>
      </w:pPr>
      <w:r>
        <w:rPr>
          <w:rStyle w:val="Verwijzingopmerking"/>
        </w:rPr>
        <w:annotationRef/>
      </w:r>
      <w:r>
        <w:t>RDF: Ontwerp dat voortbouwt op eerder ontwerp</w:t>
      </w:r>
    </w:p>
  </w:comment>
  <w:comment w:id="816" w:author="Nienke Jansen" w:date="2023-12-04T11:12:00Z" w:initials="NJ">
    <w:p w14:paraId="2C930706" w14:textId="77777777" w:rsidR="00D3081F" w:rsidRDefault="00D3081F" w:rsidP="00E23137">
      <w:pPr>
        <w:pStyle w:val="Tekstopmerking"/>
      </w:pPr>
      <w:r>
        <w:rPr>
          <w:rStyle w:val="Verwijzingopmerking"/>
        </w:rPr>
        <w:annotationRef/>
      </w:r>
      <w:r>
        <w:t>RDF: Ontwerp op ontwerp</w:t>
      </w:r>
    </w:p>
  </w:comment>
  <w:comment w:id="824" w:author="Nienke Jansen" w:date="2023-12-04T11:13:00Z" w:initials="NJ">
    <w:p w14:paraId="15243F1D" w14:textId="77777777" w:rsidR="00D3081F" w:rsidRDefault="00D3081F" w:rsidP="0096465B">
      <w:pPr>
        <w:pStyle w:val="Tekstopmerking"/>
      </w:pPr>
      <w:r>
        <w:rPr>
          <w:rStyle w:val="Verwijzingopmerking"/>
        </w:rPr>
        <w:annotationRef/>
      </w:r>
      <w:r>
        <w:t>RDF: Standaardindeling</w:t>
      </w:r>
    </w:p>
  </w:comment>
  <w:comment w:id="825" w:author="Nienke Jansen" w:date="2023-12-04T11:13:00Z" w:initials="NJ">
    <w:p w14:paraId="3591697D" w14:textId="77777777" w:rsidR="00D3081F" w:rsidRDefault="00D3081F" w:rsidP="007712C9">
      <w:pPr>
        <w:pStyle w:val="Tekstopmerking"/>
      </w:pPr>
      <w:r>
        <w:rPr>
          <w:rStyle w:val="Verwijzingopmerking"/>
        </w:rPr>
        <w:annotationRef/>
      </w:r>
      <w:r>
        <w:t>RDF: Verplichtingen bij indeling</w:t>
      </w:r>
    </w:p>
  </w:comment>
  <w:comment w:id="826" w:author="Nienke Jansen" w:date="2023-12-04T11:13:00Z" w:initials="NJ">
    <w:p w14:paraId="36BE7CA7" w14:textId="77777777" w:rsidR="00375F4C" w:rsidRDefault="00375F4C" w:rsidP="00A15B59">
      <w:pPr>
        <w:pStyle w:val="Tekstopmerking"/>
      </w:pPr>
      <w:r>
        <w:rPr>
          <w:rStyle w:val="Verwijzingopmerking"/>
        </w:rPr>
        <w:annotationRef/>
      </w:r>
      <w:r>
        <w:t>RDF: Verplichte indeling</w:t>
      </w:r>
    </w:p>
  </w:comment>
  <w:comment w:id="831" w:author="Nienke Jansen" w:date="2023-12-04T11:13:00Z" w:initials="NJ">
    <w:p w14:paraId="23E9A47F" w14:textId="77777777" w:rsidR="00375F4C" w:rsidRDefault="00375F4C" w:rsidP="002C23C5">
      <w:pPr>
        <w:pStyle w:val="Tekstopmerking"/>
      </w:pPr>
      <w:r>
        <w:rPr>
          <w:rStyle w:val="Verwijzingopmerking"/>
        </w:rPr>
        <w:annotationRef/>
      </w:r>
      <w:r>
        <w:t>RDF: Begrippen</w:t>
      </w:r>
    </w:p>
  </w:comment>
  <w:comment w:id="832" w:author="Nienke Jansen" w:date="2023-12-04T11:14:00Z" w:initials="NJ">
    <w:p w14:paraId="5EE4BECB" w14:textId="77777777" w:rsidR="00375F4C" w:rsidRDefault="00375F4C" w:rsidP="00B7116D">
      <w:pPr>
        <w:pStyle w:val="Tekstopmerking"/>
      </w:pPr>
      <w:r>
        <w:rPr>
          <w:rStyle w:val="Verwijzingopmerking"/>
        </w:rPr>
        <w:annotationRef/>
      </w:r>
      <w:r>
        <w:t>RDF: Begripsbepalingen</w:t>
      </w:r>
    </w:p>
  </w:comment>
  <w:comment w:id="836" w:author="Nienke Jansen" w:date="2023-12-04T11:14:00Z" w:initials="NJ">
    <w:p w14:paraId="7F949147" w14:textId="77777777" w:rsidR="00375F4C" w:rsidRDefault="00375F4C" w:rsidP="00730647">
      <w:pPr>
        <w:pStyle w:val="Tekstopmerking"/>
      </w:pPr>
      <w:r>
        <w:rPr>
          <w:rStyle w:val="Verwijzingopmerking"/>
        </w:rPr>
        <w:annotationRef/>
      </w:r>
      <w:r>
        <w:t>RDF: Meet- en rekenbepalingen</w:t>
      </w:r>
    </w:p>
  </w:comment>
  <w:comment w:id="837" w:author="Nienke Jansen" w:date="2023-12-04T11:14:00Z" w:initials="NJ">
    <w:p w14:paraId="357F61F6" w14:textId="77777777" w:rsidR="00375F4C" w:rsidRDefault="00375F4C" w:rsidP="00546267">
      <w:pPr>
        <w:pStyle w:val="Tekstopmerking"/>
      </w:pPr>
      <w:r>
        <w:rPr>
          <w:rStyle w:val="Verwijzingopmerking"/>
        </w:rPr>
        <w:annotationRef/>
      </w:r>
      <w:r>
        <w:t>RDF: Meten en rekenen</w:t>
      </w:r>
    </w:p>
  </w:comment>
  <w:comment w:id="842" w:author="Nienke Jansen" w:date="2023-12-04T11:14:00Z" w:initials="NJ">
    <w:p w14:paraId="5E6F34A2" w14:textId="77777777" w:rsidR="00375F4C" w:rsidRDefault="00375F4C" w:rsidP="007511A1">
      <w:pPr>
        <w:pStyle w:val="Tekstopmerking"/>
      </w:pPr>
      <w:r>
        <w:rPr>
          <w:rStyle w:val="Verwijzingopmerking"/>
        </w:rPr>
        <w:annotationRef/>
      </w:r>
      <w:r>
        <w:t>RDF: Verwijzing naar tekst</w:t>
      </w:r>
    </w:p>
  </w:comment>
  <w:comment w:id="846" w:author="Nienke Jansen" w:date="2023-12-04T11:15:00Z" w:initials="NJ">
    <w:p w14:paraId="40CB2158" w14:textId="77777777" w:rsidR="00E40A9F" w:rsidRDefault="00E40A9F" w:rsidP="00350336">
      <w:pPr>
        <w:pStyle w:val="Tekstopmerking"/>
      </w:pPr>
      <w:r>
        <w:rPr>
          <w:rStyle w:val="Verwijzingopmerking"/>
        </w:rPr>
        <w:annotationRef/>
      </w:r>
      <w:r>
        <w:t>RDF: Standaardfrase bij omgevingsnorm</w:t>
      </w:r>
    </w:p>
  </w:comment>
  <w:comment w:id="847" w:author="Nienke Jansen" w:date="2023-12-04T11:15:00Z" w:initials="NJ">
    <w:p w14:paraId="164027E8" w14:textId="77777777" w:rsidR="00E40A9F" w:rsidRDefault="00E40A9F" w:rsidP="00630C2F">
      <w:pPr>
        <w:pStyle w:val="Tekstopmerking"/>
      </w:pPr>
      <w:r>
        <w:rPr>
          <w:rStyle w:val="Verwijzingopmerking"/>
        </w:rPr>
        <w:annotationRef/>
      </w:r>
      <w:r>
        <w:t>RDF: Standaardfrase bij omgevingswaarde</w:t>
      </w:r>
    </w:p>
  </w:comment>
  <w:comment w:id="848" w:author="Nienke Jansen" w:date="2023-12-04T11:15:00Z" w:initials="NJ">
    <w:p w14:paraId="436611FA" w14:textId="77777777" w:rsidR="00E40A9F" w:rsidRDefault="00E40A9F" w:rsidP="001346C3">
      <w:pPr>
        <w:pStyle w:val="Tekstopmerking"/>
      </w:pPr>
      <w:r>
        <w:rPr>
          <w:rStyle w:val="Verwijzingopmerking"/>
        </w:rPr>
        <w:annotationRef/>
      </w:r>
      <w:r>
        <w:t>RDF: Standaardzin bij omgevingsnorm</w:t>
      </w:r>
    </w:p>
  </w:comment>
  <w:comment w:id="849" w:author="Nienke Jansen" w:date="2023-12-04T11:16:00Z" w:initials="NJ">
    <w:p w14:paraId="443B2E7C" w14:textId="77777777" w:rsidR="00E40A9F" w:rsidRDefault="00E40A9F" w:rsidP="00343DA5">
      <w:pPr>
        <w:pStyle w:val="Tekstopmerking"/>
      </w:pPr>
      <w:r>
        <w:rPr>
          <w:rStyle w:val="Verwijzingopmerking"/>
        </w:rPr>
        <w:annotationRef/>
      </w:r>
      <w:r>
        <w:t>RDF: Standaardzin bij omgevingswaarde</w:t>
      </w:r>
    </w:p>
  </w:comment>
  <w:comment w:id="857" w:author="Nienke Jansen" w:date="2023-12-04T11:16:00Z" w:initials="NJ">
    <w:p w14:paraId="74534AC3" w14:textId="77777777" w:rsidR="00E40A9F" w:rsidRDefault="00E40A9F" w:rsidP="00B3687E">
      <w:pPr>
        <w:pStyle w:val="Tekstopmerking"/>
      </w:pPr>
      <w:r>
        <w:rPr>
          <w:rStyle w:val="Verwijzingopmerking"/>
        </w:rPr>
        <w:annotationRef/>
      </w:r>
      <w:r>
        <w:t>RDF: Verplichte onderdelen TPOD-standaard</w:t>
      </w:r>
    </w:p>
  </w:comment>
  <w:comment w:id="862" w:author="Nienke Jansen" w:date="2023-12-04T11:16:00Z" w:initials="NJ">
    <w:p w14:paraId="77BE9A30" w14:textId="77777777" w:rsidR="003D2E76" w:rsidRDefault="003D2E76" w:rsidP="000E6FDF">
      <w:pPr>
        <w:pStyle w:val="Tekstopmerking"/>
      </w:pPr>
      <w:r>
        <w:rPr>
          <w:rStyle w:val="Verwijzingopmerking"/>
        </w:rPr>
        <w:annotationRef/>
      </w:r>
      <w:r>
        <w:t>RDF: Verplichte onderdelen standaard</w:t>
      </w:r>
    </w:p>
  </w:comment>
  <w:comment w:id="872" w:author="Nienke Jansen" w:date="2023-11-20T08:21:00Z" w:initials="NJ">
    <w:p w14:paraId="3B8E36EE" w14:textId="706B21F6" w:rsidR="0081252B" w:rsidRDefault="0081252B" w:rsidP="0081252B">
      <w:pPr>
        <w:pStyle w:val="Tekstopmerking"/>
      </w:pPr>
      <w:r>
        <w:rPr>
          <w:rStyle w:val="Verwijzingopmerking"/>
        </w:rPr>
        <w:annotationRef/>
      </w:r>
      <w:r>
        <w:t>Niet in AMvB/MR</w:t>
      </w:r>
    </w:p>
  </w:comment>
  <w:comment w:id="896" w:author="Nienke Jansen" w:date="2023-12-04T11:20:00Z" w:initials="NJ">
    <w:p w14:paraId="517F9E8E" w14:textId="77777777" w:rsidR="001A4D33" w:rsidRDefault="001A4D33" w:rsidP="00DE72FE">
      <w:pPr>
        <w:pStyle w:val="Tekstopmerking"/>
      </w:pPr>
      <w:r>
        <w:rPr>
          <w:rStyle w:val="Verwijzingopmerking"/>
        </w:rPr>
        <w:annotationRef/>
      </w:r>
      <w:r>
        <w:t>RDF: Besluitmetadata</w:t>
      </w:r>
    </w:p>
  </w:comment>
  <w:comment w:id="917" w:author="Nienke Jansen" w:date="2023-12-04T13:42:00Z" w:initials="NJ">
    <w:p w14:paraId="07C68288" w14:textId="77777777" w:rsidR="00B834D0" w:rsidRDefault="00B834D0">
      <w:pPr>
        <w:pStyle w:val="Tekstopmerking"/>
      </w:pPr>
      <w:r>
        <w:rPr>
          <w:rStyle w:val="Verwijzingopmerking"/>
        </w:rPr>
        <w:annotationRef/>
      </w:r>
      <w:r>
        <w:t>RDF: Procedure omgevingsplan TPOD-standaard</w:t>
      </w:r>
    </w:p>
  </w:comment>
  <w:comment w:id="920" w:author="Nienke Jansen" w:date="2023-12-04T11:40:00Z" w:initials="NJ">
    <w:p w14:paraId="040888ED" w14:textId="6EA8E4E9" w:rsidR="00DD3755" w:rsidRDefault="00DD3755" w:rsidP="002B3701">
      <w:pPr>
        <w:pStyle w:val="Tekstopmerking"/>
      </w:pPr>
      <w:r>
        <w:rPr>
          <w:rStyle w:val="Verwijzingopmerking"/>
        </w:rPr>
        <w:annotationRef/>
      </w:r>
      <w:r>
        <w:t>RDF: Projectprocedure bij omgevingsplanwijziging</w:t>
      </w:r>
    </w:p>
  </w:comment>
  <w:comment w:id="923" w:author="Nienke Jansen" w:date="2023-12-04T11:21:00Z" w:initials="NJ">
    <w:p w14:paraId="0BB44529" w14:textId="5BB6F08D" w:rsidR="00431D83" w:rsidRDefault="00431D83" w:rsidP="00CE46AE">
      <w:pPr>
        <w:pStyle w:val="Tekstopmerking"/>
      </w:pPr>
      <w:r>
        <w:rPr>
          <w:rStyle w:val="Verwijzingopmerking"/>
        </w:rPr>
        <w:annotationRef/>
      </w:r>
      <w:r>
        <w:t>RDF: Kennisgeving voornemen omgevingsplan</w:t>
      </w:r>
    </w:p>
  </w:comment>
  <w:comment w:id="925" w:author="Nienke Jansen" w:date="2023-12-04T11:22:00Z" w:initials="NJ">
    <w:p w14:paraId="4C319E22" w14:textId="77777777" w:rsidR="00B12B43" w:rsidRDefault="00B12B43" w:rsidP="00FD69FA">
      <w:pPr>
        <w:pStyle w:val="Tekstopmerking"/>
      </w:pPr>
      <w:r>
        <w:rPr>
          <w:rStyle w:val="Verwijzingopmerking"/>
        </w:rPr>
        <w:annotationRef/>
      </w:r>
      <w:r>
        <w:t>RDF: Kennisgevingmetadata</w:t>
      </w:r>
    </w:p>
  </w:comment>
  <w:comment w:id="928" w:author="Nienke Jansen" w:date="2023-12-04T11:21:00Z" w:initials="NJ">
    <w:p w14:paraId="4D9CED8D" w14:textId="624A0B69" w:rsidR="00431D83" w:rsidRDefault="00431D83" w:rsidP="005C5F6B">
      <w:pPr>
        <w:pStyle w:val="Tekstopmerking"/>
      </w:pPr>
      <w:r>
        <w:rPr>
          <w:rStyle w:val="Verwijzingopmerking"/>
        </w:rPr>
        <w:annotationRef/>
      </w:r>
      <w:r>
        <w:t>RDF: Ontwerpbesluit</w:t>
      </w:r>
    </w:p>
  </w:comment>
  <w:comment w:id="934" w:author="Nienke Jansen" w:date="2023-12-04T11:43:00Z" w:initials="NJ">
    <w:p w14:paraId="08526435" w14:textId="77777777" w:rsidR="00F2199F" w:rsidRDefault="00F2199F" w:rsidP="00E55979">
      <w:pPr>
        <w:pStyle w:val="Tekstopmerking"/>
      </w:pPr>
      <w:r>
        <w:rPr>
          <w:rStyle w:val="Verwijzingopmerking"/>
        </w:rPr>
        <w:annotationRef/>
      </w:r>
      <w:r>
        <w:t>RDF: Besluitmetadata</w:t>
      </w:r>
    </w:p>
  </w:comment>
  <w:comment w:id="936" w:author="Nienke Jansen" w:date="2023-12-04T11:22:00Z" w:initials="NJ">
    <w:p w14:paraId="60099190" w14:textId="370C718E" w:rsidR="00B12B43" w:rsidRDefault="00B12B43" w:rsidP="00303262">
      <w:pPr>
        <w:pStyle w:val="Tekstopmerking"/>
      </w:pPr>
      <w:r>
        <w:rPr>
          <w:rStyle w:val="Verwijzingopmerking"/>
        </w:rPr>
        <w:annotationRef/>
      </w:r>
      <w:r>
        <w:t>RDF: Regelingmetadata</w:t>
      </w:r>
    </w:p>
  </w:comment>
  <w:comment w:id="939" w:author="Nienke Jansen" w:date="2023-12-04T11:23:00Z" w:initials="NJ">
    <w:p w14:paraId="675193AF" w14:textId="77777777" w:rsidR="006428C7" w:rsidRDefault="006428C7" w:rsidP="00F471C4">
      <w:pPr>
        <w:pStyle w:val="Tekstopmerking"/>
      </w:pPr>
      <w:r>
        <w:rPr>
          <w:rStyle w:val="Verwijzingopmerking"/>
        </w:rPr>
        <w:annotationRef/>
      </w:r>
      <w:r>
        <w:t>RDF: Procedureverloop</w:t>
      </w:r>
    </w:p>
  </w:comment>
  <w:comment w:id="940" w:author="Nienke Jansen" w:date="2023-12-04T11:23:00Z" w:initials="NJ">
    <w:p w14:paraId="5DE8DC28" w14:textId="77777777" w:rsidR="006428C7" w:rsidRDefault="006428C7" w:rsidP="009201EA">
      <w:pPr>
        <w:pStyle w:val="Tekstopmerking"/>
      </w:pPr>
      <w:r>
        <w:rPr>
          <w:rStyle w:val="Verwijzingopmerking"/>
        </w:rPr>
        <w:annotationRef/>
      </w:r>
      <w:r>
        <w:t>RDF: Procedurestappen</w:t>
      </w:r>
    </w:p>
  </w:comment>
  <w:comment w:id="941" w:author="Nienke Jansen" w:date="2023-12-04T11:23:00Z" w:initials="NJ">
    <w:p w14:paraId="55CA959D" w14:textId="77777777" w:rsidR="006428C7" w:rsidRDefault="006428C7" w:rsidP="00D53A88">
      <w:pPr>
        <w:pStyle w:val="Tekstopmerking"/>
      </w:pPr>
      <w:r>
        <w:rPr>
          <w:rStyle w:val="Verwijzingopmerking"/>
        </w:rPr>
        <w:annotationRef/>
      </w:r>
      <w:r>
        <w:t>RDF: Consolidatieinformatie</w:t>
      </w:r>
    </w:p>
  </w:comment>
  <w:comment w:id="944" w:author="Nienke Jansen" w:date="2023-12-04T11:24:00Z" w:initials="NJ">
    <w:p w14:paraId="676BA9DD" w14:textId="77777777" w:rsidR="006428C7" w:rsidRDefault="006428C7" w:rsidP="00AB6E43">
      <w:pPr>
        <w:pStyle w:val="Tekstopmerking"/>
      </w:pPr>
      <w:r>
        <w:rPr>
          <w:rStyle w:val="Verwijzingopmerking"/>
        </w:rPr>
        <w:annotationRef/>
      </w:r>
      <w:r>
        <w:t>RDF: Kennisgeving ontwerpbesluit</w:t>
      </w:r>
    </w:p>
  </w:comment>
  <w:comment w:id="945" w:author="Nienke Jansen" w:date="2023-12-04T11:24:00Z" w:initials="NJ">
    <w:p w14:paraId="0C1C48E2" w14:textId="77777777" w:rsidR="006428C7" w:rsidRDefault="006428C7" w:rsidP="001933FD">
      <w:pPr>
        <w:pStyle w:val="Tekstopmerking"/>
      </w:pPr>
      <w:r>
        <w:rPr>
          <w:rStyle w:val="Verwijzingopmerking"/>
        </w:rPr>
        <w:annotationRef/>
      </w:r>
      <w:r>
        <w:t>RDF: Kennisgevingmetadata</w:t>
      </w:r>
    </w:p>
  </w:comment>
  <w:comment w:id="947" w:author="Nienke Jansen" w:date="2023-12-04T11:24:00Z" w:initials="NJ">
    <w:p w14:paraId="1739D248" w14:textId="77777777" w:rsidR="006428C7" w:rsidRDefault="006428C7" w:rsidP="007F0813">
      <w:pPr>
        <w:pStyle w:val="Tekstopmerking"/>
      </w:pPr>
      <w:r>
        <w:rPr>
          <w:rStyle w:val="Verwijzingopmerking"/>
        </w:rPr>
        <w:annotationRef/>
      </w:r>
      <w:r>
        <w:t>RDF: Procedureverloop</w:t>
      </w:r>
    </w:p>
  </w:comment>
  <w:comment w:id="948" w:author="Nienke Jansen" w:date="2023-12-04T11:24:00Z" w:initials="NJ">
    <w:p w14:paraId="4CAAD0C1" w14:textId="77777777" w:rsidR="006428C7" w:rsidRDefault="006428C7" w:rsidP="001F20AE">
      <w:pPr>
        <w:pStyle w:val="Tekstopmerking"/>
      </w:pPr>
      <w:r>
        <w:rPr>
          <w:rStyle w:val="Verwijzingopmerking"/>
        </w:rPr>
        <w:annotationRef/>
      </w:r>
      <w:r>
        <w:t>RDF: Procedurestappen</w:t>
      </w:r>
    </w:p>
  </w:comment>
  <w:comment w:id="949" w:author="Nienke Jansen" w:date="2023-12-04T11:25:00Z" w:initials="NJ">
    <w:p w14:paraId="50870335" w14:textId="77777777" w:rsidR="006428C7" w:rsidRDefault="006428C7" w:rsidP="002D1CC5">
      <w:pPr>
        <w:pStyle w:val="Tekstopmerking"/>
      </w:pPr>
      <w:r>
        <w:rPr>
          <w:rStyle w:val="Verwijzingopmerking"/>
        </w:rPr>
        <w:annotationRef/>
      </w:r>
      <w:r>
        <w:t>RDF: Begin inzagetermijn</w:t>
      </w:r>
    </w:p>
  </w:comment>
  <w:comment w:id="950" w:author="Nienke Jansen" w:date="2023-12-04T11:25:00Z" w:initials="NJ">
    <w:p w14:paraId="49E452C7" w14:textId="77777777" w:rsidR="006428C7" w:rsidRDefault="006428C7" w:rsidP="00AC5D8D">
      <w:pPr>
        <w:pStyle w:val="Tekstopmerking"/>
      </w:pPr>
      <w:r>
        <w:rPr>
          <w:rStyle w:val="Verwijzingopmerking"/>
        </w:rPr>
        <w:annotationRef/>
      </w:r>
      <w:r>
        <w:t>RDF: Einde inzagetermijn</w:t>
      </w:r>
    </w:p>
  </w:comment>
  <w:comment w:id="953" w:author="Nienke Jansen" w:date="2023-12-04T11:25:00Z" w:initials="NJ">
    <w:p w14:paraId="1EC853A7" w14:textId="77777777" w:rsidR="00395267" w:rsidRDefault="00395267" w:rsidP="004E007E">
      <w:pPr>
        <w:pStyle w:val="Tekstopmerking"/>
      </w:pPr>
      <w:r>
        <w:rPr>
          <w:rStyle w:val="Verwijzingopmerking"/>
        </w:rPr>
        <w:annotationRef/>
      </w:r>
      <w:r>
        <w:t>RDF: Terinzageleggen op ontwerpbesluit betrekking hebbende stukken</w:t>
      </w:r>
    </w:p>
  </w:comment>
  <w:comment w:id="954" w:author="Nienke Jansen" w:date="2023-12-04T11:32:00Z" w:initials="NJ">
    <w:p w14:paraId="42079C89" w14:textId="77777777" w:rsidR="00854165" w:rsidRDefault="00854165" w:rsidP="004B1B08">
      <w:pPr>
        <w:pStyle w:val="Tekstopmerking"/>
      </w:pPr>
      <w:r>
        <w:rPr>
          <w:rStyle w:val="Verwijzingopmerking"/>
        </w:rPr>
        <w:annotationRef/>
      </w:r>
      <w:r>
        <w:t>RDF: Terinzageleggen onderzoeksrapporten ontwerpbesluit</w:t>
      </w:r>
    </w:p>
  </w:comment>
  <w:comment w:id="956" w:author="Nienke Jansen" w:date="2023-12-04T11:26:00Z" w:initials="NJ">
    <w:p w14:paraId="3D8A6F43" w14:textId="2DD806E0" w:rsidR="00395267" w:rsidRDefault="00395267" w:rsidP="001D263A">
      <w:pPr>
        <w:pStyle w:val="Tekstopmerking"/>
      </w:pPr>
      <w:r>
        <w:rPr>
          <w:rStyle w:val="Verwijzingopmerking"/>
        </w:rPr>
        <w:annotationRef/>
      </w:r>
      <w:r>
        <w:t>RDF: Vaststellingsfase</w:t>
      </w:r>
    </w:p>
  </w:comment>
  <w:comment w:id="957" w:author="Nienke Jansen" w:date="2023-12-04T11:26:00Z" w:initials="NJ">
    <w:p w14:paraId="577AB1DE" w14:textId="77777777" w:rsidR="00415F61" w:rsidRDefault="00415F61" w:rsidP="00D67E69">
      <w:pPr>
        <w:pStyle w:val="Tekstopmerking"/>
      </w:pPr>
      <w:r>
        <w:rPr>
          <w:rStyle w:val="Verwijzingopmerking"/>
        </w:rPr>
        <w:annotationRef/>
      </w:r>
      <w:r>
        <w:t>RDF: Bekendmaking</w:t>
      </w:r>
    </w:p>
  </w:comment>
  <w:comment w:id="958" w:author="Nienke Jansen" w:date="2023-12-04T11:26:00Z" w:initials="NJ">
    <w:p w14:paraId="4E236377" w14:textId="77777777" w:rsidR="00415F61" w:rsidRDefault="00415F61" w:rsidP="0019199B">
      <w:pPr>
        <w:pStyle w:val="Tekstopmerking"/>
      </w:pPr>
      <w:r>
        <w:rPr>
          <w:rStyle w:val="Verwijzingopmerking"/>
        </w:rPr>
        <w:annotationRef/>
      </w:r>
      <w:r>
        <w:t>RDF: Definitief besluit</w:t>
      </w:r>
    </w:p>
  </w:comment>
  <w:comment w:id="959" w:author="Nienke Jansen" w:date="2023-12-04T11:26:00Z" w:initials="NJ">
    <w:p w14:paraId="769D5D01" w14:textId="77777777" w:rsidR="00415F61" w:rsidRDefault="00415F61" w:rsidP="00E15A5B">
      <w:pPr>
        <w:pStyle w:val="Tekstopmerking"/>
      </w:pPr>
      <w:r>
        <w:rPr>
          <w:rStyle w:val="Verwijzingopmerking"/>
        </w:rPr>
        <w:annotationRef/>
      </w:r>
      <w:r>
        <w:t>RDF: Inwerkingtreden</w:t>
      </w:r>
    </w:p>
  </w:comment>
  <w:comment w:id="969" w:author="Nienke Jansen" w:date="2023-12-04T11:27:00Z" w:initials="NJ">
    <w:p w14:paraId="2F6CDFBB" w14:textId="77777777" w:rsidR="003D712C" w:rsidRDefault="003D712C" w:rsidP="000926D1">
      <w:pPr>
        <w:pStyle w:val="Tekstopmerking"/>
      </w:pPr>
      <w:r>
        <w:rPr>
          <w:rStyle w:val="Verwijzingopmerking"/>
        </w:rPr>
        <w:annotationRef/>
      </w:r>
      <w:r>
        <w:t>RDF: Besluitmetadata</w:t>
      </w:r>
    </w:p>
  </w:comment>
  <w:comment w:id="971" w:author="Nienke Jansen" w:date="2023-12-04T11:27:00Z" w:initials="NJ">
    <w:p w14:paraId="255870C8" w14:textId="77777777" w:rsidR="003D712C" w:rsidRDefault="003D712C" w:rsidP="00BD15ED">
      <w:pPr>
        <w:pStyle w:val="Tekstopmerking"/>
      </w:pPr>
      <w:r>
        <w:rPr>
          <w:rStyle w:val="Verwijzingopmerking"/>
        </w:rPr>
        <w:annotationRef/>
      </w:r>
      <w:r>
        <w:t>RDF: Regelingmetadata</w:t>
      </w:r>
    </w:p>
  </w:comment>
  <w:comment w:id="974" w:author="Nienke Jansen" w:date="2023-12-04T11:28:00Z" w:initials="NJ">
    <w:p w14:paraId="1A199FB4" w14:textId="77777777" w:rsidR="00A61D45" w:rsidRDefault="00A61D45" w:rsidP="006806DD">
      <w:pPr>
        <w:pStyle w:val="Tekstopmerking"/>
      </w:pPr>
      <w:r>
        <w:rPr>
          <w:rStyle w:val="Verwijzingopmerking"/>
        </w:rPr>
        <w:annotationRef/>
      </w:r>
      <w:r>
        <w:t>RDF: Procedureverloop</w:t>
      </w:r>
    </w:p>
  </w:comment>
  <w:comment w:id="975" w:author="Nienke Jansen" w:date="2023-12-04T11:28:00Z" w:initials="NJ">
    <w:p w14:paraId="723C8DA4" w14:textId="77777777" w:rsidR="00A61D45" w:rsidRDefault="00A61D45" w:rsidP="00767159">
      <w:pPr>
        <w:pStyle w:val="Tekstopmerking"/>
      </w:pPr>
      <w:r>
        <w:rPr>
          <w:rStyle w:val="Verwijzingopmerking"/>
        </w:rPr>
        <w:annotationRef/>
      </w:r>
      <w:r>
        <w:t>RDF: Procedurestappen</w:t>
      </w:r>
    </w:p>
  </w:comment>
  <w:comment w:id="976" w:author="Nienke Jansen" w:date="2023-12-04T11:28:00Z" w:initials="NJ">
    <w:p w14:paraId="0B543A52" w14:textId="77777777" w:rsidR="00A61D45" w:rsidRDefault="00A61D45" w:rsidP="009A7395">
      <w:pPr>
        <w:pStyle w:val="Tekstopmerking"/>
      </w:pPr>
      <w:r>
        <w:rPr>
          <w:rStyle w:val="Verwijzingopmerking"/>
        </w:rPr>
        <w:annotationRef/>
      </w:r>
      <w:r>
        <w:t>RDF: Consolidatieinformatie</w:t>
      </w:r>
    </w:p>
  </w:comment>
  <w:comment w:id="978" w:author="Nienke Jansen" w:date="2023-12-04T11:28:00Z" w:initials="NJ">
    <w:p w14:paraId="570E6322" w14:textId="77777777" w:rsidR="00A61D45" w:rsidRDefault="00A61D45" w:rsidP="005A7586">
      <w:pPr>
        <w:pStyle w:val="Tekstopmerking"/>
      </w:pPr>
      <w:r>
        <w:rPr>
          <w:rStyle w:val="Verwijzingopmerking"/>
        </w:rPr>
        <w:annotationRef/>
      </w:r>
      <w:r>
        <w:t>RDF: Vervallen voorbeschermingsregels</w:t>
      </w:r>
    </w:p>
  </w:comment>
  <w:comment w:id="980" w:author="Nienke Jansen" w:date="2023-12-04T11:29:00Z" w:initials="NJ">
    <w:p w14:paraId="786B1191" w14:textId="77777777" w:rsidR="00A61D45" w:rsidRDefault="00A61D45" w:rsidP="001840FF">
      <w:pPr>
        <w:pStyle w:val="Tekstopmerking"/>
      </w:pPr>
      <w:r>
        <w:rPr>
          <w:rStyle w:val="Verwijzingopmerking"/>
        </w:rPr>
        <w:annotationRef/>
      </w:r>
      <w:r>
        <w:t>RDF: Kennisgeving definitief besluit</w:t>
      </w:r>
    </w:p>
  </w:comment>
  <w:comment w:id="981" w:author="Nienke Jansen" w:date="2023-12-04T11:29:00Z" w:initials="NJ">
    <w:p w14:paraId="5076C20B" w14:textId="77777777" w:rsidR="00A61D45" w:rsidRDefault="00A61D45" w:rsidP="00893160">
      <w:pPr>
        <w:pStyle w:val="Tekstopmerking"/>
      </w:pPr>
      <w:r>
        <w:rPr>
          <w:rStyle w:val="Verwijzingopmerking"/>
        </w:rPr>
        <w:annotationRef/>
      </w:r>
      <w:r>
        <w:t>RDF: Kennisgeving vaststelling</w:t>
      </w:r>
    </w:p>
  </w:comment>
  <w:comment w:id="982" w:author="Nienke Jansen" w:date="2023-12-04T11:29:00Z" w:initials="NJ">
    <w:p w14:paraId="60DE2E45" w14:textId="77777777" w:rsidR="00A61D45" w:rsidRDefault="00A61D45" w:rsidP="005A738B">
      <w:pPr>
        <w:pStyle w:val="Tekstopmerking"/>
      </w:pPr>
      <w:r>
        <w:rPr>
          <w:rStyle w:val="Verwijzingopmerking"/>
        </w:rPr>
        <w:annotationRef/>
      </w:r>
      <w:r>
        <w:t>RDF: Kennisgeving beroepstermijn</w:t>
      </w:r>
    </w:p>
  </w:comment>
  <w:comment w:id="983" w:author="Nienke Jansen" w:date="2023-12-04T11:29:00Z" w:initials="NJ">
    <w:p w14:paraId="09799C6B" w14:textId="77777777" w:rsidR="00B80CB7" w:rsidRDefault="00B80CB7" w:rsidP="005E3DE3">
      <w:pPr>
        <w:pStyle w:val="Tekstopmerking"/>
      </w:pPr>
      <w:r>
        <w:rPr>
          <w:rStyle w:val="Verwijzingopmerking"/>
        </w:rPr>
        <w:annotationRef/>
      </w:r>
      <w:r>
        <w:t>RDF: Kennisgeving inwerkingtreden</w:t>
      </w:r>
    </w:p>
  </w:comment>
  <w:comment w:id="985" w:author="Nienke Jansen" w:date="2023-12-04T11:29:00Z" w:initials="NJ">
    <w:p w14:paraId="083F0AFE" w14:textId="77777777" w:rsidR="00B80CB7" w:rsidRDefault="00B80CB7" w:rsidP="00C84D8E">
      <w:pPr>
        <w:pStyle w:val="Tekstopmerking"/>
      </w:pPr>
      <w:r>
        <w:rPr>
          <w:rStyle w:val="Verwijzingopmerking"/>
        </w:rPr>
        <w:annotationRef/>
      </w:r>
      <w:r>
        <w:t>RDF: Kennisgevingmetadata</w:t>
      </w:r>
    </w:p>
  </w:comment>
  <w:comment w:id="986" w:author="Nienke Jansen" w:date="2023-12-04T11:30:00Z" w:initials="NJ">
    <w:p w14:paraId="2FF7F601" w14:textId="77777777" w:rsidR="00B80CB7" w:rsidRDefault="00B80CB7" w:rsidP="00A72380">
      <w:pPr>
        <w:pStyle w:val="Tekstopmerking"/>
      </w:pPr>
      <w:r>
        <w:rPr>
          <w:rStyle w:val="Verwijzingopmerking"/>
        </w:rPr>
        <w:annotationRef/>
      </w:r>
      <w:r>
        <w:t>RDF: Procedureverloop</w:t>
      </w:r>
    </w:p>
  </w:comment>
  <w:comment w:id="987" w:author="Nienke Jansen" w:date="2023-12-04T11:30:00Z" w:initials="NJ">
    <w:p w14:paraId="00CA9809" w14:textId="77777777" w:rsidR="00B80CB7" w:rsidRDefault="00B80CB7" w:rsidP="00595BEF">
      <w:pPr>
        <w:pStyle w:val="Tekstopmerking"/>
      </w:pPr>
      <w:r>
        <w:rPr>
          <w:rStyle w:val="Verwijzingopmerking"/>
        </w:rPr>
        <w:annotationRef/>
      </w:r>
      <w:r>
        <w:t>RDF: Procedurestappen</w:t>
      </w:r>
    </w:p>
  </w:comment>
  <w:comment w:id="988" w:author="Nienke Jansen" w:date="2023-12-04T11:30:00Z" w:initials="NJ">
    <w:p w14:paraId="2AB617CF" w14:textId="77777777" w:rsidR="00FC1A8C" w:rsidRDefault="00FC1A8C" w:rsidP="003D6706">
      <w:pPr>
        <w:pStyle w:val="Tekstopmerking"/>
      </w:pPr>
      <w:r>
        <w:rPr>
          <w:rStyle w:val="Verwijzingopmerking"/>
        </w:rPr>
        <w:annotationRef/>
      </w:r>
      <w:r>
        <w:t>RDF: Einde beroepstermijn</w:t>
      </w:r>
    </w:p>
  </w:comment>
  <w:comment w:id="990" w:author="Nienke Jansen" w:date="2023-12-04T11:31:00Z" w:initials="NJ">
    <w:p w14:paraId="67118695" w14:textId="77777777" w:rsidR="00FC1A8C" w:rsidRDefault="00FC1A8C" w:rsidP="008A2192">
      <w:pPr>
        <w:pStyle w:val="Tekstopmerking"/>
      </w:pPr>
      <w:r>
        <w:rPr>
          <w:rStyle w:val="Verwijzingopmerking"/>
        </w:rPr>
        <w:annotationRef/>
      </w:r>
      <w:r>
        <w:t>RDF: Terinzagelegging op definitief besluit betrekking hebbende stukken</w:t>
      </w:r>
    </w:p>
  </w:comment>
  <w:comment w:id="991" w:author="Nienke Jansen" w:date="2023-12-04T11:31:00Z" w:initials="NJ">
    <w:p w14:paraId="51A1E14A" w14:textId="77777777" w:rsidR="00FC1A8C" w:rsidRDefault="00FC1A8C" w:rsidP="00C42D4F">
      <w:pPr>
        <w:pStyle w:val="Tekstopmerking"/>
      </w:pPr>
      <w:r>
        <w:rPr>
          <w:rStyle w:val="Verwijzingopmerking"/>
        </w:rPr>
        <w:annotationRef/>
      </w:r>
      <w:r>
        <w:t>RDF: Terinzagelegging onderzoeksrapporten definitief besluit</w:t>
      </w:r>
    </w:p>
  </w:comment>
  <w:comment w:id="994" w:author="Nienke Jansen" w:date="2023-12-04T11:32:00Z" w:initials="NJ">
    <w:p w14:paraId="41A66ADB" w14:textId="77777777" w:rsidR="00854165" w:rsidRDefault="00854165" w:rsidP="000B4C8B">
      <w:pPr>
        <w:pStyle w:val="Tekstopmerking"/>
      </w:pPr>
      <w:r>
        <w:rPr>
          <w:rStyle w:val="Verwijzingopmerking"/>
        </w:rPr>
        <w:annotationRef/>
      </w:r>
      <w:r>
        <w:t>RDF: Beroepsfase</w:t>
      </w:r>
    </w:p>
  </w:comment>
  <w:comment w:id="1000" w:author="Nienke Jansen" w:date="2023-12-04T11:32:00Z" w:initials="NJ">
    <w:p w14:paraId="16995FFD" w14:textId="77777777" w:rsidR="00854165" w:rsidRDefault="00854165" w:rsidP="00CA65C6">
      <w:pPr>
        <w:pStyle w:val="Tekstopmerking"/>
      </w:pPr>
      <w:r>
        <w:rPr>
          <w:rStyle w:val="Verwijzingopmerking"/>
        </w:rPr>
        <w:annotationRef/>
      </w:r>
      <w:r>
        <w:t>RDF: Informatie doorgeven over status besluit na vaststelling</w:t>
      </w:r>
    </w:p>
  </w:comment>
  <w:comment w:id="1001" w:author="Nienke Jansen" w:date="2023-12-04T11:33:00Z" w:initials="NJ">
    <w:p w14:paraId="6FCD6E28" w14:textId="77777777" w:rsidR="00854165" w:rsidRDefault="00854165" w:rsidP="001D7B9B">
      <w:pPr>
        <w:pStyle w:val="Tekstopmerking"/>
      </w:pPr>
      <w:r>
        <w:rPr>
          <w:rStyle w:val="Verwijzingopmerking"/>
        </w:rPr>
        <w:annotationRef/>
      </w:r>
      <w:r>
        <w:t>RDF: Informatie doorgeven over status besluit beroepsfase</w:t>
      </w:r>
    </w:p>
  </w:comment>
  <w:comment w:id="1002" w:author="Nienke Jansen" w:date="2023-12-04T11:33:00Z" w:initials="NJ">
    <w:p w14:paraId="0548B22F" w14:textId="77777777" w:rsidR="00DF3C6B" w:rsidRDefault="00DF3C6B" w:rsidP="00862176">
      <w:pPr>
        <w:pStyle w:val="Tekstopmerking"/>
      </w:pPr>
      <w:r>
        <w:rPr>
          <w:rStyle w:val="Verwijzingopmerking"/>
        </w:rPr>
        <w:annotationRef/>
      </w:r>
      <w:r>
        <w:t>RDF: Mededeling uitspraak beroep</w:t>
      </w:r>
    </w:p>
  </w:comment>
  <w:comment w:id="1003" w:author="Nienke Jansen" w:date="2023-12-04T11:34:00Z" w:initials="NJ">
    <w:p w14:paraId="2E5614D0" w14:textId="77777777" w:rsidR="003F76B1" w:rsidRDefault="003F76B1" w:rsidP="00BB7219">
      <w:pPr>
        <w:pStyle w:val="Tekstopmerking"/>
      </w:pPr>
      <w:r>
        <w:rPr>
          <w:rStyle w:val="Verwijzingopmerking"/>
        </w:rPr>
        <w:annotationRef/>
      </w:r>
      <w:r>
        <w:t>RDF: Verwerken uitspraak RvS in omgevingsplan</w:t>
      </w:r>
    </w:p>
  </w:comment>
  <w:comment w:id="1006" w:author="Nienke Jansen" w:date="2023-12-04T11:32:00Z" w:initials="NJ">
    <w:p w14:paraId="2A9F061E" w14:textId="6B5D62FC" w:rsidR="00854165" w:rsidRDefault="00854165" w:rsidP="003D6C52">
      <w:pPr>
        <w:pStyle w:val="Tekstopmerking"/>
      </w:pPr>
      <w:r>
        <w:rPr>
          <w:rStyle w:val="Verwijzingopmerking"/>
        </w:rPr>
        <w:annotationRef/>
      </w:r>
      <w:r>
        <w:t>RDF: Beroepstermijn</w:t>
      </w:r>
    </w:p>
  </w:comment>
  <w:comment w:id="1016" w:author="Nienke Jansen" w:date="2023-12-04T15:44:00Z" w:initials="NJ">
    <w:p w14:paraId="60C54CC8" w14:textId="77777777" w:rsidR="000A3DBE" w:rsidRDefault="000A3DBE">
      <w:pPr>
        <w:pStyle w:val="Tekstopmerking"/>
      </w:pPr>
      <w:r>
        <w:rPr>
          <w:rStyle w:val="Verwijzingopmerking"/>
        </w:rPr>
        <w:annotationRef/>
      </w:r>
      <w:r>
        <w:t>RDF: Mededeling uitspraak RvS over wijziging omgevingsplan</w:t>
      </w:r>
    </w:p>
  </w:comment>
  <w:comment w:id="1017" w:author="Nienke Jansen" w:date="2023-12-04T15:44:00Z" w:initials="NJ">
    <w:p w14:paraId="1FBCA42B" w14:textId="77777777" w:rsidR="00584F5B" w:rsidRDefault="00584F5B">
      <w:pPr>
        <w:pStyle w:val="Tekstopmerking"/>
      </w:pPr>
      <w:r>
        <w:rPr>
          <w:rStyle w:val="Verwijzingopmerking"/>
        </w:rPr>
        <w:annotationRef/>
      </w:r>
      <w:r>
        <w:t>RDF: Mededeling uitspraak beroep omgevingsplan</w:t>
      </w:r>
    </w:p>
  </w:comment>
  <w:comment w:id="1018" w:author="Nienke Jansen" w:date="2023-12-04T15:45:00Z" w:initials="NJ">
    <w:p w14:paraId="6EDC40BD" w14:textId="77777777" w:rsidR="002B1205" w:rsidRDefault="002B1205">
      <w:pPr>
        <w:pStyle w:val="Tekstopmerking"/>
      </w:pPr>
      <w:r>
        <w:rPr>
          <w:rStyle w:val="Verwijzingopmerking"/>
        </w:rPr>
        <w:annotationRef/>
      </w:r>
      <w:r>
        <w:t>RDF: Verwerken uitspraak beroep in omgevingsplan</w:t>
      </w:r>
    </w:p>
  </w:comment>
  <w:comment w:id="1019" w:author="Nienke Jansen" w:date="2023-12-04T15:45:00Z" w:initials="NJ">
    <w:p w14:paraId="1D0250FE" w14:textId="77777777" w:rsidR="009673CC" w:rsidRDefault="009673CC">
      <w:pPr>
        <w:pStyle w:val="Tekstopmerking"/>
      </w:pPr>
      <w:r>
        <w:rPr>
          <w:rStyle w:val="Verwijzingopmerking"/>
        </w:rPr>
        <w:annotationRef/>
      </w:r>
      <w:r>
        <w:t>RDF: Verwerken uitspraak RvS in omgevingsplan</w:t>
      </w:r>
    </w:p>
  </w:comment>
  <w:comment w:id="1021" w:author="Nienke Jansen" w:date="2023-12-04T15:46:00Z" w:initials="NJ">
    <w:p w14:paraId="3B0681CB" w14:textId="77777777" w:rsidR="00FC11C7" w:rsidRDefault="00FC11C7">
      <w:pPr>
        <w:pStyle w:val="Tekstopmerking"/>
      </w:pPr>
      <w:r>
        <w:rPr>
          <w:rStyle w:val="Verwijzingopmerking"/>
        </w:rPr>
        <w:annotationRef/>
      </w:r>
      <w:r>
        <w:t>RDF: Mededeling uitspraak beroep vernietiging wijziging omgevingsplan</w:t>
      </w:r>
    </w:p>
  </w:comment>
  <w:comment w:id="1022" w:author="Nienke Jansen" w:date="2023-12-04T15:47:00Z" w:initials="NJ">
    <w:p w14:paraId="5E649014" w14:textId="77777777" w:rsidR="00F732D9" w:rsidRDefault="00F732D9">
      <w:pPr>
        <w:pStyle w:val="Tekstopmerking"/>
      </w:pPr>
      <w:r>
        <w:rPr>
          <w:rStyle w:val="Verwijzingopmerking"/>
        </w:rPr>
        <w:annotationRef/>
      </w:r>
      <w:r>
        <w:t>RDF: Mededeling vernietiging wijzigingsbesluit omgevingsplan</w:t>
      </w:r>
    </w:p>
  </w:comment>
  <w:comment w:id="1023" w:author="Nienke Jansen" w:date="2023-12-04T15:47:00Z" w:initials="NJ">
    <w:p w14:paraId="4B43C0B2" w14:textId="77777777" w:rsidR="00280649" w:rsidRDefault="00280649">
      <w:pPr>
        <w:pStyle w:val="Tekstopmerking"/>
      </w:pPr>
      <w:r>
        <w:rPr>
          <w:rStyle w:val="Verwijzingopmerking"/>
        </w:rPr>
        <w:annotationRef/>
      </w:r>
      <w:r>
        <w:t>RDF: Verwerken vernietiging wijzigingsbesluit in omgevingsplan</w:t>
      </w:r>
    </w:p>
  </w:comment>
  <w:comment w:id="1025" w:author="Nienke Jansen" w:date="2023-12-04T13:43:00Z" w:initials="NJ">
    <w:p w14:paraId="67DF1AA5" w14:textId="2F83E6A9" w:rsidR="00CB00F8" w:rsidRDefault="00CB00F8">
      <w:pPr>
        <w:pStyle w:val="Tekstopmerking"/>
      </w:pPr>
      <w:r>
        <w:rPr>
          <w:rStyle w:val="Verwijzingopmerking"/>
        </w:rPr>
        <w:annotationRef/>
      </w:r>
      <w:r>
        <w:t>RDF: Procedure omgevingsverordening TPOD-standaard</w:t>
      </w:r>
    </w:p>
  </w:comment>
  <w:comment w:id="1030" w:author="Nienke Jansen" w:date="2023-12-04T11:42:00Z" w:initials="NJ">
    <w:p w14:paraId="2AAD8A76" w14:textId="1AAAC98E" w:rsidR="00EF1A57" w:rsidRDefault="00EF1A57" w:rsidP="00302D6E">
      <w:pPr>
        <w:pStyle w:val="Tekstopmerking"/>
      </w:pPr>
      <w:r>
        <w:rPr>
          <w:rStyle w:val="Verwijzingopmerking"/>
        </w:rPr>
        <w:annotationRef/>
      </w:r>
      <w:r>
        <w:t>RDF: Ontwerpbesluit</w:t>
      </w:r>
    </w:p>
  </w:comment>
  <w:comment w:id="1035" w:author="Nienke Jansen" w:date="2023-12-04T11:44:00Z" w:initials="NJ">
    <w:p w14:paraId="7045D5EB" w14:textId="77777777" w:rsidR="001E4D2D" w:rsidRDefault="001E4D2D" w:rsidP="006A1670">
      <w:pPr>
        <w:pStyle w:val="Tekstopmerking"/>
      </w:pPr>
      <w:r>
        <w:rPr>
          <w:rStyle w:val="Verwijzingopmerking"/>
        </w:rPr>
        <w:annotationRef/>
      </w:r>
      <w:r>
        <w:t>RDF: Besluitmetadata</w:t>
      </w:r>
    </w:p>
  </w:comment>
  <w:comment w:id="1037" w:author="Nienke Jansen" w:date="2023-12-04T11:44:00Z" w:initials="NJ">
    <w:p w14:paraId="5B87CADC" w14:textId="77777777" w:rsidR="001E4D2D" w:rsidRDefault="001E4D2D" w:rsidP="00D1111F">
      <w:pPr>
        <w:pStyle w:val="Tekstopmerking"/>
      </w:pPr>
      <w:r>
        <w:rPr>
          <w:rStyle w:val="Verwijzingopmerking"/>
        </w:rPr>
        <w:annotationRef/>
      </w:r>
      <w:r>
        <w:t>RDF: Regelingmetadata</w:t>
      </w:r>
    </w:p>
  </w:comment>
  <w:comment w:id="1040" w:author="Nienke Jansen" w:date="2023-12-04T11:44:00Z" w:initials="NJ">
    <w:p w14:paraId="3CA116F3" w14:textId="77777777" w:rsidR="00E4450D" w:rsidRDefault="00E4450D" w:rsidP="007165BC">
      <w:pPr>
        <w:pStyle w:val="Tekstopmerking"/>
      </w:pPr>
      <w:r>
        <w:rPr>
          <w:rStyle w:val="Verwijzingopmerking"/>
        </w:rPr>
        <w:annotationRef/>
      </w:r>
      <w:r>
        <w:t>RDF: Procedureverloop</w:t>
      </w:r>
    </w:p>
  </w:comment>
  <w:comment w:id="1041" w:author="Nienke Jansen" w:date="2023-12-04T11:45:00Z" w:initials="NJ">
    <w:p w14:paraId="0D7A8F40" w14:textId="77777777" w:rsidR="00E4450D" w:rsidRDefault="00E4450D" w:rsidP="0045025B">
      <w:pPr>
        <w:pStyle w:val="Tekstopmerking"/>
      </w:pPr>
      <w:r>
        <w:rPr>
          <w:rStyle w:val="Verwijzingopmerking"/>
        </w:rPr>
        <w:annotationRef/>
      </w:r>
      <w:r>
        <w:t>RDF: Consolidatieinformatie</w:t>
      </w:r>
    </w:p>
  </w:comment>
  <w:comment w:id="1044" w:author="Nienke Jansen" w:date="2023-12-04T11:45:00Z" w:initials="NJ">
    <w:p w14:paraId="5A6DBECA" w14:textId="77777777" w:rsidR="00801373" w:rsidRDefault="00A03361" w:rsidP="00670F4C">
      <w:pPr>
        <w:pStyle w:val="Tekstopmerking"/>
      </w:pPr>
      <w:r>
        <w:rPr>
          <w:rStyle w:val="Verwijzingopmerking"/>
        </w:rPr>
        <w:annotationRef/>
      </w:r>
      <w:r w:rsidR="00801373">
        <w:t>RDF: Kennisgeving ontwerpbesluit</w:t>
      </w:r>
    </w:p>
  </w:comment>
  <w:comment w:id="1045" w:author="Nienke Jansen" w:date="2023-12-04T11:46:00Z" w:initials="NJ">
    <w:p w14:paraId="7FBEC81F" w14:textId="71B5A939" w:rsidR="00A03361" w:rsidRDefault="00A03361" w:rsidP="004033CF">
      <w:pPr>
        <w:pStyle w:val="Tekstopmerking"/>
      </w:pPr>
      <w:r>
        <w:rPr>
          <w:rStyle w:val="Verwijzingopmerking"/>
        </w:rPr>
        <w:annotationRef/>
      </w:r>
      <w:r>
        <w:t>RDF: Kennisgevingmetadata</w:t>
      </w:r>
    </w:p>
  </w:comment>
  <w:comment w:id="1046" w:author="Nienke Jansen" w:date="2023-12-04T11:46:00Z" w:initials="NJ">
    <w:p w14:paraId="45A66205" w14:textId="77777777" w:rsidR="00A927A6" w:rsidRDefault="00A927A6" w:rsidP="008B43B4">
      <w:pPr>
        <w:pStyle w:val="Tekstopmerking"/>
      </w:pPr>
      <w:r>
        <w:rPr>
          <w:rStyle w:val="Verwijzingopmerking"/>
        </w:rPr>
        <w:annotationRef/>
      </w:r>
      <w:r>
        <w:t>RDF: Procedureverloop</w:t>
      </w:r>
    </w:p>
  </w:comment>
  <w:comment w:id="1047" w:author="Nienke Jansen" w:date="2023-12-04T11:46:00Z" w:initials="NJ">
    <w:p w14:paraId="5AA28DCB" w14:textId="77777777" w:rsidR="00A927A6" w:rsidRDefault="00A927A6" w:rsidP="00D65A00">
      <w:pPr>
        <w:pStyle w:val="Tekstopmerking"/>
      </w:pPr>
      <w:r>
        <w:rPr>
          <w:rStyle w:val="Verwijzingopmerking"/>
        </w:rPr>
        <w:annotationRef/>
      </w:r>
      <w:r>
        <w:t>RDF: Procedurestappen</w:t>
      </w:r>
    </w:p>
  </w:comment>
  <w:comment w:id="1048" w:author="Nienke Jansen" w:date="2023-12-04T11:47:00Z" w:initials="NJ">
    <w:p w14:paraId="6ADF80BE" w14:textId="77777777" w:rsidR="00A927A6" w:rsidRDefault="00A927A6" w:rsidP="00B60F5F">
      <w:pPr>
        <w:pStyle w:val="Tekstopmerking"/>
      </w:pPr>
      <w:r>
        <w:rPr>
          <w:rStyle w:val="Verwijzingopmerking"/>
        </w:rPr>
        <w:annotationRef/>
      </w:r>
      <w:r>
        <w:t>RDF: Begin inzagetermijn</w:t>
      </w:r>
    </w:p>
  </w:comment>
  <w:comment w:id="1049" w:author="Nienke Jansen" w:date="2023-12-04T11:47:00Z" w:initials="NJ">
    <w:p w14:paraId="1934EB8B" w14:textId="77777777" w:rsidR="00A927A6" w:rsidRDefault="00A927A6" w:rsidP="00EE16D4">
      <w:pPr>
        <w:pStyle w:val="Tekstopmerking"/>
      </w:pPr>
      <w:r>
        <w:rPr>
          <w:rStyle w:val="Verwijzingopmerking"/>
        </w:rPr>
        <w:annotationRef/>
      </w:r>
      <w:r>
        <w:t>RDF: Einde inzagetermijn</w:t>
      </w:r>
    </w:p>
  </w:comment>
  <w:comment w:id="1052" w:author="Nienke Jansen" w:date="2023-12-04T11:48:00Z" w:initials="NJ">
    <w:p w14:paraId="75AF2C45" w14:textId="77777777" w:rsidR="00E04394" w:rsidRDefault="00E04394" w:rsidP="004D2960">
      <w:pPr>
        <w:pStyle w:val="Tekstopmerking"/>
      </w:pPr>
      <w:r>
        <w:rPr>
          <w:rStyle w:val="Verwijzingopmerking"/>
        </w:rPr>
        <w:annotationRef/>
      </w:r>
      <w:r>
        <w:t>RDF: Terinzagelegging op ontwerpbesluit betrekking hebbende stukken</w:t>
      </w:r>
    </w:p>
  </w:comment>
  <w:comment w:id="1053" w:author="Nienke Jansen" w:date="2023-12-04T11:48:00Z" w:initials="NJ">
    <w:p w14:paraId="61F6FAB5" w14:textId="77777777" w:rsidR="003378ED" w:rsidRDefault="003378ED" w:rsidP="00D551C8">
      <w:pPr>
        <w:pStyle w:val="Tekstopmerking"/>
      </w:pPr>
      <w:r>
        <w:rPr>
          <w:rStyle w:val="Verwijzingopmerking"/>
        </w:rPr>
        <w:annotationRef/>
      </w:r>
      <w:r>
        <w:t>RDF: Terinzagelegging onderzoeksrapporten ontwerpbesluit</w:t>
      </w:r>
    </w:p>
  </w:comment>
  <w:comment w:id="1055" w:author="Nienke Jansen" w:date="2023-12-04T11:52:00Z" w:initials="NJ">
    <w:p w14:paraId="29D0796A" w14:textId="77777777" w:rsidR="00256732" w:rsidRDefault="00256732" w:rsidP="00442E71">
      <w:pPr>
        <w:pStyle w:val="Tekstopmerking"/>
      </w:pPr>
      <w:r>
        <w:rPr>
          <w:rStyle w:val="Verwijzingopmerking"/>
        </w:rPr>
        <w:annotationRef/>
      </w:r>
      <w:r>
        <w:t>RDF: Vaststellingsfase</w:t>
      </w:r>
    </w:p>
  </w:comment>
  <w:comment w:id="1056" w:author="Nienke Jansen" w:date="2023-12-04T11:52:00Z" w:initials="NJ">
    <w:p w14:paraId="0633E97D" w14:textId="77777777" w:rsidR="009E5B0B" w:rsidRDefault="009E5B0B" w:rsidP="00E34D2E">
      <w:pPr>
        <w:pStyle w:val="Tekstopmerking"/>
      </w:pPr>
      <w:r>
        <w:rPr>
          <w:rStyle w:val="Verwijzingopmerking"/>
        </w:rPr>
        <w:annotationRef/>
      </w:r>
      <w:r>
        <w:t>RDF: Bekendmaking</w:t>
      </w:r>
    </w:p>
  </w:comment>
  <w:comment w:id="1057" w:author="Nienke Jansen" w:date="2023-12-04T11:53:00Z" w:initials="NJ">
    <w:p w14:paraId="607ECE47" w14:textId="77777777" w:rsidR="00451279" w:rsidRDefault="00451279" w:rsidP="00A76F98">
      <w:pPr>
        <w:pStyle w:val="Tekstopmerking"/>
      </w:pPr>
      <w:r>
        <w:rPr>
          <w:rStyle w:val="Verwijzingopmerking"/>
        </w:rPr>
        <w:annotationRef/>
      </w:r>
      <w:r>
        <w:t>RDF: Inwerkingtreden</w:t>
      </w:r>
    </w:p>
  </w:comment>
  <w:comment w:id="1058" w:author="Nienke Jansen" w:date="2023-12-04T11:53:00Z" w:initials="NJ">
    <w:p w14:paraId="306E2C76" w14:textId="77777777" w:rsidR="00451279" w:rsidRDefault="00451279" w:rsidP="00393530">
      <w:pPr>
        <w:pStyle w:val="Tekstopmerking"/>
      </w:pPr>
      <w:r>
        <w:rPr>
          <w:rStyle w:val="Verwijzingopmerking"/>
        </w:rPr>
        <w:annotationRef/>
      </w:r>
      <w:r>
        <w:t>RDF: Definitief besluit</w:t>
      </w:r>
    </w:p>
  </w:comment>
  <w:comment w:id="1063" w:author="Nienke Jansen" w:date="2023-12-04T12:12:00Z" w:initials="NJ">
    <w:p w14:paraId="32EC30BD" w14:textId="77777777" w:rsidR="0058326D" w:rsidRDefault="0058326D" w:rsidP="0001566C">
      <w:pPr>
        <w:pStyle w:val="Tekstopmerking"/>
      </w:pPr>
      <w:r>
        <w:rPr>
          <w:rStyle w:val="Verwijzingopmerking"/>
        </w:rPr>
        <w:annotationRef/>
      </w:r>
      <w:r>
        <w:t>RDF: Besluitmetadata</w:t>
      </w:r>
    </w:p>
  </w:comment>
  <w:comment w:id="1065" w:author="Nienke Jansen" w:date="2023-12-04T12:12:00Z" w:initials="NJ">
    <w:p w14:paraId="0598C30D" w14:textId="77777777" w:rsidR="0058326D" w:rsidRDefault="0058326D" w:rsidP="00CD7D48">
      <w:pPr>
        <w:pStyle w:val="Tekstopmerking"/>
      </w:pPr>
      <w:r>
        <w:rPr>
          <w:rStyle w:val="Verwijzingopmerking"/>
        </w:rPr>
        <w:annotationRef/>
      </w:r>
      <w:r>
        <w:t>RDF: Regelingmetadata</w:t>
      </w:r>
    </w:p>
  </w:comment>
  <w:comment w:id="1068" w:author="Nienke Jansen" w:date="2023-12-04T12:13:00Z" w:initials="NJ">
    <w:p w14:paraId="54F8D14A" w14:textId="77777777" w:rsidR="00EA05CE" w:rsidRDefault="00EA05CE" w:rsidP="00B24AC0">
      <w:pPr>
        <w:pStyle w:val="Tekstopmerking"/>
      </w:pPr>
      <w:r>
        <w:rPr>
          <w:rStyle w:val="Verwijzingopmerking"/>
        </w:rPr>
        <w:annotationRef/>
      </w:r>
      <w:r>
        <w:t>RDF: Procedureverloop</w:t>
      </w:r>
    </w:p>
  </w:comment>
  <w:comment w:id="1069" w:author="Nienke Jansen" w:date="2023-12-04T12:13:00Z" w:initials="NJ">
    <w:p w14:paraId="0B7E4914" w14:textId="77777777" w:rsidR="00EA05CE" w:rsidRDefault="00EA05CE" w:rsidP="004B4BFB">
      <w:pPr>
        <w:pStyle w:val="Tekstopmerking"/>
      </w:pPr>
      <w:r>
        <w:rPr>
          <w:rStyle w:val="Verwijzingopmerking"/>
        </w:rPr>
        <w:annotationRef/>
      </w:r>
      <w:r>
        <w:t>RDF: Procedurestappen</w:t>
      </w:r>
    </w:p>
  </w:comment>
  <w:comment w:id="1070" w:author="Nienke Jansen" w:date="2023-12-04T12:13:00Z" w:initials="NJ">
    <w:p w14:paraId="41728F94" w14:textId="77777777" w:rsidR="00EA05CE" w:rsidRDefault="00EA05CE" w:rsidP="00C80061">
      <w:pPr>
        <w:pStyle w:val="Tekstopmerking"/>
      </w:pPr>
      <w:r>
        <w:rPr>
          <w:rStyle w:val="Verwijzingopmerking"/>
        </w:rPr>
        <w:annotationRef/>
      </w:r>
      <w:r>
        <w:t>RDF: Consolidatieinformatie</w:t>
      </w:r>
    </w:p>
  </w:comment>
  <w:comment w:id="1073" w:author="Nienke Jansen" w:date="2023-12-04T12:14:00Z" w:initials="NJ">
    <w:p w14:paraId="77A8F6F9" w14:textId="77777777" w:rsidR="00A13A04" w:rsidRDefault="00A13A04" w:rsidP="00494EE5">
      <w:pPr>
        <w:pStyle w:val="Tekstopmerking"/>
      </w:pPr>
      <w:r>
        <w:rPr>
          <w:rStyle w:val="Verwijzingopmerking"/>
        </w:rPr>
        <w:annotationRef/>
      </w:r>
      <w:r>
        <w:t>RDF: Vervallen voorbeschermingsregels</w:t>
      </w:r>
    </w:p>
  </w:comment>
  <w:comment w:id="1075" w:author="Nienke Jansen" w:date="2023-12-04T12:15:00Z" w:initials="NJ">
    <w:p w14:paraId="1554CB00" w14:textId="77777777" w:rsidR="0015708D" w:rsidRDefault="0015708D" w:rsidP="00551E66">
      <w:pPr>
        <w:pStyle w:val="Tekstopmerking"/>
      </w:pPr>
      <w:r>
        <w:rPr>
          <w:rStyle w:val="Verwijzingopmerking"/>
        </w:rPr>
        <w:annotationRef/>
      </w:r>
      <w:r>
        <w:t>RDF: Terinzagelegging op definitief besluit betrekking hebbende stukken</w:t>
      </w:r>
    </w:p>
  </w:comment>
  <w:comment w:id="1076" w:author="Nienke Jansen" w:date="2023-12-04T12:15:00Z" w:initials="NJ">
    <w:p w14:paraId="3EB02D19" w14:textId="77777777" w:rsidR="0015708D" w:rsidRDefault="0015708D" w:rsidP="008024F6">
      <w:pPr>
        <w:pStyle w:val="Tekstopmerking"/>
      </w:pPr>
      <w:r>
        <w:rPr>
          <w:rStyle w:val="Verwijzingopmerking"/>
        </w:rPr>
        <w:annotationRef/>
      </w:r>
      <w:r>
        <w:t>RDF: Terinzagelegging onderzoeksrapporten definitief besluit</w:t>
      </w:r>
    </w:p>
  </w:comment>
  <w:comment w:id="1078" w:author="Nienke Jansen" w:date="2023-12-04T12:16:00Z" w:initials="NJ">
    <w:p w14:paraId="269E010C" w14:textId="77777777" w:rsidR="004F33D7" w:rsidRDefault="004F33D7" w:rsidP="002335E9">
      <w:pPr>
        <w:pStyle w:val="Tekstopmerking"/>
      </w:pPr>
      <w:r>
        <w:rPr>
          <w:rStyle w:val="Verwijzingopmerking"/>
        </w:rPr>
        <w:annotationRef/>
      </w:r>
      <w:r>
        <w:t>RDF: Kennisgeving terinzagelegging stukken</w:t>
      </w:r>
    </w:p>
  </w:comment>
  <w:comment w:id="1079" w:author="Nienke Jansen" w:date="2023-12-04T12:16:00Z" w:initials="NJ">
    <w:p w14:paraId="2851DA12" w14:textId="77777777" w:rsidR="004F33D7" w:rsidRDefault="004F33D7" w:rsidP="00EC7DAC">
      <w:pPr>
        <w:pStyle w:val="Tekstopmerking"/>
      </w:pPr>
      <w:r>
        <w:rPr>
          <w:rStyle w:val="Verwijzingopmerking"/>
        </w:rPr>
        <w:annotationRef/>
      </w:r>
      <w:r>
        <w:t>RDF: Kennisgeving terinzagelegging onderzoeksrapporten</w:t>
      </w:r>
    </w:p>
  </w:comment>
  <w:comment w:id="1082" w:author="Nienke Jansen" w:date="2023-12-04T13:44:00Z" w:initials="NJ">
    <w:p w14:paraId="0F0AD5EC" w14:textId="77777777" w:rsidR="00B82F41" w:rsidRDefault="00B82F41">
      <w:pPr>
        <w:pStyle w:val="Tekstopmerking"/>
      </w:pPr>
      <w:r>
        <w:rPr>
          <w:rStyle w:val="Verwijzingopmerking"/>
        </w:rPr>
        <w:annotationRef/>
      </w:r>
      <w:r>
        <w:t>RDF: Procedure waterschapsverordening TPOD-standaard</w:t>
      </w:r>
    </w:p>
  </w:comment>
  <w:comment w:id="1087" w:author="Nienke Jansen" w:date="2023-12-04T12:17:00Z" w:initials="NJ">
    <w:p w14:paraId="79329374" w14:textId="5D0AD239" w:rsidR="0023116F" w:rsidRDefault="0023116F" w:rsidP="005F45DD">
      <w:pPr>
        <w:pStyle w:val="Tekstopmerking"/>
      </w:pPr>
      <w:r>
        <w:rPr>
          <w:rStyle w:val="Verwijzingopmerking"/>
        </w:rPr>
        <w:annotationRef/>
      </w:r>
      <w:r>
        <w:t>RDF: Ontwerpbesluit</w:t>
      </w:r>
    </w:p>
  </w:comment>
  <w:comment w:id="1092" w:author="Nienke Jansen" w:date="2023-12-04T12:18:00Z" w:initials="NJ">
    <w:p w14:paraId="48D0AF04" w14:textId="77777777" w:rsidR="00106D30" w:rsidRDefault="00106D30" w:rsidP="000F0CDF">
      <w:pPr>
        <w:pStyle w:val="Tekstopmerking"/>
      </w:pPr>
      <w:r>
        <w:rPr>
          <w:rStyle w:val="Verwijzingopmerking"/>
        </w:rPr>
        <w:annotationRef/>
      </w:r>
      <w:r>
        <w:t>RDF: Besluitmetadata</w:t>
      </w:r>
    </w:p>
  </w:comment>
  <w:comment w:id="1094" w:author="Nienke Jansen" w:date="2023-12-04T12:18:00Z" w:initials="NJ">
    <w:p w14:paraId="2A00EF97" w14:textId="77777777" w:rsidR="00106D30" w:rsidRDefault="00106D30" w:rsidP="00727486">
      <w:pPr>
        <w:pStyle w:val="Tekstopmerking"/>
      </w:pPr>
      <w:r>
        <w:rPr>
          <w:rStyle w:val="Verwijzingopmerking"/>
        </w:rPr>
        <w:annotationRef/>
      </w:r>
      <w:r>
        <w:t>RDF: Regelingmetadata</w:t>
      </w:r>
    </w:p>
  </w:comment>
  <w:comment w:id="1097" w:author="Nienke Jansen" w:date="2023-12-04T12:18:00Z" w:initials="NJ">
    <w:p w14:paraId="22147E13" w14:textId="77777777" w:rsidR="00106D30" w:rsidRDefault="00106D30" w:rsidP="004A6BE6">
      <w:pPr>
        <w:pStyle w:val="Tekstopmerking"/>
      </w:pPr>
      <w:r>
        <w:rPr>
          <w:rStyle w:val="Verwijzingopmerking"/>
        </w:rPr>
        <w:annotationRef/>
      </w:r>
      <w:r>
        <w:t>RDF: Procedureverloop</w:t>
      </w:r>
    </w:p>
  </w:comment>
  <w:comment w:id="1098" w:author="Nienke Jansen" w:date="2023-12-04T12:19:00Z" w:initials="NJ">
    <w:p w14:paraId="43FA6953" w14:textId="77777777" w:rsidR="00106D30" w:rsidRDefault="00106D30" w:rsidP="00DE2501">
      <w:pPr>
        <w:pStyle w:val="Tekstopmerking"/>
      </w:pPr>
      <w:r>
        <w:rPr>
          <w:rStyle w:val="Verwijzingopmerking"/>
        </w:rPr>
        <w:annotationRef/>
      </w:r>
      <w:r>
        <w:t>RDF: Procedurestappen</w:t>
      </w:r>
    </w:p>
  </w:comment>
  <w:comment w:id="1099" w:author="Nienke Jansen" w:date="2023-12-04T12:19:00Z" w:initials="NJ">
    <w:p w14:paraId="6BED0B92" w14:textId="77777777" w:rsidR="00106D30" w:rsidRDefault="00106D30" w:rsidP="00A0416E">
      <w:pPr>
        <w:pStyle w:val="Tekstopmerking"/>
      </w:pPr>
      <w:r>
        <w:rPr>
          <w:rStyle w:val="Verwijzingopmerking"/>
        </w:rPr>
        <w:annotationRef/>
      </w:r>
      <w:r>
        <w:t>RDF: Consolidatieinformatie</w:t>
      </w:r>
    </w:p>
  </w:comment>
  <w:comment w:id="1102" w:author="Nienke Jansen" w:date="2023-12-04T12:20:00Z" w:initials="NJ">
    <w:p w14:paraId="11E53DC6" w14:textId="77777777" w:rsidR="00801373" w:rsidRDefault="00801373" w:rsidP="002C1045">
      <w:pPr>
        <w:pStyle w:val="Tekstopmerking"/>
      </w:pPr>
      <w:r>
        <w:rPr>
          <w:rStyle w:val="Verwijzingopmerking"/>
        </w:rPr>
        <w:annotationRef/>
      </w:r>
      <w:r>
        <w:t>RDF: Kennisgeving ontwerpbesluit</w:t>
      </w:r>
    </w:p>
  </w:comment>
  <w:comment w:id="1103" w:author="Nienke Jansen" w:date="2023-12-04T12:20:00Z" w:initials="NJ">
    <w:p w14:paraId="6C5365AD" w14:textId="77777777" w:rsidR="00801373" w:rsidRDefault="00801373" w:rsidP="00B0766B">
      <w:pPr>
        <w:pStyle w:val="Tekstopmerking"/>
      </w:pPr>
      <w:r>
        <w:rPr>
          <w:rStyle w:val="Verwijzingopmerking"/>
        </w:rPr>
        <w:annotationRef/>
      </w:r>
      <w:r>
        <w:t>RDF: Kennisgevingmetadata</w:t>
      </w:r>
    </w:p>
  </w:comment>
  <w:comment w:id="1104" w:author="Nienke Jansen" w:date="2023-12-04T12:20:00Z" w:initials="NJ">
    <w:p w14:paraId="66B177F8" w14:textId="77777777" w:rsidR="00801373" w:rsidRDefault="00801373" w:rsidP="00606328">
      <w:pPr>
        <w:pStyle w:val="Tekstopmerking"/>
      </w:pPr>
      <w:r>
        <w:rPr>
          <w:rStyle w:val="Verwijzingopmerking"/>
        </w:rPr>
        <w:annotationRef/>
      </w:r>
      <w:r>
        <w:t>RDF: Procedureverloop</w:t>
      </w:r>
    </w:p>
  </w:comment>
  <w:comment w:id="1105" w:author="Nienke Jansen" w:date="2023-12-04T12:21:00Z" w:initials="NJ">
    <w:p w14:paraId="02DFE1B2" w14:textId="77777777" w:rsidR="00801373" w:rsidRDefault="00801373" w:rsidP="004324DB">
      <w:pPr>
        <w:pStyle w:val="Tekstopmerking"/>
      </w:pPr>
      <w:r>
        <w:rPr>
          <w:rStyle w:val="Verwijzingopmerking"/>
        </w:rPr>
        <w:annotationRef/>
      </w:r>
      <w:r>
        <w:t>RDF: Procedurestappen</w:t>
      </w:r>
    </w:p>
  </w:comment>
  <w:comment w:id="1106" w:author="Nienke Jansen" w:date="2023-12-04T12:21:00Z" w:initials="NJ">
    <w:p w14:paraId="3A3E2AB5" w14:textId="77777777" w:rsidR="00801373" w:rsidRDefault="00801373" w:rsidP="00174800">
      <w:pPr>
        <w:pStyle w:val="Tekstopmerking"/>
      </w:pPr>
      <w:r>
        <w:rPr>
          <w:rStyle w:val="Verwijzingopmerking"/>
        </w:rPr>
        <w:annotationRef/>
      </w:r>
      <w:r>
        <w:t>RDF: Begin inzagetermijn</w:t>
      </w:r>
    </w:p>
  </w:comment>
  <w:comment w:id="1107" w:author="Nienke Jansen" w:date="2023-12-04T12:21:00Z" w:initials="NJ">
    <w:p w14:paraId="4227D36A" w14:textId="77777777" w:rsidR="00801373" w:rsidRDefault="00801373" w:rsidP="00D22EB5">
      <w:pPr>
        <w:pStyle w:val="Tekstopmerking"/>
      </w:pPr>
      <w:r>
        <w:rPr>
          <w:rStyle w:val="Verwijzingopmerking"/>
        </w:rPr>
        <w:annotationRef/>
      </w:r>
      <w:r>
        <w:t>RDF: Einde inzagetermijn</w:t>
      </w:r>
    </w:p>
  </w:comment>
  <w:comment w:id="1110" w:author="Nienke Jansen" w:date="2023-12-04T12:21:00Z" w:initials="NJ">
    <w:p w14:paraId="7F19D70A" w14:textId="77777777" w:rsidR="006A0FFC" w:rsidRDefault="006A0FFC" w:rsidP="00211FB9">
      <w:pPr>
        <w:pStyle w:val="Tekstopmerking"/>
      </w:pPr>
      <w:r>
        <w:rPr>
          <w:rStyle w:val="Verwijzingopmerking"/>
        </w:rPr>
        <w:annotationRef/>
      </w:r>
      <w:r>
        <w:t>RDF: Terinzagelegging op het ontwerpbesluit betrekking hebbende stukken</w:t>
      </w:r>
    </w:p>
  </w:comment>
  <w:comment w:id="1111" w:author="Nienke Jansen" w:date="2023-12-04T12:22:00Z" w:initials="NJ">
    <w:p w14:paraId="55F7590A" w14:textId="77777777" w:rsidR="006A0FFC" w:rsidRDefault="006A0FFC" w:rsidP="00F26BC8">
      <w:pPr>
        <w:pStyle w:val="Tekstopmerking"/>
      </w:pPr>
      <w:r>
        <w:rPr>
          <w:rStyle w:val="Verwijzingopmerking"/>
        </w:rPr>
        <w:annotationRef/>
      </w:r>
      <w:r>
        <w:t>RDF: Terinzagelegging onderzoeksrapporten ontwerpbesluit</w:t>
      </w:r>
    </w:p>
  </w:comment>
  <w:comment w:id="1113" w:author="Nienke Jansen" w:date="2023-12-04T12:22:00Z" w:initials="NJ">
    <w:p w14:paraId="53DA670F" w14:textId="77777777" w:rsidR="00CD0A65" w:rsidRDefault="00CD0A65" w:rsidP="003076CD">
      <w:pPr>
        <w:pStyle w:val="Tekstopmerking"/>
      </w:pPr>
      <w:r>
        <w:rPr>
          <w:rStyle w:val="Verwijzingopmerking"/>
        </w:rPr>
        <w:annotationRef/>
      </w:r>
      <w:r>
        <w:t>RDF: Vaststellingsfase</w:t>
      </w:r>
    </w:p>
  </w:comment>
  <w:comment w:id="1114" w:author="Nienke Jansen" w:date="2023-12-04T12:23:00Z" w:initials="NJ">
    <w:p w14:paraId="51C8E8E9" w14:textId="77777777" w:rsidR="00400667" w:rsidRDefault="00400667" w:rsidP="001E1A97">
      <w:pPr>
        <w:pStyle w:val="Tekstopmerking"/>
      </w:pPr>
      <w:r>
        <w:rPr>
          <w:rStyle w:val="Verwijzingopmerking"/>
        </w:rPr>
        <w:annotationRef/>
      </w:r>
      <w:r>
        <w:t>RDF: Bekendmaking</w:t>
      </w:r>
    </w:p>
  </w:comment>
  <w:comment w:id="1115" w:author="Nienke Jansen" w:date="2023-12-04T12:23:00Z" w:initials="NJ">
    <w:p w14:paraId="59C8F7F5" w14:textId="77777777" w:rsidR="00400667" w:rsidRDefault="00400667" w:rsidP="000A6CF7">
      <w:pPr>
        <w:pStyle w:val="Tekstopmerking"/>
      </w:pPr>
      <w:r>
        <w:rPr>
          <w:rStyle w:val="Verwijzingopmerking"/>
        </w:rPr>
        <w:annotationRef/>
      </w:r>
      <w:r>
        <w:t>RDF: Inwerkingtreden</w:t>
      </w:r>
    </w:p>
  </w:comment>
  <w:comment w:id="1116" w:author="Nienke Jansen" w:date="2023-12-04T12:23:00Z" w:initials="NJ">
    <w:p w14:paraId="1049AF67" w14:textId="77777777" w:rsidR="00400667" w:rsidRDefault="00400667" w:rsidP="00392F6A">
      <w:pPr>
        <w:pStyle w:val="Tekstopmerking"/>
      </w:pPr>
      <w:r>
        <w:rPr>
          <w:rStyle w:val="Verwijzingopmerking"/>
        </w:rPr>
        <w:annotationRef/>
      </w:r>
      <w:r>
        <w:t>RDF: Definitief besluit</w:t>
      </w:r>
    </w:p>
  </w:comment>
  <w:comment w:id="1121" w:author="Nienke Jansen" w:date="2023-12-04T12:24:00Z" w:initials="NJ">
    <w:p w14:paraId="476D05B2" w14:textId="77777777" w:rsidR="00400667" w:rsidRDefault="00400667" w:rsidP="0069619F">
      <w:pPr>
        <w:pStyle w:val="Tekstopmerking"/>
      </w:pPr>
      <w:r>
        <w:rPr>
          <w:rStyle w:val="Verwijzingopmerking"/>
        </w:rPr>
        <w:annotationRef/>
      </w:r>
      <w:r>
        <w:t>RDF: Besluitmetadata</w:t>
      </w:r>
    </w:p>
  </w:comment>
  <w:comment w:id="1123" w:author="Nienke Jansen" w:date="2023-12-04T12:24:00Z" w:initials="NJ">
    <w:p w14:paraId="5852FFC0" w14:textId="77777777" w:rsidR="00400667" w:rsidRDefault="00400667" w:rsidP="00B228EA">
      <w:pPr>
        <w:pStyle w:val="Tekstopmerking"/>
      </w:pPr>
      <w:r>
        <w:rPr>
          <w:rStyle w:val="Verwijzingopmerking"/>
        </w:rPr>
        <w:annotationRef/>
      </w:r>
      <w:r>
        <w:t>RDF: Regelingmetadata</w:t>
      </w:r>
    </w:p>
  </w:comment>
  <w:comment w:id="1126" w:author="Nienke Jansen" w:date="2023-12-04T12:24:00Z" w:initials="NJ">
    <w:p w14:paraId="007644E0" w14:textId="77777777" w:rsidR="00400667" w:rsidRDefault="00400667" w:rsidP="00CE0341">
      <w:pPr>
        <w:pStyle w:val="Tekstopmerking"/>
      </w:pPr>
      <w:r>
        <w:rPr>
          <w:rStyle w:val="Verwijzingopmerking"/>
        </w:rPr>
        <w:annotationRef/>
      </w:r>
      <w:r>
        <w:t>RDF: Procedureverloop</w:t>
      </w:r>
    </w:p>
  </w:comment>
  <w:comment w:id="1127" w:author="Nienke Jansen" w:date="2023-12-04T12:24:00Z" w:initials="NJ">
    <w:p w14:paraId="4ED24E5C" w14:textId="77777777" w:rsidR="00400667" w:rsidRDefault="00400667" w:rsidP="003A7958">
      <w:pPr>
        <w:pStyle w:val="Tekstopmerking"/>
      </w:pPr>
      <w:r>
        <w:rPr>
          <w:rStyle w:val="Verwijzingopmerking"/>
        </w:rPr>
        <w:annotationRef/>
      </w:r>
      <w:r>
        <w:t>RDF: Procedurestappen</w:t>
      </w:r>
    </w:p>
  </w:comment>
  <w:comment w:id="1128" w:author="Nienke Jansen" w:date="2023-12-04T12:24:00Z" w:initials="NJ">
    <w:p w14:paraId="1BCBFBF7" w14:textId="77777777" w:rsidR="00AD0425" w:rsidRDefault="00AD0425" w:rsidP="00094711">
      <w:pPr>
        <w:pStyle w:val="Tekstopmerking"/>
      </w:pPr>
      <w:r>
        <w:rPr>
          <w:rStyle w:val="Verwijzingopmerking"/>
        </w:rPr>
        <w:annotationRef/>
      </w:r>
      <w:r>
        <w:t>RDF: Consolidatieinformatie</w:t>
      </w:r>
    </w:p>
  </w:comment>
  <w:comment w:id="1130" w:author="Nienke Jansen" w:date="2023-12-04T12:25:00Z" w:initials="NJ">
    <w:p w14:paraId="109E9E46" w14:textId="77777777" w:rsidR="00AD0425" w:rsidRDefault="00AD0425" w:rsidP="002A0D1D">
      <w:pPr>
        <w:pStyle w:val="Tekstopmerking"/>
      </w:pPr>
      <w:r>
        <w:rPr>
          <w:rStyle w:val="Verwijzingopmerking"/>
        </w:rPr>
        <w:annotationRef/>
      </w:r>
      <w:r>
        <w:t>RDF: Terinzagelegging op definitief besluit betrekking hebbende stukken</w:t>
      </w:r>
    </w:p>
  </w:comment>
  <w:comment w:id="1131" w:author="Nienke Jansen" w:date="2023-12-04T12:25:00Z" w:initials="NJ">
    <w:p w14:paraId="09724A91" w14:textId="77777777" w:rsidR="00AD0425" w:rsidRDefault="00AD0425" w:rsidP="001B70EA">
      <w:pPr>
        <w:pStyle w:val="Tekstopmerking"/>
      </w:pPr>
      <w:r>
        <w:rPr>
          <w:rStyle w:val="Verwijzingopmerking"/>
        </w:rPr>
        <w:annotationRef/>
      </w:r>
      <w:r>
        <w:t>RDF: Terinzagelegging onderzoeksrapporten definitief besluit</w:t>
      </w:r>
    </w:p>
  </w:comment>
  <w:comment w:id="1133" w:author="Nienke Jansen" w:date="2023-12-04T12:26:00Z" w:initials="NJ">
    <w:p w14:paraId="04660108" w14:textId="77777777" w:rsidR="00B651EC" w:rsidRDefault="00B651EC" w:rsidP="002057C8">
      <w:pPr>
        <w:pStyle w:val="Tekstopmerking"/>
      </w:pPr>
      <w:r>
        <w:rPr>
          <w:rStyle w:val="Verwijzingopmerking"/>
        </w:rPr>
        <w:annotationRef/>
      </w:r>
      <w:r>
        <w:t>RDF: Kennisgeving terinzagelegging stukken</w:t>
      </w:r>
    </w:p>
  </w:comment>
  <w:comment w:id="1134" w:author="Nienke Jansen" w:date="2023-12-04T12:26:00Z" w:initials="NJ">
    <w:p w14:paraId="483CA18A" w14:textId="77777777" w:rsidR="00B651EC" w:rsidRDefault="00B651EC" w:rsidP="00445EAF">
      <w:pPr>
        <w:pStyle w:val="Tekstopmerking"/>
      </w:pPr>
      <w:r>
        <w:rPr>
          <w:rStyle w:val="Verwijzingopmerking"/>
        </w:rPr>
        <w:annotationRef/>
      </w:r>
      <w:r>
        <w:t>RDF: Kennisgeving terinzagelegging onderzoeksrapporten</w:t>
      </w:r>
    </w:p>
  </w:comment>
  <w:comment w:id="1137" w:author="Nienke Jansen" w:date="2023-12-04T13:44:00Z" w:initials="NJ">
    <w:p w14:paraId="5323DFD5" w14:textId="77777777" w:rsidR="00B82F41" w:rsidRDefault="00B82F41">
      <w:pPr>
        <w:pStyle w:val="Tekstopmerking"/>
      </w:pPr>
      <w:r>
        <w:rPr>
          <w:rStyle w:val="Verwijzingopmerking"/>
        </w:rPr>
        <w:annotationRef/>
      </w:r>
      <w:r>
        <w:t>RDF: Procedure omgevingsvisie TPOD-standaard</w:t>
      </w:r>
    </w:p>
  </w:comment>
  <w:comment w:id="1142" w:author="Nienke Jansen" w:date="2023-12-04T12:28:00Z" w:initials="NJ">
    <w:p w14:paraId="60DC84A3" w14:textId="71E0377E" w:rsidR="00BC6906" w:rsidRDefault="00BC6906" w:rsidP="0089660C">
      <w:pPr>
        <w:pStyle w:val="Tekstopmerking"/>
      </w:pPr>
      <w:r>
        <w:rPr>
          <w:rStyle w:val="Verwijzingopmerking"/>
        </w:rPr>
        <w:annotationRef/>
      </w:r>
      <w:r>
        <w:t>RDF: Ontwerpbesluit</w:t>
      </w:r>
    </w:p>
  </w:comment>
  <w:comment w:id="1147" w:author="Nienke Jansen" w:date="2023-12-04T12:28:00Z" w:initials="NJ">
    <w:p w14:paraId="006FF45D" w14:textId="77777777" w:rsidR="00BC6906" w:rsidRDefault="00BC6906" w:rsidP="00B01C61">
      <w:pPr>
        <w:pStyle w:val="Tekstopmerking"/>
      </w:pPr>
      <w:r>
        <w:rPr>
          <w:rStyle w:val="Verwijzingopmerking"/>
        </w:rPr>
        <w:annotationRef/>
      </w:r>
      <w:r>
        <w:t>RDF: Besluitmetadata</w:t>
      </w:r>
    </w:p>
  </w:comment>
  <w:comment w:id="1149" w:author="Nienke Jansen" w:date="2023-12-04T12:28:00Z" w:initials="NJ">
    <w:p w14:paraId="73E5D20F" w14:textId="77777777" w:rsidR="00BC6906" w:rsidRDefault="00BC6906" w:rsidP="00443C56">
      <w:pPr>
        <w:pStyle w:val="Tekstopmerking"/>
      </w:pPr>
      <w:r>
        <w:rPr>
          <w:rStyle w:val="Verwijzingopmerking"/>
        </w:rPr>
        <w:annotationRef/>
      </w:r>
      <w:r>
        <w:t>RDF: Regelingmetadata</w:t>
      </w:r>
    </w:p>
  </w:comment>
  <w:comment w:id="1152" w:author="Nienke Jansen" w:date="2023-12-04T12:29:00Z" w:initials="NJ">
    <w:p w14:paraId="421D6EF3" w14:textId="77777777" w:rsidR="00BC6906" w:rsidRDefault="00BC6906" w:rsidP="00BB71AC">
      <w:pPr>
        <w:pStyle w:val="Tekstopmerking"/>
      </w:pPr>
      <w:r>
        <w:rPr>
          <w:rStyle w:val="Verwijzingopmerking"/>
        </w:rPr>
        <w:annotationRef/>
      </w:r>
      <w:r>
        <w:t>RDF: Procedureverloop</w:t>
      </w:r>
    </w:p>
  </w:comment>
  <w:comment w:id="1153" w:author="Nienke Jansen" w:date="2023-12-04T12:29:00Z" w:initials="NJ">
    <w:p w14:paraId="1CC9B442" w14:textId="77777777" w:rsidR="00BC6906" w:rsidRDefault="00BC6906" w:rsidP="0067459C">
      <w:pPr>
        <w:pStyle w:val="Tekstopmerking"/>
      </w:pPr>
      <w:r>
        <w:rPr>
          <w:rStyle w:val="Verwijzingopmerking"/>
        </w:rPr>
        <w:annotationRef/>
      </w:r>
      <w:r>
        <w:t>RDF: Procedurestappen</w:t>
      </w:r>
    </w:p>
  </w:comment>
  <w:comment w:id="1154" w:author="Nienke Jansen" w:date="2023-12-04T12:29:00Z" w:initials="NJ">
    <w:p w14:paraId="73A76922" w14:textId="77777777" w:rsidR="005A4DE1" w:rsidRDefault="005A4DE1" w:rsidP="00381608">
      <w:pPr>
        <w:pStyle w:val="Tekstopmerking"/>
      </w:pPr>
      <w:r>
        <w:rPr>
          <w:rStyle w:val="Verwijzingopmerking"/>
        </w:rPr>
        <w:annotationRef/>
      </w:r>
      <w:r>
        <w:t>RDF: Consolidatieinformatie</w:t>
      </w:r>
    </w:p>
  </w:comment>
  <w:comment w:id="1157" w:author="Nienke Jansen" w:date="2023-12-04T12:30:00Z" w:initials="NJ">
    <w:p w14:paraId="15595E45" w14:textId="77777777" w:rsidR="005A4DE1" w:rsidRDefault="005A4DE1" w:rsidP="00EC5D62">
      <w:pPr>
        <w:pStyle w:val="Tekstopmerking"/>
      </w:pPr>
      <w:r>
        <w:rPr>
          <w:rStyle w:val="Verwijzingopmerking"/>
        </w:rPr>
        <w:annotationRef/>
      </w:r>
      <w:r>
        <w:t>RDF: Kennisgeving ontwerpbesluit</w:t>
      </w:r>
    </w:p>
  </w:comment>
  <w:comment w:id="1158" w:author="Nienke Jansen" w:date="2023-12-04T12:30:00Z" w:initials="NJ">
    <w:p w14:paraId="20895144" w14:textId="77777777" w:rsidR="005A4DE1" w:rsidRDefault="005A4DE1" w:rsidP="00B15601">
      <w:pPr>
        <w:pStyle w:val="Tekstopmerking"/>
      </w:pPr>
      <w:r>
        <w:rPr>
          <w:rStyle w:val="Verwijzingopmerking"/>
        </w:rPr>
        <w:annotationRef/>
      </w:r>
      <w:r>
        <w:t>RDF: Kennisgevingmetadata</w:t>
      </w:r>
    </w:p>
  </w:comment>
  <w:comment w:id="1159" w:author="Nienke Jansen" w:date="2023-12-04T12:31:00Z" w:initials="NJ">
    <w:p w14:paraId="61AC2302" w14:textId="77777777" w:rsidR="005A4DE1" w:rsidRDefault="005A4DE1" w:rsidP="00C928D9">
      <w:pPr>
        <w:pStyle w:val="Tekstopmerking"/>
      </w:pPr>
      <w:r>
        <w:rPr>
          <w:rStyle w:val="Verwijzingopmerking"/>
        </w:rPr>
        <w:annotationRef/>
      </w:r>
      <w:r>
        <w:t>RDF: Procedureverloop</w:t>
      </w:r>
    </w:p>
  </w:comment>
  <w:comment w:id="1160" w:author="Nienke Jansen" w:date="2023-12-04T12:31:00Z" w:initials="NJ">
    <w:p w14:paraId="48C1CB8C" w14:textId="77777777" w:rsidR="005A4DE1" w:rsidRDefault="005A4DE1" w:rsidP="00042F62">
      <w:pPr>
        <w:pStyle w:val="Tekstopmerking"/>
      </w:pPr>
      <w:r>
        <w:rPr>
          <w:rStyle w:val="Verwijzingopmerking"/>
        </w:rPr>
        <w:annotationRef/>
      </w:r>
      <w:r>
        <w:t>RDF: Procedurestappen</w:t>
      </w:r>
    </w:p>
  </w:comment>
  <w:comment w:id="1161" w:author="Nienke Jansen" w:date="2023-12-04T12:31:00Z" w:initials="NJ">
    <w:p w14:paraId="4110306F" w14:textId="77777777" w:rsidR="005A4DE1" w:rsidRDefault="005A4DE1" w:rsidP="00CE0048">
      <w:pPr>
        <w:pStyle w:val="Tekstopmerking"/>
      </w:pPr>
      <w:r>
        <w:rPr>
          <w:rStyle w:val="Verwijzingopmerking"/>
        </w:rPr>
        <w:annotationRef/>
      </w:r>
      <w:r>
        <w:t>RDF: Begin inzagetermijn</w:t>
      </w:r>
    </w:p>
  </w:comment>
  <w:comment w:id="1162" w:author="Nienke Jansen" w:date="2023-12-04T12:31:00Z" w:initials="NJ">
    <w:p w14:paraId="134AEC81" w14:textId="131A5E57" w:rsidR="005A4DE1" w:rsidRDefault="005A4DE1" w:rsidP="00DA4DFB">
      <w:pPr>
        <w:pStyle w:val="Tekstopmerking"/>
      </w:pPr>
      <w:r>
        <w:rPr>
          <w:rStyle w:val="Verwijzingopmerking"/>
        </w:rPr>
        <w:annotationRef/>
      </w:r>
      <w:r>
        <w:t>RDF: Einde inzagetermijn</w:t>
      </w:r>
    </w:p>
  </w:comment>
  <w:comment w:id="1165" w:author="Nienke Jansen" w:date="2023-12-04T12:32:00Z" w:initials="NJ">
    <w:p w14:paraId="0A2BC9AE" w14:textId="77777777" w:rsidR="005A4DE1" w:rsidRDefault="005A4DE1" w:rsidP="0041159F">
      <w:pPr>
        <w:pStyle w:val="Tekstopmerking"/>
      </w:pPr>
      <w:r>
        <w:rPr>
          <w:rStyle w:val="Verwijzingopmerking"/>
        </w:rPr>
        <w:annotationRef/>
      </w:r>
      <w:r>
        <w:t>RDF: Terinzageleggen op het ontwerpbesluit betrekking hebbende stukken</w:t>
      </w:r>
    </w:p>
  </w:comment>
  <w:comment w:id="1166" w:author="Nienke Jansen" w:date="2023-12-04T12:33:00Z" w:initials="NJ">
    <w:p w14:paraId="778E46D5" w14:textId="77777777" w:rsidR="004F200E" w:rsidRDefault="004F200E" w:rsidP="006F2B82">
      <w:pPr>
        <w:pStyle w:val="Tekstopmerking"/>
      </w:pPr>
      <w:r>
        <w:rPr>
          <w:rStyle w:val="Verwijzingopmerking"/>
        </w:rPr>
        <w:annotationRef/>
      </w:r>
      <w:r>
        <w:t>RDF: Terinzagelegging onderzoeksrapporten ontwerpbesluit</w:t>
      </w:r>
    </w:p>
  </w:comment>
  <w:comment w:id="1168" w:author="Nienke Jansen" w:date="2023-12-04T12:33:00Z" w:initials="NJ">
    <w:p w14:paraId="725E3E1D" w14:textId="77777777" w:rsidR="004F200E" w:rsidRDefault="004F200E" w:rsidP="00D12AF5">
      <w:pPr>
        <w:pStyle w:val="Tekstopmerking"/>
      </w:pPr>
      <w:r>
        <w:rPr>
          <w:rStyle w:val="Verwijzingopmerking"/>
        </w:rPr>
        <w:annotationRef/>
      </w:r>
      <w:r>
        <w:t>RDF: Vaststellingsfase</w:t>
      </w:r>
    </w:p>
  </w:comment>
  <w:comment w:id="1169" w:author="Nienke Jansen" w:date="2023-12-04T12:33:00Z" w:initials="NJ">
    <w:p w14:paraId="78751824" w14:textId="77777777" w:rsidR="00AA47C8" w:rsidRDefault="00AA47C8" w:rsidP="005B4F8F">
      <w:pPr>
        <w:pStyle w:val="Tekstopmerking"/>
      </w:pPr>
      <w:r>
        <w:rPr>
          <w:rStyle w:val="Verwijzingopmerking"/>
        </w:rPr>
        <w:annotationRef/>
      </w:r>
      <w:r>
        <w:t>RDF: Bekendmaking</w:t>
      </w:r>
    </w:p>
  </w:comment>
  <w:comment w:id="1170" w:author="Nienke Jansen" w:date="2023-12-04T12:33:00Z" w:initials="NJ">
    <w:p w14:paraId="40D90924" w14:textId="77777777" w:rsidR="00AA47C8" w:rsidRDefault="00AA47C8" w:rsidP="008D2530">
      <w:pPr>
        <w:pStyle w:val="Tekstopmerking"/>
      </w:pPr>
      <w:r>
        <w:rPr>
          <w:rStyle w:val="Verwijzingopmerking"/>
        </w:rPr>
        <w:annotationRef/>
      </w:r>
      <w:r>
        <w:t>RDF: Inwerkingtreden</w:t>
      </w:r>
    </w:p>
  </w:comment>
  <w:comment w:id="1171" w:author="Nienke Jansen" w:date="2023-12-04T12:33:00Z" w:initials="NJ">
    <w:p w14:paraId="2099C9D4" w14:textId="77777777" w:rsidR="00AA47C8" w:rsidRDefault="00AA47C8" w:rsidP="00DF6879">
      <w:pPr>
        <w:pStyle w:val="Tekstopmerking"/>
      </w:pPr>
      <w:r>
        <w:rPr>
          <w:rStyle w:val="Verwijzingopmerking"/>
        </w:rPr>
        <w:annotationRef/>
      </w:r>
      <w:r>
        <w:t>RDF: Definitief besluit</w:t>
      </w:r>
    </w:p>
  </w:comment>
  <w:comment w:id="1176" w:author="Nienke Jansen" w:date="2023-12-04T12:34:00Z" w:initials="NJ">
    <w:p w14:paraId="397EFE64" w14:textId="77777777" w:rsidR="00AA47C8" w:rsidRDefault="00AA47C8" w:rsidP="00E257A0">
      <w:pPr>
        <w:pStyle w:val="Tekstopmerking"/>
      </w:pPr>
      <w:r>
        <w:rPr>
          <w:rStyle w:val="Verwijzingopmerking"/>
        </w:rPr>
        <w:annotationRef/>
      </w:r>
      <w:r>
        <w:t>RDF: Besluitmetadata</w:t>
      </w:r>
    </w:p>
  </w:comment>
  <w:comment w:id="1178" w:author="Nienke Jansen" w:date="2023-12-04T12:34:00Z" w:initials="NJ">
    <w:p w14:paraId="58B77025" w14:textId="77777777" w:rsidR="00AA47C8" w:rsidRDefault="00AA47C8" w:rsidP="007C24D3">
      <w:pPr>
        <w:pStyle w:val="Tekstopmerking"/>
      </w:pPr>
      <w:r>
        <w:rPr>
          <w:rStyle w:val="Verwijzingopmerking"/>
        </w:rPr>
        <w:annotationRef/>
      </w:r>
      <w:r>
        <w:t>RDF: Regelingmetadata</w:t>
      </w:r>
    </w:p>
  </w:comment>
  <w:comment w:id="1180" w:author="Nienke Jansen" w:date="2023-12-04T12:34:00Z" w:initials="NJ">
    <w:p w14:paraId="29F1AA06" w14:textId="77777777" w:rsidR="00AA47C8" w:rsidRDefault="00AA47C8" w:rsidP="001662A8">
      <w:pPr>
        <w:pStyle w:val="Tekstopmerking"/>
      </w:pPr>
      <w:r>
        <w:rPr>
          <w:rStyle w:val="Verwijzingopmerking"/>
        </w:rPr>
        <w:annotationRef/>
      </w:r>
      <w:r>
        <w:t>RDF: Procedureverloop</w:t>
      </w:r>
    </w:p>
  </w:comment>
  <w:comment w:id="1181" w:author="Nienke Jansen" w:date="2023-12-04T12:34:00Z" w:initials="NJ">
    <w:p w14:paraId="414E6149" w14:textId="77777777" w:rsidR="00AA47C8" w:rsidRDefault="00AA47C8" w:rsidP="006B315B">
      <w:pPr>
        <w:pStyle w:val="Tekstopmerking"/>
      </w:pPr>
      <w:r>
        <w:rPr>
          <w:rStyle w:val="Verwijzingopmerking"/>
        </w:rPr>
        <w:annotationRef/>
      </w:r>
      <w:r>
        <w:t>RDF: Procedurestappen</w:t>
      </w:r>
    </w:p>
  </w:comment>
  <w:comment w:id="1182" w:author="Nienke Jansen" w:date="2023-12-04T12:35:00Z" w:initials="NJ">
    <w:p w14:paraId="0BE8C6D8" w14:textId="77777777" w:rsidR="00AA47C8" w:rsidRDefault="00AA47C8" w:rsidP="00E100BB">
      <w:pPr>
        <w:pStyle w:val="Tekstopmerking"/>
      </w:pPr>
      <w:r>
        <w:rPr>
          <w:rStyle w:val="Verwijzingopmerking"/>
        </w:rPr>
        <w:annotationRef/>
      </w:r>
      <w:r>
        <w:t>RDF: Consolidatieinformatie</w:t>
      </w:r>
    </w:p>
  </w:comment>
  <w:comment w:id="1184" w:author="Nienke Jansen" w:date="2023-12-04T12:35:00Z" w:initials="NJ">
    <w:p w14:paraId="6E064901" w14:textId="77777777" w:rsidR="00AA47C8" w:rsidRDefault="00AA47C8" w:rsidP="009853B1">
      <w:pPr>
        <w:pStyle w:val="Tekstopmerking"/>
      </w:pPr>
      <w:r>
        <w:rPr>
          <w:rStyle w:val="Verwijzingopmerking"/>
        </w:rPr>
        <w:annotationRef/>
      </w:r>
      <w:r>
        <w:t>RDF: Terinzagelegging op definitief besluit betrekking hebbende stukken</w:t>
      </w:r>
    </w:p>
  </w:comment>
  <w:comment w:id="1185" w:author="Nienke Jansen" w:date="2023-12-04T12:35:00Z" w:initials="NJ">
    <w:p w14:paraId="08DE5436" w14:textId="77777777" w:rsidR="00AA47C8" w:rsidRDefault="00AA47C8" w:rsidP="009055F2">
      <w:pPr>
        <w:pStyle w:val="Tekstopmerking"/>
      </w:pPr>
      <w:r>
        <w:rPr>
          <w:rStyle w:val="Verwijzingopmerking"/>
        </w:rPr>
        <w:annotationRef/>
      </w:r>
      <w:r>
        <w:t>RDF: Terinzagelegging onderzoeksrapporten definitief besluit</w:t>
      </w:r>
    </w:p>
  </w:comment>
  <w:comment w:id="1187" w:author="Nienke Jansen" w:date="2023-12-04T12:36:00Z" w:initials="NJ">
    <w:p w14:paraId="277EAD8F" w14:textId="77777777" w:rsidR="000B02E0" w:rsidRDefault="000B02E0" w:rsidP="00323676">
      <w:pPr>
        <w:pStyle w:val="Tekstopmerking"/>
      </w:pPr>
      <w:r>
        <w:rPr>
          <w:rStyle w:val="Verwijzingopmerking"/>
        </w:rPr>
        <w:annotationRef/>
      </w:r>
      <w:r>
        <w:t>RDF: Kennisgeving terinzagelegging stukken</w:t>
      </w:r>
    </w:p>
  </w:comment>
  <w:comment w:id="1188" w:author="Nienke Jansen" w:date="2023-12-04T12:36:00Z" w:initials="NJ">
    <w:p w14:paraId="75802F71" w14:textId="77777777" w:rsidR="000B02E0" w:rsidRDefault="000B02E0" w:rsidP="007032E2">
      <w:pPr>
        <w:pStyle w:val="Tekstopmerking"/>
      </w:pPr>
      <w:r>
        <w:rPr>
          <w:rStyle w:val="Verwijzingopmerking"/>
        </w:rPr>
        <w:annotationRef/>
      </w:r>
      <w:r>
        <w:t>RDF: Kennisgeving terinzagelegging onderzoeksrapporten</w:t>
      </w:r>
    </w:p>
  </w:comment>
  <w:comment w:id="1195" w:author="Nienke Jansen" w:date="2023-12-04T13:44:00Z" w:initials="NJ">
    <w:p w14:paraId="6132F070" w14:textId="77777777" w:rsidR="00B82F41" w:rsidRDefault="00B82F41">
      <w:pPr>
        <w:pStyle w:val="Tekstopmerking"/>
      </w:pPr>
      <w:r>
        <w:rPr>
          <w:rStyle w:val="Verwijzingopmerking"/>
        </w:rPr>
        <w:annotationRef/>
      </w:r>
      <w:r>
        <w:t>RDF: Procedure projectbesluit TPOD-standaard</w:t>
      </w:r>
    </w:p>
  </w:comment>
  <w:comment w:id="1206" w:author="Nienke Jansen" w:date="2023-12-04T12:36:00Z" w:initials="NJ">
    <w:p w14:paraId="571E1455" w14:textId="5E4D0185" w:rsidR="00F9179D" w:rsidRDefault="00F9179D" w:rsidP="00004BC6">
      <w:pPr>
        <w:pStyle w:val="Tekstopmerking"/>
      </w:pPr>
      <w:r>
        <w:rPr>
          <w:rStyle w:val="Verwijzingopmerking"/>
        </w:rPr>
        <w:annotationRef/>
      </w:r>
      <w:r>
        <w:t>RDF: Kennisgeving voornemen projectbesluit vast te stellen</w:t>
      </w:r>
    </w:p>
  </w:comment>
  <w:comment w:id="1210" w:author="Nienke Jansen" w:date="2023-12-04T12:37:00Z" w:initials="NJ">
    <w:p w14:paraId="0F98A6D2" w14:textId="77777777" w:rsidR="00F9179D" w:rsidRDefault="00F9179D" w:rsidP="00C938F5">
      <w:pPr>
        <w:pStyle w:val="Tekstopmerking"/>
      </w:pPr>
      <w:r>
        <w:rPr>
          <w:rStyle w:val="Verwijzingopmerking"/>
        </w:rPr>
        <w:annotationRef/>
      </w:r>
      <w:r>
        <w:t>RDF: Kennisgevingmetadata</w:t>
      </w:r>
    </w:p>
  </w:comment>
  <w:comment w:id="1214" w:author="Nienke Jansen" w:date="2023-12-04T12:37:00Z" w:initials="NJ">
    <w:p w14:paraId="3F7D6930" w14:textId="77777777" w:rsidR="006B0F1B" w:rsidRDefault="006B0F1B" w:rsidP="00777EBE">
      <w:pPr>
        <w:pStyle w:val="Tekstopmerking"/>
      </w:pPr>
      <w:r>
        <w:rPr>
          <w:rStyle w:val="Verwijzingopmerking"/>
        </w:rPr>
        <w:annotationRef/>
      </w:r>
      <w:r>
        <w:t>RDF: Kennisgeving participatie</w:t>
      </w:r>
    </w:p>
  </w:comment>
  <w:comment w:id="1222" w:author="Nienke Jansen" w:date="2023-12-04T12:38:00Z" w:initials="NJ">
    <w:p w14:paraId="5EC8856B" w14:textId="77777777" w:rsidR="006B0F1B" w:rsidRDefault="006B0F1B" w:rsidP="00067197">
      <w:pPr>
        <w:pStyle w:val="Tekstopmerking"/>
      </w:pPr>
      <w:r>
        <w:rPr>
          <w:rStyle w:val="Verwijzingopmerking"/>
        </w:rPr>
        <w:annotationRef/>
      </w:r>
      <w:r>
        <w:t>RDF: Ontwerpbesluit</w:t>
      </w:r>
    </w:p>
  </w:comment>
  <w:comment w:id="1230" w:author="Nienke Jansen" w:date="2023-12-04T12:38:00Z" w:initials="NJ">
    <w:p w14:paraId="6B115E23" w14:textId="77777777" w:rsidR="006B0F1B" w:rsidRDefault="006B0F1B" w:rsidP="002D3E4D">
      <w:pPr>
        <w:pStyle w:val="Tekstopmerking"/>
      </w:pPr>
      <w:r>
        <w:rPr>
          <w:rStyle w:val="Verwijzingopmerking"/>
        </w:rPr>
        <w:annotationRef/>
      </w:r>
      <w:r>
        <w:t>RDF: Besluitmetadata</w:t>
      </w:r>
    </w:p>
  </w:comment>
  <w:comment w:id="1233" w:author="Nienke Jansen" w:date="2023-12-04T12:38:00Z" w:initials="NJ">
    <w:p w14:paraId="3CB196DE" w14:textId="77777777" w:rsidR="006B0F1B" w:rsidRDefault="006B0F1B" w:rsidP="00E201F9">
      <w:pPr>
        <w:pStyle w:val="Tekstopmerking"/>
      </w:pPr>
      <w:r>
        <w:rPr>
          <w:rStyle w:val="Verwijzingopmerking"/>
        </w:rPr>
        <w:annotationRef/>
      </w:r>
      <w:r>
        <w:t>RDF: Regelingmetadata vrijetekstdeel projectbesluit</w:t>
      </w:r>
    </w:p>
  </w:comment>
  <w:comment w:id="1236" w:author="Nienke Jansen" w:date="2023-12-04T12:38:00Z" w:initials="NJ">
    <w:p w14:paraId="6BAE94B9" w14:textId="77777777" w:rsidR="00D143E5" w:rsidRDefault="00D143E5" w:rsidP="00D07453">
      <w:pPr>
        <w:pStyle w:val="Tekstopmerking"/>
      </w:pPr>
      <w:r>
        <w:rPr>
          <w:rStyle w:val="Verwijzingopmerking"/>
        </w:rPr>
        <w:annotationRef/>
      </w:r>
      <w:r>
        <w:t>RDF: Procedureverloop</w:t>
      </w:r>
    </w:p>
  </w:comment>
  <w:comment w:id="1237" w:author="Nienke Jansen" w:date="2023-12-04T12:39:00Z" w:initials="NJ">
    <w:p w14:paraId="0BEBF7B3" w14:textId="77777777" w:rsidR="00D143E5" w:rsidRDefault="00D143E5" w:rsidP="00F919E4">
      <w:pPr>
        <w:pStyle w:val="Tekstopmerking"/>
      </w:pPr>
      <w:r>
        <w:rPr>
          <w:rStyle w:val="Verwijzingopmerking"/>
        </w:rPr>
        <w:annotationRef/>
      </w:r>
      <w:r>
        <w:t>RDF: Procedurestappen</w:t>
      </w:r>
    </w:p>
  </w:comment>
  <w:comment w:id="1238" w:author="Nienke Jansen" w:date="2023-12-04T12:39:00Z" w:initials="NJ">
    <w:p w14:paraId="6867D0B0" w14:textId="77777777" w:rsidR="00D143E5" w:rsidRDefault="00D143E5" w:rsidP="00715B3C">
      <w:pPr>
        <w:pStyle w:val="Tekstopmerking"/>
      </w:pPr>
      <w:r>
        <w:rPr>
          <w:rStyle w:val="Verwijzingopmerking"/>
        </w:rPr>
        <w:annotationRef/>
      </w:r>
      <w:r>
        <w:t>RDF: Consolidatieinformatie</w:t>
      </w:r>
    </w:p>
  </w:comment>
  <w:comment w:id="1243" w:author="Nienke Jansen" w:date="2023-12-04T12:39:00Z" w:initials="NJ">
    <w:p w14:paraId="07EF3573" w14:textId="77777777" w:rsidR="00D42170" w:rsidRDefault="00D42170" w:rsidP="001C7D9A">
      <w:pPr>
        <w:pStyle w:val="Tekstopmerking"/>
      </w:pPr>
      <w:r>
        <w:rPr>
          <w:rStyle w:val="Verwijzingopmerking"/>
        </w:rPr>
        <w:annotationRef/>
      </w:r>
      <w:r>
        <w:t>RDF: Kennisgeving ontwerpbesluit</w:t>
      </w:r>
    </w:p>
  </w:comment>
  <w:comment w:id="1246" w:author="Nienke Jansen" w:date="2023-12-04T12:39:00Z" w:initials="NJ">
    <w:p w14:paraId="240D64D9" w14:textId="77777777" w:rsidR="00D42170" w:rsidRDefault="00D42170" w:rsidP="00A93DE4">
      <w:pPr>
        <w:pStyle w:val="Tekstopmerking"/>
      </w:pPr>
      <w:r>
        <w:rPr>
          <w:rStyle w:val="Verwijzingopmerking"/>
        </w:rPr>
        <w:annotationRef/>
      </w:r>
      <w:r>
        <w:t>RDF: Kennisgevingmetadata</w:t>
      </w:r>
    </w:p>
  </w:comment>
  <w:comment w:id="1248" w:author="Nienke Jansen" w:date="2023-12-04T12:40:00Z" w:initials="NJ">
    <w:p w14:paraId="12ECD8E8" w14:textId="77777777" w:rsidR="00D42170" w:rsidRDefault="00D42170" w:rsidP="007274CF">
      <w:pPr>
        <w:pStyle w:val="Tekstopmerking"/>
      </w:pPr>
      <w:r>
        <w:rPr>
          <w:rStyle w:val="Verwijzingopmerking"/>
        </w:rPr>
        <w:annotationRef/>
      </w:r>
      <w:r>
        <w:t>RDF: Procedureverloop</w:t>
      </w:r>
    </w:p>
  </w:comment>
  <w:comment w:id="1249" w:author="Nienke Jansen" w:date="2023-12-04T12:40:00Z" w:initials="NJ">
    <w:p w14:paraId="50EBF326" w14:textId="77777777" w:rsidR="00D42170" w:rsidRDefault="00D42170" w:rsidP="006925E8">
      <w:pPr>
        <w:pStyle w:val="Tekstopmerking"/>
      </w:pPr>
      <w:r>
        <w:rPr>
          <w:rStyle w:val="Verwijzingopmerking"/>
        </w:rPr>
        <w:annotationRef/>
      </w:r>
      <w:r>
        <w:t>RDF: Procedurestappen</w:t>
      </w:r>
    </w:p>
  </w:comment>
  <w:comment w:id="1250" w:author="Nienke Jansen" w:date="2023-12-04T12:40:00Z" w:initials="NJ">
    <w:p w14:paraId="0929A7E5" w14:textId="77777777" w:rsidR="00D42170" w:rsidRDefault="00D42170" w:rsidP="0040268C">
      <w:pPr>
        <w:pStyle w:val="Tekstopmerking"/>
      </w:pPr>
      <w:r>
        <w:rPr>
          <w:rStyle w:val="Verwijzingopmerking"/>
        </w:rPr>
        <w:annotationRef/>
      </w:r>
      <w:r>
        <w:t>RDF: Begin inzagetermijn</w:t>
      </w:r>
    </w:p>
  </w:comment>
  <w:comment w:id="1251" w:author="Nienke Jansen" w:date="2023-12-04T12:40:00Z" w:initials="NJ">
    <w:p w14:paraId="62BE275A" w14:textId="77777777" w:rsidR="00D42170" w:rsidRDefault="00D42170" w:rsidP="005C6035">
      <w:pPr>
        <w:pStyle w:val="Tekstopmerking"/>
      </w:pPr>
      <w:r>
        <w:rPr>
          <w:rStyle w:val="Verwijzingopmerking"/>
        </w:rPr>
        <w:annotationRef/>
      </w:r>
      <w:r>
        <w:t>RDF: Einde inzagetermijn</w:t>
      </w:r>
    </w:p>
  </w:comment>
  <w:comment w:id="1256" w:author="Nienke Jansen" w:date="2023-12-04T12:41:00Z" w:initials="NJ">
    <w:p w14:paraId="382CD289" w14:textId="77777777" w:rsidR="00845F9A" w:rsidRDefault="00845F9A" w:rsidP="007A1E89">
      <w:pPr>
        <w:pStyle w:val="Tekstopmerking"/>
      </w:pPr>
      <w:r>
        <w:rPr>
          <w:rStyle w:val="Verwijzingopmerking"/>
        </w:rPr>
        <w:annotationRef/>
      </w:r>
      <w:r>
        <w:t>RDF: Terinzageleggen op het ontwerpbesluit betrekking hebbende stukken</w:t>
      </w:r>
    </w:p>
  </w:comment>
  <w:comment w:id="1257" w:author="Nienke Jansen" w:date="2023-12-04T12:41:00Z" w:initials="NJ">
    <w:p w14:paraId="24F9D957" w14:textId="77777777" w:rsidR="00845F9A" w:rsidRDefault="00845F9A" w:rsidP="00A2549C">
      <w:pPr>
        <w:pStyle w:val="Tekstopmerking"/>
      </w:pPr>
      <w:r>
        <w:rPr>
          <w:rStyle w:val="Verwijzingopmerking"/>
        </w:rPr>
        <w:annotationRef/>
      </w:r>
      <w:r>
        <w:t>RDF: Terinzageleggen onderzoeksrapporten ontwerpbesluit</w:t>
      </w:r>
    </w:p>
  </w:comment>
  <w:comment w:id="1259" w:author="Nienke Jansen" w:date="2023-12-04T12:41:00Z" w:initials="NJ">
    <w:p w14:paraId="0BA681DC" w14:textId="77777777" w:rsidR="00573B8B" w:rsidRDefault="00573B8B" w:rsidP="0022375A">
      <w:pPr>
        <w:pStyle w:val="Tekstopmerking"/>
      </w:pPr>
      <w:r>
        <w:rPr>
          <w:rStyle w:val="Verwijzingopmerking"/>
        </w:rPr>
        <w:annotationRef/>
      </w:r>
      <w:r>
        <w:t>RDF: Vaststellingsfase</w:t>
      </w:r>
    </w:p>
  </w:comment>
  <w:comment w:id="1260" w:author="Nienke Jansen" w:date="2023-12-04T12:41:00Z" w:initials="NJ">
    <w:p w14:paraId="0FD97973" w14:textId="77777777" w:rsidR="00573B8B" w:rsidRDefault="00573B8B" w:rsidP="005B4988">
      <w:pPr>
        <w:pStyle w:val="Tekstopmerking"/>
      </w:pPr>
      <w:r>
        <w:rPr>
          <w:rStyle w:val="Verwijzingopmerking"/>
        </w:rPr>
        <w:annotationRef/>
      </w:r>
      <w:r>
        <w:t>RDF: Bekendmaking</w:t>
      </w:r>
    </w:p>
  </w:comment>
  <w:comment w:id="1261" w:author="Nienke Jansen" w:date="2023-12-04T12:42:00Z" w:initials="NJ">
    <w:p w14:paraId="3492102F" w14:textId="77777777" w:rsidR="00573B8B" w:rsidRDefault="00573B8B" w:rsidP="00070C99">
      <w:pPr>
        <w:pStyle w:val="Tekstopmerking"/>
      </w:pPr>
      <w:r>
        <w:rPr>
          <w:rStyle w:val="Verwijzingopmerking"/>
        </w:rPr>
        <w:annotationRef/>
      </w:r>
      <w:r>
        <w:t>RDF: Inwerkingtreden</w:t>
      </w:r>
    </w:p>
  </w:comment>
  <w:comment w:id="1262" w:author="Nienke Jansen" w:date="2023-12-04T12:42:00Z" w:initials="NJ">
    <w:p w14:paraId="2CA38B4F" w14:textId="77777777" w:rsidR="00573B8B" w:rsidRDefault="00573B8B" w:rsidP="00237B30">
      <w:pPr>
        <w:pStyle w:val="Tekstopmerking"/>
      </w:pPr>
      <w:r>
        <w:rPr>
          <w:rStyle w:val="Verwijzingopmerking"/>
        </w:rPr>
        <w:annotationRef/>
      </w:r>
      <w:r>
        <w:t>RDF: Definitief besluit</w:t>
      </w:r>
    </w:p>
  </w:comment>
  <w:comment w:id="1278" w:author="Nienke Jansen" w:date="2023-12-04T12:42:00Z" w:initials="NJ">
    <w:p w14:paraId="22534FE8" w14:textId="77777777" w:rsidR="004C6305" w:rsidRDefault="004C6305" w:rsidP="00AD3182">
      <w:pPr>
        <w:pStyle w:val="Tekstopmerking"/>
      </w:pPr>
      <w:r>
        <w:rPr>
          <w:rStyle w:val="Verwijzingopmerking"/>
        </w:rPr>
        <w:annotationRef/>
      </w:r>
      <w:r>
        <w:t>RDF: Besluitmetadata</w:t>
      </w:r>
    </w:p>
  </w:comment>
  <w:comment w:id="1281" w:author="Nienke Jansen" w:date="2023-12-04T12:42:00Z" w:initials="NJ">
    <w:p w14:paraId="0551EC41" w14:textId="77777777" w:rsidR="004C6305" w:rsidRDefault="004C6305" w:rsidP="002047E4">
      <w:pPr>
        <w:pStyle w:val="Tekstopmerking"/>
      </w:pPr>
      <w:r>
        <w:rPr>
          <w:rStyle w:val="Verwijzingopmerking"/>
        </w:rPr>
        <w:annotationRef/>
      </w:r>
      <w:r>
        <w:t>RDF: Regelingmetadata vrijetekstgedeelte projectbesluit</w:t>
      </w:r>
    </w:p>
  </w:comment>
  <w:comment w:id="1285" w:author="Nienke Jansen" w:date="2023-12-04T12:44:00Z" w:initials="NJ">
    <w:p w14:paraId="21F6EB37" w14:textId="77777777" w:rsidR="00E1436F" w:rsidRDefault="00E1436F" w:rsidP="009974F5">
      <w:pPr>
        <w:pStyle w:val="Tekstopmerking"/>
      </w:pPr>
      <w:r>
        <w:rPr>
          <w:rStyle w:val="Verwijzingopmerking"/>
        </w:rPr>
        <w:annotationRef/>
      </w:r>
      <w:r>
        <w:t>RDF: Regelingmetadata tijdelijk regelingdeel projectbesluit</w:t>
      </w:r>
    </w:p>
  </w:comment>
  <w:comment w:id="1286" w:author="Nienke Jansen" w:date="2023-12-04T12:44:00Z" w:initials="NJ">
    <w:p w14:paraId="081C77CE" w14:textId="77777777" w:rsidR="00E1436F" w:rsidRDefault="00E1436F" w:rsidP="004D7647">
      <w:pPr>
        <w:pStyle w:val="Tekstopmerking"/>
      </w:pPr>
      <w:r>
        <w:rPr>
          <w:rStyle w:val="Verwijzingopmerking"/>
        </w:rPr>
        <w:annotationRef/>
      </w:r>
      <w:r>
        <w:t>RDF: Regelingmetadata omgevingsplanregels uit projectbesluit</w:t>
      </w:r>
    </w:p>
  </w:comment>
  <w:comment w:id="1289" w:author="Nienke Jansen" w:date="2023-12-04T12:45:00Z" w:initials="NJ">
    <w:p w14:paraId="61C7228E" w14:textId="77777777" w:rsidR="000B21DD" w:rsidRDefault="000B21DD" w:rsidP="00B52656">
      <w:pPr>
        <w:pStyle w:val="Tekstopmerking"/>
      </w:pPr>
      <w:r>
        <w:rPr>
          <w:rStyle w:val="Verwijzingopmerking"/>
        </w:rPr>
        <w:annotationRef/>
      </w:r>
      <w:r>
        <w:t>RDF: Relatie tijdelijk regelingdeel projectbesluit met omgevingsplan</w:t>
      </w:r>
    </w:p>
  </w:comment>
  <w:comment w:id="1290" w:author="Nienke Jansen" w:date="2023-12-04T12:45:00Z" w:initials="NJ">
    <w:p w14:paraId="0998BC99" w14:textId="77777777" w:rsidR="000B21DD" w:rsidRDefault="000B21DD" w:rsidP="00C44F7C">
      <w:pPr>
        <w:pStyle w:val="Tekstopmerking"/>
      </w:pPr>
      <w:r>
        <w:rPr>
          <w:rStyle w:val="Verwijzingopmerking"/>
        </w:rPr>
        <w:annotationRef/>
      </w:r>
      <w:r>
        <w:t>RDF: Relatie omgevingsplanregels uit projectbesluit met omgevingsplan</w:t>
      </w:r>
    </w:p>
  </w:comment>
  <w:comment w:id="1292" w:author="Nienke Jansen" w:date="2023-12-04T12:45:00Z" w:initials="NJ">
    <w:p w14:paraId="53C4D018" w14:textId="77777777" w:rsidR="000B21DD" w:rsidRDefault="000B21DD" w:rsidP="005F47D0">
      <w:pPr>
        <w:pStyle w:val="Tekstopmerking"/>
      </w:pPr>
      <w:r>
        <w:rPr>
          <w:rStyle w:val="Verwijzingopmerking"/>
        </w:rPr>
        <w:annotationRef/>
      </w:r>
      <w:r>
        <w:t>RDF: Procedureverloop</w:t>
      </w:r>
    </w:p>
  </w:comment>
  <w:comment w:id="1293" w:author="Nienke Jansen" w:date="2023-12-04T12:46:00Z" w:initials="NJ">
    <w:p w14:paraId="3D73563A" w14:textId="77777777" w:rsidR="000B21DD" w:rsidRDefault="000B21DD" w:rsidP="00A727D5">
      <w:pPr>
        <w:pStyle w:val="Tekstopmerking"/>
      </w:pPr>
      <w:r>
        <w:rPr>
          <w:rStyle w:val="Verwijzingopmerking"/>
        </w:rPr>
        <w:annotationRef/>
      </w:r>
      <w:r>
        <w:t>RDF: Procedurestappen</w:t>
      </w:r>
    </w:p>
  </w:comment>
  <w:comment w:id="1294" w:author="Nienke Jansen" w:date="2023-12-04T12:46:00Z" w:initials="NJ">
    <w:p w14:paraId="17E9069F" w14:textId="77777777" w:rsidR="00F21A20" w:rsidRDefault="00F21A20" w:rsidP="00D411BD">
      <w:pPr>
        <w:pStyle w:val="Tekstopmerking"/>
      </w:pPr>
      <w:r>
        <w:rPr>
          <w:rStyle w:val="Verwijzingopmerking"/>
        </w:rPr>
        <w:annotationRef/>
      </w:r>
      <w:r>
        <w:t>RDF: Consolidatieinformatie</w:t>
      </w:r>
    </w:p>
  </w:comment>
  <w:comment w:id="1295" w:author="Nienke Jansen" w:date="2023-12-04T12:46:00Z" w:initials="NJ">
    <w:p w14:paraId="5B3B8444" w14:textId="77777777" w:rsidR="00F21A20" w:rsidRDefault="00F21A20" w:rsidP="000B01E2">
      <w:pPr>
        <w:pStyle w:val="Tekstopmerking"/>
      </w:pPr>
      <w:r>
        <w:rPr>
          <w:rStyle w:val="Verwijzingopmerking"/>
        </w:rPr>
        <w:annotationRef/>
      </w:r>
      <w:r>
        <w:t>RDF: Vervallen voorbeschermingsregels door inwerkingtreden projectbesluit</w:t>
      </w:r>
    </w:p>
  </w:comment>
  <w:comment w:id="1300" w:author="Nienke Jansen" w:date="2023-12-04T12:47:00Z" w:initials="NJ">
    <w:p w14:paraId="476671A7" w14:textId="77777777" w:rsidR="004E2020" w:rsidRDefault="004E2020" w:rsidP="0020148F">
      <w:pPr>
        <w:pStyle w:val="Tekstopmerking"/>
      </w:pPr>
      <w:r>
        <w:rPr>
          <w:rStyle w:val="Verwijzingopmerking"/>
        </w:rPr>
        <w:annotationRef/>
      </w:r>
      <w:r>
        <w:t>RDF: Kennisgeving definitief besluit</w:t>
      </w:r>
    </w:p>
  </w:comment>
  <w:comment w:id="1302" w:author="Nienke Jansen" w:date="2023-12-04T12:47:00Z" w:initials="NJ">
    <w:p w14:paraId="071E8067" w14:textId="77777777" w:rsidR="004E2020" w:rsidRDefault="004E2020" w:rsidP="007D67F3">
      <w:pPr>
        <w:pStyle w:val="Tekstopmerking"/>
      </w:pPr>
      <w:r>
        <w:rPr>
          <w:rStyle w:val="Verwijzingopmerking"/>
        </w:rPr>
        <w:annotationRef/>
      </w:r>
      <w:r>
        <w:t>RDF: Kennisgevingmetadata</w:t>
      </w:r>
    </w:p>
  </w:comment>
  <w:comment w:id="1304" w:author="Nienke Jansen" w:date="2023-12-04T12:47:00Z" w:initials="NJ">
    <w:p w14:paraId="790CCFEB" w14:textId="77777777" w:rsidR="004E2020" w:rsidRDefault="004E2020" w:rsidP="00694229">
      <w:pPr>
        <w:pStyle w:val="Tekstopmerking"/>
      </w:pPr>
      <w:r>
        <w:rPr>
          <w:rStyle w:val="Verwijzingopmerking"/>
        </w:rPr>
        <w:annotationRef/>
      </w:r>
      <w:r>
        <w:t>RDF: Procedureverloop</w:t>
      </w:r>
    </w:p>
  </w:comment>
  <w:comment w:id="1305" w:author="Nienke Jansen" w:date="2023-12-04T12:47:00Z" w:initials="NJ">
    <w:p w14:paraId="3A985314" w14:textId="77777777" w:rsidR="004E2020" w:rsidRDefault="004E2020" w:rsidP="00BC332E">
      <w:pPr>
        <w:pStyle w:val="Tekstopmerking"/>
      </w:pPr>
      <w:r>
        <w:rPr>
          <w:rStyle w:val="Verwijzingopmerking"/>
        </w:rPr>
        <w:annotationRef/>
      </w:r>
      <w:r>
        <w:t>RDF: Procedurestappen</w:t>
      </w:r>
    </w:p>
  </w:comment>
  <w:comment w:id="1306" w:author="Nienke Jansen" w:date="2023-12-04T12:48:00Z" w:initials="NJ">
    <w:p w14:paraId="06ACBC87" w14:textId="77777777" w:rsidR="00E972F2" w:rsidRDefault="00E972F2" w:rsidP="001C0789">
      <w:pPr>
        <w:pStyle w:val="Tekstopmerking"/>
      </w:pPr>
      <w:r>
        <w:rPr>
          <w:rStyle w:val="Verwijzingopmerking"/>
        </w:rPr>
        <w:annotationRef/>
      </w:r>
      <w:r>
        <w:t>RDF: Einde beroepstermijn</w:t>
      </w:r>
    </w:p>
  </w:comment>
  <w:comment w:id="1309" w:author="Nienke Jansen" w:date="2023-12-04T12:51:00Z" w:initials="NJ">
    <w:p w14:paraId="2B97BFCB" w14:textId="77777777" w:rsidR="009B36FE" w:rsidRDefault="009B36FE" w:rsidP="00576191">
      <w:pPr>
        <w:pStyle w:val="Tekstopmerking"/>
      </w:pPr>
      <w:r>
        <w:rPr>
          <w:rStyle w:val="Verwijzingopmerking"/>
        </w:rPr>
        <w:annotationRef/>
      </w:r>
      <w:r>
        <w:t>RDF: Terinzageleggen op het definitief besluit betrekking hebbende stukken</w:t>
      </w:r>
    </w:p>
  </w:comment>
  <w:comment w:id="1310" w:author="Nienke Jansen" w:date="2023-12-04T12:51:00Z" w:initials="NJ">
    <w:p w14:paraId="763F4372" w14:textId="77777777" w:rsidR="009B36FE" w:rsidRDefault="009B36FE" w:rsidP="00F66795">
      <w:pPr>
        <w:pStyle w:val="Tekstopmerking"/>
      </w:pPr>
      <w:r>
        <w:rPr>
          <w:rStyle w:val="Verwijzingopmerking"/>
        </w:rPr>
        <w:annotationRef/>
      </w:r>
      <w:r>
        <w:t>RDF: Terinzagelegging onderzoeksrapporten defintief besluit</w:t>
      </w:r>
    </w:p>
  </w:comment>
  <w:comment w:id="1316" w:author="Nienke Jansen" w:date="2023-12-04T12:52:00Z" w:initials="NJ">
    <w:p w14:paraId="7A2EC872" w14:textId="77777777" w:rsidR="006259F9" w:rsidRDefault="006259F9" w:rsidP="006F3C08">
      <w:pPr>
        <w:pStyle w:val="Tekstopmerking"/>
      </w:pPr>
      <w:r>
        <w:rPr>
          <w:rStyle w:val="Verwijzingopmerking"/>
        </w:rPr>
        <w:annotationRef/>
      </w:r>
      <w:r>
        <w:t>RDF: Beroepsfase</w:t>
      </w:r>
    </w:p>
  </w:comment>
  <w:comment w:id="1325" w:author="Nienke Jansen" w:date="2023-12-04T13:39:00Z" w:initials="NJ">
    <w:p w14:paraId="218BBE8C" w14:textId="77777777" w:rsidR="000370B5" w:rsidRDefault="000370B5">
      <w:pPr>
        <w:pStyle w:val="Tekstopmerking"/>
      </w:pPr>
      <w:r>
        <w:rPr>
          <w:rStyle w:val="Verwijzingopmerking"/>
        </w:rPr>
        <w:annotationRef/>
      </w:r>
      <w:r>
        <w:t>RDF: Informatie doorgeven over status besluit na vaststelling</w:t>
      </w:r>
    </w:p>
  </w:comment>
  <w:comment w:id="1326" w:author="Nienke Jansen" w:date="2023-12-04T13:40:00Z" w:initials="NJ">
    <w:p w14:paraId="75909506" w14:textId="77777777" w:rsidR="003D579D" w:rsidRDefault="003D579D">
      <w:pPr>
        <w:pStyle w:val="Tekstopmerking"/>
      </w:pPr>
      <w:r>
        <w:rPr>
          <w:rStyle w:val="Verwijzingopmerking"/>
        </w:rPr>
        <w:annotationRef/>
      </w:r>
      <w:r>
        <w:t>RDF: Informatie doorgeven over status besluit beroepsfase</w:t>
      </w:r>
    </w:p>
  </w:comment>
  <w:comment w:id="1327" w:author="Nienke Jansen" w:date="2023-12-04T13:40:00Z" w:initials="NJ">
    <w:p w14:paraId="04DAF9EF" w14:textId="77777777" w:rsidR="00361B03" w:rsidRDefault="00361B03">
      <w:pPr>
        <w:pStyle w:val="Tekstopmerking"/>
      </w:pPr>
      <w:r>
        <w:rPr>
          <w:rStyle w:val="Verwijzingopmerking"/>
        </w:rPr>
        <w:annotationRef/>
      </w:r>
      <w:r>
        <w:t>RDF: Mededeling uitspraak beroep</w:t>
      </w:r>
    </w:p>
  </w:comment>
  <w:comment w:id="1328" w:author="Nienke Jansen" w:date="2023-12-04T13:40:00Z" w:initials="NJ">
    <w:p w14:paraId="7380B6A0" w14:textId="77777777" w:rsidR="00F76978" w:rsidRDefault="00F76978">
      <w:pPr>
        <w:pStyle w:val="Tekstopmerking"/>
      </w:pPr>
      <w:r>
        <w:rPr>
          <w:rStyle w:val="Verwijzingopmerking"/>
        </w:rPr>
        <w:annotationRef/>
      </w:r>
      <w:r>
        <w:t>RDF: Verwerken uitspraak beroep in projectbesluit</w:t>
      </w:r>
    </w:p>
  </w:comment>
  <w:comment w:id="1329" w:author="Nienke Jansen" w:date="2023-12-04T13:41:00Z" w:initials="NJ">
    <w:p w14:paraId="6E0D3839" w14:textId="77777777" w:rsidR="00F76978" w:rsidRDefault="00F76978">
      <w:pPr>
        <w:pStyle w:val="Tekstopmerking"/>
      </w:pPr>
      <w:r>
        <w:rPr>
          <w:rStyle w:val="Verwijzingopmerking"/>
        </w:rPr>
        <w:annotationRef/>
      </w:r>
      <w:r>
        <w:t>RDF: Verwerken uitspraak beroep in omgevingsplanregels uit projectbesluit</w:t>
      </w:r>
    </w:p>
  </w:comment>
  <w:comment w:id="1332" w:author="Nienke Jansen" w:date="2023-12-04T13:41:00Z" w:initials="NJ">
    <w:p w14:paraId="3A47CF45" w14:textId="77777777" w:rsidR="00F76978" w:rsidRDefault="00F76978">
      <w:pPr>
        <w:pStyle w:val="Tekstopmerking"/>
      </w:pPr>
      <w:r>
        <w:rPr>
          <w:rStyle w:val="Verwijzingopmerking"/>
        </w:rPr>
        <w:annotationRef/>
      </w:r>
      <w:r>
        <w:t>RDF: Beroepstermijn</w:t>
      </w:r>
    </w:p>
  </w:comment>
  <w:comment w:id="1340" w:author="Nienke Jansen" w:date="2023-12-04T15:48:00Z" w:initials="NJ">
    <w:p w14:paraId="436C8705" w14:textId="77777777" w:rsidR="00942D1F" w:rsidRDefault="00942D1F">
      <w:pPr>
        <w:pStyle w:val="Tekstopmerking"/>
      </w:pPr>
      <w:r>
        <w:rPr>
          <w:rStyle w:val="Verwijzingopmerking"/>
        </w:rPr>
        <w:annotationRef/>
      </w:r>
      <w:r>
        <w:t>RDF: Mededeling uitspraak RvS over projectbesluit</w:t>
      </w:r>
    </w:p>
  </w:comment>
  <w:comment w:id="1341" w:author="Nienke Jansen" w:date="2023-12-04T15:49:00Z" w:initials="NJ">
    <w:p w14:paraId="0294597A" w14:textId="77777777" w:rsidR="00942D1F" w:rsidRDefault="00942D1F">
      <w:pPr>
        <w:pStyle w:val="Tekstopmerking"/>
      </w:pPr>
      <w:r>
        <w:rPr>
          <w:rStyle w:val="Verwijzingopmerking"/>
        </w:rPr>
        <w:annotationRef/>
      </w:r>
      <w:r>
        <w:t>RDF: Mededeling uitspraak RvS over omgevingsplanregels uit projectbesluit</w:t>
      </w:r>
    </w:p>
  </w:comment>
  <w:comment w:id="1342" w:author="Nienke Jansen" w:date="2023-12-04T15:49:00Z" w:initials="NJ">
    <w:p w14:paraId="3F3FD331" w14:textId="77777777" w:rsidR="00153714" w:rsidRDefault="00153714">
      <w:pPr>
        <w:pStyle w:val="Tekstopmerking"/>
      </w:pPr>
      <w:r>
        <w:rPr>
          <w:rStyle w:val="Verwijzingopmerking"/>
        </w:rPr>
        <w:annotationRef/>
      </w:r>
      <w:r>
        <w:t>RDF: Verwerken uitspraak beroep in projectbesluit</w:t>
      </w:r>
    </w:p>
  </w:comment>
  <w:comment w:id="1343" w:author="Nienke Jansen" w:date="2023-12-04T15:50:00Z" w:initials="NJ">
    <w:p w14:paraId="66ED8838" w14:textId="77777777" w:rsidR="00153714" w:rsidRDefault="00153714">
      <w:pPr>
        <w:pStyle w:val="Tekstopmerking"/>
      </w:pPr>
      <w:r>
        <w:rPr>
          <w:rStyle w:val="Verwijzingopmerking"/>
        </w:rPr>
        <w:annotationRef/>
      </w:r>
      <w:r>
        <w:t>RDF: Verwerken uitspraak beroep in omgevingsplanregels uit projectbesluit</w:t>
      </w:r>
    </w:p>
  </w:comment>
  <w:comment w:id="1345" w:author="Nienke Jansen" w:date="2023-12-04T15:50:00Z" w:initials="NJ">
    <w:p w14:paraId="03678D9E" w14:textId="77777777" w:rsidR="00FA676F" w:rsidRDefault="00FA676F">
      <w:pPr>
        <w:pStyle w:val="Tekstopmerking"/>
      </w:pPr>
      <w:r>
        <w:rPr>
          <w:rStyle w:val="Verwijzingopmerking"/>
        </w:rPr>
        <w:annotationRef/>
      </w:r>
      <w:r>
        <w:t>RDF: Mededeling uitspraak beroep vernietiging projectbesluit</w:t>
      </w:r>
    </w:p>
  </w:comment>
  <w:comment w:id="1346" w:author="Nienke Jansen" w:date="2023-12-04T15:51:00Z" w:initials="NJ">
    <w:p w14:paraId="67A2A4E8" w14:textId="77777777" w:rsidR="00FA676F" w:rsidRDefault="00FA676F">
      <w:pPr>
        <w:pStyle w:val="Tekstopmerking"/>
      </w:pPr>
      <w:r>
        <w:rPr>
          <w:rStyle w:val="Verwijzingopmerking"/>
        </w:rPr>
        <w:annotationRef/>
      </w:r>
      <w:r>
        <w:t>RDF: Mededeling uitspraak beroep vernietiging omgevingsplanregels uit projectbesluit</w:t>
      </w:r>
    </w:p>
  </w:comment>
  <w:comment w:id="1347" w:author="Nienke Jansen" w:date="2023-12-04T15:52:00Z" w:initials="NJ">
    <w:p w14:paraId="0B3C0251" w14:textId="77777777" w:rsidR="006D1E3F" w:rsidRDefault="006D1E3F">
      <w:pPr>
        <w:pStyle w:val="Tekstopmerking"/>
      </w:pPr>
      <w:r>
        <w:rPr>
          <w:rStyle w:val="Verwijzingopmerking"/>
        </w:rPr>
        <w:annotationRef/>
      </w:r>
      <w:r>
        <w:t>RDF: Intrekken projectbesluit na vernietiging</w:t>
      </w:r>
    </w:p>
  </w:comment>
  <w:comment w:id="1348" w:author="Nienke Jansen" w:date="2023-12-04T15:52:00Z" w:initials="NJ">
    <w:p w14:paraId="6B06BDD8" w14:textId="77777777" w:rsidR="006D1E3F" w:rsidRDefault="006D1E3F">
      <w:pPr>
        <w:pStyle w:val="Tekstopmerking"/>
      </w:pPr>
      <w:r>
        <w:rPr>
          <w:rStyle w:val="Verwijzingopmerking"/>
        </w:rPr>
        <w:annotationRef/>
      </w:r>
      <w:r>
        <w:t>RDF: Intrekken omgevingsplanregels uit projectbesluit na vernietiging</w:t>
      </w:r>
    </w:p>
  </w:comment>
  <w:comment w:id="1354" w:author="Nienke Jansen" w:date="2023-12-04T13:45:00Z" w:initials="NJ">
    <w:p w14:paraId="40CAAC3C" w14:textId="64526781" w:rsidR="00B82F41" w:rsidRDefault="00B82F41">
      <w:pPr>
        <w:pStyle w:val="Tekstopmerking"/>
      </w:pPr>
      <w:r>
        <w:rPr>
          <w:rStyle w:val="Verwijzingopmerking"/>
        </w:rPr>
        <w:annotationRef/>
      </w:r>
      <w:r>
        <w:t>RDF: Procedure voorbereidingsbesluit TPOD-standaard</w:t>
      </w:r>
    </w:p>
  </w:comment>
  <w:comment w:id="1360" w:author="Nienke Jansen" w:date="2023-12-04T13:46:00Z" w:initials="NJ">
    <w:p w14:paraId="48776014" w14:textId="77777777" w:rsidR="003C7418" w:rsidRDefault="003C7418">
      <w:pPr>
        <w:pStyle w:val="Tekstopmerking"/>
      </w:pPr>
      <w:r>
        <w:rPr>
          <w:rStyle w:val="Verwijzingopmerking"/>
        </w:rPr>
        <w:annotationRef/>
      </w:r>
      <w:r>
        <w:t>RDF: Vaststellingsfase</w:t>
      </w:r>
    </w:p>
  </w:comment>
  <w:comment w:id="1361" w:author="Nienke Jansen" w:date="2023-12-04T13:46:00Z" w:initials="NJ">
    <w:p w14:paraId="6D5A2730" w14:textId="77777777" w:rsidR="00694E60" w:rsidRDefault="00694E60">
      <w:pPr>
        <w:pStyle w:val="Tekstopmerking"/>
      </w:pPr>
      <w:r>
        <w:rPr>
          <w:rStyle w:val="Verwijzingopmerking"/>
        </w:rPr>
        <w:annotationRef/>
      </w:r>
      <w:r>
        <w:t>RDF: Bekendmaking</w:t>
      </w:r>
    </w:p>
  </w:comment>
  <w:comment w:id="1362" w:author="Nienke Jansen" w:date="2023-12-04T13:47:00Z" w:initials="NJ">
    <w:p w14:paraId="5135BC23" w14:textId="77777777" w:rsidR="00CD720B" w:rsidRDefault="00CD720B">
      <w:pPr>
        <w:pStyle w:val="Tekstopmerking"/>
      </w:pPr>
      <w:r>
        <w:rPr>
          <w:rStyle w:val="Verwijzingopmerking"/>
        </w:rPr>
        <w:annotationRef/>
      </w:r>
      <w:r>
        <w:t>RDF: Definitief besluit</w:t>
      </w:r>
    </w:p>
  </w:comment>
  <w:comment w:id="1363" w:author="Nienke Jansen" w:date="2023-12-04T13:47:00Z" w:initials="NJ">
    <w:p w14:paraId="390BEBF4" w14:textId="77777777" w:rsidR="000427E2" w:rsidRDefault="000427E2">
      <w:pPr>
        <w:pStyle w:val="Tekstopmerking"/>
      </w:pPr>
      <w:r>
        <w:rPr>
          <w:rStyle w:val="Verwijzingopmerking"/>
        </w:rPr>
        <w:annotationRef/>
      </w:r>
      <w:r>
        <w:t>RDF: Inwerkingtreden</w:t>
      </w:r>
    </w:p>
  </w:comment>
  <w:comment w:id="1367" w:author="Nienke Jansen" w:date="2023-12-04T13:47:00Z" w:initials="NJ">
    <w:p w14:paraId="4026FBD5" w14:textId="77777777" w:rsidR="000427E2" w:rsidRDefault="000427E2">
      <w:pPr>
        <w:pStyle w:val="Tekstopmerking"/>
      </w:pPr>
      <w:r>
        <w:rPr>
          <w:rStyle w:val="Verwijzingopmerking"/>
        </w:rPr>
        <w:annotationRef/>
      </w:r>
      <w:r>
        <w:t>RDF: Besluitmetadata</w:t>
      </w:r>
    </w:p>
  </w:comment>
  <w:comment w:id="1369" w:author="Nienke Jansen" w:date="2023-12-04T13:48:00Z" w:initials="NJ">
    <w:p w14:paraId="727FA3B9" w14:textId="77777777" w:rsidR="000427E2" w:rsidRDefault="000427E2">
      <w:pPr>
        <w:pStyle w:val="Tekstopmerking"/>
      </w:pPr>
      <w:r>
        <w:rPr>
          <w:rStyle w:val="Verwijzingopmerking"/>
        </w:rPr>
        <w:annotationRef/>
      </w:r>
      <w:r>
        <w:t>RDF: Regelingmetadata voorbeschermingsregels</w:t>
      </w:r>
    </w:p>
  </w:comment>
  <w:comment w:id="1371" w:author="Nienke Jansen" w:date="2023-12-04T13:49:00Z" w:initials="NJ">
    <w:p w14:paraId="55878525" w14:textId="77777777" w:rsidR="005D73B3" w:rsidRDefault="005D73B3">
      <w:pPr>
        <w:pStyle w:val="Tekstopmerking"/>
      </w:pPr>
      <w:r>
        <w:rPr>
          <w:rStyle w:val="Verwijzingopmerking"/>
        </w:rPr>
        <w:annotationRef/>
      </w:r>
      <w:r>
        <w:t>RDF: Relatie tijdelijk regelingdeel voorbereidingsbesluit met omgevingsplan</w:t>
      </w:r>
    </w:p>
  </w:comment>
  <w:comment w:id="1372" w:author="Nienke Jansen" w:date="2023-12-04T13:49:00Z" w:initials="NJ">
    <w:p w14:paraId="0A948547" w14:textId="77777777" w:rsidR="005D73B3" w:rsidRDefault="005D73B3">
      <w:pPr>
        <w:pStyle w:val="Tekstopmerking"/>
      </w:pPr>
      <w:r>
        <w:rPr>
          <w:rStyle w:val="Verwijzingopmerking"/>
        </w:rPr>
        <w:annotationRef/>
      </w:r>
      <w:r>
        <w:t>RDF: Relatie tijdelijk regelingdeel voorbereidingsbesluit met omgevingsverordening</w:t>
      </w:r>
    </w:p>
  </w:comment>
  <w:comment w:id="1373" w:author="Nienke Jansen" w:date="2023-12-04T13:50:00Z" w:initials="NJ">
    <w:p w14:paraId="664A4301" w14:textId="77777777" w:rsidR="00A91C7F" w:rsidRDefault="00A91C7F">
      <w:pPr>
        <w:pStyle w:val="Tekstopmerking"/>
      </w:pPr>
      <w:r>
        <w:rPr>
          <w:rStyle w:val="Verwijzingopmerking"/>
        </w:rPr>
        <w:annotationRef/>
      </w:r>
      <w:r>
        <w:t>RDF: Relatie voorbeschermingsregels met omgevingsplan</w:t>
      </w:r>
    </w:p>
  </w:comment>
  <w:comment w:id="1374" w:author="Nienke Jansen" w:date="2023-12-04T13:50:00Z" w:initials="NJ">
    <w:p w14:paraId="51B63FD8" w14:textId="77777777" w:rsidR="00F632A0" w:rsidRDefault="00F632A0">
      <w:pPr>
        <w:pStyle w:val="Tekstopmerking"/>
      </w:pPr>
      <w:r>
        <w:rPr>
          <w:rStyle w:val="Verwijzingopmerking"/>
        </w:rPr>
        <w:annotationRef/>
      </w:r>
      <w:r>
        <w:t>RDF: Relatie voorbeschermingsregels met omgevingsverordening</w:t>
      </w:r>
    </w:p>
  </w:comment>
  <w:comment w:id="1375" w:author="Nienke Jansen" w:date="2023-12-04T13:51:00Z" w:initials="NJ">
    <w:p w14:paraId="46CCCDE5" w14:textId="77777777" w:rsidR="000079CF" w:rsidRDefault="000079CF">
      <w:pPr>
        <w:pStyle w:val="Tekstopmerking"/>
      </w:pPr>
      <w:r>
        <w:rPr>
          <w:rStyle w:val="Verwijzingopmerking"/>
        </w:rPr>
        <w:annotationRef/>
      </w:r>
      <w:r>
        <w:t>RDF: Procedureverloop</w:t>
      </w:r>
    </w:p>
  </w:comment>
  <w:comment w:id="1376" w:author="Nienke Jansen" w:date="2023-12-04T13:51:00Z" w:initials="NJ">
    <w:p w14:paraId="19AF9C5A" w14:textId="77777777" w:rsidR="000079CF" w:rsidRDefault="000079CF">
      <w:pPr>
        <w:pStyle w:val="Tekstopmerking"/>
      </w:pPr>
      <w:r>
        <w:rPr>
          <w:rStyle w:val="Verwijzingopmerking"/>
        </w:rPr>
        <w:annotationRef/>
      </w:r>
      <w:r>
        <w:t>RDF: Procedurestappen</w:t>
      </w:r>
    </w:p>
  </w:comment>
  <w:comment w:id="1377" w:author="Nienke Jansen" w:date="2023-12-04T13:51:00Z" w:initials="NJ">
    <w:p w14:paraId="4BD50206" w14:textId="77777777" w:rsidR="000079CF" w:rsidRDefault="000079CF">
      <w:pPr>
        <w:pStyle w:val="Tekstopmerking"/>
      </w:pPr>
      <w:r>
        <w:rPr>
          <w:rStyle w:val="Verwijzingopmerking"/>
        </w:rPr>
        <w:annotationRef/>
      </w:r>
      <w:r>
        <w:t>RDF: Consolidatieinformatie</w:t>
      </w:r>
    </w:p>
  </w:comment>
  <w:comment w:id="1380" w:author="Nienke Jansen" w:date="2023-12-04T13:52:00Z" w:initials="NJ">
    <w:p w14:paraId="49DFD340" w14:textId="77777777" w:rsidR="00860489" w:rsidRDefault="00654C42">
      <w:pPr>
        <w:pStyle w:val="Tekstopmerking"/>
      </w:pPr>
      <w:r>
        <w:rPr>
          <w:rStyle w:val="Verwijzingopmerking"/>
        </w:rPr>
        <w:annotationRef/>
      </w:r>
      <w:r w:rsidR="00860489">
        <w:t>RDF: Vervallen voorbeschermingsregels</w:t>
      </w:r>
    </w:p>
  </w:comment>
  <w:comment w:id="1383" w:author="Nienke Jansen" w:date="2023-12-04T13:53:00Z" w:initials="NJ">
    <w:p w14:paraId="42CAABD4" w14:textId="77777777" w:rsidR="00C04D35" w:rsidRDefault="00C04D35">
      <w:pPr>
        <w:pStyle w:val="Tekstopmerking"/>
      </w:pPr>
      <w:r>
        <w:rPr>
          <w:rStyle w:val="Verwijzingopmerking"/>
        </w:rPr>
        <w:annotationRef/>
      </w:r>
      <w:r>
        <w:t>RDF: Vervallen voorbeschermingsregels omgevingsplan gemeente</w:t>
      </w:r>
    </w:p>
  </w:comment>
  <w:comment w:id="1384" w:author="Nienke Jansen" w:date="2023-12-04T13:54:00Z" w:initials="NJ">
    <w:p w14:paraId="189DBFFB" w14:textId="77777777" w:rsidR="008251D1" w:rsidRDefault="008251D1">
      <w:pPr>
        <w:pStyle w:val="Tekstopmerking"/>
      </w:pPr>
      <w:r>
        <w:rPr>
          <w:rStyle w:val="Verwijzingopmerking"/>
        </w:rPr>
        <w:annotationRef/>
      </w:r>
      <w:r>
        <w:t>RDF: Vervallen voorbeschermingsregels artikel 4.14 Omgevingswet</w:t>
      </w:r>
    </w:p>
  </w:comment>
  <w:comment w:id="1389" w:author="Nienke Jansen" w:date="2023-12-04T13:55:00Z" w:initials="NJ">
    <w:p w14:paraId="6E236C24" w14:textId="77777777" w:rsidR="004831D1" w:rsidRDefault="004831D1">
      <w:pPr>
        <w:pStyle w:val="Tekstopmerking"/>
      </w:pPr>
      <w:r>
        <w:rPr>
          <w:rStyle w:val="Verwijzingopmerking"/>
        </w:rPr>
        <w:annotationRef/>
      </w:r>
      <w:r>
        <w:t>RDF: Vervallen voorbeschermingsregels omgevingsverordening provincie</w:t>
      </w:r>
    </w:p>
  </w:comment>
  <w:comment w:id="1390" w:author="Nienke Jansen" w:date="2023-12-04T13:55:00Z" w:initials="NJ">
    <w:p w14:paraId="42C3A355" w14:textId="77777777" w:rsidR="004831D1" w:rsidRDefault="004831D1">
      <w:pPr>
        <w:pStyle w:val="Tekstopmerking"/>
      </w:pPr>
      <w:r>
        <w:rPr>
          <w:rStyle w:val="Verwijzingopmerking"/>
        </w:rPr>
        <w:annotationRef/>
      </w:r>
      <w:r>
        <w:t>RDF: Vervallen voorbeschermingsregels artikel 4.15 Omgevingswet</w:t>
      </w:r>
    </w:p>
  </w:comment>
  <w:comment w:id="1393" w:author="Nienke Jansen" w:date="2023-12-04T13:56:00Z" w:initials="NJ">
    <w:p w14:paraId="2A1FD1CC" w14:textId="77777777" w:rsidR="005D4592" w:rsidRDefault="005D4592">
      <w:pPr>
        <w:pStyle w:val="Tekstopmerking"/>
      </w:pPr>
      <w:r>
        <w:rPr>
          <w:rStyle w:val="Verwijzingopmerking"/>
        </w:rPr>
        <w:annotationRef/>
      </w:r>
      <w:r>
        <w:t>RDF: Vervallen voorbeschermingsregels omgevingsplan i.v.m. projectbesluit</w:t>
      </w:r>
    </w:p>
  </w:comment>
  <w:comment w:id="1394" w:author="Nienke Jansen" w:date="2023-12-04T13:56:00Z" w:initials="NJ">
    <w:p w14:paraId="50288679" w14:textId="77777777" w:rsidR="00FF12D6" w:rsidRDefault="00FF12D6">
      <w:pPr>
        <w:pStyle w:val="Tekstopmerking"/>
      </w:pPr>
      <w:r>
        <w:rPr>
          <w:rStyle w:val="Verwijzingopmerking"/>
        </w:rPr>
        <w:annotationRef/>
      </w:r>
      <w:r>
        <w:t>RDF: Vervallen voorbeschermingsregels artikel 4.16 Omgevingswet projectbesluit</w:t>
      </w:r>
    </w:p>
  </w:comment>
  <w:comment w:id="1398" w:author="Nienke Jansen" w:date="2023-12-04T13:57:00Z" w:initials="NJ">
    <w:p w14:paraId="334AFD7C" w14:textId="77777777" w:rsidR="00F848E8" w:rsidRDefault="00F848E8">
      <w:pPr>
        <w:pStyle w:val="Tekstopmerking"/>
      </w:pPr>
      <w:r>
        <w:rPr>
          <w:rStyle w:val="Verwijzingopmerking"/>
        </w:rPr>
        <w:annotationRef/>
      </w:r>
      <w:r>
        <w:t>RDF: Vervallen voorbeschermingsregels omgevingsplan i.v.m. instructie</w:t>
      </w:r>
    </w:p>
  </w:comment>
  <w:comment w:id="1399" w:author="Nienke Jansen" w:date="2023-12-04T13:58:00Z" w:initials="NJ">
    <w:p w14:paraId="1F76545A" w14:textId="77777777" w:rsidR="003F6586" w:rsidRDefault="003F6586">
      <w:pPr>
        <w:pStyle w:val="Tekstopmerking"/>
      </w:pPr>
      <w:r>
        <w:rPr>
          <w:rStyle w:val="Verwijzingopmerking"/>
        </w:rPr>
        <w:annotationRef/>
      </w:r>
      <w:r>
        <w:t>RDF: Vervallen voorbeschermingsregels omgevingsplan i.v.m. instructieregel omgevingsverordening</w:t>
      </w:r>
    </w:p>
  </w:comment>
  <w:comment w:id="1400" w:author="Nienke Jansen" w:date="2023-12-04T13:58:00Z" w:initials="NJ">
    <w:p w14:paraId="5FF5A594" w14:textId="77777777" w:rsidR="00DB3736" w:rsidRDefault="00DB3736">
      <w:pPr>
        <w:pStyle w:val="Tekstopmerking"/>
      </w:pPr>
      <w:r>
        <w:rPr>
          <w:rStyle w:val="Verwijzingopmerking"/>
        </w:rPr>
        <w:annotationRef/>
      </w:r>
      <w:r>
        <w:t>RDF: Vervallen voorbeschermingsregels omgevingsplan i.v.m. instructieregel AMvB</w:t>
      </w:r>
    </w:p>
  </w:comment>
  <w:comment w:id="1401" w:author="Nienke Jansen" w:date="2023-12-04T13:58:00Z" w:initials="NJ">
    <w:p w14:paraId="59A7CB43" w14:textId="77777777" w:rsidR="00053A90" w:rsidRDefault="00053A90">
      <w:pPr>
        <w:pStyle w:val="Tekstopmerking"/>
      </w:pPr>
      <w:r>
        <w:rPr>
          <w:rStyle w:val="Verwijzingopmerking"/>
        </w:rPr>
        <w:annotationRef/>
      </w:r>
      <w:r>
        <w:t>RDF: Vervallen voorbeschermingsregels omgevingsplan artikel 4.16 Omgevingswet instructie</w:t>
      </w:r>
    </w:p>
  </w:comment>
  <w:comment w:id="1402" w:author="Nienke Jansen" w:date="2023-12-04T13:59:00Z" w:initials="NJ">
    <w:p w14:paraId="64B3AD5D" w14:textId="77777777" w:rsidR="009872B2" w:rsidRDefault="00053A90">
      <w:pPr>
        <w:pStyle w:val="Tekstopmerking"/>
      </w:pPr>
      <w:r>
        <w:rPr>
          <w:rStyle w:val="Verwijzingopmerking"/>
        </w:rPr>
        <w:annotationRef/>
      </w:r>
      <w:r w:rsidR="009872B2">
        <w:t>RDF: Vervallen voorbeschermingsregels omgevingsplan artikel 4.16 instructieregel</w:t>
      </w:r>
    </w:p>
  </w:comment>
  <w:comment w:id="1407" w:author="Nienke Jansen" w:date="2023-12-04T14:28:00Z" w:initials="NJ">
    <w:p w14:paraId="05BDC083" w14:textId="77777777" w:rsidR="003C0645" w:rsidRDefault="003C0645">
      <w:pPr>
        <w:pStyle w:val="Tekstopmerking"/>
      </w:pPr>
      <w:r>
        <w:rPr>
          <w:rStyle w:val="Verwijzingopmerking"/>
        </w:rPr>
        <w:annotationRef/>
      </w:r>
      <w:r>
        <w:t>RDF: Procedure reactieve interventie TPOD-standaard</w:t>
      </w:r>
    </w:p>
  </w:comment>
  <w:comment w:id="1412" w:author="Nienke Jansen" w:date="2023-12-04T14:29:00Z" w:initials="NJ">
    <w:p w14:paraId="2D8B5F3B" w14:textId="77777777" w:rsidR="00D40C95" w:rsidRDefault="00D40C95">
      <w:pPr>
        <w:pStyle w:val="Tekstopmerking"/>
      </w:pPr>
      <w:r>
        <w:rPr>
          <w:rStyle w:val="Verwijzingopmerking"/>
        </w:rPr>
        <w:annotationRef/>
      </w:r>
      <w:r>
        <w:t>RDF: Vaststellingsfase</w:t>
      </w:r>
    </w:p>
  </w:comment>
  <w:comment w:id="1413" w:author="Nienke Jansen" w:date="2023-12-04T14:29:00Z" w:initials="NJ">
    <w:p w14:paraId="2F0656FE" w14:textId="77777777" w:rsidR="004B6541" w:rsidRDefault="004B6541">
      <w:pPr>
        <w:pStyle w:val="Tekstopmerking"/>
      </w:pPr>
      <w:r>
        <w:rPr>
          <w:rStyle w:val="Verwijzingopmerking"/>
        </w:rPr>
        <w:annotationRef/>
      </w:r>
      <w:r>
        <w:t>RDF: Bekendmaking</w:t>
      </w:r>
    </w:p>
  </w:comment>
  <w:comment w:id="1414" w:author="Nienke Jansen" w:date="2023-12-04T14:29:00Z" w:initials="NJ">
    <w:p w14:paraId="6EA51592" w14:textId="77777777" w:rsidR="00505C26" w:rsidRDefault="00505C26">
      <w:pPr>
        <w:pStyle w:val="Tekstopmerking"/>
      </w:pPr>
      <w:r>
        <w:rPr>
          <w:rStyle w:val="Verwijzingopmerking"/>
        </w:rPr>
        <w:annotationRef/>
      </w:r>
      <w:r>
        <w:t>RDF: Definitief besluit</w:t>
      </w:r>
    </w:p>
  </w:comment>
  <w:comment w:id="1415" w:author="Nienke Jansen" w:date="2023-12-04T14:30:00Z" w:initials="NJ">
    <w:p w14:paraId="16826C5C" w14:textId="77777777" w:rsidR="002353C6" w:rsidRDefault="002353C6">
      <w:pPr>
        <w:pStyle w:val="Tekstopmerking"/>
      </w:pPr>
      <w:r>
        <w:rPr>
          <w:rStyle w:val="Verwijzingopmerking"/>
        </w:rPr>
        <w:annotationRef/>
      </w:r>
      <w:r>
        <w:t>RDF: Inwerkingtreden</w:t>
      </w:r>
    </w:p>
  </w:comment>
  <w:comment w:id="1422" w:author="Nienke Jansen" w:date="2023-12-04T14:30:00Z" w:initials="NJ">
    <w:p w14:paraId="7AF59870" w14:textId="77777777" w:rsidR="002353C6" w:rsidRDefault="002353C6">
      <w:pPr>
        <w:pStyle w:val="Tekstopmerking"/>
      </w:pPr>
      <w:r>
        <w:rPr>
          <w:rStyle w:val="Verwijzingopmerking"/>
        </w:rPr>
        <w:annotationRef/>
      </w:r>
      <w:r>
        <w:t>RDF: Besluitmetadata</w:t>
      </w:r>
    </w:p>
  </w:comment>
  <w:comment w:id="1424" w:author="Nienke Jansen" w:date="2023-12-04T14:30:00Z" w:initials="NJ">
    <w:p w14:paraId="635DC6D5" w14:textId="77777777" w:rsidR="002353C6" w:rsidRDefault="002353C6">
      <w:pPr>
        <w:pStyle w:val="Tekstopmerking"/>
      </w:pPr>
      <w:r>
        <w:rPr>
          <w:rStyle w:val="Verwijzingopmerking"/>
        </w:rPr>
        <w:annotationRef/>
      </w:r>
      <w:r>
        <w:t>RDF: Regelingmetadata</w:t>
      </w:r>
    </w:p>
  </w:comment>
  <w:comment w:id="1426" w:author="Nienke Jansen" w:date="2023-12-04T14:31:00Z" w:initials="NJ">
    <w:p w14:paraId="50C0370F" w14:textId="77777777" w:rsidR="00FB20A4" w:rsidRDefault="00FB20A4">
      <w:pPr>
        <w:pStyle w:val="Tekstopmerking"/>
      </w:pPr>
      <w:r>
        <w:rPr>
          <w:rStyle w:val="Verwijzingopmerking"/>
        </w:rPr>
        <w:annotationRef/>
      </w:r>
      <w:r>
        <w:t>RDF: Relatie tijdelijk regelingdeel reactieve interventie met omgevingsplan</w:t>
      </w:r>
    </w:p>
  </w:comment>
  <w:comment w:id="1427" w:author="Nienke Jansen" w:date="2023-12-04T14:32:00Z" w:initials="NJ">
    <w:p w14:paraId="72592AA0" w14:textId="77777777" w:rsidR="00286AC9" w:rsidRDefault="00286AC9">
      <w:pPr>
        <w:pStyle w:val="Tekstopmerking"/>
      </w:pPr>
      <w:r>
        <w:rPr>
          <w:rStyle w:val="Verwijzingopmerking"/>
        </w:rPr>
        <w:annotationRef/>
      </w:r>
      <w:r>
        <w:t>RDF: Relatie reactieve interventie met omgevingsplan</w:t>
      </w:r>
    </w:p>
  </w:comment>
  <w:comment w:id="1429" w:author="Nienke Jansen" w:date="2023-12-04T14:32:00Z" w:initials="NJ">
    <w:p w14:paraId="226264A2" w14:textId="77777777" w:rsidR="00286AC9" w:rsidRDefault="00286AC9">
      <w:pPr>
        <w:pStyle w:val="Tekstopmerking"/>
      </w:pPr>
      <w:r>
        <w:rPr>
          <w:rStyle w:val="Verwijzingopmerking"/>
        </w:rPr>
        <w:annotationRef/>
      </w:r>
      <w:r>
        <w:t>RDF: Procedureverloop</w:t>
      </w:r>
    </w:p>
  </w:comment>
  <w:comment w:id="1430" w:author="Nienke Jansen" w:date="2023-12-04T14:32:00Z" w:initials="NJ">
    <w:p w14:paraId="31615F1F" w14:textId="77777777" w:rsidR="00286AC9" w:rsidRDefault="00286AC9">
      <w:pPr>
        <w:pStyle w:val="Tekstopmerking"/>
      </w:pPr>
      <w:r>
        <w:rPr>
          <w:rStyle w:val="Verwijzingopmerking"/>
        </w:rPr>
        <w:annotationRef/>
      </w:r>
      <w:r>
        <w:t>RDF: Procedurestappen</w:t>
      </w:r>
    </w:p>
  </w:comment>
  <w:comment w:id="1431" w:author="Nienke Jansen" w:date="2023-12-04T14:32:00Z" w:initials="NJ">
    <w:p w14:paraId="1263C2F2" w14:textId="77777777" w:rsidR="00286AC9" w:rsidRDefault="00286AC9">
      <w:pPr>
        <w:pStyle w:val="Tekstopmerking"/>
      </w:pPr>
      <w:r>
        <w:rPr>
          <w:rStyle w:val="Verwijzingopmerking"/>
        </w:rPr>
        <w:annotationRef/>
      </w:r>
      <w:r>
        <w:t>RDF: Consolidatieinformatie</w:t>
      </w:r>
    </w:p>
  </w:comment>
  <w:comment w:id="1433" w:author="Nienke Jansen" w:date="2023-12-04T14:33:00Z" w:initials="NJ">
    <w:p w14:paraId="40896BE3" w14:textId="77777777" w:rsidR="00FE7553" w:rsidRDefault="00FE7553">
      <w:pPr>
        <w:pStyle w:val="Tekstopmerking"/>
      </w:pPr>
      <w:r>
        <w:rPr>
          <w:rStyle w:val="Verwijzingopmerking"/>
        </w:rPr>
        <w:annotationRef/>
      </w:r>
      <w:r>
        <w:t>RDF: Kennisgeving vaststelling reactieve interventie</w:t>
      </w:r>
    </w:p>
  </w:comment>
  <w:comment w:id="1434" w:author="Nienke Jansen" w:date="2023-12-04T14:33:00Z" w:initials="NJ">
    <w:p w14:paraId="6489CD28" w14:textId="77777777" w:rsidR="00D76B62" w:rsidRDefault="00D76B62">
      <w:pPr>
        <w:pStyle w:val="Tekstopmerking"/>
      </w:pPr>
      <w:r>
        <w:rPr>
          <w:rStyle w:val="Verwijzingopmerking"/>
        </w:rPr>
        <w:annotationRef/>
      </w:r>
      <w:r>
        <w:t>RDF: Kennisgeving reactieve interventie definitief besluit</w:t>
      </w:r>
    </w:p>
  </w:comment>
  <w:comment w:id="1435" w:author="Nienke Jansen" w:date="2023-12-04T14:34:00Z" w:initials="NJ">
    <w:p w14:paraId="25E05B9D" w14:textId="77777777" w:rsidR="00076CB2" w:rsidRDefault="00076CB2">
      <w:pPr>
        <w:pStyle w:val="Tekstopmerking"/>
      </w:pPr>
      <w:r>
        <w:rPr>
          <w:rStyle w:val="Verwijzingopmerking"/>
        </w:rPr>
        <w:annotationRef/>
      </w:r>
      <w:r>
        <w:t>RDF: Kennnisgeving beroepstermijn</w:t>
      </w:r>
    </w:p>
  </w:comment>
  <w:comment w:id="1436" w:author="Nienke Jansen" w:date="2023-12-04T14:34:00Z" w:initials="NJ">
    <w:p w14:paraId="20B9C0D8" w14:textId="77777777" w:rsidR="00076CB2" w:rsidRDefault="00076CB2">
      <w:pPr>
        <w:pStyle w:val="Tekstopmerking"/>
      </w:pPr>
      <w:r>
        <w:rPr>
          <w:rStyle w:val="Verwijzingopmerking"/>
        </w:rPr>
        <w:annotationRef/>
      </w:r>
      <w:r>
        <w:t>RDF: Kennisgevingmetadata</w:t>
      </w:r>
    </w:p>
  </w:comment>
  <w:comment w:id="1438" w:author="Nienke Jansen" w:date="2023-12-04T14:34:00Z" w:initials="NJ">
    <w:p w14:paraId="3F847FC8" w14:textId="77777777" w:rsidR="00076CB2" w:rsidRDefault="00076CB2">
      <w:pPr>
        <w:pStyle w:val="Tekstopmerking"/>
      </w:pPr>
      <w:r>
        <w:rPr>
          <w:rStyle w:val="Verwijzingopmerking"/>
        </w:rPr>
        <w:annotationRef/>
      </w:r>
      <w:r>
        <w:t>RDF: Procedureverloop</w:t>
      </w:r>
    </w:p>
  </w:comment>
  <w:comment w:id="1439" w:author="Nienke Jansen" w:date="2023-12-04T14:34:00Z" w:initials="NJ">
    <w:p w14:paraId="28BC271B" w14:textId="77777777" w:rsidR="00076CB2" w:rsidRDefault="00076CB2">
      <w:pPr>
        <w:pStyle w:val="Tekstopmerking"/>
      </w:pPr>
      <w:r>
        <w:rPr>
          <w:rStyle w:val="Verwijzingopmerking"/>
        </w:rPr>
        <w:annotationRef/>
      </w:r>
      <w:r>
        <w:t>RDF: Procedurestappen</w:t>
      </w:r>
    </w:p>
  </w:comment>
  <w:comment w:id="1440" w:author="Nienke Jansen" w:date="2023-12-04T14:34:00Z" w:initials="NJ">
    <w:p w14:paraId="70F69846" w14:textId="77777777" w:rsidR="00076CB2" w:rsidRDefault="00076CB2">
      <w:pPr>
        <w:pStyle w:val="Tekstopmerking"/>
      </w:pPr>
      <w:r>
        <w:rPr>
          <w:rStyle w:val="Verwijzingopmerking"/>
        </w:rPr>
        <w:annotationRef/>
      </w:r>
      <w:r>
        <w:t>RDF: Einde beroepstermijn</w:t>
      </w:r>
    </w:p>
  </w:comment>
  <w:comment w:id="1445" w:author="Nienke Jansen" w:date="2023-12-04T14:35:00Z" w:initials="NJ">
    <w:p w14:paraId="23193C7B" w14:textId="77777777" w:rsidR="00ED4638" w:rsidRDefault="00ED4638">
      <w:pPr>
        <w:pStyle w:val="Tekstopmerking"/>
      </w:pPr>
      <w:r>
        <w:rPr>
          <w:rStyle w:val="Verwijzingopmerking"/>
        </w:rPr>
        <w:annotationRef/>
      </w:r>
      <w:r>
        <w:t>RDF: Verwerken reactieve interventie in omgevingsplan</w:t>
      </w:r>
    </w:p>
  </w:comment>
  <w:comment w:id="1446" w:author="Nienke Jansen" w:date="2023-12-04T14:35:00Z" w:initials="NJ">
    <w:p w14:paraId="17D2B2C9" w14:textId="77777777" w:rsidR="00ED4638" w:rsidRDefault="00ED4638">
      <w:pPr>
        <w:pStyle w:val="Tekstopmerking"/>
      </w:pPr>
      <w:r>
        <w:rPr>
          <w:rStyle w:val="Verwijzingopmerking"/>
        </w:rPr>
        <w:annotationRef/>
      </w:r>
      <w:r>
        <w:t>RDF: Intrekken tijdelijk regelingdeel reactieve interventie</w:t>
      </w:r>
    </w:p>
  </w:comment>
  <w:comment w:id="1451" w:author="Nienke Jansen" w:date="2023-12-04T14:36:00Z" w:initials="NJ">
    <w:p w14:paraId="2B39F4C7" w14:textId="77777777" w:rsidR="00482F0A" w:rsidRDefault="00482F0A">
      <w:pPr>
        <w:pStyle w:val="Tekstopmerking"/>
      </w:pPr>
      <w:r>
        <w:rPr>
          <w:rStyle w:val="Verwijzingopmerking"/>
        </w:rPr>
        <w:annotationRef/>
      </w:r>
      <w:r>
        <w:t>RDF: Beroepsfase</w:t>
      </w:r>
    </w:p>
  </w:comment>
  <w:comment w:id="1455" w:author="Nienke Jansen" w:date="2023-05-16T14:20:00Z" w:initials="NJ">
    <w:p w14:paraId="4824CF2E" w14:textId="491FFF58" w:rsidR="00257ADC" w:rsidRDefault="00257ADC" w:rsidP="00893AEA">
      <w:pPr>
        <w:pStyle w:val="Tekstopmerking"/>
      </w:pPr>
      <w:r>
        <w:rPr>
          <w:rStyle w:val="Verwijzingopmerking"/>
        </w:rPr>
        <w:annotationRef/>
      </w:r>
      <w:r>
        <w:t>Dit kan helemaal niet</w:t>
      </w:r>
    </w:p>
  </w:comment>
  <w:comment w:id="1459" w:author="Nienke Jansen" w:date="2023-12-04T14:37:00Z" w:initials="NJ">
    <w:p w14:paraId="5686BC21" w14:textId="77777777" w:rsidR="00B8537D" w:rsidRDefault="00B8537D">
      <w:pPr>
        <w:pStyle w:val="Tekstopmerking"/>
      </w:pPr>
      <w:r>
        <w:rPr>
          <w:rStyle w:val="Verwijzingopmerking"/>
        </w:rPr>
        <w:annotationRef/>
      </w:r>
      <w:r>
        <w:t>RDF: Informatie doorgeven over status besluit na vaststelling</w:t>
      </w:r>
    </w:p>
  </w:comment>
  <w:comment w:id="1465" w:author="Nienke Jansen" w:date="2023-12-04T14:38:00Z" w:initials="NJ">
    <w:p w14:paraId="5AFFDE6B" w14:textId="77777777" w:rsidR="00513C2D" w:rsidRDefault="007678A5">
      <w:pPr>
        <w:pStyle w:val="Tekstopmerking"/>
      </w:pPr>
      <w:r>
        <w:rPr>
          <w:rStyle w:val="Verwijzingopmerking"/>
        </w:rPr>
        <w:annotationRef/>
      </w:r>
      <w:r w:rsidR="00513C2D">
        <w:t>RDF: Mededeling uitspraak RvS over reactieve interventie</w:t>
      </w:r>
    </w:p>
  </w:comment>
  <w:comment w:id="1466" w:author="Nienke Jansen" w:date="2023-12-04T14:38:00Z" w:initials="NJ">
    <w:p w14:paraId="59A3BEBA" w14:textId="116729D0" w:rsidR="006A07BC" w:rsidRDefault="006A07BC">
      <w:pPr>
        <w:pStyle w:val="Tekstopmerking"/>
      </w:pPr>
      <w:r>
        <w:rPr>
          <w:rStyle w:val="Verwijzingopmerking"/>
        </w:rPr>
        <w:annotationRef/>
      </w:r>
      <w:r>
        <w:t>RDF: Mededeling uitspraak beroep reactieve interventie</w:t>
      </w:r>
    </w:p>
  </w:comment>
  <w:comment w:id="1467" w:author="Nienke Jansen" w:date="2023-12-04T14:39:00Z" w:initials="NJ">
    <w:p w14:paraId="14EB4F42" w14:textId="77777777" w:rsidR="00B02F52" w:rsidRDefault="00B02F52">
      <w:pPr>
        <w:pStyle w:val="Tekstopmerking"/>
      </w:pPr>
      <w:r>
        <w:rPr>
          <w:rStyle w:val="Verwijzingopmerking"/>
        </w:rPr>
        <w:annotationRef/>
      </w:r>
      <w:r>
        <w:t>RDF: Verwerken uitspraak beroep reactieve interventie in omgevingsplan</w:t>
      </w:r>
    </w:p>
  </w:comment>
  <w:comment w:id="1468" w:author="Nienke Jansen" w:date="2023-12-04T14:39:00Z" w:initials="NJ">
    <w:p w14:paraId="6D5EA34D" w14:textId="77777777" w:rsidR="00392033" w:rsidRDefault="00392033">
      <w:pPr>
        <w:pStyle w:val="Tekstopmerking"/>
      </w:pPr>
      <w:r>
        <w:rPr>
          <w:rStyle w:val="Verwijzingopmerking"/>
        </w:rPr>
        <w:annotationRef/>
      </w:r>
      <w:r>
        <w:t>RDF: Verwerken uitspraak RvS over reactieve interventie in omgevingsplan</w:t>
      </w:r>
    </w:p>
  </w:comment>
  <w:comment w:id="1470" w:author="Nienke Jansen" w:date="2023-12-04T14:40:00Z" w:initials="NJ">
    <w:p w14:paraId="3C3D3763" w14:textId="77777777" w:rsidR="00BB0E03" w:rsidRDefault="00BB0E03">
      <w:pPr>
        <w:pStyle w:val="Tekstopmerking"/>
      </w:pPr>
      <w:r>
        <w:rPr>
          <w:rStyle w:val="Verwijzingopmerking"/>
        </w:rPr>
        <w:annotationRef/>
      </w:r>
      <w:r>
        <w:t>RDF: Mededeling uitspraak RvS vernietiging reactieve interventie</w:t>
      </w:r>
    </w:p>
  </w:comment>
  <w:comment w:id="1471" w:author="Nienke Jansen" w:date="2023-12-04T14:41:00Z" w:initials="NJ">
    <w:p w14:paraId="395AE138" w14:textId="77777777" w:rsidR="0083002F" w:rsidRDefault="0083002F">
      <w:pPr>
        <w:pStyle w:val="Tekstopmerking"/>
      </w:pPr>
      <w:r>
        <w:rPr>
          <w:rStyle w:val="Verwijzingopmerking"/>
        </w:rPr>
        <w:annotationRef/>
      </w:r>
      <w:r>
        <w:t>RDF: Verwerken vernietiging reactieve interventie in omgevingsplan</w:t>
      </w:r>
    </w:p>
  </w:comment>
  <w:comment w:id="1473" w:author="Nienke Jansen" w:date="2023-12-04T14:42:00Z" w:initials="NJ">
    <w:p w14:paraId="75F41AFD" w14:textId="77777777" w:rsidR="0083002F" w:rsidRDefault="0083002F">
      <w:pPr>
        <w:pStyle w:val="Tekstopmerking"/>
      </w:pPr>
      <w:r>
        <w:rPr>
          <w:rStyle w:val="Verwijzingopmerking"/>
        </w:rPr>
        <w:annotationRef/>
      </w:r>
      <w:r>
        <w:t>RDF: Procedure programma TPOD-standaard</w:t>
      </w:r>
    </w:p>
  </w:comment>
  <w:comment w:id="1479" w:author="Nienke Jansen" w:date="2023-12-04T14:42:00Z" w:initials="NJ">
    <w:p w14:paraId="4AF331E0" w14:textId="77777777" w:rsidR="0083002F" w:rsidRDefault="0083002F">
      <w:pPr>
        <w:pStyle w:val="Tekstopmerking"/>
      </w:pPr>
      <w:r>
        <w:rPr>
          <w:rStyle w:val="Verwijzingopmerking"/>
        </w:rPr>
        <w:annotationRef/>
      </w:r>
      <w:r>
        <w:t>RDF: Ontwerpbesluit</w:t>
      </w:r>
    </w:p>
  </w:comment>
  <w:comment w:id="1484" w:author="Nienke Jansen" w:date="2023-12-04T14:42:00Z" w:initials="NJ">
    <w:p w14:paraId="5EE84548" w14:textId="77777777" w:rsidR="0083002F" w:rsidRDefault="0083002F">
      <w:pPr>
        <w:pStyle w:val="Tekstopmerking"/>
      </w:pPr>
      <w:r>
        <w:rPr>
          <w:rStyle w:val="Verwijzingopmerking"/>
        </w:rPr>
        <w:annotationRef/>
      </w:r>
      <w:r>
        <w:t>RDF: Besluitmetadata</w:t>
      </w:r>
    </w:p>
  </w:comment>
  <w:comment w:id="1486" w:author="Nienke Jansen" w:date="2023-12-04T14:42:00Z" w:initials="NJ">
    <w:p w14:paraId="7EB71042" w14:textId="77777777" w:rsidR="0083002F" w:rsidRDefault="0083002F">
      <w:pPr>
        <w:pStyle w:val="Tekstopmerking"/>
      </w:pPr>
      <w:r>
        <w:rPr>
          <w:rStyle w:val="Verwijzingopmerking"/>
        </w:rPr>
        <w:annotationRef/>
      </w:r>
      <w:r>
        <w:t>RDF: Regelingmetadata</w:t>
      </w:r>
    </w:p>
  </w:comment>
  <w:comment w:id="1489" w:author="Nienke Jansen" w:date="2023-12-04T14:42:00Z" w:initials="NJ">
    <w:p w14:paraId="7454763E" w14:textId="77777777" w:rsidR="0083002F" w:rsidRDefault="0083002F">
      <w:pPr>
        <w:pStyle w:val="Tekstopmerking"/>
      </w:pPr>
      <w:r>
        <w:rPr>
          <w:rStyle w:val="Verwijzingopmerking"/>
        </w:rPr>
        <w:annotationRef/>
      </w:r>
      <w:r>
        <w:t>RDF: Procedureverloop</w:t>
      </w:r>
    </w:p>
  </w:comment>
  <w:comment w:id="1490" w:author="Nienke Jansen" w:date="2023-12-04T14:43:00Z" w:initials="NJ">
    <w:p w14:paraId="77E2BDAF" w14:textId="77777777" w:rsidR="0083002F" w:rsidRDefault="0083002F">
      <w:pPr>
        <w:pStyle w:val="Tekstopmerking"/>
      </w:pPr>
      <w:r>
        <w:rPr>
          <w:rStyle w:val="Verwijzingopmerking"/>
        </w:rPr>
        <w:annotationRef/>
      </w:r>
      <w:r>
        <w:t>RDF: Procedurestappen</w:t>
      </w:r>
    </w:p>
  </w:comment>
  <w:comment w:id="1491" w:author="Nienke Jansen" w:date="2023-12-04T14:43:00Z" w:initials="NJ">
    <w:p w14:paraId="03370CA4" w14:textId="77777777" w:rsidR="0083002F" w:rsidRDefault="0083002F">
      <w:pPr>
        <w:pStyle w:val="Tekstopmerking"/>
      </w:pPr>
      <w:r>
        <w:rPr>
          <w:rStyle w:val="Verwijzingopmerking"/>
        </w:rPr>
        <w:annotationRef/>
      </w:r>
      <w:r>
        <w:t>RDF: Consolidatieinformatie</w:t>
      </w:r>
    </w:p>
  </w:comment>
  <w:comment w:id="1494" w:author="Nienke Jansen" w:date="2023-12-04T14:43:00Z" w:initials="NJ">
    <w:p w14:paraId="07CF9285" w14:textId="77777777" w:rsidR="0083002F" w:rsidRDefault="0083002F">
      <w:pPr>
        <w:pStyle w:val="Tekstopmerking"/>
      </w:pPr>
      <w:r>
        <w:rPr>
          <w:rStyle w:val="Verwijzingopmerking"/>
        </w:rPr>
        <w:annotationRef/>
      </w:r>
      <w:r>
        <w:t>RDF: Kennisgeving ontwerpbesluit</w:t>
      </w:r>
    </w:p>
  </w:comment>
  <w:comment w:id="1495" w:author="Nienke Jansen" w:date="2023-12-04T14:44:00Z" w:initials="NJ">
    <w:p w14:paraId="257C463D" w14:textId="77777777" w:rsidR="0083002F" w:rsidRDefault="0083002F">
      <w:pPr>
        <w:pStyle w:val="Tekstopmerking"/>
      </w:pPr>
      <w:r>
        <w:rPr>
          <w:rStyle w:val="Verwijzingopmerking"/>
        </w:rPr>
        <w:annotationRef/>
      </w:r>
      <w:r>
        <w:t>RDF: Kennisgevingmetadata</w:t>
      </w:r>
    </w:p>
  </w:comment>
  <w:comment w:id="1496" w:author="Nienke Jansen" w:date="2023-12-04T14:44:00Z" w:initials="NJ">
    <w:p w14:paraId="131F61DB" w14:textId="77777777" w:rsidR="0083002F" w:rsidRDefault="0083002F">
      <w:pPr>
        <w:pStyle w:val="Tekstopmerking"/>
      </w:pPr>
      <w:r>
        <w:rPr>
          <w:rStyle w:val="Verwijzingopmerking"/>
        </w:rPr>
        <w:annotationRef/>
      </w:r>
      <w:r>
        <w:t>RDF: Procedureverloop</w:t>
      </w:r>
    </w:p>
  </w:comment>
  <w:comment w:id="1497" w:author="Nienke Jansen" w:date="2023-12-04T14:44:00Z" w:initials="NJ">
    <w:p w14:paraId="22583334" w14:textId="77777777" w:rsidR="0083002F" w:rsidRDefault="0083002F">
      <w:pPr>
        <w:pStyle w:val="Tekstopmerking"/>
      </w:pPr>
      <w:r>
        <w:rPr>
          <w:rStyle w:val="Verwijzingopmerking"/>
        </w:rPr>
        <w:annotationRef/>
      </w:r>
      <w:r>
        <w:t>RDF: Procedurestappen</w:t>
      </w:r>
    </w:p>
  </w:comment>
  <w:comment w:id="1498" w:author="Nienke Jansen" w:date="2023-12-04T14:44:00Z" w:initials="NJ">
    <w:p w14:paraId="4EAAB97F" w14:textId="77777777" w:rsidR="00571607" w:rsidRDefault="00571607">
      <w:pPr>
        <w:pStyle w:val="Tekstopmerking"/>
      </w:pPr>
      <w:r>
        <w:rPr>
          <w:rStyle w:val="Verwijzingopmerking"/>
        </w:rPr>
        <w:annotationRef/>
      </w:r>
      <w:r>
        <w:t>RDF: Begin inzagetermijn</w:t>
      </w:r>
    </w:p>
  </w:comment>
  <w:comment w:id="1499" w:author="Nienke Jansen" w:date="2023-12-04T14:44:00Z" w:initials="NJ">
    <w:p w14:paraId="4BC45467" w14:textId="77777777" w:rsidR="00571607" w:rsidRDefault="00571607">
      <w:pPr>
        <w:pStyle w:val="Tekstopmerking"/>
      </w:pPr>
      <w:r>
        <w:rPr>
          <w:rStyle w:val="Verwijzingopmerking"/>
        </w:rPr>
        <w:annotationRef/>
      </w:r>
      <w:r>
        <w:t>RDF: Einde inzagetermijn</w:t>
      </w:r>
    </w:p>
  </w:comment>
  <w:comment w:id="1502" w:author="Nienke Jansen" w:date="2023-12-04T14:45:00Z" w:initials="NJ">
    <w:p w14:paraId="48E30EF4" w14:textId="77777777" w:rsidR="00093224" w:rsidRDefault="00093224">
      <w:pPr>
        <w:pStyle w:val="Tekstopmerking"/>
      </w:pPr>
      <w:r>
        <w:rPr>
          <w:rStyle w:val="Verwijzingopmerking"/>
        </w:rPr>
        <w:annotationRef/>
      </w:r>
      <w:r>
        <w:t>RDF: Terinzagelegging op het ontwerpbesluit betrekking hebbende stukken</w:t>
      </w:r>
    </w:p>
  </w:comment>
  <w:comment w:id="1503" w:author="Nienke Jansen" w:date="2023-12-04T14:45:00Z" w:initials="NJ">
    <w:p w14:paraId="6D555DA8" w14:textId="77777777" w:rsidR="00093224" w:rsidRDefault="00093224">
      <w:pPr>
        <w:pStyle w:val="Tekstopmerking"/>
      </w:pPr>
      <w:r>
        <w:rPr>
          <w:rStyle w:val="Verwijzingopmerking"/>
        </w:rPr>
        <w:annotationRef/>
      </w:r>
      <w:r>
        <w:t>RDF: Terinzagelegging onderzoeksrapporten ontwerpbesluit</w:t>
      </w:r>
    </w:p>
  </w:comment>
  <w:comment w:id="1505" w:author="Nienke Jansen" w:date="2023-12-04T14:46:00Z" w:initials="NJ">
    <w:p w14:paraId="1A9449EC" w14:textId="77777777" w:rsidR="00AD130D" w:rsidRDefault="00AD130D">
      <w:pPr>
        <w:pStyle w:val="Tekstopmerking"/>
      </w:pPr>
      <w:r>
        <w:rPr>
          <w:rStyle w:val="Verwijzingopmerking"/>
        </w:rPr>
        <w:annotationRef/>
      </w:r>
      <w:r>
        <w:t>RDF: Vaststellingsfase</w:t>
      </w:r>
    </w:p>
  </w:comment>
  <w:comment w:id="1506" w:author="Nienke Jansen" w:date="2023-12-04T14:46:00Z" w:initials="NJ">
    <w:p w14:paraId="5A8BCDD9" w14:textId="77777777" w:rsidR="00E848CE" w:rsidRDefault="00E848CE">
      <w:pPr>
        <w:pStyle w:val="Tekstopmerking"/>
      </w:pPr>
      <w:r>
        <w:rPr>
          <w:rStyle w:val="Verwijzingopmerking"/>
        </w:rPr>
        <w:annotationRef/>
      </w:r>
      <w:r>
        <w:t>RDF: Bekendmaking</w:t>
      </w:r>
    </w:p>
  </w:comment>
  <w:comment w:id="1507" w:author="Nienke Jansen" w:date="2023-12-04T14:46:00Z" w:initials="NJ">
    <w:p w14:paraId="78E660D9" w14:textId="77777777" w:rsidR="00E848CE" w:rsidRDefault="00E848CE">
      <w:pPr>
        <w:pStyle w:val="Tekstopmerking"/>
      </w:pPr>
      <w:r>
        <w:rPr>
          <w:rStyle w:val="Verwijzingopmerking"/>
        </w:rPr>
        <w:annotationRef/>
      </w:r>
      <w:r>
        <w:t>RDF: Definitief besluit</w:t>
      </w:r>
    </w:p>
  </w:comment>
  <w:comment w:id="1508" w:author="Nienke Jansen" w:date="2023-12-04T14:46:00Z" w:initials="NJ">
    <w:p w14:paraId="7300BE88" w14:textId="77777777" w:rsidR="00D55628" w:rsidRDefault="00D55628">
      <w:pPr>
        <w:pStyle w:val="Tekstopmerking"/>
      </w:pPr>
      <w:r>
        <w:rPr>
          <w:rStyle w:val="Verwijzingopmerking"/>
        </w:rPr>
        <w:annotationRef/>
      </w:r>
      <w:r>
        <w:t>RDF: Inwerkingtreden</w:t>
      </w:r>
    </w:p>
  </w:comment>
  <w:comment w:id="1514" w:author="Nienke Jansen" w:date="2023-12-04T14:47:00Z" w:initials="NJ">
    <w:p w14:paraId="0978CFB0" w14:textId="77777777" w:rsidR="00BE7584" w:rsidRDefault="00BE7584">
      <w:pPr>
        <w:pStyle w:val="Tekstopmerking"/>
      </w:pPr>
      <w:r>
        <w:rPr>
          <w:rStyle w:val="Verwijzingopmerking"/>
        </w:rPr>
        <w:annotationRef/>
      </w:r>
      <w:r>
        <w:t>RDF: Besluitmetadata</w:t>
      </w:r>
    </w:p>
  </w:comment>
  <w:comment w:id="1516" w:author="Nienke Jansen" w:date="2023-12-04T14:47:00Z" w:initials="NJ">
    <w:p w14:paraId="6118DC97" w14:textId="77777777" w:rsidR="00B01C32" w:rsidRDefault="00B01C32">
      <w:pPr>
        <w:pStyle w:val="Tekstopmerking"/>
      </w:pPr>
      <w:r>
        <w:rPr>
          <w:rStyle w:val="Verwijzingopmerking"/>
        </w:rPr>
        <w:annotationRef/>
      </w:r>
      <w:r>
        <w:t>RDF: Regelingmetadata</w:t>
      </w:r>
    </w:p>
  </w:comment>
  <w:comment w:id="1519" w:author="Nienke Jansen" w:date="2023-12-04T14:48:00Z" w:initials="NJ">
    <w:p w14:paraId="307C377A" w14:textId="77777777" w:rsidR="00B01C32" w:rsidRDefault="00B01C32">
      <w:pPr>
        <w:pStyle w:val="Tekstopmerking"/>
      </w:pPr>
      <w:r>
        <w:rPr>
          <w:rStyle w:val="Verwijzingopmerking"/>
        </w:rPr>
        <w:annotationRef/>
      </w:r>
      <w:r>
        <w:t>RDF: Procdureverloop</w:t>
      </w:r>
    </w:p>
  </w:comment>
  <w:comment w:id="1520" w:author="Nienke Jansen" w:date="2023-12-04T14:48:00Z" w:initials="NJ">
    <w:p w14:paraId="0C08CC9C" w14:textId="77777777" w:rsidR="00B01C32" w:rsidRDefault="00B01C32">
      <w:pPr>
        <w:pStyle w:val="Tekstopmerking"/>
      </w:pPr>
      <w:r>
        <w:rPr>
          <w:rStyle w:val="Verwijzingopmerking"/>
        </w:rPr>
        <w:annotationRef/>
      </w:r>
      <w:r>
        <w:t>RDF: Procedurestappen</w:t>
      </w:r>
    </w:p>
  </w:comment>
  <w:comment w:id="1521" w:author="Nienke Jansen" w:date="2023-12-04T14:48:00Z" w:initials="NJ">
    <w:p w14:paraId="3D0428E9" w14:textId="77777777" w:rsidR="00B01C32" w:rsidRDefault="00B01C32">
      <w:pPr>
        <w:pStyle w:val="Tekstopmerking"/>
      </w:pPr>
      <w:r>
        <w:rPr>
          <w:rStyle w:val="Verwijzingopmerking"/>
        </w:rPr>
        <w:annotationRef/>
      </w:r>
      <w:r>
        <w:t>RDF: Consolidatieinformatie</w:t>
      </w:r>
    </w:p>
  </w:comment>
  <w:comment w:id="1523" w:author="Nienke Jansen" w:date="2023-12-04T14:49:00Z" w:initials="NJ">
    <w:p w14:paraId="4A59F187" w14:textId="77777777" w:rsidR="00B01C32" w:rsidRDefault="00B01C32">
      <w:pPr>
        <w:pStyle w:val="Tekstopmerking"/>
      </w:pPr>
      <w:r>
        <w:rPr>
          <w:rStyle w:val="Verwijzingopmerking"/>
        </w:rPr>
        <w:annotationRef/>
      </w:r>
      <w:r>
        <w:t>RDF: Terinzagelegging op het definitief besluit betrekking hebbende stukken</w:t>
      </w:r>
    </w:p>
  </w:comment>
  <w:comment w:id="1524" w:author="Nienke Jansen" w:date="2023-12-04T14:49:00Z" w:initials="NJ">
    <w:p w14:paraId="1054818C" w14:textId="77777777" w:rsidR="00B01C32" w:rsidRDefault="00B01C32">
      <w:pPr>
        <w:pStyle w:val="Tekstopmerking"/>
      </w:pPr>
      <w:r>
        <w:rPr>
          <w:rStyle w:val="Verwijzingopmerking"/>
        </w:rPr>
        <w:annotationRef/>
      </w:r>
      <w:r>
        <w:t>RDF: Terinzagelegging onderzoeksrapporten definitief besluti</w:t>
      </w:r>
    </w:p>
  </w:comment>
  <w:comment w:id="1527" w:author="Nienke Jansen" w:date="2023-12-04T14:49:00Z" w:initials="NJ">
    <w:p w14:paraId="68AD611F" w14:textId="77777777" w:rsidR="00B01C32" w:rsidRDefault="00B01C32">
      <w:pPr>
        <w:pStyle w:val="Tekstopmerking"/>
      </w:pPr>
      <w:r>
        <w:rPr>
          <w:rStyle w:val="Verwijzingopmerking"/>
        </w:rPr>
        <w:annotationRef/>
      </w:r>
      <w:r>
        <w:t>RDF: Kennisgeving definitief besluit programma beroep</w:t>
      </w:r>
    </w:p>
  </w:comment>
  <w:comment w:id="1528" w:author="Nienke Jansen" w:date="2023-12-04T14:50:00Z" w:initials="NJ">
    <w:p w14:paraId="18FD6125" w14:textId="77777777" w:rsidR="00E1596B" w:rsidRDefault="00E1596B">
      <w:pPr>
        <w:pStyle w:val="Tekstopmerking"/>
      </w:pPr>
      <w:r>
        <w:rPr>
          <w:rStyle w:val="Verwijzingopmerking"/>
        </w:rPr>
        <w:annotationRef/>
      </w:r>
      <w:r>
        <w:t>RDF: Kennisgevingmetadata</w:t>
      </w:r>
    </w:p>
  </w:comment>
  <w:comment w:id="1530" w:author="Nienke Jansen" w:date="2023-12-04T14:50:00Z" w:initials="NJ">
    <w:p w14:paraId="5F2E9437" w14:textId="77777777" w:rsidR="00825389" w:rsidRDefault="00825389">
      <w:pPr>
        <w:pStyle w:val="Tekstopmerking"/>
      </w:pPr>
      <w:r>
        <w:rPr>
          <w:rStyle w:val="Verwijzingopmerking"/>
        </w:rPr>
        <w:annotationRef/>
      </w:r>
      <w:r>
        <w:t>RDF: Procedureverloop</w:t>
      </w:r>
    </w:p>
  </w:comment>
  <w:comment w:id="1531" w:author="Nienke Jansen" w:date="2023-12-04T14:50:00Z" w:initials="NJ">
    <w:p w14:paraId="351CB1E5" w14:textId="77777777" w:rsidR="00491DCB" w:rsidRDefault="00491DCB">
      <w:pPr>
        <w:pStyle w:val="Tekstopmerking"/>
      </w:pPr>
      <w:r>
        <w:rPr>
          <w:rStyle w:val="Verwijzingopmerking"/>
        </w:rPr>
        <w:annotationRef/>
      </w:r>
      <w:r>
        <w:t>RDF: Procedurestappen</w:t>
      </w:r>
    </w:p>
  </w:comment>
  <w:comment w:id="1532" w:author="Nienke Jansen" w:date="2023-12-04T14:51:00Z" w:initials="NJ">
    <w:p w14:paraId="6F5D989D" w14:textId="77777777" w:rsidR="00491DCB" w:rsidRDefault="00491DCB">
      <w:pPr>
        <w:pStyle w:val="Tekstopmerking"/>
      </w:pPr>
      <w:r>
        <w:rPr>
          <w:rStyle w:val="Verwijzingopmerking"/>
        </w:rPr>
        <w:annotationRef/>
      </w:r>
      <w:r>
        <w:t>RDF: Einde beroepstermijn</w:t>
      </w:r>
    </w:p>
  </w:comment>
  <w:comment w:id="1535" w:author="Nienke Jansen" w:date="2023-12-04T14:51:00Z" w:initials="NJ">
    <w:p w14:paraId="222C698E" w14:textId="77777777" w:rsidR="00AD7877" w:rsidRDefault="00AD7877">
      <w:pPr>
        <w:pStyle w:val="Tekstopmerking"/>
      </w:pPr>
      <w:r>
        <w:rPr>
          <w:rStyle w:val="Verwijzingopmerking"/>
        </w:rPr>
        <w:annotationRef/>
      </w:r>
      <w:r>
        <w:t>RDF: Kennisgeving terinzagelegging op de zaak betrekking hebbende stukken programma geen beroep</w:t>
      </w:r>
    </w:p>
  </w:comment>
  <w:comment w:id="1539" w:author="Nienke Jansen" w:date="2023-12-04T14:52:00Z" w:initials="NJ">
    <w:p w14:paraId="74E0D99C" w14:textId="77777777" w:rsidR="002A782D" w:rsidRDefault="002A782D">
      <w:pPr>
        <w:pStyle w:val="Tekstopmerking"/>
      </w:pPr>
      <w:r>
        <w:rPr>
          <w:rStyle w:val="Verwijzingopmerking"/>
        </w:rPr>
        <w:annotationRef/>
      </w:r>
      <w:r>
        <w:t>RDF: Beroepsfase</w:t>
      </w:r>
    </w:p>
  </w:comment>
  <w:comment w:id="1546" w:author="Nienke Jansen" w:date="2023-12-04T14:54:00Z" w:initials="NJ">
    <w:p w14:paraId="7EC60828" w14:textId="77777777" w:rsidR="007A4BA0" w:rsidRDefault="007A4BA0">
      <w:pPr>
        <w:pStyle w:val="Tekstopmerking"/>
      </w:pPr>
      <w:r>
        <w:rPr>
          <w:rStyle w:val="Verwijzingopmerking"/>
        </w:rPr>
        <w:annotationRef/>
      </w:r>
      <w:r>
        <w:t>RDF: Informatie doorgeven over status besluit na vaststelling</w:t>
      </w:r>
    </w:p>
  </w:comment>
  <w:comment w:id="1547" w:author="Nienke Jansen" w:date="2023-12-04T14:54:00Z" w:initials="NJ">
    <w:p w14:paraId="05BE561B" w14:textId="77777777" w:rsidR="00720745" w:rsidRDefault="00720745">
      <w:pPr>
        <w:pStyle w:val="Tekstopmerking"/>
      </w:pPr>
      <w:r>
        <w:rPr>
          <w:rStyle w:val="Verwijzingopmerking"/>
        </w:rPr>
        <w:annotationRef/>
      </w:r>
      <w:r>
        <w:t>RDF: Informatie doorgeven over status besluit beroepsfase</w:t>
      </w:r>
    </w:p>
  </w:comment>
  <w:comment w:id="1548" w:author="Nienke Jansen" w:date="2023-12-04T14:55:00Z" w:initials="NJ">
    <w:p w14:paraId="3EBC0176" w14:textId="77777777" w:rsidR="008E0EBE" w:rsidRDefault="008E0EBE">
      <w:pPr>
        <w:pStyle w:val="Tekstopmerking"/>
      </w:pPr>
      <w:r>
        <w:rPr>
          <w:rStyle w:val="Verwijzingopmerking"/>
        </w:rPr>
        <w:annotationRef/>
      </w:r>
      <w:r>
        <w:t>RDF: Mededeling uitspraak beroep</w:t>
      </w:r>
    </w:p>
  </w:comment>
  <w:comment w:id="1549" w:author="Nienke Jansen" w:date="2023-12-04T14:55:00Z" w:initials="NJ">
    <w:p w14:paraId="58E901CA" w14:textId="77777777" w:rsidR="00A774F3" w:rsidRDefault="00A774F3">
      <w:pPr>
        <w:pStyle w:val="Tekstopmerking"/>
      </w:pPr>
      <w:r>
        <w:rPr>
          <w:rStyle w:val="Verwijzingopmerking"/>
        </w:rPr>
        <w:annotationRef/>
      </w:r>
      <w:r>
        <w:t>RDF: Verwerken uitspraak in programma</w:t>
      </w:r>
    </w:p>
  </w:comment>
  <w:comment w:id="1551" w:author="Nienke Jansen" w:date="2023-12-04T14:55:00Z" w:initials="NJ">
    <w:p w14:paraId="18E93B2F" w14:textId="77777777" w:rsidR="00E14C30" w:rsidRDefault="00E14C30">
      <w:pPr>
        <w:pStyle w:val="Tekstopmerking"/>
      </w:pPr>
      <w:r>
        <w:rPr>
          <w:rStyle w:val="Verwijzingopmerking"/>
        </w:rPr>
        <w:annotationRef/>
      </w:r>
      <w:r>
        <w:t>RDF: Beroepstermijn</w:t>
      </w:r>
    </w:p>
  </w:comment>
  <w:comment w:id="1559" w:author="Nienke Jansen" w:date="2023-12-04T14:57:00Z" w:initials="NJ">
    <w:p w14:paraId="1828D6F0" w14:textId="77777777" w:rsidR="0005236F" w:rsidRDefault="0005236F">
      <w:pPr>
        <w:pStyle w:val="Tekstopmerking"/>
      </w:pPr>
      <w:r>
        <w:rPr>
          <w:rStyle w:val="Verwijzingopmerking"/>
        </w:rPr>
        <w:annotationRef/>
      </w:r>
      <w:r>
        <w:t>RDF: Mededeling uitspraak bestuursrechter over programma</w:t>
      </w:r>
    </w:p>
  </w:comment>
  <w:comment w:id="1560" w:author="Nienke Jansen" w:date="2023-12-04T14:58:00Z" w:initials="NJ">
    <w:p w14:paraId="516C8CCE" w14:textId="77777777" w:rsidR="008A6AF7" w:rsidRDefault="008A6AF7">
      <w:pPr>
        <w:pStyle w:val="Tekstopmerking"/>
      </w:pPr>
      <w:r>
        <w:rPr>
          <w:rStyle w:val="Verwijzingopmerking"/>
        </w:rPr>
        <w:annotationRef/>
      </w:r>
      <w:r>
        <w:t>RDF: Mededeling uitspraak beroep programma</w:t>
      </w:r>
    </w:p>
  </w:comment>
  <w:comment w:id="1561" w:author="Nienke Jansen" w:date="2023-12-04T14:58:00Z" w:initials="NJ">
    <w:p w14:paraId="089194A8" w14:textId="77777777" w:rsidR="0039710B" w:rsidRDefault="0039710B">
      <w:pPr>
        <w:pStyle w:val="Tekstopmerking"/>
      </w:pPr>
      <w:r>
        <w:rPr>
          <w:rStyle w:val="Verwijzingopmerking"/>
        </w:rPr>
        <w:annotationRef/>
      </w:r>
      <w:r>
        <w:t>RDF: Verwerken uitspraak beroep in programma</w:t>
      </w:r>
    </w:p>
  </w:comment>
  <w:comment w:id="1563" w:author="Nienke Jansen" w:date="2023-12-04T14:59:00Z" w:initials="NJ">
    <w:p w14:paraId="0913467E" w14:textId="77777777" w:rsidR="00CF70B1" w:rsidRDefault="00CF70B1">
      <w:pPr>
        <w:pStyle w:val="Tekstopmerking"/>
      </w:pPr>
      <w:r>
        <w:rPr>
          <w:rStyle w:val="Verwijzingopmerking"/>
        </w:rPr>
        <w:annotationRef/>
      </w:r>
      <w:r>
        <w:t>RDF: Mededeling vernietiging programma</w:t>
      </w:r>
    </w:p>
  </w:comment>
  <w:comment w:id="1566" w:author="Nienke Jansen" w:date="2023-12-04T15:05:00Z" w:initials="NJ">
    <w:p w14:paraId="26858F88" w14:textId="77777777" w:rsidR="00B4453F" w:rsidRDefault="00B4453F">
      <w:pPr>
        <w:pStyle w:val="Tekstopmerking"/>
      </w:pPr>
      <w:r>
        <w:rPr>
          <w:rStyle w:val="Verwijzingopmerking"/>
        </w:rPr>
        <w:annotationRef/>
      </w:r>
      <w:r>
        <w:t>RDF: Beperken vindbaarheid na realisering programma</w:t>
      </w:r>
    </w:p>
  </w:comment>
  <w:comment w:id="1567" w:author="Nienke Jansen" w:date="2023-12-04T15:06:00Z" w:initials="NJ">
    <w:p w14:paraId="037D37B4" w14:textId="77777777" w:rsidR="003C6874" w:rsidRDefault="003C6874">
      <w:pPr>
        <w:pStyle w:val="Tekstopmerking"/>
      </w:pPr>
      <w:r>
        <w:rPr>
          <w:rStyle w:val="Verwijzingopmerking"/>
        </w:rPr>
        <w:annotationRef/>
      </w:r>
      <w:r>
        <w:t>RDF: Beperken vindbaarheid als programma uitgewerkt is</w:t>
      </w:r>
    </w:p>
  </w:comment>
  <w:comment w:id="1570" w:author="Nienke Jansen" w:date="2023-12-04T15:06:00Z" w:initials="NJ">
    <w:p w14:paraId="2DDFB85C" w14:textId="77777777" w:rsidR="003C6874" w:rsidRDefault="003C6874">
      <w:pPr>
        <w:pStyle w:val="Tekstopmerking"/>
      </w:pPr>
      <w:r>
        <w:rPr>
          <w:rStyle w:val="Verwijzingopmerking"/>
        </w:rPr>
        <w:annotationRef/>
      </w:r>
      <w:r>
        <w:t>RDF: Procedure instructie TPOD-standaard</w:t>
      </w:r>
    </w:p>
  </w:comment>
  <w:comment w:id="1578" w:author="Nienke Jansen" w:date="2023-12-04T15:07:00Z" w:initials="NJ">
    <w:p w14:paraId="5EEB5AA9" w14:textId="77777777" w:rsidR="00810870" w:rsidRDefault="00810870">
      <w:pPr>
        <w:pStyle w:val="Tekstopmerking"/>
      </w:pPr>
      <w:r>
        <w:rPr>
          <w:rStyle w:val="Verwijzingopmerking"/>
        </w:rPr>
        <w:annotationRef/>
      </w:r>
      <w:r>
        <w:t>RDF: Vaststellingsfase</w:t>
      </w:r>
    </w:p>
  </w:comment>
  <w:comment w:id="1579" w:author="Nienke Jansen" w:date="2023-12-04T15:07:00Z" w:initials="NJ">
    <w:p w14:paraId="0065DC99" w14:textId="77777777" w:rsidR="005A6376" w:rsidRDefault="005A6376">
      <w:pPr>
        <w:pStyle w:val="Tekstopmerking"/>
      </w:pPr>
      <w:r>
        <w:rPr>
          <w:rStyle w:val="Verwijzingopmerking"/>
        </w:rPr>
        <w:annotationRef/>
      </w:r>
      <w:r>
        <w:t>RDF: Bekendmaking</w:t>
      </w:r>
    </w:p>
  </w:comment>
  <w:comment w:id="1580" w:author="Nienke Jansen" w:date="2023-12-04T15:09:00Z" w:initials="NJ">
    <w:p w14:paraId="202427EA" w14:textId="77777777" w:rsidR="00127DE5" w:rsidRDefault="00127DE5">
      <w:pPr>
        <w:pStyle w:val="Tekstopmerking"/>
      </w:pPr>
      <w:r>
        <w:rPr>
          <w:rStyle w:val="Verwijzingopmerking"/>
        </w:rPr>
        <w:annotationRef/>
      </w:r>
      <w:r>
        <w:t>RDF: Definitief besluit</w:t>
      </w:r>
    </w:p>
  </w:comment>
  <w:comment w:id="1581" w:author="Nienke Jansen" w:date="2023-12-04T15:10:00Z" w:initials="NJ">
    <w:p w14:paraId="776667AF" w14:textId="77777777" w:rsidR="00B92B0B" w:rsidRDefault="00B92B0B">
      <w:pPr>
        <w:pStyle w:val="Tekstopmerking"/>
      </w:pPr>
      <w:r>
        <w:rPr>
          <w:rStyle w:val="Verwijzingopmerking"/>
        </w:rPr>
        <w:annotationRef/>
      </w:r>
      <w:r>
        <w:t>RDF: Inwerkingtreden</w:t>
      </w:r>
    </w:p>
  </w:comment>
  <w:comment w:id="1585" w:author="Nienke Jansen" w:date="2023-12-04T15:10:00Z" w:initials="NJ">
    <w:p w14:paraId="0FB8535E" w14:textId="77777777" w:rsidR="00711C5B" w:rsidRDefault="00711C5B">
      <w:pPr>
        <w:pStyle w:val="Tekstopmerking"/>
      </w:pPr>
      <w:r>
        <w:rPr>
          <w:rStyle w:val="Verwijzingopmerking"/>
        </w:rPr>
        <w:annotationRef/>
      </w:r>
      <w:r>
        <w:t>RDF: Besluitmetadata</w:t>
      </w:r>
    </w:p>
  </w:comment>
  <w:comment w:id="1587" w:author="Nienke Jansen" w:date="2023-12-04T15:10:00Z" w:initials="NJ">
    <w:p w14:paraId="336E2F7F" w14:textId="77777777" w:rsidR="00711C5B" w:rsidRDefault="00711C5B">
      <w:pPr>
        <w:pStyle w:val="Tekstopmerking"/>
      </w:pPr>
      <w:r>
        <w:rPr>
          <w:rStyle w:val="Verwijzingopmerking"/>
        </w:rPr>
        <w:annotationRef/>
      </w:r>
      <w:r>
        <w:t>RDF: Regelingmetadata</w:t>
      </w:r>
    </w:p>
  </w:comment>
  <w:comment w:id="1590" w:author="Nienke Jansen" w:date="2023-12-04T15:11:00Z" w:initials="NJ">
    <w:p w14:paraId="28016D9E" w14:textId="77777777" w:rsidR="00711C5B" w:rsidRDefault="00711C5B">
      <w:pPr>
        <w:pStyle w:val="Tekstopmerking"/>
      </w:pPr>
      <w:r>
        <w:rPr>
          <w:rStyle w:val="Verwijzingopmerking"/>
        </w:rPr>
        <w:annotationRef/>
      </w:r>
      <w:r>
        <w:t>RDF: Procedureverloop</w:t>
      </w:r>
    </w:p>
  </w:comment>
  <w:comment w:id="1591" w:author="Nienke Jansen" w:date="2023-12-04T15:11:00Z" w:initials="NJ">
    <w:p w14:paraId="6BA58810" w14:textId="77777777" w:rsidR="00711C5B" w:rsidRDefault="00711C5B">
      <w:pPr>
        <w:pStyle w:val="Tekstopmerking"/>
      </w:pPr>
      <w:r>
        <w:rPr>
          <w:rStyle w:val="Verwijzingopmerking"/>
        </w:rPr>
        <w:annotationRef/>
      </w:r>
      <w:r>
        <w:t>RDF: Procedurestappen</w:t>
      </w:r>
    </w:p>
  </w:comment>
  <w:comment w:id="1592" w:author="Nienke Jansen" w:date="2023-12-04T15:11:00Z" w:initials="NJ">
    <w:p w14:paraId="41715513" w14:textId="77777777" w:rsidR="00711C5B" w:rsidRDefault="00711C5B">
      <w:pPr>
        <w:pStyle w:val="Tekstopmerking"/>
      </w:pPr>
      <w:r>
        <w:rPr>
          <w:rStyle w:val="Verwijzingopmerking"/>
        </w:rPr>
        <w:annotationRef/>
      </w:r>
      <w:r>
        <w:t>RDF: Consolidatieinformatie</w:t>
      </w:r>
    </w:p>
  </w:comment>
  <w:comment w:id="1595" w:author="Nienke Jansen" w:date="2023-12-04T15:14:00Z" w:initials="NJ">
    <w:p w14:paraId="28C1D266" w14:textId="77777777" w:rsidR="007C7968" w:rsidRDefault="007C7968">
      <w:pPr>
        <w:pStyle w:val="Tekstopmerking"/>
      </w:pPr>
      <w:r>
        <w:rPr>
          <w:rStyle w:val="Verwijzingopmerking"/>
        </w:rPr>
        <w:annotationRef/>
      </w:r>
      <w:r>
        <w:t>RDF: Kennisgeving definitief besluit</w:t>
      </w:r>
    </w:p>
  </w:comment>
  <w:comment w:id="1596" w:author="Nienke Jansen" w:date="2023-12-04T15:14:00Z" w:initials="NJ">
    <w:p w14:paraId="0E1F2083" w14:textId="77777777" w:rsidR="007C7968" w:rsidRDefault="007C7968">
      <w:pPr>
        <w:pStyle w:val="Tekstopmerking"/>
      </w:pPr>
      <w:r>
        <w:rPr>
          <w:rStyle w:val="Verwijzingopmerking"/>
        </w:rPr>
        <w:annotationRef/>
      </w:r>
      <w:r>
        <w:t>RDF: Kennisgeving vaststelling</w:t>
      </w:r>
    </w:p>
  </w:comment>
  <w:comment w:id="1597" w:author="Nienke Jansen" w:date="2023-12-04T15:14:00Z" w:initials="NJ">
    <w:p w14:paraId="5DCFB09C" w14:textId="77777777" w:rsidR="007C7968" w:rsidRDefault="007C7968">
      <w:pPr>
        <w:pStyle w:val="Tekstopmerking"/>
      </w:pPr>
      <w:r>
        <w:rPr>
          <w:rStyle w:val="Verwijzingopmerking"/>
        </w:rPr>
        <w:annotationRef/>
      </w:r>
      <w:r>
        <w:t>RDF: Kennisgeving beroepstermijn</w:t>
      </w:r>
    </w:p>
  </w:comment>
  <w:comment w:id="1598" w:author="Nienke Jansen" w:date="2023-12-04T15:14:00Z" w:initials="NJ">
    <w:p w14:paraId="6A1F5421" w14:textId="77777777" w:rsidR="007C7968" w:rsidRDefault="007C7968">
      <w:pPr>
        <w:pStyle w:val="Tekstopmerking"/>
      </w:pPr>
      <w:r>
        <w:rPr>
          <w:rStyle w:val="Verwijzingopmerking"/>
        </w:rPr>
        <w:annotationRef/>
      </w:r>
      <w:r>
        <w:t>RDF: Kennisgeving inwerkingtreden</w:t>
      </w:r>
    </w:p>
  </w:comment>
  <w:comment w:id="1599" w:author="Nienke Jansen" w:date="2023-12-04T15:14:00Z" w:initials="NJ">
    <w:p w14:paraId="550031D0" w14:textId="77777777" w:rsidR="007C7968" w:rsidRDefault="007C7968">
      <w:pPr>
        <w:pStyle w:val="Tekstopmerking"/>
      </w:pPr>
      <w:r>
        <w:rPr>
          <w:rStyle w:val="Verwijzingopmerking"/>
        </w:rPr>
        <w:annotationRef/>
      </w:r>
      <w:r>
        <w:t>RDF: Kennisgevingmetadata</w:t>
      </w:r>
    </w:p>
  </w:comment>
  <w:comment w:id="1600" w:author="Nienke Jansen" w:date="2023-12-04T15:15:00Z" w:initials="NJ">
    <w:p w14:paraId="2A44E223" w14:textId="77777777" w:rsidR="007C7968" w:rsidRDefault="007C7968">
      <w:pPr>
        <w:pStyle w:val="Tekstopmerking"/>
      </w:pPr>
      <w:r>
        <w:rPr>
          <w:rStyle w:val="Verwijzingopmerking"/>
        </w:rPr>
        <w:annotationRef/>
      </w:r>
      <w:r>
        <w:t>RDF: Procedureverloop</w:t>
      </w:r>
    </w:p>
  </w:comment>
  <w:comment w:id="1601" w:author="Nienke Jansen" w:date="2023-12-04T15:15:00Z" w:initials="NJ">
    <w:p w14:paraId="55FDE220" w14:textId="77777777" w:rsidR="007C7968" w:rsidRDefault="007C7968">
      <w:pPr>
        <w:pStyle w:val="Tekstopmerking"/>
      </w:pPr>
      <w:r>
        <w:rPr>
          <w:rStyle w:val="Verwijzingopmerking"/>
        </w:rPr>
        <w:annotationRef/>
      </w:r>
      <w:r>
        <w:t>RDF: Procedurestappen</w:t>
      </w:r>
    </w:p>
  </w:comment>
  <w:comment w:id="1602" w:author="Nienke Jansen" w:date="2023-12-04T15:15:00Z" w:initials="NJ">
    <w:p w14:paraId="1AEB92F9" w14:textId="77777777" w:rsidR="007C7968" w:rsidRDefault="007C7968">
      <w:pPr>
        <w:pStyle w:val="Tekstopmerking"/>
      </w:pPr>
      <w:r>
        <w:rPr>
          <w:rStyle w:val="Verwijzingopmerking"/>
        </w:rPr>
        <w:annotationRef/>
      </w:r>
      <w:r>
        <w:t>RDF: Einde beroepstermijn</w:t>
      </w:r>
    </w:p>
  </w:comment>
  <w:comment w:id="1604" w:author="Nienke Jansen" w:date="2023-12-04T15:16:00Z" w:initials="NJ">
    <w:p w14:paraId="4525841B" w14:textId="77777777" w:rsidR="0051470C" w:rsidRDefault="0051470C">
      <w:pPr>
        <w:pStyle w:val="Tekstopmerking"/>
      </w:pPr>
      <w:r>
        <w:rPr>
          <w:rStyle w:val="Verwijzingopmerking"/>
        </w:rPr>
        <w:annotationRef/>
      </w:r>
      <w:r>
        <w:t>RDF: Beperken vindbaarheid instructie na uitvoering</w:t>
      </w:r>
    </w:p>
  </w:comment>
  <w:comment w:id="1605" w:author="Nienke Jansen" w:date="2023-12-04T15:18:00Z" w:initials="NJ">
    <w:p w14:paraId="4B5D7A54" w14:textId="77777777" w:rsidR="00F43DEC" w:rsidRDefault="00F43DEC">
      <w:pPr>
        <w:pStyle w:val="Tekstopmerking"/>
      </w:pPr>
      <w:r>
        <w:rPr>
          <w:rStyle w:val="Verwijzingopmerking"/>
        </w:rPr>
        <w:annotationRef/>
      </w:r>
      <w:r>
        <w:t>RDF: Beperken vindbaarheid instructie als instructie is opgevolgd</w:t>
      </w:r>
    </w:p>
  </w:comment>
  <w:comment w:id="1607" w:author="Nienke Jansen" w:date="2023-12-04T15:18:00Z" w:initials="NJ">
    <w:p w14:paraId="7D76344A" w14:textId="77777777" w:rsidR="000E6DC5" w:rsidRDefault="000E6DC5">
      <w:pPr>
        <w:pStyle w:val="Tekstopmerking"/>
      </w:pPr>
      <w:r>
        <w:rPr>
          <w:rStyle w:val="Verwijzingopmerking"/>
        </w:rPr>
        <w:annotationRef/>
      </w:r>
      <w:r>
        <w:t>RDF: Procedure Natura 2000-besluiten TPOD-standaard</w:t>
      </w:r>
    </w:p>
  </w:comment>
  <w:comment w:id="1608" w:author="Nienke Jansen" w:date="2023-12-04T15:19:00Z" w:initials="NJ">
    <w:p w14:paraId="688060E1" w14:textId="77777777" w:rsidR="00961D15" w:rsidRDefault="00961D15" w:rsidP="0071676F">
      <w:pPr>
        <w:pStyle w:val="Tekstopmerking"/>
      </w:pPr>
      <w:r>
        <w:rPr>
          <w:rStyle w:val="Verwijzingopmerking"/>
        </w:rPr>
        <w:annotationRef/>
      </w:r>
      <w:r>
        <w:t>RDF: Procedure aanwijzingsbesluit Natura 2000 TPOD-standaard</w:t>
      </w:r>
    </w:p>
  </w:comment>
  <w:comment w:id="1609" w:author="Nienke Jansen" w:date="2023-12-04T15:19:00Z" w:initials="NJ">
    <w:p w14:paraId="3847DA9F" w14:textId="77777777" w:rsidR="00743883" w:rsidRDefault="00743883">
      <w:pPr>
        <w:pStyle w:val="Tekstopmerking"/>
      </w:pPr>
      <w:r>
        <w:rPr>
          <w:rStyle w:val="Verwijzingopmerking"/>
        </w:rPr>
        <w:annotationRef/>
      </w:r>
      <w:r>
        <w:t>RDF: Procdure toegangsbeperkingsbesluit Natura 2000 TPOD-standaard</w:t>
      </w:r>
    </w:p>
  </w:comment>
  <w:comment w:id="1615" w:author="Nienke Jansen" w:date="2023-12-04T15:20:00Z" w:initials="NJ">
    <w:p w14:paraId="683AC62D" w14:textId="77777777" w:rsidR="005B4E9A" w:rsidRDefault="005B4E9A">
      <w:pPr>
        <w:pStyle w:val="Tekstopmerking"/>
      </w:pPr>
      <w:r>
        <w:rPr>
          <w:rStyle w:val="Verwijzingopmerking"/>
        </w:rPr>
        <w:annotationRef/>
      </w:r>
      <w:r>
        <w:t>RDF: Ontwerpbesluit</w:t>
      </w:r>
    </w:p>
  </w:comment>
  <w:comment w:id="1620" w:author="Nienke Jansen" w:date="2023-12-04T15:20:00Z" w:initials="NJ">
    <w:p w14:paraId="6D53CB95" w14:textId="77777777" w:rsidR="005B4E9A" w:rsidRDefault="005B4E9A">
      <w:pPr>
        <w:pStyle w:val="Tekstopmerking"/>
      </w:pPr>
      <w:r>
        <w:rPr>
          <w:rStyle w:val="Verwijzingopmerking"/>
        </w:rPr>
        <w:annotationRef/>
      </w:r>
      <w:r>
        <w:t>RDF: Besluitmetadata</w:t>
      </w:r>
    </w:p>
  </w:comment>
  <w:comment w:id="1623" w:author="Nienke Jansen" w:date="2023-12-04T15:20:00Z" w:initials="NJ">
    <w:p w14:paraId="729E56D5" w14:textId="77777777" w:rsidR="005B4E9A" w:rsidRDefault="005B4E9A">
      <w:pPr>
        <w:pStyle w:val="Tekstopmerking"/>
      </w:pPr>
      <w:r>
        <w:rPr>
          <w:rStyle w:val="Verwijzingopmerking"/>
        </w:rPr>
        <w:annotationRef/>
      </w:r>
      <w:r>
        <w:t>RDF: Regelingmetadata</w:t>
      </w:r>
    </w:p>
  </w:comment>
  <w:comment w:id="1626" w:author="Nienke Jansen" w:date="2023-12-04T15:20:00Z" w:initials="NJ">
    <w:p w14:paraId="39E0D0BD" w14:textId="77777777" w:rsidR="005B4E9A" w:rsidRDefault="005B4E9A">
      <w:pPr>
        <w:pStyle w:val="Tekstopmerking"/>
      </w:pPr>
      <w:r>
        <w:rPr>
          <w:rStyle w:val="Verwijzingopmerking"/>
        </w:rPr>
        <w:annotationRef/>
      </w:r>
      <w:r>
        <w:t>RDF: Procedureverloop</w:t>
      </w:r>
    </w:p>
  </w:comment>
  <w:comment w:id="1627" w:author="Nienke Jansen" w:date="2023-12-04T15:20:00Z" w:initials="NJ">
    <w:p w14:paraId="4610D7C3" w14:textId="77777777" w:rsidR="005B4E9A" w:rsidRDefault="005B4E9A">
      <w:pPr>
        <w:pStyle w:val="Tekstopmerking"/>
      </w:pPr>
      <w:r>
        <w:rPr>
          <w:rStyle w:val="Verwijzingopmerking"/>
        </w:rPr>
        <w:annotationRef/>
      </w:r>
      <w:r>
        <w:t>RDF: Procedurestappen</w:t>
      </w:r>
    </w:p>
  </w:comment>
  <w:comment w:id="1628" w:author="Nienke Jansen" w:date="2023-12-04T15:21:00Z" w:initials="NJ">
    <w:p w14:paraId="749A275C" w14:textId="77777777" w:rsidR="005B4E9A" w:rsidRDefault="005B4E9A">
      <w:pPr>
        <w:pStyle w:val="Tekstopmerking"/>
      </w:pPr>
      <w:r>
        <w:rPr>
          <w:rStyle w:val="Verwijzingopmerking"/>
        </w:rPr>
        <w:annotationRef/>
      </w:r>
      <w:r>
        <w:t>RDF: Consolidatieinformatie</w:t>
      </w:r>
    </w:p>
  </w:comment>
  <w:comment w:id="1631" w:author="Nienke Jansen" w:date="2023-12-04T15:22:00Z" w:initials="NJ">
    <w:p w14:paraId="7677F016" w14:textId="77777777" w:rsidR="004739F7" w:rsidRDefault="004739F7">
      <w:pPr>
        <w:pStyle w:val="Tekstopmerking"/>
      </w:pPr>
      <w:r>
        <w:rPr>
          <w:rStyle w:val="Verwijzingopmerking"/>
        </w:rPr>
        <w:annotationRef/>
      </w:r>
      <w:r>
        <w:t>RDF: Kennisgeving ontwerpbesluit</w:t>
      </w:r>
    </w:p>
  </w:comment>
  <w:comment w:id="1632" w:author="Nienke Jansen" w:date="2023-12-04T15:22:00Z" w:initials="NJ">
    <w:p w14:paraId="7B8F9FFC" w14:textId="77777777" w:rsidR="004739F7" w:rsidRDefault="004739F7">
      <w:pPr>
        <w:pStyle w:val="Tekstopmerking"/>
      </w:pPr>
      <w:r>
        <w:rPr>
          <w:rStyle w:val="Verwijzingopmerking"/>
        </w:rPr>
        <w:annotationRef/>
      </w:r>
      <w:r>
        <w:t>RDF: Kennisgevingmetadata</w:t>
      </w:r>
    </w:p>
  </w:comment>
  <w:comment w:id="1633" w:author="Nienke Jansen" w:date="2023-12-04T15:23:00Z" w:initials="NJ">
    <w:p w14:paraId="0CDA6AA5" w14:textId="77777777" w:rsidR="004739F7" w:rsidRDefault="004739F7">
      <w:pPr>
        <w:pStyle w:val="Tekstopmerking"/>
      </w:pPr>
      <w:r>
        <w:rPr>
          <w:rStyle w:val="Verwijzingopmerking"/>
        </w:rPr>
        <w:annotationRef/>
      </w:r>
      <w:r>
        <w:t>RDF: Procedureverloop</w:t>
      </w:r>
    </w:p>
  </w:comment>
  <w:comment w:id="1634" w:author="Nienke Jansen" w:date="2023-12-04T15:23:00Z" w:initials="NJ">
    <w:p w14:paraId="4DB674F2" w14:textId="77777777" w:rsidR="004739F7" w:rsidRDefault="004739F7">
      <w:pPr>
        <w:pStyle w:val="Tekstopmerking"/>
      </w:pPr>
      <w:r>
        <w:rPr>
          <w:rStyle w:val="Verwijzingopmerking"/>
        </w:rPr>
        <w:annotationRef/>
      </w:r>
      <w:r>
        <w:t>RDF: Procedurestappen</w:t>
      </w:r>
    </w:p>
  </w:comment>
  <w:comment w:id="1635" w:author="Nienke Jansen" w:date="2023-12-04T15:23:00Z" w:initials="NJ">
    <w:p w14:paraId="606A48EE" w14:textId="77777777" w:rsidR="00A95E49" w:rsidRDefault="00A95E49">
      <w:pPr>
        <w:pStyle w:val="Tekstopmerking"/>
      </w:pPr>
      <w:r>
        <w:rPr>
          <w:rStyle w:val="Verwijzingopmerking"/>
        </w:rPr>
        <w:annotationRef/>
      </w:r>
      <w:r>
        <w:t>RDF: Begin terinzagelegging</w:t>
      </w:r>
    </w:p>
  </w:comment>
  <w:comment w:id="1636" w:author="Nienke Jansen" w:date="2023-12-04T15:23:00Z" w:initials="NJ">
    <w:p w14:paraId="5378C58A" w14:textId="77777777" w:rsidR="009E53D8" w:rsidRDefault="009E53D8">
      <w:pPr>
        <w:pStyle w:val="Tekstopmerking"/>
      </w:pPr>
      <w:r>
        <w:rPr>
          <w:rStyle w:val="Verwijzingopmerking"/>
        </w:rPr>
        <w:annotationRef/>
      </w:r>
      <w:r>
        <w:t>RDF: Einde terinzagelegging</w:t>
      </w:r>
    </w:p>
  </w:comment>
  <w:comment w:id="1639" w:author="Nienke Jansen" w:date="2023-12-04T15:24:00Z" w:initials="NJ">
    <w:p w14:paraId="2A6D5FC4" w14:textId="77777777" w:rsidR="00BF11C7" w:rsidRDefault="00BF11C7">
      <w:pPr>
        <w:pStyle w:val="Tekstopmerking"/>
      </w:pPr>
      <w:r>
        <w:rPr>
          <w:rStyle w:val="Verwijzingopmerking"/>
        </w:rPr>
        <w:annotationRef/>
      </w:r>
      <w:r>
        <w:t>RDF: Terinzageleggen op ontwerpbesluit betrekking hebbende stukken</w:t>
      </w:r>
    </w:p>
  </w:comment>
  <w:comment w:id="1640" w:author="Nienke Jansen" w:date="2023-12-04T15:24:00Z" w:initials="NJ">
    <w:p w14:paraId="60A3D586" w14:textId="77777777" w:rsidR="00BF11C7" w:rsidRDefault="00BF11C7">
      <w:pPr>
        <w:pStyle w:val="Tekstopmerking"/>
      </w:pPr>
      <w:r>
        <w:rPr>
          <w:rStyle w:val="Verwijzingopmerking"/>
        </w:rPr>
        <w:annotationRef/>
      </w:r>
      <w:r>
        <w:t>RDF: Terinzageleggen onderzoeksrapporten ontwerpbesluit</w:t>
      </w:r>
    </w:p>
  </w:comment>
  <w:comment w:id="1643" w:author="Nienke Jansen" w:date="2023-12-04T15:25:00Z" w:initials="NJ">
    <w:p w14:paraId="7C8611A2" w14:textId="77777777" w:rsidR="005F54C9" w:rsidRDefault="005F54C9">
      <w:pPr>
        <w:pStyle w:val="Tekstopmerking"/>
      </w:pPr>
      <w:r>
        <w:rPr>
          <w:rStyle w:val="Verwijzingopmerking"/>
        </w:rPr>
        <w:annotationRef/>
      </w:r>
      <w:r>
        <w:t>RDF: Vaststellingsfase</w:t>
      </w:r>
    </w:p>
  </w:comment>
  <w:comment w:id="1644" w:author="Nienke Jansen" w:date="2023-12-04T15:25:00Z" w:initials="NJ">
    <w:p w14:paraId="0B7523C6" w14:textId="77777777" w:rsidR="00A70355" w:rsidRDefault="00A70355">
      <w:pPr>
        <w:pStyle w:val="Tekstopmerking"/>
      </w:pPr>
      <w:r>
        <w:rPr>
          <w:rStyle w:val="Verwijzingopmerking"/>
        </w:rPr>
        <w:annotationRef/>
      </w:r>
      <w:r>
        <w:t>RDF: Bekendmaking</w:t>
      </w:r>
    </w:p>
  </w:comment>
  <w:comment w:id="1645" w:author="Nienke Jansen" w:date="2023-12-04T15:25:00Z" w:initials="NJ">
    <w:p w14:paraId="5974F251" w14:textId="77777777" w:rsidR="00A70355" w:rsidRDefault="00A70355">
      <w:pPr>
        <w:pStyle w:val="Tekstopmerking"/>
      </w:pPr>
      <w:r>
        <w:rPr>
          <w:rStyle w:val="Verwijzingopmerking"/>
        </w:rPr>
        <w:annotationRef/>
      </w:r>
      <w:r>
        <w:t>RDF: Definitief besluit</w:t>
      </w:r>
    </w:p>
  </w:comment>
  <w:comment w:id="1646" w:author="Nienke Jansen" w:date="2023-12-04T15:26:00Z" w:initials="NJ">
    <w:p w14:paraId="124D0127" w14:textId="77777777" w:rsidR="009066B2" w:rsidRDefault="009066B2">
      <w:pPr>
        <w:pStyle w:val="Tekstopmerking"/>
      </w:pPr>
      <w:r>
        <w:rPr>
          <w:rStyle w:val="Verwijzingopmerking"/>
        </w:rPr>
        <w:annotationRef/>
      </w:r>
      <w:r>
        <w:t>RDF: Intwerkingtreden</w:t>
      </w:r>
    </w:p>
  </w:comment>
  <w:comment w:id="1652" w:author="Nienke Jansen" w:date="2023-12-04T15:26:00Z" w:initials="NJ">
    <w:p w14:paraId="4E93A25A" w14:textId="77777777" w:rsidR="009066B2" w:rsidRDefault="009066B2">
      <w:pPr>
        <w:pStyle w:val="Tekstopmerking"/>
      </w:pPr>
      <w:r>
        <w:rPr>
          <w:rStyle w:val="Verwijzingopmerking"/>
        </w:rPr>
        <w:annotationRef/>
      </w:r>
      <w:r>
        <w:t>RDF: Besluitmetadata</w:t>
      </w:r>
    </w:p>
  </w:comment>
  <w:comment w:id="1655" w:author="Nienke Jansen" w:date="2023-12-04T15:26:00Z" w:initials="NJ">
    <w:p w14:paraId="060086DF" w14:textId="77777777" w:rsidR="00602D60" w:rsidRDefault="00602D60">
      <w:pPr>
        <w:pStyle w:val="Tekstopmerking"/>
      </w:pPr>
      <w:r>
        <w:rPr>
          <w:rStyle w:val="Verwijzingopmerking"/>
        </w:rPr>
        <w:annotationRef/>
      </w:r>
      <w:r>
        <w:t>RDF: Regelingmetadata</w:t>
      </w:r>
    </w:p>
  </w:comment>
  <w:comment w:id="1658" w:author="Nienke Jansen" w:date="2023-12-04T15:27:00Z" w:initials="NJ">
    <w:p w14:paraId="235517E0" w14:textId="77777777" w:rsidR="00602D60" w:rsidRDefault="00602D60">
      <w:pPr>
        <w:pStyle w:val="Tekstopmerking"/>
      </w:pPr>
      <w:r>
        <w:rPr>
          <w:rStyle w:val="Verwijzingopmerking"/>
        </w:rPr>
        <w:annotationRef/>
      </w:r>
      <w:r>
        <w:t>RDF: Procedureverloop</w:t>
      </w:r>
    </w:p>
  </w:comment>
  <w:comment w:id="1659" w:author="Nienke Jansen" w:date="2023-12-04T15:27:00Z" w:initials="NJ">
    <w:p w14:paraId="7D51135B" w14:textId="77777777" w:rsidR="00602D60" w:rsidRDefault="00602D60">
      <w:pPr>
        <w:pStyle w:val="Tekstopmerking"/>
      </w:pPr>
      <w:r>
        <w:rPr>
          <w:rStyle w:val="Verwijzingopmerking"/>
        </w:rPr>
        <w:annotationRef/>
      </w:r>
      <w:r>
        <w:t>RDF: Procedurestappen</w:t>
      </w:r>
    </w:p>
  </w:comment>
  <w:comment w:id="1660" w:author="Nienke Jansen" w:date="2023-12-04T15:27:00Z" w:initials="NJ">
    <w:p w14:paraId="5FD8F161" w14:textId="77777777" w:rsidR="003E0799" w:rsidRDefault="003E0799">
      <w:pPr>
        <w:pStyle w:val="Tekstopmerking"/>
      </w:pPr>
      <w:r>
        <w:rPr>
          <w:rStyle w:val="Verwijzingopmerking"/>
        </w:rPr>
        <w:annotationRef/>
      </w:r>
      <w:r>
        <w:t>RDF: Consolidatieinformatie</w:t>
      </w:r>
    </w:p>
  </w:comment>
  <w:comment w:id="1662" w:author="Nienke Jansen" w:date="2023-12-04T15:28:00Z" w:initials="NJ">
    <w:p w14:paraId="79ABA21C" w14:textId="77777777" w:rsidR="0019500E" w:rsidRDefault="0019500E">
      <w:pPr>
        <w:pStyle w:val="Tekstopmerking"/>
      </w:pPr>
      <w:r>
        <w:rPr>
          <w:rStyle w:val="Verwijzingopmerking"/>
        </w:rPr>
        <w:annotationRef/>
      </w:r>
      <w:r>
        <w:t>RDF: Kennisgeving definitief besluit</w:t>
      </w:r>
    </w:p>
  </w:comment>
  <w:comment w:id="1663" w:author="Nienke Jansen" w:date="2023-12-04T15:28:00Z" w:initials="NJ">
    <w:p w14:paraId="2FE6C39C" w14:textId="77777777" w:rsidR="001A2387" w:rsidRDefault="001A2387">
      <w:pPr>
        <w:pStyle w:val="Tekstopmerking"/>
      </w:pPr>
      <w:r>
        <w:rPr>
          <w:rStyle w:val="Verwijzingopmerking"/>
        </w:rPr>
        <w:annotationRef/>
      </w:r>
      <w:r>
        <w:t>RDF: Kennisgeving vaststelling</w:t>
      </w:r>
    </w:p>
  </w:comment>
  <w:comment w:id="1664" w:author="Nienke Jansen" w:date="2023-12-04T15:28:00Z" w:initials="NJ">
    <w:p w14:paraId="19661CA3" w14:textId="77777777" w:rsidR="001A2387" w:rsidRDefault="001A2387">
      <w:pPr>
        <w:pStyle w:val="Tekstopmerking"/>
      </w:pPr>
      <w:r>
        <w:rPr>
          <w:rStyle w:val="Verwijzingopmerking"/>
        </w:rPr>
        <w:annotationRef/>
      </w:r>
      <w:r>
        <w:t>RDF: Kennisgeving beroepestermijn</w:t>
      </w:r>
    </w:p>
  </w:comment>
  <w:comment w:id="1665" w:author="Nienke Jansen" w:date="2023-12-04T15:28:00Z" w:initials="NJ">
    <w:p w14:paraId="48B2CDC3" w14:textId="77777777" w:rsidR="00071B9F" w:rsidRDefault="00071B9F">
      <w:pPr>
        <w:pStyle w:val="Tekstopmerking"/>
      </w:pPr>
      <w:r>
        <w:rPr>
          <w:rStyle w:val="Verwijzingopmerking"/>
        </w:rPr>
        <w:annotationRef/>
      </w:r>
      <w:r>
        <w:t>RDF: Kennisgeving inwerkingtreden</w:t>
      </w:r>
    </w:p>
  </w:comment>
  <w:comment w:id="1666" w:author="Nienke Jansen" w:date="2023-12-04T15:29:00Z" w:initials="NJ">
    <w:p w14:paraId="62612783" w14:textId="77777777" w:rsidR="0087602C" w:rsidRDefault="0087602C">
      <w:pPr>
        <w:pStyle w:val="Tekstopmerking"/>
      </w:pPr>
      <w:r>
        <w:rPr>
          <w:rStyle w:val="Verwijzingopmerking"/>
        </w:rPr>
        <w:annotationRef/>
      </w:r>
      <w:r>
        <w:t>RDF: Kennisgevingmetadata</w:t>
      </w:r>
    </w:p>
  </w:comment>
  <w:comment w:id="1668" w:author="Nienke Jansen" w:date="2023-12-04T15:29:00Z" w:initials="NJ">
    <w:p w14:paraId="32E4AD4C" w14:textId="77777777" w:rsidR="0087602C" w:rsidRDefault="0087602C">
      <w:pPr>
        <w:pStyle w:val="Tekstopmerking"/>
      </w:pPr>
      <w:r>
        <w:rPr>
          <w:rStyle w:val="Verwijzingopmerking"/>
        </w:rPr>
        <w:annotationRef/>
      </w:r>
      <w:r>
        <w:t>RDF: Procedureverloop</w:t>
      </w:r>
    </w:p>
  </w:comment>
  <w:comment w:id="1669" w:author="Nienke Jansen" w:date="2023-12-04T15:29:00Z" w:initials="NJ">
    <w:p w14:paraId="28636D18" w14:textId="77777777" w:rsidR="0087602C" w:rsidRDefault="0087602C">
      <w:pPr>
        <w:pStyle w:val="Tekstopmerking"/>
      </w:pPr>
      <w:r>
        <w:rPr>
          <w:rStyle w:val="Verwijzingopmerking"/>
        </w:rPr>
        <w:annotationRef/>
      </w:r>
      <w:r>
        <w:t>RDF: Procedurestappen</w:t>
      </w:r>
    </w:p>
  </w:comment>
  <w:comment w:id="1670" w:author="Nienke Jansen" w:date="2023-12-04T15:29:00Z" w:initials="NJ">
    <w:p w14:paraId="2277C58D" w14:textId="77777777" w:rsidR="0087602C" w:rsidRDefault="0087602C">
      <w:pPr>
        <w:pStyle w:val="Tekstopmerking"/>
      </w:pPr>
      <w:r>
        <w:rPr>
          <w:rStyle w:val="Verwijzingopmerking"/>
        </w:rPr>
        <w:annotationRef/>
      </w:r>
      <w:r>
        <w:t>RDF: Einde beroepstermijn</w:t>
      </w:r>
    </w:p>
  </w:comment>
  <w:comment w:id="1672" w:author="Nienke Jansen" w:date="2023-12-04T15:30:00Z" w:initials="NJ">
    <w:p w14:paraId="4D63E4A6" w14:textId="77777777" w:rsidR="0087602C" w:rsidRDefault="0087602C">
      <w:pPr>
        <w:pStyle w:val="Tekstopmerking"/>
      </w:pPr>
      <w:r>
        <w:rPr>
          <w:rStyle w:val="Verwijzingopmerking"/>
        </w:rPr>
        <w:annotationRef/>
      </w:r>
      <w:r>
        <w:t>RDF: Terinzageleggen op het definitief besluit betrekking hebbende stukken</w:t>
      </w:r>
    </w:p>
  </w:comment>
  <w:comment w:id="1673" w:author="Nienke Jansen" w:date="2023-12-04T15:30:00Z" w:initials="NJ">
    <w:p w14:paraId="77315B39" w14:textId="77777777" w:rsidR="00744F93" w:rsidRDefault="00744F93">
      <w:pPr>
        <w:pStyle w:val="Tekstopmerking"/>
      </w:pPr>
      <w:r>
        <w:rPr>
          <w:rStyle w:val="Verwijzingopmerking"/>
        </w:rPr>
        <w:annotationRef/>
      </w:r>
      <w:r>
        <w:t>RDF: Terinzagelegging onderzoeksrapporten definitief besluit</w:t>
      </w:r>
    </w:p>
  </w:comment>
  <w:comment w:id="1676" w:author="Nienke Jansen" w:date="2023-12-04T15:30:00Z" w:initials="NJ">
    <w:p w14:paraId="4914708E" w14:textId="77777777" w:rsidR="00B34593" w:rsidRDefault="00B34593">
      <w:pPr>
        <w:pStyle w:val="Tekstopmerking"/>
      </w:pPr>
      <w:r>
        <w:rPr>
          <w:rStyle w:val="Verwijzingopmerking"/>
        </w:rPr>
        <w:annotationRef/>
      </w:r>
      <w:r>
        <w:t>RDF: Beroepsfase</w:t>
      </w:r>
    </w:p>
  </w:comment>
  <w:comment w:id="1684" w:author="Nienke Jansen" w:date="2023-12-04T15:33:00Z" w:initials="NJ">
    <w:p w14:paraId="773E4D0B" w14:textId="77777777" w:rsidR="00627C89" w:rsidRDefault="00627C89">
      <w:pPr>
        <w:pStyle w:val="Tekstopmerking"/>
      </w:pPr>
      <w:r>
        <w:rPr>
          <w:rStyle w:val="Verwijzingopmerking"/>
        </w:rPr>
        <w:annotationRef/>
      </w:r>
      <w:r>
        <w:t>RDF: Mededeling uitspraak bestuursrechter Aanwijzingsbesluit Natura 2000</w:t>
      </w:r>
    </w:p>
  </w:comment>
  <w:comment w:id="1685" w:author="Nienke Jansen" w:date="2023-12-04T15:33:00Z" w:initials="NJ">
    <w:p w14:paraId="5E3D60D2" w14:textId="77777777" w:rsidR="002E32AD" w:rsidRDefault="002E32AD">
      <w:pPr>
        <w:pStyle w:val="Tekstopmerking"/>
      </w:pPr>
      <w:r>
        <w:rPr>
          <w:rStyle w:val="Verwijzingopmerking"/>
        </w:rPr>
        <w:annotationRef/>
      </w:r>
      <w:r>
        <w:t>RDF: Mededeling uitspraak bestuursrechter Toegangsbeperkingsbesluit Natura 2000</w:t>
      </w:r>
    </w:p>
  </w:comment>
  <w:comment w:id="1686" w:author="Nienke Jansen" w:date="2023-12-04T15:34:00Z" w:initials="NJ">
    <w:p w14:paraId="01D42375" w14:textId="77777777" w:rsidR="00EC48C2" w:rsidRDefault="00EC48C2">
      <w:pPr>
        <w:pStyle w:val="Tekstopmerking"/>
      </w:pPr>
      <w:r>
        <w:rPr>
          <w:rStyle w:val="Verwijzingopmerking"/>
        </w:rPr>
        <w:annotationRef/>
      </w:r>
      <w:r>
        <w:t>RDF: Mededeling uitspraak beroep</w:t>
      </w:r>
    </w:p>
  </w:comment>
  <w:comment w:id="1687" w:author="Nienke Jansen" w:date="2023-12-04T15:34:00Z" w:initials="NJ">
    <w:p w14:paraId="04591B99" w14:textId="77777777" w:rsidR="00EC48C2" w:rsidRDefault="00EC48C2">
      <w:pPr>
        <w:pStyle w:val="Tekstopmerking"/>
      </w:pPr>
      <w:r>
        <w:rPr>
          <w:rStyle w:val="Verwijzingopmerking"/>
        </w:rPr>
        <w:annotationRef/>
      </w:r>
      <w:r>
        <w:t>RDF: Mededeling uitspraak hoger beroep</w:t>
      </w:r>
    </w:p>
  </w:comment>
  <w:comment w:id="1688" w:author="Nienke Jansen" w:date="2023-12-04T15:35:00Z" w:initials="NJ">
    <w:p w14:paraId="1C7EEDF1" w14:textId="77777777" w:rsidR="003E603C" w:rsidRDefault="003E603C">
      <w:pPr>
        <w:pStyle w:val="Tekstopmerking"/>
      </w:pPr>
      <w:r>
        <w:rPr>
          <w:rStyle w:val="Verwijzingopmerking"/>
        </w:rPr>
        <w:annotationRef/>
      </w:r>
      <w:r>
        <w:t>RDF: Verwerken uitspraak beroep in Aanwijzingsbesluit Natura 2000</w:t>
      </w:r>
    </w:p>
  </w:comment>
  <w:comment w:id="1689" w:author="Nienke Jansen" w:date="2023-12-04T15:36:00Z" w:initials="NJ">
    <w:p w14:paraId="3232E4CE" w14:textId="77777777" w:rsidR="003E603C" w:rsidRDefault="003E603C">
      <w:pPr>
        <w:pStyle w:val="Tekstopmerking"/>
      </w:pPr>
      <w:r>
        <w:rPr>
          <w:rStyle w:val="Verwijzingopmerking"/>
        </w:rPr>
        <w:annotationRef/>
      </w:r>
      <w:r>
        <w:t>RDF: Verwerken uitspraak beroep in Toegangsbeperkingsbesluit Natura 2000</w:t>
      </w:r>
    </w:p>
  </w:comment>
  <w:comment w:id="1698" w:author="Nienke Jansen" w:date="2023-12-04T15:38:00Z" w:initials="NJ">
    <w:p w14:paraId="1B6866D8" w14:textId="77777777" w:rsidR="00777CB9" w:rsidRDefault="00777CB9">
      <w:pPr>
        <w:pStyle w:val="Tekstopmerking"/>
      </w:pPr>
      <w:r>
        <w:rPr>
          <w:rStyle w:val="Verwijzingopmerking"/>
        </w:rPr>
        <w:annotationRef/>
      </w:r>
      <w:r>
        <w:t>RDF: Mededeling uitspraak bestuursrechter over Aanwijzingsbesluit Natura 2000</w:t>
      </w:r>
    </w:p>
  </w:comment>
  <w:comment w:id="1699" w:author="Nienke Jansen" w:date="2023-12-04T15:38:00Z" w:initials="NJ">
    <w:p w14:paraId="3F0D4230" w14:textId="77777777" w:rsidR="00777CB9" w:rsidRDefault="00777CB9">
      <w:pPr>
        <w:pStyle w:val="Tekstopmerking"/>
      </w:pPr>
      <w:r>
        <w:rPr>
          <w:rStyle w:val="Verwijzingopmerking"/>
        </w:rPr>
        <w:annotationRef/>
      </w:r>
      <w:r>
        <w:t>RDF: Mededeling uitspraak bestuursrechter over Toegangsbeperkingsbesluit Natura 2000</w:t>
      </w:r>
    </w:p>
  </w:comment>
  <w:comment w:id="1700" w:author="Nienke Jansen" w:date="2023-12-04T15:39:00Z" w:initials="NJ">
    <w:p w14:paraId="3AF7AF5C" w14:textId="77777777" w:rsidR="008B64A8" w:rsidRDefault="008B64A8">
      <w:pPr>
        <w:pStyle w:val="Tekstopmerking"/>
      </w:pPr>
      <w:r>
        <w:rPr>
          <w:rStyle w:val="Verwijzingopmerking"/>
        </w:rPr>
        <w:annotationRef/>
      </w:r>
      <w:r>
        <w:t>RDF: Verwerken uitspraak beroep in Aanwijzingsbesluit Natura 2000</w:t>
      </w:r>
    </w:p>
  </w:comment>
  <w:comment w:id="1701" w:author="Nienke Jansen" w:date="2023-12-04T15:39:00Z" w:initials="NJ">
    <w:p w14:paraId="748F4CE4" w14:textId="77777777" w:rsidR="008B64A8" w:rsidRDefault="008B64A8">
      <w:pPr>
        <w:pStyle w:val="Tekstopmerking"/>
      </w:pPr>
      <w:r>
        <w:rPr>
          <w:rStyle w:val="Verwijzingopmerking"/>
        </w:rPr>
        <w:annotationRef/>
      </w:r>
      <w:r>
        <w:t>RDF: Verwerken uitspraak beroep in Toegangsbeperkingsbesluit Natura 2000</w:t>
      </w:r>
    </w:p>
  </w:comment>
  <w:comment w:id="1703" w:author="Nienke Jansen" w:date="2023-12-04T15:42:00Z" w:initials="NJ">
    <w:p w14:paraId="3A5184BB" w14:textId="77777777" w:rsidR="004A372F" w:rsidRDefault="004A372F">
      <w:pPr>
        <w:pStyle w:val="Tekstopmerking"/>
      </w:pPr>
      <w:r>
        <w:rPr>
          <w:rStyle w:val="Verwijzingopmerking"/>
        </w:rPr>
        <w:annotationRef/>
      </w:r>
      <w:r>
        <w:t>RDF: Mededeling uitspraak beroep vernietiging Aanwijzingsbesluit Natura 2000</w:t>
      </w:r>
    </w:p>
  </w:comment>
  <w:comment w:id="1704" w:author="Nienke Jansen" w:date="2023-12-04T15:43:00Z" w:initials="NJ">
    <w:p w14:paraId="26B173AC" w14:textId="77777777" w:rsidR="00C80089" w:rsidRDefault="00C80089">
      <w:pPr>
        <w:pStyle w:val="Tekstopmerking"/>
      </w:pPr>
      <w:r>
        <w:rPr>
          <w:rStyle w:val="Verwijzingopmerking"/>
        </w:rPr>
        <w:annotationRef/>
      </w:r>
      <w:r>
        <w:t>RDF: Mededeling uitspraak beroep vernietiging Toegangsbeperkingsbesluit Natura 2000</w:t>
      </w:r>
    </w:p>
  </w:comment>
  <w:comment w:id="1710" w:author="Nienke Jansen" w:date="2023-12-04T11:35:00Z" w:initials="NJ">
    <w:p w14:paraId="0A6A9C41" w14:textId="36FD020F" w:rsidR="000414E7" w:rsidRDefault="000414E7" w:rsidP="00AA24E1">
      <w:pPr>
        <w:pStyle w:val="Tekstopmerking"/>
      </w:pPr>
      <w:r>
        <w:rPr>
          <w:rStyle w:val="Verwijzingopmerking"/>
        </w:rPr>
        <w:annotationRef/>
      </w:r>
      <w:r>
        <w:t>RDF: Rectificatie</w:t>
      </w:r>
    </w:p>
  </w:comment>
  <w:comment w:id="1719" w:author="Nienke Jansen" w:date="2023-12-04T11:37:00Z" w:initials="NJ">
    <w:p w14:paraId="61CB7556" w14:textId="77777777" w:rsidR="003416A5" w:rsidRDefault="003416A5" w:rsidP="00D14E62">
      <w:pPr>
        <w:pStyle w:val="Tekstopmerking"/>
      </w:pPr>
      <w:r>
        <w:rPr>
          <w:rStyle w:val="Verwijzingopmerking"/>
        </w:rPr>
        <w:annotationRef/>
      </w:r>
      <w:r>
        <w:t>RDF: Thema</w:t>
      </w:r>
    </w:p>
  </w:comment>
  <w:comment w:id="1720" w:author="Nienke Jansen" w:date="2023-12-04T11:37:00Z" w:initials="NJ">
    <w:p w14:paraId="1799AB03" w14:textId="77777777" w:rsidR="0039039F" w:rsidRDefault="0039039F" w:rsidP="004D7EA0">
      <w:pPr>
        <w:pStyle w:val="Tekstopmerking"/>
      </w:pPr>
      <w:r>
        <w:rPr>
          <w:rStyle w:val="Verwijzingopmerking"/>
        </w:rPr>
        <w:annotationRef/>
      </w:r>
      <w:r>
        <w:t>RDF: Waar is thema op gebaseerd</w:t>
      </w:r>
    </w:p>
  </w:comment>
  <w:comment w:id="1733" w:author="Nienke Jansen" w:date="2023-04-02T12:10:00Z" w:initials="NJ">
    <w:p w14:paraId="3569F44C" w14:textId="77777777" w:rsidR="0066472A" w:rsidRDefault="0066472A" w:rsidP="0066472A">
      <w:pPr>
        <w:pStyle w:val="Tekstopmerking"/>
      </w:pPr>
      <w:r>
        <w:rPr>
          <w:rStyle w:val="Verwijzingopmerking"/>
        </w:rPr>
        <w:annotationRef/>
      </w:r>
      <w:r>
        <w:t>Alleen omgevingsplan</w:t>
      </w:r>
    </w:p>
  </w:comment>
  <w:comment w:id="1734" w:author="Nienke Jansen" w:date="2023-04-02T12:10:00Z" w:initials="NJ">
    <w:p w14:paraId="3CCDC859" w14:textId="77777777" w:rsidR="0066472A" w:rsidRDefault="0066472A" w:rsidP="0066472A">
      <w:pPr>
        <w:pStyle w:val="Tekstopmerking"/>
      </w:pPr>
      <w:r>
        <w:rPr>
          <w:rStyle w:val="Verwijzingopmerking"/>
        </w:rPr>
        <w:annotationRef/>
      </w:r>
      <w:r>
        <w:t>Alleen omgevingsverordening</w:t>
      </w:r>
    </w:p>
  </w:comment>
  <w:comment w:id="1735" w:author="Nienke Jansen" w:date="2023-04-02T12:21:00Z" w:initials="NJ">
    <w:p w14:paraId="3D8BD5C6" w14:textId="77777777" w:rsidR="0066472A" w:rsidRDefault="0066472A" w:rsidP="0066472A">
      <w:pPr>
        <w:pStyle w:val="Tekstopmerking"/>
      </w:pPr>
      <w:r>
        <w:rPr>
          <w:rStyle w:val="Verwijzingopmerking"/>
        </w:rPr>
        <w:annotationRef/>
      </w:r>
      <w:r>
        <w:t>Alleen voorberedingsbesluit</w:t>
      </w:r>
    </w:p>
  </w:comment>
  <w:comment w:id="1736" w:author="Nienke Jansen" w:date="2023-04-05T13:58:00Z" w:initials="NJ">
    <w:p w14:paraId="3894E5CC" w14:textId="77777777" w:rsidR="0066472A" w:rsidRDefault="0066472A" w:rsidP="0066472A">
      <w:pPr>
        <w:pStyle w:val="Tekstopmerking"/>
      </w:pPr>
      <w:r>
        <w:rPr>
          <w:rStyle w:val="Verwijzingopmerking"/>
        </w:rPr>
        <w:annotationRef/>
      </w:r>
      <w:r>
        <w:t>Alleen bij artikelstructuur</w:t>
      </w:r>
    </w:p>
  </w:comment>
  <w:comment w:id="1737" w:author="Nienke Jansen" w:date="2023-03-12T14:06:00Z" w:initials="NJ">
    <w:p w14:paraId="434086EB" w14:textId="77777777" w:rsidR="0066472A" w:rsidRDefault="0066472A" w:rsidP="0066472A">
      <w:pPr>
        <w:pStyle w:val="Tekstopmerking"/>
      </w:pPr>
      <w:r>
        <w:rPr>
          <w:rStyle w:val="Verwijzingopmerking"/>
        </w:rPr>
        <w:annotationRef/>
      </w:r>
      <w:r>
        <w:t>Alleen voor voorbereidingsbesluit,  projectbesluit en reactieve interventie</w:t>
      </w:r>
    </w:p>
  </w:comment>
  <w:comment w:id="1738" w:author="Nienke Jansen" w:date="2023-04-05T11:21:00Z" w:initials="NJ">
    <w:p w14:paraId="1D84CDF9" w14:textId="77777777" w:rsidR="0066472A" w:rsidRDefault="0066472A" w:rsidP="0066472A">
      <w:pPr>
        <w:pStyle w:val="Tekstopmerking"/>
      </w:pPr>
      <w:r>
        <w:rPr>
          <w:rStyle w:val="Verwijzingopmerking"/>
        </w:rPr>
        <w:annotationRef/>
      </w:r>
      <w:r>
        <w:t>Alleen TPOD vbb (en pb????)</w:t>
      </w:r>
    </w:p>
  </w:comment>
  <w:comment w:id="1739" w:author="Nienke Jansen" w:date="2023-04-06T08:08:00Z" w:initials="NJ">
    <w:p w14:paraId="0ADE92D1" w14:textId="77777777" w:rsidR="0066472A" w:rsidRDefault="0066472A" w:rsidP="0066472A">
      <w:pPr>
        <w:pStyle w:val="Tekstopmerking"/>
      </w:pPr>
      <w:r>
        <w:rPr>
          <w:rStyle w:val="Verwijzingopmerking"/>
        </w:rPr>
        <w:annotationRef/>
      </w:r>
      <w:r>
        <w:t>Alleen indien van toepassing</w:t>
      </w:r>
    </w:p>
  </w:comment>
  <w:comment w:id="1740" w:author="Nienke Jansen" w:date="2023-04-02T12:35:00Z" w:initials="NJ">
    <w:p w14:paraId="17B308BC" w14:textId="77777777" w:rsidR="0066472A" w:rsidRDefault="0066472A" w:rsidP="0066472A">
      <w:pPr>
        <w:pStyle w:val="Tekstopmerking"/>
      </w:pPr>
      <w:r>
        <w:rPr>
          <w:rStyle w:val="Verwijzingopmerking"/>
        </w:rPr>
        <w:annotationRef/>
      </w:r>
      <w:r>
        <w:t>Alleen voor vbb</w:t>
      </w:r>
    </w:p>
  </w:comment>
  <w:comment w:id="1741" w:author="Nienke Jansen" w:date="2023-06-12T06:52:00Z" w:initials="NJ">
    <w:p w14:paraId="4A62DF99" w14:textId="77777777" w:rsidR="0066472A" w:rsidRDefault="0066472A" w:rsidP="0066472A">
      <w:pPr>
        <w:pStyle w:val="Tekstopmerking"/>
      </w:pPr>
      <w:r>
        <w:rPr>
          <w:rStyle w:val="Verwijzingopmerking"/>
        </w:rPr>
        <w:annotationRef/>
      </w:r>
      <w:r>
        <w:t>Alleen reactieve interventie (en daaropvolgende TPOD's)</w:t>
      </w:r>
    </w:p>
  </w:comment>
  <w:comment w:id="1742" w:author="Nienke Jansen" w:date="2023-04-05T14:10:00Z" w:initials="NJ">
    <w:p w14:paraId="4E28DF7A" w14:textId="77777777" w:rsidR="0066472A" w:rsidRDefault="0066472A" w:rsidP="0066472A">
      <w:pPr>
        <w:pStyle w:val="Tekstopmerking"/>
      </w:pPr>
      <w:r>
        <w:rPr>
          <w:rStyle w:val="Verwijzingopmerking"/>
        </w:rPr>
        <w:annotationRef/>
      </w:r>
      <w:r>
        <w:t>Alleen indien van toepassing</w:t>
      </w:r>
    </w:p>
  </w:comment>
  <w:comment w:id="1743" w:author="Nienke Jansen" w:date="2023-03-12T18:03:00Z" w:initials="NJ">
    <w:p w14:paraId="11121E92" w14:textId="77777777" w:rsidR="0066472A" w:rsidRDefault="0066472A" w:rsidP="0066472A">
      <w:pPr>
        <w:pStyle w:val="Tekstopmerking"/>
      </w:pPr>
      <w:r>
        <w:rPr>
          <w:rStyle w:val="Verwijzingopmerking"/>
        </w:rPr>
        <w:annotationRef/>
      </w:r>
      <w:r>
        <w:t>Alleen voor omgevingsvisie</w:t>
      </w:r>
    </w:p>
  </w:comment>
  <w:comment w:id="1744" w:author="Nienke Jansen" w:date="2023-03-12T18:04:00Z" w:initials="NJ">
    <w:p w14:paraId="7F2B72F2" w14:textId="77777777" w:rsidR="0066472A" w:rsidRDefault="0066472A" w:rsidP="0066472A">
      <w:pPr>
        <w:pStyle w:val="Tekstopmerking"/>
      </w:pPr>
      <w:r>
        <w:rPr>
          <w:rStyle w:val="Verwijzingopmerking"/>
        </w:rPr>
        <w:annotationRef/>
      </w:r>
      <w:r>
        <w:t>Alleen voor omgevingsverordening</w:t>
      </w:r>
    </w:p>
  </w:comment>
  <w:comment w:id="1745" w:author="Nienke Jansen" w:date="2023-03-12T18:04:00Z" w:initials="NJ">
    <w:p w14:paraId="40E598B0" w14:textId="77777777" w:rsidR="0066472A" w:rsidRDefault="0066472A" w:rsidP="0066472A">
      <w:pPr>
        <w:pStyle w:val="Tekstopmerking"/>
      </w:pPr>
      <w:r>
        <w:rPr>
          <w:rStyle w:val="Verwijzingopmerking"/>
        </w:rPr>
        <w:annotationRef/>
      </w:r>
      <w:r>
        <w:t>Alleen voor projectbesluit</w:t>
      </w:r>
    </w:p>
  </w:comment>
  <w:comment w:id="1746" w:author="Nienke Jansen" w:date="2023-03-12T18:05:00Z" w:initials="NJ">
    <w:p w14:paraId="431F6BA2" w14:textId="77777777" w:rsidR="0066472A" w:rsidRDefault="0066472A" w:rsidP="0066472A">
      <w:pPr>
        <w:pStyle w:val="Tekstopmerking"/>
      </w:pPr>
      <w:r>
        <w:rPr>
          <w:rStyle w:val="Verwijzingopmerking"/>
        </w:rPr>
        <w:annotationRef/>
      </w:r>
      <w:r>
        <w:t>Alleen voor voorbereidingsbesluit</w:t>
      </w:r>
    </w:p>
  </w:comment>
  <w:comment w:id="1747" w:author="Nienke Jansen" w:date="2023-04-02T12:26:00Z" w:initials="NJ">
    <w:p w14:paraId="2770FB92" w14:textId="77777777" w:rsidR="0066472A" w:rsidRDefault="0066472A" w:rsidP="0066472A">
      <w:pPr>
        <w:pStyle w:val="Tekstopmerking"/>
      </w:pPr>
      <w:r>
        <w:rPr>
          <w:rStyle w:val="Verwijzingopmerking"/>
        </w:rPr>
        <w:annotationRef/>
      </w:r>
      <w:r>
        <w:t>Alleen voor omgevingsplan</w:t>
      </w:r>
    </w:p>
  </w:comment>
  <w:comment w:id="1748" w:author="Nienke Jansen" w:date="2023-06-09T12:24:00Z" w:initials="NJ">
    <w:p w14:paraId="346FE216" w14:textId="77777777" w:rsidR="0066472A" w:rsidRDefault="0066472A" w:rsidP="0066472A">
      <w:pPr>
        <w:pStyle w:val="Tekstopmerking"/>
      </w:pPr>
      <w:r>
        <w:rPr>
          <w:rStyle w:val="Verwijzingopmerking"/>
        </w:rPr>
        <w:annotationRef/>
      </w:r>
      <w:r>
        <w:t>Alleen voor omgevingsplan</w:t>
      </w:r>
    </w:p>
  </w:comment>
  <w:comment w:id="1749" w:author="Nienke Jansen" w:date="2023-06-09T12:24:00Z" w:initials="NJ">
    <w:p w14:paraId="43413BDC" w14:textId="77777777" w:rsidR="0066472A" w:rsidRDefault="0066472A" w:rsidP="0066472A">
      <w:pPr>
        <w:pStyle w:val="Tekstopmerking"/>
      </w:pPr>
      <w:r>
        <w:rPr>
          <w:rStyle w:val="Verwijzingopmerking"/>
        </w:rPr>
        <w:annotationRef/>
      </w:r>
      <w:r>
        <w:t>Alleen voor omgevingsplan</w:t>
      </w:r>
    </w:p>
  </w:comment>
  <w:comment w:id="1750" w:author="Nienke Jansen" w:date="2023-06-09T12:25:00Z" w:initials="NJ">
    <w:p w14:paraId="38A246E8" w14:textId="77777777" w:rsidR="0066472A" w:rsidRDefault="0066472A" w:rsidP="0066472A">
      <w:pPr>
        <w:pStyle w:val="Tekstopmerking"/>
      </w:pPr>
      <w:r>
        <w:rPr>
          <w:rStyle w:val="Verwijzingopmerking"/>
        </w:rPr>
        <w:annotationRef/>
      </w:r>
      <w:r>
        <w:t>Alleen voor omgevingsplan</w:t>
      </w:r>
    </w:p>
  </w:comment>
  <w:comment w:id="1751" w:author="Nienke Jansen" w:date="2023-06-09T12:25:00Z" w:initials="NJ">
    <w:p w14:paraId="4486FFE8" w14:textId="77777777" w:rsidR="0066472A" w:rsidRDefault="0066472A" w:rsidP="0066472A">
      <w:pPr>
        <w:pStyle w:val="Tekstopmerking"/>
      </w:pPr>
      <w:r>
        <w:rPr>
          <w:rStyle w:val="Verwijzingopmerking"/>
        </w:rPr>
        <w:annotationRef/>
      </w:r>
      <w:r>
        <w:t>Alleen voor omgevingsplan</w:t>
      </w:r>
    </w:p>
  </w:comment>
  <w:comment w:id="1752" w:author="Nienke Jansen" w:date="2023-06-09T12:25:00Z" w:initials="NJ">
    <w:p w14:paraId="0A144804" w14:textId="77777777" w:rsidR="0066472A" w:rsidRDefault="0066472A" w:rsidP="0066472A">
      <w:pPr>
        <w:pStyle w:val="Tekstopmerking"/>
      </w:pPr>
      <w:r>
        <w:rPr>
          <w:rStyle w:val="Verwijzingopmerking"/>
        </w:rPr>
        <w:annotationRef/>
      </w:r>
      <w:r>
        <w:t>Alleen voor omgevingsplan</w:t>
      </w:r>
    </w:p>
  </w:comment>
  <w:comment w:id="1753" w:author="Nienke Jansen" w:date="2023-06-09T12:25:00Z" w:initials="NJ">
    <w:p w14:paraId="471B8809" w14:textId="77777777" w:rsidR="0066472A" w:rsidRDefault="0066472A" w:rsidP="0066472A">
      <w:pPr>
        <w:pStyle w:val="Tekstopmerking"/>
      </w:pPr>
      <w:r>
        <w:rPr>
          <w:rStyle w:val="Verwijzingopmerking"/>
        </w:rPr>
        <w:annotationRef/>
      </w:r>
      <w:r>
        <w:t>Alleen voor omgevingsplan</w:t>
      </w:r>
    </w:p>
  </w:comment>
  <w:comment w:id="1754" w:author="Nienke Jansen" w:date="2023-03-12T18:05:00Z" w:initials="NJ">
    <w:p w14:paraId="063E9F29" w14:textId="77777777" w:rsidR="0066472A" w:rsidRDefault="0066472A" w:rsidP="0066472A">
      <w:pPr>
        <w:pStyle w:val="Tekstopmerking"/>
      </w:pPr>
      <w:r>
        <w:rPr>
          <w:rStyle w:val="Verwijzingopmerking"/>
        </w:rPr>
        <w:annotationRef/>
      </w:r>
      <w:r>
        <w:t>Alleen voor omgevingsplan</w:t>
      </w:r>
    </w:p>
  </w:comment>
  <w:comment w:id="1755" w:author="Nienke Jansen" w:date="2023-10-02T15:15:00Z" w:initials="NJ">
    <w:p w14:paraId="2B6C8BDD" w14:textId="77777777" w:rsidR="0066472A" w:rsidRDefault="0066472A" w:rsidP="0066472A">
      <w:pPr>
        <w:pStyle w:val="Tekstopmerking"/>
      </w:pPr>
      <w:r>
        <w:rPr>
          <w:rStyle w:val="Verwijzingopmerking"/>
        </w:rPr>
        <w:annotationRef/>
      </w:r>
      <w:r>
        <w:t>Dit waren wijzigingen alvast in wijzigingsoverzicht TPOD reactieve interventie opgenomen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29E1E00C" w15:done="0"/>
  <w15:commentEx w15:paraId="47090884" w15:done="0"/>
  <w15:commentEx w15:paraId="3BA30798" w15:done="0"/>
  <w15:commentEx w15:paraId="43B7C1F2" w15:done="0"/>
  <w15:commentEx w15:paraId="310897AB" w15:done="0"/>
  <w15:commentEx w15:paraId="2B2319F5" w15:done="0"/>
  <w15:commentEx w15:paraId="5A431194" w15:done="0"/>
  <w15:commentEx w15:paraId="042F013B" w15:done="0"/>
  <w15:commentEx w15:paraId="461E6CED"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6ED6F36F" w15:done="0"/>
  <w15:commentEx w15:paraId="260BF631" w15:done="0"/>
  <w15:commentEx w15:paraId="2698C10A" w15:done="0"/>
  <w15:commentEx w15:paraId="1DC96E2E" w15:done="0"/>
  <w15:commentEx w15:paraId="6FEAC2DA" w15:done="0"/>
  <w15:commentEx w15:paraId="0CE263C5" w15:done="0"/>
  <w15:commentEx w15:paraId="674BCFD3"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5365C56A" w15:done="0"/>
  <w15:commentEx w15:paraId="7FBD0910" w15:done="0"/>
  <w15:commentEx w15:paraId="1CB44925" w15:done="0"/>
  <w15:commentEx w15:paraId="6B0B85F2" w15:done="0"/>
  <w15:commentEx w15:paraId="5E8419A2" w15:done="0"/>
  <w15:commentEx w15:paraId="47FB9BE9" w15:done="0"/>
  <w15:commentEx w15:paraId="5639CF65" w15:done="0"/>
  <w15:commentEx w15:paraId="7CD154EB" w15:done="0"/>
  <w15:commentEx w15:paraId="6EBAE943" w15:done="0"/>
  <w15:commentEx w15:paraId="6F17FD72" w15:done="0"/>
  <w15:commentEx w15:paraId="081A77A6" w15:done="0"/>
  <w15:commentEx w15:paraId="561D3F2A" w15:done="0"/>
  <w15:commentEx w15:paraId="06DFD004" w15:done="0"/>
  <w15:commentEx w15:paraId="6BFA2ACC" w15:done="0"/>
  <w15:commentEx w15:paraId="7C31B9A2" w15:done="0"/>
  <w15:commentEx w15:paraId="37119A1A" w15:done="0"/>
  <w15:commentEx w15:paraId="2F1FAC8F" w15:done="0"/>
  <w15:commentEx w15:paraId="57A4ECE1" w15:done="0"/>
  <w15:commentEx w15:paraId="6343E4D3" w15:done="0"/>
  <w15:commentEx w15:paraId="2FDE6C05" w15:done="0"/>
  <w15:commentEx w15:paraId="4CAEA640" w15:done="0"/>
  <w15:commentEx w15:paraId="0EBFB6B3" w15:done="0"/>
  <w15:commentEx w15:paraId="1F30D7B3" w15:done="0"/>
  <w15:commentEx w15:paraId="4BCE5035" w15:done="0"/>
  <w15:commentEx w15:paraId="0A8F58C4" w15:paraIdParent="4BCE5035" w15:done="0"/>
  <w15:commentEx w15:paraId="4D5BC372" w15:done="0"/>
  <w15:commentEx w15:paraId="27EFDC0C" w15:paraIdParent="4D5BC372" w15:done="0"/>
  <w15:commentEx w15:paraId="351BD404" w15:paraIdParent="4D5BC372" w15:done="0"/>
  <w15:commentEx w15:paraId="7763DDBB" w15:done="0"/>
  <w15:commentEx w15:paraId="7CA4A883" w15:done="0"/>
  <w15:commentEx w15:paraId="537BFB5C" w15:done="0"/>
  <w15:commentEx w15:paraId="0A824FE3" w15:done="0"/>
  <w15:commentEx w15:paraId="569BDC26" w15:done="0"/>
  <w15:commentEx w15:paraId="104553AD" w15:done="0"/>
  <w15:commentEx w15:paraId="2D9BE3CA" w15:done="0"/>
  <w15:commentEx w15:paraId="05E27D86" w15:paraIdParent="2D9BE3CA" w15:done="0"/>
  <w15:commentEx w15:paraId="482F3120" w15:done="0"/>
  <w15:commentEx w15:paraId="62C44DDC" w15:done="0"/>
  <w15:commentEx w15:paraId="4A46EE93" w15:done="0"/>
  <w15:commentEx w15:paraId="61772F08" w15:done="0"/>
  <w15:commentEx w15:paraId="5F45C61D" w15:paraIdParent="61772F08" w15:done="0"/>
  <w15:commentEx w15:paraId="49395D57" w15:paraIdParent="61772F08" w15:done="0"/>
  <w15:commentEx w15:paraId="3E1A75DB" w15:done="0"/>
  <w15:commentEx w15:paraId="1565FE0C" w15:done="0"/>
  <w15:commentEx w15:paraId="34561B73" w15:done="0"/>
  <w15:commentEx w15:paraId="1F32A51A" w15:paraIdParent="34561B73" w15:done="0"/>
  <w15:commentEx w15:paraId="1CE6862A" w15:done="0"/>
  <w15:commentEx w15:paraId="3593A924" w15:paraIdParent="1CE6862A" w15:done="0"/>
  <w15:commentEx w15:paraId="76A33993" w15:paraIdParent="1CE6862A" w15:done="0"/>
  <w15:commentEx w15:paraId="4537B6C7" w15:done="0"/>
  <w15:commentEx w15:paraId="47A27A00" w15:done="0"/>
  <w15:commentEx w15:paraId="740FA871" w15:paraIdParent="47A27A00" w15:done="0"/>
  <w15:commentEx w15:paraId="6F07F9DC" w15:paraIdParent="47A27A00" w15:done="0"/>
  <w15:commentEx w15:paraId="731E7CCE" w15:done="0"/>
  <w15:commentEx w15:paraId="2B83B7A2" w15:done="0"/>
  <w15:commentEx w15:paraId="6AD33B38" w15:paraIdParent="2B83B7A2" w15:done="0"/>
  <w15:commentEx w15:paraId="2C930706" w15:paraIdParent="2B83B7A2" w15:done="0"/>
  <w15:commentEx w15:paraId="15243F1D" w15:done="0"/>
  <w15:commentEx w15:paraId="3591697D" w15:paraIdParent="15243F1D" w15:done="0"/>
  <w15:commentEx w15:paraId="36BE7CA7" w15:paraIdParent="15243F1D" w15:done="0"/>
  <w15:commentEx w15:paraId="23E9A47F" w15:done="0"/>
  <w15:commentEx w15:paraId="5EE4BECB" w15:paraIdParent="23E9A47F" w15:done="0"/>
  <w15:commentEx w15:paraId="7F949147" w15:done="0"/>
  <w15:commentEx w15:paraId="357F61F6" w15:paraIdParent="7F949147" w15:done="0"/>
  <w15:commentEx w15:paraId="5E6F34A2" w15:done="0"/>
  <w15:commentEx w15:paraId="40CB2158" w15:done="0"/>
  <w15:commentEx w15:paraId="164027E8" w15:paraIdParent="40CB2158" w15:done="0"/>
  <w15:commentEx w15:paraId="436611FA" w15:paraIdParent="40CB2158" w15:done="0"/>
  <w15:commentEx w15:paraId="443B2E7C" w15:paraIdParent="40CB2158" w15:done="0"/>
  <w15:commentEx w15:paraId="74534AC3" w15:done="0"/>
  <w15:commentEx w15:paraId="77BE9A30" w15:done="0"/>
  <w15:commentEx w15:paraId="3B8E36EE" w15:done="0"/>
  <w15:commentEx w15:paraId="517F9E8E" w15:done="0"/>
  <w15:commentEx w15:paraId="07C68288" w15:done="0"/>
  <w15:commentEx w15:paraId="040888ED" w15:done="0"/>
  <w15:commentEx w15:paraId="0BB44529" w15:done="0"/>
  <w15:commentEx w15:paraId="4C319E22" w15:done="0"/>
  <w15:commentEx w15:paraId="4D9CED8D" w15:done="0"/>
  <w15:commentEx w15:paraId="08526435" w15:done="0"/>
  <w15:commentEx w15:paraId="60099190" w15:done="0"/>
  <w15:commentEx w15:paraId="675193AF" w15:done="0"/>
  <w15:commentEx w15:paraId="5DE8DC28" w15:paraIdParent="675193AF" w15:done="0"/>
  <w15:commentEx w15:paraId="55CA959D" w15:done="0"/>
  <w15:commentEx w15:paraId="676BA9DD" w15:done="0"/>
  <w15:commentEx w15:paraId="0C1C48E2" w15:done="0"/>
  <w15:commentEx w15:paraId="1739D248" w15:done="0"/>
  <w15:commentEx w15:paraId="4CAAD0C1" w15:paraIdParent="1739D248" w15:done="0"/>
  <w15:commentEx w15:paraId="50870335" w15:paraIdParent="1739D248" w15:done="0"/>
  <w15:commentEx w15:paraId="49E452C7" w15:paraIdParent="1739D248" w15:done="0"/>
  <w15:commentEx w15:paraId="1EC853A7" w15:done="0"/>
  <w15:commentEx w15:paraId="42079C89" w15:paraIdParent="1EC853A7" w15:done="0"/>
  <w15:commentEx w15:paraId="3D8A6F43" w15:done="0"/>
  <w15:commentEx w15:paraId="577AB1DE" w15:paraIdParent="3D8A6F43" w15:done="0"/>
  <w15:commentEx w15:paraId="4E236377" w15:paraIdParent="3D8A6F43" w15:done="0"/>
  <w15:commentEx w15:paraId="769D5D01" w15:paraIdParent="3D8A6F43" w15:done="0"/>
  <w15:commentEx w15:paraId="2F6CDFBB" w15:done="0"/>
  <w15:commentEx w15:paraId="255870C8" w15:done="0"/>
  <w15:commentEx w15:paraId="1A199FB4" w15:done="0"/>
  <w15:commentEx w15:paraId="723C8DA4" w15:paraIdParent="1A199FB4" w15:done="0"/>
  <w15:commentEx w15:paraId="0B543A52" w15:done="0"/>
  <w15:commentEx w15:paraId="570E6322" w15:done="0"/>
  <w15:commentEx w15:paraId="786B1191" w15:done="0"/>
  <w15:commentEx w15:paraId="5076C20B" w15:paraIdParent="786B1191" w15:done="0"/>
  <w15:commentEx w15:paraId="60DE2E45" w15:paraIdParent="786B1191" w15:done="0"/>
  <w15:commentEx w15:paraId="09799C6B" w15:paraIdParent="786B1191" w15:done="0"/>
  <w15:commentEx w15:paraId="083F0AFE" w15:done="0"/>
  <w15:commentEx w15:paraId="2FF7F601" w15:done="0"/>
  <w15:commentEx w15:paraId="00CA9809" w15:paraIdParent="2FF7F601" w15:done="0"/>
  <w15:commentEx w15:paraId="2AB617CF" w15:paraIdParent="2FF7F601" w15:done="0"/>
  <w15:commentEx w15:paraId="67118695" w15:done="0"/>
  <w15:commentEx w15:paraId="51A1E14A" w15:paraIdParent="67118695" w15:done="0"/>
  <w15:commentEx w15:paraId="41A66ADB" w15:done="0"/>
  <w15:commentEx w15:paraId="16995FFD" w15:done="0"/>
  <w15:commentEx w15:paraId="6FCD6E28" w15:paraIdParent="16995FFD" w15:done="0"/>
  <w15:commentEx w15:paraId="0548B22F" w15:paraIdParent="16995FFD" w15:done="0"/>
  <w15:commentEx w15:paraId="2E5614D0" w15:paraIdParent="16995FFD" w15:done="0"/>
  <w15:commentEx w15:paraId="2A9F061E" w15:done="0"/>
  <w15:commentEx w15:paraId="60C54CC8" w15:done="0"/>
  <w15:commentEx w15:paraId="1FBCA42B" w15:paraIdParent="60C54CC8" w15:done="0"/>
  <w15:commentEx w15:paraId="6EDC40BD" w15:paraIdParent="60C54CC8" w15:done="0"/>
  <w15:commentEx w15:paraId="1D0250FE" w15:paraIdParent="60C54CC8" w15:done="0"/>
  <w15:commentEx w15:paraId="3B0681CB" w15:done="0"/>
  <w15:commentEx w15:paraId="5E649014" w15:paraIdParent="3B0681CB" w15:done="0"/>
  <w15:commentEx w15:paraId="4B43C0B2" w15:paraIdParent="3B0681CB" w15:done="0"/>
  <w15:commentEx w15:paraId="67DF1AA5" w15:done="0"/>
  <w15:commentEx w15:paraId="2AAD8A76" w15:done="0"/>
  <w15:commentEx w15:paraId="7045D5EB" w15:done="0"/>
  <w15:commentEx w15:paraId="5B87CADC" w15:done="0"/>
  <w15:commentEx w15:paraId="3CA116F3" w15:done="0"/>
  <w15:commentEx w15:paraId="0D7A8F40" w15:done="0"/>
  <w15:commentEx w15:paraId="5A6DBECA" w15:done="0"/>
  <w15:commentEx w15:paraId="7FBEC81F" w15:done="0"/>
  <w15:commentEx w15:paraId="45A66205" w15:done="0"/>
  <w15:commentEx w15:paraId="5AA28DCB" w15:paraIdParent="45A66205" w15:done="0"/>
  <w15:commentEx w15:paraId="6ADF80BE" w15:paraIdParent="45A66205" w15:done="0"/>
  <w15:commentEx w15:paraId="1934EB8B" w15:paraIdParent="45A66205" w15:done="0"/>
  <w15:commentEx w15:paraId="75AF2C45" w15:done="0"/>
  <w15:commentEx w15:paraId="61F6FAB5" w15:paraIdParent="75AF2C45" w15:done="0"/>
  <w15:commentEx w15:paraId="29D0796A" w15:done="0"/>
  <w15:commentEx w15:paraId="0633E97D" w15:paraIdParent="29D0796A" w15:done="0"/>
  <w15:commentEx w15:paraId="607ECE47" w15:paraIdParent="29D0796A" w15:done="0"/>
  <w15:commentEx w15:paraId="306E2C76" w15:paraIdParent="29D0796A" w15:done="0"/>
  <w15:commentEx w15:paraId="32EC30BD" w15:done="0"/>
  <w15:commentEx w15:paraId="0598C30D" w15:done="0"/>
  <w15:commentEx w15:paraId="54F8D14A" w15:done="0"/>
  <w15:commentEx w15:paraId="0B7E4914" w15:paraIdParent="54F8D14A" w15:done="0"/>
  <w15:commentEx w15:paraId="41728F94" w15:done="0"/>
  <w15:commentEx w15:paraId="77A8F6F9" w15:done="0"/>
  <w15:commentEx w15:paraId="1554CB00" w15:done="0"/>
  <w15:commentEx w15:paraId="3EB02D19" w15:paraIdParent="1554CB00" w15:done="0"/>
  <w15:commentEx w15:paraId="269E010C" w15:done="0"/>
  <w15:commentEx w15:paraId="2851DA12" w15:paraIdParent="269E010C" w15:done="0"/>
  <w15:commentEx w15:paraId="0F0AD5EC" w15:done="0"/>
  <w15:commentEx w15:paraId="79329374" w15:done="0"/>
  <w15:commentEx w15:paraId="48D0AF04" w15:done="0"/>
  <w15:commentEx w15:paraId="2A00EF97" w15:done="0"/>
  <w15:commentEx w15:paraId="22147E13" w15:done="0"/>
  <w15:commentEx w15:paraId="43FA6953" w15:paraIdParent="22147E13" w15:done="0"/>
  <w15:commentEx w15:paraId="6BED0B92" w15:done="0"/>
  <w15:commentEx w15:paraId="11E53DC6" w15:done="0"/>
  <w15:commentEx w15:paraId="6C5365AD" w15:done="0"/>
  <w15:commentEx w15:paraId="66B177F8" w15:done="0"/>
  <w15:commentEx w15:paraId="02DFE1B2" w15:paraIdParent="66B177F8" w15:done="0"/>
  <w15:commentEx w15:paraId="3A3E2AB5" w15:paraIdParent="66B177F8" w15:done="0"/>
  <w15:commentEx w15:paraId="4227D36A" w15:paraIdParent="66B177F8" w15:done="0"/>
  <w15:commentEx w15:paraId="7F19D70A" w15:done="0"/>
  <w15:commentEx w15:paraId="55F7590A" w15:paraIdParent="7F19D70A" w15:done="0"/>
  <w15:commentEx w15:paraId="53DA670F" w15:done="0"/>
  <w15:commentEx w15:paraId="51C8E8E9" w15:paraIdParent="53DA670F" w15:done="0"/>
  <w15:commentEx w15:paraId="59C8F7F5" w15:paraIdParent="53DA670F" w15:done="0"/>
  <w15:commentEx w15:paraId="1049AF67" w15:paraIdParent="53DA670F" w15:done="0"/>
  <w15:commentEx w15:paraId="476D05B2" w15:done="0"/>
  <w15:commentEx w15:paraId="5852FFC0" w15:done="0"/>
  <w15:commentEx w15:paraId="007644E0" w15:done="0"/>
  <w15:commentEx w15:paraId="4ED24E5C" w15:paraIdParent="007644E0" w15:done="0"/>
  <w15:commentEx w15:paraId="1BCBFBF7" w15:done="0"/>
  <w15:commentEx w15:paraId="109E9E46" w15:done="0"/>
  <w15:commentEx w15:paraId="09724A91" w15:paraIdParent="109E9E46" w15:done="0"/>
  <w15:commentEx w15:paraId="04660108" w15:done="0"/>
  <w15:commentEx w15:paraId="483CA18A" w15:paraIdParent="04660108" w15:done="0"/>
  <w15:commentEx w15:paraId="5323DFD5" w15:done="0"/>
  <w15:commentEx w15:paraId="60DC84A3" w15:done="0"/>
  <w15:commentEx w15:paraId="006FF45D" w15:done="0"/>
  <w15:commentEx w15:paraId="73E5D20F" w15:done="0"/>
  <w15:commentEx w15:paraId="421D6EF3" w15:done="0"/>
  <w15:commentEx w15:paraId="1CC9B442" w15:paraIdParent="421D6EF3" w15:done="0"/>
  <w15:commentEx w15:paraId="73A76922" w15:done="0"/>
  <w15:commentEx w15:paraId="15595E45" w15:done="0"/>
  <w15:commentEx w15:paraId="20895144" w15:done="0"/>
  <w15:commentEx w15:paraId="61AC2302" w15:done="0"/>
  <w15:commentEx w15:paraId="48C1CB8C" w15:paraIdParent="61AC2302" w15:done="0"/>
  <w15:commentEx w15:paraId="4110306F" w15:paraIdParent="61AC2302" w15:done="0"/>
  <w15:commentEx w15:paraId="134AEC81" w15:paraIdParent="61AC2302" w15:done="0"/>
  <w15:commentEx w15:paraId="0A2BC9AE" w15:done="0"/>
  <w15:commentEx w15:paraId="778E46D5" w15:paraIdParent="0A2BC9AE" w15:done="0"/>
  <w15:commentEx w15:paraId="725E3E1D" w15:done="0"/>
  <w15:commentEx w15:paraId="78751824" w15:paraIdParent="725E3E1D" w15:done="0"/>
  <w15:commentEx w15:paraId="40D90924" w15:paraIdParent="725E3E1D" w15:done="0"/>
  <w15:commentEx w15:paraId="2099C9D4" w15:paraIdParent="725E3E1D" w15:done="0"/>
  <w15:commentEx w15:paraId="397EFE64" w15:done="0"/>
  <w15:commentEx w15:paraId="58B77025" w15:done="0"/>
  <w15:commentEx w15:paraId="29F1AA06" w15:done="0"/>
  <w15:commentEx w15:paraId="414E6149" w15:paraIdParent="29F1AA06" w15:done="0"/>
  <w15:commentEx w15:paraId="0BE8C6D8" w15:done="0"/>
  <w15:commentEx w15:paraId="6E064901" w15:done="0"/>
  <w15:commentEx w15:paraId="08DE5436" w15:paraIdParent="6E064901" w15:done="0"/>
  <w15:commentEx w15:paraId="277EAD8F" w15:done="0"/>
  <w15:commentEx w15:paraId="75802F71" w15:paraIdParent="277EAD8F" w15:done="0"/>
  <w15:commentEx w15:paraId="6132F070" w15:done="0"/>
  <w15:commentEx w15:paraId="571E1455" w15:done="0"/>
  <w15:commentEx w15:paraId="0F98A6D2" w15:done="0"/>
  <w15:commentEx w15:paraId="3F7D6930" w15:done="0"/>
  <w15:commentEx w15:paraId="5EC8856B" w15:done="0"/>
  <w15:commentEx w15:paraId="6B115E23" w15:done="0"/>
  <w15:commentEx w15:paraId="3CB196DE" w15:done="0"/>
  <w15:commentEx w15:paraId="6BAE94B9" w15:done="0"/>
  <w15:commentEx w15:paraId="0BEBF7B3" w15:paraIdParent="6BAE94B9" w15:done="0"/>
  <w15:commentEx w15:paraId="6867D0B0" w15:done="0"/>
  <w15:commentEx w15:paraId="07EF3573" w15:done="0"/>
  <w15:commentEx w15:paraId="240D64D9" w15:done="0"/>
  <w15:commentEx w15:paraId="12ECD8E8" w15:done="0"/>
  <w15:commentEx w15:paraId="50EBF326" w15:paraIdParent="12ECD8E8" w15:done="0"/>
  <w15:commentEx w15:paraId="0929A7E5" w15:paraIdParent="12ECD8E8" w15:done="0"/>
  <w15:commentEx w15:paraId="62BE275A" w15:paraIdParent="12ECD8E8" w15:done="0"/>
  <w15:commentEx w15:paraId="382CD289" w15:done="0"/>
  <w15:commentEx w15:paraId="24F9D957" w15:paraIdParent="382CD289" w15:done="0"/>
  <w15:commentEx w15:paraId="0BA681DC" w15:done="0"/>
  <w15:commentEx w15:paraId="0FD97973" w15:paraIdParent="0BA681DC" w15:done="0"/>
  <w15:commentEx w15:paraId="3492102F" w15:paraIdParent="0BA681DC" w15:done="0"/>
  <w15:commentEx w15:paraId="2CA38B4F" w15:paraIdParent="0BA681DC" w15:done="0"/>
  <w15:commentEx w15:paraId="22534FE8" w15:done="0"/>
  <w15:commentEx w15:paraId="0551EC41" w15:done="0"/>
  <w15:commentEx w15:paraId="21F6EB37" w15:done="0"/>
  <w15:commentEx w15:paraId="081C77CE" w15:paraIdParent="21F6EB37" w15:done="0"/>
  <w15:commentEx w15:paraId="61C7228E" w15:done="0"/>
  <w15:commentEx w15:paraId="0998BC99" w15:paraIdParent="61C7228E" w15:done="0"/>
  <w15:commentEx w15:paraId="53C4D018" w15:done="0"/>
  <w15:commentEx w15:paraId="3D73563A" w15:paraIdParent="53C4D018" w15:done="0"/>
  <w15:commentEx w15:paraId="17E9069F" w15:done="0"/>
  <w15:commentEx w15:paraId="5B3B8444" w15:done="0"/>
  <w15:commentEx w15:paraId="476671A7" w15:done="0"/>
  <w15:commentEx w15:paraId="071E8067" w15:done="0"/>
  <w15:commentEx w15:paraId="790CCFEB" w15:done="0"/>
  <w15:commentEx w15:paraId="3A985314" w15:paraIdParent="790CCFEB" w15:done="0"/>
  <w15:commentEx w15:paraId="06ACBC87" w15:paraIdParent="790CCFEB" w15:done="0"/>
  <w15:commentEx w15:paraId="2B97BFCB" w15:done="0"/>
  <w15:commentEx w15:paraId="763F4372" w15:paraIdParent="2B97BFCB" w15:done="0"/>
  <w15:commentEx w15:paraId="7A2EC872" w15:done="0"/>
  <w15:commentEx w15:paraId="218BBE8C" w15:done="0"/>
  <w15:commentEx w15:paraId="75909506" w15:paraIdParent="218BBE8C" w15:done="0"/>
  <w15:commentEx w15:paraId="04DAF9EF" w15:paraIdParent="218BBE8C" w15:done="0"/>
  <w15:commentEx w15:paraId="7380B6A0" w15:paraIdParent="218BBE8C" w15:done="0"/>
  <w15:commentEx w15:paraId="6E0D3839" w15:paraIdParent="218BBE8C" w15:done="0"/>
  <w15:commentEx w15:paraId="3A47CF45" w15:done="0"/>
  <w15:commentEx w15:paraId="436C8705" w15:done="0"/>
  <w15:commentEx w15:paraId="0294597A" w15:paraIdParent="436C8705" w15:done="0"/>
  <w15:commentEx w15:paraId="3F3FD331" w15:paraIdParent="436C8705" w15:done="0"/>
  <w15:commentEx w15:paraId="66ED8838" w15:paraIdParent="436C8705" w15:done="0"/>
  <w15:commentEx w15:paraId="03678D9E" w15:done="0"/>
  <w15:commentEx w15:paraId="67A2A4E8" w15:paraIdParent="03678D9E" w15:done="0"/>
  <w15:commentEx w15:paraId="0B3C0251" w15:paraIdParent="03678D9E" w15:done="0"/>
  <w15:commentEx w15:paraId="6B06BDD8" w15:paraIdParent="03678D9E" w15:done="0"/>
  <w15:commentEx w15:paraId="40CAAC3C" w15:done="0"/>
  <w15:commentEx w15:paraId="48776014" w15:done="0"/>
  <w15:commentEx w15:paraId="6D5A2730" w15:paraIdParent="48776014" w15:done="0"/>
  <w15:commentEx w15:paraId="5135BC23" w15:paraIdParent="48776014" w15:done="0"/>
  <w15:commentEx w15:paraId="390BEBF4" w15:paraIdParent="48776014" w15:done="0"/>
  <w15:commentEx w15:paraId="4026FBD5" w15:done="0"/>
  <w15:commentEx w15:paraId="727FA3B9" w15:done="0"/>
  <w15:commentEx w15:paraId="55878525" w15:done="0"/>
  <w15:commentEx w15:paraId="0A948547" w15:paraIdParent="55878525" w15:done="0"/>
  <w15:commentEx w15:paraId="664A4301" w15:paraIdParent="55878525" w15:done="0"/>
  <w15:commentEx w15:paraId="51B63FD8" w15:paraIdParent="55878525" w15:done="0"/>
  <w15:commentEx w15:paraId="46CCCDE5" w15:done="0"/>
  <w15:commentEx w15:paraId="19AF9C5A" w15:paraIdParent="46CCCDE5" w15:done="0"/>
  <w15:commentEx w15:paraId="4BD50206" w15:done="0"/>
  <w15:commentEx w15:paraId="49DFD340" w15:done="0"/>
  <w15:commentEx w15:paraId="42CAABD4" w15:done="0"/>
  <w15:commentEx w15:paraId="189DBFFB" w15:paraIdParent="42CAABD4" w15:done="0"/>
  <w15:commentEx w15:paraId="6E236C24" w15:done="0"/>
  <w15:commentEx w15:paraId="42C3A355" w15:paraIdParent="6E236C24" w15:done="0"/>
  <w15:commentEx w15:paraId="2A1FD1CC" w15:done="0"/>
  <w15:commentEx w15:paraId="50288679" w15:paraIdParent="2A1FD1CC" w15:done="0"/>
  <w15:commentEx w15:paraId="334AFD7C" w15:done="0"/>
  <w15:commentEx w15:paraId="1F76545A" w15:paraIdParent="334AFD7C" w15:done="0"/>
  <w15:commentEx w15:paraId="5FF5A594" w15:paraIdParent="334AFD7C" w15:done="0"/>
  <w15:commentEx w15:paraId="59A7CB43" w15:paraIdParent="334AFD7C" w15:done="0"/>
  <w15:commentEx w15:paraId="64B3AD5D" w15:paraIdParent="334AFD7C" w15:done="0"/>
  <w15:commentEx w15:paraId="05BDC083" w15:done="0"/>
  <w15:commentEx w15:paraId="2D8B5F3B" w15:done="0"/>
  <w15:commentEx w15:paraId="2F0656FE" w15:paraIdParent="2D8B5F3B" w15:done="0"/>
  <w15:commentEx w15:paraId="6EA51592" w15:paraIdParent="2D8B5F3B" w15:done="0"/>
  <w15:commentEx w15:paraId="16826C5C" w15:paraIdParent="2D8B5F3B" w15:done="0"/>
  <w15:commentEx w15:paraId="7AF59870" w15:done="0"/>
  <w15:commentEx w15:paraId="635DC6D5" w15:done="0"/>
  <w15:commentEx w15:paraId="50C0370F" w15:done="0"/>
  <w15:commentEx w15:paraId="72592AA0" w15:paraIdParent="50C0370F" w15:done="0"/>
  <w15:commentEx w15:paraId="226264A2" w15:done="0"/>
  <w15:commentEx w15:paraId="31615F1F" w15:paraIdParent="226264A2" w15:done="0"/>
  <w15:commentEx w15:paraId="1263C2F2" w15:done="0"/>
  <w15:commentEx w15:paraId="40896BE3" w15:done="0"/>
  <w15:commentEx w15:paraId="6489CD28" w15:paraIdParent="40896BE3" w15:done="0"/>
  <w15:commentEx w15:paraId="25E05B9D" w15:paraIdParent="40896BE3" w15:done="0"/>
  <w15:commentEx w15:paraId="20B9C0D8" w15:done="0"/>
  <w15:commentEx w15:paraId="3F847FC8" w15:done="0"/>
  <w15:commentEx w15:paraId="28BC271B" w15:paraIdParent="3F847FC8" w15:done="0"/>
  <w15:commentEx w15:paraId="70F69846" w15:paraIdParent="3F847FC8" w15:done="0"/>
  <w15:commentEx w15:paraId="23193C7B" w15:done="0"/>
  <w15:commentEx w15:paraId="17D2B2C9" w15:paraIdParent="23193C7B" w15:done="0"/>
  <w15:commentEx w15:paraId="2B39F4C7" w15:done="0"/>
  <w15:commentEx w15:paraId="4824CF2E" w15:done="0"/>
  <w15:commentEx w15:paraId="5686BC21" w15:done="0"/>
  <w15:commentEx w15:paraId="5AFFDE6B" w15:done="0"/>
  <w15:commentEx w15:paraId="59A3BEBA" w15:paraIdParent="5AFFDE6B" w15:done="0"/>
  <w15:commentEx w15:paraId="14EB4F42" w15:paraIdParent="5AFFDE6B" w15:done="0"/>
  <w15:commentEx w15:paraId="6D5EA34D" w15:paraIdParent="5AFFDE6B" w15:done="0"/>
  <w15:commentEx w15:paraId="3C3D3763" w15:done="0"/>
  <w15:commentEx w15:paraId="395AE138" w15:paraIdParent="3C3D3763" w15:done="0"/>
  <w15:commentEx w15:paraId="75F41AFD" w15:done="0"/>
  <w15:commentEx w15:paraId="4AF331E0" w15:done="0"/>
  <w15:commentEx w15:paraId="5EE84548" w15:done="0"/>
  <w15:commentEx w15:paraId="7EB71042" w15:done="0"/>
  <w15:commentEx w15:paraId="7454763E" w15:done="0"/>
  <w15:commentEx w15:paraId="77E2BDAF" w15:paraIdParent="7454763E" w15:done="0"/>
  <w15:commentEx w15:paraId="03370CA4" w15:done="0"/>
  <w15:commentEx w15:paraId="07CF9285" w15:done="0"/>
  <w15:commentEx w15:paraId="257C463D" w15:done="0"/>
  <w15:commentEx w15:paraId="131F61DB" w15:done="0"/>
  <w15:commentEx w15:paraId="22583334" w15:paraIdParent="131F61DB" w15:done="0"/>
  <w15:commentEx w15:paraId="4EAAB97F" w15:paraIdParent="131F61DB" w15:done="0"/>
  <w15:commentEx w15:paraId="4BC45467" w15:paraIdParent="131F61DB" w15:done="0"/>
  <w15:commentEx w15:paraId="48E30EF4" w15:done="0"/>
  <w15:commentEx w15:paraId="6D555DA8" w15:paraIdParent="48E30EF4" w15:done="0"/>
  <w15:commentEx w15:paraId="1A9449EC" w15:done="0"/>
  <w15:commentEx w15:paraId="5A8BCDD9" w15:paraIdParent="1A9449EC" w15:done="0"/>
  <w15:commentEx w15:paraId="78E660D9" w15:paraIdParent="1A9449EC" w15:done="0"/>
  <w15:commentEx w15:paraId="7300BE88" w15:paraIdParent="1A9449EC" w15:done="0"/>
  <w15:commentEx w15:paraId="0978CFB0" w15:done="0"/>
  <w15:commentEx w15:paraId="6118DC97" w15:done="0"/>
  <w15:commentEx w15:paraId="307C377A" w15:done="0"/>
  <w15:commentEx w15:paraId="0C08CC9C" w15:paraIdParent="307C377A" w15:done="0"/>
  <w15:commentEx w15:paraId="3D0428E9" w15:done="0"/>
  <w15:commentEx w15:paraId="4A59F187" w15:done="0"/>
  <w15:commentEx w15:paraId="1054818C" w15:paraIdParent="4A59F187" w15:done="0"/>
  <w15:commentEx w15:paraId="68AD611F" w15:done="0"/>
  <w15:commentEx w15:paraId="18FD6125" w15:done="0"/>
  <w15:commentEx w15:paraId="5F2E9437" w15:done="0"/>
  <w15:commentEx w15:paraId="351CB1E5" w15:paraIdParent="5F2E9437" w15:done="0"/>
  <w15:commentEx w15:paraId="6F5D989D" w15:paraIdParent="5F2E9437" w15:done="0"/>
  <w15:commentEx w15:paraId="222C698E" w15:done="0"/>
  <w15:commentEx w15:paraId="74E0D99C" w15:done="0"/>
  <w15:commentEx w15:paraId="7EC60828" w15:done="0"/>
  <w15:commentEx w15:paraId="05BE561B" w15:paraIdParent="7EC60828" w15:done="0"/>
  <w15:commentEx w15:paraId="3EBC0176" w15:paraIdParent="7EC60828" w15:done="0"/>
  <w15:commentEx w15:paraId="58E901CA" w15:paraIdParent="7EC60828" w15:done="0"/>
  <w15:commentEx w15:paraId="18E93B2F" w15:done="0"/>
  <w15:commentEx w15:paraId="1828D6F0" w15:done="0"/>
  <w15:commentEx w15:paraId="516C8CCE" w15:paraIdParent="1828D6F0" w15:done="0"/>
  <w15:commentEx w15:paraId="089194A8" w15:paraIdParent="1828D6F0" w15:done="0"/>
  <w15:commentEx w15:paraId="0913467E" w15:done="0"/>
  <w15:commentEx w15:paraId="26858F88" w15:done="0"/>
  <w15:commentEx w15:paraId="037D37B4" w15:paraIdParent="26858F88" w15:done="0"/>
  <w15:commentEx w15:paraId="2DDFB85C" w15:done="0"/>
  <w15:commentEx w15:paraId="5EEB5AA9" w15:done="0"/>
  <w15:commentEx w15:paraId="0065DC99" w15:paraIdParent="5EEB5AA9" w15:done="0"/>
  <w15:commentEx w15:paraId="202427EA" w15:paraIdParent="5EEB5AA9" w15:done="0"/>
  <w15:commentEx w15:paraId="776667AF" w15:paraIdParent="5EEB5AA9" w15:done="0"/>
  <w15:commentEx w15:paraId="0FB8535E" w15:done="0"/>
  <w15:commentEx w15:paraId="336E2F7F" w15:done="0"/>
  <w15:commentEx w15:paraId="28016D9E" w15:done="0"/>
  <w15:commentEx w15:paraId="6BA58810" w15:paraIdParent="28016D9E" w15:done="0"/>
  <w15:commentEx w15:paraId="41715513" w15:done="0"/>
  <w15:commentEx w15:paraId="28C1D266" w15:done="0"/>
  <w15:commentEx w15:paraId="0E1F2083" w15:paraIdParent="28C1D266" w15:done="0"/>
  <w15:commentEx w15:paraId="5DCFB09C" w15:paraIdParent="28C1D266" w15:done="0"/>
  <w15:commentEx w15:paraId="6A1F5421" w15:paraIdParent="28C1D266" w15:done="0"/>
  <w15:commentEx w15:paraId="550031D0" w15:done="0"/>
  <w15:commentEx w15:paraId="2A44E223" w15:done="0"/>
  <w15:commentEx w15:paraId="55FDE220" w15:paraIdParent="2A44E223" w15:done="0"/>
  <w15:commentEx w15:paraId="1AEB92F9" w15:paraIdParent="2A44E223" w15:done="0"/>
  <w15:commentEx w15:paraId="4525841B" w15:done="0"/>
  <w15:commentEx w15:paraId="4B5D7A54" w15:paraIdParent="4525841B" w15:done="0"/>
  <w15:commentEx w15:paraId="7D76344A" w15:done="0"/>
  <w15:commentEx w15:paraId="688060E1" w15:paraIdParent="7D76344A" w15:done="0"/>
  <w15:commentEx w15:paraId="3847DA9F" w15:paraIdParent="7D76344A" w15:done="0"/>
  <w15:commentEx w15:paraId="683AC62D" w15:done="0"/>
  <w15:commentEx w15:paraId="6D53CB95" w15:done="0"/>
  <w15:commentEx w15:paraId="729E56D5" w15:done="0"/>
  <w15:commentEx w15:paraId="39E0D0BD" w15:done="0"/>
  <w15:commentEx w15:paraId="4610D7C3" w15:paraIdParent="39E0D0BD" w15:done="0"/>
  <w15:commentEx w15:paraId="749A275C" w15:done="0"/>
  <w15:commentEx w15:paraId="7677F016" w15:done="0"/>
  <w15:commentEx w15:paraId="7B8F9FFC" w15:done="0"/>
  <w15:commentEx w15:paraId="0CDA6AA5" w15:done="0"/>
  <w15:commentEx w15:paraId="4DB674F2" w15:paraIdParent="0CDA6AA5" w15:done="0"/>
  <w15:commentEx w15:paraId="606A48EE" w15:paraIdParent="0CDA6AA5" w15:done="0"/>
  <w15:commentEx w15:paraId="5378C58A" w15:paraIdParent="0CDA6AA5" w15:done="0"/>
  <w15:commentEx w15:paraId="2A6D5FC4" w15:done="0"/>
  <w15:commentEx w15:paraId="60A3D586" w15:paraIdParent="2A6D5FC4" w15:done="0"/>
  <w15:commentEx w15:paraId="7C8611A2" w15:done="0"/>
  <w15:commentEx w15:paraId="0B7523C6" w15:paraIdParent="7C8611A2" w15:done="0"/>
  <w15:commentEx w15:paraId="5974F251" w15:paraIdParent="7C8611A2" w15:done="0"/>
  <w15:commentEx w15:paraId="124D0127" w15:paraIdParent="7C8611A2" w15:done="0"/>
  <w15:commentEx w15:paraId="4E93A25A" w15:done="0"/>
  <w15:commentEx w15:paraId="060086DF" w15:done="0"/>
  <w15:commentEx w15:paraId="235517E0" w15:done="0"/>
  <w15:commentEx w15:paraId="7D51135B" w15:paraIdParent="235517E0" w15:done="0"/>
  <w15:commentEx w15:paraId="5FD8F161" w15:done="0"/>
  <w15:commentEx w15:paraId="79ABA21C" w15:done="0"/>
  <w15:commentEx w15:paraId="2FE6C39C" w15:paraIdParent="79ABA21C" w15:done="0"/>
  <w15:commentEx w15:paraId="19661CA3" w15:paraIdParent="79ABA21C" w15:done="0"/>
  <w15:commentEx w15:paraId="48B2CDC3" w15:paraIdParent="79ABA21C" w15:done="0"/>
  <w15:commentEx w15:paraId="62612783" w15:done="0"/>
  <w15:commentEx w15:paraId="32E4AD4C" w15:done="0"/>
  <w15:commentEx w15:paraId="28636D18" w15:paraIdParent="32E4AD4C" w15:done="0"/>
  <w15:commentEx w15:paraId="2277C58D" w15:paraIdParent="32E4AD4C" w15:done="0"/>
  <w15:commentEx w15:paraId="4D63E4A6" w15:done="0"/>
  <w15:commentEx w15:paraId="77315B39" w15:paraIdParent="4D63E4A6" w15:done="0"/>
  <w15:commentEx w15:paraId="4914708E" w15:done="0"/>
  <w15:commentEx w15:paraId="773E4D0B" w15:done="0"/>
  <w15:commentEx w15:paraId="5E3D60D2" w15:paraIdParent="773E4D0B" w15:done="0"/>
  <w15:commentEx w15:paraId="01D42375" w15:paraIdParent="773E4D0B" w15:done="0"/>
  <w15:commentEx w15:paraId="04591B99" w15:paraIdParent="773E4D0B" w15:done="0"/>
  <w15:commentEx w15:paraId="1C7EEDF1" w15:paraIdParent="773E4D0B" w15:done="0"/>
  <w15:commentEx w15:paraId="3232E4CE" w15:paraIdParent="773E4D0B" w15:done="0"/>
  <w15:commentEx w15:paraId="1B6866D8" w15:done="0"/>
  <w15:commentEx w15:paraId="3F0D4230" w15:paraIdParent="1B6866D8" w15:done="0"/>
  <w15:commentEx w15:paraId="3AF7AF5C" w15:paraIdParent="1B6866D8" w15:done="0"/>
  <w15:commentEx w15:paraId="748F4CE4" w15:paraIdParent="1B6866D8" w15:done="0"/>
  <w15:commentEx w15:paraId="3A5184BB" w15:done="0"/>
  <w15:commentEx w15:paraId="26B173AC" w15:paraIdParent="3A5184BB" w15:done="0"/>
  <w15:commentEx w15:paraId="0A6A9C41" w15:done="0"/>
  <w15:commentEx w15:paraId="61CB7556" w15:done="0"/>
  <w15:commentEx w15:paraId="1799AB03" w15:paraIdParent="61CB7556" w15:done="0"/>
  <w15:commentEx w15:paraId="3569F44C" w15:done="0"/>
  <w15:commentEx w15:paraId="3CCDC859" w15:done="0"/>
  <w15:commentEx w15:paraId="3D8BD5C6" w15:done="0"/>
  <w15:commentEx w15:paraId="3894E5CC" w15:done="0"/>
  <w15:commentEx w15:paraId="434086EB" w15:done="0"/>
  <w15:commentEx w15:paraId="1D84CDF9" w15:done="0"/>
  <w15:commentEx w15:paraId="0ADE92D1" w15:done="0"/>
  <w15:commentEx w15:paraId="17B308BC" w15:done="0"/>
  <w15:commentEx w15:paraId="4A62DF99" w15:done="0"/>
  <w15:commentEx w15:paraId="4E28DF7A" w15:done="0"/>
  <w15:commentEx w15:paraId="11121E92" w15:done="0"/>
  <w15:commentEx w15:paraId="7F2B72F2" w15:done="0"/>
  <w15:commentEx w15:paraId="40E598B0" w15:done="0"/>
  <w15:commentEx w15:paraId="431F6BA2" w15:done="0"/>
  <w15:commentEx w15:paraId="2770FB92" w15:done="0"/>
  <w15:commentEx w15:paraId="346FE216" w15:done="0"/>
  <w15:commentEx w15:paraId="43413BDC" w15:done="0"/>
  <w15:commentEx w15:paraId="38A246E8" w15:done="0"/>
  <w15:commentEx w15:paraId="4486FFE8" w15:done="0"/>
  <w15:commentEx w15:paraId="0A144804" w15:done="0"/>
  <w15:commentEx w15:paraId="471B8809" w15:done="0"/>
  <w15:commentEx w15:paraId="063E9F29" w15:done="0"/>
  <w15:commentEx w15:paraId="2B6C8B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9078B7F" w16cex:dateUtc="2023-12-01T12:55:00Z"/>
  <w16cex:commentExtensible w16cex:durableId="52277232" w16cex:dateUtc="2023-12-04T09:52:00Z"/>
  <w16cex:commentExtensible w16cex:durableId="27D7F85E" w16cex:dateUtc="2023-04-05T11:38:00Z"/>
  <w16cex:commentExtensible w16cex:durableId="256F1943" w16cex:dateUtc="2021-12-23T14:50:00Z"/>
  <w16cex:commentExtensible w16cex:durableId="09F1CB6A" w16cex:dateUtc="2023-04-05T11:38:00Z"/>
  <w16cex:commentExtensible w16cex:durableId="27D9A16C" w16cex:dateUtc="2023-04-06T17:52:00Z"/>
  <w16cex:commentExtensible w16cex:durableId="2885B991" w16cex:dateUtc="2023-08-15T06:45:00Z"/>
  <w16cex:commentExtensible w16cex:durableId="2B3E963C" w16cex:dateUtc="2023-12-01T10:05:00Z"/>
  <w16cex:commentExtensible w16cex:durableId="218B49BC" w16cex:dateUtc="2023-12-01T10:0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4150A050" w16cex:dateUtc="2023-12-01T10:03:00Z"/>
  <w16cex:commentExtensible w16cex:durableId="1FF49B07" w16cex:dateUtc="2023-12-04T09:53:00Z"/>
  <w16cex:commentExtensible w16cex:durableId="27D65824" w16cex:dateUtc="2023-04-04T06:02:00Z"/>
  <w16cex:commentExtensible w16cex:durableId="27D65841" w16cex:dateUtc="2023-04-04T06:03:00Z"/>
  <w16cex:commentExtensible w16cex:durableId="03F53D97" w16cex:dateUtc="2023-12-04T09:53:00Z"/>
  <w16cex:commentExtensible w16cex:durableId="41C4D2DE" w16cex:dateUtc="2023-12-04T09:54:00Z"/>
  <w16cex:commentExtensible w16cex:durableId="6047567E" w16cex:dateUtc="2023-12-01T13:02: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4930E24C" w16cex:dateUtc="2023-12-04T09:54:00Z"/>
  <w16cex:commentExtensible w16cex:durableId="5D765C9D" w16cex:dateUtc="2023-12-01T10:09:00Z"/>
  <w16cex:commentExtensible w16cex:durableId="1FA4DCBB" w16cex:dateUtc="2023-12-04T09:55:00Z"/>
  <w16cex:commentExtensible w16cex:durableId="6F0FBFFD" w16cex:dateUtc="2023-12-01T10:09:00Z"/>
  <w16cex:commentExtensible w16cex:durableId="625CA536" w16cex:dateUtc="2023-12-04T09:55:00Z"/>
  <w16cex:commentExtensible w16cex:durableId="29B69898" w16cex:dateUtc="2023-12-04T09:55:00Z"/>
  <w16cex:commentExtensible w16cex:durableId="756814B8" w16cex:dateUtc="2023-12-04T09:55:00Z"/>
  <w16cex:commentExtensible w16cex:durableId="66A31468" w16cex:dateUtc="2023-12-04T09:59:00Z"/>
  <w16cex:commentExtensible w16cex:durableId="367E2151" w16cex:dateUtc="2023-12-04T09:59: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1211BE81" w16cex:dateUtc="2023-12-04T09:59:00Z"/>
  <w16cex:commentExtensible w16cex:durableId="5D313CDB" w16cex:dateUtc="2023-12-04T10:00:00Z"/>
  <w16cex:commentExtensible w16cex:durableId="74D35139" w16cex:dateUtc="2023-12-04T10:00:00Z"/>
  <w16cex:commentExtensible w16cex:durableId="11CC4602" w16cex:dateUtc="2023-11-24T12:04:00Z"/>
  <w16cex:commentExtensible w16cex:durableId="1A4B9F2B" w16cex:dateUtc="2023-12-04T10:00:00Z"/>
  <w16cex:commentExtensible w16cex:durableId="32A55A5E" w16cex:dateUtc="2023-12-04T10:00:00Z"/>
  <w16cex:commentExtensible w16cex:durableId="3B8560B0" w16cex:dateUtc="2023-12-04T10:01:00Z"/>
  <w16cex:commentExtensible w16cex:durableId="08C48497" w16cex:dateUtc="2023-12-04T10:01:00Z"/>
  <w16cex:commentExtensible w16cex:durableId="45E28AE9" w16cex:dateUtc="2023-12-04T10:02:00Z"/>
  <w16cex:commentExtensible w16cex:durableId="73BC2273" w16cex:dateUtc="2023-12-04T10:02:00Z"/>
  <w16cex:commentExtensible w16cex:durableId="47F734EF" w16cex:dateUtc="2023-12-04T10:03:00Z"/>
  <w16cex:commentExtensible w16cex:durableId="3EB4C318" w16cex:dateUtc="2023-12-04T10:03:00Z"/>
  <w16cex:commentExtensible w16cex:durableId="4ADB93BA" w16cex:dateUtc="2023-12-04T10:03:00Z"/>
  <w16cex:commentExtensible w16cex:durableId="3962E26B" w16cex:dateUtc="2023-11-15T18:17:00Z"/>
  <w16cex:commentExtensible w16cex:durableId="3DCE804E" w16cex:dateUtc="2023-11-15T18:17:00Z"/>
  <w16cex:commentExtensible w16cex:durableId="4943AB08" w16cex:dateUtc="2023-12-02T18:07:00Z"/>
  <w16cex:commentExtensible w16cex:durableId="22A8555A" w16cex:dateUtc="2023-11-15T18:21:00Z"/>
  <w16cex:commentExtensible w16cex:durableId="36CA3041" w16cex:dateUtc="2023-11-15T18:22:00Z"/>
  <w16cex:commentExtensible w16cex:durableId="7E809C62" w16cex:dateUtc="2023-12-04T10:04:00Z"/>
  <w16cex:commentExtensible w16cex:durableId="5EB0F96C" w16cex:dateUtc="2023-12-04T10:05:00Z"/>
  <w16cex:commentExtensible w16cex:durableId="6F84690E" w16cex:dateUtc="2023-12-04T10:38:00Z"/>
  <w16cex:commentExtensible w16cex:durableId="04F13B9B" w16cex:dateUtc="2023-12-04T10:05:00Z"/>
  <w16cex:commentExtensible w16cex:durableId="430F4DD6" w16cex:dateUtc="2023-12-04T10:06:00Z"/>
  <w16cex:commentExtensible w16cex:durableId="553ED21C" w16cex:dateUtc="2023-11-24T12:28:00Z"/>
  <w16cex:commentExtensible w16cex:durableId="7F1E861F" w16cex:dateUtc="2023-12-04T10:07:00Z"/>
  <w16cex:commentExtensible w16cex:durableId="1939B400" w16cex:dateUtc="2023-12-04T10:07:00Z"/>
  <w16cex:commentExtensible w16cex:durableId="332E5093" w16cex:dateUtc="2023-12-04T10:39:00Z"/>
  <w16cex:commentExtensible w16cex:durableId="31C2DBCC" w16cex:dateUtc="2023-12-04T10:07:00Z"/>
  <w16cex:commentExtensible w16cex:durableId="4BC9CD9D" w16cex:dateUtc="2023-12-04T10:08:00Z"/>
  <w16cex:commentExtensible w16cex:durableId="4FAE53DA" w16cex:dateUtc="2023-12-04T10:08:00Z"/>
  <w16cex:commentExtensible w16cex:durableId="6B5EB521" w16cex:dateUtc="2023-12-04T10:08:00Z"/>
  <w16cex:commentExtensible w16cex:durableId="5F24D002" w16cex:dateUtc="2023-12-04T10:09:00Z"/>
  <w16cex:commentExtensible w16cex:durableId="6A71C6E3" w16cex:dateUtc="2023-12-04T10:10:00Z"/>
  <w16cex:commentExtensible w16cex:durableId="39BC5CAE" w16cex:dateUtc="2023-12-04T10:10:00Z"/>
  <w16cex:commentExtensible w16cex:durableId="27728498" w16cex:dateUtc="2023-01-18T13:45:00Z"/>
  <w16cex:commentExtensible w16cex:durableId="01A6D7C7" w16cex:dateUtc="2023-12-04T10:10:00Z"/>
  <w16cex:commentExtensible w16cex:durableId="314B4C88" w16cex:dateUtc="2023-12-04T10:10:00Z"/>
  <w16cex:commentExtensible w16cex:durableId="084635CB" w16cex:dateUtc="2023-12-04T10:11:00Z"/>
  <w16cex:commentExtensible w16cex:durableId="277284B3" w16cex:dateUtc="2023-01-18T13:45:00Z"/>
  <w16cex:commentExtensible w16cex:durableId="0EF10043" w16cex:dateUtc="2023-12-04T10:11:00Z"/>
  <w16cex:commentExtensible w16cex:durableId="583B4F15" w16cex:dateUtc="2023-12-04T10:12:00Z"/>
  <w16cex:commentExtensible w16cex:durableId="1038B31D" w16cex:dateUtc="2023-12-04T10:12:00Z"/>
  <w16cex:commentExtensible w16cex:durableId="567A3D21" w16cex:dateUtc="2023-12-04T10:13:00Z"/>
  <w16cex:commentExtensible w16cex:durableId="1BE84967" w16cex:dateUtc="2023-12-04T10:13:00Z"/>
  <w16cex:commentExtensible w16cex:durableId="59459742" w16cex:dateUtc="2023-12-04T10:13:00Z"/>
  <w16cex:commentExtensible w16cex:durableId="40B6C306" w16cex:dateUtc="2023-12-04T10:13:00Z"/>
  <w16cex:commentExtensible w16cex:durableId="033CCB8A" w16cex:dateUtc="2023-12-04T10:14:00Z"/>
  <w16cex:commentExtensible w16cex:durableId="530EEDD4" w16cex:dateUtc="2023-12-04T10:14:00Z"/>
  <w16cex:commentExtensible w16cex:durableId="2958F245" w16cex:dateUtc="2023-12-04T10:14:00Z"/>
  <w16cex:commentExtensible w16cex:durableId="7928B9F8" w16cex:dateUtc="2023-12-04T10:14:00Z"/>
  <w16cex:commentExtensible w16cex:durableId="77A019C9" w16cex:dateUtc="2023-12-04T10:15:00Z"/>
  <w16cex:commentExtensible w16cex:durableId="2F3AA77D" w16cex:dateUtc="2023-12-04T10:15:00Z"/>
  <w16cex:commentExtensible w16cex:durableId="722B548A" w16cex:dateUtc="2023-12-04T10:15:00Z"/>
  <w16cex:commentExtensible w16cex:durableId="0D97982C" w16cex:dateUtc="2023-12-04T10:16:00Z"/>
  <w16cex:commentExtensible w16cex:durableId="3EBF1A95" w16cex:dateUtc="2023-12-04T10:16:00Z"/>
  <w16cex:commentExtensible w16cex:durableId="6D575218" w16cex:dateUtc="2023-12-04T10:16:00Z"/>
  <w16cex:commentExtensible w16cex:durableId="6E1788E7" w16cex:dateUtc="2023-11-20T07:21:00Z"/>
  <w16cex:commentExtensible w16cex:durableId="28EF3E01" w16cex:dateUtc="2023-12-04T10:20:00Z"/>
  <w16cex:commentExtensible w16cex:durableId="79E1532C" w16cex:dateUtc="2023-12-04T12:42:00Z"/>
  <w16cex:commentExtensible w16cex:durableId="08A1FDB4" w16cex:dateUtc="2023-12-04T10:40:00Z"/>
  <w16cex:commentExtensible w16cex:durableId="38CE7C75" w16cex:dateUtc="2023-12-04T10:21:00Z"/>
  <w16cex:commentExtensible w16cex:durableId="7335633D" w16cex:dateUtc="2023-12-04T10:22:00Z"/>
  <w16cex:commentExtensible w16cex:durableId="02E6DC2E" w16cex:dateUtc="2023-12-04T10:21:00Z"/>
  <w16cex:commentExtensible w16cex:durableId="61D2D5BC" w16cex:dateUtc="2023-12-04T10:43:00Z"/>
  <w16cex:commentExtensible w16cex:durableId="6F3D2D29" w16cex:dateUtc="2023-12-04T10:22:00Z"/>
  <w16cex:commentExtensible w16cex:durableId="02C93000" w16cex:dateUtc="2023-12-04T10:23:00Z"/>
  <w16cex:commentExtensible w16cex:durableId="34B4741A" w16cex:dateUtc="2023-12-04T10:23:00Z"/>
  <w16cex:commentExtensible w16cex:durableId="35400725" w16cex:dateUtc="2023-12-04T10:23:00Z"/>
  <w16cex:commentExtensible w16cex:durableId="49FFEE17" w16cex:dateUtc="2023-12-04T10:24:00Z"/>
  <w16cex:commentExtensible w16cex:durableId="7A949A18" w16cex:dateUtc="2023-12-04T10:24:00Z"/>
  <w16cex:commentExtensible w16cex:durableId="48787789" w16cex:dateUtc="2023-12-04T10:24:00Z"/>
  <w16cex:commentExtensible w16cex:durableId="0C5471AC" w16cex:dateUtc="2023-12-04T10:24:00Z"/>
  <w16cex:commentExtensible w16cex:durableId="0109C3C9" w16cex:dateUtc="2023-12-04T10:25:00Z"/>
  <w16cex:commentExtensible w16cex:durableId="7B4004B6" w16cex:dateUtc="2023-12-04T10:25:00Z"/>
  <w16cex:commentExtensible w16cex:durableId="46FBF0E9" w16cex:dateUtc="2023-12-04T10:25:00Z"/>
  <w16cex:commentExtensible w16cex:durableId="52209F88" w16cex:dateUtc="2023-12-04T10:32:00Z"/>
  <w16cex:commentExtensible w16cex:durableId="3763C30D" w16cex:dateUtc="2023-12-04T10:26:00Z"/>
  <w16cex:commentExtensible w16cex:durableId="130FDB01" w16cex:dateUtc="2023-12-04T10:26:00Z"/>
  <w16cex:commentExtensible w16cex:durableId="1222748F" w16cex:dateUtc="2023-12-04T10:26:00Z"/>
  <w16cex:commentExtensible w16cex:durableId="2CF2B6E2" w16cex:dateUtc="2023-12-04T10:26:00Z"/>
  <w16cex:commentExtensible w16cex:durableId="646E8792" w16cex:dateUtc="2023-12-04T10:27:00Z"/>
  <w16cex:commentExtensible w16cex:durableId="159DC4F0" w16cex:dateUtc="2023-12-04T10:27:00Z"/>
  <w16cex:commentExtensible w16cex:durableId="6CACF25A" w16cex:dateUtc="2023-12-04T10:28:00Z"/>
  <w16cex:commentExtensible w16cex:durableId="7288972B" w16cex:dateUtc="2023-12-04T10:28:00Z"/>
  <w16cex:commentExtensible w16cex:durableId="66C028BC" w16cex:dateUtc="2023-12-04T10:28:00Z"/>
  <w16cex:commentExtensible w16cex:durableId="5C323519" w16cex:dateUtc="2023-12-04T10:28:00Z"/>
  <w16cex:commentExtensible w16cex:durableId="144B594E" w16cex:dateUtc="2023-12-04T10:29:00Z"/>
  <w16cex:commentExtensible w16cex:durableId="4855B971" w16cex:dateUtc="2023-12-04T10:29:00Z"/>
  <w16cex:commentExtensible w16cex:durableId="0C8ED6B9" w16cex:dateUtc="2023-12-04T10:29:00Z"/>
  <w16cex:commentExtensible w16cex:durableId="6B9A1B40" w16cex:dateUtc="2023-12-04T10:29:00Z"/>
  <w16cex:commentExtensible w16cex:durableId="49594D12" w16cex:dateUtc="2023-12-04T10:29:00Z"/>
  <w16cex:commentExtensible w16cex:durableId="648450FD" w16cex:dateUtc="2023-12-04T10:30:00Z"/>
  <w16cex:commentExtensible w16cex:durableId="23FF67D8" w16cex:dateUtc="2023-12-04T10:30:00Z"/>
  <w16cex:commentExtensible w16cex:durableId="0A46F248" w16cex:dateUtc="2023-12-04T10:30:00Z"/>
  <w16cex:commentExtensible w16cex:durableId="584F41BF" w16cex:dateUtc="2023-12-04T10:31:00Z"/>
  <w16cex:commentExtensible w16cex:durableId="423DAA8B" w16cex:dateUtc="2023-12-04T10:31:00Z"/>
  <w16cex:commentExtensible w16cex:durableId="322925EB" w16cex:dateUtc="2023-12-04T10:32:00Z"/>
  <w16cex:commentExtensible w16cex:durableId="1A272392" w16cex:dateUtc="2023-12-04T10:32:00Z"/>
  <w16cex:commentExtensible w16cex:durableId="1A48839A" w16cex:dateUtc="2023-12-04T10:33:00Z"/>
  <w16cex:commentExtensible w16cex:durableId="7235F499" w16cex:dateUtc="2023-12-04T10:33:00Z"/>
  <w16cex:commentExtensible w16cex:durableId="75C35DFA" w16cex:dateUtc="2023-12-04T10:34:00Z"/>
  <w16cex:commentExtensible w16cex:durableId="73A0C71D" w16cex:dateUtc="2023-12-04T10:32:00Z"/>
  <w16cex:commentExtensible w16cex:durableId="086403C8" w16cex:dateUtc="2023-12-04T14:44:00Z"/>
  <w16cex:commentExtensible w16cex:durableId="215DC43D" w16cex:dateUtc="2023-12-04T14:44:00Z"/>
  <w16cex:commentExtensible w16cex:durableId="06EC9842" w16cex:dateUtc="2023-12-04T14:45:00Z"/>
  <w16cex:commentExtensible w16cex:durableId="17BF8D1A" w16cex:dateUtc="2023-12-04T14:45:00Z"/>
  <w16cex:commentExtensible w16cex:durableId="0E207101" w16cex:dateUtc="2023-12-04T14:46:00Z"/>
  <w16cex:commentExtensible w16cex:durableId="7A644943" w16cex:dateUtc="2023-12-04T14:47:00Z"/>
  <w16cex:commentExtensible w16cex:durableId="15B6560D" w16cex:dateUtc="2023-12-04T14:47:00Z"/>
  <w16cex:commentExtensible w16cex:durableId="19AA96F5" w16cex:dateUtc="2023-12-04T12:43:00Z"/>
  <w16cex:commentExtensible w16cex:durableId="1D43A34D" w16cex:dateUtc="2023-12-04T10:42:00Z"/>
  <w16cex:commentExtensible w16cex:durableId="789EA602" w16cex:dateUtc="2023-12-04T10:44:00Z"/>
  <w16cex:commentExtensible w16cex:durableId="3D748892" w16cex:dateUtc="2023-12-04T10:44:00Z"/>
  <w16cex:commentExtensible w16cex:durableId="4BEF50BE" w16cex:dateUtc="2023-12-04T10:44:00Z"/>
  <w16cex:commentExtensible w16cex:durableId="3287B0B0" w16cex:dateUtc="2023-12-04T10:45:00Z"/>
  <w16cex:commentExtensible w16cex:durableId="259AC055" w16cex:dateUtc="2023-12-04T10:45:00Z"/>
  <w16cex:commentExtensible w16cex:durableId="30991F70" w16cex:dateUtc="2023-12-04T10:46:00Z"/>
  <w16cex:commentExtensible w16cex:durableId="1D527365" w16cex:dateUtc="2023-12-04T10:46:00Z"/>
  <w16cex:commentExtensible w16cex:durableId="3B9355B8" w16cex:dateUtc="2023-12-04T10:46:00Z"/>
  <w16cex:commentExtensible w16cex:durableId="338ABC8B" w16cex:dateUtc="2023-12-04T10:47:00Z"/>
  <w16cex:commentExtensible w16cex:durableId="4DBAB808" w16cex:dateUtc="2023-12-04T10:47:00Z"/>
  <w16cex:commentExtensible w16cex:durableId="29A01DF7" w16cex:dateUtc="2023-12-04T10:48:00Z"/>
  <w16cex:commentExtensible w16cex:durableId="3F97C972" w16cex:dateUtc="2023-12-04T10:48:00Z"/>
  <w16cex:commentExtensible w16cex:durableId="66863913" w16cex:dateUtc="2023-12-04T10:52:00Z"/>
  <w16cex:commentExtensible w16cex:durableId="3A58B316" w16cex:dateUtc="2023-12-04T10:52:00Z"/>
  <w16cex:commentExtensible w16cex:durableId="3D910759" w16cex:dateUtc="2023-12-04T10:53:00Z"/>
  <w16cex:commentExtensible w16cex:durableId="4BDA8D9D" w16cex:dateUtc="2023-12-04T10:53:00Z"/>
  <w16cex:commentExtensible w16cex:durableId="11D5ECA4" w16cex:dateUtc="2023-12-04T11:12:00Z"/>
  <w16cex:commentExtensible w16cex:durableId="5B309882" w16cex:dateUtc="2023-12-04T11:12:00Z"/>
  <w16cex:commentExtensible w16cex:durableId="0A7DE513" w16cex:dateUtc="2023-12-04T11:13:00Z"/>
  <w16cex:commentExtensible w16cex:durableId="45BA7A72" w16cex:dateUtc="2023-12-04T11:13:00Z"/>
  <w16cex:commentExtensible w16cex:durableId="224D77F9" w16cex:dateUtc="2023-12-04T11:13:00Z"/>
  <w16cex:commentExtensible w16cex:durableId="16A7D40D" w16cex:dateUtc="2023-12-04T11:14:00Z"/>
  <w16cex:commentExtensible w16cex:durableId="603DFF90" w16cex:dateUtc="2023-12-04T11:15:00Z"/>
  <w16cex:commentExtensible w16cex:durableId="6EBE1C51" w16cex:dateUtc="2023-12-04T11:15:00Z"/>
  <w16cex:commentExtensible w16cex:durableId="43138179" w16cex:dateUtc="2023-12-04T11:16:00Z"/>
  <w16cex:commentExtensible w16cex:durableId="1CEFAFDF" w16cex:dateUtc="2023-12-04T11:16:00Z"/>
  <w16cex:commentExtensible w16cex:durableId="20B4070B" w16cex:dateUtc="2023-12-04T12:44:00Z"/>
  <w16cex:commentExtensible w16cex:durableId="54FC8853" w16cex:dateUtc="2023-12-04T11:17:00Z"/>
  <w16cex:commentExtensible w16cex:durableId="2E5385B9" w16cex:dateUtc="2023-12-04T11:18:00Z"/>
  <w16cex:commentExtensible w16cex:durableId="3C84CFD6" w16cex:dateUtc="2023-12-04T11:18:00Z"/>
  <w16cex:commentExtensible w16cex:durableId="3FEAE153" w16cex:dateUtc="2023-12-04T11:18:00Z"/>
  <w16cex:commentExtensible w16cex:durableId="65EFD4E2" w16cex:dateUtc="2023-12-04T11:19:00Z"/>
  <w16cex:commentExtensible w16cex:durableId="54C66C66" w16cex:dateUtc="2023-12-04T11:19:00Z"/>
  <w16cex:commentExtensible w16cex:durableId="024EA0F3" w16cex:dateUtc="2023-12-04T11:20:00Z"/>
  <w16cex:commentExtensible w16cex:durableId="5A4E3D76" w16cex:dateUtc="2023-12-04T11:20:00Z"/>
  <w16cex:commentExtensible w16cex:durableId="43C628B6" w16cex:dateUtc="2023-12-04T11:20:00Z"/>
  <w16cex:commentExtensible w16cex:durableId="7DC09716" w16cex:dateUtc="2023-12-04T11:21:00Z"/>
  <w16cex:commentExtensible w16cex:durableId="5909C6C4" w16cex:dateUtc="2023-12-04T11:21:00Z"/>
  <w16cex:commentExtensible w16cex:durableId="2329F353" w16cex:dateUtc="2023-12-04T11:21:00Z"/>
  <w16cex:commentExtensible w16cex:durableId="52695F57" w16cex:dateUtc="2023-12-04T11:21:00Z"/>
  <w16cex:commentExtensible w16cex:durableId="482D610E" w16cex:dateUtc="2023-12-04T11:22:00Z"/>
  <w16cex:commentExtensible w16cex:durableId="54742A8F" w16cex:dateUtc="2023-12-04T11:22:00Z"/>
  <w16cex:commentExtensible w16cex:durableId="2C1DE682" w16cex:dateUtc="2023-12-04T11:23:00Z"/>
  <w16cex:commentExtensible w16cex:durableId="3D54D935" w16cex:dateUtc="2023-12-04T11:23:00Z"/>
  <w16cex:commentExtensible w16cex:durableId="780AE963" w16cex:dateUtc="2023-12-04T11:23:00Z"/>
  <w16cex:commentExtensible w16cex:durableId="3763AD40" w16cex:dateUtc="2023-12-04T11:24:00Z"/>
  <w16cex:commentExtensible w16cex:durableId="24D75ACC" w16cex:dateUtc="2023-12-04T11:24:00Z"/>
  <w16cex:commentExtensible w16cex:durableId="1E7C3897" w16cex:dateUtc="2023-12-04T11:24:00Z"/>
  <w16cex:commentExtensible w16cex:durableId="7FAED692" w16cex:dateUtc="2023-12-04T11:24:00Z"/>
  <w16cex:commentExtensible w16cex:durableId="1AA718E0" w16cex:dateUtc="2023-12-04T11:24:00Z"/>
  <w16cex:commentExtensible w16cex:durableId="057557AC" w16cex:dateUtc="2023-12-04T11:25:00Z"/>
  <w16cex:commentExtensible w16cex:durableId="139A2D6A" w16cex:dateUtc="2023-12-04T11:25:00Z"/>
  <w16cex:commentExtensible w16cex:durableId="36F51DDD" w16cex:dateUtc="2023-12-04T11:26:00Z"/>
  <w16cex:commentExtensible w16cex:durableId="69FB4863" w16cex:dateUtc="2023-12-04T11:26:00Z"/>
  <w16cex:commentExtensible w16cex:durableId="1A49CA19" w16cex:dateUtc="2023-12-04T12:44:00Z"/>
  <w16cex:commentExtensible w16cex:durableId="3C108694" w16cex:dateUtc="2023-12-04T11:28:00Z"/>
  <w16cex:commentExtensible w16cex:durableId="1E6C0D98" w16cex:dateUtc="2023-12-04T11:28:00Z"/>
  <w16cex:commentExtensible w16cex:durableId="7E75F17F" w16cex:dateUtc="2023-12-04T11:28:00Z"/>
  <w16cex:commentExtensible w16cex:durableId="348CA313" w16cex:dateUtc="2023-12-04T11:29:00Z"/>
  <w16cex:commentExtensible w16cex:durableId="7CCAAEEA" w16cex:dateUtc="2023-12-04T11:29:00Z"/>
  <w16cex:commentExtensible w16cex:durableId="37672F9C" w16cex:dateUtc="2023-12-04T11:29:00Z"/>
  <w16cex:commentExtensible w16cex:durableId="0D06989F" w16cex:dateUtc="2023-12-04T11:30:00Z"/>
  <w16cex:commentExtensible w16cex:durableId="7FB30231" w16cex:dateUtc="2023-12-04T11:30:00Z"/>
  <w16cex:commentExtensible w16cex:durableId="0F4B2B3C" w16cex:dateUtc="2023-12-04T11:31:00Z"/>
  <w16cex:commentExtensible w16cex:durableId="28C529CE" w16cex:dateUtc="2023-12-04T11:31:00Z"/>
  <w16cex:commentExtensible w16cex:durableId="409F61B6" w16cex:dateUtc="2023-12-04T11:31:00Z"/>
  <w16cex:commentExtensible w16cex:durableId="22146659" w16cex:dateUtc="2023-12-04T11:31:00Z"/>
  <w16cex:commentExtensible w16cex:durableId="27EA7729" w16cex:dateUtc="2023-12-04T11:32:00Z"/>
  <w16cex:commentExtensible w16cex:durableId="0A3ED259" w16cex:dateUtc="2023-12-04T11:33:00Z"/>
  <w16cex:commentExtensible w16cex:durableId="3B5128F5" w16cex:dateUtc="2023-12-04T11:33:00Z"/>
  <w16cex:commentExtensible w16cex:durableId="5D9B0B36" w16cex:dateUtc="2023-12-04T11:33:00Z"/>
  <w16cex:commentExtensible w16cex:durableId="2A3575E1" w16cex:dateUtc="2023-12-04T11:33:00Z"/>
  <w16cex:commentExtensible w16cex:durableId="31A86946" w16cex:dateUtc="2023-12-04T11:33:00Z"/>
  <w16cex:commentExtensible w16cex:durableId="5E48F5BE" w16cex:dateUtc="2023-12-04T11:34:00Z"/>
  <w16cex:commentExtensible w16cex:durableId="69A505A5" w16cex:dateUtc="2023-12-04T11:34:00Z"/>
  <w16cex:commentExtensible w16cex:durableId="3D6058D4" w16cex:dateUtc="2023-12-04T11:34:00Z"/>
  <w16cex:commentExtensible w16cex:durableId="1130EDAA" w16cex:dateUtc="2023-12-04T11:34:00Z"/>
  <w16cex:commentExtensible w16cex:durableId="2A836A18" w16cex:dateUtc="2023-12-04T11:35:00Z"/>
  <w16cex:commentExtensible w16cex:durableId="27EEEB13" w16cex:dateUtc="2023-12-04T11:35:00Z"/>
  <w16cex:commentExtensible w16cex:durableId="7D0F55DA" w16cex:dateUtc="2023-12-04T11:35:00Z"/>
  <w16cex:commentExtensible w16cex:durableId="7D019E87" w16cex:dateUtc="2023-12-04T11:36:00Z"/>
  <w16cex:commentExtensible w16cex:durableId="34CFE4D8" w16cex:dateUtc="2023-12-04T11:36:00Z"/>
  <w16cex:commentExtensible w16cex:durableId="73CA2AE4" w16cex:dateUtc="2023-12-04T12:44:00Z"/>
  <w16cex:commentExtensible w16cex:durableId="7717C1BD" w16cex:dateUtc="2023-12-04T11:36:00Z"/>
  <w16cex:commentExtensible w16cex:durableId="6C0CC64C" w16cex:dateUtc="2023-12-04T11:37:00Z"/>
  <w16cex:commentExtensible w16cex:durableId="71A60676" w16cex:dateUtc="2023-12-04T11:37:00Z"/>
  <w16cex:commentExtensible w16cex:durableId="52F4CC08" w16cex:dateUtc="2023-12-04T11:38:00Z"/>
  <w16cex:commentExtensible w16cex:durableId="1F1438B0" w16cex:dateUtc="2023-12-04T11:38:00Z"/>
  <w16cex:commentExtensible w16cex:durableId="4E06676E" w16cex:dateUtc="2023-12-04T11:38:00Z"/>
  <w16cex:commentExtensible w16cex:durableId="5ACF8EF0" w16cex:dateUtc="2023-12-04T11:38:00Z"/>
  <w16cex:commentExtensible w16cex:durableId="04BFEE54" w16cex:dateUtc="2023-12-04T11:39:00Z"/>
  <w16cex:commentExtensible w16cex:durableId="18283048" w16cex:dateUtc="2023-12-04T11:39:00Z"/>
  <w16cex:commentExtensible w16cex:durableId="025C7EF9" w16cex:dateUtc="2023-12-04T11:39:00Z"/>
  <w16cex:commentExtensible w16cex:durableId="45EA03DE" w16cex:dateUtc="2023-12-04T11:39:00Z"/>
  <w16cex:commentExtensible w16cex:durableId="7282C3A8" w16cex:dateUtc="2023-12-04T11:40:00Z"/>
  <w16cex:commentExtensible w16cex:durableId="5B2A98B2" w16cex:dateUtc="2023-12-04T11:40:00Z"/>
  <w16cex:commentExtensible w16cex:durableId="200CFB44" w16cex:dateUtc="2023-12-04T11:40:00Z"/>
  <w16cex:commentExtensible w16cex:durableId="3400DD35" w16cex:dateUtc="2023-12-04T11:40:00Z"/>
  <w16cex:commentExtensible w16cex:durableId="2A4F4260" w16cex:dateUtc="2023-12-04T11:41:00Z"/>
  <w16cex:commentExtensible w16cex:durableId="78E0B506" w16cex:dateUtc="2023-12-04T11:41:00Z"/>
  <w16cex:commentExtensible w16cex:durableId="686CDDB4" w16cex:dateUtc="2023-12-04T11:41:00Z"/>
  <w16cex:commentExtensible w16cex:durableId="1A83BAA1" w16cex:dateUtc="2023-12-04T11:41:00Z"/>
  <w16cex:commentExtensible w16cex:durableId="32B940A9" w16cex:dateUtc="2023-12-04T11:42:00Z"/>
  <w16cex:commentExtensible w16cex:durableId="0E49FC08" w16cex:dateUtc="2023-12-04T11:42:00Z"/>
  <w16cex:commentExtensible w16cex:durableId="5A08323B" w16cex:dateUtc="2023-12-04T11:42:00Z"/>
  <w16cex:commentExtensible w16cex:durableId="0788F0AE" w16cex:dateUtc="2023-12-04T11:42:00Z"/>
  <w16cex:commentExtensible w16cex:durableId="6FDC41EB" w16cex:dateUtc="2023-12-04T11:44:00Z"/>
  <w16cex:commentExtensible w16cex:durableId="600D8720" w16cex:dateUtc="2023-12-04T11:44:00Z"/>
  <w16cex:commentExtensible w16cex:durableId="083433C0" w16cex:dateUtc="2023-12-04T11:45:00Z"/>
  <w16cex:commentExtensible w16cex:durableId="63EAAF39" w16cex:dateUtc="2023-12-04T11:45:00Z"/>
  <w16cex:commentExtensible w16cex:durableId="6408E88E" w16cex:dateUtc="2023-12-04T11:45:00Z"/>
  <w16cex:commentExtensible w16cex:durableId="17765BD0" w16cex:dateUtc="2023-12-04T11:46:00Z"/>
  <w16cex:commentExtensible w16cex:durableId="619BB75A" w16cex:dateUtc="2023-12-04T11:46:00Z"/>
  <w16cex:commentExtensible w16cex:durableId="096DD13A" w16cex:dateUtc="2023-12-04T11:46:00Z"/>
  <w16cex:commentExtensible w16cex:durableId="10AF3FD6" w16cex:dateUtc="2023-12-04T11:47:00Z"/>
  <w16cex:commentExtensible w16cex:durableId="1953EE6F" w16cex:dateUtc="2023-12-04T11:47:00Z"/>
  <w16cex:commentExtensible w16cex:durableId="4CACCE36" w16cex:dateUtc="2023-12-04T11:47:00Z"/>
  <w16cex:commentExtensible w16cex:durableId="317FFD5A" w16cex:dateUtc="2023-12-04T11:47:00Z"/>
  <w16cex:commentExtensible w16cex:durableId="042918B3" w16cex:dateUtc="2023-12-04T11:48:00Z"/>
  <w16cex:commentExtensible w16cex:durableId="2FEB4698" w16cex:dateUtc="2023-12-04T11:51:00Z"/>
  <w16cex:commentExtensible w16cex:durableId="01D7EB98" w16cex:dateUtc="2023-12-04T11:51:00Z"/>
  <w16cex:commentExtensible w16cex:durableId="6421EF97" w16cex:dateUtc="2023-12-04T11:52:00Z"/>
  <w16cex:commentExtensible w16cex:durableId="1F4A6EB0" w16cex:dateUtc="2023-12-04T12:39:00Z"/>
  <w16cex:commentExtensible w16cex:durableId="157330F8" w16cex:dateUtc="2023-12-04T12:40:00Z"/>
  <w16cex:commentExtensible w16cex:durableId="733714B3" w16cex:dateUtc="2023-12-04T12:40:00Z"/>
  <w16cex:commentExtensible w16cex:durableId="138AA0B1" w16cex:dateUtc="2023-12-04T12:40:00Z"/>
  <w16cex:commentExtensible w16cex:durableId="304B2103" w16cex:dateUtc="2023-12-04T12:41:00Z"/>
  <w16cex:commentExtensible w16cex:durableId="0002825C" w16cex:dateUtc="2023-12-04T12:41:00Z"/>
  <w16cex:commentExtensible w16cex:durableId="7CAC5325" w16cex:dateUtc="2023-12-04T14:48:00Z"/>
  <w16cex:commentExtensible w16cex:durableId="6D6C38D6" w16cex:dateUtc="2023-12-04T14:49:00Z"/>
  <w16cex:commentExtensible w16cex:durableId="64C79C19" w16cex:dateUtc="2023-12-04T14:49:00Z"/>
  <w16cex:commentExtensible w16cex:durableId="297EDBBF" w16cex:dateUtc="2023-12-04T14:50:00Z"/>
  <w16cex:commentExtensible w16cex:durableId="62DF23C0" w16cex:dateUtc="2023-12-04T14:50:00Z"/>
  <w16cex:commentExtensible w16cex:durableId="0BD79B70" w16cex:dateUtc="2023-12-04T14:51:00Z"/>
  <w16cex:commentExtensible w16cex:durableId="5384B891" w16cex:dateUtc="2023-12-04T14:52:00Z"/>
  <w16cex:commentExtensible w16cex:durableId="07555B6D" w16cex:dateUtc="2023-12-04T14:52:00Z"/>
  <w16cex:commentExtensible w16cex:durableId="38C56F01" w16cex:dateUtc="2023-12-04T12:45:00Z"/>
  <w16cex:commentExtensible w16cex:durableId="54E01908" w16cex:dateUtc="2023-12-04T12:46:00Z"/>
  <w16cex:commentExtensible w16cex:durableId="0BC8D403" w16cex:dateUtc="2023-12-04T12:46:00Z"/>
  <w16cex:commentExtensible w16cex:durableId="551B5961" w16cex:dateUtc="2023-12-04T12:47:00Z"/>
  <w16cex:commentExtensible w16cex:durableId="3915EBEB" w16cex:dateUtc="2023-12-04T12:47:00Z"/>
  <w16cex:commentExtensible w16cex:durableId="14D00E28" w16cex:dateUtc="2023-12-04T12:47:00Z"/>
  <w16cex:commentExtensible w16cex:durableId="22225005" w16cex:dateUtc="2023-12-04T12:48:00Z"/>
  <w16cex:commentExtensible w16cex:durableId="7EC09F0F" w16cex:dateUtc="2023-12-04T12:49:00Z"/>
  <w16cex:commentExtensible w16cex:durableId="102DC04E" w16cex:dateUtc="2023-12-04T12:49:00Z"/>
  <w16cex:commentExtensible w16cex:durableId="0C2E0E25" w16cex:dateUtc="2023-12-04T12:50:00Z"/>
  <w16cex:commentExtensible w16cex:durableId="7EBE92DA" w16cex:dateUtc="2023-12-04T12:50:00Z"/>
  <w16cex:commentExtensible w16cex:durableId="59C17B23" w16cex:dateUtc="2023-12-04T12:51:00Z"/>
  <w16cex:commentExtensible w16cex:durableId="007F3B5E" w16cex:dateUtc="2023-12-04T12:51:00Z"/>
  <w16cex:commentExtensible w16cex:durableId="1036072A" w16cex:dateUtc="2023-12-04T12:51:00Z"/>
  <w16cex:commentExtensible w16cex:durableId="30CCA155" w16cex:dateUtc="2023-12-04T12:52:00Z"/>
  <w16cex:commentExtensible w16cex:durableId="59028A61" w16cex:dateUtc="2023-12-04T12:53:00Z"/>
  <w16cex:commentExtensible w16cex:durableId="646C2ABC" w16cex:dateUtc="2023-12-04T12:54:00Z"/>
  <w16cex:commentExtensible w16cex:durableId="687D14BE" w16cex:dateUtc="2023-12-04T12:55:00Z"/>
  <w16cex:commentExtensible w16cex:durableId="5FE1F087" w16cex:dateUtc="2023-12-04T12:55:00Z"/>
  <w16cex:commentExtensible w16cex:durableId="0AA3DA1B" w16cex:dateUtc="2023-12-04T12:56:00Z"/>
  <w16cex:commentExtensible w16cex:durableId="1484ED32" w16cex:dateUtc="2023-12-04T12:56:00Z"/>
  <w16cex:commentExtensible w16cex:durableId="1E67D5FB" w16cex:dateUtc="2023-12-04T12:57:00Z"/>
  <w16cex:commentExtensible w16cex:durableId="3B65D3F2" w16cex:dateUtc="2023-12-04T12:58:00Z"/>
  <w16cex:commentExtensible w16cex:durableId="1177D247" w16cex:dateUtc="2023-12-04T12:58:00Z"/>
  <w16cex:commentExtensible w16cex:durableId="4940E74D" w16cex:dateUtc="2023-12-04T12:58:00Z"/>
  <w16cex:commentExtensible w16cex:durableId="2097B161" w16cex:dateUtc="2023-12-04T12:59:00Z"/>
  <w16cex:commentExtensible w16cex:durableId="2FDEEF31" w16cex:dateUtc="2023-12-04T13:28:00Z"/>
  <w16cex:commentExtensible w16cex:durableId="20901B24" w16cex:dateUtc="2023-12-04T13:29:00Z"/>
  <w16cex:commentExtensible w16cex:durableId="66FF3DB2" w16cex:dateUtc="2023-12-04T13:29:00Z"/>
  <w16cex:commentExtensible w16cex:durableId="65C42B36" w16cex:dateUtc="2023-12-04T13:29:00Z"/>
  <w16cex:commentExtensible w16cex:durableId="610113BE" w16cex:dateUtc="2023-12-04T13:30:00Z"/>
  <w16cex:commentExtensible w16cex:durableId="376D379C" w16cex:dateUtc="2023-12-04T13:30:00Z"/>
  <w16cex:commentExtensible w16cex:durableId="5EE83135" w16cex:dateUtc="2023-12-04T13:30:00Z"/>
  <w16cex:commentExtensible w16cex:durableId="7CC4B8EF" w16cex:dateUtc="2023-12-04T13:31:00Z"/>
  <w16cex:commentExtensible w16cex:durableId="24EC9290" w16cex:dateUtc="2023-12-04T13:32:00Z"/>
  <w16cex:commentExtensible w16cex:durableId="45A06E27" w16cex:dateUtc="2023-12-04T13:32:00Z"/>
  <w16cex:commentExtensible w16cex:durableId="16301592" w16cex:dateUtc="2023-12-04T13:32:00Z"/>
  <w16cex:commentExtensible w16cex:durableId="384AF909" w16cex:dateUtc="2023-12-04T13:32:00Z"/>
  <w16cex:commentExtensible w16cex:durableId="77E283B7" w16cex:dateUtc="2023-12-04T13:33:00Z"/>
  <w16cex:commentExtensible w16cex:durableId="27EF003B" w16cex:dateUtc="2023-12-04T13:33:00Z"/>
  <w16cex:commentExtensible w16cex:durableId="273691F9" w16cex:dateUtc="2023-12-04T13:34:00Z"/>
  <w16cex:commentExtensible w16cex:durableId="6A701544" w16cex:dateUtc="2023-12-04T13:34:00Z"/>
  <w16cex:commentExtensible w16cex:durableId="3EAFAD1E" w16cex:dateUtc="2023-12-04T13:34:00Z"/>
  <w16cex:commentExtensible w16cex:durableId="29201345" w16cex:dateUtc="2023-12-04T13:34:00Z"/>
  <w16cex:commentExtensible w16cex:durableId="460BF702" w16cex:dateUtc="2023-12-04T13:34:00Z"/>
  <w16cex:commentExtensible w16cex:durableId="54A2BD48" w16cex:dateUtc="2023-12-04T13:35:00Z"/>
  <w16cex:commentExtensible w16cex:durableId="56310A22" w16cex:dateUtc="2023-12-04T13:35:00Z"/>
  <w16cex:commentExtensible w16cex:durableId="6CE90D82" w16cex:dateUtc="2023-12-04T13:36:00Z"/>
  <w16cex:commentExtensible w16cex:durableId="280E0F94" w16cex:dateUtc="2023-05-16T12:20:00Z"/>
  <w16cex:commentExtensible w16cex:durableId="62E8F7C3" w16cex:dateUtc="2023-12-04T13:37:00Z"/>
  <w16cex:commentExtensible w16cex:durableId="7CDB5739" w16cex:dateUtc="2023-12-04T13:38:00Z"/>
  <w16cex:commentExtensible w16cex:durableId="1726A03B" w16cex:dateUtc="2023-12-04T13:38:00Z"/>
  <w16cex:commentExtensible w16cex:durableId="37B8FD76" w16cex:dateUtc="2023-12-04T13:39:00Z"/>
  <w16cex:commentExtensible w16cex:durableId="7A6C2443" w16cex:dateUtc="2023-12-04T13:39:00Z"/>
  <w16cex:commentExtensible w16cex:durableId="6C44EA9C" w16cex:dateUtc="2023-12-04T13:40:00Z"/>
  <w16cex:commentExtensible w16cex:durableId="61135817" w16cex:dateUtc="2023-12-04T13:41:00Z"/>
  <w16cex:commentExtensible w16cex:durableId="6C92E974" w16cex:dateUtc="2023-12-04T13:42:00Z"/>
  <w16cex:commentExtensible w16cex:durableId="1F8D225B" w16cex:dateUtc="2023-12-04T13:42:00Z"/>
  <w16cex:commentExtensible w16cex:durableId="5B7AAC8C" w16cex:dateUtc="2023-12-04T13:42:00Z"/>
  <w16cex:commentExtensible w16cex:durableId="2DC9922C" w16cex:dateUtc="2023-12-04T13:42:00Z"/>
  <w16cex:commentExtensible w16cex:durableId="624023D6" w16cex:dateUtc="2023-12-04T13:42:00Z"/>
  <w16cex:commentExtensible w16cex:durableId="05405326" w16cex:dateUtc="2023-12-04T13:43:00Z"/>
  <w16cex:commentExtensible w16cex:durableId="3531FE23" w16cex:dateUtc="2023-12-04T13:43:00Z"/>
  <w16cex:commentExtensible w16cex:durableId="475A177F" w16cex:dateUtc="2023-12-04T13:43:00Z"/>
  <w16cex:commentExtensible w16cex:durableId="5E3AB0B5" w16cex:dateUtc="2023-12-04T13:44:00Z"/>
  <w16cex:commentExtensible w16cex:durableId="06DC3771" w16cex:dateUtc="2023-12-04T13:44:00Z"/>
  <w16cex:commentExtensible w16cex:durableId="520A48A6" w16cex:dateUtc="2023-12-04T13:44:00Z"/>
  <w16cex:commentExtensible w16cex:durableId="13938C57" w16cex:dateUtc="2023-12-04T13:44:00Z"/>
  <w16cex:commentExtensible w16cex:durableId="17959131" w16cex:dateUtc="2023-12-04T13:44:00Z"/>
  <w16cex:commentExtensible w16cex:durableId="29B10980" w16cex:dateUtc="2023-12-04T13:45:00Z"/>
  <w16cex:commentExtensible w16cex:durableId="5C049A7F" w16cex:dateUtc="2023-12-04T13:45:00Z"/>
  <w16cex:commentExtensible w16cex:durableId="4DF5579F" w16cex:dateUtc="2023-12-04T13:46:00Z"/>
  <w16cex:commentExtensible w16cex:durableId="4A3C4CDF" w16cex:dateUtc="2023-12-04T13:46:00Z"/>
  <w16cex:commentExtensible w16cex:durableId="70A7F84B" w16cex:dateUtc="2023-12-04T13:46:00Z"/>
  <w16cex:commentExtensible w16cex:durableId="6AE183D1" w16cex:dateUtc="2023-12-04T13:46:00Z"/>
  <w16cex:commentExtensible w16cex:durableId="74630B83" w16cex:dateUtc="2023-12-04T13:47:00Z"/>
  <w16cex:commentExtensible w16cex:durableId="51A6928E" w16cex:dateUtc="2023-12-04T13:47:00Z"/>
  <w16cex:commentExtensible w16cex:durableId="123D58B8" w16cex:dateUtc="2023-12-04T13:48:00Z"/>
  <w16cex:commentExtensible w16cex:durableId="5FA87B8C" w16cex:dateUtc="2023-12-04T13:48:00Z"/>
  <w16cex:commentExtensible w16cex:durableId="42F355ED" w16cex:dateUtc="2023-12-04T13:48:00Z"/>
  <w16cex:commentExtensible w16cex:durableId="6A956BDD" w16cex:dateUtc="2023-12-04T13:49:00Z"/>
  <w16cex:commentExtensible w16cex:durableId="41923A64" w16cex:dateUtc="2023-12-04T13:49:00Z"/>
  <w16cex:commentExtensible w16cex:durableId="34290A35" w16cex:dateUtc="2023-12-04T13:49:00Z"/>
  <w16cex:commentExtensible w16cex:durableId="1ED099CC" w16cex:dateUtc="2023-12-04T13:50:00Z"/>
  <w16cex:commentExtensible w16cex:durableId="51DC4558" w16cex:dateUtc="2023-12-04T13:50:00Z"/>
  <w16cex:commentExtensible w16cex:durableId="555754BF" w16cex:dateUtc="2023-12-04T13:50:00Z"/>
  <w16cex:commentExtensible w16cex:durableId="2A1C3344" w16cex:dateUtc="2023-12-04T13:51:00Z"/>
  <w16cex:commentExtensible w16cex:durableId="1A3C0855" w16cex:dateUtc="2023-12-04T13:51:00Z"/>
  <w16cex:commentExtensible w16cex:durableId="0B8A9CD1" w16cex:dateUtc="2023-12-04T13:52:00Z"/>
  <w16cex:commentExtensible w16cex:durableId="71D18907" w16cex:dateUtc="2023-12-04T13:54:00Z"/>
  <w16cex:commentExtensible w16cex:durableId="46C20D14" w16cex:dateUtc="2023-12-04T13:54:00Z"/>
  <w16cex:commentExtensible w16cex:durableId="4A2D0BC9" w16cex:dateUtc="2023-12-04T13:55:00Z"/>
  <w16cex:commentExtensible w16cex:durableId="6498D3CE" w16cex:dateUtc="2023-12-04T13:55:00Z"/>
  <w16cex:commentExtensible w16cex:durableId="396CCB78" w16cex:dateUtc="2023-12-04T13:55:00Z"/>
  <w16cex:commentExtensible w16cex:durableId="45B479D0" w16cex:dateUtc="2023-12-04T13:57:00Z"/>
  <w16cex:commentExtensible w16cex:durableId="6AEF4DE2" w16cex:dateUtc="2023-12-04T13:58:00Z"/>
  <w16cex:commentExtensible w16cex:durableId="0020DE53" w16cex:dateUtc="2023-12-04T13:58:00Z"/>
  <w16cex:commentExtensible w16cex:durableId="0EBE5031" w16cex:dateUtc="2023-12-04T13:59:00Z"/>
  <w16cex:commentExtensible w16cex:durableId="732A63A3" w16cex:dateUtc="2023-12-04T14:05:00Z"/>
  <w16cex:commentExtensible w16cex:durableId="76DCBF96" w16cex:dateUtc="2023-12-04T14:06:00Z"/>
  <w16cex:commentExtensible w16cex:durableId="0DCBF893" w16cex:dateUtc="2023-12-04T14:06:00Z"/>
  <w16cex:commentExtensible w16cex:durableId="6EDF09A9" w16cex:dateUtc="2023-12-04T14:07:00Z"/>
  <w16cex:commentExtensible w16cex:durableId="13FF1543" w16cex:dateUtc="2023-12-04T14:07:00Z"/>
  <w16cex:commentExtensible w16cex:durableId="587A3FE3" w16cex:dateUtc="2023-12-04T14:09:00Z"/>
  <w16cex:commentExtensible w16cex:durableId="02CA70BA" w16cex:dateUtc="2023-12-04T14:10:00Z"/>
  <w16cex:commentExtensible w16cex:durableId="60B1214E" w16cex:dateUtc="2023-12-04T14:10:00Z"/>
  <w16cex:commentExtensible w16cex:durableId="5AD4BD14" w16cex:dateUtc="2023-12-04T14:10:00Z"/>
  <w16cex:commentExtensible w16cex:durableId="01FCF6CA" w16cex:dateUtc="2023-12-04T14:11:00Z"/>
  <w16cex:commentExtensible w16cex:durableId="29B2E932" w16cex:dateUtc="2023-12-04T14:11:00Z"/>
  <w16cex:commentExtensible w16cex:durableId="72D05AAF" w16cex:dateUtc="2023-12-04T14:11:00Z"/>
  <w16cex:commentExtensible w16cex:durableId="519E18C6" w16cex:dateUtc="2023-12-04T14:14:00Z"/>
  <w16cex:commentExtensible w16cex:durableId="1166945F" w16cex:dateUtc="2023-12-04T14:14:00Z"/>
  <w16cex:commentExtensible w16cex:durableId="26664E41" w16cex:dateUtc="2023-12-04T14:14:00Z"/>
  <w16cex:commentExtensible w16cex:durableId="1CFB03BC" w16cex:dateUtc="2023-12-04T14:14:00Z"/>
  <w16cex:commentExtensible w16cex:durableId="6B91D59C" w16cex:dateUtc="2023-12-04T14:14:00Z"/>
  <w16cex:commentExtensible w16cex:durableId="2DDCD2EE" w16cex:dateUtc="2023-12-04T14:15:00Z"/>
  <w16cex:commentExtensible w16cex:durableId="39C928E3" w16cex:dateUtc="2023-12-04T14:15:00Z"/>
  <w16cex:commentExtensible w16cex:durableId="2B80AF7C" w16cex:dateUtc="2023-12-04T14:15:00Z"/>
  <w16cex:commentExtensible w16cex:durableId="5EFC0288" w16cex:dateUtc="2023-12-04T14:16:00Z"/>
  <w16cex:commentExtensible w16cex:durableId="27D891F6" w16cex:dateUtc="2023-12-04T14:18:00Z"/>
  <w16cex:commentExtensible w16cex:durableId="0C93DBBF" w16cex:dateUtc="2023-12-04T14:18:00Z"/>
  <w16cex:commentExtensible w16cex:durableId="206388A3" w16cex:dateUtc="2023-12-04T14:19:00Z"/>
  <w16cex:commentExtensible w16cex:durableId="742F946B" w16cex:dateUtc="2023-12-04T14:19:00Z"/>
  <w16cex:commentExtensible w16cex:durableId="7FB75600" w16cex:dateUtc="2023-12-04T14:20:00Z"/>
  <w16cex:commentExtensible w16cex:durableId="490F1769" w16cex:dateUtc="2023-12-04T14:20:00Z"/>
  <w16cex:commentExtensible w16cex:durableId="6EF49AA4" w16cex:dateUtc="2023-12-04T14:20:00Z"/>
  <w16cex:commentExtensible w16cex:durableId="0D473361" w16cex:dateUtc="2023-12-04T14:20:00Z"/>
  <w16cex:commentExtensible w16cex:durableId="29099171" w16cex:dateUtc="2023-12-04T14:20:00Z"/>
  <w16cex:commentExtensible w16cex:durableId="7D295DAB" w16cex:dateUtc="2023-12-04T14:21:00Z"/>
  <w16cex:commentExtensible w16cex:durableId="6223A821" w16cex:dateUtc="2023-12-04T14:22:00Z"/>
  <w16cex:commentExtensible w16cex:durableId="70084206" w16cex:dateUtc="2023-12-04T14:22:00Z"/>
  <w16cex:commentExtensible w16cex:durableId="0D7A212E" w16cex:dateUtc="2023-12-04T14:23:00Z"/>
  <w16cex:commentExtensible w16cex:durableId="44994256" w16cex:dateUtc="2023-12-04T14:23:00Z"/>
  <w16cex:commentExtensible w16cex:durableId="502689E5" w16cex:dateUtc="2023-12-04T14:23:00Z"/>
  <w16cex:commentExtensible w16cex:durableId="673E1151" w16cex:dateUtc="2023-12-04T14:23:00Z"/>
  <w16cex:commentExtensible w16cex:durableId="7F40733A" w16cex:dateUtc="2023-12-04T14:24:00Z"/>
  <w16cex:commentExtensible w16cex:durableId="7CFF9BE8" w16cex:dateUtc="2023-12-04T14:24:00Z"/>
  <w16cex:commentExtensible w16cex:durableId="26BCE03D" w16cex:dateUtc="2023-12-04T14:25:00Z"/>
  <w16cex:commentExtensible w16cex:durableId="060F2BEA" w16cex:dateUtc="2023-12-04T14:25:00Z"/>
  <w16cex:commentExtensible w16cex:durableId="19F3489E" w16cex:dateUtc="2023-12-04T14:25:00Z"/>
  <w16cex:commentExtensible w16cex:durableId="6FD401AA" w16cex:dateUtc="2023-12-04T14:26:00Z"/>
  <w16cex:commentExtensible w16cex:durableId="4B305D23" w16cex:dateUtc="2023-12-04T14:26:00Z"/>
  <w16cex:commentExtensible w16cex:durableId="1D054031" w16cex:dateUtc="2023-12-04T14:26:00Z"/>
  <w16cex:commentExtensible w16cex:durableId="3E813C38" w16cex:dateUtc="2023-12-04T14:27:00Z"/>
  <w16cex:commentExtensible w16cex:durableId="12E63F16" w16cex:dateUtc="2023-12-04T14:27:00Z"/>
  <w16cex:commentExtensible w16cex:durableId="6ECC3A42" w16cex:dateUtc="2023-12-04T14:27:00Z"/>
  <w16cex:commentExtensible w16cex:durableId="6DF2F0D6" w16cex:dateUtc="2023-12-04T14:28:00Z"/>
  <w16cex:commentExtensible w16cex:durableId="4D1ACE1E" w16cex:dateUtc="2023-12-04T14:28:00Z"/>
  <w16cex:commentExtensible w16cex:durableId="0CACBF3D" w16cex:dateUtc="2023-12-04T14:28:00Z"/>
  <w16cex:commentExtensible w16cex:durableId="0C3199E7" w16cex:dateUtc="2023-12-04T14:28:00Z"/>
  <w16cex:commentExtensible w16cex:durableId="75F53F03" w16cex:dateUtc="2023-12-04T14:29:00Z"/>
  <w16cex:commentExtensible w16cex:durableId="77939352" w16cex:dateUtc="2023-12-04T14:29:00Z"/>
  <w16cex:commentExtensible w16cex:durableId="5F3D3810" w16cex:dateUtc="2023-12-04T14:29:00Z"/>
  <w16cex:commentExtensible w16cex:durableId="415ADACA" w16cex:dateUtc="2023-12-04T14:29:00Z"/>
  <w16cex:commentExtensible w16cex:durableId="44B45392" w16cex:dateUtc="2023-12-04T14:30:00Z"/>
  <w16cex:commentExtensible w16cex:durableId="47671D6E" w16cex:dateUtc="2023-12-04T14:30:00Z"/>
  <w16cex:commentExtensible w16cex:durableId="48BD7C5B" w16cex:dateUtc="2023-12-04T14:30:00Z"/>
  <w16cex:commentExtensible w16cex:durableId="454EC533" w16cex:dateUtc="2023-12-04T14:33:00Z"/>
  <w16cex:commentExtensible w16cex:durableId="1AA0AC7B" w16cex:dateUtc="2023-12-04T14:33:00Z"/>
  <w16cex:commentExtensible w16cex:durableId="6D158FF8" w16cex:dateUtc="2023-12-04T14:34:00Z"/>
  <w16cex:commentExtensible w16cex:durableId="35DDC6F1" w16cex:dateUtc="2023-12-04T14:34:00Z"/>
  <w16cex:commentExtensible w16cex:durableId="53EAEBDF" w16cex:dateUtc="2023-12-04T14:35:00Z"/>
  <w16cex:commentExtensible w16cex:durableId="4FED0D58" w16cex:dateUtc="2023-12-04T14:36:00Z"/>
  <w16cex:commentExtensible w16cex:durableId="77C70343" w16cex:dateUtc="2023-12-04T14:38:00Z"/>
  <w16cex:commentExtensible w16cex:durableId="2EB000F4" w16cex:dateUtc="2023-12-04T14:38:00Z"/>
  <w16cex:commentExtensible w16cex:durableId="643BABE2" w16cex:dateUtc="2023-12-04T14:39:00Z"/>
  <w16cex:commentExtensible w16cex:durableId="6D187CFF" w16cex:dateUtc="2023-12-04T14:39:00Z"/>
  <w16cex:commentExtensible w16cex:durableId="08048F9F" w16cex:dateUtc="2023-12-04T14:42:00Z"/>
  <w16cex:commentExtensible w16cex:durableId="75ADB71D" w16cex:dateUtc="2023-12-04T14:43:00Z"/>
  <w16cex:commentExtensible w16cex:durableId="605297BD" w16cex:dateUtc="2023-12-04T10:35:00Z"/>
  <w16cex:commentExtensible w16cex:durableId="33C104DE" w16cex:dateUtc="2023-12-04T10:37:00Z"/>
  <w16cex:commentExtensible w16cex:durableId="309C803A" w16cex:dateUtc="2023-12-04T10:37:00Z"/>
  <w16cex:commentExtensible w16cex:durableId="6ED6E369" w16cex:dateUtc="2023-04-02T10:10:00Z"/>
  <w16cex:commentExtensible w16cex:durableId="2CDA9DE8" w16cex:dateUtc="2023-04-02T10:10:00Z"/>
  <w16cex:commentExtensible w16cex:durableId="3E9A6730" w16cex:dateUtc="2023-04-02T10:21:00Z"/>
  <w16cex:commentExtensible w16cex:durableId="5ECDA547" w16cex:dateUtc="2023-04-05T11:58:00Z"/>
  <w16cex:commentExtensible w16cex:durableId="308C8DDB" w16cex:dateUtc="2023-03-12T13:06:00Z"/>
  <w16cex:commentExtensible w16cex:durableId="235736F5" w16cex:dateUtc="2023-04-05T09:21:00Z"/>
  <w16cex:commentExtensible w16cex:durableId="7498D226" w16cex:dateUtc="2023-04-06T06:08:00Z"/>
  <w16cex:commentExtensible w16cex:durableId="447A46BD" w16cex:dateUtc="2023-04-02T10:35:00Z"/>
  <w16cex:commentExtensible w16cex:durableId="69E8FFF1" w16cex:dateUtc="2023-06-12T04:52:00Z"/>
  <w16cex:commentExtensible w16cex:durableId="7CAA3839" w16cex:dateUtc="2023-04-05T12:10:00Z"/>
  <w16cex:commentExtensible w16cex:durableId="50157621" w16cex:dateUtc="2023-03-12T17:03:00Z"/>
  <w16cex:commentExtensible w16cex:durableId="3A43AD52" w16cex:dateUtc="2023-03-12T17:04:00Z"/>
  <w16cex:commentExtensible w16cex:durableId="643E2103" w16cex:dateUtc="2023-03-12T17:04:00Z"/>
  <w16cex:commentExtensible w16cex:durableId="02447309" w16cex:dateUtc="2023-03-12T17:05:00Z"/>
  <w16cex:commentExtensible w16cex:durableId="431EA1CD" w16cex:dateUtc="2023-04-02T10:26:00Z"/>
  <w16cex:commentExtensible w16cex:durableId="392424EB" w16cex:dateUtc="2023-06-09T10:24:00Z"/>
  <w16cex:commentExtensible w16cex:durableId="48001CFF" w16cex:dateUtc="2023-06-09T10:24:00Z"/>
  <w16cex:commentExtensible w16cex:durableId="5525918D" w16cex:dateUtc="2023-06-09T10:25:00Z"/>
  <w16cex:commentExtensible w16cex:durableId="7DAE44D7" w16cex:dateUtc="2023-06-09T10:25:00Z"/>
  <w16cex:commentExtensible w16cex:durableId="217CBC96" w16cex:dateUtc="2023-06-09T10:25:00Z"/>
  <w16cex:commentExtensible w16cex:durableId="68649C44" w16cex:dateUtc="2023-06-09T10:25:00Z"/>
  <w16cex:commentExtensible w16cex:durableId="7EF599E3" w16cex:dateUtc="2023-03-12T17:05:00Z"/>
  <w16cex:commentExtensible w16cex:durableId="20551900" w16cex:dateUtc="2023-10-02T13: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29E1E00C" w16cid:durableId="29078B7F"/>
  <w16cid:commentId w16cid:paraId="47090884" w16cid:durableId="52277232"/>
  <w16cid:commentId w16cid:paraId="3BA30798" w16cid:durableId="27D7F85E"/>
  <w16cid:commentId w16cid:paraId="43B7C1F2" w16cid:durableId="256F1943"/>
  <w16cid:commentId w16cid:paraId="310897AB" w16cid:durableId="09F1CB6A"/>
  <w16cid:commentId w16cid:paraId="2B2319F5" w16cid:durableId="27D9A16C"/>
  <w16cid:commentId w16cid:paraId="5A431194" w16cid:durableId="2885B991"/>
  <w16cid:commentId w16cid:paraId="042F013B" w16cid:durableId="2B3E963C"/>
  <w16cid:commentId w16cid:paraId="461E6CED" w16cid:durableId="218B49BC"/>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6ED6F36F" w16cid:durableId="4150A050"/>
  <w16cid:commentId w16cid:paraId="260BF631" w16cid:durableId="1FF49B07"/>
  <w16cid:commentId w16cid:paraId="2698C10A" w16cid:durableId="27D65824"/>
  <w16cid:commentId w16cid:paraId="1DC96E2E" w16cid:durableId="27D65841"/>
  <w16cid:commentId w16cid:paraId="6FEAC2DA" w16cid:durableId="03F53D97"/>
  <w16cid:commentId w16cid:paraId="0CE263C5" w16cid:durableId="41C4D2DE"/>
  <w16cid:commentId w16cid:paraId="674BCFD3" w16cid:durableId="6047567E"/>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5365C56A" w16cid:durableId="4930E24C"/>
  <w16cid:commentId w16cid:paraId="7FBD0910" w16cid:durableId="5D765C9D"/>
  <w16cid:commentId w16cid:paraId="1CB44925" w16cid:durableId="1FA4DCBB"/>
  <w16cid:commentId w16cid:paraId="6B0B85F2" w16cid:durableId="6F0FBFFD"/>
  <w16cid:commentId w16cid:paraId="5E8419A2" w16cid:durableId="625CA536"/>
  <w16cid:commentId w16cid:paraId="47FB9BE9" w16cid:durableId="29B69898"/>
  <w16cid:commentId w16cid:paraId="5639CF65" w16cid:durableId="756814B8"/>
  <w16cid:commentId w16cid:paraId="7CD154EB" w16cid:durableId="66A31468"/>
  <w16cid:commentId w16cid:paraId="6EBAE943" w16cid:durableId="367E2151"/>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37119A1A" w16cid:durableId="1211BE81"/>
  <w16cid:commentId w16cid:paraId="2F1FAC8F" w16cid:durableId="5D313CDB"/>
  <w16cid:commentId w16cid:paraId="57A4ECE1" w16cid:durableId="74D35139"/>
  <w16cid:commentId w16cid:paraId="6343E4D3" w16cid:durableId="11CC4602"/>
  <w16cid:commentId w16cid:paraId="2FDE6C05" w16cid:durableId="1A4B9F2B"/>
  <w16cid:commentId w16cid:paraId="4CAEA640" w16cid:durableId="32A55A5E"/>
  <w16cid:commentId w16cid:paraId="0EBFB6B3" w16cid:durableId="3B8560B0"/>
  <w16cid:commentId w16cid:paraId="1F30D7B3" w16cid:durableId="08C48497"/>
  <w16cid:commentId w16cid:paraId="4BCE5035" w16cid:durableId="45E28AE9"/>
  <w16cid:commentId w16cid:paraId="0A8F58C4" w16cid:durableId="73BC2273"/>
  <w16cid:commentId w16cid:paraId="4D5BC372" w16cid:durableId="47F734EF"/>
  <w16cid:commentId w16cid:paraId="27EFDC0C" w16cid:durableId="3EB4C318"/>
  <w16cid:commentId w16cid:paraId="351BD404" w16cid:durableId="4ADB93BA"/>
  <w16cid:commentId w16cid:paraId="7763DDBB" w16cid:durableId="3962E26B"/>
  <w16cid:commentId w16cid:paraId="7CA4A883" w16cid:durableId="3DCE804E"/>
  <w16cid:commentId w16cid:paraId="537BFB5C" w16cid:durableId="4943AB08"/>
  <w16cid:commentId w16cid:paraId="0A824FE3" w16cid:durableId="22A8555A"/>
  <w16cid:commentId w16cid:paraId="569BDC26" w16cid:durableId="36CA3041"/>
  <w16cid:commentId w16cid:paraId="104553AD" w16cid:durableId="7E809C62"/>
  <w16cid:commentId w16cid:paraId="2D9BE3CA" w16cid:durableId="5EB0F96C"/>
  <w16cid:commentId w16cid:paraId="05E27D86" w16cid:durableId="6F84690E"/>
  <w16cid:commentId w16cid:paraId="482F3120" w16cid:durableId="04F13B9B"/>
  <w16cid:commentId w16cid:paraId="62C44DDC" w16cid:durableId="430F4DD6"/>
  <w16cid:commentId w16cid:paraId="4A46EE93" w16cid:durableId="553ED21C"/>
  <w16cid:commentId w16cid:paraId="61772F08" w16cid:durableId="7F1E861F"/>
  <w16cid:commentId w16cid:paraId="5F45C61D" w16cid:durableId="1939B400"/>
  <w16cid:commentId w16cid:paraId="49395D57" w16cid:durableId="332E5093"/>
  <w16cid:commentId w16cid:paraId="3E1A75DB" w16cid:durableId="31C2DBCC"/>
  <w16cid:commentId w16cid:paraId="1565FE0C" w16cid:durableId="4BC9CD9D"/>
  <w16cid:commentId w16cid:paraId="34561B73" w16cid:durableId="4FAE53DA"/>
  <w16cid:commentId w16cid:paraId="1F32A51A" w16cid:durableId="6B5EB521"/>
  <w16cid:commentId w16cid:paraId="1CE6862A" w16cid:durableId="5F24D002"/>
  <w16cid:commentId w16cid:paraId="3593A924" w16cid:durableId="6A71C6E3"/>
  <w16cid:commentId w16cid:paraId="76A33993" w16cid:durableId="39BC5CAE"/>
  <w16cid:commentId w16cid:paraId="4537B6C7" w16cid:durableId="27728498"/>
  <w16cid:commentId w16cid:paraId="47A27A00" w16cid:durableId="01A6D7C7"/>
  <w16cid:commentId w16cid:paraId="740FA871" w16cid:durableId="314B4C88"/>
  <w16cid:commentId w16cid:paraId="6F07F9DC" w16cid:durableId="084635CB"/>
  <w16cid:commentId w16cid:paraId="731E7CCE" w16cid:durableId="277284B3"/>
  <w16cid:commentId w16cid:paraId="2B83B7A2" w16cid:durableId="0EF10043"/>
  <w16cid:commentId w16cid:paraId="6AD33B38" w16cid:durableId="583B4F15"/>
  <w16cid:commentId w16cid:paraId="2C930706" w16cid:durableId="1038B31D"/>
  <w16cid:commentId w16cid:paraId="15243F1D" w16cid:durableId="567A3D21"/>
  <w16cid:commentId w16cid:paraId="3591697D" w16cid:durableId="1BE84967"/>
  <w16cid:commentId w16cid:paraId="36BE7CA7" w16cid:durableId="59459742"/>
  <w16cid:commentId w16cid:paraId="23E9A47F" w16cid:durableId="40B6C306"/>
  <w16cid:commentId w16cid:paraId="5EE4BECB" w16cid:durableId="033CCB8A"/>
  <w16cid:commentId w16cid:paraId="7F949147" w16cid:durableId="530EEDD4"/>
  <w16cid:commentId w16cid:paraId="357F61F6" w16cid:durableId="2958F245"/>
  <w16cid:commentId w16cid:paraId="5E6F34A2" w16cid:durableId="7928B9F8"/>
  <w16cid:commentId w16cid:paraId="40CB2158" w16cid:durableId="77A019C9"/>
  <w16cid:commentId w16cid:paraId="164027E8" w16cid:durableId="2F3AA77D"/>
  <w16cid:commentId w16cid:paraId="436611FA" w16cid:durableId="722B548A"/>
  <w16cid:commentId w16cid:paraId="443B2E7C" w16cid:durableId="0D97982C"/>
  <w16cid:commentId w16cid:paraId="74534AC3" w16cid:durableId="3EBF1A95"/>
  <w16cid:commentId w16cid:paraId="77BE9A30" w16cid:durableId="6D575218"/>
  <w16cid:commentId w16cid:paraId="3B8E36EE" w16cid:durableId="6E1788E7"/>
  <w16cid:commentId w16cid:paraId="517F9E8E" w16cid:durableId="28EF3E01"/>
  <w16cid:commentId w16cid:paraId="07C68288" w16cid:durableId="79E1532C"/>
  <w16cid:commentId w16cid:paraId="040888ED" w16cid:durableId="08A1FDB4"/>
  <w16cid:commentId w16cid:paraId="0BB44529" w16cid:durableId="38CE7C75"/>
  <w16cid:commentId w16cid:paraId="4C319E22" w16cid:durableId="7335633D"/>
  <w16cid:commentId w16cid:paraId="4D9CED8D" w16cid:durableId="02E6DC2E"/>
  <w16cid:commentId w16cid:paraId="08526435" w16cid:durableId="61D2D5BC"/>
  <w16cid:commentId w16cid:paraId="60099190" w16cid:durableId="6F3D2D29"/>
  <w16cid:commentId w16cid:paraId="675193AF" w16cid:durableId="02C93000"/>
  <w16cid:commentId w16cid:paraId="5DE8DC28" w16cid:durableId="34B4741A"/>
  <w16cid:commentId w16cid:paraId="55CA959D" w16cid:durableId="35400725"/>
  <w16cid:commentId w16cid:paraId="676BA9DD" w16cid:durableId="49FFEE17"/>
  <w16cid:commentId w16cid:paraId="0C1C48E2" w16cid:durableId="7A949A18"/>
  <w16cid:commentId w16cid:paraId="1739D248" w16cid:durableId="48787789"/>
  <w16cid:commentId w16cid:paraId="4CAAD0C1" w16cid:durableId="0C5471AC"/>
  <w16cid:commentId w16cid:paraId="50870335" w16cid:durableId="0109C3C9"/>
  <w16cid:commentId w16cid:paraId="49E452C7" w16cid:durableId="7B4004B6"/>
  <w16cid:commentId w16cid:paraId="1EC853A7" w16cid:durableId="46FBF0E9"/>
  <w16cid:commentId w16cid:paraId="42079C89" w16cid:durableId="52209F88"/>
  <w16cid:commentId w16cid:paraId="3D8A6F43" w16cid:durableId="3763C30D"/>
  <w16cid:commentId w16cid:paraId="577AB1DE" w16cid:durableId="130FDB01"/>
  <w16cid:commentId w16cid:paraId="4E236377" w16cid:durableId="1222748F"/>
  <w16cid:commentId w16cid:paraId="769D5D01" w16cid:durableId="2CF2B6E2"/>
  <w16cid:commentId w16cid:paraId="2F6CDFBB" w16cid:durableId="646E8792"/>
  <w16cid:commentId w16cid:paraId="255870C8" w16cid:durableId="159DC4F0"/>
  <w16cid:commentId w16cid:paraId="1A199FB4" w16cid:durableId="6CACF25A"/>
  <w16cid:commentId w16cid:paraId="723C8DA4" w16cid:durableId="7288972B"/>
  <w16cid:commentId w16cid:paraId="0B543A52" w16cid:durableId="66C028BC"/>
  <w16cid:commentId w16cid:paraId="570E6322" w16cid:durableId="5C323519"/>
  <w16cid:commentId w16cid:paraId="786B1191" w16cid:durableId="144B594E"/>
  <w16cid:commentId w16cid:paraId="5076C20B" w16cid:durableId="4855B971"/>
  <w16cid:commentId w16cid:paraId="60DE2E45" w16cid:durableId="0C8ED6B9"/>
  <w16cid:commentId w16cid:paraId="09799C6B" w16cid:durableId="6B9A1B40"/>
  <w16cid:commentId w16cid:paraId="083F0AFE" w16cid:durableId="49594D12"/>
  <w16cid:commentId w16cid:paraId="2FF7F601" w16cid:durableId="648450FD"/>
  <w16cid:commentId w16cid:paraId="00CA9809" w16cid:durableId="23FF67D8"/>
  <w16cid:commentId w16cid:paraId="2AB617CF" w16cid:durableId="0A46F248"/>
  <w16cid:commentId w16cid:paraId="67118695" w16cid:durableId="584F41BF"/>
  <w16cid:commentId w16cid:paraId="51A1E14A" w16cid:durableId="423DAA8B"/>
  <w16cid:commentId w16cid:paraId="41A66ADB" w16cid:durableId="322925EB"/>
  <w16cid:commentId w16cid:paraId="16995FFD" w16cid:durableId="1A272392"/>
  <w16cid:commentId w16cid:paraId="6FCD6E28" w16cid:durableId="1A48839A"/>
  <w16cid:commentId w16cid:paraId="0548B22F" w16cid:durableId="7235F499"/>
  <w16cid:commentId w16cid:paraId="2E5614D0" w16cid:durableId="75C35DFA"/>
  <w16cid:commentId w16cid:paraId="2A9F061E" w16cid:durableId="73A0C71D"/>
  <w16cid:commentId w16cid:paraId="60C54CC8" w16cid:durableId="086403C8"/>
  <w16cid:commentId w16cid:paraId="1FBCA42B" w16cid:durableId="215DC43D"/>
  <w16cid:commentId w16cid:paraId="6EDC40BD" w16cid:durableId="06EC9842"/>
  <w16cid:commentId w16cid:paraId="1D0250FE" w16cid:durableId="17BF8D1A"/>
  <w16cid:commentId w16cid:paraId="3B0681CB" w16cid:durableId="0E207101"/>
  <w16cid:commentId w16cid:paraId="5E649014" w16cid:durableId="7A644943"/>
  <w16cid:commentId w16cid:paraId="4B43C0B2" w16cid:durableId="15B6560D"/>
  <w16cid:commentId w16cid:paraId="67DF1AA5" w16cid:durableId="19AA96F5"/>
  <w16cid:commentId w16cid:paraId="2AAD8A76" w16cid:durableId="1D43A34D"/>
  <w16cid:commentId w16cid:paraId="7045D5EB" w16cid:durableId="789EA602"/>
  <w16cid:commentId w16cid:paraId="5B87CADC" w16cid:durableId="3D748892"/>
  <w16cid:commentId w16cid:paraId="3CA116F3" w16cid:durableId="4BEF50BE"/>
  <w16cid:commentId w16cid:paraId="0D7A8F40" w16cid:durableId="3287B0B0"/>
  <w16cid:commentId w16cid:paraId="5A6DBECA" w16cid:durableId="259AC055"/>
  <w16cid:commentId w16cid:paraId="7FBEC81F" w16cid:durableId="30991F70"/>
  <w16cid:commentId w16cid:paraId="45A66205" w16cid:durableId="1D527365"/>
  <w16cid:commentId w16cid:paraId="5AA28DCB" w16cid:durableId="3B9355B8"/>
  <w16cid:commentId w16cid:paraId="6ADF80BE" w16cid:durableId="338ABC8B"/>
  <w16cid:commentId w16cid:paraId="1934EB8B" w16cid:durableId="4DBAB808"/>
  <w16cid:commentId w16cid:paraId="75AF2C45" w16cid:durableId="29A01DF7"/>
  <w16cid:commentId w16cid:paraId="61F6FAB5" w16cid:durableId="3F97C972"/>
  <w16cid:commentId w16cid:paraId="29D0796A" w16cid:durableId="66863913"/>
  <w16cid:commentId w16cid:paraId="0633E97D" w16cid:durableId="3A58B316"/>
  <w16cid:commentId w16cid:paraId="607ECE47" w16cid:durableId="3D910759"/>
  <w16cid:commentId w16cid:paraId="306E2C76" w16cid:durableId="4BDA8D9D"/>
  <w16cid:commentId w16cid:paraId="32EC30BD" w16cid:durableId="11D5ECA4"/>
  <w16cid:commentId w16cid:paraId="0598C30D" w16cid:durableId="5B309882"/>
  <w16cid:commentId w16cid:paraId="54F8D14A" w16cid:durableId="0A7DE513"/>
  <w16cid:commentId w16cid:paraId="0B7E4914" w16cid:durableId="45BA7A72"/>
  <w16cid:commentId w16cid:paraId="41728F94" w16cid:durableId="224D77F9"/>
  <w16cid:commentId w16cid:paraId="77A8F6F9" w16cid:durableId="16A7D40D"/>
  <w16cid:commentId w16cid:paraId="1554CB00" w16cid:durableId="603DFF90"/>
  <w16cid:commentId w16cid:paraId="3EB02D19" w16cid:durableId="6EBE1C51"/>
  <w16cid:commentId w16cid:paraId="269E010C" w16cid:durableId="43138179"/>
  <w16cid:commentId w16cid:paraId="2851DA12" w16cid:durableId="1CEFAFDF"/>
  <w16cid:commentId w16cid:paraId="0F0AD5EC" w16cid:durableId="20B4070B"/>
  <w16cid:commentId w16cid:paraId="79329374" w16cid:durableId="54FC8853"/>
  <w16cid:commentId w16cid:paraId="48D0AF04" w16cid:durableId="2E5385B9"/>
  <w16cid:commentId w16cid:paraId="2A00EF97" w16cid:durableId="3C84CFD6"/>
  <w16cid:commentId w16cid:paraId="22147E13" w16cid:durableId="3FEAE153"/>
  <w16cid:commentId w16cid:paraId="43FA6953" w16cid:durableId="65EFD4E2"/>
  <w16cid:commentId w16cid:paraId="6BED0B92" w16cid:durableId="54C66C66"/>
  <w16cid:commentId w16cid:paraId="11E53DC6" w16cid:durableId="024EA0F3"/>
  <w16cid:commentId w16cid:paraId="6C5365AD" w16cid:durableId="5A4E3D76"/>
  <w16cid:commentId w16cid:paraId="66B177F8" w16cid:durableId="43C628B6"/>
  <w16cid:commentId w16cid:paraId="02DFE1B2" w16cid:durableId="7DC09716"/>
  <w16cid:commentId w16cid:paraId="3A3E2AB5" w16cid:durableId="5909C6C4"/>
  <w16cid:commentId w16cid:paraId="4227D36A" w16cid:durableId="2329F353"/>
  <w16cid:commentId w16cid:paraId="7F19D70A" w16cid:durableId="52695F57"/>
  <w16cid:commentId w16cid:paraId="55F7590A" w16cid:durableId="482D610E"/>
  <w16cid:commentId w16cid:paraId="53DA670F" w16cid:durableId="54742A8F"/>
  <w16cid:commentId w16cid:paraId="51C8E8E9" w16cid:durableId="2C1DE682"/>
  <w16cid:commentId w16cid:paraId="59C8F7F5" w16cid:durableId="3D54D935"/>
  <w16cid:commentId w16cid:paraId="1049AF67" w16cid:durableId="780AE963"/>
  <w16cid:commentId w16cid:paraId="476D05B2" w16cid:durableId="3763AD40"/>
  <w16cid:commentId w16cid:paraId="5852FFC0" w16cid:durableId="24D75ACC"/>
  <w16cid:commentId w16cid:paraId="007644E0" w16cid:durableId="1E7C3897"/>
  <w16cid:commentId w16cid:paraId="4ED24E5C" w16cid:durableId="7FAED692"/>
  <w16cid:commentId w16cid:paraId="1BCBFBF7" w16cid:durableId="1AA718E0"/>
  <w16cid:commentId w16cid:paraId="109E9E46" w16cid:durableId="057557AC"/>
  <w16cid:commentId w16cid:paraId="09724A91" w16cid:durableId="139A2D6A"/>
  <w16cid:commentId w16cid:paraId="04660108" w16cid:durableId="36F51DDD"/>
  <w16cid:commentId w16cid:paraId="483CA18A" w16cid:durableId="69FB4863"/>
  <w16cid:commentId w16cid:paraId="5323DFD5" w16cid:durableId="1A49CA19"/>
  <w16cid:commentId w16cid:paraId="60DC84A3" w16cid:durableId="3C108694"/>
  <w16cid:commentId w16cid:paraId="006FF45D" w16cid:durableId="1E6C0D98"/>
  <w16cid:commentId w16cid:paraId="73E5D20F" w16cid:durableId="7E75F17F"/>
  <w16cid:commentId w16cid:paraId="421D6EF3" w16cid:durableId="348CA313"/>
  <w16cid:commentId w16cid:paraId="1CC9B442" w16cid:durableId="7CCAAEEA"/>
  <w16cid:commentId w16cid:paraId="73A76922" w16cid:durableId="37672F9C"/>
  <w16cid:commentId w16cid:paraId="15595E45" w16cid:durableId="0D06989F"/>
  <w16cid:commentId w16cid:paraId="20895144" w16cid:durableId="7FB30231"/>
  <w16cid:commentId w16cid:paraId="61AC2302" w16cid:durableId="0F4B2B3C"/>
  <w16cid:commentId w16cid:paraId="48C1CB8C" w16cid:durableId="28C529CE"/>
  <w16cid:commentId w16cid:paraId="4110306F" w16cid:durableId="409F61B6"/>
  <w16cid:commentId w16cid:paraId="134AEC81" w16cid:durableId="22146659"/>
  <w16cid:commentId w16cid:paraId="0A2BC9AE" w16cid:durableId="27EA7729"/>
  <w16cid:commentId w16cid:paraId="778E46D5" w16cid:durableId="0A3ED259"/>
  <w16cid:commentId w16cid:paraId="725E3E1D" w16cid:durableId="3B5128F5"/>
  <w16cid:commentId w16cid:paraId="78751824" w16cid:durableId="5D9B0B36"/>
  <w16cid:commentId w16cid:paraId="40D90924" w16cid:durableId="2A3575E1"/>
  <w16cid:commentId w16cid:paraId="2099C9D4" w16cid:durableId="31A86946"/>
  <w16cid:commentId w16cid:paraId="397EFE64" w16cid:durableId="5E48F5BE"/>
  <w16cid:commentId w16cid:paraId="58B77025" w16cid:durableId="69A505A5"/>
  <w16cid:commentId w16cid:paraId="29F1AA06" w16cid:durableId="3D6058D4"/>
  <w16cid:commentId w16cid:paraId="414E6149" w16cid:durableId="1130EDAA"/>
  <w16cid:commentId w16cid:paraId="0BE8C6D8" w16cid:durableId="2A836A18"/>
  <w16cid:commentId w16cid:paraId="6E064901" w16cid:durableId="27EEEB13"/>
  <w16cid:commentId w16cid:paraId="08DE5436" w16cid:durableId="7D0F55DA"/>
  <w16cid:commentId w16cid:paraId="277EAD8F" w16cid:durableId="7D019E87"/>
  <w16cid:commentId w16cid:paraId="75802F71" w16cid:durableId="34CFE4D8"/>
  <w16cid:commentId w16cid:paraId="6132F070" w16cid:durableId="73CA2AE4"/>
  <w16cid:commentId w16cid:paraId="571E1455" w16cid:durableId="7717C1BD"/>
  <w16cid:commentId w16cid:paraId="0F98A6D2" w16cid:durableId="6C0CC64C"/>
  <w16cid:commentId w16cid:paraId="3F7D6930" w16cid:durableId="71A60676"/>
  <w16cid:commentId w16cid:paraId="5EC8856B" w16cid:durableId="52F4CC08"/>
  <w16cid:commentId w16cid:paraId="6B115E23" w16cid:durableId="1F1438B0"/>
  <w16cid:commentId w16cid:paraId="3CB196DE" w16cid:durableId="4E06676E"/>
  <w16cid:commentId w16cid:paraId="6BAE94B9" w16cid:durableId="5ACF8EF0"/>
  <w16cid:commentId w16cid:paraId="0BEBF7B3" w16cid:durableId="04BFEE54"/>
  <w16cid:commentId w16cid:paraId="6867D0B0" w16cid:durableId="18283048"/>
  <w16cid:commentId w16cid:paraId="07EF3573" w16cid:durableId="025C7EF9"/>
  <w16cid:commentId w16cid:paraId="240D64D9" w16cid:durableId="45EA03DE"/>
  <w16cid:commentId w16cid:paraId="12ECD8E8" w16cid:durableId="7282C3A8"/>
  <w16cid:commentId w16cid:paraId="50EBF326" w16cid:durableId="5B2A98B2"/>
  <w16cid:commentId w16cid:paraId="0929A7E5" w16cid:durableId="200CFB44"/>
  <w16cid:commentId w16cid:paraId="62BE275A" w16cid:durableId="3400DD35"/>
  <w16cid:commentId w16cid:paraId="382CD289" w16cid:durableId="2A4F4260"/>
  <w16cid:commentId w16cid:paraId="24F9D957" w16cid:durableId="78E0B506"/>
  <w16cid:commentId w16cid:paraId="0BA681DC" w16cid:durableId="686CDDB4"/>
  <w16cid:commentId w16cid:paraId="0FD97973" w16cid:durableId="1A83BAA1"/>
  <w16cid:commentId w16cid:paraId="3492102F" w16cid:durableId="32B940A9"/>
  <w16cid:commentId w16cid:paraId="2CA38B4F" w16cid:durableId="0E49FC08"/>
  <w16cid:commentId w16cid:paraId="22534FE8" w16cid:durableId="5A08323B"/>
  <w16cid:commentId w16cid:paraId="0551EC41" w16cid:durableId="0788F0AE"/>
  <w16cid:commentId w16cid:paraId="21F6EB37" w16cid:durableId="6FDC41EB"/>
  <w16cid:commentId w16cid:paraId="081C77CE" w16cid:durableId="600D8720"/>
  <w16cid:commentId w16cid:paraId="61C7228E" w16cid:durableId="083433C0"/>
  <w16cid:commentId w16cid:paraId="0998BC99" w16cid:durableId="63EAAF39"/>
  <w16cid:commentId w16cid:paraId="53C4D018" w16cid:durableId="6408E88E"/>
  <w16cid:commentId w16cid:paraId="3D73563A" w16cid:durableId="17765BD0"/>
  <w16cid:commentId w16cid:paraId="17E9069F" w16cid:durableId="619BB75A"/>
  <w16cid:commentId w16cid:paraId="5B3B8444" w16cid:durableId="096DD13A"/>
  <w16cid:commentId w16cid:paraId="476671A7" w16cid:durableId="10AF3FD6"/>
  <w16cid:commentId w16cid:paraId="071E8067" w16cid:durableId="1953EE6F"/>
  <w16cid:commentId w16cid:paraId="790CCFEB" w16cid:durableId="4CACCE36"/>
  <w16cid:commentId w16cid:paraId="3A985314" w16cid:durableId="317FFD5A"/>
  <w16cid:commentId w16cid:paraId="06ACBC87" w16cid:durableId="042918B3"/>
  <w16cid:commentId w16cid:paraId="2B97BFCB" w16cid:durableId="2FEB4698"/>
  <w16cid:commentId w16cid:paraId="763F4372" w16cid:durableId="01D7EB98"/>
  <w16cid:commentId w16cid:paraId="7A2EC872" w16cid:durableId="6421EF97"/>
  <w16cid:commentId w16cid:paraId="218BBE8C" w16cid:durableId="1F4A6EB0"/>
  <w16cid:commentId w16cid:paraId="75909506" w16cid:durableId="157330F8"/>
  <w16cid:commentId w16cid:paraId="04DAF9EF" w16cid:durableId="733714B3"/>
  <w16cid:commentId w16cid:paraId="7380B6A0" w16cid:durableId="138AA0B1"/>
  <w16cid:commentId w16cid:paraId="6E0D3839" w16cid:durableId="304B2103"/>
  <w16cid:commentId w16cid:paraId="3A47CF45" w16cid:durableId="0002825C"/>
  <w16cid:commentId w16cid:paraId="436C8705" w16cid:durableId="7CAC5325"/>
  <w16cid:commentId w16cid:paraId="0294597A" w16cid:durableId="6D6C38D6"/>
  <w16cid:commentId w16cid:paraId="3F3FD331" w16cid:durableId="64C79C19"/>
  <w16cid:commentId w16cid:paraId="66ED8838" w16cid:durableId="297EDBBF"/>
  <w16cid:commentId w16cid:paraId="03678D9E" w16cid:durableId="62DF23C0"/>
  <w16cid:commentId w16cid:paraId="67A2A4E8" w16cid:durableId="0BD79B70"/>
  <w16cid:commentId w16cid:paraId="0B3C0251" w16cid:durableId="5384B891"/>
  <w16cid:commentId w16cid:paraId="6B06BDD8" w16cid:durableId="07555B6D"/>
  <w16cid:commentId w16cid:paraId="40CAAC3C" w16cid:durableId="38C56F01"/>
  <w16cid:commentId w16cid:paraId="48776014" w16cid:durableId="54E01908"/>
  <w16cid:commentId w16cid:paraId="6D5A2730" w16cid:durableId="0BC8D403"/>
  <w16cid:commentId w16cid:paraId="5135BC23" w16cid:durableId="551B5961"/>
  <w16cid:commentId w16cid:paraId="390BEBF4" w16cid:durableId="3915EBEB"/>
  <w16cid:commentId w16cid:paraId="4026FBD5" w16cid:durableId="14D00E28"/>
  <w16cid:commentId w16cid:paraId="727FA3B9" w16cid:durableId="22225005"/>
  <w16cid:commentId w16cid:paraId="55878525" w16cid:durableId="7EC09F0F"/>
  <w16cid:commentId w16cid:paraId="0A948547" w16cid:durableId="102DC04E"/>
  <w16cid:commentId w16cid:paraId="664A4301" w16cid:durableId="0C2E0E25"/>
  <w16cid:commentId w16cid:paraId="51B63FD8" w16cid:durableId="7EBE92DA"/>
  <w16cid:commentId w16cid:paraId="46CCCDE5" w16cid:durableId="59C17B23"/>
  <w16cid:commentId w16cid:paraId="19AF9C5A" w16cid:durableId="007F3B5E"/>
  <w16cid:commentId w16cid:paraId="4BD50206" w16cid:durableId="1036072A"/>
  <w16cid:commentId w16cid:paraId="49DFD340" w16cid:durableId="30CCA155"/>
  <w16cid:commentId w16cid:paraId="42CAABD4" w16cid:durableId="59028A61"/>
  <w16cid:commentId w16cid:paraId="189DBFFB" w16cid:durableId="646C2ABC"/>
  <w16cid:commentId w16cid:paraId="6E236C24" w16cid:durableId="687D14BE"/>
  <w16cid:commentId w16cid:paraId="42C3A355" w16cid:durableId="5FE1F087"/>
  <w16cid:commentId w16cid:paraId="2A1FD1CC" w16cid:durableId="0AA3DA1B"/>
  <w16cid:commentId w16cid:paraId="50288679" w16cid:durableId="1484ED32"/>
  <w16cid:commentId w16cid:paraId="334AFD7C" w16cid:durableId="1E67D5FB"/>
  <w16cid:commentId w16cid:paraId="1F76545A" w16cid:durableId="3B65D3F2"/>
  <w16cid:commentId w16cid:paraId="5FF5A594" w16cid:durableId="1177D247"/>
  <w16cid:commentId w16cid:paraId="59A7CB43" w16cid:durableId="4940E74D"/>
  <w16cid:commentId w16cid:paraId="64B3AD5D" w16cid:durableId="2097B161"/>
  <w16cid:commentId w16cid:paraId="05BDC083" w16cid:durableId="2FDEEF31"/>
  <w16cid:commentId w16cid:paraId="2D8B5F3B" w16cid:durableId="20901B24"/>
  <w16cid:commentId w16cid:paraId="2F0656FE" w16cid:durableId="66FF3DB2"/>
  <w16cid:commentId w16cid:paraId="6EA51592" w16cid:durableId="65C42B36"/>
  <w16cid:commentId w16cid:paraId="16826C5C" w16cid:durableId="610113BE"/>
  <w16cid:commentId w16cid:paraId="7AF59870" w16cid:durableId="376D379C"/>
  <w16cid:commentId w16cid:paraId="635DC6D5" w16cid:durableId="5EE83135"/>
  <w16cid:commentId w16cid:paraId="50C0370F" w16cid:durableId="7CC4B8EF"/>
  <w16cid:commentId w16cid:paraId="72592AA0" w16cid:durableId="24EC9290"/>
  <w16cid:commentId w16cid:paraId="226264A2" w16cid:durableId="45A06E27"/>
  <w16cid:commentId w16cid:paraId="31615F1F" w16cid:durableId="16301592"/>
  <w16cid:commentId w16cid:paraId="1263C2F2" w16cid:durableId="384AF909"/>
  <w16cid:commentId w16cid:paraId="40896BE3" w16cid:durableId="77E283B7"/>
  <w16cid:commentId w16cid:paraId="6489CD28" w16cid:durableId="27EF003B"/>
  <w16cid:commentId w16cid:paraId="25E05B9D" w16cid:durableId="273691F9"/>
  <w16cid:commentId w16cid:paraId="20B9C0D8" w16cid:durableId="6A701544"/>
  <w16cid:commentId w16cid:paraId="3F847FC8" w16cid:durableId="3EAFAD1E"/>
  <w16cid:commentId w16cid:paraId="28BC271B" w16cid:durableId="29201345"/>
  <w16cid:commentId w16cid:paraId="70F69846" w16cid:durableId="460BF702"/>
  <w16cid:commentId w16cid:paraId="23193C7B" w16cid:durableId="54A2BD48"/>
  <w16cid:commentId w16cid:paraId="17D2B2C9" w16cid:durableId="56310A22"/>
  <w16cid:commentId w16cid:paraId="2B39F4C7" w16cid:durableId="6CE90D82"/>
  <w16cid:commentId w16cid:paraId="4824CF2E" w16cid:durableId="280E0F94"/>
  <w16cid:commentId w16cid:paraId="5686BC21" w16cid:durableId="62E8F7C3"/>
  <w16cid:commentId w16cid:paraId="5AFFDE6B" w16cid:durableId="7CDB5739"/>
  <w16cid:commentId w16cid:paraId="59A3BEBA" w16cid:durableId="1726A03B"/>
  <w16cid:commentId w16cid:paraId="14EB4F42" w16cid:durableId="37B8FD76"/>
  <w16cid:commentId w16cid:paraId="6D5EA34D" w16cid:durableId="7A6C2443"/>
  <w16cid:commentId w16cid:paraId="3C3D3763" w16cid:durableId="6C44EA9C"/>
  <w16cid:commentId w16cid:paraId="395AE138" w16cid:durableId="61135817"/>
  <w16cid:commentId w16cid:paraId="75F41AFD" w16cid:durableId="6C92E974"/>
  <w16cid:commentId w16cid:paraId="4AF331E0" w16cid:durableId="1F8D225B"/>
  <w16cid:commentId w16cid:paraId="5EE84548" w16cid:durableId="5B7AAC8C"/>
  <w16cid:commentId w16cid:paraId="7EB71042" w16cid:durableId="2DC9922C"/>
  <w16cid:commentId w16cid:paraId="7454763E" w16cid:durableId="624023D6"/>
  <w16cid:commentId w16cid:paraId="77E2BDAF" w16cid:durableId="05405326"/>
  <w16cid:commentId w16cid:paraId="03370CA4" w16cid:durableId="3531FE23"/>
  <w16cid:commentId w16cid:paraId="07CF9285" w16cid:durableId="475A177F"/>
  <w16cid:commentId w16cid:paraId="257C463D" w16cid:durableId="5E3AB0B5"/>
  <w16cid:commentId w16cid:paraId="131F61DB" w16cid:durableId="06DC3771"/>
  <w16cid:commentId w16cid:paraId="22583334" w16cid:durableId="520A48A6"/>
  <w16cid:commentId w16cid:paraId="4EAAB97F" w16cid:durableId="13938C57"/>
  <w16cid:commentId w16cid:paraId="4BC45467" w16cid:durableId="17959131"/>
  <w16cid:commentId w16cid:paraId="48E30EF4" w16cid:durableId="29B10980"/>
  <w16cid:commentId w16cid:paraId="6D555DA8" w16cid:durableId="5C049A7F"/>
  <w16cid:commentId w16cid:paraId="1A9449EC" w16cid:durableId="4DF5579F"/>
  <w16cid:commentId w16cid:paraId="5A8BCDD9" w16cid:durableId="4A3C4CDF"/>
  <w16cid:commentId w16cid:paraId="78E660D9" w16cid:durableId="70A7F84B"/>
  <w16cid:commentId w16cid:paraId="7300BE88" w16cid:durableId="6AE183D1"/>
  <w16cid:commentId w16cid:paraId="0978CFB0" w16cid:durableId="74630B83"/>
  <w16cid:commentId w16cid:paraId="6118DC97" w16cid:durableId="51A6928E"/>
  <w16cid:commentId w16cid:paraId="307C377A" w16cid:durableId="123D58B8"/>
  <w16cid:commentId w16cid:paraId="0C08CC9C" w16cid:durableId="5FA87B8C"/>
  <w16cid:commentId w16cid:paraId="3D0428E9" w16cid:durableId="42F355ED"/>
  <w16cid:commentId w16cid:paraId="4A59F187" w16cid:durableId="6A956BDD"/>
  <w16cid:commentId w16cid:paraId="1054818C" w16cid:durableId="41923A64"/>
  <w16cid:commentId w16cid:paraId="68AD611F" w16cid:durableId="34290A35"/>
  <w16cid:commentId w16cid:paraId="18FD6125" w16cid:durableId="1ED099CC"/>
  <w16cid:commentId w16cid:paraId="5F2E9437" w16cid:durableId="51DC4558"/>
  <w16cid:commentId w16cid:paraId="351CB1E5" w16cid:durableId="555754BF"/>
  <w16cid:commentId w16cid:paraId="6F5D989D" w16cid:durableId="2A1C3344"/>
  <w16cid:commentId w16cid:paraId="222C698E" w16cid:durableId="1A3C0855"/>
  <w16cid:commentId w16cid:paraId="74E0D99C" w16cid:durableId="0B8A9CD1"/>
  <w16cid:commentId w16cid:paraId="7EC60828" w16cid:durableId="71D18907"/>
  <w16cid:commentId w16cid:paraId="05BE561B" w16cid:durableId="46C20D14"/>
  <w16cid:commentId w16cid:paraId="3EBC0176" w16cid:durableId="4A2D0BC9"/>
  <w16cid:commentId w16cid:paraId="58E901CA" w16cid:durableId="6498D3CE"/>
  <w16cid:commentId w16cid:paraId="18E93B2F" w16cid:durableId="396CCB78"/>
  <w16cid:commentId w16cid:paraId="1828D6F0" w16cid:durableId="45B479D0"/>
  <w16cid:commentId w16cid:paraId="516C8CCE" w16cid:durableId="6AEF4DE2"/>
  <w16cid:commentId w16cid:paraId="089194A8" w16cid:durableId="0020DE53"/>
  <w16cid:commentId w16cid:paraId="0913467E" w16cid:durableId="0EBE5031"/>
  <w16cid:commentId w16cid:paraId="26858F88" w16cid:durableId="732A63A3"/>
  <w16cid:commentId w16cid:paraId="037D37B4" w16cid:durableId="76DCBF96"/>
  <w16cid:commentId w16cid:paraId="2DDFB85C" w16cid:durableId="0DCBF893"/>
  <w16cid:commentId w16cid:paraId="5EEB5AA9" w16cid:durableId="6EDF09A9"/>
  <w16cid:commentId w16cid:paraId="0065DC99" w16cid:durableId="13FF1543"/>
  <w16cid:commentId w16cid:paraId="202427EA" w16cid:durableId="587A3FE3"/>
  <w16cid:commentId w16cid:paraId="776667AF" w16cid:durableId="02CA70BA"/>
  <w16cid:commentId w16cid:paraId="0FB8535E" w16cid:durableId="60B1214E"/>
  <w16cid:commentId w16cid:paraId="336E2F7F" w16cid:durableId="5AD4BD14"/>
  <w16cid:commentId w16cid:paraId="28016D9E" w16cid:durableId="01FCF6CA"/>
  <w16cid:commentId w16cid:paraId="6BA58810" w16cid:durableId="29B2E932"/>
  <w16cid:commentId w16cid:paraId="41715513" w16cid:durableId="72D05AAF"/>
  <w16cid:commentId w16cid:paraId="28C1D266" w16cid:durableId="519E18C6"/>
  <w16cid:commentId w16cid:paraId="0E1F2083" w16cid:durableId="1166945F"/>
  <w16cid:commentId w16cid:paraId="5DCFB09C" w16cid:durableId="26664E41"/>
  <w16cid:commentId w16cid:paraId="6A1F5421" w16cid:durableId="1CFB03BC"/>
  <w16cid:commentId w16cid:paraId="550031D0" w16cid:durableId="6B91D59C"/>
  <w16cid:commentId w16cid:paraId="2A44E223" w16cid:durableId="2DDCD2EE"/>
  <w16cid:commentId w16cid:paraId="55FDE220" w16cid:durableId="39C928E3"/>
  <w16cid:commentId w16cid:paraId="1AEB92F9" w16cid:durableId="2B80AF7C"/>
  <w16cid:commentId w16cid:paraId="4525841B" w16cid:durableId="5EFC0288"/>
  <w16cid:commentId w16cid:paraId="4B5D7A54" w16cid:durableId="27D891F6"/>
  <w16cid:commentId w16cid:paraId="7D76344A" w16cid:durableId="0C93DBBF"/>
  <w16cid:commentId w16cid:paraId="688060E1" w16cid:durableId="206388A3"/>
  <w16cid:commentId w16cid:paraId="3847DA9F" w16cid:durableId="742F946B"/>
  <w16cid:commentId w16cid:paraId="683AC62D" w16cid:durableId="7FB75600"/>
  <w16cid:commentId w16cid:paraId="6D53CB95" w16cid:durableId="490F1769"/>
  <w16cid:commentId w16cid:paraId="729E56D5" w16cid:durableId="6EF49AA4"/>
  <w16cid:commentId w16cid:paraId="39E0D0BD" w16cid:durableId="0D473361"/>
  <w16cid:commentId w16cid:paraId="4610D7C3" w16cid:durableId="29099171"/>
  <w16cid:commentId w16cid:paraId="749A275C" w16cid:durableId="7D295DAB"/>
  <w16cid:commentId w16cid:paraId="7677F016" w16cid:durableId="6223A821"/>
  <w16cid:commentId w16cid:paraId="7B8F9FFC" w16cid:durableId="70084206"/>
  <w16cid:commentId w16cid:paraId="0CDA6AA5" w16cid:durableId="0D7A212E"/>
  <w16cid:commentId w16cid:paraId="4DB674F2" w16cid:durableId="44994256"/>
  <w16cid:commentId w16cid:paraId="606A48EE" w16cid:durableId="502689E5"/>
  <w16cid:commentId w16cid:paraId="5378C58A" w16cid:durableId="673E1151"/>
  <w16cid:commentId w16cid:paraId="2A6D5FC4" w16cid:durableId="7F40733A"/>
  <w16cid:commentId w16cid:paraId="60A3D586" w16cid:durableId="7CFF9BE8"/>
  <w16cid:commentId w16cid:paraId="7C8611A2" w16cid:durableId="26BCE03D"/>
  <w16cid:commentId w16cid:paraId="0B7523C6" w16cid:durableId="060F2BEA"/>
  <w16cid:commentId w16cid:paraId="5974F251" w16cid:durableId="19F3489E"/>
  <w16cid:commentId w16cid:paraId="124D0127" w16cid:durableId="6FD401AA"/>
  <w16cid:commentId w16cid:paraId="4E93A25A" w16cid:durableId="4B305D23"/>
  <w16cid:commentId w16cid:paraId="060086DF" w16cid:durableId="1D054031"/>
  <w16cid:commentId w16cid:paraId="235517E0" w16cid:durableId="3E813C38"/>
  <w16cid:commentId w16cid:paraId="7D51135B" w16cid:durableId="12E63F16"/>
  <w16cid:commentId w16cid:paraId="5FD8F161" w16cid:durableId="6ECC3A42"/>
  <w16cid:commentId w16cid:paraId="79ABA21C" w16cid:durableId="6DF2F0D6"/>
  <w16cid:commentId w16cid:paraId="2FE6C39C" w16cid:durableId="4D1ACE1E"/>
  <w16cid:commentId w16cid:paraId="19661CA3" w16cid:durableId="0CACBF3D"/>
  <w16cid:commentId w16cid:paraId="48B2CDC3" w16cid:durableId="0C3199E7"/>
  <w16cid:commentId w16cid:paraId="62612783" w16cid:durableId="75F53F03"/>
  <w16cid:commentId w16cid:paraId="32E4AD4C" w16cid:durableId="77939352"/>
  <w16cid:commentId w16cid:paraId="28636D18" w16cid:durableId="5F3D3810"/>
  <w16cid:commentId w16cid:paraId="2277C58D" w16cid:durableId="415ADACA"/>
  <w16cid:commentId w16cid:paraId="4D63E4A6" w16cid:durableId="44B45392"/>
  <w16cid:commentId w16cid:paraId="77315B39" w16cid:durableId="47671D6E"/>
  <w16cid:commentId w16cid:paraId="4914708E" w16cid:durableId="48BD7C5B"/>
  <w16cid:commentId w16cid:paraId="773E4D0B" w16cid:durableId="454EC533"/>
  <w16cid:commentId w16cid:paraId="5E3D60D2" w16cid:durableId="1AA0AC7B"/>
  <w16cid:commentId w16cid:paraId="01D42375" w16cid:durableId="6D158FF8"/>
  <w16cid:commentId w16cid:paraId="04591B99" w16cid:durableId="35DDC6F1"/>
  <w16cid:commentId w16cid:paraId="1C7EEDF1" w16cid:durableId="53EAEBDF"/>
  <w16cid:commentId w16cid:paraId="3232E4CE" w16cid:durableId="4FED0D58"/>
  <w16cid:commentId w16cid:paraId="1B6866D8" w16cid:durableId="77C70343"/>
  <w16cid:commentId w16cid:paraId="3F0D4230" w16cid:durableId="2EB000F4"/>
  <w16cid:commentId w16cid:paraId="3AF7AF5C" w16cid:durableId="643BABE2"/>
  <w16cid:commentId w16cid:paraId="748F4CE4" w16cid:durableId="6D187CFF"/>
  <w16cid:commentId w16cid:paraId="3A5184BB" w16cid:durableId="08048F9F"/>
  <w16cid:commentId w16cid:paraId="26B173AC" w16cid:durableId="75ADB71D"/>
  <w16cid:commentId w16cid:paraId="0A6A9C41" w16cid:durableId="605297BD"/>
  <w16cid:commentId w16cid:paraId="61CB7556" w16cid:durableId="33C104DE"/>
  <w16cid:commentId w16cid:paraId="1799AB03" w16cid:durableId="309C803A"/>
  <w16cid:commentId w16cid:paraId="3569F44C" w16cid:durableId="6ED6E369"/>
  <w16cid:commentId w16cid:paraId="3CCDC859" w16cid:durableId="2CDA9DE8"/>
  <w16cid:commentId w16cid:paraId="3D8BD5C6" w16cid:durableId="3E9A6730"/>
  <w16cid:commentId w16cid:paraId="3894E5CC" w16cid:durableId="5ECDA547"/>
  <w16cid:commentId w16cid:paraId="434086EB" w16cid:durableId="308C8DDB"/>
  <w16cid:commentId w16cid:paraId="1D84CDF9" w16cid:durableId="235736F5"/>
  <w16cid:commentId w16cid:paraId="0ADE92D1" w16cid:durableId="7498D226"/>
  <w16cid:commentId w16cid:paraId="17B308BC" w16cid:durableId="447A46BD"/>
  <w16cid:commentId w16cid:paraId="4A62DF99" w16cid:durableId="69E8FFF1"/>
  <w16cid:commentId w16cid:paraId="4E28DF7A" w16cid:durableId="7CAA3839"/>
  <w16cid:commentId w16cid:paraId="11121E92" w16cid:durableId="50157621"/>
  <w16cid:commentId w16cid:paraId="7F2B72F2" w16cid:durableId="3A43AD52"/>
  <w16cid:commentId w16cid:paraId="40E598B0" w16cid:durableId="643E2103"/>
  <w16cid:commentId w16cid:paraId="431F6BA2" w16cid:durableId="02447309"/>
  <w16cid:commentId w16cid:paraId="2770FB92" w16cid:durableId="431EA1CD"/>
  <w16cid:commentId w16cid:paraId="346FE216" w16cid:durableId="392424EB"/>
  <w16cid:commentId w16cid:paraId="43413BDC" w16cid:durableId="48001CFF"/>
  <w16cid:commentId w16cid:paraId="38A246E8" w16cid:durableId="5525918D"/>
  <w16cid:commentId w16cid:paraId="4486FFE8" w16cid:durableId="7DAE44D7"/>
  <w16cid:commentId w16cid:paraId="0A144804" w16cid:durableId="217CBC96"/>
  <w16cid:commentId w16cid:paraId="471B8809" w16cid:durableId="68649C44"/>
  <w16cid:commentId w16cid:paraId="063E9F29" w16cid:durableId="7EF599E3"/>
  <w16cid:commentId w16cid:paraId="2B6C8BDD" w16cid:durableId="2055190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2D41EA" w14:textId="77777777" w:rsidR="0025536A" w:rsidRDefault="0025536A">
      <w:r>
        <w:separator/>
      </w:r>
    </w:p>
    <w:p w14:paraId="37469DF4" w14:textId="77777777" w:rsidR="0025536A" w:rsidRDefault="0025536A"/>
  </w:endnote>
  <w:endnote w:type="continuationSeparator" w:id="0">
    <w:p w14:paraId="798B70FF" w14:textId="77777777" w:rsidR="0025536A" w:rsidRPr="003C450F" w:rsidRDefault="0025536A" w:rsidP="003C450F"/>
  </w:endnote>
  <w:endnote w:type="continuationNotice" w:id="1">
    <w:p w14:paraId="0489B3CA" w14:textId="77777777" w:rsidR="0025536A" w:rsidRDefault="0025536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6E164" w14:textId="77777777" w:rsidR="00C235A5" w:rsidRDefault="00C235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B3F7E" w14:textId="77777777" w:rsidR="00C235A5" w:rsidRDefault="00C235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CFA4C" w14:textId="77777777" w:rsidR="0025536A" w:rsidRPr="00B35331" w:rsidRDefault="0025536A" w:rsidP="00577995">
      <w:pPr>
        <w:pStyle w:val="Voettekst"/>
      </w:pPr>
    </w:p>
  </w:footnote>
  <w:footnote w:type="continuationSeparator" w:id="0">
    <w:p w14:paraId="7E79A093" w14:textId="77777777" w:rsidR="0025536A" w:rsidRDefault="0025536A">
      <w:r>
        <w:continuationSeparator/>
      </w:r>
    </w:p>
    <w:p w14:paraId="1B122B47" w14:textId="77777777" w:rsidR="0025536A" w:rsidRDefault="0025536A"/>
    <w:p w14:paraId="231310A5" w14:textId="77777777" w:rsidR="0025536A" w:rsidRDefault="0025536A"/>
  </w:footnote>
  <w:footnote w:type="continuationNotice" w:id="1">
    <w:p w14:paraId="16D57391" w14:textId="77777777" w:rsidR="0025536A" w:rsidRDefault="0025536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06C35C39" w:rsidR="007E3940" w:rsidRDefault="007E3940">
      <w:pPr>
        <w:pStyle w:val="Voetnoottekst"/>
      </w:pPr>
      <w:r>
        <w:rPr>
          <w:rStyle w:val="Voetnootmarkering"/>
        </w:rPr>
        <w:footnoteRef/>
      </w:r>
      <w:r>
        <w:t xml:space="preserve"> </w:t>
      </w:r>
      <w:r>
        <w:tab/>
      </w:r>
      <w:r w:rsidR="000D3B19">
        <w:t>A</w:t>
      </w:r>
      <w:r w:rsidR="000D3B19" w:rsidRPr="000D3B19">
        <w:t>rtikel 8:6 lid 1 en Bijlage 2 artikel 2 Awb (Beroep bij de Afdeling bestuursrechtspraak van de Raad van State)</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2732B32" w14:textId="77777777" w:rsidR="00895AFB" w:rsidRDefault="00895AFB" w:rsidP="00895AFB">
      <w:pPr>
        <w:pStyle w:val="Voetnoottekst"/>
      </w:pPr>
      <w:r>
        <w:rPr>
          <w:rStyle w:val="Voetnootmarkering"/>
        </w:rPr>
        <w:footnoteRef/>
      </w:r>
      <w:r>
        <w:t xml:space="preserve"> </w:t>
      </w:r>
      <w:r>
        <w:tab/>
        <w:t>Artikel 16.21 Ow</w:t>
      </w:r>
    </w:p>
  </w:footnote>
  <w:footnote w:id="7">
    <w:p w14:paraId="074CF968" w14:textId="77777777" w:rsidR="00895AFB" w:rsidRDefault="00895AFB" w:rsidP="00895AFB">
      <w:pPr>
        <w:pStyle w:val="Voetnoottekst"/>
      </w:pPr>
      <w:r>
        <w:rPr>
          <w:rStyle w:val="Voetnootmarkering"/>
        </w:rPr>
        <w:footnoteRef/>
      </w:r>
      <w:r>
        <w:t xml:space="preserve"> </w:t>
      </w:r>
      <w:r>
        <w:tab/>
        <w:t>Artikel 4.16 Ow</w:t>
      </w:r>
    </w:p>
  </w:footnote>
  <w:footnote w:id="8">
    <w:p w14:paraId="2F08AEE6" w14:textId="77777777" w:rsidR="00895AFB" w:rsidRDefault="00895AFB" w:rsidP="00895AFB">
      <w:pPr>
        <w:pStyle w:val="Voetnoottekst"/>
      </w:pPr>
      <w:r>
        <w:rPr>
          <w:rStyle w:val="Voetnootmarkering"/>
        </w:rPr>
        <w:footnoteRef/>
      </w:r>
      <w:r>
        <w:t xml:space="preserve"> </w:t>
      </w:r>
      <w:r>
        <w:tab/>
        <w:t>Artikel 5.52 lid 1 Ow</w:t>
      </w:r>
    </w:p>
  </w:footnote>
  <w:footnote w:id="9">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0">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1">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2">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3">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4">
    <w:p w14:paraId="0953F81C" w14:textId="0E9793D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F5817">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5">
    <w:p w14:paraId="7561ED03" w14:textId="5704543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6">
    <w:p w14:paraId="48CE77B0" w14:textId="611B225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F5817">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17">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18">
    <w:p w14:paraId="0BBB7CB0" w14:textId="41CC422D"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19">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0">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1">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2">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3">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4">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5">
    <w:p w14:paraId="2AE552D4" w14:textId="38D821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F5817">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F5817">
        <w:t>7</w:t>
      </w:r>
      <w:r w:rsidR="00316B71">
        <w:rPr>
          <w:highlight w:val="yellow"/>
        </w:rPr>
        <w:fldChar w:fldCharType="end"/>
      </w:r>
    </w:p>
  </w:footnote>
  <w:footnote w:id="26">
    <w:p w14:paraId="4970F106" w14:textId="65814811" w:rsidR="007854B1" w:rsidRDefault="007854B1">
      <w:pPr>
        <w:pStyle w:val="Voetnoottekst"/>
      </w:pPr>
      <w:r>
        <w:rPr>
          <w:rStyle w:val="Voetnootmarkering"/>
        </w:rPr>
        <w:footnoteRef/>
      </w:r>
      <w:r>
        <w:t xml:space="preserve"> </w:t>
      </w:r>
      <w:r>
        <w:tab/>
      </w:r>
      <w:r w:rsidRPr="007854B1">
        <w:t xml:space="preserve">In de praktijk wordt in de regelgeving van het Rijk niet of </w:t>
      </w:r>
      <w:r w:rsidR="000627C3" w:rsidRPr="007854B1">
        <w:t>nauwelijks</w:t>
      </w:r>
      <w:r w:rsidRPr="007854B1">
        <w:t xml:space="preserve"> gebruik gemaakt van het element Toelichting in de Re</w:t>
      </w:r>
      <w:r w:rsidR="000627C3">
        <w:t>ge</w:t>
      </w:r>
      <w:r w:rsidRPr="007854B1">
        <w:t>lingKlassiek. Overwogen</w:t>
      </w:r>
      <w:r>
        <w:t xml:space="preserve"> wordt om in een volgende versie van de STOP/TPOD-standaard dit element te laten vervallen</w:t>
      </w:r>
    </w:p>
  </w:footnote>
  <w:footnote w:id="27">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28">
    <w:p w14:paraId="42917E8E" w14:textId="77777777" w:rsidR="008F7BA1" w:rsidRDefault="008F7BA1" w:rsidP="008F7BA1">
      <w:pPr>
        <w:pStyle w:val="Voetnoottekst"/>
      </w:pPr>
      <w:r>
        <w:rPr>
          <w:rStyle w:val="Voetnootmarkering"/>
        </w:rPr>
        <w:footnoteRef/>
      </w:r>
      <w:r>
        <w:t xml:space="preserve"> </w:t>
      </w:r>
      <w:r>
        <w:tab/>
      </w:r>
      <w:r w:rsidRPr="007854B1">
        <w:t>In de praktijk wordt in de regelgeving van het Rijk niet of nauwelijks gebruik gemaakt van het element Toelichting in de Re</w:t>
      </w:r>
      <w:r>
        <w:t>ge</w:t>
      </w:r>
      <w:r w:rsidRPr="007854B1">
        <w:t>lingKlassiek. Overwogen</w:t>
      </w:r>
      <w:r>
        <w:t xml:space="preserve"> wordt om in een volgende versie van de STOP/TPOD-standaard dit element te laten vervallen</w:t>
      </w:r>
    </w:p>
  </w:footnote>
  <w:footnote w:id="29">
    <w:p w14:paraId="7E30E8E0" w14:textId="16436384"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0F5817">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0">
    <w:p w14:paraId="3AA7694E" w14:textId="0EF71B9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1">
    <w:p w14:paraId="13BB0B2C" w14:textId="719AB4E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F5817">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F5817">
        <w:t>7</w:t>
      </w:r>
      <w:r w:rsidR="00995073">
        <w:fldChar w:fldCharType="end"/>
      </w:r>
    </w:p>
  </w:footnote>
  <w:footnote w:id="32">
    <w:p w14:paraId="452E4F00" w14:textId="0C97B23C"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F5817">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F5817">
        <w:t>7</w:t>
      </w:r>
      <w:r>
        <w:fldChar w:fldCharType="end"/>
      </w:r>
    </w:p>
  </w:footnote>
  <w:footnote w:id="33">
    <w:p w14:paraId="1C99893F" w14:textId="7D26CEBF"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F5817">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F5817">
        <w:t>7</w:t>
      </w:r>
      <w:r w:rsidR="000D0507">
        <w:fldChar w:fldCharType="end"/>
      </w:r>
    </w:p>
  </w:footnote>
  <w:footnote w:id="34">
    <w:p w14:paraId="09A84119" w14:textId="43EE023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5">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6">
    <w:p w14:paraId="2D986D31" w14:textId="237B9EB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F5817">
        <w:t>4</w:t>
      </w:r>
      <w:r w:rsidR="00343CE6">
        <w:fldChar w:fldCharType="end"/>
      </w:r>
    </w:p>
  </w:footnote>
  <w:footnote w:id="37">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8">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9">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6">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7">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8">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9">
    <w:p w14:paraId="744E6D93" w14:textId="6512ACE7"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F5817">
        <w:t>10</w:t>
      </w:r>
      <w:r w:rsidR="00023286">
        <w:fldChar w:fldCharType="end"/>
      </w:r>
      <w:r w:rsidR="00023286">
        <w:t>.</w:t>
      </w:r>
    </w:p>
  </w:footnote>
  <w:footnote w:id="50">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1">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2">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3">
    <w:p w14:paraId="162E9768" w14:textId="03BF1CB9"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F5817">
        <w:t>7.18</w:t>
      </w:r>
      <w:r w:rsidR="0052549B">
        <w:fldChar w:fldCharType="end"/>
      </w:r>
    </w:p>
  </w:footnote>
  <w:footnote w:id="54">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5">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6">
    <w:p w14:paraId="474B11DA" w14:textId="4E31BF1E" w:rsidR="00562187" w:rsidRDefault="00562187">
      <w:pPr>
        <w:pStyle w:val="Voetnoottekst"/>
      </w:pPr>
      <w:r>
        <w:rPr>
          <w:rStyle w:val="Voetnootmarkering"/>
        </w:rPr>
        <w:footnoteRef/>
      </w:r>
      <w:r>
        <w:t xml:space="preserve"> </w:t>
      </w:r>
      <w:r w:rsidR="007A4097">
        <w:tab/>
        <w:t>Artikel 5.55 Ow</w:t>
      </w:r>
    </w:p>
  </w:footnote>
  <w:footnote w:id="57">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8">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9">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0">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1">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2">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3">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4">
    <w:p w14:paraId="35A87A22" w14:textId="54138573" w:rsidR="00E43714" w:rsidRDefault="00E43714" w:rsidP="00E43714">
      <w:pPr>
        <w:pStyle w:val="Voetnoottekst"/>
      </w:pPr>
      <w:r>
        <w:rPr>
          <w:rStyle w:val="Voetnootmarkering"/>
        </w:rPr>
        <w:footnoteRef/>
      </w:r>
      <w:r>
        <w:t xml:space="preserve"> </w:t>
      </w:r>
      <w:r>
        <w:tab/>
        <w:t>Artikel 3:12 lid 1 Awb</w:t>
      </w:r>
    </w:p>
  </w:footnote>
  <w:footnote w:id="65">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6">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7">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8">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9">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0">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1">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2">
    <w:p w14:paraId="5042231A" w14:textId="77777777" w:rsidR="00E43714" w:rsidRDefault="00E43714" w:rsidP="00E43714">
      <w:pPr>
        <w:pStyle w:val="Voetnoottekst"/>
      </w:pPr>
      <w:r>
        <w:rPr>
          <w:rStyle w:val="Voetnootmarkering"/>
        </w:rPr>
        <w:footnoteRef/>
      </w:r>
      <w:r>
        <w:t xml:space="preserve"> </w:t>
      </w:r>
      <w:r>
        <w:tab/>
        <w:t>Artikel 16.31 Ow</w:t>
      </w:r>
    </w:p>
  </w:footnote>
  <w:footnote w:id="73">
    <w:p w14:paraId="297F8910" w14:textId="77777777" w:rsidR="00E43714" w:rsidRDefault="00E43714" w:rsidP="00E43714">
      <w:pPr>
        <w:pStyle w:val="Voetnoottekst"/>
      </w:pPr>
      <w:r>
        <w:rPr>
          <w:rStyle w:val="Voetnootmarkering"/>
        </w:rPr>
        <w:footnoteRef/>
      </w:r>
      <w:r>
        <w:t xml:space="preserve"> </w:t>
      </w:r>
      <w:r>
        <w:tab/>
        <w:t>Artikel 2.4 Ow</w:t>
      </w:r>
    </w:p>
  </w:footnote>
  <w:footnote w:id="74">
    <w:p w14:paraId="1CBA046E" w14:textId="77777777" w:rsidR="00E43714" w:rsidRDefault="00E43714" w:rsidP="00E43714">
      <w:pPr>
        <w:pStyle w:val="Voetnoottekst"/>
      </w:pPr>
      <w:r>
        <w:rPr>
          <w:rStyle w:val="Voetnootmarkering"/>
        </w:rPr>
        <w:footnoteRef/>
      </w:r>
      <w:r>
        <w:t xml:space="preserve"> </w:t>
      </w:r>
      <w:r>
        <w:tab/>
        <w:t>Artikel 2.8 Ow</w:t>
      </w:r>
    </w:p>
  </w:footnote>
  <w:footnote w:id="75">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6">
    <w:p w14:paraId="2A174153" w14:textId="0BF36319"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77">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8">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9">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0">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1">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2">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3">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4">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5">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6">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7">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8">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9">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0">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1">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2">
    <w:p w14:paraId="5E572209" w14:textId="2ACE2D39" w:rsidR="00257DFE" w:rsidRDefault="00257DFE">
      <w:pPr>
        <w:pStyle w:val="Voetnoottekst"/>
      </w:pPr>
      <w:r>
        <w:rPr>
          <w:rStyle w:val="Voetnootmarkering"/>
        </w:rPr>
        <w:footnoteRef/>
      </w:r>
      <w:r>
        <w:t xml:space="preserve"> </w:t>
      </w:r>
      <w:r>
        <w:tab/>
        <w:t>Artikel 16.21 lid 4 Ow</w:t>
      </w:r>
    </w:p>
  </w:footnote>
  <w:footnote w:id="93">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4">
    <w:p w14:paraId="73DDCE5A" w14:textId="132D7327"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5">
    <w:p w14:paraId="4165E142" w14:textId="6401E55D" w:rsidR="00E43714" w:rsidRDefault="00E43714" w:rsidP="00E43714">
      <w:pPr>
        <w:pStyle w:val="Voetnoottekst"/>
      </w:pPr>
      <w:r>
        <w:rPr>
          <w:rStyle w:val="Voetnootmarkering"/>
        </w:rPr>
        <w:footnoteRef/>
      </w:r>
      <w:r>
        <w:t xml:space="preserve"> </w:t>
      </w:r>
      <w:r>
        <w:tab/>
        <w:t xml:space="preserve">Artikel 8:1 jo 8:6 lid 1 </w:t>
      </w:r>
      <w:r w:rsidR="005D5E46">
        <w:t xml:space="preserve">en </w:t>
      </w:r>
      <w:r>
        <w:t>artikel 2 van Bijlage 2 Awb</w:t>
      </w:r>
      <w:r w:rsidR="003C4C21">
        <w:t xml:space="preserve"> </w:t>
      </w:r>
      <w:r w:rsidR="003C4C21" w:rsidRPr="003C4C21">
        <w:t>(Beroep bij de Afdeling bestuursrechtspraak van de Raad van State)</w:t>
      </w:r>
    </w:p>
  </w:footnote>
  <w:footnote w:id="96">
    <w:p w14:paraId="7C7F690E" w14:textId="77777777" w:rsidR="00E43714" w:rsidRDefault="00E43714" w:rsidP="00E43714">
      <w:pPr>
        <w:pStyle w:val="Voetnoottekst"/>
      </w:pPr>
      <w:r>
        <w:rPr>
          <w:rStyle w:val="Voetnootmarkering"/>
        </w:rPr>
        <w:footnoteRef/>
      </w:r>
      <w:r>
        <w:t xml:space="preserve"> </w:t>
      </w:r>
      <w:r>
        <w:tab/>
        <w:t>Artikel 6:7 Awb</w:t>
      </w:r>
    </w:p>
  </w:footnote>
  <w:footnote w:id="97">
    <w:p w14:paraId="3EEE3440" w14:textId="77777777" w:rsidR="00E43714" w:rsidRDefault="00E43714" w:rsidP="00E43714">
      <w:pPr>
        <w:pStyle w:val="Voetnoottekst"/>
      </w:pPr>
      <w:r>
        <w:rPr>
          <w:rStyle w:val="Voetnootmarkering"/>
        </w:rPr>
        <w:footnoteRef/>
      </w:r>
      <w:r>
        <w:t xml:space="preserve"> </w:t>
      </w:r>
      <w:r>
        <w:tab/>
        <w:t>Artikel 6:8 lid 1 Awb</w:t>
      </w:r>
    </w:p>
  </w:footnote>
  <w:footnote w:id="98">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9">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4">
    <w:p w14:paraId="38945BEF" w14:textId="1F16112A" w:rsidR="00E43714" w:rsidRDefault="00E43714" w:rsidP="00E43714">
      <w:pPr>
        <w:pStyle w:val="Voetnoottekst"/>
      </w:pPr>
      <w:r>
        <w:rPr>
          <w:rStyle w:val="Voetnootmarkering"/>
        </w:rPr>
        <w:footnoteRef/>
      </w:r>
      <w:r>
        <w:t xml:space="preserve"> </w:t>
      </w:r>
      <w:r>
        <w:tab/>
        <w:t xml:space="preserve">Artikel 8:1 jo 8:6 lid 1 </w:t>
      </w:r>
      <w:r w:rsidR="00B33037">
        <w:t>en</w:t>
      </w:r>
      <w:r>
        <w:t xml:space="preserve"> artikel 2 van Bijlage 2 Awb</w:t>
      </w:r>
      <w:r w:rsidR="002419BC">
        <w:t xml:space="preserve"> </w:t>
      </w:r>
      <w:r w:rsidR="002419BC" w:rsidRPr="002419BC">
        <w:t>(Beroep bij de Afdeling bestuursrechtspraak van de Raad van State)</w:t>
      </w:r>
    </w:p>
  </w:footnote>
  <w:footnote w:id="105">
    <w:p w14:paraId="2E97C4FB" w14:textId="77777777" w:rsidR="00E43714" w:rsidRDefault="00E43714" w:rsidP="00E43714">
      <w:pPr>
        <w:pStyle w:val="Voetnoottekst"/>
      </w:pPr>
      <w:r>
        <w:rPr>
          <w:rStyle w:val="Voetnootmarkering"/>
        </w:rPr>
        <w:footnoteRef/>
      </w:r>
      <w:r>
        <w:t xml:space="preserve"> </w:t>
      </w:r>
      <w:r>
        <w:tab/>
        <w:t>Artikel 6:7 Awb</w:t>
      </w:r>
    </w:p>
  </w:footnote>
  <w:footnote w:id="106">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4">
    <w:p w14:paraId="53ECDDBD" w14:textId="77777777" w:rsidR="00E43714" w:rsidRDefault="00E43714" w:rsidP="00E43714">
      <w:pPr>
        <w:pStyle w:val="Voetnoottekst"/>
      </w:pPr>
      <w:r>
        <w:rPr>
          <w:rStyle w:val="Voetnootmarkering"/>
        </w:rPr>
        <w:footnoteRef/>
      </w:r>
      <w:r>
        <w:t xml:space="preserve"> </w:t>
      </w:r>
      <w:r>
        <w:tab/>
        <w:t>Artikel 8:51d Awb</w:t>
      </w:r>
    </w:p>
  </w:footnote>
  <w:footnote w:id="11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0">
    <w:p w14:paraId="7A6E6BAC" w14:textId="77777777" w:rsidR="00E43714" w:rsidRDefault="00E43714" w:rsidP="00E43714">
      <w:pPr>
        <w:pStyle w:val="Voetnoottekst"/>
      </w:pPr>
      <w:r>
        <w:rPr>
          <w:rStyle w:val="Voetnootmarkering"/>
        </w:rPr>
        <w:footnoteRef/>
      </w:r>
      <w:r>
        <w:t xml:space="preserve"> </w:t>
      </w:r>
      <w:r>
        <w:tab/>
        <w:t>Artikel 8:70 Awb</w:t>
      </w:r>
    </w:p>
  </w:footnote>
  <w:footnote w:id="12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0">
    <w:p w14:paraId="01FB0DE3" w14:textId="77777777" w:rsidR="00E43714" w:rsidRDefault="00E43714" w:rsidP="00E43714">
      <w:pPr>
        <w:pStyle w:val="Voetnoottekst"/>
      </w:pPr>
      <w:r>
        <w:rPr>
          <w:rStyle w:val="Voetnootmarkering"/>
        </w:rPr>
        <w:footnoteRef/>
      </w:r>
      <w:r>
        <w:t xml:space="preserve"> </w:t>
      </w:r>
      <w:r>
        <w:tab/>
        <w:t>Bijlage VIII Ob</w:t>
      </w:r>
    </w:p>
  </w:footnote>
  <w:footnote w:id="131">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2">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3">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4">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5">
    <w:p w14:paraId="5032341E" w14:textId="51A75411" w:rsidR="00112579" w:rsidRDefault="00112579" w:rsidP="00112579">
      <w:pPr>
        <w:pStyle w:val="Voetnoottekst"/>
      </w:pPr>
      <w:r>
        <w:rPr>
          <w:rStyle w:val="Voetnootmarkering"/>
        </w:rPr>
        <w:footnoteRef/>
      </w:r>
      <w:r>
        <w:t xml:space="preserve"> </w:t>
      </w:r>
      <w:r>
        <w:tab/>
        <w:t>Artikel 3:12 lid 1 Awb</w:t>
      </w:r>
    </w:p>
  </w:footnote>
  <w:footnote w:id="136">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7">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8">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9">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0">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1">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2">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3">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4">
    <w:p w14:paraId="057A7E6B" w14:textId="77777777" w:rsidR="00112579" w:rsidRDefault="00112579" w:rsidP="00112579">
      <w:pPr>
        <w:pStyle w:val="Voetnoottekst"/>
      </w:pPr>
      <w:r>
        <w:rPr>
          <w:rStyle w:val="Voetnootmarkering"/>
        </w:rPr>
        <w:footnoteRef/>
      </w:r>
      <w:r>
        <w:t xml:space="preserve"> </w:t>
      </w:r>
      <w:r>
        <w:tab/>
        <w:t>Artikel 2.8 Ow</w:t>
      </w:r>
    </w:p>
  </w:footnote>
  <w:footnote w:id="145">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6">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7">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8">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9">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0">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1">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3">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5">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6">
    <w:p w14:paraId="022B3ACF" w14:textId="1B50F329" w:rsidR="00440967" w:rsidRDefault="00440967" w:rsidP="00440967">
      <w:pPr>
        <w:pStyle w:val="Voetnoottekst"/>
      </w:pPr>
      <w:r>
        <w:rPr>
          <w:rStyle w:val="Voetnootmarkering"/>
        </w:rPr>
        <w:footnoteRef/>
      </w:r>
      <w:r>
        <w:t xml:space="preserve"> </w:t>
      </w:r>
      <w:r>
        <w:tab/>
        <w:t>Artikel 3:12 lid 1 Awb</w:t>
      </w:r>
    </w:p>
  </w:footnote>
  <w:footnote w:id="15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8">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9">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0">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1">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4">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5">
    <w:p w14:paraId="144C21B4" w14:textId="77777777" w:rsidR="00440967" w:rsidRDefault="00440967" w:rsidP="00440967">
      <w:pPr>
        <w:pStyle w:val="Voetnoottekst"/>
      </w:pPr>
      <w:r>
        <w:rPr>
          <w:rStyle w:val="Voetnootmarkering"/>
        </w:rPr>
        <w:footnoteRef/>
      </w:r>
      <w:r>
        <w:t xml:space="preserve"> </w:t>
      </w:r>
      <w:r>
        <w:tab/>
        <w:t>Artikel 2.8 Ow</w:t>
      </w:r>
    </w:p>
  </w:footnote>
  <w:footnote w:id="16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0">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1">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2">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3">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4">
    <w:p w14:paraId="6334D2F2" w14:textId="1514EF7F" w:rsidR="002C0E6C" w:rsidRDefault="002C0E6C">
      <w:pPr>
        <w:pStyle w:val="Voetnoottekst"/>
      </w:pPr>
      <w:r>
        <w:rPr>
          <w:rStyle w:val="Voetnootmarkering"/>
        </w:rPr>
        <w:footnoteRef/>
      </w:r>
      <w:r>
        <w:t xml:space="preserve"> </w:t>
      </w:r>
      <w:r>
        <w:tab/>
        <w:t xml:space="preserve">Artikel 12 </w:t>
      </w:r>
      <w:r w:rsidR="00A04D26">
        <w:t xml:space="preserve">lid 1 </w:t>
      </w:r>
      <w:r>
        <w:t xml:space="preserve">jo artikel 2 leden </w:t>
      </w:r>
      <w:r w:rsidR="00CD2EE8">
        <w:t>1 en 2 respectievelijk artikel 12 lid 2 Bekendmakingswet</w:t>
      </w:r>
    </w:p>
  </w:footnote>
  <w:footnote w:id="175">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6">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7">
    <w:p w14:paraId="4294A8FC" w14:textId="0B8D1D5A" w:rsidR="00321C84" w:rsidRDefault="00321C84" w:rsidP="00321C84">
      <w:pPr>
        <w:pStyle w:val="Voetnoottekst"/>
      </w:pPr>
      <w:r>
        <w:rPr>
          <w:rStyle w:val="Voetnootmarkering"/>
        </w:rPr>
        <w:footnoteRef/>
      </w:r>
      <w:r>
        <w:t xml:space="preserve"> </w:t>
      </w:r>
      <w:r>
        <w:tab/>
        <w:t>Artikel 3:12 lid 1 Awb</w:t>
      </w:r>
    </w:p>
  </w:footnote>
  <w:footnote w:id="178">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9">
    <w:p w14:paraId="4725E481" w14:textId="6C2D004C" w:rsidR="00E024E5" w:rsidRDefault="00E024E5" w:rsidP="00E024E5">
      <w:pPr>
        <w:pStyle w:val="Voetnoottekst"/>
      </w:pPr>
      <w:r>
        <w:rPr>
          <w:rStyle w:val="Voetnootmarkering"/>
        </w:rPr>
        <w:footnoteRef/>
      </w:r>
      <w:r>
        <w:t xml:space="preserve"> </w:t>
      </w:r>
      <w:r>
        <w:tab/>
      </w:r>
      <w:r w:rsidRPr="00B15E08">
        <w:t xml:space="preserve">Artikel </w:t>
      </w:r>
      <w:r w:rsidRPr="00936F7F">
        <w:t>12</w:t>
      </w:r>
      <w:r w:rsidR="00533E7C">
        <w:t xml:space="preserve"> </w:t>
      </w:r>
      <w:r w:rsidRPr="00936F7F">
        <w:t>Bekendmakingswet</w:t>
      </w:r>
      <w:r>
        <w:t xml:space="preserve"> jo artikel</w:t>
      </w:r>
      <w:r w:rsidRPr="00936F7F">
        <w:t xml:space="preserve"> </w:t>
      </w:r>
      <w:r w:rsidRPr="00B15E08">
        <w:t>3.7 Besluit elektronische publicaties</w:t>
      </w:r>
    </w:p>
  </w:footnote>
  <w:footnote w:id="180">
    <w:p w14:paraId="13BC028F" w14:textId="371A6568" w:rsidR="00E024E5" w:rsidRDefault="00E024E5" w:rsidP="00E024E5">
      <w:pPr>
        <w:pStyle w:val="Voetnoottekst"/>
      </w:pPr>
      <w:r>
        <w:rPr>
          <w:rStyle w:val="Voetnootmarkering"/>
        </w:rPr>
        <w:footnoteRef/>
      </w:r>
      <w:r>
        <w:t xml:space="preserve"> </w:t>
      </w:r>
      <w:r>
        <w:tab/>
      </w:r>
      <w:r w:rsidRPr="00145FAA">
        <w:t>Artikel 12 Bekendmakingswet</w:t>
      </w:r>
    </w:p>
  </w:footnote>
  <w:footnote w:id="181">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3">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4">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5">
    <w:p w14:paraId="6D0DFAF0" w14:textId="77777777" w:rsidR="00F57AE4" w:rsidRDefault="00F57AE4" w:rsidP="00F57AE4">
      <w:pPr>
        <w:pStyle w:val="Voetnoottekst"/>
      </w:pPr>
      <w:r>
        <w:rPr>
          <w:rStyle w:val="Voetnootmarkering"/>
        </w:rPr>
        <w:footnoteRef/>
      </w:r>
      <w:r>
        <w:t xml:space="preserve"> </w:t>
      </w:r>
      <w:r>
        <w:tab/>
        <w:t>Artikel 3.1 Ow</w:t>
      </w:r>
    </w:p>
  </w:footnote>
  <w:footnote w:id="186">
    <w:p w14:paraId="3C02E5C1" w14:textId="563070E1" w:rsidR="0072098D" w:rsidRDefault="0072098D">
      <w:pPr>
        <w:pStyle w:val="Voetnoottekst"/>
      </w:pPr>
      <w:r>
        <w:rPr>
          <w:rStyle w:val="Voetnootmarkering"/>
        </w:rPr>
        <w:footnoteRef/>
      </w:r>
      <w:r>
        <w:t xml:space="preserve"> </w:t>
      </w:r>
      <w:r>
        <w:tab/>
        <w:t>Artikel 10.7 lid 1 Ob</w:t>
      </w:r>
    </w:p>
  </w:footnote>
  <w:footnote w:id="187">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8">
    <w:p w14:paraId="57BFAEBF" w14:textId="534B82D2" w:rsidR="00984B35" w:rsidRDefault="00984B35">
      <w:pPr>
        <w:pStyle w:val="Voetnoottekst"/>
      </w:pPr>
      <w:r>
        <w:rPr>
          <w:rStyle w:val="Voetnootmarkering"/>
        </w:rPr>
        <w:footnoteRef/>
      </w:r>
      <w:r>
        <w:t xml:space="preserve"> </w:t>
      </w:r>
      <w:r>
        <w:tab/>
        <w:t>Artikel 16.77b lid 2 Ow</w:t>
      </w:r>
    </w:p>
  </w:footnote>
  <w:footnote w:id="189">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0">
    <w:p w14:paraId="21AD7786" w14:textId="787F3ADD" w:rsidR="00106C46" w:rsidRDefault="00106C46" w:rsidP="001054EF">
      <w:pPr>
        <w:pStyle w:val="Voetnoottekst"/>
      </w:pPr>
      <w:r>
        <w:rPr>
          <w:rStyle w:val="Voetnootmarkering"/>
        </w:rPr>
        <w:footnoteRef/>
      </w:r>
      <w:r>
        <w:t xml:space="preserve"> </w:t>
      </w:r>
      <w:r w:rsidR="001054EF">
        <w:tab/>
      </w:r>
      <w:r w:rsidR="008377A7">
        <w:t>A</w:t>
      </w:r>
      <w:r w:rsidR="009A4D20" w:rsidRPr="009A4D20">
        <w:t xml:space="preserve">rtikel 8:5 lid 1 </w:t>
      </w:r>
      <w:r w:rsidR="00612B9E">
        <w:t xml:space="preserve">en </w:t>
      </w:r>
      <w:r w:rsidR="00612B9E" w:rsidRPr="00612B9E">
        <w:t>Bijlage 2</w:t>
      </w:r>
      <w:r w:rsidR="00926947">
        <w:t xml:space="preserve"> </w:t>
      </w:r>
      <w:r w:rsidR="00926947" w:rsidRPr="00926947">
        <w:t>artikel 1</w:t>
      </w:r>
      <w:r w:rsidR="00926947">
        <w:t xml:space="preserve"> Awb </w:t>
      </w:r>
      <w:r w:rsidR="00B93A81">
        <w:t>(Geen beroep)</w:t>
      </w:r>
      <w:r w:rsidR="00831948">
        <w:t xml:space="preserve"> </w:t>
      </w:r>
      <w:r w:rsidR="00B93A81">
        <w:br/>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3FABB4AD"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393F266B"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5D77E309" w:rsidR="00943280" w:rsidRDefault="00943280" w:rsidP="00943280">
      <w:pPr>
        <w:pStyle w:val="Voetnoottekst"/>
      </w:pPr>
      <w:r>
        <w:rPr>
          <w:rStyle w:val="Voetnootmarkering"/>
        </w:rPr>
        <w:footnoteRef/>
      </w:r>
      <w:r>
        <w:t xml:space="preserve"> </w:t>
      </w:r>
      <w:r>
        <w:tab/>
      </w:r>
      <w:r w:rsidR="00F725BB" w:rsidRPr="00F725BB">
        <w:t>Artikel 8:5 lid 1</w:t>
      </w:r>
      <w:r w:rsidR="0073766E">
        <w:t xml:space="preserve"> en</w:t>
      </w:r>
      <w:r w:rsidR="00F725BB" w:rsidRPr="00F725BB">
        <w:t xml:space="preserve"> </w:t>
      </w:r>
      <w:r w:rsidR="0073766E">
        <w:t>B</w:t>
      </w:r>
      <w:r w:rsidR="0073766E" w:rsidRPr="0073766E">
        <w:t xml:space="preserve">ijlage 2 </w:t>
      </w:r>
      <w:r w:rsidR="00221E23">
        <w:t xml:space="preserve">artikel 1 </w:t>
      </w:r>
      <w:r w:rsidR="00F725BB" w:rsidRPr="00F725BB">
        <w:t xml:space="preserve">Awb </w:t>
      </w:r>
      <w:r w:rsidR="00221E23">
        <w:t>(Geen beroep)</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0C168CA9" w:rsidR="00222504" w:rsidRDefault="00222504">
      <w:pPr>
        <w:pStyle w:val="Voetnoottekst"/>
      </w:pPr>
      <w:r>
        <w:rPr>
          <w:rStyle w:val="Voetnootmarkering"/>
        </w:rPr>
        <w:footnoteRef/>
      </w:r>
      <w:r>
        <w:t xml:space="preserve"> </w:t>
      </w:r>
      <w:r w:rsidR="006A366E">
        <w:tab/>
        <w:t xml:space="preserve">Artikel 12 </w:t>
      </w:r>
      <w:r w:rsidR="00E22085">
        <w:t xml:space="preserve">lid 1 </w:t>
      </w:r>
      <w:r w:rsidR="006A366E">
        <w:t>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6B19AFB" w:rsidR="00EC1A29" w:rsidRDefault="00EC1A29" w:rsidP="00EC1A29">
      <w:pPr>
        <w:pStyle w:val="Voetnoottekst"/>
      </w:pPr>
      <w:r>
        <w:rPr>
          <w:rStyle w:val="Voetnootmarkering"/>
        </w:rPr>
        <w:footnoteRef/>
      </w:r>
      <w:r>
        <w:t xml:space="preserve"> </w:t>
      </w:r>
      <w:r>
        <w:tab/>
        <w:t>Artikel 3:12 lid 1 Awb</w:t>
      </w:r>
    </w:p>
  </w:footnote>
  <w:footnote w:id="228">
    <w:p w14:paraId="2923100B" w14:textId="0B087374" w:rsidR="00EC1A29" w:rsidRDefault="00EC1A29" w:rsidP="00EC1A29">
      <w:pPr>
        <w:pStyle w:val="Voetnoottekst"/>
      </w:pPr>
      <w:r>
        <w:rPr>
          <w:rStyle w:val="Voetnootmarkering"/>
        </w:rPr>
        <w:footnoteRef/>
      </w:r>
      <w:r>
        <w:t xml:space="preserve"> </w:t>
      </w:r>
      <w:r>
        <w:tab/>
      </w:r>
      <w:r w:rsidR="007D4B85" w:rsidRPr="007D4B85">
        <w:t xml:space="preserve">Artikel 12 </w:t>
      </w:r>
      <w:r w:rsidR="00E22085">
        <w:t xml:space="preserve">lid 1 </w:t>
      </w:r>
      <w:r w:rsidR="007D4B85" w:rsidRPr="007D4B85">
        <w:t>jo artikel 2 leden 1 en 3 respectievelijk artikel 12 lid 2 Bekendmakingswet</w:t>
      </w:r>
    </w:p>
  </w:footnote>
  <w:footnote w:id="229">
    <w:p w14:paraId="02C7081F" w14:textId="7D1DF843" w:rsidR="007D4B85" w:rsidRDefault="007D4B85" w:rsidP="007D4B8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230">
    <w:p w14:paraId="288F49A8" w14:textId="2C683419" w:rsidR="007D4B85" w:rsidRDefault="007D4B85" w:rsidP="007D4B85">
      <w:pPr>
        <w:pStyle w:val="Voetnoottekst"/>
      </w:pPr>
      <w:r>
        <w:rPr>
          <w:rStyle w:val="Voetnootmarkering"/>
        </w:rPr>
        <w:footnoteRef/>
      </w:r>
      <w:r>
        <w:t xml:space="preserve"> </w:t>
      </w:r>
      <w:r>
        <w:tab/>
      </w:r>
      <w:r w:rsidRPr="00145FAA">
        <w:t>Artikel 12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76555129" w:rsidR="00642E8F" w:rsidRDefault="00642E8F" w:rsidP="00642E8F">
      <w:pPr>
        <w:pStyle w:val="Voetnoottekst"/>
      </w:pPr>
      <w:r>
        <w:rPr>
          <w:rStyle w:val="Voetnootmarkering"/>
        </w:rPr>
        <w:footnoteRef/>
      </w:r>
      <w:r>
        <w:t xml:space="preserve"> </w:t>
      </w:r>
      <w:r>
        <w:tab/>
        <w:t xml:space="preserve">Artikel 8:6 lid 1 </w:t>
      </w:r>
      <w:r w:rsidR="00CA3E8A">
        <w:t xml:space="preserve">en Bijlage 2 artikel </w:t>
      </w:r>
      <w:r w:rsidR="009018C3">
        <w:t>2</w:t>
      </w:r>
      <w:r w:rsidR="00CA3E8A">
        <w:t xml:space="preserve"> Awb </w:t>
      </w:r>
      <w:r w:rsidR="00FB2978" w:rsidRPr="00FB2978">
        <w:t>(Beroep bij de Afdeling bestuursrechtspraak van de Raad van State)</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2C99E30A" w:rsidR="00EC1A29" w:rsidRDefault="00EC1A29" w:rsidP="00EC1A29">
      <w:pPr>
        <w:pStyle w:val="Voetnoottekst"/>
      </w:pPr>
      <w:r>
        <w:rPr>
          <w:rStyle w:val="Voetnootmarkering"/>
        </w:rPr>
        <w:footnoteRef/>
      </w:r>
      <w:r>
        <w:t xml:space="preserve"> </w:t>
      </w:r>
      <w:r>
        <w:tab/>
        <w:t xml:space="preserve">Artikel 8:6 lid 1 </w:t>
      </w:r>
      <w:r w:rsidR="00C61B0E" w:rsidRPr="00C61B0E">
        <w:t>en Bijlage 2 artikel 2 Awb (Beroep bij de Afdeling bestuursrechtspraak van de Raad van State)</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6">
    <w:p w14:paraId="77CFA797" w14:textId="4F7CC997" w:rsidR="00616F18" w:rsidRDefault="00616F18">
      <w:pPr>
        <w:pStyle w:val="Voetnoottekst"/>
      </w:pPr>
      <w:r>
        <w:rPr>
          <w:rStyle w:val="Voetnootmarkering"/>
        </w:rPr>
        <w:footnoteRef/>
      </w:r>
      <w:r>
        <w:t xml:space="preserve"> </w:t>
      </w:r>
      <w:r>
        <w:tab/>
        <w:t>Artikel 12 Bekendmakingswet</w:t>
      </w:r>
    </w:p>
  </w:footnote>
  <w:footnote w:id="287">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8">
    <w:p w14:paraId="4D8CC19E" w14:textId="46A3E872" w:rsidR="00EC1A29" w:rsidRDefault="00EC1A29" w:rsidP="00EC1A29">
      <w:pPr>
        <w:pStyle w:val="Voetnoottekst"/>
      </w:pPr>
      <w:r>
        <w:rPr>
          <w:rStyle w:val="Voetnootmarkering"/>
        </w:rPr>
        <w:footnoteRef/>
      </w:r>
      <w:r>
        <w:t xml:space="preserve"> </w:t>
      </w:r>
      <w:r>
        <w:tab/>
      </w:r>
      <w:r w:rsidR="007C0619" w:rsidRPr="007C0619">
        <w:t>Artikel 8:6 lid 1 en Bijlage 2 artikel 2 Awb (Beroep bij de Afdeling bestuursrechtspraak van de Raad van State)</w:t>
      </w:r>
    </w:p>
  </w:footnote>
  <w:footnote w:id="289">
    <w:p w14:paraId="2BECA2AA" w14:textId="77777777" w:rsidR="00EC1A29" w:rsidRDefault="00EC1A29" w:rsidP="00EC1A29">
      <w:pPr>
        <w:pStyle w:val="Voetnoottekst"/>
      </w:pPr>
      <w:r>
        <w:rPr>
          <w:rStyle w:val="Voetnootmarkering"/>
        </w:rPr>
        <w:footnoteRef/>
      </w:r>
      <w:r>
        <w:t xml:space="preserve"> </w:t>
      </w:r>
      <w:r>
        <w:tab/>
        <w:t>Artikel 6:7 Awb</w:t>
      </w:r>
    </w:p>
  </w:footnote>
  <w:footnote w:id="290">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1">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2">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3">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4">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5">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6">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7">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8">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9">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0">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1">
    <w:p w14:paraId="7E1F5070" w14:textId="77777777" w:rsidR="00EC1A29" w:rsidRDefault="00EC1A29" w:rsidP="00EC1A29">
      <w:pPr>
        <w:pStyle w:val="Voetnoottekst"/>
      </w:pPr>
      <w:r>
        <w:rPr>
          <w:rStyle w:val="Voetnootmarkering"/>
        </w:rPr>
        <w:footnoteRef/>
      </w:r>
      <w:r>
        <w:t xml:space="preserve"> </w:t>
      </w:r>
      <w:r>
        <w:tab/>
        <w:t>Artikel 8:51d Awb</w:t>
      </w:r>
    </w:p>
  </w:footnote>
  <w:footnote w:id="302">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3">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4">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5">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6">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7">
    <w:p w14:paraId="363F4A07" w14:textId="77777777" w:rsidR="00EC1A29" w:rsidRDefault="00EC1A29" w:rsidP="00EC1A29">
      <w:pPr>
        <w:pStyle w:val="Voetnoottekst"/>
      </w:pPr>
      <w:r>
        <w:rPr>
          <w:rStyle w:val="Voetnootmarkering"/>
        </w:rPr>
        <w:footnoteRef/>
      </w:r>
      <w:r>
        <w:t xml:space="preserve"> </w:t>
      </w:r>
      <w:r>
        <w:tab/>
        <w:t>Artikel 8:70 Awb</w:t>
      </w:r>
    </w:p>
  </w:footnote>
  <w:footnote w:id="308">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9">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0">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1">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2">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3">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4">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5">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6">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7">
    <w:p w14:paraId="561D2684" w14:textId="77777777" w:rsidR="00EC1A29" w:rsidRDefault="00EC1A29" w:rsidP="00EC1A29">
      <w:pPr>
        <w:pStyle w:val="Voetnoottekst"/>
      </w:pPr>
      <w:r>
        <w:rPr>
          <w:rStyle w:val="Voetnootmarkering"/>
        </w:rPr>
        <w:footnoteRef/>
      </w:r>
      <w:r>
        <w:t xml:space="preserve"> </w:t>
      </w:r>
      <w:r>
        <w:tab/>
        <w:t>Bijlage VIII Ob</w:t>
      </w:r>
    </w:p>
  </w:footnote>
  <w:footnote w:id="318">
    <w:p w14:paraId="1D97F74A" w14:textId="7E77C158" w:rsidR="007D1DC0" w:rsidRDefault="007D1DC0">
      <w:pPr>
        <w:pStyle w:val="Voetnoottekst"/>
      </w:pPr>
      <w:r>
        <w:rPr>
          <w:rStyle w:val="Voetnootmarkering"/>
        </w:rPr>
        <w:footnoteRef/>
      </w:r>
      <w:r>
        <w:t xml:space="preserve"> </w:t>
      </w:r>
      <w:r>
        <w:tab/>
        <w:t>Artikel 10.1 Ob</w:t>
      </w:r>
    </w:p>
  </w:footnote>
  <w:footnote w:id="319">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0">
    <w:p w14:paraId="1393721B" w14:textId="47DDAED1" w:rsidR="003F5952" w:rsidRDefault="003F5952">
      <w:pPr>
        <w:pStyle w:val="Voetnoottekst"/>
      </w:pPr>
      <w:r>
        <w:rPr>
          <w:rStyle w:val="Voetnootmarkering"/>
        </w:rPr>
        <w:footnoteRef/>
      </w:r>
      <w:r>
        <w:t xml:space="preserve"> </w:t>
      </w:r>
      <w:r>
        <w:tab/>
        <w:t>Artikel 4.14 lid 5 Ow</w:t>
      </w:r>
    </w:p>
  </w:footnote>
  <w:footnote w:id="321">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2">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3">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4">
    <w:p w14:paraId="13756D85" w14:textId="4785E07B" w:rsidR="00C57A1C" w:rsidRDefault="00C57A1C" w:rsidP="00C57A1C">
      <w:pPr>
        <w:pStyle w:val="Voetnoottekst"/>
      </w:pPr>
      <w:r>
        <w:rPr>
          <w:rStyle w:val="Voetnootmarkering"/>
        </w:rPr>
        <w:footnoteRef/>
      </w:r>
      <w:r>
        <w:t xml:space="preserve"> </w:t>
      </w:r>
      <w:r>
        <w:tab/>
      </w:r>
      <w:r w:rsidR="00EF228F" w:rsidRPr="00EF228F">
        <w:t>Artikel 8:</w:t>
      </w:r>
      <w:r w:rsidR="00082C3C">
        <w:t>5</w:t>
      </w:r>
      <w:r w:rsidR="00EF228F" w:rsidRPr="00EF228F">
        <w:t xml:space="preserve"> lid 1 en Bijlage 2 artikel </w:t>
      </w:r>
      <w:r w:rsidR="008465C4">
        <w:t>1</w:t>
      </w:r>
      <w:r w:rsidR="00EF228F" w:rsidRPr="00EF228F">
        <w:t xml:space="preserve"> Awb (</w:t>
      </w:r>
      <w:r w:rsidR="008465C4">
        <w:t>Geen b</w:t>
      </w:r>
      <w:r w:rsidR="00EF228F" w:rsidRPr="00EF228F">
        <w:t>eroep)</w:t>
      </w:r>
    </w:p>
  </w:footnote>
  <w:footnote w:id="325">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6">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7">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8">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9">
    <w:p w14:paraId="2030E946" w14:textId="77777777" w:rsidR="004E37A2" w:rsidRDefault="004E37A2" w:rsidP="004E37A2">
      <w:pPr>
        <w:pStyle w:val="Voetnoottekst"/>
      </w:pPr>
      <w:r>
        <w:rPr>
          <w:rStyle w:val="Voetnootmarkering"/>
        </w:rPr>
        <w:footnoteRef/>
      </w:r>
      <w:r>
        <w:t xml:space="preserve"> </w:t>
      </w:r>
      <w:r>
        <w:tab/>
        <w:t>Artikel 16.21 Ow</w:t>
      </w:r>
    </w:p>
  </w:footnote>
  <w:footnote w:id="330">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1">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2">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3">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4">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5">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6">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7">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8">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9">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0">
    <w:p w14:paraId="144F8CBC" w14:textId="73BF4CBA" w:rsidR="007761AE" w:rsidRDefault="007761AE" w:rsidP="007761AE">
      <w:pPr>
        <w:pStyle w:val="Voetnoottekst"/>
      </w:pPr>
      <w:r>
        <w:rPr>
          <w:rStyle w:val="Voetnootmarkering"/>
        </w:rPr>
        <w:footnoteRef/>
      </w:r>
      <w:r>
        <w:t xml:space="preserve"> </w:t>
      </w:r>
      <w:r>
        <w:tab/>
        <w:t>Artikel 8:1</w:t>
      </w:r>
      <w:r w:rsidR="00AF5EAC">
        <w:t>,</w:t>
      </w:r>
      <w:r>
        <w:t xml:space="preserve"> </w:t>
      </w:r>
      <w:r w:rsidR="008F4C00">
        <w:t>artikel 7:1 lid 1 onderdeel g en Bijlage 1 Awb (Regeling rech</w:t>
      </w:r>
      <w:r w:rsidR="00B31369">
        <w:t>t</w:t>
      </w:r>
      <w:r w:rsidR="008F4C00">
        <w:t>streeks beroep)</w:t>
      </w:r>
      <w:r w:rsidR="00B31369">
        <w:t xml:space="preserve"> en </w:t>
      </w:r>
      <w:r w:rsidR="00017D33">
        <w:t>artikel 8:6 lid 1 en Bijlage</w:t>
      </w:r>
      <w:r w:rsidR="002D0352">
        <w:t xml:space="preserve"> 2 </w:t>
      </w:r>
      <w:r w:rsidR="002D0352" w:rsidRPr="002D0352">
        <w:t>artikel 2 Awb (</w:t>
      </w:r>
      <w:r w:rsidR="00F53051">
        <w:t>B</w:t>
      </w:r>
      <w:r w:rsidR="002D0352" w:rsidRPr="002D0352">
        <w:t>eroep bij de Afdeling bestuursrechtspraak van de Raad van State)</w:t>
      </w:r>
    </w:p>
  </w:footnote>
  <w:footnote w:id="341">
    <w:p w14:paraId="4AD6D027" w14:textId="77777777" w:rsidR="007761AE" w:rsidRDefault="007761AE" w:rsidP="007761AE">
      <w:pPr>
        <w:pStyle w:val="Voetnoottekst"/>
      </w:pPr>
      <w:r>
        <w:rPr>
          <w:rStyle w:val="Voetnootmarkering"/>
        </w:rPr>
        <w:footnoteRef/>
      </w:r>
      <w:r>
        <w:t xml:space="preserve"> </w:t>
      </w:r>
      <w:r>
        <w:tab/>
        <w:t>Artikel 6:7 Awb</w:t>
      </w:r>
    </w:p>
  </w:footnote>
  <w:footnote w:id="342">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3">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4">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5">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6">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7">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8">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9">
    <w:p w14:paraId="22DEA6B5" w14:textId="3F4D5984" w:rsidR="003C2DAC" w:rsidRDefault="003C2DAC" w:rsidP="003C2DAC">
      <w:pPr>
        <w:pStyle w:val="Voetnoottekst"/>
      </w:pPr>
      <w:r>
        <w:rPr>
          <w:rStyle w:val="Voetnootmarkering"/>
        </w:rPr>
        <w:footnoteRef/>
      </w:r>
      <w:r>
        <w:t xml:space="preserve"> </w:t>
      </w:r>
      <w:r>
        <w:tab/>
      </w:r>
      <w:r w:rsidR="00D43864" w:rsidRPr="00D43864">
        <w:t>Artikel 7:1 lid 1 onderdeel g en Bijlage 1 Awb (Regeling rechtstreeks beroep) en artikel 8:6 lid 1 en Bijlage 2 artikel 2 Awb (Beroep bij de Afdeling bestuursrechtspraak van de Raad van State)</w:t>
      </w:r>
      <w:r w:rsidR="00131A06" w:rsidRPr="00131A06">
        <w:t xml:space="preserve"> openstaat)</w:t>
      </w:r>
    </w:p>
  </w:footnote>
  <w:footnote w:id="350">
    <w:p w14:paraId="52AE29EC" w14:textId="77777777" w:rsidR="003C2DAC" w:rsidRDefault="003C2DAC" w:rsidP="003C2DAC">
      <w:pPr>
        <w:pStyle w:val="Voetnoottekst"/>
      </w:pPr>
      <w:r>
        <w:rPr>
          <w:rStyle w:val="Voetnootmarkering"/>
        </w:rPr>
        <w:footnoteRef/>
      </w:r>
      <w:r>
        <w:t xml:space="preserve"> </w:t>
      </w:r>
      <w:r>
        <w:tab/>
        <w:t>Artikel 6:7 Awb</w:t>
      </w:r>
    </w:p>
  </w:footnote>
  <w:footnote w:id="351">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2">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3">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4">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5">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6">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7">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8">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9">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0">
    <w:p w14:paraId="2BA24E11" w14:textId="77777777" w:rsidR="003C2DAC" w:rsidRDefault="003C2DAC" w:rsidP="003C2DAC">
      <w:pPr>
        <w:pStyle w:val="Voetnoottekst"/>
      </w:pPr>
      <w:r>
        <w:rPr>
          <w:rStyle w:val="Voetnootmarkering"/>
        </w:rPr>
        <w:footnoteRef/>
      </w:r>
      <w:r>
        <w:t xml:space="preserve"> </w:t>
      </w:r>
      <w:r>
        <w:tab/>
        <w:t>Artikel 8:51d Awb</w:t>
      </w:r>
    </w:p>
  </w:footnote>
  <w:footnote w:id="361">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2">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3">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4">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5">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6">
    <w:p w14:paraId="2B2FC616" w14:textId="77777777" w:rsidR="003C2DAC" w:rsidRDefault="003C2DAC" w:rsidP="003C2DAC">
      <w:pPr>
        <w:pStyle w:val="Voetnoottekst"/>
      </w:pPr>
      <w:r>
        <w:rPr>
          <w:rStyle w:val="Voetnootmarkering"/>
        </w:rPr>
        <w:footnoteRef/>
      </w:r>
      <w:r>
        <w:t xml:space="preserve"> </w:t>
      </w:r>
      <w:r>
        <w:tab/>
        <w:t>Artikel 8:70 Awb</w:t>
      </w:r>
    </w:p>
  </w:footnote>
  <w:footnote w:id="367">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8">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9">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0">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1">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2">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3">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4">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5">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6">
    <w:p w14:paraId="14EF897B" w14:textId="77777777" w:rsidR="003C2DAC" w:rsidRDefault="003C2DAC" w:rsidP="003C2DAC">
      <w:pPr>
        <w:pStyle w:val="Voetnoottekst"/>
      </w:pPr>
      <w:r>
        <w:rPr>
          <w:rStyle w:val="Voetnootmarkering"/>
        </w:rPr>
        <w:footnoteRef/>
      </w:r>
      <w:r>
        <w:t xml:space="preserve"> </w:t>
      </w:r>
      <w:r>
        <w:tab/>
        <w:t>Bijlage VIII Ob</w:t>
      </w:r>
    </w:p>
  </w:footnote>
  <w:footnote w:id="377">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8">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9">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0">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1">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2">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3">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4">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5">
    <w:p w14:paraId="68DDCB4E" w14:textId="26936D4C" w:rsidR="002B3E25" w:rsidRDefault="002B3E25" w:rsidP="002B3E25">
      <w:pPr>
        <w:pStyle w:val="Voetnoottekst"/>
      </w:pPr>
      <w:r>
        <w:rPr>
          <w:rStyle w:val="Voetnootmarkering"/>
        </w:rPr>
        <w:footnoteRef/>
      </w:r>
      <w:r>
        <w:t xml:space="preserve"> </w:t>
      </w:r>
      <w:r>
        <w:tab/>
        <w:t>Artikel 3:12 lid 1 Awb</w:t>
      </w:r>
    </w:p>
  </w:footnote>
  <w:footnote w:id="386">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7">
    <w:p w14:paraId="255428CB" w14:textId="5578B159" w:rsidR="002B3E25" w:rsidRDefault="002B3E25" w:rsidP="002B3E25">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388">
    <w:p w14:paraId="28ADB0D0" w14:textId="1AC52662" w:rsidR="002B3E25" w:rsidRDefault="002B3E25" w:rsidP="002B3E25">
      <w:pPr>
        <w:pStyle w:val="Voetnoottekst"/>
      </w:pPr>
      <w:r>
        <w:rPr>
          <w:rStyle w:val="Voetnootmarkering"/>
        </w:rPr>
        <w:footnoteRef/>
      </w:r>
      <w:r>
        <w:t xml:space="preserve"> </w:t>
      </w:r>
      <w:r>
        <w:tab/>
      </w:r>
      <w:r w:rsidRPr="00145FAA">
        <w:t>Artikel 12 Bekendmakingswet</w:t>
      </w:r>
    </w:p>
  </w:footnote>
  <w:footnote w:id="389">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0">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1">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2">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3">
    <w:p w14:paraId="61CD14DF" w14:textId="77777777" w:rsidR="002B3E25" w:rsidRDefault="002B3E25" w:rsidP="002B3E25">
      <w:pPr>
        <w:pStyle w:val="Voetnoottekst"/>
      </w:pPr>
      <w:r>
        <w:rPr>
          <w:rStyle w:val="Voetnootmarkering"/>
        </w:rPr>
        <w:footnoteRef/>
      </w:r>
      <w:r>
        <w:t xml:space="preserve"> </w:t>
      </w:r>
      <w:r>
        <w:tab/>
        <w:t>Artikel 3.4 Ow</w:t>
      </w:r>
    </w:p>
  </w:footnote>
  <w:footnote w:id="394">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5">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6">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7">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8">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9">
    <w:p w14:paraId="4F09125A" w14:textId="7DE75587" w:rsidR="002B3E25" w:rsidRDefault="002B3E25" w:rsidP="002B3E25">
      <w:pPr>
        <w:pStyle w:val="Voetnoottekst"/>
      </w:pPr>
      <w:r>
        <w:rPr>
          <w:rStyle w:val="Voetnootmarkering"/>
        </w:rPr>
        <w:footnoteRef/>
      </w:r>
      <w:r>
        <w:t xml:space="preserve"> </w:t>
      </w:r>
      <w:r>
        <w:tab/>
      </w:r>
      <w:r w:rsidR="003315F3">
        <w:t xml:space="preserve">Artikel 8:5 </w:t>
      </w:r>
      <w:r w:rsidR="00273B10">
        <w:t xml:space="preserve">lid 1 </w:t>
      </w:r>
      <w:r w:rsidR="003315F3">
        <w:t xml:space="preserve">en </w:t>
      </w:r>
      <w:r w:rsidR="00242D3F" w:rsidRPr="00242D3F">
        <w:t xml:space="preserve">Bijlage 2 artikel </w:t>
      </w:r>
      <w:r w:rsidR="00242D3F">
        <w:t>1</w:t>
      </w:r>
      <w:r w:rsidR="00242D3F" w:rsidRPr="00242D3F">
        <w:t xml:space="preserve"> Awb</w:t>
      </w:r>
      <w:r w:rsidR="00273B10">
        <w:t xml:space="preserve"> (Aanwijzing besluiten waartegen geen beroep openstaat)</w:t>
      </w:r>
    </w:p>
  </w:footnote>
  <w:footnote w:id="400">
    <w:p w14:paraId="2A11F631" w14:textId="4A5B59F4" w:rsidR="002B3E25" w:rsidRDefault="002B3E25" w:rsidP="002B3E25">
      <w:pPr>
        <w:pStyle w:val="Voetnoottekst"/>
      </w:pPr>
      <w:r>
        <w:rPr>
          <w:rStyle w:val="Voetnootmarkering"/>
        </w:rPr>
        <w:footnoteRef/>
      </w:r>
      <w:r>
        <w:t xml:space="preserve"> </w:t>
      </w:r>
      <w:r>
        <w:tab/>
      </w:r>
      <w:r w:rsidR="00812360">
        <w:t xml:space="preserve">In </w:t>
      </w:r>
      <w:r w:rsidR="00D01C68" w:rsidRPr="00D01C68">
        <w:t>Bijlage 2 artikel 1 Awb</w:t>
      </w:r>
      <w:r w:rsidR="00812360">
        <w:t xml:space="preserve"> zijn die onderdelen uitgezonderd</w:t>
      </w:r>
      <w:r w:rsidR="002122BA">
        <w:t xml:space="preserve"> van de aanwijzing van </w:t>
      </w:r>
      <w:r w:rsidR="002122BA" w:rsidRPr="002122BA">
        <w:t>besluiten waartegen geen beroep openstaat</w:t>
      </w:r>
    </w:p>
  </w:footnote>
  <w:footnote w:id="401">
    <w:p w14:paraId="0E1E7412" w14:textId="19D005BF"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2">
    <w:p w14:paraId="415787D8" w14:textId="5C7942F5" w:rsidR="002B3E25" w:rsidRDefault="002B3E25" w:rsidP="002B3E25">
      <w:pPr>
        <w:pStyle w:val="Voetnoottekst"/>
      </w:pPr>
      <w:r>
        <w:rPr>
          <w:rStyle w:val="Voetnootmarkering"/>
        </w:rPr>
        <w:footnoteRef/>
      </w:r>
      <w:r>
        <w:t xml:space="preserve"> </w:t>
      </w:r>
      <w:r>
        <w:tab/>
        <w:t>Artikel 3:45 Awb</w:t>
      </w:r>
    </w:p>
  </w:footnote>
  <w:footnote w:id="403">
    <w:p w14:paraId="560330E0" w14:textId="330A914A" w:rsidR="002B3E25" w:rsidRDefault="002B3E25" w:rsidP="002B3E25">
      <w:pPr>
        <w:pStyle w:val="Voetnoottekst"/>
      </w:pPr>
      <w:r>
        <w:rPr>
          <w:rStyle w:val="Voetnootmarkering"/>
        </w:rPr>
        <w:footnoteRef/>
      </w:r>
      <w:r>
        <w:t xml:space="preserve"> </w:t>
      </w:r>
      <w:r>
        <w:tab/>
        <w:t>Artikel 3:44 lid 2, artikel 3:44 lid 1 onderdeel a en artikel 3:11 lid 1 Awb</w:t>
      </w:r>
    </w:p>
  </w:footnote>
  <w:footnote w:id="404">
    <w:p w14:paraId="5376DF2F" w14:textId="37748705"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05">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6">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7">
    <w:p w14:paraId="43E4166C" w14:textId="0C6C9B11"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08">
    <w:p w14:paraId="203CFE29" w14:textId="3D85A342" w:rsidR="002B3E25" w:rsidRDefault="002B3E25" w:rsidP="002B3E25">
      <w:pPr>
        <w:pStyle w:val="Voetnoottekst"/>
      </w:pPr>
      <w:r>
        <w:rPr>
          <w:rStyle w:val="Voetnootmarkering"/>
        </w:rPr>
        <w:footnoteRef/>
      </w:r>
      <w:r>
        <w:t xml:space="preserve"> </w:t>
      </w:r>
      <w:r>
        <w:tab/>
        <w:t>Artikel 3:43 lid 1 Awb</w:t>
      </w:r>
    </w:p>
  </w:footnote>
  <w:footnote w:id="409">
    <w:p w14:paraId="5EEF24F6" w14:textId="00D4B57C" w:rsidR="002B3E25" w:rsidRDefault="002B3E25" w:rsidP="002B3E25">
      <w:pPr>
        <w:pStyle w:val="Voetnoottekst"/>
      </w:pPr>
      <w:r>
        <w:rPr>
          <w:rStyle w:val="Voetnootmarkering"/>
        </w:rPr>
        <w:footnoteRef/>
      </w:r>
      <w:r>
        <w:t xml:space="preserve"> </w:t>
      </w:r>
      <w:r>
        <w:tab/>
        <w:t>Artikel 3:44 lid 2 jo artikel 3:44 lid 1 onderdeel b</w:t>
      </w:r>
    </w:p>
  </w:footnote>
  <w:footnote w:id="410">
    <w:p w14:paraId="1769E8CE" w14:textId="77777777" w:rsidR="002B3E25" w:rsidRDefault="002B3E25" w:rsidP="002B3E25">
      <w:pPr>
        <w:pStyle w:val="Voetnoottekst"/>
      </w:pPr>
      <w:r>
        <w:rPr>
          <w:rStyle w:val="Voetnootmarkering"/>
        </w:rPr>
        <w:footnoteRef/>
      </w:r>
      <w:r>
        <w:t xml:space="preserve"> </w:t>
      </w:r>
      <w:r>
        <w:tab/>
        <w:t>Artikel 8:1 Awb</w:t>
      </w:r>
    </w:p>
  </w:footnote>
  <w:footnote w:id="411">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2">
    <w:p w14:paraId="1F1B9D4D" w14:textId="77777777" w:rsidR="002B3E25" w:rsidRDefault="002B3E25" w:rsidP="002B3E25">
      <w:pPr>
        <w:pStyle w:val="Voetnoottekst"/>
      </w:pPr>
      <w:r>
        <w:rPr>
          <w:rStyle w:val="Voetnootmarkering"/>
        </w:rPr>
        <w:footnoteRef/>
      </w:r>
      <w:r>
        <w:t xml:space="preserve"> </w:t>
      </w:r>
      <w:r>
        <w:tab/>
        <w:t>Artikel 6:7 Awb</w:t>
      </w:r>
    </w:p>
  </w:footnote>
  <w:footnote w:id="413">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4">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5">
    <w:p w14:paraId="04573D1F" w14:textId="187881B2" w:rsidR="002B3E25" w:rsidRDefault="002B3E25" w:rsidP="002B3E25">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6">
    <w:p w14:paraId="21D078EF" w14:textId="10099686" w:rsidR="002B3E25" w:rsidRDefault="002B3E25" w:rsidP="002B3E25">
      <w:pPr>
        <w:pStyle w:val="Voetnoottekst"/>
      </w:pPr>
      <w:r>
        <w:rPr>
          <w:rStyle w:val="Voetnootmarkering"/>
        </w:rPr>
        <w:footnoteRef/>
      </w:r>
      <w:r>
        <w:t xml:space="preserve"> </w:t>
      </w:r>
      <w:r>
        <w:tab/>
        <w:t xml:space="preserve">Artikel </w:t>
      </w:r>
      <w:r w:rsidRPr="00996C90">
        <w:t>12 Bekendmakingswet</w:t>
      </w:r>
    </w:p>
  </w:footnote>
  <w:footnote w:id="417">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8">
    <w:p w14:paraId="2E923CCB" w14:textId="48B86F48" w:rsidR="002B3E25" w:rsidRDefault="002B3E25" w:rsidP="002B3E25">
      <w:pPr>
        <w:pStyle w:val="Voetnoottekst"/>
      </w:pPr>
      <w:r>
        <w:rPr>
          <w:rStyle w:val="Voetnootmarkering"/>
        </w:rPr>
        <w:footnoteRef/>
      </w:r>
      <w:r>
        <w:t xml:space="preserve"> </w:t>
      </w:r>
      <w:r>
        <w:tab/>
      </w:r>
      <w:r w:rsidR="001C27C0">
        <w:t xml:space="preserve">Zie daarvoor </w:t>
      </w:r>
      <w:r w:rsidR="001C27C0" w:rsidRPr="001C27C0">
        <w:t>Bijlage 2 artikel 1 Awb</w:t>
      </w:r>
      <w:r w:rsidR="001C27C0">
        <w:t>, waarin</w:t>
      </w:r>
      <w:r w:rsidR="001C27C0" w:rsidRPr="001C27C0">
        <w:t xml:space="preserve"> die onderdelen</w:t>
      </w:r>
      <w:r w:rsidR="001C27C0">
        <w:t xml:space="preserve"> zijn</w:t>
      </w:r>
      <w:r w:rsidR="001C27C0" w:rsidRPr="001C27C0">
        <w:t xml:space="preserve"> uitgezonderd van de aanwijzing van besluiten waartegen geen beroep openstaat</w:t>
      </w:r>
    </w:p>
  </w:footnote>
  <w:footnote w:id="419">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0">
    <w:p w14:paraId="312AF9AF" w14:textId="77777777" w:rsidR="002B3E25" w:rsidRDefault="002B3E25" w:rsidP="002B3E25">
      <w:pPr>
        <w:pStyle w:val="Voetnoottekst"/>
      </w:pPr>
      <w:r>
        <w:rPr>
          <w:rStyle w:val="Voetnootmarkering"/>
        </w:rPr>
        <w:footnoteRef/>
      </w:r>
      <w:r>
        <w:t xml:space="preserve"> </w:t>
      </w:r>
      <w:r>
        <w:tab/>
        <w:t>Artikel 6:7 Awb</w:t>
      </w:r>
    </w:p>
  </w:footnote>
  <w:footnote w:id="421">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2">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3">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4">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5">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6">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7">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8">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9">
    <w:p w14:paraId="39CB2E14" w14:textId="77777777" w:rsidR="002B3E25" w:rsidRDefault="002B3E25" w:rsidP="002B3E25">
      <w:pPr>
        <w:pStyle w:val="Voetnoottekst"/>
      </w:pPr>
      <w:r>
        <w:rPr>
          <w:rStyle w:val="Voetnootmarkering"/>
        </w:rPr>
        <w:footnoteRef/>
      </w:r>
      <w:r>
        <w:t xml:space="preserve"> </w:t>
      </w:r>
      <w:r>
        <w:tab/>
        <w:t>Artikel 8:51d Awb</w:t>
      </w:r>
    </w:p>
  </w:footnote>
  <w:footnote w:id="430">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1">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2">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3">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4">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5">
    <w:p w14:paraId="3AE19E45" w14:textId="77777777" w:rsidR="002B3E25" w:rsidRDefault="002B3E25" w:rsidP="002B3E25">
      <w:pPr>
        <w:pStyle w:val="Voetnoottekst"/>
      </w:pPr>
      <w:r>
        <w:rPr>
          <w:rStyle w:val="Voetnootmarkering"/>
        </w:rPr>
        <w:footnoteRef/>
      </w:r>
      <w:r>
        <w:t xml:space="preserve"> </w:t>
      </w:r>
      <w:r>
        <w:tab/>
        <w:t>Artikel 8:70 Awb</w:t>
      </w:r>
    </w:p>
  </w:footnote>
  <w:footnote w:id="436">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7">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8">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9">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0">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1">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2">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3">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4">
    <w:p w14:paraId="5AD770D6" w14:textId="77777777" w:rsidR="002B3E25" w:rsidRDefault="002B3E25" w:rsidP="002B3E25">
      <w:pPr>
        <w:pStyle w:val="Voetnoottekst"/>
      </w:pPr>
      <w:r>
        <w:rPr>
          <w:rStyle w:val="Voetnootmarkering"/>
        </w:rPr>
        <w:footnoteRef/>
      </w:r>
      <w:r>
        <w:t xml:space="preserve"> </w:t>
      </w:r>
      <w:r>
        <w:tab/>
        <w:t>Bijlage VIII Ob</w:t>
      </w:r>
    </w:p>
  </w:footnote>
  <w:footnote w:id="445">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46">
    <w:p w14:paraId="6E080CA1" w14:textId="77777777" w:rsidR="00CD3D70" w:rsidRDefault="00CD3D70" w:rsidP="00CD3D70">
      <w:pPr>
        <w:pStyle w:val="Voetnoottekst"/>
      </w:pPr>
      <w:r>
        <w:rPr>
          <w:rStyle w:val="Voetnootmarkering"/>
        </w:rPr>
        <w:footnoteRef/>
      </w:r>
      <w:r>
        <w:t xml:space="preserve"> </w:t>
      </w:r>
      <w:r>
        <w:tab/>
        <w:t>Artikel 10.6 Ob</w:t>
      </w:r>
    </w:p>
  </w:footnote>
  <w:footnote w:id="447">
    <w:p w14:paraId="7F40F6D2" w14:textId="1876EB38" w:rsidR="000140DC" w:rsidRDefault="000140DC">
      <w:pPr>
        <w:pStyle w:val="Voetnoottekst"/>
      </w:pPr>
      <w:r>
        <w:rPr>
          <w:rStyle w:val="Voetnootmarkering"/>
        </w:rPr>
        <w:footnoteRef/>
      </w:r>
      <w:r>
        <w:t xml:space="preserve"> </w:t>
      </w:r>
      <w:r w:rsidR="00A73C02">
        <w:tab/>
        <w:t>Artikel 4.16 Ow</w:t>
      </w:r>
    </w:p>
  </w:footnote>
  <w:footnote w:id="448">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49">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1">
    <w:p w14:paraId="402AD68F" w14:textId="77777777" w:rsidR="0023460A" w:rsidRDefault="0023460A" w:rsidP="0023460A">
      <w:pPr>
        <w:pStyle w:val="Voetnoottekst"/>
      </w:pPr>
      <w:r>
        <w:rPr>
          <w:rStyle w:val="Voetnootmarkering"/>
        </w:rPr>
        <w:footnoteRef/>
      </w:r>
      <w:r>
        <w:t xml:space="preserve"> </w:t>
      </w:r>
      <w:r>
        <w:tab/>
        <w:t>Artikel 10.6a Ob</w:t>
      </w:r>
    </w:p>
  </w:footnote>
  <w:footnote w:id="452">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3">
    <w:p w14:paraId="1C76EBC1" w14:textId="414ACC33" w:rsidR="00C00167" w:rsidRDefault="00C00167">
      <w:pPr>
        <w:pStyle w:val="Voetnoottekst"/>
      </w:pPr>
      <w:r>
        <w:rPr>
          <w:rStyle w:val="Voetnootmarkering"/>
        </w:rPr>
        <w:footnoteRef/>
      </w:r>
      <w:r>
        <w:t xml:space="preserve"> </w:t>
      </w:r>
      <w:r>
        <w:tab/>
      </w:r>
      <w:r w:rsidR="000B707D">
        <w:t>A</w:t>
      </w:r>
      <w:r w:rsidRPr="00C00167">
        <w:t>rtikel 16.85 lid 2 Ow</w:t>
      </w:r>
    </w:p>
  </w:footnote>
  <w:footnote w:id="454">
    <w:p w14:paraId="3E52800B" w14:textId="7237F525" w:rsidR="000B707D" w:rsidRDefault="000B707D">
      <w:pPr>
        <w:pStyle w:val="Voetnoottekst"/>
      </w:pPr>
      <w:r>
        <w:rPr>
          <w:rStyle w:val="Voetnootmarkering"/>
        </w:rPr>
        <w:footnoteRef/>
      </w:r>
      <w:r>
        <w:t xml:space="preserve"> </w:t>
      </w:r>
      <w:r>
        <w:tab/>
      </w:r>
      <w:r w:rsidR="0007284C" w:rsidRPr="0007284C">
        <w:t>Bijlage 1 Awb (Regeling rechtstreeks beroep, geen voorafgaand bezwaar) en Bijlage 2 artikel 2 Awb (Beroep bij de Afdeling bestuursrechtspraak van de Raad van State), voor zover artikel 16.85 Ow niet van toepassing is</w:t>
      </w:r>
    </w:p>
  </w:footnote>
  <w:footnote w:id="455">
    <w:p w14:paraId="34B103CC" w14:textId="77777777" w:rsidR="00132B90" w:rsidRDefault="00132B90" w:rsidP="00132B90">
      <w:pPr>
        <w:pStyle w:val="Voetnoottekst"/>
      </w:pPr>
      <w:r>
        <w:rPr>
          <w:rStyle w:val="Voetnootmarkering"/>
        </w:rPr>
        <w:footnoteRef/>
      </w:r>
      <w:r>
        <w:t xml:space="preserve"> </w:t>
      </w:r>
      <w:r>
        <w:tab/>
        <w:t>Artikel 6:7 Awb</w:t>
      </w:r>
    </w:p>
  </w:footnote>
  <w:footnote w:id="456">
    <w:p w14:paraId="1AD8E87E" w14:textId="77777777" w:rsidR="0023460A" w:rsidRDefault="0023460A" w:rsidP="0023460A">
      <w:pPr>
        <w:pStyle w:val="Voetnoottekst"/>
      </w:pPr>
      <w:r>
        <w:rPr>
          <w:rStyle w:val="Voetnootmarkering"/>
        </w:rPr>
        <w:footnoteRef/>
      </w:r>
      <w:r>
        <w:t xml:space="preserve"> </w:t>
      </w:r>
      <w:r>
        <w:tab/>
        <w:t>Artikel 3:45 Awb</w:t>
      </w:r>
    </w:p>
  </w:footnote>
  <w:footnote w:id="457">
    <w:p w14:paraId="0BC06FD3" w14:textId="7178F1BC" w:rsidR="00AC093D" w:rsidRDefault="00AC093D" w:rsidP="00AC093D">
      <w:pPr>
        <w:pStyle w:val="Voetnoottekst"/>
      </w:pPr>
      <w:r>
        <w:rPr>
          <w:rStyle w:val="Voetnootmarkering"/>
        </w:rPr>
        <w:footnoteRef/>
      </w:r>
      <w:r>
        <w:t xml:space="preserve"> </w:t>
      </w:r>
      <w:r>
        <w:tab/>
      </w:r>
      <w:r w:rsidRPr="00F966AA">
        <w:t xml:space="preserve">Artikel </w:t>
      </w:r>
      <w:r w:rsidRPr="00525B13">
        <w:t>12</w:t>
      </w:r>
      <w:r>
        <w:t xml:space="preserve">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58">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59">
    <w:p w14:paraId="2CB8E92D" w14:textId="0B7E5E2E" w:rsidR="00B3554B" w:rsidRDefault="00B3554B">
      <w:pPr>
        <w:pStyle w:val="Voetnoottekst"/>
      </w:pPr>
      <w:r>
        <w:rPr>
          <w:rStyle w:val="Voetnootmarkering"/>
        </w:rPr>
        <w:footnoteRef/>
      </w:r>
      <w:r>
        <w:t xml:space="preserve"> </w:t>
      </w:r>
      <w:r>
        <w:tab/>
        <w:t>Artikel 23.5a lid 1 OW</w:t>
      </w:r>
    </w:p>
  </w:footnote>
  <w:footnote w:id="460">
    <w:p w14:paraId="158BB116" w14:textId="2E270EB0" w:rsidR="009461B4" w:rsidRDefault="009461B4" w:rsidP="009461B4">
      <w:pPr>
        <w:pStyle w:val="Voetnoottekst"/>
      </w:pPr>
      <w:r>
        <w:rPr>
          <w:rStyle w:val="Voetnootmarkering"/>
        </w:rPr>
        <w:footnoteRef/>
      </w:r>
      <w:r>
        <w:t xml:space="preserve"> </w:t>
      </w:r>
      <w:r>
        <w:tab/>
        <w:t>A</w:t>
      </w:r>
      <w:r w:rsidRPr="005E075F">
        <w:t xml:space="preserve">rtikel </w:t>
      </w:r>
      <w:r w:rsidR="00F577B5" w:rsidRPr="00F577B5">
        <w:t>16.25a lid 1 Ow</w:t>
      </w:r>
    </w:p>
  </w:footnote>
  <w:footnote w:id="461">
    <w:p w14:paraId="47CAC709" w14:textId="77777777" w:rsidR="0088369C" w:rsidRDefault="0088369C" w:rsidP="0088369C">
      <w:pPr>
        <w:pStyle w:val="Voetnoottekst"/>
      </w:pPr>
      <w:r>
        <w:rPr>
          <w:rStyle w:val="Voetnootmarkering"/>
        </w:rPr>
        <w:footnoteRef/>
      </w:r>
      <w:r>
        <w:t xml:space="preserve"> </w:t>
      </w:r>
      <w:r>
        <w:tab/>
        <w:t>A</w:t>
      </w:r>
      <w:r w:rsidRPr="00B00A06">
        <w:t>rtikel 16.25a lid 2 Ow</w:t>
      </w:r>
    </w:p>
  </w:footnote>
  <w:footnote w:id="462">
    <w:p w14:paraId="7522784F" w14:textId="77777777" w:rsidR="009461B4" w:rsidRDefault="009461B4" w:rsidP="009461B4">
      <w:pPr>
        <w:pStyle w:val="Voetnoottekst"/>
      </w:pPr>
      <w:r>
        <w:rPr>
          <w:rStyle w:val="Voetnootmarkering"/>
        </w:rPr>
        <w:footnoteRef/>
      </w:r>
      <w:r>
        <w:t xml:space="preserve"> </w:t>
      </w:r>
      <w:r>
        <w:tab/>
        <w:t>Artikelen 1, 2 en 12 Bekendmakingswet</w:t>
      </w:r>
    </w:p>
  </w:footnote>
  <w:footnote w:id="463">
    <w:p w14:paraId="466E55BA" w14:textId="77777777" w:rsidR="009461B4" w:rsidRDefault="009461B4" w:rsidP="009461B4">
      <w:pPr>
        <w:pStyle w:val="Voetnoottekst"/>
      </w:pPr>
      <w:r>
        <w:rPr>
          <w:rStyle w:val="Voetnootmarkering"/>
        </w:rPr>
        <w:footnoteRef/>
      </w:r>
      <w:r>
        <w:t xml:space="preserve"> </w:t>
      </w:r>
      <w:r>
        <w:tab/>
        <w:t>A</w:t>
      </w:r>
      <w:r w:rsidRPr="00C05BF5">
        <w:t>rtikel 3:11 lid 1 Awb</w:t>
      </w:r>
    </w:p>
  </w:footnote>
  <w:footnote w:id="464">
    <w:p w14:paraId="11DB911F" w14:textId="77777777" w:rsidR="009461B4" w:rsidRDefault="009461B4" w:rsidP="009461B4">
      <w:pPr>
        <w:pStyle w:val="Voetnoottekst"/>
      </w:pPr>
      <w:r>
        <w:rPr>
          <w:rStyle w:val="Voetnootmarkering"/>
        </w:rPr>
        <w:footnoteRef/>
      </w:r>
      <w:r>
        <w:t xml:space="preserve"> </w:t>
      </w:r>
      <w:r>
        <w:tab/>
        <w:t>Artikel 13 lid 1 Bekendmakingswet</w:t>
      </w:r>
    </w:p>
  </w:footnote>
  <w:footnote w:id="465">
    <w:p w14:paraId="2F5B0FDB" w14:textId="77777777" w:rsidR="009461B4" w:rsidRDefault="009461B4" w:rsidP="009461B4">
      <w:pPr>
        <w:pStyle w:val="Voetnoottekst"/>
      </w:pPr>
      <w:r>
        <w:rPr>
          <w:rStyle w:val="Voetnootmarkering"/>
        </w:rPr>
        <w:footnoteRef/>
      </w:r>
      <w:r>
        <w:t xml:space="preserve"> </w:t>
      </w:r>
      <w:r>
        <w:tab/>
        <w:t>Artikel 13 lid 3 Bekendmakingswet</w:t>
      </w:r>
    </w:p>
  </w:footnote>
  <w:footnote w:id="466">
    <w:p w14:paraId="537C03DF" w14:textId="7B430459" w:rsidR="009461B4" w:rsidRDefault="009461B4" w:rsidP="009461B4">
      <w:pPr>
        <w:pStyle w:val="Voetnoottekst"/>
      </w:pPr>
      <w:r>
        <w:rPr>
          <w:rStyle w:val="Voetnootmarkering"/>
        </w:rPr>
        <w:footnoteRef/>
      </w:r>
      <w:r>
        <w:t xml:space="preserve"> </w:t>
      </w:r>
      <w:r>
        <w:tab/>
        <w:t>Artikel 3:12 lid 1 Awb</w:t>
      </w:r>
    </w:p>
  </w:footnote>
  <w:footnote w:id="467">
    <w:p w14:paraId="57AD6E82" w14:textId="77777777" w:rsidR="009461B4" w:rsidRDefault="009461B4" w:rsidP="009461B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468">
    <w:p w14:paraId="33754BAB" w14:textId="77BD02C4" w:rsidR="009461B4" w:rsidRDefault="009461B4" w:rsidP="009461B4">
      <w:pPr>
        <w:pStyle w:val="Voetnoottekst"/>
      </w:pPr>
      <w:r>
        <w:rPr>
          <w:rStyle w:val="Voetnootmarkering"/>
        </w:rPr>
        <w:footnoteRef/>
      </w:r>
      <w:r>
        <w:t xml:space="preserve"> </w:t>
      </w:r>
      <w:r>
        <w:tab/>
      </w:r>
      <w:r w:rsidRPr="00B15E08">
        <w:t xml:space="preserve">Artikel </w:t>
      </w:r>
      <w:r w:rsidRPr="00936F7F">
        <w:t>12 Bekendmakingswet</w:t>
      </w:r>
      <w:r>
        <w:t xml:space="preserve"> jo artikel</w:t>
      </w:r>
      <w:r w:rsidRPr="00936F7F">
        <w:t xml:space="preserve"> </w:t>
      </w:r>
      <w:r w:rsidRPr="00B15E08">
        <w:t>3.7 Besluit elektronische publicaties</w:t>
      </w:r>
    </w:p>
  </w:footnote>
  <w:footnote w:id="469">
    <w:p w14:paraId="35E49BD0" w14:textId="697B8906" w:rsidR="009461B4" w:rsidRDefault="009461B4" w:rsidP="009461B4">
      <w:pPr>
        <w:pStyle w:val="Voetnoottekst"/>
      </w:pPr>
      <w:r>
        <w:rPr>
          <w:rStyle w:val="Voetnootmarkering"/>
        </w:rPr>
        <w:footnoteRef/>
      </w:r>
      <w:r>
        <w:t xml:space="preserve"> </w:t>
      </w:r>
      <w:r>
        <w:tab/>
      </w:r>
      <w:r w:rsidRPr="00145FAA">
        <w:t>Artikel 12 Bekendmakingswet</w:t>
      </w:r>
    </w:p>
  </w:footnote>
  <w:footnote w:id="470">
    <w:p w14:paraId="1E3A5959"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1">
    <w:p w14:paraId="3F827C8E" w14:textId="77777777" w:rsidR="009461B4" w:rsidRDefault="009461B4" w:rsidP="009461B4">
      <w:pPr>
        <w:pStyle w:val="Voetnoottekst"/>
      </w:pPr>
      <w:r>
        <w:rPr>
          <w:rStyle w:val="Voetnootmarkering"/>
        </w:rPr>
        <w:footnoteRef/>
      </w:r>
      <w:r>
        <w:t xml:space="preserve"> </w:t>
      </w:r>
      <w:r>
        <w:tab/>
      </w:r>
      <w:r w:rsidRPr="003B422A">
        <w:t>Artikel 3:12 lid 2 Awb</w:t>
      </w:r>
    </w:p>
  </w:footnote>
  <w:footnote w:id="472">
    <w:p w14:paraId="0BF12988" w14:textId="77777777" w:rsidR="009461B4" w:rsidRDefault="009461B4" w:rsidP="009461B4">
      <w:pPr>
        <w:pStyle w:val="Voetnoottekst"/>
      </w:pPr>
      <w:r>
        <w:rPr>
          <w:rStyle w:val="Voetnootmarkering"/>
        </w:rPr>
        <w:footnoteRef/>
      </w:r>
      <w:r>
        <w:t xml:space="preserve"> </w:t>
      </w:r>
      <w:r>
        <w:tab/>
        <w:t>Artikel 3:15 Awb jo artikel 16.23 lid 1 Ow</w:t>
      </w:r>
    </w:p>
  </w:footnote>
  <w:footnote w:id="473">
    <w:p w14:paraId="3DD306FF" w14:textId="77777777" w:rsidR="009461B4" w:rsidRDefault="009461B4" w:rsidP="009461B4">
      <w:pPr>
        <w:pStyle w:val="Voetnoottekst"/>
      </w:pPr>
      <w:r>
        <w:rPr>
          <w:rStyle w:val="Voetnootmarkering"/>
        </w:rPr>
        <w:footnoteRef/>
      </w:r>
      <w:r>
        <w:t xml:space="preserve"> </w:t>
      </w:r>
      <w:r>
        <w:tab/>
        <w:t>Artikel 3:16 lid 1 Awb</w:t>
      </w:r>
    </w:p>
  </w:footnote>
  <w:footnote w:id="474">
    <w:p w14:paraId="5E44E20F" w14:textId="54AC67B6" w:rsidR="00AF37AD" w:rsidRDefault="00AF37AD">
      <w:pPr>
        <w:pStyle w:val="Voetnoottekst"/>
      </w:pPr>
      <w:r>
        <w:rPr>
          <w:rStyle w:val="Voetnootmarkering"/>
        </w:rPr>
        <w:footnoteRef/>
      </w:r>
      <w:r>
        <w:t xml:space="preserve"> </w:t>
      </w:r>
      <w:r>
        <w:tab/>
        <w:t>Artikel 2.44 lid 1 Ow</w:t>
      </w:r>
    </w:p>
  </w:footnote>
  <w:footnote w:id="475">
    <w:p w14:paraId="7F7D924B" w14:textId="4D5FCEF2" w:rsidR="00AF37AD" w:rsidRDefault="00AF37AD">
      <w:pPr>
        <w:pStyle w:val="Voetnoottekst"/>
      </w:pPr>
      <w:r>
        <w:rPr>
          <w:rStyle w:val="Voetnootmarkering"/>
        </w:rPr>
        <w:footnoteRef/>
      </w:r>
      <w:r>
        <w:t xml:space="preserve"> </w:t>
      </w:r>
      <w:r>
        <w:tab/>
        <w:t>Artikel 2.45 lid 2 Ow</w:t>
      </w:r>
    </w:p>
  </w:footnote>
  <w:footnote w:id="476">
    <w:p w14:paraId="63C02E24" w14:textId="7A8C7B8B" w:rsidR="009461B4" w:rsidRDefault="009461B4" w:rsidP="009461B4">
      <w:pPr>
        <w:pStyle w:val="Voetnoottekst"/>
      </w:pPr>
      <w:r>
        <w:rPr>
          <w:rStyle w:val="Voetnootmarkering"/>
        </w:rPr>
        <w:footnoteRef/>
      </w:r>
      <w:r>
        <w:t xml:space="preserve"> </w:t>
      </w:r>
      <w:r>
        <w:tab/>
        <w:t xml:space="preserve">Artikel </w:t>
      </w:r>
      <w:r w:rsidR="00AF37AD">
        <w:t>2</w:t>
      </w:r>
      <w:r>
        <w:t>.4</w:t>
      </w:r>
      <w:r w:rsidR="00AF37AD">
        <w:t>5 lid 2</w:t>
      </w:r>
      <w:r>
        <w:t xml:space="preserve"> Ow</w:t>
      </w:r>
    </w:p>
  </w:footnote>
  <w:footnote w:id="477">
    <w:p w14:paraId="6E60E5A3" w14:textId="341ABFE6" w:rsidR="00C225CF" w:rsidRDefault="00C225CF">
      <w:pPr>
        <w:pStyle w:val="Voetnoottekst"/>
      </w:pPr>
      <w:r>
        <w:rPr>
          <w:rStyle w:val="Voetnootmarkering"/>
        </w:rPr>
        <w:footnoteRef/>
      </w:r>
      <w:r>
        <w:t xml:space="preserve"> </w:t>
      </w:r>
      <w:r w:rsidR="00444EA3">
        <w:tab/>
        <w:t xml:space="preserve">Artikel 3:40 </w:t>
      </w:r>
      <w:r w:rsidR="0039277C">
        <w:t>Awb</w:t>
      </w:r>
    </w:p>
  </w:footnote>
  <w:footnote w:id="478">
    <w:p w14:paraId="2E0E6A59" w14:textId="77777777" w:rsidR="009461B4" w:rsidRDefault="009461B4" w:rsidP="009461B4">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79">
    <w:p w14:paraId="1DF74F60" w14:textId="5A97F2DC" w:rsidR="009461B4" w:rsidRDefault="009461B4" w:rsidP="009461B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80">
    <w:p w14:paraId="33ACE659" w14:textId="124CD5D7" w:rsidR="009461B4" w:rsidRDefault="009461B4" w:rsidP="009461B4">
      <w:pPr>
        <w:pStyle w:val="Voetnoottekst"/>
      </w:pPr>
      <w:r>
        <w:rPr>
          <w:rStyle w:val="Voetnootmarkering"/>
        </w:rPr>
        <w:footnoteRef/>
      </w:r>
      <w:r>
        <w:t xml:space="preserve"> </w:t>
      </w:r>
      <w:r>
        <w:tab/>
        <w:t>Artikel 3:45 Awb</w:t>
      </w:r>
    </w:p>
  </w:footnote>
  <w:footnote w:id="481">
    <w:p w14:paraId="0F96E63C" w14:textId="77777777" w:rsidR="007F3D79" w:rsidRDefault="007F3D79" w:rsidP="007F3D79">
      <w:pPr>
        <w:pStyle w:val="Voetnoottekst"/>
      </w:pPr>
      <w:r>
        <w:rPr>
          <w:rStyle w:val="Voetnootmarkering"/>
        </w:rPr>
        <w:footnoteRef/>
      </w:r>
      <w:r>
        <w:t xml:space="preserve"> </w:t>
      </w:r>
      <w:r>
        <w:tab/>
        <w:t>Artikel 3:43 lid 1 Awb</w:t>
      </w:r>
    </w:p>
  </w:footnote>
  <w:footnote w:id="482">
    <w:p w14:paraId="2B0B3622" w14:textId="550AD446" w:rsidR="007F3D79" w:rsidRDefault="007F3D79" w:rsidP="007F3D79">
      <w:pPr>
        <w:pStyle w:val="Voetnoottekst"/>
      </w:pPr>
      <w:r>
        <w:rPr>
          <w:rStyle w:val="Voetnootmarkering"/>
        </w:rPr>
        <w:footnoteRef/>
      </w:r>
      <w:r>
        <w:t xml:space="preserve"> </w:t>
      </w:r>
      <w:r>
        <w:tab/>
        <w:t>Artikel 3:44 lid 2 jo artikel 3:44 lid 1 onderdeel b</w:t>
      </w:r>
    </w:p>
  </w:footnote>
  <w:footnote w:id="483">
    <w:p w14:paraId="0B0DC152" w14:textId="26CB64B9" w:rsidR="009461B4" w:rsidRDefault="009461B4" w:rsidP="009461B4">
      <w:pPr>
        <w:pStyle w:val="Voetnoottekst"/>
      </w:pPr>
      <w:r>
        <w:rPr>
          <w:rStyle w:val="Voetnootmarkering"/>
        </w:rPr>
        <w:footnoteRef/>
      </w:r>
      <w:r>
        <w:t xml:space="preserve"> </w:t>
      </w:r>
      <w:r>
        <w:tab/>
        <w:t>Artikel 3:44 lid 2, artikel 3:44 lid 1 onderdeel a en artikel 3:11 lid 1 Awb</w:t>
      </w:r>
    </w:p>
  </w:footnote>
  <w:footnote w:id="484">
    <w:p w14:paraId="29BE2A3A" w14:textId="214BCA52" w:rsidR="009461B4" w:rsidRDefault="009461B4" w:rsidP="009461B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p>
  </w:footnote>
  <w:footnote w:id="485">
    <w:p w14:paraId="7F66B8D3" w14:textId="77777777" w:rsidR="009461B4" w:rsidRDefault="009461B4" w:rsidP="009461B4">
      <w:pPr>
        <w:pStyle w:val="Voetnoottekst"/>
      </w:pPr>
      <w:r>
        <w:rPr>
          <w:rStyle w:val="Voetnootmarkering"/>
        </w:rPr>
        <w:footnoteRef/>
      </w:r>
      <w:r>
        <w:t xml:space="preserve"> </w:t>
      </w:r>
      <w:r>
        <w:tab/>
        <w:t>Artikel 13 lid 1 Bekendmakingswet</w:t>
      </w:r>
    </w:p>
  </w:footnote>
  <w:footnote w:id="486">
    <w:p w14:paraId="22CD7AFA" w14:textId="77777777" w:rsidR="009461B4" w:rsidRDefault="009461B4" w:rsidP="009461B4">
      <w:pPr>
        <w:pStyle w:val="Voetnoottekst"/>
      </w:pPr>
      <w:r>
        <w:rPr>
          <w:rStyle w:val="Voetnootmarkering"/>
        </w:rPr>
        <w:footnoteRef/>
      </w:r>
      <w:r>
        <w:t xml:space="preserve"> </w:t>
      </w:r>
      <w:r>
        <w:tab/>
        <w:t>Artikel 13 lid 3 Bekendmakingswet</w:t>
      </w:r>
    </w:p>
  </w:footnote>
  <w:footnote w:id="487">
    <w:p w14:paraId="3FF39A45" w14:textId="739D65B5" w:rsidR="009461B4" w:rsidRDefault="009461B4" w:rsidP="009461B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p>
  </w:footnote>
  <w:footnote w:id="488">
    <w:p w14:paraId="78EB5A43" w14:textId="77777777" w:rsidR="009461B4" w:rsidRDefault="009461B4" w:rsidP="009461B4">
      <w:pPr>
        <w:pStyle w:val="Voetnoottekst"/>
      </w:pPr>
      <w:r>
        <w:rPr>
          <w:rStyle w:val="Voetnootmarkering"/>
        </w:rPr>
        <w:footnoteRef/>
      </w:r>
      <w:r>
        <w:t xml:space="preserve"> </w:t>
      </w:r>
      <w:r>
        <w:tab/>
        <w:t>Artikel 8:1 Awb</w:t>
      </w:r>
    </w:p>
  </w:footnote>
  <w:footnote w:id="489">
    <w:p w14:paraId="7C2CF0F9" w14:textId="080C2E55" w:rsidR="008C41CE" w:rsidRDefault="008C41CE">
      <w:pPr>
        <w:pStyle w:val="Voetnoottekst"/>
      </w:pPr>
      <w:r>
        <w:rPr>
          <w:rStyle w:val="Voetnootmarkering"/>
        </w:rPr>
        <w:footnoteRef/>
      </w:r>
      <w:r>
        <w:t xml:space="preserve"> </w:t>
      </w:r>
      <w:r w:rsidR="00CB7BD4">
        <w:tab/>
        <w:t>Artikel 7:1 Awb</w:t>
      </w:r>
    </w:p>
  </w:footnote>
  <w:footnote w:id="490">
    <w:p w14:paraId="1331B30E" w14:textId="4C3737BF" w:rsidR="00506168" w:rsidRDefault="00506168">
      <w:pPr>
        <w:pStyle w:val="Voetnoottekst"/>
      </w:pPr>
      <w:r>
        <w:rPr>
          <w:rStyle w:val="Voetnootmarkering"/>
        </w:rPr>
        <w:footnoteRef/>
      </w:r>
      <w:r>
        <w:t xml:space="preserve"> </w:t>
      </w:r>
      <w:r>
        <w:tab/>
      </w:r>
      <w:r w:rsidR="00834A74">
        <w:t>A</w:t>
      </w:r>
      <w:r w:rsidRPr="00506168">
        <w:t>rtik</w:t>
      </w:r>
      <w:r w:rsidR="00834A74">
        <w:t>e</w:t>
      </w:r>
      <w:r w:rsidRPr="00506168">
        <w:t>l 16.25a, lid 2 Ow</w:t>
      </w:r>
    </w:p>
  </w:footnote>
  <w:footnote w:id="491">
    <w:p w14:paraId="36C4CBD5" w14:textId="77777777" w:rsidR="009461B4" w:rsidRDefault="009461B4" w:rsidP="009461B4">
      <w:pPr>
        <w:pStyle w:val="Voetnoottekst"/>
      </w:pPr>
      <w:r>
        <w:rPr>
          <w:rStyle w:val="Voetnootmarkering"/>
        </w:rPr>
        <w:footnoteRef/>
      </w:r>
      <w:r>
        <w:t xml:space="preserve"> </w:t>
      </w:r>
      <w:r>
        <w:tab/>
        <w:t>Artikel 6:7 Awb</w:t>
      </w:r>
    </w:p>
  </w:footnote>
  <w:footnote w:id="492">
    <w:p w14:paraId="36CC79BB" w14:textId="77777777" w:rsidR="009461B4" w:rsidRDefault="009461B4" w:rsidP="009461B4">
      <w:pPr>
        <w:pStyle w:val="Voetnoottekst"/>
      </w:pPr>
      <w:r>
        <w:rPr>
          <w:rStyle w:val="Voetnootmarkering"/>
        </w:rPr>
        <w:footnoteRef/>
      </w:r>
      <w:r>
        <w:t xml:space="preserve"> </w:t>
      </w:r>
      <w:r>
        <w:tab/>
        <w:t>Artikel 6:8 lid 1 Awb</w:t>
      </w:r>
    </w:p>
  </w:footnote>
  <w:footnote w:id="493">
    <w:p w14:paraId="5D66BC1F" w14:textId="77777777" w:rsidR="009461B4" w:rsidRDefault="009461B4" w:rsidP="009461B4">
      <w:pPr>
        <w:pStyle w:val="Voetnoottekst"/>
      </w:pPr>
      <w:r>
        <w:rPr>
          <w:rStyle w:val="Voetnootmarkering"/>
        </w:rPr>
        <w:footnoteRef/>
      </w:r>
      <w:r>
        <w:t xml:space="preserve"> </w:t>
      </w:r>
      <w:r>
        <w:tab/>
        <w:t>Artikel 8:104 jo 8:105 lid 1 Awb</w:t>
      </w:r>
    </w:p>
  </w:footnote>
  <w:footnote w:id="494">
    <w:p w14:paraId="53BF83BD" w14:textId="77777777" w:rsidR="00EF249A" w:rsidRDefault="00EF249A" w:rsidP="00EF249A">
      <w:pPr>
        <w:pStyle w:val="Voetnoottekst"/>
      </w:pPr>
      <w:r>
        <w:rPr>
          <w:rStyle w:val="Voetnootmarkering"/>
        </w:rPr>
        <w:footnoteRef/>
      </w:r>
      <w:r>
        <w:t xml:space="preserve"> </w:t>
      </w:r>
      <w:r>
        <w:tab/>
      </w:r>
      <w:r w:rsidRPr="00F966AA">
        <w:t xml:space="preserve">Artikel </w:t>
      </w:r>
      <w:r w:rsidRPr="00525B13">
        <w:t xml:space="preserve">12 Bekendmakingswet </w:t>
      </w:r>
      <w:r>
        <w:t xml:space="preserve">jo artikel </w:t>
      </w:r>
      <w:r w:rsidRPr="00F966AA">
        <w:t xml:space="preserve">3.7 </w:t>
      </w:r>
      <w:r>
        <w:t xml:space="preserve">lid 1 onder a en b </w:t>
      </w:r>
      <w:r w:rsidRPr="00F966AA">
        <w:t>Besluit elektronische publicaties</w:t>
      </w:r>
    </w:p>
  </w:footnote>
  <w:footnote w:id="495">
    <w:p w14:paraId="752DD089" w14:textId="77777777" w:rsidR="00EF249A" w:rsidRDefault="00EF249A" w:rsidP="00EF249A">
      <w:pPr>
        <w:pStyle w:val="Voetnoottekst"/>
      </w:pPr>
      <w:r>
        <w:rPr>
          <w:rStyle w:val="Voetnootmarkering"/>
        </w:rPr>
        <w:footnoteRef/>
      </w:r>
      <w:r>
        <w:t xml:space="preserve"> </w:t>
      </w:r>
      <w:r>
        <w:tab/>
        <w:t xml:space="preserve">Artikel </w:t>
      </w:r>
      <w:r w:rsidRPr="00996C90">
        <w:t>12 Bekendmakingswet</w:t>
      </w:r>
    </w:p>
  </w:footnote>
  <w:footnote w:id="496">
    <w:p w14:paraId="79A600AA" w14:textId="77777777" w:rsidR="00EF249A" w:rsidRDefault="00EF249A" w:rsidP="00EF249A">
      <w:pPr>
        <w:pStyle w:val="Voetnoottekst"/>
      </w:pPr>
      <w:r>
        <w:rPr>
          <w:rStyle w:val="Voetnootmarkering"/>
        </w:rPr>
        <w:footnoteRef/>
      </w:r>
      <w:r>
        <w:t xml:space="preserve"> </w:t>
      </w:r>
      <w:r>
        <w:tab/>
        <w:t xml:space="preserve">Artikel 3.7 lid 1 onder c </w:t>
      </w:r>
      <w:r w:rsidRPr="00FE1BC7">
        <w:t>Besluit elektronische publicaties</w:t>
      </w:r>
    </w:p>
  </w:footnote>
  <w:footnote w:id="497">
    <w:p w14:paraId="47EEE605" w14:textId="1E397D4B" w:rsidR="009461B4" w:rsidRDefault="009461B4" w:rsidP="009461B4">
      <w:pPr>
        <w:pStyle w:val="Voetnoottekst"/>
      </w:pPr>
      <w:r>
        <w:rPr>
          <w:rStyle w:val="Voetnootmarkering"/>
        </w:rPr>
        <w:footnoteRef/>
      </w:r>
      <w:r>
        <w:t xml:space="preserve"> </w:t>
      </w:r>
      <w:r>
        <w:tab/>
      </w:r>
      <w:r w:rsidRPr="002C3ABE">
        <w:t xml:space="preserve">Artikel </w:t>
      </w:r>
      <w:r w:rsidR="00A72FA7" w:rsidRPr="00A72FA7">
        <w:t>8:1 Awb</w:t>
      </w:r>
    </w:p>
  </w:footnote>
  <w:footnote w:id="498">
    <w:p w14:paraId="32FB3BF6" w14:textId="77777777" w:rsidR="009461B4" w:rsidRDefault="009461B4" w:rsidP="009461B4">
      <w:pPr>
        <w:pStyle w:val="Voetnoottekst"/>
      </w:pPr>
      <w:r>
        <w:rPr>
          <w:rStyle w:val="Voetnootmarkering"/>
        </w:rPr>
        <w:footnoteRef/>
      </w:r>
      <w:r>
        <w:t xml:space="preserve"> </w:t>
      </w:r>
      <w:r>
        <w:tab/>
      </w:r>
      <w:r w:rsidRPr="00FD31D8">
        <w:t>Artikel 8:1 Awb</w:t>
      </w:r>
    </w:p>
  </w:footnote>
  <w:footnote w:id="499">
    <w:p w14:paraId="6B3826A7" w14:textId="77777777" w:rsidR="009461B4" w:rsidRDefault="009461B4" w:rsidP="009461B4">
      <w:pPr>
        <w:pStyle w:val="Voetnoottekst"/>
      </w:pPr>
      <w:r>
        <w:rPr>
          <w:rStyle w:val="Voetnootmarkering"/>
        </w:rPr>
        <w:footnoteRef/>
      </w:r>
      <w:r>
        <w:t xml:space="preserve"> </w:t>
      </w:r>
      <w:r>
        <w:tab/>
        <w:t>Artikel 6:7 Awb</w:t>
      </w:r>
    </w:p>
  </w:footnote>
  <w:footnote w:id="500">
    <w:p w14:paraId="642FD026" w14:textId="77777777" w:rsidR="009461B4" w:rsidRDefault="009461B4" w:rsidP="009461B4">
      <w:pPr>
        <w:pStyle w:val="Voetnoottekst"/>
      </w:pPr>
      <w:r>
        <w:rPr>
          <w:rStyle w:val="Voetnootmarkering"/>
        </w:rPr>
        <w:footnoteRef/>
      </w:r>
      <w:r>
        <w:t xml:space="preserve"> </w:t>
      </w:r>
      <w:r>
        <w:tab/>
        <w:t>Artikel 6:8 lid 1 Awb</w:t>
      </w:r>
    </w:p>
  </w:footnote>
  <w:footnote w:id="501">
    <w:p w14:paraId="379C905E" w14:textId="77777777" w:rsidR="00A43521" w:rsidRDefault="00A43521" w:rsidP="00A43521">
      <w:pPr>
        <w:pStyle w:val="Voetnoottekst"/>
      </w:pPr>
      <w:r>
        <w:rPr>
          <w:rStyle w:val="Voetnootmarkering"/>
        </w:rPr>
        <w:footnoteRef/>
      </w:r>
      <w:r>
        <w:t xml:space="preserve"> </w:t>
      </w:r>
      <w:r>
        <w:tab/>
        <w:t>Artikel 7:1 Awb</w:t>
      </w:r>
    </w:p>
  </w:footnote>
  <w:footnote w:id="502">
    <w:p w14:paraId="0C5B489C" w14:textId="77777777" w:rsidR="00A43521" w:rsidRDefault="00A43521" w:rsidP="00A43521">
      <w:pPr>
        <w:pStyle w:val="Voetnoottekst"/>
      </w:pPr>
      <w:r>
        <w:rPr>
          <w:rStyle w:val="Voetnootmarkering"/>
        </w:rPr>
        <w:footnoteRef/>
      </w:r>
      <w:r>
        <w:t xml:space="preserve"> </w:t>
      </w:r>
      <w:r>
        <w:tab/>
        <w:t>A</w:t>
      </w:r>
      <w:r w:rsidRPr="00506168">
        <w:t>rtik</w:t>
      </w:r>
      <w:r>
        <w:t>e</w:t>
      </w:r>
      <w:r w:rsidRPr="00506168">
        <w:t>l 16.25a, lid 2 Ow</w:t>
      </w:r>
    </w:p>
  </w:footnote>
  <w:footnote w:id="503">
    <w:p w14:paraId="195128D5" w14:textId="77777777" w:rsidR="009461B4" w:rsidRDefault="009461B4" w:rsidP="009461B4">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504">
    <w:p w14:paraId="599843DA" w14:textId="77777777" w:rsidR="009461B4" w:rsidRDefault="009461B4" w:rsidP="009461B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505">
    <w:p w14:paraId="416FDF2E" w14:textId="77777777" w:rsidR="009461B4" w:rsidRDefault="009461B4" w:rsidP="009461B4">
      <w:pPr>
        <w:pStyle w:val="Voetnoottekst"/>
      </w:pPr>
      <w:r>
        <w:rPr>
          <w:rStyle w:val="Voetnootmarkering"/>
        </w:rPr>
        <w:footnoteRef/>
      </w:r>
      <w:r>
        <w:t xml:space="preserve"> </w:t>
      </w:r>
      <w:r>
        <w:tab/>
        <w:t>Artikel 8:84 lid 2 Awb</w:t>
      </w:r>
    </w:p>
  </w:footnote>
  <w:footnote w:id="506">
    <w:p w14:paraId="7BD1D182" w14:textId="77777777" w:rsidR="009461B4" w:rsidRDefault="009461B4" w:rsidP="009461B4">
      <w:pPr>
        <w:pStyle w:val="Voetnoottekst"/>
      </w:pPr>
      <w:r>
        <w:rPr>
          <w:rStyle w:val="Voetnootmarkering"/>
        </w:rPr>
        <w:footnoteRef/>
      </w:r>
      <w:r>
        <w:t xml:space="preserve"> </w:t>
      </w:r>
      <w:r>
        <w:tab/>
        <w:t>Artikel 8:86 lid 1 Awb</w:t>
      </w:r>
    </w:p>
  </w:footnote>
  <w:footnote w:id="507">
    <w:p w14:paraId="3B5F5459" w14:textId="77777777" w:rsidR="009461B4" w:rsidRDefault="009461B4" w:rsidP="009461B4">
      <w:pPr>
        <w:pStyle w:val="Voetnoottekst"/>
      </w:pPr>
      <w:r>
        <w:rPr>
          <w:rStyle w:val="Voetnootmarkering"/>
        </w:rPr>
        <w:footnoteRef/>
      </w:r>
      <w:r>
        <w:t xml:space="preserve"> </w:t>
      </w:r>
      <w:r>
        <w:tab/>
        <w:t>Artikel 8:85 lid 1 Awb</w:t>
      </w:r>
    </w:p>
  </w:footnote>
  <w:footnote w:id="508">
    <w:p w14:paraId="5333B85E" w14:textId="77777777" w:rsidR="009461B4" w:rsidRDefault="009461B4" w:rsidP="009461B4">
      <w:pPr>
        <w:pStyle w:val="Voetnoottekst"/>
      </w:pPr>
      <w:r>
        <w:rPr>
          <w:rStyle w:val="Voetnootmarkering"/>
        </w:rPr>
        <w:footnoteRef/>
      </w:r>
      <w:r>
        <w:t xml:space="preserve"> </w:t>
      </w:r>
      <w:r>
        <w:tab/>
        <w:t>Artikel 8:85 lid 2 Awb</w:t>
      </w:r>
    </w:p>
  </w:footnote>
  <w:footnote w:id="509">
    <w:p w14:paraId="0234C66B" w14:textId="77777777" w:rsidR="009461B4" w:rsidRDefault="009461B4" w:rsidP="009461B4">
      <w:pPr>
        <w:pStyle w:val="Voetnoottekst"/>
      </w:pPr>
      <w:r>
        <w:rPr>
          <w:rStyle w:val="Voetnootmarkering"/>
        </w:rPr>
        <w:footnoteRef/>
      </w:r>
      <w:r>
        <w:t xml:space="preserve"> </w:t>
      </w:r>
      <w:r>
        <w:tab/>
        <w:t>Artikel 8:87 lid 1 Awb</w:t>
      </w:r>
    </w:p>
  </w:footnote>
  <w:footnote w:id="510">
    <w:p w14:paraId="3DACA94C" w14:textId="77777777" w:rsidR="009461B4" w:rsidRDefault="009461B4" w:rsidP="009461B4">
      <w:pPr>
        <w:pStyle w:val="Voetnoottekst"/>
      </w:pPr>
      <w:r>
        <w:rPr>
          <w:rStyle w:val="Voetnootmarkering"/>
        </w:rPr>
        <w:footnoteRef/>
      </w:r>
      <w:r>
        <w:t xml:space="preserve"> </w:t>
      </w:r>
      <w:r>
        <w:tab/>
        <w:t>Artikel 8:51d Awb</w:t>
      </w:r>
    </w:p>
  </w:footnote>
  <w:footnote w:id="511">
    <w:p w14:paraId="23E7ABD2" w14:textId="77777777" w:rsidR="009461B4" w:rsidRDefault="009461B4" w:rsidP="009461B4">
      <w:pPr>
        <w:pStyle w:val="Voetnoottekst"/>
      </w:pPr>
      <w:r>
        <w:rPr>
          <w:rStyle w:val="Voetnootmarkering"/>
        </w:rPr>
        <w:footnoteRef/>
      </w:r>
      <w:r>
        <w:t xml:space="preserve"> </w:t>
      </w:r>
      <w:r>
        <w:tab/>
        <w:t xml:space="preserve">Artikel </w:t>
      </w:r>
      <w:r w:rsidRPr="000F0FC7">
        <w:t>8:51d</w:t>
      </w:r>
      <w:r>
        <w:t xml:space="preserve"> jo 8:51a lid 1 Awb</w:t>
      </w:r>
    </w:p>
  </w:footnote>
  <w:footnote w:id="512">
    <w:p w14:paraId="09B74E4A" w14:textId="77777777" w:rsidR="009461B4" w:rsidRDefault="009461B4" w:rsidP="009461B4">
      <w:pPr>
        <w:pStyle w:val="Voetnoottekst"/>
      </w:pPr>
      <w:r>
        <w:rPr>
          <w:rStyle w:val="Voetnootmarkering"/>
        </w:rPr>
        <w:footnoteRef/>
      </w:r>
      <w:r>
        <w:t xml:space="preserve"> </w:t>
      </w:r>
      <w:r>
        <w:tab/>
        <w:t>Artikel 8:80a lid 1 Awb</w:t>
      </w:r>
    </w:p>
  </w:footnote>
  <w:footnote w:id="513">
    <w:p w14:paraId="58432CCC" w14:textId="77777777" w:rsidR="009461B4" w:rsidRDefault="009461B4" w:rsidP="009461B4">
      <w:pPr>
        <w:pStyle w:val="Voetnoottekst"/>
      </w:pPr>
      <w:r>
        <w:rPr>
          <w:rStyle w:val="Voetnootmarkering"/>
        </w:rPr>
        <w:footnoteRef/>
      </w:r>
      <w:r>
        <w:t xml:space="preserve"> </w:t>
      </w:r>
      <w:r>
        <w:tab/>
        <w:t>Artikel 8:51d jo 8:51b lid 2 jo 8:51 onder b Awb</w:t>
      </w:r>
    </w:p>
  </w:footnote>
  <w:footnote w:id="514">
    <w:p w14:paraId="241A65A1" w14:textId="77777777" w:rsidR="009461B4" w:rsidRDefault="009461B4" w:rsidP="009461B4">
      <w:pPr>
        <w:pStyle w:val="Voetnoottekst"/>
      </w:pPr>
      <w:r>
        <w:rPr>
          <w:rStyle w:val="Voetnootmarkering"/>
        </w:rPr>
        <w:footnoteRef/>
      </w:r>
      <w:r>
        <w:t xml:space="preserve"> </w:t>
      </w:r>
      <w:r>
        <w:tab/>
        <w:t>Artikel 8:80b lid 3 Awb</w:t>
      </w:r>
    </w:p>
  </w:footnote>
  <w:footnote w:id="515">
    <w:p w14:paraId="23B98AF6" w14:textId="77777777" w:rsidR="009461B4" w:rsidRDefault="009461B4" w:rsidP="009461B4">
      <w:pPr>
        <w:pStyle w:val="Voetnoottekst"/>
      </w:pPr>
      <w:r>
        <w:rPr>
          <w:rStyle w:val="Voetnootmarkering"/>
        </w:rPr>
        <w:footnoteRef/>
      </w:r>
      <w:r>
        <w:t xml:space="preserve"> </w:t>
      </w:r>
      <w:r>
        <w:tab/>
        <w:t>Artikel 8:80b lid 4 Awb</w:t>
      </w:r>
    </w:p>
  </w:footnote>
  <w:footnote w:id="516">
    <w:p w14:paraId="2014BF0F" w14:textId="77777777" w:rsidR="009461B4" w:rsidRDefault="009461B4" w:rsidP="009461B4">
      <w:pPr>
        <w:pStyle w:val="Voetnoottekst"/>
      </w:pPr>
      <w:r>
        <w:rPr>
          <w:rStyle w:val="Voetnootmarkering"/>
        </w:rPr>
        <w:footnoteRef/>
      </w:r>
      <w:r>
        <w:t xml:space="preserve"> </w:t>
      </w:r>
      <w:r>
        <w:tab/>
        <w:t>Artikel 8:70 Awb</w:t>
      </w:r>
    </w:p>
  </w:footnote>
  <w:footnote w:id="517">
    <w:p w14:paraId="56F2650F" w14:textId="77777777" w:rsidR="009461B4" w:rsidRDefault="009461B4" w:rsidP="009461B4">
      <w:pPr>
        <w:pStyle w:val="Voetnoottekst"/>
      </w:pPr>
      <w:r>
        <w:rPr>
          <w:rStyle w:val="Voetnootmarkering"/>
        </w:rPr>
        <w:footnoteRef/>
      </w:r>
      <w:r>
        <w:t xml:space="preserve"> </w:t>
      </w:r>
      <w:r>
        <w:tab/>
        <w:t>Artikel 8:72 lid 1 Awb</w:t>
      </w:r>
    </w:p>
  </w:footnote>
  <w:footnote w:id="518">
    <w:p w14:paraId="2C1BDCA6" w14:textId="77777777" w:rsidR="009461B4" w:rsidRDefault="009461B4" w:rsidP="009461B4">
      <w:pPr>
        <w:pStyle w:val="Voetnoottekst"/>
      </w:pPr>
      <w:r>
        <w:rPr>
          <w:rStyle w:val="Voetnootmarkering"/>
        </w:rPr>
        <w:footnoteRef/>
      </w:r>
      <w:r>
        <w:t xml:space="preserve"> </w:t>
      </w:r>
      <w:r>
        <w:tab/>
        <w:t>Artikel 8:72 lid 2 Awb</w:t>
      </w:r>
    </w:p>
  </w:footnote>
  <w:footnote w:id="519">
    <w:p w14:paraId="43EC8ADF" w14:textId="77777777" w:rsidR="009461B4" w:rsidRDefault="009461B4" w:rsidP="009461B4">
      <w:pPr>
        <w:pStyle w:val="Voetnoottekst"/>
      </w:pPr>
      <w:r>
        <w:rPr>
          <w:rStyle w:val="Voetnootmarkering"/>
        </w:rPr>
        <w:footnoteRef/>
      </w:r>
      <w:r>
        <w:t xml:space="preserve"> </w:t>
      </w:r>
      <w:r>
        <w:tab/>
        <w:t>Artikel 8:72 lid 3 Awb</w:t>
      </w:r>
    </w:p>
  </w:footnote>
  <w:footnote w:id="520">
    <w:p w14:paraId="64985A30" w14:textId="77777777" w:rsidR="009461B4" w:rsidRDefault="009461B4" w:rsidP="009461B4">
      <w:pPr>
        <w:pStyle w:val="Voetnoottekst"/>
      </w:pPr>
      <w:r>
        <w:rPr>
          <w:rStyle w:val="Voetnootmarkering"/>
        </w:rPr>
        <w:footnoteRef/>
      </w:r>
      <w:r>
        <w:t xml:space="preserve"> </w:t>
      </w:r>
      <w:r>
        <w:tab/>
        <w:t>Artikel 8:72 lid 4 Awb</w:t>
      </w:r>
    </w:p>
  </w:footnote>
  <w:footnote w:id="521">
    <w:p w14:paraId="43C8C0B9" w14:textId="77777777" w:rsidR="009461B4" w:rsidRDefault="009461B4" w:rsidP="009461B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522">
    <w:p w14:paraId="07965885" w14:textId="77777777" w:rsidR="009461B4" w:rsidRDefault="009461B4" w:rsidP="009461B4">
      <w:pPr>
        <w:pStyle w:val="Voetnoottekst"/>
      </w:pPr>
      <w:r>
        <w:rPr>
          <w:rStyle w:val="Voetnootmarkering"/>
        </w:rPr>
        <w:footnoteRef/>
      </w:r>
      <w:r>
        <w:t xml:space="preserve"> </w:t>
      </w:r>
      <w:r>
        <w:tab/>
        <w:t>Artikel 8:104 jo 8:105 lid 1 Awb</w:t>
      </w:r>
    </w:p>
  </w:footnote>
  <w:footnote w:id="523">
    <w:p w14:paraId="2DCE9B98" w14:textId="77777777" w:rsidR="009461B4" w:rsidRDefault="009461B4" w:rsidP="009461B4">
      <w:pPr>
        <w:pStyle w:val="Voetnoottekst"/>
      </w:pPr>
      <w:r>
        <w:rPr>
          <w:rStyle w:val="Voetnootmarkering"/>
        </w:rPr>
        <w:footnoteRef/>
      </w:r>
      <w:r>
        <w:t xml:space="preserve"> </w:t>
      </w:r>
      <w:r>
        <w:tab/>
        <w:t>Artikel 8:108 lid 1 Awb</w:t>
      </w:r>
    </w:p>
  </w:footnote>
  <w:footnote w:id="524">
    <w:p w14:paraId="6A33CF50" w14:textId="77777777" w:rsidR="009461B4" w:rsidRDefault="009461B4" w:rsidP="009461B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525">
    <w:p w14:paraId="60A519A3" w14:textId="77777777" w:rsidR="009461B4" w:rsidRDefault="009461B4" w:rsidP="009461B4">
      <w:pPr>
        <w:pStyle w:val="Voetnoottekst"/>
      </w:pPr>
      <w:r>
        <w:rPr>
          <w:rStyle w:val="Voetnootmarkering"/>
        </w:rPr>
        <w:footnoteRef/>
      </w:r>
      <w:r>
        <w:t xml:space="preserve"> </w:t>
      </w:r>
      <w:r>
        <w:tab/>
        <w:t>Bijlage VIII Ob</w:t>
      </w:r>
    </w:p>
  </w:footnote>
  <w:footnote w:id="526">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2F3B8" w14:textId="77777777" w:rsidR="00C235A5" w:rsidRDefault="00C235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3090171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95E90DA"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0850783D" w:rsidR="0078768C" w:rsidRPr="00CA6C0C" w:rsidRDefault="00A70AFD" w:rsidP="00FF3E80">
          <w:r>
            <w:fldChar w:fldCharType="begin"/>
          </w:r>
          <w:r>
            <w:instrText xml:space="preserve"> SAVEDATE  \@ "d MMMM yyyy" </w:instrText>
          </w:r>
          <w:r>
            <w:fldChar w:fldCharType="separate"/>
          </w:r>
          <w:r w:rsidR="00432490">
            <w:rPr>
              <w:noProof/>
            </w:rPr>
            <w:t>8 december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079AA" w14:textId="77777777" w:rsidR="00C235A5" w:rsidRDefault="00C235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1596F0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C235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C235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C235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32490">
      <w:rPr>
        <w:noProof/>
      </w:rPr>
      <w:t>8 december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5233253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988445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1929626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21446159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197725157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3139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20440897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9887470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0664142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959054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221358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755470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4772611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8255155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7896172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52883674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15513037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336731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8647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4309023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2064541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12774444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023-12-15"/>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3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BC9"/>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2EFE"/>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7D"/>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9CF"/>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3A8"/>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0D8"/>
    <w:rsid w:val="000172E5"/>
    <w:rsid w:val="00017407"/>
    <w:rsid w:val="00017479"/>
    <w:rsid w:val="000174A3"/>
    <w:rsid w:val="00017743"/>
    <w:rsid w:val="00017788"/>
    <w:rsid w:val="000177B4"/>
    <w:rsid w:val="000178B1"/>
    <w:rsid w:val="00017A31"/>
    <w:rsid w:val="00017A37"/>
    <w:rsid w:val="00017ACF"/>
    <w:rsid w:val="00017AEE"/>
    <w:rsid w:val="00017B15"/>
    <w:rsid w:val="00017B4C"/>
    <w:rsid w:val="00017C97"/>
    <w:rsid w:val="00017D33"/>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74"/>
    <w:rsid w:val="000251A7"/>
    <w:rsid w:val="000251B8"/>
    <w:rsid w:val="00025301"/>
    <w:rsid w:val="00025397"/>
    <w:rsid w:val="000253A4"/>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ED5"/>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53"/>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91F"/>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B5"/>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4E7"/>
    <w:rsid w:val="000416BE"/>
    <w:rsid w:val="0004179C"/>
    <w:rsid w:val="00041877"/>
    <w:rsid w:val="0004188A"/>
    <w:rsid w:val="000418D5"/>
    <w:rsid w:val="00041A98"/>
    <w:rsid w:val="00041B68"/>
    <w:rsid w:val="00041BB4"/>
    <w:rsid w:val="00041DD1"/>
    <w:rsid w:val="00041DEC"/>
    <w:rsid w:val="00041F13"/>
    <w:rsid w:val="0004208F"/>
    <w:rsid w:val="0004212E"/>
    <w:rsid w:val="00042197"/>
    <w:rsid w:val="00042219"/>
    <w:rsid w:val="00042220"/>
    <w:rsid w:val="00042236"/>
    <w:rsid w:val="000422BF"/>
    <w:rsid w:val="0004236F"/>
    <w:rsid w:val="0004277A"/>
    <w:rsid w:val="000427E1"/>
    <w:rsid w:val="000427E2"/>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4FD8"/>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4E"/>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EF2"/>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36F"/>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A90"/>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7C3"/>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812"/>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9F"/>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84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5C"/>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B2"/>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64"/>
    <w:rsid w:val="000806CE"/>
    <w:rsid w:val="00080809"/>
    <w:rsid w:val="00080956"/>
    <w:rsid w:val="000809F0"/>
    <w:rsid w:val="00080AC3"/>
    <w:rsid w:val="00080AF4"/>
    <w:rsid w:val="00080B54"/>
    <w:rsid w:val="00080B6C"/>
    <w:rsid w:val="00080B8B"/>
    <w:rsid w:val="00080D86"/>
    <w:rsid w:val="00080E80"/>
    <w:rsid w:val="00080EE4"/>
    <w:rsid w:val="0008117B"/>
    <w:rsid w:val="0008120C"/>
    <w:rsid w:val="00081234"/>
    <w:rsid w:val="00081283"/>
    <w:rsid w:val="00081409"/>
    <w:rsid w:val="000814E6"/>
    <w:rsid w:val="00081567"/>
    <w:rsid w:val="0008160C"/>
    <w:rsid w:val="000816AA"/>
    <w:rsid w:val="0008172F"/>
    <w:rsid w:val="0008178B"/>
    <w:rsid w:val="000817AF"/>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C3C"/>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218"/>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559"/>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3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357"/>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ECA"/>
    <w:rsid w:val="00090FDB"/>
    <w:rsid w:val="00090FEB"/>
    <w:rsid w:val="0009117F"/>
    <w:rsid w:val="000912DE"/>
    <w:rsid w:val="00091320"/>
    <w:rsid w:val="00091669"/>
    <w:rsid w:val="000916A8"/>
    <w:rsid w:val="0009177C"/>
    <w:rsid w:val="0009183F"/>
    <w:rsid w:val="000919EE"/>
    <w:rsid w:val="000919FA"/>
    <w:rsid w:val="00091AC9"/>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24"/>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2"/>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86"/>
    <w:rsid w:val="000A2A97"/>
    <w:rsid w:val="000A2C1B"/>
    <w:rsid w:val="000A2C5F"/>
    <w:rsid w:val="000A2CCD"/>
    <w:rsid w:val="000A2CD9"/>
    <w:rsid w:val="000A2D62"/>
    <w:rsid w:val="000A2DDD"/>
    <w:rsid w:val="000A2DED"/>
    <w:rsid w:val="000A2F45"/>
    <w:rsid w:val="000A2FA4"/>
    <w:rsid w:val="000A3116"/>
    <w:rsid w:val="000A321C"/>
    <w:rsid w:val="000A32ED"/>
    <w:rsid w:val="000A33A9"/>
    <w:rsid w:val="000A3422"/>
    <w:rsid w:val="000A358A"/>
    <w:rsid w:val="000A361C"/>
    <w:rsid w:val="000A363E"/>
    <w:rsid w:val="000A3703"/>
    <w:rsid w:val="000A38CD"/>
    <w:rsid w:val="000A3971"/>
    <w:rsid w:val="000A3AC3"/>
    <w:rsid w:val="000A3B50"/>
    <w:rsid w:val="000A3BF0"/>
    <w:rsid w:val="000A3C5B"/>
    <w:rsid w:val="000A3CEF"/>
    <w:rsid w:val="000A3DBE"/>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2E0"/>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1DD"/>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1D"/>
    <w:rsid w:val="000B4F26"/>
    <w:rsid w:val="000B4F33"/>
    <w:rsid w:val="000B50EB"/>
    <w:rsid w:val="000B511B"/>
    <w:rsid w:val="000B51B2"/>
    <w:rsid w:val="000B51C1"/>
    <w:rsid w:val="000B51EB"/>
    <w:rsid w:val="000B5250"/>
    <w:rsid w:val="000B52CA"/>
    <w:rsid w:val="000B53A4"/>
    <w:rsid w:val="000B5465"/>
    <w:rsid w:val="000B54BC"/>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07D"/>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8EE"/>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4A6"/>
    <w:rsid w:val="000C5572"/>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74"/>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B19"/>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E1E"/>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0C0"/>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D9"/>
    <w:rsid w:val="000E31FA"/>
    <w:rsid w:val="000E3266"/>
    <w:rsid w:val="000E327A"/>
    <w:rsid w:val="000E32FC"/>
    <w:rsid w:val="000E338F"/>
    <w:rsid w:val="000E348F"/>
    <w:rsid w:val="000E34B7"/>
    <w:rsid w:val="000E34C6"/>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C7"/>
    <w:rsid w:val="000E40D3"/>
    <w:rsid w:val="000E41E9"/>
    <w:rsid w:val="000E450D"/>
    <w:rsid w:val="000E453B"/>
    <w:rsid w:val="000E4747"/>
    <w:rsid w:val="000E47A6"/>
    <w:rsid w:val="000E498E"/>
    <w:rsid w:val="000E4ADE"/>
    <w:rsid w:val="000E4B1A"/>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DBD"/>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DC5"/>
    <w:rsid w:val="000E6E18"/>
    <w:rsid w:val="000E6E48"/>
    <w:rsid w:val="000E6EC8"/>
    <w:rsid w:val="000E6F7B"/>
    <w:rsid w:val="000E6FBE"/>
    <w:rsid w:val="000E6FFA"/>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3C"/>
    <w:rsid w:val="000F00A4"/>
    <w:rsid w:val="000F0116"/>
    <w:rsid w:val="000F0168"/>
    <w:rsid w:val="000F0304"/>
    <w:rsid w:val="000F051A"/>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207"/>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817"/>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7ED"/>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5B0"/>
    <w:rsid w:val="0010566E"/>
    <w:rsid w:val="00105683"/>
    <w:rsid w:val="001056D2"/>
    <w:rsid w:val="0010574F"/>
    <w:rsid w:val="00105786"/>
    <w:rsid w:val="00105794"/>
    <w:rsid w:val="001057BF"/>
    <w:rsid w:val="00105816"/>
    <w:rsid w:val="001058D7"/>
    <w:rsid w:val="0010590C"/>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D30"/>
    <w:rsid w:val="00106D90"/>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81"/>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22"/>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4FBF"/>
    <w:rsid w:val="00115044"/>
    <w:rsid w:val="00115211"/>
    <w:rsid w:val="001152C0"/>
    <w:rsid w:val="00115381"/>
    <w:rsid w:val="001154A9"/>
    <w:rsid w:val="00115907"/>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67"/>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066"/>
    <w:rsid w:val="001211E5"/>
    <w:rsid w:val="00121268"/>
    <w:rsid w:val="001212AB"/>
    <w:rsid w:val="0012136F"/>
    <w:rsid w:val="001215D8"/>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4E"/>
    <w:rsid w:val="001223E5"/>
    <w:rsid w:val="00122410"/>
    <w:rsid w:val="0012241E"/>
    <w:rsid w:val="0012244B"/>
    <w:rsid w:val="00122463"/>
    <w:rsid w:val="0012255E"/>
    <w:rsid w:val="0012256E"/>
    <w:rsid w:val="001225F5"/>
    <w:rsid w:val="001226B7"/>
    <w:rsid w:val="001227A8"/>
    <w:rsid w:val="001228D9"/>
    <w:rsid w:val="00122A99"/>
    <w:rsid w:val="00122AF3"/>
    <w:rsid w:val="00122AF7"/>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43"/>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DE5"/>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00"/>
    <w:rsid w:val="00132455"/>
    <w:rsid w:val="00132563"/>
    <w:rsid w:val="001325D4"/>
    <w:rsid w:val="001326E6"/>
    <w:rsid w:val="00132722"/>
    <w:rsid w:val="00132847"/>
    <w:rsid w:val="00132996"/>
    <w:rsid w:val="00132A01"/>
    <w:rsid w:val="00132B70"/>
    <w:rsid w:val="00132B9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6E"/>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3D2"/>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373"/>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6FF"/>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5FD"/>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D8C"/>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89A"/>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2F"/>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19B"/>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377"/>
    <w:rsid w:val="0015347F"/>
    <w:rsid w:val="001534C2"/>
    <w:rsid w:val="001534D2"/>
    <w:rsid w:val="0015363A"/>
    <w:rsid w:val="0015365C"/>
    <w:rsid w:val="00153714"/>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7A"/>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08D"/>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31B"/>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9"/>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67E"/>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5B6"/>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6DC"/>
    <w:rsid w:val="00174791"/>
    <w:rsid w:val="00174934"/>
    <w:rsid w:val="001749A8"/>
    <w:rsid w:val="001749F4"/>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BA"/>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0B"/>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31"/>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2D7"/>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06E"/>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00E"/>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02"/>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87"/>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33"/>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2FB"/>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344"/>
    <w:rsid w:val="001B2522"/>
    <w:rsid w:val="001B2708"/>
    <w:rsid w:val="001B2769"/>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CB1"/>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7C0"/>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0F4"/>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28"/>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3E8"/>
    <w:rsid w:val="001D44CF"/>
    <w:rsid w:val="001D4593"/>
    <w:rsid w:val="001D45E2"/>
    <w:rsid w:val="001D4601"/>
    <w:rsid w:val="001D4647"/>
    <w:rsid w:val="001D475F"/>
    <w:rsid w:val="001D47CF"/>
    <w:rsid w:val="001D4897"/>
    <w:rsid w:val="001D49A1"/>
    <w:rsid w:val="001D4B29"/>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AD"/>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15"/>
    <w:rsid w:val="001E3D41"/>
    <w:rsid w:val="001E3D5E"/>
    <w:rsid w:val="001E3D74"/>
    <w:rsid w:val="001E3D84"/>
    <w:rsid w:val="001E3DFF"/>
    <w:rsid w:val="001E3E9D"/>
    <w:rsid w:val="001E3FCC"/>
    <w:rsid w:val="001E4004"/>
    <w:rsid w:val="001E4010"/>
    <w:rsid w:val="001E4061"/>
    <w:rsid w:val="001E40CA"/>
    <w:rsid w:val="001E41F1"/>
    <w:rsid w:val="001E4240"/>
    <w:rsid w:val="001E43A9"/>
    <w:rsid w:val="001E4446"/>
    <w:rsid w:val="001E456D"/>
    <w:rsid w:val="001E465A"/>
    <w:rsid w:val="001E468D"/>
    <w:rsid w:val="001E47D1"/>
    <w:rsid w:val="001E47EE"/>
    <w:rsid w:val="001E4825"/>
    <w:rsid w:val="001E48F4"/>
    <w:rsid w:val="001E494F"/>
    <w:rsid w:val="001E4B3E"/>
    <w:rsid w:val="001E4BB2"/>
    <w:rsid w:val="001E4C28"/>
    <w:rsid w:val="001E4C32"/>
    <w:rsid w:val="001E4D2D"/>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5FA2"/>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CE4"/>
    <w:rsid w:val="001F1D2B"/>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4F7D"/>
    <w:rsid w:val="001F50DC"/>
    <w:rsid w:val="001F5154"/>
    <w:rsid w:val="001F51CF"/>
    <w:rsid w:val="001F51F7"/>
    <w:rsid w:val="001F532C"/>
    <w:rsid w:val="001F539E"/>
    <w:rsid w:val="001F53F9"/>
    <w:rsid w:val="001F5408"/>
    <w:rsid w:val="001F5658"/>
    <w:rsid w:val="001F56C6"/>
    <w:rsid w:val="001F579C"/>
    <w:rsid w:val="001F582A"/>
    <w:rsid w:val="001F5965"/>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45"/>
    <w:rsid w:val="001F6B9B"/>
    <w:rsid w:val="001F6E6D"/>
    <w:rsid w:val="001F6F4C"/>
    <w:rsid w:val="001F7027"/>
    <w:rsid w:val="001F7149"/>
    <w:rsid w:val="001F7176"/>
    <w:rsid w:val="001F718D"/>
    <w:rsid w:val="001F7217"/>
    <w:rsid w:val="001F7235"/>
    <w:rsid w:val="001F73FD"/>
    <w:rsid w:val="001F7460"/>
    <w:rsid w:val="001F7680"/>
    <w:rsid w:val="001F771C"/>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120"/>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42"/>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BA"/>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0EA"/>
    <w:rsid w:val="002131F0"/>
    <w:rsid w:val="00213223"/>
    <w:rsid w:val="00213383"/>
    <w:rsid w:val="00213393"/>
    <w:rsid w:val="002134C1"/>
    <w:rsid w:val="0021353F"/>
    <w:rsid w:val="002137CD"/>
    <w:rsid w:val="002138FF"/>
    <w:rsid w:val="00213998"/>
    <w:rsid w:val="00213AB3"/>
    <w:rsid w:val="00213AD6"/>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7BB"/>
    <w:rsid w:val="0021785E"/>
    <w:rsid w:val="00217952"/>
    <w:rsid w:val="002179E0"/>
    <w:rsid w:val="00217B9E"/>
    <w:rsid w:val="00217C05"/>
    <w:rsid w:val="00217DFA"/>
    <w:rsid w:val="00217EA7"/>
    <w:rsid w:val="00220030"/>
    <w:rsid w:val="00220050"/>
    <w:rsid w:val="00220091"/>
    <w:rsid w:val="00220105"/>
    <w:rsid w:val="0022024F"/>
    <w:rsid w:val="00220377"/>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E23"/>
    <w:rsid w:val="00221F85"/>
    <w:rsid w:val="002220A4"/>
    <w:rsid w:val="002221DE"/>
    <w:rsid w:val="00222200"/>
    <w:rsid w:val="0022225B"/>
    <w:rsid w:val="0022226F"/>
    <w:rsid w:val="0022229B"/>
    <w:rsid w:val="00222380"/>
    <w:rsid w:val="00222438"/>
    <w:rsid w:val="00222445"/>
    <w:rsid w:val="002224C1"/>
    <w:rsid w:val="00222504"/>
    <w:rsid w:val="00222569"/>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CE0"/>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6F"/>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6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3C6"/>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9BC"/>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3F"/>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6C"/>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A2"/>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56"/>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6A"/>
    <w:rsid w:val="002553CC"/>
    <w:rsid w:val="002553FA"/>
    <w:rsid w:val="00255407"/>
    <w:rsid w:val="002554D6"/>
    <w:rsid w:val="00255512"/>
    <w:rsid w:val="002555F7"/>
    <w:rsid w:val="0025569C"/>
    <w:rsid w:val="002556AC"/>
    <w:rsid w:val="002556FD"/>
    <w:rsid w:val="002557A5"/>
    <w:rsid w:val="002557A9"/>
    <w:rsid w:val="002558AD"/>
    <w:rsid w:val="00255932"/>
    <w:rsid w:val="00255A95"/>
    <w:rsid w:val="00255AAD"/>
    <w:rsid w:val="00255AF1"/>
    <w:rsid w:val="00255B18"/>
    <w:rsid w:val="00255C5F"/>
    <w:rsid w:val="00255DFB"/>
    <w:rsid w:val="00255F6D"/>
    <w:rsid w:val="00255FF3"/>
    <w:rsid w:val="0025618C"/>
    <w:rsid w:val="00256283"/>
    <w:rsid w:val="002562D1"/>
    <w:rsid w:val="0025637D"/>
    <w:rsid w:val="00256408"/>
    <w:rsid w:val="00256488"/>
    <w:rsid w:val="002565BA"/>
    <w:rsid w:val="00256613"/>
    <w:rsid w:val="00256645"/>
    <w:rsid w:val="00256732"/>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0FB"/>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2B"/>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3E3"/>
    <w:rsid w:val="002714B5"/>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10"/>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0F"/>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649"/>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3F9"/>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AC9"/>
    <w:rsid w:val="00286B28"/>
    <w:rsid w:val="00286E76"/>
    <w:rsid w:val="0028712D"/>
    <w:rsid w:val="00287171"/>
    <w:rsid w:val="00287289"/>
    <w:rsid w:val="00287405"/>
    <w:rsid w:val="00287554"/>
    <w:rsid w:val="0028766C"/>
    <w:rsid w:val="0028785B"/>
    <w:rsid w:val="002878BC"/>
    <w:rsid w:val="002878BF"/>
    <w:rsid w:val="002878C0"/>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B71"/>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A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54"/>
    <w:rsid w:val="00296466"/>
    <w:rsid w:val="00296506"/>
    <w:rsid w:val="00296670"/>
    <w:rsid w:val="002968BA"/>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A0"/>
    <w:rsid w:val="002A43C4"/>
    <w:rsid w:val="002A450E"/>
    <w:rsid w:val="002A4542"/>
    <w:rsid w:val="002A4633"/>
    <w:rsid w:val="002A463E"/>
    <w:rsid w:val="002A4644"/>
    <w:rsid w:val="002A46E9"/>
    <w:rsid w:val="002A476E"/>
    <w:rsid w:val="002A47E7"/>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55"/>
    <w:rsid w:val="002A62DB"/>
    <w:rsid w:val="002A63A5"/>
    <w:rsid w:val="002A63E4"/>
    <w:rsid w:val="002A6411"/>
    <w:rsid w:val="002A65BA"/>
    <w:rsid w:val="002A65CB"/>
    <w:rsid w:val="002A6818"/>
    <w:rsid w:val="002A6E38"/>
    <w:rsid w:val="002A701B"/>
    <w:rsid w:val="002A702C"/>
    <w:rsid w:val="002A723A"/>
    <w:rsid w:val="002A7449"/>
    <w:rsid w:val="002A745E"/>
    <w:rsid w:val="002A74B7"/>
    <w:rsid w:val="002A74D2"/>
    <w:rsid w:val="002A7566"/>
    <w:rsid w:val="002A76DA"/>
    <w:rsid w:val="002A7720"/>
    <w:rsid w:val="002A77CA"/>
    <w:rsid w:val="002A782D"/>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0F"/>
    <w:rsid w:val="002B06FE"/>
    <w:rsid w:val="002B073C"/>
    <w:rsid w:val="002B0774"/>
    <w:rsid w:val="002B0776"/>
    <w:rsid w:val="002B09B9"/>
    <w:rsid w:val="002B0ABA"/>
    <w:rsid w:val="002B0BFC"/>
    <w:rsid w:val="002B0CD7"/>
    <w:rsid w:val="002B110A"/>
    <w:rsid w:val="002B1205"/>
    <w:rsid w:val="002B1236"/>
    <w:rsid w:val="002B124A"/>
    <w:rsid w:val="002B128A"/>
    <w:rsid w:val="002B1316"/>
    <w:rsid w:val="002B1341"/>
    <w:rsid w:val="002B1482"/>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2F7A"/>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CB4"/>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6F"/>
    <w:rsid w:val="002C2FB5"/>
    <w:rsid w:val="002C2FC1"/>
    <w:rsid w:val="002C304B"/>
    <w:rsid w:val="002C30A5"/>
    <w:rsid w:val="002C31F4"/>
    <w:rsid w:val="002C3264"/>
    <w:rsid w:val="002C3281"/>
    <w:rsid w:val="002C3325"/>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62"/>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3E"/>
    <w:rsid w:val="002C6F82"/>
    <w:rsid w:val="002C706D"/>
    <w:rsid w:val="002C70A6"/>
    <w:rsid w:val="002C7126"/>
    <w:rsid w:val="002C7176"/>
    <w:rsid w:val="002C726B"/>
    <w:rsid w:val="002C72B6"/>
    <w:rsid w:val="002C72FD"/>
    <w:rsid w:val="002C7325"/>
    <w:rsid w:val="002C7372"/>
    <w:rsid w:val="002C739B"/>
    <w:rsid w:val="002C74EE"/>
    <w:rsid w:val="002C76FF"/>
    <w:rsid w:val="002C7707"/>
    <w:rsid w:val="002C7929"/>
    <w:rsid w:val="002C79AC"/>
    <w:rsid w:val="002C7C36"/>
    <w:rsid w:val="002C7D33"/>
    <w:rsid w:val="002C7D78"/>
    <w:rsid w:val="002C7E65"/>
    <w:rsid w:val="002C7F8C"/>
    <w:rsid w:val="002D0236"/>
    <w:rsid w:val="002D0254"/>
    <w:rsid w:val="002D0352"/>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3F9"/>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4B4"/>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ABD"/>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8B"/>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0C"/>
    <w:rsid w:val="002E2928"/>
    <w:rsid w:val="002E299D"/>
    <w:rsid w:val="002E2B37"/>
    <w:rsid w:val="002E2B54"/>
    <w:rsid w:val="002E2C58"/>
    <w:rsid w:val="002E2D78"/>
    <w:rsid w:val="002E2E83"/>
    <w:rsid w:val="002E2FE0"/>
    <w:rsid w:val="002E2FE6"/>
    <w:rsid w:val="002E3098"/>
    <w:rsid w:val="002E30CD"/>
    <w:rsid w:val="002E3263"/>
    <w:rsid w:val="002E3279"/>
    <w:rsid w:val="002E3290"/>
    <w:rsid w:val="002E32AD"/>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5C8"/>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492"/>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A7"/>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24"/>
    <w:rsid w:val="002F4B45"/>
    <w:rsid w:val="002F4B49"/>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6EFB"/>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D7E"/>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D6C"/>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4B"/>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01"/>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3A1"/>
    <w:rsid w:val="00323402"/>
    <w:rsid w:val="0032342C"/>
    <w:rsid w:val="00323537"/>
    <w:rsid w:val="003235A0"/>
    <w:rsid w:val="00323863"/>
    <w:rsid w:val="0032388D"/>
    <w:rsid w:val="003238D1"/>
    <w:rsid w:val="00323B94"/>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EB"/>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5"/>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4E"/>
    <w:rsid w:val="00327EF1"/>
    <w:rsid w:val="003300D9"/>
    <w:rsid w:val="003300F9"/>
    <w:rsid w:val="003301AC"/>
    <w:rsid w:val="003301F5"/>
    <w:rsid w:val="00330283"/>
    <w:rsid w:val="00330358"/>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5F3"/>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4B3"/>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96"/>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3FEB"/>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52"/>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8ED"/>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6A5"/>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7BB"/>
    <w:rsid w:val="00343814"/>
    <w:rsid w:val="0034397C"/>
    <w:rsid w:val="003439AB"/>
    <w:rsid w:val="003439EE"/>
    <w:rsid w:val="00343A0B"/>
    <w:rsid w:val="00343ACC"/>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D8"/>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78B"/>
    <w:rsid w:val="003518D6"/>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CA9"/>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34"/>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03"/>
    <w:rsid w:val="00361BA4"/>
    <w:rsid w:val="00361C8A"/>
    <w:rsid w:val="00361D08"/>
    <w:rsid w:val="00361FBB"/>
    <w:rsid w:val="0036205F"/>
    <w:rsid w:val="00362123"/>
    <w:rsid w:val="003622E1"/>
    <w:rsid w:val="00362380"/>
    <w:rsid w:val="00362393"/>
    <w:rsid w:val="0036268C"/>
    <w:rsid w:val="003626C3"/>
    <w:rsid w:val="00362A5D"/>
    <w:rsid w:val="00362A9B"/>
    <w:rsid w:val="00362B0E"/>
    <w:rsid w:val="00362B3A"/>
    <w:rsid w:val="00362CA3"/>
    <w:rsid w:val="00362DF2"/>
    <w:rsid w:val="00362E2E"/>
    <w:rsid w:val="00362E69"/>
    <w:rsid w:val="00362E9A"/>
    <w:rsid w:val="00362F04"/>
    <w:rsid w:val="003630C2"/>
    <w:rsid w:val="003631A0"/>
    <w:rsid w:val="003631F0"/>
    <w:rsid w:val="0036345D"/>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96"/>
    <w:rsid w:val="003667F3"/>
    <w:rsid w:val="00366BD1"/>
    <w:rsid w:val="00366C48"/>
    <w:rsid w:val="00366DBC"/>
    <w:rsid w:val="00366E0F"/>
    <w:rsid w:val="00366FE5"/>
    <w:rsid w:val="003672F0"/>
    <w:rsid w:val="003673E1"/>
    <w:rsid w:val="0036740D"/>
    <w:rsid w:val="0036741F"/>
    <w:rsid w:val="00367426"/>
    <w:rsid w:val="0036747F"/>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EBB"/>
    <w:rsid w:val="00370F58"/>
    <w:rsid w:val="00370FAF"/>
    <w:rsid w:val="0037114C"/>
    <w:rsid w:val="00371200"/>
    <w:rsid w:val="00371291"/>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E8"/>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4C"/>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7B"/>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63"/>
    <w:rsid w:val="00377EC9"/>
    <w:rsid w:val="00377EEC"/>
    <w:rsid w:val="00380031"/>
    <w:rsid w:val="003800F3"/>
    <w:rsid w:val="0038012B"/>
    <w:rsid w:val="003802E5"/>
    <w:rsid w:val="0038030E"/>
    <w:rsid w:val="00380346"/>
    <w:rsid w:val="00380411"/>
    <w:rsid w:val="0038041B"/>
    <w:rsid w:val="00380489"/>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7B7"/>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66"/>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C83"/>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D7"/>
    <w:rsid w:val="003900E9"/>
    <w:rsid w:val="0039012A"/>
    <w:rsid w:val="00390288"/>
    <w:rsid w:val="003902FE"/>
    <w:rsid w:val="0039033C"/>
    <w:rsid w:val="00390386"/>
    <w:rsid w:val="0039039F"/>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5C"/>
    <w:rsid w:val="003919C2"/>
    <w:rsid w:val="003919F6"/>
    <w:rsid w:val="00391A12"/>
    <w:rsid w:val="00391B47"/>
    <w:rsid w:val="00391B91"/>
    <w:rsid w:val="00391CD5"/>
    <w:rsid w:val="00391E1E"/>
    <w:rsid w:val="00391EBC"/>
    <w:rsid w:val="00392033"/>
    <w:rsid w:val="00392065"/>
    <w:rsid w:val="00392088"/>
    <w:rsid w:val="003920C7"/>
    <w:rsid w:val="003920E5"/>
    <w:rsid w:val="0039222B"/>
    <w:rsid w:val="0039230E"/>
    <w:rsid w:val="0039245F"/>
    <w:rsid w:val="003924B4"/>
    <w:rsid w:val="003925B9"/>
    <w:rsid w:val="00392747"/>
    <w:rsid w:val="0039277C"/>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267"/>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6DE5"/>
    <w:rsid w:val="003970A3"/>
    <w:rsid w:val="003970C8"/>
    <w:rsid w:val="0039710B"/>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9DD"/>
    <w:rsid w:val="003A6A50"/>
    <w:rsid w:val="003A6B12"/>
    <w:rsid w:val="003A6B60"/>
    <w:rsid w:val="003A6D3E"/>
    <w:rsid w:val="003A6E13"/>
    <w:rsid w:val="003A6F73"/>
    <w:rsid w:val="003A708C"/>
    <w:rsid w:val="003A7130"/>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84"/>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263"/>
    <w:rsid w:val="003B4348"/>
    <w:rsid w:val="003B4488"/>
    <w:rsid w:val="003B4561"/>
    <w:rsid w:val="003B45AF"/>
    <w:rsid w:val="003B45C1"/>
    <w:rsid w:val="003B4820"/>
    <w:rsid w:val="003B4838"/>
    <w:rsid w:val="003B48A5"/>
    <w:rsid w:val="003B48C8"/>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5E8"/>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B7FBA"/>
    <w:rsid w:val="003C0082"/>
    <w:rsid w:val="003C018A"/>
    <w:rsid w:val="003C020D"/>
    <w:rsid w:val="003C02ED"/>
    <w:rsid w:val="003C0443"/>
    <w:rsid w:val="003C0608"/>
    <w:rsid w:val="003C0645"/>
    <w:rsid w:val="003C066C"/>
    <w:rsid w:val="003C0763"/>
    <w:rsid w:val="003C08D6"/>
    <w:rsid w:val="003C0976"/>
    <w:rsid w:val="003C09C5"/>
    <w:rsid w:val="003C0B46"/>
    <w:rsid w:val="003C0BA8"/>
    <w:rsid w:val="003C0CC6"/>
    <w:rsid w:val="003C0CC7"/>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AFD"/>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B6F"/>
    <w:rsid w:val="003C4C21"/>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74"/>
    <w:rsid w:val="003C68C0"/>
    <w:rsid w:val="003C6AAA"/>
    <w:rsid w:val="003C6ACF"/>
    <w:rsid w:val="003C6ADD"/>
    <w:rsid w:val="003C6DD9"/>
    <w:rsid w:val="003C6E79"/>
    <w:rsid w:val="003C6E83"/>
    <w:rsid w:val="003C70E3"/>
    <w:rsid w:val="003C7145"/>
    <w:rsid w:val="003C72DE"/>
    <w:rsid w:val="003C734B"/>
    <w:rsid w:val="003C73D5"/>
    <w:rsid w:val="003C7418"/>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6E8"/>
    <w:rsid w:val="003D27AD"/>
    <w:rsid w:val="003D27EB"/>
    <w:rsid w:val="003D2817"/>
    <w:rsid w:val="003D28D1"/>
    <w:rsid w:val="003D28E9"/>
    <w:rsid w:val="003D2919"/>
    <w:rsid w:val="003D2994"/>
    <w:rsid w:val="003D2A4C"/>
    <w:rsid w:val="003D2B57"/>
    <w:rsid w:val="003D2BAE"/>
    <w:rsid w:val="003D2C61"/>
    <w:rsid w:val="003D2C7B"/>
    <w:rsid w:val="003D2E55"/>
    <w:rsid w:val="003D2E76"/>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79D"/>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2C"/>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799"/>
    <w:rsid w:val="003E0918"/>
    <w:rsid w:val="003E0A6D"/>
    <w:rsid w:val="003E0A7C"/>
    <w:rsid w:val="003E0B39"/>
    <w:rsid w:val="003E0BC4"/>
    <w:rsid w:val="003E0C05"/>
    <w:rsid w:val="003E0D76"/>
    <w:rsid w:val="003E0D84"/>
    <w:rsid w:val="003E0F6B"/>
    <w:rsid w:val="003E10B9"/>
    <w:rsid w:val="003E1131"/>
    <w:rsid w:val="003E1169"/>
    <w:rsid w:val="003E1467"/>
    <w:rsid w:val="003E14FF"/>
    <w:rsid w:val="003E16FB"/>
    <w:rsid w:val="003E1759"/>
    <w:rsid w:val="003E1934"/>
    <w:rsid w:val="003E195D"/>
    <w:rsid w:val="003E1AF9"/>
    <w:rsid w:val="003E1B2F"/>
    <w:rsid w:val="003E1BFB"/>
    <w:rsid w:val="003E1BFC"/>
    <w:rsid w:val="003E1C91"/>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7BC"/>
    <w:rsid w:val="003E5823"/>
    <w:rsid w:val="003E5932"/>
    <w:rsid w:val="003E5990"/>
    <w:rsid w:val="003E5C17"/>
    <w:rsid w:val="003E5D64"/>
    <w:rsid w:val="003E5E90"/>
    <w:rsid w:val="003E5EDB"/>
    <w:rsid w:val="003E5FFB"/>
    <w:rsid w:val="003E603C"/>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6"/>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4BA"/>
    <w:rsid w:val="003F76B1"/>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67"/>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5EF"/>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16"/>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4A2"/>
    <w:rsid w:val="00407554"/>
    <w:rsid w:val="004075AA"/>
    <w:rsid w:val="004075DC"/>
    <w:rsid w:val="00407650"/>
    <w:rsid w:val="0040774E"/>
    <w:rsid w:val="00407762"/>
    <w:rsid w:val="0040776E"/>
    <w:rsid w:val="004077CA"/>
    <w:rsid w:val="00407B33"/>
    <w:rsid w:val="00407C7A"/>
    <w:rsid w:val="00407DAA"/>
    <w:rsid w:val="00407F9A"/>
    <w:rsid w:val="004100F4"/>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30"/>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9CE"/>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4F"/>
    <w:rsid w:val="00415E66"/>
    <w:rsid w:val="00415ED3"/>
    <w:rsid w:val="00415F5D"/>
    <w:rsid w:val="00415F61"/>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1FA"/>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9FB"/>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883"/>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7"/>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66"/>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83"/>
    <w:rsid w:val="00431DAC"/>
    <w:rsid w:val="00431DF2"/>
    <w:rsid w:val="00432314"/>
    <w:rsid w:val="00432360"/>
    <w:rsid w:val="00432365"/>
    <w:rsid w:val="0043244A"/>
    <w:rsid w:val="0043248B"/>
    <w:rsid w:val="00432490"/>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AC2"/>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7C8"/>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25"/>
    <w:rsid w:val="0044493E"/>
    <w:rsid w:val="004449E4"/>
    <w:rsid w:val="00444A47"/>
    <w:rsid w:val="00444A6E"/>
    <w:rsid w:val="00444B2C"/>
    <w:rsid w:val="00444B59"/>
    <w:rsid w:val="00444B60"/>
    <w:rsid w:val="00444B88"/>
    <w:rsid w:val="00444D98"/>
    <w:rsid w:val="00444E03"/>
    <w:rsid w:val="00444E77"/>
    <w:rsid w:val="00444EA3"/>
    <w:rsid w:val="00444F8A"/>
    <w:rsid w:val="0044505A"/>
    <w:rsid w:val="004450AF"/>
    <w:rsid w:val="00445433"/>
    <w:rsid w:val="004456E1"/>
    <w:rsid w:val="0044584A"/>
    <w:rsid w:val="00445893"/>
    <w:rsid w:val="004458A0"/>
    <w:rsid w:val="00445915"/>
    <w:rsid w:val="004459F8"/>
    <w:rsid w:val="00445A21"/>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79"/>
    <w:rsid w:val="00451290"/>
    <w:rsid w:val="00451373"/>
    <w:rsid w:val="004513DC"/>
    <w:rsid w:val="00451549"/>
    <w:rsid w:val="00451613"/>
    <w:rsid w:val="0045174F"/>
    <w:rsid w:val="004517F5"/>
    <w:rsid w:val="004518FB"/>
    <w:rsid w:val="0045197F"/>
    <w:rsid w:val="00451997"/>
    <w:rsid w:val="00451A06"/>
    <w:rsid w:val="00451AAA"/>
    <w:rsid w:val="00451B0F"/>
    <w:rsid w:val="00451B5A"/>
    <w:rsid w:val="00451BB5"/>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C14"/>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AFC"/>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DB"/>
    <w:rsid w:val="00461EE0"/>
    <w:rsid w:val="00461F2F"/>
    <w:rsid w:val="00462099"/>
    <w:rsid w:val="004620B8"/>
    <w:rsid w:val="00462125"/>
    <w:rsid w:val="00462185"/>
    <w:rsid w:val="0046233C"/>
    <w:rsid w:val="00462379"/>
    <w:rsid w:val="0046241F"/>
    <w:rsid w:val="004624B4"/>
    <w:rsid w:val="0046276A"/>
    <w:rsid w:val="004627B4"/>
    <w:rsid w:val="00462888"/>
    <w:rsid w:val="00462958"/>
    <w:rsid w:val="0046296F"/>
    <w:rsid w:val="00462A5D"/>
    <w:rsid w:val="00462A69"/>
    <w:rsid w:val="00462ABF"/>
    <w:rsid w:val="00462C7A"/>
    <w:rsid w:val="00462DA4"/>
    <w:rsid w:val="00462E18"/>
    <w:rsid w:val="00462E3D"/>
    <w:rsid w:val="00462E5D"/>
    <w:rsid w:val="00463084"/>
    <w:rsid w:val="00463088"/>
    <w:rsid w:val="004630BE"/>
    <w:rsid w:val="004631E8"/>
    <w:rsid w:val="004634BD"/>
    <w:rsid w:val="00463504"/>
    <w:rsid w:val="0046360C"/>
    <w:rsid w:val="004636FA"/>
    <w:rsid w:val="00463756"/>
    <w:rsid w:val="004637C4"/>
    <w:rsid w:val="004637CA"/>
    <w:rsid w:val="00463811"/>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03"/>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A80"/>
    <w:rsid w:val="00470B30"/>
    <w:rsid w:val="00470B34"/>
    <w:rsid w:val="00470BA2"/>
    <w:rsid w:val="00470BEB"/>
    <w:rsid w:val="00470BF5"/>
    <w:rsid w:val="00470C20"/>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9F7"/>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2C4"/>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2F0A"/>
    <w:rsid w:val="00483002"/>
    <w:rsid w:val="004831D1"/>
    <w:rsid w:val="0048328C"/>
    <w:rsid w:val="0048330F"/>
    <w:rsid w:val="004833D5"/>
    <w:rsid w:val="004836A2"/>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245"/>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CB"/>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92"/>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72F"/>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3D"/>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044"/>
    <w:rsid w:val="004B62BE"/>
    <w:rsid w:val="004B63B6"/>
    <w:rsid w:val="004B6496"/>
    <w:rsid w:val="004B6541"/>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541"/>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05"/>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1E"/>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0DB"/>
    <w:rsid w:val="004D5396"/>
    <w:rsid w:val="004D53E2"/>
    <w:rsid w:val="004D5410"/>
    <w:rsid w:val="004D55F0"/>
    <w:rsid w:val="004D563F"/>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6EE"/>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91E"/>
    <w:rsid w:val="004D7A00"/>
    <w:rsid w:val="004D7A12"/>
    <w:rsid w:val="004D7D08"/>
    <w:rsid w:val="004D7DB2"/>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767"/>
    <w:rsid w:val="004E188E"/>
    <w:rsid w:val="004E18F0"/>
    <w:rsid w:val="004E19EA"/>
    <w:rsid w:val="004E1A51"/>
    <w:rsid w:val="004E1AA9"/>
    <w:rsid w:val="004E1C01"/>
    <w:rsid w:val="004E1D7B"/>
    <w:rsid w:val="004E1D8E"/>
    <w:rsid w:val="004E1ED5"/>
    <w:rsid w:val="004E2020"/>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8D"/>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E7FDD"/>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20"/>
    <w:rsid w:val="004F1F52"/>
    <w:rsid w:val="004F1F93"/>
    <w:rsid w:val="004F1FA0"/>
    <w:rsid w:val="004F200E"/>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3D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10"/>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2CC"/>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B2"/>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BF"/>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1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6BB"/>
    <w:rsid w:val="00504747"/>
    <w:rsid w:val="00504765"/>
    <w:rsid w:val="0050479C"/>
    <w:rsid w:val="005047E2"/>
    <w:rsid w:val="005047E5"/>
    <w:rsid w:val="00504949"/>
    <w:rsid w:val="00504959"/>
    <w:rsid w:val="0050497F"/>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26"/>
    <w:rsid w:val="00505C3F"/>
    <w:rsid w:val="00505FBE"/>
    <w:rsid w:val="0050607B"/>
    <w:rsid w:val="005060F4"/>
    <w:rsid w:val="005060FC"/>
    <w:rsid w:val="00506105"/>
    <w:rsid w:val="00506151"/>
    <w:rsid w:val="00506168"/>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9AA"/>
    <w:rsid w:val="00510A5D"/>
    <w:rsid w:val="00510B1F"/>
    <w:rsid w:val="00510B3A"/>
    <w:rsid w:val="00510B8E"/>
    <w:rsid w:val="00510BE2"/>
    <w:rsid w:val="00510D1B"/>
    <w:rsid w:val="00510D6D"/>
    <w:rsid w:val="00510D9C"/>
    <w:rsid w:val="00510DBF"/>
    <w:rsid w:val="00510DD4"/>
    <w:rsid w:val="00510FAA"/>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C2D"/>
    <w:rsid w:val="00513D14"/>
    <w:rsid w:val="00514153"/>
    <w:rsid w:val="0051421A"/>
    <w:rsid w:val="00514280"/>
    <w:rsid w:val="005142E8"/>
    <w:rsid w:val="005142ED"/>
    <w:rsid w:val="0051444D"/>
    <w:rsid w:val="00514622"/>
    <w:rsid w:val="005146AA"/>
    <w:rsid w:val="0051470C"/>
    <w:rsid w:val="00514717"/>
    <w:rsid w:val="0051487A"/>
    <w:rsid w:val="00514888"/>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B31"/>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3F18"/>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5D"/>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52D"/>
    <w:rsid w:val="0053082D"/>
    <w:rsid w:val="0053089D"/>
    <w:rsid w:val="005308C3"/>
    <w:rsid w:val="005308D4"/>
    <w:rsid w:val="00530922"/>
    <w:rsid w:val="00530946"/>
    <w:rsid w:val="00530952"/>
    <w:rsid w:val="00530A18"/>
    <w:rsid w:val="00530A82"/>
    <w:rsid w:val="00530B64"/>
    <w:rsid w:val="00530CFC"/>
    <w:rsid w:val="00530DB1"/>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BA6"/>
    <w:rsid w:val="00531C50"/>
    <w:rsid w:val="00531C86"/>
    <w:rsid w:val="00531DF2"/>
    <w:rsid w:val="00531E78"/>
    <w:rsid w:val="00531E97"/>
    <w:rsid w:val="00531EA6"/>
    <w:rsid w:val="0053206D"/>
    <w:rsid w:val="005322B2"/>
    <w:rsid w:val="005322D5"/>
    <w:rsid w:val="005322D6"/>
    <w:rsid w:val="0053240F"/>
    <w:rsid w:val="0053241B"/>
    <w:rsid w:val="0053250C"/>
    <w:rsid w:val="00532579"/>
    <w:rsid w:val="00532681"/>
    <w:rsid w:val="005327C3"/>
    <w:rsid w:val="00532813"/>
    <w:rsid w:val="0053281F"/>
    <w:rsid w:val="00532931"/>
    <w:rsid w:val="00532A81"/>
    <w:rsid w:val="00532B8F"/>
    <w:rsid w:val="00532D10"/>
    <w:rsid w:val="00532E69"/>
    <w:rsid w:val="00532FD8"/>
    <w:rsid w:val="00533000"/>
    <w:rsid w:val="0053309B"/>
    <w:rsid w:val="005330B0"/>
    <w:rsid w:val="005330F0"/>
    <w:rsid w:val="00533147"/>
    <w:rsid w:val="005331F3"/>
    <w:rsid w:val="00533438"/>
    <w:rsid w:val="0053343B"/>
    <w:rsid w:val="0053353D"/>
    <w:rsid w:val="0053396F"/>
    <w:rsid w:val="0053398B"/>
    <w:rsid w:val="00533B4A"/>
    <w:rsid w:val="00533B5B"/>
    <w:rsid w:val="00533D89"/>
    <w:rsid w:val="00533DDA"/>
    <w:rsid w:val="00533E22"/>
    <w:rsid w:val="00533E7C"/>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ACF"/>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1F3"/>
    <w:rsid w:val="00540287"/>
    <w:rsid w:val="005402C9"/>
    <w:rsid w:val="005402DC"/>
    <w:rsid w:val="0054032C"/>
    <w:rsid w:val="00540375"/>
    <w:rsid w:val="00540478"/>
    <w:rsid w:val="00540683"/>
    <w:rsid w:val="00540856"/>
    <w:rsid w:val="00540879"/>
    <w:rsid w:val="00540992"/>
    <w:rsid w:val="005409B7"/>
    <w:rsid w:val="00540A14"/>
    <w:rsid w:val="00540A48"/>
    <w:rsid w:val="00540BCF"/>
    <w:rsid w:val="00540C89"/>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656"/>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3D"/>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414"/>
    <w:rsid w:val="00543562"/>
    <w:rsid w:val="0054359A"/>
    <w:rsid w:val="005436A7"/>
    <w:rsid w:val="00543791"/>
    <w:rsid w:val="005438C0"/>
    <w:rsid w:val="00543A2C"/>
    <w:rsid w:val="00543A9F"/>
    <w:rsid w:val="00543C42"/>
    <w:rsid w:val="00543C99"/>
    <w:rsid w:val="00543D46"/>
    <w:rsid w:val="00543E9C"/>
    <w:rsid w:val="00543F94"/>
    <w:rsid w:val="00543FD3"/>
    <w:rsid w:val="005441A1"/>
    <w:rsid w:val="00544273"/>
    <w:rsid w:val="0054437F"/>
    <w:rsid w:val="0054438A"/>
    <w:rsid w:val="005444BE"/>
    <w:rsid w:val="00544539"/>
    <w:rsid w:val="005445D2"/>
    <w:rsid w:val="0054479A"/>
    <w:rsid w:val="00544957"/>
    <w:rsid w:val="00544A3C"/>
    <w:rsid w:val="00544A59"/>
    <w:rsid w:val="00544B53"/>
    <w:rsid w:val="00544CBB"/>
    <w:rsid w:val="00544DD9"/>
    <w:rsid w:val="00544E46"/>
    <w:rsid w:val="0054500A"/>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A8"/>
    <w:rsid w:val="00545CB0"/>
    <w:rsid w:val="00545CDC"/>
    <w:rsid w:val="00545D02"/>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40"/>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BE0"/>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38"/>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C50"/>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96E"/>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33"/>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387"/>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8FC"/>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25"/>
    <w:rsid w:val="00565952"/>
    <w:rsid w:val="00565ACD"/>
    <w:rsid w:val="00565B08"/>
    <w:rsid w:val="00565B1B"/>
    <w:rsid w:val="00565D98"/>
    <w:rsid w:val="00565DBB"/>
    <w:rsid w:val="00565E83"/>
    <w:rsid w:val="005660CD"/>
    <w:rsid w:val="00566174"/>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7"/>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7AB"/>
    <w:rsid w:val="00572960"/>
    <w:rsid w:val="00572A7D"/>
    <w:rsid w:val="00572B52"/>
    <w:rsid w:val="00572BD9"/>
    <w:rsid w:val="00572DD0"/>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B8B"/>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2D9"/>
    <w:rsid w:val="005743C2"/>
    <w:rsid w:val="005743C7"/>
    <w:rsid w:val="005743D1"/>
    <w:rsid w:val="005743F6"/>
    <w:rsid w:val="00574425"/>
    <w:rsid w:val="0057466C"/>
    <w:rsid w:val="0057469A"/>
    <w:rsid w:val="005747AD"/>
    <w:rsid w:val="00574801"/>
    <w:rsid w:val="00574C01"/>
    <w:rsid w:val="00574C4F"/>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00C"/>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6D"/>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E0E"/>
    <w:rsid w:val="00584F5B"/>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ABD"/>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33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C9E"/>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18"/>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DE1"/>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37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19"/>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9A"/>
    <w:rsid w:val="005B4EBF"/>
    <w:rsid w:val="005B508C"/>
    <w:rsid w:val="005B52FA"/>
    <w:rsid w:val="005B532A"/>
    <w:rsid w:val="005B55AA"/>
    <w:rsid w:val="005B5770"/>
    <w:rsid w:val="005B5892"/>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11"/>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714"/>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42"/>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16D"/>
    <w:rsid w:val="005D3315"/>
    <w:rsid w:val="005D3411"/>
    <w:rsid w:val="005D34BA"/>
    <w:rsid w:val="005D35C4"/>
    <w:rsid w:val="005D3683"/>
    <w:rsid w:val="005D382E"/>
    <w:rsid w:val="005D399E"/>
    <w:rsid w:val="005D3A67"/>
    <w:rsid w:val="005D3A92"/>
    <w:rsid w:val="005D3C2E"/>
    <w:rsid w:val="005D3D02"/>
    <w:rsid w:val="005D3D2A"/>
    <w:rsid w:val="005D3DA1"/>
    <w:rsid w:val="005D3DAE"/>
    <w:rsid w:val="005D3DD7"/>
    <w:rsid w:val="005D3E6F"/>
    <w:rsid w:val="005D3E7A"/>
    <w:rsid w:val="005D3F05"/>
    <w:rsid w:val="005D3FF9"/>
    <w:rsid w:val="005D40CA"/>
    <w:rsid w:val="005D425A"/>
    <w:rsid w:val="005D445E"/>
    <w:rsid w:val="005D4592"/>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5E46"/>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B3"/>
    <w:rsid w:val="005D73E3"/>
    <w:rsid w:val="005D75A6"/>
    <w:rsid w:val="005D75DA"/>
    <w:rsid w:val="005D75FF"/>
    <w:rsid w:val="005D7669"/>
    <w:rsid w:val="005D7728"/>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2E"/>
    <w:rsid w:val="005E4E5C"/>
    <w:rsid w:val="005E4F98"/>
    <w:rsid w:val="005E504C"/>
    <w:rsid w:val="005E50B4"/>
    <w:rsid w:val="005E513D"/>
    <w:rsid w:val="005E522F"/>
    <w:rsid w:val="005E5281"/>
    <w:rsid w:val="005E52FF"/>
    <w:rsid w:val="005E534F"/>
    <w:rsid w:val="005E5359"/>
    <w:rsid w:val="005E538A"/>
    <w:rsid w:val="005E538D"/>
    <w:rsid w:val="005E5396"/>
    <w:rsid w:val="005E5399"/>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9FD"/>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DD3"/>
    <w:rsid w:val="005F2FEC"/>
    <w:rsid w:val="005F30D5"/>
    <w:rsid w:val="005F30F8"/>
    <w:rsid w:val="005F3280"/>
    <w:rsid w:val="005F32D7"/>
    <w:rsid w:val="005F33F1"/>
    <w:rsid w:val="005F34D2"/>
    <w:rsid w:val="005F357E"/>
    <w:rsid w:val="005F35F1"/>
    <w:rsid w:val="005F378B"/>
    <w:rsid w:val="005F37D0"/>
    <w:rsid w:val="005F37E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6"/>
    <w:rsid w:val="005F53BA"/>
    <w:rsid w:val="005F53E6"/>
    <w:rsid w:val="005F54C9"/>
    <w:rsid w:val="005F56D8"/>
    <w:rsid w:val="005F580B"/>
    <w:rsid w:val="005F5886"/>
    <w:rsid w:val="005F59D6"/>
    <w:rsid w:val="005F5A02"/>
    <w:rsid w:val="005F5AC8"/>
    <w:rsid w:val="005F5B08"/>
    <w:rsid w:val="005F5B95"/>
    <w:rsid w:val="005F5BB1"/>
    <w:rsid w:val="005F5C5D"/>
    <w:rsid w:val="005F5D54"/>
    <w:rsid w:val="005F5D59"/>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9C"/>
    <w:rsid w:val="006020CD"/>
    <w:rsid w:val="006021D7"/>
    <w:rsid w:val="00602247"/>
    <w:rsid w:val="00602451"/>
    <w:rsid w:val="00602575"/>
    <w:rsid w:val="00602700"/>
    <w:rsid w:val="0060272F"/>
    <w:rsid w:val="00602746"/>
    <w:rsid w:val="006027A3"/>
    <w:rsid w:val="00602A97"/>
    <w:rsid w:val="00602AF2"/>
    <w:rsid w:val="00602C53"/>
    <w:rsid w:val="00602C7A"/>
    <w:rsid w:val="00602D60"/>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4C"/>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8A"/>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A58"/>
    <w:rsid w:val="00610B6C"/>
    <w:rsid w:val="00610DAD"/>
    <w:rsid w:val="00610E04"/>
    <w:rsid w:val="006112DB"/>
    <w:rsid w:val="006112EA"/>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9E"/>
    <w:rsid w:val="00612BB6"/>
    <w:rsid w:val="00612C34"/>
    <w:rsid w:val="00612CB8"/>
    <w:rsid w:val="00612DD9"/>
    <w:rsid w:val="00612E57"/>
    <w:rsid w:val="00612E6D"/>
    <w:rsid w:val="00612F0C"/>
    <w:rsid w:val="006130EF"/>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3FA9"/>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9F9"/>
    <w:rsid w:val="00625BF6"/>
    <w:rsid w:val="00625C2D"/>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72"/>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C89"/>
    <w:rsid w:val="00627D38"/>
    <w:rsid w:val="00627D8A"/>
    <w:rsid w:val="00627F36"/>
    <w:rsid w:val="00630065"/>
    <w:rsid w:val="006300E0"/>
    <w:rsid w:val="00630106"/>
    <w:rsid w:val="00630120"/>
    <w:rsid w:val="006302C9"/>
    <w:rsid w:val="006304E0"/>
    <w:rsid w:val="0063059C"/>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0C7"/>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24"/>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5C"/>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8C7"/>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36"/>
    <w:rsid w:val="00645355"/>
    <w:rsid w:val="0064536B"/>
    <w:rsid w:val="0064544A"/>
    <w:rsid w:val="00645490"/>
    <w:rsid w:val="006454FD"/>
    <w:rsid w:val="00645528"/>
    <w:rsid w:val="006456D6"/>
    <w:rsid w:val="006457B5"/>
    <w:rsid w:val="00645919"/>
    <w:rsid w:val="00645B0C"/>
    <w:rsid w:val="00645BF6"/>
    <w:rsid w:val="00645C04"/>
    <w:rsid w:val="00645C31"/>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03"/>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C42"/>
    <w:rsid w:val="00654E90"/>
    <w:rsid w:val="00654F65"/>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638"/>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3A"/>
    <w:rsid w:val="006640A4"/>
    <w:rsid w:val="0066438B"/>
    <w:rsid w:val="0066441C"/>
    <w:rsid w:val="006644F1"/>
    <w:rsid w:val="00664555"/>
    <w:rsid w:val="00664698"/>
    <w:rsid w:val="006646E3"/>
    <w:rsid w:val="0066472A"/>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7E"/>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083"/>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473"/>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66A"/>
    <w:rsid w:val="00675704"/>
    <w:rsid w:val="00675759"/>
    <w:rsid w:val="0067575D"/>
    <w:rsid w:val="00675823"/>
    <w:rsid w:val="00675919"/>
    <w:rsid w:val="0067594B"/>
    <w:rsid w:val="00675950"/>
    <w:rsid w:val="006759AB"/>
    <w:rsid w:val="006759E2"/>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34C"/>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D3B"/>
    <w:rsid w:val="00676E59"/>
    <w:rsid w:val="00677064"/>
    <w:rsid w:val="0067712F"/>
    <w:rsid w:val="00677138"/>
    <w:rsid w:val="006772BE"/>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18"/>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8A0"/>
    <w:rsid w:val="00682A46"/>
    <w:rsid w:val="00682C0C"/>
    <w:rsid w:val="00682C0D"/>
    <w:rsid w:val="00682DE3"/>
    <w:rsid w:val="00682FFD"/>
    <w:rsid w:val="00683155"/>
    <w:rsid w:val="00683207"/>
    <w:rsid w:val="00683335"/>
    <w:rsid w:val="00683337"/>
    <w:rsid w:val="00683371"/>
    <w:rsid w:val="0068339A"/>
    <w:rsid w:val="006834DD"/>
    <w:rsid w:val="006835EF"/>
    <w:rsid w:val="006835F9"/>
    <w:rsid w:val="0068392F"/>
    <w:rsid w:val="006839B4"/>
    <w:rsid w:val="00683B37"/>
    <w:rsid w:val="00683CB1"/>
    <w:rsid w:val="00683D21"/>
    <w:rsid w:val="00683DD6"/>
    <w:rsid w:val="00683FBE"/>
    <w:rsid w:val="00683FFA"/>
    <w:rsid w:val="0068405F"/>
    <w:rsid w:val="00684149"/>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4F"/>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60"/>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73"/>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BC"/>
    <w:rsid w:val="006A07D0"/>
    <w:rsid w:val="006A07ED"/>
    <w:rsid w:val="006A08E5"/>
    <w:rsid w:val="006A09EA"/>
    <w:rsid w:val="006A0ACB"/>
    <w:rsid w:val="006A0B35"/>
    <w:rsid w:val="006A0B7A"/>
    <w:rsid w:val="006A0BAE"/>
    <w:rsid w:val="006A0D78"/>
    <w:rsid w:val="006A0E23"/>
    <w:rsid w:val="006A0F80"/>
    <w:rsid w:val="006A0FB2"/>
    <w:rsid w:val="006A0FC0"/>
    <w:rsid w:val="006A0FFC"/>
    <w:rsid w:val="006A1112"/>
    <w:rsid w:val="006A1147"/>
    <w:rsid w:val="006A12AA"/>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1DE"/>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4F66"/>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2F"/>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0F1B"/>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563"/>
    <w:rsid w:val="006B5632"/>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2F7"/>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BB7"/>
    <w:rsid w:val="006C2C7B"/>
    <w:rsid w:val="006C2D9A"/>
    <w:rsid w:val="006C2DB1"/>
    <w:rsid w:val="006C2DE1"/>
    <w:rsid w:val="006C2E1E"/>
    <w:rsid w:val="006C2E9D"/>
    <w:rsid w:val="006C2EC2"/>
    <w:rsid w:val="006C2EFD"/>
    <w:rsid w:val="006C2F41"/>
    <w:rsid w:val="006C3004"/>
    <w:rsid w:val="006C3019"/>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D85"/>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7F6"/>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E3F"/>
    <w:rsid w:val="006D1F7F"/>
    <w:rsid w:val="006D2085"/>
    <w:rsid w:val="006D209C"/>
    <w:rsid w:val="006D2106"/>
    <w:rsid w:val="006D22EB"/>
    <w:rsid w:val="006D2447"/>
    <w:rsid w:val="006D2464"/>
    <w:rsid w:val="006D24E0"/>
    <w:rsid w:val="006D255F"/>
    <w:rsid w:val="006D2592"/>
    <w:rsid w:val="006D2740"/>
    <w:rsid w:val="006D2808"/>
    <w:rsid w:val="006D2835"/>
    <w:rsid w:val="006D28D7"/>
    <w:rsid w:val="006D2920"/>
    <w:rsid w:val="006D2ABF"/>
    <w:rsid w:val="006D2BEE"/>
    <w:rsid w:val="006D2D1F"/>
    <w:rsid w:val="006D2D33"/>
    <w:rsid w:val="006D2E8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7B8"/>
    <w:rsid w:val="006D4A22"/>
    <w:rsid w:val="006D4A79"/>
    <w:rsid w:val="006D4A91"/>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2B"/>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9D5"/>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CBA"/>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44"/>
    <w:rsid w:val="006F4BCA"/>
    <w:rsid w:val="006F4D19"/>
    <w:rsid w:val="006F4D23"/>
    <w:rsid w:val="006F4DA0"/>
    <w:rsid w:val="006F4E99"/>
    <w:rsid w:val="006F505E"/>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92"/>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1A"/>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5B"/>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5"/>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8F"/>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56A"/>
    <w:rsid w:val="00716694"/>
    <w:rsid w:val="007166B5"/>
    <w:rsid w:val="0071676F"/>
    <w:rsid w:val="0071684C"/>
    <w:rsid w:val="0071691D"/>
    <w:rsid w:val="00716ACB"/>
    <w:rsid w:val="00716B9A"/>
    <w:rsid w:val="00716BCD"/>
    <w:rsid w:val="00716EEB"/>
    <w:rsid w:val="007170A4"/>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745"/>
    <w:rsid w:val="0072080F"/>
    <w:rsid w:val="00720817"/>
    <w:rsid w:val="0072094B"/>
    <w:rsid w:val="0072098D"/>
    <w:rsid w:val="007209C2"/>
    <w:rsid w:val="00720B45"/>
    <w:rsid w:val="00720C0B"/>
    <w:rsid w:val="00720DFB"/>
    <w:rsid w:val="007210A2"/>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8F"/>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43"/>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2D0"/>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0A"/>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17"/>
    <w:rsid w:val="00735B38"/>
    <w:rsid w:val="00735B47"/>
    <w:rsid w:val="00735C80"/>
    <w:rsid w:val="00735CE6"/>
    <w:rsid w:val="00735D01"/>
    <w:rsid w:val="00735E70"/>
    <w:rsid w:val="00735EFA"/>
    <w:rsid w:val="00735F2C"/>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C6B"/>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5A2"/>
    <w:rsid w:val="0073766E"/>
    <w:rsid w:val="007377AA"/>
    <w:rsid w:val="0073798A"/>
    <w:rsid w:val="007379C0"/>
    <w:rsid w:val="00737AAE"/>
    <w:rsid w:val="00737C28"/>
    <w:rsid w:val="00737C74"/>
    <w:rsid w:val="00737C99"/>
    <w:rsid w:val="00737D43"/>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652"/>
    <w:rsid w:val="0074083E"/>
    <w:rsid w:val="00740887"/>
    <w:rsid w:val="007408BC"/>
    <w:rsid w:val="00740AE1"/>
    <w:rsid w:val="00740BA4"/>
    <w:rsid w:val="00740E5D"/>
    <w:rsid w:val="00740EB8"/>
    <w:rsid w:val="00740EF8"/>
    <w:rsid w:val="00740F79"/>
    <w:rsid w:val="00740FCC"/>
    <w:rsid w:val="0074103D"/>
    <w:rsid w:val="0074128D"/>
    <w:rsid w:val="007412AE"/>
    <w:rsid w:val="00741470"/>
    <w:rsid w:val="00741496"/>
    <w:rsid w:val="0074149D"/>
    <w:rsid w:val="00741653"/>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3"/>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9C5"/>
    <w:rsid w:val="00744A0A"/>
    <w:rsid w:val="00744A16"/>
    <w:rsid w:val="00744A26"/>
    <w:rsid w:val="00744AAE"/>
    <w:rsid w:val="00744B43"/>
    <w:rsid w:val="00744BAA"/>
    <w:rsid w:val="00744BC6"/>
    <w:rsid w:val="00744D11"/>
    <w:rsid w:val="00744D54"/>
    <w:rsid w:val="00744D8A"/>
    <w:rsid w:val="00744DC8"/>
    <w:rsid w:val="00744DCC"/>
    <w:rsid w:val="00744EDE"/>
    <w:rsid w:val="00744F93"/>
    <w:rsid w:val="00744FF5"/>
    <w:rsid w:val="00745165"/>
    <w:rsid w:val="00745399"/>
    <w:rsid w:val="00745420"/>
    <w:rsid w:val="00745599"/>
    <w:rsid w:val="0074559D"/>
    <w:rsid w:val="00745623"/>
    <w:rsid w:val="00745641"/>
    <w:rsid w:val="00745723"/>
    <w:rsid w:val="007458BA"/>
    <w:rsid w:val="0074597F"/>
    <w:rsid w:val="00745A2F"/>
    <w:rsid w:val="00745A8F"/>
    <w:rsid w:val="00745B1E"/>
    <w:rsid w:val="00745B51"/>
    <w:rsid w:val="00745BDB"/>
    <w:rsid w:val="00745BE2"/>
    <w:rsid w:val="00745C14"/>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83"/>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79E"/>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890"/>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8E1"/>
    <w:rsid w:val="00754914"/>
    <w:rsid w:val="00754A2B"/>
    <w:rsid w:val="00754A72"/>
    <w:rsid w:val="00754AAE"/>
    <w:rsid w:val="00754C2E"/>
    <w:rsid w:val="00754C43"/>
    <w:rsid w:val="00754CED"/>
    <w:rsid w:val="00754DA8"/>
    <w:rsid w:val="00754DB4"/>
    <w:rsid w:val="00754FEB"/>
    <w:rsid w:val="00754FFA"/>
    <w:rsid w:val="007552A3"/>
    <w:rsid w:val="00755316"/>
    <w:rsid w:val="00755399"/>
    <w:rsid w:val="0075540E"/>
    <w:rsid w:val="007554DE"/>
    <w:rsid w:val="007554E2"/>
    <w:rsid w:val="00755514"/>
    <w:rsid w:val="0075552B"/>
    <w:rsid w:val="007555BE"/>
    <w:rsid w:val="0075565A"/>
    <w:rsid w:val="00755692"/>
    <w:rsid w:val="007556B4"/>
    <w:rsid w:val="007556E8"/>
    <w:rsid w:val="00755888"/>
    <w:rsid w:val="007558AC"/>
    <w:rsid w:val="00755A6C"/>
    <w:rsid w:val="00755B5C"/>
    <w:rsid w:val="00755B76"/>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72"/>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51"/>
    <w:rsid w:val="007677B9"/>
    <w:rsid w:val="007677C3"/>
    <w:rsid w:val="007678A5"/>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12"/>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CB9"/>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3C"/>
    <w:rsid w:val="00780EEA"/>
    <w:rsid w:val="0078106A"/>
    <w:rsid w:val="007810F1"/>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829"/>
    <w:rsid w:val="00784BA2"/>
    <w:rsid w:val="00784F2D"/>
    <w:rsid w:val="00784F46"/>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08"/>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08"/>
    <w:rsid w:val="00793091"/>
    <w:rsid w:val="00793099"/>
    <w:rsid w:val="0079312A"/>
    <w:rsid w:val="007931D7"/>
    <w:rsid w:val="00793287"/>
    <w:rsid w:val="007935E0"/>
    <w:rsid w:val="00793703"/>
    <w:rsid w:val="007939FB"/>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3F"/>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88"/>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157"/>
    <w:rsid w:val="007A434A"/>
    <w:rsid w:val="007A44C6"/>
    <w:rsid w:val="007A45A8"/>
    <w:rsid w:val="007A4657"/>
    <w:rsid w:val="007A4783"/>
    <w:rsid w:val="007A47EE"/>
    <w:rsid w:val="007A4811"/>
    <w:rsid w:val="007A487E"/>
    <w:rsid w:val="007A4882"/>
    <w:rsid w:val="007A4A5D"/>
    <w:rsid w:val="007A4B2C"/>
    <w:rsid w:val="007A4BA0"/>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619"/>
    <w:rsid w:val="007C085E"/>
    <w:rsid w:val="007C0A57"/>
    <w:rsid w:val="007C0BE9"/>
    <w:rsid w:val="007C0C00"/>
    <w:rsid w:val="007C0D76"/>
    <w:rsid w:val="007C0FD2"/>
    <w:rsid w:val="007C104F"/>
    <w:rsid w:val="007C1137"/>
    <w:rsid w:val="007C1270"/>
    <w:rsid w:val="007C1389"/>
    <w:rsid w:val="007C14E6"/>
    <w:rsid w:val="007C1671"/>
    <w:rsid w:val="007C1746"/>
    <w:rsid w:val="007C1854"/>
    <w:rsid w:val="007C1AED"/>
    <w:rsid w:val="007C1BF6"/>
    <w:rsid w:val="007C1C33"/>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49C"/>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968"/>
    <w:rsid w:val="007C7A1D"/>
    <w:rsid w:val="007C7C41"/>
    <w:rsid w:val="007C7CB9"/>
    <w:rsid w:val="007C7DE7"/>
    <w:rsid w:val="007C7F3E"/>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55"/>
    <w:rsid w:val="007D2175"/>
    <w:rsid w:val="007D21E5"/>
    <w:rsid w:val="007D229E"/>
    <w:rsid w:val="007D2302"/>
    <w:rsid w:val="007D2330"/>
    <w:rsid w:val="007D2378"/>
    <w:rsid w:val="007D2437"/>
    <w:rsid w:val="007D244F"/>
    <w:rsid w:val="007D2459"/>
    <w:rsid w:val="007D2514"/>
    <w:rsid w:val="007D25AF"/>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A4"/>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BE7"/>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691"/>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D7EE3"/>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194"/>
    <w:rsid w:val="007E5236"/>
    <w:rsid w:val="007E5418"/>
    <w:rsid w:val="007E54E1"/>
    <w:rsid w:val="007E5515"/>
    <w:rsid w:val="007E5612"/>
    <w:rsid w:val="007E5956"/>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D79"/>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A7A"/>
    <w:rsid w:val="007F7B4D"/>
    <w:rsid w:val="007F7B75"/>
    <w:rsid w:val="007F7B9D"/>
    <w:rsid w:val="007F7BAB"/>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D85"/>
    <w:rsid w:val="00800ECE"/>
    <w:rsid w:val="008010D5"/>
    <w:rsid w:val="00801156"/>
    <w:rsid w:val="0080131E"/>
    <w:rsid w:val="00801373"/>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84"/>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1A"/>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186"/>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870"/>
    <w:rsid w:val="008109A8"/>
    <w:rsid w:val="008109AD"/>
    <w:rsid w:val="008109BC"/>
    <w:rsid w:val="00810A02"/>
    <w:rsid w:val="00810BB7"/>
    <w:rsid w:val="00810BD8"/>
    <w:rsid w:val="00810C14"/>
    <w:rsid w:val="00810C51"/>
    <w:rsid w:val="00810CB8"/>
    <w:rsid w:val="00810D3F"/>
    <w:rsid w:val="00810D66"/>
    <w:rsid w:val="00810E1A"/>
    <w:rsid w:val="00810E6D"/>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D92"/>
    <w:rsid w:val="00811E3C"/>
    <w:rsid w:val="00811EEB"/>
    <w:rsid w:val="00811F6A"/>
    <w:rsid w:val="00811F95"/>
    <w:rsid w:val="0081204F"/>
    <w:rsid w:val="0081219E"/>
    <w:rsid w:val="0081226F"/>
    <w:rsid w:val="00812360"/>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E2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7F3"/>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0EFB"/>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45"/>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D1"/>
    <w:rsid w:val="008251FE"/>
    <w:rsid w:val="00825258"/>
    <w:rsid w:val="00825269"/>
    <w:rsid w:val="00825389"/>
    <w:rsid w:val="008254B2"/>
    <w:rsid w:val="008254BE"/>
    <w:rsid w:val="0082569E"/>
    <w:rsid w:val="0082593C"/>
    <w:rsid w:val="00825967"/>
    <w:rsid w:val="008259B1"/>
    <w:rsid w:val="00825A70"/>
    <w:rsid w:val="00825BB9"/>
    <w:rsid w:val="00825BEE"/>
    <w:rsid w:val="00825CBD"/>
    <w:rsid w:val="00825DAC"/>
    <w:rsid w:val="00825EE5"/>
    <w:rsid w:val="00826184"/>
    <w:rsid w:val="0082628A"/>
    <w:rsid w:val="00826301"/>
    <w:rsid w:val="00826313"/>
    <w:rsid w:val="00826578"/>
    <w:rsid w:val="008265C8"/>
    <w:rsid w:val="00826760"/>
    <w:rsid w:val="00826824"/>
    <w:rsid w:val="008269C7"/>
    <w:rsid w:val="00826C57"/>
    <w:rsid w:val="00826D43"/>
    <w:rsid w:val="00826ECF"/>
    <w:rsid w:val="00826F33"/>
    <w:rsid w:val="00826F58"/>
    <w:rsid w:val="00826FB2"/>
    <w:rsid w:val="00826FB5"/>
    <w:rsid w:val="00827264"/>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02F"/>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0DA"/>
    <w:rsid w:val="00834167"/>
    <w:rsid w:val="00834297"/>
    <w:rsid w:val="00834303"/>
    <w:rsid w:val="008343ED"/>
    <w:rsid w:val="0083449C"/>
    <w:rsid w:val="00834624"/>
    <w:rsid w:val="00834642"/>
    <w:rsid w:val="0083478C"/>
    <w:rsid w:val="00834A22"/>
    <w:rsid w:val="00834A2A"/>
    <w:rsid w:val="00834A74"/>
    <w:rsid w:val="00834A82"/>
    <w:rsid w:val="00834B8D"/>
    <w:rsid w:val="00834B96"/>
    <w:rsid w:val="00834B9C"/>
    <w:rsid w:val="00834CC7"/>
    <w:rsid w:val="00834CD3"/>
    <w:rsid w:val="00834D2A"/>
    <w:rsid w:val="00834E1B"/>
    <w:rsid w:val="00834EA9"/>
    <w:rsid w:val="00834EF2"/>
    <w:rsid w:val="00834F7E"/>
    <w:rsid w:val="00834FD9"/>
    <w:rsid w:val="00834FE5"/>
    <w:rsid w:val="0083516C"/>
    <w:rsid w:val="00835410"/>
    <w:rsid w:val="0083543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7A7"/>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5E"/>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9A"/>
    <w:rsid w:val="00845FFF"/>
    <w:rsid w:val="0084604F"/>
    <w:rsid w:val="00846061"/>
    <w:rsid w:val="008460D4"/>
    <w:rsid w:val="0084618E"/>
    <w:rsid w:val="00846193"/>
    <w:rsid w:val="00846203"/>
    <w:rsid w:val="00846206"/>
    <w:rsid w:val="00846316"/>
    <w:rsid w:val="0084633F"/>
    <w:rsid w:val="008464F8"/>
    <w:rsid w:val="008465C4"/>
    <w:rsid w:val="00846629"/>
    <w:rsid w:val="0084669E"/>
    <w:rsid w:val="0084678E"/>
    <w:rsid w:val="008468CC"/>
    <w:rsid w:val="00846977"/>
    <w:rsid w:val="008469E6"/>
    <w:rsid w:val="00846B15"/>
    <w:rsid w:val="00846B34"/>
    <w:rsid w:val="00846BEE"/>
    <w:rsid w:val="00846C31"/>
    <w:rsid w:val="00846D27"/>
    <w:rsid w:val="00846DC6"/>
    <w:rsid w:val="00846E66"/>
    <w:rsid w:val="00846F9C"/>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6D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5AF"/>
    <w:rsid w:val="00851633"/>
    <w:rsid w:val="00851758"/>
    <w:rsid w:val="00851839"/>
    <w:rsid w:val="0085187B"/>
    <w:rsid w:val="00851963"/>
    <w:rsid w:val="00851A50"/>
    <w:rsid w:val="00851B0C"/>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EC4"/>
    <w:rsid w:val="00853F35"/>
    <w:rsid w:val="008540B1"/>
    <w:rsid w:val="00854165"/>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64"/>
    <w:rsid w:val="008575C6"/>
    <w:rsid w:val="00857660"/>
    <w:rsid w:val="00857729"/>
    <w:rsid w:val="0085774E"/>
    <w:rsid w:val="00857765"/>
    <w:rsid w:val="00857819"/>
    <w:rsid w:val="00857886"/>
    <w:rsid w:val="00857898"/>
    <w:rsid w:val="0085789D"/>
    <w:rsid w:val="00857CDF"/>
    <w:rsid w:val="00857CE7"/>
    <w:rsid w:val="00857E22"/>
    <w:rsid w:val="00857E5D"/>
    <w:rsid w:val="00857EC2"/>
    <w:rsid w:val="00857F8E"/>
    <w:rsid w:val="00860010"/>
    <w:rsid w:val="00860015"/>
    <w:rsid w:val="00860088"/>
    <w:rsid w:val="00860194"/>
    <w:rsid w:val="0086019B"/>
    <w:rsid w:val="00860489"/>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7"/>
    <w:rsid w:val="00862719"/>
    <w:rsid w:val="0086281D"/>
    <w:rsid w:val="0086282B"/>
    <w:rsid w:val="008628BD"/>
    <w:rsid w:val="00862A67"/>
    <w:rsid w:val="00862ABE"/>
    <w:rsid w:val="00862BB0"/>
    <w:rsid w:val="00862BB2"/>
    <w:rsid w:val="00862CCF"/>
    <w:rsid w:val="00862CFB"/>
    <w:rsid w:val="00862D26"/>
    <w:rsid w:val="00862D9B"/>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5F1F"/>
    <w:rsid w:val="0087602C"/>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C65"/>
    <w:rsid w:val="00882DA7"/>
    <w:rsid w:val="00882F32"/>
    <w:rsid w:val="00882FA8"/>
    <w:rsid w:val="008830E7"/>
    <w:rsid w:val="008830F4"/>
    <w:rsid w:val="008830FC"/>
    <w:rsid w:val="0088310B"/>
    <w:rsid w:val="0088326D"/>
    <w:rsid w:val="008832DF"/>
    <w:rsid w:val="008833A1"/>
    <w:rsid w:val="008835B9"/>
    <w:rsid w:val="0088369C"/>
    <w:rsid w:val="00883706"/>
    <w:rsid w:val="00883753"/>
    <w:rsid w:val="008838E6"/>
    <w:rsid w:val="00883904"/>
    <w:rsid w:val="008839B3"/>
    <w:rsid w:val="00883A17"/>
    <w:rsid w:val="00883A82"/>
    <w:rsid w:val="00883AF7"/>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064"/>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8B5"/>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3FEE"/>
    <w:rsid w:val="008941AE"/>
    <w:rsid w:val="008941C7"/>
    <w:rsid w:val="008942F6"/>
    <w:rsid w:val="008942FA"/>
    <w:rsid w:val="008943A2"/>
    <w:rsid w:val="00894462"/>
    <w:rsid w:val="008944ED"/>
    <w:rsid w:val="00894594"/>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36"/>
    <w:rsid w:val="008955EB"/>
    <w:rsid w:val="00895625"/>
    <w:rsid w:val="008956B1"/>
    <w:rsid w:val="0089592A"/>
    <w:rsid w:val="00895974"/>
    <w:rsid w:val="00895A72"/>
    <w:rsid w:val="00895A7F"/>
    <w:rsid w:val="00895AB6"/>
    <w:rsid w:val="00895AFB"/>
    <w:rsid w:val="00895C26"/>
    <w:rsid w:val="00895C55"/>
    <w:rsid w:val="00895E3B"/>
    <w:rsid w:val="00895E73"/>
    <w:rsid w:val="00895F39"/>
    <w:rsid w:val="00895F92"/>
    <w:rsid w:val="0089614B"/>
    <w:rsid w:val="00896187"/>
    <w:rsid w:val="0089628C"/>
    <w:rsid w:val="00896475"/>
    <w:rsid w:val="008964C2"/>
    <w:rsid w:val="00896663"/>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57"/>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C1"/>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0"/>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AF7"/>
    <w:rsid w:val="008A6C21"/>
    <w:rsid w:val="008A6DCC"/>
    <w:rsid w:val="008A6E0C"/>
    <w:rsid w:val="008A6FB5"/>
    <w:rsid w:val="008A7049"/>
    <w:rsid w:val="008A704B"/>
    <w:rsid w:val="008A7075"/>
    <w:rsid w:val="008A7128"/>
    <w:rsid w:val="008A7292"/>
    <w:rsid w:val="008A734C"/>
    <w:rsid w:val="008A7548"/>
    <w:rsid w:val="008A7623"/>
    <w:rsid w:val="008A763E"/>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3B"/>
    <w:rsid w:val="008B0DB1"/>
    <w:rsid w:val="008B0E06"/>
    <w:rsid w:val="008B0F73"/>
    <w:rsid w:val="008B0FB8"/>
    <w:rsid w:val="008B0FE9"/>
    <w:rsid w:val="008B1039"/>
    <w:rsid w:val="008B104C"/>
    <w:rsid w:val="008B10B6"/>
    <w:rsid w:val="008B1146"/>
    <w:rsid w:val="008B123E"/>
    <w:rsid w:val="008B1376"/>
    <w:rsid w:val="008B1505"/>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7B"/>
    <w:rsid w:val="008B5BC1"/>
    <w:rsid w:val="008B5C8A"/>
    <w:rsid w:val="008B5CC5"/>
    <w:rsid w:val="008B5D1D"/>
    <w:rsid w:val="008B5E6A"/>
    <w:rsid w:val="008B60F4"/>
    <w:rsid w:val="008B6131"/>
    <w:rsid w:val="008B61A7"/>
    <w:rsid w:val="008B61D7"/>
    <w:rsid w:val="008B61DF"/>
    <w:rsid w:val="008B6272"/>
    <w:rsid w:val="008B6387"/>
    <w:rsid w:val="008B64A8"/>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EA"/>
    <w:rsid w:val="008C09F7"/>
    <w:rsid w:val="008C0A09"/>
    <w:rsid w:val="008C0B2F"/>
    <w:rsid w:val="008C0B9B"/>
    <w:rsid w:val="008C0BEC"/>
    <w:rsid w:val="008C0D27"/>
    <w:rsid w:val="008C0DA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D36"/>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1CE"/>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59"/>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A7F"/>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4D"/>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0EBE"/>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9AC"/>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3EFE"/>
    <w:rsid w:val="008E41BE"/>
    <w:rsid w:val="008E41DD"/>
    <w:rsid w:val="008E4312"/>
    <w:rsid w:val="008E4382"/>
    <w:rsid w:val="008E4383"/>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5D"/>
    <w:rsid w:val="008F2E84"/>
    <w:rsid w:val="008F2F74"/>
    <w:rsid w:val="008F30F1"/>
    <w:rsid w:val="008F315F"/>
    <w:rsid w:val="008F318E"/>
    <w:rsid w:val="008F31AE"/>
    <w:rsid w:val="008F3238"/>
    <w:rsid w:val="008F3257"/>
    <w:rsid w:val="008F3378"/>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BB"/>
    <w:rsid w:val="008F48C5"/>
    <w:rsid w:val="008F49F4"/>
    <w:rsid w:val="008F4B84"/>
    <w:rsid w:val="008F4B85"/>
    <w:rsid w:val="008F4C00"/>
    <w:rsid w:val="008F4C0B"/>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BA1"/>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34D"/>
    <w:rsid w:val="0090141B"/>
    <w:rsid w:val="009016C6"/>
    <w:rsid w:val="009016E9"/>
    <w:rsid w:val="00901861"/>
    <w:rsid w:val="009018C3"/>
    <w:rsid w:val="00901924"/>
    <w:rsid w:val="00901959"/>
    <w:rsid w:val="00901960"/>
    <w:rsid w:val="009019E8"/>
    <w:rsid w:val="00901AC5"/>
    <w:rsid w:val="00901B44"/>
    <w:rsid w:val="00901CAC"/>
    <w:rsid w:val="00901E35"/>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BDE"/>
    <w:rsid w:val="00903D1A"/>
    <w:rsid w:val="00903DDF"/>
    <w:rsid w:val="00903E7C"/>
    <w:rsid w:val="00903E89"/>
    <w:rsid w:val="00903EE3"/>
    <w:rsid w:val="00903F11"/>
    <w:rsid w:val="00903F6C"/>
    <w:rsid w:val="00903F9E"/>
    <w:rsid w:val="00903FE8"/>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6B2"/>
    <w:rsid w:val="00906743"/>
    <w:rsid w:val="0090674D"/>
    <w:rsid w:val="0090675C"/>
    <w:rsid w:val="00906872"/>
    <w:rsid w:val="00906A16"/>
    <w:rsid w:val="00906AAC"/>
    <w:rsid w:val="00906B5A"/>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437"/>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11F"/>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088"/>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6FB"/>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1AA"/>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947"/>
    <w:rsid w:val="00926B85"/>
    <w:rsid w:val="00926BDC"/>
    <w:rsid w:val="00926C94"/>
    <w:rsid w:val="00926C96"/>
    <w:rsid w:val="00926D32"/>
    <w:rsid w:val="00926E08"/>
    <w:rsid w:val="00926E6C"/>
    <w:rsid w:val="00926EC9"/>
    <w:rsid w:val="00926EE0"/>
    <w:rsid w:val="00926F3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6F5"/>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97"/>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28"/>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1F"/>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1B4"/>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3"/>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292"/>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087"/>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58B"/>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1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60E"/>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3B"/>
    <w:rsid w:val="00966956"/>
    <w:rsid w:val="00966967"/>
    <w:rsid w:val="00966B5A"/>
    <w:rsid w:val="00966BD0"/>
    <w:rsid w:val="00966BF5"/>
    <w:rsid w:val="00966C87"/>
    <w:rsid w:val="00966E45"/>
    <w:rsid w:val="00966E77"/>
    <w:rsid w:val="00966F32"/>
    <w:rsid w:val="00967022"/>
    <w:rsid w:val="009670A7"/>
    <w:rsid w:val="0096711B"/>
    <w:rsid w:val="00967232"/>
    <w:rsid w:val="009672D5"/>
    <w:rsid w:val="009673CC"/>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07"/>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7B"/>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E49"/>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4E"/>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72"/>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89"/>
    <w:rsid w:val="009848D2"/>
    <w:rsid w:val="00984975"/>
    <w:rsid w:val="00984A1B"/>
    <w:rsid w:val="00984B35"/>
    <w:rsid w:val="00984B5B"/>
    <w:rsid w:val="00984B82"/>
    <w:rsid w:val="00984B9E"/>
    <w:rsid w:val="00984C3C"/>
    <w:rsid w:val="00984C53"/>
    <w:rsid w:val="00984C6F"/>
    <w:rsid w:val="00984D88"/>
    <w:rsid w:val="00984EBB"/>
    <w:rsid w:val="00984F4B"/>
    <w:rsid w:val="00984F63"/>
    <w:rsid w:val="00984FC5"/>
    <w:rsid w:val="0098522F"/>
    <w:rsid w:val="00985235"/>
    <w:rsid w:val="009853B0"/>
    <w:rsid w:val="0098545D"/>
    <w:rsid w:val="009856B3"/>
    <w:rsid w:val="009858ED"/>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097"/>
    <w:rsid w:val="0098721B"/>
    <w:rsid w:val="00987242"/>
    <w:rsid w:val="0098726F"/>
    <w:rsid w:val="009872B2"/>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20"/>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6C7"/>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1BF"/>
    <w:rsid w:val="009A626B"/>
    <w:rsid w:val="009A62B8"/>
    <w:rsid w:val="009A6363"/>
    <w:rsid w:val="009A650C"/>
    <w:rsid w:val="009A667E"/>
    <w:rsid w:val="009A6685"/>
    <w:rsid w:val="009A6723"/>
    <w:rsid w:val="009A6729"/>
    <w:rsid w:val="009A68DA"/>
    <w:rsid w:val="009A699F"/>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6FE"/>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59"/>
    <w:rsid w:val="009C228C"/>
    <w:rsid w:val="009C235D"/>
    <w:rsid w:val="009C23D6"/>
    <w:rsid w:val="009C265F"/>
    <w:rsid w:val="009C27EF"/>
    <w:rsid w:val="009C282C"/>
    <w:rsid w:val="009C2A6D"/>
    <w:rsid w:val="009C2A85"/>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E1E"/>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455"/>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7FA"/>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1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CC"/>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3D8"/>
    <w:rsid w:val="009E5610"/>
    <w:rsid w:val="009E57E1"/>
    <w:rsid w:val="009E5878"/>
    <w:rsid w:val="009E588A"/>
    <w:rsid w:val="009E589C"/>
    <w:rsid w:val="009E5B0B"/>
    <w:rsid w:val="009E5BAE"/>
    <w:rsid w:val="009E5BF3"/>
    <w:rsid w:val="009E5C96"/>
    <w:rsid w:val="009E5E48"/>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0D1"/>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14"/>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8AB"/>
    <w:rsid w:val="009F3A24"/>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DE"/>
    <w:rsid w:val="009F5DF2"/>
    <w:rsid w:val="009F5EBE"/>
    <w:rsid w:val="009F60A0"/>
    <w:rsid w:val="009F60AA"/>
    <w:rsid w:val="009F60F8"/>
    <w:rsid w:val="009F617A"/>
    <w:rsid w:val="009F6254"/>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B4"/>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679"/>
    <w:rsid w:val="00A007BD"/>
    <w:rsid w:val="00A0084A"/>
    <w:rsid w:val="00A009DC"/>
    <w:rsid w:val="00A00A78"/>
    <w:rsid w:val="00A00AD9"/>
    <w:rsid w:val="00A00B4C"/>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7F6"/>
    <w:rsid w:val="00A02806"/>
    <w:rsid w:val="00A0280D"/>
    <w:rsid w:val="00A02825"/>
    <w:rsid w:val="00A028D7"/>
    <w:rsid w:val="00A02AEC"/>
    <w:rsid w:val="00A02CDC"/>
    <w:rsid w:val="00A02F2F"/>
    <w:rsid w:val="00A03024"/>
    <w:rsid w:val="00A03084"/>
    <w:rsid w:val="00A0320F"/>
    <w:rsid w:val="00A03361"/>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79"/>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26"/>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CBF"/>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2E3"/>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04"/>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76"/>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7F"/>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8E"/>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7EF"/>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641"/>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EF"/>
    <w:rsid w:val="00A35EF0"/>
    <w:rsid w:val="00A35FC7"/>
    <w:rsid w:val="00A3604A"/>
    <w:rsid w:val="00A362C9"/>
    <w:rsid w:val="00A363EC"/>
    <w:rsid w:val="00A3657E"/>
    <w:rsid w:val="00A366E7"/>
    <w:rsid w:val="00A36739"/>
    <w:rsid w:val="00A36812"/>
    <w:rsid w:val="00A3684B"/>
    <w:rsid w:val="00A3690E"/>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989"/>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75F"/>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10"/>
    <w:rsid w:val="00A42FE6"/>
    <w:rsid w:val="00A4311C"/>
    <w:rsid w:val="00A4318C"/>
    <w:rsid w:val="00A4318D"/>
    <w:rsid w:val="00A43300"/>
    <w:rsid w:val="00A433C8"/>
    <w:rsid w:val="00A43521"/>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7A"/>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E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06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3DDF"/>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C5F"/>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7F"/>
    <w:rsid w:val="00A60CC0"/>
    <w:rsid w:val="00A60D5F"/>
    <w:rsid w:val="00A60E40"/>
    <w:rsid w:val="00A60FD6"/>
    <w:rsid w:val="00A60FE1"/>
    <w:rsid w:val="00A6118D"/>
    <w:rsid w:val="00A611CD"/>
    <w:rsid w:val="00A611F1"/>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D45"/>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2E9"/>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55"/>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B15"/>
    <w:rsid w:val="00A72C05"/>
    <w:rsid w:val="00A72C06"/>
    <w:rsid w:val="00A72C30"/>
    <w:rsid w:val="00A72D4A"/>
    <w:rsid w:val="00A72E01"/>
    <w:rsid w:val="00A72E3C"/>
    <w:rsid w:val="00A72E78"/>
    <w:rsid w:val="00A72F81"/>
    <w:rsid w:val="00A72FA7"/>
    <w:rsid w:val="00A73013"/>
    <w:rsid w:val="00A73028"/>
    <w:rsid w:val="00A730A5"/>
    <w:rsid w:val="00A731E2"/>
    <w:rsid w:val="00A73210"/>
    <w:rsid w:val="00A7325A"/>
    <w:rsid w:val="00A73327"/>
    <w:rsid w:val="00A7341F"/>
    <w:rsid w:val="00A734C3"/>
    <w:rsid w:val="00A7354F"/>
    <w:rsid w:val="00A735CA"/>
    <w:rsid w:val="00A73747"/>
    <w:rsid w:val="00A737C5"/>
    <w:rsid w:val="00A738AB"/>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4F3"/>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6B8"/>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BC1"/>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EFF"/>
    <w:rsid w:val="00A90FCE"/>
    <w:rsid w:val="00A90FE4"/>
    <w:rsid w:val="00A91095"/>
    <w:rsid w:val="00A9110B"/>
    <w:rsid w:val="00A911AC"/>
    <w:rsid w:val="00A91438"/>
    <w:rsid w:val="00A9156C"/>
    <w:rsid w:val="00A91595"/>
    <w:rsid w:val="00A91620"/>
    <w:rsid w:val="00A918CF"/>
    <w:rsid w:val="00A919CE"/>
    <w:rsid w:val="00A91A17"/>
    <w:rsid w:val="00A91C7F"/>
    <w:rsid w:val="00A91D26"/>
    <w:rsid w:val="00A91DBA"/>
    <w:rsid w:val="00A91E13"/>
    <w:rsid w:val="00A91E3B"/>
    <w:rsid w:val="00A91EED"/>
    <w:rsid w:val="00A91F5C"/>
    <w:rsid w:val="00A92029"/>
    <w:rsid w:val="00A92169"/>
    <w:rsid w:val="00A921F7"/>
    <w:rsid w:val="00A92449"/>
    <w:rsid w:val="00A92507"/>
    <w:rsid w:val="00A92620"/>
    <w:rsid w:val="00A927A6"/>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3A"/>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49"/>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1CF"/>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D50"/>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253"/>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7C8"/>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394"/>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13"/>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56"/>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2E"/>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0B"/>
    <w:rsid w:val="00AC5554"/>
    <w:rsid w:val="00AC555B"/>
    <w:rsid w:val="00AC5653"/>
    <w:rsid w:val="00AC576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25"/>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0D"/>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42"/>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9D"/>
    <w:rsid w:val="00AD6DE7"/>
    <w:rsid w:val="00AD6F25"/>
    <w:rsid w:val="00AD7092"/>
    <w:rsid w:val="00AD71BD"/>
    <w:rsid w:val="00AD71DC"/>
    <w:rsid w:val="00AD71E8"/>
    <w:rsid w:val="00AD730C"/>
    <w:rsid w:val="00AD7342"/>
    <w:rsid w:val="00AD7397"/>
    <w:rsid w:val="00AD7567"/>
    <w:rsid w:val="00AD7615"/>
    <w:rsid w:val="00AD7672"/>
    <w:rsid w:val="00AD77C6"/>
    <w:rsid w:val="00AD7877"/>
    <w:rsid w:val="00AD78B5"/>
    <w:rsid w:val="00AD7A50"/>
    <w:rsid w:val="00AD7B2A"/>
    <w:rsid w:val="00AD7B87"/>
    <w:rsid w:val="00AD7BFF"/>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E5B"/>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87E"/>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1F5B"/>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AD"/>
    <w:rsid w:val="00AF37B3"/>
    <w:rsid w:val="00AF37DB"/>
    <w:rsid w:val="00AF386B"/>
    <w:rsid w:val="00AF39C7"/>
    <w:rsid w:val="00AF3AFF"/>
    <w:rsid w:val="00AF3C40"/>
    <w:rsid w:val="00AF3C6D"/>
    <w:rsid w:val="00AF3CC4"/>
    <w:rsid w:val="00AF3D5A"/>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AC"/>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4B"/>
    <w:rsid w:val="00AF74B8"/>
    <w:rsid w:val="00AF7636"/>
    <w:rsid w:val="00AF764E"/>
    <w:rsid w:val="00AF76BB"/>
    <w:rsid w:val="00AF76FE"/>
    <w:rsid w:val="00AF7791"/>
    <w:rsid w:val="00AF78AD"/>
    <w:rsid w:val="00AF79AD"/>
    <w:rsid w:val="00AF7AC0"/>
    <w:rsid w:val="00AF7AC9"/>
    <w:rsid w:val="00AF7C65"/>
    <w:rsid w:val="00AF7D17"/>
    <w:rsid w:val="00AF7DF8"/>
    <w:rsid w:val="00AF7E19"/>
    <w:rsid w:val="00B001AD"/>
    <w:rsid w:val="00B00372"/>
    <w:rsid w:val="00B0058A"/>
    <w:rsid w:val="00B006A9"/>
    <w:rsid w:val="00B0084E"/>
    <w:rsid w:val="00B008C1"/>
    <w:rsid w:val="00B00920"/>
    <w:rsid w:val="00B009A0"/>
    <w:rsid w:val="00B00A06"/>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C32"/>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2F52"/>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43"/>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CC6"/>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2F"/>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3ED"/>
    <w:rsid w:val="00B22401"/>
    <w:rsid w:val="00B22418"/>
    <w:rsid w:val="00B226C4"/>
    <w:rsid w:val="00B226CA"/>
    <w:rsid w:val="00B22728"/>
    <w:rsid w:val="00B22785"/>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4FA"/>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5A2"/>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5E"/>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4D"/>
    <w:rsid w:val="00B30FA4"/>
    <w:rsid w:val="00B30FBF"/>
    <w:rsid w:val="00B3102E"/>
    <w:rsid w:val="00B3109D"/>
    <w:rsid w:val="00B310B3"/>
    <w:rsid w:val="00B31273"/>
    <w:rsid w:val="00B312FA"/>
    <w:rsid w:val="00B31369"/>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037"/>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93"/>
    <w:rsid w:val="00B345B1"/>
    <w:rsid w:val="00B34667"/>
    <w:rsid w:val="00B346F4"/>
    <w:rsid w:val="00B34718"/>
    <w:rsid w:val="00B347CC"/>
    <w:rsid w:val="00B348EF"/>
    <w:rsid w:val="00B34C2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4B"/>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8C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3F"/>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E77"/>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CFF"/>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A0"/>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1EC"/>
    <w:rsid w:val="00B6521A"/>
    <w:rsid w:val="00B6523E"/>
    <w:rsid w:val="00B65292"/>
    <w:rsid w:val="00B652CB"/>
    <w:rsid w:val="00B6533B"/>
    <w:rsid w:val="00B655C7"/>
    <w:rsid w:val="00B65618"/>
    <w:rsid w:val="00B6576D"/>
    <w:rsid w:val="00B6581C"/>
    <w:rsid w:val="00B65826"/>
    <w:rsid w:val="00B65845"/>
    <w:rsid w:val="00B658DF"/>
    <w:rsid w:val="00B6591F"/>
    <w:rsid w:val="00B65ADC"/>
    <w:rsid w:val="00B65BC0"/>
    <w:rsid w:val="00B65BEA"/>
    <w:rsid w:val="00B65C01"/>
    <w:rsid w:val="00B65C45"/>
    <w:rsid w:val="00B65E1F"/>
    <w:rsid w:val="00B66238"/>
    <w:rsid w:val="00B662F1"/>
    <w:rsid w:val="00B664D2"/>
    <w:rsid w:val="00B664E0"/>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244"/>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727"/>
    <w:rsid w:val="00B7385D"/>
    <w:rsid w:val="00B738CE"/>
    <w:rsid w:val="00B73AD9"/>
    <w:rsid w:val="00B73B8A"/>
    <w:rsid w:val="00B73BBD"/>
    <w:rsid w:val="00B73C14"/>
    <w:rsid w:val="00B73D09"/>
    <w:rsid w:val="00B740A1"/>
    <w:rsid w:val="00B7428C"/>
    <w:rsid w:val="00B74298"/>
    <w:rsid w:val="00B7433D"/>
    <w:rsid w:val="00B743DB"/>
    <w:rsid w:val="00B74453"/>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CB7"/>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2F41"/>
    <w:rsid w:val="00B83049"/>
    <w:rsid w:val="00B830B8"/>
    <w:rsid w:val="00B83163"/>
    <w:rsid w:val="00B832AC"/>
    <w:rsid w:val="00B83316"/>
    <w:rsid w:val="00B8344F"/>
    <w:rsid w:val="00B834D0"/>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62C"/>
    <w:rsid w:val="00B8476B"/>
    <w:rsid w:val="00B8476C"/>
    <w:rsid w:val="00B848F1"/>
    <w:rsid w:val="00B84A2E"/>
    <w:rsid w:val="00B84B98"/>
    <w:rsid w:val="00B84E0A"/>
    <w:rsid w:val="00B84ECF"/>
    <w:rsid w:val="00B84FC4"/>
    <w:rsid w:val="00B85119"/>
    <w:rsid w:val="00B85180"/>
    <w:rsid w:val="00B85351"/>
    <w:rsid w:val="00B8537D"/>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13"/>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4FF"/>
    <w:rsid w:val="00B9279C"/>
    <w:rsid w:val="00B927CF"/>
    <w:rsid w:val="00B9286A"/>
    <w:rsid w:val="00B928CA"/>
    <w:rsid w:val="00B9298B"/>
    <w:rsid w:val="00B92A7C"/>
    <w:rsid w:val="00B92B0B"/>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A81"/>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630"/>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0A0"/>
    <w:rsid w:val="00BB0305"/>
    <w:rsid w:val="00BB0363"/>
    <w:rsid w:val="00BB03AC"/>
    <w:rsid w:val="00BB0436"/>
    <w:rsid w:val="00BB04C3"/>
    <w:rsid w:val="00BB05BF"/>
    <w:rsid w:val="00BB05CD"/>
    <w:rsid w:val="00BB06A9"/>
    <w:rsid w:val="00BB071B"/>
    <w:rsid w:val="00BB0757"/>
    <w:rsid w:val="00BB0832"/>
    <w:rsid w:val="00BB0907"/>
    <w:rsid w:val="00BB0B10"/>
    <w:rsid w:val="00BB0BC4"/>
    <w:rsid w:val="00BB0C27"/>
    <w:rsid w:val="00BB0D39"/>
    <w:rsid w:val="00BB0DD3"/>
    <w:rsid w:val="00BB0E0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6A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3C9"/>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906"/>
    <w:rsid w:val="00BC6C28"/>
    <w:rsid w:val="00BC6CE1"/>
    <w:rsid w:val="00BC6D17"/>
    <w:rsid w:val="00BC6ED5"/>
    <w:rsid w:val="00BC6F21"/>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AEC"/>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C6"/>
    <w:rsid w:val="00BD51E5"/>
    <w:rsid w:val="00BD51EC"/>
    <w:rsid w:val="00BD5298"/>
    <w:rsid w:val="00BD540C"/>
    <w:rsid w:val="00BD5525"/>
    <w:rsid w:val="00BD55C6"/>
    <w:rsid w:val="00BD5643"/>
    <w:rsid w:val="00BD5685"/>
    <w:rsid w:val="00BD56E9"/>
    <w:rsid w:val="00BD5728"/>
    <w:rsid w:val="00BD5820"/>
    <w:rsid w:val="00BD58F3"/>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8F2"/>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5F0"/>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84"/>
    <w:rsid w:val="00BE75E9"/>
    <w:rsid w:val="00BE76A0"/>
    <w:rsid w:val="00BE76E3"/>
    <w:rsid w:val="00BE7760"/>
    <w:rsid w:val="00BE77BC"/>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1C7"/>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82"/>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8DF"/>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167"/>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788"/>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45"/>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72"/>
    <w:rsid w:val="00C02BF9"/>
    <w:rsid w:val="00C02CF0"/>
    <w:rsid w:val="00C02E1F"/>
    <w:rsid w:val="00C02EA7"/>
    <w:rsid w:val="00C02EB1"/>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35"/>
    <w:rsid w:val="00C04DD3"/>
    <w:rsid w:val="00C04E8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3BC"/>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16F"/>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A15"/>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5CF"/>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A5"/>
    <w:rsid w:val="00C235C6"/>
    <w:rsid w:val="00C2361C"/>
    <w:rsid w:val="00C2362C"/>
    <w:rsid w:val="00C23683"/>
    <w:rsid w:val="00C2369A"/>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D44"/>
    <w:rsid w:val="00C25E48"/>
    <w:rsid w:val="00C25EAC"/>
    <w:rsid w:val="00C25ED9"/>
    <w:rsid w:val="00C25F9A"/>
    <w:rsid w:val="00C25FEC"/>
    <w:rsid w:val="00C26026"/>
    <w:rsid w:val="00C2608A"/>
    <w:rsid w:val="00C26167"/>
    <w:rsid w:val="00C26485"/>
    <w:rsid w:val="00C2654F"/>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27A8F"/>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81"/>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7BE"/>
    <w:rsid w:val="00C50B8F"/>
    <w:rsid w:val="00C50BAD"/>
    <w:rsid w:val="00C50BB8"/>
    <w:rsid w:val="00C50BDB"/>
    <w:rsid w:val="00C50C08"/>
    <w:rsid w:val="00C50CFB"/>
    <w:rsid w:val="00C50D43"/>
    <w:rsid w:val="00C50D4B"/>
    <w:rsid w:val="00C50DDF"/>
    <w:rsid w:val="00C50EAB"/>
    <w:rsid w:val="00C50EDA"/>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1FD"/>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19B"/>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E67"/>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8DA"/>
    <w:rsid w:val="00C649E2"/>
    <w:rsid w:val="00C64D10"/>
    <w:rsid w:val="00C64D9B"/>
    <w:rsid w:val="00C64D9F"/>
    <w:rsid w:val="00C64DDC"/>
    <w:rsid w:val="00C64E4D"/>
    <w:rsid w:val="00C64E53"/>
    <w:rsid w:val="00C64EDD"/>
    <w:rsid w:val="00C65010"/>
    <w:rsid w:val="00C6506B"/>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3"/>
    <w:rsid w:val="00C70D65"/>
    <w:rsid w:val="00C70D8B"/>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43"/>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89"/>
    <w:rsid w:val="00C800BE"/>
    <w:rsid w:val="00C800DC"/>
    <w:rsid w:val="00C80424"/>
    <w:rsid w:val="00C80550"/>
    <w:rsid w:val="00C8059A"/>
    <w:rsid w:val="00C8074F"/>
    <w:rsid w:val="00C808F5"/>
    <w:rsid w:val="00C80ACE"/>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79F"/>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9E5"/>
    <w:rsid w:val="00C83A26"/>
    <w:rsid w:val="00C83C95"/>
    <w:rsid w:val="00C83EDD"/>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53"/>
    <w:rsid w:val="00C85576"/>
    <w:rsid w:val="00C855DA"/>
    <w:rsid w:val="00C8560D"/>
    <w:rsid w:val="00C8576B"/>
    <w:rsid w:val="00C857D5"/>
    <w:rsid w:val="00C8585F"/>
    <w:rsid w:val="00C85892"/>
    <w:rsid w:val="00C859DB"/>
    <w:rsid w:val="00C85A0A"/>
    <w:rsid w:val="00C85A51"/>
    <w:rsid w:val="00C85AB1"/>
    <w:rsid w:val="00C85AC2"/>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1D"/>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0F"/>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48"/>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30"/>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E8A"/>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0B4"/>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0F8"/>
    <w:rsid w:val="00CB012E"/>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8F"/>
    <w:rsid w:val="00CB40A0"/>
    <w:rsid w:val="00CB4120"/>
    <w:rsid w:val="00CB4204"/>
    <w:rsid w:val="00CB420E"/>
    <w:rsid w:val="00CB4254"/>
    <w:rsid w:val="00CB43DA"/>
    <w:rsid w:val="00CB4410"/>
    <w:rsid w:val="00CB462F"/>
    <w:rsid w:val="00CB4639"/>
    <w:rsid w:val="00CB479F"/>
    <w:rsid w:val="00CB47C2"/>
    <w:rsid w:val="00CB4857"/>
    <w:rsid w:val="00CB497E"/>
    <w:rsid w:val="00CB4A0C"/>
    <w:rsid w:val="00CB4A95"/>
    <w:rsid w:val="00CB4AAE"/>
    <w:rsid w:val="00CB4AB7"/>
    <w:rsid w:val="00CB4B24"/>
    <w:rsid w:val="00CB4CB5"/>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BD4"/>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AA"/>
    <w:rsid w:val="00CC16D7"/>
    <w:rsid w:val="00CC17B5"/>
    <w:rsid w:val="00CC17E5"/>
    <w:rsid w:val="00CC188D"/>
    <w:rsid w:val="00CC1894"/>
    <w:rsid w:val="00CC1A72"/>
    <w:rsid w:val="00CC1A95"/>
    <w:rsid w:val="00CC1BA1"/>
    <w:rsid w:val="00CC1CC9"/>
    <w:rsid w:val="00CC1CE4"/>
    <w:rsid w:val="00CC1D66"/>
    <w:rsid w:val="00CC1DDF"/>
    <w:rsid w:val="00CC1ED1"/>
    <w:rsid w:val="00CC1EFC"/>
    <w:rsid w:val="00CC1FD3"/>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65"/>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DCC"/>
    <w:rsid w:val="00CD2E4D"/>
    <w:rsid w:val="00CD2EE8"/>
    <w:rsid w:val="00CD2FCC"/>
    <w:rsid w:val="00CD302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2F"/>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0B"/>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7AA"/>
    <w:rsid w:val="00CF2877"/>
    <w:rsid w:val="00CF28AA"/>
    <w:rsid w:val="00CF28AB"/>
    <w:rsid w:val="00CF2964"/>
    <w:rsid w:val="00CF29C8"/>
    <w:rsid w:val="00CF2C46"/>
    <w:rsid w:val="00CF2C63"/>
    <w:rsid w:val="00CF2D90"/>
    <w:rsid w:val="00CF2F38"/>
    <w:rsid w:val="00CF2F75"/>
    <w:rsid w:val="00CF3057"/>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09"/>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1"/>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2C"/>
    <w:rsid w:val="00D00648"/>
    <w:rsid w:val="00D006F3"/>
    <w:rsid w:val="00D00836"/>
    <w:rsid w:val="00D008B8"/>
    <w:rsid w:val="00D00A42"/>
    <w:rsid w:val="00D00B92"/>
    <w:rsid w:val="00D00C0E"/>
    <w:rsid w:val="00D00D32"/>
    <w:rsid w:val="00D00F6C"/>
    <w:rsid w:val="00D0100F"/>
    <w:rsid w:val="00D0103D"/>
    <w:rsid w:val="00D011E2"/>
    <w:rsid w:val="00D012D1"/>
    <w:rsid w:val="00D0140E"/>
    <w:rsid w:val="00D01465"/>
    <w:rsid w:val="00D014FC"/>
    <w:rsid w:val="00D015FF"/>
    <w:rsid w:val="00D01610"/>
    <w:rsid w:val="00D016FC"/>
    <w:rsid w:val="00D017BA"/>
    <w:rsid w:val="00D01874"/>
    <w:rsid w:val="00D018D3"/>
    <w:rsid w:val="00D01AAF"/>
    <w:rsid w:val="00D01ACB"/>
    <w:rsid w:val="00D01B2E"/>
    <w:rsid w:val="00D01C68"/>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AA2"/>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5EFF"/>
    <w:rsid w:val="00D0602A"/>
    <w:rsid w:val="00D0603A"/>
    <w:rsid w:val="00D061D8"/>
    <w:rsid w:val="00D06325"/>
    <w:rsid w:val="00D06398"/>
    <w:rsid w:val="00D06403"/>
    <w:rsid w:val="00D06563"/>
    <w:rsid w:val="00D0663D"/>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3E5"/>
    <w:rsid w:val="00D14417"/>
    <w:rsid w:val="00D145AD"/>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B90"/>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AFC"/>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98B"/>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C52"/>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C9E"/>
    <w:rsid w:val="00D27DC1"/>
    <w:rsid w:val="00D27E17"/>
    <w:rsid w:val="00D27E20"/>
    <w:rsid w:val="00D3012D"/>
    <w:rsid w:val="00D302B0"/>
    <w:rsid w:val="00D303ED"/>
    <w:rsid w:val="00D30675"/>
    <w:rsid w:val="00D30728"/>
    <w:rsid w:val="00D30770"/>
    <w:rsid w:val="00D307EA"/>
    <w:rsid w:val="00D3081F"/>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3CD"/>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0"/>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C95"/>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0"/>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64"/>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33F"/>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247"/>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70"/>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28"/>
    <w:rsid w:val="00D556AB"/>
    <w:rsid w:val="00D556EA"/>
    <w:rsid w:val="00D557DE"/>
    <w:rsid w:val="00D5580D"/>
    <w:rsid w:val="00D55DB9"/>
    <w:rsid w:val="00D55E30"/>
    <w:rsid w:val="00D55EF7"/>
    <w:rsid w:val="00D55FAF"/>
    <w:rsid w:val="00D56086"/>
    <w:rsid w:val="00D56298"/>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1FF1"/>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DB"/>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6C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5A3"/>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62"/>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33"/>
    <w:rsid w:val="00D9444A"/>
    <w:rsid w:val="00D945EF"/>
    <w:rsid w:val="00D94741"/>
    <w:rsid w:val="00D94B71"/>
    <w:rsid w:val="00D94B7B"/>
    <w:rsid w:val="00D94B98"/>
    <w:rsid w:val="00D94C51"/>
    <w:rsid w:val="00D94D0B"/>
    <w:rsid w:val="00D94D3A"/>
    <w:rsid w:val="00D9500E"/>
    <w:rsid w:val="00D955C5"/>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0A"/>
    <w:rsid w:val="00DA2EBB"/>
    <w:rsid w:val="00DA2FD9"/>
    <w:rsid w:val="00DA3120"/>
    <w:rsid w:val="00DA3148"/>
    <w:rsid w:val="00DA3201"/>
    <w:rsid w:val="00DA321C"/>
    <w:rsid w:val="00DA32D6"/>
    <w:rsid w:val="00DA32EE"/>
    <w:rsid w:val="00DA34CA"/>
    <w:rsid w:val="00DA35D2"/>
    <w:rsid w:val="00DA3656"/>
    <w:rsid w:val="00DA37AA"/>
    <w:rsid w:val="00DA37D0"/>
    <w:rsid w:val="00DA3801"/>
    <w:rsid w:val="00DA3802"/>
    <w:rsid w:val="00DA3B0E"/>
    <w:rsid w:val="00DA3B19"/>
    <w:rsid w:val="00DA3B5C"/>
    <w:rsid w:val="00DA3B6D"/>
    <w:rsid w:val="00DA3B95"/>
    <w:rsid w:val="00DA3C38"/>
    <w:rsid w:val="00DA3D3F"/>
    <w:rsid w:val="00DA3E22"/>
    <w:rsid w:val="00DA3ECE"/>
    <w:rsid w:val="00DA3EE0"/>
    <w:rsid w:val="00DA407E"/>
    <w:rsid w:val="00DA40BA"/>
    <w:rsid w:val="00DA4194"/>
    <w:rsid w:val="00DA4318"/>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1DF"/>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736"/>
    <w:rsid w:val="00DB384E"/>
    <w:rsid w:val="00DB390F"/>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858"/>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66E"/>
    <w:rsid w:val="00DC1756"/>
    <w:rsid w:val="00DC178E"/>
    <w:rsid w:val="00DC1808"/>
    <w:rsid w:val="00DC19BD"/>
    <w:rsid w:val="00DC1A02"/>
    <w:rsid w:val="00DC1A69"/>
    <w:rsid w:val="00DC1ABC"/>
    <w:rsid w:val="00DC1AC9"/>
    <w:rsid w:val="00DC1C2D"/>
    <w:rsid w:val="00DC1CA6"/>
    <w:rsid w:val="00DC1E02"/>
    <w:rsid w:val="00DC1EBC"/>
    <w:rsid w:val="00DC2203"/>
    <w:rsid w:val="00DC2231"/>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A9"/>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4FA9"/>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021"/>
    <w:rsid w:val="00DD0081"/>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315"/>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389"/>
    <w:rsid w:val="00DD344F"/>
    <w:rsid w:val="00DD35B6"/>
    <w:rsid w:val="00DD36A6"/>
    <w:rsid w:val="00DD36BF"/>
    <w:rsid w:val="00DD36E8"/>
    <w:rsid w:val="00DD3755"/>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1C"/>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C7"/>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4"/>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6B"/>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BBA"/>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157"/>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AE6"/>
    <w:rsid w:val="00E03B1E"/>
    <w:rsid w:val="00E03B8F"/>
    <w:rsid w:val="00E03C2D"/>
    <w:rsid w:val="00E03D23"/>
    <w:rsid w:val="00E03DD4"/>
    <w:rsid w:val="00E03F7A"/>
    <w:rsid w:val="00E03FC3"/>
    <w:rsid w:val="00E04308"/>
    <w:rsid w:val="00E04393"/>
    <w:rsid w:val="00E04394"/>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38"/>
    <w:rsid w:val="00E06246"/>
    <w:rsid w:val="00E0626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8C7"/>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6F"/>
    <w:rsid w:val="00E143E9"/>
    <w:rsid w:val="00E144E9"/>
    <w:rsid w:val="00E14538"/>
    <w:rsid w:val="00E145A7"/>
    <w:rsid w:val="00E14692"/>
    <w:rsid w:val="00E14698"/>
    <w:rsid w:val="00E146BB"/>
    <w:rsid w:val="00E1471B"/>
    <w:rsid w:val="00E14771"/>
    <w:rsid w:val="00E1479C"/>
    <w:rsid w:val="00E14801"/>
    <w:rsid w:val="00E14829"/>
    <w:rsid w:val="00E14945"/>
    <w:rsid w:val="00E14A5E"/>
    <w:rsid w:val="00E14AB0"/>
    <w:rsid w:val="00E14B00"/>
    <w:rsid w:val="00E14B22"/>
    <w:rsid w:val="00E14C30"/>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6B"/>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D17"/>
    <w:rsid w:val="00E20F00"/>
    <w:rsid w:val="00E210C8"/>
    <w:rsid w:val="00E212C5"/>
    <w:rsid w:val="00E214CE"/>
    <w:rsid w:val="00E215C7"/>
    <w:rsid w:val="00E2161F"/>
    <w:rsid w:val="00E216E9"/>
    <w:rsid w:val="00E2170E"/>
    <w:rsid w:val="00E21745"/>
    <w:rsid w:val="00E21872"/>
    <w:rsid w:val="00E2188B"/>
    <w:rsid w:val="00E21A17"/>
    <w:rsid w:val="00E21A48"/>
    <w:rsid w:val="00E21ADB"/>
    <w:rsid w:val="00E21BAB"/>
    <w:rsid w:val="00E21C51"/>
    <w:rsid w:val="00E21C81"/>
    <w:rsid w:val="00E21C85"/>
    <w:rsid w:val="00E21DB0"/>
    <w:rsid w:val="00E21E8A"/>
    <w:rsid w:val="00E21F2A"/>
    <w:rsid w:val="00E21FC8"/>
    <w:rsid w:val="00E22085"/>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A8"/>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6A1"/>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9"/>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6AE"/>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CA6"/>
    <w:rsid w:val="00E37D28"/>
    <w:rsid w:val="00E37D2D"/>
    <w:rsid w:val="00E37D36"/>
    <w:rsid w:val="00E37D4F"/>
    <w:rsid w:val="00E37D9E"/>
    <w:rsid w:val="00E40073"/>
    <w:rsid w:val="00E400D7"/>
    <w:rsid w:val="00E400E5"/>
    <w:rsid w:val="00E4011F"/>
    <w:rsid w:val="00E401FD"/>
    <w:rsid w:val="00E4023E"/>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A9F"/>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0D"/>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28A"/>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0F5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7C"/>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83"/>
    <w:rsid w:val="00E544D3"/>
    <w:rsid w:val="00E544E0"/>
    <w:rsid w:val="00E545D7"/>
    <w:rsid w:val="00E54648"/>
    <w:rsid w:val="00E54779"/>
    <w:rsid w:val="00E54928"/>
    <w:rsid w:val="00E54946"/>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493"/>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22B"/>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689"/>
    <w:rsid w:val="00E6376E"/>
    <w:rsid w:val="00E638C0"/>
    <w:rsid w:val="00E6390A"/>
    <w:rsid w:val="00E63980"/>
    <w:rsid w:val="00E639BC"/>
    <w:rsid w:val="00E63A8B"/>
    <w:rsid w:val="00E63AF3"/>
    <w:rsid w:val="00E63B5F"/>
    <w:rsid w:val="00E63BAE"/>
    <w:rsid w:val="00E63C7E"/>
    <w:rsid w:val="00E63DA9"/>
    <w:rsid w:val="00E63DC8"/>
    <w:rsid w:val="00E63F70"/>
    <w:rsid w:val="00E64012"/>
    <w:rsid w:val="00E6412C"/>
    <w:rsid w:val="00E64179"/>
    <w:rsid w:val="00E64195"/>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6EDB"/>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B7C"/>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2EA"/>
    <w:rsid w:val="00E753CC"/>
    <w:rsid w:val="00E75409"/>
    <w:rsid w:val="00E75655"/>
    <w:rsid w:val="00E75662"/>
    <w:rsid w:val="00E756D8"/>
    <w:rsid w:val="00E757AC"/>
    <w:rsid w:val="00E7585B"/>
    <w:rsid w:val="00E75899"/>
    <w:rsid w:val="00E759EB"/>
    <w:rsid w:val="00E75A28"/>
    <w:rsid w:val="00E75B36"/>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4A"/>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6C"/>
    <w:rsid w:val="00E842C1"/>
    <w:rsid w:val="00E842E2"/>
    <w:rsid w:val="00E842E9"/>
    <w:rsid w:val="00E842EB"/>
    <w:rsid w:val="00E843DE"/>
    <w:rsid w:val="00E8443B"/>
    <w:rsid w:val="00E84524"/>
    <w:rsid w:val="00E845DC"/>
    <w:rsid w:val="00E84604"/>
    <w:rsid w:val="00E8463B"/>
    <w:rsid w:val="00E846E0"/>
    <w:rsid w:val="00E848CE"/>
    <w:rsid w:val="00E84939"/>
    <w:rsid w:val="00E849C4"/>
    <w:rsid w:val="00E84A89"/>
    <w:rsid w:val="00E84A97"/>
    <w:rsid w:val="00E84D43"/>
    <w:rsid w:val="00E84E91"/>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026"/>
    <w:rsid w:val="00E91270"/>
    <w:rsid w:val="00E91297"/>
    <w:rsid w:val="00E913A1"/>
    <w:rsid w:val="00E91412"/>
    <w:rsid w:val="00E91508"/>
    <w:rsid w:val="00E91538"/>
    <w:rsid w:val="00E915DA"/>
    <w:rsid w:val="00E91632"/>
    <w:rsid w:val="00E91750"/>
    <w:rsid w:val="00E9177A"/>
    <w:rsid w:val="00E91AB6"/>
    <w:rsid w:val="00E91C08"/>
    <w:rsid w:val="00E91C38"/>
    <w:rsid w:val="00E91CDA"/>
    <w:rsid w:val="00E91E31"/>
    <w:rsid w:val="00E91EE9"/>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CD"/>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2F2"/>
    <w:rsid w:val="00E9733F"/>
    <w:rsid w:val="00E973E5"/>
    <w:rsid w:val="00E975AA"/>
    <w:rsid w:val="00E975D3"/>
    <w:rsid w:val="00E9760E"/>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5CE"/>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1A"/>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184"/>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85"/>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8A"/>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01"/>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33E"/>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270"/>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B78"/>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8C2"/>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5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38"/>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0F7"/>
    <w:rsid w:val="00ED518F"/>
    <w:rsid w:val="00ED51B3"/>
    <w:rsid w:val="00ED52CD"/>
    <w:rsid w:val="00ED536F"/>
    <w:rsid w:val="00ED54D9"/>
    <w:rsid w:val="00ED54DF"/>
    <w:rsid w:val="00ED550A"/>
    <w:rsid w:val="00ED557C"/>
    <w:rsid w:val="00ED564F"/>
    <w:rsid w:val="00ED5805"/>
    <w:rsid w:val="00ED590F"/>
    <w:rsid w:val="00ED5916"/>
    <w:rsid w:val="00ED5920"/>
    <w:rsid w:val="00ED5B6F"/>
    <w:rsid w:val="00ED5BD6"/>
    <w:rsid w:val="00ED5C29"/>
    <w:rsid w:val="00ED5CF9"/>
    <w:rsid w:val="00ED5D82"/>
    <w:rsid w:val="00ED5FF7"/>
    <w:rsid w:val="00ED6106"/>
    <w:rsid w:val="00ED61EE"/>
    <w:rsid w:val="00ED6251"/>
    <w:rsid w:val="00ED6369"/>
    <w:rsid w:val="00ED6536"/>
    <w:rsid w:val="00ED6537"/>
    <w:rsid w:val="00ED67F2"/>
    <w:rsid w:val="00ED691E"/>
    <w:rsid w:val="00ED6996"/>
    <w:rsid w:val="00ED6A05"/>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21"/>
    <w:rsid w:val="00EE03DD"/>
    <w:rsid w:val="00EE0427"/>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0"/>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DC5"/>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A57"/>
    <w:rsid w:val="00EF1B27"/>
    <w:rsid w:val="00EF1B44"/>
    <w:rsid w:val="00EF1BBE"/>
    <w:rsid w:val="00EF1CBA"/>
    <w:rsid w:val="00EF1D3E"/>
    <w:rsid w:val="00EF1D9C"/>
    <w:rsid w:val="00EF1DAD"/>
    <w:rsid w:val="00EF1DB2"/>
    <w:rsid w:val="00EF1E01"/>
    <w:rsid w:val="00EF1E6F"/>
    <w:rsid w:val="00EF1EBE"/>
    <w:rsid w:val="00EF1F91"/>
    <w:rsid w:val="00EF1F99"/>
    <w:rsid w:val="00EF1FCD"/>
    <w:rsid w:val="00EF2014"/>
    <w:rsid w:val="00EF20BB"/>
    <w:rsid w:val="00EF228F"/>
    <w:rsid w:val="00EF23A2"/>
    <w:rsid w:val="00EF2441"/>
    <w:rsid w:val="00EF249A"/>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B09"/>
    <w:rsid w:val="00EF3C19"/>
    <w:rsid w:val="00EF3C49"/>
    <w:rsid w:val="00EF3C88"/>
    <w:rsid w:val="00EF3D27"/>
    <w:rsid w:val="00EF3DAB"/>
    <w:rsid w:val="00EF3DDA"/>
    <w:rsid w:val="00EF3DDC"/>
    <w:rsid w:val="00EF3DEC"/>
    <w:rsid w:val="00EF3E0C"/>
    <w:rsid w:val="00EF3EF2"/>
    <w:rsid w:val="00EF3FB3"/>
    <w:rsid w:val="00EF40FE"/>
    <w:rsid w:val="00EF4264"/>
    <w:rsid w:val="00EF445F"/>
    <w:rsid w:val="00EF448E"/>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6E81"/>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5D9"/>
    <w:rsid w:val="00F01A20"/>
    <w:rsid w:val="00F01C0C"/>
    <w:rsid w:val="00F01D1D"/>
    <w:rsid w:val="00F01E32"/>
    <w:rsid w:val="00F01EA8"/>
    <w:rsid w:val="00F01EBA"/>
    <w:rsid w:val="00F01EFD"/>
    <w:rsid w:val="00F01FE3"/>
    <w:rsid w:val="00F0207F"/>
    <w:rsid w:val="00F02182"/>
    <w:rsid w:val="00F0226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19"/>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16"/>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9B"/>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3FDC"/>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8B0"/>
    <w:rsid w:val="00F1692D"/>
    <w:rsid w:val="00F16971"/>
    <w:rsid w:val="00F16BC8"/>
    <w:rsid w:val="00F16E08"/>
    <w:rsid w:val="00F16F97"/>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99F"/>
    <w:rsid w:val="00F21A20"/>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EC4"/>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1AF"/>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B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95"/>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B1"/>
    <w:rsid w:val="00F375CA"/>
    <w:rsid w:val="00F375E9"/>
    <w:rsid w:val="00F375EE"/>
    <w:rsid w:val="00F376A6"/>
    <w:rsid w:val="00F376D9"/>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7A"/>
    <w:rsid w:val="00F40DAB"/>
    <w:rsid w:val="00F40E1D"/>
    <w:rsid w:val="00F40ED8"/>
    <w:rsid w:val="00F40F05"/>
    <w:rsid w:val="00F40F37"/>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35"/>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40"/>
    <w:rsid w:val="00F43D65"/>
    <w:rsid w:val="00F43D71"/>
    <w:rsid w:val="00F43DEC"/>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B81"/>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6F3"/>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51"/>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9BA"/>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7B5"/>
    <w:rsid w:val="00F578B5"/>
    <w:rsid w:val="00F578C9"/>
    <w:rsid w:val="00F579CE"/>
    <w:rsid w:val="00F57AE4"/>
    <w:rsid w:val="00F57AF5"/>
    <w:rsid w:val="00F57B3F"/>
    <w:rsid w:val="00F57D5F"/>
    <w:rsid w:val="00F57F0C"/>
    <w:rsid w:val="00F57F7D"/>
    <w:rsid w:val="00F60054"/>
    <w:rsid w:val="00F60154"/>
    <w:rsid w:val="00F60161"/>
    <w:rsid w:val="00F60184"/>
    <w:rsid w:val="00F6028F"/>
    <w:rsid w:val="00F603BD"/>
    <w:rsid w:val="00F603DA"/>
    <w:rsid w:val="00F60506"/>
    <w:rsid w:val="00F6067F"/>
    <w:rsid w:val="00F6074F"/>
    <w:rsid w:val="00F607A8"/>
    <w:rsid w:val="00F607CD"/>
    <w:rsid w:val="00F60828"/>
    <w:rsid w:val="00F6097B"/>
    <w:rsid w:val="00F609AE"/>
    <w:rsid w:val="00F609FF"/>
    <w:rsid w:val="00F60AF1"/>
    <w:rsid w:val="00F60B48"/>
    <w:rsid w:val="00F60B50"/>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A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EF0"/>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9DE"/>
    <w:rsid w:val="00F67AA1"/>
    <w:rsid w:val="00F67BA8"/>
    <w:rsid w:val="00F67C40"/>
    <w:rsid w:val="00F67C6C"/>
    <w:rsid w:val="00F67F3F"/>
    <w:rsid w:val="00F7008A"/>
    <w:rsid w:val="00F700E8"/>
    <w:rsid w:val="00F70127"/>
    <w:rsid w:val="00F7012F"/>
    <w:rsid w:val="00F70134"/>
    <w:rsid w:val="00F70160"/>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61"/>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2D9"/>
    <w:rsid w:val="00F733CA"/>
    <w:rsid w:val="00F73404"/>
    <w:rsid w:val="00F73468"/>
    <w:rsid w:val="00F73589"/>
    <w:rsid w:val="00F7395E"/>
    <w:rsid w:val="00F73ACF"/>
    <w:rsid w:val="00F73B46"/>
    <w:rsid w:val="00F73B58"/>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5C"/>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978"/>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7A1"/>
    <w:rsid w:val="00F818F9"/>
    <w:rsid w:val="00F819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38A"/>
    <w:rsid w:val="00F8340C"/>
    <w:rsid w:val="00F83496"/>
    <w:rsid w:val="00F834E3"/>
    <w:rsid w:val="00F83638"/>
    <w:rsid w:val="00F836A1"/>
    <w:rsid w:val="00F83899"/>
    <w:rsid w:val="00F8389F"/>
    <w:rsid w:val="00F83995"/>
    <w:rsid w:val="00F83B2F"/>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8E8"/>
    <w:rsid w:val="00F849BC"/>
    <w:rsid w:val="00F84A4F"/>
    <w:rsid w:val="00F84AFE"/>
    <w:rsid w:val="00F84B79"/>
    <w:rsid w:val="00F84BA0"/>
    <w:rsid w:val="00F84C03"/>
    <w:rsid w:val="00F84D5B"/>
    <w:rsid w:val="00F84DC2"/>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87EA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DD5"/>
    <w:rsid w:val="00F90E01"/>
    <w:rsid w:val="00F91064"/>
    <w:rsid w:val="00F91178"/>
    <w:rsid w:val="00F911A0"/>
    <w:rsid w:val="00F91243"/>
    <w:rsid w:val="00F91267"/>
    <w:rsid w:val="00F9144F"/>
    <w:rsid w:val="00F91451"/>
    <w:rsid w:val="00F91475"/>
    <w:rsid w:val="00F915D5"/>
    <w:rsid w:val="00F9171A"/>
    <w:rsid w:val="00F91752"/>
    <w:rsid w:val="00F9179D"/>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4EC"/>
    <w:rsid w:val="00F94552"/>
    <w:rsid w:val="00F9456E"/>
    <w:rsid w:val="00F9457E"/>
    <w:rsid w:val="00F9471F"/>
    <w:rsid w:val="00F94731"/>
    <w:rsid w:val="00F9475D"/>
    <w:rsid w:val="00F9480E"/>
    <w:rsid w:val="00F9484D"/>
    <w:rsid w:val="00F948D8"/>
    <w:rsid w:val="00F94953"/>
    <w:rsid w:val="00F94991"/>
    <w:rsid w:val="00F949B9"/>
    <w:rsid w:val="00F94A6A"/>
    <w:rsid w:val="00F94A6D"/>
    <w:rsid w:val="00F94CB7"/>
    <w:rsid w:val="00F94D1B"/>
    <w:rsid w:val="00F94D38"/>
    <w:rsid w:val="00F94E4F"/>
    <w:rsid w:val="00F94EC7"/>
    <w:rsid w:val="00F95043"/>
    <w:rsid w:val="00F950E2"/>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08"/>
    <w:rsid w:val="00F97E6F"/>
    <w:rsid w:val="00F97EEE"/>
    <w:rsid w:val="00F97F9B"/>
    <w:rsid w:val="00F97FFA"/>
    <w:rsid w:val="00FA00D4"/>
    <w:rsid w:val="00FA0226"/>
    <w:rsid w:val="00FA0272"/>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B6"/>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79"/>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6F"/>
    <w:rsid w:val="00FA6771"/>
    <w:rsid w:val="00FA67EF"/>
    <w:rsid w:val="00FA67F3"/>
    <w:rsid w:val="00FA6A24"/>
    <w:rsid w:val="00FA6A42"/>
    <w:rsid w:val="00FA6AAA"/>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8C"/>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0A4"/>
    <w:rsid w:val="00FB22B1"/>
    <w:rsid w:val="00FB232A"/>
    <w:rsid w:val="00FB2347"/>
    <w:rsid w:val="00FB2506"/>
    <w:rsid w:val="00FB257A"/>
    <w:rsid w:val="00FB261A"/>
    <w:rsid w:val="00FB2650"/>
    <w:rsid w:val="00FB2753"/>
    <w:rsid w:val="00FB276D"/>
    <w:rsid w:val="00FB280B"/>
    <w:rsid w:val="00FB28E0"/>
    <w:rsid w:val="00FB2978"/>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0F"/>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1C7"/>
    <w:rsid w:val="00FC12CF"/>
    <w:rsid w:val="00FC1316"/>
    <w:rsid w:val="00FC131E"/>
    <w:rsid w:val="00FC1394"/>
    <w:rsid w:val="00FC154C"/>
    <w:rsid w:val="00FC15D4"/>
    <w:rsid w:val="00FC178F"/>
    <w:rsid w:val="00FC17B2"/>
    <w:rsid w:val="00FC18B6"/>
    <w:rsid w:val="00FC1A8C"/>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1"/>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4AD"/>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AA1"/>
    <w:rsid w:val="00FC7B01"/>
    <w:rsid w:val="00FC7C3D"/>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CA"/>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749"/>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553"/>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B6"/>
    <w:rsid w:val="00FF0FFA"/>
    <w:rsid w:val="00FF100D"/>
    <w:rsid w:val="00FF1018"/>
    <w:rsid w:val="00FF11A8"/>
    <w:rsid w:val="00FF1290"/>
    <w:rsid w:val="00FF12D6"/>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2C"/>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0FF7E14"/>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4E943AFD-5AD0-4EAB-BA30-12CAECBAC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56298"/>
    <w:pPr>
      <w:spacing w:line="280" w:lineRule="exact"/>
    </w:pPr>
    <w:rPr>
      <w:rFonts w:ascii="Verdana" w:hAnsi="Verdana"/>
      <w:sz w:val="18"/>
      <w:szCs w:val="24"/>
    </w:rPr>
  </w:style>
  <w:style w:type="paragraph" w:styleId="Kop1">
    <w:name w:val="heading 1"/>
    <w:basedOn w:val="Standaard"/>
    <w:next w:val="Standaard"/>
    <w:link w:val="Kop1Char"/>
    <w:qFormat/>
    <w:rsid w:val="00D56298"/>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56298"/>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D56298"/>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D56298"/>
    <w:pPr>
      <w:keepNext/>
      <w:numPr>
        <w:ilvl w:val="3"/>
        <w:numId w:val="1"/>
      </w:numPr>
      <w:spacing w:before="280"/>
      <w:outlineLvl w:val="3"/>
    </w:pPr>
    <w:rPr>
      <w:b/>
      <w:bCs/>
      <w:szCs w:val="28"/>
    </w:rPr>
  </w:style>
  <w:style w:type="paragraph" w:styleId="Kop5">
    <w:name w:val="heading 5"/>
    <w:basedOn w:val="Standaard"/>
    <w:next w:val="Standaard"/>
    <w:link w:val="Kop5Char"/>
    <w:rsid w:val="00D56298"/>
    <w:pPr>
      <w:keepNext/>
      <w:numPr>
        <w:ilvl w:val="4"/>
        <w:numId w:val="1"/>
      </w:numPr>
      <w:spacing w:before="280"/>
      <w:outlineLvl w:val="4"/>
    </w:pPr>
    <w:rPr>
      <w:bCs/>
      <w:i/>
      <w:iCs/>
      <w:szCs w:val="26"/>
    </w:rPr>
  </w:style>
  <w:style w:type="paragraph" w:styleId="Kop6">
    <w:name w:val="heading 6"/>
    <w:basedOn w:val="Standaard"/>
    <w:next w:val="Standaard"/>
    <w:link w:val="Kop6Char"/>
    <w:rsid w:val="00D56298"/>
    <w:pPr>
      <w:keepNext/>
      <w:numPr>
        <w:ilvl w:val="5"/>
        <w:numId w:val="1"/>
      </w:numPr>
      <w:spacing w:before="280"/>
      <w:outlineLvl w:val="5"/>
    </w:pPr>
    <w:rPr>
      <w:bCs/>
      <w:i/>
      <w:szCs w:val="22"/>
    </w:rPr>
  </w:style>
  <w:style w:type="paragraph" w:styleId="Kop7">
    <w:name w:val="heading 7"/>
    <w:basedOn w:val="Standaard"/>
    <w:next w:val="Standaard"/>
    <w:link w:val="Kop7Char"/>
    <w:rsid w:val="00D56298"/>
    <w:pPr>
      <w:keepNext/>
      <w:spacing w:before="280"/>
      <w:outlineLvl w:val="6"/>
    </w:pPr>
  </w:style>
  <w:style w:type="paragraph" w:styleId="Kop8">
    <w:name w:val="heading 8"/>
    <w:basedOn w:val="Standaard"/>
    <w:next w:val="Standaard"/>
    <w:link w:val="Kop8Char"/>
    <w:rsid w:val="00D56298"/>
    <w:pPr>
      <w:keepNext/>
      <w:spacing w:before="280"/>
      <w:outlineLvl w:val="7"/>
    </w:pPr>
    <w:rPr>
      <w:iCs/>
    </w:rPr>
  </w:style>
  <w:style w:type="paragraph" w:styleId="Kop9">
    <w:name w:val="heading 9"/>
    <w:basedOn w:val="Standaard"/>
    <w:next w:val="Standaard"/>
    <w:link w:val="Kop9Char"/>
    <w:rsid w:val="00D56298"/>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56298"/>
    <w:pPr>
      <w:keepNext/>
      <w:pageBreakBefore/>
      <w:spacing w:after="700"/>
      <w:contextualSpacing/>
      <w:outlineLvl w:val="0"/>
    </w:pPr>
    <w:rPr>
      <w:sz w:val="24"/>
    </w:rPr>
  </w:style>
  <w:style w:type="numbering" w:customStyle="1" w:styleId="Nummering">
    <w:name w:val="Nummering"/>
    <w:basedOn w:val="Geenlijst"/>
    <w:uiPriority w:val="99"/>
    <w:rsid w:val="00D56298"/>
    <w:pPr>
      <w:numPr>
        <w:numId w:val="5"/>
      </w:numPr>
    </w:pPr>
  </w:style>
  <w:style w:type="paragraph" w:styleId="Inhopg1">
    <w:name w:val="toc 1"/>
    <w:basedOn w:val="Standaard"/>
    <w:next w:val="Standaard"/>
    <w:uiPriority w:val="39"/>
    <w:rsid w:val="00D56298"/>
    <w:pPr>
      <w:keepNext/>
      <w:tabs>
        <w:tab w:val="right" w:leader="dot" w:pos="8505"/>
      </w:tabs>
      <w:spacing w:before="280"/>
      <w:ind w:hanging="1134"/>
    </w:pPr>
    <w:rPr>
      <w:b/>
    </w:rPr>
  </w:style>
  <w:style w:type="paragraph" w:styleId="Koptekst">
    <w:name w:val="header"/>
    <w:basedOn w:val="Standaard"/>
    <w:link w:val="KoptekstChar"/>
    <w:rsid w:val="00D56298"/>
    <w:pPr>
      <w:spacing w:line="200" w:lineRule="exact"/>
    </w:pPr>
    <w:rPr>
      <w:rFonts w:cs="Verdana-Bold"/>
      <w:bCs/>
      <w:smallCaps/>
      <w:sz w:val="14"/>
      <w:szCs w:val="13"/>
    </w:rPr>
  </w:style>
  <w:style w:type="paragraph" w:styleId="Voettekst">
    <w:name w:val="footer"/>
    <w:basedOn w:val="Standaard"/>
    <w:link w:val="VoettekstChar"/>
    <w:rsid w:val="00D56298"/>
    <w:pPr>
      <w:tabs>
        <w:tab w:val="center" w:pos="4536"/>
        <w:tab w:val="right" w:pos="9072"/>
      </w:tabs>
    </w:pPr>
  </w:style>
  <w:style w:type="paragraph" w:styleId="Titel">
    <w:name w:val="Title"/>
    <w:basedOn w:val="Standaard"/>
    <w:link w:val="TitelChar"/>
    <w:uiPriority w:val="10"/>
    <w:rsid w:val="00D56298"/>
    <w:pPr>
      <w:spacing w:line="320" w:lineRule="atLeast"/>
    </w:pPr>
    <w:rPr>
      <w:rFonts w:cs="Arial"/>
      <w:b/>
      <w:bCs/>
      <w:kern w:val="28"/>
      <w:sz w:val="24"/>
      <w:szCs w:val="32"/>
    </w:rPr>
  </w:style>
  <w:style w:type="paragraph" w:styleId="Inhopg2">
    <w:name w:val="toc 2"/>
    <w:basedOn w:val="Standaard"/>
    <w:next w:val="Standaard"/>
    <w:uiPriority w:val="39"/>
    <w:rsid w:val="00D56298"/>
    <w:pPr>
      <w:keepNext/>
      <w:tabs>
        <w:tab w:val="right" w:leader="dot" w:pos="8505"/>
      </w:tabs>
      <w:spacing w:before="280"/>
      <w:ind w:hanging="1134"/>
    </w:pPr>
    <w:rPr>
      <w:b/>
    </w:rPr>
  </w:style>
  <w:style w:type="paragraph" w:styleId="Inhopg3">
    <w:name w:val="toc 3"/>
    <w:basedOn w:val="Standaard"/>
    <w:next w:val="Standaard"/>
    <w:uiPriority w:val="39"/>
    <w:rsid w:val="00D56298"/>
    <w:pPr>
      <w:tabs>
        <w:tab w:val="right" w:leader="dot" w:pos="8505"/>
      </w:tabs>
      <w:ind w:hanging="1134"/>
    </w:pPr>
  </w:style>
  <w:style w:type="table" w:customStyle="1" w:styleId="Tabel">
    <w:name w:val="Tabel"/>
    <w:basedOn w:val="Standaardtabel"/>
    <w:uiPriority w:val="99"/>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56298"/>
    <w:pPr>
      <w:tabs>
        <w:tab w:val="right" w:leader="dot" w:pos="8505"/>
      </w:tabs>
      <w:ind w:hanging="1134"/>
    </w:pPr>
  </w:style>
  <w:style w:type="paragraph" w:styleId="Inhopg5">
    <w:name w:val="toc 5"/>
    <w:basedOn w:val="Standaard"/>
    <w:next w:val="Standaard"/>
    <w:uiPriority w:val="39"/>
    <w:rsid w:val="00D56298"/>
    <w:pPr>
      <w:tabs>
        <w:tab w:val="right" w:leader="dot" w:pos="8505"/>
      </w:tabs>
      <w:ind w:hanging="1134"/>
    </w:pPr>
  </w:style>
  <w:style w:type="paragraph" w:styleId="Voetnoottekst">
    <w:name w:val="footnote text"/>
    <w:basedOn w:val="Standaard"/>
    <w:link w:val="VoetnoottekstChar"/>
    <w:uiPriority w:val="99"/>
    <w:rsid w:val="00D56298"/>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56298"/>
    <w:rPr>
      <w:szCs w:val="20"/>
    </w:rPr>
  </w:style>
  <w:style w:type="table" w:customStyle="1" w:styleId="Versiehistorie">
    <w:name w:val="Versiehistorie"/>
    <w:basedOn w:val="Standaardtabel"/>
    <w:uiPriority w:val="99"/>
    <w:rsid w:val="00D56298"/>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56298"/>
    <w:rPr>
      <w:rFonts w:ascii="Verdana" w:hAnsi="Verdana"/>
      <w:sz w:val="18"/>
      <w:szCs w:val="24"/>
    </w:rPr>
  </w:style>
  <w:style w:type="table" w:styleId="Tabelraster">
    <w:name w:val="Table Grid"/>
    <w:basedOn w:val="Standaardtabel"/>
    <w:rsid w:val="00D562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56298"/>
    <w:pPr>
      <w:spacing w:line="240" w:lineRule="auto"/>
    </w:pPr>
    <w:rPr>
      <w:b/>
      <w:bCs/>
      <w:sz w:val="20"/>
      <w:szCs w:val="20"/>
    </w:rPr>
  </w:style>
  <w:style w:type="paragraph" w:customStyle="1" w:styleId="Colofon">
    <w:name w:val="Colofon"/>
    <w:basedOn w:val="Standaard"/>
    <w:rsid w:val="00D56298"/>
    <w:pPr>
      <w:ind w:left="2268" w:hanging="2268"/>
    </w:pPr>
  </w:style>
  <w:style w:type="paragraph" w:customStyle="1" w:styleId="Kop2bijlage">
    <w:name w:val="Kop 2 bijlage"/>
    <w:basedOn w:val="Standaard"/>
    <w:next w:val="Standaard"/>
    <w:rsid w:val="00D56298"/>
    <w:pPr>
      <w:keepNext/>
      <w:pageBreakBefore/>
      <w:numPr>
        <w:ilvl w:val="7"/>
        <w:numId w:val="1"/>
      </w:numPr>
      <w:spacing w:after="700"/>
      <w:outlineLvl w:val="1"/>
    </w:pPr>
    <w:rPr>
      <w:sz w:val="24"/>
    </w:rPr>
  </w:style>
  <w:style w:type="paragraph" w:customStyle="1" w:styleId="Kop3bijlage">
    <w:name w:val="Kop 3 bijlage"/>
    <w:basedOn w:val="Standaard"/>
    <w:next w:val="Standaard"/>
    <w:rsid w:val="00D56298"/>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56298"/>
    <w:pPr>
      <w:numPr>
        <w:numId w:val="5"/>
      </w:numPr>
    </w:pPr>
  </w:style>
  <w:style w:type="paragraph" w:customStyle="1" w:styleId="Opsommingnummers2">
    <w:name w:val="Opsomming nummers 2"/>
    <w:basedOn w:val="Standaard"/>
    <w:qFormat/>
    <w:rsid w:val="00D56298"/>
    <w:pPr>
      <w:numPr>
        <w:ilvl w:val="2"/>
        <w:numId w:val="5"/>
      </w:numPr>
    </w:pPr>
  </w:style>
  <w:style w:type="paragraph" w:customStyle="1" w:styleId="Opsommingnummers3">
    <w:name w:val="Opsomming nummers 3"/>
    <w:basedOn w:val="Standaard"/>
    <w:qFormat/>
    <w:rsid w:val="00D56298"/>
    <w:pPr>
      <w:numPr>
        <w:ilvl w:val="4"/>
        <w:numId w:val="5"/>
      </w:numPr>
    </w:pPr>
  </w:style>
  <w:style w:type="paragraph" w:styleId="Inhopg6">
    <w:name w:val="toc 6"/>
    <w:basedOn w:val="Standaard"/>
    <w:next w:val="Standaard"/>
    <w:uiPriority w:val="39"/>
    <w:unhideWhenUsed/>
    <w:rsid w:val="00D56298"/>
    <w:pPr>
      <w:tabs>
        <w:tab w:val="right" w:leader="dot" w:pos="8505"/>
      </w:tabs>
      <w:ind w:hanging="1134"/>
    </w:pPr>
  </w:style>
  <w:style w:type="paragraph" w:styleId="Inhopg7">
    <w:name w:val="toc 7"/>
    <w:basedOn w:val="Standaard"/>
    <w:next w:val="Standaard"/>
    <w:uiPriority w:val="39"/>
    <w:rsid w:val="00D56298"/>
    <w:pPr>
      <w:tabs>
        <w:tab w:val="right" w:leader="dot" w:pos="8505"/>
      </w:tabs>
    </w:pPr>
  </w:style>
  <w:style w:type="paragraph" w:customStyle="1" w:styleId="Opsommingtekens1">
    <w:name w:val="Opsomming tekens 1"/>
    <w:basedOn w:val="Standaard"/>
    <w:qFormat/>
    <w:rsid w:val="00D56298"/>
    <w:pPr>
      <w:numPr>
        <w:ilvl w:val="1"/>
        <w:numId w:val="5"/>
      </w:numPr>
    </w:pPr>
  </w:style>
  <w:style w:type="paragraph" w:customStyle="1" w:styleId="Opsommingtekens2">
    <w:name w:val="Opsomming tekens 2"/>
    <w:basedOn w:val="Standaard"/>
    <w:qFormat/>
    <w:rsid w:val="00D56298"/>
    <w:pPr>
      <w:numPr>
        <w:ilvl w:val="3"/>
        <w:numId w:val="5"/>
      </w:numPr>
    </w:pPr>
  </w:style>
  <w:style w:type="paragraph" w:customStyle="1" w:styleId="Opsommingtekens3">
    <w:name w:val="Opsomming tekens 3"/>
    <w:basedOn w:val="Standaard"/>
    <w:qFormat/>
    <w:rsid w:val="00D56298"/>
    <w:pPr>
      <w:numPr>
        <w:ilvl w:val="5"/>
        <w:numId w:val="5"/>
      </w:numPr>
    </w:pPr>
  </w:style>
  <w:style w:type="paragraph" w:customStyle="1" w:styleId="Opsommingtekens4">
    <w:name w:val="Opsomming tekens 4"/>
    <w:basedOn w:val="Standaard"/>
    <w:qFormat/>
    <w:rsid w:val="00D56298"/>
    <w:pPr>
      <w:numPr>
        <w:ilvl w:val="6"/>
        <w:numId w:val="5"/>
      </w:numPr>
    </w:pPr>
  </w:style>
  <w:style w:type="paragraph" w:customStyle="1" w:styleId="Tabeltitel">
    <w:name w:val="Tabeltitel"/>
    <w:basedOn w:val="Standaard"/>
    <w:next w:val="Standaard"/>
    <w:qFormat/>
    <w:rsid w:val="00D56298"/>
    <w:pPr>
      <w:keepNext/>
      <w:numPr>
        <w:numId w:val="4"/>
      </w:numPr>
      <w:spacing w:before="280" w:after="140"/>
    </w:pPr>
    <w:rPr>
      <w:b/>
    </w:rPr>
  </w:style>
  <w:style w:type="table" w:styleId="3D-effectenvoortabel1">
    <w:name w:val="Table 3D effects 1"/>
    <w:basedOn w:val="Standaardtabel"/>
    <w:semiHidden/>
    <w:unhideWhenUsed/>
    <w:rsid w:val="00D56298"/>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56298"/>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56298"/>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56298"/>
    <w:pPr>
      <w:spacing w:line="240" w:lineRule="auto"/>
    </w:pPr>
    <w:rPr>
      <w:sz w:val="14"/>
    </w:rPr>
  </w:style>
  <w:style w:type="character" w:styleId="Verwijzingopmerking">
    <w:name w:val="annotation reference"/>
    <w:basedOn w:val="Standaardalinea-lettertype"/>
    <w:semiHidden/>
    <w:unhideWhenUsed/>
    <w:rsid w:val="00D56298"/>
    <w:rPr>
      <w:sz w:val="16"/>
      <w:szCs w:val="16"/>
    </w:rPr>
  </w:style>
  <w:style w:type="paragraph" w:styleId="Documentstructuur">
    <w:name w:val="Document Map"/>
    <w:basedOn w:val="Standaard"/>
    <w:link w:val="DocumentstructuurChar"/>
    <w:semiHidden/>
    <w:unhideWhenUsed/>
    <w:rsid w:val="00D56298"/>
    <w:pPr>
      <w:spacing w:line="240" w:lineRule="auto"/>
    </w:pPr>
    <w:rPr>
      <w:rFonts w:ascii="Tahoma" w:hAnsi="Tahoma" w:cs="Tahoma"/>
      <w:sz w:val="16"/>
      <w:szCs w:val="16"/>
    </w:rPr>
  </w:style>
  <w:style w:type="table" w:styleId="Donkerelijst">
    <w:name w:val="Dark List"/>
    <w:basedOn w:val="Standaardtabel"/>
    <w:uiPriority w:val="61"/>
    <w:rsid w:val="00D5629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56298"/>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5629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56298"/>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56298"/>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5629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56298"/>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56298"/>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56298"/>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56298"/>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56298"/>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5629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5629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56298"/>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5629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56298"/>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56298"/>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5629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56298"/>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5629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5629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56298"/>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5629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56298"/>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56298"/>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5629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56298"/>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5629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56298"/>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56298"/>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56298"/>
    <w:pPr>
      <w:spacing w:line="240" w:lineRule="auto"/>
      <w:ind w:left="180" w:hanging="180"/>
    </w:pPr>
  </w:style>
  <w:style w:type="paragraph" w:styleId="Index2">
    <w:name w:val="index 2"/>
    <w:basedOn w:val="Standaard"/>
    <w:next w:val="Standaard"/>
    <w:semiHidden/>
    <w:unhideWhenUsed/>
    <w:rsid w:val="00D56298"/>
    <w:pPr>
      <w:spacing w:line="240" w:lineRule="auto"/>
      <w:ind w:left="360" w:hanging="180"/>
    </w:pPr>
  </w:style>
  <w:style w:type="paragraph" w:styleId="Index3">
    <w:name w:val="index 3"/>
    <w:basedOn w:val="Standaard"/>
    <w:next w:val="Standaard"/>
    <w:semiHidden/>
    <w:unhideWhenUsed/>
    <w:rsid w:val="00D56298"/>
    <w:pPr>
      <w:spacing w:line="240" w:lineRule="auto"/>
      <w:ind w:left="540" w:hanging="180"/>
    </w:pPr>
  </w:style>
  <w:style w:type="paragraph" w:styleId="Index4">
    <w:name w:val="index 4"/>
    <w:basedOn w:val="Standaard"/>
    <w:next w:val="Standaard"/>
    <w:semiHidden/>
    <w:unhideWhenUsed/>
    <w:rsid w:val="00D56298"/>
    <w:pPr>
      <w:spacing w:line="240" w:lineRule="auto"/>
      <w:ind w:left="720" w:hanging="180"/>
    </w:pPr>
  </w:style>
  <w:style w:type="paragraph" w:styleId="Index5">
    <w:name w:val="index 5"/>
    <w:basedOn w:val="Standaard"/>
    <w:next w:val="Standaard"/>
    <w:semiHidden/>
    <w:unhideWhenUsed/>
    <w:rsid w:val="00D56298"/>
    <w:pPr>
      <w:spacing w:line="240" w:lineRule="auto"/>
      <w:ind w:left="900" w:hanging="180"/>
    </w:pPr>
  </w:style>
  <w:style w:type="paragraph" w:styleId="Index6">
    <w:name w:val="index 6"/>
    <w:basedOn w:val="Standaard"/>
    <w:next w:val="Standaard"/>
    <w:semiHidden/>
    <w:unhideWhenUsed/>
    <w:rsid w:val="00D56298"/>
    <w:pPr>
      <w:spacing w:line="240" w:lineRule="auto"/>
      <w:ind w:left="1080" w:hanging="180"/>
    </w:pPr>
  </w:style>
  <w:style w:type="paragraph" w:styleId="Index7">
    <w:name w:val="index 7"/>
    <w:basedOn w:val="Standaard"/>
    <w:next w:val="Standaard"/>
    <w:semiHidden/>
    <w:unhideWhenUsed/>
    <w:rsid w:val="00D56298"/>
    <w:pPr>
      <w:spacing w:line="240" w:lineRule="auto"/>
      <w:ind w:left="1260" w:hanging="180"/>
    </w:pPr>
  </w:style>
  <w:style w:type="paragraph" w:styleId="Index8">
    <w:name w:val="index 8"/>
    <w:basedOn w:val="Standaard"/>
    <w:next w:val="Standaard"/>
    <w:semiHidden/>
    <w:unhideWhenUsed/>
    <w:rsid w:val="00D56298"/>
    <w:pPr>
      <w:spacing w:line="240" w:lineRule="auto"/>
      <w:ind w:left="1440" w:hanging="180"/>
    </w:pPr>
  </w:style>
  <w:style w:type="paragraph" w:styleId="Index9">
    <w:name w:val="index 9"/>
    <w:basedOn w:val="Standaard"/>
    <w:next w:val="Standaard"/>
    <w:semiHidden/>
    <w:unhideWhenUsed/>
    <w:rsid w:val="00D56298"/>
    <w:pPr>
      <w:spacing w:line="240" w:lineRule="auto"/>
      <w:ind w:left="1620" w:hanging="180"/>
    </w:pPr>
  </w:style>
  <w:style w:type="paragraph" w:styleId="Inhopg8">
    <w:name w:val="toc 8"/>
    <w:basedOn w:val="Standaard"/>
    <w:next w:val="Standaard"/>
    <w:uiPriority w:val="39"/>
    <w:unhideWhenUsed/>
    <w:rsid w:val="00D56298"/>
    <w:pPr>
      <w:tabs>
        <w:tab w:val="right" w:leader="dot" w:pos="8505"/>
      </w:tabs>
    </w:pPr>
  </w:style>
  <w:style w:type="paragraph" w:styleId="Inhopg9">
    <w:name w:val="toc 9"/>
    <w:basedOn w:val="Standaard"/>
    <w:next w:val="Standaard"/>
    <w:uiPriority w:val="39"/>
    <w:unhideWhenUsed/>
    <w:rsid w:val="00D56298"/>
    <w:pPr>
      <w:spacing w:after="100"/>
      <w:ind w:left="1260"/>
    </w:pPr>
  </w:style>
  <w:style w:type="table" w:styleId="Klassieketabel1">
    <w:name w:val="Table Classic 1"/>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56298"/>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56298"/>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56298"/>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56298"/>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56298"/>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56298"/>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5629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56298"/>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56298"/>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56298"/>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56298"/>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5629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56298"/>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5629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56298"/>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56298"/>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5629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56298"/>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56298"/>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56298"/>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56298"/>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5629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56298"/>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5629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56298"/>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56298"/>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5629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56298"/>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5629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56298"/>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5629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56298"/>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56298"/>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5629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56298"/>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56298"/>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56298"/>
  </w:style>
  <w:style w:type="table" w:styleId="Professioneletabel">
    <w:name w:val="Table Professional"/>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56298"/>
  </w:style>
  <w:style w:type="table" w:styleId="Tabelkolommen1">
    <w:name w:val="Table Columns 1"/>
    <w:basedOn w:val="Standaardtabel"/>
    <w:semiHidden/>
    <w:unhideWhenUsed/>
    <w:rsid w:val="00D56298"/>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56298"/>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56298"/>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56298"/>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56298"/>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56298"/>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56298"/>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56298"/>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56298"/>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56298"/>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56298"/>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56298"/>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56298"/>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56298"/>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56298"/>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56298"/>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56298"/>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56298"/>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56298"/>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56298"/>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56298"/>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56298"/>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56298"/>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56298"/>
    <w:pPr>
      <w:keepNext/>
      <w:spacing w:before="280" w:after="280" w:line="240" w:lineRule="auto"/>
    </w:pPr>
    <w:rPr>
      <w:color w:val="FF0000"/>
    </w:rPr>
  </w:style>
  <w:style w:type="paragraph" w:customStyle="1" w:styleId="Figuurbijschrift">
    <w:name w:val="Figuurbijschrift"/>
    <w:basedOn w:val="Standaard"/>
    <w:next w:val="Standaard"/>
    <w:qFormat/>
    <w:rsid w:val="00D56298"/>
    <w:pPr>
      <w:numPr>
        <w:numId w:val="2"/>
      </w:numPr>
      <w:tabs>
        <w:tab w:val="left" w:pos="1134"/>
      </w:tabs>
      <w:spacing w:before="280" w:after="280"/>
    </w:pPr>
    <w:rPr>
      <w:b/>
    </w:rPr>
  </w:style>
  <w:style w:type="character" w:styleId="Eindnootmarkering">
    <w:name w:val="endnote reference"/>
    <w:basedOn w:val="Standaardalinea-lettertype"/>
    <w:semiHidden/>
    <w:unhideWhenUsed/>
    <w:rsid w:val="00D56298"/>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D56298"/>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D56298"/>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56298"/>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56298"/>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56298"/>
    <w:pPr>
      <w:shd w:val="clear" w:color="auto" w:fill="FFFF00"/>
      <w:spacing w:before="280" w:after="280"/>
      <w:contextualSpacing/>
    </w:pPr>
  </w:style>
  <w:style w:type="paragraph" w:customStyle="1" w:styleId="Code">
    <w:name w:val="Code"/>
    <w:basedOn w:val="Standaard"/>
    <w:rsid w:val="00D56298"/>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56298"/>
    <w:rPr>
      <w:color w:val="808080"/>
    </w:rPr>
  </w:style>
  <w:style w:type="character" w:customStyle="1" w:styleId="Colofonomgevingswetbesluit">
    <w:name w:val="Colofon omgevingswetbesluit"/>
    <w:basedOn w:val="Standaardalinea-lettertype"/>
    <w:uiPriority w:val="1"/>
    <w:rsid w:val="00D56298"/>
  </w:style>
  <w:style w:type="character" w:customStyle="1" w:styleId="Colofonprojectnaam">
    <w:name w:val="Colofon projectnaam"/>
    <w:basedOn w:val="Standaardalinea-lettertype"/>
    <w:uiPriority w:val="1"/>
    <w:rsid w:val="00D56298"/>
  </w:style>
  <w:style w:type="character" w:customStyle="1" w:styleId="Colofonprojectnummer">
    <w:name w:val="Colofon projectnummer"/>
    <w:basedOn w:val="Standaardalinea-lettertype"/>
    <w:uiPriority w:val="1"/>
    <w:rsid w:val="00D56298"/>
  </w:style>
  <w:style w:type="character" w:customStyle="1" w:styleId="Colofoncontactpersoon">
    <w:name w:val="Colofon contactpersoon"/>
    <w:basedOn w:val="Standaardalinea-lettertype"/>
    <w:uiPriority w:val="1"/>
    <w:rsid w:val="00D56298"/>
  </w:style>
  <w:style w:type="character" w:customStyle="1" w:styleId="Colofonauteur">
    <w:name w:val="Colofon auteur"/>
    <w:basedOn w:val="Standaardalinea-lettertype"/>
    <w:uiPriority w:val="1"/>
    <w:rsid w:val="00D56298"/>
  </w:style>
  <w:style w:type="table" w:customStyle="1" w:styleId="Implementatie">
    <w:name w:val="Implementatie"/>
    <w:basedOn w:val="Standaardtabel"/>
    <w:uiPriority w:val="99"/>
    <w:rsid w:val="00D56298"/>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56298"/>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56298"/>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56298"/>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56298"/>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D56298"/>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56298"/>
  </w:style>
  <w:style w:type="paragraph" w:styleId="Bloktekst">
    <w:name w:val="Block Text"/>
    <w:basedOn w:val="Standaard"/>
    <w:semiHidden/>
    <w:unhideWhenUsed/>
    <w:rsid w:val="00D56298"/>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56298"/>
    <w:pPr>
      <w:ind w:left="180" w:hanging="180"/>
    </w:pPr>
  </w:style>
  <w:style w:type="paragraph" w:styleId="Datum">
    <w:name w:val="Date"/>
    <w:basedOn w:val="Standaard"/>
    <w:next w:val="Standaard"/>
    <w:link w:val="DatumChar"/>
    <w:semiHidden/>
    <w:unhideWhenUsed/>
    <w:rsid w:val="00D56298"/>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56298"/>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56298"/>
    <w:rPr>
      <w:color w:val="800080" w:themeColor="followedHyperlink"/>
      <w:u w:val="single"/>
    </w:rPr>
  </w:style>
  <w:style w:type="paragraph" w:styleId="Handtekening">
    <w:name w:val="Signature"/>
    <w:basedOn w:val="Standaard"/>
    <w:link w:val="HandtekeningChar"/>
    <w:semiHidden/>
    <w:unhideWhenUsed/>
    <w:rsid w:val="00D56298"/>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56298"/>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56298"/>
    <w:rPr>
      <w:rFonts w:ascii="Consolas" w:hAnsi="Consolas"/>
      <w:sz w:val="20"/>
      <w:szCs w:val="20"/>
    </w:rPr>
  </w:style>
  <w:style w:type="character" w:styleId="HTMLDefinition">
    <w:name w:val="HTML Definition"/>
    <w:basedOn w:val="Standaardalinea-lettertype"/>
    <w:semiHidden/>
    <w:unhideWhenUsed/>
    <w:rsid w:val="00D56298"/>
    <w:rPr>
      <w:i/>
      <w:iCs/>
    </w:rPr>
  </w:style>
  <w:style w:type="character" w:styleId="HTMLVariable">
    <w:name w:val="HTML Variable"/>
    <w:basedOn w:val="Standaardalinea-lettertype"/>
    <w:semiHidden/>
    <w:unhideWhenUsed/>
    <w:rsid w:val="00D56298"/>
    <w:rPr>
      <w:i/>
      <w:iCs/>
    </w:rPr>
  </w:style>
  <w:style w:type="character" w:styleId="HTML-acroniem">
    <w:name w:val="HTML Acronym"/>
    <w:basedOn w:val="Standaardalinea-lettertype"/>
    <w:semiHidden/>
    <w:unhideWhenUsed/>
    <w:rsid w:val="00D56298"/>
  </w:style>
  <w:style w:type="paragraph" w:styleId="HTML-adres">
    <w:name w:val="HTML Address"/>
    <w:basedOn w:val="Standaard"/>
    <w:link w:val="HTML-adresChar"/>
    <w:semiHidden/>
    <w:unhideWhenUsed/>
    <w:rsid w:val="00D56298"/>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56298"/>
    <w:rPr>
      <w:i/>
      <w:iCs/>
    </w:rPr>
  </w:style>
  <w:style w:type="character" w:styleId="HTML-schrijfmachine">
    <w:name w:val="HTML Typewriter"/>
    <w:basedOn w:val="Standaardalinea-lettertype"/>
    <w:semiHidden/>
    <w:unhideWhenUsed/>
    <w:rsid w:val="00D56298"/>
    <w:rPr>
      <w:rFonts w:ascii="Consolas" w:hAnsi="Consolas"/>
      <w:sz w:val="20"/>
      <w:szCs w:val="20"/>
    </w:rPr>
  </w:style>
  <w:style w:type="character" w:styleId="HTML-toetsenbord">
    <w:name w:val="HTML Keyboard"/>
    <w:basedOn w:val="Standaardalinea-lettertype"/>
    <w:semiHidden/>
    <w:unhideWhenUsed/>
    <w:rsid w:val="00D56298"/>
    <w:rPr>
      <w:rFonts w:ascii="Consolas" w:hAnsi="Consolas"/>
      <w:sz w:val="20"/>
      <w:szCs w:val="20"/>
    </w:rPr>
  </w:style>
  <w:style w:type="character" w:styleId="HTML-voorbeeld">
    <w:name w:val="HTML Sample"/>
    <w:basedOn w:val="Standaardalinea-lettertype"/>
    <w:semiHidden/>
    <w:unhideWhenUsed/>
    <w:rsid w:val="00D56298"/>
    <w:rPr>
      <w:rFonts w:ascii="Consolas" w:hAnsi="Consolas"/>
      <w:sz w:val="24"/>
      <w:szCs w:val="24"/>
    </w:rPr>
  </w:style>
  <w:style w:type="paragraph" w:styleId="Indexkop">
    <w:name w:val="index heading"/>
    <w:basedOn w:val="Standaard"/>
    <w:next w:val="Index1"/>
    <w:semiHidden/>
    <w:unhideWhenUsed/>
    <w:rsid w:val="00D56298"/>
    <w:rPr>
      <w:rFonts w:asciiTheme="majorHAnsi" w:eastAsiaTheme="majorEastAsia" w:hAnsiTheme="majorHAnsi" w:cstheme="majorBidi"/>
      <w:b/>
      <w:bCs/>
    </w:rPr>
  </w:style>
  <w:style w:type="paragraph" w:styleId="Kopbronvermelding">
    <w:name w:val="toa heading"/>
    <w:basedOn w:val="Standaard"/>
    <w:next w:val="Standaard"/>
    <w:semiHidden/>
    <w:unhideWhenUsed/>
    <w:rsid w:val="00D56298"/>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56298"/>
    <w:pPr>
      <w:ind w:left="283" w:hanging="283"/>
      <w:contextualSpacing/>
    </w:pPr>
  </w:style>
  <w:style w:type="paragraph" w:styleId="Lijst2">
    <w:name w:val="List 2"/>
    <w:basedOn w:val="Standaard"/>
    <w:semiHidden/>
    <w:unhideWhenUsed/>
    <w:rsid w:val="00D56298"/>
    <w:pPr>
      <w:ind w:left="566" w:hanging="283"/>
      <w:contextualSpacing/>
    </w:pPr>
  </w:style>
  <w:style w:type="paragraph" w:styleId="Lijst3">
    <w:name w:val="List 3"/>
    <w:basedOn w:val="Standaard"/>
    <w:semiHidden/>
    <w:unhideWhenUsed/>
    <w:rsid w:val="00D56298"/>
    <w:pPr>
      <w:ind w:left="849" w:hanging="283"/>
      <w:contextualSpacing/>
    </w:pPr>
  </w:style>
  <w:style w:type="paragraph" w:styleId="Lijst4">
    <w:name w:val="List 4"/>
    <w:basedOn w:val="Standaard"/>
    <w:semiHidden/>
    <w:unhideWhenUsed/>
    <w:rsid w:val="00D56298"/>
    <w:pPr>
      <w:ind w:left="1132" w:hanging="283"/>
      <w:contextualSpacing/>
    </w:pPr>
  </w:style>
  <w:style w:type="paragraph" w:styleId="Lijst5">
    <w:name w:val="List 5"/>
    <w:basedOn w:val="Standaard"/>
    <w:semiHidden/>
    <w:unhideWhenUsed/>
    <w:rsid w:val="00D56298"/>
    <w:pPr>
      <w:ind w:left="1415" w:hanging="283"/>
      <w:contextualSpacing/>
    </w:pPr>
  </w:style>
  <w:style w:type="paragraph" w:styleId="Lijstmetafbeeldingen">
    <w:name w:val="table of figures"/>
    <w:basedOn w:val="Standaard"/>
    <w:next w:val="Standaard"/>
    <w:semiHidden/>
    <w:unhideWhenUsed/>
    <w:rsid w:val="00D56298"/>
  </w:style>
  <w:style w:type="paragraph" w:styleId="Lijstopsomteken">
    <w:name w:val="List Bullet"/>
    <w:basedOn w:val="Standaard"/>
    <w:unhideWhenUsed/>
    <w:rsid w:val="00D56298"/>
    <w:pPr>
      <w:numPr>
        <w:numId w:val="62"/>
      </w:numPr>
      <w:contextualSpacing/>
    </w:pPr>
  </w:style>
  <w:style w:type="paragraph" w:styleId="Lijstopsomteken2">
    <w:name w:val="List Bullet 2"/>
    <w:basedOn w:val="Standaard"/>
    <w:semiHidden/>
    <w:unhideWhenUsed/>
    <w:rsid w:val="00D56298"/>
    <w:pPr>
      <w:tabs>
        <w:tab w:val="num" w:pos="720"/>
      </w:tabs>
      <w:ind w:left="720" w:hanging="720"/>
      <w:contextualSpacing/>
    </w:pPr>
  </w:style>
  <w:style w:type="paragraph" w:styleId="Lijstopsomteken3">
    <w:name w:val="List Bullet 3"/>
    <w:basedOn w:val="Standaard"/>
    <w:semiHidden/>
    <w:unhideWhenUsed/>
    <w:rsid w:val="00D56298"/>
    <w:pPr>
      <w:tabs>
        <w:tab w:val="num" w:pos="720"/>
      </w:tabs>
      <w:ind w:left="720" w:hanging="720"/>
      <w:contextualSpacing/>
    </w:pPr>
  </w:style>
  <w:style w:type="paragraph" w:styleId="Lijstopsomteken4">
    <w:name w:val="List Bullet 4"/>
    <w:basedOn w:val="Standaard"/>
    <w:semiHidden/>
    <w:unhideWhenUsed/>
    <w:rsid w:val="00D56298"/>
    <w:pPr>
      <w:tabs>
        <w:tab w:val="num" w:pos="720"/>
      </w:tabs>
      <w:ind w:left="720" w:hanging="720"/>
      <w:contextualSpacing/>
    </w:pPr>
  </w:style>
  <w:style w:type="paragraph" w:styleId="Lijstopsomteken5">
    <w:name w:val="List Bullet 5"/>
    <w:basedOn w:val="Standaard"/>
    <w:semiHidden/>
    <w:unhideWhenUsed/>
    <w:rsid w:val="00D56298"/>
    <w:pPr>
      <w:tabs>
        <w:tab w:val="num" w:pos="720"/>
      </w:tabs>
      <w:ind w:left="720" w:hanging="720"/>
      <w:contextualSpacing/>
    </w:pPr>
  </w:style>
  <w:style w:type="paragraph" w:styleId="Lijstnummering2">
    <w:name w:val="List Number 2"/>
    <w:basedOn w:val="Standaard"/>
    <w:semiHidden/>
    <w:unhideWhenUsed/>
    <w:rsid w:val="00D56298"/>
    <w:pPr>
      <w:tabs>
        <w:tab w:val="num" w:pos="720"/>
      </w:tabs>
      <w:ind w:left="720" w:hanging="720"/>
      <w:contextualSpacing/>
    </w:pPr>
  </w:style>
  <w:style w:type="paragraph" w:styleId="Lijstnummering3">
    <w:name w:val="List Number 3"/>
    <w:basedOn w:val="Standaard"/>
    <w:semiHidden/>
    <w:unhideWhenUsed/>
    <w:rsid w:val="00D56298"/>
    <w:pPr>
      <w:tabs>
        <w:tab w:val="num" w:pos="720"/>
      </w:tabs>
      <w:ind w:left="720" w:hanging="720"/>
      <w:contextualSpacing/>
    </w:pPr>
  </w:style>
  <w:style w:type="paragraph" w:styleId="Lijstnummering4">
    <w:name w:val="List Number 4"/>
    <w:basedOn w:val="Standaard"/>
    <w:semiHidden/>
    <w:unhideWhenUsed/>
    <w:rsid w:val="00D56298"/>
    <w:pPr>
      <w:tabs>
        <w:tab w:val="num" w:pos="720"/>
      </w:tabs>
      <w:ind w:left="720" w:hanging="720"/>
      <w:contextualSpacing/>
    </w:pPr>
  </w:style>
  <w:style w:type="paragraph" w:styleId="Lijstnummering5">
    <w:name w:val="List Number 5"/>
    <w:basedOn w:val="Standaard"/>
    <w:semiHidden/>
    <w:unhideWhenUsed/>
    <w:rsid w:val="00D56298"/>
    <w:pPr>
      <w:tabs>
        <w:tab w:val="num" w:pos="720"/>
      </w:tabs>
      <w:ind w:left="720" w:hanging="720"/>
      <w:contextualSpacing/>
    </w:pPr>
  </w:style>
  <w:style w:type="paragraph" w:styleId="Lijstvoortzetting">
    <w:name w:val="List Continue"/>
    <w:basedOn w:val="Standaard"/>
    <w:semiHidden/>
    <w:unhideWhenUsed/>
    <w:rsid w:val="00D56298"/>
    <w:pPr>
      <w:spacing w:after="120"/>
      <w:ind w:left="283"/>
      <w:contextualSpacing/>
    </w:pPr>
  </w:style>
  <w:style w:type="paragraph" w:styleId="Lijstvoortzetting2">
    <w:name w:val="List Continue 2"/>
    <w:basedOn w:val="Standaard"/>
    <w:semiHidden/>
    <w:unhideWhenUsed/>
    <w:rsid w:val="00D56298"/>
    <w:pPr>
      <w:spacing w:after="120"/>
      <w:ind w:left="566"/>
      <w:contextualSpacing/>
    </w:pPr>
  </w:style>
  <w:style w:type="paragraph" w:styleId="Lijstvoortzetting3">
    <w:name w:val="List Continue 3"/>
    <w:basedOn w:val="Standaard"/>
    <w:semiHidden/>
    <w:unhideWhenUsed/>
    <w:rsid w:val="00D56298"/>
    <w:pPr>
      <w:spacing w:after="120"/>
      <w:ind w:left="849"/>
      <w:contextualSpacing/>
    </w:pPr>
  </w:style>
  <w:style w:type="paragraph" w:styleId="Lijstvoortzetting4">
    <w:name w:val="List Continue 4"/>
    <w:basedOn w:val="Standaard"/>
    <w:semiHidden/>
    <w:unhideWhenUsed/>
    <w:rsid w:val="00D56298"/>
    <w:pPr>
      <w:spacing w:after="120"/>
      <w:ind w:left="1132"/>
      <w:contextualSpacing/>
    </w:pPr>
  </w:style>
  <w:style w:type="paragraph" w:styleId="Lijstvoortzetting5">
    <w:name w:val="List Continue 5"/>
    <w:basedOn w:val="Standaard"/>
    <w:semiHidden/>
    <w:unhideWhenUsed/>
    <w:rsid w:val="00D56298"/>
    <w:pPr>
      <w:spacing w:after="120"/>
      <w:ind w:left="1415"/>
      <w:contextualSpacing/>
    </w:pPr>
  </w:style>
  <w:style w:type="paragraph" w:styleId="Normaalweb">
    <w:name w:val="Normal (Web)"/>
    <w:basedOn w:val="Standaard"/>
    <w:semiHidden/>
    <w:unhideWhenUsed/>
    <w:rsid w:val="00D56298"/>
    <w:rPr>
      <w:rFonts w:ascii="Times New Roman" w:hAnsi="Times New Roman"/>
      <w:sz w:val="24"/>
    </w:rPr>
  </w:style>
  <w:style w:type="paragraph" w:styleId="Notitiekop">
    <w:name w:val="Note Heading"/>
    <w:basedOn w:val="Standaard"/>
    <w:next w:val="Standaard"/>
    <w:link w:val="NotitiekopChar"/>
    <w:semiHidden/>
    <w:unhideWhenUsed/>
    <w:rsid w:val="00D56298"/>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56298"/>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56298"/>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56298"/>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56298"/>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56298"/>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56298"/>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56298"/>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56298"/>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56298"/>
    <w:pPr>
      <w:ind w:left="708"/>
    </w:pPr>
  </w:style>
  <w:style w:type="paragraph" w:styleId="Tekstzonderopmaak">
    <w:name w:val="Plain Text"/>
    <w:basedOn w:val="Standaard"/>
    <w:link w:val="TekstzonderopmaakChar"/>
    <w:semiHidden/>
    <w:unhideWhenUsed/>
    <w:rsid w:val="00D56298"/>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56298"/>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D56298"/>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56298"/>
    <w:pPr>
      <w:numPr>
        <w:ilvl w:val="8"/>
        <w:numId w:val="5"/>
      </w:numPr>
    </w:pPr>
  </w:style>
  <w:style w:type="character" w:customStyle="1" w:styleId="Verwijzing">
    <w:name w:val="Verwijzing"/>
    <w:basedOn w:val="Standaardalinea-lettertype"/>
    <w:uiPriority w:val="1"/>
    <w:rsid w:val="00D56298"/>
    <w:rPr>
      <w:u w:val="single"/>
    </w:rPr>
  </w:style>
  <w:style w:type="paragraph" w:customStyle="1" w:styleId="Kader">
    <w:name w:val="Kader"/>
    <w:basedOn w:val="Standaard"/>
    <w:next w:val="Standaard"/>
    <w:qFormat/>
    <w:rsid w:val="00D56298"/>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56298"/>
  </w:style>
  <w:style w:type="numbering" w:styleId="1ai">
    <w:name w:val="Outline List 1"/>
    <w:basedOn w:val="Geenlijst"/>
    <w:semiHidden/>
    <w:unhideWhenUsed/>
    <w:rsid w:val="00D56298"/>
  </w:style>
  <w:style w:type="numbering" w:styleId="Artikelsectie">
    <w:name w:val="Outline List 3"/>
    <w:basedOn w:val="Geenlijst"/>
    <w:semiHidden/>
    <w:unhideWhenUsed/>
    <w:rsid w:val="00D562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microsoft.com/office/2011/relationships/commentsExtended" Target="commentsExtended.xml"/><Relationship Id="rId191" Type="http://schemas.openxmlformats.org/officeDocument/2006/relationships/fontTable" Target="fontTable.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openxmlformats.org/officeDocument/2006/relationships/hyperlink" Target="https://www.wegwijzertpod.nl/uploads/2022-04/20220413%20Werkwijze%20Geo%20en%20locaties%20in%20Omgevingsdocumenten%201.01.pdf" TargetMode="External"/><Relationship Id="rId22" Type="http://schemas.microsoft.com/office/2016/09/relationships/commentsIds" Target="commentsIds.xml"/><Relationship Id="rId192" Type="http://schemas.microsoft.com/office/2011/relationships/people" Target="people.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193" Type="http://schemas.openxmlformats.org/officeDocument/2006/relationships/theme" Target="theme/theme1.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88"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183" Type="http://schemas.openxmlformats.org/officeDocument/2006/relationships/hyperlink" Target="https://www.geonovum.nl/geo-standaarden/omgevingswet/meldingen" TargetMode="External"/><Relationship Id="rId2" Type="http://schemas.openxmlformats.org/officeDocument/2006/relationships/customXml" Target="../customXml/item2.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184" Type="http://schemas.openxmlformats.org/officeDocument/2006/relationships/hyperlink" Target="https://gitlab.com/koop/STOP/standaard/-/issues" TargetMode="External"/><Relationship Id="rId189"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20" Type="http://schemas.openxmlformats.org/officeDocument/2006/relationships/comments" Target="comments.xml"/><Relationship Id="rId190"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55" Type="http://schemas.openxmlformats.org/officeDocument/2006/relationships/image" Target="media/image_55909c83d96980110a6c9ff0003743a3.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155566</TotalTime>
  <Pages>1</Pages>
  <Words>285117</Words>
  <Characters>1568149</Characters>
  <Application>Microsoft Office Word</Application>
  <DocSecurity>0</DocSecurity>
  <Lines>13067</Lines>
  <Paragraphs>3699</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1849567</CharactersWithSpaces>
  <SharedDoc>false</SharedDoc>
  <HyperlinkBase/>
  <HLinks>
    <vt:vector size="48" baseType="variant">
      <vt:variant>
        <vt:i4>3407981</vt:i4>
      </vt:variant>
      <vt:variant>
        <vt:i4>525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513</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504</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495</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468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414</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11495</cp:revision>
  <cp:lastPrinted>2021-12-13T05:21:00Z</cp:lastPrinted>
  <dcterms:created xsi:type="dcterms:W3CDTF">2022-10-17T21:34:00Z</dcterms:created>
  <dcterms:modified xsi:type="dcterms:W3CDTF">2023-12-08T08:23:00Z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