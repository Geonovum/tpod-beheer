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lastRenderedPageBreak/>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73EEFBC2" w:rsidR="00AE3C47" w:rsidRPr="00F1426F" w:rsidRDefault="00AE3C47" w:rsidP="00F50025">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7268ec2a65b49b29b84d5a346bf41b08.png"/><Relationship Id="rId87"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