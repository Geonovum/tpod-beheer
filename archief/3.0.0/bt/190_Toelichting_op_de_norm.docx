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5E9E7AA1" w14:textId="797519CA" w:rsidR="00C235A5"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p>
    <w:p w14:paraId="3D39A140" w14:textId="00D35C11" w:rsidR="00F56035" w:rsidRDefault="00F56035" w:rsidP="00F56035"/>
    <w:p w14:paraId="300611F8" w14:textId="5076631E" w:rsidR="00F56035" w:rsidRPr="00F1426F" w:rsidRDefault="003A7D37" w:rsidP="00F56035">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