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A6F5C" w14:textId="2D631FFD" w:rsidR="00904E70" w:rsidRDefault="000C754B" w:rsidP="00AD4CA5">
      <w:pPr>
        <w:pStyle w:val="Kop5"/>
      </w:pPr>
      <w:bookmarkStart w:id="738" w:name="_Ref_ae84e928e216dff6ae86ada356601e3f_1"/>
      <w:r>
        <w:t>Norm</w:t>
      </w:r>
      <w:bookmarkEnd w:id="738"/>
    </w:p>
    <w:p w14:paraId="020C9A50" w14:textId="6B9BD344" w:rsidR="00200E8E" w:rsidRDefault="00200E8E" w:rsidP="00200E8E">
      <w:r>
        <w:t>Voor het verwijzen van OW-objecten naar andere OW-objecten geld</w:t>
      </w:r>
      <w:r w:rsidR="00735B47">
        <w:t>en</w:t>
      </w:r>
      <w:r>
        <w:t xml:space="preserve"> </w:t>
      </w:r>
      <w:r w:rsidR="00735B47">
        <w:t xml:space="preserve">de </w:t>
      </w:r>
      <w:r>
        <w:t>volgende</w:t>
      </w:r>
      <w:r w:rsidR="00735B47">
        <w:t xml:space="preserve"> regels</w:t>
      </w:r>
      <w:r>
        <w:t>:</w:t>
      </w:r>
    </w:p>
    <w:p w14:paraId="6B5D63D6" w14:textId="74764A6D" w:rsidR="00A32078" w:rsidRDefault="002767DC" w:rsidP="00ED4786">
      <w:pPr>
        <w:pStyle w:val="Opsommingtekens1"/>
      </w:pPr>
      <w:r>
        <w:t>e</w:t>
      </w:r>
      <w:r w:rsidR="00E44128" w:rsidRPr="00E44128">
        <w:t xml:space="preserve">en OW-object </w:t>
      </w:r>
      <w:r w:rsidR="007D4CCD" w:rsidRPr="007D4CCD">
        <w:t>behorend bij</w:t>
      </w:r>
      <w:r w:rsidR="00E44128" w:rsidRPr="00E44128">
        <w:t xml:space="preserve"> </w:t>
      </w:r>
      <w:r w:rsidR="00E44128">
        <w:t xml:space="preserve">een </w:t>
      </w:r>
      <w:r w:rsidR="0063094F">
        <w:t>R</w:t>
      </w:r>
      <w:r w:rsidR="00200E8E">
        <w:t xml:space="preserve">egeling </w:t>
      </w:r>
      <w:r w:rsidR="00E44128">
        <w:t xml:space="preserve">niet zijnde een </w:t>
      </w:r>
      <w:r w:rsidR="00200E8E">
        <w:t xml:space="preserve">tijdelijk </w:t>
      </w:r>
      <w:r w:rsidR="00E44128" w:rsidRPr="00E44128">
        <w:t>regelingdeel mag alleen verwijzen naar een OW-object behorend bij een Regeling van hetzelfde bevoegd gezag</w:t>
      </w:r>
      <w:r w:rsidR="0076601B">
        <w:t xml:space="preserve">, met uitzondering van de relatie </w:t>
      </w:r>
      <w:r w:rsidR="0076601B" w:rsidRPr="00463756">
        <w:rPr>
          <w:i/>
          <w:iCs/>
        </w:rPr>
        <w:t>bovenliggendeActiviteit</w:t>
      </w:r>
      <w:r w:rsidR="0076601B" w:rsidRPr="0076601B">
        <w:t xml:space="preserve"> van het OW-object Activiteit</w:t>
      </w:r>
      <w:r w:rsidR="0076601B">
        <w:t xml:space="preserve">, </w:t>
      </w:r>
      <w:commentRangeStart w:id="740"/>
      <w:r w:rsidR="0076601B">
        <w:t xml:space="preserve">waarvoor de </w:t>
      </w:r>
      <w:r w:rsidR="00A24095">
        <w:t xml:space="preserve">specifieke regels </w:t>
      </w:r>
      <w:r w:rsidR="0076601B">
        <w:t xml:space="preserve">van paragraaf </w:t>
      </w:r>
      <w:r w:rsidR="00D9195A">
        <w:fldChar w:fldCharType="begin"/>
      </w:r>
      <w:r w:rsidR="00D9195A">
        <w:instrText xml:space="preserve"> REF _Ref_f3392b5a67336a730b850b66fc2c74a0_2 \n \h </w:instrText>
      </w:r>
      <w:r w:rsidR="00D9195A">
        <w:fldChar w:fldCharType="separate"/>
      </w:r>
      <w:r w:rsidR="00C235A5">
        <w:t>7.11.4.3</w:t>
      </w:r>
      <w:r w:rsidR="00D9195A">
        <w:fldChar w:fldCharType="end"/>
      </w:r>
      <w:r w:rsidR="00A24095">
        <w:t xml:space="preserve"> gelden</w:t>
      </w:r>
      <w:commentRangeEnd w:id="740"/>
      <w:r w:rsidR="00C27594">
        <w:rPr>
          <w:rStyle w:val="Verwijzingopmerking"/>
        </w:rPr>
        <w:commentReference w:id="740"/>
      </w:r>
      <w:r w:rsidR="00E568AD">
        <w:t>;</w:t>
      </w:r>
    </w:p>
    <w:p w14:paraId="6D96B0E2" w14:textId="70674149" w:rsidR="00200E8E" w:rsidRDefault="002767DC" w:rsidP="00463756">
      <w:pPr>
        <w:pStyle w:val="Opsommingtekens1"/>
      </w:pPr>
      <w:r>
        <w:t>e</w:t>
      </w:r>
      <w:r w:rsidR="007D4CCD">
        <w:t xml:space="preserve">en </w:t>
      </w:r>
      <w:r w:rsidR="00200E8E">
        <w:t xml:space="preserve">OW-object </w:t>
      </w:r>
      <w:r w:rsidR="008D34C2" w:rsidRPr="008D34C2">
        <w:t xml:space="preserve">behorend bij </w:t>
      </w:r>
      <w:r w:rsidR="007D4CCD" w:rsidRPr="007D4CCD">
        <w:t xml:space="preserve">een </w:t>
      </w:r>
      <w:r w:rsidR="0063094F">
        <w:t>R</w:t>
      </w:r>
      <w:r w:rsidR="007D4CCD" w:rsidRPr="007D4CCD">
        <w:t xml:space="preserve">egeling niet zijnde een tijdelijk regelingdeel mag </w:t>
      </w:r>
      <w:r w:rsidR="00200E8E">
        <w:t xml:space="preserve">niet verwijzen naar </w:t>
      </w:r>
      <w:r>
        <w:t xml:space="preserve">een </w:t>
      </w:r>
      <w:r w:rsidR="00200E8E">
        <w:t xml:space="preserve">OW-object </w:t>
      </w:r>
      <w:r w:rsidR="008D34C2" w:rsidRPr="008D34C2">
        <w:t>behorend bij</w:t>
      </w:r>
      <w:r w:rsidR="00200E8E">
        <w:t xml:space="preserve"> een tijdelijk regelingdeel</w:t>
      </w:r>
      <w:r w:rsidR="00E568AD">
        <w:t>;</w:t>
      </w:r>
    </w:p>
    <w:p w14:paraId="20EE168A" w14:textId="4AEDC57A" w:rsidR="008C35BE" w:rsidRDefault="002767DC" w:rsidP="003A52DC">
      <w:pPr>
        <w:pStyle w:val="Opsommingtekens1"/>
      </w:pPr>
      <w:r w:rsidRPr="002767DC">
        <w:t xml:space="preserve">een OW-object behorend bij een </w:t>
      </w:r>
      <w:r w:rsidR="00200E8E">
        <w:t>tijdelijk regelingde</w:t>
      </w:r>
      <w:r>
        <w:t>e</w:t>
      </w:r>
      <w:r w:rsidR="00200E8E">
        <w:t>l m</w:t>
      </w:r>
      <w:r>
        <w:t>a</w:t>
      </w:r>
      <w:r w:rsidR="00200E8E">
        <w:t xml:space="preserve">g alleen verwijzen naar </w:t>
      </w:r>
      <w:r w:rsidRPr="002767DC">
        <w:t>een OW-object</w:t>
      </w:r>
      <w:r w:rsidR="00200E8E">
        <w:t xml:space="preserve"> </w:t>
      </w:r>
      <w:r w:rsidR="008D34C2" w:rsidRPr="008D34C2">
        <w:t xml:space="preserve">behorend bij </w:t>
      </w:r>
      <w:r w:rsidR="00200E8E">
        <w:t>hetzelfde tijdelijk regelingdeel</w:t>
      </w:r>
      <w:r w:rsidR="00C85E33">
        <w:t>,</w:t>
      </w:r>
      <w:r w:rsidR="00C85E33" w:rsidRPr="00C85E33">
        <w:t xml:space="preserve"> met uitzondering van de relatie </w:t>
      </w:r>
      <w:r w:rsidR="00C85E33" w:rsidRPr="00463756">
        <w:rPr>
          <w:i/>
          <w:iCs/>
        </w:rPr>
        <w:t>bovenliggendeActiviteit</w:t>
      </w:r>
      <w:r w:rsidR="00C85E33" w:rsidRPr="00C85E33">
        <w:t xml:space="preserve"> van </w:t>
      </w:r>
      <w:r w:rsidR="00E97F24">
        <w:t>de tophaak-</w:t>
      </w:r>
      <w:r w:rsidR="00C85E33" w:rsidRPr="00C85E33">
        <w:t>Activiteit</w:t>
      </w:r>
      <w:r w:rsidR="00E97F24">
        <w:t xml:space="preserve"> van het tijdelijk regelingdeel</w:t>
      </w:r>
      <w:r w:rsidR="00C85E33" w:rsidRPr="00C85E33">
        <w:t xml:space="preserve">, waarvoor </w:t>
      </w:r>
      <w:commentRangeStart w:id="741"/>
      <w:r w:rsidR="00C85E33" w:rsidRPr="00C85E33">
        <w:t xml:space="preserve">de specifieke regels van paragraaf </w:t>
      </w:r>
      <w:r w:rsidR="00D9195A">
        <w:fldChar w:fldCharType="begin"/>
      </w:r>
      <w:r w:rsidR="00D9195A">
        <w:instrText xml:space="preserve"> REF _Ref_5bc48cbcc56d673051531eadd6253b78_2 \n \h </w:instrText>
      </w:r>
      <w:r w:rsidR="00D9195A">
        <w:fldChar w:fldCharType="separate"/>
      </w:r>
      <w:r w:rsidR="00C235A5">
        <w:t>7.11.4.4</w:t>
      </w:r>
      <w:r w:rsidR="00D9195A">
        <w:fldChar w:fldCharType="end"/>
      </w:r>
      <w:r w:rsidR="00C85E33" w:rsidRPr="00C85E33">
        <w:t xml:space="preserve"> gelden</w:t>
      </w:r>
      <w:commentRangeEnd w:id="741"/>
      <w:r w:rsidR="00C27594">
        <w:rPr>
          <w:rStyle w:val="Verwijzingopmerking"/>
        </w:rPr>
        <w:commentReference w:id="741"/>
      </w:r>
      <w:r w:rsidR="00461493">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