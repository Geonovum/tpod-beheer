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bookmarkStart w:id="677" w:name="_Ref_30e501f156ece1095cb7222abf730309_1"/>
      <w:bookmarkStart w:id="678" w:name="_Ref_30e501f156ece1095cb7222abf730309_2"/>
      <w:r w:rsidRPr="00F03DD9">
        <w:lastRenderedPageBreak/>
        <w:t>Norm</w:t>
      </w:r>
      <w:bookmarkEnd w:id="677"/>
      <w:bookmarkEnd w:id="678"/>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96DAC541-7B7A-43D3-8B79-37D633B846F1}">
                          <asvg:svgBlip xmlns:asvg="http://schemas.microsoft.com/office/drawing/2016/SVG/main" r:embed="rId114"/>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Default="00046669" w:rsidP="00046669">
      <w:r w:rsidRPr="00F03DD9">
        <w:t>SymbolisatieItem kent geen constraints.</w:t>
      </w:r>
    </w:p>
    <w:p w14:paraId="33C65232" w14:textId="42253EDE" w:rsidR="00991DB0" w:rsidRPr="00F03DD9" w:rsidRDefault="00FC58F8" w:rsidP="001B5CB1">
      <w:pPr>
        <w:pStyle w:val="Kader"/>
      </w:pPr>
      <w:r>
        <w:rPr>
          <w:noProof/>
        </w:rPr>
        <mc:AlternateContent>
          <mc:Choice Requires="wps">
            <w:drawing>
              <wp:inline distT="0" distB="0" distL="0" distR="0" wp14:anchorId="29E9AFBA" wp14:editId="41DD5558">
                <wp:extent cx="5400040" cy="1163222"/>
                <wp:effectExtent l="0" t="0" r="22860" b="16510"/>
                <wp:docPr id="949375397" name="Tekstvak 949375397"/>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2F085FDC" w14:textId="77777777" w:rsidR="00FC5A22" w:rsidRDefault="00FC5A22" w:rsidP="00FC5A22">
                            <w:pPr>
                              <w:rPr>
                                <w:b/>
                                <w:bCs/>
                              </w:rPr>
                            </w:pPr>
                            <w:r>
                              <w:rPr>
                                <w:b/>
                                <w:bCs/>
                              </w:rPr>
                              <w:t>Werkafspraak</w:t>
                            </w:r>
                          </w:p>
                          <w:p w14:paraId="6F5242DA" w14:textId="77777777" w:rsidR="00FC5A22" w:rsidRDefault="00FC5A22" w:rsidP="00FC5A2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2D7F77C" w14:textId="77777777" w:rsidR="00FC58F8" w:rsidRDefault="00FC58F8" w:rsidP="00FC58F8"/>
                          <w:p w14:paraId="123E4576" w14:textId="72989801" w:rsidR="00FC58F8" w:rsidRPr="00B85351" w:rsidRDefault="00702B4C" w:rsidP="00FC58F8">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E9AFBA" id="Tekstvak 949375397" o:spid="_x0000_s104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VP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0z3fqx4D8UZiTDQ94jVfFNj/C2z7oUZbAosEBvdPeNSSsCkYLAoqcD8+tu590etEKWkxSbL&#10;qcIpoER+V6jhl2TqWXNhM53d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AwcVU8wAgAAWwQAAA4AAAAAAAAAAAAAAAAALgIAAGRy&#10;cy9lMm9Eb2MueG1sUEsBAi0AFAAGAAgAAAAhAKvr00DbAAAABQEAAA8AAAAAAAAAAAAAAAAAigQA&#10;AGRycy9kb3ducmV2LnhtbFBLBQYAAAAABAAEAPMAAACSBQAAAAA=&#10;" filled="f" strokeweight=".5pt">
                <v:textbox style="mso-fit-shape-to-text:t">
                  <w:txbxContent>
                    <w:p w14:paraId="2F085FDC" w14:textId="77777777" w:rsidR="00FC5A22" w:rsidRDefault="00FC5A22" w:rsidP="00FC5A22">
                      <w:pPr>
                        <w:rPr>
                          <w:b/>
                          <w:bCs/>
                        </w:rPr>
                      </w:pPr>
                      <w:r>
                        <w:rPr>
                          <w:b/>
                          <w:bCs/>
                        </w:rPr>
                        <w:t>Werkafspraak</w:t>
                      </w:r>
                    </w:p>
                    <w:p w14:paraId="6F5242DA" w14:textId="77777777" w:rsidR="00FC5A22" w:rsidRDefault="00FC5A22" w:rsidP="00FC5A2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2D7F77C" w14:textId="77777777" w:rsidR="00FC58F8" w:rsidRDefault="00FC58F8" w:rsidP="00FC58F8"/>
                    <w:p w14:paraId="123E4576" w14:textId="72989801" w:rsidR="00FC58F8" w:rsidRPr="00B85351" w:rsidRDefault="00702B4C" w:rsidP="00FC58F8">
                      <w:r>
                        <w:t>Gebruik het objecttype SymbolisatieItem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13" Type="http://schemas.openxmlformats.org/officeDocument/2006/relationships/image" Target="media/image_84746ce9218cae8c9995e3bbc20d3d6c.png"/><Relationship Id="rId114"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