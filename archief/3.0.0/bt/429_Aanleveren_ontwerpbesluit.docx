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0589" w14:textId="4737CDC0" w:rsidR="00EC1A29" w:rsidRDefault="00EC1A29" w:rsidP="00EC1A29">
      <w:pPr>
        <w:pStyle w:val="Kop5"/>
      </w:pPr>
      <w:bookmarkStart w:id="1029" w:name="_Ref_70a5af69cb8811cf52ef9652740c92fc_1"/>
      <w:r>
        <w:t>Aanlever</w:t>
      </w:r>
      <w:r w:rsidR="00DE32E0">
        <w:t>e</w:t>
      </w:r>
      <w:r>
        <w:t>n ontwerpbesluit</w:t>
      </w:r>
      <w:bookmarkEnd w:id="1029"/>
    </w:p>
    <w:p w14:paraId="70CD932D" w14:textId="5C525858" w:rsidR="00EC1A29" w:rsidRDefault="00EC1A29" w:rsidP="00EC1A29">
      <w:r w:rsidRPr="00410D00">
        <w:t>Ten behoeve van de</w:t>
      </w:r>
      <w:r>
        <w:t xml:space="preserve"> interne ambtelijke en bestuurlijke besluitvorming binnen </w:t>
      </w:r>
      <w:r w:rsidRPr="00872B65">
        <w:t xml:space="preserve">waterschap, provincie of Rijk </w:t>
      </w:r>
      <w:r>
        <w:t xml:space="preserve">zal gebruik gemaakt worden van een versie van </w:t>
      </w:r>
      <w:r w:rsidRPr="00410D00">
        <w:t>het ontwerpbesluit</w:t>
      </w:r>
      <w:r>
        <w:t xml:space="preserve"> die door de plansoftware is gegenereerd. Na eventuele aanpassingen die uit de interne besluitvorming nodig zijn gebleken, </w:t>
      </w:r>
      <w:r w:rsidR="00A439C3" w:rsidRPr="00A439C3">
        <w:t xml:space="preserve">genereert de ambtelijke organisatie </w:t>
      </w:r>
      <w:r w:rsidRPr="00AD7092">
        <w:t xml:space="preserve">vanuit de plansoftware een ontwerpbesluit </w:t>
      </w:r>
      <w:r>
        <w:t>t</w:t>
      </w:r>
      <w:r w:rsidRPr="007832B4">
        <w:t xml:space="preserve">en behoeve van de publicatie </w:t>
      </w:r>
      <w:r>
        <w:t xml:space="preserve">in </w:t>
      </w:r>
      <w:r w:rsidRPr="00D33C27">
        <w:t xml:space="preserve">waterschapsblad, provinciaal blad of Staatscourant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w:t>
      </w:r>
      <w:r>
        <w:t xml:space="preserve">van </w:t>
      </w:r>
      <w:r w:rsidRPr="00050959">
        <w:t xml:space="preserve">de Regeling. </w:t>
      </w:r>
      <w:r>
        <w:t>Als het projectbesluit niet een of meer omgevingsplannen wijzigt, staat i</w:t>
      </w:r>
      <w:r w:rsidRPr="00050959">
        <w:t xml:space="preserve">n de </w:t>
      </w:r>
      <w:r w:rsidRPr="00BF16A2">
        <w:t>Regeling</w:t>
      </w:r>
      <w:r>
        <w:t xml:space="preserve"> alleen de ontwerpversie van het </w:t>
      </w:r>
      <w:r w:rsidRPr="003C3D01">
        <w:t xml:space="preserve">volledige initiële </w:t>
      </w:r>
      <w:r>
        <w:t>v</w:t>
      </w:r>
      <w:r w:rsidRPr="00BF16A2">
        <w:t>rijetekst</w:t>
      </w:r>
      <w:r>
        <w:t xml:space="preserve">gedeelte. In het geval het een ontwerpbesluit tot wijziging of uitwerking van een al eerder vastgesteld projectbesluit betreft, staan in de Regeling </w:t>
      </w:r>
      <w:r w:rsidRPr="004E1BBE">
        <w:t>de wijzigingsinstructies voor de consolidatie van het vrijetekstgedeelte</w:t>
      </w:r>
      <w:r>
        <w:t>.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60C542BF" w14:textId="44B3C215" w:rsidR="00EC1A29" w:rsidRDefault="00EC1A29" w:rsidP="00EC1A29">
      <w:r>
        <w:t xml:space="preserve">Om de mededeling van het ontwerpbesluit in </w:t>
      </w:r>
      <w:r w:rsidRPr="00E22039">
        <w:t xml:space="preserve">waterschapsblad, provinciaal blad of Staatscourant </w:t>
      </w:r>
      <w:r>
        <w:t xml:space="preserve">te kunnen doen en doorlevering door LVBB aan DSO-LV mogelijk te maken, moeten Besluit en Regeling voldoen aan de specificaties </w:t>
      </w:r>
      <w:r w:rsidR="008A56C0">
        <w:t xml:space="preserve">die </w:t>
      </w:r>
      <w:r>
        <w:t xml:space="preserve">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w:t>
      </w:r>
      <w:r w:rsidR="008A56C0">
        <w:t xml:space="preserve"> zijn gegeven</w:t>
      </w:r>
      <w:r>
        <w:t xml:space="preserve">. Aanvullend daarop moet </w:t>
      </w:r>
      <w:r w:rsidR="00A6663A" w:rsidRPr="00A6663A">
        <w:t xml:space="preserve">waterschap, provincie of Rijk </w:t>
      </w:r>
      <w:r>
        <w:t xml:space="preserve">metadata over </w:t>
      </w:r>
      <w:r w:rsidRPr="007C7313">
        <w:t xml:space="preserve">besluit </w:t>
      </w:r>
      <w:r>
        <w:t xml:space="preserve">en </w:t>
      </w:r>
      <w:r w:rsidRPr="007C7313">
        <w:t>regeling</w:t>
      </w:r>
      <w:r w:rsidR="004F0D20">
        <w:t>en</w:t>
      </w:r>
      <w:r>
        <w:t xml:space="preserve"> informatie over het Procedureverloop en de consolidatie</w:t>
      </w:r>
      <w:r w:rsidR="001E4DAA">
        <w:t xml:space="preserve"> meeleveren</w:t>
      </w:r>
      <w:r>
        <w:t xml:space="preserve">. </w:t>
      </w:r>
      <w:r w:rsidR="001E4DAA">
        <w:t>W</w:t>
      </w:r>
      <w:r w:rsidR="001E4DAA" w:rsidRPr="001E4DAA">
        <w:t>aterschap, provincie of Rijk</w:t>
      </w:r>
      <w:r w:rsidRPr="00500DB1">
        <w:t xml:space="preserve"> moet ook een publicatieopdracht aan de LVBB aanlever</w:t>
      </w:r>
      <w:r w:rsidR="001E4DAA">
        <w:t>en</w:t>
      </w:r>
      <w:r w:rsidRPr="00500DB1">
        <w:t xml:space="preserve">, waarin </w:t>
      </w:r>
      <w:r w:rsidR="001E4DAA">
        <w:t xml:space="preserve">hij/zij aangeeft </w:t>
      </w:r>
      <w:r w:rsidRPr="00500DB1">
        <w:t>welk soort publicatie wordt aangeleverd en op welke datum die publicatie gepubliceerd moet worden.</w:t>
      </w:r>
      <w:r>
        <w:t xml:space="preserve"> </w:t>
      </w:r>
      <w:r w:rsidRPr="009F07A8">
        <w:t>D</w:t>
      </w:r>
      <w:r>
        <w:t>at</w:t>
      </w:r>
      <w:r w:rsidRPr="009F07A8">
        <w:t xml:space="preserve"> </w:t>
      </w:r>
      <w:r>
        <w:t>is</w:t>
      </w:r>
      <w:r w:rsidRPr="009F07A8">
        <w:t xml:space="preserve"> achtereenvolgens in de volgende paragrafen beschreven.</w:t>
      </w:r>
    </w:p>
    <w:p w14:paraId="1F67F8AC" w14:textId="1CD60699" w:rsidR="00A20080" w:rsidRDefault="00F93D84" w:rsidP="00F93D84">
      <w:pPr>
        <w:pStyle w:val="Kader"/>
      </w:pPr>
      <w:r w:rsidRPr="00B26823">
        <w:rPr>
          <w:noProof/>
        </w:rPr>
        <w:lastRenderedPageBreak/>
        <mc:AlternateContent>
          <mc:Choice Requires="wps">
            <w:drawing>
              <wp:inline distT="0" distB="0" distL="0" distR="0" wp14:anchorId="2696B50B" wp14:editId="40F887A0">
                <wp:extent cx="5400040" cy="985631"/>
                <wp:effectExtent l="0" t="0" r="22860" b="22860"/>
                <wp:docPr id="1415576836" name="Tekstvak 14155768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96B50B" id="Tekstvak 1415576836" o:spid="_x0000_s110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8jpSGDACAABaBAAADgAAAAAAAAAAAAAAAAAuAgAAZHJz&#10;L2Uyb0RvYy54bWxQSwECLQAUAAYACAAAACEALfghbNoAAAAFAQAADwAAAAAAAAAAAAAAAACKBAAA&#10;ZHJzL2Rvd25yZXYueG1sUEsFBgAAAAAEAAQA8wAAAJEFAAAAAA==&#10;" filled="f" strokeweight=".5pt">
                <v:textbox style="mso-fit-shape-to-text:t">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v:textbox>
                <w10:anchorlock/>
              </v:shape>
            </w:pict>
          </mc:Fallback>
        </mc:AlternateContent>
      </w:r>
    </w:p>
    <w:p w14:paraId="617AE853" w14:textId="77777777" w:rsidR="00EC1A29" w:rsidRDefault="00EC1A29" w:rsidP="00EC1A29">
      <w:pPr>
        <w:pStyle w:val="Kader"/>
      </w:pPr>
      <w:r w:rsidRPr="00B26823">
        <w:rPr>
          <w:noProof/>
        </w:rPr>
        <mc:AlternateContent>
          <mc:Choice Requires="wps">
            <w:drawing>
              <wp:inline distT="0" distB="0" distL="0" distR="0" wp14:anchorId="779A190F" wp14:editId="6DC03E9F">
                <wp:extent cx="5400040" cy="985631"/>
                <wp:effectExtent l="0" t="0" r="22860" b="22860"/>
                <wp:docPr id="17" name="Tekstvak 1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A190F" id="Tekstvak 17" o:spid="_x0000_s110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p+1hDACAABaBAAADgAAAAAAAAAAAAAAAAAuAgAAZHJz&#10;L2Uyb0RvYy54bWxQSwECLQAUAAYACAAAACEALfghbNoAAAAFAQAADwAAAAAAAAAAAAAAAACKBAAA&#10;ZHJzL2Rvd25yZXYueG1sUEsFBgAAAAAEAAQA8wAAAJEFAAAAAA==&#10;" filled="f" strokeweight=".5pt">
                <v:textbox style="mso-fit-shape-to-text:t">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v:textbox>
                <w10:anchorlock/>
              </v:shape>
            </w:pict>
          </mc:Fallback>
        </mc:AlternateContent>
      </w:r>
    </w:p>
    <w:p w14:paraId="432FA0E7" w14:textId="77777777" w:rsidR="00EC1A29" w:rsidRDefault="00EC1A29" w:rsidP="00EC1A29">
      <w:pPr>
        <w:pStyle w:val="Kop6"/>
      </w:pPr>
      <w:r>
        <w:t>Besluitmetadata</w:t>
      </w:r>
    </w:p>
    <w:p w14:paraId="0374DAB7" w14:textId="2FB6733B" w:rsidR="00374CD1" w:rsidRDefault="00374CD1" w:rsidP="00374CD1">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653119">
        <w:t>besluit</w:t>
      </w:r>
      <w:r>
        <w:t xml:space="preserve"> </w:t>
      </w:r>
      <w:r w:rsidR="00653119">
        <w:t>tot vaststelling</w:t>
      </w:r>
      <w:r w:rsidR="00331277">
        <w:t>, wijziging of uitwerking</w:t>
      </w:r>
      <w:r w:rsidR="00653119">
        <w:t xml:space="preserve"> </w:t>
      </w:r>
      <w:r>
        <w:t xml:space="preserve">van het </w:t>
      </w:r>
      <w:r w:rsidR="00A109B8">
        <w:t xml:space="preserve">projectbesluit </w:t>
      </w:r>
      <w:r>
        <w:t xml:space="preserve">aangegeven hoe ze moeten worden toegepast. </w:t>
      </w:r>
    </w:p>
    <w:p w14:paraId="34F75AF3" w14:textId="77777777" w:rsidR="00374CD1" w:rsidRDefault="00374CD1" w:rsidP="00374CD1"/>
    <w:p w14:paraId="1068E629" w14:textId="72B243DE" w:rsidR="00374CD1" w:rsidRDefault="00374CD1" w:rsidP="00374CD1">
      <w:pPr>
        <w:pStyle w:val="Opsommingtekens1"/>
      </w:pPr>
      <w:r w:rsidRPr="00073B3E">
        <w:rPr>
          <w:i/>
          <w:iCs/>
        </w:rPr>
        <w:lastRenderedPageBreak/>
        <w:t>eindverantwoordelijke</w:t>
      </w:r>
      <w:r>
        <w:t xml:space="preserve">: kies uit de STOP-waardelijst voor </w:t>
      </w:r>
      <w:r w:rsidR="00CB4006" w:rsidRPr="00CB4006">
        <w:t xml:space="preserve">waterschap, provincie of ministerie </w:t>
      </w:r>
      <w:r>
        <w:t xml:space="preserve">(de identificatiecode van) </w:t>
      </w:r>
      <w:r w:rsidR="00CB4006">
        <w:t xml:space="preserve">het </w:t>
      </w:r>
      <w:r>
        <w:t xml:space="preserve">betreffende </w:t>
      </w:r>
      <w:r w:rsidR="00CB4006" w:rsidRPr="00CB4006">
        <w:t>waterschap, provincie of ministerie</w:t>
      </w:r>
      <w:r w:rsidR="004E0CBD">
        <w:t xml:space="preserve"> dat/</w:t>
      </w:r>
      <w:r w:rsidR="004E0CBD" w:rsidRPr="004E0CBD">
        <w:t xml:space="preserve">die het </w:t>
      </w:r>
      <w:r w:rsidR="004E0CBD">
        <w:t>project</w:t>
      </w:r>
      <w:r w:rsidR="004E0CBD" w:rsidRPr="004E0CBD">
        <w:t>besluit heeft genomen</w:t>
      </w:r>
      <w:r>
        <w:t>.</w:t>
      </w:r>
    </w:p>
    <w:p w14:paraId="23526A1E" w14:textId="481B0FA4" w:rsidR="00374CD1" w:rsidRDefault="00374CD1" w:rsidP="00374CD1">
      <w:pPr>
        <w:pStyle w:val="Opsommingtekens1"/>
      </w:pPr>
      <w:r w:rsidRPr="00073B3E">
        <w:rPr>
          <w:i/>
          <w:iCs/>
        </w:rPr>
        <w:t>maker</w:t>
      </w:r>
      <w:r>
        <w:t xml:space="preserve">: kies uit de STOP-waardelijst voor </w:t>
      </w:r>
      <w:r w:rsidR="00CB4006" w:rsidRPr="00CB4006">
        <w:t xml:space="preserve">waterschap, provincie of ministerie </w:t>
      </w:r>
      <w:r>
        <w:t xml:space="preserve">(de identificatiecode van) </w:t>
      </w:r>
      <w:r w:rsidR="004E0CBD">
        <w:t>het betreffende waterschap, provincie of ministerie dat/die het projectbesluit heeft genomen</w:t>
      </w:r>
      <w:r>
        <w:t>.</w:t>
      </w:r>
    </w:p>
    <w:p w14:paraId="2BBDD5B8" w14:textId="558A62D6" w:rsidR="00374CD1" w:rsidRDefault="00374CD1" w:rsidP="00374CD1">
      <w:pPr>
        <w:pStyle w:val="Opsommingtekens1"/>
      </w:pPr>
      <w:r w:rsidRPr="00073B3E">
        <w:rPr>
          <w:i/>
          <w:iCs/>
        </w:rPr>
        <w:t>soortBestuursorgaan</w:t>
      </w:r>
      <w:r>
        <w:t xml:space="preserve">: kies uit de STOP-waardelijst bestuursorgaan de waarde </w:t>
      </w:r>
      <w:r w:rsidR="006E1D42" w:rsidRPr="006E1D42">
        <w:t>‘dagelijks bestuur’, ‘gedeputeerde staten’ respectievelijk ‘minister’</w:t>
      </w:r>
      <w:r>
        <w:t>.</w:t>
      </w:r>
    </w:p>
    <w:p w14:paraId="2CBCBF00" w14:textId="77777777" w:rsidR="00374CD1" w:rsidRDefault="00374CD1" w:rsidP="00374CD1">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5FF81D98" w14:textId="04EC6A54" w:rsidR="00374CD1" w:rsidRDefault="00374CD1" w:rsidP="00374CD1">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w:t>
      </w:r>
      <w:r w:rsidR="0029366D" w:rsidRPr="0029366D">
        <w:t>ontwerp van een projectbesluit is ‘Ontwerp Projectbesluit Rondweg Gemeentestad</w:t>
      </w:r>
      <w:r>
        <w:t>’.</w:t>
      </w:r>
    </w:p>
    <w:p w14:paraId="7FFFF1E1" w14:textId="77777777" w:rsidR="005369B7" w:rsidRDefault="00374CD1" w:rsidP="005369B7">
      <w:pPr>
        <w:pStyle w:val="Opsommingtekens1"/>
      </w:pPr>
      <w:r w:rsidRPr="005369B7">
        <w:rPr>
          <w:i/>
          <w:iCs/>
        </w:rPr>
        <w:t>citeertitel</w:t>
      </w:r>
      <w:r w:rsidRPr="008E1E70">
        <w:t xml:space="preserve">: </w:t>
      </w:r>
      <w:r w:rsidR="00AE5238" w:rsidRPr="008E1E70">
        <w:t xml:space="preserve">geadviseerd wordt om het gegeven citeertitel te gebruiken. </w:t>
      </w:r>
      <w:r w:rsidR="005369B7">
        <w:t>Pas d</w:t>
      </w:r>
      <w:r w:rsidR="005369B7" w:rsidRPr="008E1E70">
        <w:t xml:space="preserve">e citeertitel </w:t>
      </w:r>
      <w:r w:rsidR="005369B7">
        <w:t>als volgt toe:</w:t>
      </w:r>
    </w:p>
    <w:p w14:paraId="18EF3A74"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CA23568"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6B5D9046" w14:textId="77777777" w:rsidR="00374CD1" w:rsidRDefault="00374CD1" w:rsidP="004B47F3">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74BF3E" w14:textId="6836E434" w:rsidR="00374CD1" w:rsidRDefault="00374CD1" w:rsidP="00374CD1">
      <w:pPr>
        <w:pStyle w:val="Opsommingtekens1"/>
      </w:pPr>
      <w:r w:rsidRPr="00073B3E">
        <w:rPr>
          <w:i/>
          <w:iCs/>
        </w:rPr>
        <w:t>rechtsgebied</w:t>
      </w:r>
      <w:r>
        <w:t>: kies uit de STOP-waardelijst rechtsgebied in ieder geval voor de waarde ‘</w:t>
      </w:r>
      <w:r w:rsidRPr="00191E8D">
        <w:t>omgevingsrecht</w:t>
      </w:r>
      <w:r w:rsidR="00A17F46">
        <w:t>’</w:t>
      </w:r>
      <w:r>
        <w:t xml:space="preserve"> en vul dit indien van toepassing aan met andere toepasselijke waarden uit deze waardelijst.</w:t>
      </w:r>
    </w:p>
    <w:p w14:paraId="3CD9AA6E" w14:textId="77777777" w:rsidR="00374CD1" w:rsidRDefault="00374CD1" w:rsidP="00374CD1">
      <w:pPr>
        <w:pStyle w:val="Opsommingtekens1"/>
      </w:pPr>
      <w:r w:rsidRPr="00073B3E">
        <w:rPr>
          <w:i/>
          <w:iCs/>
        </w:rPr>
        <w:t>soortProcedure</w:t>
      </w:r>
      <w:r>
        <w:t>: kies uit de STOP-waardelijst soortprocedure de waarde ‘Ontwerpbesluit’.</w:t>
      </w:r>
    </w:p>
    <w:p w14:paraId="056C1003" w14:textId="117B621D" w:rsidR="00374CD1" w:rsidRDefault="00374CD1" w:rsidP="00374CD1">
      <w:pPr>
        <w:pStyle w:val="Opsommingtekens1"/>
      </w:pPr>
      <w:r w:rsidRPr="00073B3E">
        <w:rPr>
          <w:i/>
          <w:iCs/>
        </w:rPr>
        <w:t>grondslag</w:t>
      </w:r>
      <w:r>
        <w:t xml:space="preserve">: </w:t>
      </w:r>
      <w:r w:rsidRPr="00D63ACF">
        <w:t xml:space="preserve">maak een verwijzing naar artikel </w:t>
      </w:r>
      <w:r w:rsidR="005C6646" w:rsidRPr="005C6646">
        <w:t xml:space="preserve">5.44 </w:t>
      </w:r>
      <w:r w:rsidRPr="00D63ACF">
        <w:t>Omgevingswet</w:t>
      </w:r>
      <w:r>
        <w:t xml:space="preserve">, de grondslag voor het vaststellen van het </w:t>
      </w:r>
      <w:r w:rsidR="00750E49">
        <w:t>projectbesluit</w:t>
      </w:r>
      <w:r>
        <w:t xml:space="preserve">. De grondslag ziet er -in STOP-XML- uit als in </w:t>
      </w:r>
      <w:r w:rsidR="00F95A63">
        <w:fldChar w:fldCharType="begin"/>
      </w:r>
      <w:r w:rsidR="00F95A63">
        <w:instrText xml:space="preserve"> REF _Ref_70a5af69cb8811cf52ef9652740c92fc_2 \r \h </w:instrText>
      </w:r>
      <w:r w:rsidR="00F95A63">
        <w:fldChar w:fldCharType="separate"/>
      </w:r>
      <w:r w:rsidR="002D10A5">
        <w:t>Figuur 137</w:t>
      </w:r>
      <w:r w:rsidR="00F95A63">
        <w:fldChar w:fldCharType="end"/>
      </w:r>
      <w:r>
        <w:t>:</w:t>
      </w:r>
    </w:p>
    <w:p w14:paraId="427ABB9A" w14:textId="77777777" w:rsidR="00EC1A29" w:rsidRDefault="00EC1A29" w:rsidP="00EC1A29">
      <w:pPr>
        <w:pStyle w:val="Figuur"/>
      </w:pPr>
      <w:r>
        <w:rPr>
          <w:noProof/>
        </w:rPr>
        <w:drawing>
          <wp:inline distT="0" distB="0" distL="0" distR="0" wp14:anchorId="032F4271" wp14:editId="47149316">
            <wp:extent cx="4410710" cy="1409700"/>
            <wp:effectExtent l="0" t="0" r="8890" b="0"/>
            <wp:docPr id="531857353" name="Afbeelding 53185735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3" name="Afbeelding 531857353" descr="Afbeelding met tekst&#10;&#10;Automatisch gegenereerde beschrijvi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410710" cy="1409700"/>
                    </a:xfrm>
                    <a:prstGeom prst="rect">
                      <a:avLst/>
                    </a:prstGeom>
                    <a:noFill/>
                  </pic:spPr>
                </pic:pic>
              </a:graphicData>
            </a:graphic>
          </wp:inline>
        </w:drawing>
      </w:r>
    </w:p>
    <w:p w14:paraId="797BE71F" w14:textId="77777777" w:rsidR="00EC1A29" w:rsidRDefault="00EC1A29" w:rsidP="00EC1A29">
      <w:pPr>
        <w:pStyle w:val="Figuurbijschrift"/>
      </w:pPr>
      <w:bookmarkStart w:id="1033" w:name="_Ref_70a5af69cb8811cf52ef9652740c92fc_2"/>
      <w:r>
        <w:t>Voorbeeld van de grondslag voor het projectbesluit</w:t>
      </w:r>
      <w:bookmarkEnd w:id="1033"/>
    </w:p>
    <w:p w14:paraId="4D9AC6D9" w14:textId="61393993" w:rsidR="009D4A2E" w:rsidRPr="009D4A2E" w:rsidRDefault="009D4A2E" w:rsidP="009D4A2E">
      <w:pPr>
        <w:pStyle w:val="Kader"/>
      </w:pPr>
      <w:r w:rsidRPr="00B26823">
        <w:rPr>
          <w:noProof/>
        </w:rPr>
        <w:lastRenderedPageBreak/>
        <mc:AlternateContent>
          <mc:Choice Requires="wps">
            <w:drawing>
              <wp:inline distT="0" distB="0" distL="0" distR="0" wp14:anchorId="6B62A54D" wp14:editId="69E11008">
                <wp:extent cx="5400040" cy="985631"/>
                <wp:effectExtent l="0" t="0" r="22860" b="22860"/>
                <wp:docPr id="1236703247" name="Tekstvak 123670324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62A54D" id="Tekstvak 1236703247" o:spid="_x0000_s110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" filled="f" strokeweight=".5pt">
                <v:textbox style="mso-fit-shape-to-text:t">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301609A" w14:textId="77777777" w:rsidR="00EC1A29" w:rsidRDefault="00EC1A29" w:rsidP="00EC1A29">
      <w:pPr>
        <w:pStyle w:val="Kop6"/>
      </w:pPr>
      <w:r>
        <w:t xml:space="preserve">Regelingmetadata </w:t>
      </w:r>
      <w:r w:rsidRPr="00EC7239">
        <w:t>vrijetekstgedeelte projectbesluit</w:t>
      </w:r>
    </w:p>
    <w:p w14:paraId="4176935F" w14:textId="02EC7E77" w:rsidR="00F95A63" w:rsidRDefault="00F95A63" w:rsidP="00F95A63">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_Ref_50107845663edfa376a8a484b1d87f87_1 \n \h </w:instrText>
      </w:r>
      <w:r>
        <w:fldChar w:fldCharType="separate"/>
      </w:r>
      <w:r w:rsidR="002D10A5">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Pr="00F95A63">
        <w:t>vaststelling</w:t>
      </w:r>
      <w:r w:rsidR="00B2766E" w:rsidRPr="00B2766E">
        <w:t>, wijziging of uitwerking</w:t>
      </w:r>
      <w:r w:rsidRPr="00F95A63">
        <w:t xml:space="preserve"> van het projectbesluit </w:t>
      </w:r>
      <w:r>
        <w:t>aangegeven hoe ze moeten worden toegepast</w:t>
      </w:r>
      <w:r w:rsidRPr="00F523DD">
        <w:t>.</w:t>
      </w:r>
    </w:p>
    <w:p w14:paraId="7D006B5D" w14:textId="77777777" w:rsidR="00F95A63" w:rsidRDefault="00F95A63" w:rsidP="00F95A63"/>
    <w:p w14:paraId="1423D669" w14:textId="7EA7CDA8" w:rsidR="00F95A63" w:rsidRPr="00073B3E" w:rsidRDefault="00F95A63" w:rsidP="00F95A63">
      <w:pPr>
        <w:pStyle w:val="Opsommingtekens1"/>
      </w:pPr>
      <w:r w:rsidRPr="00200354">
        <w:rPr>
          <w:i/>
          <w:iCs/>
        </w:rPr>
        <w:t>soortRegeling</w:t>
      </w:r>
      <w:r>
        <w:t>: kies uit de STOP-waardelijst soortRegeling de waarde ‘</w:t>
      </w:r>
      <w:r w:rsidR="00E67F21" w:rsidRPr="00E67F21">
        <w:t>Projectbesluit</w:t>
      </w:r>
      <w:r>
        <w:t>’.</w:t>
      </w:r>
    </w:p>
    <w:p w14:paraId="3DE524EE" w14:textId="250D3B62" w:rsidR="00F95A63" w:rsidRDefault="00F95A63" w:rsidP="00F95A63">
      <w:pPr>
        <w:pStyle w:val="Opsommingtekens1"/>
      </w:pPr>
      <w:r w:rsidRPr="00073B3E">
        <w:rPr>
          <w:i/>
          <w:iCs/>
        </w:rPr>
        <w:t>eindverantwoordelijke</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r w:rsidR="0018576A">
        <w:t xml:space="preserve"> </w:t>
      </w:r>
    </w:p>
    <w:p w14:paraId="1AC68D70" w14:textId="7E26E650" w:rsidR="00F95A63" w:rsidRDefault="00F95A63" w:rsidP="00F95A63">
      <w:pPr>
        <w:pStyle w:val="Opsommingtekens1"/>
      </w:pPr>
      <w:r w:rsidRPr="00094953">
        <w:rPr>
          <w:i/>
          <w:iCs/>
        </w:rPr>
        <w:t>maker</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4E2CC665" w14:textId="3EB6F953" w:rsidR="00F95A63" w:rsidRPr="00C92A58" w:rsidRDefault="00F95A63" w:rsidP="00F95A63">
      <w:pPr>
        <w:pStyle w:val="Opsommingtekens1"/>
        <w:rPr>
          <w:u w:val="single"/>
        </w:rPr>
      </w:pPr>
      <w:r w:rsidRPr="00C92A58">
        <w:rPr>
          <w:i/>
          <w:iCs/>
        </w:rPr>
        <w:t>soortBestuursorgaan</w:t>
      </w:r>
      <w:r>
        <w:t>: kies</w:t>
      </w:r>
      <w:r w:rsidRPr="00BE7551">
        <w:t xml:space="preserve"> uit de STOP-waardelijst bestuursorgaan</w:t>
      </w:r>
      <w:r>
        <w:t xml:space="preserve"> de waarde </w:t>
      </w:r>
      <w:r w:rsidR="00DD5EDE" w:rsidRPr="00DD5EDE">
        <w:t>‘dagelijks bestuur’, ‘gedeputeerde staten’ respectievelijk ‘minister’</w:t>
      </w:r>
      <w:r w:rsidRPr="00094953">
        <w:t>.</w:t>
      </w:r>
      <w:r w:rsidRPr="00C92A58">
        <w:rPr>
          <w:u w:val="single"/>
        </w:rPr>
        <w:t xml:space="preserve"> </w:t>
      </w:r>
    </w:p>
    <w:p w14:paraId="26C40030" w14:textId="4B3157AA" w:rsidR="00F95A63" w:rsidRDefault="00F95A63" w:rsidP="00F95A63">
      <w:pPr>
        <w:pStyle w:val="Opsommingtekens1"/>
      </w:pPr>
      <w:r w:rsidRPr="00094953">
        <w:rPr>
          <w:i/>
          <w:iCs/>
        </w:rPr>
        <w:t>officieleTitel</w:t>
      </w:r>
      <w:r>
        <w:t xml:space="preserve">: geef de regeling van het </w:t>
      </w:r>
      <w:r w:rsidR="00DD5EDE">
        <w:t>projectbesluit</w:t>
      </w:r>
      <w:r>
        <w:t xml:space="preserve"> een onderscheidende en herkenbare titel. </w:t>
      </w:r>
      <w:r w:rsidR="002F7D6D">
        <w:t>De officiële titel moet gelijk zijn aan het RegelingOpschrift van de regeling.</w:t>
      </w:r>
      <w:r>
        <w:t xml:space="preserve"> </w:t>
      </w:r>
      <w:r w:rsidR="00A8596B">
        <w:t>E</w:t>
      </w:r>
      <w:r w:rsidR="00A8596B" w:rsidRPr="00A8596B">
        <w:t>en voorbeeld van de officiële titel van een projectbesluit is ‘Projectbesluit Rondweg Gemeentestad’</w:t>
      </w:r>
      <w:r>
        <w:t>.</w:t>
      </w:r>
    </w:p>
    <w:p w14:paraId="520CEDFA" w14:textId="77777777" w:rsidR="00E5611C" w:rsidRDefault="00F95A63"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55127486" w14:textId="1F02A55F" w:rsidR="00E5611C" w:rsidRPr="00A624CC" w:rsidRDefault="00E5611C" w:rsidP="00E5611C">
      <w:pPr>
        <w:pStyle w:val="Opsommingtekens2"/>
      </w:pPr>
      <w:r w:rsidRPr="00E11146">
        <w:t xml:space="preserve">in </w:t>
      </w:r>
      <w:r>
        <w:t>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00D1750" w14:textId="45489C4B" w:rsidR="00E5611C" w:rsidRDefault="00E5611C" w:rsidP="00E5611C">
      <w:pPr>
        <w:pStyle w:val="Opsommingtekens2"/>
      </w:pPr>
      <w:r w:rsidRPr="00674056">
        <w:t xml:space="preserve">in </w:t>
      </w:r>
      <w:r w:rsidRPr="00E5611C">
        <w:t xml:space="preserve">het projectbesluit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AC3A40F" w14:textId="514441B6" w:rsidR="00F95A63" w:rsidRDefault="00F95A63" w:rsidP="003640BB">
      <w:pPr>
        <w:pStyle w:val="Opsommingtekens1"/>
      </w:pPr>
      <w:r w:rsidRPr="00E5611C">
        <w:rPr>
          <w:i/>
          <w:iCs/>
        </w:rPr>
        <w:t>Onderwerp</w:t>
      </w:r>
      <w:r w:rsidRPr="00541BF1">
        <w:t>:</w:t>
      </w:r>
      <w:r w:rsidRPr="00E5611C">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E799ADC" w14:textId="7D414C7B" w:rsidR="00F95A63" w:rsidRDefault="00F95A63" w:rsidP="00F95A63">
      <w:pPr>
        <w:pStyle w:val="Opsommingtekens1"/>
      </w:pPr>
      <w:r w:rsidRPr="00094953">
        <w:rPr>
          <w:i/>
          <w:iCs/>
        </w:rPr>
        <w:t>rechtsgebied</w:t>
      </w:r>
      <w:r>
        <w:t>: kies uit de STOP-waardelijst rechtsgebied in ieder geval de waarde ‘</w:t>
      </w:r>
      <w:r w:rsidRPr="00191E8D">
        <w:t>omgevingsrecht</w:t>
      </w:r>
      <w:r w:rsidR="00A17F46">
        <w:t>’</w:t>
      </w:r>
      <w:r>
        <w:t xml:space="preserve"> en vul dit indien van toepassing aan met andere toepasselijke waarden uit deze waardelijst.</w:t>
      </w:r>
    </w:p>
    <w:p w14:paraId="6A36A15E" w14:textId="77777777" w:rsidR="00F95A63" w:rsidRDefault="00F95A63" w:rsidP="00F95A63">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CD97CDF" w14:textId="0DA0CF4D" w:rsidR="00F95A63" w:rsidRDefault="00F95A63" w:rsidP="00F95A63">
      <w:pPr>
        <w:pStyle w:val="Opsommingtekens1"/>
      </w:pPr>
      <w:r w:rsidRPr="00073B3E">
        <w:rPr>
          <w:i/>
          <w:iCs/>
        </w:rPr>
        <w:lastRenderedPageBreak/>
        <w:t>grondslag</w:t>
      </w:r>
      <w:r>
        <w:t xml:space="preserve">: </w:t>
      </w:r>
      <w:r w:rsidRPr="00D63ACF">
        <w:t xml:space="preserve">maak een verwijzing naar artikel </w:t>
      </w:r>
      <w:r w:rsidR="00C76632" w:rsidRPr="00C76632">
        <w:t xml:space="preserve">5.44 </w:t>
      </w:r>
      <w:r w:rsidRPr="00D63ACF">
        <w:t>Omgevingswet</w:t>
      </w:r>
      <w:r>
        <w:t xml:space="preserve">, de grondslag voor het vaststellen van het </w:t>
      </w:r>
      <w:r w:rsidR="00C76632">
        <w:t>p</w:t>
      </w:r>
      <w:r w:rsidR="00F91178">
        <w:t>rojectbesluit</w:t>
      </w:r>
      <w:r>
        <w:t xml:space="preserve">. De grondslag ziet er -in STOP-XML- uit als in </w:t>
      </w:r>
      <w:r w:rsidR="001128B5">
        <w:fldChar w:fldCharType="begin"/>
      </w:r>
      <w:r w:rsidR="001128B5">
        <w:instrText xml:space="preserve"> REF _Ref_70a5af69cb8811cf52ef9652740c92fc_3 \r \h </w:instrText>
      </w:r>
      <w:r w:rsidR="001128B5">
        <w:fldChar w:fldCharType="separate"/>
      </w:r>
      <w:r w:rsidR="002D10A5">
        <w:t>Figuur 138</w:t>
      </w:r>
      <w:r w:rsidR="001128B5">
        <w:fldChar w:fldCharType="end"/>
      </w:r>
      <w:r>
        <w:t>:</w:t>
      </w:r>
    </w:p>
    <w:p w14:paraId="62F98E9A" w14:textId="77777777" w:rsidR="00EC1A29" w:rsidRDefault="00EC1A29" w:rsidP="00EC1A29">
      <w:pPr>
        <w:pStyle w:val="Figuur"/>
      </w:pPr>
      <w:r>
        <w:rPr>
          <w:noProof/>
        </w:rPr>
        <w:drawing>
          <wp:inline distT="0" distB="0" distL="0" distR="0" wp14:anchorId="7B5B8902" wp14:editId="01A416A7">
            <wp:extent cx="4413885" cy="1408430"/>
            <wp:effectExtent l="0" t="0" r="5715" b="127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1AE097A5" w14:textId="2C9AF7B6" w:rsidR="00EC1A29" w:rsidRDefault="00EC1A29" w:rsidP="00EC1A29">
      <w:pPr>
        <w:pStyle w:val="Figuurbijschrift"/>
      </w:pPr>
      <w:bookmarkStart w:id="1035" w:name="_Ref_70a5af69cb8811cf52ef9652740c92fc_3"/>
      <w:r w:rsidRPr="005C1EC0">
        <w:tab/>
        <w:t xml:space="preserve">Voorbeeld van de grondslag voor het </w:t>
      </w:r>
      <w:r>
        <w:t xml:space="preserve">vrijetekstgedeelte van het </w:t>
      </w:r>
      <w:r w:rsidRPr="005C1EC0">
        <w:t>projectbesluit</w:t>
      </w:r>
      <w:bookmarkEnd w:id="1035"/>
    </w:p>
    <w:p w14:paraId="3BF34860" w14:textId="44EA382E" w:rsidR="009D4A2E" w:rsidRPr="009D4A2E" w:rsidRDefault="009D4A2E" w:rsidP="009D4A2E">
      <w:pPr>
        <w:pStyle w:val="Kader"/>
      </w:pPr>
      <w:r w:rsidRPr="00B26823">
        <w:rPr>
          <w:noProof/>
        </w:rPr>
        <mc:AlternateContent>
          <mc:Choice Requires="wps">
            <w:drawing>
              <wp:inline distT="0" distB="0" distL="0" distR="0" wp14:anchorId="687A1713" wp14:editId="71264A35">
                <wp:extent cx="5400040" cy="985631"/>
                <wp:effectExtent l="0" t="0" r="22860" b="22860"/>
                <wp:docPr id="1236703248" name="Tekstvak 12367032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7A1713" id="Tekstvak 1236703248" o:spid="_x0000_s110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XvZnTLwIAAFoEAAAOAAAAAAAAAAAAAAAAAC4CAABkcnMv&#10;ZTJvRG9jLnhtbFBLAQItABQABgAIAAAAIQAt+CFs2gAAAAUBAAAPAAAAAAAAAAAAAAAAAIkEAABk&#10;cnMvZG93bnJldi54bWxQSwUGAAAAAAQABADzAAAAkAUAAAAA&#10;" filled="f" strokeweight=".5pt">
                <v:textbox style="mso-fit-shape-to-text:t">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84207B8" w14:textId="77777777" w:rsidR="00EC1A29" w:rsidRPr="005520CC" w:rsidRDefault="00EC1A29" w:rsidP="00EC1A29">
      <w:pPr>
        <w:pStyle w:val="Kop6"/>
      </w:pPr>
      <w:bookmarkStart w:id="1036" w:name="_Ref_70a5af69cb8811cf52ef9652740c92fc_4"/>
      <w:r>
        <w:t>Procedureverloop</w:t>
      </w:r>
      <w:bookmarkEnd w:id="1036"/>
    </w:p>
    <w:p w14:paraId="163EC8C5" w14:textId="02D922FC" w:rsidR="002642A7" w:rsidRDefault="002642A7" w:rsidP="002642A7">
      <w:r>
        <w:t xml:space="preserve">Met de module Procedureverloop wordt informatie over het verloop van de procedure van het </w:t>
      </w:r>
      <w:r w:rsidR="001C0ACA">
        <w:t xml:space="preserve">projectbesluit </w:t>
      </w:r>
      <w:r>
        <w:t xml:space="preserve">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ontwerpbesluit tot vaststelling</w:t>
      </w:r>
      <w:r w:rsidR="00B2766E" w:rsidRPr="00B2766E">
        <w:t>, wijziging of uitwerking</w:t>
      </w:r>
      <w:r>
        <w:t xml:space="preserve"> van het projectbesluit moet worden toegepast. </w:t>
      </w:r>
    </w:p>
    <w:p w14:paraId="01A8DAE7" w14:textId="77777777" w:rsidR="002642A7" w:rsidRDefault="002642A7" w:rsidP="002642A7"/>
    <w:p w14:paraId="45E27F46" w14:textId="29A5878C" w:rsidR="002642A7" w:rsidRDefault="002642A7" w:rsidP="002642A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E372F" w:rsidRPr="001E372F">
        <w:t>bij het bevoegd gezag gebruikelijk is dat het dagelijkse bestuur zelf besluit om het ontwerpbesluit ter inzage te leggen of dat dit gemandateerd is aan een ambtenaar</w:t>
      </w:r>
      <w:r>
        <w:t xml:space="preserve">. In het eerste geval is er een Procedureverloop bij het ontwerpbesluit, in het tweede geval niet. </w:t>
      </w:r>
      <w:r w:rsidRPr="00B3240A">
        <w:t xml:space="preserve">Het Procedureverloop is dus bij het ontwerpbesluit optioneel en bij de kennisgeving verplicht. </w:t>
      </w:r>
    </w:p>
    <w:p w14:paraId="1D39727B" w14:textId="77777777" w:rsidR="002642A7" w:rsidRDefault="002642A7" w:rsidP="002642A7"/>
    <w:p w14:paraId="3FE993A7" w14:textId="6A9C5BD4" w:rsidR="002642A7" w:rsidRDefault="002642A7" w:rsidP="002642A7">
      <w:r>
        <w:t>Als wordt gekozen voor de eerste manier wordt de module Procedureverloop bij het ontwerpbesluit aangeleverd. Het Procedureverloop moet dan de volgende gegevens bevatten</w:t>
      </w:r>
      <w:r w:rsidR="006672FB" w:rsidRPr="006672FB">
        <w:t xml:space="preserve">, </w:t>
      </w:r>
      <w:r w:rsidR="000C2D97">
        <w:t>met dien verstande dat ten minste één van de Procedurestappen moet voorkomen</w:t>
      </w:r>
      <w:r>
        <w:t>:</w:t>
      </w:r>
    </w:p>
    <w:p w14:paraId="7ED245A1" w14:textId="77777777" w:rsidR="002642A7" w:rsidRDefault="002642A7" w:rsidP="002642A7">
      <w:pPr>
        <w:pStyle w:val="Opsommingtekens1"/>
      </w:pPr>
      <w:r>
        <w:t>Procedurestap</w:t>
      </w:r>
    </w:p>
    <w:p w14:paraId="63C63B21" w14:textId="77777777" w:rsidR="002642A7" w:rsidRDefault="002642A7" w:rsidP="002642A7">
      <w:pPr>
        <w:pStyle w:val="Opsommingtekens2"/>
      </w:pPr>
      <w:r w:rsidRPr="00541BF1">
        <w:rPr>
          <w:i/>
          <w:iCs/>
        </w:rPr>
        <w:t>soortStap</w:t>
      </w:r>
      <w:r>
        <w:t>: kies uit de STOP-waardelijst Procedurestap_ontwerp de waarde ‘Vaststelling’</w:t>
      </w:r>
    </w:p>
    <w:p w14:paraId="46D754C1" w14:textId="77777777" w:rsidR="002642A7" w:rsidRDefault="002642A7" w:rsidP="002642A7">
      <w:pPr>
        <w:pStyle w:val="Opsommingtekens2"/>
      </w:pPr>
      <w:r w:rsidRPr="00541BF1">
        <w:rPr>
          <w:i/>
          <w:iCs/>
        </w:rPr>
        <w:lastRenderedPageBreak/>
        <w:t>voltooidOp</w:t>
      </w:r>
      <w:r>
        <w:t>: vul de datum in waarop het bestuursorgaan het ontwerpbesluit heeft vastgesteld</w:t>
      </w:r>
    </w:p>
    <w:p w14:paraId="4DDB3BF1" w14:textId="77777777" w:rsidR="002642A7" w:rsidRDefault="002642A7" w:rsidP="002642A7">
      <w:pPr>
        <w:pStyle w:val="Opsommingtekens1"/>
      </w:pPr>
      <w:r>
        <w:t>Procedurestap</w:t>
      </w:r>
    </w:p>
    <w:p w14:paraId="6E975F7E" w14:textId="77777777" w:rsidR="002642A7" w:rsidRDefault="002642A7" w:rsidP="002642A7">
      <w:pPr>
        <w:pStyle w:val="Opsommingtekens2"/>
      </w:pPr>
      <w:r w:rsidRPr="00AF097F">
        <w:rPr>
          <w:i/>
          <w:iCs/>
        </w:rPr>
        <w:t>soortStap</w:t>
      </w:r>
      <w:r>
        <w:t>: kies uit de STOP-waardelijst Procedurestap_ontwerp de waarde ‘Ondertekening’</w:t>
      </w:r>
    </w:p>
    <w:p w14:paraId="403767E6" w14:textId="77777777" w:rsidR="002642A7" w:rsidRDefault="002642A7" w:rsidP="002642A7">
      <w:pPr>
        <w:pStyle w:val="Opsommingtekens2"/>
      </w:pPr>
      <w:r w:rsidRPr="00AF097F">
        <w:rPr>
          <w:i/>
          <w:iCs/>
        </w:rPr>
        <w:t>voltooidOp</w:t>
      </w:r>
      <w:r>
        <w:t>: vul de datum in waarop het bestuursorgaan het ontwerpbesluit heeft ondertekend</w:t>
      </w:r>
    </w:p>
    <w:p w14:paraId="55F61641" w14:textId="77777777" w:rsidR="00CE5E2A" w:rsidRDefault="002642A7" w:rsidP="009A0584">
      <w:pPr>
        <w:pStyle w:val="Opsommingtekens1"/>
      </w:pPr>
      <w:r w:rsidRPr="0028602C">
        <w:rPr>
          <w:i/>
          <w:iCs/>
        </w:rPr>
        <w:t>bekendOp</w:t>
      </w:r>
      <w:r>
        <w:t>:</w:t>
      </w:r>
      <w:r w:rsidRPr="00CC5184">
        <w:t xml:space="preserve"> </w:t>
      </w:r>
      <w:r>
        <w:t xml:space="preserve">vul de datum in waarop het ontwerpbesluit in </w:t>
      </w:r>
      <w:r w:rsidR="00CF07C0">
        <w:t>waterschaps</w:t>
      </w:r>
      <w:r>
        <w:t>blad</w:t>
      </w:r>
      <w:r w:rsidR="00CF07C0">
        <w:t>, provinciaal blad of Staatscourant</w:t>
      </w:r>
      <w:r>
        <w:t xml:space="preserve"> wordt gepubliceerd.</w:t>
      </w:r>
    </w:p>
    <w:p w14:paraId="2C2548A4" w14:textId="0C6A875F" w:rsidR="002642A7" w:rsidRDefault="002642A7" w:rsidP="00416413">
      <w:r>
        <w:t xml:space="preserve">Gebruik in deze fase van de procedure het gegeven </w:t>
      </w:r>
      <w:r w:rsidRPr="0028602C">
        <w:rPr>
          <w:i/>
          <w:iCs/>
        </w:rPr>
        <w:t>meerInformatie</w:t>
      </w:r>
      <w:r>
        <w:t xml:space="preserve"> niet.</w:t>
      </w:r>
    </w:p>
    <w:p w14:paraId="4497E1E1" w14:textId="77777777" w:rsidR="00416413" w:rsidRDefault="00416413" w:rsidP="002642A7"/>
    <w:p w14:paraId="58DB1030" w14:textId="2A20BA4D" w:rsidR="002642A7" w:rsidRDefault="002642A7" w:rsidP="002642A7">
      <w:r>
        <w:t>NB: bij keuze voor de tweede manier is er geen Procedureverloop bij het ontwerpbesluit.</w:t>
      </w:r>
    </w:p>
    <w:p w14:paraId="73E65F25" w14:textId="6D3D7F95" w:rsidR="007029C8" w:rsidRDefault="007029C8" w:rsidP="007029C8">
      <w:pPr>
        <w:pStyle w:val="Kader"/>
      </w:pPr>
    </w:p>
    <w:p w14:paraId="69FE257F" w14:textId="77777777" w:rsidR="00EC1A29" w:rsidRDefault="00EC1A29" w:rsidP="00EC1A29">
      <w:pPr>
        <w:pStyle w:val="Kop6"/>
      </w:pPr>
      <w:r>
        <w:t>ConsolidatieInformatie</w:t>
      </w:r>
    </w:p>
    <w:p w14:paraId="6A2E12E4" w14:textId="77777777" w:rsidR="00440BCE" w:rsidRDefault="00EC1A29"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0497A4B3"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9DD4665" w14:textId="77777777" w:rsidR="00EC1A29" w:rsidRDefault="00EC1A29" w:rsidP="00641A9F">
      <w:pPr>
        <w:pStyle w:val="Opsommingtekens2"/>
      </w:pPr>
      <w:r>
        <w:t>BeoogdeRegeling, met daarbinnen:</w:t>
      </w:r>
    </w:p>
    <w:p w14:paraId="28E251E1" w14:textId="2BD8C481" w:rsidR="00EC1A29" w:rsidRDefault="00253C22" w:rsidP="00641A9F">
      <w:pPr>
        <w:pStyle w:val="Opsommingtekens3"/>
      </w:pPr>
      <w:r>
        <w:t xml:space="preserve">Doel: vul hier het Doel in van </w:t>
      </w:r>
      <w:r w:rsidR="00BD5AA8" w:rsidRPr="00BD5AA8">
        <w:t xml:space="preserve">(het besluit tot vaststelling </w:t>
      </w:r>
      <w:r w:rsidR="003A7D30">
        <w:t xml:space="preserve">of wijziging </w:t>
      </w:r>
      <w:r w:rsidR="00BD5AA8" w:rsidRPr="00BD5AA8">
        <w:t>van) het projectbesluit</w:t>
      </w:r>
    </w:p>
    <w:p w14:paraId="0D6BFFA1" w14:textId="731559B1" w:rsidR="00EC1A29" w:rsidRDefault="00253C22" w:rsidP="00641A9F">
      <w:pPr>
        <w:pStyle w:val="Opsommingtekens3"/>
      </w:pPr>
      <w:r>
        <w:t xml:space="preserve">instrumentVersie: vul hier de identificatie in van </w:t>
      </w:r>
      <w:r w:rsidR="003A7D30" w:rsidRPr="003A7D30">
        <w:t>de nieuwe regelingversie van</w:t>
      </w:r>
      <w:r w:rsidR="003A7D30">
        <w:t xml:space="preserve"> </w:t>
      </w:r>
      <w:r w:rsidR="003A7D30" w:rsidRPr="003A7D30">
        <w:t>het projectbesluit</w:t>
      </w:r>
    </w:p>
    <w:p w14:paraId="033A83A2" w14:textId="24B42C42" w:rsidR="00EC1A29" w:rsidRPr="00E85D1E" w:rsidRDefault="00D649FF" w:rsidP="00641A9F">
      <w:pPr>
        <w:pStyle w:val="Opsommingtekens3"/>
      </w:pPr>
      <w:r>
        <w:t xml:space="preserve">eId: </w:t>
      </w:r>
      <w:r w:rsidR="00C62E0A" w:rsidRPr="00C62E0A">
        <w:t xml:space="preserve">vul hier de identificatie in </w:t>
      </w:r>
      <w:r w:rsidR="00EC1A29" w:rsidRPr="00E85D1E">
        <w:t xml:space="preserve">van het WijzigArtikel in het ontwerpbesluit (het artikel waarin staat wat het bestuursorgaan beoogt met het besluit </w:t>
      </w:r>
      <w:r w:rsidR="005C5BCB">
        <w:t xml:space="preserve">vast te stellen of </w:t>
      </w:r>
      <w:r w:rsidR="00EC1A29" w:rsidRPr="00E85D1E">
        <w:t>te wijzigen)</w:t>
      </w:r>
    </w:p>
    <w:p w14:paraId="76D87D8B" w14:textId="77777777" w:rsidR="00EC1A29" w:rsidRDefault="00EC1A29" w:rsidP="00641A9F">
      <w:pPr>
        <w:pStyle w:val="Opsommingtekens2"/>
      </w:pPr>
      <w:r>
        <w:t>BeoogdInformatieobject, voor ieder Informatieobject dat het ontwerpbesluit vaststelt</w:t>
      </w:r>
      <w:r w:rsidRPr="00A85EDF">
        <w:t>, met daarbinnen:</w:t>
      </w:r>
    </w:p>
    <w:p w14:paraId="6A553754" w14:textId="6C65967C" w:rsidR="00EC1A29" w:rsidRDefault="00253C22" w:rsidP="00641A9F">
      <w:pPr>
        <w:pStyle w:val="Opsommingtekens3"/>
      </w:pPr>
      <w:r>
        <w:t xml:space="preserve">Doel: vul hier het Doel in van </w:t>
      </w:r>
      <w:r w:rsidR="00BD5AA8" w:rsidRPr="00BD5AA8">
        <w:t xml:space="preserve">(het besluit tot vaststelling </w:t>
      </w:r>
      <w:r w:rsidR="003A7D30" w:rsidRPr="003A7D30">
        <w:t xml:space="preserve">of wijziging </w:t>
      </w:r>
      <w:r w:rsidR="00BD5AA8" w:rsidRPr="00BD5AA8">
        <w:t>van) het projectbesluit</w:t>
      </w:r>
    </w:p>
    <w:p w14:paraId="62388FC5" w14:textId="1BC141E7" w:rsidR="00EC1A29" w:rsidRPr="004F1952" w:rsidRDefault="00253C22" w:rsidP="00641A9F">
      <w:pPr>
        <w:pStyle w:val="Opsommingtekens3"/>
      </w:pPr>
      <w:r>
        <w:t xml:space="preserve">instrumentVersie: vul hier de identificatie in van </w:t>
      </w:r>
      <w:r w:rsidR="003A7D30" w:rsidRPr="003A7D30">
        <w:t>het nieuwe Informatieobject</w:t>
      </w:r>
    </w:p>
    <w:p w14:paraId="2EF054E1" w14:textId="18FF4390" w:rsidR="00EC1A29" w:rsidRDefault="00A17F46" w:rsidP="00641A9F">
      <w:pPr>
        <w:pStyle w:val="Opsommingtekens3"/>
      </w:pPr>
      <w:r>
        <w:t xml:space="preserve">eId: </w:t>
      </w:r>
      <w:r w:rsidR="00C62E0A">
        <w:t>maak hier een verwijzing naar</w:t>
      </w:r>
      <w:r>
        <w:t xml:space="preserve"> </w:t>
      </w:r>
      <w:r w:rsidR="00253C22">
        <w:t xml:space="preserve">het element </w:t>
      </w:r>
      <w:r w:rsidR="00EC1A29" w:rsidRPr="00E27A46">
        <w:t>in de informatieobjecten-</w:t>
      </w:r>
      <w:r w:rsidR="00EC1A29" w:rsidRPr="007A0873">
        <w:t>bijlage in de WijzigBijlage dat</w:t>
      </w:r>
      <w:r w:rsidR="00EC1A29" w:rsidRPr="00E27A46">
        <w:t xml:space="preserve"> de ExtIoRef (de identificatie van het daadwerkelijke informatieobject) bevat</w:t>
      </w:r>
      <w:r w:rsidR="00EC1A29" w:rsidRPr="005A4EF2">
        <w:t>.</w:t>
      </w:r>
    </w:p>
    <w:p w14:paraId="54F50D2F" w14:textId="77777777" w:rsidR="00EC1A29" w:rsidRDefault="00EC1A29" w:rsidP="00EC1A29"/>
    <w:p w14:paraId="5807AEEC" w14:textId="77777777" w:rsidR="00EC1A29" w:rsidRDefault="00EC1A29" w:rsidP="00EC1A29">
      <w:r>
        <w:t>Bij een ontwerpbesluit worden geen tijdstempels toegevoegd.</w:t>
      </w:r>
    </w:p>
    <w:p w14:paraId="39CE6E53" w14:textId="77777777" w:rsidR="00EC1A29" w:rsidRDefault="00EC1A29" w:rsidP="00EC1A29">
      <w:pPr>
        <w:pStyle w:val="Kop6"/>
      </w:pPr>
      <w:r>
        <w:t>Datum publicatie ontwerpbesluit</w:t>
      </w:r>
    </w:p>
    <w:p w14:paraId="3F6B30C8" w14:textId="2C5F56F9" w:rsidR="00EC1A29" w:rsidRPr="00AC711F" w:rsidRDefault="00C33D10" w:rsidP="00EC1A29">
      <w:r>
        <w:t>W</w:t>
      </w:r>
      <w:r w:rsidR="00EC1A29" w:rsidRPr="002D4FE6">
        <w:t xml:space="preserve">aterschap, provincie of Rijk </w:t>
      </w:r>
      <w:r w:rsidRPr="00C33D10">
        <w:t xml:space="preserve">moet de datum waarop hij/zij </w:t>
      </w:r>
      <w:r w:rsidR="00EC1A29">
        <w:t xml:space="preserve">wil dat het ontwerpbesluit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B14AEF">
        <w:t>,</w:t>
      </w:r>
      <w:r w:rsidR="00EC1A29">
        <w:t xml:space="preserve"> 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9" Type="http://schemas.openxmlformats.org/officeDocument/2006/relationships/image" Target="media/image_17bcb4f20b2e4df81edc965e3bad1277.png"/><Relationship Id="rId160" Type="http://schemas.openxmlformats.org/officeDocument/2006/relationships/image" Target="media/image_923b44d8c72f04efb9f1f5ee4930e4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