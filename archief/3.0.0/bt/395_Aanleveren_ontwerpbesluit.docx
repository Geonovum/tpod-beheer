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945" w:name="_Ref_e6b367c70eab9fa0f785b79155c77955_1"/>
      <w:r>
        <w:t>Aanleveren ontwerpbesluit</w:t>
      </w:r>
      <w:bookmarkEnd w:id="945"/>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DE6621" w:rsidRPr="00DE6621">
        <w:t xml:space="preserve">In de Regeling staat de volledige initiële regeling (bij het instellen van de </w:t>
      </w:r>
      <w:r w:rsidR="0042064D">
        <w:t>waterschaps</w:t>
      </w:r>
      <w:r w:rsidR="00DE6621" w:rsidRPr="00DE6621">
        <w:t xml:space="preserve">verordening) of de wijzigingsinstructies voor de geconsolideerde regeling (bij een wijziging van de </w:t>
      </w:r>
      <w:r w:rsidR="007E2703" w:rsidRPr="0042064D">
        <w:t>waterschaps</w:t>
      </w:r>
      <w:r w:rsidR="007E2703" w:rsidRPr="00DE6621">
        <w:t>verordening</w:t>
      </w:r>
      <w:r w:rsidR="00DE6621" w:rsidRPr="00DE6621">
        <w:t xml:space="preserve">).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0DE1EDA9" w14:textId="78046C15" w:rsidR="00ED0A54"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D33EA9">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2F671528" w:rsidR="00440967" w:rsidRDefault="00440967" w:rsidP="00440967">
      <w:pPr>
        <w:pStyle w:val="Kop6"/>
      </w:pPr>
      <w:r>
        <w:t>BesluitMetadata</w:t>
      </w:r>
    </w:p>
    <w:p w14:paraId="70DFBEFD" w14:textId="5CB35205" w:rsidR="00ED0A54"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5854AE" w:rsidRPr="005854AE">
        <w:t xml:space="preserve">vaststelling of </w:t>
      </w:r>
      <w:r w:rsidR="00433187">
        <w:t>wijziging van de waterschapsverordening</w:t>
      </w:r>
      <w:r>
        <w:t xml:space="preserve"> aangegeven hoe ze moeten worden toegepast.</w:t>
      </w:r>
    </w:p>
    <w:p w14:paraId="3FC4FE92" w14:textId="52AEDAD5"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lastRenderedPageBreak/>
        <w:t>soortBestuursorgaan</w:t>
      </w:r>
      <w:r>
        <w:t>: kies uit de STOP-waardelijst bestuursorgaan de waarde ‘</w:t>
      </w:r>
      <w:r w:rsidR="00434C3C">
        <w:t>dagelijks bestuur</w:t>
      </w:r>
      <w:r>
        <w:t xml:space="preserve">’ wanneer het gaat om een ontwerp van een </w:t>
      </w:r>
      <w:r w:rsidR="00433187">
        <w:t xml:space="preserve">besluit tot </w:t>
      </w:r>
      <w:r w:rsidR="00254EFD"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005D4976"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3F0B8C4E" w14:textId="77777777" w:rsidR="00404E8A" w:rsidRDefault="00440967" w:rsidP="00404E8A">
      <w:pPr>
        <w:pStyle w:val="Opsommingtekens1"/>
      </w:pPr>
      <w:r w:rsidRPr="00404E8A">
        <w:rPr>
          <w:i/>
          <w:iCs/>
        </w:rPr>
        <w:t>citeertitel</w:t>
      </w:r>
      <w:r w:rsidRPr="00192998">
        <w:t xml:space="preserve">: </w:t>
      </w:r>
      <w:r w:rsidR="004A4C18" w:rsidRPr="00192998">
        <w:t xml:space="preserve">geadviseerd wordt om het gegeven citeertitel te gebruiken. </w:t>
      </w:r>
      <w:r w:rsidR="00404E8A">
        <w:t>Pas d</w:t>
      </w:r>
      <w:r w:rsidR="00404E8A" w:rsidRPr="008E1E70">
        <w:t xml:space="preserve">e citeertitel </w:t>
      </w:r>
      <w:r w:rsidR="00404E8A">
        <w:t>als volgt toe:</w:t>
      </w:r>
    </w:p>
    <w:p w14:paraId="391271F0" w14:textId="77777777" w:rsidR="00404E8A" w:rsidRPr="00A624CC" w:rsidRDefault="00404E8A" w:rsidP="00404E8A">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3A9E9B8" w14:textId="77777777" w:rsidR="00404E8A" w:rsidRPr="008E1E70" w:rsidRDefault="00404E8A" w:rsidP="00404E8A">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A7ED75C" w14:textId="77777777" w:rsidR="00440967" w:rsidRDefault="00440967" w:rsidP="00893AEA">
      <w:pPr>
        <w:pStyle w:val="Opsommingtekens1"/>
      </w:pPr>
      <w:r w:rsidRPr="00404E8A">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42AAF0B2" w:rsidR="00440967" w:rsidRDefault="00440967" w:rsidP="00440967">
      <w:pPr>
        <w:pStyle w:val="Opsommingtekens1"/>
      </w:pPr>
      <w:r w:rsidRPr="00073B3E">
        <w:rPr>
          <w:i/>
          <w:iCs/>
        </w:rPr>
        <w:t>rechtsgebied</w:t>
      </w:r>
      <w:r>
        <w:t>: kies uit de STOP-waardelijst rechtsgebied in ieder geval voor de waarde ‘</w:t>
      </w:r>
      <w:r w:rsidRPr="00191E8D">
        <w:t>omgevingsrecht</w:t>
      </w:r>
      <w:r w:rsidR="002327A4">
        <w:t>’</w:t>
      </w:r>
      <w:r>
        <w:t xml:space="preserve"> </w:t>
      </w:r>
      <w:r w:rsidR="005C62E9">
        <w:t>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62E782A1"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w:t>
      </w:r>
      <w:r w:rsidR="00865927">
        <w:t xml:space="preserve">in </w:t>
      </w:r>
      <w:r w:rsidR="00D8534B">
        <w:fldChar w:fldCharType="begin"/>
      </w:r>
      <w:r w:rsidR="00D8534B">
        <w:instrText xml:space="preserve"> REF _Ref_e6b367c70eab9fa0f785b79155c77955_2 \n \h </w:instrText>
      </w:r>
      <w:r w:rsidR="00D8534B">
        <w:fldChar w:fldCharType="separate"/>
      </w:r>
      <w:r w:rsidR="00D33EA9">
        <w:t>Figuur 125</w:t>
      </w:r>
      <w:r w:rsidR="00D8534B">
        <w:fldChar w:fldCharType="end"/>
      </w:r>
      <w:r>
        <w:t>:</w:t>
      </w:r>
    </w:p>
    <w:p w14:paraId="3AA3A529" w14:textId="1560B951" w:rsidR="00440967" w:rsidRDefault="00D563A8" w:rsidP="00440967">
      <w:pPr>
        <w:pStyle w:val="Figuur"/>
      </w:pPr>
      <w:r>
        <w:rPr>
          <w:noProof/>
        </w:rPr>
        <w:lastRenderedPageBreak/>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150"/>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bookmarkStart w:id="947" w:name="_Ref_e6b367c70eab9fa0f785b79155c77955_2"/>
      <w:r w:rsidRPr="005C5500">
        <w:t>Voorbeeld van de grondslag voor</w:t>
      </w:r>
      <w:r>
        <w:t xml:space="preserve"> de </w:t>
      </w:r>
      <w:r w:rsidR="00433187">
        <w:t>waterschapsverordening</w:t>
      </w:r>
      <w:bookmarkEnd w:id="947"/>
    </w:p>
    <w:p w14:paraId="5AFE980F" w14:textId="1B0BA7AC" w:rsidR="00627D8A" w:rsidRPr="00627D8A" w:rsidRDefault="00916223" w:rsidP="00916223">
      <w:pPr>
        <w:pStyle w:val="Kader"/>
      </w:pPr>
      <w:r w:rsidRPr="00B26823">
        <w:rPr>
          <w:noProof/>
        </w:rPr>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9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7cV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j48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QO3FTACAABaBAAADgAAAAAAAAAAAAAAAAAuAgAAZHJz&#10;L2Uyb0RvYy54bWxQSwECLQAUAAYACAAAACEALfghbNoAAAAFAQAADwAAAAAAAAAAAAAAAACKBAAA&#10;ZHJzL2Rvd25yZXYueG1sUEsFBgAAAAAEAAQA8wAAAJEFAAAAAA==&#10;" filled="f" strokeweight=".5pt">
                <v:textbox style="mso-fit-shape-to-text:t">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r>
        <w:t>RegelingMetadata</w:t>
      </w:r>
    </w:p>
    <w:p w14:paraId="04E3E3D6" w14:textId="09D598FA"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B06791"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76BF64C7" w14:textId="665E7556" w:rsidR="00ED0A54"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278A29CB"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002F7D6D">
        <w:t>De officiële titel moet gelijk zijn aan het RegelingOpschrift van de regeling.</w:t>
      </w:r>
      <w:r>
        <w:t xml:space="preserve">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1DA3BC5F" w14:textId="3AE70FFD"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6C218ACD"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422E91BD" w14:textId="77777777" w:rsidR="00440967" w:rsidRDefault="00440967" w:rsidP="00893AEA">
      <w:pPr>
        <w:pStyle w:val="Opsommingtekens1"/>
      </w:pPr>
      <w:r w:rsidRPr="00C9798E">
        <w:rPr>
          <w:i/>
          <w:iCs/>
        </w:rPr>
        <w:t>Onderwerp</w:t>
      </w:r>
      <w:r w:rsidRPr="00541BF1">
        <w:t>:</w:t>
      </w:r>
      <w:r w:rsidRPr="00C9798E">
        <w:rPr>
          <w:i/>
          <w:iCs/>
        </w:rPr>
        <w:t xml:space="preserve"> </w:t>
      </w:r>
      <w:r>
        <w:t xml:space="preserve">kies uit de STOP-waardelijst onderwerp alle toepasselijke onderwerpen. </w:t>
      </w:r>
      <w:r w:rsidRPr="001F718D">
        <w:t xml:space="preserve">Voor omgevingsdocumenten kunnen deze waarden uit de waardelijst passend zijn: wonen, verkeer, ruimte en infrastructuur, natuur en milieu, cultuur en recreatie, bouwen en </w:t>
      </w:r>
      <w:r w:rsidRPr="001F718D">
        <w:lastRenderedPageBreak/>
        <w:t>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5DD6B895" w:rsidR="00440967" w:rsidRDefault="00440967" w:rsidP="00440967">
      <w:pPr>
        <w:pStyle w:val="Opsommingtekens1"/>
      </w:pPr>
      <w:r w:rsidRPr="00094953">
        <w:rPr>
          <w:i/>
          <w:iCs/>
        </w:rPr>
        <w:t>rechtsgebied</w:t>
      </w:r>
      <w:r>
        <w:t>: kies uit de STOP-waardelijst rechtsgebied in ieder geval de waarde ‘</w:t>
      </w:r>
      <w:r w:rsidRPr="00191E8D">
        <w:t>omgevingsrecht</w:t>
      </w:r>
      <w:r w:rsidR="002327A4">
        <w:t>’</w:t>
      </w:r>
      <w:r>
        <w:t xml:space="preserve"> </w:t>
      </w:r>
      <w:r w:rsidR="005C62E9">
        <w:t>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430EF189"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w:t>
      </w:r>
      <w:r w:rsidR="00865927">
        <w:t xml:space="preserve">in </w:t>
      </w:r>
      <w:r w:rsidR="00D8534B">
        <w:fldChar w:fldCharType="begin"/>
      </w:r>
      <w:r w:rsidR="00D8534B">
        <w:instrText xml:space="preserve"> REF _Ref_e6b367c70eab9fa0f785b79155c77955_3 \n \h </w:instrText>
      </w:r>
      <w:r w:rsidR="00D8534B">
        <w:fldChar w:fldCharType="separate"/>
      </w:r>
      <w:r w:rsidR="00D33EA9">
        <w:t>Figuur 126</w:t>
      </w:r>
      <w:r w:rsidR="00D8534B">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150"/>
                    <a:stretch>
                      <a:fillRect/>
                    </a:stretch>
                  </pic:blipFill>
                  <pic:spPr>
                    <a:xfrm>
                      <a:off x="0" y="0"/>
                      <a:ext cx="4054400" cy="1340086"/>
                    </a:xfrm>
                    <a:prstGeom prst="rect">
                      <a:avLst/>
                    </a:prstGeom>
                  </pic:spPr>
                </pic:pic>
              </a:graphicData>
            </a:graphic>
          </wp:inline>
        </w:drawing>
      </w:r>
    </w:p>
    <w:p w14:paraId="0CFEB631" w14:textId="6109A36B" w:rsidR="00440967" w:rsidRDefault="00440967" w:rsidP="00440967">
      <w:pPr>
        <w:pStyle w:val="Figuurbijschrift"/>
      </w:pPr>
      <w:bookmarkStart w:id="948" w:name="_Ref_e6b367c70eab9fa0f785b79155c77955_3"/>
      <w:r w:rsidRPr="005C5500">
        <w:t>Voorbeeld van de grondslag voor</w:t>
      </w:r>
      <w:r>
        <w:t xml:space="preserve"> de </w:t>
      </w:r>
      <w:r w:rsidR="00433187">
        <w:t>waterschapsverordening</w:t>
      </w:r>
      <w:bookmarkEnd w:id="948"/>
    </w:p>
    <w:p w14:paraId="5805EC47" w14:textId="27CBB028" w:rsidR="00916223" w:rsidRPr="00916223" w:rsidRDefault="00916223" w:rsidP="00916223">
      <w:pPr>
        <w:pStyle w:val="Kader"/>
      </w:pPr>
      <w:r w:rsidRPr="00B26823">
        <w:rPr>
          <w:noProof/>
        </w:rPr>
        <mc:AlternateContent>
          <mc:Choice Requires="wps">
            <w:drawing>
              <wp:inline distT="0" distB="0" distL="0" distR="0" wp14:anchorId="4C31ADC5" wp14:editId="136F6AC2">
                <wp:extent cx="5400040" cy="985631"/>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91"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uaZQiTACAABaBAAADgAAAAAAAAAAAAAAAAAuAgAAZHJz&#10;L2Uyb0RvYy54bWxQSwECLQAUAAYACAAAACEALfghbNoAAAAFAQAADwAAAAAAAAAAAAAAAACKBAAA&#10;ZHJzL2Rvd25yZXYueG1sUEsFBgAAAAAEAAQA8wAAAJEFAAAAAA==&#10;" filled="f" strokeweight=".5pt">
                <v:textbox style="mso-fit-shape-to-text:t">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949" w:name="_Ref_e6b367c70eab9fa0f785b79155c77955_4"/>
      <w:r>
        <w:t>Procedureverloop</w:t>
      </w:r>
      <w:bookmarkEnd w:id="949"/>
    </w:p>
    <w:p w14:paraId="1BF1E990" w14:textId="50C8572E" w:rsidR="00ED0A54" w:rsidRDefault="00440967" w:rsidP="00440967">
      <w:r>
        <w:t xml:space="preserve">Met de module Procedureverloop wordt informatie over het verloop van de procedure van het </w:t>
      </w:r>
      <w:r w:rsidR="00433187">
        <w:t xml:space="preserve">besluit tot </w:t>
      </w:r>
      <w:r w:rsidR="00254EFD"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D33EA9">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63676" w:rsidRPr="00D63676">
        <w:t xml:space="preserve">vaststelling of </w:t>
      </w:r>
      <w:r w:rsidR="00433187">
        <w:t>wijziging van de waterschapsverordening</w:t>
      </w:r>
      <w:r>
        <w:t xml:space="preserve"> moet worden toegepast.</w:t>
      </w:r>
    </w:p>
    <w:p w14:paraId="1DF6FFFD" w14:textId="2A9A079D"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 xml:space="preserve">het </w:t>
      </w:r>
      <w:r w:rsidR="00434C3C">
        <w:lastRenderedPageBreak/>
        <w:t>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049DBEBC" w:rsidR="00440967" w:rsidRDefault="00440967" w:rsidP="00440967">
      <w:r>
        <w:t>Als wordt gekozen voor de eerste manier wordt de module Procedureverloop bij het ontwerpbesluit aangeleverd. Het Procedureverloop moet dan de volgende gegevens bevatten</w:t>
      </w:r>
      <w:r w:rsidR="00071BE8" w:rsidRPr="00071BE8">
        <w:t xml:space="preserve">, </w:t>
      </w:r>
      <w:r w:rsidR="000C2D97">
        <w:t>met dien verstande dat ten minste één van de Procedurestappen moet voorkomen</w:t>
      </w:r>
      <w:r>
        <w:t>:</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214877" w:rsidRDefault="00440967" w:rsidP="00440967">
      <w:pPr>
        <w:pStyle w:val="Opsommingtekens1"/>
      </w:pPr>
      <w:r w:rsidRPr="004E5084">
        <w:rPr>
          <w:i/>
          <w:iCs/>
        </w:rPr>
        <w:t>bekendOp</w:t>
      </w:r>
      <w:r>
        <w:t>:</w:t>
      </w:r>
      <w:r w:rsidRPr="00CC5184">
        <w:t xml:space="preserve"> </w:t>
      </w:r>
      <w:r>
        <w:t xml:space="preserve">vul de datum in waarop het ontwerpbesluit in het </w:t>
      </w:r>
      <w:r w:rsidR="00C8119D">
        <w:t>waterschapsblad</w:t>
      </w:r>
      <w:r>
        <w:t xml:space="preserve">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214877" w:rsidRDefault="00214877" w:rsidP="00440967"/>
    <w:p w14:paraId="0973F396" w14:textId="30C571FA" w:rsidR="00ED0A54" w:rsidRDefault="00440967" w:rsidP="00440967">
      <w:r>
        <w:t>NB: bij keuze voor de tweede manier is er geen Procedureverloop bij het ontwerpbesluit.</w:t>
      </w:r>
    </w:p>
    <w:p w14:paraId="775A5BB6" w14:textId="40547E69" w:rsidR="00440967" w:rsidRDefault="00440967" w:rsidP="00440967">
      <w:pPr>
        <w:pStyle w:val="Kader"/>
      </w:pPr>
      <w:r>
        <w:rPr>
          <w:noProof/>
        </w:rPr>
        <mc:AlternateContent>
          <mc:Choice Requires="wps">
            <w:drawing>
              <wp:inline distT="0" distB="0" distL="0" distR="0" wp14:anchorId="2FB814EA" wp14:editId="48402BDF">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10D8EE37" w:rsidR="00440967" w:rsidRDefault="00440967" w:rsidP="00440967">
                            <w:pPr>
                              <w:rPr>
                                <w:b/>
                                <w:bCs/>
                              </w:rPr>
                            </w:pPr>
                            <w:r w:rsidRPr="0069163B">
                              <w:rPr>
                                <w:b/>
                                <w:bCs/>
                              </w:rPr>
                              <w:t>Toekomstige functionaliteit</w:t>
                            </w:r>
                          </w:p>
                          <w:p w14:paraId="391A168E" w14:textId="22090859"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4F920164" w:rsidR="00440967" w:rsidRDefault="00440967" w:rsidP="00440967"/>
                          <w:p w14:paraId="0A13DF69" w14:textId="1C9844A9" w:rsidR="00440967" w:rsidRPr="007E360F" w:rsidRDefault="00440967" w:rsidP="00440967">
                            <w:pPr>
                              <w:rPr>
                                <w:b/>
                                <w:bCs/>
                              </w:rPr>
                            </w:pPr>
                            <w:r w:rsidRPr="007E360F">
                              <w:rPr>
                                <w:b/>
                                <w:bCs/>
                              </w:rPr>
                              <w:t>Workaround</w:t>
                            </w:r>
                          </w:p>
                          <w:p w14:paraId="2F6B9C56" w14:textId="04776E4C" w:rsidR="00ED0A54"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4E594F4E"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92"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3nhoHC8CAABbBAAADgAAAAAAAAAAAAAAAAAuAgAAZHJz&#10;L2Uyb0RvYy54bWxQSwECLQAUAAYACAAAACEAq+vTQNsAAAAFAQAADwAAAAAAAAAAAAAAAACJBAAA&#10;ZHJzL2Rvd25yZXYueG1sUEsFBgAAAAAEAAQA8wAAAJEFAAAAAA==&#10;" filled="f" strokeweight=".5pt">
                <v:textbox style="mso-fit-shape-to-text:t">
                  <w:txbxContent>
                    <w:p w14:paraId="648ABA4D" w14:textId="10D8EE37" w:rsidR="00440967" w:rsidRDefault="00440967" w:rsidP="00440967">
                      <w:pPr>
                        <w:rPr>
                          <w:b/>
                          <w:bCs/>
                        </w:rPr>
                      </w:pPr>
                      <w:r w:rsidRPr="0069163B">
                        <w:rPr>
                          <w:b/>
                          <w:bCs/>
                        </w:rPr>
                        <w:t>Toekomstige functionaliteit</w:t>
                      </w:r>
                    </w:p>
                    <w:p w14:paraId="391A168E" w14:textId="22090859"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4F920164" w:rsidR="00440967" w:rsidRDefault="00440967" w:rsidP="00440967"/>
                    <w:p w14:paraId="0A13DF69" w14:textId="1C9844A9" w:rsidR="00440967" w:rsidRPr="007E360F" w:rsidRDefault="00440967" w:rsidP="00440967">
                      <w:pPr>
                        <w:rPr>
                          <w:b/>
                          <w:bCs/>
                        </w:rPr>
                      </w:pPr>
                      <w:r w:rsidRPr="007E360F">
                        <w:rPr>
                          <w:b/>
                          <w:bCs/>
                        </w:rPr>
                        <w:t>Workaround</w:t>
                      </w:r>
                    </w:p>
                    <w:p w14:paraId="2F6B9C56" w14:textId="04776E4C" w:rsidR="00ED0A54"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4E594F4E"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r>
        <w:t>ConsolidatieInformatie</w:t>
      </w:r>
    </w:p>
    <w:p w14:paraId="6D4E05D5" w14:textId="77777777" w:rsidR="008B07A7" w:rsidRDefault="00440967"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6542AD12"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253C22" w:rsidP="009A7D82">
      <w:pPr>
        <w:pStyle w:val="Opsommingtekens3"/>
      </w:pPr>
      <w:r>
        <w:t xml:space="preserve">Doel: vul hier het Doel in van </w:t>
      </w:r>
      <w:r w:rsidR="00934901" w:rsidRPr="00934901">
        <w:t xml:space="preserve">het </w:t>
      </w:r>
      <w:r w:rsidR="00AF7AC9" w:rsidRPr="00AF7AC9">
        <w:t>ontwerp-vaststellings- of wijzigingsbesluit</w:t>
      </w:r>
    </w:p>
    <w:p w14:paraId="024C5124" w14:textId="405C809D" w:rsidR="00440967" w:rsidRDefault="00253C22" w:rsidP="009A7D82">
      <w:pPr>
        <w:pStyle w:val="Opsommingtekens3"/>
      </w:pPr>
      <w:r>
        <w:t xml:space="preserve">instrumentVersie: vul hier de identificatie in van </w:t>
      </w:r>
      <w:r w:rsidR="0015416D" w:rsidRPr="0015416D">
        <w:t>de nieuwe regelingversie van</w:t>
      </w:r>
      <w:r w:rsidR="001A7ABB">
        <w:t xml:space="preserve"> de waterschapsverordening</w:t>
      </w:r>
    </w:p>
    <w:p w14:paraId="44D17299" w14:textId="42BEA94C" w:rsidR="00440967" w:rsidRPr="00E85D1E" w:rsidRDefault="00934901" w:rsidP="009A7D82">
      <w:pPr>
        <w:pStyle w:val="Opsommingtekens3"/>
      </w:pPr>
      <w:r>
        <w:lastRenderedPageBreak/>
        <w:t xml:space="preserve">eId: </w:t>
      </w:r>
      <w:r w:rsidR="0096235B" w:rsidRPr="0096235B">
        <w:t>vul hier de identificatie in</w:t>
      </w:r>
      <w:r w:rsidR="00440967" w:rsidRPr="00E85D1E">
        <w:t xml:space="preserve"> van het WijzigArtikel in het ontwerpbesluit (het artikel waarin staat wat het bestuursorgaan beoogt met het besluit </w:t>
      </w:r>
      <w:r w:rsidR="009E77F4"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253C22" w:rsidP="009A7D82">
      <w:pPr>
        <w:pStyle w:val="Opsommingtekens3"/>
      </w:pPr>
      <w:r>
        <w:t xml:space="preserve">Doel: vul hier het Doel in van </w:t>
      </w:r>
      <w:r w:rsidR="00934901" w:rsidRPr="00934901">
        <w:t xml:space="preserve">het </w:t>
      </w:r>
      <w:r w:rsidR="0015416D" w:rsidRPr="0015416D">
        <w:t>ontwerp-vaststellings- of wijzigingsbesluit</w:t>
      </w:r>
    </w:p>
    <w:p w14:paraId="5BACFC5F" w14:textId="4B693D2E" w:rsidR="00440967" w:rsidRPr="004F1952" w:rsidRDefault="00253C22" w:rsidP="009A7D82">
      <w:pPr>
        <w:pStyle w:val="Opsommingtekens3"/>
      </w:pPr>
      <w:r>
        <w:t xml:space="preserve">instrumentVersie: vul hier de identificatie in van </w:t>
      </w:r>
      <w:r w:rsidR="001A7ABB" w:rsidRPr="001A7ABB">
        <w:t>het nieuwe Informatieobject</w:t>
      </w:r>
    </w:p>
    <w:p w14:paraId="165A9DDC" w14:textId="40787A4B" w:rsidR="00440967" w:rsidRDefault="00253C22"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t>Datum publicatie ontwerpbesluit</w:t>
      </w:r>
    </w:p>
    <w:p w14:paraId="2E39112E" w14:textId="203D0870" w:rsidR="00347466" w:rsidRDefault="00347466" w:rsidP="00440967">
      <w:r>
        <w:t xml:space="preserve">Het waterschap </w:t>
      </w:r>
      <w:r w:rsidRPr="00347466">
        <w:t xml:space="preserve">moet de datum waarop </w:t>
      </w:r>
      <w:r w:rsidR="005312E2">
        <w:t>het</w:t>
      </w:r>
      <w:r w:rsidRPr="00347466">
        <w:t xml:space="preserve"> wil dat het ontwerpbesluit in het </w:t>
      </w:r>
      <w:r w:rsidR="005312E2">
        <w:t>waterschaps</w:t>
      </w:r>
      <w:r w:rsidRPr="00347466">
        <w:t>blad wordt gepubliceerd, doorgeven in de publicatieopdracht aan de LVBB,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0" Type="http://schemas.openxmlformats.org/officeDocument/2006/relationships/image" Target="media/image_5e4c38d03830efe9fcee8467c79430b4.png"/><Relationship Id="rId150"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