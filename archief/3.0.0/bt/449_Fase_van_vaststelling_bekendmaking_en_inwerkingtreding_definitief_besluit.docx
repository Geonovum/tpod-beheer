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D927" w14:textId="76139D3F" w:rsidR="00C24D12" w:rsidRDefault="005C1A9D" w:rsidP="00C24D12">
      <w:pPr>
        <w:pStyle w:val="Kop4"/>
      </w:pPr>
      <w:commentRangeStart w:id="1360"/>
      <w:commentRangeStart w:id="1361"/>
      <w:commentRangeStart w:id="1362"/>
      <w:commentRangeStart w:id="1363"/>
      <w:r>
        <w:lastRenderedPageBreak/>
        <w:t>F</w:t>
      </w:r>
      <w:r w:rsidR="00C24D12">
        <w:t xml:space="preserve">ase van vaststelling, bekendmaking en inwerkingtreding: </w:t>
      </w:r>
      <w:r w:rsidR="00C24D12" w:rsidRPr="00DA1BDD">
        <w:t>definitief besluit</w:t>
      </w:r>
      <w:commentRangeEnd w:id="1360"/>
      <w:r w:rsidR="003C7418">
        <w:rPr>
          <w:rStyle w:val="Verwijzingopmerking"/>
          <w:b w:val="0"/>
          <w:bCs w:val="0"/>
        </w:rPr>
        <w:commentReference w:id="1360"/>
      </w:r>
      <w:commentRangeEnd w:id="1361"/>
      <w:r w:rsidR="00694E60">
        <w:rPr>
          <w:rStyle w:val="Verwijzingopmerking"/>
          <w:b w:val="0"/>
          <w:bCs w:val="0"/>
        </w:rPr>
        <w:commentReference w:id="1361"/>
      </w:r>
      <w:commentRangeEnd w:id="1362"/>
      <w:r w:rsidR="00CD720B">
        <w:rPr>
          <w:rStyle w:val="Verwijzingopmerking"/>
          <w:b w:val="0"/>
          <w:bCs w:val="0"/>
        </w:rPr>
        <w:commentReference w:id="1362"/>
      </w:r>
      <w:commentRangeEnd w:id="1363"/>
      <w:r w:rsidR="000427E2">
        <w:rPr>
          <w:rStyle w:val="Verwijzingopmerking"/>
          <w:b w:val="0"/>
          <w:bCs w:val="0"/>
        </w:rPr>
        <w:commentReference w:id="1363"/>
      </w:r>
    </w:p>
    <w:p w14:paraId="69848361" w14:textId="6761D6FA" w:rsidR="005F794B" w:rsidRDefault="005F794B" w:rsidP="005F794B">
      <w:pPr>
        <w:pStyle w:val="Figuur"/>
      </w:pPr>
      <w:r>
        <w:rPr>
          <w:noProof/>
        </w:rPr>
        <w:drawing>
          <wp:inline distT="0" distB="0" distL="0" distR="0" wp14:anchorId="026AB651" wp14:editId="2AB59F6F">
            <wp:extent cx="4019243" cy="1152525"/>
            <wp:effectExtent l="0" t="0" r="635" b="0"/>
            <wp:docPr id="1415576855" name="Afbeelding 141557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5" name="Afbeelding 1415576855"/>
                    <pic:cNvPicPr/>
                  </pic:nvPicPr>
                  <pic:blipFill>
                    <a:blip r:embed="rId160"/>
                    <a:stretch>
                      <a:fillRect/>
                    </a:stretch>
                  </pic:blipFill>
                  <pic:spPr>
                    <a:xfrm>
                      <a:off x="0" y="0"/>
                      <a:ext cx="4056098" cy="1163093"/>
                    </a:xfrm>
                    <a:prstGeom prst="rect">
                      <a:avLst/>
                    </a:prstGeom>
                  </pic:spPr>
                </pic:pic>
              </a:graphicData>
            </a:graphic>
          </wp:inline>
        </w:drawing>
      </w:r>
    </w:p>
    <w:p w14:paraId="2F8114E1" w14:textId="649C1348" w:rsidR="005F794B" w:rsidRPr="005F794B" w:rsidRDefault="005F794B" w:rsidP="005F794B">
      <w:pPr>
        <w:pStyle w:val="Figuurbijschrift"/>
      </w:pPr>
      <w:r w:rsidRPr="005F794B">
        <w:t>Vaststellingsfase in de procedure</w:t>
      </w:r>
      <w:r w:rsidR="00FE261E">
        <w:t xml:space="preserve"> van het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60" Type="http://schemas.openxmlformats.org/officeDocument/2006/relationships/image" Target="media/image_c6a40cf08056400e35c96676993cc0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