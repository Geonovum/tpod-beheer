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E6360" w14:textId="00FFEAC1" w:rsidR="0056113A" w:rsidRDefault="0056113A" w:rsidP="0056113A">
      <w:pPr>
        <w:pStyle w:val="Kop5"/>
      </w:pPr>
      <w:bookmarkStart w:id="581" w:name="_Ref_6e3d2ebfe3f28521c06a7e19a57295bf_1"/>
      <w:commentRangeStart w:id="583"/>
      <w:r w:rsidRPr="0056113A">
        <w:t>Toelichting op</w:t>
      </w:r>
      <w:r>
        <w:t xml:space="preserve"> de s</w:t>
      </w:r>
      <w:r w:rsidRPr="0056113A">
        <w:t xml:space="preserve">pecifieke norm voor </w:t>
      </w:r>
      <w:r w:rsidR="002719A2" w:rsidRPr="002719A2">
        <w:t>Activiteit behorend bij</w:t>
      </w:r>
      <w:r w:rsidRPr="0056113A">
        <w:t xml:space="preserve"> tijdelijk regelingde</w:t>
      </w:r>
      <w:r w:rsidR="002719A2">
        <w:t>e</w:t>
      </w:r>
      <w:r w:rsidRPr="0056113A">
        <w:t>l</w:t>
      </w:r>
      <w:bookmarkEnd w:id="581"/>
      <w:commentRangeEnd w:id="583"/>
      <w:r w:rsidR="00AC2B77">
        <w:rPr>
          <w:rStyle w:val="Verwijzingopmerking"/>
          <w:bCs w:val="0"/>
          <w:i w:val="0"/>
          <w:iCs w:val="0"/>
        </w:rPr>
        <w:commentReference w:id="583"/>
      </w:r>
    </w:p>
    <w:p w14:paraId="16B4C25C" w14:textId="77777777" w:rsidR="003821D9" w:rsidRDefault="003821D9" w:rsidP="00BA2D8D">
      <w:pPr>
        <w:rPr>
          <w:u w:val="single"/>
        </w:rPr>
      </w:pPr>
    </w:p>
    <w:p w14:paraId="68DAFD8E" w14:textId="7A3B40BE" w:rsidR="00B65BC0" w:rsidRPr="00656638" w:rsidRDefault="006C07AE" w:rsidP="00BA2D8D">
      <w:pPr>
        <w:rPr>
          <w:u w:val="single"/>
        </w:rPr>
      </w:pPr>
      <w:r w:rsidRPr="00656638">
        <w:rPr>
          <w:u w:val="single"/>
        </w:rPr>
        <w:t>Inleiding</w:t>
      </w:r>
      <w:r w:rsidR="003821D9">
        <w:rPr>
          <w:u w:val="single"/>
        </w:rPr>
        <w:t xml:space="preserve"> en achtergrond</w:t>
      </w:r>
    </w:p>
    <w:p w14:paraId="5D410188" w14:textId="19BC5379" w:rsidR="00BA2D8D" w:rsidRDefault="00BA2D8D" w:rsidP="00BA2D8D">
      <w:r>
        <w:t xml:space="preserve">De Activiteiten die in omgevingsdocumenten worden geannoteerd, worden binnen het DSO-stelsel doorgegeven aan de </w:t>
      </w:r>
      <w:r w:rsidRPr="0026296F">
        <w:t xml:space="preserve">Registratie </w:t>
      </w:r>
      <w:r w:rsidR="00E937AF">
        <w:t>T</w:t>
      </w:r>
      <w:r w:rsidRPr="0026296F">
        <w:t xml:space="preserve">oepasbare </w:t>
      </w:r>
      <w:r w:rsidR="00E937AF">
        <w:t>R</w:t>
      </w:r>
      <w:r w:rsidRPr="0026296F">
        <w:t>egels (verder: RTR)</w:t>
      </w:r>
      <w:r>
        <w:t>,</w:t>
      </w:r>
      <w:r w:rsidRPr="0026296F">
        <w:t xml:space="preserve"> de centrale voorziening voor toepasbare regels.</w:t>
      </w:r>
      <w:r>
        <w:t xml:space="preserve"> De Activiteiten en hun Locaties vormen het aanknopingspunt voor het opstellen van toepasbare regels en formulieren ten behoeve van de Vergunningcheck en de </w:t>
      </w:r>
      <w:r w:rsidRPr="0024755C">
        <w:t xml:space="preserve">modules </w:t>
      </w:r>
      <w:r>
        <w:t xml:space="preserve">voor Aanvraag en Maatregelen op maat in het Omgevingsloket. In de RTR </w:t>
      </w:r>
      <w:r w:rsidRPr="00745599">
        <w:t>slaa</w:t>
      </w:r>
      <w:r>
        <w:t xml:space="preserve">n alle bevoegde gezagen hun </w:t>
      </w:r>
      <w:r w:rsidRPr="00745599">
        <w:t>toepasbare regels op.</w:t>
      </w:r>
      <w:r>
        <w:t xml:space="preserve"> I</w:t>
      </w:r>
      <w:r w:rsidRPr="00CA1A99">
        <w:t>n de functionele structuur van de RTR</w:t>
      </w:r>
      <w:r>
        <w:t xml:space="preserve"> zijn, ten behoeve van werking en beheer van toepasbare regels en formulieren, de Activiteiten logisch hiërarchisch geordend. De hiërarchische ordening van de Activiteiten wordt zichtbaar in de functionele structuur va</w:t>
      </w:r>
      <w:r w:rsidRPr="00CE35F5">
        <w:t>n de RTR</w:t>
      </w:r>
      <w:r>
        <w:t>. Zie daarvoor de figuren in deze paragraaf.</w:t>
      </w:r>
    </w:p>
    <w:p w14:paraId="21E49900" w14:textId="38E58A3A" w:rsidR="00BA2D8D" w:rsidRDefault="00FD43BF" w:rsidP="00BA2D8D">
      <w:r>
        <w:t>D</w:t>
      </w:r>
      <w:r w:rsidRPr="00FD43BF">
        <w:t xml:space="preserve">e TPOD-standaard </w:t>
      </w:r>
      <w:r w:rsidR="00BA2D8D">
        <w:t xml:space="preserve">ondersteunt de </w:t>
      </w:r>
      <w:r w:rsidR="00BA2D8D" w:rsidRPr="001C0073">
        <w:t>hiërarchische ordening van de Activiteiten</w:t>
      </w:r>
      <w:r w:rsidR="00BA2D8D">
        <w:t xml:space="preserve"> (zie daarvoor verderop in deze paragraaf). De </w:t>
      </w:r>
      <w:r w:rsidR="00BA2D8D" w:rsidRPr="008B0C30">
        <w:t>functionele structuur van de RTR</w:t>
      </w:r>
      <w:r w:rsidR="00BA2D8D">
        <w:t xml:space="preserve"> geeft goed inzicht in de ordening van </w:t>
      </w:r>
      <w:r w:rsidR="00BA4F29">
        <w:t>Activiteiten</w:t>
      </w:r>
      <w:r w:rsidR="00BA2D8D">
        <w:t xml:space="preserve"> in Regelingen.</w:t>
      </w:r>
    </w:p>
    <w:p w14:paraId="59CE47A6" w14:textId="77777777" w:rsidR="00BA2D8D" w:rsidRDefault="00BA2D8D" w:rsidP="00BA2D8D"/>
    <w:p w14:paraId="599FA36A" w14:textId="0527B323" w:rsidR="00BA2D8D" w:rsidRDefault="00BA2D8D" w:rsidP="00BA2D8D">
      <w:r>
        <w:t xml:space="preserve">In de </w:t>
      </w:r>
      <w:r w:rsidRPr="006B6ED2">
        <w:t xml:space="preserve">hiërarchische ordening van Activiteiten </w:t>
      </w:r>
      <w:r>
        <w:t xml:space="preserve">is de allerbovenste Activiteit de ‘Activiteit met gevolgen voor de fysieke leefomgeving’. De hiërarchische laag daaronder is de Activiteit per type omgevingsdocument waarin Activiteiten geannoteerd kunnen worden, zoals </w:t>
      </w:r>
      <w:r w:rsidRPr="00EB2A7A">
        <w:t>‘Activiteit gereguleerd in de omgevingsverordening</w:t>
      </w:r>
      <w:r>
        <w:t xml:space="preserve">’. Zie hiervoor </w:t>
      </w:r>
      <w:r w:rsidR="000F318D">
        <w:fldChar w:fldCharType="begin"/>
      </w:r>
      <w:r w:rsidR="000F318D">
        <w:instrText xml:space="preserve"> REF _Ref_6e3d2ebfe3f28521c06a7e19a57295bf_2 \n \h </w:instrText>
      </w:r>
      <w:r w:rsidR="000F318D">
        <w:fldChar w:fldCharType="separate"/>
      </w:r>
      <w:r w:rsidR="00C235A5">
        <w:t>Figuur 75</w:t>
      </w:r>
      <w:r w:rsidR="000F318D">
        <w:fldChar w:fldCharType="end"/>
      </w:r>
      <w:r>
        <w:t xml:space="preserve">. Deze twee lagen zijn door de Placeholder-Regeling in het stelsel gebracht. De </w:t>
      </w:r>
      <w:r w:rsidRPr="00A06158">
        <w:t xml:space="preserve">Placeholder-Regeling </w:t>
      </w:r>
      <w:r>
        <w:t xml:space="preserve">is </w:t>
      </w:r>
      <w:r w:rsidRPr="00A06158">
        <w:t xml:space="preserve">de Regeling die, met het opschrift Omgevingswet, in het stelsel is ingebracht met het doel om de bovenste </w:t>
      </w:r>
      <w:r>
        <w:t xml:space="preserve">lagen </w:t>
      </w:r>
      <w:r w:rsidRPr="00A06158">
        <w:t xml:space="preserve">van </w:t>
      </w:r>
      <w:r>
        <w:t>Activiteiten</w:t>
      </w:r>
      <w:r w:rsidRPr="00A06158">
        <w:t xml:space="preserve"> </w:t>
      </w:r>
      <w:r w:rsidRPr="0018345F">
        <w:t>beschikbaar te stellen</w:t>
      </w:r>
      <w:r>
        <w:rPr>
          <w:rStyle w:val="Voetnootmarkering"/>
        </w:rPr>
        <w:footnoteReference w:id="39"/>
      </w:r>
      <w:r>
        <w:t>.</w:t>
      </w:r>
      <w:r w:rsidRPr="0018345F">
        <w:t xml:space="preserve"> </w:t>
      </w:r>
      <w:r w:rsidR="00457991" w:rsidRPr="00457991">
        <w:t xml:space="preserve">Let op: een tijdelijk regelingdeel </w:t>
      </w:r>
      <w:r w:rsidR="00AB6F7A">
        <w:t>is</w:t>
      </w:r>
      <w:r w:rsidR="00457991" w:rsidRPr="00457991">
        <w:t xml:space="preserve"> juridisch gezien onlosmakelijk verbonden met de hoofdregeling van omgevingsplan c.q. omgevingsverordening. </w:t>
      </w:r>
      <w:r w:rsidR="00A85FA1">
        <w:t>Daarom komt i</w:t>
      </w:r>
      <w:r w:rsidR="00457991" w:rsidRPr="00457991">
        <w:t>n de tweede hiërarchische laag niet een ‘Activiteit gereguleerd in het voorbereidingsbesluit/projectbesluit’ of ‘Activiteit gereguleerd in voorbeschermingsregels/omgevingsplanregels uit projectbesluit’.</w:t>
      </w:r>
    </w:p>
    <w:p w14:paraId="5C4CF9DD" w14:textId="77777777" w:rsidR="00BA2D8D" w:rsidRDefault="00BA2D8D" w:rsidP="00BA2D8D">
      <w:pPr>
        <w:pStyle w:val="Figuur"/>
      </w:pPr>
      <w:r>
        <w:rPr>
          <w:noProof/>
        </w:rPr>
        <w:drawing>
          <wp:inline distT="0" distB="0" distL="0" distR="0" wp14:anchorId="08822394" wp14:editId="039B9253">
            <wp:extent cx="3371850" cy="1906219"/>
            <wp:effectExtent l="0" t="0" r="0" b="0"/>
            <wp:docPr id="845134262" name="Afbeelding 845134262"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73358" name="Afbeelding 1" descr="Afbeelding met tekst, schermopname, Lettertype, nummer&#10;&#10;Automatisch gegenereerde beschrijving"/>
                    <pic:cNvPicPr/>
                  </pic:nvPicPr>
                  <pic:blipFill>
                    <a:blip r:embed="rId97"/>
                    <a:stretch>
                      <a:fillRect/>
                    </a:stretch>
                  </pic:blipFill>
                  <pic:spPr>
                    <a:xfrm>
                      <a:off x="0" y="0"/>
                      <a:ext cx="3377225" cy="1909258"/>
                    </a:xfrm>
                    <a:prstGeom prst="rect">
                      <a:avLst/>
                    </a:prstGeom>
                  </pic:spPr>
                </pic:pic>
              </a:graphicData>
            </a:graphic>
          </wp:inline>
        </w:drawing>
      </w:r>
    </w:p>
    <w:p w14:paraId="101A83C1" w14:textId="77777777" w:rsidR="00BA2D8D" w:rsidRDefault="00BA2D8D" w:rsidP="00BA2D8D">
      <w:pPr>
        <w:pStyle w:val="Figuurbijschrift"/>
      </w:pPr>
      <w:bookmarkStart w:id="584" w:name="_Ref_6e3d2ebfe3f28521c06a7e19a57295bf_2"/>
      <w:r>
        <w:t>De bovenste twee lagen van de hiërarchie van Activiteiten</w:t>
      </w:r>
      <w:bookmarkEnd w:id="584"/>
    </w:p>
    <w:p w14:paraId="17661D4E" w14:textId="31E69898" w:rsidR="003821D9" w:rsidRPr="00656638" w:rsidRDefault="003821D9" w:rsidP="00BA2D8D">
      <w:pPr>
        <w:rPr>
          <w:u w:val="single"/>
        </w:rPr>
      </w:pPr>
      <w:r w:rsidRPr="00656638">
        <w:rPr>
          <w:u w:val="single"/>
        </w:rPr>
        <w:t>Tophaak</w:t>
      </w:r>
    </w:p>
    <w:p w14:paraId="30B8DBB0" w14:textId="606E5011" w:rsidR="00C235A5" w:rsidRDefault="00BA2D8D" w:rsidP="00BA2D8D">
      <w:r>
        <w:t xml:space="preserve">Voor ieder individueel omgevingsdocument van een bepaald type moet er een zogenaamde tophaak zijn: de </w:t>
      </w:r>
      <w:r w:rsidRPr="00C253FB">
        <w:t xml:space="preserve">meest bovenliggende </w:t>
      </w:r>
      <w:r>
        <w:t xml:space="preserve">Activiteit van die Regeling. Dit is de derde laag in de hiërarchie van Activiteiten. </w:t>
      </w:r>
      <w:r w:rsidR="000F318D">
        <w:fldChar w:fldCharType="begin"/>
      </w:r>
      <w:r w:rsidR="000F318D">
        <w:instrText xml:space="preserve"> REF _Ref_6e3d2ebfe3f28521c06a7e19a57295bf_3 \n \h </w:instrText>
      </w:r>
      <w:r w:rsidR="000F318D">
        <w:fldChar w:fldCharType="separate"/>
      </w:r>
      <w:r w:rsidR="00C235A5">
        <w:t>Figuur 76</w:t>
      </w:r>
      <w:r w:rsidR="000F318D">
        <w:fldChar w:fldCharType="end"/>
      </w:r>
      <w:r>
        <w:t xml:space="preserve"> laat hiervan een voorbeeld zien voor een aantal omgevingsverordeningen.</w:t>
      </w:r>
    </w:p>
    <w:p w14:paraId="1F15C5FB" w14:textId="3ED0BE70" w:rsidR="00BA2D8D" w:rsidRDefault="00BA2D8D" w:rsidP="00BA2D8D">
      <w:pPr>
        <w:pStyle w:val="Figuur"/>
      </w:pPr>
      <w:r>
        <w:rPr>
          <w:noProof/>
        </w:rPr>
        <w:lastRenderedPageBreak/>
        <w:drawing>
          <wp:inline distT="0" distB="0" distL="0" distR="0" wp14:anchorId="02493E6B" wp14:editId="4EEC2E31">
            <wp:extent cx="3249478" cy="4295775"/>
            <wp:effectExtent l="0" t="0" r="8255" b="0"/>
            <wp:docPr id="832805464" name="Afbeelding 832805464"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0260" name="Afbeelding 3" descr="Afbeelding met tekst, schermopname, Lettertype, nummer&#10;&#10;Automatisch gegenereerde beschrijving"/>
                    <pic:cNvPicPr/>
                  </pic:nvPicPr>
                  <pic:blipFill>
                    <a:blip r:embed="rId98"/>
                    <a:stretch>
                      <a:fillRect/>
                    </a:stretch>
                  </pic:blipFill>
                  <pic:spPr>
                    <a:xfrm>
                      <a:off x="0" y="0"/>
                      <a:ext cx="3253845" cy="4301548"/>
                    </a:xfrm>
                    <a:prstGeom prst="rect">
                      <a:avLst/>
                    </a:prstGeom>
                  </pic:spPr>
                </pic:pic>
              </a:graphicData>
            </a:graphic>
          </wp:inline>
        </w:drawing>
      </w:r>
    </w:p>
    <w:p w14:paraId="2158FA76" w14:textId="7B8D6B1F" w:rsidR="00BA2D8D" w:rsidRPr="00783D05" w:rsidRDefault="00BA2D8D" w:rsidP="00BA2D8D">
      <w:pPr>
        <w:pStyle w:val="Figuurbijschrift"/>
      </w:pPr>
      <w:bookmarkStart w:id="585" w:name="_Ref_6e3d2ebfe3f28521c06a7e19a57295bf_3"/>
      <w:r>
        <w:t xml:space="preserve">De hiërarchie met de tophaken van </w:t>
      </w:r>
      <w:r w:rsidR="002E501F">
        <w:t>enkele</w:t>
      </w:r>
      <w:r>
        <w:t xml:space="preserve"> omgevingsverordeningen</w:t>
      </w:r>
      <w:bookmarkEnd w:id="585"/>
    </w:p>
    <w:p w14:paraId="7B3C313D" w14:textId="03028C0C" w:rsidR="00C235A5" w:rsidRDefault="00BA2D8D" w:rsidP="00BA2D8D">
      <w:r>
        <w:t xml:space="preserve">In </w:t>
      </w:r>
      <w:r w:rsidR="000922B0">
        <w:fldChar w:fldCharType="begin"/>
      </w:r>
      <w:r w:rsidR="000922B0">
        <w:instrText xml:space="preserve"> REF _Ref_6e3d2ebfe3f28521c06a7e19a57295bf_3 \n \h </w:instrText>
      </w:r>
      <w:r w:rsidR="000922B0">
        <w:fldChar w:fldCharType="separate"/>
      </w:r>
      <w:r w:rsidR="00C235A5">
        <w:t>Figuur 76</w:t>
      </w:r>
      <w:r w:rsidR="000922B0">
        <w:fldChar w:fldCharType="end"/>
      </w:r>
      <w:r>
        <w:t xml:space="preserve"> </w:t>
      </w:r>
      <w:r w:rsidRPr="00783DD1">
        <w:t xml:space="preserve">is </w:t>
      </w:r>
      <w:r>
        <w:t xml:space="preserve">ook </w:t>
      </w:r>
      <w:r w:rsidRPr="00783DD1">
        <w:t>goed te zien dat de indeling primair is gericht op type omgevingsdocument.</w:t>
      </w:r>
    </w:p>
    <w:p w14:paraId="67A10C24" w14:textId="4F39E825" w:rsidR="004F3595" w:rsidRDefault="004F3595" w:rsidP="004F3595"/>
    <w:p w14:paraId="68737C7E" w14:textId="0AD2E758" w:rsidR="00BA2D8D" w:rsidRDefault="00BA2D8D" w:rsidP="00BA2D8D">
      <w:r>
        <w:t>De tophaak van een Regeling</w:t>
      </w:r>
      <w:r w:rsidR="004528E6" w:rsidRPr="004528E6">
        <w:t xml:space="preserve"> </w:t>
      </w:r>
      <w:r>
        <w:t xml:space="preserve">is het haakje in de hiërarchie waar alle andere Activiteiten van de Regeling aanhangen. De tophaak moet altijd aanwezig zijn; als de tophaak-Activiteit verwijderd zou worden, zouden ook alle daaronder liggende Activiteiten </w:t>
      </w:r>
      <w:r w:rsidRPr="009701A6">
        <w:t>verdwijnen</w:t>
      </w:r>
      <w:r>
        <w:t xml:space="preserve">. </w:t>
      </w:r>
      <w:r w:rsidR="00FA517F" w:rsidRPr="00FA517F">
        <w:t>De tophaak komt alleen in het stelsel beschikbaar door de tophaak-Activiteit in het omgevingsdocument te annoteren. De Activiteit en de ActiviteitLocatie</w:t>
      </w:r>
      <w:r w:rsidR="00294AAA">
        <w:t>aanduiding</w:t>
      </w:r>
      <w:r w:rsidR="00FA517F" w:rsidRPr="00FA517F">
        <w:t xml:space="preserve"> zijn daardoor ook zichtbaar in de viewer. De tophaak-Activiteit heeft alleen een technische rol en geen juridische betekenis. Dat wijkt af van het algemene principe dat annotaties een (letterlijke) vertaling of duiding van de inhoud van de regel geven. Het is daarom aan te bevelen deze tophaak-Activiteit in een niet al te veel opvallend artikel te annoteren.</w:t>
      </w:r>
    </w:p>
    <w:p w14:paraId="153D815A" w14:textId="77777777" w:rsidR="00D7383B" w:rsidRDefault="00D7383B" w:rsidP="00BA2D8D"/>
    <w:p w14:paraId="2EFDC428" w14:textId="309C2E74" w:rsidR="00717217" w:rsidRPr="00656638" w:rsidRDefault="00717217" w:rsidP="00BA2D8D">
      <w:pPr>
        <w:rPr>
          <w:u w:val="single"/>
        </w:rPr>
      </w:pPr>
      <w:r w:rsidRPr="00656638">
        <w:rPr>
          <w:u w:val="single"/>
        </w:rPr>
        <w:t>Specifieke regels over tophaak van tijdelijk regelingdeel</w:t>
      </w:r>
    </w:p>
    <w:p w14:paraId="019D0BFC" w14:textId="13C3631B" w:rsidR="00C235A5" w:rsidRDefault="0011485D" w:rsidP="00BA2D8D">
      <w:r>
        <w:t xml:space="preserve">Een tijdelijk regelingdeel is </w:t>
      </w:r>
      <w:r w:rsidR="00521BC3">
        <w:t xml:space="preserve">onderdeel van de geconsolideerde regeling van omgevingsplan of omgevingsverordening. </w:t>
      </w:r>
      <w:r w:rsidR="00B54E79">
        <w:t>In juridische zin is</w:t>
      </w:r>
      <w:r w:rsidR="001A208F">
        <w:t xml:space="preserve"> </w:t>
      </w:r>
      <w:r w:rsidR="00B54E79">
        <w:t xml:space="preserve">het tijdelijk regelingdeel onlosmakelijk onderdeel van de geconsolideerde regeling. </w:t>
      </w:r>
      <w:r w:rsidR="007D6614">
        <w:t xml:space="preserve">Zuiver </w:t>
      </w:r>
      <w:r w:rsidR="00B54E79">
        <w:t xml:space="preserve">technisch </w:t>
      </w:r>
      <w:r w:rsidR="007D6614">
        <w:t xml:space="preserve">beschouwd </w:t>
      </w:r>
      <w:r w:rsidR="00B54E79">
        <w:t xml:space="preserve">is het tijdelijk regelingdeel een afzonderlijke Regeling. </w:t>
      </w:r>
      <w:r w:rsidR="00E477AF">
        <w:t>Als in een tijdelijk regelingdeel</w:t>
      </w:r>
      <w:r w:rsidR="002C16DE">
        <w:t xml:space="preserve"> Activiteiten geannoteerd zijn, moet </w:t>
      </w:r>
      <w:r w:rsidR="001A208F">
        <w:t xml:space="preserve">het </w:t>
      </w:r>
      <w:r w:rsidR="001A208F" w:rsidRPr="001A208F">
        <w:t>tijdelijk regelingdeel</w:t>
      </w:r>
      <w:r w:rsidR="001A208F">
        <w:t xml:space="preserve"> een tophaak hebben.</w:t>
      </w:r>
      <w:r w:rsidR="00A90B71">
        <w:t xml:space="preserve"> </w:t>
      </w:r>
      <w:r w:rsidR="00BA2D8D">
        <w:t xml:space="preserve">Ten behoeve van de consistentie geeft de standaard voorschriften voor de naam van de tophaak-Activiteit. Die </w:t>
      </w:r>
      <w:r w:rsidR="003F249E">
        <w:t>naam moet altijd zijn</w:t>
      </w:r>
      <w:r w:rsidR="008D6D79">
        <w:t>: ‘Activiteit gereguleerd in &lt;citeertitel tijdelijk regelingdeel&gt;</w:t>
      </w:r>
      <w:r w:rsidR="00F7682C">
        <w:t>’</w:t>
      </w:r>
      <w:r w:rsidR="008D6D79">
        <w:t xml:space="preserve">. </w:t>
      </w:r>
      <w:r w:rsidR="00F7682C">
        <w:t xml:space="preserve">Een voorbeeld daarvan is te zien in </w:t>
      </w:r>
      <w:r w:rsidR="005026B3">
        <w:fldChar w:fldCharType="begin"/>
      </w:r>
      <w:r w:rsidR="005026B3">
        <w:instrText xml:space="preserve"> REF _Ref_6e3d2ebfe3f28521c06a7e19a57295bf_4 \n \h </w:instrText>
      </w:r>
      <w:r w:rsidR="005026B3">
        <w:fldChar w:fldCharType="separate"/>
      </w:r>
      <w:r w:rsidR="00C235A5">
        <w:t>Figuur 77</w:t>
      </w:r>
      <w:r w:rsidR="005026B3">
        <w:fldChar w:fldCharType="end"/>
      </w:r>
      <w:r w:rsidR="005026B3">
        <w:t xml:space="preserve">. </w:t>
      </w:r>
      <w:r w:rsidR="00A525C8">
        <w:t xml:space="preserve">In die figuur is </w:t>
      </w:r>
      <w:r w:rsidR="00120CD7">
        <w:t>in groen gemarkeerd</w:t>
      </w:r>
      <w:r w:rsidR="006F1403">
        <w:t xml:space="preserve"> </w:t>
      </w:r>
      <w:r w:rsidR="00A525C8">
        <w:t xml:space="preserve">de </w:t>
      </w:r>
      <w:r w:rsidR="006F1403">
        <w:t xml:space="preserve">naam van de </w:t>
      </w:r>
      <w:r w:rsidR="006F1403" w:rsidRPr="006F1403">
        <w:t>tophaak-Activiteit</w:t>
      </w:r>
      <w:r w:rsidR="002C6B2F">
        <w:t xml:space="preserve"> van het </w:t>
      </w:r>
      <w:r w:rsidR="002C6B2F" w:rsidRPr="002C6B2F">
        <w:lastRenderedPageBreak/>
        <w:t>tijdelijk regelingdeel</w:t>
      </w:r>
      <w:r w:rsidR="00A525C8">
        <w:t>:</w:t>
      </w:r>
      <w:r w:rsidR="006F1403">
        <w:t xml:space="preserve"> </w:t>
      </w:r>
      <w:r w:rsidR="001679A1">
        <w:t>‘</w:t>
      </w:r>
      <w:r w:rsidR="006F1403">
        <w:t xml:space="preserve">Activiteit gereguleerd in voorbeschermingsregels geiten, lama’s en archeologie’. </w:t>
      </w:r>
      <w:r w:rsidR="00A525C8">
        <w:t>De naam van de tophaak-Activiteit van de hoofdregeling is blauw gemarkeerd.</w:t>
      </w:r>
    </w:p>
    <w:p w14:paraId="1092F542" w14:textId="00E16265" w:rsidR="00F7682C" w:rsidRDefault="00F7682C" w:rsidP="00F7682C">
      <w:pPr>
        <w:pStyle w:val="Figuur"/>
      </w:pPr>
      <w:r>
        <w:rPr>
          <w:noProof/>
        </w:rPr>
        <w:drawing>
          <wp:inline distT="0" distB="0" distL="0" distR="0" wp14:anchorId="097DDCEC" wp14:editId="1BB47077">
            <wp:extent cx="3385729" cy="4086225"/>
            <wp:effectExtent l="0" t="0" r="5715" b="0"/>
            <wp:docPr id="1590069212" name="Afbeelding 1590069212"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69212" name="Afbeelding 3" descr="Afbeelding met tekst, schermopname, Lettertype, nummer&#10;&#10;Automatisch gegenereerde beschrijving"/>
                    <pic:cNvPicPr/>
                  </pic:nvPicPr>
                  <pic:blipFill>
                    <a:blip r:embed="rId100"/>
                    <a:stretch>
                      <a:fillRect/>
                    </a:stretch>
                  </pic:blipFill>
                  <pic:spPr>
                    <a:xfrm>
                      <a:off x="0" y="0"/>
                      <a:ext cx="3390024" cy="4091409"/>
                    </a:xfrm>
                    <a:prstGeom prst="rect">
                      <a:avLst/>
                    </a:prstGeom>
                  </pic:spPr>
                </pic:pic>
              </a:graphicData>
            </a:graphic>
          </wp:inline>
        </w:drawing>
      </w:r>
    </w:p>
    <w:p w14:paraId="79201EEF" w14:textId="29D0F742" w:rsidR="00F7682C" w:rsidRPr="00F7682C" w:rsidRDefault="005026B3" w:rsidP="00656638">
      <w:pPr>
        <w:pStyle w:val="Figuurbijschrift"/>
      </w:pPr>
      <w:bookmarkStart w:id="586" w:name="_Ref_6e3d2ebfe3f28521c06a7e19a57295bf_4"/>
      <w:r>
        <w:t xml:space="preserve">De hiërarchische ordening van Activiteiten bij een omgevingsplan met een tijdelijk regelingdeel, in blauw de tophaak van de hoofdregeling en in groen de tophaak van het </w:t>
      </w:r>
      <w:r w:rsidRPr="005026B3">
        <w:t>tijdelijk regelingdeel</w:t>
      </w:r>
      <w:bookmarkEnd w:id="586"/>
    </w:p>
    <w:p w14:paraId="44591F97" w14:textId="5F60A669" w:rsidR="006C64A9" w:rsidRPr="00803E1A" w:rsidRDefault="006C64A9" w:rsidP="000756D8">
      <w:pPr>
        <w:rPr>
          <w:u w:val="single"/>
        </w:rPr>
      </w:pPr>
      <w:r w:rsidRPr="00803E1A">
        <w:rPr>
          <w:u w:val="single"/>
        </w:rPr>
        <w:t xml:space="preserve">Specifieke regels over </w:t>
      </w:r>
      <w:r w:rsidRPr="00803E1A">
        <w:rPr>
          <w:i/>
          <w:iCs/>
          <w:u w:val="single"/>
        </w:rPr>
        <w:t>bovenliggendeActiviteit</w:t>
      </w:r>
      <w:r w:rsidRPr="00803E1A">
        <w:rPr>
          <w:u w:val="single"/>
        </w:rPr>
        <w:t xml:space="preserve"> tophaak tijdelijk regelingdeel</w:t>
      </w:r>
    </w:p>
    <w:p w14:paraId="35CD1EC7" w14:textId="49BDC5DF" w:rsidR="00C235A5" w:rsidRDefault="009707EA" w:rsidP="000756D8">
      <w:r>
        <w:t>I</w:t>
      </w:r>
      <w:r w:rsidR="00BA2D8D">
        <w:t xml:space="preserve">n paragraaf </w:t>
      </w:r>
      <w:r w:rsidR="00BA2D8D">
        <w:fldChar w:fldCharType="begin"/>
      </w:r>
      <w:r w:rsidR="00BA2D8D">
        <w:instrText xml:space="preserve"> REF _Ref_509339a2934990d3b1676d5f45fa9850_1 \n \h </w:instrText>
      </w:r>
      <w:r w:rsidR="00BA2D8D">
        <w:fldChar w:fldCharType="separate"/>
      </w:r>
      <w:r w:rsidR="00C235A5">
        <w:t>7.11.5.1</w:t>
      </w:r>
      <w:r w:rsidR="00BA2D8D">
        <w:fldChar w:fldCharType="end"/>
      </w:r>
      <w:r w:rsidR="00BA2D8D">
        <w:t xml:space="preserve"> is </w:t>
      </w:r>
      <w:r>
        <w:t xml:space="preserve">al </w:t>
      </w:r>
      <w:r w:rsidR="00BA2D8D">
        <w:t>aangegeven</w:t>
      </w:r>
      <w:r>
        <w:t xml:space="preserve"> dat </w:t>
      </w:r>
      <w:r w:rsidR="00BA2D8D">
        <w:t xml:space="preserve">het attribuut </w:t>
      </w:r>
      <w:r w:rsidR="00BA2D8D" w:rsidRPr="00A31F3E">
        <w:rPr>
          <w:i/>
          <w:iCs/>
        </w:rPr>
        <w:t>bovenliggendeActiviteit</w:t>
      </w:r>
      <w:r w:rsidR="00BA2D8D" w:rsidRPr="00C57CA9">
        <w:t xml:space="preserve"> </w:t>
      </w:r>
      <w:r>
        <w:t xml:space="preserve">zorgt </w:t>
      </w:r>
      <w:r w:rsidR="00BA2D8D">
        <w:t xml:space="preserve">voor de </w:t>
      </w:r>
      <w:r w:rsidR="00BA2D8D" w:rsidRPr="00122CAE">
        <w:t>hiërarchische ordening</w:t>
      </w:r>
      <w:r w:rsidR="00BA2D8D">
        <w:t xml:space="preserve"> in de functionele structuur. Iedere Activiteit verwijst met dat attribuut naar een hoger in de hiërarchie gelegen Activiteit. In paragraaf </w:t>
      </w:r>
      <w:r w:rsidR="00424D3B">
        <w:fldChar w:fldCharType="begin"/>
      </w:r>
      <w:r w:rsidR="00424D3B">
        <w:instrText xml:space="preserve"> REF _Ref_5bc48cbcc56d673051531eadd6253b78_1 \n \h </w:instrText>
      </w:r>
      <w:r w:rsidR="00424D3B">
        <w:fldChar w:fldCharType="separate"/>
      </w:r>
      <w:r w:rsidR="00C235A5">
        <w:t>7.11.4.4</w:t>
      </w:r>
      <w:r w:rsidR="00424D3B">
        <w:fldChar w:fldCharType="end"/>
      </w:r>
      <w:r w:rsidR="00BA2D8D">
        <w:t xml:space="preserve"> is bepaald dat</w:t>
      </w:r>
      <w:r w:rsidR="00C37FAF">
        <w:t xml:space="preserve"> </w:t>
      </w:r>
      <w:r w:rsidR="00C37FAF" w:rsidRPr="00347392">
        <w:t xml:space="preserve">de relatie </w:t>
      </w:r>
      <w:r w:rsidR="00C37FAF" w:rsidRPr="009330BA">
        <w:rPr>
          <w:i/>
          <w:iCs/>
        </w:rPr>
        <w:t>bovenliggendeActiviteit</w:t>
      </w:r>
      <w:r w:rsidR="00C37FAF" w:rsidRPr="00347392">
        <w:t xml:space="preserve"> van </w:t>
      </w:r>
      <w:r w:rsidR="00C37FAF">
        <w:t xml:space="preserve">de tophaak van een tijdelijk regelingdeel </w:t>
      </w:r>
      <w:r w:rsidR="00AF5D39">
        <w:t xml:space="preserve">moet verwijzen naar </w:t>
      </w:r>
      <w:r w:rsidR="00AF5D39" w:rsidRPr="00AF5D39">
        <w:t xml:space="preserve">de tophaak van de </w:t>
      </w:r>
      <w:r w:rsidR="00AF5D39">
        <w:t>(hoofd)</w:t>
      </w:r>
      <w:r w:rsidR="00AF5D39" w:rsidRPr="00AF5D39">
        <w:t xml:space="preserve">regeling </w:t>
      </w:r>
      <w:r w:rsidR="00AF5D39">
        <w:t xml:space="preserve">van het omgevingsplan of de omgevingsverordening </w:t>
      </w:r>
      <w:r w:rsidR="00AF5D39" w:rsidRPr="00AF5D39">
        <w:t>waar</w:t>
      </w:r>
      <w:r w:rsidR="00D264FA">
        <w:t>v</w:t>
      </w:r>
      <w:r w:rsidR="00AF5D39" w:rsidRPr="00AF5D39">
        <w:t xml:space="preserve">an het tijdelijk regelingdeel </w:t>
      </w:r>
      <w:r w:rsidR="002F2AB4" w:rsidRPr="002F2AB4">
        <w:t>onderdeel vormt</w:t>
      </w:r>
      <w:r w:rsidR="00B01678">
        <w:t>.</w:t>
      </w:r>
      <w:r w:rsidR="00A3281A">
        <w:t xml:space="preserve"> </w:t>
      </w:r>
      <w:r w:rsidR="008A692A">
        <w:t xml:space="preserve">Dit is de specifieke regel </w:t>
      </w:r>
      <w:r w:rsidR="006A074C">
        <w:t xml:space="preserve">waarnaar in paragraaf </w:t>
      </w:r>
      <w:r w:rsidR="006A074C">
        <w:fldChar w:fldCharType="begin"/>
      </w:r>
      <w:r w:rsidR="006A074C">
        <w:instrText xml:space="preserve"> REF _Ref_ae84e928e216dff6ae86ada356601e3f_1 \n \h </w:instrText>
      </w:r>
      <w:r w:rsidR="006A074C">
        <w:fldChar w:fldCharType="separate"/>
      </w:r>
      <w:r w:rsidR="00C235A5">
        <w:t>7.20.2.1</w:t>
      </w:r>
      <w:r w:rsidR="006A074C">
        <w:fldChar w:fldCharType="end"/>
      </w:r>
      <w:r w:rsidR="006A074C">
        <w:t xml:space="preserve"> wordt verwezen, die de uitzondering </w:t>
      </w:r>
      <w:r w:rsidR="00B33375">
        <w:t xml:space="preserve">vormt op de regel dat </w:t>
      </w:r>
      <w:r w:rsidR="00B33375" w:rsidRPr="00B33375">
        <w:t>een OW-object behorend bij een tijdelijk regelingdeel alleen mag verwijzen naar een OW-object behorend bij hetzelfde tijdelijk regelingdeel</w:t>
      </w:r>
      <w:r w:rsidR="00B33375">
        <w:t>.</w:t>
      </w:r>
      <w:r w:rsidR="008022D3">
        <w:t xml:space="preserve"> </w:t>
      </w:r>
      <w:r w:rsidR="001602F7">
        <w:t>Voor alle andere attributen van Activiteit</w:t>
      </w:r>
      <w:r w:rsidR="001417C0">
        <w:t xml:space="preserve"> (dus ook voor het attribuut </w:t>
      </w:r>
      <w:r w:rsidR="001417C0" w:rsidRPr="00803E1A">
        <w:rPr>
          <w:i/>
          <w:iCs/>
        </w:rPr>
        <w:t>gerelateerdeActiviteit</w:t>
      </w:r>
      <w:r w:rsidR="001417C0">
        <w:t xml:space="preserve">) en voor alle andere OW-objecten geldt die regel wel onverkort. </w:t>
      </w:r>
      <w:r w:rsidR="00B07EDA">
        <w:t>D</w:t>
      </w:r>
      <w:r w:rsidR="00B07EDA" w:rsidRPr="00B07EDA">
        <w:t>e verwijzing van de tophaak-Activiteit van het tijdelijk regelingdeel naar de</w:t>
      </w:r>
      <w:r w:rsidR="0045039E" w:rsidRPr="0045039E">
        <w:t xml:space="preserve"> tophaak-Activiteit van de hoofdregeling</w:t>
      </w:r>
      <w:r w:rsidR="0045039E">
        <w:t xml:space="preserve"> kan een verwijzing naar een Activiteit in een Regeling </w:t>
      </w:r>
      <w:r w:rsidR="0045039E" w:rsidRPr="0045039E">
        <w:t>van een ander bevoegd gezag</w:t>
      </w:r>
      <w:r w:rsidR="0045039E">
        <w:t xml:space="preserve"> zijn. </w:t>
      </w:r>
      <w:r w:rsidR="005C69CD">
        <w:t>Dat komt voor bij het omgevingsplan, waar tijdelijk regelingdelen bij kunnen horen die zijn ingesteld door waterschap, provincie en Rijk.</w:t>
      </w:r>
    </w:p>
    <w:p w14:paraId="28701A19" w14:textId="192276B6" w:rsidR="009C6BB5" w:rsidRDefault="009C6BB5" w:rsidP="00B6533B"/>
    <w:p w14:paraId="4C6BBA88" w14:textId="77777777" w:rsidR="009C6BB5" w:rsidRDefault="009C6BB5" w:rsidP="00B6533B"/>
    <w:p w14:paraId="63F9E088" w14:textId="7455CFF4" w:rsidR="00DF2931" w:rsidRDefault="004C0D03" w:rsidP="004C0D03">
      <w:pPr>
        <w:pStyle w:val="Figuur"/>
      </w:pPr>
      <w:r>
        <w:rPr>
          <w:noProof/>
        </w:rPr>
        <w:lastRenderedPageBreak/>
        <w:drawing>
          <wp:inline distT="0" distB="0" distL="0" distR="0" wp14:anchorId="1B17B48F" wp14:editId="527594E8">
            <wp:extent cx="3302071" cy="4743450"/>
            <wp:effectExtent l="0" t="0" r="0" b="0"/>
            <wp:docPr id="858262813" name="Afbeelding 858262813"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62813" name="Afbeelding 4" descr="Afbeelding met tekst, schermopname, Lettertype, nummer&#10;&#10;Automatisch gegenereerde beschrijving"/>
                    <pic:cNvPicPr/>
                  </pic:nvPicPr>
                  <pic:blipFill>
                    <a:blip r:embed="rId101"/>
                    <a:stretch>
                      <a:fillRect/>
                    </a:stretch>
                  </pic:blipFill>
                  <pic:spPr>
                    <a:xfrm>
                      <a:off x="0" y="0"/>
                      <a:ext cx="3307189" cy="4750802"/>
                    </a:xfrm>
                    <a:prstGeom prst="rect">
                      <a:avLst/>
                    </a:prstGeom>
                  </pic:spPr>
                </pic:pic>
              </a:graphicData>
            </a:graphic>
          </wp:inline>
        </w:drawing>
      </w:r>
    </w:p>
    <w:p w14:paraId="37678042" w14:textId="40220B2A" w:rsidR="004C0D03" w:rsidRPr="004C0D03" w:rsidRDefault="001C2465" w:rsidP="00803E1A">
      <w:pPr>
        <w:pStyle w:val="Figuurbijschrift"/>
      </w:pPr>
      <w:bookmarkStart w:id="587" w:name="_Ref_6e3d2ebfe3f28521c06a7e19a57295bf_5"/>
      <w:r>
        <w:t>Hiërarchische ordening Activiteiten in omgevingsplan met hoofdregeling en tijdelijk regelingdeel</w:t>
      </w:r>
      <w:bookmarkEnd w:id="587"/>
      <w:r w:rsidR="00026183">
        <w:t>, tophaak tijdelijk regelingdeel groen gemarkeerd</w:t>
      </w:r>
    </w:p>
    <w:p w14:paraId="2BB53DB5" w14:textId="2FF08FC5" w:rsidR="00BA2D8D" w:rsidRDefault="00BA2D8D" w:rsidP="00BA2D8D">
      <w:r>
        <w:t xml:space="preserve">Uit de hiërarchische ordening van de Activiteiten in </w:t>
      </w:r>
      <w:r w:rsidR="004F048B">
        <w:fldChar w:fldCharType="begin"/>
      </w:r>
      <w:r w:rsidR="004F048B">
        <w:instrText xml:space="preserve"> REF _Ref_6e3d2ebfe3f28521c06a7e19a57295bf_5 \n \h </w:instrText>
      </w:r>
      <w:r w:rsidR="004F048B">
        <w:fldChar w:fldCharType="separate"/>
      </w:r>
      <w:r w:rsidR="00C235A5">
        <w:t>Figuur 78</w:t>
      </w:r>
      <w:r w:rsidR="004F048B">
        <w:fldChar w:fldCharType="end"/>
      </w:r>
      <w:r>
        <w:t xml:space="preserve"> valt af te leiden dat er een </w:t>
      </w:r>
      <w:r w:rsidRPr="00A31F3E">
        <w:rPr>
          <w:i/>
          <w:iCs/>
        </w:rPr>
        <w:t>bovenliggendeActiviteit</w:t>
      </w:r>
      <w:r>
        <w:t>-relatie bestaat tussen ‘</w:t>
      </w:r>
      <w:r w:rsidR="00026183">
        <w:t xml:space="preserve">Aanlegactiviteit </w:t>
      </w:r>
      <w:r w:rsidR="001672F1">
        <w:t>in archeologisch monument’ en ‘</w:t>
      </w:r>
      <w:r w:rsidR="008F26E9" w:rsidRPr="008F26E9">
        <w:t>Activiteit gereguleerd in voorbeschermingsregels geiten, lama’s en archeologie</w:t>
      </w:r>
      <w:r w:rsidR="008F26E9">
        <w:t>’</w:t>
      </w:r>
      <w:r>
        <w:t xml:space="preserve"> en</w:t>
      </w:r>
      <w:r w:rsidR="001B2ABF">
        <w:t xml:space="preserve"> </w:t>
      </w:r>
      <w:r w:rsidR="00F55C8E">
        <w:t xml:space="preserve">tussen </w:t>
      </w:r>
      <w:r w:rsidR="00F55C8E" w:rsidRPr="00F55C8E">
        <w:t xml:space="preserve">‘Activiteit gereguleerd in voorbeschermingsregels geiten, lama’s en archeologie’ </w:t>
      </w:r>
      <w:r>
        <w:t xml:space="preserve">en </w:t>
      </w:r>
      <w:r w:rsidRPr="00B94283">
        <w:t>‘</w:t>
      </w:r>
      <w:r w:rsidR="00F55C8E">
        <w:t>Activiteit gereguleerd in het omgevingsplan gemeente Dijk en Waard</w:t>
      </w:r>
      <w:r w:rsidRPr="00B94283">
        <w:t>’</w:t>
      </w:r>
      <w:r>
        <w:t>.</w:t>
      </w:r>
      <w:r w:rsidR="003179FB">
        <w:t xml:space="preserve"> Die laatste relatie </w:t>
      </w:r>
      <w:r w:rsidR="00C85576">
        <w:t xml:space="preserve">is de relatie van de tophaak-Activiteit van het tijdelijk regelingdeel naar de </w:t>
      </w:r>
      <w:r w:rsidR="00C85576" w:rsidRPr="00C85576">
        <w:t>tophaak-Activiteit van</w:t>
      </w:r>
      <w:r w:rsidR="00C85576">
        <w:t xml:space="preserve"> de (hoofd)regeling van het omgevingsplan.</w:t>
      </w:r>
    </w:p>
    <w:p w14:paraId="46BD7240" w14:textId="77777777" w:rsidR="00F55C8E" w:rsidRDefault="00F55C8E" w:rsidP="00BA2D8D"/>
    <w:p w14:paraId="4D887848" w14:textId="1C2020D0" w:rsidR="0040173B" w:rsidRPr="00803E1A" w:rsidRDefault="0040173B" w:rsidP="00BA2D8D">
      <w:pPr>
        <w:rPr>
          <w:u w:val="single"/>
        </w:rPr>
      </w:pPr>
      <w:r w:rsidRPr="00803E1A">
        <w:rPr>
          <w:u w:val="single"/>
        </w:rPr>
        <w:t>Tijdelijk regelingdeel zoveel mogelijk autonoom</w:t>
      </w:r>
    </w:p>
    <w:p w14:paraId="19A56168" w14:textId="105CDC4C" w:rsidR="00C235A5" w:rsidRDefault="00D95B99" w:rsidP="00BA2D8D">
      <w:r>
        <w:t xml:space="preserve">Ieder tijdelijk regelingdeel moet zoveel als maar mogelijk is </w:t>
      </w:r>
      <w:r w:rsidR="001E2489">
        <w:t xml:space="preserve">autonoom zijn. </w:t>
      </w:r>
      <w:r w:rsidR="00166CA4">
        <w:t xml:space="preserve">Dat maakt </w:t>
      </w:r>
      <w:r w:rsidR="00166CA4" w:rsidRPr="00166CA4">
        <w:t xml:space="preserve">het mogelijk dat bij het intrekken van een tijdelijk regelingdeel, automatisch alle OW-objecten behorend bij dat tijdelijk regelingdeel worden beëindigd. </w:t>
      </w:r>
      <w:r w:rsidR="00166CA4">
        <w:t>Daardoor kan in de toekomst</w:t>
      </w:r>
      <w:r w:rsidR="00166CA4" w:rsidRPr="00166CA4">
        <w:t xml:space="preserve"> een gemeente zelf een tijdelijk regelingdeel intrek</w:t>
      </w:r>
      <w:r w:rsidR="00166CA4">
        <w:t>ken</w:t>
      </w:r>
      <w:r w:rsidR="00166CA4" w:rsidRPr="00166CA4">
        <w:t xml:space="preserve"> dat is ingesteld door een ander bevoegd gezag.</w:t>
      </w:r>
    </w:p>
    <w:p w14:paraId="005A0A4A" w14:textId="78968EB9" w:rsidR="00AC33F8" w:rsidRDefault="00166CA4" w:rsidP="00BA2D8D">
      <w:r>
        <w:t>T</w:t>
      </w:r>
      <w:r w:rsidR="009F7FB6">
        <w:t xml:space="preserve">en behoeve van de autonomie van het tijdelijk regelingdeel </w:t>
      </w:r>
      <w:r w:rsidR="001E2489">
        <w:t xml:space="preserve">is in paragraaf </w:t>
      </w:r>
      <w:r w:rsidR="00DC07B4">
        <w:fldChar w:fldCharType="begin"/>
      </w:r>
      <w:r w:rsidR="00DC07B4">
        <w:instrText xml:space="preserve"> REF _Ref_ae84e928e216dff6ae86ada356601e3f_1 \n \h </w:instrText>
      </w:r>
      <w:r w:rsidR="00DC07B4">
        <w:fldChar w:fldCharType="separate"/>
      </w:r>
      <w:r w:rsidR="00C235A5">
        <w:t>7.20.2.1</w:t>
      </w:r>
      <w:r w:rsidR="00DC07B4">
        <w:fldChar w:fldCharType="end"/>
      </w:r>
      <w:r w:rsidR="001E2489">
        <w:t xml:space="preserve"> </w:t>
      </w:r>
      <w:r w:rsidR="00FD4990">
        <w:t xml:space="preserve">bepaald dat </w:t>
      </w:r>
      <w:r w:rsidR="00AC33F8" w:rsidRPr="00AC33F8">
        <w:t xml:space="preserve">een OW-object </w:t>
      </w:r>
      <w:r w:rsidR="0066599A">
        <w:t xml:space="preserve">dat hoort </w:t>
      </w:r>
      <w:r w:rsidR="00AC33F8" w:rsidRPr="00AC33F8">
        <w:t xml:space="preserve">bij een </w:t>
      </w:r>
      <w:r w:rsidR="0066599A">
        <w:t xml:space="preserve">andere </w:t>
      </w:r>
      <w:r w:rsidR="00AC33F8" w:rsidRPr="00AC33F8">
        <w:t xml:space="preserve">Regeling </w:t>
      </w:r>
      <w:r w:rsidR="0066599A">
        <w:t xml:space="preserve">dan een </w:t>
      </w:r>
      <w:r w:rsidR="00AC33F8" w:rsidRPr="00AC33F8">
        <w:t xml:space="preserve">tijdelijk regelingdeel </w:t>
      </w:r>
      <w:r w:rsidR="0066599A">
        <w:t xml:space="preserve">niet </w:t>
      </w:r>
      <w:r w:rsidR="00AC33F8" w:rsidRPr="00AC33F8">
        <w:t xml:space="preserve">mag verwijzen naar een OW-object </w:t>
      </w:r>
      <w:r w:rsidR="0066599A">
        <w:t>dat hoort</w:t>
      </w:r>
      <w:r w:rsidR="00AC33F8" w:rsidRPr="00AC33F8">
        <w:t xml:space="preserve"> bij een tijdelijk regelingdeel</w:t>
      </w:r>
      <w:r w:rsidR="0066599A">
        <w:t xml:space="preserve"> en dat een </w:t>
      </w:r>
      <w:r w:rsidR="00D34998" w:rsidRPr="00D34998">
        <w:t xml:space="preserve">OW-object dat hoort bij een tijdelijk regelingdeel </w:t>
      </w:r>
      <w:r w:rsidR="00D34998">
        <w:t xml:space="preserve">alleen </w:t>
      </w:r>
      <w:r w:rsidR="00D34998" w:rsidRPr="00D34998">
        <w:t xml:space="preserve">mag verwijzen naar een OW-object dat hoort bij </w:t>
      </w:r>
      <w:r w:rsidR="00D34998">
        <w:lastRenderedPageBreak/>
        <w:t xml:space="preserve">datzelfde </w:t>
      </w:r>
      <w:r w:rsidR="00D34998" w:rsidRPr="00D34998">
        <w:t>tijdelijk regelingdeel</w:t>
      </w:r>
      <w:r w:rsidR="00D34998">
        <w:t xml:space="preserve">. </w:t>
      </w:r>
      <w:r w:rsidR="004A380D">
        <w:t xml:space="preserve">Het is dus niet </w:t>
      </w:r>
      <w:r w:rsidR="00316BFE">
        <w:t>mogelijk dat een OW-object dat hoort bij de hoofdregeling van een omgevingsplan of omgevingsverordening verwijst naar een Activiteit</w:t>
      </w:r>
      <w:r w:rsidR="00633DC0">
        <w:t xml:space="preserve"> in het tijdelijk regelingdeel met voorbeschermingsregels. Omgekeerd is het ook niet mogelijk dat een Activiteit die hoort bij </w:t>
      </w:r>
      <w:r w:rsidR="00633DC0" w:rsidRPr="00633DC0">
        <w:t>het tijdelijk regelingdeel met voorbeschermingsregels</w:t>
      </w:r>
      <w:r w:rsidR="00633DC0">
        <w:t xml:space="preserve"> verwijst naar een Locatie in </w:t>
      </w:r>
      <w:r w:rsidR="00633DC0" w:rsidRPr="00633DC0">
        <w:t>de hoofdregeling van een omgevingsplan of omgevingsverordening</w:t>
      </w:r>
      <w:r w:rsidR="00633DC0">
        <w:t>.</w:t>
      </w:r>
    </w:p>
    <w:p w14:paraId="500AEE44" w14:textId="77777777" w:rsidR="00BD47D0" w:rsidRDefault="00BD47D0" w:rsidP="00BA2D8D"/>
    <w:p w14:paraId="630D18ED" w14:textId="6686C645" w:rsidR="00BA2D8D" w:rsidRPr="00803E1A" w:rsidRDefault="00BF7E9F" w:rsidP="00BA2D8D">
      <w:pPr>
        <w:rPr>
          <w:u w:val="single"/>
        </w:rPr>
      </w:pPr>
      <w:r w:rsidRPr="00803E1A">
        <w:rPr>
          <w:u w:val="single"/>
        </w:rPr>
        <w:t>Bevoegd-gezag-code in i</w:t>
      </w:r>
      <w:r w:rsidR="00FD0D5A" w:rsidRPr="00803E1A">
        <w:rPr>
          <w:u w:val="single"/>
        </w:rPr>
        <w:t xml:space="preserve">dentificatie </w:t>
      </w:r>
      <w:r w:rsidR="00613AED">
        <w:rPr>
          <w:u w:val="single"/>
        </w:rPr>
        <w:t xml:space="preserve">van </w:t>
      </w:r>
      <w:r w:rsidR="00FD0D5A" w:rsidRPr="00803E1A">
        <w:rPr>
          <w:u w:val="single"/>
        </w:rPr>
        <w:t>Activiteit</w:t>
      </w:r>
    </w:p>
    <w:p w14:paraId="168197EC" w14:textId="101ACE42" w:rsidR="0056113A" w:rsidRDefault="00863326" w:rsidP="0056113A">
      <w:r>
        <w:t xml:space="preserve">Net als bij de overige objecttypen is </w:t>
      </w:r>
      <w:r w:rsidR="005108E2">
        <w:t xml:space="preserve">in paragraaf </w:t>
      </w:r>
      <w:r>
        <w:fldChar w:fldCharType="begin"/>
      </w:r>
      <w:r>
        <w:instrText xml:space="preserve"> REF _Ref_26021c1cfabadc77c473eb2ceea3c11d_1 \n \h </w:instrText>
      </w:r>
      <w:r>
        <w:fldChar w:fldCharType="separate"/>
      </w:r>
      <w:r w:rsidR="00C235A5">
        <w:t>7.11.4.1</w:t>
      </w:r>
      <w:r>
        <w:fldChar w:fldCharType="end"/>
      </w:r>
      <w:r w:rsidR="005108E2">
        <w:t xml:space="preserve"> bepaald </w:t>
      </w:r>
      <w:r w:rsidR="00AC38E0">
        <w:t xml:space="preserve">dat </w:t>
      </w:r>
      <w:r w:rsidR="004F0EE2">
        <w:t xml:space="preserve">de identificatie van </w:t>
      </w:r>
      <w:r w:rsidR="004F0EE2" w:rsidRPr="004F0EE2">
        <w:t>Activiteit en ActiviteitLocatieAanduiding</w:t>
      </w:r>
      <w:r w:rsidR="004F0EE2">
        <w:t xml:space="preserve"> de bevoegd-gezag-code </w:t>
      </w:r>
      <w:r w:rsidR="00E0340E">
        <w:t xml:space="preserve">moet </w:t>
      </w:r>
      <w:r w:rsidR="00C9406D">
        <w:t xml:space="preserve">bevatten van het bevoegd gezag dat het </w:t>
      </w:r>
      <w:r w:rsidR="00E0340E">
        <w:t xml:space="preserve">besluit neemt waarmee </w:t>
      </w:r>
      <w:r w:rsidR="00E0340E" w:rsidRPr="00E0340E">
        <w:t>de Regeling wordt ingesteld of gewijzigd</w:t>
      </w:r>
      <w:r w:rsidR="001F3324">
        <w:t>. Voor alle duidelijkheid wordt opgemerkt dat dat ook geldt voor een</w:t>
      </w:r>
      <w:r w:rsidR="00E0340E" w:rsidRPr="00E0340E">
        <w:t xml:space="preserve"> </w:t>
      </w:r>
      <w:r w:rsidR="00C9406D">
        <w:t>tijdelijk regelingdeel.</w:t>
      </w:r>
      <w:r w:rsidR="008C0235">
        <w:t xml:space="preserve"> In </w:t>
      </w:r>
      <w:r w:rsidR="008C0235">
        <w:fldChar w:fldCharType="begin"/>
      </w:r>
      <w:r w:rsidR="008C0235">
        <w:instrText xml:space="preserve"> REF _Ref_6e3d2ebfe3f28521c06a7e19a57295bf_6 \n \h </w:instrText>
      </w:r>
      <w:r w:rsidR="008C0235">
        <w:fldChar w:fldCharType="separate"/>
      </w:r>
      <w:r w:rsidR="00C235A5">
        <w:t>Figuur 79</w:t>
      </w:r>
      <w:r w:rsidR="008C0235">
        <w:fldChar w:fldCharType="end"/>
      </w:r>
      <w:r w:rsidR="008C0235">
        <w:t xml:space="preserve"> is dit te zien</w:t>
      </w:r>
      <w:r w:rsidR="00F00EAD">
        <w:t xml:space="preserve">. De </w:t>
      </w:r>
      <w:r w:rsidR="00370FAF">
        <w:t>A</w:t>
      </w:r>
      <w:r w:rsidR="00F00EAD">
        <w:t>ctiviteit ‘bouwen hoofdgebouw’ is door de gemeente in de hoofdregeling geannoteerd</w:t>
      </w:r>
      <w:r w:rsidR="00370FAF">
        <w:t xml:space="preserve">. Deze Activiteit heeft </w:t>
      </w:r>
      <w:r w:rsidR="00370FAF" w:rsidRPr="00370FAF">
        <w:t>de bevoegd-gezag-code</w:t>
      </w:r>
      <w:r w:rsidR="00370FAF">
        <w:t xml:space="preserve"> van de gemeente.</w:t>
      </w:r>
      <w:r w:rsidR="00C54CF8">
        <w:t xml:space="preserve"> De </w:t>
      </w:r>
      <w:r w:rsidR="00C54CF8" w:rsidRPr="00C54CF8">
        <w:t>‘Activiteit gereguleerd in voorbeschermingsregels geiten, lama’s en archeologie’</w:t>
      </w:r>
      <w:r w:rsidR="007B70BB">
        <w:t xml:space="preserve"> is door de provincie geannoteerd in het tijdelijk regelingdeel. </w:t>
      </w:r>
      <w:r w:rsidR="007B70BB" w:rsidRPr="007B70BB">
        <w:t>Deze Activiteit heeft de bevoegd-gezag-code van de</w:t>
      </w:r>
      <w:r w:rsidR="007B70BB">
        <w:t xml:space="preserve"> provincie.</w:t>
      </w:r>
    </w:p>
    <w:p w14:paraId="04319DEB" w14:textId="0FBD33CD" w:rsidR="00C9406D" w:rsidRDefault="00EB593D" w:rsidP="00E54FE2">
      <w:pPr>
        <w:pStyle w:val="Figuur"/>
      </w:pPr>
      <w:r>
        <w:rPr>
          <w:noProof/>
        </w:rPr>
        <w:drawing>
          <wp:inline distT="0" distB="0" distL="0" distR="0" wp14:anchorId="6878ECCD" wp14:editId="6A50E747">
            <wp:extent cx="5400040" cy="3914140"/>
            <wp:effectExtent l="0" t="0" r="0" b="0"/>
            <wp:docPr id="491327053" name="Afbeelding 491327053" descr="Afbeelding met tekst, schermopname, softwar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27053" name="Afbeelding 7" descr="Afbeelding met tekst, schermopname, software, Lettertype&#10;&#10;Automatisch gegenereerde beschrijving"/>
                    <pic:cNvPicPr/>
                  </pic:nvPicPr>
                  <pic:blipFill>
                    <a:blip r:embed="rId102"/>
                    <a:stretch>
                      <a:fillRect/>
                    </a:stretch>
                  </pic:blipFill>
                  <pic:spPr>
                    <a:xfrm>
                      <a:off x="0" y="0"/>
                      <a:ext cx="5400040" cy="3914140"/>
                    </a:xfrm>
                    <a:prstGeom prst="rect">
                      <a:avLst/>
                    </a:prstGeom>
                  </pic:spPr>
                </pic:pic>
              </a:graphicData>
            </a:graphic>
          </wp:inline>
        </w:drawing>
      </w:r>
    </w:p>
    <w:p w14:paraId="17C1F32C" w14:textId="557C12BF" w:rsidR="00C235A5" w:rsidRPr="00E54FE2" w:rsidRDefault="004871BA" w:rsidP="00803E1A">
      <w:pPr>
        <w:pStyle w:val="Figuurbijschrift"/>
      </w:pPr>
      <w:bookmarkStart w:id="588" w:name="_Ref_6e3d2ebfe3f28521c06a7e19a57295bf_6"/>
      <w:r>
        <w:t xml:space="preserve">Boven, </w:t>
      </w:r>
      <w:r w:rsidR="00370FAF" w:rsidRPr="00370FAF">
        <w:t>blauw: Activiteit hoofdregeling, BG-code gemeente</w:t>
      </w:r>
      <w:r w:rsidR="00C54CF8">
        <w:t>;</w:t>
      </w:r>
      <w:r w:rsidR="00370FAF" w:rsidRPr="00370FAF">
        <w:t xml:space="preserve"> </w:t>
      </w:r>
      <w:r w:rsidR="00C54CF8">
        <w:t xml:space="preserve">onder, </w:t>
      </w:r>
      <w:r>
        <w:t>groen: tophaak-Activiteit tijdelijk regelingdeel, BG-code provinci</w:t>
      </w:r>
      <w:r w:rsidR="00C54CF8">
        <w:t>e</w:t>
      </w:r>
      <w:bookmarkStart w:id="589" w:name="_Ref_6e3d2ebfe3f28521c06a7e19a57295bf_7"/>
      <w:bookmarkEnd w:id="588"/>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97" Type="http://schemas.openxmlformats.org/officeDocument/2006/relationships/image" Target="media/image_49fcbb0eba903b2dec6ad467c0ec4ee1.png"/><Relationship Id="rId98" Type="http://schemas.openxmlformats.org/officeDocument/2006/relationships/image" Target="media/image_c7ffb6e94598c47efa5a6678fc2190b8.png"/><Relationship Id="rId100" Type="http://schemas.openxmlformats.org/officeDocument/2006/relationships/image" Target="media/image_f0592f66485f318f252f3c62dfd0f1a5.png"/><Relationship Id="rId101" Type="http://schemas.openxmlformats.org/officeDocument/2006/relationships/image" Target="media/image_c30f62790b15dde915e542eace7e2e4b.png"/><Relationship Id="rId102" Type="http://schemas.openxmlformats.org/officeDocument/2006/relationships/image" Target="media/image_e54ffd5ea2361042673dea5efa59f93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