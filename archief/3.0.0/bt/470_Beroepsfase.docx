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2956" w14:textId="77777777" w:rsidR="003C2DAC" w:rsidRDefault="003C2DAC" w:rsidP="003C2DAC">
      <w:pPr>
        <w:pStyle w:val="Kop4"/>
      </w:pPr>
      <w:bookmarkStart w:id="1145" w:name="_Ref_293a2689537383f8ff5f4cab9d8c225e_1"/>
      <w:r>
        <w:t>Beroepsfase</w:t>
      </w:r>
      <w:bookmarkEnd w:id="1145"/>
    </w:p>
    <w:p w14:paraId="652B87EE" w14:textId="3458548E" w:rsidR="003C2DAC" w:rsidRDefault="00772901" w:rsidP="003C2DAC">
      <w:pPr>
        <w:pStyle w:val="Figuur"/>
      </w:pPr>
      <w:r>
        <w:rPr>
          <w:noProof/>
        </w:rPr>
        <w:drawing>
          <wp:inline distT="0" distB="0" distL="0" distR="0" wp14:anchorId="3BB09FCE" wp14:editId="191B3604">
            <wp:extent cx="5400040" cy="871855"/>
            <wp:effectExtent l="0" t="0" r="0" b="4445"/>
            <wp:docPr id="1195608155" name="Afbeelding 1195608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08155" name="Afbeelding 1195608155"/>
                    <pic:cNvPicPr/>
                  </pic:nvPicPr>
                  <pic:blipFill>
                    <a:blip r:embed="rId175"/>
                    <a:stretch>
                      <a:fillRect/>
                    </a:stretch>
                  </pic:blipFill>
                  <pic:spPr>
                    <a:xfrm>
                      <a:off x="0" y="0"/>
                      <a:ext cx="5400040" cy="871855"/>
                    </a:xfrm>
                    <a:prstGeom prst="rect">
                      <a:avLst/>
                    </a:prstGeom>
                  </pic:spPr>
                </pic:pic>
              </a:graphicData>
            </a:graphic>
          </wp:inline>
        </w:drawing>
      </w:r>
    </w:p>
    <w:p w14:paraId="520A9E6F" w14:textId="12D3425A" w:rsidR="003C2DAC" w:rsidRPr="008700BC" w:rsidRDefault="003C2DAC" w:rsidP="003C2DAC">
      <w:pPr>
        <w:pStyle w:val="Figuurbijschrift"/>
      </w:pPr>
      <w:r>
        <w:t>Beroeps</w:t>
      </w:r>
      <w:r w:rsidRPr="00FA4E9F">
        <w:t xml:space="preserve">fase in de procedure van </w:t>
      </w:r>
      <w:r w:rsidR="007E6994">
        <w:t>de reactieve interventie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75" Type="http://schemas.openxmlformats.org/officeDocument/2006/relationships/image" Target="media/image_aa0d8d15621d24a73e0e79aca2235e1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