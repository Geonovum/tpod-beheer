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BA21" w14:textId="77777777" w:rsidR="002B3E25" w:rsidRDefault="002B3E25" w:rsidP="002B3E25">
      <w:pPr>
        <w:pStyle w:val="Kop4"/>
      </w:pPr>
      <w:bookmarkStart w:id="1183" w:name="_Ref_cb15d2b1d9cef6644e7c2a9c8c84d03f_1"/>
      <w:r>
        <w:t>Beroepsfase</w:t>
      </w:r>
      <w:bookmarkEnd w:id="1183"/>
    </w:p>
    <w:p w14:paraId="5E055B94" w14:textId="77777777" w:rsidR="002B3E25" w:rsidRDefault="002B3E25" w:rsidP="002B3E25">
      <w:pPr>
        <w:pStyle w:val="Figuur"/>
      </w:pPr>
      <w:r>
        <w:rPr>
          <w:noProof/>
        </w:rPr>
        <w:drawing>
          <wp:inline distT="0" distB="0" distL="0" distR="0" wp14:anchorId="401A2792" wp14:editId="466CD432">
            <wp:extent cx="5327650" cy="737870"/>
            <wp:effectExtent l="0" t="0" r="6350" b="5080"/>
            <wp:docPr id="1326853380" name="Afbeelding 1326853380" descr="Afbeelding met tekst, Lettertyp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3380" name="Afbeelding 1326853380" descr="Afbeelding met tekst, Lettertype, lijn, diagram&#10;&#10;Automatisch gegenereerde beschrijvi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0E972392" w14:textId="77777777" w:rsidR="002B3E25" w:rsidRDefault="002B3E25" w:rsidP="002B3E25">
      <w:pPr>
        <w:pStyle w:val="Figuurbijschrift"/>
      </w:pPr>
      <w:r>
        <w:t>Beroeps</w:t>
      </w:r>
      <w:r w:rsidRPr="00FA4E9F">
        <w:t xml:space="preserve">fase in de procedure van het </w:t>
      </w:r>
      <w:r>
        <w:t>programma</w:t>
      </w:r>
    </w:p>
    <w:p w14:paraId="573C539B" w14:textId="7B4D7C04" w:rsidR="002B3E25" w:rsidRPr="00BA7B16" w:rsidRDefault="002B3E25" w:rsidP="002B3E25">
      <w:r>
        <w:t xml:space="preserve">Deze paragraaf is alleen van toepassing in die gevallen waarin beroep kan worden ingesteld tegen (een onderdeel van) een </w:t>
      </w:r>
      <w:r w:rsidR="00913A3A">
        <w:t>programma</w:t>
      </w:r>
      <w:r>
        <w:t>. Dat is slechts in een beperkt aantal gevallen mogelijk.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2"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