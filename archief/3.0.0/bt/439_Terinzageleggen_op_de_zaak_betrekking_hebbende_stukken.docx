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4671" w14:textId="29539619" w:rsidR="00EC1A29" w:rsidRDefault="00F763AD" w:rsidP="00EC1A29">
      <w:pPr>
        <w:pStyle w:val="Kop5"/>
      </w:pPr>
      <w:commentRangeStart w:id="1309"/>
      <w:commentRangeStart w:id="1310"/>
      <w:r>
        <w:t>T</w:t>
      </w:r>
      <w:r w:rsidR="00F67C6C" w:rsidRPr="00F67C6C">
        <w:t>erinzageleg</w:t>
      </w:r>
      <w:r w:rsidR="002A47E7">
        <w:t xml:space="preserve">gen </w:t>
      </w:r>
      <w:commentRangeEnd w:id="1309"/>
      <w:r w:rsidR="009B36FE">
        <w:rPr>
          <w:rStyle w:val="Verwijzingopmerking"/>
          <w:bCs w:val="0"/>
          <w:i w:val="0"/>
          <w:iCs w:val="0"/>
        </w:rPr>
        <w:commentReference w:id="1309"/>
      </w:r>
      <w:commentRangeEnd w:id="1310"/>
      <w:r w:rsidR="009B36FE">
        <w:rPr>
          <w:rStyle w:val="Verwijzingopmerking"/>
          <w:bCs w:val="0"/>
          <w:i w:val="0"/>
          <w:iCs w:val="0"/>
        </w:rPr>
        <w:commentReference w:id="1310"/>
      </w:r>
      <w:r w:rsidR="00EC1A29" w:rsidRPr="001D53C2">
        <w:t xml:space="preserve">op </w:t>
      </w:r>
      <w:r w:rsidR="00EC1A29">
        <w:t>de zaak</w:t>
      </w:r>
      <w:r w:rsidR="00EC1A29" w:rsidRPr="001D53C2">
        <w:t xml:space="preserve"> betrekking hebbende stukken</w:t>
      </w:r>
    </w:p>
    <w:p w14:paraId="5AB83ED5" w14:textId="70719431" w:rsidR="00EC1A29" w:rsidRDefault="00EC1A29" w:rsidP="00EC1A29">
      <w:r w:rsidRPr="0097076B">
        <w:t xml:space="preserve">Waterschap, provincie of Rijk moet de op </w:t>
      </w:r>
      <w:r>
        <w:t>de zaak</w:t>
      </w:r>
      <w:r w:rsidRPr="0097076B">
        <w:t xml:space="preserve"> betrekking hebbende stukken ter inzage leggen</w:t>
      </w:r>
      <w:r w:rsidR="003B26C8">
        <w:t>.</w:t>
      </w:r>
    </w:p>
    <w:p w14:paraId="694F63CB" w14:textId="4C556C3F" w:rsidR="00EC1A29" w:rsidRDefault="00EC1A29" w:rsidP="00EC1A29">
      <w:r w:rsidRPr="009F575E">
        <w:t xml:space="preserve">NB: Zoals in </w:t>
      </w:r>
      <w:r>
        <w:t xml:space="preserve">de </w:t>
      </w:r>
      <w:r w:rsidRPr="009F575E">
        <w:t>paragraf</w:t>
      </w:r>
      <w:r>
        <w:t>en</w:t>
      </w:r>
      <w:r w:rsidRPr="009F575E">
        <w:t xml:space="preserve"> </w:t>
      </w:r>
      <w:r>
        <w:fldChar w:fldCharType="begin" w:fldLock="1"/>
      </w:r>
      <w:r>
        <w:instrText xml:space="preserve"> REF _Ref_c5780cbb507333fe89002a1d2739d5c2_3 \n \h </w:instrText>
      </w:r>
      <w:r>
        <w:fldChar w:fldCharType="separate"/>
      </w:r>
      <w:r w:rsidRPr="00DF3BF8">
        <w:rPr>
          <w:rStyle w:val="Verwijzing"/>
        </w:rPr>
        <w:t>10.6.4.1.2</w:t>
      </w:r>
      <w:r>
        <w:fldChar w:fldCharType="end"/>
      </w:r>
      <w:r w:rsidRPr="009F575E">
        <w:t xml:space="preserve"> </w:t>
      </w:r>
      <w:r>
        <w:t xml:space="preserve">en </w:t>
      </w:r>
      <w:r>
        <w:fldChar w:fldCharType="begin" w:fldLock="1"/>
      </w:r>
      <w:r>
        <w:instrText xml:space="preserve"> REF _Ref_c5780cbb507333fe89002a1d2739d5c2_4 \n \h </w:instrText>
      </w:r>
      <w:r>
        <w:fldChar w:fldCharType="separate"/>
      </w:r>
      <w:r w:rsidRPr="00DF3BF8">
        <w:rPr>
          <w:rStyle w:val="Verwijzing"/>
        </w:rPr>
        <w:t>10.6.4.1.3</w:t>
      </w:r>
      <w:r>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project</w:t>
      </w:r>
      <w:r w:rsidRPr="009F575E">
        <w:t>besluit zelf niet ter inzage gelegd te worden. Da</w:t>
      </w:r>
      <w:r>
        <w:t xml:space="preserve">t </w:t>
      </w:r>
      <w:r w:rsidRPr="009F575E">
        <w:t xml:space="preserve">moet immers </w:t>
      </w:r>
      <w:r>
        <w:t>bekendgemaakt</w:t>
      </w:r>
      <w:r w:rsidRPr="009F575E">
        <w:t xml:space="preserve"> worden in het publicatieblad.</w:t>
      </w:r>
    </w:p>
    <w:p w14:paraId="25B44A99" w14:textId="77777777" w:rsidR="00EC1A29" w:rsidRPr="007A6B39" w:rsidRDefault="00EC1A29" w:rsidP="00EC1A29">
      <w:pPr>
        <w:pStyle w:val="Kader"/>
      </w:pPr>
      <w:r w:rsidRPr="00B26823">
        <w:rPr>
          <w:noProof/>
        </w:rPr>
        <w:lastRenderedPageBreak/>
        <mc:AlternateContent>
          <mc:Choice Requires="wps">
            <w:drawing>
              <wp:inline distT="0" distB="0" distL="0" distR="0" wp14:anchorId="422F41B2" wp14:editId="29F81A97">
                <wp:extent cx="5400040" cy="985631"/>
                <wp:effectExtent l="0" t="0" r="22860" b="22860"/>
                <wp:docPr id="531857348" name="Tekstvak 5318573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207E4547" w:rsidR="00EC1A29" w:rsidRDefault="00673752" w:rsidP="003B1642">
                            <w:r w:rsidRPr="00673752">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673752">
                              <w:t xml:space="preserv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22F41B2" id="Tekstvak 531857348" o:spid="_x0000_s112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ZcLw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1Bt3/AGigPh4OA4It7KVU3xH4XHF+FoJqg/mnN8pqPUQEXBSeKsAvfrb/fBn6giK2ctzVjO&#10;DS0BZ/qHIQrvhuMAGkZlPPk6IsVdWzbXFrNrlkB9DmmfrIxi8Efdi6WD5p2WYRFykkkYSZlzjr24&#10;xOPc0zJJtVhEJxpCK/DRrK0MoXtUX7t34eyJLSSen6CfRZF9IO3oG156u9ghURcZDTAfMT2hTwMc&#10;yTktW9iQaz16XX4J8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Bvv5ZcLwIAAFoEAAAOAAAAAAAAAAAAAAAAAC4CAABkcnMv&#10;ZTJvRG9jLnhtbFBLAQItABQABgAIAAAAIQAt+CFs2gAAAAUBAAAPAAAAAAAAAAAAAAAAAIkEAABk&#10;cnMvZG93bnJldi54bWxQSwUGAAAAAAQABADzAAAAkAUAAAAA&#10;" filled="f" strokeweight=".5pt">
                <v:textbox style="mso-fit-shape-to-text:t">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207E4547" w:rsidR="00EC1A29" w:rsidRDefault="00673752" w:rsidP="003B1642">
                      <w:r w:rsidRPr="00673752">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673752">
                        <w:t xml:space="preserv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