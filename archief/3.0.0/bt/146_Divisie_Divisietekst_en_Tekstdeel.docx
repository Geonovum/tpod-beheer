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422" w:name="_Ref_7486bc84382b302d5498cce35e9e6f3c_1"/>
      <w:r w:rsidRPr="000A4B5B">
        <w:t>Divisie</w:t>
      </w:r>
      <w:r w:rsidR="000D6B14">
        <w:t>, Divisietekst</w:t>
      </w:r>
      <w:r w:rsidRPr="000A4B5B">
        <w:t xml:space="preserve"> en Tekstdeel</w:t>
      </w:r>
      <w:bookmarkEnd w:id="422"/>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795A0DB7"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_Ref_6b9a0acc3a36cecc93a0bba241d3bb7b_1 \n \h </w:instrText>
      </w:r>
      <w:r w:rsidR="007A1992" w:rsidRPr="00863F41">
        <w:rPr>
          <w:rStyle w:val="Verwijzing"/>
        </w:rPr>
      </w:r>
      <w:r w:rsidR="007A1992" w:rsidRPr="00863F41">
        <w:rPr>
          <w:rStyle w:val="Verwijzing"/>
        </w:rPr>
        <w:fldChar w:fldCharType="separate"/>
      </w:r>
      <w:r w:rsidR="00C235A5">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6F3CBB8B"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_Ref_af049c32bdf7e085db4589b9946ad452_1 \r \h </w:instrText>
      </w:r>
      <w:r w:rsidR="008458AB" w:rsidRPr="00863F41">
        <w:rPr>
          <w:rStyle w:val="Verwijzing"/>
        </w:rPr>
      </w:r>
      <w:r w:rsidR="008458AB" w:rsidRPr="00863F41">
        <w:rPr>
          <w:rStyle w:val="Verwijzing"/>
        </w:rPr>
        <w:fldChar w:fldCharType="separate"/>
      </w:r>
      <w:r w:rsidR="00C235A5">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