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22109" w14:textId="2748F721" w:rsidR="00EC1A29" w:rsidRDefault="00AE760D" w:rsidP="00EC1A29">
      <w:pPr>
        <w:pStyle w:val="Kop5"/>
      </w:pPr>
      <w:bookmarkStart w:id="1046" w:name="_Ref_30fbddbebfac364785bea5f22127b3a2_1"/>
      <w:r w:rsidRPr="00AE760D">
        <w:lastRenderedPageBreak/>
        <w:t xml:space="preserve">Terinzageleggen </w:t>
      </w:r>
      <w:r w:rsidR="00EC1A29">
        <w:t>van op het ontwerpbesluit betrekking hebbende stukken</w:t>
      </w:r>
      <w:r w:rsidR="00EC1A29">
        <w:t xml:space="preserve"> </w:t>
      </w:r>
      <w:bookmarkEnd w:id="1046"/>
    </w:p>
    <w:p w14:paraId="74FA156E" w14:textId="0991D162" w:rsidR="00EC1A29" w:rsidRDefault="00EC1A29" w:rsidP="00EC1A29">
      <w:r w:rsidRPr="00FE2526">
        <w:t xml:space="preserve">Waterschap, provincie of Rijk moet de op het ontwerp betrekking hebbende stukken die redelijkerwijs nodig zijn voor een beoordeling van het ontwerp, ter inzage leggen. </w:t>
      </w:r>
    </w:p>
    <w:p w14:paraId="7AC1BDEE" w14:textId="6EE0CE28" w:rsidR="00EC1A29" w:rsidRDefault="00EC1A29" w:rsidP="00C95C3D">
      <w:r>
        <w:t xml:space="preserve">NB: Zoals in paragraaf </w:t>
      </w:r>
      <w:r>
        <w:fldChar w:fldCharType="begin" w:fldLock="1"/>
      </w:r>
      <w:r>
        <w:instrText xml:space="preserve"> REF _Ref_9a823d12e572ef3febce814644162e4a_1 \n \h </w:instrText>
      </w:r>
      <w:r>
        <w:fldChar w:fldCharType="separate"/>
      </w:r>
      <w:r w:rsidRPr="00DF3BF8">
        <w:rPr>
          <w:rStyle w:val="Verwijzing"/>
        </w:rPr>
        <w:t>10.6.3.1</w:t>
      </w:r>
      <w:r>
        <w:fldChar w:fldCharType="end"/>
      </w:r>
      <w:r>
        <w:t xml:space="preserve"> al is aangegeven zullen o</w:t>
      </w:r>
      <w:r w:rsidRPr="00BE0F3A">
        <w:t>p het ontwerp-projectbesluit betrekking hebbende stukken vooral bestaan uit rapportages van uitgevoerde onderzoeken</w:t>
      </w:r>
      <w:r>
        <w:t xml:space="preserve"> en hoeft</w:t>
      </w:r>
      <w:r w:rsidRPr="00BE0F3A">
        <w:t xml:space="preserve"> </w:t>
      </w:r>
      <w:r>
        <w:t>h</w:t>
      </w:r>
      <w:r w:rsidRPr="00BE0F3A">
        <w:t>et ontwerpbesluit zelf niet ter inzage gelegd te worden</w:t>
      </w:r>
      <w:r>
        <w:t>.</w:t>
      </w:r>
      <w:r w:rsidRPr="00BE0F3A">
        <w:t xml:space="preserve"> </w:t>
      </w:r>
      <w:r>
        <w:t>D</w:t>
      </w:r>
      <w:r w:rsidRPr="00BE0F3A">
        <w:t>aarvan moet immers mededeling gedaan worden in het publicatieblad en daarom valt het onder de uitzondering op de terinzageleggingsplicht</w:t>
      </w:r>
      <w:r>
        <w:t>.</w:t>
      </w:r>
    </w:p>
    <w:p w14:paraId="3B91B0CA" w14:textId="05F9E6FE" w:rsidR="002160E2" w:rsidRPr="002160E2" w:rsidRDefault="002160E2" w:rsidP="002160E2">
      <w:pPr>
        <w:pStyle w:val="Kader"/>
      </w:pPr>
      <w:r w:rsidRPr="00B26823">
        <w:rPr>
          <w:noProof/>
        </w:rPr>
        <mc:AlternateContent>
          <mc:Choice Requires="wps">
            <w:drawing>
              <wp:inline distT="0" distB="0" distL="0" distR="0" wp14:anchorId="5F1F5173" wp14:editId="6A20ED18">
                <wp:extent cx="5400040" cy="2406360"/>
                <wp:effectExtent l="0" t="0" r="22860" b="10160"/>
                <wp:docPr id="1415576882" name="Tekstvak 1415576882"/>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31418848" w14:textId="77777777" w:rsidR="002160E2" w:rsidRPr="00D80A79" w:rsidRDefault="002160E2" w:rsidP="002160E2">
                            <w:pPr>
                              <w:rPr>
                                <w:b/>
                                <w:bCs/>
                              </w:rPr>
                            </w:pPr>
                            <w:r w:rsidRPr="00D80A79">
                              <w:rPr>
                                <w:b/>
                                <w:bCs/>
                              </w:rPr>
                              <w:t>Toekomstige functionaliteit</w:t>
                            </w:r>
                          </w:p>
                          <w:p w14:paraId="5FCD6FB8" w14:textId="58E2E3C9"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6743C12E" w14:textId="77777777" w:rsidR="003B1642" w:rsidRDefault="003B1642" w:rsidP="003B1642"/>
                          <w:p w14:paraId="2D56EBA9" w14:textId="77777777" w:rsidR="003B1642" w:rsidRPr="006971CB" w:rsidRDefault="003B1642" w:rsidP="003B1642">
                            <w:pPr>
                              <w:rPr>
                                <w:b/>
                                <w:bCs/>
                              </w:rPr>
                            </w:pPr>
                            <w:r w:rsidRPr="006971CB">
                              <w:rPr>
                                <w:b/>
                                <w:bCs/>
                              </w:rPr>
                              <w:t>Workaround</w:t>
                            </w:r>
                          </w:p>
                          <w:p w14:paraId="7A9B8616" w14:textId="0EC61F13"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3B73F613"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6AB408F2"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7C82826" w14:textId="77777777" w:rsidR="003B1642" w:rsidRDefault="003B1642" w:rsidP="003B1642"/>
                          <w:p w14:paraId="149DA987" w14:textId="3E5D6325" w:rsidR="002160E2" w:rsidRDefault="000666A4" w:rsidP="003B1642">
                            <w:r w:rsidRPr="000666A4">
                              <w:t xml:space="preserve">Op het besluit betrekking hebbende stukken zijn stukken waarmee het bestuursorgaan het besluit onderbouwt en motiveert. Wanneer het bevoegd gezag zelf de stukken op elektronische wijze ontsluit, neemt het in het onderdeel Motivering dan wel </w:t>
                            </w:r>
                            <w:r w:rsidR="0084171E" w:rsidRPr="0084171E">
                              <w:t>in het onderdeel</w:t>
                            </w:r>
                            <w:r w:rsidRPr="000666A4">
                              <w:t xml:space="preserve"> Toelichting</w:t>
                            </w:r>
                            <w:r w:rsidR="0018576A">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42001EB7" w14:textId="6F6E4ADD"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F1F5173" id="Tekstvak 1415576882" o:spid="_x0000_s1108"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" filled="f" strokeweight=".5pt">
                <v:textbox style="mso-fit-shape-to-text:t">
                  <w:txbxContent>
                    <w:p w14:paraId="31418848" w14:textId="77777777" w:rsidR="002160E2" w:rsidRPr="00D80A79" w:rsidRDefault="002160E2" w:rsidP="002160E2">
                      <w:pPr>
                        <w:rPr>
                          <w:b/>
                          <w:bCs/>
                        </w:rPr>
                      </w:pPr>
                      <w:r w:rsidRPr="00D80A79">
                        <w:rPr>
                          <w:b/>
                          <w:bCs/>
                        </w:rPr>
                        <w:t>Toekomstige functionaliteit</w:t>
                      </w:r>
                    </w:p>
                    <w:p w14:paraId="5FCD6FB8" w14:textId="58E2E3C9"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6743C12E" w14:textId="77777777" w:rsidR="003B1642" w:rsidRDefault="003B1642" w:rsidP="003B1642"/>
                    <w:p w14:paraId="2D56EBA9" w14:textId="77777777" w:rsidR="003B1642" w:rsidRPr="006971CB" w:rsidRDefault="003B1642" w:rsidP="003B1642">
                      <w:pPr>
                        <w:rPr>
                          <w:b/>
                          <w:bCs/>
                        </w:rPr>
                      </w:pPr>
                      <w:r w:rsidRPr="006971CB">
                        <w:rPr>
                          <w:b/>
                          <w:bCs/>
                        </w:rPr>
                        <w:t>Workaround</w:t>
                      </w:r>
                    </w:p>
                    <w:p w14:paraId="7A9B8616" w14:textId="0EC61F13"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3B73F613"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6AB408F2"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7C82826" w14:textId="77777777" w:rsidR="003B1642" w:rsidRDefault="003B1642" w:rsidP="003B1642"/>
                    <w:p w14:paraId="149DA987" w14:textId="3E5D6325" w:rsidR="002160E2" w:rsidRDefault="000666A4" w:rsidP="003B1642">
                      <w:r w:rsidRPr="000666A4">
                        <w:t xml:space="preserve">Op het besluit betrekking hebbende stukken zijn stukken waarmee het bestuursorgaan het besluit onderbouwt en motiveert. Wanneer het bevoegd gezag zelf de stukken op elektronische wijze ontsluit, neemt het in het onderdeel Motivering dan wel </w:t>
                      </w:r>
                      <w:r w:rsidR="0084171E" w:rsidRPr="0084171E">
                        <w:t>in het onderdeel</w:t>
                      </w:r>
                      <w:r w:rsidRPr="000666A4">
                        <w:t xml:space="preserve"> Toelichting</w:t>
                      </w:r>
                      <w:r w:rsidR="0018576A">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42001EB7" w14:textId="6F6E4ADD"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