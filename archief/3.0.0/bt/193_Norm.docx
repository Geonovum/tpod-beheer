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541" w:name="_Ref_09bcd17aea72eba8a1c5f6e889f42a66_1"/>
      <w:r w:rsidRPr="00F1426F">
        <w:lastRenderedPageBreak/>
        <w:t>Norm</w:t>
      </w:r>
      <w:bookmarkEnd w:id="541"/>
    </w:p>
    <w:p w14:paraId="1E060F70" w14:textId="0A5E791D"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95">
                      <a:extLst>
                        <a:ext uri="{96DAC541-7B7A-43D3-8B79-37D633B846F1}">
                          <asvg:svgBlip xmlns:asvg="http://schemas.microsoft.com/office/drawing/2016/SVG/main" r:embed="rId96"/>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7DD5BF5A"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lastRenderedPageBreak/>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51D9D65E" w:rsidR="00A31734" w:rsidRPr="00F1426F" w:rsidRDefault="00A31734" w:rsidP="002F7B04">
      <w:pPr>
        <w:pStyle w:val="Opsommingtekens3"/>
      </w:pPr>
      <w:r w:rsidRPr="00F1426F">
        <w:rPr>
          <w:i/>
          <w:iCs/>
        </w:rPr>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w:t>
      </w:r>
      <w:r w:rsidR="00B45E3B">
        <w:t xml:space="preserve">wordt </w:t>
      </w:r>
      <w:r w:rsidR="00983275" w:rsidRPr="007B60F8">
        <w:t>gebruik g</w:t>
      </w:r>
      <w:r w:rsidR="00983275" w:rsidRPr="00F1426F">
        <w:t>emaakt van de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37CC4B13"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w:t>
      </w:r>
      <w:r w:rsidR="00B45E3B">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2558B3BC"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w:t>
      </w:r>
      <w:r w:rsidR="00B45E3B">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lastRenderedPageBreak/>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Default="00AF4512" w:rsidP="004F4F63">
      <w:pPr>
        <w:pStyle w:val="Opsommingtekens1"/>
      </w:pPr>
      <w:r w:rsidRPr="00AF4512">
        <w:t xml:space="preserve">(bij Punt): </w:t>
      </w:r>
      <w:r w:rsidRPr="005D6282">
        <w:t>geometrie is van type Point of MultiPoint</w:t>
      </w:r>
      <w:r w:rsidR="007043B1">
        <w:t>.</w:t>
      </w:r>
    </w:p>
    <w:p w14:paraId="76D201C4" w14:textId="446E83BD" w:rsidR="00CD746E" w:rsidRPr="00F1426F" w:rsidRDefault="00CD746E" w:rsidP="00CD746E">
      <w:pPr>
        <w:pStyle w:val="Kader"/>
      </w:pPr>
      <w:r>
        <w:rPr>
          <w:noProof/>
        </w:rPr>
        <mc:AlternateContent>
          <mc:Choice Requires="wps">
            <w:drawing>
              <wp:inline distT="0" distB="0" distL="0" distR="0" wp14:anchorId="06346BC6" wp14:editId="2D476ED1">
                <wp:extent cx="5400040" cy="1163222"/>
                <wp:effectExtent l="0" t="0" r="22860" b="16510"/>
                <wp:docPr id="1563920674" name="Tekstvak 1563920674"/>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7ADCC43E" w:rsidR="00CD746E" w:rsidRPr="00B85351" w:rsidRDefault="009351C5" w:rsidP="00CD746E">
                            <w:r>
                              <w:t>Gebruik h</w:t>
                            </w:r>
                            <w:r w:rsidR="00F31CB7">
                              <w:t xml:space="preserve">et </w:t>
                            </w:r>
                            <w:r w:rsidR="00CD746E">
                              <w:t>attribuut</w:t>
                            </w:r>
                            <w:r w:rsidR="00F31CB7">
                              <w:t xml:space="preserve"> </w:t>
                            </w:r>
                            <w:r w:rsidR="00F31CB7" w:rsidRPr="00AA6787">
                              <w:rPr>
                                <w:i/>
                                <w:iCs/>
                              </w:rPr>
                              <w:t>hoogte</w:t>
                            </w:r>
                            <w:r w:rsidR="001E1475">
                              <w:rPr>
                                <w:i/>
                                <w:iCs/>
                              </w:rPr>
                              <w:t xml:space="preserve"> </w:t>
                            </w:r>
                            <w:r w:rsidR="001E1475">
                              <w:t>niet</w:t>
                            </w:r>
                            <w:r w:rsidR="00CD746E">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346BC6" id="Tekstvak 1563920674"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7ADCC43E" w:rsidR="00CD746E" w:rsidRPr="00B85351" w:rsidRDefault="009351C5" w:rsidP="00CD746E">
                      <w:r>
                        <w:t>Gebruik h</w:t>
                      </w:r>
                      <w:r w:rsidR="00F31CB7">
                        <w:t xml:space="preserve">et </w:t>
                      </w:r>
                      <w:r w:rsidR="00CD746E">
                        <w:t>attribuut</w:t>
                      </w:r>
                      <w:r w:rsidR="00F31CB7">
                        <w:t xml:space="preserve"> </w:t>
                      </w:r>
                      <w:r w:rsidR="00F31CB7" w:rsidRPr="00AA6787">
                        <w:rPr>
                          <w:i/>
                          <w:iCs/>
                        </w:rPr>
                        <w:t>hoogte</w:t>
                      </w:r>
                      <w:r w:rsidR="001E1475">
                        <w:rPr>
                          <w:i/>
                          <w:iCs/>
                        </w:rPr>
                        <w:t xml:space="preserve"> </w:t>
                      </w:r>
                      <w:r w:rsidR="001E1475">
                        <w:t>niet</w:t>
                      </w:r>
                      <w:r w:rsidR="00CD746E">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95" Type="http://schemas.openxmlformats.org/officeDocument/2006/relationships/image" Target="media/image_1a035bd56365228c8d7352a9926395a2.png"/><Relationship Id="rId96"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