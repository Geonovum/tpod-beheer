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46987" w14:textId="4A4303F7" w:rsidR="00F25287" w:rsidRDefault="00F25287" w:rsidP="00F25287">
      <w:pPr>
        <w:pStyle w:val="Kop4"/>
      </w:pPr>
      <w:bookmarkStart w:id="723" w:name="_Ref_b714028f7d3a9cb10274ad8eb80f87d2_1"/>
      <w:r>
        <w:t xml:space="preserve">Hergebruik door het kopiëren van </w:t>
      </w:r>
      <w:r w:rsidRPr="00A74804">
        <w:t>OW-objecten</w:t>
      </w:r>
      <w:bookmarkEnd w:id="723"/>
    </w:p>
    <w:p w14:paraId="61D12B0B" w14:textId="2A1823D0" w:rsidR="00F25287" w:rsidRDefault="00F25287" w:rsidP="00F25287">
      <w:r>
        <w:t>Bij deze methode wordt een</w:t>
      </w:r>
      <w:r w:rsidRPr="00684F87">
        <w:t xml:space="preserve"> </w:t>
      </w:r>
      <w:r>
        <w:t>kopie ge</w:t>
      </w:r>
      <w:r w:rsidRPr="00684F87">
        <w:t>ma</w:t>
      </w:r>
      <w:r>
        <w:t>a</w:t>
      </w:r>
      <w:r w:rsidRPr="00684F87">
        <w:t>k</w:t>
      </w:r>
      <w:r>
        <w:t>t</w:t>
      </w:r>
      <w:r w:rsidRPr="00684F87">
        <w:t xml:space="preserve"> van een OW-object in </w:t>
      </w:r>
      <w:r w:rsidR="00D86D64" w:rsidRPr="00D86D64">
        <w:t>Regeling</w:t>
      </w:r>
      <w:r w:rsidR="00D86D64" w:rsidRPr="00D86D64" w:rsidDel="00D86D64">
        <w:t xml:space="preserve"> </w:t>
      </w:r>
      <w:r w:rsidRPr="00684F87">
        <w:t xml:space="preserve">A en </w:t>
      </w:r>
      <w:r>
        <w:t xml:space="preserve">wordt </w:t>
      </w:r>
      <w:r w:rsidRPr="00684F87">
        <w:t xml:space="preserve">die kopie in </w:t>
      </w:r>
      <w:r w:rsidR="00D86D64" w:rsidRPr="00D86D64">
        <w:t>Regeling</w:t>
      </w:r>
      <w:r w:rsidR="00D86D64" w:rsidRPr="00D86D64" w:rsidDel="00D86D64">
        <w:t xml:space="preserve"> </w:t>
      </w:r>
      <w:r w:rsidRPr="00684F87">
        <w:t>B gebruik</w:t>
      </w:r>
      <w:r>
        <w:t xml:space="preserve">t. Dit kan als </w:t>
      </w:r>
      <w:r w:rsidR="00C765AF" w:rsidRPr="00C765AF">
        <w:t>Regeling</w:t>
      </w:r>
      <w:r w:rsidR="00C765AF">
        <w:t>en</w:t>
      </w:r>
      <w:r>
        <w:t xml:space="preserve"> A en B van hetzelfde bevoegd gezag zijn, maar ook als ze van verschillende bevoegde gezagen zijn. D</w:t>
      </w:r>
      <w:r w:rsidRPr="005F4367">
        <w:t xml:space="preserve">e kopie </w:t>
      </w:r>
      <w:r>
        <w:t xml:space="preserve">moet </w:t>
      </w:r>
      <w:r w:rsidRPr="005F4367">
        <w:t>een andere identificatie krijgen dan het origineel.</w:t>
      </w:r>
      <w:r>
        <w:t xml:space="preserve"> Dat is omdat iedere identificatie uniek moet zijn en (relevant bij een kopie van een </w:t>
      </w:r>
      <w:r w:rsidRPr="00B52091">
        <w:t xml:space="preserve">OW-object </w:t>
      </w:r>
      <w:r>
        <w:t xml:space="preserve">van een ander </w:t>
      </w:r>
      <w:r w:rsidRPr="00DF4AFD">
        <w:t>bevoegd gezag</w:t>
      </w:r>
      <w:r>
        <w:t xml:space="preserve">) omdat in de OW-object-identificatie de bevoegdgezag-code verweven is. </w:t>
      </w:r>
      <w:r w:rsidR="000666B0">
        <w:t>Door h</w:t>
      </w:r>
      <w:r w:rsidR="00CA7E89">
        <w:t xml:space="preserve">ergebruik door het kopiëren van </w:t>
      </w:r>
      <w:r w:rsidR="00FE2681">
        <w:t>een</w:t>
      </w:r>
      <w:r w:rsidR="000666B0">
        <w:t xml:space="preserve"> O</w:t>
      </w:r>
      <w:r w:rsidR="00CA7E89">
        <w:t xml:space="preserve">W-object hoort </w:t>
      </w:r>
      <w:r w:rsidR="0025233C" w:rsidRPr="0025233C">
        <w:t xml:space="preserve">het gekopieerde OW-object </w:t>
      </w:r>
      <w:r w:rsidR="00CA7E89">
        <w:t>bij de Regeling</w:t>
      </w:r>
      <w:r w:rsidR="00157C2D">
        <w:t xml:space="preserve"> waarin </w:t>
      </w:r>
      <w:r w:rsidR="0025233C">
        <w:t xml:space="preserve">het wordt </w:t>
      </w:r>
      <w:r w:rsidR="0025233C">
        <w:lastRenderedPageBreak/>
        <w:t xml:space="preserve">gebruikt. Deze </w:t>
      </w:r>
      <w:r w:rsidR="00AB4FDB">
        <w:t>methode is</w:t>
      </w:r>
      <w:r w:rsidR="00CA7E89">
        <w:t xml:space="preserve"> </w:t>
      </w:r>
      <w:r w:rsidR="0025233C">
        <w:t xml:space="preserve">zonder meer </w:t>
      </w:r>
      <w:r w:rsidR="00CA7E89">
        <w:t>toegestaan.</w:t>
      </w:r>
      <w:r w:rsidR="000B6732">
        <w:t xml:space="preserve"> </w:t>
      </w:r>
      <w:r w:rsidR="00113929">
        <w:t xml:space="preserve">Het hergebruik zal doorgaans (mede) betrekking hebben op een of meer Locaties. </w:t>
      </w:r>
      <w:r w:rsidR="008C35BE">
        <w:t>Dan zal ook het GIO waarin die Locaties zijn vastgelegd, gekopieerd worden.</w:t>
      </w:r>
      <w:r w:rsidR="00D35531">
        <w:t xml:space="preserve"> </w:t>
      </w:r>
      <w:r w:rsidR="007A264E">
        <w:t>V</w:t>
      </w:r>
      <w:r w:rsidR="00D35531" w:rsidRPr="00D35531">
        <w:t xml:space="preserve">oor </w:t>
      </w:r>
      <w:r w:rsidR="007A264E">
        <w:t xml:space="preserve">het kopiëren van OW-Locaties en GIO’s </w:t>
      </w:r>
      <w:r w:rsidR="00D35531" w:rsidRPr="00D35531">
        <w:t>kan gebruik gemaakt worden van de downloadservice die het stelsel ter beschikking stelt.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