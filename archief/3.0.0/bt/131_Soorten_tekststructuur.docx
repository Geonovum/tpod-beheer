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356" w:name="_Ref_d677cb6d1979e1d849267b4648b2a66c_1"/>
      <w:bookmarkStart w:id="357" w:name="_Ref_d677cb6d1979e1d849267b4648b2a66c_2"/>
      <w:r w:rsidRPr="007B60F8">
        <w:rPr>
          <w:noProof/>
        </w:rPr>
        <w:t>Soorten tekststructuur</w:t>
      </w:r>
      <w:bookmarkEnd w:id="356"/>
      <w:bookmarkEnd w:id="357"/>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6E849183"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C235A5">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