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04D9" w14:textId="77777777" w:rsidR="00C7526B" w:rsidRDefault="00C7526B" w:rsidP="00C7526B">
      <w:pPr>
        <w:pStyle w:val="Kop4"/>
      </w:pPr>
      <w:bookmarkStart w:id="362" w:name="_Ref_203cb756ee5f778d36d44cbc1b2c6370_1"/>
      <w:r>
        <w:t>Regeling: RegelingTijdelijkdeel voor wijzigen omgevingsplan</w:t>
      </w:r>
      <w:bookmarkEnd w:id="362"/>
    </w:p>
    <w:p w14:paraId="759C1814" w14:textId="1400E6FD" w:rsidR="000E1401" w:rsidRDefault="000E1401" w:rsidP="00C7526B">
      <w:r w:rsidRPr="000E1401">
        <w:t>In de Regeling van een omgevingsdocument staat welke regels of beleid gelden in de fysieke leefomgeving</w:t>
      </w:r>
      <w:r w:rsidR="00594792" w:rsidRPr="00594792">
        <w:t xml:space="preserve">, dan wel, in het geval van </w:t>
      </w:r>
      <w:r w:rsidR="00594792">
        <w:t xml:space="preserve">het vrijetekstgedeelte van het </w:t>
      </w:r>
      <w:r w:rsidR="00594792" w:rsidRPr="00594792">
        <w:t>projectbesluit, wat er wordt gerealiseerd in de fysieke leefomgeving</w:t>
      </w:r>
      <w:r w:rsidRPr="000E1401">
        <w:t>. De Regeling is te vinden in de regelingenbank op overheid.nl en in DSO-LV.</w:t>
      </w:r>
    </w:p>
    <w:p w14:paraId="2AADC27D" w14:textId="61071104" w:rsidR="00C7526B" w:rsidRDefault="00C7526B" w:rsidP="00C7526B">
      <w:r w:rsidRPr="00D05D87">
        <w:t xml:space="preserve">In paragraaf </w:t>
      </w:r>
      <w:r w:rsidR="00E34F56">
        <w:fldChar w:fldCharType="begin"/>
      </w:r>
      <w:r w:rsidR="00E34F56">
        <w:instrText xml:space="preserve"> REF _Ref_374115275a7fc5f6c4970555efd3a0fb_2 \n \h </w:instrText>
      </w:r>
      <w:r w:rsidR="00E34F56">
        <w:fldChar w:fldCharType="separate"/>
      </w:r>
      <w:r w:rsidR="002D10A5">
        <w:t>4.10.4.1</w:t>
      </w:r>
      <w:r w:rsidR="00E34F56">
        <w:fldChar w:fldCharType="end"/>
      </w:r>
      <w:r w:rsidRPr="00D05D87">
        <w:t xml:space="preserve"> is de norm voor het model </w:t>
      </w:r>
      <w:r>
        <w:t>voor het tijdelijk regelingdeel</w:t>
      </w:r>
      <w:r w:rsidRPr="00D05D87">
        <w:t xml:space="preserve"> </w:t>
      </w:r>
      <w:r>
        <w:t xml:space="preserve">van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rsidR="00E34F56">
        <w:fldChar w:fldCharType="begin"/>
      </w:r>
      <w:r w:rsidR="00E34F56">
        <w:instrText xml:space="preserve"> REF _Ref_a51f44194a92ce1d1ea36780748d63cf_2 \n \h </w:instrText>
      </w:r>
      <w:r w:rsidR="00E34F56">
        <w:fldChar w:fldCharType="separate"/>
      </w:r>
      <w:r w:rsidR="002D10A5">
        <w:t>4.10.4.2</w:t>
      </w:r>
      <w:r w:rsidR="00E34F56">
        <w:fldChar w:fldCharType="end"/>
      </w:r>
      <w:r w:rsidRPr="00D05D87">
        <w:t xml:space="preserve"> geeft een uitgebreide toelichting op de elementen van d</w:t>
      </w:r>
      <w:r>
        <w:t>e</w:t>
      </w:r>
      <w:r w:rsidRPr="00D05D87">
        <w:t xml:space="preserve"> </w:t>
      </w:r>
      <w:r>
        <w:t>Regeling</w:t>
      </w:r>
      <w:r w:rsidR="001F0DEB" w:rsidRPr="001F0DEB">
        <w:t>, waaronder ook tips over het al dan niet gebruikelijk zijn van een bepaald element</w:t>
      </w:r>
      <w:r w:rsidRPr="00D05D87">
        <w:t xml:space="preserve">. In paragraaf </w:t>
      </w:r>
      <w:r w:rsidR="00E34F56">
        <w:fldChar w:fldCharType="begin"/>
      </w:r>
      <w:r w:rsidR="00E34F56">
        <w:instrText xml:space="preserve"> REF _Ref_b0c7eb2e339bfe0e9da6660c290e80f8_1 \n \h </w:instrText>
      </w:r>
      <w:r w:rsidR="00E34F56">
        <w:fldChar w:fldCharType="separate"/>
      </w:r>
      <w:r w:rsidR="002D10A5">
        <w:t>4.10.4.3</w:t>
      </w:r>
      <w:r w:rsidR="00E34F56">
        <w:fldChar w:fldCharType="end"/>
      </w:r>
      <w:r>
        <w:t xml:space="preserve"> </w:t>
      </w:r>
      <w:r w:rsidRPr="00D05D87">
        <w:t>worden norm en toelichting concreet gemaakt met een voorbeeld.</w:t>
      </w:r>
    </w:p>
    <w:p w14:paraId="670AFE17" w14:textId="2FFD75D6" w:rsidR="00C7526B" w:rsidRDefault="00C7526B" w:rsidP="00C7526B">
      <w:r w:rsidRPr="007F3EDF">
        <w:t>Opgemerkt wordt dat de modellen voor Besluit en Regeling XML-modellen zijn. Met de in de volgende paragrafen genoemde elementen worden dus (STOP-)XML-elementen bedoeld.</w:t>
      </w:r>
    </w:p>
    <w:p w14:paraId="2BC2998A" w14:textId="77777777" w:rsidR="00C7526B" w:rsidRDefault="00C7526B" w:rsidP="00C7526B">
      <w:r w:rsidRPr="00333EB7">
        <w:t xml:space="preserve">Omwille van de leesbaarheid en herkenbaarheid zijn de namen van de ‘hoofdelementen’ vetgedrukt en die van de ‘subelementen’ schuingedrukt. De ‘hoofdelementen’ zijn </w:t>
      </w:r>
      <w:r w:rsidRPr="00333EB7">
        <w:lastRenderedPageBreak/>
        <w:t>genummerd om er in de toelichting en het voorbeeld in de volgende paragrafen naar te kunnen verwijzen.</w:t>
      </w:r>
    </w:p>
    <w:p w14:paraId="63890D29" w14:textId="77777777" w:rsidR="00C7526B" w:rsidRDefault="00C7526B" w:rsidP="00C7526B"/>
    <w:p w14:paraId="1BCAC96B" w14:textId="77777777" w:rsidR="00C7526B" w:rsidRDefault="00C7526B" w:rsidP="00C7526B">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D9DDA73" w14:textId="77777777" w:rsidR="00C7526B" w:rsidRDefault="00C7526B" w:rsidP="00C7526B">
      <w:pPr>
        <w:pStyle w:val="Kader"/>
      </w:pPr>
      <w:r w:rsidRPr="00B26823">
        <w:rPr>
          <w:noProof/>
        </w:rPr>
        <mc:AlternateContent>
          <mc:Choice Requires="wps">
            <w:drawing>
              <wp:inline distT="0" distB="0" distL="0" distR="0" wp14:anchorId="667ECEF6" wp14:editId="29D69C7E">
                <wp:extent cx="5400040" cy="985631"/>
                <wp:effectExtent l="0" t="0" r="22860" b="22860"/>
                <wp:docPr id="953394627" name="Tekstvak 95339462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ECEF6" id="Tekstvak 953394627" o:spid="_x0000_s102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a3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n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sLFa3LwIAAFkEAAAOAAAAAAAAAAAAAAAAAC4CAABkcnMv&#10;ZTJvRG9jLnhtbFBLAQItABQABgAIAAAAIQAt+CFs2gAAAAUBAAAPAAAAAAAAAAAAAAAAAIkEAABk&#10;cnMvZG93bnJldi54bWxQSwUGAAAAAAQABADzAAAAkAUAAAAA&#10;" filled="f" strokeweight=".5pt">
                <v:textbox style="mso-fit-shape-to-text:t">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