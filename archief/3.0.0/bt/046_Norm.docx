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3332B1D7"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2D10A5">
        <w:t>de basistekst</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