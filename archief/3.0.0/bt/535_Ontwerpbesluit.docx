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037A" w14:textId="28E2ED10" w:rsidR="006A75D2" w:rsidRDefault="006A75D2" w:rsidP="006A75D2">
      <w:pPr>
        <w:pStyle w:val="Kop4"/>
      </w:pPr>
      <w:bookmarkStart w:id="1239" w:name="_Ref_7747828d250f2e1f63d5c49aee1655f3_1"/>
      <w:r>
        <w:t>Ontwerpbesluit</w:t>
      </w:r>
      <w:bookmarkEnd w:id="123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