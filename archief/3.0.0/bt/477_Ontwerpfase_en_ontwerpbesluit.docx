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0743" w14:textId="77777777" w:rsidR="002B3E25" w:rsidRDefault="002B3E25" w:rsidP="002B3E25">
      <w:pPr>
        <w:pStyle w:val="Kop4"/>
      </w:pPr>
      <w:r>
        <w:t xml:space="preserve">Ontwerpfase en </w:t>
      </w:r>
      <w:commentRangeStart w:id="1479"/>
      <w:r>
        <w:t>ontwerpbesluit</w:t>
      </w:r>
      <w:commentRangeEnd w:id="1479"/>
      <w:r w:rsidR="0083002F">
        <w:rPr>
          <w:rStyle w:val="Verwijzingopmerking"/>
          <w:b w:val="0"/>
          <w:bCs w:val="0"/>
        </w:rPr>
        <w:commentReference w:id="1479"/>
      </w:r>
    </w:p>
    <w:p w14:paraId="74D85EFE" w14:textId="77777777" w:rsidR="002B3E25" w:rsidRDefault="002B3E25" w:rsidP="002B3E25">
      <w:pPr>
        <w:pStyle w:val="Figuur"/>
      </w:pPr>
      <w:r>
        <w:rPr>
          <w:noProof/>
        </w:rPr>
        <w:drawing>
          <wp:inline distT="0" distB="0" distL="0" distR="0" wp14:anchorId="092A3FCF" wp14:editId="19C97D9C">
            <wp:extent cx="4792931" cy="666750"/>
            <wp:effectExtent l="0" t="0" r="8255" b="0"/>
            <wp:docPr id="842737337" name="Afbeelding 842737337"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37337" name="Afbeelding 3" descr="Afbeelding met tekst, schermopname, Lettertype, Elektrisch blauw&#10;&#10;Automatisch gegenereerde beschrijving"/>
                    <pic:cNvPicPr/>
                  </pic:nvPicPr>
                  <pic:blipFill>
                    <a:blip r:embed="rId152"/>
                    <a:stretch>
                      <a:fillRect/>
                    </a:stretch>
                  </pic:blipFill>
                  <pic:spPr>
                    <a:xfrm>
                      <a:off x="0" y="0"/>
                      <a:ext cx="4854424" cy="675304"/>
                    </a:xfrm>
                    <a:prstGeom prst="rect">
                      <a:avLst/>
                    </a:prstGeom>
                  </pic:spPr>
                </pic:pic>
              </a:graphicData>
            </a:graphic>
          </wp:inline>
        </w:drawing>
      </w:r>
    </w:p>
    <w:p w14:paraId="62656696" w14:textId="65C0F2B2" w:rsidR="007F1906" w:rsidRPr="007F1906" w:rsidRDefault="007F1906" w:rsidP="007F1906">
      <w:pPr>
        <w:pStyle w:val="Figuurbijschrift"/>
      </w:pPr>
      <w:r>
        <w:t>Ontwerp</w:t>
      </w:r>
      <w:r w:rsidRPr="007F1906">
        <w:t xml:space="preserve">fase in de procedure van </w:t>
      </w:r>
      <w:r w:rsidR="00CD5D2F" w:rsidRPr="007F1906">
        <w:t>het programma</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2"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