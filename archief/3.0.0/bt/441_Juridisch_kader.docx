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3634" w14:textId="77777777" w:rsidR="00EC1A29" w:rsidRDefault="00EC1A29" w:rsidP="00EC1A29">
      <w:pPr>
        <w:pStyle w:val="Kop5"/>
      </w:pPr>
      <w:r>
        <w:t>Juridisch kader</w:t>
      </w:r>
    </w:p>
    <w:p w14:paraId="42683073" w14:textId="6B221BFE" w:rsidR="00EC1A29" w:rsidRDefault="00EC1A29" w:rsidP="00EC1A29">
      <w:pPr>
        <w:pStyle w:val="Kop6"/>
      </w:pPr>
      <w:r>
        <w:t>Instellen beroep</w:t>
      </w:r>
      <w:r w:rsidR="00F953F0">
        <w:t xml:space="preserve"> en beroepster</w:t>
      </w:r>
      <w:r w:rsidR="006A331D">
        <w:t>mijn</w:t>
      </w:r>
    </w:p>
    <w:p w14:paraId="3217712A" w14:textId="60FF88C7" w:rsidR="00EC1A29" w:rsidRDefault="00EC1A29" w:rsidP="00EC1A29">
      <w:r>
        <w:t xml:space="preserve">Tegen het besluit tot </w:t>
      </w:r>
      <w:r w:rsidRPr="007C7720">
        <w:t xml:space="preserve">vaststelling, uitwerking of wijziging van een projectbesluit </w:t>
      </w:r>
      <w:r>
        <w:t xml:space="preserve">kan rechtstreeks beroep bij de Afdeling bestuursrechtspraak van de Raad van State </w:t>
      </w:r>
      <w:r w:rsidRPr="004A6C00">
        <w:t>worden ingesteld</w:t>
      </w:r>
      <w:r w:rsidRPr="00A91113">
        <w:t>; datzelfde geldt voor het besluit van GS omtrent goedkeuring van een projectbesluit van het waterschap</w:t>
      </w:r>
      <w:r>
        <w:rPr>
          <w:rStyle w:val="Voetnootmarkering"/>
        </w:rPr>
        <w:footnoteReference w:id="288"/>
      </w:r>
      <w:r>
        <w:t>.</w:t>
      </w:r>
    </w:p>
    <w:p w14:paraId="485D1360" w14:textId="77777777" w:rsidR="00EC1A29" w:rsidRDefault="00EC1A29" w:rsidP="00EC1A29">
      <w:r w:rsidRPr="00DA45EA">
        <w:lastRenderedPageBreak/>
        <w:t>De termijn voor het indienen van een beroepschrift bedraagt zes weken</w:t>
      </w:r>
      <w:r>
        <w:rPr>
          <w:rStyle w:val="Voetnootmarkering"/>
        </w:rPr>
        <w:footnoteReference w:id="289"/>
      </w:r>
      <w:r w:rsidRPr="00DA45EA">
        <w:t>.</w:t>
      </w:r>
      <w:r>
        <w:t xml:space="preserve"> Bij een projectbesluit van provincie of Rijk en bij een besluit over de goedkeuring van een projectbesluit van een waterschap </w:t>
      </w:r>
      <w:r w:rsidRPr="000A077F">
        <w:t xml:space="preserve">vangt </w:t>
      </w:r>
      <w:r>
        <w:t>d</w:t>
      </w:r>
      <w:r w:rsidRPr="00015D0D">
        <w:t>e termijn aan met ingang van de dag na die waarop het besluit op de voorgeschreven wijze is bekendgemaakt</w:t>
      </w:r>
      <w:r>
        <w:rPr>
          <w:rStyle w:val="Voetnootmarkering"/>
        </w:rPr>
        <w:footnoteReference w:id="290"/>
      </w:r>
      <w:r>
        <w:t xml:space="preserve">. </w:t>
      </w:r>
      <w:r w:rsidRPr="00BC1B7D">
        <w:t>Bij een projectbesluit van</w:t>
      </w:r>
      <w:r>
        <w:t xml:space="preserve"> een waterschap </w:t>
      </w:r>
      <w:r w:rsidRPr="00BC1B7D">
        <w:t xml:space="preserve">vangt de termijn aan met ingang van de dag na die waarop het besluit </w:t>
      </w:r>
      <w:r w:rsidRPr="00664C88">
        <w:t xml:space="preserve">over de goedkeuring </w:t>
      </w:r>
      <w:r>
        <w:t xml:space="preserve">van dat projectbesluit </w:t>
      </w:r>
      <w:r w:rsidRPr="00BC1B7D">
        <w:t>op de voorgeschreven wijze is bekendgemaakt</w:t>
      </w:r>
      <w:r>
        <w:rPr>
          <w:rStyle w:val="Voetnootmarkering"/>
        </w:rPr>
        <w:footnoteReference w:id="291"/>
      </w:r>
      <w:r>
        <w:t>.</w:t>
      </w:r>
    </w:p>
    <w:p w14:paraId="3D24CB8A" w14:textId="1789ADDB" w:rsidR="00A4679B" w:rsidRDefault="00A4679B" w:rsidP="00EC1A29">
      <w:r w:rsidRPr="004B15DF">
        <w:t xml:space="preserve">Bij het </w:t>
      </w:r>
      <w:r>
        <w:t xml:space="preserve">instellen van </w:t>
      </w:r>
      <w:r w:rsidRPr="004B15DF">
        <w:t xml:space="preserve">beroep tegen </w:t>
      </w:r>
      <w:r>
        <w:t>een</w:t>
      </w:r>
      <w:r w:rsidRPr="004B15DF">
        <w:t xml:space="preserve"> projectbesluit kunnen na afloop van de </w:t>
      </w:r>
      <w:r>
        <w:t>beroeps</w:t>
      </w:r>
      <w:r w:rsidRPr="004B15DF">
        <w:t xml:space="preserve">termijn </w:t>
      </w:r>
      <w:r>
        <w:t>geen beroepsgronden meer worden aangevoerd</w:t>
      </w:r>
      <w:r>
        <w:rPr>
          <w:rStyle w:val="Voetnootmarkering"/>
        </w:rPr>
        <w:footnoteReference w:id="292"/>
      </w:r>
      <w:r w:rsidRPr="004B15DF">
        <w:t>.</w:t>
      </w:r>
      <w:r>
        <w:t xml:space="preserve"> H</w:t>
      </w:r>
      <w:r w:rsidRPr="00A765A9">
        <w:t xml:space="preserve">et beroep tegen een projectbesluit </w:t>
      </w:r>
      <w:r>
        <w:t xml:space="preserve">wordt </w:t>
      </w:r>
      <w:r w:rsidRPr="00A765A9">
        <w:t xml:space="preserve">niet-ontvankelijk verklaard als </w:t>
      </w:r>
      <w:r>
        <w:t>de beroepsgronden niet in het beroepschrift zijn vermeld</w:t>
      </w:r>
      <w:r w:rsidRPr="00A765A9">
        <w:t xml:space="preserve">, tenzij </w:t>
      </w:r>
      <w:r>
        <w:t xml:space="preserve">dat </w:t>
      </w:r>
      <w:r w:rsidRPr="00A765A9">
        <w:t xml:space="preserve">bij de bekendmaking van het besluit niet is </w:t>
      </w:r>
      <w:r>
        <w:t>vermeld</w:t>
      </w:r>
      <w:r w:rsidRPr="00A765A9">
        <w:t xml:space="preserve"> en redelijkerwijs niet kan worden geoordeeld dat de indiener van het beroepschrift in verzuim is geweest</w:t>
      </w:r>
      <w:r>
        <w:rPr>
          <w:rStyle w:val="Voetnootmarkering"/>
        </w:rPr>
        <w:footnoteReference w:id="293"/>
      </w:r>
      <w:r w:rsidRPr="00A765A9">
        <w:t>.</w:t>
      </w:r>
    </w:p>
    <w:p w14:paraId="35BD2FC7" w14:textId="77777777" w:rsidR="00EC1A29" w:rsidRDefault="00EC1A29" w:rsidP="00EC1A29">
      <w:pPr>
        <w:pStyle w:val="Kop6"/>
      </w:pPr>
      <w:r>
        <w:t>Voorlopige voorziening</w:t>
      </w:r>
    </w:p>
    <w:p w14:paraId="35DEC055" w14:textId="65BBCCD4" w:rsidR="00EC1A29" w:rsidRDefault="00EC1A29" w:rsidP="00EC1A29">
      <w:r>
        <w:t xml:space="preserve">Als tegen </w:t>
      </w:r>
      <w:r w:rsidRPr="00317DBE">
        <w:t xml:space="preserve">het </w:t>
      </w:r>
      <w:r>
        <w:t>project</w:t>
      </w:r>
      <w:r w:rsidRPr="00317DBE">
        <w:t xml:space="preserve">besluit </w:t>
      </w:r>
      <w:r>
        <w:t xml:space="preserve">en/of tegen </w:t>
      </w:r>
      <w:r w:rsidRPr="0076508C">
        <w:t xml:space="preserve">het besluit van GS </w:t>
      </w:r>
      <w:r>
        <w:t>over de</w:t>
      </w:r>
      <w:r w:rsidRPr="0076508C">
        <w:t xml:space="preserve"> goedkeuring van een projectbesluit van het waterschap </w:t>
      </w:r>
      <w:r>
        <w:t xml:space="preserve">beroep is ingesteld, kan </w:t>
      </w:r>
      <w:r w:rsidRPr="00BC761F">
        <w:t xml:space="preserve">de voorzieningenrechter </w:t>
      </w:r>
      <w:r>
        <w:t xml:space="preserve">(in dit geval </w:t>
      </w:r>
      <w:r w:rsidRPr="00591BD0">
        <w:t>de Voorzitter van de Afdeling bestuursrechtspraak van de Raad van State</w:t>
      </w:r>
      <w:r>
        <w:t>)</w:t>
      </w:r>
      <w:r w:rsidRPr="00591BD0">
        <w:t xml:space="preserve"> </w:t>
      </w:r>
      <w:r w:rsidRPr="00BC761F">
        <w:t>op verzoek een voorlopige voorziening treffen</w:t>
      </w:r>
      <w:r w:rsidR="00DD344F">
        <w:rPr>
          <w:rStyle w:val="Voetnootmarkering"/>
        </w:rPr>
        <w:footnoteReference w:id="294"/>
      </w:r>
      <w:r w:rsidRPr="00653BAD">
        <w:t>. Het verzoek kan worden gedaan door een partij in de hoofdzaak</w:t>
      </w:r>
      <w:r>
        <w:rPr>
          <w:rStyle w:val="Voetnootmarkering"/>
        </w:rPr>
        <w:footnoteReference w:id="295"/>
      </w:r>
      <w:r>
        <w:t>.</w:t>
      </w:r>
    </w:p>
    <w:p w14:paraId="3D854AF4" w14:textId="77777777" w:rsidR="00EC1A29" w:rsidRDefault="00EC1A29" w:rsidP="00EC1A29">
      <w:r>
        <w:t xml:space="preserve">Het </w:t>
      </w:r>
      <w:r w:rsidRPr="00DC0E09">
        <w:t xml:space="preserve">indienen </w:t>
      </w:r>
      <w:r>
        <w:t xml:space="preserve">van </w:t>
      </w:r>
      <w:r w:rsidRPr="00DC0E09">
        <w:t xml:space="preserve">een verzoek om voorlopige voorziening </w:t>
      </w:r>
      <w:r>
        <w:t>heeft geen schorsende werking; schorsing van het projectbesluit en/of goedkeuringsbesluit kan alleen ontstaan door de uitspraak van de voorzieningenrechter. De voorzieningenrechter kan de volgende uitspraken doen</w:t>
      </w:r>
      <w:r>
        <w:rPr>
          <w:rStyle w:val="Voetnootmarkering"/>
        </w:rPr>
        <w:footnoteReference w:id="296"/>
      </w:r>
      <w:r>
        <w:t>:</w:t>
      </w:r>
    </w:p>
    <w:p w14:paraId="3D9956D2" w14:textId="77777777" w:rsidR="00EC1A29" w:rsidRDefault="00EC1A29" w:rsidP="00565925">
      <w:pPr>
        <w:pStyle w:val="Opsommingnummers1"/>
        <w:numPr>
          <w:ilvl w:val="0"/>
          <w:numId w:val="57"/>
        </w:numPr>
      </w:pPr>
      <w:r>
        <w:t>onbevoegdverklaring van de voorzieningenrechter,</w:t>
      </w:r>
    </w:p>
    <w:p w14:paraId="3EA48A82" w14:textId="77777777" w:rsidR="00EC1A29" w:rsidRDefault="00EC1A29" w:rsidP="00565925">
      <w:pPr>
        <w:pStyle w:val="Opsommingnummers1"/>
        <w:numPr>
          <w:ilvl w:val="0"/>
          <w:numId w:val="57"/>
        </w:numPr>
      </w:pPr>
      <w:r>
        <w:t>niet-ontvankelijkverklaring van het verzoek,</w:t>
      </w:r>
    </w:p>
    <w:p w14:paraId="49627D5C" w14:textId="77777777" w:rsidR="00EC1A29" w:rsidRDefault="00EC1A29" w:rsidP="00565925">
      <w:pPr>
        <w:pStyle w:val="Opsommingnummers1"/>
        <w:numPr>
          <w:ilvl w:val="0"/>
          <w:numId w:val="57"/>
        </w:numPr>
      </w:pPr>
      <w:r>
        <w:t>afwijzing van het verzoek, of</w:t>
      </w:r>
    </w:p>
    <w:p w14:paraId="62700DFC" w14:textId="77777777" w:rsidR="00EC1A29" w:rsidRDefault="00EC1A29" w:rsidP="00565925">
      <w:pPr>
        <w:pStyle w:val="Opsommingnummers1"/>
        <w:numPr>
          <w:ilvl w:val="0"/>
          <w:numId w:val="57"/>
        </w:numPr>
      </w:pPr>
      <w:r>
        <w:t>gehele of gedeeltelijke toewijzing van het verzoek.</w:t>
      </w:r>
    </w:p>
    <w:p w14:paraId="7FD55509" w14:textId="34F13D0F" w:rsidR="00EC1A29" w:rsidRDefault="00EC1A29" w:rsidP="00EC1A29">
      <w:r>
        <w:t xml:space="preserve">De uitspraken die onder </w:t>
      </w:r>
      <w:r w:rsidR="006175FB">
        <w:t>1</w:t>
      </w:r>
      <w:r>
        <w:t xml:space="preserve"> t/m </w:t>
      </w:r>
      <w:r w:rsidR="006175FB">
        <w:t>3</w:t>
      </w:r>
      <w:r>
        <w:t xml:space="preserve"> zijn genoemd hebben geen gevolgen voor de juridische status van het besluit en voor de regeling(en) van het projectbesluit. </w:t>
      </w:r>
      <w:r w:rsidRPr="00B26604">
        <w:t xml:space="preserve">In </w:t>
      </w:r>
      <w:r>
        <w:t xml:space="preserve">het </w:t>
      </w:r>
      <w:r w:rsidRPr="00B26604">
        <w:t xml:space="preserve">geval </w:t>
      </w:r>
      <w:r>
        <w:t xml:space="preserve">van de onder </w:t>
      </w:r>
      <w:r w:rsidR="006175FB">
        <w:t>4</w:t>
      </w:r>
      <w:r>
        <w:t xml:space="preserve"> genoemde uitspraak </w:t>
      </w:r>
      <w:r w:rsidRPr="00B26604">
        <w:t>treft de voorzieningenrechter een voorlopige voorziening</w:t>
      </w:r>
      <w:r>
        <w:t xml:space="preserve">. Die </w:t>
      </w:r>
      <w:r w:rsidRPr="00B26604">
        <w:t xml:space="preserve">bestaat </w:t>
      </w:r>
      <w:r>
        <w:t xml:space="preserve">doorgaans </w:t>
      </w:r>
      <w:r w:rsidRPr="00B26604">
        <w:t>uit gehele of gedeeltelijk schorsing van het besluit</w:t>
      </w:r>
      <w:r>
        <w:t xml:space="preserve"> en heeft derhalve wel gevolgen </w:t>
      </w:r>
      <w:r w:rsidRPr="00022D38">
        <w:t xml:space="preserve">voor de status van </w:t>
      </w:r>
      <w:r>
        <w:t xml:space="preserve">(onderdelen van) </w:t>
      </w:r>
      <w:r w:rsidRPr="00022D38">
        <w:t xml:space="preserve">het besluit en voor </w:t>
      </w:r>
      <w:r>
        <w:t>(</w:t>
      </w:r>
      <w:r w:rsidRPr="00022D38">
        <w:t>onderdelen van</w:t>
      </w:r>
      <w:r>
        <w:t>)</w:t>
      </w:r>
      <w:r w:rsidRPr="00022D38">
        <w:t xml:space="preserve"> de </w:t>
      </w:r>
      <w:r w:rsidRPr="009974F2">
        <w:t>regeling(en) van het projectbesluit</w:t>
      </w:r>
      <w:r w:rsidRPr="00022D38">
        <w:t>.</w:t>
      </w:r>
    </w:p>
    <w:p w14:paraId="4B18AFF1" w14:textId="77777777" w:rsidR="00A12665" w:rsidRDefault="00A12665" w:rsidP="00A12665">
      <w:r>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297"/>
      </w:r>
      <w:r>
        <w:t>.</w:t>
      </w:r>
    </w:p>
    <w:p w14:paraId="5EE9D18B" w14:textId="08E6B749" w:rsidR="00A12665" w:rsidRDefault="00A12665" w:rsidP="00EC1A29">
      <w:r w:rsidRPr="007F7EED">
        <w:t>De voorzieningenrechter kan in zijn uitspraak bepalen wanneer de voorlopige voorziening vervalt</w:t>
      </w:r>
      <w:r>
        <w:rPr>
          <w:rStyle w:val="Voetnootmarkering"/>
        </w:rPr>
        <w:footnoteReference w:id="298"/>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299"/>
      </w:r>
      <w:r>
        <w:t xml:space="preserve">. </w:t>
      </w:r>
      <w:r w:rsidRPr="00960DD9">
        <w:t>De voorzieningenrechter kan, op verzoek of ambtshalve, een voorlopige voorziening opheffen</w:t>
      </w:r>
      <w:r>
        <w:t xml:space="preserve"> of wijzigen</w:t>
      </w:r>
      <w:r>
        <w:rPr>
          <w:rStyle w:val="Voetnootmarkering"/>
        </w:rPr>
        <w:footnoteReference w:id="300"/>
      </w:r>
      <w:r>
        <w:t>.</w:t>
      </w:r>
    </w:p>
    <w:p w14:paraId="362C27F7" w14:textId="77777777" w:rsidR="00EC1A29" w:rsidRDefault="00EC1A29" w:rsidP="00EC1A29">
      <w:pPr>
        <w:pStyle w:val="Kop6"/>
      </w:pPr>
      <w:bookmarkStart w:id="1319" w:name="_Ref_9bedcde69d54b5e649e6c8a005211f7b_1"/>
      <w:r>
        <w:lastRenderedPageBreak/>
        <w:t>Bestuurlijke lus en t</w:t>
      </w:r>
      <w:r w:rsidRPr="0056006B">
        <w:t>ussenuitspraak</w:t>
      </w:r>
      <w:bookmarkEnd w:id="1319"/>
    </w:p>
    <w:p w14:paraId="57060592" w14:textId="097DFD44" w:rsidR="00EC1A29" w:rsidRDefault="00EC1A29" w:rsidP="00EC1A29">
      <w:r>
        <w:t xml:space="preserve">De </w:t>
      </w:r>
      <w:r w:rsidR="00A168C4" w:rsidRPr="00A168C4">
        <w:t xml:space="preserve">bestuursrechter (in dit geval de </w:t>
      </w:r>
      <w:r w:rsidRPr="00977C45">
        <w:t>Afdeling bestuursrechtspraak van de Raad van State</w:t>
      </w:r>
      <w:r w:rsidR="00A168C4">
        <w:t>)</w:t>
      </w:r>
      <w:r>
        <w:t xml:space="preserve"> kan </w:t>
      </w:r>
      <w:r w:rsidRPr="008F57DC">
        <w:t xml:space="preserve">het bestuursorgaan opdragen een gebrek in het bestreden </w:t>
      </w:r>
      <w:r>
        <w:t>project</w:t>
      </w:r>
      <w:r w:rsidRPr="008F57DC">
        <w:t xml:space="preserve">besluit </w:t>
      </w:r>
      <w:r>
        <w:t xml:space="preserve">of het besluit over de goedkeuring </w:t>
      </w:r>
      <w:r w:rsidRPr="008F57DC">
        <w:t xml:space="preserve">te </w:t>
      </w:r>
      <w:r>
        <w:t xml:space="preserve">(laten) </w:t>
      </w:r>
      <w:r w:rsidRPr="008F57DC">
        <w:t>herstellen</w:t>
      </w:r>
      <w:r>
        <w:rPr>
          <w:rStyle w:val="Voetnootmarkering"/>
        </w:rPr>
        <w:footnoteReference w:id="301"/>
      </w:r>
      <w:r>
        <w:t xml:space="preserve"> en bepaalt daarbij de termijn </w:t>
      </w:r>
      <w:r w:rsidRPr="00391D54">
        <w:t>waarbinnen het bestuursorgaan het gebrek kan herstellen</w:t>
      </w:r>
      <w:r>
        <w:rPr>
          <w:rStyle w:val="Voetnootmarkering"/>
        </w:rPr>
        <w:footnoteReference w:id="302"/>
      </w:r>
      <w:r w:rsidRPr="008F57DC">
        <w:t>.</w:t>
      </w:r>
      <w:r>
        <w:t xml:space="preserve"> Dit wordt bestuurlijke lus genoemd; de </w:t>
      </w:r>
      <w:r w:rsidR="00A542DA" w:rsidRPr="00A542DA">
        <w:t xml:space="preserve">bestuursrechter doet een </w:t>
      </w:r>
      <w:r>
        <w:t>tussenuitspraak</w:t>
      </w:r>
      <w:r w:rsidR="0086377A">
        <w:rPr>
          <w:rStyle w:val="Voetnootmarkering"/>
        </w:rPr>
        <w:footnoteReference w:id="303"/>
      </w:r>
      <w:r>
        <w:t xml:space="preserve">. </w:t>
      </w:r>
      <w:r w:rsidR="00581030">
        <w:t>Na de tussenuitspraak zijn d</w:t>
      </w:r>
      <w:r>
        <w:t>e volgende uitkomsten van de bestuurlijke lus mogelijk</w:t>
      </w:r>
      <w:r w:rsidR="005C3A56">
        <w:rPr>
          <w:rStyle w:val="Voetnootmarkering"/>
        </w:rPr>
        <w:footnoteReference w:id="304"/>
      </w:r>
      <w:r>
        <w:t>:</w:t>
      </w:r>
    </w:p>
    <w:p w14:paraId="1D109FE3" w14:textId="77777777" w:rsidR="00EC1A29" w:rsidRDefault="00EC1A29" w:rsidP="00565925">
      <w:pPr>
        <w:pStyle w:val="Opsommingnummers1"/>
        <w:numPr>
          <w:ilvl w:val="0"/>
          <w:numId w:val="58"/>
        </w:numPr>
      </w:pPr>
      <w:r>
        <w:t>het bestuursorgaan laat de gestelde termijn voor herstel van het gebrek ongebruikt verstrijken, oftewel het bestuursorgaan herstelt het gebrek niet of niet op tijd;</w:t>
      </w:r>
    </w:p>
    <w:p w14:paraId="21D285E2" w14:textId="77777777" w:rsidR="00EC1A29" w:rsidRDefault="00EC1A29" w:rsidP="00565925">
      <w:pPr>
        <w:pStyle w:val="Opsommingnummers1"/>
        <w:numPr>
          <w:ilvl w:val="0"/>
          <w:numId w:val="58"/>
        </w:numPr>
      </w:pPr>
      <w:r>
        <w:t>het bestuursorgaan herstelt het gebrek door, in de vorm van een brief, eventueel aangevuld met een notitie, een onderzoeksrapportage etc., een aanvullende motivering van een onderdeel van het besluit te geven;</w:t>
      </w:r>
    </w:p>
    <w:p w14:paraId="2466EE58" w14:textId="77777777" w:rsidR="00EC1A29" w:rsidRDefault="00EC1A29" w:rsidP="00565925">
      <w:pPr>
        <w:pStyle w:val="Opsommingnummers1"/>
        <w:numPr>
          <w:ilvl w:val="0"/>
          <w:numId w:val="58"/>
        </w:numPr>
      </w:pPr>
      <w:r w:rsidRPr="00D43C42">
        <w:t>het bestuursorgaan herstelt het gebrek door</w:t>
      </w:r>
      <w:r>
        <w:t xml:space="preserve"> een nieuw besluit te nemen.</w:t>
      </w:r>
    </w:p>
    <w:p w14:paraId="693EC122" w14:textId="2784267F" w:rsidR="00D2308F" w:rsidRDefault="00D2308F" w:rsidP="00641A9F">
      <w:r w:rsidRPr="00A24D08">
        <w:t>De bestuursrechter kan zo nodig een voorlopige voorziening treffen</w:t>
      </w:r>
      <w:r>
        <w:t xml:space="preserve">. Hij moet dan bepalen </w:t>
      </w:r>
      <w:r w:rsidRPr="00A24D08">
        <w:t>wanneer de voorlopige voorziening vervalt</w:t>
      </w:r>
      <w:r>
        <w:rPr>
          <w:rStyle w:val="Voetnootmarkering"/>
        </w:rPr>
        <w:footnoteReference w:id="305"/>
      </w:r>
      <w:r w:rsidRPr="00A24D08">
        <w:t>.</w:t>
      </w:r>
      <w:r>
        <w:t xml:space="preserve"> Deze voorlopige voorziening vervalt in ieder geval zodra het beroep is ingetrokken of de bestuursrechter uitspraak in de hoofdzaak heeft gedaan</w:t>
      </w:r>
      <w:r>
        <w:rPr>
          <w:rStyle w:val="Voetnootmarkering"/>
        </w:rPr>
        <w:footnoteReference w:id="306"/>
      </w:r>
      <w:r>
        <w:t>.</w:t>
      </w:r>
    </w:p>
    <w:p w14:paraId="5C55DEFC" w14:textId="49B15186" w:rsidR="00C235A5" w:rsidRDefault="00EC1A29" w:rsidP="00EC1A29">
      <w:pPr>
        <w:pStyle w:val="Kop6"/>
      </w:pPr>
      <w:bookmarkStart w:id="1320" w:name="_Ref_9bedcde69d54b5e649e6c8a005211f7b_2"/>
      <w:r>
        <w:t>Uitspraak in de hoofdzaak</w:t>
      </w:r>
      <w:bookmarkEnd w:id="1320"/>
    </w:p>
    <w:p w14:paraId="717EA7E9" w14:textId="65586327" w:rsidR="00EC1A29" w:rsidRDefault="00EC1A29" w:rsidP="00EC1A29">
      <w:r>
        <w:t xml:space="preserve">Na de behandeling van </w:t>
      </w:r>
      <w:r w:rsidRPr="00C67D84">
        <w:t>eventuele</w:t>
      </w:r>
      <w:r>
        <w:t xml:space="preserve"> verzoek(en) om voorlopige voorziening, het vooronderzoek, het </w:t>
      </w:r>
      <w:r w:rsidRPr="00F74D91">
        <w:t>onderzoek</w:t>
      </w:r>
      <w:r>
        <w:t xml:space="preserve"> ter zitting en een eventuele tussenuitspraak doet de bestuursrechter </w:t>
      </w:r>
      <w:r w:rsidR="006B2F99" w:rsidRPr="006B2F99">
        <w:t xml:space="preserve">(in dit geval de Afdeling bestuursrechtspraak van de Raad van State) </w:t>
      </w:r>
      <w:r>
        <w:t xml:space="preserve">uitspraak in de hoofdzaak, oftewel op de ingestelde beroepen. De </w:t>
      </w:r>
      <w:r w:rsidRPr="009110C6">
        <w:t xml:space="preserve">bestuursrechter </w:t>
      </w:r>
      <w:r w:rsidRPr="00FF2AF8">
        <w:t>kan de volgende uitspraken doen</w:t>
      </w:r>
      <w:r>
        <w:rPr>
          <w:rStyle w:val="Voetnootmarkering"/>
        </w:rPr>
        <w:footnoteReference w:id="307"/>
      </w:r>
      <w:r>
        <w:t>:</w:t>
      </w:r>
    </w:p>
    <w:p w14:paraId="22FC7854" w14:textId="77777777" w:rsidR="00EC1A29" w:rsidRDefault="00EC1A29" w:rsidP="00565925">
      <w:pPr>
        <w:pStyle w:val="Opsommingnummers1"/>
        <w:numPr>
          <w:ilvl w:val="0"/>
          <w:numId w:val="59"/>
        </w:numPr>
      </w:pPr>
      <w:r>
        <w:t>onbevoegdverklaring van de bestuursrechter,</w:t>
      </w:r>
    </w:p>
    <w:p w14:paraId="4AA0EA88" w14:textId="77777777" w:rsidR="00EC1A29" w:rsidRDefault="00EC1A29" w:rsidP="00565925">
      <w:pPr>
        <w:pStyle w:val="Opsommingnummers1"/>
        <w:numPr>
          <w:ilvl w:val="0"/>
          <w:numId w:val="59"/>
        </w:numPr>
      </w:pPr>
      <w:r>
        <w:t>niet-ontvankelijkverklaring van het beroep,</w:t>
      </w:r>
    </w:p>
    <w:p w14:paraId="1A525034" w14:textId="77777777" w:rsidR="00EC1A29" w:rsidRDefault="00EC1A29" w:rsidP="00565925">
      <w:pPr>
        <w:pStyle w:val="Opsommingnummers1"/>
        <w:numPr>
          <w:ilvl w:val="0"/>
          <w:numId w:val="59"/>
        </w:numPr>
      </w:pPr>
      <w:r>
        <w:t>ongegrondverklaring van het beroep, of</w:t>
      </w:r>
    </w:p>
    <w:p w14:paraId="62DBAAD6" w14:textId="77777777" w:rsidR="00EC1A29" w:rsidRDefault="00EC1A29" w:rsidP="00565925">
      <w:pPr>
        <w:pStyle w:val="Opsommingnummers1"/>
        <w:numPr>
          <w:ilvl w:val="0"/>
          <w:numId w:val="59"/>
        </w:numPr>
      </w:pPr>
      <w:r>
        <w:t>gegrondverklaring van het beroep.</w:t>
      </w:r>
    </w:p>
    <w:p w14:paraId="2035CCAE" w14:textId="690A357F" w:rsidR="00EC1A29" w:rsidRDefault="00EC1A29" w:rsidP="00EC1A29">
      <w:r w:rsidRPr="006A2D13">
        <w:t xml:space="preserve">De uitspraken die onder </w:t>
      </w:r>
      <w:r w:rsidR="006175FB">
        <w:t>1</w:t>
      </w:r>
      <w:r w:rsidRPr="006A2D13">
        <w:t xml:space="preserve"> t/</w:t>
      </w:r>
      <w:r>
        <w:t xml:space="preserve">m </w:t>
      </w:r>
      <w:r w:rsidR="006175FB">
        <w:t>3</w:t>
      </w:r>
      <w:r w:rsidRPr="006A2D13">
        <w:t xml:space="preserve"> zijn genoemd hebben </w:t>
      </w:r>
      <w:r>
        <w:t xml:space="preserve">tot gevolg dat het besluit onherroepelijk is. Ze hebben </w:t>
      </w:r>
      <w:r w:rsidRPr="006A2D13">
        <w:t xml:space="preserve">geen gevolgen voor </w:t>
      </w:r>
      <w:r>
        <w:t xml:space="preserve">de inhoud </w:t>
      </w:r>
      <w:r w:rsidRPr="006A2D13">
        <w:t xml:space="preserve">van het besluit en </w:t>
      </w:r>
      <w:r>
        <w:t xml:space="preserve">van </w:t>
      </w:r>
      <w:r w:rsidRPr="006A2D13">
        <w:t>de regeling</w:t>
      </w:r>
      <w:r>
        <w:t>(en)</w:t>
      </w:r>
      <w:r w:rsidRPr="006A2D13">
        <w:t xml:space="preserve">. In het geval van de onder </w:t>
      </w:r>
      <w:r w:rsidR="006175FB">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308"/>
      </w:r>
      <w:r>
        <w:t>. In principe</w:t>
      </w:r>
      <w:r w:rsidRPr="00C74C1A">
        <w:t xml:space="preserve"> brengt </w:t>
      </w:r>
      <w:r>
        <w:t xml:space="preserve">dat </w:t>
      </w:r>
      <w:r w:rsidRPr="00C74C1A">
        <w:t>vernietiging van de rechtsgevolgen van dat besluit of van het vernietigde gedeelte daarvan mee</w:t>
      </w:r>
      <w:r>
        <w:rPr>
          <w:rStyle w:val="Voetnootmarkering"/>
        </w:rPr>
        <w:footnoteReference w:id="309"/>
      </w:r>
      <w:r w:rsidRPr="00C74C1A">
        <w:t xml:space="preserve">. </w:t>
      </w:r>
      <w:r>
        <w:t xml:space="preserve">De </w:t>
      </w:r>
      <w:r w:rsidRPr="005853F5">
        <w:t>bestuursrechter</w:t>
      </w:r>
      <w:r>
        <w:t xml:space="preserve"> kan echter bepalen dat</w:t>
      </w:r>
      <w:r>
        <w:rPr>
          <w:rStyle w:val="Voetnootmarkering"/>
        </w:rPr>
        <w:footnoteReference w:id="310"/>
      </w:r>
      <w:r>
        <w:t>:</w:t>
      </w:r>
    </w:p>
    <w:p w14:paraId="4AF9E921" w14:textId="17A50652" w:rsidR="00EC1A29" w:rsidRDefault="00EC1A29" w:rsidP="00EC1A29">
      <w:pPr>
        <w:pStyle w:val="Opsommingtekens1"/>
      </w:pPr>
      <w:r w:rsidRPr="001A0F01">
        <w:t xml:space="preserve">de rechtsgevolgen van het vernietigde besluit </w:t>
      </w:r>
      <w:r w:rsidR="0035746B" w:rsidRPr="0035746B">
        <w:t xml:space="preserve">of het vernietigde gedeelte daarvan </w:t>
      </w:r>
      <w:r w:rsidRPr="001A0F01">
        <w:t>geheel of gedeeltelijk in stand blijven, of</w:t>
      </w:r>
    </w:p>
    <w:p w14:paraId="7071807C" w14:textId="77777777" w:rsidR="00EC1A29" w:rsidRDefault="00EC1A29" w:rsidP="00EC1A29">
      <w:pPr>
        <w:pStyle w:val="Opsommingtekens1"/>
      </w:pPr>
      <w:r w:rsidRPr="007A1510">
        <w:t>zijn uitspraak in de plaats treedt van het vernietigde besluit of het vernietigde gedeelte daarvan.</w:t>
      </w:r>
    </w:p>
    <w:p w14:paraId="4D5B0BA8" w14:textId="5A069043" w:rsidR="00EC1A29" w:rsidRDefault="00541E0D" w:rsidP="00EC1A29">
      <w:r w:rsidRPr="00541E0D">
        <w:t xml:space="preserve">Indien dat niet mogelijk is </w:t>
      </w:r>
      <w:r w:rsidR="00EC1A29">
        <w:t xml:space="preserve">niet mogelijk is, kan de bestuursrechter </w:t>
      </w:r>
      <w:r w:rsidR="00EC1A29" w:rsidRPr="0051135F">
        <w:t>het bestuursorgaan opdragen een nieuw besluit te nemen of een andere handeling te verrichten met inachtneming van zijn aanwijzingen</w:t>
      </w:r>
      <w:r w:rsidR="00EC1A29">
        <w:t>; d</w:t>
      </w:r>
      <w:r w:rsidR="00EC1A29" w:rsidRPr="00C661D7">
        <w:t xml:space="preserve">aarbij kan </w:t>
      </w:r>
      <w:r w:rsidR="00EC1A29" w:rsidRPr="00580DF1">
        <w:t>de bestuursrechter</w:t>
      </w:r>
      <w:r w:rsidR="00EC1A29">
        <w:rPr>
          <w:rStyle w:val="Voetnootmarkering"/>
        </w:rPr>
        <w:footnoteReference w:id="311"/>
      </w:r>
      <w:r w:rsidR="00EC1A29" w:rsidRPr="0051135F">
        <w:t>:</w:t>
      </w:r>
    </w:p>
    <w:p w14:paraId="38DB1A8D" w14:textId="77777777" w:rsidR="00EC1A29" w:rsidRDefault="00EC1A29" w:rsidP="00EC1A29">
      <w:pPr>
        <w:pStyle w:val="Opsommingtekens1"/>
      </w:pPr>
      <w:r w:rsidRPr="0051135F">
        <w:lastRenderedPageBreak/>
        <w:t>bepalen dat wettelijke voorschriften over de voorbereiding van het nieuwe besluit of de andere handeling geheel of gedeeltelijk buiten toepassing blijven;</w:t>
      </w:r>
    </w:p>
    <w:p w14:paraId="489669FD" w14:textId="77777777" w:rsidR="00EC1A29" w:rsidRDefault="00EC1A29" w:rsidP="00EC1A29">
      <w:pPr>
        <w:pStyle w:val="Opsommingtekens1"/>
      </w:pPr>
      <w:r w:rsidRPr="00C6111A">
        <w:t>het bestuursorgaan een termijn stellen voor het nemen van het nieuwe besluit of het verrichten van de andere handeling.</w:t>
      </w:r>
    </w:p>
    <w:p w14:paraId="4D6CF5C9" w14:textId="77777777" w:rsidR="00EC1A29" w:rsidRDefault="00EC1A29" w:rsidP="00EC1A29"/>
    <w:p w14:paraId="681E08EB" w14:textId="6B64C32B" w:rsidR="00EC1A29" w:rsidRDefault="00EC1A29" w:rsidP="00EC1A29">
      <w:r>
        <w:t>Als</w:t>
      </w:r>
      <w:r w:rsidRPr="008775B7">
        <w:t xml:space="preserve"> de bestuursrechter </w:t>
      </w:r>
      <w:r w:rsidRPr="00B3505C">
        <w:t xml:space="preserve">het </w:t>
      </w:r>
      <w:r w:rsidR="00C03BE5">
        <w:t xml:space="preserve">besluit tot vaststelling, wijziging of uitwerking van het </w:t>
      </w:r>
      <w:r>
        <w:t>project</w:t>
      </w:r>
      <w:r w:rsidRPr="00B3505C">
        <w:t xml:space="preserve">besluit </w:t>
      </w:r>
      <w:r w:rsidR="00C03BE5">
        <w:t xml:space="preserve">en/of het besluit over de goedkeuring </w:t>
      </w:r>
      <w:r w:rsidRPr="00C71950">
        <w:t xml:space="preserve">geheel of gedeeltelijk vernietigt, moet </w:t>
      </w:r>
      <w:r w:rsidRPr="0008321C">
        <w:t>waterschap, provincie of minister</w:t>
      </w:r>
      <w:r w:rsidRPr="00C71950">
        <w:t xml:space="preserve"> mededeling doen van de uitspraak</w:t>
      </w:r>
      <w:r>
        <w:t xml:space="preserve"> </w:t>
      </w:r>
      <w:r w:rsidR="009E1C26">
        <w:t>in waterschapsblad, provinciaal blad of Staatscourant</w:t>
      </w:r>
      <w:r>
        <w:rPr>
          <w:rStyle w:val="Voetnootmarkering"/>
        </w:rPr>
        <w:footnoteReference w:id="312"/>
      </w:r>
      <w:r w:rsidRPr="008775B7">
        <w:t>.</w:t>
      </w:r>
      <w:r>
        <w:t xml:space="preserve"> </w:t>
      </w:r>
      <w:r w:rsidRPr="00C42B18">
        <w:t xml:space="preserve">Dat betekent dat </w:t>
      </w:r>
      <w:r w:rsidR="00122D41">
        <w:t xml:space="preserve">waterschap, provincie of Rijk </w:t>
      </w:r>
      <w:r w:rsidRPr="00C42B18">
        <w:t>de inhoud van de uitspraak</w:t>
      </w:r>
      <w:r w:rsidR="007B6815">
        <w:t xml:space="preserve"> moet publiceren</w:t>
      </w:r>
      <w:r w:rsidRPr="00C42B18">
        <w:t xml:space="preserve"> in waterschapsblad, provinciaal blad of Staatscourant</w:t>
      </w:r>
      <w:r>
        <w:t>.</w:t>
      </w:r>
    </w:p>
    <w:p w14:paraId="63490499" w14:textId="77777777" w:rsidR="00EC1A29" w:rsidRDefault="00EC1A29" w:rsidP="00EC1A29">
      <w:pPr>
        <w:pStyle w:val="Kop6"/>
      </w:pPr>
      <w:r>
        <w:t>Consolidatie</w:t>
      </w:r>
    </w:p>
    <w:p w14:paraId="03424AA3" w14:textId="77777777" w:rsidR="00EC1A29" w:rsidRDefault="00EC1A29" w:rsidP="00EC1A29">
      <w:r w:rsidRPr="00C2173E">
        <w:t>Omgevingswet, Omgevingsbesluit en Bekendmakingswet</w:t>
      </w:r>
      <w:r>
        <w:t xml:space="preserve"> stellen het niet verplicht om het vrijetekstgedeelte van het projectbesluit in geconsolideerde vorm beschikbaar te houden. Er geldt dus geen verplichting om de uitspraak in het </w:t>
      </w:r>
      <w:r w:rsidRPr="00FA728D">
        <w:t xml:space="preserve">vrijetekstgedeelte van het </w:t>
      </w:r>
      <w:r>
        <w:t xml:space="preserve">projectbesluit te verwerken, bijvoorbeeld door vernietigde onderdelen te verwijderen. Dat geldt voor de uitspraak op verzoeken om voorlopige voorziening, de tussenuitspraak en voor de uitspraak in de hoofdzaak. Er is ook geen verplichting om een gedeeltelijke goedkeuring of onthouding van goedkeuring in het projectbesluit van het waterschap te verwerken. Voor het tijdelijk regelingdeel waarmee het projectbesluit het omgevingsplan wijzigt is dat anders. Het tijdelijk regelingdeel bevat algemeen verbindende voorschriften en die moeten </w:t>
      </w:r>
      <w:r w:rsidRPr="00F24C93">
        <w:t>in geconsolideerde vorm</w:t>
      </w:r>
      <w:r>
        <w:t xml:space="preserve"> beschikbaar worden gehouden</w:t>
      </w:r>
      <w:r>
        <w:rPr>
          <w:rStyle w:val="Voetnootmarkering"/>
        </w:rPr>
        <w:footnoteReference w:id="313"/>
      </w:r>
      <w:r>
        <w:t xml:space="preserve"> op de door de minister van BZK </w:t>
      </w:r>
      <w:r w:rsidRPr="00EB6A94">
        <w:t>in stand gehouden digitale infrastructuur</w:t>
      </w:r>
      <w:r>
        <w:rPr>
          <w:rStyle w:val="Voetnootmarkering"/>
        </w:rPr>
        <w:footnoteReference w:id="314"/>
      </w:r>
      <w:r>
        <w:t xml:space="preserve">: te weten de regelingenbanken op overheid.nl. </w:t>
      </w:r>
      <w:r w:rsidRPr="00565ACD">
        <w:t>Te consolideren wijzigingen in een algemeen verbindend voorschrift kunnen als bron hebbe</w:t>
      </w:r>
      <w:r>
        <w:t>n</w:t>
      </w:r>
      <w:r>
        <w:rPr>
          <w:rStyle w:val="Voetnootmarkering"/>
        </w:rPr>
        <w:footnoteReference w:id="315"/>
      </w:r>
      <w:r>
        <w:t>:</w:t>
      </w:r>
    </w:p>
    <w:p w14:paraId="2135F5A8" w14:textId="77777777" w:rsidR="00EC1A29" w:rsidRDefault="00EC1A29" w:rsidP="00EC1A29">
      <w:pPr>
        <w:pStyle w:val="Opsommingtekens1"/>
      </w:pPr>
      <w:r>
        <w:t>een wijzigingsopdracht in een nieuw algemeen verbindend voorschrift; of</w:t>
      </w:r>
    </w:p>
    <w:p w14:paraId="2E1DE87B" w14:textId="77777777" w:rsidR="00EC1A29" w:rsidRDefault="00EC1A29" w:rsidP="00EC1A29">
      <w:pPr>
        <w:pStyle w:val="Opsommingtekens1"/>
      </w:pPr>
      <w:r>
        <w:t>een rechterlijke uitspraak die wordt gepubliceerd in het publicatieblad overeenkomstig artikel 8:80 Awb.</w:t>
      </w:r>
    </w:p>
    <w:p w14:paraId="2AF78BB1" w14:textId="417A3268" w:rsidR="00234A4B" w:rsidRDefault="00EC1A29" w:rsidP="00641A9F">
      <w:r>
        <w:t xml:space="preserve">Dit betekent dat de uitspraak van de bestuursrechter, voor zover die uitspraak gevolgen heeft voor de inhoud daarvan, in het </w:t>
      </w:r>
      <w:r w:rsidRPr="004362CB">
        <w:t xml:space="preserve">tijdelijk regelingdeel </w:t>
      </w:r>
      <w:r>
        <w:t xml:space="preserve">bij het omgevingsplan verwerkt </w:t>
      </w:r>
      <w:r w:rsidRPr="00641A9F">
        <w:rPr>
          <w:i/>
          <w:iCs/>
        </w:rPr>
        <w:t>moet</w:t>
      </w:r>
      <w:r w:rsidRPr="004362CB">
        <w:t xml:space="preserve"> </w:t>
      </w:r>
      <w:r>
        <w:t>worden</w:t>
      </w:r>
      <w:r w:rsidR="00517F7D">
        <w:t>.</w:t>
      </w:r>
      <w:r w:rsidR="0042179D">
        <w:t xml:space="preserve"> </w:t>
      </w:r>
      <w:r w:rsidR="00517F7D">
        <w:t>Het besluit over de goedkeuring en de uitspraak van de bestuursrechter</w:t>
      </w:r>
      <w:r w:rsidR="00E932AE">
        <w:t xml:space="preserve">, </w:t>
      </w:r>
      <w:r w:rsidR="00E932AE" w:rsidRPr="00E932AE">
        <w:t xml:space="preserve">voor zover </w:t>
      </w:r>
      <w:r w:rsidR="00E932AE">
        <w:t xml:space="preserve">zij </w:t>
      </w:r>
      <w:r w:rsidR="00E932AE" w:rsidRPr="00E932AE">
        <w:t xml:space="preserve">gevolgen </w:t>
      </w:r>
      <w:r w:rsidR="00E932AE">
        <w:t xml:space="preserve">hebben </w:t>
      </w:r>
      <w:r w:rsidR="00E932AE" w:rsidRPr="00E932AE">
        <w:t>voor de inhoud daarvan,</w:t>
      </w:r>
      <w:r w:rsidR="00517F7D">
        <w:t xml:space="preserve"> </w:t>
      </w:r>
      <w:r w:rsidR="00E932AE" w:rsidRPr="00641A9F">
        <w:rPr>
          <w:i/>
          <w:iCs/>
        </w:rPr>
        <w:t>mogen</w:t>
      </w:r>
      <w:r w:rsidR="00E932AE">
        <w:t xml:space="preserve"> </w:t>
      </w:r>
      <w:r w:rsidR="0042179D">
        <w:t xml:space="preserve">verwerkt worden in </w:t>
      </w:r>
      <w:r w:rsidR="00E932AE" w:rsidRPr="00E932AE">
        <w:t>het vrijetekstgedeelte van het projectbesluit</w:t>
      </w:r>
      <w:r>
        <w:t>.</w:t>
      </w:r>
      <w:r w:rsidR="00EF03A9">
        <w:t xml:space="preserve"> Uitgangspunt van dit toepassingsprofiel is dat </w:t>
      </w:r>
      <w:r w:rsidR="000E6C10">
        <w:t xml:space="preserve">bevoegde gezagen ook de niet-verplichte consolidaties zullen uitvoeren, vanwege het belang </w:t>
      </w:r>
      <w:r w:rsidR="00022788">
        <w:t xml:space="preserve">van de inzichtelijkheid van de </w:t>
      </w:r>
      <w:r w:rsidR="00463B89">
        <w:t>werkelijke juridische toestand op overheid.nl en in DSO-LV.</w:t>
      </w:r>
    </w:p>
    <w:p w14:paraId="4C6C74E0" w14:textId="26050E05" w:rsidR="00EC1A29" w:rsidRDefault="00EC1A29" w:rsidP="00EC1A29">
      <w:pPr>
        <w:pStyle w:val="Kop6"/>
      </w:pPr>
      <w:r w:rsidRPr="00947EE4">
        <w:t>V</w:t>
      </w:r>
      <w:r>
        <w:t>e</w:t>
      </w:r>
      <w:r w:rsidRPr="00947EE4">
        <w:t>rstrekken informatie over status besluit</w:t>
      </w:r>
    </w:p>
    <w:p w14:paraId="77CC8612" w14:textId="77777777" w:rsidR="00EC1A29" w:rsidRDefault="00EC1A29" w:rsidP="00EC1A29">
      <w:r>
        <w:t>Dagelijks bestuur van het w</w:t>
      </w:r>
      <w:r w:rsidRPr="00141331">
        <w:t xml:space="preserve">aterschap, </w:t>
      </w:r>
      <w:r>
        <w:t xml:space="preserve">college van gedeputeerde staten </w:t>
      </w:r>
      <w:r w:rsidRPr="00141331">
        <w:t xml:space="preserve">of minister </w:t>
      </w:r>
      <w:r w:rsidRPr="00DD1F70">
        <w:t xml:space="preserve">moet, ten behoeve van ontsluiting in DSO-LV, aan het Kadaster informatie verstrekken over de status van het </w:t>
      </w:r>
      <w:r>
        <w:t>project</w:t>
      </w:r>
      <w:r w:rsidRPr="00DD1F70">
        <w:t>besluit</w:t>
      </w:r>
      <w:r>
        <w:rPr>
          <w:rStyle w:val="Voetnootmarkering"/>
        </w:rPr>
        <w:footnoteReference w:id="316"/>
      </w:r>
      <w:r>
        <w:t>. De informatieverstrekking over het projectbesluit geschiedt via een aanlevering aan de LVBB, die de informatie doorlevert aan DSO-LV. Het betreft informatie over</w:t>
      </w:r>
      <w:r>
        <w:rPr>
          <w:rStyle w:val="Voetnootmarkering"/>
        </w:rPr>
        <w:footnoteReference w:id="317"/>
      </w:r>
      <w:r>
        <w:t>:</w:t>
      </w:r>
    </w:p>
    <w:p w14:paraId="7C40526D" w14:textId="77777777" w:rsidR="00EC1A29" w:rsidRDefault="00EC1A29" w:rsidP="00EC1A29">
      <w:pPr>
        <w:pStyle w:val="Opsommingtekens1"/>
      </w:pPr>
      <w:r>
        <w:t>het gegeven dat tegen het besluit beroep is ingesteld;</w:t>
      </w:r>
    </w:p>
    <w:p w14:paraId="4AA72365" w14:textId="77777777" w:rsidR="00EC1A29" w:rsidRDefault="00EC1A29" w:rsidP="00EC1A29">
      <w:pPr>
        <w:pStyle w:val="Opsommingtekens1"/>
      </w:pPr>
      <w:r>
        <w:t>het gegeven dat het besluit, of een deel daarvan, is geschorst;</w:t>
      </w:r>
    </w:p>
    <w:p w14:paraId="0905C704" w14:textId="77777777" w:rsidR="00EC1A29" w:rsidRDefault="00EC1A29" w:rsidP="00EC1A29">
      <w:pPr>
        <w:pStyle w:val="Opsommingtekens1"/>
      </w:pPr>
      <w:r>
        <w:lastRenderedPageBreak/>
        <w:t>het gegeven dat het besluit, of een deel daarvan, onherroepelijk is geworden;</w:t>
      </w:r>
    </w:p>
    <w:p w14:paraId="3DB09874" w14:textId="77777777" w:rsidR="00EC1A29" w:rsidRDefault="00EC1A29" w:rsidP="00EC1A29">
      <w:pPr>
        <w:pStyle w:val="Opsommingtekens1"/>
      </w:pPr>
      <w:r>
        <w:t>het gegeven dat het besluit, of een deel daarvan, is vernietigd;</w:t>
      </w:r>
    </w:p>
    <w:p w14:paraId="3AD5763A" w14:textId="77777777" w:rsidR="00EC1A29" w:rsidRDefault="00EC1A29" w:rsidP="00EC1A29">
      <w:pPr>
        <w:pStyle w:val="Opsommingtekens1"/>
      </w:pPr>
      <w:r>
        <w:t>het gegeven dat het besluit, of een deel daarvan, is ingetrokken.</w:t>
      </w:r>
    </w:p>
    <w:p w14:paraId="2A2571FA" w14:textId="77777777" w:rsidR="00EC1A29" w:rsidRDefault="00EC1A29" w:rsidP="00EC1A29"/>
    <w:p w14:paraId="799254AA" w14:textId="77777777" w:rsidR="00EC1A29" w:rsidRDefault="00EC1A29" w:rsidP="00EC1A29">
      <w:r w:rsidRPr="001E5F8A">
        <w:t xml:space="preserve">NB: </w:t>
      </w:r>
      <w:r>
        <w:t xml:space="preserve">De plicht om informatie te verstrekken </w:t>
      </w:r>
      <w:r w:rsidRPr="001E5F8A">
        <w:t>over de status</w:t>
      </w:r>
      <w:r>
        <w:t xml:space="preserve"> van het besluit</w:t>
      </w:r>
      <w:r w:rsidRPr="001E5F8A">
        <w:t xml:space="preserve"> geldt niet voor het GS-besluit over goedkeuring van het projectbesluit van een waterschap. Technisch is dat ook niet mogelijk omdat dat besluit niet met de STOP/TPOD-standaard opgesteld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