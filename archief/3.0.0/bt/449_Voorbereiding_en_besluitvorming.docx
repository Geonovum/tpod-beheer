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16944" w14:textId="77777777" w:rsidR="00C24D12" w:rsidRDefault="00C24D12" w:rsidP="00C24D12">
      <w:pPr>
        <w:pStyle w:val="Kop5"/>
      </w:pPr>
      <w:r>
        <w:t>Voorbereiding en besluitvorming</w:t>
      </w:r>
    </w:p>
    <w:p w14:paraId="6AA475DE" w14:textId="432FB62E" w:rsidR="00C24D12" w:rsidRDefault="00856FC7" w:rsidP="00C24D12">
      <w:r>
        <w:t>D</w:t>
      </w:r>
      <w:r w:rsidR="00C24D12">
        <w:t xml:space="preserve">e ambtelijke organisatie van </w:t>
      </w:r>
      <w:r w:rsidR="00691EF3">
        <w:t>gemeente</w:t>
      </w:r>
      <w:r w:rsidR="00C24D12" w:rsidRPr="00434AB6">
        <w:t>, provincie of Rijk</w:t>
      </w:r>
      <w:r>
        <w:t xml:space="preserve"> </w:t>
      </w:r>
      <w:r w:rsidRPr="00856FC7">
        <w:t>maakt</w:t>
      </w:r>
      <w:r w:rsidR="00C24D12" w:rsidRPr="00434AB6">
        <w:t xml:space="preserve"> </w:t>
      </w:r>
      <w:r>
        <w:t xml:space="preserve">met behulp van de plansoftware </w:t>
      </w:r>
      <w:r w:rsidR="00C24D12">
        <w:t>een versie van Besluit en Regeling(en)</w:t>
      </w:r>
      <w:r w:rsidR="00691EF3">
        <w:t xml:space="preserve"> van het voorbereidingsbesluit</w:t>
      </w:r>
      <w:r w:rsidR="00C24D12">
        <w:t xml:space="preserve">, die het interne besluitvormingsproces doorloopt. Dit resulteert in een voorstel aan het bevoegde bestuursorgaan. </w:t>
      </w:r>
      <w:r w:rsidR="00C24D12" w:rsidRPr="00A40952">
        <w:t xml:space="preserve">Vervolgens </w:t>
      </w:r>
      <w:r w:rsidR="00C24D12">
        <w:t xml:space="preserve">stelt het bestuursorgaan het </w:t>
      </w:r>
      <w:r w:rsidR="00691EF3" w:rsidRPr="00691EF3">
        <w:t xml:space="preserve">voorbereidingsbesluit </w:t>
      </w:r>
      <w:r w:rsidR="00C24D12">
        <w:t xml:space="preserve">vast. Daarbij kan het bestuursorgaan nog wijzigingen in het </w:t>
      </w:r>
      <w:r w:rsidR="00691EF3" w:rsidRPr="00691EF3">
        <w:t xml:space="preserve">voorbereidingsbesluit </w:t>
      </w:r>
      <w:r w:rsidR="00C24D12">
        <w:t>aanbrengen. De ambtelijke organisatie verwerkt deze eventuele wijzigingen in de plansoftware.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