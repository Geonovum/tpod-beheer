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66E23" w14:textId="77777777" w:rsidR="00112579" w:rsidRDefault="00112579" w:rsidP="00112579">
      <w:pPr>
        <w:pStyle w:val="Kop5"/>
      </w:pPr>
      <w:r>
        <w:t>Aanleveren definitief besluit</w:t>
      </w:r>
    </w:p>
    <w:p w14:paraId="5A3C22A2" w14:textId="5117CB35" w:rsidR="00112579" w:rsidRDefault="00112579" w:rsidP="00112579">
      <w:r w:rsidRPr="007832B4">
        <w:t xml:space="preserve">Ten behoeve van de </w:t>
      </w:r>
      <w:r>
        <w:t xml:space="preserve">bekendmaking van het definitieve besluit in het </w:t>
      </w:r>
      <w:r w:rsidR="00595264">
        <w:t>provinciaal blad</w:t>
      </w:r>
      <w:r w:rsidRPr="007832B4">
        <w:t xml:space="preserve"> </w:t>
      </w:r>
      <w:r>
        <w:t xml:space="preserve">genereert de ambtelijke organisatie vanuit </w:t>
      </w:r>
      <w:r w:rsidRPr="007832B4">
        <w:t xml:space="preserve">de </w:t>
      </w:r>
      <w:r w:rsidR="00D35BCE" w:rsidRPr="00D35BCE">
        <w:t>provincia</w:t>
      </w:r>
      <w:r w:rsidR="00D35BCE">
        <w:t>le</w:t>
      </w:r>
      <w:r w:rsidR="00D35BCE" w:rsidRPr="00D35BCE">
        <w:t xml:space="preserve"> </w:t>
      </w:r>
      <w:r>
        <w:t>plan</w:t>
      </w:r>
      <w:r w:rsidRPr="007832B4">
        <w:t xml:space="preserve">software een </w:t>
      </w:r>
      <w:r w:rsidRPr="00050959">
        <w:t xml:space="preserve">besluit, bestaande uit een </w:t>
      </w:r>
      <w:r>
        <w:t xml:space="preserve">(definitieve) </w:t>
      </w:r>
      <w:r w:rsidRPr="00050959">
        <w:t xml:space="preserve">versie van het Besluit en de Regeling. In de Regeling </w:t>
      </w:r>
      <w:r w:rsidR="00623B46" w:rsidRPr="00623B46">
        <w:t xml:space="preserve">staat de initiële regeling </w:t>
      </w:r>
      <w:r w:rsidR="0052714A" w:rsidRPr="0052714A">
        <w:t>(bij het instellen van de omgevings</w:t>
      </w:r>
      <w:r w:rsidR="00450D7C">
        <w:t>verordening</w:t>
      </w:r>
      <w:r w:rsidR="0052714A" w:rsidRPr="0052714A">
        <w:t>)</w:t>
      </w:r>
      <w:r w:rsidR="00450D7C">
        <w:t xml:space="preserve"> </w:t>
      </w:r>
      <w:r w:rsidR="00623B46" w:rsidRPr="00623B46">
        <w:t>dan wel</w:t>
      </w:r>
      <w:r w:rsidRPr="00050959">
        <w:t xml:space="preserve"> de wijzigingsinstructies voor de geconsolideerde regeling</w:t>
      </w:r>
      <w:r w:rsidR="00450D7C">
        <w:t xml:space="preserve"> </w:t>
      </w:r>
      <w:r w:rsidR="00450D7C" w:rsidRPr="00450D7C">
        <w:t>(bij een wijziging van de omgevingsv</w:t>
      </w:r>
      <w:r w:rsidR="00450D7C">
        <w:t>erordening</w:t>
      </w:r>
      <w:r w:rsidR="00450D7C" w:rsidRPr="00450D7C">
        <w:t>)</w:t>
      </w:r>
      <w:r w:rsidRPr="00050959">
        <w:t>.</w:t>
      </w:r>
      <w:r>
        <w:t xml:space="preserve"> Dit geheel</w:t>
      </w:r>
      <w:r w:rsidRPr="007832B4">
        <w:t xml:space="preserve"> </w:t>
      </w:r>
      <w:r>
        <w:t xml:space="preserve">moet de </w:t>
      </w:r>
      <w:r w:rsidR="00595264">
        <w:t xml:space="preserve">provincie </w:t>
      </w:r>
      <w:r w:rsidRPr="007832B4">
        <w:t>aanlever</w:t>
      </w:r>
      <w:r>
        <w:t>en</w:t>
      </w:r>
      <w:r w:rsidRPr="007832B4">
        <w:t xml:space="preserve"> aan de LVBB.</w:t>
      </w:r>
    </w:p>
    <w:p w14:paraId="50098C99" w14:textId="655CD0BE" w:rsidR="00112579" w:rsidRDefault="00112579" w:rsidP="00112579">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w:t>
      </w:r>
      <w:r w:rsidR="00F76DE9">
        <w:t xml:space="preserve"> en</w:t>
      </w:r>
      <w:r>
        <w:t xml:space="preserve"> inwerkingtreding.</w:t>
      </w:r>
    </w:p>
    <w:p w14:paraId="1963AB11" w14:textId="77777777" w:rsidR="00112579" w:rsidRDefault="00112579" w:rsidP="00112579"/>
    <w:p w14:paraId="67852BD2" w14:textId="02B054CD" w:rsidR="00ED0A54" w:rsidRDefault="00112579" w:rsidP="00112579">
      <w:r>
        <w:t xml:space="preserve">Om de bekendmaking van het 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de </w:t>
      </w:r>
      <w:r w:rsidR="00595264">
        <w:t xml:space="preserve">provincie </w:t>
      </w:r>
      <w:r>
        <w:t xml:space="preserve">metadata over besluit en regeling en informatie over het Procedureverloop en de consolidatie meeleveren. De </w:t>
      </w:r>
      <w:r w:rsidR="00595264">
        <w:t xml:space="preserve">provincie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4E58C985" w14:textId="7AEF0102" w:rsidR="00112579" w:rsidRDefault="00112579" w:rsidP="00112579">
      <w:pPr>
        <w:pStyle w:val="Kop6"/>
      </w:pPr>
      <w:r>
        <w:t>BesluitMetadata</w:t>
      </w:r>
    </w:p>
    <w:p w14:paraId="3F37C164" w14:textId="0062D788" w:rsidR="00112579"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t>
      </w:r>
      <w:r w:rsidR="00CE6EEE">
        <w:t xml:space="preserve">vaststelling of </w:t>
      </w:r>
      <w:r>
        <w:t xml:space="preserve">wijziging van </w:t>
      </w:r>
      <w:r w:rsidR="00082FB7">
        <w:t xml:space="preserve">de </w:t>
      </w:r>
      <w:r>
        <w:t>omgevings</w:t>
      </w:r>
      <w:r w:rsidR="00082FB7">
        <w:t>verordening</w:t>
      </w:r>
      <w:r>
        <w:t xml:space="preserve"> aangegeven hoe ze moeten worden toegepast.</w:t>
      </w:r>
    </w:p>
    <w:p w14:paraId="5902FD82" w14:textId="77777777" w:rsidR="00112579" w:rsidRDefault="00112579" w:rsidP="00112579"/>
    <w:p w14:paraId="62C43872" w14:textId="24032D63" w:rsidR="00112579"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CB64D8D" w14:textId="404DAB22"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8C9CF6D" w14:textId="79702683" w:rsidR="00112579" w:rsidRDefault="00112579" w:rsidP="00112579">
      <w:pPr>
        <w:pStyle w:val="Opsommingtekens1"/>
      </w:pPr>
      <w:r w:rsidRPr="00BE4C87">
        <w:rPr>
          <w:i/>
          <w:iCs/>
        </w:rPr>
        <w:t>soortBestuursorgaan</w:t>
      </w:r>
      <w:r>
        <w:t xml:space="preserve">: </w:t>
      </w:r>
      <w:r w:rsidR="00385454" w:rsidRPr="00385454">
        <w:t xml:space="preserve">kies uit de STOP-waardelijst bestuursorgaan de waarde ‘gedeputeerde staten’ wanneer het gaat om een besluit tot </w:t>
      </w:r>
      <w:r w:rsidR="00F05965">
        <w:t xml:space="preserve">vaststelling of </w:t>
      </w:r>
      <w:r w:rsidR="00385454" w:rsidRPr="00385454">
        <w:t xml:space="preserve">wijziging van </w:t>
      </w:r>
      <w:r w:rsidR="00A040E4" w:rsidRPr="00A040E4">
        <w:t xml:space="preserve">de </w:t>
      </w:r>
      <w:r w:rsidR="00A040E4" w:rsidRPr="00A040E4">
        <w:lastRenderedPageBreak/>
        <w:t xml:space="preserve">omgevingsverordening </w:t>
      </w:r>
      <w:r w:rsidR="00385454" w:rsidRPr="00385454">
        <w:t xml:space="preserve">dat </w:t>
      </w:r>
      <w:r w:rsidR="0068066C">
        <w:t xml:space="preserve">door </w:t>
      </w:r>
      <w:r w:rsidR="003B7FAF">
        <w:t>gedeputeerde staten</w:t>
      </w:r>
      <w:r w:rsidR="00385454" w:rsidRPr="00385454">
        <w:t xml:space="preserve"> </w:t>
      </w:r>
      <w:r w:rsidR="0068066C">
        <w:t>wordt genomen</w:t>
      </w:r>
      <w:r w:rsidR="00385454" w:rsidRPr="00385454">
        <w:t xml:space="preserve">, op basis van een delegatiebesluit van </w:t>
      </w:r>
      <w:r w:rsidR="003B7FAF">
        <w:t>provinciale staten</w:t>
      </w:r>
      <w:r w:rsidR="00385454" w:rsidRPr="00385454">
        <w:t xml:space="preserve">. Kies in de andere gevallen (initieel besluit tot vaststelling van de omgevingsverordening of besluit tot wijziging dat niet gedelegeerd is en dus door </w:t>
      </w:r>
      <w:r w:rsidR="003B7FAF">
        <w:t>provinciale staten</w:t>
      </w:r>
      <w:r w:rsidR="00385454" w:rsidRPr="00385454">
        <w:t xml:space="preserve"> zelf wordt genomen) de waarde ‘provinciale staten’.</w:t>
      </w:r>
    </w:p>
    <w:p w14:paraId="46CA9FA6" w14:textId="41B1FA5D" w:rsidR="00ED0A54" w:rsidRDefault="00112579" w:rsidP="00112579">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2904B8E7" w14:textId="665B7533" w:rsidR="00112579" w:rsidRDefault="00112579" w:rsidP="00112579">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00015E84" w:rsidRPr="00015E84">
        <w:t>Een voorbeeld van de officiële titel van een besluit tot vaststelling van de omgevingsverordening is ‘</w:t>
      </w:r>
      <w:r w:rsidR="00045AEC">
        <w:t>V</w:t>
      </w:r>
      <w:r w:rsidR="00015E84" w:rsidRPr="00015E84">
        <w:t>aststelling Omgevingsverordening Utrecht’; een voorbeeld van de officiële titel van een besluit tot wijziging van de omgevingsverordening is ‘</w:t>
      </w:r>
      <w:r w:rsidR="00045AEC">
        <w:t>W</w:t>
      </w:r>
      <w:r w:rsidR="00015E84" w:rsidRPr="00015E84">
        <w:t xml:space="preserve">ijziging </w:t>
      </w:r>
      <w:r w:rsidR="00045AEC">
        <w:t>O</w:t>
      </w:r>
      <w:r w:rsidR="00015E84" w:rsidRPr="00015E84">
        <w:t>mgevingsverordening Utrecht t.b.v. het wijzigen van de begrenzing van natuurnetwerk Nederland’.</w:t>
      </w:r>
    </w:p>
    <w:p w14:paraId="0ED295CB" w14:textId="77777777" w:rsidR="00404E8A" w:rsidRDefault="00112579" w:rsidP="00404E8A">
      <w:pPr>
        <w:pStyle w:val="Opsommingtekens1"/>
      </w:pPr>
      <w:r w:rsidRPr="00192998">
        <w:rPr>
          <w:i/>
          <w:iCs/>
        </w:rPr>
        <w:t>citeertitel</w:t>
      </w:r>
      <w:r w:rsidRPr="00192998">
        <w:t xml:space="preserve">: </w:t>
      </w:r>
      <w:r w:rsidR="00045AEC" w:rsidRPr="00192998">
        <w:t xml:space="preserve">geadviseerd wordt om het gegeven citeertitel te gebruiken. </w:t>
      </w:r>
      <w:r w:rsidR="00404E8A">
        <w:t>Pas d</w:t>
      </w:r>
      <w:r w:rsidR="00404E8A" w:rsidRPr="008E1E70">
        <w:t xml:space="preserve">e citeertitel </w:t>
      </w:r>
      <w:r w:rsidR="00404E8A">
        <w:t>als volgt toe:</w:t>
      </w:r>
    </w:p>
    <w:p w14:paraId="3FC949D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5364CC3" w14:textId="02AB2520" w:rsidR="00112579" w:rsidRPr="00192998" w:rsidRDefault="00404E8A" w:rsidP="00F500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7F2B9C51" w14:textId="77777777" w:rsidR="00112579" w:rsidRDefault="00112579" w:rsidP="00112579">
      <w:pPr>
        <w:pStyle w:val="Opsommingtekens1"/>
      </w:pPr>
      <w:r w:rsidRPr="00192998">
        <w:rPr>
          <w:i/>
          <w:iCs/>
        </w:rPr>
        <w:t>onderwerp</w:t>
      </w:r>
      <w:r w:rsidRPr="00192998">
        <w:t>: kies uit de STOP-waardelijst onderwerp alle toepasselijke onderwerpen</w:t>
      </w:r>
      <w:r>
        <w:t xml:space="preserve">.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18DA91" w14:textId="340B7829" w:rsidR="00112579" w:rsidRDefault="00112579" w:rsidP="00112579">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1F85D25B" w14:textId="6882599F" w:rsidR="00112579" w:rsidRDefault="00112579" w:rsidP="00112579">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6BE3B330" w14:textId="0D1F32AF" w:rsidR="00112579" w:rsidRDefault="00112579" w:rsidP="00112579">
      <w:pPr>
        <w:pStyle w:val="Opsommingtekens1"/>
      </w:pPr>
      <w:r w:rsidRPr="00073B3E">
        <w:rPr>
          <w:i/>
          <w:iCs/>
        </w:rPr>
        <w:t>grondslag</w:t>
      </w:r>
      <w:r>
        <w:t xml:space="preserve">: </w:t>
      </w:r>
      <w:r w:rsidR="008634A4" w:rsidRPr="008634A4">
        <w:t>maak een verwijzing naar artikel 2.6 Omgevingswet, de grondslag voor het vaststellen van de omgevingsverordening</w:t>
      </w:r>
      <w:r>
        <w:t xml:space="preserve">, </w:t>
      </w:r>
      <w:r w:rsidRPr="004B5DA3">
        <w:t xml:space="preserve">wanneer het gaat om </w:t>
      </w:r>
      <w:r>
        <w:t xml:space="preserve">een </w:t>
      </w:r>
      <w:r w:rsidRPr="004B5DA3">
        <w:t xml:space="preserve">besluit dat </w:t>
      </w:r>
      <w:r>
        <w:t xml:space="preserve">door </w:t>
      </w:r>
      <w:r w:rsidR="003B7FAF">
        <w:t>provinciale staten</w:t>
      </w:r>
      <w:r w:rsidR="008634A4">
        <w:t xml:space="preserve"> </w:t>
      </w:r>
      <w:r>
        <w:t xml:space="preserve">wordt genomen. </w:t>
      </w:r>
      <w:r w:rsidR="007A434A" w:rsidRPr="007A434A">
        <w:t xml:space="preserve">Maak, wanneer het gaat om een besluit dat </w:t>
      </w:r>
      <w:r w:rsidR="005F77BC">
        <w:t xml:space="preserve">door </w:t>
      </w:r>
      <w:r w:rsidR="003B7FAF">
        <w:t>gedeputeerde staten</w:t>
      </w:r>
      <w:r w:rsidR="007A434A" w:rsidRPr="007A434A">
        <w:t xml:space="preserve"> </w:t>
      </w:r>
      <w:r w:rsidR="005F77BC">
        <w:t>wordt genomen</w:t>
      </w:r>
      <w:r w:rsidR="007A434A" w:rsidRPr="007A434A">
        <w:t xml:space="preserve">, verwijzingen naar </w:t>
      </w:r>
      <w:r>
        <w:t xml:space="preserve">artikel 2.8 Omgevingswet, </w:t>
      </w:r>
      <w:r w:rsidR="00271CA4" w:rsidRPr="00271CA4">
        <w:t>de grondslag voor het delegeren van de bevoegdheid tot het vaststellen van delen van de omgevingsverordening</w:t>
      </w:r>
      <w:r>
        <w:t xml:space="preserve">, en naar het bekendgemaakte delegatiebesluit. De grondslag ziet er -in STOP-XML- uit als in </w:t>
      </w:r>
      <w:r w:rsidR="00026B12">
        <w:fldChar w:fldCharType="begin"/>
      </w:r>
      <w:r w:rsidR="00026B12">
        <w:instrText xml:space="preserve"> REF _Ref_4e7033012c325b82d8d77e8ec96231ca_1 \n \h </w:instrText>
      </w:r>
      <w:r w:rsidR="00026B12">
        <w:fldChar w:fldCharType="separate"/>
      </w:r>
      <w:r w:rsidR="00D33EA9">
        <w:t>Figuur 120</w:t>
      </w:r>
      <w:r w:rsidR="00026B12">
        <w:fldChar w:fldCharType="end"/>
      </w:r>
      <w:r>
        <w:t>:</w:t>
      </w:r>
    </w:p>
    <w:p w14:paraId="195E393E" w14:textId="11C76614" w:rsidR="00112579" w:rsidRDefault="005F77BC" w:rsidP="00112579">
      <w:pPr>
        <w:pStyle w:val="Figuur"/>
      </w:pPr>
      <w:r>
        <w:rPr>
          <w:noProof/>
        </w:rPr>
        <w:drawing>
          <wp:inline distT="0" distB="0" distL="0" distR="0" wp14:anchorId="29A3C517" wp14:editId="58F27D4B">
            <wp:extent cx="4362450" cy="1484508"/>
            <wp:effectExtent l="0" t="0" r="0" b="190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47"/>
                    <a:stretch>
                      <a:fillRect/>
                    </a:stretch>
                  </pic:blipFill>
                  <pic:spPr>
                    <a:xfrm>
                      <a:off x="0" y="0"/>
                      <a:ext cx="4373162" cy="1488153"/>
                    </a:xfrm>
                    <a:prstGeom prst="rect">
                      <a:avLst/>
                    </a:prstGeom>
                  </pic:spPr>
                </pic:pic>
              </a:graphicData>
            </a:graphic>
          </wp:inline>
        </w:drawing>
      </w:r>
    </w:p>
    <w:p w14:paraId="4EC6BC4A" w14:textId="576F74E8" w:rsidR="00112579" w:rsidRDefault="00112579" w:rsidP="00112579">
      <w:pPr>
        <w:pStyle w:val="Figuurbijschrift"/>
      </w:pPr>
      <w:bookmarkStart w:id="930" w:name="_Ref_4e7033012c325b82d8d77e8ec96231ca_1"/>
      <w:r w:rsidRPr="00243D5C">
        <w:t xml:space="preserve">Voorbeeld van de grondslag voor </w:t>
      </w:r>
      <w:r w:rsidR="007D12AF" w:rsidRPr="007D12AF">
        <w:t>de omgevingsverordening</w:t>
      </w:r>
      <w:bookmarkEnd w:id="930"/>
    </w:p>
    <w:p w14:paraId="5C8F6E36" w14:textId="316C7912" w:rsidR="00627D8A" w:rsidRPr="00627D8A" w:rsidRDefault="00627D8A" w:rsidP="00627D8A">
      <w:pPr>
        <w:pStyle w:val="Kader"/>
      </w:pPr>
      <w:r w:rsidRPr="00B26823">
        <w:rPr>
          <w:noProof/>
        </w:rPr>
        <w:lastRenderedPageBreak/>
        <mc:AlternateContent>
          <mc:Choice Requires="wps">
            <w:drawing>
              <wp:inline distT="0" distB="0" distL="0" distR="0" wp14:anchorId="296D7B89" wp14:editId="739A4F07">
                <wp:extent cx="5400040" cy="985631"/>
                <wp:effectExtent l="0" t="0" r="22860" b="22860"/>
                <wp:docPr id="1236703240" name="Tekstvak 123670324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6D7B89" id="Tekstvak 1236703240" o:spid="_x0000_s108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qlS2zACAABaBAAADgAAAAAAAAAAAAAAAAAuAgAAZHJz&#10;L2Uyb0RvYy54bWxQSwECLQAUAAYACAAAACEALfghbNoAAAAFAQAADwAAAAAAAAAAAAAAAACKBAAA&#10;ZHJzL2Rvd25yZXYueG1sUEsFBgAAAAAEAAQA8wAAAJEFAAAAAA==&#10;" filled="f" strokeweight=".5pt">
                <v:textbox style="mso-fit-shape-to-text:t">
                  <w:txbxContent>
                    <w:p w14:paraId="547E3A60"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09924833"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93248A3" w14:textId="77777777" w:rsidR="00112579" w:rsidRDefault="00112579" w:rsidP="00112579">
      <w:pPr>
        <w:pStyle w:val="Kop6"/>
      </w:pPr>
      <w:r>
        <w:t>RegelingMetadata</w:t>
      </w:r>
    </w:p>
    <w:p w14:paraId="59196251" w14:textId="661BF91D"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besluit tot </w:t>
      </w:r>
      <w:r w:rsidR="00CE6EEE" w:rsidRPr="00CE6EEE">
        <w:t xml:space="preserve">vaststelling of wijziging van de omgevingsverordening </w:t>
      </w:r>
      <w:r>
        <w:t>aangegeven hoe ze moeten worden toegepast</w:t>
      </w:r>
      <w:r w:rsidRPr="00F523DD">
        <w:t>.</w:t>
      </w:r>
    </w:p>
    <w:p w14:paraId="3DDD93BE" w14:textId="77777777" w:rsidR="00112579" w:rsidRDefault="00112579" w:rsidP="00112579"/>
    <w:p w14:paraId="7879C373" w14:textId="5EE6BC62" w:rsidR="00112579" w:rsidRPr="00BE4C87" w:rsidRDefault="00112579" w:rsidP="00112579">
      <w:pPr>
        <w:pStyle w:val="Opsommingtekens1"/>
      </w:pPr>
      <w:r w:rsidRPr="00200354">
        <w:rPr>
          <w:i/>
          <w:iCs/>
        </w:rPr>
        <w:t>soortRegeling</w:t>
      </w:r>
      <w:r>
        <w:t xml:space="preserve">: kies uit de STOP-waardelijst soortRegeling de waarde </w:t>
      </w:r>
      <w:r w:rsidR="003B7FAF">
        <w:t>‘</w:t>
      </w:r>
      <w:r w:rsidR="00C15843" w:rsidRPr="00C15843">
        <w:t>Omgevingsverordening</w:t>
      </w:r>
      <w:r w:rsidR="003B7FAF">
        <w:t>’</w:t>
      </w:r>
      <w:r>
        <w:t>.</w:t>
      </w:r>
    </w:p>
    <w:p w14:paraId="70E62FCA" w14:textId="63DE9CF9" w:rsidR="00ED0A54" w:rsidRDefault="00112579" w:rsidP="00112579">
      <w:pPr>
        <w:pStyle w:val="Opsommingtekens1"/>
      </w:pPr>
      <w:r w:rsidRPr="00BE4C87">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BB7968C" w14:textId="49C4482D" w:rsidR="00112579" w:rsidRDefault="00112579" w:rsidP="00112579">
      <w:pPr>
        <w:pStyle w:val="Opsommingtekens1"/>
      </w:pPr>
      <w:r w:rsidRPr="00BE4C87">
        <w:rPr>
          <w:i/>
          <w:iCs/>
        </w:rPr>
        <w:t>maker</w:t>
      </w:r>
      <w:r>
        <w:t xml:space="preserve">: kies uit de STOP-waardelijst voor </w:t>
      </w:r>
      <w:r w:rsidR="00595264">
        <w:t xml:space="preserve">provincie </w:t>
      </w:r>
      <w:r>
        <w:t xml:space="preserve">(de identificatiecode van) de betreffende </w:t>
      </w:r>
      <w:r w:rsidR="00595264">
        <w:t>provincie.</w:t>
      </w:r>
    </w:p>
    <w:p w14:paraId="1B6CBD5A" w14:textId="6E38EF78" w:rsidR="00ED0A54" w:rsidRPr="00C92A58" w:rsidRDefault="00112579" w:rsidP="00112579">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C15843" w:rsidRPr="00C15843">
        <w:t>provinciale staten</w:t>
      </w:r>
      <w:r w:rsidRPr="00BE7551">
        <w:t>’</w:t>
      </w:r>
      <w:r>
        <w:t>. NB: da</w:t>
      </w:r>
      <w:r w:rsidRPr="00FE79C4">
        <w:t xml:space="preserve">t geldt ook bij de aanlevering van een regelingversie horend bij een besluit dat </w:t>
      </w:r>
      <w:r>
        <w:t xml:space="preserve">door </w:t>
      </w:r>
      <w:r w:rsidR="003B7FAF">
        <w:t>gedeputeerde staten</w:t>
      </w:r>
      <w:r w:rsidRPr="00FE79C4">
        <w:t xml:space="preserve"> </w:t>
      </w:r>
      <w:r>
        <w:t>wordt genomen</w:t>
      </w:r>
      <w:r w:rsidRPr="00FE79C4">
        <w:t xml:space="preserve">, op basis van een delegatiebesluit van </w:t>
      </w:r>
      <w:r w:rsidR="003B7FAF">
        <w:t>provinciale staten</w:t>
      </w:r>
      <w:r w:rsidRPr="00FE79C4">
        <w:t>.</w:t>
      </w:r>
    </w:p>
    <w:p w14:paraId="04985A16" w14:textId="35A8E35D" w:rsidR="00112579" w:rsidRDefault="00112579" w:rsidP="00112579">
      <w:pPr>
        <w:pStyle w:val="Opsommingtekens1"/>
      </w:pPr>
      <w:r w:rsidRPr="00BE4C87">
        <w:rPr>
          <w:i/>
          <w:iCs/>
        </w:rPr>
        <w:t>officieleTitel</w:t>
      </w:r>
      <w:r>
        <w:t xml:space="preserve">: geef de regeling van </w:t>
      </w:r>
      <w:r w:rsidR="007E37F9" w:rsidRPr="007E37F9">
        <w:t xml:space="preserve">de omgevingsverordening </w:t>
      </w:r>
      <w:r>
        <w:t xml:space="preserve">een onderscheidende en herkenbare titel. </w:t>
      </w:r>
      <w:r w:rsidR="002F7D6D">
        <w:t>De officiële titel moet gelijk zijn aan het RegelingOpschrift van de regeling.</w:t>
      </w:r>
      <w:r>
        <w:t xml:space="preserve"> </w:t>
      </w:r>
      <w:r w:rsidR="007E37F9" w:rsidRPr="007E37F9">
        <w:t>Een voorbeeld van de officiële titel van een omgevingsverordening is ‘Omgevingsverordening Zeeland</w:t>
      </w:r>
      <w:r>
        <w:t>’.</w:t>
      </w:r>
    </w:p>
    <w:p w14:paraId="715C9589" w14:textId="77777777" w:rsidR="00C9798E" w:rsidRDefault="00112579" w:rsidP="00C9798E">
      <w:pPr>
        <w:pStyle w:val="Opsommingtekens1"/>
      </w:pPr>
      <w:r>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07E1A6F4" w14:textId="77777777"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F80B9CE" w14:textId="1947C7D5" w:rsidR="00ED0A54" w:rsidRDefault="00C9798E" w:rsidP="008E54A5">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BC21B4E" w14:textId="4864DE04" w:rsidR="00112579" w:rsidRDefault="00112579" w:rsidP="00112579">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12B1FD1" w14:textId="71C9E5F5" w:rsidR="00ED0A54" w:rsidRDefault="00112579" w:rsidP="00112579">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3F2FF152" w14:textId="5E706AB8" w:rsidR="00112579" w:rsidRDefault="00112579" w:rsidP="00112579">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D49BEB7" w14:textId="4E03DF9D" w:rsidR="00112579" w:rsidRDefault="00112579" w:rsidP="00112579">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00687339" w:rsidRPr="00687339">
        <w:t xml:space="preserve"> omgevingsverordening </w:t>
      </w:r>
      <w:r>
        <w:t>wordt ingetrokken en vervangen door een volledig nieuw</w:t>
      </w:r>
      <w:r w:rsidR="00687339">
        <w:t>e</w:t>
      </w:r>
      <w:r>
        <w:t xml:space="preserve"> </w:t>
      </w:r>
      <w:r w:rsidR="00687339" w:rsidRPr="00687339">
        <w:t>omgevingsverordening</w:t>
      </w:r>
      <w:r>
        <w:t>.</w:t>
      </w:r>
    </w:p>
    <w:p w14:paraId="012649DA" w14:textId="18AB9E57"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E94810">
        <w:t>6</w:t>
      </w:r>
      <w:r w:rsidRPr="00D63ACF">
        <w:t xml:space="preserve"> Omgevingswet</w:t>
      </w:r>
      <w:r>
        <w:t xml:space="preserve">, de grondslag voor het vaststellen van </w:t>
      </w:r>
      <w:r w:rsidR="00E94810" w:rsidRPr="00E94810">
        <w:t>de omgevingsverordening</w:t>
      </w:r>
      <w:r>
        <w:t xml:space="preserve">. </w:t>
      </w:r>
      <w:r w:rsidRPr="00094953">
        <w:t xml:space="preserve">Dit geldt ook bij de aanlevering van een regelingversie horend bij een besluit dat </w:t>
      </w:r>
      <w:r w:rsidR="00191CE2">
        <w:t xml:space="preserve">door </w:t>
      </w:r>
      <w:r w:rsidR="003B7FAF">
        <w:t>gedeputeerde staten</w:t>
      </w:r>
      <w:r w:rsidR="00191CE2">
        <w:t xml:space="preserve"> wordt genomen</w:t>
      </w:r>
      <w:r w:rsidRPr="00094953">
        <w:t xml:space="preserve">,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_Ref_4e7033012c325b82d8d77e8ec96231ca_2 \n \h </w:instrText>
      </w:r>
      <w:r w:rsidR="00026B12">
        <w:fldChar w:fldCharType="separate"/>
      </w:r>
      <w:r w:rsidR="00D33EA9">
        <w:t>Figuur 121</w:t>
      </w:r>
      <w:r w:rsidR="00026B12">
        <w:fldChar w:fldCharType="end"/>
      </w:r>
      <w:r>
        <w:t>:</w:t>
      </w:r>
    </w:p>
    <w:p w14:paraId="34EBDBBB" w14:textId="0AAA4BEA" w:rsidR="00112579" w:rsidRDefault="00191CE2" w:rsidP="00112579">
      <w:pPr>
        <w:pStyle w:val="Figuur"/>
      </w:pPr>
      <w:r>
        <w:rPr>
          <w:noProof/>
        </w:rPr>
        <w:drawing>
          <wp:inline distT="0" distB="0" distL="0" distR="0" wp14:anchorId="422F0ECC" wp14:editId="0F120F05">
            <wp:extent cx="4314825" cy="1468302"/>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7"/>
                    <a:stretch>
                      <a:fillRect/>
                    </a:stretch>
                  </pic:blipFill>
                  <pic:spPr>
                    <a:xfrm>
                      <a:off x="0" y="0"/>
                      <a:ext cx="4325693" cy="1472000"/>
                    </a:xfrm>
                    <a:prstGeom prst="rect">
                      <a:avLst/>
                    </a:prstGeom>
                  </pic:spPr>
                </pic:pic>
              </a:graphicData>
            </a:graphic>
          </wp:inline>
        </w:drawing>
      </w:r>
    </w:p>
    <w:p w14:paraId="57595CDD" w14:textId="28E62909" w:rsidR="00112579" w:rsidRDefault="00112579" w:rsidP="00112579">
      <w:pPr>
        <w:pStyle w:val="Figuurbijschrift"/>
      </w:pPr>
      <w:bookmarkStart w:id="931" w:name="_Ref_4e7033012c325b82d8d77e8ec96231ca_2"/>
      <w:r w:rsidRPr="00096EC2">
        <w:t xml:space="preserve">Voorbeeld van de grondslag voor </w:t>
      </w:r>
      <w:r w:rsidR="00191CE2">
        <w:t>de omgevingsverordening</w:t>
      </w:r>
      <w:bookmarkEnd w:id="931"/>
    </w:p>
    <w:p w14:paraId="49175443" w14:textId="6FDDA9AE" w:rsidR="000C5634" w:rsidRDefault="000C5634" w:rsidP="00627D8A">
      <w:pPr>
        <w:pStyle w:val="Kader"/>
      </w:pPr>
      <w:r w:rsidRPr="00B26823">
        <w:rPr>
          <w:noProof/>
        </w:rPr>
        <mc:AlternateContent>
          <mc:Choice Requires="wps">
            <w:drawing>
              <wp:inline distT="0" distB="0" distL="0" distR="0" wp14:anchorId="25C365C2" wp14:editId="61E4300D">
                <wp:extent cx="5400040" cy="1518404"/>
                <wp:effectExtent l="0" t="0" r="22860" b="22860"/>
                <wp:docPr id="1415576858" name="Tekstvak 1415576858"/>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5C365C2" id="Tekstvak 1415576858" o:spid="_x0000_s108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XKoeeLQIAAFsEAAAOAAAAAAAAAAAAAAAAAC4CAABkcnMv&#10;ZTJvRG9jLnhtbFBLAQItABQABgAIAAAAIQDp6wTT3AAAAAUBAAAPAAAAAAAAAAAAAAAAAIcEAABk&#10;cnMvZG93bnJldi54bWxQSwUGAAAAAAQABADzAAAAkAUAAAAA&#10;" filled="f" strokeweight=".5pt">
                <v:textbox style="mso-fit-shape-to-text:t">
                  <w:txbxContent>
                    <w:p w14:paraId="5881B6B4" w14:textId="77777777" w:rsidR="000C5634" w:rsidRPr="00D80A79" w:rsidRDefault="000C5634" w:rsidP="000C5634">
                      <w:pPr>
                        <w:rPr>
                          <w:b/>
                          <w:bCs/>
                        </w:rPr>
                      </w:pPr>
                      <w:r w:rsidRPr="00D80A79">
                        <w:rPr>
                          <w:b/>
                          <w:bCs/>
                        </w:rPr>
                        <w:t>Toekomstige functionaliteit</w:t>
                      </w:r>
                    </w:p>
                    <w:p w14:paraId="034B08C3" w14:textId="1DF34A0C"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709BCD7F" w14:textId="77777777" w:rsidR="000C5634" w:rsidRDefault="000C5634" w:rsidP="000C5634"/>
                    <w:p w14:paraId="242764DF" w14:textId="12D6A427" w:rsidR="000C5634" w:rsidRPr="006971CB" w:rsidRDefault="004C2D57" w:rsidP="000C5634">
                      <w:pPr>
                        <w:rPr>
                          <w:b/>
                          <w:bCs/>
                        </w:rPr>
                      </w:pPr>
                      <w:r w:rsidRPr="004C2D57">
                        <w:rPr>
                          <w:b/>
                          <w:bCs/>
                        </w:rPr>
                        <w:t>Huidige werkwijze</w:t>
                      </w:r>
                    </w:p>
                    <w:p w14:paraId="1655806D"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293F00B9" w14:textId="7C97450A" w:rsidR="00627D8A" w:rsidRPr="00627D8A" w:rsidRDefault="00627D8A" w:rsidP="00627D8A">
      <w:pPr>
        <w:pStyle w:val="Kader"/>
      </w:pPr>
      <w:r w:rsidRPr="00B26823">
        <w:rPr>
          <w:noProof/>
        </w:rPr>
        <mc:AlternateContent>
          <mc:Choice Requires="wps">
            <w:drawing>
              <wp:inline distT="0" distB="0" distL="0" distR="0" wp14:anchorId="52408D63" wp14:editId="7A52810B">
                <wp:extent cx="5400040" cy="985631"/>
                <wp:effectExtent l="0" t="0" r="22860" b="22860"/>
                <wp:docPr id="1236703241" name="Tekstvak 123670324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408D63" id="Tekstvak 1236703241" o:spid="_x0000_s108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KOF2XLwIAAFoEAAAOAAAAAAAAAAAAAAAAAC4CAABkcnMv&#10;ZTJvRG9jLnhtbFBLAQItABQABgAIAAAAIQAt+CFs2gAAAAUBAAAPAAAAAAAAAAAAAAAAAIkEAABk&#10;cnMvZG93bnJldi54bWxQSwUGAAAAAAQABADzAAAAkAUAAAAA&#10;" filled="f" strokeweight=".5pt">
                <v:textbox style="mso-fit-shape-to-text:t">
                  <w:txbxContent>
                    <w:p w14:paraId="4FFD302F"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3F2E5E34"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A4C7E04" w14:textId="77777777" w:rsidR="00112579" w:rsidRPr="005520CC" w:rsidRDefault="00112579" w:rsidP="00112579">
      <w:pPr>
        <w:pStyle w:val="Kop6"/>
      </w:pPr>
      <w:r>
        <w:t>Procedureverloop</w:t>
      </w:r>
    </w:p>
    <w:p w14:paraId="038B14A8" w14:textId="3B4F7D9E" w:rsidR="00112579" w:rsidRDefault="00112579" w:rsidP="00112579">
      <w:r>
        <w:t xml:space="preserve">Met de module Procedureverloop wordt informatie over het verloop van de procedure van het besluit tot </w:t>
      </w:r>
      <w:r w:rsidR="006F277C">
        <w:t xml:space="preserve">vaststelling of </w:t>
      </w:r>
      <w:r>
        <w:t xml:space="preserve">wijziging van </w:t>
      </w:r>
      <w:r w:rsidR="00542C1E">
        <w:t>de omgevingsverordening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w:t>
      </w:r>
      <w:r w:rsidR="00117DB5">
        <w:t xml:space="preserve">vaststelling of </w:t>
      </w:r>
      <w:r>
        <w:t xml:space="preserve">wijziging van </w:t>
      </w:r>
      <w:r w:rsidR="00117DB5">
        <w:t xml:space="preserve">de </w:t>
      </w:r>
      <w:r>
        <w:t>omgevings</w:t>
      </w:r>
      <w:r w:rsidR="00117DB5">
        <w:t>verordening</w:t>
      </w:r>
      <w:r>
        <w:t xml:space="preserve"> moet worden toegepast.</w:t>
      </w:r>
    </w:p>
    <w:p w14:paraId="78E5A339" w14:textId="77777777" w:rsidR="00112579" w:rsidRDefault="00112579" w:rsidP="00112579"/>
    <w:p w14:paraId="1CB3BEEA" w14:textId="77777777" w:rsidR="00112579" w:rsidRDefault="00112579" w:rsidP="00112579">
      <w:r>
        <w:t>Het Procedureverloop dat bij het definitieve besluit wordt aangeleverd moet de volgende gegevens bevatten:</w:t>
      </w:r>
    </w:p>
    <w:p w14:paraId="36AFDE91" w14:textId="77777777" w:rsidR="00112579" w:rsidRDefault="00112579" w:rsidP="00112579">
      <w:pPr>
        <w:pStyle w:val="Opsommingtekens1"/>
      </w:pPr>
      <w:r>
        <w:lastRenderedPageBreak/>
        <w:t>Procedurestap</w:t>
      </w:r>
    </w:p>
    <w:p w14:paraId="13FA2610" w14:textId="77777777" w:rsidR="00112579" w:rsidRDefault="00112579" w:rsidP="00112579">
      <w:pPr>
        <w:pStyle w:val="Opsommingtekens2"/>
      </w:pPr>
      <w:r w:rsidRPr="00AF097F">
        <w:rPr>
          <w:i/>
          <w:iCs/>
        </w:rPr>
        <w:t>soortStap</w:t>
      </w:r>
      <w:r>
        <w:t>: kies uit de STOP-waardelijst Procedurestap_definitief de waarde ‘Vaststelling’</w:t>
      </w:r>
    </w:p>
    <w:p w14:paraId="7E92EEED" w14:textId="04FEBE89" w:rsidR="00112579" w:rsidRDefault="00112579" w:rsidP="00112579">
      <w:pPr>
        <w:pStyle w:val="Opsommingtekens2"/>
      </w:pPr>
      <w:r w:rsidRPr="00AF097F">
        <w:rPr>
          <w:i/>
          <w:iCs/>
        </w:rPr>
        <w:t>voltooidOp</w:t>
      </w:r>
      <w:r>
        <w:t xml:space="preserve">: vul de datum in </w:t>
      </w:r>
      <w:r w:rsidR="0084181C" w:rsidRPr="0084181C">
        <w:t xml:space="preserve">van de </w:t>
      </w:r>
      <w:r w:rsidR="00144637">
        <w:t xml:space="preserve">vergadering van </w:t>
      </w:r>
      <w:r w:rsidR="003B7FAF">
        <w:t>gedeputeerde staten</w:t>
      </w:r>
      <w:r w:rsidR="0084181C" w:rsidRPr="0084181C">
        <w:t xml:space="preserve"> respectievelijk </w:t>
      </w:r>
      <w:r w:rsidR="003B7FAF">
        <w:t>provinciale staten</w:t>
      </w:r>
      <w:r w:rsidR="0084181C" w:rsidRPr="0084181C">
        <w:t xml:space="preserve"> waarin het besluit is genomen</w:t>
      </w:r>
    </w:p>
    <w:p w14:paraId="65E5065D" w14:textId="77777777" w:rsidR="00112579" w:rsidRDefault="00112579" w:rsidP="00112579">
      <w:pPr>
        <w:pStyle w:val="Opsommingtekens1"/>
      </w:pPr>
      <w:r>
        <w:t>Procedurestap</w:t>
      </w:r>
    </w:p>
    <w:p w14:paraId="1E31F8D3" w14:textId="017E15CC" w:rsidR="00112579" w:rsidRDefault="00112579" w:rsidP="00112579">
      <w:pPr>
        <w:pStyle w:val="Opsommingtekens2"/>
      </w:pPr>
      <w:r w:rsidRPr="00AF097F">
        <w:rPr>
          <w:i/>
          <w:iCs/>
        </w:rPr>
        <w:t>soortStap</w:t>
      </w:r>
      <w:r>
        <w:t xml:space="preserve">: kies uit de STOP-waardelijst </w:t>
      </w:r>
      <w:r w:rsidR="00DF305C">
        <w:t>Procedurestap_definitief</w:t>
      </w:r>
      <w:r>
        <w:t xml:space="preserve"> de waarde ‘Ondertekening’</w:t>
      </w:r>
    </w:p>
    <w:p w14:paraId="7E2384B9" w14:textId="0F007E6A" w:rsidR="00112579" w:rsidRDefault="00112579" w:rsidP="00112579">
      <w:pPr>
        <w:pStyle w:val="Opsommingtekens2"/>
      </w:pPr>
      <w:r w:rsidRPr="00AF097F">
        <w:rPr>
          <w:i/>
          <w:iCs/>
        </w:rPr>
        <w:t>voltooidOp</w:t>
      </w:r>
      <w:r>
        <w:t xml:space="preserve">: vul </w:t>
      </w:r>
      <w:r w:rsidR="00D73360" w:rsidRPr="00D73360">
        <w:t xml:space="preserve">de datum in waarop secretaris en commissaris van de Koning namens </w:t>
      </w:r>
      <w:r w:rsidR="003B7FAF">
        <w:t>gedeputeerde staten</w:t>
      </w:r>
      <w:r w:rsidR="00D73360" w:rsidRPr="00D73360">
        <w:t xml:space="preserve"> respectievelijk griffier en (commissaris van de Koning in de rol van) voorzitter namens </w:t>
      </w:r>
      <w:r w:rsidR="003B7FAF">
        <w:t>provinciale staten</w:t>
      </w:r>
      <w:r w:rsidR="002651EA">
        <w:t xml:space="preserve"> </w:t>
      </w:r>
      <w:r w:rsidR="00D73360" w:rsidRPr="00D73360">
        <w:t>het besluit hebben ondertekend.</w:t>
      </w:r>
    </w:p>
    <w:p w14:paraId="42632B20" w14:textId="4D5CE0ED" w:rsidR="000C75A3" w:rsidRDefault="00112579" w:rsidP="00893AEA">
      <w:pPr>
        <w:pStyle w:val="Opsommingtekens1"/>
      </w:pPr>
      <w:r w:rsidRPr="00C2076F">
        <w:rPr>
          <w:i/>
          <w:iCs/>
        </w:rPr>
        <w:t>bekendOp</w:t>
      </w:r>
      <w:r>
        <w:t>:</w:t>
      </w:r>
      <w:r w:rsidRPr="00CC5184">
        <w:t xml:space="preserve"> </w:t>
      </w:r>
      <w:r>
        <w:t xml:space="preserve">vul de datum in waarop het besluit in het </w:t>
      </w:r>
      <w:r w:rsidR="00C8119D">
        <w:t>provinciaal blad</w:t>
      </w:r>
      <w:r w:rsidR="00595264">
        <w:t xml:space="preserve"> </w:t>
      </w:r>
      <w:r>
        <w:t>wordt gepubliceerd.</w:t>
      </w:r>
    </w:p>
    <w:p w14:paraId="4441150B" w14:textId="6A8D1B74" w:rsidR="00112579" w:rsidRDefault="00112579" w:rsidP="000C75A3">
      <w:r>
        <w:t xml:space="preserve">Gebruik het gegeven </w:t>
      </w:r>
      <w:r w:rsidRPr="00C2076F">
        <w:rPr>
          <w:i/>
          <w:iCs/>
        </w:rPr>
        <w:t>meerInformatie</w:t>
      </w:r>
      <w:r>
        <w:t xml:space="preserve"> niet.</w:t>
      </w:r>
    </w:p>
    <w:p w14:paraId="6A05CFC2" w14:textId="77777777" w:rsidR="000C75A3" w:rsidRDefault="000C75A3" w:rsidP="000C75A3"/>
    <w:p w14:paraId="2B422ACA" w14:textId="6987CEF4" w:rsidR="00ED0A54" w:rsidRDefault="000C75A3" w:rsidP="000C75A3">
      <w:r>
        <w:t xml:space="preserve">Tegen </w:t>
      </w:r>
      <w:r w:rsidRPr="000C75A3">
        <w:t>het besluit tot vaststelling of wijziging van de omgevingsverordening</w:t>
      </w:r>
      <w:r>
        <w:t xml:space="preserve"> staat geen beroep open. </w:t>
      </w:r>
      <w:r w:rsidR="009D1B9A">
        <w:t xml:space="preserve">De provincie </w:t>
      </w:r>
      <w:r w:rsidR="00F20CFC">
        <w:t>hoe</w:t>
      </w:r>
      <w:r w:rsidR="009D1B9A">
        <w:t>ft</w:t>
      </w:r>
      <w:r w:rsidR="00F20CFC">
        <w:t xml:space="preserve"> dan ook geen volgende Procedurestappen aan het Procedureverloop toe te </w:t>
      </w:r>
      <w:r w:rsidR="009D1B9A">
        <w:t>voeg</w:t>
      </w:r>
      <w:r w:rsidR="00F20CFC">
        <w:t xml:space="preserve">en. </w:t>
      </w:r>
      <w:r w:rsidR="00EF3D27">
        <w:t>Uit het ontbreken van Procedurestappen over de beroepstermijn leidt de LVBB af dat het besluit na inwerkingtreden direct onherroepelijk is geworden.</w:t>
      </w:r>
    </w:p>
    <w:p w14:paraId="0FD12E1A" w14:textId="24705383" w:rsidR="00112579" w:rsidRDefault="00112579" w:rsidP="00112579">
      <w:pPr>
        <w:pStyle w:val="Kop6"/>
      </w:pPr>
      <w:r>
        <w:t>ConsolidatieInformatie</w:t>
      </w:r>
    </w:p>
    <w:p w14:paraId="729661CC" w14:textId="77777777" w:rsidR="00824B7C" w:rsidRDefault="00112579" w:rsidP="00824B7C">
      <w:r>
        <w:t xml:space="preserve">Met de module ConsolidatieInformatie wordt informatie aangeleverd ten behoeve van de consolidatie van het besluit in de regeling. </w:t>
      </w:r>
      <w:r w:rsidR="00824B7C">
        <w:t xml:space="preserve">In de </w:t>
      </w:r>
      <w:r w:rsidR="00824B7C" w:rsidRPr="004C6725">
        <w:t xml:space="preserve">module ConsolidatieInformatie </w:t>
      </w:r>
      <w:r w:rsidR="00824B7C">
        <w:t>worden opgenomen:</w:t>
      </w:r>
    </w:p>
    <w:p w14:paraId="66E24C85" w14:textId="469AFEA1" w:rsidR="00112579" w:rsidRDefault="00824B7C" w:rsidP="008E54A5">
      <w:pPr>
        <w:pStyle w:val="Opsommingtekens1"/>
      </w:pPr>
      <w:r>
        <w:t xml:space="preserve">(een </w:t>
      </w:r>
      <w:r w:rsidRPr="00415B36">
        <w:t>container</w:t>
      </w:r>
      <w:r>
        <w:t>)</w:t>
      </w:r>
      <w:r w:rsidRPr="00415B36">
        <w:t xml:space="preserve"> BeoogdeRegelgeving</w:t>
      </w:r>
      <w:r>
        <w:t xml:space="preserve"> met daarin:</w:t>
      </w:r>
    </w:p>
    <w:p w14:paraId="129E898C" w14:textId="5520F970" w:rsidR="00112579" w:rsidRDefault="00112579" w:rsidP="008E54A5">
      <w:pPr>
        <w:pStyle w:val="Opsommingtekens2"/>
      </w:pPr>
      <w:r>
        <w:t>BeoogdeRegeling</w:t>
      </w:r>
      <w:r w:rsidR="00677BA0" w:rsidRPr="00677BA0">
        <w:t>, met daarbinnen:</w:t>
      </w:r>
    </w:p>
    <w:p w14:paraId="670F83AB" w14:textId="3E1EA34F" w:rsidR="00112579" w:rsidRDefault="00253C22" w:rsidP="008E54A5">
      <w:pPr>
        <w:pStyle w:val="Opsommingtekens3"/>
      </w:pPr>
      <w:r>
        <w:t xml:space="preserve">Doel: vul hier het Doel in van </w:t>
      </w:r>
      <w:r w:rsidR="00824B7C" w:rsidRPr="00824B7C">
        <w:t xml:space="preserve">het </w:t>
      </w:r>
      <w:r w:rsidR="009E4BCB" w:rsidRPr="009E4BCB">
        <w:t>vaststellings- of wijzigings</w:t>
      </w:r>
      <w:r w:rsidR="00824B7C" w:rsidRPr="00824B7C">
        <w:t>besluit</w:t>
      </w:r>
    </w:p>
    <w:p w14:paraId="593B1FB8" w14:textId="3F2E1100" w:rsidR="00112579" w:rsidRDefault="00253C22" w:rsidP="008E54A5">
      <w:pPr>
        <w:pStyle w:val="Opsommingtekens3"/>
      </w:pPr>
      <w:r>
        <w:t xml:space="preserve">instrumentVersie: vul hier de identificatie in van </w:t>
      </w:r>
      <w:r w:rsidR="00196DAA" w:rsidRPr="00196DAA">
        <w:t xml:space="preserve">de nieuwe regelingversie </w:t>
      </w:r>
      <w:r w:rsidR="00196DAA">
        <w:t xml:space="preserve">van de </w:t>
      </w:r>
      <w:r w:rsidR="00E4725E" w:rsidRPr="00E4725E">
        <w:t>omgevingsverordening</w:t>
      </w:r>
    </w:p>
    <w:p w14:paraId="4C3CC590" w14:textId="335A774F" w:rsidR="00112579" w:rsidRDefault="00196DAA" w:rsidP="008E54A5">
      <w:pPr>
        <w:pStyle w:val="Opsommingtekens3"/>
      </w:pPr>
      <w:r>
        <w:t xml:space="preserve">eId: </w:t>
      </w:r>
      <w:r w:rsidR="00A17F46" w:rsidRPr="00A17F46">
        <w:t xml:space="preserve">vul hier de identificatie in </w:t>
      </w:r>
      <w:r w:rsidR="00A17F46">
        <w:t xml:space="preserve">van </w:t>
      </w:r>
      <w:r w:rsidR="00112579" w:rsidRPr="0025135C">
        <w:t xml:space="preserve">het </w:t>
      </w:r>
      <w:r w:rsidR="00112579">
        <w:t>WijzigA</w:t>
      </w:r>
      <w:r w:rsidR="00112579" w:rsidRPr="0025135C">
        <w:t xml:space="preserve">rtikel in het besluit waarin </w:t>
      </w:r>
      <w:r w:rsidR="00112579" w:rsidRPr="0087367E">
        <w:t xml:space="preserve">staat </w:t>
      </w:r>
      <w:r w:rsidR="00E66B28">
        <w:t>d</w:t>
      </w:r>
      <w:r w:rsidR="00112579" w:rsidRPr="0087367E">
        <w:t xml:space="preserve">at het bestuursorgaan besluit </w:t>
      </w:r>
      <w:r w:rsidR="00E66B28">
        <w:t xml:space="preserve">de </w:t>
      </w:r>
      <w:r w:rsidR="00E4725E" w:rsidRPr="00E4725E">
        <w:t xml:space="preserve">omgevingsverordening </w:t>
      </w:r>
      <w:r w:rsidR="00112579" w:rsidRPr="0087367E">
        <w:t>vast te stellen of te wijzigen</w:t>
      </w:r>
    </w:p>
    <w:p w14:paraId="5273F87B" w14:textId="78567F05" w:rsidR="00112579" w:rsidRDefault="00112579" w:rsidP="008E54A5">
      <w:pPr>
        <w:pStyle w:val="Opsommingtekens2"/>
      </w:pPr>
      <w:r>
        <w:t>BeoogdInformatieobject, voor ieder Informatieobject dat het besluit vaststelt</w:t>
      </w:r>
      <w:r w:rsidR="00677BA0" w:rsidRPr="00677BA0">
        <w:t>, met daarbinnen:</w:t>
      </w:r>
    </w:p>
    <w:p w14:paraId="4610785A" w14:textId="2031CC80" w:rsidR="00112579" w:rsidRDefault="00253C22" w:rsidP="008E54A5">
      <w:pPr>
        <w:pStyle w:val="Opsommingtekens3"/>
      </w:pPr>
      <w:r>
        <w:t xml:space="preserve">Doel: vul hier het Doel in van </w:t>
      </w:r>
      <w:r w:rsidR="00E66B28" w:rsidRPr="00E66B28">
        <w:t xml:space="preserve">het </w:t>
      </w:r>
      <w:r w:rsidR="00036FAF" w:rsidRPr="00036FAF">
        <w:t>vaststellings- of wijzigingsbesluit</w:t>
      </w:r>
    </w:p>
    <w:p w14:paraId="00E5DD3B" w14:textId="45CF221B" w:rsidR="00112579" w:rsidRPr="004F1952" w:rsidRDefault="00253C22" w:rsidP="008E54A5">
      <w:pPr>
        <w:pStyle w:val="Opsommingtekens3"/>
      </w:pPr>
      <w:r>
        <w:t xml:space="preserve">instrumentVersie: vul hier de identificatie in van </w:t>
      </w:r>
      <w:r w:rsidR="00E66B28" w:rsidRPr="00E66B28">
        <w:t>het nieuwe Informatieobject</w:t>
      </w:r>
    </w:p>
    <w:p w14:paraId="0D64CD52" w14:textId="43F0C77E" w:rsidR="00112579" w:rsidRPr="007A0873" w:rsidRDefault="00253C22" w:rsidP="008E54A5">
      <w:pPr>
        <w:pStyle w:val="Opsommingtekens3"/>
      </w:pPr>
      <w:r>
        <w:t xml:space="preserve">eId: maak hier een verwijzing naar het element </w:t>
      </w:r>
      <w:r w:rsidR="00112579" w:rsidRPr="00FE4106">
        <w:t xml:space="preserve">in de informatieobjecten-bijlage </w:t>
      </w:r>
      <w:r w:rsidR="00112579" w:rsidRPr="007A0873">
        <w:t>in de WijzigBijlage dat de ExtIoRef (de identificatie van het daadwerkelijke informatieobject) bevat</w:t>
      </w:r>
    </w:p>
    <w:p w14:paraId="48F485BB" w14:textId="77777777" w:rsidR="00824B7C" w:rsidRDefault="00824B7C" w:rsidP="00824B7C">
      <w:pPr>
        <w:pStyle w:val="Opsommingtekens1"/>
      </w:pPr>
      <w:r w:rsidRPr="00EA48BC">
        <w:t xml:space="preserve">(een container) </w:t>
      </w:r>
      <w:r>
        <w:t xml:space="preserve">Tijdstempels </w:t>
      </w:r>
      <w:r w:rsidRPr="00EA48BC">
        <w:t>met daarin:</w:t>
      </w:r>
    </w:p>
    <w:p w14:paraId="67BB3C4F" w14:textId="4A634FBA" w:rsidR="00824B7C" w:rsidRDefault="00824B7C" w:rsidP="00824B7C">
      <w:pPr>
        <w:pStyle w:val="Opsommingtekens2"/>
      </w:pPr>
      <w:r>
        <w:t>Tijdstempel</w:t>
      </w:r>
      <w:r w:rsidR="00677BA0" w:rsidRPr="00677BA0">
        <w:t>, met daarbinnen:</w:t>
      </w:r>
    </w:p>
    <w:p w14:paraId="65F7CC6D" w14:textId="5F23F525" w:rsidR="00C417D7" w:rsidRDefault="00C417D7" w:rsidP="00C417D7">
      <w:pPr>
        <w:pStyle w:val="Opsommingtekens3"/>
      </w:pPr>
      <w:r w:rsidRPr="00C417D7">
        <w:t>Doel: vul hier het Doel in van het vaststellings- of wijzigingsbesluit</w:t>
      </w:r>
    </w:p>
    <w:p w14:paraId="0A1498F1" w14:textId="41D00FB8" w:rsidR="00112579" w:rsidRDefault="00112579" w:rsidP="008E54A5">
      <w:pPr>
        <w:pStyle w:val="Opsommingtekens3"/>
      </w:pPr>
      <w:r>
        <w:t>soortTijdstempel</w:t>
      </w:r>
      <w:r w:rsidR="008B258A">
        <w:t>:</w:t>
      </w:r>
      <w:r>
        <w:t xml:space="preserve"> juridischWerkendVana</w:t>
      </w:r>
      <w:r w:rsidR="008B258A">
        <w:t>f</w:t>
      </w:r>
    </w:p>
    <w:p w14:paraId="533C1191" w14:textId="6DF56144" w:rsidR="00112579" w:rsidRDefault="00112579" w:rsidP="008E54A5">
      <w:pPr>
        <w:pStyle w:val="Opsommingtekens3"/>
      </w:pPr>
      <w:r>
        <w:t>datum: de datum waarop het besluit juridisch geldend wordt</w:t>
      </w:r>
      <w:r>
        <w:br/>
      </w:r>
      <w:r w:rsidR="00A17F46">
        <w:t>Vul h</w:t>
      </w:r>
      <w:r w:rsidR="00720DFB" w:rsidRPr="00720DFB">
        <w:t xml:space="preserve">ier de inwerkingtredingsdatum van het besluit tot vaststelling of wijziging van de omgevingsverordening in. Dat is de datum van de achtste dag na de datum van bekendmaking van het besluit (tenzij in het besluit een andere datum van inwerkingtreden is vastgesteld, dan wordt die andere datum ingevuld). </w:t>
      </w:r>
      <w:r w:rsidR="00756614" w:rsidRPr="00756614">
        <w:t xml:space="preserve">De datum van inwerkingtreden mag niet voor de datum van bekendmaking liggen. </w:t>
      </w:r>
      <w:r w:rsidRPr="00903B45">
        <w:t>Wanneer hier geen datum wordt ingevuld, kunnen de voorzieningen de regeling niet tonen.</w:t>
      </w:r>
    </w:p>
    <w:p w14:paraId="427AD479" w14:textId="38D28320" w:rsidR="00112579" w:rsidRDefault="00C743A5" w:rsidP="008E54A5">
      <w:pPr>
        <w:pStyle w:val="Opsommingtekens3"/>
      </w:pPr>
      <w:r w:rsidRPr="00C743A5">
        <w:lastRenderedPageBreak/>
        <w:t xml:space="preserve">eId: </w:t>
      </w:r>
      <w:r w:rsidR="00A17F46" w:rsidRPr="00A17F46">
        <w:t>vul hier de identificatie in van</w:t>
      </w:r>
      <w:r w:rsidRPr="00C743A5">
        <w:t xml:space="preserve"> </w:t>
      </w:r>
      <w:r w:rsidR="00112579" w:rsidRPr="0099132F">
        <w:t xml:space="preserve">het artikel in het </w:t>
      </w:r>
      <w:r w:rsidR="00E21DB0" w:rsidRPr="00E21DB0">
        <w:t>Besluit-deel waarin is bepaald wanneer het besluit in werking treedt.</w:t>
      </w:r>
    </w:p>
    <w:p w14:paraId="7D35F5E7" w14:textId="77777777" w:rsidR="00112579" w:rsidRDefault="00112579" w:rsidP="00112579">
      <w:pPr>
        <w:pStyle w:val="Kop6"/>
      </w:pPr>
      <w:r>
        <w:t>Datum bekendmaking definitief besluit</w:t>
      </w:r>
    </w:p>
    <w:p w14:paraId="1A2797DB" w14:textId="0DABB385" w:rsidR="00112579" w:rsidRPr="003B1301" w:rsidRDefault="00112579" w:rsidP="00112579">
      <w:r w:rsidRPr="003B1301">
        <w:t xml:space="preserve">De </w:t>
      </w:r>
      <w:r w:rsidR="00595264">
        <w:t xml:space="preserve">provincie </w:t>
      </w:r>
      <w:r>
        <w:t xml:space="preserve">moet de </w:t>
      </w:r>
      <w:r w:rsidRPr="003B1301">
        <w:t xml:space="preserve">datum waarop </w:t>
      </w:r>
      <w:r>
        <w:t>zij</w:t>
      </w:r>
      <w:r w:rsidRPr="003B1301">
        <w:t xml:space="preserve"> wil dat het besluit in het </w:t>
      </w:r>
      <w:r w:rsidR="00595264">
        <w:t>provinciaal blad</w:t>
      </w:r>
      <w:r w:rsidRPr="003B1301">
        <w:t xml:space="preserve">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2FC4F469" w14:textId="77777777" w:rsidR="007A487E" w:rsidRDefault="007A487E" w:rsidP="007A487E">
      <w:pPr>
        <w:pStyle w:val="Kop6"/>
      </w:pPr>
      <w:bookmarkStart w:id="933" w:name="_Ref_4e7033012c325b82d8d77e8ec96231ca_3"/>
      <w:r>
        <w:t>Vervallen voorbeschermingsregels door inwerkingtreden wijzigingsbesluit</w:t>
      </w:r>
      <w:bookmarkEnd w:id="933"/>
    </w:p>
    <w:p w14:paraId="0AF865A9" w14:textId="05A67543" w:rsidR="007A487E" w:rsidRDefault="007A487E" w:rsidP="00EA2E8E">
      <w:r>
        <w:t xml:space="preserve">Wanneer het besluit tot wijziging van de omgevingsverordening het besluit is </w:t>
      </w:r>
      <w:r w:rsidRPr="002215A3">
        <w:t xml:space="preserve">waarop </w:t>
      </w:r>
      <w:r>
        <w:t xml:space="preserve">een </w:t>
      </w:r>
      <w:r w:rsidRPr="002215A3">
        <w:t xml:space="preserve">voorbereidingsbesluit </w:t>
      </w:r>
      <w:r>
        <w:t xml:space="preserve">op grond van artikel 4.15 Ow </w:t>
      </w:r>
      <w:r w:rsidRPr="002215A3">
        <w:t>de voorbereiding was</w:t>
      </w:r>
      <w:r>
        <w:t xml:space="preserve">, vervallen door het inwerkingtreden van het wijzigingsbesluit de voorbeschermingsregels. De provincie moet er voor zorgen dat het tijdelijk regelingdeel met voorbeschermingsregels geen </w:t>
      </w:r>
      <w:r w:rsidRPr="00D56504">
        <w:t xml:space="preserve">onderdeel meer uitmaakt van de geconsolideerde regeling van </w:t>
      </w:r>
      <w:r w:rsidRPr="00FF720E">
        <w:t>de omgevingsverordening</w:t>
      </w:r>
      <w:r w:rsidRPr="00D56504">
        <w:t xml:space="preserve">. De </w:t>
      </w:r>
      <w:r w:rsidRPr="008D790E">
        <w:t xml:space="preserve">provincie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extra gegevens de </w:t>
      </w:r>
      <w:r w:rsidRPr="008D790E">
        <w:t xml:space="preserve">provincie </w:t>
      </w:r>
      <w:r>
        <w:t>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7" Type="http://schemas.openxmlformats.org/officeDocument/2006/relationships/image" Target="media/image_6b92257fb69b2c4ca5af58eb7dca4e5e.png"/><Relationship Id="rId14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