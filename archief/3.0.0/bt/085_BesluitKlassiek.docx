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4420" w14:textId="77777777" w:rsidR="00713915" w:rsidRDefault="00713915" w:rsidP="00713915">
      <w:pPr>
        <w:pStyle w:val="Kop5"/>
      </w:pPr>
      <w:r w:rsidRPr="00F03DD9">
        <w:t>Besluit</w:t>
      </w:r>
      <w:r>
        <w:t>Klassiek</w:t>
      </w:r>
    </w:p>
    <w:p w14:paraId="68BDA86A" w14:textId="2F6923E6" w:rsidR="00030D6F" w:rsidRDefault="00713915" w:rsidP="00713915">
      <w:r>
        <w:t xml:space="preserve">In paragraaf </w:t>
      </w:r>
      <w:r w:rsidR="00CA6F0A" w:rsidRPr="00863F41">
        <w:rPr>
          <w:rStyle w:val="Verwijzing"/>
        </w:rPr>
        <w:fldChar w:fldCharType="begin"/>
      </w:r>
      <w:r w:rsidR="00CA6F0A" w:rsidRPr="00863F41">
        <w:rPr>
          <w:rStyle w:val="Verwijzing"/>
        </w:rPr>
        <w:instrText xml:space="preserve"> REF _Ref_d08fb9b9191bafee7df63cd3a888bd3a_1 \n \h </w:instrText>
      </w:r>
      <w:r w:rsidR="00CA6F0A" w:rsidRPr="00863F41">
        <w:rPr>
          <w:rStyle w:val="Verwijzing"/>
        </w:rPr>
      </w:r>
      <w:r w:rsidR="00CA6F0A" w:rsidRPr="00863F41">
        <w:rPr>
          <w:rStyle w:val="Verwijzing"/>
        </w:rPr>
        <w:fldChar w:fldCharType="separate"/>
      </w:r>
      <w:r w:rsidR="002D10A5">
        <w:rPr>
          <w:rStyle w:val="Verwijzing"/>
        </w:rPr>
        <w:t>4.7.3.1.1</w:t>
      </w:r>
      <w:r w:rsidR="00CA6F0A" w:rsidRPr="00863F41">
        <w:rPr>
          <w:rStyle w:val="Verwijzing"/>
        </w:rPr>
        <w:fldChar w:fldCharType="end"/>
      </w:r>
      <w:r>
        <w:t xml:space="preserve"> is de norm voor het STOP-model BesluitKlassiek vastgelegd: welke elementen moeten respectievelijk mogen worden gebruikt en hoe vaak kunnen ze voorkomen. Paragraaf </w:t>
      </w:r>
      <w:r w:rsidR="005F419A" w:rsidRPr="00863F41">
        <w:rPr>
          <w:rStyle w:val="Verwijzing"/>
        </w:rPr>
        <w:fldChar w:fldCharType="begin"/>
      </w:r>
      <w:r w:rsidR="005F419A" w:rsidRPr="00863F41">
        <w:rPr>
          <w:rStyle w:val="Verwijzing"/>
        </w:rPr>
        <w:instrText xml:space="preserve"> REF _Ref_d08fb9b9191bafee7df63cd3a888bd3a_2 \n \h </w:instrText>
      </w:r>
      <w:r w:rsidR="005F419A" w:rsidRPr="00863F41">
        <w:rPr>
          <w:rStyle w:val="Verwijzing"/>
        </w:rPr>
      </w:r>
      <w:r w:rsidR="005F419A" w:rsidRPr="00863F41">
        <w:rPr>
          <w:rStyle w:val="Verwijzing"/>
        </w:rPr>
        <w:fldChar w:fldCharType="separate"/>
      </w:r>
      <w:r w:rsidR="002D10A5">
        <w:rPr>
          <w:rStyle w:val="Verwijzing"/>
        </w:rPr>
        <w:t>4.7.3.1.2</w:t>
      </w:r>
      <w:r w:rsidR="005F419A" w:rsidRPr="00863F41">
        <w:rPr>
          <w:rStyle w:val="Verwijzing"/>
        </w:rPr>
        <w:fldChar w:fldCharType="end"/>
      </w:r>
      <w:r>
        <w:t xml:space="preserve"> geeft een toelichting op de elementen van het Besluit.</w:t>
      </w:r>
    </w:p>
    <w:p w14:paraId="116A5448" w14:textId="4EF2CB17" w:rsidR="00713915" w:rsidRDefault="00713915" w:rsidP="00713915">
      <w:r>
        <w:t>Opgemerkt wordt dat de STOP-modellen voor Besluit en Regeling XML-modellen zijn. Met de in de volgende paragrafen genoemde elementen worden dus (STOP-)XML-elementen bedoeld.</w:t>
      </w:r>
    </w:p>
    <w:p w14:paraId="372FF75E" w14:textId="77777777" w:rsidR="00713915" w:rsidRDefault="00713915" w:rsidP="00713915">
      <w:r w:rsidRPr="00F75BC3">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4631A73E" w14:textId="77777777" w:rsidR="00713915" w:rsidRPr="001D54A5" w:rsidRDefault="00713915" w:rsidP="00713915">
      <w:pPr>
        <w:pStyle w:val="Kop6"/>
      </w:pPr>
      <w:bookmarkStart w:id="243" w:name="_Ref_d08fb9b9191bafee7df63cd3a888bd3a_1"/>
      <w:r>
        <w:lastRenderedPageBreak/>
        <w:t>Norm</w:t>
      </w:r>
      <w:bookmarkEnd w:id="243"/>
    </w:p>
    <w:p w14:paraId="79E9C40C" w14:textId="72325059" w:rsidR="00713915" w:rsidRPr="00F03DD9" w:rsidRDefault="00713915" w:rsidP="00713915">
      <w:r w:rsidRPr="00F03DD9">
        <w:t xml:space="preserve">Wanneer voor de Regeling </w:t>
      </w:r>
      <w:r>
        <w:t xml:space="preserve">wordt </w:t>
      </w:r>
      <w:r w:rsidRPr="00F03DD9">
        <w:t xml:space="preserve">gekozen voor het model RegelingKlassiek </w:t>
      </w:r>
      <w:r w:rsidRPr="001552EA">
        <w:t xml:space="preserve">moet </w:t>
      </w:r>
      <w:r>
        <w:t>het</w:t>
      </w:r>
      <w:r w:rsidRPr="00F03DD9">
        <w:t xml:space="preserve"> besluit tot vaststelling of wijziging van </w:t>
      </w:r>
      <w:r w:rsidRPr="007B60F8">
        <w:fldChar w:fldCharType="begin"/>
      </w:r>
      <w:r w:rsidRPr="00F03DD9">
        <w:instrText xml:space="preserve"> DOCVARIABLE ID01+ </w:instrText>
      </w:r>
      <w:r w:rsidRPr="007B60F8">
        <w:fldChar w:fldCharType="separate"/>
      </w:r>
      <w:r w:rsidR="002D10A5">
        <w:t>de basistekst</w:t>
      </w:r>
      <w:r w:rsidRPr="007B60F8">
        <w:fldChar w:fldCharType="end"/>
      </w:r>
      <w:r w:rsidRPr="00F03DD9">
        <w:t xml:space="preserve"> worden </w:t>
      </w:r>
      <w:r>
        <w:t xml:space="preserve">opgesteld en aangeleverd overeenkomstig </w:t>
      </w:r>
      <w:r w:rsidRPr="00F03DD9">
        <w:t>het model Besluit</w:t>
      </w:r>
      <w:r w:rsidRPr="001747E5">
        <w:t>Klassiek</w:t>
      </w:r>
      <w:r w:rsidRPr="00F03DD9">
        <w:t>. Besluit</w:t>
      </w:r>
      <w:r w:rsidRPr="001747E5">
        <w:t>Klassiek</w:t>
      </w:r>
      <w:r>
        <w:t xml:space="preserve"> bevat</w:t>
      </w:r>
      <w:r w:rsidRPr="00F03DD9">
        <w:t xml:space="preserve"> de volgende elementen:</w:t>
      </w:r>
    </w:p>
    <w:p w14:paraId="1812E7FD" w14:textId="5A51B935" w:rsidR="00713915" w:rsidRPr="00F03DD9" w:rsidRDefault="00713915" w:rsidP="004E523D">
      <w:pPr>
        <w:pStyle w:val="Opsommingnummers1"/>
        <w:numPr>
          <w:ilvl w:val="0"/>
          <w:numId w:val="22"/>
        </w:numPr>
      </w:pPr>
      <w:r w:rsidRPr="00D25014">
        <w:rPr>
          <w:b/>
          <w:bCs/>
        </w:rPr>
        <w:t>RegelingOpschrift</w:t>
      </w:r>
      <w:r w:rsidRPr="00F03DD9">
        <w:t xml:space="preserve">: </w:t>
      </w:r>
      <w:r>
        <w:t>STOP-</w:t>
      </w:r>
      <w:r w:rsidRPr="00F03DD9">
        <w:t xml:space="preserve">element dat de officiële titel van het besluit bevat. </w:t>
      </w:r>
      <w:r w:rsidR="00A564B5">
        <w:t>Verplicht</w:t>
      </w:r>
      <w:r w:rsidR="00A564B5" w:rsidRPr="00F03DD9">
        <w:t xml:space="preserve"> </w:t>
      </w:r>
      <w:r w:rsidRPr="00F03DD9">
        <w:t>element. Komt 1 keer voor.</w:t>
      </w:r>
    </w:p>
    <w:p w14:paraId="25B22192" w14:textId="755F5652" w:rsidR="00030D6F" w:rsidRPr="00F03DD9" w:rsidRDefault="00713915" w:rsidP="00713915">
      <w:pPr>
        <w:pStyle w:val="Opsommingnummers1"/>
      </w:pPr>
      <w:r w:rsidRPr="00C82D0B">
        <w:rPr>
          <w:b/>
          <w:bCs/>
        </w:rPr>
        <w:t>RegelingKlassiek</w:t>
      </w:r>
      <w:r w:rsidRPr="00F03DD9">
        <w:t xml:space="preserve">: </w:t>
      </w:r>
      <w:r w:rsidRPr="00FF5608">
        <w:t xml:space="preserve">STOP-element </w:t>
      </w:r>
      <w:r>
        <w:t xml:space="preserve">dat </w:t>
      </w:r>
      <w:r w:rsidRPr="00824FCE">
        <w:t xml:space="preserve">zowel </w:t>
      </w:r>
      <w:r>
        <w:t xml:space="preserve">bij </w:t>
      </w:r>
      <w:r w:rsidRPr="00FF5608">
        <w:t xml:space="preserve">een initieel besluit (besluit dat een regeling instelt) </w:t>
      </w:r>
      <w:r>
        <w:t xml:space="preserve">als bij een </w:t>
      </w:r>
      <w:r w:rsidRPr="0008022C">
        <w:t>wijzigingsbesluit (besluit dat een regeling wijzigt)</w:t>
      </w:r>
      <w:r>
        <w:t xml:space="preserve"> de Regeling bevat.</w:t>
      </w:r>
      <w:r w:rsidRPr="0008022C">
        <w:t xml:space="preserve"> </w:t>
      </w:r>
      <w:r>
        <w:t xml:space="preserve">Bij een </w:t>
      </w:r>
      <w:r w:rsidRPr="0008022C">
        <w:t>initieel besluit</w:t>
      </w:r>
      <w:r>
        <w:t xml:space="preserve"> bevat RegelingKlassiek </w:t>
      </w:r>
      <w:r w:rsidRPr="00FF5608">
        <w:t>de integrale tekst van de initiële regeling</w:t>
      </w:r>
      <w:r>
        <w:t xml:space="preserve">. In het geval van een </w:t>
      </w:r>
      <w:r w:rsidRPr="00C35977">
        <w:t>wijzigingsbesluit</w:t>
      </w:r>
      <w:r>
        <w:t xml:space="preserve"> beschrijft </w:t>
      </w:r>
      <w:r w:rsidRPr="001964A6">
        <w:t>RegelingKlassiek</w:t>
      </w:r>
      <w:r>
        <w:t xml:space="preserve"> </w:t>
      </w:r>
      <w:r w:rsidRPr="001964A6">
        <w:t>dat wat het bestuursorgaan wijzigt</w:t>
      </w:r>
      <w:r>
        <w:t>.</w:t>
      </w:r>
      <w:r w:rsidRPr="00187494">
        <w:t xml:space="preserve"> Verplicht element. Komt 1 keer voor.</w:t>
      </w:r>
    </w:p>
    <w:p w14:paraId="122C65CD" w14:textId="3DBE9CFB" w:rsidR="00713915" w:rsidRPr="00F03DD9" w:rsidRDefault="00713915" w:rsidP="00713915">
      <w:pPr>
        <w:pStyle w:val="Opsommingnummers1"/>
      </w:pPr>
      <w:commentRangeStart w:id="244"/>
      <w:r w:rsidRPr="00FF5608">
        <w:rPr>
          <w:b/>
          <w:bCs/>
        </w:rPr>
        <w:t>Sluiting</w:t>
      </w:r>
      <w:commentRangeEnd w:id="244"/>
      <w:r w:rsidR="00F27459">
        <w:rPr>
          <w:rStyle w:val="Verwijzingopmerking"/>
        </w:rPr>
        <w:commentReference w:id="244"/>
      </w:r>
      <w:r w:rsidRPr="00F03DD9">
        <w:t xml:space="preserve">: </w:t>
      </w:r>
      <w:r>
        <w:t>STOP-</w:t>
      </w:r>
      <w:r w:rsidRPr="00F03DD9">
        <w:t>element dat</w:t>
      </w:r>
      <w:r w:rsidRPr="00B26823">
        <w:t xml:space="preserve"> </w:t>
      </w:r>
      <w:r w:rsidRPr="007B60F8">
        <w:t>het Besluit afsluit</w:t>
      </w:r>
      <w:r>
        <w:t>.</w:t>
      </w:r>
      <w:r w:rsidRPr="00FF5608">
        <w:t xml:space="preserve"> Optioneel element. Komt 0 of 1 keer voor. De tekst van de Sluiting staat in een of meer reguliere Alinea’s. Ook kan gebruik gemaakt worden van de optionele elementen Slotformulering, Dagtekening en Ondertekening.</w:t>
      </w:r>
    </w:p>
    <w:p w14:paraId="4C4A136F" w14:textId="7B65C052"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6671F3" w:rsidRPr="006671F3">
        <w:t xml:space="preserve">Hoofdregel is dat een bijlage is vormgegeven als onderdeel van de tekst in STOP-XML. In bijzondere gevallen is het toegestaan een bijlage als </w:t>
      </w:r>
      <w:r w:rsidR="00D878C5">
        <w:t>PDF-document</w:t>
      </w:r>
      <w:r w:rsidR="006671F3" w:rsidRPr="006671F3">
        <w:t xml:space="preserve"> aan te leveren.</w:t>
      </w:r>
      <w:r>
        <w:t xml:space="preserve"> Een Bijlage die in STOP-XML wordt opgesteld, bevat de volgende elementen:</w:t>
      </w:r>
    </w:p>
    <w:p w14:paraId="50D8585F"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6C3268E" w14:textId="5C045C22" w:rsidR="00713915" w:rsidRPr="00A6073C" w:rsidRDefault="00713915" w:rsidP="00713915">
      <w:pPr>
        <w:pStyle w:val="Opsommingtekens2"/>
      </w:pPr>
      <w:r w:rsidRPr="00F1084E">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57AADA98"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BF40B06" w14:textId="58A6772E" w:rsidR="00361C8A" w:rsidRPr="00F03DD9" w:rsidRDefault="00361C8A" w:rsidP="007D21E5">
      <w:pPr>
        <w:pStyle w:val="Opsommingtekens2"/>
        <w:numPr>
          <w:ilvl w:val="0"/>
          <w:numId w:val="0"/>
        </w:numPr>
        <w:ind w:left="284"/>
      </w:pPr>
      <w:r w:rsidRPr="00361C8A">
        <w:t xml:space="preserve">Een bijlage mag alleen als </w:t>
      </w:r>
      <w:r w:rsidR="00D878C5">
        <w:t>PDF-document</w:t>
      </w:r>
      <w:r w:rsidRPr="00361C8A">
        <w:t xml:space="preserve"> worden aangeleverd als het voor het bevoegd gezag redelijkerwijs niet mogelijk is om de bijlage als onderdeel van de tekst in STOP-XML op te stellen. Het </w:t>
      </w:r>
      <w:r w:rsidR="00D878C5">
        <w:t>PDF-document</w:t>
      </w:r>
      <w:r w:rsidRPr="00361C8A">
        <w:t xml:space="preserve"> moet dan voldoen aan de eisen van PDF/A-1a of PDF/A-2a, moet worden gemodelleerd als </w:t>
      </w:r>
      <w:r w:rsidR="00AC2BDC">
        <w:t>informatieobject</w:t>
      </w:r>
      <w:r w:rsidRPr="00361C8A">
        <w:t xml:space="preserve"> en mag uitsluitend een deel van de tekst bevatten dat daadwerkelijk als bijlage gezien kan worden.</w:t>
      </w:r>
    </w:p>
    <w:p w14:paraId="5090DE39" w14:textId="2B411033" w:rsidR="00713915" w:rsidRDefault="00713915" w:rsidP="00713915">
      <w:pPr>
        <w:pStyle w:val="Opsommingnummers1"/>
      </w:pPr>
      <w:commentRangeStart w:id="245"/>
      <w:r w:rsidRPr="0021229C">
        <w:rPr>
          <w:b/>
          <w:bCs/>
        </w:rPr>
        <w:t>Toelichting</w:t>
      </w:r>
      <w:commentRangeEnd w:id="245"/>
      <w:r w:rsidR="00674ED5">
        <w:rPr>
          <w:rStyle w:val="Verwijzingopmerking"/>
        </w:rPr>
        <w:commentReference w:id="245"/>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60AA04DA" w14:textId="43C9F468" w:rsidR="00713915" w:rsidRDefault="00713915" w:rsidP="00713915">
      <w:pPr>
        <w:pStyle w:val="Opsommingtekens2"/>
      </w:pPr>
      <w:r w:rsidRPr="009F36D9">
        <w:rPr>
          <w:i/>
          <w:iCs/>
        </w:rPr>
        <w:t>Kop</w:t>
      </w:r>
      <w:r>
        <w:t xml:space="preserve">: </w:t>
      </w:r>
      <w:r w:rsidRPr="006F22AF">
        <w:t>STOP-element dat de Kop bevat.</w:t>
      </w:r>
      <w:r>
        <w:t xml:space="preserve"> </w:t>
      </w:r>
      <w:r w:rsidR="00ED1E66" w:rsidRPr="00ED1E66">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ED1E66" w:rsidRPr="00ED1E66">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22ACC11C" w14:textId="6B415888" w:rsidR="00713915" w:rsidRDefault="00713915" w:rsidP="007D21E5">
      <w:pPr>
        <w:pStyle w:val="Opsommingtekens2"/>
      </w:pPr>
      <w:r w:rsidRPr="0085735B">
        <w:rPr>
          <w:i/>
          <w:iCs/>
        </w:rPr>
        <w:t>AlgemeneToelichting</w:t>
      </w:r>
      <w:r w:rsidRPr="007417E4">
        <w:t>:</w:t>
      </w:r>
      <w:r>
        <w:t xml:space="preserve"> STOP-element dat de algemene toelichting bevat. </w:t>
      </w:r>
      <w:r w:rsidR="00797923">
        <w:t xml:space="preserve">Optioneel </w:t>
      </w:r>
      <w:r>
        <w:t xml:space="preserve">element. Komt </w:t>
      </w:r>
      <w:r w:rsidR="00797923">
        <w:t xml:space="preserve">0 of </w:t>
      </w:r>
      <w:r>
        <w:t>1 keer voor.</w:t>
      </w:r>
      <w:r>
        <w:br/>
        <w:t xml:space="preserve">Een AlgemeneToelichting bevat </w:t>
      </w:r>
      <w:r w:rsidRPr="004868B7">
        <w:t>de volgende elementen</w:t>
      </w:r>
      <w:r>
        <w:t>:</w:t>
      </w:r>
    </w:p>
    <w:p w14:paraId="587900FF" w14:textId="77777777" w:rsidR="00713915" w:rsidRDefault="00713915" w:rsidP="007D21E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8973D3">
        <w:t>Optioneel kan het element Subtitel worden toegevoegd.</w:t>
      </w:r>
    </w:p>
    <w:p w14:paraId="35282ED3" w14:textId="39FC4003" w:rsidR="00713915" w:rsidRDefault="00713915" w:rsidP="005C16C3">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6199159D" w14:textId="4E536748" w:rsidR="00713915" w:rsidRDefault="00713915" w:rsidP="007D21E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48DF1462" w14:textId="77777777" w:rsidR="00713915" w:rsidRDefault="00713915" w:rsidP="007D21E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311DC01B" w14:textId="681A54F8"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3640A70F" w14:textId="46EA0F08" w:rsidR="00713915" w:rsidRDefault="002F707D" w:rsidP="00663A98">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6955C2B6" w14:textId="77777777" w:rsidR="00713915" w:rsidRDefault="00713915"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A1BBF46" w14:textId="33A1D4F0"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rsidR="00EE42C7">
        <w:t xml:space="preserve"> </w:t>
      </w:r>
      <w:r w:rsidR="00EE42C7" w:rsidRPr="00EE42C7">
        <w:t>Voor een bijlage bij de Toelichting gelden dezelfde eisen als voor het ‘hoofdelement’ Bijlage.</w:t>
      </w:r>
    </w:p>
    <w:p w14:paraId="35859D46" w14:textId="77A7FD41"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2C3D7C">
        <w:t>STOP-</w:t>
      </w:r>
      <w:r w:rsidR="002C3D7C" w:rsidRPr="00F03DD9">
        <w:t xml:space="preserve">element dat de </w:t>
      </w:r>
      <w:r w:rsidR="002C3D7C">
        <w:t xml:space="preserve">artikelsgewijze </w:t>
      </w:r>
      <w:r w:rsidR="002C3D7C" w:rsidRPr="00F03DD9">
        <w:t>toelichting</w:t>
      </w:r>
      <w:r w:rsidR="002C3D7C">
        <w:t>, oftewel de toelichting</w:t>
      </w:r>
      <w:r w:rsidR="002C3D7C" w:rsidRPr="00F03DD9">
        <w:t xml:space="preserve"> op de artikelen in </w:t>
      </w:r>
      <w:r w:rsidR="009F60AA" w:rsidRPr="009F60AA">
        <w:t>het Besluit</w:t>
      </w:r>
      <w:r w:rsidR="002C3D7C">
        <w:t>,</w:t>
      </w:r>
      <w:r w:rsidR="002C3D7C" w:rsidRPr="00F03DD9">
        <w:t xml:space="preserve"> bevat. Optioneel element. Komt 0 of 1 keer voor.</w:t>
      </w:r>
      <w:r w:rsidR="002C3D7C">
        <w:t xml:space="preserve"> </w:t>
      </w:r>
      <w:r w:rsidR="002C3D7C" w:rsidRPr="00850ADD">
        <w:t xml:space="preserve">Mogelijkheid die STOP biedt </w:t>
      </w:r>
      <w:r w:rsidR="002C3D7C" w:rsidRPr="00F03DD9">
        <w:t xml:space="preserve">voor een toelichting die uitsluitend een toelichting </w:t>
      </w:r>
      <w:r w:rsidR="002C3D7C">
        <w:t xml:space="preserve">op de artikelen in </w:t>
      </w:r>
      <w:r w:rsidR="00C038BD" w:rsidRPr="00C038BD">
        <w:t xml:space="preserve">het </w:t>
      </w:r>
      <w:r w:rsidR="00C038BD">
        <w:t>b</w:t>
      </w:r>
      <w:r w:rsidR="00C038BD" w:rsidRPr="00C038BD">
        <w:t>esluit</w:t>
      </w:r>
      <w:r w:rsidR="00EE0699">
        <w:t xml:space="preserve"> </w:t>
      </w:r>
      <w:r w:rsidR="002C3D7C" w:rsidRPr="00F03DD9">
        <w:t>is.</w:t>
      </w:r>
      <w:r w:rsidR="002C3D7C">
        <w:t xml:space="preserve"> </w:t>
      </w:r>
      <w:r w:rsidR="002C3D7C" w:rsidRPr="00AD0C64">
        <w:t>Geadviseerd wordt om dit element niet te gebruiken.</w:t>
      </w:r>
      <w:r w:rsidR="002C3D7C">
        <w:t xml:space="preserve"> Indien toch gebruikt gelden voor deze ArtikelgewijzeToelichting dezelfde eisen als voor de </w:t>
      </w:r>
      <w:r w:rsidR="002C3D7C" w:rsidRPr="00ED0042">
        <w:t>ArtikelgewijzeToelichting</w:t>
      </w:r>
      <w:r w:rsidR="002C3D7C">
        <w:t xml:space="preserve"> binnen het element Toelichting onder 7.</w:t>
      </w:r>
    </w:p>
    <w:p w14:paraId="61EF4CC9" w14:textId="77777777" w:rsidR="00713915" w:rsidRDefault="00713915" w:rsidP="00713915">
      <w:pPr>
        <w:pStyle w:val="Opsommingnummers1"/>
      </w:pPr>
      <w:commentRangeStart w:id="246"/>
      <w:r w:rsidRPr="00995E69">
        <w:rPr>
          <w:b/>
          <w:bCs/>
        </w:rPr>
        <w:t>Motivering</w:t>
      </w:r>
      <w:commentRangeEnd w:id="246"/>
      <w:r w:rsidR="00546D32">
        <w:rPr>
          <w:rStyle w:val="Verwijzingopmerking"/>
        </w:rPr>
        <w:commentReference w:id="246"/>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3461AA5D"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21D1887B" w14:textId="317CED35" w:rsidR="00713915" w:rsidRDefault="00713915" w:rsidP="00713915">
      <w:pPr>
        <w:pStyle w:val="Opsommingtekens2"/>
      </w:pPr>
      <w:r w:rsidRPr="00A6073C">
        <w:t xml:space="preserve">De inhoud van de </w:t>
      </w:r>
      <w:r>
        <w:t xml:space="preserve">Motivering, </w:t>
      </w:r>
      <w:r w:rsidRPr="00530F2A">
        <w:t xml:space="preserve">opgebouwd met </w:t>
      </w:r>
      <w:r w:rsidRPr="00530F2A">
        <w:rPr>
          <w:i/>
          <w:iCs/>
        </w:rPr>
        <w:t>Divisie</w:t>
      </w:r>
      <w:r w:rsidRPr="00530F2A">
        <w:t xml:space="preserve"> (optioneel element) en </w:t>
      </w:r>
      <w:r w:rsidRPr="0045716F">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7E6D903A"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E15EEEB" w14:textId="4BBD891F" w:rsidR="00030D6F" w:rsidRPr="00F03DD9" w:rsidRDefault="00713915" w:rsidP="00713915">
      <w:pPr>
        <w:pStyle w:val="Opsommingtekens2"/>
      </w:pPr>
      <w:r w:rsidRPr="000F6E53">
        <w:rPr>
          <w:i/>
          <w:iCs/>
        </w:rPr>
        <w:lastRenderedPageBreak/>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EE42C7">
        <w:t xml:space="preserve"> </w:t>
      </w:r>
      <w:r w:rsidR="00EE42C7" w:rsidRPr="00EE42C7">
        <w:t>Voor een bijlage bij de Motivering gelden dezelfde eisen als voor het ‘hoofdelement’ Bijlage.</w:t>
      </w:r>
    </w:p>
    <w:p w14:paraId="3EB4CD49" w14:textId="159AECCE"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5240BA">
        <w:t>Geadviseerd wordt om dit element niet te gebruiken.</w:t>
      </w:r>
    </w:p>
    <w:p w14:paraId="393436B2" w14:textId="77777777" w:rsidR="00713915" w:rsidRDefault="00713915" w:rsidP="00713915">
      <w:pPr>
        <w:pStyle w:val="Kop6"/>
      </w:pPr>
      <w:bookmarkStart w:id="247" w:name="_Ref_d08fb9b9191bafee7df63cd3a888bd3a_2"/>
      <w:r>
        <w:t>Toelichting</w:t>
      </w:r>
      <w:bookmarkEnd w:id="247"/>
    </w:p>
    <w:p w14:paraId="232327F4" w14:textId="6CC18D13" w:rsidR="00713915" w:rsidRDefault="00713915" w:rsidP="00713915">
      <w:r>
        <w:t xml:space="preserve">In deze paragraaf worden de elementen toegelicht die moeten respectievelijk kunnen voorkomen in een Besluit dat is opgesteld overeenkomstig het model BesluitKlassiek. Daarbij wordt de nummering van paragraaf </w:t>
      </w:r>
      <w:r w:rsidR="00CA6F0A" w:rsidRPr="00863F41">
        <w:rPr>
          <w:rStyle w:val="Verwijzing"/>
        </w:rPr>
        <w:fldChar w:fldCharType="begin"/>
      </w:r>
      <w:r w:rsidR="00CA6F0A" w:rsidRPr="00863F41">
        <w:rPr>
          <w:rStyle w:val="Verwijzing"/>
        </w:rPr>
        <w:instrText xml:space="preserve"> REF _Ref_d08fb9b9191bafee7df63cd3a888bd3a_1 \n \h </w:instrText>
      </w:r>
      <w:r w:rsidR="00CA6F0A" w:rsidRPr="00863F41">
        <w:rPr>
          <w:rStyle w:val="Verwijzing"/>
        </w:rPr>
      </w:r>
      <w:r w:rsidR="00CA6F0A" w:rsidRPr="00863F41">
        <w:rPr>
          <w:rStyle w:val="Verwijzing"/>
        </w:rPr>
        <w:fldChar w:fldCharType="separate"/>
      </w:r>
      <w:r w:rsidR="002D10A5">
        <w:rPr>
          <w:rStyle w:val="Verwijzing"/>
        </w:rPr>
        <w:t>4.7.3.1.1</w:t>
      </w:r>
      <w:r w:rsidR="00CA6F0A" w:rsidRPr="00863F41">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16C07497" w14:textId="77777777" w:rsidR="00713915" w:rsidRDefault="00713915" w:rsidP="00713915"/>
    <w:p w14:paraId="70457A20" w14:textId="77777777" w:rsidR="00713915" w:rsidRDefault="00713915" w:rsidP="004E523D">
      <w:pPr>
        <w:pStyle w:val="Opsommingnummers1"/>
        <w:numPr>
          <w:ilvl w:val="0"/>
          <w:numId w:val="23"/>
        </w:numPr>
      </w:pPr>
      <w:r w:rsidRPr="00D25014">
        <w:rPr>
          <w:b/>
          <w:bCs/>
        </w:rPr>
        <w:t>RegelingOpschrift</w:t>
      </w:r>
      <w:r w:rsidRPr="00A469D6">
        <w:t>:</w:t>
      </w:r>
      <w:r>
        <w:t xml:space="preserve"> </w:t>
      </w:r>
      <w:r w:rsidRPr="006B3AE1">
        <w:t>de officiële titel van het Besluit</w:t>
      </w:r>
      <w:r>
        <w:t>. Bijvoorbeeld: Vaststelling Omgevingsregeling.</w:t>
      </w:r>
    </w:p>
    <w:p w14:paraId="0D3BB624" w14:textId="2C249CEC" w:rsidR="00713915" w:rsidRPr="000F14C0" w:rsidRDefault="00713915" w:rsidP="00713915">
      <w:pPr>
        <w:pStyle w:val="Opsommingnummers1"/>
      </w:pPr>
      <w:r w:rsidRPr="000F14C0">
        <w:rPr>
          <w:b/>
          <w:bCs/>
        </w:rPr>
        <w:t>RegelingKlassiek</w:t>
      </w:r>
      <w:r>
        <w:t xml:space="preserve">: het element dat bij een initieel besluit de volledige inhoud van de nieuwe regeling bevat en bij een wijzigingsbesluit de beschrijving van de </w:t>
      </w:r>
      <w:r w:rsidRPr="00C87ED5">
        <w:t>wijzigingen van een RegelingVersie naar een nieuwe RegelingVersie</w:t>
      </w:r>
      <w:r>
        <w:t xml:space="preserve"> bevat. In het geval van een initieel besluit moet het element RegelingKlassiek zijn opgebouwd conform de specificaties</w:t>
      </w:r>
      <w:r w:rsidRPr="001E22E4">
        <w:t xml:space="preserve"> </w:t>
      </w:r>
      <w:r>
        <w:t xml:space="preserve">voor het regelingmodel </w:t>
      </w:r>
      <w:r w:rsidRPr="00551AE4">
        <w:t xml:space="preserve">RegelingKlassiek </w:t>
      </w:r>
      <w:r>
        <w:t xml:space="preserve">die in </w:t>
      </w:r>
      <w:r w:rsidRPr="001E22E4">
        <w:t xml:space="preserve">paragraaf </w:t>
      </w:r>
      <w:r w:rsidRPr="00863F41">
        <w:rPr>
          <w:rStyle w:val="Verwijzing"/>
        </w:rPr>
        <w:fldChar w:fldCharType="begin"/>
      </w:r>
      <w:r w:rsidRPr="00863F41">
        <w:rPr>
          <w:rStyle w:val="Verwijzing"/>
        </w:rPr>
        <w:instrText xml:space="preserve"> REF _Ref_15f59b9c446c46b81f565e191acfd6cd_1 \r \h </w:instrText>
      </w:r>
      <w:r w:rsidRPr="00863F41">
        <w:rPr>
          <w:rStyle w:val="Verwijzing"/>
        </w:rPr>
      </w:r>
      <w:r w:rsidRPr="00863F41">
        <w:rPr>
          <w:rStyle w:val="Verwijzing"/>
        </w:rPr>
        <w:fldChar w:fldCharType="separate"/>
      </w:r>
      <w:r w:rsidR="002D10A5">
        <w:rPr>
          <w:rStyle w:val="Verwijzing"/>
        </w:rPr>
        <w:t>4.7.3.2</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2D10A5">
        <w:rPr>
          <w:rStyle w:val="Verwijzing"/>
        </w:rPr>
        <w:t>5.2</w:t>
      </w:r>
      <w:r w:rsidRPr="00863F41">
        <w:rPr>
          <w:rStyle w:val="Verwijzing"/>
        </w:rPr>
        <w:fldChar w:fldCharType="end"/>
      </w:r>
      <w:r w:rsidRPr="001E22E4">
        <w:t xml:space="preserve">. Dit is ook het onderdeel dat wordt geannoteerd met </w:t>
      </w:r>
      <w:r w:rsidR="00440502">
        <w:t>OW-object</w:t>
      </w:r>
      <w:r w:rsidRPr="001E22E4">
        <w:t xml:space="preserve">en. Dit is beschreven in hoofdstuk </w:t>
      </w:r>
      <w:r w:rsidR="005479A6" w:rsidRPr="00863F41">
        <w:rPr>
          <w:rStyle w:val="Verwijzing"/>
        </w:rPr>
        <w:fldChar w:fldCharType="begin"/>
      </w:r>
      <w:r w:rsidR="005479A6" w:rsidRPr="00863F41">
        <w:rPr>
          <w:rStyle w:val="Verwijzing"/>
        </w:rPr>
        <w:instrText xml:space="preserve"> REF _Ref_7108e3382230c01288d3b295401dde3b_1 \r \h </w:instrText>
      </w:r>
      <w:r w:rsidR="005479A6" w:rsidRPr="00863F41">
        <w:rPr>
          <w:rStyle w:val="Verwijzing"/>
        </w:rPr>
      </w:r>
      <w:r w:rsidR="005479A6" w:rsidRPr="00863F41">
        <w:rPr>
          <w:rStyle w:val="Verwijzing"/>
        </w:rPr>
        <w:fldChar w:fldCharType="separate"/>
      </w:r>
      <w:r w:rsidR="002D10A5">
        <w:rPr>
          <w:rStyle w:val="Verwijzing"/>
        </w:rPr>
        <w:t>7</w:t>
      </w:r>
      <w:r w:rsidR="005479A6" w:rsidRPr="00863F41">
        <w:rPr>
          <w:rStyle w:val="Verwijzing"/>
        </w:rPr>
        <w:fldChar w:fldCharType="end"/>
      </w:r>
      <w:r w:rsidRPr="001E22E4">
        <w:t>.</w:t>
      </w:r>
      <w:r>
        <w:t xml:space="preserve"> In het geval van een wijzigingsbesluit moet het element RegelingKlassiek zijn opgebouwd conform de specificaties</w:t>
      </w:r>
      <w:r w:rsidRPr="001E22E4">
        <w:t xml:space="preserve"> </w:t>
      </w:r>
      <w:r>
        <w:t xml:space="preserve">voor </w:t>
      </w:r>
      <w:r w:rsidRPr="00551AE4">
        <w:t xml:space="preserve">RegelingKlassiek </w:t>
      </w:r>
      <w:r>
        <w:t xml:space="preserve">als onderdeel van een wijzigingsbesluit die in </w:t>
      </w:r>
      <w:r w:rsidRPr="001E22E4">
        <w:t>paragraaf</w:t>
      </w:r>
      <w:r>
        <w:t xml:space="preserve"> </w:t>
      </w:r>
      <w:r w:rsidRPr="00863F41">
        <w:rPr>
          <w:rStyle w:val="Verwijzing"/>
        </w:rPr>
        <w:fldChar w:fldCharType="begin"/>
      </w:r>
      <w:r w:rsidRPr="00863F41">
        <w:rPr>
          <w:rStyle w:val="Verwijzing"/>
        </w:rPr>
        <w:instrText xml:space="preserve"> REF _Ref_0d34dd0b0fbb42380ae8007ecbb42416_1 \r \h </w:instrText>
      </w:r>
      <w:r w:rsidRPr="00863F41">
        <w:rPr>
          <w:rStyle w:val="Verwijzing"/>
        </w:rPr>
      </w:r>
      <w:r w:rsidRPr="00863F41">
        <w:rPr>
          <w:rStyle w:val="Verwijzing"/>
        </w:rPr>
        <w:fldChar w:fldCharType="separate"/>
      </w:r>
      <w:r w:rsidR="002D10A5">
        <w:rPr>
          <w:rStyle w:val="Verwijzing"/>
        </w:rPr>
        <w:t>4.7.3.3</w:t>
      </w:r>
      <w:r w:rsidRPr="00863F41">
        <w:rPr>
          <w:rStyle w:val="Verwijzing"/>
        </w:rPr>
        <w:fldChar w:fldCharType="end"/>
      </w:r>
      <w:r>
        <w:t xml:space="preserve"> zijn vastgelegd.</w:t>
      </w:r>
    </w:p>
    <w:p w14:paraId="71ED12F1" w14:textId="36E46B9F" w:rsidR="00030D6F"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w:t>
      </w:r>
      <w:r w:rsidR="004E6490">
        <w:br/>
      </w:r>
      <w:commentRangeStart w:id="248"/>
      <w:r w:rsidR="004E6490">
        <w:t xml:space="preserve">Wanneer tegen het besluit bezwaar kan worden gemaakt of beroep kan worden ingesteld wordt </w:t>
      </w:r>
      <w:r w:rsidR="004E6490" w:rsidRPr="004E3FE7">
        <w:t xml:space="preserve">de rechtsmiddelenclausule </w:t>
      </w:r>
      <w:r w:rsidR="004E6490">
        <w:t xml:space="preserve">in dit onderdeel opgenomen: de vermelding </w:t>
      </w:r>
      <w:r w:rsidR="004E6490" w:rsidRPr="0097193F">
        <w:t xml:space="preserve">dat tegen het besluit </w:t>
      </w:r>
      <w:r w:rsidR="004E6490" w:rsidRPr="002F4A18">
        <w:t xml:space="preserve">bezwaar kan worden gemaakt of </w:t>
      </w:r>
      <w:r w:rsidR="004E6490" w:rsidRPr="0097193F">
        <w:t>beroep kan worden ingesteld en door wie, binnen welke termijn en bij welk orgaan dat beroep kan worden ingesteld.</w:t>
      </w:r>
      <w:r w:rsidR="004E6490">
        <w:t xml:space="preserve"> Dit is alleen het geval bij de aanlevering van een definitief besluit.</w:t>
      </w:r>
      <w:commentRangeEnd w:id="248"/>
      <w:r w:rsidR="004E6490">
        <w:rPr>
          <w:rStyle w:val="Verwijzingopmerking"/>
        </w:rPr>
        <w:commentReference w:id="248"/>
      </w:r>
    </w:p>
    <w:p w14:paraId="6536C3BA" w14:textId="637EA407" w:rsidR="00713915" w:rsidRDefault="00713915" w:rsidP="00713915">
      <w:pPr>
        <w:pStyle w:val="Opsommingnummers1"/>
      </w:pPr>
      <w:r>
        <w:rPr>
          <w:b/>
          <w:bCs/>
        </w:rPr>
        <w:t>Bijlage</w:t>
      </w:r>
      <w:r w:rsidRPr="00782819">
        <w:t>:</w:t>
      </w:r>
      <w:r>
        <w:t xml:space="preserve"> </w:t>
      </w:r>
      <w:r w:rsidR="00D6544B">
        <w:t xml:space="preserve">het gaat hier om een Bijlage bij het Besluit; een bijlage die het nemen van het besluit onderbouwt. Er kunnen zoveel bijlagen bij het Besluit worden gevoegd als nodig is. Bijlagen bij het Besluit worden alleen bekendgemaakt en niet geconsolideerd. Deze bijlagen zijn dus wel </w:t>
      </w:r>
      <w:r w:rsidR="00D6544B" w:rsidRPr="00414D2C">
        <w:t xml:space="preserve">te vinden </w:t>
      </w:r>
      <w:r w:rsidR="00D6544B">
        <w:t xml:space="preserve">op officielebekendmakingen.nl, maar niet in de regelingenbank </w:t>
      </w:r>
      <w:r w:rsidR="00D6544B" w:rsidRPr="009D0FD4">
        <w:t xml:space="preserve">op overheid.nl </w:t>
      </w:r>
      <w:r w:rsidR="00D6544B">
        <w:t>e</w:t>
      </w:r>
      <w:r w:rsidR="00D6544B" w:rsidRPr="009D0FD4">
        <w:t xml:space="preserve">n </w:t>
      </w:r>
      <w:r w:rsidR="00D6544B">
        <w:t xml:space="preserve">niet </w:t>
      </w:r>
      <w:r w:rsidR="00D6544B" w:rsidRPr="009D0FD4">
        <w:t>in DSO-LV</w:t>
      </w:r>
      <w:r w:rsidR="00D6544B">
        <w:t>.</w:t>
      </w:r>
      <w:r w:rsidR="00D6544B">
        <w:br/>
      </w:r>
      <w:r w:rsidR="00EE1323">
        <w:t>Uitgangspunt van de STOP/TPOD-standaard</w:t>
      </w:r>
      <w:r w:rsidR="00D6544B">
        <w:t xml:space="preserve"> is dat elke tekst die onderdeel is van een officiële publicatie, zoals een besluit of regeling, wordt uitgewisseld in STOP-XML. Daarmee is gewaarborgd dat de teksten </w:t>
      </w:r>
      <w:r w:rsidR="00D6544B" w:rsidRPr="00771267">
        <w:t>voldoe</w:t>
      </w:r>
      <w:r w:rsidR="00D6544B">
        <w:t>n</w:t>
      </w:r>
      <w:r w:rsidR="00D6544B" w:rsidRPr="00771267">
        <w:t xml:space="preserve"> </w:t>
      </w:r>
      <w:r w:rsidR="00D6544B">
        <w:t xml:space="preserve">aan alle wettelijke eisen. De teksten kunnen dan juridisch rechtsgeldig gepubliceerd worden en de voorzieningen zorgen er voor dat ze volgens de richtlijnen van digitale toegankelijkheid worden ontsloten. Als de bijlage </w:t>
      </w:r>
      <w:r w:rsidR="00D6544B" w:rsidRPr="00747634">
        <w:t xml:space="preserve">onderdeel </w:t>
      </w:r>
      <w:r w:rsidR="00D6544B">
        <w:t xml:space="preserve">is </w:t>
      </w:r>
      <w:r w:rsidR="00D6544B" w:rsidRPr="00747634">
        <w:t>van de tekst in STOP-XML</w:t>
      </w:r>
      <w:r w:rsidR="00D6544B">
        <w:t>, staat</w:t>
      </w:r>
      <w:r w:rsidR="00D6544B" w:rsidRPr="00747634">
        <w:t xml:space="preserve"> </w:t>
      </w:r>
      <w:r w:rsidR="00D6544B">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2D10A5">
        <w:t>5.3</w:t>
      </w:r>
      <w:r w:rsidR="00CD2B14">
        <w:rPr>
          <w:rStyle w:val="Verwijzing"/>
        </w:rPr>
        <w:fldChar w:fldCharType="end"/>
      </w:r>
      <w:r w:rsidR="00D6544B">
        <w:t xml:space="preserve">. Tekst uitwisselen in STOP-XML is niet altijd mogelijk zonder de tekst te </w:t>
      </w:r>
      <w:r w:rsidR="00D6544B">
        <w:lastRenderedPageBreak/>
        <w:t xml:space="preserve">moeten overtypen. Daarom ondersteunt </w:t>
      </w:r>
      <w:r w:rsidR="00DD0ECC" w:rsidRPr="00DD0ECC">
        <w:t>de STOP/TPOD-standaard</w:t>
      </w:r>
      <w:r w:rsidR="00DD0ECC" w:rsidRPr="00DD0ECC" w:rsidDel="00DD0ECC">
        <w:t xml:space="preserve"> </w:t>
      </w:r>
      <w:r w:rsidR="00D6544B">
        <w:t xml:space="preserve">ook het aanleveren van tekst als </w:t>
      </w:r>
      <w:r w:rsidR="00D878C5">
        <w:t>PDF-document</w:t>
      </w:r>
      <w:r w:rsidR="00D6544B">
        <w:t xml:space="preserve">. Een tekst in een </w:t>
      </w:r>
      <w:r w:rsidR="00D878C5">
        <w:t>PDF-document</w:t>
      </w:r>
      <w:r w:rsidR="00D6544B">
        <w:t xml:space="preserve"> is voor de landelijke voorzieningen minder goed te hanteren; denk aan verwijzen naar specifieke onderdelen en muteren dat niet -of niet goed- mogelijk is. Daarom wordt het gebruik van </w:t>
      </w:r>
      <w:r w:rsidR="00D878C5">
        <w:t>PDF-document</w:t>
      </w:r>
      <w:r w:rsidR="00D6544B">
        <w:t xml:space="preserve">en slechts in specifieke, in het toepassingsprofiel vastgelegde, gevallen toegestaan. In dit toepassingsprofiel is, in de norm van paragraaf </w:t>
      </w:r>
      <w:r w:rsidR="003C175D">
        <w:fldChar w:fldCharType="begin"/>
      </w:r>
      <w:r w:rsidR="003C175D">
        <w:instrText xml:space="preserve"> REF _Ref_d08fb9b9191bafee7df63cd3a888bd3a_1 \n \h </w:instrText>
      </w:r>
      <w:r w:rsidR="003C175D">
        <w:fldChar w:fldCharType="separate"/>
      </w:r>
      <w:r w:rsidR="002D10A5">
        <w:t>4.7.3.1.1</w:t>
      </w:r>
      <w:r w:rsidR="003C175D">
        <w:fldChar w:fldCharType="end"/>
      </w:r>
      <w:r w:rsidR="00D6544B">
        <w:t xml:space="preserve">, bepaald dat een bijlage alleen als </w:t>
      </w:r>
      <w:r w:rsidR="00D878C5">
        <w:t>PDF-document</w:t>
      </w:r>
      <w:r w:rsidR="00D6544B" w:rsidRPr="00404023">
        <w:t xml:space="preserve"> </w:t>
      </w:r>
      <w:r w:rsidR="00D6544B">
        <w:t xml:space="preserve">mag </w:t>
      </w:r>
      <w:r w:rsidR="00D6544B" w:rsidRPr="00404023">
        <w:t>worden aangeleverd als het voor het bevoegd gezag redelijkerwijs niet mogelijk is om de bijlage als onderdeel van de tekst in STOP-XML op te stellen</w:t>
      </w:r>
      <w:r w:rsidR="00D6544B">
        <w:t xml:space="preserve">. Dat zal vooral het geval zijn bij bijlagen in de vorm van onderzoeksrapporten, zoals </w:t>
      </w:r>
      <w:r w:rsidR="00D6544B" w:rsidRPr="00404023">
        <w:t>rapportages van akoestisch onderzoek, archeologisch onderzoek, bodemonderzoek, Flora- en faunaonderzoek.</w:t>
      </w:r>
      <w:r w:rsidR="00D6544B">
        <w:t xml:space="preserve"> Die worden vaak door een extern adviesbureau opgesteld en doorgaans niet in STOP-XML aangeleverd. In zo’n geval is het redelijkerwijs niet van het bevoegd gezag te verwachten dat het zelf zo’n aangeleverd </w:t>
      </w:r>
      <w:r w:rsidR="00D878C5">
        <w:t>PDF-document</w:t>
      </w:r>
      <w:r w:rsidR="00D6544B">
        <w:t xml:space="preserve"> in STOP-XML gaat omzetten.</w:t>
      </w:r>
      <w:r w:rsidR="00D6544B">
        <w:br/>
        <w:t xml:space="preserve">Een bijlage in de vorm van een </w:t>
      </w:r>
      <w:r w:rsidR="00D878C5">
        <w:t>PDF-document</w:t>
      </w:r>
      <w:r w:rsidR="00D6544B">
        <w:t xml:space="preserve"> moet onveranderlijk zijn en daarom voldoen aan </w:t>
      </w:r>
      <w:r w:rsidR="00D6544B" w:rsidRPr="00225A1F">
        <w:t xml:space="preserve">de eisen van PDF/A-1a of PDF/A-2a </w:t>
      </w:r>
      <w:r w:rsidR="00D6544B">
        <w:t xml:space="preserve">en moet worden gepubliceerd als </w:t>
      </w:r>
      <w:r w:rsidR="00AC2BDC">
        <w:t>informatieobject</w:t>
      </w:r>
      <w:r w:rsidR="00D6544B">
        <w:t xml:space="preserve">. Een beschrijving van beide publicatiemogelijkheden voor bijlagen staat in paragraaf </w:t>
      </w:r>
      <w:r w:rsidR="00D6544B" w:rsidRPr="00863F41">
        <w:rPr>
          <w:rStyle w:val="Verwijzing"/>
        </w:rPr>
        <w:fldChar w:fldCharType="begin"/>
      </w:r>
      <w:r w:rsidR="00D6544B" w:rsidRPr="00863F41">
        <w:rPr>
          <w:rStyle w:val="Verwijzing"/>
        </w:rPr>
        <w:instrText xml:space="preserve"> REF _Ref_2f3d0ec57417521a524e74bab778481f_2 \r \h </w:instrText>
      </w:r>
      <w:r w:rsidR="00D6544B" w:rsidRPr="00863F41">
        <w:rPr>
          <w:rStyle w:val="Verwijzing"/>
        </w:rPr>
      </w:r>
      <w:r w:rsidR="00D6544B" w:rsidRPr="00863F41">
        <w:rPr>
          <w:rStyle w:val="Verwijzing"/>
        </w:rPr>
        <w:fldChar w:fldCharType="separate"/>
      </w:r>
      <w:r w:rsidR="002D10A5">
        <w:rPr>
          <w:rStyle w:val="Verwijzing"/>
        </w:rPr>
        <w:t>4.2</w:t>
      </w:r>
      <w:r w:rsidR="00D6544B" w:rsidRPr="00863F41">
        <w:rPr>
          <w:rStyle w:val="Verwijzing"/>
        </w:rPr>
        <w:fldChar w:fldCharType="end"/>
      </w:r>
      <w:r w:rsidR="00D6544B">
        <w:t xml:space="preserve">. Een Bijlage wordt niet geannoteerd met </w:t>
      </w:r>
      <w:r w:rsidR="00440502">
        <w:t>OW-object</w:t>
      </w:r>
      <w:r w:rsidR="00D6544B">
        <w:t xml:space="preserve">en. </w:t>
      </w:r>
      <w:r w:rsidR="00D6544B">
        <w:br/>
        <w:t>Een Bijlage kan worden afgesloten met het element Sluiting. Van die mogelijkheid zal naar verwachting niet vaak gebruik gemaakt worden.</w:t>
      </w:r>
    </w:p>
    <w:p w14:paraId="00FFADDC" w14:textId="7A52E1D0"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00B41580">
        <w:br/>
      </w:r>
      <w:r w:rsidR="00F95FC6">
        <w:t xml:space="preserve">De STOP/TPOD-standaard biedt in de huidige versie, in de modellen voor </w:t>
      </w:r>
      <w:r w:rsidR="00F95FC6" w:rsidRPr="001A308D">
        <w:t xml:space="preserve">Besluit </w:t>
      </w:r>
      <w:r w:rsidR="00F95FC6">
        <w:t xml:space="preserve">en </w:t>
      </w:r>
      <w:r w:rsidR="00F95FC6" w:rsidRPr="001A308D">
        <w:t>Regeling</w:t>
      </w:r>
      <w:r w:rsidR="00F95FC6">
        <w:t xml:space="preserve">, een aantal mogelijkheden voor het indelen van toelichtingen. Er zijn de ‘hoofdelementen’ Toelichting en ArtikelgewijzeToelichting. Binnen het </w:t>
      </w:r>
      <w:r w:rsidR="00F95FC6" w:rsidRPr="00C245B0">
        <w:t>‘hoofdelement’ Toelichting</w:t>
      </w:r>
      <w:r w:rsidR="00F95FC6">
        <w:t xml:space="preserve"> kan worden gekozen tussen enerzijds een gestructureerde opzet met de onderliggende elementen AlgemeneToelichting en/of ArtikelgewijzeToelichting en anderzijds een vrije, niet nader gestructureerde opzet. Deze mogelijkheden stellen </w:t>
      </w:r>
      <w:r w:rsidR="00F95FC6" w:rsidRPr="00B14397">
        <w:t xml:space="preserve">medewerkers van bevoegde gezagen en adviesbureaus </w:t>
      </w:r>
      <w:r w:rsidR="00F95FC6">
        <w:t xml:space="preserve">die de standaard in hun omgevingsdocumenten toepassen en </w:t>
      </w:r>
      <w:r w:rsidR="00F95FC6" w:rsidRPr="004B6686">
        <w:t>bouwers van plansoftware</w:t>
      </w:r>
      <w:r w:rsidR="00F95FC6">
        <w:t xml:space="preserve"> voor lastige keuzes. Bovendien noodzaken ze </w:t>
      </w:r>
      <w:r w:rsidR="00F95FC6" w:rsidRPr="001B7E7B">
        <w:t xml:space="preserve">de applicaties die de tekst tonen </w:t>
      </w:r>
      <w:r w:rsidR="00F95FC6">
        <w:t>(</w:t>
      </w:r>
      <w:r w:rsidR="00F95FC6" w:rsidRPr="001B7E7B">
        <w:t>officielebekendmakingen.nl, de regelingenbanken op overheid.nl en DSO-LV</w:t>
      </w:r>
      <w:r w:rsidR="00F95FC6">
        <w:t xml:space="preserve">) om alle mogelijkheden te ondersteunen. Daarom zal in de toekomst de standaard zo worden aangepast dat er nog maar één modellering voor toelichtingen is, namelijk </w:t>
      </w:r>
      <w:r w:rsidR="00F95FC6" w:rsidRPr="00450D49">
        <w:t xml:space="preserve">het ‘hoofdelement’ Toelichting </w:t>
      </w:r>
      <w:r w:rsidR="00F95FC6">
        <w:t xml:space="preserve">met daarbinnen de </w:t>
      </w:r>
      <w:r w:rsidR="00F95FC6" w:rsidRPr="00450D49">
        <w:t>gestructureerde opzet</w:t>
      </w:r>
      <w:r w:rsidR="00F95FC6">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F95FC6" w:rsidRPr="007D430F">
        <w:t>geen gebruik te maken van het ‘hoofdelement’ ArtikelgewijzeToelichting en ook niet van de vrije, niet nader gestructureerde opzet met Divisies en Divisieteksten binnen het ‘hoofdelement’ Toelichting</w:t>
      </w:r>
      <w:r w:rsidR="00F95FC6">
        <w:t xml:space="preserve">. </w:t>
      </w:r>
      <w:r w:rsidR="00F95FC6">
        <w:br/>
        <w:t xml:space="preserve">De </w:t>
      </w:r>
      <w:r w:rsidR="00F95FC6" w:rsidRPr="00F31AEB">
        <w:t>toekomstige modellering</w:t>
      </w:r>
      <w:r w:rsidR="00F95FC6">
        <w:t xml:space="preserve"> bestaat er uit dat alleen gebruik wordt gemaakt van het ‘hoofdelement’ Toelichting en daarbinnen de </w:t>
      </w:r>
      <w:r w:rsidR="00F95FC6" w:rsidRPr="00E124F7">
        <w:t>gestructureerde opzet met de elementen AlgemeneToelichting en/of ArtikelgewijzeToelichting</w:t>
      </w:r>
      <w:r w:rsidR="00F95FC6">
        <w:t xml:space="preserve">. Een toelichting kan dan alleen een algemene toelichting bevatten, alleen een artikelsgewijze toelichting of allebei. De algemene toelichting en de </w:t>
      </w:r>
      <w:r w:rsidR="00F95FC6" w:rsidRPr="004F4391">
        <w:t>artikelsgewijze toelichting</w:t>
      </w:r>
      <w:r w:rsidR="00F95FC6">
        <w:t xml:space="preserve"> hebben verplicht een kop. De kop van het element Toelichting is verplicht wanneer de elementen </w:t>
      </w:r>
      <w:r w:rsidR="00F95FC6" w:rsidRPr="008E2DBE">
        <w:t xml:space="preserve">AlgemeneToelichting </w:t>
      </w:r>
      <w:r w:rsidR="00F95FC6">
        <w:t xml:space="preserve">en </w:t>
      </w:r>
      <w:r w:rsidR="00F95FC6" w:rsidRPr="008E2DBE">
        <w:t>ArtikelgewijzeToelichting</w:t>
      </w:r>
      <w:r w:rsidR="00F95FC6">
        <w:t xml:space="preserve"> allebei voorkomen. Wanneer slechts een van beide elementen voorkomt is de kop </w:t>
      </w:r>
      <w:r w:rsidR="00F95FC6" w:rsidRPr="0013127B">
        <w:t>van het element Toelichting</w:t>
      </w:r>
      <w:r w:rsidR="00F95FC6">
        <w:t xml:space="preserve"> optioneel: het bevoegd gezag mag dan zelf kiezen of het de toelichting al dan niet een kop geeft.</w:t>
      </w:r>
      <w:r w:rsidR="00F95FC6">
        <w:br/>
      </w:r>
      <w:r w:rsidR="00F95FC6" w:rsidRPr="006A1F47">
        <w:lastRenderedPageBreak/>
        <w:t xml:space="preserve">Dat in een toelichting op het </w:t>
      </w:r>
      <w:r w:rsidR="00F95FC6" w:rsidRPr="006A1F47">
        <w:rPr>
          <w:i/>
          <w:iCs/>
        </w:rPr>
        <w:t>besluit</w:t>
      </w:r>
      <w:r w:rsidR="00F95FC6" w:rsidRPr="006A1F47">
        <w:t xml:space="preserve"> tot vaststelling of wijziging van een omgevingsdocument </w:t>
      </w:r>
      <w:r w:rsidR="00F95FC6">
        <w:t xml:space="preserve">een artikelsgewijze toelichting </w:t>
      </w:r>
      <w:r w:rsidR="00F95FC6" w:rsidRPr="006A1F47">
        <w:t xml:space="preserve">voorkomt, ligt niet erg voor de hand. </w:t>
      </w:r>
      <w:r w:rsidR="00F95FC6">
        <w:t xml:space="preserve">In het besluit zal daarom binnen het element Toelichting doorgaans alleen het element AlgemeneToelichting voorkomen. </w:t>
      </w:r>
      <w:r w:rsidR="00F95FC6" w:rsidRPr="006A1F47">
        <w:t xml:space="preserve">De daadwerkelijke inhoud van </w:t>
      </w:r>
      <w:r w:rsidR="00F95FC6">
        <w:t xml:space="preserve">algemene en artikelsgewijze toelichtingen </w:t>
      </w:r>
      <w:r w:rsidR="00F95FC6" w:rsidRPr="006A1F47">
        <w:t>staat in een of meer Divisieteksten, die desgewenst hiërarchisch kunnen worden gestructureerd in Divisies.</w:t>
      </w:r>
      <w:r w:rsidR="00FA44F2" w:rsidRPr="00FA44F2">
        <w:t xml:space="preserve"> </w:t>
      </w:r>
      <w:r w:rsidRPr="00677637">
        <w:t xml:space="preserve">Deze elementen van de Vrijetekststructuur en hun specificaties zijn beschreven in paragraaf </w:t>
      </w:r>
      <w:r w:rsidR="00262DD6">
        <w:rPr>
          <w:rStyle w:val="Verwijzing"/>
        </w:rPr>
        <w:fldChar w:fldCharType="begin"/>
      </w:r>
      <w:r w:rsidR="00262DD6">
        <w:instrText xml:space="preserve"> REF _Ref_5f10fcabc1e4ab490e7e49d0069cb5d9_1 \n \h </w:instrText>
      </w:r>
      <w:r w:rsidR="00262DD6">
        <w:rPr>
          <w:rStyle w:val="Verwijzing"/>
        </w:rPr>
      </w:r>
      <w:r w:rsidR="00262DD6">
        <w:rPr>
          <w:rStyle w:val="Verwijzing"/>
        </w:rPr>
        <w:fldChar w:fldCharType="separate"/>
      </w:r>
      <w:r w:rsidR="002D10A5">
        <w:t>5.3</w:t>
      </w:r>
      <w:r w:rsidR="00262DD6">
        <w:rPr>
          <w:rStyle w:val="Verwijzing"/>
        </w:rPr>
        <w:fldChar w:fldCharType="end"/>
      </w:r>
      <w:r w:rsidRPr="00677637">
        <w:t>.</w:t>
      </w:r>
      <w:r w:rsidRPr="00200984">
        <w:t xml:space="preserve"> </w:t>
      </w:r>
      <w:r w:rsidR="00B66CAA">
        <w:br/>
      </w:r>
      <w:r w:rsidR="00B66CAA" w:rsidRPr="00B66CAA">
        <w:t>Een Toelichting kan worden afgesloten met het element Sluiting. Van die mogelijkheid zal naar verwachting niet vaak gebruik gemaakt worden. Aan een Toelichting kunnen een of meer Bijlagen worden toegevoegd.</w:t>
      </w:r>
      <w:r w:rsidR="00B66CAA">
        <w:br/>
      </w:r>
      <w:r w:rsidRPr="00CB735F">
        <w:t xml:space="preserve">Een </w:t>
      </w:r>
      <w:r>
        <w:t>Toelichting</w:t>
      </w:r>
      <w:r w:rsidRPr="00CB735F">
        <w:t xml:space="preserve"> wordt niet geannoteerd met </w:t>
      </w:r>
      <w:r w:rsidR="00440502">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6BBD8AFD" w14:textId="1FD37AE4" w:rsidR="00713915" w:rsidRDefault="00713915" w:rsidP="00713915">
      <w:pPr>
        <w:pStyle w:val="Opsommingnummers1"/>
      </w:pPr>
      <w:r w:rsidRPr="00CB735F">
        <w:rPr>
          <w:b/>
          <w:bCs/>
        </w:rPr>
        <w:t>ArtikelgewijzeToelichting</w:t>
      </w:r>
      <w:r w:rsidRPr="00782819">
        <w:t>:</w:t>
      </w:r>
      <w:r>
        <w:t xml:space="preserve"> </w:t>
      </w:r>
      <w:r w:rsidR="00FC0F45" w:rsidRPr="00FC0F45">
        <w:t xml:space="preserve">zoals bij nr </w:t>
      </w:r>
      <w:r w:rsidR="001B6E5C">
        <w:t>5</w:t>
      </w:r>
      <w:r w:rsidR="00FC0F45" w:rsidRPr="00FC0F45">
        <w:t xml:space="preserve"> is beschreven wordt geadviseerd om alleen de toekomstige modellering te gebruiken en geen gebruik te maken van het ‘hoofdelement’ ArtikelgewijzeToelichting. Bovendien ligt het niet erg voor de hand om een artikelsgewijze toelichting te geven op het besluit tot vaststelling of wijziging van een omgevingsdocument.</w:t>
      </w:r>
      <w:r>
        <w:t xml:space="preserve"> Daarom zijn in de norm in paragraaf </w:t>
      </w:r>
      <w:r w:rsidR="002C4C23" w:rsidRPr="00863F41">
        <w:rPr>
          <w:rStyle w:val="Verwijzing"/>
        </w:rPr>
        <w:fldChar w:fldCharType="begin"/>
      </w:r>
      <w:r w:rsidR="002C4C23" w:rsidRPr="00863F41">
        <w:rPr>
          <w:rStyle w:val="Verwijzing"/>
        </w:rPr>
        <w:instrText xml:space="preserve"> REF _Ref_d08fb9b9191bafee7df63cd3a888bd3a_1 \n \h </w:instrText>
      </w:r>
      <w:r w:rsidR="002C4C23" w:rsidRPr="00863F41">
        <w:rPr>
          <w:rStyle w:val="Verwijzing"/>
        </w:rPr>
      </w:r>
      <w:r w:rsidR="002C4C23" w:rsidRPr="00863F41">
        <w:rPr>
          <w:rStyle w:val="Verwijzing"/>
        </w:rPr>
        <w:fldChar w:fldCharType="separate"/>
      </w:r>
      <w:r w:rsidR="002D10A5">
        <w:rPr>
          <w:rStyle w:val="Verwijzing"/>
        </w:rPr>
        <w:t>4.7.3.1.1</w:t>
      </w:r>
      <w:r w:rsidR="002C4C23" w:rsidRPr="00863F41">
        <w:rPr>
          <w:rStyle w:val="Verwijzing"/>
        </w:rPr>
        <w:fldChar w:fldCharType="end"/>
      </w:r>
      <w:r>
        <w:t xml:space="preserve"> de subelementen van de </w:t>
      </w:r>
      <w:r w:rsidRPr="00CD7932">
        <w:t>Artikelgewijze</w:t>
      </w:r>
      <w:r>
        <w:t xml:space="preserve">Toelichting niet opgenomen en wordt er in deze paragraaf geen nadere toelichting op gegeven. </w:t>
      </w:r>
    </w:p>
    <w:p w14:paraId="618A0358" w14:textId="4575A610" w:rsidR="00713915" w:rsidRDefault="00713915" w:rsidP="00713915">
      <w:pPr>
        <w:pStyle w:val="Opsommingnummers1"/>
      </w:pPr>
      <w:r>
        <w:rPr>
          <w:b/>
          <w:bCs/>
        </w:rPr>
        <w:t>Motivering</w:t>
      </w:r>
      <w:r w:rsidRPr="00782819">
        <w:t>:</w:t>
      </w:r>
      <w:r>
        <w:t xml:space="preserve"> </w:t>
      </w:r>
      <w:r w:rsidRPr="003525F3">
        <w:t xml:space="preserve">dit is de motivering oftewel de inhoudelijke onderbouwing van het Besluit. In de motivering kan bijvoorbeeld worden verwezen naar relevant beleid van het eigen dan wel een ander bevoegd gezag. Ook kan worden gemotiveerd hoe het besluit bijdraagt aan het bereiken van de doelen van de Omgevingswet. In het geval van een wijzigingsbesluit wordt in dit deel onder andere beschreven op welke onderdelen </w:t>
      </w:r>
      <w:r w:rsidRPr="003525F3">
        <w:fldChar w:fldCharType="begin"/>
      </w:r>
      <w:r w:rsidRPr="003525F3">
        <w:instrText>DOCVARIABLE ID01+</w:instrText>
      </w:r>
      <w:r w:rsidRPr="003525F3">
        <w:fldChar w:fldCharType="separate"/>
      </w:r>
      <w:r w:rsidR="002D10A5">
        <w:t>de basistekst</w:t>
      </w:r>
      <w:r w:rsidRPr="003525F3">
        <w:fldChar w:fldCharType="end"/>
      </w:r>
      <w:r w:rsidRPr="003525F3">
        <w:t xml:space="preserve"> wordt 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2D10A5">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CC7468">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w:t>
      </w:r>
      <w:r w:rsidR="003C0E27">
        <w:t>5</w:t>
      </w:r>
      <w:r>
        <w:t xml:space="preserve">.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p>
    <w:p w14:paraId="06AF40E2" w14:textId="73EE1AB4"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F52385" w:rsidRPr="00F52385">
        <w:t xml:space="preserve">een besluit tot vaststelling of wijziging van </w:t>
      </w:r>
      <w:r>
        <w:t xml:space="preserve">een omgevingsdocument daadwerkelijk gebeurt, ligt niet voor de hand. Daarom </w:t>
      </w:r>
      <w:r w:rsidR="00F52385" w:rsidRPr="00F52385">
        <w:t xml:space="preserve">wordt geadviseerd om dit element niet te gebruiken. Om deze redenen </w:t>
      </w:r>
      <w:r>
        <w:t xml:space="preserve">zijn in de norm in paragraaf </w:t>
      </w:r>
      <w:r w:rsidR="002C4C23" w:rsidRPr="00863F41">
        <w:rPr>
          <w:rStyle w:val="Verwijzing"/>
        </w:rPr>
        <w:fldChar w:fldCharType="begin"/>
      </w:r>
      <w:r w:rsidR="002C4C23" w:rsidRPr="00863F41">
        <w:rPr>
          <w:rStyle w:val="Verwijzing"/>
        </w:rPr>
        <w:instrText xml:space="preserve"> REF _Ref_d08fb9b9191bafee7df63cd3a888bd3a_1 \n \h </w:instrText>
      </w:r>
      <w:r w:rsidR="002C4C23" w:rsidRPr="00863F41">
        <w:rPr>
          <w:rStyle w:val="Verwijzing"/>
        </w:rPr>
      </w:r>
      <w:r w:rsidR="002C4C23" w:rsidRPr="00863F41">
        <w:rPr>
          <w:rStyle w:val="Verwijzing"/>
        </w:rPr>
        <w:fldChar w:fldCharType="separate"/>
      </w:r>
      <w:r w:rsidR="002D10A5">
        <w:rPr>
          <w:rStyle w:val="Verwijzing"/>
        </w:rPr>
        <w:t>4.7.3.1.1</w:t>
      </w:r>
      <w:r w:rsidR="002C4C23" w:rsidRPr="00863F41">
        <w:rPr>
          <w:rStyle w:val="Verwijzing"/>
        </w:rPr>
        <w:fldChar w:fldCharType="end"/>
      </w:r>
      <w:r>
        <w:t xml:space="preserve"> de subelementen van de Inhoudsopgave niet opgenomen en wordt dit element niet nader toegelicht.</w:t>
      </w:r>
    </w:p>
    <w:p w14:paraId="0C58BF86" w14:textId="77777777" w:rsidR="00713915" w:rsidRDefault="00713915" w:rsidP="00713915"/>
    <w:p w14:paraId="43B82B9B" w14:textId="1DDA4B59"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RegelingKlassiek gelden </w:t>
      </w:r>
      <w:r w:rsidRPr="00767F7C">
        <w:rPr>
          <w:i/>
          <w:iCs/>
        </w:rPr>
        <w:t>niet</w:t>
      </w:r>
      <w:r>
        <w:t xml:space="preserve"> de voorschriften voor Koppen van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2D10A5">
        <w:rPr>
          <w:rStyle w:val="Verwijzing"/>
        </w:rPr>
        <w:t>5.2.2.1.1</w:t>
      </w:r>
      <w:r w:rsidR="00047D03" w:rsidRPr="00863F41">
        <w:rPr>
          <w:rStyle w:val="Verwijzing"/>
        </w:rPr>
        <w:fldChar w:fldCharType="end"/>
      </w:r>
      <w:r>
        <w:t>.</w:t>
      </w:r>
    </w:p>
    <w:p w14:paraId="0B6DAE6E" w14:textId="77777777" w:rsidR="00713915" w:rsidRPr="00EF3AAD" w:rsidRDefault="00713915" w:rsidP="00713915">
      <w:r w:rsidRPr="001813B1">
        <w:lastRenderedPageBreak/>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