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87048" w14:textId="77777777" w:rsidR="002B3E25" w:rsidRDefault="002B3E25" w:rsidP="002B3E25">
      <w:pPr>
        <w:pStyle w:val="Kop5"/>
      </w:pPr>
      <w:r w:rsidRPr="001C2C3F">
        <w:t>Technische voorbereiding: aanmaken van het Doel</w:t>
      </w:r>
    </w:p>
    <w:p w14:paraId="3A586AD9" w14:textId="0A55F552" w:rsidR="002B3E25" w:rsidRPr="00F03DD9" w:rsidRDefault="002B3E25" w:rsidP="002B3E25">
      <w:r w:rsidRPr="00D90328">
        <w:t xml:space="preserve">Zoals in paragraaf </w:t>
      </w:r>
      <w:r>
        <w:fldChar w:fldCharType="begin"/>
      </w:r>
      <w:r>
        <w:instrText xml:space="preserve"> REF _Ref_deddf4480ef3c01f57b49c452600e8e7_1 \n \h </w:instrText>
      </w:r>
      <w:r>
        <w:fldChar w:fldCharType="separate"/>
      </w:r>
      <w:r w:rsidR="002D10A5">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t>(ontwerp)</w:t>
      </w:r>
      <w:r w:rsidRPr="0084678E">
        <w:t xml:space="preserve">besluit tot </w:t>
      </w:r>
      <w:r>
        <w:t xml:space="preserve">vaststelling of </w:t>
      </w:r>
      <w:r w:rsidRPr="0084678E">
        <w:t xml:space="preserve">wijziging van </w:t>
      </w:r>
      <w:r>
        <w:t xml:space="preserve">het programma meegeleverd. </w:t>
      </w:r>
    </w:p>
    <w:p w14:paraId="6D07E7DD" w14:textId="77777777" w:rsidR="002B3E25" w:rsidRPr="00F03DD9" w:rsidRDefault="002B3E25" w:rsidP="002B3E25">
      <w:r>
        <w:t>De eerste handeling bij de start van het opstellen van zo’n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356EBBD" w14:textId="77777777" w:rsidR="002B3E25" w:rsidRPr="00F03DD9" w:rsidRDefault="002B3E25" w:rsidP="002B3E25">
      <w:pPr>
        <w:pStyle w:val="Opsommingtekens1"/>
      </w:pPr>
      <w:r w:rsidRPr="00F03DD9">
        <w:t>de identificatie moet het volgende patroon volgen: /join/id/proces/</w:t>
      </w:r>
      <w:r>
        <w:t>”</w:t>
      </w:r>
      <w:r w:rsidRPr="00F03DD9">
        <w:t xml:space="preserve"> &lt;overheid&gt; </w:t>
      </w:r>
      <w:r>
        <w:t>“</w:t>
      </w:r>
      <w:r w:rsidRPr="00F03DD9">
        <w:t>/</w:t>
      </w:r>
      <w:r>
        <w:t>”</w:t>
      </w:r>
      <w:r w:rsidRPr="00F03DD9">
        <w:t xml:space="preserve"> &lt;datum&gt; </w:t>
      </w:r>
      <w:r>
        <w:t>“</w:t>
      </w:r>
      <w:r w:rsidRPr="00F03DD9">
        <w:t>/</w:t>
      </w:r>
      <w:r>
        <w:t>”</w:t>
      </w:r>
      <w:r w:rsidRPr="00F03DD9">
        <w:t xml:space="preserve"> &lt;overig&gt;</w:t>
      </w:r>
    </w:p>
    <w:p w14:paraId="189EA594" w14:textId="77777777" w:rsidR="002B3E25" w:rsidRPr="00F03DD9" w:rsidRDefault="002B3E25" w:rsidP="002B3E25">
      <w:pPr>
        <w:pStyle w:val="Opsommingtekens1"/>
      </w:pPr>
      <w:r w:rsidRPr="00F03DD9">
        <w:t xml:space="preserve">overheid: </w:t>
      </w:r>
      <w:r>
        <w:t>code van het bevoegde gezag volgens één van de STOP-waardelijsten voor gemeente, provincie, waterschap of ministerie</w:t>
      </w:r>
    </w:p>
    <w:p w14:paraId="1942D22B" w14:textId="77777777" w:rsidR="002B3E25" w:rsidRPr="00F03DD9" w:rsidRDefault="002B3E25" w:rsidP="002B3E25">
      <w:pPr>
        <w:pStyle w:val="Opsommingtekens1"/>
      </w:pPr>
      <w:r w:rsidRPr="00F03DD9">
        <w:lastRenderedPageBreak/>
        <w:t>datum: datum van het ontstaan van het doel; dit mag een jaartal of een volledige datum zijn</w:t>
      </w:r>
    </w:p>
    <w:p w14:paraId="33858653" w14:textId="77777777" w:rsidR="002B3E25" w:rsidRPr="00F03DD9" w:rsidRDefault="002B3E25" w:rsidP="002B3E25">
      <w:pPr>
        <w:pStyle w:val="Opsommingtekens1"/>
      </w:pPr>
      <w:r w:rsidRPr="00F03DD9">
        <w:t>overig: door het bevoegd gezag te bepalen; dit kan een betekenisloze code zijn of een betekenisvolle tekstuele beschrijving van (het resultaat van) het doel. Hiervoor gelden de volgende eisen:</w:t>
      </w:r>
    </w:p>
    <w:p w14:paraId="247EFBAA" w14:textId="77777777" w:rsidR="002B3E25" w:rsidRPr="00F03DD9" w:rsidRDefault="002B3E25" w:rsidP="002B3E25">
      <w:pPr>
        <w:pStyle w:val="Opsommingtekens2"/>
      </w:pPr>
      <w:r w:rsidRPr="00F03DD9">
        <w:t>alleen toegestaan: boven- en onderkast letters, cijfers en underscore;</w:t>
      </w:r>
    </w:p>
    <w:p w14:paraId="3689769C" w14:textId="77777777" w:rsidR="002B3E25" w:rsidRDefault="002B3E25" w:rsidP="002B3E25">
      <w:pPr>
        <w:pStyle w:val="Opsommingtekens2"/>
      </w:pPr>
      <w:r w:rsidRPr="00F03DD9">
        <w:t>te beginnen met een cijfer of letter;</w:t>
      </w:r>
    </w:p>
    <w:p w14:paraId="52980DF2" w14:textId="77777777" w:rsidR="002B3E25" w:rsidRDefault="002B3E25" w:rsidP="002B3E25">
      <w:pPr>
        <w:pStyle w:val="Opsommingtekens2"/>
      </w:pPr>
      <w:r w:rsidRPr="00F03DD9">
        <w:t>maximale lengte:</w:t>
      </w:r>
      <w:r w:rsidRPr="00B26823">
        <w:t>128 karakters.</w:t>
      </w:r>
    </w:p>
    <w:p w14:paraId="2E5BDD7F" w14:textId="77777777" w:rsidR="002B3E25" w:rsidRDefault="002B3E25" w:rsidP="002B3E25">
      <w:r w:rsidRPr="00D43178">
        <w:t>Het Doel moet uiteraard uniek zijn.</w:t>
      </w:r>
    </w:p>
    <w:p w14:paraId="154D3026" w14:textId="77777777" w:rsidR="002B3E25" w:rsidRDefault="002B3E25" w:rsidP="002B3E25"/>
    <w:p w14:paraId="4D3CE191" w14:textId="77777777" w:rsidR="002B3E25" w:rsidRDefault="002B3E25" w:rsidP="002B3E25">
      <w:r>
        <w:t xml:space="preserve">Het Doel bij een besluit tot vaststelling van een programma zou er zo uit kunnen zien: </w:t>
      </w:r>
      <w:r w:rsidRPr="006869A4">
        <w:t>/join/id/proces/</w:t>
      </w:r>
      <w:r w:rsidRPr="006B39B9">
        <w:t>gm0479</w:t>
      </w:r>
      <w:r>
        <w:t>/</w:t>
      </w:r>
      <w:r w:rsidRPr="00BC4613">
        <w:t>2023/</w:t>
      </w:r>
      <w:r>
        <w:t>instelling_</w:t>
      </w:r>
      <w:r w:rsidRPr="009E5F2A">
        <w:t>rioleringsprogramma_2026-2030</w:t>
      </w:r>
      <w:r w:rsidRPr="00D43178">
        <w:t>, maar ook /join/id/proces/gm0479/</w:t>
      </w:r>
      <w:r w:rsidRPr="00BC4613">
        <w:t>2023/</w:t>
      </w:r>
      <w:r w:rsidRPr="00D43178">
        <w:t xml:space="preserve">546d9cff158f4d148f9bb6c953dc3019. </w:t>
      </w:r>
      <w:r>
        <w:t xml:space="preserve">De plansoftware moet er voor zorgen dat het Doel uniek is. </w:t>
      </w:r>
      <w:r w:rsidRPr="00D43178">
        <w:t>Het is dus goed mogelijk dat de plansoftware zelf het Doel genereert en dat dat eerder Doelen met een betekenisloze code (zoals het tweede voorbeeld) dan met een betekenisvolle beschrijving oplevert.</w:t>
      </w:r>
    </w:p>
    <w:p w14:paraId="33A6679F" w14:textId="77777777" w:rsidR="002B3E25" w:rsidRDefault="002B3E25" w:rsidP="002B3E25"/>
    <w:p w14:paraId="11E2007A" w14:textId="77777777" w:rsidR="002B3E25" w:rsidRPr="00695B75" w:rsidRDefault="002B3E25" w:rsidP="002B3E25">
      <w:r>
        <w:t xml:space="preserve">Nadat het Doel is aangemaakt, </w:t>
      </w:r>
      <w:r w:rsidRPr="00FF41D2">
        <w:t xml:space="preserve">start de ambtelijke organisatie van </w:t>
      </w:r>
      <w:r>
        <w:t xml:space="preserve">gemeente, waterschap, provincie of Rijk in de plansoftware met de nieuwe regelingversie van het programma. </w:t>
      </w:r>
      <w:r w:rsidRPr="009C05D2">
        <w:t xml:space="preserve">Wanneer wordt gestart met de eerste versie van </w:t>
      </w:r>
      <w:r>
        <w:t xml:space="preserve">het programma, </w:t>
      </w:r>
      <w:r w:rsidRPr="00BA7AAF">
        <w:t xml:space="preserve">zal in de plansoftware een volledig nieuwe regeling van </w:t>
      </w:r>
      <w:r>
        <w:t xml:space="preserve">het programma </w:t>
      </w:r>
      <w:r w:rsidRPr="00BA7AAF">
        <w:t xml:space="preserve">worden opgesteld. Wanneer het gaat om een wijziging van </w:t>
      </w:r>
      <w:r>
        <w:t>een</w:t>
      </w:r>
      <w:r w:rsidRPr="00BA7AAF">
        <w:t xml:space="preserve"> bestaan</w:t>
      </w:r>
      <w:r>
        <w:t>d programma</w:t>
      </w:r>
      <w:r w:rsidRPr="00BA7AAF">
        <w:t xml:space="preserve">, worden in de nieuwe regelingversie de wijzigingen ten opzichte van de voorgaande toestand van de regeling aangebracht die voor de betreffende </w:t>
      </w:r>
      <w:r>
        <w:t>wijziging</w:t>
      </w:r>
      <w:r w:rsidRPr="00BA7AAF">
        <w:t xml:space="preserve"> nodig zijn.</w:t>
      </w:r>
      <w:r>
        <w:t xml:space="preserve"> Afhankelijk van de functionaliteiten die de gebruikte plansoftware biedt, zullen tussentijdse producten worden gegenereerd ten behoeve van intern en extern overleg, zoals met initiatiefnemers, adviseurs en medeoverheden.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