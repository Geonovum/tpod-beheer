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D814" w14:textId="77777777"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