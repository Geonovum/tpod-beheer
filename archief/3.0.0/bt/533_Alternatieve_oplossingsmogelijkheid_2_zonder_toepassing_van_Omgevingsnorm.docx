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8DD9" w14:textId="104B933C" w:rsidR="007405A3" w:rsidRDefault="006A48E3" w:rsidP="00F168B0">
      <w:pPr>
        <w:pStyle w:val="Kop3bijlage"/>
      </w:pPr>
      <w:r w:rsidRPr="006A48E3">
        <w:t xml:space="preserve">Alternatieve oplossingsmogelijkheid </w:t>
      </w:r>
      <w:r w:rsidR="007405A3">
        <w:t>2</w:t>
      </w:r>
      <w:r w:rsidR="007116F0">
        <w:t xml:space="preserve">: zonder </w:t>
      </w:r>
      <w:r w:rsidR="007116F0" w:rsidRPr="007116F0">
        <w:t xml:space="preserve">toepassing van </w:t>
      </w:r>
      <w:r w:rsidR="00BC16AF" w:rsidRPr="00BC16AF">
        <w:t>Omgevingsnorm</w:t>
      </w:r>
    </w:p>
    <w:p w14:paraId="08BA1773" w14:textId="6C82CC2A" w:rsidR="00B559A7" w:rsidRDefault="00B559A7" w:rsidP="009C3A89">
      <w:r w:rsidRPr="00B559A7">
        <w:t xml:space="preserve">Bij dit alternatief wordt </w:t>
      </w:r>
      <w:r>
        <w:t xml:space="preserve">geen </w:t>
      </w:r>
      <w:r w:rsidRPr="00B559A7">
        <w:t>gebruik gemaakt van het objecttype Omgevingsnorm</w:t>
      </w:r>
      <w:r>
        <w:t>, maar word</w:t>
      </w:r>
      <w:r w:rsidR="00317EB1">
        <w:t>en</w:t>
      </w:r>
      <w:r>
        <w:t xml:space="preserve"> </w:t>
      </w:r>
      <w:r w:rsidR="00317EB1">
        <w:t>de waarden per winkelcentrum in de tekst opgenomen</w:t>
      </w:r>
      <w:r w:rsidRPr="00B559A7">
        <w:t>.</w:t>
      </w:r>
    </w:p>
    <w:p w14:paraId="2B1892DC" w14:textId="35E42F1A" w:rsidR="00984293" w:rsidRDefault="00984293" w:rsidP="009C3A89">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rsidR="00A529B0">
        <w:t xml:space="preserve"> </w:t>
      </w:r>
      <w:r w:rsidR="009E20D7">
        <w:t>In de le</w:t>
      </w:r>
      <w:r w:rsidR="00A529B0">
        <w:t>d</w:t>
      </w:r>
      <w:r w:rsidR="009E20D7">
        <w:t>en</w:t>
      </w:r>
      <w:r w:rsidR="00A529B0">
        <w:t xml:space="preserve"> 2 </w:t>
      </w:r>
      <w:r w:rsidR="009E20D7">
        <w:t xml:space="preserve">t/m 5 is </w:t>
      </w:r>
      <w:r w:rsidR="00D71AA5">
        <w:t xml:space="preserve">de naam van het </w:t>
      </w:r>
      <w:r w:rsidR="009E20D7">
        <w:t xml:space="preserve">winkelcentrum </w:t>
      </w:r>
      <w:r w:rsidR="00D71AA5">
        <w:t xml:space="preserve">en </w:t>
      </w:r>
      <w:r w:rsidR="00A529B0">
        <w:t xml:space="preserve">de </w:t>
      </w:r>
      <w:r w:rsidR="00D71AA5">
        <w:t xml:space="preserve">maximum </w:t>
      </w:r>
      <w:r w:rsidR="00A529B0">
        <w:t xml:space="preserve">oppervlakte aan horeca </w:t>
      </w:r>
      <w:r w:rsidR="00D71AA5">
        <w:t xml:space="preserve">in de tekst opgenomen. Ieder lid is gekoppeld </w:t>
      </w:r>
      <w:r w:rsidR="007C49C8">
        <w:t xml:space="preserve">aan de Locatie van het </w:t>
      </w:r>
      <w:r w:rsidR="007C49C8">
        <w:lastRenderedPageBreak/>
        <w:t>betreffende winkelcentrum.</w:t>
      </w:r>
      <w:r w:rsidR="004C0DD7">
        <w:t xml:space="preserve"> </w:t>
      </w:r>
      <w:r w:rsidR="004C0DD7">
        <w:fldChar w:fldCharType="begin"/>
      </w:r>
      <w:r w:rsidR="004C0DD7">
        <w:instrText xml:space="preserve"> REF _Ref_e51763a4da27c23114bb64ae0db7eb87_1 \n \h </w:instrText>
      </w:r>
      <w:r w:rsidR="004C0DD7">
        <w:fldChar w:fldCharType="separate"/>
      </w:r>
      <w:r w:rsidR="00C235A5">
        <w:t>Figuur 191</w:t>
      </w:r>
      <w:r w:rsidR="004C0DD7">
        <w:fldChar w:fldCharType="end"/>
      </w:r>
      <w:r w:rsidR="006C108A">
        <w:t xml:space="preserve"> geeft een idee </w:t>
      </w:r>
      <w:r w:rsidR="006C108A" w:rsidRPr="006C108A">
        <w:t>van hoe dit er in een viewer uit zou kunnen zien.</w:t>
      </w:r>
    </w:p>
    <w:p w14:paraId="17DF8EDD" w14:textId="6BE24667" w:rsidR="000715ED" w:rsidRDefault="006C325A" w:rsidP="000715ED">
      <w:pPr>
        <w:pStyle w:val="Figuur"/>
      </w:pPr>
      <w:r>
        <w:rPr>
          <w:noProof/>
        </w:rPr>
        <w:drawing>
          <wp:inline distT="0" distB="0" distL="0" distR="0" wp14:anchorId="1976F4AE" wp14:editId="33A213E7">
            <wp:extent cx="4828540" cy="2694940"/>
            <wp:effectExtent l="0" t="0" r="0" b="0"/>
            <wp:docPr id="2127904323" name="Afbeelding 212790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6A6E93E4" w14:textId="2FFE0AA0" w:rsidR="003D4C8B" w:rsidRPr="003D4C8B" w:rsidRDefault="00AF5BDD" w:rsidP="00F168B0">
      <w:pPr>
        <w:pStyle w:val="Figuurbijschrift"/>
      </w:pPr>
      <w:bookmarkStart w:id="1730" w:name="_Ref_e51763a4da27c23114bb64ae0db7eb87_1"/>
      <w:r w:rsidRPr="00AF5BDD">
        <w:t xml:space="preserve">Voorbeeld van hoe de toepassing van alternatieve oplossingsmogelijkheid </w:t>
      </w:r>
      <w:r w:rsidR="00C2566E">
        <w:t>2</w:t>
      </w:r>
      <w:r w:rsidRPr="00AF5BDD">
        <w:t xml:space="preserve"> er in een viewer uitziet</w:t>
      </w:r>
      <w:bookmarkEnd w:id="173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82"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