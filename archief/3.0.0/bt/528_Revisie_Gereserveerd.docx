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E4E1A" w14:textId="564E2ACF" w:rsidR="00A12DAF" w:rsidRDefault="00A12DAF" w:rsidP="00514888">
      <w:pPr>
        <w:pStyle w:val="Kop3"/>
      </w:pPr>
      <w:bookmarkStart w:id="1714" w:name="_Ref_c8886d2a2aa134da5eeed3deb6009bcd_1"/>
      <w:r>
        <w:t>Revisie [Gereserveerd]</w:t>
      </w:r>
      <w:bookmarkEnd w:id="1714"/>
    </w:p>
    <w:p w14:paraId="29CE280E" w14:textId="77777777" w:rsidR="00B867FD" w:rsidRDefault="00B867FD" w:rsidP="00B867FD"/>
    <w:p w14:paraId="65C3E077" w14:textId="77777777" w:rsidR="00B867FD" w:rsidRPr="00C06FFE" w:rsidRDefault="00B867FD" w:rsidP="00514888"/>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