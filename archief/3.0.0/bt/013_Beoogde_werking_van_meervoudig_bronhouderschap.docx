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3B28893E" w14:textId="12B92FA5" w:rsidR="00C235A5"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1D25D609"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6"/>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7"/>
      </w:r>
      <w:r>
        <w:t>;</w:t>
      </w:r>
    </w:p>
    <w:p w14:paraId="1133316D" w14:textId="6565807D" w:rsidR="00C235A5"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8"/>
      </w:r>
      <w:r w:rsidRPr="003F0952">
        <w:t>.</w:t>
      </w:r>
    </w:p>
    <w:p w14:paraId="63643093" w14:textId="73FBECA0"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71535D2A" w14:textId="01FF3A6B" w:rsidR="00C235A5" w:rsidRDefault="00895AFB" w:rsidP="00895AFB">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