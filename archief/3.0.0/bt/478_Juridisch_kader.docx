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C12552" w14:textId="77777777" w:rsidR="002B3E25" w:rsidRDefault="002B3E25" w:rsidP="002B3E25">
      <w:pPr>
        <w:pStyle w:val="Kop5"/>
      </w:pPr>
      <w:bookmarkStart w:id="1480" w:name="_Ref_bf4b3f30ec5b2199c518b9cff44041e5_1"/>
      <w:r>
        <w:t>Juridisch kader</w:t>
      </w:r>
      <w:bookmarkEnd w:id="1480"/>
    </w:p>
    <w:p w14:paraId="2BC175C2" w14:textId="77777777" w:rsidR="002B3E25" w:rsidRDefault="002B3E25" w:rsidP="002B3E25">
      <w:r>
        <w:t xml:space="preserve">Op de voorbereiding van </w:t>
      </w:r>
      <w:r w:rsidRPr="002D4295">
        <w:t xml:space="preserve">de verplichte programma’s van paragraaf 3.2.2 Ow, de </w:t>
      </w:r>
      <w:r>
        <w:t xml:space="preserve">in </w:t>
      </w:r>
      <w:r w:rsidRPr="00BF2225">
        <w:t xml:space="preserve">paragraaf 3.2.3 Ow </w:t>
      </w:r>
      <w:r>
        <w:t xml:space="preserve">genoemde </w:t>
      </w:r>
      <w:r w:rsidRPr="002D4295">
        <w:t>onverplichte programma’s en de programma’s met programmatische aanpak van paragraaf 3.2.4 Ow</w:t>
      </w:r>
      <w:r>
        <w:t xml:space="preserve"> is afdeling 3.4 Awb van toepassing</w:t>
      </w:r>
      <w:r>
        <w:rPr>
          <w:rStyle w:val="Voetnootmarkering"/>
        </w:rPr>
        <w:footnoteReference w:id="378"/>
      </w:r>
      <w:r>
        <w:t xml:space="preserve">. </w:t>
      </w:r>
      <w:r w:rsidRPr="00BB5CDB">
        <w:t>Afdeling 3.4 Awb is ook van toepassing op de documenten die voor het opstellen van een programma afzonderlijk worden vastgesteld</w:t>
      </w:r>
      <w:r>
        <w:rPr>
          <w:rStyle w:val="Voetnootmarkering"/>
        </w:rPr>
        <w:footnoteReference w:id="379"/>
      </w:r>
      <w:r>
        <w:t>.</w:t>
      </w:r>
      <w:r w:rsidRPr="00BB5CDB">
        <w:t xml:space="preserve"> </w:t>
      </w:r>
      <w:r w:rsidRPr="00D95FA5">
        <w:t>Een bestuursorgaan kan</w:t>
      </w:r>
      <w:r>
        <w:t xml:space="preserve">, </w:t>
      </w:r>
      <w:r w:rsidRPr="00954BFB">
        <w:t>voor zover dat niet in strijd is met internationaalrechtelijke verplichtingen,</w:t>
      </w:r>
      <w:r w:rsidRPr="00D95FA5">
        <w:t xml:space="preserve"> bij de voorbereiding van de</w:t>
      </w:r>
      <w:r>
        <w:t>ze</w:t>
      </w:r>
      <w:r w:rsidRPr="00D95FA5">
        <w:t xml:space="preserve"> programma’s afdeling 3.4 Awb buiten toepassing laten als het gaat om een ondergeschikte wijziging die niet leidt tot grotere nadelige gevolgen voor het milieu en die wijziging niet ziet op een in dat programma opgenomen beschrijving van een activiteit als gevolg waarvan de activiteit is toegestaan</w:t>
      </w:r>
      <w:r>
        <w:rPr>
          <w:rStyle w:val="Voetnootmarkering"/>
        </w:rPr>
        <w:footnoteReference w:id="380"/>
      </w:r>
      <w:r w:rsidRPr="00D95FA5">
        <w:t>.</w:t>
      </w:r>
      <w:r>
        <w:t xml:space="preserve"> Uit artikel 3.4 Ow volgt dat gemeente, waterschap, provincie en Rijk ook voor andere dan in de paragrafen 3.2.2 t/m 3.2.4 genoemde onderdelen van de fysieke </w:t>
      </w:r>
      <w:r>
        <w:lastRenderedPageBreak/>
        <w:t xml:space="preserve">leefomgeving een programma </w:t>
      </w:r>
      <w:r w:rsidRPr="005B48EC">
        <w:t xml:space="preserve">kunnen </w:t>
      </w:r>
      <w:r>
        <w:t xml:space="preserve">vaststellen. Het </w:t>
      </w:r>
      <w:r w:rsidRPr="009E55C5">
        <w:t xml:space="preserve">bestuursorgaan </w:t>
      </w:r>
      <w:r>
        <w:t xml:space="preserve">kan dan </w:t>
      </w:r>
      <w:r w:rsidRPr="009E55C5">
        <w:t>zelf bepalen of het afdeling 3.4 Awb toepast of niet.</w:t>
      </w:r>
    </w:p>
    <w:p w14:paraId="37CF6B71" w14:textId="77777777" w:rsidR="002B3E25" w:rsidRDefault="002B3E25" w:rsidP="002B3E25"/>
    <w:p w14:paraId="427F6735" w14:textId="1F82419A" w:rsidR="00C235A5" w:rsidRDefault="002B3E25" w:rsidP="002B3E25">
      <w:r w:rsidRPr="00331401">
        <w:t>Het van afdeling 3.4 Awb onderdeel uitmakende artikel</w:t>
      </w:r>
      <w:r>
        <w:t xml:space="preserve"> </w:t>
      </w:r>
      <w:r w:rsidRPr="006371BE">
        <w:t xml:space="preserve">3:11 lid 1 Awb luidt: “Het bestuursorgaan legt het ontwerp van het te nemen besluit, met de daarop betrekking hebbende stukken die redelijkerwijs nodig zijn voor een beoordeling van het ontwerp, ter inzage, </w:t>
      </w:r>
      <w:r w:rsidRPr="00214FE7">
        <w:rPr>
          <w:i/>
          <w:iCs/>
        </w:rPr>
        <w:t>met uitzondering van stukken waarvoor bij wettelijk voorschrift mededeling op de in artikel 12 van de Bekendmakingswet bepaalde wijze is voorgeschreven</w:t>
      </w:r>
      <w:r w:rsidRPr="006371BE">
        <w:t xml:space="preserve">.” </w:t>
      </w:r>
      <w:r>
        <w:t xml:space="preserve">Bij diverse besluiten en andere rechtsfiguren die als omgevingsdocument zijn aangewezen, waaronder de omgevingsvisie, is zo’n uitzondering gemaakt en is in het Omgevingsbesluit bepaald dat van het ontwerp mededeling gedaan moet worden in het publicatieblad. </w:t>
      </w:r>
      <w:r w:rsidRPr="006371BE">
        <w:t xml:space="preserve">In </w:t>
      </w:r>
      <w:r w:rsidRPr="00730567">
        <w:t>dat geval</w:t>
      </w:r>
      <w:r>
        <w:t xml:space="preserve"> wordt een publicatie van de volledige inhoud van het ontwerpbesluit in het publicatieblad</w:t>
      </w:r>
      <w:r w:rsidRPr="00B36850">
        <w:t xml:space="preserve"> </w:t>
      </w:r>
      <w:r>
        <w:t>geplaatst</w:t>
      </w:r>
      <w:r>
        <w:rPr>
          <w:rStyle w:val="Voetnootmarkering"/>
        </w:rPr>
        <w:footnoteReference w:id="381"/>
      </w:r>
      <w:r>
        <w:t xml:space="preserve"> en wordt het ontwerpbesluit zelf dus niet ter inzage gelegd. </w:t>
      </w:r>
      <w:r w:rsidR="00781D11">
        <w:t>H</w:t>
      </w:r>
      <w:r w:rsidR="00781D11" w:rsidRPr="00781D11">
        <w:t xml:space="preserve">et Omgevingsbesluit voorziet (nog) niet in een verplichting om </w:t>
      </w:r>
      <w:r w:rsidR="00AC4EE2">
        <w:t xml:space="preserve">in het publicatieblad </w:t>
      </w:r>
      <w:r w:rsidR="00781D11" w:rsidRPr="00781D11">
        <w:t>mededeling te doen van het ontwerp van het programma</w:t>
      </w:r>
      <w:r w:rsidR="00AC4EE2">
        <w:t>.</w:t>
      </w:r>
      <w:r w:rsidR="00781D11" w:rsidRPr="00781D11">
        <w:t xml:space="preserve"> </w:t>
      </w:r>
      <w:r w:rsidR="00311ABC">
        <w:t>Daar</w:t>
      </w:r>
      <w:r>
        <w:t xml:space="preserve">om </w:t>
      </w:r>
      <w:r w:rsidR="00311ABC">
        <w:t xml:space="preserve">moet het bestuursorgaan </w:t>
      </w:r>
      <w:r>
        <w:t xml:space="preserve">het ontwerp van het programma </w:t>
      </w:r>
      <w:r w:rsidRPr="00992175">
        <w:t xml:space="preserve">op elektronische wijze </w:t>
      </w:r>
      <w:r>
        <w:t>en op een fysieke locatie ter inzage leggen. Echter als het ontwerp van een programma niet aan de LVBB wordt aangeleverd en niet in het publicatieblad wordt gepubliceerd, wordt het ook niet aan DSO-LV doorgeleverd en kan het niet in de DSO-viewer geraadpleegd worden. De geometrische begrenzing van het programma en van onderdelen daarvan kan dan alleen in de vorm van kaarten in de tekst of in een bijlage bij de tekst worden opgenomen en niet als interactief raadpleegbaar geheel van tekst en kaart. H</w:t>
      </w:r>
      <w:r w:rsidRPr="00DF3263">
        <w:t xml:space="preserve">et </w:t>
      </w:r>
      <w:r>
        <w:t xml:space="preserve">definitieve besluit tot </w:t>
      </w:r>
      <w:r w:rsidR="00913A3A">
        <w:t>vaststelling</w:t>
      </w:r>
      <w:r>
        <w:t xml:space="preserve"> of wijziging van het </w:t>
      </w:r>
      <w:r w:rsidRPr="00DF3263">
        <w:t>programma</w:t>
      </w:r>
      <w:r>
        <w:t xml:space="preserve"> moet wel bekendgemaakt </w:t>
      </w:r>
      <w:r w:rsidRPr="00385681">
        <w:t xml:space="preserve">worden </w:t>
      </w:r>
      <w:r>
        <w:t xml:space="preserve">door plaatsing van de volledige inhoud van het programma in het publicatieblad en </w:t>
      </w:r>
      <w:r w:rsidR="003B75E8">
        <w:t xml:space="preserve">het programma </w:t>
      </w:r>
      <w:r>
        <w:t xml:space="preserve">moet vervolgens in de interactieve raadpleegomgeving van DSO-LV ontsloten worden. Besluit en programma moeten dan voldoen aan de eisen van de STOP/TPOD-standaard. Als het ontwerp van het programma </w:t>
      </w:r>
      <w:r w:rsidRPr="00DE737A">
        <w:t xml:space="preserve">niet met toepassing van de STOP/TPOD-standaard wordt opgesteld en </w:t>
      </w:r>
      <w:r>
        <w:t xml:space="preserve">alleen ter inzage gelegd wordt, zullen er grote verschillen zijn tussen het ontwerp en de </w:t>
      </w:r>
      <w:r w:rsidR="00913A3A">
        <w:t>definitieve</w:t>
      </w:r>
      <w:r>
        <w:t xml:space="preserve"> versie. Dat is </w:t>
      </w:r>
      <w:r w:rsidR="00E423D0">
        <w:t>niet wenselijk</w:t>
      </w:r>
      <w:r>
        <w:t xml:space="preserve">. Daarom </w:t>
      </w:r>
      <w:r w:rsidR="004D4748">
        <w:t xml:space="preserve">wordt aanbevolen om </w:t>
      </w:r>
      <w:r>
        <w:t xml:space="preserve">het ontwerp </w:t>
      </w:r>
      <w:r w:rsidR="00D628CF">
        <w:t xml:space="preserve">mede te delen door </w:t>
      </w:r>
      <w:r>
        <w:t>de volledige inhoud van het ontwerp van het programma</w:t>
      </w:r>
      <w:r w:rsidR="00417BA3">
        <w:t>, met toepassing van de STOP/TPOD-standaard,</w:t>
      </w:r>
      <w:r>
        <w:t xml:space="preserve"> in </w:t>
      </w:r>
      <w:r w:rsidRPr="00AA64F6">
        <w:t xml:space="preserve">gemeenteblad, </w:t>
      </w:r>
      <w:r>
        <w:t xml:space="preserve">waterschapsblad, </w:t>
      </w:r>
      <w:r w:rsidRPr="00AA64F6">
        <w:t xml:space="preserve">provinciaal blad respectievelijk Staatscourant </w:t>
      </w:r>
      <w:r w:rsidR="00D628CF">
        <w:t>te plaatsen</w:t>
      </w:r>
      <w:r>
        <w:t>.</w:t>
      </w:r>
      <w:r w:rsidR="009F41E5">
        <w:t xml:space="preserve"> </w:t>
      </w:r>
      <w:r w:rsidR="006F590E">
        <w:t>In de beschrijvingen</w:t>
      </w:r>
      <w:r w:rsidR="00417BA3">
        <w:t xml:space="preserve"> in de paragrafen </w:t>
      </w:r>
      <w:r w:rsidR="007743B8">
        <w:fldChar w:fldCharType="begin"/>
      </w:r>
      <w:r w:rsidR="007743B8">
        <w:instrText xml:space="preserve"> REF _Ref_3508cba8e4d1932db887dadd4872af88_1 \n \h </w:instrText>
      </w:r>
      <w:r w:rsidR="007743B8">
        <w:fldChar w:fldCharType="separate"/>
      </w:r>
      <w:r w:rsidR="00C235A5">
        <w:t>10.11.2.2</w:t>
      </w:r>
      <w:r w:rsidR="007743B8">
        <w:fldChar w:fldCharType="end"/>
      </w:r>
      <w:r w:rsidR="007743B8">
        <w:t xml:space="preserve"> en </w:t>
      </w:r>
      <w:r w:rsidR="007743B8">
        <w:fldChar w:fldCharType="begin"/>
      </w:r>
      <w:r w:rsidR="007743B8">
        <w:instrText xml:space="preserve"> REF _Ref_9d615e831f07fb4f92edc783bb15a6e0_1 \n \h </w:instrText>
      </w:r>
      <w:r w:rsidR="007743B8">
        <w:fldChar w:fldCharType="separate"/>
      </w:r>
      <w:r w:rsidR="00C235A5">
        <w:t>10.11.2.3</w:t>
      </w:r>
      <w:r w:rsidR="007743B8">
        <w:fldChar w:fldCharType="end"/>
      </w:r>
      <w:r w:rsidR="007743B8">
        <w:t xml:space="preserve"> </w:t>
      </w:r>
      <w:r w:rsidR="004D4748" w:rsidRPr="004D4748">
        <w:t xml:space="preserve">gaat dit toepassingsprofiel van </w:t>
      </w:r>
      <w:r w:rsidR="00825A70">
        <w:t xml:space="preserve">die situatie </w:t>
      </w:r>
      <w:r w:rsidR="004D4748" w:rsidRPr="004D4748">
        <w:t>uit</w:t>
      </w:r>
      <w:r w:rsidR="00825A70">
        <w:t>.</w:t>
      </w:r>
      <w:r w:rsidR="00D43097">
        <w:t xml:space="preserve"> </w:t>
      </w:r>
      <w:r w:rsidR="004D396B">
        <w:t>Wanneer deze aanbeveling wordt opgevolgd</w:t>
      </w:r>
      <w:r w:rsidR="0040140C">
        <w:t xml:space="preserve"> </w:t>
      </w:r>
      <w:r w:rsidR="008A763E">
        <w:t xml:space="preserve">is het aan te raden </w:t>
      </w:r>
      <w:r w:rsidR="0040140C" w:rsidRPr="0040140C">
        <w:t>om</w:t>
      </w:r>
      <w:r w:rsidR="0040140C">
        <w:t>,</w:t>
      </w:r>
      <w:r w:rsidR="0040140C" w:rsidRPr="0040140C">
        <w:t xml:space="preserve"> </w:t>
      </w:r>
      <w:r w:rsidR="0040140C">
        <w:t>z</w:t>
      </w:r>
      <w:r w:rsidR="00F444A6">
        <w:t>olang het Omgevingsbesluit niet voorziet in een verplic</w:t>
      </w:r>
      <w:r w:rsidR="00495C47">
        <w:t>h</w:t>
      </w:r>
      <w:r w:rsidR="00F444A6">
        <w:t>t</w:t>
      </w:r>
      <w:r w:rsidR="00495C47">
        <w:t>i</w:t>
      </w:r>
      <w:r w:rsidR="00F444A6">
        <w:t>ng om mededeling te doen van het ontwerp van het programma</w:t>
      </w:r>
      <w:r w:rsidR="0040140C">
        <w:t>,</w:t>
      </w:r>
      <w:r w:rsidR="00F444A6">
        <w:t xml:space="preserve"> </w:t>
      </w:r>
      <w:r w:rsidR="007161E2">
        <w:t>het ontwerp</w:t>
      </w:r>
      <w:r w:rsidR="00B245A2">
        <w:t xml:space="preserve"> van het </w:t>
      </w:r>
      <w:r w:rsidR="00385973">
        <w:t xml:space="preserve">programma </w:t>
      </w:r>
      <w:r w:rsidR="007161E2">
        <w:t xml:space="preserve">ook bij de </w:t>
      </w:r>
      <w:r w:rsidR="00913A3A">
        <w:t>ter inzage</w:t>
      </w:r>
      <w:r w:rsidR="007161E2">
        <w:t xml:space="preserve"> gelegde stukken </w:t>
      </w:r>
      <w:r w:rsidR="00385973">
        <w:t xml:space="preserve">te </w:t>
      </w:r>
      <w:r w:rsidR="007161E2">
        <w:t>presenteren.</w:t>
      </w:r>
    </w:p>
    <w:p w14:paraId="0DF0D11E" w14:textId="2CA7393E" w:rsidR="002B3E25" w:rsidRDefault="002B3E25" w:rsidP="002B3E25"/>
    <w:p w14:paraId="6A931C99" w14:textId="2A02E33E" w:rsidR="002B3E25" w:rsidRDefault="000E327A" w:rsidP="002B3E25">
      <w:r>
        <w:t>G</w:t>
      </w:r>
      <w:r w:rsidR="002B3E25" w:rsidRPr="00D33716">
        <w:t>emeente, waterschap, provincie of Rijk</w:t>
      </w:r>
      <w:r w:rsidR="00423258">
        <w:t xml:space="preserve"> </w:t>
      </w:r>
      <w:r>
        <w:t xml:space="preserve">moet het ontwerp van het besluit en </w:t>
      </w:r>
      <w:r w:rsidR="002B3E25" w:rsidRPr="00B407FB">
        <w:t xml:space="preserve">de op </w:t>
      </w:r>
      <w:r w:rsidR="002B3E25">
        <w:t xml:space="preserve">het ontwerp </w:t>
      </w:r>
      <w:r w:rsidR="002B3E25" w:rsidRPr="00B407FB">
        <w:t>betrekking hebbende stukken die redelijkerwijs nodig zijn voor een beoordeling van het ontwerp, ter inzage</w:t>
      </w:r>
      <w:r w:rsidR="002B3E25">
        <w:t xml:space="preserve"> leggen</w:t>
      </w:r>
      <w:r w:rsidR="002B3E25">
        <w:rPr>
          <w:rStyle w:val="Voetnootmarkering"/>
        </w:rPr>
        <w:footnoteReference w:id="382"/>
      </w:r>
      <w:r w:rsidR="00B245A2">
        <w:t>.</w:t>
      </w:r>
      <w:r w:rsidR="002B3E25">
        <w:t xml:space="preserve"> Die terinzagelegging geschiedt zowel op elektronische wijze als op een door gemeente, waterschap, provincie of Rijk aan te wijzen locatie</w:t>
      </w:r>
      <w:r w:rsidR="002B3E25">
        <w:rPr>
          <w:rStyle w:val="Voetnootmarkering"/>
        </w:rPr>
        <w:footnoteReference w:id="383"/>
      </w:r>
      <w:r w:rsidR="002B3E25">
        <w:t>. De terinzagelegging vindt niet plaats in het publicatieblad van het bevoegd gezag</w:t>
      </w:r>
      <w:r w:rsidR="002B3E25">
        <w:rPr>
          <w:rStyle w:val="Voetnootmarkering"/>
        </w:rPr>
        <w:footnoteReference w:id="384"/>
      </w:r>
      <w:r w:rsidR="002B3E25">
        <w:t xml:space="preserve">. Dit betekent dat gemeente, waterschap, </w:t>
      </w:r>
      <w:r w:rsidR="002B3E25" w:rsidRPr="00F364D9">
        <w:t xml:space="preserve">provincie </w:t>
      </w:r>
      <w:r w:rsidR="002B3E25">
        <w:t xml:space="preserve">en Rijk moeten zorgen voor de elektronische terinzagelegging van </w:t>
      </w:r>
      <w:r w:rsidR="002B3E25" w:rsidRPr="00003F91">
        <w:t>d</w:t>
      </w:r>
      <w:r w:rsidR="002B3E25">
        <w:t xml:space="preserve">e </w:t>
      </w:r>
      <w:r w:rsidR="002B3E25" w:rsidRPr="00003F91">
        <w:t xml:space="preserve">op </w:t>
      </w:r>
      <w:r w:rsidR="002B3E25">
        <w:t xml:space="preserve">het ontwerpbesluit </w:t>
      </w:r>
      <w:r w:rsidR="002B3E25" w:rsidRPr="00003F91">
        <w:t>betrekking hebbende stukken</w:t>
      </w:r>
      <w:r w:rsidR="002B3E25">
        <w:t xml:space="preserve"> en voor de terinzagelegging van die stukken op een fysieke locatie. O</w:t>
      </w:r>
      <w:r w:rsidR="002B3E25" w:rsidRPr="009129C0">
        <w:t>p het ontwerp-besluit betrekking hebbende stukken</w:t>
      </w:r>
      <w:r w:rsidR="002B3E25">
        <w:t xml:space="preserve"> zullen vooral bestaan uit rapportages van uitgevoerde onderzoeken. </w:t>
      </w:r>
      <w:r w:rsidR="002B3E25" w:rsidRPr="00CC06E8">
        <w:t xml:space="preserve">De </w:t>
      </w:r>
      <w:r w:rsidR="002B3E25" w:rsidRPr="00CC06E8">
        <w:lastRenderedPageBreak/>
        <w:t xml:space="preserve">terinzagelegging op een door </w:t>
      </w:r>
      <w:r w:rsidR="002B3E25">
        <w:t>gemeente, waterschap, provincie of Rijk</w:t>
      </w:r>
      <w:r w:rsidR="002B3E25" w:rsidRPr="00782E01">
        <w:t xml:space="preserve"> </w:t>
      </w:r>
      <w:r w:rsidR="002B3E25" w:rsidRPr="00CC06E8">
        <w:t xml:space="preserve">te bepalen locatie kan worden georganiseerd door op een in de kennisgeving aangegeven </w:t>
      </w:r>
      <w:r w:rsidR="002B3E25">
        <w:t xml:space="preserve">fysieke </w:t>
      </w:r>
      <w:r w:rsidR="002B3E25" w:rsidRPr="00CC06E8">
        <w:t xml:space="preserve">locatie de mogelijkheid te bieden om op een beeldscherm </w:t>
      </w:r>
      <w:r w:rsidR="002B3E25" w:rsidRPr="001C4B6F">
        <w:t xml:space="preserve">de op het ontwerp betrekking hebbende stukken </w:t>
      </w:r>
      <w:r w:rsidR="002B3E25" w:rsidRPr="00CC06E8">
        <w:t>te raadplegen.</w:t>
      </w:r>
      <w:r w:rsidR="002B3E25">
        <w:t xml:space="preserve"> </w:t>
      </w:r>
      <w:r w:rsidR="002B3E25" w:rsidRPr="000D2112">
        <w:t>Uiteraard is het ook mogelijk om alle stukken te printen en op een fysieke locatie klaar te leggen voor inzage.</w:t>
      </w:r>
    </w:p>
    <w:p w14:paraId="45917480" w14:textId="77777777" w:rsidR="00D2252E" w:rsidRDefault="00D2252E" w:rsidP="002B3E25"/>
    <w:p w14:paraId="28BD1C55" w14:textId="17A8E622" w:rsidR="002B3E25" w:rsidRDefault="002B3E25" w:rsidP="002B3E25">
      <w:r w:rsidRPr="002C6818">
        <w:t xml:space="preserve">Voorafgaand aan de terinzagelegging </w:t>
      </w:r>
      <w:r w:rsidRPr="007F5A8E">
        <w:t xml:space="preserve">geeft </w:t>
      </w:r>
      <w:r>
        <w:t xml:space="preserve">gemeente, waterschap, provincie of Rijk </w:t>
      </w:r>
      <w:r w:rsidRPr="007F5A8E">
        <w:t>kennis van het ontwerp</w:t>
      </w:r>
      <w:r>
        <w:rPr>
          <w:rStyle w:val="Voetnootmarkering"/>
        </w:rPr>
        <w:footnoteReference w:id="385"/>
      </w:r>
      <w:r>
        <w:t xml:space="preserve"> </w:t>
      </w:r>
      <w:r w:rsidRPr="00676BBD">
        <w:t xml:space="preserve">in </w:t>
      </w:r>
      <w:r>
        <w:t>gemeenteblad, waterschapsblad, provinciaal blad of Staatscourant</w:t>
      </w:r>
      <w:r>
        <w:rPr>
          <w:rStyle w:val="Voetnootmarkering"/>
        </w:rPr>
        <w:footnoteReference w:id="386"/>
      </w:r>
      <w:r w:rsidRPr="007F5A8E">
        <w:t xml:space="preserve">. </w:t>
      </w:r>
      <w:r w:rsidRPr="00396043">
        <w:t>De kennisgeving vermeldt in ieder geval</w:t>
      </w:r>
      <w:r>
        <w:t>:</w:t>
      </w:r>
    </w:p>
    <w:p w14:paraId="79F4C14B" w14:textId="77777777" w:rsidR="002B3E25" w:rsidRDefault="002B3E25" w:rsidP="002B3E25">
      <w:pPr>
        <w:pStyle w:val="Opsommingtekens1"/>
      </w:pPr>
      <w:r w:rsidRPr="00280D33">
        <w:t>een zakelijke weergave van de inhoud</w:t>
      </w:r>
      <w:r>
        <w:t xml:space="preserve"> van het ontwerpbesluit</w:t>
      </w:r>
      <w:r>
        <w:rPr>
          <w:rStyle w:val="Voetnootmarkering"/>
        </w:rPr>
        <w:footnoteReference w:id="387"/>
      </w:r>
      <w:r>
        <w:t>;</w:t>
      </w:r>
    </w:p>
    <w:p w14:paraId="3DA840F9" w14:textId="77777777" w:rsidR="002B3E25" w:rsidRDefault="002B3E25" w:rsidP="002B3E25">
      <w:pPr>
        <w:pStyle w:val="Opsommingtekens2"/>
      </w:pPr>
      <w:r w:rsidRPr="00E515C0">
        <w:t>een beschrijving van het betreffende object of de betreffende activiteit en, in voorkomend geval, de locatie daarvan;</w:t>
      </w:r>
    </w:p>
    <w:p w14:paraId="7AD16B7E" w14:textId="77777777" w:rsidR="002B3E25" w:rsidRDefault="002B3E25" w:rsidP="002B3E25">
      <w:pPr>
        <w:pStyle w:val="Opsommingtekens2"/>
      </w:pPr>
      <w:r w:rsidRPr="00D875F8">
        <w:t>een zodanige beschrijving van het ontwerpbesluit en het beoogde rechtsgevolg daarvan dat potentiële belanghebbenden eruit kunnen afleiden in hoeverre zij in hun belangen worden geraakt</w:t>
      </w:r>
      <w:r>
        <w:t>;</w:t>
      </w:r>
    </w:p>
    <w:p w14:paraId="4F15B536" w14:textId="77777777" w:rsidR="002B3E25" w:rsidRDefault="002B3E25" w:rsidP="002B3E25">
      <w:pPr>
        <w:pStyle w:val="Opsommingtekens1"/>
      </w:pPr>
      <w:r w:rsidRPr="003A0239">
        <w:t>de wijze waarop en de periode waarin de stukken waar de kennisgeving betrekking op heeft voor eenieder ter inzage liggen</w:t>
      </w:r>
      <w:r>
        <w:rPr>
          <w:rStyle w:val="Voetnootmarkering"/>
        </w:rPr>
        <w:footnoteReference w:id="388"/>
      </w:r>
      <w:r w:rsidRPr="003A0239">
        <w:t>;</w:t>
      </w:r>
    </w:p>
    <w:p w14:paraId="0ED5BCF3" w14:textId="77777777" w:rsidR="002B3E25" w:rsidRDefault="002B3E25" w:rsidP="002B3E25">
      <w:pPr>
        <w:pStyle w:val="Opsommingtekens1"/>
      </w:pPr>
      <w:r w:rsidRPr="003A0239">
        <w:t>wie in de gelegenheid worden gesteld om zienswijzen naar voren te brengen</w:t>
      </w:r>
      <w:r>
        <w:rPr>
          <w:rStyle w:val="Voetnootmarkering"/>
        </w:rPr>
        <w:footnoteReference w:id="389"/>
      </w:r>
      <w:r w:rsidRPr="003A0239">
        <w:t>;</w:t>
      </w:r>
    </w:p>
    <w:p w14:paraId="38BE7212" w14:textId="77777777" w:rsidR="002B3E25" w:rsidRDefault="002B3E25" w:rsidP="002B3E25">
      <w:pPr>
        <w:pStyle w:val="Opsommingtekens1"/>
      </w:pPr>
      <w:r w:rsidRPr="003A0239">
        <w:t>op welke wijze dit kan geschieden</w:t>
      </w:r>
      <w:r>
        <w:rPr>
          <w:rStyle w:val="Voetnootmarkering"/>
        </w:rPr>
        <w:footnoteReference w:id="390"/>
      </w:r>
      <w:r>
        <w:t>.</w:t>
      </w:r>
    </w:p>
    <w:p w14:paraId="7D2AF46D" w14:textId="77777777" w:rsidR="002B3E25" w:rsidRDefault="002B3E25" w:rsidP="002B3E25"/>
    <w:p w14:paraId="00FE75CB" w14:textId="631B7474" w:rsidR="00C235A5" w:rsidRDefault="002B3E25" w:rsidP="002B3E25">
      <w:r>
        <w:t xml:space="preserve">Zienswijzen over het ontwerp kunnen </w:t>
      </w:r>
      <w:r w:rsidRPr="00730C98">
        <w:t>naar voren worden gebracht door eenieder</w:t>
      </w:r>
      <w:r>
        <w:rPr>
          <w:rStyle w:val="Voetnootmarkering"/>
        </w:rPr>
        <w:footnoteReference w:id="391"/>
      </w:r>
      <w:r>
        <w:t xml:space="preserve">. De termijn daarvoor bedraagt </w:t>
      </w:r>
      <w:r w:rsidRPr="00090C8F">
        <w:t>zes weken</w:t>
      </w:r>
      <w:r>
        <w:rPr>
          <w:rStyle w:val="Voetnootmarkering"/>
        </w:rPr>
        <w:footnoteReference w:id="392"/>
      </w:r>
      <w:r>
        <w:t>.</w:t>
      </w:r>
    </w:p>
    <w:p w14:paraId="58ADDAE0" w14:textId="3CF9A34B" w:rsidR="002B3E25" w:rsidRDefault="002B3E25" w:rsidP="002B3E25"/>
    <w:p w14:paraId="20B2AE4D" w14:textId="4953528D" w:rsidR="002B3E25" w:rsidRPr="00097730" w:rsidRDefault="0074255E" w:rsidP="002B3E25">
      <w:r>
        <w:t>Wanneer de aanbeveling om het ontwerp van het programma mede te delen wordt opgevolgd,</w:t>
      </w:r>
      <w:r w:rsidR="002B3E25">
        <w:t xml:space="preserve"> moet gemeente, waterschap, provincie of Rijk het ontwerpbesluit en de kennisgeving, met bijbehorende informatie, </w:t>
      </w:r>
      <w:r w:rsidR="002B3E25" w:rsidRPr="008856E3">
        <w:t>conform de STOP/TPOD-standaard opstellen en aan de LVBB aanleveren</w:t>
      </w:r>
      <w:r w:rsidR="002B3E25">
        <w:t xml:space="preserve">. De aanlevering van het ontwerpbesluit is beschreven in paragraaf </w:t>
      </w:r>
      <w:r w:rsidR="004C45BA">
        <w:fldChar w:fldCharType="begin"/>
      </w:r>
      <w:r w:rsidR="004C45BA">
        <w:instrText xml:space="preserve"> REF _Ref_3508cba8e4d1932db887dadd4872af88_1 \n \h </w:instrText>
      </w:r>
      <w:r w:rsidR="004C45BA">
        <w:fldChar w:fldCharType="separate"/>
      </w:r>
      <w:r w:rsidR="00C235A5">
        <w:t>10.11.2.2</w:t>
      </w:r>
      <w:r w:rsidR="004C45BA">
        <w:fldChar w:fldCharType="end"/>
      </w:r>
      <w:r w:rsidR="002B3E25">
        <w:t xml:space="preserve">; de aanlevering van de kennisgeving in paragraaf </w:t>
      </w:r>
      <w:r w:rsidR="004C45BA">
        <w:fldChar w:fldCharType="begin"/>
      </w:r>
      <w:r w:rsidR="004C45BA">
        <w:instrText xml:space="preserve"> REF _Ref_9d615e831f07fb4f92edc783bb15a6e0_1 \n \h </w:instrText>
      </w:r>
      <w:r w:rsidR="004C45BA">
        <w:fldChar w:fldCharType="separate"/>
      </w:r>
      <w:r w:rsidR="00C235A5">
        <w:t>10.11.2.3</w:t>
      </w:r>
      <w:r w:rsidR="004C45BA">
        <w:fldChar w:fldCharType="end"/>
      </w:r>
      <w:r w:rsidR="002B3E25">
        <w:t xml:space="preserve">. </w:t>
      </w:r>
      <w:r w:rsidR="002B3E25" w:rsidRPr="008151D6">
        <w:t xml:space="preserve">De elektronische terinzagelegging van de op het ontwerp betrekking hebbende stukken is het onderwerp van paragraaf </w:t>
      </w:r>
      <w:r w:rsidR="00F709BE">
        <w:rPr>
          <w:highlight w:val="yellow"/>
        </w:rPr>
        <w:fldChar w:fldCharType="begin"/>
      </w:r>
      <w:r w:rsidR="00F709BE">
        <w:instrText xml:space="preserve"> REF _Ref_1bc1f8e0774ff3dcf9f9fad644253fed_1 \n \h </w:instrText>
      </w:r>
      <w:r w:rsidR="00F709BE">
        <w:rPr>
          <w:highlight w:val="yellow"/>
        </w:rPr>
      </w:r>
      <w:r w:rsidR="00F709BE">
        <w:rPr>
          <w:highlight w:val="yellow"/>
        </w:rPr>
        <w:fldChar w:fldCharType="separate"/>
      </w:r>
      <w:r w:rsidR="00C235A5">
        <w:t>10.11.2.4</w:t>
      </w:r>
      <w:r w:rsidR="00F709BE">
        <w:rPr>
          <w:highlight w:val="yellow"/>
        </w:rPr>
        <w:fldChar w:fldCharType="end"/>
      </w:r>
      <w:r w:rsidR="002B3E25" w:rsidRPr="008151D6">
        <w: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D2498B" w:rsidRDefault="00D2498B" w:rsidP="00D2498B">
      <w:pPr>
        <w:pStyle w:val="Tekstopmerking"/>
      </w:pPr>
      <w:r>
        <w:rPr>
          <w:rStyle w:val="Verwijzingopmerking"/>
        </w:rPr>
        <w:annotationRef/>
      </w:r>
      <w:r>
        <w:t>Alleen voorbereidingsbesluit</w:t>
      </w:r>
    </w:p>
  </w:comment>
  <w:comment w:id="1" w:author="Nienke Jansen" w:date="2023-10-22T19:43:00Z" w:initials="NJ">
    <w:p w14:paraId="7D9D5BED" w14:textId="77777777" w:rsidR="00D2498B" w:rsidRDefault="00D2498B" w:rsidP="00D2498B">
      <w:pPr>
        <w:pStyle w:val="Tekstopmerking"/>
      </w:pPr>
      <w:r>
        <w:rPr>
          <w:rStyle w:val="Verwijzingopmerking"/>
        </w:rPr>
        <w:annotationRef/>
      </w:r>
      <w:r>
        <w:t>Alleen reactieve interventie</w:t>
      </w:r>
    </w:p>
  </w:comment>
  <w:comment w:id="2" w:author="Nienke Jansen" w:date="2023-10-02T15:21:00Z" w:initials="NJ">
    <w:p w14:paraId="1F4CBF27" w14:textId="1F733553" w:rsidR="00D2498B" w:rsidRDefault="00D2498B" w:rsidP="00D2498B">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D2498B" w:rsidRDefault="00D2498B" w:rsidP="00D2498B">
      <w:pPr>
        <w:pStyle w:val="Tekstopmerking"/>
      </w:pPr>
      <w:r>
        <w:rPr>
          <w:rStyle w:val="Verwijzingopmerking"/>
        </w:rPr>
        <w:annotationRef/>
      </w:r>
      <w:r>
        <w:t>Alleen projectbesluit</w:t>
      </w:r>
    </w:p>
  </w:comment>
  <w:comment w:id="4" w:author="Nienke Jansen" w:date="2023-11-15T19:38:00Z" w:initials="NJ">
    <w:p w14:paraId="27440033" w14:textId="6F78E170" w:rsidR="00D2498B" w:rsidRDefault="00D2498B" w:rsidP="00D2498B">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D2498B" w:rsidRDefault="00D2498B" w:rsidP="00D2498B">
      <w:pPr>
        <w:pStyle w:val="Tekstopmerking"/>
      </w:pPr>
      <w:r>
        <w:rPr>
          <w:rStyle w:val="Verwijzingopmerking"/>
        </w:rPr>
        <w:annotationRef/>
      </w:r>
      <w:r>
        <w:t>Alleen omgevingsplan</w:t>
      </w:r>
    </w:p>
  </w:comment>
  <w:comment w:id="6" w:author="Nienke Jansen" w:date="2023-10-20T22:39:00Z" w:initials="NJ">
    <w:p w14:paraId="49B993A4" w14:textId="25B53796" w:rsidR="00D2498B" w:rsidRDefault="00D2498B" w:rsidP="00D2498B">
      <w:pPr>
        <w:pStyle w:val="Tekstopmerking"/>
      </w:pPr>
      <w:r>
        <w:rPr>
          <w:rStyle w:val="Verwijzingopmerking"/>
        </w:rPr>
        <w:annotationRef/>
      </w:r>
      <w:r>
        <w:t>Alleen omgevingsplan</w:t>
      </w:r>
    </w:p>
  </w:comment>
  <w:comment w:id="7" w:author="Nienke Jansen" w:date="2023-10-16T12:04:00Z" w:initials="NJ">
    <w:p w14:paraId="296E3ADD" w14:textId="51E98ED6" w:rsidR="00D2498B" w:rsidRDefault="00D2498B" w:rsidP="00D2498B">
      <w:pPr>
        <w:pStyle w:val="Tekstopmerking"/>
      </w:pPr>
      <w:r>
        <w:rPr>
          <w:rStyle w:val="Verwijzingopmerking"/>
        </w:rPr>
        <w:annotationRef/>
      </w:r>
      <w:r>
        <w:t>Alleen omgevingsplan</w:t>
      </w:r>
    </w:p>
  </w:comment>
  <w:comment w:id="8" w:author="Nienke Jansen" w:date="2023-10-20T22:39:00Z" w:initials="NJ">
    <w:p w14:paraId="514BAEE0" w14:textId="77777777" w:rsidR="00D2498B" w:rsidRDefault="00D2498B" w:rsidP="00D2498B">
      <w:pPr>
        <w:pStyle w:val="Tekstopmerking"/>
      </w:pPr>
      <w:r>
        <w:rPr>
          <w:rStyle w:val="Verwijzingopmerking"/>
        </w:rPr>
        <w:annotationRef/>
      </w:r>
      <w:r>
        <w:t>Alleen projectbesluit</w:t>
      </w:r>
    </w:p>
  </w:comment>
  <w:comment w:id="9" w:author="Nienke Jansen" w:date="2023-10-16T12:04:00Z" w:initials="NJ">
    <w:p w14:paraId="6122EB93" w14:textId="788F87E0" w:rsidR="00D2498B" w:rsidRDefault="00D2498B" w:rsidP="00D2498B">
      <w:pPr>
        <w:pStyle w:val="Tekstopmerking"/>
      </w:pPr>
      <w:r>
        <w:rPr>
          <w:rStyle w:val="Verwijzingopmerking"/>
        </w:rPr>
        <w:annotationRef/>
      </w:r>
      <w:r>
        <w:t>Alleen projectbesluit</w:t>
      </w:r>
    </w:p>
  </w:comment>
  <w:comment w:id="10" w:author="Nienke Jansen" w:date="2023-10-21T22:00:00Z" w:initials="NJ">
    <w:p w14:paraId="0E038518" w14:textId="77777777" w:rsidR="00D2498B" w:rsidRDefault="00D2498B" w:rsidP="00D2498B">
      <w:pPr>
        <w:pStyle w:val="Tekstopmerking"/>
      </w:pPr>
      <w:r>
        <w:rPr>
          <w:rStyle w:val="Verwijzingopmerking"/>
        </w:rPr>
        <w:annotationRef/>
      </w:r>
      <w:r>
        <w:t>Alleen projectbesluit</w:t>
      </w:r>
    </w:p>
  </w:comment>
  <w:comment w:id="11" w:author="Nienke Jansen" w:date="2023-11-15T17:25:00Z" w:initials="NJ">
    <w:p w14:paraId="7F86A673" w14:textId="77777777" w:rsidR="00D2498B" w:rsidRDefault="00D2498B" w:rsidP="00D2498B">
      <w:pPr>
        <w:pStyle w:val="Tekstopmerking"/>
      </w:pPr>
      <w:r>
        <w:rPr>
          <w:rStyle w:val="Verwijzingopmerking"/>
        </w:rPr>
        <w:annotationRef/>
      </w:r>
      <w:r>
        <w:t>Alleen in voorbereidingsbesluit</w:t>
      </w:r>
    </w:p>
  </w:comment>
  <w:comment w:id="12" w:author="Nienke Jansen" w:date="2023-11-15T17:25:00Z" w:initials="NJ">
    <w:p w14:paraId="514AA85F" w14:textId="14D08214" w:rsidR="00D2498B" w:rsidRDefault="00D2498B" w:rsidP="00D2498B">
      <w:pPr>
        <w:pStyle w:val="Tekstopmerking"/>
      </w:pPr>
      <w:r>
        <w:rPr>
          <w:rStyle w:val="Verwijzingopmerking"/>
        </w:rPr>
        <w:annotationRef/>
      </w:r>
      <w:r>
        <w:t>Alleen in reactieve interventie</w:t>
      </w:r>
    </w:p>
  </w:comment>
  <w:comment w:id="13" w:author="Nienke Jansen" w:date="2023-11-14T22:15:00Z" w:initials="NJ">
    <w:p w14:paraId="68449158" w14:textId="50654BA4" w:rsidR="00D2498B" w:rsidRDefault="00D2498B" w:rsidP="00D2498B">
      <w:pPr>
        <w:pStyle w:val="Tekstopmerking"/>
      </w:pPr>
      <w:r>
        <w:rPr>
          <w:rStyle w:val="Verwijzingopmerking"/>
        </w:rPr>
        <w:annotationRef/>
      </w:r>
      <w:r>
        <w:t>Alleen voor programma</w:t>
      </w:r>
    </w:p>
  </w:comment>
  <w:comment w:id="71" w:author="Nienke Jansen" w:date="2023-12-01T13:55:00Z" w:initials="NJ">
    <w:p w14:paraId="29E1E00C" w14:textId="77777777" w:rsidR="008515AF" w:rsidRDefault="008515AF" w:rsidP="00147590">
      <w:pPr>
        <w:pStyle w:val="Tekstopmerking"/>
      </w:pPr>
      <w:r>
        <w:rPr>
          <w:rStyle w:val="Verwijzingopmerking"/>
        </w:rPr>
        <w:annotationRef/>
      </w:r>
      <w:r>
        <w:t>In reactieve interventie deze tekst vervangen door: Aangezien het tijdelijk regelingdeel van een reactieve interventie niet wordt geannoteerd met OW-objecten waarop het Presentatiemodel van toepassing is, wordt het Presentatiemodel hier niet verder beschreven.</w:t>
      </w:r>
    </w:p>
  </w:comment>
  <w:comment w:id="119" w:author="Nienke Jansen" w:date="2023-12-04T10:52:00Z" w:initials="NJ">
    <w:p w14:paraId="47090884" w14:textId="77777777" w:rsidR="0060209C" w:rsidRDefault="0060209C" w:rsidP="002723D8">
      <w:pPr>
        <w:pStyle w:val="Tekstopmerking"/>
      </w:pPr>
      <w:r>
        <w:rPr>
          <w:rStyle w:val="Verwijzingopmerking"/>
        </w:rPr>
        <w:annotationRef/>
      </w:r>
      <w:r>
        <w:t>RDF: Besluitmodel</w:t>
      </w:r>
    </w:p>
  </w:comment>
  <w:comment w:id="129" w:author="Nienke Jansen" w:date="2023-04-05T13:38:00Z" w:initials="NJ">
    <w:p w14:paraId="3BA30798" w14:textId="63824FCC" w:rsidR="003C4522" w:rsidRDefault="003C4522" w:rsidP="00893AEA">
      <w:pPr>
        <w:pStyle w:val="Tekstopmerking"/>
      </w:pPr>
      <w:r>
        <w:rPr>
          <w:rStyle w:val="Verwijzingopmerking"/>
        </w:rPr>
        <w:annotationRef/>
      </w:r>
      <w:r>
        <w:t>Alleen indien tegen het besluit beroep kan worden ingesteld</w:t>
      </w:r>
    </w:p>
  </w:comment>
  <w:comment w:id="162"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31"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351"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67"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68" w:author="Nienke Jansen" w:date="2023-12-01T11:05:00Z" w:initials="NJ">
    <w:p w14:paraId="042F013B" w14:textId="77777777" w:rsidR="00371291" w:rsidRDefault="00371291" w:rsidP="0002439B">
      <w:pPr>
        <w:pStyle w:val="Tekstopmerking"/>
      </w:pPr>
      <w:r>
        <w:rPr>
          <w:rStyle w:val="Verwijzingopmerking"/>
        </w:rPr>
        <w:annotationRef/>
      </w:r>
      <w:r>
        <w:t>In projectbesluit: specificaties voor het tijdelijk regelingdeel bij het projectbesluit</w:t>
      </w:r>
    </w:p>
  </w:comment>
  <w:comment w:id="371" w:author="Nienke Jansen" w:date="2023-12-01T11:05:00Z" w:initials="NJ">
    <w:p w14:paraId="461E6CED" w14:textId="77777777" w:rsidR="00DC2231" w:rsidRDefault="00DC2231" w:rsidP="002837D4">
      <w:pPr>
        <w:pStyle w:val="Tekstopmerking"/>
      </w:pPr>
      <w:r>
        <w:rPr>
          <w:rStyle w:val="Verwijzingopmerking"/>
        </w:rPr>
        <w:annotationRef/>
      </w:r>
      <w:r>
        <w:t>In projectbesluit: in het tijdelijk regelingdeel bij het projectbesluit</w:t>
      </w:r>
    </w:p>
  </w:comment>
  <w:comment w:id="374" w:author="Nienke Jansen" w:date="2023-08-15T09:07:00Z" w:initials="NJ">
    <w:p w14:paraId="2B41DC7C" w14:textId="7B11980B"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75"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79"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85"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386"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387"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388"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392"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393"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01"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02" w:author="Nienke Jansen" w:date="2023-12-01T11:03:00Z" w:initials="NJ">
    <w:p w14:paraId="6ED6F36F" w14:textId="77777777" w:rsidR="00AB2394" w:rsidRDefault="00AB2394" w:rsidP="00440C22">
      <w:pPr>
        <w:pStyle w:val="Tekstopmerking"/>
      </w:pPr>
      <w:r>
        <w:rPr>
          <w:rStyle w:val="Verwijzingopmerking"/>
        </w:rPr>
        <w:annotationRef/>
      </w:r>
      <w:r>
        <w:t>In projectbesluit: die specificaties voor het vrijetekstgedeelte van het projectbesluit</w:t>
      </w:r>
    </w:p>
  </w:comment>
  <w:comment w:id="438" w:author="Nienke Jansen" w:date="2023-12-04T10:53:00Z" w:initials="NJ">
    <w:p w14:paraId="260BF631" w14:textId="77777777" w:rsidR="00F90DD5" w:rsidRDefault="00F90DD5" w:rsidP="008E583C">
      <w:pPr>
        <w:pStyle w:val="Tekstopmerking"/>
      </w:pPr>
      <w:r>
        <w:rPr>
          <w:rStyle w:val="Verwijzingopmerking"/>
        </w:rPr>
        <w:annotationRef/>
      </w:r>
      <w:r>
        <w:t>RDF: Annoteren</w:t>
      </w:r>
    </w:p>
  </w:comment>
  <w:comment w:id="441" w:author="Nienke Jansen" w:date="2023-04-04T08:02:00Z" w:initials="NJ">
    <w:p w14:paraId="2698C10A" w14:textId="137BAB6B" w:rsidR="00166205" w:rsidRDefault="00166205" w:rsidP="00893AEA">
      <w:pPr>
        <w:pStyle w:val="Tekstopmerking"/>
      </w:pPr>
      <w:r>
        <w:rPr>
          <w:rStyle w:val="Verwijzingopmerking"/>
        </w:rPr>
        <w:annotationRef/>
      </w:r>
      <w:r>
        <w:t>Voor omgevingsdocumenten met artikelstructuur</w:t>
      </w:r>
    </w:p>
  </w:comment>
  <w:comment w:id="444"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49" w:author="Nienke Jansen" w:date="2023-12-04T10:53:00Z" w:initials="NJ">
    <w:p w14:paraId="6FEAC2DA" w14:textId="77777777" w:rsidR="00F90DD5" w:rsidRDefault="00F90DD5" w:rsidP="00B66530">
      <w:pPr>
        <w:pStyle w:val="Tekstopmerking"/>
      </w:pPr>
      <w:r>
        <w:rPr>
          <w:rStyle w:val="Verwijzingopmerking"/>
        </w:rPr>
        <w:annotationRef/>
      </w:r>
      <w:r>
        <w:t>RDF: Regeltekst</w:t>
      </w:r>
    </w:p>
  </w:comment>
  <w:comment w:id="459" w:author="Nienke Jansen" w:date="2023-12-04T10:54:00Z" w:initials="NJ">
    <w:p w14:paraId="0CE263C5" w14:textId="77777777" w:rsidR="00B623A0" w:rsidRDefault="00B623A0" w:rsidP="00AD6330">
      <w:pPr>
        <w:pStyle w:val="Tekstopmerking"/>
      </w:pPr>
      <w:r>
        <w:rPr>
          <w:rStyle w:val="Verwijzingopmerking"/>
        </w:rPr>
        <w:annotationRef/>
      </w:r>
      <w:r>
        <w:t>RDF: Juridische regel</w:t>
      </w:r>
    </w:p>
  </w:comment>
  <w:comment w:id="466" w:author="Nienke Jansen" w:date="2023-12-01T14:02:00Z" w:initials="NJ">
    <w:p w14:paraId="674BCFD3" w14:textId="1356AD2B" w:rsidR="00BD78F2" w:rsidRDefault="00BD78F2" w:rsidP="004A1694">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7" w:author="Nienke Jansen" w:date="2023-10-22T10:38:00Z" w:initials="NJ">
    <w:p w14:paraId="74EF4360" w14:textId="320A859F"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8"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69"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0"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71"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72"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74"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78"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79"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0"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81"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82"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83"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84"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487" w:author="Nienke Jansen" w:date="2023-12-04T10:54:00Z" w:initials="NJ">
    <w:p w14:paraId="5365C56A" w14:textId="77777777" w:rsidR="00B623A0" w:rsidRDefault="00B623A0" w:rsidP="003A177A">
      <w:pPr>
        <w:pStyle w:val="Tekstopmerking"/>
      </w:pPr>
      <w:r>
        <w:rPr>
          <w:rStyle w:val="Verwijzingopmerking"/>
        </w:rPr>
        <w:annotationRef/>
      </w:r>
      <w:r>
        <w:t>RDF: Divisie</w:t>
      </w:r>
    </w:p>
  </w:comment>
  <w:comment w:id="489" w:author="Nienke Jansen" w:date="2023-12-01T11:09:00Z" w:initials="NJ">
    <w:p w14:paraId="7FBD0910" w14:textId="2FAEDBE1" w:rsidR="00E63DC8" w:rsidRDefault="00E63DC8" w:rsidP="008D56CA">
      <w:pPr>
        <w:pStyle w:val="Tekstopmerking"/>
      </w:pPr>
      <w:r>
        <w:rPr>
          <w:rStyle w:val="Verwijzingopmerking"/>
        </w:rPr>
        <w:annotationRef/>
      </w:r>
      <w:r>
        <w:t xml:space="preserve">In pojectbesluit: het vrijetekstgedeelte van </w:t>
      </w:r>
    </w:p>
  </w:comment>
  <w:comment w:id="499" w:author="Nienke Jansen" w:date="2023-12-04T10:55:00Z" w:initials="NJ">
    <w:p w14:paraId="1CB44925" w14:textId="77777777" w:rsidR="00B623A0" w:rsidRDefault="00B623A0" w:rsidP="00A20A19">
      <w:pPr>
        <w:pStyle w:val="Tekstopmerking"/>
      </w:pPr>
      <w:r>
        <w:rPr>
          <w:rStyle w:val="Verwijzingopmerking"/>
        </w:rPr>
        <w:annotationRef/>
      </w:r>
      <w:r>
        <w:t>RDF: Divisietekst</w:t>
      </w:r>
    </w:p>
  </w:comment>
  <w:comment w:id="501" w:author="Nienke Jansen" w:date="2023-12-01T11:09:00Z" w:initials="NJ">
    <w:p w14:paraId="6B0B85F2" w14:textId="7AD5C136" w:rsidR="00E63DC8" w:rsidRDefault="00E63DC8" w:rsidP="00322D5F">
      <w:pPr>
        <w:pStyle w:val="Tekstopmerking"/>
      </w:pPr>
      <w:r>
        <w:rPr>
          <w:rStyle w:val="Verwijzingopmerking"/>
        </w:rPr>
        <w:annotationRef/>
      </w:r>
      <w:r>
        <w:t xml:space="preserve">In projectbesluit: het vrijetekstgedeelte van </w:t>
      </w:r>
    </w:p>
  </w:comment>
  <w:comment w:id="508" w:author="Nienke Jansen" w:date="2023-12-04T10:55:00Z" w:initials="NJ">
    <w:p w14:paraId="5E8419A2" w14:textId="77777777" w:rsidR="00B623A0" w:rsidRDefault="00B623A0" w:rsidP="00BB1302">
      <w:pPr>
        <w:pStyle w:val="Tekstopmerking"/>
      </w:pPr>
      <w:r>
        <w:rPr>
          <w:rStyle w:val="Verwijzingopmerking"/>
        </w:rPr>
        <w:annotationRef/>
      </w:r>
      <w:r>
        <w:t>RDF: Tekstdeel</w:t>
      </w:r>
    </w:p>
  </w:comment>
  <w:comment w:id="518" w:author="Nienke Jansen" w:date="2023-12-04T10:55:00Z" w:initials="NJ">
    <w:p w14:paraId="47FB9BE9" w14:textId="77777777" w:rsidR="00B623A0" w:rsidRDefault="00B623A0" w:rsidP="007C3B4E">
      <w:pPr>
        <w:pStyle w:val="Tekstopmerking"/>
      </w:pPr>
      <w:r>
        <w:rPr>
          <w:rStyle w:val="Verwijzingopmerking"/>
        </w:rPr>
        <w:annotationRef/>
      </w:r>
      <w:r>
        <w:t>RDF: Hoofdlijn</w:t>
      </w:r>
    </w:p>
  </w:comment>
  <w:comment w:id="526" w:author="Nienke Jansen" w:date="2023-12-04T10:55:00Z" w:initials="NJ">
    <w:p w14:paraId="5639CF65" w14:textId="77777777" w:rsidR="00B623A0" w:rsidRDefault="00B623A0" w:rsidP="00C22B1F">
      <w:pPr>
        <w:pStyle w:val="Tekstopmerking"/>
      </w:pPr>
      <w:r>
        <w:rPr>
          <w:rStyle w:val="Verwijzingopmerking"/>
        </w:rPr>
        <w:annotationRef/>
      </w:r>
      <w:r>
        <w:t>RDF: Locatie</w:t>
      </w:r>
    </w:p>
  </w:comment>
  <w:comment w:id="537" w:author="Nienke Jansen" w:date="2023-12-04T10:59:00Z" w:initials="NJ">
    <w:p w14:paraId="7CD154EB" w14:textId="77777777" w:rsidR="00553838" w:rsidRDefault="00553838" w:rsidP="00C93A2F">
      <w:pPr>
        <w:pStyle w:val="Tekstopmerking"/>
      </w:pPr>
      <w:r>
        <w:rPr>
          <w:rStyle w:val="Verwijzingopmerking"/>
        </w:rPr>
        <w:annotationRef/>
      </w:r>
      <w:r>
        <w:t>RDF: Geometrie</w:t>
      </w:r>
    </w:p>
  </w:comment>
  <w:comment w:id="546" w:author="Nienke Jansen" w:date="2023-12-04T10:59:00Z" w:initials="NJ">
    <w:p w14:paraId="6EBAE943" w14:textId="77777777" w:rsidR="00553838" w:rsidRDefault="00553838" w:rsidP="008B7E08">
      <w:pPr>
        <w:pStyle w:val="Tekstopmerking"/>
      </w:pPr>
      <w:r>
        <w:rPr>
          <w:rStyle w:val="Verwijzingopmerking"/>
        </w:rPr>
        <w:annotationRef/>
      </w:r>
      <w:r>
        <w:t>RDF: Activiteit</w:t>
      </w:r>
    </w:p>
  </w:comment>
  <w:comment w:id="559" w:author="Nienke Jansen" w:date="2023-11-15T20:53:00Z" w:initials="NJ">
    <w:p w14:paraId="6F17FD72" w14:textId="0E83952F" w:rsidR="005B1F58" w:rsidRDefault="005B1F58" w:rsidP="00893AEA">
      <w:pPr>
        <w:pStyle w:val="Tekstopmerking"/>
      </w:pPr>
      <w:r>
        <w:rPr>
          <w:rStyle w:val="Verwijzingopmerking"/>
        </w:rPr>
        <w:annotationRef/>
      </w:r>
      <w:r>
        <w:t>Deze niet in projectbesluit en voorbereidingsbesluit</w:t>
      </w:r>
    </w:p>
  </w:comment>
  <w:comment w:id="563"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7"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75"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80"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83" w:author="Nienke Jansen" w:date="2023-11-15T17:11:00Z" w:initials="NJ">
    <w:p w14:paraId="7C31B9A2" w14:textId="77777777" w:rsidR="00550F40" w:rsidRDefault="00AC2B77" w:rsidP="00455CB4">
      <w:pPr>
        <w:pStyle w:val="Tekstopmerking"/>
      </w:pPr>
      <w:r>
        <w:rPr>
          <w:rStyle w:val="Verwijzingopmerking"/>
        </w:rPr>
        <w:annotationRef/>
      </w:r>
      <w:r w:rsidR="00550F40">
        <w:t>Paragraaf alleen voor projectbesluit en voorbereidingsbesluit</w:t>
      </w:r>
    </w:p>
  </w:comment>
  <w:comment w:id="596" w:author="Nienke Jansen" w:date="2023-12-04T10:59:00Z" w:initials="NJ">
    <w:p w14:paraId="37119A1A" w14:textId="77777777" w:rsidR="00553838" w:rsidRDefault="00553838" w:rsidP="00C24C12">
      <w:pPr>
        <w:pStyle w:val="Tekstopmerking"/>
      </w:pPr>
      <w:r>
        <w:rPr>
          <w:rStyle w:val="Verwijzingopmerking"/>
        </w:rPr>
        <w:annotationRef/>
      </w:r>
      <w:r>
        <w:t>RDF: Omgevingswaarde</w:t>
      </w:r>
    </w:p>
  </w:comment>
  <w:comment w:id="610" w:author="Nienke Jansen" w:date="2023-12-04T11:00:00Z" w:initials="NJ">
    <w:p w14:paraId="2F1FAC8F" w14:textId="77777777" w:rsidR="00895536" w:rsidRDefault="00895536" w:rsidP="00F15A23">
      <w:pPr>
        <w:pStyle w:val="Tekstopmerking"/>
      </w:pPr>
      <w:r>
        <w:rPr>
          <w:rStyle w:val="Verwijzingopmerking"/>
        </w:rPr>
        <w:annotationRef/>
      </w:r>
      <w:r>
        <w:t>RDF: Omgevingsnorm</w:t>
      </w:r>
    </w:p>
  </w:comment>
  <w:comment w:id="627" w:author="Nienke Jansen" w:date="2023-12-04T11:00:00Z" w:initials="NJ">
    <w:p w14:paraId="57A4ECE1" w14:textId="77777777" w:rsidR="00895536" w:rsidRDefault="00895536" w:rsidP="00EB7E44">
      <w:pPr>
        <w:pStyle w:val="Tekstopmerking"/>
      </w:pPr>
      <w:r>
        <w:rPr>
          <w:rStyle w:val="Verwijzingopmerking"/>
        </w:rPr>
        <w:annotationRef/>
      </w:r>
      <w:r>
        <w:t>RDF: Gebiedsaanwijzing</w:t>
      </w:r>
    </w:p>
  </w:comment>
  <w:comment w:id="660" w:author="Nienke Jansen" w:date="2023-11-24T13:04:00Z" w:initials="NJ">
    <w:p w14:paraId="6343E4D3" w14:textId="2E0D64A7" w:rsidR="00E4011F" w:rsidRDefault="00E4011F" w:rsidP="00B43060">
      <w:pPr>
        <w:pStyle w:val="Tekstopmerking"/>
      </w:pPr>
      <w:r>
        <w:rPr>
          <w:rStyle w:val="Verwijzingopmerking"/>
        </w:rPr>
        <w:annotationRef/>
      </w:r>
      <w:r>
        <w:t>In omgevingsvisie weglaten</w:t>
      </w:r>
    </w:p>
  </w:comment>
  <w:comment w:id="686" w:author="Nienke Jansen" w:date="2023-12-04T11:00:00Z" w:initials="NJ">
    <w:p w14:paraId="2FDE6C05" w14:textId="77777777" w:rsidR="00895536" w:rsidRDefault="00895536" w:rsidP="007C55B8">
      <w:pPr>
        <w:pStyle w:val="Tekstopmerking"/>
      </w:pPr>
      <w:r>
        <w:rPr>
          <w:rStyle w:val="Verwijzingopmerking"/>
        </w:rPr>
        <w:annotationRef/>
      </w:r>
      <w:r>
        <w:t>RDF: Kaart</w:t>
      </w:r>
    </w:p>
  </w:comment>
  <w:comment w:id="695" w:author="Nienke Jansen" w:date="2023-12-04T11:00:00Z" w:initials="NJ">
    <w:p w14:paraId="4CAEA640" w14:textId="77777777" w:rsidR="00895536" w:rsidRDefault="00895536" w:rsidP="000C132E">
      <w:pPr>
        <w:pStyle w:val="Tekstopmerking"/>
      </w:pPr>
      <w:r>
        <w:rPr>
          <w:rStyle w:val="Verwijzingopmerking"/>
        </w:rPr>
        <w:annotationRef/>
      </w:r>
      <w:r>
        <w:t>RDF: Kaartlaag</w:t>
      </w:r>
    </w:p>
  </w:comment>
  <w:comment w:id="705" w:author="Nienke Jansen" w:date="2023-12-04T11:01:00Z" w:initials="NJ">
    <w:p w14:paraId="0EBFB6B3" w14:textId="77777777" w:rsidR="00895536" w:rsidRDefault="00895536" w:rsidP="00880C8D">
      <w:pPr>
        <w:pStyle w:val="Tekstopmerking"/>
      </w:pPr>
      <w:r>
        <w:rPr>
          <w:rStyle w:val="Verwijzingopmerking"/>
        </w:rPr>
        <w:annotationRef/>
      </w:r>
      <w:r>
        <w:t>RDF: Regelingsgebied</w:t>
      </w:r>
    </w:p>
  </w:comment>
  <w:comment w:id="716" w:author="Nienke Jansen" w:date="2023-12-04T11:01:00Z" w:initials="NJ">
    <w:p w14:paraId="1F30D7B3" w14:textId="77777777" w:rsidR="00895536" w:rsidRDefault="00895536" w:rsidP="00BE1F08">
      <w:pPr>
        <w:pStyle w:val="Tekstopmerking"/>
      </w:pPr>
      <w:r>
        <w:rPr>
          <w:rStyle w:val="Verwijzingopmerking"/>
        </w:rPr>
        <w:annotationRef/>
      </w:r>
      <w:r>
        <w:t>RDF: Pons</w:t>
      </w:r>
    </w:p>
  </w:comment>
  <w:comment w:id="729" w:author="Nienke Jansen" w:date="2023-12-04T11:02:00Z" w:initials="NJ">
    <w:p w14:paraId="4BCE5035" w14:textId="77777777" w:rsidR="00557D33" w:rsidRDefault="00557D33" w:rsidP="00BB1200">
      <w:pPr>
        <w:pStyle w:val="Tekstopmerking"/>
      </w:pPr>
      <w:r>
        <w:rPr>
          <w:rStyle w:val="Verwijzingopmerking"/>
        </w:rPr>
        <w:annotationRef/>
      </w:r>
      <w:r>
        <w:t>RDF: Hergebruik annotaties door kopiëren</w:t>
      </w:r>
    </w:p>
  </w:comment>
  <w:comment w:id="730" w:author="Nienke Jansen" w:date="2023-12-04T11:02:00Z" w:initials="NJ">
    <w:p w14:paraId="0A8F58C4" w14:textId="77777777" w:rsidR="004D66EE" w:rsidRDefault="004D66EE" w:rsidP="003E3A79">
      <w:pPr>
        <w:pStyle w:val="Tekstopmerking"/>
      </w:pPr>
      <w:r>
        <w:rPr>
          <w:rStyle w:val="Verwijzingopmerking"/>
        </w:rPr>
        <w:annotationRef/>
      </w:r>
      <w:r>
        <w:t>RDF: Hergebruik OW-objecten door kopiëren</w:t>
      </w:r>
    </w:p>
  </w:comment>
  <w:comment w:id="735" w:author="Nienke Jansen" w:date="2023-12-04T11:03:00Z" w:initials="NJ">
    <w:p w14:paraId="4D5BC372" w14:textId="77777777" w:rsidR="004D66EE" w:rsidRDefault="004D66EE" w:rsidP="003369FC">
      <w:pPr>
        <w:pStyle w:val="Tekstopmerking"/>
      </w:pPr>
      <w:r>
        <w:rPr>
          <w:rStyle w:val="Verwijzingopmerking"/>
        </w:rPr>
        <w:annotationRef/>
      </w:r>
      <w:r>
        <w:t>RDF: Verwijzen naar annotaties in andere regeling</w:t>
      </w:r>
    </w:p>
  </w:comment>
  <w:comment w:id="736" w:author="Nienke Jansen" w:date="2023-12-04T11:03:00Z" w:initials="NJ">
    <w:p w14:paraId="27EFDC0C" w14:textId="77777777" w:rsidR="004D66EE" w:rsidRDefault="004D66EE" w:rsidP="004E3CF8">
      <w:pPr>
        <w:pStyle w:val="Tekstopmerking"/>
      </w:pPr>
      <w:r>
        <w:rPr>
          <w:rStyle w:val="Verwijzingopmerking"/>
        </w:rPr>
        <w:annotationRef/>
      </w:r>
      <w:r>
        <w:t>RDF: Verwijzen naar OW-objecten in andere regeling</w:t>
      </w:r>
    </w:p>
  </w:comment>
  <w:comment w:id="737" w:author="Nienke Jansen" w:date="2023-12-04T11:03:00Z" w:initials="NJ">
    <w:p w14:paraId="351BD404" w14:textId="77777777" w:rsidR="004D66EE" w:rsidRDefault="004D66EE" w:rsidP="000F097F">
      <w:pPr>
        <w:pStyle w:val="Tekstopmerking"/>
      </w:pPr>
      <w:r>
        <w:rPr>
          <w:rStyle w:val="Verwijzingopmerking"/>
        </w:rPr>
        <w:annotationRef/>
      </w:r>
      <w:r>
        <w:t>RDF: Verwijzen naar Locaties in andere regeling</w:t>
      </w:r>
    </w:p>
  </w:comment>
  <w:comment w:id="740" w:author="Nienke Jansen" w:date="2023-11-15T19:17:00Z" w:initials="NJ">
    <w:p w14:paraId="7763DDBB" w14:textId="760F49BD"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1"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5" w:author="Nienke Jansen" w:date="2023-12-02T19:07:00Z" w:initials="NJ">
    <w:p w14:paraId="537BFB5C" w14:textId="77777777" w:rsidR="002968BA" w:rsidRDefault="002968BA" w:rsidP="00380DE1">
      <w:pPr>
        <w:pStyle w:val="Tekstopmerking"/>
      </w:pPr>
      <w:r>
        <w:rPr>
          <w:rStyle w:val="Verwijzingopmerking"/>
        </w:rPr>
        <w:annotationRef/>
      </w:r>
      <w:r>
        <w:t>Deze zin alleen in voorbereidingsbesluit en projectbesluit</w:t>
      </w:r>
    </w:p>
  </w:comment>
  <w:comment w:id="744" w:author="Nienke Jansen" w:date="2023-11-15T19:21:00Z" w:initials="NJ">
    <w:p w14:paraId="00BF3053" w14:textId="68E98A20"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46" w:author="Nienke Jansen" w:date="2023-11-15T19:22:00Z" w:initials="NJ">
    <w:p w14:paraId="3D3C4D2A" w14:textId="77777777" w:rsidR="0039195C" w:rsidRDefault="00935695">
      <w:pPr>
        <w:pStyle w:val="Tekstopmerking"/>
      </w:pPr>
      <w:r>
        <w:rPr>
          <w:rStyle w:val="Verwijzingopmerking"/>
        </w:rPr>
        <w:annotationRef/>
      </w:r>
      <w:r w:rsidR="0039195C">
        <w:t>Voor omgevingsdocumenten zonder Activiteit passage vervangen door:</w:t>
      </w:r>
    </w:p>
    <w:p w14:paraId="4D691661" w14:textId="77777777" w:rsidR="0039195C" w:rsidRDefault="0039195C">
      <w:pPr>
        <w:pStyle w:val="Tekstopmerking"/>
      </w:pPr>
      <w:r>
        <w:t>Aangezien &lt;naam omgevingsdocument&gt; niet met Activiteit geannoteerd kan worden, wordt deze uitzondering niet verder besproken.</w:t>
      </w:r>
    </w:p>
    <w:p w14:paraId="569BDC26" w14:textId="77777777" w:rsidR="0039195C" w:rsidRDefault="0039195C" w:rsidP="00646256">
      <w:pPr>
        <w:pStyle w:val="Tekstopmerking"/>
      </w:pPr>
      <w:r>
        <w:t>In voorbereidingsbesluit en projectbesluit de gemarkeerde tekst weglaten</w:t>
      </w:r>
    </w:p>
  </w:comment>
  <w:comment w:id="749" w:author="Nienke Jansen" w:date="2023-12-04T11:04:00Z" w:initials="NJ">
    <w:p w14:paraId="104553AD" w14:textId="77777777" w:rsidR="00826301" w:rsidRDefault="00826301" w:rsidP="00C91673">
      <w:pPr>
        <w:pStyle w:val="Tekstopmerking"/>
      </w:pPr>
      <w:r>
        <w:rPr>
          <w:rStyle w:val="Verwijzingopmerking"/>
        </w:rPr>
        <w:annotationRef/>
      </w:r>
      <w:r>
        <w:t>RDF: Annoteren als deel norm in bijlage staat</w:t>
      </w:r>
    </w:p>
  </w:comment>
  <w:comment w:id="754" w:author="Nienke Jansen" w:date="2023-12-04T11:05:00Z" w:initials="NJ">
    <w:p w14:paraId="2D9BE3CA" w14:textId="77777777" w:rsidR="006C2BB7" w:rsidRDefault="006C2BB7" w:rsidP="006B371A">
      <w:pPr>
        <w:pStyle w:val="Tekstopmerking"/>
      </w:pPr>
      <w:r>
        <w:rPr>
          <w:rStyle w:val="Verwijzingopmerking"/>
        </w:rPr>
        <w:annotationRef/>
      </w:r>
      <w:r>
        <w:t>RDF: Wijzigen omgevingsdocumenten</w:t>
      </w:r>
    </w:p>
  </w:comment>
  <w:comment w:id="755" w:author="Nienke Jansen" w:date="2023-12-04T11:38:00Z" w:initials="NJ">
    <w:p w14:paraId="05E27D86" w14:textId="77777777" w:rsidR="0039039F" w:rsidRDefault="0039039F" w:rsidP="00184644">
      <w:pPr>
        <w:pStyle w:val="Tekstopmerking"/>
      </w:pPr>
      <w:r>
        <w:rPr>
          <w:rStyle w:val="Verwijzingopmerking"/>
        </w:rPr>
        <w:annotationRef/>
      </w:r>
      <w:r>
        <w:t>RDF: Muteren</w:t>
      </w:r>
    </w:p>
  </w:comment>
  <w:comment w:id="761" w:author="Nienke Jansen" w:date="2023-12-04T11:05:00Z" w:initials="NJ">
    <w:p w14:paraId="482F3120" w14:textId="613E8667" w:rsidR="006C2BB7" w:rsidRDefault="006C2BB7" w:rsidP="00CD6666">
      <w:pPr>
        <w:pStyle w:val="Tekstopmerking"/>
      </w:pPr>
      <w:r>
        <w:rPr>
          <w:rStyle w:val="Verwijzingopmerking"/>
        </w:rPr>
        <w:annotationRef/>
      </w:r>
      <w:r>
        <w:t>RDF: Renvooi</w:t>
      </w:r>
    </w:p>
  </w:comment>
  <w:comment w:id="767" w:author="Nienke Jansen" w:date="2023-12-04T11:06:00Z" w:initials="NJ">
    <w:p w14:paraId="62C44DDC" w14:textId="77777777" w:rsidR="002F6EFB" w:rsidRDefault="002F6EFB" w:rsidP="00650754">
      <w:pPr>
        <w:pStyle w:val="Tekstopmerking"/>
      </w:pPr>
      <w:r>
        <w:rPr>
          <w:rStyle w:val="Verwijzingopmerking"/>
        </w:rPr>
        <w:annotationRef/>
      </w:r>
      <w:r>
        <w:t>RDF: Integrale tekstvervanging</w:t>
      </w:r>
    </w:p>
  </w:comment>
  <w:comment w:id="768" w:author="Nienke Jansen" w:date="2023-11-24T13:28:00Z" w:initials="NJ">
    <w:p w14:paraId="4A46EE93" w14:textId="21B488FE" w:rsidR="005E4E2E" w:rsidRDefault="005E4E2E" w:rsidP="002C37D9">
      <w:pPr>
        <w:pStyle w:val="Tekstopmerking"/>
      </w:pPr>
      <w:r>
        <w:rPr>
          <w:rStyle w:val="Verwijzingopmerking"/>
        </w:rPr>
        <w:annotationRef/>
      </w:r>
      <w:r>
        <w:t>In omgevingsvisie beperktere opzet</w:t>
      </w:r>
    </w:p>
  </w:comment>
  <w:comment w:id="779" w:author="Nienke Jansen" w:date="2023-12-04T11:07:00Z" w:initials="NJ">
    <w:p w14:paraId="61772F08" w14:textId="77777777" w:rsidR="007D7EE3" w:rsidRDefault="007D7EE3" w:rsidP="005035FB">
      <w:pPr>
        <w:pStyle w:val="Tekstopmerking"/>
      </w:pPr>
      <w:r>
        <w:rPr>
          <w:rStyle w:val="Verwijzingopmerking"/>
        </w:rPr>
        <w:annotationRef/>
      </w:r>
      <w:r>
        <w:t>RDF: Wijzigen annotaties</w:t>
      </w:r>
    </w:p>
  </w:comment>
  <w:comment w:id="780" w:author="Nienke Jansen" w:date="2023-12-04T11:07:00Z" w:initials="NJ">
    <w:p w14:paraId="5F45C61D" w14:textId="77777777" w:rsidR="007D7EE3" w:rsidRDefault="007D7EE3" w:rsidP="0001383F">
      <w:pPr>
        <w:pStyle w:val="Tekstopmerking"/>
      </w:pPr>
      <w:r>
        <w:rPr>
          <w:rStyle w:val="Verwijzingopmerking"/>
        </w:rPr>
        <w:annotationRef/>
      </w:r>
      <w:r>
        <w:t>RDF: Wijzigen OW-objecten</w:t>
      </w:r>
    </w:p>
  </w:comment>
  <w:comment w:id="781" w:author="Nienke Jansen" w:date="2023-12-04T11:39:00Z" w:initials="NJ">
    <w:p w14:paraId="49395D57" w14:textId="77777777" w:rsidR="00243A6C" w:rsidRDefault="00243A6C" w:rsidP="006E18C1">
      <w:pPr>
        <w:pStyle w:val="Tekstopmerking"/>
      </w:pPr>
      <w:r>
        <w:rPr>
          <w:rStyle w:val="Verwijzingopmerking"/>
        </w:rPr>
        <w:annotationRef/>
      </w:r>
      <w:r>
        <w:t>RDF: Muteren OW-objecten</w:t>
      </w:r>
    </w:p>
  </w:comment>
  <w:comment w:id="790" w:author="Nienke Jansen" w:date="2023-12-04T11:07:00Z" w:initials="NJ">
    <w:p w14:paraId="3E1A75DB" w14:textId="1CFFB415" w:rsidR="007D7EE3" w:rsidRDefault="007D7EE3" w:rsidP="00FB3C3C">
      <w:pPr>
        <w:pStyle w:val="Tekstopmerking"/>
      </w:pPr>
      <w:r>
        <w:rPr>
          <w:rStyle w:val="Verwijzingopmerking"/>
        </w:rPr>
        <w:annotationRef/>
      </w:r>
      <w:r>
        <w:t>RDF: Welke annotaties mag besluit wijzigen</w:t>
      </w:r>
    </w:p>
  </w:comment>
  <w:comment w:id="793" w:author="Nienke Jansen" w:date="2023-12-04T11:08:00Z" w:initials="NJ">
    <w:p w14:paraId="1565FE0C" w14:textId="77777777" w:rsidR="008B1039" w:rsidRDefault="008B1039" w:rsidP="00E414C5">
      <w:pPr>
        <w:pStyle w:val="Tekstopmerking"/>
      </w:pPr>
      <w:r>
        <w:rPr>
          <w:rStyle w:val="Verwijzingopmerking"/>
        </w:rPr>
        <w:annotationRef/>
      </w:r>
      <w:r>
        <w:t>RDF: Directe mutaties</w:t>
      </w:r>
    </w:p>
  </w:comment>
  <w:comment w:id="798" w:author="Nienke Jansen" w:date="2023-12-04T11:08:00Z" w:initials="NJ">
    <w:p w14:paraId="34561B73" w14:textId="77777777" w:rsidR="008B1039" w:rsidRDefault="008B1039" w:rsidP="001C466C">
      <w:pPr>
        <w:pStyle w:val="Tekstopmerking"/>
      </w:pPr>
      <w:r>
        <w:rPr>
          <w:rStyle w:val="Verwijzingopmerking"/>
        </w:rPr>
        <w:annotationRef/>
      </w:r>
      <w:r>
        <w:t>RDF: Intrekken &amp; vervangen</w:t>
      </w:r>
    </w:p>
  </w:comment>
  <w:comment w:id="799" w:author="Nienke Jansen" w:date="2023-12-04T11:08:00Z" w:initials="NJ">
    <w:p w14:paraId="1F32A51A" w14:textId="77777777" w:rsidR="008B1039" w:rsidRDefault="008B1039" w:rsidP="00FA10EA">
      <w:pPr>
        <w:pStyle w:val="Tekstopmerking"/>
      </w:pPr>
      <w:r>
        <w:rPr>
          <w:rStyle w:val="Verwijzingopmerking"/>
        </w:rPr>
        <w:annotationRef/>
      </w:r>
      <w:r>
        <w:t>RDF: Intrekken en vervangen</w:t>
      </w:r>
    </w:p>
  </w:comment>
  <w:comment w:id="802" w:author="Nienke Jansen" w:date="2023-12-04T11:09:00Z" w:initials="NJ">
    <w:p w14:paraId="1CE6862A" w14:textId="77777777" w:rsidR="00971E07" w:rsidRDefault="00971E07" w:rsidP="005E7FC4">
      <w:pPr>
        <w:pStyle w:val="Tekstopmerking"/>
      </w:pPr>
      <w:r>
        <w:rPr>
          <w:rStyle w:val="Verwijzingopmerking"/>
        </w:rPr>
        <w:annotationRef/>
      </w:r>
      <w:r>
        <w:t>RDF: Parallel wijzigen</w:t>
      </w:r>
    </w:p>
  </w:comment>
  <w:comment w:id="803" w:author="Nienke Jansen" w:date="2023-12-04T11:10:00Z" w:initials="NJ">
    <w:p w14:paraId="3593A924" w14:textId="77777777" w:rsidR="00971E07" w:rsidRDefault="00971E07" w:rsidP="00F52777">
      <w:pPr>
        <w:pStyle w:val="Tekstopmerking"/>
      </w:pPr>
      <w:r>
        <w:rPr>
          <w:rStyle w:val="Verwijzingopmerking"/>
        </w:rPr>
        <w:annotationRef/>
      </w:r>
      <w:r>
        <w:t>RDF: Parallel besluiten</w:t>
      </w:r>
    </w:p>
  </w:comment>
  <w:comment w:id="804" w:author="Nienke Jansen" w:date="2023-12-04T11:10:00Z" w:initials="NJ">
    <w:p w14:paraId="76A33993" w14:textId="77777777" w:rsidR="00971E07" w:rsidRDefault="00971E07" w:rsidP="00475714">
      <w:pPr>
        <w:pStyle w:val="Tekstopmerking"/>
      </w:pPr>
      <w:r>
        <w:rPr>
          <w:rStyle w:val="Verwijzingopmerking"/>
        </w:rPr>
        <w:annotationRef/>
      </w:r>
      <w:r>
        <w:t>RDF: Meerdere wijzigingsbesluiten per dag</w:t>
      </w:r>
    </w:p>
  </w:comment>
  <w:comment w:id="805" w:author="Nienke Jansen" w:date="2023-01-18T14:45:00Z" w:initials="NJ">
    <w:p w14:paraId="4537B6C7" w14:textId="6BC06125" w:rsidR="00CD71AA" w:rsidRDefault="00CD71AA" w:rsidP="00893AEA">
      <w:pPr>
        <w:pStyle w:val="Tekstopmerking"/>
      </w:pPr>
      <w:r>
        <w:rPr>
          <w:rStyle w:val="Verwijzingopmerking"/>
        </w:rPr>
        <w:annotationRef/>
      </w:r>
      <w:r>
        <w:t>Tekst voor omgevingsplan</w:t>
      </w:r>
    </w:p>
  </w:comment>
  <w:comment w:id="807" w:author="Nienke Jansen" w:date="2023-12-04T11:10:00Z" w:initials="NJ">
    <w:p w14:paraId="47A27A00" w14:textId="77777777" w:rsidR="00971E07" w:rsidRDefault="00971E07" w:rsidP="005F1868">
      <w:pPr>
        <w:pStyle w:val="Tekstopmerking"/>
      </w:pPr>
      <w:r>
        <w:rPr>
          <w:rStyle w:val="Verwijzingopmerking"/>
        </w:rPr>
        <w:annotationRef/>
      </w:r>
      <w:r>
        <w:t>RDF: Parallel besluiten</w:t>
      </w:r>
    </w:p>
  </w:comment>
  <w:comment w:id="808" w:author="Nienke Jansen" w:date="2023-12-04T11:10:00Z" w:initials="NJ">
    <w:p w14:paraId="740FA871" w14:textId="77777777" w:rsidR="00971E07" w:rsidRDefault="00971E07" w:rsidP="00984A84">
      <w:pPr>
        <w:pStyle w:val="Tekstopmerking"/>
      </w:pPr>
      <w:r>
        <w:rPr>
          <w:rStyle w:val="Verwijzingopmerking"/>
        </w:rPr>
        <w:annotationRef/>
      </w:r>
      <w:r>
        <w:t>RDF: Parallel wijzigen</w:t>
      </w:r>
    </w:p>
  </w:comment>
  <w:comment w:id="809" w:author="Nienke Jansen" w:date="2023-12-04T11:11:00Z" w:initials="NJ">
    <w:p w14:paraId="6F07F9DC" w14:textId="77777777" w:rsidR="00971E07" w:rsidRDefault="00971E07" w:rsidP="00FD64F2">
      <w:pPr>
        <w:pStyle w:val="Tekstopmerking"/>
      </w:pPr>
      <w:r>
        <w:rPr>
          <w:rStyle w:val="Verwijzingopmerking"/>
        </w:rPr>
        <w:annotationRef/>
      </w:r>
      <w:r>
        <w:t>RDF: Meerdere wijzigingsbesluiten per dag</w:t>
      </w:r>
    </w:p>
  </w:comment>
  <w:comment w:id="810" w:author="Nienke Jansen" w:date="2023-01-18T14:45:00Z" w:initials="NJ">
    <w:p w14:paraId="731E7CCE" w14:textId="55909FBE" w:rsidR="002606C5" w:rsidRDefault="00CD71AA" w:rsidP="00893AEA">
      <w:pPr>
        <w:pStyle w:val="Tekstopmerking"/>
      </w:pPr>
      <w:r>
        <w:rPr>
          <w:rStyle w:val="Verwijzingopmerking"/>
        </w:rPr>
        <w:annotationRef/>
      </w:r>
      <w:r w:rsidR="002606C5">
        <w:t>Tekst voor omgevingsverordening en waterschapsverordening, ook voor AMvB/MR?</w:t>
      </w:r>
    </w:p>
  </w:comment>
  <w:comment w:id="814" w:author="Nienke Jansen" w:date="2023-12-04T11:11:00Z" w:initials="NJ">
    <w:p w14:paraId="2B83B7A2" w14:textId="77777777" w:rsidR="00971E07" w:rsidRDefault="00971E07" w:rsidP="00557BAB">
      <w:pPr>
        <w:pStyle w:val="Tekstopmerking"/>
      </w:pPr>
      <w:r>
        <w:rPr>
          <w:rStyle w:val="Verwijzingopmerking"/>
        </w:rPr>
        <w:annotationRef/>
      </w:r>
      <w:r>
        <w:t>RDF: Ontwerpbesluit dat voortbouwt op eerder ontwerpbesluit</w:t>
      </w:r>
    </w:p>
  </w:comment>
  <w:comment w:id="815" w:author="Nienke Jansen" w:date="2023-12-04T11:12:00Z" w:initials="NJ">
    <w:p w14:paraId="6AD33B38" w14:textId="77777777" w:rsidR="00882C65" w:rsidRDefault="00882C65" w:rsidP="00D7732E">
      <w:pPr>
        <w:pStyle w:val="Tekstopmerking"/>
      </w:pPr>
      <w:r>
        <w:rPr>
          <w:rStyle w:val="Verwijzingopmerking"/>
        </w:rPr>
        <w:annotationRef/>
      </w:r>
      <w:r>
        <w:t>RDF: Ontwerp dat voortbouwt op eerder ontwerp</w:t>
      </w:r>
    </w:p>
  </w:comment>
  <w:comment w:id="816" w:author="Nienke Jansen" w:date="2023-12-04T11:12:00Z" w:initials="NJ">
    <w:p w14:paraId="2C930706" w14:textId="77777777" w:rsidR="00D3081F" w:rsidRDefault="00D3081F" w:rsidP="00E23137">
      <w:pPr>
        <w:pStyle w:val="Tekstopmerking"/>
      </w:pPr>
      <w:r>
        <w:rPr>
          <w:rStyle w:val="Verwijzingopmerking"/>
        </w:rPr>
        <w:annotationRef/>
      </w:r>
      <w:r>
        <w:t>RDF: Ontwerp op ontwerp</w:t>
      </w:r>
    </w:p>
  </w:comment>
  <w:comment w:id="824" w:author="Nienke Jansen" w:date="2023-12-04T11:13:00Z" w:initials="NJ">
    <w:p w14:paraId="15243F1D" w14:textId="77777777" w:rsidR="00D3081F" w:rsidRDefault="00D3081F" w:rsidP="0096465B">
      <w:pPr>
        <w:pStyle w:val="Tekstopmerking"/>
      </w:pPr>
      <w:r>
        <w:rPr>
          <w:rStyle w:val="Verwijzingopmerking"/>
        </w:rPr>
        <w:annotationRef/>
      </w:r>
      <w:r>
        <w:t>RDF: Standaardindeling</w:t>
      </w:r>
    </w:p>
  </w:comment>
  <w:comment w:id="825" w:author="Nienke Jansen" w:date="2023-12-04T11:13:00Z" w:initials="NJ">
    <w:p w14:paraId="3591697D" w14:textId="77777777" w:rsidR="00D3081F" w:rsidRDefault="00D3081F" w:rsidP="007712C9">
      <w:pPr>
        <w:pStyle w:val="Tekstopmerking"/>
      </w:pPr>
      <w:r>
        <w:rPr>
          <w:rStyle w:val="Verwijzingopmerking"/>
        </w:rPr>
        <w:annotationRef/>
      </w:r>
      <w:r>
        <w:t>RDF: Verplichtingen bij indeling</w:t>
      </w:r>
    </w:p>
  </w:comment>
  <w:comment w:id="826" w:author="Nienke Jansen" w:date="2023-12-04T11:13:00Z" w:initials="NJ">
    <w:p w14:paraId="36BE7CA7" w14:textId="77777777" w:rsidR="00375F4C" w:rsidRDefault="00375F4C" w:rsidP="00A15B59">
      <w:pPr>
        <w:pStyle w:val="Tekstopmerking"/>
      </w:pPr>
      <w:r>
        <w:rPr>
          <w:rStyle w:val="Verwijzingopmerking"/>
        </w:rPr>
        <w:annotationRef/>
      </w:r>
      <w:r>
        <w:t>RDF: Verplichte indeling</w:t>
      </w:r>
    </w:p>
  </w:comment>
  <w:comment w:id="831" w:author="Nienke Jansen" w:date="2023-12-04T11:13:00Z" w:initials="NJ">
    <w:p w14:paraId="23E9A47F" w14:textId="77777777" w:rsidR="00375F4C" w:rsidRDefault="00375F4C" w:rsidP="002C23C5">
      <w:pPr>
        <w:pStyle w:val="Tekstopmerking"/>
      </w:pPr>
      <w:r>
        <w:rPr>
          <w:rStyle w:val="Verwijzingopmerking"/>
        </w:rPr>
        <w:annotationRef/>
      </w:r>
      <w:r>
        <w:t>RDF: Begrippen</w:t>
      </w:r>
    </w:p>
  </w:comment>
  <w:comment w:id="832" w:author="Nienke Jansen" w:date="2023-12-04T11:14:00Z" w:initials="NJ">
    <w:p w14:paraId="5EE4BECB" w14:textId="77777777" w:rsidR="00375F4C" w:rsidRDefault="00375F4C" w:rsidP="00B7116D">
      <w:pPr>
        <w:pStyle w:val="Tekstopmerking"/>
      </w:pPr>
      <w:r>
        <w:rPr>
          <w:rStyle w:val="Verwijzingopmerking"/>
        </w:rPr>
        <w:annotationRef/>
      </w:r>
      <w:r>
        <w:t>RDF: Begripsbepalingen</w:t>
      </w:r>
    </w:p>
  </w:comment>
  <w:comment w:id="836" w:author="Nienke Jansen" w:date="2023-12-04T11:14:00Z" w:initials="NJ">
    <w:p w14:paraId="7F949147" w14:textId="77777777" w:rsidR="00375F4C" w:rsidRDefault="00375F4C" w:rsidP="00730647">
      <w:pPr>
        <w:pStyle w:val="Tekstopmerking"/>
      </w:pPr>
      <w:r>
        <w:rPr>
          <w:rStyle w:val="Verwijzingopmerking"/>
        </w:rPr>
        <w:annotationRef/>
      </w:r>
      <w:r>
        <w:t>RDF: Meet- en rekenbepalingen</w:t>
      </w:r>
    </w:p>
  </w:comment>
  <w:comment w:id="837" w:author="Nienke Jansen" w:date="2023-12-04T11:14:00Z" w:initials="NJ">
    <w:p w14:paraId="357F61F6" w14:textId="77777777" w:rsidR="00375F4C" w:rsidRDefault="00375F4C" w:rsidP="00546267">
      <w:pPr>
        <w:pStyle w:val="Tekstopmerking"/>
      </w:pPr>
      <w:r>
        <w:rPr>
          <w:rStyle w:val="Verwijzingopmerking"/>
        </w:rPr>
        <w:annotationRef/>
      </w:r>
      <w:r>
        <w:t>RDF: Meten en rekenen</w:t>
      </w:r>
    </w:p>
  </w:comment>
  <w:comment w:id="842" w:author="Nienke Jansen" w:date="2023-12-04T11:14:00Z" w:initials="NJ">
    <w:p w14:paraId="5E6F34A2" w14:textId="77777777" w:rsidR="00375F4C" w:rsidRDefault="00375F4C" w:rsidP="007511A1">
      <w:pPr>
        <w:pStyle w:val="Tekstopmerking"/>
      </w:pPr>
      <w:r>
        <w:rPr>
          <w:rStyle w:val="Verwijzingopmerking"/>
        </w:rPr>
        <w:annotationRef/>
      </w:r>
      <w:r>
        <w:t>RDF: Verwijzing naar tekst</w:t>
      </w:r>
    </w:p>
  </w:comment>
  <w:comment w:id="846" w:author="Nienke Jansen" w:date="2023-12-04T11:15:00Z" w:initials="NJ">
    <w:p w14:paraId="40CB2158" w14:textId="77777777" w:rsidR="00E40A9F" w:rsidRDefault="00E40A9F" w:rsidP="00350336">
      <w:pPr>
        <w:pStyle w:val="Tekstopmerking"/>
      </w:pPr>
      <w:r>
        <w:rPr>
          <w:rStyle w:val="Verwijzingopmerking"/>
        </w:rPr>
        <w:annotationRef/>
      </w:r>
      <w:r>
        <w:t>RDF: Standaardfrase bij omgevingsnorm</w:t>
      </w:r>
    </w:p>
  </w:comment>
  <w:comment w:id="847" w:author="Nienke Jansen" w:date="2023-12-04T11:15:00Z" w:initials="NJ">
    <w:p w14:paraId="164027E8" w14:textId="77777777" w:rsidR="00E40A9F" w:rsidRDefault="00E40A9F" w:rsidP="00630C2F">
      <w:pPr>
        <w:pStyle w:val="Tekstopmerking"/>
      </w:pPr>
      <w:r>
        <w:rPr>
          <w:rStyle w:val="Verwijzingopmerking"/>
        </w:rPr>
        <w:annotationRef/>
      </w:r>
      <w:r>
        <w:t>RDF: Standaardfrase bij omgevingswaarde</w:t>
      </w:r>
    </w:p>
  </w:comment>
  <w:comment w:id="848" w:author="Nienke Jansen" w:date="2023-12-04T11:15:00Z" w:initials="NJ">
    <w:p w14:paraId="436611FA" w14:textId="77777777" w:rsidR="00E40A9F" w:rsidRDefault="00E40A9F" w:rsidP="001346C3">
      <w:pPr>
        <w:pStyle w:val="Tekstopmerking"/>
      </w:pPr>
      <w:r>
        <w:rPr>
          <w:rStyle w:val="Verwijzingopmerking"/>
        </w:rPr>
        <w:annotationRef/>
      </w:r>
      <w:r>
        <w:t>RDF: Standaardzin bij omgevingsnorm</w:t>
      </w:r>
    </w:p>
  </w:comment>
  <w:comment w:id="849" w:author="Nienke Jansen" w:date="2023-12-04T11:16:00Z" w:initials="NJ">
    <w:p w14:paraId="443B2E7C" w14:textId="77777777" w:rsidR="00E40A9F" w:rsidRDefault="00E40A9F" w:rsidP="00343DA5">
      <w:pPr>
        <w:pStyle w:val="Tekstopmerking"/>
      </w:pPr>
      <w:r>
        <w:rPr>
          <w:rStyle w:val="Verwijzingopmerking"/>
        </w:rPr>
        <w:annotationRef/>
      </w:r>
      <w:r>
        <w:t>RDF: Standaardzin bij omgevingswaarde</w:t>
      </w:r>
    </w:p>
  </w:comment>
  <w:comment w:id="857" w:author="Nienke Jansen" w:date="2023-12-04T11:16:00Z" w:initials="NJ">
    <w:p w14:paraId="74534AC3" w14:textId="77777777" w:rsidR="00E40A9F" w:rsidRDefault="00E40A9F" w:rsidP="00B3687E">
      <w:pPr>
        <w:pStyle w:val="Tekstopmerking"/>
      </w:pPr>
      <w:r>
        <w:rPr>
          <w:rStyle w:val="Verwijzingopmerking"/>
        </w:rPr>
        <w:annotationRef/>
      </w:r>
      <w:r>
        <w:t>RDF: Verplichte onderdelen TPOD-standaard</w:t>
      </w:r>
    </w:p>
  </w:comment>
  <w:comment w:id="862" w:author="Nienke Jansen" w:date="2023-12-04T11:16:00Z" w:initials="NJ">
    <w:p w14:paraId="77BE9A30" w14:textId="77777777" w:rsidR="003D2E76" w:rsidRDefault="003D2E76" w:rsidP="000E6FDF">
      <w:pPr>
        <w:pStyle w:val="Tekstopmerking"/>
      </w:pPr>
      <w:r>
        <w:rPr>
          <w:rStyle w:val="Verwijzingopmerking"/>
        </w:rPr>
        <w:annotationRef/>
      </w:r>
      <w:r>
        <w:t>RDF: Verplichte onderdelen standaard</w:t>
      </w:r>
    </w:p>
  </w:comment>
  <w:comment w:id="872" w:author="Nienke Jansen" w:date="2023-11-20T08:21:00Z" w:initials="NJ">
    <w:p w14:paraId="3B8E36EE" w14:textId="706B21F6" w:rsidR="0081252B" w:rsidRDefault="0081252B" w:rsidP="0081252B">
      <w:pPr>
        <w:pStyle w:val="Tekstopmerking"/>
      </w:pPr>
      <w:r>
        <w:rPr>
          <w:rStyle w:val="Verwijzingopmerking"/>
        </w:rPr>
        <w:annotationRef/>
      </w:r>
      <w:r>
        <w:t>Niet in AMvB/MR</w:t>
      </w:r>
    </w:p>
  </w:comment>
  <w:comment w:id="896" w:author="Nienke Jansen" w:date="2023-12-04T11:20:00Z" w:initials="NJ">
    <w:p w14:paraId="517F9E8E" w14:textId="77777777" w:rsidR="001A4D33" w:rsidRDefault="001A4D33" w:rsidP="00DE72FE">
      <w:pPr>
        <w:pStyle w:val="Tekstopmerking"/>
      </w:pPr>
      <w:r>
        <w:rPr>
          <w:rStyle w:val="Verwijzingopmerking"/>
        </w:rPr>
        <w:annotationRef/>
      </w:r>
      <w:r>
        <w:t>RDF: Besluitmetadata</w:t>
      </w:r>
    </w:p>
  </w:comment>
  <w:comment w:id="917" w:author="Nienke Jansen" w:date="2023-12-04T13:42:00Z" w:initials="NJ">
    <w:p w14:paraId="07C68288" w14:textId="77777777" w:rsidR="00B834D0" w:rsidRDefault="00B834D0">
      <w:pPr>
        <w:pStyle w:val="Tekstopmerking"/>
      </w:pPr>
      <w:r>
        <w:rPr>
          <w:rStyle w:val="Verwijzingopmerking"/>
        </w:rPr>
        <w:annotationRef/>
      </w:r>
      <w:r>
        <w:t>RDF: Procedure omgevingsplan TPOD-standaard</w:t>
      </w:r>
    </w:p>
  </w:comment>
  <w:comment w:id="920" w:author="Nienke Jansen" w:date="2023-12-04T11:40:00Z" w:initials="NJ">
    <w:p w14:paraId="040888ED" w14:textId="6EA8E4E9" w:rsidR="00DD3755" w:rsidRDefault="00DD3755" w:rsidP="002B3701">
      <w:pPr>
        <w:pStyle w:val="Tekstopmerking"/>
      </w:pPr>
      <w:r>
        <w:rPr>
          <w:rStyle w:val="Verwijzingopmerking"/>
        </w:rPr>
        <w:annotationRef/>
      </w:r>
      <w:r>
        <w:t>RDF: Projectprocedure bij omgevingsplanwijziging</w:t>
      </w:r>
    </w:p>
  </w:comment>
  <w:comment w:id="923" w:author="Nienke Jansen" w:date="2023-12-04T11:21:00Z" w:initials="NJ">
    <w:p w14:paraId="0BB44529" w14:textId="5BB6F08D" w:rsidR="00431D83" w:rsidRDefault="00431D83" w:rsidP="00CE46AE">
      <w:pPr>
        <w:pStyle w:val="Tekstopmerking"/>
      </w:pPr>
      <w:r>
        <w:rPr>
          <w:rStyle w:val="Verwijzingopmerking"/>
        </w:rPr>
        <w:annotationRef/>
      </w:r>
      <w:r>
        <w:t>RDF: Kennisgeving voornemen omgevingsplan</w:t>
      </w:r>
    </w:p>
  </w:comment>
  <w:comment w:id="925" w:author="Nienke Jansen" w:date="2023-12-04T11:22:00Z" w:initials="NJ">
    <w:p w14:paraId="4C319E22" w14:textId="77777777" w:rsidR="00B12B43" w:rsidRDefault="00B12B43" w:rsidP="00FD69FA">
      <w:pPr>
        <w:pStyle w:val="Tekstopmerking"/>
      </w:pPr>
      <w:r>
        <w:rPr>
          <w:rStyle w:val="Verwijzingopmerking"/>
        </w:rPr>
        <w:annotationRef/>
      </w:r>
      <w:r>
        <w:t>RDF: Kennisgevingmetadata</w:t>
      </w:r>
    </w:p>
  </w:comment>
  <w:comment w:id="928" w:author="Nienke Jansen" w:date="2023-12-04T11:21:00Z" w:initials="NJ">
    <w:p w14:paraId="4D9CED8D" w14:textId="624A0B69" w:rsidR="00431D83" w:rsidRDefault="00431D83" w:rsidP="005C5F6B">
      <w:pPr>
        <w:pStyle w:val="Tekstopmerking"/>
      </w:pPr>
      <w:r>
        <w:rPr>
          <w:rStyle w:val="Verwijzingopmerking"/>
        </w:rPr>
        <w:annotationRef/>
      </w:r>
      <w:r>
        <w:t>RDF: Ontwerpbesluit</w:t>
      </w:r>
    </w:p>
  </w:comment>
  <w:comment w:id="934" w:author="Nienke Jansen" w:date="2023-12-04T11:43:00Z" w:initials="NJ">
    <w:p w14:paraId="08526435" w14:textId="77777777" w:rsidR="00F2199F" w:rsidRDefault="00F2199F" w:rsidP="00E55979">
      <w:pPr>
        <w:pStyle w:val="Tekstopmerking"/>
      </w:pPr>
      <w:r>
        <w:rPr>
          <w:rStyle w:val="Verwijzingopmerking"/>
        </w:rPr>
        <w:annotationRef/>
      </w:r>
      <w:r>
        <w:t>RDF: Besluitmetadata</w:t>
      </w:r>
    </w:p>
  </w:comment>
  <w:comment w:id="936" w:author="Nienke Jansen" w:date="2023-12-04T11:22:00Z" w:initials="NJ">
    <w:p w14:paraId="60099190" w14:textId="370C718E" w:rsidR="00B12B43" w:rsidRDefault="00B12B43" w:rsidP="00303262">
      <w:pPr>
        <w:pStyle w:val="Tekstopmerking"/>
      </w:pPr>
      <w:r>
        <w:rPr>
          <w:rStyle w:val="Verwijzingopmerking"/>
        </w:rPr>
        <w:annotationRef/>
      </w:r>
      <w:r>
        <w:t>RDF: Regelingmetadata</w:t>
      </w:r>
    </w:p>
  </w:comment>
  <w:comment w:id="939" w:author="Nienke Jansen" w:date="2023-12-04T11:23:00Z" w:initials="NJ">
    <w:p w14:paraId="675193AF" w14:textId="77777777" w:rsidR="006428C7" w:rsidRDefault="006428C7" w:rsidP="00F471C4">
      <w:pPr>
        <w:pStyle w:val="Tekstopmerking"/>
      </w:pPr>
      <w:r>
        <w:rPr>
          <w:rStyle w:val="Verwijzingopmerking"/>
        </w:rPr>
        <w:annotationRef/>
      </w:r>
      <w:r>
        <w:t>RDF: Procedureverloop</w:t>
      </w:r>
    </w:p>
  </w:comment>
  <w:comment w:id="940" w:author="Nienke Jansen" w:date="2023-12-04T11:23:00Z" w:initials="NJ">
    <w:p w14:paraId="5DE8DC28" w14:textId="77777777" w:rsidR="006428C7" w:rsidRDefault="006428C7" w:rsidP="009201EA">
      <w:pPr>
        <w:pStyle w:val="Tekstopmerking"/>
      </w:pPr>
      <w:r>
        <w:rPr>
          <w:rStyle w:val="Verwijzingopmerking"/>
        </w:rPr>
        <w:annotationRef/>
      </w:r>
      <w:r>
        <w:t>RDF: Procedurestappen</w:t>
      </w:r>
    </w:p>
  </w:comment>
  <w:comment w:id="941" w:author="Nienke Jansen" w:date="2023-12-04T11:23:00Z" w:initials="NJ">
    <w:p w14:paraId="55CA959D" w14:textId="77777777" w:rsidR="006428C7" w:rsidRDefault="006428C7" w:rsidP="00D53A88">
      <w:pPr>
        <w:pStyle w:val="Tekstopmerking"/>
      </w:pPr>
      <w:r>
        <w:rPr>
          <w:rStyle w:val="Verwijzingopmerking"/>
        </w:rPr>
        <w:annotationRef/>
      </w:r>
      <w:r>
        <w:t>RDF: Consolidatieinformatie</w:t>
      </w:r>
    </w:p>
  </w:comment>
  <w:comment w:id="944" w:author="Nienke Jansen" w:date="2023-12-04T11:24:00Z" w:initials="NJ">
    <w:p w14:paraId="676BA9DD" w14:textId="77777777" w:rsidR="006428C7" w:rsidRDefault="006428C7" w:rsidP="00AB6E43">
      <w:pPr>
        <w:pStyle w:val="Tekstopmerking"/>
      </w:pPr>
      <w:r>
        <w:rPr>
          <w:rStyle w:val="Verwijzingopmerking"/>
        </w:rPr>
        <w:annotationRef/>
      </w:r>
      <w:r>
        <w:t>RDF: Kennisgeving ontwerpbesluit</w:t>
      </w:r>
    </w:p>
  </w:comment>
  <w:comment w:id="945" w:author="Nienke Jansen" w:date="2023-12-04T11:24:00Z" w:initials="NJ">
    <w:p w14:paraId="0C1C48E2" w14:textId="77777777" w:rsidR="006428C7" w:rsidRDefault="006428C7" w:rsidP="001933FD">
      <w:pPr>
        <w:pStyle w:val="Tekstopmerking"/>
      </w:pPr>
      <w:r>
        <w:rPr>
          <w:rStyle w:val="Verwijzingopmerking"/>
        </w:rPr>
        <w:annotationRef/>
      </w:r>
      <w:r>
        <w:t>RDF: Kennisgevingmetadata</w:t>
      </w:r>
    </w:p>
  </w:comment>
  <w:comment w:id="947" w:author="Nienke Jansen" w:date="2023-12-04T11:24:00Z" w:initials="NJ">
    <w:p w14:paraId="1739D248" w14:textId="77777777" w:rsidR="006428C7" w:rsidRDefault="006428C7" w:rsidP="007F0813">
      <w:pPr>
        <w:pStyle w:val="Tekstopmerking"/>
      </w:pPr>
      <w:r>
        <w:rPr>
          <w:rStyle w:val="Verwijzingopmerking"/>
        </w:rPr>
        <w:annotationRef/>
      </w:r>
      <w:r>
        <w:t>RDF: Procedureverloop</w:t>
      </w:r>
    </w:p>
  </w:comment>
  <w:comment w:id="948" w:author="Nienke Jansen" w:date="2023-12-04T11:24:00Z" w:initials="NJ">
    <w:p w14:paraId="4CAAD0C1" w14:textId="77777777" w:rsidR="006428C7" w:rsidRDefault="006428C7" w:rsidP="001F20AE">
      <w:pPr>
        <w:pStyle w:val="Tekstopmerking"/>
      </w:pPr>
      <w:r>
        <w:rPr>
          <w:rStyle w:val="Verwijzingopmerking"/>
        </w:rPr>
        <w:annotationRef/>
      </w:r>
      <w:r>
        <w:t>RDF: Procedurestappen</w:t>
      </w:r>
    </w:p>
  </w:comment>
  <w:comment w:id="949" w:author="Nienke Jansen" w:date="2023-12-04T11:25:00Z" w:initials="NJ">
    <w:p w14:paraId="50870335" w14:textId="77777777" w:rsidR="006428C7" w:rsidRDefault="006428C7" w:rsidP="002D1CC5">
      <w:pPr>
        <w:pStyle w:val="Tekstopmerking"/>
      </w:pPr>
      <w:r>
        <w:rPr>
          <w:rStyle w:val="Verwijzingopmerking"/>
        </w:rPr>
        <w:annotationRef/>
      </w:r>
      <w:r>
        <w:t>RDF: Begin inzagetermijn</w:t>
      </w:r>
    </w:p>
  </w:comment>
  <w:comment w:id="950" w:author="Nienke Jansen" w:date="2023-12-04T11:25:00Z" w:initials="NJ">
    <w:p w14:paraId="49E452C7" w14:textId="77777777" w:rsidR="006428C7" w:rsidRDefault="006428C7" w:rsidP="00AC5D8D">
      <w:pPr>
        <w:pStyle w:val="Tekstopmerking"/>
      </w:pPr>
      <w:r>
        <w:rPr>
          <w:rStyle w:val="Verwijzingopmerking"/>
        </w:rPr>
        <w:annotationRef/>
      </w:r>
      <w:r>
        <w:t>RDF: Einde inzagetermijn</w:t>
      </w:r>
    </w:p>
  </w:comment>
  <w:comment w:id="953" w:author="Nienke Jansen" w:date="2023-12-04T11:25:00Z" w:initials="NJ">
    <w:p w14:paraId="1EC853A7" w14:textId="77777777" w:rsidR="00395267" w:rsidRDefault="00395267" w:rsidP="004E007E">
      <w:pPr>
        <w:pStyle w:val="Tekstopmerking"/>
      </w:pPr>
      <w:r>
        <w:rPr>
          <w:rStyle w:val="Verwijzingopmerking"/>
        </w:rPr>
        <w:annotationRef/>
      </w:r>
      <w:r>
        <w:t>RDF: Terinzageleggen op ontwerpbesluit betrekking hebbende stukken</w:t>
      </w:r>
    </w:p>
  </w:comment>
  <w:comment w:id="954" w:author="Nienke Jansen" w:date="2023-12-04T11:32:00Z" w:initials="NJ">
    <w:p w14:paraId="42079C89" w14:textId="77777777" w:rsidR="00854165" w:rsidRDefault="00854165" w:rsidP="004B1B08">
      <w:pPr>
        <w:pStyle w:val="Tekstopmerking"/>
      </w:pPr>
      <w:r>
        <w:rPr>
          <w:rStyle w:val="Verwijzingopmerking"/>
        </w:rPr>
        <w:annotationRef/>
      </w:r>
      <w:r>
        <w:t>RDF: Terinzageleggen onderzoeksrapporten ontwerpbesluit</w:t>
      </w:r>
    </w:p>
  </w:comment>
  <w:comment w:id="956" w:author="Nienke Jansen" w:date="2023-12-04T11:26:00Z" w:initials="NJ">
    <w:p w14:paraId="3D8A6F43" w14:textId="2DD806E0" w:rsidR="00395267" w:rsidRDefault="00395267" w:rsidP="001D263A">
      <w:pPr>
        <w:pStyle w:val="Tekstopmerking"/>
      </w:pPr>
      <w:r>
        <w:rPr>
          <w:rStyle w:val="Verwijzingopmerking"/>
        </w:rPr>
        <w:annotationRef/>
      </w:r>
      <w:r>
        <w:t>RDF: Vaststellingsfase</w:t>
      </w:r>
    </w:p>
  </w:comment>
  <w:comment w:id="957" w:author="Nienke Jansen" w:date="2023-12-04T11:26:00Z" w:initials="NJ">
    <w:p w14:paraId="577AB1DE" w14:textId="77777777" w:rsidR="00415F61" w:rsidRDefault="00415F61" w:rsidP="00D67E69">
      <w:pPr>
        <w:pStyle w:val="Tekstopmerking"/>
      </w:pPr>
      <w:r>
        <w:rPr>
          <w:rStyle w:val="Verwijzingopmerking"/>
        </w:rPr>
        <w:annotationRef/>
      </w:r>
      <w:r>
        <w:t>RDF: Bekendmaking</w:t>
      </w:r>
    </w:p>
  </w:comment>
  <w:comment w:id="958" w:author="Nienke Jansen" w:date="2023-12-04T11:26:00Z" w:initials="NJ">
    <w:p w14:paraId="4E236377" w14:textId="77777777" w:rsidR="00415F61" w:rsidRDefault="00415F61" w:rsidP="0019199B">
      <w:pPr>
        <w:pStyle w:val="Tekstopmerking"/>
      </w:pPr>
      <w:r>
        <w:rPr>
          <w:rStyle w:val="Verwijzingopmerking"/>
        </w:rPr>
        <w:annotationRef/>
      </w:r>
      <w:r>
        <w:t>RDF: Definitief besluit</w:t>
      </w:r>
    </w:p>
  </w:comment>
  <w:comment w:id="959" w:author="Nienke Jansen" w:date="2023-12-04T11:26:00Z" w:initials="NJ">
    <w:p w14:paraId="769D5D01" w14:textId="77777777" w:rsidR="00415F61" w:rsidRDefault="00415F61" w:rsidP="00E15A5B">
      <w:pPr>
        <w:pStyle w:val="Tekstopmerking"/>
      </w:pPr>
      <w:r>
        <w:rPr>
          <w:rStyle w:val="Verwijzingopmerking"/>
        </w:rPr>
        <w:annotationRef/>
      </w:r>
      <w:r>
        <w:t>RDF: Inwerkingtreden</w:t>
      </w:r>
    </w:p>
  </w:comment>
  <w:comment w:id="969" w:author="Nienke Jansen" w:date="2023-12-04T11:27:00Z" w:initials="NJ">
    <w:p w14:paraId="2F6CDFBB" w14:textId="77777777" w:rsidR="003D712C" w:rsidRDefault="003D712C" w:rsidP="000926D1">
      <w:pPr>
        <w:pStyle w:val="Tekstopmerking"/>
      </w:pPr>
      <w:r>
        <w:rPr>
          <w:rStyle w:val="Verwijzingopmerking"/>
        </w:rPr>
        <w:annotationRef/>
      </w:r>
      <w:r>
        <w:t>RDF: Besluitmetadata</w:t>
      </w:r>
    </w:p>
  </w:comment>
  <w:comment w:id="971" w:author="Nienke Jansen" w:date="2023-12-04T11:27:00Z" w:initials="NJ">
    <w:p w14:paraId="255870C8" w14:textId="77777777" w:rsidR="003D712C" w:rsidRDefault="003D712C" w:rsidP="00BD15ED">
      <w:pPr>
        <w:pStyle w:val="Tekstopmerking"/>
      </w:pPr>
      <w:r>
        <w:rPr>
          <w:rStyle w:val="Verwijzingopmerking"/>
        </w:rPr>
        <w:annotationRef/>
      </w:r>
      <w:r>
        <w:t>RDF: Regelingmetadata</w:t>
      </w:r>
    </w:p>
  </w:comment>
  <w:comment w:id="974" w:author="Nienke Jansen" w:date="2023-12-04T11:28:00Z" w:initials="NJ">
    <w:p w14:paraId="1A199FB4" w14:textId="77777777" w:rsidR="00A61D45" w:rsidRDefault="00A61D45" w:rsidP="006806DD">
      <w:pPr>
        <w:pStyle w:val="Tekstopmerking"/>
      </w:pPr>
      <w:r>
        <w:rPr>
          <w:rStyle w:val="Verwijzingopmerking"/>
        </w:rPr>
        <w:annotationRef/>
      </w:r>
      <w:r>
        <w:t>RDF: Procedureverloop</w:t>
      </w:r>
    </w:p>
  </w:comment>
  <w:comment w:id="975" w:author="Nienke Jansen" w:date="2023-12-04T11:28:00Z" w:initials="NJ">
    <w:p w14:paraId="723C8DA4" w14:textId="77777777" w:rsidR="00A61D45" w:rsidRDefault="00A61D45" w:rsidP="00767159">
      <w:pPr>
        <w:pStyle w:val="Tekstopmerking"/>
      </w:pPr>
      <w:r>
        <w:rPr>
          <w:rStyle w:val="Verwijzingopmerking"/>
        </w:rPr>
        <w:annotationRef/>
      </w:r>
      <w:r>
        <w:t>RDF: Procedurestappen</w:t>
      </w:r>
    </w:p>
  </w:comment>
  <w:comment w:id="976" w:author="Nienke Jansen" w:date="2023-12-04T11:28:00Z" w:initials="NJ">
    <w:p w14:paraId="0B543A52" w14:textId="77777777" w:rsidR="00A61D45" w:rsidRDefault="00A61D45" w:rsidP="009A7395">
      <w:pPr>
        <w:pStyle w:val="Tekstopmerking"/>
      </w:pPr>
      <w:r>
        <w:rPr>
          <w:rStyle w:val="Verwijzingopmerking"/>
        </w:rPr>
        <w:annotationRef/>
      </w:r>
      <w:r>
        <w:t>RDF: Consolidatieinformatie</w:t>
      </w:r>
    </w:p>
  </w:comment>
  <w:comment w:id="978" w:author="Nienke Jansen" w:date="2023-12-04T11:28:00Z" w:initials="NJ">
    <w:p w14:paraId="570E6322" w14:textId="77777777" w:rsidR="00A61D45" w:rsidRDefault="00A61D45" w:rsidP="005A7586">
      <w:pPr>
        <w:pStyle w:val="Tekstopmerking"/>
      </w:pPr>
      <w:r>
        <w:rPr>
          <w:rStyle w:val="Verwijzingopmerking"/>
        </w:rPr>
        <w:annotationRef/>
      </w:r>
      <w:r>
        <w:t>RDF: Vervallen voorbeschermingsregels</w:t>
      </w:r>
    </w:p>
  </w:comment>
  <w:comment w:id="980" w:author="Nienke Jansen" w:date="2023-12-04T11:29:00Z" w:initials="NJ">
    <w:p w14:paraId="786B1191" w14:textId="77777777" w:rsidR="00A61D45" w:rsidRDefault="00A61D45" w:rsidP="001840FF">
      <w:pPr>
        <w:pStyle w:val="Tekstopmerking"/>
      </w:pPr>
      <w:r>
        <w:rPr>
          <w:rStyle w:val="Verwijzingopmerking"/>
        </w:rPr>
        <w:annotationRef/>
      </w:r>
      <w:r>
        <w:t>RDF: Kennisgeving definitief besluit</w:t>
      </w:r>
    </w:p>
  </w:comment>
  <w:comment w:id="981" w:author="Nienke Jansen" w:date="2023-12-04T11:29:00Z" w:initials="NJ">
    <w:p w14:paraId="5076C20B" w14:textId="77777777" w:rsidR="00A61D45" w:rsidRDefault="00A61D45" w:rsidP="00893160">
      <w:pPr>
        <w:pStyle w:val="Tekstopmerking"/>
      </w:pPr>
      <w:r>
        <w:rPr>
          <w:rStyle w:val="Verwijzingopmerking"/>
        </w:rPr>
        <w:annotationRef/>
      </w:r>
      <w:r>
        <w:t>RDF: Kennisgeving vaststelling</w:t>
      </w:r>
    </w:p>
  </w:comment>
  <w:comment w:id="982" w:author="Nienke Jansen" w:date="2023-12-04T11:29:00Z" w:initials="NJ">
    <w:p w14:paraId="60DE2E45" w14:textId="77777777" w:rsidR="00A61D45" w:rsidRDefault="00A61D45" w:rsidP="005A738B">
      <w:pPr>
        <w:pStyle w:val="Tekstopmerking"/>
      </w:pPr>
      <w:r>
        <w:rPr>
          <w:rStyle w:val="Verwijzingopmerking"/>
        </w:rPr>
        <w:annotationRef/>
      </w:r>
      <w:r>
        <w:t>RDF: Kennisgeving beroepstermijn</w:t>
      </w:r>
    </w:p>
  </w:comment>
  <w:comment w:id="983" w:author="Nienke Jansen" w:date="2023-12-04T11:29:00Z" w:initials="NJ">
    <w:p w14:paraId="09799C6B" w14:textId="77777777" w:rsidR="00B80CB7" w:rsidRDefault="00B80CB7" w:rsidP="005E3DE3">
      <w:pPr>
        <w:pStyle w:val="Tekstopmerking"/>
      </w:pPr>
      <w:r>
        <w:rPr>
          <w:rStyle w:val="Verwijzingopmerking"/>
        </w:rPr>
        <w:annotationRef/>
      </w:r>
      <w:r>
        <w:t>RDF: Kennisgeving inwerkingtreden</w:t>
      </w:r>
    </w:p>
  </w:comment>
  <w:comment w:id="985" w:author="Nienke Jansen" w:date="2023-12-04T11:29:00Z" w:initials="NJ">
    <w:p w14:paraId="083F0AFE" w14:textId="77777777" w:rsidR="00B80CB7" w:rsidRDefault="00B80CB7" w:rsidP="00C84D8E">
      <w:pPr>
        <w:pStyle w:val="Tekstopmerking"/>
      </w:pPr>
      <w:r>
        <w:rPr>
          <w:rStyle w:val="Verwijzingopmerking"/>
        </w:rPr>
        <w:annotationRef/>
      </w:r>
      <w:r>
        <w:t>RDF: Kennisgevingmetadata</w:t>
      </w:r>
    </w:p>
  </w:comment>
  <w:comment w:id="986" w:author="Nienke Jansen" w:date="2023-12-04T11:30:00Z" w:initials="NJ">
    <w:p w14:paraId="2FF7F601" w14:textId="77777777" w:rsidR="00B80CB7" w:rsidRDefault="00B80CB7" w:rsidP="00A72380">
      <w:pPr>
        <w:pStyle w:val="Tekstopmerking"/>
      </w:pPr>
      <w:r>
        <w:rPr>
          <w:rStyle w:val="Verwijzingopmerking"/>
        </w:rPr>
        <w:annotationRef/>
      </w:r>
      <w:r>
        <w:t>RDF: Procedureverloop</w:t>
      </w:r>
    </w:p>
  </w:comment>
  <w:comment w:id="987" w:author="Nienke Jansen" w:date="2023-12-04T11:30:00Z" w:initials="NJ">
    <w:p w14:paraId="00CA9809" w14:textId="77777777" w:rsidR="00B80CB7" w:rsidRDefault="00B80CB7" w:rsidP="00595BEF">
      <w:pPr>
        <w:pStyle w:val="Tekstopmerking"/>
      </w:pPr>
      <w:r>
        <w:rPr>
          <w:rStyle w:val="Verwijzingopmerking"/>
        </w:rPr>
        <w:annotationRef/>
      </w:r>
      <w:r>
        <w:t>RDF: Procedurestappen</w:t>
      </w:r>
    </w:p>
  </w:comment>
  <w:comment w:id="988" w:author="Nienke Jansen" w:date="2023-12-04T11:30:00Z" w:initials="NJ">
    <w:p w14:paraId="2AB617CF" w14:textId="77777777" w:rsidR="00FC1A8C" w:rsidRDefault="00FC1A8C" w:rsidP="003D6706">
      <w:pPr>
        <w:pStyle w:val="Tekstopmerking"/>
      </w:pPr>
      <w:r>
        <w:rPr>
          <w:rStyle w:val="Verwijzingopmerking"/>
        </w:rPr>
        <w:annotationRef/>
      </w:r>
      <w:r>
        <w:t>RDF: Einde beroepstermijn</w:t>
      </w:r>
    </w:p>
  </w:comment>
  <w:comment w:id="990" w:author="Nienke Jansen" w:date="2023-12-04T11:31:00Z" w:initials="NJ">
    <w:p w14:paraId="67118695" w14:textId="77777777" w:rsidR="00FC1A8C" w:rsidRDefault="00FC1A8C" w:rsidP="008A2192">
      <w:pPr>
        <w:pStyle w:val="Tekstopmerking"/>
      </w:pPr>
      <w:r>
        <w:rPr>
          <w:rStyle w:val="Verwijzingopmerking"/>
        </w:rPr>
        <w:annotationRef/>
      </w:r>
      <w:r>
        <w:t>RDF: Terinzagelegging op definitief besluit betrekking hebbende stukken</w:t>
      </w:r>
    </w:p>
  </w:comment>
  <w:comment w:id="991" w:author="Nienke Jansen" w:date="2023-12-04T11:31:00Z" w:initials="NJ">
    <w:p w14:paraId="51A1E14A" w14:textId="77777777" w:rsidR="00FC1A8C" w:rsidRDefault="00FC1A8C" w:rsidP="00C42D4F">
      <w:pPr>
        <w:pStyle w:val="Tekstopmerking"/>
      </w:pPr>
      <w:r>
        <w:rPr>
          <w:rStyle w:val="Verwijzingopmerking"/>
        </w:rPr>
        <w:annotationRef/>
      </w:r>
      <w:r>
        <w:t>RDF: Terinzagelegging onderzoeksrapporten definitief besluit</w:t>
      </w:r>
    </w:p>
  </w:comment>
  <w:comment w:id="994" w:author="Nienke Jansen" w:date="2023-12-04T11:32:00Z" w:initials="NJ">
    <w:p w14:paraId="41A66ADB" w14:textId="77777777" w:rsidR="00854165" w:rsidRDefault="00854165" w:rsidP="000B4C8B">
      <w:pPr>
        <w:pStyle w:val="Tekstopmerking"/>
      </w:pPr>
      <w:r>
        <w:rPr>
          <w:rStyle w:val="Verwijzingopmerking"/>
        </w:rPr>
        <w:annotationRef/>
      </w:r>
      <w:r>
        <w:t>RDF: Beroepsfase</w:t>
      </w:r>
    </w:p>
  </w:comment>
  <w:comment w:id="1000" w:author="Nienke Jansen" w:date="2023-12-04T11:32:00Z" w:initials="NJ">
    <w:p w14:paraId="16995FFD" w14:textId="77777777" w:rsidR="00854165" w:rsidRDefault="00854165" w:rsidP="00CA65C6">
      <w:pPr>
        <w:pStyle w:val="Tekstopmerking"/>
      </w:pPr>
      <w:r>
        <w:rPr>
          <w:rStyle w:val="Verwijzingopmerking"/>
        </w:rPr>
        <w:annotationRef/>
      </w:r>
      <w:r>
        <w:t>RDF: Informatie doorgeven over status besluit na vaststelling</w:t>
      </w:r>
    </w:p>
  </w:comment>
  <w:comment w:id="1001" w:author="Nienke Jansen" w:date="2023-12-04T11:33:00Z" w:initials="NJ">
    <w:p w14:paraId="6FCD6E28" w14:textId="77777777" w:rsidR="00854165" w:rsidRDefault="00854165" w:rsidP="001D7B9B">
      <w:pPr>
        <w:pStyle w:val="Tekstopmerking"/>
      </w:pPr>
      <w:r>
        <w:rPr>
          <w:rStyle w:val="Verwijzingopmerking"/>
        </w:rPr>
        <w:annotationRef/>
      </w:r>
      <w:r>
        <w:t>RDF: Informatie doorgeven over status besluit beroepsfase</w:t>
      </w:r>
    </w:p>
  </w:comment>
  <w:comment w:id="1002" w:author="Nienke Jansen" w:date="2023-12-04T11:33:00Z" w:initials="NJ">
    <w:p w14:paraId="0548B22F" w14:textId="77777777" w:rsidR="00DF3C6B" w:rsidRDefault="00DF3C6B" w:rsidP="00862176">
      <w:pPr>
        <w:pStyle w:val="Tekstopmerking"/>
      </w:pPr>
      <w:r>
        <w:rPr>
          <w:rStyle w:val="Verwijzingopmerking"/>
        </w:rPr>
        <w:annotationRef/>
      </w:r>
      <w:r>
        <w:t>RDF: Mededeling uitspraak beroep</w:t>
      </w:r>
    </w:p>
  </w:comment>
  <w:comment w:id="1003" w:author="Nienke Jansen" w:date="2023-12-04T11:34:00Z" w:initials="NJ">
    <w:p w14:paraId="2E5614D0" w14:textId="77777777" w:rsidR="003F76B1" w:rsidRDefault="003F76B1" w:rsidP="00BB7219">
      <w:pPr>
        <w:pStyle w:val="Tekstopmerking"/>
      </w:pPr>
      <w:r>
        <w:rPr>
          <w:rStyle w:val="Verwijzingopmerking"/>
        </w:rPr>
        <w:annotationRef/>
      </w:r>
      <w:r>
        <w:t>RDF: Verwerken uitspraak RvS in omgevingsplan</w:t>
      </w:r>
    </w:p>
  </w:comment>
  <w:comment w:id="1006" w:author="Nienke Jansen" w:date="2023-12-04T11:32:00Z" w:initials="NJ">
    <w:p w14:paraId="2A9F061E" w14:textId="6B5D62FC" w:rsidR="00854165" w:rsidRDefault="00854165" w:rsidP="003D6C52">
      <w:pPr>
        <w:pStyle w:val="Tekstopmerking"/>
      </w:pPr>
      <w:r>
        <w:rPr>
          <w:rStyle w:val="Verwijzingopmerking"/>
        </w:rPr>
        <w:annotationRef/>
      </w:r>
      <w:r>
        <w:t>RDF: Beroepstermijn</w:t>
      </w:r>
    </w:p>
  </w:comment>
  <w:comment w:id="1016" w:author="Nienke Jansen" w:date="2023-12-04T15:44:00Z" w:initials="NJ">
    <w:p w14:paraId="60C54CC8" w14:textId="77777777" w:rsidR="000A3DBE" w:rsidRDefault="000A3DBE">
      <w:pPr>
        <w:pStyle w:val="Tekstopmerking"/>
      </w:pPr>
      <w:r>
        <w:rPr>
          <w:rStyle w:val="Verwijzingopmerking"/>
        </w:rPr>
        <w:annotationRef/>
      </w:r>
      <w:r>
        <w:t>RDF: Mededeling uitspraak RvS over wijziging omgevingsplan</w:t>
      </w:r>
    </w:p>
  </w:comment>
  <w:comment w:id="1017" w:author="Nienke Jansen" w:date="2023-12-04T15:44:00Z" w:initials="NJ">
    <w:p w14:paraId="1FBCA42B" w14:textId="77777777" w:rsidR="00584F5B" w:rsidRDefault="00584F5B">
      <w:pPr>
        <w:pStyle w:val="Tekstopmerking"/>
      </w:pPr>
      <w:r>
        <w:rPr>
          <w:rStyle w:val="Verwijzingopmerking"/>
        </w:rPr>
        <w:annotationRef/>
      </w:r>
      <w:r>
        <w:t>RDF: Mededeling uitspraak beroep omgevingsplan</w:t>
      </w:r>
    </w:p>
  </w:comment>
  <w:comment w:id="1018" w:author="Nienke Jansen" w:date="2023-12-04T15:45:00Z" w:initials="NJ">
    <w:p w14:paraId="6EDC40BD" w14:textId="77777777" w:rsidR="002B1205" w:rsidRDefault="002B1205">
      <w:pPr>
        <w:pStyle w:val="Tekstopmerking"/>
      </w:pPr>
      <w:r>
        <w:rPr>
          <w:rStyle w:val="Verwijzingopmerking"/>
        </w:rPr>
        <w:annotationRef/>
      </w:r>
      <w:r>
        <w:t>RDF: Verwerken uitspraak beroep in omgevingsplan</w:t>
      </w:r>
    </w:p>
  </w:comment>
  <w:comment w:id="1019" w:author="Nienke Jansen" w:date="2023-12-04T15:45:00Z" w:initials="NJ">
    <w:p w14:paraId="1D0250FE" w14:textId="77777777" w:rsidR="009673CC" w:rsidRDefault="009673CC">
      <w:pPr>
        <w:pStyle w:val="Tekstopmerking"/>
      </w:pPr>
      <w:r>
        <w:rPr>
          <w:rStyle w:val="Verwijzingopmerking"/>
        </w:rPr>
        <w:annotationRef/>
      </w:r>
      <w:r>
        <w:t>RDF: Verwerken uitspraak RvS in omgevingsplan</w:t>
      </w:r>
    </w:p>
  </w:comment>
  <w:comment w:id="1021" w:author="Nienke Jansen" w:date="2023-12-04T15:46:00Z" w:initials="NJ">
    <w:p w14:paraId="3B0681CB" w14:textId="77777777" w:rsidR="00FC11C7" w:rsidRDefault="00FC11C7">
      <w:pPr>
        <w:pStyle w:val="Tekstopmerking"/>
      </w:pPr>
      <w:r>
        <w:rPr>
          <w:rStyle w:val="Verwijzingopmerking"/>
        </w:rPr>
        <w:annotationRef/>
      </w:r>
      <w:r>
        <w:t>RDF: Mededeling uitspraak beroep vernietiging wijziging omgevingsplan</w:t>
      </w:r>
    </w:p>
  </w:comment>
  <w:comment w:id="1022" w:author="Nienke Jansen" w:date="2023-12-04T15:47:00Z" w:initials="NJ">
    <w:p w14:paraId="5E649014" w14:textId="77777777" w:rsidR="00F732D9" w:rsidRDefault="00F732D9">
      <w:pPr>
        <w:pStyle w:val="Tekstopmerking"/>
      </w:pPr>
      <w:r>
        <w:rPr>
          <w:rStyle w:val="Verwijzingopmerking"/>
        </w:rPr>
        <w:annotationRef/>
      </w:r>
      <w:r>
        <w:t>RDF: Mededeling vernietiging wijzigingsbesluit omgevingsplan</w:t>
      </w:r>
    </w:p>
  </w:comment>
  <w:comment w:id="1023" w:author="Nienke Jansen" w:date="2023-12-04T15:47:00Z" w:initials="NJ">
    <w:p w14:paraId="4B43C0B2" w14:textId="77777777" w:rsidR="00280649" w:rsidRDefault="00280649">
      <w:pPr>
        <w:pStyle w:val="Tekstopmerking"/>
      </w:pPr>
      <w:r>
        <w:rPr>
          <w:rStyle w:val="Verwijzingopmerking"/>
        </w:rPr>
        <w:annotationRef/>
      </w:r>
      <w:r>
        <w:t>RDF: Verwerken vernietiging wijzigingsbesluit in omgevingsplan</w:t>
      </w:r>
    </w:p>
  </w:comment>
  <w:comment w:id="1025" w:author="Nienke Jansen" w:date="2023-12-04T13:43:00Z" w:initials="NJ">
    <w:p w14:paraId="67DF1AA5" w14:textId="2F83E6A9" w:rsidR="00CB00F8" w:rsidRDefault="00CB00F8">
      <w:pPr>
        <w:pStyle w:val="Tekstopmerking"/>
      </w:pPr>
      <w:r>
        <w:rPr>
          <w:rStyle w:val="Verwijzingopmerking"/>
        </w:rPr>
        <w:annotationRef/>
      </w:r>
      <w:r>
        <w:t>RDF: Procedure omgevingsverordening TPOD-standaard</w:t>
      </w:r>
    </w:p>
  </w:comment>
  <w:comment w:id="1030" w:author="Nienke Jansen" w:date="2023-12-04T11:42:00Z" w:initials="NJ">
    <w:p w14:paraId="2AAD8A76" w14:textId="1AAAC98E" w:rsidR="00EF1A57" w:rsidRDefault="00EF1A57" w:rsidP="00302D6E">
      <w:pPr>
        <w:pStyle w:val="Tekstopmerking"/>
      </w:pPr>
      <w:r>
        <w:rPr>
          <w:rStyle w:val="Verwijzingopmerking"/>
        </w:rPr>
        <w:annotationRef/>
      </w:r>
      <w:r>
        <w:t>RDF: Ontwerpbesluit</w:t>
      </w:r>
    </w:p>
  </w:comment>
  <w:comment w:id="1035" w:author="Nienke Jansen" w:date="2023-12-04T11:44:00Z" w:initials="NJ">
    <w:p w14:paraId="7045D5EB" w14:textId="77777777" w:rsidR="001E4D2D" w:rsidRDefault="001E4D2D" w:rsidP="006A1670">
      <w:pPr>
        <w:pStyle w:val="Tekstopmerking"/>
      </w:pPr>
      <w:r>
        <w:rPr>
          <w:rStyle w:val="Verwijzingopmerking"/>
        </w:rPr>
        <w:annotationRef/>
      </w:r>
      <w:r>
        <w:t>RDF: Besluitmetadata</w:t>
      </w:r>
    </w:p>
  </w:comment>
  <w:comment w:id="1037" w:author="Nienke Jansen" w:date="2023-12-04T11:44:00Z" w:initials="NJ">
    <w:p w14:paraId="5B87CADC" w14:textId="77777777" w:rsidR="001E4D2D" w:rsidRDefault="001E4D2D" w:rsidP="00D1111F">
      <w:pPr>
        <w:pStyle w:val="Tekstopmerking"/>
      </w:pPr>
      <w:r>
        <w:rPr>
          <w:rStyle w:val="Verwijzingopmerking"/>
        </w:rPr>
        <w:annotationRef/>
      </w:r>
      <w:r>
        <w:t>RDF: Regelingmetadata</w:t>
      </w:r>
    </w:p>
  </w:comment>
  <w:comment w:id="1040" w:author="Nienke Jansen" w:date="2023-12-04T11:44:00Z" w:initials="NJ">
    <w:p w14:paraId="3CA116F3" w14:textId="77777777" w:rsidR="00E4450D" w:rsidRDefault="00E4450D" w:rsidP="007165BC">
      <w:pPr>
        <w:pStyle w:val="Tekstopmerking"/>
      </w:pPr>
      <w:r>
        <w:rPr>
          <w:rStyle w:val="Verwijzingopmerking"/>
        </w:rPr>
        <w:annotationRef/>
      </w:r>
      <w:r>
        <w:t>RDF: Procedureverloop</w:t>
      </w:r>
    </w:p>
  </w:comment>
  <w:comment w:id="1041" w:author="Nienke Jansen" w:date="2023-12-04T11:45:00Z" w:initials="NJ">
    <w:p w14:paraId="0D7A8F40" w14:textId="77777777" w:rsidR="00E4450D" w:rsidRDefault="00E4450D" w:rsidP="0045025B">
      <w:pPr>
        <w:pStyle w:val="Tekstopmerking"/>
      </w:pPr>
      <w:r>
        <w:rPr>
          <w:rStyle w:val="Verwijzingopmerking"/>
        </w:rPr>
        <w:annotationRef/>
      </w:r>
      <w:r>
        <w:t>RDF: Consolidatieinformatie</w:t>
      </w:r>
    </w:p>
  </w:comment>
  <w:comment w:id="1044" w:author="Nienke Jansen" w:date="2023-12-04T11:45:00Z" w:initials="NJ">
    <w:p w14:paraId="5A6DBECA" w14:textId="77777777" w:rsidR="00801373" w:rsidRDefault="00A03361" w:rsidP="00670F4C">
      <w:pPr>
        <w:pStyle w:val="Tekstopmerking"/>
      </w:pPr>
      <w:r>
        <w:rPr>
          <w:rStyle w:val="Verwijzingopmerking"/>
        </w:rPr>
        <w:annotationRef/>
      </w:r>
      <w:r w:rsidR="00801373">
        <w:t>RDF: Kennisgeving ontwerpbesluit</w:t>
      </w:r>
    </w:p>
  </w:comment>
  <w:comment w:id="1045" w:author="Nienke Jansen" w:date="2023-12-04T11:46:00Z" w:initials="NJ">
    <w:p w14:paraId="7FBEC81F" w14:textId="71B5A939" w:rsidR="00A03361" w:rsidRDefault="00A03361" w:rsidP="004033CF">
      <w:pPr>
        <w:pStyle w:val="Tekstopmerking"/>
      </w:pPr>
      <w:r>
        <w:rPr>
          <w:rStyle w:val="Verwijzingopmerking"/>
        </w:rPr>
        <w:annotationRef/>
      </w:r>
      <w:r>
        <w:t>RDF: Kennisgevingmetadata</w:t>
      </w:r>
    </w:p>
  </w:comment>
  <w:comment w:id="1046" w:author="Nienke Jansen" w:date="2023-12-04T11:46:00Z" w:initials="NJ">
    <w:p w14:paraId="45A66205" w14:textId="77777777" w:rsidR="00A927A6" w:rsidRDefault="00A927A6" w:rsidP="008B43B4">
      <w:pPr>
        <w:pStyle w:val="Tekstopmerking"/>
      </w:pPr>
      <w:r>
        <w:rPr>
          <w:rStyle w:val="Verwijzingopmerking"/>
        </w:rPr>
        <w:annotationRef/>
      </w:r>
      <w:r>
        <w:t>RDF: Procedureverloop</w:t>
      </w:r>
    </w:p>
  </w:comment>
  <w:comment w:id="1047" w:author="Nienke Jansen" w:date="2023-12-04T11:46:00Z" w:initials="NJ">
    <w:p w14:paraId="5AA28DCB" w14:textId="77777777" w:rsidR="00A927A6" w:rsidRDefault="00A927A6" w:rsidP="00D65A00">
      <w:pPr>
        <w:pStyle w:val="Tekstopmerking"/>
      </w:pPr>
      <w:r>
        <w:rPr>
          <w:rStyle w:val="Verwijzingopmerking"/>
        </w:rPr>
        <w:annotationRef/>
      </w:r>
      <w:r>
        <w:t>RDF: Procedurestappen</w:t>
      </w:r>
    </w:p>
  </w:comment>
  <w:comment w:id="1048" w:author="Nienke Jansen" w:date="2023-12-04T11:47:00Z" w:initials="NJ">
    <w:p w14:paraId="6ADF80BE" w14:textId="77777777" w:rsidR="00A927A6" w:rsidRDefault="00A927A6" w:rsidP="00B60F5F">
      <w:pPr>
        <w:pStyle w:val="Tekstopmerking"/>
      </w:pPr>
      <w:r>
        <w:rPr>
          <w:rStyle w:val="Verwijzingopmerking"/>
        </w:rPr>
        <w:annotationRef/>
      </w:r>
      <w:r>
        <w:t>RDF: Begin inzagetermijn</w:t>
      </w:r>
    </w:p>
  </w:comment>
  <w:comment w:id="1049" w:author="Nienke Jansen" w:date="2023-12-04T11:47:00Z" w:initials="NJ">
    <w:p w14:paraId="1934EB8B" w14:textId="77777777" w:rsidR="00A927A6" w:rsidRDefault="00A927A6" w:rsidP="00EE16D4">
      <w:pPr>
        <w:pStyle w:val="Tekstopmerking"/>
      </w:pPr>
      <w:r>
        <w:rPr>
          <w:rStyle w:val="Verwijzingopmerking"/>
        </w:rPr>
        <w:annotationRef/>
      </w:r>
      <w:r>
        <w:t>RDF: Einde inzagetermijn</w:t>
      </w:r>
    </w:p>
  </w:comment>
  <w:comment w:id="1052" w:author="Nienke Jansen" w:date="2023-12-04T11:48:00Z" w:initials="NJ">
    <w:p w14:paraId="75AF2C45" w14:textId="77777777" w:rsidR="00E04394" w:rsidRDefault="00E04394" w:rsidP="004D2960">
      <w:pPr>
        <w:pStyle w:val="Tekstopmerking"/>
      </w:pPr>
      <w:r>
        <w:rPr>
          <w:rStyle w:val="Verwijzingopmerking"/>
        </w:rPr>
        <w:annotationRef/>
      </w:r>
      <w:r>
        <w:t>RDF: Terinzagelegging op ontwerpbesluit betrekking hebbende stukken</w:t>
      </w:r>
    </w:p>
  </w:comment>
  <w:comment w:id="1053" w:author="Nienke Jansen" w:date="2023-12-04T11:48:00Z" w:initials="NJ">
    <w:p w14:paraId="61F6FAB5" w14:textId="77777777" w:rsidR="003378ED" w:rsidRDefault="003378ED" w:rsidP="00D551C8">
      <w:pPr>
        <w:pStyle w:val="Tekstopmerking"/>
      </w:pPr>
      <w:r>
        <w:rPr>
          <w:rStyle w:val="Verwijzingopmerking"/>
        </w:rPr>
        <w:annotationRef/>
      </w:r>
      <w:r>
        <w:t>RDF: Terinzagelegging onderzoeksrapporten ontwerpbesluit</w:t>
      </w:r>
    </w:p>
  </w:comment>
  <w:comment w:id="1055" w:author="Nienke Jansen" w:date="2023-12-04T11:52:00Z" w:initials="NJ">
    <w:p w14:paraId="29D0796A" w14:textId="77777777" w:rsidR="00256732" w:rsidRDefault="00256732" w:rsidP="00442E71">
      <w:pPr>
        <w:pStyle w:val="Tekstopmerking"/>
      </w:pPr>
      <w:r>
        <w:rPr>
          <w:rStyle w:val="Verwijzingopmerking"/>
        </w:rPr>
        <w:annotationRef/>
      </w:r>
      <w:r>
        <w:t>RDF: Vaststellingsfase</w:t>
      </w:r>
    </w:p>
  </w:comment>
  <w:comment w:id="1056" w:author="Nienke Jansen" w:date="2023-12-04T11:52:00Z" w:initials="NJ">
    <w:p w14:paraId="0633E97D" w14:textId="77777777" w:rsidR="009E5B0B" w:rsidRDefault="009E5B0B" w:rsidP="00E34D2E">
      <w:pPr>
        <w:pStyle w:val="Tekstopmerking"/>
      </w:pPr>
      <w:r>
        <w:rPr>
          <w:rStyle w:val="Verwijzingopmerking"/>
        </w:rPr>
        <w:annotationRef/>
      </w:r>
      <w:r>
        <w:t>RDF: Bekendmaking</w:t>
      </w:r>
    </w:p>
  </w:comment>
  <w:comment w:id="1057" w:author="Nienke Jansen" w:date="2023-12-04T11:53:00Z" w:initials="NJ">
    <w:p w14:paraId="607ECE47" w14:textId="77777777" w:rsidR="00451279" w:rsidRDefault="00451279" w:rsidP="00A76F98">
      <w:pPr>
        <w:pStyle w:val="Tekstopmerking"/>
      </w:pPr>
      <w:r>
        <w:rPr>
          <w:rStyle w:val="Verwijzingopmerking"/>
        </w:rPr>
        <w:annotationRef/>
      </w:r>
      <w:r>
        <w:t>RDF: Inwerkingtreden</w:t>
      </w:r>
    </w:p>
  </w:comment>
  <w:comment w:id="1058" w:author="Nienke Jansen" w:date="2023-12-04T11:53:00Z" w:initials="NJ">
    <w:p w14:paraId="306E2C76" w14:textId="77777777" w:rsidR="00451279" w:rsidRDefault="00451279" w:rsidP="00393530">
      <w:pPr>
        <w:pStyle w:val="Tekstopmerking"/>
      </w:pPr>
      <w:r>
        <w:rPr>
          <w:rStyle w:val="Verwijzingopmerking"/>
        </w:rPr>
        <w:annotationRef/>
      </w:r>
      <w:r>
        <w:t>RDF: Definitief besluit</w:t>
      </w:r>
    </w:p>
  </w:comment>
  <w:comment w:id="1063" w:author="Nienke Jansen" w:date="2023-12-04T12:12:00Z" w:initials="NJ">
    <w:p w14:paraId="32EC30BD" w14:textId="77777777" w:rsidR="0058326D" w:rsidRDefault="0058326D" w:rsidP="0001566C">
      <w:pPr>
        <w:pStyle w:val="Tekstopmerking"/>
      </w:pPr>
      <w:r>
        <w:rPr>
          <w:rStyle w:val="Verwijzingopmerking"/>
        </w:rPr>
        <w:annotationRef/>
      </w:r>
      <w:r>
        <w:t>RDF: Besluitmetadata</w:t>
      </w:r>
    </w:p>
  </w:comment>
  <w:comment w:id="1065" w:author="Nienke Jansen" w:date="2023-12-04T12:12:00Z" w:initials="NJ">
    <w:p w14:paraId="0598C30D" w14:textId="77777777" w:rsidR="0058326D" w:rsidRDefault="0058326D" w:rsidP="00CD7D48">
      <w:pPr>
        <w:pStyle w:val="Tekstopmerking"/>
      </w:pPr>
      <w:r>
        <w:rPr>
          <w:rStyle w:val="Verwijzingopmerking"/>
        </w:rPr>
        <w:annotationRef/>
      </w:r>
      <w:r>
        <w:t>RDF: Regelingmetadata</w:t>
      </w:r>
    </w:p>
  </w:comment>
  <w:comment w:id="1068" w:author="Nienke Jansen" w:date="2023-12-04T12:13:00Z" w:initials="NJ">
    <w:p w14:paraId="54F8D14A" w14:textId="77777777" w:rsidR="00EA05CE" w:rsidRDefault="00EA05CE" w:rsidP="00B24AC0">
      <w:pPr>
        <w:pStyle w:val="Tekstopmerking"/>
      </w:pPr>
      <w:r>
        <w:rPr>
          <w:rStyle w:val="Verwijzingopmerking"/>
        </w:rPr>
        <w:annotationRef/>
      </w:r>
      <w:r>
        <w:t>RDF: Procedureverloop</w:t>
      </w:r>
    </w:p>
  </w:comment>
  <w:comment w:id="1069" w:author="Nienke Jansen" w:date="2023-12-04T12:13:00Z" w:initials="NJ">
    <w:p w14:paraId="0B7E4914" w14:textId="77777777" w:rsidR="00EA05CE" w:rsidRDefault="00EA05CE" w:rsidP="004B4BFB">
      <w:pPr>
        <w:pStyle w:val="Tekstopmerking"/>
      </w:pPr>
      <w:r>
        <w:rPr>
          <w:rStyle w:val="Verwijzingopmerking"/>
        </w:rPr>
        <w:annotationRef/>
      </w:r>
      <w:r>
        <w:t>RDF: Procedurestappen</w:t>
      </w:r>
    </w:p>
  </w:comment>
  <w:comment w:id="1070" w:author="Nienke Jansen" w:date="2023-12-04T12:13:00Z" w:initials="NJ">
    <w:p w14:paraId="41728F94" w14:textId="77777777" w:rsidR="00EA05CE" w:rsidRDefault="00EA05CE" w:rsidP="00C80061">
      <w:pPr>
        <w:pStyle w:val="Tekstopmerking"/>
      </w:pPr>
      <w:r>
        <w:rPr>
          <w:rStyle w:val="Verwijzingopmerking"/>
        </w:rPr>
        <w:annotationRef/>
      </w:r>
      <w:r>
        <w:t>RDF: Consolidatieinformatie</w:t>
      </w:r>
    </w:p>
  </w:comment>
  <w:comment w:id="1073" w:author="Nienke Jansen" w:date="2023-12-04T12:14:00Z" w:initials="NJ">
    <w:p w14:paraId="77A8F6F9" w14:textId="77777777" w:rsidR="00A13A04" w:rsidRDefault="00A13A04" w:rsidP="00494EE5">
      <w:pPr>
        <w:pStyle w:val="Tekstopmerking"/>
      </w:pPr>
      <w:r>
        <w:rPr>
          <w:rStyle w:val="Verwijzingopmerking"/>
        </w:rPr>
        <w:annotationRef/>
      </w:r>
      <w:r>
        <w:t>RDF: Vervallen voorbeschermingsregels</w:t>
      </w:r>
    </w:p>
  </w:comment>
  <w:comment w:id="1075" w:author="Nienke Jansen" w:date="2023-12-04T12:15:00Z" w:initials="NJ">
    <w:p w14:paraId="1554CB00" w14:textId="77777777" w:rsidR="0015708D" w:rsidRDefault="0015708D" w:rsidP="00551E66">
      <w:pPr>
        <w:pStyle w:val="Tekstopmerking"/>
      </w:pPr>
      <w:r>
        <w:rPr>
          <w:rStyle w:val="Verwijzingopmerking"/>
        </w:rPr>
        <w:annotationRef/>
      </w:r>
      <w:r>
        <w:t>RDF: Terinzagelegging op definitief besluit betrekking hebbende stukken</w:t>
      </w:r>
    </w:p>
  </w:comment>
  <w:comment w:id="1076" w:author="Nienke Jansen" w:date="2023-12-04T12:15:00Z" w:initials="NJ">
    <w:p w14:paraId="3EB02D19" w14:textId="77777777" w:rsidR="0015708D" w:rsidRDefault="0015708D" w:rsidP="008024F6">
      <w:pPr>
        <w:pStyle w:val="Tekstopmerking"/>
      </w:pPr>
      <w:r>
        <w:rPr>
          <w:rStyle w:val="Verwijzingopmerking"/>
        </w:rPr>
        <w:annotationRef/>
      </w:r>
      <w:r>
        <w:t>RDF: Terinzagelegging onderzoeksrapporten definitief besluit</w:t>
      </w:r>
    </w:p>
  </w:comment>
  <w:comment w:id="1078" w:author="Nienke Jansen" w:date="2023-12-04T12:16:00Z" w:initials="NJ">
    <w:p w14:paraId="269E010C" w14:textId="77777777" w:rsidR="004F33D7" w:rsidRDefault="004F33D7" w:rsidP="002335E9">
      <w:pPr>
        <w:pStyle w:val="Tekstopmerking"/>
      </w:pPr>
      <w:r>
        <w:rPr>
          <w:rStyle w:val="Verwijzingopmerking"/>
        </w:rPr>
        <w:annotationRef/>
      </w:r>
      <w:r>
        <w:t>RDF: Kennisgeving terinzagelegging stukken</w:t>
      </w:r>
    </w:p>
  </w:comment>
  <w:comment w:id="1079" w:author="Nienke Jansen" w:date="2023-12-04T12:16:00Z" w:initials="NJ">
    <w:p w14:paraId="2851DA12" w14:textId="77777777" w:rsidR="004F33D7" w:rsidRDefault="004F33D7" w:rsidP="00EC7DAC">
      <w:pPr>
        <w:pStyle w:val="Tekstopmerking"/>
      </w:pPr>
      <w:r>
        <w:rPr>
          <w:rStyle w:val="Verwijzingopmerking"/>
        </w:rPr>
        <w:annotationRef/>
      </w:r>
      <w:r>
        <w:t>RDF: Kennisgeving terinzagelegging onderzoeksrapporten</w:t>
      </w:r>
    </w:p>
  </w:comment>
  <w:comment w:id="1082" w:author="Nienke Jansen" w:date="2023-12-04T13:44:00Z" w:initials="NJ">
    <w:p w14:paraId="0F0AD5EC" w14:textId="77777777" w:rsidR="00B82F41" w:rsidRDefault="00B82F41">
      <w:pPr>
        <w:pStyle w:val="Tekstopmerking"/>
      </w:pPr>
      <w:r>
        <w:rPr>
          <w:rStyle w:val="Verwijzingopmerking"/>
        </w:rPr>
        <w:annotationRef/>
      </w:r>
      <w:r>
        <w:t>RDF: Procedure waterschapsverordening TPOD-standaard</w:t>
      </w:r>
    </w:p>
  </w:comment>
  <w:comment w:id="1087" w:author="Nienke Jansen" w:date="2023-12-04T12:17:00Z" w:initials="NJ">
    <w:p w14:paraId="79329374" w14:textId="5D0AD239" w:rsidR="0023116F" w:rsidRDefault="0023116F" w:rsidP="005F45DD">
      <w:pPr>
        <w:pStyle w:val="Tekstopmerking"/>
      </w:pPr>
      <w:r>
        <w:rPr>
          <w:rStyle w:val="Verwijzingopmerking"/>
        </w:rPr>
        <w:annotationRef/>
      </w:r>
      <w:r>
        <w:t>RDF: Ontwerpbesluit</w:t>
      </w:r>
    </w:p>
  </w:comment>
  <w:comment w:id="1092" w:author="Nienke Jansen" w:date="2023-12-04T12:18:00Z" w:initials="NJ">
    <w:p w14:paraId="48D0AF04" w14:textId="77777777" w:rsidR="00106D30" w:rsidRDefault="00106D30" w:rsidP="000F0CDF">
      <w:pPr>
        <w:pStyle w:val="Tekstopmerking"/>
      </w:pPr>
      <w:r>
        <w:rPr>
          <w:rStyle w:val="Verwijzingopmerking"/>
        </w:rPr>
        <w:annotationRef/>
      </w:r>
      <w:r>
        <w:t>RDF: Besluitmetadata</w:t>
      </w:r>
    </w:p>
  </w:comment>
  <w:comment w:id="1094" w:author="Nienke Jansen" w:date="2023-12-04T12:18:00Z" w:initials="NJ">
    <w:p w14:paraId="2A00EF97" w14:textId="77777777" w:rsidR="00106D30" w:rsidRDefault="00106D30" w:rsidP="00727486">
      <w:pPr>
        <w:pStyle w:val="Tekstopmerking"/>
      </w:pPr>
      <w:r>
        <w:rPr>
          <w:rStyle w:val="Verwijzingopmerking"/>
        </w:rPr>
        <w:annotationRef/>
      </w:r>
      <w:r>
        <w:t>RDF: Regelingmetadata</w:t>
      </w:r>
    </w:p>
  </w:comment>
  <w:comment w:id="1097" w:author="Nienke Jansen" w:date="2023-12-04T12:18:00Z" w:initials="NJ">
    <w:p w14:paraId="22147E13" w14:textId="77777777" w:rsidR="00106D30" w:rsidRDefault="00106D30" w:rsidP="004A6BE6">
      <w:pPr>
        <w:pStyle w:val="Tekstopmerking"/>
      </w:pPr>
      <w:r>
        <w:rPr>
          <w:rStyle w:val="Verwijzingopmerking"/>
        </w:rPr>
        <w:annotationRef/>
      </w:r>
      <w:r>
        <w:t>RDF: Procedureverloop</w:t>
      </w:r>
    </w:p>
  </w:comment>
  <w:comment w:id="1098" w:author="Nienke Jansen" w:date="2023-12-04T12:19:00Z" w:initials="NJ">
    <w:p w14:paraId="43FA6953" w14:textId="77777777" w:rsidR="00106D30" w:rsidRDefault="00106D30" w:rsidP="00DE2501">
      <w:pPr>
        <w:pStyle w:val="Tekstopmerking"/>
      </w:pPr>
      <w:r>
        <w:rPr>
          <w:rStyle w:val="Verwijzingopmerking"/>
        </w:rPr>
        <w:annotationRef/>
      </w:r>
      <w:r>
        <w:t>RDF: Procedurestappen</w:t>
      </w:r>
    </w:p>
  </w:comment>
  <w:comment w:id="1099" w:author="Nienke Jansen" w:date="2023-12-04T12:19:00Z" w:initials="NJ">
    <w:p w14:paraId="6BED0B92" w14:textId="77777777" w:rsidR="00106D30" w:rsidRDefault="00106D30" w:rsidP="00A0416E">
      <w:pPr>
        <w:pStyle w:val="Tekstopmerking"/>
      </w:pPr>
      <w:r>
        <w:rPr>
          <w:rStyle w:val="Verwijzingopmerking"/>
        </w:rPr>
        <w:annotationRef/>
      </w:r>
      <w:r>
        <w:t>RDF: Consolidatieinformatie</w:t>
      </w:r>
    </w:p>
  </w:comment>
  <w:comment w:id="1102" w:author="Nienke Jansen" w:date="2023-12-04T12:20:00Z" w:initials="NJ">
    <w:p w14:paraId="11E53DC6" w14:textId="77777777" w:rsidR="00801373" w:rsidRDefault="00801373" w:rsidP="002C1045">
      <w:pPr>
        <w:pStyle w:val="Tekstopmerking"/>
      </w:pPr>
      <w:r>
        <w:rPr>
          <w:rStyle w:val="Verwijzingopmerking"/>
        </w:rPr>
        <w:annotationRef/>
      </w:r>
      <w:r>
        <w:t>RDF: Kennisgeving ontwerpbesluit</w:t>
      </w:r>
    </w:p>
  </w:comment>
  <w:comment w:id="1103" w:author="Nienke Jansen" w:date="2023-12-04T12:20:00Z" w:initials="NJ">
    <w:p w14:paraId="6C5365AD" w14:textId="77777777" w:rsidR="00801373" w:rsidRDefault="00801373" w:rsidP="00B0766B">
      <w:pPr>
        <w:pStyle w:val="Tekstopmerking"/>
      </w:pPr>
      <w:r>
        <w:rPr>
          <w:rStyle w:val="Verwijzingopmerking"/>
        </w:rPr>
        <w:annotationRef/>
      </w:r>
      <w:r>
        <w:t>RDF: Kennisgevingmetadata</w:t>
      </w:r>
    </w:p>
  </w:comment>
  <w:comment w:id="1104" w:author="Nienke Jansen" w:date="2023-12-04T12:20:00Z" w:initials="NJ">
    <w:p w14:paraId="66B177F8" w14:textId="77777777" w:rsidR="00801373" w:rsidRDefault="00801373" w:rsidP="00606328">
      <w:pPr>
        <w:pStyle w:val="Tekstopmerking"/>
      </w:pPr>
      <w:r>
        <w:rPr>
          <w:rStyle w:val="Verwijzingopmerking"/>
        </w:rPr>
        <w:annotationRef/>
      </w:r>
      <w:r>
        <w:t>RDF: Procedureverloop</w:t>
      </w:r>
    </w:p>
  </w:comment>
  <w:comment w:id="1105" w:author="Nienke Jansen" w:date="2023-12-04T12:21:00Z" w:initials="NJ">
    <w:p w14:paraId="02DFE1B2" w14:textId="77777777" w:rsidR="00801373" w:rsidRDefault="00801373" w:rsidP="004324DB">
      <w:pPr>
        <w:pStyle w:val="Tekstopmerking"/>
      </w:pPr>
      <w:r>
        <w:rPr>
          <w:rStyle w:val="Verwijzingopmerking"/>
        </w:rPr>
        <w:annotationRef/>
      </w:r>
      <w:r>
        <w:t>RDF: Procedurestappen</w:t>
      </w:r>
    </w:p>
  </w:comment>
  <w:comment w:id="1106" w:author="Nienke Jansen" w:date="2023-12-04T12:21:00Z" w:initials="NJ">
    <w:p w14:paraId="3A3E2AB5" w14:textId="77777777" w:rsidR="00801373" w:rsidRDefault="00801373" w:rsidP="00174800">
      <w:pPr>
        <w:pStyle w:val="Tekstopmerking"/>
      </w:pPr>
      <w:r>
        <w:rPr>
          <w:rStyle w:val="Verwijzingopmerking"/>
        </w:rPr>
        <w:annotationRef/>
      </w:r>
      <w:r>
        <w:t>RDF: Begin inzagetermijn</w:t>
      </w:r>
    </w:p>
  </w:comment>
  <w:comment w:id="1107" w:author="Nienke Jansen" w:date="2023-12-04T12:21:00Z" w:initials="NJ">
    <w:p w14:paraId="4227D36A" w14:textId="77777777" w:rsidR="00801373" w:rsidRDefault="00801373" w:rsidP="00D22EB5">
      <w:pPr>
        <w:pStyle w:val="Tekstopmerking"/>
      </w:pPr>
      <w:r>
        <w:rPr>
          <w:rStyle w:val="Verwijzingopmerking"/>
        </w:rPr>
        <w:annotationRef/>
      </w:r>
      <w:r>
        <w:t>RDF: Einde inzagetermijn</w:t>
      </w:r>
    </w:p>
  </w:comment>
  <w:comment w:id="1110" w:author="Nienke Jansen" w:date="2023-12-04T12:21:00Z" w:initials="NJ">
    <w:p w14:paraId="7F19D70A" w14:textId="77777777" w:rsidR="006A0FFC" w:rsidRDefault="006A0FFC" w:rsidP="00211FB9">
      <w:pPr>
        <w:pStyle w:val="Tekstopmerking"/>
      </w:pPr>
      <w:r>
        <w:rPr>
          <w:rStyle w:val="Verwijzingopmerking"/>
        </w:rPr>
        <w:annotationRef/>
      </w:r>
      <w:r>
        <w:t>RDF: Terinzagelegging op het ontwerpbesluit betrekking hebbende stukken</w:t>
      </w:r>
    </w:p>
  </w:comment>
  <w:comment w:id="1111" w:author="Nienke Jansen" w:date="2023-12-04T12:22:00Z" w:initials="NJ">
    <w:p w14:paraId="55F7590A" w14:textId="77777777" w:rsidR="006A0FFC" w:rsidRDefault="006A0FFC" w:rsidP="00F26BC8">
      <w:pPr>
        <w:pStyle w:val="Tekstopmerking"/>
      </w:pPr>
      <w:r>
        <w:rPr>
          <w:rStyle w:val="Verwijzingopmerking"/>
        </w:rPr>
        <w:annotationRef/>
      </w:r>
      <w:r>
        <w:t>RDF: Terinzagelegging onderzoeksrapporten ontwerpbesluit</w:t>
      </w:r>
    </w:p>
  </w:comment>
  <w:comment w:id="1113" w:author="Nienke Jansen" w:date="2023-12-04T12:22:00Z" w:initials="NJ">
    <w:p w14:paraId="53DA670F" w14:textId="77777777" w:rsidR="00CD0A65" w:rsidRDefault="00CD0A65" w:rsidP="003076CD">
      <w:pPr>
        <w:pStyle w:val="Tekstopmerking"/>
      </w:pPr>
      <w:r>
        <w:rPr>
          <w:rStyle w:val="Verwijzingopmerking"/>
        </w:rPr>
        <w:annotationRef/>
      </w:r>
      <w:r>
        <w:t>RDF: Vaststellingsfase</w:t>
      </w:r>
    </w:p>
  </w:comment>
  <w:comment w:id="1114" w:author="Nienke Jansen" w:date="2023-12-04T12:23:00Z" w:initials="NJ">
    <w:p w14:paraId="51C8E8E9" w14:textId="77777777" w:rsidR="00400667" w:rsidRDefault="00400667" w:rsidP="001E1A97">
      <w:pPr>
        <w:pStyle w:val="Tekstopmerking"/>
      </w:pPr>
      <w:r>
        <w:rPr>
          <w:rStyle w:val="Verwijzingopmerking"/>
        </w:rPr>
        <w:annotationRef/>
      </w:r>
      <w:r>
        <w:t>RDF: Bekendmaking</w:t>
      </w:r>
    </w:p>
  </w:comment>
  <w:comment w:id="1115" w:author="Nienke Jansen" w:date="2023-12-04T12:23:00Z" w:initials="NJ">
    <w:p w14:paraId="59C8F7F5" w14:textId="77777777" w:rsidR="00400667" w:rsidRDefault="00400667" w:rsidP="000A6CF7">
      <w:pPr>
        <w:pStyle w:val="Tekstopmerking"/>
      </w:pPr>
      <w:r>
        <w:rPr>
          <w:rStyle w:val="Verwijzingopmerking"/>
        </w:rPr>
        <w:annotationRef/>
      </w:r>
      <w:r>
        <w:t>RDF: Inwerkingtreden</w:t>
      </w:r>
    </w:p>
  </w:comment>
  <w:comment w:id="1116" w:author="Nienke Jansen" w:date="2023-12-04T12:23:00Z" w:initials="NJ">
    <w:p w14:paraId="1049AF67" w14:textId="77777777" w:rsidR="00400667" w:rsidRDefault="00400667" w:rsidP="00392F6A">
      <w:pPr>
        <w:pStyle w:val="Tekstopmerking"/>
      </w:pPr>
      <w:r>
        <w:rPr>
          <w:rStyle w:val="Verwijzingopmerking"/>
        </w:rPr>
        <w:annotationRef/>
      </w:r>
      <w:r>
        <w:t>RDF: Definitief besluit</w:t>
      </w:r>
    </w:p>
  </w:comment>
  <w:comment w:id="1121" w:author="Nienke Jansen" w:date="2023-12-04T12:24:00Z" w:initials="NJ">
    <w:p w14:paraId="476D05B2" w14:textId="77777777" w:rsidR="00400667" w:rsidRDefault="00400667" w:rsidP="0069619F">
      <w:pPr>
        <w:pStyle w:val="Tekstopmerking"/>
      </w:pPr>
      <w:r>
        <w:rPr>
          <w:rStyle w:val="Verwijzingopmerking"/>
        </w:rPr>
        <w:annotationRef/>
      </w:r>
      <w:r>
        <w:t>RDF: Besluitmetadata</w:t>
      </w:r>
    </w:p>
  </w:comment>
  <w:comment w:id="1123" w:author="Nienke Jansen" w:date="2023-12-04T12:24:00Z" w:initials="NJ">
    <w:p w14:paraId="5852FFC0" w14:textId="77777777" w:rsidR="00400667" w:rsidRDefault="00400667" w:rsidP="00B228EA">
      <w:pPr>
        <w:pStyle w:val="Tekstopmerking"/>
      </w:pPr>
      <w:r>
        <w:rPr>
          <w:rStyle w:val="Verwijzingopmerking"/>
        </w:rPr>
        <w:annotationRef/>
      </w:r>
      <w:r>
        <w:t>RDF: Regelingmetadata</w:t>
      </w:r>
    </w:p>
  </w:comment>
  <w:comment w:id="1126" w:author="Nienke Jansen" w:date="2023-12-04T12:24:00Z" w:initials="NJ">
    <w:p w14:paraId="007644E0" w14:textId="77777777" w:rsidR="00400667" w:rsidRDefault="00400667" w:rsidP="00CE0341">
      <w:pPr>
        <w:pStyle w:val="Tekstopmerking"/>
      </w:pPr>
      <w:r>
        <w:rPr>
          <w:rStyle w:val="Verwijzingopmerking"/>
        </w:rPr>
        <w:annotationRef/>
      </w:r>
      <w:r>
        <w:t>RDF: Procedureverloop</w:t>
      </w:r>
    </w:p>
  </w:comment>
  <w:comment w:id="1127" w:author="Nienke Jansen" w:date="2023-12-04T12:24:00Z" w:initials="NJ">
    <w:p w14:paraId="4ED24E5C" w14:textId="77777777" w:rsidR="00400667" w:rsidRDefault="00400667" w:rsidP="003A7958">
      <w:pPr>
        <w:pStyle w:val="Tekstopmerking"/>
      </w:pPr>
      <w:r>
        <w:rPr>
          <w:rStyle w:val="Verwijzingopmerking"/>
        </w:rPr>
        <w:annotationRef/>
      </w:r>
      <w:r>
        <w:t>RDF: Procedurestappen</w:t>
      </w:r>
    </w:p>
  </w:comment>
  <w:comment w:id="1128" w:author="Nienke Jansen" w:date="2023-12-04T12:24:00Z" w:initials="NJ">
    <w:p w14:paraId="1BCBFBF7" w14:textId="77777777" w:rsidR="00AD0425" w:rsidRDefault="00AD0425" w:rsidP="00094711">
      <w:pPr>
        <w:pStyle w:val="Tekstopmerking"/>
      </w:pPr>
      <w:r>
        <w:rPr>
          <w:rStyle w:val="Verwijzingopmerking"/>
        </w:rPr>
        <w:annotationRef/>
      </w:r>
      <w:r>
        <w:t>RDF: Consolidatieinformatie</w:t>
      </w:r>
    </w:p>
  </w:comment>
  <w:comment w:id="1130" w:author="Nienke Jansen" w:date="2023-12-04T12:25:00Z" w:initials="NJ">
    <w:p w14:paraId="109E9E46" w14:textId="77777777" w:rsidR="00AD0425" w:rsidRDefault="00AD0425" w:rsidP="002A0D1D">
      <w:pPr>
        <w:pStyle w:val="Tekstopmerking"/>
      </w:pPr>
      <w:r>
        <w:rPr>
          <w:rStyle w:val="Verwijzingopmerking"/>
        </w:rPr>
        <w:annotationRef/>
      </w:r>
      <w:r>
        <w:t>RDF: Terinzagelegging op definitief besluit betrekking hebbende stukken</w:t>
      </w:r>
    </w:p>
  </w:comment>
  <w:comment w:id="1131" w:author="Nienke Jansen" w:date="2023-12-04T12:25:00Z" w:initials="NJ">
    <w:p w14:paraId="09724A91" w14:textId="77777777" w:rsidR="00AD0425" w:rsidRDefault="00AD0425" w:rsidP="001B70EA">
      <w:pPr>
        <w:pStyle w:val="Tekstopmerking"/>
      </w:pPr>
      <w:r>
        <w:rPr>
          <w:rStyle w:val="Verwijzingopmerking"/>
        </w:rPr>
        <w:annotationRef/>
      </w:r>
      <w:r>
        <w:t>RDF: Terinzagelegging onderzoeksrapporten definitief besluit</w:t>
      </w:r>
    </w:p>
  </w:comment>
  <w:comment w:id="1133" w:author="Nienke Jansen" w:date="2023-12-04T12:26:00Z" w:initials="NJ">
    <w:p w14:paraId="04660108" w14:textId="77777777" w:rsidR="00B651EC" w:rsidRDefault="00B651EC" w:rsidP="002057C8">
      <w:pPr>
        <w:pStyle w:val="Tekstopmerking"/>
      </w:pPr>
      <w:r>
        <w:rPr>
          <w:rStyle w:val="Verwijzingopmerking"/>
        </w:rPr>
        <w:annotationRef/>
      </w:r>
      <w:r>
        <w:t>RDF: Kennisgeving terinzagelegging stukken</w:t>
      </w:r>
    </w:p>
  </w:comment>
  <w:comment w:id="1134" w:author="Nienke Jansen" w:date="2023-12-04T12:26:00Z" w:initials="NJ">
    <w:p w14:paraId="483CA18A" w14:textId="77777777" w:rsidR="00B651EC" w:rsidRDefault="00B651EC" w:rsidP="00445EAF">
      <w:pPr>
        <w:pStyle w:val="Tekstopmerking"/>
      </w:pPr>
      <w:r>
        <w:rPr>
          <w:rStyle w:val="Verwijzingopmerking"/>
        </w:rPr>
        <w:annotationRef/>
      </w:r>
      <w:r>
        <w:t>RDF: Kennisgeving terinzagelegging onderzoeksrapporten</w:t>
      </w:r>
    </w:p>
  </w:comment>
  <w:comment w:id="1137" w:author="Nienke Jansen" w:date="2023-12-04T13:44:00Z" w:initials="NJ">
    <w:p w14:paraId="5323DFD5" w14:textId="77777777" w:rsidR="00B82F41" w:rsidRDefault="00B82F41">
      <w:pPr>
        <w:pStyle w:val="Tekstopmerking"/>
      </w:pPr>
      <w:r>
        <w:rPr>
          <w:rStyle w:val="Verwijzingopmerking"/>
        </w:rPr>
        <w:annotationRef/>
      </w:r>
      <w:r>
        <w:t>RDF: Procedure omgevingsvisie TPOD-standaard</w:t>
      </w:r>
    </w:p>
  </w:comment>
  <w:comment w:id="1142" w:author="Nienke Jansen" w:date="2023-12-04T12:28:00Z" w:initials="NJ">
    <w:p w14:paraId="60DC84A3" w14:textId="71E0377E" w:rsidR="00BC6906" w:rsidRDefault="00BC6906" w:rsidP="0089660C">
      <w:pPr>
        <w:pStyle w:val="Tekstopmerking"/>
      </w:pPr>
      <w:r>
        <w:rPr>
          <w:rStyle w:val="Verwijzingopmerking"/>
        </w:rPr>
        <w:annotationRef/>
      </w:r>
      <w:r>
        <w:t>RDF: Ontwerpbesluit</w:t>
      </w:r>
    </w:p>
  </w:comment>
  <w:comment w:id="1147" w:author="Nienke Jansen" w:date="2023-12-04T12:28:00Z" w:initials="NJ">
    <w:p w14:paraId="006FF45D" w14:textId="77777777" w:rsidR="00BC6906" w:rsidRDefault="00BC6906" w:rsidP="00B01C61">
      <w:pPr>
        <w:pStyle w:val="Tekstopmerking"/>
      </w:pPr>
      <w:r>
        <w:rPr>
          <w:rStyle w:val="Verwijzingopmerking"/>
        </w:rPr>
        <w:annotationRef/>
      </w:r>
      <w:r>
        <w:t>RDF: Besluitmetadata</w:t>
      </w:r>
    </w:p>
  </w:comment>
  <w:comment w:id="1149" w:author="Nienke Jansen" w:date="2023-12-04T12:28:00Z" w:initials="NJ">
    <w:p w14:paraId="73E5D20F" w14:textId="77777777" w:rsidR="00BC6906" w:rsidRDefault="00BC6906" w:rsidP="00443C56">
      <w:pPr>
        <w:pStyle w:val="Tekstopmerking"/>
      </w:pPr>
      <w:r>
        <w:rPr>
          <w:rStyle w:val="Verwijzingopmerking"/>
        </w:rPr>
        <w:annotationRef/>
      </w:r>
      <w:r>
        <w:t>RDF: Regelingmetadata</w:t>
      </w:r>
    </w:p>
  </w:comment>
  <w:comment w:id="1152" w:author="Nienke Jansen" w:date="2023-12-04T12:29:00Z" w:initials="NJ">
    <w:p w14:paraId="421D6EF3" w14:textId="77777777" w:rsidR="00BC6906" w:rsidRDefault="00BC6906" w:rsidP="00BB71AC">
      <w:pPr>
        <w:pStyle w:val="Tekstopmerking"/>
      </w:pPr>
      <w:r>
        <w:rPr>
          <w:rStyle w:val="Verwijzingopmerking"/>
        </w:rPr>
        <w:annotationRef/>
      </w:r>
      <w:r>
        <w:t>RDF: Procedureverloop</w:t>
      </w:r>
    </w:p>
  </w:comment>
  <w:comment w:id="1153" w:author="Nienke Jansen" w:date="2023-12-04T12:29:00Z" w:initials="NJ">
    <w:p w14:paraId="1CC9B442" w14:textId="77777777" w:rsidR="00BC6906" w:rsidRDefault="00BC6906" w:rsidP="0067459C">
      <w:pPr>
        <w:pStyle w:val="Tekstopmerking"/>
      </w:pPr>
      <w:r>
        <w:rPr>
          <w:rStyle w:val="Verwijzingopmerking"/>
        </w:rPr>
        <w:annotationRef/>
      </w:r>
      <w:r>
        <w:t>RDF: Procedurestappen</w:t>
      </w:r>
    </w:p>
  </w:comment>
  <w:comment w:id="1154" w:author="Nienke Jansen" w:date="2023-12-04T12:29:00Z" w:initials="NJ">
    <w:p w14:paraId="73A76922" w14:textId="77777777" w:rsidR="005A4DE1" w:rsidRDefault="005A4DE1" w:rsidP="00381608">
      <w:pPr>
        <w:pStyle w:val="Tekstopmerking"/>
      </w:pPr>
      <w:r>
        <w:rPr>
          <w:rStyle w:val="Verwijzingopmerking"/>
        </w:rPr>
        <w:annotationRef/>
      </w:r>
      <w:r>
        <w:t>RDF: Consolidatieinformatie</w:t>
      </w:r>
    </w:p>
  </w:comment>
  <w:comment w:id="1157" w:author="Nienke Jansen" w:date="2023-12-04T12:30:00Z" w:initials="NJ">
    <w:p w14:paraId="15595E45" w14:textId="77777777" w:rsidR="005A4DE1" w:rsidRDefault="005A4DE1" w:rsidP="00EC5D62">
      <w:pPr>
        <w:pStyle w:val="Tekstopmerking"/>
      </w:pPr>
      <w:r>
        <w:rPr>
          <w:rStyle w:val="Verwijzingopmerking"/>
        </w:rPr>
        <w:annotationRef/>
      </w:r>
      <w:r>
        <w:t>RDF: Kennisgeving ontwerpbesluit</w:t>
      </w:r>
    </w:p>
  </w:comment>
  <w:comment w:id="1158" w:author="Nienke Jansen" w:date="2023-12-04T12:30:00Z" w:initials="NJ">
    <w:p w14:paraId="20895144" w14:textId="77777777" w:rsidR="005A4DE1" w:rsidRDefault="005A4DE1" w:rsidP="00B15601">
      <w:pPr>
        <w:pStyle w:val="Tekstopmerking"/>
      </w:pPr>
      <w:r>
        <w:rPr>
          <w:rStyle w:val="Verwijzingopmerking"/>
        </w:rPr>
        <w:annotationRef/>
      </w:r>
      <w:r>
        <w:t>RDF: Kennisgevingmetadata</w:t>
      </w:r>
    </w:p>
  </w:comment>
  <w:comment w:id="1159" w:author="Nienke Jansen" w:date="2023-12-04T12:31:00Z" w:initials="NJ">
    <w:p w14:paraId="61AC2302" w14:textId="77777777" w:rsidR="005A4DE1" w:rsidRDefault="005A4DE1" w:rsidP="00C928D9">
      <w:pPr>
        <w:pStyle w:val="Tekstopmerking"/>
      </w:pPr>
      <w:r>
        <w:rPr>
          <w:rStyle w:val="Verwijzingopmerking"/>
        </w:rPr>
        <w:annotationRef/>
      </w:r>
      <w:r>
        <w:t>RDF: Procedureverloop</w:t>
      </w:r>
    </w:p>
  </w:comment>
  <w:comment w:id="1160" w:author="Nienke Jansen" w:date="2023-12-04T12:31:00Z" w:initials="NJ">
    <w:p w14:paraId="48C1CB8C" w14:textId="77777777" w:rsidR="005A4DE1" w:rsidRDefault="005A4DE1" w:rsidP="00042F62">
      <w:pPr>
        <w:pStyle w:val="Tekstopmerking"/>
      </w:pPr>
      <w:r>
        <w:rPr>
          <w:rStyle w:val="Verwijzingopmerking"/>
        </w:rPr>
        <w:annotationRef/>
      </w:r>
      <w:r>
        <w:t>RDF: Procedurestappen</w:t>
      </w:r>
    </w:p>
  </w:comment>
  <w:comment w:id="1161" w:author="Nienke Jansen" w:date="2023-12-04T12:31:00Z" w:initials="NJ">
    <w:p w14:paraId="4110306F" w14:textId="77777777" w:rsidR="005A4DE1" w:rsidRDefault="005A4DE1" w:rsidP="00CE0048">
      <w:pPr>
        <w:pStyle w:val="Tekstopmerking"/>
      </w:pPr>
      <w:r>
        <w:rPr>
          <w:rStyle w:val="Verwijzingopmerking"/>
        </w:rPr>
        <w:annotationRef/>
      </w:r>
      <w:r>
        <w:t>RDF: Begin inzagetermijn</w:t>
      </w:r>
    </w:p>
  </w:comment>
  <w:comment w:id="1162" w:author="Nienke Jansen" w:date="2023-12-04T12:31:00Z" w:initials="NJ">
    <w:p w14:paraId="134AEC81" w14:textId="131A5E57" w:rsidR="005A4DE1" w:rsidRDefault="005A4DE1" w:rsidP="00DA4DFB">
      <w:pPr>
        <w:pStyle w:val="Tekstopmerking"/>
      </w:pPr>
      <w:r>
        <w:rPr>
          <w:rStyle w:val="Verwijzingopmerking"/>
        </w:rPr>
        <w:annotationRef/>
      </w:r>
      <w:r>
        <w:t>RDF: Einde inzagetermijn</w:t>
      </w:r>
    </w:p>
  </w:comment>
  <w:comment w:id="1165" w:author="Nienke Jansen" w:date="2023-12-04T12:32:00Z" w:initials="NJ">
    <w:p w14:paraId="0A2BC9AE" w14:textId="77777777" w:rsidR="005A4DE1" w:rsidRDefault="005A4DE1" w:rsidP="0041159F">
      <w:pPr>
        <w:pStyle w:val="Tekstopmerking"/>
      </w:pPr>
      <w:r>
        <w:rPr>
          <w:rStyle w:val="Verwijzingopmerking"/>
        </w:rPr>
        <w:annotationRef/>
      </w:r>
      <w:r>
        <w:t>RDF: Terinzageleggen op het ontwerpbesluit betrekking hebbende stukken</w:t>
      </w:r>
    </w:p>
  </w:comment>
  <w:comment w:id="1166" w:author="Nienke Jansen" w:date="2023-12-04T12:33:00Z" w:initials="NJ">
    <w:p w14:paraId="778E46D5" w14:textId="77777777" w:rsidR="004F200E" w:rsidRDefault="004F200E" w:rsidP="006F2B82">
      <w:pPr>
        <w:pStyle w:val="Tekstopmerking"/>
      </w:pPr>
      <w:r>
        <w:rPr>
          <w:rStyle w:val="Verwijzingopmerking"/>
        </w:rPr>
        <w:annotationRef/>
      </w:r>
      <w:r>
        <w:t>RDF: Terinzagelegging onderzoeksrapporten ontwerpbesluit</w:t>
      </w:r>
    </w:p>
  </w:comment>
  <w:comment w:id="1168" w:author="Nienke Jansen" w:date="2023-12-04T12:33:00Z" w:initials="NJ">
    <w:p w14:paraId="725E3E1D" w14:textId="77777777" w:rsidR="004F200E" w:rsidRDefault="004F200E" w:rsidP="00D12AF5">
      <w:pPr>
        <w:pStyle w:val="Tekstopmerking"/>
      </w:pPr>
      <w:r>
        <w:rPr>
          <w:rStyle w:val="Verwijzingopmerking"/>
        </w:rPr>
        <w:annotationRef/>
      </w:r>
      <w:r>
        <w:t>RDF: Vaststellingsfase</w:t>
      </w:r>
    </w:p>
  </w:comment>
  <w:comment w:id="1169" w:author="Nienke Jansen" w:date="2023-12-04T12:33:00Z" w:initials="NJ">
    <w:p w14:paraId="78751824" w14:textId="77777777" w:rsidR="00AA47C8" w:rsidRDefault="00AA47C8" w:rsidP="005B4F8F">
      <w:pPr>
        <w:pStyle w:val="Tekstopmerking"/>
      </w:pPr>
      <w:r>
        <w:rPr>
          <w:rStyle w:val="Verwijzingopmerking"/>
        </w:rPr>
        <w:annotationRef/>
      </w:r>
      <w:r>
        <w:t>RDF: Bekendmaking</w:t>
      </w:r>
    </w:p>
  </w:comment>
  <w:comment w:id="1170" w:author="Nienke Jansen" w:date="2023-12-04T12:33:00Z" w:initials="NJ">
    <w:p w14:paraId="40D90924" w14:textId="77777777" w:rsidR="00AA47C8" w:rsidRDefault="00AA47C8" w:rsidP="008D2530">
      <w:pPr>
        <w:pStyle w:val="Tekstopmerking"/>
      </w:pPr>
      <w:r>
        <w:rPr>
          <w:rStyle w:val="Verwijzingopmerking"/>
        </w:rPr>
        <w:annotationRef/>
      </w:r>
      <w:r>
        <w:t>RDF: Inwerkingtreden</w:t>
      </w:r>
    </w:p>
  </w:comment>
  <w:comment w:id="1171" w:author="Nienke Jansen" w:date="2023-12-04T12:33:00Z" w:initials="NJ">
    <w:p w14:paraId="2099C9D4" w14:textId="77777777" w:rsidR="00AA47C8" w:rsidRDefault="00AA47C8" w:rsidP="00DF6879">
      <w:pPr>
        <w:pStyle w:val="Tekstopmerking"/>
      </w:pPr>
      <w:r>
        <w:rPr>
          <w:rStyle w:val="Verwijzingopmerking"/>
        </w:rPr>
        <w:annotationRef/>
      </w:r>
      <w:r>
        <w:t>RDF: Definitief besluit</w:t>
      </w:r>
    </w:p>
  </w:comment>
  <w:comment w:id="1176" w:author="Nienke Jansen" w:date="2023-12-04T12:34:00Z" w:initials="NJ">
    <w:p w14:paraId="397EFE64" w14:textId="77777777" w:rsidR="00AA47C8" w:rsidRDefault="00AA47C8" w:rsidP="00E257A0">
      <w:pPr>
        <w:pStyle w:val="Tekstopmerking"/>
      </w:pPr>
      <w:r>
        <w:rPr>
          <w:rStyle w:val="Verwijzingopmerking"/>
        </w:rPr>
        <w:annotationRef/>
      </w:r>
      <w:r>
        <w:t>RDF: Besluitmetadata</w:t>
      </w:r>
    </w:p>
  </w:comment>
  <w:comment w:id="1178" w:author="Nienke Jansen" w:date="2023-12-04T12:34:00Z" w:initials="NJ">
    <w:p w14:paraId="58B77025" w14:textId="77777777" w:rsidR="00AA47C8" w:rsidRDefault="00AA47C8" w:rsidP="007C24D3">
      <w:pPr>
        <w:pStyle w:val="Tekstopmerking"/>
      </w:pPr>
      <w:r>
        <w:rPr>
          <w:rStyle w:val="Verwijzingopmerking"/>
        </w:rPr>
        <w:annotationRef/>
      </w:r>
      <w:r>
        <w:t>RDF: Regelingmetadata</w:t>
      </w:r>
    </w:p>
  </w:comment>
  <w:comment w:id="1180" w:author="Nienke Jansen" w:date="2023-12-04T12:34:00Z" w:initials="NJ">
    <w:p w14:paraId="29F1AA06" w14:textId="77777777" w:rsidR="00AA47C8" w:rsidRDefault="00AA47C8" w:rsidP="001662A8">
      <w:pPr>
        <w:pStyle w:val="Tekstopmerking"/>
      </w:pPr>
      <w:r>
        <w:rPr>
          <w:rStyle w:val="Verwijzingopmerking"/>
        </w:rPr>
        <w:annotationRef/>
      </w:r>
      <w:r>
        <w:t>RDF: Procedureverloop</w:t>
      </w:r>
    </w:p>
  </w:comment>
  <w:comment w:id="1181" w:author="Nienke Jansen" w:date="2023-12-04T12:34:00Z" w:initials="NJ">
    <w:p w14:paraId="414E6149" w14:textId="77777777" w:rsidR="00AA47C8" w:rsidRDefault="00AA47C8" w:rsidP="006B315B">
      <w:pPr>
        <w:pStyle w:val="Tekstopmerking"/>
      </w:pPr>
      <w:r>
        <w:rPr>
          <w:rStyle w:val="Verwijzingopmerking"/>
        </w:rPr>
        <w:annotationRef/>
      </w:r>
      <w:r>
        <w:t>RDF: Procedurestappen</w:t>
      </w:r>
    </w:p>
  </w:comment>
  <w:comment w:id="1182" w:author="Nienke Jansen" w:date="2023-12-04T12:35:00Z" w:initials="NJ">
    <w:p w14:paraId="0BE8C6D8" w14:textId="77777777" w:rsidR="00AA47C8" w:rsidRDefault="00AA47C8" w:rsidP="00E100BB">
      <w:pPr>
        <w:pStyle w:val="Tekstopmerking"/>
      </w:pPr>
      <w:r>
        <w:rPr>
          <w:rStyle w:val="Verwijzingopmerking"/>
        </w:rPr>
        <w:annotationRef/>
      </w:r>
      <w:r>
        <w:t>RDF: Consolidatieinformatie</w:t>
      </w:r>
    </w:p>
  </w:comment>
  <w:comment w:id="1184" w:author="Nienke Jansen" w:date="2023-12-04T12:35:00Z" w:initials="NJ">
    <w:p w14:paraId="6E064901" w14:textId="77777777" w:rsidR="00AA47C8" w:rsidRDefault="00AA47C8" w:rsidP="009853B1">
      <w:pPr>
        <w:pStyle w:val="Tekstopmerking"/>
      </w:pPr>
      <w:r>
        <w:rPr>
          <w:rStyle w:val="Verwijzingopmerking"/>
        </w:rPr>
        <w:annotationRef/>
      </w:r>
      <w:r>
        <w:t>RDF: Terinzagelegging op definitief besluit betrekking hebbende stukken</w:t>
      </w:r>
    </w:p>
  </w:comment>
  <w:comment w:id="1185" w:author="Nienke Jansen" w:date="2023-12-04T12:35:00Z" w:initials="NJ">
    <w:p w14:paraId="08DE5436" w14:textId="77777777" w:rsidR="00AA47C8" w:rsidRDefault="00AA47C8" w:rsidP="009055F2">
      <w:pPr>
        <w:pStyle w:val="Tekstopmerking"/>
      </w:pPr>
      <w:r>
        <w:rPr>
          <w:rStyle w:val="Verwijzingopmerking"/>
        </w:rPr>
        <w:annotationRef/>
      </w:r>
      <w:r>
        <w:t>RDF: Terinzagelegging onderzoeksrapporten definitief besluit</w:t>
      </w:r>
    </w:p>
  </w:comment>
  <w:comment w:id="1187" w:author="Nienke Jansen" w:date="2023-12-04T12:36:00Z" w:initials="NJ">
    <w:p w14:paraId="277EAD8F" w14:textId="77777777" w:rsidR="000B02E0" w:rsidRDefault="000B02E0" w:rsidP="00323676">
      <w:pPr>
        <w:pStyle w:val="Tekstopmerking"/>
      </w:pPr>
      <w:r>
        <w:rPr>
          <w:rStyle w:val="Verwijzingopmerking"/>
        </w:rPr>
        <w:annotationRef/>
      </w:r>
      <w:r>
        <w:t>RDF: Kennisgeving terinzagelegging stukken</w:t>
      </w:r>
    </w:p>
  </w:comment>
  <w:comment w:id="1188" w:author="Nienke Jansen" w:date="2023-12-04T12:36:00Z" w:initials="NJ">
    <w:p w14:paraId="75802F71" w14:textId="77777777" w:rsidR="000B02E0" w:rsidRDefault="000B02E0" w:rsidP="007032E2">
      <w:pPr>
        <w:pStyle w:val="Tekstopmerking"/>
      </w:pPr>
      <w:r>
        <w:rPr>
          <w:rStyle w:val="Verwijzingopmerking"/>
        </w:rPr>
        <w:annotationRef/>
      </w:r>
      <w:r>
        <w:t>RDF: Kennisgeving terinzagelegging onderzoeksrapporten</w:t>
      </w:r>
    </w:p>
  </w:comment>
  <w:comment w:id="1195" w:author="Nienke Jansen" w:date="2023-12-04T13:44:00Z" w:initials="NJ">
    <w:p w14:paraId="6132F070" w14:textId="77777777" w:rsidR="00B82F41" w:rsidRDefault="00B82F41">
      <w:pPr>
        <w:pStyle w:val="Tekstopmerking"/>
      </w:pPr>
      <w:r>
        <w:rPr>
          <w:rStyle w:val="Verwijzingopmerking"/>
        </w:rPr>
        <w:annotationRef/>
      </w:r>
      <w:r>
        <w:t>RDF: Procedure projectbesluit TPOD-standaard</w:t>
      </w:r>
    </w:p>
  </w:comment>
  <w:comment w:id="1206" w:author="Nienke Jansen" w:date="2023-12-04T12:36:00Z" w:initials="NJ">
    <w:p w14:paraId="571E1455" w14:textId="5E4D0185" w:rsidR="00F9179D" w:rsidRDefault="00F9179D" w:rsidP="00004BC6">
      <w:pPr>
        <w:pStyle w:val="Tekstopmerking"/>
      </w:pPr>
      <w:r>
        <w:rPr>
          <w:rStyle w:val="Verwijzingopmerking"/>
        </w:rPr>
        <w:annotationRef/>
      </w:r>
      <w:r>
        <w:t>RDF: Kennisgeving voornemen projectbesluit vast te stellen</w:t>
      </w:r>
    </w:p>
  </w:comment>
  <w:comment w:id="1210" w:author="Nienke Jansen" w:date="2023-12-04T12:37:00Z" w:initials="NJ">
    <w:p w14:paraId="0F98A6D2" w14:textId="77777777" w:rsidR="00F9179D" w:rsidRDefault="00F9179D" w:rsidP="00C938F5">
      <w:pPr>
        <w:pStyle w:val="Tekstopmerking"/>
      </w:pPr>
      <w:r>
        <w:rPr>
          <w:rStyle w:val="Verwijzingopmerking"/>
        </w:rPr>
        <w:annotationRef/>
      </w:r>
      <w:r>
        <w:t>RDF: Kennisgevingmetadata</w:t>
      </w:r>
    </w:p>
  </w:comment>
  <w:comment w:id="1214" w:author="Nienke Jansen" w:date="2023-12-04T12:37:00Z" w:initials="NJ">
    <w:p w14:paraId="3F7D6930" w14:textId="77777777" w:rsidR="006B0F1B" w:rsidRDefault="006B0F1B" w:rsidP="00777EBE">
      <w:pPr>
        <w:pStyle w:val="Tekstopmerking"/>
      </w:pPr>
      <w:r>
        <w:rPr>
          <w:rStyle w:val="Verwijzingopmerking"/>
        </w:rPr>
        <w:annotationRef/>
      </w:r>
      <w:r>
        <w:t>RDF: Kennisgeving participatie</w:t>
      </w:r>
    </w:p>
  </w:comment>
  <w:comment w:id="1222" w:author="Nienke Jansen" w:date="2023-12-04T12:38:00Z" w:initials="NJ">
    <w:p w14:paraId="5EC8856B" w14:textId="77777777" w:rsidR="006B0F1B" w:rsidRDefault="006B0F1B" w:rsidP="00067197">
      <w:pPr>
        <w:pStyle w:val="Tekstopmerking"/>
      </w:pPr>
      <w:r>
        <w:rPr>
          <w:rStyle w:val="Verwijzingopmerking"/>
        </w:rPr>
        <w:annotationRef/>
      </w:r>
      <w:r>
        <w:t>RDF: Ontwerpbesluit</w:t>
      </w:r>
    </w:p>
  </w:comment>
  <w:comment w:id="1230" w:author="Nienke Jansen" w:date="2023-12-04T12:38:00Z" w:initials="NJ">
    <w:p w14:paraId="6B115E23" w14:textId="77777777" w:rsidR="006B0F1B" w:rsidRDefault="006B0F1B" w:rsidP="002D3E4D">
      <w:pPr>
        <w:pStyle w:val="Tekstopmerking"/>
      </w:pPr>
      <w:r>
        <w:rPr>
          <w:rStyle w:val="Verwijzingopmerking"/>
        </w:rPr>
        <w:annotationRef/>
      </w:r>
      <w:r>
        <w:t>RDF: Besluitmetadata</w:t>
      </w:r>
    </w:p>
  </w:comment>
  <w:comment w:id="1233" w:author="Nienke Jansen" w:date="2023-12-04T12:38:00Z" w:initials="NJ">
    <w:p w14:paraId="3CB196DE" w14:textId="77777777" w:rsidR="006B0F1B" w:rsidRDefault="006B0F1B" w:rsidP="00E201F9">
      <w:pPr>
        <w:pStyle w:val="Tekstopmerking"/>
      </w:pPr>
      <w:r>
        <w:rPr>
          <w:rStyle w:val="Verwijzingopmerking"/>
        </w:rPr>
        <w:annotationRef/>
      </w:r>
      <w:r>
        <w:t>RDF: Regelingmetadata vrijetekstdeel projectbesluit</w:t>
      </w:r>
    </w:p>
  </w:comment>
  <w:comment w:id="1236" w:author="Nienke Jansen" w:date="2023-12-04T12:38:00Z" w:initials="NJ">
    <w:p w14:paraId="6BAE94B9" w14:textId="77777777" w:rsidR="00D143E5" w:rsidRDefault="00D143E5" w:rsidP="00D07453">
      <w:pPr>
        <w:pStyle w:val="Tekstopmerking"/>
      </w:pPr>
      <w:r>
        <w:rPr>
          <w:rStyle w:val="Verwijzingopmerking"/>
        </w:rPr>
        <w:annotationRef/>
      </w:r>
      <w:r>
        <w:t>RDF: Procedureverloop</w:t>
      </w:r>
    </w:p>
  </w:comment>
  <w:comment w:id="1237" w:author="Nienke Jansen" w:date="2023-12-04T12:39:00Z" w:initials="NJ">
    <w:p w14:paraId="0BEBF7B3" w14:textId="77777777" w:rsidR="00D143E5" w:rsidRDefault="00D143E5" w:rsidP="00F919E4">
      <w:pPr>
        <w:pStyle w:val="Tekstopmerking"/>
      </w:pPr>
      <w:r>
        <w:rPr>
          <w:rStyle w:val="Verwijzingopmerking"/>
        </w:rPr>
        <w:annotationRef/>
      </w:r>
      <w:r>
        <w:t>RDF: Procedurestappen</w:t>
      </w:r>
    </w:p>
  </w:comment>
  <w:comment w:id="1238" w:author="Nienke Jansen" w:date="2023-12-04T12:39:00Z" w:initials="NJ">
    <w:p w14:paraId="6867D0B0" w14:textId="77777777" w:rsidR="00D143E5" w:rsidRDefault="00D143E5" w:rsidP="00715B3C">
      <w:pPr>
        <w:pStyle w:val="Tekstopmerking"/>
      </w:pPr>
      <w:r>
        <w:rPr>
          <w:rStyle w:val="Verwijzingopmerking"/>
        </w:rPr>
        <w:annotationRef/>
      </w:r>
      <w:r>
        <w:t>RDF: Consolidatieinformatie</w:t>
      </w:r>
    </w:p>
  </w:comment>
  <w:comment w:id="1243" w:author="Nienke Jansen" w:date="2023-12-04T12:39:00Z" w:initials="NJ">
    <w:p w14:paraId="07EF3573" w14:textId="77777777" w:rsidR="00D42170" w:rsidRDefault="00D42170" w:rsidP="001C7D9A">
      <w:pPr>
        <w:pStyle w:val="Tekstopmerking"/>
      </w:pPr>
      <w:r>
        <w:rPr>
          <w:rStyle w:val="Verwijzingopmerking"/>
        </w:rPr>
        <w:annotationRef/>
      </w:r>
      <w:r>
        <w:t>RDF: Kennisgeving ontwerpbesluit</w:t>
      </w:r>
    </w:p>
  </w:comment>
  <w:comment w:id="1246" w:author="Nienke Jansen" w:date="2023-12-04T12:39:00Z" w:initials="NJ">
    <w:p w14:paraId="240D64D9" w14:textId="77777777" w:rsidR="00D42170" w:rsidRDefault="00D42170" w:rsidP="00A93DE4">
      <w:pPr>
        <w:pStyle w:val="Tekstopmerking"/>
      </w:pPr>
      <w:r>
        <w:rPr>
          <w:rStyle w:val="Verwijzingopmerking"/>
        </w:rPr>
        <w:annotationRef/>
      </w:r>
      <w:r>
        <w:t>RDF: Kennisgevingmetadata</w:t>
      </w:r>
    </w:p>
  </w:comment>
  <w:comment w:id="1248" w:author="Nienke Jansen" w:date="2023-12-04T12:40:00Z" w:initials="NJ">
    <w:p w14:paraId="12ECD8E8" w14:textId="77777777" w:rsidR="00D42170" w:rsidRDefault="00D42170" w:rsidP="007274CF">
      <w:pPr>
        <w:pStyle w:val="Tekstopmerking"/>
      </w:pPr>
      <w:r>
        <w:rPr>
          <w:rStyle w:val="Verwijzingopmerking"/>
        </w:rPr>
        <w:annotationRef/>
      </w:r>
      <w:r>
        <w:t>RDF: Procedureverloop</w:t>
      </w:r>
    </w:p>
  </w:comment>
  <w:comment w:id="1249" w:author="Nienke Jansen" w:date="2023-12-04T12:40:00Z" w:initials="NJ">
    <w:p w14:paraId="50EBF326" w14:textId="77777777" w:rsidR="00D42170" w:rsidRDefault="00D42170" w:rsidP="006925E8">
      <w:pPr>
        <w:pStyle w:val="Tekstopmerking"/>
      </w:pPr>
      <w:r>
        <w:rPr>
          <w:rStyle w:val="Verwijzingopmerking"/>
        </w:rPr>
        <w:annotationRef/>
      </w:r>
      <w:r>
        <w:t>RDF: Procedurestappen</w:t>
      </w:r>
    </w:p>
  </w:comment>
  <w:comment w:id="1250" w:author="Nienke Jansen" w:date="2023-12-04T12:40:00Z" w:initials="NJ">
    <w:p w14:paraId="0929A7E5" w14:textId="77777777" w:rsidR="00D42170" w:rsidRDefault="00D42170" w:rsidP="0040268C">
      <w:pPr>
        <w:pStyle w:val="Tekstopmerking"/>
      </w:pPr>
      <w:r>
        <w:rPr>
          <w:rStyle w:val="Verwijzingopmerking"/>
        </w:rPr>
        <w:annotationRef/>
      </w:r>
      <w:r>
        <w:t>RDF: Begin inzagetermijn</w:t>
      </w:r>
    </w:p>
  </w:comment>
  <w:comment w:id="1251" w:author="Nienke Jansen" w:date="2023-12-04T12:40:00Z" w:initials="NJ">
    <w:p w14:paraId="62BE275A" w14:textId="77777777" w:rsidR="00D42170" w:rsidRDefault="00D42170" w:rsidP="005C6035">
      <w:pPr>
        <w:pStyle w:val="Tekstopmerking"/>
      </w:pPr>
      <w:r>
        <w:rPr>
          <w:rStyle w:val="Verwijzingopmerking"/>
        </w:rPr>
        <w:annotationRef/>
      </w:r>
      <w:r>
        <w:t>RDF: Einde inzagetermijn</w:t>
      </w:r>
    </w:p>
  </w:comment>
  <w:comment w:id="1256" w:author="Nienke Jansen" w:date="2023-12-04T12:41:00Z" w:initials="NJ">
    <w:p w14:paraId="382CD289" w14:textId="77777777" w:rsidR="00845F9A" w:rsidRDefault="00845F9A" w:rsidP="007A1E89">
      <w:pPr>
        <w:pStyle w:val="Tekstopmerking"/>
      </w:pPr>
      <w:r>
        <w:rPr>
          <w:rStyle w:val="Verwijzingopmerking"/>
        </w:rPr>
        <w:annotationRef/>
      </w:r>
      <w:r>
        <w:t>RDF: Terinzageleggen op het ontwerpbesluit betrekking hebbende stukken</w:t>
      </w:r>
    </w:p>
  </w:comment>
  <w:comment w:id="1257" w:author="Nienke Jansen" w:date="2023-12-04T12:41:00Z" w:initials="NJ">
    <w:p w14:paraId="24F9D957" w14:textId="77777777" w:rsidR="00845F9A" w:rsidRDefault="00845F9A" w:rsidP="00A2549C">
      <w:pPr>
        <w:pStyle w:val="Tekstopmerking"/>
      </w:pPr>
      <w:r>
        <w:rPr>
          <w:rStyle w:val="Verwijzingopmerking"/>
        </w:rPr>
        <w:annotationRef/>
      </w:r>
      <w:r>
        <w:t>RDF: Terinzageleggen onderzoeksrapporten ontwerpbesluit</w:t>
      </w:r>
    </w:p>
  </w:comment>
  <w:comment w:id="1259" w:author="Nienke Jansen" w:date="2023-12-04T12:41:00Z" w:initials="NJ">
    <w:p w14:paraId="0BA681DC" w14:textId="77777777" w:rsidR="00573B8B" w:rsidRDefault="00573B8B" w:rsidP="0022375A">
      <w:pPr>
        <w:pStyle w:val="Tekstopmerking"/>
      </w:pPr>
      <w:r>
        <w:rPr>
          <w:rStyle w:val="Verwijzingopmerking"/>
        </w:rPr>
        <w:annotationRef/>
      </w:r>
      <w:r>
        <w:t>RDF: Vaststellingsfase</w:t>
      </w:r>
    </w:p>
  </w:comment>
  <w:comment w:id="1260" w:author="Nienke Jansen" w:date="2023-12-04T12:41:00Z" w:initials="NJ">
    <w:p w14:paraId="0FD97973" w14:textId="77777777" w:rsidR="00573B8B" w:rsidRDefault="00573B8B" w:rsidP="005B4988">
      <w:pPr>
        <w:pStyle w:val="Tekstopmerking"/>
      </w:pPr>
      <w:r>
        <w:rPr>
          <w:rStyle w:val="Verwijzingopmerking"/>
        </w:rPr>
        <w:annotationRef/>
      </w:r>
      <w:r>
        <w:t>RDF: Bekendmaking</w:t>
      </w:r>
    </w:p>
  </w:comment>
  <w:comment w:id="1261" w:author="Nienke Jansen" w:date="2023-12-04T12:42:00Z" w:initials="NJ">
    <w:p w14:paraId="3492102F" w14:textId="77777777" w:rsidR="00573B8B" w:rsidRDefault="00573B8B" w:rsidP="00070C99">
      <w:pPr>
        <w:pStyle w:val="Tekstopmerking"/>
      </w:pPr>
      <w:r>
        <w:rPr>
          <w:rStyle w:val="Verwijzingopmerking"/>
        </w:rPr>
        <w:annotationRef/>
      </w:r>
      <w:r>
        <w:t>RDF: Inwerkingtreden</w:t>
      </w:r>
    </w:p>
  </w:comment>
  <w:comment w:id="1262" w:author="Nienke Jansen" w:date="2023-12-04T12:42:00Z" w:initials="NJ">
    <w:p w14:paraId="2CA38B4F" w14:textId="77777777" w:rsidR="00573B8B" w:rsidRDefault="00573B8B" w:rsidP="00237B30">
      <w:pPr>
        <w:pStyle w:val="Tekstopmerking"/>
      </w:pPr>
      <w:r>
        <w:rPr>
          <w:rStyle w:val="Verwijzingopmerking"/>
        </w:rPr>
        <w:annotationRef/>
      </w:r>
      <w:r>
        <w:t>RDF: Definitief besluit</w:t>
      </w:r>
    </w:p>
  </w:comment>
  <w:comment w:id="1278" w:author="Nienke Jansen" w:date="2023-12-04T12:42:00Z" w:initials="NJ">
    <w:p w14:paraId="22534FE8" w14:textId="77777777" w:rsidR="004C6305" w:rsidRDefault="004C6305" w:rsidP="00AD3182">
      <w:pPr>
        <w:pStyle w:val="Tekstopmerking"/>
      </w:pPr>
      <w:r>
        <w:rPr>
          <w:rStyle w:val="Verwijzingopmerking"/>
        </w:rPr>
        <w:annotationRef/>
      </w:r>
      <w:r>
        <w:t>RDF: Besluitmetadata</w:t>
      </w:r>
    </w:p>
  </w:comment>
  <w:comment w:id="1281" w:author="Nienke Jansen" w:date="2023-12-04T12:42:00Z" w:initials="NJ">
    <w:p w14:paraId="0551EC41" w14:textId="77777777" w:rsidR="004C6305" w:rsidRDefault="004C6305" w:rsidP="002047E4">
      <w:pPr>
        <w:pStyle w:val="Tekstopmerking"/>
      </w:pPr>
      <w:r>
        <w:rPr>
          <w:rStyle w:val="Verwijzingopmerking"/>
        </w:rPr>
        <w:annotationRef/>
      </w:r>
      <w:r>
        <w:t>RDF: Regelingmetadata vrijetekstgedeelte projectbesluit</w:t>
      </w:r>
    </w:p>
  </w:comment>
  <w:comment w:id="1285" w:author="Nienke Jansen" w:date="2023-12-04T12:44:00Z" w:initials="NJ">
    <w:p w14:paraId="21F6EB37" w14:textId="77777777" w:rsidR="00E1436F" w:rsidRDefault="00E1436F" w:rsidP="009974F5">
      <w:pPr>
        <w:pStyle w:val="Tekstopmerking"/>
      </w:pPr>
      <w:r>
        <w:rPr>
          <w:rStyle w:val="Verwijzingopmerking"/>
        </w:rPr>
        <w:annotationRef/>
      </w:r>
      <w:r>
        <w:t>RDF: Regelingmetadata tijdelijk regelingdeel projectbesluit</w:t>
      </w:r>
    </w:p>
  </w:comment>
  <w:comment w:id="1286" w:author="Nienke Jansen" w:date="2023-12-04T12:44:00Z" w:initials="NJ">
    <w:p w14:paraId="081C77CE" w14:textId="77777777" w:rsidR="00E1436F" w:rsidRDefault="00E1436F" w:rsidP="004D7647">
      <w:pPr>
        <w:pStyle w:val="Tekstopmerking"/>
      </w:pPr>
      <w:r>
        <w:rPr>
          <w:rStyle w:val="Verwijzingopmerking"/>
        </w:rPr>
        <w:annotationRef/>
      </w:r>
      <w:r>
        <w:t>RDF: Regelingmetadata omgevingsplanregels uit projectbesluit</w:t>
      </w:r>
    </w:p>
  </w:comment>
  <w:comment w:id="1289" w:author="Nienke Jansen" w:date="2023-12-04T12:45:00Z" w:initials="NJ">
    <w:p w14:paraId="61C7228E" w14:textId="77777777" w:rsidR="000B21DD" w:rsidRDefault="000B21DD" w:rsidP="00B52656">
      <w:pPr>
        <w:pStyle w:val="Tekstopmerking"/>
      </w:pPr>
      <w:r>
        <w:rPr>
          <w:rStyle w:val="Verwijzingopmerking"/>
        </w:rPr>
        <w:annotationRef/>
      </w:r>
      <w:r>
        <w:t>RDF: Relatie tijdelijk regelingdeel projectbesluit met omgevingsplan</w:t>
      </w:r>
    </w:p>
  </w:comment>
  <w:comment w:id="1290" w:author="Nienke Jansen" w:date="2023-12-04T12:45:00Z" w:initials="NJ">
    <w:p w14:paraId="0998BC99" w14:textId="77777777" w:rsidR="000B21DD" w:rsidRDefault="000B21DD" w:rsidP="00C44F7C">
      <w:pPr>
        <w:pStyle w:val="Tekstopmerking"/>
      </w:pPr>
      <w:r>
        <w:rPr>
          <w:rStyle w:val="Verwijzingopmerking"/>
        </w:rPr>
        <w:annotationRef/>
      </w:r>
      <w:r>
        <w:t>RDF: Relatie omgevingsplanregels uit projectbesluit met omgevingsplan</w:t>
      </w:r>
    </w:p>
  </w:comment>
  <w:comment w:id="1292" w:author="Nienke Jansen" w:date="2023-12-04T12:45:00Z" w:initials="NJ">
    <w:p w14:paraId="53C4D018" w14:textId="77777777" w:rsidR="000B21DD" w:rsidRDefault="000B21DD" w:rsidP="005F47D0">
      <w:pPr>
        <w:pStyle w:val="Tekstopmerking"/>
      </w:pPr>
      <w:r>
        <w:rPr>
          <w:rStyle w:val="Verwijzingopmerking"/>
        </w:rPr>
        <w:annotationRef/>
      </w:r>
      <w:r>
        <w:t>RDF: Procedureverloop</w:t>
      </w:r>
    </w:p>
  </w:comment>
  <w:comment w:id="1293" w:author="Nienke Jansen" w:date="2023-12-04T12:46:00Z" w:initials="NJ">
    <w:p w14:paraId="3D73563A" w14:textId="77777777" w:rsidR="000B21DD" w:rsidRDefault="000B21DD" w:rsidP="00A727D5">
      <w:pPr>
        <w:pStyle w:val="Tekstopmerking"/>
      </w:pPr>
      <w:r>
        <w:rPr>
          <w:rStyle w:val="Verwijzingopmerking"/>
        </w:rPr>
        <w:annotationRef/>
      </w:r>
      <w:r>
        <w:t>RDF: Procedurestappen</w:t>
      </w:r>
    </w:p>
  </w:comment>
  <w:comment w:id="1294" w:author="Nienke Jansen" w:date="2023-12-04T12:46:00Z" w:initials="NJ">
    <w:p w14:paraId="17E9069F" w14:textId="77777777" w:rsidR="00F21A20" w:rsidRDefault="00F21A20" w:rsidP="00D411BD">
      <w:pPr>
        <w:pStyle w:val="Tekstopmerking"/>
      </w:pPr>
      <w:r>
        <w:rPr>
          <w:rStyle w:val="Verwijzingopmerking"/>
        </w:rPr>
        <w:annotationRef/>
      </w:r>
      <w:r>
        <w:t>RDF: Consolidatieinformatie</w:t>
      </w:r>
    </w:p>
  </w:comment>
  <w:comment w:id="1295" w:author="Nienke Jansen" w:date="2023-12-04T12:46:00Z" w:initials="NJ">
    <w:p w14:paraId="5B3B8444" w14:textId="77777777" w:rsidR="00F21A20" w:rsidRDefault="00F21A20" w:rsidP="000B01E2">
      <w:pPr>
        <w:pStyle w:val="Tekstopmerking"/>
      </w:pPr>
      <w:r>
        <w:rPr>
          <w:rStyle w:val="Verwijzingopmerking"/>
        </w:rPr>
        <w:annotationRef/>
      </w:r>
      <w:r>
        <w:t>RDF: Vervallen voorbeschermingsregels door inwerkingtreden projectbesluit</w:t>
      </w:r>
    </w:p>
  </w:comment>
  <w:comment w:id="1300" w:author="Nienke Jansen" w:date="2023-12-04T12:47:00Z" w:initials="NJ">
    <w:p w14:paraId="476671A7" w14:textId="77777777" w:rsidR="004E2020" w:rsidRDefault="004E2020" w:rsidP="0020148F">
      <w:pPr>
        <w:pStyle w:val="Tekstopmerking"/>
      </w:pPr>
      <w:r>
        <w:rPr>
          <w:rStyle w:val="Verwijzingopmerking"/>
        </w:rPr>
        <w:annotationRef/>
      </w:r>
      <w:r>
        <w:t>RDF: Kennisgeving definitief besluit</w:t>
      </w:r>
    </w:p>
  </w:comment>
  <w:comment w:id="1302" w:author="Nienke Jansen" w:date="2023-12-04T12:47:00Z" w:initials="NJ">
    <w:p w14:paraId="071E8067" w14:textId="77777777" w:rsidR="004E2020" w:rsidRDefault="004E2020" w:rsidP="007D67F3">
      <w:pPr>
        <w:pStyle w:val="Tekstopmerking"/>
      </w:pPr>
      <w:r>
        <w:rPr>
          <w:rStyle w:val="Verwijzingopmerking"/>
        </w:rPr>
        <w:annotationRef/>
      </w:r>
      <w:r>
        <w:t>RDF: Kennisgevingmetadata</w:t>
      </w:r>
    </w:p>
  </w:comment>
  <w:comment w:id="1304" w:author="Nienke Jansen" w:date="2023-12-04T12:47:00Z" w:initials="NJ">
    <w:p w14:paraId="790CCFEB" w14:textId="77777777" w:rsidR="004E2020" w:rsidRDefault="004E2020" w:rsidP="00694229">
      <w:pPr>
        <w:pStyle w:val="Tekstopmerking"/>
      </w:pPr>
      <w:r>
        <w:rPr>
          <w:rStyle w:val="Verwijzingopmerking"/>
        </w:rPr>
        <w:annotationRef/>
      </w:r>
      <w:r>
        <w:t>RDF: Procedureverloop</w:t>
      </w:r>
    </w:p>
  </w:comment>
  <w:comment w:id="1305" w:author="Nienke Jansen" w:date="2023-12-04T12:47:00Z" w:initials="NJ">
    <w:p w14:paraId="3A985314" w14:textId="77777777" w:rsidR="004E2020" w:rsidRDefault="004E2020" w:rsidP="00BC332E">
      <w:pPr>
        <w:pStyle w:val="Tekstopmerking"/>
      </w:pPr>
      <w:r>
        <w:rPr>
          <w:rStyle w:val="Verwijzingopmerking"/>
        </w:rPr>
        <w:annotationRef/>
      </w:r>
      <w:r>
        <w:t>RDF: Procedurestappen</w:t>
      </w:r>
    </w:p>
  </w:comment>
  <w:comment w:id="1306" w:author="Nienke Jansen" w:date="2023-12-04T12:48:00Z" w:initials="NJ">
    <w:p w14:paraId="06ACBC87" w14:textId="77777777" w:rsidR="00E972F2" w:rsidRDefault="00E972F2" w:rsidP="001C0789">
      <w:pPr>
        <w:pStyle w:val="Tekstopmerking"/>
      </w:pPr>
      <w:r>
        <w:rPr>
          <w:rStyle w:val="Verwijzingopmerking"/>
        </w:rPr>
        <w:annotationRef/>
      </w:r>
      <w:r>
        <w:t>RDF: Einde beroepstermijn</w:t>
      </w:r>
    </w:p>
  </w:comment>
  <w:comment w:id="1309" w:author="Nienke Jansen" w:date="2023-12-04T12:51:00Z" w:initials="NJ">
    <w:p w14:paraId="2B97BFCB" w14:textId="77777777" w:rsidR="009B36FE" w:rsidRDefault="009B36FE" w:rsidP="00576191">
      <w:pPr>
        <w:pStyle w:val="Tekstopmerking"/>
      </w:pPr>
      <w:r>
        <w:rPr>
          <w:rStyle w:val="Verwijzingopmerking"/>
        </w:rPr>
        <w:annotationRef/>
      </w:r>
      <w:r>
        <w:t>RDF: Terinzageleggen op het definitief besluit betrekking hebbende stukken</w:t>
      </w:r>
    </w:p>
  </w:comment>
  <w:comment w:id="1310" w:author="Nienke Jansen" w:date="2023-12-04T12:51:00Z" w:initials="NJ">
    <w:p w14:paraId="763F4372" w14:textId="77777777" w:rsidR="009B36FE" w:rsidRDefault="009B36FE" w:rsidP="00F66795">
      <w:pPr>
        <w:pStyle w:val="Tekstopmerking"/>
      </w:pPr>
      <w:r>
        <w:rPr>
          <w:rStyle w:val="Verwijzingopmerking"/>
        </w:rPr>
        <w:annotationRef/>
      </w:r>
      <w:r>
        <w:t>RDF: Terinzagelegging onderzoeksrapporten defintief besluit</w:t>
      </w:r>
    </w:p>
  </w:comment>
  <w:comment w:id="1316" w:author="Nienke Jansen" w:date="2023-12-04T12:52:00Z" w:initials="NJ">
    <w:p w14:paraId="7A2EC872" w14:textId="77777777" w:rsidR="006259F9" w:rsidRDefault="006259F9" w:rsidP="006F3C08">
      <w:pPr>
        <w:pStyle w:val="Tekstopmerking"/>
      </w:pPr>
      <w:r>
        <w:rPr>
          <w:rStyle w:val="Verwijzingopmerking"/>
        </w:rPr>
        <w:annotationRef/>
      </w:r>
      <w:r>
        <w:t>RDF: Beroepsfase</w:t>
      </w:r>
    </w:p>
  </w:comment>
  <w:comment w:id="1325" w:author="Nienke Jansen" w:date="2023-12-04T13:39:00Z" w:initials="NJ">
    <w:p w14:paraId="218BBE8C" w14:textId="77777777" w:rsidR="000370B5" w:rsidRDefault="000370B5">
      <w:pPr>
        <w:pStyle w:val="Tekstopmerking"/>
      </w:pPr>
      <w:r>
        <w:rPr>
          <w:rStyle w:val="Verwijzingopmerking"/>
        </w:rPr>
        <w:annotationRef/>
      </w:r>
      <w:r>
        <w:t>RDF: Informatie doorgeven over status besluit na vaststelling</w:t>
      </w:r>
    </w:p>
  </w:comment>
  <w:comment w:id="1326" w:author="Nienke Jansen" w:date="2023-12-04T13:40:00Z" w:initials="NJ">
    <w:p w14:paraId="75909506" w14:textId="77777777" w:rsidR="003D579D" w:rsidRDefault="003D579D">
      <w:pPr>
        <w:pStyle w:val="Tekstopmerking"/>
      </w:pPr>
      <w:r>
        <w:rPr>
          <w:rStyle w:val="Verwijzingopmerking"/>
        </w:rPr>
        <w:annotationRef/>
      </w:r>
      <w:r>
        <w:t>RDF: Informatie doorgeven over status besluit beroepsfase</w:t>
      </w:r>
    </w:p>
  </w:comment>
  <w:comment w:id="1327" w:author="Nienke Jansen" w:date="2023-12-04T13:40:00Z" w:initials="NJ">
    <w:p w14:paraId="04DAF9EF" w14:textId="77777777" w:rsidR="00361B03" w:rsidRDefault="00361B03">
      <w:pPr>
        <w:pStyle w:val="Tekstopmerking"/>
      </w:pPr>
      <w:r>
        <w:rPr>
          <w:rStyle w:val="Verwijzingopmerking"/>
        </w:rPr>
        <w:annotationRef/>
      </w:r>
      <w:r>
        <w:t>RDF: Mededeling uitspraak beroep</w:t>
      </w:r>
    </w:p>
  </w:comment>
  <w:comment w:id="1328" w:author="Nienke Jansen" w:date="2023-12-04T13:40:00Z" w:initials="NJ">
    <w:p w14:paraId="7380B6A0" w14:textId="77777777" w:rsidR="00F76978" w:rsidRDefault="00F76978">
      <w:pPr>
        <w:pStyle w:val="Tekstopmerking"/>
      </w:pPr>
      <w:r>
        <w:rPr>
          <w:rStyle w:val="Verwijzingopmerking"/>
        </w:rPr>
        <w:annotationRef/>
      </w:r>
      <w:r>
        <w:t>RDF: Verwerken uitspraak beroep in projectbesluit</w:t>
      </w:r>
    </w:p>
  </w:comment>
  <w:comment w:id="1329" w:author="Nienke Jansen" w:date="2023-12-04T13:41:00Z" w:initials="NJ">
    <w:p w14:paraId="6E0D3839" w14:textId="77777777" w:rsidR="00F76978" w:rsidRDefault="00F76978">
      <w:pPr>
        <w:pStyle w:val="Tekstopmerking"/>
      </w:pPr>
      <w:r>
        <w:rPr>
          <w:rStyle w:val="Verwijzingopmerking"/>
        </w:rPr>
        <w:annotationRef/>
      </w:r>
      <w:r>
        <w:t>RDF: Verwerken uitspraak beroep in omgevingsplanregels uit projectbesluit</w:t>
      </w:r>
    </w:p>
  </w:comment>
  <w:comment w:id="1332" w:author="Nienke Jansen" w:date="2023-12-04T13:41:00Z" w:initials="NJ">
    <w:p w14:paraId="3A47CF45" w14:textId="77777777" w:rsidR="00F76978" w:rsidRDefault="00F76978">
      <w:pPr>
        <w:pStyle w:val="Tekstopmerking"/>
      </w:pPr>
      <w:r>
        <w:rPr>
          <w:rStyle w:val="Verwijzingopmerking"/>
        </w:rPr>
        <w:annotationRef/>
      </w:r>
      <w:r>
        <w:t>RDF: Beroepstermijn</w:t>
      </w:r>
    </w:p>
  </w:comment>
  <w:comment w:id="1340" w:author="Nienke Jansen" w:date="2023-12-04T15:48:00Z" w:initials="NJ">
    <w:p w14:paraId="436C8705" w14:textId="77777777" w:rsidR="00942D1F" w:rsidRDefault="00942D1F">
      <w:pPr>
        <w:pStyle w:val="Tekstopmerking"/>
      </w:pPr>
      <w:r>
        <w:rPr>
          <w:rStyle w:val="Verwijzingopmerking"/>
        </w:rPr>
        <w:annotationRef/>
      </w:r>
      <w:r>
        <w:t>RDF: Mededeling uitspraak RvS over projectbesluit</w:t>
      </w:r>
    </w:p>
  </w:comment>
  <w:comment w:id="1341" w:author="Nienke Jansen" w:date="2023-12-04T15:49:00Z" w:initials="NJ">
    <w:p w14:paraId="0294597A" w14:textId="77777777" w:rsidR="00942D1F" w:rsidRDefault="00942D1F">
      <w:pPr>
        <w:pStyle w:val="Tekstopmerking"/>
      </w:pPr>
      <w:r>
        <w:rPr>
          <w:rStyle w:val="Verwijzingopmerking"/>
        </w:rPr>
        <w:annotationRef/>
      </w:r>
      <w:r>
        <w:t>RDF: Mededeling uitspraak RvS over omgevingsplanregels uit projectbesluit</w:t>
      </w:r>
    </w:p>
  </w:comment>
  <w:comment w:id="1342" w:author="Nienke Jansen" w:date="2023-12-04T15:49:00Z" w:initials="NJ">
    <w:p w14:paraId="3F3FD331" w14:textId="77777777" w:rsidR="00153714" w:rsidRDefault="00153714">
      <w:pPr>
        <w:pStyle w:val="Tekstopmerking"/>
      </w:pPr>
      <w:r>
        <w:rPr>
          <w:rStyle w:val="Verwijzingopmerking"/>
        </w:rPr>
        <w:annotationRef/>
      </w:r>
      <w:r>
        <w:t>RDF: Verwerken uitspraak beroep in projectbesluit</w:t>
      </w:r>
    </w:p>
  </w:comment>
  <w:comment w:id="1343" w:author="Nienke Jansen" w:date="2023-12-04T15:50:00Z" w:initials="NJ">
    <w:p w14:paraId="66ED8838" w14:textId="77777777" w:rsidR="00153714" w:rsidRDefault="00153714">
      <w:pPr>
        <w:pStyle w:val="Tekstopmerking"/>
      </w:pPr>
      <w:r>
        <w:rPr>
          <w:rStyle w:val="Verwijzingopmerking"/>
        </w:rPr>
        <w:annotationRef/>
      </w:r>
      <w:r>
        <w:t>RDF: Verwerken uitspraak beroep in omgevingsplanregels uit projectbesluit</w:t>
      </w:r>
    </w:p>
  </w:comment>
  <w:comment w:id="1345" w:author="Nienke Jansen" w:date="2023-12-04T15:50:00Z" w:initials="NJ">
    <w:p w14:paraId="03678D9E" w14:textId="77777777" w:rsidR="00FA676F" w:rsidRDefault="00FA676F">
      <w:pPr>
        <w:pStyle w:val="Tekstopmerking"/>
      </w:pPr>
      <w:r>
        <w:rPr>
          <w:rStyle w:val="Verwijzingopmerking"/>
        </w:rPr>
        <w:annotationRef/>
      </w:r>
      <w:r>
        <w:t>RDF: Mededeling uitspraak beroep vernietiging projectbesluit</w:t>
      </w:r>
    </w:p>
  </w:comment>
  <w:comment w:id="1346" w:author="Nienke Jansen" w:date="2023-12-04T15:51:00Z" w:initials="NJ">
    <w:p w14:paraId="67A2A4E8" w14:textId="77777777" w:rsidR="00FA676F" w:rsidRDefault="00FA676F">
      <w:pPr>
        <w:pStyle w:val="Tekstopmerking"/>
      </w:pPr>
      <w:r>
        <w:rPr>
          <w:rStyle w:val="Verwijzingopmerking"/>
        </w:rPr>
        <w:annotationRef/>
      </w:r>
      <w:r>
        <w:t>RDF: Mededeling uitspraak beroep vernietiging omgevingsplanregels uit projectbesluit</w:t>
      </w:r>
    </w:p>
  </w:comment>
  <w:comment w:id="1347" w:author="Nienke Jansen" w:date="2023-12-04T15:52:00Z" w:initials="NJ">
    <w:p w14:paraId="0B3C0251" w14:textId="77777777" w:rsidR="006D1E3F" w:rsidRDefault="006D1E3F">
      <w:pPr>
        <w:pStyle w:val="Tekstopmerking"/>
      </w:pPr>
      <w:r>
        <w:rPr>
          <w:rStyle w:val="Verwijzingopmerking"/>
        </w:rPr>
        <w:annotationRef/>
      </w:r>
      <w:r>
        <w:t>RDF: Intrekken projectbesluit na vernietiging</w:t>
      </w:r>
    </w:p>
  </w:comment>
  <w:comment w:id="1348" w:author="Nienke Jansen" w:date="2023-12-04T15:52:00Z" w:initials="NJ">
    <w:p w14:paraId="6B06BDD8" w14:textId="77777777" w:rsidR="006D1E3F" w:rsidRDefault="006D1E3F">
      <w:pPr>
        <w:pStyle w:val="Tekstopmerking"/>
      </w:pPr>
      <w:r>
        <w:rPr>
          <w:rStyle w:val="Verwijzingopmerking"/>
        </w:rPr>
        <w:annotationRef/>
      </w:r>
      <w:r>
        <w:t>RDF: Intrekken omgevingsplanregels uit projectbesluit na vernietiging</w:t>
      </w:r>
    </w:p>
  </w:comment>
  <w:comment w:id="1354" w:author="Nienke Jansen" w:date="2023-12-04T13:45:00Z" w:initials="NJ">
    <w:p w14:paraId="40CAAC3C" w14:textId="64526781" w:rsidR="00B82F41" w:rsidRDefault="00B82F41">
      <w:pPr>
        <w:pStyle w:val="Tekstopmerking"/>
      </w:pPr>
      <w:r>
        <w:rPr>
          <w:rStyle w:val="Verwijzingopmerking"/>
        </w:rPr>
        <w:annotationRef/>
      </w:r>
      <w:r>
        <w:t>RDF: Procedure voorbereidingsbesluit TPOD-standaard</w:t>
      </w:r>
    </w:p>
  </w:comment>
  <w:comment w:id="1360" w:author="Nienke Jansen" w:date="2023-12-04T13:46:00Z" w:initials="NJ">
    <w:p w14:paraId="48776014" w14:textId="77777777" w:rsidR="003C7418" w:rsidRDefault="003C7418">
      <w:pPr>
        <w:pStyle w:val="Tekstopmerking"/>
      </w:pPr>
      <w:r>
        <w:rPr>
          <w:rStyle w:val="Verwijzingopmerking"/>
        </w:rPr>
        <w:annotationRef/>
      </w:r>
      <w:r>
        <w:t>RDF: Vaststellingsfase</w:t>
      </w:r>
    </w:p>
  </w:comment>
  <w:comment w:id="1361" w:author="Nienke Jansen" w:date="2023-12-04T13:46:00Z" w:initials="NJ">
    <w:p w14:paraId="6D5A2730" w14:textId="77777777" w:rsidR="00694E60" w:rsidRDefault="00694E60">
      <w:pPr>
        <w:pStyle w:val="Tekstopmerking"/>
      </w:pPr>
      <w:r>
        <w:rPr>
          <w:rStyle w:val="Verwijzingopmerking"/>
        </w:rPr>
        <w:annotationRef/>
      </w:r>
      <w:r>
        <w:t>RDF: Bekendmaking</w:t>
      </w:r>
    </w:p>
  </w:comment>
  <w:comment w:id="1362" w:author="Nienke Jansen" w:date="2023-12-04T13:47:00Z" w:initials="NJ">
    <w:p w14:paraId="5135BC23" w14:textId="77777777" w:rsidR="00CD720B" w:rsidRDefault="00CD720B">
      <w:pPr>
        <w:pStyle w:val="Tekstopmerking"/>
      </w:pPr>
      <w:r>
        <w:rPr>
          <w:rStyle w:val="Verwijzingopmerking"/>
        </w:rPr>
        <w:annotationRef/>
      </w:r>
      <w:r>
        <w:t>RDF: Definitief besluit</w:t>
      </w:r>
    </w:p>
  </w:comment>
  <w:comment w:id="1363" w:author="Nienke Jansen" w:date="2023-12-04T13:47:00Z" w:initials="NJ">
    <w:p w14:paraId="390BEBF4" w14:textId="77777777" w:rsidR="000427E2" w:rsidRDefault="000427E2">
      <w:pPr>
        <w:pStyle w:val="Tekstopmerking"/>
      </w:pPr>
      <w:r>
        <w:rPr>
          <w:rStyle w:val="Verwijzingopmerking"/>
        </w:rPr>
        <w:annotationRef/>
      </w:r>
      <w:r>
        <w:t>RDF: Inwerkingtreden</w:t>
      </w:r>
    </w:p>
  </w:comment>
  <w:comment w:id="1367" w:author="Nienke Jansen" w:date="2023-12-04T13:47:00Z" w:initials="NJ">
    <w:p w14:paraId="4026FBD5" w14:textId="77777777" w:rsidR="000427E2" w:rsidRDefault="000427E2">
      <w:pPr>
        <w:pStyle w:val="Tekstopmerking"/>
      </w:pPr>
      <w:r>
        <w:rPr>
          <w:rStyle w:val="Verwijzingopmerking"/>
        </w:rPr>
        <w:annotationRef/>
      </w:r>
      <w:r>
        <w:t>RDF: Besluitmetadata</w:t>
      </w:r>
    </w:p>
  </w:comment>
  <w:comment w:id="1369" w:author="Nienke Jansen" w:date="2023-12-04T13:48:00Z" w:initials="NJ">
    <w:p w14:paraId="727FA3B9" w14:textId="77777777" w:rsidR="000427E2" w:rsidRDefault="000427E2">
      <w:pPr>
        <w:pStyle w:val="Tekstopmerking"/>
      </w:pPr>
      <w:r>
        <w:rPr>
          <w:rStyle w:val="Verwijzingopmerking"/>
        </w:rPr>
        <w:annotationRef/>
      </w:r>
      <w:r>
        <w:t>RDF: Regelingmetadata voorbeschermingsregels</w:t>
      </w:r>
    </w:p>
  </w:comment>
  <w:comment w:id="1371" w:author="Nienke Jansen" w:date="2023-12-04T13:49:00Z" w:initials="NJ">
    <w:p w14:paraId="55878525" w14:textId="77777777" w:rsidR="005D73B3" w:rsidRDefault="005D73B3">
      <w:pPr>
        <w:pStyle w:val="Tekstopmerking"/>
      </w:pPr>
      <w:r>
        <w:rPr>
          <w:rStyle w:val="Verwijzingopmerking"/>
        </w:rPr>
        <w:annotationRef/>
      </w:r>
      <w:r>
        <w:t>RDF: Relatie tijdelijk regelingdeel voorbereidingsbesluit met omgevingsplan</w:t>
      </w:r>
    </w:p>
  </w:comment>
  <w:comment w:id="1372" w:author="Nienke Jansen" w:date="2023-12-04T13:49:00Z" w:initials="NJ">
    <w:p w14:paraId="0A948547" w14:textId="77777777" w:rsidR="005D73B3" w:rsidRDefault="005D73B3">
      <w:pPr>
        <w:pStyle w:val="Tekstopmerking"/>
      </w:pPr>
      <w:r>
        <w:rPr>
          <w:rStyle w:val="Verwijzingopmerking"/>
        </w:rPr>
        <w:annotationRef/>
      </w:r>
      <w:r>
        <w:t>RDF: Relatie tijdelijk regelingdeel voorbereidingsbesluit met omgevingsverordening</w:t>
      </w:r>
    </w:p>
  </w:comment>
  <w:comment w:id="1373" w:author="Nienke Jansen" w:date="2023-12-04T13:50:00Z" w:initials="NJ">
    <w:p w14:paraId="664A4301" w14:textId="77777777" w:rsidR="00A91C7F" w:rsidRDefault="00A91C7F">
      <w:pPr>
        <w:pStyle w:val="Tekstopmerking"/>
      </w:pPr>
      <w:r>
        <w:rPr>
          <w:rStyle w:val="Verwijzingopmerking"/>
        </w:rPr>
        <w:annotationRef/>
      </w:r>
      <w:r>
        <w:t>RDF: Relatie voorbeschermingsregels met omgevingsplan</w:t>
      </w:r>
    </w:p>
  </w:comment>
  <w:comment w:id="1374" w:author="Nienke Jansen" w:date="2023-12-04T13:50:00Z" w:initials="NJ">
    <w:p w14:paraId="51B63FD8" w14:textId="77777777" w:rsidR="00F632A0" w:rsidRDefault="00F632A0">
      <w:pPr>
        <w:pStyle w:val="Tekstopmerking"/>
      </w:pPr>
      <w:r>
        <w:rPr>
          <w:rStyle w:val="Verwijzingopmerking"/>
        </w:rPr>
        <w:annotationRef/>
      </w:r>
      <w:r>
        <w:t>RDF: Relatie voorbeschermingsregels met omgevingsverordening</w:t>
      </w:r>
    </w:p>
  </w:comment>
  <w:comment w:id="1375" w:author="Nienke Jansen" w:date="2023-12-04T13:51:00Z" w:initials="NJ">
    <w:p w14:paraId="46CCCDE5" w14:textId="77777777" w:rsidR="000079CF" w:rsidRDefault="000079CF">
      <w:pPr>
        <w:pStyle w:val="Tekstopmerking"/>
      </w:pPr>
      <w:r>
        <w:rPr>
          <w:rStyle w:val="Verwijzingopmerking"/>
        </w:rPr>
        <w:annotationRef/>
      </w:r>
      <w:r>
        <w:t>RDF: Procedureverloop</w:t>
      </w:r>
    </w:p>
  </w:comment>
  <w:comment w:id="1376" w:author="Nienke Jansen" w:date="2023-12-04T13:51:00Z" w:initials="NJ">
    <w:p w14:paraId="19AF9C5A" w14:textId="77777777" w:rsidR="000079CF" w:rsidRDefault="000079CF">
      <w:pPr>
        <w:pStyle w:val="Tekstopmerking"/>
      </w:pPr>
      <w:r>
        <w:rPr>
          <w:rStyle w:val="Verwijzingopmerking"/>
        </w:rPr>
        <w:annotationRef/>
      </w:r>
      <w:r>
        <w:t>RDF: Procedurestappen</w:t>
      </w:r>
    </w:p>
  </w:comment>
  <w:comment w:id="1377" w:author="Nienke Jansen" w:date="2023-12-04T13:51:00Z" w:initials="NJ">
    <w:p w14:paraId="4BD50206" w14:textId="77777777" w:rsidR="000079CF" w:rsidRDefault="000079CF">
      <w:pPr>
        <w:pStyle w:val="Tekstopmerking"/>
      </w:pPr>
      <w:r>
        <w:rPr>
          <w:rStyle w:val="Verwijzingopmerking"/>
        </w:rPr>
        <w:annotationRef/>
      </w:r>
      <w:r>
        <w:t>RDF: Consolidatieinformatie</w:t>
      </w:r>
    </w:p>
  </w:comment>
  <w:comment w:id="1380" w:author="Nienke Jansen" w:date="2023-12-04T13:52:00Z" w:initials="NJ">
    <w:p w14:paraId="49DFD340" w14:textId="77777777" w:rsidR="00860489" w:rsidRDefault="00654C42">
      <w:pPr>
        <w:pStyle w:val="Tekstopmerking"/>
      </w:pPr>
      <w:r>
        <w:rPr>
          <w:rStyle w:val="Verwijzingopmerking"/>
        </w:rPr>
        <w:annotationRef/>
      </w:r>
      <w:r w:rsidR="00860489">
        <w:t>RDF: Vervallen voorbeschermingsregels</w:t>
      </w:r>
    </w:p>
  </w:comment>
  <w:comment w:id="1383" w:author="Nienke Jansen" w:date="2023-12-04T13:53:00Z" w:initials="NJ">
    <w:p w14:paraId="42CAABD4" w14:textId="77777777" w:rsidR="00C04D35" w:rsidRDefault="00C04D35">
      <w:pPr>
        <w:pStyle w:val="Tekstopmerking"/>
      </w:pPr>
      <w:r>
        <w:rPr>
          <w:rStyle w:val="Verwijzingopmerking"/>
        </w:rPr>
        <w:annotationRef/>
      </w:r>
      <w:r>
        <w:t>RDF: Vervallen voorbeschermingsregels omgevingsplan gemeente</w:t>
      </w:r>
    </w:p>
  </w:comment>
  <w:comment w:id="1384" w:author="Nienke Jansen" w:date="2023-12-04T13:54:00Z" w:initials="NJ">
    <w:p w14:paraId="189DBFFB" w14:textId="77777777" w:rsidR="008251D1" w:rsidRDefault="008251D1">
      <w:pPr>
        <w:pStyle w:val="Tekstopmerking"/>
      </w:pPr>
      <w:r>
        <w:rPr>
          <w:rStyle w:val="Verwijzingopmerking"/>
        </w:rPr>
        <w:annotationRef/>
      </w:r>
      <w:r>
        <w:t>RDF: Vervallen voorbeschermingsregels artikel 4.14 Omgevingswet</w:t>
      </w:r>
    </w:p>
  </w:comment>
  <w:comment w:id="1389" w:author="Nienke Jansen" w:date="2023-12-04T13:55:00Z" w:initials="NJ">
    <w:p w14:paraId="6E236C24" w14:textId="77777777" w:rsidR="004831D1" w:rsidRDefault="004831D1">
      <w:pPr>
        <w:pStyle w:val="Tekstopmerking"/>
      </w:pPr>
      <w:r>
        <w:rPr>
          <w:rStyle w:val="Verwijzingopmerking"/>
        </w:rPr>
        <w:annotationRef/>
      </w:r>
      <w:r>
        <w:t>RDF: Vervallen voorbeschermingsregels omgevingsverordening provincie</w:t>
      </w:r>
    </w:p>
  </w:comment>
  <w:comment w:id="1390" w:author="Nienke Jansen" w:date="2023-12-04T13:55:00Z" w:initials="NJ">
    <w:p w14:paraId="42C3A355" w14:textId="77777777" w:rsidR="004831D1" w:rsidRDefault="004831D1">
      <w:pPr>
        <w:pStyle w:val="Tekstopmerking"/>
      </w:pPr>
      <w:r>
        <w:rPr>
          <w:rStyle w:val="Verwijzingopmerking"/>
        </w:rPr>
        <w:annotationRef/>
      </w:r>
      <w:r>
        <w:t>RDF: Vervallen voorbeschermingsregels artikel 4.15 Omgevingswet</w:t>
      </w:r>
    </w:p>
  </w:comment>
  <w:comment w:id="1393" w:author="Nienke Jansen" w:date="2023-12-04T13:56:00Z" w:initials="NJ">
    <w:p w14:paraId="2A1FD1CC" w14:textId="77777777" w:rsidR="005D4592" w:rsidRDefault="005D4592">
      <w:pPr>
        <w:pStyle w:val="Tekstopmerking"/>
      </w:pPr>
      <w:r>
        <w:rPr>
          <w:rStyle w:val="Verwijzingopmerking"/>
        </w:rPr>
        <w:annotationRef/>
      </w:r>
      <w:r>
        <w:t>RDF: Vervallen voorbeschermingsregels omgevingsplan i.v.m. projectbesluit</w:t>
      </w:r>
    </w:p>
  </w:comment>
  <w:comment w:id="1394" w:author="Nienke Jansen" w:date="2023-12-04T13:56:00Z" w:initials="NJ">
    <w:p w14:paraId="50288679" w14:textId="77777777" w:rsidR="00FF12D6" w:rsidRDefault="00FF12D6">
      <w:pPr>
        <w:pStyle w:val="Tekstopmerking"/>
      </w:pPr>
      <w:r>
        <w:rPr>
          <w:rStyle w:val="Verwijzingopmerking"/>
        </w:rPr>
        <w:annotationRef/>
      </w:r>
      <w:r>
        <w:t>RDF: Vervallen voorbeschermingsregels artikel 4.16 Omgevingswet projectbesluit</w:t>
      </w:r>
    </w:p>
  </w:comment>
  <w:comment w:id="1398" w:author="Nienke Jansen" w:date="2023-12-04T13:57:00Z" w:initials="NJ">
    <w:p w14:paraId="334AFD7C" w14:textId="77777777" w:rsidR="00F848E8" w:rsidRDefault="00F848E8">
      <w:pPr>
        <w:pStyle w:val="Tekstopmerking"/>
      </w:pPr>
      <w:r>
        <w:rPr>
          <w:rStyle w:val="Verwijzingopmerking"/>
        </w:rPr>
        <w:annotationRef/>
      </w:r>
      <w:r>
        <w:t>RDF: Vervallen voorbeschermingsregels omgevingsplan i.v.m. instructie</w:t>
      </w:r>
    </w:p>
  </w:comment>
  <w:comment w:id="1399" w:author="Nienke Jansen" w:date="2023-12-04T13:58:00Z" w:initials="NJ">
    <w:p w14:paraId="1F76545A" w14:textId="77777777" w:rsidR="003F6586" w:rsidRDefault="003F6586">
      <w:pPr>
        <w:pStyle w:val="Tekstopmerking"/>
      </w:pPr>
      <w:r>
        <w:rPr>
          <w:rStyle w:val="Verwijzingopmerking"/>
        </w:rPr>
        <w:annotationRef/>
      </w:r>
      <w:r>
        <w:t>RDF: Vervallen voorbeschermingsregels omgevingsplan i.v.m. instructieregel omgevingsverordening</w:t>
      </w:r>
    </w:p>
  </w:comment>
  <w:comment w:id="1400" w:author="Nienke Jansen" w:date="2023-12-04T13:58:00Z" w:initials="NJ">
    <w:p w14:paraId="5FF5A594" w14:textId="77777777" w:rsidR="00DB3736" w:rsidRDefault="00DB3736">
      <w:pPr>
        <w:pStyle w:val="Tekstopmerking"/>
      </w:pPr>
      <w:r>
        <w:rPr>
          <w:rStyle w:val="Verwijzingopmerking"/>
        </w:rPr>
        <w:annotationRef/>
      </w:r>
      <w:r>
        <w:t>RDF: Vervallen voorbeschermingsregels omgevingsplan i.v.m. instructieregel AMvB</w:t>
      </w:r>
    </w:p>
  </w:comment>
  <w:comment w:id="1401" w:author="Nienke Jansen" w:date="2023-12-04T13:58:00Z" w:initials="NJ">
    <w:p w14:paraId="59A7CB43" w14:textId="77777777" w:rsidR="00053A90" w:rsidRDefault="00053A90">
      <w:pPr>
        <w:pStyle w:val="Tekstopmerking"/>
      </w:pPr>
      <w:r>
        <w:rPr>
          <w:rStyle w:val="Verwijzingopmerking"/>
        </w:rPr>
        <w:annotationRef/>
      </w:r>
      <w:r>
        <w:t>RDF: Vervallen voorbeschermingsregels omgevingsplan artikel 4.16 Omgevingswet instructie</w:t>
      </w:r>
    </w:p>
  </w:comment>
  <w:comment w:id="1402" w:author="Nienke Jansen" w:date="2023-12-04T13:59:00Z" w:initials="NJ">
    <w:p w14:paraId="64B3AD5D" w14:textId="77777777" w:rsidR="009872B2" w:rsidRDefault="00053A90">
      <w:pPr>
        <w:pStyle w:val="Tekstopmerking"/>
      </w:pPr>
      <w:r>
        <w:rPr>
          <w:rStyle w:val="Verwijzingopmerking"/>
        </w:rPr>
        <w:annotationRef/>
      </w:r>
      <w:r w:rsidR="009872B2">
        <w:t>RDF: Vervallen voorbeschermingsregels omgevingsplan artikel 4.16 instructieregel</w:t>
      </w:r>
    </w:p>
  </w:comment>
  <w:comment w:id="1407" w:author="Nienke Jansen" w:date="2023-12-04T14:28:00Z" w:initials="NJ">
    <w:p w14:paraId="05BDC083" w14:textId="77777777" w:rsidR="003C0645" w:rsidRDefault="003C0645">
      <w:pPr>
        <w:pStyle w:val="Tekstopmerking"/>
      </w:pPr>
      <w:r>
        <w:rPr>
          <w:rStyle w:val="Verwijzingopmerking"/>
        </w:rPr>
        <w:annotationRef/>
      </w:r>
      <w:r>
        <w:t>RDF: Procedure reactieve interventie TPOD-standaard</w:t>
      </w:r>
    </w:p>
  </w:comment>
  <w:comment w:id="1412" w:author="Nienke Jansen" w:date="2023-12-04T14:29:00Z" w:initials="NJ">
    <w:p w14:paraId="2D8B5F3B" w14:textId="77777777" w:rsidR="00D40C95" w:rsidRDefault="00D40C95">
      <w:pPr>
        <w:pStyle w:val="Tekstopmerking"/>
      </w:pPr>
      <w:r>
        <w:rPr>
          <w:rStyle w:val="Verwijzingopmerking"/>
        </w:rPr>
        <w:annotationRef/>
      </w:r>
      <w:r>
        <w:t>RDF: Vaststellingsfase</w:t>
      </w:r>
    </w:p>
  </w:comment>
  <w:comment w:id="1413" w:author="Nienke Jansen" w:date="2023-12-04T14:29:00Z" w:initials="NJ">
    <w:p w14:paraId="2F0656FE" w14:textId="77777777" w:rsidR="004B6541" w:rsidRDefault="004B6541">
      <w:pPr>
        <w:pStyle w:val="Tekstopmerking"/>
      </w:pPr>
      <w:r>
        <w:rPr>
          <w:rStyle w:val="Verwijzingopmerking"/>
        </w:rPr>
        <w:annotationRef/>
      </w:r>
      <w:r>
        <w:t>RDF: Bekendmaking</w:t>
      </w:r>
    </w:p>
  </w:comment>
  <w:comment w:id="1414" w:author="Nienke Jansen" w:date="2023-12-04T14:29:00Z" w:initials="NJ">
    <w:p w14:paraId="6EA51592" w14:textId="77777777" w:rsidR="00505C26" w:rsidRDefault="00505C26">
      <w:pPr>
        <w:pStyle w:val="Tekstopmerking"/>
      </w:pPr>
      <w:r>
        <w:rPr>
          <w:rStyle w:val="Verwijzingopmerking"/>
        </w:rPr>
        <w:annotationRef/>
      </w:r>
      <w:r>
        <w:t>RDF: Definitief besluit</w:t>
      </w:r>
    </w:p>
  </w:comment>
  <w:comment w:id="1415" w:author="Nienke Jansen" w:date="2023-12-04T14:30:00Z" w:initials="NJ">
    <w:p w14:paraId="16826C5C" w14:textId="77777777" w:rsidR="002353C6" w:rsidRDefault="002353C6">
      <w:pPr>
        <w:pStyle w:val="Tekstopmerking"/>
      </w:pPr>
      <w:r>
        <w:rPr>
          <w:rStyle w:val="Verwijzingopmerking"/>
        </w:rPr>
        <w:annotationRef/>
      </w:r>
      <w:r>
        <w:t>RDF: Inwerkingtreden</w:t>
      </w:r>
    </w:p>
  </w:comment>
  <w:comment w:id="1422" w:author="Nienke Jansen" w:date="2023-12-04T14:30:00Z" w:initials="NJ">
    <w:p w14:paraId="7AF59870" w14:textId="77777777" w:rsidR="002353C6" w:rsidRDefault="002353C6">
      <w:pPr>
        <w:pStyle w:val="Tekstopmerking"/>
      </w:pPr>
      <w:r>
        <w:rPr>
          <w:rStyle w:val="Verwijzingopmerking"/>
        </w:rPr>
        <w:annotationRef/>
      </w:r>
      <w:r>
        <w:t>RDF: Besluitmetadata</w:t>
      </w:r>
    </w:p>
  </w:comment>
  <w:comment w:id="1424" w:author="Nienke Jansen" w:date="2023-12-04T14:30:00Z" w:initials="NJ">
    <w:p w14:paraId="635DC6D5" w14:textId="77777777" w:rsidR="002353C6" w:rsidRDefault="002353C6">
      <w:pPr>
        <w:pStyle w:val="Tekstopmerking"/>
      </w:pPr>
      <w:r>
        <w:rPr>
          <w:rStyle w:val="Verwijzingopmerking"/>
        </w:rPr>
        <w:annotationRef/>
      </w:r>
      <w:r>
        <w:t>RDF: Regelingmetadata</w:t>
      </w:r>
    </w:p>
  </w:comment>
  <w:comment w:id="1426" w:author="Nienke Jansen" w:date="2023-12-04T14:31:00Z" w:initials="NJ">
    <w:p w14:paraId="50C0370F" w14:textId="77777777" w:rsidR="00FB20A4" w:rsidRDefault="00FB20A4">
      <w:pPr>
        <w:pStyle w:val="Tekstopmerking"/>
      </w:pPr>
      <w:r>
        <w:rPr>
          <w:rStyle w:val="Verwijzingopmerking"/>
        </w:rPr>
        <w:annotationRef/>
      </w:r>
      <w:r>
        <w:t>RDF: Relatie tijdelijk regelingdeel reactieve interventie met omgevingsplan</w:t>
      </w:r>
    </w:p>
  </w:comment>
  <w:comment w:id="1427" w:author="Nienke Jansen" w:date="2023-12-04T14:32:00Z" w:initials="NJ">
    <w:p w14:paraId="72592AA0" w14:textId="77777777" w:rsidR="00286AC9" w:rsidRDefault="00286AC9">
      <w:pPr>
        <w:pStyle w:val="Tekstopmerking"/>
      </w:pPr>
      <w:r>
        <w:rPr>
          <w:rStyle w:val="Verwijzingopmerking"/>
        </w:rPr>
        <w:annotationRef/>
      </w:r>
      <w:r>
        <w:t>RDF: Relatie reactieve interventie met omgevingsplan</w:t>
      </w:r>
    </w:p>
  </w:comment>
  <w:comment w:id="1429" w:author="Nienke Jansen" w:date="2023-12-04T14:32:00Z" w:initials="NJ">
    <w:p w14:paraId="226264A2" w14:textId="77777777" w:rsidR="00286AC9" w:rsidRDefault="00286AC9">
      <w:pPr>
        <w:pStyle w:val="Tekstopmerking"/>
      </w:pPr>
      <w:r>
        <w:rPr>
          <w:rStyle w:val="Verwijzingopmerking"/>
        </w:rPr>
        <w:annotationRef/>
      </w:r>
      <w:r>
        <w:t>RDF: Procedureverloop</w:t>
      </w:r>
    </w:p>
  </w:comment>
  <w:comment w:id="1430" w:author="Nienke Jansen" w:date="2023-12-04T14:32:00Z" w:initials="NJ">
    <w:p w14:paraId="31615F1F" w14:textId="77777777" w:rsidR="00286AC9" w:rsidRDefault="00286AC9">
      <w:pPr>
        <w:pStyle w:val="Tekstopmerking"/>
      </w:pPr>
      <w:r>
        <w:rPr>
          <w:rStyle w:val="Verwijzingopmerking"/>
        </w:rPr>
        <w:annotationRef/>
      </w:r>
      <w:r>
        <w:t>RDF: Procedurestappen</w:t>
      </w:r>
    </w:p>
  </w:comment>
  <w:comment w:id="1431" w:author="Nienke Jansen" w:date="2023-12-04T14:32:00Z" w:initials="NJ">
    <w:p w14:paraId="1263C2F2" w14:textId="77777777" w:rsidR="00286AC9" w:rsidRDefault="00286AC9">
      <w:pPr>
        <w:pStyle w:val="Tekstopmerking"/>
      </w:pPr>
      <w:r>
        <w:rPr>
          <w:rStyle w:val="Verwijzingopmerking"/>
        </w:rPr>
        <w:annotationRef/>
      </w:r>
      <w:r>
        <w:t>RDF: Consolidatieinformatie</w:t>
      </w:r>
    </w:p>
  </w:comment>
  <w:comment w:id="1433" w:author="Nienke Jansen" w:date="2023-12-04T14:33:00Z" w:initials="NJ">
    <w:p w14:paraId="40896BE3" w14:textId="77777777" w:rsidR="00FE7553" w:rsidRDefault="00FE7553">
      <w:pPr>
        <w:pStyle w:val="Tekstopmerking"/>
      </w:pPr>
      <w:r>
        <w:rPr>
          <w:rStyle w:val="Verwijzingopmerking"/>
        </w:rPr>
        <w:annotationRef/>
      </w:r>
      <w:r>
        <w:t>RDF: Kennisgeving vaststelling reactieve interventie</w:t>
      </w:r>
    </w:p>
  </w:comment>
  <w:comment w:id="1434" w:author="Nienke Jansen" w:date="2023-12-04T14:33:00Z" w:initials="NJ">
    <w:p w14:paraId="6489CD28" w14:textId="77777777" w:rsidR="00D76B62" w:rsidRDefault="00D76B62">
      <w:pPr>
        <w:pStyle w:val="Tekstopmerking"/>
      </w:pPr>
      <w:r>
        <w:rPr>
          <w:rStyle w:val="Verwijzingopmerking"/>
        </w:rPr>
        <w:annotationRef/>
      </w:r>
      <w:r>
        <w:t>RDF: Kennisgeving reactieve interventie definitief besluit</w:t>
      </w:r>
    </w:p>
  </w:comment>
  <w:comment w:id="1435" w:author="Nienke Jansen" w:date="2023-12-04T14:34:00Z" w:initials="NJ">
    <w:p w14:paraId="25E05B9D" w14:textId="77777777" w:rsidR="00076CB2" w:rsidRDefault="00076CB2">
      <w:pPr>
        <w:pStyle w:val="Tekstopmerking"/>
      </w:pPr>
      <w:r>
        <w:rPr>
          <w:rStyle w:val="Verwijzingopmerking"/>
        </w:rPr>
        <w:annotationRef/>
      </w:r>
      <w:r>
        <w:t>RDF: Kennnisgeving beroepstermijn</w:t>
      </w:r>
    </w:p>
  </w:comment>
  <w:comment w:id="1436" w:author="Nienke Jansen" w:date="2023-12-04T14:34:00Z" w:initials="NJ">
    <w:p w14:paraId="20B9C0D8" w14:textId="77777777" w:rsidR="00076CB2" w:rsidRDefault="00076CB2">
      <w:pPr>
        <w:pStyle w:val="Tekstopmerking"/>
      </w:pPr>
      <w:r>
        <w:rPr>
          <w:rStyle w:val="Verwijzingopmerking"/>
        </w:rPr>
        <w:annotationRef/>
      </w:r>
      <w:r>
        <w:t>RDF: Kennisgevingmetadata</w:t>
      </w:r>
    </w:p>
  </w:comment>
  <w:comment w:id="1438" w:author="Nienke Jansen" w:date="2023-12-04T14:34:00Z" w:initials="NJ">
    <w:p w14:paraId="3F847FC8" w14:textId="77777777" w:rsidR="00076CB2" w:rsidRDefault="00076CB2">
      <w:pPr>
        <w:pStyle w:val="Tekstopmerking"/>
      </w:pPr>
      <w:r>
        <w:rPr>
          <w:rStyle w:val="Verwijzingopmerking"/>
        </w:rPr>
        <w:annotationRef/>
      </w:r>
      <w:r>
        <w:t>RDF: Procedureverloop</w:t>
      </w:r>
    </w:p>
  </w:comment>
  <w:comment w:id="1439" w:author="Nienke Jansen" w:date="2023-12-04T14:34:00Z" w:initials="NJ">
    <w:p w14:paraId="28BC271B" w14:textId="77777777" w:rsidR="00076CB2" w:rsidRDefault="00076CB2">
      <w:pPr>
        <w:pStyle w:val="Tekstopmerking"/>
      </w:pPr>
      <w:r>
        <w:rPr>
          <w:rStyle w:val="Verwijzingopmerking"/>
        </w:rPr>
        <w:annotationRef/>
      </w:r>
      <w:r>
        <w:t>RDF: Procedurestappen</w:t>
      </w:r>
    </w:p>
  </w:comment>
  <w:comment w:id="1440" w:author="Nienke Jansen" w:date="2023-12-04T14:34:00Z" w:initials="NJ">
    <w:p w14:paraId="70F69846" w14:textId="77777777" w:rsidR="00076CB2" w:rsidRDefault="00076CB2">
      <w:pPr>
        <w:pStyle w:val="Tekstopmerking"/>
      </w:pPr>
      <w:r>
        <w:rPr>
          <w:rStyle w:val="Verwijzingopmerking"/>
        </w:rPr>
        <w:annotationRef/>
      </w:r>
      <w:r>
        <w:t>RDF: Einde beroepstermijn</w:t>
      </w:r>
    </w:p>
  </w:comment>
  <w:comment w:id="1445" w:author="Nienke Jansen" w:date="2023-12-04T14:35:00Z" w:initials="NJ">
    <w:p w14:paraId="23193C7B" w14:textId="77777777" w:rsidR="00ED4638" w:rsidRDefault="00ED4638">
      <w:pPr>
        <w:pStyle w:val="Tekstopmerking"/>
      </w:pPr>
      <w:r>
        <w:rPr>
          <w:rStyle w:val="Verwijzingopmerking"/>
        </w:rPr>
        <w:annotationRef/>
      </w:r>
      <w:r>
        <w:t>RDF: Verwerken reactieve interventie in omgevingsplan</w:t>
      </w:r>
    </w:p>
  </w:comment>
  <w:comment w:id="1446" w:author="Nienke Jansen" w:date="2023-12-04T14:35:00Z" w:initials="NJ">
    <w:p w14:paraId="17D2B2C9" w14:textId="77777777" w:rsidR="00ED4638" w:rsidRDefault="00ED4638">
      <w:pPr>
        <w:pStyle w:val="Tekstopmerking"/>
      </w:pPr>
      <w:r>
        <w:rPr>
          <w:rStyle w:val="Verwijzingopmerking"/>
        </w:rPr>
        <w:annotationRef/>
      </w:r>
      <w:r>
        <w:t>RDF: Intrekken tijdelijk regelingdeel reactieve interventie</w:t>
      </w:r>
    </w:p>
  </w:comment>
  <w:comment w:id="1451" w:author="Nienke Jansen" w:date="2023-12-04T14:36:00Z" w:initials="NJ">
    <w:p w14:paraId="2B39F4C7" w14:textId="77777777" w:rsidR="00482F0A" w:rsidRDefault="00482F0A">
      <w:pPr>
        <w:pStyle w:val="Tekstopmerking"/>
      </w:pPr>
      <w:r>
        <w:rPr>
          <w:rStyle w:val="Verwijzingopmerking"/>
        </w:rPr>
        <w:annotationRef/>
      </w:r>
      <w:r>
        <w:t>RDF: Beroepsfase</w:t>
      </w:r>
    </w:p>
  </w:comment>
  <w:comment w:id="1455" w:author="Nienke Jansen" w:date="2023-05-16T14:20:00Z" w:initials="NJ">
    <w:p w14:paraId="4824CF2E" w14:textId="491FFF58" w:rsidR="00257ADC" w:rsidRDefault="00257ADC" w:rsidP="00893AEA">
      <w:pPr>
        <w:pStyle w:val="Tekstopmerking"/>
      </w:pPr>
      <w:r>
        <w:rPr>
          <w:rStyle w:val="Verwijzingopmerking"/>
        </w:rPr>
        <w:annotationRef/>
      </w:r>
      <w:r>
        <w:t>Dit kan helemaal niet</w:t>
      </w:r>
    </w:p>
  </w:comment>
  <w:comment w:id="1459" w:author="Nienke Jansen" w:date="2023-12-04T14:37:00Z" w:initials="NJ">
    <w:p w14:paraId="5686BC21" w14:textId="77777777" w:rsidR="00B8537D" w:rsidRDefault="00B8537D">
      <w:pPr>
        <w:pStyle w:val="Tekstopmerking"/>
      </w:pPr>
      <w:r>
        <w:rPr>
          <w:rStyle w:val="Verwijzingopmerking"/>
        </w:rPr>
        <w:annotationRef/>
      </w:r>
      <w:r>
        <w:t>RDF: Informatie doorgeven over status besluit na vaststelling</w:t>
      </w:r>
    </w:p>
  </w:comment>
  <w:comment w:id="1465" w:author="Nienke Jansen" w:date="2023-12-04T14:38:00Z" w:initials="NJ">
    <w:p w14:paraId="5AFFDE6B" w14:textId="77777777" w:rsidR="00513C2D" w:rsidRDefault="007678A5">
      <w:pPr>
        <w:pStyle w:val="Tekstopmerking"/>
      </w:pPr>
      <w:r>
        <w:rPr>
          <w:rStyle w:val="Verwijzingopmerking"/>
        </w:rPr>
        <w:annotationRef/>
      </w:r>
      <w:r w:rsidR="00513C2D">
        <w:t>RDF: Mededeling uitspraak RvS over reactieve interventie</w:t>
      </w:r>
    </w:p>
  </w:comment>
  <w:comment w:id="1466" w:author="Nienke Jansen" w:date="2023-12-04T14:38:00Z" w:initials="NJ">
    <w:p w14:paraId="59A3BEBA" w14:textId="116729D0" w:rsidR="006A07BC" w:rsidRDefault="006A07BC">
      <w:pPr>
        <w:pStyle w:val="Tekstopmerking"/>
      </w:pPr>
      <w:r>
        <w:rPr>
          <w:rStyle w:val="Verwijzingopmerking"/>
        </w:rPr>
        <w:annotationRef/>
      </w:r>
      <w:r>
        <w:t>RDF: Mededeling uitspraak beroep reactieve interventie</w:t>
      </w:r>
    </w:p>
  </w:comment>
  <w:comment w:id="1467" w:author="Nienke Jansen" w:date="2023-12-04T14:39:00Z" w:initials="NJ">
    <w:p w14:paraId="14EB4F42" w14:textId="77777777" w:rsidR="00B02F52" w:rsidRDefault="00B02F52">
      <w:pPr>
        <w:pStyle w:val="Tekstopmerking"/>
      </w:pPr>
      <w:r>
        <w:rPr>
          <w:rStyle w:val="Verwijzingopmerking"/>
        </w:rPr>
        <w:annotationRef/>
      </w:r>
      <w:r>
        <w:t>RDF: Verwerken uitspraak beroep reactieve interventie in omgevingsplan</w:t>
      </w:r>
    </w:p>
  </w:comment>
  <w:comment w:id="1468" w:author="Nienke Jansen" w:date="2023-12-04T14:39:00Z" w:initials="NJ">
    <w:p w14:paraId="6D5EA34D" w14:textId="77777777" w:rsidR="00392033" w:rsidRDefault="00392033">
      <w:pPr>
        <w:pStyle w:val="Tekstopmerking"/>
      </w:pPr>
      <w:r>
        <w:rPr>
          <w:rStyle w:val="Verwijzingopmerking"/>
        </w:rPr>
        <w:annotationRef/>
      </w:r>
      <w:r>
        <w:t>RDF: Verwerken uitspraak RvS over reactieve interventie in omgevingsplan</w:t>
      </w:r>
    </w:p>
  </w:comment>
  <w:comment w:id="1470" w:author="Nienke Jansen" w:date="2023-12-04T14:40:00Z" w:initials="NJ">
    <w:p w14:paraId="3C3D3763" w14:textId="77777777" w:rsidR="00BB0E03" w:rsidRDefault="00BB0E03">
      <w:pPr>
        <w:pStyle w:val="Tekstopmerking"/>
      </w:pPr>
      <w:r>
        <w:rPr>
          <w:rStyle w:val="Verwijzingopmerking"/>
        </w:rPr>
        <w:annotationRef/>
      </w:r>
      <w:r>
        <w:t>RDF: Mededeling uitspraak RvS vernietiging reactieve interventie</w:t>
      </w:r>
    </w:p>
  </w:comment>
  <w:comment w:id="1471" w:author="Nienke Jansen" w:date="2023-12-04T14:41:00Z" w:initials="NJ">
    <w:p w14:paraId="395AE138" w14:textId="77777777" w:rsidR="0083002F" w:rsidRDefault="0083002F">
      <w:pPr>
        <w:pStyle w:val="Tekstopmerking"/>
      </w:pPr>
      <w:r>
        <w:rPr>
          <w:rStyle w:val="Verwijzingopmerking"/>
        </w:rPr>
        <w:annotationRef/>
      </w:r>
      <w:r>
        <w:t>RDF: Verwerken vernietiging reactieve interventie in omgevingsplan</w:t>
      </w:r>
    </w:p>
  </w:comment>
  <w:comment w:id="1473" w:author="Nienke Jansen" w:date="2023-12-04T14:42:00Z" w:initials="NJ">
    <w:p w14:paraId="75F41AFD" w14:textId="77777777" w:rsidR="0083002F" w:rsidRDefault="0083002F">
      <w:pPr>
        <w:pStyle w:val="Tekstopmerking"/>
      </w:pPr>
      <w:r>
        <w:rPr>
          <w:rStyle w:val="Verwijzingopmerking"/>
        </w:rPr>
        <w:annotationRef/>
      </w:r>
      <w:r>
        <w:t>RDF: Procedure programma TPOD-standaard</w:t>
      </w:r>
    </w:p>
  </w:comment>
  <w:comment w:id="1479" w:author="Nienke Jansen" w:date="2023-12-04T14:42:00Z" w:initials="NJ">
    <w:p w14:paraId="4AF331E0" w14:textId="77777777" w:rsidR="0083002F" w:rsidRDefault="0083002F">
      <w:pPr>
        <w:pStyle w:val="Tekstopmerking"/>
      </w:pPr>
      <w:r>
        <w:rPr>
          <w:rStyle w:val="Verwijzingopmerking"/>
        </w:rPr>
        <w:annotationRef/>
      </w:r>
      <w:r>
        <w:t>RDF: Ontwerpbesluit</w:t>
      </w:r>
    </w:p>
  </w:comment>
  <w:comment w:id="1484" w:author="Nienke Jansen" w:date="2023-12-04T14:42:00Z" w:initials="NJ">
    <w:p w14:paraId="5EE84548" w14:textId="77777777" w:rsidR="0083002F" w:rsidRDefault="0083002F">
      <w:pPr>
        <w:pStyle w:val="Tekstopmerking"/>
      </w:pPr>
      <w:r>
        <w:rPr>
          <w:rStyle w:val="Verwijzingopmerking"/>
        </w:rPr>
        <w:annotationRef/>
      </w:r>
      <w:r>
        <w:t>RDF: Besluitmetadata</w:t>
      </w:r>
    </w:p>
  </w:comment>
  <w:comment w:id="1486" w:author="Nienke Jansen" w:date="2023-12-04T14:42:00Z" w:initials="NJ">
    <w:p w14:paraId="7EB71042" w14:textId="77777777" w:rsidR="0083002F" w:rsidRDefault="0083002F">
      <w:pPr>
        <w:pStyle w:val="Tekstopmerking"/>
      </w:pPr>
      <w:r>
        <w:rPr>
          <w:rStyle w:val="Verwijzingopmerking"/>
        </w:rPr>
        <w:annotationRef/>
      </w:r>
      <w:r>
        <w:t>RDF: Regelingmetadata</w:t>
      </w:r>
    </w:p>
  </w:comment>
  <w:comment w:id="1489" w:author="Nienke Jansen" w:date="2023-12-04T14:42:00Z" w:initials="NJ">
    <w:p w14:paraId="7454763E" w14:textId="77777777" w:rsidR="0083002F" w:rsidRDefault="0083002F">
      <w:pPr>
        <w:pStyle w:val="Tekstopmerking"/>
      </w:pPr>
      <w:r>
        <w:rPr>
          <w:rStyle w:val="Verwijzingopmerking"/>
        </w:rPr>
        <w:annotationRef/>
      </w:r>
      <w:r>
        <w:t>RDF: Procedureverloop</w:t>
      </w:r>
    </w:p>
  </w:comment>
  <w:comment w:id="1490" w:author="Nienke Jansen" w:date="2023-12-04T14:43:00Z" w:initials="NJ">
    <w:p w14:paraId="77E2BDAF" w14:textId="77777777" w:rsidR="0083002F" w:rsidRDefault="0083002F">
      <w:pPr>
        <w:pStyle w:val="Tekstopmerking"/>
      </w:pPr>
      <w:r>
        <w:rPr>
          <w:rStyle w:val="Verwijzingopmerking"/>
        </w:rPr>
        <w:annotationRef/>
      </w:r>
      <w:r>
        <w:t>RDF: Procedurestappen</w:t>
      </w:r>
    </w:p>
  </w:comment>
  <w:comment w:id="1491" w:author="Nienke Jansen" w:date="2023-12-04T14:43:00Z" w:initials="NJ">
    <w:p w14:paraId="03370CA4" w14:textId="77777777" w:rsidR="0083002F" w:rsidRDefault="0083002F">
      <w:pPr>
        <w:pStyle w:val="Tekstopmerking"/>
      </w:pPr>
      <w:r>
        <w:rPr>
          <w:rStyle w:val="Verwijzingopmerking"/>
        </w:rPr>
        <w:annotationRef/>
      </w:r>
      <w:r>
        <w:t>RDF: Consolidatieinformatie</w:t>
      </w:r>
    </w:p>
  </w:comment>
  <w:comment w:id="1494" w:author="Nienke Jansen" w:date="2023-12-04T14:43:00Z" w:initials="NJ">
    <w:p w14:paraId="07CF9285" w14:textId="77777777" w:rsidR="0083002F" w:rsidRDefault="0083002F">
      <w:pPr>
        <w:pStyle w:val="Tekstopmerking"/>
      </w:pPr>
      <w:r>
        <w:rPr>
          <w:rStyle w:val="Verwijzingopmerking"/>
        </w:rPr>
        <w:annotationRef/>
      </w:r>
      <w:r>
        <w:t>RDF: Kennisgeving ontwerpbesluit</w:t>
      </w:r>
    </w:p>
  </w:comment>
  <w:comment w:id="1495" w:author="Nienke Jansen" w:date="2023-12-04T14:44:00Z" w:initials="NJ">
    <w:p w14:paraId="257C463D" w14:textId="77777777" w:rsidR="0083002F" w:rsidRDefault="0083002F">
      <w:pPr>
        <w:pStyle w:val="Tekstopmerking"/>
      </w:pPr>
      <w:r>
        <w:rPr>
          <w:rStyle w:val="Verwijzingopmerking"/>
        </w:rPr>
        <w:annotationRef/>
      </w:r>
      <w:r>
        <w:t>RDF: Kennisgevingmetadata</w:t>
      </w:r>
    </w:p>
  </w:comment>
  <w:comment w:id="1496" w:author="Nienke Jansen" w:date="2023-12-04T14:44:00Z" w:initials="NJ">
    <w:p w14:paraId="131F61DB" w14:textId="77777777" w:rsidR="0083002F" w:rsidRDefault="0083002F">
      <w:pPr>
        <w:pStyle w:val="Tekstopmerking"/>
      </w:pPr>
      <w:r>
        <w:rPr>
          <w:rStyle w:val="Verwijzingopmerking"/>
        </w:rPr>
        <w:annotationRef/>
      </w:r>
      <w:r>
        <w:t>RDF: Procedureverloop</w:t>
      </w:r>
    </w:p>
  </w:comment>
  <w:comment w:id="1497" w:author="Nienke Jansen" w:date="2023-12-04T14:44:00Z" w:initials="NJ">
    <w:p w14:paraId="22583334" w14:textId="77777777" w:rsidR="0083002F" w:rsidRDefault="0083002F">
      <w:pPr>
        <w:pStyle w:val="Tekstopmerking"/>
      </w:pPr>
      <w:r>
        <w:rPr>
          <w:rStyle w:val="Verwijzingopmerking"/>
        </w:rPr>
        <w:annotationRef/>
      </w:r>
      <w:r>
        <w:t>RDF: Procedurestappen</w:t>
      </w:r>
    </w:p>
  </w:comment>
  <w:comment w:id="1498" w:author="Nienke Jansen" w:date="2023-12-04T14:44:00Z" w:initials="NJ">
    <w:p w14:paraId="4EAAB97F" w14:textId="77777777" w:rsidR="00571607" w:rsidRDefault="00571607">
      <w:pPr>
        <w:pStyle w:val="Tekstopmerking"/>
      </w:pPr>
      <w:r>
        <w:rPr>
          <w:rStyle w:val="Verwijzingopmerking"/>
        </w:rPr>
        <w:annotationRef/>
      </w:r>
      <w:r>
        <w:t>RDF: Begin inzagetermijn</w:t>
      </w:r>
    </w:p>
  </w:comment>
  <w:comment w:id="1499" w:author="Nienke Jansen" w:date="2023-12-04T14:44:00Z" w:initials="NJ">
    <w:p w14:paraId="4BC45467" w14:textId="77777777" w:rsidR="00571607" w:rsidRDefault="00571607">
      <w:pPr>
        <w:pStyle w:val="Tekstopmerking"/>
      </w:pPr>
      <w:r>
        <w:rPr>
          <w:rStyle w:val="Verwijzingopmerking"/>
        </w:rPr>
        <w:annotationRef/>
      </w:r>
      <w:r>
        <w:t>RDF: Einde inzagetermijn</w:t>
      </w:r>
    </w:p>
  </w:comment>
  <w:comment w:id="1502" w:author="Nienke Jansen" w:date="2023-12-04T14:45:00Z" w:initials="NJ">
    <w:p w14:paraId="48E30EF4" w14:textId="77777777" w:rsidR="00093224" w:rsidRDefault="00093224">
      <w:pPr>
        <w:pStyle w:val="Tekstopmerking"/>
      </w:pPr>
      <w:r>
        <w:rPr>
          <w:rStyle w:val="Verwijzingopmerking"/>
        </w:rPr>
        <w:annotationRef/>
      </w:r>
      <w:r>
        <w:t>RDF: Terinzagelegging op het ontwerpbesluit betrekking hebbende stukken</w:t>
      </w:r>
    </w:p>
  </w:comment>
  <w:comment w:id="1503" w:author="Nienke Jansen" w:date="2023-12-04T14:45:00Z" w:initials="NJ">
    <w:p w14:paraId="6D555DA8" w14:textId="77777777" w:rsidR="00093224" w:rsidRDefault="00093224">
      <w:pPr>
        <w:pStyle w:val="Tekstopmerking"/>
      </w:pPr>
      <w:r>
        <w:rPr>
          <w:rStyle w:val="Verwijzingopmerking"/>
        </w:rPr>
        <w:annotationRef/>
      </w:r>
      <w:r>
        <w:t>RDF: Terinzagelegging onderzoeksrapporten ontwerpbesluit</w:t>
      </w:r>
    </w:p>
  </w:comment>
  <w:comment w:id="1505" w:author="Nienke Jansen" w:date="2023-12-04T14:46:00Z" w:initials="NJ">
    <w:p w14:paraId="1A9449EC" w14:textId="77777777" w:rsidR="00AD130D" w:rsidRDefault="00AD130D">
      <w:pPr>
        <w:pStyle w:val="Tekstopmerking"/>
      </w:pPr>
      <w:r>
        <w:rPr>
          <w:rStyle w:val="Verwijzingopmerking"/>
        </w:rPr>
        <w:annotationRef/>
      </w:r>
      <w:r>
        <w:t>RDF: Vaststellingsfase</w:t>
      </w:r>
    </w:p>
  </w:comment>
  <w:comment w:id="1506" w:author="Nienke Jansen" w:date="2023-12-04T14:46:00Z" w:initials="NJ">
    <w:p w14:paraId="5A8BCDD9" w14:textId="77777777" w:rsidR="00E848CE" w:rsidRDefault="00E848CE">
      <w:pPr>
        <w:pStyle w:val="Tekstopmerking"/>
      </w:pPr>
      <w:r>
        <w:rPr>
          <w:rStyle w:val="Verwijzingopmerking"/>
        </w:rPr>
        <w:annotationRef/>
      </w:r>
      <w:r>
        <w:t>RDF: Bekendmaking</w:t>
      </w:r>
    </w:p>
  </w:comment>
  <w:comment w:id="1507" w:author="Nienke Jansen" w:date="2023-12-04T14:46:00Z" w:initials="NJ">
    <w:p w14:paraId="78E660D9" w14:textId="77777777" w:rsidR="00E848CE" w:rsidRDefault="00E848CE">
      <w:pPr>
        <w:pStyle w:val="Tekstopmerking"/>
      </w:pPr>
      <w:r>
        <w:rPr>
          <w:rStyle w:val="Verwijzingopmerking"/>
        </w:rPr>
        <w:annotationRef/>
      </w:r>
      <w:r>
        <w:t>RDF: Definitief besluit</w:t>
      </w:r>
    </w:p>
  </w:comment>
  <w:comment w:id="1508" w:author="Nienke Jansen" w:date="2023-12-04T14:46:00Z" w:initials="NJ">
    <w:p w14:paraId="7300BE88" w14:textId="77777777" w:rsidR="00D55628" w:rsidRDefault="00D55628">
      <w:pPr>
        <w:pStyle w:val="Tekstopmerking"/>
      </w:pPr>
      <w:r>
        <w:rPr>
          <w:rStyle w:val="Verwijzingopmerking"/>
        </w:rPr>
        <w:annotationRef/>
      </w:r>
      <w:r>
        <w:t>RDF: Inwerkingtreden</w:t>
      </w:r>
    </w:p>
  </w:comment>
  <w:comment w:id="1514" w:author="Nienke Jansen" w:date="2023-12-04T14:47:00Z" w:initials="NJ">
    <w:p w14:paraId="0978CFB0" w14:textId="77777777" w:rsidR="00BE7584" w:rsidRDefault="00BE7584">
      <w:pPr>
        <w:pStyle w:val="Tekstopmerking"/>
      </w:pPr>
      <w:r>
        <w:rPr>
          <w:rStyle w:val="Verwijzingopmerking"/>
        </w:rPr>
        <w:annotationRef/>
      </w:r>
      <w:r>
        <w:t>RDF: Besluitmetadata</w:t>
      </w:r>
    </w:p>
  </w:comment>
  <w:comment w:id="1516" w:author="Nienke Jansen" w:date="2023-12-04T14:47:00Z" w:initials="NJ">
    <w:p w14:paraId="6118DC97" w14:textId="77777777" w:rsidR="00B01C32" w:rsidRDefault="00B01C32">
      <w:pPr>
        <w:pStyle w:val="Tekstopmerking"/>
      </w:pPr>
      <w:r>
        <w:rPr>
          <w:rStyle w:val="Verwijzingopmerking"/>
        </w:rPr>
        <w:annotationRef/>
      </w:r>
      <w:r>
        <w:t>RDF: Regelingmetadata</w:t>
      </w:r>
    </w:p>
  </w:comment>
  <w:comment w:id="1519" w:author="Nienke Jansen" w:date="2023-12-04T14:48:00Z" w:initials="NJ">
    <w:p w14:paraId="307C377A" w14:textId="77777777" w:rsidR="00B01C32" w:rsidRDefault="00B01C32">
      <w:pPr>
        <w:pStyle w:val="Tekstopmerking"/>
      </w:pPr>
      <w:r>
        <w:rPr>
          <w:rStyle w:val="Verwijzingopmerking"/>
        </w:rPr>
        <w:annotationRef/>
      </w:r>
      <w:r>
        <w:t>RDF: Procdureverloop</w:t>
      </w:r>
    </w:p>
  </w:comment>
  <w:comment w:id="1520" w:author="Nienke Jansen" w:date="2023-12-04T14:48:00Z" w:initials="NJ">
    <w:p w14:paraId="0C08CC9C" w14:textId="77777777" w:rsidR="00B01C32" w:rsidRDefault="00B01C32">
      <w:pPr>
        <w:pStyle w:val="Tekstopmerking"/>
      </w:pPr>
      <w:r>
        <w:rPr>
          <w:rStyle w:val="Verwijzingopmerking"/>
        </w:rPr>
        <w:annotationRef/>
      </w:r>
      <w:r>
        <w:t>RDF: Procedurestappen</w:t>
      </w:r>
    </w:p>
  </w:comment>
  <w:comment w:id="1521" w:author="Nienke Jansen" w:date="2023-12-04T14:48:00Z" w:initials="NJ">
    <w:p w14:paraId="3D0428E9" w14:textId="77777777" w:rsidR="00B01C32" w:rsidRDefault="00B01C32">
      <w:pPr>
        <w:pStyle w:val="Tekstopmerking"/>
      </w:pPr>
      <w:r>
        <w:rPr>
          <w:rStyle w:val="Verwijzingopmerking"/>
        </w:rPr>
        <w:annotationRef/>
      </w:r>
      <w:r>
        <w:t>RDF: Consolidatieinformatie</w:t>
      </w:r>
    </w:p>
  </w:comment>
  <w:comment w:id="1523" w:author="Nienke Jansen" w:date="2023-12-04T14:49:00Z" w:initials="NJ">
    <w:p w14:paraId="4A59F187" w14:textId="77777777" w:rsidR="00B01C32" w:rsidRDefault="00B01C32">
      <w:pPr>
        <w:pStyle w:val="Tekstopmerking"/>
      </w:pPr>
      <w:r>
        <w:rPr>
          <w:rStyle w:val="Verwijzingopmerking"/>
        </w:rPr>
        <w:annotationRef/>
      </w:r>
      <w:r>
        <w:t>RDF: Terinzagelegging op het definitief besluit betrekking hebbende stukken</w:t>
      </w:r>
    </w:p>
  </w:comment>
  <w:comment w:id="1524" w:author="Nienke Jansen" w:date="2023-12-04T14:49:00Z" w:initials="NJ">
    <w:p w14:paraId="1054818C" w14:textId="77777777" w:rsidR="00B01C32" w:rsidRDefault="00B01C32">
      <w:pPr>
        <w:pStyle w:val="Tekstopmerking"/>
      </w:pPr>
      <w:r>
        <w:rPr>
          <w:rStyle w:val="Verwijzingopmerking"/>
        </w:rPr>
        <w:annotationRef/>
      </w:r>
      <w:r>
        <w:t>RDF: Terinzagelegging onderzoeksrapporten definitief besluti</w:t>
      </w:r>
    </w:p>
  </w:comment>
  <w:comment w:id="1527" w:author="Nienke Jansen" w:date="2023-12-04T14:49:00Z" w:initials="NJ">
    <w:p w14:paraId="68AD611F" w14:textId="77777777" w:rsidR="00B01C32" w:rsidRDefault="00B01C32">
      <w:pPr>
        <w:pStyle w:val="Tekstopmerking"/>
      </w:pPr>
      <w:r>
        <w:rPr>
          <w:rStyle w:val="Verwijzingopmerking"/>
        </w:rPr>
        <w:annotationRef/>
      </w:r>
      <w:r>
        <w:t>RDF: Kennisgeving definitief besluit programma beroep</w:t>
      </w:r>
    </w:p>
  </w:comment>
  <w:comment w:id="1528" w:author="Nienke Jansen" w:date="2023-12-04T14:50:00Z" w:initials="NJ">
    <w:p w14:paraId="18FD6125" w14:textId="77777777" w:rsidR="00E1596B" w:rsidRDefault="00E1596B">
      <w:pPr>
        <w:pStyle w:val="Tekstopmerking"/>
      </w:pPr>
      <w:r>
        <w:rPr>
          <w:rStyle w:val="Verwijzingopmerking"/>
        </w:rPr>
        <w:annotationRef/>
      </w:r>
      <w:r>
        <w:t>RDF: Kennisgevingmetadata</w:t>
      </w:r>
    </w:p>
  </w:comment>
  <w:comment w:id="1530" w:author="Nienke Jansen" w:date="2023-12-04T14:50:00Z" w:initials="NJ">
    <w:p w14:paraId="5F2E9437" w14:textId="77777777" w:rsidR="00825389" w:rsidRDefault="00825389">
      <w:pPr>
        <w:pStyle w:val="Tekstopmerking"/>
      </w:pPr>
      <w:r>
        <w:rPr>
          <w:rStyle w:val="Verwijzingopmerking"/>
        </w:rPr>
        <w:annotationRef/>
      </w:r>
      <w:r>
        <w:t>RDF: Procedureverloop</w:t>
      </w:r>
    </w:p>
  </w:comment>
  <w:comment w:id="1531" w:author="Nienke Jansen" w:date="2023-12-04T14:50:00Z" w:initials="NJ">
    <w:p w14:paraId="351CB1E5" w14:textId="77777777" w:rsidR="00491DCB" w:rsidRDefault="00491DCB">
      <w:pPr>
        <w:pStyle w:val="Tekstopmerking"/>
      </w:pPr>
      <w:r>
        <w:rPr>
          <w:rStyle w:val="Verwijzingopmerking"/>
        </w:rPr>
        <w:annotationRef/>
      </w:r>
      <w:r>
        <w:t>RDF: Procedurestappen</w:t>
      </w:r>
    </w:p>
  </w:comment>
  <w:comment w:id="1532" w:author="Nienke Jansen" w:date="2023-12-04T14:51:00Z" w:initials="NJ">
    <w:p w14:paraId="6F5D989D" w14:textId="77777777" w:rsidR="00491DCB" w:rsidRDefault="00491DCB">
      <w:pPr>
        <w:pStyle w:val="Tekstopmerking"/>
      </w:pPr>
      <w:r>
        <w:rPr>
          <w:rStyle w:val="Verwijzingopmerking"/>
        </w:rPr>
        <w:annotationRef/>
      </w:r>
      <w:r>
        <w:t>RDF: Einde beroepstermijn</w:t>
      </w:r>
    </w:p>
  </w:comment>
  <w:comment w:id="1535" w:author="Nienke Jansen" w:date="2023-12-04T14:51:00Z" w:initials="NJ">
    <w:p w14:paraId="222C698E" w14:textId="77777777" w:rsidR="00AD7877" w:rsidRDefault="00AD7877">
      <w:pPr>
        <w:pStyle w:val="Tekstopmerking"/>
      </w:pPr>
      <w:r>
        <w:rPr>
          <w:rStyle w:val="Verwijzingopmerking"/>
        </w:rPr>
        <w:annotationRef/>
      </w:r>
      <w:r>
        <w:t>RDF: Kennisgeving terinzagelegging op de zaak betrekking hebbende stukken programma geen beroep</w:t>
      </w:r>
    </w:p>
  </w:comment>
  <w:comment w:id="1539" w:author="Nienke Jansen" w:date="2023-12-04T14:52:00Z" w:initials="NJ">
    <w:p w14:paraId="74E0D99C" w14:textId="77777777" w:rsidR="002A782D" w:rsidRDefault="002A782D">
      <w:pPr>
        <w:pStyle w:val="Tekstopmerking"/>
      </w:pPr>
      <w:r>
        <w:rPr>
          <w:rStyle w:val="Verwijzingopmerking"/>
        </w:rPr>
        <w:annotationRef/>
      </w:r>
      <w:r>
        <w:t>RDF: Beroepsfase</w:t>
      </w:r>
    </w:p>
  </w:comment>
  <w:comment w:id="1546" w:author="Nienke Jansen" w:date="2023-12-04T14:54:00Z" w:initials="NJ">
    <w:p w14:paraId="7EC60828" w14:textId="77777777" w:rsidR="007A4BA0" w:rsidRDefault="007A4BA0">
      <w:pPr>
        <w:pStyle w:val="Tekstopmerking"/>
      </w:pPr>
      <w:r>
        <w:rPr>
          <w:rStyle w:val="Verwijzingopmerking"/>
        </w:rPr>
        <w:annotationRef/>
      </w:r>
      <w:r>
        <w:t>RDF: Informatie doorgeven over status besluit na vaststelling</w:t>
      </w:r>
    </w:p>
  </w:comment>
  <w:comment w:id="1547" w:author="Nienke Jansen" w:date="2023-12-04T14:54:00Z" w:initials="NJ">
    <w:p w14:paraId="05BE561B" w14:textId="77777777" w:rsidR="00720745" w:rsidRDefault="00720745">
      <w:pPr>
        <w:pStyle w:val="Tekstopmerking"/>
      </w:pPr>
      <w:r>
        <w:rPr>
          <w:rStyle w:val="Verwijzingopmerking"/>
        </w:rPr>
        <w:annotationRef/>
      </w:r>
      <w:r>
        <w:t>RDF: Informatie doorgeven over status besluit beroepsfase</w:t>
      </w:r>
    </w:p>
  </w:comment>
  <w:comment w:id="1548" w:author="Nienke Jansen" w:date="2023-12-04T14:55:00Z" w:initials="NJ">
    <w:p w14:paraId="3EBC0176" w14:textId="77777777" w:rsidR="008E0EBE" w:rsidRDefault="008E0EBE">
      <w:pPr>
        <w:pStyle w:val="Tekstopmerking"/>
      </w:pPr>
      <w:r>
        <w:rPr>
          <w:rStyle w:val="Verwijzingopmerking"/>
        </w:rPr>
        <w:annotationRef/>
      </w:r>
      <w:r>
        <w:t>RDF: Mededeling uitspraak beroep</w:t>
      </w:r>
    </w:p>
  </w:comment>
  <w:comment w:id="1549" w:author="Nienke Jansen" w:date="2023-12-04T14:55:00Z" w:initials="NJ">
    <w:p w14:paraId="58E901CA" w14:textId="77777777" w:rsidR="00A774F3" w:rsidRDefault="00A774F3">
      <w:pPr>
        <w:pStyle w:val="Tekstopmerking"/>
      </w:pPr>
      <w:r>
        <w:rPr>
          <w:rStyle w:val="Verwijzingopmerking"/>
        </w:rPr>
        <w:annotationRef/>
      </w:r>
      <w:r>
        <w:t>RDF: Verwerken uitspraak in programma</w:t>
      </w:r>
    </w:p>
  </w:comment>
  <w:comment w:id="1551" w:author="Nienke Jansen" w:date="2023-12-04T14:55:00Z" w:initials="NJ">
    <w:p w14:paraId="18E93B2F" w14:textId="77777777" w:rsidR="00E14C30" w:rsidRDefault="00E14C30">
      <w:pPr>
        <w:pStyle w:val="Tekstopmerking"/>
      </w:pPr>
      <w:r>
        <w:rPr>
          <w:rStyle w:val="Verwijzingopmerking"/>
        </w:rPr>
        <w:annotationRef/>
      </w:r>
      <w:r>
        <w:t>RDF: Beroepstermijn</w:t>
      </w:r>
    </w:p>
  </w:comment>
  <w:comment w:id="1559" w:author="Nienke Jansen" w:date="2023-12-04T14:57:00Z" w:initials="NJ">
    <w:p w14:paraId="1828D6F0" w14:textId="77777777" w:rsidR="0005236F" w:rsidRDefault="0005236F">
      <w:pPr>
        <w:pStyle w:val="Tekstopmerking"/>
      </w:pPr>
      <w:r>
        <w:rPr>
          <w:rStyle w:val="Verwijzingopmerking"/>
        </w:rPr>
        <w:annotationRef/>
      </w:r>
      <w:r>
        <w:t>RDF: Mededeling uitspraak bestuursrechter over programma</w:t>
      </w:r>
    </w:p>
  </w:comment>
  <w:comment w:id="1560" w:author="Nienke Jansen" w:date="2023-12-04T14:58:00Z" w:initials="NJ">
    <w:p w14:paraId="516C8CCE" w14:textId="77777777" w:rsidR="008A6AF7" w:rsidRDefault="008A6AF7">
      <w:pPr>
        <w:pStyle w:val="Tekstopmerking"/>
      </w:pPr>
      <w:r>
        <w:rPr>
          <w:rStyle w:val="Verwijzingopmerking"/>
        </w:rPr>
        <w:annotationRef/>
      </w:r>
      <w:r>
        <w:t>RDF: Mededeling uitspraak beroep programma</w:t>
      </w:r>
    </w:p>
  </w:comment>
  <w:comment w:id="1561" w:author="Nienke Jansen" w:date="2023-12-04T14:58:00Z" w:initials="NJ">
    <w:p w14:paraId="089194A8" w14:textId="77777777" w:rsidR="0039710B" w:rsidRDefault="0039710B">
      <w:pPr>
        <w:pStyle w:val="Tekstopmerking"/>
      </w:pPr>
      <w:r>
        <w:rPr>
          <w:rStyle w:val="Verwijzingopmerking"/>
        </w:rPr>
        <w:annotationRef/>
      </w:r>
      <w:r>
        <w:t>RDF: Verwerken uitspraak beroep in programma</w:t>
      </w:r>
    </w:p>
  </w:comment>
  <w:comment w:id="1563" w:author="Nienke Jansen" w:date="2023-12-04T14:59:00Z" w:initials="NJ">
    <w:p w14:paraId="0913467E" w14:textId="77777777" w:rsidR="00CF70B1" w:rsidRDefault="00CF70B1">
      <w:pPr>
        <w:pStyle w:val="Tekstopmerking"/>
      </w:pPr>
      <w:r>
        <w:rPr>
          <w:rStyle w:val="Verwijzingopmerking"/>
        </w:rPr>
        <w:annotationRef/>
      </w:r>
      <w:r>
        <w:t>RDF: Mededeling vernietiging programma</w:t>
      </w:r>
    </w:p>
  </w:comment>
  <w:comment w:id="1566" w:author="Nienke Jansen" w:date="2023-12-04T15:05:00Z" w:initials="NJ">
    <w:p w14:paraId="26858F88" w14:textId="77777777" w:rsidR="00B4453F" w:rsidRDefault="00B4453F">
      <w:pPr>
        <w:pStyle w:val="Tekstopmerking"/>
      </w:pPr>
      <w:r>
        <w:rPr>
          <w:rStyle w:val="Verwijzingopmerking"/>
        </w:rPr>
        <w:annotationRef/>
      </w:r>
      <w:r>
        <w:t>RDF: Beperken vindbaarheid na realisering programma</w:t>
      </w:r>
    </w:p>
  </w:comment>
  <w:comment w:id="1567" w:author="Nienke Jansen" w:date="2023-12-04T15:06:00Z" w:initials="NJ">
    <w:p w14:paraId="037D37B4" w14:textId="77777777" w:rsidR="003C6874" w:rsidRDefault="003C6874">
      <w:pPr>
        <w:pStyle w:val="Tekstopmerking"/>
      </w:pPr>
      <w:r>
        <w:rPr>
          <w:rStyle w:val="Verwijzingopmerking"/>
        </w:rPr>
        <w:annotationRef/>
      </w:r>
      <w:r>
        <w:t>RDF: Beperken vindbaarheid als programma uitgewerkt is</w:t>
      </w:r>
    </w:p>
  </w:comment>
  <w:comment w:id="1570" w:author="Nienke Jansen" w:date="2023-12-04T15:06:00Z" w:initials="NJ">
    <w:p w14:paraId="2DDFB85C" w14:textId="77777777" w:rsidR="003C6874" w:rsidRDefault="003C6874">
      <w:pPr>
        <w:pStyle w:val="Tekstopmerking"/>
      </w:pPr>
      <w:r>
        <w:rPr>
          <w:rStyle w:val="Verwijzingopmerking"/>
        </w:rPr>
        <w:annotationRef/>
      </w:r>
      <w:r>
        <w:t>RDF: Procedure instructie TPOD-standaard</w:t>
      </w:r>
    </w:p>
  </w:comment>
  <w:comment w:id="1578" w:author="Nienke Jansen" w:date="2023-12-04T15:07:00Z" w:initials="NJ">
    <w:p w14:paraId="5EEB5AA9" w14:textId="77777777" w:rsidR="00810870" w:rsidRDefault="00810870">
      <w:pPr>
        <w:pStyle w:val="Tekstopmerking"/>
      </w:pPr>
      <w:r>
        <w:rPr>
          <w:rStyle w:val="Verwijzingopmerking"/>
        </w:rPr>
        <w:annotationRef/>
      </w:r>
      <w:r>
        <w:t>RDF: Vaststellingsfase</w:t>
      </w:r>
    </w:p>
  </w:comment>
  <w:comment w:id="1579" w:author="Nienke Jansen" w:date="2023-12-04T15:07:00Z" w:initials="NJ">
    <w:p w14:paraId="0065DC99" w14:textId="77777777" w:rsidR="005A6376" w:rsidRDefault="005A6376">
      <w:pPr>
        <w:pStyle w:val="Tekstopmerking"/>
      </w:pPr>
      <w:r>
        <w:rPr>
          <w:rStyle w:val="Verwijzingopmerking"/>
        </w:rPr>
        <w:annotationRef/>
      </w:r>
      <w:r>
        <w:t>RDF: Bekendmaking</w:t>
      </w:r>
    </w:p>
  </w:comment>
  <w:comment w:id="1580" w:author="Nienke Jansen" w:date="2023-12-04T15:09:00Z" w:initials="NJ">
    <w:p w14:paraId="202427EA" w14:textId="77777777" w:rsidR="00127DE5" w:rsidRDefault="00127DE5">
      <w:pPr>
        <w:pStyle w:val="Tekstopmerking"/>
      </w:pPr>
      <w:r>
        <w:rPr>
          <w:rStyle w:val="Verwijzingopmerking"/>
        </w:rPr>
        <w:annotationRef/>
      </w:r>
      <w:r>
        <w:t>RDF: Definitief besluit</w:t>
      </w:r>
    </w:p>
  </w:comment>
  <w:comment w:id="1581" w:author="Nienke Jansen" w:date="2023-12-04T15:10:00Z" w:initials="NJ">
    <w:p w14:paraId="776667AF" w14:textId="77777777" w:rsidR="00B92B0B" w:rsidRDefault="00B92B0B">
      <w:pPr>
        <w:pStyle w:val="Tekstopmerking"/>
      </w:pPr>
      <w:r>
        <w:rPr>
          <w:rStyle w:val="Verwijzingopmerking"/>
        </w:rPr>
        <w:annotationRef/>
      </w:r>
      <w:r>
        <w:t>RDF: Inwerkingtreden</w:t>
      </w:r>
    </w:p>
  </w:comment>
  <w:comment w:id="1585" w:author="Nienke Jansen" w:date="2023-12-04T15:10:00Z" w:initials="NJ">
    <w:p w14:paraId="0FB8535E" w14:textId="77777777" w:rsidR="00711C5B" w:rsidRDefault="00711C5B">
      <w:pPr>
        <w:pStyle w:val="Tekstopmerking"/>
      </w:pPr>
      <w:r>
        <w:rPr>
          <w:rStyle w:val="Verwijzingopmerking"/>
        </w:rPr>
        <w:annotationRef/>
      </w:r>
      <w:r>
        <w:t>RDF: Besluitmetadata</w:t>
      </w:r>
    </w:p>
  </w:comment>
  <w:comment w:id="1587" w:author="Nienke Jansen" w:date="2023-12-04T15:10:00Z" w:initials="NJ">
    <w:p w14:paraId="336E2F7F" w14:textId="77777777" w:rsidR="00711C5B" w:rsidRDefault="00711C5B">
      <w:pPr>
        <w:pStyle w:val="Tekstopmerking"/>
      </w:pPr>
      <w:r>
        <w:rPr>
          <w:rStyle w:val="Verwijzingopmerking"/>
        </w:rPr>
        <w:annotationRef/>
      </w:r>
      <w:r>
        <w:t>RDF: Regelingmetadata</w:t>
      </w:r>
    </w:p>
  </w:comment>
  <w:comment w:id="1590" w:author="Nienke Jansen" w:date="2023-12-04T15:11:00Z" w:initials="NJ">
    <w:p w14:paraId="28016D9E" w14:textId="77777777" w:rsidR="00711C5B" w:rsidRDefault="00711C5B">
      <w:pPr>
        <w:pStyle w:val="Tekstopmerking"/>
      </w:pPr>
      <w:r>
        <w:rPr>
          <w:rStyle w:val="Verwijzingopmerking"/>
        </w:rPr>
        <w:annotationRef/>
      </w:r>
      <w:r>
        <w:t>RDF: Procedureverloop</w:t>
      </w:r>
    </w:p>
  </w:comment>
  <w:comment w:id="1591" w:author="Nienke Jansen" w:date="2023-12-04T15:11:00Z" w:initials="NJ">
    <w:p w14:paraId="6BA58810" w14:textId="77777777" w:rsidR="00711C5B" w:rsidRDefault="00711C5B">
      <w:pPr>
        <w:pStyle w:val="Tekstopmerking"/>
      </w:pPr>
      <w:r>
        <w:rPr>
          <w:rStyle w:val="Verwijzingopmerking"/>
        </w:rPr>
        <w:annotationRef/>
      </w:r>
      <w:r>
        <w:t>RDF: Procedurestappen</w:t>
      </w:r>
    </w:p>
  </w:comment>
  <w:comment w:id="1592" w:author="Nienke Jansen" w:date="2023-12-04T15:11:00Z" w:initials="NJ">
    <w:p w14:paraId="41715513" w14:textId="77777777" w:rsidR="00711C5B" w:rsidRDefault="00711C5B">
      <w:pPr>
        <w:pStyle w:val="Tekstopmerking"/>
      </w:pPr>
      <w:r>
        <w:rPr>
          <w:rStyle w:val="Verwijzingopmerking"/>
        </w:rPr>
        <w:annotationRef/>
      </w:r>
      <w:r>
        <w:t>RDF: Consolidatieinformatie</w:t>
      </w:r>
    </w:p>
  </w:comment>
  <w:comment w:id="1595" w:author="Nienke Jansen" w:date="2023-12-04T15:14:00Z" w:initials="NJ">
    <w:p w14:paraId="28C1D266" w14:textId="77777777" w:rsidR="007C7968" w:rsidRDefault="007C7968">
      <w:pPr>
        <w:pStyle w:val="Tekstopmerking"/>
      </w:pPr>
      <w:r>
        <w:rPr>
          <w:rStyle w:val="Verwijzingopmerking"/>
        </w:rPr>
        <w:annotationRef/>
      </w:r>
      <w:r>
        <w:t>RDF: Kennisgeving definitief besluit</w:t>
      </w:r>
    </w:p>
  </w:comment>
  <w:comment w:id="1596" w:author="Nienke Jansen" w:date="2023-12-04T15:14:00Z" w:initials="NJ">
    <w:p w14:paraId="0E1F2083" w14:textId="77777777" w:rsidR="007C7968" w:rsidRDefault="007C7968">
      <w:pPr>
        <w:pStyle w:val="Tekstopmerking"/>
      </w:pPr>
      <w:r>
        <w:rPr>
          <w:rStyle w:val="Verwijzingopmerking"/>
        </w:rPr>
        <w:annotationRef/>
      </w:r>
      <w:r>
        <w:t>RDF: Kennisgeving vaststelling</w:t>
      </w:r>
    </w:p>
  </w:comment>
  <w:comment w:id="1597" w:author="Nienke Jansen" w:date="2023-12-04T15:14:00Z" w:initials="NJ">
    <w:p w14:paraId="5DCFB09C" w14:textId="77777777" w:rsidR="007C7968" w:rsidRDefault="007C7968">
      <w:pPr>
        <w:pStyle w:val="Tekstopmerking"/>
      </w:pPr>
      <w:r>
        <w:rPr>
          <w:rStyle w:val="Verwijzingopmerking"/>
        </w:rPr>
        <w:annotationRef/>
      </w:r>
      <w:r>
        <w:t>RDF: Kennisgeving beroepstermijn</w:t>
      </w:r>
    </w:p>
  </w:comment>
  <w:comment w:id="1598" w:author="Nienke Jansen" w:date="2023-12-04T15:14:00Z" w:initials="NJ">
    <w:p w14:paraId="6A1F5421" w14:textId="77777777" w:rsidR="007C7968" w:rsidRDefault="007C7968">
      <w:pPr>
        <w:pStyle w:val="Tekstopmerking"/>
      </w:pPr>
      <w:r>
        <w:rPr>
          <w:rStyle w:val="Verwijzingopmerking"/>
        </w:rPr>
        <w:annotationRef/>
      </w:r>
      <w:r>
        <w:t>RDF: Kennisgeving inwerkingtreden</w:t>
      </w:r>
    </w:p>
  </w:comment>
  <w:comment w:id="1599" w:author="Nienke Jansen" w:date="2023-12-04T15:14:00Z" w:initials="NJ">
    <w:p w14:paraId="550031D0" w14:textId="77777777" w:rsidR="007C7968" w:rsidRDefault="007C7968">
      <w:pPr>
        <w:pStyle w:val="Tekstopmerking"/>
      </w:pPr>
      <w:r>
        <w:rPr>
          <w:rStyle w:val="Verwijzingopmerking"/>
        </w:rPr>
        <w:annotationRef/>
      </w:r>
      <w:r>
        <w:t>RDF: Kennisgevingmetadata</w:t>
      </w:r>
    </w:p>
  </w:comment>
  <w:comment w:id="1600" w:author="Nienke Jansen" w:date="2023-12-04T15:15:00Z" w:initials="NJ">
    <w:p w14:paraId="2A44E223" w14:textId="77777777" w:rsidR="007C7968" w:rsidRDefault="007C7968">
      <w:pPr>
        <w:pStyle w:val="Tekstopmerking"/>
      </w:pPr>
      <w:r>
        <w:rPr>
          <w:rStyle w:val="Verwijzingopmerking"/>
        </w:rPr>
        <w:annotationRef/>
      </w:r>
      <w:r>
        <w:t>RDF: Procedureverloop</w:t>
      </w:r>
    </w:p>
  </w:comment>
  <w:comment w:id="1601" w:author="Nienke Jansen" w:date="2023-12-04T15:15:00Z" w:initials="NJ">
    <w:p w14:paraId="55FDE220" w14:textId="77777777" w:rsidR="007C7968" w:rsidRDefault="007C7968">
      <w:pPr>
        <w:pStyle w:val="Tekstopmerking"/>
      </w:pPr>
      <w:r>
        <w:rPr>
          <w:rStyle w:val="Verwijzingopmerking"/>
        </w:rPr>
        <w:annotationRef/>
      </w:r>
      <w:r>
        <w:t>RDF: Procedurestappen</w:t>
      </w:r>
    </w:p>
  </w:comment>
  <w:comment w:id="1602" w:author="Nienke Jansen" w:date="2023-12-04T15:15:00Z" w:initials="NJ">
    <w:p w14:paraId="1AEB92F9" w14:textId="77777777" w:rsidR="007C7968" w:rsidRDefault="007C7968">
      <w:pPr>
        <w:pStyle w:val="Tekstopmerking"/>
      </w:pPr>
      <w:r>
        <w:rPr>
          <w:rStyle w:val="Verwijzingopmerking"/>
        </w:rPr>
        <w:annotationRef/>
      </w:r>
      <w:r>
        <w:t>RDF: Einde beroepstermijn</w:t>
      </w:r>
    </w:p>
  </w:comment>
  <w:comment w:id="1604" w:author="Nienke Jansen" w:date="2023-12-04T15:16:00Z" w:initials="NJ">
    <w:p w14:paraId="4525841B" w14:textId="77777777" w:rsidR="0051470C" w:rsidRDefault="0051470C">
      <w:pPr>
        <w:pStyle w:val="Tekstopmerking"/>
      </w:pPr>
      <w:r>
        <w:rPr>
          <w:rStyle w:val="Verwijzingopmerking"/>
        </w:rPr>
        <w:annotationRef/>
      </w:r>
      <w:r>
        <w:t>RDF: Beperken vindbaarheid instructie na uitvoering</w:t>
      </w:r>
    </w:p>
  </w:comment>
  <w:comment w:id="1605" w:author="Nienke Jansen" w:date="2023-12-04T15:18:00Z" w:initials="NJ">
    <w:p w14:paraId="4B5D7A54" w14:textId="77777777" w:rsidR="00F43DEC" w:rsidRDefault="00F43DEC">
      <w:pPr>
        <w:pStyle w:val="Tekstopmerking"/>
      </w:pPr>
      <w:r>
        <w:rPr>
          <w:rStyle w:val="Verwijzingopmerking"/>
        </w:rPr>
        <w:annotationRef/>
      </w:r>
      <w:r>
        <w:t>RDF: Beperken vindbaarheid instructie als instructie is opgevolgd</w:t>
      </w:r>
    </w:p>
  </w:comment>
  <w:comment w:id="1607" w:author="Nienke Jansen" w:date="2023-12-04T15:18:00Z" w:initials="NJ">
    <w:p w14:paraId="7D76344A" w14:textId="77777777" w:rsidR="000E6DC5" w:rsidRDefault="000E6DC5">
      <w:pPr>
        <w:pStyle w:val="Tekstopmerking"/>
      </w:pPr>
      <w:r>
        <w:rPr>
          <w:rStyle w:val="Verwijzingopmerking"/>
        </w:rPr>
        <w:annotationRef/>
      </w:r>
      <w:r>
        <w:t>RDF: Procedure Natura 2000-besluiten TPOD-standaard</w:t>
      </w:r>
    </w:p>
  </w:comment>
  <w:comment w:id="1608" w:author="Nienke Jansen" w:date="2023-12-04T15:19:00Z" w:initials="NJ">
    <w:p w14:paraId="688060E1" w14:textId="77777777" w:rsidR="00961D15" w:rsidRDefault="00961D15" w:rsidP="0071676F">
      <w:pPr>
        <w:pStyle w:val="Tekstopmerking"/>
      </w:pPr>
      <w:r>
        <w:rPr>
          <w:rStyle w:val="Verwijzingopmerking"/>
        </w:rPr>
        <w:annotationRef/>
      </w:r>
      <w:r>
        <w:t>RDF: Procedure aanwijzingsbesluit Natura 2000 TPOD-standaard</w:t>
      </w:r>
    </w:p>
  </w:comment>
  <w:comment w:id="1609" w:author="Nienke Jansen" w:date="2023-12-04T15:19:00Z" w:initials="NJ">
    <w:p w14:paraId="3847DA9F" w14:textId="77777777" w:rsidR="00743883" w:rsidRDefault="00743883">
      <w:pPr>
        <w:pStyle w:val="Tekstopmerking"/>
      </w:pPr>
      <w:r>
        <w:rPr>
          <w:rStyle w:val="Verwijzingopmerking"/>
        </w:rPr>
        <w:annotationRef/>
      </w:r>
      <w:r>
        <w:t>RDF: Procdure toegangsbeperkingsbesluit Natura 2000 TPOD-standaard</w:t>
      </w:r>
    </w:p>
  </w:comment>
  <w:comment w:id="1615" w:author="Nienke Jansen" w:date="2023-12-04T15:20:00Z" w:initials="NJ">
    <w:p w14:paraId="683AC62D" w14:textId="77777777" w:rsidR="005B4E9A" w:rsidRDefault="005B4E9A">
      <w:pPr>
        <w:pStyle w:val="Tekstopmerking"/>
      </w:pPr>
      <w:r>
        <w:rPr>
          <w:rStyle w:val="Verwijzingopmerking"/>
        </w:rPr>
        <w:annotationRef/>
      </w:r>
      <w:r>
        <w:t>RDF: Ontwerpbesluit</w:t>
      </w:r>
    </w:p>
  </w:comment>
  <w:comment w:id="1620" w:author="Nienke Jansen" w:date="2023-12-04T15:20:00Z" w:initials="NJ">
    <w:p w14:paraId="6D53CB95" w14:textId="77777777" w:rsidR="005B4E9A" w:rsidRDefault="005B4E9A">
      <w:pPr>
        <w:pStyle w:val="Tekstopmerking"/>
      </w:pPr>
      <w:r>
        <w:rPr>
          <w:rStyle w:val="Verwijzingopmerking"/>
        </w:rPr>
        <w:annotationRef/>
      </w:r>
      <w:r>
        <w:t>RDF: Besluitmetadata</w:t>
      </w:r>
    </w:p>
  </w:comment>
  <w:comment w:id="1623" w:author="Nienke Jansen" w:date="2023-12-04T15:20:00Z" w:initials="NJ">
    <w:p w14:paraId="729E56D5" w14:textId="77777777" w:rsidR="005B4E9A" w:rsidRDefault="005B4E9A">
      <w:pPr>
        <w:pStyle w:val="Tekstopmerking"/>
      </w:pPr>
      <w:r>
        <w:rPr>
          <w:rStyle w:val="Verwijzingopmerking"/>
        </w:rPr>
        <w:annotationRef/>
      </w:r>
      <w:r>
        <w:t>RDF: Regelingmetadata</w:t>
      </w:r>
    </w:p>
  </w:comment>
  <w:comment w:id="1626" w:author="Nienke Jansen" w:date="2023-12-04T15:20:00Z" w:initials="NJ">
    <w:p w14:paraId="39E0D0BD" w14:textId="77777777" w:rsidR="005B4E9A" w:rsidRDefault="005B4E9A">
      <w:pPr>
        <w:pStyle w:val="Tekstopmerking"/>
      </w:pPr>
      <w:r>
        <w:rPr>
          <w:rStyle w:val="Verwijzingopmerking"/>
        </w:rPr>
        <w:annotationRef/>
      </w:r>
      <w:r>
        <w:t>RDF: Procedureverloop</w:t>
      </w:r>
    </w:p>
  </w:comment>
  <w:comment w:id="1627" w:author="Nienke Jansen" w:date="2023-12-04T15:20:00Z" w:initials="NJ">
    <w:p w14:paraId="4610D7C3" w14:textId="77777777" w:rsidR="005B4E9A" w:rsidRDefault="005B4E9A">
      <w:pPr>
        <w:pStyle w:val="Tekstopmerking"/>
      </w:pPr>
      <w:r>
        <w:rPr>
          <w:rStyle w:val="Verwijzingopmerking"/>
        </w:rPr>
        <w:annotationRef/>
      </w:r>
      <w:r>
        <w:t>RDF: Procedurestappen</w:t>
      </w:r>
    </w:p>
  </w:comment>
  <w:comment w:id="1628" w:author="Nienke Jansen" w:date="2023-12-04T15:21:00Z" w:initials="NJ">
    <w:p w14:paraId="749A275C" w14:textId="77777777" w:rsidR="005B4E9A" w:rsidRDefault="005B4E9A">
      <w:pPr>
        <w:pStyle w:val="Tekstopmerking"/>
      </w:pPr>
      <w:r>
        <w:rPr>
          <w:rStyle w:val="Verwijzingopmerking"/>
        </w:rPr>
        <w:annotationRef/>
      </w:r>
      <w:r>
        <w:t>RDF: Consolidatieinformatie</w:t>
      </w:r>
    </w:p>
  </w:comment>
  <w:comment w:id="1631" w:author="Nienke Jansen" w:date="2023-12-04T15:22:00Z" w:initials="NJ">
    <w:p w14:paraId="7677F016" w14:textId="77777777" w:rsidR="004739F7" w:rsidRDefault="004739F7">
      <w:pPr>
        <w:pStyle w:val="Tekstopmerking"/>
      </w:pPr>
      <w:r>
        <w:rPr>
          <w:rStyle w:val="Verwijzingopmerking"/>
        </w:rPr>
        <w:annotationRef/>
      </w:r>
      <w:r>
        <w:t>RDF: Kennisgeving ontwerpbesluit</w:t>
      </w:r>
    </w:p>
  </w:comment>
  <w:comment w:id="1632" w:author="Nienke Jansen" w:date="2023-12-04T15:22:00Z" w:initials="NJ">
    <w:p w14:paraId="7B8F9FFC" w14:textId="77777777" w:rsidR="004739F7" w:rsidRDefault="004739F7">
      <w:pPr>
        <w:pStyle w:val="Tekstopmerking"/>
      </w:pPr>
      <w:r>
        <w:rPr>
          <w:rStyle w:val="Verwijzingopmerking"/>
        </w:rPr>
        <w:annotationRef/>
      </w:r>
      <w:r>
        <w:t>RDF: Kennisgevingmetadata</w:t>
      </w:r>
    </w:p>
  </w:comment>
  <w:comment w:id="1633" w:author="Nienke Jansen" w:date="2023-12-04T15:23:00Z" w:initials="NJ">
    <w:p w14:paraId="0CDA6AA5" w14:textId="77777777" w:rsidR="004739F7" w:rsidRDefault="004739F7">
      <w:pPr>
        <w:pStyle w:val="Tekstopmerking"/>
      </w:pPr>
      <w:r>
        <w:rPr>
          <w:rStyle w:val="Verwijzingopmerking"/>
        </w:rPr>
        <w:annotationRef/>
      </w:r>
      <w:r>
        <w:t>RDF: Procedureverloop</w:t>
      </w:r>
    </w:p>
  </w:comment>
  <w:comment w:id="1634" w:author="Nienke Jansen" w:date="2023-12-04T15:23:00Z" w:initials="NJ">
    <w:p w14:paraId="4DB674F2" w14:textId="77777777" w:rsidR="004739F7" w:rsidRDefault="004739F7">
      <w:pPr>
        <w:pStyle w:val="Tekstopmerking"/>
      </w:pPr>
      <w:r>
        <w:rPr>
          <w:rStyle w:val="Verwijzingopmerking"/>
        </w:rPr>
        <w:annotationRef/>
      </w:r>
      <w:r>
        <w:t>RDF: Procedurestappen</w:t>
      </w:r>
    </w:p>
  </w:comment>
  <w:comment w:id="1635" w:author="Nienke Jansen" w:date="2023-12-04T15:23:00Z" w:initials="NJ">
    <w:p w14:paraId="606A48EE" w14:textId="77777777" w:rsidR="00A95E49" w:rsidRDefault="00A95E49">
      <w:pPr>
        <w:pStyle w:val="Tekstopmerking"/>
      </w:pPr>
      <w:r>
        <w:rPr>
          <w:rStyle w:val="Verwijzingopmerking"/>
        </w:rPr>
        <w:annotationRef/>
      </w:r>
      <w:r>
        <w:t>RDF: Begin terinzagelegging</w:t>
      </w:r>
    </w:p>
  </w:comment>
  <w:comment w:id="1636" w:author="Nienke Jansen" w:date="2023-12-04T15:23:00Z" w:initials="NJ">
    <w:p w14:paraId="5378C58A" w14:textId="77777777" w:rsidR="009E53D8" w:rsidRDefault="009E53D8">
      <w:pPr>
        <w:pStyle w:val="Tekstopmerking"/>
      </w:pPr>
      <w:r>
        <w:rPr>
          <w:rStyle w:val="Verwijzingopmerking"/>
        </w:rPr>
        <w:annotationRef/>
      </w:r>
      <w:r>
        <w:t>RDF: Einde terinzagelegging</w:t>
      </w:r>
    </w:p>
  </w:comment>
  <w:comment w:id="1639" w:author="Nienke Jansen" w:date="2023-12-04T15:24:00Z" w:initials="NJ">
    <w:p w14:paraId="2A6D5FC4" w14:textId="77777777" w:rsidR="00BF11C7" w:rsidRDefault="00BF11C7">
      <w:pPr>
        <w:pStyle w:val="Tekstopmerking"/>
      </w:pPr>
      <w:r>
        <w:rPr>
          <w:rStyle w:val="Verwijzingopmerking"/>
        </w:rPr>
        <w:annotationRef/>
      </w:r>
      <w:r>
        <w:t>RDF: Terinzageleggen op ontwerpbesluit betrekking hebbende stukken</w:t>
      </w:r>
    </w:p>
  </w:comment>
  <w:comment w:id="1640" w:author="Nienke Jansen" w:date="2023-12-04T15:24:00Z" w:initials="NJ">
    <w:p w14:paraId="60A3D586" w14:textId="77777777" w:rsidR="00BF11C7" w:rsidRDefault="00BF11C7">
      <w:pPr>
        <w:pStyle w:val="Tekstopmerking"/>
      </w:pPr>
      <w:r>
        <w:rPr>
          <w:rStyle w:val="Verwijzingopmerking"/>
        </w:rPr>
        <w:annotationRef/>
      </w:r>
      <w:r>
        <w:t>RDF: Terinzageleggen onderzoeksrapporten ontwerpbesluit</w:t>
      </w:r>
    </w:p>
  </w:comment>
  <w:comment w:id="1643" w:author="Nienke Jansen" w:date="2023-12-04T15:25:00Z" w:initials="NJ">
    <w:p w14:paraId="7C8611A2" w14:textId="77777777" w:rsidR="005F54C9" w:rsidRDefault="005F54C9">
      <w:pPr>
        <w:pStyle w:val="Tekstopmerking"/>
      </w:pPr>
      <w:r>
        <w:rPr>
          <w:rStyle w:val="Verwijzingopmerking"/>
        </w:rPr>
        <w:annotationRef/>
      </w:r>
      <w:r>
        <w:t>RDF: Vaststellingsfase</w:t>
      </w:r>
    </w:p>
  </w:comment>
  <w:comment w:id="1644" w:author="Nienke Jansen" w:date="2023-12-04T15:25:00Z" w:initials="NJ">
    <w:p w14:paraId="0B7523C6" w14:textId="77777777" w:rsidR="00A70355" w:rsidRDefault="00A70355">
      <w:pPr>
        <w:pStyle w:val="Tekstopmerking"/>
      </w:pPr>
      <w:r>
        <w:rPr>
          <w:rStyle w:val="Verwijzingopmerking"/>
        </w:rPr>
        <w:annotationRef/>
      </w:r>
      <w:r>
        <w:t>RDF: Bekendmaking</w:t>
      </w:r>
    </w:p>
  </w:comment>
  <w:comment w:id="1645" w:author="Nienke Jansen" w:date="2023-12-04T15:25:00Z" w:initials="NJ">
    <w:p w14:paraId="5974F251" w14:textId="77777777" w:rsidR="00A70355" w:rsidRDefault="00A70355">
      <w:pPr>
        <w:pStyle w:val="Tekstopmerking"/>
      </w:pPr>
      <w:r>
        <w:rPr>
          <w:rStyle w:val="Verwijzingopmerking"/>
        </w:rPr>
        <w:annotationRef/>
      </w:r>
      <w:r>
        <w:t>RDF: Definitief besluit</w:t>
      </w:r>
    </w:p>
  </w:comment>
  <w:comment w:id="1646" w:author="Nienke Jansen" w:date="2023-12-04T15:26:00Z" w:initials="NJ">
    <w:p w14:paraId="124D0127" w14:textId="77777777" w:rsidR="009066B2" w:rsidRDefault="009066B2">
      <w:pPr>
        <w:pStyle w:val="Tekstopmerking"/>
      </w:pPr>
      <w:r>
        <w:rPr>
          <w:rStyle w:val="Verwijzingopmerking"/>
        </w:rPr>
        <w:annotationRef/>
      </w:r>
      <w:r>
        <w:t>RDF: Intwerkingtreden</w:t>
      </w:r>
    </w:p>
  </w:comment>
  <w:comment w:id="1652" w:author="Nienke Jansen" w:date="2023-12-04T15:26:00Z" w:initials="NJ">
    <w:p w14:paraId="4E93A25A" w14:textId="77777777" w:rsidR="009066B2" w:rsidRDefault="009066B2">
      <w:pPr>
        <w:pStyle w:val="Tekstopmerking"/>
      </w:pPr>
      <w:r>
        <w:rPr>
          <w:rStyle w:val="Verwijzingopmerking"/>
        </w:rPr>
        <w:annotationRef/>
      </w:r>
      <w:r>
        <w:t>RDF: Besluitmetadata</w:t>
      </w:r>
    </w:p>
  </w:comment>
  <w:comment w:id="1655" w:author="Nienke Jansen" w:date="2023-12-04T15:26:00Z" w:initials="NJ">
    <w:p w14:paraId="060086DF" w14:textId="77777777" w:rsidR="00602D60" w:rsidRDefault="00602D60">
      <w:pPr>
        <w:pStyle w:val="Tekstopmerking"/>
      </w:pPr>
      <w:r>
        <w:rPr>
          <w:rStyle w:val="Verwijzingopmerking"/>
        </w:rPr>
        <w:annotationRef/>
      </w:r>
      <w:r>
        <w:t>RDF: Regelingmetadata</w:t>
      </w:r>
    </w:p>
  </w:comment>
  <w:comment w:id="1658" w:author="Nienke Jansen" w:date="2023-12-04T15:27:00Z" w:initials="NJ">
    <w:p w14:paraId="235517E0" w14:textId="77777777" w:rsidR="00602D60" w:rsidRDefault="00602D60">
      <w:pPr>
        <w:pStyle w:val="Tekstopmerking"/>
      </w:pPr>
      <w:r>
        <w:rPr>
          <w:rStyle w:val="Verwijzingopmerking"/>
        </w:rPr>
        <w:annotationRef/>
      </w:r>
      <w:r>
        <w:t>RDF: Procedureverloop</w:t>
      </w:r>
    </w:p>
  </w:comment>
  <w:comment w:id="1659" w:author="Nienke Jansen" w:date="2023-12-04T15:27:00Z" w:initials="NJ">
    <w:p w14:paraId="7D51135B" w14:textId="77777777" w:rsidR="00602D60" w:rsidRDefault="00602D60">
      <w:pPr>
        <w:pStyle w:val="Tekstopmerking"/>
      </w:pPr>
      <w:r>
        <w:rPr>
          <w:rStyle w:val="Verwijzingopmerking"/>
        </w:rPr>
        <w:annotationRef/>
      </w:r>
      <w:r>
        <w:t>RDF: Procedurestappen</w:t>
      </w:r>
    </w:p>
  </w:comment>
  <w:comment w:id="1660" w:author="Nienke Jansen" w:date="2023-12-04T15:27:00Z" w:initials="NJ">
    <w:p w14:paraId="5FD8F161" w14:textId="77777777" w:rsidR="003E0799" w:rsidRDefault="003E0799">
      <w:pPr>
        <w:pStyle w:val="Tekstopmerking"/>
      </w:pPr>
      <w:r>
        <w:rPr>
          <w:rStyle w:val="Verwijzingopmerking"/>
        </w:rPr>
        <w:annotationRef/>
      </w:r>
      <w:r>
        <w:t>RDF: Consolidatieinformatie</w:t>
      </w:r>
    </w:p>
  </w:comment>
  <w:comment w:id="1662" w:author="Nienke Jansen" w:date="2023-12-04T15:28:00Z" w:initials="NJ">
    <w:p w14:paraId="79ABA21C" w14:textId="77777777" w:rsidR="0019500E" w:rsidRDefault="0019500E">
      <w:pPr>
        <w:pStyle w:val="Tekstopmerking"/>
      </w:pPr>
      <w:r>
        <w:rPr>
          <w:rStyle w:val="Verwijzingopmerking"/>
        </w:rPr>
        <w:annotationRef/>
      </w:r>
      <w:r>
        <w:t>RDF: Kennisgeving definitief besluit</w:t>
      </w:r>
    </w:p>
  </w:comment>
  <w:comment w:id="1663" w:author="Nienke Jansen" w:date="2023-12-04T15:28:00Z" w:initials="NJ">
    <w:p w14:paraId="2FE6C39C" w14:textId="77777777" w:rsidR="001A2387" w:rsidRDefault="001A2387">
      <w:pPr>
        <w:pStyle w:val="Tekstopmerking"/>
      </w:pPr>
      <w:r>
        <w:rPr>
          <w:rStyle w:val="Verwijzingopmerking"/>
        </w:rPr>
        <w:annotationRef/>
      </w:r>
      <w:r>
        <w:t>RDF: Kennisgeving vaststelling</w:t>
      </w:r>
    </w:p>
  </w:comment>
  <w:comment w:id="1664" w:author="Nienke Jansen" w:date="2023-12-04T15:28:00Z" w:initials="NJ">
    <w:p w14:paraId="19661CA3" w14:textId="77777777" w:rsidR="001A2387" w:rsidRDefault="001A2387">
      <w:pPr>
        <w:pStyle w:val="Tekstopmerking"/>
      </w:pPr>
      <w:r>
        <w:rPr>
          <w:rStyle w:val="Verwijzingopmerking"/>
        </w:rPr>
        <w:annotationRef/>
      </w:r>
      <w:r>
        <w:t>RDF: Kennisgeving beroepestermijn</w:t>
      </w:r>
    </w:p>
  </w:comment>
  <w:comment w:id="1665" w:author="Nienke Jansen" w:date="2023-12-04T15:28:00Z" w:initials="NJ">
    <w:p w14:paraId="48B2CDC3" w14:textId="77777777" w:rsidR="00071B9F" w:rsidRDefault="00071B9F">
      <w:pPr>
        <w:pStyle w:val="Tekstopmerking"/>
      </w:pPr>
      <w:r>
        <w:rPr>
          <w:rStyle w:val="Verwijzingopmerking"/>
        </w:rPr>
        <w:annotationRef/>
      </w:r>
      <w:r>
        <w:t>RDF: Kennisgeving inwerkingtreden</w:t>
      </w:r>
    </w:p>
  </w:comment>
  <w:comment w:id="1666" w:author="Nienke Jansen" w:date="2023-12-04T15:29:00Z" w:initials="NJ">
    <w:p w14:paraId="62612783" w14:textId="77777777" w:rsidR="0087602C" w:rsidRDefault="0087602C">
      <w:pPr>
        <w:pStyle w:val="Tekstopmerking"/>
      </w:pPr>
      <w:r>
        <w:rPr>
          <w:rStyle w:val="Verwijzingopmerking"/>
        </w:rPr>
        <w:annotationRef/>
      </w:r>
      <w:r>
        <w:t>RDF: Kennisgevingmetadata</w:t>
      </w:r>
    </w:p>
  </w:comment>
  <w:comment w:id="1668" w:author="Nienke Jansen" w:date="2023-12-04T15:29:00Z" w:initials="NJ">
    <w:p w14:paraId="32E4AD4C" w14:textId="77777777" w:rsidR="0087602C" w:rsidRDefault="0087602C">
      <w:pPr>
        <w:pStyle w:val="Tekstopmerking"/>
      </w:pPr>
      <w:r>
        <w:rPr>
          <w:rStyle w:val="Verwijzingopmerking"/>
        </w:rPr>
        <w:annotationRef/>
      </w:r>
      <w:r>
        <w:t>RDF: Procedureverloop</w:t>
      </w:r>
    </w:p>
  </w:comment>
  <w:comment w:id="1669" w:author="Nienke Jansen" w:date="2023-12-04T15:29:00Z" w:initials="NJ">
    <w:p w14:paraId="28636D18" w14:textId="77777777" w:rsidR="0087602C" w:rsidRDefault="0087602C">
      <w:pPr>
        <w:pStyle w:val="Tekstopmerking"/>
      </w:pPr>
      <w:r>
        <w:rPr>
          <w:rStyle w:val="Verwijzingopmerking"/>
        </w:rPr>
        <w:annotationRef/>
      </w:r>
      <w:r>
        <w:t>RDF: Procedurestappen</w:t>
      </w:r>
    </w:p>
  </w:comment>
  <w:comment w:id="1670" w:author="Nienke Jansen" w:date="2023-12-04T15:29:00Z" w:initials="NJ">
    <w:p w14:paraId="2277C58D" w14:textId="77777777" w:rsidR="0087602C" w:rsidRDefault="0087602C">
      <w:pPr>
        <w:pStyle w:val="Tekstopmerking"/>
      </w:pPr>
      <w:r>
        <w:rPr>
          <w:rStyle w:val="Verwijzingopmerking"/>
        </w:rPr>
        <w:annotationRef/>
      </w:r>
      <w:r>
        <w:t>RDF: Einde beroepstermijn</w:t>
      </w:r>
    </w:p>
  </w:comment>
  <w:comment w:id="1672" w:author="Nienke Jansen" w:date="2023-12-04T15:30:00Z" w:initials="NJ">
    <w:p w14:paraId="4D63E4A6" w14:textId="77777777" w:rsidR="0087602C" w:rsidRDefault="0087602C">
      <w:pPr>
        <w:pStyle w:val="Tekstopmerking"/>
      </w:pPr>
      <w:r>
        <w:rPr>
          <w:rStyle w:val="Verwijzingopmerking"/>
        </w:rPr>
        <w:annotationRef/>
      </w:r>
      <w:r>
        <w:t>RDF: Terinzageleggen op het definitief besluit betrekking hebbende stukken</w:t>
      </w:r>
    </w:p>
  </w:comment>
  <w:comment w:id="1673" w:author="Nienke Jansen" w:date="2023-12-04T15:30:00Z" w:initials="NJ">
    <w:p w14:paraId="77315B39" w14:textId="77777777" w:rsidR="00744F93" w:rsidRDefault="00744F93">
      <w:pPr>
        <w:pStyle w:val="Tekstopmerking"/>
      </w:pPr>
      <w:r>
        <w:rPr>
          <w:rStyle w:val="Verwijzingopmerking"/>
        </w:rPr>
        <w:annotationRef/>
      </w:r>
      <w:r>
        <w:t>RDF: Terinzagelegging onderzoeksrapporten definitief besluit</w:t>
      </w:r>
    </w:p>
  </w:comment>
  <w:comment w:id="1676" w:author="Nienke Jansen" w:date="2023-12-04T15:30:00Z" w:initials="NJ">
    <w:p w14:paraId="4914708E" w14:textId="77777777" w:rsidR="00B34593" w:rsidRDefault="00B34593">
      <w:pPr>
        <w:pStyle w:val="Tekstopmerking"/>
      </w:pPr>
      <w:r>
        <w:rPr>
          <w:rStyle w:val="Verwijzingopmerking"/>
        </w:rPr>
        <w:annotationRef/>
      </w:r>
      <w:r>
        <w:t>RDF: Beroepsfase</w:t>
      </w:r>
    </w:p>
  </w:comment>
  <w:comment w:id="1684" w:author="Nienke Jansen" w:date="2023-12-04T15:33:00Z" w:initials="NJ">
    <w:p w14:paraId="773E4D0B" w14:textId="77777777" w:rsidR="00627C89" w:rsidRDefault="00627C89">
      <w:pPr>
        <w:pStyle w:val="Tekstopmerking"/>
      </w:pPr>
      <w:r>
        <w:rPr>
          <w:rStyle w:val="Verwijzingopmerking"/>
        </w:rPr>
        <w:annotationRef/>
      </w:r>
      <w:r>
        <w:t>RDF: Mededeling uitspraak bestuursrechter Aanwijzingsbesluit Natura 2000</w:t>
      </w:r>
    </w:p>
  </w:comment>
  <w:comment w:id="1685" w:author="Nienke Jansen" w:date="2023-12-04T15:33:00Z" w:initials="NJ">
    <w:p w14:paraId="5E3D60D2" w14:textId="77777777" w:rsidR="002E32AD" w:rsidRDefault="002E32AD">
      <w:pPr>
        <w:pStyle w:val="Tekstopmerking"/>
      </w:pPr>
      <w:r>
        <w:rPr>
          <w:rStyle w:val="Verwijzingopmerking"/>
        </w:rPr>
        <w:annotationRef/>
      </w:r>
      <w:r>
        <w:t>RDF: Mededeling uitspraak bestuursrechter Toegangsbeperkingsbesluit Natura 2000</w:t>
      </w:r>
    </w:p>
  </w:comment>
  <w:comment w:id="1686" w:author="Nienke Jansen" w:date="2023-12-04T15:34:00Z" w:initials="NJ">
    <w:p w14:paraId="01D42375" w14:textId="77777777" w:rsidR="00EC48C2" w:rsidRDefault="00EC48C2">
      <w:pPr>
        <w:pStyle w:val="Tekstopmerking"/>
      </w:pPr>
      <w:r>
        <w:rPr>
          <w:rStyle w:val="Verwijzingopmerking"/>
        </w:rPr>
        <w:annotationRef/>
      </w:r>
      <w:r>
        <w:t>RDF: Mededeling uitspraak beroep</w:t>
      </w:r>
    </w:p>
  </w:comment>
  <w:comment w:id="1687" w:author="Nienke Jansen" w:date="2023-12-04T15:34:00Z" w:initials="NJ">
    <w:p w14:paraId="04591B99" w14:textId="77777777" w:rsidR="00EC48C2" w:rsidRDefault="00EC48C2">
      <w:pPr>
        <w:pStyle w:val="Tekstopmerking"/>
      </w:pPr>
      <w:r>
        <w:rPr>
          <w:rStyle w:val="Verwijzingopmerking"/>
        </w:rPr>
        <w:annotationRef/>
      </w:r>
      <w:r>
        <w:t>RDF: Mededeling uitspraak hoger beroep</w:t>
      </w:r>
    </w:p>
  </w:comment>
  <w:comment w:id="1688" w:author="Nienke Jansen" w:date="2023-12-04T15:35:00Z" w:initials="NJ">
    <w:p w14:paraId="1C7EEDF1" w14:textId="77777777" w:rsidR="003E603C" w:rsidRDefault="003E603C">
      <w:pPr>
        <w:pStyle w:val="Tekstopmerking"/>
      </w:pPr>
      <w:r>
        <w:rPr>
          <w:rStyle w:val="Verwijzingopmerking"/>
        </w:rPr>
        <w:annotationRef/>
      </w:r>
      <w:r>
        <w:t>RDF: Verwerken uitspraak beroep in Aanwijzingsbesluit Natura 2000</w:t>
      </w:r>
    </w:p>
  </w:comment>
  <w:comment w:id="1689" w:author="Nienke Jansen" w:date="2023-12-04T15:36:00Z" w:initials="NJ">
    <w:p w14:paraId="3232E4CE" w14:textId="77777777" w:rsidR="003E603C" w:rsidRDefault="003E603C">
      <w:pPr>
        <w:pStyle w:val="Tekstopmerking"/>
      </w:pPr>
      <w:r>
        <w:rPr>
          <w:rStyle w:val="Verwijzingopmerking"/>
        </w:rPr>
        <w:annotationRef/>
      </w:r>
      <w:r>
        <w:t>RDF: Verwerken uitspraak beroep in Toegangsbeperkingsbesluit Natura 2000</w:t>
      </w:r>
    </w:p>
  </w:comment>
  <w:comment w:id="1698" w:author="Nienke Jansen" w:date="2023-12-04T15:38:00Z" w:initials="NJ">
    <w:p w14:paraId="1B6866D8" w14:textId="77777777" w:rsidR="00777CB9" w:rsidRDefault="00777CB9">
      <w:pPr>
        <w:pStyle w:val="Tekstopmerking"/>
      </w:pPr>
      <w:r>
        <w:rPr>
          <w:rStyle w:val="Verwijzingopmerking"/>
        </w:rPr>
        <w:annotationRef/>
      </w:r>
      <w:r>
        <w:t>RDF: Mededeling uitspraak bestuursrechter over Aanwijzingsbesluit Natura 2000</w:t>
      </w:r>
    </w:p>
  </w:comment>
  <w:comment w:id="1699" w:author="Nienke Jansen" w:date="2023-12-04T15:38:00Z" w:initials="NJ">
    <w:p w14:paraId="3F0D4230" w14:textId="77777777" w:rsidR="00777CB9" w:rsidRDefault="00777CB9">
      <w:pPr>
        <w:pStyle w:val="Tekstopmerking"/>
      </w:pPr>
      <w:r>
        <w:rPr>
          <w:rStyle w:val="Verwijzingopmerking"/>
        </w:rPr>
        <w:annotationRef/>
      </w:r>
      <w:r>
        <w:t>RDF: Mededeling uitspraak bestuursrechter over Toegangsbeperkingsbesluit Natura 2000</w:t>
      </w:r>
    </w:p>
  </w:comment>
  <w:comment w:id="1700" w:author="Nienke Jansen" w:date="2023-12-04T15:39:00Z" w:initials="NJ">
    <w:p w14:paraId="3AF7AF5C" w14:textId="77777777" w:rsidR="008B64A8" w:rsidRDefault="008B64A8">
      <w:pPr>
        <w:pStyle w:val="Tekstopmerking"/>
      </w:pPr>
      <w:r>
        <w:rPr>
          <w:rStyle w:val="Verwijzingopmerking"/>
        </w:rPr>
        <w:annotationRef/>
      </w:r>
      <w:r>
        <w:t>RDF: Verwerken uitspraak beroep in Aanwijzingsbesluit Natura 2000</w:t>
      </w:r>
    </w:p>
  </w:comment>
  <w:comment w:id="1701" w:author="Nienke Jansen" w:date="2023-12-04T15:39:00Z" w:initials="NJ">
    <w:p w14:paraId="748F4CE4" w14:textId="77777777" w:rsidR="008B64A8" w:rsidRDefault="008B64A8">
      <w:pPr>
        <w:pStyle w:val="Tekstopmerking"/>
      </w:pPr>
      <w:r>
        <w:rPr>
          <w:rStyle w:val="Verwijzingopmerking"/>
        </w:rPr>
        <w:annotationRef/>
      </w:r>
      <w:r>
        <w:t>RDF: Verwerken uitspraak beroep in Toegangsbeperkingsbesluit Natura 2000</w:t>
      </w:r>
    </w:p>
  </w:comment>
  <w:comment w:id="1703" w:author="Nienke Jansen" w:date="2023-12-04T15:42:00Z" w:initials="NJ">
    <w:p w14:paraId="3A5184BB" w14:textId="77777777" w:rsidR="004A372F" w:rsidRDefault="004A372F">
      <w:pPr>
        <w:pStyle w:val="Tekstopmerking"/>
      </w:pPr>
      <w:r>
        <w:rPr>
          <w:rStyle w:val="Verwijzingopmerking"/>
        </w:rPr>
        <w:annotationRef/>
      </w:r>
      <w:r>
        <w:t>RDF: Mededeling uitspraak beroep vernietiging Aanwijzingsbesluit Natura 2000</w:t>
      </w:r>
    </w:p>
  </w:comment>
  <w:comment w:id="1704" w:author="Nienke Jansen" w:date="2023-12-04T15:43:00Z" w:initials="NJ">
    <w:p w14:paraId="26B173AC" w14:textId="77777777" w:rsidR="00C80089" w:rsidRDefault="00C80089">
      <w:pPr>
        <w:pStyle w:val="Tekstopmerking"/>
      </w:pPr>
      <w:r>
        <w:rPr>
          <w:rStyle w:val="Verwijzingopmerking"/>
        </w:rPr>
        <w:annotationRef/>
      </w:r>
      <w:r>
        <w:t>RDF: Mededeling uitspraak beroep vernietiging Toegangsbeperkingsbesluit Natura 2000</w:t>
      </w:r>
    </w:p>
  </w:comment>
  <w:comment w:id="1710" w:author="Nienke Jansen" w:date="2023-12-04T11:35:00Z" w:initials="NJ">
    <w:p w14:paraId="0A6A9C41" w14:textId="36FD020F" w:rsidR="000414E7" w:rsidRDefault="000414E7" w:rsidP="00AA24E1">
      <w:pPr>
        <w:pStyle w:val="Tekstopmerking"/>
      </w:pPr>
      <w:r>
        <w:rPr>
          <w:rStyle w:val="Verwijzingopmerking"/>
        </w:rPr>
        <w:annotationRef/>
      </w:r>
      <w:r>
        <w:t>RDF: Rectificatie</w:t>
      </w:r>
    </w:p>
  </w:comment>
  <w:comment w:id="1719" w:author="Nienke Jansen" w:date="2023-12-04T11:37:00Z" w:initials="NJ">
    <w:p w14:paraId="61CB7556" w14:textId="77777777" w:rsidR="003416A5" w:rsidRDefault="003416A5" w:rsidP="00D14E62">
      <w:pPr>
        <w:pStyle w:val="Tekstopmerking"/>
      </w:pPr>
      <w:r>
        <w:rPr>
          <w:rStyle w:val="Verwijzingopmerking"/>
        </w:rPr>
        <w:annotationRef/>
      </w:r>
      <w:r>
        <w:t>RDF: Thema</w:t>
      </w:r>
    </w:p>
  </w:comment>
  <w:comment w:id="1720" w:author="Nienke Jansen" w:date="2023-12-04T11:37:00Z" w:initials="NJ">
    <w:p w14:paraId="1799AB03" w14:textId="77777777" w:rsidR="0039039F" w:rsidRDefault="0039039F" w:rsidP="004D7EA0">
      <w:pPr>
        <w:pStyle w:val="Tekstopmerking"/>
      </w:pPr>
      <w:r>
        <w:rPr>
          <w:rStyle w:val="Verwijzingopmerking"/>
        </w:rPr>
        <w:annotationRef/>
      </w:r>
      <w:r>
        <w:t>RDF: Waar is thema op gebaseerd</w:t>
      </w:r>
    </w:p>
  </w:comment>
  <w:comment w:id="1733" w:author="Nienke Jansen" w:date="2023-04-02T12:10:00Z" w:initials="NJ">
    <w:p w14:paraId="3569F44C" w14:textId="77777777" w:rsidR="0066472A" w:rsidRDefault="0066472A" w:rsidP="0066472A">
      <w:pPr>
        <w:pStyle w:val="Tekstopmerking"/>
      </w:pPr>
      <w:r>
        <w:rPr>
          <w:rStyle w:val="Verwijzingopmerking"/>
        </w:rPr>
        <w:annotationRef/>
      </w:r>
      <w:r>
        <w:t>Alleen omgevingsplan</w:t>
      </w:r>
    </w:p>
  </w:comment>
  <w:comment w:id="1734" w:author="Nienke Jansen" w:date="2023-04-02T12:10:00Z" w:initials="NJ">
    <w:p w14:paraId="3CCDC859" w14:textId="77777777" w:rsidR="0066472A" w:rsidRDefault="0066472A" w:rsidP="0066472A">
      <w:pPr>
        <w:pStyle w:val="Tekstopmerking"/>
      </w:pPr>
      <w:r>
        <w:rPr>
          <w:rStyle w:val="Verwijzingopmerking"/>
        </w:rPr>
        <w:annotationRef/>
      </w:r>
      <w:r>
        <w:t>Alleen omgevingsverordening</w:t>
      </w:r>
    </w:p>
  </w:comment>
  <w:comment w:id="1735" w:author="Nienke Jansen" w:date="2023-04-02T12:21:00Z" w:initials="NJ">
    <w:p w14:paraId="3D8BD5C6" w14:textId="77777777" w:rsidR="0066472A" w:rsidRDefault="0066472A" w:rsidP="0066472A">
      <w:pPr>
        <w:pStyle w:val="Tekstopmerking"/>
      </w:pPr>
      <w:r>
        <w:rPr>
          <w:rStyle w:val="Verwijzingopmerking"/>
        </w:rPr>
        <w:annotationRef/>
      </w:r>
      <w:r>
        <w:t>Alleen voorberedingsbesluit</w:t>
      </w:r>
    </w:p>
  </w:comment>
  <w:comment w:id="1736" w:author="Nienke Jansen" w:date="2023-04-05T13:58:00Z" w:initials="NJ">
    <w:p w14:paraId="3894E5CC" w14:textId="77777777" w:rsidR="0066472A" w:rsidRDefault="0066472A" w:rsidP="0066472A">
      <w:pPr>
        <w:pStyle w:val="Tekstopmerking"/>
      </w:pPr>
      <w:r>
        <w:rPr>
          <w:rStyle w:val="Verwijzingopmerking"/>
        </w:rPr>
        <w:annotationRef/>
      </w:r>
      <w:r>
        <w:t>Alleen bij artikelstructuur</w:t>
      </w:r>
    </w:p>
  </w:comment>
  <w:comment w:id="1737" w:author="Nienke Jansen" w:date="2023-03-12T14:06:00Z" w:initials="NJ">
    <w:p w14:paraId="434086EB" w14:textId="77777777" w:rsidR="0066472A" w:rsidRDefault="0066472A" w:rsidP="0066472A">
      <w:pPr>
        <w:pStyle w:val="Tekstopmerking"/>
      </w:pPr>
      <w:r>
        <w:rPr>
          <w:rStyle w:val="Verwijzingopmerking"/>
        </w:rPr>
        <w:annotationRef/>
      </w:r>
      <w:r>
        <w:t>Alleen voor voorbereidingsbesluit,  projectbesluit en reactieve interventie</w:t>
      </w:r>
    </w:p>
  </w:comment>
  <w:comment w:id="1738" w:author="Nienke Jansen" w:date="2023-04-05T11:21:00Z" w:initials="NJ">
    <w:p w14:paraId="1D84CDF9" w14:textId="77777777" w:rsidR="0066472A" w:rsidRDefault="0066472A" w:rsidP="0066472A">
      <w:pPr>
        <w:pStyle w:val="Tekstopmerking"/>
      </w:pPr>
      <w:r>
        <w:rPr>
          <w:rStyle w:val="Verwijzingopmerking"/>
        </w:rPr>
        <w:annotationRef/>
      </w:r>
      <w:r>
        <w:t>Alleen TPOD vbb (en pb????)</w:t>
      </w:r>
    </w:p>
  </w:comment>
  <w:comment w:id="1739" w:author="Nienke Jansen" w:date="2023-04-06T08:08:00Z" w:initials="NJ">
    <w:p w14:paraId="0ADE92D1" w14:textId="77777777" w:rsidR="0066472A" w:rsidRDefault="0066472A" w:rsidP="0066472A">
      <w:pPr>
        <w:pStyle w:val="Tekstopmerking"/>
      </w:pPr>
      <w:r>
        <w:rPr>
          <w:rStyle w:val="Verwijzingopmerking"/>
        </w:rPr>
        <w:annotationRef/>
      </w:r>
      <w:r>
        <w:t>Alleen indien van toepassing</w:t>
      </w:r>
    </w:p>
  </w:comment>
  <w:comment w:id="1740" w:author="Nienke Jansen" w:date="2023-04-02T12:35:00Z" w:initials="NJ">
    <w:p w14:paraId="17B308BC" w14:textId="77777777" w:rsidR="0066472A" w:rsidRDefault="0066472A" w:rsidP="0066472A">
      <w:pPr>
        <w:pStyle w:val="Tekstopmerking"/>
      </w:pPr>
      <w:r>
        <w:rPr>
          <w:rStyle w:val="Verwijzingopmerking"/>
        </w:rPr>
        <w:annotationRef/>
      </w:r>
      <w:r>
        <w:t>Alleen voor vbb</w:t>
      </w:r>
    </w:p>
  </w:comment>
  <w:comment w:id="1741" w:author="Nienke Jansen" w:date="2023-06-12T06:52:00Z" w:initials="NJ">
    <w:p w14:paraId="4A62DF99" w14:textId="77777777" w:rsidR="0066472A" w:rsidRDefault="0066472A" w:rsidP="0066472A">
      <w:pPr>
        <w:pStyle w:val="Tekstopmerking"/>
      </w:pPr>
      <w:r>
        <w:rPr>
          <w:rStyle w:val="Verwijzingopmerking"/>
        </w:rPr>
        <w:annotationRef/>
      </w:r>
      <w:r>
        <w:t>Alleen reactieve interventie (en daaropvolgende TPOD's)</w:t>
      </w:r>
    </w:p>
  </w:comment>
  <w:comment w:id="1742" w:author="Nienke Jansen" w:date="2023-04-05T14:10:00Z" w:initials="NJ">
    <w:p w14:paraId="4E28DF7A" w14:textId="77777777" w:rsidR="0066472A" w:rsidRDefault="0066472A" w:rsidP="0066472A">
      <w:pPr>
        <w:pStyle w:val="Tekstopmerking"/>
      </w:pPr>
      <w:r>
        <w:rPr>
          <w:rStyle w:val="Verwijzingopmerking"/>
        </w:rPr>
        <w:annotationRef/>
      </w:r>
      <w:r>
        <w:t>Alleen indien van toepassing</w:t>
      </w:r>
    </w:p>
  </w:comment>
  <w:comment w:id="1743" w:author="Nienke Jansen" w:date="2023-03-12T18:03:00Z" w:initials="NJ">
    <w:p w14:paraId="11121E92" w14:textId="77777777" w:rsidR="0066472A" w:rsidRDefault="0066472A" w:rsidP="0066472A">
      <w:pPr>
        <w:pStyle w:val="Tekstopmerking"/>
      </w:pPr>
      <w:r>
        <w:rPr>
          <w:rStyle w:val="Verwijzingopmerking"/>
        </w:rPr>
        <w:annotationRef/>
      </w:r>
      <w:r>
        <w:t>Alleen voor omgevingsvisie</w:t>
      </w:r>
    </w:p>
  </w:comment>
  <w:comment w:id="1744" w:author="Nienke Jansen" w:date="2023-03-12T18:04:00Z" w:initials="NJ">
    <w:p w14:paraId="7F2B72F2" w14:textId="77777777" w:rsidR="0066472A" w:rsidRDefault="0066472A" w:rsidP="0066472A">
      <w:pPr>
        <w:pStyle w:val="Tekstopmerking"/>
      </w:pPr>
      <w:r>
        <w:rPr>
          <w:rStyle w:val="Verwijzingopmerking"/>
        </w:rPr>
        <w:annotationRef/>
      </w:r>
      <w:r>
        <w:t>Alleen voor omgevingsverordening</w:t>
      </w:r>
    </w:p>
  </w:comment>
  <w:comment w:id="1745" w:author="Nienke Jansen" w:date="2023-03-12T18:04:00Z" w:initials="NJ">
    <w:p w14:paraId="40E598B0" w14:textId="77777777" w:rsidR="0066472A" w:rsidRDefault="0066472A" w:rsidP="0066472A">
      <w:pPr>
        <w:pStyle w:val="Tekstopmerking"/>
      </w:pPr>
      <w:r>
        <w:rPr>
          <w:rStyle w:val="Verwijzingopmerking"/>
        </w:rPr>
        <w:annotationRef/>
      </w:r>
      <w:r>
        <w:t>Alleen voor projectbesluit</w:t>
      </w:r>
    </w:p>
  </w:comment>
  <w:comment w:id="1746" w:author="Nienke Jansen" w:date="2023-03-12T18:05:00Z" w:initials="NJ">
    <w:p w14:paraId="431F6BA2" w14:textId="77777777" w:rsidR="0066472A" w:rsidRDefault="0066472A" w:rsidP="0066472A">
      <w:pPr>
        <w:pStyle w:val="Tekstopmerking"/>
      </w:pPr>
      <w:r>
        <w:rPr>
          <w:rStyle w:val="Verwijzingopmerking"/>
        </w:rPr>
        <w:annotationRef/>
      </w:r>
      <w:r>
        <w:t>Alleen voor voorbereidingsbesluit</w:t>
      </w:r>
    </w:p>
  </w:comment>
  <w:comment w:id="1747" w:author="Nienke Jansen" w:date="2023-04-02T12:26:00Z" w:initials="NJ">
    <w:p w14:paraId="2770FB92" w14:textId="77777777" w:rsidR="0066472A" w:rsidRDefault="0066472A" w:rsidP="0066472A">
      <w:pPr>
        <w:pStyle w:val="Tekstopmerking"/>
      </w:pPr>
      <w:r>
        <w:rPr>
          <w:rStyle w:val="Verwijzingopmerking"/>
        </w:rPr>
        <w:annotationRef/>
      </w:r>
      <w:r>
        <w:t>Alleen voor omgevingsplan</w:t>
      </w:r>
    </w:p>
  </w:comment>
  <w:comment w:id="1748" w:author="Nienke Jansen" w:date="2023-06-09T12:24:00Z" w:initials="NJ">
    <w:p w14:paraId="346FE216" w14:textId="77777777" w:rsidR="0066472A" w:rsidRDefault="0066472A" w:rsidP="0066472A">
      <w:pPr>
        <w:pStyle w:val="Tekstopmerking"/>
      </w:pPr>
      <w:r>
        <w:rPr>
          <w:rStyle w:val="Verwijzingopmerking"/>
        </w:rPr>
        <w:annotationRef/>
      </w:r>
      <w:r>
        <w:t>Alleen voor omgevingsplan</w:t>
      </w:r>
    </w:p>
  </w:comment>
  <w:comment w:id="1749" w:author="Nienke Jansen" w:date="2023-06-09T12:24:00Z" w:initials="NJ">
    <w:p w14:paraId="43413BDC" w14:textId="77777777" w:rsidR="0066472A" w:rsidRDefault="0066472A" w:rsidP="0066472A">
      <w:pPr>
        <w:pStyle w:val="Tekstopmerking"/>
      </w:pPr>
      <w:r>
        <w:rPr>
          <w:rStyle w:val="Verwijzingopmerking"/>
        </w:rPr>
        <w:annotationRef/>
      </w:r>
      <w:r>
        <w:t>Alleen voor omgevingsplan</w:t>
      </w:r>
    </w:p>
  </w:comment>
  <w:comment w:id="1750" w:author="Nienke Jansen" w:date="2023-06-09T12:25:00Z" w:initials="NJ">
    <w:p w14:paraId="38A246E8" w14:textId="77777777" w:rsidR="0066472A" w:rsidRDefault="0066472A" w:rsidP="0066472A">
      <w:pPr>
        <w:pStyle w:val="Tekstopmerking"/>
      </w:pPr>
      <w:r>
        <w:rPr>
          <w:rStyle w:val="Verwijzingopmerking"/>
        </w:rPr>
        <w:annotationRef/>
      </w:r>
      <w:r>
        <w:t>Alleen voor omgevingsplan</w:t>
      </w:r>
    </w:p>
  </w:comment>
  <w:comment w:id="1751" w:author="Nienke Jansen" w:date="2023-06-09T12:25:00Z" w:initials="NJ">
    <w:p w14:paraId="4486FFE8" w14:textId="77777777" w:rsidR="0066472A" w:rsidRDefault="0066472A" w:rsidP="0066472A">
      <w:pPr>
        <w:pStyle w:val="Tekstopmerking"/>
      </w:pPr>
      <w:r>
        <w:rPr>
          <w:rStyle w:val="Verwijzingopmerking"/>
        </w:rPr>
        <w:annotationRef/>
      </w:r>
      <w:r>
        <w:t>Alleen voor omgevingsplan</w:t>
      </w:r>
    </w:p>
  </w:comment>
  <w:comment w:id="1752" w:author="Nienke Jansen" w:date="2023-06-09T12:25:00Z" w:initials="NJ">
    <w:p w14:paraId="0A144804" w14:textId="77777777" w:rsidR="0066472A" w:rsidRDefault="0066472A" w:rsidP="0066472A">
      <w:pPr>
        <w:pStyle w:val="Tekstopmerking"/>
      </w:pPr>
      <w:r>
        <w:rPr>
          <w:rStyle w:val="Verwijzingopmerking"/>
        </w:rPr>
        <w:annotationRef/>
      </w:r>
      <w:r>
        <w:t>Alleen voor omgevingsplan</w:t>
      </w:r>
    </w:p>
  </w:comment>
  <w:comment w:id="1753" w:author="Nienke Jansen" w:date="2023-06-09T12:25:00Z" w:initials="NJ">
    <w:p w14:paraId="471B8809" w14:textId="77777777" w:rsidR="0066472A" w:rsidRDefault="0066472A" w:rsidP="0066472A">
      <w:pPr>
        <w:pStyle w:val="Tekstopmerking"/>
      </w:pPr>
      <w:r>
        <w:rPr>
          <w:rStyle w:val="Verwijzingopmerking"/>
        </w:rPr>
        <w:annotationRef/>
      </w:r>
      <w:r>
        <w:t>Alleen voor omgevingsplan</w:t>
      </w:r>
    </w:p>
  </w:comment>
  <w:comment w:id="1754" w:author="Nienke Jansen" w:date="2023-03-12T18:05:00Z" w:initials="NJ">
    <w:p w14:paraId="063E9F29" w14:textId="77777777" w:rsidR="0066472A" w:rsidRDefault="0066472A" w:rsidP="0066472A">
      <w:pPr>
        <w:pStyle w:val="Tekstopmerking"/>
      </w:pPr>
      <w:r>
        <w:rPr>
          <w:rStyle w:val="Verwijzingopmerking"/>
        </w:rPr>
        <w:annotationRef/>
      </w:r>
      <w:r>
        <w:t>Alleen voor omgevingsplan</w:t>
      </w:r>
    </w:p>
  </w:comment>
  <w:comment w:id="1755" w:author="Nienke Jansen" w:date="2023-10-02T15:15:00Z" w:initials="NJ">
    <w:p w14:paraId="2B6C8BDD" w14:textId="77777777" w:rsidR="0066472A" w:rsidRDefault="0066472A" w:rsidP="0066472A">
      <w:pPr>
        <w:pStyle w:val="Tekstopmerking"/>
      </w:pPr>
      <w:r>
        <w:rPr>
          <w:rStyle w:val="Verwijzingopmerking"/>
        </w:rPr>
        <w:annotationRef/>
      </w:r>
      <w:r>
        <w:t>Dit waren wijzigingen alvast in wijzigingsoverzicht TPOD reactieve interventie opgenomen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29E1E00C" w15:done="0"/>
  <w15:commentEx w15:paraId="47090884" w15:done="0"/>
  <w15:commentEx w15:paraId="3BA30798" w15:done="0"/>
  <w15:commentEx w15:paraId="43B7C1F2" w15:done="0"/>
  <w15:commentEx w15:paraId="310897AB" w15:done="0"/>
  <w15:commentEx w15:paraId="2B2319F5" w15:done="0"/>
  <w15:commentEx w15:paraId="5A431194" w15:done="0"/>
  <w15:commentEx w15:paraId="042F013B" w15:done="0"/>
  <w15:commentEx w15:paraId="461E6CED"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6ED6F36F" w15:done="0"/>
  <w15:commentEx w15:paraId="260BF631" w15:done="0"/>
  <w15:commentEx w15:paraId="2698C10A" w15:done="0"/>
  <w15:commentEx w15:paraId="1DC96E2E" w15:done="0"/>
  <w15:commentEx w15:paraId="6FEAC2DA" w15:done="0"/>
  <w15:commentEx w15:paraId="0CE263C5" w15:done="0"/>
  <w15:commentEx w15:paraId="674BCFD3"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5365C56A" w15:done="0"/>
  <w15:commentEx w15:paraId="7FBD0910" w15:done="0"/>
  <w15:commentEx w15:paraId="1CB44925" w15:done="0"/>
  <w15:commentEx w15:paraId="6B0B85F2" w15:done="0"/>
  <w15:commentEx w15:paraId="5E8419A2" w15:done="0"/>
  <w15:commentEx w15:paraId="47FB9BE9" w15:done="0"/>
  <w15:commentEx w15:paraId="5639CF65" w15:done="0"/>
  <w15:commentEx w15:paraId="7CD154EB" w15:done="0"/>
  <w15:commentEx w15:paraId="6EBAE943" w15:done="0"/>
  <w15:commentEx w15:paraId="6F17FD72" w15:done="0"/>
  <w15:commentEx w15:paraId="081A77A6" w15:done="0"/>
  <w15:commentEx w15:paraId="561D3F2A" w15:done="0"/>
  <w15:commentEx w15:paraId="06DFD004" w15:done="0"/>
  <w15:commentEx w15:paraId="6BFA2ACC" w15:done="0"/>
  <w15:commentEx w15:paraId="7C31B9A2" w15:done="0"/>
  <w15:commentEx w15:paraId="37119A1A" w15:done="0"/>
  <w15:commentEx w15:paraId="2F1FAC8F" w15:done="0"/>
  <w15:commentEx w15:paraId="57A4ECE1" w15:done="0"/>
  <w15:commentEx w15:paraId="6343E4D3" w15:done="0"/>
  <w15:commentEx w15:paraId="2FDE6C05" w15:done="0"/>
  <w15:commentEx w15:paraId="4CAEA640" w15:done="0"/>
  <w15:commentEx w15:paraId="0EBFB6B3" w15:done="0"/>
  <w15:commentEx w15:paraId="1F30D7B3" w15:done="0"/>
  <w15:commentEx w15:paraId="4BCE5035" w15:done="0"/>
  <w15:commentEx w15:paraId="0A8F58C4" w15:paraIdParent="4BCE5035" w15:done="0"/>
  <w15:commentEx w15:paraId="4D5BC372" w15:done="0"/>
  <w15:commentEx w15:paraId="27EFDC0C" w15:paraIdParent="4D5BC372" w15:done="0"/>
  <w15:commentEx w15:paraId="351BD404" w15:paraIdParent="4D5BC372" w15:done="0"/>
  <w15:commentEx w15:paraId="7763DDBB" w15:done="0"/>
  <w15:commentEx w15:paraId="7CA4A883" w15:done="0"/>
  <w15:commentEx w15:paraId="537BFB5C" w15:done="0"/>
  <w15:commentEx w15:paraId="0A824FE3" w15:done="0"/>
  <w15:commentEx w15:paraId="569BDC26" w15:done="0"/>
  <w15:commentEx w15:paraId="104553AD" w15:done="0"/>
  <w15:commentEx w15:paraId="2D9BE3CA" w15:done="0"/>
  <w15:commentEx w15:paraId="05E27D86" w15:paraIdParent="2D9BE3CA" w15:done="0"/>
  <w15:commentEx w15:paraId="482F3120" w15:done="0"/>
  <w15:commentEx w15:paraId="62C44DDC" w15:done="0"/>
  <w15:commentEx w15:paraId="4A46EE93" w15:done="0"/>
  <w15:commentEx w15:paraId="61772F08" w15:done="0"/>
  <w15:commentEx w15:paraId="5F45C61D" w15:paraIdParent="61772F08" w15:done="0"/>
  <w15:commentEx w15:paraId="49395D57" w15:paraIdParent="61772F08" w15:done="0"/>
  <w15:commentEx w15:paraId="3E1A75DB" w15:done="0"/>
  <w15:commentEx w15:paraId="1565FE0C" w15:done="0"/>
  <w15:commentEx w15:paraId="34561B73" w15:done="0"/>
  <w15:commentEx w15:paraId="1F32A51A" w15:paraIdParent="34561B73" w15:done="0"/>
  <w15:commentEx w15:paraId="1CE6862A" w15:done="0"/>
  <w15:commentEx w15:paraId="3593A924" w15:paraIdParent="1CE6862A" w15:done="0"/>
  <w15:commentEx w15:paraId="76A33993" w15:paraIdParent="1CE6862A" w15:done="0"/>
  <w15:commentEx w15:paraId="4537B6C7" w15:done="0"/>
  <w15:commentEx w15:paraId="47A27A00" w15:done="0"/>
  <w15:commentEx w15:paraId="740FA871" w15:paraIdParent="47A27A00" w15:done="0"/>
  <w15:commentEx w15:paraId="6F07F9DC" w15:paraIdParent="47A27A00" w15:done="0"/>
  <w15:commentEx w15:paraId="731E7CCE" w15:done="0"/>
  <w15:commentEx w15:paraId="2B83B7A2" w15:done="0"/>
  <w15:commentEx w15:paraId="6AD33B38" w15:paraIdParent="2B83B7A2" w15:done="0"/>
  <w15:commentEx w15:paraId="2C930706" w15:paraIdParent="2B83B7A2" w15:done="0"/>
  <w15:commentEx w15:paraId="15243F1D" w15:done="0"/>
  <w15:commentEx w15:paraId="3591697D" w15:paraIdParent="15243F1D" w15:done="0"/>
  <w15:commentEx w15:paraId="36BE7CA7" w15:paraIdParent="15243F1D" w15:done="0"/>
  <w15:commentEx w15:paraId="23E9A47F" w15:done="0"/>
  <w15:commentEx w15:paraId="5EE4BECB" w15:paraIdParent="23E9A47F" w15:done="0"/>
  <w15:commentEx w15:paraId="7F949147" w15:done="0"/>
  <w15:commentEx w15:paraId="357F61F6" w15:paraIdParent="7F949147" w15:done="0"/>
  <w15:commentEx w15:paraId="5E6F34A2" w15:done="0"/>
  <w15:commentEx w15:paraId="40CB2158" w15:done="0"/>
  <w15:commentEx w15:paraId="164027E8" w15:paraIdParent="40CB2158" w15:done="0"/>
  <w15:commentEx w15:paraId="436611FA" w15:paraIdParent="40CB2158" w15:done="0"/>
  <w15:commentEx w15:paraId="443B2E7C" w15:paraIdParent="40CB2158" w15:done="0"/>
  <w15:commentEx w15:paraId="74534AC3" w15:done="0"/>
  <w15:commentEx w15:paraId="77BE9A30" w15:done="0"/>
  <w15:commentEx w15:paraId="3B8E36EE" w15:done="0"/>
  <w15:commentEx w15:paraId="517F9E8E" w15:done="0"/>
  <w15:commentEx w15:paraId="07C68288" w15:done="0"/>
  <w15:commentEx w15:paraId="040888ED" w15:done="0"/>
  <w15:commentEx w15:paraId="0BB44529" w15:done="0"/>
  <w15:commentEx w15:paraId="4C319E22" w15:done="0"/>
  <w15:commentEx w15:paraId="4D9CED8D" w15:done="0"/>
  <w15:commentEx w15:paraId="08526435" w15:done="0"/>
  <w15:commentEx w15:paraId="60099190" w15:done="0"/>
  <w15:commentEx w15:paraId="675193AF" w15:done="0"/>
  <w15:commentEx w15:paraId="5DE8DC28" w15:paraIdParent="675193AF" w15:done="0"/>
  <w15:commentEx w15:paraId="55CA959D" w15:done="0"/>
  <w15:commentEx w15:paraId="676BA9DD" w15:done="0"/>
  <w15:commentEx w15:paraId="0C1C48E2" w15:done="0"/>
  <w15:commentEx w15:paraId="1739D248" w15:done="0"/>
  <w15:commentEx w15:paraId="4CAAD0C1" w15:paraIdParent="1739D248" w15:done="0"/>
  <w15:commentEx w15:paraId="50870335" w15:paraIdParent="1739D248" w15:done="0"/>
  <w15:commentEx w15:paraId="49E452C7" w15:paraIdParent="1739D248" w15:done="0"/>
  <w15:commentEx w15:paraId="1EC853A7" w15:done="0"/>
  <w15:commentEx w15:paraId="42079C89" w15:paraIdParent="1EC853A7" w15:done="0"/>
  <w15:commentEx w15:paraId="3D8A6F43" w15:done="0"/>
  <w15:commentEx w15:paraId="577AB1DE" w15:paraIdParent="3D8A6F43" w15:done="0"/>
  <w15:commentEx w15:paraId="4E236377" w15:paraIdParent="3D8A6F43" w15:done="0"/>
  <w15:commentEx w15:paraId="769D5D01" w15:paraIdParent="3D8A6F43" w15:done="0"/>
  <w15:commentEx w15:paraId="2F6CDFBB" w15:done="0"/>
  <w15:commentEx w15:paraId="255870C8" w15:done="0"/>
  <w15:commentEx w15:paraId="1A199FB4" w15:done="0"/>
  <w15:commentEx w15:paraId="723C8DA4" w15:paraIdParent="1A199FB4" w15:done="0"/>
  <w15:commentEx w15:paraId="0B543A52" w15:done="0"/>
  <w15:commentEx w15:paraId="570E6322" w15:done="0"/>
  <w15:commentEx w15:paraId="786B1191" w15:done="0"/>
  <w15:commentEx w15:paraId="5076C20B" w15:paraIdParent="786B1191" w15:done="0"/>
  <w15:commentEx w15:paraId="60DE2E45" w15:paraIdParent="786B1191" w15:done="0"/>
  <w15:commentEx w15:paraId="09799C6B" w15:paraIdParent="786B1191" w15:done="0"/>
  <w15:commentEx w15:paraId="083F0AFE" w15:done="0"/>
  <w15:commentEx w15:paraId="2FF7F601" w15:done="0"/>
  <w15:commentEx w15:paraId="00CA9809" w15:paraIdParent="2FF7F601" w15:done="0"/>
  <w15:commentEx w15:paraId="2AB617CF" w15:paraIdParent="2FF7F601" w15:done="0"/>
  <w15:commentEx w15:paraId="67118695" w15:done="0"/>
  <w15:commentEx w15:paraId="51A1E14A" w15:paraIdParent="67118695" w15:done="0"/>
  <w15:commentEx w15:paraId="41A66ADB" w15:done="0"/>
  <w15:commentEx w15:paraId="16995FFD" w15:done="0"/>
  <w15:commentEx w15:paraId="6FCD6E28" w15:paraIdParent="16995FFD" w15:done="0"/>
  <w15:commentEx w15:paraId="0548B22F" w15:paraIdParent="16995FFD" w15:done="0"/>
  <w15:commentEx w15:paraId="2E5614D0" w15:paraIdParent="16995FFD" w15:done="0"/>
  <w15:commentEx w15:paraId="2A9F061E" w15:done="0"/>
  <w15:commentEx w15:paraId="60C54CC8" w15:done="0"/>
  <w15:commentEx w15:paraId="1FBCA42B" w15:paraIdParent="60C54CC8" w15:done="0"/>
  <w15:commentEx w15:paraId="6EDC40BD" w15:paraIdParent="60C54CC8" w15:done="0"/>
  <w15:commentEx w15:paraId="1D0250FE" w15:paraIdParent="60C54CC8" w15:done="0"/>
  <w15:commentEx w15:paraId="3B0681CB" w15:done="0"/>
  <w15:commentEx w15:paraId="5E649014" w15:paraIdParent="3B0681CB" w15:done="0"/>
  <w15:commentEx w15:paraId="4B43C0B2" w15:paraIdParent="3B0681CB" w15:done="0"/>
  <w15:commentEx w15:paraId="67DF1AA5" w15:done="0"/>
  <w15:commentEx w15:paraId="2AAD8A76" w15:done="0"/>
  <w15:commentEx w15:paraId="7045D5EB" w15:done="0"/>
  <w15:commentEx w15:paraId="5B87CADC" w15:done="0"/>
  <w15:commentEx w15:paraId="3CA116F3" w15:done="0"/>
  <w15:commentEx w15:paraId="0D7A8F40" w15:done="0"/>
  <w15:commentEx w15:paraId="5A6DBECA" w15:done="0"/>
  <w15:commentEx w15:paraId="7FBEC81F" w15:done="0"/>
  <w15:commentEx w15:paraId="45A66205" w15:done="0"/>
  <w15:commentEx w15:paraId="5AA28DCB" w15:paraIdParent="45A66205" w15:done="0"/>
  <w15:commentEx w15:paraId="6ADF80BE" w15:paraIdParent="45A66205" w15:done="0"/>
  <w15:commentEx w15:paraId="1934EB8B" w15:paraIdParent="45A66205" w15:done="0"/>
  <w15:commentEx w15:paraId="75AF2C45" w15:done="0"/>
  <w15:commentEx w15:paraId="61F6FAB5" w15:paraIdParent="75AF2C45" w15:done="0"/>
  <w15:commentEx w15:paraId="29D0796A" w15:done="0"/>
  <w15:commentEx w15:paraId="0633E97D" w15:paraIdParent="29D0796A" w15:done="0"/>
  <w15:commentEx w15:paraId="607ECE47" w15:paraIdParent="29D0796A" w15:done="0"/>
  <w15:commentEx w15:paraId="306E2C76" w15:paraIdParent="29D0796A" w15:done="0"/>
  <w15:commentEx w15:paraId="32EC30BD" w15:done="0"/>
  <w15:commentEx w15:paraId="0598C30D" w15:done="0"/>
  <w15:commentEx w15:paraId="54F8D14A" w15:done="0"/>
  <w15:commentEx w15:paraId="0B7E4914" w15:paraIdParent="54F8D14A" w15:done="0"/>
  <w15:commentEx w15:paraId="41728F94" w15:done="0"/>
  <w15:commentEx w15:paraId="77A8F6F9" w15:done="0"/>
  <w15:commentEx w15:paraId="1554CB00" w15:done="0"/>
  <w15:commentEx w15:paraId="3EB02D19" w15:paraIdParent="1554CB00" w15:done="0"/>
  <w15:commentEx w15:paraId="269E010C" w15:done="0"/>
  <w15:commentEx w15:paraId="2851DA12" w15:paraIdParent="269E010C" w15:done="0"/>
  <w15:commentEx w15:paraId="0F0AD5EC" w15:done="0"/>
  <w15:commentEx w15:paraId="79329374" w15:done="0"/>
  <w15:commentEx w15:paraId="48D0AF04" w15:done="0"/>
  <w15:commentEx w15:paraId="2A00EF97" w15:done="0"/>
  <w15:commentEx w15:paraId="22147E13" w15:done="0"/>
  <w15:commentEx w15:paraId="43FA6953" w15:paraIdParent="22147E13" w15:done="0"/>
  <w15:commentEx w15:paraId="6BED0B92" w15:done="0"/>
  <w15:commentEx w15:paraId="11E53DC6" w15:done="0"/>
  <w15:commentEx w15:paraId="6C5365AD" w15:done="0"/>
  <w15:commentEx w15:paraId="66B177F8" w15:done="0"/>
  <w15:commentEx w15:paraId="02DFE1B2" w15:paraIdParent="66B177F8" w15:done="0"/>
  <w15:commentEx w15:paraId="3A3E2AB5" w15:paraIdParent="66B177F8" w15:done="0"/>
  <w15:commentEx w15:paraId="4227D36A" w15:paraIdParent="66B177F8" w15:done="0"/>
  <w15:commentEx w15:paraId="7F19D70A" w15:done="0"/>
  <w15:commentEx w15:paraId="55F7590A" w15:paraIdParent="7F19D70A" w15:done="0"/>
  <w15:commentEx w15:paraId="53DA670F" w15:done="0"/>
  <w15:commentEx w15:paraId="51C8E8E9" w15:paraIdParent="53DA670F" w15:done="0"/>
  <w15:commentEx w15:paraId="59C8F7F5" w15:paraIdParent="53DA670F" w15:done="0"/>
  <w15:commentEx w15:paraId="1049AF67" w15:paraIdParent="53DA670F" w15:done="0"/>
  <w15:commentEx w15:paraId="476D05B2" w15:done="0"/>
  <w15:commentEx w15:paraId="5852FFC0" w15:done="0"/>
  <w15:commentEx w15:paraId="007644E0" w15:done="0"/>
  <w15:commentEx w15:paraId="4ED24E5C" w15:paraIdParent="007644E0" w15:done="0"/>
  <w15:commentEx w15:paraId="1BCBFBF7" w15:done="0"/>
  <w15:commentEx w15:paraId="109E9E46" w15:done="0"/>
  <w15:commentEx w15:paraId="09724A91" w15:paraIdParent="109E9E46" w15:done="0"/>
  <w15:commentEx w15:paraId="04660108" w15:done="0"/>
  <w15:commentEx w15:paraId="483CA18A" w15:paraIdParent="04660108" w15:done="0"/>
  <w15:commentEx w15:paraId="5323DFD5" w15:done="0"/>
  <w15:commentEx w15:paraId="60DC84A3" w15:done="0"/>
  <w15:commentEx w15:paraId="006FF45D" w15:done="0"/>
  <w15:commentEx w15:paraId="73E5D20F" w15:done="0"/>
  <w15:commentEx w15:paraId="421D6EF3" w15:done="0"/>
  <w15:commentEx w15:paraId="1CC9B442" w15:paraIdParent="421D6EF3" w15:done="0"/>
  <w15:commentEx w15:paraId="73A76922" w15:done="0"/>
  <w15:commentEx w15:paraId="15595E45" w15:done="0"/>
  <w15:commentEx w15:paraId="20895144" w15:done="0"/>
  <w15:commentEx w15:paraId="61AC2302" w15:done="0"/>
  <w15:commentEx w15:paraId="48C1CB8C" w15:paraIdParent="61AC2302" w15:done="0"/>
  <w15:commentEx w15:paraId="4110306F" w15:paraIdParent="61AC2302" w15:done="0"/>
  <w15:commentEx w15:paraId="134AEC81" w15:paraIdParent="61AC2302" w15:done="0"/>
  <w15:commentEx w15:paraId="0A2BC9AE" w15:done="0"/>
  <w15:commentEx w15:paraId="778E46D5" w15:paraIdParent="0A2BC9AE" w15:done="0"/>
  <w15:commentEx w15:paraId="725E3E1D" w15:done="0"/>
  <w15:commentEx w15:paraId="78751824" w15:paraIdParent="725E3E1D" w15:done="0"/>
  <w15:commentEx w15:paraId="40D90924" w15:paraIdParent="725E3E1D" w15:done="0"/>
  <w15:commentEx w15:paraId="2099C9D4" w15:paraIdParent="725E3E1D" w15:done="0"/>
  <w15:commentEx w15:paraId="397EFE64" w15:done="0"/>
  <w15:commentEx w15:paraId="58B77025" w15:done="0"/>
  <w15:commentEx w15:paraId="29F1AA06" w15:done="0"/>
  <w15:commentEx w15:paraId="414E6149" w15:paraIdParent="29F1AA06" w15:done="0"/>
  <w15:commentEx w15:paraId="0BE8C6D8" w15:done="0"/>
  <w15:commentEx w15:paraId="6E064901" w15:done="0"/>
  <w15:commentEx w15:paraId="08DE5436" w15:paraIdParent="6E064901" w15:done="0"/>
  <w15:commentEx w15:paraId="277EAD8F" w15:done="0"/>
  <w15:commentEx w15:paraId="75802F71" w15:paraIdParent="277EAD8F" w15:done="0"/>
  <w15:commentEx w15:paraId="6132F070" w15:done="0"/>
  <w15:commentEx w15:paraId="571E1455" w15:done="0"/>
  <w15:commentEx w15:paraId="0F98A6D2" w15:done="0"/>
  <w15:commentEx w15:paraId="3F7D6930" w15:done="0"/>
  <w15:commentEx w15:paraId="5EC8856B" w15:done="0"/>
  <w15:commentEx w15:paraId="6B115E23" w15:done="0"/>
  <w15:commentEx w15:paraId="3CB196DE" w15:done="0"/>
  <w15:commentEx w15:paraId="6BAE94B9" w15:done="0"/>
  <w15:commentEx w15:paraId="0BEBF7B3" w15:paraIdParent="6BAE94B9" w15:done="0"/>
  <w15:commentEx w15:paraId="6867D0B0" w15:done="0"/>
  <w15:commentEx w15:paraId="07EF3573" w15:done="0"/>
  <w15:commentEx w15:paraId="240D64D9" w15:done="0"/>
  <w15:commentEx w15:paraId="12ECD8E8" w15:done="0"/>
  <w15:commentEx w15:paraId="50EBF326" w15:paraIdParent="12ECD8E8" w15:done="0"/>
  <w15:commentEx w15:paraId="0929A7E5" w15:paraIdParent="12ECD8E8" w15:done="0"/>
  <w15:commentEx w15:paraId="62BE275A" w15:paraIdParent="12ECD8E8" w15:done="0"/>
  <w15:commentEx w15:paraId="382CD289" w15:done="0"/>
  <w15:commentEx w15:paraId="24F9D957" w15:paraIdParent="382CD289" w15:done="0"/>
  <w15:commentEx w15:paraId="0BA681DC" w15:done="0"/>
  <w15:commentEx w15:paraId="0FD97973" w15:paraIdParent="0BA681DC" w15:done="0"/>
  <w15:commentEx w15:paraId="3492102F" w15:paraIdParent="0BA681DC" w15:done="0"/>
  <w15:commentEx w15:paraId="2CA38B4F" w15:paraIdParent="0BA681DC" w15:done="0"/>
  <w15:commentEx w15:paraId="22534FE8" w15:done="0"/>
  <w15:commentEx w15:paraId="0551EC41" w15:done="0"/>
  <w15:commentEx w15:paraId="21F6EB37" w15:done="0"/>
  <w15:commentEx w15:paraId="081C77CE" w15:paraIdParent="21F6EB37" w15:done="0"/>
  <w15:commentEx w15:paraId="61C7228E" w15:done="0"/>
  <w15:commentEx w15:paraId="0998BC99" w15:paraIdParent="61C7228E" w15:done="0"/>
  <w15:commentEx w15:paraId="53C4D018" w15:done="0"/>
  <w15:commentEx w15:paraId="3D73563A" w15:paraIdParent="53C4D018" w15:done="0"/>
  <w15:commentEx w15:paraId="17E9069F" w15:done="0"/>
  <w15:commentEx w15:paraId="5B3B8444" w15:done="0"/>
  <w15:commentEx w15:paraId="476671A7" w15:done="0"/>
  <w15:commentEx w15:paraId="071E8067" w15:done="0"/>
  <w15:commentEx w15:paraId="790CCFEB" w15:done="0"/>
  <w15:commentEx w15:paraId="3A985314" w15:paraIdParent="790CCFEB" w15:done="0"/>
  <w15:commentEx w15:paraId="06ACBC87" w15:paraIdParent="790CCFEB" w15:done="0"/>
  <w15:commentEx w15:paraId="2B97BFCB" w15:done="0"/>
  <w15:commentEx w15:paraId="763F4372" w15:paraIdParent="2B97BFCB" w15:done="0"/>
  <w15:commentEx w15:paraId="7A2EC872" w15:done="0"/>
  <w15:commentEx w15:paraId="218BBE8C" w15:done="0"/>
  <w15:commentEx w15:paraId="75909506" w15:paraIdParent="218BBE8C" w15:done="0"/>
  <w15:commentEx w15:paraId="04DAF9EF" w15:paraIdParent="218BBE8C" w15:done="0"/>
  <w15:commentEx w15:paraId="7380B6A0" w15:paraIdParent="218BBE8C" w15:done="0"/>
  <w15:commentEx w15:paraId="6E0D3839" w15:paraIdParent="218BBE8C" w15:done="0"/>
  <w15:commentEx w15:paraId="3A47CF45" w15:done="0"/>
  <w15:commentEx w15:paraId="436C8705" w15:done="0"/>
  <w15:commentEx w15:paraId="0294597A" w15:paraIdParent="436C8705" w15:done="0"/>
  <w15:commentEx w15:paraId="3F3FD331" w15:paraIdParent="436C8705" w15:done="0"/>
  <w15:commentEx w15:paraId="66ED8838" w15:paraIdParent="436C8705" w15:done="0"/>
  <w15:commentEx w15:paraId="03678D9E" w15:done="0"/>
  <w15:commentEx w15:paraId="67A2A4E8" w15:paraIdParent="03678D9E" w15:done="0"/>
  <w15:commentEx w15:paraId="0B3C0251" w15:paraIdParent="03678D9E" w15:done="0"/>
  <w15:commentEx w15:paraId="6B06BDD8" w15:paraIdParent="03678D9E" w15:done="0"/>
  <w15:commentEx w15:paraId="40CAAC3C" w15:done="0"/>
  <w15:commentEx w15:paraId="48776014" w15:done="0"/>
  <w15:commentEx w15:paraId="6D5A2730" w15:paraIdParent="48776014" w15:done="0"/>
  <w15:commentEx w15:paraId="5135BC23" w15:paraIdParent="48776014" w15:done="0"/>
  <w15:commentEx w15:paraId="390BEBF4" w15:paraIdParent="48776014" w15:done="0"/>
  <w15:commentEx w15:paraId="4026FBD5" w15:done="0"/>
  <w15:commentEx w15:paraId="727FA3B9" w15:done="0"/>
  <w15:commentEx w15:paraId="55878525" w15:done="0"/>
  <w15:commentEx w15:paraId="0A948547" w15:paraIdParent="55878525" w15:done="0"/>
  <w15:commentEx w15:paraId="664A4301" w15:paraIdParent="55878525" w15:done="0"/>
  <w15:commentEx w15:paraId="51B63FD8" w15:paraIdParent="55878525" w15:done="0"/>
  <w15:commentEx w15:paraId="46CCCDE5" w15:done="0"/>
  <w15:commentEx w15:paraId="19AF9C5A" w15:paraIdParent="46CCCDE5" w15:done="0"/>
  <w15:commentEx w15:paraId="4BD50206" w15:done="0"/>
  <w15:commentEx w15:paraId="49DFD340" w15:done="0"/>
  <w15:commentEx w15:paraId="42CAABD4" w15:done="0"/>
  <w15:commentEx w15:paraId="189DBFFB" w15:paraIdParent="42CAABD4" w15:done="0"/>
  <w15:commentEx w15:paraId="6E236C24" w15:done="0"/>
  <w15:commentEx w15:paraId="42C3A355" w15:paraIdParent="6E236C24" w15:done="0"/>
  <w15:commentEx w15:paraId="2A1FD1CC" w15:done="0"/>
  <w15:commentEx w15:paraId="50288679" w15:paraIdParent="2A1FD1CC" w15:done="0"/>
  <w15:commentEx w15:paraId="334AFD7C" w15:done="0"/>
  <w15:commentEx w15:paraId="1F76545A" w15:paraIdParent="334AFD7C" w15:done="0"/>
  <w15:commentEx w15:paraId="5FF5A594" w15:paraIdParent="334AFD7C" w15:done="0"/>
  <w15:commentEx w15:paraId="59A7CB43" w15:paraIdParent="334AFD7C" w15:done="0"/>
  <w15:commentEx w15:paraId="64B3AD5D" w15:paraIdParent="334AFD7C" w15:done="0"/>
  <w15:commentEx w15:paraId="05BDC083" w15:done="0"/>
  <w15:commentEx w15:paraId="2D8B5F3B" w15:done="0"/>
  <w15:commentEx w15:paraId="2F0656FE" w15:paraIdParent="2D8B5F3B" w15:done="0"/>
  <w15:commentEx w15:paraId="6EA51592" w15:paraIdParent="2D8B5F3B" w15:done="0"/>
  <w15:commentEx w15:paraId="16826C5C" w15:paraIdParent="2D8B5F3B" w15:done="0"/>
  <w15:commentEx w15:paraId="7AF59870" w15:done="0"/>
  <w15:commentEx w15:paraId="635DC6D5" w15:done="0"/>
  <w15:commentEx w15:paraId="50C0370F" w15:done="0"/>
  <w15:commentEx w15:paraId="72592AA0" w15:paraIdParent="50C0370F" w15:done="0"/>
  <w15:commentEx w15:paraId="226264A2" w15:done="0"/>
  <w15:commentEx w15:paraId="31615F1F" w15:paraIdParent="226264A2" w15:done="0"/>
  <w15:commentEx w15:paraId="1263C2F2" w15:done="0"/>
  <w15:commentEx w15:paraId="40896BE3" w15:done="0"/>
  <w15:commentEx w15:paraId="6489CD28" w15:paraIdParent="40896BE3" w15:done="0"/>
  <w15:commentEx w15:paraId="25E05B9D" w15:paraIdParent="40896BE3" w15:done="0"/>
  <w15:commentEx w15:paraId="20B9C0D8" w15:done="0"/>
  <w15:commentEx w15:paraId="3F847FC8" w15:done="0"/>
  <w15:commentEx w15:paraId="28BC271B" w15:paraIdParent="3F847FC8" w15:done="0"/>
  <w15:commentEx w15:paraId="70F69846" w15:paraIdParent="3F847FC8" w15:done="0"/>
  <w15:commentEx w15:paraId="23193C7B" w15:done="0"/>
  <w15:commentEx w15:paraId="17D2B2C9" w15:paraIdParent="23193C7B" w15:done="0"/>
  <w15:commentEx w15:paraId="2B39F4C7" w15:done="0"/>
  <w15:commentEx w15:paraId="4824CF2E" w15:done="0"/>
  <w15:commentEx w15:paraId="5686BC21" w15:done="0"/>
  <w15:commentEx w15:paraId="5AFFDE6B" w15:done="0"/>
  <w15:commentEx w15:paraId="59A3BEBA" w15:paraIdParent="5AFFDE6B" w15:done="0"/>
  <w15:commentEx w15:paraId="14EB4F42" w15:paraIdParent="5AFFDE6B" w15:done="0"/>
  <w15:commentEx w15:paraId="6D5EA34D" w15:paraIdParent="5AFFDE6B" w15:done="0"/>
  <w15:commentEx w15:paraId="3C3D3763" w15:done="0"/>
  <w15:commentEx w15:paraId="395AE138" w15:paraIdParent="3C3D3763" w15:done="0"/>
  <w15:commentEx w15:paraId="75F41AFD" w15:done="0"/>
  <w15:commentEx w15:paraId="4AF331E0" w15:done="0"/>
  <w15:commentEx w15:paraId="5EE84548" w15:done="0"/>
  <w15:commentEx w15:paraId="7EB71042" w15:done="0"/>
  <w15:commentEx w15:paraId="7454763E" w15:done="0"/>
  <w15:commentEx w15:paraId="77E2BDAF" w15:paraIdParent="7454763E" w15:done="0"/>
  <w15:commentEx w15:paraId="03370CA4" w15:done="0"/>
  <w15:commentEx w15:paraId="07CF9285" w15:done="0"/>
  <w15:commentEx w15:paraId="257C463D" w15:done="0"/>
  <w15:commentEx w15:paraId="131F61DB" w15:done="0"/>
  <w15:commentEx w15:paraId="22583334" w15:paraIdParent="131F61DB" w15:done="0"/>
  <w15:commentEx w15:paraId="4EAAB97F" w15:paraIdParent="131F61DB" w15:done="0"/>
  <w15:commentEx w15:paraId="4BC45467" w15:paraIdParent="131F61DB" w15:done="0"/>
  <w15:commentEx w15:paraId="48E30EF4" w15:done="0"/>
  <w15:commentEx w15:paraId="6D555DA8" w15:paraIdParent="48E30EF4" w15:done="0"/>
  <w15:commentEx w15:paraId="1A9449EC" w15:done="0"/>
  <w15:commentEx w15:paraId="5A8BCDD9" w15:paraIdParent="1A9449EC" w15:done="0"/>
  <w15:commentEx w15:paraId="78E660D9" w15:paraIdParent="1A9449EC" w15:done="0"/>
  <w15:commentEx w15:paraId="7300BE88" w15:paraIdParent="1A9449EC" w15:done="0"/>
  <w15:commentEx w15:paraId="0978CFB0" w15:done="0"/>
  <w15:commentEx w15:paraId="6118DC97" w15:done="0"/>
  <w15:commentEx w15:paraId="307C377A" w15:done="0"/>
  <w15:commentEx w15:paraId="0C08CC9C" w15:paraIdParent="307C377A" w15:done="0"/>
  <w15:commentEx w15:paraId="3D0428E9" w15:done="0"/>
  <w15:commentEx w15:paraId="4A59F187" w15:done="0"/>
  <w15:commentEx w15:paraId="1054818C" w15:paraIdParent="4A59F187" w15:done="0"/>
  <w15:commentEx w15:paraId="68AD611F" w15:done="0"/>
  <w15:commentEx w15:paraId="18FD6125" w15:done="0"/>
  <w15:commentEx w15:paraId="5F2E9437" w15:done="0"/>
  <w15:commentEx w15:paraId="351CB1E5" w15:paraIdParent="5F2E9437" w15:done="0"/>
  <w15:commentEx w15:paraId="6F5D989D" w15:paraIdParent="5F2E9437" w15:done="0"/>
  <w15:commentEx w15:paraId="222C698E" w15:done="0"/>
  <w15:commentEx w15:paraId="74E0D99C" w15:done="0"/>
  <w15:commentEx w15:paraId="7EC60828" w15:done="0"/>
  <w15:commentEx w15:paraId="05BE561B" w15:paraIdParent="7EC60828" w15:done="0"/>
  <w15:commentEx w15:paraId="3EBC0176" w15:paraIdParent="7EC60828" w15:done="0"/>
  <w15:commentEx w15:paraId="58E901CA" w15:paraIdParent="7EC60828" w15:done="0"/>
  <w15:commentEx w15:paraId="18E93B2F" w15:done="0"/>
  <w15:commentEx w15:paraId="1828D6F0" w15:done="0"/>
  <w15:commentEx w15:paraId="516C8CCE" w15:paraIdParent="1828D6F0" w15:done="0"/>
  <w15:commentEx w15:paraId="089194A8" w15:paraIdParent="1828D6F0" w15:done="0"/>
  <w15:commentEx w15:paraId="0913467E" w15:done="0"/>
  <w15:commentEx w15:paraId="26858F88" w15:done="0"/>
  <w15:commentEx w15:paraId="037D37B4" w15:paraIdParent="26858F88" w15:done="0"/>
  <w15:commentEx w15:paraId="2DDFB85C" w15:done="0"/>
  <w15:commentEx w15:paraId="5EEB5AA9" w15:done="0"/>
  <w15:commentEx w15:paraId="0065DC99" w15:paraIdParent="5EEB5AA9" w15:done="0"/>
  <w15:commentEx w15:paraId="202427EA" w15:paraIdParent="5EEB5AA9" w15:done="0"/>
  <w15:commentEx w15:paraId="776667AF" w15:paraIdParent="5EEB5AA9" w15:done="0"/>
  <w15:commentEx w15:paraId="0FB8535E" w15:done="0"/>
  <w15:commentEx w15:paraId="336E2F7F" w15:done="0"/>
  <w15:commentEx w15:paraId="28016D9E" w15:done="0"/>
  <w15:commentEx w15:paraId="6BA58810" w15:paraIdParent="28016D9E" w15:done="0"/>
  <w15:commentEx w15:paraId="41715513" w15:done="0"/>
  <w15:commentEx w15:paraId="28C1D266" w15:done="0"/>
  <w15:commentEx w15:paraId="0E1F2083" w15:paraIdParent="28C1D266" w15:done="0"/>
  <w15:commentEx w15:paraId="5DCFB09C" w15:paraIdParent="28C1D266" w15:done="0"/>
  <w15:commentEx w15:paraId="6A1F5421" w15:paraIdParent="28C1D266" w15:done="0"/>
  <w15:commentEx w15:paraId="550031D0" w15:done="0"/>
  <w15:commentEx w15:paraId="2A44E223" w15:done="0"/>
  <w15:commentEx w15:paraId="55FDE220" w15:paraIdParent="2A44E223" w15:done="0"/>
  <w15:commentEx w15:paraId="1AEB92F9" w15:paraIdParent="2A44E223" w15:done="0"/>
  <w15:commentEx w15:paraId="4525841B" w15:done="0"/>
  <w15:commentEx w15:paraId="4B5D7A54" w15:paraIdParent="4525841B" w15:done="0"/>
  <w15:commentEx w15:paraId="7D76344A" w15:done="0"/>
  <w15:commentEx w15:paraId="688060E1" w15:paraIdParent="7D76344A" w15:done="0"/>
  <w15:commentEx w15:paraId="3847DA9F" w15:paraIdParent="7D76344A" w15:done="0"/>
  <w15:commentEx w15:paraId="683AC62D" w15:done="0"/>
  <w15:commentEx w15:paraId="6D53CB95" w15:done="0"/>
  <w15:commentEx w15:paraId="729E56D5" w15:done="0"/>
  <w15:commentEx w15:paraId="39E0D0BD" w15:done="0"/>
  <w15:commentEx w15:paraId="4610D7C3" w15:paraIdParent="39E0D0BD" w15:done="0"/>
  <w15:commentEx w15:paraId="749A275C" w15:done="0"/>
  <w15:commentEx w15:paraId="7677F016" w15:done="0"/>
  <w15:commentEx w15:paraId="7B8F9FFC" w15:done="0"/>
  <w15:commentEx w15:paraId="0CDA6AA5" w15:done="0"/>
  <w15:commentEx w15:paraId="4DB674F2" w15:paraIdParent="0CDA6AA5" w15:done="0"/>
  <w15:commentEx w15:paraId="606A48EE" w15:paraIdParent="0CDA6AA5" w15:done="0"/>
  <w15:commentEx w15:paraId="5378C58A" w15:paraIdParent="0CDA6AA5" w15:done="0"/>
  <w15:commentEx w15:paraId="2A6D5FC4" w15:done="0"/>
  <w15:commentEx w15:paraId="60A3D586" w15:paraIdParent="2A6D5FC4" w15:done="0"/>
  <w15:commentEx w15:paraId="7C8611A2" w15:done="0"/>
  <w15:commentEx w15:paraId="0B7523C6" w15:paraIdParent="7C8611A2" w15:done="0"/>
  <w15:commentEx w15:paraId="5974F251" w15:paraIdParent="7C8611A2" w15:done="0"/>
  <w15:commentEx w15:paraId="124D0127" w15:paraIdParent="7C8611A2" w15:done="0"/>
  <w15:commentEx w15:paraId="4E93A25A" w15:done="0"/>
  <w15:commentEx w15:paraId="060086DF" w15:done="0"/>
  <w15:commentEx w15:paraId="235517E0" w15:done="0"/>
  <w15:commentEx w15:paraId="7D51135B" w15:paraIdParent="235517E0" w15:done="0"/>
  <w15:commentEx w15:paraId="5FD8F161" w15:done="0"/>
  <w15:commentEx w15:paraId="79ABA21C" w15:done="0"/>
  <w15:commentEx w15:paraId="2FE6C39C" w15:paraIdParent="79ABA21C" w15:done="0"/>
  <w15:commentEx w15:paraId="19661CA3" w15:paraIdParent="79ABA21C" w15:done="0"/>
  <w15:commentEx w15:paraId="48B2CDC3" w15:paraIdParent="79ABA21C" w15:done="0"/>
  <w15:commentEx w15:paraId="62612783" w15:done="0"/>
  <w15:commentEx w15:paraId="32E4AD4C" w15:done="0"/>
  <w15:commentEx w15:paraId="28636D18" w15:paraIdParent="32E4AD4C" w15:done="0"/>
  <w15:commentEx w15:paraId="2277C58D" w15:paraIdParent="32E4AD4C" w15:done="0"/>
  <w15:commentEx w15:paraId="4D63E4A6" w15:done="0"/>
  <w15:commentEx w15:paraId="77315B39" w15:paraIdParent="4D63E4A6" w15:done="0"/>
  <w15:commentEx w15:paraId="4914708E" w15:done="0"/>
  <w15:commentEx w15:paraId="773E4D0B" w15:done="0"/>
  <w15:commentEx w15:paraId="5E3D60D2" w15:paraIdParent="773E4D0B" w15:done="0"/>
  <w15:commentEx w15:paraId="01D42375" w15:paraIdParent="773E4D0B" w15:done="0"/>
  <w15:commentEx w15:paraId="04591B99" w15:paraIdParent="773E4D0B" w15:done="0"/>
  <w15:commentEx w15:paraId="1C7EEDF1" w15:paraIdParent="773E4D0B" w15:done="0"/>
  <w15:commentEx w15:paraId="3232E4CE" w15:paraIdParent="773E4D0B" w15:done="0"/>
  <w15:commentEx w15:paraId="1B6866D8" w15:done="0"/>
  <w15:commentEx w15:paraId="3F0D4230" w15:paraIdParent="1B6866D8" w15:done="0"/>
  <w15:commentEx w15:paraId="3AF7AF5C" w15:paraIdParent="1B6866D8" w15:done="0"/>
  <w15:commentEx w15:paraId="748F4CE4" w15:paraIdParent="1B6866D8" w15:done="0"/>
  <w15:commentEx w15:paraId="3A5184BB" w15:done="0"/>
  <w15:commentEx w15:paraId="26B173AC" w15:paraIdParent="3A5184BB" w15:done="0"/>
  <w15:commentEx w15:paraId="0A6A9C41" w15:done="0"/>
  <w15:commentEx w15:paraId="61CB7556" w15:done="0"/>
  <w15:commentEx w15:paraId="1799AB03" w15:paraIdParent="61CB7556" w15:done="0"/>
  <w15:commentEx w15:paraId="3569F44C" w15:done="0"/>
  <w15:commentEx w15:paraId="3CCDC859" w15:done="0"/>
  <w15:commentEx w15:paraId="3D8BD5C6" w15:done="0"/>
  <w15:commentEx w15:paraId="3894E5CC" w15:done="0"/>
  <w15:commentEx w15:paraId="434086EB" w15:done="0"/>
  <w15:commentEx w15:paraId="1D84CDF9" w15:done="0"/>
  <w15:commentEx w15:paraId="0ADE92D1" w15:done="0"/>
  <w15:commentEx w15:paraId="17B308BC" w15:done="0"/>
  <w15:commentEx w15:paraId="4A62DF99" w15:done="0"/>
  <w15:commentEx w15:paraId="4E28DF7A" w15:done="0"/>
  <w15:commentEx w15:paraId="11121E92" w15:done="0"/>
  <w15:commentEx w15:paraId="7F2B72F2" w15:done="0"/>
  <w15:commentEx w15:paraId="40E598B0" w15:done="0"/>
  <w15:commentEx w15:paraId="431F6BA2" w15:done="0"/>
  <w15:commentEx w15:paraId="2770FB92" w15:done="0"/>
  <w15:commentEx w15:paraId="346FE216" w15:done="0"/>
  <w15:commentEx w15:paraId="43413BDC" w15:done="0"/>
  <w15:commentEx w15:paraId="38A246E8" w15:done="0"/>
  <w15:commentEx w15:paraId="4486FFE8" w15:done="0"/>
  <w15:commentEx w15:paraId="0A144804" w15:done="0"/>
  <w15:commentEx w15:paraId="471B8809" w15:done="0"/>
  <w15:commentEx w15:paraId="063E9F29" w15:done="0"/>
  <w15:commentEx w15:paraId="2B6C8BD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9078B7F" w16cex:dateUtc="2023-12-01T12:55:00Z"/>
  <w16cex:commentExtensible w16cex:durableId="52277232" w16cex:dateUtc="2023-12-04T09:52:00Z"/>
  <w16cex:commentExtensible w16cex:durableId="27D7F85E" w16cex:dateUtc="2023-04-05T11:38:00Z"/>
  <w16cex:commentExtensible w16cex:durableId="256F1943" w16cex:dateUtc="2021-12-23T14:50:00Z"/>
  <w16cex:commentExtensible w16cex:durableId="09F1CB6A" w16cex:dateUtc="2023-04-05T11:38:00Z"/>
  <w16cex:commentExtensible w16cex:durableId="27D9A16C" w16cex:dateUtc="2023-04-06T17:52:00Z"/>
  <w16cex:commentExtensible w16cex:durableId="2885B991" w16cex:dateUtc="2023-08-15T06:45:00Z"/>
  <w16cex:commentExtensible w16cex:durableId="2B3E963C" w16cex:dateUtc="2023-12-01T10:05:00Z"/>
  <w16cex:commentExtensible w16cex:durableId="218B49BC" w16cex:dateUtc="2023-12-01T10:0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4150A050" w16cex:dateUtc="2023-12-01T10:03:00Z"/>
  <w16cex:commentExtensible w16cex:durableId="1FF49B07" w16cex:dateUtc="2023-12-04T09:53:00Z"/>
  <w16cex:commentExtensible w16cex:durableId="27D65824" w16cex:dateUtc="2023-04-04T06:02:00Z"/>
  <w16cex:commentExtensible w16cex:durableId="27D65841" w16cex:dateUtc="2023-04-04T06:03:00Z"/>
  <w16cex:commentExtensible w16cex:durableId="03F53D97" w16cex:dateUtc="2023-12-04T09:53:00Z"/>
  <w16cex:commentExtensible w16cex:durableId="41C4D2DE" w16cex:dateUtc="2023-12-04T09:54:00Z"/>
  <w16cex:commentExtensible w16cex:durableId="6047567E" w16cex:dateUtc="2023-12-01T13:02: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4930E24C" w16cex:dateUtc="2023-12-04T09:54:00Z"/>
  <w16cex:commentExtensible w16cex:durableId="5D765C9D" w16cex:dateUtc="2023-12-01T10:09:00Z"/>
  <w16cex:commentExtensible w16cex:durableId="1FA4DCBB" w16cex:dateUtc="2023-12-04T09:55:00Z"/>
  <w16cex:commentExtensible w16cex:durableId="6F0FBFFD" w16cex:dateUtc="2023-12-01T10:09:00Z"/>
  <w16cex:commentExtensible w16cex:durableId="625CA536" w16cex:dateUtc="2023-12-04T09:55:00Z"/>
  <w16cex:commentExtensible w16cex:durableId="29B69898" w16cex:dateUtc="2023-12-04T09:55:00Z"/>
  <w16cex:commentExtensible w16cex:durableId="756814B8" w16cex:dateUtc="2023-12-04T09:55:00Z"/>
  <w16cex:commentExtensible w16cex:durableId="66A31468" w16cex:dateUtc="2023-12-04T09:59:00Z"/>
  <w16cex:commentExtensible w16cex:durableId="367E2151" w16cex:dateUtc="2023-12-04T09:59: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1211BE81" w16cex:dateUtc="2023-12-04T09:59:00Z"/>
  <w16cex:commentExtensible w16cex:durableId="5D313CDB" w16cex:dateUtc="2023-12-04T10:00:00Z"/>
  <w16cex:commentExtensible w16cex:durableId="74D35139" w16cex:dateUtc="2023-12-04T10:00:00Z"/>
  <w16cex:commentExtensible w16cex:durableId="11CC4602" w16cex:dateUtc="2023-11-24T12:04:00Z"/>
  <w16cex:commentExtensible w16cex:durableId="1A4B9F2B" w16cex:dateUtc="2023-12-04T10:00:00Z"/>
  <w16cex:commentExtensible w16cex:durableId="32A55A5E" w16cex:dateUtc="2023-12-04T10:00:00Z"/>
  <w16cex:commentExtensible w16cex:durableId="3B8560B0" w16cex:dateUtc="2023-12-04T10:01:00Z"/>
  <w16cex:commentExtensible w16cex:durableId="08C48497" w16cex:dateUtc="2023-12-04T10:01:00Z"/>
  <w16cex:commentExtensible w16cex:durableId="45E28AE9" w16cex:dateUtc="2023-12-04T10:02:00Z"/>
  <w16cex:commentExtensible w16cex:durableId="73BC2273" w16cex:dateUtc="2023-12-04T10:02:00Z"/>
  <w16cex:commentExtensible w16cex:durableId="47F734EF" w16cex:dateUtc="2023-12-04T10:03:00Z"/>
  <w16cex:commentExtensible w16cex:durableId="3EB4C318" w16cex:dateUtc="2023-12-04T10:03:00Z"/>
  <w16cex:commentExtensible w16cex:durableId="4ADB93BA" w16cex:dateUtc="2023-12-04T10:03:00Z"/>
  <w16cex:commentExtensible w16cex:durableId="3962E26B" w16cex:dateUtc="2023-11-15T18:17:00Z"/>
  <w16cex:commentExtensible w16cex:durableId="3DCE804E" w16cex:dateUtc="2023-11-15T18:17:00Z"/>
  <w16cex:commentExtensible w16cex:durableId="4943AB08" w16cex:dateUtc="2023-12-02T18:07:00Z"/>
  <w16cex:commentExtensible w16cex:durableId="22A8555A" w16cex:dateUtc="2023-11-15T18:21:00Z"/>
  <w16cex:commentExtensible w16cex:durableId="36CA3041" w16cex:dateUtc="2023-11-15T18:22:00Z"/>
  <w16cex:commentExtensible w16cex:durableId="7E809C62" w16cex:dateUtc="2023-12-04T10:04:00Z"/>
  <w16cex:commentExtensible w16cex:durableId="5EB0F96C" w16cex:dateUtc="2023-12-04T10:05:00Z"/>
  <w16cex:commentExtensible w16cex:durableId="6F84690E" w16cex:dateUtc="2023-12-04T10:38:00Z"/>
  <w16cex:commentExtensible w16cex:durableId="04F13B9B" w16cex:dateUtc="2023-12-04T10:05:00Z"/>
  <w16cex:commentExtensible w16cex:durableId="430F4DD6" w16cex:dateUtc="2023-12-04T10:06:00Z"/>
  <w16cex:commentExtensible w16cex:durableId="553ED21C" w16cex:dateUtc="2023-11-24T12:28:00Z"/>
  <w16cex:commentExtensible w16cex:durableId="7F1E861F" w16cex:dateUtc="2023-12-04T10:07:00Z"/>
  <w16cex:commentExtensible w16cex:durableId="1939B400" w16cex:dateUtc="2023-12-04T10:07:00Z"/>
  <w16cex:commentExtensible w16cex:durableId="332E5093" w16cex:dateUtc="2023-12-04T10:39:00Z"/>
  <w16cex:commentExtensible w16cex:durableId="31C2DBCC" w16cex:dateUtc="2023-12-04T10:07:00Z"/>
  <w16cex:commentExtensible w16cex:durableId="4BC9CD9D" w16cex:dateUtc="2023-12-04T10:08:00Z"/>
  <w16cex:commentExtensible w16cex:durableId="4FAE53DA" w16cex:dateUtc="2023-12-04T10:08:00Z"/>
  <w16cex:commentExtensible w16cex:durableId="6B5EB521" w16cex:dateUtc="2023-12-04T10:08:00Z"/>
  <w16cex:commentExtensible w16cex:durableId="5F24D002" w16cex:dateUtc="2023-12-04T10:09:00Z"/>
  <w16cex:commentExtensible w16cex:durableId="6A71C6E3" w16cex:dateUtc="2023-12-04T10:10:00Z"/>
  <w16cex:commentExtensible w16cex:durableId="39BC5CAE" w16cex:dateUtc="2023-12-04T10:10:00Z"/>
  <w16cex:commentExtensible w16cex:durableId="27728498" w16cex:dateUtc="2023-01-18T13:45:00Z"/>
  <w16cex:commentExtensible w16cex:durableId="01A6D7C7" w16cex:dateUtc="2023-12-04T10:10:00Z"/>
  <w16cex:commentExtensible w16cex:durableId="314B4C88" w16cex:dateUtc="2023-12-04T10:10:00Z"/>
  <w16cex:commentExtensible w16cex:durableId="084635CB" w16cex:dateUtc="2023-12-04T10:11:00Z"/>
  <w16cex:commentExtensible w16cex:durableId="277284B3" w16cex:dateUtc="2023-01-18T13:45:00Z"/>
  <w16cex:commentExtensible w16cex:durableId="0EF10043" w16cex:dateUtc="2023-12-04T10:11:00Z"/>
  <w16cex:commentExtensible w16cex:durableId="583B4F15" w16cex:dateUtc="2023-12-04T10:12:00Z"/>
  <w16cex:commentExtensible w16cex:durableId="1038B31D" w16cex:dateUtc="2023-12-04T10:12:00Z"/>
  <w16cex:commentExtensible w16cex:durableId="567A3D21" w16cex:dateUtc="2023-12-04T10:13:00Z"/>
  <w16cex:commentExtensible w16cex:durableId="1BE84967" w16cex:dateUtc="2023-12-04T10:13:00Z"/>
  <w16cex:commentExtensible w16cex:durableId="59459742" w16cex:dateUtc="2023-12-04T10:13:00Z"/>
  <w16cex:commentExtensible w16cex:durableId="40B6C306" w16cex:dateUtc="2023-12-04T10:13:00Z"/>
  <w16cex:commentExtensible w16cex:durableId="033CCB8A" w16cex:dateUtc="2023-12-04T10:14:00Z"/>
  <w16cex:commentExtensible w16cex:durableId="530EEDD4" w16cex:dateUtc="2023-12-04T10:14:00Z"/>
  <w16cex:commentExtensible w16cex:durableId="2958F245" w16cex:dateUtc="2023-12-04T10:14:00Z"/>
  <w16cex:commentExtensible w16cex:durableId="7928B9F8" w16cex:dateUtc="2023-12-04T10:14:00Z"/>
  <w16cex:commentExtensible w16cex:durableId="77A019C9" w16cex:dateUtc="2023-12-04T10:15:00Z"/>
  <w16cex:commentExtensible w16cex:durableId="2F3AA77D" w16cex:dateUtc="2023-12-04T10:15:00Z"/>
  <w16cex:commentExtensible w16cex:durableId="722B548A" w16cex:dateUtc="2023-12-04T10:15:00Z"/>
  <w16cex:commentExtensible w16cex:durableId="0D97982C" w16cex:dateUtc="2023-12-04T10:16:00Z"/>
  <w16cex:commentExtensible w16cex:durableId="3EBF1A95" w16cex:dateUtc="2023-12-04T10:16:00Z"/>
  <w16cex:commentExtensible w16cex:durableId="6D575218" w16cex:dateUtc="2023-12-04T10:16:00Z"/>
  <w16cex:commentExtensible w16cex:durableId="6E1788E7" w16cex:dateUtc="2023-11-20T07:21:00Z"/>
  <w16cex:commentExtensible w16cex:durableId="28EF3E01" w16cex:dateUtc="2023-12-04T10:20:00Z"/>
  <w16cex:commentExtensible w16cex:durableId="79E1532C" w16cex:dateUtc="2023-12-04T12:42:00Z"/>
  <w16cex:commentExtensible w16cex:durableId="08A1FDB4" w16cex:dateUtc="2023-12-04T10:40:00Z"/>
  <w16cex:commentExtensible w16cex:durableId="38CE7C75" w16cex:dateUtc="2023-12-04T10:21:00Z"/>
  <w16cex:commentExtensible w16cex:durableId="7335633D" w16cex:dateUtc="2023-12-04T10:22:00Z"/>
  <w16cex:commentExtensible w16cex:durableId="02E6DC2E" w16cex:dateUtc="2023-12-04T10:21:00Z"/>
  <w16cex:commentExtensible w16cex:durableId="61D2D5BC" w16cex:dateUtc="2023-12-04T10:43:00Z"/>
  <w16cex:commentExtensible w16cex:durableId="6F3D2D29" w16cex:dateUtc="2023-12-04T10:22:00Z"/>
  <w16cex:commentExtensible w16cex:durableId="02C93000" w16cex:dateUtc="2023-12-04T10:23:00Z"/>
  <w16cex:commentExtensible w16cex:durableId="34B4741A" w16cex:dateUtc="2023-12-04T10:23:00Z"/>
  <w16cex:commentExtensible w16cex:durableId="35400725" w16cex:dateUtc="2023-12-04T10:23:00Z"/>
  <w16cex:commentExtensible w16cex:durableId="49FFEE17" w16cex:dateUtc="2023-12-04T10:24:00Z"/>
  <w16cex:commentExtensible w16cex:durableId="7A949A18" w16cex:dateUtc="2023-12-04T10:24:00Z"/>
  <w16cex:commentExtensible w16cex:durableId="48787789" w16cex:dateUtc="2023-12-04T10:24:00Z"/>
  <w16cex:commentExtensible w16cex:durableId="0C5471AC" w16cex:dateUtc="2023-12-04T10:24:00Z"/>
  <w16cex:commentExtensible w16cex:durableId="0109C3C9" w16cex:dateUtc="2023-12-04T10:25:00Z"/>
  <w16cex:commentExtensible w16cex:durableId="7B4004B6" w16cex:dateUtc="2023-12-04T10:25:00Z"/>
  <w16cex:commentExtensible w16cex:durableId="46FBF0E9" w16cex:dateUtc="2023-12-04T10:25:00Z"/>
  <w16cex:commentExtensible w16cex:durableId="52209F88" w16cex:dateUtc="2023-12-04T10:32:00Z"/>
  <w16cex:commentExtensible w16cex:durableId="3763C30D" w16cex:dateUtc="2023-12-04T10:26:00Z"/>
  <w16cex:commentExtensible w16cex:durableId="130FDB01" w16cex:dateUtc="2023-12-04T10:26:00Z"/>
  <w16cex:commentExtensible w16cex:durableId="1222748F" w16cex:dateUtc="2023-12-04T10:26:00Z"/>
  <w16cex:commentExtensible w16cex:durableId="2CF2B6E2" w16cex:dateUtc="2023-12-04T10:26:00Z"/>
  <w16cex:commentExtensible w16cex:durableId="646E8792" w16cex:dateUtc="2023-12-04T10:27:00Z"/>
  <w16cex:commentExtensible w16cex:durableId="159DC4F0" w16cex:dateUtc="2023-12-04T10:27:00Z"/>
  <w16cex:commentExtensible w16cex:durableId="6CACF25A" w16cex:dateUtc="2023-12-04T10:28:00Z"/>
  <w16cex:commentExtensible w16cex:durableId="7288972B" w16cex:dateUtc="2023-12-04T10:28:00Z"/>
  <w16cex:commentExtensible w16cex:durableId="66C028BC" w16cex:dateUtc="2023-12-04T10:28:00Z"/>
  <w16cex:commentExtensible w16cex:durableId="5C323519" w16cex:dateUtc="2023-12-04T10:28:00Z"/>
  <w16cex:commentExtensible w16cex:durableId="144B594E" w16cex:dateUtc="2023-12-04T10:29:00Z"/>
  <w16cex:commentExtensible w16cex:durableId="4855B971" w16cex:dateUtc="2023-12-04T10:29:00Z"/>
  <w16cex:commentExtensible w16cex:durableId="0C8ED6B9" w16cex:dateUtc="2023-12-04T10:29:00Z"/>
  <w16cex:commentExtensible w16cex:durableId="6B9A1B40" w16cex:dateUtc="2023-12-04T10:29:00Z"/>
  <w16cex:commentExtensible w16cex:durableId="49594D12" w16cex:dateUtc="2023-12-04T10:29:00Z"/>
  <w16cex:commentExtensible w16cex:durableId="648450FD" w16cex:dateUtc="2023-12-04T10:30:00Z"/>
  <w16cex:commentExtensible w16cex:durableId="23FF67D8" w16cex:dateUtc="2023-12-04T10:30:00Z"/>
  <w16cex:commentExtensible w16cex:durableId="0A46F248" w16cex:dateUtc="2023-12-04T10:30:00Z"/>
  <w16cex:commentExtensible w16cex:durableId="584F41BF" w16cex:dateUtc="2023-12-04T10:31:00Z"/>
  <w16cex:commentExtensible w16cex:durableId="423DAA8B" w16cex:dateUtc="2023-12-04T10:31:00Z"/>
  <w16cex:commentExtensible w16cex:durableId="322925EB" w16cex:dateUtc="2023-12-04T10:32:00Z"/>
  <w16cex:commentExtensible w16cex:durableId="1A272392" w16cex:dateUtc="2023-12-04T10:32:00Z"/>
  <w16cex:commentExtensible w16cex:durableId="1A48839A" w16cex:dateUtc="2023-12-04T10:33:00Z"/>
  <w16cex:commentExtensible w16cex:durableId="7235F499" w16cex:dateUtc="2023-12-04T10:33:00Z"/>
  <w16cex:commentExtensible w16cex:durableId="75C35DFA" w16cex:dateUtc="2023-12-04T10:34:00Z"/>
  <w16cex:commentExtensible w16cex:durableId="73A0C71D" w16cex:dateUtc="2023-12-04T10:32:00Z"/>
  <w16cex:commentExtensible w16cex:durableId="086403C8" w16cex:dateUtc="2023-12-04T14:44:00Z"/>
  <w16cex:commentExtensible w16cex:durableId="215DC43D" w16cex:dateUtc="2023-12-04T14:44:00Z"/>
  <w16cex:commentExtensible w16cex:durableId="06EC9842" w16cex:dateUtc="2023-12-04T14:45:00Z"/>
  <w16cex:commentExtensible w16cex:durableId="17BF8D1A" w16cex:dateUtc="2023-12-04T14:45:00Z"/>
  <w16cex:commentExtensible w16cex:durableId="0E207101" w16cex:dateUtc="2023-12-04T14:46:00Z"/>
  <w16cex:commentExtensible w16cex:durableId="7A644943" w16cex:dateUtc="2023-12-04T14:47:00Z"/>
  <w16cex:commentExtensible w16cex:durableId="15B6560D" w16cex:dateUtc="2023-12-04T14:47:00Z"/>
  <w16cex:commentExtensible w16cex:durableId="19AA96F5" w16cex:dateUtc="2023-12-04T12:43:00Z"/>
  <w16cex:commentExtensible w16cex:durableId="1D43A34D" w16cex:dateUtc="2023-12-04T10:42:00Z"/>
  <w16cex:commentExtensible w16cex:durableId="789EA602" w16cex:dateUtc="2023-12-04T10:44:00Z"/>
  <w16cex:commentExtensible w16cex:durableId="3D748892" w16cex:dateUtc="2023-12-04T10:44:00Z"/>
  <w16cex:commentExtensible w16cex:durableId="4BEF50BE" w16cex:dateUtc="2023-12-04T10:44:00Z"/>
  <w16cex:commentExtensible w16cex:durableId="3287B0B0" w16cex:dateUtc="2023-12-04T10:45:00Z"/>
  <w16cex:commentExtensible w16cex:durableId="259AC055" w16cex:dateUtc="2023-12-04T10:45:00Z"/>
  <w16cex:commentExtensible w16cex:durableId="30991F70" w16cex:dateUtc="2023-12-04T10:46:00Z"/>
  <w16cex:commentExtensible w16cex:durableId="1D527365" w16cex:dateUtc="2023-12-04T10:46:00Z"/>
  <w16cex:commentExtensible w16cex:durableId="3B9355B8" w16cex:dateUtc="2023-12-04T10:46:00Z"/>
  <w16cex:commentExtensible w16cex:durableId="338ABC8B" w16cex:dateUtc="2023-12-04T10:47:00Z"/>
  <w16cex:commentExtensible w16cex:durableId="4DBAB808" w16cex:dateUtc="2023-12-04T10:47:00Z"/>
  <w16cex:commentExtensible w16cex:durableId="29A01DF7" w16cex:dateUtc="2023-12-04T10:48:00Z"/>
  <w16cex:commentExtensible w16cex:durableId="3F97C972" w16cex:dateUtc="2023-12-04T10:48:00Z"/>
  <w16cex:commentExtensible w16cex:durableId="66863913" w16cex:dateUtc="2023-12-04T10:52:00Z"/>
  <w16cex:commentExtensible w16cex:durableId="3A58B316" w16cex:dateUtc="2023-12-04T10:52:00Z"/>
  <w16cex:commentExtensible w16cex:durableId="3D910759" w16cex:dateUtc="2023-12-04T10:53:00Z"/>
  <w16cex:commentExtensible w16cex:durableId="4BDA8D9D" w16cex:dateUtc="2023-12-04T10:53:00Z"/>
  <w16cex:commentExtensible w16cex:durableId="11D5ECA4" w16cex:dateUtc="2023-12-04T11:12:00Z"/>
  <w16cex:commentExtensible w16cex:durableId="5B309882" w16cex:dateUtc="2023-12-04T11:12:00Z"/>
  <w16cex:commentExtensible w16cex:durableId="0A7DE513" w16cex:dateUtc="2023-12-04T11:13:00Z"/>
  <w16cex:commentExtensible w16cex:durableId="45BA7A72" w16cex:dateUtc="2023-12-04T11:13:00Z"/>
  <w16cex:commentExtensible w16cex:durableId="224D77F9" w16cex:dateUtc="2023-12-04T11:13:00Z"/>
  <w16cex:commentExtensible w16cex:durableId="16A7D40D" w16cex:dateUtc="2023-12-04T11:14:00Z"/>
  <w16cex:commentExtensible w16cex:durableId="603DFF90" w16cex:dateUtc="2023-12-04T11:15:00Z"/>
  <w16cex:commentExtensible w16cex:durableId="6EBE1C51" w16cex:dateUtc="2023-12-04T11:15:00Z"/>
  <w16cex:commentExtensible w16cex:durableId="43138179" w16cex:dateUtc="2023-12-04T11:16:00Z"/>
  <w16cex:commentExtensible w16cex:durableId="1CEFAFDF" w16cex:dateUtc="2023-12-04T11:16:00Z"/>
  <w16cex:commentExtensible w16cex:durableId="20B4070B" w16cex:dateUtc="2023-12-04T12:44:00Z"/>
  <w16cex:commentExtensible w16cex:durableId="54FC8853" w16cex:dateUtc="2023-12-04T11:17:00Z"/>
  <w16cex:commentExtensible w16cex:durableId="2E5385B9" w16cex:dateUtc="2023-12-04T11:18:00Z"/>
  <w16cex:commentExtensible w16cex:durableId="3C84CFD6" w16cex:dateUtc="2023-12-04T11:18:00Z"/>
  <w16cex:commentExtensible w16cex:durableId="3FEAE153" w16cex:dateUtc="2023-12-04T11:18:00Z"/>
  <w16cex:commentExtensible w16cex:durableId="65EFD4E2" w16cex:dateUtc="2023-12-04T11:19:00Z"/>
  <w16cex:commentExtensible w16cex:durableId="54C66C66" w16cex:dateUtc="2023-12-04T11:19:00Z"/>
  <w16cex:commentExtensible w16cex:durableId="024EA0F3" w16cex:dateUtc="2023-12-04T11:20:00Z"/>
  <w16cex:commentExtensible w16cex:durableId="5A4E3D76" w16cex:dateUtc="2023-12-04T11:20:00Z"/>
  <w16cex:commentExtensible w16cex:durableId="43C628B6" w16cex:dateUtc="2023-12-04T11:20:00Z"/>
  <w16cex:commentExtensible w16cex:durableId="7DC09716" w16cex:dateUtc="2023-12-04T11:21:00Z"/>
  <w16cex:commentExtensible w16cex:durableId="5909C6C4" w16cex:dateUtc="2023-12-04T11:21:00Z"/>
  <w16cex:commentExtensible w16cex:durableId="2329F353" w16cex:dateUtc="2023-12-04T11:21:00Z"/>
  <w16cex:commentExtensible w16cex:durableId="52695F57" w16cex:dateUtc="2023-12-04T11:21:00Z"/>
  <w16cex:commentExtensible w16cex:durableId="482D610E" w16cex:dateUtc="2023-12-04T11:22:00Z"/>
  <w16cex:commentExtensible w16cex:durableId="54742A8F" w16cex:dateUtc="2023-12-04T11:22:00Z"/>
  <w16cex:commentExtensible w16cex:durableId="2C1DE682" w16cex:dateUtc="2023-12-04T11:23:00Z"/>
  <w16cex:commentExtensible w16cex:durableId="3D54D935" w16cex:dateUtc="2023-12-04T11:23:00Z"/>
  <w16cex:commentExtensible w16cex:durableId="780AE963" w16cex:dateUtc="2023-12-04T11:23:00Z"/>
  <w16cex:commentExtensible w16cex:durableId="3763AD40" w16cex:dateUtc="2023-12-04T11:24:00Z"/>
  <w16cex:commentExtensible w16cex:durableId="24D75ACC" w16cex:dateUtc="2023-12-04T11:24:00Z"/>
  <w16cex:commentExtensible w16cex:durableId="1E7C3897" w16cex:dateUtc="2023-12-04T11:24:00Z"/>
  <w16cex:commentExtensible w16cex:durableId="7FAED692" w16cex:dateUtc="2023-12-04T11:24:00Z"/>
  <w16cex:commentExtensible w16cex:durableId="1AA718E0" w16cex:dateUtc="2023-12-04T11:24:00Z"/>
  <w16cex:commentExtensible w16cex:durableId="057557AC" w16cex:dateUtc="2023-12-04T11:25:00Z"/>
  <w16cex:commentExtensible w16cex:durableId="139A2D6A" w16cex:dateUtc="2023-12-04T11:25:00Z"/>
  <w16cex:commentExtensible w16cex:durableId="36F51DDD" w16cex:dateUtc="2023-12-04T11:26:00Z"/>
  <w16cex:commentExtensible w16cex:durableId="69FB4863" w16cex:dateUtc="2023-12-04T11:26:00Z"/>
  <w16cex:commentExtensible w16cex:durableId="1A49CA19" w16cex:dateUtc="2023-12-04T12:44:00Z"/>
  <w16cex:commentExtensible w16cex:durableId="3C108694" w16cex:dateUtc="2023-12-04T11:28:00Z"/>
  <w16cex:commentExtensible w16cex:durableId="1E6C0D98" w16cex:dateUtc="2023-12-04T11:28:00Z"/>
  <w16cex:commentExtensible w16cex:durableId="7E75F17F" w16cex:dateUtc="2023-12-04T11:28:00Z"/>
  <w16cex:commentExtensible w16cex:durableId="348CA313" w16cex:dateUtc="2023-12-04T11:29:00Z"/>
  <w16cex:commentExtensible w16cex:durableId="7CCAAEEA" w16cex:dateUtc="2023-12-04T11:29:00Z"/>
  <w16cex:commentExtensible w16cex:durableId="37672F9C" w16cex:dateUtc="2023-12-04T11:29:00Z"/>
  <w16cex:commentExtensible w16cex:durableId="0D06989F" w16cex:dateUtc="2023-12-04T11:30:00Z"/>
  <w16cex:commentExtensible w16cex:durableId="7FB30231" w16cex:dateUtc="2023-12-04T11:30:00Z"/>
  <w16cex:commentExtensible w16cex:durableId="0F4B2B3C" w16cex:dateUtc="2023-12-04T11:31:00Z"/>
  <w16cex:commentExtensible w16cex:durableId="28C529CE" w16cex:dateUtc="2023-12-04T11:31:00Z"/>
  <w16cex:commentExtensible w16cex:durableId="409F61B6" w16cex:dateUtc="2023-12-04T11:31:00Z"/>
  <w16cex:commentExtensible w16cex:durableId="22146659" w16cex:dateUtc="2023-12-04T11:31:00Z"/>
  <w16cex:commentExtensible w16cex:durableId="27EA7729" w16cex:dateUtc="2023-12-04T11:32:00Z"/>
  <w16cex:commentExtensible w16cex:durableId="0A3ED259" w16cex:dateUtc="2023-12-04T11:33:00Z"/>
  <w16cex:commentExtensible w16cex:durableId="3B5128F5" w16cex:dateUtc="2023-12-04T11:33:00Z"/>
  <w16cex:commentExtensible w16cex:durableId="5D9B0B36" w16cex:dateUtc="2023-12-04T11:33:00Z"/>
  <w16cex:commentExtensible w16cex:durableId="2A3575E1" w16cex:dateUtc="2023-12-04T11:33:00Z"/>
  <w16cex:commentExtensible w16cex:durableId="31A86946" w16cex:dateUtc="2023-12-04T11:33:00Z"/>
  <w16cex:commentExtensible w16cex:durableId="5E48F5BE" w16cex:dateUtc="2023-12-04T11:34:00Z"/>
  <w16cex:commentExtensible w16cex:durableId="69A505A5" w16cex:dateUtc="2023-12-04T11:34:00Z"/>
  <w16cex:commentExtensible w16cex:durableId="3D6058D4" w16cex:dateUtc="2023-12-04T11:34:00Z"/>
  <w16cex:commentExtensible w16cex:durableId="1130EDAA" w16cex:dateUtc="2023-12-04T11:34:00Z"/>
  <w16cex:commentExtensible w16cex:durableId="2A836A18" w16cex:dateUtc="2023-12-04T11:35:00Z"/>
  <w16cex:commentExtensible w16cex:durableId="27EEEB13" w16cex:dateUtc="2023-12-04T11:35:00Z"/>
  <w16cex:commentExtensible w16cex:durableId="7D0F55DA" w16cex:dateUtc="2023-12-04T11:35:00Z"/>
  <w16cex:commentExtensible w16cex:durableId="7D019E87" w16cex:dateUtc="2023-12-04T11:36:00Z"/>
  <w16cex:commentExtensible w16cex:durableId="34CFE4D8" w16cex:dateUtc="2023-12-04T11:36:00Z"/>
  <w16cex:commentExtensible w16cex:durableId="73CA2AE4" w16cex:dateUtc="2023-12-04T12:44:00Z"/>
  <w16cex:commentExtensible w16cex:durableId="7717C1BD" w16cex:dateUtc="2023-12-04T11:36:00Z"/>
  <w16cex:commentExtensible w16cex:durableId="6C0CC64C" w16cex:dateUtc="2023-12-04T11:37:00Z"/>
  <w16cex:commentExtensible w16cex:durableId="71A60676" w16cex:dateUtc="2023-12-04T11:37:00Z"/>
  <w16cex:commentExtensible w16cex:durableId="52F4CC08" w16cex:dateUtc="2023-12-04T11:38:00Z"/>
  <w16cex:commentExtensible w16cex:durableId="1F1438B0" w16cex:dateUtc="2023-12-04T11:38:00Z"/>
  <w16cex:commentExtensible w16cex:durableId="4E06676E" w16cex:dateUtc="2023-12-04T11:38:00Z"/>
  <w16cex:commentExtensible w16cex:durableId="5ACF8EF0" w16cex:dateUtc="2023-12-04T11:38:00Z"/>
  <w16cex:commentExtensible w16cex:durableId="04BFEE54" w16cex:dateUtc="2023-12-04T11:39:00Z"/>
  <w16cex:commentExtensible w16cex:durableId="18283048" w16cex:dateUtc="2023-12-04T11:39:00Z"/>
  <w16cex:commentExtensible w16cex:durableId="025C7EF9" w16cex:dateUtc="2023-12-04T11:39:00Z"/>
  <w16cex:commentExtensible w16cex:durableId="45EA03DE" w16cex:dateUtc="2023-12-04T11:39:00Z"/>
  <w16cex:commentExtensible w16cex:durableId="7282C3A8" w16cex:dateUtc="2023-12-04T11:40:00Z"/>
  <w16cex:commentExtensible w16cex:durableId="5B2A98B2" w16cex:dateUtc="2023-12-04T11:40:00Z"/>
  <w16cex:commentExtensible w16cex:durableId="200CFB44" w16cex:dateUtc="2023-12-04T11:40:00Z"/>
  <w16cex:commentExtensible w16cex:durableId="3400DD35" w16cex:dateUtc="2023-12-04T11:40:00Z"/>
  <w16cex:commentExtensible w16cex:durableId="2A4F4260" w16cex:dateUtc="2023-12-04T11:41:00Z"/>
  <w16cex:commentExtensible w16cex:durableId="78E0B506" w16cex:dateUtc="2023-12-04T11:41:00Z"/>
  <w16cex:commentExtensible w16cex:durableId="686CDDB4" w16cex:dateUtc="2023-12-04T11:41:00Z"/>
  <w16cex:commentExtensible w16cex:durableId="1A83BAA1" w16cex:dateUtc="2023-12-04T11:41:00Z"/>
  <w16cex:commentExtensible w16cex:durableId="32B940A9" w16cex:dateUtc="2023-12-04T11:42:00Z"/>
  <w16cex:commentExtensible w16cex:durableId="0E49FC08" w16cex:dateUtc="2023-12-04T11:42:00Z"/>
  <w16cex:commentExtensible w16cex:durableId="5A08323B" w16cex:dateUtc="2023-12-04T11:42:00Z"/>
  <w16cex:commentExtensible w16cex:durableId="0788F0AE" w16cex:dateUtc="2023-12-04T11:42:00Z"/>
  <w16cex:commentExtensible w16cex:durableId="6FDC41EB" w16cex:dateUtc="2023-12-04T11:44:00Z"/>
  <w16cex:commentExtensible w16cex:durableId="600D8720" w16cex:dateUtc="2023-12-04T11:44:00Z"/>
  <w16cex:commentExtensible w16cex:durableId="083433C0" w16cex:dateUtc="2023-12-04T11:45:00Z"/>
  <w16cex:commentExtensible w16cex:durableId="63EAAF39" w16cex:dateUtc="2023-12-04T11:45:00Z"/>
  <w16cex:commentExtensible w16cex:durableId="6408E88E" w16cex:dateUtc="2023-12-04T11:45:00Z"/>
  <w16cex:commentExtensible w16cex:durableId="17765BD0" w16cex:dateUtc="2023-12-04T11:46:00Z"/>
  <w16cex:commentExtensible w16cex:durableId="619BB75A" w16cex:dateUtc="2023-12-04T11:46:00Z"/>
  <w16cex:commentExtensible w16cex:durableId="096DD13A" w16cex:dateUtc="2023-12-04T11:46:00Z"/>
  <w16cex:commentExtensible w16cex:durableId="10AF3FD6" w16cex:dateUtc="2023-12-04T11:47:00Z"/>
  <w16cex:commentExtensible w16cex:durableId="1953EE6F" w16cex:dateUtc="2023-12-04T11:47:00Z"/>
  <w16cex:commentExtensible w16cex:durableId="4CACCE36" w16cex:dateUtc="2023-12-04T11:47:00Z"/>
  <w16cex:commentExtensible w16cex:durableId="317FFD5A" w16cex:dateUtc="2023-12-04T11:47:00Z"/>
  <w16cex:commentExtensible w16cex:durableId="042918B3" w16cex:dateUtc="2023-12-04T11:48:00Z"/>
  <w16cex:commentExtensible w16cex:durableId="2FEB4698" w16cex:dateUtc="2023-12-04T11:51:00Z"/>
  <w16cex:commentExtensible w16cex:durableId="01D7EB98" w16cex:dateUtc="2023-12-04T11:51:00Z"/>
  <w16cex:commentExtensible w16cex:durableId="6421EF97" w16cex:dateUtc="2023-12-04T11:52:00Z"/>
  <w16cex:commentExtensible w16cex:durableId="1F4A6EB0" w16cex:dateUtc="2023-12-04T12:39:00Z"/>
  <w16cex:commentExtensible w16cex:durableId="157330F8" w16cex:dateUtc="2023-12-04T12:40:00Z"/>
  <w16cex:commentExtensible w16cex:durableId="733714B3" w16cex:dateUtc="2023-12-04T12:40:00Z"/>
  <w16cex:commentExtensible w16cex:durableId="138AA0B1" w16cex:dateUtc="2023-12-04T12:40:00Z"/>
  <w16cex:commentExtensible w16cex:durableId="304B2103" w16cex:dateUtc="2023-12-04T12:41:00Z"/>
  <w16cex:commentExtensible w16cex:durableId="0002825C" w16cex:dateUtc="2023-12-04T12:41:00Z"/>
  <w16cex:commentExtensible w16cex:durableId="7CAC5325" w16cex:dateUtc="2023-12-04T14:48:00Z"/>
  <w16cex:commentExtensible w16cex:durableId="6D6C38D6" w16cex:dateUtc="2023-12-04T14:49:00Z"/>
  <w16cex:commentExtensible w16cex:durableId="64C79C19" w16cex:dateUtc="2023-12-04T14:49:00Z"/>
  <w16cex:commentExtensible w16cex:durableId="297EDBBF" w16cex:dateUtc="2023-12-04T14:50:00Z"/>
  <w16cex:commentExtensible w16cex:durableId="62DF23C0" w16cex:dateUtc="2023-12-04T14:50:00Z"/>
  <w16cex:commentExtensible w16cex:durableId="0BD79B70" w16cex:dateUtc="2023-12-04T14:51:00Z"/>
  <w16cex:commentExtensible w16cex:durableId="5384B891" w16cex:dateUtc="2023-12-04T14:52:00Z"/>
  <w16cex:commentExtensible w16cex:durableId="07555B6D" w16cex:dateUtc="2023-12-04T14:52:00Z"/>
  <w16cex:commentExtensible w16cex:durableId="38C56F01" w16cex:dateUtc="2023-12-04T12:45:00Z"/>
  <w16cex:commentExtensible w16cex:durableId="54E01908" w16cex:dateUtc="2023-12-04T12:46:00Z"/>
  <w16cex:commentExtensible w16cex:durableId="0BC8D403" w16cex:dateUtc="2023-12-04T12:46:00Z"/>
  <w16cex:commentExtensible w16cex:durableId="551B5961" w16cex:dateUtc="2023-12-04T12:47:00Z"/>
  <w16cex:commentExtensible w16cex:durableId="3915EBEB" w16cex:dateUtc="2023-12-04T12:47:00Z"/>
  <w16cex:commentExtensible w16cex:durableId="14D00E28" w16cex:dateUtc="2023-12-04T12:47:00Z"/>
  <w16cex:commentExtensible w16cex:durableId="22225005" w16cex:dateUtc="2023-12-04T12:48:00Z"/>
  <w16cex:commentExtensible w16cex:durableId="7EC09F0F" w16cex:dateUtc="2023-12-04T12:49:00Z"/>
  <w16cex:commentExtensible w16cex:durableId="102DC04E" w16cex:dateUtc="2023-12-04T12:49:00Z"/>
  <w16cex:commentExtensible w16cex:durableId="0C2E0E25" w16cex:dateUtc="2023-12-04T12:50:00Z"/>
  <w16cex:commentExtensible w16cex:durableId="7EBE92DA" w16cex:dateUtc="2023-12-04T12:50:00Z"/>
  <w16cex:commentExtensible w16cex:durableId="59C17B23" w16cex:dateUtc="2023-12-04T12:51:00Z"/>
  <w16cex:commentExtensible w16cex:durableId="007F3B5E" w16cex:dateUtc="2023-12-04T12:51:00Z"/>
  <w16cex:commentExtensible w16cex:durableId="1036072A" w16cex:dateUtc="2023-12-04T12:51:00Z"/>
  <w16cex:commentExtensible w16cex:durableId="30CCA155" w16cex:dateUtc="2023-12-04T12:52:00Z"/>
  <w16cex:commentExtensible w16cex:durableId="59028A61" w16cex:dateUtc="2023-12-04T12:53:00Z"/>
  <w16cex:commentExtensible w16cex:durableId="646C2ABC" w16cex:dateUtc="2023-12-04T12:54:00Z"/>
  <w16cex:commentExtensible w16cex:durableId="687D14BE" w16cex:dateUtc="2023-12-04T12:55:00Z"/>
  <w16cex:commentExtensible w16cex:durableId="5FE1F087" w16cex:dateUtc="2023-12-04T12:55:00Z"/>
  <w16cex:commentExtensible w16cex:durableId="0AA3DA1B" w16cex:dateUtc="2023-12-04T12:56:00Z"/>
  <w16cex:commentExtensible w16cex:durableId="1484ED32" w16cex:dateUtc="2023-12-04T12:56:00Z"/>
  <w16cex:commentExtensible w16cex:durableId="1E67D5FB" w16cex:dateUtc="2023-12-04T12:57:00Z"/>
  <w16cex:commentExtensible w16cex:durableId="3B65D3F2" w16cex:dateUtc="2023-12-04T12:58:00Z"/>
  <w16cex:commentExtensible w16cex:durableId="1177D247" w16cex:dateUtc="2023-12-04T12:58:00Z"/>
  <w16cex:commentExtensible w16cex:durableId="4940E74D" w16cex:dateUtc="2023-12-04T12:58:00Z"/>
  <w16cex:commentExtensible w16cex:durableId="2097B161" w16cex:dateUtc="2023-12-04T12:59:00Z"/>
  <w16cex:commentExtensible w16cex:durableId="2FDEEF31" w16cex:dateUtc="2023-12-04T13:28:00Z"/>
  <w16cex:commentExtensible w16cex:durableId="20901B24" w16cex:dateUtc="2023-12-04T13:29:00Z"/>
  <w16cex:commentExtensible w16cex:durableId="66FF3DB2" w16cex:dateUtc="2023-12-04T13:29:00Z"/>
  <w16cex:commentExtensible w16cex:durableId="65C42B36" w16cex:dateUtc="2023-12-04T13:29:00Z"/>
  <w16cex:commentExtensible w16cex:durableId="610113BE" w16cex:dateUtc="2023-12-04T13:30:00Z"/>
  <w16cex:commentExtensible w16cex:durableId="376D379C" w16cex:dateUtc="2023-12-04T13:30:00Z"/>
  <w16cex:commentExtensible w16cex:durableId="5EE83135" w16cex:dateUtc="2023-12-04T13:30:00Z"/>
  <w16cex:commentExtensible w16cex:durableId="7CC4B8EF" w16cex:dateUtc="2023-12-04T13:31:00Z"/>
  <w16cex:commentExtensible w16cex:durableId="24EC9290" w16cex:dateUtc="2023-12-04T13:32:00Z"/>
  <w16cex:commentExtensible w16cex:durableId="45A06E27" w16cex:dateUtc="2023-12-04T13:32:00Z"/>
  <w16cex:commentExtensible w16cex:durableId="16301592" w16cex:dateUtc="2023-12-04T13:32:00Z"/>
  <w16cex:commentExtensible w16cex:durableId="384AF909" w16cex:dateUtc="2023-12-04T13:32:00Z"/>
  <w16cex:commentExtensible w16cex:durableId="77E283B7" w16cex:dateUtc="2023-12-04T13:33:00Z"/>
  <w16cex:commentExtensible w16cex:durableId="27EF003B" w16cex:dateUtc="2023-12-04T13:33:00Z"/>
  <w16cex:commentExtensible w16cex:durableId="273691F9" w16cex:dateUtc="2023-12-04T13:34:00Z"/>
  <w16cex:commentExtensible w16cex:durableId="6A701544" w16cex:dateUtc="2023-12-04T13:34:00Z"/>
  <w16cex:commentExtensible w16cex:durableId="3EAFAD1E" w16cex:dateUtc="2023-12-04T13:34:00Z"/>
  <w16cex:commentExtensible w16cex:durableId="29201345" w16cex:dateUtc="2023-12-04T13:34:00Z"/>
  <w16cex:commentExtensible w16cex:durableId="460BF702" w16cex:dateUtc="2023-12-04T13:34:00Z"/>
  <w16cex:commentExtensible w16cex:durableId="54A2BD48" w16cex:dateUtc="2023-12-04T13:35:00Z"/>
  <w16cex:commentExtensible w16cex:durableId="56310A22" w16cex:dateUtc="2023-12-04T13:35:00Z"/>
  <w16cex:commentExtensible w16cex:durableId="6CE90D82" w16cex:dateUtc="2023-12-04T13:36:00Z"/>
  <w16cex:commentExtensible w16cex:durableId="280E0F94" w16cex:dateUtc="2023-05-16T12:20:00Z"/>
  <w16cex:commentExtensible w16cex:durableId="62E8F7C3" w16cex:dateUtc="2023-12-04T13:37:00Z"/>
  <w16cex:commentExtensible w16cex:durableId="7CDB5739" w16cex:dateUtc="2023-12-04T13:38:00Z"/>
  <w16cex:commentExtensible w16cex:durableId="1726A03B" w16cex:dateUtc="2023-12-04T13:38:00Z"/>
  <w16cex:commentExtensible w16cex:durableId="37B8FD76" w16cex:dateUtc="2023-12-04T13:39:00Z"/>
  <w16cex:commentExtensible w16cex:durableId="7A6C2443" w16cex:dateUtc="2023-12-04T13:39:00Z"/>
  <w16cex:commentExtensible w16cex:durableId="6C44EA9C" w16cex:dateUtc="2023-12-04T13:40:00Z"/>
  <w16cex:commentExtensible w16cex:durableId="61135817" w16cex:dateUtc="2023-12-04T13:41:00Z"/>
  <w16cex:commentExtensible w16cex:durableId="6C92E974" w16cex:dateUtc="2023-12-04T13:42:00Z"/>
  <w16cex:commentExtensible w16cex:durableId="1F8D225B" w16cex:dateUtc="2023-12-04T13:42:00Z"/>
  <w16cex:commentExtensible w16cex:durableId="5B7AAC8C" w16cex:dateUtc="2023-12-04T13:42:00Z"/>
  <w16cex:commentExtensible w16cex:durableId="2DC9922C" w16cex:dateUtc="2023-12-04T13:42:00Z"/>
  <w16cex:commentExtensible w16cex:durableId="624023D6" w16cex:dateUtc="2023-12-04T13:42:00Z"/>
  <w16cex:commentExtensible w16cex:durableId="05405326" w16cex:dateUtc="2023-12-04T13:43:00Z"/>
  <w16cex:commentExtensible w16cex:durableId="3531FE23" w16cex:dateUtc="2023-12-04T13:43:00Z"/>
  <w16cex:commentExtensible w16cex:durableId="475A177F" w16cex:dateUtc="2023-12-04T13:43:00Z"/>
  <w16cex:commentExtensible w16cex:durableId="5E3AB0B5" w16cex:dateUtc="2023-12-04T13:44:00Z"/>
  <w16cex:commentExtensible w16cex:durableId="06DC3771" w16cex:dateUtc="2023-12-04T13:44:00Z"/>
  <w16cex:commentExtensible w16cex:durableId="520A48A6" w16cex:dateUtc="2023-12-04T13:44:00Z"/>
  <w16cex:commentExtensible w16cex:durableId="13938C57" w16cex:dateUtc="2023-12-04T13:44:00Z"/>
  <w16cex:commentExtensible w16cex:durableId="17959131" w16cex:dateUtc="2023-12-04T13:44:00Z"/>
  <w16cex:commentExtensible w16cex:durableId="29B10980" w16cex:dateUtc="2023-12-04T13:45:00Z"/>
  <w16cex:commentExtensible w16cex:durableId="5C049A7F" w16cex:dateUtc="2023-12-04T13:45:00Z"/>
  <w16cex:commentExtensible w16cex:durableId="4DF5579F" w16cex:dateUtc="2023-12-04T13:46:00Z"/>
  <w16cex:commentExtensible w16cex:durableId="4A3C4CDF" w16cex:dateUtc="2023-12-04T13:46:00Z"/>
  <w16cex:commentExtensible w16cex:durableId="70A7F84B" w16cex:dateUtc="2023-12-04T13:46:00Z"/>
  <w16cex:commentExtensible w16cex:durableId="6AE183D1" w16cex:dateUtc="2023-12-04T13:46:00Z"/>
  <w16cex:commentExtensible w16cex:durableId="74630B83" w16cex:dateUtc="2023-12-04T13:47:00Z"/>
  <w16cex:commentExtensible w16cex:durableId="51A6928E" w16cex:dateUtc="2023-12-04T13:47:00Z"/>
  <w16cex:commentExtensible w16cex:durableId="123D58B8" w16cex:dateUtc="2023-12-04T13:48:00Z"/>
  <w16cex:commentExtensible w16cex:durableId="5FA87B8C" w16cex:dateUtc="2023-12-04T13:48:00Z"/>
  <w16cex:commentExtensible w16cex:durableId="42F355ED" w16cex:dateUtc="2023-12-04T13:48:00Z"/>
  <w16cex:commentExtensible w16cex:durableId="6A956BDD" w16cex:dateUtc="2023-12-04T13:49:00Z"/>
  <w16cex:commentExtensible w16cex:durableId="41923A64" w16cex:dateUtc="2023-12-04T13:49:00Z"/>
  <w16cex:commentExtensible w16cex:durableId="34290A35" w16cex:dateUtc="2023-12-04T13:49:00Z"/>
  <w16cex:commentExtensible w16cex:durableId="1ED099CC" w16cex:dateUtc="2023-12-04T13:50:00Z"/>
  <w16cex:commentExtensible w16cex:durableId="51DC4558" w16cex:dateUtc="2023-12-04T13:50:00Z"/>
  <w16cex:commentExtensible w16cex:durableId="555754BF" w16cex:dateUtc="2023-12-04T13:50:00Z"/>
  <w16cex:commentExtensible w16cex:durableId="2A1C3344" w16cex:dateUtc="2023-12-04T13:51:00Z"/>
  <w16cex:commentExtensible w16cex:durableId="1A3C0855" w16cex:dateUtc="2023-12-04T13:51:00Z"/>
  <w16cex:commentExtensible w16cex:durableId="0B8A9CD1" w16cex:dateUtc="2023-12-04T13:52:00Z"/>
  <w16cex:commentExtensible w16cex:durableId="71D18907" w16cex:dateUtc="2023-12-04T13:54:00Z"/>
  <w16cex:commentExtensible w16cex:durableId="46C20D14" w16cex:dateUtc="2023-12-04T13:54:00Z"/>
  <w16cex:commentExtensible w16cex:durableId="4A2D0BC9" w16cex:dateUtc="2023-12-04T13:55:00Z"/>
  <w16cex:commentExtensible w16cex:durableId="6498D3CE" w16cex:dateUtc="2023-12-04T13:55:00Z"/>
  <w16cex:commentExtensible w16cex:durableId="396CCB78" w16cex:dateUtc="2023-12-04T13:55:00Z"/>
  <w16cex:commentExtensible w16cex:durableId="45B479D0" w16cex:dateUtc="2023-12-04T13:57:00Z"/>
  <w16cex:commentExtensible w16cex:durableId="6AEF4DE2" w16cex:dateUtc="2023-12-04T13:58:00Z"/>
  <w16cex:commentExtensible w16cex:durableId="0020DE53" w16cex:dateUtc="2023-12-04T13:58:00Z"/>
  <w16cex:commentExtensible w16cex:durableId="0EBE5031" w16cex:dateUtc="2023-12-04T13:59:00Z"/>
  <w16cex:commentExtensible w16cex:durableId="732A63A3" w16cex:dateUtc="2023-12-04T14:05:00Z"/>
  <w16cex:commentExtensible w16cex:durableId="76DCBF96" w16cex:dateUtc="2023-12-04T14:06:00Z"/>
  <w16cex:commentExtensible w16cex:durableId="0DCBF893" w16cex:dateUtc="2023-12-04T14:06:00Z"/>
  <w16cex:commentExtensible w16cex:durableId="6EDF09A9" w16cex:dateUtc="2023-12-04T14:07:00Z"/>
  <w16cex:commentExtensible w16cex:durableId="13FF1543" w16cex:dateUtc="2023-12-04T14:07:00Z"/>
  <w16cex:commentExtensible w16cex:durableId="587A3FE3" w16cex:dateUtc="2023-12-04T14:09:00Z"/>
  <w16cex:commentExtensible w16cex:durableId="02CA70BA" w16cex:dateUtc="2023-12-04T14:10:00Z"/>
  <w16cex:commentExtensible w16cex:durableId="60B1214E" w16cex:dateUtc="2023-12-04T14:10:00Z"/>
  <w16cex:commentExtensible w16cex:durableId="5AD4BD14" w16cex:dateUtc="2023-12-04T14:10:00Z"/>
  <w16cex:commentExtensible w16cex:durableId="01FCF6CA" w16cex:dateUtc="2023-12-04T14:11:00Z"/>
  <w16cex:commentExtensible w16cex:durableId="29B2E932" w16cex:dateUtc="2023-12-04T14:11:00Z"/>
  <w16cex:commentExtensible w16cex:durableId="72D05AAF" w16cex:dateUtc="2023-12-04T14:11:00Z"/>
  <w16cex:commentExtensible w16cex:durableId="519E18C6" w16cex:dateUtc="2023-12-04T14:14:00Z"/>
  <w16cex:commentExtensible w16cex:durableId="1166945F" w16cex:dateUtc="2023-12-04T14:14:00Z"/>
  <w16cex:commentExtensible w16cex:durableId="26664E41" w16cex:dateUtc="2023-12-04T14:14:00Z"/>
  <w16cex:commentExtensible w16cex:durableId="1CFB03BC" w16cex:dateUtc="2023-12-04T14:14:00Z"/>
  <w16cex:commentExtensible w16cex:durableId="6B91D59C" w16cex:dateUtc="2023-12-04T14:14:00Z"/>
  <w16cex:commentExtensible w16cex:durableId="2DDCD2EE" w16cex:dateUtc="2023-12-04T14:15:00Z"/>
  <w16cex:commentExtensible w16cex:durableId="39C928E3" w16cex:dateUtc="2023-12-04T14:15:00Z"/>
  <w16cex:commentExtensible w16cex:durableId="2B80AF7C" w16cex:dateUtc="2023-12-04T14:15:00Z"/>
  <w16cex:commentExtensible w16cex:durableId="5EFC0288" w16cex:dateUtc="2023-12-04T14:16:00Z"/>
  <w16cex:commentExtensible w16cex:durableId="27D891F6" w16cex:dateUtc="2023-12-04T14:18:00Z"/>
  <w16cex:commentExtensible w16cex:durableId="0C93DBBF" w16cex:dateUtc="2023-12-04T14:18:00Z"/>
  <w16cex:commentExtensible w16cex:durableId="206388A3" w16cex:dateUtc="2023-12-04T14:19:00Z"/>
  <w16cex:commentExtensible w16cex:durableId="742F946B" w16cex:dateUtc="2023-12-04T14:19:00Z"/>
  <w16cex:commentExtensible w16cex:durableId="7FB75600" w16cex:dateUtc="2023-12-04T14:20:00Z"/>
  <w16cex:commentExtensible w16cex:durableId="490F1769" w16cex:dateUtc="2023-12-04T14:20:00Z"/>
  <w16cex:commentExtensible w16cex:durableId="6EF49AA4" w16cex:dateUtc="2023-12-04T14:20:00Z"/>
  <w16cex:commentExtensible w16cex:durableId="0D473361" w16cex:dateUtc="2023-12-04T14:20:00Z"/>
  <w16cex:commentExtensible w16cex:durableId="29099171" w16cex:dateUtc="2023-12-04T14:20:00Z"/>
  <w16cex:commentExtensible w16cex:durableId="7D295DAB" w16cex:dateUtc="2023-12-04T14:21:00Z"/>
  <w16cex:commentExtensible w16cex:durableId="6223A821" w16cex:dateUtc="2023-12-04T14:22:00Z"/>
  <w16cex:commentExtensible w16cex:durableId="70084206" w16cex:dateUtc="2023-12-04T14:22:00Z"/>
  <w16cex:commentExtensible w16cex:durableId="0D7A212E" w16cex:dateUtc="2023-12-04T14:23:00Z"/>
  <w16cex:commentExtensible w16cex:durableId="44994256" w16cex:dateUtc="2023-12-04T14:23:00Z"/>
  <w16cex:commentExtensible w16cex:durableId="502689E5" w16cex:dateUtc="2023-12-04T14:23:00Z"/>
  <w16cex:commentExtensible w16cex:durableId="673E1151" w16cex:dateUtc="2023-12-04T14:23:00Z"/>
  <w16cex:commentExtensible w16cex:durableId="7F40733A" w16cex:dateUtc="2023-12-04T14:24:00Z"/>
  <w16cex:commentExtensible w16cex:durableId="7CFF9BE8" w16cex:dateUtc="2023-12-04T14:24:00Z"/>
  <w16cex:commentExtensible w16cex:durableId="26BCE03D" w16cex:dateUtc="2023-12-04T14:25:00Z"/>
  <w16cex:commentExtensible w16cex:durableId="060F2BEA" w16cex:dateUtc="2023-12-04T14:25:00Z"/>
  <w16cex:commentExtensible w16cex:durableId="19F3489E" w16cex:dateUtc="2023-12-04T14:25:00Z"/>
  <w16cex:commentExtensible w16cex:durableId="6FD401AA" w16cex:dateUtc="2023-12-04T14:26:00Z"/>
  <w16cex:commentExtensible w16cex:durableId="4B305D23" w16cex:dateUtc="2023-12-04T14:26:00Z"/>
  <w16cex:commentExtensible w16cex:durableId="1D054031" w16cex:dateUtc="2023-12-04T14:26:00Z"/>
  <w16cex:commentExtensible w16cex:durableId="3E813C38" w16cex:dateUtc="2023-12-04T14:27:00Z"/>
  <w16cex:commentExtensible w16cex:durableId="12E63F16" w16cex:dateUtc="2023-12-04T14:27:00Z"/>
  <w16cex:commentExtensible w16cex:durableId="6ECC3A42" w16cex:dateUtc="2023-12-04T14:27:00Z"/>
  <w16cex:commentExtensible w16cex:durableId="6DF2F0D6" w16cex:dateUtc="2023-12-04T14:28:00Z"/>
  <w16cex:commentExtensible w16cex:durableId="4D1ACE1E" w16cex:dateUtc="2023-12-04T14:28:00Z"/>
  <w16cex:commentExtensible w16cex:durableId="0CACBF3D" w16cex:dateUtc="2023-12-04T14:28:00Z"/>
  <w16cex:commentExtensible w16cex:durableId="0C3199E7" w16cex:dateUtc="2023-12-04T14:28:00Z"/>
  <w16cex:commentExtensible w16cex:durableId="75F53F03" w16cex:dateUtc="2023-12-04T14:29:00Z"/>
  <w16cex:commentExtensible w16cex:durableId="77939352" w16cex:dateUtc="2023-12-04T14:29:00Z"/>
  <w16cex:commentExtensible w16cex:durableId="5F3D3810" w16cex:dateUtc="2023-12-04T14:29:00Z"/>
  <w16cex:commentExtensible w16cex:durableId="415ADACA" w16cex:dateUtc="2023-12-04T14:29:00Z"/>
  <w16cex:commentExtensible w16cex:durableId="44B45392" w16cex:dateUtc="2023-12-04T14:30:00Z"/>
  <w16cex:commentExtensible w16cex:durableId="47671D6E" w16cex:dateUtc="2023-12-04T14:30:00Z"/>
  <w16cex:commentExtensible w16cex:durableId="48BD7C5B" w16cex:dateUtc="2023-12-04T14:30:00Z"/>
  <w16cex:commentExtensible w16cex:durableId="454EC533" w16cex:dateUtc="2023-12-04T14:33:00Z"/>
  <w16cex:commentExtensible w16cex:durableId="1AA0AC7B" w16cex:dateUtc="2023-12-04T14:33:00Z"/>
  <w16cex:commentExtensible w16cex:durableId="6D158FF8" w16cex:dateUtc="2023-12-04T14:34:00Z"/>
  <w16cex:commentExtensible w16cex:durableId="35DDC6F1" w16cex:dateUtc="2023-12-04T14:34:00Z"/>
  <w16cex:commentExtensible w16cex:durableId="53EAEBDF" w16cex:dateUtc="2023-12-04T14:35:00Z"/>
  <w16cex:commentExtensible w16cex:durableId="4FED0D58" w16cex:dateUtc="2023-12-04T14:36:00Z"/>
  <w16cex:commentExtensible w16cex:durableId="77C70343" w16cex:dateUtc="2023-12-04T14:38:00Z"/>
  <w16cex:commentExtensible w16cex:durableId="2EB000F4" w16cex:dateUtc="2023-12-04T14:38:00Z"/>
  <w16cex:commentExtensible w16cex:durableId="643BABE2" w16cex:dateUtc="2023-12-04T14:39:00Z"/>
  <w16cex:commentExtensible w16cex:durableId="6D187CFF" w16cex:dateUtc="2023-12-04T14:39:00Z"/>
  <w16cex:commentExtensible w16cex:durableId="08048F9F" w16cex:dateUtc="2023-12-04T14:42:00Z"/>
  <w16cex:commentExtensible w16cex:durableId="75ADB71D" w16cex:dateUtc="2023-12-04T14:43:00Z"/>
  <w16cex:commentExtensible w16cex:durableId="605297BD" w16cex:dateUtc="2023-12-04T10:35:00Z"/>
  <w16cex:commentExtensible w16cex:durableId="33C104DE" w16cex:dateUtc="2023-12-04T10:37:00Z"/>
  <w16cex:commentExtensible w16cex:durableId="309C803A" w16cex:dateUtc="2023-12-04T10:37:00Z"/>
  <w16cex:commentExtensible w16cex:durableId="6ED6E369" w16cex:dateUtc="2023-04-02T10:10:00Z"/>
  <w16cex:commentExtensible w16cex:durableId="2CDA9DE8" w16cex:dateUtc="2023-04-02T10:10:00Z"/>
  <w16cex:commentExtensible w16cex:durableId="3E9A6730" w16cex:dateUtc="2023-04-02T10:21:00Z"/>
  <w16cex:commentExtensible w16cex:durableId="5ECDA547" w16cex:dateUtc="2023-04-05T11:58:00Z"/>
  <w16cex:commentExtensible w16cex:durableId="308C8DDB" w16cex:dateUtc="2023-03-12T13:06:00Z"/>
  <w16cex:commentExtensible w16cex:durableId="235736F5" w16cex:dateUtc="2023-04-05T09:21:00Z"/>
  <w16cex:commentExtensible w16cex:durableId="7498D226" w16cex:dateUtc="2023-04-06T06:08:00Z"/>
  <w16cex:commentExtensible w16cex:durableId="447A46BD" w16cex:dateUtc="2023-04-02T10:35:00Z"/>
  <w16cex:commentExtensible w16cex:durableId="69E8FFF1" w16cex:dateUtc="2023-06-12T04:52:00Z"/>
  <w16cex:commentExtensible w16cex:durableId="7CAA3839" w16cex:dateUtc="2023-04-05T12:10:00Z"/>
  <w16cex:commentExtensible w16cex:durableId="50157621" w16cex:dateUtc="2023-03-12T17:03:00Z"/>
  <w16cex:commentExtensible w16cex:durableId="3A43AD52" w16cex:dateUtc="2023-03-12T17:04:00Z"/>
  <w16cex:commentExtensible w16cex:durableId="643E2103" w16cex:dateUtc="2023-03-12T17:04:00Z"/>
  <w16cex:commentExtensible w16cex:durableId="02447309" w16cex:dateUtc="2023-03-12T17:05:00Z"/>
  <w16cex:commentExtensible w16cex:durableId="431EA1CD" w16cex:dateUtc="2023-04-02T10:26:00Z"/>
  <w16cex:commentExtensible w16cex:durableId="392424EB" w16cex:dateUtc="2023-06-09T10:24:00Z"/>
  <w16cex:commentExtensible w16cex:durableId="48001CFF" w16cex:dateUtc="2023-06-09T10:24:00Z"/>
  <w16cex:commentExtensible w16cex:durableId="5525918D" w16cex:dateUtc="2023-06-09T10:25:00Z"/>
  <w16cex:commentExtensible w16cex:durableId="7DAE44D7" w16cex:dateUtc="2023-06-09T10:25:00Z"/>
  <w16cex:commentExtensible w16cex:durableId="217CBC96" w16cex:dateUtc="2023-06-09T10:25:00Z"/>
  <w16cex:commentExtensible w16cex:durableId="68649C44" w16cex:dateUtc="2023-06-09T10:25:00Z"/>
  <w16cex:commentExtensible w16cex:durableId="7EF599E3" w16cex:dateUtc="2023-03-12T17:05:00Z"/>
  <w16cex:commentExtensible w16cex:durableId="20551900" w16cex:dateUtc="2023-10-02T13: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29E1E00C" w16cid:durableId="29078B7F"/>
  <w16cid:commentId w16cid:paraId="47090884" w16cid:durableId="52277232"/>
  <w16cid:commentId w16cid:paraId="3BA30798" w16cid:durableId="27D7F85E"/>
  <w16cid:commentId w16cid:paraId="43B7C1F2" w16cid:durableId="256F1943"/>
  <w16cid:commentId w16cid:paraId="310897AB" w16cid:durableId="09F1CB6A"/>
  <w16cid:commentId w16cid:paraId="2B2319F5" w16cid:durableId="27D9A16C"/>
  <w16cid:commentId w16cid:paraId="5A431194" w16cid:durableId="2885B991"/>
  <w16cid:commentId w16cid:paraId="042F013B" w16cid:durableId="2B3E963C"/>
  <w16cid:commentId w16cid:paraId="461E6CED" w16cid:durableId="218B49BC"/>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6ED6F36F" w16cid:durableId="4150A050"/>
  <w16cid:commentId w16cid:paraId="260BF631" w16cid:durableId="1FF49B07"/>
  <w16cid:commentId w16cid:paraId="2698C10A" w16cid:durableId="27D65824"/>
  <w16cid:commentId w16cid:paraId="1DC96E2E" w16cid:durableId="27D65841"/>
  <w16cid:commentId w16cid:paraId="6FEAC2DA" w16cid:durableId="03F53D97"/>
  <w16cid:commentId w16cid:paraId="0CE263C5" w16cid:durableId="41C4D2DE"/>
  <w16cid:commentId w16cid:paraId="674BCFD3" w16cid:durableId="6047567E"/>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5365C56A" w16cid:durableId="4930E24C"/>
  <w16cid:commentId w16cid:paraId="7FBD0910" w16cid:durableId="5D765C9D"/>
  <w16cid:commentId w16cid:paraId="1CB44925" w16cid:durableId="1FA4DCBB"/>
  <w16cid:commentId w16cid:paraId="6B0B85F2" w16cid:durableId="6F0FBFFD"/>
  <w16cid:commentId w16cid:paraId="5E8419A2" w16cid:durableId="625CA536"/>
  <w16cid:commentId w16cid:paraId="47FB9BE9" w16cid:durableId="29B69898"/>
  <w16cid:commentId w16cid:paraId="5639CF65" w16cid:durableId="756814B8"/>
  <w16cid:commentId w16cid:paraId="7CD154EB" w16cid:durableId="66A31468"/>
  <w16cid:commentId w16cid:paraId="6EBAE943" w16cid:durableId="367E2151"/>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37119A1A" w16cid:durableId="1211BE81"/>
  <w16cid:commentId w16cid:paraId="2F1FAC8F" w16cid:durableId="5D313CDB"/>
  <w16cid:commentId w16cid:paraId="57A4ECE1" w16cid:durableId="74D35139"/>
  <w16cid:commentId w16cid:paraId="6343E4D3" w16cid:durableId="11CC4602"/>
  <w16cid:commentId w16cid:paraId="2FDE6C05" w16cid:durableId="1A4B9F2B"/>
  <w16cid:commentId w16cid:paraId="4CAEA640" w16cid:durableId="32A55A5E"/>
  <w16cid:commentId w16cid:paraId="0EBFB6B3" w16cid:durableId="3B8560B0"/>
  <w16cid:commentId w16cid:paraId="1F30D7B3" w16cid:durableId="08C48497"/>
  <w16cid:commentId w16cid:paraId="4BCE5035" w16cid:durableId="45E28AE9"/>
  <w16cid:commentId w16cid:paraId="0A8F58C4" w16cid:durableId="73BC2273"/>
  <w16cid:commentId w16cid:paraId="4D5BC372" w16cid:durableId="47F734EF"/>
  <w16cid:commentId w16cid:paraId="27EFDC0C" w16cid:durableId="3EB4C318"/>
  <w16cid:commentId w16cid:paraId="351BD404" w16cid:durableId="4ADB93BA"/>
  <w16cid:commentId w16cid:paraId="7763DDBB" w16cid:durableId="3962E26B"/>
  <w16cid:commentId w16cid:paraId="7CA4A883" w16cid:durableId="3DCE804E"/>
  <w16cid:commentId w16cid:paraId="537BFB5C" w16cid:durableId="4943AB08"/>
  <w16cid:commentId w16cid:paraId="0A824FE3" w16cid:durableId="22A8555A"/>
  <w16cid:commentId w16cid:paraId="569BDC26" w16cid:durableId="36CA3041"/>
  <w16cid:commentId w16cid:paraId="104553AD" w16cid:durableId="7E809C62"/>
  <w16cid:commentId w16cid:paraId="2D9BE3CA" w16cid:durableId="5EB0F96C"/>
  <w16cid:commentId w16cid:paraId="05E27D86" w16cid:durableId="6F84690E"/>
  <w16cid:commentId w16cid:paraId="482F3120" w16cid:durableId="04F13B9B"/>
  <w16cid:commentId w16cid:paraId="62C44DDC" w16cid:durableId="430F4DD6"/>
  <w16cid:commentId w16cid:paraId="4A46EE93" w16cid:durableId="553ED21C"/>
  <w16cid:commentId w16cid:paraId="61772F08" w16cid:durableId="7F1E861F"/>
  <w16cid:commentId w16cid:paraId="5F45C61D" w16cid:durableId="1939B400"/>
  <w16cid:commentId w16cid:paraId="49395D57" w16cid:durableId="332E5093"/>
  <w16cid:commentId w16cid:paraId="3E1A75DB" w16cid:durableId="31C2DBCC"/>
  <w16cid:commentId w16cid:paraId="1565FE0C" w16cid:durableId="4BC9CD9D"/>
  <w16cid:commentId w16cid:paraId="34561B73" w16cid:durableId="4FAE53DA"/>
  <w16cid:commentId w16cid:paraId="1F32A51A" w16cid:durableId="6B5EB521"/>
  <w16cid:commentId w16cid:paraId="1CE6862A" w16cid:durableId="5F24D002"/>
  <w16cid:commentId w16cid:paraId="3593A924" w16cid:durableId="6A71C6E3"/>
  <w16cid:commentId w16cid:paraId="76A33993" w16cid:durableId="39BC5CAE"/>
  <w16cid:commentId w16cid:paraId="4537B6C7" w16cid:durableId="27728498"/>
  <w16cid:commentId w16cid:paraId="47A27A00" w16cid:durableId="01A6D7C7"/>
  <w16cid:commentId w16cid:paraId="740FA871" w16cid:durableId="314B4C88"/>
  <w16cid:commentId w16cid:paraId="6F07F9DC" w16cid:durableId="084635CB"/>
  <w16cid:commentId w16cid:paraId="731E7CCE" w16cid:durableId="277284B3"/>
  <w16cid:commentId w16cid:paraId="2B83B7A2" w16cid:durableId="0EF10043"/>
  <w16cid:commentId w16cid:paraId="6AD33B38" w16cid:durableId="583B4F15"/>
  <w16cid:commentId w16cid:paraId="2C930706" w16cid:durableId="1038B31D"/>
  <w16cid:commentId w16cid:paraId="15243F1D" w16cid:durableId="567A3D21"/>
  <w16cid:commentId w16cid:paraId="3591697D" w16cid:durableId="1BE84967"/>
  <w16cid:commentId w16cid:paraId="36BE7CA7" w16cid:durableId="59459742"/>
  <w16cid:commentId w16cid:paraId="23E9A47F" w16cid:durableId="40B6C306"/>
  <w16cid:commentId w16cid:paraId="5EE4BECB" w16cid:durableId="033CCB8A"/>
  <w16cid:commentId w16cid:paraId="7F949147" w16cid:durableId="530EEDD4"/>
  <w16cid:commentId w16cid:paraId="357F61F6" w16cid:durableId="2958F245"/>
  <w16cid:commentId w16cid:paraId="5E6F34A2" w16cid:durableId="7928B9F8"/>
  <w16cid:commentId w16cid:paraId="40CB2158" w16cid:durableId="77A019C9"/>
  <w16cid:commentId w16cid:paraId="164027E8" w16cid:durableId="2F3AA77D"/>
  <w16cid:commentId w16cid:paraId="436611FA" w16cid:durableId="722B548A"/>
  <w16cid:commentId w16cid:paraId="443B2E7C" w16cid:durableId="0D97982C"/>
  <w16cid:commentId w16cid:paraId="74534AC3" w16cid:durableId="3EBF1A95"/>
  <w16cid:commentId w16cid:paraId="77BE9A30" w16cid:durableId="6D575218"/>
  <w16cid:commentId w16cid:paraId="3B8E36EE" w16cid:durableId="6E1788E7"/>
  <w16cid:commentId w16cid:paraId="517F9E8E" w16cid:durableId="28EF3E01"/>
  <w16cid:commentId w16cid:paraId="07C68288" w16cid:durableId="79E1532C"/>
  <w16cid:commentId w16cid:paraId="040888ED" w16cid:durableId="08A1FDB4"/>
  <w16cid:commentId w16cid:paraId="0BB44529" w16cid:durableId="38CE7C75"/>
  <w16cid:commentId w16cid:paraId="4C319E22" w16cid:durableId="7335633D"/>
  <w16cid:commentId w16cid:paraId="4D9CED8D" w16cid:durableId="02E6DC2E"/>
  <w16cid:commentId w16cid:paraId="08526435" w16cid:durableId="61D2D5BC"/>
  <w16cid:commentId w16cid:paraId="60099190" w16cid:durableId="6F3D2D29"/>
  <w16cid:commentId w16cid:paraId="675193AF" w16cid:durableId="02C93000"/>
  <w16cid:commentId w16cid:paraId="5DE8DC28" w16cid:durableId="34B4741A"/>
  <w16cid:commentId w16cid:paraId="55CA959D" w16cid:durableId="35400725"/>
  <w16cid:commentId w16cid:paraId="676BA9DD" w16cid:durableId="49FFEE17"/>
  <w16cid:commentId w16cid:paraId="0C1C48E2" w16cid:durableId="7A949A18"/>
  <w16cid:commentId w16cid:paraId="1739D248" w16cid:durableId="48787789"/>
  <w16cid:commentId w16cid:paraId="4CAAD0C1" w16cid:durableId="0C5471AC"/>
  <w16cid:commentId w16cid:paraId="50870335" w16cid:durableId="0109C3C9"/>
  <w16cid:commentId w16cid:paraId="49E452C7" w16cid:durableId="7B4004B6"/>
  <w16cid:commentId w16cid:paraId="1EC853A7" w16cid:durableId="46FBF0E9"/>
  <w16cid:commentId w16cid:paraId="42079C89" w16cid:durableId="52209F88"/>
  <w16cid:commentId w16cid:paraId="3D8A6F43" w16cid:durableId="3763C30D"/>
  <w16cid:commentId w16cid:paraId="577AB1DE" w16cid:durableId="130FDB01"/>
  <w16cid:commentId w16cid:paraId="4E236377" w16cid:durableId="1222748F"/>
  <w16cid:commentId w16cid:paraId="769D5D01" w16cid:durableId="2CF2B6E2"/>
  <w16cid:commentId w16cid:paraId="2F6CDFBB" w16cid:durableId="646E8792"/>
  <w16cid:commentId w16cid:paraId="255870C8" w16cid:durableId="159DC4F0"/>
  <w16cid:commentId w16cid:paraId="1A199FB4" w16cid:durableId="6CACF25A"/>
  <w16cid:commentId w16cid:paraId="723C8DA4" w16cid:durableId="7288972B"/>
  <w16cid:commentId w16cid:paraId="0B543A52" w16cid:durableId="66C028BC"/>
  <w16cid:commentId w16cid:paraId="570E6322" w16cid:durableId="5C323519"/>
  <w16cid:commentId w16cid:paraId="786B1191" w16cid:durableId="144B594E"/>
  <w16cid:commentId w16cid:paraId="5076C20B" w16cid:durableId="4855B971"/>
  <w16cid:commentId w16cid:paraId="60DE2E45" w16cid:durableId="0C8ED6B9"/>
  <w16cid:commentId w16cid:paraId="09799C6B" w16cid:durableId="6B9A1B40"/>
  <w16cid:commentId w16cid:paraId="083F0AFE" w16cid:durableId="49594D12"/>
  <w16cid:commentId w16cid:paraId="2FF7F601" w16cid:durableId="648450FD"/>
  <w16cid:commentId w16cid:paraId="00CA9809" w16cid:durableId="23FF67D8"/>
  <w16cid:commentId w16cid:paraId="2AB617CF" w16cid:durableId="0A46F248"/>
  <w16cid:commentId w16cid:paraId="67118695" w16cid:durableId="584F41BF"/>
  <w16cid:commentId w16cid:paraId="51A1E14A" w16cid:durableId="423DAA8B"/>
  <w16cid:commentId w16cid:paraId="41A66ADB" w16cid:durableId="322925EB"/>
  <w16cid:commentId w16cid:paraId="16995FFD" w16cid:durableId="1A272392"/>
  <w16cid:commentId w16cid:paraId="6FCD6E28" w16cid:durableId="1A48839A"/>
  <w16cid:commentId w16cid:paraId="0548B22F" w16cid:durableId="7235F499"/>
  <w16cid:commentId w16cid:paraId="2E5614D0" w16cid:durableId="75C35DFA"/>
  <w16cid:commentId w16cid:paraId="2A9F061E" w16cid:durableId="73A0C71D"/>
  <w16cid:commentId w16cid:paraId="60C54CC8" w16cid:durableId="086403C8"/>
  <w16cid:commentId w16cid:paraId="1FBCA42B" w16cid:durableId="215DC43D"/>
  <w16cid:commentId w16cid:paraId="6EDC40BD" w16cid:durableId="06EC9842"/>
  <w16cid:commentId w16cid:paraId="1D0250FE" w16cid:durableId="17BF8D1A"/>
  <w16cid:commentId w16cid:paraId="3B0681CB" w16cid:durableId="0E207101"/>
  <w16cid:commentId w16cid:paraId="5E649014" w16cid:durableId="7A644943"/>
  <w16cid:commentId w16cid:paraId="4B43C0B2" w16cid:durableId="15B6560D"/>
  <w16cid:commentId w16cid:paraId="67DF1AA5" w16cid:durableId="19AA96F5"/>
  <w16cid:commentId w16cid:paraId="2AAD8A76" w16cid:durableId="1D43A34D"/>
  <w16cid:commentId w16cid:paraId="7045D5EB" w16cid:durableId="789EA602"/>
  <w16cid:commentId w16cid:paraId="5B87CADC" w16cid:durableId="3D748892"/>
  <w16cid:commentId w16cid:paraId="3CA116F3" w16cid:durableId="4BEF50BE"/>
  <w16cid:commentId w16cid:paraId="0D7A8F40" w16cid:durableId="3287B0B0"/>
  <w16cid:commentId w16cid:paraId="5A6DBECA" w16cid:durableId="259AC055"/>
  <w16cid:commentId w16cid:paraId="7FBEC81F" w16cid:durableId="30991F70"/>
  <w16cid:commentId w16cid:paraId="45A66205" w16cid:durableId="1D527365"/>
  <w16cid:commentId w16cid:paraId="5AA28DCB" w16cid:durableId="3B9355B8"/>
  <w16cid:commentId w16cid:paraId="6ADF80BE" w16cid:durableId="338ABC8B"/>
  <w16cid:commentId w16cid:paraId="1934EB8B" w16cid:durableId="4DBAB808"/>
  <w16cid:commentId w16cid:paraId="75AF2C45" w16cid:durableId="29A01DF7"/>
  <w16cid:commentId w16cid:paraId="61F6FAB5" w16cid:durableId="3F97C972"/>
  <w16cid:commentId w16cid:paraId="29D0796A" w16cid:durableId="66863913"/>
  <w16cid:commentId w16cid:paraId="0633E97D" w16cid:durableId="3A58B316"/>
  <w16cid:commentId w16cid:paraId="607ECE47" w16cid:durableId="3D910759"/>
  <w16cid:commentId w16cid:paraId="306E2C76" w16cid:durableId="4BDA8D9D"/>
  <w16cid:commentId w16cid:paraId="32EC30BD" w16cid:durableId="11D5ECA4"/>
  <w16cid:commentId w16cid:paraId="0598C30D" w16cid:durableId="5B309882"/>
  <w16cid:commentId w16cid:paraId="54F8D14A" w16cid:durableId="0A7DE513"/>
  <w16cid:commentId w16cid:paraId="0B7E4914" w16cid:durableId="45BA7A72"/>
  <w16cid:commentId w16cid:paraId="41728F94" w16cid:durableId="224D77F9"/>
  <w16cid:commentId w16cid:paraId="77A8F6F9" w16cid:durableId="16A7D40D"/>
  <w16cid:commentId w16cid:paraId="1554CB00" w16cid:durableId="603DFF90"/>
  <w16cid:commentId w16cid:paraId="3EB02D19" w16cid:durableId="6EBE1C51"/>
  <w16cid:commentId w16cid:paraId="269E010C" w16cid:durableId="43138179"/>
  <w16cid:commentId w16cid:paraId="2851DA12" w16cid:durableId="1CEFAFDF"/>
  <w16cid:commentId w16cid:paraId="0F0AD5EC" w16cid:durableId="20B4070B"/>
  <w16cid:commentId w16cid:paraId="79329374" w16cid:durableId="54FC8853"/>
  <w16cid:commentId w16cid:paraId="48D0AF04" w16cid:durableId="2E5385B9"/>
  <w16cid:commentId w16cid:paraId="2A00EF97" w16cid:durableId="3C84CFD6"/>
  <w16cid:commentId w16cid:paraId="22147E13" w16cid:durableId="3FEAE153"/>
  <w16cid:commentId w16cid:paraId="43FA6953" w16cid:durableId="65EFD4E2"/>
  <w16cid:commentId w16cid:paraId="6BED0B92" w16cid:durableId="54C66C66"/>
  <w16cid:commentId w16cid:paraId="11E53DC6" w16cid:durableId="024EA0F3"/>
  <w16cid:commentId w16cid:paraId="6C5365AD" w16cid:durableId="5A4E3D76"/>
  <w16cid:commentId w16cid:paraId="66B177F8" w16cid:durableId="43C628B6"/>
  <w16cid:commentId w16cid:paraId="02DFE1B2" w16cid:durableId="7DC09716"/>
  <w16cid:commentId w16cid:paraId="3A3E2AB5" w16cid:durableId="5909C6C4"/>
  <w16cid:commentId w16cid:paraId="4227D36A" w16cid:durableId="2329F353"/>
  <w16cid:commentId w16cid:paraId="7F19D70A" w16cid:durableId="52695F57"/>
  <w16cid:commentId w16cid:paraId="55F7590A" w16cid:durableId="482D610E"/>
  <w16cid:commentId w16cid:paraId="53DA670F" w16cid:durableId="54742A8F"/>
  <w16cid:commentId w16cid:paraId="51C8E8E9" w16cid:durableId="2C1DE682"/>
  <w16cid:commentId w16cid:paraId="59C8F7F5" w16cid:durableId="3D54D935"/>
  <w16cid:commentId w16cid:paraId="1049AF67" w16cid:durableId="780AE963"/>
  <w16cid:commentId w16cid:paraId="476D05B2" w16cid:durableId="3763AD40"/>
  <w16cid:commentId w16cid:paraId="5852FFC0" w16cid:durableId="24D75ACC"/>
  <w16cid:commentId w16cid:paraId="007644E0" w16cid:durableId="1E7C3897"/>
  <w16cid:commentId w16cid:paraId="4ED24E5C" w16cid:durableId="7FAED692"/>
  <w16cid:commentId w16cid:paraId="1BCBFBF7" w16cid:durableId="1AA718E0"/>
  <w16cid:commentId w16cid:paraId="109E9E46" w16cid:durableId="057557AC"/>
  <w16cid:commentId w16cid:paraId="09724A91" w16cid:durableId="139A2D6A"/>
  <w16cid:commentId w16cid:paraId="04660108" w16cid:durableId="36F51DDD"/>
  <w16cid:commentId w16cid:paraId="483CA18A" w16cid:durableId="69FB4863"/>
  <w16cid:commentId w16cid:paraId="5323DFD5" w16cid:durableId="1A49CA19"/>
  <w16cid:commentId w16cid:paraId="60DC84A3" w16cid:durableId="3C108694"/>
  <w16cid:commentId w16cid:paraId="006FF45D" w16cid:durableId="1E6C0D98"/>
  <w16cid:commentId w16cid:paraId="73E5D20F" w16cid:durableId="7E75F17F"/>
  <w16cid:commentId w16cid:paraId="421D6EF3" w16cid:durableId="348CA313"/>
  <w16cid:commentId w16cid:paraId="1CC9B442" w16cid:durableId="7CCAAEEA"/>
  <w16cid:commentId w16cid:paraId="73A76922" w16cid:durableId="37672F9C"/>
  <w16cid:commentId w16cid:paraId="15595E45" w16cid:durableId="0D06989F"/>
  <w16cid:commentId w16cid:paraId="20895144" w16cid:durableId="7FB30231"/>
  <w16cid:commentId w16cid:paraId="61AC2302" w16cid:durableId="0F4B2B3C"/>
  <w16cid:commentId w16cid:paraId="48C1CB8C" w16cid:durableId="28C529CE"/>
  <w16cid:commentId w16cid:paraId="4110306F" w16cid:durableId="409F61B6"/>
  <w16cid:commentId w16cid:paraId="134AEC81" w16cid:durableId="22146659"/>
  <w16cid:commentId w16cid:paraId="0A2BC9AE" w16cid:durableId="27EA7729"/>
  <w16cid:commentId w16cid:paraId="778E46D5" w16cid:durableId="0A3ED259"/>
  <w16cid:commentId w16cid:paraId="725E3E1D" w16cid:durableId="3B5128F5"/>
  <w16cid:commentId w16cid:paraId="78751824" w16cid:durableId="5D9B0B36"/>
  <w16cid:commentId w16cid:paraId="40D90924" w16cid:durableId="2A3575E1"/>
  <w16cid:commentId w16cid:paraId="2099C9D4" w16cid:durableId="31A86946"/>
  <w16cid:commentId w16cid:paraId="397EFE64" w16cid:durableId="5E48F5BE"/>
  <w16cid:commentId w16cid:paraId="58B77025" w16cid:durableId="69A505A5"/>
  <w16cid:commentId w16cid:paraId="29F1AA06" w16cid:durableId="3D6058D4"/>
  <w16cid:commentId w16cid:paraId="414E6149" w16cid:durableId="1130EDAA"/>
  <w16cid:commentId w16cid:paraId="0BE8C6D8" w16cid:durableId="2A836A18"/>
  <w16cid:commentId w16cid:paraId="6E064901" w16cid:durableId="27EEEB13"/>
  <w16cid:commentId w16cid:paraId="08DE5436" w16cid:durableId="7D0F55DA"/>
  <w16cid:commentId w16cid:paraId="277EAD8F" w16cid:durableId="7D019E87"/>
  <w16cid:commentId w16cid:paraId="75802F71" w16cid:durableId="34CFE4D8"/>
  <w16cid:commentId w16cid:paraId="6132F070" w16cid:durableId="73CA2AE4"/>
  <w16cid:commentId w16cid:paraId="571E1455" w16cid:durableId="7717C1BD"/>
  <w16cid:commentId w16cid:paraId="0F98A6D2" w16cid:durableId="6C0CC64C"/>
  <w16cid:commentId w16cid:paraId="3F7D6930" w16cid:durableId="71A60676"/>
  <w16cid:commentId w16cid:paraId="5EC8856B" w16cid:durableId="52F4CC08"/>
  <w16cid:commentId w16cid:paraId="6B115E23" w16cid:durableId="1F1438B0"/>
  <w16cid:commentId w16cid:paraId="3CB196DE" w16cid:durableId="4E06676E"/>
  <w16cid:commentId w16cid:paraId="6BAE94B9" w16cid:durableId="5ACF8EF0"/>
  <w16cid:commentId w16cid:paraId="0BEBF7B3" w16cid:durableId="04BFEE54"/>
  <w16cid:commentId w16cid:paraId="6867D0B0" w16cid:durableId="18283048"/>
  <w16cid:commentId w16cid:paraId="07EF3573" w16cid:durableId="025C7EF9"/>
  <w16cid:commentId w16cid:paraId="240D64D9" w16cid:durableId="45EA03DE"/>
  <w16cid:commentId w16cid:paraId="12ECD8E8" w16cid:durableId="7282C3A8"/>
  <w16cid:commentId w16cid:paraId="50EBF326" w16cid:durableId="5B2A98B2"/>
  <w16cid:commentId w16cid:paraId="0929A7E5" w16cid:durableId="200CFB44"/>
  <w16cid:commentId w16cid:paraId="62BE275A" w16cid:durableId="3400DD35"/>
  <w16cid:commentId w16cid:paraId="382CD289" w16cid:durableId="2A4F4260"/>
  <w16cid:commentId w16cid:paraId="24F9D957" w16cid:durableId="78E0B506"/>
  <w16cid:commentId w16cid:paraId="0BA681DC" w16cid:durableId="686CDDB4"/>
  <w16cid:commentId w16cid:paraId="0FD97973" w16cid:durableId="1A83BAA1"/>
  <w16cid:commentId w16cid:paraId="3492102F" w16cid:durableId="32B940A9"/>
  <w16cid:commentId w16cid:paraId="2CA38B4F" w16cid:durableId="0E49FC08"/>
  <w16cid:commentId w16cid:paraId="22534FE8" w16cid:durableId="5A08323B"/>
  <w16cid:commentId w16cid:paraId="0551EC41" w16cid:durableId="0788F0AE"/>
  <w16cid:commentId w16cid:paraId="21F6EB37" w16cid:durableId="6FDC41EB"/>
  <w16cid:commentId w16cid:paraId="081C77CE" w16cid:durableId="600D8720"/>
  <w16cid:commentId w16cid:paraId="61C7228E" w16cid:durableId="083433C0"/>
  <w16cid:commentId w16cid:paraId="0998BC99" w16cid:durableId="63EAAF39"/>
  <w16cid:commentId w16cid:paraId="53C4D018" w16cid:durableId="6408E88E"/>
  <w16cid:commentId w16cid:paraId="3D73563A" w16cid:durableId="17765BD0"/>
  <w16cid:commentId w16cid:paraId="17E9069F" w16cid:durableId="619BB75A"/>
  <w16cid:commentId w16cid:paraId="5B3B8444" w16cid:durableId="096DD13A"/>
  <w16cid:commentId w16cid:paraId="476671A7" w16cid:durableId="10AF3FD6"/>
  <w16cid:commentId w16cid:paraId="071E8067" w16cid:durableId="1953EE6F"/>
  <w16cid:commentId w16cid:paraId="790CCFEB" w16cid:durableId="4CACCE36"/>
  <w16cid:commentId w16cid:paraId="3A985314" w16cid:durableId="317FFD5A"/>
  <w16cid:commentId w16cid:paraId="06ACBC87" w16cid:durableId="042918B3"/>
  <w16cid:commentId w16cid:paraId="2B97BFCB" w16cid:durableId="2FEB4698"/>
  <w16cid:commentId w16cid:paraId="763F4372" w16cid:durableId="01D7EB98"/>
  <w16cid:commentId w16cid:paraId="7A2EC872" w16cid:durableId="6421EF97"/>
  <w16cid:commentId w16cid:paraId="218BBE8C" w16cid:durableId="1F4A6EB0"/>
  <w16cid:commentId w16cid:paraId="75909506" w16cid:durableId="157330F8"/>
  <w16cid:commentId w16cid:paraId="04DAF9EF" w16cid:durableId="733714B3"/>
  <w16cid:commentId w16cid:paraId="7380B6A0" w16cid:durableId="138AA0B1"/>
  <w16cid:commentId w16cid:paraId="6E0D3839" w16cid:durableId="304B2103"/>
  <w16cid:commentId w16cid:paraId="3A47CF45" w16cid:durableId="0002825C"/>
  <w16cid:commentId w16cid:paraId="436C8705" w16cid:durableId="7CAC5325"/>
  <w16cid:commentId w16cid:paraId="0294597A" w16cid:durableId="6D6C38D6"/>
  <w16cid:commentId w16cid:paraId="3F3FD331" w16cid:durableId="64C79C19"/>
  <w16cid:commentId w16cid:paraId="66ED8838" w16cid:durableId="297EDBBF"/>
  <w16cid:commentId w16cid:paraId="03678D9E" w16cid:durableId="62DF23C0"/>
  <w16cid:commentId w16cid:paraId="67A2A4E8" w16cid:durableId="0BD79B70"/>
  <w16cid:commentId w16cid:paraId="0B3C0251" w16cid:durableId="5384B891"/>
  <w16cid:commentId w16cid:paraId="6B06BDD8" w16cid:durableId="07555B6D"/>
  <w16cid:commentId w16cid:paraId="40CAAC3C" w16cid:durableId="38C56F01"/>
  <w16cid:commentId w16cid:paraId="48776014" w16cid:durableId="54E01908"/>
  <w16cid:commentId w16cid:paraId="6D5A2730" w16cid:durableId="0BC8D403"/>
  <w16cid:commentId w16cid:paraId="5135BC23" w16cid:durableId="551B5961"/>
  <w16cid:commentId w16cid:paraId="390BEBF4" w16cid:durableId="3915EBEB"/>
  <w16cid:commentId w16cid:paraId="4026FBD5" w16cid:durableId="14D00E28"/>
  <w16cid:commentId w16cid:paraId="727FA3B9" w16cid:durableId="22225005"/>
  <w16cid:commentId w16cid:paraId="55878525" w16cid:durableId="7EC09F0F"/>
  <w16cid:commentId w16cid:paraId="0A948547" w16cid:durableId="102DC04E"/>
  <w16cid:commentId w16cid:paraId="664A4301" w16cid:durableId="0C2E0E25"/>
  <w16cid:commentId w16cid:paraId="51B63FD8" w16cid:durableId="7EBE92DA"/>
  <w16cid:commentId w16cid:paraId="46CCCDE5" w16cid:durableId="59C17B23"/>
  <w16cid:commentId w16cid:paraId="19AF9C5A" w16cid:durableId="007F3B5E"/>
  <w16cid:commentId w16cid:paraId="4BD50206" w16cid:durableId="1036072A"/>
  <w16cid:commentId w16cid:paraId="49DFD340" w16cid:durableId="30CCA155"/>
  <w16cid:commentId w16cid:paraId="42CAABD4" w16cid:durableId="59028A61"/>
  <w16cid:commentId w16cid:paraId="189DBFFB" w16cid:durableId="646C2ABC"/>
  <w16cid:commentId w16cid:paraId="6E236C24" w16cid:durableId="687D14BE"/>
  <w16cid:commentId w16cid:paraId="42C3A355" w16cid:durableId="5FE1F087"/>
  <w16cid:commentId w16cid:paraId="2A1FD1CC" w16cid:durableId="0AA3DA1B"/>
  <w16cid:commentId w16cid:paraId="50288679" w16cid:durableId="1484ED32"/>
  <w16cid:commentId w16cid:paraId="334AFD7C" w16cid:durableId="1E67D5FB"/>
  <w16cid:commentId w16cid:paraId="1F76545A" w16cid:durableId="3B65D3F2"/>
  <w16cid:commentId w16cid:paraId="5FF5A594" w16cid:durableId="1177D247"/>
  <w16cid:commentId w16cid:paraId="59A7CB43" w16cid:durableId="4940E74D"/>
  <w16cid:commentId w16cid:paraId="64B3AD5D" w16cid:durableId="2097B161"/>
  <w16cid:commentId w16cid:paraId="05BDC083" w16cid:durableId="2FDEEF31"/>
  <w16cid:commentId w16cid:paraId="2D8B5F3B" w16cid:durableId="20901B24"/>
  <w16cid:commentId w16cid:paraId="2F0656FE" w16cid:durableId="66FF3DB2"/>
  <w16cid:commentId w16cid:paraId="6EA51592" w16cid:durableId="65C42B36"/>
  <w16cid:commentId w16cid:paraId="16826C5C" w16cid:durableId="610113BE"/>
  <w16cid:commentId w16cid:paraId="7AF59870" w16cid:durableId="376D379C"/>
  <w16cid:commentId w16cid:paraId="635DC6D5" w16cid:durableId="5EE83135"/>
  <w16cid:commentId w16cid:paraId="50C0370F" w16cid:durableId="7CC4B8EF"/>
  <w16cid:commentId w16cid:paraId="72592AA0" w16cid:durableId="24EC9290"/>
  <w16cid:commentId w16cid:paraId="226264A2" w16cid:durableId="45A06E27"/>
  <w16cid:commentId w16cid:paraId="31615F1F" w16cid:durableId="16301592"/>
  <w16cid:commentId w16cid:paraId="1263C2F2" w16cid:durableId="384AF909"/>
  <w16cid:commentId w16cid:paraId="40896BE3" w16cid:durableId="77E283B7"/>
  <w16cid:commentId w16cid:paraId="6489CD28" w16cid:durableId="27EF003B"/>
  <w16cid:commentId w16cid:paraId="25E05B9D" w16cid:durableId="273691F9"/>
  <w16cid:commentId w16cid:paraId="20B9C0D8" w16cid:durableId="6A701544"/>
  <w16cid:commentId w16cid:paraId="3F847FC8" w16cid:durableId="3EAFAD1E"/>
  <w16cid:commentId w16cid:paraId="28BC271B" w16cid:durableId="29201345"/>
  <w16cid:commentId w16cid:paraId="70F69846" w16cid:durableId="460BF702"/>
  <w16cid:commentId w16cid:paraId="23193C7B" w16cid:durableId="54A2BD48"/>
  <w16cid:commentId w16cid:paraId="17D2B2C9" w16cid:durableId="56310A22"/>
  <w16cid:commentId w16cid:paraId="2B39F4C7" w16cid:durableId="6CE90D82"/>
  <w16cid:commentId w16cid:paraId="4824CF2E" w16cid:durableId="280E0F94"/>
  <w16cid:commentId w16cid:paraId="5686BC21" w16cid:durableId="62E8F7C3"/>
  <w16cid:commentId w16cid:paraId="5AFFDE6B" w16cid:durableId="7CDB5739"/>
  <w16cid:commentId w16cid:paraId="59A3BEBA" w16cid:durableId="1726A03B"/>
  <w16cid:commentId w16cid:paraId="14EB4F42" w16cid:durableId="37B8FD76"/>
  <w16cid:commentId w16cid:paraId="6D5EA34D" w16cid:durableId="7A6C2443"/>
  <w16cid:commentId w16cid:paraId="3C3D3763" w16cid:durableId="6C44EA9C"/>
  <w16cid:commentId w16cid:paraId="395AE138" w16cid:durableId="61135817"/>
  <w16cid:commentId w16cid:paraId="75F41AFD" w16cid:durableId="6C92E974"/>
  <w16cid:commentId w16cid:paraId="4AF331E0" w16cid:durableId="1F8D225B"/>
  <w16cid:commentId w16cid:paraId="5EE84548" w16cid:durableId="5B7AAC8C"/>
  <w16cid:commentId w16cid:paraId="7EB71042" w16cid:durableId="2DC9922C"/>
  <w16cid:commentId w16cid:paraId="7454763E" w16cid:durableId="624023D6"/>
  <w16cid:commentId w16cid:paraId="77E2BDAF" w16cid:durableId="05405326"/>
  <w16cid:commentId w16cid:paraId="03370CA4" w16cid:durableId="3531FE23"/>
  <w16cid:commentId w16cid:paraId="07CF9285" w16cid:durableId="475A177F"/>
  <w16cid:commentId w16cid:paraId="257C463D" w16cid:durableId="5E3AB0B5"/>
  <w16cid:commentId w16cid:paraId="131F61DB" w16cid:durableId="06DC3771"/>
  <w16cid:commentId w16cid:paraId="22583334" w16cid:durableId="520A48A6"/>
  <w16cid:commentId w16cid:paraId="4EAAB97F" w16cid:durableId="13938C57"/>
  <w16cid:commentId w16cid:paraId="4BC45467" w16cid:durableId="17959131"/>
  <w16cid:commentId w16cid:paraId="48E30EF4" w16cid:durableId="29B10980"/>
  <w16cid:commentId w16cid:paraId="6D555DA8" w16cid:durableId="5C049A7F"/>
  <w16cid:commentId w16cid:paraId="1A9449EC" w16cid:durableId="4DF5579F"/>
  <w16cid:commentId w16cid:paraId="5A8BCDD9" w16cid:durableId="4A3C4CDF"/>
  <w16cid:commentId w16cid:paraId="78E660D9" w16cid:durableId="70A7F84B"/>
  <w16cid:commentId w16cid:paraId="7300BE88" w16cid:durableId="6AE183D1"/>
  <w16cid:commentId w16cid:paraId="0978CFB0" w16cid:durableId="74630B83"/>
  <w16cid:commentId w16cid:paraId="6118DC97" w16cid:durableId="51A6928E"/>
  <w16cid:commentId w16cid:paraId="307C377A" w16cid:durableId="123D58B8"/>
  <w16cid:commentId w16cid:paraId="0C08CC9C" w16cid:durableId="5FA87B8C"/>
  <w16cid:commentId w16cid:paraId="3D0428E9" w16cid:durableId="42F355ED"/>
  <w16cid:commentId w16cid:paraId="4A59F187" w16cid:durableId="6A956BDD"/>
  <w16cid:commentId w16cid:paraId="1054818C" w16cid:durableId="41923A64"/>
  <w16cid:commentId w16cid:paraId="68AD611F" w16cid:durableId="34290A35"/>
  <w16cid:commentId w16cid:paraId="18FD6125" w16cid:durableId="1ED099CC"/>
  <w16cid:commentId w16cid:paraId="5F2E9437" w16cid:durableId="51DC4558"/>
  <w16cid:commentId w16cid:paraId="351CB1E5" w16cid:durableId="555754BF"/>
  <w16cid:commentId w16cid:paraId="6F5D989D" w16cid:durableId="2A1C3344"/>
  <w16cid:commentId w16cid:paraId="222C698E" w16cid:durableId="1A3C0855"/>
  <w16cid:commentId w16cid:paraId="74E0D99C" w16cid:durableId="0B8A9CD1"/>
  <w16cid:commentId w16cid:paraId="7EC60828" w16cid:durableId="71D18907"/>
  <w16cid:commentId w16cid:paraId="05BE561B" w16cid:durableId="46C20D14"/>
  <w16cid:commentId w16cid:paraId="3EBC0176" w16cid:durableId="4A2D0BC9"/>
  <w16cid:commentId w16cid:paraId="58E901CA" w16cid:durableId="6498D3CE"/>
  <w16cid:commentId w16cid:paraId="18E93B2F" w16cid:durableId="396CCB78"/>
  <w16cid:commentId w16cid:paraId="1828D6F0" w16cid:durableId="45B479D0"/>
  <w16cid:commentId w16cid:paraId="516C8CCE" w16cid:durableId="6AEF4DE2"/>
  <w16cid:commentId w16cid:paraId="089194A8" w16cid:durableId="0020DE53"/>
  <w16cid:commentId w16cid:paraId="0913467E" w16cid:durableId="0EBE5031"/>
  <w16cid:commentId w16cid:paraId="26858F88" w16cid:durableId="732A63A3"/>
  <w16cid:commentId w16cid:paraId="037D37B4" w16cid:durableId="76DCBF96"/>
  <w16cid:commentId w16cid:paraId="2DDFB85C" w16cid:durableId="0DCBF893"/>
  <w16cid:commentId w16cid:paraId="5EEB5AA9" w16cid:durableId="6EDF09A9"/>
  <w16cid:commentId w16cid:paraId="0065DC99" w16cid:durableId="13FF1543"/>
  <w16cid:commentId w16cid:paraId="202427EA" w16cid:durableId="587A3FE3"/>
  <w16cid:commentId w16cid:paraId="776667AF" w16cid:durableId="02CA70BA"/>
  <w16cid:commentId w16cid:paraId="0FB8535E" w16cid:durableId="60B1214E"/>
  <w16cid:commentId w16cid:paraId="336E2F7F" w16cid:durableId="5AD4BD14"/>
  <w16cid:commentId w16cid:paraId="28016D9E" w16cid:durableId="01FCF6CA"/>
  <w16cid:commentId w16cid:paraId="6BA58810" w16cid:durableId="29B2E932"/>
  <w16cid:commentId w16cid:paraId="41715513" w16cid:durableId="72D05AAF"/>
  <w16cid:commentId w16cid:paraId="28C1D266" w16cid:durableId="519E18C6"/>
  <w16cid:commentId w16cid:paraId="0E1F2083" w16cid:durableId="1166945F"/>
  <w16cid:commentId w16cid:paraId="5DCFB09C" w16cid:durableId="26664E41"/>
  <w16cid:commentId w16cid:paraId="6A1F5421" w16cid:durableId="1CFB03BC"/>
  <w16cid:commentId w16cid:paraId="550031D0" w16cid:durableId="6B91D59C"/>
  <w16cid:commentId w16cid:paraId="2A44E223" w16cid:durableId="2DDCD2EE"/>
  <w16cid:commentId w16cid:paraId="55FDE220" w16cid:durableId="39C928E3"/>
  <w16cid:commentId w16cid:paraId="1AEB92F9" w16cid:durableId="2B80AF7C"/>
  <w16cid:commentId w16cid:paraId="4525841B" w16cid:durableId="5EFC0288"/>
  <w16cid:commentId w16cid:paraId="4B5D7A54" w16cid:durableId="27D891F6"/>
  <w16cid:commentId w16cid:paraId="7D76344A" w16cid:durableId="0C93DBBF"/>
  <w16cid:commentId w16cid:paraId="688060E1" w16cid:durableId="206388A3"/>
  <w16cid:commentId w16cid:paraId="3847DA9F" w16cid:durableId="742F946B"/>
  <w16cid:commentId w16cid:paraId="683AC62D" w16cid:durableId="7FB75600"/>
  <w16cid:commentId w16cid:paraId="6D53CB95" w16cid:durableId="490F1769"/>
  <w16cid:commentId w16cid:paraId="729E56D5" w16cid:durableId="6EF49AA4"/>
  <w16cid:commentId w16cid:paraId="39E0D0BD" w16cid:durableId="0D473361"/>
  <w16cid:commentId w16cid:paraId="4610D7C3" w16cid:durableId="29099171"/>
  <w16cid:commentId w16cid:paraId="749A275C" w16cid:durableId="7D295DAB"/>
  <w16cid:commentId w16cid:paraId="7677F016" w16cid:durableId="6223A821"/>
  <w16cid:commentId w16cid:paraId="7B8F9FFC" w16cid:durableId="70084206"/>
  <w16cid:commentId w16cid:paraId="0CDA6AA5" w16cid:durableId="0D7A212E"/>
  <w16cid:commentId w16cid:paraId="4DB674F2" w16cid:durableId="44994256"/>
  <w16cid:commentId w16cid:paraId="606A48EE" w16cid:durableId="502689E5"/>
  <w16cid:commentId w16cid:paraId="5378C58A" w16cid:durableId="673E1151"/>
  <w16cid:commentId w16cid:paraId="2A6D5FC4" w16cid:durableId="7F40733A"/>
  <w16cid:commentId w16cid:paraId="60A3D586" w16cid:durableId="7CFF9BE8"/>
  <w16cid:commentId w16cid:paraId="7C8611A2" w16cid:durableId="26BCE03D"/>
  <w16cid:commentId w16cid:paraId="0B7523C6" w16cid:durableId="060F2BEA"/>
  <w16cid:commentId w16cid:paraId="5974F251" w16cid:durableId="19F3489E"/>
  <w16cid:commentId w16cid:paraId="124D0127" w16cid:durableId="6FD401AA"/>
  <w16cid:commentId w16cid:paraId="4E93A25A" w16cid:durableId="4B305D23"/>
  <w16cid:commentId w16cid:paraId="060086DF" w16cid:durableId="1D054031"/>
  <w16cid:commentId w16cid:paraId="235517E0" w16cid:durableId="3E813C38"/>
  <w16cid:commentId w16cid:paraId="7D51135B" w16cid:durableId="12E63F16"/>
  <w16cid:commentId w16cid:paraId="5FD8F161" w16cid:durableId="6ECC3A42"/>
  <w16cid:commentId w16cid:paraId="79ABA21C" w16cid:durableId="6DF2F0D6"/>
  <w16cid:commentId w16cid:paraId="2FE6C39C" w16cid:durableId="4D1ACE1E"/>
  <w16cid:commentId w16cid:paraId="19661CA3" w16cid:durableId="0CACBF3D"/>
  <w16cid:commentId w16cid:paraId="48B2CDC3" w16cid:durableId="0C3199E7"/>
  <w16cid:commentId w16cid:paraId="62612783" w16cid:durableId="75F53F03"/>
  <w16cid:commentId w16cid:paraId="32E4AD4C" w16cid:durableId="77939352"/>
  <w16cid:commentId w16cid:paraId="28636D18" w16cid:durableId="5F3D3810"/>
  <w16cid:commentId w16cid:paraId="2277C58D" w16cid:durableId="415ADACA"/>
  <w16cid:commentId w16cid:paraId="4D63E4A6" w16cid:durableId="44B45392"/>
  <w16cid:commentId w16cid:paraId="77315B39" w16cid:durableId="47671D6E"/>
  <w16cid:commentId w16cid:paraId="4914708E" w16cid:durableId="48BD7C5B"/>
  <w16cid:commentId w16cid:paraId="773E4D0B" w16cid:durableId="454EC533"/>
  <w16cid:commentId w16cid:paraId="5E3D60D2" w16cid:durableId="1AA0AC7B"/>
  <w16cid:commentId w16cid:paraId="01D42375" w16cid:durableId="6D158FF8"/>
  <w16cid:commentId w16cid:paraId="04591B99" w16cid:durableId="35DDC6F1"/>
  <w16cid:commentId w16cid:paraId="1C7EEDF1" w16cid:durableId="53EAEBDF"/>
  <w16cid:commentId w16cid:paraId="3232E4CE" w16cid:durableId="4FED0D58"/>
  <w16cid:commentId w16cid:paraId="1B6866D8" w16cid:durableId="77C70343"/>
  <w16cid:commentId w16cid:paraId="3F0D4230" w16cid:durableId="2EB000F4"/>
  <w16cid:commentId w16cid:paraId="3AF7AF5C" w16cid:durableId="643BABE2"/>
  <w16cid:commentId w16cid:paraId="748F4CE4" w16cid:durableId="6D187CFF"/>
  <w16cid:commentId w16cid:paraId="3A5184BB" w16cid:durableId="08048F9F"/>
  <w16cid:commentId w16cid:paraId="26B173AC" w16cid:durableId="75ADB71D"/>
  <w16cid:commentId w16cid:paraId="0A6A9C41" w16cid:durableId="605297BD"/>
  <w16cid:commentId w16cid:paraId="61CB7556" w16cid:durableId="33C104DE"/>
  <w16cid:commentId w16cid:paraId="1799AB03" w16cid:durableId="309C803A"/>
  <w16cid:commentId w16cid:paraId="3569F44C" w16cid:durableId="6ED6E369"/>
  <w16cid:commentId w16cid:paraId="3CCDC859" w16cid:durableId="2CDA9DE8"/>
  <w16cid:commentId w16cid:paraId="3D8BD5C6" w16cid:durableId="3E9A6730"/>
  <w16cid:commentId w16cid:paraId="3894E5CC" w16cid:durableId="5ECDA547"/>
  <w16cid:commentId w16cid:paraId="434086EB" w16cid:durableId="308C8DDB"/>
  <w16cid:commentId w16cid:paraId="1D84CDF9" w16cid:durableId="235736F5"/>
  <w16cid:commentId w16cid:paraId="0ADE92D1" w16cid:durableId="7498D226"/>
  <w16cid:commentId w16cid:paraId="17B308BC" w16cid:durableId="447A46BD"/>
  <w16cid:commentId w16cid:paraId="4A62DF99" w16cid:durableId="69E8FFF1"/>
  <w16cid:commentId w16cid:paraId="4E28DF7A" w16cid:durableId="7CAA3839"/>
  <w16cid:commentId w16cid:paraId="11121E92" w16cid:durableId="50157621"/>
  <w16cid:commentId w16cid:paraId="7F2B72F2" w16cid:durableId="3A43AD52"/>
  <w16cid:commentId w16cid:paraId="40E598B0" w16cid:durableId="643E2103"/>
  <w16cid:commentId w16cid:paraId="431F6BA2" w16cid:durableId="02447309"/>
  <w16cid:commentId w16cid:paraId="2770FB92" w16cid:durableId="431EA1CD"/>
  <w16cid:commentId w16cid:paraId="346FE216" w16cid:durableId="392424EB"/>
  <w16cid:commentId w16cid:paraId="43413BDC" w16cid:durableId="48001CFF"/>
  <w16cid:commentId w16cid:paraId="38A246E8" w16cid:durableId="5525918D"/>
  <w16cid:commentId w16cid:paraId="4486FFE8" w16cid:durableId="7DAE44D7"/>
  <w16cid:commentId w16cid:paraId="0A144804" w16cid:durableId="217CBC96"/>
  <w16cid:commentId w16cid:paraId="471B8809" w16cid:durableId="68649C44"/>
  <w16cid:commentId w16cid:paraId="063E9F29" w16cid:durableId="7EF599E3"/>
  <w16cid:commentId w16cid:paraId="2B6C8BDD" w16cid:durableId="205519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D41EA" w14:textId="77777777" w:rsidR="0025536A" w:rsidRDefault="0025536A">
      <w:r>
        <w:separator/>
      </w:r>
    </w:p>
    <w:p w14:paraId="37469DF4" w14:textId="77777777" w:rsidR="0025536A" w:rsidRDefault="0025536A"/>
  </w:endnote>
  <w:endnote w:type="continuationSeparator" w:id="0">
    <w:p w14:paraId="798B70FF" w14:textId="77777777" w:rsidR="0025536A" w:rsidRPr="003C450F" w:rsidRDefault="0025536A" w:rsidP="003C450F"/>
  </w:endnote>
  <w:endnote w:type="continuationNotice" w:id="1">
    <w:p w14:paraId="0489B3CA" w14:textId="77777777" w:rsidR="0025536A" w:rsidRDefault="0025536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6E164" w14:textId="77777777" w:rsidR="00C235A5" w:rsidRDefault="00C235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B3F7E" w14:textId="77777777" w:rsidR="00C235A5" w:rsidRDefault="00C235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CFA4C" w14:textId="77777777" w:rsidR="0025536A" w:rsidRPr="00B35331" w:rsidRDefault="0025536A" w:rsidP="00577995">
      <w:pPr>
        <w:pStyle w:val="Voettekst"/>
      </w:pPr>
    </w:p>
  </w:footnote>
  <w:footnote w:type="continuationSeparator" w:id="0">
    <w:p w14:paraId="7E79A093" w14:textId="77777777" w:rsidR="0025536A" w:rsidRDefault="0025536A">
      <w:r>
        <w:continuationSeparator/>
      </w:r>
    </w:p>
    <w:p w14:paraId="1B122B47" w14:textId="77777777" w:rsidR="0025536A" w:rsidRDefault="0025536A"/>
    <w:p w14:paraId="231310A5" w14:textId="77777777" w:rsidR="0025536A" w:rsidRDefault="0025536A"/>
  </w:footnote>
  <w:footnote w:type="continuationNotice" w:id="1">
    <w:p w14:paraId="16D57391" w14:textId="77777777" w:rsidR="0025536A" w:rsidRDefault="0025536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06C35C39" w:rsidR="007E3940" w:rsidRDefault="007E3940">
      <w:pPr>
        <w:pStyle w:val="Voetnoottekst"/>
      </w:pPr>
      <w:r>
        <w:rPr>
          <w:rStyle w:val="Voetnootmarkering"/>
        </w:rPr>
        <w:footnoteRef/>
      </w:r>
      <w:r>
        <w:t xml:space="preserve"> </w:t>
      </w:r>
      <w:r>
        <w:tab/>
      </w:r>
      <w:r w:rsidR="000D3B19">
        <w:t>A</w:t>
      </w:r>
      <w:r w:rsidR="000D3B19" w:rsidRPr="000D3B19">
        <w:t>rtikel 8:6 lid 1 en Bijlage 2 artikel 2 Awb (Beroep bij de Afdeling bestuursrechtspraak van de Raad van State)</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2732B32" w14:textId="77777777" w:rsidR="00895AFB" w:rsidRDefault="00895AFB" w:rsidP="00895AFB">
      <w:pPr>
        <w:pStyle w:val="Voetnoottekst"/>
      </w:pPr>
      <w:r>
        <w:rPr>
          <w:rStyle w:val="Voetnootmarkering"/>
        </w:rPr>
        <w:footnoteRef/>
      </w:r>
      <w:r>
        <w:t xml:space="preserve"> </w:t>
      </w:r>
      <w:r>
        <w:tab/>
        <w:t>Artikel 16.21 Ow</w:t>
      </w:r>
    </w:p>
  </w:footnote>
  <w:footnote w:id="7">
    <w:p w14:paraId="074CF968" w14:textId="77777777" w:rsidR="00895AFB" w:rsidRDefault="00895AFB" w:rsidP="00895AFB">
      <w:pPr>
        <w:pStyle w:val="Voetnoottekst"/>
      </w:pPr>
      <w:r>
        <w:rPr>
          <w:rStyle w:val="Voetnootmarkering"/>
        </w:rPr>
        <w:footnoteRef/>
      </w:r>
      <w:r>
        <w:t xml:space="preserve"> </w:t>
      </w:r>
      <w:r>
        <w:tab/>
        <w:t>Artikel 4.16 Ow</w:t>
      </w:r>
    </w:p>
  </w:footnote>
  <w:footnote w:id="8">
    <w:p w14:paraId="2F08AEE6" w14:textId="77777777" w:rsidR="00895AFB" w:rsidRDefault="00895AFB" w:rsidP="00895AFB">
      <w:pPr>
        <w:pStyle w:val="Voetnoottekst"/>
      </w:pPr>
      <w:r>
        <w:rPr>
          <w:rStyle w:val="Voetnootmarkering"/>
        </w:rPr>
        <w:footnoteRef/>
      </w:r>
      <w:r>
        <w:t xml:space="preserve"> </w:t>
      </w:r>
      <w:r>
        <w:tab/>
        <w:t>Artikel 5.52 lid 1 Ow</w:t>
      </w:r>
    </w:p>
  </w:footnote>
  <w:footnote w:id="9">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0">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1">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2">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3">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4">
    <w:p w14:paraId="0953F81C" w14:textId="0E9793D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F5817">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5">
    <w:p w14:paraId="7561ED03" w14:textId="5704543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6">
    <w:p w14:paraId="48CE77B0" w14:textId="611B225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7">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18">
    <w:p w14:paraId="0BBB7CB0" w14:textId="41CC422D"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19">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0">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1">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2">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3">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4">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5">
    <w:p w14:paraId="2AE552D4" w14:textId="38D821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F5817">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F5817">
        <w:t>7</w:t>
      </w:r>
      <w:r w:rsidR="00316B71">
        <w:rPr>
          <w:highlight w:val="yellow"/>
        </w:rPr>
        <w:fldChar w:fldCharType="end"/>
      </w:r>
    </w:p>
  </w:footnote>
  <w:footnote w:id="26">
    <w:p w14:paraId="4970F106" w14:textId="65814811" w:rsidR="007854B1" w:rsidRDefault="007854B1">
      <w:pPr>
        <w:pStyle w:val="Voetnoottekst"/>
      </w:pPr>
      <w:r>
        <w:rPr>
          <w:rStyle w:val="Voetnootmarkering"/>
        </w:rPr>
        <w:footnoteRef/>
      </w:r>
      <w:r>
        <w:t xml:space="preserve"> </w:t>
      </w:r>
      <w:r>
        <w:tab/>
      </w:r>
      <w:r w:rsidRPr="007854B1">
        <w:t xml:space="preserve">In de praktijk wordt in de regelgeving van het Rijk niet of </w:t>
      </w:r>
      <w:r w:rsidR="000627C3" w:rsidRPr="007854B1">
        <w:t>nauwelijks</w:t>
      </w:r>
      <w:r w:rsidRPr="007854B1">
        <w:t xml:space="preserve"> gebruik gemaakt van het element Toelichting in de Re</w:t>
      </w:r>
      <w:r w:rsidR="000627C3">
        <w:t>ge</w:t>
      </w:r>
      <w:r w:rsidRPr="007854B1">
        <w:t>lingKlassiek. Overwogen</w:t>
      </w:r>
      <w:r>
        <w:t xml:space="preserve"> wordt om in een volgende versie van de STOP/TPOD-standaard dit element te laten vervallen</w:t>
      </w:r>
    </w:p>
  </w:footnote>
  <w:footnote w:id="27">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28">
    <w:p w14:paraId="42917E8E" w14:textId="77777777" w:rsidR="008F7BA1" w:rsidRDefault="008F7BA1" w:rsidP="008F7BA1">
      <w:pPr>
        <w:pStyle w:val="Voetnoottekst"/>
      </w:pPr>
      <w:r>
        <w:rPr>
          <w:rStyle w:val="Voetnootmarkering"/>
        </w:rPr>
        <w:footnoteRef/>
      </w:r>
      <w:r>
        <w:t xml:space="preserve"> </w:t>
      </w:r>
      <w:r>
        <w:tab/>
      </w:r>
      <w:r w:rsidRPr="007854B1">
        <w:t>In de praktijk wordt in de regelgeving van het Rijk niet of nauwelijks gebruik gemaakt van het element Toelichting in de Re</w:t>
      </w:r>
      <w:r>
        <w:t>ge</w:t>
      </w:r>
      <w:r w:rsidRPr="007854B1">
        <w:t>lingKlassiek. Overwogen</w:t>
      </w:r>
      <w:r>
        <w:t xml:space="preserve"> wordt om in een volgende versie van de STOP/TPOD-standaard dit element te laten vervallen</w:t>
      </w:r>
    </w:p>
  </w:footnote>
  <w:footnote w:id="29">
    <w:p w14:paraId="7E30E8E0" w14:textId="16436384"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5817">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0">
    <w:p w14:paraId="3AA7694E" w14:textId="0EF71B9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1">
    <w:p w14:paraId="13BB0B2C" w14:textId="719AB4E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2">
    <w:p w14:paraId="452E4F00" w14:textId="0C97B23C"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F5817">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3">
    <w:p w14:paraId="1C99893F" w14:textId="7D26CEBF"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F5817">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F5817">
        <w:t>7</w:t>
      </w:r>
      <w:r w:rsidR="000D0507">
        <w:fldChar w:fldCharType="end"/>
      </w:r>
    </w:p>
  </w:footnote>
  <w:footnote w:id="34">
    <w:p w14:paraId="09A84119" w14:textId="43EE023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5">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6">
    <w:p w14:paraId="2D986D31" w14:textId="237B9EB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7">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8">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9">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6">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7">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8">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9">
    <w:p w14:paraId="744E6D93" w14:textId="6512ACE7"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F5817">
        <w:t>10</w:t>
      </w:r>
      <w:r w:rsidR="00023286">
        <w:fldChar w:fldCharType="end"/>
      </w:r>
      <w:r w:rsidR="00023286">
        <w:t>.</w:t>
      </w:r>
    </w:p>
  </w:footnote>
  <w:footnote w:id="50">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1">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2">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3">
    <w:p w14:paraId="162E9768" w14:textId="03BF1CB9"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F5817">
        <w:t>7.18</w:t>
      </w:r>
      <w:r w:rsidR="0052549B">
        <w:fldChar w:fldCharType="end"/>
      </w:r>
    </w:p>
  </w:footnote>
  <w:footnote w:id="54">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5">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6">
    <w:p w14:paraId="474B11DA" w14:textId="4E31BF1E" w:rsidR="00562187" w:rsidRDefault="00562187">
      <w:pPr>
        <w:pStyle w:val="Voetnoottekst"/>
      </w:pPr>
      <w:r>
        <w:rPr>
          <w:rStyle w:val="Voetnootmarkering"/>
        </w:rPr>
        <w:footnoteRef/>
      </w:r>
      <w:r>
        <w:t xml:space="preserve"> </w:t>
      </w:r>
      <w:r w:rsidR="007A4097">
        <w:tab/>
        <w:t>Artikel 5.55 Ow</w:t>
      </w:r>
    </w:p>
  </w:footnote>
  <w:footnote w:id="57">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8">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9">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0">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1">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2">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3">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4">
    <w:p w14:paraId="35A87A22" w14:textId="54138573" w:rsidR="00E43714" w:rsidRDefault="00E43714" w:rsidP="00E43714">
      <w:pPr>
        <w:pStyle w:val="Voetnoottekst"/>
      </w:pPr>
      <w:r>
        <w:rPr>
          <w:rStyle w:val="Voetnootmarkering"/>
        </w:rPr>
        <w:footnoteRef/>
      </w:r>
      <w:r>
        <w:t xml:space="preserve"> </w:t>
      </w:r>
      <w:r>
        <w:tab/>
        <w:t>Artikel 3:12 lid 1 Awb</w:t>
      </w:r>
    </w:p>
  </w:footnote>
  <w:footnote w:id="65">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6">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7">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8">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9">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0">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1">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2">
    <w:p w14:paraId="5042231A" w14:textId="77777777" w:rsidR="00E43714" w:rsidRDefault="00E43714" w:rsidP="00E43714">
      <w:pPr>
        <w:pStyle w:val="Voetnoottekst"/>
      </w:pPr>
      <w:r>
        <w:rPr>
          <w:rStyle w:val="Voetnootmarkering"/>
        </w:rPr>
        <w:footnoteRef/>
      </w:r>
      <w:r>
        <w:t xml:space="preserve"> </w:t>
      </w:r>
      <w:r>
        <w:tab/>
        <w:t>Artikel 16.31 Ow</w:t>
      </w:r>
    </w:p>
  </w:footnote>
  <w:footnote w:id="73">
    <w:p w14:paraId="297F8910" w14:textId="77777777" w:rsidR="00E43714" w:rsidRDefault="00E43714" w:rsidP="00E43714">
      <w:pPr>
        <w:pStyle w:val="Voetnoottekst"/>
      </w:pPr>
      <w:r>
        <w:rPr>
          <w:rStyle w:val="Voetnootmarkering"/>
        </w:rPr>
        <w:footnoteRef/>
      </w:r>
      <w:r>
        <w:t xml:space="preserve"> </w:t>
      </w:r>
      <w:r>
        <w:tab/>
        <w:t>Artikel 2.4 Ow</w:t>
      </w:r>
    </w:p>
  </w:footnote>
  <w:footnote w:id="74">
    <w:p w14:paraId="1CBA046E" w14:textId="77777777" w:rsidR="00E43714" w:rsidRDefault="00E43714" w:rsidP="00E43714">
      <w:pPr>
        <w:pStyle w:val="Voetnoottekst"/>
      </w:pPr>
      <w:r>
        <w:rPr>
          <w:rStyle w:val="Voetnootmarkering"/>
        </w:rPr>
        <w:footnoteRef/>
      </w:r>
      <w:r>
        <w:t xml:space="preserve"> </w:t>
      </w:r>
      <w:r>
        <w:tab/>
        <w:t>Artikel 2.8 Ow</w:t>
      </w:r>
    </w:p>
  </w:footnote>
  <w:footnote w:id="75">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6">
    <w:p w14:paraId="2A174153" w14:textId="0BF36319"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77">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8">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9">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0">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1">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2">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3">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4">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5">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6">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7">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8">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9">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0">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1">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2">
    <w:p w14:paraId="5E572209" w14:textId="2ACE2D39" w:rsidR="00257DFE" w:rsidRDefault="00257DFE">
      <w:pPr>
        <w:pStyle w:val="Voetnoottekst"/>
      </w:pPr>
      <w:r>
        <w:rPr>
          <w:rStyle w:val="Voetnootmarkering"/>
        </w:rPr>
        <w:footnoteRef/>
      </w:r>
      <w:r>
        <w:t xml:space="preserve"> </w:t>
      </w:r>
      <w:r>
        <w:tab/>
        <w:t>Artikel 16.21 lid 4 Ow</w:t>
      </w:r>
    </w:p>
  </w:footnote>
  <w:footnote w:id="93">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4">
    <w:p w14:paraId="73DDCE5A" w14:textId="132D7327"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5">
    <w:p w14:paraId="4165E142" w14:textId="6401E55D" w:rsidR="00E43714" w:rsidRDefault="00E43714" w:rsidP="00E43714">
      <w:pPr>
        <w:pStyle w:val="Voetnoottekst"/>
      </w:pPr>
      <w:r>
        <w:rPr>
          <w:rStyle w:val="Voetnootmarkering"/>
        </w:rPr>
        <w:footnoteRef/>
      </w:r>
      <w:r>
        <w:t xml:space="preserve"> </w:t>
      </w:r>
      <w:r>
        <w:tab/>
        <w:t xml:space="preserve">Artikel 8:1 jo 8:6 lid 1 </w:t>
      </w:r>
      <w:r w:rsidR="005D5E46">
        <w:t xml:space="preserve">en </w:t>
      </w:r>
      <w:r>
        <w:t>artikel 2 van Bijlage 2 Awb</w:t>
      </w:r>
      <w:r w:rsidR="003C4C21">
        <w:t xml:space="preserve"> </w:t>
      </w:r>
      <w:r w:rsidR="003C4C21" w:rsidRPr="003C4C21">
        <w:t>(Beroep bij de Afdeling bestuursrechtspraak van de Raad van State)</w:t>
      </w:r>
    </w:p>
  </w:footnote>
  <w:footnote w:id="96">
    <w:p w14:paraId="7C7F690E" w14:textId="77777777" w:rsidR="00E43714" w:rsidRDefault="00E43714" w:rsidP="00E43714">
      <w:pPr>
        <w:pStyle w:val="Voetnoottekst"/>
      </w:pPr>
      <w:r>
        <w:rPr>
          <w:rStyle w:val="Voetnootmarkering"/>
        </w:rPr>
        <w:footnoteRef/>
      </w:r>
      <w:r>
        <w:t xml:space="preserve"> </w:t>
      </w:r>
      <w:r>
        <w:tab/>
        <w:t>Artikel 6:7 Awb</w:t>
      </w:r>
    </w:p>
  </w:footnote>
  <w:footnote w:id="97">
    <w:p w14:paraId="3EEE3440" w14:textId="77777777" w:rsidR="00E43714" w:rsidRDefault="00E43714" w:rsidP="00E43714">
      <w:pPr>
        <w:pStyle w:val="Voetnoottekst"/>
      </w:pPr>
      <w:r>
        <w:rPr>
          <w:rStyle w:val="Voetnootmarkering"/>
        </w:rPr>
        <w:footnoteRef/>
      </w:r>
      <w:r>
        <w:t xml:space="preserve"> </w:t>
      </w:r>
      <w:r>
        <w:tab/>
        <w:t>Artikel 6:8 lid 1 Awb</w:t>
      </w:r>
    </w:p>
  </w:footnote>
  <w:footnote w:id="98">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9">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4">
    <w:p w14:paraId="38945BEF" w14:textId="1F16112A" w:rsidR="00E43714" w:rsidRDefault="00E43714" w:rsidP="00E43714">
      <w:pPr>
        <w:pStyle w:val="Voetnoottekst"/>
      </w:pPr>
      <w:r>
        <w:rPr>
          <w:rStyle w:val="Voetnootmarkering"/>
        </w:rPr>
        <w:footnoteRef/>
      </w:r>
      <w:r>
        <w:t xml:space="preserve"> </w:t>
      </w:r>
      <w:r>
        <w:tab/>
        <w:t xml:space="preserve">Artikel 8:1 jo 8:6 lid 1 </w:t>
      </w:r>
      <w:r w:rsidR="00B33037">
        <w:t>en</w:t>
      </w:r>
      <w:r>
        <w:t xml:space="preserve"> artikel 2 van Bijlage 2 Awb</w:t>
      </w:r>
      <w:r w:rsidR="002419BC">
        <w:t xml:space="preserve"> </w:t>
      </w:r>
      <w:r w:rsidR="002419BC" w:rsidRPr="002419BC">
        <w:t>(Beroep bij de Afdeling bestuursrechtspraak van de Raad van State)</w:t>
      </w:r>
    </w:p>
  </w:footnote>
  <w:footnote w:id="105">
    <w:p w14:paraId="2E97C4FB" w14:textId="77777777" w:rsidR="00E43714" w:rsidRDefault="00E43714" w:rsidP="00E43714">
      <w:pPr>
        <w:pStyle w:val="Voetnoottekst"/>
      </w:pPr>
      <w:r>
        <w:rPr>
          <w:rStyle w:val="Voetnootmarkering"/>
        </w:rPr>
        <w:footnoteRef/>
      </w:r>
      <w:r>
        <w:t xml:space="preserve"> </w:t>
      </w:r>
      <w:r>
        <w:tab/>
        <w:t>Artikel 6:7 Awb</w:t>
      </w:r>
    </w:p>
  </w:footnote>
  <w:footnote w:id="106">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4">
    <w:p w14:paraId="53ECDDBD" w14:textId="77777777" w:rsidR="00E43714" w:rsidRDefault="00E43714" w:rsidP="00E43714">
      <w:pPr>
        <w:pStyle w:val="Voetnoottekst"/>
      </w:pPr>
      <w:r>
        <w:rPr>
          <w:rStyle w:val="Voetnootmarkering"/>
        </w:rPr>
        <w:footnoteRef/>
      </w:r>
      <w:r>
        <w:t xml:space="preserve"> </w:t>
      </w:r>
      <w:r>
        <w:tab/>
        <w:t>Artikel 8:51d Awb</w:t>
      </w:r>
    </w:p>
  </w:footnote>
  <w:footnote w:id="11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0">
    <w:p w14:paraId="7A6E6BAC" w14:textId="77777777" w:rsidR="00E43714" w:rsidRDefault="00E43714" w:rsidP="00E43714">
      <w:pPr>
        <w:pStyle w:val="Voetnoottekst"/>
      </w:pPr>
      <w:r>
        <w:rPr>
          <w:rStyle w:val="Voetnootmarkering"/>
        </w:rPr>
        <w:footnoteRef/>
      </w:r>
      <w:r>
        <w:t xml:space="preserve"> </w:t>
      </w:r>
      <w:r>
        <w:tab/>
        <w:t>Artikel 8:70 Awb</w:t>
      </w:r>
    </w:p>
  </w:footnote>
  <w:footnote w:id="12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0">
    <w:p w14:paraId="01FB0DE3" w14:textId="77777777" w:rsidR="00E43714" w:rsidRDefault="00E43714" w:rsidP="00E43714">
      <w:pPr>
        <w:pStyle w:val="Voetnoottekst"/>
      </w:pPr>
      <w:r>
        <w:rPr>
          <w:rStyle w:val="Voetnootmarkering"/>
        </w:rPr>
        <w:footnoteRef/>
      </w:r>
      <w:r>
        <w:t xml:space="preserve"> </w:t>
      </w:r>
      <w:r>
        <w:tab/>
        <w:t>Bijlage VIII Ob</w:t>
      </w:r>
    </w:p>
  </w:footnote>
  <w:footnote w:id="131">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2">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3">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4">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5">
    <w:p w14:paraId="5032341E" w14:textId="51A75411" w:rsidR="00112579" w:rsidRDefault="00112579" w:rsidP="00112579">
      <w:pPr>
        <w:pStyle w:val="Voetnoottekst"/>
      </w:pPr>
      <w:r>
        <w:rPr>
          <w:rStyle w:val="Voetnootmarkering"/>
        </w:rPr>
        <w:footnoteRef/>
      </w:r>
      <w:r>
        <w:t xml:space="preserve"> </w:t>
      </w:r>
      <w:r>
        <w:tab/>
        <w:t>Artikel 3:12 lid 1 Awb</w:t>
      </w:r>
    </w:p>
  </w:footnote>
  <w:footnote w:id="136">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7">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8">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9">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0">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1">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2">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3">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4">
    <w:p w14:paraId="057A7E6B" w14:textId="77777777" w:rsidR="00112579" w:rsidRDefault="00112579" w:rsidP="00112579">
      <w:pPr>
        <w:pStyle w:val="Voetnoottekst"/>
      </w:pPr>
      <w:r>
        <w:rPr>
          <w:rStyle w:val="Voetnootmarkering"/>
        </w:rPr>
        <w:footnoteRef/>
      </w:r>
      <w:r>
        <w:t xml:space="preserve"> </w:t>
      </w:r>
      <w:r>
        <w:tab/>
        <w:t>Artikel 2.8 Ow</w:t>
      </w:r>
    </w:p>
  </w:footnote>
  <w:footnote w:id="145">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6">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7">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8">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9">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0">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1">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3">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5">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6">
    <w:p w14:paraId="022B3ACF" w14:textId="1B50F329" w:rsidR="00440967" w:rsidRDefault="00440967" w:rsidP="00440967">
      <w:pPr>
        <w:pStyle w:val="Voetnoottekst"/>
      </w:pPr>
      <w:r>
        <w:rPr>
          <w:rStyle w:val="Voetnootmarkering"/>
        </w:rPr>
        <w:footnoteRef/>
      </w:r>
      <w:r>
        <w:t xml:space="preserve"> </w:t>
      </w:r>
      <w:r>
        <w:tab/>
        <w:t>Artikel 3:12 lid 1 Awb</w:t>
      </w:r>
    </w:p>
  </w:footnote>
  <w:footnote w:id="15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8">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9">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0">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1">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4">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5">
    <w:p w14:paraId="144C21B4" w14:textId="77777777" w:rsidR="00440967" w:rsidRDefault="00440967" w:rsidP="00440967">
      <w:pPr>
        <w:pStyle w:val="Voetnoottekst"/>
      </w:pPr>
      <w:r>
        <w:rPr>
          <w:rStyle w:val="Voetnootmarkering"/>
        </w:rPr>
        <w:footnoteRef/>
      </w:r>
      <w:r>
        <w:t xml:space="preserve"> </w:t>
      </w:r>
      <w:r>
        <w:tab/>
        <w:t>Artikel 2.8 Ow</w:t>
      </w:r>
    </w:p>
  </w:footnote>
  <w:footnote w:id="16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0">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1">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2">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3">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4">
    <w:p w14:paraId="6334D2F2" w14:textId="1514EF7F" w:rsidR="002C0E6C" w:rsidRDefault="002C0E6C">
      <w:pPr>
        <w:pStyle w:val="Voetnoottekst"/>
      </w:pPr>
      <w:r>
        <w:rPr>
          <w:rStyle w:val="Voetnootmarkering"/>
        </w:rPr>
        <w:footnoteRef/>
      </w:r>
      <w:r>
        <w:t xml:space="preserve"> </w:t>
      </w:r>
      <w:r>
        <w:tab/>
        <w:t xml:space="preserve">Artikel 12 </w:t>
      </w:r>
      <w:r w:rsidR="00A04D26">
        <w:t xml:space="preserve">lid 1 </w:t>
      </w:r>
      <w:r>
        <w:t xml:space="preserve">jo artikel 2 leden </w:t>
      </w:r>
      <w:r w:rsidR="00CD2EE8">
        <w:t>1 en 2 respectievelijk artikel 12 lid 2 Bekendmakingswet</w:t>
      </w:r>
    </w:p>
  </w:footnote>
  <w:footnote w:id="175">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6">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7">
    <w:p w14:paraId="4294A8FC" w14:textId="0B8D1D5A" w:rsidR="00321C84" w:rsidRDefault="00321C84" w:rsidP="00321C84">
      <w:pPr>
        <w:pStyle w:val="Voetnoottekst"/>
      </w:pPr>
      <w:r>
        <w:rPr>
          <w:rStyle w:val="Voetnootmarkering"/>
        </w:rPr>
        <w:footnoteRef/>
      </w:r>
      <w:r>
        <w:t xml:space="preserve"> </w:t>
      </w:r>
      <w:r>
        <w:tab/>
        <w:t>Artikel 3:12 lid 1 Awb</w:t>
      </w:r>
    </w:p>
  </w:footnote>
  <w:footnote w:id="178">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9">
    <w:p w14:paraId="4725E481" w14:textId="6C2D004C" w:rsidR="00E024E5" w:rsidRDefault="00E024E5" w:rsidP="00E024E5">
      <w:pPr>
        <w:pStyle w:val="Voetnoottekst"/>
      </w:pPr>
      <w:r>
        <w:rPr>
          <w:rStyle w:val="Voetnootmarkering"/>
        </w:rPr>
        <w:footnoteRef/>
      </w:r>
      <w:r>
        <w:t xml:space="preserve"> </w:t>
      </w:r>
      <w:r>
        <w:tab/>
      </w:r>
      <w:r w:rsidRPr="00B15E08">
        <w:t xml:space="preserve">Artikel </w:t>
      </w:r>
      <w:r w:rsidRPr="00936F7F">
        <w:t>12</w:t>
      </w:r>
      <w:r w:rsidR="00533E7C">
        <w:t xml:space="preserve"> </w:t>
      </w:r>
      <w:r w:rsidRPr="00936F7F">
        <w:t>Bekendmakingswet</w:t>
      </w:r>
      <w:r>
        <w:t xml:space="preserve"> jo artikel</w:t>
      </w:r>
      <w:r w:rsidRPr="00936F7F">
        <w:t xml:space="preserve"> </w:t>
      </w:r>
      <w:r w:rsidRPr="00B15E08">
        <w:t>3.7 Besluit elektronische publicaties</w:t>
      </w:r>
    </w:p>
  </w:footnote>
  <w:footnote w:id="180">
    <w:p w14:paraId="13BC028F" w14:textId="371A6568" w:rsidR="00E024E5" w:rsidRDefault="00E024E5" w:rsidP="00E024E5">
      <w:pPr>
        <w:pStyle w:val="Voetnoottekst"/>
      </w:pPr>
      <w:r>
        <w:rPr>
          <w:rStyle w:val="Voetnootmarkering"/>
        </w:rPr>
        <w:footnoteRef/>
      </w:r>
      <w:r>
        <w:t xml:space="preserve"> </w:t>
      </w:r>
      <w:r>
        <w:tab/>
      </w:r>
      <w:r w:rsidRPr="00145FAA">
        <w:t>Artikel 12 Bekendmakingswet</w:t>
      </w:r>
    </w:p>
  </w:footnote>
  <w:footnote w:id="181">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3">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4">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5">
    <w:p w14:paraId="6D0DFAF0" w14:textId="77777777" w:rsidR="00F57AE4" w:rsidRDefault="00F57AE4" w:rsidP="00F57AE4">
      <w:pPr>
        <w:pStyle w:val="Voetnoottekst"/>
      </w:pPr>
      <w:r>
        <w:rPr>
          <w:rStyle w:val="Voetnootmarkering"/>
        </w:rPr>
        <w:footnoteRef/>
      </w:r>
      <w:r>
        <w:t xml:space="preserve"> </w:t>
      </w:r>
      <w:r>
        <w:tab/>
        <w:t>Artikel 3.1 Ow</w:t>
      </w:r>
    </w:p>
  </w:footnote>
  <w:footnote w:id="186">
    <w:p w14:paraId="3C02E5C1" w14:textId="563070E1" w:rsidR="0072098D" w:rsidRDefault="0072098D">
      <w:pPr>
        <w:pStyle w:val="Voetnoottekst"/>
      </w:pPr>
      <w:r>
        <w:rPr>
          <w:rStyle w:val="Voetnootmarkering"/>
        </w:rPr>
        <w:footnoteRef/>
      </w:r>
      <w:r>
        <w:t xml:space="preserve"> </w:t>
      </w:r>
      <w:r>
        <w:tab/>
        <w:t>Artikel 10.7 lid 1 Ob</w:t>
      </w:r>
    </w:p>
  </w:footnote>
  <w:footnote w:id="187">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8">
    <w:p w14:paraId="57BFAEBF" w14:textId="534B82D2" w:rsidR="00984B35" w:rsidRDefault="00984B35">
      <w:pPr>
        <w:pStyle w:val="Voetnoottekst"/>
      </w:pPr>
      <w:r>
        <w:rPr>
          <w:rStyle w:val="Voetnootmarkering"/>
        </w:rPr>
        <w:footnoteRef/>
      </w:r>
      <w:r>
        <w:t xml:space="preserve"> </w:t>
      </w:r>
      <w:r>
        <w:tab/>
        <w:t>Artikel 16.77b lid 2 Ow</w:t>
      </w:r>
    </w:p>
  </w:footnote>
  <w:footnote w:id="189">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0">
    <w:p w14:paraId="21AD7786" w14:textId="787F3ADD" w:rsidR="00106C46" w:rsidRDefault="00106C46" w:rsidP="001054EF">
      <w:pPr>
        <w:pStyle w:val="Voetnoottekst"/>
      </w:pPr>
      <w:r>
        <w:rPr>
          <w:rStyle w:val="Voetnootmarkering"/>
        </w:rPr>
        <w:footnoteRef/>
      </w:r>
      <w:r>
        <w:t xml:space="preserve"> </w:t>
      </w:r>
      <w:r w:rsidR="001054EF">
        <w:tab/>
      </w:r>
      <w:r w:rsidR="008377A7">
        <w:t>A</w:t>
      </w:r>
      <w:r w:rsidR="009A4D20" w:rsidRPr="009A4D20">
        <w:t xml:space="preserve">rtikel 8:5 lid 1 </w:t>
      </w:r>
      <w:r w:rsidR="00612B9E">
        <w:t xml:space="preserve">en </w:t>
      </w:r>
      <w:r w:rsidR="00612B9E" w:rsidRPr="00612B9E">
        <w:t>Bijlage 2</w:t>
      </w:r>
      <w:r w:rsidR="00926947">
        <w:t xml:space="preserve"> </w:t>
      </w:r>
      <w:r w:rsidR="00926947" w:rsidRPr="00926947">
        <w:t>artikel 1</w:t>
      </w:r>
      <w:r w:rsidR="00926947">
        <w:t xml:space="preserve"> Awb </w:t>
      </w:r>
      <w:r w:rsidR="00B93A81">
        <w:t>(Geen beroep)</w:t>
      </w:r>
      <w:r w:rsidR="00831948">
        <w:t xml:space="preserve"> </w:t>
      </w:r>
      <w:r w:rsidR="00B93A81">
        <w:br/>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3FABB4AD"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393F266B"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5D77E309" w:rsidR="00943280" w:rsidRDefault="00943280" w:rsidP="00943280">
      <w:pPr>
        <w:pStyle w:val="Voetnoottekst"/>
      </w:pPr>
      <w:r>
        <w:rPr>
          <w:rStyle w:val="Voetnootmarkering"/>
        </w:rPr>
        <w:footnoteRef/>
      </w:r>
      <w:r>
        <w:t xml:space="preserve"> </w:t>
      </w:r>
      <w:r>
        <w:tab/>
      </w:r>
      <w:r w:rsidR="00F725BB" w:rsidRPr="00F725BB">
        <w:t>Artikel 8:5 lid 1</w:t>
      </w:r>
      <w:r w:rsidR="0073766E">
        <w:t xml:space="preserve"> en</w:t>
      </w:r>
      <w:r w:rsidR="00F725BB" w:rsidRPr="00F725BB">
        <w:t xml:space="preserve"> </w:t>
      </w:r>
      <w:r w:rsidR="0073766E">
        <w:t>B</w:t>
      </w:r>
      <w:r w:rsidR="0073766E" w:rsidRPr="0073766E">
        <w:t xml:space="preserve">ijlage 2 </w:t>
      </w:r>
      <w:r w:rsidR="00221E23">
        <w:t xml:space="preserve">artikel 1 </w:t>
      </w:r>
      <w:r w:rsidR="00F725BB" w:rsidRPr="00F725BB">
        <w:t xml:space="preserve">Awb </w:t>
      </w:r>
      <w:r w:rsidR="00221E23">
        <w:t>(Geen beroep)</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0C168CA9" w:rsidR="00222504" w:rsidRDefault="00222504">
      <w:pPr>
        <w:pStyle w:val="Voetnoottekst"/>
      </w:pPr>
      <w:r>
        <w:rPr>
          <w:rStyle w:val="Voetnootmarkering"/>
        </w:rPr>
        <w:footnoteRef/>
      </w:r>
      <w:r>
        <w:t xml:space="preserve"> </w:t>
      </w:r>
      <w:r w:rsidR="006A366E">
        <w:tab/>
        <w:t xml:space="preserve">Artikel 12 </w:t>
      </w:r>
      <w:r w:rsidR="00E22085">
        <w:t xml:space="preserve">lid 1 </w:t>
      </w:r>
      <w:r w:rsidR="006A366E">
        <w:t>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6B19AFB" w:rsidR="00EC1A29" w:rsidRDefault="00EC1A29" w:rsidP="00EC1A29">
      <w:pPr>
        <w:pStyle w:val="Voetnoottekst"/>
      </w:pPr>
      <w:r>
        <w:rPr>
          <w:rStyle w:val="Voetnootmarkering"/>
        </w:rPr>
        <w:footnoteRef/>
      </w:r>
      <w:r>
        <w:t xml:space="preserve"> </w:t>
      </w:r>
      <w:r>
        <w:tab/>
        <w:t>Artikel 3:12 lid 1 Awb</w:t>
      </w:r>
    </w:p>
  </w:footnote>
  <w:footnote w:id="228">
    <w:p w14:paraId="2923100B" w14:textId="0B087374" w:rsidR="00EC1A29" w:rsidRDefault="00EC1A29" w:rsidP="00EC1A29">
      <w:pPr>
        <w:pStyle w:val="Voetnoottekst"/>
      </w:pPr>
      <w:r>
        <w:rPr>
          <w:rStyle w:val="Voetnootmarkering"/>
        </w:rPr>
        <w:footnoteRef/>
      </w:r>
      <w:r>
        <w:t xml:space="preserve"> </w:t>
      </w:r>
      <w:r>
        <w:tab/>
      </w:r>
      <w:r w:rsidR="007D4B85" w:rsidRPr="007D4B85">
        <w:t xml:space="preserve">Artikel 12 </w:t>
      </w:r>
      <w:r w:rsidR="00E22085">
        <w:t xml:space="preserve">lid 1 </w:t>
      </w:r>
      <w:r w:rsidR="007D4B85" w:rsidRPr="007D4B85">
        <w:t>jo artikel 2 leden 1 en 3 respectievelijk artikel 12 lid 2 Bekendmakingswet</w:t>
      </w:r>
    </w:p>
  </w:footnote>
  <w:footnote w:id="229">
    <w:p w14:paraId="02C7081F" w14:textId="7D1DF843" w:rsidR="007D4B85" w:rsidRDefault="007D4B85" w:rsidP="007D4B8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230">
    <w:p w14:paraId="288F49A8" w14:textId="2C683419" w:rsidR="007D4B85" w:rsidRDefault="007D4B85" w:rsidP="007D4B85">
      <w:pPr>
        <w:pStyle w:val="Voetnoottekst"/>
      </w:pPr>
      <w:r>
        <w:rPr>
          <w:rStyle w:val="Voetnootmarkering"/>
        </w:rPr>
        <w:footnoteRef/>
      </w:r>
      <w:r>
        <w:t xml:space="preserve"> </w:t>
      </w:r>
      <w:r>
        <w:tab/>
      </w:r>
      <w:r w:rsidRPr="00145FAA">
        <w:t>Artikel 12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76555129" w:rsidR="00642E8F" w:rsidRDefault="00642E8F" w:rsidP="00642E8F">
      <w:pPr>
        <w:pStyle w:val="Voetnoottekst"/>
      </w:pPr>
      <w:r>
        <w:rPr>
          <w:rStyle w:val="Voetnootmarkering"/>
        </w:rPr>
        <w:footnoteRef/>
      </w:r>
      <w:r>
        <w:t xml:space="preserve"> </w:t>
      </w:r>
      <w:r>
        <w:tab/>
        <w:t xml:space="preserve">Artikel 8:6 lid 1 </w:t>
      </w:r>
      <w:r w:rsidR="00CA3E8A">
        <w:t xml:space="preserve">en Bijlage 2 artikel </w:t>
      </w:r>
      <w:r w:rsidR="009018C3">
        <w:t>2</w:t>
      </w:r>
      <w:r w:rsidR="00CA3E8A">
        <w:t xml:space="preserve"> Awb </w:t>
      </w:r>
      <w:r w:rsidR="00FB2978" w:rsidRPr="00FB2978">
        <w:t>(Beroep bij de Afdeling bestuursrechtspraak van de Raad van State)</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2C99E30A" w:rsidR="00EC1A29" w:rsidRDefault="00EC1A29" w:rsidP="00EC1A29">
      <w:pPr>
        <w:pStyle w:val="Voetnoottekst"/>
      </w:pPr>
      <w:r>
        <w:rPr>
          <w:rStyle w:val="Voetnootmarkering"/>
        </w:rPr>
        <w:footnoteRef/>
      </w:r>
      <w:r>
        <w:t xml:space="preserve"> </w:t>
      </w:r>
      <w:r>
        <w:tab/>
        <w:t xml:space="preserve">Artikel 8:6 lid 1 </w:t>
      </w:r>
      <w:r w:rsidR="00C61B0E" w:rsidRPr="00C61B0E">
        <w:t>en Bijlage 2 artikel 2 Awb (Beroep bij de Afdeling bestuursrechtspraak van de Raad van State)</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6">
    <w:p w14:paraId="77CFA797" w14:textId="4F7CC997" w:rsidR="00616F18" w:rsidRDefault="00616F18">
      <w:pPr>
        <w:pStyle w:val="Voetnoottekst"/>
      </w:pPr>
      <w:r>
        <w:rPr>
          <w:rStyle w:val="Voetnootmarkering"/>
        </w:rPr>
        <w:footnoteRef/>
      </w:r>
      <w:r>
        <w:t xml:space="preserve"> </w:t>
      </w:r>
      <w:r>
        <w:tab/>
        <w:t>Artikel 12 Bekendmakingswet</w:t>
      </w:r>
    </w:p>
  </w:footnote>
  <w:footnote w:id="287">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8">
    <w:p w14:paraId="4D8CC19E" w14:textId="46A3E872" w:rsidR="00EC1A29" w:rsidRDefault="00EC1A29" w:rsidP="00EC1A29">
      <w:pPr>
        <w:pStyle w:val="Voetnoottekst"/>
      </w:pPr>
      <w:r>
        <w:rPr>
          <w:rStyle w:val="Voetnootmarkering"/>
        </w:rPr>
        <w:footnoteRef/>
      </w:r>
      <w:r>
        <w:t xml:space="preserve"> </w:t>
      </w:r>
      <w:r>
        <w:tab/>
      </w:r>
      <w:r w:rsidR="007C0619" w:rsidRPr="007C0619">
        <w:t>Artikel 8:6 lid 1 en Bijlage 2 artikel 2 Awb (Beroep bij de Afdeling bestuursrechtspraak van de Raad van State)</w:t>
      </w:r>
    </w:p>
  </w:footnote>
  <w:footnote w:id="289">
    <w:p w14:paraId="2BECA2AA" w14:textId="77777777" w:rsidR="00EC1A29" w:rsidRDefault="00EC1A29" w:rsidP="00EC1A29">
      <w:pPr>
        <w:pStyle w:val="Voetnoottekst"/>
      </w:pPr>
      <w:r>
        <w:rPr>
          <w:rStyle w:val="Voetnootmarkering"/>
        </w:rPr>
        <w:footnoteRef/>
      </w:r>
      <w:r>
        <w:t xml:space="preserve"> </w:t>
      </w:r>
      <w:r>
        <w:tab/>
        <w:t>Artikel 6:7 Awb</w:t>
      </w:r>
    </w:p>
  </w:footnote>
  <w:footnote w:id="290">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1">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2">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3">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4">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5">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6">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7">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8">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9">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0">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1">
    <w:p w14:paraId="7E1F5070" w14:textId="77777777" w:rsidR="00EC1A29" w:rsidRDefault="00EC1A29" w:rsidP="00EC1A29">
      <w:pPr>
        <w:pStyle w:val="Voetnoottekst"/>
      </w:pPr>
      <w:r>
        <w:rPr>
          <w:rStyle w:val="Voetnootmarkering"/>
        </w:rPr>
        <w:footnoteRef/>
      </w:r>
      <w:r>
        <w:t xml:space="preserve"> </w:t>
      </w:r>
      <w:r>
        <w:tab/>
        <w:t>Artikel 8:51d Awb</w:t>
      </w:r>
    </w:p>
  </w:footnote>
  <w:footnote w:id="302">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3">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4">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5">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6">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7">
    <w:p w14:paraId="363F4A07" w14:textId="77777777" w:rsidR="00EC1A29" w:rsidRDefault="00EC1A29" w:rsidP="00EC1A29">
      <w:pPr>
        <w:pStyle w:val="Voetnoottekst"/>
      </w:pPr>
      <w:r>
        <w:rPr>
          <w:rStyle w:val="Voetnootmarkering"/>
        </w:rPr>
        <w:footnoteRef/>
      </w:r>
      <w:r>
        <w:t xml:space="preserve"> </w:t>
      </w:r>
      <w:r>
        <w:tab/>
        <w:t>Artikel 8:70 Awb</w:t>
      </w:r>
    </w:p>
  </w:footnote>
  <w:footnote w:id="308">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9">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0">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1">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2">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3">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4">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5">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6">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7">
    <w:p w14:paraId="561D2684" w14:textId="77777777" w:rsidR="00EC1A29" w:rsidRDefault="00EC1A29" w:rsidP="00EC1A29">
      <w:pPr>
        <w:pStyle w:val="Voetnoottekst"/>
      </w:pPr>
      <w:r>
        <w:rPr>
          <w:rStyle w:val="Voetnootmarkering"/>
        </w:rPr>
        <w:footnoteRef/>
      </w:r>
      <w:r>
        <w:t xml:space="preserve"> </w:t>
      </w:r>
      <w:r>
        <w:tab/>
        <w:t>Bijlage VIII Ob</w:t>
      </w:r>
    </w:p>
  </w:footnote>
  <w:footnote w:id="318">
    <w:p w14:paraId="1D97F74A" w14:textId="7E77C158" w:rsidR="007D1DC0" w:rsidRDefault="007D1DC0">
      <w:pPr>
        <w:pStyle w:val="Voetnoottekst"/>
      </w:pPr>
      <w:r>
        <w:rPr>
          <w:rStyle w:val="Voetnootmarkering"/>
        </w:rPr>
        <w:footnoteRef/>
      </w:r>
      <w:r>
        <w:t xml:space="preserve"> </w:t>
      </w:r>
      <w:r>
        <w:tab/>
        <w:t>Artikel 10.1 Ob</w:t>
      </w:r>
    </w:p>
  </w:footnote>
  <w:footnote w:id="319">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0">
    <w:p w14:paraId="1393721B" w14:textId="47DDAED1" w:rsidR="003F5952" w:rsidRDefault="003F5952">
      <w:pPr>
        <w:pStyle w:val="Voetnoottekst"/>
      </w:pPr>
      <w:r>
        <w:rPr>
          <w:rStyle w:val="Voetnootmarkering"/>
        </w:rPr>
        <w:footnoteRef/>
      </w:r>
      <w:r>
        <w:t xml:space="preserve"> </w:t>
      </w:r>
      <w:r>
        <w:tab/>
        <w:t>Artikel 4.14 lid 5 Ow</w:t>
      </w:r>
    </w:p>
  </w:footnote>
  <w:footnote w:id="321">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2">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3">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4">
    <w:p w14:paraId="13756D85" w14:textId="4785E07B" w:rsidR="00C57A1C" w:rsidRDefault="00C57A1C" w:rsidP="00C57A1C">
      <w:pPr>
        <w:pStyle w:val="Voetnoottekst"/>
      </w:pPr>
      <w:r>
        <w:rPr>
          <w:rStyle w:val="Voetnootmarkering"/>
        </w:rPr>
        <w:footnoteRef/>
      </w:r>
      <w:r>
        <w:t xml:space="preserve"> </w:t>
      </w:r>
      <w:r>
        <w:tab/>
      </w:r>
      <w:r w:rsidR="00EF228F" w:rsidRPr="00EF228F">
        <w:t>Artikel 8:</w:t>
      </w:r>
      <w:r w:rsidR="00082C3C">
        <w:t>5</w:t>
      </w:r>
      <w:r w:rsidR="00EF228F" w:rsidRPr="00EF228F">
        <w:t xml:space="preserve"> lid 1 en Bijlage 2 artikel </w:t>
      </w:r>
      <w:r w:rsidR="008465C4">
        <w:t>1</w:t>
      </w:r>
      <w:r w:rsidR="00EF228F" w:rsidRPr="00EF228F">
        <w:t xml:space="preserve"> Awb (</w:t>
      </w:r>
      <w:r w:rsidR="008465C4">
        <w:t>Geen b</w:t>
      </w:r>
      <w:r w:rsidR="00EF228F" w:rsidRPr="00EF228F">
        <w:t>eroep)</w:t>
      </w:r>
    </w:p>
  </w:footnote>
  <w:footnote w:id="325">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6">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7">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8">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9">
    <w:p w14:paraId="2030E946" w14:textId="77777777" w:rsidR="004E37A2" w:rsidRDefault="004E37A2" w:rsidP="004E37A2">
      <w:pPr>
        <w:pStyle w:val="Voetnoottekst"/>
      </w:pPr>
      <w:r>
        <w:rPr>
          <w:rStyle w:val="Voetnootmarkering"/>
        </w:rPr>
        <w:footnoteRef/>
      </w:r>
      <w:r>
        <w:t xml:space="preserve"> </w:t>
      </w:r>
      <w:r>
        <w:tab/>
        <w:t>Artikel 16.21 Ow</w:t>
      </w:r>
    </w:p>
  </w:footnote>
  <w:footnote w:id="330">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1">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2">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3">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4">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5">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6">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7">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8">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9">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0">
    <w:p w14:paraId="144F8CBC" w14:textId="73BF4CBA" w:rsidR="007761AE" w:rsidRDefault="007761AE" w:rsidP="007761AE">
      <w:pPr>
        <w:pStyle w:val="Voetnoottekst"/>
      </w:pPr>
      <w:r>
        <w:rPr>
          <w:rStyle w:val="Voetnootmarkering"/>
        </w:rPr>
        <w:footnoteRef/>
      </w:r>
      <w:r>
        <w:t xml:space="preserve"> </w:t>
      </w:r>
      <w:r>
        <w:tab/>
        <w:t>Artikel 8:1</w:t>
      </w:r>
      <w:r w:rsidR="00AF5EAC">
        <w:t>,</w:t>
      </w:r>
      <w:r>
        <w:t xml:space="preserve"> </w:t>
      </w:r>
      <w:r w:rsidR="008F4C00">
        <w:t>artikel 7:1 lid 1 onderdeel g en Bijlage 1 Awb (Regeling rech</w:t>
      </w:r>
      <w:r w:rsidR="00B31369">
        <w:t>t</w:t>
      </w:r>
      <w:r w:rsidR="008F4C00">
        <w:t>streeks beroep)</w:t>
      </w:r>
      <w:r w:rsidR="00B31369">
        <w:t xml:space="preserve"> en </w:t>
      </w:r>
      <w:r w:rsidR="00017D33">
        <w:t>artikel 8:6 lid 1 en Bijlage</w:t>
      </w:r>
      <w:r w:rsidR="002D0352">
        <w:t xml:space="preserve"> 2 </w:t>
      </w:r>
      <w:r w:rsidR="002D0352" w:rsidRPr="002D0352">
        <w:t>artikel 2 Awb (</w:t>
      </w:r>
      <w:r w:rsidR="00F53051">
        <w:t>B</w:t>
      </w:r>
      <w:r w:rsidR="002D0352" w:rsidRPr="002D0352">
        <w:t>eroep bij de Afdeling bestuursrechtspraak van de Raad van State)</w:t>
      </w:r>
    </w:p>
  </w:footnote>
  <w:footnote w:id="341">
    <w:p w14:paraId="4AD6D027" w14:textId="77777777" w:rsidR="007761AE" w:rsidRDefault="007761AE" w:rsidP="007761AE">
      <w:pPr>
        <w:pStyle w:val="Voetnoottekst"/>
      </w:pPr>
      <w:r>
        <w:rPr>
          <w:rStyle w:val="Voetnootmarkering"/>
        </w:rPr>
        <w:footnoteRef/>
      </w:r>
      <w:r>
        <w:t xml:space="preserve"> </w:t>
      </w:r>
      <w:r>
        <w:tab/>
        <w:t>Artikel 6:7 Awb</w:t>
      </w:r>
    </w:p>
  </w:footnote>
  <w:footnote w:id="342">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3">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4">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5">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6">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7">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8">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9">
    <w:p w14:paraId="22DEA6B5" w14:textId="3F4D5984" w:rsidR="003C2DAC" w:rsidRDefault="003C2DAC" w:rsidP="003C2DAC">
      <w:pPr>
        <w:pStyle w:val="Voetnoottekst"/>
      </w:pPr>
      <w:r>
        <w:rPr>
          <w:rStyle w:val="Voetnootmarkering"/>
        </w:rPr>
        <w:footnoteRef/>
      </w:r>
      <w:r>
        <w:t xml:space="preserve"> </w:t>
      </w:r>
      <w:r>
        <w:tab/>
      </w:r>
      <w:r w:rsidR="00D43864" w:rsidRPr="00D43864">
        <w:t>Artikel 7:1 lid 1 onderdeel g en Bijlage 1 Awb (Regeling rechtstreeks beroep) en artikel 8:6 lid 1 en Bijlage 2 artikel 2 Awb (Beroep bij de Afdeling bestuursrechtspraak van de Raad van State)</w:t>
      </w:r>
      <w:r w:rsidR="00131A06" w:rsidRPr="00131A06">
        <w:t xml:space="preserve"> openstaat)</w:t>
      </w:r>
    </w:p>
  </w:footnote>
  <w:footnote w:id="350">
    <w:p w14:paraId="52AE29EC" w14:textId="77777777" w:rsidR="003C2DAC" w:rsidRDefault="003C2DAC" w:rsidP="003C2DAC">
      <w:pPr>
        <w:pStyle w:val="Voetnoottekst"/>
      </w:pPr>
      <w:r>
        <w:rPr>
          <w:rStyle w:val="Voetnootmarkering"/>
        </w:rPr>
        <w:footnoteRef/>
      </w:r>
      <w:r>
        <w:t xml:space="preserve"> </w:t>
      </w:r>
      <w:r>
        <w:tab/>
        <w:t>Artikel 6:7 Awb</w:t>
      </w:r>
    </w:p>
  </w:footnote>
  <w:footnote w:id="351">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2">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3">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4">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5">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6">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7">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8">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9">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0">
    <w:p w14:paraId="2BA24E11" w14:textId="77777777" w:rsidR="003C2DAC" w:rsidRDefault="003C2DAC" w:rsidP="003C2DAC">
      <w:pPr>
        <w:pStyle w:val="Voetnoottekst"/>
      </w:pPr>
      <w:r>
        <w:rPr>
          <w:rStyle w:val="Voetnootmarkering"/>
        </w:rPr>
        <w:footnoteRef/>
      </w:r>
      <w:r>
        <w:t xml:space="preserve"> </w:t>
      </w:r>
      <w:r>
        <w:tab/>
        <w:t>Artikel 8:51d Awb</w:t>
      </w:r>
    </w:p>
  </w:footnote>
  <w:footnote w:id="361">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2">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3">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4">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5">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6">
    <w:p w14:paraId="2B2FC616" w14:textId="77777777" w:rsidR="003C2DAC" w:rsidRDefault="003C2DAC" w:rsidP="003C2DAC">
      <w:pPr>
        <w:pStyle w:val="Voetnoottekst"/>
      </w:pPr>
      <w:r>
        <w:rPr>
          <w:rStyle w:val="Voetnootmarkering"/>
        </w:rPr>
        <w:footnoteRef/>
      </w:r>
      <w:r>
        <w:t xml:space="preserve"> </w:t>
      </w:r>
      <w:r>
        <w:tab/>
        <w:t>Artikel 8:70 Awb</w:t>
      </w:r>
    </w:p>
  </w:footnote>
  <w:footnote w:id="367">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8">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9">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0">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1">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2">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3">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4">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5">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6">
    <w:p w14:paraId="14EF897B" w14:textId="77777777" w:rsidR="003C2DAC" w:rsidRDefault="003C2DAC" w:rsidP="003C2DAC">
      <w:pPr>
        <w:pStyle w:val="Voetnoottekst"/>
      </w:pPr>
      <w:r>
        <w:rPr>
          <w:rStyle w:val="Voetnootmarkering"/>
        </w:rPr>
        <w:footnoteRef/>
      </w:r>
      <w:r>
        <w:t xml:space="preserve"> </w:t>
      </w:r>
      <w:r>
        <w:tab/>
        <w:t>Bijlage VIII Ob</w:t>
      </w:r>
    </w:p>
  </w:footnote>
  <w:footnote w:id="377">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8">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9">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0">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1">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2">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3">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4">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5">
    <w:p w14:paraId="68DDCB4E" w14:textId="26936D4C" w:rsidR="002B3E25" w:rsidRDefault="002B3E25" w:rsidP="002B3E25">
      <w:pPr>
        <w:pStyle w:val="Voetnoottekst"/>
      </w:pPr>
      <w:r>
        <w:rPr>
          <w:rStyle w:val="Voetnootmarkering"/>
        </w:rPr>
        <w:footnoteRef/>
      </w:r>
      <w:r>
        <w:t xml:space="preserve"> </w:t>
      </w:r>
      <w:r>
        <w:tab/>
        <w:t>Artikel 3:12 lid 1 Awb</w:t>
      </w:r>
    </w:p>
  </w:footnote>
  <w:footnote w:id="386">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7">
    <w:p w14:paraId="255428CB" w14:textId="5578B159" w:rsidR="002B3E25" w:rsidRDefault="002B3E25" w:rsidP="002B3E2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388">
    <w:p w14:paraId="28ADB0D0" w14:textId="1AC52662" w:rsidR="002B3E25" w:rsidRDefault="002B3E25" w:rsidP="002B3E25">
      <w:pPr>
        <w:pStyle w:val="Voetnoottekst"/>
      </w:pPr>
      <w:r>
        <w:rPr>
          <w:rStyle w:val="Voetnootmarkering"/>
        </w:rPr>
        <w:footnoteRef/>
      </w:r>
      <w:r>
        <w:t xml:space="preserve"> </w:t>
      </w:r>
      <w:r>
        <w:tab/>
      </w:r>
      <w:r w:rsidRPr="00145FAA">
        <w:t>Artikel 12 Bekendmakingswet</w:t>
      </w:r>
    </w:p>
  </w:footnote>
  <w:footnote w:id="389">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0">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1">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2">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3">
    <w:p w14:paraId="61CD14DF" w14:textId="77777777" w:rsidR="002B3E25" w:rsidRDefault="002B3E25" w:rsidP="002B3E25">
      <w:pPr>
        <w:pStyle w:val="Voetnoottekst"/>
      </w:pPr>
      <w:r>
        <w:rPr>
          <w:rStyle w:val="Voetnootmarkering"/>
        </w:rPr>
        <w:footnoteRef/>
      </w:r>
      <w:r>
        <w:t xml:space="preserve"> </w:t>
      </w:r>
      <w:r>
        <w:tab/>
        <w:t>Artikel 3.4 Ow</w:t>
      </w:r>
    </w:p>
  </w:footnote>
  <w:footnote w:id="394">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5">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6">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7">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8">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9">
    <w:p w14:paraId="4F09125A" w14:textId="7DE75587" w:rsidR="002B3E25" w:rsidRDefault="002B3E25" w:rsidP="002B3E25">
      <w:pPr>
        <w:pStyle w:val="Voetnoottekst"/>
      </w:pPr>
      <w:r>
        <w:rPr>
          <w:rStyle w:val="Voetnootmarkering"/>
        </w:rPr>
        <w:footnoteRef/>
      </w:r>
      <w:r>
        <w:t xml:space="preserve"> </w:t>
      </w:r>
      <w:r>
        <w:tab/>
      </w:r>
      <w:r w:rsidR="003315F3">
        <w:t xml:space="preserve">Artikel 8:5 </w:t>
      </w:r>
      <w:r w:rsidR="00273B10">
        <w:t xml:space="preserve">lid 1 </w:t>
      </w:r>
      <w:r w:rsidR="003315F3">
        <w:t xml:space="preserve">en </w:t>
      </w:r>
      <w:r w:rsidR="00242D3F" w:rsidRPr="00242D3F">
        <w:t xml:space="preserve">Bijlage 2 artikel </w:t>
      </w:r>
      <w:r w:rsidR="00242D3F">
        <w:t>1</w:t>
      </w:r>
      <w:r w:rsidR="00242D3F" w:rsidRPr="00242D3F">
        <w:t xml:space="preserve"> Awb</w:t>
      </w:r>
      <w:r w:rsidR="00273B10">
        <w:t xml:space="preserve"> (Aanwijzing besluiten waartegen geen beroep openstaat)</w:t>
      </w:r>
    </w:p>
  </w:footnote>
  <w:footnote w:id="400">
    <w:p w14:paraId="2A11F631" w14:textId="4A5B59F4" w:rsidR="002B3E25" w:rsidRDefault="002B3E25" w:rsidP="002B3E25">
      <w:pPr>
        <w:pStyle w:val="Voetnoottekst"/>
      </w:pPr>
      <w:r>
        <w:rPr>
          <w:rStyle w:val="Voetnootmarkering"/>
        </w:rPr>
        <w:footnoteRef/>
      </w:r>
      <w:r>
        <w:t xml:space="preserve"> </w:t>
      </w:r>
      <w:r>
        <w:tab/>
      </w:r>
      <w:r w:rsidR="00812360">
        <w:t xml:space="preserve">In </w:t>
      </w:r>
      <w:r w:rsidR="00D01C68" w:rsidRPr="00D01C68">
        <w:t>Bijlage 2 artikel 1 Awb</w:t>
      </w:r>
      <w:r w:rsidR="00812360">
        <w:t xml:space="preserve"> zijn die onderdelen uitgezonderd</w:t>
      </w:r>
      <w:r w:rsidR="002122BA">
        <w:t xml:space="preserve"> van de aanwijzing van </w:t>
      </w:r>
      <w:r w:rsidR="002122BA" w:rsidRPr="002122BA">
        <w:t>besluiten waartegen geen beroep openstaat</w:t>
      </w:r>
    </w:p>
  </w:footnote>
  <w:footnote w:id="401">
    <w:p w14:paraId="0E1E7412" w14:textId="19D005BF"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2">
    <w:p w14:paraId="415787D8" w14:textId="5C7942F5" w:rsidR="002B3E25" w:rsidRDefault="002B3E25" w:rsidP="002B3E25">
      <w:pPr>
        <w:pStyle w:val="Voetnoottekst"/>
      </w:pPr>
      <w:r>
        <w:rPr>
          <w:rStyle w:val="Voetnootmarkering"/>
        </w:rPr>
        <w:footnoteRef/>
      </w:r>
      <w:r>
        <w:t xml:space="preserve"> </w:t>
      </w:r>
      <w:r>
        <w:tab/>
        <w:t>Artikel 3:45 Awb</w:t>
      </w:r>
    </w:p>
  </w:footnote>
  <w:footnote w:id="403">
    <w:p w14:paraId="560330E0" w14:textId="330A914A" w:rsidR="002B3E25" w:rsidRDefault="002B3E25" w:rsidP="002B3E25">
      <w:pPr>
        <w:pStyle w:val="Voetnoottekst"/>
      </w:pPr>
      <w:r>
        <w:rPr>
          <w:rStyle w:val="Voetnootmarkering"/>
        </w:rPr>
        <w:footnoteRef/>
      </w:r>
      <w:r>
        <w:t xml:space="preserve"> </w:t>
      </w:r>
      <w:r>
        <w:tab/>
        <w:t>Artikel 3:44 lid 2, artikel 3:44 lid 1 onderdeel a en artikel 3:11 lid 1 Awb</w:t>
      </w:r>
    </w:p>
  </w:footnote>
  <w:footnote w:id="404">
    <w:p w14:paraId="5376DF2F" w14:textId="37748705"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05">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6">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7">
    <w:p w14:paraId="43E4166C" w14:textId="0C6C9B11"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08">
    <w:p w14:paraId="203CFE29" w14:textId="3D85A342" w:rsidR="002B3E25" w:rsidRDefault="002B3E25" w:rsidP="002B3E25">
      <w:pPr>
        <w:pStyle w:val="Voetnoottekst"/>
      </w:pPr>
      <w:r>
        <w:rPr>
          <w:rStyle w:val="Voetnootmarkering"/>
        </w:rPr>
        <w:footnoteRef/>
      </w:r>
      <w:r>
        <w:t xml:space="preserve"> </w:t>
      </w:r>
      <w:r>
        <w:tab/>
        <w:t>Artikel 3:43 lid 1 Awb</w:t>
      </w:r>
    </w:p>
  </w:footnote>
  <w:footnote w:id="409">
    <w:p w14:paraId="5EEF24F6" w14:textId="00D4B57C" w:rsidR="002B3E25" w:rsidRDefault="002B3E25" w:rsidP="002B3E25">
      <w:pPr>
        <w:pStyle w:val="Voetnoottekst"/>
      </w:pPr>
      <w:r>
        <w:rPr>
          <w:rStyle w:val="Voetnootmarkering"/>
        </w:rPr>
        <w:footnoteRef/>
      </w:r>
      <w:r>
        <w:t xml:space="preserve"> </w:t>
      </w:r>
      <w:r>
        <w:tab/>
        <w:t>Artikel 3:44 lid 2 jo artikel 3:44 lid 1 onderdeel b</w:t>
      </w:r>
    </w:p>
  </w:footnote>
  <w:footnote w:id="410">
    <w:p w14:paraId="1769E8CE" w14:textId="77777777" w:rsidR="002B3E25" w:rsidRDefault="002B3E25" w:rsidP="002B3E25">
      <w:pPr>
        <w:pStyle w:val="Voetnoottekst"/>
      </w:pPr>
      <w:r>
        <w:rPr>
          <w:rStyle w:val="Voetnootmarkering"/>
        </w:rPr>
        <w:footnoteRef/>
      </w:r>
      <w:r>
        <w:t xml:space="preserve"> </w:t>
      </w:r>
      <w:r>
        <w:tab/>
        <w:t>Artikel 8:1 Awb</w:t>
      </w:r>
    </w:p>
  </w:footnote>
  <w:footnote w:id="411">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2">
    <w:p w14:paraId="1F1B9D4D" w14:textId="77777777" w:rsidR="002B3E25" w:rsidRDefault="002B3E25" w:rsidP="002B3E25">
      <w:pPr>
        <w:pStyle w:val="Voetnoottekst"/>
      </w:pPr>
      <w:r>
        <w:rPr>
          <w:rStyle w:val="Voetnootmarkering"/>
        </w:rPr>
        <w:footnoteRef/>
      </w:r>
      <w:r>
        <w:t xml:space="preserve"> </w:t>
      </w:r>
      <w:r>
        <w:tab/>
        <w:t>Artikel 6:7 Awb</w:t>
      </w:r>
    </w:p>
  </w:footnote>
  <w:footnote w:id="413">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4">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5">
    <w:p w14:paraId="04573D1F" w14:textId="187881B2" w:rsidR="002B3E25" w:rsidRDefault="002B3E25" w:rsidP="002B3E25">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6">
    <w:p w14:paraId="21D078EF" w14:textId="10099686" w:rsidR="002B3E25" w:rsidRDefault="002B3E25" w:rsidP="002B3E25">
      <w:pPr>
        <w:pStyle w:val="Voetnoottekst"/>
      </w:pPr>
      <w:r>
        <w:rPr>
          <w:rStyle w:val="Voetnootmarkering"/>
        </w:rPr>
        <w:footnoteRef/>
      </w:r>
      <w:r>
        <w:t xml:space="preserve"> </w:t>
      </w:r>
      <w:r>
        <w:tab/>
        <w:t xml:space="preserve">Artikel </w:t>
      </w:r>
      <w:r w:rsidRPr="00996C90">
        <w:t>12 Bekendmakingswet</w:t>
      </w:r>
    </w:p>
  </w:footnote>
  <w:footnote w:id="417">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8">
    <w:p w14:paraId="2E923CCB" w14:textId="48B86F48" w:rsidR="002B3E25" w:rsidRDefault="002B3E25" w:rsidP="002B3E25">
      <w:pPr>
        <w:pStyle w:val="Voetnoottekst"/>
      </w:pPr>
      <w:r>
        <w:rPr>
          <w:rStyle w:val="Voetnootmarkering"/>
        </w:rPr>
        <w:footnoteRef/>
      </w:r>
      <w:r>
        <w:t xml:space="preserve"> </w:t>
      </w:r>
      <w:r>
        <w:tab/>
      </w:r>
      <w:r w:rsidR="001C27C0">
        <w:t xml:space="preserve">Zie daarvoor </w:t>
      </w:r>
      <w:r w:rsidR="001C27C0" w:rsidRPr="001C27C0">
        <w:t>Bijlage 2 artikel 1 Awb</w:t>
      </w:r>
      <w:r w:rsidR="001C27C0">
        <w:t>, waarin</w:t>
      </w:r>
      <w:r w:rsidR="001C27C0" w:rsidRPr="001C27C0">
        <w:t xml:space="preserve"> die onderdelen</w:t>
      </w:r>
      <w:r w:rsidR="001C27C0">
        <w:t xml:space="preserve"> zijn</w:t>
      </w:r>
      <w:r w:rsidR="001C27C0" w:rsidRPr="001C27C0">
        <w:t xml:space="preserve"> uitgezonderd van de aanwijzing van besluiten waartegen geen beroep openstaat</w:t>
      </w:r>
    </w:p>
  </w:footnote>
  <w:footnote w:id="419">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0">
    <w:p w14:paraId="312AF9AF" w14:textId="77777777" w:rsidR="002B3E25" w:rsidRDefault="002B3E25" w:rsidP="002B3E25">
      <w:pPr>
        <w:pStyle w:val="Voetnoottekst"/>
      </w:pPr>
      <w:r>
        <w:rPr>
          <w:rStyle w:val="Voetnootmarkering"/>
        </w:rPr>
        <w:footnoteRef/>
      </w:r>
      <w:r>
        <w:t xml:space="preserve"> </w:t>
      </w:r>
      <w:r>
        <w:tab/>
        <w:t>Artikel 6:7 Awb</w:t>
      </w:r>
    </w:p>
  </w:footnote>
  <w:footnote w:id="421">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2">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3">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4">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5">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6">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7">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8">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9">
    <w:p w14:paraId="39CB2E14" w14:textId="77777777" w:rsidR="002B3E25" w:rsidRDefault="002B3E25" w:rsidP="002B3E25">
      <w:pPr>
        <w:pStyle w:val="Voetnoottekst"/>
      </w:pPr>
      <w:r>
        <w:rPr>
          <w:rStyle w:val="Voetnootmarkering"/>
        </w:rPr>
        <w:footnoteRef/>
      </w:r>
      <w:r>
        <w:t xml:space="preserve"> </w:t>
      </w:r>
      <w:r>
        <w:tab/>
        <w:t>Artikel 8:51d Awb</w:t>
      </w:r>
    </w:p>
  </w:footnote>
  <w:footnote w:id="430">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1">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2">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3">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4">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5">
    <w:p w14:paraId="3AE19E45" w14:textId="77777777" w:rsidR="002B3E25" w:rsidRDefault="002B3E25" w:rsidP="002B3E25">
      <w:pPr>
        <w:pStyle w:val="Voetnoottekst"/>
      </w:pPr>
      <w:r>
        <w:rPr>
          <w:rStyle w:val="Voetnootmarkering"/>
        </w:rPr>
        <w:footnoteRef/>
      </w:r>
      <w:r>
        <w:t xml:space="preserve"> </w:t>
      </w:r>
      <w:r>
        <w:tab/>
        <w:t>Artikel 8:70 Awb</w:t>
      </w:r>
    </w:p>
  </w:footnote>
  <w:footnote w:id="436">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7">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8">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9">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0">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1">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2">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3">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4">
    <w:p w14:paraId="5AD770D6" w14:textId="77777777" w:rsidR="002B3E25" w:rsidRDefault="002B3E25" w:rsidP="002B3E25">
      <w:pPr>
        <w:pStyle w:val="Voetnoottekst"/>
      </w:pPr>
      <w:r>
        <w:rPr>
          <w:rStyle w:val="Voetnootmarkering"/>
        </w:rPr>
        <w:footnoteRef/>
      </w:r>
      <w:r>
        <w:t xml:space="preserve"> </w:t>
      </w:r>
      <w:r>
        <w:tab/>
        <w:t>Bijlage VIII Ob</w:t>
      </w:r>
    </w:p>
  </w:footnote>
  <w:footnote w:id="445">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46">
    <w:p w14:paraId="6E080CA1" w14:textId="77777777" w:rsidR="00CD3D70" w:rsidRDefault="00CD3D70" w:rsidP="00CD3D70">
      <w:pPr>
        <w:pStyle w:val="Voetnoottekst"/>
      </w:pPr>
      <w:r>
        <w:rPr>
          <w:rStyle w:val="Voetnootmarkering"/>
        </w:rPr>
        <w:footnoteRef/>
      </w:r>
      <w:r>
        <w:t xml:space="preserve"> </w:t>
      </w:r>
      <w:r>
        <w:tab/>
        <w:t>Artikel 10.6 Ob</w:t>
      </w:r>
    </w:p>
  </w:footnote>
  <w:footnote w:id="447">
    <w:p w14:paraId="7F40F6D2" w14:textId="1876EB38" w:rsidR="000140DC" w:rsidRDefault="000140DC">
      <w:pPr>
        <w:pStyle w:val="Voetnoottekst"/>
      </w:pPr>
      <w:r>
        <w:rPr>
          <w:rStyle w:val="Voetnootmarkering"/>
        </w:rPr>
        <w:footnoteRef/>
      </w:r>
      <w:r>
        <w:t xml:space="preserve"> </w:t>
      </w:r>
      <w:r w:rsidR="00A73C02">
        <w:tab/>
        <w:t>Artikel 4.16 Ow</w:t>
      </w:r>
    </w:p>
  </w:footnote>
  <w:footnote w:id="448">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49">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1">
    <w:p w14:paraId="402AD68F" w14:textId="77777777" w:rsidR="0023460A" w:rsidRDefault="0023460A" w:rsidP="0023460A">
      <w:pPr>
        <w:pStyle w:val="Voetnoottekst"/>
      </w:pPr>
      <w:r>
        <w:rPr>
          <w:rStyle w:val="Voetnootmarkering"/>
        </w:rPr>
        <w:footnoteRef/>
      </w:r>
      <w:r>
        <w:t xml:space="preserve"> </w:t>
      </w:r>
      <w:r>
        <w:tab/>
        <w:t>Artikel 10.6a Ob</w:t>
      </w:r>
    </w:p>
  </w:footnote>
  <w:footnote w:id="452">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3">
    <w:p w14:paraId="1C76EBC1" w14:textId="414ACC33" w:rsidR="00C00167" w:rsidRDefault="00C00167">
      <w:pPr>
        <w:pStyle w:val="Voetnoottekst"/>
      </w:pPr>
      <w:r>
        <w:rPr>
          <w:rStyle w:val="Voetnootmarkering"/>
        </w:rPr>
        <w:footnoteRef/>
      </w:r>
      <w:r>
        <w:t xml:space="preserve"> </w:t>
      </w:r>
      <w:r>
        <w:tab/>
      </w:r>
      <w:r w:rsidR="000B707D">
        <w:t>A</w:t>
      </w:r>
      <w:r w:rsidRPr="00C00167">
        <w:t>rtikel 16.85 lid 2 Ow</w:t>
      </w:r>
    </w:p>
  </w:footnote>
  <w:footnote w:id="454">
    <w:p w14:paraId="3E52800B" w14:textId="7237F525" w:rsidR="000B707D" w:rsidRDefault="000B707D">
      <w:pPr>
        <w:pStyle w:val="Voetnoottekst"/>
      </w:pPr>
      <w:r>
        <w:rPr>
          <w:rStyle w:val="Voetnootmarkering"/>
        </w:rPr>
        <w:footnoteRef/>
      </w:r>
      <w:r>
        <w:t xml:space="preserve"> </w:t>
      </w:r>
      <w:r>
        <w:tab/>
      </w:r>
      <w:r w:rsidR="0007284C" w:rsidRPr="0007284C">
        <w:t>Bijlage 1 Awb (Regeling rechtstreeks beroep, geen voorafgaand bezwaar) en Bijlage 2 artikel 2 Awb (Beroep bij de Afdeling bestuursrechtspraak van de Raad van State), voor zover artikel 16.85 Ow niet van toepassing is</w:t>
      </w:r>
    </w:p>
  </w:footnote>
  <w:footnote w:id="455">
    <w:p w14:paraId="34B103CC" w14:textId="77777777" w:rsidR="00132B90" w:rsidRDefault="00132B90" w:rsidP="00132B90">
      <w:pPr>
        <w:pStyle w:val="Voetnoottekst"/>
      </w:pPr>
      <w:r>
        <w:rPr>
          <w:rStyle w:val="Voetnootmarkering"/>
        </w:rPr>
        <w:footnoteRef/>
      </w:r>
      <w:r>
        <w:t xml:space="preserve"> </w:t>
      </w:r>
      <w:r>
        <w:tab/>
        <w:t>Artikel 6:7 Awb</w:t>
      </w:r>
    </w:p>
  </w:footnote>
  <w:footnote w:id="456">
    <w:p w14:paraId="1AD8E87E" w14:textId="77777777" w:rsidR="0023460A" w:rsidRDefault="0023460A" w:rsidP="0023460A">
      <w:pPr>
        <w:pStyle w:val="Voetnoottekst"/>
      </w:pPr>
      <w:r>
        <w:rPr>
          <w:rStyle w:val="Voetnootmarkering"/>
        </w:rPr>
        <w:footnoteRef/>
      </w:r>
      <w:r>
        <w:t xml:space="preserve"> </w:t>
      </w:r>
      <w:r>
        <w:tab/>
        <w:t>Artikel 3:45 Awb</w:t>
      </w:r>
    </w:p>
  </w:footnote>
  <w:footnote w:id="457">
    <w:p w14:paraId="0BC06FD3" w14:textId="7178F1BC" w:rsidR="00AC093D" w:rsidRDefault="00AC093D" w:rsidP="00AC093D">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58">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59">
    <w:p w14:paraId="2CB8E92D" w14:textId="0B7E5E2E" w:rsidR="00B3554B" w:rsidRDefault="00B3554B">
      <w:pPr>
        <w:pStyle w:val="Voetnoottekst"/>
      </w:pPr>
      <w:r>
        <w:rPr>
          <w:rStyle w:val="Voetnootmarkering"/>
        </w:rPr>
        <w:footnoteRef/>
      </w:r>
      <w:r>
        <w:t xml:space="preserve"> </w:t>
      </w:r>
      <w:r>
        <w:tab/>
        <w:t>Artikel 23.5a lid 1 OW</w:t>
      </w:r>
    </w:p>
  </w:footnote>
  <w:footnote w:id="460">
    <w:p w14:paraId="158BB116" w14:textId="2E270EB0" w:rsidR="009461B4" w:rsidRDefault="009461B4" w:rsidP="009461B4">
      <w:pPr>
        <w:pStyle w:val="Voetnoottekst"/>
      </w:pPr>
      <w:r>
        <w:rPr>
          <w:rStyle w:val="Voetnootmarkering"/>
        </w:rPr>
        <w:footnoteRef/>
      </w:r>
      <w:r>
        <w:t xml:space="preserve"> </w:t>
      </w:r>
      <w:r>
        <w:tab/>
        <w:t>A</w:t>
      </w:r>
      <w:r w:rsidRPr="005E075F">
        <w:t xml:space="preserve">rtikel </w:t>
      </w:r>
      <w:r w:rsidR="00F577B5" w:rsidRPr="00F577B5">
        <w:t>16.25a lid 1 Ow</w:t>
      </w:r>
    </w:p>
  </w:footnote>
  <w:footnote w:id="461">
    <w:p w14:paraId="47CAC709" w14:textId="77777777" w:rsidR="0088369C" w:rsidRDefault="0088369C" w:rsidP="0088369C">
      <w:pPr>
        <w:pStyle w:val="Voetnoottekst"/>
      </w:pPr>
      <w:r>
        <w:rPr>
          <w:rStyle w:val="Voetnootmarkering"/>
        </w:rPr>
        <w:footnoteRef/>
      </w:r>
      <w:r>
        <w:t xml:space="preserve"> </w:t>
      </w:r>
      <w:r>
        <w:tab/>
        <w:t>A</w:t>
      </w:r>
      <w:r w:rsidRPr="00B00A06">
        <w:t>rtikel 16.25a lid 2 Ow</w:t>
      </w:r>
    </w:p>
  </w:footnote>
  <w:footnote w:id="462">
    <w:p w14:paraId="7522784F" w14:textId="77777777" w:rsidR="009461B4" w:rsidRDefault="009461B4" w:rsidP="009461B4">
      <w:pPr>
        <w:pStyle w:val="Voetnoottekst"/>
      </w:pPr>
      <w:r>
        <w:rPr>
          <w:rStyle w:val="Voetnootmarkering"/>
        </w:rPr>
        <w:footnoteRef/>
      </w:r>
      <w:r>
        <w:t xml:space="preserve"> </w:t>
      </w:r>
      <w:r>
        <w:tab/>
        <w:t>Artikelen 1, 2 en 12 Bekendmakingswet</w:t>
      </w:r>
    </w:p>
  </w:footnote>
  <w:footnote w:id="463">
    <w:p w14:paraId="466E55BA" w14:textId="77777777" w:rsidR="009461B4" w:rsidRDefault="009461B4" w:rsidP="009461B4">
      <w:pPr>
        <w:pStyle w:val="Voetnoottekst"/>
      </w:pPr>
      <w:r>
        <w:rPr>
          <w:rStyle w:val="Voetnootmarkering"/>
        </w:rPr>
        <w:footnoteRef/>
      </w:r>
      <w:r>
        <w:t xml:space="preserve"> </w:t>
      </w:r>
      <w:r>
        <w:tab/>
        <w:t>A</w:t>
      </w:r>
      <w:r w:rsidRPr="00C05BF5">
        <w:t>rtikel 3:11 lid 1 Awb</w:t>
      </w:r>
    </w:p>
  </w:footnote>
  <w:footnote w:id="464">
    <w:p w14:paraId="11DB911F" w14:textId="77777777" w:rsidR="009461B4" w:rsidRDefault="009461B4" w:rsidP="009461B4">
      <w:pPr>
        <w:pStyle w:val="Voetnoottekst"/>
      </w:pPr>
      <w:r>
        <w:rPr>
          <w:rStyle w:val="Voetnootmarkering"/>
        </w:rPr>
        <w:footnoteRef/>
      </w:r>
      <w:r>
        <w:t xml:space="preserve"> </w:t>
      </w:r>
      <w:r>
        <w:tab/>
        <w:t>Artikel 13 lid 1 Bekendmakingswet</w:t>
      </w:r>
    </w:p>
  </w:footnote>
  <w:footnote w:id="465">
    <w:p w14:paraId="2F5B0FDB" w14:textId="77777777" w:rsidR="009461B4" w:rsidRDefault="009461B4" w:rsidP="009461B4">
      <w:pPr>
        <w:pStyle w:val="Voetnoottekst"/>
      </w:pPr>
      <w:r>
        <w:rPr>
          <w:rStyle w:val="Voetnootmarkering"/>
        </w:rPr>
        <w:footnoteRef/>
      </w:r>
      <w:r>
        <w:t xml:space="preserve"> </w:t>
      </w:r>
      <w:r>
        <w:tab/>
        <w:t>Artikel 13 lid 3 Bekendmakingswet</w:t>
      </w:r>
    </w:p>
  </w:footnote>
  <w:footnote w:id="466">
    <w:p w14:paraId="537C03DF" w14:textId="7B430459" w:rsidR="009461B4" w:rsidRDefault="009461B4" w:rsidP="009461B4">
      <w:pPr>
        <w:pStyle w:val="Voetnoottekst"/>
      </w:pPr>
      <w:r>
        <w:rPr>
          <w:rStyle w:val="Voetnootmarkering"/>
        </w:rPr>
        <w:footnoteRef/>
      </w:r>
      <w:r>
        <w:t xml:space="preserve"> </w:t>
      </w:r>
      <w:r>
        <w:tab/>
        <w:t>Artikel 3:12 lid 1 Awb</w:t>
      </w:r>
    </w:p>
  </w:footnote>
  <w:footnote w:id="467">
    <w:p w14:paraId="57AD6E82" w14:textId="77777777" w:rsidR="009461B4" w:rsidRDefault="009461B4" w:rsidP="009461B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468">
    <w:p w14:paraId="33754BAB" w14:textId="77BD02C4" w:rsidR="009461B4" w:rsidRDefault="009461B4" w:rsidP="009461B4">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469">
    <w:p w14:paraId="35E49BD0" w14:textId="697B8906" w:rsidR="009461B4" w:rsidRDefault="009461B4" w:rsidP="009461B4">
      <w:pPr>
        <w:pStyle w:val="Voetnoottekst"/>
      </w:pPr>
      <w:r>
        <w:rPr>
          <w:rStyle w:val="Voetnootmarkering"/>
        </w:rPr>
        <w:footnoteRef/>
      </w:r>
      <w:r>
        <w:t xml:space="preserve"> </w:t>
      </w:r>
      <w:r>
        <w:tab/>
      </w:r>
      <w:r w:rsidRPr="00145FAA">
        <w:t>Artikel 12 Bekendmakingswet</w:t>
      </w:r>
    </w:p>
  </w:footnote>
  <w:footnote w:id="470">
    <w:p w14:paraId="1E3A5959"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1">
    <w:p w14:paraId="3F827C8E"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2">
    <w:p w14:paraId="0BF12988" w14:textId="77777777" w:rsidR="009461B4" w:rsidRDefault="009461B4" w:rsidP="009461B4">
      <w:pPr>
        <w:pStyle w:val="Voetnoottekst"/>
      </w:pPr>
      <w:r>
        <w:rPr>
          <w:rStyle w:val="Voetnootmarkering"/>
        </w:rPr>
        <w:footnoteRef/>
      </w:r>
      <w:r>
        <w:t xml:space="preserve"> </w:t>
      </w:r>
      <w:r>
        <w:tab/>
        <w:t>Artikel 3:15 Awb jo artikel 16.23 lid 1 Ow</w:t>
      </w:r>
    </w:p>
  </w:footnote>
  <w:footnote w:id="473">
    <w:p w14:paraId="3DD306FF" w14:textId="77777777" w:rsidR="009461B4" w:rsidRDefault="009461B4" w:rsidP="009461B4">
      <w:pPr>
        <w:pStyle w:val="Voetnoottekst"/>
      </w:pPr>
      <w:r>
        <w:rPr>
          <w:rStyle w:val="Voetnootmarkering"/>
        </w:rPr>
        <w:footnoteRef/>
      </w:r>
      <w:r>
        <w:t xml:space="preserve"> </w:t>
      </w:r>
      <w:r>
        <w:tab/>
        <w:t>Artikel 3:16 lid 1 Awb</w:t>
      </w:r>
    </w:p>
  </w:footnote>
  <w:footnote w:id="474">
    <w:p w14:paraId="5E44E20F" w14:textId="54AC67B6" w:rsidR="00AF37AD" w:rsidRDefault="00AF37AD">
      <w:pPr>
        <w:pStyle w:val="Voetnoottekst"/>
      </w:pPr>
      <w:r>
        <w:rPr>
          <w:rStyle w:val="Voetnootmarkering"/>
        </w:rPr>
        <w:footnoteRef/>
      </w:r>
      <w:r>
        <w:t xml:space="preserve"> </w:t>
      </w:r>
      <w:r>
        <w:tab/>
        <w:t>Artikel 2.44 lid 1 Ow</w:t>
      </w:r>
    </w:p>
  </w:footnote>
  <w:footnote w:id="475">
    <w:p w14:paraId="7F7D924B" w14:textId="4D5FCEF2" w:rsidR="00AF37AD" w:rsidRDefault="00AF37AD">
      <w:pPr>
        <w:pStyle w:val="Voetnoottekst"/>
      </w:pPr>
      <w:r>
        <w:rPr>
          <w:rStyle w:val="Voetnootmarkering"/>
        </w:rPr>
        <w:footnoteRef/>
      </w:r>
      <w:r>
        <w:t xml:space="preserve"> </w:t>
      </w:r>
      <w:r>
        <w:tab/>
        <w:t>Artikel 2.45 lid 2 Ow</w:t>
      </w:r>
    </w:p>
  </w:footnote>
  <w:footnote w:id="476">
    <w:p w14:paraId="63C02E24" w14:textId="7A8C7B8B" w:rsidR="009461B4" w:rsidRDefault="009461B4" w:rsidP="009461B4">
      <w:pPr>
        <w:pStyle w:val="Voetnoottekst"/>
      </w:pPr>
      <w:r>
        <w:rPr>
          <w:rStyle w:val="Voetnootmarkering"/>
        </w:rPr>
        <w:footnoteRef/>
      </w:r>
      <w:r>
        <w:t xml:space="preserve"> </w:t>
      </w:r>
      <w:r>
        <w:tab/>
        <w:t xml:space="preserve">Artikel </w:t>
      </w:r>
      <w:r w:rsidR="00AF37AD">
        <w:t>2</w:t>
      </w:r>
      <w:r>
        <w:t>.4</w:t>
      </w:r>
      <w:r w:rsidR="00AF37AD">
        <w:t>5 lid 2</w:t>
      </w:r>
      <w:r>
        <w:t xml:space="preserve"> Ow</w:t>
      </w:r>
    </w:p>
  </w:footnote>
  <w:footnote w:id="477">
    <w:p w14:paraId="6E60E5A3" w14:textId="341ABFE6" w:rsidR="00C225CF" w:rsidRDefault="00C225CF">
      <w:pPr>
        <w:pStyle w:val="Voetnoottekst"/>
      </w:pPr>
      <w:r>
        <w:rPr>
          <w:rStyle w:val="Voetnootmarkering"/>
        </w:rPr>
        <w:footnoteRef/>
      </w:r>
      <w:r>
        <w:t xml:space="preserve"> </w:t>
      </w:r>
      <w:r w:rsidR="00444EA3">
        <w:tab/>
        <w:t xml:space="preserve">Artikel 3:40 </w:t>
      </w:r>
      <w:r w:rsidR="0039277C">
        <w:t>Awb</w:t>
      </w:r>
    </w:p>
  </w:footnote>
  <w:footnote w:id="478">
    <w:p w14:paraId="2E0E6A59" w14:textId="77777777" w:rsidR="009461B4" w:rsidRDefault="009461B4" w:rsidP="009461B4">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79">
    <w:p w14:paraId="1DF74F60" w14:textId="5A97F2DC" w:rsidR="009461B4" w:rsidRDefault="009461B4" w:rsidP="009461B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80">
    <w:p w14:paraId="33ACE659" w14:textId="124CD5D7" w:rsidR="009461B4" w:rsidRDefault="009461B4" w:rsidP="009461B4">
      <w:pPr>
        <w:pStyle w:val="Voetnoottekst"/>
      </w:pPr>
      <w:r>
        <w:rPr>
          <w:rStyle w:val="Voetnootmarkering"/>
        </w:rPr>
        <w:footnoteRef/>
      </w:r>
      <w:r>
        <w:t xml:space="preserve"> </w:t>
      </w:r>
      <w:r>
        <w:tab/>
        <w:t>Artikel 3:45 Awb</w:t>
      </w:r>
    </w:p>
  </w:footnote>
  <w:footnote w:id="481">
    <w:p w14:paraId="0F96E63C" w14:textId="77777777" w:rsidR="007F3D79" w:rsidRDefault="007F3D79" w:rsidP="007F3D79">
      <w:pPr>
        <w:pStyle w:val="Voetnoottekst"/>
      </w:pPr>
      <w:r>
        <w:rPr>
          <w:rStyle w:val="Voetnootmarkering"/>
        </w:rPr>
        <w:footnoteRef/>
      </w:r>
      <w:r>
        <w:t xml:space="preserve"> </w:t>
      </w:r>
      <w:r>
        <w:tab/>
        <w:t>Artikel 3:43 lid 1 Awb</w:t>
      </w:r>
    </w:p>
  </w:footnote>
  <w:footnote w:id="482">
    <w:p w14:paraId="2B0B3622" w14:textId="550AD446" w:rsidR="007F3D79" w:rsidRDefault="007F3D79" w:rsidP="007F3D79">
      <w:pPr>
        <w:pStyle w:val="Voetnoottekst"/>
      </w:pPr>
      <w:r>
        <w:rPr>
          <w:rStyle w:val="Voetnootmarkering"/>
        </w:rPr>
        <w:footnoteRef/>
      </w:r>
      <w:r>
        <w:t xml:space="preserve"> </w:t>
      </w:r>
      <w:r>
        <w:tab/>
        <w:t>Artikel 3:44 lid 2 jo artikel 3:44 lid 1 onderdeel b</w:t>
      </w:r>
    </w:p>
  </w:footnote>
  <w:footnote w:id="483">
    <w:p w14:paraId="0B0DC152" w14:textId="26CB64B9" w:rsidR="009461B4" w:rsidRDefault="009461B4" w:rsidP="009461B4">
      <w:pPr>
        <w:pStyle w:val="Voetnoottekst"/>
      </w:pPr>
      <w:r>
        <w:rPr>
          <w:rStyle w:val="Voetnootmarkering"/>
        </w:rPr>
        <w:footnoteRef/>
      </w:r>
      <w:r>
        <w:t xml:space="preserve"> </w:t>
      </w:r>
      <w:r>
        <w:tab/>
        <w:t>Artikel 3:44 lid 2, artikel 3:44 lid 1 onderdeel a en artikel 3:11 lid 1 Awb</w:t>
      </w:r>
    </w:p>
  </w:footnote>
  <w:footnote w:id="484">
    <w:p w14:paraId="29BE2A3A" w14:textId="214BCA52" w:rsidR="009461B4" w:rsidRDefault="009461B4" w:rsidP="009461B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85">
    <w:p w14:paraId="7F66B8D3" w14:textId="77777777" w:rsidR="009461B4" w:rsidRDefault="009461B4" w:rsidP="009461B4">
      <w:pPr>
        <w:pStyle w:val="Voetnoottekst"/>
      </w:pPr>
      <w:r>
        <w:rPr>
          <w:rStyle w:val="Voetnootmarkering"/>
        </w:rPr>
        <w:footnoteRef/>
      </w:r>
      <w:r>
        <w:t xml:space="preserve"> </w:t>
      </w:r>
      <w:r>
        <w:tab/>
        <w:t>Artikel 13 lid 1 Bekendmakingswet</w:t>
      </w:r>
    </w:p>
  </w:footnote>
  <w:footnote w:id="486">
    <w:p w14:paraId="22CD7AFA" w14:textId="77777777" w:rsidR="009461B4" w:rsidRDefault="009461B4" w:rsidP="009461B4">
      <w:pPr>
        <w:pStyle w:val="Voetnoottekst"/>
      </w:pPr>
      <w:r>
        <w:rPr>
          <w:rStyle w:val="Voetnootmarkering"/>
        </w:rPr>
        <w:footnoteRef/>
      </w:r>
      <w:r>
        <w:t xml:space="preserve"> </w:t>
      </w:r>
      <w:r>
        <w:tab/>
        <w:t>Artikel 13 lid 3 Bekendmakingswet</w:t>
      </w:r>
    </w:p>
  </w:footnote>
  <w:footnote w:id="487">
    <w:p w14:paraId="3FF39A45" w14:textId="739D65B5" w:rsidR="009461B4" w:rsidRDefault="009461B4" w:rsidP="009461B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88">
    <w:p w14:paraId="78EB5A43" w14:textId="77777777" w:rsidR="009461B4" w:rsidRDefault="009461B4" w:rsidP="009461B4">
      <w:pPr>
        <w:pStyle w:val="Voetnoottekst"/>
      </w:pPr>
      <w:r>
        <w:rPr>
          <w:rStyle w:val="Voetnootmarkering"/>
        </w:rPr>
        <w:footnoteRef/>
      </w:r>
      <w:r>
        <w:t xml:space="preserve"> </w:t>
      </w:r>
      <w:r>
        <w:tab/>
        <w:t>Artikel 8:1 Awb</w:t>
      </w:r>
    </w:p>
  </w:footnote>
  <w:footnote w:id="489">
    <w:p w14:paraId="7C2CF0F9" w14:textId="080C2E55" w:rsidR="008C41CE" w:rsidRDefault="008C41CE">
      <w:pPr>
        <w:pStyle w:val="Voetnoottekst"/>
      </w:pPr>
      <w:r>
        <w:rPr>
          <w:rStyle w:val="Voetnootmarkering"/>
        </w:rPr>
        <w:footnoteRef/>
      </w:r>
      <w:r>
        <w:t xml:space="preserve"> </w:t>
      </w:r>
      <w:r w:rsidR="00CB7BD4">
        <w:tab/>
        <w:t>Artikel 7:1 Awb</w:t>
      </w:r>
    </w:p>
  </w:footnote>
  <w:footnote w:id="490">
    <w:p w14:paraId="1331B30E" w14:textId="4C3737BF" w:rsidR="00506168" w:rsidRDefault="00506168">
      <w:pPr>
        <w:pStyle w:val="Voetnoottekst"/>
      </w:pPr>
      <w:r>
        <w:rPr>
          <w:rStyle w:val="Voetnootmarkering"/>
        </w:rPr>
        <w:footnoteRef/>
      </w:r>
      <w:r>
        <w:t xml:space="preserve"> </w:t>
      </w:r>
      <w:r>
        <w:tab/>
      </w:r>
      <w:r w:rsidR="00834A74">
        <w:t>A</w:t>
      </w:r>
      <w:r w:rsidRPr="00506168">
        <w:t>rtik</w:t>
      </w:r>
      <w:r w:rsidR="00834A74">
        <w:t>e</w:t>
      </w:r>
      <w:r w:rsidRPr="00506168">
        <w:t>l 16.25a, lid 2 Ow</w:t>
      </w:r>
    </w:p>
  </w:footnote>
  <w:footnote w:id="491">
    <w:p w14:paraId="36C4CBD5" w14:textId="77777777" w:rsidR="009461B4" w:rsidRDefault="009461B4" w:rsidP="009461B4">
      <w:pPr>
        <w:pStyle w:val="Voetnoottekst"/>
      </w:pPr>
      <w:r>
        <w:rPr>
          <w:rStyle w:val="Voetnootmarkering"/>
        </w:rPr>
        <w:footnoteRef/>
      </w:r>
      <w:r>
        <w:t xml:space="preserve"> </w:t>
      </w:r>
      <w:r>
        <w:tab/>
        <w:t>Artikel 6:7 Awb</w:t>
      </w:r>
    </w:p>
  </w:footnote>
  <w:footnote w:id="492">
    <w:p w14:paraId="36CC79BB" w14:textId="77777777" w:rsidR="009461B4" w:rsidRDefault="009461B4" w:rsidP="009461B4">
      <w:pPr>
        <w:pStyle w:val="Voetnoottekst"/>
      </w:pPr>
      <w:r>
        <w:rPr>
          <w:rStyle w:val="Voetnootmarkering"/>
        </w:rPr>
        <w:footnoteRef/>
      </w:r>
      <w:r>
        <w:t xml:space="preserve"> </w:t>
      </w:r>
      <w:r>
        <w:tab/>
        <w:t>Artikel 6:8 lid 1 Awb</w:t>
      </w:r>
    </w:p>
  </w:footnote>
  <w:footnote w:id="493">
    <w:p w14:paraId="5D66BC1F" w14:textId="77777777" w:rsidR="009461B4" w:rsidRDefault="009461B4" w:rsidP="009461B4">
      <w:pPr>
        <w:pStyle w:val="Voetnoottekst"/>
      </w:pPr>
      <w:r>
        <w:rPr>
          <w:rStyle w:val="Voetnootmarkering"/>
        </w:rPr>
        <w:footnoteRef/>
      </w:r>
      <w:r>
        <w:t xml:space="preserve"> </w:t>
      </w:r>
      <w:r>
        <w:tab/>
        <w:t>Artikel 8:104 jo 8:105 lid 1 Awb</w:t>
      </w:r>
    </w:p>
  </w:footnote>
  <w:footnote w:id="494">
    <w:p w14:paraId="53BF83BD" w14:textId="77777777" w:rsidR="00EF249A" w:rsidRDefault="00EF249A" w:rsidP="00EF249A">
      <w:pPr>
        <w:pStyle w:val="Voetnoottekst"/>
      </w:pPr>
      <w:r>
        <w:rPr>
          <w:rStyle w:val="Voetnootmarkering"/>
        </w:rPr>
        <w:footnoteRef/>
      </w:r>
      <w:r>
        <w:t xml:space="preserve"> </w:t>
      </w:r>
      <w:r>
        <w:tab/>
      </w:r>
      <w:r w:rsidRPr="00F966AA">
        <w:t xml:space="preserve">Artikel </w:t>
      </w:r>
      <w:r w:rsidRPr="00525B13">
        <w:t xml:space="preserve">12 Bekendmakingswet </w:t>
      </w:r>
      <w:r>
        <w:t xml:space="preserve">jo artikel </w:t>
      </w:r>
      <w:r w:rsidRPr="00F966AA">
        <w:t xml:space="preserve">3.7 </w:t>
      </w:r>
      <w:r>
        <w:t xml:space="preserve">lid 1 onder a en b </w:t>
      </w:r>
      <w:r w:rsidRPr="00F966AA">
        <w:t>Besluit elektronische publicaties</w:t>
      </w:r>
    </w:p>
  </w:footnote>
  <w:footnote w:id="495">
    <w:p w14:paraId="752DD089" w14:textId="77777777" w:rsidR="00EF249A" w:rsidRDefault="00EF249A" w:rsidP="00EF249A">
      <w:pPr>
        <w:pStyle w:val="Voetnoottekst"/>
      </w:pPr>
      <w:r>
        <w:rPr>
          <w:rStyle w:val="Voetnootmarkering"/>
        </w:rPr>
        <w:footnoteRef/>
      </w:r>
      <w:r>
        <w:t xml:space="preserve"> </w:t>
      </w:r>
      <w:r>
        <w:tab/>
        <w:t xml:space="preserve">Artikel </w:t>
      </w:r>
      <w:r w:rsidRPr="00996C90">
        <w:t>12 Bekendmakingswet</w:t>
      </w:r>
    </w:p>
  </w:footnote>
  <w:footnote w:id="496">
    <w:p w14:paraId="79A600AA" w14:textId="77777777" w:rsidR="00EF249A" w:rsidRDefault="00EF249A" w:rsidP="00EF249A">
      <w:pPr>
        <w:pStyle w:val="Voetnoottekst"/>
      </w:pPr>
      <w:r>
        <w:rPr>
          <w:rStyle w:val="Voetnootmarkering"/>
        </w:rPr>
        <w:footnoteRef/>
      </w:r>
      <w:r>
        <w:t xml:space="preserve"> </w:t>
      </w:r>
      <w:r>
        <w:tab/>
        <w:t xml:space="preserve">Artikel 3.7 lid 1 onder c </w:t>
      </w:r>
      <w:r w:rsidRPr="00FE1BC7">
        <w:t>Besluit elektronische publicaties</w:t>
      </w:r>
    </w:p>
  </w:footnote>
  <w:footnote w:id="497">
    <w:p w14:paraId="47EEE605" w14:textId="1E397D4B" w:rsidR="009461B4" w:rsidRDefault="009461B4" w:rsidP="009461B4">
      <w:pPr>
        <w:pStyle w:val="Voetnoottekst"/>
      </w:pPr>
      <w:r>
        <w:rPr>
          <w:rStyle w:val="Voetnootmarkering"/>
        </w:rPr>
        <w:footnoteRef/>
      </w:r>
      <w:r>
        <w:t xml:space="preserve"> </w:t>
      </w:r>
      <w:r>
        <w:tab/>
      </w:r>
      <w:r w:rsidRPr="002C3ABE">
        <w:t xml:space="preserve">Artikel </w:t>
      </w:r>
      <w:r w:rsidR="00A72FA7" w:rsidRPr="00A72FA7">
        <w:t>8:1 Awb</w:t>
      </w:r>
    </w:p>
  </w:footnote>
  <w:footnote w:id="498">
    <w:p w14:paraId="32FB3BF6" w14:textId="77777777" w:rsidR="009461B4" w:rsidRDefault="009461B4" w:rsidP="009461B4">
      <w:pPr>
        <w:pStyle w:val="Voetnoottekst"/>
      </w:pPr>
      <w:r>
        <w:rPr>
          <w:rStyle w:val="Voetnootmarkering"/>
        </w:rPr>
        <w:footnoteRef/>
      </w:r>
      <w:r>
        <w:t xml:space="preserve"> </w:t>
      </w:r>
      <w:r>
        <w:tab/>
      </w:r>
      <w:r w:rsidRPr="00FD31D8">
        <w:t>Artikel 8:1 Awb</w:t>
      </w:r>
    </w:p>
  </w:footnote>
  <w:footnote w:id="499">
    <w:p w14:paraId="6B3826A7" w14:textId="77777777" w:rsidR="009461B4" w:rsidRDefault="009461B4" w:rsidP="009461B4">
      <w:pPr>
        <w:pStyle w:val="Voetnoottekst"/>
      </w:pPr>
      <w:r>
        <w:rPr>
          <w:rStyle w:val="Voetnootmarkering"/>
        </w:rPr>
        <w:footnoteRef/>
      </w:r>
      <w:r>
        <w:t xml:space="preserve"> </w:t>
      </w:r>
      <w:r>
        <w:tab/>
        <w:t>Artikel 6:7 Awb</w:t>
      </w:r>
    </w:p>
  </w:footnote>
  <w:footnote w:id="500">
    <w:p w14:paraId="642FD026" w14:textId="77777777" w:rsidR="009461B4" w:rsidRDefault="009461B4" w:rsidP="009461B4">
      <w:pPr>
        <w:pStyle w:val="Voetnoottekst"/>
      </w:pPr>
      <w:r>
        <w:rPr>
          <w:rStyle w:val="Voetnootmarkering"/>
        </w:rPr>
        <w:footnoteRef/>
      </w:r>
      <w:r>
        <w:t xml:space="preserve"> </w:t>
      </w:r>
      <w:r>
        <w:tab/>
        <w:t>Artikel 6:8 lid 1 Awb</w:t>
      </w:r>
    </w:p>
  </w:footnote>
  <w:footnote w:id="501">
    <w:p w14:paraId="379C905E" w14:textId="77777777" w:rsidR="00A43521" w:rsidRDefault="00A43521" w:rsidP="00A43521">
      <w:pPr>
        <w:pStyle w:val="Voetnoottekst"/>
      </w:pPr>
      <w:r>
        <w:rPr>
          <w:rStyle w:val="Voetnootmarkering"/>
        </w:rPr>
        <w:footnoteRef/>
      </w:r>
      <w:r>
        <w:t xml:space="preserve"> </w:t>
      </w:r>
      <w:r>
        <w:tab/>
        <w:t>Artikel 7:1 Awb</w:t>
      </w:r>
    </w:p>
  </w:footnote>
  <w:footnote w:id="502">
    <w:p w14:paraId="0C5B489C" w14:textId="77777777" w:rsidR="00A43521" w:rsidRDefault="00A43521" w:rsidP="00A43521">
      <w:pPr>
        <w:pStyle w:val="Voetnoottekst"/>
      </w:pPr>
      <w:r>
        <w:rPr>
          <w:rStyle w:val="Voetnootmarkering"/>
        </w:rPr>
        <w:footnoteRef/>
      </w:r>
      <w:r>
        <w:t xml:space="preserve"> </w:t>
      </w:r>
      <w:r>
        <w:tab/>
        <w:t>A</w:t>
      </w:r>
      <w:r w:rsidRPr="00506168">
        <w:t>rtik</w:t>
      </w:r>
      <w:r>
        <w:t>e</w:t>
      </w:r>
      <w:r w:rsidRPr="00506168">
        <w:t>l 16.25a, lid 2 Ow</w:t>
      </w:r>
    </w:p>
  </w:footnote>
  <w:footnote w:id="503">
    <w:p w14:paraId="195128D5" w14:textId="77777777" w:rsidR="009461B4" w:rsidRDefault="009461B4" w:rsidP="009461B4">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504">
    <w:p w14:paraId="599843DA" w14:textId="77777777" w:rsidR="009461B4" w:rsidRDefault="009461B4" w:rsidP="009461B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505">
    <w:p w14:paraId="416FDF2E" w14:textId="77777777" w:rsidR="009461B4" w:rsidRDefault="009461B4" w:rsidP="009461B4">
      <w:pPr>
        <w:pStyle w:val="Voetnoottekst"/>
      </w:pPr>
      <w:r>
        <w:rPr>
          <w:rStyle w:val="Voetnootmarkering"/>
        </w:rPr>
        <w:footnoteRef/>
      </w:r>
      <w:r>
        <w:t xml:space="preserve"> </w:t>
      </w:r>
      <w:r>
        <w:tab/>
        <w:t>Artikel 8:84 lid 2 Awb</w:t>
      </w:r>
    </w:p>
  </w:footnote>
  <w:footnote w:id="506">
    <w:p w14:paraId="7BD1D182" w14:textId="77777777" w:rsidR="009461B4" w:rsidRDefault="009461B4" w:rsidP="009461B4">
      <w:pPr>
        <w:pStyle w:val="Voetnoottekst"/>
      </w:pPr>
      <w:r>
        <w:rPr>
          <w:rStyle w:val="Voetnootmarkering"/>
        </w:rPr>
        <w:footnoteRef/>
      </w:r>
      <w:r>
        <w:t xml:space="preserve"> </w:t>
      </w:r>
      <w:r>
        <w:tab/>
        <w:t>Artikel 8:86 lid 1 Awb</w:t>
      </w:r>
    </w:p>
  </w:footnote>
  <w:footnote w:id="507">
    <w:p w14:paraId="3B5F5459" w14:textId="77777777" w:rsidR="009461B4" w:rsidRDefault="009461B4" w:rsidP="009461B4">
      <w:pPr>
        <w:pStyle w:val="Voetnoottekst"/>
      </w:pPr>
      <w:r>
        <w:rPr>
          <w:rStyle w:val="Voetnootmarkering"/>
        </w:rPr>
        <w:footnoteRef/>
      </w:r>
      <w:r>
        <w:t xml:space="preserve"> </w:t>
      </w:r>
      <w:r>
        <w:tab/>
        <w:t>Artikel 8:85 lid 1 Awb</w:t>
      </w:r>
    </w:p>
  </w:footnote>
  <w:footnote w:id="508">
    <w:p w14:paraId="5333B85E" w14:textId="77777777" w:rsidR="009461B4" w:rsidRDefault="009461B4" w:rsidP="009461B4">
      <w:pPr>
        <w:pStyle w:val="Voetnoottekst"/>
      </w:pPr>
      <w:r>
        <w:rPr>
          <w:rStyle w:val="Voetnootmarkering"/>
        </w:rPr>
        <w:footnoteRef/>
      </w:r>
      <w:r>
        <w:t xml:space="preserve"> </w:t>
      </w:r>
      <w:r>
        <w:tab/>
        <w:t>Artikel 8:85 lid 2 Awb</w:t>
      </w:r>
    </w:p>
  </w:footnote>
  <w:footnote w:id="509">
    <w:p w14:paraId="0234C66B" w14:textId="77777777" w:rsidR="009461B4" w:rsidRDefault="009461B4" w:rsidP="009461B4">
      <w:pPr>
        <w:pStyle w:val="Voetnoottekst"/>
      </w:pPr>
      <w:r>
        <w:rPr>
          <w:rStyle w:val="Voetnootmarkering"/>
        </w:rPr>
        <w:footnoteRef/>
      </w:r>
      <w:r>
        <w:t xml:space="preserve"> </w:t>
      </w:r>
      <w:r>
        <w:tab/>
        <w:t>Artikel 8:87 lid 1 Awb</w:t>
      </w:r>
    </w:p>
  </w:footnote>
  <w:footnote w:id="510">
    <w:p w14:paraId="3DACA94C" w14:textId="77777777" w:rsidR="009461B4" w:rsidRDefault="009461B4" w:rsidP="009461B4">
      <w:pPr>
        <w:pStyle w:val="Voetnoottekst"/>
      </w:pPr>
      <w:r>
        <w:rPr>
          <w:rStyle w:val="Voetnootmarkering"/>
        </w:rPr>
        <w:footnoteRef/>
      </w:r>
      <w:r>
        <w:t xml:space="preserve"> </w:t>
      </w:r>
      <w:r>
        <w:tab/>
        <w:t>Artikel 8:51d Awb</w:t>
      </w:r>
    </w:p>
  </w:footnote>
  <w:footnote w:id="511">
    <w:p w14:paraId="23E7ABD2" w14:textId="77777777" w:rsidR="009461B4" w:rsidRDefault="009461B4" w:rsidP="009461B4">
      <w:pPr>
        <w:pStyle w:val="Voetnoottekst"/>
      </w:pPr>
      <w:r>
        <w:rPr>
          <w:rStyle w:val="Voetnootmarkering"/>
        </w:rPr>
        <w:footnoteRef/>
      </w:r>
      <w:r>
        <w:t xml:space="preserve"> </w:t>
      </w:r>
      <w:r>
        <w:tab/>
        <w:t xml:space="preserve">Artikel </w:t>
      </w:r>
      <w:r w:rsidRPr="000F0FC7">
        <w:t>8:51d</w:t>
      </w:r>
      <w:r>
        <w:t xml:space="preserve"> jo 8:51a lid 1 Awb</w:t>
      </w:r>
    </w:p>
  </w:footnote>
  <w:footnote w:id="512">
    <w:p w14:paraId="09B74E4A" w14:textId="77777777" w:rsidR="009461B4" w:rsidRDefault="009461B4" w:rsidP="009461B4">
      <w:pPr>
        <w:pStyle w:val="Voetnoottekst"/>
      </w:pPr>
      <w:r>
        <w:rPr>
          <w:rStyle w:val="Voetnootmarkering"/>
        </w:rPr>
        <w:footnoteRef/>
      </w:r>
      <w:r>
        <w:t xml:space="preserve"> </w:t>
      </w:r>
      <w:r>
        <w:tab/>
        <w:t>Artikel 8:80a lid 1 Awb</w:t>
      </w:r>
    </w:p>
  </w:footnote>
  <w:footnote w:id="513">
    <w:p w14:paraId="58432CCC" w14:textId="77777777" w:rsidR="009461B4" w:rsidRDefault="009461B4" w:rsidP="009461B4">
      <w:pPr>
        <w:pStyle w:val="Voetnoottekst"/>
      </w:pPr>
      <w:r>
        <w:rPr>
          <w:rStyle w:val="Voetnootmarkering"/>
        </w:rPr>
        <w:footnoteRef/>
      </w:r>
      <w:r>
        <w:t xml:space="preserve"> </w:t>
      </w:r>
      <w:r>
        <w:tab/>
        <w:t>Artikel 8:51d jo 8:51b lid 2 jo 8:51 onder b Awb</w:t>
      </w:r>
    </w:p>
  </w:footnote>
  <w:footnote w:id="514">
    <w:p w14:paraId="241A65A1" w14:textId="77777777" w:rsidR="009461B4" w:rsidRDefault="009461B4" w:rsidP="009461B4">
      <w:pPr>
        <w:pStyle w:val="Voetnoottekst"/>
      </w:pPr>
      <w:r>
        <w:rPr>
          <w:rStyle w:val="Voetnootmarkering"/>
        </w:rPr>
        <w:footnoteRef/>
      </w:r>
      <w:r>
        <w:t xml:space="preserve"> </w:t>
      </w:r>
      <w:r>
        <w:tab/>
        <w:t>Artikel 8:80b lid 3 Awb</w:t>
      </w:r>
    </w:p>
  </w:footnote>
  <w:footnote w:id="515">
    <w:p w14:paraId="23B98AF6" w14:textId="77777777" w:rsidR="009461B4" w:rsidRDefault="009461B4" w:rsidP="009461B4">
      <w:pPr>
        <w:pStyle w:val="Voetnoottekst"/>
      </w:pPr>
      <w:r>
        <w:rPr>
          <w:rStyle w:val="Voetnootmarkering"/>
        </w:rPr>
        <w:footnoteRef/>
      </w:r>
      <w:r>
        <w:t xml:space="preserve"> </w:t>
      </w:r>
      <w:r>
        <w:tab/>
        <w:t>Artikel 8:80b lid 4 Awb</w:t>
      </w:r>
    </w:p>
  </w:footnote>
  <w:footnote w:id="516">
    <w:p w14:paraId="2014BF0F" w14:textId="77777777" w:rsidR="009461B4" w:rsidRDefault="009461B4" w:rsidP="009461B4">
      <w:pPr>
        <w:pStyle w:val="Voetnoottekst"/>
      </w:pPr>
      <w:r>
        <w:rPr>
          <w:rStyle w:val="Voetnootmarkering"/>
        </w:rPr>
        <w:footnoteRef/>
      </w:r>
      <w:r>
        <w:t xml:space="preserve"> </w:t>
      </w:r>
      <w:r>
        <w:tab/>
        <w:t>Artikel 8:70 Awb</w:t>
      </w:r>
    </w:p>
  </w:footnote>
  <w:footnote w:id="517">
    <w:p w14:paraId="56F2650F" w14:textId="77777777" w:rsidR="009461B4" w:rsidRDefault="009461B4" w:rsidP="009461B4">
      <w:pPr>
        <w:pStyle w:val="Voetnoottekst"/>
      </w:pPr>
      <w:r>
        <w:rPr>
          <w:rStyle w:val="Voetnootmarkering"/>
        </w:rPr>
        <w:footnoteRef/>
      </w:r>
      <w:r>
        <w:t xml:space="preserve"> </w:t>
      </w:r>
      <w:r>
        <w:tab/>
        <w:t>Artikel 8:72 lid 1 Awb</w:t>
      </w:r>
    </w:p>
  </w:footnote>
  <w:footnote w:id="518">
    <w:p w14:paraId="2C1BDCA6" w14:textId="77777777" w:rsidR="009461B4" w:rsidRDefault="009461B4" w:rsidP="009461B4">
      <w:pPr>
        <w:pStyle w:val="Voetnoottekst"/>
      </w:pPr>
      <w:r>
        <w:rPr>
          <w:rStyle w:val="Voetnootmarkering"/>
        </w:rPr>
        <w:footnoteRef/>
      </w:r>
      <w:r>
        <w:t xml:space="preserve"> </w:t>
      </w:r>
      <w:r>
        <w:tab/>
        <w:t>Artikel 8:72 lid 2 Awb</w:t>
      </w:r>
    </w:p>
  </w:footnote>
  <w:footnote w:id="519">
    <w:p w14:paraId="43EC8ADF" w14:textId="77777777" w:rsidR="009461B4" w:rsidRDefault="009461B4" w:rsidP="009461B4">
      <w:pPr>
        <w:pStyle w:val="Voetnoottekst"/>
      </w:pPr>
      <w:r>
        <w:rPr>
          <w:rStyle w:val="Voetnootmarkering"/>
        </w:rPr>
        <w:footnoteRef/>
      </w:r>
      <w:r>
        <w:t xml:space="preserve"> </w:t>
      </w:r>
      <w:r>
        <w:tab/>
        <w:t>Artikel 8:72 lid 3 Awb</w:t>
      </w:r>
    </w:p>
  </w:footnote>
  <w:footnote w:id="520">
    <w:p w14:paraId="64985A30" w14:textId="77777777" w:rsidR="009461B4" w:rsidRDefault="009461B4" w:rsidP="009461B4">
      <w:pPr>
        <w:pStyle w:val="Voetnoottekst"/>
      </w:pPr>
      <w:r>
        <w:rPr>
          <w:rStyle w:val="Voetnootmarkering"/>
        </w:rPr>
        <w:footnoteRef/>
      </w:r>
      <w:r>
        <w:t xml:space="preserve"> </w:t>
      </w:r>
      <w:r>
        <w:tab/>
        <w:t>Artikel 8:72 lid 4 Awb</w:t>
      </w:r>
    </w:p>
  </w:footnote>
  <w:footnote w:id="521">
    <w:p w14:paraId="43C8C0B9" w14:textId="77777777" w:rsidR="009461B4" w:rsidRDefault="009461B4" w:rsidP="009461B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522">
    <w:p w14:paraId="07965885" w14:textId="77777777" w:rsidR="009461B4" w:rsidRDefault="009461B4" w:rsidP="009461B4">
      <w:pPr>
        <w:pStyle w:val="Voetnoottekst"/>
      </w:pPr>
      <w:r>
        <w:rPr>
          <w:rStyle w:val="Voetnootmarkering"/>
        </w:rPr>
        <w:footnoteRef/>
      </w:r>
      <w:r>
        <w:t xml:space="preserve"> </w:t>
      </w:r>
      <w:r>
        <w:tab/>
        <w:t>Artikel 8:104 jo 8:105 lid 1 Awb</w:t>
      </w:r>
    </w:p>
  </w:footnote>
  <w:footnote w:id="523">
    <w:p w14:paraId="2DCE9B98" w14:textId="77777777" w:rsidR="009461B4" w:rsidRDefault="009461B4" w:rsidP="009461B4">
      <w:pPr>
        <w:pStyle w:val="Voetnoottekst"/>
      </w:pPr>
      <w:r>
        <w:rPr>
          <w:rStyle w:val="Voetnootmarkering"/>
        </w:rPr>
        <w:footnoteRef/>
      </w:r>
      <w:r>
        <w:t xml:space="preserve"> </w:t>
      </w:r>
      <w:r>
        <w:tab/>
        <w:t>Artikel 8:108 lid 1 Awb</w:t>
      </w:r>
    </w:p>
  </w:footnote>
  <w:footnote w:id="524">
    <w:p w14:paraId="6A33CF50" w14:textId="77777777" w:rsidR="009461B4" w:rsidRDefault="009461B4" w:rsidP="009461B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525">
    <w:p w14:paraId="60A519A3" w14:textId="77777777" w:rsidR="009461B4" w:rsidRDefault="009461B4" w:rsidP="009461B4">
      <w:pPr>
        <w:pStyle w:val="Voetnoottekst"/>
      </w:pPr>
      <w:r>
        <w:rPr>
          <w:rStyle w:val="Voetnootmarkering"/>
        </w:rPr>
        <w:footnoteRef/>
      </w:r>
      <w:r>
        <w:t xml:space="preserve"> </w:t>
      </w:r>
      <w:r>
        <w:tab/>
        <w:t>Bijlage VIII Ob</w:t>
      </w:r>
    </w:p>
  </w:footnote>
  <w:footnote w:id="526">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2F3B8" w14:textId="77777777" w:rsidR="00C235A5" w:rsidRDefault="00C235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3090171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95E90DA"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0850783D" w:rsidR="0078768C" w:rsidRPr="00CA6C0C" w:rsidRDefault="00A70AFD" w:rsidP="00FF3E80">
          <w:r>
            <w:fldChar w:fldCharType="begin"/>
          </w:r>
          <w:r>
            <w:instrText xml:space="preserve"> SAVEDATE  \@ "d MMMM yyyy" </w:instrText>
          </w:r>
          <w:r>
            <w:fldChar w:fldCharType="separate"/>
          </w:r>
          <w:r w:rsidR="00432490">
            <w:rPr>
              <w:noProof/>
            </w:rPr>
            <w:t>8 december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079AA" w14:textId="77777777" w:rsidR="00C235A5" w:rsidRDefault="00C235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1596F0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235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32490">
      <w:rPr>
        <w:noProof/>
      </w:rPr>
      <w:t>8 december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5233253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988445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1929626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21446159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9772515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313931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20440897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9887470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0664142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959054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1221358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17554702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4772611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8255155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7896172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15288367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15513037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3367313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8647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309023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2064541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774444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3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BC9"/>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2EFE"/>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7D"/>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9CF"/>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3A8"/>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0D8"/>
    <w:rsid w:val="000172E5"/>
    <w:rsid w:val="00017407"/>
    <w:rsid w:val="00017479"/>
    <w:rsid w:val="000174A3"/>
    <w:rsid w:val="00017743"/>
    <w:rsid w:val="00017788"/>
    <w:rsid w:val="000177B4"/>
    <w:rsid w:val="000178B1"/>
    <w:rsid w:val="00017A31"/>
    <w:rsid w:val="00017A37"/>
    <w:rsid w:val="00017ACF"/>
    <w:rsid w:val="00017AEE"/>
    <w:rsid w:val="00017B15"/>
    <w:rsid w:val="00017B4C"/>
    <w:rsid w:val="00017C97"/>
    <w:rsid w:val="00017D33"/>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74"/>
    <w:rsid w:val="000251A7"/>
    <w:rsid w:val="000251B8"/>
    <w:rsid w:val="00025301"/>
    <w:rsid w:val="00025397"/>
    <w:rsid w:val="000253A4"/>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ED5"/>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53"/>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91F"/>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B5"/>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4E7"/>
    <w:rsid w:val="000416BE"/>
    <w:rsid w:val="0004179C"/>
    <w:rsid w:val="00041877"/>
    <w:rsid w:val="0004188A"/>
    <w:rsid w:val="000418D5"/>
    <w:rsid w:val="00041A98"/>
    <w:rsid w:val="00041B68"/>
    <w:rsid w:val="00041BB4"/>
    <w:rsid w:val="00041DD1"/>
    <w:rsid w:val="00041DEC"/>
    <w:rsid w:val="00041F13"/>
    <w:rsid w:val="0004208F"/>
    <w:rsid w:val="0004212E"/>
    <w:rsid w:val="00042197"/>
    <w:rsid w:val="00042219"/>
    <w:rsid w:val="00042220"/>
    <w:rsid w:val="00042236"/>
    <w:rsid w:val="000422BF"/>
    <w:rsid w:val="0004236F"/>
    <w:rsid w:val="0004277A"/>
    <w:rsid w:val="000427E1"/>
    <w:rsid w:val="000427E2"/>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4FD8"/>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4E"/>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EF2"/>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36F"/>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A90"/>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7C3"/>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812"/>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9F"/>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84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5C"/>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B2"/>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64"/>
    <w:rsid w:val="000806CE"/>
    <w:rsid w:val="00080809"/>
    <w:rsid w:val="00080956"/>
    <w:rsid w:val="000809F0"/>
    <w:rsid w:val="00080AC3"/>
    <w:rsid w:val="00080AF4"/>
    <w:rsid w:val="00080B54"/>
    <w:rsid w:val="00080B6C"/>
    <w:rsid w:val="00080B8B"/>
    <w:rsid w:val="00080D86"/>
    <w:rsid w:val="00080E80"/>
    <w:rsid w:val="00080EE4"/>
    <w:rsid w:val="0008117B"/>
    <w:rsid w:val="0008120C"/>
    <w:rsid w:val="00081234"/>
    <w:rsid w:val="00081283"/>
    <w:rsid w:val="00081409"/>
    <w:rsid w:val="000814E6"/>
    <w:rsid w:val="00081567"/>
    <w:rsid w:val="0008160C"/>
    <w:rsid w:val="000816AA"/>
    <w:rsid w:val="0008172F"/>
    <w:rsid w:val="0008178B"/>
    <w:rsid w:val="000817AF"/>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C3C"/>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218"/>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559"/>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3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357"/>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ECA"/>
    <w:rsid w:val="00090FDB"/>
    <w:rsid w:val="00090FEB"/>
    <w:rsid w:val="0009117F"/>
    <w:rsid w:val="000912DE"/>
    <w:rsid w:val="00091320"/>
    <w:rsid w:val="00091669"/>
    <w:rsid w:val="000916A8"/>
    <w:rsid w:val="0009177C"/>
    <w:rsid w:val="0009183F"/>
    <w:rsid w:val="000919EE"/>
    <w:rsid w:val="000919FA"/>
    <w:rsid w:val="00091AC9"/>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24"/>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2"/>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86"/>
    <w:rsid w:val="000A2A97"/>
    <w:rsid w:val="000A2C1B"/>
    <w:rsid w:val="000A2C5F"/>
    <w:rsid w:val="000A2CCD"/>
    <w:rsid w:val="000A2CD9"/>
    <w:rsid w:val="000A2D62"/>
    <w:rsid w:val="000A2DDD"/>
    <w:rsid w:val="000A2DED"/>
    <w:rsid w:val="000A2F45"/>
    <w:rsid w:val="000A2FA4"/>
    <w:rsid w:val="000A3116"/>
    <w:rsid w:val="000A321C"/>
    <w:rsid w:val="000A32ED"/>
    <w:rsid w:val="000A33A9"/>
    <w:rsid w:val="000A3422"/>
    <w:rsid w:val="000A358A"/>
    <w:rsid w:val="000A361C"/>
    <w:rsid w:val="000A363E"/>
    <w:rsid w:val="000A3703"/>
    <w:rsid w:val="000A38CD"/>
    <w:rsid w:val="000A3971"/>
    <w:rsid w:val="000A3AC3"/>
    <w:rsid w:val="000A3B50"/>
    <w:rsid w:val="000A3BF0"/>
    <w:rsid w:val="000A3C5B"/>
    <w:rsid w:val="000A3CEF"/>
    <w:rsid w:val="000A3DBE"/>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2E0"/>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1DD"/>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1D"/>
    <w:rsid w:val="000B4F26"/>
    <w:rsid w:val="000B4F33"/>
    <w:rsid w:val="000B50EB"/>
    <w:rsid w:val="000B511B"/>
    <w:rsid w:val="000B51B2"/>
    <w:rsid w:val="000B51C1"/>
    <w:rsid w:val="000B51EB"/>
    <w:rsid w:val="000B5250"/>
    <w:rsid w:val="000B52CA"/>
    <w:rsid w:val="000B53A4"/>
    <w:rsid w:val="000B5465"/>
    <w:rsid w:val="000B54BC"/>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07D"/>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8EE"/>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4A6"/>
    <w:rsid w:val="000C5572"/>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74"/>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B19"/>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E1E"/>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0C0"/>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D9"/>
    <w:rsid w:val="000E31FA"/>
    <w:rsid w:val="000E3266"/>
    <w:rsid w:val="000E327A"/>
    <w:rsid w:val="000E32FC"/>
    <w:rsid w:val="000E338F"/>
    <w:rsid w:val="000E348F"/>
    <w:rsid w:val="000E34B7"/>
    <w:rsid w:val="000E34C6"/>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C7"/>
    <w:rsid w:val="000E40D3"/>
    <w:rsid w:val="000E41E9"/>
    <w:rsid w:val="000E450D"/>
    <w:rsid w:val="000E453B"/>
    <w:rsid w:val="000E4747"/>
    <w:rsid w:val="000E47A6"/>
    <w:rsid w:val="000E498E"/>
    <w:rsid w:val="000E4ADE"/>
    <w:rsid w:val="000E4B1A"/>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DBD"/>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DC5"/>
    <w:rsid w:val="000E6E18"/>
    <w:rsid w:val="000E6E48"/>
    <w:rsid w:val="000E6EC8"/>
    <w:rsid w:val="000E6F7B"/>
    <w:rsid w:val="000E6FBE"/>
    <w:rsid w:val="000E6FFA"/>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3C"/>
    <w:rsid w:val="000F00A4"/>
    <w:rsid w:val="000F0116"/>
    <w:rsid w:val="000F0168"/>
    <w:rsid w:val="000F0304"/>
    <w:rsid w:val="000F051A"/>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207"/>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817"/>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7ED"/>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5B0"/>
    <w:rsid w:val="0010566E"/>
    <w:rsid w:val="00105683"/>
    <w:rsid w:val="001056D2"/>
    <w:rsid w:val="0010574F"/>
    <w:rsid w:val="00105786"/>
    <w:rsid w:val="00105794"/>
    <w:rsid w:val="001057BF"/>
    <w:rsid w:val="00105816"/>
    <w:rsid w:val="001058D7"/>
    <w:rsid w:val="0010590C"/>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D30"/>
    <w:rsid w:val="00106D90"/>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81"/>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22"/>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4FBF"/>
    <w:rsid w:val="00115044"/>
    <w:rsid w:val="00115211"/>
    <w:rsid w:val="001152C0"/>
    <w:rsid w:val="00115381"/>
    <w:rsid w:val="001154A9"/>
    <w:rsid w:val="00115907"/>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67"/>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066"/>
    <w:rsid w:val="001211E5"/>
    <w:rsid w:val="00121268"/>
    <w:rsid w:val="001212AB"/>
    <w:rsid w:val="0012136F"/>
    <w:rsid w:val="001215D8"/>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4E"/>
    <w:rsid w:val="001223E5"/>
    <w:rsid w:val="00122410"/>
    <w:rsid w:val="0012241E"/>
    <w:rsid w:val="0012244B"/>
    <w:rsid w:val="00122463"/>
    <w:rsid w:val="0012255E"/>
    <w:rsid w:val="0012256E"/>
    <w:rsid w:val="001225F5"/>
    <w:rsid w:val="001226B7"/>
    <w:rsid w:val="001227A8"/>
    <w:rsid w:val="001228D9"/>
    <w:rsid w:val="00122A99"/>
    <w:rsid w:val="00122AF3"/>
    <w:rsid w:val="00122AF7"/>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43"/>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DE5"/>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00"/>
    <w:rsid w:val="00132455"/>
    <w:rsid w:val="00132563"/>
    <w:rsid w:val="001325D4"/>
    <w:rsid w:val="001326E6"/>
    <w:rsid w:val="00132722"/>
    <w:rsid w:val="00132847"/>
    <w:rsid w:val="00132996"/>
    <w:rsid w:val="00132A01"/>
    <w:rsid w:val="00132B70"/>
    <w:rsid w:val="00132B9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6E"/>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3D2"/>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373"/>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6FF"/>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5FD"/>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D8C"/>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89A"/>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2F"/>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19B"/>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377"/>
    <w:rsid w:val="0015347F"/>
    <w:rsid w:val="001534C2"/>
    <w:rsid w:val="001534D2"/>
    <w:rsid w:val="0015363A"/>
    <w:rsid w:val="0015365C"/>
    <w:rsid w:val="00153714"/>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7A"/>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08D"/>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31B"/>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9"/>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67E"/>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5B6"/>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6DC"/>
    <w:rsid w:val="00174791"/>
    <w:rsid w:val="00174934"/>
    <w:rsid w:val="001749A8"/>
    <w:rsid w:val="001749F4"/>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BA"/>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0B"/>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31"/>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2D7"/>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06E"/>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00E"/>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02"/>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87"/>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33"/>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2FB"/>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344"/>
    <w:rsid w:val="001B2522"/>
    <w:rsid w:val="001B2708"/>
    <w:rsid w:val="001B2769"/>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CB1"/>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7C0"/>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0F4"/>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28"/>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3E8"/>
    <w:rsid w:val="001D44CF"/>
    <w:rsid w:val="001D4593"/>
    <w:rsid w:val="001D45E2"/>
    <w:rsid w:val="001D4601"/>
    <w:rsid w:val="001D4647"/>
    <w:rsid w:val="001D475F"/>
    <w:rsid w:val="001D47CF"/>
    <w:rsid w:val="001D4897"/>
    <w:rsid w:val="001D49A1"/>
    <w:rsid w:val="001D4B29"/>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AD"/>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15"/>
    <w:rsid w:val="001E3D41"/>
    <w:rsid w:val="001E3D5E"/>
    <w:rsid w:val="001E3D74"/>
    <w:rsid w:val="001E3D84"/>
    <w:rsid w:val="001E3DFF"/>
    <w:rsid w:val="001E3E9D"/>
    <w:rsid w:val="001E3FCC"/>
    <w:rsid w:val="001E4004"/>
    <w:rsid w:val="001E4010"/>
    <w:rsid w:val="001E4061"/>
    <w:rsid w:val="001E40CA"/>
    <w:rsid w:val="001E41F1"/>
    <w:rsid w:val="001E4240"/>
    <w:rsid w:val="001E43A9"/>
    <w:rsid w:val="001E4446"/>
    <w:rsid w:val="001E456D"/>
    <w:rsid w:val="001E465A"/>
    <w:rsid w:val="001E468D"/>
    <w:rsid w:val="001E47D1"/>
    <w:rsid w:val="001E47EE"/>
    <w:rsid w:val="001E4825"/>
    <w:rsid w:val="001E48F4"/>
    <w:rsid w:val="001E494F"/>
    <w:rsid w:val="001E4B3E"/>
    <w:rsid w:val="001E4BB2"/>
    <w:rsid w:val="001E4C28"/>
    <w:rsid w:val="001E4C32"/>
    <w:rsid w:val="001E4D2D"/>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5FA2"/>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CE4"/>
    <w:rsid w:val="001F1D2B"/>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4F7D"/>
    <w:rsid w:val="001F50DC"/>
    <w:rsid w:val="001F5154"/>
    <w:rsid w:val="001F51CF"/>
    <w:rsid w:val="001F51F7"/>
    <w:rsid w:val="001F532C"/>
    <w:rsid w:val="001F539E"/>
    <w:rsid w:val="001F53F9"/>
    <w:rsid w:val="001F5408"/>
    <w:rsid w:val="001F5658"/>
    <w:rsid w:val="001F56C6"/>
    <w:rsid w:val="001F579C"/>
    <w:rsid w:val="001F582A"/>
    <w:rsid w:val="001F5965"/>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45"/>
    <w:rsid w:val="001F6B9B"/>
    <w:rsid w:val="001F6E6D"/>
    <w:rsid w:val="001F6F4C"/>
    <w:rsid w:val="001F7027"/>
    <w:rsid w:val="001F7149"/>
    <w:rsid w:val="001F7176"/>
    <w:rsid w:val="001F718D"/>
    <w:rsid w:val="001F7217"/>
    <w:rsid w:val="001F7235"/>
    <w:rsid w:val="001F73FD"/>
    <w:rsid w:val="001F7460"/>
    <w:rsid w:val="001F7680"/>
    <w:rsid w:val="001F771C"/>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120"/>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42"/>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BA"/>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0EA"/>
    <w:rsid w:val="002131F0"/>
    <w:rsid w:val="00213223"/>
    <w:rsid w:val="00213383"/>
    <w:rsid w:val="00213393"/>
    <w:rsid w:val="002134C1"/>
    <w:rsid w:val="0021353F"/>
    <w:rsid w:val="002137CD"/>
    <w:rsid w:val="002138FF"/>
    <w:rsid w:val="00213998"/>
    <w:rsid w:val="00213AB3"/>
    <w:rsid w:val="00213AD6"/>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7BB"/>
    <w:rsid w:val="0021785E"/>
    <w:rsid w:val="00217952"/>
    <w:rsid w:val="002179E0"/>
    <w:rsid w:val="00217B9E"/>
    <w:rsid w:val="00217C05"/>
    <w:rsid w:val="00217DFA"/>
    <w:rsid w:val="00217EA7"/>
    <w:rsid w:val="00220030"/>
    <w:rsid w:val="00220050"/>
    <w:rsid w:val="00220091"/>
    <w:rsid w:val="00220105"/>
    <w:rsid w:val="0022024F"/>
    <w:rsid w:val="00220377"/>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E23"/>
    <w:rsid w:val="00221F85"/>
    <w:rsid w:val="002220A4"/>
    <w:rsid w:val="002221DE"/>
    <w:rsid w:val="00222200"/>
    <w:rsid w:val="0022225B"/>
    <w:rsid w:val="0022226F"/>
    <w:rsid w:val="0022229B"/>
    <w:rsid w:val="00222380"/>
    <w:rsid w:val="00222438"/>
    <w:rsid w:val="00222445"/>
    <w:rsid w:val="002224C1"/>
    <w:rsid w:val="00222504"/>
    <w:rsid w:val="00222569"/>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CE0"/>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6F"/>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6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3C6"/>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9BC"/>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3F"/>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6C"/>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A2"/>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56"/>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6A"/>
    <w:rsid w:val="002553CC"/>
    <w:rsid w:val="002553FA"/>
    <w:rsid w:val="00255407"/>
    <w:rsid w:val="002554D6"/>
    <w:rsid w:val="00255512"/>
    <w:rsid w:val="002555F7"/>
    <w:rsid w:val="0025569C"/>
    <w:rsid w:val="002556AC"/>
    <w:rsid w:val="002556FD"/>
    <w:rsid w:val="002557A5"/>
    <w:rsid w:val="002557A9"/>
    <w:rsid w:val="002558AD"/>
    <w:rsid w:val="00255932"/>
    <w:rsid w:val="00255A95"/>
    <w:rsid w:val="00255AAD"/>
    <w:rsid w:val="00255AF1"/>
    <w:rsid w:val="00255B18"/>
    <w:rsid w:val="00255C5F"/>
    <w:rsid w:val="00255DFB"/>
    <w:rsid w:val="00255F6D"/>
    <w:rsid w:val="00255FF3"/>
    <w:rsid w:val="0025618C"/>
    <w:rsid w:val="00256283"/>
    <w:rsid w:val="002562D1"/>
    <w:rsid w:val="0025637D"/>
    <w:rsid w:val="00256408"/>
    <w:rsid w:val="00256488"/>
    <w:rsid w:val="002565BA"/>
    <w:rsid w:val="00256613"/>
    <w:rsid w:val="00256645"/>
    <w:rsid w:val="00256732"/>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0FB"/>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2B"/>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3E3"/>
    <w:rsid w:val="002714B5"/>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10"/>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0F"/>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649"/>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3F9"/>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AC9"/>
    <w:rsid w:val="00286B28"/>
    <w:rsid w:val="00286E76"/>
    <w:rsid w:val="0028712D"/>
    <w:rsid w:val="00287171"/>
    <w:rsid w:val="00287289"/>
    <w:rsid w:val="00287405"/>
    <w:rsid w:val="00287554"/>
    <w:rsid w:val="0028766C"/>
    <w:rsid w:val="0028785B"/>
    <w:rsid w:val="002878BC"/>
    <w:rsid w:val="002878BF"/>
    <w:rsid w:val="002878C0"/>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B71"/>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A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54"/>
    <w:rsid w:val="00296466"/>
    <w:rsid w:val="00296506"/>
    <w:rsid w:val="00296670"/>
    <w:rsid w:val="002968BA"/>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A0"/>
    <w:rsid w:val="002A43C4"/>
    <w:rsid w:val="002A450E"/>
    <w:rsid w:val="002A4542"/>
    <w:rsid w:val="002A4633"/>
    <w:rsid w:val="002A463E"/>
    <w:rsid w:val="002A4644"/>
    <w:rsid w:val="002A46E9"/>
    <w:rsid w:val="002A476E"/>
    <w:rsid w:val="002A47E7"/>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55"/>
    <w:rsid w:val="002A62DB"/>
    <w:rsid w:val="002A63A5"/>
    <w:rsid w:val="002A63E4"/>
    <w:rsid w:val="002A6411"/>
    <w:rsid w:val="002A65BA"/>
    <w:rsid w:val="002A65CB"/>
    <w:rsid w:val="002A6818"/>
    <w:rsid w:val="002A6E38"/>
    <w:rsid w:val="002A701B"/>
    <w:rsid w:val="002A702C"/>
    <w:rsid w:val="002A723A"/>
    <w:rsid w:val="002A7449"/>
    <w:rsid w:val="002A745E"/>
    <w:rsid w:val="002A74B7"/>
    <w:rsid w:val="002A74D2"/>
    <w:rsid w:val="002A7566"/>
    <w:rsid w:val="002A76DA"/>
    <w:rsid w:val="002A7720"/>
    <w:rsid w:val="002A77CA"/>
    <w:rsid w:val="002A782D"/>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0F"/>
    <w:rsid w:val="002B06FE"/>
    <w:rsid w:val="002B073C"/>
    <w:rsid w:val="002B0774"/>
    <w:rsid w:val="002B0776"/>
    <w:rsid w:val="002B09B9"/>
    <w:rsid w:val="002B0ABA"/>
    <w:rsid w:val="002B0BFC"/>
    <w:rsid w:val="002B0CD7"/>
    <w:rsid w:val="002B110A"/>
    <w:rsid w:val="002B1205"/>
    <w:rsid w:val="002B1236"/>
    <w:rsid w:val="002B124A"/>
    <w:rsid w:val="002B128A"/>
    <w:rsid w:val="002B1316"/>
    <w:rsid w:val="002B1341"/>
    <w:rsid w:val="002B1482"/>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2F7A"/>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CB4"/>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6F"/>
    <w:rsid w:val="002C2FB5"/>
    <w:rsid w:val="002C2FC1"/>
    <w:rsid w:val="002C304B"/>
    <w:rsid w:val="002C30A5"/>
    <w:rsid w:val="002C31F4"/>
    <w:rsid w:val="002C3264"/>
    <w:rsid w:val="002C3281"/>
    <w:rsid w:val="002C3325"/>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62"/>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3E"/>
    <w:rsid w:val="002C6F82"/>
    <w:rsid w:val="002C706D"/>
    <w:rsid w:val="002C70A6"/>
    <w:rsid w:val="002C7126"/>
    <w:rsid w:val="002C7176"/>
    <w:rsid w:val="002C726B"/>
    <w:rsid w:val="002C72B6"/>
    <w:rsid w:val="002C72FD"/>
    <w:rsid w:val="002C7325"/>
    <w:rsid w:val="002C7372"/>
    <w:rsid w:val="002C739B"/>
    <w:rsid w:val="002C74EE"/>
    <w:rsid w:val="002C76FF"/>
    <w:rsid w:val="002C7707"/>
    <w:rsid w:val="002C7929"/>
    <w:rsid w:val="002C79AC"/>
    <w:rsid w:val="002C7C36"/>
    <w:rsid w:val="002C7D33"/>
    <w:rsid w:val="002C7D78"/>
    <w:rsid w:val="002C7E65"/>
    <w:rsid w:val="002C7F8C"/>
    <w:rsid w:val="002D0236"/>
    <w:rsid w:val="002D0254"/>
    <w:rsid w:val="002D0352"/>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3F9"/>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4B4"/>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ABD"/>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8B"/>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0C"/>
    <w:rsid w:val="002E2928"/>
    <w:rsid w:val="002E299D"/>
    <w:rsid w:val="002E2B37"/>
    <w:rsid w:val="002E2B54"/>
    <w:rsid w:val="002E2C58"/>
    <w:rsid w:val="002E2D78"/>
    <w:rsid w:val="002E2E83"/>
    <w:rsid w:val="002E2FE0"/>
    <w:rsid w:val="002E2FE6"/>
    <w:rsid w:val="002E3098"/>
    <w:rsid w:val="002E30CD"/>
    <w:rsid w:val="002E3263"/>
    <w:rsid w:val="002E3279"/>
    <w:rsid w:val="002E3290"/>
    <w:rsid w:val="002E32AD"/>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5C8"/>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492"/>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A7"/>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24"/>
    <w:rsid w:val="002F4B45"/>
    <w:rsid w:val="002F4B49"/>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6EFB"/>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D7E"/>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D6C"/>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4B"/>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01"/>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3A1"/>
    <w:rsid w:val="00323402"/>
    <w:rsid w:val="0032342C"/>
    <w:rsid w:val="00323537"/>
    <w:rsid w:val="003235A0"/>
    <w:rsid w:val="00323863"/>
    <w:rsid w:val="0032388D"/>
    <w:rsid w:val="003238D1"/>
    <w:rsid w:val="00323B94"/>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EB"/>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5"/>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4E"/>
    <w:rsid w:val="00327EF1"/>
    <w:rsid w:val="003300D9"/>
    <w:rsid w:val="003300F9"/>
    <w:rsid w:val="003301AC"/>
    <w:rsid w:val="003301F5"/>
    <w:rsid w:val="00330283"/>
    <w:rsid w:val="00330358"/>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5F3"/>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4B3"/>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96"/>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3FEB"/>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52"/>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8ED"/>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6A5"/>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7BB"/>
    <w:rsid w:val="00343814"/>
    <w:rsid w:val="0034397C"/>
    <w:rsid w:val="003439AB"/>
    <w:rsid w:val="003439EE"/>
    <w:rsid w:val="00343A0B"/>
    <w:rsid w:val="00343ACC"/>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D8"/>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78B"/>
    <w:rsid w:val="003518D6"/>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CA9"/>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34"/>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03"/>
    <w:rsid w:val="00361BA4"/>
    <w:rsid w:val="00361C8A"/>
    <w:rsid w:val="00361D08"/>
    <w:rsid w:val="00361FBB"/>
    <w:rsid w:val="0036205F"/>
    <w:rsid w:val="00362123"/>
    <w:rsid w:val="003622E1"/>
    <w:rsid w:val="00362380"/>
    <w:rsid w:val="00362393"/>
    <w:rsid w:val="0036268C"/>
    <w:rsid w:val="003626C3"/>
    <w:rsid w:val="00362A5D"/>
    <w:rsid w:val="00362A9B"/>
    <w:rsid w:val="00362B0E"/>
    <w:rsid w:val="00362B3A"/>
    <w:rsid w:val="00362CA3"/>
    <w:rsid w:val="00362DF2"/>
    <w:rsid w:val="00362E2E"/>
    <w:rsid w:val="00362E69"/>
    <w:rsid w:val="00362E9A"/>
    <w:rsid w:val="00362F04"/>
    <w:rsid w:val="003630C2"/>
    <w:rsid w:val="003631A0"/>
    <w:rsid w:val="003631F0"/>
    <w:rsid w:val="0036345D"/>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96"/>
    <w:rsid w:val="003667F3"/>
    <w:rsid w:val="00366BD1"/>
    <w:rsid w:val="00366C48"/>
    <w:rsid w:val="00366DBC"/>
    <w:rsid w:val="00366E0F"/>
    <w:rsid w:val="00366FE5"/>
    <w:rsid w:val="003672F0"/>
    <w:rsid w:val="003673E1"/>
    <w:rsid w:val="0036740D"/>
    <w:rsid w:val="0036741F"/>
    <w:rsid w:val="00367426"/>
    <w:rsid w:val="0036747F"/>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EBB"/>
    <w:rsid w:val="00370F58"/>
    <w:rsid w:val="00370FAF"/>
    <w:rsid w:val="0037114C"/>
    <w:rsid w:val="00371200"/>
    <w:rsid w:val="00371291"/>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E8"/>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4C"/>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7B"/>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63"/>
    <w:rsid w:val="00377EC9"/>
    <w:rsid w:val="00377EEC"/>
    <w:rsid w:val="00380031"/>
    <w:rsid w:val="003800F3"/>
    <w:rsid w:val="0038012B"/>
    <w:rsid w:val="003802E5"/>
    <w:rsid w:val="0038030E"/>
    <w:rsid w:val="00380346"/>
    <w:rsid w:val="00380411"/>
    <w:rsid w:val="0038041B"/>
    <w:rsid w:val="00380489"/>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7B7"/>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66"/>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C83"/>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D7"/>
    <w:rsid w:val="003900E9"/>
    <w:rsid w:val="0039012A"/>
    <w:rsid w:val="00390288"/>
    <w:rsid w:val="003902FE"/>
    <w:rsid w:val="0039033C"/>
    <w:rsid w:val="00390386"/>
    <w:rsid w:val="0039039F"/>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5C"/>
    <w:rsid w:val="003919C2"/>
    <w:rsid w:val="003919F6"/>
    <w:rsid w:val="00391A12"/>
    <w:rsid w:val="00391B47"/>
    <w:rsid w:val="00391B91"/>
    <w:rsid w:val="00391CD5"/>
    <w:rsid w:val="00391E1E"/>
    <w:rsid w:val="00391EBC"/>
    <w:rsid w:val="00392033"/>
    <w:rsid w:val="00392065"/>
    <w:rsid w:val="00392088"/>
    <w:rsid w:val="003920C7"/>
    <w:rsid w:val="003920E5"/>
    <w:rsid w:val="0039222B"/>
    <w:rsid w:val="0039230E"/>
    <w:rsid w:val="0039245F"/>
    <w:rsid w:val="003924B4"/>
    <w:rsid w:val="003925B9"/>
    <w:rsid w:val="00392747"/>
    <w:rsid w:val="0039277C"/>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267"/>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6DE5"/>
    <w:rsid w:val="003970A3"/>
    <w:rsid w:val="003970C8"/>
    <w:rsid w:val="0039710B"/>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9DD"/>
    <w:rsid w:val="003A6A50"/>
    <w:rsid w:val="003A6B12"/>
    <w:rsid w:val="003A6B60"/>
    <w:rsid w:val="003A6D3E"/>
    <w:rsid w:val="003A6E13"/>
    <w:rsid w:val="003A6F73"/>
    <w:rsid w:val="003A708C"/>
    <w:rsid w:val="003A7130"/>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84"/>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263"/>
    <w:rsid w:val="003B4348"/>
    <w:rsid w:val="003B4488"/>
    <w:rsid w:val="003B4561"/>
    <w:rsid w:val="003B45AF"/>
    <w:rsid w:val="003B45C1"/>
    <w:rsid w:val="003B4820"/>
    <w:rsid w:val="003B4838"/>
    <w:rsid w:val="003B48A5"/>
    <w:rsid w:val="003B48C8"/>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5E8"/>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B7FBA"/>
    <w:rsid w:val="003C0082"/>
    <w:rsid w:val="003C018A"/>
    <w:rsid w:val="003C020D"/>
    <w:rsid w:val="003C02ED"/>
    <w:rsid w:val="003C0443"/>
    <w:rsid w:val="003C0608"/>
    <w:rsid w:val="003C0645"/>
    <w:rsid w:val="003C066C"/>
    <w:rsid w:val="003C0763"/>
    <w:rsid w:val="003C08D6"/>
    <w:rsid w:val="003C0976"/>
    <w:rsid w:val="003C09C5"/>
    <w:rsid w:val="003C0B46"/>
    <w:rsid w:val="003C0BA8"/>
    <w:rsid w:val="003C0CC6"/>
    <w:rsid w:val="003C0CC7"/>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AFD"/>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B6F"/>
    <w:rsid w:val="003C4C21"/>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74"/>
    <w:rsid w:val="003C68C0"/>
    <w:rsid w:val="003C6AAA"/>
    <w:rsid w:val="003C6ACF"/>
    <w:rsid w:val="003C6ADD"/>
    <w:rsid w:val="003C6DD9"/>
    <w:rsid w:val="003C6E79"/>
    <w:rsid w:val="003C6E83"/>
    <w:rsid w:val="003C70E3"/>
    <w:rsid w:val="003C7145"/>
    <w:rsid w:val="003C72DE"/>
    <w:rsid w:val="003C734B"/>
    <w:rsid w:val="003C73D5"/>
    <w:rsid w:val="003C7418"/>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6E8"/>
    <w:rsid w:val="003D27AD"/>
    <w:rsid w:val="003D27EB"/>
    <w:rsid w:val="003D2817"/>
    <w:rsid w:val="003D28D1"/>
    <w:rsid w:val="003D28E9"/>
    <w:rsid w:val="003D2919"/>
    <w:rsid w:val="003D2994"/>
    <w:rsid w:val="003D2A4C"/>
    <w:rsid w:val="003D2B57"/>
    <w:rsid w:val="003D2BAE"/>
    <w:rsid w:val="003D2C61"/>
    <w:rsid w:val="003D2C7B"/>
    <w:rsid w:val="003D2E55"/>
    <w:rsid w:val="003D2E76"/>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79D"/>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2C"/>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799"/>
    <w:rsid w:val="003E0918"/>
    <w:rsid w:val="003E0A6D"/>
    <w:rsid w:val="003E0A7C"/>
    <w:rsid w:val="003E0B39"/>
    <w:rsid w:val="003E0BC4"/>
    <w:rsid w:val="003E0C05"/>
    <w:rsid w:val="003E0D76"/>
    <w:rsid w:val="003E0D84"/>
    <w:rsid w:val="003E0F6B"/>
    <w:rsid w:val="003E10B9"/>
    <w:rsid w:val="003E1131"/>
    <w:rsid w:val="003E1169"/>
    <w:rsid w:val="003E1467"/>
    <w:rsid w:val="003E14FF"/>
    <w:rsid w:val="003E16FB"/>
    <w:rsid w:val="003E1759"/>
    <w:rsid w:val="003E1934"/>
    <w:rsid w:val="003E195D"/>
    <w:rsid w:val="003E1AF9"/>
    <w:rsid w:val="003E1B2F"/>
    <w:rsid w:val="003E1BFB"/>
    <w:rsid w:val="003E1BFC"/>
    <w:rsid w:val="003E1C91"/>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7BC"/>
    <w:rsid w:val="003E5823"/>
    <w:rsid w:val="003E5932"/>
    <w:rsid w:val="003E5990"/>
    <w:rsid w:val="003E5C17"/>
    <w:rsid w:val="003E5D64"/>
    <w:rsid w:val="003E5E90"/>
    <w:rsid w:val="003E5EDB"/>
    <w:rsid w:val="003E5FFB"/>
    <w:rsid w:val="003E603C"/>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6"/>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4BA"/>
    <w:rsid w:val="003F76B1"/>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67"/>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5EF"/>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16"/>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4A2"/>
    <w:rsid w:val="00407554"/>
    <w:rsid w:val="004075AA"/>
    <w:rsid w:val="004075DC"/>
    <w:rsid w:val="00407650"/>
    <w:rsid w:val="0040774E"/>
    <w:rsid w:val="00407762"/>
    <w:rsid w:val="0040776E"/>
    <w:rsid w:val="004077CA"/>
    <w:rsid w:val="00407B33"/>
    <w:rsid w:val="00407C7A"/>
    <w:rsid w:val="00407DAA"/>
    <w:rsid w:val="00407F9A"/>
    <w:rsid w:val="004100F4"/>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30"/>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9CE"/>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4F"/>
    <w:rsid w:val="00415E66"/>
    <w:rsid w:val="00415ED3"/>
    <w:rsid w:val="00415F5D"/>
    <w:rsid w:val="00415F61"/>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1FA"/>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9FB"/>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883"/>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7"/>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66"/>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83"/>
    <w:rsid w:val="00431DAC"/>
    <w:rsid w:val="00431DF2"/>
    <w:rsid w:val="00432314"/>
    <w:rsid w:val="00432360"/>
    <w:rsid w:val="00432365"/>
    <w:rsid w:val="0043244A"/>
    <w:rsid w:val="0043248B"/>
    <w:rsid w:val="00432490"/>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AC2"/>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7C8"/>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25"/>
    <w:rsid w:val="0044493E"/>
    <w:rsid w:val="004449E4"/>
    <w:rsid w:val="00444A47"/>
    <w:rsid w:val="00444A6E"/>
    <w:rsid w:val="00444B2C"/>
    <w:rsid w:val="00444B59"/>
    <w:rsid w:val="00444B60"/>
    <w:rsid w:val="00444B88"/>
    <w:rsid w:val="00444D98"/>
    <w:rsid w:val="00444E03"/>
    <w:rsid w:val="00444E77"/>
    <w:rsid w:val="00444EA3"/>
    <w:rsid w:val="00444F8A"/>
    <w:rsid w:val="0044505A"/>
    <w:rsid w:val="004450AF"/>
    <w:rsid w:val="00445433"/>
    <w:rsid w:val="004456E1"/>
    <w:rsid w:val="0044584A"/>
    <w:rsid w:val="00445893"/>
    <w:rsid w:val="004458A0"/>
    <w:rsid w:val="00445915"/>
    <w:rsid w:val="004459F8"/>
    <w:rsid w:val="00445A21"/>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79"/>
    <w:rsid w:val="00451290"/>
    <w:rsid w:val="00451373"/>
    <w:rsid w:val="004513DC"/>
    <w:rsid w:val="00451549"/>
    <w:rsid w:val="00451613"/>
    <w:rsid w:val="0045174F"/>
    <w:rsid w:val="004517F5"/>
    <w:rsid w:val="004518FB"/>
    <w:rsid w:val="0045197F"/>
    <w:rsid w:val="00451997"/>
    <w:rsid w:val="00451A06"/>
    <w:rsid w:val="00451AAA"/>
    <w:rsid w:val="00451B0F"/>
    <w:rsid w:val="00451B5A"/>
    <w:rsid w:val="00451BB5"/>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C14"/>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AFC"/>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DB"/>
    <w:rsid w:val="00461EE0"/>
    <w:rsid w:val="00461F2F"/>
    <w:rsid w:val="00462099"/>
    <w:rsid w:val="004620B8"/>
    <w:rsid w:val="00462125"/>
    <w:rsid w:val="00462185"/>
    <w:rsid w:val="0046233C"/>
    <w:rsid w:val="00462379"/>
    <w:rsid w:val="0046241F"/>
    <w:rsid w:val="004624B4"/>
    <w:rsid w:val="0046276A"/>
    <w:rsid w:val="004627B4"/>
    <w:rsid w:val="00462888"/>
    <w:rsid w:val="00462958"/>
    <w:rsid w:val="0046296F"/>
    <w:rsid w:val="00462A5D"/>
    <w:rsid w:val="00462A69"/>
    <w:rsid w:val="00462ABF"/>
    <w:rsid w:val="00462C7A"/>
    <w:rsid w:val="00462DA4"/>
    <w:rsid w:val="00462E18"/>
    <w:rsid w:val="00462E3D"/>
    <w:rsid w:val="00462E5D"/>
    <w:rsid w:val="00463084"/>
    <w:rsid w:val="00463088"/>
    <w:rsid w:val="004630BE"/>
    <w:rsid w:val="004631E8"/>
    <w:rsid w:val="004634BD"/>
    <w:rsid w:val="00463504"/>
    <w:rsid w:val="0046360C"/>
    <w:rsid w:val="004636FA"/>
    <w:rsid w:val="00463756"/>
    <w:rsid w:val="004637C4"/>
    <w:rsid w:val="004637CA"/>
    <w:rsid w:val="00463811"/>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03"/>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A80"/>
    <w:rsid w:val="00470B30"/>
    <w:rsid w:val="00470B34"/>
    <w:rsid w:val="00470BA2"/>
    <w:rsid w:val="00470BEB"/>
    <w:rsid w:val="00470BF5"/>
    <w:rsid w:val="00470C20"/>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9F7"/>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2C4"/>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2F0A"/>
    <w:rsid w:val="00483002"/>
    <w:rsid w:val="004831D1"/>
    <w:rsid w:val="0048328C"/>
    <w:rsid w:val="0048330F"/>
    <w:rsid w:val="004833D5"/>
    <w:rsid w:val="004836A2"/>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245"/>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CB"/>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92"/>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72F"/>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3D"/>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044"/>
    <w:rsid w:val="004B62BE"/>
    <w:rsid w:val="004B63B6"/>
    <w:rsid w:val="004B6496"/>
    <w:rsid w:val="004B6541"/>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541"/>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05"/>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1E"/>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0DB"/>
    <w:rsid w:val="004D5396"/>
    <w:rsid w:val="004D53E2"/>
    <w:rsid w:val="004D5410"/>
    <w:rsid w:val="004D55F0"/>
    <w:rsid w:val="004D563F"/>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6EE"/>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91E"/>
    <w:rsid w:val="004D7A00"/>
    <w:rsid w:val="004D7A12"/>
    <w:rsid w:val="004D7D08"/>
    <w:rsid w:val="004D7DB2"/>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767"/>
    <w:rsid w:val="004E188E"/>
    <w:rsid w:val="004E18F0"/>
    <w:rsid w:val="004E19EA"/>
    <w:rsid w:val="004E1A51"/>
    <w:rsid w:val="004E1AA9"/>
    <w:rsid w:val="004E1C01"/>
    <w:rsid w:val="004E1D7B"/>
    <w:rsid w:val="004E1D8E"/>
    <w:rsid w:val="004E1ED5"/>
    <w:rsid w:val="004E2020"/>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8D"/>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E7FDD"/>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20"/>
    <w:rsid w:val="004F1F52"/>
    <w:rsid w:val="004F1F93"/>
    <w:rsid w:val="004F1FA0"/>
    <w:rsid w:val="004F200E"/>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3D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10"/>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2CC"/>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B2"/>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BF"/>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1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6BB"/>
    <w:rsid w:val="00504747"/>
    <w:rsid w:val="00504765"/>
    <w:rsid w:val="0050479C"/>
    <w:rsid w:val="005047E2"/>
    <w:rsid w:val="005047E5"/>
    <w:rsid w:val="00504949"/>
    <w:rsid w:val="00504959"/>
    <w:rsid w:val="0050497F"/>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26"/>
    <w:rsid w:val="00505C3F"/>
    <w:rsid w:val="00505FBE"/>
    <w:rsid w:val="0050607B"/>
    <w:rsid w:val="005060F4"/>
    <w:rsid w:val="005060FC"/>
    <w:rsid w:val="00506105"/>
    <w:rsid w:val="00506151"/>
    <w:rsid w:val="00506168"/>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9AA"/>
    <w:rsid w:val="00510A5D"/>
    <w:rsid w:val="00510B1F"/>
    <w:rsid w:val="00510B3A"/>
    <w:rsid w:val="00510B8E"/>
    <w:rsid w:val="00510BE2"/>
    <w:rsid w:val="00510D1B"/>
    <w:rsid w:val="00510D6D"/>
    <w:rsid w:val="00510D9C"/>
    <w:rsid w:val="00510DBF"/>
    <w:rsid w:val="00510DD4"/>
    <w:rsid w:val="00510FAA"/>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C2D"/>
    <w:rsid w:val="00513D14"/>
    <w:rsid w:val="00514153"/>
    <w:rsid w:val="0051421A"/>
    <w:rsid w:val="00514280"/>
    <w:rsid w:val="005142E8"/>
    <w:rsid w:val="005142ED"/>
    <w:rsid w:val="0051444D"/>
    <w:rsid w:val="00514622"/>
    <w:rsid w:val="005146AA"/>
    <w:rsid w:val="0051470C"/>
    <w:rsid w:val="00514717"/>
    <w:rsid w:val="0051487A"/>
    <w:rsid w:val="00514888"/>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B31"/>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3F18"/>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5D"/>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52D"/>
    <w:rsid w:val="0053082D"/>
    <w:rsid w:val="0053089D"/>
    <w:rsid w:val="005308C3"/>
    <w:rsid w:val="005308D4"/>
    <w:rsid w:val="00530922"/>
    <w:rsid w:val="00530946"/>
    <w:rsid w:val="00530952"/>
    <w:rsid w:val="00530A18"/>
    <w:rsid w:val="00530A82"/>
    <w:rsid w:val="00530B64"/>
    <w:rsid w:val="00530CFC"/>
    <w:rsid w:val="00530DB1"/>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BA6"/>
    <w:rsid w:val="00531C50"/>
    <w:rsid w:val="00531C86"/>
    <w:rsid w:val="00531DF2"/>
    <w:rsid w:val="00531E78"/>
    <w:rsid w:val="00531E97"/>
    <w:rsid w:val="00531EA6"/>
    <w:rsid w:val="0053206D"/>
    <w:rsid w:val="005322B2"/>
    <w:rsid w:val="005322D5"/>
    <w:rsid w:val="005322D6"/>
    <w:rsid w:val="0053240F"/>
    <w:rsid w:val="0053241B"/>
    <w:rsid w:val="0053250C"/>
    <w:rsid w:val="00532579"/>
    <w:rsid w:val="00532681"/>
    <w:rsid w:val="005327C3"/>
    <w:rsid w:val="00532813"/>
    <w:rsid w:val="0053281F"/>
    <w:rsid w:val="00532931"/>
    <w:rsid w:val="00532A81"/>
    <w:rsid w:val="00532B8F"/>
    <w:rsid w:val="00532D10"/>
    <w:rsid w:val="00532E69"/>
    <w:rsid w:val="00532FD8"/>
    <w:rsid w:val="00533000"/>
    <w:rsid w:val="0053309B"/>
    <w:rsid w:val="005330B0"/>
    <w:rsid w:val="005330F0"/>
    <w:rsid w:val="00533147"/>
    <w:rsid w:val="005331F3"/>
    <w:rsid w:val="00533438"/>
    <w:rsid w:val="0053343B"/>
    <w:rsid w:val="0053353D"/>
    <w:rsid w:val="0053396F"/>
    <w:rsid w:val="0053398B"/>
    <w:rsid w:val="00533B4A"/>
    <w:rsid w:val="00533B5B"/>
    <w:rsid w:val="00533D89"/>
    <w:rsid w:val="00533DDA"/>
    <w:rsid w:val="00533E22"/>
    <w:rsid w:val="00533E7C"/>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ACF"/>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1F3"/>
    <w:rsid w:val="00540287"/>
    <w:rsid w:val="005402C9"/>
    <w:rsid w:val="005402DC"/>
    <w:rsid w:val="0054032C"/>
    <w:rsid w:val="00540375"/>
    <w:rsid w:val="00540478"/>
    <w:rsid w:val="00540683"/>
    <w:rsid w:val="00540856"/>
    <w:rsid w:val="00540879"/>
    <w:rsid w:val="00540992"/>
    <w:rsid w:val="005409B7"/>
    <w:rsid w:val="00540A14"/>
    <w:rsid w:val="00540A48"/>
    <w:rsid w:val="00540BCF"/>
    <w:rsid w:val="00540C89"/>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656"/>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3D"/>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414"/>
    <w:rsid w:val="00543562"/>
    <w:rsid w:val="0054359A"/>
    <w:rsid w:val="005436A7"/>
    <w:rsid w:val="00543791"/>
    <w:rsid w:val="005438C0"/>
    <w:rsid w:val="00543A2C"/>
    <w:rsid w:val="00543A9F"/>
    <w:rsid w:val="00543C42"/>
    <w:rsid w:val="00543C99"/>
    <w:rsid w:val="00543D46"/>
    <w:rsid w:val="00543E9C"/>
    <w:rsid w:val="00543F94"/>
    <w:rsid w:val="00543FD3"/>
    <w:rsid w:val="005441A1"/>
    <w:rsid w:val="00544273"/>
    <w:rsid w:val="0054437F"/>
    <w:rsid w:val="0054438A"/>
    <w:rsid w:val="005444BE"/>
    <w:rsid w:val="00544539"/>
    <w:rsid w:val="005445D2"/>
    <w:rsid w:val="0054479A"/>
    <w:rsid w:val="00544957"/>
    <w:rsid w:val="00544A3C"/>
    <w:rsid w:val="00544A59"/>
    <w:rsid w:val="00544B53"/>
    <w:rsid w:val="00544CBB"/>
    <w:rsid w:val="00544DD9"/>
    <w:rsid w:val="00544E46"/>
    <w:rsid w:val="0054500A"/>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A8"/>
    <w:rsid w:val="00545CB0"/>
    <w:rsid w:val="00545CDC"/>
    <w:rsid w:val="00545D02"/>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40"/>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BE0"/>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38"/>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C50"/>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96E"/>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33"/>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387"/>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8FC"/>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25"/>
    <w:rsid w:val="00565952"/>
    <w:rsid w:val="00565ACD"/>
    <w:rsid w:val="00565B08"/>
    <w:rsid w:val="00565B1B"/>
    <w:rsid w:val="00565D98"/>
    <w:rsid w:val="00565DBB"/>
    <w:rsid w:val="00565E83"/>
    <w:rsid w:val="005660CD"/>
    <w:rsid w:val="00566174"/>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7"/>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7AB"/>
    <w:rsid w:val="00572960"/>
    <w:rsid w:val="00572A7D"/>
    <w:rsid w:val="00572B52"/>
    <w:rsid w:val="00572BD9"/>
    <w:rsid w:val="00572DD0"/>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B8B"/>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2D9"/>
    <w:rsid w:val="005743C2"/>
    <w:rsid w:val="005743C7"/>
    <w:rsid w:val="005743D1"/>
    <w:rsid w:val="005743F6"/>
    <w:rsid w:val="00574425"/>
    <w:rsid w:val="0057466C"/>
    <w:rsid w:val="0057469A"/>
    <w:rsid w:val="005747AD"/>
    <w:rsid w:val="00574801"/>
    <w:rsid w:val="00574C01"/>
    <w:rsid w:val="00574C4F"/>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00C"/>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6D"/>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E0E"/>
    <w:rsid w:val="00584F5B"/>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ABD"/>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33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C9E"/>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18"/>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DE1"/>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37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19"/>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9A"/>
    <w:rsid w:val="005B4EBF"/>
    <w:rsid w:val="005B508C"/>
    <w:rsid w:val="005B52FA"/>
    <w:rsid w:val="005B532A"/>
    <w:rsid w:val="005B55AA"/>
    <w:rsid w:val="005B5770"/>
    <w:rsid w:val="005B5892"/>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11"/>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714"/>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42"/>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16D"/>
    <w:rsid w:val="005D3315"/>
    <w:rsid w:val="005D3411"/>
    <w:rsid w:val="005D34BA"/>
    <w:rsid w:val="005D35C4"/>
    <w:rsid w:val="005D3683"/>
    <w:rsid w:val="005D382E"/>
    <w:rsid w:val="005D399E"/>
    <w:rsid w:val="005D3A67"/>
    <w:rsid w:val="005D3A92"/>
    <w:rsid w:val="005D3C2E"/>
    <w:rsid w:val="005D3D02"/>
    <w:rsid w:val="005D3D2A"/>
    <w:rsid w:val="005D3DA1"/>
    <w:rsid w:val="005D3DAE"/>
    <w:rsid w:val="005D3DD7"/>
    <w:rsid w:val="005D3E6F"/>
    <w:rsid w:val="005D3E7A"/>
    <w:rsid w:val="005D3F05"/>
    <w:rsid w:val="005D3FF9"/>
    <w:rsid w:val="005D40CA"/>
    <w:rsid w:val="005D425A"/>
    <w:rsid w:val="005D445E"/>
    <w:rsid w:val="005D4592"/>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5E46"/>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B3"/>
    <w:rsid w:val="005D73E3"/>
    <w:rsid w:val="005D75A6"/>
    <w:rsid w:val="005D75DA"/>
    <w:rsid w:val="005D75FF"/>
    <w:rsid w:val="005D7669"/>
    <w:rsid w:val="005D7728"/>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2E"/>
    <w:rsid w:val="005E4E5C"/>
    <w:rsid w:val="005E4F98"/>
    <w:rsid w:val="005E504C"/>
    <w:rsid w:val="005E50B4"/>
    <w:rsid w:val="005E513D"/>
    <w:rsid w:val="005E522F"/>
    <w:rsid w:val="005E5281"/>
    <w:rsid w:val="005E52FF"/>
    <w:rsid w:val="005E534F"/>
    <w:rsid w:val="005E5359"/>
    <w:rsid w:val="005E538A"/>
    <w:rsid w:val="005E538D"/>
    <w:rsid w:val="005E5396"/>
    <w:rsid w:val="005E5399"/>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9FD"/>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DD3"/>
    <w:rsid w:val="005F2FEC"/>
    <w:rsid w:val="005F30D5"/>
    <w:rsid w:val="005F30F8"/>
    <w:rsid w:val="005F3280"/>
    <w:rsid w:val="005F32D7"/>
    <w:rsid w:val="005F33F1"/>
    <w:rsid w:val="005F34D2"/>
    <w:rsid w:val="005F357E"/>
    <w:rsid w:val="005F35F1"/>
    <w:rsid w:val="005F378B"/>
    <w:rsid w:val="005F37D0"/>
    <w:rsid w:val="005F37E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6"/>
    <w:rsid w:val="005F53BA"/>
    <w:rsid w:val="005F53E6"/>
    <w:rsid w:val="005F54C9"/>
    <w:rsid w:val="005F56D8"/>
    <w:rsid w:val="005F580B"/>
    <w:rsid w:val="005F5886"/>
    <w:rsid w:val="005F59D6"/>
    <w:rsid w:val="005F5A02"/>
    <w:rsid w:val="005F5AC8"/>
    <w:rsid w:val="005F5B08"/>
    <w:rsid w:val="005F5B95"/>
    <w:rsid w:val="005F5BB1"/>
    <w:rsid w:val="005F5C5D"/>
    <w:rsid w:val="005F5D54"/>
    <w:rsid w:val="005F5D59"/>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9C"/>
    <w:rsid w:val="006020CD"/>
    <w:rsid w:val="006021D7"/>
    <w:rsid w:val="00602247"/>
    <w:rsid w:val="00602451"/>
    <w:rsid w:val="00602575"/>
    <w:rsid w:val="00602700"/>
    <w:rsid w:val="0060272F"/>
    <w:rsid w:val="00602746"/>
    <w:rsid w:val="006027A3"/>
    <w:rsid w:val="00602A97"/>
    <w:rsid w:val="00602AF2"/>
    <w:rsid w:val="00602C53"/>
    <w:rsid w:val="00602C7A"/>
    <w:rsid w:val="00602D60"/>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4C"/>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8A"/>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A58"/>
    <w:rsid w:val="00610B6C"/>
    <w:rsid w:val="00610DAD"/>
    <w:rsid w:val="00610E04"/>
    <w:rsid w:val="006112DB"/>
    <w:rsid w:val="006112EA"/>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9E"/>
    <w:rsid w:val="00612BB6"/>
    <w:rsid w:val="00612C34"/>
    <w:rsid w:val="00612CB8"/>
    <w:rsid w:val="00612DD9"/>
    <w:rsid w:val="00612E57"/>
    <w:rsid w:val="00612E6D"/>
    <w:rsid w:val="00612F0C"/>
    <w:rsid w:val="006130EF"/>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3FA9"/>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9F9"/>
    <w:rsid w:val="00625BF6"/>
    <w:rsid w:val="00625C2D"/>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72"/>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C89"/>
    <w:rsid w:val="00627D38"/>
    <w:rsid w:val="00627D8A"/>
    <w:rsid w:val="00627F36"/>
    <w:rsid w:val="00630065"/>
    <w:rsid w:val="006300E0"/>
    <w:rsid w:val="00630106"/>
    <w:rsid w:val="00630120"/>
    <w:rsid w:val="006302C9"/>
    <w:rsid w:val="006304E0"/>
    <w:rsid w:val="0063059C"/>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0C7"/>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24"/>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5C"/>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8C7"/>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36"/>
    <w:rsid w:val="00645355"/>
    <w:rsid w:val="0064536B"/>
    <w:rsid w:val="0064544A"/>
    <w:rsid w:val="00645490"/>
    <w:rsid w:val="006454FD"/>
    <w:rsid w:val="00645528"/>
    <w:rsid w:val="006456D6"/>
    <w:rsid w:val="006457B5"/>
    <w:rsid w:val="00645919"/>
    <w:rsid w:val="00645B0C"/>
    <w:rsid w:val="00645BF6"/>
    <w:rsid w:val="00645C04"/>
    <w:rsid w:val="00645C31"/>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03"/>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C42"/>
    <w:rsid w:val="00654E90"/>
    <w:rsid w:val="00654F65"/>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638"/>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3A"/>
    <w:rsid w:val="006640A4"/>
    <w:rsid w:val="0066438B"/>
    <w:rsid w:val="0066441C"/>
    <w:rsid w:val="006644F1"/>
    <w:rsid w:val="00664555"/>
    <w:rsid w:val="00664698"/>
    <w:rsid w:val="006646E3"/>
    <w:rsid w:val="0066472A"/>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7E"/>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083"/>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473"/>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66A"/>
    <w:rsid w:val="00675704"/>
    <w:rsid w:val="00675759"/>
    <w:rsid w:val="0067575D"/>
    <w:rsid w:val="00675823"/>
    <w:rsid w:val="00675919"/>
    <w:rsid w:val="0067594B"/>
    <w:rsid w:val="00675950"/>
    <w:rsid w:val="006759AB"/>
    <w:rsid w:val="006759E2"/>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34C"/>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D3B"/>
    <w:rsid w:val="00676E59"/>
    <w:rsid w:val="00677064"/>
    <w:rsid w:val="0067712F"/>
    <w:rsid w:val="00677138"/>
    <w:rsid w:val="006772BE"/>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18"/>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8A0"/>
    <w:rsid w:val="00682A46"/>
    <w:rsid w:val="00682C0C"/>
    <w:rsid w:val="00682C0D"/>
    <w:rsid w:val="00682DE3"/>
    <w:rsid w:val="00682FFD"/>
    <w:rsid w:val="00683155"/>
    <w:rsid w:val="00683207"/>
    <w:rsid w:val="00683335"/>
    <w:rsid w:val="00683337"/>
    <w:rsid w:val="00683371"/>
    <w:rsid w:val="0068339A"/>
    <w:rsid w:val="006834DD"/>
    <w:rsid w:val="006835EF"/>
    <w:rsid w:val="006835F9"/>
    <w:rsid w:val="0068392F"/>
    <w:rsid w:val="006839B4"/>
    <w:rsid w:val="00683B37"/>
    <w:rsid w:val="00683CB1"/>
    <w:rsid w:val="00683D21"/>
    <w:rsid w:val="00683DD6"/>
    <w:rsid w:val="00683FBE"/>
    <w:rsid w:val="00683FFA"/>
    <w:rsid w:val="0068405F"/>
    <w:rsid w:val="00684149"/>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4F"/>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60"/>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73"/>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BC"/>
    <w:rsid w:val="006A07D0"/>
    <w:rsid w:val="006A07ED"/>
    <w:rsid w:val="006A08E5"/>
    <w:rsid w:val="006A09EA"/>
    <w:rsid w:val="006A0ACB"/>
    <w:rsid w:val="006A0B35"/>
    <w:rsid w:val="006A0B7A"/>
    <w:rsid w:val="006A0BAE"/>
    <w:rsid w:val="006A0D78"/>
    <w:rsid w:val="006A0E23"/>
    <w:rsid w:val="006A0F80"/>
    <w:rsid w:val="006A0FB2"/>
    <w:rsid w:val="006A0FC0"/>
    <w:rsid w:val="006A0FFC"/>
    <w:rsid w:val="006A1112"/>
    <w:rsid w:val="006A1147"/>
    <w:rsid w:val="006A12AA"/>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1DE"/>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4F66"/>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2F"/>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0F1B"/>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563"/>
    <w:rsid w:val="006B5632"/>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2F7"/>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BB7"/>
    <w:rsid w:val="006C2C7B"/>
    <w:rsid w:val="006C2D9A"/>
    <w:rsid w:val="006C2DB1"/>
    <w:rsid w:val="006C2DE1"/>
    <w:rsid w:val="006C2E1E"/>
    <w:rsid w:val="006C2E9D"/>
    <w:rsid w:val="006C2EC2"/>
    <w:rsid w:val="006C2EFD"/>
    <w:rsid w:val="006C2F41"/>
    <w:rsid w:val="006C3004"/>
    <w:rsid w:val="006C3019"/>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D85"/>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7F6"/>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E3F"/>
    <w:rsid w:val="006D1F7F"/>
    <w:rsid w:val="006D2085"/>
    <w:rsid w:val="006D209C"/>
    <w:rsid w:val="006D2106"/>
    <w:rsid w:val="006D22EB"/>
    <w:rsid w:val="006D2447"/>
    <w:rsid w:val="006D2464"/>
    <w:rsid w:val="006D24E0"/>
    <w:rsid w:val="006D255F"/>
    <w:rsid w:val="006D2592"/>
    <w:rsid w:val="006D2740"/>
    <w:rsid w:val="006D2808"/>
    <w:rsid w:val="006D2835"/>
    <w:rsid w:val="006D28D7"/>
    <w:rsid w:val="006D2920"/>
    <w:rsid w:val="006D2ABF"/>
    <w:rsid w:val="006D2BEE"/>
    <w:rsid w:val="006D2D1F"/>
    <w:rsid w:val="006D2D33"/>
    <w:rsid w:val="006D2E8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7B8"/>
    <w:rsid w:val="006D4A22"/>
    <w:rsid w:val="006D4A79"/>
    <w:rsid w:val="006D4A91"/>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2B"/>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9D5"/>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CBA"/>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44"/>
    <w:rsid w:val="006F4BCA"/>
    <w:rsid w:val="006F4D19"/>
    <w:rsid w:val="006F4D23"/>
    <w:rsid w:val="006F4DA0"/>
    <w:rsid w:val="006F4E99"/>
    <w:rsid w:val="006F505E"/>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92"/>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1A"/>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5B"/>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5"/>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8F"/>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56A"/>
    <w:rsid w:val="00716694"/>
    <w:rsid w:val="007166B5"/>
    <w:rsid w:val="0071676F"/>
    <w:rsid w:val="0071684C"/>
    <w:rsid w:val="0071691D"/>
    <w:rsid w:val="00716ACB"/>
    <w:rsid w:val="00716B9A"/>
    <w:rsid w:val="00716BCD"/>
    <w:rsid w:val="00716EEB"/>
    <w:rsid w:val="007170A4"/>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745"/>
    <w:rsid w:val="0072080F"/>
    <w:rsid w:val="00720817"/>
    <w:rsid w:val="0072094B"/>
    <w:rsid w:val="0072098D"/>
    <w:rsid w:val="007209C2"/>
    <w:rsid w:val="00720B45"/>
    <w:rsid w:val="00720C0B"/>
    <w:rsid w:val="00720DFB"/>
    <w:rsid w:val="007210A2"/>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8F"/>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43"/>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2D0"/>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0A"/>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17"/>
    <w:rsid w:val="00735B38"/>
    <w:rsid w:val="00735B47"/>
    <w:rsid w:val="00735C80"/>
    <w:rsid w:val="00735CE6"/>
    <w:rsid w:val="00735D01"/>
    <w:rsid w:val="00735E70"/>
    <w:rsid w:val="00735EFA"/>
    <w:rsid w:val="00735F2C"/>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C6B"/>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5A2"/>
    <w:rsid w:val="0073766E"/>
    <w:rsid w:val="007377AA"/>
    <w:rsid w:val="0073798A"/>
    <w:rsid w:val="007379C0"/>
    <w:rsid w:val="00737AAE"/>
    <w:rsid w:val="00737C28"/>
    <w:rsid w:val="00737C74"/>
    <w:rsid w:val="00737C99"/>
    <w:rsid w:val="00737D43"/>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652"/>
    <w:rsid w:val="0074083E"/>
    <w:rsid w:val="00740887"/>
    <w:rsid w:val="007408BC"/>
    <w:rsid w:val="00740AE1"/>
    <w:rsid w:val="00740BA4"/>
    <w:rsid w:val="00740E5D"/>
    <w:rsid w:val="00740EB8"/>
    <w:rsid w:val="00740EF8"/>
    <w:rsid w:val="00740F79"/>
    <w:rsid w:val="00740FCC"/>
    <w:rsid w:val="0074103D"/>
    <w:rsid w:val="0074128D"/>
    <w:rsid w:val="007412AE"/>
    <w:rsid w:val="00741470"/>
    <w:rsid w:val="00741496"/>
    <w:rsid w:val="0074149D"/>
    <w:rsid w:val="00741653"/>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3"/>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9C5"/>
    <w:rsid w:val="00744A0A"/>
    <w:rsid w:val="00744A16"/>
    <w:rsid w:val="00744A26"/>
    <w:rsid w:val="00744AAE"/>
    <w:rsid w:val="00744B43"/>
    <w:rsid w:val="00744BAA"/>
    <w:rsid w:val="00744BC6"/>
    <w:rsid w:val="00744D11"/>
    <w:rsid w:val="00744D54"/>
    <w:rsid w:val="00744D8A"/>
    <w:rsid w:val="00744DC8"/>
    <w:rsid w:val="00744DCC"/>
    <w:rsid w:val="00744EDE"/>
    <w:rsid w:val="00744F93"/>
    <w:rsid w:val="00744FF5"/>
    <w:rsid w:val="00745165"/>
    <w:rsid w:val="00745399"/>
    <w:rsid w:val="00745420"/>
    <w:rsid w:val="00745599"/>
    <w:rsid w:val="0074559D"/>
    <w:rsid w:val="00745623"/>
    <w:rsid w:val="00745641"/>
    <w:rsid w:val="00745723"/>
    <w:rsid w:val="007458BA"/>
    <w:rsid w:val="0074597F"/>
    <w:rsid w:val="00745A2F"/>
    <w:rsid w:val="00745A8F"/>
    <w:rsid w:val="00745B1E"/>
    <w:rsid w:val="00745B51"/>
    <w:rsid w:val="00745BDB"/>
    <w:rsid w:val="00745BE2"/>
    <w:rsid w:val="00745C14"/>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83"/>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79E"/>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890"/>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8E1"/>
    <w:rsid w:val="00754914"/>
    <w:rsid w:val="00754A2B"/>
    <w:rsid w:val="00754A72"/>
    <w:rsid w:val="00754AAE"/>
    <w:rsid w:val="00754C2E"/>
    <w:rsid w:val="00754C43"/>
    <w:rsid w:val="00754CED"/>
    <w:rsid w:val="00754DA8"/>
    <w:rsid w:val="00754DB4"/>
    <w:rsid w:val="00754FEB"/>
    <w:rsid w:val="00754FFA"/>
    <w:rsid w:val="007552A3"/>
    <w:rsid w:val="00755316"/>
    <w:rsid w:val="00755399"/>
    <w:rsid w:val="0075540E"/>
    <w:rsid w:val="007554DE"/>
    <w:rsid w:val="007554E2"/>
    <w:rsid w:val="00755514"/>
    <w:rsid w:val="0075552B"/>
    <w:rsid w:val="007555BE"/>
    <w:rsid w:val="0075565A"/>
    <w:rsid w:val="00755692"/>
    <w:rsid w:val="007556B4"/>
    <w:rsid w:val="007556E8"/>
    <w:rsid w:val="00755888"/>
    <w:rsid w:val="007558AC"/>
    <w:rsid w:val="00755A6C"/>
    <w:rsid w:val="00755B5C"/>
    <w:rsid w:val="00755B76"/>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72"/>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51"/>
    <w:rsid w:val="007677B9"/>
    <w:rsid w:val="007677C3"/>
    <w:rsid w:val="007678A5"/>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12"/>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CB9"/>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3C"/>
    <w:rsid w:val="00780EEA"/>
    <w:rsid w:val="0078106A"/>
    <w:rsid w:val="007810F1"/>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829"/>
    <w:rsid w:val="00784BA2"/>
    <w:rsid w:val="00784F2D"/>
    <w:rsid w:val="00784F46"/>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08"/>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08"/>
    <w:rsid w:val="00793091"/>
    <w:rsid w:val="00793099"/>
    <w:rsid w:val="0079312A"/>
    <w:rsid w:val="007931D7"/>
    <w:rsid w:val="00793287"/>
    <w:rsid w:val="007935E0"/>
    <w:rsid w:val="00793703"/>
    <w:rsid w:val="007939FB"/>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3F"/>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88"/>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157"/>
    <w:rsid w:val="007A434A"/>
    <w:rsid w:val="007A44C6"/>
    <w:rsid w:val="007A45A8"/>
    <w:rsid w:val="007A4657"/>
    <w:rsid w:val="007A4783"/>
    <w:rsid w:val="007A47EE"/>
    <w:rsid w:val="007A4811"/>
    <w:rsid w:val="007A487E"/>
    <w:rsid w:val="007A4882"/>
    <w:rsid w:val="007A4A5D"/>
    <w:rsid w:val="007A4B2C"/>
    <w:rsid w:val="007A4BA0"/>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619"/>
    <w:rsid w:val="007C085E"/>
    <w:rsid w:val="007C0A57"/>
    <w:rsid w:val="007C0BE9"/>
    <w:rsid w:val="007C0C00"/>
    <w:rsid w:val="007C0D76"/>
    <w:rsid w:val="007C0FD2"/>
    <w:rsid w:val="007C104F"/>
    <w:rsid w:val="007C1137"/>
    <w:rsid w:val="007C1270"/>
    <w:rsid w:val="007C1389"/>
    <w:rsid w:val="007C14E6"/>
    <w:rsid w:val="007C1671"/>
    <w:rsid w:val="007C1746"/>
    <w:rsid w:val="007C1854"/>
    <w:rsid w:val="007C1AED"/>
    <w:rsid w:val="007C1BF6"/>
    <w:rsid w:val="007C1C33"/>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49C"/>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968"/>
    <w:rsid w:val="007C7A1D"/>
    <w:rsid w:val="007C7C41"/>
    <w:rsid w:val="007C7CB9"/>
    <w:rsid w:val="007C7DE7"/>
    <w:rsid w:val="007C7F3E"/>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55"/>
    <w:rsid w:val="007D2175"/>
    <w:rsid w:val="007D21E5"/>
    <w:rsid w:val="007D229E"/>
    <w:rsid w:val="007D2302"/>
    <w:rsid w:val="007D2330"/>
    <w:rsid w:val="007D2378"/>
    <w:rsid w:val="007D2437"/>
    <w:rsid w:val="007D244F"/>
    <w:rsid w:val="007D2459"/>
    <w:rsid w:val="007D2514"/>
    <w:rsid w:val="007D25AF"/>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A4"/>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BE7"/>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691"/>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D7EE3"/>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194"/>
    <w:rsid w:val="007E5236"/>
    <w:rsid w:val="007E5418"/>
    <w:rsid w:val="007E54E1"/>
    <w:rsid w:val="007E5515"/>
    <w:rsid w:val="007E5612"/>
    <w:rsid w:val="007E5956"/>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D79"/>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A7A"/>
    <w:rsid w:val="007F7B4D"/>
    <w:rsid w:val="007F7B75"/>
    <w:rsid w:val="007F7B9D"/>
    <w:rsid w:val="007F7BAB"/>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D85"/>
    <w:rsid w:val="00800ECE"/>
    <w:rsid w:val="008010D5"/>
    <w:rsid w:val="00801156"/>
    <w:rsid w:val="0080131E"/>
    <w:rsid w:val="00801373"/>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84"/>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1A"/>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186"/>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870"/>
    <w:rsid w:val="008109A8"/>
    <w:rsid w:val="008109AD"/>
    <w:rsid w:val="008109BC"/>
    <w:rsid w:val="00810A02"/>
    <w:rsid w:val="00810BB7"/>
    <w:rsid w:val="00810BD8"/>
    <w:rsid w:val="00810C14"/>
    <w:rsid w:val="00810C51"/>
    <w:rsid w:val="00810CB8"/>
    <w:rsid w:val="00810D3F"/>
    <w:rsid w:val="00810D66"/>
    <w:rsid w:val="00810E1A"/>
    <w:rsid w:val="00810E6D"/>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D92"/>
    <w:rsid w:val="00811E3C"/>
    <w:rsid w:val="00811EEB"/>
    <w:rsid w:val="00811F6A"/>
    <w:rsid w:val="00811F95"/>
    <w:rsid w:val="0081204F"/>
    <w:rsid w:val="0081219E"/>
    <w:rsid w:val="0081226F"/>
    <w:rsid w:val="00812360"/>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E2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7F3"/>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0EFB"/>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45"/>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D1"/>
    <w:rsid w:val="008251FE"/>
    <w:rsid w:val="00825258"/>
    <w:rsid w:val="00825269"/>
    <w:rsid w:val="00825389"/>
    <w:rsid w:val="008254B2"/>
    <w:rsid w:val="008254BE"/>
    <w:rsid w:val="0082569E"/>
    <w:rsid w:val="0082593C"/>
    <w:rsid w:val="00825967"/>
    <w:rsid w:val="008259B1"/>
    <w:rsid w:val="00825A70"/>
    <w:rsid w:val="00825BB9"/>
    <w:rsid w:val="00825BEE"/>
    <w:rsid w:val="00825CBD"/>
    <w:rsid w:val="00825DAC"/>
    <w:rsid w:val="00825EE5"/>
    <w:rsid w:val="00826184"/>
    <w:rsid w:val="0082628A"/>
    <w:rsid w:val="00826301"/>
    <w:rsid w:val="00826313"/>
    <w:rsid w:val="00826578"/>
    <w:rsid w:val="008265C8"/>
    <w:rsid w:val="00826760"/>
    <w:rsid w:val="00826824"/>
    <w:rsid w:val="008269C7"/>
    <w:rsid w:val="00826C57"/>
    <w:rsid w:val="00826D43"/>
    <w:rsid w:val="00826ECF"/>
    <w:rsid w:val="00826F33"/>
    <w:rsid w:val="00826F58"/>
    <w:rsid w:val="00826FB2"/>
    <w:rsid w:val="00826FB5"/>
    <w:rsid w:val="00827264"/>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02F"/>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0DA"/>
    <w:rsid w:val="00834167"/>
    <w:rsid w:val="00834297"/>
    <w:rsid w:val="00834303"/>
    <w:rsid w:val="008343ED"/>
    <w:rsid w:val="0083449C"/>
    <w:rsid w:val="00834624"/>
    <w:rsid w:val="00834642"/>
    <w:rsid w:val="0083478C"/>
    <w:rsid w:val="00834A22"/>
    <w:rsid w:val="00834A2A"/>
    <w:rsid w:val="00834A74"/>
    <w:rsid w:val="00834A82"/>
    <w:rsid w:val="00834B8D"/>
    <w:rsid w:val="00834B96"/>
    <w:rsid w:val="00834B9C"/>
    <w:rsid w:val="00834CC7"/>
    <w:rsid w:val="00834CD3"/>
    <w:rsid w:val="00834D2A"/>
    <w:rsid w:val="00834E1B"/>
    <w:rsid w:val="00834EA9"/>
    <w:rsid w:val="00834EF2"/>
    <w:rsid w:val="00834F7E"/>
    <w:rsid w:val="00834FD9"/>
    <w:rsid w:val="00834FE5"/>
    <w:rsid w:val="0083516C"/>
    <w:rsid w:val="00835410"/>
    <w:rsid w:val="0083543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7A7"/>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5E"/>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9A"/>
    <w:rsid w:val="00845FFF"/>
    <w:rsid w:val="0084604F"/>
    <w:rsid w:val="00846061"/>
    <w:rsid w:val="008460D4"/>
    <w:rsid w:val="0084618E"/>
    <w:rsid w:val="00846193"/>
    <w:rsid w:val="00846203"/>
    <w:rsid w:val="00846206"/>
    <w:rsid w:val="00846316"/>
    <w:rsid w:val="0084633F"/>
    <w:rsid w:val="008464F8"/>
    <w:rsid w:val="008465C4"/>
    <w:rsid w:val="00846629"/>
    <w:rsid w:val="0084669E"/>
    <w:rsid w:val="0084678E"/>
    <w:rsid w:val="008468CC"/>
    <w:rsid w:val="00846977"/>
    <w:rsid w:val="008469E6"/>
    <w:rsid w:val="00846B15"/>
    <w:rsid w:val="00846B34"/>
    <w:rsid w:val="00846BEE"/>
    <w:rsid w:val="00846C31"/>
    <w:rsid w:val="00846D27"/>
    <w:rsid w:val="00846DC6"/>
    <w:rsid w:val="00846E66"/>
    <w:rsid w:val="00846F9C"/>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6D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5AF"/>
    <w:rsid w:val="00851633"/>
    <w:rsid w:val="00851758"/>
    <w:rsid w:val="00851839"/>
    <w:rsid w:val="0085187B"/>
    <w:rsid w:val="00851963"/>
    <w:rsid w:val="00851A50"/>
    <w:rsid w:val="00851B0C"/>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EC4"/>
    <w:rsid w:val="00853F35"/>
    <w:rsid w:val="008540B1"/>
    <w:rsid w:val="00854165"/>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64"/>
    <w:rsid w:val="008575C6"/>
    <w:rsid w:val="00857660"/>
    <w:rsid w:val="00857729"/>
    <w:rsid w:val="0085774E"/>
    <w:rsid w:val="00857765"/>
    <w:rsid w:val="00857819"/>
    <w:rsid w:val="00857886"/>
    <w:rsid w:val="00857898"/>
    <w:rsid w:val="0085789D"/>
    <w:rsid w:val="00857CDF"/>
    <w:rsid w:val="00857CE7"/>
    <w:rsid w:val="00857E22"/>
    <w:rsid w:val="00857E5D"/>
    <w:rsid w:val="00857EC2"/>
    <w:rsid w:val="00857F8E"/>
    <w:rsid w:val="00860010"/>
    <w:rsid w:val="00860015"/>
    <w:rsid w:val="00860088"/>
    <w:rsid w:val="00860194"/>
    <w:rsid w:val="0086019B"/>
    <w:rsid w:val="00860489"/>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7"/>
    <w:rsid w:val="00862719"/>
    <w:rsid w:val="0086281D"/>
    <w:rsid w:val="0086282B"/>
    <w:rsid w:val="008628BD"/>
    <w:rsid w:val="00862A67"/>
    <w:rsid w:val="00862ABE"/>
    <w:rsid w:val="00862BB0"/>
    <w:rsid w:val="00862BB2"/>
    <w:rsid w:val="00862CCF"/>
    <w:rsid w:val="00862CFB"/>
    <w:rsid w:val="00862D26"/>
    <w:rsid w:val="00862D9B"/>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5F1F"/>
    <w:rsid w:val="0087602C"/>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C65"/>
    <w:rsid w:val="00882DA7"/>
    <w:rsid w:val="00882F32"/>
    <w:rsid w:val="00882FA8"/>
    <w:rsid w:val="008830E7"/>
    <w:rsid w:val="008830F4"/>
    <w:rsid w:val="008830FC"/>
    <w:rsid w:val="0088310B"/>
    <w:rsid w:val="0088326D"/>
    <w:rsid w:val="008832DF"/>
    <w:rsid w:val="008833A1"/>
    <w:rsid w:val="008835B9"/>
    <w:rsid w:val="0088369C"/>
    <w:rsid w:val="00883706"/>
    <w:rsid w:val="00883753"/>
    <w:rsid w:val="008838E6"/>
    <w:rsid w:val="00883904"/>
    <w:rsid w:val="008839B3"/>
    <w:rsid w:val="00883A17"/>
    <w:rsid w:val="00883A82"/>
    <w:rsid w:val="00883AF7"/>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064"/>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8B5"/>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3FEE"/>
    <w:rsid w:val="008941AE"/>
    <w:rsid w:val="008941C7"/>
    <w:rsid w:val="008942F6"/>
    <w:rsid w:val="008942FA"/>
    <w:rsid w:val="008943A2"/>
    <w:rsid w:val="00894462"/>
    <w:rsid w:val="008944ED"/>
    <w:rsid w:val="00894594"/>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36"/>
    <w:rsid w:val="008955EB"/>
    <w:rsid w:val="00895625"/>
    <w:rsid w:val="008956B1"/>
    <w:rsid w:val="0089592A"/>
    <w:rsid w:val="00895974"/>
    <w:rsid w:val="00895A72"/>
    <w:rsid w:val="00895A7F"/>
    <w:rsid w:val="00895AB6"/>
    <w:rsid w:val="00895AFB"/>
    <w:rsid w:val="00895C26"/>
    <w:rsid w:val="00895C55"/>
    <w:rsid w:val="00895E3B"/>
    <w:rsid w:val="00895E73"/>
    <w:rsid w:val="00895F39"/>
    <w:rsid w:val="00895F92"/>
    <w:rsid w:val="0089614B"/>
    <w:rsid w:val="00896187"/>
    <w:rsid w:val="0089628C"/>
    <w:rsid w:val="00896475"/>
    <w:rsid w:val="008964C2"/>
    <w:rsid w:val="00896663"/>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57"/>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C1"/>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0"/>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AF7"/>
    <w:rsid w:val="008A6C21"/>
    <w:rsid w:val="008A6DCC"/>
    <w:rsid w:val="008A6E0C"/>
    <w:rsid w:val="008A6FB5"/>
    <w:rsid w:val="008A7049"/>
    <w:rsid w:val="008A704B"/>
    <w:rsid w:val="008A7075"/>
    <w:rsid w:val="008A7128"/>
    <w:rsid w:val="008A7292"/>
    <w:rsid w:val="008A734C"/>
    <w:rsid w:val="008A7548"/>
    <w:rsid w:val="008A7623"/>
    <w:rsid w:val="008A763E"/>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3B"/>
    <w:rsid w:val="008B0DB1"/>
    <w:rsid w:val="008B0E06"/>
    <w:rsid w:val="008B0F73"/>
    <w:rsid w:val="008B0FB8"/>
    <w:rsid w:val="008B0FE9"/>
    <w:rsid w:val="008B1039"/>
    <w:rsid w:val="008B104C"/>
    <w:rsid w:val="008B10B6"/>
    <w:rsid w:val="008B1146"/>
    <w:rsid w:val="008B123E"/>
    <w:rsid w:val="008B1376"/>
    <w:rsid w:val="008B1505"/>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7B"/>
    <w:rsid w:val="008B5BC1"/>
    <w:rsid w:val="008B5C8A"/>
    <w:rsid w:val="008B5CC5"/>
    <w:rsid w:val="008B5D1D"/>
    <w:rsid w:val="008B5E6A"/>
    <w:rsid w:val="008B60F4"/>
    <w:rsid w:val="008B6131"/>
    <w:rsid w:val="008B61A7"/>
    <w:rsid w:val="008B61D7"/>
    <w:rsid w:val="008B61DF"/>
    <w:rsid w:val="008B6272"/>
    <w:rsid w:val="008B6387"/>
    <w:rsid w:val="008B64A8"/>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EA"/>
    <w:rsid w:val="008C09F7"/>
    <w:rsid w:val="008C0A09"/>
    <w:rsid w:val="008C0B2F"/>
    <w:rsid w:val="008C0B9B"/>
    <w:rsid w:val="008C0BEC"/>
    <w:rsid w:val="008C0D27"/>
    <w:rsid w:val="008C0DA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D36"/>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1CE"/>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59"/>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A7F"/>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4D"/>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0EBE"/>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9AC"/>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3EFE"/>
    <w:rsid w:val="008E41BE"/>
    <w:rsid w:val="008E41DD"/>
    <w:rsid w:val="008E4312"/>
    <w:rsid w:val="008E4382"/>
    <w:rsid w:val="008E4383"/>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5D"/>
    <w:rsid w:val="008F2E84"/>
    <w:rsid w:val="008F2F74"/>
    <w:rsid w:val="008F30F1"/>
    <w:rsid w:val="008F315F"/>
    <w:rsid w:val="008F318E"/>
    <w:rsid w:val="008F31AE"/>
    <w:rsid w:val="008F3238"/>
    <w:rsid w:val="008F3257"/>
    <w:rsid w:val="008F3378"/>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BB"/>
    <w:rsid w:val="008F48C5"/>
    <w:rsid w:val="008F49F4"/>
    <w:rsid w:val="008F4B84"/>
    <w:rsid w:val="008F4B85"/>
    <w:rsid w:val="008F4C00"/>
    <w:rsid w:val="008F4C0B"/>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BA1"/>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34D"/>
    <w:rsid w:val="0090141B"/>
    <w:rsid w:val="009016C6"/>
    <w:rsid w:val="009016E9"/>
    <w:rsid w:val="00901861"/>
    <w:rsid w:val="009018C3"/>
    <w:rsid w:val="00901924"/>
    <w:rsid w:val="00901959"/>
    <w:rsid w:val="00901960"/>
    <w:rsid w:val="009019E8"/>
    <w:rsid w:val="00901AC5"/>
    <w:rsid w:val="00901B44"/>
    <w:rsid w:val="00901CAC"/>
    <w:rsid w:val="00901E35"/>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BDE"/>
    <w:rsid w:val="00903D1A"/>
    <w:rsid w:val="00903DDF"/>
    <w:rsid w:val="00903E7C"/>
    <w:rsid w:val="00903E89"/>
    <w:rsid w:val="00903EE3"/>
    <w:rsid w:val="00903F11"/>
    <w:rsid w:val="00903F6C"/>
    <w:rsid w:val="00903F9E"/>
    <w:rsid w:val="00903FE8"/>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6B2"/>
    <w:rsid w:val="00906743"/>
    <w:rsid w:val="0090674D"/>
    <w:rsid w:val="0090675C"/>
    <w:rsid w:val="00906872"/>
    <w:rsid w:val="00906A16"/>
    <w:rsid w:val="00906AAC"/>
    <w:rsid w:val="00906B5A"/>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437"/>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11F"/>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088"/>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6FB"/>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1AA"/>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947"/>
    <w:rsid w:val="00926B85"/>
    <w:rsid w:val="00926BDC"/>
    <w:rsid w:val="00926C94"/>
    <w:rsid w:val="00926C96"/>
    <w:rsid w:val="00926D32"/>
    <w:rsid w:val="00926E08"/>
    <w:rsid w:val="00926E6C"/>
    <w:rsid w:val="00926EC9"/>
    <w:rsid w:val="00926EE0"/>
    <w:rsid w:val="00926F3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6F5"/>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97"/>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28"/>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1F"/>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1B4"/>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3"/>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292"/>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087"/>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58B"/>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1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60E"/>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3B"/>
    <w:rsid w:val="00966956"/>
    <w:rsid w:val="00966967"/>
    <w:rsid w:val="00966B5A"/>
    <w:rsid w:val="00966BD0"/>
    <w:rsid w:val="00966BF5"/>
    <w:rsid w:val="00966C87"/>
    <w:rsid w:val="00966E45"/>
    <w:rsid w:val="00966E77"/>
    <w:rsid w:val="00966F32"/>
    <w:rsid w:val="00967022"/>
    <w:rsid w:val="009670A7"/>
    <w:rsid w:val="0096711B"/>
    <w:rsid w:val="00967232"/>
    <w:rsid w:val="009672D5"/>
    <w:rsid w:val="009673CC"/>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07"/>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7B"/>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E49"/>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4E"/>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72"/>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89"/>
    <w:rsid w:val="009848D2"/>
    <w:rsid w:val="00984975"/>
    <w:rsid w:val="00984A1B"/>
    <w:rsid w:val="00984B35"/>
    <w:rsid w:val="00984B5B"/>
    <w:rsid w:val="00984B82"/>
    <w:rsid w:val="00984B9E"/>
    <w:rsid w:val="00984C3C"/>
    <w:rsid w:val="00984C53"/>
    <w:rsid w:val="00984C6F"/>
    <w:rsid w:val="00984D88"/>
    <w:rsid w:val="00984EBB"/>
    <w:rsid w:val="00984F4B"/>
    <w:rsid w:val="00984F63"/>
    <w:rsid w:val="00984FC5"/>
    <w:rsid w:val="0098522F"/>
    <w:rsid w:val="00985235"/>
    <w:rsid w:val="009853B0"/>
    <w:rsid w:val="0098545D"/>
    <w:rsid w:val="009856B3"/>
    <w:rsid w:val="009858ED"/>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097"/>
    <w:rsid w:val="0098721B"/>
    <w:rsid w:val="00987242"/>
    <w:rsid w:val="0098726F"/>
    <w:rsid w:val="009872B2"/>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20"/>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6C7"/>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1BF"/>
    <w:rsid w:val="009A626B"/>
    <w:rsid w:val="009A62B8"/>
    <w:rsid w:val="009A6363"/>
    <w:rsid w:val="009A650C"/>
    <w:rsid w:val="009A667E"/>
    <w:rsid w:val="009A6685"/>
    <w:rsid w:val="009A6723"/>
    <w:rsid w:val="009A6729"/>
    <w:rsid w:val="009A68DA"/>
    <w:rsid w:val="009A699F"/>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6FE"/>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59"/>
    <w:rsid w:val="009C228C"/>
    <w:rsid w:val="009C235D"/>
    <w:rsid w:val="009C23D6"/>
    <w:rsid w:val="009C265F"/>
    <w:rsid w:val="009C27EF"/>
    <w:rsid w:val="009C282C"/>
    <w:rsid w:val="009C2A6D"/>
    <w:rsid w:val="009C2A85"/>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E1E"/>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455"/>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7FA"/>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1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CC"/>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3D8"/>
    <w:rsid w:val="009E5610"/>
    <w:rsid w:val="009E57E1"/>
    <w:rsid w:val="009E5878"/>
    <w:rsid w:val="009E588A"/>
    <w:rsid w:val="009E589C"/>
    <w:rsid w:val="009E5B0B"/>
    <w:rsid w:val="009E5BAE"/>
    <w:rsid w:val="009E5BF3"/>
    <w:rsid w:val="009E5C96"/>
    <w:rsid w:val="009E5E48"/>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0D1"/>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14"/>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8AB"/>
    <w:rsid w:val="009F3A24"/>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DE"/>
    <w:rsid w:val="009F5DF2"/>
    <w:rsid w:val="009F5EBE"/>
    <w:rsid w:val="009F60A0"/>
    <w:rsid w:val="009F60AA"/>
    <w:rsid w:val="009F60F8"/>
    <w:rsid w:val="009F617A"/>
    <w:rsid w:val="009F6254"/>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B4"/>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679"/>
    <w:rsid w:val="00A007BD"/>
    <w:rsid w:val="00A0084A"/>
    <w:rsid w:val="00A009DC"/>
    <w:rsid w:val="00A00A78"/>
    <w:rsid w:val="00A00AD9"/>
    <w:rsid w:val="00A00B4C"/>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7F6"/>
    <w:rsid w:val="00A02806"/>
    <w:rsid w:val="00A0280D"/>
    <w:rsid w:val="00A02825"/>
    <w:rsid w:val="00A028D7"/>
    <w:rsid w:val="00A02AEC"/>
    <w:rsid w:val="00A02CDC"/>
    <w:rsid w:val="00A02F2F"/>
    <w:rsid w:val="00A03024"/>
    <w:rsid w:val="00A03084"/>
    <w:rsid w:val="00A0320F"/>
    <w:rsid w:val="00A03361"/>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79"/>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26"/>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CBF"/>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2E3"/>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04"/>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76"/>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7F"/>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8E"/>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7EF"/>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641"/>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EF"/>
    <w:rsid w:val="00A35EF0"/>
    <w:rsid w:val="00A35FC7"/>
    <w:rsid w:val="00A3604A"/>
    <w:rsid w:val="00A362C9"/>
    <w:rsid w:val="00A363EC"/>
    <w:rsid w:val="00A3657E"/>
    <w:rsid w:val="00A366E7"/>
    <w:rsid w:val="00A36739"/>
    <w:rsid w:val="00A36812"/>
    <w:rsid w:val="00A3684B"/>
    <w:rsid w:val="00A3690E"/>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989"/>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75F"/>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10"/>
    <w:rsid w:val="00A42FE6"/>
    <w:rsid w:val="00A4311C"/>
    <w:rsid w:val="00A4318C"/>
    <w:rsid w:val="00A4318D"/>
    <w:rsid w:val="00A43300"/>
    <w:rsid w:val="00A433C8"/>
    <w:rsid w:val="00A43521"/>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7A"/>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E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06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3DDF"/>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C5F"/>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7F"/>
    <w:rsid w:val="00A60CC0"/>
    <w:rsid w:val="00A60D5F"/>
    <w:rsid w:val="00A60E40"/>
    <w:rsid w:val="00A60FD6"/>
    <w:rsid w:val="00A60FE1"/>
    <w:rsid w:val="00A6118D"/>
    <w:rsid w:val="00A611CD"/>
    <w:rsid w:val="00A611F1"/>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D45"/>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2E9"/>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55"/>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B15"/>
    <w:rsid w:val="00A72C05"/>
    <w:rsid w:val="00A72C06"/>
    <w:rsid w:val="00A72C30"/>
    <w:rsid w:val="00A72D4A"/>
    <w:rsid w:val="00A72E01"/>
    <w:rsid w:val="00A72E3C"/>
    <w:rsid w:val="00A72E78"/>
    <w:rsid w:val="00A72F81"/>
    <w:rsid w:val="00A72FA7"/>
    <w:rsid w:val="00A73013"/>
    <w:rsid w:val="00A73028"/>
    <w:rsid w:val="00A730A5"/>
    <w:rsid w:val="00A731E2"/>
    <w:rsid w:val="00A73210"/>
    <w:rsid w:val="00A7325A"/>
    <w:rsid w:val="00A73327"/>
    <w:rsid w:val="00A7341F"/>
    <w:rsid w:val="00A734C3"/>
    <w:rsid w:val="00A7354F"/>
    <w:rsid w:val="00A735CA"/>
    <w:rsid w:val="00A73747"/>
    <w:rsid w:val="00A737C5"/>
    <w:rsid w:val="00A738AB"/>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4F3"/>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6B8"/>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BC1"/>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EFF"/>
    <w:rsid w:val="00A90FCE"/>
    <w:rsid w:val="00A90FE4"/>
    <w:rsid w:val="00A91095"/>
    <w:rsid w:val="00A9110B"/>
    <w:rsid w:val="00A911AC"/>
    <w:rsid w:val="00A91438"/>
    <w:rsid w:val="00A9156C"/>
    <w:rsid w:val="00A91595"/>
    <w:rsid w:val="00A91620"/>
    <w:rsid w:val="00A918CF"/>
    <w:rsid w:val="00A919CE"/>
    <w:rsid w:val="00A91A17"/>
    <w:rsid w:val="00A91C7F"/>
    <w:rsid w:val="00A91D26"/>
    <w:rsid w:val="00A91DBA"/>
    <w:rsid w:val="00A91E13"/>
    <w:rsid w:val="00A91E3B"/>
    <w:rsid w:val="00A91EED"/>
    <w:rsid w:val="00A91F5C"/>
    <w:rsid w:val="00A92029"/>
    <w:rsid w:val="00A92169"/>
    <w:rsid w:val="00A921F7"/>
    <w:rsid w:val="00A92449"/>
    <w:rsid w:val="00A92507"/>
    <w:rsid w:val="00A92620"/>
    <w:rsid w:val="00A927A6"/>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3A"/>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49"/>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1CF"/>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D50"/>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253"/>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7C8"/>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394"/>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13"/>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56"/>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2E"/>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0B"/>
    <w:rsid w:val="00AC5554"/>
    <w:rsid w:val="00AC555B"/>
    <w:rsid w:val="00AC5653"/>
    <w:rsid w:val="00AC576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25"/>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0D"/>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42"/>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9D"/>
    <w:rsid w:val="00AD6DE7"/>
    <w:rsid w:val="00AD6F25"/>
    <w:rsid w:val="00AD7092"/>
    <w:rsid w:val="00AD71BD"/>
    <w:rsid w:val="00AD71DC"/>
    <w:rsid w:val="00AD71E8"/>
    <w:rsid w:val="00AD730C"/>
    <w:rsid w:val="00AD7342"/>
    <w:rsid w:val="00AD7397"/>
    <w:rsid w:val="00AD7567"/>
    <w:rsid w:val="00AD7615"/>
    <w:rsid w:val="00AD7672"/>
    <w:rsid w:val="00AD77C6"/>
    <w:rsid w:val="00AD7877"/>
    <w:rsid w:val="00AD78B5"/>
    <w:rsid w:val="00AD7A50"/>
    <w:rsid w:val="00AD7B2A"/>
    <w:rsid w:val="00AD7B87"/>
    <w:rsid w:val="00AD7BFF"/>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E5B"/>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87E"/>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1F5B"/>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AD"/>
    <w:rsid w:val="00AF37B3"/>
    <w:rsid w:val="00AF37DB"/>
    <w:rsid w:val="00AF386B"/>
    <w:rsid w:val="00AF39C7"/>
    <w:rsid w:val="00AF3AFF"/>
    <w:rsid w:val="00AF3C40"/>
    <w:rsid w:val="00AF3C6D"/>
    <w:rsid w:val="00AF3CC4"/>
    <w:rsid w:val="00AF3D5A"/>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AC"/>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4B"/>
    <w:rsid w:val="00AF74B8"/>
    <w:rsid w:val="00AF7636"/>
    <w:rsid w:val="00AF764E"/>
    <w:rsid w:val="00AF76BB"/>
    <w:rsid w:val="00AF76FE"/>
    <w:rsid w:val="00AF7791"/>
    <w:rsid w:val="00AF78AD"/>
    <w:rsid w:val="00AF79AD"/>
    <w:rsid w:val="00AF7AC0"/>
    <w:rsid w:val="00AF7AC9"/>
    <w:rsid w:val="00AF7C65"/>
    <w:rsid w:val="00AF7D17"/>
    <w:rsid w:val="00AF7DF8"/>
    <w:rsid w:val="00AF7E19"/>
    <w:rsid w:val="00B001AD"/>
    <w:rsid w:val="00B00372"/>
    <w:rsid w:val="00B0058A"/>
    <w:rsid w:val="00B006A9"/>
    <w:rsid w:val="00B0084E"/>
    <w:rsid w:val="00B008C1"/>
    <w:rsid w:val="00B00920"/>
    <w:rsid w:val="00B009A0"/>
    <w:rsid w:val="00B00A06"/>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C32"/>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2F52"/>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43"/>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CC6"/>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2F"/>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3ED"/>
    <w:rsid w:val="00B22401"/>
    <w:rsid w:val="00B22418"/>
    <w:rsid w:val="00B226C4"/>
    <w:rsid w:val="00B226CA"/>
    <w:rsid w:val="00B22728"/>
    <w:rsid w:val="00B22785"/>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4FA"/>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5A2"/>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5E"/>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4D"/>
    <w:rsid w:val="00B30FA4"/>
    <w:rsid w:val="00B30FBF"/>
    <w:rsid w:val="00B3102E"/>
    <w:rsid w:val="00B3109D"/>
    <w:rsid w:val="00B310B3"/>
    <w:rsid w:val="00B31273"/>
    <w:rsid w:val="00B312FA"/>
    <w:rsid w:val="00B31369"/>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037"/>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93"/>
    <w:rsid w:val="00B345B1"/>
    <w:rsid w:val="00B34667"/>
    <w:rsid w:val="00B346F4"/>
    <w:rsid w:val="00B34718"/>
    <w:rsid w:val="00B347CC"/>
    <w:rsid w:val="00B348EF"/>
    <w:rsid w:val="00B34C2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4B"/>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8C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3F"/>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E77"/>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CFF"/>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A0"/>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1EC"/>
    <w:rsid w:val="00B6521A"/>
    <w:rsid w:val="00B6523E"/>
    <w:rsid w:val="00B65292"/>
    <w:rsid w:val="00B652CB"/>
    <w:rsid w:val="00B6533B"/>
    <w:rsid w:val="00B655C7"/>
    <w:rsid w:val="00B65618"/>
    <w:rsid w:val="00B6576D"/>
    <w:rsid w:val="00B6581C"/>
    <w:rsid w:val="00B65826"/>
    <w:rsid w:val="00B65845"/>
    <w:rsid w:val="00B658DF"/>
    <w:rsid w:val="00B6591F"/>
    <w:rsid w:val="00B65ADC"/>
    <w:rsid w:val="00B65BC0"/>
    <w:rsid w:val="00B65BEA"/>
    <w:rsid w:val="00B65C01"/>
    <w:rsid w:val="00B65C45"/>
    <w:rsid w:val="00B65E1F"/>
    <w:rsid w:val="00B66238"/>
    <w:rsid w:val="00B662F1"/>
    <w:rsid w:val="00B664D2"/>
    <w:rsid w:val="00B664E0"/>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244"/>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727"/>
    <w:rsid w:val="00B7385D"/>
    <w:rsid w:val="00B738CE"/>
    <w:rsid w:val="00B73AD9"/>
    <w:rsid w:val="00B73B8A"/>
    <w:rsid w:val="00B73BBD"/>
    <w:rsid w:val="00B73C14"/>
    <w:rsid w:val="00B73D09"/>
    <w:rsid w:val="00B740A1"/>
    <w:rsid w:val="00B7428C"/>
    <w:rsid w:val="00B74298"/>
    <w:rsid w:val="00B7433D"/>
    <w:rsid w:val="00B743DB"/>
    <w:rsid w:val="00B74453"/>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CB7"/>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2F41"/>
    <w:rsid w:val="00B83049"/>
    <w:rsid w:val="00B830B8"/>
    <w:rsid w:val="00B83163"/>
    <w:rsid w:val="00B832AC"/>
    <w:rsid w:val="00B83316"/>
    <w:rsid w:val="00B8344F"/>
    <w:rsid w:val="00B834D0"/>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62C"/>
    <w:rsid w:val="00B8476B"/>
    <w:rsid w:val="00B8476C"/>
    <w:rsid w:val="00B848F1"/>
    <w:rsid w:val="00B84A2E"/>
    <w:rsid w:val="00B84B98"/>
    <w:rsid w:val="00B84E0A"/>
    <w:rsid w:val="00B84ECF"/>
    <w:rsid w:val="00B84FC4"/>
    <w:rsid w:val="00B85119"/>
    <w:rsid w:val="00B85180"/>
    <w:rsid w:val="00B85351"/>
    <w:rsid w:val="00B8537D"/>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13"/>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4FF"/>
    <w:rsid w:val="00B9279C"/>
    <w:rsid w:val="00B927CF"/>
    <w:rsid w:val="00B9286A"/>
    <w:rsid w:val="00B928CA"/>
    <w:rsid w:val="00B9298B"/>
    <w:rsid w:val="00B92A7C"/>
    <w:rsid w:val="00B92B0B"/>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A81"/>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630"/>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0A0"/>
    <w:rsid w:val="00BB0305"/>
    <w:rsid w:val="00BB0363"/>
    <w:rsid w:val="00BB03AC"/>
    <w:rsid w:val="00BB0436"/>
    <w:rsid w:val="00BB04C3"/>
    <w:rsid w:val="00BB05BF"/>
    <w:rsid w:val="00BB05CD"/>
    <w:rsid w:val="00BB06A9"/>
    <w:rsid w:val="00BB071B"/>
    <w:rsid w:val="00BB0757"/>
    <w:rsid w:val="00BB0832"/>
    <w:rsid w:val="00BB0907"/>
    <w:rsid w:val="00BB0B10"/>
    <w:rsid w:val="00BB0BC4"/>
    <w:rsid w:val="00BB0C27"/>
    <w:rsid w:val="00BB0D39"/>
    <w:rsid w:val="00BB0DD3"/>
    <w:rsid w:val="00BB0E0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6A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3C9"/>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906"/>
    <w:rsid w:val="00BC6C28"/>
    <w:rsid w:val="00BC6CE1"/>
    <w:rsid w:val="00BC6D17"/>
    <w:rsid w:val="00BC6ED5"/>
    <w:rsid w:val="00BC6F21"/>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AEC"/>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C6"/>
    <w:rsid w:val="00BD51E5"/>
    <w:rsid w:val="00BD51EC"/>
    <w:rsid w:val="00BD5298"/>
    <w:rsid w:val="00BD540C"/>
    <w:rsid w:val="00BD5525"/>
    <w:rsid w:val="00BD55C6"/>
    <w:rsid w:val="00BD5643"/>
    <w:rsid w:val="00BD5685"/>
    <w:rsid w:val="00BD56E9"/>
    <w:rsid w:val="00BD5728"/>
    <w:rsid w:val="00BD5820"/>
    <w:rsid w:val="00BD58F3"/>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8F2"/>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5F0"/>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84"/>
    <w:rsid w:val="00BE75E9"/>
    <w:rsid w:val="00BE76A0"/>
    <w:rsid w:val="00BE76E3"/>
    <w:rsid w:val="00BE7760"/>
    <w:rsid w:val="00BE77BC"/>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1C7"/>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82"/>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8DF"/>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167"/>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788"/>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45"/>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72"/>
    <w:rsid w:val="00C02BF9"/>
    <w:rsid w:val="00C02CF0"/>
    <w:rsid w:val="00C02E1F"/>
    <w:rsid w:val="00C02EA7"/>
    <w:rsid w:val="00C02EB1"/>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35"/>
    <w:rsid w:val="00C04DD3"/>
    <w:rsid w:val="00C04E8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3BC"/>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16F"/>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A15"/>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5CF"/>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A5"/>
    <w:rsid w:val="00C235C6"/>
    <w:rsid w:val="00C2361C"/>
    <w:rsid w:val="00C2362C"/>
    <w:rsid w:val="00C23683"/>
    <w:rsid w:val="00C2369A"/>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D44"/>
    <w:rsid w:val="00C25E48"/>
    <w:rsid w:val="00C25EAC"/>
    <w:rsid w:val="00C25ED9"/>
    <w:rsid w:val="00C25F9A"/>
    <w:rsid w:val="00C25FEC"/>
    <w:rsid w:val="00C26026"/>
    <w:rsid w:val="00C2608A"/>
    <w:rsid w:val="00C26167"/>
    <w:rsid w:val="00C26485"/>
    <w:rsid w:val="00C2654F"/>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27A8F"/>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81"/>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7BE"/>
    <w:rsid w:val="00C50B8F"/>
    <w:rsid w:val="00C50BAD"/>
    <w:rsid w:val="00C50BB8"/>
    <w:rsid w:val="00C50BDB"/>
    <w:rsid w:val="00C50C08"/>
    <w:rsid w:val="00C50CFB"/>
    <w:rsid w:val="00C50D43"/>
    <w:rsid w:val="00C50D4B"/>
    <w:rsid w:val="00C50DDF"/>
    <w:rsid w:val="00C50EAB"/>
    <w:rsid w:val="00C50EDA"/>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1FD"/>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19B"/>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E67"/>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8DA"/>
    <w:rsid w:val="00C649E2"/>
    <w:rsid w:val="00C64D10"/>
    <w:rsid w:val="00C64D9B"/>
    <w:rsid w:val="00C64D9F"/>
    <w:rsid w:val="00C64DDC"/>
    <w:rsid w:val="00C64E4D"/>
    <w:rsid w:val="00C64E53"/>
    <w:rsid w:val="00C64EDD"/>
    <w:rsid w:val="00C65010"/>
    <w:rsid w:val="00C6506B"/>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3"/>
    <w:rsid w:val="00C70D65"/>
    <w:rsid w:val="00C70D8B"/>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43"/>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89"/>
    <w:rsid w:val="00C800BE"/>
    <w:rsid w:val="00C800DC"/>
    <w:rsid w:val="00C80424"/>
    <w:rsid w:val="00C80550"/>
    <w:rsid w:val="00C8059A"/>
    <w:rsid w:val="00C8074F"/>
    <w:rsid w:val="00C808F5"/>
    <w:rsid w:val="00C80ACE"/>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79F"/>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9E5"/>
    <w:rsid w:val="00C83A26"/>
    <w:rsid w:val="00C83C95"/>
    <w:rsid w:val="00C83EDD"/>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53"/>
    <w:rsid w:val="00C85576"/>
    <w:rsid w:val="00C855DA"/>
    <w:rsid w:val="00C8560D"/>
    <w:rsid w:val="00C8576B"/>
    <w:rsid w:val="00C857D5"/>
    <w:rsid w:val="00C8585F"/>
    <w:rsid w:val="00C85892"/>
    <w:rsid w:val="00C859DB"/>
    <w:rsid w:val="00C85A0A"/>
    <w:rsid w:val="00C85A51"/>
    <w:rsid w:val="00C85AB1"/>
    <w:rsid w:val="00C85AC2"/>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1D"/>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0F"/>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48"/>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30"/>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E8A"/>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0B4"/>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0F8"/>
    <w:rsid w:val="00CB012E"/>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8F"/>
    <w:rsid w:val="00CB40A0"/>
    <w:rsid w:val="00CB4120"/>
    <w:rsid w:val="00CB4204"/>
    <w:rsid w:val="00CB420E"/>
    <w:rsid w:val="00CB4254"/>
    <w:rsid w:val="00CB43DA"/>
    <w:rsid w:val="00CB4410"/>
    <w:rsid w:val="00CB462F"/>
    <w:rsid w:val="00CB4639"/>
    <w:rsid w:val="00CB479F"/>
    <w:rsid w:val="00CB47C2"/>
    <w:rsid w:val="00CB4857"/>
    <w:rsid w:val="00CB497E"/>
    <w:rsid w:val="00CB4A0C"/>
    <w:rsid w:val="00CB4A95"/>
    <w:rsid w:val="00CB4AAE"/>
    <w:rsid w:val="00CB4AB7"/>
    <w:rsid w:val="00CB4B24"/>
    <w:rsid w:val="00CB4CB5"/>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BD4"/>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AA"/>
    <w:rsid w:val="00CC16D7"/>
    <w:rsid w:val="00CC17B5"/>
    <w:rsid w:val="00CC17E5"/>
    <w:rsid w:val="00CC188D"/>
    <w:rsid w:val="00CC1894"/>
    <w:rsid w:val="00CC1A72"/>
    <w:rsid w:val="00CC1A95"/>
    <w:rsid w:val="00CC1BA1"/>
    <w:rsid w:val="00CC1CC9"/>
    <w:rsid w:val="00CC1CE4"/>
    <w:rsid w:val="00CC1D66"/>
    <w:rsid w:val="00CC1DDF"/>
    <w:rsid w:val="00CC1ED1"/>
    <w:rsid w:val="00CC1EFC"/>
    <w:rsid w:val="00CC1FD3"/>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65"/>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DCC"/>
    <w:rsid w:val="00CD2E4D"/>
    <w:rsid w:val="00CD2EE8"/>
    <w:rsid w:val="00CD2FCC"/>
    <w:rsid w:val="00CD302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2F"/>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0B"/>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7AA"/>
    <w:rsid w:val="00CF2877"/>
    <w:rsid w:val="00CF28AA"/>
    <w:rsid w:val="00CF28AB"/>
    <w:rsid w:val="00CF2964"/>
    <w:rsid w:val="00CF29C8"/>
    <w:rsid w:val="00CF2C46"/>
    <w:rsid w:val="00CF2C63"/>
    <w:rsid w:val="00CF2D90"/>
    <w:rsid w:val="00CF2F38"/>
    <w:rsid w:val="00CF2F75"/>
    <w:rsid w:val="00CF3057"/>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09"/>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1"/>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2C"/>
    <w:rsid w:val="00D00648"/>
    <w:rsid w:val="00D006F3"/>
    <w:rsid w:val="00D00836"/>
    <w:rsid w:val="00D008B8"/>
    <w:rsid w:val="00D00A42"/>
    <w:rsid w:val="00D00B92"/>
    <w:rsid w:val="00D00C0E"/>
    <w:rsid w:val="00D00D32"/>
    <w:rsid w:val="00D00F6C"/>
    <w:rsid w:val="00D0100F"/>
    <w:rsid w:val="00D0103D"/>
    <w:rsid w:val="00D011E2"/>
    <w:rsid w:val="00D012D1"/>
    <w:rsid w:val="00D0140E"/>
    <w:rsid w:val="00D01465"/>
    <w:rsid w:val="00D014FC"/>
    <w:rsid w:val="00D015FF"/>
    <w:rsid w:val="00D01610"/>
    <w:rsid w:val="00D016FC"/>
    <w:rsid w:val="00D017BA"/>
    <w:rsid w:val="00D01874"/>
    <w:rsid w:val="00D018D3"/>
    <w:rsid w:val="00D01AAF"/>
    <w:rsid w:val="00D01ACB"/>
    <w:rsid w:val="00D01B2E"/>
    <w:rsid w:val="00D01C68"/>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AA2"/>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5EFF"/>
    <w:rsid w:val="00D0602A"/>
    <w:rsid w:val="00D0603A"/>
    <w:rsid w:val="00D061D8"/>
    <w:rsid w:val="00D06325"/>
    <w:rsid w:val="00D06398"/>
    <w:rsid w:val="00D06403"/>
    <w:rsid w:val="00D06563"/>
    <w:rsid w:val="00D0663D"/>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3E5"/>
    <w:rsid w:val="00D14417"/>
    <w:rsid w:val="00D145AD"/>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B90"/>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AFC"/>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98B"/>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C52"/>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C9E"/>
    <w:rsid w:val="00D27DC1"/>
    <w:rsid w:val="00D27E17"/>
    <w:rsid w:val="00D27E20"/>
    <w:rsid w:val="00D3012D"/>
    <w:rsid w:val="00D302B0"/>
    <w:rsid w:val="00D303ED"/>
    <w:rsid w:val="00D30675"/>
    <w:rsid w:val="00D30728"/>
    <w:rsid w:val="00D30770"/>
    <w:rsid w:val="00D307EA"/>
    <w:rsid w:val="00D3081F"/>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3CD"/>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0"/>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C95"/>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0"/>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64"/>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33F"/>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247"/>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70"/>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28"/>
    <w:rsid w:val="00D556AB"/>
    <w:rsid w:val="00D556EA"/>
    <w:rsid w:val="00D557DE"/>
    <w:rsid w:val="00D5580D"/>
    <w:rsid w:val="00D55DB9"/>
    <w:rsid w:val="00D55E30"/>
    <w:rsid w:val="00D55EF7"/>
    <w:rsid w:val="00D55FAF"/>
    <w:rsid w:val="00D56086"/>
    <w:rsid w:val="00D56298"/>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1FF1"/>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DB"/>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6C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5A3"/>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62"/>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33"/>
    <w:rsid w:val="00D9444A"/>
    <w:rsid w:val="00D945EF"/>
    <w:rsid w:val="00D94741"/>
    <w:rsid w:val="00D94B71"/>
    <w:rsid w:val="00D94B7B"/>
    <w:rsid w:val="00D94B98"/>
    <w:rsid w:val="00D94C51"/>
    <w:rsid w:val="00D94D0B"/>
    <w:rsid w:val="00D94D3A"/>
    <w:rsid w:val="00D9500E"/>
    <w:rsid w:val="00D955C5"/>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0A"/>
    <w:rsid w:val="00DA2EBB"/>
    <w:rsid w:val="00DA2FD9"/>
    <w:rsid w:val="00DA3120"/>
    <w:rsid w:val="00DA3148"/>
    <w:rsid w:val="00DA3201"/>
    <w:rsid w:val="00DA321C"/>
    <w:rsid w:val="00DA32D6"/>
    <w:rsid w:val="00DA32EE"/>
    <w:rsid w:val="00DA34CA"/>
    <w:rsid w:val="00DA35D2"/>
    <w:rsid w:val="00DA3656"/>
    <w:rsid w:val="00DA37AA"/>
    <w:rsid w:val="00DA37D0"/>
    <w:rsid w:val="00DA3801"/>
    <w:rsid w:val="00DA3802"/>
    <w:rsid w:val="00DA3B0E"/>
    <w:rsid w:val="00DA3B19"/>
    <w:rsid w:val="00DA3B5C"/>
    <w:rsid w:val="00DA3B6D"/>
    <w:rsid w:val="00DA3B95"/>
    <w:rsid w:val="00DA3C38"/>
    <w:rsid w:val="00DA3D3F"/>
    <w:rsid w:val="00DA3E22"/>
    <w:rsid w:val="00DA3ECE"/>
    <w:rsid w:val="00DA3EE0"/>
    <w:rsid w:val="00DA407E"/>
    <w:rsid w:val="00DA40BA"/>
    <w:rsid w:val="00DA4194"/>
    <w:rsid w:val="00DA4318"/>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1DF"/>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736"/>
    <w:rsid w:val="00DB384E"/>
    <w:rsid w:val="00DB390F"/>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858"/>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66E"/>
    <w:rsid w:val="00DC1756"/>
    <w:rsid w:val="00DC178E"/>
    <w:rsid w:val="00DC1808"/>
    <w:rsid w:val="00DC19BD"/>
    <w:rsid w:val="00DC1A02"/>
    <w:rsid w:val="00DC1A69"/>
    <w:rsid w:val="00DC1ABC"/>
    <w:rsid w:val="00DC1AC9"/>
    <w:rsid w:val="00DC1C2D"/>
    <w:rsid w:val="00DC1CA6"/>
    <w:rsid w:val="00DC1E02"/>
    <w:rsid w:val="00DC1EBC"/>
    <w:rsid w:val="00DC2203"/>
    <w:rsid w:val="00DC2231"/>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A9"/>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4FA9"/>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021"/>
    <w:rsid w:val="00DD0081"/>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315"/>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389"/>
    <w:rsid w:val="00DD344F"/>
    <w:rsid w:val="00DD35B6"/>
    <w:rsid w:val="00DD36A6"/>
    <w:rsid w:val="00DD36BF"/>
    <w:rsid w:val="00DD36E8"/>
    <w:rsid w:val="00DD3755"/>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1C"/>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C7"/>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4"/>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6B"/>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BBA"/>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157"/>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AE6"/>
    <w:rsid w:val="00E03B1E"/>
    <w:rsid w:val="00E03B8F"/>
    <w:rsid w:val="00E03C2D"/>
    <w:rsid w:val="00E03D23"/>
    <w:rsid w:val="00E03DD4"/>
    <w:rsid w:val="00E03F7A"/>
    <w:rsid w:val="00E03FC3"/>
    <w:rsid w:val="00E04308"/>
    <w:rsid w:val="00E04393"/>
    <w:rsid w:val="00E04394"/>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38"/>
    <w:rsid w:val="00E06246"/>
    <w:rsid w:val="00E0626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8C7"/>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6F"/>
    <w:rsid w:val="00E143E9"/>
    <w:rsid w:val="00E144E9"/>
    <w:rsid w:val="00E14538"/>
    <w:rsid w:val="00E145A7"/>
    <w:rsid w:val="00E14692"/>
    <w:rsid w:val="00E14698"/>
    <w:rsid w:val="00E146BB"/>
    <w:rsid w:val="00E1471B"/>
    <w:rsid w:val="00E14771"/>
    <w:rsid w:val="00E1479C"/>
    <w:rsid w:val="00E14801"/>
    <w:rsid w:val="00E14829"/>
    <w:rsid w:val="00E14945"/>
    <w:rsid w:val="00E14A5E"/>
    <w:rsid w:val="00E14AB0"/>
    <w:rsid w:val="00E14B00"/>
    <w:rsid w:val="00E14B22"/>
    <w:rsid w:val="00E14C30"/>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6B"/>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D17"/>
    <w:rsid w:val="00E20F00"/>
    <w:rsid w:val="00E210C8"/>
    <w:rsid w:val="00E212C5"/>
    <w:rsid w:val="00E214CE"/>
    <w:rsid w:val="00E215C7"/>
    <w:rsid w:val="00E2161F"/>
    <w:rsid w:val="00E216E9"/>
    <w:rsid w:val="00E2170E"/>
    <w:rsid w:val="00E21745"/>
    <w:rsid w:val="00E21872"/>
    <w:rsid w:val="00E2188B"/>
    <w:rsid w:val="00E21A17"/>
    <w:rsid w:val="00E21A48"/>
    <w:rsid w:val="00E21ADB"/>
    <w:rsid w:val="00E21BAB"/>
    <w:rsid w:val="00E21C51"/>
    <w:rsid w:val="00E21C81"/>
    <w:rsid w:val="00E21C85"/>
    <w:rsid w:val="00E21DB0"/>
    <w:rsid w:val="00E21E8A"/>
    <w:rsid w:val="00E21F2A"/>
    <w:rsid w:val="00E21FC8"/>
    <w:rsid w:val="00E22085"/>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A8"/>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6A1"/>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9"/>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6AE"/>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CA6"/>
    <w:rsid w:val="00E37D28"/>
    <w:rsid w:val="00E37D2D"/>
    <w:rsid w:val="00E37D36"/>
    <w:rsid w:val="00E37D4F"/>
    <w:rsid w:val="00E37D9E"/>
    <w:rsid w:val="00E40073"/>
    <w:rsid w:val="00E400D7"/>
    <w:rsid w:val="00E400E5"/>
    <w:rsid w:val="00E4011F"/>
    <w:rsid w:val="00E401FD"/>
    <w:rsid w:val="00E4023E"/>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A9F"/>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0D"/>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28A"/>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0F5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7C"/>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83"/>
    <w:rsid w:val="00E544D3"/>
    <w:rsid w:val="00E544E0"/>
    <w:rsid w:val="00E545D7"/>
    <w:rsid w:val="00E54648"/>
    <w:rsid w:val="00E54779"/>
    <w:rsid w:val="00E54928"/>
    <w:rsid w:val="00E54946"/>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493"/>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22B"/>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689"/>
    <w:rsid w:val="00E6376E"/>
    <w:rsid w:val="00E638C0"/>
    <w:rsid w:val="00E6390A"/>
    <w:rsid w:val="00E63980"/>
    <w:rsid w:val="00E639BC"/>
    <w:rsid w:val="00E63A8B"/>
    <w:rsid w:val="00E63AF3"/>
    <w:rsid w:val="00E63B5F"/>
    <w:rsid w:val="00E63BAE"/>
    <w:rsid w:val="00E63C7E"/>
    <w:rsid w:val="00E63DA9"/>
    <w:rsid w:val="00E63DC8"/>
    <w:rsid w:val="00E63F70"/>
    <w:rsid w:val="00E64012"/>
    <w:rsid w:val="00E6412C"/>
    <w:rsid w:val="00E64179"/>
    <w:rsid w:val="00E64195"/>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6EDB"/>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B7C"/>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2EA"/>
    <w:rsid w:val="00E753CC"/>
    <w:rsid w:val="00E75409"/>
    <w:rsid w:val="00E75655"/>
    <w:rsid w:val="00E75662"/>
    <w:rsid w:val="00E756D8"/>
    <w:rsid w:val="00E757AC"/>
    <w:rsid w:val="00E7585B"/>
    <w:rsid w:val="00E75899"/>
    <w:rsid w:val="00E759EB"/>
    <w:rsid w:val="00E75A28"/>
    <w:rsid w:val="00E75B36"/>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4A"/>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6C"/>
    <w:rsid w:val="00E842C1"/>
    <w:rsid w:val="00E842E2"/>
    <w:rsid w:val="00E842E9"/>
    <w:rsid w:val="00E842EB"/>
    <w:rsid w:val="00E843DE"/>
    <w:rsid w:val="00E8443B"/>
    <w:rsid w:val="00E84524"/>
    <w:rsid w:val="00E845DC"/>
    <w:rsid w:val="00E84604"/>
    <w:rsid w:val="00E8463B"/>
    <w:rsid w:val="00E846E0"/>
    <w:rsid w:val="00E848CE"/>
    <w:rsid w:val="00E84939"/>
    <w:rsid w:val="00E849C4"/>
    <w:rsid w:val="00E84A89"/>
    <w:rsid w:val="00E84A97"/>
    <w:rsid w:val="00E84D43"/>
    <w:rsid w:val="00E84E91"/>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026"/>
    <w:rsid w:val="00E91270"/>
    <w:rsid w:val="00E91297"/>
    <w:rsid w:val="00E913A1"/>
    <w:rsid w:val="00E91412"/>
    <w:rsid w:val="00E91508"/>
    <w:rsid w:val="00E91538"/>
    <w:rsid w:val="00E915DA"/>
    <w:rsid w:val="00E91632"/>
    <w:rsid w:val="00E91750"/>
    <w:rsid w:val="00E9177A"/>
    <w:rsid w:val="00E91AB6"/>
    <w:rsid w:val="00E91C08"/>
    <w:rsid w:val="00E91C38"/>
    <w:rsid w:val="00E91CDA"/>
    <w:rsid w:val="00E91E31"/>
    <w:rsid w:val="00E91EE9"/>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CD"/>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2F2"/>
    <w:rsid w:val="00E9733F"/>
    <w:rsid w:val="00E973E5"/>
    <w:rsid w:val="00E975AA"/>
    <w:rsid w:val="00E975D3"/>
    <w:rsid w:val="00E9760E"/>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5CE"/>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1A"/>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184"/>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85"/>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8A"/>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01"/>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33E"/>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270"/>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B78"/>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8C2"/>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5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38"/>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0F7"/>
    <w:rsid w:val="00ED518F"/>
    <w:rsid w:val="00ED51B3"/>
    <w:rsid w:val="00ED52CD"/>
    <w:rsid w:val="00ED536F"/>
    <w:rsid w:val="00ED54D9"/>
    <w:rsid w:val="00ED54DF"/>
    <w:rsid w:val="00ED550A"/>
    <w:rsid w:val="00ED557C"/>
    <w:rsid w:val="00ED564F"/>
    <w:rsid w:val="00ED5805"/>
    <w:rsid w:val="00ED590F"/>
    <w:rsid w:val="00ED5916"/>
    <w:rsid w:val="00ED5920"/>
    <w:rsid w:val="00ED5B6F"/>
    <w:rsid w:val="00ED5BD6"/>
    <w:rsid w:val="00ED5C29"/>
    <w:rsid w:val="00ED5CF9"/>
    <w:rsid w:val="00ED5D82"/>
    <w:rsid w:val="00ED5FF7"/>
    <w:rsid w:val="00ED6106"/>
    <w:rsid w:val="00ED61EE"/>
    <w:rsid w:val="00ED6251"/>
    <w:rsid w:val="00ED6369"/>
    <w:rsid w:val="00ED6536"/>
    <w:rsid w:val="00ED6537"/>
    <w:rsid w:val="00ED67F2"/>
    <w:rsid w:val="00ED691E"/>
    <w:rsid w:val="00ED6996"/>
    <w:rsid w:val="00ED6A05"/>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21"/>
    <w:rsid w:val="00EE03DD"/>
    <w:rsid w:val="00EE0427"/>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0"/>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DC5"/>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A57"/>
    <w:rsid w:val="00EF1B27"/>
    <w:rsid w:val="00EF1B44"/>
    <w:rsid w:val="00EF1BBE"/>
    <w:rsid w:val="00EF1CBA"/>
    <w:rsid w:val="00EF1D3E"/>
    <w:rsid w:val="00EF1D9C"/>
    <w:rsid w:val="00EF1DAD"/>
    <w:rsid w:val="00EF1DB2"/>
    <w:rsid w:val="00EF1E01"/>
    <w:rsid w:val="00EF1E6F"/>
    <w:rsid w:val="00EF1EBE"/>
    <w:rsid w:val="00EF1F91"/>
    <w:rsid w:val="00EF1F99"/>
    <w:rsid w:val="00EF1FCD"/>
    <w:rsid w:val="00EF2014"/>
    <w:rsid w:val="00EF20BB"/>
    <w:rsid w:val="00EF228F"/>
    <w:rsid w:val="00EF23A2"/>
    <w:rsid w:val="00EF2441"/>
    <w:rsid w:val="00EF249A"/>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B09"/>
    <w:rsid w:val="00EF3C19"/>
    <w:rsid w:val="00EF3C49"/>
    <w:rsid w:val="00EF3C88"/>
    <w:rsid w:val="00EF3D27"/>
    <w:rsid w:val="00EF3DAB"/>
    <w:rsid w:val="00EF3DDA"/>
    <w:rsid w:val="00EF3DDC"/>
    <w:rsid w:val="00EF3DEC"/>
    <w:rsid w:val="00EF3E0C"/>
    <w:rsid w:val="00EF3EF2"/>
    <w:rsid w:val="00EF3FB3"/>
    <w:rsid w:val="00EF40FE"/>
    <w:rsid w:val="00EF4264"/>
    <w:rsid w:val="00EF445F"/>
    <w:rsid w:val="00EF448E"/>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6E81"/>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5D9"/>
    <w:rsid w:val="00F01A20"/>
    <w:rsid w:val="00F01C0C"/>
    <w:rsid w:val="00F01D1D"/>
    <w:rsid w:val="00F01E32"/>
    <w:rsid w:val="00F01EA8"/>
    <w:rsid w:val="00F01EBA"/>
    <w:rsid w:val="00F01EFD"/>
    <w:rsid w:val="00F01FE3"/>
    <w:rsid w:val="00F0207F"/>
    <w:rsid w:val="00F02182"/>
    <w:rsid w:val="00F0226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19"/>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16"/>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9B"/>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3FDC"/>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8B0"/>
    <w:rsid w:val="00F1692D"/>
    <w:rsid w:val="00F16971"/>
    <w:rsid w:val="00F16BC8"/>
    <w:rsid w:val="00F16E08"/>
    <w:rsid w:val="00F16F97"/>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99F"/>
    <w:rsid w:val="00F21A20"/>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EC4"/>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1AF"/>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B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95"/>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B1"/>
    <w:rsid w:val="00F375CA"/>
    <w:rsid w:val="00F375E9"/>
    <w:rsid w:val="00F375EE"/>
    <w:rsid w:val="00F376A6"/>
    <w:rsid w:val="00F376D9"/>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7A"/>
    <w:rsid w:val="00F40DAB"/>
    <w:rsid w:val="00F40E1D"/>
    <w:rsid w:val="00F40ED8"/>
    <w:rsid w:val="00F40F05"/>
    <w:rsid w:val="00F40F37"/>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35"/>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40"/>
    <w:rsid w:val="00F43D65"/>
    <w:rsid w:val="00F43D71"/>
    <w:rsid w:val="00F43DEC"/>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B81"/>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6F3"/>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51"/>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9BA"/>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7B5"/>
    <w:rsid w:val="00F578B5"/>
    <w:rsid w:val="00F578C9"/>
    <w:rsid w:val="00F579CE"/>
    <w:rsid w:val="00F57AE4"/>
    <w:rsid w:val="00F57AF5"/>
    <w:rsid w:val="00F57B3F"/>
    <w:rsid w:val="00F57D5F"/>
    <w:rsid w:val="00F57F0C"/>
    <w:rsid w:val="00F57F7D"/>
    <w:rsid w:val="00F60054"/>
    <w:rsid w:val="00F60154"/>
    <w:rsid w:val="00F60161"/>
    <w:rsid w:val="00F60184"/>
    <w:rsid w:val="00F6028F"/>
    <w:rsid w:val="00F603BD"/>
    <w:rsid w:val="00F603DA"/>
    <w:rsid w:val="00F60506"/>
    <w:rsid w:val="00F6067F"/>
    <w:rsid w:val="00F6074F"/>
    <w:rsid w:val="00F607A8"/>
    <w:rsid w:val="00F607CD"/>
    <w:rsid w:val="00F60828"/>
    <w:rsid w:val="00F6097B"/>
    <w:rsid w:val="00F609AE"/>
    <w:rsid w:val="00F609FF"/>
    <w:rsid w:val="00F60AF1"/>
    <w:rsid w:val="00F60B48"/>
    <w:rsid w:val="00F60B50"/>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A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EF0"/>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9DE"/>
    <w:rsid w:val="00F67AA1"/>
    <w:rsid w:val="00F67BA8"/>
    <w:rsid w:val="00F67C40"/>
    <w:rsid w:val="00F67C6C"/>
    <w:rsid w:val="00F67F3F"/>
    <w:rsid w:val="00F7008A"/>
    <w:rsid w:val="00F700E8"/>
    <w:rsid w:val="00F70127"/>
    <w:rsid w:val="00F7012F"/>
    <w:rsid w:val="00F70134"/>
    <w:rsid w:val="00F70160"/>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61"/>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2D9"/>
    <w:rsid w:val="00F733CA"/>
    <w:rsid w:val="00F73404"/>
    <w:rsid w:val="00F73468"/>
    <w:rsid w:val="00F73589"/>
    <w:rsid w:val="00F7395E"/>
    <w:rsid w:val="00F73ACF"/>
    <w:rsid w:val="00F73B46"/>
    <w:rsid w:val="00F73B58"/>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5C"/>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978"/>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7A1"/>
    <w:rsid w:val="00F818F9"/>
    <w:rsid w:val="00F819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38A"/>
    <w:rsid w:val="00F8340C"/>
    <w:rsid w:val="00F83496"/>
    <w:rsid w:val="00F834E3"/>
    <w:rsid w:val="00F83638"/>
    <w:rsid w:val="00F836A1"/>
    <w:rsid w:val="00F83899"/>
    <w:rsid w:val="00F8389F"/>
    <w:rsid w:val="00F83995"/>
    <w:rsid w:val="00F83B2F"/>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8E8"/>
    <w:rsid w:val="00F849BC"/>
    <w:rsid w:val="00F84A4F"/>
    <w:rsid w:val="00F84AFE"/>
    <w:rsid w:val="00F84B79"/>
    <w:rsid w:val="00F84BA0"/>
    <w:rsid w:val="00F84C03"/>
    <w:rsid w:val="00F84D5B"/>
    <w:rsid w:val="00F84DC2"/>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87EA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DD5"/>
    <w:rsid w:val="00F90E01"/>
    <w:rsid w:val="00F91064"/>
    <w:rsid w:val="00F91178"/>
    <w:rsid w:val="00F911A0"/>
    <w:rsid w:val="00F91243"/>
    <w:rsid w:val="00F91267"/>
    <w:rsid w:val="00F9144F"/>
    <w:rsid w:val="00F91451"/>
    <w:rsid w:val="00F91475"/>
    <w:rsid w:val="00F915D5"/>
    <w:rsid w:val="00F9171A"/>
    <w:rsid w:val="00F91752"/>
    <w:rsid w:val="00F9179D"/>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4EC"/>
    <w:rsid w:val="00F94552"/>
    <w:rsid w:val="00F9456E"/>
    <w:rsid w:val="00F9457E"/>
    <w:rsid w:val="00F9471F"/>
    <w:rsid w:val="00F94731"/>
    <w:rsid w:val="00F9475D"/>
    <w:rsid w:val="00F9480E"/>
    <w:rsid w:val="00F9484D"/>
    <w:rsid w:val="00F948D8"/>
    <w:rsid w:val="00F94953"/>
    <w:rsid w:val="00F94991"/>
    <w:rsid w:val="00F949B9"/>
    <w:rsid w:val="00F94A6A"/>
    <w:rsid w:val="00F94A6D"/>
    <w:rsid w:val="00F94CB7"/>
    <w:rsid w:val="00F94D1B"/>
    <w:rsid w:val="00F94D38"/>
    <w:rsid w:val="00F94E4F"/>
    <w:rsid w:val="00F94EC7"/>
    <w:rsid w:val="00F95043"/>
    <w:rsid w:val="00F950E2"/>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08"/>
    <w:rsid w:val="00F97E6F"/>
    <w:rsid w:val="00F97EEE"/>
    <w:rsid w:val="00F97F9B"/>
    <w:rsid w:val="00F97FFA"/>
    <w:rsid w:val="00FA00D4"/>
    <w:rsid w:val="00FA0226"/>
    <w:rsid w:val="00FA0272"/>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B6"/>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79"/>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6F"/>
    <w:rsid w:val="00FA6771"/>
    <w:rsid w:val="00FA67EF"/>
    <w:rsid w:val="00FA67F3"/>
    <w:rsid w:val="00FA6A24"/>
    <w:rsid w:val="00FA6A42"/>
    <w:rsid w:val="00FA6AAA"/>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8C"/>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0A4"/>
    <w:rsid w:val="00FB22B1"/>
    <w:rsid w:val="00FB232A"/>
    <w:rsid w:val="00FB2347"/>
    <w:rsid w:val="00FB2506"/>
    <w:rsid w:val="00FB257A"/>
    <w:rsid w:val="00FB261A"/>
    <w:rsid w:val="00FB2650"/>
    <w:rsid w:val="00FB2753"/>
    <w:rsid w:val="00FB276D"/>
    <w:rsid w:val="00FB280B"/>
    <w:rsid w:val="00FB28E0"/>
    <w:rsid w:val="00FB2978"/>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0F"/>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1C7"/>
    <w:rsid w:val="00FC12CF"/>
    <w:rsid w:val="00FC1316"/>
    <w:rsid w:val="00FC131E"/>
    <w:rsid w:val="00FC1394"/>
    <w:rsid w:val="00FC154C"/>
    <w:rsid w:val="00FC15D4"/>
    <w:rsid w:val="00FC178F"/>
    <w:rsid w:val="00FC17B2"/>
    <w:rsid w:val="00FC18B6"/>
    <w:rsid w:val="00FC1A8C"/>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1"/>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4AD"/>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AA1"/>
    <w:rsid w:val="00FC7B01"/>
    <w:rsid w:val="00FC7C3D"/>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CA"/>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749"/>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553"/>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B6"/>
    <w:rsid w:val="00FF0FFA"/>
    <w:rsid w:val="00FF100D"/>
    <w:rsid w:val="00FF1018"/>
    <w:rsid w:val="00FF11A8"/>
    <w:rsid w:val="00FF1290"/>
    <w:rsid w:val="00FF12D6"/>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2C"/>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0FF7E14"/>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4E943AFD-5AD0-4EAB-BA30-12CAECBAC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56298"/>
    <w:pPr>
      <w:spacing w:line="280" w:lineRule="exact"/>
    </w:pPr>
    <w:rPr>
      <w:rFonts w:ascii="Verdana" w:hAnsi="Verdana"/>
      <w:sz w:val="18"/>
      <w:szCs w:val="24"/>
    </w:rPr>
  </w:style>
  <w:style w:type="paragraph" w:styleId="Kop1">
    <w:name w:val="heading 1"/>
    <w:basedOn w:val="Standaard"/>
    <w:next w:val="Standaard"/>
    <w:link w:val="Kop1Char"/>
    <w:qFormat/>
    <w:rsid w:val="00D5629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5629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D5629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D56298"/>
    <w:pPr>
      <w:keepNext/>
      <w:numPr>
        <w:ilvl w:val="3"/>
        <w:numId w:val="1"/>
      </w:numPr>
      <w:spacing w:before="280"/>
      <w:outlineLvl w:val="3"/>
    </w:pPr>
    <w:rPr>
      <w:b/>
      <w:bCs/>
      <w:szCs w:val="28"/>
    </w:rPr>
  </w:style>
  <w:style w:type="paragraph" w:styleId="Kop5">
    <w:name w:val="heading 5"/>
    <w:basedOn w:val="Standaard"/>
    <w:next w:val="Standaard"/>
    <w:link w:val="Kop5Char"/>
    <w:rsid w:val="00D56298"/>
    <w:pPr>
      <w:keepNext/>
      <w:numPr>
        <w:ilvl w:val="4"/>
        <w:numId w:val="1"/>
      </w:numPr>
      <w:spacing w:before="280"/>
      <w:outlineLvl w:val="4"/>
    </w:pPr>
    <w:rPr>
      <w:bCs/>
      <w:i/>
      <w:iCs/>
      <w:szCs w:val="26"/>
    </w:rPr>
  </w:style>
  <w:style w:type="paragraph" w:styleId="Kop6">
    <w:name w:val="heading 6"/>
    <w:basedOn w:val="Standaard"/>
    <w:next w:val="Standaard"/>
    <w:link w:val="Kop6Char"/>
    <w:rsid w:val="00D56298"/>
    <w:pPr>
      <w:keepNext/>
      <w:numPr>
        <w:ilvl w:val="5"/>
        <w:numId w:val="1"/>
      </w:numPr>
      <w:spacing w:before="280"/>
      <w:outlineLvl w:val="5"/>
    </w:pPr>
    <w:rPr>
      <w:bCs/>
      <w:i/>
      <w:szCs w:val="22"/>
    </w:rPr>
  </w:style>
  <w:style w:type="paragraph" w:styleId="Kop7">
    <w:name w:val="heading 7"/>
    <w:basedOn w:val="Standaard"/>
    <w:next w:val="Standaard"/>
    <w:link w:val="Kop7Char"/>
    <w:rsid w:val="00D56298"/>
    <w:pPr>
      <w:keepNext/>
      <w:spacing w:before="280"/>
      <w:outlineLvl w:val="6"/>
    </w:pPr>
  </w:style>
  <w:style w:type="paragraph" w:styleId="Kop8">
    <w:name w:val="heading 8"/>
    <w:basedOn w:val="Standaard"/>
    <w:next w:val="Standaard"/>
    <w:link w:val="Kop8Char"/>
    <w:rsid w:val="00D56298"/>
    <w:pPr>
      <w:keepNext/>
      <w:spacing w:before="280"/>
      <w:outlineLvl w:val="7"/>
    </w:pPr>
    <w:rPr>
      <w:iCs/>
    </w:rPr>
  </w:style>
  <w:style w:type="paragraph" w:styleId="Kop9">
    <w:name w:val="heading 9"/>
    <w:basedOn w:val="Standaard"/>
    <w:next w:val="Standaard"/>
    <w:link w:val="Kop9Char"/>
    <w:rsid w:val="00D5629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56298"/>
    <w:pPr>
      <w:keepNext/>
      <w:pageBreakBefore/>
      <w:spacing w:after="700"/>
      <w:contextualSpacing/>
      <w:outlineLvl w:val="0"/>
    </w:pPr>
    <w:rPr>
      <w:sz w:val="24"/>
    </w:rPr>
  </w:style>
  <w:style w:type="numbering" w:customStyle="1" w:styleId="Nummering">
    <w:name w:val="Nummering"/>
    <w:basedOn w:val="Geenlijst"/>
    <w:uiPriority w:val="99"/>
    <w:rsid w:val="00D56298"/>
    <w:pPr>
      <w:numPr>
        <w:numId w:val="5"/>
      </w:numPr>
    </w:pPr>
  </w:style>
  <w:style w:type="paragraph" w:styleId="Inhopg1">
    <w:name w:val="toc 1"/>
    <w:basedOn w:val="Standaard"/>
    <w:next w:val="Standaard"/>
    <w:uiPriority w:val="39"/>
    <w:rsid w:val="00D56298"/>
    <w:pPr>
      <w:keepNext/>
      <w:tabs>
        <w:tab w:val="right" w:leader="dot" w:pos="8505"/>
      </w:tabs>
      <w:spacing w:before="280"/>
      <w:ind w:hanging="1134"/>
    </w:pPr>
    <w:rPr>
      <w:b/>
    </w:rPr>
  </w:style>
  <w:style w:type="paragraph" w:styleId="Koptekst">
    <w:name w:val="header"/>
    <w:basedOn w:val="Standaard"/>
    <w:link w:val="KoptekstChar"/>
    <w:rsid w:val="00D56298"/>
    <w:pPr>
      <w:spacing w:line="200" w:lineRule="exact"/>
    </w:pPr>
    <w:rPr>
      <w:rFonts w:cs="Verdana-Bold"/>
      <w:bCs/>
      <w:smallCaps/>
      <w:sz w:val="14"/>
      <w:szCs w:val="13"/>
    </w:rPr>
  </w:style>
  <w:style w:type="paragraph" w:styleId="Voettekst">
    <w:name w:val="footer"/>
    <w:basedOn w:val="Standaard"/>
    <w:link w:val="VoettekstChar"/>
    <w:rsid w:val="00D56298"/>
    <w:pPr>
      <w:tabs>
        <w:tab w:val="center" w:pos="4536"/>
        <w:tab w:val="right" w:pos="9072"/>
      </w:tabs>
    </w:pPr>
  </w:style>
  <w:style w:type="paragraph" w:styleId="Titel">
    <w:name w:val="Title"/>
    <w:basedOn w:val="Standaard"/>
    <w:link w:val="TitelChar"/>
    <w:uiPriority w:val="10"/>
    <w:rsid w:val="00D56298"/>
    <w:pPr>
      <w:spacing w:line="320" w:lineRule="atLeast"/>
    </w:pPr>
    <w:rPr>
      <w:rFonts w:cs="Arial"/>
      <w:b/>
      <w:bCs/>
      <w:kern w:val="28"/>
      <w:sz w:val="24"/>
      <w:szCs w:val="32"/>
    </w:rPr>
  </w:style>
  <w:style w:type="paragraph" w:styleId="Inhopg2">
    <w:name w:val="toc 2"/>
    <w:basedOn w:val="Standaard"/>
    <w:next w:val="Standaard"/>
    <w:uiPriority w:val="39"/>
    <w:rsid w:val="00D56298"/>
    <w:pPr>
      <w:keepNext/>
      <w:tabs>
        <w:tab w:val="right" w:leader="dot" w:pos="8505"/>
      </w:tabs>
      <w:spacing w:before="280"/>
      <w:ind w:hanging="1134"/>
    </w:pPr>
    <w:rPr>
      <w:b/>
    </w:rPr>
  </w:style>
  <w:style w:type="paragraph" w:styleId="Inhopg3">
    <w:name w:val="toc 3"/>
    <w:basedOn w:val="Standaard"/>
    <w:next w:val="Standaard"/>
    <w:uiPriority w:val="39"/>
    <w:rsid w:val="00D56298"/>
    <w:pPr>
      <w:tabs>
        <w:tab w:val="right" w:leader="dot" w:pos="8505"/>
      </w:tabs>
      <w:ind w:hanging="1134"/>
    </w:pPr>
  </w:style>
  <w:style w:type="table" w:customStyle="1" w:styleId="Tabel">
    <w:name w:val="Tabel"/>
    <w:basedOn w:val="Standaardtabel"/>
    <w:uiPriority w:val="99"/>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56298"/>
    <w:pPr>
      <w:tabs>
        <w:tab w:val="right" w:leader="dot" w:pos="8505"/>
      </w:tabs>
      <w:ind w:hanging="1134"/>
    </w:pPr>
  </w:style>
  <w:style w:type="paragraph" w:styleId="Inhopg5">
    <w:name w:val="toc 5"/>
    <w:basedOn w:val="Standaard"/>
    <w:next w:val="Standaard"/>
    <w:uiPriority w:val="39"/>
    <w:rsid w:val="00D56298"/>
    <w:pPr>
      <w:tabs>
        <w:tab w:val="right" w:leader="dot" w:pos="8505"/>
      </w:tabs>
      <w:ind w:hanging="1134"/>
    </w:pPr>
  </w:style>
  <w:style w:type="paragraph" w:styleId="Voetnoottekst">
    <w:name w:val="footnote text"/>
    <w:basedOn w:val="Standaard"/>
    <w:link w:val="VoetnoottekstChar"/>
    <w:uiPriority w:val="99"/>
    <w:rsid w:val="00D5629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56298"/>
    <w:rPr>
      <w:szCs w:val="20"/>
    </w:rPr>
  </w:style>
  <w:style w:type="table" w:customStyle="1" w:styleId="Versiehistorie">
    <w:name w:val="Versiehistorie"/>
    <w:basedOn w:val="Standaardtabel"/>
    <w:uiPriority w:val="99"/>
    <w:rsid w:val="00D5629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56298"/>
    <w:rPr>
      <w:rFonts w:ascii="Verdana" w:hAnsi="Verdana"/>
      <w:sz w:val="18"/>
      <w:szCs w:val="24"/>
    </w:rPr>
  </w:style>
  <w:style w:type="table" w:styleId="Tabelraster">
    <w:name w:val="Table Grid"/>
    <w:basedOn w:val="Standaardtabel"/>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56298"/>
    <w:pPr>
      <w:spacing w:line="240" w:lineRule="auto"/>
    </w:pPr>
    <w:rPr>
      <w:b/>
      <w:bCs/>
      <w:sz w:val="20"/>
      <w:szCs w:val="20"/>
    </w:rPr>
  </w:style>
  <w:style w:type="paragraph" w:customStyle="1" w:styleId="Colofon">
    <w:name w:val="Colofon"/>
    <w:basedOn w:val="Standaard"/>
    <w:rsid w:val="00D56298"/>
    <w:pPr>
      <w:ind w:left="2268" w:hanging="2268"/>
    </w:pPr>
  </w:style>
  <w:style w:type="paragraph" w:customStyle="1" w:styleId="Kop2bijlage">
    <w:name w:val="Kop 2 bijlage"/>
    <w:basedOn w:val="Standaard"/>
    <w:next w:val="Standaard"/>
    <w:rsid w:val="00D56298"/>
    <w:pPr>
      <w:keepNext/>
      <w:pageBreakBefore/>
      <w:numPr>
        <w:ilvl w:val="7"/>
        <w:numId w:val="1"/>
      </w:numPr>
      <w:spacing w:after="700"/>
      <w:outlineLvl w:val="1"/>
    </w:pPr>
    <w:rPr>
      <w:sz w:val="24"/>
    </w:rPr>
  </w:style>
  <w:style w:type="paragraph" w:customStyle="1" w:styleId="Kop3bijlage">
    <w:name w:val="Kop 3 bijlage"/>
    <w:basedOn w:val="Standaard"/>
    <w:next w:val="Standaard"/>
    <w:rsid w:val="00D5629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56298"/>
    <w:pPr>
      <w:numPr>
        <w:numId w:val="5"/>
      </w:numPr>
    </w:pPr>
  </w:style>
  <w:style w:type="paragraph" w:customStyle="1" w:styleId="Opsommingnummers2">
    <w:name w:val="Opsomming nummers 2"/>
    <w:basedOn w:val="Standaard"/>
    <w:qFormat/>
    <w:rsid w:val="00D56298"/>
    <w:pPr>
      <w:numPr>
        <w:ilvl w:val="2"/>
        <w:numId w:val="5"/>
      </w:numPr>
    </w:pPr>
  </w:style>
  <w:style w:type="paragraph" w:customStyle="1" w:styleId="Opsommingnummers3">
    <w:name w:val="Opsomming nummers 3"/>
    <w:basedOn w:val="Standaard"/>
    <w:qFormat/>
    <w:rsid w:val="00D56298"/>
    <w:pPr>
      <w:numPr>
        <w:ilvl w:val="4"/>
        <w:numId w:val="5"/>
      </w:numPr>
    </w:pPr>
  </w:style>
  <w:style w:type="paragraph" w:styleId="Inhopg6">
    <w:name w:val="toc 6"/>
    <w:basedOn w:val="Standaard"/>
    <w:next w:val="Standaard"/>
    <w:uiPriority w:val="39"/>
    <w:unhideWhenUsed/>
    <w:rsid w:val="00D56298"/>
    <w:pPr>
      <w:tabs>
        <w:tab w:val="right" w:leader="dot" w:pos="8505"/>
      </w:tabs>
      <w:ind w:hanging="1134"/>
    </w:pPr>
  </w:style>
  <w:style w:type="paragraph" w:styleId="Inhopg7">
    <w:name w:val="toc 7"/>
    <w:basedOn w:val="Standaard"/>
    <w:next w:val="Standaard"/>
    <w:uiPriority w:val="39"/>
    <w:rsid w:val="00D56298"/>
    <w:pPr>
      <w:tabs>
        <w:tab w:val="right" w:leader="dot" w:pos="8505"/>
      </w:tabs>
    </w:pPr>
  </w:style>
  <w:style w:type="paragraph" w:customStyle="1" w:styleId="Opsommingtekens1">
    <w:name w:val="Opsomming tekens 1"/>
    <w:basedOn w:val="Standaard"/>
    <w:qFormat/>
    <w:rsid w:val="00D56298"/>
    <w:pPr>
      <w:numPr>
        <w:ilvl w:val="1"/>
        <w:numId w:val="5"/>
      </w:numPr>
    </w:pPr>
  </w:style>
  <w:style w:type="paragraph" w:customStyle="1" w:styleId="Opsommingtekens2">
    <w:name w:val="Opsomming tekens 2"/>
    <w:basedOn w:val="Standaard"/>
    <w:qFormat/>
    <w:rsid w:val="00D56298"/>
    <w:pPr>
      <w:numPr>
        <w:ilvl w:val="3"/>
        <w:numId w:val="5"/>
      </w:numPr>
    </w:pPr>
  </w:style>
  <w:style w:type="paragraph" w:customStyle="1" w:styleId="Opsommingtekens3">
    <w:name w:val="Opsomming tekens 3"/>
    <w:basedOn w:val="Standaard"/>
    <w:qFormat/>
    <w:rsid w:val="00D56298"/>
    <w:pPr>
      <w:numPr>
        <w:ilvl w:val="5"/>
        <w:numId w:val="5"/>
      </w:numPr>
    </w:pPr>
  </w:style>
  <w:style w:type="paragraph" w:customStyle="1" w:styleId="Opsommingtekens4">
    <w:name w:val="Opsomming tekens 4"/>
    <w:basedOn w:val="Standaard"/>
    <w:qFormat/>
    <w:rsid w:val="00D56298"/>
    <w:pPr>
      <w:numPr>
        <w:ilvl w:val="6"/>
        <w:numId w:val="5"/>
      </w:numPr>
    </w:pPr>
  </w:style>
  <w:style w:type="paragraph" w:customStyle="1" w:styleId="Tabeltitel">
    <w:name w:val="Tabeltitel"/>
    <w:basedOn w:val="Standaard"/>
    <w:next w:val="Standaard"/>
    <w:qFormat/>
    <w:rsid w:val="00D56298"/>
    <w:pPr>
      <w:keepNext/>
      <w:numPr>
        <w:numId w:val="4"/>
      </w:numPr>
      <w:spacing w:before="280" w:after="140"/>
    </w:pPr>
    <w:rPr>
      <w:b/>
    </w:rPr>
  </w:style>
  <w:style w:type="table" w:styleId="3D-effectenvoortabel1">
    <w:name w:val="Table 3D effects 1"/>
    <w:basedOn w:val="Standaardtabel"/>
    <w:semiHidden/>
    <w:unhideWhenUsed/>
    <w:rsid w:val="00D5629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5629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5629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56298"/>
    <w:pPr>
      <w:spacing w:line="240" w:lineRule="auto"/>
    </w:pPr>
    <w:rPr>
      <w:sz w:val="14"/>
    </w:rPr>
  </w:style>
  <w:style w:type="character" w:styleId="Verwijzingopmerking">
    <w:name w:val="annotation reference"/>
    <w:basedOn w:val="Standaardalinea-lettertype"/>
    <w:semiHidden/>
    <w:unhideWhenUsed/>
    <w:rsid w:val="00D56298"/>
    <w:rPr>
      <w:sz w:val="16"/>
      <w:szCs w:val="16"/>
    </w:rPr>
  </w:style>
  <w:style w:type="paragraph" w:styleId="Documentstructuur">
    <w:name w:val="Document Map"/>
    <w:basedOn w:val="Standaard"/>
    <w:link w:val="DocumentstructuurChar"/>
    <w:semiHidden/>
    <w:unhideWhenUsed/>
    <w:rsid w:val="00D56298"/>
    <w:pPr>
      <w:spacing w:line="240" w:lineRule="auto"/>
    </w:pPr>
    <w:rPr>
      <w:rFonts w:ascii="Tahoma" w:hAnsi="Tahoma" w:cs="Tahoma"/>
      <w:sz w:val="16"/>
      <w:szCs w:val="16"/>
    </w:rPr>
  </w:style>
  <w:style w:type="table" w:styleId="Donkerelijst">
    <w:name w:val="Dark List"/>
    <w:basedOn w:val="Standaardtabel"/>
    <w:uiPriority w:val="61"/>
    <w:rsid w:val="00D5629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5629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5629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5629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5629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5629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5629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5629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5629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5629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5629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5629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5629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5629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5629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5629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5629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5629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56298"/>
    <w:pPr>
      <w:spacing w:line="240" w:lineRule="auto"/>
      <w:ind w:left="180" w:hanging="180"/>
    </w:pPr>
  </w:style>
  <w:style w:type="paragraph" w:styleId="Index2">
    <w:name w:val="index 2"/>
    <w:basedOn w:val="Standaard"/>
    <w:next w:val="Standaard"/>
    <w:semiHidden/>
    <w:unhideWhenUsed/>
    <w:rsid w:val="00D56298"/>
    <w:pPr>
      <w:spacing w:line="240" w:lineRule="auto"/>
      <w:ind w:left="360" w:hanging="180"/>
    </w:pPr>
  </w:style>
  <w:style w:type="paragraph" w:styleId="Index3">
    <w:name w:val="index 3"/>
    <w:basedOn w:val="Standaard"/>
    <w:next w:val="Standaard"/>
    <w:semiHidden/>
    <w:unhideWhenUsed/>
    <w:rsid w:val="00D56298"/>
    <w:pPr>
      <w:spacing w:line="240" w:lineRule="auto"/>
      <w:ind w:left="540" w:hanging="180"/>
    </w:pPr>
  </w:style>
  <w:style w:type="paragraph" w:styleId="Index4">
    <w:name w:val="index 4"/>
    <w:basedOn w:val="Standaard"/>
    <w:next w:val="Standaard"/>
    <w:semiHidden/>
    <w:unhideWhenUsed/>
    <w:rsid w:val="00D56298"/>
    <w:pPr>
      <w:spacing w:line="240" w:lineRule="auto"/>
      <w:ind w:left="720" w:hanging="180"/>
    </w:pPr>
  </w:style>
  <w:style w:type="paragraph" w:styleId="Index5">
    <w:name w:val="index 5"/>
    <w:basedOn w:val="Standaard"/>
    <w:next w:val="Standaard"/>
    <w:semiHidden/>
    <w:unhideWhenUsed/>
    <w:rsid w:val="00D56298"/>
    <w:pPr>
      <w:spacing w:line="240" w:lineRule="auto"/>
      <w:ind w:left="900" w:hanging="180"/>
    </w:pPr>
  </w:style>
  <w:style w:type="paragraph" w:styleId="Index6">
    <w:name w:val="index 6"/>
    <w:basedOn w:val="Standaard"/>
    <w:next w:val="Standaard"/>
    <w:semiHidden/>
    <w:unhideWhenUsed/>
    <w:rsid w:val="00D56298"/>
    <w:pPr>
      <w:spacing w:line="240" w:lineRule="auto"/>
      <w:ind w:left="1080" w:hanging="180"/>
    </w:pPr>
  </w:style>
  <w:style w:type="paragraph" w:styleId="Index7">
    <w:name w:val="index 7"/>
    <w:basedOn w:val="Standaard"/>
    <w:next w:val="Standaard"/>
    <w:semiHidden/>
    <w:unhideWhenUsed/>
    <w:rsid w:val="00D56298"/>
    <w:pPr>
      <w:spacing w:line="240" w:lineRule="auto"/>
      <w:ind w:left="1260" w:hanging="180"/>
    </w:pPr>
  </w:style>
  <w:style w:type="paragraph" w:styleId="Index8">
    <w:name w:val="index 8"/>
    <w:basedOn w:val="Standaard"/>
    <w:next w:val="Standaard"/>
    <w:semiHidden/>
    <w:unhideWhenUsed/>
    <w:rsid w:val="00D56298"/>
    <w:pPr>
      <w:spacing w:line="240" w:lineRule="auto"/>
      <w:ind w:left="1440" w:hanging="180"/>
    </w:pPr>
  </w:style>
  <w:style w:type="paragraph" w:styleId="Index9">
    <w:name w:val="index 9"/>
    <w:basedOn w:val="Standaard"/>
    <w:next w:val="Standaard"/>
    <w:semiHidden/>
    <w:unhideWhenUsed/>
    <w:rsid w:val="00D56298"/>
    <w:pPr>
      <w:spacing w:line="240" w:lineRule="auto"/>
      <w:ind w:left="1620" w:hanging="180"/>
    </w:pPr>
  </w:style>
  <w:style w:type="paragraph" w:styleId="Inhopg8">
    <w:name w:val="toc 8"/>
    <w:basedOn w:val="Standaard"/>
    <w:next w:val="Standaard"/>
    <w:uiPriority w:val="39"/>
    <w:unhideWhenUsed/>
    <w:rsid w:val="00D56298"/>
    <w:pPr>
      <w:tabs>
        <w:tab w:val="right" w:leader="dot" w:pos="8505"/>
      </w:tabs>
    </w:pPr>
  </w:style>
  <w:style w:type="paragraph" w:styleId="Inhopg9">
    <w:name w:val="toc 9"/>
    <w:basedOn w:val="Standaard"/>
    <w:next w:val="Standaard"/>
    <w:uiPriority w:val="39"/>
    <w:unhideWhenUsed/>
    <w:rsid w:val="00D56298"/>
    <w:pPr>
      <w:spacing w:after="100"/>
      <w:ind w:left="1260"/>
    </w:pPr>
  </w:style>
  <w:style w:type="table" w:styleId="Klassieketabel1">
    <w:name w:val="Table Classic 1"/>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5629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5629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5629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5629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5629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5629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5629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5629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5629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5629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5629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5629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5629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5629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5629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5629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5629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5629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5629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5629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5629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5629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5629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5629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5629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5629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56298"/>
  </w:style>
  <w:style w:type="table" w:styleId="Professioneletabel">
    <w:name w:val="Table Professional"/>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56298"/>
  </w:style>
  <w:style w:type="table" w:styleId="Tabelkolommen1">
    <w:name w:val="Table Columns 1"/>
    <w:basedOn w:val="Standaardtabel"/>
    <w:semiHidden/>
    <w:unhideWhenUsed/>
    <w:rsid w:val="00D5629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5629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5629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5629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5629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5629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5629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5629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5629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5629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5629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5629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5629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5629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5629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5629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5629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5629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5629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5629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56298"/>
    <w:pPr>
      <w:keepNext/>
      <w:spacing w:before="280" w:after="280" w:line="240" w:lineRule="auto"/>
    </w:pPr>
    <w:rPr>
      <w:color w:val="FF0000"/>
    </w:rPr>
  </w:style>
  <w:style w:type="paragraph" w:customStyle="1" w:styleId="Figuurbijschrift">
    <w:name w:val="Figuurbijschrift"/>
    <w:basedOn w:val="Standaard"/>
    <w:next w:val="Standaard"/>
    <w:qFormat/>
    <w:rsid w:val="00D56298"/>
    <w:pPr>
      <w:numPr>
        <w:numId w:val="2"/>
      </w:numPr>
      <w:tabs>
        <w:tab w:val="left" w:pos="1134"/>
      </w:tabs>
      <w:spacing w:before="280" w:after="280"/>
    </w:pPr>
    <w:rPr>
      <w:b/>
    </w:rPr>
  </w:style>
  <w:style w:type="character" w:styleId="Eindnootmarkering">
    <w:name w:val="endnote reference"/>
    <w:basedOn w:val="Standaardalinea-lettertype"/>
    <w:semiHidden/>
    <w:unhideWhenUsed/>
    <w:rsid w:val="00D5629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D5629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D5629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5629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5629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56298"/>
    <w:pPr>
      <w:shd w:val="clear" w:color="auto" w:fill="FFFF00"/>
      <w:spacing w:before="280" w:after="280"/>
      <w:contextualSpacing/>
    </w:pPr>
  </w:style>
  <w:style w:type="paragraph" w:customStyle="1" w:styleId="Code">
    <w:name w:val="Code"/>
    <w:basedOn w:val="Standaard"/>
    <w:rsid w:val="00D5629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56298"/>
    <w:rPr>
      <w:color w:val="808080"/>
    </w:rPr>
  </w:style>
  <w:style w:type="character" w:customStyle="1" w:styleId="Colofonomgevingswetbesluit">
    <w:name w:val="Colofon omgevingswetbesluit"/>
    <w:basedOn w:val="Standaardalinea-lettertype"/>
    <w:uiPriority w:val="1"/>
    <w:rsid w:val="00D56298"/>
  </w:style>
  <w:style w:type="character" w:customStyle="1" w:styleId="Colofonprojectnaam">
    <w:name w:val="Colofon projectnaam"/>
    <w:basedOn w:val="Standaardalinea-lettertype"/>
    <w:uiPriority w:val="1"/>
    <w:rsid w:val="00D56298"/>
  </w:style>
  <w:style w:type="character" w:customStyle="1" w:styleId="Colofonprojectnummer">
    <w:name w:val="Colofon projectnummer"/>
    <w:basedOn w:val="Standaardalinea-lettertype"/>
    <w:uiPriority w:val="1"/>
    <w:rsid w:val="00D56298"/>
  </w:style>
  <w:style w:type="character" w:customStyle="1" w:styleId="Colofoncontactpersoon">
    <w:name w:val="Colofon contactpersoon"/>
    <w:basedOn w:val="Standaardalinea-lettertype"/>
    <w:uiPriority w:val="1"/>
    <w:rsid w:val="00D56298"/>
  </w:style>
  <w:style w:type="character" w:customStyle="1" w:styleId="Colofonauteur">
    <w:name w:val="Colofon auteur"/>
    <w:basedOn w:val="Standaardalinea-lettertype"/>
    <w:uiPriority w:val="1"/>
    <w:rsid w:val="00D56298"/>
  </w:style>
  <w:style w:type="table" w:customStyle="1" w:styleId="Implementatie">
    <w:name w:val="Implementatie"/>
    <w:basedOn w:val="Standaardtabel"/>
    <w:uiPriority w:val="99"/>
    <w:rsid w:val="00D5629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5629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5629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5629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5629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D5629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56298"/>
  </w:style>
  <w:style w:type="paragraph" w:styleId="Bloktekst">
    <w:name w:val="Block Text"/>
    <w:basedOn w:val="Standaard"/>
    <w:semiHidden/>
    <w:unhideWhenUsed/>
    <w:rsid w:val="00D5629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56298"/>
    <w:pPr>
      <w:ind w:left="180" w:hanging="180"/>
    </w:pPr>
  </w:style>
  <w:style w:type="paragraph" w:styleId="Datum">
    <w:name w:val="Date"/>
    <w:basedOn w:val="Standaard"/>
    <w:next w:val="Standaard"/>
    <w:link w:val="DatumChar"/>
    <w:semiHidden/>
    <w:unhideWhenUsed/>
    <w:rsid w:val="00D5629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5629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56298"/>
    <w:rPr>
      <w:color w:val="800080" w:themeColor="followedHyperlink"/>
      <w:u w:val="single"/>
    </w:rPr>
  </w:style>
  <w:style w:type="paragraph" w:styleId="Handtekening">
    <w:name w:val="Signature"/>
    <w:basedOn w:val="Standaard"/>
    <w:link w:val="HandtekeningChar"/>
    <w:semiHidden/>
    <w:unhideWhenUsed/>
    <w:rsid w:val="00D5629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5629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56298"/>
    <w:rPr>
      <w:rFonts w:ascii="Consolas" w:hAnsi="Consolas"/>
      <w:sz w:val="20"/>
      <w:szCs w:val="20"/>
    </w:rPr>
  </w:style>
  <w:style w:type="character" w:styleId="HTMLDefinition">
    <w:name w:val="HTML Definition"/>
    <w:basedOn w:val="Standaardalinea-lettertype"/>
    <w:semiHidden/>
    <w:unhideWhenUsed/>
    <w:rsid w:val="00D56298"/>
    <w:rPr>
      <w:i/>
      <w:iCs/>
    </w:rPr>
  </w:style>
  <w:style w:type="character" w:styleId="HTMLVariable">
    <w:name w:val="HTML Variable"/>
    <w:basedOn w:val="Standaardalinea-lettertype"/>
    <w:semiHidden/>
    <w:unhideWhenUsed/>
    <w:rsid w:val="00D56298"/>
    <w:rPr>
      <w:i/>
      <w:iCs/>
    </w:rPr>
  </w:style>
  <w:style w:type="character" w:styleId="HTML-acroniem">
    <w:name w:val="HTML Acronym"/>
    <w:basedOn w:val="Standaardalinea-lettertype"/>
    <w:semiHidden/>
    <w:unhideWhenUsed/>
    <w:rsid w:val="00D56298"/>
  </w:style>
  <w:style w:type="paragraph" w:styleId="HTML-adres">
    <w:name w:val="HTML Address"/>
    <w:basedOn w:val="Standaard"/>
    <w:link w:val="HTML-adresChar"/>
    <w:semiHidden/>
    <w:unhideWhenUsed/>
    <w:rsid w:val="00D5629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56298"/>
    <w:rPr>
      <w:i/>
      <w:iCs/>
    </w:rPr>
  </w:style>
  <w:style w:type="character" w:styleId="HTML-schrijfmachine">
    <w:name w:val="HTML Typewriter"/>
    <w:basedOn w:val="Standaardalinea-lettertype"/>
    <w:semiHidden/>
    <w:unhideWhenUsed/>
    <w:rsid w:val="00D56298"/>
    <w:rPr>
      <w:rFonts w:ascii="Consolas" w:hAnsi="Consolas"/>
      <w:sz w:val="20"/>
      <w:szCs w:val="20"/>
    </w:rPr>
  </w:style>
  <w:style w:type="character" w:styleId="HTML-toetsenbord">
    <w:name w:val="HTML Keyboard"/>
    <w:basedOn w:val="Standaardalinea-lettertype"/>
    <w:semiHidden/>
    <w:unhideWhenUsed/>
    <w:rsid w:val="00D56298"/>
    <w:rPr>
      <w:rFonts w:ascii="Consolas" w:hAnsi="Consolas"/>
      <w:sz w:val="20"/>
      <w:szCs w:val="20"/>
    </w:rPr>
  </w:style>
  <w:style w:type="character" w:styleId="HTML-voorbeeld">
    <w:name w:val="HTML Sample"/>
    <w:basedOn w:val="Standaardalinea-lettertype"/>
    <w:semiHidden/>
    <w:unhideWhenUsed/>
    <w:rsid w:val="00D56298"/>
    <w:rPr>
      <w:rFonts w:ascii="Consolas" w:hAnsi="Consolas"/>
      <w:sz w:val="24"/>
      <w:szCs w:val="24"/>
    </w:rPr>
  </w:style>
  <w:style w:type="paragraph" w:styleId="Indexkop">
    <w:name w:val="index heading"/>
    <w:basedOn w:val="Standaard"/>
    <w:next w:val="Index1"/>
    <w:semiHidden/>
    <w:unhideWhenUsed/>
    <w:rsid w:val="00D56298"/>
    <w:rPr>
      <w:rFonts w:asciiTheme="majorHAnsi" w:eastAsiaTheme="majorEastAsia" w:hAnsiTheme="majorHAnsi" w:cstheme="majorBidi"/>
      <w:b/>
      <w:bCs/>
    </w:rPr>
  </w:style>
  <w:style w:type="paragraph" w:styleId="Kopbronvermelding">
    <w:name w:val="toa heading"/>
    <w:basedOn w:val="Standaard"/>
    <w:next w:val="Standaard"/>
    <w:semiHidden/>
    <w:unhideWhenUsed/>
    <w:rsid w:val="00D5629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56298"/>
    <w:pPr>
      <w:ind w:left="283" w:hanging="283"/>
      <w:contextualSpacing/>
    </w:pPr>
  </w:style>
  <w:style w:type="paragraph" w:styleId="Lijst2">
    <w:name w:val="List 2"/>
    <w:basedOn w:val="Standaard"/>
    <w:semiHidden/>
    <w:unhideWhenUsed/>
    <w:rsid w:val="00D56298"/>
    <w:pPr>
      <w:ind w:left="566" w:hanging="283"/>
      <w:contextualSpacing/>
    </w:pPr>
  </w:style>
  <w:style w:type="paragraph" w:styleId="Lijst3">
    <w:name w:val="List 3"/>
    <w:basedOn w:val="Standaard"/>
    <w:semiHidden/>
    <w:unhideWhenUsed/>
    <w:rsid w:val="00D56298"/>
    <w:pPr>
      <w:ind w:left="849" w:hanging="283"/>
      <w:contextualSpacing/>
    </w:pPr>
  </w:style>
  <w:style w:type="paragraph" w:styleId="Lijst4">
    <w:name w:val="List 4"/>
    <w:basedOn w:val="Standaard"/>
    <w:semiHidden/>
    <w:unhideWhenUsed/>
    <w:rsid w:val="00D56298"/>
    <w:pPr>
      <w:ind w:left="1132" w:hanging="283"/>
      <w:contextualSpacing/>
    </w:pPr>
  </w:style>
  <w:style w:type="paragraph" w:styleId="Lijst5">
    <w:name w:val="List 5"/>
    <w:basedOn w:val="Standaard"/>
    <w:semiHidden/>
    <w:unhideWhenUsed/>
    <w:rsid w:val="00D56298"/>
    <w:pPr>
      <w:ind w:left="1415" w:hanging="283"/>
      <w:contextualSpacing/>
    </w:pPr>
  </w:style>
  <w:style w:type="paragraph" w:styleId="Lijstmetafbeeldingen">
    <w:name w:val="table of figures"/>
    <w:basedOn w:val="Standaard"/>
    <w:next w:val="Standaard"/>
    <w:semiHidden/>
    <w:unhideWhenUsed/>
    <w:rsid w:val="00D56298"/>
  </w:style>
  <w:style w:type="paragraph" w:styleId="Lijstopsomteken">
    <w:name w:val="List Bullet"/>
    <w:basedOn w:val="Standaard"/>
    <w:unhideWhenUsed/>
    <w:rsid w:val="00D56298"/>
    <w:pPr>
      <w:numPr>
        <w:numId w:val="62"/>
      </w:numPr>
      <w:contextualSpacing/>
    </w:pPr>
  </w:style>
  <w:style w:type="paragraph" w:styleId="Lijstopsomteken2">
    <w:name w:val="List Bullet 2"/>
    <w:basedOn w:val="Standaard"/>
    <w:semiHidden/>
    <w:unhideWhenUsed/>
    <w:rsid w:val="00D56298"/>
    <w:pPr>
      <w:tabs>
        <w:tab w:val="num" w:pos="720"/>
      </w:tabs>
      <w:ind w:left="720" w:hanging="720"/>
      <w:contextualSpacing/>
    </w:pPr>
  </w:style>
  <w:style w:type="paragraph" w:styleId="Lijstopsomteken3">
    <w:name w:val="List Bullet 3"/>
    <w:basedOn w:val="Standaard"/>
    <w:semiHidden/>
    <w:unhideWhenUsed/>
    <w:rsid w:val="00D56298"/>
    <w:pPr>
      <w:tabs>
        <w:tab w:val="num" w:pos="720"/>
      </w:tabs>
      <w:ind w:left="720" w:hanging="720"/>
      <w:contextualSpacing/>
    </w:pPr>
  </w:style>
  <w:style w:type="paragraph" w:styleId="Lijstopsomteken4">
    <w:name w:val="List Bullet 4"/>
    <w:basedOn w:val="Standaard"/>
    <w:semiHidden/>
    <w:unhideWhenUsed/>
    <w:rsid w:val="00D56298"/>
    <w:pPr>
      <w:tabs>
        <w:tab w:val="num" w:pos="720"/>
      </w:tabs>
      <w:ind w:left="720" w:hanging="720"/>
      <w:contextualSpacing/>
    </w:pPr>
  </w:style>
  <w:style w:type="paragraph" w:styleId="Lijstopsomteken5">
    <w:name w:val="List Bullet 5"/>
    <w:basedOn w:val="Standaard"/>
    <w:semiHidden/>
    <w:unhideWhenUsed/>
    <w:rsid w:val="00D56298"/>
    <w:pPr>
      <w:tabs>
        <w:tab w:val="num" w:pos="720"/>
      </w:tabs>
      <w:ind w:left="720" w:hanging="720"/>
      <w:contextualSpacing/>
    </w:pPr>
  </w:style>
  <w:style w:type="paragraph" w:styleId="Lijstnummering2">
    <w:name w:val="List Number 2"/>
    <w:basedOn w:val="Standaard"/>
    <w:semiHidden/>
    <w:unhideWhenUsed/>
    <w:rsid w:val="00D56298"/>
    <w:pPr>
      <w:tabs>
        <w:tab w:val="num" w:pos="720"/>
      </w:tabs>
      <w:ind w:left="720" w:hanging="720"/>
      <w:contextualSpacing/>
    </w:pPr>
  </w:style>
  <w:style w:type="paragraph" w:styleId="Lijstnummering3">
    <w:name w:val="List Number 3"/>
    <w:basedOn w:val="Standaard"/>
    <w:semiHidden/>
    <w:unhideWhenUsed/>
    <w:rsid w:val="00D56298"/>
    <w:pPr>
      <w:tabs>
        <w:tab w:val="num" w:pos="720"/>
      </w:tabs>
      <w:ind w:left="720" w:hanging="720"/>
      <w:contextualSpacing/>
    </w:pPr>
  </w:style>
  <w:style w:type="paragraph" w:styleId="Lijstnummering4">
    <w:name w:val="List Number 4"/>
    <w:basedOn w:val="Standaard"/>
    <w:semiHidden/>
    <w:unhideWhenUsed/>
    <w:rsid w:val="00D56298"/>
    <w:pPr>
      <w:tabs>
        <w:tab w:val="num" w:pos="720"/>
      </w:tabs>
      <w:ind w:left="720" w:hanging="720"/>
      <w:contextualSpacing/>
    </w:pPr>
  </w:style>
  <w:style w:type="paragraph" w:styleId="Lijstnummering5">
    <w:name w:val="List Number 5"/>
    <w:basedOn w:val="Standaard"/>
    <w:semiHidden/>
    <w:unhideWhenUsed/>
    <w:rsid w:val="00D56298"/>
    <w:pPr>
      <w:tabs>
        <w:tab w:val="num" w:pos="720"/>
      </w:tabs>
      <w:ind w:left="720" w:hanging="720"/>
      <w:contextualSpacing/>
    </w:pPr>
  </w:style>
  <w:style w:type="paragraph" w:styleId="Lijstvoortzetting">
    <w:name w:val="List Continue"/>
    <w:basedOn w:val="Standaard"/>
    <w:semiHidden/>
    <w:unhideWhenUsed/>
    <w:rsid w:val="00D56298"/>
    <w:pPr>
      <w:spacing w:after="120"/>
      <w:ind w:left="283"/>
      <w:contextualSpacing/>
    </w:pPr>
  </w:style>
  <w:style w:type="paragraph" w:styleId="Lijstvoortzetting2">
    <w:name w:val="List Continue 2"/>
    <w:basedOn w:val="Standaard"/>
    <w:semiHidden/>
    <w:unhideWhenUsed/>
    <w:rsid w:val="00D56298"/>
    <w:pPr>
      <w:spacing w:after="120"/>
      <w:ind w:left="566"/>
      <w:contextualSpacing/>
    </w:pPr>
  </w:style>
  <w:style w:type="paragraph" w:styleId="Lijstvoortzetting3">
    <w:name w:val="List Continue 3"/>
    <w:basedOn w:val="Standaard"/>
    <w:semiHidden/>
    <w:unhideWhenUsed/>
    <w:rsid w:val="00D56298"/>
    <w:pPr>
      <w:spacing w:after="120"/>
      <w:ind w:left="849"/>
      <w:contextualSpacing/>
    </w:pPr>
  </w:style>
  <w:style w:type="paragraph" w:styleId="Lijstvoortzetting4">
    <w:name w:val="List Continue 4"/>
    <w:basedOn w:val="Standaard"/>
    <w:semiHidden/>
    <w:unhideWhenUsed/>
    <w:rsid w:val="00D56298"/>
    <w:pPr>
      <w:spacing w:after="120"/>
      <w:ind w:left="1132"/>
      <w:contextualSpacing/>
    </w:pPr>
  </w:style>
  <w:style w:type="paragraph" w:styleId="Lijstvoortzetting5">
    <w:name w:val="List Continue 5"/>
    <w:basedOn w:val="Standaard"/>
    <w:semiHidden/>
    <w:unhideWhenUsed/>
    <w:rsid w:val="00D56298"/>
    <w:pPr>
      <w:spacing w:after="120"/>
      <w:ind w:left="1415"/>
      <w:contextualSpacing/>
    </w:pPr>
  </w:style>
  <w:style w:type="paragraph" w:styleId="Normaalweb">
    <w:name w:val="Normal (Web)"/>
    <w:basedOn w:val="Standaard"/>
    <w:semiHidden/>
    <w:unhideWhenUsed/>
    <w:rsid w:val="00D56298"/>
    <w:rPr>
      <w:rFonts w:ascii="Times New Roman" w:hAnsi="Times New Roman"/>
      <w:sz w:val="24"/>
    </w:rPr>
  </w:style>
  <w:style w:type="paragraph" w:styleId="Notitiekop">
    <w:name w:val="Note Heading"/>
    <w:basedOn w:val="Standaard"/>
    <w:next w:val="Standaard"/>
    <w:link w:val="NotitiekopChar"/>
    <w:semiHidden/>
    <w:unhideWhenUsed/>
    <w:rsid w:val="00D5629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5629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5629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5629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5629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5629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5629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5629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5629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56298"/>
    <w:pPr>
      <w:ind w:left="708"/>
    </w:pPr>
  </w:style>
  <w:style w:type="paragraph" w:styleId="Tekstzonderopmaak">
    <w:name w:val="Plain Text"/>
    <w:basedOn w:val="Standaard"/>
    <w:link w:val="TekstzonderopmaakChar"/>
    <w:semiHidden/>
    <w:unhideWhenUsed/>
    <w:rsid w:val="00D5629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5629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D5629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56298"/>
    <w:pPr>
      <w:numPr>
        <w:ilvl w:val="8"/>
        <w:numId w:val="5"/>
      </w:numPr>
    </w:pPr>
  </w:style>
  <w:style w:type="character" w:customStyle="1" w:styleId="Verwijzing">
    <w:name w:val="Verwijzing"/>
    <w:basedOn w:val="Standaardalinea-lettertype"/>
    <w:uiPriority w:val="1"/>
    <w:rsid w:val="00D56298"/>
    <w:rPr>
      <w:u w:val="single"/>
    </w:rPr>
  </w:style>
  <w:style w:type="paragraph" w:customStyle="1" w:styleId="Kader">
    <w:name w:val="Kader"/>
    <w:basedOn w:val="Standaard"/>
    <w:next w:val="Standaard"/>
    <w:qFormat/>
    <w:rsid w:val="00D5629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56298"/>
  </w:style>
  <w:style w:type="numbering" w:styleId="1ai">
    <w:name w:val="Outline List 1"/>
    <w:basedOn w:val="Geenlijst"/>
    <w:semiHidden/>
    <w:unhideWhenUsed/>
    <w:rsid w:val="00D56298"/>
  </w:style>
  <w:style w:type="numbering" w:styleId="Artikelsectie">
    <w:name w:val="Outline List 3"/>
    <w:basedOn w:val="Geenlijst"/>
    <w:semiHidden/>
    <w:unhideWhenUsed/>
    <w:rsid w:val="00D562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microsoft.com/office/2011/relationships/commentsExtended" Target="commentsExtended.xml"/><Relationship Id="rId191" Type="http://schemas.openxmlformats.org/officeDocument/2006/relationships/fontTable" Target="fontTable.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openxmlformats.org/officeDocument/2006/relationships/hyperlink" Target="https://www.wegwijzertpod.nl/uploads/2022-04/20220413%20Werkwijze%20Geo%20en%20locaties%20in%20Omgevingsdocumenten%201.01.pdf" TargetMode="External"/><Relationship Id="rId22" Type="http://schemas.microsoft.com/office/2016/09/relationships/commentsIds" Target="commentsIds.xml"/><Relationship Id="rId192" Type="http://schemas.microsoft.com/office/2011/relationships/people" Target="people.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193" Type="http://schemas.openxmlformats.org/officeDocument/2006/relationships/theme" Target="theme/theme1.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88"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183" Type="http://schemas.openxmlformats.org/officeDocument/2006/relationships/hyperlink" Target="https://www.geonovum.nl/geo-standaarden/omgevingswet/meldingen" TargetMode="External"/><Relationship Id="rId2" Type="http://schemas.openxmlformats.org/officeDocument/2006/relationships/customXml" Target="../customXml/item2.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184" Type="http://schemas.openxmlformats.org/officeDocument/2006/relationships/hyperlink" Target="https://gitlab.com/koop/STOP/standaard/-/issues" TargetMode="External"/><Relationship Id="rId189"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20" Type="http://schemas.openxmlformats.org/officeDocument/2006/relationships/comments" Target="comments.xml"/><Relationship Id="rId190"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155566</TotalTime>
  <Pages>1</Pages>
  <Words>285117</Words>
  <Characters>1568149</Characters>
  <Application>Microsoft Office Word</Application>
  <DocSecurity>0</DocSecurity>
  <Lines>13067</Lines>
  <Paragraphs>3699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1849567</CharactersWithSpaces>
  <SharedDoc>false</SharedDoc>
  <HyperlinkBase/>
  <HLinks>
    <vt:vector size="48" baseType="variant">
      <vt:variant>
        <vt:i4>3407981</vt:i4>
      </vt:variant>
      <vt:variant>
        <vt:i4>525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513</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504</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468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414</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11495</cp:revision>
  <cp:lastPrinted>2021-12-13T05:21:00Z</cp:lastPrinted>
  <dcterms:created xsi:type="dcterms:W3CDTF">2022-10-17T21:34:00Z</dcterms:created>
  <dcterms:modified xsi:type="dcterms:W3CDTF">2023-12-08T08:23:00Z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