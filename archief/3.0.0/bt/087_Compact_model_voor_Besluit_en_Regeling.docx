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5A1B" w14:textId="0762423F" w:rsidR="00C235A5" w:rsidRDefault="000E292E" w:rsidP="002B7134">
      <w:pPr>
        <w:pStyle w:val="Kop4"/>
      </w:pPr>
      <w:bookmarkStart w:id="225" w:name="_Ref_942fa45457d0a3f342070aaa707da6be_1"/>
      <w:r w:rsidRPr="000E292E">
        <w:t>Compact model voor Besluit en Regeling</w:t>
      </w:r>
      <w:bookmarkEnd w:id="22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