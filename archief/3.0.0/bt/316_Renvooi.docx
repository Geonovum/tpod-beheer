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72588B" w:rsidRDefault="0072588B" w:rsidP="0072588B">
      <w:pPr>
        <w:pStyle w:val="Kop4"/>
      </w:pPr>
      <w:bookmarkStart w:id="769" w:name="_Ref_5a1c2ee2428d27ebc037ffad501abf64_1"/>
      <w:r>
        <w:lastRenderedPageBreak/>
        <w:t>Renvooi</w:t>
      </w:r>
      <w:bookmarkEnd w:id="769"/>
    </w:p>
    <w:p w14:paraId="17151B89" w14:textId="77777777" w:rsidR="0097684E" w:rsidRDefault="0097684E" w:rsidP="0072588B"/>
    <w:p w14:paraId="12AD937F" w14:textId="77777777" w:rsidR="005563E8" w:rsidRDefault="005563E8" w:rsidP="005563E8">
      <w:r>
        <w:t>Bij toepassing van de wijzigingsmethode renvooi werkt het voortbouwen op een eerder ontwerpbesluit als volgt:</w:t>
      </w:r>
    </w:p>
    <w:p w14:paraId="280032B9" w14:textId="31F20D3B" w:rsidR="005563E8" w:rsidRDefault="005563E8" w:rsidP="00A07DBA">
      <w:pPr>
        <w:pStyle w:val="Opsommingtekens1"/>
      </w:pPr>
      <w:r>
        <w:t>Besluit 1</w:t>
      </w:r>
    </w:p>
    <w:p w14:paraId="2AA6B6E7" w14:textId="2E2C0166" w:rsidR="005563E8" w:rsidRDefault="005563E8" w:rsidP="00A07DBA">
      <w:pPr>
        <w:pStyle w:val="Opsommingtekens2"/>
      </w:pPr>
      <w:r>
        <w:t>ontwerpbesluit: in de wijzigbijlage staa</w:t>
      </w:r>
      <w:r w:rsidR="00EA2E3C">
        <w:t>n</w:t>
      </w:r>
      <w:r>
        <w:t xml:space="preserve"> de </w:t>
      </w:r>
      <w:r w:rsidR="00D7620F">
        <w:t>wijziging</w:t>
      </w:r>
      <w:r w:rsidR="00EA2E3C">
        <w:t>en</w:t>
      </w:r>
      <w:r w:rsidR="00D7620F">
        <w:t xml:space="preserve"> van besluit 1</w:t>
      </w:r>
      <w:r>
        <w:t>; in het lichaam van het besluit staat, in het WijzigArtikel, alleen een verwijzing naar de wijzigbijlage; in het lichaam van het besluit staat geen beschrijving van de wijzigingen</w:t>
      </w:r>
    </w:p>
    <w:p w14:paraId="58C391A2" w14:textId="33FB0102" w:rsidR="005563E8" w:rsidRDefault="005563E8" w:rsidP="00A07DBA">
      <w:pPr>
        <w:pStyle w:val="Opsommingtekens2"/>
      </w:pPr>
      <w:r>
        <w:t>definitief besluit: in de wijzigbijlage staa</w:t>
      </w:r>
      <w:r w:rsidR="00EA2E3C">
        <w:t>n</w:t>
      </w:r>
      <w:r>
        <w:t xml:space="preserve"> </w:t>
      </w:r>
      <w:r w:rsidR="00D7620F" w:rsidRPr="00D7620F">
        <w:t>de wijziging</w:t>
      </w:r>
      <w:r w:rsidR="00EA2E3C">
        <w:t>en</w:t>
      </w:r>
      <w:r w:rsidR="00D7620F" w:rsidRPr="00D7620F">
        <w:t xml:space="preserve"> van besluit 1</w:t>
      </w:r>
      <w:r>
        <w:t>; in het lichaam van het besluit staat, in het WijzigArtikel, alleen een verwijzing naar de wijzigbijlage; in het lichaam van het besluit staat geen beschrijving van de wijzigingen</w:t>
      </w:r>
      <w:r w:rsidR="00A12F5B">
        <w:rPr>
          <w:rStyle w:val="Voetnootmarkering"/>
        </w:rPr>
        <w:footnoteReference w:id="52"/>
      </w:r>
    </w:p>
    <w:p w14:paraId="61B6EC42" w14:textId="1C23D5DC" w:rsidR="005563E8" w:rsidRDefault="005563E8" w:rsidP="00A07DBA">
      <w:pPr>
        <w:pStyle w:val="Opsommingtekens1"/>
      </w:pPr>
      <w:r>
        <w:t>Besluit 2</w:t>
      </w:r>
    </w:p>
    <w:p w14:paraId="41929C35" w14:textId="5D1FF296" w:rsidR="005563E8" w:rsidRDefault="005563E8" w:rsidP="00A07DBA">
      <w:pPr>
        <w:pStyle w:val="Opsommingtekens2"/>
      </w:pPr>
      <w:r>
        <w:t xml:space="preserve">ontwerpbesluit: in de wijzigbijlage staan </w:t>
      </w:r>
      <w:r w:rsidR="00840D04" w:rsidRPr="00840D04">
        <w:t>de wijziging</w:t>
      </w:r>
      <w:r w:rsidR="00840D04">
        <w:t>en</w:t>
      </w:r>
      <w:r w:rsidR="00840D04" w:rsidRPr="00840D04">
        <w:t xml:space="preserve"> van besluit</w:t>
      </w:r>
      <w:r w:rsidR="00840D04">
        <w:t xml:space="preserve"> 2 én van besluit 1</w:t>
      </w:r>
      <w:r>
        <w:t>; in het lichaam van het besluit staat in het WijzigArtikel alleen een verwijzing naar de wijzigbijlage;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22BEDB1D" w:rsidR="005563E8" w:rsidRDefault="005563E8" w:rsidP="00A07DBA">
      <w:pPr>
        <w:pStyle w:val="Opsommingtekens2"/>
      </w:pPr>
      <w:r>
        <w:t>definitief besluit:</w:t>
      </w:r>
      <w:r w:rsidR="00C06CD6">
        <w:t xml:space="preserve"> </w:t>
      </w:r>
      <w:r w:rsidR="00C06CD6" w:rsidRPr="00C06CD6">
        <w:t>in de wijzigbijlage staa</w:t>
      </w:r>
      <w:r w:rsidR="00EA2E3C">
        <w:t>n</w:t>
      </w:r>
      <w:r w:rsidR="00C06CD6" w:rsidRPr="00C06CD6">
        <w:t xml:space="preserve"> alleen de wijziging</w:t>
      </w:r>
      <w:r w:rsidR="00EA2E3C">
        <w:t>en</w:t>
      </w:r>
      <w:r w:rsidR="00C06CD6" w:rsidRPr="00C06CD6">
        <w:t xml:space="preserve"> van besluit</w:t>
      </w:r>
      <w:r w:rsidR="00C06CD6">
        <w:t xml:space="preserve"> 2</w:t>
      </w:r>
      <w:r w:rsidR="00C06CD6" w:rsidRPr="00C06CD6">
        <w:t>; in het lichaam van het besluit staat, in het WijzigArtikel, alleen een verwijzing naar de wijzigbijlage; in het lichaam van het besluit staat geen beschrijving van de wijzigingen</w:t>
      </w:r>
      <w:r w:rsidR="00AD1313">
        <w:t>.</w:t>
      </w:r>
    </w:p>
    <w:p w14:paraId="4162C26B" w14:textId="77777777" w:rsidR="0097684E" w:rsidRDefault="0097684E" w:rsidP="0072588B"/>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