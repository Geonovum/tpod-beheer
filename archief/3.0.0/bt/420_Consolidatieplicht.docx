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992B0" w14:textId="77777777" w:rsidR="00005D11" w:rsidRPr="00E22362" w:rsidRDefault="00005D11" w:rsidP="00005D11">
      <w:pPr>
        <w:pStyle w:val="Kop5"/>
      </w:pPr>
      <w:r w:rsidRPr="00E22362">
        <w:t>Consolidatieplicht</w:t>
      </w:r>
    </w:p>
    <w:p w14:paraId="4B0B34E2" w14:textId="2175D191" w:rsidR="00F57AE4" w:rsidRPr="00AC52B3" w:rsidRDefault="00E32F2D" w:rsidP="00440967">
      <w:pPr>
        <w:rPr>
          <w:highlight w:val="yellow"/>
        </w:rPr>
      </w:pPr>
      <w:r w:rsidRPr="00E22362">
        <w:t xml:space="preserve">In </w:t>
      </w:r>
      <w:r w:rsidRPr="00FA24F5">
        <w:t>artikel</w:t>
      </w:r>
      <w:r w:rsidRPr="00E32F2D">
        <w:t xml:space="preserve"> 10.7a lid 2 Ob</w:t>
      </w:r>
      <w:r>
        <w:t xml:space="preserve"> is bepaald dat </w:t>
      </w:r>
      <w:r w:rsidR="00C1748F">
        <w:t xml:space="preserve">artikel </w:t>
      </w:r>
      <w:r w:rsidR="00C1748F" w:rsidRPr="00C1748F">
        <w:t xml:space="preserve">140 Gemeentewet, </w:t>
      </w:r>
      <w:r w:rsidR="00C1748F">
        <w:t xml:space="preserve">artikel </w:t>
      </w:r>
      <w:r w:rsidR="00C1748F" w:rsidRPr="00C1748F">
        <w:t xml:space="preserve">137 Provinciewet en artikel 10a Bekendmakingswet van overeenkomstige toepassing </w:t>
      </w:r>
      <w:r w:rsidR="00C1748F">
        <w:t xml:space="preserve">zijn </w:t>
      </w:r>
      <w:r w:rsidR="00C1748F" w:rsidRPr="00C1748F">
        <w:t>op een gemeentelijke, provinciale respectievelijk nationale omgevingsvisie</w:t>
      </w:r>
      <w:r w:rsidR="00C1748F">
        <w:t xml:space="preserve">. </w:t>
      </w:r>
      <w:r w:rsidR="008F14FC">
        <w:t>De genoemde artikelen</w:t>
      </w:r>
      <w:r w:rsidR="00275F37">
        <w:t xml:space="preserve"> bepalen dat </w:t>
      </w:r>
      <w:r w:rsidR="00645C04">
        <w:t xml:space="preserve">besluiten </w:t>
      </w:r>
      <w:r w:rsidR="00095777">
        <w:t>van gemeente, provincie respectievelijk het Rijk</w:t>
      </w:r>
      <w:r w:rsidR="000C4364">
        <w:t xml:space="preserve"> die algemeen verbindende voorschriften inhouden,</w:t>
      </w:r>
      <w:r w:rsidR="008F14FC">
        <w:t xml:space="preserve"> </w:t>
      </w:r>
      <w:r w:rsidR="00645C04">
        <w:t>in geconsolideerde vorm beschikbaar moeten zijn</w:t>
      </w:r>
      <w:r w:rsidR="00031201">
        <w:t>. Deze artikelen z</w:t>
      </w:r>
      <w:r w:rsidR="008F14FC">
        <w:t>ijn inmiddels vervallen</w:t>
      </w:r>
      <w:r w:rsidR="00031201">
        <w:t>; ze zijn vervangen door artikel 19 Bekendmakingswet</w:t>
      </w:r>
      <w:r w:rsidR="008F14FC">
        <w:t>.</w:t>
      </w:r>
      <w:r w:rsidR="0027799B">
        <w:t xml:space="preserve"> </w:t>
      </w:r>
      <w:r w:rsidR="00C94889">
        <w:t>R</w:t>
      </w:r>
      <w:r w:rsidR="0027799B">
        <w:t xml:space="preserve">eparatie van </w:t>
      </w:r>
      <w:r w:rsidR="0027799B" w:rsidRPr="0027799B">
        <w:t xml:space="preserve">artikel 10.7a lid 2 Ob </w:t>
      </w:r>
      <w:r w:rsidR="00C94889">
        <w:t>moet nog plaatsvinden</w:t>
      </w:r>
      <w:r w:rsidR="0027799B">
        <w:t xml:space="preserve">. </w:t>
      </w:r>
      <w:r w:rsidR="00757446">
        <w:t>Uit het artikel kan worden afgeleid dat het de bedoeling van de wetgever is dat voor de omgevingsvisie een consolidatieplicht geldt.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