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1D3C94EB" w:rsidR="00713915" w:rsidRPr="00492458" w:rsidRDefault="00991B1A" w:rsidP="00713915">
      <w:r>
        <w:t>Op</w:t>
      </w:r>
      <w:r w:rsidR="00713915" w:rsidRPr="0018322D">
        <w:t xml:space="preserve"> </w:t>
      </w:r>
      <w:r w:rsidR="00713915">
        <w:t>de reactieve interventie</w:t>
      </w:r>
      <w:r w:rsidR="00713915" w:rsidRPr="0018322D">
        <w:t xml:space="preserve"> moet </w:t>
      </w:r>
      <w:r w:rsidR="00713915" w:rsidRPr="00F84302">
        <w:t xml:space="preserve">voor het Besluit het </w:t>
      </w:r>
      <w:r w:rsidR="00713915">
        <w:t>model</w:t>
      </w:r>
      <w:r w:rsidR="00713915" w:rsidRPr="00F84302">
        <w:t xml:space="preserve"> BesluitCompact en voor de Regeling het </w:t>
      </w:r>
      <w:r w:rsidR="00713915">
        <w:t>model</w:t>
      </w:r>
      <w:r w:rsidR="00713915" w:rsidRPr="00F84302">
        <w:t xml:space="preserve"> RegelingTijdelijkdeel worden toegepast</w:t>
      </w:r>
      <w:r w:rsidR="00713915" w:rsidRPr="0018322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