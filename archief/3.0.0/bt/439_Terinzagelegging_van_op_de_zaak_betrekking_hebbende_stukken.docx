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14671" w14:textId="2ABFB4D8" w:rsidR="00EC1A29" w:rsidRDefault="00F763AD" w:rsidP="00EC1A29">
      <w:pPr>
        <w:pStyle w:val="Kop5"/>
      </w:pPr>
      <w:r>
        <w:t>T</w:t>
      </w:r>
      <w:r w:rsidR="00F67C6C" w:rsidRPr="00F67C6C">
        <w:t>erinzagelegging</w:t>
      </w:r>
      <w:r w:rsidR="00F67C6C" w:rsidRPr="00F67C6C" w:rsidDel="00F67C6C">
        <w:t xml:space="preserve"> </w:t>
      </w:r>
      <w:r w:rsidR="00EC1A29" w:rsidRPr="001D53C2">
        <w:t xml:space="preserve">van op </w:t>
      </w:r>
      <w:r w:rsidR="00EC1A29">
        <w:t>de zaak</w:t>
      </w:r>
      <w:r w:rsidR="00EC1A29" w:rsidRPr="001D53C2">
        <w:t xml:space="preserve"> betrekking hebbende stukken</w:t>
      </w:r>
    </w:p>
    <w:p w14:paraId="5AB83ED5" w14:textId="70719431" w:rsidR="00EC1A29" w:rsidRDefault="00EC1A29" w:rsidP="00EC1A29">
      <w:r w:rsidRPr="0097076B">
        <w:t xml:space="preserve">Waterschap, provincie of Rijk moet de op </w:t>
      </w:r>
      <w:r>
        <w:t>de zaak</w:t>
      </w:r>
      <w:r w:rsidRPr="0097076B">
        <w:t xml:space="preserve"> betrekking hebbende stukken ter inzage leggen</w:t>
      </w:r>
      <w:r w:rsidR="003B26C8">
        <w:t>.</w:t>
      </w:r>
    </w:p>
    <w:p w14:paraId="694F63CB" w14:textId="4C556C3F" w:rsidR="00EC1A29" w:rsidRDefault="00EC1A29" w:rsidP="00EC1A29">
      <w:r w:rsidRPr="009F575E">
        <w:t xml:space="preserve">NB: Zoals in </w:t>
      </w:r>
      <w:r>
        <w:t xml:space="preserve">de </w:t>
      </w:r>
      <w:r w:rsidRPr="009F575E">
        <w:t>paragraf</w:t>
      </w:r>
      <w:r>
        <w:t>en</w:t>
      </w:r>
      <w:r w:rsidRPr="009F575E">
        <w:t xml:space="preserve"> </w:t>
      </w:r>
      <w:r>
        <w:fldChar w:fldCharType="begin" w:fldLock="1"/>
      </w:r>
      <w:r>
        <w:instrText xml:space="preserve"> REF _Ref_235de80b63f402fa5c1b8456b222e5cb_2 \n \h </w:instrText>
      </w:r>
      <w:r>
        <w:fldChar w:fldCharType="separate"/>
      </w:r>
      <w:r w:rsidRPr="00DF3BF8">
        <w:rPr>
          <w:rStyle w:val="Verwijzing"/>
        </w:rPr>
        <w:t>10.6.4.1.2</w:t>
      </w:r>
      <w:r>
        <w:fldChar w:fldCharType="end"/>
      </w:r>
      <w:r w:rsidRPr="009F575E">
        <w:t xml:space="preserve"> </w:t>
      </w:r>
      <w:r>
        <w:t xml:space="preserve">en </w:t>
      </w:r>
      <w:r>
        <w:fldChar w:fldCharType="begin" w:fldLock="1"/>
      </w:r>
      <w:r>
        <w:instrText xml:space="preserve"> REF _Ref_235de80b63f402fa5c1b8456b222e5cb_3 \n \h </w:instrText>
      </w:r>
      <w:r>
        <w:fldChar w:fldCharType="separate"/>
      </w:r>
      <w:r w:rsidRPr="00DF3BF8">
        <w:rPr>
          <w:rStyle w:val="Verwijzing"/>
        </w:rPr>
        <w:t>10.6.4.1.3</w:t>
      </w:r>
      <w:r>
        <w:fldChar w:fldCharType="end"/>
      </w:r>
      <w:r>
        <w:t xml:space="preserve"> </w:t>
      </w:r>
      <w:r w:rsidRPr="009F575E">
        <w:t xml:space="preserve">al is aangegeven zullen op </w:t>
      </w:r>
      <w:r w:rsidRPr="000D7E8C">
        <w:t>de zaak</w:t>
      </w:r>
      <w:r w:rsidRPr="009F575E">
        <w:t xml:space="preserve"> betrekking hebbende stukken vooral bestaan uit rapportages van uitgevoerde onderzoeken en hoeft het </w:t>
      </w:r>
      <w:r>
        <w:t>project</w:t>
      </w:r>
      <w:r w:rsidRPr="009F575E">
        <w:t>besluit zelf niet ter inzage gelegd te worden. Da</w:t>
      </w:r>
      <w:r>
        <w:t xml:space="preserve">t </w:t>
      </w:r>
      <w:r w:rsidRPr="009F575E">
        <w:t xml:space="preserve">moet immers </w:t>
      </w:r>
      <w:r>
        <w:t>bekendgemaakt</w:t>
      </w:r>
      <w:r w:rsidRPr="009F575E">
        <w:t xml:space="preserve"> worden in het publicatieblad.</w:t>
      </w:r>
    </w:p>
    <w:p w14:paraId="25B44A99" w14:textId="77777777" w:rsidR="00EC1A29" w:rsidRPr="007A6B39" w:rsidRDefault="00EC1A29" w:rsidP="00EC1A29">
      <w:pPr>
        <w:pStyle w:val="Kader"/>
      </w:pPr>
      <w:r w:rsidRPr="00B26823">
        <w:rPr>
          <w:noProof/>
        </w:rPr>
        <w:lastRenderedPageBreak/>
        <mc:AlternateContent>
          <mc:Choice Requires="wps">
            <w:drawing>
              <wp:inline distT="0" distB="0" distL="0" distR="0" wp14:anchorId="422F41B2" wp14:editId="29F81A97">
                <wp:extent cx="5400040" cy="985631"/>
                <wp:effectExtent l="0" t="0" r="22860" b="22860"/>
                <wp:docPr id="531857348" name="Tekstvak 531857348"/>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538D3517" w14:textId="77777777" w:rsidR="00EC1A29" w:rsidRPr="00D80A79" w:rsidRDefault="00EC1A29" w:rsidP="00EC1A29">
                            <w:pPr>
                              <w:rPr>
                                <w:b/>
                                <w:bCs/>
                              </w:rPr>
                            </w:pPr>
                            <w:r w:rsidRPr="00D80A79">
                              <w:rPr>
                                <w:b/>
                                <w:bCs/>
                              </w:rPr>
                              <w:t>Toekomstige functionaliteit</w:t>
                            </w:r>
                          </w:p>
                          <w:p w14:paraId="26D24F28" w14:textId="4E1A8470" w:rsidR="003B1642" w:rsidRDefault="003B1642" w:rsidP="003B1642">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6D337929" w14:textId="77777777" w:rsidR="003B1642" w:rsidRDefault="003B1642" w:rsidP="003B1642"/>
                          <w:p w14:paraId="6ABC0C9C" w14:textId="77777777" w:rsidR="003B1642" w:rsidRPr="006971CB" w:rsidRDefault="003B1642" w:rsidP="003B1642">
                            <w:pPr>
                              <w:rPr>
                                <w:b/>
                                <w:bCs/>
                              </w:rPr>
                            </w:pPr>
                            <w:r w:rsidRPr="006971CB">
                              <w:rPr>
                                <w:b/>
                                <w:bCs/>
                              </w:rPr>
                              <w:t>Workaround</w:t>
                            </w:r>
                          </w:p>
                          <w:p w14:paraId="4B3C9A1B" w14:textId="6820DC9D" w:rsidR="003B1642" w:rsidRDefault="003B1642" w:rsidP="003B1642">
                            <w:r>
                              <w:t xml:space="preserve">Zolang er geen centrale voorziening is voor </w:t>
                            </w:r>
                            <w:r w:rsidRPr="00224DF5">
                              <w:t xml:space="preserve">de elektronische terinzagelegging van op het </w:t>
                            </w:r>
                            <w:r>
                              <w:t>(ontwerp)</w:t>
                            </w:r>
                            <w:r w:rsidRPr="00224DF5">
                              <w:t>besluit betrekking hebbende stukken</w:t>
                            </w:r>
                            <w:r>
                              <w:t xml:space="preserve">, past het bevoegd gezag naar keuze één van de volgende </w:t>
                            </w:r>
                            <w:r w:rsidR="00A939B7" w:rsidRPr="00A939B7">
                              <w:t xml:space="preserve">methoden </w:t>
                            </w:r>
                            <w:r>
                              <w:t>toe:</w:t>
                            </w:r>
                          </w:p>
                          <w:p w14:paraId="6EF0EB0D" w14:textId="77777777" w:rsidR="003B1642" w:rsidRDefault="003B1642" w:rsidP="003B1642">
                            <w:pPr>
                              <w:pStyle w:val="Opsommingtekens1"/>
                            </w:pPr>
                            <w:r>
                              <w:t xml:space="preserve">het ontsluit </w:t>
                            </w:r>
                            <w:r w:rsidRPr="00911A9C">
                              <w:t xml:space="preserve">de betreffende stukken op een zelf te bepalen elektronische wijze, bijvoorbeeld via de eigen website, </w:t>
                            </w:r>
                            <w:r>
                              <w:t>of</w:t>
                            </w:r>
                          </w:p>
                          <w:p w14:paraId="2B764B7C" w14:textId="77777777" w:rsidR="003B1642" w:rsidRDefault="003B1642" w:rsidP="003B1642">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743A8DF7" w14:textId="77777777" w:rsidR="003B1642" w:rsidRDefault="003B1642" w:rsidP="003B1642"/>
                          <w:p w14:paraId="3F9270FC" w14:textId="6C4694B2" w:rsidR="00EC1A29" w:rsidRDefault="00673752" w:rsidP="003B1642">
                            <w:r w:rsidRPr="00673752">
                              <w:t xml:space="preserve">Op het besluit betrekking hebbende stukken zijn stukken waarmee het bestuursorgaan het besluit onderbouwt en motiveert. Wanneer het bevoegd gezag zelf de stukken op elektronische wijze ontsluit, neemt het in het onderdeel Motivering dan wel </w:t>
                            </w:r>
                            <w:r w:rsidR="0084171E" w:rsidRPr="0084171E">
                              <w:t>in het onderdeel</w:t>
                            </w:r>
                            <w:r w:rsidRPr="00673752">
                              <w:t xml:space="preserve"> Toelichting</w:t>
                            </w:r>
                            <w:r w:rsidR="0018576A">
                              <w:t xml:space="preserve"> </w:t>
                            </w:r>
                            <w:r w:rsidRPr="00673752">
                              <w:t>van het Besluit een link op naar de webpagina waar die stukken zijn ontsloten, en/of een link naar het betreffende stuk op die webpagina. Wanneer het bevoegd gezag de stukken opneemt als onderdeel van het Besluit, neemt het ze op als Bijlagen bij de Motivering dan wel de Toelichting.</w:t>
                            </w:r>
                          </w:p>
                          <w:p w14:paraId="29A5C361" w14:textId="440C5351" w:rsidR="00085810" w:rsidRPr="0022671B" w:rsidRDefault="00AA4A1D" w:rsidP="00701B57">
                            <w:r w:rsidRPr="00AA4A1D">
                              <w:t xml:space="preserve">Wanneer het bevoegd gezag zelf de stukken op elektronische wijze ontsluit, wordt </w:t>
                            </w:r>
                            <w:r w:rsidR="001F53F9">
                              <w:t xml:space="preserve">aanbevolen </w:t>
                            </w:r>
                            <w:r w:rsidR="00494C75">
                              <w:t xml:space="preserve">om de terinzagelegging op elektronische wijze van </w:t>
                            </w:r>
                            <w:r w:rsidRPr="00AA4A1D">
                              <w:t>de op het ontwerpbesluit betrekking hebbende stukken en de op het (definitieve) besluit betrekking hebbende stukken in ieder geval te laten voortduren totdat de volledige procedure is afgerond.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22F41B2" id="Tekstvak 531857348" o:spid="_x0000_s1124"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" filled="f" strokeweight=".5pt">
                <v:textbox style="mso-fit-shape-to-text:t">
                  <w:txbxContent>
                    <w:p w14:paraId="538D3517" w14:textId="77777777" w:rsidR="00EC1A29" w:rsidRPr="00D80A79" w:rsidRDefault="00EC1A29" w:rsidP="00EC1A29">
                      <w:pPr>
                        <w:rPr>
                          <w:b/>
                          <w:bCs/>
                        </w:rPr>
                      </w:pPr>
                      <w:r w:rsidRPr="00D80A79">
                        <w:rPr>
                          <w:b/>
                          <w:bCs/>
                        </w:rPr>
                        <w:t>Toekomstige functionaliteit</w:t>
                      </w:r>
                    </w:p>
                    <w:p w14:paraId="26D24F28" w14:textId="4E1A8470" w:rsidR="003B1642" w:rsidRDefault="003B1642" w:rsidP="003B1642">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6D337929" w14:textId="77777777" w:rsidR="003B1642" w:rsidRDefault="003B1642" w:rsidP="003B1642"/>
                    <w:p w14:paraId="6ABC0C9C" w14:textId="77777777" w:rsidR="003B1642" w:rsidRPr="006971CB" w:rsidRDefault="003B1642" w:rsidP="003B1642">
                      <w:pPr>
                        <w:rPr>
                          <w:b/>
                          <w:bCs/>
                        </w:rPr>
                      </w:pPr>
                      <w:r w:rsidRPr="006971CB">
                        <w:rPr>
                          <w:b/>
                          <w:bCs/>
                        </w:rPr>
                        <w:t>Workaround</w:t>
                      </w:r>
                    </w:p>
                    <w:p w14:paraId="4B3C9A1B" w14:textId="6820DC9D" w:rsidR="003B1642" w:rsidRDefault="003B1642" w:rsidP="003B1642">
                      <w:r>
                        <w:t xml:space="preserve">Zolang er geen centrale voorziening is voor </w:t>
                      </w:r>
                      <w:r w:rsidRPr="00224DF5">
                        <w:t xml:space="preserve">de elektronische terinzagelegging van op het </w:t>
                      </w:r>
                      <w:r>
                        <w:t>(ontwerp)</w:t>
                      </w:r>
                      <w:r w:rsidRPr="00224DF5">
                        <w:t>besluit betrekking hebbende stukken</w:t>
                      </w:r>
                      <w:r>
                        <w:t xml:space="preserve">, past het bevoegd gezag naar keuze één van de volgende </w:t>
                      </w:r>
                      <w:r w:rsidR="00A939B7" w:rsidRPr="00A939B7">
                        <w:t xml:space="preserve">methoden </w:t>
                      </w:r>
                      <w:r>
                        <w:t>toe:</w:t>
                      </w:r>
                    </w:p>
                    <w:p w14:paraId="6EF0EB0D" w14:textId="77777777" w:rsidR="003B1642" w:rsidRDefault="003B1642" w:rsidP="003B1642">
                      <w:pPr>
                        <w:pStyle w:val="Opsommingtekens1"/>
                      </w:pPr>
                      <w:r>
                        <w:t xml:space="preserve">het ontsluit </w:t>
                      </w:r>
                      <w:r w:rsidRPr="00911A9C">
                        <w:t xml:space="preserve">de betreffende stukken op een zelf te bepalen elektronische wijze, bijvoorbeeld via de eigen website, </w:t>
                      </w:r>
                      <w:r>
                        <w:t>of</w:t>
                      </w:r>
                    </w:p>
                    <w:p w14:paraId="2B764B7C" w14:textId="77777777" w:rsidR="003B1642" w:rsidRDefault="003B1642" w:rsidP="003B1642">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743A8DF7" w14:textId="77777777" w:rsidR="003B1642" w:rsidRDefault="003B1642" w:rsidP="003B1642"/>
                    <w:p w14:paraId="3F9270FC" w14:textId="6C4694B2" w:rsidR="00EC1A29" w:rsidRDefault="00673752" w:rsidP="003B1642">
                      <w:r w:rsidRPr="00673752">
                        <w:t xml:space="preserve">Op het besluit betrekking hebbende stukken zijn stukken waarmee het bestuursorgaan het besluit onderbouwt en motiveert. Wanneer het bevoegd gezag zelf de stukken op elektronische wijze ontsluit, neemt het in het onderdeel Motivering dan wel </w:t>
                      </w:r>
                      <w:r w:rsidR="0084171E" w:rsidRPr="0084171E">
                        <w:t>in het onderdeel</w:t>
                      </w:r>
                      <w:r w:rsidRPr="00673752">
                        <w:t xml:space="preserve"> Toelichting</w:t>
                      </w:r>
                      <w:r w:rsidR="0018576A">
                        <w:t xml:space="preserve"> </w:t>
                      </w:r>
                      <w:r w:rsidRPr="00673752">
                        <w:t>van het Besluit een link op naar de webpagina waar die stukken zijn ontsloten, en/of een link naar het betreffende stuk op die webpagina. Wanneer het bevoegd gezag de stukken opneemt als onderdeel van het Besluit, neemt het ze op als Bijlagen bij de Motivering dan wel de Toelichting.</w:t>
                      </w:r>
                    </w:p>
                    <w:p w14:paraId="29A5C361" w14:textId="440C5351" w:rsidR="00085810" w:rsidRPr="0022671B" w:rsidRDefault="00AA4A1D" w:rsidP="00701B57">
                      <w:r w:rsidRPr="00AA4A1D">
                        <w:t xml:space="preserve">Wanneer het bevoegd gezag zelf de stukken op elektronische wijze ontsluit, wordt </w:t>
                      </w:r>
                      <w:r w:rsidR="001F53F9">
                        <w:t xml:space="preserve">aanbevolen </w:t>
                      </w:r>
                      <w:r w:rsidR="00494C75">
                        <w:t xml:space="preserve">om de terinzagelegging op elektronische wijze van </w:t>
                      </w:r>
                      <w:r w:rsidRPr="00AA4A1D">
                        <w:t>de op het ontwerpbesluit betrekking hebbende stukken en de op het (definitieve) besluit betrekking hebbende stukken in ieder geval te laten voortduren totdat de volledige procedure is afgerond.</w:t>
                      </w:r>
                    </w:p>
                  </w:txbxContent>
                </v:textbox>
                <w10:anchorlock/>
              </v:shape>
            </w:pict>
          </mc:Fallback>
        </mc:AlternateConten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