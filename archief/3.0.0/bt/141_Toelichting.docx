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418" w:name="_Ref_3def47ecc180dd67f28d3df019fd79be_1"/>
      <w:r w:rsidRPr="000E40D3">
        <w:t>Toelichting</w:t>
      </w:r>
      <w:bookmarkEnd w:id="418"/>
    </w:p>
    <w:p w14:paraId="16554EA4" w14:textId="14B47985" w:rsidR="00713915" w:rsidRDefault="00713915" w:rsidP="00713915">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2C6C29" w:rsidRPr="002C6C29">
        <w:t xml:space="preserve"> 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04120B9F"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_Ref_3def47ecc180dd67f28d3df019fd79be_2 \n \h </w:instrText>
      </w:r>
      <w:r w:rsidRPr="00863F41">
        <w:rPr>
          <w:rStyle w:val="Verwijzing"/>
        </w:rPr>
      </w:r>
      <w:r w:rsidRPr="00863F41">
        <w:rPr>
          <w:rStyle w:val="Verwijzing"/>
        </w:rPr>
        <w:fldChar w:fldCharType="separate"/>
      </w:r>
      <w:r w:rsidR="00D33EA9">
        <w:rPr>
          <w:rStyle w:val="Verwijzing"/>
        </w:rPr>
        <w:t>Figuur 43</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63"/>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420" w:name="_Ref_3def47ecc180dd67f28d3df019fd79be_2"/>
      <w:r>
        <w:t>Divisie in drie hiërarchische niveaus</w:t>
      </w:r>
      <w:bookmarkEnd w:id="420"/>
    </w:p>
    <w:p w14:paraId="6EC5B32D" w14:textId="1C4CE83B"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_Ref_3def47ecc180dd67f28d3df019fd79be_3 \n \h </w:instrText>
      </w:r>
      <w:r w:rsidRPr="00863F41">
        <w:rPr>
          <w:rStyle w:val="Verwijzing"/>
        </w:rPr>
      </w:r>
      <w:r w:rsidRPr="00863F41">
        <w:rPr>
          <w:rStyle w:val="Verwijzing"/>
        </w:rPr>
        <w:fldChar w:fldCharType="separate"/>
      </w:r>
      <w:r w:rsidR="00D33EA9">
        <w:rPr>
          <w:rStyle w:val="Verwijzing"/>
        </w:rPr>
        <w:t>Figuur 44</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64"/>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421" w:name="_Ref_3def47ecc180dd67f28d3df019fd79be_3"/>
      <w:r w:rsidRPr="001965D2">
        <w:t>Divisie in drie hiërarchische niveaus</w:t>
      </w:r>
      <w:r>
        <w:t xml:space="preserve"> met de termen hoofdstuk, afdeling en paragraaf als Label in de Kop</w:t>
      </w:r>
      <w:bookmarkEnd w:id="421"/>
    </w:p>
    <w:p w14:paraId="39772F79" w14:textId="3FD7DBE6"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_Ref_3def47ecc180dd67f28d3df019fd79be_4 \n \h </w:instrText>
      </w:r>
      <w:r w:rsidRPr="00863F41">
        <w:rPr>
          <w:rStyle w:val="Verwijzing"/>
        </w:rPr>
      </w:r>
      <w:r w:rsidRPr="00863F41">
        <w:rPr>
          <w:rStyle w:val="Verwijzing"/>
        </w:rPr>
        <w:fldChar w:fldCharType="separate"/>
      </w:r>
      <w:r w:rsidR="00D33EA9">
        <w:rPr>
          <w:rStyle w:val="Verwijzing"/>
        </w:rPr>
        <w:t>Figuur 45</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65"/>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422" w:name="_Ref_3def47ecc180dd67f28d3df019fd79be_4"/>
      <w:r w:rsidRPr="00ED4F4E">
        <w:t xml:space="preserve">Divisie in drie hiërarchische niveaus met </w:t>
      </w:r>
      <w:r>
        <w:t xml:space="preserve">een Kop die alleen bestaat uit </w:t>
      </w:r>
      <w:bookmarkEnd w:id="422"/>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423" w:name="_Ref_3def47ecc180dd67f28d3df019fd79be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423"/>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424" w:name="_Ref_3def47ecc180dd67f28d3df019fd79be_6"/>
      <w:r>
        <w:t>Toepassing van de Vrijetekststructuur in het Lichaam van de Regeling van een omgevingsvisie</w:t>
      </w:r>
      <w:bookmarkEnd w:id="424"/>
    </w:p>
    <w:p w14:paraId="54740DAF" w14:textId="621224A8" w:rsidR="00D65541" w:rsidRDefault="00D65541" w:rsidP="00713915">
      <w:r>
        <w:t xml:space="preserve">In </w:t>
      </w:r>
      <w:r w:rsidR="001761E1">
        <w:fldChar w:fldCharType="begin"/>
      </w:r>
      <w:r w:rsidR="001761E1">
        <w:instrText xml:space="preserve"> REF _Ref_3def47ecc180dd67f28d3df019fd79be_6 \r \h </w:instrText>
      </w:r>
      <w:r w:rsidR="001761E1">
        <w:fldChar w:fldCharType="separate"/>
      </w:r>
      <w:r w:rsidR="00D33EA9">
        <w:t>Figuur 48</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63" Type="http://schemas.openxmlformats.org/officeDocument/2006/relationships/image" Target="media/image_3ad4b34420dfa289a2f34834aa6ac7c9.png"/><Relationship Id="rId64" Type="http://schemas.openxmlformats.org/officeDocument/2006/relationships/image" Target="media/image_c0b793c0f44fa3625c466cd51e05050f.png"/><Relationship Id="rId65" Type="http://schemas.openxmlformats.org/officeDocument/2006/relationships/image" Target="media/image_9fda9889f362a1387269099cb61dca80.png"/><Relationship Id="rId66" Type="http://schemas.openxmlformats.org/officeDocument/2006/relationships/image" Target="media/image_2e538b6c8d079790a360489628590f66.png"/><Relationship Id="rId67" Type="http://schemas.openxmlformats.org/officeDocument/2006/relationships/image" Target="media/image_a980b2fe5c632075cc1db2a76ac59f59.png"/><Relationship Id="rId68"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