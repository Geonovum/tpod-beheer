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C614" w14:textId="77777777" w:rsidR="009461B4" w:rsidRDefault="009461B4" w:rsidP="009461B4">
      <w:pPr>
        <w:pStyle w:val="Kop5"/>
      </w:pPr>
      <w:r>
        <w:t>Voorbereiding en besluitvorming</w:t>
      </w:r>
    </w:p>
    <w:p w14:paraId="764042BB" w14:textId="70C598C2" w:rsidR="00C235A5" w:rsidRDefault="009461B4" w:rsidP="009461B4">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w:t>
      </w:r>
      <w:r w:rsidR="00B74453" w:rsidRPr="00B74453">
        <w:t xml:space="preserve">Natura 2000-besluit </w:t>
      </w:r>
      <w:r>
        <w:t xml:space="preserve">nodig zijn, verwerkt </w:t>
      </w:r>
      <w:r w:rsidR="001F1D2B">
        <w:t>Rijk of provincie</w:t>
      </w:r>
      <w:r>
        <w:t xml:space="preserve"> die in de plansoftware.</w:t>
      </w:r>
    </w:p>
    <w:p w14:paraId="4FBCB9E2" w14:textId="1A4CEA69" w:rsidR="009461B4" w:rsidRDefault="00914088" w:rsidP="009461B4">
      <w:r>
        <w:t>Het Natura 2000-besluit</w:t>
      </w:r>
      <w:r w:rsidR="009461B4">
        <w:t xml:space="preserve"> moet worden </w:t>
      </w:r>
      <w:r w:rsidR="009461B4" w:rsidRPr="00287930">
        <w:t xml:space="preserve">voorzien van een deugdelijke motivering en die motivering </w:t>
      </w:r>
      <w:r w:rsidR="009461B4">
        <w:t xml:space="preserve">moet </w:t>
      </w:r>
      <w:r w:rsidR="009461B4" w:rsidRPr="00287930">
        <w:t>vermeld</w:t>
      </w:r>
      <w:r w:rsidR="009461B4">
        <w:t xml:space="preserve"> word</w:t>
      </w:r>
      <w:r w:rsidR="009461B4" w:rsidRPr="00287930">
        <w:t>en bij de bekendmaking van het besluit</w:t>
      </w:r>
      <w:r w:rsidR="00714B8F">
        <w:t xml:space="preserve"> (zie daarvoor paragraaf </w:t>
      </w:r>
      <w:r w:rsidR="00714B8F">
        <w:fldChar w:fldCharType="begin"/>
      </w:r>
      <w:r w:rsidR="00714B8F">
        <w:instrText xml:space="preserve"> REF _Ref_10d93623b5261ae4f872071da088052e_1 \n \h </w:instrText>
      </w:r>
      <w:r w:rsidR="00714B8F">
        <w:fldChar w:fldCharType="separate"/>
      </w:r>
      <w:r w:rsidR="00C235A5">
        <w:t>10.13.3.1</w:t>
      </w:r>
      <w:r w:rsidR="00714B8F">
        <w:fldChar w:fldCharType="end"/>
      </w:r>
      <w:r w:rsidR="00714B8F">
        <w:t>)</w:t>
      </w:r>
      <w:r w:rsidR="009461B4" w:rsidRPr="00287930">
        <w:t>.</w:t>
      </w:r>
      <w:r w:rsidR="009461B4">
        <w:t xml:space="preserve"> </w:t>
      </w:r>
      <w:r>
        <w:t>D</w:t>
      </w:r>
      <w:r w:rsidR="009461B4" w:rsidRPr="00056CDD">
        <w:t xml:space="preserve">ie motivering </w:t>
      </w:r>
      <w:r>
        <w:t xml:space="preserve">wordt </w:t>
      </w:r>
      <w:r w:rsidR="009461B4" w:rsidRPr="00056CDD">
        <w:t xml:space="preserve">geplaatst in het onderdeel Motivering van het Besluit, zie </w:t>
      </w:r>
      <w:r w:rsidR="009461B4" w:rsidRPr="00591C90">
        <w:t xml:space="preserve">paragraaf </w:t>
      </w:r>
      <w:r>
        <w:fldChar w:fldCharType="begin"/>
      </w:r>
      <w:r>
        <w:instrText xml:space="preserve"> REF _Ref_3f32eab4a444e324be1368c0c7e321eb_1 \n \h </w:instrText>
      </w:r>
      <w:r>
        <w:fldChar w:fldCharType="separate"/>
      </w:r>
      <w:r w:rsidR="00C235A5">
        <w:t>4.7</w:t>
      </w:r>
      <w:r>
        <w:fldChar w:fldCharType="end"/>
      </w:r>
      <w:r w:rsidR="009461B4" w:rsidRPr="00591C90">
        <w:t>.</w:t>
      </w:r>
    </w:p>
    <w:p w14:paraId="1633EA3F" w14:textId="18F56DF4" w:rsidR="009461B4" w:rsidRDefault="009461B4" w:rsidP="009461B4">
      <w:r w:rsidRPr="00CB156A">
        <w:t xml:space="preserve">Hierna maakt de ambtelijke organisatie van </w:t>
      </w:r>
      <w:r w:rsidR="001F1D2B">
        <w:t>Rijk of provincie</w:t>
      </w:r>
      <w:r w:rsidRPr="00CB156A">
        <w:t xml:space="preserve"> </w:t>
      </w:r>
      <w:r>
        <w:t xml:space="preserve">een nieuwe versie van Besluit en Regeling, die het interne besluitvormingsproces doorloopt. Dit resulteert in een voorstel aan het bevoegde bestuursorgaan. Bij het nemen van het besluit kan het bestuursorgaan nog wijzigingen aanbrengen. De </w:t>
      </w:r>
      <w:r w:rsidRPr="00376105">
        <w:t>ambtelijke organisatie</w:t>
      </w:r>
      <w:r>
        <w:t xml:space="preserve"> verwerkt deze eventuele wijzigingen in de plansoftware.</w:t>
      </w:r>
    </w:p>
    <w:p w14:paraId="60AE2FE0" w14:textId="77777777" w:rsidR="009461B4" w:rsidRDefault="009461B4" w:rsidP="009461B4"/>
    <w:p w14:paraId="156F9F09" w14:textId="517579EE" w:rsidR="009461B4" w:rsidRPr="00D07724" w:rsidRDefault="00914088" w:rsidP="009461B4">
      <w:r w:rsidRPr="00914088">
        <w:t xml:space="preserve">Rijk of provincie </w:t>
      </w:r>
      <w:r>
        <w:t xml:space="preserve">moet </w:t>
      </w:r>
      <w:r w:rsidR="009461B4" w:rsidRPr="00426193">
        <w:t xml:space="preserve">mededeling van het besluit tot vaststelling of wijziging van </w:t>
      </w:r>
      <w:r>
        <w:t>het Natura 2000-besluit</w:t>
      </w:r>
      <w:r w:rsidR="009461B4" w:rsidRPr="0079404D">
        <w:t xml:space="preserve"> </w:t>
      </w:r>
      <w:r>
        <w:t xml:space="preserve">doen </w:t>
      </w:r>
      <w:r w:rsidR="009461B4" w:rsidRPr="00426193">
        <w:t xml:space="preserve">aan degenen die bij de voorbereiding ervan hun zienswijze naar voren hebben gebracht en </w:t>
      </w:r>
      <w:r w:rsidR="009461B4">
        <w:t xml:space="preserve">moet </w:t>
      </w:r>
      <w:r w:rsidR="009461B4" w:rsidRPr="00426193">
        <w:t>aan hen een exemplaar van het besluit toez</w:t>
      </w:r>
      <w:r>
        <w:t>e</w:t>
      </w:r>
      <w:r w:rsidR="009461B4" w:rsidRPr="00426193">
        <w:t xml:space="preserve">nden. </w:t>
      </w:r>
      <w:r>
        <w:t>H</w:t>
      </w:r>
      <w:r w:rsidR="009461B4" w:rsidRPr="00426193">
        <w:t xml:space="preserve">et </w:t>
      </w:r>
      <w:r>
        <w:t xml:space="preserve">is </w:t>
      </w:r>
      <w:r w:rsidR="009461B4" w:rsidRPr="00426193">
        <w:t xml:space="preserve">aan </w:t>
      </w:r>
      <w:r w:rsidR="001F1D2B">
        <w:t>Rijk of provincie</w:t>
      </w:r>
      <w:r w:rsidR="009461B4" w:rsidRPr="0079404D">
        <w:t xml:space="preserve"> </w:t>
      </w:r>
      <w:r w:rsidR="009461B4" w:rsidRPr="00426193">
        <w:t xml:space="preserve">om te bepalen hoe en in welke vorm </w:t>
      </w:r>
      <w:r w:rsidR="00333FEB">
        <w:t>hij/zij</w:t>
      </w:r>
      <w:r w:rsidR="009461B4" w:rsidRPr="00426193">
        <w:t xml:space="preserve"> </w:t>
      </w:r>
      <w:r>
        <w:t>dit uitvoert</w:t>
      </w:r>
      <w:r w:rsidR="009461B4" w:rsidRPr="00426193">
        <w:t xml:space="preserve">. De DSO-keten biedt </w:t>
      </w:r>
      <w:r>
        <w:t xml:space="preserve">hiervoor </w:t>
      </w:r>
      <w:r w:rsidR="009461B4" w:rsidRPr="00426193">
        <w:t>geen ondersteuning.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