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E2DA" w14:textId="77777777" w:rsidR="002B3E25" w:rsidRDefault="002B3E25" w:rsidP="002B3E25">
      <w:pPr>
        <w:pStyle w:val="Kop5"/>
      </w:pPr>
      <w:bookmarkStart w:id="1492" w:name="_Ref_9d615e831f07fb4f92edc783bb15a6e0_1"/>
      <w:commentRangeStart w:id="1494"/>
      <w:r>
        <w:t xml:space="preserve">Kennisgeving </w:t>
      </w:r>
      <w:commentRangeEnd w:id="1494"/>
      <w:r w:rsidR="0083002F">
        <w:rPr>
          <w:rStyle w:val="Verwijzingopmerking"/>
          <w:bCs w:val="0"/>
          <w:i w:val="0"/>
          <w:iCs w:val="0"/>
        </w:rPr>
        <w:commentReference w:id="1494"/>
      </w:r>
      <w:r>
        <w:t>ontwerpbesluit</w:t>
      </w:r>
      <w:bookmarkEnd w:id="1492"/>
    </w:p>
    <w:p w14:paraId="58ACC313" w14:textId="77777777" w:rsidR="002B3E25" w:rsidRDefault="002B3E25" w:rsidP="002B3E25">
      <w:pPr>
        <w:pStyle w:val="Kop6"/>
      </w:pPr>
      <w:r w:rsidRPr="008944ED">
        <w:t>Inhoud en aanlevering kennisgeving</w:t>
      </w:r>
    </w:p>
    <w:p w14:paraId="76C48FBC" w14:textId="1DF907E9" w:rsidR="002B3E25" w:rsidRDefault="002B3E25" w:rsidP="002B3E25">
      <w:r>
        <w:t xml:space="preserve">Zoals in paragraaf </w:t>
      </w:r>
      <w:r w:rsidR="00FD0752">
        <w:fldChar w:fldCharType="begin"/>
      </w:r>
      <w:r w:rsidR="00FD0752">
        <w:instrText xml:space="preserve"> REF _Ref_bf4b3f30ec5b2199c518b9cff44041e5_1 \n \h </w:instrText>
      </w:r>
      <w:r w:rsidR="00FD0752">
        <w:fldChar w:fldCharType="separate"/>
      </w:r>
      <w:r w:rsidR="00C235A5">
        <w:t>10.11.2.1</w:t>
      </w:r>
      <w:r w:rsidR="00FD0752">
        <w:fldChar w:fldCharType="end"/>
      </w:r>
      <w:r>
        <w:t xml:space="preserve"> al is beschreven moet </w:t>
      </w:r>
      <w:r w:rsidRPr="0019723A">
        <w:t xml:space="preserve">gemeente, </w:t>
      </w:r>
      <w:r>
        <w:t xml:space="preserve">waterschap, </w:t>
      </w:r>
      <w:r w:rsidRPr="0019723A">
        <w:t xml:space="preserve">provincie of Rijk </w:t>
      </w:r>
      <w:r>
        <w:t>voorafgaand aan de terinzagelegging in gemeenteblad, waterschapsblad, provinciaal blad of Staatscourant</w:t>
      </w:r>
      <w:r w:rsidRPr="00243F4D">
        <w:t xml:space="preserve"> </w:t>
      </w:r>
      <w:r>
        <w:t xml:space="preserve">kennis geven van het ontwerpbesluit. </w:t>
      </w:r>
      <w:r w:rsidRPr="00396043">
        <w:t>De kennisgeving vermeldt in ieder geval</w:t>
      </w:r>
      <w:r>
        <w:t>:</w:t>
      </w:r>
    </w:p>
    <w:p w14:paraId="6DCB0559" w14:textId="77777777" w:rsidR="002B3E25" w:rsidRDefault="002B3E25" w:rsidP="002B3E25">
      <w:pPr>
        <w:pStyle w:val="Opsommingtekens1"/>
      </w:pPr>
      <w:r w:rsidRPr="00280D33">
        <w:t>een zakelijke weergave van de inhoud</w:t>
      </w:r>
      <w:r>
        <w:t xml:space="preserve"> van het ontwerpbesluit;</w:t>
      </w:r>
    </w:p>
    <w:p w14:paraId="20991075" w14:textId="77777777" w:rsidR="002B3E25" w:rsidRDefault="002B3E25" w:rsidP="002B3E25">
      <w:pPr>
        <w:pStyle w:val="Opsommingtekens2"/>
      </w:pPr>
      <w:r w:rsidRPr="00E515C0">
        <w:lastRenderedPageBreak/>
        <w:t>een beschrijving van het betreffende object of de betreffende activiteit en, in voorkomend geval, de locatie daarvan;</w:t>
      </w:r>
    </w:p>
    <w:p w14:paraId="2B192C5A" w14:textId="77777777" w:rsidR="002B3E25" w:rsidRDefault="002B3E25" w:rsidP="002B3E2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FC735FC" w14:textId="77777777" w:rsidR="002B3E25" w:rsidRDefault="002B3E25" w:rsidP="002B3E25">
      <w:pPr>
        <w:pStyle w:val="Opsommingtekens1"/>
      </w:pPr>
      <w:r w:rsidRPr="003A0239">
        <w:t>de wijze waarop en de periode waarin de stukken waar de kennisgeving betrekking op heeft voor eenieder ter inzage liggen;</w:t>
      </w:r>
    </w:p>
    <w:p w14:paraId="186EF4B8" w14:textId="77777777" w:rsidR="002B3E25" w:rsidRDefault="002B3E25" w:rsidP="002B3E25">
      <w:pPr>
        <w:pStyle w:val="Opsommingtekens1"/>
      </w:pPr>
      <w:r w:rsidRPr="003A0239">
        <w:t>wie in de gelegenheid worden gesteld om zienswijzen naar voren te brengen;</w:t>
      </w:r>
    </w:p>
    <w:p w14:paraId="73AEE72B" w14:textId="77777777" w:rsidR="002B3E25" w:rsidRDefault="002B3E25" w:rsidP="002B3E25">
      <w:pPr>
        <w:pStyle w:val="Opsommingtekens1"/>
      </w:pPr>
      <w:r w:rsidRPr="003A0239">
        <w:t>op welke wijze dit kan geschieden</w:t>
      </w:r>
      <w:r>
        <w:t>.</w:t>
      </w:r>
    </w:p>
    <w:p w14:paraId="51F0F7CA" w14:textId="6E5B2AF7" w:rsidR="00C235A5" w:rsidRDefault="002B3E25" w:rsidP="002B3E25">
      <w:r w:rsidRPr="001E2CB4">
        <w:t xml:space="preserve">Om de </w:t>
      </w:r>
      <w:r>
        <w:t xml:space="preserve">kennisgeving aan de LVBB aan te kunnen leveren en </w:t>
      </w:r>
      <w:r w:rsidRPr="001E2CB4">
        <w:t xml:space="preserve">in </w:t>
      </w:r>
      <w:r>
        <w:t>gemeenteblad, waterschapsblad, provinciaal blad respectievelijk Staatscourant</w:t>
      </w:r>
      <w:r w:rsidRPr="001E2CB4">
        <w:t xml:space="preserve"> te </w:t>
      </w:r>
      <w:r>
        <w:t xml:space="preserve">plaatsen moet deze voldoen aan de specificaties voor de kennisgeving, die in paragraaf </w:t>
      </w:r>
      <w:r>
        <w:fldChar w:fldCharType="begin"/>
      </w:r>
      <w:r>
        <w:instrText xml:space="preserve"> REF _Ref_ec051a0803149cc62fc2e6db9a6f547d_5 \n \h </w:instrText>
      </w:r>
      <w:r>
        <w:fldChar w:fldCharType="separate"/>
      </w:r>
      <w:r w:rsidR="00C235A5">
        <w:t>10.2.2</w:t>
      </w:r>
      <w:r>
        <w:fldChar w:fldCharType="end"/>
      </w:r>
      <w:r>
        <w:t xml:space="preserve"> zijn beschreven. </w:t>
      </w:r>
      <w:r w:rsidRPr="002D135D">
        <w:t xml:space="preserve">De kennisgeving </w:t>
      </w:r>
      <w:r>
        <w:t xml:space="preserve">is </w:t>
      </w:r>
      <w:r w:rsidRPr="002D135D">
        <w:t xml:space="preserve">een </w:t>
      </w:r>
      <w:r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22C9B1DA" w14:textId="245EF067" w:rsidR="002B3E25" w:rsidRDefault="002B3E25" w:rsidP="002B3E25">
      <w:r>
        <w:t>B</w:t>
      </w:r>
      <w:r w:rsidRPr="002A55E0">
        <w:t xml:space="preserve">ij </w:t>
      </w:r>
      <w:r>
        <w:t xml:space="preserve">de kennisgeving </w:t>
      </w:r>
      <w:r w:rsidRPr="002A55E0">
        <w:t>moet</w:t>
      </w:r>
      <w:r>
        <w:t xml:space="preserve"> gemeente, waterschap, provincie of Rijk</w:t>
      </w:r>
      <w:r w:rsidRPr="002A55E0">
        <w:t xml:space="preserve"> </w:t>
      </w:r>
      <w:r>
        <w:t>KennisgevingM</w:t>
      </w:r>
      <w:r w:rsidRPr="002A55E0">
        <w:t xml:space="preserve">etadata en informatie over het </w:t>
      </w:r>
      <w:r>
        <w:t>P</w:t>
      </w:r>
      <w:r w:rsidRPr="002A55E0">
        <w:t>rocedureverloop meelever</w:t>
      </w:r>
      <w:r>
        <w:t>en</w:t>
      </w:r>
      <w:r w:rsidRPr="002A55E0">
        <w:t>.</w:t>
      </w:r>
      <w:r>
        <w:t xml:space="preserve"> Gemeente, waterschap, provincie of Rijk </w:t>
      </w:r>
      <w:r w:rsidRPr="00476B30">
        <w:t>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achtereenvolgens in de volgende paragrafen beschreven.</w:t>
      </w:r>
    </w:p>
    <w:p w14:paraId="2EB8B6B0" w14:textId="77777777" w:rsidR="002B3E25" w:rsidRDefault="002B3E25" w:rsidP="002B3E25">
      <w:r>
        <w:t>NB: de kennisgeving komt wel in gemeenteblad, waterschapsblad, provinciaal blad, of Staatscourant, maar wordt niet in DSO-LV getoond. In DSO-LV wordt wel gebruik gemaakt van informatie uit (de metadata bij) de kennisgeving.</w:t>
      </w:r>
    </w:p>
    <w:p w14:paraId="7F454424" w14:textId="77777777" w:rsidR="002B3E25" w:rsidRDefault="002B3E25" w:rsidP="002B3E25">
      <w:pPr>
        <w:pStyle w:val="Kop6"/>
      </w:pPr>
      <w:commentRangeStart w:id="1495"/>
      <w:r>
        <w:t>Kennisgevingmetadata</w:t>
      </w:r>
      <w:commentRangeEnd w:id="1495"/>
      <w:r w:rsidR="0083002F">
        <w:rPr>
          <w:rStyle w:val="Verwijzingopmerking"/>
          <w:bCs w:val="0"/>
          <w:i w:val="0"/>
        </w:rPr>
        <w:commentReference w:id="1495"/>
      </w:r>
    </w:p>
    <w:p w14:paraId="1F5420DA" w14:textId="286A7CAC" w:rsidR="002B3E25" w:rsidRDefault="002B3E25" w:rsidP="002B3E25">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een programma aangegeven hoe ze moeten worden toegepast</w:t>
      </w:r>
      <w:r w:rsidRPr="00C33739">
        <w:t>.</w:t>
      </w:r>
    </w:p>
    <w:p w14:paraId="797D03C3" w14:textId="77777777" w:rsidR="002B3E25" w:rsidRDefault="002B3E25" w:rsidP="002B3E25"/>
    <w:p w14:paraId="4C06555D" w14:textId="77777777" w:rsidR="002B3E25" w:rsidRDefault="002B3E25" w:rsidP="002B3E25">
      <w:pPr>
        <w:pStyle w:val="Opsommingtekens1"/>
      </w:pPr>
      <w:r w:rsidRPr="00336BA1">
        <w:rPr>
          <w:i/>
          <w:iCs/>
        </w:rPr>
        <w:t>eindverantwoordelijke</w:t>
      </w:r>
      <w:r>
        <w:t>: kies uit de STOP-waardelijst voor gemeente, waterschap, provincie of ministerie</w:t>
      </w:r>
      <w:r w:rsidRPr="00E408B3">
        <w:t xml:space="preserve"> </w:t>
      </w:r>
      <w:r>
        <w:t>(de identificatiecode van) de betreffende gemeente, waterschap, provincie of ministerie.</w:t>
      </w:r>
    </w:p>
    <w:p w14:paraId="2A059EA3" w14:textId="77777777" w:rsidR="002B3E25" w:rsidRDefault="002B3E25" w:rsidP="002B3E25">
      <w:pPr>
        <w:pStyle w:val="Opsommingtekens1"/>
      </w:pPr>
      <w:r w:rsidRPr="00336BA1">
        <w:rPr>
          <w:i/>
          <w:iCs/>
        </w:rPr>
        <w:t>maker</w:t>
      </w:r>
      <w:r>
        <w:t xml:space="preserve">: </w:t>
      </w:r>
      <w:r w:rsidRPr="00E408B3">
        <w:t xml:space="preserve">kies uit de STOP-waardelijst voor </w:t>
      </w:r>
      <w:r>
        <w:t>gemeente, waterschap, provincie of ministerie</w:t>
      </w:r>
      <w:r w:rsidRPr="00E408B3">
        <w:t xml:space="preserve"> (de identificatiecode van) de betreffende </w:t>
      </w:r>
      <w:r>
        <w:t>gemeente, waterschap, provincie of ministerie</w:t>
      </w:r>
      <w:r w:rsidRPr="00E408B3">
        <w:t>.</w:t>
      </w:r>
    </w:p>
    <w:p w14:paraId="34A3A27D" w14:textId="77777777" w:rsidR="002B3E25" w:rsidRDefault="002B3E25" w:rsidP="002B3E25">
      <w:pPr>
        <w:pStyle w:val="Opsommingtekens1"/>
      </w:pPr>
      <w:r w:rsidRPr="00336BA1">
        <w:rPr>
          <w:i/>
          <w:iCs/>
        </w:rPr>
        <w:t>officieleTitel</w:t>
      </w:r>
      <w:r>
        <w:t xml:space="preserve">: geef de kennisgeving een zo onderscheidend en herkenbaar mogelijke titel. De officiële titel moet gelijk zijn aan het RegelingOpschrift van de kennisgeving. Voorbeelden </w:t>
      </w:r>
      <w:r w:rsidRPr="00056832">
        <w:t xml:space="preserve">van de officiële titel van </w:t>
      </w:r>
      <w:r>
        <w:t>deze kennisgeving zijn ‘Kennisgeving o</w:t>
      </w:r>
      <w:r w:rsidRPr="00C406EF">
        <w:t>ntwerpbesluit Nationaal Waterprogramma’</w:t>
      </w:r>
      <w:r>
        <w:t xml:space="preserve"> </w:t>
      </w:r>
      <w:r w:rsidRPr="00C406EF">
        <w:t>en ‘</w:t>
      </w:r>
      <w:r>
        <w:t>Kennisgeving o</w:t>
      </w:r>
      <w:r w:rsidRPr="00C406EF">
        <w:t>ntwerp wijziging van het beheerplan Natura 2000-gebied Veluwe t.b.v. het wijzigen van enkele kernkwaliteiten</w:t>
      </w:r>
      <w:r>
        <w:t>’.</w:t>
      </w:r>
    </w:p>
    <w:p w14:paraId="049D75FF" w14:textId="77777777" w:rsidR="002B3E25" w:rsidRDefault="002B3E25" w:rsidP="002B3E25">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7C47049" w14:textId="77777777" w:rsidR="002B3E25" w:rsidRPr="007A0873" w:rsidRDefault="002B3E25" w:rsidP="002B3E25">
      <w:pPr>
        <w:pStyle w:val="Opsommingtekens1"/>
      </w:pPr>
      <w:r w:rsidRPr="007A0873">
        <w:rPr>
          <w:i/>
          <w:iCs/>
        </w:rPr>
        <w:lastRenderedPageBreak/>
        <w:t>mededelingOver</w:t>
      </w:r>
      <w:r w:rsidRPr="007A0873">
        <w:t xml:space="preserve">: </w:t>
      </w:r>
      <w:r>
        <w:t xml:space="preserve">maak een </w:t>
      </w:r>
      <w:r w:rsidRPr="007A0873">
        <w:t>verwijzing naar de identificatie van het ontwerpbesluit waarover de kennisgeving gaat.</w:t>
      </w:r>
    </w:p>
    <w:p w14:paraId="36146049" w14:textId="77777777" w:rsidR="002B3E25" w:rsidRPr="007A0873" w:rsidRDefault="002B3E25" w:rsidP="002B3E25">
      <w:pPr>
        <w:pStyle w:val="Opsommingtekens1"/>
      </w:pPr>
      <w:r w:rsidRPr="007A0873">
        <w:rPr>
          <w:i/>
          <w:iCs/>
        </w:rPr>
        <w:t>soortKennisgeving</w:t>
      </w:r>
      <w:r w:rsidRPr="007A0873">
        <w:t xml:space="preserve">: </w:t>
      </w:r>
      <w:r>
        <w:t xml:space="preserve">kies </w:t>
      </w:r>
      <w:r w:rsidRPr="007A0873">
        <w:t>de waarde KennisgevingBesluittermijnen.</w:t>
      </w:r>
    </w:p>
    <w:p w14:paraId="46BE9A19" w14:textId="77777777" w:rsidR="002B3E25" w:rsidRDefault="002B3E25" w:rsidP="002B3E25">
      <w:pPr>
        <w:pStyle w:val="Kop6"/>
      </w:pPr>
      <w:commentRangeStart w:id="1496"/>
      <w:commentRangeStart w:id="1497"/>
      <w:commentRangeStart w:id="1498"/>
      <w:commentRangeStart w:id="1499"/>
      <w:r>
        <w:t>Procedureverloop</w:t>
      </w:r>
      <w:commentRangeEnd w:id="1496"/>
      <w:r w:rsidR="0083002F">
        <w:rPr>
          <w:rStyle w:val="Verwijzingopmerking"/>
          <w:bCs w:val="0"/>
          <w:i w:val="0"/>
        </w:rPr>
        <w:commentReference w:id="1496"/>
      </w:r>
      <w:commentRangeEnd w:id="1497"/>
      <w:r w:rsidR="0083002F">
        <w:rPr>
          <w:rStyle w:val="Verwijzingopmerking"/>
          <w:bCs w:val="0"/>
          <w:i w:val="0"/>
        </w:rPr>
        <w:commentReference w:id="1497"/>
      </w:r>
      <w:commentRangeEnd w:id="1498"/>
      <w:r w:rsidR="00571607">
        <w:rPr>
          <w:rStyle w:val="Verwijzingopmerking"/>
          <w:bCs w:val="0"/>
          <w:i w:val="0"/>
        </w:rPr>
        <w:commentReference w:id="1498"/>
      </w:r>
      <w:commentRangeEnd w:id="1499"/>
      <w:r w:rsidR="00571607">
        <w:rPr>
          <w:rStyle w:val="Verwijzingopmerking"/>
          <w:bCs w:val="0"/>
          <w:i w:val="0"/>
        </w:rPr>
        <w:commentReference w:id="1499"/>
      </w:r>
    </w:p>
    <w:p w14:paraId="192A9929" w14:textId="0FD24BCB" w:rsidR="002B3E25" w:rsidRDefault="002B3E25" w:rsidP="002B3E25">
      <w:r>
        <w:t>M</w:t>
      </w:r>
      <w:r w:rsidRPr="007A0873">
        <w:t xml:space="preserve">et de module Procedureverloop </w:t>
      </w:r>
      <w:r>
        <w:t xml:space="preserve">wordt </w:t>
      </w:r>
      <w:r w:rsidRPr="007A0873">
        <w:t xml:space="preserve">informatie over het verloop van de procedure </w:t>
      </w:r>
      <w:r>
        <w:t>van het besluit tot vaststelling of wijziging van een programma</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wijziging van een programma</w:t>
      </w:r>
      <w:r w:rsidRPr="004A156C">
        <w:t xml:space="preserve"> </w:t>
      </w:r>
      <w:r>
        <w:t>moet worden toegepast.</w:t>
      </w:r>
    </w:p>
    <w:p w14:paraId="124278D6" w14:textId="06399B54" w:rsidR="002B3E25" w:rsidRPr="007A0873" w:rsidRDefault="002B3E25" w:rsidP="002B3E25">
      <w:r w:rsidRPr="007A0873">
        <w:t xml:space="preserve">Zoals in paragraaf </w:t>
      </w:r>
      <w:r w:rsidR="00FD0752">
        <w:fldChar w:fldCharType="begin"/>
      </w:r>
      <w:r w:rsidR="00FD0752">
        <w:instrText xml:space="preserve"> REF _Ref_3508cba8e4d1932db887dadd4872af88_4 \n \h </w:instrText>
      </w:r>
      <w:r w:rsidR="00FD0752">
        <w:fldChar w:fldCharType="separate"/>
      </w:r>
      <w:r w:rsidR="00C235A5">
        <w:t>10.11.2.2.3</w:t>
      </w:r>
      <w:r w:rsidR="00FD0752">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1B227366" w14:textId="77777777" w:rsidR="002B3E25" w:rsidRDefault="002B3E25" w:rsidP="002B3E25">
      <w:r>
        <w:t>Bij beide manieren wordt bij de kennisgeving van het ontwerpbesluit het Procedureverloop met een Procedureverloopmutatie aangeleverd. Daarmee worden aan het Procedureverloop de volgende gegevens toegevoegd:</w:t>
      </w:r>
    </w:p>
    <w:p w14:paraId="13B1D8BD" w14:textId="77777777" w:rsidR="002B3E25" w:rsidRDefault="002B3E25" w:rsidP="002B3E25">
      <w:pPr>
        <w:pStyle w:val="Opsommingtekens1"/>
      </w:pPr>
      <w:r>
        <w:t>Procedurestap</w:t>
      </w:r>
    </w:p>
    <w:p w14:paraId="28D4857B" w14:textId="77777777" w:rsidR="002B3E25" w:rsidRDefault="002B3E25" w:rsidP="002B3E25">
      <w:pPr>
        <w:pStyle w:val="Opsommingtekens2"/>
      </w:pPr>
      <w:r w:rsidRPr="00AF097F">
        <w:rPr>
          <w:i/>
          <w:iCs/>
        </w:rPr>
        <w:t>soortStap</w:t>
      </w:r>
      <w:r>
        <w:t>: kies uit de STOP-waardelijst Procedurestap_ontwerp de waarde ‘</w:t>
      </w:r>
      <w:r w:rsidRPr="00541BF1">
        <w:t>Begin inzagetermijn</w:t>
      </w:r>
      <w:r>
        <w:t>’.</w:t>
      </w:r>
    </w:p>
    <w:p w14:paraId="7C1189B6" w14:textId="77777777" w:rsidR="002B3E25" w:rsidRDefault="002B3E25" w:rsidP="002B3E25">
      <w:pPr>
        <w:pStyle w:val="Opsommingtekens2"/>
      </w:pPr>
      <w:r w:rsidRPr="00AF097F">
        <w:rPr>
          <w:i/>
          <w:iCs/>
        </w:rPr>
        <w:t>voltooidOp</w:t>
      </w:r>
      <w:r>
        <w:t>: vul de datum in waarop de inzagetermijn van het ontwerpbesluit start.</w:t>
      </w:r>
    </w:p>
    <w:p w14:paraId="47DCF6A4" w14:textId="77777777" w:rsidR="002B3E25" w:rsidRDefault="002B3E25" w:rsidP="002B3E25">
      <w:pPr>
        <w:pStyle w:val="Opsommingtekens1"/>
      </w:pPr>
      <w:r>
        <w:t>Procedurestap</w:t>
      </w:r>
    </w:p>
    <w:p w14:paraId="02EEBE3C" w14:textId="77777777" w:rsidR="002B3E25" w:rsidRDefault="002B3E25" w:rsidP="002B3E25">
      <w:pPr>
        <w:pStyle w:val="Opsommingtekens2"/>
      </w:pPr>
      <w:r w:rsidRPr="00AF097F">
        <w:rPr>
          <w:i/>
          <w:iCs/>
        </w:rPr>
        <w:t>soortStap</w:t>
      </w:r>
      <w:r>
        <w:t xml:space="preserve">: kies uit de STOP-waardelijst Procedurestap_ontwerp de waarde ‘Einde </w:t>
      </w:r>
      <w:r w:rsidRPr="00AF097F">
        <w:t>inzagetermijn</w:t>
      </w:r>
      <w:r>
        <w:t>’</w:t>
      </w:r>
    </w:p>
    <w:p w14:paraId="1C04B04F" w14:textId="77777777" w:rsidR="002B3E25" w:rsidRDefault="002B3E25" w:rsidP="002B3E25">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7AEC7621" w14:textId="78215B99" w:rsidR="002B3E25" w:rsidRDefault="002B3E25" w:rsidP="002B3E25">
      <w:pPr>
        <w:pStyle w:val="Opsommingtekens1"/>
      </w:pPr>
      <w:r w:rsidRPr="004E5084">
        <w:rPr>
          <w:i/>
          <w:iCs/>
        </w:rPr>
        <w:t>bekendOp</w:t>
      </w:r>
      <w:r>
        <w:t>:</w:t>
      </w:r>
      <w:r w:rsidRPr="00CC5184">
        <w:t xml:space="preserve"> </w:t>
      </w:r>
      <w:r>
        <w:t xml:space="preserve">vul de datum in waarop de kennisgeving in het </w:t>
      </w:r>
      <w:r w:rsidR="00857CE7" w:rsidRPr="00857CE7">
        <w:t xml:space="preserve">gemeenteblad, waterschapsblad, provinciaal blad of Staatscourant </w:t>
      </w:r>
      <w:r>
        <w:t>wordt gepubliceerd.</w:t>
      </w:r>
    </w:p>
    <w:p w14:paraId="5C7CC001" w14:textId="77777777" w:rsidR="002B3E25" w:rsidRDefault="002B3E25" w:rsidP="002B3E25">
      <w:r>
        <w:t xml:space="preserve">Gebruik het gegeven </w:t>
      </w:r>
      <w:r w:rsidRPr="003E0BDA">
        <w:rPr>
          <w:i/>
          <w:iCs/>
        </w:rPr>
        <w:t>meerInformatie</w:t>
      </w:r>
      <w:r>
        <w:t xml:space="preserve"> niet.</w:t>
      </w:r>
    </w:p>
    <w:p w14:paraId="376C5807" w14:textId="4440DEA0" w:rsidR="0013619B" w:rsidRDefault="0013619B" w:rsidP="0013619B">
      <w:pPr>
        <w:pStyle w:val="Kader"/>
      </w:pPr>
      <w:r>
        <w:rPr>
          <w:noProof/>
        </w:rPr>
        <mc:AlternateContent>
          <mc:Choice Requires="wps">
            <w:drawing>
              <wp:inline distT="0" distB="0" distL="0" distR="0" wp14:anchorId="07A9837C" wp14:editId="5B411A35">
                <wp:extent cx="5400040" cy="2228769"/>
                <wp:effectExtent l="0" t="0" r="22860" b="16510"/>
                <wp:docPr id="1314549279" name="Tekstvak 131454927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6BCEB493" w14:textId="77777777" w:rsidR="0013619B" w:rsidRDefault="0013619B" w:rsidP="0013619B">
                            <w:pPr>
                              <w:rPr>
                                <w:b/>
                                <w:bCs/>
                              </w:rPr>
                            </w:pPr>
                            <w:r w:rsidRPr="0069163B">
                              <w:rPr>
                                <w:b/>
                                <w:bCs/>
                              </w:rPr>
                              <w:t>Toekomstige functionaliteit</w:t>
                            </w:r>
                          </w:p>
                          <w:p w14:paraId="20DE998C" w14:textId="194AF80C" w:rsidR="00C235A5"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325F75CA" w14:textId="16B5455C" w:rsidR="0013619B" w:rsidRDefault="0013619B" w:rsidP="0013619B"/>
                          <w:p w14:paraId="13368ED7" w14:textId="77777777" w:rsidR="0013619B" w:rsidRPr="00694434" w:rsidRDefault="0013619B" w:rsidP="0013619B">
                            <w:pPr>
                              <w:rPr>
                                <w:b/>
                                <w:bCs/>
                              </w:rPr>
                            </w:pPr>
                            <w:r w:rsidRPr="00694434">
                              <w:rPr>
                                <w:b/>
                                <w:bCs/>
                              </w:rPr>
                              <w:t>Workaround</w:t>
                            </w:r>
                          </w:p>
                          <w:p w14:paraId="711E98DE" w14:textId="6C1AA3D2" w:rsidR="00C235A5"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77B977FE" w14:textId="3DDB8219"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A9837C" id="Tekstvak 1314549279" o:spid="_x0000_s116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PAWAzowAgAAXAQAAA4AAAAAAAAAAAAAAAAALgIAAGRy&#10;cy9lMm9Eb2MueG1sUEsBAi0AFAAGAAgAAAAhAAXcKHjbAAAABQEAAA8AAAAAAAAAAAAAAAAAigQA&#10;AGRycy9kb3ducmV2LnhtbFBLBQYAAAAABAAEAPMAAACSBQAAAAA=&#10;" filled="f" strokeweight=".5pt">
                <v:textbox style="mso-fit-shape-to-text:t">
                  <w:txbxContent>
                    <w:p w14:paraId="6BCEB493" w14:textId="77777777" w:rsidR="0013619B" w:rsidRDefault="0013619B" w:rsidP="0013619B">
                      <w:pPr>
                        <w:rPr>
                          <w:b/>
                          <w:bCs/>
                        </w:rPr>
                      </w:pPr>
                      <w:r w:rsidRPr="0069163B">
                        <w:rPr>
                          <w:b/>
                          <w:bCs/>
                        </w:rPr>
                        <w:t>Toekomstige functionaliteit</w:t>
                      </w:r>
                    </w:p>
                    <w:p w14:paraId="20DE998C" w14:textId="194AF80C" w:rsidR="00C235A5"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325F75CA" w14:textId="16B5455C" w:rsidR="0013619B" w:rsidRDefault="0013619B" w:rsidP="0013619B"/>
                    <w:p w14:paraId="13368ED7" w14:textId="77777777" w:rsidR="0013619B" w:rsidRPr="00694434" w:rsidRDefault="0013619B" w:rsidP="0013619B">
                      <w:pPr>
                        <w:rPr>
                          <w:b/>
                          <w:bCs/>
                        </w:rPr>
                      </w:pPr>
                      <w:r w:rsidRPr="00694434">
                        <w:rPr>
                          <w:b/>
                          <w:bCs/>
                        </w:rPr>
                        <w:t>Workaround</w:t>
                      </w:r>
                    </w:p>
                    <w:p w14:paraId="711E98DE" w14:textId="6C1AA3D2" w:rsidR="00C235A5"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77B977FE" w14:textId="3DDB8219"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8DED57C" w14:textId="77777777" w:rsidR="002B3E25" w:rsidRDefault="002B3E25" w:rsidP="002B3E25">
      <w:pPr>
        <w:pStyle w:val="Kop6"/>
      </w:pPr>
      <w:r>
        <w:lastRenderedPageBreak/>
        <w:t>Datum publicatie kennisgeving</w:t>
      </w:r>
    </w:p>
    <w:p w14:paraId="57B0B7D5" w14:textId="77777777" w:rsidR="002B3E25" w:rsidRDefault="002B3E25" w:rsidP="002B3E25">
      <w:r>
        <w:t>Gemeente, waterschap, provincie of Rijk</w:t>
      </w:r>
      <w:r w:rsidRPr="00663CDB">
        <w:t xml:space="preserve"> moet de datum waarop zij/hij wil dat </w:t>
      </w:r>
      <w:r>
        <w:t>de kennisgeving</w:t>
      </w:r>
      <w:r w:rsidRPr="00663CDB">
        <w:t xml:space="preserve"> in het </w:t>
      </w:r>
      <w:r>
        <w:t>gemeenteblad, waterschapsblad, provinciaal blad of Staatscourant</w:t>
      </w:r>
      <w:r w:rsidRPr="00663CDB">
        <w:t xml:space="preserve"> wordt gepubliceerd, doorgeven in de publicatieopdracht aan de LVBB, met het gegeven </w:t>
      </w:r>
      <w:r w:rsidRPr="005F6D03">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