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205F40" w:rsidP="004A39E2">
      <w:pPr>
        <w:pStyle w:val="Kop5"/>
      </w:pPr>
      <w:bookmarkStart w:id="632" w:name="_Ref_1d923fb9f0796925b1ff0d174f8f8d09_1"/>
      <w:r w:rsidRPr="00891CB8">
        <w:t>Gebruik van Gebiedsaanwijzingtypen per omgevingsdocument</w:t>
      </w:r>
      <w:bookmarkEnd w:id="632"/>
    </w:p>
    <w:p w14:paraId="3072F76D" w14:textId="4CAE7406" w:rsidR="00205F40" w:rsidRDefault="00205F40" w:rsidP="00B75255">
      <w:r>
        <w:t xml:space="preserve">Niet ieder type Gebiedsaanwijzing kan in ieder omgevingsdocument worden gebruikt, zie bijvoorbeeld wat hiervoor al is aangegeven over het type Beperkingengebied. Daarnaast zijn er Gebiedsaanwijzingtypen </w:t>
      </w:r>
      <w:r w:rsidR="003C70E3">
        <w:t>waarvan</w:t>
      </w:r>
      <w:r>
        <w:t xml:space="preserve"> het gebruik in het ene omgeving</w:t>
      </w:r>
      <w:r w:rsidR="003C70E3">
        <w:t>s</w:t>
      </w:r>
      <w:r>
        <w:t>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w:t>
      </w:r>
      <w:r w:rsidRPr="00F1426F">
        <w:lastRenderedPageBreak/>
        <w:t xml:space="preserve">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_Ref_1d923fb9f0796925b1ff0d174f8f8d09_2 \r \h </w:instrText>
      </w:r>
      <w:r w:rsidRPr="00863F41">
        <w:rPr>
          <w:rStyle w:val="Verwijzing"/>
        </w:rPr>
      </w:r>
      <w:r w:rsidRPr="00863F41">
        <w:rPr>
          <w:rStyle w:val="Verwijzing"/>
        </w:rPr>
        <w:fldChar w:fldCharType="separate"/>
      </w:r>
      <w:r w:rsidR="00C235A5">
        <w:rPr>
          <w:rStyle w:val="Verwijzing"/>
        </w:rPr>
        <w:t>Tabel 7</w:t>
      </w:r>
      <w:r w:rsidRPr="00863F41">
        <w:rPr>
          <w:rStyle w:val="Verwijzing"/>
        </w:rPr>
        <w:fldChar w:fldCharType="end"/>
      </w:r>
      <w:r>
        <w:t xml:space="preserve"> geeft inzicht in het beoogde gebruik van de Gebiedsaanwijzingtypen.</w:t>
      </w:r>
      <w:r>
        <w:br w:type="page"/>
      </w:r>
    </w:p>
    <w:p w14:paraId="458AEEA2" w14:textId="77777777" w:rsidR="00205F40" w:rsidRDefault="00205F40" w:rsidP="00205F40"/>
    <w:p w14:paraId="7DF1951D" w14:textId="77777777" w:rsidR="00205F40" w:rsidRPr="001F7E63" w:rsidRDefault="00205F40" w:rsidP="00205F40">
      <w:pPr>
        <w:pStyle w:val="Tabeltitel"/>
      </w:pPr>
      <w:bookmarkStart w:id="634" w:name="_Ref_1d923fb9f0796925b1ff0d174f8f8d09_2"/>
      <w:r>
        <w:t>Gebruik van de Gebiedsaanwijzingtypen in de verschillende omgevingsdocumenten</w:t>
      </w:r>
      <w:bookmarkEnd w:id="634"/>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sidR="00156069">
              <w:rPr>
                <w:rFonts w:asciiTheme="minorHAnsi" w:hAnsiTheme="minorHAnsi" w:cstheme="minorHAnsi"/>
                <w:b/>
                <w:bCs/>
                <w:sz w:val="14"/>
                <w:szCs w:val="14"/>
              </w:rPr>
              <w:t xml:space="preserve"> / soort regeling</w:t>
            </w:r>
          </w:p>
          <w:p w14:paraId="6C0CDB37"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205F40" w:rsidRPr="002B2559" w:rsidRDefault="00280FCD"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40"/>
            </w:r>
          </w:p>
        </w:tc>
        <w:tc>
          <w:tcPr>
            <w:tcW w:w="616" w:type="dxa"/>
            <w:vMerge w:val="restart"/>
            <w:textDirection w:val="tbRl"/>
          </w:tcPr>
          <w:p w14:paraId="3802B51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sidR="00BB4E0A">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05F40" w:rsidRPr="002B2559" w:rsidRDefault="00205F40"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02E31B3A"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D982F46"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25A7AE8"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429E508"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66443A1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6274C0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405C63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C914E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4D79578D"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4320946A" w14:textId="77777777" w:rsidR="00205F40" w:rsidRPr="002B2559" w:rsidRDefault="00205F40"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C62CB0" w:rsidRPr="00CF6C25" w:rsidRDefault="00C62CB0" w:rsidP="0016331B">
            <w:pPr>
              <w:jc w:val="center"/>
              <w:rPr>
                <w:rFonts w:asciiTheme="minorHAnsi" w:hAnsiTheme="minorHAnsi" w:cstheme="minorHAnsi"/>
                <w:szCs w:val="18"/>
              </w:rPr>
            </w:pPr>
            <w:r w:rsidRPr="002F41CA">
              <w:t>√</w:t>
            </w:r>
          </w:p>
        </w:tc>
        <w:tc>
          <w:tcPr>
            <w:tcW w:w="616" w:type="dxa"/>
            <w:shd w:val="clear" w:color="auto" w:fill="00B050"/>
          </w:tcPr>
          <w:p w14:paraId="7E886143"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3D3C00F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C62CB0" w:rsidRPr="002B2559" w:rsidRDefault="00C62CB0"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C62CB0" w:rsidRPr="00CF6C25" w:rsidRDefault="00C62CB0" w:rsidP="0016331B">
            <w:pPr>
              <w:jc w:val="center"/>
              <w:rPr>
                <w:rFonts w:asciiTheme="minorHAnsi" w:hAnsiTheme="minorHAnsi" w:cstheme="minorHAnsi"/>
                <w:szCs w:val="18"/>
              </w:rPr>
            </w:pPr>
            <w:r w:rsidRPr="00105F97">
              <w:t>X</w:t>
            </w:r>
          </w:p>
        </w:tc>
        <w:tc>
          <w:tcPr>
            <w:tcW w:w="616" w:type="dxa"/>
            <w:shd w:val="clear" w:color="auto" w:fill="FF0000"/>
          </w:tcPr>
          <w:p w14:paraId="798E01CD" w14:textId="4B3C9455" w:rsidR="00C62CB0" w:rsidRPr="00CF6C25" w:rsidRDefault="00C62CB0" w:rsidP="0016331B">
            <w:pPr>
              <w:jc w:val="center"/>
              <w:rPr>
                <w:rFonts w:asciiTheme="minorHAnsi" w:hAnsiTheme="minorHAnsi" w:cstheme="minorHAnsi"/>
                <w:szCs w:val="18"/>
              </w:rPr>
            </w:pPr>
            <w:r w:rsidRPr="00105F97">
              <w:t>X</w:t>
            </w:r>
          </w:p>
        </w:tc>
        <w:tc>
          <w:tcPr>
            <w:tcW w:w="616" w:type="dxa"/>
            <w:shd w:val="clear" w:color="auto" w:fill="FF0000"/>
          </w:tcPr>
          <w:p w14:paraId="57E8003F" w14:textId="6E136907" w:rsidR="00C62CB0" w:rsidRPr="00CF6C25" w:rsidRDefault="00C62CB0" w:rsidP="0016331B">
            <w:pPr>
              <w:jc w:val="center"/>
              <w:rPr>
                <w:rFonts w:asciiTheme="minorHAnsi" w:hAnsiTheme="minorHAnsi" w:cstheme="minorHAnsi"/>
                <w:szCs w:val="18"/>
              </w:rPr>
            </w:pPr>
            <w:r w:rsidRPr="00105F97">
              <w:t>X</w:t>
            </w:r>
          </w:p>
        </w:tc>
        <w:tc>
          <w:tcPr>
            <w:tcW w:w="616" w:type="dxa"/>
            <w:shd w:val="clear" w:color="auto" w:fill="00B050"/>
          </w:tcPr>
          <w:p w14:paraId="7A5E4494" w14:textId="084361A1" w:rsidR="00C62CB0" w:rsidRPr="00CF6C25" w:rsidRDefault="00C62CB0" w:rsidP="0016331B">
            <w:pPr>
              <w:jc w:val="cente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C62CB0" w:rsidRPr="00CF6C25" w:rsidRDefault="00C62CB0" w:rsidP="0016331B">
            <w:pPr>
              <w:jc w:val="center"/>
              <w:rPr>
                <w:rFonts w:asciiTheme="minorHAnsi" w:hAnsiTheme="minorHAnsi" w:cstheme="minorHAnsi"/>
                <w:szCs w:val="18"/>
              </w:rPr>
            </w:pPr>
            <w:r w:rsidRPr="00F9660A">
              <w:t>X</w:t>
            </w:r>
          </w:p>
        </w:tc>
        <w:tc>
          <w:tcPr>
            <w:tcW w:w="617" w:type="dxa"/>
            <w:shd w:val="clear" w:color="auto" w:fill="FF0000"/>
          </w:tcPr>
          <w:p w14:paraId="17409FE2" w14:textId="21591F68" w:rsidR="00C62CB0" w:rsidRPr="00CF6C25" w:rsidRDefault="00C62CB0" w:rsidP="0016331B">
            <w:pPr>
              <w:jc w:val="center"/>
              <w:rPr>
                <w:rFonts w:asciiTheme="minorHAnsi" w:hAnsiTheme="minorHAnsi" w:cstheme="minorHAnsi"/>
                <w:szCs w:val="18"/>
              </w:rPr>
            </w:pPr>
            <w:r w:rsidRPr="00F9660A">
              <w:t>X</w:t>
            </w:r>
          </w:p>
        </w:tc>
        <w:tc>
          <w:tcPr>
            <w:tcW w:w="616" w:type="dxa"/>
            <w:shd w:val="clear" w:color="auto" w:fill="00B050"/>
          </w:tcPr>
          <w:p w14:paraId="2542509C" w14:textId="3E87DEA3" w:rsidR="00C62CB0" w:rsidRPr="00CF6C25" w:rsidRDefault="00C62CB0" w:rsidP="0016331B">
            <w:pPr>
              <w:jc w:val="center"/>
              <w:rPr>
                <w:rFonts w:asciiTheme="minorHAnsi" w:hAnsiTheme="minorHAnsi" w:cstheme="minorHAnsi"/>
                <w:szCs w:val="18"/>
              </w:rPr>
            </w:pPr>
            <w:r w:rsidRPr="002F41CA">
              <w:t>√</w:t>
            </w:r>
          </w:p>
        </w:tc>
        <w:tc>
          <w:tcPr>
            <w:tcW w:w="616" w:type="dxa"/>
            <w:shd w:val="clear" w:color="auto" w:fill="FF0000"/>
          </w:tcPr>
          <w:p w14:paraId="7C1B2A4A" w14:textId="45CFD1F7" w:rsidR="00C62CB0" w:rsidRPr="00CF6C25" w:rsidRDefault="00C62CB0" w:rsidP="0016331B">
            <w:pPr>
              <w:jc w:val="center"/>
              <w:rPr>
                <w:rFonts w:asciiTheme="minorHAnsi" w:hAnsiTheme="minorHAnsi" w:cstheme="minorHAnsi"/>
                <w:szCs w:val="18"/>
              </w:rPr>
            </w:pPr>
            <w:r w:rsidRPr="00F9660A">
              <w:t>X</w:t>
            </w:r>
          </w:p>
        </w:tc>
        <w:tc>
          <w:tcPr>
            <w:tcW w:w="616" w:type="dxa"/>
            <w:shd w:val="clear" w:color="auto" w:fill="00B050"/>
          </w:tcPr>
          <w:p w14:paraId="39324CDF" w14:textId="5A1C606A" w:rsidR="00C62CB0" w:rsidRPr="00CF6C25" w:rsidRDefault="00D773BA" w:rsidP="0016331B">
            <w:pPr>
              <w:jc w:val="center"/>
              <w:rPr>
                <w:rFonts w:asciiTheme="minorHAnsi" w:hAnsiTheme="minorHAnsi" w:cstheme="minorHAnsi"/>
                <w:szCs w:val="18"/>
              </w:rPr>
            </w:pPr>
            <w:r w:rsidRPr="00D773BA">
              <w:t>√</w:t>
            </w:r>
          </w:p>
        </w:tc>
        <w:tc>
          <w:tcPr>
            <w:tcW w:w="616" w:type="dxa"/>
            <w:shd w:val="clear" w:color="auto" w:fill="FF0000"/>
          </w:tcPr>
          <w:p w14:paraId="59BBE7BE" w14:textId="0DA32A71" w:rsidR="00C62CB0" w:rsidRPr="00CF6C25" w:rsidRDefault="00C62CB0" w:rsidP="0016331B">
            <w:pPr>
              <w:jc w:val="center"/>
              <w:rPr>
                <w:rFonts w:asciiTheme="minorHAnsi" w:hAnsiTheme="minorHAnsi" w:cstheme="minorHAnsi"/>
                <w:szCs w:val="18"/>
              </w:rPr>
            </w:pPr>
            <w:r w:rsidRPr="00F9660A">
              <w:t>X</w:t>
            </w:r>
          </w:p>
        </w:tc>
        <w:tc>
          <w:tcPr>
            <w:tcW w:w="617" w:type="dxa"/>
            <w:shd w:val="clear" w:color="auto" w:fill="FF0000"/>
          </w:tcPr>
          <w:p w14:paraId="18B650F9" w14:textId="479FE5E0" w:rsidR="00C62CB0" w:rsidRPr="00CF6C25" w:rsidRDefault="00C62CB0" w:rsidP="0016331B">
            <w:pPr>
              <w:jc w:val="cente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C62CB0" w:rsidRPr="00CF6C25" w:rsidRDefault="00C62CB0" w:rsidP="0016331B">
            <w:pPr>
              <w:jc w:val="cente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48CF3E7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65CCDB74"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4EB6CEF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C62CB0" w:rsidRPr="00CF6C25" w:rsidRDefault="00C62CB0" w:rsidP="0016331B">
            <w:pPr>
              <w:jc w:val="center"/>
              <w:rPr>
                <w:rFonts w:asciiTheme="minorHAnsi" w:hAnsiTheme="minorHAnsi" w:cstheme="minorHAnsi"/>
                <w:szCs w:val="18"/>
              </w:rPr>
            </w:pPr>
            <w:r w:rsidRPr="002F41CA">
              <w:t>√</w:t>
            </w:r>
          </w:p>
        </w:tc>
        <w:tc>
          <w:tcPr>
            <w:tcW w:w="616" w:type="dxa"/>
            <w:shd w:val="clear" w:color="auto" w:fill="00B050"/>
          </w:tcPr>
          <w:p w14:paraId="64A22CA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C62CB0" w:rsidRPr="00CF6C25" w:rsidRDefault="00C62CB0" w:rsidP="0016331B">
            <w:pPr>
              <w:jc w:val="center"/>
              <w:rPr>
                <w:rFonts w:asciiTheme="minorHAnsi" w:hAnsiTheme="minorHAnsi" w:cstheme="minorHAnsi"/>
                <w:szCs w:val="18"/>
              </w:rPr>
            </w:pPr>
            <w:r w:rsidRPr="002F41CA">
              <w:t>√</w:t>
            </w:r>
          </w:p>
        </w:tc>
        <w:tc>
          <w:tcPr>
            <w:tcW w:w="616" w:type="dxa"/>
            <w:shd w:val="clear" w:color="auto" w:fill="FFC000"/>
          </w:tcPr>
          <w:p w14:paraId="36377BA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C62CB0" w:rsidRPr="00CF6C25" w:rsidRDefault="00C62CB0" w:rsidP="0016331B">
            <w:pPr>
              <w:ind w:left="708" w:hanging="708"/>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C62CB0" w:rsidRPr="00CF6C25" w:rsidRDefault="00C62CB0" w:rsidP="0016331B">
            <w:pPr>
              <w:jc w:val="center"/>
              <w:rPr>
                <w:rFonts w:asciiTheme="minorHAnsi" w:hAnsiTheme="minorHAnsi" w:cstheme="minorHAnsi"/>
                <w:szCs w:val="18"/>
              </w:rPr>
            </w:pPr>
            <w:r w:rsidRPr="002F41CA">
              <w:t>√</w:t>
            </w:r>
          </w:p>
        </w:tc>
        <w:tc>
          <w:tcPr>
            <w:tcW w:w="616" w:type="dxa"/>
            <w:shd w:val="clear" w:color="auto" w:fill="00B050"/>
          </w:tcPr>
          <w:p w14:paraId="71E221F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C62CB0" w:rsidRPr="00CF6C25" w:rsidRDefault="00C62CB0" w:rsidP="0016331B">
            <w:pPr>
              <w:ind w:left="708" w:hanging="708"/>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C62CB0" w:rsidRPr="00CF6C25" w:rsidRDefault="00C62CB0" w:rsidP="0016331B">
            <w:pPr>
              <w:jc w:val="center"/>
              <w:rPr>
                <w:rFonts w:asciiTheme="minorHAnsi" w:hAnsiTheme="minorHAnsi" w:cstheme="minorHAnsi"/>
                <w:szCs w:val="18"/>
              </w:rPr>
            </w:pPr>
            <w:r w:rsidRPr="002F41CA">
              <w:t>√</w:t>
            </w:r>
          </w:p>
        </w:tc>
        <w:tc>
          <w:tcPr>
            <w:tcW w:w="616" w:type="dxa"/>
            <w:shd w:val="clear" w:color="auto" w:fill="00B050"/>
          </w:tcPr>
          <w:p w14:paraId="0741CA53"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C62CB0" w:rsidRPr="00CF6C25" w:rsidRDefault="00C62CB0" w:rsidP="0016331B">
            <w:pPr>
              <w:ind w:left="708" w:hanging="708"/>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35510D03"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C62CB0" w:rsidRPr="00CF6C25" w:rsidRDefault="00C62CB0" w:rsidP="0016331B">
            <w:pPr>
              <w:ind w:left="708" w:hanging="708"/>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2D01D2C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C62CB0" w:rsidRPr="00CF6C25" w:rsidRDefault="00C62CB0" w:rsidP="0016331B">
            <w:pPr>
              <w:ind w:left="708" w:hanging="708"/>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6F5C1A5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C62CB0" w:rsidRPr="00CF6C25" w:rsidRDefault="00C62CB0" w:rsidP="0016331B">
            <w:pPr>
              <w:ind w:left="708" w:hanging="708"/>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687D487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C62CB0" w:rsidRPr="00CF6C25" w:rsidRDefault="00C62CB0" w:rsidP="0016331B">
            <w:pPr>
              <w:ind w:left="708" w:hanging="708"/>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C62CB0" w:rsidRPr="00CF6C25" w:rsidRDefault="00C62CB0" w:rsidP="0016331B">
            <w:pPr>
              <w:jc w:val="center"/>
              <w:rPr>
                <w:rFonts w:asciiTheme="minorHAnsi" w:hAnsiTheme="minorHAnsi" w:cstheme="minorHAnsi"/>
                <w:szCs w:val="18"/>
              </w:rPr>
            </w:pPr>
            <w:r w:rsidRPr="002F41CA">
              <w:t>√</w:t>
            </w:r>
          </w:p>
        </w:tc>
        <w:tc>
          <w:tcPr>
            <w:tcW w:w="616" w:type="dxa"/>
            <w:shd w:val="clear" w:color="auto" w:fill="00B050"/>
          </w:tcPr>
          <w:p w14:paraId="5D21AAC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C62CB0" w:rsidRPr="00CF6C25" w:rsidRDefault="00A24C25" w:rsidP="0016331B">
            <w:pPr>
              <w:jc w:val="cente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C62CB0" w:rsidRPr="00CF6C25" w:rsidRDefault="00C62CB0" w:rsidP="0016331B">
            <w:pPr>
              <w:ind w:left="708" w:hanging="708"/>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20258914"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C62CB0" w:rsidRPr="00CF6C25" w:rsidRDefault="00C62CB0" w:rsidP="0016331B">
            <w:pPr>
              <w:jc w:val="center"/>
              <w:rPr>
                <w:rFonts w:asciiTheme="minorHAnsi" w:hAnsiTheme="minorHAnsi" w:cstheme="minorHAnsi"/>
                <w:szCs w:val="18"/>
              </w:rPr>
            </w:pPr>
            <w:r w:rsidRPr="002F41CA">
              <w:t>√</w:t>
            </w:r>
          </w:p>
        </w:tc>
        <w:tc>
          <w:tcPr>
            <w:tcW w:w="616" w:type="dxa"/>
            <w:shd w:val="clear" w:color="auto" w:fill="00B050"/>
          </w:tcPr>
          <w:p w14:paraId="1EF76397"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373321E3"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C62CB0" w:rsidRPr="00CF6C25" w:rsidRDefault="00C62CB0" w:rsidP="0016331B">
            <w:pPr>
              <w:jc w:val="center"/>
              <w:rPr>
                <w:rFonts w:asciiTheme="minorHAnsi" w:hAnsiTheme="minorHAnsi" w:cstheme="minorHAnsi"/>
                <w:szCs w:val="18"/>
              </w:rPr>
            </w:pPr>
            <w:r w:rsidRPr="002F41CA">
              <w:t>T</w:t>
            </w:r>
          </w:p>
        </w:tc>
        <w:tc>
          <w:tcPr>
            <w:tcW w:w="616" w:type="dxa"/>
            <w:shd w:val="clear" w:color="auto" w:fill="00B050"/>
          </w:tcPr>
          <w:p w14:paraId="119CCA73"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C62CB0" w:rsidRPr="00CF6C25" w:rsidRDefault="00C62CB0" w:rsidP="0016331B">
            <w:pPr>
              <w:jc w:val="cente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205F40" w:rsidRDefault="00103525"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205F40" w:rsidP="009F3A24">
            <w:pPr>
              <w:jc w:val="cente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205F40" w:rsidP="009F3A24">
            <w:pPr>
              <w:jc w:val="cente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205F40" w:rsidP="009F3A24">
            <w:pPr>
              <w:jc w:val="cente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