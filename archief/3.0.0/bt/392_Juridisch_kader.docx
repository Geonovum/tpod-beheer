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536E" w14:textId="77777777" w:rsidR="00440967" w:rsidRDefault="00440967" w:rsidP="00440967">
      <w:pPr>
        <w:pStyle w:val="Kop5"/>
      </w:pPr>
      <w:bookmarkStart w:id="950" w:name="_Ref_1d1cc0d56dc840677f95e71749573e7b_1"/>
      <w:r>
        <w:lastRenderedPageBreak/>
        <w:t>Juridisch kader</w:t>
      </w:r>
      <w:bookmarkEnd w:id="950"/>
    </w:p>
    <w:p w14:paraId="0304D4E6" w14:textId="7B467B3F" w:rsidR="00335E85" w:rsidRDefault="00440967" w:rsidP="00440967">
      <w:r>
        <w:t xml:space="preserve">Op de voorbereiding van een </w:t>
      </w:r>
      <w:r w:rsidR="00433187">
        <w:t>waterschapsverordening</w:t>
      </w:r>
      <w:r>
        <w:t xml:space="preserve"> is afdeling 3.4 Awb van toepassing</w:t>
      </w:r>
      <w:r>
        <w:rPr>
          <w:rStyle w:val="Voetnootmarkering"/>
        </w:rPr>
        <w:footnoteReference w:id="145"/>
      </w:r>
      <w:r>
        <w:t>.</w:t>
      </w:r>
    </w:p>
    <w:p w14:paraId="49AC89B0" w14:textId="31249BC7" w:rsidR="00440967" w:rsidRDefault="00440967" w:rsidP="00440967">
      <w:r>
        <w:t xml:space="preserve">Het van </w:t>
      </w:r>
      <w:r w:rsidRPr="00C608F2">
        <w:t>afdeling 3.4</w:t>
      </w:r>
      <w:r>
        <w:t xml:space="preserve"> Awb onderdeel uitmakende artikel 3:11 lid 1 luidt: “</w:t>
      </w:r>
      <w:r w:rsidRPr="00E1007C">
        <w:t xml:space="preserve">Het bestuursorgaan legt het ontwerp van het te nemen besluit, met de daarop betrekking hebbende stukken die redelijkerwijs nodig zijn voor een beoordeling van het ontwerp, ter inzage, </w:t>
      </w:r>
      <w:r w:rsidRPr="00073B3E">
        <w:rPr>
          <w:i/>
          <w:iCs/>
        </w:rPr>
        <w:t>met uitzondering van stukken waarvoor bij wettelijk voorschrift mededeling op de in artikel 12 van de Bekendmakingswet bepaalde wijze is voorgeschreven</w:t>
      </w:r>
      <w:r w:rsidRPr="00E1007C">
        <w:t>.</w:t>
      </w:r>
      <w:r w:rsidRPr="00541BF1">
        <w:rPr>
          <w:i/>
          <w:iCs/>
        </w:rPr>
        <w:t>”</w:t>
      </w:r>
      <w:r>
        <w:t xml:space="preserve"> In artikel 10.3c lid 1 Ob is die uitzondering vastgelegd: “</w:t>
      </w:r>
      <w:r w:rsidRPr="007D6988">
        <w:t xml:space="preserve">Bij de voorbereiding van een omgevingsplan, een waterschapsverordening en een </w:t>
      </w:r>
      <w:r w:rsidR="00433187">
        <w:t>waterschapsverordening</w:t>
      </w:r>
      <w:r w:rsidRPr="007D6988">
        <w:t xml:space="preserve"> waarop afdeling 3.4 van de Algemene wet bestuursrecht van toepassing is, wordt van het ontwerp mededeling gedaan in het gemeenteblad, het waterschapsblad respectievelijk het provinciaal blad.</w:t>
      </w:r>
      <w:r>
        <w:t>” Dat houdt in dat een publicatie van de volledige inhoud van het ontwerpbesluit in het provinciaal blad wordt geplaatst</w:t>
      </w:r>
      <w:r w:rsidR="00941EAC">
        <w:rPr>
          <w:rStyle w:val="Voetnootmarkering"/>
        </w:rPr>
        <w:footnoteReference w:id="146"/>
      </w:r>
      <w:r>
        <w:t xml:space="preserve">. Het ontwerpbesluit zelf wordt dus niet ter inzage gelegd. Wel moet </w:t>
      </w:r>
      <w:r w:rsidR="00433187">
        <w:t>het waterschap</w:t>
      </w:r>
      <w:r>
        <w:t xml:space="preserve"> </w:t>
      </w:r>
      <w:r w:rsidRPr="00B407FB">
        <w:t xml:space="preserve">de op </w:t>
      </w:r>
      <w:r>
        <w:t xml:space="preserve">het ontwerp </w:t>
      </w:r>
      <w:r w:rsidRPr="00B407FB">
        <w:t>betrekking hebbende stukken die redelijkerwijs nodig zijn voor een beoordeling van het ontwerp, ter inzage</w:t>
      </w:r>
      <w:r>
        <w:t xml:space="preserve"> leggen. Die terinzagelegging geschiedt zowel op elektronische wijze als op een door </w:t>
      </w:r>
      <w:r w:rsidR="00433187">
        <w:t>het waterschap</w:t>
      </w:r>
      <w:r w:rsidRPr="00F364D9">
        <w:t xml:space="preserve"> </w:t>
      </w:r>
      <w:r>
        <w:t>aan te wijzen locatie</w:t>
      </w:r>
      <w:r>
        <w:rPr>
          <w:rStyle w:val="Voetnootmarkering"/>
        </w:rPr>
        <w:footnoteReference w:id="147"/>
      </w:r>
      <w:r>
        <w:t xml:space="preserve">. De terinzagelegging vindt niet plaats in het </w:t>
      </w:r>
      <w:r w:rsidR="00434C3C">
        <w:t>waterschapsblad</w:t>
      </w:r>
      <w:r>
        <w:rPr>
          <w:rStyle w:val="Voetnootmarkering"/>
        </w:rPr>
        <w:footnoteReference w:id="148"/>
      </w:r>
      <w:r>
        <w:t xml:space="preserve">. Dit betekent dat </w:t>
      </w:r>
      <w:r w:rsidR="00433187">
        <w:t>het waterschap</w:t>
      </w:r>
      <w:r w:rsidRPr="00F364D9">
        <w:t xml:space="preserve"> </w:t>
      </w:r>
      <w:r>
        <w:t xml:space="preserve">moet zorgen voor de elektronische terinzagelegging van </w:t>
      </w:r>
      <w:r w:rsidRPr="00003F91">
        <w:t>d</w:t>
      </w:r>
      <w:r>
        <w:t xml:space="preserve">e </w:t>
      </w:r>
      <w:r w:rsidRPr="00003F91">
        <w:t xml:space="preserve">op </w:t>
      </w:r>
      <w:r>
        <w:t xml:space="preserve">het ontwerpbesluit </w:t>
      </w:r>
      <w:r w:rsidRPr="00003F91">
        <w:t>betrekking hebbende stukken</w:t>
      </w:r>
      <w:r>
        <w:t xml:space="preserve"> en voor de terinzagelegging van die stukken op een fysieke locatie. O</w:t>
      </w:r>
      <w:r w:rsidRPr="009129C0">
        <w:t>p het ontwerp-besluit betrekking hebbende stukken</w:t>
      </w:r>
      <w:r>
        <w:t xml:space="preserve"> zullen vooral bestaan uit rapportages van uitgevoerde onderzoeken. </w:t>
      </w:r>
      <w:r w:rsidRPr="00CC06E8">
        <w:t xml:space="preserve">De terinzagelegging op een door </w:t>
      </w:r>
      <w:r w:rsidR="00433187">
        <w:t>het waterschap</w:t>
      </w:r>
      <w:r w:rsidRPr="00424A43">
        <w:t xml:space="preserve"> </w:t>
      </w:r>
      <w:r w:rsidRPr="00CC06E8">
        <w:t xml:space="preserve">te bepalen locatie kan worden georganiseerd door op een in de kennisgeving aangegeven locatie, zoals het </w:t>
      </w:r>
      <w:r w:rsidR="001D3132" w:rsidRPr="001D3132">
        <w:t>kantoor van het waterschap</w:t>
      </w:r>
      <w:r w:rsidRPr="00CC06E8">
        <w:t xml:space="preserve">, de mogelijkheid te bieden om op een beeldscherm </w:t>
      </w:r>
      <w:r w:rsidRPr="001C4B6F">
        <w:t xml:space="preserve">de op het ontwerp betrekking hebbende stukken </w:t>
      </w:r>
      <w:r w:rsidRPr="00CC06E8">
        <w:t>te raadplegen.</w:t>
      </w:r>
      <w:r w:rsidR="0076357B">
        <w:t xml:space="preserve"> </w:t>
      </w:r>
      <w:r w:rsidR="0076357B" w:rsidRPr="0076357B">
        <w:t xml:space="preserve">Uiteraard is het ook mogelijk om alle stukken te printen en </w:t>
      </w:r>
      <w:r w:rsidR="000D2112">
        <w:t xml:space="preserve">op een door het waterschap te bepalen fysieke locatie </w:t>
      </w:r>
      <w:r w:rsidR="0076357B" w:rsidRPr="0076357B">
        <w:t>klaar te leggen voor inzage.</w:t>
      </w:r>
    </w:p>
    <w:p w14:paraId="1124F659" w14:textId="77777777" w:rsidR="008E0935" w:rsidRDefault="00440967" w:rsidP="00440967">
      <w:r w:rsidRPr="002C6818">
        <w:t xml:space="preserve">Voorafgaand aan de terinzagelegging </w:t>
      </w:r>
      <w:r w:rsidRPr="007F5A8E">
        <w:t xml:space="preserve">geeft </w:t>
      </w:r>
      <w:r w:rsidR="00433187">
        <w:t>het waterschap</w:t>
      </w:r>
      <w:r w:rsidRPr="00424A43">
        <w:t xml:space="preserve"> </w:t>
      </w:r>
      <w:r w:rsidRPr="007F5A8E">
        <w:t>kennis van het ontwerp</w:t>
      </w:r>
      <w:r>
        <w:rPr>
          <w:rStyle w:val="Voetnootmarkering"/>
        </w:rPr>
        <w:footnoteReference w:id="149"/>
      </w:r>
      <w:r>
        <w:t xml:space="preserve"> </w:t>
      </w:r>
      <w:r w:rsidRPr="00676BBD">
        <w:t xml:space="preserve">in het </w:t>
      </w:r>
      <w:r w:rsidR="00434C3C">
        <w:t>waterschapsblad</w:t>
      </w:r>
      <w:r>
        <w:rPr>
          <w:rStyle w:val="Voetnootmarkering"/>
        </w:rPr>
        <w:footnoteReference w:id="150"/>
      </w:r>
      <w:r w:rsidRPr="007F5A8E">
        <w:t xml:space="preserve">. </w:t>
      </w:r>
    </w:p>
    <w:p w14:paraId="2D364F40" w14:textId="77777777" w:rsidR="00DE0E96" w:rsidRDefault="00DE0E96" w:rsidP="00DE0E96">
      <w:r w:rsidRPr="00396043">
        <w:t>De kennisgeving vermeldt in ieder geval</w:t>
      </w:r>
      <w:r>
        <w:t>:</w:t>
      </w:r>
    </w:p>
    <w:p w14:paraId="178B25AA" w14:textId="77777777" w:rsidR="00DE0E96" w:rsidRDefault="00DE0E96" w:rsidP="00DE0E96">
      <w:pPr>
        <w:pStyle w:val="Opsommingtekens1"/>
      </w:pPr>
      <w:r w:rsidRPr="00280D33">
        <w:t>een zakelijke weergave van de inhoud</w:t>
      </w:r>
      <w:r>
        <w:t xml:space="preserve"> van het ontwerpbesluit</w:t>
      </w:r>
      <w:r>
        <w:rPr>
          <w:rStyle w:val="Voetnootmarkering"/>
        </w:rPr>
        <w:footnoteReference w:id="151"/>
      </w:r>
      <w:r>
        <w:t>;</w:t>
      </w:r>
    </w:p>
    <w:p w14:paraId="5030B550" w14:textId="77777777" w:rsidR="00DE0E96" w:rsidRDefault="00DE0E96" w:rsidP="00DE0E96">
      <w:pPr>
        <w:pStyle w:val="Opsommingtekens2"/>
      </w:pPr>
      <w:r w:rsidRPr="00E515C0">
        <w:t>een beschrijving van het betreffende object of de betreffende activiteit en, in voorkomend geval, de locatie daarvan;</w:t>
      </w:r>
    </w:p>
    <w:p w14:paraId="77A88DA2" w14:textId="77777777" w:rsidR="00DE0E96" w:rsidRDefault="00DE0E96" w:rsidP="00DE0E96">
      <w:pPr>
        <w:pStyle w:val="Opsommingtekens2"/>
      </w:pPr>
      <w:r w:rsidRPr="00D875F8">
        <w:t>een zodanige beschrijving van het ontwerpbesluit en het beoogde rechtsgevolg daarvan dat potentiële belanghebbenden eruit kunnen afleiden in hoeverre zij in hun belangen worden geraakt</w:t>
      </w:r>
      <w:r>
        <w:t>;</w:t>
      </w:r>
    </w:p>
    <w:p w14:paraId="184E7C4F" w14:textId="77777777" w:rsidR="00DE0E96" w:rsidRDefault="00DE0E96" w:rsidP="00DE0E96">
      <w:pPr>
        <w:pStyle w:val="Opsommingtekens1"/>
      </w:pPr>
      <w:r w:rsidRPr="003A0239">
        <w:t>de wijze waarop en de periode waarin de stukken waar de kennisgeving betrekking op heeft voor eenieder ter inzage liggen</w:t>
      </w:r>
      <w:r>
        <w:rPr>
          <w:rStyle w:val="Voetnootmarkering"/>
        </w:rPr>
        <w:footnoteReference w:id="152"/>
      </w:r>
      <w:r w:rsidRPr="003A0239">
        <w:t>;</w:t>
      </w:r>
    </w:p>
    <w:p w14:paraId="1603B14D" w14:textId="77777777" w:rsidR="00DE0E96" w:rsidRDefault="00DE0E96" w:rsidP="00DE0E96">
      <w:pPr>
        <w:pStyle w:val="Opsommingtekens1"/>
      </w:pPr>
      <w:r w:rsidRPr="003A0239">
        <w:t>wie in de gelegenheid worden gesteld om zienswijzen naar voren te brengen</w:t>
      </w:r>
      <w:r>
        <w:rPr>
          <w:rStyle w:val="Voetnootmarkering"/>
        </w:rPr>
        <w:footnoteReference w:id="153"/>
      </w:r>
      <w:r w:rsidRPr="003A0239">
        <w:t>;</w:t>
      </w:r>
    </w:p>
    <w:p w14:paraId="26B59F35" w14:textId="77777777" w:rsidR="00DE0E96" w:rsidRDefault="00DE0E96" w:rsidP="00DE0E96">
      <w:pPr>
        <w:pStyle w:val="Opsommingtekens1"/>
      </w:pPr>
      <w:r w:rsidRPr="003A0239">
        <w:t>op welke wijze dit kan geschieden</w:t>
      </w:r>
      <w:r>
        <w:rPr>
          <w:rStyle w:val="Voetnootmarkering"/>
        </w:rPr>
        <w:footnoteReference w:id="154"/>
      </w:r>
      <w:r>
        <w:t>.</w:t>
      </w:r>
    </w:p>
    <w:p w14:paraId="29C2424E" w14:textId="77777777" w:rsidR="008E0935" w:rsidRDefault="008E0935" w:rsidP="00440967"/>
    <w:p w14:paraId="7B2AFFE6" w14:textId="281787D2" w:rsidR="00440967" w:rsidRDefault="00440967" w:rsidP="00440967">
      <w:r>
        <w:lastRenderedPageBreak/>
        <w:t xml:space="preserve">Zienswijzen over het ontwerp kunnen </w:t>
      </w:r>
      <w:r w:rsidRPr="00730C98">
        <w:t>naar voren worden gebracht door eenieder</w:t>
      </w:r>
      <w:r>
        <w:rPr>
          <w:rStyle w:val="Voetnootmarkering"/>
        </w:rPr>
        <w:footnoteReference w:id="155"/>
      </w:r>
      <w:r>
        <w:t xml:space="preserve">. De termijn daarvoor bedraagt </w:t>
      </w:r>
      <w:r w:rsidRPr="00090C8F">
        <w:t>zes weken</w:t>
      </w:r>
      <w:r>
        <w:rPr>
          <w:rStyle w:val="Voetnootmarkering"/>
        </w:rPr>
        <w:footnoteReference w:id="156"/>
      </w:r>
      <w:r>
        <w:t xml:space="preserve">. </w:t>
      </w:r>
    </w:p>
    <w:p w14:paraId="3BA80807" w14:textId="77777777" w:rsidR="00440967" w:rsidRDefault="00440967" w:rsidP="00440967"/>
    <w:p w14:paraId="3848B68E" w14:textId="5E7DADF7" w:rsidR="00440967" w:rsidRPr="00097730" w:rsidRDefault="00440967" w:rsidP="00440967">
      <w:r>
        <w:t xml:space="preserve">Om aan de </w:t>
      </w:r>
      <w:r w:rsidRPr="00546A65">
        <w:t xml:space="preserve">hier genoemde </w:t>
      </w:r>
      <w:r>
        <w:t xml:space="preserve">verplichtingen te voldoen moet </w:t>
      </w:r>
      <w:r w:rsidR="00433187">
        <w:t>het waterschap</w:t>
      </w:r>
      <w:r w:rsidRPr="00424A43">
        <w:t xml:space="preserve"> </w:t>
      </w:r>
      <w:r>
        <w:t>het ontwerpbesluit en de kennisgeving, met bijbehorende informatie, conform de STOP/TPOD-standaard opstellen en aan de LVBB aanleveren. De aanlevering van het ontwerpbesluit is beschreven in paragraaf</w:t>
      </w:r>
      <w:r w:rsidR="003200EF">
        <w:t xml:space="preserve"> </w:t>
      </w:r>
      <w:r w:rsidR="003200EF">
        <w:fldChar w:fldCharType="begin"/>
      </w:r>
      <w:r w:rsidR="003200EF">
        <w:instrText xml:space="preserve"> REF _Ref_9253284393f394ff1389581e1de34560_1 \n \h </w:instrText>
      </w:r>
      <w:r w:rsidR="003200EF">
        <w:fldChar w:fldCharType="separate"/>
      </w:r>
      <w:r w:rsidR="002D10A5">
        <w:t>10.6.2.2</w:t>
      </w:r>
      <w:r w:rsidR="003200EF">
        <w:fldChar w:fldCharType="end"/>
      </w:r>
      <w:r>
        <w:t>; de aanlevering van de kennisgeving in paragraaf</w:t>
      </w:r>
      <w:r w:rsidR="003200EF">
        <w:t xml:space="preserve"> </w:t>
      </w:r>
      <w:r w:rsidR="003200EF">
        <w:fldChar w:fldCharType="begin"/>
      </w:r>
      <w:r w:rsidR="003200EF">
        <w:instrText xml:space="preserve"> REF _Ref_d335e3b7950f1f92c7898d4ff7a2bc59_1 \n \h </w:instrText>
      </w:r>
      <w:r w:rsidR="003200EF">
        <w:fldChar w:fldCharType="separate"/>
      </w:r>
      <w:r w:rsidR="002D10A5">
        <w:t>10.6.2.3</w:t>
      </w:r>
      <w:r w:rsidR="003200EF">
        <w:fldChar w:fldCharType="end"/>
      </w:r>
      <w:r>
        <w:t xml:space="preserve">. </w:t>
      </w:r>
      <w:r w:rsidRPr="008151D6">
        <w:t xml:space="preserve">De elektronische terinzagelegging van de op het ontwerp betrekking hebbende stukken is het onderwerp van paragraaf </w:t>
      </w:r>
      <w:r w:rsidR="003200EF">
        <w:rPr>
          <w:highlight w:val="yellow"/>
        </w:rPr>
        <w:fldChar w:fldCharType="begin"/>
      </w:r>
      <w:r w:rsidR="003200EF">
        <w:instrText xml:space="preserve"> REF _Ref_d309ad8095004150fbc804d7b024cfa9_1 \n \h </w:instrText>
      </w:r>
      <w:r w:rsidR="003200EF">
        <w:rPr>
          <w:highlight w:val="yellow"/>
        </w:rPr>
      </w:r>
      <w:r w:rsidR="003200EF">
        <w:rPr>
          <w:highlight w:val="yellow"/>
        </w:rPr>
        <w:fldChar w:fldCharType="separate"/>
      </w:r>
      <w:r w:rsidR="002D10A5">
        <w:t>10.6.2.4</w:t>
      </w:r>
      <w:r w:rsidR="003200EF">
        <w:rPr>
          <w:highlight w:val="yellow"/>
        </w:rPr>
        <w:fldChar w:fldCharType="end"/>
      </w:r>
      <w:r w:rsidRPr="008151D6">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