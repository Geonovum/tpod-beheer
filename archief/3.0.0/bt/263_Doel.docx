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p w14:paraId="5046740D" w14:textId="23A435F6" w:rsidR="00046669" w:rsidRPr="00F03DD9" w:rsidRDefault="00046669" w:rsidP="0004666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