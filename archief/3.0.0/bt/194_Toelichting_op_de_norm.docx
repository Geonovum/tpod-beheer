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543" w:name="_Ref_16642be0193cb6920f40513bfa56f98f_1"/>
      <w:r w:rsidRPr="00F1426F">
        <w:t>Toelichting op de norm</w:t>
      </w:r>
      <w:bookmarkEnd w:id="543"/>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23861640"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w:t>
      </w:r>
      <w:r w:rsidR="00600A53">
        <w:t xml:space="preserve">wordt </w:t>
      </w:r>
      <w:r w:rsidR="00371C3A" w:rsidRPr="00B26823">
        <w:t>gebruik gemaakt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lastRenderedPageBreak/>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4405E95F"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_Ref_97b03c571815bb8d2e63c5cd954d3623_1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2D10A5">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lastRenderedPageBreak/>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154E83D6"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2D10A5">
        <w:t>7.9.1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0CC19ECC" w14:textId="77777777" w:rsidR="00F56035" w:rsidRDefault="00F56035" w:rsidP="00CA17AA"/>
    <w:p w14:paraId="1FAE8546" w14:textId="10038A39" w:rsidR="00F56035" w:rsidRDefault="003A7D37" w:rsidP="00CA17AA">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p w14:paraId="06747C78" w14:textId="7566BC00" w:rsidR="006060C1" w:rsidRPr="00F1426F" w:rsidRDefault="006060C1" w:rsidP="006060C1">
      <w:pPr>
        <w:pStyle w:val="Kader"/>
      </w:pPr>
      <w:r>
        <w:rPr>
          <w:noProof/>
        </w:rPr>
        <mc:AlternateContent>
          <mc:Choice Requires="wps">
            <w:drawing>
              <wp:inline distT="0" distB="0" distL="0" distR="0" wp14:anchorId="01473EB8" wp14:editId="0A5F5967">
                <wp:extent cx="5400040" cy="2939134"/>
                <wp:effectExtent l="0" t="0" r="22860" b="10160"/>
                <wp:docPr id="1192736511" name="Tekstvak 1192736511"/>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06BBB20C" w14:textId="4A457112" w:rsidR="00E90C0C" w:rsidRPr="00E90C0C" w:rsidRDefault="006060C1" w:rsidP="006060C1">
                            <w:pPr>
                              <w:rPr>
                                <w:b/>
                                <w:bCs/>
                              </w:rPr>
                            </w:pPr>
                            <w:r w:rsidRPr="0069163B">
                              <w:rPr>
                                <w:b/>
                                <w:bCs/>
                              </w:rPr>
                              <w:t>Toe</w:t>
                            </w:r>
                            <w:r>
                              <w:rPr>
                                <w:b/>
                                <w:bCs/>
                              </w:rPr>
                              <w:t>lichting op werkafspraak</w:t>
                            </w:r>
                          </w:p>
                          <w:p w14:paraId="2087C66A" w14:textId="13969C58" w:rsidR="00E90C0C"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 xml:space="preserve">geen juridische werking. </w:t>
                            </w:r>
                          </w:p>
                          <w:p w14:paraId="3E2BE20D" w14:textId="73C41C36" w:rsidR="006060C1" w:rsidRPr="00B85351" w:rsidRDefault="00D575DF" w:rsidP="007E59FC">
                            <w:r w:rsidRPr="00D575DF">
                              <w:t>Daarom geldt, totdat in een volgende versie van dit toepassingsprofiel dan wel in een nader bericht van de beheerder van de TPOD-Standaard anders is bepaald, de werkafspraak ‘</w:t>
                            </w:r>
                            <w:r w:rsidR="004271EE">
                              <w:t>Gebruik h</w:t>
                            </w:r>
                            <w:r w:rsidRPr="00D575DF">
                              <w:t>et attribuut</w:t>
                            </w:r>
                            <w:r w:rsidR="007E59FC">
                              <w:t xml:space="preserve"> </w:t>
                            </w:r>
                            <w:r w:rsidR="007E59FC" w:rsidRPr="00AA6787">
                              <w:rPr>
                                <w:i/>
                                <w:iCs/>
                              </w:rPr>
                              <w:t>hoogte</w:t>
                            </w:r>
                            <w:r w:rsidR="007E59FC">
                              <w:t xml:space="preserve">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473EB8" id="Tekstvak 1192736511" o:spid="_x0000_s1034"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MrqoPgwAgAAWgQAAA4AAAAAAAAAAAAAAAAALgIAAGRy&#10;cy9lMm9Eb2MueG1sUEsBAi0AFAAGAAgAAAAhALGwBRfbAAAABQEAAA8AAAAAAAAAAAAAAAAAigQA&#10;AGRycy9kb3ducmV2LnhtbFBLBQYAAAAABAAEAPMAAACSBQAAAAA=&#10;" filled="f" strokeweight=".5pt">
                <v:textbox style="mso-fit-shape-to-text:t">
                  <w:txbxContent>
                    <w:p w14:paraId="06BBB20C" w14:textId="4A457112" w:rsidR="00E90C0C" w:rsidRPr="00E90C0C" w:rsidRDefault="006060C1" w:rsidP="006060C1">
                      <w:pPr>
                        <w:rPr>
                          <w:b/>
                          <w:bCs/>
                        </w:rPr>
                      </w:pPr>
                      <w:r w:rsidRPr="0069163B">
                        <w:rPr>
                          <w:b/>
                          <w:bCs/>
                        </w:rPr>
                        <w:t>Toe</w:t>
                      </w:r>
                      <w:r>
                        <w:rPr>
                          <w:b/>
                          <w:bCs/>
                        </w:rPr>
                        <w:t>lichting op werkafspraak</w:t>
                      </w:r>
                    </w:p>
                    <w:p w14:paraId="2087C66A" w14:textId="13969C58" w:rsidR="00E90C0C"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 xml:space="preserve">geen juridische werking. </w:t>
                      </w:r>
                    </w:p>
                    <w:p w14:paraId="3E2BE20D" w14:textId="73C41C36" w:rsidR="006060C1" w:rsidRPr="00B85351" w:rsidRDefault="00D575DF" w:rsidP="007E59FC">
                      <w:r w:rsidRPr="00D575DF">
                        <w:t>Daarom geldt, totdat in een volgende versie van dit toepassingsprofiel dan wel in een nader bericht van de beheerder van de TPOD-Standaard anders is bepaald, de werkafspraak ‘</w:t>
                      </w:r>
                      <w:r w:rsidR="004271EE">
                        <w:t>Gebruik h</w:t>
                      </w:r>
                      <w:r w:rsidRPr="00D575DF">
                        <w:t>et attribuut</w:t>
                      </w:r>
                      <w:r w:rsidR="007E59FC">
                        <w:t xml:space="preserve"> </w:t>
                      </w:r>
                      <w:r w:rsidR="007E59FC" w:rsidRPr="00AA6787">
                        <w:rPr>
                          <w:i/>
                          <w:iCs/>
                        </w:rPr>
                        <w:t>hoogte</w:t>
                      </w:r>
                      <w:r w:rsidR="007E59FC">
                        <w:t xml:space="preserve"> niet’.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