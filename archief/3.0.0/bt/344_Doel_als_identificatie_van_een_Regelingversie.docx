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836" w:name="_Ref_deddf4480ef3c01f57b49c452600e8e7_1"/>
      <w:r>
        <w:t>Doel als i</w:t>
      </w:r>
      <w:r w:rsidRPr="00F03DD9">
        <w:t>dentificatie van een Regelingversie</w:t>
      </w:r>
      <w:bookmarkEnd w:id="836"/>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48"/>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1E30B84B" w14:textId="77777777" w:rsidR="00E43714" w:rsidRDefault="00E43714" w:rsidP="00E43714">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t>
      </w:r>
    </w:p>
    <w:p w14:paraId="4E1ADCCD" w14:textId="77777777"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w:t>
      </w:r>
      <w:r w:rsidRPr="00F03DD9">
        <w:lastRenderedPageBreak/>
        <w:t>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2C59E23A"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2D10A5">
        <w:t>10.4</w:t>
      </w:r>
      <w:r w:rsidR="00B35CE4">
        <w:fldChar w:fldCharType="end"/>
      </w:r>
      <w:r>
        <w:t xml:space="preserve"> is de concrete toepassing van Doel op </w:t>
      </w:r>
      <w:fldSimple w:instr=" DOCVARIABLE ID01+ ">
        <w:r w:rsidR="002D10A5">
          <w:t>de basistekst</w:t>
        </w:r>
      </w:fldSimple>
      <w:r>
        <w:t xml:space="preserve"> beschreven in de vorm van specificaties en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