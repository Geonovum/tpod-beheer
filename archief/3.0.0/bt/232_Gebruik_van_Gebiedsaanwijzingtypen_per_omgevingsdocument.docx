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205F40" w:rsidRPr="00891CB8" w:rsidRDefault="00205F40" w:rsidP="004A39E2">
      <w:pPr>
        <w:pStyle w:val="Kop5"/>
      </w:pPr>
      <w:bookmarkStart w:id="631" w:name="_Ref_786e68d734c521ff981cc4a84d1779f2_1"/>
      <w:r w:rsidRPr="00891CB8">
        <w:t>Gebruik van Gebiedsaanwijzingtypen per omgevingsdocument</w:t>
      </w:r>
      <w:bookmarkEnd w:id="631"/>
    </w:p>
    <w:p w14:paraId="3072F76D" w14:textId="1A22AD62" w:rsidR="00205F40" w:rsidRDefault="00205F40" w:rsidP="00B75255">
      <w:r>
        <w:t xml:space="preserve">Niet ieder type Gebiedsaanwijzing kan in ieder omgevingsdocument worden gebruikt, zie bijvoorbeeld wat hiervoor al is aangegeven over het type Beperkingengebied. Daarnaast zijn er Gebiedsaanwijzingtypen </w:t>
      </w:r>
      <w:r w:rsidR="003C70E3">
        <w:t>waarvan</w:t>
      </w:r>
      <w:r>
        <w:t xml:space="preserve"> het gebruik in het ene omgeving</w:t>
      </w:r>
      <w:r w:rsidR="003C70E3">
        <w:t>s</w:t>
      </w:r>
      <w:r>
        <w:t>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w:t>
      </w:r>
      <w:r w:rsidRPr="00F1426F">
        <w:lastRenderedPageBreak/>
        <w:t xml:space="preserve">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_Ref_786e68d734c521ff981cc4a84d1779f2_2 \r \h </w:instrText>
      </w:r>
      <w:r w:rsidRPr="00863F41">
        <w:rPr>
          <w:rStyle w:val="Verwijzing"/>
        </w:rPr>
      </w:r>
      <w:r w:rsidRPr="00863F41">
        <w:rPr>
          <w:rStyle w:val="Verwijzing"/>
        </w:rPr>
        <w:fldChar w:fldCharType="separate"/>
      </w:r>
      <w:r w:rsidR="002D10A5">
        <w:rPr>
          <w:rStyle w:val="Verwijzing"/>
        </w:rPr>
        <w:t>Tabel 7</w:t>
      </w:r>
      <w:r w:rsidRPr="00863F41">
        <w:rPr>
          <w:rStyle w:val="Verwijzing"/>
        </w:rPr>
        <w:fldChar w:fldCharType="end"/>
      </w:r>
      <w:r>
        <w:t xml:space="preserve"> geeft inzicht in het beoogde gebruik van de Gebiedsaanwijzingtypen.</w:t>
      </w:r>
      <w:r>
        <w:br w:type="page"/>
      </w:r>
    </w:p>
    <w:p w14:paraId="458AEEA2" w14:textId="77777777" w:rsidR="00205F40" w:rsidRDefault="00205F40" w:rsidP="00205F40"/>
    <w:p w14:paraId="7DF1951D" w14:textId="77777777" w:rsidR="00205F40" w:rsidRPr="001F7E63" w:rsidRDefault="00205F40" w:rsidP="00205F40">
      <w:pPr>
        <w:pStyle w:val="Tabeltitel"/>
      </w:pPr>
      <w:bookmarkStart w:id="633" w:name="_Ref_786e68d734c521ff981cc4a84d1779f2_2"/>
      <w:r>
        <w:t>Gebruik van de Gebiedsaanwijzingtypen in de verschillende omgevingsdocumenten</w:t>
      </w:r>
      <w:bookmarkEnd w:id="633"/>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178CB2AA"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sidR="00156069">
              <w:rPr>
                <w:rFonts w:asciiTheme="minorHAnsi" w:hAnsiTheme="minorHAnsi" w:cstheme="minorHAnsi"/>
                <w:b/>
                <w:bCs/>
                <w:sz w:val="14"/>
                <w:szCs w:val="14"/>
              </w:rPr>
              <w:t xml:space="preserve"> / soort regeling</w:t>
            </w:r>
          </w:p>
          <w:p w14:paraId="6C0CDB37"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3D70630A" w:rsidR="00205F40" w:rsidRPr="002B2559" w:rsidRDefault="00280FCD"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32"/>
            </w:r>
          </w:p>
        </w:tc>
        <w:tc>
          <w:tcPr>
            <w:tcW w:w="616" w:type="dxa"/>
            <w:vMerge w:val="restart"/>
            <w:textDirection w:val="tbRl"/>
          </w:tcPr>
          <w:p w14:paraId="3802B51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1C86775D"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sidR="00BB4E0A">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373093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205F40" w:rsidRPr="002B2559" w:rsidRDefault="00205F40"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02E31B3A"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D982F46"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25A7AE8"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429E508"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66443A1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6274C0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405C63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C914E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4D79578D"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4320946A" w14:textId="77777777" w:rsidR="00205F40" w:rsidRPr="002B2559" w:rsidRDefault="00205F40" w:rsidP="00FA1DB6">
            <w:pPr>
              <w:ind w:left="113" w:right="113"/>
              <w:rPr>
                <w:rFonts w:asciiTheme="minorHAnsi" w:hAnsiTheme="minorHAnsi" w:cstheme="minorHAnsi"/>
                <w:sz w:val="16"/>
                <w:szCs w:val="16"/>
              </w:rPr>
            </w:pPr>
          </w:p>
        </w:tc>
      </w:tr>
      <w:tr w:rsidR="00C62CB0" w:rsidRPr="002B2559" w14:paraId="55468F79" w14:textId="77777777" w:rsidTr="00FA1DB6">
        <w:tc>
          <w:tcPr>
            <w:tcW w:w="1790" w:type="dxa"/>
          </w:tcPr>
          <w:p w14:paraId="651715D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235C947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E88614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2BB7909" w14:textId="77777777" w:rsidTr="00C62CB0">
        <w:tc>
          <w:tcPr>
            <w:tcW w:w="1790" w:type="dxa"/>
          </w:tcPr>
          <w:p w14:paraId="0EFAFA90"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D3C512" w14:textId="6D53AE14"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D3C00F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54D17FB" w14:textId="77777777" w:rsidTr="004F4F63">
        <w:tc>
          <w:tcPr>
            <w:tcW w:w="1790" w:type="dxa"/>
          </w:tcPr>
          <w:p w14:paraId="024BA433" w14:textId="0FE67CC0" w:rsidR="00C62CB0" w:rsidRPr="002B2559" w:rsidRDefault="00C62CB0"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2AE6F692" w14:textId="499098A3"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798E01CD" w14:textId="4B3C9455"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57E8003F" w14:textId="6E136907" w:rsidR="00C62CB0" w:rsidRPr="00CF6C25" w:rsidRDefault="00C62CB0" w:rsidP="00C62CB0">
            <w:pPr>
              <w:rPr>
                <w:rFonts w:asciiTheme="minorHAnsi" w:hAnsiTheme="minorHAnsi" w:cstheme="minorHAnsi"/>
                <w:szCs w:val="18"/>
              </w:rPr>
            </w:pPr>
            <w:r w:rsidRPr="00105F97">
              <w:t>X</w:t>
            </w:r>
          </w:p>
        </w:tc>
        <w:tc>
          <w:tcPr>
            <w:tcW w:w="616" w:type="dxa"/>
            <w:shd w:val="clear" w:color="auto" w:fill="00B050"/>
          </w:tcPr>
          <w:p w14:paraId="7A5E4494" w14:textId="084361A1" w:rsidR="00C62CB0" w:rsidRPr="00CF6C25" w:rsidRDefault="00C62CB0" w:rsidP="00C62CB0">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0D79DDDA" w14:textId="529B0D46"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7409FE2" w14:textId="21591F68"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2542509C" w14:textId="3E87DEA3" w:rsidR="00C62CB0" w:rsidRPr="00CF6C25" w:rsidRDefault="00C62CB0" w:rsidP="00C62CB0">
            <w:pPr>
              <w:rPr>
                <w:rFonts w:asciiTheme="minorHAnsi" w:hAnsiTheme="minorHAnsi" w:cstheme="minorHAnsi"/>
                <w:szCs w:val="18"/>
              </w:rPr>
            </w:pPr>
            <w:r w:rsidRPr="002F41CA">
              <w:t>√</w:t>
            </w:r>
          </w:p>
        </w:tc>
        <w:tc>
          <w:tcPr>
            <w:tcW w:w="616" w:type="dxa"/>
            <w:shd w:val="clear" w:color="auto" w:fill="FF0000"/>
          </w:tcPr>
          <w:p w14:paraId="7C1B2A4A" w14:textId="45CFD1F7"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39324CDF" w14:textId="5A1C606A" w:rsidR="00C62CB0" w:rsidRPr="00CF6C25" w:rsidRDefault="00D773BA" w:rsidP="00C62CB0">
            <w:pPr>
              <w:rPr>
                <w:rFonts w:asciiTheme="minorHAnsi" w:hAnsiTheme="minorHAnsi" w:cstheme="minorHAnsi"/>
                <w:szCs w:val="18"/>
              </w:rPr>
            </w:pPr>
            <w:r w:rsidRPr="00D773BA">
              <w:t>√</w:t>
            </w:r>
          </w:p>
        </w:tc>
        <w:tc>
          <w:tcPr>
            <w:tcW w:w="616" w:type="dxa"/>
            <w:shd w:val="clear" w:color="auto" w:fill="FF0000"/>
          </w:tcPr>
          <w:p w14:paraId="59BBE7BE" w14:textId="0DA32A71"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8B650F9" w14:textId="479FE5E0" w:rsidR="00C62CB0" w:rsidRPr="00CF6C25" w:rsidRDefault="00C62CB0" w:rsidP="00C62CB0">
            <w:pPr>
              <w:rPr>
                <w:rFonts w:asciiTheme="minorHAnsi" w:hAnsiTheme="minorHAnsi" w:cstheme="minorHAnsi"/>
                <w:szCs w:val="18"/>
              </w:rPr>
            </w:pPr>
            <w:r w:rsidRPr="00F9660A">
              <w:t>X</w:t>
            </w:r>
          </w:p>
        </w:tc>
      </w:tr>
      <w:tr w:rsidR="00C62CB0" w:rsidRPr="002B2559" w14:paraId="0CD1FFFC" w14:textId="77777777" w:rsidTr="00C62CB0">
        <w:tc>
          <w:tcPr>
            <w:tcW w:w="1790" w:type="dxa"/>
          </w:tcPr>
          <w:p w14:paraId="1D1F564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C62CB0" w:rsidRPr="00CF6C25" w:rsidRDefault="00C62CB0" w:rsidP="00C62CB0">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ABF47C" w14:textId="0804F74A"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8CF3E7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CB71627" w14:textId="77777777" w:rsidTr="00C62CB0">
        <w:tc>
          <w:tcPr>
            <w:tcW w:w="1790" w:type="dxa"/>
          </w:tcPr>
          <w:p w14:paraId="6F56181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7099E5" w14:textId="3B325E21"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5CCDB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57732B7" w14:textId="77777777" w:rsidTr="00C62CB0">
        <w:tc>
          <w:tcPr>
            <w:tcW w:w="1790" w:type="dxa"/>
          </w:tcPr>
          <w:p w14:paraId="76D9AE0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A84AB91" w14:textId="5D308C4B"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EB6CE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DB03769" w14:textId="77777777" w:rsidTr="00FA1DB6">
        <w:tc>
          <w:tcPr>
            <w:tcW w:w="1790" w:type="dxa"/>
          </w:tcPr>
          <w:p w14:paraId="78E19555"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00D63514"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64A22C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042A764" w14:textId="77777777" w:rsidTr="004F4F63">
        <w:tc>
          <w:tcPr>
            <w:tcW w:w="1790" w:type="dxa"/>
          </w:tcPr>
          <w:p w14:paraId="1C4AA09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197A75A7" w:rsidR="00C62CB0" w:rsidRPr="00CF6C25" w:rsidRDefault="00C62CB0" w:rsidP="00C62CB0">
            <w:pPr>
              <w:rPr>
                <w:rFonts w:asciiTheme="minorHAnsi" w:hAnsiTheme="minorHAnsi" w:cstheme="minorHAnsi"/>
                <w:szCs w:val="18"/>
              </w:rPr>
            </w:pPr>
            <w:r w:rsidRPr="002F41CA">
              <w:t>√</w:t>
            </w:r>
          </w:p>
        </w:tc>
        <w:tc>
          <w:tcPr>
            <w:tcW w:w="616" w:type="dxa"/>
            <w:shd w:val="clear" w:color="auto" w:fill="FFC000"/>
          </w:tcPr>
          <w:p w14:paraId="36377BA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894C20D" w14:textId="77777777" w:rsidTr="00FA1DB6">
        <w:tc>
          <w:tcPr>
            <w:tcW w:w="1790" w:type="dxa"/>
          </w:tcPr>
          <w:p w14:paraId="781C84C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46C89217"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1E221F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5FCE696" w14:textId="77777777" w:rsidTr="00FA1DB6">
        <w:tc>
          <w:tcPr>
            <w:tcW w:w="1790" w:type="dxa"/>
          </w:tcPr>
          <w:p w14:paraId="6DE53EC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17C931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0741CA5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D471D6" w14:textId="77777777" w:rsidTr="00C62CB0">
        <w:tc>
          <w:tcPr>
            <w:tcW w:w="1790" w:type="dxa"/>
          </w:tcPr>
          <w:p w14:paraId="2226BB5F"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A1B95D" w14:textId="05405888"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5510D0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8397B0" w14:textId="77777777" w:rsidTr="00C62CB0">
        <w:tc>
          <w:tcPr>
            <w:tcW w:w="1790" w:type="dxa"/>
          </w:tcPr>
          <w:p w14:paraId="3A2000D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22B189" w14:textId="288B218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D01D2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1275710" w14:textId="77777777" w:rsidTr="00C62CB0">
        <w:tc>
          <w:tcPr>
            <w:tcW w:w="1790" w:type="dxa"/>
          </w:tcPr>
          <w:p w14:paraId="345F15FA"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A1197F" w14:textId="35E5CC09"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F5C1A5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51708EE" w14:textId="77777777" w:rsidTr="00C62CB0">
        <w:tc>
          <w:tcPr>
            <w:tcW w:w="1790" w:type="dxa"/>
          </w:tcPr>
          <w:p w14:paraId="5D43B5DC"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87F98C" w14:textId="34485FB6"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87D48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394F10" w14:textId="77777777" w:rsidTr="004F4F63">
        <w:tc>
          <w:tcPr>
            <w:tcW w:w="1790" w:type="dxa"/>
          </w:tcPr>
          <w:p w14:paraId="1FBE7538"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48F2A713"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5D21AAC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A1FAD8" w14:textId="40F815EA" w:rsidR="00C62CB0" w:rsidRPr="00CF6C25" w:rsidRDefault="00A24C25" w:rsidP="00C62CB0">
            <w:pP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34212D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r>
      <w:tr w:rsidR="00C62CB0" w:rsidRPr="002B2559" w14:paraId="54EC2240" w14:textId="77777777" w:rsidTr="00C62CB0">
        <w:tc>
          <w:tcPr>
            <w:tcW w:w="1790" w:type="dxa"/>
          </w:tcPr>
          <w:p w14:paraId="5B9AD59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7A445" w14:textId="47082B7E"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025891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10866B" w14:textId="77777777" w:rsidTr="00FA1DB6">
        <w:tc>
          <w:tcPr>
            <w:tcW w:w="1790" w:type="dxa"/>
          </w:tcPr>
          <w:p w14:paraId="01EAE5F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0C2BDB01"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1EF763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383F76" w14:textId="77777777" w:rsidTr="00C62CB0">
        <w:tc>
          <w:tcPr>
            <w:tcW w:w="1790" w:type="dxa"/>
          </w:tcPr>
          <w:p w14:paraId="250188B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783FC5" w14:textId="2E2E2F1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73321E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833B22A" w14:textId="77777777" w:rsidTr="00C62CB0">
        <w:tc>
          <w:tcPr>
            <w:tcW w:w="1790" w:type="dxa"/>
          </w:tcPr>
          <w:p w14:paraId="69E761F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53E59F" w14:textId="70A13623"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119CCA7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bl>
    <w:p w14:paraId="3246D3E5" w14:textId="7C991B34" w:rsidR="00205F40" w:rsidRDefault="00103525"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