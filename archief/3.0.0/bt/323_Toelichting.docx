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w:t>
      </w:r>
      <w:r w:rsidRPr="000A4B5B">
        <w:lastRenderedPageBreak/>
        <w:t xml:space="preserve">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450DD2F9"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D33EA9">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5066D4CB"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