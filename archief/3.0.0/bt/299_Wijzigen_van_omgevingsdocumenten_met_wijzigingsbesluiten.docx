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2902BB" w:rsidRDefault="009F3DD6" w:rsidP="007B2C73">
      <w:pPr>
        <w:pStyle w:val="Kop2"/>
      </w:pPr>
      <w:bookmarkStart w:id="751" w:name="_Ref_8c425d67ea48993b54bd4ffd35e6b37d_1"/>
      <w:commentRangeStart w:id="754"/>
      <w:commentRangeStart w:id="755"/>
      <w:r>
        <w:lastRenderedPageBreak/>
        <w:t xml:space="preserve">Wijzigen </w:t>
      </w:r>
      <w:r w:rsidR="00360D9F">
        <w:t>van omgevingsdocumenten</w:t>
      </w:r>
      <w:r>
        <w:t xml:space="preserve"> </w:t>
      </w:r>
      <w:commentRangeEnd w:id="754"/>
      <w:r w:rsidR="006C2BB7">
        <w:rPr>
          <w:rStyle w:val="Verwijzingopmerking"/>
          <w:b w:val="0"/>
          <w:bCs w:val="0"/>
          <w:iCs w:val="0"/>
        </w:rPr>
        <w:commentReference w:id="754"/>
      </w:r>
      <w:commentRangeEnd w:id="755"/>
      <w:r w:rsidR="0039039F">
        <w:rPr>
          <w:rStyle w:val="Verwijzingopmerking"/>
          <w:b w:val="0"/>
          <w:bCs w:val="0"/>
          <w:iCs w:val="0"/>
        </w:rPr>
        <w:commentReference w:id="755"/>
      </w:r>
      <w:r>
        <w:t>met wijzig</w:t>
      </w:r>
      <w:r w:rsidR="00AC4744">
        <w:t>ings</w:t>
      </w:r>
      <w:r>
        <w:t>besluiten</w:t>
      </w:r>
      <w:bookmarkEnd w:id="751"/>
    </w:p>
    <w:p w14:paraId="32A6F054" w14:textId="336A1B38" w:rsidR="00C235A5" w:rsidRPr="00794479" w:rsidRDefault="00794479" w:rsidP="00855EB9">
      <w:r>
        <w:t xml:space="preserve">Dit hoofdstuk gaat over het wijzigen van omgevingsdocumenten met wijzigingsbesluiten. </w:t>
      </w:r>
      <w:r w:rsidR="00A131B1">
        <w:t>D</w:t>
      </w:r>
      <w:r>
        <w:t xml:space="preserve">aarbij </w:t>
      </w:r>
      <w:r w:rsidR="00A131B1">
        <w:t xml:space="preserve">is </w:t>
      </w:r>
      <w:r>
        <w:t xml:space="preserve">onderscheid gemaakt in het wijzigen van tekst (paragraaf </w:t>
      </w:r>
      <w:r>
        <w:fldChar w:fldCharType="begin"/>
      </w:r>
      <w:r>
        <w:instrText xml:space="preserve"> REF _Ref_8c425d67ea48993b54bd4ffd35e6b37d_2 \n \h </w:instrText>
      </w:r>
      <w:r>
        <w:fldChar w:fldCharType="separate"/>
      </w:r>
      <w:r w:rsidR="00C235A5">
        <w:t>8.1</w:t>
      </w:r>
      <w:r>
        <w:fldChar w:fldCharType="end"/>
      </w:r>
      <w:r>
        <w:t xml:space="preserve">), het wijzigen van GIO’s (paragraaf </w:t>
      </w:r>
      <w:r>
        <w:fldChar w:fldCharType="begin"/>
      </w:r>
      <w:r>
        <w:instrText xml:space="preserve"> REF _Ref_dda53f8eb38fbefe1978457fffc1a0f6_1 \n \h </w:instrText>
      </w:r>
      <w:r>
        <w:fldChar w:fldCharType="separate"/>
      </w:r>
      <w:r w:rsidR="00C235A5">
        <w:t>8.2</w:t>
      </w:r>
      <w:r>
        <w:fldChar w:fldCharType="end"/>
      </w:r>
      <w:r>
        <w:t xml:space="preserve">) en het wijzigen van OW-objecten (paragraaf </w:t>
      </w:r>
      <w:r w:rsidR="009C0A45">
        <w:fldChar w:fldCharType="begin"/>
      </w:r>
      <w:r w:rsidR="009C0A45">
        <w:instrText xml:space="preserve"> REF _Ref_527560df15745f6c81f4547af99d8afa_1 \n \h </w:instrText>
      </w:r>
      <w:r w:rsidR="009C0A45">
        <w:fldChar w:fldCharType="separate"/>
      </w:r>
      <w:r w:rsidR="00C235A5">
        <w:t>8.3</w:t>
      </w:r>
      <w:r w:rsidR="009C0A45">
        <w:fldChar w:fldCharType="end"/>
      </w:r>
      <w:r>
        <w:t>).</w:t>
      </w:r>
      <w:r w:rsidR="002878BF">
        <w:t xml:space="preserve"> </w:t>
      </w:r>
      <w:r w:rsidR="006461B3">
        <w:t xml:space="preserve">De wijzigingsmethode Intrekken &amp; vervangen, als reguliere wijzigingsmethode, is het onderwerp van paragraaf </w:t>
      </w:r>
      <w:r w:rsidR="006461B3">
        <w:fldChar w:fldCharType="begin"/>
      </w:r>
      <w:r w:rsidR="006461B3">
        <w:instrText xml:space="preserve"> REF _Ref_2e5a8e490cac5341c16bb3ec9b2294cb_2 \n \h </w:instrText>
      </w:r>
      <w:r w:rsidR="006461B3">
        <w:fldChar w:fldCharType="separate"/>
      </w:r>
      <w:r w:rsidR="00C235A5">
        <w:t>8.4</w:t>
      </w:r>
      <w:r w:rsidR="006461B3">
        <w:fldChar w:fldCharType="end"/>
      </w:r>
      <w:r w:rsidR="006461B3">
        <w:t xml:space="preserve">. </w:t>
      </w:r>
      <w:r w:rsidR="002878BF">
        <w:t xml:space="preserve">In paragraaf </w:t>
      </w:r>
      <w:r w:rsidR="006461B3">
        <w:fldChar w:fldCharType="begin"/>
      </w:r>
      <w:r w:rsidR="006461B3">
        <w:instrText xml:space="preserve"> REF _Ref_1af4bd341c33bfc7f9e15dc790c34c89_1 \n \h </w:instrText>
      </w:r>
      <w:r w:rsidR="006461B3">
        <w:fldChar w:fldCharType="separate"/>
      </w:r>
      <w:r w:rsidR="00C235A5">
        <w:t>8.5</w:t>
      </w:r>
      <w:r w:rsidR="006461B3">
        <w:fldChar w:fldCharType="end"/>
      </w:r>
      <w:r w:rsidR="002878BF">
        <w:t xml:space="preserve"> is beschreven hoe gehandeld moet worden </w:t>
      </w:r>
      <w:r w:rsidR="003212F5">
        <w:t>bij wijzi</w:t>
      </w:r>
      <w:r w:rsidR="00917320">
        <w:t>gi</w:t>
      </w:r>
      <w:r w:rsidR="003212F5">
        <w:t xml:space="preserve">ngsprocessen </w:t>
      </w:r>
      <w:r w:rsidR="00084AEE">
        <w:t xml:space="preserve">waarin </w:t>
      </w:r>
      <w:r w:rsidR="003212F5">
        <w:t xml:space="preserve">gelijktijdig, of nagenoeg gelijktijdig, </w:t>
      </w:r>
      <w:r w:rsidR="00167EFA">
        <w:t xml:space="preserve">meerdere </w:t>
      </w:r>
      <w:r w:rsidR="00084AEE">
        <w:t>wijzigingsbesluit</w:t>
      </w:r>
      <w:r w:rsidR="00167EFA">
        <w:t>en</w:t>
      </w:r>
      <w:r w:rsidR="00084AEE">
        <w:t xml:space="preserve"> word</w:t>
      </w:r>
      <w:r w:rsidR="00167EFA">
        <w:t>en</w:t>
      </w:r>
      <w:r w:rsidR="00084AEE">
        <w:t xml:space="preserve"> vastgesteld</w:t>
      </w:r>
      <w:r w:rsidR="003212F5">
        <w:t>.</w:t>
      </w:r>
      <w:r w:rsidR="008A7128">
        <w:t xml:space="preserve"> Paragraaf </w:t>
      </w:r>
      <w:r w:rsidR="008A7128">
        <w:fldChar w:fldCharType="begin"/>
      </w:r>
      <w:r w:rsidR="008A7128">
        <w:instrText xml:space="preserve"> REF _Ref_b6a1f307a3e0156b5d8a549f55964e82_2 \n \h </w:instrText>
      </w:r>
      <w:r w:rsidR="008A7128">
        <w:fldChar w:fldCharType="separate"/>
      </w:r>
      <w:r w:rsidR="00C235A5">
        <w:t>8.7</w:t>
      </w:r>
      <w:r w:rsidR="008A7128">
        <w:fldChar w:fldCharType="end"/>
      </w:r>
      <w:r w:rsidR="008A7128">
        <w:t xml:space="preserve"> </w:t>
      </w:r>
      <w:r w:rsidR="00765BE6">
        <w:t xml:space="preserve">beschrijft een methode </w:t>
      </w:r>
      <w:r w:rsidR="00D04283">
        <w:t xml:space="preserve">om </w:t>
      </w:r>
      <w:r w:rsidR="00095BD8">
        <w:t>een</w:t>
      </w:r>
      <w:r w:rsidR="00E82158">
        <w:t xml:space="preserve"> ontwerpbesluit te maken dat voortbouwt op een eerder ontwerpbesluit tot wijziging van dezelfde regeling.</w:t>
      </w:r>
      <w:bookmarkStart w:id="756" w:name="_Ref_8c425d67ea48993b54bd4ffd35e6b37d_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