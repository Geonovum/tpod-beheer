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3FB5" w14:textId="77777777" w:rsidR="00713915" w:rsidRPr="00F03DD9" w:rsidRDefault="00713915" w:rsidP="00713915">
      <w:pPr>
        <w:pStyle w:val="Kop5"/>
      </w:pPr>
      <w:bookmarkStart w:id="197" w:name="_Ref_d470a1c3cf9c326a0bd0cae8380c6ccb_1"/>
      <w:r w:rsidRPr="00F03DD9">
        <w:t>Norm</w:t>
      </w:r>
      <w:bookmarkEnd w:id="197"/>
    </w:p>
    <w:p w14:paraId="4BE8DC25" w14:textId="77777777" w:rsidR="00713915" w:rsidRPr="00F03DD9" w:rsidRDefault="00713915" w:rsidP="00713915">
      <w:r w:rsidRPr="00891343">
        <w:t>De (geconsolideerde)</w:t>
      </w:r>
      <w:r w:rsidRPr="00F03DD9">
        <w:t xml:space="preserve"> Regeling van </w:t>
      </w:r>
      <w:r>
        <w:t xml:space="preserve">de instructie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3F5245AB" w14:textId="77777777" w:rsidR="00713915" w:rsidRPr="00F03DD9" w:rsidRDefault="00713915" w:rsidP="004E523D">
      <w:pPr>
        <w:pStyle w:val="Opsommingnummers1"/>
        <w:numPr>
          <w:ilvl w:val="0"/>
          <w:numId w:val="16"/>
        </w:numPr>
      </w:pPr>
      <w:r w:rsidRPr="00D25014">
        <w:rPr>
          <w:b/>
          <w:bCs/>
        </w:rPr>
        <w:t>RegelingOpschrift</w:t>
      </w:r>
      <w:r w:rsidRPr="00F03DD9">
        <w:t xml:space="preserve">: </w:t>
      </w:r>
      <w:r w:rsidRPr="00525423">
        <w:t>STOP-element dat de officiële titel van de Regeling, oftewel het omgevingsdocument, bevat. Verplicht element. Komt 1 keer voor.</w:t>
      </w:r>
    </w:p>
    <w:p w14:paraId="52477CDF" w14:textId="14AD8CF1" w:rsidR="00713915" w:rsidRPr="00F03DD9" w:rsidRDefault="00713915" w:rsidP="00713915">
      <w:pPr>
        <w:pStyle w:val="Opsommingnummers1"/>
      </w:pPr>
      <w:r w:rsidRPr="00B719EE">
        <w:rPr>
          <w:b/>
          <w:bCs/>
        </w:rPr>
        <w:lastRenderedPageBreak/>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6"/>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_Ref_6b9a0acc3a36cecc93a0bba241d3bb7b_1 \n \h </w:instrText>
      </w:r>
      <w:r w:rsidR="00CD2B14">
        <w:rPr>
          <w:rStyle w:val="Verwijzing"/>
        </w:rPr>
      </w:r>
      <w:r w:rsidR="00CD2B14">
        <w:rPr>
          <w:rStyle w:val="Verwijzing"/>
        </w:rPr>
        <w:fldChar w:fldCharType="separate"/>
      </w:r>
      <w:r w:rsidR="00C235A5">
        <w:t>5.3</w:t>
      </w:r>
      <w:r w:rsidR="00CD2B14">
        <w:rPr>
          <w:rStyle w:val="Verwijzing"/>
        </w:rPr>
        <w:fldChar w:fldCharType="end"/>
      </w:r>
      <w:r w:rsidRPr="00947EBF">
        <w:t>.</w:t>
      </w:r>
    </w:p>
    <w:p w14:paraId="1B8E695B" w14:textId="64A800D0"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8920F5" w:rsidRPr="008920F5">
        <w:t xml:space="preserve">Hoofdregel is dat een bijlage is vormgegeven als onderdeel van de tekst in STOP-XML. In bijzondere gevallen is het toegestaan een bijlage als </w:t>
      </w:r>
      <w:r w:rsidR="00D878C5">
        <w:t>PDF-document</w:t>
      </w:r>
      <w:r w:rsidR="008920F5" w:rsidRPr="008920F5">
        <w:t xml:space="preserve"> aan te leveren.</w:t>
      </w:r>
      <w:r w:rsidRPr="00C64F1B">
        <w:t xml:space="preserve"> Een Bijlage die in STOP-XML wordt opgesteld, bevat de volgende elementen:</w:t>
      </w:r>
    </w:p>
    <w:p w14:paraId="416C829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ADA3C48"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147922A"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1BF2069" w14:textId="0B64A7AC"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C4B3D1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469F7037" w14:textId="61B9762E" w:rsidR="008920F5" w:rsidRPr="00F03DD9" w:rsidRDefault="008920F5" w:rsidP="00AC5D39">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CF75D8">
        <w:t xml:space="preserve"> </w:t>
      </w:r>
      <w:r w:rsidR="00CF75D8" w:rsidRPr="00CF75D8">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 </w:t>
      </w:r>
      <w:r w:rsidR="00CF75D8">
        <w:t xml:space="preserve">en </w:t>
      </w:r>
      <w:r w:rsidRPr="008920F5">
        <w:t xml:space="preserve">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