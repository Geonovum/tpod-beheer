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62152" w14:textId="48214806" w:rsidR="00713915" w:rsidRPr="00F03DD9" w:rsidRDefault="00713915" w:rsidP="00713915">
      <w:pPr>
        <w:pStyle w:val="Kop4"/>
      </w:pPr>
      <w:r w:rsidRPr="00F03DD9">
        <w:t>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