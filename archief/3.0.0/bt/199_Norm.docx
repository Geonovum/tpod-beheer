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2E5028" w14:textId="77777777" w:rsidR="006F2E70" w:rsidRPr="00F1426F" w:rsidRDefault="006F2E70" w:rsidP="002F7B04">
      <w:pPr>
        <w:pStyle w:val="Kop4"/>
      </w:pPr>
      <w:r w:rsidRPr="00F1426F">
        <w:t>Norm</w:t>
      </w:r>
    </w:p>
    <w:p w14:paraId="1BEAF673" w14:textId="34527020" w:rsidR="00E84604" w:rsidRPr="00B26823" w:rsidRDefault="00543C42" w:rsidP="002F7B04">
      <w:pPr>
        <w:pStyle w:val="Figuur"/>
      </w:pPr>
      <w:r w:rsidRPr="00543C42">
        <w:rPr>
          <w:noProof/>
        </w:rPr>
        <w:drawing>
          <wp:inline distT="0" distB="0" distL="0" distR="0" wp14:anchorId="6DC95F0D" wp14:editId="59A45803">
            <wp:extent cx="2466975" cy="1609725"/>
            <wp:effectExtent l="0" t="0" r="0" b="0"/>
            <wp:docPr id="54" name="Graphic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7">
                      <a:extLst>
                        <a:ext uri="{96DAC541-7B7A-43D3-8B79-37D633B846F1}">
                          <asvg:svgBlip xmlns:asvg="http://schemas.microsoft.com/office/drawing/2016/SVG/main" r:embed="rId98"/>
                        </a:ext>
                      </a:extLst>
                    </a:blip>
                    <a:stretch>
                      <a:fillRect/>
                    </a:stretch>
                  </pic:blipFill>
                  <pic:spPr>
                    <a:xfrm>
                      <a:off x="0" y="0"/>
                      <a:ext cx="2466975" cy="1609725"/>
                    </a:xfrm>
                    <a:prstGeom prst="rect">
                      <a:avLst/>
                    </a:prstGeom>
                  </pic:spPr>
                </pic:pic>
              </a:graphicData>
            </a:graphic>
          </wp:inline>
        </w:drawing>
      </w:r>
    </w:p>
    <w:p w14:paraId="498DECE2" w14:textId="1A7C96A1" w:rsidR="002215F0" w:rsidRPr="00F1426F" w:rsidRDefault="00EB1CC0" w:rsidP="002F7B04">
      <w:pPr>
        <w:pStyle w:val="Figuurbijschrift"/>
      </w:pPr>
      <w:r w:rsidRPr="00F1426F">
        <w:t>Uitsnede uit IMOW-diagram voor</w:t>
      </w:r>
      <w:r w:rsidR="007A3FFC" w:rsidRPr="00F1426F">
        <w:t xml:space="preserve"> objecttype Geometrie</w:t>
      </w:r>
    </w:p>
    <w:p w14:paraId="1604ECCA" w14:textId="4D04AB57" w:rsidR="00B22728" w:rsidRPr="00F1426F" w:rsidRDefault="00B22728" w:rsidP="002F7B04">
      <w:r w:rsidRPr="00F1426F">
        <w:t>Geometrie kent de volgende attributen:</w:t>
      </w:r>
    </w:p>
    <w:p w14:paraId="55FCC5F1" w14:textId="20EDE272" w:rsidR="00B22728" w:rsidRPr="00F1426F" w:rsidRDefault="00B22728" w:rsidP="002F7B04">
      <w:pPr>
        <w:pStyle w:val="Opsommingtekens1"/>
      </w:pPr>
      <w:r w:rsidRPr="00F1426F">
        <w:rPr>
          <w:i/>
          <w:iCs/>
        </w:rPr>
        <w:t>id</w:t>
      </w:r>
      <w:r w:rsidRPr="00F1426F">
        <w:t xml:space="preserve">: </w:t>
      </w:r>
      <w:r w:rsidR="001148F9" w:rsidRPr="00F1426F">
        <w:t>het</w:t>
      </w:r>
      <w:r w:rsidR="003A1A21" w:rsidRPr="00F1426F">
        <w:t xml:space="preserve"> identifi</w:t>
      </w:r>
      <w:r w:rsidR="002D34FD" w:rsidRPr="00F1426F">
        <w:t>cerend attribuut dat gebruikt wordt om naar de Geometrie te verwijzen</w:t>
      </w:r>
      <w:r w:rsidR="0048512D" w:rsidRPr="00F1426F">
        <w:t>.</w:t>
      </w:r>
      <w:r w:rsidRPr="00F1426F">
        <w:t xml:space="preserve"> Verplicht attribuut. Komt 1 keer voor.</w:t>
      </w:r>
    </w:p>
    <w:p w14:paraId="5D42901B" w14:textId="07274124" w:rsidR="00B22728" w:rsidRPr="007B60F8" w:rsidRDefault="00B22728" w:rsidP="002F7B04">
      <w:pPr>
        <w:pStyle w:val="Opsommingtekens1"/>
      </w:pPr>
      <w:r w:rsidRPr="00F1426F">
        <w:rPr>
          <w:i/>
          <w:iCs/>
        </w:rPr>
        <w:t>geometrie</w:t>
      </w:r>
      <w:r w:rsidRPr="00F1426F">
        <w:t xml:space="preserve">: </w:t>
      </w:r>
      <w:r w:rsidR="00C610F4" w:rsidRPr="00F1426F">
        <w:t>het attribuut dat de coördinaten van de Geometrie bevat</w:t>
      </w:r>
      <w:r w:rsidRPr="00F1426F">
        <w:t>. Verplicht attribuut. Komt 1 keer voor</w:t>
      </w:r>
      <w:r w:rsidR="00D74A57" w:rsidRPr="00B26823">
        <w:rPr>
          <w:rStyle w:val="Eindnootmarkering"/>
        </w:rPr>
        <w:endnoteReference w:id="7"/>
      </w:r>
      <w:r w:rsidRPr="00B26823">
        <w:t>.</w:t>
      </w:r>
    </w:p>
    <w:p w14:paraId="07FAB4BC" w14:textId="6B4FE654" w:rsidR="0012244B" w:rsidRPr="00F1426F" w:rsidRDefault="0012244B" w:rsidP="002F7B04"/>
    <w:p w14:paraId="73441821" w14:textId="4F2E249E" w:rsidR="004A5D7A" w:rsidRPr="00F1426F" w:rsidRDefault="004A5D7A" w:rsidP="002F7B04">
      <w:r w:rsidRPr="00F1426F">
        <w:t>Geometrie kent geen waardelijsten en constraints.</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E329B2" w:rsidRDefault="00E329B2" w:rsidP="00E329B2">
      <w:pPr>
        <w:pStyle w:val="Tekstopmerking"/>
      </w:pPr>
      <w:r>
        <w:rPr>
          <w:rStyle w:val="Verwijzingopmerking"/>
        </w:rPr>
        <w:annotationRef/>
      </w:r>
      <w:r>
        <w:t>Alleen voorbereidingsbesluit</w:t>
      </w:r>
    </w:p>
  </w:comment>
  <w:comment w:id="1" w:author="Nienke Jansen" w:date="2023-10-22T19:43:00Z" w:initials="NJ">
    <w:p w14:paraId="7D9D5BED" w14:textId="77777777" w:rsidR="00E329B2" w:rsidRDefault="00E329B2" w:rsidP="00E329B2">
      <w:pPr>
        <w:pStyle w:val="Tekstopmerking"/>
      </w:pPr>
      <w:r>
        <w:rPr>
          <w:rStyle w:val="Verwijzingopmerking"/>
        </w:rPr>
        <w:annotationRef/>
      </w:r>
      <w:r>
        <w:t>Alleen reactieve interventie</w:t>
      </w:r>
    </w:p>
  </w:comment>
  <w:comment w:id="2" w:author="Nienke Jansen" w:date="2023-10-02T15:21:00Z" w:initials="NJ">
    <w:p w14:paraId="1F4CBF27" w14:textId="1F733553" w:rsidR="00E329B2" w:rsidRDefault="00E329B2" w:rsidP="00E329B2">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E329B2" w:rsidRDefault="00E329B2" w:rsidP="00E329B2">
      <w:pPr>
        <w:pStyle w:val="Tekstopmerking"/>
      </w:pPr>
      <w:r>
        <w:rPr>
          <w:rStyle w:val="Verwijzingopmerking"/>
        </w:rPr>
        <w:annotationRef/>
      </w:r>
      <w:r>
        <w:t>Alleen projectbesluit</w:t>
      </w:r>
    </w:p>
  </w:comment>
  <w:comment w:id="4" w:author="Nienke Jansen" w:date="2023-11-15T19:38:00Z" w:initials="NJ">
    <w:p w14:paraId="27440033" w14:textId="6F78E170" w:rsidR="00E329B2" w:rsidRDefault="00E329B2" w:rsidP="00E329B2">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E329B2" w:rsidRDefault="00E329B2" w:rsidP="00E329B2">
      <w:pPr>
        <w:pStyle w:val="Tekstopmerking"/>
      </w:pPr>
      <w:r>
        <w:rPr>
          <w:rStyle w:val="Verwijzingopmerking"/>
        </w:rPr>
        <w:annotationRef/>
      </w:r>
      <w:r>
        <w:t>Alleen omgevingsplan</w:t>
      </w:r>
    </w:p>
  </w:comment>
  <w:comment w:id="6" w:author="Nienke Jansen" w:date="2023-11-14T20:44:00Z" w:initials="NJ">
    <w:p w14:paraId="01FD33F0" w14:textId="77777777" w:rsidR="00E329B2" w:rsidRDefault="00E329B2" w:rsidP="00E329B2">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E329B2" w:rsidRDefault="00E329B2" w:rsidP="00E329B2">
      <w:pPr>
        <w:pStyle w:val="Tekstopmerking"/>
      </w:pPr>
      <w:r>
        <w:rPr>
          <w:rStyle w:val="Verwijzingopmerking"/>
        </w:rPr>
        <w:annotationRef/>
      </w:r>
      <w:r>
        <w:t>Alleen omgevingsplan</w:t>
      </w:r>
    </w:p>
  </w:comment>
  <w:comment w:id="8" w:author="Nienke Jansen" w:date="2023-10-16T12:04:00Z" w:initials="NJ">
    <w:p w14:paraId="296E3ADD" w14:textId="51E98ED6" w:rsidR="00E329B2" w:rsidRDefault="00E329B2" w:rsidP="00E329B2">
      <w:pPr>
        <w:pStyle w:val="Tekstopmerking"/>
      </w:pPr>
      <w:r>
        <w:rPr>
          <w:rStyle w:val="Verwijzingopmerking"/>
        </w:rPr>
        <w:annotationRef/>
      </w:r>
      <w:r>
        <w:t>Alleen omgevingsplan</w:t>
      </w:r>
    </w:p>
  </w:comment>
  <w:comment w:id="9" w:author="Nienke Jansen" w:date="2023-10-20T22:39:00Z" w:initials="NJ">
    <w:p w14:paraId="514BAEE0" w14:textId="77777777" w:rsidR="00E329B2" w:rsidRDefault="00E329B2" w:rsidP="00E329B2">
      <w:pPr>
        <w:pStyle w:val="Tekstopmerking"/>
      </w:pPr>
      <w:r>
        <w:rPr>
          <w:rStyle w:val="Verwijzingopmerking"/>
        </w:rPr>
        <w:annotationRef/>
      </w:r>
      <w:r>
        <w:t>Alleen projectbesluit</w:t>
      </w:r>
    </w:p>
  </w:comment>
  <w:comment w:id="10" w:author="Nienke Jansen" w:date="2023-10-16T12:04:00Z" w:initials="NJ">
    <w:p w14:paraId="6122EB93" w14:textId="788F87E0" w:rsidR="00E329B2" w:rsidRDefault="00E329B2" w:rsidP="00E329B2">
      <w:pPr>
        <w:pStyle w:val="Tekstopmerking"/>
      </w:pPr>
      <w:r>
        <w:rPr>
          <w:rStyle w:val="Verwijzingopmerking"/>
        </w:rPr>
        <w:annotationRef/>
      </w:r>
      <w:r>
        <w:t>Alleen projectbesluit</w:t>
      </w:r>
    </w:p>
  </w:comment>
  <w:comment w:id="11" w:author="Nienke Jansen" w:date="2023-10-21T22:00:00Z" w:initials="NJ">
    <w:p w14:paraId="0E038518" w14:textId="77777777" w:rsidR="00E329B2" w:rsidRDefault="00E329B2" w:rsidP="00E329B2">
      <w:pPr>
        <w:pStyle w:val="Tekstopmerking"/>
      </w:pPr>
      <w:r>
        <w:rPr>
          <w:rStyle w:val="Verwijzingopmerking"/>
        </w:rPr>
        <w:annotationRef/>
      </w:r>
      <w:r>
        <w:t>Alleen projectbesluit</w:t>
      </w:r>
    </w:p>
  </w:comment>
  <w:comment w:id="12" w:author="Nienke Jansen" w:date="2023-11-15T17:25:00Z" w:initials="NJ">
    <w:p w14:paraId="7F86A673" w14:textId="77777777" w:rsidR="00E329B2" w:rsidRDefault="00E329B2" w:rsidP="00E329B2">
      <w:pPr>
        <w:pStyle w:val="Tekstopmerking"/>
      </w:pPr>
      <w:r>
        <w:rPr>
          <w:rStyle w:val="Verwijzingopmerking"/>
        </w:rPr>
        <w:annotationRef/>
      </w:r>
      <w:r>
        <w:t>Alleen in voorbereidingsbesluit</w:t>
      </w:r>
    </w:p>
  </w:comment>
  <w:comment w:id="13" w:author="Nienke Jansen" w:date="2023-11-15T17:25:00Z" w:initials="NJ">
    <w:p w14:paraId="514AA85F" w14:textId="14D08214" w:rsidR="00E329B2" w:rsidRDefault="00E329B2" w:rsidP="00E329B2">
      <w:pPr>
        <w:pStyle w:val="Tekstopmerking"/>
      </w:pPr>
      <w:r>
        <w:rPr>
          <w:rStyle w:val="Verwijzingopmerking"/>
        </w:rPr>
        <w:annotationRef/>
      </w:r>
      <w:r>
        <w:t>Alleen in reactieve interventie</w:t>
      </w:r>
    </w:p>
  </w:comment>
  <w:comment w:id="14" w:author="Nienke Jansen" w:date="2023-11-14T22:15:00Z" w:initials="NJ">
    <w:p w14:paraId="68449158" w14:textId="50654BA4" w:rsidR="00E329B2" w:rsidRDefault="00E329B2" w:rsidP="00E329B2">
      <w:pPr>
        <w:pStyle w:val="Tekstopmerking"/>
      </w:pPr>
      <w:r>
        <w:rPr>
          <w:rStyle w:val="Verwijzingopmerking"/>
        </w:rPr>
        <w:annotationRef/>
      </w:r>
      <w:r>
        <w:t>Alleen voor programma</w:t>
      </w:r>
    </w:p>
  </w:comment>
  <w:comment w:id="15" w:author="Nienke Jansen" w:date="2023-04-02T12:10:00Z" w:initials="NJ">
    <w:p w14:paraId="32D7FCB2" w14:textId="3B0189C0" w:rsidR="00E329B2" w:rsidRDefault="00E329B2" w:rsidP="00E329B2">
      <w:pPr>
        <w:pStyle w:val="Tekstopmerking"/>
      </w:pPr>
      <w:r>
        <w:rPr>
          <w:rStyle w:val="Verwijzingopmerking"/>
        </w:rPr>
        <w:annotationRef/>
      </w:r>
      <w:r>
        <w:t>Alleen omgevingsplan</w:t>
      </w:r>
    </w:p>
  </w:comment>
  <w:comment w:id="16" w:author="Nienke Jansen" w:date="2023-04-02T12:10:00Z" w:initials="NJ">
    <w:p w14:paraId="5FA326C2" w14:textId="77777777" w:rsidR="00E329B2" w:rsidRDefault="00E329B2" w:rsidP="00E329B2">
      <w:pPr>
        <w:pStyle w:val="Tekstopmerking"/>
      </w:pPr>
      <w:r>
        <w:rPr>
          <w:rStyle w:val="Verwijzingopmerking"/>
        </w:rPr>
        <w:annotationRef/>
      </w:r>
      <w:r>
        <w:t>Alleen omgevingsverordening</w:t>
      </w:r>
    </w:p>
  </w:comment>
  <w:comment w:id="17" w:author="Nienke Jansen" w:date="2023-04-02T12:21:00Z" w:initials="NJ">
    <w:p w14:paraId="64BEAA49" w14:textId="77777777" w:rsidR="00E329B2" w:rsidRDefault="00E329B2" w:rsidP="00E329B2">
      <w:pPr>
        <w:pStyle w:val="Tekstopmerking"/>
      </w:pPr>
      <w:r>
        <w:rPr>
          <w:rStyle w:val="Verwijzingopmerking"/>
        </w:rPr>
        <w:annotationRef/>
      </w:r>
      <w:r>
        <w:t>Alleen voorberedingsbesluit</w:t>
      </w:r>
    </w:p>
  </w:comment>
  <w:comment w:id="18" w:author="Nienke Jansen" w:date="2023-04-05T13:58:00Z" w:initials="NJ">
    <w:p w14:paraId="23FB7268" w14:textId="77777777" w:rsidR="00E329B2" w:rsidRDefault="00E329B2" w:rsidP="00E329B2">
      <w:pPr>
        <w:pStyle w:val="Tekstopmerking"/>
      </w:pPr>
      <w:r>
        <w:rPr>
          <w:rStyle w:val="Verwijzingopmerking"/>
        </w:rPr>
        <w:annotationRef/>
      </w:r>
      <w:r>
        <w:t>Alleen bij artikelstructuur</w:t>
      </w:r>
    </w:p>
  </w:comment>
  <w:comment w:id="19" w:author="Nienke Jansen" w:date="2023-03-12T14:06:00Z" w:initials="NJ">
    <w:p w14:paraId="037C8D7A" w14:textId="77777777" w:rsidR="00E329B2" w:rsidRDefault="00E329B2" w:rsidP="00E329B2">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E329B2" w:rsidRDefault="00E329B2" w:rsidP="00E329B2">
      <w:pPr>
        <w:pStyle w:val="Tekstopmerking"/>
      </w:pPr>
      <w:r>
        <w:rPr>
          <w:rStyle w:val="Verwijzingopmerking"/>
        </w:rPr>
        <w:annotationRef/>
      </w:r>
      <w:r>
        <w:t>Alleen TPOD vbb (en pb????)</w:t>
      </w:r>
    </w:p>
  </w:comment>
  <w:comment w:id="21" w:author="Nienke Jansen" w:date="2023-04-06T08:08:00Z" w:initials="NJ">
    <w:p w14:paraId="76FC9A90" w14:textId="77777777" w:rsidR="00E329B2" w:rsidRDefault="00E329B2" w:rsidP="00E329B2">
      <w:pPr>
        <w:pStyle w:val="Tekstopmerking"/>
      </w:pPr>
      <w:r>
        <w:rPr>
          <w:rStyle w:val="Verwijzingopmerking"/>
        </w:rPr>
        <w:annotationRef/>
      </w:r>
      <w:r>
        <w:t>Alleen indien van toepassing</w:t>
      </w:r>
    </w:p>
  </w:comment>
  <w:comment w:id="22" w:author="Nienke Jansen" w:date="2023-04-02T12:35:00Z" w:initials="NJ">
    <w:p w14:paraId="2DB748A8" w14:textId="2FD8C1D1" w:rsidR="00E329B2" w:rsidRDefault="00E329B2" w:rsidP="00E329B2">
      <w:pPr>
        <w:pStyle w:val="Tekstopmerking"/>
      </w:pPr>
      <w:r>
        <w:rPr>
          <w:rStyle w:val="Verwijzingopmerking"/>
        </w:rPr>
        <w:annotationRef/>
      </w:r>
      <w:r>
        <w:t>Alleen voor vbb</w:t>
      </w:r>
    </w:p>
  </w:comment>
  <w:comment w:id="23" w:author="Nienke Jansen" w:date="2023-06-12T06:52:00Z" w:initials="NJ">
    <w:p w14:paraId="61C27402" w14:textId="77777777" w:rsidR="00E329B2" w:rsidRDefault="00E329B2" w:rsidP="00E329B2">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E329B2" w:rsidRDefault="00E329B2" w:rsidP="00E329B2">
      <w:pPr>
        <w:pStyle w:val="Tekstopmerking"/>
      </w:pPr>
      <w:r>
        <w:rPr>
          <w:rStyle w:val="Verwijzingopmerking"/>
        </w:rPr>
        <w:annotationRef/>
      </w:r>
      <w:r>
        <w:t>Alleen indien van toepassing</w:t>
      </w:r>
    </w:p>
  </w:comment>
  <w:comment w:id="25" w:author="Nienke Jansen" w:date="2023-03-12T18:03:00Z" w:initials="NJ">
    <w:p w14:paraId="2634E8FC" w14:textId="23001567" w:rsidR="00E329B2" w:rsidRDefault="00E329B2" w:rsidP="00E329B2">
      <w:pPr>
        <w:pStyle w:val="Tekstopmerking"/>
      </w:pPr>
      <w:r>
        <w:rPr>
          <w:rStyle w:val="Verwijzingopmerking"/>
        </w:rPr>
        <w:annotationRef/>
      </w:r>
      <w:r>
        <w:t>Alleen voor omgevingsvisie</w:t>
      </w:r>
    </w:p>
  </w:comment>
  <w:comment w:id="26" w:author="Nienke Jansen" w:date="2023-03-12T18:04:00Z" w:initials="NJ">
    <w:p w14:paraId="03094AA2" w14:textId="77777777" w:rsidR="00E329B2" w:rsidRDefault="00E329B2" w:rsidP="00E329B2">
      <w:pPr>
        <w:pStyle w:val="Tekstopmerking"/>
      </w:pPr>
      <w:r>
        <w:rPr>
          <w:rStyle w:val="Verwijzingopmerking"/>
        </w:rPr>
        <w:annotationRef/>
      </w:r>
      <w:r>
        <w:t>Alleen voor omgevingsverordening</w:t>
      </w:r>
    </w:p>
  </w:comment>
  <w:comment w:id="27" w:author="Nienke Jansen" w:date="2023-03-12T18:04:00Z" w:initials="NJ">
    <w:p w14:paraId="13F02469" w14:textId="77777777" w:rsidR="00E329B2" w:rsidRDefault="00E329B2" w:rsidP="00E329B2">
      <w:pPr>
        <w:pStyle w:val="Tekstopmerking"/>
      </w:pPr>
      <w:r>
        <w:rPr>
          <w:rStyle w:val="Verwijzingopmerking"/>
        </w:rPr>
        <w:annotationRef/>
      </w:r>
      <w:r>
        <w:t>Alleen voor projectbesluit</w:t>
      </w:r>
    </w:p>
  </w:comment>
  <w:comment w:id="28" w:author="Nienke Jansen" w:date="2023-03-12T18:05:00Z" w:initials="NJ">
    <w:p w14:paraId="52A169D6" w14:textId="77777777" w:rsidR="00E329B2" w:rsidRDefault="00E329B2" w:rsidP="00E329B2">
      <w:pPr>
        <w:pStyle w:val="Tekstopmerking"/>
      </w:pPr>
      <w:r>
        <w:rPr>
          <w:rStyle w:val="Verwijzingopmerking"/>
        </w:rPr>
        <w:annotationRef/>
      </w:r>
      <w:r>
        <w:t>Alleen voor voorbereidingsbesluit</w:t>
      </w:r>
    </w:p>
  </w:comment>
  <w:comment w:id="29" w:author="Nienke Jansen" w:date="2023-04-02T12:26:00Z" w:initials="NJ">
    <w:p w14:paraId="3A025AA0" w14:textId="77777777" w:rsidR="00E329B2" w:rsidRDefault="00E329B2" w:rsidP="00E329B2">
      <w:pPr>
        <w:pStyle w:val="Tekstopmerking"/>
      </w:pPr>
      <w:r>
        <w:rPr>
          <w:rStyle w:val="Verwijzingopmerking"/>
        </w:rPr>
        <w:annotationRef/>
      </w:r>
      <w:r>
        <w:t>Alleen voor omgevingsplan</w:t>
      </w:r>
    </w:p>
  </w:comment>
  <w:comment w:id="30" w:author="Nienke Jansen" w:date="2023-06-09T12:24:00Z" w:initials="NJ">
    <w:p w14:paraId="1E086393" w14:textId="77777777" w:rsidR="00E329B2" w:rsidRDefault="00E329B2" w:rsidP="00E329B2">
      <w:pPr>
        <w:pStyle w:val="Tekstopmerking"/>
      </w:pPr>
      <w:r>
        <w:rPr>
          <w:rStyle w:val="Verwijzingopmerking"/>
        </w:rPr>
        <w:annotationRef/>
      </w:r>
      <w:r>
        <w:t>Alleen voor omgevingsplan</w:t>
      </w:r>
    </w:p>
  </w:comment>
  <w:comment w:id="31" w:author="Nienke Jansen" w:date="2023-06-09T12:24:00Z" w:initials="NJ">
    <w:p w14:paraId="2F394067" w14:textId="77777777" w:rsidR="00E329B2" w:rsidRDefault="00E329B2" w:rsidP="00E329B2">
      <w:pPr>
        <w:pStyle w:val="Tekstopmerking"/>
      </w:pPr>
      <w:r>
        <w:rPr>
          <w:rStyle w:val="Verwijzingopmerking"/>
        </w:rPr>
        <w:annotationRef/>
      </w:r>
      <w:r>
        <w:t>Alleen voor omgevingsplan</w:t>
      </w:r>
    </w:p>
  </w:comment>
  <w:comment w:id="32" w:author="Nienke Jansen" w:date="2023-06-09T12:25:00Z" w:initials="NJ">
    <w:p w14:paraId="30C77506" w14:textId="77777777" w:rsidR="00E329B2" w:rsidRDefault="00E329B2" w:rsidP="00E329B2">
      <w:pPr>
        <w:pStyle w:val="Tekstopmerking"/>
      </w:pPr>
      <w:r>
        <w:rPr>
          <w:rStyle w:val="Verwijzingopmerking"/>
        </w:rPr>
        <w:annotationRef/>
      </w:r>
      <w:r>
        <w:t>Alleen voor omgevingsplan</w:t>
      </w:r>
    </w:p>
  </w:comment>
  <w:comment w:id="33" w:author="Nienke Jansen" w:date="2023-06-09T12:25:00Z" w:initials="NJ">
    <w:p w14:paraId="2780A498" w14:textId="77777777" w:rsidR="00E329B2" w:rsidRDefault="00E329B2" w:rsidP="00E329B2">
      <w:pPr>
        <w:pStyle w:val="Tekstopmerking"/>
      </w:pPr>
      <w:r>
        <w:rPr>
          <w:rStyle w:val="Verwijzingopmerking"/>
        </w:rPr>
        <w:annotationRef/>
      </w:r>
      <w:r>
        <w:t>Alleen voor omgevingsplan</w:t>
      </w:r>
    </w:p>
  </w:comment>
  <w:comment w:id="34" w:author="Nienke Jansen" w:date="2023-06-09T12:25:00Z" w:initials="NJ">
    <w:p w14:paraId="133183A9" w14:textId="77777777" w:rsidR="00E329B2" w:rsidRDefault="00E329B2" w:rsidP="00E329B2">
      <w:pPr>
        <w:pStyle w:val="Tekstopmerking"/>
      </w:pPr>
      <w:r>
        <w:rPr>
          <w:rStyle w:val="Verwijzingopmerking"/>
        </w:rPr>
        <w:annotationRef/>
      </w:r>
      <w:r>
        <w:t>Alleen voor omgevingsplan</w:t>
      </w:r>
    </w:p>
  </w:comment>
  <w:comment w:id="35" w:author="Nienke Jansen" w:date="2023-06-09T12:25:00Z" w:initials="NJ">
    <w:p w14:paraId="26B5EA29" w14:textId="77777777" w:rsidR="00E329B2" w:rsidRDefault="00E329B2" w:rsidP="00E329B2">
      <w:pPr>
        <w:pStyle w:val="Tekstopmerking"/>
      </w:pPr>
      <w:r>
        <w:rPr>
          <w:rStyle w:val="Verwijzingopmerking"/>
        </w:rPr>
        <w:annotationRef/>
      </w:r>
      <w:r>
        <w:t>Alleen voor omgevingsplan</w:t>
      </w:r>
    </w:p>
  </w:comment>
  <w:comment w:id="36" w:author="Nienke Jansen" w:date="2023-03-12T18:05:00Z" w:initials="NJ">
    <w:p w14:paraId="3DB8EC27" w14:textId="64B7D7E5" w:rsidR="00E329B2" w:rsidRDefault="00E329B2" w:rsidP="00E329B2">
      <w:pPr>
        <w:pStyle w:val="Tekstopmerking"/>
      </w:pPr>
      <w:r>
        <w:rPr>
          <w:rStyle w:val="Verwijzingopmerking"/>
        </w:rPr>
        <w:annotationRef/>
      </w:r>
      <w:r>
        <w:t>Alleen voor omgevingsplan</w:t>
      </w:r>
    </w:p>
  </w:comment>
  <w:comment w:id="37" w:author="Nienke Jansen" w:date="2023-10-02T15:15:00Z" w:initials="NJ">
    <w:p w14:paraId="49C92023" w14:textId="77777777" w:rsidR="00E329B2" w:rsidRDefault="00E329B2" w:rsidP="00E329B2">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690AFC">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09" w:author="Nienke Jansen" w:date="2022-08-11T17:36:00Z" w:initials="NJ">
    <w:p w14:paraId="4AB692B6" w14:textId="010AD6D0" w:rsidR="000C23DE" w:rsidRDefault="000C23DE" w:rsidP="00344AA0">
      <w:pPr>
        <w:pStyle w:val="Tekstopmerking"/>
      </w:pPr>
      <w:r>
        <w:rPr>
          <w:rStyle w:val="Verwijzingopmerking"/>
        </w:rPr>
        <w:annotationRef/>
      </w:r>
      <w:r>
        <w:t>Afbeelding wijzigen: Bijlage A ipv Bijlage I</w:t>
      </w:r>
    </w:p>
  </w:comment>
  <w:comment w:id="212" w:author="Nienke Jansen" w:date="2022-08-11T17:36:00Z" w:initials="NJ">
    <w:p w14:paraId="2E41916F" w14:textId="77777777" w:rsidR="000C23DE" w:rsidRDefault="000C23DE" w:rsidP="00E47832">
      <w:pPr>
        <w:pStyle w:val="Tekstopmerking"/>
      </w:pPr>
      <w:r>
        <w:rPr>
          <w:rStyle w:val="Verwijzingopmerking"/>
        </w:rPr>
        <w:annotationRef/>
      </w:r>
      <w:r>
        <w:t>Afbeelding wijzigen: Bijlage A ipv Bijlage I</w:t>
      </w:r>
    </w:p>
  </w:comment>
  <w:comment w:id="234" w:author="Nienke Jansen" w:date="2021-12-23T15:50:00Z" w:initials="NJ">
    <w:p w14:paraId="6BC03021" w14:textId="4E72C948" w:rsidR="004E6490" w:rsidRDefault="004E6490" w:rsidP="004E6490">
      <w:pPr>
        <w:pStyle w:val="Tekstopmerking"/>
      </w:pPr>
      <w:r>
        <w:rPr>
          <w:rStyle w:val="Verwijzingopmerking"/>
        </w:rPr>
        <w:annotationRef/>
      </w:r>
      <w:r>
        <w:t>Alleen opnemen indien dat voor het betreffende besluit aan de orde is</w:t>
      </w:r>
    </w:p>
  </w:comment>
  <w:comment w:id="241" w:author="Nienke Jansen" w:date="2022-04-05T12:49:00Z" w:initials="NJ">
    <w:p w14:paraId="6405DC6E" w14:textId="5709B4CF" w:rsidR="00F4268B" w:rsidRDefault="00F4268B">
      <w:pPr>
        <w:pStyle w:val="Tekstopmerking"/>
      </w:pPr>
      <w:r>
        <w:rPr>
          <w:rStyle w:val="Verwijzingopmerking"/>
        </w:rPr>
        <w:annotationRef/>
      </w:r>
      <w:r>
        <w:t>Let op: model wordt nog gewijzigd</w:t>
      </w:r>
    </w:p>
  </w:comment>
  <w:comment w:id="244" w:author="Nienke Jansen" w:date="2022-04-05T12:52:00Z" w:initials="NJ">
    <w:p w14:paraId="559AD180" w14:textId="7B3758B1" w:rsidR="00F27459" w:rsidRDefault="00F27459">
      <w:pPr>
        <w:pStyle w:val="Tekstopmerking"/>
      </w:pPr>
      <w:r>
        <w:rPr>
          <w:rStyle w:val="Verwijzingopmerking"/>
        </w:rPr>
        <w:annotationRef/>
      </w:r>
      <w:r>
        <w:t>Dit element wordt verwijderd</w:t>
      </w:r>
    </w:p>
  </w:comment>
  <w:comment w:id="245" w:author="Nienke Jansen" w:date="2022-04-05T12:52:00Z" w:initials="NJ">
    <w:p w14:paraId="0142FBD0" w14:textId="04E6689B" w:rsidR="00674ED5" w:rsidRDefault="00674ED5">
      <w:pPr>
        <w:pStyle w:val="Tekstopmerking"/>
      </w:pPr>
      <w:r>
        <w:rPr>
          <w:rStyle w:val="Verwijzingopmerking"/>
        </w:rPr>
        <w:annotationRef/>
      </w:r>
      <w:r>
        <w:t>Centraal blijft onderverdeling in AlgemeneToelichting en ArtikelgewijzeToelichtin</w:t>
      </w:r>
      <w:r w:rsidR="00AE2896">
        <w:t>g. Dit is voor het Rijk het element waar de onderbouwing van besluit en regeling in komt</w:t>
      </w:r>
      <w:r w:rsidR="008E03D6">
        <w:t>: MvT en NvT, algemeen en artikelsgewijs</w:t>
      </w:r>
    </w:p>
  </w:comment>
  <w:comment w:id="246" w:author="Nienke Jansen" w:date="2022-04-05T12:54:00Z" w:initials="NJ">
    <w:p w14:paraId="751F3B30" w14:textId="0626608A" w:rsidR="00546D32" w:rsidRDefault="00546D32">
      <w:pPr>
        <w:pStyle w:val="Tekstopmerking"/>
      </w:pPr>
      <w:r>
        <w:rPr>
          <w:rStyle w:val="Verwijzingopmerking"/>
        </w:rPr>
        <w:annotationRef/>
      </w:r>
      <w:r>
        <w:t>Gaat (voor Rijk) verdwijnen?</w:t>
      </w:r>
    </w:p>
  </w:comment>
  <w:comment w:id="248" w:author="Nienke Jansen" w:date="2021-12-23T15:50:00Z" w:initials="NJ">
    <w:p w14:paraId="5E5BC4B6" w14:textId="77777777" w:rsidR="004E6490" w:rsidRDefault="004E6490" w:rsidP="004E6490">
      <w:pPr>
        <w:pStyle w:val="Tekstopmerking"/>
      </w:pPr>
      <w:r>
        <w:rPr>
          <w:rStyle w:val="Verwijzingopmerking"/>
        </w:rPr>
        <w:annotationRef/>
      </w:r>
      <w:r>
        <w:t>Alleen opnemen indien dat voor het betreffende besluit aan de orde is</w:t>
      </w:r>
    </w:p>
  </w:comment>
  <w:comment w:id="253" w:author="Nienke Jansen" w:date="2022-12-30T08:45:00Z" w:initials="NJ">
    <w:p w14:paraId="2DACB116" w14:textId="77777777" w:rsidR="008B799D" w:rsidRDefault="008B799D" w:rsidP="00631371">
      <w:pPr>
        <w:pStyle w:val="Tekstopmerking"/>
      </w:pPr>
      <w:r>
        <w:rPr>
          <w:rStyle w:val="Verwijzingopmerking"/>
        </w:rPr>
        <w:annotationRef/>
      </w:r>
      <w:r>
        <w:t>Toelichting komt niet voor in RegelingKlassiek!!!</w:t>
      </w:r>
    </w:p>
  </w:comment>
  <w:comment w:id="307" w:author="Nienke Jansen" w:date="2023-04-24T13:01:00Z" w:initials="NJ">
    <w:p w14:paraId="30DD9E46" w14:textId="77777777" w:rsidR="000445CA" w:rsidRDefault="000445CA" w:rsidP="008D52F9">
      <w:pPr>
        <w:pStyle w:val="Tekstopmerking"/>
      </w:pPr>
      <w:r>
        <w:rPr>
          <w:rStyle w:val="Verwijzingopmerking"/>
        </w:rPr>
        <w:annotationRef/>
      </w:r>
      <w:r>
        <w:t>Kruisverwijzing maken</w:t>
      </w:r>
    </w:p>
  </w:comment>
  <w:comment w:id="375" w:author="Nienke Jansen" w:date="2023-04-06T19:52:00Z" w:initials="NJ">
    <w:p w14:paraId="2B2319F5" w14:textId="7B79A7BA" w:rsidR="00A624C2" w:rsidRDefault="00A624C2" w:rsidP="00710C22">
      <w:pPr>
        <w:pStyle w:val="Tekstopmerking"/>
      </w:pPr>
      <w:r>
        <w:rPr>
          <w:rStyle w:val="Verwijzingopmerking"/>
        </w:rPr>
        <w:annotationRef/>
      </w:r>
      <w:r>
        <w:t>Dit is een verwijzing naar hoofdstuk 8 Annoteren tijdelijk regelingdeel</w:t>
      </w:r>
    </w:p>
  </w:comment>
  <w:comment w:id="391" w:author="Nienke Jansen" w:date="2023-08-15T08:45:00Z" w:initials="NJ">
    <w:p w14:paraId="5A431194" w14:textId="77777777" w:rsidR="002073A1" w:rsidRDefault="002073A1" w:rsidP="0030658C">
      <w:pPr>
        <w:pStyle w:val="Tekstopmerking"/>
      </w:pPr>
      <w:r>
        <w:rPr>
          <w:rStyle w:val="Verwijzingopmerking"/>
        </w:rPr>
        <w:annotationRef/>
      </w:r>
      <w:r>
        <w:t>Let op: bij projectbesluit volgorde omdraaien en waar nodig specifiek maken voor vrijetekstgedeelte dan wel tijdelijk regelingdeel</w:t>
      </w:r>
    </w:p>
  </w:comment>
  <w:comment w:id="396" w:author="Nienke Jansen" w:date="2023-08-15T09:07:00Z" w:initials="NJ">
    <w:p w14:paraId="2B41DC7C" w14:textId="77777777" w:rsidR="00824696" w:rsidRDefault="00824696" w:rsidP="00781374">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97" w:author="Nienke Jansen" w:date="2023-10-21T18:24:00Z" w:initials="NJ">
    <w:p w14:paraId="29FB0253" w14:textId="77777777" w:rsidR="006854BA" w:rsidRDefault="006854BA" w:rsidP="00EA5051">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401" w:author="Nienke Jansen" w:date="2023-08-15T09:09:00Z" w:initials="NJ">
    <w:p w14:paraId="4CD3648E" w14:textId="77777777" w:rsidR="006854BA" w:rsidRDefault="00494938" w:rsidP="00484DD2">
      <w:pPr>
        <w:pStyle w:val="Tekstopmerking"/>
      </w:pPr>
      <w:r>
        <w:rPr>
          <w:rStyle w:val="Verwijzingopmerking"/>
        </w:rPr>
        <w:annotationRef/>
      </w:r>
      <w:r w:rsidR="006854BA">
        <w:t>In het projectbesluit vervangen door: het tijdelijk regelingdeel bij het projectbesluit</w:t>
      </w:r>
    </w:p>
  </w:comment>
  <w:comment w:id="407" w:author="Nienke Jansen" w:date="2023-10-21T18:26:00Z" w:initials="NJ">
    <w:p w14:paraId="70488C7E" w14:textId="77777777" w:rsidR="005763EA" w:rsidRDefault="005763EA" w:rsidP="00F56813">
      <w:pPr>
        <w:pStyle w:val="Tekstopmerking"/>
      </w:pPr>
      <w:r>
        <w:rPr>
          <w:rStyle w:val="Verwijzingopmerking"/>
        </w:rPr>
        <w:annotationRef/>
      </w:r>
      <w:r>
        <w:t>In projectbesluit vervangen door: het tijdelijk regelingdeel bij het projectbesluit</w:t>
      </w:r>
    </w:p>
  </w:comment>
  <w:comment w:id="408" w:author="Nienke Jansen" w:date="2023-10-21T18:26:00Z" w:initials="NJ">
    <w:p w14:paraId="2524DA0E" w14:textId="77777777" w:rsidR="00E92B69" w:rsidRDefault="00E92B69" w:rsidP="0013146C">
      <w:pPr>
        <w:pStyle w:val="Tekstopmerking"/>
      </w:pPr>
      <w:r>
        <w:rPr>
          <w:rStyle w:val="Verwijzingopmerking"/>
        </w:rPr>
        <w:annotationRef/>
      </w:r>
      <w:r>
        <w:t>idem</w:t>
      </w:r>
    </w:p>
  </w:comment>
  <w:comment w:id="409" w:author="Nienke Jansen" w:date="2023-10-21T18:27:00Z" w:initials="NJ">
    <w:p w14:paraId="4F2E3CEA" w14:textId="77777777" w:rsidR="00E92B69" w:rsidRDefault="00E92B69" w:rsidP="008A1BA8">
      <w:pPr>
        <w:pStyle w:val="Tekstopmerking"/>
      </w:pPr>
      <w:r>
        <w:rPr>
          <w:rStyle w:val="Verwijzingopmerking"/>
        </w:rPr>
        <w:annotationRef/>
      </w:r>
      <w:r>
        <w:t>idem</w:t>
      </w:r>
    </w:p>
  </w:comment>
  <w:comment w:id="410" w:author="Nienke Jansen" w:date="2023-10-21T18:27:00Z" w:initials="NJ">
    <w:p w14:paraId="5ACE8A8E" w14:textId="77777777" w:rsidR="00E92B69" w:rsidRDefault="00E92B69" w:rsidP="007959EB">
      <w:pPr>
        <w:pStyle w:val="Tekstopmerking"/>
      </w:pPr>
      <w:r>
        <w:rPr>
          <w:rStyle w:val="Verwijzingopmerking"/>
        </w:rPr>
        <w:annotationRef/>
      </w:r>
      <w:r>
        <w:t>idem</w:t>
      </w:r>
    </w:p>
  </w:comment>
  <w:comment w:id="414" w:author="Nienke Jansen" w:date="2023-10-21T18:28:00Z" w:initials="NJ">
    <w:p w14:paraId="042812ED" w14:textId="77777777" w:rsidR="0049541D" w:rsidRDefault="0049541D" w:rsidP="00B4470D">
      <w:pPr>
        <w:pStyle w:val="Tekstopmerking"/>
      </w:pPr>
      <w:r>
        <w:rPr>
          <w:rStyle w:val="Verwijzingopmerking"/>
        </w:rPr>
        <w:annotationRef/>
      </w:r>
      <w:r>
        <w:t>In projectbesluit vervangen door: het tijdelijk regelingdeel bij het projectbesluit</w:t>
      </w:r>
    </w:p>
  </w:comment>
  <w:comment w:id="415" w:author="Nienke Jansen" w:date="2023-10-21T18:29:00Z" w:initials="NJ">
    <w:p w14:paraId="08060027" w14:textId="77777777" w:rsidR="00300B19" w:rsidRDefault="00C45274" w:rsidP="00970F4B">
      <w:pPr>
        <w:pStyle w:val="Tekstopmerking"/>
      </w:pPr>
      <w:r>
        <w:rPr>
          <w:rStyle w:val="Verwijzingopmerking"/>
        </w:rPr>
        <w:annotationRef/>
      </w:r>
      <w:r w:rsidR="00300B19">
        <w:t>In projectbesluit, voorbereidingsbesluit en reactieve interventie vervangen door: Opschrift: Door het bevoegd gezag zelf te kiezen</w:t>
      </w:r>
    </w:p>
  </w:comment>
  <w:comment w:id="423" w:author="Nienke Jansen" w:date="2023-08-15T08:57:00Z" w:initials="NJ">
    <w:p w14:paraId="5266CB7E" w14:textId="051CF177" w:rsidR="00F94191" w:rsidRDefault="00F94191" w:rsidP="00402071">
      <w:pPr>
        <w:pStyle w:val="Tekstopmerking"/>
      </w:pPr>
      <w:r>
        <w:rPr>
          <w:rStyle w:val="Verwijzingopmerking"/>
        </w:rPr>
        <w:annotationRef/>
      </w:r>
      <w:r>
        <w:t>Let op: bij projectbesluit volgorde omdraaien en waar nodig specifiek maken voor vrijetekstgedeelte dan wel tijdelijk regelingdeel</w:t>
      </w:r>
    </w:p>
  </w:comment>
  <w:comment w:id="461" w:author="Nienke Jansen" w:date="2023-04-04T08:02:00Z" w:initials="NJ">
    <w:p w14:paraId="2698C10A" w14:textId="0DA2DA10" w:rsidR="00166205" w:rsidRDefault="00166205" w:rsidP="00697FE2">
      <w:pPr>
        <w:pStyle w:val="Tekstopmerking"/>
      </w:pPr>
      <w:r>
        <w:rPr>
          <w:rStyle w:val="Verwijzingopmerking"/>
        </w:rPr>
        <w:annotationRef/>
      </w:r>
      <w:r>
        <w:t>Voor omgevingsdocumenten met artikelstructuur</w:t>
      </w:r>
    </w:p>
  </w:comment>
  <w:comment w:id="464" w:author="Nienke Jansen" w:date="2023-04-04T08:03:00Z" w:initials="NJ">
    <w:p w14:paraId="1DC96E2E" w14:textId="3CE4C2B2" w:rsidR="00166205" w:rsidRDefault="00166205" w:rsidP="00906E93">
      <w:pPr>
        <w:pStyle w:val="Tekstopmerking"/>
      </w:pPr>
      <w:r>
        <w:rPr>
          <w:rStyle w:val="Verwijzingopmerking"/>
        </w:rPr>
        <w:annotationRef/>
      </w:r>
      <w:r>
        <w:t>Voor omgevingsdocumenten met vrijetekststructuur</w:t>
      </w:r>
    </w:p>
  </w:comment>
  <w:comment w:id="484" w:author="Nienke Jansen" w:date="2023-10-22T10:38:00Z" w:initials="NJ">
    <w:p w14:paraId="74EF4360" w14:textId="45C4F033" w:rsidR="00072B75" w:rsidRDefault="00072B75" w:rsidP="00E974FF">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85" w:author="Nienke Jansen" w:date="2023-06-22T14:41:00Z" w:initials="NJ">
    <w:p w14:paraId="002E731A" w14:textId="174D60B6" w:rsidR="006D16D3" w:rsidRDefault="006D16D3" w:rsidP="00CD120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86" w:author="Nienke Jansen" w:date="2023-08-04T09:09:00Z" w:initials="NJ">
    <w:p w14:paraId="47745717" w14:textId="77777777" w:rsidR="00CD4FAD" w:rsidRDefault="00CD4FAD" w:rsidP="00814F93">
      <w:pPr>
        <w:pStyle w:val="Tekstopmerking"/>
      </w:pPr>
      <w:r>
        <w:rPr>
          <w:rStyle w:val="Verwijzingopmerking"/>
        </w:rPr>
        <w:annotationRef/>
      </w:r>
      <w:r>
        <w:t>Doorvoeren in versie 2.0.3/2.1.3</w:t>
      </w:r>
    </w:p>
  </w:comment>
  <w:comment w:id="487" w:author="Nienke Jansen" w:date="2023-10-22T10:43:00Z" w:initials="NJ">
    <w:p w14:paraId="68D2BAF6" w14:textId="77777777" w:rsidR="000C7A6C" w:rsidRDefault="000C7A6C" w:rsidP="00AB7368">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8" w:author="Nienke Jansen" w:date="2023-10-22T10:44:00Z" w:initials="NJ">
    <w:p w14:paraId="6451BC86" w14:textId="77777777" w:rsidR="000C7A6C" w:rsidRDefault="000C7A6C" w:rsidP="00F11825">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9" w:author="Nienke Jansen" w:date="2023-01-06T12:57:00Z" w:initials="NJ">
    <w:p w14:paraId="6BDEA72B" w14:textId="5DB187D4" w:rsidR="001D2342" w:rsidRDefault="00743A17" w:rsidP="006A2767">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91" w:author="Nienke Jansen" w:date="2023-01-06T12:58:00Z" w:initials="NJ">
    <w:p w14:paraId="1B408445" w14:textId="4E680A50" w:rsidR="00743A17" w:rsidRDefault="00743A17" w:rsidP="000031B7">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95" w:author="Nienke Jansen" w:date="2023-10-22T10:47:00Z" w:initials="NJ">
    <w:p w14:paraId="36D485F9" w14:textId="77777777" w:rsidR="00DB4F10" w:rsidRDefault="00DB4F10" w:rsidP="001A20E2">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96" w:author="Nienke Jansen" w:date="2023-06-22T14:43:00Z" w:initials="NJ">
    <w:p w14:paraId="5CB2A325" w14:textId="3701187A" w:rsidR="002662F3" w:rsidRDefault="002662F3" w:rsidP="000C26D8">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97" w:author="Nienke Jansen" w:date="2023-10-21T18:54:00Z" w:initials="NJ">
    <w:p w14:paraId="7C314E34" w14:textId="77777777" w:rsidR="00E71979" w:rsidRDefault="00DF4F3D" w:rsidP="00584187">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8"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4D25EC">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9" w:author="Nienke Jansen" w:date="2023-06-22T09:30:00Z" w:initials="NJ">
    <w:p w14:paraId="4E291D32" w14:textId="0E847E36" w:rsidR="00A109A7" w:rsidRDefault="00F4118F" w:rsidP="003E2AD9">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500" w:author="Nienke Jansen" w:date="2023-10-20T22:05:00Z" w:initials="NJ">
    <w:p w14:paraId="14C57655" w14:textId="77777777" w:rsidR="0051157A" w:rsidRDefault="0051157A" w:rsidP="00172858">
      <w:pPr>
        <w:pStyle w:val="Tekstopmerking"/>
      </w:pPr>
      <w:r>
        <w:rPr>
          <w:rStyle w:val="Verwijzingopmerking"/>
        </w:rPr>
        <w:annotationRef/>
      </w:r>
      <w:r>
        <w:t>Als in het omgevingsdocument geen omgevingswaarderegels en geen instructieregels kunnen voorkomen, deze zin weglaten</w:t>
      </w:r>
    </w:p>
  </w:comment>
  <w:comment w:id="501" w:author="Nienke Jansen" w:date="2023-10-22T10:53:00Z" w:initials="NJ">
    <w:p w14:paraId="710F3204" w14:textId="77777777" w:rsidR="003214D9" w:rsidRDefault="003214D9" w:rsidP="006F5202">
      <w:pPr>
        <w:pStyle w:val="Tekstopmerking"/>
      </w:pPr>
      <w:r>
        <w:rPr>
          <w:rStyle w:val="Verwijzingopmerking"/>
        </w:rPr>
        <w:annotationRef/>
      </w:r>
      <w:r>
        <w:t>Bij omgevingsdocumenten die niet met deze objecten geannoteerd kunnen worden deze tekst weglaten</w:t>
      </w:r>
    </w:p>
  </w:comment>
  <w:comment w:id="565" w:author="Nienke Jansen" w:date="2023-11-15T20:53:00Z" w:initials="NJ">
    <w:p w14:paraId="6F17FD72" w14:textId="77777777" w:rsidR="005B1F58" w:rsidRDefault="005B1F58" w:rsidP="00A43142">
      <w:pPr>
        <w:pStyle w:val="Tekstopmerking"/>
      </w:pPr>
      <w:r>
        <w:rPr>
          <w:rStyle w:val="Verwijzingopmerking"/>
        </w:rPr>
        <w:annotationRef/>
      </w:r>
      <w:r>
        <w:t>Deze niet in projectbesluit en voorbereidingsbesluit</w:t>
      </w:r>
    </w:p>
  </w:comment>
  <w:comment w:id="568" w:author="Nienke Jansen" w:date="2023-11-15T20:53:00Z" w:initials="NJ">
    <w:p w14:paraId="081A77A6" w14:textId="77777777" w:rsidR="005B1F58" w:rsidRDefault="005B1F58" w:rsidP="00B51C5B">
      <w:pPr>
        <w:pStyle w:val="Tekstopmerking"/>
      </w:pPr>
      <w:r>
        <w:rPr>
          <w:rStyle w:val="Verwijzingopmerking"/>
        </w:rPr>
        <w:annotationRef/>
      </w:r>
      <w:r>
        <w:t>Deze niet in projectbesluit en voorbereidingsbesluit</w:t>
      </w:r>
    </w:p>
  </w:comment>
  <w:comment w:id="571" w:author="Nienke Jansen" w:date="2023-11-15T17:39:00Z" w:initials="NJ">
    <w:p w14:paraId="561D3F2A" w14:textId="10EAFBA0" w:rsidR="00EC58EB" w:rsidRDefault="0006032B" w:rsidP="00994A94">
      <w:pPr>
        <w:pStyle w:val="Tekstopmerking"/>
      </w:pPr>
      <w:r>
        <w:rPr>
          <w:rStyle w:val="Verwijzingopmerking"/>
        </w:rPr>
        <w:annotationRef/>
      </w:r>
      <w:r w:rsidR="00EC58EB">
        <w:t>Alleen in omgevingsplan, omgevingsverordening, projectbesluit en voorbereidingsbesluit en waterschapsverordening</w:t>
      </w:r>
    </w:p>
  </w:comment>
  <w:comment w:id="577" w:author="Nienke Jansen" w:date="2023-11-15T20:55:00Z" w:initials="NJ">
    <w:p w14:paraId="06DFD004" w14:textId="77777777" w:rsidR="00AF12B8" w:rsidRDefault="00AF12B8" w:rsidP="00A45CC1">
      <w:pPr>
        <w:pStyle w:val="Tekstopmerking"/>
      </w:pPr>
      <w:r>
        <w:rPr>
          <w:rStyle w:val="Verwijzingopmerking"/>
        </w:rPr>
        <w:annotationRef/>
      </w:r>
      <w:r>
        <w:t>Niet in projectbesluit en voorbereidingsbesluit</w:t>
      </w:r>
    </w:p>
  </w:comment>
  <w:comment w:id="582" w:author="Nienke Jansen" w:date="2023-11-15T17:12:00Z" w:initials="NJ">
    <w:p w14:paraId="6BFA2ACC" w14:textId="62236A1C" w:rsidR="00AC2B77" w:rsidRDefault="00AC2B77" w:rsidP="00DA76EF">
      <w:pPr>
        <w:pStyle w:val="Tekstopmerking"/>
      </w:pPr>
      <w:r>
        <w:rPr>
          <w:rStyle w:val="Verwijzingopmerking"/>
        </w:rPr>
        <w:annotationRef/>
      </w:r>
      <w:r>
        <w:t>Deze zin alleen voor omgevingsplan en omgevingsverordening</w:t>
      </w:r>
    </w:p>
  </w:comment>
  <w:comment w:id="584" w:author="Nienke Jansen" w:date="2023-11-15T17:11:00Z" w:initials="NJ">
    <w:p w14:paraId="7C31B9A2" w14:textId="77777777" w:rsidR="00997673" w:rsidRDefault="00AC2B77" w:rsidP="00E521EF">
      <w:pPr>
        <w:pStyle w:val="Tekstopmerking"/>
      </w:pPr>
      <w:r>
        <w:rPr>
          <w:rStyle w:val="Verwijzingopmerking"/>
        </w:rPr>
        <w:annotationRef/>
      </w:r>
      <w:r w:rsidR="00997673">
        <w:t>Paragraaf alleen voor omgevingsplan, omgevingsverordening, projectbesluit en voorbereidingsbesluit</w:t>
      </w:r>
    </w:p>
  </w:comment>
  <w:comment w:id="604" w:author="Nienke Jansen" w:date="2023-09-22T16:51:00Z" w:initials="NJ">
    <w:p w14:paraId="1808188E" w14:textId="4B22D329" w:rsidR="00207F77" w:rsidRDefault="00207F77" w:rsidP="0006794B">
      <w:pPr>
        <w:pStyle w:val="Tekstopmerking"/>
      </w:pPr>
      <w:r>
        <w:rPr>
          <w:rStyle w:val="Verwijzingopmerking"/>
        </w:rPr>
        <w:annotationRef/>
      </w:r>
      <w:r>
        <w:t>Kruisverwijzing maken naar bijlage 3 vanuit kader</w:t>
      </w:r>
    </w:p>
  </w:comment>
  <w:comment w:id="729" w:author="Nienke Jansen" w:date="2023-11-15T19:17:00Z" w:initials="NJ">
    <w:p w14:paraId="7763DDBB" w14:textId="77777777" w:rsidR="00C27594" w:rsidRDefault="00C27594" w:rsidP="00D9714C">
      <w:pPr>
        <w:pStyle w:val="Tekstopmerking"/>
      </w:pPr>
      <w:r>
        <w:rPr>
          <w:rStyle w:val="Verwijzingopmerking"/>
        </w:rPr>
        <w:annotationRef/>
      </w:r>
      <w:r>
        <w:t>Voor omgevingsdocumenten die niet met Activiteit geannoteerd kunnen worden vervangen door: waarvoor specifieke regels gelden.</w:t>
      </w:r>
    </w:p>
  </w:comment>
  <w:comment w:id="730" w:author="Nienke Jansen" w:date="2023-11-15T19:17:00Z" w:initials="NJ">
    <w:p w14:paraId="7CA4A883" w14:textId="0B431A88" w:rsidR="00C27594" w:rsidRDefault="00C27594" w:rsidP="00523860">
      <w:pPr>
        <w:pStyle w:val="Tekstopmerking"/>
      </w:pPr>
      <w:r>
        <w:rPr>
          <w:rStyle w:val="Verwijzingopmerking"/>
        </w:rPr>
        <w:annotationRef/>
      </w:r>
      <w:r>
        <w:t>Voor omgevingsdocumenten die niet met Activiteit geannoteerd kunnen worden vervangen door: waarvoor specifieke regels gelden.</w:t>
      </w:r>
    </w:p>
  </w:comment>
  <w:comment w:id="732"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1E6124">
      <w:pPr>
        <w:pStyle w:val="Tekstopmerking"/>
      </w:pPr>
      <w:r>
        <w:t>Aangezien &lt;naam omgevingsdocument&gt; niet met Activiteit geannoteerd kan worden, wordt deze uitzondering niet verder besproken.</w:t>
      </w:r>
    </w:p>
  </w:comment>
  <w:comment w:id="733"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C326FA">
      <w:pPr>
        <w:pStyle w:val="Tekstopmerking"/>
      </w:pPr>
      <w:r>
        <w:t>Aangezien &lt;naam omgevingsdocument&gt; niet met Activiteit geannoteerd kan worden, wordt deze uitzondering niet verder besproken.</w:t>
      </w:r>
    </w:p>
  </w:comment>
  <w:comment w:id="770" w:author="Nienke Jansen" w:date="2023-01-18T14:45:00Z" w:initials="NJ">
    <w:p w14:paraId="4537B6C7" w14:textId="522034B8" w:rsidR="00CD71AA" w:rsidRDefault="00CD71AA" w:rsidP="008A17EF">
      <w:pPr>
        <w:pStyle w:val="Tekstopmerking"/>
      </w:pPr>
      <w:r>
        <w:rPr>
          <w:rStyle w:val="Verwijzingopmerking"/>
        </w:rPr>
        <w:annotationRef/>
      </w:r>
      <w:r>
        <w:t>Tekst voor omgevingsplan</w:t>
      </w:r>
    </w:p>
  </w:comment>
  <w:comment w:id="772" w:author="Nienke Jansen" w:date="2023-01-18T14:45:00Z" w:initials="NJ">
    <w:p w14:paraId="731E7CCE" w14:textId="77777777" w:rsidR="002606C5" w:rsidRDefault="00CD71AA" w:rsidP="007159EE">
      <w:pPr>
        <w:pStyle w:val="Tekstopmerking"/>
      </w:pPr>
      <w:r>
        <w:rPr>
          <w:rStyle w:val="Verwijzingopmerking"/>
        </w:rPr>
        <w:annotationRef/>
      </w:r>
      <w:r w:rsidR="002606C5">
        <w:t>Tekst voor omgevingsverordening en waterschapsverordening, ook voor AMvB/MR?</w:t>
      </w:r>
    </w:p>
  </w:comment>
  <w:comment w:id="1157" w:author="Nienke Jansen" w:date="2023-05-16T14:20:00Z" w:initials="NJ">
    <w:p w14:paraId="4824CF2E" w14:textId="254BA59D" w:rsidR="00257ADC" w:rsidRDefault="00257ADC" w:rsidP="00540FC5">
      <w:pPr>
        <w:pStyle w:val="Tekstopmerking"/>
      </w:pPr>
      <w:r>
        <w:rPr>
          <w:rStyle w:val="Verwijzingopmerking"/>
        </w:rPr>
        <w:annotationRef/>
      </w:r>
      <w:r>
        <w:t>Dit kan helemaal niet</w:t>
      </w:r>
    </w:p>
  </w:comment>
  <w:comment w:id="1227" w:author="Nienke Jansen" w:date="2023-06-13T11:33:00Z" w:initials="NJ">
    <w:p w14:paraId="33035066" w14:textId="00752782" w:rsidR="00D2027A" w:rsidRDefault="00D2027A" w:rsidP="00751F6B">
      <w:pPr>
        <w:pStyle w:val="Tekstopmerking"/>
      </w:pPr>
      <w:r>
        <w:rPr>
          <w:rStyle w:val="Verwijzingopmerking"/>
        </w:rPr>
        <w:annotationRef/>
      </w:r>
      <w:r>
        <w:t>Eerste onderdeel van kader kan weg, is geïmplenenteerd</w:t>
      </w:r>
    </w:p>
  </w:comment>
  <w:comment w:id="1243"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48"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1"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2"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55" w:author="Nienke Jansen" w:date="2022-01-06T14:32:00Z" w:initials="NJ">
    <w:p w14:paraId="4E2C60AB" w14:textId="74DB6665" w:rsidR="000A4707" w:rsidRDefault="000A4707">
      <w:pPr>
        <w:pStyle w:val="Tekstopmerking"/>
      </w:pPr>
      <w:r>
        <w:rPr>
          <w:rStyle w:val="Verwijzingopmerking"/>
        </w:rPr>
        <w:annotationRef/>
      </w:r>
      <w:r>
        <w:t>klopt dat?</w:t>
      </w:r>
    </w:p>
  </w:comment>
  <w:comment w:id="1256"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58"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0"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1"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2"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67" w:author="Nienke Jansen" w:date="2022-01-06T14:39:00Z" w:initials="NJ">
    <w:p w14:paraId="6E6F9590" w14:textId="3F59BEEB" w:rsidR="00D82658" w:rsidRDefault="00D82658">
      <w:pPr>
        <w:pStyle w:val="Tekstopmerking"/>
      </w:pPr>
      <w:r>
        <w:rPr>
          <w:rStyle w:val="Verwijzingopmerking"/>
        </w:rPr>
        <w:annotationRef/>
      </w:r>
      <w:r>
        <w:t>klopt dit?</w:t>
      </w:r>
    </w:p>
  </w:comment>
  <w:comment w:id="1268"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0"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1"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4AB692B6" w15:done="0"/>
  <w15:commentEx w15:paraId="2E41916F" w15:done="0"/>
  <w15:commentEx w15:paraId="6BC03021" w15:done="0"/>
  <w15:commentEx w15:paraId="6405DC6E" w15:done="0"/>
  <w15:commentEx w15:paraId="559AD180" w15:done="0"/>
  <w15:commentEx w15:paraId="0142FBD0" w15:done="0"/>
  <w15:commentEx w15:paraId="751F3B30" w15:done="0"/>
  <w15:commentEx w15:paraId="5E5BC4B6" w15:done="0"/>
  <w15:commentEx w15:paraId="2DACB116"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4824CF2E"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269FBC8E" w16cex:dateUtc="2022-08-11T15:36:00Z"/>
  <w16cex:commentExtensible w16cex:durableId="269FBC97" w16cex:dateUtc="2022-08-11T15:36:00Z"/>
  <w16cex:commentExtensible w16cex:durableId="256F19E8" w16cex:dateUtc="2021-12-23T14:50:00Z"/>
  <w16cex:commentExtensible w16cex:durableId="25F6B963" w16cex:dateUtc="2022-04-05T10:49:00Z"/>
  <w16cex:commentExtensible w16cex:durableId="25F6B9F2" w16cex:dateUtc="2022-04-05T10:52:00Z"/>
  <w16cex:commentExtensible w16cex:durableId="25F6BA00" w16cex:dateUtc="2022-04-05T10:52:00Z"/>
  <w16cex:commentExtensible w16cex:durableId="25F6BA8A" w16cex:dateUtc="2022-04-05T10:54:00Z"/>
  <w16cex:commentExtensible w16cex:durableId="256F19F9" w16cex:dateUtc="2021-12-23T14:50:00Z"/>
  <w16cex:commentExtensible w16cex:durableId="275923B2" w16cex:dateUtc="2022-12-30T07:45: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280E0F94" w16cex:dateUtc="2023-05-16T12:20: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4AB692B6" w16cid:durableId="269FBC8E"/>
  <w16cid:commentId w16cid:paraId="2E41916F" w16cid:durableId="269FBC97"/>
  <w16cid:commentId w16cid:paraId="6BC03021" w16cid:durableId="256F19E8"/>
  <w16cid:commentId w16cid:paraId="6405DC6E" w16cid:durableId="25F6B963"/>
  <w16cid:commentId w16cid:paraId="559AD180" w16cid:durableId="25F6B9F2"/>
  <w16cid:commentId w16cid:paraId="0142FBD0" w16cid:durableId="25F6BA00"/>
  <w16cid:commentId w16cid:paraId="751F3B30" w16cid:durableId="25F6BA8A"/>
  <w16cid:commentId w16cid:paraId="5E5BC4B6" w16cid:durableId="256F19F9"/>
  <w16cid:commentId w16cid:paraId="2DACB116" w16cid:durableId="275923B2"/>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4824CF2E" w16cid:durableId="280E0F94"/>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F6E3E" w14:textId="77777777" w:rsidR="00C36C33" w:rsidRDefault="00C36C33">
      <w:r>
        <w:separator/>
      </w:r>
    </w:p>
    <w:p w14:paraId="798519AF" w14:textId="77777777" w:rsidR="00C36C33" w:rsidRDefault="00C36C33"/>
  </w:endnote>
  <w:endnote w:type="continuationSeparator" w:id="0">
    <w:p w14:paraId="1FB62FF4" w14:textId="77777777" w:rsidR="00C36C33" w:rsidRPr="003C450F" w:rsidRDefault="00C36C33" w:rsidP="003C450F"/>
  </w:endnote>
  <w:endnote w:type="continuationNotice" w:id="1">
    <w:p w14:paraId="48592E32" w14:textId="77777777" w:rsidR="00C36C33" w:rsidRDefault="00C36C3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567F4" w14:textId="77777777" w:rsidR="00C36C33" w:rsidRPr="00B35331" w:rsidRDefault="00C36C33" w:rsidP="00577995">
      <w:pPr>
        <w:pStyle w:val="Voettekst"/>
      </w:pPr>
    </w:p>
  </w:footnote>
  <w:footnote w:type="continuationSeparator" w:id="0">
    <w:p w14:paraId="765EB0DF" w14:textId="77777777" w:rsidR="00C36C33" w:rsidRDefault="00C36C33">
      <w:r>
        <w:continuationSeparator/>
      </w:r>
    </w:p>
    <w:p w14:paraId="29B45692" w14:textId="77777777" w:rsidR="00C36C33" w:rsidRDefault="00C36C33"/>
    <w:p w14:paraId="0669E6C0" w14:textId="77777777" w:rsidR="00C36C33" w:rsidRDefault="00C36C33"/>
  </w:footnote>
  <w:footnote w:type="continuationNotice" w:id="1">
    <w:p w14:paraId="7215F8FE" w14:textId="77777777" w:rsidR="00C36C33" w:rsidRDefault="00C36C3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9B831D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0108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8">
    <w:p w14:paraId="7561ED03" w14:textId="4E6E0B6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9">
    <w:p w14:paraId="48CE77B0" w14:textId="2E6C50C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0">
    <w:p w14:paraId="33D26E7C" w14:textId="41504EE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1">
    <w:p w14:paraId="2AE552D4" w14:textId="5C4892E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0108A">
        <w:t>7</w:t>
      </w:r>
      <w:r w:rsidR="00316B71">
        <w:rPr>
          <w:highlight w:val="yellow"/>
        </w:rPr>
        <w:fldChar w:fldCharType="end"/>
      </w:r>
    </w:p>
  </w:footnote>
  <w:footnote w:id="22">
    <w:p w14:paraId="3AA7694E" w14:textId="4D307B2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3">
    <w:p w14:paraId="13BB0B2C" w14:textId="10F3DDD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4">
    <w:p w14:paraId="452E4F00" w14:textId="6C59A322"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0108A">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0108A">
        <w:t>7</w:t>
      </w:r>
      <w:r>
        <w:fldChar w:fldCharType="end"/>
      </w:r>
    </w:p>
  </w:footnote>
  <w:footnote w:id="25">
    <w:p w14:paraId="1C99893F" w14:textId="7D574875"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0108A">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0108A">
        <w:t>7</w:t>
      </w:r>
      <w:r w:rsidR="000D0507">
        <w:fldChar w:fldCharType="end"/>
      </w:r>
    </w:p>
  </w:footnote>
  <w:footnote w:id="26">
    <w:p w14:paraId="09A84119" w14:textId="10A2F01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6DC7364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3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1">
    <w:p w14:paraId="744E6D93" w14:textId="10406FAF"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0108A">
        <w:t>10</w:t>
      </w:r>
      <w:r w:rsidR="00023286">
        <w:fldChar w:fldCharType="end"/>
      </w:r>
      <w:r w:rsidR="00023286">
        <w:t>.</w:t>
      </w:r>
    </w:p>
  </w:footnote>
  <w:footnote w:id="4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4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5">
    <w:p w14:paraId="162E9768" w14:textId="6333382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0108A">
        <w:t>7.18</w:t>
      </w:r>
      <w:r w:rsidR="0052549B">
        <w:fldChar w:fldCharType="end"/>
      </w:r>
    </w:p>
  </w:footnote>
  <w:footnote w:id="4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
    <w:p w14:paraId="474B11DA" w14:textId="4E31BF1E" w:rsidR="00562187" w:rsidRDefault="00562187">
      <w:pPr>
        <w:pStyle w:val="Voetnoottekst"/>
      </w:pPr>
      <w:r>
        <w:rPr>
          <w:rStyle w:val="Voetnootmarkering"/>
        </w:rPr>
        <w:footnoteRef/>
      </w:r>
      <w:r>
        <w:t xml:space="preserve"> </w:t>
      </w:r>
      <w:r w:rsidR="007A4097">
        <w:tab/>
        <w:t>Artikel 5.55 Ow</w:t>
      </w:r>
    </w:p>
  </w:footnote>
  <w:footnote w:id="5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5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7">
    <w:p w14:paraId="35A87A22" w14:textId="77777777" w:rsidR="00E43714" w:rsidRDefault="00E43714" w:rsidP="00E43714">
      <w:pPr>
        <w:pStyle w:val="Voetnoottekst"/>
      </w:pPr>
      <w:r>
        <w:rPr>
          <w:rStyle w:val="Voetnootmarkering"/>
        </w:rPr>
        <w:footnoteRef/>
      </w:r>
      <w:r>
        <w:t xml:space="preserve"> </w:t>
      </w:r>
      <w:r>
        <w:tab/>
        <w:t xml:space="preserve">Artikel 3:12 lid 1 Awb </w:t>
      </w:r>
    </w:p>
  </w:footnote>
  <w:footnote w:id="5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6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5">
    <w:p w14:paraId="5042231A" w14:textId="77777777" w:rsidR="00E43714" w:rsidRDefault="00E43714" w:rsidP="00E43714">
      <w:pPr>
        <w:pStyle w:val="Voetnoottekst"/>
      </w:pPr>
      <w:r>
        <w:rPr>
          <w:rStyle w:val="Voetnootmarkering"/>
        </w:rPr>
        <w:footnoteRef/>
      </w:r>
      <w:r>
        <w:t xml:space="preserve"> </w:t>
      </w:r>
      <w:r>
        <w:tab/>
        <w:t>Artikel 16.31 Ow</w:t>
      </w:r>
    </w:p>
  </w:footnote>
  <w:footnote w:id="66">
    <w:p w14:paraId="297F8910" w14:textId="77777777" w:rsidR="00E43714" w:rsidRDefault="00E43714" w:rsidP="00E43714">
      <w:pPr>
        <w:pStyle w:val="Voetnoottekst"/>
      </w:pPr>
      <w:r>
        <w:rPr>
          <w:rStyle w:val="Voetnootmarkering"/>
        </w:rPr>
        <w:footnoteRef/>
      </w:r>
      <w:r>
        <w:t xml:space="preserve"> </w:t>
      </w:r>
      <w:r>
        <w:tab/>
        <w:t>Artikel 2.4 Ow</w:t>
      </w:r>
    </w:p>
  </w:footnote>
  <w:footnote w:id="67">
    <w:p w14:paraId="1CBA046E" w14:textId="77777777" w:rsidR="00E43714" w:rsidRDefault="00E43714" w:rsidP="00E43714">
      <w:pPr>
        <w:pStyle w:val="Voetnoottekst"/>
      </w:pPr>
      <w:r>
        <w:rPr>
          <w:rStyle w:val="Voetnootmarkering"/>
        </w:rPr>
        <w:footnoteRef/>
      </w:r>
      <w:r>
        <w:t xml:space="preserve"> </w:t>
      </w:r>
      <w:r>
        <w:tab/>
        <w:t>Artikel 2.8 Ow</w:t>
      </w:r>
    </w:p>
  </w:footnote>
  <w:footnote w:id="6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9">
    <w:p w14:paraId="2A174153" w14:textId="3F2C4ACB"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r w:rsidRPr="002B4E0A">
        <w:t xml:space="preserve"> </w:t>
      </w:r>
    </w:p>
  </w:footnote>
  <w:footnote w:id="7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7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8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5">
    <w:p w14:paraId="5E572209" w14:textId="2ACE2D39" w:rsidR="00257DFE" w:rsidRDefault="00257DFE">
      <w:pPr>
        <w:pStyle w:val="Voetnoottekst"/>
      </w:pPr>
      <w:r>
        <w:rPr>
          <w:rStyle w:val="Voetnootmarkering"/>
        </w:rPr>
        <w:footnoteRef/>
      </w:r>
      <w:r>
        <w:t xml:space="preserve"> </w:t>
      </w:r>
      <w:r>
        <w:tab/>
        <w:t>Artikel 16.21 lid 4 Ow</w:t>
      </w:r>
    </w:p>
  </w:footnote>
  <w:footnote w:id="8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7">
    <w:p w14:paraId="73DDCE5A" w14:textId="6AAC53B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r w:rsidR="00E00CA3">
        <w:t xml:space="preserve"> </w:t>
      </w:r>
    </w:p>
  </w:footnote>
  <w:footnote w:id="8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9">
    <w:p w14:paraId="7C7F690E" w14:textId="77777777" w:rsidR="00E43714" w:rsidRDefault="00E43714" w:rsidP="00E43714">
      <w:pPr>
        <w:pStyle w:val="Voetnoottekst"/>
      </w:pPr>
      <w:r>
        <w:rPr>
          <w:rStyle w:val="Voetnootmarkering"/>
        </w:rPr>
        <w:footnoteRef/>
      </w:r>
      <w:r>
        <w:t xml:space="preserve"> </w:t>
      </w:r>
      <w:r>
        <w:tab/>
        <w:t>Artikel 6:7 Awb</w:t>
      </w:r>
    </w:p>
  </w:footnote>
  <w:footnote w:id="90">
    <w:p w14:paraId="3EEE3440" w14:textId="77777777" w:rsidR="00E43714" w:rsidRDefault="00E43714" w:rsidP="00E43714">
      <w:pPr>
        <w:pStyle w:val="Voetnoottekst"/>
      </w:pPr>
      <w:r>
        <w:rPr>
          <w:rStyle w:val="Voetnootmarkering"/>
        </w:rPr>
        <w:footnoteRef/>
      </w:r>
      <w:r>
        <w:t xml:space="preserve"> </w:t>
      </w:r>
      <w:r>
        <w:tab/>
        <w:t>Artikel 6:8 lid 1 Awb</w:t>
      </w:r>
    </w:p>
  </w:footnote>
  <w:footnote w:id="9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9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8">
    <w:p w14:paraId="2E97C4FB" w14:textId="77777777" w:rsidR="00E43714" w:rsidRDefault="00E43714" w:rsidP="00E43714">
      <w:pPr>
        <w:pStyle w:val="Voetnoottekst"/>
      </w:pPr>
      <w:r>
        <w:rPr>
          <w:rStyle w:val="Voetnootmarkering"/>
        </w:rPr>
        <w:footnoteRef/>
      </w:r>
      <w:r>
        <w:t xml:space="preserve"> </w:t>
      </w:r>
      <w:r>
        <w:tab/>
        <w:t>Artikel 6:7 Awb</w:t>
      </w:r>
    </w:p>
  </w:footnote>
  <w:footnote w:id="9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7">
    <w:p w14:paraId="53ECDDBD" w14:textId="77777777" w:rsidR="00E43714" w:rsidRDefault="00E43714" w:rsidP="00E43714">
      <w:pPr>
        <w:pStyle w:val="Voetnoottekst"/>
      </w:pPr>
      <w:r>
        <w:rPr>
          <w:rStyle w:val="Voetnootmarkering"/>
        </w:rPr>
        <w:footnoteRef/>
      </w:r>
      <w:r>
        <w:t xml:space="preserve"> </w:t>
      </w:r>
      <w:r>
        <w:tab/>
        <w:t>Artikel 8:51d Awb</w:t>
      </w:r>
    </w:p>
  </w:footnote>
  <w:footnote w:id="10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3">
    <w:p w14:paraId="7A6E6BAC" w14:textId="77777777" w:rsidR="00E43714" w:rsidRDefault="00E43714" w:rsidP="00E43714">
      <w:pPr>
        <w:pStyle w:val="Voetnoottekst"/>
      </w:pPr>
      <w:r>
        <w:rPr>
          <w:rStyle w:val="Voetnootmarkering"/>
        </w:rPr>
        <w:footnoteRef/>
      </w:r>
      <w:r>
        <w:t xml:space="preserve"> </w:t>
      </w:r>
      <w:r>
        <w:tab/>
        <w:t>Artikel 8:70 Awb</w:t>
      </w:r>
    </w:p>
  </w:footnote>
  <w:footnote w:id="11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3">
    <w:p w14:paraId="01FB0DE3" w14:textId="77777777" w:rsidR="00E43714" w:rsidRDefault="00E43714" w:rsidP="00E43714">
      <w:pPr>
        <w:pStyle w:val="Voetnoottekst"/>
      </w:pPr>
      <w:r>
        <w:rPr>
          <w:rStyle w:val="Voetnootmarkering"/>
        </w:rPr>
        <w:footnoteRef/>
      </w:r>
      <w:r>
        <w:t xml:space="preserve"> </w:t>
      </w:r>
      <w:r>
        <w:tab/>
        <w:t>Bijlage VIII Ob</w:t>
      </w:r>
    </w:p>
  </w:footnote>
  <w:footnote w:id="12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2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2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28">
    <w:p w14:paraId="5032341E" w14:textId="77777777" w:rsidR="00112579" w:rsidRDefault="00112579" w:rsidP="00112579">
      <w:pPr>
        <w:pStyle w:val="Voetnoottekst"/>
      </w:pPr>
      <w:r>
        <w:rPr>
          <w:rStyle w:val="Voetnootmarkering"/>
        </w:rPr>
        <w:footnoteRef/>
      </w:r>
      <w:r>
        <w:t xml:space="preserve"> </w:t>
      </w:r>
      <w:r>
        <w:tab/>
        <w:t xml:space="preserve">Artikel 3:12 lid 1 Awb </w:t>
      </w:r>
    </w:p>
  </w:footnote>
  <w:footnote w:id="12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3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37">
    <w:p w14:paraId="057A7E6B" w14:textId="77777777" w:rsidR="00112579" w:rsidRDefault="00112579" w:rsidP="00112579">
      <w:pPr>
        <w:pStyle w:val="Voetnoottekst"/>
      </w:pPr>
      <w:r>
        <w:rPr>
          <w:rStyle w:val="Voetnootmarkering"/>
        </w:rPr>
        <w:footnoteRef/>
      </w:r>
      <w:r>
        <w:t xml:space="preserve"> </w:t>
      </w:r>
      <w:r>
        <w:tab/>
        <w:t>Artikel 2.8 Ow</w:t>
      </w:r>
    </w:p>
  </w:footnote>
  <w:footnote w:id="13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3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4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4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4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4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49">
    <w:p w14:paraId="022B3ACF" w14:textId="77777777" w:rsidR="00440967" w:rsidRDefault="00440967" w:rsidP="00440967">
      <w:pPr>
        <w:pStyle w:val="Voetnoottekst"/>
      </w:pPr>
      <w:r>
        <w:rPr>
          <w:rStyle w:val="Voetnootmarkering"/>
        </w:rPr>
        <w:footnoteRef/>
      </w:r>
      <w:r>
        <w:t xml:space="preserve"> </w:t>
      </w:r>
      <w:r>
        <w:tab/>
        <w:t xml:space="preserve">Artikel 3:12 lid 1 Awb </w:t>
      </w:r>
    </w:p>
  </w:footnote>
  <w:footnote w:id="15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5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5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58">
    <w:p w14:paraId="144C21B4" w14:textId="77777777" w:rsidR="00440967" w:rsidRDefault="00440967" w:rsidP="00440967">
      <w:pPr>
        <w:pStyle w:val="Voetnoottekst"/>
      </w:pPr>
      <w:r>
        <w:rPr>
          <w:rStyle w:val="Voetnootmarkering"/>
        </w:rPr>
        <w:footnoteRef/>
      </w:r>
      <w:r>
        <w:t xml:space="preserve"> </w:t>
      </w:r>
      <w:r>
        <w:tab/>
        <w:t>Artikel 2.8 Ow</w:t>
      </w:r>
    </w:p>
  </w:footnote>
  <w:footnote w:id="15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6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6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6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6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6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6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0">
    <w:p w14:paraId="4294A8FC" w14:textId="77777777" w:rsidR="00321C84" w:rsidRDefault="00321C84" w:rsidP="00321C84">
      <w:pPr>
        <w:pStyle w:val="Voetnoottekst"/>
      </w:pPr>
      <w:r>
        <w:rPr>
          <w:rStyle w:val="Voetnootmarkering"/>
        </w:rPr>
        <w:footnoteRef/>
      </w:r>
      <w:r>
        <w:t xml:space="preserve"> </w:t>
      </w:r>
      <w:r>
        <w:tab/>
        <w:t xml:space="preserve">Artikel 3:12 lid 1 Awb </w:t>
      </w:r>
    </w:p>
  </w:footnote>
  <w:footnote w:id="17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7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7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78">
    <w:p w14:paraId="6D0DFAF0" w14:textId="77777777" w:rsidR="00F57AE4" w:rsidRDefault="00F57AE4" w:rsidP="00F57AE4">
      <w:pPr>
        <w:pStyle w:val="Voetnoottekst"/>
      </w:pPr>
      <w:r>
        <w:rPr>
          <w:rStyle w:val="Voetnootmarkering"/>
        </w:rPr>
        <w:footnoteRef/>
      </w:r>
      <w:r>
        <w:t xml:space="preserve"> </w:t>
      </w:r>
      <w:r>
        <w:tab/>
        <w:t>Artikel 3.1 Ow</w:t>
      </w:r>
    </w:p>
  </w:footnote>
  <w:footnote w:id="179">
    <w:p w14:paraId="3C02E5C1" w14:textId="563070E1" w:rsidR="0072098D" w:rsidRDefault="0072098D">
      <w:pPr>
        <w:pStyle w:val="Voetnoottekst"/>
      </w:pPr>
      <w:r>
        <w:rPr>
          <w:rStyle w:val="Voetnootmarkering"/>
        </w:rPr>
        <w:footnoteRef/>
      </w:r>
      <w:r>
        <w:t xml:space="preserve"> </w:t>
      </w:r>
      <w:r>
        <w:tab/>
        <w:t>Artikel 10.7 lid 1 Ob</w:t>
      </w:r>
    </w:p>
  </w:footnote>
  <w:footnote w:id="18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1">
    <w:p w14:paraId="57BFAEBF" w14:textId="534B82D2" w:rsidR="00984B35" w:rsidRDefault="00984B35">
      <w:pPr>
        <w:pStyle w:val="Voetnoottekst"/>
      </w:pPr>
      <w:r>
        <w:rPr>
          <w:rStyle w:val="Voetnootmarkering"/>
        </w:rPr>
        <w:footnoteRef/>
      </w:r>
      <w:r>
        <w:t xml:space="preserve"> </w:t>
      </w:r>
      <w:r>
        <w:tab/>
        <w:t>Artikel 16.77b lid 2 Ow</w:t>
      </w:r>
    </w:p>
  </w:footnote>
  <w:footnote w:id="18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8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8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8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8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8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89">
    <w:p w14:paraId="2BDC2E26" w14:textId="3AC79317" w:rsidR="00EC1A29" w:rsidRDefault="00EC1A29" w:rsidP="00EC1A29">
      <w:pPr>
        <w:pStyle w:val="Voetnoottekst"/>
      </w:pPr>
      <w:r>
        <w:rPr>
          <w:rStyle w:val="Voetnootmarkering"/>
        </w:rPr>
        <w:footnoteRef/>
      </w:r>
      <w:r>
        <w:t xml:space="preserve"> </w:t>
      </w:r>
      <w:r>
        <w:tab/>
        <w:t>Artikel 5.2 lid 2 Ob</w:t>
      </w:r>
    </w:p>
  </w:footnote>
  <w:footnote w:id="19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19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19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9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19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97">
    <w:p w14:paraId="04AD7DA0" w14:textId="77777777" w:rsidR="00EC1A29" w:rsidRDefault="00EC1A29" w:rsidP="00EC1A29">
      <w:pPr>
        <w:pStyle w:val="Voetnoottekst"/>
      </w:pPr>
      <w:r>
        <w:rPr>
          <w:rStyle w:val="Voetnootmarkering"/>
        </w:rPr>
        <w:footnoteRef/>
      </w:r>
      <w:r>
        <w:t xml:space="preserve"> </w:t>
      </w:r>
      <w:r>
        <w:tab/>
        <w:t>Artikel 5.48 lid 1 Ow</w:t>
      </w:r>
    </w:p>
  </w:footnote>
  <w:footnote w:id="19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9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0">
    <w:p w14:paraId="1D411645" w14:textId="77777777"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 </w:t>
      </w:r>
    </w:p>
  </w:footnote>
  <w:footnote w:id="20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2">
    <w:p w14:paraId="4D998B10" w14:textId="77777777" w:rsidR="00EC1A29" w:rsidRDefault="00EC1A29" w:rsidP="00EC1A29">
      <w:pPr>
        <w:pStyle w:val="Voetnoottekst"/>
      </w:pPr>
      <w:r>
        <w:rPr>
          <w:rStyle w:val="Voetnootmarkering"/>
        </w:rPr>
        <w:footnoteRef/>
      </w:r>
      <w:r>
        <w:t xml:space="preserve"> </w:t>
      </w:r>
      <w:r>
        <w:tab/>
        <w:t>Artikel 5.5 Ob</w:t>
      </w:r>
    </w:p>
  </w:footnote>
  <w:footnote w:id="20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0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0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0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07">
    <w:p w14:paraId="4DEDD187" w14:textId="77777777" w:rsidR="00EC1A29" w:rsidRDefault="00EC1A29" w:rsidP="00EC1A29">
      <w:pPr>
        <w:pStyle w:val="Voetnoottekst"/>
      </w:pPr>
      <w:r>
        <w:rPr>
          <w:rStyle w:val="Voetnootmarkering"/>
        </w:rPr>
        <w:footnoteRef/>
      </w:r>
      <w:r>
        <w:t xml:space="preserve"> </w:t>
      </w:r>
      <w:r>
        <w:tab/>
        <w:t xml:space="preserve">Artikel 3:12 lid 1 Awb </w:t>
      </w:r>
    </w:p>
  </w:footnote>
  <w:footnote w:id="20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0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1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1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1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1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1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1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1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0">
    <w:p w14:paraId="6E14A5A1" w14:textId="77777777" w:rsidR="00EC1A29" w:rsidRDefault="00EC1A29" w:rsidP="00EC1A29">
      <w:pPr>
        <w:pStyle w:val="Voetnoottekst"/>
      </w:pPr>
      <w:r>
        <w:rPr>
          <w:rStyle w:val="Voetnootmarkering"/>
        </w:rPr>
        <w:footnoteRef/>
      </w:r>
      <w:r>
        <w:t xml:space="preserve"> </w:t>
      </w:r>
      <w:r>
        <w:tab/>
        <w:t xml:space="preserve">Artikel 3:12 lid 1 Awb </w:t>
      </w:r>
    </w:p>
  </w:footnote>
  <w:footnote w:id="22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2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2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2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2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2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3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3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35">
    <w:p w14:paraId="0DE0C58C" w14:textId="7B08D996" w:rsidR="0021679F" w:rsidRDefault="0021679F">
      <w:pPr>
        <w:pStyle w:val="Voetnoottekst"/>
      </w:pPr>
      <w:r>
        <w:rPr>
          <w:rStyle w:val="Voetnootmarkering"/>
        </w:rPr>
        <w:footnoteRef/>
      </w:r>
      <w:r>
        <w:t xml:space="preserve"> </w:t>
      </w:r>
      <w:r>
        <w:tab/>
        <w:t>Artikel 16.86 leden 1 en 3 Ow</w:t>
      </w:r>
    </w:p>
  </w:footnote>
  <w:footnote w:id="23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3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3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3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43">
    <w:p w14:paraId="5055C2B6" w14:textId="77777777" w:rsidR="00EC1A29" w:rsidRDefault="00EC1A29" w:rsidP="00EC1A29">
      <w:pPr>
        <w:pStyle w:val="Voetnoottekst"/>
      </w:pPr>
      <w:r>
        <w:rPr>
          <w:rStyle w:val="Voetnootmarkering"/>
        </w:rPr>
        <w:footnoteRef/>
      </w:r>
      <w:r>
        <w:t xml:space="preserve"> </w:t>
      </w:r>
      <w:r>
        <w:tab/>
        <w:t>Artikel 16.72 Ow</w:t>
      </w:r>
    </w:p>
  </w:footnote>
  <w:footnote w:id="24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4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4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4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4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4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0">
    <w:p w14:paraId="4B2C7DC0" w14:textId="77777777" w:rsidR="00EC1A29" w:rsidRDefault="00EC1A29" w:rsidP="00EC1A29">
      <w:pPr>
        <w:pStyle w:val="Voetnoottekst"/>
      </w:pPr>
      <w:r>
        <w:rPr>
          <w:rStyle w:val="Voetnootmarkering"/>
        </w:rPr>
        <w:footnoteRef/>
      </w:r>
      <w:r>
        <w:t xml:space="preserve"> </w:t>
      </w:r>
      <w:r>
        <w:tab/>
        <w:t>Artikel 3:45 Awb</w:t>
      </w:r>
    </w:p>
  </w:footnote>
  <w:footnote w:id="25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3">
    <w:p w14:paraId="47C89DE4" w14:textId="77777777" w:rsidR="00EC1A29" w:rsidRDefault="00EC1A29" w:rsidP="00EC1A29">
      <w:pPr>
        <w:pStyle w:val="Voetnoottekst"/>
      </w:pPr>
      <w:r>
        <w:rPr>
          <w:rStyle w:val="Voetnootmarkering"/>
        </w:rPr>
        <w:footnoteRef/>
      </w:r>
      <w:r>
        <w:t xml:space="preserve"> </w:t>
      </w:r>
      <w:r>
        <w:tab/>
        <w:t>Artikel 10:25 Awb</w:t>
      </w:r>
    </w:p>
  </w:footnote>
  <w:footnote w:id="25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5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5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5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5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6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6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6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6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6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6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6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1">
    <w:p w14:paraId="13C90D2F" w14:textId="77777777" w:rsidR="00EC1A29" w:rsidRDefault="00EC1A29" w:rsidP="00EC1A29">
      <w:pPr>
        <w:pStyle w:val="Voetnoottekst"/>
      </w:pPr>
      <w:r>
        <w:rPr>
          <w:rStyle w:val="Voetnootmarkering"/>
        </w:rPr>
        <w:footnoteRef/>
      </w:r>
      <w:r>
        <w:t xml:space="preserve"> </w:t>
      </w:r>
      <w:r>
        <w:tab/>
        <w:t>Artikel 6:7 Awb</w:t>
      </w:r>
    </w:p>
  </w:footnote>
  <w:footnote w:id="27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7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74">
    <w:p w14:paraId="72CE9FC0" w14:textId="7F025FF1" w:rsidR="004B15DF" w:rsidRDefault="004B15DF">
      <w:pPr>
        <w:pStyle w:val="Voetnoottekst"/>
      </w:pPr>
      <w:r>
        <w:rPr>
          <w:rStyle w:val="Voetnootmarkering"/>
        </w:rPr>
        <w:footnoteRef/>
      </w:r>
      <w:r>
        <w:t xml:space="preserve"> </w:t>
      </w:r>
      <w:r>
        <w:tab/>
        <w:t>Artikel 16.86 lid 1 Ow</w:t>
      </w:r>
    </w:p>
  </w:footnote>
  <w:footnote w:id="27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7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7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7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79">
    <w:p w14:paraId="77CFA797" w14:textId="4F7CC997" w:rsidR="00616F18" w:rsidRDefault="00616F18">
      <w:pPr>
        <w:pStyle w:val="Voetnoottekst"/>
      </w:pPr>
      <w:r>
        <w:rPr>
          <w:rStyle w:val="Voetnootmarkering"/>
        </w:rPr>
        <w:footnoteRef/>
      </w:r>
      <w:r>
        <w:t xml:space="preserve"> </w:t>
      </w:r>
      <w:r>
        <w:tab/>
        <w:t>Artikel 12 Bekendmakingswet</w:t>
      </w:r>
    </w:p>
  </w:footnote>
  <w:footnote w:id="28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8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83">
    <w:p w14:paraId="2BECA2AA" w14:textId="77777777" w:rsidR="00EC1A29" w:rsidRDefault="00EC1A29" w:rsidP="00EC1A29">
      <w:pPr>
        <w:pStyle w:val="Voetnoottekst"/>
      </w:pPr>
      <w:r>
        <w:rPr>
          <w:rStyle w:val="Voetnootmarkering"/>
        </w:rPr>
        <w:footnoteRef/>
      </w:r>
      <w:r>
        <w:t xml:space="preserve"> </w:t>
      </w:r>
      <w:r>
        <w:tab/>
        <w:t>Artikel 6:7 Awb</w:t>
      </w:r>
    </w:p>
  </w:footnote>
  <w:footnote w:id="28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8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8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8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8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8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29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295">
    <w:p w14:paraId="7E1F5070" w14:textId="77777777" w:rsidR="00EC1A29" w:rsidRDefault="00EC1A29" w:rsidP="00EC1A29">
      <w:pPr>
        <w:pStyle w:val="Voetnoottekst"/>
      </w:pPr>
      <w:r>
        <w:rPr>
          <w:rStyle w:val="Voetnootmarkering"/>
        </w:rPr>
        <w:footnoteRef/>
      </w:r>
      <w:r>
        <w:t xml:space="preserve"> </w:t>
      </w:r>
      <w:r>
        <w:tab/>
        <w:t>Artikel 8:51d Awb</w:t>
      </w:r>
    </w:p>
  </w:footnote>
  <w:footnote w:id="29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29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29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29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1">
    <w:p w14:paraId="363F4A07" w14:textId="77777777" w:rsidR="00EC1A29" w:rsidRDefault="00EC1A29" w:rsidP="00EC1A29">
      <w:pPr>
        <w:pStyle w:val="Voetnoottekst"/>
      </w:pPr>
      <w:r>
        <w:rPr>
          <w:rStyle w:val="Voetnootmarkering"/>
        </w:rPr>
        <w:footnoteRef/>
      </w:r>
      <w:r>
        <w:t xml:space="preserve"> </w:t>
      </w:r>
      <w:r>
        <w:tab/>
        <w:t>Artikel 8:70 Awb</w:t>
      </w:r>
    </w:p>
  </w:footnote>
  <w:footnote w:id="30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0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0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0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0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0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0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1">
    <w:p w14:paraId="561D2684" w14:textId="77777777" w:rsidR="00EC1A29" w:rsidRDefault="00EC1A29" w:rsidP="00EC1A29">
      <w:pPr>
        <w:pStyle w:val="Voetnoottekst"/>
      </w:pPr>
      <w:r>
        <w:rPr>
          <w:rStyle w:val="Voetnootmarkering"/>
        </w:rPr>
        <w:footnoteRef/>
      </w:r>
      <w:r>
        <w:t xml:space="preserve"> </w:t>
      </w:r>
      <w:r>
        <w:tab/>
        <w:t>Bijlage VIII Ob</w:t>
      </w:r>
    </w:p>
  </w:footnote>
  <w:footnote w:id="312">
    <w:p w14:paraId="1D97F74A" w14:textId="7E77C158" w:rsidR="007D1DC0" w:rsidRDefault="007D1DC0">
      <w:pPr>
        <w:pStyle w:val="Voetnoottekst"/>
      </w:pPr>
      <w:r>
        <w:rPr>
          <w:rStyle w:val="Voetnootmarkering"/>
        </w:rPr>
        <w:footnoteRef/>
      </w:r>
      <w:r>
        <w:t xml:space="preserve"> </w:t>
      </w:r>
      <w:r>
        <w:tab/>
        <w:t>Artikel 10.1 Ob</w:t>
      </w:r>
    </w:p>
  </w:footnote>
  <w:footnote w:id="31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14">
    <w:p w14:paraId="1393721B" w14:textId="47DDAED1" w:rsidR="003F5952" w:rsidRDefault="003F5952">
      <w:pPr>
        <w:pStyle w:val="Voetnoottekst"/>
      </w:pPr>
      <w:r>
        <w:rPr>
          <w:rStyle w:val="Voetnootmarkering"/>
        </w:rPr>
        <w:footnoteRef/>
      </w:r>
      <w:r>
        <w:t xml:space="preserve"> </w:t>
      </w:r>
      <w:r>
        <w:tab/>
        <w:t>Artikel 4.14 lid 5 Ow</w:t>
      </w:r>
    </w:p>
  </w:footnote>
  <w:footnote w:id="31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1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1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1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1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3">
    <w:p w14:paraId="2030E946" w14:textId="77777777" w:rsidR="004E37A2" w:rsidRDefault="004E37A2" w:rsidP="004E37A2">
      <w:pPr>
        <w:pStyle w:val="Voetnoottekst"/>
      </w:pPr>
      <w:r>
        <w:rPr>
          <w:rStyle w:val="Voetnootmarkering"/>
        </w:rPr>
        <w:footnoteRef/>
      </w:r>
      <w:r>
        <w:t xml:space="preserve"> </w:t>
      </w:r>
      <w:r>
        <w:tab/>
        <w:t>Artikel 16.21 Ow</w:t>
      </w:r>
    </w:p>
  </w:footnote>
  <w:footnote w:id="32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2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2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2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2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3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35">
    <w:p w14:paraId="4AD6D027" w14:textId="77777777" w:rsidR="007761AE" w:rsidRDefault="007761AE" w:rsidP="007761AE">
      <w:pPr>
        <w:pStyle w:val="Voetnoottekst"/>
      </w:pPr>
      <w:r>
        <w:rPr>
          <w:rStyle w:val="Voetnootmarkering"/>
        </w:rPr>
        <w:footnoteRef/>
      </w:r>
      <w:r>
        <w:t xml:space="preserve"> </w:t>
      </w:r>
      <w:r>
        <w:tab/>
        <w:t>Artikel 6:7 Awb</w:t>
      </w:r>
    </w:p>
  </w:footnote>
  <w:footnote w:id="33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3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3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3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44">
    <w:p w14:paraId="52AE29EC" w14:textId="77777777" w:rsidR="003C2DAC" w:rsidRDefault="003C2DAC" w:rsidP="003C2DAC">
      <w:pPr>
        <w:pStyle w:val="Voetnoottekst"/>
      </w:pPr>
      <w:r>
        <w:rPr>
          <w:rStyle w:val="Voetnootmarkering"/>
        </w:rPr>
        <w:footnoteRef/>
      </w:r>
      <w:r>
        <w:t xml:space="preserve"> </w:t>
      </w:r>
      <w:r>
        <w:tab/>
        <w:t>Artikel 6:7 Awb</w:t>
      </w:r>
    </w:p>
  </w:footnote>
  <w:footnote w:id="34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4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4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4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4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54">
    <w:p w14:paraId="2BA24E11" w14:textId="77777777" w:rsidR="003C2DAC" w:rsidRDefault="003C2DAC" w:rsidP="003C2DAC">
      <w:pPr>
        <w:pStyle w:val="Voetnoottekst"/>
      </w:pPr>
      <w:r>
        <w:rPr>
          <w:rStyle w:val="Voetnootmarkering"/>
        </w:rPr>
        <w:footnoteRef/>
      </w:r>
      <w:r>
        <w:t xml:space="preserve"> </w:t>
      </w:r>
      <w:r>
        <w:tab/>
        <w:t>Artikel 8:51d Awb</w:t>
      </w:r>
    </w:p>
  </w:footnote>
  <w:footnote w:id="35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5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5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5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5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0">
    <w:p w14:paraId="2B2FC616" w14:textId="77777777" w:rsidR="003C2DAC" w:rsidRDefault="003C2DAC" w:rsidP="003C2DAC">
      <w:pPr>
        <w:pStyle w:val="Voetnoottekst"/>
      </w:pPr>
      <w:r>
        <w:rPr>
          <w:rStyle w:val="Voetnootmarkering"/>
        </w:rPr>
        <w:footnoteRef/>
      </w:r>
      <w:r>
        <w:t xml:space="preserve"> </w:t>
      </w:r>
      <w:r>
        <w:tab/>
        <w:t>Artikel 8:70 Awb</w:t>
      </w:r>
    </w:p>
  </w:footnote>
  <w:footnote w:id="36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6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6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6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6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6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6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0">
    <w:p w14:paraId="14EF897B" w14:textId="77777777" w:rsidR="003C2DAC" w:rsidRDefault="003C2DAC" w:rsidP="003C2DAC">
      <w:pPr>
        <w:pStyle w:val="Voetnoottekst"/>
      </w:pPr>
      <w:r>
        <w:rPr>
          <w:rStyle w:val="Voetnootmarkering"/>
        </w:rPr>
        <w:footnoteRef/>
      </w:r>
      <w:r>
        <w:t xml:space="preserve"> </w:t>
      </w:r>
      <w:r>
        <w:tab/>
        <w:t>Bijlage VIII Ob</w:t>
      </w:r>
    </w:p>
  </w:footnote>
  <w:footnote w:id="37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7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7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7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7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7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79">
    <w:p w14:paraId="68DDCB4E" w14:textId="77777777" w:rsidR="002B3E25" w:rsidRDefault="002B3E25" w:rsidP="002B3E25">
      <w:pPr>
        <w:pStyle w:val="Voetnoottekst"/>
      </w:pPr>
      <w:r>
        <w:rPr>
          <w:rStyle w:val="Voetnootmarkering"/>
        </w:rPr>
        <w:footnoteRef/>
      </w:r>
      <w:r>
        <w:t xml:space="preserve"> </w:t>
      </w:r>
      <w:r>
        <w:tab/>
        <w:t xml:space="preserve">Artikel 3:12 lid 1 Awb </w:t>
      </w:r>
    </w:p>
  </w:footnote>
  <w:footnote w:id="38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8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8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8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87">
    <w:p w14:paraId="61CD14DF" w14:textId="77777777" w:rsidR="002B3E25" w:rsidRDefault="002B3E25" w:rsidP="002B3E25">
      <w:pPr>
        <w:pStyle w:val="Voetnoottekst"/>
      </w:pPr>
      <w:r>
        <w:rPr>
          <w:rStyle w:val="Voetnootmarkering"/>
        </w:rPr>
        <w:footnoteRef/>
      </w:r>
      <w:r>
        <w:t xml:space="preserve"> </w:t>
      </w:r>
      <w:r>
        <w:tab/>
        <w:t>Artikel 3.4 Ow</w:t>
      </w:r>
    </w:p>
  </w:footnote>
  <w:footnote w:id="38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8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94">
    <w:p w14:paraId="2A11F631" w14:textId="75EE27DC"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39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39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39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39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39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0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03">
    <w:p w14:paraId="5EEF24F6" w14:textId="77777777"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r>
        <w:t xml:space="preserve"> </w:t>
      </w:r>
    </w:p>
  </w:footnote>
  <w:footnote w:id="404">
    <w:p w14:paraId="1769E8CE" w14:textId="77777777" w:rsidR="002B3E25" w:rsidRDefault="002B3E25" w:rsidP="002B3E25">
      <w:pPr>
        <w:pStyle w:val="Voetnoottekst"/>
      </w:pPr>
      <w:r>
        <w:rPr>
          <w:rStyle w:val="Voetnootmarkering"/>
        </w:rPr>
        <w:footnoteRef/>
      </w:r>
      <w:r>
        <w:t xml:space="preserve"> </w:t>
      </w:r>
      <w:r>
        <w:tab/>
        <w:t>Artikel 8:1 Awb</w:t>
      </w:r>
    </w:p>
  </w:footnote>
  <w:footnote w:id="40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06">
    <w:p w14:paraId="1F1B9D4D" w14:textId="77777777" w:rsidR="002B3E25" w:rsidRDefault="002B3E25" w:rsidP="002B3E25">
      <w:pPr>
        <w:pStyle w:val="Voetnoottekst"/>
      </w:pPr>
      <w:r>
        <w:rPr>
          <w:rStyle w:val="Voetnootmarkering"/>
        </w:rPr>
        <w:footnoteRef/>
      </w:r>
      <w:r>
        <w:t xml:space="preserve"> </w:t>
      </w:r>
      <w:r>
        <w:tab/>
        <w:t>Artikel 6:7 Awb</w:t>
      </w:r>
    </w:p>
  </w:footnote>
  <w:footnote w:id="40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0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0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1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1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14">
    <w:p w14:paraId="312AF9AF" w14:textId="77777777" w:rsidR="002B3E25" w:rsidRDefault="002B3E25" w:rsidP="002B3E25">
      <w:pPr>
        <w:pStyle w:val="Voetnoottekst"/>
      </w:pPr>
      <w:r>
        <w:rPr>
          <w:rStyle w:val="Voetnootmarkering"/>
        </w:rPr>
        <w:footnoteRef/>
      </w:r>
      <w:r>
        <w:t xml:space="preserve"> </w:t>
      </w:r>
      <w:r>
        <w:tab/>
        <w:t>Artikel 6:7 Awb</w:t>
      </w:r>
    </w:p>
  </w:footnote>
  <w:footnote w:id="41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1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1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1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1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3">
    <w:p w14:paraId="39CB2E14" w14:textId="77777777" w:rsidR="002B3E25" w:rsidRDefault="002B3E25" w:rsidP="002B3E25">
      <w:pPr>
        <w:pStyle w:val="Voetnoottekst"/>
      </w:pPr>
      <w:r>
        <w:rPr>
          <w:rStyle w:val="Voetnootmarkering"/>
        </w:rPr>
        <w:footnoteRef/>
      </w:r>
      <w:r>
        <w:t xml:space="preserve"> </w:t>
      </w:r>
      <w:r>
        <w:tab/>
        <w:t>Artikel 8:51d Awb</w:t>
      </w:r>
    </w:p>
  </w:footnote>
  <w:footnote w:id="42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2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2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2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2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29">
    <w:p w14:paraId="3AE19E45" w14:textId="77777777" w:rsidR="002B3E25" w:rsidRDefault="002B3E25" w:rsidP="002B3E25">
      <w:pPr>
        <w:pStyle w:val="Voetnoottekst"/>
      </w:pPr>
      <w:r>
        <w:rPr>
          <w:rStyle w:val="Voetnootmarkering"/>
        </w:rPr>
        <w:footnoteRef/>
      </w:r>
      <w:r>
        <w:t xml:space="preserve"> </w:t>
      </w:r>
      <w:r>
        <w:tab/>
        <w:t>Artikel 8:70 Awb</w:t>
      </w:r>
    </w:p>
  </w:footnote>
  <w:footnote w:id="43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3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3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3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3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38">
    <w:p w14:paraId="5AD770D6" w14:textId="77777777" w:rsidR="002B3E25" w:rsidRDefault="002B3E25" w:rsidP="002B3E25">
      <w:pPr>
        <w:pStyle w:val="Voetnoottekst"/>
      </w:pPr>
      <w:r>
        <w:rPr>
          <w:rStyle w:val="Voetnootmarkering"/>
        </w:rPr>
        <w:footnoteRef/>
      </w:r>
      <w:r>
        <w:t xml:space="preserve"> </w:t>
      </w:r>
      <w:r>
        <w:tab/>
        <w:t>Bijlage VIII Ob</w:t>
      </w:r>
    </w:p>
  </w:footnote>
  <w:footnote w:id="439">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40">
    <w:p w14:paraId="7CB1FCC4" w14:textId="77777777" w:rsidR="00E504E4" w:rsidRDefault="00E504E4" w:rsidP="00E504E4">
      <w:pPr>
        <w:pStyle w:val="Voetnoottekst"/>
      </w:pPr>
      <w:r>
        <w:rPr>
          <w:rStyle w:val="Voetnootmarkering"/>
        </w:rPr>
        <w:footnoteRef/>
      </w:r>
      <w:r>
        <w:t xml:space="preserve"> </w:t>
      </w:r>
      <w:r>
        <w:tab/>
        <w:t>Artikel 10.6 Ob</w:t>
      </w:r>
    </w:p>
  </w:footnote>
  <w:footnote w:id="441">
    <w:p w14:paraId="5A6CE71B" w14:textId="3613EA7C" w:rsidR="006C2526" w:rsidRDefault="006C2526">
      <w:pPr>
        <w:pStyle w:val="Voetnoottekst"/>
      </w:pPr>
      <w:r>
        <w:rPr>
          <w:rStyle w:val="Voetnootmarkering"/>
        </w:rPr>
        <w:footnoteRef/>
      </w:r>
      <w:r>
        <w:t xml:space="preserve"> </w:t>
      </w:r>
      <w:r>
        <w:tab/>
        <w:t>Artikel 3:10 lid 1 Awb</w:t>
      </w:r>
    </w:p>
  </w:footnote>
  <w:footnote w:id="442">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43">
    <w:p w14:paraId="058E8AF1" w14:textId="77777777" w:rsidR="006A75D2" w:rsidRDefault="006A75D2" w:rsidP="006A75D2">
      <w:pPr>
        <w:pStyle w:val="Voetnoottekst"/>
      </w:pPr>
      <w:r>
        <w:rPr>
          <w:rStyle w:val="Voetnootmarkering"/>
        </w:rPr>
        <w:footnoteRef/>
      </w:r>
      <w:r>
        <w:t xml:space="preserve"> </w:t>
      </w:r>
      <w:r>
        <w:tab/>
        <w:t xml:space="preserve">Artikel 3:12 lid 1 Awb </w:t>
      </w:r>
    </w:p>
  </w:footnote>
  <w:footnote w:id="444">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45">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46">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47">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48">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49">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27B56822" w14:textId="0413A8D4" w:rsidR="00E01E05" w:rsidRDefault="00E01E05">
      <w:pPr>
        <w:pStyle w:val="Voetnoottekst"/>
      </w:pPr>
      <w:r>
        <w:rPr>
          <w:rStyle w:val="Voetnootmarkering"/>
        </w:rPr>
        <w:footnoteRef/>
      </w:r>
      <w:r>
        <w:t xml:space="preserve"> </w:t>
      </w:r>
      <w:r>
        <w:tab/>
        <w:t>Artikel 3:41 lid 1 Awb</w:t>
      </w:r>
    </w:p>
  </w:footnote>
  <w:footnote w:id="451">
    <w:p w14:paraId="44046D99" w14:textId="07FB7C63" w:rsidR="00747F54" w:rsidRDefault="00747F54">
      <w:pPr>
        <w:pStyle w:val="Voetnoottekst"/>
      </w:pPr>
      <w:r>
        <w:rPr>
          <w:rStyle w:val="Voetnootmarkering"/>
        </w:rPr>
        <w:footnoteRef/>
      </w:r>
      <w:r>
        <w:t xml:space="preserve"> </w:t>
      </w:r>
      <w:r>
        <w:tab/>
        <w:t>Artikel 10.6a Ob</w:t>
      </w:r>
    </w:p>
  </w:footnote>
  <w:footnote w:id="452">
    <w:p w14:paraId="2FF67D74" w14:textId="1CF73E8A" w:rsidR="005C0612" w:rsidRDefault="005C0612">
      <w:pPr>
        <w:pStyle w:val="Voetnoottekst"/>
      </w:pPr>
      <w:r>
        <w:rPr>
          <w:rStyle w:val="Voetnootmarkering"/>
        </w:rPr>
        <w:footnoteRef/>
      </w:r>
      <w:r>
        <w:t xml:space="preserve"> </w:t>
      </w:r>
      <w:r>
        <w:tab/>
        <w:t>Artikel 12 Bekendmakingswet</w:t>
      </w:r>
    </w:p>
  </w:footnote>
  <w:footnote w:id="453">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54">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0"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0"/>
    </w:p>
  </w:footnote>
  <w:footnote w:id="455">
    <w:p w14:paraId="79A90C41" w14:textId="334D1221" w:rsidR="00D86006" w:rsidRDefault="00D86006" w:rsidP="00D86006">
      <w:pPr>
        <w:pStyle w:val="Voetnoottekst"/>
      </w:pPr>
      <w:r>
        <w:rPr>
          <w:rStyle w:val="Voetnootmarkering"/>
        </w:rPr>
        <w:footnoteRef/>
      </w:r>
      <w:r>
        <w:t xml:space="preserve"> </w:t>
      </w:r>
      <w:r>
        <w:tab/>
        <w:t>Artikel 3:45 Awb</w:t>
      </w:r>
    </w:p>
  </w:footnote>
  <w:footnote w:id="456">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57">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58">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59">
    <w:p w14:paraId="5E2954DF" w14:textId="77777777" w:rsidR="00D20BC4" w:rsidRDefault="00D20BC4" w:rsidP="00D20BC4">
      <w:pPr>
        <w:pStyle w:val="Voetnoottekst"/>
      </w:pPr>
      <w:r>
        <w:rPr>
          <w:rStyle w:val="Voetnootmarkering"/>
        </w:rPr>
        <w:footnoteRef/>
      </w:r>
      <w:r>
        <w:t xml:space="preserve"> </w:t>
      </w:r>
      <w:r>
        <w:tab/>
        <w:t>Artikel 6:7 Awb</w:t>
      </w:r>
    </w:p>
  </w:footnote>
  <w:footnote w:id="460">
    <w:p w14:paraId="72A9DBBB" w14:textId="77777777" w:rsidR="00D20BC4" w:rsidRDefault="00D20BC4" w:rsidP="00D20BC4">
      <w:pPr>
        <w:pStyle w:val="Voetnoottekst"/>
      </w:pPr>
      <w:r>
        <w:rPr>
          <w:rStyle w:val="Voetnootmarkering"/>
        </w:rPr>
        <w:footnoteRef/>
      </w:r>
      <w:r>
        <w:t xml:space="preserve"> </w:t>
      </w:r>
      <w:r>
        <w:tab/>
        <w:t>Artikel 6:8 lid 1 Awb</w:t>
      </w:r>
    </w:p>
  </w:footnote>
  <w:footnote w:id="461">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62">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63">
    <w:p w14:paraId="0967230A" w14:textId="77777777" w:rsidR="00DB6EB3" w:rsidRDefault="00DB6EB3" w:rsidP="00DB6EB3">
      <w:pPr>
        <w:pStyle w:val="Voetnoottekst"/>
      </w:pPr>
      <w:r>
        <w:rPr>
          <w:rStyle w:val="Voetnootmarkering"/>
        </w:rPr>
        <w:footnoteRef/>
      </w:r>
      <w:r>
        <w:t xml:space="preserve"> </w:t>
      </w:r>
      <w:r>
        <w:tab/>
        <w:t>Artikel 6:7 Awb</w:t>
      </w:r>
    </w:p>
  </w:footnote>
  <w:footnote w:id="464">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65">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66">
    <w:p w14:paraId="54B7EC48" w14:textId="77777777" w:rsidR="00DB6EB3" w:rsidRDefault="00DB6EB3" w:rsidP="00DB6EB3">
      <w:pPr>
        <w:pStyle w:val="Voetnoottekst"/>
      </w:pPr>
      <w:r>
        <w:rPr>
          <w:rStyle w:val="Voetnootmarkering"/>
        </w:rPr>
        <w:footnoteRef/>
      </w:r>
      <w:r>
        <w:t xml:space="preserve"> </w:t>
      </w:r>
      <w:r>
        <w:tab/>
        <w:t>Artikel 6:8 lid 1 Awb</w:t>
      </w:r>
    </w:p>
  </w:footnote>
  <w:footnote w:id="467">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68">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69">
    <w:p w14:paraId="4A29D537" w14:textId="77777777" w:rsidR="00DB6EB3" w:rsidRDefault="00DB6EB3" w:rsidP="00DB6EB3">
      <w:pPr>
        <w:pStyle w:val="Voetnoottekst"/>
      </w:pPr>
      <w:r>
        <w:rPr>
          <w:rStyle w:val="Voetnootmarkering"/>
        </w:rPr>
        <w:footnoteRef/>
      </w:r>
      <w:r>
        <w:t xml:space="preserve"> </w:t>
      </w:r>
      <w:r>
        <w:tab/>
        <w:t>Artikel 8:70 Awb</w:t>
      </w:r>
    </w:p>
  </w:footnote>
  <w:footnote w:id="470">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71">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72">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73">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74">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75">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76">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77">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78">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7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5DD255B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3073F3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E085BB8" w:rsidR="0078768C" w:rsidRPr="00CA6C0C" w:rsidRDefault="00A70AFD" w:rsidP="00FF3E80">
          <w:r>
            <w:fldChar w:fldCharType="begin"/>
          </w:r>
          <w:r>
            <w:instrText xml:space="preserve"> SAVEDATE  \@ "d MMMM yyyy" </w:instrText>
          </w:r>
          <w:r>
            <w:fldChar w:fldCharType="separate"/>
          </w:r>
          <w:r w:rsidR="00E329B2">
            <w:rPr>
              <w:noProof/>
            </w:rPr>
            <w:t>16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08188C1"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D10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329B2">
      <w:rPr>
        <w:noProof/>
      </w:rPr>
      <w:t>16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CCD"/>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F1"/>
    <w:rsid w:val="0029048D"/>
    <w:rsid w:val="00290628"/>
    <w:rsid w:val="0029063A"/>
    <w:rsid w:val="002907EA"/>
    <w:rsid w:val="0029083D"/>
    <w:rsid w:val="00290877"/>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175"/>
    <w:rsid w:val="003D72E7"/>
    <w:rsid w:val="003D72EE"/>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1FC"/>
    <w:rsid w:val="004522CB"/>
    <w:rsid w:val="00452339"/>
    <w:rsid w:val="004523EB"/>
    <w:rsid w:val="00452444"/>
    <w:rsid w:val="004524A3"/>
    <w:rsid w:val="004525E3"/>
    <w:rsid w:val="0045275F"/>
    <w:rsid w:val="004528CF"/>
    <w:rsid w:val="004528E6"/>
    <w:rsid w:val="00452A75"/>
    <w:rsid w:val="00452D53"/>
    <w:rsid w:val="00453352"/>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D8"/>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D21"/>
    <w:rsid w:val="00683DD6"/>
    <w:rsid w:val="00683FBE"/>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45B"/>
    <w:rsid w:val="00711493"/>
    <w:rsid w:val="007116F0"/>
    <w:rsid w:val="00711727"/>
    <w:rsid w:val="0071172A"/>
    <w:rsid w:val="007118B3"/>
    <w:rsid w:val="007118BD"/>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0A"/>
    <w:rsid w:val="00854CAE"/>
    <w:rsid w:val="00854E4E"/>
    <w:rsid w:val="00854E79"/>
    <w:rsid w:val="00854EFD"/>
    <w:rsid w:val="008550AF"/>
    <w:rsid w:val="008550C1"/>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BDE"/>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4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787"/>
    <w:rsid w:val="00AA6866"/>
    <w:rsid w:val="00AA68C0"/>
    <w:rsid w:val="00AA6A00"/>
    <w:rsid w:val="00AA6A24"/>
    <w:rsid w:val="00AA6BB5"/>
    <w:rsid w:val="00AA6C73"/>
    <w:rsid w:val="00AA6E8C"/>
    <w:rsid w:val="00AA6F17"/>
    <w:rsid w:val="00AA6FD1"/>
    <w:rsid w:val="00AA7115"/>
    <w:rsid w:val="00AA724F"/>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E7"/>
    <w:rsid w:val="00B5518D"/>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E6"/>
    <w:rsid w:val="00BB4621"/>
    <w:rsid w:val="00BB4B0D"/>
    <w:rsid w:val="00BB4B1F"/>
    <w:rsid w:val="00BB4B74"/>
    <w:rsid w:val="00BB4C60"/>
    <w:rsid w:val="00BB4C6A"/>
    <w:rsid w:val="00BB4CB5"/>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33"/>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4035"/>
    <w:rsid w:val="00D3414C"/>
    <w:rsid w:val="00D341BF"/>
    <w:rsid w:val="00D34224"/>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7B4"/>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9B2"/>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2"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183"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97" Type="http://schemas.openxmlformats.org/officeDocument/2006/relationships/image" Target="media/image_af884c2ae8133d3138828fbc39e7ba55.png"/><Relationship Id="rId98" Type="http://schemas.openxmlformats.org/officeDocument/2006/relationships/image" Target="media/image_db51e8fa56561dfd2005fc40551db8b5.sv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142675</TotalTime>
  <Pages>692</Pages>
  <Words>283493</Words>
  <Characters>1559212</Characters>
  <Application>Microsoft Office Word</Application>
  <DocSecurity>0</DocSecurity>
  <Lines>12993</Lines>
  <Paragraphs>3678</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1839027</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10228</cp:revision>
  <cp:lastPrinted>2021-12-12T20:21:00Z</cp:lastPrinted>
  <dcterms:created xsi:type="dcterms:W3CDTF">2022-10-17T12:34:00Z</dcterms:created>
  <dcterms:modified xsi:type="dcterms:W3CDTF">2023-11-16T09:24:00Z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