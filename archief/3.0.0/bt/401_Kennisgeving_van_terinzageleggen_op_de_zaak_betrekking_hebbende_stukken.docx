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BD328C" w14:textId="77777777" w:rsidR="00440967" w:rsidRDefault="00440967" w:rsidP="00440967">
      <w:pPr>
        <w:pStyle w:val="Kop5"/>
      </w:pPr>
      <w:r>
        <w:t>Kennisgeving van t</w:t>
      </w:r>
      <w:r w:rsidRPr="00313E3A">
        <w:t>erinzageleggen op de zaak betrekking hebbende stukken</w:t>
      </w:r>
    </w:p>
    <w:p w14:paraId="78490E81" w14:textId="311D6D3E" w:rsidR="00440967" w:rsidRDefault="00440967" w:rsidP="00440967">
      <w:r>
        <w:t>Wanneer</w:t>
      </w:r>
      <w:r w:rsidR="00433187">
        <w:t xml:space="preserve"> het waterschap</w:t>
      </w:r>
      <w:r>
        <w:t xml:space="preserve"> er voor kiest om -naast de bekendmaking van het </w:t>
      </w:r>
      <w:r w:rsidR="00433187">
        <w:t xml:space="preserve">besluit tot </w:t>
      </w:r>
      <w:r w:rsidR="00E430B7" w:rsidRPr="00E430B7">
        <w:t xml:space="preserve">vaststelling of </w:t>
      </w:r>
      <w:r w:rsidR="00433187">
        <w:t>wijziging van de waterschapsverordening</w:t>
      </w:r>
      <w:r>
        <w:t xml:space="preserve">- </w:t>
      </w:r>
      <w:r w:rsidRPr="001B2FEF">
        <w:t>op de zaak betrekking hebbende stukken ter inzage te leggen</w:t>
      </w:r>
      <w:r>
        <w:t>, moet</w:t>
      </w:r>
      <w:r w:rsidR="00433187">
        <w:t xml:space="preserve"> het waterschap</w:t>
      </w:r>
      <w:r>
        <w:t xml:space="preserve"> daarvan kennis geven om er voor te zorgen dat bij het publiek bekend is dát en waar die stukken ter inzage liggen. De bedoeling is dat deze kennisgeving op termijn in STOP-XML wordt opgesteld en aan de LVBB wordt aangeleverd. In de huidige versie voorziet de STOP/TPOD-standaard echter nog niet in deze kennisgeving en is die kennisgeving nog niet in de DSO-keten geïmplementeerd.</w:t>
      </w:r>
    </w:p>
    <w:p w14:paraId="25BE6F6A" w14:textId="77777777" w:rsidR="00440967" w:rsidRPr="00EE6AFE" w:rsidRDefault="00440967" w:rsidP="00440967">
      <w:pPr>
        <w:pStyle w:val="Kader"/>
      </w:pPr>
      <w:r w:rsidRPr="00B26823">
        <w:rPr>
          <w:noProof/>
        </w:rPr>
        <w:lastRenderedPageBreak/>
        <mc:AlternateContent>
          <mc:Choice Requires="wps">
            <w:drawing>
              <wp:inline distT="0" distB="0" distL="0" distR="0" wp14:anchorId="61EA7567" wp14:editId="7AA6C9CE">
                <wp:extent cx="5400040" cy="2406360"/>
                <wp:effectExtent l="0" t="0" r="22860" b="10160"/>
                <wp:docPr id="1415576862" name="Tekstvak 1415576862"/>
                <wp:cNvGraphicFramePr/>
                <a:graphic xmlns:a="http://schemas.openxmlformats.org/drawingml/2006/main">
                  <a:graphicData uri="http://schemas.microsoft.com/office/word/2010/wordprocessingShape">
                    <wps:wsp>
                      <wps:cNvSpPr txBox="1"/>
                      <wps:spPr>
                        <a:xfrm>
                          <a:off x="0" y="0"/>
                          <a:ext cx="5400040" cy="2406360"/>
                        </a:xfrm>
                        <a:prstGeom prst="rect">
                          <a:avLst/>
                        </a:prstGeom>
                        <a:noFill/>
                        <a:ln w="6350">
                          <a:solidFill>
                            <a:prstClr val="black"/>
                          </a:solidFill>
                        </a:ln>
                      </wps:spPr>
                      <wps:txbx>
                        <w:txbxContent>
                          <w:p w14:paraId="33E2ABFD" w14:textId="77777777" w:rsidR="00440967" w:rsidRPr="009A08A2" w:rsidRDefault="00440967" w:rsidP="00440967">
                            <w:pPr>
                              <w:rPr>
                                <w:b/>
                                <w:bCs/>
                              </w:rPr>
                            </w:pPr>
                            <w:r w:rsidRPr="009A08A2">
                              <w:rPr>
                                <w:b/>
                                <w:bCs/>
                              </w:rPr>
                              <w:t>Toekomstige functionaliteit</w:t>
                            </w:r>
                          </w:p>
                          <w:p w14:paraId="79EB2678" w14:textId="1DB02892" w:rsidR="0067061F" w:rsidRDefault="0067061F"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67061F" w:rsidRDefault="0067061F" w:rsidP="0067061F"/>
                          <w:p w14:paraId="39EDD06E" w14:textId="77777777" w:rsidR="0067061F" w:rsidRPr="00B92A7C" w:rsidRDefault="0067061F" w:rsidP="0067061F">
                            <w:pPr>
                              <w:rPr>
                                <w:b/>
                                <w:bCs/>
                              </w:rPr>
                            </w:pPr>
                            <w:r w:rsidRPr="00B92A7C">
                              <w:rPr>
                                <w:b/>
                                <w:bCs/>
                              </w:rPr>
                              <w:t>Workaround</w:t>
                            </w:r>
                          </w:p>
                          <w:p w14:paraId="17F9A6DD" w14:textId="42BE4DBB" w:rsidR="00440967" w:rsidRPr="00C352EA" w:rsidRDefault="0067061F"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1EA7567" id="Tekstvak 1415576862" o:spid="_x0000_s1093" type="#_x0000_t202" style="width:425.2pt;height:189.5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" filled="f" strokeweight=".5pt">
                <v:textbox style="mso-fit-shape-to-text:t">
                  <w:txbxContent>
                    <w:p w14:paraId="33E2ABFD" w14:textId="77777777" w:rsidR="00440967" w:rsidRPr="009A08A2" w:rsidRDefault="00440967" w:rsidP="00440967">
                      <w:pPr>
                        <w:rPr>
                          <w:b/>
                          <w:bCs/>
                        </w:rPr>
                      </w:pPr>
                      <w:r w:rsidRPr="009A08A2">
                        <w:rPr>
                          <w:b/>
                          <w:bCs/>
                        </w:rPr>
                        <w:t>Toekomstige functionaliteit</w:t>
                      </w:r>
                    </w:p>
                    <w:p w14:paraId="79EB2678" w14:textId="1DB02892" w:rsidR="0067061F" w:rsidRDefault="0067061F" w:rsidP="0067061F">
                      <w:r>
                        <w:t xml:space="preserve">STOP versie 2.0 zal het mogelijk maken om de </w:t>
                      </w:r>
                      <w:r w:rsidRPr="00471692">
                        <w:t>kennisgev</w:t>
                      </w:r>
                      <w:r>
                        <w:t>i</w:t>
                      </w:r>
                      <w:r w:rsidRPr="00471692">
                        <w:t>n</w:t>
                      </w:r>
                      <w:r>
                        <w:t>g</w:t>
                      </w:r>
                      <w:r w:rsidRPr="00471692">
                        <w:t xml:space="preserve"> </w:t>
                      </w:r>
                      <w:r w:rsidRPr="0067061F">
                        <w:t xml:space="preserve">van de terinzagelegging van op de zaak betrekking hebbende stukken </w:t>
                      </w:r>
                      <w:r>
                        <w:t xml:space="preserve">met STOP op te stellen en aan de LVBB aan te leveren. </w:t>
                      </w:r>
                      <w:r w:rsidRPr="005847D0">
                        <w:t>Een volgende versie van d</w:t>
                      </w:r>
                      <w:r>
                        <w:t>it TPOD zal dan beschrijven hoe dat moet worden toegepast.</w:t>
                      </w:r>
                    </w:p>
                    <w:p w14:paraId="4D2FB2DE" w14:textId="77777777" w:rsidR="0067061F" w:rsidRDefault="0067061F" w:rsidP="0067061F"/>
                    <w:p w14:paraId="39EDD06E" w14:textId="77777777" w:rsidR="0067061F" w:rsidRPr="00B92A7C" w:rsidRDefault="0067061F" w:rsidP="0067061F">
                      <w:pPr>
                        <w:rPr>
                          <w:b/>
                          <w:bCs/>
                        </w:rPr>
                      </w:pPr>
                      <w:r w:rsidRPr="00B92A7C">
                        <w:rPr>
                          <w:b/>
                          <w:bCs/>
                        </w:rPr>
                        <w:t>Workaround</w:t>
                      </w:r>
                    </w:p>
                    <w:p w14:paraId="17F9A6DD" w14:textId="42BE4DBB" w:rsidR="00440967" w:rsidRPr="00C352EA" w:rsidRDefault="0067061F" w:rsidP="005709C8">
                      <w:r>
                        <w:t xml:space="preserve">Zolang deze kennisgeving niet in de geldende STOP/TPOD-standaard is beschreven en niet in de DSO-keten </w:t>
                      </w:r>
                      <w:r w:rsidRPr="00822F07">
                        <w:t>is geïmplementeerd</w:t>
                      </w:r>
                      <w:r>
                        <w:t xml:space="preserve">, </w:t>
                      </w:r>
                      <w:r w:rsidRPr="006E18BD">
                        <w:t>levert het bevoegd gezag deze kennisgeving met de applicatie DROP dan wel via SDU aan</w:t>
                      </w:r>
                      <w:r>
                        <w:t xml:space="preserve">. </w:t>
                      </w:r>
                    </w:p>
                  </w:txbxContent>
                </v:textbox>
                <w10:anchorlock/>
              </v:shape>
            </w:pict>
          </mc:Fallback>
        </mc:AlternateConten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