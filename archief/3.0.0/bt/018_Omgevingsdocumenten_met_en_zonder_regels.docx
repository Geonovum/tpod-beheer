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0090CCFA"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D33EA9">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