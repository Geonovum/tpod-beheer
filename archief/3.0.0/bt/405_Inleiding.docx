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52"/>
                    <a:stretch>
                      <a:fillRect/>
                    </a:stretch>
                  </pic:blipFill>
                  <pic:spPr>
                    <a:xfrm>
                      <a:off x="0" y="0"/>
                      <a:ext cx="4500778" cy="870094"/>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32051017" w:rsidR="00A32ED8" w:rsidRDefault="00F57AE4" w:rsidP="00F57AE4">
      <w:r>
        <w:t xml:space="preserve">Zoals in paragraaf </w:t>
      </w:r>
      <w:r w:rsidR="00D90328">
        <w:fldChar w:fldCharType="begin"/>
      </w:r>
      <w:r w:rsidR="00D90328">
        <w:instrText xml:space="preserve"> REF _Ref_8298fd529ab29afdc301737afb9e3a29_2 \n \h </w:instrText>
      </w:r>
      <w:r w:rsidR="00D90328">
        <w:fldChar w:fldCharType="separate"/>
      </w:r>
      <w:r w:rsidR="002D10A5">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2327A4">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2"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