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B119" w14:textId="6DA3D7F2" w:rsidR="00B74F1F" w:rsidRPr="00F1426F" w:rsidRDefault="00B74F1F" w:rsidP="002F7B04">
      <w:pPr>
        <w:pStyle w:val="Kop4"/>
      </w:pPr>
      <w:bookmarkStart w:id="610" w:name="_Ref_685929813bc82c897cb2b19b0be0b1f7_1"/>
      <w:r w:rsidRPr="00F1426F">
        <w:t>Norm</w:t>
      </w:r>
      <w:bookmarkEnd w:id="610"/>
    </w:p>
    <w:p w14:paraId="41503705" w14:textId="3427E8CC" w:rsidR="002859EA" w:rsidRPr="00B26823" w:rsidRDefault="00E802BB" w:rsidP="002F7B04">
      <w:pPr>
        <w:pStyle w:val="Figuur"/>
      </w:pPr>
      <w:r w:rsidRPr="00E802BB">
        <w:rPr>
          <w:noProof/>
        </w:rPr>
        <w:drawing>
          <wp:inline distT="0" distB="0" distL="0" distR="0" wp14:anchorId="4390FC46" wp14:editId="6F5C86F8">
            <wp:extent cx="5400040" cy="2707005"/>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extLst>
                        <a:ext uri="{96DAC541-7B7A-43D3-8B79-37D633B846F1}">
                          <asvg:svgBlip xmlns:asvg="http://schemas.microsoft.com/office/drawing/2016/SVG/main" r:embed="rId114"/>
                        </a:ext>
                      </a:extLst>
                    </a:blip>
                    <a:stretch>
                      <a:fillRect/>
                    </a:stretch>
                  </pic:blipFill>
                  <pic:spPr>
                    <a:xfrm>
                      <a:off x="0" y="0"/>
                      <a:ext cx="5400040" cy="2707005"/>
                    </a:xfrm>
                    <a:prstGeom prst="rect">
                      <a:avLst/>
                    </a:prstGeom>
                  </pic:spPr>
                </pic:pic>
              </a:graphicData>
            </a:graphic>
          </wp:inline>
        </w:drawing>
      </w:r>
    </w:p>
    <w:p w14:paraId="09386566" w14:textId="5EF29FB3" w:rsidR="004A0D1D" w:rsidRPr="00F1426F" w:rsidRDefault="00EB1CC0" w:rsidP="002F7B04">
      <w:pPr>
        <w:pStyle w:val="Figuurbijschrift"/>
      </w:pPr>
      <w:r w:rsidRPr="00F1426F">
        <w:t>Uitsnede uit IMOW-diagram voor</w:t>
      </w:r>
      <w:r w:rsidR="004A0D1D" w:rsidRPr="00F1426F">
        <w:t xml:space="preserve"> objecttype Omgevingsnorm</w:t>
      </w:r>
    </w:p>
    <w:p w14:paraId="5D2BB1FF" w14:textId="7BB05880" w:rsidR="00B74F1F" w:rsidRPr="00F1426F" w:rsidRDefault="00B74F1F" w:rsidP="002F7B04">
      <w:r w:rsidRPr="00F1426F">
        <w:t xml:space="preserve">Omgevingsnorm </w:t>
      </w:r>
      <w:r w:rsidR="00037F12" w:rsidRPr="00F1426F">
        <w:t xml:space="preserve">is één van de verschijningsvormen van Norm. </w:t>
      </w:r>
      <w:r w:rsidR="000439C6">
        <w:t xml:space="preserve">Omgevingsnorm en Norm </w:t>
      </w:r>
      <w:r w:rsidRPr="00F1426F">
        <w:t>ken</w:t>
      </w:r>
      <w:r w:rsidR="00037F12" w:rsidRPr="00F1426F">
        <w:t>nen</w:t>
      </w:r>
      <w:r w:rsidRPr="00F1426F">
        <w:t xml:space="preserve"> </w:t>
      </w:r>
      <w:r w:rsidR="000439C6">
        <w:t>samen</w:t>
      </w:r>
      <w:r w:rsidR="00037F12" w:rsidRPr="00F1426F">
        <w:t xml:space="preserve"> </w:t>
      </w:r>
      <w:r w:rsidRPr="00F1426F">
        <w:t>de volgende attributen:</w:t>
      </w:r>
    </w:p>
    <w:p w14:paraId="7DD8A504" w14:textId="1D5D60EE" w:rsidR="007B6B83" w:rsidRPr="00F1426F" w:rsidRDefault="00B74F1F" w:rsidP="002F7B04">
      <w:pPr>
        <w:pStyle w:val="Opsommingtekens1"/>
      </w:pPr>
      <w:r w:rsidRPr="00F1426F">
        <w:rPr>
          <w:i/>
          <w:iCs/>
        </w:rPr>
        <w:t>identificatie</w:t>
      </w:r>
      <w:r w:rsidRPr="00F1426F">
        <w:t xml:space="preserve">: de unieke identificatie waaronder elk object van dit type bekend is. </w:t>
      </w:r>
      <w:r w:rsidR="007F1048" w:rsidRPr="00F1426F">
        <w:t>Identificatie conform datatype NEN3610-ID.</w:t>
      </w:r>
      <w:r w:rsidRPr="00F1426F">
        <w:t xml:space="preserve"> Verplicht attribuut. Komt 1 keer voor.</w:t>
      </w:r>
      <w:r w:rsidR="00164F57">
        <w:t xml:space="preserve"> </w:t>
      </w:r>
      <w:r w:rsidR="00164F57" w:rsidRPr="00164F57">
        <w:t xml:space="preserve">De identificatie moet de code (uit de STOP-waardelijst voor gemeente, waterschap, provincie </w:t>
      </w:r>
      <w:r w:rsidR="00D77498">
        <w:t>of ministerie)</w:t>
      </w:r>
      <w:r w:rsidR="00164F57" w:rsidRPr="00164F57">
        <w:t xml:space="preserve"> bevatten van het bevoegd gezag dat het besluit neemt waarmee de Regeling wordt ingesteld of gewijzigd.</w:t>
      </w:r>
    </w:p>
    <w:p w14:paraId="0882BFF3" w14:textId="76C862E3" w:rsidR="00B74F1F" w:rsidRPr="00F1426F" w:rsidRDefault="00B74F1F" w:rsidP="002F7B04">
      <w:pPr>
        <w:pStyle w:val="Opsommingtekens1"/>
      </w:pPr>
      <w:r w:rsidRPr="00F1426F">
        <w:rPr>
          <w:i/>
          <w:iCs/>
        </w:rPr>
        <w:t>naam</w:t>
      </w:r>
      <w:r w:rsidRPr="00F1426F">
        <w:t xml:space="preserve">: de naam van de omgevingsnorm </w:t>
      </w:r>
      <w:r w:rsidR="001728FB" w:rsidRPr="00F1426F">
        <w:t>die wordt overgenomen uit of ontleend aan de naam of omschrijving van de betreffende omgevingsnorm in de Juridische regel</w:t>
      </w:r>
      <w:r w:rsidRPr="00F1426F">
        <w:t>. Het bevoegd gezag is vrij in de keuze van de naam. Verplicht attribuut. Komt 1 keer voor.</w:t>
      </w:r>
    </w:p>
    <w:p w14:paraId="729C3A77" w14:textId="3BF88FB5" w:rsidR="006D12EE" w:rsidRPr="00F1426F" w:rsidRDefault="006D12EE" w:rsidP="002F7B04">
      <w:pPr>
        <w:pStyle w:val="Opsommingtekens1"/>
      </w:pPr>
      <w:r w:rsidRPr="00F1426F">
        <w:rPr>
          <w:i/>
          <w:iCs/>
        </w:rPr>
        <w:lastRenderedPageBreak/>
        <w:t>type</w:t>
      </w:r>
      <w:r w:rsidRPr="00F1426F">
        <w:t xml:space="preserve">: het type van de norm waartoe de omgevingsnorm behoort. Te kiezen uit de </w:t>
      </w:r>
      <w:r w:rsidR="00AE2C2F" w:rsidRPr="00F1426F">
        <w:t>waardelijst</w:t>
      </w:r>
      <w:r w:rsidRPr="00F1426F">
        <w:t xml:space="preserve"> 'Typenorm'. Verplicht attribuut. Komt 1 keer voor.</w:t>
      </w:r>
    </w:p>
    <w:p w14:paraId="1B0A7511" w14:textId="4336FF34" w:rsidR="00B74F1F" w:rsidRPr="00F1426F" w:rsidRDefault="00B74F1F" w:rsidP="002F7B04">
      <w:pPr>
        <w:pStyle w:val="Opsommingtekens1"/>
      </w:pPr>
      <w:r w:rsidRPr="00F1426F">
        <w:rPr>
          <w:i/>
          <w:iCs/>
        </w:rPr>
        <w:t>groep</w:t>
      </w:r>
      <w:r w:rsidRPr="00F1426F">
        <w:t xml:space="preserve">: de </w:t>
      </w:r>
      <w:r w:rsidR="00AB5CDF" w:rsidRPr="00F1426F">
        <w:t>categorie</w:t>
      </w:r>
      <w:r w:rsidR="00D30FCD" w:rsidRPr="00F1426F">
        <w:t xml:space="preserve"> </w:t>
      </w:r>
      <w:r w:rsidRPr="00F1426F">
        <w:t xml:space="preserve">waartoe de omgevingsnorm behoort. </w:t>
      </w:r>
      <w:r w:rsidR="00D41B3C" w:rsidRPr="00F1426F">
        <w:t xml:space="preserve">Attribuut dat zorgt voor symbolisatie conform de standaardweergave. </w:t>
      </w:r>
      <w:r w:rsidR="005A0069" w:rsidRPr="00F1426F">
        <w:t xml:space="preserve">Te kiezen uit </w:t>
      </w:r>
      <w:r w:rsidR="00163CE9" w:rsidRPr="00F1426F">
        <w:t>de</w:t>
      </w:r>
      <w:r w:rsidRPr="00F1426F">
        <w:t xml:space="preserve"> </w:t>
      </w:r>
      <w:r w:rsidR="00AE2C2F" w:rsidRPr="00F1426F">
        <w:t>limitatieve waardelijst</w:t>
      </w:r>
      <w:r w:rsidRPr="00F1426F">
        <w:t xml:space="preserve"> </w:t>
      </w:r>
      <w:r w:rsidR="00175570" w:rsidRPr="00F1426F">
        <w:t>‘</w:t>
      </w:r>
      <w:r w:rsidRPr="00F1426F">
        <w:t>Omgevingsnormgroep</w:t>
      </w:r>
      <w:r w:rsidR="00175570" w:rsidRPr="00F1426F">
        <w:t>’</w:t>
      </w:r>
      <w:r w:rsidRPr="00F1426F">
        <w:t>. Verplicht attribuut. Komt 1 keer voor.</w:t>
      </w:r>
    </w:p>
    <w:p w14:paraId="799EF529" w14:textId="0C34828C" w:rsidR="00A8516B" w:rsidRPr="00F1426F" w:rsidRDefault="00B74F1F" w:rsidP="002F7B04">
      <w:pPr>
        <w:pStyle w:val="Opsommingtekens1"/>
      </w:pPr>
      <w:r w:rsidRPr="00F1426F">
        <w:rPr>
          <w:i/>
          <w:iCs/>
        </w:rPr>
        <w:t>normwaarde</w:t>
      </w:r>
      <w:r w:rsidRPr="00F1426F">
        <w:t xml:space="preserve">: attribuut waarmee kan worden vastgelegd welke waarde een omgevingsnorm op een bepaalde locatie heeft. </w:t>
      </w:r>
      <w:r w:rsidR="00F612E0" w:rsidRPr="005B2EBC">
        <w:t>De waarde</w:t>
      </w:r>
      <w:r w:rsidR="00F612E0" w:rsidRPr="00F1426F">
        <w:t xml:space="preserve"> </w:t>
      </w:r>
      <w:r w:rsidRPr="00F1426F">
        <w:t>kan kwantitatief (oftewel numeriek) of kwalitatief (oftewel in woorden) worden uitgedrukt</w:t>
      </w:r>
      <w:r w:rsidR="000109C6" w:rsidRPr="00F1426F">
        <w:t xml:space="preserve"> of in de Regeltekst worden opgenomen</w:t>
      </w:r>
      <w:r w:rsidRPr="00F1426F">
        <w:t xml:space="preserve">. </w:t>
      </w:r>
      <w:r w:rsidR="00373618" w:rsidRPr="00F1426F">
        <w:t>Verplicht</w:t>
      </w:r>
      <w:r w:rsidRPr="00F1426F">
        <w:t xml:space="preserve"> attribuut. </w:t>
      </w:r>
      <w:r w:rsidR="00373618" w:rsidRPr="00F1426F">
        <w:t xml:space="preserve">Komt zo vaak voor als gewenst. </w:t>
      </w:r>
      <w:r w:rsidR="00475CDD" w:rsidRPr="00F1426F">
        <w:br/>
      </w:r>
      <w:r w:rsidR="00A8516B" w:rsidRPr="00F1426F">
        <w:rPr>
          <w:i/>
          <w:iCs/>
        </w:rPr>
        <w:t>normwaarde</w:t>
      </w:r>
      <w:r w:rsidR="00A8516B" w:rsidRPr="00F1426F">
        <w:t xml:space="preserve"> wordt ingevuld met de gegevensgroep Normwaarde die de volgende attributen kent:</w:t>
      </w:r>
    </w:p>
    <w:p w14:paraId="30DC0E7E" w14:textId="2F3A88A3" w:rsidR="00A8516B" w:rsidRPr="00F1426F" w:rsidRDefault="00A8516B" w:rsidP="002F7B04">
      <w:pPr>
        <w:pStyle w:val="Opsommingtekens2"/>
      </w:pPr>
      <w:r w:rsidRPr="00F1426F">
        <w:rPr>
          <w:i/>
          <w:iCs/>
        </w:rPr>
        <w:t>identificatie</w:t>
      </w:r>
      <w:r w:rsidRPr="00F1426F">
        <w:t>: de unieke identificatie waaronder elk voorkomen van Normwaarde bekend is. Identificatie conform datatype NEN3610-ID. Verplicht attribuut. Komt 1 keer voor.</w:t>
      </w:r>
    </w:p>
    <w:p w14:paraId="470ACDEF" w14:textId="16D660C2" w:rsidR="00EF53FF" w:rsidRPr="00F1426F" w:rsidRDefault="00920857" w:rsidP="002F7B04">
      <w:pPr>
        <w:pStyle w:val="Opsommingtekens2"/>
      </w:pPr>
      <w:r w:rsidRPr="00F1426F">
        <w:t xml:space="preserve">een </w:t>
      </w:r>
      <w:r w:rsidR="00A97ECE" w:rsidRPr="00F1426F">
        <w:t xml:space="preserve">verplichte </w:t>
      </w:r>
      <w:r w:rsidRPr="00F1426F">
        <w:t xml:space="preserve">keuze uit de </w:t>
      </w:r>
      <w:r w:rsidR="00B70DFB" w:rsidRPr="00F1426F">
        <w:t xml:space="preserve">volgende </w:t>
      </w:r>
      <w:r w:rsidR="00B74F1F" w:rsidRPr="00F1426F">
        <w:t>attribut</w:t>
      </w:r>
      <w:r w:rsidRPr="00F1426F">
        <w:t>en</w:t>
      </w:r>
      <w:r w:rsidR="00B74F1F" w:rsidRPr="00F1426F">
        <w:t>:</w:t>
      </w:r>
    </w:p>
    <w:p w14:paraId="74389A76" w14:textId="4F01AA08" w:rsidR="00B74F1F" w:rsidRPr="00F1426F" w:rsidRDefault="00B74F1F" w:rsidP="002F7B04">
      <w:pPr>
        <w:pStyle w:val="Opsommingtekens3"/>
      </w:pPr>
      <w:r w:rsidRPr="00F1426F">
        <w:rPr>
          <w:i/>
          <w:iCs/>
        </w:rPr>
        <w:t>kwalitatieveWaarde</w:t>
      </w:r>
      <w:r w:rsidRPr="00F1426F">
        <w:t>: de kwalitatief oftewel in woorden beschreven waarde van de omgevingsnorm</w:t>
      </w:r>
      <w:r w:rsidR="00E90A5C" w:rsidRPr="00F1426F">
        <w:t xml:space="preserve"> wanneer deze op verschillende locaties een verschillende waarde heeft en die waarden in het informatieobject zijn opgenomen</w:t>
      </w:r>
      <w:r w:rsidRPr="00F1426F">
        <w:t>. Het bevoegd gezag is vrij in de keuze van de beschrijving van de waarde. Optioneel attribuut. Komt 0 of 1 keer voor.</w:t>
      </w:r>
      <w:r w:rsidR="003025DF" w:rsidRPr="00F1426F">
        <w:t xml:space="preserve"> De waarden worden in </w:t>
      </w:r>
      <w:r w:rsidR="00E15AAE" w:rsidRPr="00F1426F">
        <w:t xml:space="preserve">het </w:t>
      </w:r>
      <w:r w:rsidR="00ED1B61">
        <w:t>OW-object</w:t>
      </w:r>
      <w:r w:rsidR="00E15AAE" w:rsidRPr="00F1426F">
        <w:t xml:space="preserve"> én in </w:t>
      </w:r>
      <w:r w:rsidR="003025DF" w:rsidRPr="00F1426F">
        <w:t xml:space="preserve">een </w:t>
      </w:r>
      <w:r w:rsidR="00D44198">
        <w:t>GIO</w:t>
      </w:r>
      <w:r w:rsidR="003025DF" w:rsidRPr="00F1426F">
        <w:t xml:space="preserve"> vastgelegd.</w:t>
      </w:r>
      <w:r w:rsidR="008273D5" w:rsidRPr="00F1426F">
        <w:t xml:space="preserve"> Dit attribuut kan alleen worden gebruikt wanneer de waarden niet in de Regeltekst staan.</w:t>
      </w:r>
    </w:p>
    <w:p w14:paraId="3A8AA7D0" w14:textId="1F9CB2E3" w:rsidR="00B74F1F" w:rsidRPr="00F1426F" w:rsidRDefault="00B74F1F" w:rsidP="002F7B04">
      <w:pPr>
        <w:pStyle w:val="Opsommingtekens3"/>
      </w:pPr>
      <w:r w:rsidRPr="00F1426F">
        <w:rPr>
          <w:i/>
          <w:iCs/>
        </w:rPr>
        <w:t>kwantitatieveWaarde</w:t>
      </w:r>
      <w:r w:rsidRPr="00F1426F">
        <w:t xml:space="preserve">: de kwantitatief oftewel numeriek vastgelegde waarde van de omgevingsnorm. Optioneel attribuut. Komt 0 of 1 keer voor. Wordt vastgelegd </w:t>
      </w:r>
      <w:r w:rsidR="00C15E78" w:rsidRPr="00F1426F">
        <w:t>door middel van een getal.</w:t>
      </w:r>
      <w:r w:rsidR="00DD3C29" w:rsidRPr="00F1426F">
        <w:t xml:space="preserve"> De waarden worden in </w:t>
      </w:r>
      <w:r w:rsidR="00E85111" w:rsidRPr="00F1426F">
        <w:t xml:space="preserve">het </w:t>
      </w:r>
      <w:r w:rsidR="00ED1B61">
        <w:t>OW-object</w:t>
      </w:r>
      <w:r w:rsidR="00E85111" w:rsidRPr="00F1426F">
        <w:t xml:space="preserve"> én in </w:t>
      </w:r>
      <w:r w:rsidR="00DD3C29" w:rsidRPr="00F1426F">
        <w:t xml:space="preserve">een </w:t>
      </w:r>
      <w:r w:rsidR="00D44198">
        <w:t>GIO</w:t>
      </w:r>
      <w:r w:rsidR="00DD3C29" w:rsidRPr="00F1426F">
        <w:t xml:space="preserve"> vastgelegd.</w:t>
      </w:r>
      <w:r w:rsidR="00E85111" w:rsidRPr="00F1426F">
        <w:t xml:space="preserve"> Dit attribuut kan alleen worden gebruikt wanneer de waarden niet in de Regeltekst staan.</w:t>
      </w:r>
    </w:p>
    <w:p w14:paraId="3222A5E8" w14:textId="0BA97661" w:rsidR="00030D6F" w:rsidRPr="00F1426F" w:rsidRDefault="00C77886" w:rsidP="002F7B04">
      <w:pPr>
        <w:pStyle w:val="Opsommingtekens3"/>
      </w:pPr>
      <w:r w:rsidRPr="00F1426F">
        <w:rPr>
          <w:i/>
          <w:iCs/>
        </w:rPr>
        <w:t>waardeInRegeltekst</w:t>
      </w:r>
      <w:r w:rsidRPr="00F1426F">
        <w:t xml:space="preserve">: </w:t>
      </w:r>
      <w:r w:rsidR="003F637D" w:rsidRPr="00F1426F">
        <w:t xml:space="preserve">attribuut dat wordt gebruikt wanneer </w:t>
      </w:r>
      <w:r w:rsidRPr="00F1426F">
        <w:t>de waarde van de omgevingsnorm in de Regeltekst is opgenomen. Het bevoegd gezag is vrij in de keuze van de beschrijving van de waarde. Optioneel attribuut. Komt 0 of 1 keer voor.</w:t>
      </w:r>
      <w:r w:rsidR="005D25D6" w:rsidRPr="00F1426F">
        <w:t xml:space="preserve"> Dit attribuut kan alleen worden gebruikt wanneer de waarden in de Regeltekst staan.</w:t>
      </w:r>
    </w:p>
    <w:p w14:paraId="3C2269D4" w14:textId="0089F69A" w:rsidR="007475F2" w:rsidRPr="007B60F8" w:rsidRDefault="00F6634F" w:rsidP="0078768C">
      <w:pPr>
        <w:pStyle w:val="Opsommingtekens1"/>
      </w:pPr>
      <w:r w:rsidRPr="005B2EBC">
        <w:rPr>
          <w:i/>
          <w:iCs/>
        </w:rPr>
        <w:t>eenheid</w:t>
      </w:r>
      <w:r w:rsidRPr="00F1426F">
        <w:t xml:space="preserve">: de grootheid waarin de </w:t>
      </w:r>
      <w:r w:rsidR="004F1FA0" w:rsidRPr="004F1FA0">
        <w:t>kwantitatieve</w:t>
      </w:r>
      <w:r w:rsidR="004F1FA0" w:rsidRPr="004F1FA0" w:rsidDel="004F1FA0">
        <w:t xml:space="preserve"> </w:t>
      </w:r>
      <w:r w:rsidRPr="00F1426F">
        <w:t xml:space="preserve">waarde </w:t>
      </w:r>
      <w:r w:rsidR="003C43A3" w:rsidRPr="00F1426F">
        <w:t xml:space="preserve">van de Omgevingsnorm </w:t>
      </w:r>
      <w:r w:rsidRPr="00F1426F">
        <w:t xml:space="preserve">wordt uitgedrukt. Het bevoegd gezag </w:t>
      </w:r>
      <w:r w:rsidR="00DC1CA6">
        <w:t xml:space="preserve">kiest de juiste </w:t>
      </w:r>
      <w:r w:rsidRPr="00F1426F">
        <w:t xml:space="preserve">eenheid, waarbij gebruik gemaakt </w:t>
      </w:r>
      <w:r w:rsidR="00DC1CA6">
        <w:t xml:space="preserve">wordt </w:t>
      </w:r>
      <w:r w:rsidRPr="00F1426F">
        <w:t xml:space="preserve">van de </w:t>
      </w:r>
      <w:r w:rsidR="00AE2C2F" w:rsidRPr="00F1426F">
        <w:t>waardelijst</w:t>
      </w:r>
      <w:r w:rsidRPr="00F1426F">
        <w:t xml:space="preserve"> 'Eenheid'. </w:t>
      </w:r>
      <w:r w:rsidR="00890A9E" w:rsidRPr="00F1426F">
        <w:t xml:space="preserve">Onder voorwaarde verplicht attribuut: alleen te gebruiken wanneer bij Normwaarde is gekozen voor het attribuut kwantitatieveWaarde; dan verplicht. </w:t>
      </w:r>
      <w:r w:rsidRPr="00F1426F">
        <w:t>Komt dan 1 keer voor.</w:t>
      </w:r>
    </w:p>
    <w:p w14:paraId="030F11FF" w14:textId="743E0A86" w:rsidR="00672997" w:rsidRPr="00F1426F" w:rsidRDefault="00B74F1F" w:rsidP="002F7B04">
      <w:pPr>
        <w:pStyle w:val="Opsommingtekens1"/>
      </w:pPr>
      <w:r w:rsidRPr="00F1426F">
        <w:rPr>
          <w:i/>
          <w:iCs/>
        </w:rPr>
        <w:t>locatieaanduiding</w:t>
      </w:r>
      <w:r w:rsidRPr="00F1426F">
        <w:t xml:space="preserve">: de verwijzing van een specifieke </w:t>
      </w:r>
      <w:r w:rsidR="001E1C26" w:rsidRPr="001E1C26">
        <w:t xml:space="preserve">Normwaarde behorend bij een </w:t>
      </w:r>
      <w:r w:rsidRPr="00F1426F">
        <w:t>Omgevings</w:t>
      </w:r>
      <w:r w:rsidR="00A252C9" w:rsidRPr="00F1426F">
        <w:t>norm</w:t>
      </w:r>
      <w:r w:rsidRPr="00F1426F">
        <w:t xml:space="preserve"> naar (de identificatie van) de bijbehorende Locatie; attribuut dat de specifieke Locatie aanduidt waar deze annotatie Omgevingsnorm van toepassing is. Verplicht attribuut. Komt ten minste 1 keer voor.</w:t>
      </w:r>
    </w:p>
    <w:p w14:paraId="70258202" w14:textId="3C655E65" w:rsidR="00B10CB8" w:rsidRDefault="00B10CB8">
      <w:pPr>
        <w:spacing w:line="240" w:lineRule="auto"/>
      </w:pPr>
      <w:r>
        <w:br w:type="page"/>
      </w:r>
    </w:p>
    <w:p w14:paraId="6C02D582" w14:textId="70AFB80A" w:rsidR="004735C2" w:rsidRPr="00F1426F" w:rsidRDefault="004735C2" w:rsidP="002F7B04">
      <w:r w:rsidRPr="00F1426F">
        <w:lastRenderedPageBreak/>
        <w:t>Omgevingsnorm heeft de volgende constraint</w:t>
      </w:r>
      <w:r w:rsidR="003C43A3" w:rsidRPr="00F1426F">
        <w:t>s</w:t>
      </w:r>
      <w:r w:rsidRPr="00F1426F">
        <w:t>:</w:t>
      </w:r>
    </w:p>
    <w:p w14:paraId="563CC5CC" w14:textId="7BA84535" w:rsidR="004735C2" w:rsidRPr="00F1426F" w:rsidRDefault="004735C2" w:rsidP="002F7B04">
      <w:pPr>
        <w:pStyle w:val="Opsommingtekens1"/>
      </w:pPr>
      <w:r w:rsidRPr="00F1426F">
        <w:t>waarde is kwalitatief of kwantitatief of waardeInRegeltekst</w:t>
      </w:r>
      <w:r w:rsidR="003C43A3" w:rsidRPr="00F1426F">
        <w:t>;</w:t>
      </w:r>
    </w:p>
    <w:p w14:paraId="14CE63DA" w14:textId="5C1042EB" w:rsidR="003C43A3" w:rsidRDefault="003C43A3" w:rsidP="002F7B04">
      <w:pPr>
        <w:pStyle w:val="Opsommingtekens1"/>
      </w:pPr>
      <w:r w:rsidRPr="00F1426F">
        <w:t>eenheid alleen bij kwantitatieve normwaarden.</w:t>
      </w:r>
    </w:p>
    <w:p w14:paraId="46A4369F" w14:textId="6088C535" w:rsidR="00F103AD" w:rsidRDefault="00B01815" w:rsidP="00B01815">
      <w:pPr>
        <w:pStyle w:val="Kader"/>
      </w:pPr>
      <w:r>
        <w:rPr>
          <w:noProof/>
        </w:rPr>
        <mc:AlternateContent>
          <mc:Choice Requires="wps">
            <w:drawing>
              <wp:inline distT="0" distB="0" distL="0" distR="0" wp14:anchorId="7A027065" wp14:editId="4030C4CB">
                <wp:extent cx="5400040" cy="2583951"/>
                <wp:effectExtent l="0" t="0" r="22860" b="22860"/>
                <wp:docPr id="1576363283" name="Tekstvak 1576363283"/>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70372EBB" w14:textId="6760D5F0" w:rsidR="00B01815" w:rsidRDefault="00B01815" w:rsidP="00B01815">
                            <w:pPr>
                              <w:rPr>
                                <w:b/>
                                <w:bCs/>
                              </w:rPr>
                            </w:pPr>
                            <w:r>
                              <w:rPr>
                                <w:b/>
                                <w:bCs/>
                              </w:rPr>
                              <w:t>Werkafspraak</w:t>
                            </w:r>
                            <w:r w:rsidR="00E756D8">
                              <w:rPr>
                                <w:b/>
                                <w:bCs/>
                              </w:rPr>
                              <w:t xml:space="preserve"> </w:t>
                            </w:r>
                            <w:r w:rsidR="00E756D8" w:rsidRPr="00E756D8">
                              <w:rPr>
                                <w:b/>
                                <w:bCs/>
                              </w:rPr>
                              <w:t>Geometrie en Normwaarde</w:t>
                            </w:r>
                          </w:p>
                          <w:p w14:paraId="1008A450" w14:textId="77777777" w:rsidR="00B01815" w:rsidRDefault="00B01815" w:rsidP="00B01815">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36944597" w14:textId="77777777" w:rsidR="00B01815" w:rsidRDefault="00B01815" w:rsidP="00B01815"/>
                          <w:p w14:paraId="24458641" w14:textId="61A0CAF3" w:rsidR="00ED0A54" w:rsidRDefault="00E756D8" w:rsidP="00B01815">
                            <w:pPr>
                              <w:pStyle w:val="Opsommingnummers1"/>
                            </w:pPr>
                            <w:r w:rsidRPr="00E756D8">
                              <w:t>Een Normwaarde geldt per individuele geometrie; dat geldt ook voor multigeometrie en locatiegroep: de Normwaarde geldt voor iedere individuele geometrie binnen de MultiSurface, MultiCurve of MultiPoint respectievelijk de Gebiedengroep, Lijnengroep of Puntengroep</w:t>
                            </w:r>
                            <w:r w:rsidR="00B01815">
                              <w:t>.</w:t>
                            </w:r>
                          </w:p>
                          <w:p w14:paraId="03A809B3" w14:textId="1A3C3C04" w:rsidR="00B01815" w:rsidRDefault="00E756D8" w:rsidP="00F50025">
                            <w:pPr>
                              <w:pStyle w:val="Opsommingnummers1"/>
                            </w:pPr>
                            <w:r w:rsidRPr="00E756D8">
                              <w:t>Aangezien een Normwaarde geldt per individuele geometrie is een Normwaarde die bedoeld is als gezamenlijke waarde voor meerdere geometrieën niet toegestaan</w:t>
                            </w:r>
                            <w:r w:rsidR="00B01815">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A027065" id="Tekstvak 1576363283" o:spid="_x0000_s1039"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" filled="f" strokeweight=".5pt">
                <v:textbox style="mso-fit-shape-to-text:t">
                  <w:txbxContent>
                    <w:p w14:paraId="70372EBB" w14:textId="6760D5F0" w:rsidR="00B01815" w:rsidRDefault="00B01815" w:rsidP="00B01815">
                      <w:pPr>
                        <w:rPr>
                          <w:b/>
                          <w:bCs/>
                        </w:rPr>
                      </w:pPr>
                      <w:r>
                        <w:rPr>
                          <w:b/>
                          <w:bCs/>
                        </w:rPr>
                        <w:t>Werkafspraak</w:t>
                      </w:r>
                      <w:r w:rsidR="00E756D8">
                        <w:rPr>
                          <w:b/>
                          <w:bCs/>
                        </w:rPr>
                        <w:t xml:space="preserve"> </w:t>
                      </w:r>
                      <w:r w:rsidR="00E756D8" w:rsidRPr="00E756D8">
                        <w:rPr>
                          <w:b/>
                          <w:bCs/>
                        </w:rPr>
                        <w:t>Geometrie en Normwaarde</w:t>
                      </w:r>
                    </w:p>
                    <w:p w14:paraId="1008A450" w14:textId="77777777" w:rsidR="00B01815" w:rsidRDefault="00B01815" w:rsidP="00B01815">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36944597" w14:textId="77777777" w:rsidR="00B01815" w:rsidRDefault="00B01815" w:rsidP="00B01815"/>
                    <w:p w14:paraId="24458641" w14:textId="61A0CAF3" w:rsidR="00ED0A54" w:rsidRDefault="00E756D8" w:rsidP="00B01815">
                      <w:pPr>
                        <w:pStyle w:val="Opsommingnummers1"/>
                      </w:pPr>
                      <w:r w:rsidRPr="00E756D8">
                        <w:t>Een Normwaarde geldt per individuele geometrie; dat geldt ook voor multigeometrie en locatiegroep: de Normwaarde geldt voor iedere individuele geometrie binnen de MultiSurface, MultiCurve of MultiPoint respectievelijk de Gebiedengroep, Lijnengroep of Puntengroep</w:t>
                      </w:r>
                      <w:r w:rsidR="00B01815">
                        <w:t>.</w:t>
                      </w:r>
                    </w:p>
                    <w:p w14:paraId="03A809B3" w14:textId="1A3C3C04" w:rsidR="00B01815" w:rsidRDefault="00E756D8" w:rsidP="00F50025">
                      <w:pPr>
                        <w:pStyle w:val="Opsommingnummers1"/>
                      </w:pPr>
                      <w:r w:rsidRPr="00E756D8">
                        <w:t>Aangezien een Normwaarde geldt per individuele geometrie is een Normwaarde die bedoeld is als gezamenlijke waarde voor meerdere geometrieën niet toegestaan</w:t>
                      </w:r>
                      <w:r w:rsidR="00B01815">
                        <w:t>.</w:t>
                      </w:r>
                    </w:p>
                  </w:txbxContent>
                </v:textbox>
                <w10:anchorlock/>
              </v:shape>
            </w:pict>
          </mc:Fallback>
        </mc:AlternateContent>
      </w:r>
    </w:p>
    <w:p w14:paraId="0BC33188" w14:textId="74613D6A" w:rsidR="00F103AD" w:rsidRDefault="00BB5B3A" w:rsidP="00BB5B3A">
      <w:pPr>
        <w:pStyle w:val="Kader"/>
      </w:pPr>
      <w:r>
        <w:rPr>
          <w:noProof/>
        </w:rPr>
        <mc:AlternateContent>
          <mc:Choice Requires="wps">
            <w:drawing>
              <wp:inline distT="0" distB="0" distL="0" distR="0" wp14:anchorId="517DF575" wp14:editId="1CE72BEF">
                <wp:extent cx="5400040" cy="1163222"/>
                <wp:effectExtent l="0" t="0" r="22860" b="16510"/>
                <wp:docPr id="1152943669" name="Tekstvak 115294366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03645AFB" w14:textId="4802D332" w:rsidR="00BB5B3A" w:rsidRDefault="00BB5B3A" w:rsidP="00BB5B3A">
                            <w:pPr>
                              <w:rPr>
                                <w:b/>
                                <w:bCs/>
                              </w:rPr>
                            </w:pPr>
                            <w:r>
                              <w:rPr>
                                <w:b/>
                                <w:bCs/>
                              </w:rPr>
                              <w:t>Werkafspraak</w:t>
                            </w:r>
                            <w:r w:rsidR="00E756D8">
                              <w:rPr>
                                <w:b/>
                                <w:bCs/>
                              </w:rPr>
                              <w:t xml:space="preserve"> </w:t>
                            </w:r>
                            <w:r w:rsidR="00E756D8" w:rsidRPr="00E756D8">
                              <w:rPr>
                                <w:b/>
                                <w:bCs/>
                              </w:rPr>
                              <w:t>Geen overlap</w:t>
                            </w:r>
                          </w:p>
                          <w:p w14:paraId="3C030E93" w14:textId="77777777" w:rsidR="00BB5B3A" w:rsidRDefault="00BB5B3A" w:rsidP="00BB5B3A">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5C52EA81" w14:textId="77777777" w:rsidR="00BB5B3A" w:rsidRDefault="00BB5B3A" w:rsidP="00BB5B3A"/>
                          <w:p w14:paraId="73FB2D2E" w14:textId="3B82DA9C" w:rsidR="00BB5B3A" w:rsidRDefault="00BB5B3A" w:rsidP="00BB5B3A">
                            <w:r w:rsidRPr="004E5E78">
                              <w:t xml:space="preserve">Een </w:t>
                            </w:r>
                            <w:r w:rsidR="00BD5D61">
                              <w:t>Normwaarde</w:t>
                            </w:r>
                            <w:r w:rsidRPr="004E5E78">
                              <w:t xml:space="preserve"> mag maar 1 waarde op een Locatie hebben en Locaties van de </w:t>
                            </w:r>
                            <w:r w:rsidR="0006413E" w:rsidRPr="0006413E">
                              <w:t xml:space="preserve">Normwaarde </w:t>
                            </w:r>
                            <w:r w:rsidRPr="004E5E78">
                              <w:t>mogen niet geheel of gedeeltelijk overlappend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17DF575" id="Tekstvak 1152943669" o:spid="_x0000_s1040"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QwxLwIAAFs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BaY7HSveQ3FGIgz0PWI139QYf8use2EGmwILxEZ3z7iUEjApGCxKKjC//nbu/VErRClpscly&#10;qnAKKJHfFWr4JZl61lzYTGefU9yYW2R/i6hjswasM8GB0jyY3t/J0SwNNG84DSv/JkJMcXw5p240&#10;165vfJwmLlar4IRdqJnbqp3mPvTI6mv3xowe1HIo9BOMzciyd6L1vv6m1aujQ+mCop7mntOBfezg&#10;0BPDtPkRud0Hr+s/Yfkb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CfUMMS8CAABbBAAADgAAAAAAAAAAAAAAAAAuAgAAZHJz&#10;L2Uyb0RvYy54bWxQSwECLQAUAAYACAAAACEAq+vTQNsAAAAFAQAADwAAAAAAAAAAAAAAAACJBAAA&#10;ZHJzL2Rvd25yZXYueG1sUEsFBgAAAAAEAAQA8wAAAJEFAAAAAA==&#10;" filled="f" strokeweight=".5pt">
                <v:textbox style="mso-fit-shape-to-text:t">
                  <w:txbxContent>
                    <w:p w14:paraId="03645AFB" w14:textId="4802D332" w:rsidR="00BB5B3A" w:rsidRDefault="00BB5B3A" w:rsidP="00BB5B3A">
                      <w:pPr>
                        <w:rPr>
                          <w:b/>
                          <w:bCs/>
                        </w:rPr>
                      </w:pPr>
                      <w:r>
                        <w:rPr>
                          <w:b/>
                          <w:bCs/>
                        </w:rPr>
                        <w:t>Werkafspraak</w:t>
                      </w:r>
                      <w:r w:rsidR="00E756D8">
                        <w:rPr>
                          <w:b/>
                          <w:bCs/>
                        </w:rPr>
                        <w:t xml:space="preserve"> </w:t>
                      </w:r>
                      <w:r w:rsidR="00E756D8" w:rsidRPr="00E756D8">
                        <w:rPr>
                          <w:b/>
                          <w:bCs/>
                        </w:rPr>
                        <w:t>Geen overlap</w:t>
                      </w:r>
                    </w:p>
                    <w:p w14:paraId="3C030E93" w14:textId="77777777" w:rsidR="00BB5B3A" w:rsidRDefault="00BB5B3A" w:rsidP="00BB5B3A">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5C52EA81" w14:textId="77777777" w:rsidR="00BB5B3A" w:rsidRDefault="00BB5B3A" w:rsidP="00BB5B3A"/>
                    <w:p w14:paraId="73FB2D2E" w14:textId="3B82DA9C" w:rsidR="00BB5B3A" w:rsidRDefault="00BB5B3A" w:rsidP="00BB5B3A">
                      <w:r w:rsidRPr="004E5E78">
                        <w:t xml:space="preserve">Een </w:t>
                      </w:r>
                      <w:r w:rsidR="00BD5D61">
                        <w:t>Normwaarde</w:t>
                      </w:r>
                      <w:r w:rsidRPr="004E5E78">
                        <w:t xml:space="preserve"> mag maar 1 waarde op een Locatie hebben en Locaties van de </w:t>
                      </w:r>
                      <w:r w:rsidR="0006413E" w:rsidRPr="0006413E">
                        <w:t xml:space="preserve">Normwaarde </w:t>
                      </w:r>
                      <w:r w:rsidRPr="004E5E78">
                        <w:t>mogen niet geheel of gedeeltelijk overlappend zijn.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13" Type="http://schemas.openxmlformats.org/officeDocument/2006/relationships/image" Target="media/image_9d18cae540e6ad2a2c2ddad83064ae4f.png"/><Relationship Id="rId114" Type="http://schemas.openxmlformats.org/officeDocument/2006/relationships/image" Target="media/image_b987f50b21a10d4adf0ff6d95066759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