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E6711" w14:textId="414D246E" w:rsidR="00CF23CE" w:rsidRDefault="00CF23CE" w:rsidP="00CF23CE">
      <w:pPr>
        <w:pStyle w:val="Kop5"/>
      </w:pPr>
      <w:r>
        <w:t>Consolidatieplicht</w:t>
      </w:r>
    </w:p>
    <w:p w14:paraId="1F579857" w14:textId="65BB58A8" w:rsidR="00BF6F4B" w:rsidRDefault="0009626C" w:rsidP="00BF6F4B">
      <w:r>
        <w:t xml:space="preserve">De </w:t>
      </w:r>
      <w:r w:rsidR="00BF6F4B" w:rsidRPr="00A824AF">
        <w:t>omgevings</w:t>
      </w:r>
      <w:r>
        <w:t>verordening</w:t>
      </w:r>
      <w:r w:rsidR="00BF6F4B" w:rsidRPr="00A824AF">
        <w:t xml:space="preserve"> </w:t>
      </w:r>
      <w:r w:rsidR="00BF6F4B">
        <w:t xml:space="preserve">bevat algemeen verbindende voorschriften. Daarom moet de </w:t>
      </w:r>
      <w:r>
        <w:t>provincie</w:t>
      </w:r>
      <w:r w:rsidR="00BF6F4B">
        <w:t xml:space="preserve"> er voor zorgen dat </w:t>
      </w:r>
      <w:r>
        <w:t xml:space="preserve">de </w:t>
      </w:r>
      <w:r w:rsidR="00BF6F4B">
        <w:t>omgevings</w:t>
      </w:r>
      <w:r>
        <w:t>verordening</w:t>
      </w:r>
      <w:r w:rsidR="00BF6F4B">
        <w:t xml:space="preserve"> </w:t>
      </w:r>
      <w:r w:rsidR="00BF6F4B" w:rsidRPr="00F24C93">
        <w:t>in geconsolideerde vorm</w:t>
      </w:r>
      <w:r w:rsidR="00BF6F4B">
        <w:t xml:space="preserve"> beschikbaar is</w:t>
      </w:r>
      <w:r w:rsidR="00BF6F4B">
        <w:rPr>
          <w:rStyle w:val="Voetnootmarkering"/>
        </w:rPr>
        <w:footnoteReference w:id="152"/>
      </w:r>
      <w:r w:rsidR="00BF6F4B">
        <w:t xml:space="preserve"> op de door de minister van BZK </w:t>
      </w:r>
      <w:r w:rsidR="00BF6F4B" w:rsidRPr="00EB6A94">
        <w:t>in stand gehouden digitale infrastructuur</w:t>
      </w:r>
      <w:r w:rsidR="00BF6F4B">
        <w:rPr>
          <w:rStyle w:val="Voetnootmarkering"/>
        </w:rPr>
        <w:footnoteReference w:id="153"/>
      </w:r>
      <w:r w:rsidR="00BF6F4B">
        <w:t xml:space="preserve">: de lokale regelingenbanken op overheid.nl. </w:t>
      </w:r>
      <w:r w:rsidR="00BF6F4B" w:rsidRPr="00565ACD">
        <w:t>Te consolideren wijzigingen in een algemeen verbindend voorschrift kunnen als bron hebbe</w:t>
      </w:r>
      <w:r w:rsidR="00BF6F4B">
        <w:t>n</w:t>
      </w:r>
      <w:r w:rsidR="00BF6F4B">
        <w:rPr>
          <w:rStyle w:val="Voetnootmarkering"/>
        </w:rPr>
        <w:footnoteReference w:id="154"/>
      </w:r>
      <w:r w:rsidR="00BF6F4B">
        <w:t>:</w:t>
      </w:r>
    </w:p>
    <w:p w14:paraId="7E7C057D" w14:textId="77777777" w:rsidR="00BF6F4B" w:rsidRDefault="00BF6F4B" w:rsidP="00BF6F4B">
      <w:pPr>
        <w:pStyle w:val="Opsommingtekens1"/>
      </w:pPr>
      <w:r>
        <w:t>Een wijzigingsopdracht in een nieuw algemeen verbindend voorschrift (lees: een wijzigingsbesluit); of</w:t>
      </w:r>
    </w:p>
    <w:p w14:paraId="76EB7BFA" w14:textId="77777777" w:rsidR="00BF6F4B" w:rsidRDefault="00BF6F4B" w:rsidP="00BF6F4B">
      <w:pPr>
        <w:pStyle w:val="Opsommingtekens1"/>
      </w:pPr>
      <w:r>
        <w:t>een rechterlijke uitspraak die wordt gepubliceerd in het publicatieblad overeenkomstig artikel 8:80 Awb.</w:t>
      </w:r>
    </w:p>
    <w:p w14:paraId="2A935748" w14:textId="3639BF5A" w:rsidR="0029460B" w:rsidRPr="00A27CBF" w:rsidRDefault="00BF6F4B" w:rsidP="00A27CBF">
      <w:r>
        <w:t xml:space="preserve">Dit betekent dat de </w:t>
      </w:r>
      <w:r w:rsidR="00440FA5">
        <w:t>provincie</w:t>
      </w:r>
      <w:r w:rsidR="006B1B1E">
        <w:t xml:space="preserve"> er voor moet zorgen dat iedere wijziging </w:t>
      </w:r>
      <w:r w:rsidR="00C7370E" w:rsidRPr="00C7370E">
        <w:t xml:space="preserve">wordt verwerkt </w:t>
      </w:r>
      <w:r>
        <w:t xml:space="preserve">in de geconsolideerde regeling van </w:t>
      </w:r>
      <w:r w:rsidR="006B1B1E">
        <w:t xml:space="preserve">de </w:t>
      </w:r>
      <w:r>
        <w:t>omgevings</w:t>
      </w:r>
      <w:r w:rsidR="006B1B1E">
        <w:t>verordening</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