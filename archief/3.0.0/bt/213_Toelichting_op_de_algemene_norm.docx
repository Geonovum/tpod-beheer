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AA69E" w14:textId="6701EC30" w:rsidR="00DD3F25" w:rsidRPr="00DD3F25" w:rsidRDefault="00DD3F25" w:rsidP="00F50025">
      <w:pPr>
        <w:pStyle w:val="Kop5"/>
      </w:pPr>
      <w:bookmarkStart w:id="566" w:name="_Ref_2ba30b2caaa9f80d44337d7becd6d615_1"/>
      <w:r>
        <w:t>Toelichting op de algemene norm</w:t>
      </w:r>
      <w:bookmarkEnd w:id="566"/>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780D4E18"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w:t>
      </w:r>
      <w:r w:rsidR="007823BC" w:rsidRPr="00F1426F">
        <w:lastRenderedPageBreak/>
        <w:t xml:space="preserve">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D33EA9">
        <w:rPr>
          <w:rStyle w:val="Verwijzing"/>
        </w:rPr>
        <w:t>7.11.1</w:t>
      </w:r>
      <w:r w:rsidR="00AE7F19" w:rsidRPr="00863F41">
        <w:rPr>
          <w:rStyle w:val="Verwijzing"/>
        </w:rPr>
        <w:fldChar w:fldCharType="end"/>
      </w:r>
    </w:p>
    <w:p w14:paraId="18183F6F" w14:textId="269F7640"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_Ref_2ba30b2caaa9f80d44337d7becd6d615_2 \n \h </w:instrText>
      </w:r>
      <w:r w:rsidR="00D91C05" w:rsidRPr="00863F41">
        <w:rPr>
          <w:rStyle w:val="Verwijzing"/>
        </w:rPr>
      </w:r>
      <w:r w:rsidR="00D91C05" w:rsidRPr="00863F41">
        <w:rPr>
          <w:rStyle w:val="Verwijzing"/>
        </w:rPr>
        <w:fldChar w:fldCharType="separate"/>
      </w:r>
      <w:r w:rsidR="00D33EA9">
        <w:rPr>
          <w:rStyle w:val="Verwijzing"/>
        </w:rPr>
        <w:t>Figuur 70</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567" w:name="_Ref_2ba30b2caaa9f80d44337d7becd6d615_2"/>
      <w:r>
        <w:t>Functionele structuur</w:t>
      </w:r>
      <w:bookmarkEnd w:id="567"/>
      <w:r w:rsidR="00680FFF">
        <w:t xml:space="preserve"> met daarin gemarkeerd de bovenliggendeActiviteit-relatie</w:t>
      </w:r>
      <w:r w:rsidR="00721C47">
        <w:t>;</w:t>
      </w:r>
      <w:r w:rsidR="002E3290">
        <w:t xml:space="preserve"> de pijl wijst van de activiteit naar de bovenliggende activiteit</w:t>
      </w:r>
    </w:p>
    <w:p w14:paraId="2CA05E6E" w14:textId="7E54F94D"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rsidR="005909D8">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rsidR="005909D8">
        <w:t xml:space="preserve">alleen </w:t>
      </w:r>
      <w:r w:rsidR="002F0651">
        <w:t>een rol bij de dienstverlening</w:t>
      </w:r>
      <w:r w:rsidR="00222615">
        <w:t xml:space="preserve"> (</w:t>
      </w:r>
      <w:r w:rsidR="005909D8">
        <w:t>V</w:t>
      </w:r>
      <w:r w:rsidR="00222615">
        <w:t>ergunningcheck in DSO-LV)</w:t>
      </w:r>
      <w:r w:rsidR="00697FBE">
        <w:t>.</w:t>
      </w:r>
      <w:r w:rsidR="00976910">
        <w:t xml:space="preserve"> </w:t>
      </w:r>
      <w:r w:rsidR="003F7CA8"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2D10A5">
        <w:t>de basistekst</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7FF403BF" w14:textId="390D5A24" w:rsidR="00ED0A54"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4F40A654"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5A2D5C04" w:rsidR="00030D6F" w:rsidRPr="00F1426F" w:rsidRDefault="00012E11" w:rsidP="00E33EDD">
      <w:r w:rsidRPr="00F1426F">
        <w:lastRenderedPageBreak/>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02">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568" w:name="_Ref_2ba30b2caaa9f80d44337d7becd6d615_3"/>
      <w:r w:rsidRPr="00F1426F">
        <w:t>Voorbeeld bedoeling van IMOW</w:t>
      </w:r>
      <w:r w:rsidR="004E1C01" w:rsidRPr="00F1426F">
        <w:t xml:space="preserve"> voor</w:t>
      </w:r>
      <w:r w:rsidRPr="00F1426F">
        <w:t xml:space="preserve"> </w:t>
      </w:r>
      <w:r w:rsidR="004E1C01" w:rsidRPr="00F1426F">
        <w:t>A</w:t>
      </w:r>
      <w:r w:rsidRPr="00F1426F">
        <w:t>ctiviteit</w:t>
      </w:r>
      <w:bookmarkEnd w:id="568"/>
    </w:p>
    <w:p w14:paraId="0C47F20E" w14:textId="5047F543" w:rsidR="00ED0A54"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3F1DAE9F"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5C795336"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_Ref_2ba30b2caaa9f80d44337d7becd6d615_3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Figuur 71</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w:t>
      </w:r>
      <w:r w:rsidR="00145D89" w:rsidRPr="00F1426F">
        <w:lastRenderedPageBreak/>
        <w:t xml:space="preserve">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p w14:paraId="4D157B18" w14:textId="77777777" w:rsidR="00903897" w:rsidRDefault="00903897" w:rsidP="00D121F1"/>
    <w:p w14:paraId="6EFD936F" w14:textId="28650E0A" w:rsidR="00903897" w:rsidRDefault="00903897" w:rsidP="00D121F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01" Type="http://schemas.openxmlformats.org/officeDocument/2006/relationships/image" Target="media/image_3db3d65f9c7d9706a2aa3e25a0bdbc43.png"/><Relationship Id="rId102"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