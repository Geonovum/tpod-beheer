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0AF4" w14:textId="3C950C56" w:rsidR="005D73E3" w:rsidRDefault="00627D38" w:rsidP="00515E62">
      <w:pPr>
        <w:pStyle w:val="Kop3"/>
      </w:pPr>
      <w:bookmarkStart w:id="1106" w:name="_Ref_c52b11f2783baf9bb904eb6bb0f69033_1"/>
      <w:r w:rsidRPr="00627D38">
        <w:t xml:space="preserve">Procedure </w:t>
      </w:r>
      <w:r>
        <w:t xml:space="preserve">voorbereidingsbesluit </w:t>
      </w:r>
      <w:r w:rsidRPr="00627D38">
        <w:t>en aan te leveren producten en gegevens</w:t>
      </w:r>
      <w:bookmarkEnd w:id="1106"/>
    </w:p>
    <w:p w14:paraId="4D852D80" w14:textId="36D54985" w:rsidR="00F76A0B" w:rsidRDefault="00F76A0B" w:rsidP="00F76A0B">
      <w:r w:rsidRPr="005A6688">
        <w:t xml:space="preserve">In deze paragraaf wordt de procedure beschreven die een </w:t>
      </w:r>
      <w:r w:rsidR="00887946">
        <w:t>voorbereidings</w:t>
      </w:r>
      <w:r w:rsidRPr="005A6688">
        <w:t xml:space="preserve">besluit doorloopt. Van iedere stap in die procedure wordt aangegeven </w:t>
      </w:r>
      <w:r w:rsidRPr="00416441">
        <w:t xml:space="preserve">of deze door de STOP/TPOD-standaard </w:t>
      </w:r>
      <w:r w:rsidRPr="00416441">
        <w:lastRenderedPageBreak/>
        <w:t xml:space="preserve">en de DSO-keten wordt ondersteund en zo ja, </w:t>
      </w:r>
      <w:r w:rsidRPr="005A6688">
        <w:t xml:space="preserve">welke producten en welke gegevens en metadata </w:t>
      </w:r>
      <w:r>
        <w:t xml:space="preserve">aan die keten </w:t>
      </w:r>
      <w:r w:rsidRPr="005A6688">
        <w:t>moeten worden aangeleverd.</w:t>
      </w:r>
    </w:p>
    <w:p w14:paraId="092F59C6" w14:textId="1B8E85C6" w:rsidR="00F76A0B" w:rsidRDefault="005D59EE" w:rsidP="00F76A0B">
      <w:pPr>
        <w:pStyle w:val="Figuur"/>
      </w:pPr>
      <w:r>
        <w:rPr>
          <w:noProof/>
        </w:rPr>
        <w:drawing>
          <wp:inline distT="0" distB="0" distL="0" distR="0" wp14:anchorId="45AECBFB" wp14:editId="55A72941">
            <wp:extent cx="4044354" cy="2714625"/>
            <wp:effectExtent l="0" t="0" r="0" b="0"/>
            <wp:docPr id="531857392" name="Afbeelding 53185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pic:cNvPicPr/>
                  </pic:nvPicPr>
                  <pic:blipFill>
                    <a:blip r:embed="rId164"/>
                    <a:stretch>
                      <a:fillRect/>
                    </a:stretch>
                  </pic:blipFill>
                  <pic:spPr>
                    <a:xfrm>
                      <a:off x="0" y="0"/>
                      <a:ext cx="4048773" cy="2717591"/>
                    </a:xfrm>
                    <a:prstGeom prst="rect">
                      <a:avLst/>
                    </a:prstGeom>
                  </pic:spPr>
                </pic:pic>
              </a:graphicData>
            </a:graphic>
          </wp:inline>
        </w:drawing>
      </w:r>
    </w:p>
    <w:p w14:paraId="7893C556" w14:textId="77777777" w:rsidR="00F76A0B" w:rsidRPr="00530C67" w:rsidRDefault="00F76A0B" w:rsidP="00F76A0B">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4"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