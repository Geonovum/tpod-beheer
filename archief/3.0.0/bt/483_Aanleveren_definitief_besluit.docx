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836A" w14:textId="77777777" w:rsidR="002B3E25" w:rsidRDefault="002B3E25" w:rsidP="002B3E25">
      <w:pPr>
        <w:pStyle w:val="Kop5"/>
      </w:pPr>
      <w:bookmarkStart w:id="1176" w:name="_Ref_e7388e171c68356943655893a0283c61_1"/>
      <w:r>
        <w:lastRenderedPageBreak/>
        <w:t>Aanleveren definitief besluit</w:t>
      </w:r>
      <w:bookmarkEnd w:id="1176"/>
    </w:p>
    <w:p w14:paraId="6B0E597D" w14:textId="77777777" w:rsidR="002B3E25" w:rsidRDefault="002B3E25" w:rsidP="002B3E25">
      <w:r w:rsidRPr="007832B4">
        <w:t xml:space="preserve">Ten behoeve van de </w:t>
      </w:r>
      <w:r>
        <w:t>bekendmaking van het definitieve besluit in gemeenteblad, waterschapsblad, provinciaal blad of Staatscourant</w:t>
      </w:r>
      <w:r w:rsidRPr="005A2B45">
        <w:t xml:space="preserve"> </w:t>
      </w:r>
      <w:r w:rsidRPr="007832B4">
        <w:t xml:space="preserve">genereert </w:t>
      </w:r>
      <w:r w:rsidRPr="001D6D07">
        <w:t xml:space="preserve">de ambtelijke organisatie vanuit </w:t>
      </w:r>
      <w:r w:rsidRPr="007832B4">
        <w:t xml:space="preserve">de </w:t>
      </w:r>
      <w:r>
        <w:t>plan</w:t>
      </w:r>
      <w:r w:rsidRPr="007832B4">
        <w:t xml:space="preserve">software </w:t>
      </w:r>
      <w:r w:rsidRPr="00F46261">
        <w:t xml:space="preserve">van </w:t>
      </w:r>
      <w:r>
        <w:t>gemeente, waterschap, provincie of Rijk</w:t>
      </w:r>
      <w:r w:rsidRPr="00F46261">
        <w:t xml:space="preserve"> </w:t>
      </w:r>
      <w:r w:rsidRPr="007832B4">
        <w:t xml:space="preserve">een </w:t>
      </w:r>
      <w:r w:rsidRPr="00050959">
        <w:t xml:space="preserve">besluit, bestaande uit een </w:t>
      </w:r>
      <w:r>
        <w:t xml:space="preserve">(definitieve) </w:t>
      </w:r>
      <w:r w:rsidRPr="00050959">
        <w:t xml:space="preserve">versie van het Besluit en de Regeling. </w:t>
      </w:r>
      <w:r w:rsidRPr="00B23F3B">
        <w:t xml:space="preserve">In de Regeling staat de volledige initiële regeling (bij het instellen van </w:t>
      </w:r>
      <w:r>
        <w:t>een programma</w:t>
      </w:r>
      <w:r w:rsidRPr="00B23F3B">
        <w:t xml:space="preserve">) of de wijzigingsinstructies voor de geconsolideerde regeling (bij een wijziging van </w:t>
      </w:r>
      <w:r>
        <w:t>een programma</w:t>
      </w:r>
      <w:r w:rsidRPr="00B23F3B">
        <w:t>).</w:t>
      </w:r>
      <w:r w:rsidRPr="00FA44F2">
        <w:t xml:space="preserve"> </w:t>
      </w:r>
      <w:r>
        <w:t>Dit geheel</w:t>
      </w:r>
      <w:r w:rsidRPr="007832B4">
        <w:t xml:space="preserve"> </w:t>
      </w:r>
      <w:r>
        <w:t xml:space="preserve">moet gemeente, waterschap, provincie of Rijk aanleveren </w:t>
      </w:r>
      <w:r w:rsidRPr="007832B4">
        <w:t>aan de LVBB.</w:t>
      </w:r>
      <w:r>
        <w:t xml:space="preserve"> </w:t>
      </w:r>
    </w:p>
    <w:p w14:paraId="208C0467" w14:textId="77777777" w:rsidR="002B3E25" w:rsidRDefault="002B3E25" w:rsidP="002B3E25">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36919DCA" w14:textId="77777777" w:rsidR="002B3E25" w:rsidRDefault="002B3E25" w:rsidP="002B3E25"/>
    <w:p w14:paraId="0B5F14F8" w14:textId="463D7E08" w:rsidR="002B3E25" w:rsidRDefault="002B3E25" w:rsidP="002B3E25">
      <w:r>
        <w:t>Om de bekendmaking van het besluit tot vaststelling of wijziging van het programma in gemeenteblad, waterschapsblad, provinciaal blad of Staatscourant</w:t>
      </w:r>
      <w:r w:rsidRPr="008B45E8">
        <w:t xml:space="preserve"> </w:t>
      </w:r>
      <w:r>
        <w:t xml:space="preserve">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zijn gegeven. Aanvullend daarop moet gemeente, waterschap, provincie of Rijk metadata over besluit en regeling en informatie over het Procedureverloop en de consolidatie meeleveren. Gemeente, waterschap,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59B4259D" w14:textId="77777777" w:rsidR="002B3E25" w:rsidRDefault="002B3E25" w:rsidP="002B3E25">
      <w:pPr>
        <w:pStyle w:val="Kop6"/>
      </w:pPr>
      <w:r>
        <w:t>Besluitmetadata</w:t>
      </w:r>
    </w:p>
    <w:p w14:paraId="6F13E8BA" w14:textId="125706B3" w:rsidR="002B3E25" w:rsidRDefault="002B3E25" w:rsidP="002B3E25">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t xml:space="preserve">definitieve </w:t>
      </w:r>
      <w:r w:rsidRPr="00C76E47">
        <w:t xml:space="preserve">besluit tot vaststelling of wijziging van </w:t>
      </w:r>
      <w:r>
        <w:t xml:space="preserve">een programma </w:t>
      </w:r>
      <w:r w:rsidRPr="00C76E47">
        <w:t>aangegeven hoe ze moeten worden toegepast.</w:t>
      </w:r>
    </w:p>
    <w:p w14:paraId="69D4089A" w14:textId="77777777" w:rsidR="002B3E25" w:rsidRDefault="002B3E25" w:rsidP="002B3E25"/>
    <w:p w14:paraId="065ADE7B" w14:textId="77777777" w:rsidR="002B3E25" w:rsidRDefault="002B3E25" w:rsidP="002B3E25">
      <w:pPr>
        <w:pStyle w:val="Opsommingtekens1"/>
      </w:pPr>
      <w:r w:rsidRPr="00073B3E">
        <w:rPr>
          <w:i/>
          <w:iCs/>
        </w:rPr>
        <w:t>eindverantwoordelijke</w:t>
      </w:r>
      <w:r>
        <w:t xml:space="preserve">: kies </w:t>
      </w:r>
      <w:r w:rsidRPr="00E3342B">
        <w:t xml:space="preserve">uit de </w:t>
      </w:r>
      <w:r>
        <w:t>STOP-</w:t>
      </w:r>
      <w:r w:rsidRPr="00E3342B">
        <w:t xml:space="preserve">waardelijst </w:t>
      </w:r>
      <w:r>
        <w:t>voor gemeente, waterschap, provincie of ministerie</w:t>
      </w:r>
      <w:r w:rsidRPr="00E3342B">
        <w:t xml:space="preserve"> </w:t>
      </w:r>
      <w:r>
        <w:t>(</w:t>
      </w:r>
      <w:r w:rsidRPr="00E3342B">
        <w:t>de identificatiecode van</w:t>
      </w:r>
      <w:r>
        <w:t>)</w:t>
      </w:r>
      <w:r w:rsidRPr="00E3342B">
        <w:t xml:space="preserve"> de betreffende </w:t>
      </w:r>
      <w:r>
        <w:t>gemeente, waterschap, provincie of ministerie.</w:t>
      </w:r>
    </w:p>
    <w:p w14:paraId="6715C2B0" w14:textId="77777777" w:rsidR="002B3E25" w:rsidRDefault="002B3E25" w:rsidP="002B3E25">
      <w:pPr>
        <w:pStyle w:val="Opsommingtekens1"/>
      </w:pPr>
      <w:r w:rsidRPr="00073B3E">
        <w:rPr>
          <w:i/>
          <w:iCs/>
        </w:rPr>
        <w:t>maker</w:t>
      </w:r>
      <w:r>
        <w:t xml:space="preserve">: kies </w:t>
      </w:r>
      <w:r w:rsidRPr="00732A01">
        <w:t xml:space="preserve">uit de </w:t>
      </w:r>
      <w:r>
        <w:t>STOP-</w:t>
      </w:r>
      <w:r w:rsidRPr="00732A01">
        <w:t xml:space="preserve">waardelijst </w:t>
      </w:r>
      <w:r>
        <w:t>voor gemeente, waterschap, provincie of ministerie</w:t>
      </w:r>
      <w:r w:rsidRPr="00732A01">
        <w:t xml:space="preserve"> </w:t>
      </w:r>
      <w:r>
        <w:t>(</w:t>
      </w:r>
      <w:r w:rsidRPr="00732A01">
        <w:t>de identificatiecode van</w:t>
      </w:r>
      <w:r>
        <w:t>)</w:t>
      </w:r>
      <w:r w:rsidRPr="00732A01">
        <w:t xml:space="preserve"> de betreffende </w:t>
      </w:r>
      <w:r>
        <w:t>gemeente, waterschap, provincie of ministerie.</w:t>
      </w:r>
    </w:p>
    <w:p w14:paraId="48DAC802" w14:textId="77777777" w:rsidR="002B3E25" w:rsidRDefault="002B3E25" w:rsidP="002B3E25">
      <w:pPr>
        <w:pStyle w:val="Opsommingtekens1"/>
      </w:pPr>
      <w:r w:rsidRPr="00C92A58">
        <w:rPr>
          <w:i/>
          <w:iCs/>
        </w:rPr>
        <w:t>soortBestuursorgaan</w:t>
      </w:r>
      <w:r>
        <w:t xml:space="preserve">: kies </w:t>
      </w:r>
      <w:r w:rsidRPr="00BE7551">
        <w:t>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r>
        <w:t>.</w:t>
      </w:r>
    </w:p>
    <w:p w14:paraId="0C37C80D" w14:textId="77777777" w:rsidR="002B3E25" w:rsidRDefault="002B3E25" w:rsidP="002B3E25">
      <w:pPr>
        <w:pStyle w:val="Opsommingtekens1"/>
      </w:pPr>
      <w:r w:rsidRPr="00073B3E">
        <w:rPr>
          <w:i/>
          <w:iCs/>
        </w:rPr>
        <w:t>informatieobjectRef</w:t>
      </w:r>
      <w:r>
        <w:t xml:space="preserve">: </w:t>
      </w:r>
      <w:r w:rsidRPr="00E9476C">
        <w:t>neem hier de verwijzingen op naar de GIO’s (en eventueel de als informatieobject gemodelleerde PDF-documenten) die het besluit aan de regeling toevoegt of die het besluit wijzigt.</w:t>
      </w:r>
    </w:p>
    <w:p w14:paraId="53024D99" w14:textId="77777777" w:rsidR="002B3E25" w:rsidRDefault="002B3E25" w:rsidP="002B3E25">
      <w:pPr>
        <w:pStyle w:val="Opsommingtekens1"/>
      </w:pPr>
      <w:r w:rsidRPr="00073B3E">
        <w:rPr>
          <w:i/>
          <w:iCs/>
        </w:rPr>
        <w:t>officieleTitel</w:t>
      </w:r>
      <w:r>
        <w:t xml:space="preserve">: </w:t>
      </w:r>
      <w:r w:rsidRPr="00E9476C">
        <w:t xml:space="preserve">geef het 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besluit tot </w:t>
      </w:r>
      <w:r>
        <w:t xml:space="preserve">vaststelling van een </w:t>
      </w:r>
      <w:r w:rsidRPr="00500131">
        <w:t>programma is ‘Besluit tot vaststelling van het Nationaal Waterprogramma’</w:t>
      </w:r>
      <w:r>
        <w:t xml:space="preserve">; </w:t>
      </w:r>
      <w:r w:rsidRPr="003D3943">
        <w:t xml:space="preserve">een voorbeeld van de officiële titel van een besluit tot </w:t>
      </w:r>
      <w:r>
        <w:t xml:space="preserve">wijziging van </w:t>
      </w:r>
      <w:r w:rsidRPr="0017518D">
        <w:t xml:space="preserve">een </w:t>
      </w:r>
      <w:r w:rsidRPr="00500131">
        <w:t>programma is ‘Besluit tot wijziging van het beheerplan Natura 2000-gebied Veluwe t.b.v. het wijzigen van enkele kernkwaliteiten’</w:t>
      </w:r>
      <w:r>
        <w:t>.</w:t>
      </w:r>
    </w:p>
    <w:p w14:paraId="1A67CD3D" w14:textId="77777777" w:rsidR="002B3E25" w:rsidRDefault="002B3E25" w:rsidP="002B3E25">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1B394ACB" w14:textId="77777777" w:rsidR="002B3E25" w:rsidRPr="00A624CC" w:rsidRDefault="002B3E25" w:rsidP="002B3E25">
      <w:pPr>
        <w:pStyle w:val="Opsommingtekens2"/>
      </w:pPr>
      <w:r w:rsidRPr="00F63709">
        <w:lastRenderedPageBreak/>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FF718F8" w14:textId="77777777" w:rsidR="002B3E25" w:rsidRPr="008E1E70" w:rsidRDefault="002B3E25" w:rsidP="002B3E2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585F062" w14:textId="77777777" w:rsidR="002B3E25" w:rsidRDefault="002B3E25" w:rsidP="002B3E25">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E63B70B" w14:textId="77777777" w:rsidR="002B3E25" w:rsidRDefault="002B3E25" w:rsidP="002B3E25">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1271F9DD" w14:textId="77777777" w:rsidR="002B3E25" w:rsidRDefault="002B3E25" w:rsidP="002B3E25">
      <w:pPr>
        <w:pStyle w:val="Opsommingtekens1"/>
      </w:pPr>
      <w:r w:rsidRPr="00073B3E">
        <w:rPr>
          <w:i/>
          <w:iCs/>
        </w:rPr>
        <w:t>soortProcedure</w:t>
      </w:r>
      <w:r>
        <w:t xml:space="preserve">: </w:t>
      </w:r>
      <w:r w:rsidRPr="00AD7397">
        <w:t>kies uit de STOP-waardelijst soortprocedure de waarde ‘</w:t>
      </w:r>
      <w:r w:rsidRPr="0017776F">
        <w:t xml:space="preserve">Definitief </w:t>
      </w:r>
      <w:r w:rsidRPr="00AD7397">
        <w:t>besluit’.</w:t>
      </w:r>
    </w:p>
    <w:p w14:paraId="398B5719" w14:textId="1E6D6DAA" w:rsidR="002B3E25" w:rsidRDefault="002B3E25" w:rsidP="002B3E25">
      <w:pPr>
        <w:pStyle w:val="Opsommingtekens1"/>
      </w:pPr>
      <w:r w:rsidRPr="00073B3E">
        <w:rPr>
          <w:i/>
          <w:iCs/>
        </w:rPr>
        <w:t>grondslag</w:t>
      </w:r>
      <w:r>
        <w:t xml:space="preserve">: </w:t>
      </w:r>
      <w:r w:rsidRPr="007830B1">
        <w:t xml:space="preserve">maak een verwijzing naar </w:t>
      </w:r>
      <w:r w:rsidRPr="00A87EC7">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BD6EE7">
        <w:fldChar w:fldCharType="begin"/>
      </w:r>
      <w:r w:rsidR="00BD6EE7">
        <w:instrText xml:space="preserve"> REF _Ref_e7388e171c68356943655893a0283c61_2 \n \h </w:instrText>
      </w:r>
      <w:r w:rsidR="00BD6EE7">
        <w:fldChar w:fldCharType="separate"/>
      </w:r>
      <w:r w:rsidR="002D10A5">
        <w:t>Figuur 164</w:t>
      </w:r>
      <w:r w:rsidR="00BD6EE7">
        <w:fldChar w:fldCharType="end"/>
      </w:r>
      <w:r>
        <w:t>:</w:t>
      </w:r>
    </w:p>
    <w:p w14:paraId="31991C52" w14:textId="77777777" w:rsidR="002B3E25" w:rsidRDefault="002B3E25" w:rsidP="002B3E25">
      <w:pPr>
        <w:pStyle w:val="Figuur"/>
      </w:pPr>
      <w:r>
        <w:rPr>
          <w:noProof/>
        </w:rPr>
        <w:drawing>
          <wp:inline distT="0" distB="0" distL="0" distR="0" wp14:anchorId="13A46DED" wp14:editId="2619D6CB">
            <wp:extent cx="4429743" cy="1495634"/>
            <wp:effectExtent l="0" t="0" r="0" b="9525"/>
            <wp:docPr id="843381313" name="Afbeelding 84338131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81313" name="Afbeelding 3" descr="Afbeelding met tekst, schermopname, Lettertype&#10;&#10;Automatisch gegenereerde beschrijving"/>
                    <pic:cNvPicPr/>
                  </pic:nvPicPr>
                  <pic:blipFill>
                    <a:blip r:embed="rId177"/>
                    <a:stretch>
                      <a:fillRect/>
                    </a:stretch>
                  </pic:blipFill>
                  <pic:spPr>
                    <a:xfrm>
                      <a:off x="0" y="0"/>
                      <a:ext cx="4429743" cy="1495634"/>
                    </a:xfrm>
                    <a:prstGeom prst="rect">
                      <a:avLst/>
                    </a:prstGeom>
                  </pic:spPr>
                </pic:pic>
              </a:graphicData>
            </a:graphic>
          </wp:inline>
        </w:drawing>
      </w:r>
    </w:p>
    <w:p w14:paraId="59E03F25" w14:textId="77777777" w:rsidR="002B3E25" w:rsidRDefault="002B3E25" w:rsidP="002B3E25">
      <w:pPr>
        <w:pStyle w:val="Figuurbijschrift"/>
      </w:pPr>
      <w:r w:rsidRPr="00B21B86">
        <w:tab/>
      </w:r>
      <w:bookmarkStart w:id="1177" w:name="_Ref_e7388e171c68356943655893a0283c61_2"/>
      <w:r w:rsidRPr="00B21B86">
        <w:t xml:space="preserve">Voorbeeld van de grondslag voor </w:t>
      </w:r>
      <w:r>
        <w:t>een programma</w:t>
      </w:r>
      <w:r w:rsidRPr="00165116">
        <w:t>, i.c. een waterbeheerprogramma</w:t>
      </w:r>
      <w:bookmarkEnd w:id="1177"/>
    </w:p>
    <w:p w14:paraId="0AE3419E" w14:textId="77777777" w:rsidR="002B3E25" w:rsidRPr="00D5041B" w:rsidRDefault="002B3E25" w:rsidP="002B3E25">
      <w:pPr>
        <w:pStyle w:val="Kader"/>
      </w:pPr>
      <w:r w:rsidRPr="00B26823">
        <w:rPr>
          <w:noProof/>
        </w:rPr>
        <mc:AlternateContent>
          <mc:Choice Requires="wps">
            <w:drawing>
              <wp:inline distT="0" distB="0" distL="0" distR="0" wp14:anchorId="4851FE57" wp14:editId="0C972C38">
                <wp:extent cx="5400040" cy="985631"/>
                <wp:effectExtent l="0" t="0" r="22860" b="22860"/>
                <wp:docPr id="1246794508" name="Tekstvak 124679450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D7B68E9"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274AEA7"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51FE57" id="Tekstvak 1246794508" o:spid="_x0000_s115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vR0fCDACAABbBAAADgAAAAAAAAAAAAAAAAAuAgAAZHJz&#10;L2Uyb0RvYy54bWxQSwECLQAUAAYACAAAACEALfghbNoAAAAFAQAADwAAAAAAAAAAAAAAAACKBAAA&#10;ZHJzL2Rvd25yZXYueG1sUEsFBgAAAAAEAAQA8wAAAJEFAAAAAA==&#10;" filled="f" strokeweight=".5pt">
                <v:textbox style="mso-fit-shape-to-text:t">
                  <w:txbxContent>
                    <w:p w14:paraId="6D7B68E9"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274AEA7"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B58EF56" w14:textId="77777777" w:rsidR="002B3E25" w:rsidRDefault="002B3E25" w:rsidP="002B3E25">
      <w:pPr>
        <w:pStyle w:val="Kop6"/>
      </w:pPr>
      <w:r>
        <w:t>Regelingmetadata</w:t>
      </w:r>
    </w:p>
    <w:p w14:paraId="2DE2A523" w14:textId="37F9CE53" w:rsidR="002B3E25" w:rsidRDefault="002B3E25" w:rsidP="002B3E25">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_Ref_50107845663edfa376a8a484b1d87f87_1 \n \h </w:instrText>
      </w:r>
      <w:r>
        <w:fldChar w:fldCharType="separate"/>
      </w:r>
      <w:r w:rsidR="002D10A5">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t xml:space="preserve">definitieve </w:t>
      </w:r>
      <w:r w:rsidRPr="00297FBE">
        <w:t xml:space="preserve">besluit tot vaststelling of wijziging van </w:t>
      </w:r>
      <w:r>
        <w:t>een programma</w:t>
      </w:r>
      <w:r w:rsidRPr="00297FBE">
        <w:t xml:space="preserve"> aangegeven hoe ze moeten worden toegepast.</w:t>
      </w:r>
    </w:p>
    <w:p w14:paraId="6AE602F5" w14:textId="77777777" w:rsidR="002B3E25" w:rsidRDefault="002B3E25" w:rsidP="002B3E25"/>
    <w:p w14:paraId="150C69A4" w14:textId="77777777" w:rsidR="002B3E25" w:rsidRPr="00073B3E" w:rsidRDefault="002B3E25" w:rsidP="002B3E25">
      <w:pPr>
        <w:pStyle w:val="Opsommingtekens1"/>
      </w:pPr>
      <w:r w:rsidRPr="00200354">
        <w:rPr>
          <w:i/>
          <w:iCs/>
        </w:rPr>
        <w:t>soortRegeling</w:t>
      </w:r>
      <w:r>
        <w:t xml:space="preserve">: </w:t>
      </w:r>
      <w:r w:rsidRPr="00297FBE">
        <w:t>kies uit de STOP-waardelijst soortRegeling de waarde ‘</w:t>
      </w:r>
      <w:r>
        <w:t>Programma</w:t>
      </w:r>
      <w:r w:rsidRPr="00297FBE">
        <w:t>’.</w:t>
      </w:r>
    </w:p>
    <w:p w14:paraId="183D7D24" w14:textId="77777777" w:rsidR="002B3E25" w:rsidRDefault="002B3E25" w:rsidP="002B3E25">
      <w:pPr>
        <w:pStyle w:val="Opsommingtekens1"/>
      </w:pPr>
      <w:r w:rsidRPr="00073B3E">
        <w:rPr>
          <w:i/>
          <w:iCs/>
        </w:rPr>
        <w:t>eindverantwoordelijke</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r w:rsidRPr="008245B3">
        <w:t xml:space="preserve"> </w:t>
      </w:r>
    </w:p>
    <w:p w14:paraId="09F68946" w14:textId="77777777" w:rsidR="002B3E25" w:rsidRDefault="002B3E25" w:rsidP="002B3E25">
      <w:pPr>
        <w:pStyle w:val="Opsommingtekens1"/>
      </w:pPr>
      <w:r w:rsidRPr="00094953">
        <w:rPr>
          <w:i/>
          <w:iCs/>
        </w:rPr>
        <w:t>maker</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51FD08F0" w14:textId="77777777" w:rsidR="002B3E25" w:rsidRPr="00C92A58" w:rsidRDefault="002B3E25" w:rsidP="002B3E25">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r>
        <w:t>.</w:t>
      </w:r>
    </w:p>
    <w:p w14:paraId="734CB61A" w14:textId="77777777" w:rsidR="002B3E25" w:rsidRDefault="002B3E25" w:rsidP="002B3E25">
      <w:pPr>
        <w:pStyle w:val="Opsommingtekens1"/>
      </w:pPr>
      <w:r w:rsidRPr="00094953">
        <w:rPr>
          <w:i/>
          <w:iCs/>
        </w:rPr>
        <w:t>officieleTitel</w:t>
      </w:r>
      <w:r>
        <w:t xml:space="preserve">: </w:t>
      </w:r>
      <w:r w:rsidRPr="00F62446">
        <w:t xml:space="preserve">geef de regeling van </w:t>
      </w:r>
      <w:r>
        <w:t>het programma</w:t>
      </w:r>
      <w:r w:rsidRPr="00F62446">
        <w:t xml:space="preserve"> een onderscheidende en herkenbare titel</w:t>
      </w:r>
      <w:r w:rsidRPr="00CC2B13">
        <w:t>.</w:t>
      </w:r>
      <w:r>
        <w:t xml:space="preserve"> Voorbeelden van de officiële titel van een </w:t>
      </w:r>
      <w:r w:rsidRPr="006F6689">
        <w:t>programma zijn ‘Nationaal Waterprogramma’, ‘Beheerplan Natura 2000-gebied Alde Feanen’, ‘Gemeentelijk Rioleringsprogramma Barneveld’.</w:t>
      </w:r>
    </w:p>
    <w:p w14:paraId="60F2F842" w14:textId="77777777" w:rsidR="002B3E25" w:rsidRDefault="002B3E25" w:rsidP="002B3E25">
      <w:pPr>
        <w:pStyle w:val="Opsommingtekens1"/>
      </w:pPr>
      <w:r w:rsidRPr="00E5611C">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642ADCB5" w14:textId="77777777" w:rsidR="002B3E25" w:rsidRPr="00A624CC" w:rsidRDefault="002B3E25" w:rsidP="002B3E25">
      <w:pPr>
        <w:pStyle w:val="Opsommingtekens2"/>
      </w:pPr>
      <w:r w:rsidRPr="00E11146">
        <w:t xml:space="preserve">in </w:t>
      </w:r>
      <w:r>
        <w:t>het programma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B61F8B3" w14:textId="70D2AA34" w:rsidR="002B3E25" w:rsidRDefault="002B3E25" w:rsidP="002B3E25">
      <w:pPr>
        <w:pStyle w:val="Opsommingtekens2"/>
      </w:pPr>
      <w:r w:rsidRPr="00674056">
        <w:t xml:space="preserve">in </w:t>
      </w:r>
      <w:r>
        <w:t>het programma</w:t>
      </w:r>
      <w:r w:rsidRPr="00A21CB4">
        <w:t xml:space="preserve">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588EC8E9" w14:textId="77777777" w:rsidR="002B3E25" w:rsidRDefault="002B3E25" w:rsidP="002B3E25">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8BE8355" w14:textId="77777777" w:rsidR="002B3E25" w:rsidRDefault="002B3E25" w:rsidP="002B3E25">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r w:rsidRPr="003B618A" w:rsidDel="00B21B86">
        <w:t xml:space="preserve"> </w:t>
      </w:r>
    </w:p>
    <w:p w14:paraId="3FC15B46" w14:textId="77777777" w:rsidR="002B3E25" w:rsidRDefault="002B3E25" w:rsidP="002B3E25">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77D76EF5" w14:textId="77777777" w:rsidR="002B3E25" w:rsidRDefault="002B3E25" w:rsidP="002B3E25">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w:t>
      </w:r>
    </w:p>
    <w:p w14:paraId="1EC8A7BD" w14:textId="5CD8915D" w:rsidR="002B3E25" w:rsidRDefault="002B3E25" w:rsidP="002B3E25">
      <w:pPr>
        <w:pStyle w:val="Opsommingtekens1"/>
      </w:pPr>
      <w:r w:rsidRPr="00073B3E">
        <w:rPr>
          <w:i/>
          <w:iCs/>
        </w:rPr>
        <w:t>grondslag</w:t>
      </w:r>
      <w:r>
        <w:t xml:space="preserve">: </w:t>
      </w:r>
      <w:r w:rsidRPr="00D63ACF">
        <w:t xml:space="preserve">maak een verwijzing naar </w:t>
      </w:r>
      <w:r w:rsidRPr="00A87EC7">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992142">
        <w:fldChar w:fldCharType="begin"/>
      </w:r>
      <w:r w:rsidR="00992142">
        <w:instrText xml:space="preserve"> REF _Ref_e7388e171c68356943655893a0283c61_3 \n \h </w:instrText>
      </w:r>
      <w:r w:rsidR="00992142">
        <w:fldChar w:fldCharType="separate"/>
      </w:r>
      <w:r w:rsidR="002D10A5">
        <w:t>Figuur 165</w:t>
      </w:r>
      <w:r w:rsidR="00992142">
        <w:fldChar w:fldCharType="end"/>
      </w:r>
      <w:r>
        <w:t>:</w:t>
      </w:r>
    </w:p>
    <w:p w14:paraId="12D7C585" w14:textId="77777777" w:rsidR="002B3E25" w:rsidRDefault="002B3E25" w:rsidP="002B3E25">
      <w:pPr>
        <w:pStyle w:val="Figuur"/>
      </w:pPr>
      <w:r>
        <w:rPr>
          <w:noProof/>
        </w:rPr>
        <w:lastRenderedPageBreak/>
        <w:drawing>
          <wp:inline distT="0" distB="0" distL="0" distR="0" wp14:anchorId="1E88274E" wp14:editId="68588F56">
            <wp:extent cx="4429743" cy="1495634"/>
            <wp:effectExtent l="0" t="0" r="0" b="9525"/>
            <wp:docPr id="1522800237" name="Afbeelding 1522800237"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00237" name="Afbeelding 4" descr="Afbeelding met tekst, schermopname, Lettertype&#10;&#10;Automatisch gegenereerde beschrijving"/>
                    <pic:cNvPicPr/>
                  </pic:nvPicPr>
                  <pic:blipFill>
                    <a:blip r:embed="rId177"/>
                    <a:stretch>
                      <a:fillRect/>
                    </a:stretch>
                  </pic:blipFill>
                  <pic:spPr>
                    <a:xfrm>
                      <a:off x="0" y="0"/>
                      <a:ext cx="4429743" cy="1495634"/>
                    </a:xfrm>
                    <a:prstGeom prst="rect">
                      <a:avLst/>
                    </a:prstGeom>
                  </pic:spPr>
                </pic:pic>
              </a:graphicData>
            </a:graphic>
          </wp:inline>
        </w:drawing>
      </w:r>
    </w:p>
    <w:p w14:paraId="7AC13A35" w14:textId="77777777" w:rsidR="002B3E25" w:rsidRDefault="002B3E25" w:rsidP="002B3E25">
      <w:pPr>
        <w:pStyle w:val="Figuurbijschrift"/>
      </w:pPr>
      <w:bookmarkStart w:id="1178" w:name="_Ref_e7388e171c68356943655893a0283c61_3"/>
      <w:r w:rsidRPr="00B21B86">
        <w:t xml:space="preserve">Voorbeeld van de grondslag voor </w:t>
      </w:r>
      <w:r>
        <w:t>een programma</w:t>
      </w:r>
      <w:r w:rsidRPr="00642CB6">
        <w:t>, i.c. een waterbeheerprogramma</w:t>
      </w:r>
      <w:bookmarkEnd w:id="1178"/>
    </w:p>
    <w:p w14:paraId="61E2FA9D" w14:textId="77777777" w:rsidR="002B3E25" w:rsidRDefault="002B3E25" w:rsidP="002B3E25">
      <w:pPr>
        <w:pStyle w:val="Kader"/>
      </w:pPr>
      <w:r w:rsidRPr="00B26823">
        <w:rPr>
          <w:noProof/>
        </w:rPr>
        <mc:AlternateContent>
          <mc:Choice Requires="wps">
            <w:drawing>
              <wp:inline distT="0" distB="0" distL="0" distR="0" wp14:anchorId="287FB255" wp14:editId="45E9236C">
                <wp:extent cx="5400040" cy="1518404"/>
                <wp:effectExtent l="0" t="0" r="22860" b="22860"/>
                <wp:docPr id="405441182" name="Tekstvak 405441182"/>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5D07D2" w14:textId="77777777" w:rsidR="002B3E25" w:rsidRPr="00D80A79" w:rsidRDefault="002B3E25" w:rsidP="002B3E25">
                            <w:pPr>
                              <w:rPr>
                                <w:b/>
                                <w:bCs/>
                              </w:rPr>
                            </w:pPr>
                            <w:r w:rsidRPr="00D80A79">
                              <w:rPr>
                                <w:b/>
                                <w:bCs/>
                              </w:rPr>
                              <w:t>Toekomstige functionaliteit</w:t>
                            </w:r>
                          </w:p>
                          <w:p w14:paraId="2901E43F" w14:textId="77777777" w:rsidR="002B3E25" w:rsidRDefault="002B3E25" w:rsidP="002B3E25">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489E2060" w14:textId="77777777" w:rsidR="002B3E25" w:rsidRDefault="002B3E25" w:rsidP="002B3E25"/>
                          <w:p w14:paraId="754CD465" w14:textId="77777777" w:rsidR="002B3E25" w:rsidRDefault="002B3E25" w:rsidP="002B3E25">
                            <w:pPr>
                              <w:rPr>
                                <w:b/>
                                <w:bCs/>
                              </w:rPr>
                            </w:pPr>
                            <w:r w:rsidRPr="004C2D57">
                              <w:rPr>
                                <w:b/>
                                <w:bCs/>
                              </w:rPr>
                              <w:t>Huidige werkwijze</w:t>
                            </w:r>
                          </w:p>
                          <w:p w14:paraId="1F7D1883" w14:textId="77777777" w:rsidR="002B3E25" w:rsidRPr="0022671B" w:rsidRDefault="002B3E25" w:rsidP="002B3E25">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7FB255" id="Tekstvak 405441182" o:spid="_x0000_s115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EgWvDUvAgAAXAQAAA4AAAAAAAAAAAAAAAAALgIAAGRy&#10;cy9lMm9Eb2MueG1sUEsBAi0AFAAGAAgAAAAhAOnrBNPcAAAABQEAAA8AAAAAAAAAAAAAAAAAiQQA&#10;AGRycy9kb3ducmV2LnhtbFBLBQYAAAAABAAEAPMAAACSBQAAAAA=&#10;" filled="f" strokeweight=".5pt">
                <v:textbox style="mso-fit-shape-to-text:t">
                  <w:txbxContent>
                    <w:p w14:paraId="415D07D2" w14:textId="77777777" w:rsidR="002B3E25" w:rsidRPr="00D80A79" w:rsidRDefault="002B3E25" w:rsidP="002B3E25">
                      <w:pPr>
                        <w:rPr>
                          <w:b/>
                          <w:bCs/>
                        </w:rPr>
                      </w:pPr>
                      <w:r w:rsidRPr="00D80A79">
                        <w:rPr>
                          <w:b/>
                          <w:bCs/>
                        </w:rPr>
                        <w:t>Toekomstige functionaliteit</w:t>
                      </w:r>
                    </w:p>
                    <w:p w14:paraId="2901E43F" w14:textId="77777777" w:rsidR="002B3E25" w:rsidRDefault="002B3E25" w:rsidP="002B3E25">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489E2060" w14:textId="77777777" w:rsidR="002B3E25" w:rsidRDefault="002B3E25" w:rsidP="002B3E25"/>
                    <w:p w14:paraId="754CD465" w14:textId="77777777" w:rsidR="002B3E25" w:rsidRDefault="002B3E25" w:rsidP="002B3E25">
                      <w:pPr>
                        <w:rPr>
                          <w:b/>
                          <w:bCs/>
                        </w:rPr>
                      </w:pPr>
                      <w:r w:rsidRPr="004C2D57">
                        <w:rPr>
                          <w:b/>
                          <w:bCs/>
                        </w:rPr>
                        <w:t>Huidige werkwijze</w:t>
                      </w:r>
                    </w:p>
                    <w:p w14:paraId="1F7D1883" w14:textId="77777777" w:rsidR="002B3E25" w:rsidRPr="0022671B" w:rsidRDefault="002B3E25" w:rsidP="002B3E25">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5BB54082" w14:textId="77777777" w:rsidR="002B3E25" w:rsidRPr="00D5041B" w:rsidRDefault="002B3E25" w:rsidP="002B3E25">
      <w:pPr>
        <w:pStyle w:val="Kader"/>
      </w:pPr>
      <w:r w:rsidRPr="00B26823">
        <w:rPr>
          <w:noProof/>
        </w:rPr>
        <mc:AlternateContent>
          <mc:Choice Requires="wps">
            <w:drawing>
              <wp:inline distT="0" distB="0" distL="0" distR="0" wp14:anchorId="1C00B716" wp14:editId="627C7A17">
                <wp:extent cx="5400040" cy="985631"/>
                <wp:effectExtent l="0" t="0" r="22860" b="22860"/>
                <wp:docPr id="424144629" name="Tekstvak 42414462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D2209C5"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DDD9C8A"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00B716" id="Tekstvak 424144629" o:spid="_x0000_s115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IRRoeoxAgAAWwQAAA4AAAAAAAAAAAAAAAAALgIAAGRy&#10;cy9lMm9Eb2MueG1sUEsBAi0AFAAGAAgAAAAhAC34IWzaAAAABQEAAA8AAAAAAAAAAAAAAAAAiwQA&#10;AGRycy9kb3ducmV2LnhtbFBLBQYAAAAABAAEAPMAAACSBQAAAAA=&#10;" filled="f" strokeweight=".5pt">
                <v:textbox style="mso-fit-shape-to-text:t">
                  <w:txbxContent>
                    <w:p w14:paraId="1D2209C5"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DDD9C8A"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78B582" w14:textId="77777777" w:rsidR="002B3E25" w:rsidRPr="005520CC" w:rsidRDefault="002B3E25" w:rsidP="002B3E25">
      <w:pPr>
        <w:pStyle w:val="Kop6"/>
      </w:pPr>
      <w:bookmarkStart w:id="1179" w:name="_Ref_e7388e171c68356943655893a0283c61_4"/>
      <w:r>
        <w:t>Procedureverloop</w:t>
      </w:r>
      <w:bookmarkEnd w:id="1179"/>
    </w:p>
    <w:p w14:paraId="58D826D9" w14:textId="472E9885" w:rsidR="002B3E25" w:rsidRDefault="002B3E25" w:rsidP="002B3E25">
      <w:r>
        <w:t xml:space="preserve">Met de module Procedureverloop wordt informatie over het verloop van de procedure van het besluit tot vaststelling of wijziging van een programma 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definitieve besluit tot vaststelling of wijziging van een programma moet worden toegepast.</w:t>
      </w:r>
    </w:p>
    <w:p w14:paraId="77573EE0" w14:textId="77777777" w:rsidR="002B3E25" w:rsidRDefault="002B3E25" w:rsidP="002B3E25">
      <w:r>
        <w:t>Het Procedureverloop dat bij het definitieve besluit wordt aangeleverd moet de volgende gegevens bevatten:</w:t>
      </w:r>
    </w:p>
    <w:p w14:paraId="691414BA" w14:textId="77777777" w:rsidR="002B3E25" w:rsidRDefault="002B3E25" w:rsidP="002B3E25">
      <w:pPr>
        <w:pStyle w:val="Opsommingtekens1"/>
      </w:pPr>
      <w:r>
        <w:t>Procedurestap</w:t>
      </w:r>
    </w:p>
    <w:p w14:paraId="426C1F6D" w14:textId="77777777" w:rsidR="002B3E25" w:rsidRDefault="002B3E25" w:rsidP="002B3E25">
      <w:pPr>
        <w:pStyle w:val="Opsommingtekens2"/>
      </w:pPr>
      <w:r w:rsidRPr="00AF097F">
        <w:rPr>
          <w:i/>
          <w:iCs/>
        </w:rPr>
        <w:t>soortStap</w:t>
      </w:r>
      <w:r>
        <w:t>: kies uit de STOP-waardelijst Procedurestap_definitief de waarde ‘Vaststelling’</w:t>
      </w:r>
    </w:p>
    <w:p w14:paraId="48FE7C1A" w14:textId="77777777" w:rsidR="002B3E25" w:rsidRDefault="002B3E25" w:rsidP="002B3E25">
      <w:pPr>
        <w:pStyle w:val="Opsommingtekens2"/>
      </w:pPr>
      <w:r w:rsidRPr="00AF097F">
        <w:rPr>
          <w:i/>
          <w:iCs/>
        </w:rPr>
        <w:t>voltooidOp</w:t>
      </w:r>
      <w:r>
        <w:t xml:space="preserve">: vul de datum in </w:t>
      </w:r>
      <w:r w:rsidRPr="0084181C">
        <w:t xml:space="preserve">van de </w:t>
      </w:r>
      <w:r>
        <w:t xml:space="preserve">vergadering van </w:t>
      </w:r>
      <w:r w:rsidRPr="00A34BF1">
        <w:t>gemeenteraad</w:t>
      </w:r>
      <w:r>
        <w:t>, algemeen bestuur</w:t>
      </w:r>
      <w:r w:rsidRPr="00A34BF1">
        <w:t xml:space="preserve"> of provinciale staten waarin het besluit is genomen. In het geval van het Rijk </w:t>
      </w:r>
      <w:r>
        <w:t xml:space="preserve">is </w:t>
      </w:r>
      <w:r w:rsidRPr="00A34BF1">
        <w:t xml:space="preserve">dit de datum </w:t>
      </w:r>
      <w:r>
        <w:t xml:space="preserve">waarop </w:t>
      </w:r>
      <w:r w:rsidRPr="00A34BF1">
        <w:t xml:space="preserve">de </w:t>
      </w:r>
      <w:r>
        <w:t xml:space="preserve">betreffende </w:t>
      </w:r>
      <w:r w:rsidRPr="00A34BF1">
        <w:t xml:space="preserve">minister het </w:t>
      </w:r>
      <w:r>
        <w:t>programma heeft vastgesteld</w:t>
      </w:r>
    </w:p>
    <w:p w14:paraId="65EBD3AD" w14:textId="77777777" w:rsidR="002B3E25" w:rsidRDefault="002B3E25" w:rsidP="002B3E25">
      <w:pPr>
        <w:pStyle w:val="Opsommingtekens1"/>
      </w:pPr>
      <w:r>
        <w:t>Procedurestap</w:t>
      </w:r>
    </w:p>
    <w:p w14:paraId="232472B5" w14:textId="77777777" w:rsidR="002B3E25" w:rsidRDefault="002B3E25" w:rsidP="002B3E25">
      <w:pPr>
        <w:pStyle w:val="Opsommingtekens2"/>
      </w:pPr>
      <w:r w:rsidRPr="00AF097F">
        <w:rPr>
          <w:i/>
          <w:iCs/>
        </w:rPr>
        <w:t>soortStap</w:t>
      </w:r>
      <w:r>
        <w:t>: kies uit de STOP-waardelijst Procedurestap_definitief de waarde ‘Ondertekening’</w:t>
      </w:r>
    </w:p>
    <w:p w14:paraId="485161F2" w14:textId="77777777" w:rsidR="002B3E25" w:rsidRDefault="002B3E25" w:rsidP="002B3E25">
      <w:pPr>
        <w:pStyle w:val="Opsommingtekens2"/>
      </w:pPr>
      <w:r w:rsidRPr="00AF097F">
        <w:rPr>
          <w:i/>
          <w:iCs/>
        </w:rPr>
        <w:t>voltooidOp</w:t>
      </w:r>
      <w:r>
        <w:t xml:space="preserve">: vul </w:t>
      </w:r>
      <w:r w:rsidRPr="00D73360">
        <w:t>de datum in waarop</w:t>
      </w:r>
      <w:r w:rsidRPr="00210B25">
        <w:t xml:space="preserve"> namens </w:t>
      </w:r>
      <w:r>
        <w:t>burgemeester en wethouders, algemeen bestuur</w:t>
      </w:r>
      <w:r w:rsidRPr="00210B25">
        <w:t xml:space="preserve"> of </w:t>
      </w:r>
      <w:r>
        <w:t xml:space="preserve">gedeputeerde </w:t>
      </w:r>
      <w:r w:rsidRPr="00210B25">
        <w:t>staten</w:t>
      </w:r>
      <w:r>
        <w:t xml:space="preserve"> </w:t>
      </w:r>
      <w:r w:rsidRPr="00210B25">
        <w:t>het besluit is ondertekend dan wel de datum waarop de minister het besluit heeft ondertekend</w:t>
      </w:r>
    </w:p>
    <w:p w14:paraId="752752BC" w14:textId="77777777" w:rsidR="002B3E25" w:rsidRDefault="002B3E25" w:rsidP="002B3E25">
      <w:pPr>
        <w:pStyle w:val="Opsommingtekens1"/>
      </w:pPr>
      <w:r w:rsidRPr="00C2076F">
        <w:rPr>
          <w:i/>
          <w:iCs/>
        </w:rPr>
        <w:lastRenderedPageBreak/>
        <w:t>bekendOp</w:t>
      </w:r>
      <w:r>
        <w:t>:</w:t>
      </w:r>
      <w:r w:rsidRPr="00CC5184">
        <w:t xml:space="preserve"> </w:t>
      </w:r>
      <w:r>
        <w:t>vul de datum in waarop het besluit in het gemeenteblad, waterschapsblad, provinciaal blad of Staatscourant wordt gepubliceerd.</w:t>
      </w:r>
    </w:p>
    <w:p w14:paraId="009DDDA1" w14:textId="77777777" w:rsidR="002B3E25" w:rsidRDefault="002B3E25" w:rsidP="002B3E25">
      <w:r>
        <w:t xml:space="preserve">Gebruik het gegeven </w:t>
      </w:r>
      <w:r w:rsidRPr="00C2076F">
        <w:rPr>
          <w:i/>
          <w:iCs/>
        </w:rPr>
        <w:t>meerInformatie</w:t>
      </w:r>
      <w:r>
        <w:t xml:space="preserve"> niet.</w:t>
      </w:r>
    </w:p>
    <w:p w14:paraId="434C092F" w14:textId="77777777" w:rsidR="002B3E25" w:rsidRDefault="002B3E25" w:rsidP="002B3E25"/>
    <w:p w14:paraId="5709238B" w14:textId="77777777" w:rsidR="002B3E25" w:rsidRDefault="002B3E25" w:rsidP="002B3E25">
      <w:r>
        <w:t xml:space="preserve">Tegen de meeste programma’s staat geen beroep open. Gemeente, waterschap, provincie of Rijk hoeft dan geen volgende Procedurestappen aan het Procedureverloop toe te voegen. Uit het ontbreken van Procedurestappen over de beroepstermijn leidt de LVBB af dat het besluit na inwerkingtreden direct onherroepelijk is geworden. </w:t>
      </w:r>
    </w:p>
    <w:p w14:paraId="14A57E24" w14:textId="77777777" w:rsidR="002B3E25" w:rsidRDefault="002B3E25" w:rsidP="002B3E25">
      <w:r>
        <w:t>In het geval van programma’s waartegen wel beroep openstaat wordt de module Procedureverloop initieel aangeleverd met het definitieve besluit en vervolgens gemuteerd door de kennisgeving en door directe Procedureverloopmutaties. In dat geval is het Procedureverloop zowel bij het besluit als bij de kennisgeving verplicht.</w:t>
      </w:r>
    </w:p>
    <w:p w14:paraId="2BE4DB1C" w14:textId="77777777" w:rsidR="002B3E25" w:rsidRDefault="002B3E25" w:rsidP="002B3E25">
      <w:pPr>
        <w:pStyle w:val="Kop6"/>
      </w:pPr>
      <w:r>
        <w:t>ConsolidatieInformatie</w:t>
      </w:r>
    </w:p>
    <w:p w14:paraId="05B68536" w14:textId="77777777" w:rsidR="002B3E25" w:rsidRDefault="002B3E25" w:rsidP="002B3E25">
      <w:r>
        <w:t xml:space="preserve">Met de module ConsolidatieInformatie wordt informatie aangeleverd ten behoeve van de consolidatie van het besluit in de regeling. </w:t>
      </w:r>
      <w:r w:rsidRPr="0078297E">
        <w:t xml:space="preserve">In de module </w:t>
      </w:r>
      <w:r>
        <w:t>BeoogdeRegelgeving worden opgenomen:</w:t>
      </w:r>
    </w:p>
    <w:p w14:paraId="46211965" w14:textId="77777777" w:rsidR="002B3E25" w:rsidRDefault="002B3E25" w:rsidP="002B3E25">
      <w:pPr>
        <w:pStyle w:val="Opsommingtekens1"/>
      </w:pPr>
      <w:r>
        <w:t xml:space="preserve">(een </w:t>
      </w:r>
      <w:r w:rsidRPr="00415B36">
        <w:t>container</w:t>
      </w:r>
      <w:r>
        <w:t>)</w:t>
      </w:r>
      <w:r w:rsidRPr="00415B36">
        <w:t xml:space="preserve"> BeoogdeRegelgeving</w:t>
      </w:r>
      <w:r>
        <w:t xml:space="preserve"> met daarin:</w:t>
      </w:r>
    </w:p>
    <w:p w14:paraId="7ED81B0B" w14:textId="77777777" w:rsidR="002B3E25" w:rsidRDefault="002B3E25" w:rsidP="002B3E25">
      <w:pPr>
        <w:pStyle w:val="Opsommingtekens2"/>
      </w:pPr>
      <w:r>
        <w:t>BeoogdeRegeling</w:t>
      </w:r>
      <w:r w:rsidRPr="00E0465F">
        <w:t>, met daarbinnen:</w:t>
      </w:r>
    </w:p>
    <w:p w14:paraId="43926FA7" w14:textId="77777777" w:rsidR="002B3E25" w:rsidRDefault="002B3E25" w:rsidP="002B3E25">
      <w:pPr>
        <w:pStyle w:val="Opsommingtekens3"/>
      </w:pPr>
      <w:r>
        <w:t xml:space="preserve">Doel: vul hier het Doel in van </w:t>
      </w:r>
      <w:r w:rsidRPr="002E2928">
        <w:t xml:space="preserve">het </w:t>
      </w:r>
      <w:r w:rsidRPr="007957D4">
        <w:t>vaststellings- of wijzigingsbesluit</w:t>
      </w:r>
    </w:p>
    <w:p w14:paraId="63D240D8" w14:textId="77777777" w:rsidR="002B3E25" w:rsidRDefault="002B3E25" w:rsidP="002B3E25">
      <w:pPr>
        <w:pStyle w:val="Opsommingtekens3"/>
      </w:pPr>
      <w:r>
        <w:t xml:space="preserve">instrumentVersie: vul hier de identificatie in van </w:t>
      </w:r>
      <w:r w:rsidRPr="002E2928">
        <w:t xml:space="preserve">de nieuwe regelingversie van </w:t>
      </w:r>
      <w:r>
        <w:t>het programma</w:t>
      </w:r>
    </w:p>
    <w:p w14:paraId="140E7CE2" w14:textId="77777777" w:rsidR="002B3E25" w:rsidRPr="00F82551" w:rsidRDefault="002B3E25" w:rsidP="002B3E25">
      <w:pPr>
        <w:pStyle w:val="Opsommingtekens3"/>
      </w:pPr>
      <w:r>
        <w:t xml:space="preserve">eId: </w:t>
      </w:r>
      <w:r w:rsidRPr="005F4C06">
        <w:t>vul hier de identificatie in</w:t>
      </w:r>
      <w:r w:rsidRPr="00F82551">
        <w:t xml:space="preserve"> van het WijzigArtikel in het besluit waarin staat </w:t>
      </w:r>
      <w:r>
        <w:t>d</w:t>
      </w:r>
      <w:r w:rsidRPr="00F82551">
        <w:t xml:space="preserve">at het bestuursorgaan </w:t>
      </w:r>
      <w:r>
        <w:t xml:space="preserve">besluit het programma </w:t>
      </w:r>
      <w:r w:rsidRPr="009E77F4">
        <w:t>vast</w:t>
      </w:r>
      <w:r>
        <w:t xml:space="preserve"> te </w:t>
      </w:r>
      <w:r w:rsidRPr="009E77F4">
        <w:t>stel</w:t>
      </w:r>
      <w:r>
        <w:t>len</w:t>
      </w:r>
      <w:r w:rsidRPr="009E77F4">
        <w:t xml:space="preserve"> of </w:t>
      </w:r>
      <w:r>
        <w:t xml:space="preserve">te </w:t>
      </w:r>
      <w:r w:rsidRPr="00F82551">
        <w:t>wijzig</w:t>
      </w:r>
      <w:r>
        <w:t>en</w:t>
      </w:r>
    </w:p>
    <w:p w14:paraId="0AD9987C" w14:textId="77777777" w:rsidR="002B3E25" w:rsidRDefault="002B3E25" w:rsidP="002B3E25">
      <w:pPr>
        <w:pStyle w:val="Opsommingtekens2"/>
      </w:pPr>
      <w:r>
        <w:t>BeoogdInformatieobject, voor ieder Informatieobject dat het besluit vaststelt</w:t>
      </w:r>
      <w:r w:rsidRPr="00E0465F">
        <w:t>, met daarbinnen:</w:t>
      </w:r>
    </w:p>
    <w:p w14:paraId="58BB913B" w14:textId="77777777" w:rsidR="002B3E25" w:rsidRDefault="002B3E25" w:rsidP="002B3E25">
      <w:pPr>
        <w:pStyle w:val="Opsommingtekens3"/>
      </w:pPr>
      <w:r>
        <w:t xml:space="preserve">Doel: vul hier het Doel in van </w:t>
      </w:r>
      <w:r w:rsidRPr="00942999">
        <w:t xml:space="preserve">het </w:t>
      </w:r>
      <w:r w:rsidRPr="00661C3A">
        <w:t>vaststellings- of wijzigingsbesluit</w:t>
      </w:r>
    </w:p>
    <w:p w14:paraId="2EBF6983" w14:textId="77777777" w:rsidR="002B3E25" w:rsidRPr="004F1952" w:rsidRDefault="002B3E25" w:rsidP="002B3E25">
      <w:pPr>
        <w:pStyle w:val="Opsommingtekens3"/>
      </w:pPr>
      <w:r>
        <w:t xml:space="preserve">instrumentVersie: vul hier de identificatie in van </w:t>
      </w:r>
      <w:r w:rsidRPr="00C55ADC">
        <w:t>het nieuwe Informatieobject</w:t>
      </w:r>
    </w:p>
    <w:p w14:paraId="003FA1B5" w14:textId="77777777" w:rsidR="002B3E25" w:rsidRDefault="002B3E25" w:rsidP="002B3E25">
      <w:pPr>
        <w:pStyle w:val="Opsommingtekens3"/>
      </w:pPr>
      <w:r>
        <w:t xml:space="preserve">eId: vul hier de identificatie in van het element </w:t>
      </w:r>
      <w:r w:rsidRPr="00FE4106">
        <w:t xml:space="preserve">in de informatieobjecten-bijlage </w:t>
      </w:r>
      <w:r w:rsidRPr="00FC437E">
        <w:t xml:space="preserve">in de WijzigBijlage </w:t>
      </w:r>
      <w:r>
        <w:t>dat</w:t>
      </w:r>
      <w:r w:rsidRPr="00FE4106">
        <w:t xml:space="preserve"> de ExtIoRef (de identificatie van het daadwerkelijke informatieobject) </w:t>
      </w:r>
      <w:r>
        <w:t>bevat</w:t>
      </w:r>
    </w:p>
    <w:p w14:paraId="242B4B70" w14:textId="77777777" w:rsidR="002B3E25" w:rsidRDefault="002B3E25" w:rsidP="002B3E25">
      <w:pPr>
        <w:pStyle w:val="Opsommingtekens1"/>
      </w:pPr>
      <w:r w:rsidRPr="00EA48BC">
        <w:t xml:space="preserve">(een container) </w:t>
      </w:r>
      <w:r>
        <w:t xml:space="preserve">Tijdstempels </w:t>
      </w:r>
      <w:r w:rsidRPr="00EA48BC">
        <w:t>met daarin:</w:t>
      </w:r>
    </w:p>
    <w:p w14:paraId="2BF9C163" w14:textId="77777777" w:rsidR="002B3E25" w:rsidRDefault="002B3E25" w:rsidP="002B3E25">
      <w:pPr>
        <w:pStyle w:val="Opsommingtekens2"/>
      </w:pPr>
      <w:r>
        <w:t>Tijdstempel</w:t>
      </w:r>
      <w:r w:rsidRPr="00E0465F">
        <w:t>, met daarbinnen:</w:t>
      </w:r>
    </w:p>
    <w:p w14:paraId="277CAF95" w14:textId="77777777" w:rsidR="002B3E25" w:rsidRDefault="002B3E25" w:rsidP="002B3E25">
      <w:pPr>
        <w:pStyle w:val="Opsommingtekens3"/>
      </w:pPr>
      <w:r w:rsidRPr="009A5835">
        <w:t>Doel: vul hier het Doel in van het vaststellings- of wijzigingsbesluit</w:t>
      </w:r>
    </w:p>
    <w:p w14:paraId="7568BEF1" w14:textId="77777777" w:rsidR="002B3E25" w:rsidRDefault="002B3E25" w:rsidP="002B3E25">
      <w:pPr>
        <w:pStyle w:val="Opsommingtekens3"/>
      </w:pPr>
      <w:r>
        <w:t>soortTijdstempel: juridischWerkendVanaf</w:t>
      </w:r>
    </w:p>
    <w:p w14:paraId="4E721F42" w14:textId="77777777" w:rsidR="002B3E25" w:rsidRDefault="002B3E25" w:rsidP="002B3E25">
      <w:pPr>
        <w:pStyle w:val="Opsommingtekens3"/>
      </w:pPr>
      <w:r>
        <w:t>datum: de datum waarop het besluit juridisch geldend wordt</w:t>
      </w:r>
      <w:r>
        <w:br/>
        <w:t xml:space="preserve">Vul hier de inwerkingtredingsdatum van het </w:t>
      </w:r>
      <w:r w:rsidRPr="00E35323">
        <w:t xml:space="preserve">besluit tot </w:t>
      </w:r>
      <w:r w:rsidRPr="006D7561">
        <w:t xml:space="preserve">vaststelling of wijziging van </w:t>
      </w:r>
      <w:r>
        <w:t>het programma</w:t>
      </w:r>
      <w:r w:rsidRPr="006D7561">
        <w:t xml:space="preserve"> </w:t>
      </w:r>
      <w:r>
        <w:t>in. Dat is de datum van de dag na de bekendmaking van het besluit, tenzij in het besluit een andere datum van inwerkingtreden is vastgesteld, dan wordt die andere datum ingevuld. De datum van inwerkingtreden mag niet voor de datum van bekendmaking liggen. Wanneer hier geen datum wordt ingevuld, kunnen de voorzieningen de regeling niet tonen.</w:t>
      </w:r>
    </w:p>
    <w:p w14:paraId="0B25FCA0" w14:textId="77777777" w:rsidR="002B3E25" w:rsidRDefault="002B3E25" w:rsidP="002B3E25">
      <w:pPr>
        <w:pStyle w:val="Opsommingtekens3"/>
      </w:pPr>
      <w:r>
        <w:t xml:space="preserve">eId: </w:t>
      </w:r>
      <w:r w:rsidRPr="00C62E0A">
        <w:t xml:space="preserve">vul hier de identificatie in </w:t>
      </w:r>
      <w:r>
        <w:t xml:space="preserve">van </w:t>
      </w:r>
      <w:r w:rsidRPr="0099132F">
        <w:t xml:space="preserve">het artikel in het </w:t>
      </w:r>
      <w:r w:rsidRPr="00B805AB">
        <w:t>Besluit-deel waarin is bepaald wanneer het besluit in werking treedt</w:t>
      </w:r>
      <w:r w:rsidRPr="00187E25">
        <w:t>.</w:t>
      </w:r>
    </w:p>
    <w:p w14:paraId="4B592AD7" w14:textId="77777777" w:rsidR="002B3E25" w:rsidRDefault="002B3E25" w:rsidP="002B3E25">
      <w:pPr>
        <w:pStyle w:val="Kop6"/>
      </w:pPr>
      <w:r>
        <w:t>Datum bekendmaking definitief besluit</w:t>
      </w:r>
    </w:p>
    <w:p w14:paraId="36CD5418" w14:textId="77777777" w:rsidR="002B3E25" w:rsidRDefault="002B3E25" w:rsidP="002B3E25">
      <w:r>
        <w:t>Gemeente, waterschap, provincie of Rijk</w:t>
      </w:r>
      <w:r w:rsidRPr="00663CDB">
        <w:t xml:space="preserve"> moet de datum waarop zij/hij wil dat </w:t>
      </w:r>
      <w:r>
        <w:t>het besluit</w:t>
      </w:r>
      <w:r w:rsidRPr="00663CDB">
        <w:t xml:space="preserve"> in het </w:t>
      </w:r>
      <w:r>
        <w:t>gemeenteblad, waterschapsblad, provinciaal blad of Staatscourant</w:t>
      </w:r>
      <w:r w:rsidRPr="00663CDB">
        <w:t xml:space="preserve"> wordt gepubliceerd, doorgeven in de publicatieopdracht aan de LVBB, met het gegeven </w:t>
      </w:r>
      <w:r w:rsidRPr="00E22362">
        <w:rPr>
          <w:i/>
          <w:iCs/>
        </w:rPr>
        <w:t>datumBekendmaking</w:t>
      </w:r>
      <w:r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77" Type="http://schemas.openxmlformats.org/officeDocument/2006/relationships/image" Target="media/image_d5a8778925d951d2460d5b81d38b119e.png"/><Relationship Id="rId177" Type="http://schemas.openxmlformats.org/officeDocument/2006/relationships/image" Target="media/image_d5a8778925d951d2460d5b81d38b11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