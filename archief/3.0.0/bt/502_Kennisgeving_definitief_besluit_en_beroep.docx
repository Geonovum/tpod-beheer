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D40C74" w14:textId="2B20B9FB" w:rsidR="00AC093D" w:rsidRDefault="00AC093D" w:rsidP="00AC093D">
      <w:pPr>
        <w:pStyle w:val="Kop5"/>
      </w:pPr>
      <w:commentRangeStart w:id="1595"/>
      <w:commentRangeStart w:id="1596"/>
      <w:commentRangeStart w:id="1597"/>
      <w:commentRangeStart w:id="1598"/>
      <w:r>
        <w:t xml:space="preserve">Kennisgeving definitief besluit </w:t>
      </w:r>
      <w:r w:rsidR="005727AB">
        <w:t>en beroep</w:t>
      </w:r>
      <w:commentRangeEnd w:id="1595"/>
      <w:r w:rsidR="007C7968">
        <w:rPr>
          <w:rStyle w:val="Verwijzingopmerking"/>
          <w:bCs w:val="0"/>
          <w:i w:val="0"/>
          <w:iCs w:val="0"/>
        </w:rPr>
        <w:commentReference w:id="1595"/>
      </w:r>
      <w:commentRangeEnd w:id="1596"/>
      <w:r w:rsidR="007C7968">
        <w:rPr>
          <w:rStyle w:val="Verwijzingopmerking"/>
          <w:bCs w:val="0"/>
          <w:i w:val="0"/>
          <w:iCs w:val="0"/>
        </w:rPr>
        <w:commentReference w:id="1596"/>
      </w:r>
      <w:commentRangeEnd w:id="1597"/>
      <w:r w:rsidR="007C7968">
        <w:rPr>
          <w:rStyle w:val="Verwijzingopmerking"/>
          <w:bCs w:val="0"/>
          <w:i w:val="0"/>
          <w:iCs w:val="0"/>
        </w:rPr>
        <w:commentReference w:id="1597"/>
      </w:r>
      <w:commentRangeEnd w:id="1598"/>
      <w:r w:rsidR="007C7968">
        <w:rPr>
          <w:rStyle w:val="Verwijzingopmerking"/>
          <w:bCs w:val="0"/>
          <w:i w:val="0"/>
          <w:iCs w:val="0"/>
        </w:rPr>
        <w:commentReference w:id="1598"/>
      </w:r>
    </w:p>
    <w:p w14:paraId="57F2B6B7" w14:textId="77777777" w:rsidR="00AC093D" w:rsidRDefault="00AC093D" w:rsidP="00AC093D">
      <w:pPr>
        <w:pStyle w:val="Kop6"/>
      </w:pPr>
      <w:r>
        <w:t>Inhoud en aanlevering kennisgeving</w:t>
      </w:r>
    </w:p>
    <w:p w14:paraId="43CE2422" w14:textId="0F7885F0" w:rsidR="00FF3A2C" w:rsidRDefault="00C50EDA" w:rsidP="00FF3A2C">
      <w:r>
        <w:t>H</w:t>
      </w:r>
      <w:r w:rsidR="00FF3A2C" w:rsidRPr="00A03F79">
        <w:t xml:space="preserve">et tijdstip waarop </w:t>
      </w:r>
      <w:r w:rsidRPr="00C50EDA">
        <w:t xml:space="preserve">de kennisgeving </w:t>
      </w:r>
      <w:r w:rsidR="00FF3A2C" w:rsidRPr="00A03F79">
        <w:t xml:space="preserve">wordt gepubliceerd </w:t>
      </w:r>
      <w:r>
        <w:t>is</w:t>
      </w:r>
      <w:r w:rsidR="00B57CFF">
        <w:t xml:space="preserve"> </w:t>
      </w:r>
      <w:r w:rsidR="00FF3A2C" w:rsidRPr="00A03F79">
        <w:t>afhankelijk van de inhoud van de instructie</w:t>
      </w:r>
      <w:r w:rsidR="00FF3A2C">
        <w:t>:</w:t>
      </w:r>
    </w:p>
    <w:p w14:paraId="564CF688" w14:textId="048AEC06" w:rsidR="00FF3A2C" w:rsidRDefault="00FF3A2C" w:rsidP="00794E3F">
      <w:pPr>
        <w:pStyle w:val="Opsommingtekens1"/>
      </w:pPr>
      <w:r>
        <w:t>D</w:t>
      </w:r>
      <w:r w:rsidRPr="00A03F79">
        <w:t>e instructie die moet worden opgevolgd door een niet voor beroep vatbaar besluit respectievelijk door een andere handeling dan een besluit</w:t>
      </w:r>
      <w:r>
        <w:br/>
      </w:r>
      <w:r w:rsidR="00540C89" w:rsidRPr="00540C89">
        <w:t>Provincie of Rijk moet gelijktijdig met de mededeling van de instructie kennis geven van het feit dat beroep tegen de instructie kan worden ingesteld.</w:t>
      </w:r>
      <w:r w:rsidR="00752890">
        <w:t xml:space="preserve"> </w:t>
      </w:r>
      <w:r w:rsidR="00ED50F7">
        <w:t xml:space="preserve">Dit gebeurt </w:t>
      </w:r>
      <w:r w:rsidR="006C3D85">
        <w:t>direct na de toezending van de instructie aan het bestuursorgaan tot wie de instructie is gericht.</w:t>
      </w:r>
    </w:p>
    <w:p w14:paraId="553FEE99" w14:textId="1F27F75A" w:rsidR="00C235A5" w:rsidRDefault="00FF3A2C" w:rsidP="00FF3A2C">
      <w:pPr>
        <w:pStyle w:val="Opsommingtekens1"/>
      </w:pPr>
      <w:r>
        <w:t>D</w:t>
      </w:r>
      <w:r w:rsidRPr="00A03F79">
        <w:t>e instructie die moet worden opgevolgd door een voor beroep vatbaar besluit</w:t>
      </w:r>
      <w:r>
        <w:br/>
      </w:r>
      <w:r w:rsidR="008E3EFE" w:rsidRPr="008E3EFE">
        <w:t>Provincie of Rijk geeft pas kennis van het feit dat beroep tegen de instructie kan worden ingesteld op het moment dat het bestuursorgaan tot wie de instructie is gericht het opvolgende besluit bekendmaakt en kennis geeft van de mogelijkheid om tegen dat besluit beroep in te stellen.</w:t>
      </w:r>
    </w:p>
    <w:p w14:paraId="50CD752B" w14:textId="10B14956" w:rsidR="006D2E83" w:rsidRDefault="006D2E83" w:rsidP="00AC093D"/>
    <w:p w14:paraId="155867C5" w14:textId="377E9CAC" w:rsidR="00AC093D" w:rsidRDefault="00AC093D" w:rsidP="00AC093D">
      <w:r w:rsidRPr="00B34F0B">
        <w:t>De kennisgeving vermeldt in ieder geval</w:t>
      </w:r>
      <w:r>
        <w:t>:</w:t>
      </w:r>
    </w:p>
    <w:p w14:paraId="7B91A982" w14:textId="77777777" w:rsidR="00AC093D" w:rsidRDefault="00AC093D" w:rsidP="00AC093D">
      <w:pPr>
        <w:pStyle w:val="Opsommingtekens1"/>
      </w:pPr>
      <w:r w:rsidRPr="00280D33">
        <w:t>een zakelijke weergave van de inhoud</w:t>
      </w:r>
      <w:r>
        <w:t xml:space="preserve"> van het besluit</w:t>
      </w:r>
      <w:r>
        <w:rPr>
          <w:rStyle w:val="Voetnootmarkering"/>
        </w:rPr>
        <w:footnoteReference w:id="457"/>
      </w:r>
      <w:r>
        <w:t>;</w:t>
      </w:r>
    </w:p>
    <w:p w14:paraId="1E20E23B" w14:textId="77777777" w:rsidR="00AC093D" w:rsidRDefault="00AC093D" w:rsidP="00AC093D">
      <w:pPr>
        <w:pStyle w:val="Opsommingtekens2"/>
      </w:pPr>
      <w:r>
        <w:t>een beschrijving van het betreffende object of de betreffende activiteit en, in voorkomend geval, de locatie daarvan;</w:t>
      </w:r>
    </w:p>
    <w:p w14:paraId="6E93AA9A" w14:textId="77777777" w:rsidR="00AC093D" w:rsidRDefault="00AC093D" w:rsidP="00AC093D">
      <w:pPr>
        <w:pStyle w:val="Opsommingtekens2"/>
      </w:pPr>
      <w:r>
        <w:t>een zodanige beschrijving van het besluit en het rechtsgevolg daarvan dat potentiële belanghebbenden eruit kunnen afleiden in hoeverre zij in hun belangen worden geraakt;</w:t>
      </w:r>
    </w:p>
    <w:p w14:paraId="7C3F7CA7" w14:textId="77777777" w:rsidR="00AC093D" w:rsidRDefault="00AC093D" w:rsidP="00AC093D">
      <w:pPr>
        <w:pStyle w:val="Opsommingtekens1"/>
      </w:pPr>
      <w:r w:rsidRPr="00283271">
        <w:lastRenderedPageBreak/>
        <w:t>dat tegen het besluit beroep kan worden ingesteld, door wie, binnen welke termijn en bij welk orgaan</w:t>
      </w:r>
      <w:r>
        <w:rPr>
          <w:rStyle w:val="Voetnootmarkering"/>
        </w:rPr>
        <w:footnoteReference w:id="458"/>
      </w:r>
      <w:r>
        <w:t>.</w:t>
      </w:r>
    </w:p>
    <w:p w14:paraId="3223AB8B" w14:textId="5B4907DE" w:rsidR="00C235A5" w:rsidRDefault="00AC093D" w:rsidP="00AC093D">
      <w:r w:rsidRPr="001E2CB4">
        <w:t xml:space="preserve">Om de </w:t>
      </w:r>
      <w:r>
        <w:t xml:space="preserve">kennisgeving aan de LVBB aan te kunnen leveren en </w:t>
      </w:r>
      <w:r w:rsidRPr="001E2CB4">
        <w:t xml:space="preserve">in </w:t>
      </w:r>
      <w:r w:rsidRPr="005177FE">
        <w:t xml:space="preserve">provinciaal blad of Staatscourant </w:t>
      </w:r>
      <w:r w:rsidRPr="001E2CB4">
        <w:t xml:space="preserve">te </w:t>
      </w:r>
      <w:r>
        <w:t xml:space="preserve">plaatsen moet deze voldoen aan de specificaties voor de kennisgeving, die in paragraaf </w:t>
      </w:r>
      <w:r>
        <w:fldChar w:fldCharType="begin"/>
      </w:r>
      <w:r>
        <w:instrText xml:space="preserve"> REF _Ref_ec051a0803149cc62fc2e6db9a6f547d_4 \n \h </w:instrText>
      </w:r>
      <w:r>
        <w:fldChar w:fldCharType="separate"/>
      </w:r>
      <w:r w:rsidR="00C235A5">
        <w:t>10.2.2</w:t>
      </w:r>
      <w:r>
        <w:fldChar w:fldCharType="end"/>
      </w:r>
      <w:r>
        <w:t xml:space="preserve"> zijn beschreven. </w:t>
      </w:r>
      <w:r w:rsidRPr="002D135D">
        <w:t xml:space="preserve">De kennisgeving </w:t>
      </w:r>
      <w:r>
        <w:t xml:space="preserve">is </w:t>
      </w:r>
      <w:r w:rsidRPr="002D135D">
        <w:t xml:space="preserve">een </w:t>
      </w:r>
      <w:r w:rsidRPr="00746103">
        <w:t>zelfstandige eenheid en is geen onderdeel van het besluit</w:t>
      </w:r>
      <w:r w:rsidRPr="002D135D">
        <w:t>. De kennisgeving zit niet in hetzelfde aanleverpakket als het besluit waar het bij hoort, maar moet apart worden aangeleverd n</w:t>
      </w:r>
      <w:r>
        <w:t>á</w:t>
      </w:r>
      <w:r w:rsidRPr="002D135D">
        <w:t>dat het besluit-pakket is aangeleverd.</w:t>
      </w:r>
    </w:p>
    <w:p w14:paraId="17497201" w14:textId="1BBFC583" w:rsidR="00C235A5" w:rsidRDefault="00AC093D" w:rsidP="00AC093D">
      <w:r>
        <w:t>B</w:t>
      </w:r>
      <w:r w:rsidRPr="002A55E0">
        <w:t xml:space="preserve">ij </w:t>
      </w:r>
      <w:r>
        <w:t xml:space="preserve">de kennisgeving </w:t>
      </w:r>
      <w:r w:rsidRPr="002A55E0">
        <w:t>moet</w:t>
      </w:r>
      <w:r>
        <w:t xml:space="preserve"> </w:t>
      </w:r>
      <w:r w:rsidR="00331B67">
        <w:t>provincie of Rijk</w:t>
      </w:r>
      <w:r w:rsidRPr="008D1284">
        <w:t xml:space="preserve"> </w:t>
      </w:r>
      <w:r>
        <w:t>KennisgevingMetadata</w:t>
      </w:r>
      <w:r w:rsidRPr="002A55E0">
        <w:t xml:space="preserve"> en informatie over het </w:t>
      </w:r>
      <w:r>
        <w:t>P</w:t>
      </w:r>
      <w:r w:rsidRPr="002A55E0">
        <w:t xml:space="preserve">rocedureverloop meeleveren. </w:t>
      </w:r>
      <w:r w:rsidR="00331B67">
        <w:t>Provincie of Rijk</w:t>
      </w:r>
      <w:r w:rsidRPr="00787D91">
        <w:t xml:space="preserve"> </w:t>
      </w:r>
      <w:r w:rsidRPr="00E10D26">
        <w:t>moet ook een publicatieopdracht aan de LVBB aanlever</w:t>
      </w:r>
      <w:r>
        <w:t>en</w:t>
      </w:r>
      <w:r w:rsidRPr="00E10D26">
        <w:t xml:space="preserve">, waarin </w:t>
      </w:r>
      <w:r>
        <w:t xml:space="preserve">zij/hij </w:t>
      </w:r>
      <w:r w:rsidRPr="00E10D26">
        <w:t>aan</w:t>
      </w:r>
      <w:r>
        <w:t>geeft</w:t>
      </w:r>
      <w:r w:rsidRPr="00E10D26">
        <w:t xml:space="preserve"> welk soort publicatie wordt aangeleverd en op welke datum die publicatie gepubliceerd moet worden.</w:t>
      </w:r>
      <w:r>
        <w:t xml:space="preserve"> Dat is </w:t>
      </w:r>
      <w:r w:rsidRPr="002A55E0">
        <w:t>achtereenvolgens in de volgende paragrafen beschreven.</w:t>
      </w:r>
    </w:p>
    <w:p w14:paraId="6D7EF9BF" w14:textId="77A7481B" w:rsidR="00AC093D" w:rsidRDefault="00AC093D" w:rsidP="00AC093D">
      <w:r w:rsidRPr="00FD38F9">
        <w:t xml:space="preserve">NB: de kennisgeving komt wel in </w:t>
      </w:r>
      <w:r w:rsidRPr="005177FE">
        <w:t>provinciaal blad of Staatscourant</w:t>
      </w:r>
      <w:r w:rsidRPr="00FD38F9">
        <w:t>, maar wordt niet in DSO-LV getoond. In DSO-LV wordt wel gebruik gemaakt van informatie uit (de metadata bij) de kennisgeving.</w:t>
      </w:r>
    </w:p>
    <w:p w14:paraId="3B400142" w14:textId="3CD2B89E" w:rsidR="00AC093D" w:rsidRDefault="00AC093D" w:rsidP="00AC093D">
      <w:pPr>
        <w:pStyle w:val="Kop6"/>
      </w:pPr>
      <w:commentRangeStart w:id="1599"/>
      <w:r>
        <w:t>KennisgevingMetadata</w:t>
      </w:r>
      <w:commentRangeEnd w:id="1599"/>
      <w:r w:rsidR="007C7968">
        <w:rPr>
          <w:rStyle w:val="Verwijzingopmerking"/>
          <w:bCs w:val="0"/>
          <w:i w:val="0"/>
        </w:rPr>
        <w:commentReference w:id="1599"/>
      </w:r>
    </w:p>
    <w:p w14:paraId="217D17F8" w14:textId="2F1BCEA3" w:rsidR="00AC093D" w:rsidRDefault="00AC093D" w:rsidP="00AC093D">
      <w:r w:rsidRPr="00C33739">
        <w:t xml:space="preserve">De </w:t>
      </w:r>
      <w:r>
        <w:t>KennisgevingMetadata</w:t>
      </w:r>
      <w:r w:rsidRPr="00C33739">
        <w:t xml:space="preserve"> leggen vast welke organisatie verantwoordelijk is voor de </w:t>
      </w:r>
      <w:r>
        <w:t>kennisgeving</w:t>
      </w:r>
      <w:r w:rsidRPr="00C33739">
        <w:t xml:space="preserve"> en bevatten gegevens om </w:t>
      </w:r>
      <w:r>
        <w:t xml:space="preserve">de kennisgeving </w:t>
      </w:r>
      <w:r w:rsidRPr="00C33739">
        <w:t xml:space="preserve">goed vindbaar te maken. </w:t>
      </w:r>
      <w:r>
        <w:t xml:space="preserve">In paragraaf </w:t>
      </w:r>
      <w:r>
        <w:fldChar w:fldCharType="begin"/>
      </w:r>
      <w:r>
        <w:instrText xml:space="preserve"> REF _Ref_ecf1232e88b6285c93283286a1ad5a31_1 \n \h </w:instrText>
      </w:r>
      <w:r>
        <w:fldChar w:fldCharType="separate"/>
      </w:r>
      <w:r w:rsidR="00C235A5">
        <w:t>10.3.4</w:t>
      </w:r>
      <w:r>
        <w:fldChar w:fldCharType="end"/>
      </w:r>
      <w:r>
        <w:t xml:space="preserve"> zijn de KennisgevingMetadata beschreven. Daar is a</w:t>
      </w:r>
      <w:r w:rsidRPr="00103E4B">
        <w:t>angegeven of het gegeven verplicht of optioneel is</w:t>
      </w:r>
      <w:r>
        <w:t>,</w:t>
      </w:r>
      <w:r w:rsidRPr="00103E4B">
        <w:t xml:space="preserve"> hoe vaak het moet c.q. kan voorkomen</w:t>
      </w:r>
      <w:r>
        <w:t xml:space="preserve"> en wat het doel respectievelijk het resultaat van het gegeven is. </w:t>
      </w:r>
      <w:r w:rsidRPr="00C33739">
        <w:t xml:space="preserve">Hierna </w:t>
      </w:r>
      <w:r>
        <w:t xml:space="preserve">is voor </w:t>
      </w:r>
      <w:r w:rsidRPr="00C33739">
        <w:t xml:space="preserve">de </w:t>
      </w:r>
      <w:r>
        <w:t>KennisgevingMetadata</w:t>
      </w:r>
      <w:r w:rsidRPr="00BF707A">
        <w:t xml:space="preserve"> </w:t>
      </w:r>
      <w:r w:rsidRPr="00C33739">
        <w:t xml:space="preserve">die </w:t>
      </w:r>
      <w:r>
        <w:t xml:space="preserve">relevant zijn </w:t>
      </w:r>
      <w:r w:rsidRPr="00C33739">
        <w:t xml:space="preserve">voor </w:t>
      </w:r>
      <w:r>
        <w:t xml:space="preserve">de kennisgeving </w:t>
      </w:r>
      <w:r w:rsidRPr="008A734C">
        <w:t xml:space="preserve">behorend bij een </w:t>
      </w:r>
      <w:r>
        <w:t xml:space="preserve">definitief </w:t>
      </w:r>
      <w:r w:rsidRPr="008A734C">
        <w:t xml:space="preserve">besluit tot </w:t>
      </w:r>
      <w:r>
        <w:t xml:space="preserve">vaststelling of </w:t>
      </w:r>
      <w:r w:rsidRPr="008A734C">
        <w:t xml:space="preserve">wijziging van </w:t>
      </w:r>
      <w:r w:rsidR="007A05C5">
        <w:t>een instructie</w:t>
      </w:r>
      <w:r>
        <w:t xml:space="preserve"> aangegeven hoe ze moeten worden toegepast</w:t>
      </w:r>
      <w:r w:rsidRPr="00C33739">
        <w:t>.</w:t>
      </w:r>
    </w:p>
    <w:p w14:paraId="570D5A83" w14:textId="77777777" w:rsidR="00AC093D" w:rsidRDefault="00AC093D" w:rsidP="00AC093D"/>
    <w:p w14:paraId="36563021" w14:textId="63CCF79F" w:rsidR="00AC093D" w:rsidRDefault="00AC093D" w:rsidP="00AC093D">
      <w:pPr>
        <w:pStyle w:val="Opsommingtekens1"/>
      </w:pPr>
      <w:r w:rsidRPr="00BE4C87">
        <w:rPr>
          <w:i/>
          <w:iCs/>
        </w:rPr>
        <w:t>eindverantwoordelijke</w:t>
      </w:r>
      <w:r>
        <w:t xml:space="preserve">: </w:t>
      </w:r>
      <w:r w:rsidR="009F38AB" w:rsidRPr="009F38AB">
        <w:t>kies uit de STOP-waardelijst voor provincie of ministerie (de identificatiecode van) de betreffende provincie of ministerie.</w:t>
      </w:r>
    </w:p>
    <w:p w14:paraId="238121FB" w14:textId="53CF4F1C" w:rsidR="00AC093D" w:rsidRDefault="00AC093D" w:rsidP="00AC093D">
      <w:pPr>
        <w:pStyle w:val="Opsommingtekens1"/>
      </w:pPr>
      <w:r w:rsidRPr="00BE4C87">
        <w:rPr>
          <w:i/>
          <w:iCs/>
        </w:rPr>
        <w:t>maker</w:t>
      </w:r>
      <w:r>
        <w:t xml:space="preserve">: </w:t>
      </w:r>
      <w:r w:rsidR="009F38AB" w:rsidRPr="009F38AB">
        <w:t>kies uit de STOP-waardelijst voor provincie of ministerie (de identificatiecode van) de betreffende provincie of ministerie.</w:t>
      </w:r>
    </w:p>
    <w:p w14:paraId="2C01524E" w14:textId="0502D4AF" w:rsidR="00AC093D" w:rsidRDefault="00AC093D" w:rsidP="00AC093D">
      <w:pPr>
        <w:pStyle w:val="Opsommingtekens1"/>
      </w:pPr>
      <w:r w:rsidRPr="00BE4C87">
        <w:rPr>
          <w:i/>
          <w:iCs/>
        </w:rPr>
        <w:t>officieleTitel</w:t>
      </w:r>
      <w:r>
        <w:t xml:space="preserve">: geef de kennisgeving een zo onderscheidend en herkenbaar mogelijke titel. De officiële titel moet gelijk zijn aan het RegelingOpschrift van de kennisgeving. </w:t>
      </w:r>
      <w:r w:rsidR="001403D2">
        <w:t>Een v</w:t>
      </w:r>
      <w:r>
        <w:t xml:space="preserve">oorbeeld </w:t>
      </w:r>
      <w:r w:rsidRPr="00056832">
        <w:t xml:space="preserve">van de officiële titel van </w:t>
      </w:r>
      <w:r>
        <w:t xml:space="preserve">deze kennisgeving is: ‘Kennisgeving </w:t>
      </w:r>
      <w:r w:rsidR="00726104" w:rsidRPr="00726104">
        <w:t xml:space="preserve">Instructie aan de gemeente Gemeentestad </w:t>
      </w:r>
      <w:r w:rsidR="008550F3" w:rsidRPr="008550F3">
        <w:t xml:space="preserve">tot het opnemen in het omgevingsplan van </w:t>
      </w:r>
      <w:r w:rsidR="00726104" w:rsidRPr="00726104">
        <w:t>het rijksbeschermd stadsgezicht De Parkel</w:t>
      </w:r>
      <w:r w:rsidRPr="00E00505">
        <w:t>’.</w:t>
      </w:r>
    </w:p>
    <w:p w14:paraId="49BF560C" w14:textId="77777777" w:rsidR="00AC093D" w:rsidRDefault="00AC093D" w:rsidP="00AC093D">
      <w:pPr>
        <w:pStyle w:val="Opsommingtekens1"/>
      </w:pPr>
      <w:r w:rsidRPr="00BE4C87">
        <w:rPr>
          <w:i/>
          <w:iCs/>
        </w:rPr>
        <w:t>onderwerp</w:t>
      </w:r>
      <w:r>
        <w:t xml:space="preserve">: kies uit de STOP-waardelijst onderwerp alle toepasselijke onderwerpen. </w:t>
      </w:r>
      <w:r w:rsidRPr="0088589B">
        <w:t>Voor omgevingsdocumenten kunnen deze waarden uit de waardelijst passend zijn: wonen, verkeer, ruimte en infrastructuur, natuur en milieu, cultuur en recreatie, bouwen en verbouwen, scheepvaart, rail- en wegverkeer, luchtvaart, waterbeheer, ruimtelijke ordening, veiligheid, water, stoffen, natuur- en landschapsbeheer, lucht, geluid, flora en fauna, energie, bodem, afval, defensie, recreatie, horeca, evenementen, cultuur, cultureel erfgoed, klimaatverandering.</w:t>
      </w:r>
    </w:p>
    <w:p w14:paraId="12A49027" w14:textId="270901B7" w:rsidR="00C235A5" w:rsidRPr="007A0873" w:rsidRDefault="00AC093D" w:rsidP="00AC093D">
      <w:pPr>
        <w:pStyle w:val="Opsommingtekens1"/>
      </w:pPr>
      <w:r w:rsidRPr="007A0873">
        <w:rPr>
          <w:i/>
          <w:iCs/>
        </w:rPr>
        <w:t>mededelingOver</w:t>
      </w:r>
      <w:r w:rsidRPr="007A0873">
        <w:t xml:space="preserve">: </w:t>
      </w:r>
      <w:r>
        <w:t>maak een</w:t>
      </w:r>
      <w:r w:rsidRPr="007A0873">
        <w:t xml:space="preserve"> verwijzing naar de identificatie van het definitieve besluit waarover de kennisgeving gaat.</w:t>
      </w:r>
    </w:p>
    <w:p w14:paraId="71A63478" w14:textId="4E3ADCEB" w:rsidR="00AC093D" w:rsidRPr="007A0873" w:rsidRDefault="00AC093D" w:rsidP="00AC093D">
      <w:pPr>
        <w:pStyle w:val="Opsommingtekens1"/>
      </w:pPr>
      <w:r w:rsidRPr="007A0873">
        <w:rPr>
          <w:i/>
          <w:iCs/>
        </w:rPr>
        <w:t>soortKennisgeving</w:t>
      </w:r>
      <w:r w:rsidRPr="007A0873">
        <w:t xml:space="preserve">: </w:t>
      </w:r>
      <w:r>
        <w:t>kies</w:t>
      </w:r>
      <w:r w:rsidRPr="007A0873">
        <w:t xml:space="preserve"> de waarde KennisgevingBesluittermijnen.</w:t>
      </w:r>
    </w:p>
    <w:p w14:paraId="1037DD8D" w14:textId="7B016B39" w:rsidR="00AC093D" w:rsidRPr="007A0873" w:rsidRDefault="00AC093D" w:rsidP="00AC093D">
      <w:pPr>
        <w:pStyle w:val="Kop6"/>
      </w:pPr>
      <w:commentRangeStart w:id="1600"/>
      <w:commentRangeStart w:id="1601"/>
      <w:commentRangeStart w:id="1602"/>
      <w:r w:rsidRPr="007A0873">
        <w:lastRenderedPageBreak/>
        <w:t>Procedureverloop</w:t>
      </w:r>
      <w:commentRangeEnd w:id="1600"/>
      <w:r w:rsidR="007C7968">
        <w:rPr>
          <w:rStyle w:val="Verwijzingopmerking"/>
          <w:bCs w:val="0"/>
          <w:i w:val="0"/>
        </w:rPr>
        <w:commentReference w:id="1600"/>
      </w:r>
      <w:commentRangeEnd w:id="1601"/>
      <w:r w:rsidR="007C7968">
        <w:rPr>
          <w:rStyle w:val="Verwijzingopmerking"/>
          <w:bCs w:val="0"/>
          <w:i w:val="0"/>
        </w:rPr>
        <w:commentReference w:id="1601"/>
      </w:r>
      <w:commentRangeEnd w:id="1602"/>
      <w:r w:rsidR="007C7968">
        <w:rPr>
          <w:rStyle w:val="Verwijzingopmerking"/>
          <w:bCs w:val="0"/>
          <w:i w:val="0"/>
        </w:rPr>
        <w:commentReference w:id="1602"/>
      </w:r>
    </w:p>
    <w:p w14:paraId="4A3B2ABC" w14:textId="333FD417" w:rsidR="00AC093D" w:rsidRDefault="00AC093D" w:rsidP="00AC093D">
      <w:r>
        <w:t>M</w:t>
      </w:r>
      <w:r w:rsidRPr="007A0873">
        <w:t xml:space="preserve">et de module Procedureverloop </w:t>
      </w:r>
      <w:r>
        <w:t xml:space="preserve">wordt </w:t>
      </w:r>
      <w:r w:rsidRPr="007A0873">
        <w:t xml:space="preserve">informatie over het verloop van de procedure </w:t>
      </w:r>
      <w:r>
        <w:t xml:space="preserve">van het besluit tot vaststelling of wijziging van </w:t>
      </w:r>
      <w:r w:rsidR="008C73F0">
        <w:t>de instructie</w:t>
      </w:r>
      <w:r>
        <w:t xml:space="preserve"> </w:t>
      </w:r>
      <w:r w:rsidRPr="007A0873">
        <w:t>en de verschillende stappen daarin bijgehouden</w:t>
      </w:r>
      <w:r>
        <w:t>.</w:t>
      </w:r>
      <w:r w:rsidRPr="007A0873">
        <w:t xml:space="preserve"> </w:t>
      </w:r>
      <w:r>
        <w:t xml:space="preserve">In paragraaf </w:t>
      </w:r>
      <w:r>
        <w:fldChar w:fldCharType="begin"/>
      </w:r>
      <w:r>
        <w:instrText xml:space="preserve"> REF _Ref_3a5c3daf94a936f7d1a83be4092a7a99_2 \n \h </w:instrText>
      </w:r>
      <w:r>
        <w:fldChar w:fldCharType="separate"/>
      </w:r>
      <w:r w:rsidR="00C235A5">
        <w:t>10.3.5</w:t>
      </w:r>
      <w:r>
        <w:fldChar w:fldCharType="end"/>
      </w:r>
      <w:r>
        <w:t xml:space="preserve"> is beschreven hoe het doorgeven van procedure-informatie met het Procedureverloop werkt. Hierna is aangegeven hoe dat concreet bij de kennisgeving </w:t>
      </w:r>
      <w:r w:rsidRPr="008A734C">
        <w:t xml:space="preserve">behorend bij een </w:t>
      </w:r>
      <w:r>
        <w:t xml:space="preserve">definitief besluit tot vaststelling of wijziging van </w:t>
      </w:r>
      <w:r w:rsidR="007A05C5">
        <w:t>een instructie</w:t>
      </w:r>
      <w:r>
        <w:t xml:space="preserve"> moet worden toegepast.</w:t>
      </w:r>
    </w:p>
    <w:p w14:paraId="5C8F50AD" w14:textId="1F939C21" w:rsidR="00C235A5" w:rsidRDefault="00AC093D" w:rsidP="00AC093D">
      <w:r w:rsidRPr="007A0873">
        <w:t>De module Procedureverloop is initieel aangeleverd met het definitieve besluit</w:t>
      </w:r>
      <w:r>
        <w:t xml:space="preserve">, zie paragraaf </w:t>
      </w:r>
      <w:r w:rsidR="00C63E67">
        <w:fldChar w:fldCharType="begin"/>
      </w:r>
      <w:r w:rsidR="00C63E67">
        <w:instrText xml:space="preserve"> REF _Ref_67219c3b071d3b50472d8e03ff3a38f2_3 \n \h </w:instrText>
      </w:r>
      <w:r w:rsidR="00C63E67">
        <w:fldChar w:fldCharType="separate"/>
      </w:r>
      <w:r w:rsidR="00C235A5">
        <w:t>10.12.2.3.3</w:t>
      </w:r>
      <w:r w:rsidR="00C63E67">
        <w:fldChar w:fldCharType="end"/>
      </w:r>
      <w:r w:rsidRPr="007A0873">
        <w:t xml:space="preserve">. </w:t>
      </w:r>
      <w:r>
        <w:t xml:space="preserve">Het Procedureverloop </w:t>
      </w:r>
      <w:r w:rsidRPr="007A0873">
        <w:t>wordt vervolgens met een Procedureverloopmutatie bij de kennisgeving gemuteerd.</w:t>
      </w:r>
    </w:p>
    <w:p w14:paraId="5E94FE64" w14:textId="0116EA2C" w:rsidR="00AC093D" w:rsidRDefault="00AC093D" w:rsidP="00AC093D"/>
    <w:p w14:paraId="14F02B61" w14:textId="5F634030" w:rsidR="00AC093D" w:rsidRDefault="00AC093D" w:rsidP="00AC093D">
      <w:r>
        <w:t xml:space="preserve">Bij de kennisgeving van het definitieve besluit tot vaststelling of wijziging van </w:t>
      </w:r>
      <w:r w:rsidR="008C73F0">
        <w:t>de instructie</w:t>
      </w:r>
      <w:r w:rsidR="00F1049B">
        <w:t xml:space="preserve">, respectievelijk van de mogelijkheid om </w:t>
      </w:r>
      <w:r w:rsidR="003B4263">
        <w:t>beroep tegen de instructie in te stellen</w:t>
      </w:r>
      <w:r w:rsidR="00D00F6C">
        <w:t>,</w:t>
      </w:r>
      <w:r>
        <w:t xml:space="preserve"> worden met een Procedureverloopmutatie aan het Procedureverloop de volgende gegevens toegevoegd:</w:t>
      </w:r>
    </w:p>
    <w:p w14:paraId="5CBCF50A" w14:textId="77777777" w:rsidR="00AC093D" w:rsidRDefault="00AC093D" w:rsidP="00AC093D">
      <w:pPr>
        <w:pStyle w:val="Opsommingtekens1"/>
      </w:pPr>
      <w:r>
        <w:t>Procedurestap</w:t>
      </w:r>
    </w:p>
    <w:p w14:paraId="58116170" w14:textId="77777777" w:rsidR="00AC093D" w:rsidRDefault="00AC093D" w:rsidP="00AC093D">
      <w:pPr>
        <w:pStyle w:val="Opsommingtekens2"/>
      </w:pPr>
      <w:r w:rsidRPr="00AF097F">
        <w:rPr>
          <w:i/>
          <w:iCs/>
        </w:rPr>
        <w:t>soortStap</w:t>
      </w:r>
      <w:r>
        <w:t>: kies uit de STOP-waardelijst Procedurestap_definitief de waarde ‘Einde beroeps</w:t>
      </w:r>
      <w:r w:rsidRPr="00AF097F">
        <w:t>termijn</w:t>
      </w:r>
      <w:r>
        <w:t>’</w:t>
      </w:r>
    </w:p>
    <w:p w14:paraId="2DD3F99A" w14:textId="77777777" w:rsidR="00AC093D" w:rsidRDefault="00AC093D" w:rsidP="00AC093D">
      <w:pPr>
        <w:pStyle w:val="Opsommingtekens2"/>
      </w:pPr>
      <w:r w:rsidRPr="00AF097F">
        <w:rPr>
          <w:i/>
          <w:iCs/>
        </w:rPr>
        <w:t>voltooidOp</w:t>
      </w:r>
      <w:r>
        <w:t>: vul de datum in waarop de beroepstermijn van het (definitieve) besluit is geëindigd. Dit is de laatste dag waarop nog beroep tegen het besluit kan worden ingesteld</w:t>
      </w:r>
    </w:p>
    <w:p w14:paraId="381B62B6" w14:textId="508FC80D" w:rsidR="00AC093D" w:rsidRDefault="00AC093D" w:rsidP="00AC093D">
      <w:pPr>
        <w:pStyle w:val="Opsommingtekens1"/>
      </w:pPr>
      <w:r w:rsidRPr="004E5084">
        <w:rPr>
          <w:i/>
          <w:iCs/>
        </w:rPr>
        <w:t>bekendOp</w:t>
      </w:r>
      <w:r>
        <w:t>:</w:t>
      </w:r>
      <w:r w:rsidRPr="00CC5184">
        <w:t xml:space="preserve"> </w:t>
      </w:r>
      <w:r>
        <w:t xml:space="preserve">vul de datum in waarop de kennisgeving in </w:t>
      </w:r>
      <w:r w:rsidRPr="00F92B6F">
        <w:t xml:space="preserve">provinciaal blad of Staatscourant </w:t>
      </w:r>
      <w:r>
        <w:t>wordt gepubliceerd.</w:t>
      </w:r>
    </w:p>
    <w:p w14:paraId="0DA6AAD3" w14:textId="77777777" w:rsidR="00AC093D" w:rsidRDefault="00AC093D" w:rsidP="00AC093D">
      <w:r>
        <w:t>Gebruik i</w:t>
      </w:r>
      <w:r w:rsidRPr="00974240">
        <w:t xml:space="preserve">n deze fase van de procedure het gegeven </w:t>
      </w:r>
      <w:r w:rsidRPr="00541BF1">
        <w:rPr>
          <w:i/>
          <w:iCs/>
        </w:rPr>
        <w:t>meerInformatie</w:t>
      </w:r>
      <w:r w:rsidRPr="00974240">
        <w:t xml:space="preserve"> niet</w:t>
      </w:r>
      <w:r>
        <w:t>.</w:t>
      </w:r>
    </w:p>
    <w:p w14:paraId="4DF417CD" w14:textId="77777777" w:rsidR="00AC093D" w:rsidRDefault="00AC093D" w:rsidP="00AC093D">
      <w:pPr>
        <w:pStyle w:val="Kop6"/>
      </w:pPr>
      <w:r>
        <w:t>Datum publicatie kennisgeving</w:t>
      </w:r>
    </w:p>
    <w:p w14:paraId="2841E153" w14:textId="17D685E3" w:rsidR="00AC093D" w:rsidRDefault="00331B67" w:rsidP="00AC093D">
      <w:r>
        <w:t>Provincie of Rijk</w:t>
      </w:r>
      <w:r w:rsidR="00AC093D" w:rsidRPr="00C72A55">
        <w:t xml:space="preserve"> </w:t>
      </w:r>
      <w:r w:rsidR="00AC093D">
        <w:t xml:space="preserve">moet de </w:t>
      </w:r>
      <w:r w:rsidR="00AC093D" w:rsidRPr="00356C0D">
        <w:t xml:space="preserve">datum waarop </w:t>
      </w:r>
      <w:r w:rsidR="00AC093D">
        <w:t>zij/hij</w:t>
      </w:r>
      <w:r w:rsidR="00AC093D" w:rsidRPr="00356C0D">
        <w:t xml:space="preserve"> wil dat de kennisgeving in </w:t>
      </w:r>
      <w:r w:rsidR="00AC093D" w:rsidRPr="00957C15">
        <w:t xml:space="preserve">provinciaal blad of Staatscourant </w:t>
      </w:r>
      <w:r w:rsidR="00AC093D" w:rsidRPr="00356C0D">
        <w:t>wordt gepubliceerd</w:t>
      </w:r>
      <w:r w:rsidR="00AC093D">
        <w:t xml:space="preserve">, </w:t>
      </w:r>
      <w:r w:rsidR="00AC093D" w:rsidRPr="00503EC9">
        <w:t xml:space="preserve">doorgeven </w:t>
      </w:r>
      <w:r w:rsidR="00AC093D">
        <w:t xml:space="preserve">in de publicatieopdracht aan de LVBB, met het gegeven </w:t>
      </w:r>
      <w:r w:rsidR="00AC093D" w:rsidRPr="00356C0D">
        <w:rPr>
          <w:i/>
          <w:iCs/>
        </w:rPr>
        <w:t>datumBekendmaking</w:t>
      </w:r>
      <w:r w:rsidR="00AC093D">
        <w:t>. Deze datum moet altijd in de toekomst liggen.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D2498B" w:rsidRDefault="00D2498B" w:rsidP="00D2498B">
      <w:pPr>
        <w:pStyle w:val="Tekstopmerking"/>
      </w:pPr>
      <w:r>
        <w:rPr>
          <w:rStyle w:val="Verwijzingopmerking"/>
        </w:rPr>
        <w:annotationRef/>
      </w:r>
      <w:r>
        <w:t>Alleen voorbereidingsbesluit</w:t>
      </w:r>
    </w:p>
  </w:comment>
  <w:comment w:id="1" w:author="Nienke Jansen" w:date="2023-10-22T19:43:00Z" w:initials="NJ">
    <w:p w14:paraId="7D9D5BED" w14:textId="77777777" w:rsidR="00D2498B" w:rsidRDefault="00D2498B" w:rsidP="00D2498B">
      <w:pPr>
        <w:pStyle w:val="Tekstopmerking"/>
      </w:pPr>
      <w:r>
        <w:rPr>
          <w:rStyle w:val="Verwijzingopmerking"/>
        </w:rPr>
        <w:annotationRef/>
      </w:r>
      <w:r>
        <w:t>Alleen reactieve interventie</w:t>
      </w:r>
    </w:p>
  </w:comment>
  <w:comment w:id="2" w:author="Nienke Jansen" w:date="2023-10-02T15:21:00Z" w:initials="NJ">
    <w:p w14:paraId="1F4CBF27" w14:textId="1F733553" w:rsidR="00D2498B" w:rsidRDefault="00D2498B" w:rsidP="00D2498B">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D2498B" w:rsidRDefault="00D2498B" w:rsidP="00D2498B">
      <w:pPr>
        <w:pStyle w:val="Tekstopmerking"/>
      </w:pPr>
      <w:r>
        <w:rPr>
          <w:rStyle w:val="Verwijzingopmerking"/>
        </w:rPr>
        <w:annotationRef/>
      </w:r>
      <w:r>
        <w:t>Alleen projectbesluit</w:t>
      </w:r>
    </w:p>
  </w:comment>
  <w:comment w:id="4" w:author="Nienke Jansen" w:date="2023-11-15T19:38:00Z" w:initials="NJ">
    <w:p w14:paraId="27440033" w14:textId="6F78E170" w:rsidR="00D2498B" w:rsidRDefault="00D2498B" w:rsidP="00D2498B">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D2498B" w:rsidRDefault="00D2498B" w:rsidP="00D2498B">
      <w:pPr>
        <w:pStyle w:val="Tekstopmerking"/>
      </w:pPr>
      <w:r>
        <w:rPr>
          <w:rStyle w:val="Verwijzingopmerking"/>
        </w:rPr>
        <w:annotationRef/>
      </w:r>
      <w:r>
        <w:t>Alleen omgevingsplan</w:t>
      </w:r>
    </w:p>
  </w:comment>
  <w:comment w:id="6" w:author="Nienke Jansen" w:date="2023-10-20T22:39:00Z" w:initials="NJ">
    <w:p w14:paraId="49B993A4" w14:textId="25B53796" w:rsidR="00D2498B" w:rsidRDefault="00D2498B" w:rsidP="00D2498B">
      <w:pPr>
        <w:pStyle w:val="Tekstopmerking"/>
      </w:pPr>
      <w:r>
        <w:rPr>
          <w:rStyle w:val="Verwijzingopmerking"/>
        </w:rPr>
        <w:annotationRef/>
      </w:r>
      <w:r>
        <w:t>Alleen omgevingsplan</w:t>
      </w:r>
    </w:p>
  </w:comment>
  <w:comment w:id="7" w:author="Nienke Jansen" w:date="2023-10-16T12:04:00Z" w:initials="NJ">
    <w:p w14:paraId="296E3ADD" w14:textId="51E98ED6" w:rsidR="00D2498B" w:rsidRDefault="00D2498B" w:rsidP="00D2498B">
      <w:pPr>
        <w:pStyle w:val="Tekstopmerking"/>
      </w:pPr>
      <w:r>
        <w:rPr>
          <w:rStyle w:val="Verwijzingopmerking"/>
        </w:rPr>
        <w:annotationRef/>
      </w:r>
      <w:r>
        <w:t>Alleen omgevingsplan</w:t>
      </w:r>
    </w:p>
  </w:comment>
  <w:comment w:id="8" w:author="Nienke Jansen" w:date="2023-10-20T22:39:00Z" w:initials="NJ">
    <w:p w14:paraId="514BAEE0" w14:textId="77777777" w:rsidR="00D2498B" w:rsidRDefault="00D2498B" w:rsidP="00D2498B">
      <w:pPr>
        <w:pStyle w:val="Tekstopmerking"/>
      </w:pPr>
      <w:r>
        <w:rPr>
          <w:rStyle w:val="Verwijzingopmerking"/>
        </w:rPr>
        <w:annotationRef/>
      </w:r>
      <w:r>
        <w:t>Alleen projectbesluit</w:t>
      </w:r>
    </w:p>
  </w:comment>
  <w:comment w:id="9" w:author="Nienke Jansen" w:date="2023-10-16T12:04:00Z" w:initials="NJ">
    <w:p w14:paraId="6122EB93" w14:textId="788F87E0" w:rsidR="00D2498B" w:rsidRDefault="00D2498B" w:rsidP="00D2498B">
      <w:pPr>
        <w:pStyle w:val="Tekstopmerking"/>
      </w:pPr>
      <w:r>
        <w:rPr>
          <w:rStyle w:val="Verwijzingopmerking"/>
        </w:rPr>
        <w:annotationRef/>
      </w:r>
      <w:r>
        <w:t>Alleen projectbesluit</w:t>
      </w:r>
    </w:p>
  </w:comment>
  <w:comment w:id="10" w:author="Nienke Jansen" w:date="2023-10-21T22:00:00Z" w:initials="NJ">
    <w:p w14:paraId="0E038518" w14:textId="77777777" w:rsidR="00D2498B" w:rsidRDefault="00D2498B" w:rsidP="00D2498B">
      <w:pPr>
        <w:pStyle w:val="Tekstopmerking"/>
      </w:pPr>
      <w:r>
        <w:rPr>
          <w:rStyle w:val="Verwijzingopmerking"/>
        </w:rPr>
        <w:annotationRef/>
      </w:r>
      <w:r>
        <w:t>Alleen projectbesluit</w:t>
      </w:r>
    </w:p>
  </w:comment>
  <w:comment w:id="11" w:author="Nienke Jansen" w:date="2023-11-15T17:25:00Z" w:initials="NJ">
    <w:p w14:paraId="7F86A673" w14:textId="77777777" w:rsidR="00D2498B" w:rsidRDefault="00D2498B" w:rsidP="00D2498B">
      <w:pPr>
        <w:pStyle w:val="Tekstopmerking"/>
      </w:pPr>
      <w:r>
        <w:rPr>
          <w:rStyle w:val="Verwijzingopmerking"/>
        </w:rPr>
        <w:annotationRef/>
      </w:r>
      <w:r>
        <w:t>Alleen in voorbereidingsbesluit</w:t>
      </w:r>
    </w:p>
  </w:comment>
  <w:comment w:id="12" w:author="Nienke Jansen" w:date="2023-11-15T17:25:00Z" w:initials="NJ">
    <w:p w14:paraId="514AA85F" w14:textId="14D08214" w:rsidR="00D2498B" w:rsidRDefault="00D2498B" w:rsidP="00D2498B">
      <w:pPr>
        <w:pStyle w:val="Tekstopmerking"/>
      </w:pPr>
      <w:r>
        <w:rPr>
          <w:rStyle w:val="Verwijzingopmerking"/>
        </w:rPr>
        <w:annotationRef/>
      </w:r>
      <w:r>
        <w:t>Alleen in reactieve interventie</w:t>
      </w:r>
    </w:p>
  </w:comment>
  <w:comment w:id="13" w:author="Nienke Jansen" w:date="2023-11-14T22:15:00Z" w:initials="NJ">
    <w:p w14:paraId="68449158" w14:textId="50654BA4" w:rsidR="00D2498B" w:rsidRDefault="00D2498B" w:rsidP="00D2498B">
      <w:pPr>
        <w:pStyle w:val="Tekstopmerking"/>
      </w:pPr>
      <w:r>
        <w:rPr>
          <w:rStyle w:val="Verwijzingopmerking"/>
        </w:rPr>
        <w:annotationRef/>
      </w:r>
      <w:r>
        <w:t>Alleen voor programma</w:t>
      </w:r>
    </w:p>
  </w:comment>
  <w:comment w:id="71" w:author="Nienke Jansen" w:date="2023-12-01T13:55:00Z" w:initials="NJ">
    <w:p w14:paraId="29E1E00C" w14:textId="77777777" w:rsidR="008515AF" w:rsidRDefault="008515AF" w:rsidP="00147590">
      <w:pPr>
        <w:pStyle w:val="Tekstopmerking"/>
      </w:pPr>
      <w:r>
        <w:rPr>
          <w:rStyle w:val="Verwijzingopmerking"/>
        </w:rPr>
        <w:annotationRef/>
      </w:r>
      <w:r>
        <w:t>In reactieve interventie deze tekst vervangen door: Aangezien het tijdelijk regelingdeel van een reactieve interventie niet wordt geannoteerd met OW-objecten waarop het Presentatiemodel van toepassing is, wordt het Presentatiemodel hier niet verder beschreven.</w:t>
      </w:r>
    </w:p>
  </w:comment>
  <w:comment w:id="119" w:author="Nienke Jansen" w:date="2023-12-04T10:52:00Z" w:initials="NJ">
    <w:p w14:paraId="47090884" w14:textId="77777777" w:rsidR="0060209C" w:rsidRDefault="0060209C" w:rsidP="002723D8">
      <w:pPr>
        <w:pStyle w:val="Tekstopmerking"/>
      </w:pPr>
      <w:r>
        <w:rPr>
          <w:rStyle w:val="Verwijzingopmerking"/>
        </w:rPr>
        <w:annotationRef/>
      </w:r>
      <w:r>
        <w:t>RDF: Besluitmodel</w:t>
      </w:r>
    </w:p>
  </w:comment>
  <w:comment w:id="129" w:author="Nienke Jansen" w:date="2023-04-05T13:38:00Z" w:initials="NJ">
    <w:p w14:paraId="3BA30798" w14:textId="63824FCC" w:rsidR="003C4522" w:rsidRDefault="003C4522" w:rsidP="00893AEA">
      <w:pPr>
        <w:pStyle w:val="Tekstopmerking"/>
      </w:pPr>
      <w:r>
        <w:rPr>
          <w:rStyle w:val="Verwijzingopmerking"/>
        </w:rPr>
        <w:annotationRef/>
      </w:r>
      <w:r>
        <w:t>Alleen indien tegen het besluit beroep kan worden ingesteld</w:t>
      </w:r>
    </w:p>
  </w:comment>
  <w:comment w:id="162"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31"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351"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67"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68" w:author="Nienke Jansen" w:date="2023-12-01T11:05:00Z" w:initials="NJ">
    <w:p w14:paraId="042F013B" w14:textId="77777777" w:rsidR="00371291" w:rsidRDefault="00371291" w:rsidP="0002439B">
      <w:pPr>
        <w:pStyle w:val="Tekstopmerking"/>
      </w:pPr>
      <w:r>
        <w:rPr>
          <w:rStyle w:val="Verwijzingopmerking"/>
        </w:rPr>
        <w:annotationRef/>
      </w:r>
      <w:r>
        <w:t>In projectbesluit: specificaties voor het tijdelijk regelingdeel bij het projectbesluit</w:t>
      </w:r>
    </w:p>
  </w:comment>
  <w:comment w:id="371" w:author="Nienke Jansen" w:date="2023-12-01T11:05:00Z" w:initials="NJ">
    <w:p w14:paraId="461E6CED" w14:textId="77777777" w:rsidR="00DC2231" w:rsidRDefault="00DC2231" w:rsidP="002837D4">
      <w:pPr>
        <w:pStyle w:val="Tekstopmerking"/>
      </w:pPr>
      <w:r>
        <w:rPr>
          <w:rStyle w:val="Verwijzingopmerking"/>
        </w:rPr>
        <w:annotationRef/>
      </w:r>
      <w:r>
        <w:t>In projectbesluit: in het tijdelijk regelingdeel bij het projectbesluit</w:t>
      </w:r>
    </w:p>
  </w:comment>
  <w:comment w:id="374" w:author="Nienke Jansen" w:date="2023-08-15T09:07:00Z" w:initials="NJ">
    <w:p w14:paraId="2B41DC7C" w14:textId="7B11980B"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75"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79"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85"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386"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387"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388"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392"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393"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01"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02" w:author="Nienke Jansen" w:date="2023-12-01T11:03:00Z" w:initials="NJ">
    <w:p w14:paraId="6ED6F36F" w14:textId="77777777" w:rsidR="00AB2394" w:rsidRDefault="00AB2394" w:rsidP="00440C22">
      <w:pPr>
        <w:pStyle w:val="Tekstopmerking"/>
      </w:pPr>
      <w:r>
        <w:rPr>
          <w:rStyle w:val="Verwijzingopmerking"/>
        </w:rPr>
        <w:annotationRef/>
      </w:r>
      <w:r>
        <w:t>In projectbesluit: die specificaties voor het vrijetekstgedeelte van het projectbesluit</w:t>
      </w:r>
    </w:p>
  </w:comment>
  <w:comment w:id="438" w:author="Nienke Jansen" w:date="2023-12-04T10:53:00Z" w:initials="NJ">
    <w:p w14:paraId="260BF631" w14:textId="77777777" w:rsidR="00F90DD5" w:rsidRDefault="00F90DD5" w:rsidP="008E583C">
      <w:pPr>
        <w:pStyle w:val="Tekstopmerking"/>
      </w:pPr>
      <w:r>
        <w:rPr>
          <w:rStyle w:val="Verwijzingopmerking"/>
        </w:rPr>
        <w:annotationRef/>
      </w:r>
      <w:r>
        <w:t>RDF: Annoteren</w:t>
      </w:r>
    </w:p>
  </w:comment>
  <w:comment w:id="441" w:author="Nienke Jansen" w:date="2023-04-04T08:02:00Z" w:initials="NJ">
    <w:p w14:paraId="2698C10A" w14:textId="137BAB6B" w:rsidR="00166205" w:rsidRDefault="00166205" w:rsidP="00893AEA">
      <w:pPr>
        <w:pStyle w:val="Tekstopmerking"/>
      </w:pPr>
      <w:r>
        <w:rPr>
          <w:rStyle w:val="Verwijzingopmerking"/>
        </w:rPr>
        <w:annotationRef/>
      </w:r>
      <w:r>
        <w:t>Voor omgevingsdocumenten met artikelstructuur</w:t>
      </w:r>
    </w:p>
  </w:comment>
  <w:comment w:id="444"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49" w:author="Nienke Jansen" w:date="2023-12-04T10:53:00Z" w:initials="NJ">
    <w:p w14:paraId="6FEAC2DA" w14:textId="77777777" w:rsidR="00F90DD5" w:rsidRDefault="00F90DD5" w:rsidP="00B66530">
      <w:pPr>
        <w:pStyle w:val="Tekstopmerking"/>
      </w:pPr>
      <w:r>
        <w:rPr>
          <w:rStyle w:val="Verwijzingopmerking"/>
        </w:rPr>
        <w:annotationRef/>
      </w:r>
      <w:r>
        <w:t>RDF: Regeltekst</w:t>
      </w:r>
    </w:p>
  </w:comment>
  <w:comment w:id="459" w:author="Nienke Jansen" w:date="2023-12-04T10:54:00Z" w:initials="NJ">
    <w:p w14:paraId="0CE263C5" w14:textId="77777777" w:rsidR="00B623A0" w:rsidRDefault="00B623A0" w:rsidP="00AD6330">
      <w:pPr>
        <w:pStyle w:val="Tekstopmerking"/>
      </w:pPr>
      <w:r>
        <w:rPr>
          <w:rStyle w:val="Verwijzingopmerking"/>
        </w:rPr>
        <w:annotationRef/>
      </w:r>
      <w:r>
        <w:t>RDF: Juridische regel</w:t>
      </w:r>
    </w:p>
  </w:comment>
  <w:comment w:id="466" w:author="Nienke Jansen" w:date="2023-12-01T14:02:00Z" w:initials="NJ">
    <w:p w14:paraId="674BCFD3" w14:textId="1356AD2B" w:rsidR="00BD78F2" w:rsidRDefault="00BD78F2" w:rsidP="004A1694">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7" w:author="Nienke Jansen" w:date="2023-10-22T10:38:00Z" w:initials="NJ">
    <w:p w14:paraId="74EF4360" w14:textId="320A859F"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8"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69"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0"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71"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72"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74"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78"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79"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0"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81"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82"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83"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84"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487" w:author="Nienke Jansen" w:date="2023-12-04T10:54:00Z" w:initials="NJ">
    <w:p w14:paraId="5365C56A" w14:textId="77777777" w:rsidR="00B623A0" w:rsidRDefault="00B623A0" w:rsidP="003A177A">
      <w:pPr>
        <w:pStyle w:val="Tekstopmerking"/>
      </w:pPr>
      <w:r>
        <w:rPr>
          <w:rStyle w:val="Verwijzingopmerking"/>
        </w:rPr>
        <w:annotationRef/>
      </w:r>
      <w:r>
        <w:t>RDF: Divisie</w:t>
      </w:r>
    </w:p>
  </w:comment>
  <w:comment w:id="489" w:author="Nienke Jansen" w:date="2023-12-01T11:09:00Z" w:initials="NJ">
    <w:p w14:paraId="7FBD0910" w14:textId="2FAEDBE1" w:rsidR="00E63DC8" w:rsidRDefault="00E63DC8" w:rsidP="008D56CA">
      <w:pPr>
        <w:pStyle w:val="Tekstopmerking"/>
      </w:pPr>
      <w:r>
        <w:rPr>
          <w:rStyle w:val="Verwijzingopmerking"/>
        </w:rPr>
        <w:annotationRef/>
      </w:r>
      <w:r>
        <w:t xml:space="preserve">In pojectbesluit: het vrijetekstgedeelte van </w:t>
      </w:r>
    </w:p>
  </w:comment>
  <w:comment w:id="499" w:author="Nienke Jansen" w:date="2023-12-04T10:55:00Z" w:initials="NJ">
    <w:p w14:paraId="1CB44925" w14:textId="77777777" w:rsidR="00B623A0" w:rsidRDefault="00B623A0" w:rsidP="00A20A19">
      <w:pPr>
        <w:pStyle w:val="Tekstopmerking"/>
      </w:pPr>
      <w:r>
        <w:rPr>
          <w:rStyle w:val="Verwijzingopmerking"/>
        </w:rPr>
        <w:annotationRef/>
      </w:r>
      <w:r>
        <w:t>RDF: Divisietekst</w:t>
      </w:r>
    </w:p>
  </w:comment>
  <w:comment w:id="501" w:author="Nienke Jansen" w:date="2023-12-01T11:09:00Z" w:initials="NJ">
    <w:p w14:paraId="6B0B85F2" w14:textId="7AD5C136" w:rsidR="00E63DC8" w:rsidRDefault="00E63DC8" w:rsidP="00322D5F">
      <w:pPr>
        <w:pStyle w:val="Tekstopmerking"/>
      </w:pPr>
      <w:r>
        <w:rPr>
          <w:rStyle w:val="Verwijzingopmerking"/>
        </w:rPr>
        <w:annotationRef/>
      </w:r>
      <w:r>
        <w:t xml:space="preserve">In projectbesluit: het vrijetekstgedeelte van </w:t>
      </w:r>
    </w:p>
  </w:comment>
  <w:comment w:id="508" w:author="Nienke Jansen" w:date="2023-12-04T10:55:00Z" w:initials="NJ">
    <w:p w14:paraId="5E8419A2" w14:textId="77777777" w:rsidR="00B623A0" w:rsidRDefault="00B623A0" w:rsidP="00BB1302">
      <w:pPr>
        <w:pStyle w:val="Tekstopmerking"/>
      </w:pPr>
      <w:r>
        <w:rPr>
          <w:rStyle w:val="Verwijzingopmerking"/>
        </w:rPr>
        <w:annotationRef/>
      </w:r>
      <w:r>
        <w:t>RDF: Tekstdeel</w:t>
      </w:r>
    </w:p>
  </w:comment>
  <w:comment w:id="518" w:author="Nienke Jansen" w:date="2023-12-04T10:55:00Z" w:initials="NJ">
    <w:p w14:paraId="47FB9BE9" w14:textId="77777777" w:rsidR="00B623A0" w:rsidRDefault="00B623A0" w:rsidP="007C3B4E">
      <w:pPr>
        <w:pStyle w:val="Tekstopmerking"/>
      </w:pPr>
      <w:r>
        <w:rPr>
          <w:rStyle w:val="Verwijzingopmerking"/>
        </w:rPr>
        <w:annotationRef/>
      </w:r>
      <w:r>
        <w:t>RDF: Hoofdlijn</w:t>
      </w:r>
    </w:p>
  </w:comment>
  <w:comment w:id="526" w:author="Nienke Jansen" w:date="2023-12-04T10:55:00Z" w:initials="NJ">
    <w:p w14:paraId="5639CF65" w14:textId="77777777" w:rsidR="00B623A0" w:rsidRDefault="00B623A0" w:rsidP="00C22B1F">
      <w:pPr>
        <w:pStyle w:val="Tekstopmerking"/>
      </w:pPr>
      <w:r>
        <w:rPr>
          <w:rStyle w:val="Verwijzingopmerking"/>
        </w:rPr>
        <w:annotationRef/>
      </w:r>
      <w:r>
        <w:t>RDF: Locatie</w:t>
      </w:r>
    </w:p>
  </w:comment>
  <w:comment w:id="537" w:author="Nienke Jansen" w:date="2023-12-04T10:59:00Z" w:initials="NJ">
    <w:p w14:paraId="7CD154EB" w14:textId="77777777" w:rsidR="00553838" w:rsidRDefault="00553838" w:rsidP="00C93A2F">
      <w:pPr>
        <w:pStyle w:val="Tekstopmerking"/>
      </w:pPr>
      <w:r>
        <w:rPr>
          <w:rStyle w:val="Verwijzingopmerking"/>
        </w:rPr>
        <w:annotationRef/>
      </w:r>
      <w:r>
        <w:t>RDF: Geometrie</w:t>
      </w:r>
    </w:p>
  </w:comment>
  <w:comment w:id="546" w:author="Nienke Jansen" w:date="2023-12-04T10:59:00Z" w:initials="NJ">
    <w:p w14:paraId="6EBAE943" w14:textId="77777777" w:rsidR="00553838" w:rsidRDefault="00553838" w:rsidP="008B7E08">
      <w:pPr>
        <w:pStyle w:val="Tekstopmerking"/>
      </w:pPr>
      <w:r>
        <w:rPr>
          <w:rStyle w:val="Verwijzingopmerking"/>
        </w:rPr>
        <w:annotationRef/>
      </w:r>
      <w:r>
        <w:t>RDF: Activiteit</w:t>
      </w:r>
    </w:p>
  </w:comment>
  <w:comment w:id="559" w:author="Nienke Jansen" w:date="2023-11-15T20:53:00Z" w:initials="NJ">
    <w:p w14:paraId="6F17FD72" w14:textId="0E83952F" w:rsidR="005B1F58" w:rsidRDefault="005B1F58" w:rsidP="00893AEA">
      <w:pPr>
        <w:pStyle w:val="Tekstopmerking"/>
      </w:pPr>
      <w:r>
        <w:rPr>
          <w:rStyle w:val="Verwijzingopmerking"/>
        </w:rPr>
        <w:annotationRef/>
      </w:r>
      <w:r>
        <w:t>Deze niet in projectbesluit en voorbereidingsbesluit</w:t>
      </w:r>
    </w:p>
  </w:comment>
  <w:comment w:id="563"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7"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75"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80"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83" w:author="Nienke Jansen" w:date="2023-11-15T17:11:00Z" w:initials="NJ">
    <w:p w14:paraId="7C31B9A2" w14:textId="77777777" w:rsidR="00550F40" w:rsidRDefault="00AC2B77" w:rsidP="00455CB4">
      <w:pPr>
        <w:pStyle w:val="Tekstopmerking"/>
      </w:pPr>
      <w:r>
        <w:rPr>
          <w:rStyle w:val="Verwijzingopmerking"/>
        </w:rPr>
        <w:annotationRef/>
      </w:r>
      <w:r w:rsidR="00550F40">
        <w:t>Paragraaf alleen voor projectbesluit en voorbereidingsbesluit</w:t>
      </w:r>
    </w:p>
  </w:comment>
  <w:comment w:id="596" w:author="Nienke Jansen" w:date="2023-12-04T10:59:00Z" w:initials="NJ">
    <w:p w14:paraId="37119A1A" w14:textId="77777777" w:rsidR="00553838" w:rsidRDefault="00553838" w:rsidP="00C24C12">
      <w:pPr>
        <w:pStyle w:val="Tekstopmerking"/>
      </w:pPr>
      <w:r>
        <w:rPr>
          <w:rStyle w:val="Verwijzingopmerking"/>
        </w:rPr>
        <w:annotationRef/>
      </w:r>
      <w:r>
        <w:t>RDF: Omgevingswaarde</w:t>
      </w:r>
    </w:p>
  </w:comment>
  <w:comment w:id="610" w:author="Nienke Jansen" w:date="2023-12-04T11:00:00Z" w:initials="NJ">
    <w:p w14:paraId="2F1FAC8F" w14:textId="77777777" w:rsidR="00895536" w:rsidRDefault="00895536" w:rsidP="00F15A23">
      <w:pPr>
        <w:pStyle w:val="Tekstopmerking"/>
      </w:pPr>
      <w:r>
        <w:rPr>
          <w:rStyle w:val="Verwijzingopmerking"/>
        </w:rPr>
        <w:annotationRef/>
      </w:r>
      <w:r>
        <w:t>RDF: Omgevingsnorm</w:t>
      </w:r>
    </w:p>
  </w:comment>
  <w:comment w:id="627" w:author="Nienke Jansen" w:date="2023-12-04T11:00:00Z" w:initials="NJ">
    <w:p w14:paraId="57A4ECE1" w14:textId="77777777" w:rsidR="00895536" w:rsidRDefault="00895536" w:rsidP="00EB7E44">
      <w:pPr>
        <w:pStyle w:val="Tekstopmerking"/>
      </w:pPr>
      <w:r>
        <w:rPr>
          <w:rStyle w:val="Verwijzingopmerking"/>
        </w:rPr>
        <w:annotationRef/>
      </w:r>
      <w:r>
        <w:t>RDF: Gebiedsaanwijzing</w:t>
      </w:r>
    </w:p>
  </w:comment>
  <w:comment w:id="660" w:author="Nienke Jansen" w:date="2023-11-24T13:04:00Z" w:initials="NJ">
    <w:p w14:paraId="6343E4D3" w14:textId="2E0D64A7" w:rsidR="00E4011F" w:rsidRDefault="00E4011F" w:rsidP="00B43060">
      <w:pPr>
        <w:pStyle w:val="Tekstopmerking"/>
      </w:pPr>
      <w:r>
        <w:rPr>
          <w:rStyle w:val="Verwijzingopmerking"/>
        </w:rPr>
        <w:annotationRef/>
      </w:r>
      <w:r>
        <w:t>In omgevingsvisie weglaten</w:t>
      </w:r>
    </w:p>
  </w:comment>
  <w:comment w:id="686" w:author="Nienke Jansen" w:date="2023-12-04T11:00:00Z" w:initials="NJ">
    <w:p w14:paraId="2FDE6C05" w14:textId="77777777" w:rsidR="00895536" w:rsidRDefault="00895536" w:rsidP="007C55B8">
      <w:pPr>
        <w:pStyle w:val="Tekstopmerking"/>
      </w:pPr>
      <w:r>
        <w:rPr>
          <w:rStyle w:val="Verwijzingopmerking"/>
        </w:rPr>
        <w:annotationRef/>
      </w:r>
      <w:r>
        <w:t>RDF: Kaart</w:t>
      </w:r>
    </w:p>
  </w:comment>
  <w:comment w:id="695" w:author="Nienke Jansen" w:date="2023-12-04T11:00:00Z" w:initials="NJ">
    <w:p w14:paraId="4CAEA640" w14:textId="77777777" w:rsidR="00895536" w:rsidRDefault="00895536" w:rsidP="000C132E">
      <w:pPr>
        <w:pStyle w:val="Tekstopmerking"/>
      </w:pPr>
      <w:r>
        <w:rPr>
          <w:rStyle w:val="Verwijzingopmerking"/>
        </w:rPr>
        <w:annotationRef/>
      </w:r>
      <w:r>
        <w:t>RDF: Kaartlaag</w:t>
      </w:r>
    </w:p>
  </w:comment>
  <w:comment w:id="705" w:author="Nienke Jansen" w:date="2023-12-04T11:01:00Z" w:initials="NJ">
    <w:p w14:paraId="0EBFB6B3" w14:textId="77777777" w:rsidR="00895536" w:rsidRDefault="00895536" w:rsidP="00880C8D">
      <w:pPr>
        <w:pStyle w:val="Tekstopmerking"/>
      </w:pPr>
      <w:r>
        <w:rPr>
          <w:rStyle w:val="Verwijzingopmerking"/>
        </w:rPr>
        <w:annotationRef/>
      </w:r>
      <w:r>
        <w:t>RDF: Regelingsgebied</w:t>
      </w:r>
    </w:p>
  </w:comment>
  <w:comment w:id="716" w:author="Nienke Jansen" w:date="2023-12-04T11:01:00Z" w:initials="NJ">
    <w:p w14:paraId="1F30D7B3" w14:textId="77777777" w:rsidR="00895536" w:rsidRDefault="00895536" w:rsidP="00BE1F08">
      <w:pPr>
        <w:pStyle w:val="Tekstopmerking"/>
      </w:pPr>
      <w:r>
        <w:rPr>
          <w:rStyle w:val="Verwijzingopmerking"/>
        </w:rPr>
        <w:annotationRef/>
      </w:r>
      <w:r>
        <w:t>RDF: Pons</w:t>
      </w:r>
    </w:p>
  </w:comment>
  <w:comment w:id="729" w:author="Nienke Jansen" w:date="2023-12-04T11:02:00Z" w:initials="NJ">
    <w:p w14:paraId="4BCE5035" w14:textId="77777777" w:rsidR="00557D33" w:rsidRDefault="00557D33" w:rsidP="00BB1200">
      <w:pPr>
        <w:pStyle w:val="Tekstopmerking"/>
      </w:pPr>
      <w:r>
        <w:rPr>
          <w:rStyle w:val="Verwijzingopmerking"/>
        </w:rPr>
        <w:annotationRef/>
      </w:r>
      <w:r>
        <w:t>RDF: Hergebruik annotaties door kopiëren</w:t>
      </w:r>
    </w:p>
  </w:comment>
  <w:comment w:id="730" w:author="Nienke Jansen" w:date="2023-12-04T11:02:00Z" w:initials="NJ">
    <w:p w14:paraId="0A8F58C4" w14:textId="77777777" w:rsidR="004D66EE" w:rsidRDefault="004D66EE" w:rsidP="003E3A79">
      <w:pPr>
        <w:pStyle w:val="Tekstopmerking"/>
      </w:pPr>
      <w:r>
        <w:rPr>
          <w:rStyle w:val="Verwijzingopmerking"/>
        </w:rPr>
        <w:annotationRef/>
      </w:r>
      <w:r>
        <w:t>RDF: Hergebruik OW-objecten door kopiëren</w:t>
      </w:r>
    </w:p>
  </w:comment>
  <w:comment w:id="735" w:author="Nienke Jansen" w:date="2023-12-04T11:03:00Z" w:initials="NJ">
    <w:p w14:paraId="4D5BC372" w14:textId="77777777" w:rsidR="004D66EE" w:rsidRDefault="004D66EE" w:rsidP="003369FC">
      <w:pPr>
        <w:pStyle w:val="Tekstopmerking"/>
      </w:pPr>
      <w:r>
        <w:rPr>
          <w:rStyle w:val="Verwijzingopmerking"/>
        </w:rPr>
        <w:annotationRef/>
      </w:r>
      <w:r>
        <w:t>RDF: Verwijzen naar annotaties in andere regeling</w:t>
      </w:r>
    </w:p>
  </w:comment>
  <w:comment w:id="736" w:author="Nienke Jansen" w:date="2023-12-04T11:03:00Z" w:initials="NJ">
    <w:p w14:paraId="27EFDC0C" w14:textId="77777777" w:rsidR="004D66EE" w:rsidRDefault="004D66EE" w:rsidP="004E3CF8">
      <w:pPr>
        <w:pStyle w:val="Tekstopmerking"/>
      </w:pPr>
      <w:r>
        <w:rPr>
          <w:rStyle w:val="Verwijzingopmerking"/>
        </w:rPr>
        <w:annotationRef/>
      </w:r>
      <w:r>
        <w:t>RDF: Verwijzen naar OW-objecten in andere regeling</w:t>
      </w:r>
    </w:p>
  </w:comment>
  <w:comment w:id="737" w:author="Nienke Jansen" w:date="2023-12-04T11:03:00Z" w:initials="NJ">
    <w:p w14:paraId="351BD404" w14:textId="77777777" w:rsidR="004D66EE" w:rsidRDefault="004D66EE" w:rsidP="000F097F">
      <w:pPr>
        <w:pStyle w:val="Tekstopmerking"/>
      </w:pPr>
      <w:r>
        <w:rPr>
          <w:rStyle w:val="Verwijzingopmerking"/>
        </w:rPr>
        <w:annotationRef/>
      </w:r>
      <w:r>
        <w:t>RDF: Verwijzen naar Locaties in andere regeling</w:t>
      </w:r>
    </w:p>
  </w:comment>
  <w:comment w:id="740" w:author="Nienke Jansen" w:date="2023-11-15T19:17:00Z" w:initials="NJ">
    <w:p w14:paraId="7763DDBB" w14:textId="760F49BD"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1"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5" w:author="Nienke Jansen" w:date="2023-12-02T19:07:00Z" w:initials="NJ">
    <w:p w14:paraId="537BFB5C" w14:textId="77777777" w:rsidR="002968BA" w:rsidRDefault="002968BA" w:rsidP="00380DE1">
      <w:pPr>
        <w:pStyle w:val="Tekstopmerking"/>
      </w:pPr>
      <w:r>
        <w:rPr>
          <w:rStyle w:val="Verwijzingopmerking"/>
        </w:rPr>
        <w:annotationRef/>
      </w:r>
      <w:r>
        <w:t>Deze zin alleen in voorbereidingsbesluit en projectbesluit</w:t>
      </w:r>
    </w:p>
  </w:comment>
  <w:comment w:id="744" w:author="Nienke Jansen" w:date="2023-11-15T19:21:00Z" w:initials="NJ">
    <w:p w14:paraId="00BF3053" w14:textId="68E98A20"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46" w:author="Nienke Jansen" w:date="2023-11-15T19:22:00Z" w:initials="NJ">
    <w:p w14:paraId="3D3C4D2A" w14:textId="77777777" w:rsidR="0039195C" w:rsidRDefault="00935695">
      <w:pPr>
        <w:pStyle w:val="Tekstopmerking"/>
      </w:pPr>
      <w:r>
        <w:rPr>
          <w:rStyle w:val="Verwijzingopmerking"/>
        </w:rPr>
        <w:annotationRef/>
      </w:r>
      <w:r w:rsidR="0039195C">
        <w:t>Voor omgevingsdocumenten zonder Activiteit passage vervangen door:</w:t>
      </w:r>
    </w:p>
    <w:p w14:paraId="4D691661" w14:textId="77777777" w:rsidR="0039195C" w:rsidRDefault="0039195C">
      <w:pPr>
        <w:pStyle w:val="Tekstopmerking"/>
      </w:pPr>
      <w:r>
        <w:t>Aangezien &lt;naam omgevingsdocument&gt; niet met Activiteit geannoteerd kan worden, wordt deze uitzondering niet verder besproken.</w:t>
      </w:r>
    </w:p>
    <w:p w14:paraId="569BDC26" w14:textId="77777777" w:rsidR="0039195C" w:rsidRDefault="0039195C" w:rsidP="00646256">
      <w:pPr>
        <w:pStyle w:val="Tekstopmerking"/>
      </w:pPr>
      <w:r>
        <w:t>In voorbereidingsbesluit en projectbesluit de gemarkeerde tekst weglaten</w:t>
      </w:r>
    </w:p>
  </w:comment>
  <w:comment w:id="749" w:author="Nienke Jansen" w:date="2023-12-04T11:04:00Z" w:initials="NJ">
    <w:p w14:paraId="104553AD" w14:textId="77777777" w:rsidR="00826301" w:rsidRDefault="00826301" w:rsidP="00C91673">
      <w:pPr>
        <w:pStyle w:val="Tekstopmerking"/>
      </w:pPr>
      <w:r>
        <w:rPr>
          <w:rStyle w:val="Verwijzingopmerking"/>
        </w:rPr>
        <w:annotationRef/>
      </w:r>
      <w:r>
        <w:t>RDF: Annoteren als deel norm in bijlage staat</w:t>
      </w:r>
    </w:p>
  </w:comment>
  <w:comment w:id="754" w:author="Nienke Jansen" w:date="2023-12-04T11:05:00Z" w:initials="NJ">
    <w:p w14:paraId="2D9BE3CA" w14:textId="77777777" w:rsidR="006C2BB7" w:rsidRDefault="006C2BB7" w:rsidP="006B371A">
      <w:pPr>
        <w:pStyle w:val="Tekstopmerking"/>
      </w:pPr>
      <w:r>
        <w:rPr>
          <w:rStyle w:val="Verwijzingopmerking"/>
        </w:rPr>
        <w:annotationRef/>
      </w:r>
      <w:r>
        <w:t>RDF: Wijzigen omgevingsdocumenten</w:t>
      </w:r>
    </w:p>
  </w:comment>
  <w:comment w:id="755" w:author="Nienke Jansen" w:date="2023-12-04T11:38:00Z" w:initials="NJ">
    <w:p w14:paraId="05E27D86" w14:textId="77777777" w:rsidR="0039039F" w:rsidRDefault="0039039F" w:rsidP="00184644">
      <w:pPr>
        <w:pStyle w:val="Tekstopmerking"/>
      </w:pPr>
      <w:r>
        <w:rPr>
          <w:rStyle w:val="Verwijzingopmerking"/>
        </w:rPr>
        <w:annotationRef/>
      </w:r>
      <w:r>
        <w:t>RDF: Muteren</w:t>
      </w:r>
    </w:p>
  </w:comment>
  <w:comment w:id="761" w:author="Nienke Jansen" w:date="2023-12-04T11:05:00Z" w:initials="NJ">
    <w:p w14:paraId="482F3120" w14:textId="613E8667" w:rsidR="006C2BB7" w:rsidRDefault="006C2BB7" w:rsidP="00CD6666">
      <w:pPr>
        <w:pStyle w:val="Tekstopmerking"/>
      </w:pPr>
      <w:r>
        <w:rPr>
          <w:rStyle w:val="Verwijzingopmerking"/>
        </w:rPr>
        <w:annotationRef/>
      </w:r>
      <w:r>
        <w:t>RDF: Renvooi</w:t>
      </w:r>
    </w:p>
  </w:comment>
  <w:comment w:id="767" w:author="Nienke Jansen" w:date="2023-12-04T11:06:00Z" w:initials="NJ">
    <w:p w14:paraId="62C44DDC" w14:textId="77777777" w:rsidR="002F6EFB" w:rsidRDefault="002F6EFB" w:rsidP="00650754">
      <w:pPr>
        <w:pStyle w:val="Tekstopmerking"/>
      </w:pPr>
      <w:r>
        <w:rPr>
          <w:rStyle w:val="Verwijzingopmerking"/>
        </w:rPr>
        <w:annotationRef/>
      </w:r>
      <w:r>
        <w:t>RDF: Integrale tekstvervanging</w:t>
      </w:r>
    </w:p>
  </w:comment>
  <w:comment w:id="768" w:author="Nienke Jansen" w:date="2023-11-24T13:28:00Z" w:initials="NJ">
    <w:p w14:paraId="4A46EE93" w14:textId="21B488FE" w:rsidR="005E4E2E" w:rsidRDefault="005E4E2E" w:rsidP="002C37D9">
      <w:pPr>
        <w:pStyle w:val="Tekstopmerking"/>
      </w:pPr>
      <w:r>
        <w:rPr>
          <w:rStyle w:val="Verwijzingopmerking"/>
        </w:rPr>
        <w:annotationRef/>
      </w:r>
      <w:r>
        <w:t>In omgevingsvisie beperktere opzet</w:t>
      </w:r>
    </w:p>
  </w:comment>
  <w:comment w:id="779" w:author="Nienke Jansen" w:date="2023-12-04T11:07:00Z" w:initials="NJ">
    <w:p w14:paraId="61772F08" w14:textId="77777777" w:rsidR="007D7EE3" w:rsidRDefault="007D7EE3" w:rsidP="005035FB">
      <w:pPr>
        <w:pStyle w:val="Tekstopmerking"/>
      </w:pPr>
      <w:r>
        <w:rPr>
          <w:rStyle w:val="Verwijzingopmerking"/>
        </w:rPr>
        <w:annotationRef/>
      </w:r>
      <w:r>
        <w:t>RDF: Wijzigen annotaties</w:t>
      </w:r>
    </w:p>
  </w:comment>
  <w:comment w:id="780" w:author="Nienke Jansen" w:date="2023-12-04T11:07:00Z" w:initials="NJ">
    <w:p w14:paraId="5F45C61D" w14:textId="77777777" w:rsidR="007D7EE3" w:rsidRDefault="007D7EE3" w:rsidP="0001383F">
      <w:pPr>
        <w:pStyle w:val="Tekstopmerking"/>
      </w:pPr>
      <w:r>
        <w:rPr>
          <w:rStyle w:val="Verwijzingopmerking"/>
        </w:rPr>
        <w:annotationRef/>
      </w:r>
      <w:r>
        <w:t>RDF: Wijzigen OW-objecten</w:t>
      </w:r>
    </w:p>
  </w:comment>
  <w:comment w:id="781" w:author="Nienke Jansen" w:date="2023-12-04T11:39:00Z" w:initials="NJ">
    <w:p w14:paraId="49395D57" w14:textId="77777777" w:rsidR="00243A6C" w:rsidRDefault="00243A6C" w:rsidP="006E18C1">
      <w:pPr>
        <w:pStyle w:val="Tekstopmerking"/>
      </w:pPr>
      <w:r>
        <w:rPr>
          <w:rStyle w:val="Verwijzingopmerking"/>
        </w:rPr>
        <w:annotationRef/>
      </w:r>
      <w:r>
        <w:t>RDF: Muteren OW-objecten</w:t>
      </w:r>
    </w:p>
  </w:comment>
  <w:comment w:id="790" w:author="Nienke Jansen" w:date="2023-12-04T11:07:00Z" w:initials="NJ">
    <w:p w14:paraId="3E1A75DB" w14:textId="1CFFB415" w:rsidR="007D7EE3" w:rsidRDefault="007D7EE3" w:rsidP="00FB3C3C">
      <w:pPr>
        <w:pStyle w:val="Tekstopmerking"/>
      </w:pPr>
      <w:r>
        <w:rPr>
          <w:rStyle w:val="Verwijzingopmerking"/>
        </w:rPr>
        <w:annotationRef/>
      </w:r>
      <w:r>
        <w:t>RDF: Welke annotaties mag besluit wijzigen</w:t>
      </w:r>
    </w:p>
  </w:comment>
  <w:comment w:id="793" w:author="Nienke Jansen" w:date="2023-12-04T11:08:00Z" w:initials="NJ">
    <w:p w14:paraId="1565FE0C" w14:textId="77777777" w:rsidR="008B1039" w:rsidRDefault="008B1039" w:rsidP="00E414C5">
      <w:pPr>
        <w:pStyle w:val="Tekstopmerking"/>
      </w:pPr>
      <w:r>
        <w:rPr>
          <w:rStyle w:val="Verwijzingopmerking"/>
        </w:rPr>
        <w:annotationRef/>
      </w:r>
      <w:r>
        <w:t>RDF: Directe mutaties</w:t>
      </w:r>
    </w:p>
  </w:comment>
  <w:comment w:id="798" w:author="Nienke Jansen" w:date="2023-12-04T11:08:00Z" w:initials="NJ">
    <w:p w14:paraId="34561B73" w14:textId="77777777" w:rsidR="008B1039" w:rsidRDefault="008B1039" w:rsidP="001C466C">
      <w:pPr>
        <w:pStyle w:val="Tekstopmerking"/>
      </w:pPr>
      <w:r>
        <w:rPr>
          <w:rStyle w:val="Verwijzingopmerking"/>
        </w:rPr>
        <w:annotationRef/>
      </w:r>
      <w:r>
        <w:t>RDF: Intrekken &amp; vervangen</w:t>
      </w:r>
    </w:p>
  </w:comment>
  <w:comment w:id="799" w:author="Nienke Jansen" w:date="2023-12-04T11:08:00Z" w:initials="NJ">
    <w:p w14:paraId="1F32A51A" w14:textId="77777777" w:rsidR="008B1039" w:rsidRDefault="008B1039" w:rsidP="00FA10EA">
      <w:pPr>
        <w:pStyle w:val="Tekstopmerking"/>
      </w:pPr>
      <w:r>
        <w:rPr>
          <w:rStyle w:val="Verwijzingopmerking"/>
        </w:rPr>
        <w:annotationRef/>
      </w:r>
      <w:r>
        <w:t>RDF: Intrekken en vervangen</w:t>
      </w:r>
    </w:p>
  </w:comment>
  <w:comment w:id="802" w:author="Nienke Jansen" w:date="2023-12-04T11:09:00Z" w:initials="NJ">
    <w:p w14:paraId="1CE6862A" w14:textId="77777777" w:rsidR="00971E07" w:rsidRDefault="00971E07" w:rsidP="005E7FC4">
      <w:pPr>
        <w:pStyle w:val="Tekstopmerking"/>
      </w:pPr>
      <w:r>
        <w:rPr>
          <w:rStyle w:val="Verwijzingopmerking"/>
        </w:rPr>
        <w:annotationRef/>
      </w:r>
      <w:r>
        <w:t>RDF: Parallel wijzigen</w:t>
      </w:r>
    </w:p>
  </w:comment>
  <w:comment w:id="803" w:author="Nienke Jansen" w:date="2023-12-04T11:10:00Z" w:initials="NJ">
    <w:p w14:paraId="3593A924" w14:textId="77777777" w:rsidR="00971E07" w:rsidRDefault="00971E07" w:rsidP="00F52777">
      <w:pPr>
        <w:pStyle w:val="Tekstopmerking"/>
      </w:pPr>
      <w:r>
        <w:rPr>
          <w:rStyle w:val="Verwijzingopmerking"/>
        </w:rPr>
        <w:annotationRef/>
      </w:r>
      <w:r>
        <w:t>RDF: Parallel besluiten</w:t>
      </w:r>
    </w:p>
  </w:comment>
  <w:comment w:id="804" w:author="Nienke Jansen" w:date="2023-12-04T11:10:00Z" w:initials="NJ">
    <w:p w14:paraId="76A33993" w14:textId="77777777" w:rsidR="00971E07" w:rsidRDefault="00971E07" w:rsidP="00475714">
      <w:pPr>
        <w:pStyle w:val="Tekstopmerking"/>
      </w:pPr>
      <w:r>
        <w:rPr>
          <w:rStyle w:val="Verwijzingopmerking"/>
        </w:rPr>
        <w:annotationRef/>
      </w:r>
      <w:r>
        <w:t>RDF: Meerdere wijzigingsbesluiten per dag</w:t>
      </w:r>
    </w:p>
  </w:comment>
  <w:comment w:id="805" w:author="Nienke Jansen" w:date="2023-01-18T14:45:00Z" w:initials="NJ">
    <w:p w14:paraId="4537B6C7" w14:textId="6BC06125" w:rsidR="00CD71AA" w:rsidRDefault="00CD71AA" w:rsidP="00893AEA">
      <w:pPr>
        <w:pStyle w:val="Tekstopmerking"/>
      </w:pPr>
      <w:r>
        <w:rPr>
          <w:rStyle w:val="Verwijzingopmerking"/>
        </w:rPr>
        <w:annotationRef/>
      </w:r>
      <w:r>
        <w:t>Tekst voor omgevingsplan</w:t>
      </w:r>
    </w:p>
  </w:comment>
  <w:comment w:id="807" w:author="Nienke Jansen" w:date="2023-12-04T11:10:00Z" w:initials="NJ">
    <w:p w14:paraId="47A27A00" w14:textId="77777777" w:rsidR="00971E07" w:rsidRDefault="00971E07" w:rsidP="005F1868">
      <w:pPr>
        <w:pStyle w:val="Tekstopmerking"/>
      </w:pPr>
      <w:r>
        <w:rPr>
          <w:rStyle w:val="Verwijzingopmerking"/>
        </w:rPr>
        <w:annotationRef/>
      </w:r>
      <w:r>
        <w:t>RDF: Parallel besluiten</w:t>
      </w:r>
    </w:p>
  </w:comment>
  <w:comment w:id="808" w:author="Nienke Jansen" w:date="2023-12-04T11:10:00Z" w:initials="NJ">
    <w:p w14:paraId="740FA871" w14:textId="77777777" w:rsidR="00971E07" w:rsidRDefault="00971E07" w:rsidP="00984A84">
      <w:pPr>
        <w:pStyle w:val="Tekstopmerking"/>
      </w:pPr>
      <w:r>
        <w:rPr>
          <w:rStyle w:val="Verwijzingopmerking"/>
        </w:rPr>
        <w:annotationRef/>
      </w:r>
      <w:r>
        <w:t>RDF: Parallel wijzigen</w:t>
      </w:r>
    </w:p>
  </w:comment>
  <w:comment w:id="809" w:author="Nienke Jansen" w:date="2023-12-04T11:11:00Z" w:initials="NJ">
    <w:p w14:paraId="6F07F9DC" w14:textId="77777777" w:rsidR="00971E07" w:rsidRDefault="00971E07" w:rsidP="00FD64F2">
      <w:pPr>
        <w:pStyle w:val="Tekstopmerking"/>
      </w:pPr>
      <w:r>
        <w:rPr>
          <w:rStyle w:val="Verwijzingopmerking"/>
        </w:rPr>
        <w:annotationRef/>
      </w:r>
      <w:r>
        <w:t>RDF: Meerdere wijzigingsbesluiten per dag</w:t>
      </w:r>
    </w:p>
  </w:comment>
  <w:comment w:id="810" w:author="Nienke Jansen" w:date="2023-01-18T14:45:00Z" w:initials="NJ">
    <w:p w14:paraId="731E7CCE" w14:textId="55909FBE" w:rsidR="002606C5" w:rsidRDefault="00CD71AA" w:rsidP="00893AEA">
      <w:pPr>
        <w:pStyle w:val="Tekstopmerking"/>
      </w:pPr>
      <w:r>
        <w:rPr>
          <w:rStyle w:val="Verwijzingopmerking"/>
        </w:rPr>
        <w:annotationRef/>
      </w:r>
      <w:r w:rsidR="002606C5">
        <w:t>Tekst voor omgevingsverordening en waterschapsverordening, ook voor AMvB/MR?</w:t>
      </w:r>
    </w:p>
  </w:comment>
  <w:comment w:id="814" w:author="Nienke Jansen" w:date="2023-12-04T11:11:00Z" w:initials="NJ">
    <w:p w14:paraId="2B83B7A2" w14:textId="77777777" w:rsidR="00971E07" w:rsidRDefault="00971E07" w:rsidP="00557BAB">
      <w:pPr>
        <w:pStyle w:val="Tekstopmerking"/>
      </w:pPr>
      <w:r>
        <w:rPr>
          <w:rStyle w:val="Verwijzingopmerking"/>
        </w:rPr>
        <w:annotationRef/>
      </w:r>
      <w:r>
        <w:t>RDF: Ontwerpbesluit dat voortbouwt op eerder ontwerpbesluit</w:t>
      </w:r>
    </w:p>
  </w:comment>
  <w:comment w:id="815" w:author="Nienke Jansen" w:date="2023-12-04T11:12:00Z" w:initials="NJ">
    <w:p w14:paraId="6AD33B38" w14:textId="77777777" w:rsidR="00882C65" w:rsidRDefault="00882C65" w:rsidP="00D7732E">
      <w:pPr>
        <w:pStyle w:val="Tekstopmerking"/>
      </w:pPr>
      <w:r>
        <w:rPr>
          <w:rStyle w:val="Verwijzingopmerking"/>
        </w:rPr>
        <w:annotationRef/>
      </w:r>
      <w:r>
        <w:t>RDF: Ontwerp dat voortbouwt op eerder ontwerp</w:t>
      </w:r>
    </w:p>
  </w:comment>
  <w:comment w:id="816" w:author="Nienke Jansen" w:date="2023-12-04T11:12:00Z" w:initials="NJ">
    <w:p w14:paraId="2C930706" w14:textId="77777777" w:rsidR="00D3081F" w:rsidRDefault="00D3081F" w:rsidP="00E23137">
      <w:pPr>
        <w:pStyle w:val="Tekstopmerking"/>
      </w:pPr>
      <w:r>
        <w:rPr>
          <w:rStyle w:val="Verwijzingopmerking"/>
        </w:rPr>
        <w:annotationRef/>
      </w:r>
      <w:r>
        <w:t>RDF: Ontwerp op ontwerp</w:t>
      </w:r>
    </w:p>
  </w:comment>
  <w:comment w:id="824" w:author="Nienke Jansen" w:date="2023-12-04T11:13:00Z" w:initials="NJ">
    <w:p w14:paraId="15243F1D" w14:textId="77777777" w:rsidR="00D3081F" w:rsidRDefault="00D3081F" w:rsidP="0096465B">
      <w:pPr>
        <w:pStyle w:val="Tekstopmerking"/>
      </w:pPr>
      <w:r>
        <w:rPr>
          <w:rStyle w:val="Verwijzingopmerking"/>
        </w:rPr>
        <w:annotationRef/>
      </w:r>
      <w:r>
        <w:t>RDF: Standaardindeling</w:t>
      </w:r>
    </w:p>
  </w:comment>
  <w:comment w:id="825" w:author="Nienke Jansen" w:date="2023-12-04T11:13:00Z" w:initials="NJ">
    <w:p w14:paraId="3591697D" w14:textId="77777777" w:rsidR="00D3081F" w:rsidRDefault="00D3081F" w:rsidP="007712C9">
      <w:pPr>
        <w:pStyle w:val="Tekstopmerking"/>
      </w:pPr>
      <w:r>
        <w:rPr>
          <w:rStyle w:val="Verwijzingopmerking"/>
        </w:rPr>
        <w:annotationRef/>
      </w:r>
      <w:r>
        <w:t>RDF: Verplichtingen bij indeling</w:t>
      </w:r>
    </w:p>
  </w:comment>
  <w:comment w:id="826" w:author="Nienke Jansen" w:date="2023-12-04T11:13:00Z" w:initials="NJ">
    <w:p w14:paraId="36BE7CA7" w14:textId="77777777" w:rsidR="00375F4C" w:rsidRDefault="00375F4C" w:rsidP="00A15B59">
      <w:pPr>
        <w:pStyle w:val="Tekstopmerking"/>
      </w:pPr>
      <w:r>
        <w:rPr>
          <w:rStyle w:val="Verwijzingopmerking"/>
        </w:rPr>
        <w:annotationRef/>
      </w:r>
      <w:r>
        <w:t>RDF: Verplichte indeling</w:t>
      </w:r>
    </w:p>
  </w:comment>
  <w:comment w:id="831" w:author="Nienke Jansen" w:date="2023-12-04T11:13:00Z" w:initials="NJ">
    <w:p w14:paraId="23E9A47F" w14:textId="77777777" w:rsidR="00375F4C" w:rsidRDefault="00375F4C" w:rsidP="002C23C5">
      <w:pPr>
        <w:pStyle w:val="Tekstopmerking"/>
      </w:pPr>
      <w:r>
        <w:rPr>
          <w:rStyle w:val="Verwijzingopmerking"/>
        </w:rPr>
        <w:annotationRef/>
      </w:r>
      <w:r>
        <w:t>RDF: Begrippen</w:t>
      </w:r>
    </w:p>
  </w:comment>
  <w:comment w:id="832" w:author="Nienke Jansen" w:date="2023-12-04T11:14:00Z" w:initials="NJ">
    <w:p w14:paraId="5EE4BECB" w14:textId="77777777" w:rsidR="00375F4C" w:rsidRDefault="00375F4C" w:rsidP="00B7116D">
      <w:pPr>
        <w:pStyle w:val="Tekstopmerking"/>
      </w:pPr>
      <w:r>
        <w:rPr>
          <w:rStyle w:val="Verwijzingopmerking"/>
        </w:rPr>
        <w:annotationRef/>
      </w:r>
      <w:r>
        <w:t>RDF: Begripsbepalingen</w:t>
      </w:r>
    </w:p>
  </w:comment>
  <w:comment w:id="836" w:author="Nienke Jansen" w:date="2023-12-04T11:14:00Z" w:initials="NJ">
    <w:p w14:paraId="7F949147" w14:textId="77777777" w:rsidR="00375F4C" w:rsidRDefault="00375F4C" w:rsidP="00730647">
      <w:pPr>
        <w:pStyle w:val="Tekstopmerking"/>
      </w:pPr>
      <w:r>
        <w:rPr>
          <w:rStyle w:val="Verwijzingopmerking"/>
        </w:rPr>
        <w:annotationRef/>
      </w:r>
      <w:r>
        <w:t>RDF: Meet- en rekenbepalingen</w:t>
      </w:r>
    </w:p>
  </w:comment>
  <w:comment w:id="837" w:author="Nienke Jansen" w:date="2023-12-04T11:14:00Z" w:initials="NJ">
    <w:p w14:paraId="357F61F6" w14:textId="77777777" w:rsidR="00375F4C" w:rsidRDefault="00375F4C" w:rsidP="00546267">
      <w:pPr>
        <w:pStyle w:val="Tekstopmerking"/>
      </w:pPr>
      <w:r>
        <w:rPr>
          <w:rStyle w:val="Verwijzingopmerking"/>
        </w:rPr>
        <w:annotationRef/>
      </w:r>
      <w:r>
        <w:t>RDF: Meten en rekenen</w:t>
      </w:r>
    </w:p>
  </w:comment>
  <w:comment w:id="842" w:author="Nienke Jansen" w:date="2023-12-04T11:14:00Z" w:initials="NJ">
    <w:p w14:paraId="5E6F34A2" w14:textId="77777777" w:rsidR="00375F4C" w:rsidRDefault="00375F4C" w:rsidP="007511A1">
      <w:pPr>
        <w:pStyle w:val="Tekstopmerking"/>
      </w:pPr>
      <w:r>
        <w:rPr>
          <w:rStyle w:val="Verwijzingopmerking"/>
        </w:rPr>
        <w:annotationRef/>
      </w:r>
      <w:r>
        <w:t>RDF: Verwijzing naar tekst</w:t>
      </w:r>
    </w:p>
  </w:comment>
  <w:comment w:id="846" w:author="Nienke Jansen" w:date="2023-12-04T11:15:00Z" w:initials="NJ">
    <w:p w14:paraId="40CB2158" w14:textId="77777777" w:rsidR="00E40A9F" w:rsidRDefault="00E40A9F" w:rsidP="00350336">
      <w:pPr>
        <w:pStyle w:val="Tekstopmerking"/>
      </w:pPr>
      <w:r>
        <w:rPr>
          <w:rStyle w:val="Verwijzingopmerking"/>
        </w:rPr>
        <w:annotationRef/>
      </w:r>
      <w:r>
        <w:t>RDF: Standaardfrase bij omgevingsnorm</w:t>
      </w:r>
    </w:p>
  </w:comment>
  <w:comment w:id="847" w:author="Nienke Jansen" w:date="2023-12-04T11:15:00Z" w:initials="NJ">
    <w:p w14:paraId="164027E8" w14:textId="77777777" w:rsidR="00E40A9F" w:rsidRDefault="00E40A9F" w:rsidP="00630C2F">
      <w:pPr>
        <w:pStyle w:val="Tekstopmerking"/>
      </w:pPr>
      <w:r>
        <w:rPr>
          <w:rStyle w:val="Verwijzingopmerking"/>
        </w:rPr>
        <w:annotationRef/>
      </w:r>
      <w:r>
        <w:t>RDF: Standaardfrase bij omgevingswaarde</w:t>
      </w:r>
    </w:p>
  </w:comment>
  <w:comment w:id="848" w:author="Nienke Jansen" w:date="2023-12-04T11:15:00Z" w:initials="NJ">
    <w:p w14:paraId="436611FA" w14:textId="77777777" w:rsidR="00E40A9F" w:rsidRDefault="00E40A9F" w:rsidP="001346C3">
      <w:pPr>
        <w:pStyle w:val="Tekstopmerking"/>
      </w:pPr>
      <w:r>
        <w:rPr>
          <w:rStyle w:val="Verwijzingopmerking"/>
        </w:rPr>
        <w:annotationRef/>
      </w:r>
      <w:r>
        <w:t>RDF: Standaardzin bij omgevingsnorm</w:t>
      </w:r>
    </w:p>
  </w:comment>
  <w:comment w:id="849" w:author="Nienke Jansen" w:date="2023-12-04T11:16:00Z" w:initials="NJ">
    <w:p w14:paraId="443B2E7C" w14:textId="77777777" w:rsidR="00E40A9F" w:rsidRDefault="00E40A9F" w:rsidP="00343DA5">
      <w:pPr>
        <w:pStyle w:val="Tekstopmerking"/>
      </w:pPr>
      <w:r>
        <w:rPr>
          <w:rStyle w:val="Verwijzingopmerking"/>
        </w:rPr>
        <w:annotationRef/>
      </w:r>
      <w:r>
        <w:t>RDF: Standaardzin bij omgevingswaarde</w:t>
      </w:r>
    </w:p>
  </w:comment>
  <w:comment w:id="857" w:author="Nienke Jansen" w:date="2023-12-04T11:16:00Z" w:initials="NJ">
    <w:p w14:paraId="74534AC3" w14:textId="77777777" w:rsidR="00E40A9F" w:rsidRDefault="00E40A9F" w:rsidP="00B3687E">
      <w:pPr>
        <w:pStyle w:val="Tekstopmerking"/>
      </w:pPr>
      <w:r>
        <w:rPr>
          <w:rStyle w:val="Verwijzingopmerking"/>
        </w:rPr>
        <w:annotationRef/>
      </w:r>
      <w:r>
        <w:t>RDF: Verplichte onderdelen TPOD-standaard</w:t>
      </w:r>
    </w:p>
  </w:comment>
  <w:comment w:id="862" w:author="Nienke Jansen" w:date="2023-12-04T11:16:00Z" w:initials="NJ">
    <w:p w14:paraId="77BE9A30" w14:textId="77777777" w:rsidR="003D2E76" w:rsidRDefault="003D2E76" w:rsidP="000E6FDF">
      <w:pPr>
        <w:pStyle w:val="Tekstopmerking"/>
      </w:pPr>
      <w:r>
        <w:rPr>
          <w:rStyle w:val="Verwijzingopmerking"/>
        </w:rPr>
        <w:annotationRef/>
      </w:r>
      <w:r>
        <w:t>RDF: Verplichte onderdelen standaard</w:t>
      </w:r>
    </w:p>
  </w:comment>
  <w:comment w:id="872" w:author="Nienke Jansen" w:date="2023-11-20T08:21:00Z" w:initials="NJ">
    <w:p w14:paraId="3B8E36EE" w14:textId="706B21F6" w:rsidR="0081252B" w:rsidRDefault="0081252B" w:rsidP="0081252B">
      <w:pPr>
        <w:pStyle w:val="Tekstopmerking"/>
      </w:pPr>
      <w:r>
        <w:rPr>
          <w:rStyle w:val="Verwijzingopmerking"/>
        </w:rPr>
        <w:annotationRef/>
      </w:r>
      <w:r>
        <w:t>Niet in AMvB/MR</w:t>
      </w:r>
    </w:p>
  </w:comment>
  <w:comment w:id="896" w:author="Nienke Jansen" w:date="2023-12-04T11:20:00Z" w:initials="NJ">
    <w:p w14:paraId="517F9E8E" w14:textId="77777777" w:rsidR="001A4D33" w:rsidRDefault="001A4D33" w:rsidP="00DE72FE">
      <w:pPr>
        <w:pStyle w:val="Tekstopmerking"/>
      </w:pPr>
      <w:r>
        <w:rPr>
          <w:rStyle w:val="Verwijzingopmerking"/>
        </w:rPr>
        <w:annotationRef/>
      </w:r>
      <w:r>
        <w:t>RDF: Besluitmetadata</w:t>
      </w:r>
    </w:p>
  </w:comment>
  <w:comment w:id="917" w:author="Nienke Jansen" w:date="2023-12-04T13:42:00Z" w:initials="NJ">
    <w:p w14:paraId="07C68288" w14:textId="77777777" w:rsidR="00B834D0" w:rsidRDefault="00B834D0">
      <w:pPr>
        <w:pStyle w:val="Tekstopmerking"/>
      </w:pPr>
      <w:r>
        <w:rPr>
          <w:rStyle w:val="Verwijzingopmerking"/>
        </w:rPr>
        <w:annotationRef/>
      </w:r>
      <w:r>
        <w:t>RDF: Procedure omgevingsplan TPOD-standaard</w:t>
      </w:r>
    </w:p>
  </w:comment>
  <w:comment w:id="920" w:author="Nienke Jansen" w:date="2023-12-04T11:40:00Z" w:initials="NJ">
    <w:p w14:paraId="040888ED" w14:textId="6EA8E4E9" w:rsidR="00DD3755" w:rsidRDefault="00DD3755" w:rsidP="002B3701">
      <w:pPr>
        <w:pStyle w:val="Tekstopmerking"/>
      </w:pPr>
      <w:r>
        <w:rPr>
          <w:rStyle w:val="Verwijzingopmerking"/>
        </w:rPr>
        <w:annotationRef/>
      </w:r>
      <w:r>
        <w:t>RDF: Projectprocedure bij omgevingsplanwijziging</w:t>
      </w:r>
    </w:p>
  </w:comment>
  <w:comment w:id="923" w:author="Nienke Jansen" w:date="2023-12-04T11:21:00Z" w:initials="NJ">
    <w:p w14:paraId="0BB44529" w14:textId="5BB6F08D" w:rsidR="00431D83" w:rsidRDefault="00431D83" w:rsidP="00CE46AE">
      <w:pPr>
        <w:pStyle w:val="Tekstopmerking"/>
      </w:pPr>
      <w:r>
        <w:rPr>
          <w:rStyle w:val="Verwijzingopmerking"/>
        </w:rPr>
        <w:annotationRef/>
      </w:r>
      <w:r>
        <w:t>RDF: Kennisgeving voornemen omgevingsplan</w:t>
      </w:r>
    </w:p>
  </w:comment>
  <w:comment w:id="925" w:author="Nienke Jansen" w:date="2023-12-04T11:22:00Z" w:initials="NJ">
    <w:p w14:paraId="4C319E22" w14:textId="77777777" w:rsidR="00B12B43" w:rsidRDefault="00B12B43" w:rsidP="00FD69FA">
      <w:pPr>
        <w:pStyle w:val="Tekstopmerking"/>
      </w:pPr>
      <w:r>
        <w:rPr>
          <w:rStyle w:val="Verwijzingopmerking"/>
        </w:rPr>
        <w:annotationRef/>
      </w:r>
      <w:r>
        <w:t>RDF: Kennisgevingmetadata</w:t>
      </w:r>
    </w:p>
  </w:comment>
  <w:comment w:id="928" w:author="Nienke Jansen" w:date="2023-12-04T11:21:00Z" w:initials="NJ">
    <w:p w14:paraId="4D9CED8D" w14:textId="624A0B69" w:rsidR="00431D83" w:rsidRDefault="00431D83" w:rsidP="005C5F6B">
      <w:pPr>
        <w:pStyle w:val="Tekstopmerking"/>
      </w:pPr>
      <w:r>
        <w:rPr>
          <w:rStyle w:val="Verwijzingopmerking"/>
        </w:rPr>
        <w:annotationRef/>
      </w:r>
      <w:r>
        <w:t>RDF: Ontwerpbesluit</w:t>
      </w:r>
    </w:p>
  </w:comment>
  <w:comment w:id="934" w:author="Nienke Jansen" w:date="2023-12-04T11:43:00Z" w:initials="NJ">
    <w:p w14:paraId="08526435" w14:textId="77777777" w:rsidR="00F2199F" w:rsidRDefault="00F2199F" w:rsidP="00E55979">
      <w:pPr>
        <w:pStyle w:val="Tekstopmerking"/>
      </w:pPr>
      <w:r>
        <w:rPr>
          <w:rStyle w:val="Verwijzingopmerking"/>
        </w:rPr>
        <w:annotationRef/>
      </w:r>
      <w:r>
        <w:t>RDF: Besluitmetadata</w:t>
      </w:r>
    </w:p>
  </w:comment>
  <w:comment w:id="936" w:author="Nienke Jansen" w:date="2023-12-04T11:22:00Z" w:initials="NJ">
    <w:p w14:paraId="60099190" w14:textId="370C718E" w:rsidR="00B12B43" w:rsidRDefault="00B12B43" w:rsidP="00303262">
      <w:pPr>
        <w:pStyle w:val="Tekstopmerking"/>
      </w:pPr>
      <w:r>
        <w:rPr>
          <w:rStyle w:val="Verwijzingopmerking"/>
        </w:rPr>
        <w:annotationRef/>
      </w:r>
      <w:r>
        <w:t>RDF: Regelingmetadata</w:t>
      </w:r>
    </w:p>
  </w:comment>
  <w:comment w:id="939" w:author="Nienke Jansen" w:date="2023-12-04T11:23:00Z" w:initials="NJ">
    <w:p w14:paraId="675193AF" w14:textId="77777777" w:rsidR="006428C7" w:rsidRDefault="006428C7" w:rsidP="00F471C4">
      <w:pPr>
        <w:pStyle w:val="Tekstopmerking"/>
      </w:pPr>
      <w:r>
        <w:rPr>
          <w:rStyle w:val="Verwijzingopmerking"/>
        </w:rPr>
        <w:annotationRef/>
      </w:r>
      <w:r>
        <w:t>RDF: Procedureverloop</w:t>
      </w:r>
    </w:p>
  </w:comment>
  <w:comment w:id="940" w:author="Nienke Jansen" w:date="2023-12-04T11:23:00Z" w:initials="NJ">
    <w:p w14:paraId="5DE8DC28" w14:textId="77777777" w:rsidR="006428C7" w:rsidRDefault="006428C7" w:rsidP="009201EA">
      <w:pPr>
        <w:pStyle w:val="Tekstopmerking"/>
      </w:pPr>
      <w:r>
        <w:rPr>
          <w:rStyle w:val="Verwijzingopmerking"/>
        </w:rPr>
        <w:annotationRef/>
      </w:r>
      <w:r>
        <w:t>RDF: Procedurestappen</w:t>
      </w:r>
    </w:p>
  </w:comment>
  <w:comment w:id="941" w:author="Nienke Jansen" w:date="2023-12-04T11:23:00Z" w:initials="NJ">
    <w:p w14:paraId="55CA959D" w14:textId="77777777" w:rsidR="006428C7" w:rsidRDefault="006428C7" w:rsidP="00D53A88">
      <w:pPr>
        <w:pStyle w:val="Tekstopmerking"/>
      </w:pPr>
      <w:r>
        <w:rPr>
          <w:rStyle w:val="Verwijzingopmerking"/>
        </w:rPr>
        <w:annotationRef/>
      </w:r>
      <w:r>
        <w:t>RDF: Consolidatieinformatie</w:t>
      </w:r>
    </w:p>
  </w:comment>
  <w:comment w:id="944" w:author="Nienke Jansen" w:date="2023-12-04T11:24:00Z" w:initials="NJ">
    <w:p w14:paraId="676BA9DD" w14:textId="77777777" w:rsidR="006428C7" w:rsidRDefault="006428C7" w:rsidP="00AB6E43">
      <w:pPr>
        <w:pStyle w:val="Tekstopmerking"/>
      </w:pPr>
      <w:r>
        <w:rPr>
          <w:rStyle w:val="Verwijzingopmerking"/>
        </w:rPr>
        <w:annotationRef/>
      </w:r>
      <w:r>
        <w:t>RDF: Kennisgeving ontwerpbesluit</w:t>
      </w:r>
    </w:p>
  </w:comment>
  <w:comment w:id="945" w:author="Nienke Jansen" w:date="2023-12-04T11:24:00Z" w:initials="NJ">
    <w:p w14:paraId="0C1C48E2" w14:textId="77777777" w:rsidR="006428C7" w:rsidRDefault="006428C7" w:rsidP="001933FD">
      <w:pPr>
        <w:pStyle w:val="Tekstopmerking"/>
      </w:pPr>
      <w:r>
        <w:rPr>
          <w:rStyle w:val="Verwijzingopmerking"/>
        </w:rPr>
        <w:annotationRef/>
      </w:r>
      <w:r>
        <w:t>RDF: Kennisgevingmetadata</w:t>
      </w:r>
    </w:p>
  </w:comment>
  <w:comment w:id="947" w:author="Nienke Jansen" w:date="2023-12-04T11:24:00Z" w:initials="NJ">
    <w:p w14:paraId="1739D248" w14:textId="77777777" w:rsidR="006428C7" w:rsidRDefault="006428C7" w:rsidP="007F0813">
      <w:pPr>
        <w:pStyle w:val="Tekstopmerking"/>
      </w:pPr>
      <w:r>
        <w:rPr>
          <w:rStyle w:val="Verwijzingopmerking"/>
        </w:rPr>
        <w:annotationRef/>
      </w:r>
      <w:r>
        <w:t>RDF: Procedureverloop</w:t>
      </w:r>
    </w:p>
  </w:comment>
  <w:comment w:id="948" w:author="Nienke Jansen" w:date="2023-12-04T11:24:00Z" w:initials="NJ">
    <w:p w14:paraId="4CAAD0C1" w14:textId="77777777" w:rsidR="006428C7" w:rsidRDefault="006428C7" w:rsidP="001F20AE">
      <w:pPr>
        <w:pStyle w:val="Tekstopmerking"/>
      </w:pPr>
      <w:r>
        <w:rPr>
          <w:rStyle w:val="Verwijzingopmerking"/>
        </w:rPr>
        <w:annotationRef/>
      </w:r>
      <w:r>
        <w:t>RDF: Procedurestappen</w:t>
      </w:r>
    </w:p>
  </w:comment>
  <w:comment w:id="949" w:author="Nienke Jansen" w:date="2023-12-04T11:25:00Z" w:initials="NJ">
    <w:p w14:paraId="50870335" w14:textId="77777777" w:rsidR="006428C7" w:rsidRDefault="006428C7" w:rsidP="002D1CC5">
      <w:pPr>
        <w:pStyle w:val="Tekstopmerking"/>
      </w:pPr>
      <w:r>
        <w:rPr>
          <w:rStyle w:val="Verwijzingopmerking"/>
        </w:rPr>
        <w:annotationRef/>
      </w:r>
      <w:r>
        <w:t>RDF: Begin inzagetermijn</w:t>
      </w:r>
    </w:p>
  </w:comment>
  <w:comment w:id="950" w:author="Nienke Jansen" w:date="2023-12-04T11:25:00Z" w:initials="NJ">
    <w:p w14:paraId="49E452C7" w14:textId="77777777" w:rsidR="006428C7" w:rsidRDefault="006428C7" w:rsidP="00AC5D8D">
      <w:pPr>
        <w:pStyle w:val="Tekstopmerking"/>
      </w:pPr>
      <w:r>
        <w:rPr>
          <w:rStyle w:val="Verwijzingopmerking"/>
        </w:rPr>
        <w:annotationRef/>
      </w:r>
      <w:r>
        <w:t>RDF: Einde inzagetermijn</w:t>
      </w:r>
    </w:p>
  </w:comment>
  <w:comment w:id="953" w:author="Nienke Jansen" w:date="2023-12-04T11:25:00Z" w:initials="NJ">
    <w:p w14:paraId="1EC853A7" w14:textId="77777777" w:rsidR="00395267" w:rsidRDefault="00395267" w:rsidP="004E007E">
      <w:pPr>
        <w:pStyle w:val="Tekstopmerking"/>
      </w:pPr>
      <w:r>
        <w:rPr>
          <w:rStyle w:val="Verwijzingopmerking"/>
        </w:rPr>
        <w:annotationRef/>
      </w:r>
      <w:r>
        <w:t>RDF: Terinzageleggen op ontwerpbesluit betrekking hebbende stukken</w:t>
      </w:r>
    </w:p>
  </w:comment>
  <w:comment w:id="954" w:author="Nienke Jansen" w:date="2023-12-04T11:32:00Z" w:initials="NJ">
    <w:p w14:paraId="42079C89" w14:textId="77777777" w:rsidR="00854165" w:rsidRDefault="00854165" w:rsidP="004B1B08">
      <w:pPr>
        <w:pStyle w:val="Tekstopmerking"/>
      </w:pPr>
      <w:r>
        <w:rPr>
          <w:rStyle w:val="Verwijzingopmerking"/>
        </w:rPr>
        <w:annotationRef/>
      </w:r>
      <w:r>
        <w:t>RDF: Terinzageleggen onderzoeksrapporten ontwerpbesluit</w:t>
      </w:r>
    </w:p>
  </w:comment>
  <w:comment w:id="956" w:author="Nienke Jansen" w:date="2023-12-04T11:26:00Z" w:initials="NJ">
    <w:p w14:paraId="3D8A6F43" w14:textId="2DD806E0" w:rsidR="00395267" w:rsidRDefault="00395267" w:rsidP="001D263A">
      <w:pPr>
        <w:pStyle w:val="Tekstopmerking"/>
      </w:pPr>
      <w:r>
        <w:rPr>
          <w:rStyle w:val="Verwijzingopmerking"/>
        </w:rPr>
        <w:annotationRef/>
      </w:r>
      <w:r>
        <w:t>RDF: Vaststellingsfase</w:t>
      </w:r>
    </w:p>
  </w:comment>
  <w:comment w:id="957" w:author="Nienke Jansen" w:date="2023-12-04T11:26:00Z" w:initials="NJ">
    <w:p w14:paraId="577AB1DE" w14:textId="77777777" w:rsidR="00415F61" w:rsidRDefault="00415F61" w:rsidP="00D67E69">
      <w:pPr>
        <w:pStyle w:val="Tekstopmerking"/>
      </w:pPr>
      <w:r>
        <w:rPr>
          <w:rStyle w:val="Verwijzingopmerking"/>
        </w:rPr>
        <w:annotationRef/>
      </w:r>
      <w:r>
        <w:t>RDF: Bekendmaking</w:t>
      </w:r>
    </w:p>
  </w:comment>
  <w:comment w:id="958" w:author="Nienke Jansen" w:date="2023-12-04T11:26:00Z" w:initials="NJ">
    <w:p w14:paraId="4E236377" w14:textId="77777777" w:rsidR="00415F61" w:rsidRDefault="00415F61" w:rsidP="0019199B">
      <w:pPr>
        <w:pStyle w:val="Tekstopmerking"/>
      </w:pPr>
      <w:r>
        <w:rPr>
          <w:rStyle w:val="Verwijzingopmerking"/>
        </w:rPr>
        <w:annotationRef/>
      </w:r>
      <w:r>
        <w:t>RDF: Definitief besluit</w:t>
      </w:r>
    </w:p>
  </w:comment>
  <w:comment w:id="959" w:author="Nienke Jansen" w:date="2023-12-04T11:26:00Z" w:initials="NJ">
    <w:p w14:paraId="769D5D01" w14:textId="77777777" w:rsidR="00415F61" w:rsidRDefault="00415F61" w:rsidP="00E15A5B">
      <w:pPr>
        <w:pStyle w:val="Tekstopmerking"/>
      </w:pPr>
      <w:r>
        <w:rPr>
          <w:rStyle w:val="Verwijzingopmerking"/>
        </w:rPr>
        <w:annotationRef/>
      </w:r>
      <w:r>
        <w:t>RDF: Inwerkingtreden</w:t>
      </w:r>
    </w:p>
  </w:comment>
  <w:comment w:id="969" w:author="Nienke Jansen" w:date="2023-12-04T11:27:00Z" w:initials="NJ">
    <w:p w14:paraId="2F6CDFBB" w14:textId="77777777" w:rsidR="003D712C" w:rsidRDefault="003D712C" w:rsidP="000926D1">
      <w:pPr>
        <w:pStyle w:val="Tekstopmerking"/>
      </w:pPr>
      <w:r>
        <w:rPr>
          <w:rStyle w:val="Verwijzingopmerking"/>
        </w:rPr>
        <w:annotationRef/>
      </w:r>
      <w:r>
        <w:t>RDF: Besluitmetadata</w:t>
      </w:r>
    </w:p>
  </w:comment>
  <w:comment w:id="971" w:author="Nienke Jansen" w:date="2023-12-04T11:27:00Z" w:initials="NJ">
    <w:p w14:paraId="255870C8" w14:textId="77777777" w:rsidR="003D712C" w:rsidRDefault="003D712C" w:rsidP="00BD15ED">
      <w:pPr>
        <w:pStyle w:val="Tekstopmerking"/>
      </w:pPr>
      <w:r>
        <w:rPr>
          <w:rStyle w:val="Verwijzingopmerking"/>
        </w:rPr>
        <w:annotationRef/>
      </w:r>
      <w:r>
        <w:t>RDF: Regelingmetadata</w:t>
      </w:r>
    </w:p>
  </w:comment>
  <w:comment w:id="974" w:author="Nienke Jansen" w:date="2023-12-04T11:28:00Z" w:initials="NJ">
    <w:p w14:paraId="1A199FB4" w14:textId="77777777" w:rsidR="00A61D45" w:rsidRDefault="00A61D45" w:rsidP="006806DD">
      <w:pPr>
        <w:pStyle w:val="Tekstopmerking"/>
      </w:pPr>
      <w:r>
        <w:rPr>
          <w:rStyle w:val="Verwijzingopmerking"/>
        </w:rPr>
        <w:annotationRef/>
      </w:r>
      <w:r>
        <w:t>RDF: Procedureverloop</w:t>
      </w:r>
    </w:p>
  </w:comment>
  <w:comment w:id="975" w:author="Nienke Jansen" w:date="2023-12-04T11:28:00Z" w:initials="NJ">
    <w:p w14:paraId="723C8DA4" w14:textId="77777777" w:rsidR="00A61D45" w:rsidRDefault="00A61D45" w:rsidP="00767159">
      <w:pPr>
        <w:pStyle w:val="Tekstopmerking"/>
      </w:pPr>
      <w:r>
        <w:rPr>
          <w:rStyle w:val="Verwijzingopmerking"/>
        </w:rPr>
        <w:annotationRef/>
      </w:r>
      <w:r>
        <w:t>RDF: Procedurestappen</w:t>
      </w:r>
    </w:p>
  </w:comment>
  <w:comment w:id="976" w:author="Nienke Jansen" w:date="2023-12-04T11:28:00Z" w:initials="NJ">
    <w:p w14:paraId="0B543A52" w14:textId="77777777" w:rsidR="00A61D45" w:rsidRDefault="00A61D45" w:rsidP="009A7395">
      <w:pPr>
        <w:pStyle w:val="Tekstopmerking"/>
      </w:pPr>
      <w:r>
        <w:rPr>
          <w:rStyle w:val="Verwijzingopmerking"/>
        </w:rPr>
        <w:annotationRef/>
      </w:r>
      <w:r>
        <w:t>RDF: Consolidatieinformatie</w:t>
      </w:r>
    </w:p>
  </w:comment>
  <w:comment w:id="978" w:author="Nienke Jansen" w:date="2023-12-04T11:28:00Z" w:initials="NJ">
    <w:p w14:paraId="570E6322" w14:textId="77777777" w:rsidR="00A61D45" w:rsidRDefault="00A61D45" w:rsidP="005A7586">
      <w:pPr>
        <w:pStyle w:val="Tekstopmerking"/>
      </w:pPr>
      <w:r>
        <w:rPr>
          <w:rStyle w:val="Verwijzingopmerking"/>
        </w:rPr>
        <w:annotationRef/>
      </w:r>
      <w:r>
        <w:t>RDF: Vervallen voorbeschermingsregels</w:t>
      </w:r>
    </w:p>
  </w:comment>
  <w:comment w:id="980" w:author="Nienke Jansen" w:date="2023-12-04T11:29:00Z" w:initials="NJ">
    <w:p w14:paraId="786B1191" w14:textId="77777777" w:rsidR="00A61D45" w:rsidRDefault="00A61D45" w:rsidP="001840FF">
      <w:pPr>
        <w:pStyle w:val="Tekstopmerking"/>
      </w:pPr>
      <w:r>
        <w:rPr>
          <w:rStyle w:val="Verwijzingopmerking"/>
        </w:rPr>
        <w:annotationRef/>
      </w:r>
      <w:r>
        <w:t>RDF: Kennisgeving definitief besluit</w:t>
      </w:r>
    </w:p>
  </w:comment>
  <w:comment w:id="981" w:author="Nienke Jansen" w:date="2023-12-04T11:29:00Z" w:initials="NJ">
    <w:p w14:paraId="5076C20B" w14:textId="77777777" w:rsidR="00A61D45" w:rsidRDefault="00A61D45" w:rsidP="00893160">
      <w:pPr>
        <w:pStyle w:val="Tekstopmerking"/>
      </w:pPr>
      <w:r>
        <w:rPr>
          <w:rStyle w:val="Verwijzingopmerking"/>
        </w:rPr>
        <w:annotationRef/>
      </w:r>
      <w:r>
        <w:t>RDF: Kennisgeving vaststelling</w:t>
      </w:r>
    </w:p>
  </w:comment>
  <w:comment w:id="982" w:author="Nienke Jansen" w:date="2023-12-04T11:29:00Z" w:initials="NJ">
    <w:p w14:paraId="60DE2E45" w14:textId="77777777" w:rsidR="00A61D45" w:rsidRDefault="00A61D45" w:rsidP="005A738B">
      <w:pPr>
        <w:pStyle w:val="Tekstopmerking"/>
      </w:pPr>
      <w:r>
        <w:rPr>
          <w:rStyle w:val="Verwijzingopmerking"/>
        </w:rPr>
        <w:annotationRef/>
      </w:r>
      <w:r>
        <w:t>RDF: Kennisgeving beroepstermijn</w:t>
      </w:r>
    </w:p>
  </w:comment>
  <w:comment w:id="983" w:author="Nienke Jansen" w:date="2023-12-04T11:29:00Z" w:initials="NJ">
    <w:p w14:paraId="09799C6B" w14:textId="77777777" w:rsidR="00B80CB7" w:rsidRDefault="00B80CB7" w:rsidP="005E3DE3">
      <w:pPr>
        <w:pStyle w:val="Tekstopmerking"/>
      </w:pPr>
      <w:r>
        <w:rPr>
          <w:rStyle w:val="Verwijzingopmerking"/>
        </w:rPr>
        <w:annotationRef/>
      </w:r>
      <w:r>
        <w:t>RDF: Kennisgeving inwerkingtreden</w:t>
      </w:r>
    </w:p>
  </w:comment>
  <w:comment w:id="985" w:author="Nienke Jansen" w:date="2023-12-04T11:29:00Z" w:initials="NJ">
    <w:p w14:paraId="083F0AFE" w14:textId="77777777" w:rsidR="00B80CB7" w:rsidRDefault="00B80CB7" w:rsidP="00C84D8E">
      <w:pPr>
        <w:pStyle w:val="Tekstopmerking"/>
      </w:pPr>
      <w:r>
        <w:rPr>
          <w:rStyle w:val="Verwijzingopmerking"/>
        </w:rPr>
        <w:annotationRef/>
      </w:r>
      <w:r>
        <w:t>RDF: Kennisgevingmetadata</w:t>
      </w:r>
    </w:p>
  </w:comment>
  <w:comment w:id="986" w:author="Nienke Jansen" w:date="2023-12-04T11:30:00Z" w:initials="NJ">
    <w:p w14:paraId="2FF7F601" w14:textId="77777777" w:rsidR="00B80CB7" w:rsidRDefault="00B80CB7" w:rsidP="00A72380">
      <w:pPr>
        <w:pStyle w:val="Tekstopmerking"/>
      </w:pPr>
      <w:r>
        <w:rPr>
          <w:rStyle w:val="Verwijzingopmerking"/>
        </w:rPr>
        <w:annotationRef/>
      </w:r>
      <w:r>
        <w:t>RDF: Procedureverloop</w:t>
      </w:r>
    </w:p>
  </w:comment>
  <w:comment w:id="987" w:author="Nienke Jansen" w:date="2023-12-04T11:30:00Z" w:initials="NJ">
    <w:p w14:paraId="00CA9809" w14:textId="77777777" w:rsidR="00B80CB7" w:rsidRDefault="00B80CB7" w:rsidP="00595BEF">
      <w:pPr>
        <w:pStyle w:val="Tekstopmerking"/>
      </w:pPr>
      <w:r>
        <w:rPr>
          <w:rStyle w:val="Verwijzingopmerking"/>
        </w:rPr>
        <w:annotationRef/>
      </w:r>
      <w:r>
        <w:t>RDF: Procedurestappen</w:t>
      </w:r>
    </w:p>
  </w:comment>
  <w:comment w:id="988" w:author="Nienke Jansen" w:date="2023-12-04T11:30:00Z" w:initials="NJ">
    <w:p w14:paraId="2AB617CF" w14:textId="77777777" w:rsidR="00FC1A8C" w:rsidRDefault="00FC1A8C" w:rsidP="003D6706">
      <w:pPr>
        <w:pStyle w:val="Tekstopmerking"/>
      </w:pPr>
      <w:r>
        <w:rPr>
          <w:rStyle w:val="Verwijzingopmerking"/>
        </w:rPr>
        <w:annotationRef/>
      </w:r>
      <w:r>
        <w:t>RDF: Einde beroepstermijn</w:t>
      </w:r>
    </w:p>
  </w:comment>
  <w:comment w:id="990" w:author="Nienke Jansen" w:date="2023-12-04T11:31:00Z" w:initials="NJ">
    <w:p w14:paraId="67118695" w14:textId="77777777" w:rsidR="00FC1A8C" w:rsidRDefault="00FC1A8C" w:rsidP="008A2192">
      <w:pPr>
        <w:pStyle w:val="Tekstopmerking"/>
      </w:pPr>
      <w:r>
        <w:rPr>
          <w:rStyle w:val="Verwijzingopmerking"/>
        </w:rPr>
        <w:annotationRef/>
      </w:r>
      <w:r>
        <w:t>RDF: Terinzagelegging op definitief besluit betrekking hebbende stukken</w:t>
      </w:r>
    </w:p>
  </w:comment>
  <w:comment w:id="991" w:author="Nienke Jansen" w:date="2023-12-04T11:31:00Z" w:initials="NJ">
    <w:p w14:paraId="51A1E14A" w14:textId="77777777" w:rsidR="00FC1A8C" w:rsidRDefault="00FC1A8C" w:rsidP="00C42D4F">
      <w:pPr>
        <w:pStyle w:val="Tekstopmerking"/>
      </w:pPr>
      <w:r>
        <w:rPr>
          <w:rStyle w:val="Verwijzingopmerking"/>
        </w:rPr>
        <w:annotationRef/>
      </w:r>
      <w:r>
        <w:t>RDF: Terinzagelegging onderzoeksrapporten definitief besluit</w:t>
      </w:r>
    </w:p>
  </w:comment>
  <w:comment w:id="994" w:author="Nienke Jansen" w:date="2023-12-04T11:32:00Z" w:initials="NJ">
    <w:p w14:paraId="41A66ADB" w14:textId="77777777" w:rsidR="00854165" w:rsidRDefault="00854165" w:rsidP="000B4C8B">
      <w:pPr>
        <w:pStyle w:val="Tekstopmerking"/>
      </w:pPr>
      <w:r>
        <w:rPr>
          <w:rStyle w:val="Verwijzingopmerking"/>
        </w:rPr>
        <w:annotationRef/>
      </w:r>
      <w:r>
        <w:t>RDF: Beroepsfase</w:t>
      </w:r>
    </w:p>
  </w:comment>
  <w:comment w:id="1000" w:author="Nienke Jansen" w:date="2023-12-04T11:32:00Z" w:initials="NJ">
    <w:p w14:paraId="16995FFD" w14:textId="77777777" w:rsidR="00854165" w:rsidRDefault="00854165" w:rsidP="00CA65C6">
      <w:pPr>
        <w:pStyle w:val="Tekstopmerking"/>
      </w:pPr>
      <w:r>
        <w:rPr>
          <w:rStyle w:val="Verwijzingopmerking"/>
        </w:rPr>
        <w:annotationRef/>
      </w:r>
      <w:r>
        <w:t>RDF: Informatie doorgeven over status besluit na vaststelling</w:t>
      </w:r>
    </w:p>
  </w:comment>
  <w:comment w:id="1001" w:author="Nienke Jansen" w:date="2023-12-04T11:33:00Z" w:initials="NJ">
    <w:p w14:paraId="6FCD6E28" w14:textId="77777777" w:rsidR="00854165" w:rsidRDefault="00854165" w:rsidP="001D7B9B">
      <w:pPr>
        <w:pStyle w:val="Tekstopmerking"/>
      </w:pPr>
      <w:r>
        <w:rPr>
          <w:rStyle w:val="Verwijzingopmerking"/>
        </w:rPr>
        <w:annotationRef/>
      </w:r>
      <w:r>
        <w:t>RDF: Informatie doorgeven over status besluit beroepsfase</w:t>
      </w:r>
    </w:p>
  </w:comment>
  <w:comment w:id="1002" w:author="Nienke Jansen" w:date="2023-12-04T11:33:00Z" w:initials="NJ">
    <w:p w14:paraId="0548B22F" w14:textId="77777777" w:rsidR="00DF3C6B" w:rsidRDefault="00DF3C6B" w:rsidP="00862176">
      <w:pPr>
        <w:pStyle w:val="Tekstopmerking"/>
      </w:pPr>
      <w:r>
        <w:rPr>
          <w:rStyle w:val="Verwijzingopmerking"/>
        </w:rPr>
        <w:annotationRef/>
      </w:r>
      <w:r>
        <w:t>RDF: Mededeling uitspraak beroep</w:t>
      </w:r>
    </w:p>
  </w:comment>
  <w:comment w:id="1003" w:author="Nienke Jansen" w:date="2023-12-04T11:34:00Z" w:initials="NJ">
    <w:p w14:paraId="2E5614D0" w14:textId="77777777" w:rsidR="003F76B1" w:rsidRDefault="003F76B1" w:rsidP="00BB7219">
      <w:pPr>
        <w:pStyle w:val="Tekstopmerking"/>
      </w:pPr>
      <w:r>
        <w:rPr>
          <w:rStyle w:val="Verwijzingopmerking"/>
        </w:rPr>
        <w:annotationRef/>
      </w:r>
      <w:r>
        <w:t>RDF: Verwerken uitspraak RvS in omgevingsplan</w:t>
      </w:r>
    </w:p>
  </w:comment>
  <w:comment w:id="1006" w:author="Nienke Jansen" w:date="2023-12-04T11:32:00Z" w:initials="NJ">
    <w:p w14:paraId="2A9F061E" w14:textId="6B5D62FC" w:rsidR="00854165" w:rsidRDefault="00854165" w:rsidP="003D6C52">
      <w:pPr>
        <w:pStyle w:val="Tekstopmerking"/>
      </w:pPr>
      <w:r>
        <w:rPr>
          <w:rStyle w:val="Verwijzingopmerking"/>
        </w:rPr>
        <w:annotationRef/>
      </w:r>
      <w:r>
        <w:t>RDF: Beroepstermijn</w:t>
      </w:r>
    </w:p>
  </w:comment>
  <w:comment w:id="1016" w:author="Nienke Jansen" w:date="2023-12-04T15:44:00Z" w:initials="NJ">
    <w:p w14:paraId="60C54CC8" w14:textId="77777777" w:rsidR="000A3DBE" w:rsidRDefault="000A3DBE">
      <w:pPr>
        <w:pStyle w:val="Tekstopmerking"/>
      </w:pPr>
      <w:r>
        <w:rPr>
          <w:rStyle w:val="Verwijzingopmerking"/>
        </w:rPr>
        <w:annotationRef/>
      </w:r>
      <w:r>
        <w:t>RDF: Mededeling uitspraak RvS over wijziging omgevingsplan</w:t>
      </w:r>
    </w:p>
  </w:comment>
  <w:comment w:id="1017" w:author="Nienke Jansen" w:date="2023-12-04T15:44:00Z" w:initials="NJ">
    <w:p w14:paraId="1FBCA42B" w14:textId="77777777" w:rsidR="00584F5B" w:rsidRDefault="00584F5B">
      <w:pPr>
        <w:pStyle w:val="Tekstopmerking"/>
      </w:pPr>
      <w:r>
        <w:rPr>
          <w:rStyle w:val="Verwijzingopmerking"/>
        </w:rPr>
        <w:annotationRef/>
      </w:r>
      <w:r>
        <w:t>RDF: Mededeling uitspraak beroep omgevingsplan</w:t>
      </w:r>
    </w:p>
  </w:comment>
  <w:comment w:id="1018" w:author="Nienke Jansen" w:date="2023-12-04T15:45:00Z" w:initials="NJ">
    <w:p w14:paraId="6EDC40BD" w14:textId="77777777" w:rsidR="002B1205" w:rsidRDefault="002B1205">
      <w:pPr>
        <w:pStyle w:val="Tekstopmerking"/>
      </w:pPr>
      <w:r>
        <w:rPr>
          <w:rStyle w:val="Verwijzingopmerking"/>
        </w:rPr>
        <w:annotationRef/>
      </w:r>
      <w:r>
        <w:t>RDF: Verwerken uitspraak beroep in omgevingsplan</w:t>
      </w:r>
    </w:p>
  </w:comment>
  <w:comment w:id="1019" w:author="Nienke Jansen" w:date="2023-12-04T15:45:00Z" w:initials="NJ">
    <w:p w14:paraId="1D0250FE" w14:textId="77777777" w:rsidR="009673CC" w:rsidRDefault="009673CC">
      <w:pPr>
        <w:pStyle w:val="Tekstopmerking"/>
      </w:pPr>
      <w:r>
        <w:rPr>
          <w:rStyle w:val="Verwijzingopmerking"/>
        </w:rPr>
        <w:annotationRef/>
      </w:r>
      <w:r>
        <w:t>RDF: Verwerken uitspraak RvS in omgevingsplan</w:t>
      </w:r>
    </w:p>
  </w:comment>
  <w:comment w:id="1021" w:author="Nienke Jansen" w:date="2023-12-04T15:46:00Z" w:initials="NJ">
    <w:p w14:paraId="3B0681CB" w14:textId="77777777" w:rsidR="00FC11C7" w:rsidRDefault="00FC11C7">
      <w:pPr>
        <w:pStyle w:val="Tekstopmerking"/>
      </w:pPr>
      <w:r>
        <w:rPr>
          <w:rStyle w:val="Verwijzingopmerking"/>
        </w:rPr>
        <w:annotationRef/>
      </w:r>
      <w:r>
        <w:t>RDF: Mededeling uitspraak beroep vernietiging wijziging omgevingsplan</w:t>
      </w:r>
    </w:p>
  </w:comment>
  <w:comment w:id="1022" w:author="Nienke Jansen" w:date="2023-12-04T15:47:00Z" w:initials="NJ">
    <w:p w14:paraId="5E649014" w14:textId="77777777" w:rsidR="00F732D9" w:rsidRDefault="00F732D9">
      <w:pPr>
        <w:pStyle w:val="Tekstopmerking"/>
      </w:pPr>
      <w:r>
        <w:rPr>
          <w:rStyle w:val="Verwijzingopmerking"/>
        </w:rPr>
        <w:annotationRef/>
      </w:r>
      <w:r>
        <w:t>RDF: Mededeling vernietiging wijzigingsbesluit omgevingsplan</w:t>
      </w:r>
    </w:p>
  </w:comment>
  <w:comment w:id="1023" w:author="Nienke Jansen" w:date="2023-12-04T15:47:00Z" w:initials="NJ">
    <w:p w14:paraId="4B43C0B2" w14:textId="77777777" w:rsidR="00280649" w:rsidRDefault="00280649">
      <w:pPr>
        <w:pStyle w:val="Tekstopmerking"/>
      </w:pPr>
      <w:r>
        <w:rPr>
          <w:rStyle w:val="Verwijzingopmerking"/>
        </w:rPr>
        <w:annotationRef/>
      </w:r>
      <w:r>
        <w:t>RDF: Verwerken vernietiging wijzigingsbesluit in omgevingsplan</w:t>
      </w:r>
    </w:p>
  </w:comment>
  <w:comment w:id="1025" w:author="Nienke Jansen" w:date="2023-12-04T13:43:00Z" w:initials="NJ">
    <w:p w14:paraId="67DF1AA5" w14:textId="2F83E6A9" w:rsidR="00CB00F8" w:rsidRDefault="00CB00F8">
      <w:pPr>
        <w:pStyle w:val="Tekstopmerking"/>
      </w:pPr>
      <w:r>
        <w:rPr>
          <w:rStyle w:val="Verwijzingopmerking"/>
        </w:rPr>
        <w:annotationRef/>
      </w:r>
      <w:r>
        <w:t>RDF: Procedure omgevingsverordening TPOD-standaard</w:t>
      </w:r>
    </w:p>
  </w:comment>
  <w:comment w:id="1030" w:author="Nienke Jansen" w:date="2023-12-04T11:42:00Z" w:initials="NJ">
    <w:p w14:paraId="2AAD8A76" w14:textId="1AAAC98E" w:rsidR="00EF1A57" w:rsidRDefault="00EF1A57" w:rsidP="00302D6E">
      <w:pPr>
        <w:pStyle w:val="Tekstopmerking"/>
      </w:pPr>
      <w:r>
        <w:rPr>
          <w:rStyle w:val="Verwijzingopmerking"/>
        </w:rPr>
        <w:annotationRef/>
      </w:r>
      <w:r>
        <w:t>RDF: Ontwerpbesluit</w:t>
      </w:r>
    </w:p>
  </w:comment>
  <w:comment w:id="1035" w:author="Nienke Jansen" w:date="2023-12-04T11:44:00Z" w:initials="NJ">
    <w:p w14:paraId="7045D5EB" w14:textId="77777777" w:rsidR="001E4D2D" w:rsidRDefault="001E4D2D" w:rsidP="006A1670">
      <w:pPr>
        <w:pStyle w:val="Tekstopmerking"/>
      </w:pPr>
      <w:r>
        <w:rPr>
          <w:rStyle w:val="Verwijzingopmerking"/>
        </w:rPr>
        <w:annotationRef/>
      </w:r>
      <w:r>
        <w:t>RDF: Besluitmetadata</w:t>
      </w:r>
    </w:p>
  </w:comment>
  <w:comment w:id="1037" w:author="Nienke Jansen" w:date="2023-12-04T11:44:00Z" w:initials="NJ">
    <w:p w14:paraId="5B87CADC" w14:textId="77777777" w:rsidR="001E4D2D" w:rsidRDefault="001E4D2D" w:rsidP="00D1111F">
      <w:pPr>
        <w:pStyle w:val="Tekstopmerking"/>
      </w:pPr>
      <w:r>
        <w:rPr>
          <w:rStyle w:val="Verwijzingopmerking"/>
        </w:rPr>
        <w:annotationRef/>
      </w:r>
      <w:r>
        <w:t>RDF: Regelingmetadata</w:t>
      </w:r>
    </w:p>
  </w:comment>
  <w:comment w:id="1040" w:author="Nienke Jansen" w:date="2023-12-04T11:44:00Z" w:initials="NJ">
    <w:p w14:paraId="3CA116F3" w14:textId="77777777" w:rsidR="00E4450D" w:rsidRDefault="00E4450D" w:rsidP="007165BC">
      <w:pPr>
        <w:pStyle w:val="Tekstopmerking"/>
      </w:pPr>
      <w:r>
        <w:rPr>
          <w:rStyle w:val="Verwijzingopmerking"/>
        </w:rPr>
        <w:annotationRef/>
      </w:r>
      <w:r>
        <w:t>RDF: Procedureverloop</w:t>
      </w:r>
    </w:p>
  </w:comment>
  <w:comment w:id="1041" w:author="Nienke Jansen" w:date="2023-12-04T11:45:00Z" w:initials="NJ">
    <w:p w14:paraId="0D7A8F40" w14:textId="77777777" w:rsidR="00E4450D" w:rsidRDefault="00E4450D" w:rsidP="0045025B">
      <w:pPr>
        <w:pStyle w:val="Tekstopmerking"/>
      </w:pPr>
      <w:r>
        <w:rPr>
          <w:rStyle w:val="Verwijzingopmerking"/>
        </w:rPr>
        <w:annotationRef/>
      </w:r>
      <w:r>
        <w:t>RDF: Consolidatieinformatie</w:t>
      </w:r>
    </w:p>
  </w:comment>
  <w:comment w:id="1044" w:author="Nienke Jansen" w:date="2023-12-04T11:45:00Z" w:initials="NJ">
    <w:p w14:paraId="5A6DBECA" w14:textId="77777777" w:rsidR="00801373" w:rsidRDefault="00A03361" w:rsidP="00670F4C">
      <w:pPr>
        <w:pStyle w:val="Tekstopmerking"/>
      </w:pPr>
      <w:r>
        <w:rPr>
          <w:rStyle w:val="Verwijzingopmerking"/>
        </w:rPr>
        <w:annotationRef/>
      </w:r>
      <w:r w:rsidR="00801373">
        <w:t>RDF: Kennisgeving ontwerpbesluit</w:t>
      </w:r>
    </w:p>
  </w:comment>
  <w:comment w:id="1045" w:author="Nienke Jansen" w:date="2023-12-04T11:46:00Z" w:initials="NJ">
    <w:p w14:paraId="7FBEC81F" w14:textId="71B5A939" w:rsidR="00A03361" w:rsidRDefault="00A03361" w:rsidP="004033CF">
      <w:pPr>
        <w:pStyle w:val="Tekstopmerking"/>
      </w:pPr>
      <w:r>
        <w:rPr>
          <w:rStyle w:val="Verwijzingopmerking"/>
        </w:rPr>
        <w:annotationRef/>
      </w:r>
      <w:r>
        <w:t>RDF: Kennisgevingmetadata</w:t>
      </w:r>
    </w:p>
  </w:comment>
  <w:comment w:id="1046" w:author="Nienke Jansen" w:date="2023-12-04T11:46:00Z" w:initials="NJ">
    <w:p w14:paraId="45A66205" w14:textId="77777777" w:rsidR="00A927A6" w:rsidRDefault="00A927A6" w:rsidP="008B43B4">
      <w:pPr>
        <w:pStyle w:val="Tekstopmerking"/>
      </w:pPr>
      <w:r>
        <w:rPr>
          <w:rStyle w:val="Verwijzingopmerking"/>
        </w:rPr>
        <w:annotationRef/>
      </w:r>
      <w:r>
        <w:t>RDF: Procedureverloop</w:t>
      </w:r>
    </w:p>
  </w:comment>
  <w:comment w:id="1047" w:author="Nienke Jansen" w:date="2023-12-04T11:46:00Z" w:initials="NJ">
    <w:p w14:paraId="5AA28DCB" w14:textId="77777777" w:rsidR="00A927A6" w:rsidRDefault="00A927A6" w:rsidP="00D65A00">
      <w:pPr>
        <w:pStyle w:val="Tekstopmerking"/>
      </w:pPr>
      <w:r>
        <w:rPr>
          <w:rStyle w:val="Verwijzingopmerking"/>
        </w:rPr>
        <w:annotationRef/>
      </w:r>
      <w:r>
        <w:t>RDF: Procedurestappen</w:t>
      </w:r>
    </w:p>
  </w:comment>
  <w:comment w:id="1048" w:author="Nienke Jansen" w:date="2023-12-04T11:47:00Z" w:initials="NJ">
    <w:p w14:paraId="6ADF80BE" w14:textId="77777777" w:rsidR="00A927A6" w:rsidRDefault="00A927A6" w:rsidP="00B60F5F">
      <w:pPr>
        <w:pStyle w:val="Tekstopmerking"/>
      </w:pPr>
      <w:r>
        <w:rPr>
          <w:rStyle w:val="Verwijzingopmerking"/>
        </w:rPr>
        <w:annotationRef/>
      </w:r>
      <w:r>
        <w:t>RDF: Begin inzagetermijn</w:t>
      </w:r>
    </w:p>
  </w:comment>
  <w:comment w:id="1049" w:author="Nienke Jansen" w:date="2023-12-04T11:47:00Z" w:initials="NJ">
    <w:p w14:paraId="1934EB8B" w14:textId="77777777" w:rsidR="00A927A6" w:rsidRDefault="00A927A6" w:rsidP="00EE16D4">
      <w:pPr>
        <w:pStyle w:val="Tekstopmerking"/>
      </w:pPr>
      <w:r>
        <w:rPr>
          <w:rStyle w:val="Verwijzingopmerking"/>
        </w:rPr>
        <w:annotationRef/>
      </w:r>
      <w:r>
        <w:t>RDF: Einde inzagetermijn</w:t>
      </w:r>
    </w:p>
  </w:comment>
  <w:comment w:id="1052" w:author="Nienke Jansen" w:date="2023-12-04T11:48:00Z" w:initials="NJ">
    <w:p w14:paraId="75AF2C45" w14:textId="77777777" w:rsidR="00E04394" w:rsidRDefault="00E04394" w:rsidP="004D2960">
      <w:pPr>
        <w:pStyle w:val="Tekstopmerking"/>
      </w:pPr>
      <w:r>
        <w:rPr>
          <w:rStyle w:val="Verwijzingopmerking"/>
        </w:rPr>
        <w:annotationRef/>
      </w:r>
      <w:r>
        <w:t>RDF: Terinzagelegging op ontwerpbesluit betrekking hebbende stukken</w:t>
      </w:r>
    </w:p>
  </w:comment>
  <w:comment w:id="1053" w:author="Nienke Jansen" w:date="2023-12-04T11:48:00Z" w:initials="NJ">
    <w:p w14:paraId="61F6FAB5" w14:textId="77777777" w:rsidR="003378ED" w:rsidRDefault="003378ED" w:rsidP="00D551C8">
      <w:pPr>
        <w:pStyle w:val="Tekstopmerking"/>
      </w:pPr>
      <w:r>
        <w:rPr>
          <w:rStyle w:val="Verwijzingopmerking"/>
        </w:rPr>
        <w:annotationRef/>
      </w:r>
      <w:r>
        <w:t>RDF: Terinzagelegging onderzoeksrapporten ontwerpbesluit</w:t>
      </w:r>
    </w:p>
  </w:comment>
  <w:comment w:id="1055" w:author="Nienke Jansen" w:date="2023-12-04T11:52:00Z" w:initials="NJ">
    <w:p w14:paraId="29D0796A" w14:textId="77777777" w:rsidR="00256732" w:rsidRDefault="00256732" w:rsidP="00442E71">
      <w:pPr>
        <w:pStyle w:val="Tekstopmerking"/>
      </w:pPr>
      <w:r>
        <w:rPr>
          <w:rStyle w:val="Verwijzingopmerking"/>
        </w:rPr>
        <w:annotationRef/>
      </w:r>
      <w:r>
        <w:t>RDF: Vaststellingsfase</w:t>
      </w:r>
    </w:p>
  </w:comment>
  <w:comment w:id="1056" w:author="Nienke Jansen" w:date="2023-12-04T11:52:00Z" w:initials="NJ">
    <w:p w14:paraId="0633E97D" w14:textId="77777777" w:rsidR="009E5B0B" w:rsidRDefault="009E5B0B" w:rsidP="00E34D2E">
      <w:pPr>
        <w:pStyle w:val="Tekstopmerking"/>
      </w:pPr>
      <w:r>
        <w:rPr>
          <w:rStyle w:val="Verwijzingopmerking"/>
        </w:rPr>
        <w:annotationRef/>
      </w:r>
      <w:r>
        <w:t>RDF: Bekendmaking</w:t>
      </w:r>
    </w:p>
  </w:comment>
  <w:comment w:id="1057" w:author="Nienke Jansen" w:date="2023-12-04T11:53:00Z" w:initials="NJ">
    <w:p w14:paraId="607ECE47" w14:textId="77777777" w:rsidR="00451279" w:rsidRDefault="00451279" w:rsidP="00A76F98">
      <w:pPr>
        <w:pStyle w:val="Tekstopmerking"/>
      </w:pPr>
      <w:r>
        <w:rPr>
          <w:rStyle w:val="Verwijzingopmerking"/>
        </w:rPr>
        <w:annotationRef/>
      </w:r>
      <w:r>
        <w:t>RDF: Inwerkingtreden</w:t>
      </w:r>
    </w:p>
  </w:comment>
  <w:comment w:id="1058" w:author="Nienke Jansen" w:date="2023-12-04T11:53:00Z" w:initials="NJ">
    <w:p w14:paraId="306E2C76" w14:textId="77777777" w:rsidR="00451279" w:rsidRDefault="00451279" w:rsidP="00393530">
      <w:pPr>
        <w:pStyle w:val="Tekstopmerking"/>
      </w:pPr>
      <w:r>
        <w:rPr>
          <w:rStyle w:val="Verwijzingopmerking"/>
        </w:rPr>
        <w:annotationRef/>
      </w:r>
      <w:r>
        <w:t>RDF: Definitief besluit</w:t>
      </w:r>
    </w:p>
  </w:comment>
  <w:comment w:id="1063" w:author="Nienke Jansen" w:date="2023-12-04T12:12:00Z" w:initials="NJ">
    <w:p w14:paraId="32EC30BD" w14:textId="77777777" w:rsidR="0058326D" w:rsidRDefault="0058326D" w:rsidP="0001566C">
      <w:pPr>
        <w:pStyle w:val="Tekstopmerking"/>
      </w:pPr>
      <w:r>
        <w:rPr>
          <w:rStyle w:val="Verwijzingopmerking"/>
        </w:rPr>
        <w:annotationRef/>
      </w:r>
      <w:r>
        <w:t>RDF: Besluitmetadata</w:t>
      </w:r>
    </w:p>
  </w:comment>
  <w:comment w:id="1065" w:author="Nienke Jansen" w:date="2023-12-04T12:12:00Z" w:initials="NJ">
    <w:p w14:paraId="0598C30D" w14:textId="77777777" w:rsidR="0058326D" w:rsidRDefault="0058326D" w:rsidP="00CD7D48">
      <w:pPr>
        <w:pStyle w:val="Tekstopmerking"/>
      </w:pPr>
      <w:r>
        <w:rPr>
          <w:rStyle w:val="Verwijzingopmerking"/>
        </w:rPr>
        <w:annotationRef/>
      </w:r>
      <w:r>
        <w:t>RDF: Regelingmetadata</w:t>
      </w:r>
    </w:p>
  </w:comment>
  <w:comment w:id="1068" w:author="Nienke Jansen" w:date="2023-12-04T12:13:00Z" w:initials="NJ">
    <w:p w14:paraId="54F8D14A" w14:textId="77777777" w:rsidR="00EA05CE" w:rsidRDefault="00EA05CE" w:rsidP="00B24AC0">
      <w:pPr>
        <w:pStyle w:val="Tekstopmerking"/>
      </w:pPr>
      <w:r>
        <w:rPr>
          <w:rStyle w:val="Verwijzingopmerking"/>
        </w:rPr>
        <w:annotationRef/>
      </w:r>
      <w:r>
        <w:t>RDF: Procedureverloop</w:t>
      </w:r>
    </w:p>
  </w:comment>
  <w:comment w:id="1069" w:author="Nienke Jansen" w:date="2023-12-04T12:13:00Z" w:initials="NJ">
    <w:p w14:paraId="0B7E4914" w14:textId="77777777" w:rsidR="00EA05CE" w:rsidRDefault="00EA05CE" w:rsidP="004B4BFB">
      <w:pPr>
        <w:pStyle w:val="Tekstopmerking"/>
      </w:pPr>
      <w:r>
        <w:rPr>
          <w:rStyle w:val="Verwijzingopmerking"/>
        </w:rPr>
        <w:annotationRef/>
      </w:r>
      <w:r>
        <w:t>RDF: Procedurestappen</w:t>
      </w:r>
    </w:p>
  </w:comment>
  <w:comment w:id="1070" w:author="Nienke Jansen" w:date="2023-12-04T12:13:00Z" w:initials="NJ">
    <w:p w14:paraId="41728F94" w14:textId="77777777" w:rsidR="00EA05CE" w:rsidRDefault="00EA05CE" w:rsidP="00C80061">
      <w:pPr>
        <w:pStyle w:val="Tekstopmerking"/>
      </w:pPr>
      <w:r>
        <w:rPr>
          <w:rStyle w:val="Verwijzingopmerking"/>
        </w:rPr>
        <w:annotationRef/>
      </w:r>
      <w:r>
        <w:t>RDF: Consolidatieinformatie</w:t>
      </w:r>
    </w:p>
  </w:comment>
  <w:comment w:id="1073" w:author="Nienke Jansen" w:date="2023-12-04T12:14:00Z" w:initials="NJ">
    <w:p w14:paraId="77A8F6F9" w14:textId="77777777" w:rsidR="00A13A04" w:rsidRDefault="00A13A04" w:rsidP="00494EE5">
      <w:pPr>
        <w:pStyle w:val="Tekstopmerking"/>
      </w:pPr>
      <w:r>
        <w:rPr>
          <w:rStyle w:val="Verwijzingopmerking"/>
        </w:rPr>
        <w:annotationRef/>
      </w:r>
      <w:r>
        <w:t>RDF: Vervallen voorbeschermingsregels</w:t>
      </w:r>
    </w:p>
  </w:comment>
  <w:comment w:id="1075" w:author="Nienke Jansen" w:date="2023-12-04T12:15:00Z" w:initials="NJ">
    <w:p w14:paraId="1554CB00" w14:textId="77777777" w:rsidR="0015708D" w:rsidRDefault="0015708D" w:rsidP="00551E66">
      <w:pPr>
        <w:pStyle w:val="Tekstopmerking"/>
      </w:pPr>
      <w:r>
        <w:rPr>
          <w:rStyle w:val="Verwijzingopmerking"/>
        </w:rPr>
        <w:annotationRef/>
      </w:r>
      <w:r>
        <w:t>RDF: Terinzagelegging op definitief besluit betrekking hebbende stukken</w:t>
      </w:r>
    </w:p>
  </w:comment>
  <w:comment w:id="1076" w:author="Nienke Jansen" w:date="2023-12-04T12:15:00Z" w:initials="NJ">
    <w:p w14:paraId="3EB02D19" w14:textId="77777777" w:rsidR="0015708D" w:rsidRDefault="0015708D" w:rsidP="008024F6">
      <w:pPr>
        <w:pStyle w:val="Tekstopmerking"/>
      </w:pPr>
      <w:r>
        <w:rPr>
          <w:rStyle w:val="Verwijzingopmerking"/>
        </w:rPr>
        <w:annotationRef/>
      </w:r>
      <w:r>
        <w:t>RDF: Terinzagelegging onderzoeksrapporten definitief besluit</w:t>
      </w:r>
    </w:p>
  </w:comment>
  <w:comment w:id="1078" w:author="Nienke Jansen" w:date="2023-12-04T12:16:00Z" w:initials="NJ">
    <w:p w14:paraId="269E010C" w14:textId="77777777" w:rsidR="004F33D7" w:rsidRDefault="004F33D7" w:rsidP="002335E9">
      <w:pPr>
        <w:pStyle w:val="Tekstopmerking"/>
      </w:pPr>
      <w:r>
        <w:rPr>
          <w:rStyle w:val="Verwijzingopmerking"/>
        </w:rPr>
        <w:annotationRef/>
      </w:r>
      <w:r>
        <w:t>RDF: Kennisgeving terinzagelegging stukken</w:t>
      </w:r>
    </w:p>
  </w:comment>
  <w:comment w:id="1079" w:author="Nienke Jansen" w:date="2023-12-04T12:16:00Z" w:initials="NJ">
    <w:p w14:paraId="2851DA12" w14:textId="77777777" w:rsidR="004F33D7" w:rsidRDefault="004F33D7" w:rsidP="00EC7DAC">
      <w:pPr>
        <w:pStyle w:val="Tekstopmerking"/>
      </w:pPr>
      <w:r>
        <w:rPr>
          <w:rStyle w:val="Verwijzingopmerking"/>
        </w:rPr>
        <w:annotationRef/>
      </w:r>
      <w:r>
        <w:t>RDF: Kennisgeving terinzagelegging onderzoeksrapporten</w:t>
      </w:r>
    </w:p>
  </w:comment>
  <w:comment w:id="1082" w:author="Nienke Jansen" w:date="2023-12-04T13:44:00Z" w:initials="NJ">
    <w:p w14:paraId="0F0AD5EC" w14:textId="77777777" w:rsidR="00B82F41" w:rsidRDefault="00B82F41">
      <w:pPr>
        <w:pStyle w:val="Tekstopmerking"/>
      </w:pPr>
      <w:r>
        <w:rPr>
          <w:rStyle w:val="Verwijzingopmerking"/>
        </w:rPr>
        <w:annotationRef/>
      </w:r>
      <w:r>
        <w:t>RDF: Procedure waterschapsverordening TPOD-standaard</w:t>
      </w:r>
    </w:p>
  </w:comment>
  <w:comment w:id="1087" w:author="Nienke Jansen" w:date="2023-12-04T12:17:00Z" w:initials="NJ">
    <w:p w14:paraId="79329374" w14:textId="5D0AD239" w:rsidR="0023116F" w:rsidRDefault="0023116F" w:rsidP="005F45DD">
      <w:pPr>
        <w:pStyle w:val="Tekstopmerking"/>
      </w:pPr>
      <w:r>
        <w:rPr>
          <w:rStyle w:val="Verwijzingopmerking"/>
        </w:rPr>
        <w:annotationRef/>
      </w:r>
      <w:r>
        <w:t>RDF: Ontwerpbesluit</w:t>
      </w:r>
    </w:p>
  </w:comment>
  <w:comment w:id="1092" w:author="Nienke Jansen" w:date="2023-12-04T12:18:00Z" w:initials="NJ">
    <w:p w14:paraId="48D0AF04" w14:textId="77777777" w:rsidR="00106D30" w:rsidRDefault="00106D30" w:rsidP="000F0CDF">
      <w:pPr>
        <w:pStyle w:val="Tekstopmerking"/>
      </w:pPr>
      <w:r>
        <w:rPr>
          <w:rStyle w:val="Verwijzingopmerking"/>
        </w:rPr>
        <w:annotationRef/>
      </w:r>
      <w:r>
        <w:t>RDF: Besluitmetadata</w:t>
      </w:r>
    </w:p>
  </w:comment>
  <w:comment w:id="1094" w:author="Nienke Jansen" w:date="2023-12-04T12:18:00Z" w:initials="NJ">
    <w:p w14:paraId="2A00EF97" w14:textId="77777777" w:rsidR="00106D30" w:rsidRDefault="00106D30" w:rsidP="00727486">
      <w:pPr>
        <w:pStyle w:val="Tekstopmerking"/>
      </w:pPr>
      <w:r>
        <w:rPr>
          <w:rStyle w:val="Verwijzingopmerking"/>
        </w:rPr>
        <w:annotationRef/>
      </w:r>
      <w:r>
        <w:t>RDF: Regelingmetadata</w:t>
      </w:r>
    </w:p>
  </w:comment>
  <w:comment w:id="1097" w:author="Nienke Jansen" w:date="2023-12-04T12:18:00Z" w:initials="NJ">
    <w:p w14:paraId="22147E13" w14:textId="77777777" w:rsidR="00106D30" w:rsidRDefault="00106D30" w:rsidP="004A6BE6">
      <w:pPr>
        <w:pStyle w:val="Tekstopmerking"/>
      </w:pPr>
      <w:r>
        <w:rPr>
          <w:rStyle w:val="Verwijzingopmerking"/>
        </w:rPr>
        <w:annotationRef/>
      </w:r>
      <w:r>
        <w:t>RDF: Procedureverloop</w:t>
      </w:r>
    </w:p>
  </w:comment>
  <w:comment w:id="1098" w:author="Nienke Jansen" w:date="2023-12-04T12:19:00Z" w:initials="NJ">
    <w:p w14:paraId="43FA6953" w14:textId="77777777" w:rsidR="00106D30" w:rsidRDefault="00106D30" w:rsidP="00DE2501">
      <w:pPr>
        <w:pStyle w:val="Tekstopmerking"/>
      </w:pPr>
      <w:r>
        <w:rPr>
          <w:rStyle w:val="Verwijzingopmerking"/>
        </w:rPr>
        <w:annotationRef/>
      </w:r>
      <w:r>
        <w:t>RDF: Procedurestappen</w:t>
      </w:r>
    </w:p>
  </w:comment>
  <w:comment w:id="1099" w:author="Nienke Jansen" w:date="2023-12-04T12:19:00Z" w:initials="NJ">
    <w:p w14:paraId="6BED0B92" w14:textId="77777777" w:rsidR="00106D30" w:rsidRDefault="00106D30" w:rsidP="00A0416E">
      <w:pPr>
        <w:pStyle w:val="Tekstopmerking"/>
      </w:pPr>
      <w:r>
        <w:rPr>
          <w:rStyle w:val="Verwijzingopmerking"/>
        </w:rPr>
        <w:annotationRef/>
      </w:r>
      <w:r>
        <w:t>RDF: Consolidatieinformatie</w:t>
      </w:r>
    </w:p>
  </w:comment>
  <w:comment w:id="1102" w:author="Nienke Jansen" w:date="2023-12-04T12:20:00Z" w:initials="NJ">
    <w:p w14:paraId="11E53DC6" w14:textId="77777777" w:rsidR="00801373" w:rsidRDefault="00801373" w:rsidP="002C1045">
      <w:pPr>
        <w:pStyle w:val="Tekstopmerking"/>
      </w:pPr>
      <w:r>
        <w:rPr>
          <w:rStyle w:val="Verwijzingopmerking"/>
        </w:rPr>
        <w:annotationRef/>
      </w:r>
      <w:r>
        <w:t>RDF: Kennisgeving ontwerpbesluit</w:t>
      </w:r>
    </w:p>
  </w:comment>
  <w:comment w:id="1103" w:author="Nienke Jansen" w:date="2023-12-04T12:20:00Z" w:initials="NJ">
    <w:p w14:paraId="6C5365AD" w14:textId="77777777" w:rsidR="00801373" w:rsidRDefault="00801373" w:rsidP="00B0766B">
      <w:pPr>
        <w:pStyle w:val="Tekstopmerking"/>
      </w:pPr>
      <w:r>
        <w:rPr>
          <w:rStyle w:val="Verwijzingopmerking"/>
        </w:rPr>
        <w:annotationRef/>
      </w:r>
      <w:r>
        <w:t>RDF: Kennisgevingmetadata</w:t>
      </w:r>
    </w:p>
  </w:comment>
  <w:comment w:id="1104" w:author="Nienke Jansen" w:date="2023-12-04T12:20:00Z" w:initials="NJ">
    <w:p w14:paraId="66B177F8" w14:textId="77777777" w:rsidR="00801373" w:rsidRDefault="00801373" w:rsidP="00606328">
      <w:pPr>
        <w:pStyle w:val="Tekstopmerking"/>
      </w:pPr>
      <w:r>
        <w:rPr>
          <w:rStyle w:val="Verwijzingopmerking"/>
        </w:rPr>
        <w:annotationRef/>
      </w:r>
      <w:r>
        <w:t>RDF: Procedureverloop</w:t>
      </w:r>
    </w:p>
  </w:comment>
  <w:comment w:id="1105" w:author="Nienke Jansen" w:date="2023-12-04T12:21:00Z" w:initials="NJ">
    <w:p w14:paraId="02DFE1B2" w14:textId="77777777" w:rsidR="00801373" w:rsidRDefault="00801373" w:rsidP="004324DB">
      <w:pPr>
        <w:pStyle w:val="Tekstopmerking"/>
      </w:pPr>
      <w:r>
        <w:rPr>
          <w:rStyle w:val="Verwijzingopmerking"/>
        </w:rPr>
        <w:annotationRef/>
      </w:r>
      <w:r>
        <w:t>RDF: Procedurestappen</w:t>
      </w:r>
    </w:p>
  </w:comment>
  <w:comment w:id="1106" w:author="Nienke Jansen" w:date="2023-12-04T12:21:00Z" w:initials="NJ">
    <w:p w14:paraId="3A3E2AB5" w14:textId="77777777" w:rsidR="00801373" w:rsidRDefault="00801373" w:rsidP="00174800">
      <w:pPr>
        <w:pStyle w:val="Tekstopmerking"/>
      </w:pPr>
      <w:r>
        <w:rPr>
          <w:rStyle w:val="Verwijzingopmerking"/>
        </w:rPr>
        <w:annotationRef/>
      </w:r>
      <w:r>
        <w:t>RDF: Begin inzagetermijn</w:t>
      </w:r>
    </w:p>
  </w:comment>
  <w:comment w:id="1107" w:author="Nienke Jansen" w:date="2023-12-04T12:21:00Z" w:initials="NJ">
    <w:p w14:paraId="4227D36A" w14:textId="77777777" w:rsidR="00801373" w:rsidRDefault="00801373" w:rsidP="00D22EB5">
      <w:pPr>
        <w:pStyle w:val="Tekstopmerking"/>
      </w:pPr>
      <w:r>
        <w:rPr>
          <w:rStyle w:val="Verwijzingopmerking"/>
        </w:rPr>
        <w:annotationRef/>
      </w:r>
      <w:r>
        <w:t>RDF: Einde inzagetermijn</w:t>
      </w:r>
    </w:p>
  </w:comment>
  <w:comment w:id="1110" w:author="Nienke Jansen" w:date="2023-12-04T12:21:00Z" w:initials="NJ">
    <w:p w14:paraId="7F19D70A" w14:textId="77777777" w:rsidR="006A0FFC" w:rsidRDefault="006A0FFC" w:rsidP="00211FB9">
      <w:pPr>
        <w:pStyle w:val="Tekstopmerking"/>
      </w:pPr>
      <w:r>
        <w:rPr>
          <w:rStyle w:val="Verwijzingopmerking"/>
        </w:rPr>
        <w:annotationRef/>
      </w:r>
      <w:r>
        <w:t>RDF: Terinzagelegging op het ontwerpbesluit betrekking hebbende stukken</w:t>
      </w:r>
    </w:p>
  </w:comment>
  <w:comment w:id="1111" w:author="Nienke Jansen" w:date="2023-12-04T12:22:00Z" w:initials="NJ">
    <w:p w14:paraId="55F7590A" w14:textId="77777777" w:rsidR="006A0FFC" w:rsidRDefault="006A0FFC" w:rsidP="00F26BC8">
      <w:pPr>
        <w:pStyle w:val="Tekstopmerking"/>
      </w:pPr>
      <w:r>
        <w:rPr>
          <w:rStyle w:val="Verwijzingopmerking"/>
        </w:rPr>
        <w:annotationRef/>
      </w:r>
      <w:r>
        <w:t>RDF: Terinzagelegging onderzoeksrapporten ontwerpbesluit</w:t>
      </w:r>
    </w:p>
  </w:comment>
  <w:comment w:id="1113" w:author="Nienke Jansen" w:date="2023-12-04T12:22:00Z" w:initials="NJ">
    <w:p w14:paraId="53DA670F" w14:textId="77777777" w:rsidR="00CD0A65" w:rsidRDefault="00CD0A65" w:rsidP="003076CD">
      <w:pPr>
        <w:pStyle w:val="Tekstopmerking"/>
      </w:pPr>
      <w:r>
        <w:rPr>
          <w:rStyle w:val="Verwijzingopmerking"/>
        </w:rPr>
        <w:annotationRef/>
      </w:r>
      <w:r>
        <w:t>RDF: Vaststellingsfase</w:t>
      </w:r>
    </w:p>
  </w:comment>
  <w:comment w:id="1114" w:author="Nienke Jansen" w:date="2023-12-04T12:23:00Z" w:initials="NJ">
    <w:p w14:paraId="51C8E8E9" w14:textId="77777777" w:rsidR="00400667" w:rsidRDefault="00400667" w:rsidP="001E1A97">
      <w:pPr>
        <w:pStyle w:val="Tekstopmerking"/>
      </w:pPr>
      <w:r>
        <w:rPr>
          <w:rStyle w:val="Verwijzingopmerking"/>
        </w:rPr>
        <w:annotationRef/>
      </w:r>
      <w:r>
        <w:t>RDF: Bekendmaking</w:t>
      </w:r>
    </w:p>
  </w:comment>
  <w:comment w:id="1115" w:author="Nienke Jansen" w:date="2023-12-04T12:23:00Z" w:initials="NJ">
    <w:p w14:paraId="59C8F7F5" w14:textId="77777777" w:rsidR="00400667" w:rsidRDefault="00400667" w:rsidP="000A6CF7">
      <w:pPr>
        <w:pStyle w:val="Tekstopmerking"/>
      </w:pPr>
      <w:r>
        <w:rPr>
          <w:rStyle w:val="Verwijzingopmerking"/>
        </w:rPr>
        <w:annotationRef/>
      </w:r>
      <w:r>
        <w:t>RDF: Inwerkingtreden</w:t>
      </w:r>
    </w:p>
  </w:comment>
  <w:comment w:id="1116" w:author="Nienke Jansen" w:date="2023-12-04T12:23:00Z" w:initials="NJ">
    <w:p w14:paraId="1049AF67" w14:textId="77777777" w:rsidR="00400667" w:rsidRDefault="00400667" w:rsidP="00392F6A">
      <w:pPr>
        <w:pStyle w:val="Tekstopmerking"/>
      </w:pPr>
      <w:r>
        <w:rPr>
          <w:rStyle w:val="Verwijzingopmerking"/>
        </w:rPr>
        <w:annotationRef/>
      </w:r>
      <w:r>
        <w:t>RDF: Definitief besluit</w:t>
      </w:r>
    </w:p>
  </w:comment>
  <w:comment w:id="1121" w:author="Nienke Jansen" w:date="2023-12-04T12:24:00Z" w:initials="NJ">
    <w:p w14:paraId="476D05B2" w14:textId="77777777" w:rsidR="00400667" w:rsidRDefault="00400667" w:rsidP="0069619F">
      <w:pPr>
        <w:pStyle w:val="Tekstopmerking"/>
      </w:pPr>
      <w:r>
        <w:rPr>
          <w:rStyle w:val="Verwijzingopmerking"/>
        </w:rPr>
        <w:annotationRef/>
      </w:r>
      <w:r>
        <w:t>RDF: Besluitmetadata</w:t>
      </w:r>
    </w:p>
  </w:comment>
  <w:comment w:id="1123" w:author="Nienke Jansen" w:date="2023-12-04T12:24:00Z" w:initials="NJ">
    <w:p w14:paraId="5852FFC0" w14:textId="77777777" w:rsidR="00400667" w:rsidRDefault="00400667" w:rsidP="00B228EA">
      <w:pPr>
        <w:pStyle w:val="Tekstopmerking"/>
      </w:pPr>
      <w:r>
        <w:rPr>
          <w:rStyle w:val="Verwijzingopmerking"/>
        </w:rPr>
        <w:annotationRef/>
      </w:r>
      <w:r>
        <w:t>RDF: Regelingmetadata</w:t>
      </w:r>
    </w:p>
  </w:comment>
  <w:comment w:id="1126" w:author="Nienke Jansen" w:date="2023-12-04T12:24:00Z" w:initials="NJ">
    <w:p w14:paraId="007644E0" w14:textId="77777777" w:rsidR="00400667" w:rsidRDefault="00400667" w:rsidP="00CE0341">
      <w:pPr>
        <w:pStyle w:val="Tekstopmerking"/>
      </w:pPr>
      <w:r>
        <w:rPr>
          <w:rStyle w:val="Verwijzingopmerking"/>
        </w:rPr>
        <w:annotationRef/>
      </w:r>
      <w:r>
        <w:t>RDF: Procedureverloop</w:t>
      </w:r>
    </w:p>
  </w:comment>
  <w:comment w:id="1127" w:author="Nienke Jansen" w:date="2023-12-04T12:24:00Z" w:initials="NJ">
    <w:p w14:paraId="4ED24E5C" w14:textId="77777777" w:rsidR="00400667" w:rsidRDefault="00400667" w:rsidP="003A7958">
      <w:pPr>
        <w:pStyle w:val="Tekstopmerking"/>
      </w:pPr>
      <w:r>
        <w:rPr>
          <w:rStyle w:val="Verwijzingopmerking"/>
        </w:rPr>
        <w:annotationRef/>
      </w:r>
      <w:r>
        <w:t>RDF: Procedurestappen</w:t>
      </w:r>
    </w:p>
  </w:comment>
  <w:comment w:id="1128" w:author="Nienke Jansen" w:date="2023-12-04T12:24:00Z" w:initials="NJ">
    <w:p w14:paraId="1BCBFBF7" w14:textId="77777777" w:rsidR="00AD0425" w:rsidRDefault="00AD0425" w:rsidP="00094711">
      <w:pPr>
        <w:pStyle w:val="Tekstopmerking"/>
      </w:pPr>
      <w:r>
        <w:rPr>
          <w:rStyle w:val="Verwijzingopmerking"/>
        </w:rPr>
        <w:annotationRef/>
      </w:r>
      <w:r>
        <w:t>RDF: Consolidatieinformatie</w:t>
      </w:r>
    </w:p>
  </w:comment>
  <w:comment w:id="1130" w:author="Nienke Jansen" w:date="2023-12-04T12:25:00Z" w:initials="NJ">
    <w:p w14:paraId="109E9E46" w14:textId="77777777" w:rsidR="00AD0425" w:rsidRDefault="00AD0425" w:rsidP="002A0D1D">
      <w:pPr>
        <w:pStyle w:val="Tekstopmerking"/>
      </w:pPr>
      <w:r>
        <w:rPr>
          <w:rStyle w:val="Verwijzingopmerking"/>
        </w:rPr>
        <w:annotationRef/>
      </w:r>
      <w:r>
        <w:t>RDF: Terinzagelegging op definitief besluit betrekking hebbende stukken</w:t>
      </w:r>
    </w:p>
  </w:comment>
  <w:comment w:id="1131" w:author="Nienke Jansen" w:date="2023-12-04T12:25:00Z" w:initials="NJ">
    <w:p w14:paraId="09724A91" w14:textId="77777777" w:rsidR="00AD0425" w:rsidRDefault="00AD0425" w:rsidP="001B70EA">
      <w:pPr>
        <w:pStyle w:val="Tekstopmerking"/>
      </w:pPr>
      <w:r>
        <w:rPr>
          <w:rStyle w:val="Verwijzingopmerking"/>
        </w:rPr>
        <w:annotationRef/>
      </w:r>
      <w:r>
        <w:t>RDF: Terinzagelegging onderzoeksrapporten definitief besluit</w:t>
      </w:r>
    </w:p>
  </w:comment>
  <w:comment w:id="1133" w:author="Nienke Jansen" w:date="2023-12-04T12:26:00Z" w:initials="NJ">
    <w:p w14:paraId="04660108" w14:textId="77777777" w:rsidR="00B651EC" w:rsidRDefault="00B651EC" w:rsidP="002057C8">
      <w:pPr>
        <w:pStyle w:val="Tekstopmerking"/>
      </w:pPr>
      <w:r>
        <w:rPr>
          <w:rStyle w:val="Verwijzingopmerking"/>
        </w:rPr>
        <w:annotationRef/>
      </w:r>
      <w:r>
        <w:t>RDF: Kennisgeving terinzagelegging stukken</w:t>
      </w:r>
    </w:p>
  </w:comment>
  <w:comment w:id="1134" w:author="Nienke Jansen" w:date="2023-12-04T12:26:00Z" w:initials="NJ">
    <w:p w14:paraId="483CA18A" w14:textId="77777777" w:rsidR="00B651EC" w:rsidRDefault="00B651EC" w:rsidP="00445EAF">
      <w:pPr>
        <w:pStyle w:val="Tekstopmerking"/>
      </w:pPr>
      <w:r>
        <w:rPr>
          <w:rStyle w:val="Verwijzingopmerking"/>
        </w:rPr>
        <w:annotationRef/>
      </w:r>
      <w:r>
        <w:t>RDF: Kennisgeving terinzagelegging onderzoeksrapporten</w:t>
      </w:r>
    </w:p>
  </w:comment>
  <w:comment w:id="1137" w:author="Nienke Jansen" w:date="2023-12-04T13:44:00Z" w:initials="NJ">
    <w:p w14:paraId="5323DFD5" w14:textId="77777777" w:rsidR="00B82F41" w:rsidRDefault="00B82F41">
      <w:pPr>
        <w:pStyle w:val="Tekstopmerking"/>
      </w:pPr>
      <w:r>
        <w:rPr>
          <w:rStyle w:val="Verwijzingopmerking"/>
        </w:rPr>
        <w:annotationRef/>
      </w:r>
      <w:r>
        <w:t>RDF: Procedure omgevingsvisie TPOD-standaard</w:t>
      </w:r>
    </w:p>
  </w:comment>
  <w:comment w:id="1142" w:author="Nienke Jansen" w:date="2023-12-04T12:28:00Z" w:initials="NJ">
    <w:p w14:paraId="60DC84A3" w14:textId="71E0377E" w:rsidR="00BC6906" w:rsidRDefault="00BC6906" w:rsidP="0089660C">
      <w:pPr>
        <w:pStyle w:val="Tekstopmerking"/>
      </w:pPr>
      <w:r>
        <w:rPr>
          <w:rStyle w:val="Verwijzingopmerking"/>
        </w:rPr>
        <w:annotationRef/>
      </w:r>
      <w:r>
        <w:t>RDF: Ontwerpbesluit</w:t>
      </w:r>
    </w:p>
  </w:comment>
  <w:comment w:id="1147" w:author="Nienke Jansen" w:date="2023-12-04T12:28:00Z" w:initials="NJ">
    <w:p w14:paraId="006FF45D" w14:textId="77777777" w:rsidR="00BC6906" w:rsidRDefault="00BC6906" w:rsidP="00B01C61">
      <w:pPr>
        <w:pStyle w:val="Tekstopmerking"/>
      </w:pPr>
      <w:r>
        <w:rPr>
          <w:rStyle w:val="Verwijzingopmerking"/>
        </w:rPr>
        <w:annotationRef/>
      </w:r>
      <w:r>
        <w:t>RDF: Besluitmetadata</w:t>
      </w:r>
    </w:p>
  </w:comment>
  <w:comment w:id="1149" w:author="Nienke Jansen" w:date="2023-12-04T12:28:00Z" w:initials="NJ">
    <w:p w14:paraId="73E5D20F" w14:textId="77777777" w:rsidR="00BC6906" w:rsidRDefault="00BC6906" w:rsidP="00443C56">
      <w:pPr>
        <w:pStyle w:val="Tekstopmerking"/>
      </w:pPr>
      <w:r>
        <w:rPr>
          <w:rStyle w:val="Verwijzingopmerking"/>
        </w:rPr>
        <w:annotationRef/>
      </w:r>
      <w:r>
        <w:t>RDF: Regelingmetadata</w:t>
      </w:r>
    </w:p>
  </w:comment>
  <w:comment w:id="1152" w:author="Nienke Jansen" w:date="2023-12-04T12:29:00Z" w:initials="NJ">
    <w:p w14:paraId="421D6EF3" w14:textId="77777777" w:rsidR="00BC6906" w:rsidRDefault="00BC6906" w:rsidP="00BB71AC">
      <w:pPr>
        <w:pStyle w:val="Tekstopmerking"/>
      </w:pPr>
      <w:r>
        <w:rPr>
          <w:rStyle w:val="Verwijzingopmerking"/>
        </w:rPr>
        <w:annotationRef/>
      </w:r>
      <w:r>
        <w:t>RDF: Procedureverloop</w:t>
      </w:r>
    </w:p>
  </w:comment>
  <w:comment w:id="1153" w:author="Nienke Jansen" w:date="2023-12-04T12:29:00Z" w:initials="NJ">
    <w:p w14:paraId="1CC9B442" w14:textId="77777777" w:rsidR="00BC6906" w:rsidRDefault="00BC6906" w:rsidP="0067459C">
      <w:pPr>
        <w:pStyle w:val="Tekstopmerking"/>
      </w:pPr>
      <w:r>
        <w:rPr>
          <w:rStyle w:val="Verwijzingopmerking"/>
        </w:rPr>
        <w:annotationRef/>
      </w:r>
      <w:r>
        <w:t>RDF: Procedurestappen</w:t>
      </w:r>
    </w:p>
  </w:comment>
  <w:comment w:id="1154" w:author="Nienke Jansen" w:date="2023-12-04T12:29:00Z" w:initials="NJ">
    <w:p w14:paraId="73A76922" w14:textId="77777777" w:rsidR="005A4DE1" w:rsidRDefault="005A4DE1" w:rsidP="00381608">
      <w:pPr>
        <w:pStyle w:val="Tekstopmerking"/>
      </w:pPr>
      <w:r>
        <w:rPr>
          <w:rStyle w:val="Verwijzingopmerking"/>
        </w:rPr>
        <w:annotationRef/>
      </w:r>
      <w:r>
        <w:t>RDF: Consolidatieinformatie</w:t>
      </w:r>
    </w:p>
  </w:comment>
  <w:comment w:id="1157" w:author="Nienke Jansen" w:date="2023-12-04T12:30:00Z" w:initials="NJ">
    <w:p w14:paraId="15595E45" w14:textId="77777777" w:rsidR="005A4DE1" w:rsidRDefault="005A4DE1" w:rsidP="00EC5D62">
      <w:pPr>
        <w:pStyle w:val="Tekstopmerking"/>
      </w:pPr>
      <w:r>
        <w:rPr>
          <w:rStyle w:val="Verwijzingopmerking"/>
        </w:rPr>
        <w:annotationRef/>
      </w:r>
      <w:r>
        <w:t>RDF: Kennisgeving ontwerpbesluit</w:t>
      </w:r>
    </w:p>
  </w:comment>
  <w:comment w:id="1158" w:author="Nienke Jansen" w:date="2023-12-04T12:30:00Z" w:initials="NJ">
    <w:p w14:paraId="20895144" w14:textId="77777777" w:rsidR="005A4DE1" w:rsidRDefault="005A4DE1" w:rsidP="00B15601">
      <w:pPr>
        <w:pStyle w:val="Tekstopmerking"/>
      </w:pPr>
      <w:r>
        <w:rPr>
          <w:rStyle w:val="Verwijzingopmerking"/>
        </w:rPr>
        <w:annotationRef/>
      </w:r>
      <w:r>
        <w:t>RDF: Kennisgevingmetadata</w:t>
      </w:r>
    </w:p>
  </w:comment>
  <w:comment w:id="1159" w:author="Nienke Jansen" w:date="2023-12-04T12:31:00Z" w:initials="NJ">
    <w:p w14:paraId="61AC2302" w14:textId="77777777" w:rsidR="005A4DE1" w:rsidRDefault="005A4DE1" w:rsidP="00C928D9">
      <w:pPr>
        <w:pStyle w:val="Tekstopmerking"/>
      </w:pPr>
      <w:r>
        <w:rPr>
          <w:rStyle w:val="Verwijzingopmerking"/>
        </w:rPr>
        <w:annotationRef/>
      </w:r>
      <w:r>
        <w:t>RDF: Procedureverloop</w:t>
      </w:r>
    </w:p>
  </w:comment>
  <w:comment w:id="1160" w:author="Nienke Jansen" w:date="2023-12-04T12:31:00Z" w:initials="NJ">
    <w:p w14:paraId="48C1CB8C" w14:textId="77777777" w:rsidR="005A4DE1" w:rsidRDefault="005A4DE1" w:rsidP="00042F62">
      <w:pPr>
        <w:pStyle w:val="Tekstopmerking"/>
      </w:pPr>
      <w:r>
        <w:rPr>
          <w:rStyle w:val="Verwijzingopmerking"/>
        </w:rPr>
        <w:annotationRef/>
      </w:r>
      <w:r>
        <w:t>RDF: Procedurestappen</w:t>
      </w:r>
    </w:p>
  </w:comment>
  <w:comment w:id="1161" w:author="Nienke Jansen" w:date="2023-12-04T12:31:00Z" w:initials="NJ">
    <w:p w14:paraId="4110306F" w14:textId="77777777" w:rsidR="005A4DE1" w:rsidRDefault="005A4DE1" w:rsidP="00CE0048">
      <w:pPr>
        <w:pStyle w:val="Tekstopmerking"/>
      </w:pPr>
      <w:r>
        <w:rPr>
          <w:rStyle w:val="Verwijzingopmerking"/>
        </w:rPr>
        <w:annotationRef/>
      </w:r>
      <w:r>
        <w:t>RDF: Begin inzagetermijn</w:t>
      </w:r>
    </w:p>
  </w:comment>
  <w:comment w:id="1162" w:author="Nienke Jansen" w:date="2023-12-04T12:31:00Z" w:initials="NJ">
    <w:p w14:paraId="134AEC81" w14:textId="131A5E57" w:rsidR="005A4DE1" w:rsidRDefault="005A4DE1" w:rsidP="00DA4DFB">
      <w:pPr>
        <w:pStyle w:val="Tekstopmerking"/>
      </w:pPr>
      <w:r>
        <w:rPr>
          <w:rStyle w:val="Verwijzingopmerking"/>
        </w:rPr>
        <w:annotationRef/>
      </w:r>
      <w:r>
        <w:t>RDF: Einde inzagetermijn</w:t>
      </w:r>
    </w:p>
  </w:comment>
  <w:comment w:id="1165" w:author="Nienke Jansen" w:date="2023-12-04T12:32:00Z" w:initials="NJ">
    <w:p w14:paraId="0A2BC9AE" w14:textId="77777777" w:rsidR="005A4DE1" w:rsidRDefault="005A4DE1" w:rsidP="0041159F">
      <w:pPr>
        <w:pStyle w:val="Tekstopmerking"/>
      </w:pPr>
      <w:r>
        <w:rPr>
          <w:rStyle w:val="Verwijzingopmerking"/>
        </w:rPr>
        <w:annotationRef/>
      </w:r>
      <w:r>
        <w:t>RDF: Terinzageleggen op het ontwerpbesluit betrekking hebbende stukken</w:t>
      </w:r>
    </w:p>
  </w:comment>
  <w:comment w:id="1166" w:author="Nienke Jansen" w:date="2023-12-04T12:33:00Z" w:initials="NJ">
    <w:p w14:paraId="778E46D5" w14:textId="77777777" w:rsidR="004F200E" w:rsidRDefault="004F200E" w:rsidP="006F2B82">
      <w:pPr>
        <w:pStyle w:val="Tekstopmerking"/>
      </w:pPr>
      <w:r>
        <w:rPr>
          <w:rStyle w:val="Verwijzingopmerking"/>
        </w:rPr>
        <w:annotationRef/>
      </w:r>
      <w:r>
        <w:t>RDF: Terinzagelegging onderzoeksrapporten ontwerpbesluit</w:t>
      </w:r>
    </w:p>
  </w:comment>
  <w:comment w:id="1168" w:author="Nienke Jansen" w:date="2023-12-04T12:33:00Z" w:initials="NJ">
    <w:p w14:paraId="725E3E1D" w14:textId="77777777" w:rsidR="004F200E" w:rsidRDefault="004F200E" w:rsidP="00D12AF5">
      <w:pPr>
        <w:pStyle w:val="Tekstopmerking"/>
      </w:pPr>
      <w:r>
        <w:rPr>
          <w:rStyle w:val="Verwijzingopmerking"/>
        </w:rPr>
        <w:annotationRef/>
      </w:r>
      <w:r>
        <w:t>RDF: Vaststellingsfase</w:t>
      </w:r>
    </w:p>
  </w:comment>
  <w:comment w:id="1169" w:author="Nienke Jansen" w:date="2023-12-04T12:33:00Z" w:initials="NJ">
    <w:p w14:paraId="78751824" w14:textId="77777777" w:rsidR="00AA47C8" w:rsidRDefault="00AA47C8" w:rsidP="005B4F8F">
      <w:pPr>
        <w:pStyle w:val="Tekstopmerking"/>
      </w:pPr>
      <w:r>
        <w:rPr>
          <w:rStyle w:val="Verwijzingopmerking"/>
        </w:rPr>
        <w:annotationRef/>
      </w:r>
      <w:r>
        <w:t>RDF: Bekendmaking</w:t>
      </w:r>
    </w:p>
  </w:comment>
  <w:comment w:id="1170" w:author="Nienke Jansen" w:date="2023-12-04T12:33:00Z" w:initials="NJ">
    <w:p w14:paraId="40D90924" w14:textId="77777777" w:rsidR="00AA47C8" w:rsidRDefault="00AA47C8" w:rsidP="008D2530">
      <w:pPr>
        <w:pStyle w:val="Tekstopmerking"/>
      </w:pPr>
      <w:r>
        <w:rPr>
          <w:rStyle w:val="Verwijzingopmerking"/>
        </w:rPr>
        <w:annotationRef/>
      </w:r>
      <w:r>
        <w:t>RDF: Inwerkingtreden</w:t>
      </w:r>
    </w:p>
  </w:comment>
  <w:comment w:id="1171" w:author="Nienke Jansen" w:date="2023-12-04T12:33:00Z" w:initials="NJ">
    <w:p w14:paraId="2099C9D4" w14:textId="77777777" w:rsidR="00AA47C8" w:rsidRDefault="00AA47C8" w:rsidP="00DF6879">
      <w:pPr>
        <w:pStyle w:val="Tekstopmerking"/>
      </w:pPr>
      <w:r>
        <w:rPr>
          <w:rStyle w:val="Verwijzingopmerking"/>
        </w:rPr>
        <w:annotationRef/>
      </w:r>
      <w:r>
        <w:t>RDF: Definitief besluit</w:t>
      </w:r>
    </w:p>
  </w:comment>
  <w:comment w:id="1176" w:author="Nienke Jansen" w:date="2023-12-04T12:34:00Z" w:initials="NJ">
    <w:p w14:paraId="397EFE64" w14:textId="77777777" w:rsidR="00AA47C8" w:rsidRDefault="00AA47C8" w:rsidP="00E257A0">
      <w:pPr>
        <w:pStyle w:val="Tekstopmerking"/>
      </w:pPr>
      <w:r>
        <w:rPr>
          <w:rStyle w:val="Verwijzingopmerking"/>
        </w:rPr>
        <w:annotationRef/>
      </w:r>
      <w:r>
        <w:t>RDF: Besluitmetadata</w:t>
      </w:r>
    </w:p>
  </w:comment>
  <w:comment w:id="1178" w:author="Nienke Jansen" w:date="2023-12-04T12:34:00Z" w:initials="NJ">
    <w:p w14:paraId="58B77025" w14:textId="77777777" w:rsidR="00AA47C8" w:rsidRDefault="00AA47C8" w:rsidP="007C24D3">
      <w:pPr>
        <w:pStyle w:val="Tekstopmerking"/>
      </w:pPr>
      <w:r>
        <w:rPr>
          <w:rStyle w:val="Verwijzingopmerking"/>
        </w:rPr>
        <w:annotationRef/>
      </w:r>
      <w:r>
        <w:t>RDF: Regelingmetadata</w:t>
      </w:r>
    </w:p>
  </w:comment>
  <w:comment w:id="1180" w:author="Nienke Jansen" w:date="2023-12-04T12:34:00Z" w:initials="NJ">
    <w:p w14:paraId="29F1AA06" w14:textId="77777777" w:rsidR="00AA47C8" w:rsidRDefault="00AA47C8" w:rsidP="001662A8">
      <w:pPr>
        <w:pStyle w:val="Tekstopmerking"/>
      </w:pPr>
      <w:r>
        <w:rPr>
          <w:rStyle w:val="Verwijzingopmerking"/>
        </w:rPr>
        <w:annotationRef/>
      </w:r>
      <w:r>
        <w:t>RDF: Procedureverloop</w:t>
      </w:r>
    </w:p>
  </w:comment>
  <w:comment w:id="1181" w:author="Nienke Jansen" w:date="2023-12-04T12:34:00Z" w:initials="NJ">
    <w:p w14:paraId="414E6149" w14:textId="77777777" w:rsidR="00AA47C8" w:rsidRDefault="00AA47C8" w:rsidP="006B315B">
      <w:pPr>
        <w:pStyle w:val="Tekstopmerking"/>
      </w:pPr>
      <w:r>
        <w:rPr>
          <w:rStyle w:val="Verwijzingopmerking"/>
        </w:rPr>
        <w:annotationRef/>
      </w:r>
      <w:r>
        <w:t>RDF: Procedurestappen</w:t>
      </w:r>
    </w:p>
  </w:comment>
  <w:comment w:id="1182" w:author="Nienke Jansen" w:date="2023-12-04T12:35:00Z" w:initials="NJ">
    <w:p w14:paraId="0BE8C6D8" w14:textId="77777777" w:rsidR="00AA47C8" w:rsidRDefault="00AA47C8" w:rsidP="00E100BB">
      <w:pPr>
        <w:pStyle w:val="Tekstopmerking"/>
      </w:pPr>
      <w:r>
        <w:rPr>
          <w:rStyle w:val="Verwijzingopmerking"/>
        </w:rPr>
        <w:annotationRef/>
      </w:r>
      <w:r>
        <w:t>RDF: Consolidatieinformatie</w:t>
      </w:r>
    </w:p>
  </w:comment>
  <w:comment w:id="1184" w:author="Nienke Jansen" w:date="2023-12-04T12:35:00Z" w:initials="NJ">
    <w:p w14:paraId="6E064901" w14:textId="77777777" w:rsidR="00AA47C8" w:rsidRDefault="00AA47C8" w:rsidP="009853B1">
      <w:pPr>
        <w:pStyle w:val="Tekstopmerking"/>
      </w:pPr>
      <w:r>
        <w:rPr>
          <w:rStyle w:val="Verwijzingopmerking"/>
        </w:rPr>
        <w:annotationRef/>
      </w:r>
      <w:r>
        <w:t>RDF: Terinzagelegging op definitief besluit betrekking hebbende stukken</w:t>
      </w:r>
    </w:p>
  </w:comment>
  <w:comment w:id="1185" w:author="Nienke Jansen" w:date="2023-12-04T12:35:00Z" w:initials="NJ">
    <w:p w14:paraId="08DE5436" w14:textId="77777777" w:rsidR="00AA47C8" w:rsidRDefault="00AA47C8" w:rsidP="009055F2">
      <w:pPr>
        <w:pStyle w:val="Tekstopmerking"/>
      </w:pPr>
      <w:r>
        <w:rPr>
          <w:rStyle w:val="Verwijzingopmerking"/>
        </w:rPr>
        <w:annotationRef/>
      </w:r>
      <w:r>
        <w:t>RDF: Terinzagelegging onderzoeksrapporten definitief besluit</w:t>
      </w:r>
    </w:p>
  </w:comment>
  <w:comment w:id="1187" w:author="Nienke Jansen" w:date="2023-12-04T12:36:00Z" w:initials="NJ">
    <w:p w14:paraId="277EAD8F" w14:textId="77777777" w:rsidR="000B02E0" w:rsidRDefault="000B02E0" w:rsidP="00323676">
      <w:pPr>
        <w:pStyle w:val="Tekstopmerking"/>
      </w:pPr>
      <w:r>
        <w:rPr>
          <w:rStyle w:val="Verwijzingopmerking"/>
        </w:rPr>
        <w:annotationRef/>
      </w:r>
      <w:r>
        <w:t>RDF: Kennisgeving terinzagelegging stukken</w:t>
      </w:r>
    </w:p>
  </w:comment>
  <w:comment w:id="1188" w:author="Nienke Jansen" w:date="2023-12-04T12:36:00Z" w:initials="NJ">
    <w:p w14:paraId="75802F71" w14:textId="77777777" w:rsidR="000B02E0" w:rsidRDefault="000B02E0" w:rsidP="007032E2">
      <w:pPr>
        <w:pStyle w:val="Tekstopmerking"/>
      </w:pPr>
      <w:r>
        <w:rPr>
          <w:rStyle w:val="Verwijzingopmerking"/>
        </w:rPr>
        <w:annotationRef/>
      </w:r>
      <w:r>
        <w:t>RDF: Kennisgeving terinzagelegging onderzoeksrapporten</w:t>
      </w:r>
    </w:p>
  </w:comment>
  <w:comment w:id="1195" w:author="Nienke Jansen" w:date="2023-12-04T13:44:00Z" w:initials="NJ">
    <w:p w14:paraId="6132F070" w14:textId="77777777" w:rsidR="00B82F41" w:rsidRDefault="00B82F41">
      <w:pPr>
        <w:pStyle w:val="Tekstopmerking"/>
      </w:pPr>
      <w:r>
        <w:rPr>
          <w:rStyle w:val="Verwijzingopmerking"/>
        </w:rPr>
        <w:annotationRef/>
      </w:r>
      <w:r>
        <w:t>RDF: Procedure projectbesluit TPOD-standaard</w:t>
      </w:r>
    </w:p>
  </w:comment>
  <w:comment w:id="1206" w:author="Nienke Jansen" w:date="2023-12-04T12:36:00Z" w:initials="NJ">
    <w:p w14:paraId="571E1455" w14:textId="5E4D0185" w:rsidR="00F9179D" w:rsidRDefault="00F9179D" w:rsidP="00004BC6">
      <w:pPr>
        <w:pStyle w:val="Tekstopmerking"/>
      </w:pPr>
      <w:r>
        <w:rPr>
          <w:rStyle w:val="Verwijzingopmerking"/>
        </w:rPr>
        <w:annotationRef/>
      </w:r>
      <w:r>
        <w:t>RDF: Kennisgeving voornemen projectbesluit vast te stellen</w:t>
      </w:r>
    </w:p>
  </w:comment>
  <w:comment w:id="1210" w:author="Nienke Jansen" w:date="2023-12-04T12:37:00Z" w:initials="NJ">
    <w:p w14:paraId="0F98A6D2" w14:textId="77777777" w:rsidR="00F9179D" w:rsidRDefault="00F9179D" w:rsidP="00C938F5">
      <w:pPr>
        <w:pStyle w:val="Tekstopmerking"/>
      </w:pPr>
      <w:r>
        <w:rPr>
          <w:rStyle w:val="Verwijzingopmerking"/>
        </w:rPr>
        <w:annotationRef/>
      </w:r>
      <w:r>
        <w:t>RDF: Kennisgevingmetadata</w:t>
      </w:r>
    </w:p>
  </w:comment>
  <w:comment w:id="1214" w:author="Nienke Jansen" w:date="2023-12-04T12:37:00Z" w:initials="NJ">
    <w:p w14:paraId="3F7D6930" w14:textId="77777777" w:rsidR="006B0F1B" w:rsidRDefault="006B0F1B" w:rsidP="00777EBE">
      <w:pPr>
        <w:pStyle w:val="Tekstopmerking"/>
      </w:pPr>
      <w:r>
        <w:rPr>
          <w:rStyle w:val="Verwijzingopmerking"/>
        </w:rPr>
        <w:annotationRef/>
      </w:r>
      <w:r>
        <w:t>RDF: Kennisgeving participatie</w:t>
      </w:r>
    </w:p>
  </w:comment>
  <w:comment w:id="1222" w:author="Nienke Jansen" w:date="2023-12-04T12:38:00Z" w:initials="NJ">
    <w:p w14:paraId="5EC8856B" w14:textId="77777777" w:rsidR="006B0F1B" w:rsidRDefault="006B0F1B" w:rsidP="00067197">
      <w:pPr>
        <w:pStyle w:val="Tekstopmerking"/>
      </w:pPr>
      <w:r>
        <w:rPr>
          <w:rStyle w:val="Verwijzingopmerking"/>
        </w:rPr>
        <w:annotationRef/>
      </w:r>
      <w:r>
        <w:t>RDF: Ontwerpbesluit</w:t>
      </w:r>
    </w:p>
  </w:comment>
  <w:comment w:id="1230" w:author="Nienke Jansen" w:date="2023-12-04T12:38:00Z" w:initials="NJ">
    <w:p w14:paraId="6B115E23" w14:textId="77777777" w:rsidR="006B0F1B" w:rsidRDefault="006B0F1B" w:rsidP="002D3E4D">
      <w:pPr>
        <w:pStyle w:val="Tekstopmerking"/>
      </w:pPr>
      <w:r>
        <w:rPr>
          <w:rStyle w:val="Verwijzingopmerking"/>
        </w:rPr>
        <w:annotationRef/>
      </w:r>
      <w:r>
        <w:t>RDF: Besluitmetadata</w:t>
      </w:r>
    </w:p>
  </w:comment>
  <w:comment w:id="1233" w:author="Nienke Jansen" w:date="2023-12-04T12:38:00Z" w:initials="NJ">
    <w:p w14:paraId="3CB196DE" w14:textId="77777777" w:rsidR="006B0F1B" w:rsidRDefault="006B0F1B" w:rsidP="00E201F9">
      <w:pPr>
        <w:pStyle w:val="Tekstopmerking"/>
      </w:pPr>
      <w:r>
        <w:rPr>
          <w:rStyle w:val="Verwijzingopmerking"/>
        </w:rPr>
        <w:annotationRef/>
      </w:r>
      <w:r>
        <w:t>RDF: Regelingmetadata vrijetekstdeel projectbesluit</w:t>
      </w:r>
    </w:p>
  </w:comment>
  <w:comment w:id="1236" w:author="Nienke Jansen" w:date="2023-12-04T12:38:00Z" w:initials="NJ">
    <w:p w14:paraId="6BAE94B9" w14:textId="77777777" w:rsidR="00D143E5" w:rsidRDefault="00D143E5" w:rsidP="00D07453">
      <w:pPr>
        <w:pStyle w:val="Tekstopmerking"/>
      </w:pPr>
      <w:r>
        <w:rPr>
          <w:rStyle w:val="Verwijzingopmerking"/>
        </w:rPr>
        <w:annotationRef/>
      </w:r>
      <w:r>
        <w:t>RDF: Procedureverloop</w:t>
      </w:r>
    </w:p>
  </w:comment>
  <w:comment w:id="1237" w:author="Nienke Jansen" w:date="2023-12-04T12:39:00Z" w:initials="NJ">
    <w:p w14:paraId="0BEBF7B3" w14:textId="77777777" w:rsidR="00D143E5" w:rsidRDefault="00D143E5" w:rsidP="00F919E4">
      <w:pPr>
        <w:pStyle w:val="Tekstopmerking"/>
      </w:pPr>
      <w:r>
        <w:rPr>
          <w:rStyle w:val="Verwijzingopmerking"/>
        </w:rPr>
        <w:annotationRef/>
      </w:r>
      <w:r>
        <w:t>RDF: Procedurestappen</w:t>
      </w:r>
    </w:p>
  </w:comment>
  <w:comment w:id="1238" w:author="Nienke Jansen" w:date="2023-12-04T12:39:00Z" w:initials="NJ">
    <w:p w14:paraId="6867D0B0" w14:textId="77777777" w:rsidR="00D143E5" w:rsidRDefault="00D143E5" w:rsidP="00715B3C">
      <w:pPr>
        <w:pStyle w:val="Tekstopmerking"/>
      </w:pPr>
      <w:r>
        <w:rPr>
          <w:rStyle w:val="Verwijzingopmerking"/>
        </w:rPr>
        <w:annotationRef/>
      </w:r>
      <w:r>
        <w:t>RDF: Consolidatieinformatie</w:t>
      </w:r>
    </w:p>
  </w:comment>
  <w:comment w:id="1243" w:author="Nienke Jansen" w:date="2023-12-04T12:39:00Z" w:initials="NJ">
    <w:p w14:paraId="07EF3573" w14:textId="77777777" w:rsidR="00D42170" w:rsidRDefault="00D42170" w:rsidP="001C7D9A">
      <w:pPr>
        <w:pStyle w:val="Tekstopmerking"/>
      </w:pPr>
      <w:r>
        <w:rPr>
          <w:rStyle w:val="Verwijzingopmerking"/>
        </w:rPr>
        <w:annotationRef/>
      </w:r>
      <w:r>
        <w:t>RDF: Kennisgeving ontwerpbesluit</w:t>
      </w:r>
    </w:p>
  </w:comment>
  <w:comment w:id="1246" w:author="Nienke Jansen" w:date="2023-12-04T12:39:00Z" w:initials="NJ">
    <w:p w14:paraId="240D64D9" w14:textId="77777777" w:rsidR="00D42170" w:rsidRDefault="00D42170" w:rsidP="00A93DE4">
      <w:pPr>
        <w:pStyle w:val="Tekstopmerking"/>
      </w:pPr>
      <w:r>
        <w:rPr>
          <w:rStyle w:val="Verwijzingopmerking"/>
        </w:rPr>
        <w:annotationRef/>
      </w:r>
      <w:r>
        <w:t>RDF: Kennisgevingmetadata</w:t>
      </w:r>
    </w:p>
  </w:comment>
  <w:comment w:id="1248" w:author="Nienke Jansen" w:date="2023-12-04T12:40:00Z" w:initials="NJ">
    <w:p w14:paraId="12ECD8E8" w14:textId="77777777" w:rsidR="00D42170" w:rsidRDefault="00D42170" w:rsidP="007274CF">
      <w:pPr>
        <w:pStyle w:val="Tekstopmerking"/>
      </w:pPr>
      <w:r>
        <w:rPr>
          <w:rStyle w:val="Verwijzingopmerking"/>
        </w:rPr>
        <w:annotationRef/>
      </w:r>
      <w:r>
        <w:t>RDF: Procedureverloop</w:t>
      </w:r>
    </w:p>
  </w:comment>
  <w:comment w:id="1249" w:author="Nienke Jansen" w:date="2023-12-04T12:40:00Z" w:initials="NJ">
    <w:p w14:paraId="50EBF326" w14:textId="77777777" w:rsidR="00D42170" w:rsidRDefault="00D42170" w:rsidP="006925E8">
      <w:pPr>
        <w:pStyle w:val="Tekstopmerking"/>
      </w:pPr>
      <w:r>
        <w:rPr>
          <w:rStyle w:val="Verwijzingopmerking"/>
        </w:rPr>
        <w:annotationRef/>
      </w:r>
      <w:r>
        <w:t>RDF: Procedurestappen</w:t>
      </w:r>
    </w:p>
  </w:comment>
  <w:comment w:id="1250" w:author="Nienke Jansen" w:date="2023-12-04T12:40:00Z" w:initials="NJ">
    <w:p w14:paraId="0929A7E5" w14:textId="77777777" w:rsidR="00D42170" w:rsidRDefault="00D42170" w:rsidP="0040268C">
      <w:pPr>
        <w:pStyle w:val="Tekstopmerking"/>
      </w:pPr>
      <w:r>
        <w:rPr>
          <w:rStyle w:val="Verwijzingopmerking"/>
        </w:rPr>
        <w:annotationRef/>
      </w:r>
      <w:r>
        <w:t>RDF: Begin inzagetermijn</w:t>
      </w:r>
    </w:p>
  </w:comment>
  <w:comment w:id="1251" w:author="Nienke Jansen" w:date="2023-12-04T12:40:00Z" w:initials="NJ">
    <w:p w14:paraId="62BE275A" w14:textId="77777777" w:rsidR="00D42170" w:rsidRDefault="00D42170" w:rsidP="005C6035">
      <w:pPr>
        <w:pStyle w:val="Tekstopmerking"/>
      </w:pPr>
      <w:r>
        <w:rPr>
          <w:rStyle w:val="Verwijzingopmerking"/>
        </w:rPr>
        <w:annotationRef/>
      </w:r>
      <w:r>
        <w:t>RDF: Einde inzagetermijn</w:t>
      </w:r>
    </w:p>
  </w:comment>
  <w:comment w:id="1256" w:author="Nienke Jansen" w:date="2023-12-04T12:41:00Z" w:initials="NJ">
    <w:p w14:paraId="382CD289" w14:textId="77777777" w:rsidR="00845F9A" w:rsidRDefault="00845F9A" w:rsidP="007A1E89">
      <w:pPr>
        <w:pStyle w:val="Tekstopmerking"/>
      </w:pPr>
      <w:r>
        <w:rPr>
          <w:rStyle w:val="Verwijzingopmerking"/>
        </w:rPr>
        <w:annotationRef/>
      </w:r>
      <w:r>
        <w:t>RDF: Terinzageleggen op het ontwerpbesluit betrekking hebbende stukken</w:t>
      </w:r>
    </w:p>
  </w:comment>
  <w:comment w:id="1257" w:author="Nienke Jansen" w:date="2023-12-04T12:41:00Z" w:initials="NJ">
    <w:p w14:paraId="24F9D957" w14:textId="77777777" w:rsidR="00845F9A" w:rsidRDefault="00845F9A" w:rsidP="00A2549C">
      <w:pPr>
        <w:pStyle w:val="Tekstopmerking"/>
      </w:pPr>
      <w:r>
        <w:rPr>
          <w:rStyle w:val="Verwijzingopmerking"/>
        </w:rPr>
        <w:annotationRef/>
      </w:r>
      <w:r>
        <w:t>RDF: Terinzageleggen onderzoeksrapporten ontwerpbesluit</w:t>
      </w:r>
    </w:p>
  </w:comment>
  <w:comment w:id="1259" w:author="Nienke Jansen" w:date="2023-12-04T12:41:00Z" w:initials="NJ">
    <w:p w14:paraId="0BA681DC" w14:textId="77777777" w:rsidR="00573B8B" w:rsidRDefault="00573B8B" w:rsidP="0022375A">
      <w:pPr>
        <w:pStyle w:val="Tekstopmerking"/>
      </w:pPr>
      <w:r>
        <w:rPr>
          <w:rStyle w:val="Verwijzingopmerking"/>
        </w:rPr>
        <w:annotationRef/>
      </w:r>
      <w:r>
        <w:t>RDF: Vaststellingsfase</w:t>
      </w:r>
    </w:p>
  </w:comment>
  <w:comment w:id="1260" w:author="Nienke Jansen" w:date="2023-12-04T12:41:00Z" w:initials="NJ">
    <w:p w14:paraId="0FD97973" w14:textId="77777777" w:rsidR="00573B8B" w:rsidRDefault="00573B8B" w:rsidP="005B4988">
      <w:pPr>
        <w:pStyle w:val="Tekstopmerking"/>
      </w:pPr>
      <w:r>
        <w:rPr>
          <w:rStyle w:val="Verwijzingopmerking"/>
        </w:rPr>
        <w:annotationRef/>
      </w:r>
      <w:r>
        <w:t>RDF: Bekendmaking</w:t>
      </w:r>
    </w:p>
  </w:comment>
  <w:comment w:id="1261" w:author="Nienke Jansen" w:date="2023-12-04T12:42:00Z" w:initials="NJ">
    <w:p w14:paraId="3492102F" w14:textId="77777777" w:rsidR="00573B8B" w:rsidRDefault="00573B8B" w:rsidP="00070C99">
      <w:pPr>
        <w:pStyle w:val="Tekstopmerking"/>
      </w:pPr>
      <w:r>
        <w:rPr>
          <w:rStyle w:val="Verwijzingopmerking"/>
        </w:rPr>
        <w:annotationRef/>
      </w:r>
      <w:r>
        <w:t>RDF: Inwerkingtreden</w:t>
      </w:r>
    </w:p>
  </w:comment>
  <w:comment w:id="1262" w:author="Nienke Jansen" w:date="2023-12-04T12:42:00Z" w:initials="NJ">
    <w:p w14:paraId="2CA38B4F" w14:textId="77777777" w:rsidR="00573B8B" w:rsidRDefault="00573B8B" w:rsidP="00237B30">
      <w:pPr>
        <w:pStyle w:val="Tekstopmerking"/>
      </w:pPr>
      <w:r>
        <w:rPr>
          <w:rStyle w:val="Verwijzingopmerking"/>
        </w:rPr>
        <w:annotationRef/>
      </w:r>
      <w:r>
        <w:t>RDF: Definitief besluit</w:t>
      </w:r>
    </w:p>
  </w:comment>
  <w:comment w:id="1278" w:author="Nienke Jansen" w:date="2023-12-04T12:42:00Z" w:initials="NJ">
    <w:p w14:paraId="22534FE8" w14:textId="77777777" w:rsidR="004C6305" w:rsidRDefault="004C6305" w:rsidP="00AD3182">
      <w:pPr>
        <w:pStyle w:val="Tekstopmerking"/>
      </w:pPr>
      <w:r>
        <w:rPr>
          <w:rStyle w:val="Verwijzingopmerking"/>
        </w:rPr>
        <w:annotationRef/>
      </w:r>
      <w:r>
        <w:t>RDF: Besluitmetadata</w:t>
      </w:r>
    </w:p>
  </w:comment>
  <w:comment w:id="1281" w:author="Nienke Jansen" w:date="2023-12-04T12:42:00Z" w:initials="NJ">
    <w:p w14:paraId="0551EC41" w14:textId="77777777" w:rsidR="004C6305" w:rsidRDefault="004C6305" w:rsidP="002047E4">
      <w:pPr>
        <w:pStyle w:val="Tekstopmerking"/>
      </w:pPr>
      <w:r>
        <w:rPr>
          <w:rStyle w:val="Verwijzingopmerking"/>
        </w:rPr>
        <w:annotationRef/>
      </w:r>
      <w:r>
        <w:t>RDF: Regelingmetadata vrijetekstgedeelte projectbesluit</w:t>
      </w:r>
    </w:p>
  </w:comment>
  <w:comment w:id="1285" w:author="Nienke Jansen" w:date="2023-12-04T12:44:00Z" w:initials="NJ">
    <w:p w14:paraId="21F6EB37" w14:textId="77777777" w:rsidR="00E1436F" w:rsidRDefault="00E1436F" w:rsidP="009974F5">
      <w:pPr>
        <w:pStyle w:val="Tekstopmerking"/>
      </w:pPr>
      <w:r>
        <w:rPr>
          <w:rStyle w:val="Verwijzingopmerking"/>
        </w:rPr>
        <w:annotationRef/>
      </w:r>
      <w:r>
        <w:t>RDF: Regelingmetadata tijdelijk regelingdeel projectbesluit</w:t>
      </w:r>
    </w:p>
  </w:comment>
  <w:comment w:id="1286" w:author="Nienke Jansen" w:date="2023-12-04T12:44:00Z" w:initials="NJ">
    <w:p w14:paraId="081C77CE" w14:textId="77777777" w:rsidR="00E1436F" w:rsidRDefault="00E1436F" w:rsidP="004D7647">
      <w:pPr>
        <w:pStyle w:val="Tekstopmerking"/>
      </w:pPr>
      <w:r>
        <w:rPr>
          <w:rStyle w:val="Verwijzingopmerking"/>
        </w:rPr>
        <w:annotationRef/>
      </w:r>
      <w:r>
        <w:t>RDF: Regelingmetadata omgevingsplanregels uit projectbesluit</w:t>
      </w:r>
    </w:p>
  </w:comment>
  <w:comment w:id="1289" w:author="Nienke Jansen" w:date="2023-12-04T12:45:00Z" w:initials="NJ">
    <w:p w14:paraId="61C7228E" w14:textId="77777777" w:rsidR="000B21DD" w:rsidRDefault="000B21DD" w:rsidP="00B52656">
      <w:pPr>
        <w:pStyle w:val="Tekstopmerking"/>
      </w:pPr>
      <w:r>
        <w:rPr>
          <w:rStyle w:val="Verwijzingopmerking"/>
        </w:rPr>
        <w:annotationRef/>
      </w:r>
      <w:r>
        <w:t>RDF: Relatie tijdelijk regelingdeel projectbesluit met omgevingsplan</w:t>
      </w:r>
    </w:p>
  </w:comment>
  <w:comment w:id="1290" w:author="Nienke Jansen" w:date="2023-12-04T12:45:00Z" w:initials="NJ">
    <w:p w14:paraId="0998BC99" w14:textId="77777777" w:rsidR="000B21DD" w:rsidRDefault="000B21DD" w:rsidP="00C44F7C">
      <w:pPr>
        <w:pStyle w:val="Tekstopmerking"/>
      </w:pPr>
      <w:r>
        <w:rPr>
          <w:rStyle w:val="Verwijzingopmerking"/>
        </w:rPr>
        <w:annotationRef/>
      </w:r>
      <w:r>
        <w:t>RDF: Relatie omgevingsplanregels uit projectbesluit met omgevingsplan</w:t>
      </w:r>
    </w:p>
  </w:comment>
  <w:comment w:id="1292" w:author="Nienke Jansen" w:date="2023-12-04T12:45:00Z" w:initials="NJ">
    <w:p w14:paraId="53C4D018" w14:textId="77777777" w:rsidR="000B21DD" w:rsidRDefault="000B21DD" w:rsidP="005F47D0">
      <w:pPr>
        <w:pStyle w:val="Tekstopmerking"/>
      </w:pPr>
      <w:r>
        <w:rPr>
          <w:rStyle w:val="Verwijzingopmerking"/>
        </w:rPr>
        <w:annotationRef/>
      </w:r>
      <w:r>
        <w:t>RDF: Procedureverloop</w:t>
      </w:r>
    </w:p>
  </w:comment>
  <w:comment w:id="1293" w:author="Nienke Jansen" w:date="2023-12-04T12:46:00Z" w:initials="NJ">
    <w:p w14:paraId="3D73563A" w14:textId="77777777" w:rsidR="000B21DD" w:rsidRDefault="000B21DD" w:rsidP="00A727D5">
      <w:pPr>
        <w:pStyle w:val="Tekstopmerking"/>
      </w:pPr>
      <w:r>
        <w:rPr>
          <w:rStyle w:val="Verwijzingopmerking"/>
        </w:rPr>
        <w:annotationRef/>
      </w:r>
      <w:r>
        <w:t>RDF: Procedurestappen</w:t>
      </w:r>
    </w:p>
  </w:comment>
  <w:comment w:id="1294" w:author="Nienke Jansen" w:date="2023-12-04T12:46:00Z" w:initials="NJ">
    <w:p w14:paraId="17E9069F" w14:textId="77777777" w:rsidR="00F21A20" w:rsidRDefault="00F21A20" w:rsidP="00D411BD">
      <w:pPr>
        <w:pStyle w:val="Tekstopmerking"/>
      </w:pPr>
      <w:r>
        <w:rPr>
          <w:rStyle w:val="Verwijzingopmerking"/>
        </w:rPr>
        <w:annotationRef/>
      </w:r>
      <w:r>
        <w:t>RDF: Consolidatieinformatie</w:t>
      </w:r>
    </w:p>
  </w:comment>
  <w:comment w:id="1295" w:author="Nienke Jansen" w:date="2023-12-04T12:46:00Z" w:initials="NJ">
    <w:p w14:paraId="5B3B8444" w14:textId="77777777" w:rsidR="00F21A20" w:rsidRDefault="00F21A20" w:rsidP="000B01E2">
      <w:pPr>
        <w:pStyle w:val="Tekstopmerking"/>
      </w:pPr>
      <w:r>
        <w:rPr>
          <w:rStyle w:val="Verwijzingopmerking"/>
        </w:rPr>
        <w:annotationRef/>
      </w:r>
      <w:r>
        <w:t>RDF: Vervallen voorbeschermingsregels door inwerkingtreden projectbesluit</w:t>
      </w:r>
    </w:p>
  </w:comment>
  <w:comment w:id="1300" w:author="Nienke Jansen" w:date="2023-12-04T12:47:00Z" w:initials="NJ">
    <w:p w14:paraId="476671A7" w14:textId="77777777" w:rsidR="004E2020" w:rsidRDefault="004E2020" w:rsidP="0020148F">
      <w:pPr>
        <w:pStyle w:val="Tekstopmerking"/>
      </w:pPr>
      <w:r>
        <w:rPr>
          <w:rStyle w:val="Verwijzingopmerking"/>
        </w:rPr>
        <w:annotationRef/>
      </w:r>
      <w:r>
        <w:t>RDF: Kennisgeving definitief besluit</w:t>
      </w:r>
    </w:p>
  </w:comment>
  <w:comment w:id="1302" w:author="Nienke Jansen" w:date="2023-12-04T12:47:00Z" w:initials="NJ">
    <w:p w14:paraId="071E8067" w14:textId="77777777" w:rsidR="004E2020" w:rsidRDefault="004E2020" w:rsidP="007D67F3">
      <w:pPr>
        <w:pStyle w:val="Tekstopmerking"/>
      </w:pPr>
      <w:r>
        <w:rPr>
          <w:rStyle w:val="Verwijzingopmerking"/>
        </w:rPr>
        <w:annotationRef/>
      </w:r>
      <w:r>
        <w:t>RDF: Kennisgevingmetadata</w:t>
      </w:r>
    </w:p>
  </w:comment>
  <w:comment w:id="1304" w:author="Nienke Jansen" w:date="2023-12-04T12:47:00Z" w:initials="NJ">
    <w:p w14:paraId="790CCFEB" w14:textId="77777777" w:rsidR="004E2020" w:rsidRDefault="004E2020" w:rsidP="00694229">
      <w:pPr>
        <w:pStyle w:val="Tekstopmerking"/>
      </w:pPr>
      <w:r>
        <w:rPr>
          <w:rStyle w:val="Verwijzingopmerking"/>
        </w:rPr>
        <w:annotationRef/>
      </w:r>
      <w:r>
        <w:t>RDF: Procedureverloop</w:t>
      </w:r>
    </w:p>
  </w:comment>
  <w:comment w:id="1305" w:author="Nienke Jansen" w:date="2023-12-04T12:47:00Z" w:initials="NJ">
    <w:p w14:paraId="3A985314" w14:textId="77777777" w:rsidR="004E2020" w:rsidRDefault="004E2020" w:rsidP="00BC332E">
      <w:pPr>
        <w:pStyle w:val="Tekstopmerking"/>
      </w:pPr>
      <w:r>
        <w:rPr>
          <w:rStyle w:val="Verwijzingopmerking"/>
        </w:rPr>
        <w:annotationRef/>
      </w:r>
      <w:r>
        <w:t>RDF: Procedurestappen</w:t>
      </w:r>
    </w:p>
  </w:comment>
  <w:comment w:id="1306" w:author="Nienke Jansen" w:date="2023-12-04T12:48:00Z" w:initials="NJ">
    <w:p w14:paraId="06ACBC87" w14:textId="77777777" w:rsidR="00E972F2" w:rsidRDefault="00E972F2" w:rsidP="001C0789">
      <w:pPr>
        <w:pStyle w:val="Tekstopmerking"/>
      </w:pPr>
      <w:r>
        <w:rPr>
          <w:rStyle w:val="Verwijzingopmerking"/>
        </w:rPr>
        <w:annotationRef/>
      </w:r>
      <w:r>
        <w:t>RDF: Einde beroepstermijn</w:t>
      </w:r>
    </w:p>
  </w:comment>
  <w:comment w:id="1309" w:author="Nienke Jansen" w:date="2023-12-04T12:51:00Z" w:initials="NJ">
    <w:p w14:paraId="2B97BFCB" w14:textId="77777777" w:rsidR="009B36FE" w:rsidRDefault="009B36FE" w:rsidP="00576191">
      <w:pPr>
        <w:pStyle w:val="Tekstopmerking"/>
      </w:pPr>
      <w:r>
        <w:rPr>
          <w:rStyle w:val="Verwijzingopmerking"/>
        </w:rPr>
        <w:annotationRef/>
      </w:r>
      <w:r>
        <w:t>RDF: Terinzageleggen op het definitief besluit betrekking hebbende stukken</w:t>
      </w:r>
    </w:p>
  </w:comment>
  <w:comment w:id="1310" w:author="Nienke Jansen" w:date="2023-12-04T12:51:00Z" w:initials="NJ">
    <w:p w14:paraId="763F4372" w14:textId="77777777" w:rsidR="009B36FE" w:rsidRDefault="009B36FE" w:rsidP="00F66795">
      <w:pPr>
        <w:pStyle w:val="Tekstopmerking"/>
      </w:pPr>
      <w:r>
        <w:rPr>
          <w:rStyle w:val="Verwijzingopmerking"/>
        </w:rPr>
        <w:annotationRef/>
      </w:r>
      <w:r>
        <w:t>RDF: Terinzagelegging onderzoeksrapporten defintief besluit</w:t>
      </w:r>
    </w:p>
  </w:comment>
  <w:comment w:id="1316" w:author="Nienke Jansen" w:date="2023-12-04T12:52:00Z" w:initials="NJ">
    <w:p w14:paraId="7A2EC872" w14:textId="77777777" w:rsidR="006259F9" w:rsidRDefault="006259F9" w:rsidP="006F3C08">
      <w:pPr>
        <w:pStyle w:val="Tekstopmerking"/>
      </w:pPr>
      <w:r>
        <w:rPr>
          <w:rStyle w:val="Verwijzingopmerking"/>
        </w:rPr>
        <w:annotationRef/>
      </w:r>
      <w:r>
        <w:t>RDF: Beroepsfase</w:t>
      </w:r>
    </w:p>
  </w:comment>
  <w:comment w:id="1325" w:author="Nienke Jansen" w:date="2023-12-04T13:39:00Z" w:initials="NJ">
    <w:p w14:paraId="218BBE8C" w14:textId="77777777" w:rsidR="000370B5" w:rsidRDefault="000370B5">
      <w:pPr>
        <w:pStyle w:val="Tekstopmerking"/>
      </w:pPr>
      <w:r>
        <w:rPr>
          <w:rStyle w:val="Verwijzingopmerking"/>
        </w:rPr>
        <w:annotationRef/>
      </w:r>
      <w:r>
        <w:t>RDF: Informatie doorgeven over status besluit na vaststelling</w:t>
      </w:r>
    </w:p>
  </w:comment>
  <w:comment w:id="1326" w:author="Nienke Jansen" w:date="2023-12-04T13:40:00Z" w:initials="NJ">
    <w:p w14:paraId="75909506" w14:textId="77777777" w:rsidR="003D579D" w:rsidRDefault="003D579D">
      <w:pPr>
        <w:pStyle w:val="Tekstopmerking"/>
      </w:pPr>
      <w:r>
        <w:rPr>
          <w:rStyle w:val="Verwijzingopmerking"/>
        </w:rPr>
        <w:annotationRef/>
      </w:r>
      <w:r>
        <w:t>RDF: Informatie doorgeven over status besluit beroepsfase</w:t>
      </w:r>
    </w:p>
  </w:comment>
  <w:comment w:id="1327" w:author="Nienke Jansen" w:date="2023-12-04T13:40:00Z" w:initials="NJ">
    <w:p w14:paraId="04DAF9EF" w14:textId="77777777" w:rsidR="00361B03" w:rsidRDefault="00361B03">
      <w:pPr>
        <w:pStyle w:val="Tekstopmerking"/>
      </w:pPr>
      <w:r>
        <w:rPr>
          <w:rStyle w:val="Verwijzingopmerking"/>
        </w:rPr>
        <w:annotationRef/>
      </w:r>
      <w:r>
        <w:t>RDF: Mededeling uitspraak beroep</w:t>
      </w:r>
    </w:p>
  </w:comment>
  <w:comment w:id="1328" w:author="Nienke Jansen" w:date="2023-12-04T13:40:00Z" w:initials="NJ">
    <w:p w14:paraId="7380B6A0" w14:textId="77777777" w:rsidR="00F76978" w:rsidRDefault="00F76978">
      <w:pPr>
        <w:pStyle w:val="Tekstopmerking"/>
      </w:pPr>
      <w:r>
        <w:rPr>
          <w:rStyle w:val="Verwijzingopmerking"/>
        </w:rPr>
        <w:annotationRef/>
      </w:r>
      <w:r>
        <w:t>RDF: Verwerken uitspraak beroep in projectbesluit</w:t>
      </w:r>
    </w:p>
  </w:comment>
  <w:comment w:id="1329" w:author="Nienke Jansen" w:date="2023-12-04T13:41:00Z" w:initials="NJ">
    <w:p w14:paraId="6E0D3839" w14:textId="77777777" w:rsidR="00F76978" w:rsidRDefault="00F76978">
      <w:pPr>
        <w:pStyle w:val="Tekstopmerking"/>
      </w:pPr>
      <w:r>
        <w:rPr>
          <w:rStyle w:val="Verwijzingopmerking"/>
        </w:rPr>
        <w:annotationRef/>
      </w:r>
      <w:r>
        <w:t>RDF: Verwerken uitspraak beroep in omgevingsplanregels uit projectbesluit</w:t>
      </w:r>
    </w:p>
  </w:comment>
  <w:comment w:id="1332" w:author="Nienke Jansen" w:date="2023-12-04T13:41:00Z" w:initials="NJ">
    <w:p w14:paraId="3A47CF45" w14:textId="77777777" w:rsidR="00F76978" w:rsidRDefault="00F76978">
      <w:pPr>
        <w:pStyle w:val="Tekstopmerking"/>
      </w:pPr>
      <w:r>
        <w:rPr>
          <w:rStyle w:val="Verwijzingopmerking"/>
        </w:rPr>
        <w:annotationRef/>
      </w:r>
      <w:r>
        <w:t>RDF: Beroepstermijn</w:t>
      </w:r>
    </w:p>
  </w:comment>
  <w:comment w:id="1340" w:author="Nienke Jansen" w:date="2023-12-04T15:48:00Z" w:initials="NJ">
    <w:p w14:paraId="436C8705" w14:textId="77777777" w:rsidR="00942D1F" w:rsidRDefault="00942D1F">
      <w:pPr>
        <w:pStyle w:val="Tekstopmerking"/>
      </w:pPr>
      <w:r>
        <w:rPr>
          <w:rStyle w:val="Verwijzingopmerking"/>
        </w:rPr>
        <w:annotationRef/>
      </w:r>
      <w:r>
        <w:t>RDF: Mededeling uitspraak RvS over projectbesluit</w:t>
      </w:r>
    </w:p>
  </w:comment>
  <w:comment w:id="1341" w:author="Nienke Jansen" w:date="2023-12-04T15:49:00Z" w:initials="NJ">
    <w:p w14:paraId="0294597A" w14:textId="77777777" w:rsidR="00942D1F" w:rsidRDefault="00942D1F">
      <w:pPr>
        <w:pStyle w:val="Tekstopmerking"/>
      </w:pPr>
      <w:r>
        <w:rPr>
          <w:rStyle w:val="Verwijzingopmerking"/>
        </w:rPr>
        <w:annotationRef/>
      </w:r>
      <w:r>
        <w:t>RDF: Mededeling uitspraak RvS over omgevingsplanregels uit projectbesluit</w:t>
      </w:r>
    </w:p>
  </w:comment>
  <w:comment w:id="1342" w:author="Nienke Jansen" w:date="2023-12-04T15:49:00Z" w:initials="NJ">
    <w:p w14:paraId="3F3FD331" w14:textId="77777777" w:rsidR="00153714" w:rsidRDefault="00153714">
      <w:pPr>
        <w:pStyle w:val="Tekstopmerking"/>
      </w:pPr>
      <w:r>
        <w:rPr>
          <w:rStyle w:val="Verwijzingopmerking"/>
        </w:rPr>
        <w:annotationRef/>
      </w:r>
      <w:r>
        <w:t>RDF: Verwerken uitspraak beroep in projectbesluit</w:t>
      </w:r>
    </w:p>
  </w:comment>
  <w:comment w:id="1343" w:author="Nienke Jansen" w:date="2023-12-04T15:50:00Z" w:initials="NJ">
    <w:p w14:paraId="66ED8838" w14:textId="77777777" w:rsidR="00153714" w:rsidRDefault="00153714">
      <w:pPr>
        <w:pStyle w:val="Tekstopmerking"/>
      </w:pPr>
      <w:r>
        <w:rPr>
          <w:rStyle w:val="Verwijzingopmerking"/>
        </w:rPr>
        <w:annotationRef/>
      </w:r>
      <w:r>
        <w:t>RDF: Verwerken uitspraak beroep in omgevingsplanregels uit projectbesluit</w:t>
      </w:r>
    </w:p>
  </w:comment>
  <w:comment w:id="1345" w:author="Nienke Jansen" w:date="2023-12-04T15:50:00Z" w:initials="NJ">
    <w:p w14:paraId="03678D9E" w14:textId="77777777" w:rsidR="00FA676F" w:rsidRDefault="00FA676F">
      <w:pPr>
        <w:pStyle w:val="Tekstopmerking"/>
      </w:pPr>
      <w:r>
        <w:rPr>
          <w:rStyle w:val="Verwijzingopmerking"/>
        </w:rPr>
        <w:annotationRef/>
      </w:r>
      <w:r>
        <w:t>RDF: Mededeling uitspraak beroep vernietiging projectbesluit</w:t>
      </w:r>
    </w:p>
  </w:comment>
  <w:comment w:id="1346" w:author="Nienke Jansen" w:date="2023-12-04T15:51:00Z" w:initials="NJ">
    <w:p w14:paraId="67A2A4E8" w14:textId="77777777" w:rsidR="00FA676F" w:rsidRDefault="00FA676F">
      <w:pPr>
        <w:pStyle w:val="Tekstopmerking"/>
      </w:pPr>
      <w:r>
        <w:rPr>
          <w:rStyle w:val="Verwijzingopmerking"/>
        </w:rPr>
        <w:annotationRef/>
      </w:r>
      <w:r>
        <w:t>RDF: Mededeling uitspraak beroep vernietiging omgevingsplanregels uit projectbesluit</w:t>
      </w:r>
    </w:p>
  </w:comment>
  <w:comment w:id="1347" w:author="Nienke Jansen" w:date="2023-12-04T15:52:00Z" w:initials="NJ">
    <w:p w14:paraId="0B3C0251" w14:textId="77777777" w:rsidR="006D1E3F" w:rsidRDefault="006D1E3F">
      <w:pPr>
        <w:pStyle w:val="Tekstopmerking"/>
      </w:pPr>
      <w:r>
        <w:rPr>
          <w:rStyle w:val="Verwijzingopmerking"/>
        </w:rPr>
        <w:annotationRef/>
      </w:r>
      <w:r>
        <w:t>RDF: Intrekken projectbesluit na vernietiging</w:t>
      </w:r>
    </w:p>
  </w:comment>
  <w:comment w:id="1348" w:author="Nienke Jansen" w:date="2023-12-04T15:52:00Z" w:initials="NJ">
    <w:p w14:paraId="6B06BDD8" w14:textId="77777777" w:rsidR="006D1E3F" w:rsidRDefault="006D1E3F">
      <w:pPr>
        <w:pStyle w:val="Tekstopmerking"/>
      </w:pPr>
      <w:r>
        <w:rPr>
          <w:rStyle w:val="Verwijzingopmerking"/>
        </w:rPr>
        <w:annotationRef/>
      </w:r>
      <w:r>
        <w:t>RDF: Intrekken omgevingsplanregels uit projectbesluit na vernietiging</w:t>
      </w:r>
    </w:p>
  </w:comment>
  <w:comment w:id="1354" w:author="Nienke Jansen" w:date="2023-12-04T13:45:00Z" w:initials="NJ">
    <w:p w14:paraId="40CAAC3C" w14:textId="64526781" w:rsidR="00B82F41" w:rsidRDefault="00B82F41">
      <w:pPr>
        <w:pStyle w:val="Tekstopmerking"/>
      </w:pPr>
      <w:r>
        <w:rPr>
          <w:rStyle w:val="Verwijzingopmerking"/>
        </w:rPr>
        <w:annotationRef/>
      </w:r>
      <w:r>
        <w:t>RDF: Procedure voorbereidingsbesluit TPOD-standaard</w:t>
      </w:r>
    </w:p>
  </w:comment>
  <w:comment w:id="1360" w:author="Nienke Jansen" w:date="2023-12-04T13:46:00Z" w:initials="NJ">
    <w:p w14:paraId="48776014" w14:textId="77777777" w:rsidR="003C7418" w:rsidRDefault="003C7418">
      <w:pPr>
        <w:pStyle w:val="Tekstopmerking"/>
      </w:pPr>
      <w:r>
        <w:rPr>
          <w:rStyle w:val="Verwijzingopmerking"/>
        </w:rPr>
        <w:annotationRef/>
      </w:r>
      <w:r>
        <w:t>RDF: Vaststellingsfase</w:t>
      </w:r>
    </w:p>
  </w:comment>
  <w:comment w:id="1361" w:author="Nienke Jansen" w:date="2023-12-04T13:46:00Z" w:initials="NJ">
    <w:p w14:paraId="6D5A2730" w14:textId="77777777" w:rsidR="00694E60" w:rsidRDefault="00694E60">
      <w:pPr>
        <w:pStyle w:val="Tekstopmerking"/>
      </w:pPr>
      <w:r>
        <w:rPr>
          <w:rStyle w:val="Verwijzingopmerking"/>
        </w:rPr>
        <w:annotationRef/>
      </w:r>
      <w:r>
        <w:t>RDF: Bekendmaking</w:t>
      </w:r>
    </w:p>
  </w:comment>
  <w:comment w:id="1362" w:author="Nienke Jansen" w:date="2023-12-04T13:47:00Z" w:initials="NJ">
    <w:p w14:paraId="5135BC23" w14:textId="77777777" w:rsidR="00CD720B" w:rsidRDefault="00CD720B">
      <w:pPr>
        <w:pStyle w:val="Tekstopmerking"/>
      </w:pPr>
      <w:r>
        <w:rPr>
          <w:rStyle w:val="Verwijzingopmerking"/>
        </w:rPr>
        <w:annotationRef/>
      </w:r>
      <w:r>
        <w:t>RDF: Definitief besluit</w:t>
      </w:r>
    </w:p>
  </w:comment>
  <w:comment w:id="1363" w:author="Nienke Jansen" w:date="2023-12-04T13:47:00Z" w:initials="NJ">
    <w:p w14:paraId="390BEBF4" w14:textId="77777777" w:rsidR="000427E2" w:rsidRDefault="000427E2">
      <w:pPr>
        <w:pStyle w:val="Tekstopmerking"/>
      </w:pPr>
      <w:r>
        <w:rPr>
          <w:rStyle w:val="Verwijzingopmerking"/>
        </w:rPr>
        <w:annotationRef/>
      </w:r>
      <w:r>
        <w:t>RDF: Inwerkingtreden</w:t>
      </w:r>
    </w:p>
  </w:comment>
  <w:comment w:id="1367" w:author="Nienke Jansen" w:date="2023-12-04T13:47:00Z" w:initials="NJ">
    <w:p w14:paraId="4026FBD5" w14:textId="77777777" w:rsidR="000427E2" w:rsidRDefault="000427E2">
      <w:pPr>
        <w:pStyle w:val="Tekstopmerking"/>
      </w:pPr>
      <w:r>
        <w:rPr>
          <w:rStyle w:val="Verwijzingopmerking"/>
        </w:rPr>
        <w:annotationRef/>
      </w:r>
      <w:r>
        <w:t>RDF: Besluitmetadata</w:t>
      </w:r>
    </w:p>
  </w:comment>
  <w:comment w:id="1369" w:author="Nienke Jansen" w:date="2023-12-04T13:48:00Z" w:initials="NJ">
    <w:p w14:paraId="727FA3B9" w14:textId="77777777" w:rsidR="000427E2" w:rsidRDefault="000427E2">
      <w:pPr>
        <w:pStyle w:val="Tekstopmerking"/>
      </w:pPr>
      <w:r>
        <w:rPr>
          <w:rStyle w:val="Verwijzingopmerking"/>
        </w:rPr>
        <w:annotationRef/>
      </w:r>
      <w:r>
        <w:t>RDF: Regelingmetadata voorbeschermingsregels</w:t>
      </w:r>
    </w:p>
  </w:comment>
  <w:comment w:id="1371" w:author="Nienke Jansen" w:date="2023-12-04T13:49:00Z" w:initials="NJ">
    <w:p w14:paraId="55878525" w14:textId="77777777" w:rsidR="005D73B3" w:rsidRDefault="005D73B3">
      <w:pPr>
        <w:pStyle w:val="Tekstopmerking"/>
      </w:pPr>
      <w:r>
        <w:rPr>
          <w:rStyle w:val="Verwijzingopmerking"/>
        </w:rPr>
        <w:annotationRef/>
      </w:r>
      <w:r>
        <w:t>RDF: Relatie tijdelijk regelingdeel voorbereidingsbesluit met omgevingsplan</w:t>
      </w:r>
    </w:p>
  </w:comment>
  <w:comment w:id="1372" w:author="Nienke Jansen" w:date="2023-12-04T13:49:00Z" w:initials="NJ">
    <w:p w14:paraId="0A948547" w14:textId="77777777" w:rsidR="005D73B3" w:rsidRDefault="005D73B3">
      <w:pPr>
        <w:pStyle w:val="Tekstopmerking"/>
      </w:pPr>
      <w:r>
        <w:rPr>
          <w:rStyle w:val="Verwijzingopmerking"/>
        </w:rPr>
        <w:annotationRef/>
      </w:r>
      <w:r>
        <w:t>RDF: Relatie tijdelijk regelingdeel voorbereidingsbesluit met omgevingsverordening</w:t>
      </w:r>
    </w:p>
  </w:comment>
  <w:comment w:id="1373" w:author="Nienke Jansen" w:date="2023-12-04T13:50:00Z" w:initials="NJ">
    <w:p w14:paraId="664A4301" w14:textId="77777777" w:rsidR="00A91C7F" w:rsidRDefault="00A91C7F">
      <w:pPr>
        <w:pStyle w:val="Tekstopmerking"/>
      </w:pPr>
      <w:r>
        <w:rPr>
          <w:rStyle w:val="Verwijzingopmerking"/>
        </w:rPr>
        <w:annotationRef/>
      </w:r>
      <w:r>
        <w:t>RDF: Relatie voorbeschermingsregels met omgevingsplan</w:t>
      </w:r>
    </w:p>
  </w:comment>
  <w:comment w:id="1374" w:author="Nienke Jansen" w:date="2023-12-04T13:50:00Z" w:initials="NJ">
    <w:p w14:paraId="51B63FD8" w14:textId="77777777" w:rsidR="00F632A0" w:rsidRDefault="00F632A0">
      <w:pPr>
        <w:pStyle w:val="Tekstopmerking"/>
      </w:pPr>
      <w:r>
        <w:rPr>
          <w:rStyle w:val="Verwijzingopmerking"/>
        </w:rPr>
        <w:annotationRef/>
      </w:r>
      <w:r>
        <w:t>RDF: Relatie voorbeschermingsregels met omgevingsverordening</w:t>
      </w:r>
    </w:p>
  </w:comment>
  <w:comment w:id="1375" w:author="Nienke Jansen" w:date="2023-12-04T13:51:00Z" w:initials="NJ">
    <w:p w14:paraId="46CCCDE5" w14:textId="77777777" w:rsidR="000079CF" w:rsidRDefault="000079CF">
      <w:pPr>
        <w:pStyle w:val="Tekstopmerking"/>
      </w:pPr>
      <w:r>
        <w:rPr>
          <w:rStyle w:val="Verwijzingopmerking"/>
        </w:rPr>
        <w:annotationRef/>
      </w:r>
      <w:r>
        <w:t>RDF: Procedureverloop</w:t>
      </w:r>
    </w:p>
  </w:comment>
  <w:comment w:id="1376" w:author="Nienke Jansen" w:date="2023-12-04T13:51:00Z" w:initials="NJ">
    <w:p w14:paraId="19AF9C5A" w14:textId="77777777" w:rsidR="000079CF" w:rsidRDefault="000079CF">
      <w:pPr>
        <w:pStyle w:val="Tekstopmerking"/>
      </w:pPr>
      <w:r>
        <w:rPr>
          <w:rStyle w:val="Verwijzingopmerking"/>
        </w:rPr>
        <w:annotationRef/>
      </w:r>
      <w:r>
        <w:t>RDF: Procedurestappen</w:t>
      </w:r>
    </w:p>
  </w:comment>
  <w:comment w:id="1377" w:author="Nienke Jansen" w:date="2023-12-04T13:51:00Z" w:initials="NJ">
    <w:p w14:paraId="4BD50206" w14:textId="77777777" w:rsidR="000079CF" w:rsidRDefault="000079CF">
      <w:pPr>
        <w:pStyle w:val="Tekstopmerking"/>
      </w:pPr>
      <w:r>
        <w:rPr>
          <w:rStyle w:val="Verwijzingopmerking"/>
        </w:rPr>
        <w:annotationRef/>
      </w:r>
      <w:r>
        <w:t>RDF: Consolidatieinformatie</w:t>
      </w:r>
    </w:p>
  </w:comment>
  <w:comment w:id="1380" w:author="Nienke Jansen" w:date="2023-12-04T13:52:00Z" w:initials="NJ">
    <w:p w14:paraId="49DFD340" w14:textId="77777777" w:rsidR="00860489" w:rsidRDefault="00654C42">
      <w:pPr>
        <w:pStyle w:val="Tekstopmerking"/>
      </w:pPr>
      <w:r>
        <w:rPr>
          <w:rStyle w:val="Verwijzingopmerking"/>
        </w:rPr>
        <w:annotationRef/>
      </w:r>
      <w:r w:rsidR="00860489">
        <w:t>RDF: Vervallen voorbeschermingsregels</w:t>
      </w:r>
    </w:p>
  </w:comment>
  <w:comment w:id="1383" w:author="Nienke Jansen" w:date="2023-12-04T13:53:00Z" w:initials="NJ">
    <w:p w14:paraId="42CAABD4" w14:textId="77777777" w:rsidR="00C04D35" w:rsidRDefault="00C04D35">
      <w:pPr>
        <w:pStyle w:val="Tekstopmerking"/>
      </w:pPr>
      <w:r>
        <w:rPr>
          <w:rStyle w:val="Verwijzingopmerking"/>
        </w:rPr>
        <w:annotationRef/>
      </w:r>
      <w:r>
        <w:t>RDF: Vervallen voorbeschermingsregels omgevingsplan gemeente</w:t>
      </w:r>
    </w:p>
  </w:comment>
  <w:comment w:id="1384" w:author="Nienke Jansen" w:date="2023-12-04T13:54:00Z" w:initials="NJ">
    <w:p w14:paraId="189DBFFB" w14:textId="77777777" w:rsidR="008251D1" w:rsidRDefault="008251D1">
      <w:pPr>
        <w:pStyle w:val="Tekstopmerking"/>
      </w:pPr>
      <w:r>
        <w:rPr>
          <w:rStyle w:val="Verwijzingopmerking"/>
        </w:rPr>
        <w:annotationRef/>
      </w:r>
      <w:r>
        <w:t>RDF: Vervallen voorbeschermingsregels artikel 4.14 Omgevingswet</w:t>
      </w:r>
    </w:p>
  </w:comment>
  <w:comment w:id="1389" w:author="Nienke Jansen" w:date="2023-12-04T13:55:00Z" w:initials="NJ">
    <w:p w14:paraId="6E236C24" w14:textId="77777777" w:rsidR="004831D1" w:rsidRDefault="004831D1">
      <w:pPr>
        <w:pStyle w:val="Tekstopmerking"/>
      </w:pPr>
      <w:r>
        <w:rPr>
          <w:rStyle w:val="Verwijzingopmerking"/>
        </w:rPr>
        <w:annotationRef/>
      </w:r>
      <w:r>
        <w:t>RDF: Vervallen voorbeschermingsregels omgevingsverordening provincie</w:t>
      </w:r>
    </w:p>
  </w:comment>
  <w:comment w:id="1390" w:author="Nienke Jansen" w:date="2023-12-04T13:55:00Z" w:initials="NJ">
    <w:p w14:paraId="42C3A355" w14:textId="77777777" w:rsidR="004831D1" w:rsidRDefault="004831D1">
      <w:pPr>
        <w:pStyle w:val="Tekstopmerking"/>
      </w:pPr>
      <w:r>
        <w:rPr>
          <w:rStyle w:val="Verwijzingopmerking"/>
        </w:rPr>
        <w:annotationRef/>
      </w:r>
      <w:r>
        <w:t>RDF: Vervallen voorbeschermingsregels artikel 4.15 Omgevingswet</w:t>
      </w:r>
    </w:p>
  </w:comment>
  <w:comment w:id="1393" w:author="Nienke Jansen" w:date="2023-12-04T13:56:00Z" w:initials="NJ">
    <w:p w14:paraId="2A1FD1CC" w14:textId="77777777" w:rsidR="005D4592" w:rsidRDefault="005D4592">
      <w:pPr>
        <w:pStyle w:val="Tekstopmerking"/>
      </w:pPr>
      <w:r>
        <w:rPr>
          <w:rStyle w:val="Verwijzingopmerking"/>
        </w:rPr>
        <w:annotationRef/>
      </w:r>
      <w:r>
        <w:t>RDF: Vervallen voorbeschermingsregels omgevingsplan i.v.m. projectbesluit</w:t>
      </w:r>
    </w:p>
  </w:comment>
  <w:comment w:id="1394" w:author="Nienke Jansen" w:date="2023-12-04T13:56:00Z" w:initials="NJ">
    <w:p w14:paraId="50288679" w14:textId="77777777" w:rsidR="00FF12D6" w:rsidRDefault="00FF12D6">
      <w:pPr>
        <w:pStyle w:val="Tekstopmerking"/>
      </w:pPr>
      <w:r>
        <w:rPr>
          <w:rStyle w:val="Verwijzingopmerking"/>
        </w:rPr>
        <w:annotationRef/>
      </w:r>
      <w:r>
        <w:t>RDF: Vervallen voorbeschermingsregels artikel 4.16 Omgevingswet projectbesluit</w:t>
      </w:r>
    </w:p>
  </w:comment>
  <w:comment w:id="1398" w:author="Nienke Jansen" w:date="2023-12-04T13:57:00Z" w:initials="NJ">
    <w:p w14:paraId="334AFD7C" w14:textId="77777777" w:rsidR="00F848E8" w:rsidRDefault="00F848E8">
      <w:pPr>
        <w:pStyle w:val="Tekstopmerking"/>
      </w:pPr>
      <w:r>
        <w:rPr>
          <w:rStyle w:val="Verwijzingopmerking"/>
        </w:rPr>
        <w:annotationRef/>
      </w:r>
      <w:r>
        <w:t>RDF: Vervallen voorbeschermingsregels omgevingsplan i.v.m. instructie</w:t>
      </w:r>
    </w:p>
  </w:comment>
  <w:comment w:id="1399" w:author="Nienke Jansen" w:date="2023-12-04T13:58:00Z" w:initials="NJ">
    <w:p w14:paraId="1F76545A" w14:textId="77777777" w:rsidR="003F6586" w:rsidRDefault="003F6586">
      <w:pPr>
        <w:pStyle w:val="Tekstopmerking"/>
      </w:pPr>
      <w:r>
        <w:rPr>
          <w:rStyle w:val="Verwijzingopmerking"/>
        </w:rPr>
        <w:annotationRef/>
      </w:r>
      <w:r>
        <w:t>RDF: Vervallen voorbeschermingsregels omgevingsplan i.v.m. instructieregel omgevingsverordening</w:t>
      </w:r>
    </w:p>
  </w:comment>
  <w:comment w:id="1400" w:author="Nienke Jansen" w:date="2023-12-04T13:58:00Z" w:initials="NJ">
    <w:p w14:paraId="5FF5A594" w14:textId="77777777" w:rsidR="00DB3736" w:rsidRDefault="00DB3736">
      <w:pPr>
        <w:pStyle w:val="Tekstopmerking"/>
      </w:pPr>
      <w:r>
        <w:rPr>
          <w:rStyle w:val="Verwijzingopmerking"/>
        </w:rPr>
        <w:annotationRef/>
      </w:r>
      <w:r>
        <w:t>RDF: Vervallen voorbeschermingsregels omgevingsplan i.v.m. instructieregel AMvB</w:t>
      </w:r>
    </w:p>
  </w:comment>
  <w:comment w:id="1401" w:author="Nienke Jansen" w:date="2023-12-04T13:58:00Z" w:initials="NJ">
    <w:p w14:paraId="59A7CB43" w14:textId="77777777" w:rsidR="00053A90" w:rsidRDefault="00053A90">
      <w:pPr>
        <w:pStyle w:val="Tekstopmerking"/>
      </w:pPr>
      <w:r>
        <w:rPr>
          <w:rStyle w:val="Verwijzingopmerking"/>
        </w:rPr>
        <w:annotationRef/>
      </w:r>
      <w:r>
        <w:t>RDF: Vervallen voorbeschermingsregels omgevingsplan artikel 4.16 Omgevingswet instructie</w:t>
      </w:r>
    </w:p>
  </w:comment>
  <w:comment w:id="1402" w:author="Nienke Jansen" w:date="2023-12-04T13:59:00Z" w:initials="NJ">
    <w:p w14:paraId="64B3AD5D" w14:textId="77777777" w:rsidR="009872B2" w:rsidRDefault="00053A90">
      <w:pPr>
        <w:pStyle w:val="Tekstopmerking"/>
      </w:pPr>
      <w:r>
        <w:rPr>
          <w:rStyle w:val="Verwijzingopmerking"/>
        </w:rPr>
        <w:annotationRef/>
      </w:r>
      <w:r w:rsidR="009872B2">
        <w:t>RDF: Vervallen voorbeschermingsregels omgevingsplan artikel 4.16 instructieregel</w:t>
      </w:r>
    </w:p>
  </w:comment>
  <w:comment w:id="1407" w:author="Nienke Jansen" w:date="2023-12-04T14:28:00Z" w:initials="NJ">
    <w:p w14:paraId="05BDC083" w14:textId="77777777" w:rsidR="003C0645" w:rsidRDefault="003C0645">
      <w:pPr>
        <w:pStyle w:val="Tekstopmerking"/>
      </w:pPr>
      <w:r>
        <w:rPr>
          <w:rStyle w:val="Verwijzingopmerking"/>
        </w:rPr>
        <w:annotationRef/>
      </w:r>
      <w:r>
        <w:t>RDF: Procedure reactieve interventie TPOD-standaard</w:t>
      </w:r>
    </w:p>
  </w:comment>
  <w:comment w:id="1412" w:author="Nienke Jansen" w:date="2023-12-04T14:29:00Z" w:initials="NJ">
    <w:p w14:paraId="2D8B5F3B" w14:textId="77777777" w:rsidR="00D40C95" w:rsidRDefault="00D40C95">
      <w:pPr>
        <w:pStyle w:val="Tekstopmerking"/>
      </w:pPr>
      <w:r>
        <w:rPr>
          <w:rStyle w:val="Verwijzingopmerking"/>
        </w:rPr>
        <w:annotationRef/>
      </w:r>
      <w:r>
        <w:t>RDF: Vaststellingsfase</w:t>
      </w:r>
    </w:p>
  </w:comment>
  <w:comment w:id="1413" w:author="Nienke Jansen" w:date="2023-12-04T14:29:00Z" w:initials="NJ">
    <w:p w14:paraId="2F0656FE" w14:textId="77777777" w:rsidR="004B6541" w:rsidRDefault="004B6541">
      <w:pPr>
        <w:pStyle w:val="Tekstopmerking"/>
      </w:pPr>
      <w:r>
        <w:rPr>
          <w:rStyle w:val="Verwijzingopmerking"/>
        </w:rPr>
        <w:annotationRef/>
      </w:r>
      <w:r>
        <w:t>RDF: Bekendmaking</w:t>
      </w:r>
    </w:p>
  </w:comment>
  <w:comment w:id="1414" w:author="Nienke Jansen" w:date="2023-12-04T14:29:00Z" w:initials="NJ">
    <w:p w14:paraId="6EA51592" w14:textId="77777777" w:rsidR="00505C26" w:rsidRDefault="00505C26">
      <w:pPr>
        <w:pStyle w:val="Tekstopmerking"/>
      </w:pPr>
      <w:r>
        <w:rPr>
          <w:rStyle w:val="Verwijzingopmerking"/>
        </w:rPr>
        <w:annotationRef/>
      </w:r>
      <w:r>
        <w:t>RDF: Definitief besluit</w:t>
      </w:r>
    </w:p>
  </w:comment>
  <w:comment w:id="1415" w:author="Nienke Jansen" w:date="2023-12-04T14:30:00Z" w:initials="NJ">
    <w:p w14:paraId="16826C5C" w14:textId="77777777" w:rsidR="002353C6" w:rsidRDefault="002353C6">
      <w:pPr>
        <w:pStyle w:val="Tekstopmerking"/>
      </w:pPr>
      <w:r>
        <w:rPr>
          <w:rStyle w:val="Verwijzingopmerking"/>
        </w:rPr>
        <w:annotationRef/>
      </w:r>
      <w:r>
        <w:t>RDF: Inwerkingtreden</w:t>
      </w:r>
    </w:p>
  </w:comment>
  <w:comment w:id="1422" w:author="Nienke Jansen" w:date="2023-12-04T14:30:00Z" w:initials="NJ">
    <w:p w14:paraId="7AF59870" w14:textId="77777777" w:rsidR="002353C6" w:rsidRDefault="002353C6">
      <w:pPr>
        <w:pStyle w:val="Tekstopmerking"/>
      </w:pPr>
      <w:r>
        <w:rPr>
          <w:rStyle w:val="Verwijzingopmerking"/>
        </w:rPr>
        <w:annotationRef/>
      </w:r>
      <w:r>
        <w:t>RDF: Besluitmetadata</w:t>
      </w:r>
    </w:p>
  </w:comment>
  <w:comment w:id="1424" w:author="Nienke Jansen" w:date="2023-12-04T14:30:00Z" w:initials="NJ">
    <w:p w14:paraId="635DC6D5" w14:textId="77777777" w:rsidR="002353C6" w:rsidRDefault="002353C6">
      <w:pPr>
        <w:pStyle w:val="Tekstopmerking"/>
      </w:pPr>
      <w:r>
        <w:rPr>
          <w:rStyle w:val="Verwijzingopmerking"/>
        </w:rPr>
        <w:annotationRef/>
      </w:r>
      <w:r>
        <w:t>RDF: Regelingmetadata</w:t>
      </w:r>
    </w:p>
  </w:comment>
  <w:comment w:id="1426" w:author="Nienke Jansen" w:date="2023-12-04T14:31:00Z" w:initials="NJ">
    <w:p w14:paraId="50C0370F" w14:textId="77777777" w:rsidR="00FB20A4" w:rsidRDefault="00FB20A4">
      <w:pPr>
        <w:pStyle w:val="Tekstopmerking"/>
      </w:pPr>
      <w:r>
        <w:rPr>
          <w:rStyle w:val="Verwijzingopmerking"/>
        </w:rPr>
        <w:annotationRef/>
      </w:r>
      <w:r>
        <w:t>RDF: Relatie tijdelijk regelingdeel reactieve interventie met omgevingsplan</w:t>
      </w:r>
    </w:p>
  </w:comment>
  <w:comment w:id="1427" w:author="Nienke Jansen" w:date="2023-12-04T14:32:00Z" w:initials="NJ">
    <w:p w14:paraId="72592AA0" w14:textId="77777777" w:rsidR="00286AC9" w:rsidRDefault="00286AC9">
      <w:pPr>
        <w:pStyle w:val="Tekstopmerking"/>
      </w:pPr>
      <w:r>
        <w:rPr>
          <w:rStyle w:val="Verwijzingopmerking"/>
        </w:rPr>
        <w:annotationRef/>
      </w:r>
      <w:r>
        <w:t>RDF: Relatie reactieve interventie met omgevingsplan</w:t>
      </w:r>
    </w:p>
  </w:comment>
  <w:comment w:id="1429" w:author="Nienke Jansen" w:date="2023-12-04T14:32:00Z" w:initials="NJ">
    <w:p w14:paraId="226264A2" w14:textId="77777777" w:rsidR="00286AC9" w:rsidRDefault="00286AC9">
      <w:pPr>
        <w:pStyle w:val="Tekstopmerking"/>
      </w:pPr>
      <w:r>
        <w:rPr>
          <w:rStyle w:val="Verwijzingopmerking"/>
        </w:rPr>
        <w:annotationRef/>
      </w:r>
      <w:r>
        <w:t>RDF: Procedureverloop</w:t>
      </w:r>
    </w:p>
  </w:comment>
  <w:comment w:id="1430" w:author="Nienke Jansen" w:date="2023-12-04T14:32:00Z" w:initials="NJ">
    <w:p w14:paraId="31615F1F" w14:textId="77777777" w:rsidR="00286AC9" w:rsidRDefault="00286AC9">
      <w:pPr>
        <w:pStyle w:val="Tekstopmerking"/>
      </w:pPr>
      <w:r>
        <w:rPr>
          <w:rStyle w:val="Verwijzingopmerking"/>
        </w:rPr>
        <w:annotationRef/>
      </w:r>
      <w:r>
        <w:t>RDF: Procedurestappen</w:t>
      </w:r>
    </w:p>
  </w:comment>
  <w:comment w:id="1431" w:author="Nienke Jansen" w:date="2023-12-04T14:32:00Z" w:initials="NJ">
    <w:p w14:paraId="1263C2F2" w14:textId="77777777" w:rsidR="00286AC9" w:rsidRDefault="00286AC9">
      <w:pPr>
        <w:pStyle w:val="Tekstopmerking"/>
      </w:pPr>
      <w:r>
        <w:rPr>
          <w:rStyle w:val="Verwijzingopmerking"/>
        </w:rPr>
        <w:annotationRef/>
      </w:r>
      <w:r>
        <w:t>RDF: Consolidatieinformatie</w:t>
      </w:r>
    </w:p>
  </w:comment>
  <w:comment w:id="1433" w:author="Nienke Jansen" w:date="2023-12-04T14:33:00Z" w:initials="NJ">
    <w:p w14:paraId="40896BE3" w14:textId="77777777" w:rsidR="00FE7553" w:rsidRDefault="00FE7553">
      <w:pPr>
        <w:pStyle w:val="Tekstopmerking"/>
      </w:pPr>
      <w:r>
        <w:rPr>
          <w:rStyle w:val="Verwijzingopmerking"/>
        </w:rPr>
        <w:annotationRef/>
      </w:r>
      <w:r>
        <w:t>RDF: Kennisgeving vaststelling reactieve interventie</w:t>
      </w:r>
    </w:p>
  </w:comment>
  <w:comment w:id="1434" w:author="Nienke Jansen" w:date="2023-12-04T14:33:00Z" w:initials="NJ">
    <w:p w14:paraId="6489CD28" w14:textId="77777777" w:rsidR="00D76B62" w:rsidRDefault="00D76B62">
      <w:pPr>
        <w:pStyle w:val="Tekstopmerking"/>
      </w:pPr>
      <w:r>
        <w:rPr>
          <w:rStyle w:val="Verwijzingopmerking"/>
        </w:rPr>
        <w:annotationRef/>
      </w:r>
      <w:r>
        <w:t>RDF: Kennisgeving reactieve interventie definitief besluit</w:t>
      </w:r>
    </w:p>
  </w:comment>
  <w:comment w:id="1435" w:author="Nienke Jansen" w:date="2023-12-04T14:34:00Z" w:initials="NJ">
    <w:p w14:paraId="25E05B9D" w14:textId="77777777" w:rsidR="00076CB2" w:rsidRDefault="00076CB2">
      <w:pPr>
        <w:pStyle w:val="Tekstopmerking"/>
      </w:pPr>
      <w:r>
        <w:rPr>
          <w:rStyle w:val="Verwijzingopmerking"/>
        </w:rPr>
        <w:annotationRef/>
      </w:r>
      <w:r>
        <w:t>RDF: Kennnisgeving beroepstermijn</w:t>
      </w:r>
    </w:p>
  </w:comment>
  <w:comment w:id="1436" w:author="Nienke Jansen" w:date="2023-12-04T14:34:00Z" w:initials="NJ">
    <w:p w14:paraId="20B9C0D8" w14:textId="77777777" w:rsidR="00076CB2" w:rsidRDefault="00076CB2">
      <w:pPr>
        <w:pStyle w:val="Tekstopmerking"/>
      </w:pPr>
      <w:r>
        <w:rPr>
          <w:rStyle w:val="Verwijzingopmerking"/>
        </w:rPr>
        <w:annotationRef/>
      </w:r>
      <w:r>
        <w:t>RDF: Kennisgevingmetadata</w:t>
      </w:r>
    </w:p>
  </w:comment>
  <w:comment w:id="1438" w:author="Nienke Jansen" w:date="2023-12-04T14:34:00Z" w:initials="NJ">
    <w:p w14:paraId="3F847FC8" w14:textId="77777777" w:rsidR="00076CB2" w:rsidRDefault="00076CB2">
      <w:pPr>
        <w:pStyle w:val="Tekstopmerking"/>
      </w:pPr>
      <w:r>
        <w:rPr>
          <w:rStyle w:val="Verwijzingopmerking"/>
        </w:rPr>
        <w:annotationRef/>
      </w:r>
      <w:r>
        <w:t>RDF: Procedureverloop</w:t>
      </w:r>
    </w:p>
  </w:comment>
  <w:comment w:id="1439" w:author="Nienke Jansen" w:date="2023-12-04T14:34:00Z" w:initials="NJ">
    <w:p w14:paraId="28BC271B" w14:textId="77777777" w:rsidR="00076CB2" w:rsidRDefault="00076CB2">
      <w:pPr>
        <w:pStyle w:val="Tekstopmerking"/>
      </w:pPr>
      <w:r>
        <w:rPr>
          <w:rStyle w:val="Verwijzingopmerking"/>
        </w:rPr>
        <w:annotationRef/>
      </w:r>
      <w:r>
        <w:t>RDF: Procedurestappen</w:t>
      </w:r>
    </w:p>
  </w:comment>
  <w:comment w:id="1440" w:author="Nienke Jansen" w:date="2023-12-04T14:34:00Z" w:initials="NJ">
    <w:p w14:paraId="70F69846" w14:textId="77777777" w:rsidR="00076CB2" w:rsidRDefault="00076CB2">
      <w:pPr>
        <w:pStyle w:val="Tekstopmerking"/>
      </w:pPr>
      <w:r>
        <w:rPr>
          <w:rStyle w:val="Verwijzingopmerking"/>
        </w:rPr>
        <w:annotationRef/>
      </w:r>
      <w:r>
        <w:t>RDF: Einde beroepstermijn</w:t>
      </w:r>
    </w:p>
  </w:comment>
  <w:comment w:id="1445" w:author="Nienke Jansen" w:date="2023-12-04T14:35:00Z" w:initials="NJ">
    <w:p w14:paraId="23193C7B" w14:textId="77777777" w:rsidR="00ED4638" w:rsidRDefault="00ED4638">
      <w:pPr>
        <w:pStyle w:val="Tekstopmerking"/>
      </w:pPr>
      <w:r>
        <w:rPr>
          <w:rStyle w:val="Verwijzingopmerking"/>
        </w:rPr>
        <w:annotationRef/>
      </w:r>
      <w:r>
        <w:t>RDF: Verwerken reactieve interventie in omgevingsplan</w:t>
      </w:r>
    </w:p>
  </w:comment>
  <w:comment w:id="1446" w:author="Nienke Jansen" w:date="2023-12-04T14:35:00Z" w:initials="NJ">
    <w:p w14:paraId="17D2B2C9" w14:textId="77777777" w:rsidR="00ED4638" w:rsidRDefault="00ED4638">
      <w:pPr>
        <w:pStyle w:val="Tekstopmerking"/>
      </w:pPr>
      <w:r>
        <w:rPr>
          <w:rStyle w:val="Verwijzingopmerking"/>
        </w:rPr>
        <w:annotationRef/>
      </w:r>
      <w:r>
        <w:t>RDF: Intrekken tijdelijk regelingdeel reactieve interventie</w:t>
      </w:r>
    </w:p>
  </w:comment>
  <w:comment w:id="1451" w:author="Nienke Jansen" w:date="2023-12-04T14:36:00Z" w:initials="NJ">
    <w:p w14:paraId="2B39F4C7" w14:textId="77777777" w:rsidR="00482F0A" w:rsidRDefault="00482F0A">
      <w:pPr>
        <w:pStyle w:val="Tekstopmerking"/>
      </w:pPr>
      <w:r>
        <w:rPr>
          <w:rStyle w:val="Verwijzingopmerking"/>
        </w:rPr>
        <w:annotationRef/>
      </w:r>
      <w:r>
        <w:t>RDF: Beroepsfase</w:t>
      </w:r>
    </w:p>
  </w:comment>
  <w:comment w:id="1455" w:author="Nienke Jansen" w:date="2023-05-16T14:20:00Z" w:initials="NJ">
    <w:p w14:paraId="4824CF2E" w14:textId="491FFF58" w:rsidR="00257ADC" w:rsidRDefault="00257ADC" w:rsidP="00893AEA">
      <w:pPr>
        <w:pStyle w:val="Tekstopmerking"/>
      </w:pPr>
      <w:r>
        <w:rPr>
          <w:rStyle w:val="Verwijzingopmerking"/>
        </w:rPr>
        <w:annotationRef/>
      </w:r>
      <w:r>
        <w:t>Dit kan helemaal niet</w:t>
      </w:r>
    </w:p>
  </w:comment>
  <w:comment w:id="1459" w:author="Nienke Jansen" w:date="2023-12-04T14:37:00Z" w:initials="NJ">
    <w:p w14:paraId="5686BC21" w14:textId="77777777" w:rsidR="00B8537D" w:rsidRDefault="00B8537D">
      <w:pPr>
        <w:pStyle w:val="Tekstopmerking"/>
      </w:pPr>
      <w:r>
        <w:rPr>
          <w:rStyle w:val="Verwijzingopmerking"/>
        </w:rPr>
        <w:annotationRef/>
      </w:r>
      <w:r>
        <w:t>RDF: Informatie doorgeven over status besluit na vaststelling</w:t>
      </w:r>
    </w:p>
  </w:comment>
  <w:comment w:id="1465" w:author="Nienke Jansen" w:date="2023-12-04T14:38:00Z" w:initials="NJ">
    <w:p w14:paraId="5AFFDE6B" w14:textId="77777777" w:rsidR="00513C2D" w:rsidRDefault="007678A5">
      <w:pPr>
        <w:pStyle w:val="Tekstopmerking"/>
      </w:pPr>
      <w:r>
        <w:rPr>
          <w:rStyle w:val="Verwijzingopmerking"/>
        </w:rPr>
        <w:annotationRef/>
      </w:r>
      <w:r w:rsidR="00513C2D">
        <w:t>RDF: Mededeling uitspraak RvS over reactieve interventie</w:t>
      </w:r>
    </w:p>
  </w:comment>
  <w:comment w:id="1466" w:author="Nienke Jansen" w:date="2023-12-04T14:38:00Z" w:initials="NJ">
    <w:p w14:paraId="59A3BEBA" w14:textId="116729D0" w:rsidR="006A07BC" w:rsidRDefault="006A07BC">
      <w:pPr>
        <w:pStyle w:val="Tekstopmerking"/>
      </w:pPr>
      <w:r>
        <w:rPr>
          <w:rStyle w:val="Verwijzingopmerking"/>
        </w:rPr>
        <w:annotationRef/>
      </w:r>
      <w:r>
        <w:t>RDF: Mededeling uitspraak beroep reactieve interventie</w:t>
      </w:r>
    </w:p>
  </w:comment>
  <w:comment w:id="1467" w:author="Nienke Jansen" w:date="2023-12-04T14:39:00Z" w:initials="NJ">
    <w:p w14:paraId="14EB4F42" w14:textId="77777777" w:rsidR="00B02F52" w:rsidRDefault="00B02F52">
      <w:pPr>
        <w:pStyle w:val="Tekstopmerking"/>
      </w:pPr>
      <w:r>
        <w:rPr>
          <w:rStyle w:val="Verwijzingopmerking"/>
        </w:rPr>
        <w:annotationRef/>
      </w:r>
      <w:r>
        <w:t>RDF: Verwerken uitspraak beroep reactieve interventie in omgevingsplan</w:t>
      </w:r>
    </w:p>
  </w:comment>
  <w:comment w:id="1468" w:author="Nienke Jansen" w:date="2023-12-04T14:39:00Z" w:initials="NJ">
    <w:p w14:paraId="6D5EA34D" w14:textId="77777777" w:rsidR="00392033" w:rsidRDefault="00392033">
      <w:pPr>
        <w:pStyle w:val="Tekstopmerking"/>
      </w:pPr>
      <w:r>
        <w:rPr>
          <w:rStyle w:val="Verwijzingopmerking"/>
        </w:rPr>
        <w:annotationRef/>
      </w:r>
      <w:r>
        <w:t>RDF: Verwerken uitspraak RvS over reactieve interventie in omgevingsplan</w:t>
      </w:r>
    </w:p>
  </w:comment>
  <w:comment w:id="1470" w:author="Nienke Jansen" w:date="2023-12-04T14:40:00Z" w:initials="NJ">
    <w:p w14:paraId="3C3D3763" w14:textId="77777777" w:rsidR="00BB0E03" w:rsidRDefault="00BB0E03">
      <w:pPr>
        <w:pStyle w:val="Tekstopmerking"/>
      </w:pPr>
      <w:r>
        <w:rPr>
          <w:rStyle w:val="Verwijzingopmerking"/>
        </w:rPr>
        <w:annotationRef/>
      </w:r>
      <w:r>
        <w:t>RDF: Mededeling uitspraak RvS vernietiging reactieve interventie</w:t>
      </w:r>
    </w:p>
  </w:comment>
  <w:comment w:id="1471" w:author="Nienke Jansen" w:date="2023-12-04T14:41:00Z" w:initials="NJ">
    <w:p w14:paraId="395AE138" w14:textId="77777777" w:rsidR="0083002F" w:rsidRDefault="0083002F">
      <w:pPr>
        <w:pStyle w:val="Tekstopmerking"/>
      </w:pPr>
      <w:r>
        <w:rPr>
          <w:rStyle w:val="Verwijzingopmerking"/>
        </w:rPr>
        <w:annotationRef/>
      </w:r>
      <w:r>
        <w:t>RDF: Verwerken vernietiging reactieve interventie in omgevingsplan</w:t>
      </w:r>
    </w:p>
  </w:comment>
  <w:comment w:id="1473" w:author="Nienke Jansen" w:date="2023-12-04T14:42:00Z" w:initials="NJ">
    <w:p w14:paraId="75F41AFD" w14:textId="77777777" w:rsidR="0083002F" w:rsidRDefault="0083002F">
      <w:pPr>
        <w:pStyle w:val="Tekstopmerking"/>
      </w:pPr>
      <w:r>
        <w:rPr>
          <w:rStyle w:val="Verwijzingopmerking"/>
        </w:rPr>
        <w:annotationRef/>
      </w:r>
      <w:r>
        <w:t>RDF: Procedure programma TPOD-standaard</w:t>
      </w:r>
    </w:p>
  </w:comment>
  <w:comment w:id="1479" w:author="Nienke Jansen" w:date="2023-12-04T14:42:00Z" w:initials="NJ">
    <w:p w14:paraId="4AF331E0" w14:textId="77777777" w:rsidR="0083002F" w:rsidRDefault="0083002F">
      <w:pPr>
        <w:pStyle w:val="Tekstopmerking"/>
      </w:pPr>
      <w:r>
        <w:rPr>
          <w:rStyle w:val="Verwijzingopmerking"/>
        </w:rPr>
        <w:annotationRef/>
      </w:r>
      <w:r>
        <w:t>RDF: Ontwerpbesluit</w:t>
      </w:r>
    </w:p>
  </w:comment>
  <w:comment w:id="1484" w:author="Nienke Jansen" w:date="2023-12-04T14:42:00Z" w:initials="NJ">
    <w:p w14:paraId="5EE84548" w14:textId="77777777" w:rsidR="0083002F" w:rsidRDefault="0083002F">
      <w:pPr>
        <w:pStyle w:val="Tekstopmerking"/>
      </w:pPr>
      <w:r>
        <w:rPr>
          <w:rStyle w:val="Verwijzingopmerking"/>
        </w:rPr>
        <w:annotationRef/>
      </w:r>
      <w:r>
        <w:t>RDF: Besluitmetadata</w:t>
      </w:r>
    </w:p>
  </w:comment>
  <w:comment w:id="1486" w:author="Nienke Jansen" w:date="2023-12-04T14:42:00Z" w:initials="NJ">
    <w:p w14:paraId="7EB71042" w14:textId="77777777" w:rsidR="0083002F" w:rsidRDefault="0083002F">
      <w:pPr>
        <w:pStyle w:val="Tekstopmerking"/>
      </w:pPr>
      <w:r>
        <w:rPr>
          <w:rStyle w:val="Verwijzingopmerking"/>
        </w:rPr>
        <w:annotationRef/>
      </w:r>
      <w:r>
        <w:t>RDF: Regelingmetadata</w:t>
      </w:r>
    </w:p>
  </w:comment>
  <w:comment w:id="1489" w:author="Nienke Jansen" w:date="2023-12-04T14:42:00Z" w:initials="NJ">
    <w:p w14:paraId="7454763E" w14:textId="77777777" w:rsidR="0083002F" w:rsidRDefault="0083002F">
      <w:pPr>
        <w:pStyle w:val="Tekstopmerking"/>
      </w:pPr>
      <w:r>
        <w:rPr>
          <w:rStyle w:val="Verwijzingopmerking"/>
        </w:rPr>
        <w:annotationRef/>
      </w:r>
      <w:r>
        <w:t>RDF: Procedureverloop</w:t>
      </w:r>
    </w:p>
  </w:comment>
  <w:comment w:id="1490" w:author="Nienke Jansen" w:date="2023-12-04T14:43:00Z" w:initials="NJ">
    <w:p w14:paraId="77E2BDAF" w14:textId="77777777" w:rsidR="0083002F" w:rsidRDefault="0083002F">
      <w:pPr>
        <w:pStyle w:val="Tekstopmerking"/>
      </w:pPr>
      <w:r>
        <w:rPr>
          <w:rStyle w:val="Verwijzingopmerking"/>
        </w:rPr>
        <w:annotationRef/>
      </w:r>
      <w:r>
        <w:t>RDF: Procedurestappen</w:t>
      </w:r>
    </w:p>
  </w:comment>
  <w:comment w:id="1491" w:author="Nienke Jansen" w:date="2023-12-04T14:43:00Z" w:initials="NJ">
    <w:p w14:paraId="03370CA4" w14:textId="77777777" w:rsidR="0083002F" w:rsidRDefault="0083002F">
      <w:pPr>
        <w:pStyle w:val="Tekstopmerking"/>
      </w:pPr>
      <w:r>
        <w:rPr>
          <w:rStyle w:val="Verwijzingopmerking"/>
        </w:rPr>
        <w:annotationRef/>
      </w:r>
      <w:r>
        <w:t>RDF: Consolidatieinformatie</w:t>
      </w:r>
    </w:p>
  </w:comment>
  <w:comment w:id="1494" w:author="Nienke Jansen" w:date="2023-12-04T14:43:00Z" w:initials="NJ">
    <w:p w14:paraId="07CF9285" w14:textId="77777777" w:rsidR="0083002F" w:rsidRDefault="0083002F">
      <w:pPr>
        <w:pStyle w:val="Tekstopmerking"/>
      </w:pPr>
      <w:r>
        <w:rPr>
          <w:rStyle w:val="Verwijzingopmerking"/>
        </w:rPr>
        <w:annotationRef/>
      </w:r>
      <w:r>
        <w:t>RDF: Kennisgeving ontwerpbesluit</w:t>
      </w:r>
    </w:p>
  </w:comment>
  <w:comment w:id="1495" w:author="Nienke Jansen" w:date="2023-12-04T14:44:00Z" w:initials="NJ">
    <w:p w14:paraId="257C463D" w14:textId="77777777" w:rsidR="0083002F" w:rsidRDefault="0083002F">
      <w:pPr>
        <w:pStyle w:val="Tekstopmerking"/>
      </w:pPr>
      <w:r>
        <w:rPr>
          <w:rStyle w:val="Verwijzingopmerking"/>
        </w:rPr>
        <w:annotationRef/>
      </w:r>
      <w:r>
        <w:t>RDF: Kennisgevingmetadata</w:t>
      </w:r>
    </w:p>
  </w:comment>
  <w:comment w:id="1496" w:author="Nienke Jansen" w:date="2023-12-04T14:44:00Z" w:initials="NJ">
    <w:p w14:paraId="131F61DB" w14:textId="77777777" w:rsidR="0083002F" w:rsidRDefault="0083002F">
      <w:pPr>
        <w:pStyle w:val="Tekstopmerking"/>
      </w:pPr>
      <w:r>
        <w:rPr>
          <w:rStyle w:val="Verwijzingopmerking"/>
        </w:rPr>
        <w:annotationRef/>
      </w:r>
      <w:r>
        <w:t>RDF: Procedureverloop</w:t>
      </w:r>
    </w:p>
  </w:comment>
  <w:comment w:id="1497" w:author="Nienke Jansen" w:date="2023-12-04T14:44:00Z" w:initials="NJ">
    <w:p w14:paraId="22583334" w14:textId="77777777" w:rsidR="0083002F" w:rsidRDefault="0083002F">
      <w:pPr>
        <w:pStyle w:val="Tekstopmerking"/>
      </w:pPr>
      <w:r>
        <w:rPr>
          <w:rStyle w:val="Verwijzingopmerking"/>
        </w:rPr>
        <w:annotationRef/>
      </w:r>
      <w:r>
        <w:t>RDF: Procedurestappen</w:t>
      </w:r>
    </w:p>
  </w:comment>
  <w:comment w:id="1498" w:author="Nienke Jansen" w:date="2023-12-04T14:44:00Z" w:initials="NJ">
    <w:p w14:paraId="4EAAB97F" w14:textId="77777777" w:rsidR="00571607" w:rsidRDefault="00571607">
      <w:pPr>
        <w:pStyle w:val="Tekstopmerking"/>
      </w:pPr>
      <w:r>
        <w:rPr>
          <w:rStyle w:val="Verwijzingopmerking"/>
        </w:rPr>
        <w:annotationRef/>
      </w:r>
      <w:r>
        <w:t>RDF: Begin inzagetermijn</w:t>
      </w:r>
    </w:p>
  </w:comment>
  <w:comment w:id="1499" w:author="Nienke Jansen" w:date="2023-12-04T14:44:00Z" w:initials="NJ">
    <w:p w14:paraId="4BC45467" w14:textId="77777777" w:rsidR="00571607" w:rsidRDefault="00571607">
      <w:pPr>
        <w:pStyle w:val="Tekstopmerking"/>
      </w:pPr>
      <w:r>
        <w:rPr>
          <w:rStyle w:val="Verwijzingopmerking"/>
        </w:rPr>
        <w:annotationRef/>
      </w:r>
      <w:r>
        <w:t>RDF: Einde inzagetermijn</w:t>
      </w:r>
    </w:p>
  </w:comment>
  <w:comment w:id="1502" w:author="Nienke Jansen" w:date="2023-12-04T14:45:00Z" w:initials="NJ">
    <w:p w14:paraId="48E30EF4" w14:textId="77777777" w:rsidR="00093224" w:rsidRDefault="00093224">
      <w:pPr>
        <w:pStyle w:val="Tekstopmerking"/>
      </w:pPr>
      <w:r>
        <w:rPr>
          <w:rStyle w:val="Verwijzingopmerking"/>
        </w:rPr>
        <w:annotationRef/>
      </w:r>
      <w:r>
        <w:t>RDF: Terinzagelegging op het ontwerpbesluit betrekking hebbende stukken</w:t>
      </w:r>
    </w:p>
  </w:comment>
  <w:comment w:id="1503" w:author="Nienke Jansen" w:date="2023-12-04T14:45:00Z" w:initials="NJ">
    <w:p w14:paraId="6D555DA8" w14:textId="77777777" w:rsidR="00093224" w:rsidRDefault="00093224">
      <w:pPr>
        <w:pStyle w:val="Tekstopmerking"/>
      </w:pPr>
      <w:r>
        <w:rPr>
          <w:rStyle w:val="Verwijzingopmerking"/>
        </w:rPr>
        <w:annotationRef/>
      </w:r>
      <w:r>
        <w:t>RDF: Terinzagelegging onderzoeksrapporten ontwerpbesluit</w:t>
      </w:r>
    </w:p>
  </w:comment>
  <w:comment w:id="1505" w:author="Nienke Jansen" w:date="2023-12-04T14:46:00Z" w:initials="NJ">
    <w:p w14:paraId="1A9449EC" w14:textId="77777777" w:rsidR="00AD130D" w:rsidRDefault="00AD130D">
      <w:pPr>
        <w:pStyle w:val="Tekstopmerking"/>
      </w:pPr>
      <w:r>
        <w:rPr>
          <w:rStyle w:val="Verwijzingopmerking"/>
        </w:rPr>
        <w:annotationRef/>
      </w:r>
      <w:r>
        <w:t>RDF: Vaststellingsfase</w:t>
      </w:r>
    </w:p>
  </w:comment>
  <w:comment w:id="1506" w:author="Nienke Jansen" w:date="2023-12-04T14:46:00Z" w:initials="NJ">
    <w:p w14:paraId="5A8BCDD9" w14:textId="77777777" w:rsidR="00E848CE" w:rsidRDefault="00E848CE">
      <w:pPr>
        <w:pStyle w:val="Tekstopmerking"/>
      </w:pPr>
      <w:r>
        <w:rPr>
          <w:rStyle w:val="Verwijzingopmerking"/>
        </w:rPr>
        <w:annotationRef/>
      </w:r>
      <w:r>
        <w:t>RDF: Bekendmaking</w:t>
      </w:r>
    </w:p>
  </w:comment>
  <w:comment w:id="1507" w:author="Nienke Jansen" w:date="2023-12-04T14:46:00Z" w:initials="NJ">
    <w:p w14:paraId="78E660D9" w14:textId="77777777" w:rsidR="00E848CE" w:rsidRDefault="00E848CE">
      <w:pPr>
        <w:pStyle w:val="Tekstopmerking"/>
      </w:pPr>
      <w:r>
        <w:rPr>
          <w:rStyle w:val="Verwijzingopmerking"/>
        </w:rPr>
        <w:annotationRef/>
      </w:r>
      <w:r>
        <w:t>RDF: Definitief besluit</w:t>
      </w:r>
    </w:p>
  </w:comment>
  <w:comment w:id="1508" w:author="Nienke Jansen" w:date="2023-12-04T14:46:00Z" w:initials="NJ">
    <w:p w14:paraId="7300BE88" w14:textId="77777777" w:rsidR="00D55628" w:rsidRDefault="00D55628">
      <w:pPr>
        <w:pStyle w:val="Tekstopmerking"/>
      </w:pPr>
      <w:r>
        <w:rPr>
          <w:rStyle w:val="Verwijzingopmerking"/>
        </w:rPr>
        <w:annotationRef/>
      </w:r>
      <w:r>
        <w:t>RDF: Inwerkingtreden</w:t>
      </w:r>
    </w:p>
  </w:comment>
  <w:comment w:id="1514" w:author="Nienke Jansen" w:date="2023-12-04T14:47:00Z" w:initials="NJ">
    <w:p w14:paraId="0978CFB0" w14:textId="77777777" w:rsidR="00BE7584" w:rsidRDefault="00BE7584">
      <w:pPr>
        <w:pStyle w:val="Tekstopmerking"/>
      </w:pPr>
      <w:r>
        <w:rPr>
          <w:rStyle w:val="Verwijzingopmerking"/>
        </w:rPr>
        <w:annotationRef/>
      </w:r>
      <w:r>
        <w:t>RDF: Besluitmetadata</w:t>
      </w:r>
    </w:p>
  </w:comment>
  <w:comment w:id="1516" w:author="Nienke Jansen" w:date="2023-12-04T14:47:00Z" w:initials="NJ">
    <w:p w14:paraId="6118DC97" w14:textId="77777777" w:rsidR="00B01C32" w:rsidRDefault="00B01C32">
      <w:pPr>
        <w:pStyle w:val="Tekstopmerking"/>
      </w:pPr>
      <w:r>
        <w:rPr>
          <w:rStyle w:val="Verwijzingopmerking"/>
        </w:rPr>
        <w:annotationRef/>
      </w:r>
      <w:r>
        <w:t>RDF: Regelingmetadata</w:t>
      </w:r>
    </w:p>
  </w:comment>
  <w:comment w:id="1519" w:author="Nienke Jansen" w:date="2023-12-04T14:48:00Z" w:initials="NJ">
    <w:p w14:paraId="307C377A" w14:textId="77777777" w:rsidR="00B01C32" w:rsidRDefault="00B01C32">
      <w:pPr>
        <w:pStyle w:val="Tekstopmerking"/>
      </w:pPr>
      <w:r>
        <w:rPr>
          <w:rStyle w:val="Verwijzingopmerking"/>
        </w:rPr>
        <w:annotationRef/>
      </w:r>
      <w:r>
        <w:t>RDF: Procdureverloop</w:t>
      </w:r>
    </w:p>
  </w:comment>
  <w:comment w:id="1520" w:author="Nienke Jansen" w:date="2023-12-04T14:48:00Z" w:initials="NJ">
    <w:p w14:paraId="0C08CC9C" w14:textId="77777777" w:rsidR="00B01C32" w:rsidRDefault="00B01C32">
      <w:pPr>
        <w:pStyle w:val="Tekstopmerking"/>
      </w:pPr>
      <w:r>
        <w:rPr>
          <w:rStyle w:val="Verwijzingopmerking"/>
        </w:rPr>
        <w:annotationRef/>
      </w:r>
      <w:r>
        <w:t>RDF: Procedurestappen</w:t>
      </w:r>
    </w:p>
  </w:comment>
  <w:comment w:id="1521" w:author="Nienke Jansen" w:date="2023-12-04T14:48:00Z" w:initials="NJ">
    <w:p w14:paraId="3D0428E9" w14:textId="77777777" w:rsidR="00B01C32" w:rsidRDefault="00B01C32">
      <w:pPr>
        <w:pStyle w:val="Tekstopmerking"/>
      </w:pPr>
      <w:r>
        <w:rPr>
          <w:rStyle w:val="Verwijzingopmerking"/>
        </w:rPr>
        <w:annotationRef/>
      </w:r>
      <w:r>
        <w:t>RDF: Consolidatieinformatie</w:t>
      </w:r>
    </w:p>
  </w:comment>
  <w:comment w:id="1523" w:author="Nienke Jansen" w:date="2023-12-04T14:49:00Z" w:initials="NJ">
    <w:p w14:paraId="4A59F187" w14:textId="77777777" w:rsidR="00B01C32" w:rsidRDefault="00B01C32">
      <w:pPr>
        <w:pStyle w:val="Tekstopmerking"/>
      </w:pPr>
      <w:r>
        <w:rPr>
          <w:rStyle w:val="Verwijzingopmerking"/>
        </w:rPr>
        <w:annotationRef/>
      </w:r>
      <w:r>
        <w:t>RDF: Terinzagelegging op het definitief besluit betrekking hebbende stukken</w:t>
      </w:r>
    </w:p>
  </w:comment>
  <w:comment w:id="1524" w:author="Nienke Jansen" w:date="2023-12-04T14:49:00Z" w:initials="NJ">
    <w:p w14:paraId="1054818C" w14:textId="77777777" w:rsidR="00B01C32" w:rsidRDefault="00B01C32">
      <w:pPr>
        <w:pStyle w:val="Tekstopmerking"/>
      </w:pPr>
      <w:r>
        <w:rPr>
          <w:rStyle w:val="Verwijzingopmerking"/>
        </w:rPr>
        <w:annotationRef/>
      </w:r>
      <w:r>
        <w:t>RDF: Terinzagelegging onderzoeksrapporten definitief besluti</w:t>
      </w:r>
    </w:p>
  </w:comment>
  <w:comment w:id="1527" w:author="Nienke Jansen" w:date="2023-12-04T14:49:00Z" w:initials="NJ">
    <w:p w14:paraId="68AD611F" w14:textId="77777777" w:rsidR="00B01C32" w:rsidRDefault="00B01C32">
      <w:pPr>
        <w:pStyle w:val="Tekstopmerking"/>
      </w:pPr>
      <w:r>
        <w:rPr>
          <w:rStyle w:val="Verwijzingopmerking"/>
        </w:rPr>
        <w:annotationRef/>
      </w:r>
      <w:r>
        <w:t>RDF: Kennisgeving definitief besluit programma beroep</w:t>
      </w:r>
    </w:p>
  </w:comment>
  <w:comment w:id="1528" w:author="Nienke Jansen" w:date="2023-12-04T14:50:00Z" w:initials="NJ">
    <w:p w14:paraId="18FD6125" w14:textId="77777777" w:rsidR="00E1596B" w:rsidRDefault="00E1596B">
      <w:pPr>
        <w:pStyle w:val="Tekstopmerking"/>
      </w:pPr>
      <w:r>
        <w:rPr>
          <w:rStyle w:val="Verwijzingopmerking"/>
        </w:rPr>
        <w:annotationRef/>
      </w:r>
      <w:r>
        <w:t>RDF: Kennisgevingmetadata</w:t>
      </w:r>
    </w:p>
  </w:comment>
  <w:comment w:id="1530" w:author="Nienke Jansen" w:date="2023-12-04T14:50:00Z" w:initials="NJ">
    <w:p w14:paraId="5F2E9437" w14:textId="77777777" w:rsidR="00825389" w:rsidRDefault="00825389">
      <w:pPr>
        <w:pStyle w:val="Tekstopmerking"/>
      </w:pPr>
      <w:r>
        <w:rPr>
          <w:rStyle w:val="Verwijzingopmerking"/>
        </w:rPr>
        <w:annotationRef/>
      </w:r>
      <w:r>
        <w:t>RDF: Procedureverloop</w:t>
      </w:r>
    </w:p>
  </w:comment>
  <w:comment w:id="1531" w:author="Nienke Jansen" w:date="2023-12-04T14:50:00Z" w:initials="NJ">
    <w:p w14:paraId="351CB1E5" w14:textId="77777777" w:rsidR="00491DCB" w:rsidRDefault="00491DCB">
      <w:pPr>
        <w:pStyle w:val="Tekstopmerking"/>
      </w:pPr>
      <w:r>
        <w:rPr>
          <w:rStyle w:val="Verwijzingopmerking"/>
        </w:rPr>
        <w:annotationRef/>
      </w:r>
      <w:r>
        <w:t>RDF: Procedurestappen</w:t>
      </w:r>
    </w:p>
  </w:comment>
  <w:comment w:id="1532" w:author="Nienke Jansen" w:date="2023-12-04T14:51:00Z" w:initials="NJ">
    <w:p w14:paraId="6F5D989D" w14:textId="77777777" w:rsidR="00491DCB" w:rsidRDefault="00491DCB">
      <w:pPr>
        <w:pStyle w:val="Tekstopmerking"/>
      </w:pPr>
      <w:r>
        <w:rPr>
          <w:rStyle w:val="Verwijzingopmerking"/>
        </w:rPr>
        <w:annotationRef/>
      </w:r>
      <w:r>
        <w:t>RDF: Einde beroepstermijn</w:t>
      </w:r>
    </w:p>
  </w:comment>
  <w:comment w:id="1535" w:author="Nienke Jansen" w:date="2023-12-04T14:51:00Z" w:initials="NJ">
    <w:p w14:paraId="222C698E" w14:textId="77777777" w:rsidR="00AD7877" w:rsidRDefault="00AD7877">
      <w:pPr>
        <w:pStyle w:val="Tekstopmerking"/>
      </w:pPr>
      <w:r>
        <w:rPr>
          <w:rStyle w:val="Verwijzingopmerking"/>
        </w:rPr>
        <w:annotationRef/>
      </w:r>
      <w:r>
        <w:t>RDF: Kennisgeving terinzagelegging op de zaak betrekking hebbende stukken programma geen beroep</w:t>
      </w:r>
    </w:p>
  </w:comment>
  <w:comment w:id="1539" w:author="Nienke Jansen" w:date="2023-12-04T14:52:00Z" w:initials="NJ">
    <w:p w14:paraId="74E0D99C" w14:textId="77777777" w:rsidR="002A782D" w:rsidRDefault="002A782D">
      <w:pPr>
        <w:pStyle w:val="Tekstopmerking"/>
      </w:pPr>
      <w:r>
        <w:rPr>
          <w:rStyle w:val="Verwijzingopmerking"/>
        </w:rPr>
        <w:annotationRef/>
      </w:r>
      <w:r>
        <w:t>RDF: Beroepsfase</w:t>
      </w:r>
    </w:p>
  </w:comment>
  <w:comment w:id="1546" w:author="Nienke Jansen" w:date="2023-12-04T14:54:00Z" w:initials="NJ">
    <w:p w14:paraId="7EC60828" w14:textId="77777777" w:rsidR="007A4BA0" w:rsidRDefault="007A4BA0">
      <w:pPr>
        <w:pStyle w:val="Tekstopmerking"/>
      </w:pPr>
      <w:r>
        <w:rPr>
          <w:rStyle w:val="Verwijzingopmerking"/>
        </w:rPr>
        <w:annotationRef/>
      </w:r>
      <w:r>
        <w:t>RDF: Informatie doorgeven over status besluit na vaststelling</w:t>
      </w:r>
    </w:p>
  </w:comment>
  <w:comment w:id="1547" w:author="Nienke Jansen" w:date="2023-12-04T14:54:00Z" w:initials="NJ">
    <w:p w14:paraId="05BE561B" w14:textId="77777777" w:rsidR="00720745" w:rsidRDefault="00720745">
      <w:pPr>
        <w:pStyle w:val="Tekstopmerking"/>
      </w:pPr>
      <w:r>
        <w:rPr>
          <w:rStyle w:val="Verwijzingopmerking"/>
        </w:rPr>
        <w:annotationRef/>
      </w:r>
      <w:r>
        <w:t>RDF: Informatie doorgeven over status besluit beroepsfase</w:t>
      </w:r>
    </w:p>
  </w:comment>
  <w:comment w:id="1548" w:author="Nienke Jansen" w:date="2023-12-04T14:55:00Z" w:initials="NJ">
    <w:p w14:paraId="3EBC0176" w14:textId="77777777" w:rsidR="008E0EBE" w:rsidRDefault="008E0EBE">
      <w:pPr>
        <w:pStyle w:val="Tekstopmerking"/>
      </w:pPr>
      <w:r>
        <w:rPr>
          <w:rStyle w:val="Verwijzingopmerking"/>
        </w:rPr>
        <w:annotationRef/>
      </w:r>
      <w:r>
        <w:t>RDF: Mededeling uitspraak beroep</w:t>
      </w:r>
    </w:p>
  </w:comment>
  <w:comment w:id="1549" w:author="Nienke Jansen" w:date="2023-12-04T14:55:00Z" w:initials="NJ">
    <w:p w14:paraId="58E901CA" w14:textId="77777777" w:rsidR="00A774F3" w:rsidRDefault="00A774F3">
      <w:pPr>
        <w:pStyle w:val="Tekstopmerking"/>
      </w:pPr>
      <w:r>
        <w:rPr>
          <w:rStyle w:val="Verwijzingopmerking"/>
        </w:rPr>
        <w:annotationRef/>
      </w:r>
      <w:r>
        <w:t>RDF: Verwerken uitspraak in programma</w:t>
      </w:r>
    </w:p>
  </w:comment>
  <w:comment w:id="1551" w:author="Nienke Jansen" w:date="2023-12-04T14:55:00Z" w:initials="NJ">
    <w:p w14:paraId="18E93B2F" w14:textId="77777777" w:rsidR="00E14C30" w:rsidRDefault="00E14C30">
      <w:pPr>
        <w:pStyle w:val="Tekstopmerking"/>
      </w:pPr>
      <w:r>
        <w:rPr>
          <w:rStyle w:val="Verwijzingopmerking"/>
        </w:rPr>
        <w:annotationRef/>
      </w:r>
      <w:r>
        <w:t>RDF: Beroepstermijn</w:t>
      </w:r>
    </w:p>
  </w:comment>
  <w:comment w:id="1559" w:author="Nienke Jansen" w:date="2023-12-04T14:57:00Z" w:initials="NJ">
    <w:p w14:paraId="1828D6F0" w14:textId="77777777" w:rsidR="0005236F" w:rsidRDefault="0005236F">
      <w:pPr>
        <w:pStyle w:val="Tekstopmerking"/>
      </w:pPr>
      <w:r>
        <w:rPr>
          <w:rStyle w:val="Verwijzingopmerking"/>
        </w:rPr>
        <w:annotationRef/>
      </w:r>
      <w:r>
        <w:t>RDF: Mededeling uitspraak bestuursrechter over programma</w:t>
      </w:r>
    </w:p>
  </w:comment>
  <w:comment w:id="1560" w:author="Nienke Jansen" w:date="2023-12-04T14:58:00Z" w:initials="NJ">
    <w:p w14:paraId="516C8CCE" w14:textId="77777777" w:rsidR="008A6AF7" w:rsidRDefault="008A6AF7">
      <w:pPr>
        <w:pStyle w:val="Tekstopmerking"/>
      </w:pPr>
      <w:r>
        <w:rPr>
          <w:rStyle w:val="Verwijzingopmerking"/>
        </w:rPr>
        <w:annotationRef/>
      </w:r>
      <w:r>
        <w:t>RDF: Mededeling uitspraak beroep programma</w:t>
      </w:r>
    </w:p>
  </w:comment>
  <w:comment w:id="1561" w:author="Nienke Jansen" w:date="2023-12-04T14:58:00Z" w:initials="NJ">
    <w:p w14:paraId="089194A8" w14:textId="77777777" w:rsidR="0039710B" w:rsidRDefault="0039710B">
      <w:pPr>
        <w:pStyle w:val="Tekstopmerking"/>
      </w:pPr>
      <w:r>
        <w:rPr>
          <w:rStyle w:val="Verwijzingopmerking"/>
        </w:rPr>
        <w:annotationRef/>
      </w:r>
      <w:r>
        <w:t>RDF: Verwerken uitspraak beroep in programma</w:t>
      </w:r>
    </w:p>
  </w:comment>
  <w:comment w:id="1563" w:author="Nienke Jansen" w:date="2023-12-04T14:59:00Z" w:initials="NJ">
    <w:p w14:paraId="0913467E" w14:textId="77777777" w:rsidR="00CF70B1" w:rsidRDefault="00CF70B1">
      <w:pPr>
        <w:pStyle w:val="Tekstopmerking"/>
      </w:pPr>
      <w:r>
        <w:rPr>
          <w:rStyle w:val="Verwijzingopmerking"/>
        </w:rPr>
        <w:annotationRef/>
      </w:r>
      <w:r>
        <w:t>RDF: Mededeling vernietiging programma</w:t>
      </w:r>
    </w:p>
  </w:comment>
  <w:comment w:id="1566" w:author="Nienke Jansen" w:date="2023-12-04T15:05:00Z" w:initials="NJ">
    <w:p w14:paraId="26858F88" w14:textId="77777777" w:rsidR="00B4453F" w:rsidRDefault="00B4453F">
      <w:pPr>
        <w:pStyle w:val="Tekstopmerking"/>
      </w:pPr>
      <w:r>
        <w:rPr>
          <w:rStyle w:val="Verwijzingopmerking"/>
        </w:rPr>
        <w:annotationRef/>
      </w:r>
      <w:r>
        <w:t>RDF: Beperken vindbaarheid na realisering programma</w:t>
      </w:r>
    </w:p>
  </w:comment>
  <w:comment w:id="1567" w:author="Nienke Jansen" w:date="2023-12-04T15:06:00Z" w:initials="NJ">
    <w:p w14:paraId="037D37B4" w14:textId="77777777" w:rsidR="003C6874" w:rsidRDefault="003C6874">
      <w:pPr>
        <w:pStyle w:val="Tekstopmerking"/>
      </w:pPr>
      <w:r>
        <w:rPr>
          <w:rStyle w:val="Verwijzingopmerking"/>
        </w:rPr>
        <w:annotationRef/>
      </w:r>
      <w:r>
        <w:t>RDF: Beperken vindbaarheid als programma uitgewerkt is</w:t>
      </w:r>
    </w:p>
  </w:comment>
  <w:comment w:id="1570" w:author="Nienke Jansen" w:date="2023-12-04T15:06:00Z" w:initials="NJ">
    <w:p w14:paraId="2DDFB85C" w14:textId="77777777" w:rsidR="003C6874" w:rsidRDefault="003C6874">
      <w:pPr>
        <w:pStyle w:val="Tekstopmerking"/>
      </w:pPr>
      <w:r>
        <w:rPr>
          <w:rStyle w:val="Verwijzingopmerking"/>
        </w:rPr>
        <w:annotationRef/>
      </w:r>
      <w:r>
        <w:t>RDF: Procedure instructie TPOD-standaard</w:t>
      </w:r>
    </w:p>
  </w:comment>
  <w:comment w:id="1578" w:author="Nienke Jansen" w:date="2023-12-04T15:07:00Z" w:initials="NJ">
    <w:p w14:paraId="5EEB5AA9" w14:textId="77777777" w:rsidR="00810870" w:rsidRDefault="00810870">
      <w:pPr>
        <w:pStyle w:val="Tekstopmerking"/>
      </w:pPr>
      <w:r>
        <w:rPr>
          <w:rStyle w:val="Verwijzingopmerking"/>
        </w:rPr>
        <w:annotationRef/>
      </w:r>
      <w:r>
        <w:t>RDF: Vaststellingsfase</w:t>
      </w:r>
    </w:p>
  </w:comment>
  <w:comment w:id="1579" w:author="Nienke Jansen" w:date="2023-12-04T15:07:00Z" w:initials="NJ">
    <w:p w14:paraId="0065DC99" w14:textId="77777777" w:rsidR="005A6376" w:rsidRDefault="005A6376">
      <w:pPr>
        <w:pStyle w:val="Tekstopmerking"/>
      </w:pPr>
      <w:r>
        <w:rPr>
          <w:rStyle w:val="Verwijzingopmerking"/>
        </w:rPr>
        <w:annotationRef/>
      </w:r>
      <w:r>
        <w:t>RDF: Bekendmaking</w:t>
      </w:r>
    </w:p>
  </w:comment>
  <w:comment w:id="1580" w:author="Nienke Jansen" w:date="2023-12-04T15:09:00Z" w:initials="NJ">
    <w:p w14:paraId="202427EA" w14:textId="77777777" w:rsidR="00127DE5" w:rsidRDefault="00127DE5">
      <w:pPr>
        <w:pStyle w:val="Tekstopmerking"/>
      </w:pPr>
      <w:r>
        <w:rPr>
          <w:rStyle w:val="Verwijzingopmerking"/>
        </w:rPr>
        <w:annotationRef/>
      </w:r>
      <w:r>
        <w:t>RDF: Definitief besluit</w:t>
      </w:r>
    </w:p>
  </w:comment>
  <w:comment w:id="1581" w:author="Nienke Jansen" w:date="2023-12-04T15:10:00Z" w:initials="NJ">
    <w:p w14:paraId="776667AF" w14:textId="77777777" w:rsidR="00B92B0B" w:rsidRDefault="00B92B0B">
      <w:pPr>
        <w:pStyle w:val="Tekstopmerking"/>
      </w:pPr>
      <w:r>
        <w:rPr>
          <w:rStyle w:val="Verwijzingopmerking"/>
        </w:rPr>
        <w:annotationRef/>
      </w:r>
      <w:r>
        <w:t>RDF: Inwerkingtreden</w:t>
      </w:r>
    </w:p>
  </w:comment>
  <w:comment w:id="1585" w:author="Nienke Jansen" w:date="2023-12-04T15:10:00Z" w:initials="NJ">
    <w:p w14:paraId="0FB8535E" w14:textId="77777777" w:rsidR="00711C5B" w:rsidRDefault="00711C5B">
      <w:pPr>
        <w:pStyle w:val="Tekstopmerking"/>
      </w:pPr>
      <w:r>
        <w:rPr>
          <w:rStyle w:val="Verwijzingopmerking"/>
        </w:rPr>
        <w:annotationRef/>
      </w:r>
      <w:r>
        <w:t>RDF: Besluitmetadata</w:t>
      </w:r>
    </w:p>
  </w:comment>
  <w:comment w:id="1587" w:author="Nienke Jansen" w:date="2023-12-04T15:10:00Z" w:initials="NJ">
    <w:p w14:paraId="336E2F7F" w14:textId="77777777" w:rsidR="00711C5B" w:rsidRDefault="00711C5B">
      <w:pPr>
        <w:pStyle w:val="Tekstopmerking"/>
      </w:pPr>
      <w:r>
        <w:rPr>
          <w:rStyle w:val="Verwijzingopmerking"/>
        </w:rPr>
        <w:annotationRef/>
      </w:r>
      <w:r>
        <w:t>RDF: Regelingmetadata</w:t>
      </w:r>
    </w:p>
  </w:comment>
  <w:comment w:id="1590" w:author="Nienke Jansen" w:date="2023-12-04T15:11:00Z" w:initials="NJ">
    <w:p w14:paraId="28016D9E" w14:textId="77777777" w:rsidR="00711C5B" w:rsidRDefault="00711C5B">
      <w:pPr>
        <w:pStyle w:val="Tekstopmerking"/>
      </w:pPr>
      <w:r>
        <w:rPr>
          <w:rStyle w:val="Verwijzingopmerking"/>
        </w:rPr>
        <w:annotationRef/>
      </w:r>
      <w:r>
        <w:t>RDF: Procedureverloop</w:t>
      </w:r>
    </w:p>
  </w:comment>
  <w:comment w:id="1591" w:author="Nienke Jansen" w:date="2023-12-04T15:11:00Z" w:initials="NJ">
    <w:p w14:paraId="6BA58810" w14:textId="77777777" w:rsidR="00711C5B" w:rsidRDefault="00711C5B">
      <w:pPr>
        <w:pStyle w:val="Tekstopmerking"/>
      </w:pPr>
      <w:r>
        <w:rPr>
          <w:rStyle w:val="Verwijzingopmerking"/>
        </w:rPr>
        <w:annotationRef/>
      </w:r>
      <w:r>
        <w:t>RDF: Procedurestappen</w:t>
      </w:r>
    </w:p>
  </w:comment>
  <w:comment w:id="1592" w:author="Nienke Jansen" w:date="2023-12-04T15:11:00Z" w:initials="NJ">
    <w:p w14:paraId="41715513" w14:textId="77777777" w:rsidR="00711C5B" w:rsidRDefault="00711C5B">
      <w:pPr>
        <w:pStyle w:val="Tekstopmerking"/>
      </w:pPr>
      <w:r>
        <w:rPr>
          <w:rStyle w:val="Verwijzingopmerking"/>
        </w:rPr>
        <w:annotationRef/>
      </w:r>
      <w:r>
        <w:t>RDF: Consolidatieinformatie</w:t>
      </w:r>
    </w:p>
  </w:comment>
  <w:comment w:id="1595" w:author="Nienke Jansen" w:date="2023-12-04T15:14:00Z" w:initials="NJ">
    <w:p w14:paraId="28C1D266" w14:textId="77777777" w:rsidR="007C7968" w:rsidRDefault="007C7968">
      <w:pPr>
        <w:pStyle w:val="Tekstopmerking"/>
      </w:pPr>
      <w:r>
        <w:rPr>
          <w:rStyle w:val="Verwijzingopmerking"/>
        </w:rPr>
        <w:annotationRef/>
      </w:r>
      <w:r>
        <w:t>RDF: Kennisgeving definitief besluit</w:t>
      </w:r>
    </w:p>
  </w:comment>
  <w:comment w:id="1596" w:author="Nienke Jansen" w:date="2023-12-04T15:14:00Z" w:initials="NJ">
    <w:p w14:paraId="0E1F2083" w14:textId="77777777" w:rsidR="007C7968" w:rsidRDefault="007C7968">
      <w:pPr>
        <w:pStyle w:val="Tekstopmerking"/>
      </w:pPr>
      <w:r>
        <w:rPr>
          <w:rStyle w:val="Verwijzingopmerking"/>
        </w:rPr>
        <w:annotationRef/>
      </w:r>
      <w:r>
        <w:t>RDF: Kennisgeving vaststelling</w:t>
      </w:r>
    </w:p>
  </w:comment>
  <w:comment w:id="1597" w:author="Nienke Jansen" w:date="2023-12-04T15:14:00Z" w:initials="NJ">
    <w:p w14:paraId="5DCFB09C" w14:textId="77777777" w:rsidR="007C7968" w:rsidRDefault="007C7968">
      <w:pPr>
        <w:pStyle w:val="Tekstopmerking"/>
      </w:pPr>
      <w:r>
        <w:rPr>
          <w:rStyle w:val="Verwijzingopmerking"/>
        </w:rPr>
        <w:annotationRef/>
      </w:r>
      <w:r>
        <w:t>RDF: Kennisgeving beroepstermijn</w:t>
      </w:r>
    </w:p>
  </w:comment>
  <w:comment w:id="1598" w:author="Nienke Jansen" w:date="2023-12-04T15:14:00Z" w:initials="NJ">
    <w:p w14:paraId="6A1F5421" w14:textId="77777777" w:rsidR="007C7968" w:rsidRDefault="007C7968">
      <w:pPr>
        <w:pStyle w:val="Tekstopmerking"/>
      </w:pPr>
      <w:r>
        <w:rPr>
          <w:rStyle w:val="Verwijzingopmerking"/>
        </w:rPr>
        <w:annotationRef/>
      </w:r>
      <w:r>
        <w:t>RDF: Kennisgeving inwerkingtreden</w:t>
      </w:r>
    </w:p>
  </w:comment>
  <w:comment w:id="1599" w:author="Nienke Jansen" w:date="2023-12-04T15:14:00Z" w:initials="NJ">
    <w:p w14:paraId="550031D0" w14:textId="77777777" w:rsidR="007C7968" w:rsidRDefault="007C7968">
      <w:pPr>
        <w:pStyle w:val="Tekstopmerking"/>
      </w:pPr>
      <w:r>
        <w:rPr>
          <w:rStyle w:val="Verwijzingopmerking"/>
        </w:rPr>
        <w:annotationRef/>
      </w:r>
      <w:r>
        <w:t>RDF: Kennisgevingmetadata</w:t>
      </w:r>
    </w:p>
  </w:comment>
  <w:comment w:id="1600" w:author="Nienke Jansen" w:date="2023-12-04T15:15:00Z" w:initials="NJ">
    <w:p w14:paraId="2A44E223" w14:textId="77777777" w:rsidR="007C7968" w:rsidRDefault="007C7968">
      <w:pPr>
        <w:pStyle w:val="Tekstopmerking"/>
      </w:pPr>
      <w:r>
        <w:rPr>
          <w:rStyle w:val="Verwijzingopmerking"/>
        </w:rPr>
        <w:annotationRef/>
      </w:r>
      <w:r>
        <w:t>RDF: Procedureverloop</w:t>
      </w:r>
    </w:p>
  </w:comment>
  <w:comment w:id="1601" w:author="Nienke Jansen" w:date="2023-12-04T15:15:00Z" w:initials="NJ">
    <w:p w14:paraId="55FDE220" w14:textId="77777777" w:rsidR="007C7968" w:rsidRDefault="007C7968">
      <w:pPr>
        <w:pStyle w:val="Tekstopmerking"/>
      </w:pPr>
      <w:r>
        <w:rPr>
          <w:rStyle w:val="Verwijzingopmerking"/>
        </w:rPr>
        <w:annotationRef/>
      </w:r>
      <w:r>
        <w:t>RDF: Procedurestappen</w:t>
      </w:r>
    </w:p>
  </w:comment>
  <w:comment w:id="1602" w:author="Nienke Jansen" w:date="2023-12-04T15:15:00Z" w:initials="NJ">
    <w:p w14:paraId="1AEB92F9" w14:textId="77777777" w:rsidR="007C7968" w:rsidRDefault="007C7968">
      <w:pPr>
        <w:pStyle w:val="Tekstopmerking"/>
      </w:pPr>
      <w:r>
        <w:rPr>
          <w:rStyle w:val="Verwijzingopmerking"/>
        </w:rPr>
        <w:annotationRef/>
      </w:r>
      <w:r>
        <w:t>RDF: Einde beroepstermijn</w:t>
      </w:r>
    </w:p>
  </w:comment>
  <w:comment w:id="1604" w:author="Nienke Jansen" w:date="2023-12-04T15:16:00Z" w:initials="NJ">
    <w:p w14:paraId="4525841B" w14:textId="77777777" w:rsidR="0051470C" w:rsidRDefault="0051470C">
      <w:pPr>
        <w:pStyle w:val="Tekstopmerking"/>
      </w:pPr>
      <w:r>
        <w:rPr>
          <w:rStyle w:val="Verwijzingopmerking"/>
        </w:rPr>
        <w:annotationRef/>
      </w:r>
      <w:r>
        <w:t>RDF: Beperken vindbaarheid instructie na uitvoering</w:t>
      </w:r>
    </w:p>
  </w:comment>
  <w:comment w:id="1605" w:author="Nienke Jansen" w:date="2023-12-04T15:18:00Z" w:initials="NJ">
    <w:p w14:paraId="4B5D7A54" w14:textId="77777777" w:rsidR="00F43DEC" w:rsidRDefault="00F43DEC">
      <w:pPr>
        <w:pStyle w:val="Tekstopmerking"/>
      </w:pPr>
      <w:r>
        <w:rPr>
          <w:rStyle w:val="Verwijzingopmerking"/>
        </w:rPr>
        <w:annotationRef/>
      </w:r>
      <w:r>
        <w:t>RDF: Beperken vindbaarheid instructie als instructie is opgevolgd</w:t>
      </w:r>
    </w:p>
  </w:comment>
  <w:comment w:id="1607" w:author="Nienke Jansen" w:date="2023-12-04T15:18:00Z" w:initials="NJ">
    <w:p w14:paraId="7D76344A" w14:textId="77777777" w:rsidR="000E6DC5" w:rsidRDefault="000E6DC5">
      <w:pPr>
        <w:pStyle w:val="Tekstopmerking"/>
      </w:pPr>
      <w:r>
        <w:rPr>
          <w:rStyle w:val="Verwijzingopmerking"/>
        </w:rPr>
        <w:annotationRef/>
      </w:r>
      <w:r>
        <w:t>RDF: Procedure Natura 2000-besluiten TPOD-standaard</w:t>
      </w:r>
    </w:p>
  </w:comment>
  <w:comment w:id="1608" w:author="Nienke Jansen" w:date="2023-12-04T15:19:00Z" w:initials="NJ">
    <w:p w14:paraId="688060E1" w14:textId="77777777" w:rsidR="00961D15" w:rsidRDefault="00961D15" w:rsidP="0071676F">
      <w:pPr>
        <w:pStyle w:val="Tekstopmerking"/>
      </w:pPr>
      <w:r>
        <w:rPr>
          <w:rStyle w:val="Verwijzingopmerking"/>
        </w:rPr>
        <w:annotationRef/>
      </w:r>
      <w:r>
        <w:t>RDF: Procedure aanwijzingsbesluit Natura 2000 TPOD-standaard</w:t>
      </w:r>
    </w:p>
  </w:comment>
  <w:comment w:id="1609" w:author="Nienke Jansen" w:date="2023-12-04T15:19:00Z" w:initials="NJ">
    <w:p w14:paraId="3847DA9F" w14:textId="77777777" w:rsidR="00743883" w:rsidRDefault="00743883">
      <w:pPr>
        <w:pStyle w:val="Tekstopmerking"/>
      </w:pPr>
      <w:r>
        <w:rPr>
          <w:rStyle w:val="Verwijzingopmerking"/>
        </w:rPr>
        <w:annotationRef/>
      </w:r>
      <w:r>
        <w:t>RDF: Procdure toegangsbeperkingsbesluit Natura 2000 TPOD-standaard</w:t>
      </w:r>
    </w:p>
  </w:comment>
  <w:comment w:id="1615" w:author="Nienke Jansen" w:date="2023-12-04T15:20:00Z" w:initials="NJ">
    <w:p w14:paraId="683AC62D" w14:textId="77777777" w:rsidR="005B4E9A" w:rsidRDefault="005B4E9A">
      <w:pPr>
        <w:pStyle w:val="Tekstopmerking"/>
      </w:pPr>
      <w:r>
        <w:rPr>
          <w:rStyle w:val="Verwijzingopmerking"/>
        </w:rPr>
        <w:annotationRef/>
      </w:r>
      <w:r>
        <w:t>RDF: Ontwerpbesluit</w:t>
      </w:r>
    </w:p>
  </w:comment>
  <w:comment w:id="1620" w:author="Nienke Jansen" w:date="2023-12-04T15:20:00Z" w:initials="NJ">
    <w:p w14:paraId="6D53CB95" w14:textId="77777777" w:rsidR="005B4E9A" w:rsidRDefault="005B4E9A">
      <w:pPr>
        <w:pStyle w:val="Tekstopmerking"/>
      </w:pPr>
      <w:r>
        <w:rPr>
          <w:rStyle w:val="Verwijzingopmerking"/>
        </w:rPr>
        <w:annotationRef/>
      </w:r>
      <w:r>
        <w:t>RDF: Besluitmetadata</w:t>
      </w:r>
    </w:p>
  </w:comment>
  <w:comment w:id="1623" w:author="Nienke Jansen" w:date="2023-12-04T15:20:00Z" w:initials="NJ">
    <w:p w14:paraId="729E56D5" w14:textId="77777777" w:rsidR="005B4E9A" w:rsidRDefault="005B4E9A">
      <w:pPr>
        <w:pStyle w:val="Tekstopmerking"/>
      </w:pPr>
      <w:r>
        <w:rPr>
          <w:rStyle w:val="Verwijzingopmerking"/>
        </w:rPr>
        <w:annotationRef/>
      </w:r>
      <w:r>
        <w:t>RDF: Regelingmetadata</w:t>
      </w:r>
    </w:p>
  </w:comment>
  <w:comment w:id="1626" w:author="Nienke Jansen" w:date="2023-12-04T15:20:00Z" w:initials="NJ">
    <w:p w14:paraId="39E0D0BD" w14:textId="77777777" w:rsidR="005B4E9A" w:rsidRDefault="005B4E9A">
      <w:pPr>
        <w:pStyle w:val="Tekstopmerking"/>
      </w:pPr>
      <w:r>
        <w:rPr>
          <w:rStyle w:val="Verwijzingopmerking"/>
        </w:rPr>
        <w:annotationRef/>
      </w:r>
      <w:r>
        <w:t>RDF: Procedureverloop</w:t>
      </w:r>
    </w:p>
  </w:comment>
  <w:comment w:id="1627" w:author="Nienke Jansen" w:date="2023-12-04T15:20:00Z" w:initials="NJ">
    <w:p w14:paraId="4610D7C3" w14:textId="77777777" w:rsidR="005B4E9A" w:rsidRDefault="005B4E9A">
      <w:pPr>
        <w:pStyle w:val="Tekstopmerking"/>
      </w:pPr>
      <w:r>
        <w:rPr>
          <w:rStyle w:val="Verwijzingopmerking"/>
        </w:rPr>
        <w:annotationRef/>
      </w:r>
      <w:r>
        <w:t>RDF: Procedurestappen</w:t>
      </w:r>
    </w:p>
  </w:comment>
  <w:comment w:id="1628" w:author="Nienke Jansen" w:date="2023-12-04T15:21:00Z" w:initials="NJ">
    <w:p w14:paraId="749A275C" w14:textId="77777777" w:rsidR="005B4E9A" w:rsidRDefault="005B4E9A">
      <w:pPr>
        <w:pStyle w:val="Tekstopmerking"/>
      </w:pPr>
      <w:r>
        <w:rPr>
          <w:rStyle w:val="Verwijzingopmerking"/>
        </w:rPr>
        <w:annotationRef/>
      </w:r>
      <w:r>
        <w:t>RDF: Consolidatieinformatie</w:t>
      </w:r>
    </w:p>
  </w:comment>
  <w:comment w:id="1631" w:author="Nienke Jansen" w:date="2023-12-04T15:22:00Z" w:initials="NJ">
    <w:p w14:paraId="7677F016" w14:textId="77777777" w:rsidR="004739F7" w:rsidRDefault="004739F7">
      <w:pPr>
        <w:pStyle w:val="Tekstopmerking"/>
      </w:pPr>
      <w:r>
        <w:rPr>
          <w:rStyle w:val="Verwijzingopmerking"/>
        </w:rPr>
        <w:annotationRef/>
      </w:r>
      <w:r>
        <w:t>RDF: Kennisgeving ontwerpbesluit</w:t>
      </w:r>
    </w:p>
  </w:comment>
  <w:comment w:id="1632" w:author="Nienke Jansen" w:date="2023-12-04T15:22:00Z" w:initials="NJ">
    <w:p w14:paraId="7B8F9FFC" w14:textId="77777777" w:rsidR="004739F7" w:rsidRDefault="004739F7">
      <w:pPr>
        <w:pStyle w:val="Tekstopmerking"/>
      </w:pPr>
      <w:r>
        <w:rPr>
          <w:rStyle w:val="Verwijzingopmerking"/>
        </w:rPr>
        <w:annotationRef/>
      </w:r>
      <w:r>
        <w:t>RDF: Kennisgevingmetadata</w:t>
      </w:r>
    </w:p>
  </w:comment>
  <w:comment w:id="1633" w:author="Nienke Jansen" w:date="2023-12-04T15:23:00Z" w:initials="NJ">
    <w:p w14:paraId="0CDA6AA5" w14:textId="77777777" w:rsidR="004739F7" w:rsidRDefault="004739F7">
      <w:pPr>
        <w:pStyle w:val="Tekstopmerking"/>
      </w:pPr>
      <w:r>
        <w:rPr>
          <w:rStyle w:val="Verwijzingopmerking"/>
        </w:rPr>
        <w:annotationRef/>
      </w:r>
      <w:r>
        <w:t>RDF: Procedureverloop</w:t>
      </w:r>
    </w:p>
  </w:comment>
  <w:comment w:id="1634" w:author="Nienke Jansen" w:date="2023-12-04T15:23:00Z" w:initials="NJ">
    <w:p w14:paraId="4DB674F2" w14:textId="77777777" w:rsidR="004739F7" w:rsidRDefault="004739F7">
      <w:pPr>
        <w:pStyle w:val="Tekstopmerking"/>
      </w:pPr>
      <w:r>
        <w:rPr>
          <w:rStyle w:val="Verwijzingopmerking"/>
        </w:rPr>
        <w:annotationRef/>
      </w:r>
      <w:r>
        <w:t>RDF: Procedurestappen</w:t>
      </w:r>
    </w:p>
  </w:comment>
  <w:comment w:id="1635" w:author="Nienke Jansen" w:date="2023-12-04T15:23:00Z" w:initials="NJ">
    <w:p w14:paraId="606A48EE" w14:textId="77777777" w:rsidR="00A95E49" w:rsidRDefault="00A95E49">
      <w:pPr>
        <w:pStyle w:val="Tekstopmerking"/>
      </w:pPr>
      <w:r>
        <w:rPr>
          <w:rStyle w:val="Verwijzingopmerking"/>
        </w:rPr>
        <w:annotationRef/>
      </w:r>
      <w:r>
        <w:t>RDF: Begin terinzagelegging</w:t>
      </w:r>
    </w:p>
  </w:comment>
  <w:comment w:id="1636" w:author="Nienke Jansen" w:date="2023-12-04T15:23:00Z" w:initials="NJ">
    <w:p w14:paraId="5378C58A" w14:textId="77777777" w:rsidR="009E53D8" w:rsidRDefault="009E53D8">
      <w:pPr>
        <w:pStyle w:val="Tekstopmerking"/>
      </w:pPr>
      <w:r>
        <w:rPr>
          <w:rStyle w:val="Verwijzingopmerking"/>
        </w:rPr>
        <w:annotationRef/>
      </w:r>
      <w:r>
        <w:t>RDF: Einde terinzagelegging</w:t>
      </w:r>
    </w:p>
  </w:comment>
  <w:comment w:id="1639" w:author="Nienke Jansen" w:date="2023-12-04T15:24:00Z" w:initials="NJ">
    <w:p w14:paraId="2A6D5FC4" w14:textId="77777777" w:rsidR="00BF11C7" w:rsidRDefault="00BF11C7">
      <w:pPr>
        <w:pStyle w:val="Tekstopmerking"/>
      </w:pPr>
      <w:r>
        <w:rPr>
          <w:rStyle w:val="Verwijzingopmerking"/>
        </w:rPr>
        <w:annotationRef/>
      </w:r>
      <w:r>
        <w:t>RDF: Terinzageleggen op ontwerpbesluit betrekking hebbende stukken</w:t>
      </w:r>
    </w:p>
  </w:comment>
  <w:comment w:id="1640" w:author="Nienke Jansen" w:date="2023-12-04T15:24:00Z" w:initials="NJ">
    <w:p w14:paraId="60A3D586" w14:textId="77777777" w:rsidR="00BF11C7" w:rsidRDefault="00BF11C7">
      <w:pPr>
        <w:pStyle w:val="Tekstopmerking"/>
      </w:pPr>
      <w:r>
        <w:rPr>
          <w:rStyle w:val="Verwijzingopmerking"/>
        </w:rPr>
        <w:annotationRef/>
      </w:r>
      <w:r>
        <w:t>RDF: Terinzageleggen onderzoeksrapporten ontwerpbesluit</w:t>
      </w:r>
    </w:p>
  </w:comment>
  <w:comment w:id="1643" w:author="Nienke Jansen" w:date="2023-12-04T15:25:00Z" w:initials="NJ">
    <w:p w14:paraId="7C8611A2" w14:textId="77777777" w:rsidR="005F54C9" w:rsidRDefault="005F54C9">
      <w:pPr>
        <w:pStyle w:val="Tekstopmerking"/>
      </w:pPr>
      <w:r>
        <w:rPr>
          <w:rStyle w:val="Verwijzingopmerking"/>
        </w:rPr>
        <w:annotationRef/>
      </w:r>
      <w:r>
        <w:t>RDF: Vaststellingsfase</w:t>
      </w:r>
    </w:p>
  </w:comment>
  <w:comment w:id="1644" w:author="Nienke Jansen" w:date="2023-12-04T15:25:00Z" w:initials="NJ">
    <w:p w14:paraId="0B7523C6" w14:textId="77777777" w:rsidR="00A70355" w:rsidRDefault="00A70355">
      <w:pPr>
        <w:pStyle w:val="Tekstopmerking"/>
      </w:pPr>
      <w:r>
        <w:rPr>
          <w:rStyle w:val="Verwijzingopmerking"/>
        </w:rPr>
        <w:annotationRef/>
      </w:r>
      <w:r>
        <w:t>RDF: Bekendmaking</w:t>
      </w:r>
    </w:p>
  </w:comment>
  <w:comment w:id="1645" w:author="Nienke Jansen" w:date="2023-12-04T15:25:00Z" w:initials="NJ">
    <w:p w14:paraId="5974F251" w14:textId="77777777" w:rsidR="00A70355" w:rsidRDefault="00A70355">
      <w:pPr>
        <w:pStyle w:val="Tekstopmerking"/>
      </w:pPr>
      <w:r>
        <w:rPr>
          <w:rStyle w:val="Verwijzingopmerking"/>
        </w:rPr>
        <w:annotationRef/>
      </w:r>
      <w:r>
        <w:t>RDF: Definitief besluit</w:t>
      </w:r>
    </w:p>
  </w:comment>
  <w:comment w:id="1646" w:author="Nienke Jansen" w:date="2023-12-04T15:26:00Z" w:initials="NJ">
    <w:p w14:paraId="124D0127" w14:textId="77777777" w:rsidR="009066B2" w:rsidRDefault="009066B2">
      <w:pPr>
        <w:pStyle w:val="Tekstopmerking"/>
      </w:pPr>
      <w:r>
        <w:rPr>
          <w:rStyle w:val="Verwijzingopmerking"/>
        </w:rPr>
        <w:annotationRef/>
      </w:r>
      <w:r>
        <w:t>RDF: Intwerkingtreden</w:t>
      </w:r>
    </w:p>
  </w:comment>
  <w:comment w:id="1652" w:author="Nienke Jansen" w:date="2023-12-04T15:26:00Z" w:initials="NJ">
    <w:p w14:paraId="4E93A25A" w14:textId="77777777" w:rsidR="009066B2" w:rsidRDefault="009066B2">
      <w:pPr>
        <w:pStyle w:val="Tekstopmerking"/>
      </w:pPr>
      <w:r>
        <w:rPr>
          <w:rStyle w:val="Verwijzingopmerking"/>
        </w:rPr>
        <w:annotationRef/>
      </w:r>
      <w:r>
        <w:t>RDF: Besluitmetadata</w:t>
      </w:r>
    </w:p>
  </w:comment>
  <w:comment w:id="1655" w:author="Nienke Jansen" w:date="2023-12-04T15:26:00Z" w:initials="NJ">
    <w:p w14:paraId="060086DF" w14:textId="77777777" w:rsidR="00602D60" w:rsidRDefault="00602D60">
      <w:pPr>
        <w:pStyle w:val="Tekstopmerking"/>
      </w:pPr>
      <w:r>
        <w:rPr>
          <w:rStyle w:val="Verwijzingopmerking"/>
        </w:rPr>
        <w:annotationRef/>
      </w:r>
      <w:r>
        <w:t>RDF: Regelingmetadata</w:t>
      </w:r>
    </w:p>
  </w:comment>
  <w:comment w:id="1658" w:author="Nienke Jansen" w:date="2023-12-04T15:27:00Z" w:initials="NJ">
    <w:p w14:paraId="235517E0" w14:textId="77777777" w:rsidR="00602D60" w:rsidRDefault="00602D60">
      <w:pPr>
        <w:pStyle w:val="Tekstopmerking"/>
      </w:pPr>
      <w:r>
        <w:rPr>
          <w:rStyle w:val="Verwijzingopmerking"/>
        </w:rPr>
        <w:annotationRef/>
      </w:r>
      <w:r>
        <w:t>RDF: Procedureverloop</w:t>
      </w:r>
    </w:p>
  </w:comment>
  <w:comment w:id="1659" w:author="Nienke Jansen" w:date="2023-12-04T15:27:00Z" w:initials="NJ">
    <w:p w14:paraId="7D51135B" w14:textId="77777777" w:rsidR="00602D60" w:rsidRDefault="00602D60">
      <w:pPr>
        <w:pStyle w:val="Tekstopmerking"/>
      </w:pPr>
      <w:r>
        <w:rPr>
          <w:rStyle w:val="Verwijzingopmerking"/>
        </w:rPr>
        <w:annotationRef/>
      </w:r>
      <w:r>
        <w:t>RDF: Procedurestappen</w:t>
      </w:r>
    </w:p>
  </w:comment>
  <w:comment w:id="1660" w:author="Nienke Jansen" w:date="2023-12-04T15:27:00Z" w:initials="NJ">
    <w:p w14:paraId="5FD8F161" w14:textId="77777777" w:rsidR="003E0799" w:rsidRDefault="003E0799">
      <w:pPr>
        <w:pStyle w:val="Tekstopmerking"/>
      </w:pPr>
      <w:r>
        <w:rPr>
          <w:rStyle w:val="Verwijzingopmerking"/>
        </w:rPr>
        <w:annotationRef/>
      </w:r>
      <w:r>
        <w:t>RDF: Consolidatieinformatie</w:t>
      </w:r>
    </w:p>
  </w:comment>
  <w:comment w:id="1662" w:author="Nienke Jansen" w:date="2023-12-04T15:28:00Z" w:initials="NJ">
    <w:p w14:paraId="79ABA21C" w14:textId="77777777" w:rsidR="0019500E" w:rsidRDefault="0019500E">
      <w:pPr>
        <w:pStyle w:val="Tekstopmerking"/>
      </w:pPr>
      <w:r>
        <w:rPr>
          <w:rStyle w:val="Verwijzingopmerking"/>
        </w:rPr>
        <w:annotationRef/>
      </w:r>
      <w:r>
        <w:t>RDF: Kennisgeving definitief besluit</w:t>
      </w:r>
    </w:p>
  </w:comment>
  <w:comment w:id="1663" w:author="Nienke Jansen" w:date="2023-12-04T15:28:00Z" w:initials="NJ">
    <w:p w14:paraId="2FE6C39C" w14:textId="77777777" w:rsidR="001A2387" w:rsidRDefault="001A2387">
      <w:pPr>
        <w:pStyle w:val="Tekstopmerking"/>
      </w:pPr>
      <w:r>
        <w:rPr>
          <w:rStyle w:val="Verwijzingopmerking"/>
        </w:rPr>
        <w:annotationRef/>
      </w:r>
      <w:r>
        <w:t>RDF: Kennisgeving vaststelling</w:t>
      </w:r>
    </w:p>
  </w:comment>
  <w:comment w:id="1664" w:author="Nienke Jansen" w:date="2023-12-04T15:28:00Z" w:initials="NJ">
    <w:p w14:paraId="19661CA3" w14:textId="77777777" w:rsidR="001A2387" w:rsidRDefault="001A2387">
      <w:pPr>
        <w:pStyle w:val="Tekstopmerking"/>
      </w:pPr>
      <w:r>
        <w:rPr>
          <w:rStyle w:val="Verwijzingopmerking"/>
        </w:rPr>
        <w:annotationRef/>
      </w:r>
      <w:r>
        <w:t>RDF: Kennisgeving beroepestermijn</w:t>
      </w:r>
    </w:p>
  </w:comment>
  <w:comment w:id="1665" w:author="Nienke Jansen" w:date="2023-12-04T15:28:00Z" w:initials="NJ">
    <w:p w14:paraId="48B2CDC3" w14:textId="77777777" w:rsidR="00071B9F" w:rsidRDefault="00071B9F">
      <w:pPr>
        <w:pStyle w:val="Tekstopmerking"/>
      </w:pPr>
      <w:r>
        <w:rPr>
          <w:rStyle w:val="Verwijzingopmerking"/>
        </w:rPr>
        <w:annotationRef/>
      </w:r>
      <w:r>
        <w:t>RDF: Kennisgeving inwerkingtreden</w:t>
      </w:r>
    </w:p>
  </w:comment>
  <w:comment w:id="1666" w:author="Nienke Jansen" w:date="2023-12-04T15:29:00Z" w:initials="NJ">
    <w:p w14:paraId="62612783" w14:textId="77777777" w:rsidR="0087602C" w:rsidRDefault="0087602C">
      <w:pPr>
        <w:pStyle w:val="Tekstopmerking"/>
      </w:pPr>
      <w:r>
        <w:rPr>
          <w:rStyle w:val="Verwijzingopmerking"/>
        </w:rPr>
        <w:annotationRef/>
      </w:r>
      <w:r>
        <w:t>RDF: Kennisgevingmetadata</w:t>
      </w:r>
    </w:p>
  </w:comment>
  <w:comment w:id="1668" w:author="Nienke Jansen" w:date="2023-12-04T15:29:00Z" w:initials="NJ">
    <w:p w14:paraId="32E4AD4C" w14:textId="77777777" w:rsidR="0087602C" w:rsidRDefault="0087602C">
      <w:pPr>
        <w:pStyle w:val="Tekstopmerking"/>
      </w:pPr>
      <w:r>
        <w:rPr>
          <w:rStyle w:val="Verwijzingopmerking"/>
        </w:rPr>
        <w:annotationRef/>
      </w:r>
      <w:r>
        <w:t>RDF: Procedureverloop</w:t>
      </w:r>
    </w:p>
  </w:comment>
  <w:comment w:id="1669" w:author="Nienke Jansen" w:date="2023-12-04T15:29:00Z" w:initials="NJ">
    <w:p w14:paraId="28636D18" w14:textId="77777777" w:rsidR="0087602C" w:rsidRDefault="0087602C">
      <w:pPr>
        <w:pStyle w:val="Tekstopmerking"/>
      </w:pPr>
      <w:r>
        <w:rPr>
          <w:rStyle w:val="Verwijzingopmerking"/>
        </w:rPr>
        <w:annotationRef/>
      </w:r>
      <w:r>
        <w:t>RDF: Procedurestappen</w:t>
      </w:r>
    </w:p>
  </w:comment>
  <w:comment w:id="1670" w:author="Nienke Jansen" w:date="2023-12-04T15:29:00Z" w:initials="NJ">
    <w:p w14:paraId="2277C58D" w14:textId="77777777" w:rsidR="0087602C" w:rsidRDefault="0087602C">
      <w:pPr>
        <w:pStyle w:val="Tekstopmerking"/>
      </w:pPr>
      <w:r>
        <w:rPr>
          <w:rStyle w:val="Verwijzingopmerking"/>
        </w:rPr>
        <w:annotationRef/>
      </w:r>
      <w:r>
        <w:t>RDF: Einde beroepstermijn</w:t>
      </w:r>
    </w:p>
  </w:comment>
  <w:comment w:id="1672" w:author="Nienke Jansen" w:date="2023-12-04T15:30:00Z" w:initials="NJ">
    <w:p w14:paraId="4D63E4A6" w14:textId="77777777" w:rsidR="0087602C" w:rsidRDefault="0087602C">
      <w:pPr>
        <w:pStyle w:val="Tekstopmerking"/>
      </w:pPr>
      <w:r>
        <w:rPr>
          <w:rStyle w:val="Verwijzingopmerking"/>
        </w:rPr>
        <w:annotationRef/>
      </w:r>
      <w:r>
        <w:t>RDF: Terinzageleggen op het definitief besluit betrekking hebbende stukken</w:t>
      </w:r>
    </w:p>
  </w:comment>
  <w:comment w:id="1673" w:author="Nienke Jansen" w:date="2023-12-04T15:30:00Z" w:initials="NJ">
    <w:p w14:paraId="77315B39" w14:textId="77777777" w:rsidR="00744F93" w:rsidRDefault="00744F93">
      <w:pPr>
        <w:pStyle w:val="Tekstopmerking"/>
      </w:pPr>
      <w:r>
        <w:rPr>
          <w:rStyle w:val="Verwijzingopmerking"/>
        </w:rPr>
        <w:annotationRef/>
      </w:r>
      <w:r>
        <w:t>RDF: Terinzagelegging onderzoeksrapporten definitief besluit</w:t>
      </w:r>
    </w:p>
  </w:comment>
  <w:comment w:id="1676" w:author="Nienke Jansen" w:date="2023-12-04T15:30:00Z" w:initials="NJ">
    <w:p w14:paraId="4914708E" w14:textId="77777777" w:rsidR="00B34593" w:rsidRDefault="00B34593">
      <w:pPr>
        <w:pStyle w:val="Tekstopmerking"/>
      </w:pPr>
      <w:r>
        <w:rPr>
          <w:rStyle w:val="Verwijzingopmerking"/>
        </w:rPr>
        <w:annotationRef/>
      </w:r>
      <w:r>
        <w:t>RDF: Beroepsfase</w:t>
      </w:r>
    </w:p>
  </w:comment>
  <w:comment w:id="1684" w:author="Nienke Jansen" w:date="2023-12-04T15:33:00Z" w:initials="NJ">
    <w:p w14:paraId="773E4D0B" w14:textId="77777777" w:rsidR="00627C89" w:rsidRDefault="00627C89">
      <w:pPr>
        <w:pStyle w:val="Tekstopmerking"/>
      </w:pPr>
      <w:r>
        <w:rPr>
          <w:rStyle w:val="Verwijzingopmerking"/>
        </w:rPr>
        <w:annotationRef/>
      </w:r>
      <w:r>
        <w:t>RDF: Mededeling uitspraak bestuursrechter Aanwijzingsbesluit Natura 2000</w:t>
      </w:r>
    </w:p>
  </w:comment>
  <w:comment w:id="1685" w:author="Nienke Jansen" w:date="2023-12-04T15:33:00Z" w:initials="NJ">
    <w:p w14:paraId="5E3D60D2" w14:textId="77777777" w:rsidR="002E32AD" w:rsidRDefault="002E32AD">
      <w:pPr>
        <w:pStyle w:val="Tekstopmerking"/>
      </w:pPr>
      <w:r>
        <w:rPr>
          <w:rStyle w:val="Verwijzingopmerking"/>
        </w:rPr>
        <w:annotationRef/>
      </w:r>
      <w:r>
        <w:t>RDF: Mededeling uitspraak bestuursrechter Toegangsbeperkingsbesluit Natura 2000</w:t>
      </w:r>
    </w:p>
  </w:comment>
  <w:comment w:id="1686" w:author="Nienke Jansen" w:date="2023-12-04T15:34:00Z" w:initials="NJ">
    <w:p w14:paraId="01D42375" w14:textId="77777777" w:rsidR="00EC48C2" w:rsidRDefault="00EC48C2">
      <w:pPr>
        <w:pStyle w:val="Tekstopmerking"/>
      </w:pPr>
      <w:r>
        <w:rPr>
          <w:rStyle w:val="Verwijzingopmerking"/>
        </w:rPr>
        <w:annotationRef/>
      </w:r>
      <w:r>
        <w:t>RDF: Mededeling uitspraak beroep</w:t>
      </w:r>
    </w:p>
  </w:comment>
  <w:comment w:id="1687" w:author="Nienke Jansen" w:date="2023-12-04T15:34:00Z" w:initials="NJ">
    <w:p w14:paraId="04591B99" w14:textId="77777777" w:rsidR="00EC48C2" w:rsidRDefault="00EC48C2">
      <w:pPr>
        <w:pStyle w:val="Tekstopmerking"/>
      </w:pPr>
      <w:r>
        <w:rPr>
          <w:rStyle w:val="Verwijzingopmerking"/>
        </w:rPr>
        <w:annotationRef/>
      </w:r>
      <w:r>
        <w:t>RDF: Mededeling uitspraak hoger beroep</w:t>
      </w:r>
    </w:p>
  </w:comment>
  <w:comment w:id="1688" w:author="Nienke Jansen" w:date="2023-12-04T15:35:00Z" w:initials="NJ">
    <w:p w14:paraId="1C7EEDF1" w14:textId="77777777" w:rsidR="003E603C" w:rsidRDefault="003E603C">
      <w:pPr>
        <w:pStyle w:val="Tekstopmerking"/>
      </w:pPr>
      <w:r>
        <w:rPr>
          <w:rStyle w:val="Verwijzingopmerking"/>
        </w:rPr>
        <w:annotationRef/>
      </w:r>
      <w:r>
        <w:t>RDF: Verwerken uitspraak beroep in Aanwijzingsbesluit Natura 2000</w:t>
      </w:r>
    </w:p>
  </w:comment>
  <w:comment w:id="1689" w:author="Nienke Jansen" w:date="2023-12-04T15:36:00Z" w:initials="NJ">
    <w:p w14:paraId="3232E4CE" w14:textId="77777777" w:rsidR="003E603C" w:rsidRDefault="003E603C">
      <w:pPr>
        <w:pStyle w:val="Tekstopmerking"/>
      </w:pPr>
      <w:r>
        <w:rPr>
          <w:rStyle w:val="Verwijzingopmerking"/>
        </w:rPr>
        <w:annotationRef/>
      </w:r>
      <w:r>
        <w:t>RDF: Verwerken uitspraak beroep in Toegangsbeperkingsbesluit Natura 2000</w:t>
      </w:r>
    </w:p>
  </w:comment>
  <w:comment w:id="1698" w:author="Nienke Jansen" w:date="2023-12-04T15:38:00Z" w:initials="NJ">
    <w:p w14:paraId="1B6866D8" w14:textId="77777777" w:rsidR="00777CB9" w:rsidRDefault="00777CB9">
      <w:pPr>
        <w:pStyle w:val="Tekstopmerking"/>
      </w:pPr>
      <w:r>
        <w:rPr>
          <w:rStyle w:val="Verwijzingopmerking"/>
        </w:rPr>
        <w:annotationRef/>
      </w:r>
      <w:r>
        <w:t>RDF: Mededeling uitspraak bestuursrechter over Aanwijzingsbesluit Natura 2000</w:t>
      </w:r>
    </w:p>
  </w:comment>
  <w:comment w:id="1699" w:author="Nienke Jansen" w:date="2023-12-04T15:38:00Z" w:initials="NJ">
    <w:p w14:paraId="3F0D4230" w14:textId="77777777" w:rsidR="00777CB9" w:rsidRDefault="00777CB9">
      <w:pPr>
        <w:pStyle w:val="Tekstopmerking"/>
      </w:pPr>
      <w:r>
        <w:rPr>
          <w:rStyle w:val="Verwijzingopmerking"/>
        </w:rPr>
        <w:annotationRef/>
      </w:r>
      <w:r>
        <w:t>RDF: Mededeling uitspraak bestuursrechter over Toegangsbeperkingsbesluit Natura 2000</w:t>
      </w:r>
    </w:p>
  </w:comment>
  <w:comment w:id="1700" w:author="Nienke Jansen" w:date="2023-12-04T15:39:00Z" w:initials="NJ">
    <w:p w14:paraId="3AF7AF5C" w14:textId="77777777" w:rsidR="008B64A8" w:rsidRDefault="008B64A8">
      <w:pPr>
        <w:pStyle w:val="Tekstopmerking"/>
      </w:pPr>
      <w:r>
        <w:rPr>
          <w:rStyle w:val="Verwijzingopmerking"/>
        </w:rPr>
        <w:annotationRef/>
      </w:r>
      <w:r>
        <w:t>RDF: Verwerken uitspraak beroep in Aanwijzingsbesluit Natura 2000</w:t>
      </w:r>
    </w:p>
  </w:comment>
  <w:comment w:id="1701" w:author="Nienke Jansen" w:date="2023-12-04T15:39:00Z" w:initials="NJ">
    <w:p w14:paraId="748F4CE4" w14:textId="77777777" w:rsidR="008B64A8" w:rsidRDefault="008B64A8">
      <w:pPr>
        <w:pStyle w:val="Tekstopmerking"/>
      </w:pPr>
      <w:r>
        <w:rPr>
          <w:rStyle w:val="Verwijzingopmerking"/>
        </w:rPr>
        <w:annotationRef/>
      </w:r>
      <w:r>
        <w:t>RDF: Verwerken uitspraak beroep in Toegangsbeperkingsbesluit Natura 2000</w:t>
      </w:r>
    </w:p>
  </w:comment>
  <w:comment w:id="1703" w:author="Nienke Jansen" w:date="2023-12-04T15:42:00Z" w:initials="NJ">
    <w:p w14:paraId="3A5184BB" w14:textId="77777777" w:rsidR="004A372F" w:rsidRDefault="004A372F">
      <w:pPr>
        <w:pStyle w:val="Tekstopmerking"/>
      </w:pPr>
      <w:r>
        <w:rPr>
          <w:rStyle w:val="Verwijzingopmerking"/>
        </w:rPr>
        <w:annotationRef/>
      </w:r>
      <w:r>
        <w:t>RDF: Mededeling uitspraak beroep vernietiging Aanwijzingsbesluit Natura 2000</w:t>
      </w:r>
    </w:p>
  </w:comment>
  <w:comment w:id="1704" w:author="Nienke Jansen" w:date="2023-12-04T15:43:00Z" w:initials="NJ">
    <w:p w14:paraId="26B173AC" w14:textId="77777777" w:rsidR="00C80089" w:rsidRDefault="00C80089">
      <w:pPr>
        <w:pStyle w:val="Tekstopmerking"/>
      </w:pPr>
      <w:r>
        <w:rPr>
          <w:rStyle w:val="Verwijzingopmerking"/>
        </w:rPr>
        <w:annotationRef/>
      </w:r>
      <w:r>
        <w:t>RDF: Mededeling uitspraak beroep vernietiging Toegangsbeperkingsbesluit Natura 2000</w:t>
      </w:r>
    </w:p>
  </w:comment>
  <w:comment w:id="1710" w:author="Nienke Jansen" w:date="2023-12-04T11:35:00Z" w:initials="NJ">
    <w:p w14:paraId="0A6A9C41" w14:textId="36FD020F" w:rsidR="000414E7" w:rsidRDefault="000414E7" w:rsidP="00AA24E1">
      <w:pPr>
        <w:pStyle w:val="Tekstopmerking"/>
      </w:pPr>
      <w:r>
        <w:rPr>
          <w:rStyle w:val="Verwijzingopmerking"/>
        </w:rPr>
        <w:annotationRef/>
      </w:r>
      <w:r>
        <w:t>RDF: Rectificatie</w:t>
      </w:r>
    </w:p>
  </w:comment>
  <w:comment w:id="1719" w:author="Nienke Jansen" w:date="2023-12-04T11:37:00Z" w:initials="NJ">
    <w:p w14:paraId="61CB7556" w14:textId="77777777" w:rsidR="003416A5" w:rsidRDefault="003416A5" w:rsidP="00D14E62">
      <w:pPr>
        <w:pStyle w:val="Tekstopmerking"/>
      </w:pPr>
      <w:r>
        <w:rPr>
          <w:rStyle w:val="Verwijzingopmerking"/>
        </w:rPr>
        <w:annotationRef/>
      </w:r>
      <w:r>
        <w:t>RDF: Thema</w:t>
      </w:r>
    </w:p>
  </w:comment>
  <w:comment w:id="1720" w:author="Nienke Jansen" w:date="2023-12-04T11:37:00Z" w:initials="NJ">
    <w:p w14:paraId="1799AB03" w14:textId="77777777" w:rsidR="0039039F" w:rsidRDefault="0039039F" w:rsidP="004D7EA0">
      <w:pPr>
        <w:pStyle w:val="Tekstopmerking"/>
      </w:pPr>
      <w:r>
        <w:rPr>
          <w:rStyle w:val="Verwijzingopmerking"/>
        </w:rPr>
        <w:annotationRef/>
      </w:r>
      <w:r>
        <w:t>RDF: Waar is thema op gebaseerd</w:t>
      </w:r>
    </w:p>
  </w:comment>
  <w:comment w:id="1733" w:author="Nienke Jansen" w:date="2023-04-02T12:10:00Z" w:initials="NJ">
    <w:p w14:paraId="3569F44C" w14:textId="77777777" w:rsidR="0066472A" w:rsidRDefault="0066472A" w:rsidP="0066472A">
      <w:pPr>
        <w:pStyle w:val="Tekstopmerking"/>
      </w:pPr>
      <w:r>
        <w:rPr>
          <w:rStyle w:val="Verwijzingopmerking"/>
        </w:rPr>
        <w:annotationRef/>
      </w:r>
      <w:r>
        <w:t>Alleen omgevingsplan</w:t>
      </w:r>
    </w:p>
  </w:comment>
  <w:comment w:id="1734" w:author="Nienke Jansen" w:date="2023-04-02T12:10:00Z" w:initials="NJ">
    <w:p w14:paraId="3CCDC859" w14:textId="77777777" w:rsidR="0066472A" w:rsidRDefault="0066472A" w:rsidP="0066472A">
      <w:pPr>
        <w:pStyle w:val="Tekstopmerking"/>
      </w:pPr>
      <w:r>
        <w:rPr>
          <w:rStyle w:val="Verwijzingopmerking"/>
        </w:rPr>
        <w:annotationRef/>
      </w:r>
      <w:r>
        <w:t>Alleen omgevingsverordening</w:t>
      </w:r>
    </w:p>
  </w:comment>
  <w:comment w:id="1735" w:author="Nienke Jansen" w:date="2023-04-02T12:21:00Z" w:initials="NJ">
    <w:p w14:paraId="3D8BD5C6" w14:textId="77777777" w:rsidR="0066472A" w:rsidRDefault="0066472A" w:rsidP="0066472A">
      <w:pPr>
        <w:pStyle w:val="Tekstopmerking"/>
      </w:pPr>
      <w:r>
        <w:rPr>
          <w:rStyle w:val="Verwijzingopmerking"/>
        </w:rPr>
        <w:annotationRef/>
      </w:r>
      <w:r>
        <w:t>Alleen voorberedingsbesluit</w:t>
      </w:r>
    </w:p>
  </w:comment>
  <w:comment w:id="1736" w:author="Nienke Jansen" w:date="2023-04-05T13:58:00Z" w:initials="NJ">
    <w:p w14:paraId="3894E5CC" w14:textId="77777777" w:rsidR="0066472A" w:rsidRDefault="0066472A" w:rsidP="0066472A">
      <w:pPr>
        <w:pStyle w:val="Tekstopmerking"/>
      </w:pPr>
      <w:r>
        <w:rPr>
          <w:rStyle w:val="Verwijzingopmerking"/>
        </w:rPr>
        <w:annotationRef/>
      </w:r>
      <w:r>
        <w:t>Alleen bij artikelstructuur</w:t>
      </w:r>
    </w:p>
  </w:comment>
  <w:comment w:id="1737" w:author="Nienke Jansen" w:date="2023-03-12T14:06:00Z" w:initials="NJ">
    <w:p w14:paraId="434086EB" w14:textId="77777777" w:rsidR="0066472A" w:rsidRDefault="0066472A" w:rsidP="0066472A">
      <w:pPr>
        <w:pStyle w:val="Tekstopmerking"/>
      </w:pPr>
      <w:r>
        <w:rPr>
          <w:rStyle w:val="Verwijzingopmerking"/>
        </w:rPr>
        <w:annotationRef/>
      </w:r>
      <w:r>
        <w:t>Alleen voor voorbereidingsbesluit,  projectbesluit en reactieve interventie</w:t>
      </w:r>
    </w:p>
  </w:comment>
  <w:comment w:id="1738" w:author="Nienke Jansen" w:date="2023-04-05T11:21:00Z" w:initials="NJ">
    <w:p w14:paraId="1D84CDF9" w14:textId="77777777" w:rsidR="0066472A" w:rsidRDefault="0066472A" w:rsidP="0066472A">
      <w:pPr>
        <w:pStyle w:val="Tekstopmerking"/>
      </w:pPr>
      <w:r>
        <w:rPr>
          <w:rStyle w:val="Verwijzingopmerking"/>
        </w:rPr>
        <w:annotationRef/>
      </w:r>
      <w:r>
        <w:t>Alleen TPOD vbb (en pb????)</w:t>
      </w:r>
    </w:p>
  </w:comment>
  <w:comment w:id="1739" w:author="Nienke Jansen" w:date="2023-04-06T08:08:00Z" w:initials="NJ">
    <w:p w14:paraId="0ADE92D1" w14:textId="77777777" w:rsidR="0066472A" w:rsidRDefault="0066472A" w:rsidP="0066472A">
      <w:pPr>
        <w:pStyle w:val="Tekstopmerking"/>
      </w:pPr>
      <w:r>
        <w:rPr>
          <w:rStyle w:val="Verwijzingopmerking"/>
        </w:rPr>
        <w:annotationRef/>
      </w:r>
      <w:r>
        <w:t>Alleen indien van toepassing</w:t>
      </w:r>
    </w:p>
  </w:comment>
  <w:comment w:id="1740" w:author="Nienke Jansen" w:date="2023-04-02T12:35:00Z" w:initials="NJ">
    <w:p w14:paraId="17B308BC" w14:textId="77777777" w:rsidR="0066472A" w:rsidRDefault="0066472A" w:rsidP="0066472A">
      <w:pPr>
        <w:pStyle w:val="Tekstopmerking"/>
      </w:pPr>
      <w:r>
        <w:rPr>
          <w:rStyle w:val="Verwijzingopmerking"/>
        </w:rPr>
        <w:annotationRef/>
      </w:r>
      <w:r>
        <w:t>Alleen voor vbb</w:t>
      </w:r>
    </w:p>
  </w:comment>
  <w:comment w:id="1741" w:author="Nienke Jansen" w:date="2023-06-12T06:52:00Z" w:initials="NJ">
    <w:p w14:paraId="4A62DF99" w14:textId="77777777" w:rsidR="0066472A" w:rsidRDefault="0066472A" w:rsidP="0066472A">
      <w:pPr>
        <w:pStyle w:val="Tekstopmerking"/>
      </w:pPr>
      <w:r>
        <w:rPr>
          <w:rStyle w:val="Verwijzingopmerking"/>
        </w:rPr>
        <w:annotationRef/>
      </w:r>
      <w:r>
        <w:t>Alleen reactieve interventie (en daaropvolgende TPOD's)</w:t>
      </w:r>
    </w:p>
  </w:comment>
  <w:comment w:id="1742" w:author="Nienke Jansen" w:date="2023-04-05T14:10:00Z" w:initials="NJ">
    <w:p w14:paraId="4E28DF7A" w14:textId="77777777" w:rsidR="0066472A" w:rsidRDefault="0066472A" w:rsidP="0066472A">
      <w:pPr>
        <w:pStyle w:val="Tekstopmerking"/>
      </w:pPr>
      <w:r>
        <w:rPr>
          <w:rStyle w:val="Verwijzingopmerking"/>
        </w:rPr>
        <w:annotationRef/>
      </w:r>
      <w:r>
        <w:t>Alleen indien van toepassing</w:t>
      </w:r>
    </w:p>
  </w:comment>
  <w:comment w:id="1743" w:author="Nienke Jansen" w:date="2023-03-12T18:03:00Z" w:initials="NJ">
    <w:p w14:paraId="11121E92" w14:textId="77777777" w:rsidR="0066472A" w:rsidRDefault="0066472A" w:rsidP="0066472A">
      <w:pPr>
        <w:pStyle w:val="Tekstopmerking"/>
      </w:pPr>
      <w:r>
        <w:rPr>
          <w:rStyle w:val="Verwijzingopmerking"/>
        </w:rPr>
        <w:annotationRef/>
      </w:r>
      <w:r>
        <w:t>Alleen voor omgevingsvisie</w:t>
      </w:r>
    </w:p>
  </w:comment>
  <w:comment w:id="1744" w:author="Nienke Jansen" w:date="2023-03-12T18:04:00Z" w:initials="NJ">
    <w:p w14:paraId="7F2B72F2" w14:textId="77777777" w:rsidR="0066472A" w:rsidRDefault="0066472A" w:rsidP="0066472A">
      <w:pPr>
        <w:pStyle w:val="Tekstopmerking"/>
      </w:pPr>
      <w:r>
        <w:rPr>
          <w:rStyle w:val="Verwijzingopmerking"/>
        </w:rPr>
        <w:annotationRef/>
      </w:r>
      <w:r>
        <w:t>Alleen voor omgevingsverordening</w:t>
      </w:r>
    </w:p>
  </w:comment>
  <w:comment w:id="1745" w:author="Nienke Jansen" w:date="2023-03-12T18:04:00Z" w:initials="NJ">
    <w:p w14:paraId="40E598B0" w14:textId="77777777" w:rsidR="0066472A" w:rsidRDefault="0066472A" w:rsidP="0066472A">
      <w:pPr>
        <w:pStyle w:val="Tekstopmerking"/>
      </w:pPr>
      <w:r>
        <w:rPr>
          <w:rStyle w:val="Verwijzingopmerking"/>
        </w:rPr>
        <w:annotationRef/>
      </w:r>
      <w:r>
        <w:t>Alleen voor projectbesluit</w:t>
      </w:r>
    </w:p>
  </w:comment>
  <w:comment w:id="1746" w:author="Nienke Jansen" w:date="2023-03-12T18:05:00Z" w:initials="NJ">
    <w:p w14:paraId="431F6BA2" w14:textId="77777777" w:rsidR="0066472A" w:rsidRDefault="0066472A" w:rsidP="0066472A">
      <w:pPr>
        <w:pStyle w:val="Tekstopmerking"/>
      </w:pPr>
      <w:r>
        <w:rPr>
          <w:rStyle w:val="Verwijzingopmerking"/>
        </w:rPr>
        <w:annotationRef/>
      </w:r>
      <w:r>
        <w:t>Alleen voor voorbereidingsbesluit</w:t>
      </w:r>
    </w:p>
  </w:comment>
  <w:comment w:id="1747" w:author="Nienke Jansen" w:date="2023-04-02T12:26:00Z" w:initials="NJ">
    <w:p w14:paraId="2770FB92" w14:textId="77777777" w:rsidR="0066472A" w:rsidRDefault="0066472A" w:rsidP="0066472A">
      <w:pPr>
        <w:pStyle w:val="Tekstopmerking"/>
      </w:pPr>
      <w:r>
        <w:rPr>
          <w:rStyle w:val="Verwijzingopmerking"/>
        </w:rPr>
        <w:annotationRef/>
      </w:r>
      <w:r>
        <w:t>Alleen voor omgevingsplan</w:t>
      </w:r>
    </w:p>
  </w:comment>
  <w:comment w:id="1748" w:author="Nienke Jansen" w:date="2023-06-09T12:24:00Z" w:initials="NJ">
    <w:p w14:paraId="346FE216" w14:textId="77777777" w:rsidR="0066472A" w:rsidRDefault="0066472A" w:rsidP="0066472A">
      <w:pPr>
        <w:pStyle w:val="Tekstopmerking"/>
      </w:pPr>
      <w:r>
        <w:rPr>
          <w:rStyle w:val="Verwijzingopmerking"/>
        </w:rPr>
        <w:annotationRef/>
      </w:r>
      <w:r>
        <w:t>Alleen voor omgevingsplan</w:t>
      </w:r>
    </w:p>
  </w:comment>
  <w:comment w:id="1749" w:author="Nienke Jansen" w:date="2023-06-09T12:24:00Z" w:initials="NJ">
    <w:p w14:paraId="43413BDC" w14:textId="77777777" w:rsidR="0066472A" w:rsidRDefault="0066472A" w:rsidP="0066472A">
      <w:pPr>
        <w:pStyle w:val="Tekstopmerking"/>
      </w:pPr>
      <w:r>
        <w:rPr>
          <w:rStyle w:val="Verwijzingopmerking"/>
        </w:rPr>
        <w:annotationRef/>
      </w:r>
      <w:r>
        <w:t>Alleen voor omgevingsplan</w:t>
      </w:r>
    </w:p>
  </w:comment>
  <w:comment w:id="1750" w:author="Nienke Jansen" w:date="2023-06-09T12:25:00Z" w:initials="NJ">
    <w:p w14:paraId="38A246E8" w14:textId="77777777" w:rsidR="0066472A" w:rsidRDefault="0066472A" w:rsidP="0066472A">
      <w:pPr>
        <w:pStyle w:val="Tekstopmerking"/>
      </w:pPr>
      <w:r>
        <w:rPr>
          <w:rStyle w:val="Verwijzingopmerking"/>
        </w:rPr>
        <w:annotationRef/>
      </w:r>
      <w:r>
        <w:t>Alleen voor omgevingsplan</w:t>
      </w:r>
    </w:p>
  </w:comment>
  <w:comment w:id="1751" w:author="Nienke Jansen" w:date="2023-06-09T12:25:00Z" w:initials="NJ">
    <w:p w14:paraId="4486FFE8" w14:textId="77777777" w:rsidR="0066472A" w:rsidRDefault="0066472A" w:rsidP="0066472A">
      <w:pPr>
        <w:pStyle w:val="Tekstopmerking"/>
      </w:pPr>
      <w:r>
        <w:rPr>
          <w:rStyle w:val="Verwijzingopmerking"/>
        </w:rPr>
        <w:annotationRef/>
      </w:r>
      <w:r>
        <w:t>Alleen voor omgevingsplan</w:t>
      </w:r>
    </w:p>
  </w:comment>
  <w:comment w:id="1752" w:author="Nienke Jansen" w:date="2023-06-09T12:25:00Z" w:initials="NJ">
    <w:p w14:paraId="0A144804" w14:textId="77777777" w:rsidR="0066472A" w:rsidRDefault="0066472A" w:rsidP="0066472A">
      <w:pPr>
        <w:pStyle w:val="Tekstopmerking"/>
      </w:pPr>
      <w:r>
        <w:rPr>
          <w:rStyle w:val="Verwijzingopmerking"/>
        </w:rPr>
        <w:annotationRef/>
      </w:r>
      <w:r>
        <w:t>Alleen voor omgevingsplan</w:t>
      </w:r>
    </w:p>
  </w:comment>
  <w:comment w:id="1753" w:author="Nienke Jansen" w:date="2023-06-09T12:25:00Z" w:initials="NJ">
    <w:p w14:paraId="471B8809" w14:textId="77777777" w:rsidR="0066472A" w:rsidRDefault="0066472A" w:rsidP="0066472A">
      <w:pPr>
        <w:pStyle w:val="Tekstopmerking"/>
      </w:pPr>
      <w:r>
        <w:rPr>
          <w:rStyle w:val="Verwijzingopmerking"/>
        </w:rPr>
        <w:annotationRef/>
      </w:r>
      <w:r>
        <w:t>Alleen voor omgevingsplan</w:t>
      </w:r>
    </w:p>
  </w:comment>
  <w:comment w:id="1754" w:author="Nienke Jansen" w:date="2023-03-12T18:05:00Z" w:initials="NJ">
    <w:p w14:paraId="063E9F29" w14:textId="77777777" w:rsidR="0066472A" w:rsidRDefault="0066472A" w:rsidP="0066472A">
      <w:pPr>
        <w:pStyle w:val="Tekstopmerking"/>
      </w:pPr>
      <w:r>
        <w:rPr>
          <w:rStyle w:val="Verwijzingopmerking"/>
        </w:rPr>
        <w:annotationRef/>
      </w:r>
      <w:r>
        <w:t>Alleen voor omgevingsplan</w:t>
      </w:r>
    </w:p>
  </w:comment>
  <w:comment w:id="1755" w:author="Nienke Jansen" w:date="2023-10-02T15:15:00Z" w:initials="NJ">
    <w:p w14:paraId="2B6C8BDD" w14:textId="77777777" w:rsidR="0066472A" w:rsidRDefault="0066472A" w:rsidP="0066472A">
      <w:pPr>
        <w:pStyle w:val="Tekstopmerking"/>
      </w:pPr>
      <w:r>
        <w:rPr>
          <w:rStyle w:val="Verwijzingopmerking"/>
        </w:rPr>
        <w:annotationRef/>
      </w:r>
      <w:r>
        <w:t>Dit waren wijzigingen alvast in wijzigingsoverzicht TPOD reactieve interventie opgenomen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29E1E00C" w15:done="0"/>
  <w15:commentEx w15:paraId="47090884" w15:done="0"/>
  <w15:commentEx w15:paraId="3BA30798" w15:done="0"/>
  <w15:commentEx w15:paraId="43B7C1F2" w15:done="0"/>
  <w15:commentEx w15:paraId="310897AB" w15:done="0"/>
  <w15:commentEx w15:paraId="2B2319F5" w15:done="0"/>
  <w15:commentEx w15:paraId="5A431194" w15:done="0"/>
  <w15:commentEx w15:paraId="042F013B" w15:done="0"/>
  <w15:commentEx w15:paraId="461E6CED"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6ED6F36F" w15:done="0"/>
  <w15:commentEx w15:paraId="260BF631" w15:done="0"/>
  <w15:commentEx w15:paraId="2698C10A" w15:done="0"/>
  <w15:commentEx w15:paraId="1DC96E2E" w15:done="0"/>
  <w15:commentEx w15:paraId="6FEAC2DA" w15:done="0"/>
  <w15:commentEx w15:paraId="0CE263C5" w15:done="0"/>
  <w15:commentEx w15:paraId="674BCFD3"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5365C56A" w15:done="0"/>
  <w15:commentEx w15:paraId="7FBD0910" w15:done="0"/>
  <w15:commentEx w15:paraId="1CB44925" w15:done="0"/>
  <w15:commentEx w15:paraId="6B0B85F2" w15:done="0"/>
  <w15:commentEx w15:paraId="5E8419A2" w15:done="0"/>
  <w15:commentEx w15:paraId="47FB9BE9" w15:done="0"/>
  <w15:commentEx w15:paraId="5639CF65" w15:done="0"/>
  <w15:commentEx w15:paraId="7CD154EB" w15:done="0"/>
  <w15:commentEx w15:paraId="6EBAE943" w15:done="0"/>
  <w15:commentEx w15:paraId="6F17FD72" w15:done="0"/>
  <w15:commentEx w15:paraId="081A77A6" w15:done="0"/>
  <w15:commentEx w15:paraId="561D3F2A" w15:done="0"/>
  <w15:commentEx w15:paraId="06DFD004" w15:done="0"/>
  <w15:commentEx w15:paraId="6BFA2ACC" w15:done="0"/>
  <w15:commentEx w15:paraId="7C31B9A2" w15:done="0"/>
  <w15:commentEx w15:paraId="37119A1A" w15:done="0"/>
  <w15:commentEx w15:paraId="2F1FAC8F" w15:done="0"/>
  <w15:commentEx w15:paraId="57A4ECE1" w15:done="0"/>
  <w15:commentEx w15:paraId="6343E4D3" w15:done="0"/>
  <w15:commentEx w15:paraId="2FDE6C05" w15:done="0"/>
  <w15:commentEx w15:paraId="4CAEA640" w15:done="0"/>
  <w15:commentEx w15:paraId="0EBFB6B3" w15:done="0"/>
  <w15:commentEx w15:paraId="1F30D7B3" w15:done="0"/>
  <w15:commentEx w15:paraId="4BCE5035" w15:done="0"/>
  <w15:commentEx w15:paraId="0A8F58C4" w15:paraIdParent="4BCE5035" w15:done="0"/>
  <w15:commentEx w15:paraId="4D5BC372" w15:done="0"/>
  <w15:commentEx w15:paraId="27EFDC0C" w15:paraIdParent="4D5BC372" w15:done="0"/>
  <w15:commentEx w15:paraId="351BD404" w15:paraIdParent="4D5BC372" w15:done="0"/>
  <w15:commentEx w15:paraId="7763DDBB" w15:done="0"/>
  <w15:commentEx w15:paraId="7CA4A883" w15:done="0"/>
  <w15:commentEx w15:paraId="537BFB5C" w15:done="0"/>
  <w15:commentEx w15:paraId="0A824FE3" w15:done="0"/>
  <w15:commentEx w15:paraId="569BDC26" w15:done="0"/>
  <w15:commentEx w15:paraId="104553AD" w15:done="0"/>
  <w15:commentEx w15:paraId="2D9BE3CA" w15:done="0"/>
  <w15:commentEx w15:paraId="05E27D86" w15:paraIdParent="2D9BE3CA" w15:done="0"/>
  <w15:commentEx w15:paraId="482F3120" w15:done="0"/>
  <w15:commentEx w15:paraId="62C44DDC" w15:done="0"/>
  <w15:commentEx w15:paraId="4A46EE93" w15:done="0"/>
  <w15:commentEx w15:paraId="61772F08" w15:done="0"/>
  <w15:commentEx w15:paraId="5F45C61D" w15:paraIdParent="61772F08" w15:done="0"/>
  <w15:commentEx w15:paraId="49395D57" w15:paraIdParent="61772F08" w15:done="0"/>
  <w15:commentEx w15:paraId="3E1A75DB" w15:done="0"/>
  <w15:commentEx w15:paraId="1565FE0C" w15:done="0"/>
  <w15:commentEx w15:paraId="34561B73" w15:done="0"/>
  <w15:commentEx w15:paraId="1F32A51A" w15:paraIdParent="34561B73" w15:done="0"/>
  <w15:commentEx w15:paraId="1CE6862A" w15:done="0"/>
  <w15:commentEx w15:paraId="3593A924" w15:paraIdParent="1CE6862A" w15:done="0"/>
  <w15:commentEx w15:paraId="76A33993" w15:paraIdParent="1CE6862A" w15:done="0"/>
  <w15:commentEx w15:paraId="4537B6C7" w15:done="0"/>
  <w15:commentEx w15:paraId="47A27A00" w15:done="0"/>
  <w15:commentEx w15:paraId="740FA871" w15:paraIdParent="47A27A00" w15:done="0"/>
  <w15:commentEx w15:paraId="6F07F9DC" w15:paraIdParent="47A27A00" w15:done="0"/>
  <w15:commentEx w15:paraId="731E7CCE" w15:done="0"/>
  <w15:commentEx w15:paraId="2B83B7A2" w15:done="0"/>
  <w15:commentEx w15:paraId="6AD33B38" w15:paraIdParent="2B83B7A2" w15:done="0"/>
  <w15:commentEx w15:paraId="2C930706" w15:paraIdParent="2B83B7A2" w15:done="0"/>
  <w15:commentEx w15:paraId="15243F1D" w15:done="0"/>
  <w15:commentEx w15:paraId="3591697D" w15:paraIdParent="15243F1D" w15:done="0"/>
  <w15:commentEx w15:paraId="36BE7CA7" w15:paraIdParent="15243F1D" w15:done="0"/>
  <w15:commentEx w15:paraId="23E9A47F" w15:done="0"/>
  <w15:commentEx w15:paraId="5EE4BECB" w15:paraIdParent="23E9A47F" w15:done="0"/>
  <w15:commentEx w15:paraId="7F949147" w15:done="0"/>
  <w15:commentEx w15:paraId="357F61F6" w15:paraIdParent="7F949147" w15:done="0"/>
  <w15:commentEx w15:paraId="5E6F34A2" w15:done="0"/>
  <w15:commentEx w15:paraId="40CB2158" w15:done="0"/>
  <w15:commentEx w15:paraId="164027E8" w15:paraIdParent="40CB2158" w15:done="0"/>
  <w15:commentEx w15:paraId="436611FA" w15:paraIdParent="40CB2158" w15:done="0"/>
  <w15:commentEx w15:paraId="443B2E7C" w15:paraIdParent="40CB2158" w15:done="0"/>
  <w15:commentEx w15:paraId="74534AC3" w15:done="0"/>
  <w15:commentEx w15:paraId="77BE9A30" w15:done="0"/>
  <w15:commentEx w15:paraId="3B8E36EE" w15:done="0"/>
  <w15:commentEx w15:paraId="517F9E8E" w15:done="0"/>
  <w15:commentEx w15:paraId="07C68288" w15:done="0"/>
  <w15:commentEx w15:paraId="040888ED" w15:done="0"/>
  <w15:commentEx w15:paraId="0BB44529" w15:done="0"/>
  <w15:commentEx w15:paraId="4C319E22" w15:done="0"/>
  <w15:commentEx w15:paraId="4D9CED8D" w15:done="0"/>
  <w15:commentEx w15:paraId="08526435" w15:done="0"/>
  <w15:commentEx w15:paraId="60099190" w15:done="0"/>
  <w15:commentEx w15:paraId="675193AF" w15:done="0"/>
  <w15:commentEx w15:paraId="5DE8DC28" w15:paraIdParent="675193AF" w15:done="0"/>
  <w15:commentEx w15:paraId="55CA959D" w15:done="0"/>
  <w15:commentEx w15:paraId="676BA9DD" w15:done="0"/>
  <w15:commentEx w15:paraId="0C1C48E2" w15:done="0"/>
  <w15:commentEx w15:paraId="1739D248" w15:done="0"/>
  <w15:commentEx w15:paraId="4CAAD0C1" w15:paraIdParent="1739D248" w15:done="0"/>
  <w15:commentEx w15:paraId="50870335" w15:paraIdParent="1739D248" w15:done="0"/>
  <w15:commentEx w15:paraId="49E452C7" w15:paraIdParent="1739D248" w15:done="0"/>
  <w15:commentEx w15:paraId="1EC853A7" w15:done="0"/>
  <w15:commentEx w15:paraId="42079C89" w15:paraIdParent="1EC853A7" w15:done="0"/>
  <w15:commentEx w15:paraId="3D8A6F43" w15:done="0"/>
  <w15:commentEx w15:paraId="577AB1DE" w15:paraIdParent="3D8A6F43" w15:done="0"/>
  <w15:commentEx w15:paraId="4E236377" w15:paraIdParent="3D8A6F43" w15:done="0"/>
  <w15:commentEx w15:paraId="769D5D01" w15:paraIdParent="3D8A6F43" w15:done="0"/>
  <w15:commentEx w15:paraId="2F6CDFBB" w15:done="0"/>
  <w15:commentEx w15:paraId="255870C8" w15:done="0"/>
  <w15:commentEx w15:paraId="1A199FB4" w15:done="0"/>
  <w15:commentEx w15:paraId="723C8DA4" w15:paraIdParent="1A199FB4" w15:done="0"/>
  <w15:commentEx w15:paraId="0B543A52" w15:done="0"/>
  <w15:commentEx w15:paraId="570E6322" w15:done="0"/>
  <w15:commentEx w15:paraId="786B1191" w15:done="0"/>
  <w15:commentEx w15:paraId="5076C20B" w15:paraIdParent="786B1191" w15:done="0"/>
  <w15:commentEx w15:paraId="60DE2E45" w15:paraIdParent="786B1191" w15:done="0"/>
  <w15:commentEx w15:paraId="09799C6B" w15:paraIdParent="786B1191" w15:done="0"/>
  <w15:commentEx w15:paraId="083F0AFE" w15:done="0"/>
  <w15:commentEx w15:paraId="2FF7F601" w15:done="0"/>
  <w15:commentEx w15:paraId="00CA9809" w15:paraIdParent="2FF7F601" w15:done="0"/>
  <w15:commentEx w15:paraId="2AB617CF" w15:paraIdParent="2FF7F601" w15:done="0"/>
  <w15:commentEx w15:paraId="67118695" w15:done="0"/>
  <w15:commentEx w15:paraId="51A1E14A" w15:paraIdParent="67118695" w15:done="0"/>
  <w15:commentEx w15:paraId="41A66ADB" w15:done="0"/>
  <w15:commentEx w15:paraId="16995FFD" w15:done="0"/>
  <w15:commentEx w15:paraId="6FCD6E28" w15:paraIdParent="16995FFD" w15:done="0"/>
  <w15:commentEx w15:paraId="0548B22F" w15:paraIdParent="16995FFD" w15:done="0"/>
  <w15:commentEx w15:paraId="2E5614D0" w15:paraIdParent="16995FFD" w15:done="0"/>
  <w15:commentEx w15:paraId="2A9F061E" w15:done="0"/>
  <w15:commentEx w15:paraId="60C54CC8" w15:done="0"/>
  <w15:commentEx w15:paraId="1FBCA42B" w15:paraIdParent="60C54CC8" w15:done="0"/>
  <w15:commentEx w15:paraId="6EDC40BD" w15:paraIdParent="60C54CC8" w15:done="0"/>
  <w15:commentEx w15:paraId="1D0250FE" w15:paraIdParent="60C54CC8" w15:done="0"/>
  <w15:commentEx w15:paraId="3B0681CB" w15:done="0"/>
  <w15:commentEx w15:paraId="5E649014" w15:paraIdParent="3B0681CB" w15:done="0"/>
  <w15:commentEx w15:paraId="4B43C0B2" w15:paraIdParent="3B0681CB" w15:done="0"/>
  <w15:commentEx w15:paraId="67DF1AA5" w15:done="0"/>
  <w15:commentEx w15:paraId="2AAD8A76" w15:done="0"/>
  <w15:commentEx w15:paraId="7045D5EB" w15:done="0"/>
  <w15:commentEx w15:paraId="5B87CADC" w15:done="0"/>
  <w15:commentEx w15:paraId="3CA116F3" w15:done="0"/>
  <w15:commentEx w15:paraId="0D7A8F40" w15:done="0"/>
  <w15:commentEx w15:paraId="5A6DBECA" w15:done="0"/>
  <w15:commentEx w15:paraId="7FBEC81F" w15:done="0"/>
  <w15:commentEx w15:paraId="45A66205" w15:done="0"/>
  <w15:commentEx w15:paraId="5AA28DCB" w15:paraIdParent="45A66205" w15:done="0"/>
  <w15:commentEx w15:paraId="6ADF80BE" w15:paraIdParent="45A66205" w15:done="0"/>
  <w15:commentEx w15:paraId="1934EB8B" w15:paraIdParent="45A66205" w15:done="0"/>
  <w15:commentEx w15:paraId="75AF2C45" w15:done="0"/>
  <w15:commentEx w15:paraId="61F6FAB5" w15:paraIdParent="75AF2C45" w15:done="0"/>
  <w15:commentEx w15:paraId="29D0796A" w15:done="0"/>
  <w15:commentEx w15:paraId="0633E97D" w15:paraIdParent="29D0796A" w15:done="0"/>
  <w15:commentEx w15:paraId="607ECE47" w15:paraIdParent="29D0796A" w15:done="0"/>
  <w15:commentEx w15:paraId="306E2C76" w15:paraIdParent="29D0796A" w15:done="0"/>
  <w15:commentEx w15:paraId="32EC30BD" w15:done="0"/>
  <w15:commentEx w15:paraId="0598C30D" w15:done="0"/>
  <w15:commentEx w15:paraId="54F8D14A" w15:done="0"/>
  <w15:commentEx w15:paraId="0B7E4914" w15:paraIdParent="54F8D14A" w15:done="0"/>
  <w15:commentEx w15:paraId="41728F94" w15:done="0"/>
  <w15:commentEx w15:paraId="77A8F6F9" w15:done="0"/>
  <w15:commentEx w15:paraId="1554CB00" w15:done="0"/>
  <w15:commentEx w15:paraId="3EB02D19" w15:paraIdParent="1554CB00" w15:done="0"/>
  <w15:commentEx w15:paraId="269E010C" w15:done="0"/>
  <w15:commentEx w15:paraId="2851DA12" w15:paraIdParent="269E010C" w15:done="0"/>
  <w15:commentEx w15:paraId="0F0AD5EC" w15:done="0"/>
  <w15:commentEx w15:paraId="79329374" w15:done="0"/>
  <w15:commentEx w15:paraId="48D0AF04" w15:done="0"/>
  <w15:commentEx w15:paraId="2A00EF97" w15:done="0"/>
  <w15:commentEx w15:paraId="22147E13" w15:done="0"/>
  <w15:commentEx w15:paraId="43FA6953" w15:paraIdParent="22147E13" w15:done="0"/>
  <w15:commentEx w15:paraId="6BED0B92" w15:done="0"/>
  <w15:commentEx w15:paraId="11E53DC6" w15:done="0"/>
  <w15:commentEx w15:paraId="6C5365AD" w15:done="0"/>
  <w15:commentEx w15:paraId="66B177F8" w15:done="0"/>
  <w15:commentEx w15:paraId="02DFE1B2" w15:paraIdParent="66B177F8" w15:done="0"/>
  <w15:commentEx w15:paraId="3A3E2AB5" w15:paraIdParent="66B177F8" w15:done="0"/>
  <w15:commentEx w15:paraId="4227D36A" w15:paraIdParent="66B177F8" w15:done="0"/>
  <w15:commentEx w15:paraId="7F19D70A" w15:done="0"/>
  <w15:commentEx w15:paraId="55F7590A" w15:paraIdParent="7F19D70A" w15:done="0"/>
  <w15:commentEx w15:paraId="53DA670F" w15:done="0"/>
  <w15:commentEx w15:paraId="51C8E8E9" w15:paraIdParent="53DA670F" w15:done="0"/>
  <w15:commentEx w15:paraId="59C8F7F5" w15:paraIdParent="53DA670F" w15:done="0"/>
  <w15:commentEx w15:paraId="1049AF67" w15:paraIdParent="53DA670F" w15:done="0"/>
  <w15:commentEx w15:paraId="476D05B2" w15:done="0"/>
  <w15:commentEx w15:paraId="5852FFC0" w15:done="0"/>
  <w15:commentEx w15:paraId="007644E0" w15:done="0"/>
  <w15:commentEx w15:paraId="4ED24E5C" w15:paraIdParent="007644E0" w15:done="0"/>
  <w15:commentEx w15:paraId="1BCBFBF7" w15:done="0"/>
  <w15:commentEx w15:paraId="109E9E46" w15:done="0"/>
  <w15:commentEx w15:paraId="09724A91" w15:paraIdParent="109E9E46" w15:done="0"/>
  <w15:commentEx w15:paraId="04660108" w15:done="0"/>
  <w15:commentEx w15:paraId="483CA18A" w15:paraIdParent="04660108" w15:done="0"/>
  <w15:commentEx w15:paraId="5323DFD5" w15:done="0"/>
  <w15:commentEx w15:paraId="60DC84A3" w15:done="0"/>
  <w15:commentEx w15:paraId="006FF45D" w15:done="0"/>
  <w15:commentEx w15:paraId="73E5D20F" w15:done="0"/>
  <w15:commentEx w15:paraId="421D6EF3" w15:done="0"/>
  <w15:commentEx w15:paraId="1CC9B442" w15:paraIdParent="421D6EF3" w15:done="0"/>
  <w15:commentEx w15:paraId="73A76922" w15:done="0"/>
  <w15:commentEx w15:paraId="15595E45" w15:done="0"/>
  <w15:commentEx w15:paraId="20895144" w15:done="0"/>
  <w15:commentEx w15:paraId="61AC2302" w15:done="0"/>
  <w15:commentEx w15:paraId="48C1CB8C" w15:paraIdParent="61AC2302" w15:done="0"/>
  <w15:commentEx w15:paraId="4110306F" w15:paraIdParent="61AC2302" w15:done="0"/>
  <w15:commentEx w15:paraId="134AEC81" w15:paraIdParent="61AC2302" w15:done="0"/>
  <w15:commentEx w15:paraId="0A2BC9AE" w15:done="0"/>
  <w15:commentEx w15:paraId="778E46D5" w15:paraIdParent="0A2BC9AE" w15:done="0"/>
  <w15:commentEx w15:paraId="725E3E1D" w15:done="0"/>
  <w15:commentEx w15:paraId="78751824" w15:paraIdParent="725E3E1D" w15:done="0"/>
  <w15:commentEx w15:paraId="40D90924" w15:paraIdParent="725E3E1D" w15:done="0"/>
  <w15:commentEx w15:paraId="2099C9D4" w15:paraIdParent="725E3E1D" w15:done="0"/>
  <w15:commentEx w15:paraId="397EFE64" w15:done="0"/>
  <w15:commentEx w15:paraId="58B77025" w15:done="0"/>
  <w15:commentEx w15:paraId="29F1AA06" w15:done="0"/>
  <w15:commentEx w15:paraId="414E6149" w15:paraIdParent="29F1AA06" w15:done="0"/>
  <w15:commentEx w15:paraId="0BE8C6D8" w15:done="0"/>
  <w15:commentEx w15:paraId="6E064901" w15:done="0"/>
  <w15:commentEx w15:paraId="08DE5436" w15:paraIdParent="6E064901" w15:done="0"/>
  <w15:commentEx w15:paraId="277EAD8F" w15:done="0"/>
  <w15:commentEx w15:paraId="75802F71" w15:paraIdParent="277EAD8F" w15:done="0"/>
  <w15:commentEx w15:paraId="6132F070" w15:done="0"/>
  <w15:commentEx w15:paraId="571E1455" w15:done="0"/>
  <w15:commentEx w15:paraId="0F98A6D2" w15:done="0"/>
  <w15:commentEx w15:paraId="3F7D6930" w15:done="0"/>
  <w15:commentEx w15:paraId="5EC8856B" w15:done="0"/>
  <w15:commentEx w15:paraId="6B115E23" w15:done="0"/>
  <w15:commentEx w15:paraId="3CB196DE" w15:done="0"/>
  <w15:commentEx w15:paraId="6BAE94B9" w15:done="0"/>
  <w15:commentEx w15:paraId="0BEBF7B3" w15:paraIdParent="6BAE94B9" w15:done="0"/>
  <w15:commentEx w15:paraId="6867D0B0" w15:done="0"/>
  <w15:commentEx w15:paraId="07EF3573" w15:done="0"/>
  <w15:commentEx w15:paraId="240D64D9" w15:done="0"/>
  <w15:commentEx w15:paraId="12ECD8E8" w15:done="0"/>
  <w15:commentEx w15:paraId="50EBF326" w15:paraIdParent="12ECD8E8" w15:done="0"/>
  <w15:commentEx w15:paraId="0929A7E5" w15:paraIdParent="12ECD8E8" w15:done="0"/>
  <w15:commentEx w15:paraId="62BE275A" w15:paraIdParent="12ECD8E8" w15:done="0"/>
  <w15:commentEx w15:paraId="382CD289" w15:done="0"/>
  <w15:commentEx w15:paraId="24F9D957" w15:paraIdParent="382CD289" w15:done="0"/>
  <w15:commentEx w15:paraId="0BA681DC" w15:done="0"/>
  <w15:commentEx w15:paraId="0FD97973" w15:paraIdParent="0BA681DC" w15:done="0"/>
  <w15:commentEx w15:paraId="3492102F" w15:paraIdParent="0BA681DC" w15:done="0"/>
  <w15:commentEx w15:paraId="2CA38B4F" w15:paraIdParent="0BA681DC" w15:done="0"/>
  <w15:commentEx w15:paraId="22534FE8" w15:done="0"/>
  <w15:commentEx w15:paraId="0551EC41" w15:done="0"/>
  <w15:commentEx w15:paraId="21F6EB37" w15:done="0"/>
  <w15:commentEx w15:paraId="081C77CE" w15:paraIdParent="21F6EB37" w15:done="0"/>
  <w15:commentEx w15:paraId="61C7228E" w15:done="0"/>
  <w15:commentEx w15:paraId="0998BC99" w15:paraIdParent="61C7228E" w15:done="0"/>
  <w15:commentEx w15:paraId="53C4D018" w15:done="0"/>
  <w15:commentEx w15:paraId="3D73563A" w15:paraIdParent="53C4D018" w15:done="0"/>
  <w15:commentEx w15:paraId="17E9069F" w15:done="0"/>
  <w15:commentEx w15:paraId="5B3B8444" w15:done="0"/>
  <w15:commentEx w15:paraId="476671A7" w15:done="0"/>
  <w15:commentEx w15:paraId="071E8067" w15:done="0"/>
  <w15:commentEx w15:paraId="790CCFEB" w15:done="0"/>
  <w15:commentEx w15:paraId="3A985314" w15:paraIdParent="790CCFEB" w15:done="0"/>
  <w15:commentEx w15:paraId="06ACBC87" w15:paraIdParent="790CCFEB" w15:done="0"/>
  <w15:commentEx w15:paraId="2B97BFCB" w15:done="0"/>
  <w15:commentEx w15:paraId="763F4372" w15:paraIdParent="2B97BFCB" w15:done="0"/>
  <w15:commentEx w15:paraId="7A2EC872" w15:done="0"/>
  <w15:commentEx w15:paraId="218BBE8C" w15:done="0"/>
  <w15:commentEx w15:paraId="75909506" w15:paraIdParent="218BBE8C" w15:done="0"/>
  <w15:commentEx w15:paraId="04DAF9EF" w15:paraIdParent="218BBE8C" w15:done="0"/>
  <w15:commentEx w15:paraId="7380B6A0" w15:paraIdParent="218BBE8C" w15:done="0"/>
  <w15:commentEx w15:paraId="6E0D3839" w15:paraIdParent="218BBE8C" w15:done="0"/>
  <w15:commentEx w15:paraId="3A47CF45" w15:done="0"/>
  <w15:commentEx w15:paraId="436C8705" w15:done="0"/>
  <w15:commentEx w15:paraId="0294597A" w15:paraIdParent="436C8705" w15:done="0"/>
  <w15:commentEx w15:paraId="3F3FD331" w15:paraIdParent="436C8705" w15:done="0"/>
  <w15:commentEx w15:paraId="66ED8838" w15:paraIdParent="436C8705" w15:done="0"/>
  <w15:commentEx w15:paraId="03678D9E" w15:done="0"/>
  <w15:commentEx w15:paraId="67A2A4E8" w15:paraIdParent="03678D9E" w15:done="0"/>
  <w15:commentEx w15:paraId="0B3C0251" w15:paraIdParent="03678D9E" w15:done="0"/>
  <w15:commentEx w15:paraId="6B06BDD8" w15:paraIdParent="03678D9E" w15:done="0"/>
  <w15:commentEx w15:paraId="40CAAC3C" w15:done="0"/>
  <w15:commentEx w15:paraId="48776014" w15:done="0"/>
  <w15:commentEx w15:paraId="6D5A2730" w15:paraIdParent="48776014" w15:done="0"/>
  <w15:commentEx w15:paraId="5135BC23" w15:paraIdParent="48776014" w15:done="0"/>
  <w15:commentEx w15:paraId="390BEBF4" w15:paraIdParent="48776014" w15:done="0"/>
  <w15:commentEx w15:paraId="4026FBD5" w15:done="0"/>
  <w15:commentEx w15:paraId="727FA3B9" w15:done="0"/>
  <w15:commentEx w15:paraId="55878525" w15:done="0"/>
  <w15:commentEx w15:paraId="0A948547" w15:paraIdParent="55878525" w15:done="0"/>
  <w15:commentEx w15:paraId="664A4301" w15:paraIdParent="55878525" w15:done="0"/>
  <w15:commentEx w15:paraId="51B63FD8" w15:paraIdParent="55878525" w15:done="0"/>
  <w15:commentEx w15:paraId="46CCCDE5" w15:done="0"/>
  <w15:commentEx w15:paraId="19AF9C5A" w15:paraIdParent="46CCCDE5" w15:done="0"/>
  <w15:commentEx w15:paraId="4BD50206" w15:done="0"/>
  <w15:commentEx w15:paraId="49DFD340" w15:done="0"/>
  <w15:commentEx w15:paraId="42CAABD4" w15:done="0"/>
  <w15:commentEx w15:paraId="189DBFFB" w15:paraIdParent="42CAABD4" w15:done="0"/>
  <w15:commentEx w15:paraId="6E236C24" w15:done="0"/>
  <w15:commentEx w15:paraId="42C3A355" w15:paraIdParent="6E236C24" w15:done="0"/>
  <w15:commentEx w15:paraId="2A1FD1CC" w15:done="0"/>
  <w15:commentEx w15:paraId="50288679" w15:paraIdParent="2A1FD1CC" w15:done="0"/>
  <w15:commentEx w15:paraId="334AFD7C" w15:done="0"/>
  <w15:commentEx w15:paraId="1F76545A" w15:paraIdParent="334AFD7C" w15:done="0"/>
  <w15:commentEx w15:paraId="5FF5A594" w15:paraIdParent="334AFD7C" w15:done="0"/>
  <w15:commentEx w15:paraId="59A7CB43" w15:paraIdParent="334AFD7C" w15:done="0"/>
  <w15:commentEx w15:paraId="64B3AD5D" w15:paraIdParent="334AFD7C" w15:done="0"/>
  <w15:commentEx w15:paraId="05BDC083" w15:done="0"/>
  <w15:commentEx w15:paraId="2D8B5F3B" w15:done="0"/>
  <w15:commentEx w15:paraId="2F0656FE" w15:paraIdParent="2D8B5F3B" w15:done="0"/>
  <w15:commentEx w15:paraId="6EA51592" w15:paraIdParent="2D8B5F3B" w15:done="0"/>
  <w15:commentEx w15:paraId="16826C5C" w15:paraIdParent="2D8B5F3B" w15:done="0"/>
  <w15:commentEx w15:paraId="7AF59870" w15:done="0"/>
  <w15:commentEx w15:paraId="635DC6D5" w15:done="0"/>
  <w15:commentEx w15:paraId="50C0370F" w15:done="0"/>
  <w15:commentEx w15:paraId="72592AA0" w15:paraIdParent="50C0370F" w15:done="0"/>
  <w15:commentEx w15:paraId="226264A2" w15:done="0"/>
  <w15:commentEx w15:paraId="31615F1F" w15:paraIdParent="226264A2" w15:done="0"/>
  <w15:commentEx w15:paraId="1263C2F2" w15:done="0"/>
  <w15:commentEx w15:paraId="40896BE3" w15:done="0"/>
  <w15:commentEx w15:paraId="6489CD28" w15:paraIdParent="40896BE3" w15:done="0"/>
  <w15:commentEx w15:paraId="25E05B9D" w15:paraIdParent="40896BE3" w15:done="0"/>
  <w15:commentEx w15:paraId="20B9C0D8" w15:done="0"/>
  <w15:commentEx w15:paraId="3F847FC8" w15:done="0"/>
  <w15:commentEx w15:paraId="28BC271B" w15:paraIdParent="3F847FC8" w15:done="0"/>
  <w15:commentEx w15:paraId="70F69846" w15:paraIdParent="3F847FC8" w15:done="0"/>
  <w15:commentEx w15:paraId="23193C7B" w15:done="0"/>
  <w15:commentEx w15:paraId="17D2B2C9" w15:paraIdParent="23193C7B" w15:done="0"/>
  <w15:commentEx w15:paraId="2B39F4C7" w15:done="0"/>
  <w15:commentEx w15:paraId="4824CF2E" w15:done="0"/>
  <w15:commentEx w15:paraId="5686BC21" w15:done="0"/>
  <w15:commentEx w15:paraId="5AFFDE6B" w15:done="0"/>
  <w15:commentEx w15:paraId="59A3BEBA" w15:paraIdParent="5AFFDE6B" w15:done="0"/>
  <w15:commentEx w15:paraId="14EB4F42" w15:paraIdParent="5AFFDE6B" w15:done="0"/>
  <w15:commentEx w15:paraId="6D5EA34D" w15:paraIdParent="5AFFDE6B" w15:done="0"/>
  <w15:commentEx w15:paraId="3C3D3763" w15:done="0"/>
  <w15:commentEx w15:paraId="395AE138" w15:paraIdParent="3C3D3763" w15:done="0"/>
  <w15:commentEx w15:paraId="75F41AFD" w15:done="0"/>
  <w15:commentEx w15:paraId="4AF331E0" w15:done="0"/>
  <w15:commentEx w15:paraId="5EE84548" w15:done="0"/>
  <w15:commentEx w15:paraId="7EB71042" w15:done="0"/>
  <w15:commentEx w15:paraId="7454763E" w15:done="0"/>
  <w15:commentEx w15:paraId="77E2BDAF" w15:paraIdParent="7454763E" w15:done="0"/>
  <w15:commentEx w15:paraId="03370CA4" w15:done="0"/>
  <w15:commentEx w15:paraId="07CF9285" w15:done="0"/>
  <w15:commentEx w15:paraId="257C463D" w15:done="0"/>
  <w15:commentEx w15:paraId="131F61DB" w15:done="0"/>
  <w15:commentEx w15:paraId="22583334" w15:paraIdParent="131F61DB" w15:done="0"/>
  <w15:commentEx w15:paraId="4EAAB97F" w15:paraIdParent="131F61DB" w15:done="0"/>
  <w15:commentEx w15:paraId="4BC45467" w15:paraIdParent="131F61DB" w15:done="0"/>
  <w15:commentEx w15:paraId="48E30EF4" w15:done="0"/>
  <w15:commentEx w15:paraId="6D555DA8" w15:paraIdParent="48E30EF4" w15:done="0"/>
  <w15:commentEx w15:paraId="1A9449EC" w15:done="0"/>
  <w15:commentEx w15:paraId="5A8BCDD9" w15:paraIdParent="1A9449EC" w15:done="0"/>
  <w15:commentEx w15:paraId="78E660D9" w15:paraIdParent="1A9449EC" w15:done="0"/>
  <w15:commentEx w15:paraId="7300BE88" w15:paraIdParent="1A9449EC" w15:done="0"/>
  <w15:commentEx w15:paraId="0978CFB0" w15:done="0"/>
  <w15:commentEx w15:paraId="6118DC97" w15:done="0"/>
  <w15:commentEx w15:paraId="307C377A" w15:done="0"/>
  <w15:commentEx w15:paraId="0C08CC9C" w15:paraIdParent="307C377A" w15:done="0"/>
  <w15:commentEx w15:paraId="3D0428E9" w15:done="0"/>
  <w15:commentEx w15:paraId="4A59F187" w15:done="0"/>
  <w15:commentEx w15:paraId="1054818C" w15:paraIdParent="4A59F187" w15:done="0"/>
  <w15:commentEx w15:paraId="68AD611F" w15:done="0"/>
  <w15:commentEx w15:paraId="18FD6125" w15:done="0"/>
  <w15:commentEx w15:paraId="5F2E9437" w15:done="0"/>
  <w15:commentEx w15:paraId="351CB1E5" w15:paraIdParent="5F2E9437" w15:done="0"/>
  <w15:commentEx w15:paraId="6F5D989D" w15:paraIdParent="5F2E9437" w15:done="0"/>
  <w15:commentEx w15:paraId="222C698E" w15:done="0"/>
  <w15:commentEx w15:paraId="74E0D99C" w15:done="0"/>
  <w15:commentEx w15:paraId="7EC60828" w15:done="0"/>
  <w15:commentEx w15:paraId="05BE561B" w15:paraIdParent="7EC60828" w15:done="0"/>
  <w15:commentEx w15:paraId="3EBC0176" w15:paraIdParent="7EC60828" w15:done="0"/>
  <w15:commentEx w15:paraId="58E901CA" w15:paraIdParent="7EC60828" w15:done="0"/>
  <w15:commentEx w15:paraId="18E93B2F" w15:done="0"/>
  <w15:commentEx w15:paraId="1828D6F0" w15:done="0"/>
  <w15:commentEx w15:paraId="516C8CCE" w15:paraIdParent="1828D6F0" w15:done="0"/>
  <w15:commentEx w15:paraId="089194A8" w15:paraIdParent="1828D6F0" w15:done="0"/>
  <w15:commentEx w15:paraId="0913467E" w15:done="0"/>
  <w15:commentEx w15:paraId="26858F88" w15:done="0"/>
  <w15:commentEx w15:paraId="037D37B4" w15:paraIdParent="26858F88" w15:done="0"/>
  <w15:commentEx w15:paraId="2DDFB85C" w15:done="0"/>
  <w15:commentEx w15:paraId="5EEB5AA9" w15:done="0"/>
  <w15:commentEx w15:paraId="0065DC99" w15:paraIdParent="5EEB5AA9" w15:done="0"/>
  <w15:commentEx w15:paraId="202427EA" w15:paraIdParent="5EEB5AA9" w15:done="0"/>
  <w15:commentEx w15:paraId="776667AF" w15:paraIdParent="5EEB5AA9" w15:done="0"/>
  <w15:commentEx w15:paraId="0FB8535E" w15:done="0"/>
  <w15:commentEx w15:paraId="336E2F7F" w15:done="0"/>
  <w15:commentEx w15:paraId="28016D9E" w15:done="0"/>
  <w15:commentEx w15:paraId="6BA58810" w15:paraIdParent="28016D9E" w15:done="0"/>
  <w15:commentEx w15:paraId="41715513" w15:done="0"/>
  <w15:commentEx w15:paraId="28C1D266" w15:done="0"/>
  <w15:commentEx w15:paraId="0E1F2083" w15:paraIdParent="28C1D266" w15:done="0"/>
  <w15:commentEx w15:paraId="5DCFB09C" w15:paraIdParent="28C1D266" w15:done="0"/>
  <w15:commentEx w15:paraId="6A1F5421" w15:paraIdParent="28C1D266" w15:done="0"/>
  <w15:commentEx w15:paraId="550031D0" w15:done="0"/>
  <w15:commentEx w15:paraId="2A44E223" w15:done="0"/>
  <w15:commentEx w15:paraId="55FDE220" w15:paraIdParent="2A44E223" w15:done="0"/>
  <w15:commentEx w15:paraId="1AEB92F9" w15:paraIdParent="2A44E223" w15:done="0"/>
  <w15:commentEx w15:paraId="4525841B" w15:done="0"/>
  <w15:commentEx w15:paraId="4B5D7A54" w15:paraIdParent="4525841B" w15:done="0"/>
  <w15:commentEx w15:paraId="7D76344A" w15:done="0"/>
  <w15:commentEx w15:paraId="688060E1" w15:paraIdParent="7D76344A" w15:done="0"/>
  <w15:commentEx w15:paraId="3847DA9F" w15:paraIdParent="7D76344A" w15:done="0"/>
  <w15:commentEx w15:paraId="683AC62D" w15:done="0"/>
  <w15:commentEx w15:paraId="6D53CB95" w15:done="0"/>
  <w15:commentEx w15:paraId="729E56D5" w15:done="0"/>
  <w15:commentEx w15:paraId="39E0D0BD" w15:done="0"/>
  <w15:commentEx w15:paraId="4610D7C3" w15:paraIdParent="39E0D0BD" w15:done="0"/>
  <w15:commentEx w15:paraId="749A275C" w15:done="0"/>
  <w15:commentEx w15:paraId="7677F016" w15:done="0"/>
  <w15:commentEx w15:paraId="7B8F9FFC" w15:done="0"/>
  <w15:commentEx w15:paraId="0CDA6AA5" w15:done="0"/>
  <w15:commentEx w15:paraId="4DB674F2" w15:paraIdParent="0CDA6AA5" w15:done="0"/>
  <w15:commentEx w15:paraId="606A48EE" w15:paraIdParent="0CDA6AA5" w15:done="0"/>
  <w15:commentEx w15:paraId="5378C58A" w15:paraIdParent="0CDA6AA5" w15:done="0"/>
  <w15:commentEx w15:paraId="2A6D5FC4" w15:done="0"/>
  <w15:commentEx w15:paraId="60A3D586" w15:paraIdParent="2A6D5FC4" w15:done="0"/>
  <w15:commentEx w15:paraId="7C8611A2" w15:done="0"/>
  <w15:commentEx w15:paraId="0B7523C6" w15:paraIdParent="7C8611A2" w15:done="0"/>
  <w15:commentEx w15:paraId="5974F251" w15:paraIdParent="7C8611A2" w15:done="0"/>
  <w15:commentEx w15:paraId="124D0127" w15:paraIdParent="7C8611A2" w15:done="0"/>
  <w15:commentEx w15:paraId="4E93A25A" w15:done="0"/>
  <w15:commentEx w15:paraId="060086DF" w15:done="0"/>
  <w15:commentEx w15:paraId="235517E0" w15:done="0"/>
  <w15:commentEx w15:paraId="7D51135B" w15:paraIdParent="235517E0" w15:done="0"/>
  <w15:commentEx w15:paraId="5FD8F161" w15:done="0"/>
  <w15:commentEx w15:paraId="79ABA21C" w15:done="0"/>
  <w15:commentEx w15:paraId="2FE6C39C" w15:paraIdParent="79ABA21C" w15:done="0"/>
  <w15:commentEx w15:paraId="19661CA3" w15:paraIdParent="79ABA21C" w15:done="0"/>
  <w15:commentEx w15:paraId="48B2CDC3" w15:paraIdParent="79ABA21C" w15:done="0"/>
  <w15:commentEx w15:paraId="62612783" w15:done="0"/>
  <w15:commentEx w15:paraId="32E4AD4C" w15:done="0"/>
  <w15:commentEx w15:paraId="28636D18" w15:paraIdParent="32E4AD4C" w15:done="0"/>
  <w15:commentEx w15:paraId="2277C58D" w15:paraIdParent="32E4AD4C" w15:done="0"/>
  <w15:commentEx w15:paraId="4D63E4A6" w15:done="0"/>
  <w15:commentEx w15:paraId="77315B39" w15:paraIdParent="4D63E4A6" w15:done="0"/>
  <w15:commentEx w15:paraId="4914708E" w15:done="0"/>
  <w15:commentEx w15:paraId="773E4D0B" w15:done="0"/>
  <w15:commentEx w15:paraId="5E3D60D2" w15:paraIdParent="773E4D0B" w15:done="0"/>
  <w15:commentEx w15:paraId="01D42375" w15:paraIdParent="773E4D0B" w15:done="0"/>
  <w15:commentEx w15:paraId="04591B99" w15:paraIdParent="773E4D0B" w15:done="0"/>
  <w15:commentEx w15:paraId="1C7EEDF1" w15:paraIdParent="773E4D0B" w15:done="0"/>
  <w15:commentEx w15:paraId="3232E4CE" w15:paraIdParent="773E4D0B" w15:done="0"/>
  <w15:commentEx w15:paraId="1B6866D8" w15:done="0"/>
  <w15:commentEx w15:paraId="3F0D4230" w15:paraIdParent="1B6866D8" w15:done="0"/>
  <w15:commentEx w15:paraId="3AF7AF5C" w15:paraIdParent="1B6866D8" w15:done="0"/>
  <w15:commentEx w15:paraId="748F4CE4" w15:paraIdParent="1B6866D8" w15:done="0"/>
  <w15:commentEx w15:paraId="3A5184BB" w15:done="0"/>
  <w15:commentEx w15:paraId="26B173AC" w15:paraIdParent="3A5184BB" w15:done="0"/>
  <w15:commentEx w15:paraId="0A6A9C41" w15:done="0"/>
  <w15:commentEx w15:paraId="61CB7556" w15:done="0"/>
  <w15:commentEx w15:paraId="1799AB03" w15:paraIdParent="61CB7556" w15:done="0"/>
  <w15:commentEx w15:paraId="3569F44C" w15:done="0"/>
  <w15:commentEx w15:paraId="3CCDC859" w15:done="0"/>
  <w15:commentEx w15:paraId="3D8BD5C6" w15:done="0"/>
  <w15:commentEx w15:paraId="3894E5CC" w15:done="0"/>
  <w15:commentEx w15:paraId="434086EB" w15:done="0"/>
  <w15:commentEx w15:paraId="1D84CDF9" w15:done="0"/>
  <w15:commentEx w15:paraId="0ADE92D1" w15:done="0"/>
  <w15:commentEx w15:paraId="17B308BC" w15:done="0"/>
  <w15:commentEx w15:paraId="4A62DF99" w15:done="0"/>
  <w15:commentEx w15:paraId="4E28DF7A" w15:done="0"/>
  <w15:commentEx w15:paraId="11121E92" w15:done="0"/>
  <w15:commentEx w15:paraId="7F2B72F2" w15:done="0"/>
  <w15:commentEx w15:paraId="40E598B0" w15:done="0"/>
  <w15:commentEx w15:paraId="431F6BA2" w15:done="0"/>
  <w15:commentEx w15:paraId="2770FB92" w15:done="0"/>
  <w15:commentEx w15:paraId="346FE216" w15:done="0"/>
  <w15:commentEx w15:paraId="43413BDC" w15:done="0"/>
  <w15:commentEx w15:paraId="38A246E8" w15:done="0"/>
  <w15:commentEx w15:paraId="4486FFE8" w15:done="0"/>
  <w15:commentEx w15:paraId="0A144804" w15:done="0"/>
  <w15:commentEx w15:paraId="471B8809" w15:done="0"/>
  <w15:commentEx w15:paraId="063E9F29" w15:done="0"/>
  <w15:commentEx w15:paraId="2B6C8B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9078B7F" w16cex:dateUtc="2023-12-01T12:55:00Z"/>
  <w16cex:commentExtensible w16cex:durableId="52277232" w16cex:dateUtc="2023-12-04T09:52:00Z"/>
  <w16cex:commentExtensible w16cex:durableId="27D7F85E" w16cex:dateUtc="2023-04-05T11:38:00Z"/>
  <w16cex:commentExtensible w16cex:durableId="256F1943" w16cex:dateUtc="2021-12-23T14:50:00Z"/>
  <w16cex:commentExtensible w16cex:durableId="09F1CB6A" w16cex:dateUtc="2023-04-05T11:38:00Z"/>
  <w16cex:commentExtensible w16cex:durableId="27D9A16C" w16cex:dateUtc="2023-04-06T17:52:00Z"/>
  <w16cex:commentExtensible w16cex:durableId="2885B991" w16cex:dateUtc="2023-08-15T06:45:00Z"/>
  <w16cex:commentExtensible w16cex:durableId="2B3E963C" w16cex:dateUtc="2023-12-01T10:05:00Z"/>
  <w16cex:commentExtensible w16cex:durableId="218B49BC" w16cex:dateUtc="2023-12-01T10:0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4150A050" w16cex:dateUtc="2023-12-01T10:03:00Z"/>
  <w16cex:commentExtensible w16cex:durableId="1FF49B07" w16cex:dateUtc="2023-12-04T09:53:00Z"/>
  <w16cex:commentExtensible w16cex:durableId="27D65824" w16cex:dateUtc="2023-04-04T06:02:00Z"/>
  <w16cex:commentExtensible w16cex:durableId="27D65841" w16cex:dateUtc="2023-04-04T06:03:00Z"/>
  <w16cex:commentExtensible w16cex:durableId="03F53D97" w16cex:dateUtc="2023-12-04T09:53:00Z"/>
  <w16cex:commentExtensible w16cex:durableId="41C4D2DE" w16cex:dateUtc="2023-12-04T09:54:00Z"/>
  <w16cex:commentExtensible w16cex:durableId="6047567E" w16cex:dateUtc="2023-12-01T13:02: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4930E24C" w16cex:dateUtc="2023-12-04T09:54:00Z"/>
  <w16cex:commentExtensible w16cex:durableId="5D765C9D" w16cex:dateUtc="2023-12-01T10:09:00Z"/>
  <w16cex:commentExtensible w16cex:durableId="1FA4DCBB" w16cex:dateUtc="2023-12-04T09:55:00Z"/>
  <w16cex:commentExtensible w16cex:durableId="6F0FBFFD" w16cex:dateUtc="2023-12-01T10:09:00Z"/>
  <w16cex:commentExtensible w16cex:durableId="625CA536" w16cex:dateUtc="2023-12-04T09:55:00Z"/>
  <w16cex:commentExtensible w16cex:durableId="29B69898" w16cex:dateUtc="2023-12-04T09:55:00Z"/>
  <w16cex:commentExtensible w16cex:durableId="756814B8" w16cex:dateUtc="2023-12-04T09:55:00Z"/>
  <w16cex:commentExtensible w16cex:durableId="66A31468" w16cex:dateUtc="2023-12-04T09:59:00Z"/>
  <w16cex:commentExtensible w16cex:durableId="367E2151" w16cex:dateUtc="2023-12-04T09:59: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1211BE81" w16cex:dateUtc="2023-12-04T09:59:00Z"/>
  <w16cex:commentExtensible w16cex:durableId="5D313CDB" w16cex:dateUtc="2023-12-04T10:00:00Z"/>
  <w16cex:commentExtensible w16cex:durableId="74D35139" w16cex:dateUtc="2023-12-04T10:00:00Z"/>
  <w16cex:commentExtensible w16cex:durableId="11CC4602" w16cex:dateUtc="2023-11-24T12:04:00Z"/>
  <w16cex:commentExtensible w16cex:durableId="1A4B9F2B" w16cex:dateUtc="2023-12-04T10:00:00Z"/>
  <w16cex:commentExtensible w16cex:durableId="32A55A5E" w16cex:dateUtc="2023-12-04T10:00:00Z"/>
  <w16cex:commentExtensible w16cex:durableId="3B8560B0" w16cex:dateUtc="2023-12-04T10:01:00Z"/>
  <w16cex:commentExtensible w16cex:durableId="08C48497" w16cex:dateUtc="2023-12-04T10:01:00Z"/>
  <w16cex:commentExtensible w16cex:durableId="45E28AE9" w16cex:dateUtc="2023-12-04T10:02:00Z"/>
  <w16cex:commentExtensible w16cex:durableId="73BC2273" w16cex:dateUtc="2023-12-04T10:02:00Z"/>
  <w16cex:commentExtensible w16cex:durableId="47F734EF" w16cex:dateUtc="2023-12-04T10:03:00Z"/>
  <w16cex:commentExtensible w16cex:durableId="3EB4C318" w16cex:dateUtc="2023-12-04T10:03:00Z"/>
  <w16cex:commentExtensible w16cex:durableId="4ADB93BA" w16cex:dateUtc="2023-12-04T10:03:00Z"/>
  <w16cex:commentExtensible w16cex:durableId="3962E26B" w16cex:dateUtc="2023-11-15T18:17:00Z"/>
  <w16cex:commentExtensible w16cex:durableId="3DCE804E" w16cex:dateUtc="2023-11-15T18:17:00Z"/>
  <w16cex:commentExtensible w16cex:durableId="4943AB08" w16cex:dateUtc="2023-12-02T18:07:00Z"/>
  <w16cex:commentExtensible w16cex:durableId="22A8555A" w16cex:dateUtc="2023-11-15T18:21:00Z"/>
  <w16cex:commentExtensible w16cex:durableId="36CA3041" w16cex:dateUtc="2023-11-15T18:22:00Z"/>
  <w16cex:commentExtensible w16cex:durableId="7E809C62" w16cex:dateUtc="2023-12-04T10:04:00Z"/>
  <w16cex:commentExtensible w16cex:durableId="5EB0F96C" w16cex:dateUtc="2023-12-04T10:05:00Z"/>
  <w16cex:commentExtensible w16cex:durableId="6F84690E" w16cex:dateUtc="2023-12-04T10:38:00Z"/>
  <w16cex:commentExtensible w16cex:durableId="04F13B9B" w16cex:dateUtc="2023-12-04T10:05:00Z"/>
  <w16cex:commentExtensible w16cex:durableId="430F4DD6" w16cex:dateUtc="2023-12-04T10:06:00Z"/>
  <w16cex:commentExtensible w16cex:durableId="553ED21C" w16cex:dateUtc="2023-11-24T12:28:00Z"/>
  <w16cex:commentExtensible w16cex:durableId="7F1E861F" w16cex:dateUtc="2023-12-04T10:07:00Z"/>
  <w16cex:commentExtensible w16cex:durableId="1939B400" w16cex:dateUtc="2023-12-04T10:07:00Z"/>
  <w16cex:commentExtensible w16cex:durableId="332E5093" w16cex:dateUtc="2023-12-04T10:39:00Z"/>
  <w16cex:commentExtensible w16cex:durableId="31C2DBCC" w16cex:dateUtc="2023-12-04T10:07:00Z"/>
  <w16cex:commentExtensible w16cex:durableId="4BC9CD9D" w16cex:dateUtc="2023-12-04T10:08:00Z"/>
  <w16cex:commentExtensible w16cex:durableId="4FAE53DA" w16cex:dateUtc="2023-12-04T10:08:00Z"/>
  <w16cex:commentExtensible w16cex:durableId="6B5EB521" w16cex:dateUtc="2023-12-04T10:08:00Z"/>
  <w16cex:commentExtensible w16cex:durableId="5F24D002" w16cex:dateUtc="2023-12-04T10:09:00Z"/>
  <w16cex:commentExtensible w16cex:durableId="6A71C6E3" w16cex:dateUtc="2023-12-04T10:10:00Z"/>
  <w16cex:commentExtensible w16cex:durableId="39BC5CAE" w16cex:dateUtc="2023-12-04T10:10:00Z"/>
  <w16cex:commentExtensible w16cex:durableId="27728498" w16cex:dateUtc="2023-01-18T13:45:00Z"/>
  <w16cex:commentExtensible w16cex:durableId="01A6D7C7" w16cex:dateUtc="2023-12-04T10:10:00Z"/>
  <w16cex:commentExtensible w16cex:durableId="314B4C88" w16cex:dateUtc="2023-12-04T10:10:00Z"/>
  <w16cex:commentExtensible w16cex:durableId="084635CB" w16cex:dateUtc="2023-12-04T10:11:00Z"/>
  <w16cex:commentExtensible w16cex:durableId="277284B3" w16cex:dateUtc="2023-01-18T13:45:00Z"/>
  <w16cex:commentExtensible w16cex:durableId="0EF10043" w16cex:dateUtc="2023-12-04T10:11:00Z"/>
  <w16cex:commentExtensible w16cex:durableId="583B4F15" w16cex:dateUtc="2023-12-04T10:12:00Z"/>
  <w16cex:commentExtensible w16cex:durableId="1038B31D" w16cex:dateUtc="2023-12-04T10:12:00Z"/>
  <w16cex:commentExtensible w16cex:durableId="567A3D21" w16cex:dateUtc="2023-12-04T10:13:00Z"/>
  <w16cex:commentExtensible w16cex:durableId="1BE84967" w16cex:dateUtc="2023-12-04T10:13:00Z"/>
  <w16cex:commentExtensible w16cex:durableId="59459742" w16cex:dateUtc="2023-12-04T10:13:00Z"/>
  <w16cex:commentExtensible w16cex:durableId="40B6C306" w16cex:dateUtc="2023-12-04T10:13:00Z"/>
  <w16cex:commentExtensible w16cex:durableId="033CCB8A" w16cex:dateUtc="2023-12-04T10:14:00Z"/>
  <w16cex:commentExtensible w16cex:durableId="530EEDD4" w16cex:dateUtc="2023-12-04T10:14:00Z"/>
  <w16cex:commentExtensible w16cex:durableId="2958F245" w16cex:dateUtc="2023-12-04T10:14:00Z"/>
  <w16cex:commentExtensible w16cex:durableId="7928B9F8" w16cex:dateUtc="2023-12-04T10:14:00Z"/>
  <w16cex:commentExtensible w16cex:durableId="77A019C9" w16cex:dateUtc="2023-12-04T10:15:00Z"/>
  <w16cex:commentExtensible w16cex:durableId="2F3AA77D" w16cex:dateUtc="2023-12-04T10:15:00Z"/>
  <w16cex:commentExtensible w16cex:durableId="722B548A" w16cex:dateUtc="2023-12-04T10:15:00Z"/>
  <w16cex:commentExtensible w16cex:durableId="0D97982C" w16cex:dateUtc="2023-12-04T10:16:00Z"/>
  <w16cex:commentExtensible w16cex:durableId="3EBF1A95" w16cex:dateUtc="2023-12-04T10:16:00Z"/>
  <w16cex:commentExtensible w16cex:durableId="6D575218" w16cex:dateUtc="2023-12-04T10:16:00Z"/>
  <w16cex:commentExtensible w16cex:durableId="6E1788E7" w16cex:dateUtc="2023-11-20T07:21:00Z"/>
  <w16cex:commentExtensible w16cex:durableId="28EF3E01" w16cex:dateUtc="2023-12-04T10:20:00Z"/>
  <w16cex:commentExtensible w16cex:durableId="79E1532C" w16cex:dateUtc="2023-12-04T12:42:00Z"/>
  <w16cex:commentExtensible w16cex:durableId="08A1FDB4" w16cex:dateUtc="2023-12-04T10:40:00Z"/>
  <w16cex:commentExtensible w16cex:durableId="38CE7C75" w16cex:dateUtc="2023-12-04T10:21:00Z"/>
  <w16cex:commentExtensible w16cex:durableId="7335633D" w16cex:dateUtc="2023-12-04T10:22:00Z"/>
  <w16cex:commentExtensible w16cex:durableId="02E6DC2E" w16cex:dateUtc="2023-12-04T10:21:00Z"/>
  <w16cex:commentExtensible w16cex:durableId="61D2D5BC" w16cex:dateUtc="2023-12-04T10:43:00Z"/>
  <w16cex:commentExtensible w16cex:durableId="6F3D2D29" w16cex:dateUtc="2023-12-04T10:22:00Z"/>
  <w16cex:commentExtensible w16cex:durableId="02C93000" w16cex:dateUtc="2023-12-04T10:23:00Z"/>
  <w16cex:commentExtensible w16cex:durableId="34B4741A" w16cex:dateUtc="2023-12-04T10:23:00Z"/>
  <w16cex:commentExtensible w16cex:durableId="35400725" w16cex:dateUtc="2023-12-04T10:23:00Z"/>
  <w16cex:commentExtensible w16cex:durableId="49FFEE17" w16cex:dateUtc="2023-12-04T10:24:00Z"/>
  <w16cex:commentExtensible w16cex:durableId="7A949A18" w16cex:dateUtc="2023-12-04T10:24:00Z"/>
  <w16cex:commentExtensible w16cex:durableId="48787789" w16cex:dateUtc="2023-12-04T10:24:00Z"/>
  <w16cex:commentExtensible w16cex:durableId="0C5471AC" w16cex:dateUtc="2023-12-04T10:24:00Z"/>
  <w16cex:commentExtensible w16cex:durableId="0109C3C9" w16cex:dateUtc="2023-12-04T10:25:00Z"/>
  <w16cex:commentExtensible w16cex:durableId="7B4004B6" w16cex:dateUtc="2023-12-04T10:25:00Z"/>
  <w16cex:commentExtensible w16cex:durableId="46FBF0E9" w16cex:dateUtc="2023-12-04T10:25:00Z"/>
  <w16cex:commentExtensible w16cex:durableId="52209F88" w16cex:dateUtc="2023-12-04T10:32:00Z"/>
  <w16cex:commentExtensible w16cex:durableId="3763C30D" w16cex:dateUtc="2023-12-04T10:26:00Z"/>
  <w16cex:commentExtensible w16cex:durableId="130FDB01" w16cex:dateUtc="2023-12-04T10:26:00Z"/>
  <w16cex:commentExtensible w16cex:durableId="1222748F" w16cex:dateUtc="2023-12-04T10:26:00Z"/>
  <w16cex:commentExtensible w16cex:durableId="2CF2B6E2" w16cex:dateUtc="2023-12-04T10:26:00Z"/>
  <w16cex:commentExtensible w16cex:durableId="646E8792" w16cex:dateUtc="2023-12-04T10:27:00Z"/>
  <w16cex:commentExtensible w16cex:durableId="159DC4F0" w16cex:dateUtc="2023-12-04T10:27:00Z"/>
  <w16cex:commentExtensible w16cex:durableId="6CACF25A" w16cex:dateUtc="2023-12-04T10:28:00Z"/>
  <w16cex:commentExtensible w16cex:durableId="7288972B" w16cex:dateUtc="2023-12-04T10:28:00Z"/>
  <w16cex:commentExtensible w16cex:durableId="66C028BC" w16cex:dateUtc="2023-12-04T10:28:00Z"/>
  <w16cex:commentExtensible w16cex:durableId="5C323519" w16cex:dateUtc="2023-12-04T10:28:00Z"/>
  <w16cex:commentExtensible w16cex:durableId="144B594E" w16cex:dateUtc="2023-12-04T10:29:00Z"/>
  <w16cex:commentExtensible w16cex:durableId="4855B971" w16cex:dateUtc="2023-12-04T10:29:00Z"/>
  <w16cex:commentExtensible w16cex:durableId="0C8ED6B9" w16cex:dateUtc="2023-12-04T10:29:00Z"/>
  <w16cex:commentExtensible w16cex:durableId="6B9A1B40" w16cex:dateUtc="2023-12-04T10:29:00Z"/>
  <w16cex:commentExtensible w16cex:durableId="49594D12" w16cex:dateUtc="2023-12-04T10:29:00Z"/>
  <w16cex:commentExtensible w16cex:durableId="648450FD" w16cex:dateUtc="2023-12-04T10:30:00Z"/>
  <w16cex:commentExtensible w16cex:durableId="23FF67D8" w16cex:dateUtc="2023-12-04T10:30:00Z"/>
  <w16cex:commentExtensible w16cex:durableId="0A46F248" w16cex:dateUtc="2023-12-04T10:30:00Z"/>
  <w16cex:commentExtensible w16cex:durableId="584F41BF" w16cex:dateUtc="2023-12-04T10:31:00Z"/>
  <w16cex:commentExtensible w16cex:durableId="423DAA8B" w16cex:dateUtc="2023-12-04T10:31:00Z"/>
  <w16cex:commentExtensible w16cex:durableId="322925EB" w16cex:dateUtc="2023-12-04T10:32:00Z"/>
  <w16cex:commentExtensible w16cex:durableId="1A272392" w16cex:dateUtc="2023-12-04T10:32:00Z"/>
  <w16cex:commentExtensible w16cex:durableId="1A48839A" w16cex:dateUtc="2023-12-04T10:33:00Z"/>
  <w16cex:commentExtensible w16cex:durableId="7235F499" w16cex:dateUtc="2023-12-04T10:33:00Z"/>
  <w16cex:commentExtensible w16cex:durableId="75C35DFA" w16cex:dateUtc="2023-12-04T10:34:00Z"/>
  <w16cex:commentExtensible w16cex:durableId="73A0C71D" w16cex:dateUtc="2023-12-04T10:32:00Z"/>
  <w16cex:commentExtensible w16cex:durableId="086403C8" w16cex:dateUtc="2023-12-04T14:44:00Z"/>
  <w16cex:commentExtensible w16cex:durableId="215DC43D" w16cex:dateUtc="2023-12-04T14:44:00Z"/>
  <w16cex:commentExtensible w16cex:durableId="06EC9842" w16cex:dateUtc="2023-12-04T14:45:00Z"/>
  <w16cex:commentExtensible w16cex:durableId="17BF8D1A" w16cex:dateUtc="2023-12-04T14:45:00Z"/>
  <w16cex:commentExtensible w16cex:durableId="0E207101" w16cex:dateUtc="2023-12-04T14:46:00Z"/>
  <w16cex:commentExtensible w16cex:durableId="7A644943" w16cex:dateUtc="2023-12-04T14:47:00Z"/>
  <w16cex:commentExtensible w16cex:durableId="15B6560D" w16cex:dateUtc="2023-12-04T14:47:00Z"/>
  <w16cex:commentExtensible w16cex:durableId="19AA96F5" w16cex:dateUtc="2023-12-04T12:43:00Z"/>
  <w16cex:commentExtensible w16cex:durableId="1D43A34D" w16cex:dateUtc="2023-12-04T10:42:00Z"/>
  <w16cex:commentExtensible w16cex:durableId="789EA602" w16cex:dateUtc="2023-12-04T10:44:00Z"/>
  <w16cex:commentExtensible w16cex:durableId="3D748892" w16cex:dateUtc="2023-12-04T10:44:00Z"/>
  <w16cex:commentExtensible w16cex:durableId="4BEF50BE" w16cex:dateUtc="2023-12-04T10:44:00Z"/>
  <w16cex:commentExtensible w16cex:durableId="3287B0B0" w16cex:dateUtc="2023-12-04T10:45:00Z"/>
  <w16cex:commentExtensible w16cex:durableId="259AC055" w16cex:dateUtc="2023-12-04T10:45:00Z"/>
  <w16cex:commentExtensible w16cex:durableId="30991F70" w16cex:dateUtc="2023-12-04T10:46:00Z"/>
  <w16cex:commentExtensible w16cex:durableId="1D527365" w16cex:dateUtc="2023-12-04T10:46:00Z"/>
  <w16cex:commentExtensible w16cex:durableId="3B9355B8" w16cex:dateUtc="2023-12-04T10:46:00Z"/>
  <w16cex:commentExtensible w16cex:durableId="338ABC8B" w16cex:dateUtc="2023-12-04T10:47:00Z"/>
  <w16cex:commentExtensible w16cex:durableId="4DBAB808" w16cex:dateUtc="2023-12-04T10:47:00Z"/>
  <w16cex:commentExtensible w16cex:durableId="29A01DF7" w16cex:dateUtc="2023-12-04T10:48:00Z"/>
  <w16cex:commentExtensible w16cex:durableId="3F97C972" w16cex:dateUtc="2023-12-04T10:48:00Z"/>
  <w16cex:commentExtensible w16cex:durableId="66863913" w16cex:dateUtc="2023-12-04T10:52:00Z"/>
  <w16cex:commentExtensible w16cex:durableId="3A58B316" w16cex:dateUtc="2023-12-04T10:52:00Z"/>
  <w16cex:commentExtensible w16cex:durableId="3D910759" w16cex:dateUtc="2023-12-04T10:53:00Z"/>
  <w16cex:commentExtensible w16cex:durableId="4BDA8D9D" w16cex:dateUtc="2023-12-04T10:53:00Z"/>
  <w16cex:commentExtensible w16cex:durableId="11D5ECA4" w16cex:dateUtc="2023-12-04T11:12:00Z"/>
  <w16cex:commentExtensible w16cex:durableId="5B309882" w16cex:dateUtc="2023-12-04T11:12:00Z"/>
  <w16cex:commentExtensible w16cex:durableId="0A7DE513" w16cex:dateUtc="2023-12-04T11:13:00Z"/>
  <w16cex:commentExtensible w16cex:durableId="45BA7A72" w16cex:dateUtc="2023-12-04T11:13:00Z"/>
  <w16cex:commentExtensible w16cex:durableId="224D77F9" w16cex:dateUtc="2023-12-04T11:13:00Z"/>
  <w16cex:commentExtensible w16cex:durableId="16A7D40D" w16cex:dateUtc="2023-12-04T11:14:00Z"/>
  <w16cex:commentExtensible w16cex:durableId="603DFF90" w16cex:dateUtc="2023-12-04T11:15:00Z"/>
  <w16cex:commentExtensible w16cex:durableId="6EBE1C51" w16cex:dateUtc="2023-12-04T11:15:00Z"/>
  <w16cex:commentExtensible w16cex:durableId="43138179" w16cex:dateUtc="2023-12-04T11:16:00Z"/>
  <w16cex:commentExtensible w16cex:durableId="1CEFAFDF" w16cex:dateUtc="2023-12-04T11:16:00Z"/>
  <w16cex:commentExtensible w16cex:durableId="20B4070B" w16cex:dateUtc="2023-12-04T12:44:00Z"/>
  <w16cex:commentExtensible w16cex:durableId="54FC8853" w16cex:dateUtc="2023-12-04T11:17:00Z"/>
  <w16cex:commentExtensible w16cex:durableId="2E5385B9" w16cex:dateUtc="2023-12-04T11:18:00Z"/>
  <w16cex:commentExtensible w16cex:durableId="3C84CFD6" w16cex:dateUtc="2023-12-04T11:18:00Z"/>
  <w16cex:commentExtensible w16cex:durableId="3FEAE153" w16cex:dateUtc="2023-12-04T11:18:00Z"/>
  <w16cex:commentExtensible w16cex:durableId="65EFD4E2" w16cex:dateUtc="2023-12-04T11:19:00Z"/>
  <w16cex:commentExtensible w16cex:durableId="54C66C66" w16cex:dateUtc="2023-12-04T11:19:00Z"/>
  <w16cex:commentExtensible w16cex:durableId="024EA0F3" w16cex:dateUtc="2023-12-04T11:20:00Z"/>
  <w16cex:commentExtensible w16cex:durableId="5A4E3D76" w16cex:dateUtc="2023-12-04T11:20:00Z"/>
  <w16cex:commentExtensible w16cex:durableId="43C628B6" w16cex:dateUtc="2023-12-04T11:20:00Z"/>
  <w16cex:commentExtensible w16cex:durableId="7DC09716" w16cex:dateUtc="2023-12-04T11:21:00Z"/>
  <w16cex:commentExtensible w16cex:durableId="5909C6C4" w16cex:dateUtc="2023-12-04T11:21:00Z"/>
  <w16cex:commentExtensible w16cex:durableId="2329F353" w16cex:dateUtc="2023-12-04T11:21:00Z"/>
  <w16cex:commentExtensible w16cex:durableId="52695F57" w16cex:dateUtc="2023-12-04T11:21:00Z"/>
  <w16cex:commentExtensible w16cex:durableId="482D610E" w16cex:dateUtc="2023-12-04T11:22:00Z"/>
  <w16cex:commentExtensible w16cex:durableId="54742A8F" w16cex:dateUtc="2023-12-04T11:22:00Z"/>
  <w16cex:commentExtensible w16cex:durableId="2C1DE682" w16cex:dateUtc="2023-12-04T11:23:00Z"/>
  <w16cex:commentExtensible w16cex:durableId="3D54D935" w16cex:dateUtc="2023-12-04T11:23:00Z"/>
  <w16cex:commentExtensible w16cex:durableId="780AE963" w16cex:dateUtc="2023-12-04T11:23:00Z"/>
  <w16cex:commentExtensible w16cex:durableId="3763AD40" w16cex:dateUtc="2023-12-04T11:24:00Z"/>
  <w16cex:commentExtensible w16cex:durableId="24D75ACC" w16cex:dateUtc="2023-12-04T11:24:00Z"/>
  <w16cex:commentExtensible w16cex:durableId="1E7C3897" w16cex:dateUtc="2023-12-04T11:24:00Z"/>
  <w16cex:commentExtensible w16cex:durableId="7FAED692" w16cex:dateUtc="2023-12-04T11:24:00Z"/>
  <w16cex:commentExtensible w16cex:durableId="1AA718E0" w16cex:dateUtc="2023-12-04T11:24:00Z"/>
  <w16cex:commentExtensible w16cex:durableId="057557AC" w16cex:dateUtc="2023-12-04T11:25:00Z"/>
  <w16cex:commentExtensible w16cex:durableId="139A2D6A" w16cex:dateUtc="2023-12-04T11:25:00Z"/>
  <w16cex:commentExtensible w16cex:durableId="36F51DDD" w16cex:dateUtc="2023-12-04T11:26:00Z"/>
  <w16cex:commentExtensible w16cex:durableId="69FB4863" w16cex:dateUtc="2023-12-04T11:26:00Z"/>
  <w16cex:commentExtensible w16cex:durableId="1A49CA19" w16cex:dateUtc="2023-12-04T12:44:00Z"/>
  <w16cex:commentExtensible w16cex:durableId="3C108694" w16cex:dateUtc="2023-12-04T11:28:00Z"/>
  <w16cex:commentExtensible w16cex:durableId="1E6C0D98" w16cex:dateUtc="2023-12-04T11:28:00Z"/>
  <w16cex:commentExtensible w16cex:durableId="7E75F17F" w16cex:dateUtc="2023-12-04T11:28:00Z"/>
  <w16cex:commentExtensible w16cex:durableId="348CA313" w16cex:dateUtc="2023-12-04T11:29:00Z"/>
  <w16cex:commentExtensible w16cex:durableId="7CCAAEEA" w16cex:dateUtc="2023-12-04T11:29:00Z"/>
  <w16cex:commentExtensible w16cex:durableId="37672F9C" w16cex:dateUtc="2023-12-04T11:29:00Z"/>
  <w16cex:commentExtensible w16cex:durableId="0D06989F" w16cex:dateUtc="2023-12-04T11:30:00Z"/>
  <w16cex:commentExtensible w16cex:durableId="7FB30231" w16cex:dateUtc="2023-12-04T11:30:00Z"/>
  <w16cex:commentExtensible w16cex:durableId="0F4B2B3C" w16cex:dateUtc="2023-12-04T11:31:00Z"/>
  <w16cex:commentExtensible w16cex:durableId="28C529CE" w16cex:dateUtc="2023-12-04T11:31:00Z"/>
  <w16cex:commentExtensible w16cex:durableId="409F61B6" w16cex:dateUtc="2023-12-04T11:31:00Z"/>
  <w16cex:commentExtensible w16cex:durableId="22146659" w16cex:dateUtc="2023-12-04T11:31:00Z"/>
  <w16cex:commentExtensible w16cex:durableId="27EA7729" w16cex:dateUtc="2023-12-04T11:32:00Z"/>
  <w16cex:commentExtensible w16cex:durableId="0A3ED259" w16cex:dateUtc="2023-12-04T11:33:00Z"/>
  <w16cex:commentExtensible w16cex:durableId="3B5128F5" w16cex:dateUtc="2023-12-04T11:33:00Z"/>
  <w16cex:commentExtensible w16cex:durableId="5D9B0B36" w16cex:dateUtc="2023-12-04T11:33:00Z"/>
  <w16cex:commentExtensible w16cex:durableId="2A3575E1" w16cex:dateUtc="2023-12-04T11:33:00Z"/>
  <w16cex:commentExtensible w16cex:durableId="31A86946" w16cex:dateUtc="2023-12-04T11:33:00Z"/>
  <w16cex:commentExtensible w16cex:durableId="5E48F5BE" w16cex:dateUtc="2023-12-04T11:34:00Z"/>
  <w16cex:commentExtensible w16cex:durableId="69A505A5" w16cex:dateUtc="2023-12-04T11:34:00Z"/>
  <w16cex:commentExtensible w16cex:durableId="3D6058D4" w16cex:dateUtc="2023-12-04T11:34:00Z"/>
  <w16cex:commentExtensible w16cex:durableId="1130EDAA" w16cex:dateUtc="2023-12-04T11:34:00Z"/>
  <w16cex:commentExtensible w16cex:durableId="2A836A18" w16cex:dateUtc="2023-12-04T11:35:00Z"/>
  <w16cex:commentExtensible w16cex:durableId="27EEEB13" w16cex:dateUtc="2023-12-04T11:35:00Z"/>
  <w16cex:commentExtensible w16cex:durableId="7D0F55DA" w16cex:dateUtc="2023-12-04T11:35:00Z"/>
  <w16cex:commentExtensible w16cex:durableId="7D019E87" w16cex:dateUtc="2023-12-04T11:36:00Z"/>
  <w16cex:commentExtensible w16cex:durableId="34CFE4D8" w16cex:dateUtc="2023-12-04T11:36:00Z"/>
  <w16cex:commentExtensible w16cex:durableId="73CA2AE4" w16cex:dateUtc="2023-12-04T12:44:00Z"/>
  <w16cex:commentExtensible w16cex:durableId="7717C1BD" w16cex:dateUtc="2023-12-04T11:36:00Z"/>
  <w16cex:commentExtensible w16cex:durableId="6C0CC64C" w16cex:dateUtc="2023-12-04T11:37:00Z"/>
  <w16cex:commentExtensible w16cex:durableId="71A60676" w16cex:dateUtc="2023-12-04T11:37:00Z"/>
  <w16cex:commentExtensible w16cex:durableId="52F4CC08" w16cex:dateUtc="2023-12-04T11:38:00Z"/>
  <w16cex:commentExtensible w16cex:durableId="1F1438B0" w16cex:dateUtc="2023-12-04T11:38:00Z"/>
  <w16cex:commentExtensible w16cex:durableId="4E06676E" w16cex:dateUtc="2023-12-04T11:38:00Z"/>
  <w16cex:commentExtensible w16cex:durableId="5ACF8EF0" w16cex:dateUtc="2023-12-04T11:38:00Z"/>
  <w16cex:commentExtensible w16cex:durableId="04BFEE54" w16cex:dateUtc="2023-12-04T11:39:00Z"/>
  <w16cex:commentExtensible w16cex:durableId="18283048" w16cex:dateUtc="2023-12-04T11:39:00Z"/>
  <w16cex:commentExtensible w16cex:durableId="025C7EF9" w16cex:dateUtc="2023-12-04T11:39:00Z"/>
  <w16cex:commentExtensible w16cex:durableId="45EA03DE" w16cex:dateUtc="2023-12-04T11:39:00Z"/>
  <w16cex:commentExtensible w16cex:durableId="7282C3A8" w16cex:dateUtc="2023-12-04T11:40:00Z"/>
  <w16cex:commentExtensible w16cex:durableId="5B2A98B2" w16cex:dateUtc="2023-12-04T11:40:00Z"/>
  <w16cex:commentExtensible w16cex:durableId="200CFB44" w16cex:dateUtc="2023-12-04T11:40:00Z"/>
  <w16cex:commentExtensible w16cex:durableId="3400DD35" w16cex:dateUtc="2023-12-04T11:40:00Z"/>
  <w16cex:commentExtensible w16cex:durableId="2A4F4260" w16cex:dateUtc="2023-12-04T11:41:00Z"/>
  <w16cex:commentExtensible w16cex:durableId="78E0B506" w16cex:dateUtc="2023-12-04T11:41:00Z"/>
  <w16cex:commentExtensible w16cex:durableId="686CDDB4" w16cex:dateUtc="2023-12-04T11:41:00Z"/>
  <w16cex:commentExtensible w16cex:durableId="1A83BAA1" w16cex:dateUtc="2023-12-04T11:41:00Z"/>
  <w16cex:commentExtensible w16cex:durableId="32B940A9" w16cex:dateUtc="2023-12-04T11:42:00Z"/>
  <w16cex:commentExtensible w16cex:durableId="0E49FC08" w16cex:dateUtc="2023-12-04T11:42:00Z"/>
  <w16cex:commentExtensible w16cex:durableId="5A08323B" w16cex:dateUtc="2023-12-04T11:42:00Z"/>
  <w16cex:commentExtensible w16cex:durableId="0788F0AE" w16cex:dateUtc="2023-12-04T11:42:00Z"/>
  <w16cex:commentExtensible w16cex:durableId="6FDC41EB" w16cex:dateUtc="2023-12-04T11:44:00Z"/>
  <w16cex:commentExtensible w16cex:durableId="600D8720" w16cex:dateUtc="2023-12-04T11:44:00Z"/>
  <w16cex:commentExtensible w16cex:durableId="083433C0" w16cex:dateUtc="2023-12-04T11:45:00Z"/>
  <w16cex:commentExtensible w16cex:durableId="63EAAF39" w16cex:dateUtc="2023-12-04T11:45:00Z"/>
  <w16cex:commentExtensible w16cex:durableId="6408E88E" w16cex:dateUtc="2023-12-04T11:45:00Z"/>
  <w16cex:commentExtensible w16cex:durableId="17765BD0" w16cex:dateUtc="2023-12-04T11:46:00Z"/>
  <w16cex:commentExtensible w16cex:durableId="619BB75A" w16cex:dateUtc="2023-12-04T11:46:00Z"/>
  <w16cex:commentExtensible w16cex:durableId="096DD13A" w16cex:dateUtc="2023-12-04T11:46:00Z"/>
  <w16cex:commentExtensible w16cex:durableId="10AF3FD6" w16cex:dateUtc="2023-12-04T11:47:00Z"/>
  <w16cex:commentExtensible w16cex:durableId="1953EE6F" w16cex:dateUtc="2023-12-04T11:47:00Z"/>
  <w16cex:commentExtensible w16cex:durableId="4CACCE36" w16cex:dateUtc="2023-12-04T11:47:00Z"/>
  <w16cex:commentExtensible w16cex:durableId="317FFD5A" w16cex:dateUtc="2023-12-04T11:47:00Z"/>
  <w16cex:commentExtensible w16cex:durableId="042918B3" w16cex:dateUtc="2023-12-04T11:48:00Z"/>
  <w16cex:commentExtensible w16cex:durableId="2FEB4698" w16cex:dateUtc="2023-12-04T11:51:00Z"/>
  <w16cex:commentExtensible w16cex:durableId="01D7EB98" w16cex:dateUtc="2023-12-04T11:51:00Z"/>
  <w16cex:commentExtensible w16cex:durableId="6421EF97" w16cex:dateUtc="2023-12-04T11:52:00Z"/>
  <w16cex:commentExtensible w16cex:durableId="1F4A6EB0" w16cex:dateUtc="2023-12-04T12:39:00Z"/>
  <w16cex:commentExtensible w16cex:durableId="157330F8" w16cex:dateUtc="2023-12-04T12:40:00Z"/>
  <w16cex:commentExtensible w16cex:durableId="733714B3" w16cex:dateUtc="2023-12-04T12:40:00Z"/>
  <w16cex:commentExtensible w16cex:durableId="138AA0B1" w16cex:dateUtc="2023-12-04T12:40:00Z"/>
  <w16cex:commentExtensible w16cex:durableId="304B2103" w16cex:dateUtc="2023-12-04T12:41:00Z"/>
  <w16cex:commentExtensible w16cex:durableId="0002825C" w16cex:dateUtc="2023-12-04T12:41:00Z"/>
  <w16cex:commentExtensible w16cex:durableId="7CAC5325" w16cex:dateUtc="2023-12-04T14:48:00Z"/>
  <w16cex:commentExtensible w16cex:durableId="6D6C38D6" w16cex:dateUtc="2023-12-04T14:49:00Z"/>
  <w16cex:commentExtensible w16cex:durableId="64C79C19" w16cex:dateUtc="2023-12-04T14:49:00Z"/>
  <w16cex:commentExtensible w16cex:durableId="297EDBBF" w16cex:dateUtc="2023-12-04T14:50:00Z"/>
  <w16cex:commentExtensible w16cex:durableId="62DF23C0" w16cex:dateUtc="2023-12-04T14:50:00Z"/>
  <w16cex:commentExtensible w16cex:durableId="0BD79B70" w16cex:dateUtc="2023-12-04T14:51:00Z"/>
  <w16cex:commentExtensible w16cex:durableId="5384B891" w16cex:dateUtc="2023-12-04T14:52:00Z"/>
  <w16cex:commentExtensible w16cex:durableId="07555B6D" w16cex:dateUtc="2023-12-04T14:52:00Z"/>
  <w16cex:commentExtensible w16cex:durableId="38C56F01" w16cex:dateUtc="2023-12-04T12:45:00Z"/>
  <w16cex:commentExtensible w16cex:durableId="54E01908" w16cex:dateUtc="2023-12-04T12:46:00Z"/>
  <w16cex:commentExtensible w16cex:durableId="0BC8D403" w16cex:dateUtc="2023-12-04T12:46:00Z"/>
  <w16cex:commentExtensible w16cex:durableId="551B5961" w16cex:dateUtc="2023-12-04T12:47:00Z"/>
  <w16cex:commentExtensible w16cex:durableId="3915EBEB" w16cex:dateUtc="2023-12-04T12:47:00Z"/>
  <w16cex:commentExtensible w16cex:durableId="14D00E28" w16cex:dateUtc="2023-12-04T12:47:00Z"/>
  <w16cex:commentExtensible w16cex:durableId="22225005" w16cex:dateUtc="2023-12-04T12:48:00Z"/>
  <w16cex:commentExtensible w16cex:durableId="7EC09F0F" w16cex:dateUtc="2023-12-04T12:49:00Z"/>
  <w16cex:commentExtensible w16cex:durableId="102DC04E" w16cex:dateUtc="2023-12-04T12:49:00Z"/>
  <w16cex:commentExtensible w16cex:durableId="0C2E0E25" w16cex:dateUtc="2023-12-04T12:50:00Z"/>
  <w16cex:commentExtensible w16cex:durableId="7EBE92DA" w16cex:dateUtc="2023-12-04T12:50:00Z"/>
  <w16cex:commentExtensible w16cex:durableId="59C17B23" w16cex:dateUtc="2023-12-04T12:51:00Z"/>
  <w16cex:commentExtensible w16cex:durableId="007F3B5E" w16cex:dateUtc="2023-12-04T12:51:00Z"/>
  <w16cex:commentExtensible w16cex:durableId="1036072A" w16cex:dateUtc="2023-12-04T12:51:00Z"/>
  <w16cex:commentExtensible w16cex:durableId="30CCA155" w16cex:dateUtc="2023-12-04T12:52:00Z"/>
  <w16cex:commentExtensible w16cex:durableId="59028A61" w16cex:dateUtc="2023-12-04T12:53:00Z"/>
  <w16cex:commentExtensible w16cex:durableId="646C2ABC" w16cex:dateUtc="2023-12-04T12:54:00Z"/>
  <w16cex:commentExtensible w16cex:durableId="687D14BE" w16cex:dateUtc="2023-12-04T12:55:00Z"/>
  <w16cex:commentExtensible w16cex:durableId="5FE1F087" w16cex:dateUtc="2023-12-04T12:55:00Z"/>
  <w16cex:commentExtensible w16cex:durableId="0AA3DA1B" w16cex:dateUtc="2023-12-04T12:56:00Z"/>
  <w16cex:commentExtensible w16cex:durableId="1484ED32" w16cex:dateUtc="2023-12-04T12:56:00Z"/>
  <w16cex:commentExtensible w16cex:durableId="1E67D5FB" w16cex:dateUtc="2023-12-04T12:57:00Z"/>
  <w16cex:commentExtensible w16cex:durableId="3B65D3F2" w16cex:dateUtc="2023-12-04T12:58:00Z"/>
  <w16cex:commentExtensible w16cex:durableId="1177D247" w16cex:dateUtc="2023-12-04T12:58:00Z"/>
  <w16cex:commentExtensible w16cex:durableId="4940E74D" w16cex:dateUtc="2023-12-04T12:58:00Z"/>
  <w16cex:commentExtensible w16cex:durableId="2097B161" w16cex:dateUtc="2023-12-04T12:59:00Z"/>
  <w16cex:commentExtensible w16cex:durableId="2FDEEF31" w16cex:dateUtc="2023-12-04T13:28:00Z"/>
  <w16cex:commentExtensible w16cex:durableId="20901B24" w16cex:dateUtc="2023-12-04T13:29:00Z"/>
  <w16cex:commentExtensible w16cex:durableId="66FF3DB2" w16cex:dateUtc="2023-12-04T13:29:00Z"/>
  <w16cex:commentExtensible w16cex:durableId="65C42B36" w16cex:dateUtc="2023-12-04T13:29:00Z"/>
  <w16cex:commentExtensible w16cex:durableId="610113BE" w16cex:dateUtc="2023-12-04T13:30:00Z"/>
  <w16cex:commentExtensible w16cex:durableId="376D379C" w16cex:dateUtc="2023-12-04T13:30:00Z"/>
  <w16cex:commentExtensible w16cex:durableId="5EE83135" w16cex:dateUtc="2023-12-04T13:30:00Z"/>
  <w16cex:commentExtensible w16cex:durableId="7CC4B8EF" w16cex:dateUtc="2023-12-04T13:31:00Z"/>
  <w16cex:commentExtensible w16cex:durableId="24EC9290" w16cex:dateUtc="2023-12-04T13:32:00Z"/>
  <w16cex:commentExtensible w16cex:durableId="45A06E27" w16cex:dateUtc="2023-12-04T13:32:00Z"/>
  <w16cex:commentExtensible w16cex:durableId="16301592" w16cex:dateUtc="2023-12-04T13:32:00Z"/>
  <w16cex:commentExtensible w16cex:durableId="384AF909" w16cex:dateUtc="2023-12-04T13:32:00Z"/>
  <w16cex:commentExtensible w16cex:durableId="77E283B7" w16cex:dateUtc="2023-12-04T13:33:00Z"/>
  <w16cex:commentExtensible w16cex:durableId="27EF003B" w16cex:dateUtc="2023-12-04T13:33:00Z"/>
  <w16cex:commentExtensible w16cex:durableId="273691F9" w16cex:dateUtc="2023-12-04T13:34:00Z"/>
  <w16cex:commentExtensible w16cex:durableId="6A701544" w16cex:dateUtc="2023-12-04T13:34:00Z"/>
  <w16cex:commentExtensible w16cex:durableId="3EAFAD1E" w16cex:dateUtc="2023-12-04T13:34:00Z"/>
  <w16cex:commentExtensible w16cex:durableId="29201345" w16cex:dateUtc="2023-12-04T13:34:00Z"/>
  <w16cex:commentExtensible w16cex:durableId="460BF702" w16cex:dateUtc="2023-12-04T13:34:00Z"/>
  <w16cex:commentExtensible w16cex:durableId="54A2BD48" w16cex:dateUtc="2023-12-04T13:35:00Z"/>
  <w16cex:commentExtensible w16cex:durableId="56310A22" w16cex:dateUtc="2023-12-04T13:35:00Z"/>
  <w16cex:commentExtensible w16cex:durableId="6CE90D82" w16cex:dateUtc="2023-12-04T13:36:00Z"/>
  <w16cex:commentExtensible w16cex:durableId="280E0F94" w16cex:dateUtc="2023-05-16T12:20:00Z"/>
  <w16cex:commentExtensible w16cex:durableId="62E8F7C3" w16cex:dateUtc="2023-12-04T13:37:00Z"/>
  <w16cex:commentExtensible w16cex:durableId="7CDB5739" w16cex:dateUtc="2023-12-04T13:38:00Z"/>
  <w16cex:commentExtensible w16cex:durableId="1726A03B" w16cex:dateUtc="2023-12-04T13:38:00Z"/>
  <w16cex:commentExtensible w16cex:durableId="37B8FD76" w16cex:dateUtc="2023-12-04T13:39:00Z"/>
  <w16cex:commentExtensible w16cex:durableId="7A6C2443" w16cex:dateUtc="2023-12-04T13:39:00Z"/>
  <w16cex:commentExtensible w16cex:durableId="6C44EA9C" w16cex:dateUtc="2023-12-04T13:40:00Z"/>
  <w16cex:commentExtensible w16cex:durableId="61135817" w16cex:dateUtc="2023-12-04T13:41:00Z"/>
  <w16cex:commentExtensible w16cex:durableId="6C92E974" w16cex:dateUtc="2023-12-04T13:42:00Z"/>
  <w16cex:commentExtensible w16cex:durableId="1F8D225B" w16cex:dateUtc="2023-12-04T13:42:00Z"/>
  <w16cex:commentExtensible w16cex:durableId="5B7AAC8C" w16cex:dateUtc="2023-12-04T13:42:00Z"/>
  <w16cex:commentExtensible w16cex:durableId="2DC9922C" w16cex:dateUtc="2023-12-04T13:42:00Z"/>
  <w16cex:commentExtensible w16cex:durableId="624023D6" w16cex:dateUtc="2023-12-04T13:42:00Z"/>
  <w16cex:commentExtensible w16cex:durableId="05405326" w16cex:dateUtc="2023-12-04T13:43:00Z"/>
  <w16cex:commentExtensible w16cex:durableId="3531FE23" w16cex:dateUtc="2023-12-04T13:43:00Z"/>
  <w16cex:commentExtensible w16cex:durableId="475A177F" w16cex:dateUtc="2023-12-04T13:43:00Z"/>
  <w16cex:commentExtensible w16cex:durableId="5E3AB0B5" w16cex:dateUtc="2023-12-04T13:44:00Z"/>
  <w16cex:commentExtensible w16cex:durableId="06DC3771" w16cex:dateUtc="2023-12-04T13:44:00Z"/>
  <w16cex:commentExtensible w16cex:durableId="520A48A6" w16cex:dateUtc="2023-12-04T13:44:00Z"/>
  <w16cex:commentExtensible w16cex:durableId="13938C57" w16cex:dateUtc="2023-12-04T13:44:00Z"/>
  <w16cex:commentExtensible w16cex:durableId="17959131" w16cex:dateUtc="2023-12-04T13:44:00Z"/>
  <w16cex:commentExtensible w16cex:durableId="29B10980" w16cex:dateUtc="2023-12-04T13:45:00Z"/>
  <w16cex:commentExtensible w16cex:durableId="5C049A7F" w16cex:dateUtc="2023-12-04T13:45:00Z"/>
  <w16cex:commentExtensible w16cex:durableId="4DF5579F" w16cex:dateUtc="2023-12-04T13:46:00Z"/>
  <w16cex:commentExtensible w16cex:durableId="4A3C4CDF" w16cex:dateUtc="2023-12-04T13:46:00Z"/>
  <w16cex:commentExtensible w16cex:durableId="70A7F84B" w16cex:dateUtc="2023-12-04T13:46:00Z"/>
  <w16cex:commentExtensible w16cex:durableId="6AE183D1" w16cex:dateUtc="2023-12-04T13:46:00Z"/>
  <w16cex:commentExtensible w16cex:durableId="74630B83" w16cex:dateUtc="2023-12-04T13:47:00Z"/>
  <w16cex:commentExtensible w16cex:durableId="51A6928E" w16cex:dateUtc="2023-12-04T13:47:00Z"/>
  <w16cex:commentExtensible w16cex:durableId="123D58B8" w16cex:dateUtc="2023-12-04T13:48:00Z"/>
  <w16cex:commentExtensible w16cex:durableId="5FA87B8C" w16cex:dateUtc="2023-12-04T13:48:00Z"/>
  <w16cex:commentExtensible w16cex:durableId="42F355ED" w16cex:dateUtc="2023-12-04T13:48:00Z"/>
  <w16cex:commentExtensible w16cex:durableId="6A956BDD" w16cex:dateUtc="2023-12-04T13:49:00Z"/>
  <w16cex:commentExtensible w16cex:durableId="41923A64" w16cex:dateUtc="2023-12-04T13:49:00Z"/>
  <w16cex:commentExtensible w16cex:durableId="34290A35" w16cex:dateUtc="2023-12-04T13:49:00Z"/>
  <w16cex:commentExtensible w16cex:durableId="1ED099CC" w16cex:dateUtc="2023-12-04T13:50:00Z"/>
  <w16cex:commentExtensible w16cex:durableId="51DC4558" w16cex:dateUtc="2023-12-04T13:50:00Z"/>
  <w16cex:commentExtensible w16cex:durableId="555754BF" w16cex:dateUtc="2023-12-04T13:50:00Z"/>
  <w16cex:commentExtensible w16cex:durableId="2A1C3344" w16cex:dateUtc="2023-12-04T13:51:00Z"/>
  <w16cex:commentExtensible w16cex:durableId="1A3C0855" w16cex:dateUtc="2023-12-04T13:51:00Z"/>
  <w16cex:commentExtensible w16cex:durableId="0B8A9CD1" w16cex:dateUtc="2023-12-04T13:52:00Z"/>
  <w16cex:commentExtensible w16cex:durableId="71D18907" w16cex:dateUtc="2023-12-04T13:54:00Z"/>
  <w16cex:commentExtensible w16cex:durableId="46C20D14" w16cex:dateUtc="2023-12-04T13:54:00Z"/>
  <w16cex:commentExtensible w16cex:durableId="4A2D0BC9" w16cex:dateUtc="2023-12-04T13:55:00Z"/>
  <w16cex:commentExtensible w16cex:durableId="6498D3CE" w16cex:dateUtc="2023-12-04T13:55:00Z"/>
  <w16cex:commentExtensible w16cex:durableId="396CCB78" w16cex:dateUtc="2023-12-04T13:55:00Z"/>
  <w16cex:commentExtensible w16cex:durableId="45B479D0" w16cex:dateUtc="2023-12-04T13:57:00Z"/>
  <w16cex:commentExtensible w16cex:durableId="6AEF4DE2" w16cex:dateUtc="2023-12-04T13:58:00Z"/>
  <w16cex:commentExtensible w16cex:durableId="0020DE53" w16cex:dateUtc="2023-12-04T13:58:00Z"/>
  <w16cex:commentExtensible w16cex:durableId="0EBE5031" w16cex:dateUtc="2023-12-04T13:59:00Z"/>
  <w16cex:commentExtensible w16cex:durableId="732A63A3" w16cex:dateUtc="2023-12-04T14:05:00Z"/>
  <w16cex:commentExtensible w16cex:durableId="76DCBF96" w16cex:dateUtc="2023-12-04T14:06:00Z"/>
  <w16cex:commentExtensible w16cex:durableId="0DCBF893" w16cex:dateUtc="2023-12-04T14:06:00Z"/>
  <w16cex:commentExtensible w16cex:durableId="6EDF09A9" w16cex:dateUtc="2023-12-04T14:07:00Z"/>
  <w16cex:commentExtensible w16cex:durableId="13FF1543" w16cex:dateUtc="2023-12-04T14:07:00Z"/>
  <w16cex:commentExtensible w16cex:durableId="587A3FE3" w16cex:dateUtc="2023-12-04T14:09:00Z"/>
  <w16cex:commentExtensible w16cex:durableId="02CA70BA" w16cex:dateUtc="2023-12-04T14:10:00Z"/>
  <w16cex:commentExtensible w16cex:durableId="60B1214E" w16cex:dateUtc="2023-12-04T14:10:00Z"/>
  <w16cex:commentExtensible w16cex:durableId="5AD4BD14" w16cex:dateUtc="2023-12-04T14:10:00Z"/>
  <w16cex:commentExtensible w16cex:durableId="01FCF6CA" w16cex:dateUtc="2023-12-04T14:11:00Z"/>
  <w16cex:commentExtensible w16cex:durableId="29B2E932" w16cex:dateUtc="2023-12-04T14:11:00Z"/>
  <w16cex:commentExtensible w16cex:durableId="72D05AAF" w16cex:dateUtc="2023-12-04T14:11:00Z"/>
  <w16cex:commentExtensible w16cex:durableId="519E18C6" w16cex:dateUtc="2023-12-04T14:14:00Z"/>
  <w16cex:commentExtensible w16cex:durableId="1166945F" w16cex:dateUtc="2023-12-04T14:14:00Z"/>
  <w16cex:commentExtensible w16cex:durableId="26664E41" w16cex:dateUtc="2023-12-04T14:14:00Z"/>
  <w16cex:commentExtensible w16cex:durableId="1CFB03BC" w16cex:dateUtc="2023-12-04T14:14:00Z"/>
  <w16cex:commentExtensible w16cex:durableId="6B91D59C" w16cex:dateUtc="2023-12-04T14:14:00Z"/>
  <w16cex:commentExtensible w16cex:durableId="2DDCD2EE" w16cex:dateUtc="2023-12-04T14:15:00Z"/>
  <w16cex:commentExtensible w16cex:durableId="39C928E3" w16cex:dateUtc="2023-12-04T14:15:00Z"/>
  <w16cex:commentExtensible w16cex:durableId="2B80AF7C" w16cex:dateUtc="2023-12-04T14:15:00Z"/>
  <w16cex:commentExtensible w16cex:durableId="5EFC0288" w16cex:dateUtc="2023-12-04T14:16:00Z"/>
  <w16cex:commentExtensible w16cex:durableId="27D891F6" w16cex:dateUtc="2023-12-04T14:18:00Z"/>
  <w16cex:commentExtensible w16cex:durableId="0C93DBBF" w16cex:dateUtc="2023-12-04T14:18:00Z"/>
  <w16cex:commentExtensible w16cex:durableId="206388A3" w16cex:dateUtc="2023-12-04T14:19:00Z"/>
  <w16cex:commentExtensible w16cex:durableId="742F946B" w16cex:dateUtc="2023-12-04T14:19:00Z"/>
  <w16cex:commentExtensible w16cex:durableId="7FB75600" w16cex:dateUtc="2023-12-04T14:20:00Z"/>
  <w16cex:commentExtensible w16cex:durableId="490F1769" w16cex:dateUtc="2023-12-04T14:20:00Z"/>
  <w16cex:commentExtensible w16cex:durableId="6EF49AA4" w16cex:dateUtc="2023-12-04T14:20:00Z"/>
  <w16cex:commentExtensible w16cex:durableId="0D473361" w16cex:dateUtc="2023-12-04T14:20:00Z"/>
  <w16cex:commentExtensible w16cex:durableId="29099171" w16cex:dateUtc="2023-12-04T14:20:00Z"/>
  <w16cex:commentExtensible w16cex:durableId="7D295DAB" w16cex:dateUtc="2023-12-04T14:21:00Z"/>
  <w16cex:commentExtensible w16cex:durableId="6223A821" w16cex:dateUtc="2023-12-04T14:22:00Z"/>
  <w16cex:commentExtensible w16cex:durableId="70084206" w16cex:dateUtc="2023-12-04T14:22:00Z"/>
  <w16cex:commentExtensible w16cex:durableId="0D7A212E" w16cex:dateUtc="2023-12-04T14:23:00Z"/>
  <w16cex:commentExtensible w16cex:durableId="44994256" w16cex:dateUtc="2023-12-04T14:23:00Z"/>
  <w16cex:commentExtensible w16cex:durableId="502689E5" w16cex:dateUtc="2023-12-04T14:23:00Z"/>
  <w16cex:commentExtensible w16cex:durableId="673E1151" w16cex:dateUtc="2023-12-04T14:23:00Z"/>
  <w16cex:commentExtensible w16cex:durableId="7F40733A" w16cex:dateUtc="2023-12-04T14:24:00Z"/>
  <w16cex:commentExtensible w16cex:durableId="7CFF9BE8" w16cex:dateUtc="2023-12-04T14:24:00Z"/>
  <w16cex:commentExtensible w16cex:durableId="26BCE03D" w16cex:dateUtc="2023-12-04T14:25:00Z"/>
  <w16cex:commentExtensible w16cex:durableId="060F2BEA" w16cex:dateUtc="2023-12-04T14:25:00Z"/>
  <w16cex:commentExtensible w16cex:durableId="19F3489E" w16cex:dateUtc="2023-12-04T14:25:00Z"/>
  <w16cex:commentExtensible w16cex:durableId="6FD401AA" w16cex:dateUtc="2023-12-04T14:26:00Z"/>
  <w16cex:commentExtensible w16cex:durableId="4B305D23" w16cex:dateUtc="2023-12-04T14:26:00Z"/>
  <w16cex:commentExtensible w16cex:durableId="1D054031" w16cex:dateUtc="2023-12-04T14:26:00Z"/>
  <w16cex:commentExtensible w16cex:durableId="3E813C38" w16cex:dateUtc="2023-12-04T14:27:00Z"/>
  <w16cex:commentExtensible w16cex:durableId="12E63F16" w16cex:dateUtc="2023-12-04T14:27:00Z"/>
  <w16cex:commentExtensible w16cex:durableId="6ECC3A42" w16cex:dateUtc="2023-12-04T14:27:00Z"/>
  <w16cex:commentExtensible w16cex:durableId="6DF2F0D6" w16cex:dateUtc="2023-12-04T14:28:00Z"/>
  <w16cex:commentExtensible w16cex:durableId="4D1ACE1E" w16cex:dateUtc="2023-12-04T14:28:00Z"/>
  <w16cex:commentExtensible w16cex:durableId="0CACBF3D" w16cex:dateUtc="2023-12-04T14:28:00Z"/>
  <w16cex:commentExtensible w16cex:durableId="0C3199E7" w16cex:dateUtc="2023-12-04T14:28:00Z"/>
  <w16cex:commentExtensible w16cex:durableId="75F53F03" w16cex:dateUtc="2023-12-04T14:29:00Z"/>
  <w16cex:commentExtensible w16cex:durableId="77939352" w16cex:dateUtc="2023-12-04T14:29:00Z"/>
  <w16cex:commentExtensible w16cex:durableId="5F3D3810" w16cex:dateUtc="2023-12-04T14:29:00Z"/>
  <w16cex:commentExtensible w16cex:durableId="415ADACA" w16cex:dateUtc="2023-12-04T14:29:00Z"/>
  <w16cex:commentExtensible w16cex:durableId="44B45392" w16cex:dateUtc="2023-12-04T14:30:00Z"/>
  <w16cex:commentExtensible w16cex:durableId="47671D6E" w16cex:dateUtc="2023-12-04T14:30:00Z"/>
  <w16cex:commentExtensible w16cex:durableId="48BD7C5B" w16cex:dateUtc="2023-12-04T14:30:00Z"/>
  <w16cex:commentExtensible w16cex:durableId="454EC533" w16cex:dateUtc="2023-12-04T14:33:00Z"/>
  <w16cex:commentExtensible w16cex:durableId="1AA0AC7B" w16cex:dateUtc="2023-12-04T14:33:00Z"/>
  <w16cex:commentExtensible w16cex:durableId="6D158FF8" w16cex:dateUtc="2023-12-04T14:34:00Z"/>
  <w16cex:commentExtensible w16cex:durableId="35DDC6F1" w16cex:dateUtc="2023-12-04T14:34:00Z"/>
  <w16cex:commentExtensible w16cex:durableId="53EAEBDF" w16cex:dateUtc="2023-12-04T14:35:00Z"/>
  <w16cex:commentExtensible w16cex:durableId="4FED0D58" w16cex:dateUtc="2023-12-04T14:36:00Z"/>
  <w16cex:commentExtensible w16cex:durableId="77C70343" w16cex:dateUtc="2023-12-04T14:38:00Z"/>
  <w16cex:commentExtensible w16cex:durableId="2EB000F4" w16cex:dateUtc="2023-12-04T14:38:00Z"/>
  <w16cex:commentExtensible w16cex:durableId="643BABE2" w16cex:dateUtc="2023-12-04T14:39:00Z"/>
  <w16cex:commentExtensible w16cex:durableId="6D187CFF" w16cex:dateUtc="2023-12-04T14:39:00Z"/>
  <w16cex:commentExtensible w16cex:durableId="08048F9F" w16cex:dateUtc="2023-12-04T14:42:00Z"/>
  <w16cex:commentExtensible w16cex:durableId="75ADB71D" w16cex:dateUtc="2023-12-04T14:43:00Z"/>
  <w16cex:commentExtensible w16cex:durableId="605297BD" w16cex:dateUtc="2023-12-04T10:35:00Z"/>
  <w16cex:commentExtensible w16cex:durableId="33C104DE" w16cex:dateUtc="2023-12-04T10:37:00Z"/>
  <w16cex:commentExtensible w16cex:durableId="309C803A" w16cex:dateUtc="2023-12-04T10:37:00Z"/>
  <w16cex:commentExtensible w16cex:durableId="6ED6E369" w16cex:dateUtc="2023-04-02T10:10:00Z"/>
  <w16cex:commentExtensible w16cex:durableId="2CDA9DE8" w16cex:dateUtc="2023-04-02T10:10:00Z"/>
  <w16cex:commentExtensible w16cex:durableId="3E9A6730" w16cex:dateUtc="2023-04-02T10:21:00Z"/>
  <w16cex:commentExtensible w16cex:durableId="5ECDA547" w16cex:dateUtc="2023-04-05T11:58:00Z"/>
  <w16cex:commentExtensible w16cex:durableId="308C8DDB" w16cex:dateUtc="2023-03-12T13:06:00Z"/>
  <w16cex:commentExtensible w16cex:durableId="235736F5" w16cex:dateUtc="2023-04-05T09:21:00Z"/>
  <w16cex:commentExtensible w16cex:durableId="7498D226" w16cex:dateUtc="2023-04-06T06:08:00Z"/>
  <w16cex:commentExtensible w16cex:durableId="447A46BD" w16cex:dateUtc="2023-04-02T10:35:00Z"/>
  <w16cex:commentExtensible w16cex:durableId="69E8FFF1" w16cex:dateUtc="2023-06-12T04:52:00Z"/>
  <w16cex:commentExtensible w16cex:durableId="7CAA3839" w16cex:dateUtc="2023-04-05T12:10:00Z"/>
  <w16cex:commentExtensible w16cex:durableId="50157621" w16cex:dateUtc="2023-03-12T17:03:00Z"/>
  <w16cex:commentExtensible w16cex:durableId="3A43AD52" w16cex:dateUtc="2023-03-12T17:04:00Z"/>
  <w16cex:commentExtensible w16cex:durableId="643E2103" w16cex:dateUtc="2023-03-12T17:04:00Z"/>
  <w16cex:commentExtensible w16cex:durableId="02447309" w16cex:dateUtc="2023-03-12T17:05:00Z"/>
  <w16cex:commentExtensible w16cex:durableId="431EA1CD" w16cex:dateUtc="2023-04-02T10:26:00Z"/>
  <w16cex:commentExtensible w16cex:durableId="392424EB" w16cex:dateUtc="2023-06-09T10:24:00Z"/>
  <w16cex:commentExtensible w16cex:durableId="48001CFF" w16cex:dateUtc="2023-06-09T10:24:00Z"/>
  <w16cex:commentExtensible w16cex:durableId="5525918D" w16cex:dateUtc="2023-06-09T10:25:00Z"/>
  <w16cex:commentExtensible w16cex:durableId="7DAE44D7" w16cex:dateUtc="2023-06-09T10:25:00Z"/>
  <w16cex:commentExtensible w16cex:durableId="217CBC96" w16cex:dateUtc="2023-06-09T10:25:00Z"/>
  <w16cex:commentExtensible w16cex:durableId="68649C44" w16cex:dateUtc="2023-06-09T10:25:00Z"/>
  <w16cex:commentExtensible w16cex:durableId="7EF599E3" w16cex:dateUtc="2023-03-12T17:05:00Z"/>
  <w16cex:commentExtensible w16cex:durableId="20551900" w16cex:dateUtc="2023-10-02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29E1E00C" w16cid:durableId="29078B7F"/>
  <w16cid:commentId w16cid:paraId="47090884" w16cid:durableId="52277232"/>
  <w16cid:commentId w16cid:paraId="3BA30798" w16cid:durableId="27D7F85E"/>
  <w16cid:commentId w16cid:paraId="43B7C1F2" w16cid:durableId="256F1943"/>
  <w16cid:commentId w16cid:paraId="310897AB" w16cid:durableId="09F1CB6A"/>
  <w16cid:commentId w16cid:paraId="2B2319F5" w16cid:durableId="27D9A16C"/>
  <w16cid:commentId w16cid:paraId="5A431194" w16cid:durableId="2885B991"/>
  <w16cid:commentId w16cid:paraId="042F013B" w16cid:durableId="2B3E963C"/>
  <w16cid:commentId w16cid:paraId="461E6CED" w16cid:durableId="218B49BC"/>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6ED6F36F" w16cid:durableId="4150A050"/>
  <w16cid:commentId w16cid:paraId="260BF631" w16cid:durableId="1FF49B07"/>
  <w16cid:commentId w16cid:paraId="2698C10A" w16cid:durableId="27D65824"/>
  <w16cid:commentId w16cid:paraId="1DC96E2E" w16cid:durableId="27D65841"/>
  <w16cid:commentId w16cid:paraId="6FEAC2DA" w16cid:durableId="03F53D97"/>
  <w16cid:commentId w16cid:paraId="0CE263C5" w16cid:durableId="41C4D2DE"/>
  <w16cid:commentId w16cid:paraId="674BCFD3" w16cid:durableId="6047567E"/>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5365C56A" w16cid:durableId="4930E24C"/>
  <w16cid:commentId w16cid:paraId="7FBD0910" w16cid:durableId="5D765C9D"/>
  <w16cid:commentId w16cid:paraId="1CB44925" w16cid:durableId="1FA4DCBB"/>
  <w16cid:commentId w16cid:paraId="6B0B85F2" w16cid:durableId="6F0FBFFD"/>
  <w16cid:commentId w16cid:paraId="5E8419A2" w16cid:durableId="625CA536"/>
  <w16cid:commentId w16cid:paraId="47FB9BE9" w16cid:durableId="29B69898"/>
  <w16cid:commentId w16cid:paraId="5639CF65" w16cid:durableId="756814B8"/>
  <w16cid:commentId w16cid:paraId="7CD154EB" w16cid:durableId="66A31468"/>
  <w16cid:commentId w16cid:paraId="6EBAE943" w16cid:durableId="367E2151"/>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37119A1A" w16cid:durableId="1211BE81"/>
  <w16cid:commentId w16cid:paraId="2F1FAC8F" w16cid:durableId="5D313CDB"/>
  <w16cid:commentId w16cid:paraId="57A4ECE1" w16cid:durableId="74D35139"/>
  <w16cid:commentId w16cid:paraId="6343E4D3" w16cid:durableId="11CC4602"/>
  <w16cid:commentId w16cid:paraId="2FDE6C05" w16cid:durableId="1A4B9F2B"/>
  <w16cid:commentId w16cid:paraId="4CAEA640" w16cid:durableId="32A55A5E"/>
  <w16cid:commentId w16cid:paraId="0EBFB6B3" w16cid:durableId="3B8560B0"/>
  <w16cid:commentId w16cid:paraId="1F30D7B3" w16cid:durableId="08C48497"/>
  <w16cid:commentId w16cid:paraId="4BCE5035" w16cid:durableId="45E28AE9"/>
  <w16cid:commentId w16cid:paraId="0A8F58C4" w16cid:durableId="73BC2273"/>
  <w16cid:commentId w16cid:paraId="4D5BC372" w16cid:durableId="47F734EF"/>
  <w16cid:commentId w16cid:paraId="27EFDC0C" w16cid:durableId="3EB4C318"/>
  <w16cid:commentId w16cid:paraId="351BD404" w16cid:durableId="4ADB93BA"/>
  <w16cid:commentId w16cid:paraId="7763DDBB" w16cid:durableId="3962E26B"/>
  <w16cid:commentId w16cid:paraId="7CA4A883" w16cid:durableId="3DCE804E"/>
  <w16cid:commentId w16cid:paraId="537BFB5C" w16cid:durableId="4943AB08"/>
  <w16cid:commentId w16cid:paraId="0A824FE3" w16cid:durableId="22A8555A"/>
  <w16cid:commentId w16cid:paraId="569BDC26" w16cid:durableId="36CA3041"/>
  <w16cid:commentId w16cid:paraId="104553AD" w16cid:durableId="7E809C62"/>
  <w16cid:commentId w16cid:paraId="2D9BE3CA" w16cid:durableId="5EB0F96C"/>
  <w16cid:commentId w16cid:paraId="05E27D86" w16cid:durableId="6F84690E"/>
  <w16cid:commentId w16cid:paraId="482F3120" w16cid:durableId="04F13B9B"/>
  <w16cid:commentId w16cid:paraId="62C44DDC" w16cid:durableId="430F4DD6"/>
  <w16cid:commentId w16cid:paraId="4A46EE93" w16cid:durableId="553ED21C"/>
  <w16cid:commentId w16cid:paraId="61772F08" w16cid:durableId="7F1E861F"/>
  <w16cid:commentId w16cid:paraId="5F45C61D" w16cid:durableId="1939B400"/>
  <w16cid:commentId w16cid:paraId="49395D57" w16cid:durableId="332E5093"/>
  <w16cid:commentId w16cid:paraId="3E1A75DB" w16cid:durableId="31C2DBCC"/>
  <w16cid:commentId w16cid:paraId="1565FE0C" w16cid:durableId="4BC9CD9D"/>
  <w16cid:commentId w16cid:paraId="34561B73" w16cid:durableId="4FAE53DA"/>
  <w16cid:commentId w16cid:paraId="1F32A51A" w16cid:durableId="6B5EB521"/>
  <w16cid:commentId w16cid:paraId="1CE6862A" w16cid:durableId="5F24D002"/>
  <w16cid:commentId w16cid:paraId="3593A924" w16cid:durableId="6A71C6E3"/>
  <w16cid:commentId w16cid:paraId="76A33993" w16cid:durableId="39BC5CAE"/>
  <w16cid:commentId w16cid:paraId="4537B6C7" w16cid:durableId="27728498"/>
  <w16cid:commentId w16cid:paraId="47A27A00" w16cid:durableId="01A6D7C7"/>
  <w16cid:commentId w16cid:paraId="740FA871" w16cid:durableId="314B4C88"/>
  <w16cid:commentId w16cid:paraId="6F07F9DC" w16cid:durableId="084635CB"/>
  <w16cid:commentId w16cid:paraId="731E7CCE" w16cid:durableId="277284B3"/>
  <w16cid:commentId w16cid:paraId="2B83B7A2" w16cid:durableId="0EF10043"/>
  <w16cid:commentId w16cid:paraId="6AD33B38" w16cid:durableId="583B4F15"/>
  <w16cid:commentId w16cid:paraId="2C930706" w16cid:durableId="1038B31D"/>
  <w16cid:commentId w16cid:paraId="15243F1D" w16cid:durableId="567A3D21"/>
  <w16cid:commentId w16cid:paraId="3591697D" w16cid:durableId="1BE84967"/>
  <w16cid:commentId w16cid:paraId="36BE7CA7" w16cid:durableId="59459742"/>
  <w16cid:commentId w16cid:paraId="23E9A47F" w16cid:durableId="40B6C306"/>
  <w16cid:commentId w16cid:paraId="5EE4BECB" w16cid:durableId="033CCB8A"/>
  <w16cid:commentId w16cid:paraId="7F949147" w16cid:durableId="530EEDD4"/>
  <w16cid:commentId w16cid:paraId="357F61F6" w16cid:durableId="2958F245"/>
  <w16cid:commentId w16cid:paraId="5E6F34A2" w16cid:durableId="7928B9F8"/>
  <w16cid:commentId w16cid:paraId="40CB2158" w16cid:durableId="77A019C9"/>
  <w16cid:commentId w16cid:paraId="164027E8" w16cid:durableId="2F3AA77D"/>
  <w16cid:commentId w16cid:paraId="436611FA" w16cid:durableId="722B548A"/>
  <w16cid:commentId w16cid:paraId="443B2E7C" w16cid:durableId="0D97982C"/>
  <w16cid:commentId w16cid:paraId="74534AC3" w16cid:durableId="3EBF1A95"/>
  <w16cid:commentId w16cid:paraId="77BE9A30" w16cid:durableId="6D575218"/>
  <w16cid:commentId w16cid:paraId="3B8E36EE" w16cid:durableId="6E1788E7"/>
  <w16cid:commentId w16cid:paraId="517F9E8E" w16cid:durableId="28EF3E01"/>
  <w16cid:commentId w16cid:paraId="07C68288" w16cid:durableId="79E1532C"/>
  <w16cid:commentId w16cid:paraId="040888ED" w16cid:durableId="08A1FDB4"/>
  <w16cid:commentId w16cid:paraId="0BB44529" w16cid:durableId="38CE7C75"/>
  <w16cid:commentId w16cid:paraId="4C319E22" w16cid:durableId="7335633D"/>
  <w16cid:commentId w16cid:paraId="4D9CED8D" w16cid:durableId="02E6DC2E"/>
  <w16cid:commentId w16cid:paraId="08526435" w16cid:durableId="61D2D5BC"/>
  <w16cid:commentId w16cid:paraId="60099190" w16cid:durableId="6F3D2D29"/>
  <w16cid:commentId w16cid:paraId="675193AF" w16cid:durableId="02C93000"/>
  <w16cid:commentId w16cid:paraId="5DE8DC28" w16cid:durableId="34B4741A"/>
  <w16cid:commentId w16cid:paraId="55CA959D" w16cid:durableId="35400725"/>
  <w16cid:commentId w16cid:paraId="676BA9DD" w16cid:durableId="49FFEE17"/>
  <w16cid:commentId w16cid:paraId="0C1C48E2" w16cid:durableId="7A949A18"/>
  <w16cid:commentId w16cid:paraId="1739D248" w16cid:durableId="48787789"/>
  <w16cid:commentId w16cid:paraId="4CAAD0C1" w16cid:durableId="0C5471AC"/>
  <w16cid:commentId w16cid:paraId="50870335" w16cid:durableId="0109C3C9"/>
  <w16cid:commentId w16cid:paraId="49E452C7" w16cid:durableId="7B4004B6"/>
  <w16cid:commentId w16cid:paraId="1EC853A7" w16cid:durableId="46FBF0E9"/>
  <w16cid:commentId w16cid:paraId="42079C89" w16cid:durableId="52209F88"/>
  <w16cid:commentId w16cid:paraId="3D8A6F43" w16cid:durableId="3763C30D"/>
  <w16cid:commentId w16cid:paraId="577AB1DE" w16cid:durableId="130FDB01"/>
  <w16cid:commentId w16cid:paraId="4E236377" w16cid:durableId="1222748F"/>
  <w16cid:commentId w16cid:paraId="769D5D01" w16cid:durableId="2CF2B6E2"/>
  <w16cid:commentId w16cid:paraId="2F6CDFBB" w16cid:durableId="646E8792"/>
  <w16cid:commentId w16cid:paraId="255870C8" w16cid:durableId="159DC4F0"/>
  <w16cid:commentId w16cid:paraId="1A199FB4" w16cid:durableId="6CACF25A"/>
  <w16cid:commentId w16cid:paraId="723C8DA4" w16cid:durableId="7288972B"/>
  <w16cid:commentId w16cid:paraId="0B543A52" w16cid:durableId="66C028BC"/>
  <w16cid:commentId w16cid:paraId="570E6322" w16cid:durableId="5C323519"/>
  <w16cid:commentId w16cid:paraId="786B1191" w16cid:durableId="144B594E"/>
  <w16cid:commentId w16cid:paraId="5076C20B" w16cid:durableId="4855B971"/>
  <w16cid:commentId w16cid:paraId="60DE2E45" w16cid:durableId="0C8ED6B9"/>
  <w16cid:commentId w16cid:paraId="09799C6B" w16cid:durableId="6B9A1B40"/>
  <w16cid:commentId w16cid:paraId="083F0AFE" w16cid:durableId="49594D12"/>
  <w16cid:commentId w16cid:paraId="2FF7F601" w16cid:durableId="648450FD"/>
  <w16cid:commentId w16cid:paraId="00CA9809" w16cid:durableId="23FF67D8"/>
  <w16cid:commentId w16cid:paraId="2AB617CF" w16cid:durableId="0A46F248"/>
  <w16cid:commentId w16cid:paraId="67118695" w16cid:durableId="584F41BF"/>
  <w16cid:commentId w16cid:paraId="51A1E14A" w16cid:durableId="423DAA8B"/>
  <w16cid:commentId w16cid:paraId="41A66ADB" w16cid:durableId="322925EB"/>
  <w16cid:commentId w16cid:paraId="16995FFD" w16cid:durableId="1A272392"/>
  <w16cid:commentId w16cid:paraId="6FCD6E28" w16cid:durableId="1A48839A"/>
  <w16cid:commentId w16cid:paraId="0548B22F" w16cid:durableId="7235F499"/>
  <w16cid:commentId w16cid:paraId="2E5614D0" w16cid:durableId="75C35DFA"/>
  <w16cid:commentId w16cid:paraId="2A9F061E" w16cid:durableId="73A0C71D"/>
  <w16cid:commentId w16cid:paraId="60C54CC8" w16cid:durableId="086403C8"/>
  <w16cid:commentId w16cid:paraId="1FBCA42B" w16cid:durableId="215DC43D"/>
  <w16cid:commentId w16cid:paraId="6EDC40BD" w16cid:durableId="06EC9842"/>
  <w16cid:commentId w16cid:paraId="1D0250FE" w16cid:durableId="17BF8D1A"/>
  <w16cid:commentId w16cid:paraId="3B0681CB" w16cid:durableId="0E207101"/>
  <w16cid:commentId w16cid:paraId="5E649014" w16cid:durableId="7A644943"/>
  <w16cid:commentId w16cid:paraId="4B43C0B2" w16cid:durableId="15B6560D"/>
  <w16cid:commentId w16cid:paraId="67DF1AA5" w16cid:durableId="19AA96F5"/>
  <w16cid:commentId w16cid:paraId="2AAD8A76" w16cid:durableId="1D43A34D"/>
  <w16cid:commentId w16cid:paraId="7045D5EB" w16cid:durableId="789EA602"/>
  <w16cid:commentId w16cid:paraId="5B87CADC" w16cid:durableId="3D748892"/>
  <w16cid:commentId w16cid:paraId="3CA116F3" w16cid:durableId="4BEF50BE"/>
  <w16cid:commentId w16cid:paraId="0D7A8F40" w16cid:durableId="3287B0B0"/>
  <w16cid:commentId w16cid:paraId="5A6DBECA" w16cid:durableId="259AC055"/>
  <w16cid:commentId w16cid:paraId="7FBEC81F" w16cid:durableId="30991F70"/>
  <w16cid:commentId w16cid:paraId="45A66205" w16cid:durableId="1D527365"/>
  <w16cid:commentId w16cid:paraId="5AA28DCB" w16cid:durableId="3B9355B8"/>
  <w16cid:commentId w16cid:paraId="6ADF80BE" w16cid:durableId="338ABC8B"/>
  <w16cid:commentId w16cid:paraId="1934EB8B" w16cid:durableId="4DBAB808"/>
  <w16cid:commentId w16cid:paraId="75AF2C45" w16cid:durableId="29A01DF7"/>
  <w16cid:commentId w16cid:paraId="61F6FAB5" w16cid:durableId="3F97C972"/>
  <w16cid:commentId w16cid:paraId="29D0796A" w16cid:durableId="66863913"/>
  <w16cid:commentId w16cid:paraId="0633E97D" w16cid:durableId="3A58B316"/>
  <w16cid:commentId w16cid:paraId="607ECE47" w16cid:durableId="3D910759"/>
  <w16cid:commentId w16cid:paraId="306E2C76" w16cid:durableId="4BDA8D9D"/>
  <w16cid:commentId w16cid:paraId="32EC30BD" w16cid:durableId="11D5ECA4"/>
  <w16cid:commentId w16cid:paraId="0598C30D" w16cid:durableId="5B309882"/>
  <w16cid:commentId w16cid:paraId="54F8D14A" w16cid:durableId="0A7DE513"/>
  <w16cid:commentId w16cid:paraId="0B7E4914" w16cid:durableId="45BA7A72"/>
  <w16cid:commentId w16cid:paraId="41728F94" w16cid:durableId="224D77F9"/>
  <w16cid:commentId w16cid:paraId="77A8F6F9" w16cid:durableId="16A7D40D"/>
  <w16cid:commentId w16cid:paraId="1554CB00" w16cid:durableId="603DFF90"/>
  <w16cid:commentId w16cid:paraId="3EB02D19" w16cid:durableId="6EBE1C51"/>
  <w16cid:commentId w16cid:paraId="269E010C" w16cid:durableId="43138179"/>
  <w16cid:commentId w16cid:paraId="2851DA12" w16cid:durableId="1CEFAFDF"/>
  <w16cid:commentId w16cid:paraId="0F0AD5EC" w16cid:durableId="20B4070B"/>
  <w16cid:commentId w16cid:paraId="79329374" w16cid:durableId="54FC8853"/>
  <w16cid:commentId w16cid:paraId="48D0AF04" w16cid:durableId="2E5385B9"/>
  <w16cid:commentId w16cid:paraId="2A00EF97" w16cid:durableId="3C84CFD6"/>
  <w16cid:commentId w16cid:paraId="22147E13" w16cid:durableId="3FEAE153"/>
  <w16cid:commentId w16cid:paraId="43FA6953" w16cid:durableId="65EFD4E2"/>
  <w16cid:commentId w16cid:paraId="6BED0B92" w16cid:durableId="54C66C66"/>
  <w16cid:commentId w16cid:paraId="11E53DC6" w16cid:durableId="024EA0F3"/>
  <w16cid:commentId w16cid:paraId="6C5365AD" w16cid:durableId="5A4E3D76"/>
  <w16cid:commentId w16cid:paraId="66B177F8" w16cid:durableId="43C628B6"/>
  <w16cid:commentId w16cid:paraId="02DFE1B2" w16cid:durableId="7DC09716"/>
  <w16cid:commentId w16cid:paraId="3A3E2AB5" w16cid:durableId="5909C6C4"/>
  <w16cid:commentId w16cid:paraId="4227D36A" w16cid:durableId="2329F353"/>
  <w16cid:commentId w16cid:paraId="7F19D70A" w16cid:durableId="52695F57"/>
  <w16cid:commentId w16cid:paraId="55F7590A" w16cid:durableId="482D610E"/>
  <w16cid:commentId w16cid:paraId="53DA670F" w16cid:durableId="54742A8F"/>
  <w16cid:commentId w16cid:paraId="51C8E8E9" w16cid:durableId="2C1DE682"/>
  <w16cid:commentId w16cid:paraId="59C8F7F5" w16cid:durableId="3D54D935"/>
  <w16cid:commentId w16cid:paraId="1049AF67" w16cid:durableId="780AE963"/>
  <w16cid:commentId w16cid:paraId="476D05B2" w16cid:durableId="3763AD40"/>
  <w16cid:commentId w16cid:paraId="5852FFC0" w16cid:durableId="24D75ACC"/>
  <w16cid:commentId w16cid:paraId="007644E0" w16cid:durableId="1E7C3897"/>
  <w16cid:commentId w16cid:paraId="4ED24E5C" w16cid:durableId="7FAED692"/>
  <w16cid:commentId w16cid:paraId="1BCBFBF7" w16cid:durableId="1AA718E0"/>
  <w16cid:commentId w16cid:paraId="109E9E46" w16cid:durableId="057557AC"/>
  <w16cid:commentId w16cid:paraId="09724A91" w16cid:durableId="139A2D6A"/>
  <w16cid:commentId w16cid:paraId="04660108" w16cid:durableId="36F51DDD"/>
  <w16cid:commentId w16cid:paraId="483CA18A" w16cid:durableId="69FB4863"/>
  <w16cid:commentId w16cid:paraId="5323DFD5" w16cid:durableId="1A49CA19"/>
  <w16cid:commentId w16cid:paraId="60DC84A3" w16cid:durableId="3C108694"/>
  <w16cid:commentId w16cid:paraId="006FF45D" w16cid:durableId="1E6C0D98"/>
  <w16cid:commentId w16cid:paraId="73E5D20F" w16cid:durableId="7E75F17F"/>
  <w16cid:commentId w16cid:paraId="421D6EF3" w16cid:durableId="348CA313"/>
  <w16cid:commentId w16cid:paraId="1CC9B442" w16cid:durableId="7CCAAEEA"/>
  <w16cid:commentId w16cid:paraId="73A76922" w16cid:durableId="37672F9C"/>
  <w16cid:commentId w16cid:paraId="15595E45" w16cid:durableId="0D06989F"/>
  <w16cid:commentId w16cid:paraId="20895144" w16cid:durableId="7FB30231"/>
  <w16cid:commentId w16cid:paraId="61AC2302" w16cid:durableId="0F4B2B3C"/>
  <w16cid:commentId w16cid:paraId="48C1CB8C" w16cid:durableId="28C529CE"/>
  <w16cid:commentId w16cid:paraId="4110306F" w16cid:durableId="409F61B6"/>
  <w16cid:commentId w16cid:paraId="134AEC81" w16cid:durableId="22146659"/>
  <w16cid:commentId w16cid:paraId="0A2BC9AE" w16cid:durableId="27EA7729"/>
  <w16cid:commentId w16cid:paraId="778E46D5" w16cid:durableId="0A3ED259"/>
  <w16cid:commentId w16cid:paraId="725E3E1D" w16cid:durableId="3B5128F5"/>
  <w16cid:commentId w16cid:paraId="78751824" w16cid:durableId="5D9B0B36"/>
  <w16cid:commentId w16cid:paraId="40D90924" w16cid:durableId="2A3575E1"/>
  <w16cid:commentId w16cid:paraId="2099C9D4" w16cid:durableId="31A86946"/>
  <w16cid:commentId w16cid:paraId="397EFE64" w16cid:durableId="5E48F5BE"/>
  <w16cid:commentId w16cid:paraId="58B77025" w16cid:durableId="69A505A5"/>
  <w16cid:commentId w16cid:paraId="29F1AA06" w16cid:durableId="3D6058D4"/>
  <w16cid:commentId w16cid:paraId="414E6149" w16cid:durableId="1130EDAA"/>
  <w16cid:commentId w16cid:paraId="0BE8C6D8" w16cid:durableId="2A836A18"/>
  <w16cid:commentId w16cid:paraId="6E064901" w16cid:durableId="27EEEB13"/>
  <w16cid:commentId w16cid:paraId="08DE5436" w16cid:durableId="7D0F55DA"/>
  <w16cid:commentId w16cid:paraId="277EAD8F" w16cid:durableId="7D019E87"/>
  <w16cid:commentId w16cid:paraId="75802F71" w16cid:durableId="34CFE4D8"/>
  <w16cid:commentId w16cid:paraId="6132F070" w16cid:durableId="73CA2AE4"/>
  <w16cid:commentId w16cid:paraId="571E1455" w16cid:durableId="7717C1BD"/>
  <w16cid:commentId w16cid:paraId="0F98A6D2" w16cid:durableId="6C0CC64C"/>
  <w16cid:commentId w16cid:paraId="3F7D6930" w16cid:durableId="71A60676"/>
  <w16cid:commentId w16cid:paraId="5EC8856B" w16cid:durableId="52F4CC08"/>
  <w16cid:commentId w16cid:paraId="6B115E23" w16cid:durableId="1F1438B0"/>
  <w16cid:commentId w16cid:paraId="3CB196DE" w16cid:durableId="4E06676E"/>
  <w16cid:commentId w16cid:paraId="6BAE94B9" w16cid:durableId="5ACF8EF0"/>
  <w16cid:commentId w16cid:paraId="0BEBF7B3" w16cid:durableId="04BFEE54"/>
  <w16cid:commentId w16cid:paraId="6867D0B0" w16cid:durableId="18283048"/>
  <w16cid:commentId w16cid:paraId="07EF3573" w16cid:durableId="025C7EF9"/>
  <w16cid:commentId w16cid:paraId="240D64D9" w16cid:durableId="45EA03DE"/>
  <w16cid:commentId w16cid:paraId="12ECD8E8" w16cid:durableId="7282C3A8"/>
  <w16cid:commentId w16cid:paraId="50EBF326" w16cid:durableId="5B2A98B2"/>
  <w16cid:commentId w16cid:paraId="0929A7E5" w16cid:durableId="200CFB44"/>
  <w16cid:commentId w16cid:paraId="62BE275A" w16cid:durableId="3400DD35"/>
  <w16cid:commentId w16cid:paraId="382CD289" w16cid:durableId="2A4F4260"/>
  <w16cid:commentId w16cid:paraId="24F9D957" w16cid:durableId="78E0B506"/>
  <w16cid:commentId w16cid:paraId="0BA681DC" w16cid:durableId="686CDDB4"/>
  <w16cid:commentId w16cid:paraId="0FD97973" w16cid:durableId="1A83BAA1"/>
  <w16cid:commentId w16cid:paraId="3492102F" w16cid:durableId="32B940A9"/>
  <w16cid:commentId w16cid:paraId="2CA38B4F" w16cid:durableId="0E49FC08"/>
  <w16cid:commentId w16cid:paraId="22534FE8" w16cid:durableId="5A08323B"/>
  <w16cid:commentId w16cid:paraId="0551EC41" w16cid:durableId="0788F0AE"/>
  <w16cid:commentId w16cid:paraId="21F6EB37" w16cid:durableId="6FDC41EB"/>
  <w16cid:commentId w16cid:paraId="081C77CE" w16cid:durableId="600D8720"/>
  <w16cid:commentId w16cid:paraId="61C7228E" w16cid:durableId="083433C0"/>
  <w16cid:commentId w16cid:paraId="0998BC99" w16cid:durableId="63EAAF39"/>
  <w16cid:commentId w16cid:paraId="53C4D018" w16cid:durableId="6408E88E"/>
  <w16cid:commentId w16cid:paraId="3D73563A" w16cid:durableId="17765BD0"/>
  <w16cid:commentId w16cid:paraId="17E9069F" w16cid:durableId="619BB75A"/>
  <w16cid:commentId w16cid:paraId="5B3B8444" w16cid:durableId="096DD13A"/>
  <w16cid:commentId w16cid:paraId="476671A7" w16cid:durableId="10AF3FD6"/>
  <w16cid:commentId w16cid:paraId="071E8067" w16cid:durableId="1953EE6F"/>
  <w16cid:commentId w16cid:paraId="790CCFEB" w16cid:durableId="4CACCE36"/>
  <w16cid:commentId w16cid:paraId="3A985314" w16cid:durableId="317FFD5A"/>
  <w16cid:commentId w16cid:paraId="06ACBC87" w16cid:durableId="042918B3"/>
  <w16cid:commentId w16cid:paraId="2B97BFCB" w16cid:durableId="2FEB4698"/>
  <w16cid:commentId w16cid:paraId="763F4372" w16cid:durableId="01D7EB98"/>
  <w16cid:commentId w16cid:paraId="7A2EC872" w16cid:durableId="6421EF97"/>
  <w16cid:commentId w16cid:paraId="218BBE8C" w16cid:durableId="1F4A6EB0"/>
  <w16cid:commentId w16cid:paraId="75909506" w16cid:durableId="157330F8"/>
  <w16cid:commentId w16cid:paraId="04DAF9EF" w16cid:durableId="733714B3"/>
  <w16cid:commentId w16cid:paraId="7380B6A0" w16cid:durableId="138AA0B1"/>
  <w16cid:commentId w16cid:paraId="6E0D3839" w16cid:durableId="304B2103"/>
  <w16cid:commentId w16cid:paraId="3A47CF45" w16cid:durableId="0002825C"/>
  <w16cid:commentId w16cid:paraId="436C8705" w16cid:durableId="7CAC5325"/>
  <w16cid:commentId w16cid:paraId="0294597A" w16cid:durableId="6D6C38D6"/>
  <w16cid:commentId w16cid:paraId="3F3FD331" w16cid:durableId="64C79C19"/>
  <w16cid:commentId w16cid:paraId="66ED8838" w16cid:durableId="297EDBBF"/>
  <w16cid:commentId w16cid:paraId="03678D9E" w16cid:durableId="62DF23C0"/>
  <w16cid:commentId w16cid:paraId="67A2A4E8" w16cid:durableId="0BD79B70"/>
  <w16cid:commentId w16cid:paraId="0B3C0251" w16cid:durableId="5384B891"/>
  <w16cid:commentId w16cid:paraId="6B06BDD8" w16cid:durableId="07555B6D"/>
  <w16cid:commentId w16cid:paraId="40CAAC3C" w16cid:durableId="38C56F01"/>
  <w16cid:commentId w16cid:paraId="48776014" w16cid:durableId="54E01908"/>
  <w16cid:commentId w16cid:paraId="6D5A2730" w16cid:durableId="0BC8D403"/>
  <w16cid:commentId w16cid:paraId="5135BC23" w16cid:durableId="551B5961"/>
  <w16cid:commentId w16cid:paraId="390BEBF4" w16cid:durableId="3915EBEB"/>
  <w16cid:commentId w16cid:paraId="4026FBD5" w16cid:durableId="14D00E28"/>
  <w16cid:commentId w16cid:paraId="727FA3B9" w16cid:durableId="22225005"/>
  <w16cid:commentId w16cid:paraId="55878525" w16cid:durableId="7EC09F0F"/>
  <w16cid:commentId w16cid:paraId="0A948547" w16cid:durableId="102DC04E"/>
  <w16cid:commentId w16cid:paraId="664A4301" w16cid:durableId="0C2E0E25"/>
  <w16cid:commentId w16cid:paraId="51B63FD8" w16cid:durableId="7EBE92DA"/>
  <w16cid:commentId w16cid:paraId="46CCCDE5" w16cid:durableId="59C17B23"/>
  <w16cid:commentId w16cid:paraId="19AF9C5A" w16cid:durableId="007F3B5E"/>
  <w16cid:commentId w16cid:paraId="4BD50206" w16cid:durableId="1036072A"/>
  <w16cid:commentId w16cid:paraId="49DFD340" w16cid:durableId="30CCA155"/>
  <w16cid:commentId w16cid:paraId="42CAABD4" w16cid:durableId="59028A61"/>
  <w16cid:commentId w16cid:paraId="189DBFFB" w16cid:durableId="646C2ABC"/>
  <w16cid:commentId w16cid:paraId="6E236C24" w16cid:durableId="687D14BE"/>
  <w16cid:commentId w16cid:paraId="42C3A355" w16cid:durableId="5FE1F087"/>
  <w16cid:commentId w16cid:paraId="2A1FD1CC" w16cid:durableId="0AA3DA1B"/>
  <w16cid:commentId w16cid:paraId="50288679" w16cid:durableId="1484ED32"/>
  <w16cid:commentId w16cid:paraId="334AFD7C" w16cid:durableId="1E67D5FB"/>
  <w16cid:commentId w16cid:paraId="1F76545A" w16cid:durableId="3B65D3F2"/>
  <w16cid:commentId w16cid:paraId="5FF5A594" w16cid:durableId="1177D247"/>
  <w16cid:commentId w16cid:paraId="59A7CB43" w16cid:durableId="4940E74D"/>
  <w16cid:commentId w16cid:paraId="64B3AD5D" w16cid:durableId="2097B161"/>
  <w16cid:commentId w16cid:paraId="05BDC083" w16cid:durableId="2FDEEF31"/>
  <w16cid:commentId w16cid:paraId="2D8B5F3B" w16cid:durableId="20901B24"/>
  <w16cid:commentId w16cid:paraId="2F0656FE" w16cid:durableId="66FF3DB2"/>
  <w16cid:commentId w16cid:paraId="6EA51592" w16cid:durableId="65C42B36"/>
  <w16cid:commentId w16cid:paraId="16826C5C" w16cid:durableId="610113BE"/>
  <w16cid:commentId w16cid:paraId="7AF59870" w16cid:durableId="376D379C"/>
  <w16cid:commentId w16cid:paraId="635DC6D5" w16cid:durableId="5EE83135"/>
  <w16cid:commentId w16cid:paraId="50C0370F" w16cid:durableId="7CC4B8EF"/>
  <w16cid:commentId w16cid:paraId="72592AA0" w16cid:durableId="24EC9290"/>
  <w16cid:commentId w16cid:paraId="226264A2" w16cid:durableId="45A06E27"/>
  <w16cid:commentId w16cid:paraId="31615F1F" w16cid:durableId="16301592"/>
  <w16cid:commentId w16cid:paraId="1263C2F2" w16cid:durableId="384AF909"/>
  <w16cid:commentId w16cid:paraId="40896BE3" w16cid:durableId="77E283B7"/>
  <w16cid:commentId w16cid:paraId="6489CD28" w16cid:durableId="27EF003B"/>
  <w16cid:commentId w16cid:paraId="25E05B9D" w16cid:durableId="273691F9"/>
  <w16cid:commentId w16cid:paraId="20B9C0D8" w16cid:durableId="6A701544"/>
  <w16cid:commentId w16cid:paraId="3F847FC8" w16cid:durableId="3EAFAD1E"/>
  <w16cid:commentId w16cid:paraId="28BC271B" w16cid:durableId="29201345"/>
  <w16cid:commentId w16cid:paraId="70F69846" w16cid:durableId="460BF702"/>
  <w16cid:commentId w16cid:paraId="23193C7B" w16cid:durableId="54A2BD48"/>
  <w16cid:commentId w16cid:paraId="17D2B2C9" w16cid:durableId="56310A22"/>
  <w16cid:commentId w16cid:paraId="2B39F4C7" w16cid:durableId="6CE90D82"/>
  <w16cid:commentId w16cid:paraId="4824CF2E" w16cid:durableId="280E0F94"/>
  <w16cid:commentId w16cid:paraId="5686BC21" w16cid:durableId="62E8F7C3"/>
  <w16cid:commentId w16cid:paraId="5AFFDE6B" w16cid:durableId="7CDB5739"/>
  <w16cid:commentId w16cid:paraId="59A3BEBA" w16cid:durableId="1726A03B"/>
  <w16cid:commentId w16cid:paraId="14EB4F42" w16cid:durableId="37B8FD76"/>
  <w16cid:commentId w16cid:paraId="6D5EA34D" w16cid:durableId="7A6C2443"/>
  <w16cid:commentId w16cid:paraId="3C3D3763" w16cid:durableId="6C44EA9C"/>
  <w16cid:commentId w16cid:paraId="395AE138" w16cid:durableId="61135817"/>
  <w16cid:commentId w16cid:paraId="75F41AFD" w16cid:durableId="6C92E974"/>
  <w16cid:commentId w16cid:paraId="4AF331E0" w16cid:durableId="1F8D225B"/>
  <w16cid:commentId w16cid:paraId="5EE84548" w16cid:durableId="5B7AAC8C"/>
  <w16cid:commentId w16cid:paraId="7EB71042" w16cid:durableId="2DC9922C"/>
  <w16cid:commentId w16cid:paraId="7454763E" w16cid:durableId="624023D6"/>
  <w16cid:commentId w16cid:paraId="77E2BDAF" w16cid:durableId="05405326"/>
  <w16cid:commentId w16cid:paraId="03370CA4" w16cid:durableId="3531FE23"/>
  <w16cid:commentId w16cid:paraId="07CF9285" w16cid:durableId="475A177F"/>
  <w16cid:commentId w16cid:paraId="257C463D" w16cid:durableId="5E3AB0B5"/>
  <w16cid:commentId w16cid:paraId="131F61DB" w16cid:durableId="06DC3771"/>
  <w16cid:commentId w16cid:paraId="22583334" w16cid:durableId="520A48A6"/>
  <w16cid:commentId w16cid:paraId="4EAAB97F" w16cid:durableId="13938C57"/>
  <w16cid:commentId w16cid:paraId="4BC45467" w16cid:durableId="17959131"/>
  <w16cid:commentId w16cid:paraId="48E30EF4" w16cid:durableId="29B10980"/>
  <w16cid:commentId w16cid:paraId="6D555DA8" w16cid:durableId="5C049A7F"/>
  <w16cid:commentId w16cid:paraId="1A9449EC" w16cid:durableId="4DF5579F"/>
  <w16cid:commentId w16cid:paraId="5A8BCDD9" w16cid:durableId="4A3C4CDF"/>
  <w16cid:commentId w16cid:paraId="78E660D9" w16cid:durableId="70A7F84B"/>
  <w16cid:commentId w16cid:paraId="7300BE88" w16cid:durableId="6AE183D1"/>
  <w16cid:commentId w16cid:paraId="0978CFB0" w16cid:durableId="74630B83"/>
  <w16cid:commentId w16cid:paraId="6118DC97" w16cid:durableId="51A6928E"/>
  <w16cid:commentId w16cid:paraId="307C377A" w16cid:durableId="123D58B8"/>
  <w16cid:commentId w16cid:paraId="0C08CC9C" w16cid:durableId="5FA87B8C"/>
  <w16cid:commentId w16cid:paraId="3D0428E9" w16cid:durableId="42F355ED"/>
  <w16cid:commentId w16cid:paraId="4A59F187" w16cid:durableId="6A956BDD"/>
  <w16cid:commentId w16cid:paraId="1054818C" w16cid:durableId="41923A64"/>
  <w16cid:commentId w16cid:paraId="68AD611F" w16cid:durableId="34290A35"/>
  <w16cid:commentId w16cid:paraId="18FD6125" w16cid:durableId="1ED099CC"/>
  <w16cid:commentId w16cid:paraId="5F2E9437" w16cid:durableId="51DC4558"/>
  <w16cid:commentId w16cid:paraId="351CB1E5" w16cid:durableId="555754BF"/>
  <w16cid:commentId w16cid:paraId="6F5D989D" w16cid:durableId="2A1C3344"/>
  <w16cid:commentId w16cid:paraId="222C698E" w16cid:durableId="1A3C0855"/>
  <w16cid:commentId w16cid:paraId="74E0D99C" w16cid:durableId="0B8A9CD1"/>
  <w16cid:commentId w16cid:paraId="7EC60828" w16cid:durableId="71D18907"/>
  <w16cid:commentId w16cid:paraId="05BE561B" w16cid:durableId="46C20D14"/>
  <w16cid:commentId w16cid:paraId="3EBC0176" w16cid:durableId="4A2D0BC9"/>
  <w16cid:commentId w16cid:paraId="58E901CA" w16cid:durableId="6498D3CE"/>
  <w16cid:commentId w16cid:paraId="18E93B2F" w16cid:durableId="396CCB78"/>
  <w16cid:commentId w16cid:paraId="1828D6F0" w16cid:durableId="45B479D0"/>
  <w16cid:commentId w16cid:paraId="516C8CCE" w16cid:durableId="6AEF4DE2"/>
  <w16cid:commentId w16cid:paraId="089194A8" w16cid:durableId="0020DE53"/>
  <w16cid:commentId w16cid:paraId="0913467E" w16cid:durableId="0EBE5031"/>
  <w16cid:commentId w16cid:paraId="26858F88" w16cid:durableId="732A63A3"/>
  <w16cid:commentId w16cid:paraId="037D37B4" w16cid:durableId="76DCBF96"/>
  <w16cid:commentId w16cid:paraId="2DDFB85C" w16cid:durableId="0DCBF893"/>
  <w16cid:commentId w16cid:paraId="5EEB5AA9" w16cid:durableId="6EDF09A9"/>
  <w16cid:commentId w16cid:paraId="0065DC99" w16cid:durableId="13FF1543"/>
  <w16cid:commentId w16cid:paraId="202427EA" w16cid:durableId="587A3FE3"/>
  <w16cid:commentId w16cid:paraId="776667AF" w16cid:durableId="02CA70BA"/>
  <w16cid:commentId w16cid:paraId="0FB8535E" w16cid:durableId="60B1214E"/>
  <w16cid:commentId w16cid:paraId="336E2F7F" w16cid:durableId="5AD4BD14"/>
  <w16cid:commentId w16cid:paraId="28016D9E" w16cid:durableId="01FCF6CA"/>
  <w16cid:commentId w16cid:paraId="6BA58810" w16cid:durableId="29B2E932"/>
  <w16cid:commentId w16cid:paraId="41715513" w16cid:durableId="72D05AAF"/>
  <w16cid:commentId w16cid:paraId="28C1D266" w16cid:durableId="519E18C6"/>
  <w16cid:commentId w16cid:paraId="0E1F2083" w16cid:durableId="1166945F"/>
  <w16cid:commentId w16cid:paraId="5DCFB09C" w16cid:durableId="26664E41"/>
  <w16cid:commentId w16cid:paraId="6A1F5421" w16cid:durableId="1CFB03BC"/>
  <w16cid:commentId w16cid:paraId="550031D0" w16cid:durableId="6B91D59C"/>
  <w16cid:commentId w16cid:paraId="2A44E223" w16cid:durableId="2DDCD2EE"/>
  <w16cid:commentId w16cid:paraId="55FDE220" w16cid:durableId="39C928E3"/>
  <w16cid:commentId w16cid:paraId="1AEB92F9" w16cid:durableId="2B80AF7C"/>
  <w16cid:commentId w16cid:paraId="4525841B" w16cid:durableId="5EFC0288"/>
  <w16cid:commentId w16cid:paraId="4B5D7A54" w16cid:durableId="27D891F6"/>
  <w16cid:commentId w16cid:paraId="7D76344A" w16cid:durableId="0C93DBBF"/>
  <w16cid:commentId w16cid:paraId="688060E1" w16cid:durableId="206388A3"/>
  <w16cid:commentId w16cid:paraId="3847DA9F" w16cid:durableId="742F946B"/>
  <w16cid:commentId w16cid:paraId="683AC62D" w16cid:durableId="7FB75600"/>
  <w16cid:commentId w16cid:paraId="6D53CB95" w16cid:durableId="490F1769"/>
  <w16cid:commentId w16cid:paraId="729E56D5" w16cid:durableId="6EF49AA4"/>
  <w16cid:commentId w16cid:paraId="39E0D0BD" w16cid:durableId="0D473361"/>
  <w16cid:commentId w16cid:paraId="4610D7C3" w16cid:durableId="29099171"/>
  <w16cid:commentId w16cid:paraId="749A275C" w16cid:durableId="7D295DAB"/>
  <w16cid:commentId w16cid:paraId="7677F016" w16cid:durableId="6223A821"/>
  <w16cid:commentId w16cid:paraId="7B8F9FFC" w16cid:durableId="70084206"/>
  <w16cid:commentId w16cid:paraId="0CDA6AA5" w16cid:durableId="0D7A212E"/>
  <w16cid:commentId w16cid:paraId="4DB674F2" w16cid:durableId="44994256"/>
  <w16cid:commentId w16cid:paraId="606A48EE" w16cid:durableId="502689E5"/>
  <w16cid:commentId w16cid:paraId="5378C58A" w16cid:durableId="673E1151"/>
  <w16cid:commentId w16cid:paraId="2A6D5FC4" w16cid:durableId="7F40733A"/>
  <w16cid:commentId w16cid:paraId="60A3D586" w16cid:durableId="7CFF9BE8"/>
  <w16cid:commentId w16cid:paraId="7C8611A2" w16cid:durableId="26BCE03D"/>
  <w16cid:commentId w16cid:paraId="0B7523C6" w16cid:durableId="060F2BEA"/>
  <w16cid:commentId w16cid:paraId="5974F251" w16cid:durableId="19F3489E"/>
  <w16cid:commentId w16cid:paraId="124D0127" w16cid:durableId="6FD401AA"/>
  <w16cid:commentId w16cid:paraId="4E93A25A" w16cid:durableId="4B305D23"/>
  <w16cid:commentId w16cid:paraId="060086DF" w16cid:durableId="1D054031"/>
  <w16cid:commentId w16cid:paraId="235517E0" w16cid:durableId="3E813C38"/>
  <w16cid:commentId w16cid:paraId="7D51135B" w16cid:durableId="12E63F16"/>
  <w16cid:commentId w16cid:paraId="5FD8F161" w16cid:durableId="6ECC3A42"/>
  <w16cid:commentId w16cid:paraId="79ABA21C" w16cid:durableId="6DF2F0D6"/>
  <w16cid:commentId w16cid:paraId="2FE6C39C" w16cid:durableId="4D1ACE1E"/>
  <w16cid:commentId w16cid:paraId="19661CA3" w16cid:durableId="0CACBF3D"/>
  <w16cid:commentId w16cid:paraId="48B2CDC3" w16cid:durableId="0C3199E7"/>
  <w16cid:commentId w16cid:paraId="62612783" w16cid:durableId="75F53F03"/>
  <w16cid:commentId w16cid:paraId="32E4AD4C" w16cid:durableId="77939352"/>
  <w16cid:commentId w16cid:paraId="28636D18" w16cid:durableId="5F3D3810"/>
  <w16cid:commentId w16cid:paraId="2277C58D" w16cid:durableId="415ADACA"/>
  <w16cid:commentId w16cid:paraId="4D63E4A6" w16cid:durableId="44B45392"/>
  <w16cid:commentId w16cid:paraId="77315B39" w16cid:durableId="47671D6E"/>
  <w16cid:commentId w16cid:paraId="4914708E" w16cid:durableId="48BD7C5B"/>
  <w16cid:commentId w16cid:paraId="773E4D0B" w16cid:durableId="454EC533"/>
  <w16cid:commentId w16cid:paraId="5E3D60D2" w16cid:durableId="1AA0AC7B"/>
  <w16cid:commentId w16cid:paraId="01D42375" w16cid:durableId="6D158FF8"/>
  <w16cid:commentId w16cid:paraId="04591B99" w16cid:durableId="35DDC6F1"/>
  <w16cid:commentId w16cid:paraId="1C7EEDF1" w16cid:durableId="53EAEBDF"/>
  <w16cid:commentId w16cid:paraId="3232E4CE" w16cid:durableId="4FED0D58"/>
  <w16cid:commentId w16cid:paraId="1B6866D8" w16cid:durableId="77C70343"/>
  <w16cid:commentId w16cid:paraId="3F0D4230" w16cid:durableId="2EB000F4"/>
  <w16cid:commentId w16cid:paraId="3AF7AF5C" w16cid:durableId="643BABE2"/>
  <w16cid:commentId w16cid:paraId="748F4CE4" w16cid:durableId="6D187CFF"/>
  <w16cid:commentId w16cid:paraId="3A5184BB" w16cid:durableId="08048F9F"/>
  <w16cid:commentId w16cid:paraId="26B173AC" w16cid:durableId="75ADB71D"/>
  <w16cid:commentId w16cid:paraId="0A6A9C41" w16cid:durableId="605297BD"/>
  <w16cid:commentId w16cid:paraId="61CB7556" w16cid:durableId="33C104DE"/>
  <w16cid:commentId w16cid:paraId="1799AB03" w16cid:durableId="309C803A"/>
  <w16cid:commentId w16cid:paraId="3569F44C" w16cid:durableId="6ED6E369"/>
  <w16cid:commentId w16cid:paraId="3CCDC859" w16cid:durableId="2CDA9DE8"/>
  <w16cid:commentId w16cid:paraId="3D8BD5C6" w16cid:durableId="3E9A6730"/>
  <w16cid:commentId w16cid:paraId="3894E5CC" w16cid:durableId="5ECDA547"/>
  <w16cid:commentId w16cid:paraId="434086EB" w16cid:durableId="308C8DDB"/>
  <w16cid:commentId w16cid:paraId="1D84CDF9" w16cid:durableId="235736F5"/>
  <w16cid:commentId w16cid:paraId="0ADE92D1" w16cid:durableId="7498D226"/>
  <w16cid:commentId w16cid:paraId="17B308BC" w16cid:durableId="447A46BD"/>
  <w16cid:commentId w16cid:paraId="4A62DF99" w16cid:durableId="69E8FFF1"/>
  <w16cid:commentId w16cid:paraId="4E28DF7A" w16cid:durableId="7CAA3839"/>
  <w16cid:commentId w16cid:paraId="11121E92" w16cid:durableId="50157621"/>
  <w16cid:commentId w16cid:paraId="7F2B72F2" w16cid:durableId="3A43AD52"/>
  <w16cid:commentId w16cid:paraId="40E598B0" w16cid:durableId="643E2103"/>
  <w16cid:commentId w16cid:paraId="431F6BA2" w16cid:durableId="02447309"/>
  <w16cid:commentId w16cid:paraId="2770FB92" w16cid:durableId="431EA1CD"/>
  <w16cid:commentId w16cid:paraId="346FE216" w16cid:durableId="392424EB"/>
  <w16cid:commentId w16cid:paraId="43413BDC" w16cid:durableId="48001CFF"/>
  <w16cid:commentId w16cid:paraId="38A246E8" w16cid:durableId="5525918D"/>
  <w16cid:commentId w16cid:paraId="4486FFE8" w16cid:durableId="7DAE44D7"/>
  <w16cid:commentId w16cid:paraId="0A144804" w16cid:durableId="217CBC96"/>
  <w16cid:commentId w16cid:paraId="471B8809" w16cid:durableId="68649C44"/>
  <w16cid:commentId w16cid:paraId="063E9F29" w16cid:durableId="7EF599E3"/>
  <w16cid:commentId w16cid:paraId="2B6C8BDD" w16cid:durableId="205519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D41EA" w14:textId="77777777" w:rsidR="0025536A" w:rsidRDefault="0025536A">
      <w:r>
        <w:separator/>
      </w:r>
    </w:p>
    <w:p w14:paraId="37469DF4" w14:textId="77777777" w:rsidR="0025536A" w:rsidRDefault="0025536A"/>
  </w:endnote>
  <w:endnote w:type="continuationSeparator" w:id="0">
    <w:p w14:paraId="798B70FF" w14:textId="77777777" w:rsidR="0025536A" w:rsidRPr="003C450F" w:rsidRDefault="0025536A" w:rsidP="003C450F"/>
  </w:endnote>
  <w:endnote w:type="continuationNotice" w:id="1">
    <w:p w14:paraId="0489B3CA" w14:textId="77777777" w:rsidR="0025536A" w:rsidRDefault="0025536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6E164" w14:textId="77777777" w:rsidR="00C235A5" w:rsidRDefault="00C235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B3F7E" w14:textId="77777777" w:rsidR="00C235A5" w:rsidRDefault="00C235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CFA4C" w14:textId="77777777" w:rsidR="0025536A" w:rsidRPr="00B35331" w:rsidRDefault="0025536A" w:rsidP="00577995">
      <w:pPr>
        <w:pStyle w:val="Voettekst"/>
      </w:pPr>
    </w:p>
  </w:footnote>
  <w:footnote w:type="continuationSeparator" w:id="0">
    <w:p w14:paraId="7E79A093" w14:textId="77777777" w:rsidR="0025536A" w:rsidRDefault="0025536A">
      <w:r>
        <w:continuationSeparator/>
      </w:r>
    </w:p>
    <w:p w14:paraId="1B122B47" w14:textId="77777777" w:rsidR="0025536A" w:rsidRDefault="0025536A"/>
    <w:p w14:paraId="231310A5" w14:textId="77777777" w:rsidR="0025536A" w:rsidRDefault="0025536A"/>
  </w:footnote>
  <w:footnote w:type="continuationNotice" w:id="1">
    <w:p w14:paraId="16D57391" w14:textId="77777777" w:rsidR="0025536A" w:rsidRDefault="0025536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06C35C39" w:rsidR="007E3940" w:rsidRDefault="007E3940">
      <w:pPr>
        <w:pStyle w:val="Voetnoottekst"/>
      </w:pPr>
      <w:r>
        <w:rPr>
          <w:rStyle w:val="Voetnootmarkering"/>
        </w:rPr>
        <w:footnoteRef/>
      </w:r>
      <w:r>
        <w:t xml:space="preserve"> </w:t>
      </w:r>
      <w:r>
        <w:tab/>
      </w:r>
      <w:r w:rsidR="000D3B19">
        <w:t>A</w:t>
      </w:r>
      <w:r w:rsidR="000D3B19" w:rsidRPr="000D3B19">
        <w:t>rtikel 8:6 lid 1 en Bijlage 2 artikel 2 Awb (Beroep bij de Afdeling bestuursrechtspraak van de Raad van State)</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2732B32" w14:textId="77777777" w:rsidR="00895AFB" w:rsidRDefault="00895AFB" w:rsidP="00895AFB">
      <w:pPr>
        <w:pStyle w:val="Voetnoottekst"/>
      </w:pPr>
      <w:r>
        <w:rPr>
          <w:rStyle w:val="Voetnootmarkering"/>
        </w:rPr>
        <w:footnoteRef/>
      </w:r>
      <w:r>
        <w:t xml:space="preserve"> </w:t>
      </w:r>
      <w:r>
        <w:tab/>
        <w:t>Artikel 16.21 Ow</w:t>
      </w:r>
    </w:p>
  </w:footnote>
  <w:footnote w:id="7">
    <w:p w14:paraId="074CF968" w14:textId="77777777" w:rsidR="00895AFB" w:rsidRDefault="00895AFB" w:rsidP="00895AFB">
      <w:pPr>
        <w:pStyle w:val="Voetnoottekst"/>
      </w:pPr>
      <w:r>
        <w:rPr>
          <w:rStyle w:val="Voetnootmarkering"/>
        </w:rPr>
        <w:footnoteRef/>
      </w:r>
      <w:r>
        <w:t xml:space="preserve"> </w:t>
      </w:r>
      <w:r>
        <w:tab/>
        <w:t>Artikel 4.16 Ow</w:t>
      </w:r>
    </w:p>
  </w:footnote>
  <w:footnote w:id="8">
    <w:p w14:paraId="2F08AEE6" w14:textId="77777777" w:rsidR="00895AFB" w:rsidRDefault="00895AFB" w:rsidP="00895AFB">
      <w:pPr>
        <w:pStyle w:val="Voetnoottekst"/>
      </w:pPr>
      <w:r>
        <w:rPr>
          <w:rStyle w:val="Voetnootmarkering"/>
        </w:rPr>
        <w:footnoteRef/>
      </w:r>
      <w:r>
        <w:t xml:space="preserve"> </w:t>
      </w:r>
      <w:r>
        <w:tab/>
        <w:t>Artikel 5.52 lid 1 Ow</w:t>
      </w:r>
    </w:p>
  </w:footnote>
  <w:footnote w:id="9">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0">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1">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2">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3">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4">
    <w:p w14:paraId="0953F81C" w14:textId="0E9793D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F5817">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5">
    <w:p w14:paraId="7561ED03" w14:textId="5704543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6">
    <w:p w14:paraId="48CE77B0" w14:textId="611B225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7">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18">
    <w:p w14:paraId="0BBB7CB0" w14:textId="41CC422D"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19">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0">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1">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2">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3">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4">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5">
    <w:p w14:paraId="2AE552D4" w14:textId="38D821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F5817">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F5817">
        <w:t>7</w:t>
      </w:r>
      <w:r w:rsidR="00316B71">
        <w:rPr>
          <w:highlight w:val="yellow"/>
        </w:rPr>
        <w:fldChar w:fldCharType="end"/>
      </w:r>
    </w:p>
  </w:footnote>
  <w:footnote w:id="26">
    <w:p w14:paraId="4970F106" w14:textId="65814811" w:rsidR="007854B1" w:rsidRDefault="007854B1">
      <w:pPr>
        <w:pStyle w:val="Voetnoottekst"/>
      </w:pPr>
      <w:r>
        <w:rPr>
          <w:rStyle w:val="Voetnootmarkering"/>
        </w:rPr>
        <w:footnoteRef/>
      </w:r>
      <w:r>
        <w:t xml:space="preserve"> </w:t>
      </w:r>
      <w:r>
        <w:tab/>
      </w:r>
      <w:r w:rsidRPr="007854B1">
        <w:t xml:space="preserve">In de praktijk wordt in de regelgeving van het Rijk niet of </w:t>
      </w:r>
      <w:r w:rsidR="000627C3" w:rsidRPr="007854B1">
        <w:t>nauwelijks</w:t>
      </w:r>
      <w:r w:rsidRPr="007854B1">
        <w:t xml:space="preserve"> gebruik gemaakt van het element Toelichting in de Re</w:t>
      </w:r>
      <w:r w:rsidR="000627C3">
        <w:t>ge</w:t>
      </w:r>
      <w:r w:rsidRPr="007854B1">
        <w:t>lingKlassiek. Overwogen</w:t>
      </w:r>
      <w:r>
        <w:t xml:space="preserve"> wordt om in een volgende versie van de STOP/TPOD-standaard dit element te laten vervallen</w:t>
      </w:r>
    </w:p>
  </w:footnote>
  <w:footnote w:id="27">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28">
    <w:p w14:paraId="42917E8E" w14:textId="77777777" w:rsidR="008F7BA1" w:rsidRDefault="008F7BA1" w:rsidP="008F7BA1">
      <w:pPr>
        <w:pStyle w:val="Voetnoottekst"/>
      </w:pPr>
      <w:r>
        <w:rPr>
          <w:rStyle w:val="Voetnootmarkering"/>
        </w:rPr>
        <w:footnoteRef/>
      </w:r>
      <w:r>
        <w:t xml:space="preserve"> </w:t>
      </w:r>
      <w:r>
        <w:tab/>
      </w:r>
      <w:r w:rsidRPr="007854B1">
        <w:t>In de praktijk wordt in de regelgeving van het Rijk niet of nauwelijks gebruik gemaakt van het element Toelichting in de Re</w:t>
      </w:r>
      <w:r>
        <w:t>ge</w:t>
      </w:r>
      <w:r w:rsidRPr="007854B1">
        <w:t>lingKlassiek. Overwogen</w:t>
      </w:r>
      <w:r>
        <w:t xml:space="preserve"> wordt om in een volgende versie van de STOP/TPOD-standaard dit element te laten vervallen</w:t>
      </w:r>
    </w:p>
  </w:footnote>
  <w:footnote w:id="29">
    <w:p w14:paraId="7E30E8E0" w14:textId="16436384"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5817">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0">
    <w:p w14:paraId="3AA7694E" w14:textId="0EF71B9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1">
    <w:p w14:paraId="13BB0B2C" w14:textId="719AB4E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2">
    <w:p w14:paraId="452E4F00" w14:textId="0C97B23C"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F5817">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3">
    <w:p w14:paraId="1C99893F" w14:textId="7D26CEBF"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F5817">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F5817">
        <w:t>7</w:t>
      </w:r>
      <w:r w:rsidR="000D0507">
        <w:fldChar w:fldCharType="end"/>
      </w:r>
    </w:p>
  </w:footnote>
  <w:footnote w:id="34">
    <w:p w14:paraId="09A84119" w14:textId="43EE023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5">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6">
    <w:p w14:paraId="2D986D31" w14:textId="237B9EB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7">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8">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9">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6">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7">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8">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9">
    <w:p w14:paraId="744E6D93" w14:textId="6512ACE7"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F5817">
        <w:t>10</w:t>
      </w:r>
      <w:r w:rsidR="00023286">
        <w:fldChar w:fldCharType="end"/>
      </w:r>
      <w:r w:rsidR="00023286">
        <w:t>.</w:t>
      </w:r>
    </w:p>
  </w:footnote>
  <w:footnote w:id="50">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3">
    <w:p w14:paraId="162E9768" w14:textId="03BF1CB9"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F5817">
        <w:t>7.18</w:t>
      </w:r>
      <w:r w:rsidR="0052549B">
        <w:fldChar w:fldCharType="end"/>
      </w:r>
    </w:p>
  </w:footnote>
  <w:footnote w:id="54">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5">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6">
    <w:p w14:paraId="474B11DA" w14:textId="4E31BF1E" w:rsidR="00562187" w:rsidRDefault="00562187">
      <w:pPr>
        <w:pStyle w:val="Voetnoottekst"/>
      </w:pPr>
      <w:r>
        <w:rPr>
          <w:rStyle w:val="Voetnootmarkering"/>
        </w:rPr>
        <w:footnoteRef/>
      </w:r>
      <w:r>
        <w:t xml:space="preserve"> </w:t>
      </w:r>
      <w:r w:rsidR="007A4097">
        <w:tab/>
        <w:t>Artikel 5.55 Ow</w:t>
      </w:r>
    </w:p>
  </w:footnote>
  <w:footnote w:id="57">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8">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9">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0">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1">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2">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3">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4">
    <w:p w14:paraId="35A87A22" w14:textId="54138573" w:rsidR="00E43714" w:rsidRDefault="00E43714" w:rsidP="00E43714">
      <w:pPr>
        <w:pStyle w:val="Voetnoottekst"/>
      </w:pPr>
      <w:r>
        <w:rPr>
          <w:rStyle w:val="Voetnootmarkering"/>
        </w:rPr>
        <w:footnoteRef/>
      </w:r>
      <w:r>
        <w:t xml:space="preserve"> </w:t>
      </w:r>
      <w:r>
        <w:tab/>
        <w:t>Artikel 3:12 lid 1 Awb</w:t>
      </w:r>
    </w:p>
  </w:footnote>
  <w:footnote w:id="65">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6">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7">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8">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9">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0">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1">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2">
    <w:p w14:paraId="5042231A" w14:textId="77777777" w:rsidR="00E43714" w:rsidRDefault="00E43714" w:rsidP="00E43714">
      <w:pPr>
        <w:pStyle w:val="Voetnoottekst"/>
      </w:pPr>
      <w:r>
        <w:rPr>
          <w:rStyle w:val="Voetnootmarkering"/>
        </w:rPr>
        <w:footnoteRef/>
      </w:r>
      <w:r>
        <w:t xml:space="preserve"> </w:t>
      </w:r>
      <w:r>
        <w:tab/>
        <w:t>Artikel 16.31 Ow</w:t>
      </w:r>
    </w:p>
  </w:footnote>
  <w:footnote w:id="73">
    <w:p w14:paraId="297F8910" w14:textId="77777777" w:rsidR="00E43714" w:rsidRDefault="00E43714" w:rsidP="00E43714">
      <w:pPr>
        <w:pStyle w:val="Voetnoottekst"/>
      </w:pPr>
      <w:r>
        <w:rPr>
          <w:rStyle w:val="Voetnootmarkering"/>
        </w:rPr>
        <w:footnoteRef/>
      </w:r>
      <w:r>
        <w:t xml:space="preserve"> </w:t>
      </w:r>
      <w:r>
        <w:tab/>
        <w:t>Artikel 2.4 Ow</w:t>
      </w:r>
    </w:p>
  </w:footnote>
  <w:footnote w:id="74">
    <w:p w14:paraId="1CBA046E" w14:textId="77777777" w:rsidR="00E43714" w:rsidRDefault="00E43714" w:rsidP="00E43714">
      <w:pPr>
        <w:pStyle w:val="Voetnoottekst"/>
      </w:pPr>
      <w:r>
        <w:rPr>
          <w:rStyle w:val="Voetnootmarkering"/>
        </w:rPr>
        <w:footnoteRef/>
      </w:r>
      <w:r>
        <w:t xml:space="preserve"> </w:t>
      </w:r>
      <w:r>
        <w:tab/>
        <w:t>Artikel 2.8 Ow</w:t>
      </w:r>
    </w:p>
  </w:footnote>
  <w:footnote w:id="75">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6">
    <w:p w14:paraId="2A174153" w14:textId="0BF36319"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77">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8">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9">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0">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1">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2">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3">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4">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5">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6">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7">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8">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9">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0">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1">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2">
    <w:p w14:paraId="5E572209" w14:textId="2ACE2D39" w:rsidR="00257DFE" w:rsidRDefault="00257DFE">
      <w:pPr>
        <w:pStyle w:val="Voetnoottekst"/>
      </w:pPr>
      <w:r>
        <w:rPr>
          <w:rStyle w:val="Voetnootmarkering"/>
        </w:rPr>
        <w:footnoteRef/>
      </w:r>
      <w:r>
        <w:t xml:space="preserve"> </w:t>
      </w:r>
      <w:r>
        <w:tab/>
        <w:t>Artikel 16.21 lid 4 Ow</w:t>
      </w:r>
    </w:p>
  </w:footnote>
  <w:footnote w:id="93">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4">
    <w:p w14:paraId="73DDCE5A" w14:textId="132D7327"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5">
    <w:p w14:paraId="4165E142" w14:textId="6401E55D" w:rsidR="00E43714" w:rsidRDefault="00E43714" w:rsidP="00E43714">
      <w:pPr>
        <w:pStyle w:val="Voetnoottekst"/>
      </w:pPr>
      <w:r>
        <w:rPr>
          <w:rStyle w:val="Voetnootmarkering"/>
        </w:rPr>
        <w:footnoteRef/>
      </w:r>
      <w:r>
        <w:t xml:space="preserve"> </w:t>
      </w:r>
      <w:r>
        <w:tab/>
        <w:t xml:space="preserve">Artikel 8:1 jo 8:6 lid 1 </w:t>
      </w:r>
      <w:r w:rsidR="005D5E46">
        <w:t xml:space="preserve">en </w:t>
      </w:r>
      <w:r>
        <w:t>artikel 2 van Bijlage 2 Awb</w:t>
      </w:r>
      <w:r w:rsidR="003C4C21">
        <w:t xml:space="preserve"> </w:t>
      </w:r>
      <w:r w:rsidR="003C4C21" w:rsidRPr="003C4C21">
        <w:t>(Beroep bij de Afdeling bestuursrechtspraak van de Raad van State)</w:t>
      </w:r>
    </w:p>
  </w:footnote>
  <w:footnote w:id="96">
    <w:p w14:paraId="7C7F690E" w14:textId="77777777" w:rsidR="00E43714" w:rsidRDefault="00E43714" w:rsidP="00E43714">
      <w:pPr>
        <w:pStyle w:val="Voetnoottekst"/>
      </w:pPr>
      <w:r>
        <w:rPr>
          <w:rStyle w:val="Voetnootmarkering"/>
        </w:rPr>
        <w:footnoteRef/>
      </w:r>
      <w:r>
        <w:t xml:space="preserve"> </w:t>
      </w:r>
      <w:r>
        <w:tab/>
        <w:t>Artikel 6:7 Awb</w:t>
      </w:r>
    </w:p>
  </w:footnote>
  <w:footnote w:id="97">
    <w:p w14:paraId="3EEE3440" w14:textId="77777777" w:rsidR="00E43714" w:rsidRDefault="00E43714" w:rsidP="00E43714">
      <w:pPr>
        <w:pStyle w:val="Voetnoottekst"/>
      </w:pPr>
      <w:r>
        <w:rPr>
          <w:rStyle w:val="Voetnootmarkering"/>
        </w:rPr>
        <w:footnoteRef/>
      </w:r>
      <w:r>
        <w:t xml:space="preserve"> </w:t>
      </w:r>
      <w:r>
        <w:tab/>
        <w:t>Artikel 6:8 lid 1 Awb</w:t>
      </w:r>
    </w:p>
  </w:footnote>
  <w:footnote w:id="98">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9">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4">
    <w:p w14:paraId="38945BEF" w14:textId="1F16112A" w:rsidR="00E43714" w:rsidRDefault="00E43714" w:rsidP="00E43714">
      <w:pPr>
        <w:pStyle w:val="Voetnoottekst"/>
      </w:pPr>
      <w:r>
        <w:rPr>
          <w:rStyle w:val="Voetnootmarkering"/>
        </w:rPr>
        <w:footnoteRef/>
      </w:r>
      <w:r>
        <w:t xml:space="preserve"> </w:t>
      </w:r>
      <w:r>
        <w:tab/>
        <w:t xml:space="preserve">Artikel 8:1 jo 8:6 lid 1 </w:t>
      </w:r>
      <w:r w:rsidR="00B33037">
        <w:t>en</w:t>
      </w:r>
      <w:r>
        <w:t xml:space="preserve"> artikel 2 van Bijlage 2 Awb</w:t>
      </w:r>
      <w:r w:rsidR="002419BC">
        <w:t xml:space="preserve"> </w:t>
      </w:r>
      <w:r w:rsidR="002419BC" w:rsidRPr="002419BC">
        <w:t>(Beroep bij de Afdeling bestuursrechtspraak van de Raad van State)</w:t>
      </w:r>
    </w:p>
  </w:footnote>
  <w:footnote w:id="105">
    <w:p w14:paraId="2E97C4FB" w14:textId="77777777" w:rsidR="00E43714" w:rsidRDefault="00E43714" w:rsidP="00E43714">
      <w:pPr>
        <w:pStyle w:val="Voetnoottekst"/>
      </w:pPr>
      <w:r>
        <w:rPr>
          <w:rStyle w:val="Voetnootmarkering"/>
        </w:rPr>
        <w:footnoteRef/>
      </w:r>
      <w:r>
        <w:t xml:space="preserve"> </w:t>
      </w:r>
      <w:r>
        <w:tab/>
        <w:t>Artikel 6:7 Awb</w:t>
      </w:r>
    </w:p>
  </w:footnote>
  <w:footnote w:id="106">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4">
    <w:p w14:paraId="53ECDDBD" w14:textId="77777777" w:rsidR="00E43714" w:rsidRDefault="00E43714" w:rsidP="00E43714">
      <w:pPr>
        <w:pStyle w:val="Voetnoottekst"/>
      </w:pPr>
      <w:r>
        <w:rPr>
          <w:rStyle w:val="Voetnootmarkering"/>
        </w:rPr>
        <w:footnoteRef/>
      </w:r>
      <w:r>
        <w:t xml:space="preserve"> </w:t>
      </w:r>
      <w:r>
        <w:tab/>
        <w:t>Artikel 8:51d Awb</w:t>
      </w:r>
    </w:p>
  </w:footnote>
  <w:footnote w:id="11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0">
    <w:p w14:paraId="7A6E6BAC" w14:textId="77777777" w:rsidR="00E43714" w:rsidRDefault="00E43714" w:rsidP="00E43714">
      <w:pPr>
        <w:pStyle w:val="Voetnoottekst"/>
      </w:pPr>
      <w:r>
        <w:rPr>
          <w:rStyle w:val="Voetnootmarkering"/>
        </w:rPr>
        <w:footnoteRef/>
      </w:r>
      <w:r>
        <w:t xml:space="preserve"> </w:t>
      </w:r>
      <w:r>
        <w:tab/>
        <w:t>Artikel 8:70 Awb</w:t>
      </w:r>
    </w:p>
  </w:footnote>
  <w:footnote w:id="12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0">
    <w:p w14:paraId="01FB0DE3" w14:textId="77777777" w:rsidR="00E43714" w:rsidRDefault="00E43714" w:rsidP="00E43714">
      <w:pPr>
        <w:pStyle w:val="Voetnoottekst"/>
      </w:pPr>
      <w:r>
        <w:rPr>
          <w:rStyle w:val="Voetnootmarkering"/>
        </w:rPr>
        <w:footnoteRef/>
      </w:r>
      <w:r>
        <w:t xml:space="preserve"> </w:t>
      </w:r>
      <w:r>
        <w:tab/>
        <w:t>Bijlage VIII Ob</w:t>
      </w:r>
    </w:p>
  </w:footnote>
  <w:footnote w:id="131">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2">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4">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5">
    <w:p w14:paraId="5032341E" w14:textId="51A75411" w:rsidR="00112579" w:rsidRDefault="00112579" w:rsidP="00112579">
      <w:pPr>
        <w:pStyle w:val="Voetnoottekst"/>
      </w:pPr>
      <w:r>
        <w:rPr>
          <w:rStyle w:val="Voetnootmarkering"/>
        </w:rPr>
        <w:footnoteRef/>
      </w:r>
      <w:r>
        <w:t xml:space="preserve"> </w:t>
      </w:r>
      <w:r>
        <w:tab/>
        <w:t>Artikel 3:12 lid 1 Awb</w:t>
      </w:r>
    </w:p>
  </w:footnote>
  <w:footnote w:id="136">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7">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8">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9">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0">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1">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2">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3">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4">
    <w:p w14:paraId="057A7E6B" w14:textId="77777777" w:rsidR="00112579" w:rsidRDefault="00112579" w:rsidP="00112579">
      <w:pPr>
        <w:pStyle w:val="Voetnoottekst"/>
      </w:pPr>
      <w:r>
        <w:rPr>
          <w:rStyle w:val="Voetnootmarkering"/>
        </w:rPr>
        <w:footnoteRef/>
      </w:r>
      <w:r>
        <w:t xml:space="preserve"> </w:t>
      </w:r>
      <w:r>
        <w:tab/>
        <w:t>Artikel 2.8 Ow</w:t>
      </w:r>
    </w:p>
  </w:footnote>
  <w:footnote w:id="145">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6">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7">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8">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9">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0">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1">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3">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5">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6">
    <w:p w14:paraId="022B3ACF" w14:textId="1B50F329" w:rsidR="00440967" w:rsidRDefault="00440967" w:rsidP="00440967">
      <w:pPr>
        <w:pStyle w:val="Voetnoottekst"/>
      </w:pPr>
      <w:r>
        <w:rPr>
          <w:rStyle w:val="Voetnootmarkering"/>
        </w:rPr>
        <w:footnoteRef/>
      </w:r>
      <w:r>
        <w:t xml:space="preserve"> </w:t>
      </w:r>
      <w:r>
        <w:tab/>
        <w:t>Artikel 3:12 lid 1 Awb</w:t>
      </w:r>
    </w:p>
  </w:footnote>
  <w:footnote w:id="15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8">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9">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0">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1">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4">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5">
    <w:p w14:paraId="144C21B4" w14:textId="77777777" w:rsidR="00440967" w:rsidRDefault="00440967" w:rsidP="00440967">
      <w:pPr>
        <w:pStyle w:val="Voetnoottekst"/>
      </w:pPr>
      <w:r>
        <w:rPr>
          <w:rStyle w:val="Voetnootmarkering"/>
        </w:rPr>
        <w:footnoteRef/>
      </w:r>
      <w:r>
        <w:t xml:space="preserve"> </w:t>
      </w:r>
      <w:r>
        <w:tab/>
        <w:t>Artikel 2.8 Ow</w:t>
      </w:r>
    </w:p>
  </w:footnote>
  <w:footnote w:id="16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0">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1">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2">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3">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4">
    <w:p w14:paraId="6334D2F2" w14:textId="1514EF7F" w:rsidR="002C0E6C" w:rsidRDefault="002C0E6C">
      <w:pPr>
        <w:pStyle w:val="Voetnoottekst"/>
      </w:pPr>
      <w:r>
        <w:rPr>
          <w:rStyle w:val="Voetnootmarkering"/>
        </w:rPr>
        <w:footnoteRef/>
      </w:r>
      <w:r>
        <w:t xml:space="preserve"> </w:t>
      </w:r>
      <w:r>
        <w:tab/>
        <w:t xml:space="preserve">Artikel 12 </w:t>
      </w:r>
      <w:r w:rsidR="00A04D26">
        <w:t xml:space="preserve">lid 1 </w:t>
      </w:r>
      <w:r>
        <w:t xml:space="preserve">jo artikel 2 leden </w:t>
      </w:r>
      <w:r w:rsidR="00CD2EE8">
        <w:t>1 en 2 respectievelijk artikel 12 lid 2 Bekendmakingswet</w:t>
      </w:r>
    </w:p>
  </w:footnote>
  <w:footnote w:id="175">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6">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7">
    <w:p w14:paraId="4294A8FC" w14:textId="0B8D1D5A" w:rsidR="00321C84" w:rsidRDefault="00321C84" w:rsidP="00321C84">
      <w:pPr>
        <w:pStyle w:val="Voetnoottekst"/>
      </w:pPr>
      <w:r>
        <w:rPr>
          <w:rStyle w:val="Voetnootmarkering"/>
        </w:rPr>
        <w:footnoteRef/>
      </w:r>
      <w:r>
        <w:t xml:space="preserve"> </w:t>
      </w:r>
      <w:r>
        <w:tab/>
        <w:t>Artikel 3:12 lid 1 Awb</w:t>
      </w:r>
    </w:p>
  </w:footnote>
  <w:footnote w:id="178">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9">
    <w:p w14:paraId="4725E481" w14:textId="6C2D004C" w:rsidR="00E024E5" w:rsidRDefault="00E024E5" w:rsidP="00E024E5">
      <w:pPr>
        <w:pStyle w:val="Voetnoottekst"/>
      </w:pPr>
      <w:r>
        <w:rPr>
          <w:rStyle w:val="Voetnootmarkering"/>
        </w:rPr>
        <w:footnoteRef/>
      </w:r>
      <w:r>
        <w:t xml:space="preserve"> </w:t>
      </w:r>
      <w:r>
        <w:tab/>
      </w:r>
      <w:r w:rsidRPr="00B15E08">
        <w:t xml:space="preserve">Artikel </w:t>
      </w:r>
      <w:r w:rsidRPr="00936F7F">
        <w:t>12</w:t>
      </w:r>
      <w:r w:rsidR="00533E7C">
        <w:t xml:space="preserve"> </w:t>
      </w:r>
      <w:r w:rsidRPr="00936F7F">
        <w:t>Bekendmakingswet</w:t>
      </w:r>
      <w:r>
        <w:t xml:space="preserve"> jo artikel</w:t>
      </w:r>
      <w:r w:rsidRPr="00936F7F">
        <w:t xml:space="preserve"> </w:t>
      </w:r>
      <w:r w:rsidRPr="00B15E08">
        <w:t>3.7 Besluit elektronische publicaties</w:t>
      </w:r>
    </w:p>
  </w:footnote>
  <w:footnote w:id="180">
    <w:p w14:paraId="13BC028F" w14:textId="371A6568" w:rsidR="00E024E5" w:rsidRDefault="00E024E5" w:rsidP="00E024E5">
      <w:pPr>
        <w:pStyle w:val="Voetnoottekst"/>
      </w:pPr>
      <w:r>
        <w:rPr>
          <w:rStyle w:val="Voetnootmarkering"/>
        </w:rPr>
        <w:footnoteRef/>
      </w:r>
      <w:r>
        <w:t xml:space="preserve"> </w:t>
      </w:r>
      <w:r>
        <w:tab/>
      </w:r>
      <w:r w:rsidRPr="00145FAA">
        <w:t>Artikel 12 Bekendmakingswet</w:t>
      </w:r>
    </w:p>
  </w:footnote>
  <w:footnote w:id="181">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3">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4">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5">
    <w:p w14:paraId="6D0DFAF0" w14:textId="77777777" w:rsidR="00F57AE4" w:rsidRDefault="00F57AE4" w:rsidP="00F57AE4">
      <w:pPr>
        <w:pStyle w:val="Voetnoottekst"/>
      </w:pPr>
      <w:r>
        <w:rPr>
          <w:rStyle w:val="Voetnootmarkering"/>
        </w:rPr>
        <w:footnoteRef/>
      </w:r>
      <w:r>
        <w:t xml:space="preserve"> </w:t>
      </w:r>
      <w:r>
        <w:tab/>
        <w:t>Artikel 3.1 Ow</w:t>
      </w:r>
    </w:p>
  </w:footnote>
  <w:footnote w:id="186">
    <w:p w14:paraId="3C02E5C1" w14:textId="563070E1" w:rsidR="0072098D" w:rsidRDefault="0072098D">
      <w:pPr>
        <w:pStyle w:val="Voetnoottekst"/>
      </w:pPr>
      <w:r>
        <w:rPr>
          <w:rStyle w:val="Voetnootmarkering"/>
        </w:rPr>
        <w:footnoteRef/>
      </w:r>
      <w:r>
        <w:t xml:space="preserve"> </w:t>
      </w:r>
      <w:r>
        <w:tab/>
        <w:t>Artikel 10.7 lid 1 Ob</w:t>
      </w:r>
    </w:p>
  </w:footnote>
  <w:footnote w:id="187">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8">
    <w:p w14:paraId="57BFAEBF" w14:textId="534B82D2" w:rsidR="00984B35" w:rsidRDefault="00984B35">
      <w:pPr>
        <w:pStyle w:val="Voetnoottekst"/>
      </w:pPr>
      <w:r>
        <w:rPr>
          <w:rStyle w:val="Voetnootmarkering"/>
        </w:rPr>
        <w:footnoteRef/>
      </w:r>
      <w:r>
        <w:t xml:space="preserve"> </w:t>
      </w:r>
      <w:r>
        <w:tab/>
        <w:t>Artikel 16.77b lid 2 Ow</w:t>
      </w:r>
    </w:p>
  </w:footnote>
  <w:footnote w:id="189">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0">
    <w:p w14:paraId="21AD7786" w14:textId="787F3ADD" w:rsidR="00106C46" w:rsidRDefault="00106C46" w:rsidP="001054EF">
      <w:pPr>
        <w:pStyle w:val="Voetnoottekst"/>
      </w:pPr>
      <w:r>
        <w:rPr>
          <w:rStyle w:val="Voetnootmarkering"/>
        </w:rPr>
        <w:footnoteRef/>
      </w:r>
      <w:r>
        <w:t xml:space="preserve"> </w:t>
      </w:r>
      <w:r w:rsidR="001054EF">
        <w:tab/>
      </w:r>
      <w:r w:rsidR="008377A7">
        <w:t>A</w:t>
      </w:r>
      <w:r w:rsidR="009A4D20" w:rsidRPr="009A4D20">
        <w:t xml:space="preserve">rtikel 8:5 lid 1 </w:t>
      </w:r>
      <w:r w:rsidR="00612B9E">
        <w:t xml:space="preserve">en </w:t>
      </w:r>
      <w:r w:rsidR="00612B9E" w:rsidRPr="00612B9E">
        <w:t>Bijlage 2</w:t>
      </w:r>
      <w:r w:rsidR="00926947">
        <w:t xml:space="preserve"> </w:t>
      </w:r>
      <w:r w:rsidR="00926947" w:rsidRPr="00926947">
        <w:t>artikel 1</w:t>
      </w:r>
      <w:r w:rsidR="00926947">
        <w:t xml:space="preserve"> Awb </w:t>
      </w:r>
      <w:r w:rsidR="00B93A81">
        <w:t>(Geen beroep)</w:t>
      </w:r>
      <w:r w:rsidR="00831948">
        <w:t xml:space="preserve"> </w:t>
      </w:r>
      <w:r w:rsidR="00B93A81">
        <w:br/>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3FABB4AD"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393F266B"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5D77E309" w:rsidR="00943280" w:rsidRDefault="00943280" w:rsidP="00943280">
      <w:pPr>
        <w:pStyle w:val="Voetnoottekst"/>
      </w:pPr>
      <w:r>
        <w:rPr>
          <w:rStyle w:val="Voetnootmarkering"/>
        </w:rPr>
        <w:footnoteRef/>
      </w:r>
      <w:r>
        <w:t xml:space="preserve"> </w:t>
      </w:r>
      <w:r>
        <w:tab/>
      </w:r>
      <w:r w:rsidR="00F725BB" w:rsidRPr="00F725BB">
        <w:t>Artikel 8:5 lid 1</w:t>
      </w:r>
      <w:r w:rsidR="0073766E">
        <w:t xml:space="preserve"> en</w:t>
      </w:r>
      <w:r w:rsidR="00F725BB" w:rsidRPr="00F725BB">
        <w:t xml:space="preserve"> </w:t>
      </w:r>
      <w:r w:rsidR="0073766E">
        <w:t>B</w:t>
      </w:r>
      <w:r w:rsidR="0073766E" w:rsidRPr="0073766E">
        <w:t xml:space="preserve">ijlage 2 </w:t>
      </w:r>
      <w:r w:rsidR="00221E23">
        <w:t xml:space="preserve">artikel 1 </w:t>
      </w:r>
      <w:r w:rsidR="00F725BB" w:rsidRPr="00F725BB">
        <w:t xml:space="preserve">Awb </w:t>
      </w:r>
      <w:r w:rsidR="00221E23">
        <w:t>(Geen beroep)</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0C168CA9" w:rsidR="00222504" w:rsidRDefault="00222504">
      <w:pPr>
        <w:pStyle w:val="Voetnoottekst"/>
      </w:pPr>
      <w:r>
        <w:rPr>
          <w:rStyle w:val="Voetnootmarkering"/>
        </w:rPr>
        <w:footnoteRef/>
      </w:r>
      <w:r>
        <w:t xml:space="preserve"> </w:t>
      </w:r>
      <w:r w:rsidR="006A366E">
        <w:tab/>
        <w:t xml:space="preserve">Artikel 12 </w:t>
      </w:r>
      <w:r w:rsidR="00E22085">
        <w:t xml:space="preserve">lid 1 </w:t>
      </w:r>
      <w:r w:rsidR="006A366E">
        <w:t>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6B19AFB" w:rsidR="00EC1A29" w:rsidRDefault="00EC1A29" w:rsidP="00EC1A29">
      <w:pPr>
        <w:pStyle w:val="Voetnoottekst"/>
      </w:pPr>
      <w:r>
        <w:rPr>
          <w:rStyle w:val="Voetnootmarkering"/>
        </w:rPr>
        <w:footnoteRef/>
      </w:r>
      <w:r>
        <w:t xml:space="preserve"> </w:t>
      </w:r>
      <w:r>
        <w:tab/>
        <w:t>Artikel 3:12 lid 1 Awb</w:t>
      </w:r>
    </w:p>
  </w:footnote>
  <w:footnote w:id="228">
    <w:p w14:paraId="2923100B" w14:textId="0B087374" w:rsidR="00EC1A29" w:rsidRDefault="00EC1A29" w:rsidP="00EC1A29">
      <w:pPr>
        <w:pStyle w:val="Voetnoottekst"/>
      </w:pPr>
      <w:r>
        <w:rPr>
          <w:rStyle w:val="Voetnootmarkering"/>
        </w:rPr>
        <w:footnoteRef/>
      </w:r>
      <w:r>
        <w:t xml:space="preserve"> </w:t>
      </w:r>
      <w:r>
        <w:tab/>
      </w:r>
      <w:r w:rsidR="007D4B85" w:rsidRPr="007D4B85">
        <w:t xml:space="preserve">Artikel 12 </w:t>
      </w:r>
      <w:r w:rsidR="00E22085">
        <w:t xml:space="preserve">lid 1 </w:t>
      </w:r>
      <w:r w:rsidR="007D4B85" w:rsidRPr="007D4B85">
        <w:t>jo artikel 2 leden 1 en 3 respectievelijk artikel 12 lid 2 Bekendmakingswet</w:t>
      </w:r>
    </w:p>
  </w:footnote>
  <w:footnote w:id="229">
    <w:p w14:paraId="02C7081F" w14:textId="7D1DF843" w:rsidR="007D4B85" w:rsidRDefault="007D4B85" w:rsidP="007D4B8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230">
    <w:p w14:paraId="288F49A8" w14:textId="2C683419" w:rsidR="007D4B85" w:rsidRDefault="007D4B85" w:rsidP="007D4B85">
      <w:pPr>
        <w:pStyle w:val="Voetnoottekst"/>
      </w:pPr>
      <w:r>
        <w:rPr>
          <w:rStyle w:val="Voetnootmarkering"/>
        </w:rPr>
        <w:footnoteRef/>
      </w:r>
      <w:r>
        <w:t xml:space="preserve"> </w:t>
      </w:r>
      <w:r>
        <w:tab/>
      </w:r>
      <w:r w:rsidRPr="00145FAA">
        <w:t>Artikel 12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76555129" w:rsidR="00642E8F" w:rsidRDefault="00642E8F" w:rsidP="00642E8F">
      <w:pPr>
        <w:pStyle w:val="Voetnoottekst"/>
      </w:pPr>
      <w:r>
        <w:rPr>
          <w:rStyle w:val="Voetnootmarkering"/>
        </w:rPr>
        <w:footnoteRef/>
      </w:r>
      <w:r>
        <w:t xml:space="preserve"> </w:t>
      </w:r>
      <w:r>
        <w:tab/>
        <w:t xml:space="preserve">Artikel 8:6 lid 1 </w:t>
      </w:r>
      <w:r w:rsidR="00CA3E8A">
        <w:t xml:space="preserve">en Bijlage 2 artikel </w:t>
      </w:r>
      <w:r w:rsidR="009018C3">
        <w:t>2</w:t>
      </w:r>
      <w:r w:rsidR="00CA3E8A">
        <w:t xml:space="preserve"> Awb </w:t>
      </w:r>
      <w:r w:rsidR="00FB2978" w:rsidRPr="00FB2978">
        <w:t>(Beroep bij de Afdeling bestuursrechtspraak van de Raad van State)</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2C99E30A" w:rsidR="00EC1A29" w:rsidRDefault="00EC1A29" w:rsidP="00EC1A29">
      <w:pPr>
        <w:pStyle w:val="Voetnoottekst"/>
      </w:pPr>
      <w:r>
        <w:rPr>
          <w:rStyle w:val="Voetnootmarkering"/>
        </w:rPr>
        <w:footnoteRef/>
      </w:r>
      <w:r>
        <w:t xml:space="preserve"> </w:t>
      </w:r>
      <w:r>
        <w:tab/>
        <w:t xml:space="preserve">Artikel 8:6 lid 1 </w:t>
      </w:r>
      <w:r w:rsidR="00C61B0E" w:rsidRPr="00C61B0E">
        <w:t>en Bijlage 2 artikel 2 Awb (Beroep bij de Afdeling bestuursrechtspraak van de Raad van State)</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6">
    <w:p w14:paraId="77CFA797" w14:textId="4F7CC997" w:rsidR="00616F18" w:rsidRDefault="00616F18">
      <w:pPr>
        <w:pStyle w:val="Voetnoottekst"/>
      </w:pPr>
      <w:r>
        <w:rPr>
          <w:rStyle w:val="Voetnootmarkering"/>
        </w:rPr>
        <w:footnoteRef/>
      </w:r>
      <w:r>
        <w:t xml:space="preserve"> </w:t>
      </w:r>
      <w:r>
        <w:tab/>
        <w:t>Artikel 12 Bekendmakingswet</w:t>
      </w:r>
    </w:p>
  </w:footnote>
  <w:footnote w:id="287">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8">
    <w:p w14:paraId="4D8CC19E" w14:textId="46A3E872" w:rsidR="00EC1A29" w:rsidRDefault="00EC1A29" w:rsidP="00EC1A29">
      <w:pPr>
        <w:pStyle w:val="Voetnoottekst"/>
      </w:pPr>
      <w:r>
        <w:rPr>
          <w:rStyle w:val="Voetnootmarkering"/>
        </w:rPr>
        <w:footnoteRef/>
      </w:r>
      <w:r>
        <w:t xml:space="preserve"> </w:t>
      </w:r>
      <w:r>
        <w:tab/>
      </w:r>
      <w:r w:rsidR="007C0619" w:rsidRPr="007C0619">
        <w:t>Artikel 8:6 lid 1 en Bijlage 2 artikel 2 Awb (Beroep bij de Afdeling bestuursrechtspraak van de Raad van State)</w:t>
      </w:r>
    </w:p>
  </w:footnote>
  <w:footnote w:id="289">
    <w:p w14:paraId="2BECA2AA" w14:textId="77777777" w:rsidR="00EC1A29" w:rsidRDefault="00EC1A29" w:rsidP="00EC1A29">
      <w:pPr>
        <w:pStyle w:val="Voetnoottekst"/>
      </w:pPr>
      <w:r>
        <w:rPr>
          <w:rStyle w:val="Voetnootmarkering"/>
        </w:rPr>
        <w:footnoteRef/>
      </w:r>
      <w:r>
        <w:t xml:space="preserve"> </w:t>
      </w:r>
      <w:r>
        <w:tab/>
        <w:t>Artikel 6:7 Awb</w:t>
      </w:r>
    </w:p>
  </w:footnote>
  <w:footnote w:id="290">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1">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2">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3">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4">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5">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6">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7">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8">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9">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0">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1">
    <w:p w14:paraId="7E1F5070" w14:textId="77777777" w:rsidR="00EC1A29" w:rsidRDefault="00EC1A29" w:rsidP="00EC1A29">
      <w:pPr>
        <w:pStyle w:val="Voetnoottekst"/>
      </w:pPr>
      <w:r>
        <w:rPr>
          <w:rStyle w:val="Voetnootmarkering"/>
        </w:rPr>
        <w:footnoteRef/>
      </w:r>
      <w:r>
        <w:t xml:space="preserve"> </w:t>
      </w:r>
      <w:r>
        <w:tab/>
        <w:t>Artikel 8:51d Awb</w:t>
      </w:r>
    </w:p>
  </w:footnote>
  <w:footnote w:id="302">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3">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4">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5">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6">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7">
    <w:p w14:paraId="363F4A07" w14:textId="77777777" w:rsidR="00EC1A29" w:rsidRDefault="00EC1A29" w:rsidP="00EC1A29">
      <w:pPr>
        <w:pStyle w:val="Voetnoottekst"/>
      </w:pPr>
      <w:r>
        <w:rPr>
          <w:rStyle w:val="Voetnootmarkering"/>
        </w:rPr>
        <w:footnoteRef/>
      </w:r>
      <w:r>
        <w:t xml:space="preserve"> </w:t>
      </w:r>
      <w:r>
        <w:tab/>
        <w:t>Artikel 8:70 Awb</w:t>
      </w:r>
    </w:p>
  </w:footnote>
  <w:footnote w:id="308">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9">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0">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1">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2">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3">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4">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5">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6">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7">
    <w:p w14:paraId="561D2684" w14:textId="77777777" w:rsidR="00EC1A29" w:rsidRDefault="00EC1A29" w:rsidP="00EC1A29">
      <w:pPr>
        <w:pStyle w:val="Voetnoottekst"/>
      </w:pPr>
      <w:r>
        <w:rPr>
          <w:rStyle w:val="Voetnootmarkering"/>
        </w:rPr>
        <w:footnoteRef/>
      </w:r>
      <w:r>
        <w:t xml:space="preserve"> </w:t>
      </w:r>
      <w:r>
        <w:tab/>
        <w:t>Bijlage VIII Ob</w:t>
      </w:r>
    </w:p>
  </w:footnote>
  <w:footnote w:id="318">
    <w:p w14:paraId="1D97F74A" w14:textId="7E77C158" w:rsidR="007D1DC0" w:rsidRDefault="007D1DC0">
      <w:pPr>
        <w:pStyle w:val="Voetnoottekst"/>
      </w:pPr>
      <w:r>
        <w:rPr>
          <w:rStyle w:val="Voetnootmarkering"/>
        </w:rPr>
        <w:footnoteRef/>
      </w:r>
      <w:r>
        <w:t xml:space="preserve"> </w:t>
      </w:r>
      <w:r>
        <w:tab/>
        <w:t>Artikel 10.1 Ob</w:t>
      </w:r>
    </w:p>
  </w:footnote>
  <w:footnote w:id="319">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0">
    <w:p w14:paraId="1393721B" w14:textId="47DDAED1" w:rsidR="003F5952" w:rsidRDefault="003F5952">
      <w:pPr>
        <w:pStyle w:val="Voetnoottekst"/>
      </w:pPr>
      <w:r>
        <w:rPr>
          <w:rStyle w:val="Voetnootmarkering"/>
        </w:rPr>
        <w:footnoteRef/>
      </w:r>
      <w:r>
        <w:t xml:space="preserve"> </w:t>
      </w:r>
      <w:r>
        <w:tab/>
        <w:t>Artikel 4.14 lid 5 Ow</w:t>
      </w:r>
    </w:p>
  </w:footnote>
  <w:footnote w:id="321">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2">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3">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4">
    <w:p w14:paraId="13756D85" w14:textId="4785E07B" w:rsidR="00C57A1C" w:rsidRDefault="00C57A1C" w:rsidP="00C57A1C">
      <w:pPr>
        <w:pStyle w:val="Voetnoottekst"/>
      </w:pPr>
      <w:r>
        <w:rPr>
          <w:rStyle w:val="Voetnootmarkering"/>
        </w:rPr>
        <w:footnoteRef/>
      </w:r>
      <w:r>
        <w:t xml:space="preserve"> </w:t>
      </w:r>
      <w:r>
        <w:tab/>
      </w:r>
      <w:r w:rsidR="00EF228F" w:rsidRPr="00EF228F">
        <w:t>Artikel 8:</w:t>
      </w:r>
      <w:r w:rsidR="00082C3C">
        <w:t>5</w:t>
      </w:r>
      <w:r w:rsidR="00EF228F" w:rsidRPr="00EF228F">
        <w:t xml:space="preserve"> lid 1 en Bijlage 2 artikel </w:t>
      </w:r>
      <w:r w:rsidR="008465C4">
        <w:t>1</w:t>
      </w:r>
      <w:r w:rsidR="00EF228F" w:rsidRPr="00EF228F">
        <w:t xml:space="preserve"> Awb (</w:t>
      </w:r>
      <w:r w:rsidR="008465C4">
        <w:t>Geen b</w:t>
      </w:r>
      <w:r w:rsidR="00EF228F" w:rsidRPr="00EF228F">
        <w:t>eroep)</w:t>
      </w:r>
    </w:p>
  </w:footnote>
  <w:footnote w:id="325">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6">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7">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8">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9">
    <w:p w14:paraId="2030E946" w14:textId="77777777" w:rsidR="004E37A2" w:rsidRDefault="004E37A2" w:rsidP="004E37A2">
      <w:pPr>
        <w:pStyle w:val="Voetnoottekst"/>
      </w:pPr>
      <w:r>
        <w:rPr>
          <w:rStyle w:val="Voetnootmarkering"/>
        </w:rPr>
        <w:footnoteRef/>
      </w:r>
      <w:r>
        <w:t xml:space="preserve"> </w:t>
      </w:r>
      <w:r>
        <w:tab/>
        <w:t>Artikel 16.21 Ow</w:t>
      </w:r>
    </w:p>
  </w:footnote>
  <w:footnote w:id="330">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1">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2">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3">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4">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5">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6">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7">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8">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9">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0">
    <w:p w14:paraId="144F8CBC" w14:textId="73BF4CBA" w:rsidR="007761AE" w:rsidRDefault="007761AE" w:rsidP="007761AE">
      <w:pPr>
        <w:pStyle w:val="Voetnoottekst"/>
      </w:pPr>
      <w:r>
        <w:rPr>
          <w:rStyle w:val="Voetnootmarkering"/>
        </w:rPr>
        <w:footnoteRef/>
      </w:r>
      <w:r>
        <w:t xml:space="preserve"> </w:t>
      </w:r>
      <w:r>
        <w:tab/>
        <w:t>Artikel 8:1</w:t>
      </w:r>
      <w:r w:rsidR="00AF5EAC">
        <w:t>,</w:t>
      </w:r>
      <w:r>
        <w:t xml:space="preserve"> </w:t>
      </w:r>
      <w:r w:rsidR="008F4C00">
        <w:t>artikel 7:1 lid 1 onderdeel g en Bijlage 1 Awb (Regeling rech</w:t>
      </w:r>
      <w:r w:rsidR="00B31369">
        <w:t>t</w:t>
      </w:r>
      <w:r w:rsidR="008F4C00">
        <w:t>streeks beroep)</w:t>
      </w:r>
      <w:r w:rsidR="00B31369">
        <w:t xml:space="preserve"> en </w:t>
      </w:r>
      <w:r w:rsidR="00017D33">
        <w:t>artikel 8:6 lid 1 en Bijlage</w:t>
      </w:r>
      <w:r w:rsidR="002D0352">
        <w:t xml:space="preserve"> 2 </w:t>
      </w:r>
      <w:r w:rsidR="002D0352" w:rsidRPr="002D0352">
        <w:t>artikel 2 Awb (</w:t>
      </w:r>
      <w:r w:rsidR="00F53051">
        <w:t>B</w:t>
      </w:r>
      <w:r w:rsidR="002D0352" w:rsidRPr="002D0352">
        <w:t>eroep bij de Afdeling bestuursrechtspraak van de Raad van State)</w:t>
      </w:r>
    </w:p>
  </w:footnote>
  <w:footnote w:id="341">
    <w:p w14:paraId="4AD6D027" w14:textId="77777777" w:rsidR="007761AE" w:rsidRDefault="007761AE" w:rsidP="007761AE">
      <w:pPr>
        <w:pStyle w:val="Voetnoottekst"/>
      </w:pPr>
      <w:r>
        <w:rPr>
          <w:rStyle w:val="Voetnootmarkering"/>
        </w:rPr>
        <w:footnoteRef/>
      </w:r>
      <w:r>
        <w:t xml:space="preserve"> </w:t>
      </w:r>
      <w:r>
        <w:tab/>
        <w:t>Artikel 6:7 Awb</w:t>
      </w:r>
    </w:p>
  </w:footnote>
  <w:footnote w:id="342">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3">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4">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5">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6">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7">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8">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9">
    <w:p w14:paraId="22DEA6B5" w14:textId="3F4D5984" w:rsidR="003C2DAC" w:rsidRDefault="003C2DAC" w:rsidP="003C2DAC">
      <w:pPr>
        <w:pStyle w:val="Voetnoottekst"/>
      </w:pPr>
      <w:r>
        <w:rPr>
          <w:rStyle w:val="Voetnootmarkering"/>
        </w:rPr>
        <w:footnoteRef/>
      </w:r>
      <w:r>
        <w:t xml:space="preserve"> </w:t>
      </w:r>
      <w:r>
        <w:tab/>
      </w:r>
      <w:r w:rsidR="00D43864" w:rsidRPr="00D43864">
        <w:t>Artikel 7:1 lid 1 onderdeel g en Bijlage 1 Awb (Regeling rechtstreeks beroep) en artikel 8:6 lid 1 en Bijlage 2 artikel 2 Awb (Beroep bij de Afdeling bestuursrechtspraak van de Raad van State)</w:t>
      </w:r>
      <w:r w:rsidR="00131A06" w:rsidRPr="00131A06">
        <w:t xml:space="preserve"> openstaat)</w:t>
      </w:r>
    </w:p>
  </w:footnote>
  <w:footnote w:id="350">
    <w:p w14:paraId="52AE29EC" w14:textId="77777777" w:rsidR="003C2DAC" w:rsidRDefault="003C2DAC" w:rsidP="003C2DAC">
      <w:pPr>
        <w:pStyle w:val="Voetnoottekst"/>
      </w:pPr>
      <w:r>
        <w:rPr>
          <w:rStyle w:val="Voetnootmarkering"/>
        </w:rPr>
        <w:footnoteRef/>
      </w:r>
      <w:r>
        <w:t xml:space="preserve"> </w:t>
      </w:r>
      <w:r>
        <w:tab/>
        <w:t>Artikel 6:7 Awb</w:t>
      </w:r>
    </w:p>
  </w:footnote>
  <w:footnote w:id="351">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2">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3">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4">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5">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6">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7">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8">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9">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0">
    <w:p w14:paraId="2BA24E11" w14:textId="77777777" w:rsidR="003C2DAC" w:rsidRDefault="003C2DAC" w:rsidP="003C2DAC">
      <w:pPr>
        <w:pStyle w:val="Voetnoottekst"/>
      </w:pPr>
      <w:r>
        <w:rPr>
          <w:rStyle w:val="Voetnootmarkering"/>
        </w:rPr>
        <w:footnoteRef/>
      </w:r>
      <w:r>
        <w:t xml:space="preserve"> </w:t>
      </w:r>
      <w:r>
        <w:tab/>
        <w:t>Artikel 8:51d Awb</w:t>
      </w:r>
    </w:p>
  </w:footnote>
  <w:footnote w:id="361">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2">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3">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4">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5">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6">
    <w:p w14:paraId="2B2FC616" w14:textId="77777777" w:rsidR="003C2DAC" w:rsidRDefault="003C2DAC" w:rsidP="003C2DAC">
      <w:pPr>
        <w:pStyle w:val="Voetnoottekst"/>
      </w:pPr>
      <w:r>
        <w:rPr>
          <w:rStyle w:val="Voetnootmarkering"/>
        </w:rPr>
        <w:footnoteRef/>
      </w:r>
      <w:r>
        <w:t xml:space="preserve"> </w:t>
      </w:r>
      <w:r>
        <w:tab/>
        <w:t>Artikel 8:70 Awb</w:t>
      </w:r>
    </w:p>
  </w:footnote>
  <w:footnote w:id="367">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8">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9">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0">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1">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2">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3">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4">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5">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6">
    <w:p w14:paraId="14EF897B" w14:textId="77777777" w:rsidR="003C2DAC" w:rsidRDefault="003C2DAC" w:rsidP="003C2DAC">
      <w:pPr>
        <w:pStyle w:val="Voetnoottekst"/>
      </w:pPr>
      <w:r>
        <w:rPr>
          <w:rStyle w:val="Voetnootmarkering"/>
        </w:rPr>
        <w:footnoteRef/>
      </w:r>
      <w:r>
        <w:t xml:space="preserve"> </w:t>
      </w:r>
      <w:r>
        <w:tab/>
        <w:t>Bijlage VIII Ob</w:t>
      </w:r>
    </w:p>
  </w:footnote>
  <w:footnote w:id="377">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8">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9">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0">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1">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2">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3">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4">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5">
    <w:p w14:paraId="68DDCB4E" w14:textId="26936D4C" w:rsidR="002B3E25" w:rsidRDefault="002B3E25" w:rsidP="002B3E25">
      <w:pPr>
        <w:pStyle w:val="Voetnoottekst"/>
      </w:pPr>
      <w:r>
        <w:rPr>
          <w:rStyle w:val="Voetnootmarkering"/>
        </w:rPr>
        <w:footnoteRef/>
      </w:r>
      <w:r>
        <w:t xml:space="preserve"> </w:t>
      </w:r>
      <w:r>
        <w:tab/>
        <w:t>Artikel 3:12 lid 1 Awb</w:t>
      </w:r>
    </w:p>
  </w:footnote>
  <w:footnote w:id="386">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7">
    <w:p w14:paraId="255428CB" w14:textId="5578B159" w:rsidR="002B3E25" w:rsidRDefault="002B3E25" w:rsidP="002B3E2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388">
    <w:p w14:paraId="28ADB0D0" w14:textId="1AC52662" w:rsidR="002B3E25" w:rsidRDefault="002B3E25" w:rsidP="002B3E25">
      <w:pPr>
        <w:pStyle w:val="Voetnoottekst"/>
      </w:pPr>
      <w:r>
        <w:rPr>
          <w:rStyle w:val="Voetnootmarkering"/>
        </w:rPr>
        <w:footnoteRef/>
      </w:r>
      <w:r>
        <w:t xml:space="preserve"> </w:t>
      </w:r>
      <w:r>
        <w:tab/>
      </w:r>
      <w:r w:rsidRPr="00145FAA">
        <w:t>Artikel 12 Bekendmakingswet</w:t>
      </w:r>
    </w:p>
  </w:footnote>
  <w:footnote w:id="389">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0">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1">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2">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3">
    <w:p w14:paraId="61CD14DF" w14:textId="77777777" w:rsidR="002B3E25" w:rsidRDefault="002B3E25" w:rsidP="002B3E25">
      <w:pPr>
        <w:pStyle w:val="Voetnoottekst"/>
      </w:pPr>
      <w:r>
        <w:rPr>
          <w:rStyle w:val="Voetnootmarkering"/>
        </w:rPr>
        <w:footnoteRef/>
      </w:r>
      <w:r>
        <w:t xml:space="preserve"> </w:t>
      </w:r>
      <w:r>
        <w:tab/>
        <w:t>Artikel 3.4 Ow</w:t>
      </w:r>
    </w:p>
  </w:footnote>
  <w:footnote w:id="394">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5">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6">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7">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8">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9">
    <w:p w14:paraId="4F09125A" w14:textId="7DE75587" w:rsidR="002B3E25" w:rsidRDefault="002B3E25" w:rsidP="002B3E25">
      <w:pPr>
        <w:pStyle w:val="Voetnoottekst"/>
      </w:pPr>
      <w:r>
        <w:rPr>
          <w:rStyle w:val="Voetnootmarkering"/>
        </w:rPr>
        <w:footnoteRef/>
      </w:r>
      <w:r>
        <w:t xml:space="preserve"> </w:t>
      </w:r>
      <w:r>
        <w:tab/>
      </w:r>
      <w:r w:rsidR="003315F3">
        <w:t xml:space="preserve">Artikel 8:5 </w:t>
      </w:r>
      <w:r w:rsidR="00273B10">
        <w:t xml:space="preserve">lid 1 </w:t>
      </w:r>
      <w:r w:rsidR="003315F3">
        <w:t xml:space="preserve">en </w:t>
      </w:r>
      <w:r w:rsidR="00242D3F" w:rsidRPr="00242D3F">
        <w:t xml:space="preserve">Bijlage 2 artikel </w:t>
      </w:r>
      <w:r w:rsidR="00242D3F">
        <w:t>1</w:t>
      </w:r>
      <w:r w:rsidR="00242D3F" w:rsidRPr="00242D3F">
        <w:t xml:space="preserve"> Awb</w:t>
      </w:r>
      <w:r w:rsidR="00273B10">
        <w:t xml:space="preserve"> (Aanwijzing besluiten waartegen geen beroep openstaat)</w:t>
      </w:r>
    </w:p>
  </w:footnote>
  <w:footnote w:id="400">
    <w:p w14:paraId="2A11F631" w14:textId="4A5B59F4" w:rsidR="002B3E25" w:rsidRDefault="002B3E25" w:rsidP="002B3E25">
      <w:pPr>
        <w:pStyle w:val="Voetnoottekst"/>
      </w:pPr>
      <w:r>
        <w:rPr>
          <w:rStyle w:val="Voetnootmarkering"/>
        </w:rPr>
        <w:footnoteRef/>
      </w:r>
      <w:r>
        <w:t xml:space="preserve"> </w:t>
      </w:r>
      <w:r>
        <w:tab/>
      </w:r>
      <w:r w:rsidR="00812360">
        <w:t xml:space="preserve">In </w:t>
      </w:r>
      <w:r w:rsidR="00D01C68" w:rsidRPr="00D01C68">
        <w:t>Bijlage 2 artikel 1 Awb</w:t>
      </w:r>
      <w:r w:rsidR="00812360">
        <w:t xml:space="preserve"> zijn die onderdelen uitgezonderd</w:t>
      </w:r>
      <w:r w:rsidR="002122BA">
        <w:t xml:space="preserve"> van de aanwijzing van </w:t>
      </w:r>
      <w:r w:rsidR="002122BA" w:rsidRPr="002122BA">
        <w:t>besluiten waartegen geen beroep openstaat</w:t>
      </w:r>
    </w:p>
  </w:footnote>
  <w:footnote w:id="401">
    <w:p w14:paraId="0E1E7412" w14:textId="19D005BF"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2">
    <w:p w14:paraId="415787D8" w14:textId="5C7942F5" w:rsidR="002B3E25" w:rsidRDefault="002B3E25" w:rsidP="002B3E25">
      <w:pPr>
        <w:pStyle w:val="Voetnoottekst"/>
      </w:pPr>
      <w:r>
        <w:rPr>
          <w:rStyle w:val="Voetnootmarkering"/>
        </w:rPr>
        <w:footnoteRef/>
      </w:r>
      <w:r>
        <w:t xml:space="preserve"> </w:t>
      </w:r>
      <w:r>
        <w:tab/>
        <w:t>Artikel 3:45 Awb</w:t>
      </w:r>
    </w:p>
  </w:footnote>
  <w:footnote w:id="403">
    <w:p w14:paraId="560330E0" w14:textId="330A914A" w:rsidR="002B3E25" w:rsidRDefault="002B3E25" w:rsidP="002B3E25">
      <w:pPr>
        <w:pStyle w:val="Voetnoottekst"/>
      </w:pPr>
      <w:r>
        <w:rPr>
          <w:rStyle w:val="Voetnootmarkering"/>
        </w:rPr>
        <w:footnoteRef/>
      </w:r>
      <w:r>
        <w:t xml:space="preserve"> </w:t>
      </w:r>
      <w:r>
        <w:tab/>
        <w:t>Artikel 3:44 lid 2, artikel 3:44 lid 1 onderdeel a en artikel 3:11 lid 1 Awb</w:t>
      </w:r>
    </w:p>
  </w:footnote>
  <w:footnote w:id="404">
    <w:p w14:paraId="5376DF2F" w14:textId="37748705"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05">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6">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7">
    <w:p w14:paraId="43E4166C" w14:textId="0C6C9B11"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08">
    <w:p w14:paraId="203CFE29" w14:textId="3D85A342" w:rsidR="002B3E25" w:rsidRDefault="002B3E25" w:rsidP="002B3E25">
      <w:pPr>
        <w:pStyle w:val="Voetnoottekst"/>
      </w:pPr>
      <w:r>
        <w:rPr>
          <w:rStyle w:val="Voetnootmarkering"/>
        </w:rPr>
        <w:footnoteRef/>
      </w:r>
      <w:r>
        <w:t xml:space="preserve"> </w:t>
      </w:r>
      <w:r>
        <w:tab/>
        <w:t>Artikel 3:43 lid 1 Awb</w:t>
      </w:r>
    </w:p>
  </w:footnote>
  <w:footnote w:id="409">
    <w:p w14:paraId="5EEF24F6" w14:textId="00D4B57C" w:rsidR="002B3E25" w:rsidRDefault="002B3E25" w:rsidP="002B3E25">
      <w:pPr>
        <w:pStyle w:val="Voetnoottekst"/>
      </w:pPr>
      <w:r>
        <w:rPr>
          <w:rStyle w:val="Voetnootmarkering"/>
        </w:rPr>
        <w:footnoteRef/>
      </w:r>
      <w:r>
        <w:t xml:space="preserve"> </w:t>
      </w:r>
      <w:r>
        <w:tab/>
        <w:t>Artikel 3:44 lid 2 jo artikel 3:44 lid 1 onderdeel b</w:t>
      </w:r>
    </w:p>
  </w:footnote>
  <w:footnote w:id="410">
    <w:p w14:paraId="1769E8CE" w14:textId="77777777" w:rsidR="002B3E25" w:rsidRDefault="002B3E25" w:rsidP="002B3E25">
      <w:pPr>
        <w:pStyle w:val="Voetnoottekst"/>
      </w:pPr>
      <w:r>
        <w:rPr>
          <w:rStyle w:val="Voetnootmarkering"/>
        </w:rPr>
        <w:footnoteRef/>
      </w:r>
      <w:r>
        <w:t xml:space="preserve"> </w:t>
      </w:r>
      <w:r>
        <w:tab/>
        <w:t>Artikel 8:1 Awb</w:t>
      </w:r>
    </w:p>
  </w:footnote>
  <w:footnote w:id="411">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2">
    <w:p w14:paraId="1F1B9D4D" w14:textId="77777777" w:rsidR="002B3E25" w:rsidRDefault="002B3E25" w:rsidP="002B3E25">
      <w:pPr>
        <w:pStyle w:val="Voetnoottekst"/>
      </w:pPr>
      <w:r>
        <w:rPr>
          <w:rStyle w:val="Voetnootmarkering"/>
        </w:rPr>
        <w:footnoteRef/>
      </w:r>
      <w:r>
        <w:t xml:space="preserve"> </w:t>
      </w:r>
      <w:r>
        <w:tab/>
        <w:t>Artikel 6:7 Awb</w:t>
      </w:r>
    </w:p>
  </w:footnote>
  <w:footnote w:id="413">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4">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5">
    <w:p w14:paraId="04573D1F" w14:textId="187881B2" w:rsidR="002B3E25" w:rsidRDefault="002B3E25" w:rsidP="002B3E25">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6">
    <w:p w14:paraId="21D078EF" w14:textId="10099686" w:rsidR="002B3E25" w:rsidRDefault="002B3E25" w:rsidP="002B3E25">
      <w:pPr>
        <w:pStyle w:val="Voetnoottekst"/>
      </w:pPr>
      <w:r>
        <w:rPr>
          <w:rStyle w:val="Voetnootmarkering"/>
        </w:rPr>
        <w:footnoteRef/>
      </w:r>
      <w:r>
        <w:t xml:space="preserve"> </w:t>
      </w:r>
      <w:r>
        <w:tab/>
        <w:t xml:space="preserve">Artikel </w:t>
      </w:r>
      <w:r w:rsidRPr="00996C90">
        <w:t>12 Bekendmakingswet</w:t>
      </w:r>
    </w:p>
  </w:footnote>
  <w:footnote w:id="417">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8">
    <w:p w14:paraId="2E923CCB" w14:textId="48B86F48" w:rsidR="002B3E25" w:rsidRDefault="002B3E25" w:rsidP="002B3E25">
      <w:pPr>
        <w:pStyle w:val="Voetnoottekst"/>
      </w:pPr>
      <w:r>
        <w:rPr>
          <w:rStyle w:val="Voetnootmarkering"/>
        </w:rPr>
        <w:footnoteRef/>
      </w:r>
      <w:r>
        <w:t xml:space="preserve"> </w:t>
      </w:r>
      <w:r>
        <w:tab/>
      </w:r>
      <w:r w:rsidR="001C27C0">
        <w:t xml:space="preserve">Zie daarvoor </w:t>
      </w:r>
      <w:r w:rsidR="001C27C0" w:rsidRPr="001C27C0">
        <w:t>Bijlage 2 artikel 1 Awb</w:t>
      </w:r>
      <w:r w:rsidR="001C27C0">
        <w:t>, waarin</w:t>
      </w:r>
      <w:r w:rsidR="001C27C0" w:rsidRPr="001C27C0">
        <w:t xml:space="preserve"> die onderdelen</w:t>
      </w:r>
      <w:r w:rsidR="001C27C0">
        <w:t xml:space="preserve"> zijn</w:t>
      </w:r>
      <w:r w:rsidR="001C27C0" w:rsidRPr="001C27C0">
        <w:t xml:space="preserve"> uitgezonderd van de aanwijzing van besluiten waartegen geen beroep openstaat</w:t>
      </w:r>
    </w:p>
  </w:footnote>
  <w:footnote w:id="419">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0">
    <w:p w14:paraId="312AF9AF" w14:textId="77777777" w:rsidR="002B3E25" w:rsidRDefault="002B3E25" w:rsidP="002B3E25">
      <w:pPr>
        <w:pStyle w:val="Voetnoottekst"/>
      </w:pPr>
      <w:r>
        <w:rPr>
          <w:rStyle w:val="Voetnootmarkering"/>
        </w:rPr>
        <w:footnoteRef/>
      </w:r>
      <w:r>
        <w:t xml:space="preserve"> </w:t>
      </w:r>
      <w:r>
        <w:tab/>
        <w:t>Artikel 6:7 Awb</w:t>
      </w:r>
    </w:p>
  </w:footnote>
  <w:footnote w:id="421">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2">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3">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4">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5">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6">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7">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8">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9">
    <w:p w14:paraId="39CB2E14" w14:textId="77777777" w:rsidR="002B3E25" w:rsidRDefault="002B3E25" w:rsidP="002B3E25">
      <w:pPr>
        <w:pStyle w:val="Voetnoottekst"/>
      </w:pPr>
      <w:r>
        <w:rPr>
          <w:rStyle w:val="Voetnootmarkering"/>
        </w:rPr>
        <w:footnoteRef/>
      </w:r>
      <w:r>
        <w:t xml:space="preserve"> </w:t>
      </w:r>
      <w:r>
        <w:tab/>
        <w:t>Artikel 8:51d Awb</w:t>
      </w:r>
    </w:p>
  </w:footnote>
  <w:footnote w:id="430">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1">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2">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3">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4">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5">
    <w:p w14:paraId="3AE19E45" w14:textId="77777777" w:rsidR="002B3E25" w:rsidRDefault="002B3E25" w:rsidP="002B3E25">
      <w:pPr>
        <w:pStyle w:val="Voetnoottekst"/>
      </w:pPr>
      <w:r>
        <w:rPr>
          <w:rStyle w:val="Voetnootmarkering"/>
        </w:rPr>
        <w:footnoteRef/>
      </w:r>
      <w:r>
        <w:t xml:space="preserve"> </w:t>
      </w:r>
      <w:r>
        <w:tab/>
        <w:t>Artikel 8:70 Awb</w:t>
      </w:r>
    </w:p>
  </w:footnote>
  <w:footnote w:id="436">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7">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8">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9">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0">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1">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2">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3">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4">
    <w:p w14:paraId="5AD770D6" w14:textId="77777777" w:rsidR="002B3E25" w:rsidRDefault="002B3E25" w:rsidP="002B3E25">
      <w:pPr>
        <w:pStyle w:val="Voetnoottekst"/>
      </w:pPr>
      <w:r>
        <w:rPr>
          <w:rStyle w:val="Voetnootmarkering"/>
        </w:rPr>
        <w:footnoteRef/>
      </w:r>
      <w:r>
        <w:t xml:space="preserve"> </w:t>
      </w:r>
      <w:r>
        <w:tab/>
        <w:t>Bijlage VIII Ob</w:t>
      </w:r>
    </w:p>
  </w:footnote>
  <w:footnote w:id="445">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46">
    <w:p w14:paraId="6E080CA1" w14:textId="77777777" w:rsidR="00CD3D70" w:rsidRDefault="00CD3D70" w:rsidP="00CD3D70">
      <w:pPr>
        <w:pStyle w:val="Voetnoottekst"/>
      </w:pPr>
      <w:r>
        <w:rPr>
          <w:rStyle w:val="Voetnootmarkering"/>
        </w:rPr>
        <w:footnoteRef/>
      </w:r>
      <w:r>
        <w:t xml:space="preserve"> </w:t>
      </w:r>
      <w:r>
        <w:tab/>
        <w:t>Artikel 10.6 Ob</w:t>
      </w:r>
    </w:p>
  </w:footnote>
  <w:footnote w:id="447">
    <w:p w14:paraId="7F40F6D2" w14:textId="1876EB38" w:rsidR="000140DC" w:rsidRDefault="000140DC">
      <w:pPr>
        <w:pStyle w:val="Voetnoottekst"/>
      </w:pPr>
      <w:r>
        <w:rPr>
          <w:rStyle w:val="Voetnootmarkering"/>
        </w:rPr>
        <w:footnoteRef/>
      </w:r>
      <w:r>
        <w:t xml:space="preserve"> </w:t>
      </w:r>
      <w:r w:rsidR="00A73C02">
        <w:tab/>
        <w:t>Artikel 4.16 Ow</w:t>
      </w:r>
    </w:p>
  </w:footnote>
  <w:footnote w:id="448">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49">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1">
    <w:p w14:paraId="402AD68F" w14:textId="77777777" w:rsidR="0023460A" w:rsidRDefault="0023460A" w:rsidP="0023460A">
      <w:pPr>
        <w:pStyle w:val="Voetnoottekst"/>
      </w:pPr>
      <w:r>
        <w:rPr>
          <w:rStyle w:val="Voetnootmarkering"/>
        </w:rPr>
        <w:footnoteRef/>
      </w:r>
      <w:r>
        <w:t xml:space="preserve"> </w:t>
      </w:r>
      <w:r>
        <w:tab/>
        <w:t>Artikel 10.6a Ob</w:t>
      </w:r>
    </w:p>
  </w:footnote>
  <w:footnote w:id="452">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3">
    <w:p w14:paraId="1C76EBC1" w14:textId="414ACC33" w:rsidR="00C00167" w:rsidRDefault="00C00167">
      <w:pPr>
        <w:pStyle w:val="Voetnoottekst"/>
      </w:pPr>
      <w:r>
        <w:rPr>
          <w:rStyle w:val="Voetnootmarkering"/>
        </w:rPr>
        <w:footnoteRef/>
      </w:r>
      <w:r>
        <w:t xml:space="preserve"> </w:t>
      </w:r>
      <w:r>
        <w:tab/>
      </w:r>
      <w:r w:rsidR="000B707D">
        <w:t>A</w:t>
      </w:r>
      <w:r w:rsidRPr="00C00167">
        <w:t>rtikel 16.85 lid 2 Ow</w:t>
      </w:r>
    </w:p>
  </w:footnote>
  <w:footnote w:id="454">
    <w:p w14:paraId="3E52800B" w14:textId="7237F525" w:rsidR="000B707D" w:rsidRDefault="000B707D">
      <w:pPr>
        <w:pStyle w:val="Voetnoottekst"/>
      </w:pPr>
      <w:r>
        <w:rPr>
          <w:rStyle w:val="Voetnootmarkering"/>
        </w:rPr>
        <w:footnoteRef/>
      </w:r>
      <w:r>
        <w:t xml:space="preserve"> </w:t>
      </w:r>
      <w:r>
        <w:tab/>
      </w:r>
      <w:r w:rsidR="0007284C" w:rsidRPr="0007284C">
        <w:t>Bijlage 1 Awb (Regeling rechtstreeks beroep, geen voorafgaand bezwaar) en Bijlage 2 artikel 2 Awb (Beroep bij de Afdeling bestuursrechtspraak van de Raad van State), voor zover artikel 16.85 Ow niet van toepassing is</w:t>
      </w:r>
    </w:p>
  </w:footnote>
  <w:footnote w:id="455">
    <w:p w14:paraId="34B103CC" w14:textId="77777777" w:rsidR="00132B90" w:rsidRDefault="00132B90" w:rsidP="00132B90">
      <w:pPr>
        <w:pStyle w:val="Voetnoottekst"/>
      </w:pPr>
      <w:r>
        <w:rPr>
          <w:rStyle w:val="Voetnootmarkering"/>
        </w:rPr>
        <w:footnoteRef/>
      </w:r>
      <w:r>
        <w:t xml:space="preserve"> </w:t>
      </w:r>
      <w:r>
        <w:tab/>
        <w:t>Artikel 6:7 Awb</w:t>
      </w:r>
    </w:p>
  </w:footnote>
  <w:footnote w:id="456">
    <w:p w14:paraId="1AD8E87E" w14:textId="77777777" w:rsidR="0023460A" w:rsidRDefault="0023460A" w:rsidP="0023460A">
      <w:pPr>
        <w:pStyle w:val="Voetnoottekst"/>
      </w:pPr>
      <w:r>
        <w:rPr>
          <w:rStyle w:val="Voetnootmarkering"/>
        </w:rPr>
        <w:footnoteRef/>
      </w:r>
      <w:r>
        <w:t xml:space="preserve"> </w:t>
      </w:r>
      <w:r>
        <w:tab/>
        <w:t>Artikel 3:45 Awb</w:t>
      </w:r>
    </w:p>
  </w:footnote>
  <w:footnote w:id="457">
    <w:p w14:paraId="0BC06FD3" w14:textId="7178F1BC" w:rsidR="00AC093D" w:rsidRDefault="00AC093D" w:rsidP="00AC093D">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58">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59">
    <w:p w14:paraId="2CB8E92D" w14:textId="0B7E5E2E" w:rsidR="00B3554B" w:rsidRDefault="00B3554B">
      <w:pPr>
        <w:pStyle w:val="Voetnoottekst"/>
      </w:pPr>
      <w:r>
        <w:rPr>
          <w:rStyle w:val="Voetnootmarkering"/>
        </w:rPr>
        <w:footnoteRef/>
      </w:r>
      <w:r>
        <w:t xml:space="preserve"> </w:t>
      </w:r>
      <w:r>
        <w:tab/>
        <w:t>Artikel 23.5a lid 1 OW</w:t>
      </w:r>
    </w:p>
  </w:footnote>
  <w:footnote w:id="460">
    <w:p w14:paraId="158BB116" w14:textId="2E270EB0" w:rsidR="009461B4" w:rsidRDefault="009461B4" w:rsidP="009461B4">
      <w:pPr>
        <w:pStyle w:val="Voetnoottekst"/>
      </w:pPr>
      <w:r>
        <w:rPr>
          <w:rStyle w:val="Voetnootmarkering"/>
        </w:rPr>
        <w:footnoteRef/>
      </w:r>
      <w:r>
        <w:t xml:space="preserve"> </w:t>
      </w:r>
      <w:r>
        <w:tab/>
        <w:t>A</w:t>
      </w:r>
      <w:r w:rsidRPr="005E075F">
        <w:t xml:space="preserve">rtikel </w:t>
      </w:r>
      <w:r w:rsidR="00F577B5" w:rsidRPr="00F577B5">
        <w:t>16.25a lid 1 Ow</w:t>
      </w:r>
    </w:p>
  </w:footnote>
  <w:footnote w:id="461">
    <w:p w14:paraId="47CAC709" w14:textId="77777777" w:rsidR="0088369C" w:rsidRDefault="0088369C" w:rsidP="0088369C">
      <w:pPr>
        <w:pStyle w:val="Voetnoottekst"/>
      </w:pPr>
      <w:r>
        <w:rPr>
          <w:rStyle w:val="Voetnootmarkering"/>
        </w:rPr>
        <w:footnoteRef/>
      </w:r>
      <w:r>
        <w:t xml:space="preserve"> </w:t>
      </w:r>
      <w:r>
        <w:tab/>
        <w:t>A</w:t>
      </w:r>
      <w:r w:rsidRPr="00B00A06">
        <w:t>rtikel 16.25a lid 2 Ow</w:t>
      </w:r>
    </w:p>
  </w:footnote>
  <w:footnote w:id="462">
    <w:p w14:paraId="7522784F" w14:textId="77777777" w:rsidR="009461B4" w:rsidRDefault="009461B4" w:rsidP="009461B4">
      <w:pPr>
        <w:pStyle w:val="Voetnoottekst"/>
      </w:pPr>
      <w:r>
        <w:rPr>
          <w:rStyle w:val="Voetnootmarkering"/>
        </w:rPr>
        <w:footnoteRef/>
      </w:r>
      <w:r>
        <w:t xml:space="preserve"> </w:t>
      </w:r>
      <w:r>
        <w:tab/>
        <w:t>Artikelen 1, 2 en 12 Bekendmakingswet</w:t>
      </w:r>
    </w:p>
  </w:footnote>
  <w:footnote w:id="463">
    <w:p w14:paraId="466E55BA" w14:textId="77777777" w:rsidR="009461B4" w:rsidRDefault="009461B4" w:rsidP="009461B4">
      <w:pPr>
        <w:pStyle w:val="Voetnoottekst"/>
      </w:pPr>
      <w:r>
        <w:rPr>
          <w:rStyle w:val="Voetnootmarkering"/>
        </w:rPr>
        <w:footnoteRef/>
      </w:r>
      <w:r>
        <w:t xml:space="preserve"> </w:t>
      </w:r>
      <w:r>
        <w:tab/>
        <w:t>A</w:t>
      </w:r>
      <w:r w:rsidRPr="00C05BF5">
        <w:t>rtikel 3:11 lid 1 Awb</w:t>
      </w:r>
    </w:p>
  </w:footnote>
  <w:footnote w:id="464">
    <w:p w14:paraId="11DB911F" w14:textId="77777777" w:rsidR="009461B4" w:rsidRDefault="009461B4" w:rsidP="009461B4">
      <w:pPr>
        <w:pStyle w:val="Voetnoottekst"/>
      </w:pPr>
      <w:r>
        <w:rPr>
          <w:rStyle w:val="Voetnootmarkering"/>
        </w:rPr>
        <w:footnoteRef/>
      </w:r>
      <w:r>
        <w:t xml:space="preserve"> </w:t>
      </w:r>
      <w:r>
        <w:tab/>
        <w:t>Artikel 13 lid 1 Bekendmakingswet</w:t>
      </w:r>
    </w:p>
  </w:footnote>
  <w:footnote w:id="465">
    <w:p w14:paraId="2F5B0FDB" w14:textId="77777777" w:rsidR="009461B4" w:rsidRDefault="009461B4" w:rsidP="009461B4">
      <w:pPr>
        <w:pStyle w:val="Voetnoottekst"/>
      </w:pPr>
      <w:r>
        <w:rPr>
          <w:rStyle w:val="Voetnootmarkering"/>
        </w:rPr>
        <w:footnoteRef/>
      </w:r>
      <w:r>
        <w:t xml:space="preserve"> </w:t>
      </w:r>
      <w:r>
        <w:tab/>
        <w:t>Artikel 13 lid 3 Bekendmakingswet</w:t>
      </w:r>
    </w:p>
  </w:footnote>
  <w:footnote w:id="466">
    <w:p w14:paraId="537C03DF" w14:textId="7B430459" w:rsidR="009461B4" w:rsidRDefault="009461B4" w:rsidP="009461B4">
      <w:pPr>
        <w:pStyle w:val="Voetnoottekst"/>
      </w:pPr>
      <w:r>
        <w:rPr>
          <w:rStyle w:val="Voetnootmarkering"/>
        </w:rPr>
        <w:footnoteRef/>
      </w:r>
      <w:r>
        <w:t xml:space="preserve"> </w:t>
      </w:r>
      <w:r>
        <w:tab/>
        <w:t>Artikel 3:12 lid 1 Awb</w:t>
      </w:r>
    </w:p>
  </w:footnote>
  <w:footnote w:id="467">
    <w:p w14:paraId="57AD6E82" w14:textId="77777777" w:rsidR="009461B4" w:rsidRDefault="009461B4" w:rsidP="009461B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468">
    <w:p w14:paraId="33754BAB" w14:textId="77BD02C4" w:rsidR="009461B4" w:rsidRDefault="009461B4" w:rsidP="009461B4">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469">
    <w:p w14:paraId="35E49BD0" w14:textId="697B8906" w:rsidR="009461B4" w:rsidRDefault="009461B4" w:rsidP="009461B4">
      <w:pPr>
        <w:pStyle w:val="Voetnoottekst"/>
      </w:pPr>
      <w:r>
        <w:rPr>
          <w:rStyle w:val="Voetnootmarkering"/>
        </w:rPr>
        <w:footnoteRef/>
      </w:r>
      <w:r>
        <w:t xml:space="preserve"> </w:t>
      </w:r>
      <w:r>
        <w:tab/>
      </w:r>
      <w:r w:rsidRPr="00145FAA">
        <w:t>Artikel 12 Bekendmakingswet</w:t>
      </w:r>
    </w:p>
  </w:footnote>
  <w:footnote w:id="470">
    <w:p w14:paraId="1E3A5959"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1">
    <w:p w14:paraId="3F827C8E"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2">
    <w:p w14:paraId="0BF12988" w14:textId="77777777" w:rsidR="009461B4" w:rsidRDefault="009461B4" w:rsidP="009461B4">
      <w:pPr>
        <w:pStyle w:val="Voetnoottekst"/>
      </w:pPr>
      <w:r>
        <w:rPr>
          <w:rStyle w:val="Voetnootmarkering"/>
        </w:rPr>
        <w:footnoteRef/>
      </w:r>
      <w:r>
        <w:t xml:space="preserve"> </w:t>
      </w:r>
      <w:r>
        <w:tab/>
        <w:t>Artikel 3:15 Awb jo artikel 16.23 lid 1 Ow</w:t>
      </w:r>
    </w:p>
  </w:footnote>
  <w:footnote w:id="473">
    <w:p w14:paraId="3DD306FF" w14:textId="77777777" w:rsidR="009461B4" w:rsidRDefault="009461B4" w:rsidP="009461B4">
      <w:pPr>
        <w:pStyle w:val="Voetnoottekst"/>
      </w:pPr>
      <w:r>
        <w:rPr>
          <w:rStyle w:val="Voetnootmarkering"/>
        </w:rPr>
        <w:footnoteRef/>
      </w:r>
      <w:r>
        <w:t xml:space="preserve"> </w:t>
      </w:r>
      <w:r>
        <w:tab/>
        <w:t>Artikel 3:16 lid 1 Awb</w:t>
      </w:r>
    </w:p>
  </w:footnote>
  <w:footnote w:id="474">
    <w:p w14:paraId="5E44E20F" w14:textId="54AC67B6" w:rsidR="00AF37AD" w:rsidRDefault="00AF37AD">
      <w:pPr>
        <w:pStyle w:val="Voetnoottekst"/>
      </w:pPr>
      <w:r>
        <w:rPr>
          <w:rStyle w:val="Voetnootmarkering"/>
        </w:rPr>
        <w:footnoteRef/>
      </w:r>
      <w:r>
        <w:t xml:space="preserve"> </w:t>
      </w:r>
      <w:r>
        <w:tab/>
        <w:t>Artikel 2.44 lid 1 Ow</w:t>
      </w:r>
    </w:p>
  </w:footnote>
  <w:footnote w:id="475">
    <w:p w14:paraId="7F7D924B" w14:textId="4D5FCEF2" w:rsidR="00AF37AD" w:rsidRDefault="00AF37AD">
      <w:pPr>
        <w:pStyle w:val="Voetnoottekst"/>
      </w:pPr>
      <w:r>
        <w:rPr>
          <w:rStyle w:val="Voetnootmarkering"/>
        </w:rPr>
        <w:footnoteRef/>
      </w:r>
      <w:r>
        <w:t xml:space="preserve"> </w:t>
      </w:r>
      <w:r>
        <w:tab/>
        <w:t>Artikel 2.45 lid 2 Ow</w:t>
      </w:r>
    </w:p>
  </w:footnote>
  <w:footnote w:id="476">
    <w:p w14:paraId="63C02E24" w14:textId="7A8C7B8B" w:rsidR="009461B4" w:rsidRDefault="009461B4" w:rsidP="009461B4">
      <w:pPr>
        <w:pStyle w:val="Voetnoottekst"/>
      </w:pPr>
      <w:r>
        <w:rPr>
          <w:rStyle w:val="Voetnootmarkering"/>
        </w:rPr>
        <w:footnoteRef/>
      </w:r>
      <w:r>
        <w:t xml:space="preserve"> </w:t>
      </w:r>
      <w:r>
        <w:tab/>
        <w:t xml:space="preserve">Artikel </w:t>
      </w:r>
      <w:r w:rsidR="00AF37AD">
        <w:t>2</w:t>
      </w:r>
      <w:r>
        <w:t>.4</w:t>
      </w:r>
      <w:r w:rsidR="00AF37AD">
        <w:t>5 lid 2</w:t>
      </w:r>
      <w:r>
        <w:t xml:space="preserve"> Ow</w:t>
      </w:r>
    </w:p>
  </w:footnote>
  <w:footnote w:id="477">
    <w:p w14:paraId="6E60E5A3" w14:textId="341ABFE6" w:rsidR="00C225CF" w:rsidRDefault="00C225CF">
      <w:pPr>
        <w:pStyle w:val="Voetnoottekst"/>
      </w:pPr>
      <w:r>
        <w:rPr>
          <w:rStyle w:val="Voetnootmarkering"/>
        </w:rPr>
        <w:footnoteRef/>
      </w:r>
      <w:r>
        <w:t xml:space="preserve"> </w:t>
      </w:r>
      <w:r w:rsidR="00444EA3">
        <w:tab/>
        <w:t xml:space="preserve">Artikel 3:40 </w:t>
      </w:r>
      <w:r w:rsidR="0039277C">
        <w:t>Awb</w:t>
      </w:r>
    </w:p>
  </w:footnote>
  <w:footnote w:id="478">
    <w:p w14:paraId="2E0E6A59" w14:textId="77777777" w:rsidR="009461B4" w:rsidRDefault="009461B4" w:rsidP="009461B4">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79">
    <w:p w14:paraId="1DF74F60" w14:textId="5A97F2DC" w:rsidR="009461B4" w:rsidRDefault="009461B4" w:rsidP="009461B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80">
    <w:p w14:paraId="33ACE659" w14:textId="124CD5D7" w:rsidR="009461B4" w:rsidRDefault="009461B4" w:rsidP="009461B4">
      <w:pPr>
        <w:pStyle w:val="Voetnoottekst"/>
      </w:pPr>
      <w:r>
        <w:rPr>
          <w:rStyle w:val="Voetnootmarkering"/>
        </w:rPr>
        <w:footnoteRef/>
      </w:r>
      <w:r>
        <w:t xml:space="preserve"> </w:t>
      </w:r>
      <w:r>
        <w:tab/>
        <w:t>Artikel 3:45 Awb</w:t>
      </w:r>
    </w:p>
  </w:footnote>
  <w:footnote w:id="481">
    <w:p w14:paraId="0F96E63C" w14:textId="77777777" w:rsidR="007F3D79" w:rsidRDefault="007F3D79" w:rsidP="007F3D79">
      <w:pPr>
        <w:pStyle w:val="Voetnoottekst"/>
      </w:pPr>
      <w:r>
        <w:rPr>
          <w:rStyle w:val="Voetnootmarkering"/>
        </w:rPr>
        <w:footnoteRef/>
      </w:r>
      <w:r>
        <w:t xml:space="preserve"> </w:t>
      </w:r>
      <w:r>
        <w:tab/>
        <w:t>Artikel 3:43 lid 1 Awb</w:t>
      </w:r>
    </w:p>
  </w:footnote>
  <w:footnote w:id="482">
    <w:p w14:paraId="2B0B3622" w14:textId="550AD446" w:rsidR="007F3D79" w:rsidRDefault="007F3D79" w:rsidP="007F3D79">
      <w:pPr>
        <w:pStyle w:val="Voetnoottekst"/>
      </w:pPr>
      <w:r>
        <w:rPr>
          <w:rStyle w:val="Voetnootmarkering"/>
        </w:rPr>
        <w:footnoteRef/>
      </w:r>
      <w:r>
        <w:t xml:space="preserve"> </w:t>
      </w:r>
      <w:r>
        <w:tab/>
        <w:t>Artikel 3:44 lid 2 jo artikel 3:44 lid 1 onderdeel b</w:t>
      </w:r>
    </w:p>
  </w:footnote>
  <w:footnote w:id="483">
    <w:p w14:paraId="0B0DC152" w14:textId="26CB64B9" w:rsidR="009461B4" w:rsidRDefault="009461B4" w:rsidP="009461B4">
      <w:pPr>
        <w:pStyle w:val="Voetnoottekst"/>
      </w:pPr>
      <w:r>
        <w:rPr>
          <w:rStyle w:val="Voetnootmarkering"/>
        </w:rPr>
        <w:footnoteRef/>
      </w:r>
      <w:r>
        <w:t xml:space="preserve"> </w:t>
      </w:r>
      <w:r>
        <w:tab/>
        <w:t>Artikel 3:44 lid 2, artikel 3:44 lid 1 onderdeel a en artikel 3:11 lid 1 Awb</w:t>
      </w:r>
    </w:p>
  </w:footnote>
  <w:footnote w:id="484">
    <w:p w14:paraId="29BE2A3A" w14:textId="214BCA52" w:rsidR="009461B4" w:rsidRDefault="009461B4" w:rsidP="009461B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85">
    <w:p w14:paraId="7F66B8D3" w14:textId="77777777" w:rsidR="009461B4" w:rsidRDefault="009461B4" w:rsidP="009461B4">
      <w:pPr>
        <w:pStyle w:val="Voetnoottekst"/>
      </w:pPr>
      <w:r>
        <w:rPr>
          <w:rStyle w:val="Voetnootmarkering"/>
        </w:rPr>
        <w:footnoteRef/>
      </w:r>
      <w:r>
        <w:t xml:space="preserve"> </w:t>
      </w:r>
      <w:r>
        <w:tab/>
        <w:t>Artikel 13 lid 1 Bekendmakingswet</w:t>
      </w:r>
    </w:p>
  </w:footnote>
  <w:footnote w:id="486">
    <w:p w14:paraId="22CD7AFA" w14:textId="77777777" w:rsidR="009461B4" w:rsidRDefault="009461B4" w:rsidP="009461B4">
      <w:pPr>
        <w:pStyle w:val="Voetnoottekst"/>
      </w:pPr>
      <w:r>
        <w:rPr>
          <w:rStyle w:val="Voetnootmarkering"/>
        </w:rPr>
        <w:footnoteRef/>
      </w:r>
      <w:r>
        <w:t xml:space="preserve"> </w:t>
      </w:r>
      <w:r>
        <w:tab/>
        <w:t>Artikel 13 lid 3 Bekendmakingswet</w:t>
      </w:r>
    </w:p>
  </w:footnote>
  <w:footnote w:id="487">
    <w:p w14:paraId="3FF39A45" w14:textId="739D65B5" w:rsidR="009461B4" w:rsidRDefault="009461B4" w:rsidP="009461B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88">
    <w:p w14:paraId="78EB5A43" w14:textId="77777777" w:rsidR="009461B4" w:rsidRDefault="009461B4" w:rsidP="009461B4">
      <w:pPr>
        <w:pStyle w:val="Voetnoottekst"/>
      </w:pPr>
      <w:r>
        <w:rPr>
          <w:rStyle w:val="Voetnootmarkering"/>
        </w:rPr>
        <w:footnoteRef/>
      </w:r>
      <w:r>
        <w:t xml:space="preserve"> </w:t>
      </w:r>
      <w:r>
        <w:tab/>
        <w:t>Artikel 8:1 Awb</w:t>
      </w:r>
    </w:p>
  </w:footnote>
  <w:footnote w:id="489">
    <w:p w14:paraId="7C2CF0F9" w14:textId="080C2E55" w:rsidR="008C41CE" w:rsidRDefault="008C41CE">
      <w:pPr>
        <w:pStyle w:val="Voetnoottekst"/>
      </w:pPr>
      <w:r>
        <w:rPr>
          <w:rStyle w:val="Voetnootmarkering"/>
        </w:rPr>
        <w:footnoteRef/>
      </w:r>
      <w:r>
        <w:t xml:space="preserve"> </w:t>
      </w:r>
      <w:r w:rsidR="00CB7BD4">
        <w:tab/>
        <w:t>Artikel 7:1 Awb</w:t>
      </w:r>
    </w:p>
  </w:footnote>
  <w:footnote w:id="490">
    <w:p w14:paraId="1331B30E" w14:textId="4C3737BF" w:rsidR="00506168" w:rsidRDefault="00506168">
      <w:pPr>
        <w:pStyle w:val="Voetnoottekst"/>
      </w:pPr>
      <w:r>
        <w:rPr>
          <w:rStyle w:val="Voetnootmarkering"/>
        </w:rPr>
        <w:footnoteRef/>
      </w:r>
      <w:r>
        <w:t xml:space="preserve"> </w:t>
      </w:r>
      <w:r>
        <w:tab/>
      </w:r>
      <w:r w:rsidR="00834A74">
        <w:t>A</w:t>
      </w:r>
      <w:r w:rsidRPr="00506168">
        <w:t>rtik</w:t>
      </w:r>
      <w:r w:rsidR="00834A74">
        <w:t>e</w:t>
      </w:r>
      <w:r w:rsidRPr="00506168">
        <w:t>l 16.25a, lid 2 Ow</w:t>
      </w:r>
    </w:p>
  </w:footnote>
  <w:footnote w:id="491">
    <w:p w14:paraId="36C4CBD5" w14:textId="77777777" w:rsidR="009461B4" w:rsidRDefault="009461B4" w:rsidP="009461B4">
      <w:pPr>
        <w:pStyle w:val="Voetnoottekst"/>
      </w:pPr>
      <w:r>
        <w:rPr>
          <w:rStyle w:val="Voetnootmarkering"/>
        </w:rPr>
        <w:footnoteRef/>
      </w:r>
      <w:r>
        <w:t xml:space="preserve"> </w:t>
      </w:r>
      <w:r>
        <w:tab/>
        <w:t>Artikel 6:7 Awb</w:t>
      </w:r>
    </w:p>
  </w:footnote>
  <w:footnote w:id="492">
    <w:p w14:paraId="36CC79BB" w14:textId="77777777" w:rsidR="009461B4" w:rsidRDefault="009461B4" w:rsidP="009461B4">
      <w:pPr>
        <w:pStyle w:val="Voetnoottekst"/>
      </w:pPr>
      <w:r>
        <w:rPr>
          <w:rStyle w:val="Voetnootmarkering"/>
        </w:rPr>
        <w:footnoteRef/>
      </w:r>
      <w:r>
        <w:t xml:space="preserve"> </w:t>
      </w:r>
      <w:r>
        <w:tab/>
        <w:t>Artikel 6:8 lid 1 Awb</w:t>
      </w:r>
    </w:p>
  </w:footnote>
  <w:footnote w:id="493">
    <w:p w14:paraId="5D66BC1F" w14:textId="77777777" w:rsidR="009461B4" w:rsidRDefault="009461B4" w:rsidP="009461B4">
      <w:pPr>
        <w:pStyle w:val="Voetnoottekst"/>
      </w:pPr>
      <w:r>
        <w:rPr>
          <w:rStyle w:val="Voetnootmarkering"/>
        </w:rPr>
        <w:footnoteRef/>
      </w:r>
      <w:r>
        <w:t xml:space="preserve"> </w:t>
      </w:r>
      <w:r>
        <w:tab/>
        <w:t>Artikel 8:104 jo 8:105 lid 1 Awb</w:t>
      </w:r>
    </w:p>
  </w:footnote>
  <w:footnote w:id="494">
    <w:p w14:paraId="53BF83BD" w14:textId="77777777" w:rsidR="00EF249A" w:rsidRDefault="00EF249A" w:rsidP="00EF249A">
      <w:pPr>
        <w:pStyle w:val="Voetnoottekst"/>
      </w:pPr>
      <w:r>
        <w:rPr>
          <w:rStyle w:val="Voetnootmarkering"/>
        </w:rPr>
        <w:footnoteRef/>
      </w:r>
      <w:r>
        <w:t xml:space="preserve"> </w:t>
      </w:r>
      <w:r>
        <w:tab/>
      </w:r>
      <w:r w:rsidRPr="00F966AA">
        <w:t xml:space="preserve">Artikel </w:t>
      </w:r>
      <w:r w:rsidRPr="00525B13">
        <w:t xml:space="preserve">12 Bekendmakingswet </w:t>
      </w:r>
      <w:r>
        <w:t xml:space="preserve">jo artikel </w:t>
      </w:r>
      <w:r w:rsidRPr="00F966AA">
        <w:t xml:space="preserve">3.7 </w:t>
      </w:r>
      <w:r>
        <w:t xml:space="preserve">lid 1 onder a en b </w:t>
      </w:r>
      <w:r w:rsidRPr="00F966AA">
        <w:t>Besluit elektronische publicaties</w:t>
      </w:r>
    </w:p>
  </w:footnote>
  <w:footnote w:id="495">
    <w:p w14:paraId="752DD089" w14:textId="77777777" w:rsidR="00EF249A" w:rsidRDefault="00EF249A" w:rsidP="00EF249A">
      <w:pPr>
        <w:pStyle w:val="Voetnoottekst"/>
      </w:pPr>
      <w:r>
        <w:rPr>
          <w:rStyle w:val="Voetnootmarkering"/>
        </w:rPr>
        <w:footnoteRef/>
      </w:r>
      <w:r>
        <w:t xml:space="preserve"> </w:t>
      </w:r>
      <w:r>
        <w:tab/>
        <w:t xml:space="preserve">Artikel </w:t>
      </w:r>
      <w:r w:rsidRPr="00996C90">
        <w:t>12 Bekendmakingswet</w:t>
      </w:r>
    </w:p>
  </w:footnote>
  <w:footnote w:id="496">
    <w:p w14:paraId="79A600AA" w14:textId="77777777" w:rsidR="00EF249A" w:rsidRDefault="00EF249A" w:rsidP="00EF249A">
      <w:pPr>
        <w:pStyle w:val="Voetnoottekst"/>
      </w:pPr>
      <w:r>
        <w:rPr>
          <w:rStyle w:val="Voetnootmarkering"/>
        </w:rPr>
        <w:footnoteRef/>
      </w:r>
      <w:r>
        <w:t xml:space="preserve"> </w:t>
      </w:r>
      <w:r>
        <w:tab/>
        <w:t xml:space="preserve">Artikel 3.7 lid 1 onder c </w:t>
      </w:r>
      <w:r w:rsidRPr="00FE1BC7">
        <w:t>Besluit elektronische publicaties</w:t>
      </w:r>
    </w:p>
  </w:footnote>
  <w:footnote w:id="497">
    <w:p w14:paraId="47EEE605" w14:textId="1E397D4B" w:rsidR="009461B4" w:rsidRDefault="009461B4" w:rsidP="009461B4">
      <w:pPr>
        <w:pStyle w:val="Voetnoottekst"/>
      </w:pPr>
      <w:r>
        <w:rPr>
          <w:rStyle w:val="Voetnootmarkering"/>
        </w:rPr>
        <w:footnoteRef/>
      </w:r>
      <w:r>
        <w:t xml:space="preserve"> </w:t>
      </w:r>
      <w:r>
        <w:tab/>
      </w:r>
      <w:r w:rsidRPr="002C3ABE">
        <w:t xml:space="preserve">Artikel </w:t>
      </w:r>
      <w:r w:rsidR="00A72FA7" w:rsidRPr="00A72FA7">
        <w:t>8:1 Awb</w:t>
      </w:r>
    </w:p>
  </w:footnote>
  <w:footnote w:id="498">
    <w:p w14:paraId="32FB3BF6" w14:textId="77777777" w:rsidR="009461B4" w:rsidRDefault="009461B4" w:rsidP="009461B4">
      <w:pPr>
        <w:pStyle w:val="Voetnoottekst"/>
      </w:pPr>
      <w:r>
        <w:rPr>
          <w:rStyle w:val="Voetnootmarkering"/>
        </w:rPr>
        <w:footnoteRef/>
      </w:r>
      <w:r>
        <w:t xml:space="preserve"> </w:t>
      </w:r>
      <w:r>
        <w:tab/>
      </w:r>
      <w:r w:rsidRPr="00FD31D8">
        <w:t>Artikel 8:1 Awb</w:t>
      </w:r>
    </w:p>
  </w:footnote>
  <w:footnote w:id="499">
    <w:p w14:paraId="6B3826A7" w14:textId="77777777" w:rsidR="009461B4" w:rsidRDefault="009461B4" w:rsidP="009461B4">
      <w:pPr>
        <w:pStyle w:val="Voetnoottekst"/>
      </w:pPr>
      <w:r>
        <w:rPr>
          <w:rStyle w:val="Voetnootmarkering"/>
        </w:rPr>
        <w:footnoteRef/>
      </w:r>
      <w:r>
        <w:t xml:space="preserve"> </w:t>
      </w:r>
      <w:r>
        <w:tab/>
        <w:t>Artikel 6:7 Awb</w:t>
      </w:r>
    </w:p>
  </w:footnote>
  <w:footnote w:id="500">
    <w:p w14:paraId="642FD026" w14:textId="77777777" w:rsidR="009461B4" w:rsidRDefault="009461B4" w:rsidP="009461B4">
      <w:pPr>
        <w:pStyle w:val="Voetnoottekst"/>
      </w:pPr>
      <w:r>
        <w:rPr>
          <w:rStyle w:val="Voetnootmarkering"/>
        </w:rPr>
        <w:footnoteRef/>
      </w:r>
      <w:r>
        <w:t xml:space="preserve"> </w:t>
      </w:r>
      <w:r>
        <w:tab/>
        <w:t>Artikel 6:8 lid 1 Awb</w:t>
      </w:r>
    </w:p>
  </w:footnote>
  <w:footnote w:id="501">
    <w:p w14:paraId="379C905E" w14:textId="77777777" w:rsidR="00A43521" w:rsidRDefault="00A43521" w:rsidP="00A43521">
      <w:pPr>
        <w:pStyle w:val="Voetnoottekst"/>
      </w:pPr>
      <w:r>
        <w:rPr>
          <w:rStyle w:val="Voetnootmarkering"/>
        </w:rPr>
        <w:footnoteRef/>
      </w:r>
      <w:r>
        <w:t xml:space="preserve"> </w:t>
      </w:r>
      <w:r>
        <w:tab/>
        <w:t>Artikel 7:1 Awb</w:t>
      </w:r>
    </w:p>
  </w:footnote>
  <w:footnote w:id="502">
    <w:p w14:paraId="0C5B489C" w14:textId="77777777" w:rsidR="00A43521" w:rsidRDefault="00A43521" w:rsidP="00A43521">
      <w:pPr>
        <w:pStyle w:val="Voetnoottekst"/>
      </w:pPr>
      <w:r>
        <w:rPr>
          <w:rStyle w:val="Voetnootmarkering"/>
        </w:rPr>
        <w:footnoteRef/>
      </w:r>
      <w:r>
        <w:t xml:space="preserve"> </w:t>
      </w:r>
      <w:r>
        <w:tab/>
        <w:t>A</w:t>
      </w:r>
      <w:r w:rsidRPr="00506168">
        <w:t>rtik</w:t>
      </w:r>
      <w:r>
        <w:t>e</w:t>
      </w:r>
      <w:r w:rsidRPr="00506168">
        <w:t>l 16.25a, lid 2 Ow</w:t>
      </w:r>
    </w:p>
  </w:footnote>
  <w:footnote w:id="503">
    <w:p w14:paraId="195128D5" w14:textId="77777777" w:rsidR="009461B4" w:rsidRDefault="009461B4" w:rsidP="009461B4">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504">
    <w:p w14:paraId="599843DA" w14:textId="77777777" w:rsidR="009461B4" w:rsidRDefault="009461B4" w:rsidP="009461B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505">
    <w:p w14:paraId="416FDF2E" w14:textId="77777777" w:rsidR="009461B4" w:rsidRDefault="009461B4" w:rsidP="009461B4">
      <w:pPr>
        <w:pStyle w:val="Voetnoottekst"/>
      </w:pPr>
      <w:r>
        <w:rPr>
          <w:rStyle w:val="Voetnootmarkering"/>
        </w:rPr>
        <w:footnoteRef/>
      </w:r>
      <w:r>
        <w:t xml:space="preserve"> </w:t>
      </w:r>
      <w:r>
        <w:tab/>
        <w:t>Artikel 8:84 lid 2 Awb</w:t>
      </w:r>
    </w:p>
  </w:footnote>
  <w:footnote w:id="506">
    <w:p w14:paraId="7BD1D182" w14:textId="77777777" w:rsidR="009461B4" w:rsidRDefault="009461B4" w:rsidP="009461B4">
      <w:pPr>
        <w:pStyle w:val="Voetnoottekst"/>
      </w:pPr>
      <w:r>
        <w:rPr>
          <w:rStyle w:val="Voetnootmarkering"/>
        </w:rPr>
        <w:footnoteRef/>
      </w:r>
      <w:r>
        <w:t xml:space="preserve"> </w:t>
      </w:r>
      <w:r>
        <w:tab/>
        <w:t>Artikel 8:86 lid 1 Awb</w:t>
      </w:r>
    </w:p>
  </w:footnote>
  <w:footnote w:id="507">
    <w:p w14:paraId="3B5F5459" w14:textId="77777777" w:rsidR="009461B4" w:rsidRDefault="009461B4" w:rsidP="009461B4">
      <w:pPr>
        <w:pStyle w:val="Voetnoottekst"/>
      </w:pPr>
      <w:r>
        <w:rPr>
          <w:rStyle w:val="Voetnootmarkering"/>
        </w:rPr>
        <w:footnoteRef/>
      </w:r>
      <w:r>
        <w:t xml:space="preserve"> </w:t>
      </w:r>
      <w:r>
        <w:tab/>
        <w:t>Artikel 8:85 lid 1 Awb</w:t>
      </w:r>
    </w:p>
  </w:footnote>
  <w:footnote w:id="508">
    <w:p w14:paraId="5333B85E" w14:textId="77777777" w:rsidR="009461B4" w:rsidRDefault="009461B4" w:rsidP="009461B4">
      <w:pPr>
        <w:pStyle w:val="Voetnoottekst"/>
      </w:pPr>
      <w:r>
        <w:rPr>
          <w:rStyle w:val="Voetnootmarkering"/>
        </w:rPr>
        <w:footnoteRef/>
      </w:r>
      <w:r>
        <w:t xml:space="preserve"> </w:t>
      </w:r>
      <w:r>
        <w:tab/>
        <w:t>Artikel 8:85 lid 2 Awb</w:t>
      </w:r>
    </w:p>
  </w:footnote>
  <w:footnote w:id="509">
    <w:p w14:paraId="0234C66B" w14:textId="77777777" w:rsidR="009461B4" w:rsidRDefault="009461B4" w:rsidP="009461B4">
      <w:pPr>
        <w:pStyle w:val="Voetnoottekst"/>
      </w:pPr>
      <w:r>
        <w:rPr>
          <w:rStyle w:val="Voetnootmarkering"/>
        </w:rPr>
        <w:footnoteRef/>
      </w:r>
      <w:r>
        <w:t xml:space="preserve"> </w:t>
      </w:r>
      <w:r>
        <w:tab/>
        <w:t>Artikel 8:87 lid 1 Awb</w:t>
      </w:r>
    </w:p>
  </w:footnote>
  <w:footnote w:id="510">
    <w:p w14:paraId="3DACA94C" w14:textId="77777777" w:rsidR="009461B4" w:rsidRDefault="009461B4" w:rsidP="009461B4">
      <w:pPr>
        <w:pStyle w:val="Voetnoottekst"/>
      </w:pPr>
      <w:r>
        <w:rPr>
          <w:rStyle w:val="Voetnootmarkering"/>
        </w:rPr>
        <w:footnoteRef/>
      </w:r>
      <w:r>
        <w:t xml:space="preserve"> </w:t>
      </w:r>
      <w:r>
        <w:tab/>
        <w:t>Artikel 8:51d Awb</w:t>
      </w:r>
    </w:p>
  </w:footnote>
  <w:footnote w:id="511">
    <w:p w14:paraId="23E7ABD2" w14:textId="77777777" w:rsidR="009461B4" w:rsidRDefault="009461B4" w:rsidP="009461B4">
      <w:pPr>
        <w:pStyle w:val="Voetnoottekst"/>
      </w:pPr>
      <w:r>
        <w:rPr>
          <w:rStyle w:val="Voetnootmarkering"/>
        </w:rPr>
        <w:footnoteRef/>
      </w:r>
      <w:r>
        <w:t xml:space="preserve"> </w:t>
      </w:r>
      <w:r>
        <w:tab/>
        <w:t xml:space="preserve">Artikel </w:t>
      </w:r>
      <w:r w:rsidRPr="000F0FC7">
        <w:t>8:51d</w:t>
      </w:r>
      <w:r>
        <w:t xml:space="preserve"> jo 8:51a lid 1 Awb</w:t>
      </w:r>
    </w:p>
  </w:footnote>
  <w:footnote w:id="512">
    <w:p w14:paraId="09B74E4A" w14:textId="77777777" w:rsidR="009461B4" w:rsidRDefault="009461B4" w:rsidP="009461B4">
      <w:pPr>
        <w:pStyle w:val="Voetnoottekst"/>
      </w:pPr>
      <w:r>
        <w:rPr>
          <w:rStyle w:val="Voetnootmarkering"/>
        </w:rPr>
        <w:footnoteRef/>
      </w:r>
      <w:r>
        <w:t xml:space="preserve"> </w:t>
      </w:r>
      <w:r>
        <w:tab/>
        <w:t>Artikel 8:80a lid 1 Awb</w:t>
      </w:r>
    </w:p>
  </w:footnote>
  <w:footnote w:id="513">
    <w:p w14:paraId="58432CCC" w14:textId="77777777" w:rsidR="009461B4" w:rsidRDefault="009461B4" w:rsidP="009461B4">
      <w:pPr>
        <w:pStyle w:val="Voetnoottekst"/>
      </w:pPr>
      <w:r>
        <w:rPr>
          <w:rStyle w:val="Voetnootmarkering"/>
        </w:rPr>
        <w:footnoteRef/>
      </w:r>
      <w:r>
        <w:t xml:space="preserve"> </w:t>
      </w:r>
      <w:r>
        <w:tab/>
        <w:t>Artikel 8:51d jo 8:51b lid 2 jo 8:51 onder b Awb</w:t>
      </w:r>
    </w:p>
  </w:footnote>
  <w:footnote w:id="514">
    <w:p w14:paraId="241A65A1" w14:textId="77777777" w:rsidR="009461B4" w:rsidRDefault="009461B4" w:rsidP="009461B4">
      <w:pPr>
        <w:pStyle w:val="Voetnoottekst"/>
      </w:pPr>
      <w:r>
        <w:rPr>
          <w:rStyle w:val="Voetnootmarkering"/>
        </w:rPr>
        <w:footnoteRef/>
      </w:r>
      <w:r>
        <w:t xml:space="preserve"> </w:t>
      </w:r>
      <w:r>
        <w:tab/>
        <w:t>Artikel 8:80b lid 3 Awb</w:t>
      </w:r>
    </w:p>
  </w:footnote>
  <w:footnote w:id="515">
    <w:p w14:paraId="23B98AF6" w14:textId="77777777" w:rsidR="009461B4" w:rsidRDefault="009461B4" w:rsidP="009461B4">
      <w:pPr>
        <w:pStyle w:val="Voetnoottekst"/>
      </w:pPr>
      <w:r>
        <w:rPr>
          <w:rStyle w:val="Voetnootmarkering"/>
        </w:rPr>
        <w:footnoteRef/>
      </w:r>
      <w:r>
        <w:t xml:space="preserve"> </w:t>
      </w:r>
      <w:r>
        <w:tab/>
        <w:t>Artikel 8:80b lid 4 Awb</w:t>
      </w:r>
    </w:p>
  </w:footnote>
  <w:footnote w:id="516">
    <w:p w14:paraId="2014BF0F" w14:textId="77777777" w:rsidR="009461B4" w:rsidRDefault="009461B4" w:rsidP="009461B4">
      <w:pPr>
        <w:pStyle w:val="Voetnoottekst"/>
      </w:pPr>
      <w:r>
        <w:rPr>
          <w:rStyle w:val="Voetnootmarkering"/>
        </w:rPr>
        <w:footnoteRef/>
      </w:r>
      <w:r>
        <w:t xml:space="preserve"> </w:t>
      </w:r>
      <w:r>
        <w:tab/>
        <w:t>Artikel 8:70 Awb</w:t>
      </w:r>
    </w:p>
  </w:footnote>
  <w:footnote w:id="517">
    <w:p w14:paraId="56F2650F" w14:textId="77777777" w:rsidR="009461B4" w:rsidRDefault="009461B4" w:rsidP="009461B4">
      <w:pPr>
        <w:pStyle w:val="Voetnoottekst"/>
      </w:pPr>
      <w:r>
        <w:rPr>
          <w:rStyle w:val="Voetnootmarkering"/>
        </w:rPr>
        <w:footnoteRef/>
      </w:r>
      <w:r>
        <w:t xml:space="preserve"> </w:t>
      </w:r>
      <w:r>
        <w:tab/>
        <w:t>Artikel 8:72 lid 1 Awb</w:t>
      </w:r>
    </w:p>
  </w:footnote>
  <w:footnote w:id="518">
    <w:p w14:paraId="2C1BDCA6" w14:textId="77777777" w:rsidR="009461B4" w:rsidRDefault="009461B4" w:rsidP="009461B4">
      <w:pPr>
        <w:pStyle w:val="Voetnoottekst"/>
      </w:pPr>
      <w:r>
        <w:rPr>
          <w:rStyle w:val="Voetnootmarkering"/>
        </w:rPr>
        <w:footnoteRef/>
      </w:r>
      <w:r>
        <w:t xml:space="preserve"> </w:t>
      </w:r>
      <w:r>
        <w:tab/>
        <w:t>Artikel 8:72 lid 2 Awb</w:t>
      </w:r>
    </w:p>
  </w:footnote>
  <w:footnote w:id="519">
    <w:p w14:paraId="43EC8ADF" w14:textId="77777777" w:rsidR="009461B4" w:rsidRDefault="009461B4" w:rsidP="009461B4">
      <w:pPr>
        <w:pStyle w:val="Voetnoottekst"/>
      </w:pPr>
      <w:r>
        <w:rPr>
          <w:rStyle w:val="Voetnootmarkering"/>
        </w:rPr>
        <w:footnoteRef/>
      </w:r>
      <w:r>
        <w:t xml:space="preserve"> </w:t>
      </w:r>
      <w:r>
        <w:tab/>
        <w:t>Artikel 8:72 lid 3 Awb</w:t>
      </w:r>
    </w:p>
  </w:footnote>
  <w:footnote w:id="520">
    <w:p w14:paraId="64985A30" w14:textId="77777777" w:rsidR="009461B4" w:rsidRDefault="009461B4" w:rsidP="009461B4">
      <w:pPr>
        <w:pStyle w:val="Voetnoottekst"/>
      </w:pPr>
      <w:r>
        <w:rPr>
          <w:rStyle w:val="Voetnootmarkering"/>
        </w:rPr>
        <w:footnoteRef/>
      </w:r>
      <w:r>
        <w:t xml:space="preserve"> </w:t>
      </w:r>
      <w:r>
        <w:tab/>
        <w:t>Artikel 8:72 lid 4 Awb</w:t>
      </w:r>
    </w:p>
  </w:footnote>
  <w:footnote w:id="521">
    <w:p w14:paraId="43C8C0B9" w14:textId="77777777" w:rsidR="009461B4" w:rsidRDefault="009461B4" w:rsidP="009461B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522">
    <w:p w14:paraId="07965885" w14:textId="77777777" w:rsidR="009461B4" w:rsidRDefault="009461B4" w:rsidP="009461B4">
      <w:pPr>
        <w:pStyle w:val="Voetnoottekst"/>
      </w:pPr>
      <w:r>
        <w:rPr>
          <w:rStyle w:val="Voetnootmarkering"/>
        </w:rPr>
        <w:footnoteRef/>
      </w:r>
      <w:r>
        <w:t xml:space="preserve"> </w:t>
      </w:r>
      <w:r>
        <w:tab/>
        <w:t>Artikel 8:104 jo 8:105 lid 1 Awb</w:t>
      </w:r>
    </w:p>
  </w:footnote>
  <w:footnote w:id="523">
    <w:p w14:paraId="2DCE9B98" w14:textId="77777777" w:rsidR="009461B4" w:rsidRDefault="009461B4" w:rsidP="009461B4">
      <w:pPr>
        <w:pStyle w:val="Voetnoottekst"/>
      </w:pPr>
      <w:r>
        <w:rPr>
          <w:rStyle w:val="Voetnootmarkering"/>
        </w:rPr>
        <w:footnoteRef/>
      </w:r>
      <w:r>
        <w:t xml:space="preserve"> </w:t>
      </w:r>
      <w:r>
        <w:tab/>
        <w:t>Artikel 8:108 lid 1 Awb</w:t>
      </w:r>
    </w:p>
  </w:footnote>
  <w:footnote w:id="524">
    <w:p w14:paraId="6A33CF50" w14:textId="77777777" w:rsidR="009461B4" w:rsidRDefault="009461B4" w:rsidP="009461B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525">
    <w:p w14:paraId="60A519A3" w14:textId="77777777" w:rsidR="009461B4" w:rsidRDefault="009461B4" w:rsidP="009461B4">
      <w:pPr>
        <w:pStyle w:val="Voetnoottekst"/>
      </w:pPr>
      <w:r>
        <w:rPr>
          <w:rStyle w:val="Voetnootmarkering"/>
        </w:rPr>
        <w:footnoteRef/>
      </w:r>
      <w:r>
        <w:t xml:space="preserve"> </w:t>
      </w:r>
      <w:r>
        <w:tab/>
        <w:t>Bijlage VIII Ob</w:t>
      </w:r>
    </w:p>
  </w:footnote>
  <w:footnote w:id="526">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2F3B8" w14:textId="77777777" w:rsidR="00C235A5" w:rsidRDefault="00C235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090171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95E90DA"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850783D" w:rsidR="0078768C" w:rsidRPr="00CA6C0C" w:rsidRDefault="00A70AFD" w:rsidP="00FF3E80">
          <w:r>
            <w:fldChar w:fldCharType="begin"/>
          </w:r>
          <w:r>
            <w:instrText xml:space="preserve"> SAVEDATE  \@ "d MMMM yyyy" </w:instrText>
          </w:r>
          <w:r>
            <w:fldChar w:fldCharType="separate"/>
          </w:r>
          <w:r w:rsidR="00432490">
            <w:rPr>
              <w:noProof/>
            </w:rPr>
            <w:t>8 december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079AA" w14:textId="77777777" w:rsidR="00C235A5" w:rsidRDefault="00C235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1596F0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235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32490">
      <w:rPr>
        <w:noProof/>
      </w:rPr>
      <w:t>8 december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5233253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988445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1929626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21446159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9772515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31393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20440897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9887470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0664142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959054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221358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7554702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4772611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825515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7896172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5288367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5513037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336731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8647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309023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206454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774444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3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BC9"/>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2EFE"/>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7D"/>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9CF"/>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3A8"/>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0D8"/>
    <w:rsid w:val="000172E5"/>
    <w:rsid w:val="00017407"/>
    <w:rsid w:val="00017479"/>
    <w:rsid w:val="000174A3"/>
    <w:rsid w:val="00017743"/>
    <w:rsid w:val="00017788"/>
    <w:rsid w:val="000177B4"/>
    <w:rsid w:val="000178B1"/>
    <w:rsid w:val="00017A31"/>
    <w:rsid w:val="00017A37"/>
    <w:rsid w:val="00017ACF"/>
    <w:rsid w:val="00017AEE"/>
    <w:rsid w:val="00017B15"/>
    <w:rsid w:val="00017B4C"/>
    <w:rsid w:val="00017C97"/>
    <w:rsid w:val="00017D33"/>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74"/>
    <w:rsid w:val="000251A7"/>
    <w:rsid w:val="000251B8"/>
    <w:rsid w:val="00025301"/>
    <w:rsid w:val="00025397"/>
    <w:rsid w:val="000253A4"/>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ED5"/>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53"/>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91F"/>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B5"/>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4E7"/>
    <w:rsid w:val="000416BE"/>
    <w:rsid w:val="0004179C"/>
    <w:rsid w:val="00041877"/>
    <w:rsid w:val="0004188A"/>
    <w:rsid w:val="000418D5"/>
    <w:rsid w:val="00041A98"/>
    <w:rsid w:val="00041B68"/>
    <w:rsid w:val="00041BB4"/>
    <w:rsid w:val="00041DD1"/>
    <w:rsid w:val="00041DEC"/>
    <w:rsid w:val="00041F13"/>
    <w:rsid w:val="0004208F"/>
    <w:rsid w:val="0004212E"/>
    <w:rsid w:val="00042197"/>
    <w:rsid w:val="00042219"/>
    <w:rsid w:val="00042220"/>
    <w:rsid w:val="00042236"/>
    <w:rsid w:val="000422BF"/>
    <w:rsid w:val="0004236F"/>
    <w:rsid w:val="0004277A"/>
    <w:rsid w:val="000427E1"/>
    <w:rsid w:val="000427E2"/>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4FD8"/>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4E"/>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EF2"/>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36F"/>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A90"/>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7C3"/>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812"/>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9F"/>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84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5C"/>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B2"/>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64"/>
    <w:rsid w:val="000806CE"/>
    <w:rsid w:val="00080809"/>
    <w:rsid w:val="00080956"/>
    <w:rsid w:val="000809F0"/>
    <w:rsid w:val="00080AC3"/>
    <w:rsid w:val="00080AF4"/>
    <w:rsid w:val="00080B54"/>
    <w:rsid w:val="00080B6C"/>
    <w:rsid w:val="00080B8B"/>
    <w:rsid w:val="00080D86"/>
    <w:rsid w:val="00080E80"/>
    <w:rsid w:val="00080EE4"/>
    <w:rsid w:val="0008117B"/>
    <w:rsid w:val="0008120C"/>
    <w:rsid w:val="00081234"/>
    <w:rsid w:val="00081283"/>
    <w:rsid w:val="00081409"/>
    <w:rsid w:val="000814E6"/>
    <w:rsid w:val="00081567"/>
    <w:rsid w:val="0008160C"/>
    <w:rsid w:val="000816AA"/>
    <w:rsid w:val="0008172F"/>
    <w:rsid w:val="0008178B"/>
    <w:rsid w:val="000817AF"/>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C3C"/>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218"/>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559"/>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3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357"/>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ECA"/>
    <w:rsid w:val="00090FDB"/>
    <w:rsid w:val="00090FEB"/>
    <w:rsid w:val="0009117F"/>
    <w:rsid w:val="000912DE"/>
    <w:rsid w:val="00091320"/>
    <w:rsid w:val="00091669"/>
    <w:rsid w:val="000916A8"/>
    <w:rsid w:val="0009177C"/>
    <w:rsid w:val="0009183F"/>
    <w:rsid w:val="000919EE"/>
    <w:rsid w:val="000919FA"/>
    <w:rsid w:val="00091AC9"/>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24"/>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2"/>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86"/>
    <w:rsid w:val="000A2A97"/>
    <w:rsid w:val="000A2C1B"/>
    <w:rsid w:val="000A2C5F"/>
    <w:rsid w:val="000A2CCD"/>
    <w:rsid w:val="000A2CD9"/>
    <w:rsid w:val="000A2D62"/>
    <w:rsid w:val="000A2DDD"/>
    <w:rsid w:val="000A2DED"/>
    <w:rsid w:val="000A2F45"/>
    <w:rsid w:val="000A2FA4"/>
    <w:rsid w:val="000A3116"/>
    <w:rsid w:val="000A321C"/>
    <w:rsid w:val="000A32ED"/>
    <w:rsid w:val="000A33A9"/>
    <w:rsid w:val="000A3422"/>
    <w:rsid w:val="000A358A"/>
    <w:rsid w:val="000A361C"/>
    <w:rsid w:val="000A363E"/>
    <w:rsid w:val="000A3703"/>
    <w:rsid w:val="000A38CD"/>
    <w:rsid w:val="000A3971"/>
    <w:rsid w:val="000A3AC3"/>
    <w:rsid w:val="000A3B50"/>
    <w:rsid w:val="000A3BF0"/>
    <w:rsid w:val="000A3C5B"/>
    <w:rsid w:val="000A3CEF"/>
    <w:rsid w:val="000A3DBE"/>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2E0"/>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1DD"/>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1D"/>
    <w:rsid w:val="000B4F26"/>
    <w:rsid w:val="000B4F33"/>
    <w:rsid w:val="000B50EB"/>
    <w:rsid w:val="000B511B"/>
    <w:rsid w:val="000B51B2"/>
    <w:rsid w:val="000B51C1"/>
    <w:rsid w:val="000B51EB"/>
    <w:rsid w:val="000B5250"/>
    <w:rsid w:val="000B52CA"/>
    <w:rsid w:val="000B53A4"/>
    <w:rsid w:val="000B5465"/>
    <w:rsid w:val="000B54BC"/>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07D"/>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8EE"/>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4A6"/>
    <w:rsid w:val="000C5572"/>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74"/>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B19"/>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E1E"/>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0C0"/>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D9"/>
    <w:rsid w:val="000E31FA"/>
    <w:rsid w:val="000E3266"/>
    <w:rsid w:val="000E327A"/>
    <w:rsid w:val="000E32FC"/>
    <w:rsid w:val="000E338F"/>
    <w:rsid w:val="000E348F"/>
    <w:rsid w:val="000E34B7"/>
    <w:rsid w:val="000E34C6"/>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C7"/>
    <w:rsid w:val="000E40D3"/>
    <w:rsid w:val="000E41E9"/>
    <w:rsid w:val="000E450D"/>
    <w:rsid w:val="000E453B"/>
    <w:rsid w:val="000E4747"/>
    <w:rsid w:val="000E47A6"/>
    <w:rsid w:val="000E498E"/>
    <w:rsid w:val="000E4ADE"/>
    <w:rsid w:val="000E4B1A"/>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DBD"/>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DC5"/>
    <w:rsid w:val="000E6E18"/>
    <w:rsid w:val="000E6E48"/>
    <w:rsid w:val="000E6EC8"/>
    <w:rsid w:val="000E6F7B"/>
    <w:rsid w:val="000E6FBE"/>
    <w:rsid w:val="000E6FFA"/>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3C"/>
    <w:rsid w:val="000F00A4"/>
    <w:rsid w:val="000F0116"/>
    <w:rsid w:val="000F0168"/>
    <w:rsid w:val="000F0304"/>
    <w:rsid w:val="000F051A"/>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207"/>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817"/>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7ED"/>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5B0"/>
    <w:rsid w:val="0010566E"/>
    <w:rsid w:val="00105683"/>
    <w:rsid w:val="001056D2"/>
    <w:rsid w:val="0010574F"/>
    <w:rsid w:val="00105786"/>
    <w:rsid w:val="00105794"/>
    <w:rsid w:val="001057BF"/>
    <w:rsid w:val="00105816"/>
    <w:rsid w:val="001058D7"/>
    <w:rsid w:val="0010590C"/>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D30"/>
    <w:rsid w:val="00106D90"/>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81"/>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22"/>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4FBF"/>
    <w:rsid w:val="00115044"/>
    <w:rsid w:val="00115211"/>
    <w:rsid w:val="001152C0"/>
    <w:rsid w:val="00115381"/>
    <w:rsid w:val="001154A9"/>
    <w:rsid w:val="00115907"/>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67"/>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066"/>
    <w:rsid w:val="001211E5"/>
    <w:rsid w:val="00121268"/>
    <w:rsid w:val="001212AB"/>
    <w:rsid w:val="0012136F"/>
    <w:rsid w:val="001215D8"/>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4E"/>
    <w:rsid w:val="001223E5"/>
    <w:rsid w:val="00122410"/>
    <w:rsid w:val="0012241E"/>
    <w:rsid w:val="0012244B"/>
    <w:rsid w:val="00122463"/>
    <w:rsid w:val="0012255E"/>
    <w:rsid w:val="0012256E"/>
    <w:rsid w:val="001225F5"/>
    <w:rsid w:val="001226B7"/>
    <w:rsid w:val="001227A8"/>
    <w:rsid w:val="001228D9"/>
    <w:rsid w:val="00122A99"/>
    <w:rsid w:val="00122AF3"/>
    <w:rsid w:val="00122AF7"/>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43"/>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DE5"/>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00"/>
    <w:rsid w:val="00132455"/>
    <w:rsid w:val="00132563"/>
    <w:rsid w:val="001325D4"/>
    <w:rsid w:val="001326E6"/>
    <w:rsid w:val="00132722"/>
    <w:rsid w:val="00132847"/>
    <w:rsid w:val="00132996"/>
    <w:rsid w:val="00132A01"/>
    <w:rsid w:val="00132B70"/>
    <w:rsid w:val="00132B9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6E"/>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3D2"/>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373"/>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6FF"/>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5FD"/>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D8C"/>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89A"/>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2F"/>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19B"/>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377"/>
    <w:rsid w:val="0015347F"/>
    <w:rsid w:val="001534C2"/>
    <w:rsid w:val="001534D2"/>
    <w:rsid w:val="0015363A"/>
    <w:rsid w:val="0015365C"/>
    <w:rsid w:val="00153714"/>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7A"/>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08D"/>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31B"/>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9"/>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67E"/>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5B6"/>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6DC"/>
    <w:rsid w:val="00174791"/>
    <w:rsid w:val="00174934"/>
    <w:rsid w:val="001749A8"/>
    <w:rsid w:val="001749F4"/>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BA"/>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0B"/>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31"/>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2D7"/>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06E"/>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00E"/>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02"/>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87"/>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33"/>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2FB"/>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344"/>
    <w:rsid w:val="001B2522"/>
    <w:rsid w:val="001B2708"/>
    <w:rsid w:val="001B2769"/>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CB1"/>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7C0"/>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0F4"/>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28"/>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3E8"/>
    <w:rsid w:val="001D44CF"/>
    <w:rsid w:val="001D4593"/>
    <w:rsid w:val="001D45E2"/>
    <w:rsid w:val="001D4601"/>
    <w:rsid w:val="001D4647"/>
    <w:rsid w:val="001D475F"/>
    <w:rsid w:val="001D47CF"/>
    <w:rsid w:val="001D4897"/>
    <w:rsid w:val="001D49A1"/>
    <w:rsid w:val="001D4B29"/>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AD"/>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15"/>
    <w:rsid w:val="001E3D41"/>
    <w:rsid w:val="001E3D5E"/>
    <w:rsid w:val="001E3D74"/>
    <w:rsid w:val="001E3D84"/>
    <w:rsid w:val="001E3DFF"/>
    <w:rsid w:val="001E3E9D"/>
    <w:rsid w:val="001E3FCC"/>
    <w:rsid w:val="001E4004"/>
    <w:rsid w:val="001E4010"/>
    <w:rsid w:val="001E4061"/>
    <w:rsid w:val="001E40CA"/>
    <w:rsid w:val="001E41F1"/>
    <w:rsid w:val="001E4240"/>
    <w:rsid w:val="001E43A9"/>
    <w:rsid w:val="001E4446"/>
    <w:rsid w:val="001E456D"/>
    <w:rsid w:val="001E465A"/>
    <w:rsid w:val="001E468D"/>
    <w:rsid w:val="001E47D1"/>
    <w:rsid w:val="001E47EE"/>
    <w:rsid w:val="001E4825"/>
    <w:rsid w:val="001E48F4"/>
    <w:rsid w:val="001E494F"/>
    <w:rsid w:val="001E4B3E"/>
    <w:rsid w:val="001E4BB2"/>
    <w:rsid w:val="001E4C28"/>
    <w:rsid w:val="001E4C32"/>
    <w:rsid w:val="001E4D2D"/>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5FA2"/>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CE4"/>
    <w:rsid w:val="001F1D2B"/>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4F7D"/>
    <w:rsid w:val="001F50DC"/>
    <w:rsid w:val="001F5154"/>
    <w:rsid w:val="001F51CF"/>
    <w:rsid w:val="001F51F7"/>
    <w:rsid w:val="001F532C"/>
    <w:rsid w:val="001F539E"/>
    <w:rsid w:val="001F53F9"/>
    <w:rsid w:val="001F5408"/>
    <w:rsid w:val="001F5658"/>
    <w:rsid w:val="001F56C6"/>
    <w:rsid w:val="001F579C"/>
    <w:rsid w:val="001F582A"/>
    <w:rsid w:val="001F5965"/>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45"/>
    <w:rsid w:val="001F6B9B"/>
    <w:rsid w:val="001F6E6D"/>
    <w:rsid w:val="001F6F4C"/>
    <w:rsid w:val="001F7027"/>
    <w:rsid w:val="001F7149"/>
    <w:rsid w:val="001F7176"/>
    <w:rsid w:val="001F718D"/>
    <w:rsid w:val="001F7217"/>
    <w:rsid w:val="001F7235"/>
    <w:rsid w:val="001F73FD"/>
    <w:rsid w:val="001F7460"/>
    <w:rsid w:val="001F7680"/>
    <w:rsid w:val="001F771C"/>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120"/>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42"/>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BA"/>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0EA"/>
    <w:rsid w:val="002131F0"/>
    <w:rsid w:val="00213223"/>
    <w:rsid w:val="00213383"/>
    <w:rsid w:val="00213393"/>
    <w:rsid w:val="002134C1"/>
    <w:rsid w:val="0021353F"/>
    <w:rsid w:val="002137CD"/>
    <w:rsid w:val="002138FF"/>
    <w:rsid w:val="00213998"/>
    <w:rsid w:val="00213AB3"/>
    <w:rsid w:val="00213AD6"/>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7BB"/>
    <w:rsid w:val="0021785E"/>
    <w:rsid w:val="00217952"/>
    <w:rsid w:val="002179E0"/>
    <w:rsid w:val="00217B9E"/>
    <w:rsid w:val="00217C05"/>
    <w:rsid w:val="00217DFA"/>
    <w:rsid w:val="00217EA7"/>
    <w:rsid w:val="00220030"/>
    <w:rsid w:val="00220050"/>
    <w:rsid w:val="00220091"/>
    <w:rsid w:val="00220105"/>
    <w:rsid w:val="0022024F"/>
    <w:rsid w:val="00220377"/>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E23"/>
    <w:rsid w:val="00221F85"/>
    <w:rsid w:val="002220A4"/>
    <w:rsid w:val="002221DE"/>
    <w:rsid w:val="00222200"/>
    <w:rsid w:val="0022225B"/>
    <w:rsid w:val="0022226F"/>
    <w:rsid w:val="0022229B"/>
    <w:rsid w:val="00222380"/>
    <w:rsid w:val="00222438"/>
    <w:rsid w:val="00222445"/>
    <w:rsid w:val="002224C1"/>
    <w:rsid w:val="00222504"/>
    <w:rsid w:val="00222569"/>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CE0"/>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6F"/>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6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3C6"/>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9BC"/>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3F"/>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6C"/>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A2"/>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56"/>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6A"/>
    <w:rsid w:val="002553CC"/>
    <w:rsid w:val="002553FA"/>
    <w:rsid w:val="00255407"/>
    <w:rsid w:val="002554D6"/>
    <w:rsid w:val="00255512"/>
    <w:rsid w:val="002555F7"/>
    <w:rsid w:val="0025569C"/>
    <w:rsid w:val="002556AC"/>
    <w:rsid w:val="002556FD"/>
    <w:rsid w:val="002557A5"/>
    <w:rsid w:val="002557A9"/>
    <w:rsid w:val="002558AD"/>
    <w:rsid w:val="00255932"/>
    <w:rsid w:val="00255A95"/>
    <w:rsid w:val="00255AAD"/>
    <w:rsid w:val="00255AF1"/>
    <w:rsid w:val="00255B18"/>
    <w:rsid w:val="00255C5F"/>
    <w:rsid w:val="00255DFB"/>
    <w:rsid w:val="00255F6D"/>
    <w:rsid w:val="00255FF3"/>
    <w:rsid w:val="0025618C"/>
    <w:rsid w:val="00256283"/>
    <w:rsid w:val="002562D1"/>
    <w:rsid w:val="0025637D"/>
    <w:rsid w:val="00256408"/>
    <w:rsid w:val="00256488"/>
    <w:rsid w:val="002565BA"/>
    <w:rsid w:val="00256613"/>
    <w:rsid w:val="00256645"/>
    <w:rsid w:val="00256732"/>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0FB"/>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2B"/>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3E3"/>
    <w:rsid w:val="002714B5"/>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10"/>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0F"/>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649"/>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3F9"/>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AC9"/>
    <w:rsid w:val="00286B28"/>
    <w:rsid w:val="00286E76"/>
    <w:rsid w:val="0028712D"/>
    <w:rsid w:val="00287171"/>
    <w:rsid w:val="00287289"/>
    <w:rsid w:val="00287405"/>
    <w:rsid w:val="00287554"/>
    <w:rsid w:val="0028766C"/>
    <w:rsid w:val="0028785B"/>
    <w:rsid w:val="002878BC"/>
    <w:rsid w:val="002878BF"/>
    <w:rsid w:val="002878C0"/>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B71"/>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A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54"/>
    <w:rsid w:val="00296466"/>
    <w:rsid w:val="00296506"/>
    <w:rsid w:val="00296670"/>
    <w:rsid w:val="002968BA"/>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A0"/>
    <w:rsid w:val="002A43C4"/>
    <w:rsid w:val="002A450E"/>
    <w:rsid w:val="002A4542"/>
    <w:rsid w:val="002A4633"/>
    <w:rsid w:val="002A463E"/>
    <w:rsid w:val="002A4644"/>
    <w:rsid w:val="002A46E9"/>
    <w:rsid w:val="002A476E"/>
    <w:rsid w:val="002A47E7"/>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55"/>
    <w:rsid w:val="002A62DB"/>
    <w:rsid w:val="002A63A5"/>
    <w:rsid w:val="002A63E4"/>
    <w:rsid w:val="002A6411"/>
    <w:rsid w:val="002A65BA"/>
    <w:rsid w:val="002A65CB"/>
    <w:rsid w:val="002A6818"/>
    <w:rsid w:val="002A6E38"/>
    <w:rsid w:val="002A701B"/>
    <w:rsid w:val="002A702C"/>
    <w:rsid w:val="002A723A"/>
    <w:rsid w:val="002A7449"/>
    <w:rsid w:val="002A745E"/>
    <w:rsid w:val="002A74B7"/>
    <w:rsid w:val="002A74D2"/>
    <w:rsid w:val="002A7566"/>
    <w:rsid w:val="002A76DA"/>
    <w:rsid w:val="002A7720"/>
    <w:rsid w:val="002A77CA"/>
    <w:rsid w:val="002A782D"/>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0F"/>
    <w:rsid w:val="002B06FE"/>
    <w:rsid w:val="002B073C"/>
    <w:rsid w:val="002B0774"/>
    <w:rsid w:val="002B0776"/>
    <w:rsid w:val="002B09B9"/>
    <w:rsid w:val="002B0ABA"/>
    <w:rsid w:val="002B0BFC"/>
    <w:rsid w:val="002B0CD7"/>
    <w:rsid w:val="002B110A"/>
    <w:rsid w:val="002B1205"/>
    <w:rsid w:val="002B1236"/>
    <w:rsid w:val="002B124A"/>
    <w:rsid w:val="002B128A"/>
    <w:rsid w:val="002B1316"/>
    <w:rsid w:val="002B1341"/>
    <w:rsid w:val="002B1482"/>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2F7A"/>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CB4"/>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6F"/>
    <w:rsid w:val="002C2FB5"/>
    <w:rsid w:val="002C2FC1"/>
    <w:rsid w:val="002C304B"/>
    <w:rsid w:val="002C30A5"/>
    <w:rsid w:val="002C31F4"/>
    <w:rsid w:val="002C3264"/>
    <w:rsid w:val="002C3281"/>
    <w:rsid w:val="002C3325"/>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62"/>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3E"/>
    <w:rsid w:val="002C6F82"/>
    <w:rsid w:val="002C706D"/>
    <w:rsid w:val="002C70A6"/>
    <w:rsid w:val="002C7126"/>
    <w:rsid w:val="002C7176"/>
    <w:rsid w:val="002C726B"/>
    <w:rsid w:val="002C72B6"/>
    <w:rsid w:val="002C72FD"/>
    <w:rsid w:val="002C7325"/>
    <w:rsid w:val="002C7372"/>
    <w:rsid w:val="002C739B"/>
    <w:rsid w:val="002C74EE"/>
    <w:rsid w:val="002C76FF"/>
    <w:rsid w:val="002C7707"/>
    <w:rsid w:val="002C7929"/>
    <w:rsid w:val="002C79AC"/>
    <w:rsid w:val="002C7C36"/>
    <w:rsid w:val="002C7D33"/>
    <w:rsid w:val="002C7D78"/>
    <w:rsid w:val="002C7E65"/>
    <w:rsid w:val="002C7F8C"/>
    <w:rsid w:val="002D0236"/>
    <w:rsid w:val="002D0254"/>
    <w:rsid w:val="002D0352"/>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3F9"/>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4B4"/>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ABD"/>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8B"/>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0C"/>
    <w:rsid w:val="002E2928"/>
    <w:rsid w:val="002E299D"/>
    <w:rsid w:val="002E2B37"/>
    <w:rsid w:val="002E2B54"/>
    <w:rsid w:val="002E2C58"/>
    <w:rsid w:val="002E2D78"/>
    <w:rsid w:val="002E2E83"/>
    <w:rsid w:val="002E2FE0"/>
    <w:rsid w:val="002E2FE6"/>
    <w:rsid w:val="002E3098"/>
    <w:rsid w:val="002E30CD"/>
    <w:rsid w:val="002E3263"/>
    <w:rsid w:val="002E3279"/>
    <w:rsid w:val="002E3290"/>
    <w:rsid w:val="002E32AD"/>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5C8"/>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492"/>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A7"/>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24"/>
    <w:rsid w:val="002F4B45"/>
    <w:rsid w:val="002F4B49"/>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6EFB"/>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D7E"/>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D6C"/>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4B"/>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01"/>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3A1"/>
    <w:rsid w:val="00323402"/>
    <w:rsid w:val="0032342C"/>
    <w:rsid w:val="00323537"/>
    <w:rsid w:val="003235A0"/>
    <w:rsid w:val="00323863"/>
    <w:rsid w:val="0032388D"/>
    <w:rsid w:val="003238D1"/>
    <w:rsid w:val="00323B94"/>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EB"/>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5"/>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4E"/>
    <w:rsid w:val="00327EF1"/>
    <w:rsid w:val="003300D9"/>
    <w:rsid w:val="003300F9"/>
    <w:rsid w:val="003301AC"/>
    <w:rsid w:val="003301F5"/>
    <w:rsid w:val="00330283"/>
    <w:rsid w:val="00330358"/>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5F3"/>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4B3"/>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96"/>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3FEB"/>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52"/>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8ED"/>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6A5"/>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7BB"/>
    <w:rsid w:val="00343814"/>
    <w:rsid w:val="0034397C"/>
    <w:rsid w:val="003439AB"/>
    <w:rsid w:val="003439EE"/>
    <w:rsid w:val="00343A0B"/>
    <w:rsid w:val="00343ACC"/>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D8"/>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78B"/>
    <w:rsid w:val="003518D6"/>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CA9"/>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34"/>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03"/>
    <w:rsid w:val="00361BA4"/>
    <w:rsid w:val="00361C8A"/>
    <w:rsid w:val="00361D08"/>
    <w:rsid w:val="00361FBB"/>
    <w:rsid w:val="0036205F"/>
    <w:rsid w:val="00362123"/>
    <w:rsid w:val="003622E1"/>
    <w:rsid w:val="00362380"/>
    <w:rsid w:val="00362393"/>
    <w:rsid w:val="0036268C"/>
    <w:rsid w:val="003626C3"/>
    <w:rsid w:val="00362A5D"/>
    <w:rsid w:val="00362A9B"/>
    <w:rsid w:val="00362B0E"/>
    <w:rsid w:val="00362B3A"/>
    <w:rsid w:val="00362CA3"/>
    <w:rsid w:val="00362DF2"/>
    <w:rsid w:val="00362E2E"/>
    <w:rsid w:val="00362E69"/>
    <w:rsid w:val="00362E9A"/>
    <w:rsid w:val="00362F04"/>
    <w:rsid w:val="003630C2"/>
    <w:rsid w:val="003631A0"/>
    <w:rsid w:val="003631F0"/>
    <w:rsid w:val="0036345D"/>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96"/>
    <w:rsid w:val="003667F3"/>
    <w:rsid w:val="00366BD1"/>
    <w:rsid w:val="00366C48"/>
    <w:rsid w:val="00366DBC"/>
    <w:rsid w:val="00366E0F"/>
    <w:rsid w:val="00366FE5"/>
    <w:rsid w:val="003672F0"/>
    <w:rsid w:val="003673E1"/>
    <w:rsid w:val="0036740D"/>
    <w:rsid w:val="0036741F"/>
    <w:rsid w:val="00367426"/>
    <w:rsid w:val="0036747F"/>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EBB"/>
    <w:rsid w:val="00370F58"/>
    <w:rsid w:val="00370FAF"/>
    <w:rsid w:val="0037114C"/>
    <w:rsid w:val="00371200"/>
    <w:rsid w:val="00371291"/>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E8"/>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4C"/>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7B"/>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63"/>
    <w:rsid w:val="00377EC9"/>
    <w:rsid w:val="00377EEC"/>
    <w:rsid w:val="00380031"/>
    <w:rsid w:val="003800F3"/>
    <w:rsid w:val="0038012B"/>
    <w:rsid w:val="003802E5"/>
    <w:rsid w:val="0038030E"/>
    <w:rsid w:val="00380346"/>
    <w:rsid w:val="00380411"/>
    <w:rsid w:val="0038041B"/>
    <w:rsid w:val="00380489"/>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7B7"/>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66"/>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C83"/>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D7"/>
    <w:rsid w:val="003900E9"/>
    <w:rsid w:val="0039012A"/>
    <w:rsid w:val="00390288"/>
    <w:rsid w:val="003902FE"/>
    <w:rsid w:val="0039033C"/>
    <w:rsid w:val="00390386"/>
    <w:rsid w:val="0039039F"/>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5C"/>
    <w:rsid w:val="003919C2"/>
    <w:rsid w:val="003919F6"/>
    <w:rsid w:val="00391A12"/>
    <w:rsid w:val="00391B47"/>
    <w:rsid w:val="00391B91"/>
    <w:rsid w:val="00391CD5"/>
    <w:rsid w:val="00391E1E"/>
    <w:rsid w:val="00391EBC"/>
    <w:rsid w:val="00392033"/>
    <w:rsid w:val="00392065"/>
    <w:rsid w:val="00392088"/>
    <w:rsid w:val="003920C7"/>
    <w:rsid w:val="003920E5"/>
    <w:rsid w:val="0039222B"/>
    <w:rsid w:val="0039230E"/>
    <w:rsid w:val="0039245F"/>
    <w:rsid w:val="003924B4"/>
    <w:rsid w:val="003925B9"/>
    <w:rsid w:val="00392747"/>
    <w:rsid w:val="0039277C"/>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267"/>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6DE5"/>
    <w:rsid w:val="003970A3"/>
    <w:rsid w:val="003970C8"/>
    <w:rsid w:val="0039710B"/>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9DD"/>
    <w:rsid w:val="003A6A50"/>
    <w:rsid w:val="003A6B12"/>
    <w:rsid w:val="003A6B60"/>
    <w:rsid w:val="003A6D3E"/>
    <w:rsid w:val="003A6E13"/>
    <w:rsid w:val="003A6F73"/>
    <w:rsid w:val="003A708C"/>
    <w:rsid w:val="003A7130"/>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84"/>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263"/>
    <w:rsid w:val="003B4348"/>
    <w:rsid w:val="003B4488"/>
    <w:rsid w:val="003B4561"/>
    <w:rsid w:val="003B45AF"/>
    <w:rsid w:val="003B45C1"/>
    <w:rsid w:val="003B4820"/>
    <w:rsid w:val="003B4838"/>
    <w:rsid w:val="003B48A5"/>
    <w:rsid w:val="003B48C8"/>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5E8"/>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B7FBA"/>
    <w:rsid w:val="003C0082"/>
    <w:rsid w:val="003C018A"/>
    <w:rsid w:val="003C020D"/>
    <w:rsid w:val="003C02ED"/>
    <w:rsid w:val="003C0443"/>
    <w:rsid w:val="003C0608"/>
    <w:rsid w:val="003C0645"/>
    <w:rsid w:val="003C066C"/>
    <w:rsid w:val="003C0763"/>
    <w:rsid w:val="003C08D6"/>
    <w:rsid w:val="003C0976"/>
    <w:rsid w:val="003C09C5"/>
    <w:rsid w:val="003C0B46"/>
    <w:rsid w:val="003C0BA8"/>
    <w:rsid w:val="003C0CC6"/>
    <w:rsid w:val="003C0CC7"/>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AFD"/>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B6F"/>
    <w:rsid w:val="003C4C21"/>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74"/>
    <w:rsid w:val="003C68C0"/>
    <w:rsid w:val="003C6AAA"/>
    <w:rsid w:val="003C6ACF"/>
    <w:rsid w:val="003C6ADD"/>
    <w:rsid w:val="003C6DD9"/>
    <w:rsid w:val="003C6E79"/>
    <w:rsid w:val="003C6E83"/>
    <w:rsid w:val="003C70E3"/>
    <w:rsid w:val="003C7145"/>
    <w:rsid w:val="003C72DE"/>
    <w:rsid w:val="003C734B"/>
    <w:rsid w:val="003C73D5"/>
    <w:rsid w:val="003C7418"/>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6E8"/>
    <w:rsid w:val="003D27AD"/>
    <w:rsid w:val="003D27EB"/>
    <w:rsid w:val="003D2817"/>
    <w:rsid w:val="003D28D1"/>
    <w:rsid w:val="003D28E9"/>
    <w:rsid w:val="003D2919"/>
    <w:rsid w:val="003D2994"/>
    <w:rsid w:val="003D2A4C"/>
    <w:rsid w:val="003D2B57"/>
    <w:rsid w:val="003D2BAE"/>
    <w:rsid w:val="003D2C61"/>
    <w:rsid w:val="003D2C7B"/>
    <w:rsid w:val="003D2E55"/>
    <w:rsid w:val="003D2E76"/>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79D"/>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2C"/>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799"/>
    <w:rsid w:val="003E0918"/>
    <w:rsid w:val="003E0A6D"/>
    <w:rsid w:val="003E0A7C"/>
    <w:rsid w:val="003E0B39"/>
    <w:rsid w:val="003E0BC4"/>
    <w:rsid w:val="003E0C05"/>
    <w:rsid w:val="003E0D76"/>
    <w:rsid w:val="003E0D84"/>
    <w:rsid w:val="003E0F6B"/>
    <w:rsid w:val="003E10B9"/>
    <w:rsid w:val="003E1131"/>
    <w:rsid w:val="003E1169"/>
    <w:rsid w:val="003E1467"/>
    <w:rsid w:val="003E14FF"/>
    <w:rsid w:val="003E16FB"/>
    <w:rsid w:val="003E1759"/>
    <w:rsid w:val="003E1934"/>
    <w:rsid w:val="003E195D"/>
    <w:rsid w:val="003E1AF9"/>
    <w:rsid w:val="003E1B2F"/>
    <w:rsid w:val="003E1BFB"/>
    <w:rsid w:val="003E1BFC"/>
    <w:rsid w:val="003E1C91"/>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7BC"/>
    <w:rsid w:val="003E5823"/>
    <w:rsid w:val="003E5932"/>
    <w:rsid w:val="003E5990"/>
    <w:rsid w:val="003E5C17"/>
    <w:rsid w:val="003E5D64"/>
    <w:rsid w:val="003E5E90"/>
    <w:rsid w:val="003E5EDB"/>
    <w:rsid w:val="003E5FFB"/>
    <w:rsid w:val="003E603C"/>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6"/>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4BA"/>
    <w:rsid w:val="003F76B1"/>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67"/>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5EF"/>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16"/>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4A2"/>
    <w:rsid w:val="00407554"/>
    <w:rsid w:val="004075AA"/>
    <w:rsid w:val="004075DC"/>
    <w:rsid w:val="00407650"/>
    <w:rsid w:val="0040774E"/>
    <w:rsid w:val="00407762"/>
    <w:rsid w:val="0040776E"/>
    <w:rsid w:val="004077CA"/>
    <w:rsid w:val="00407B33"/>
    <w:rsid w:val="00407C7A"/>
    <w:rsid w:val="00407DAA"/>
    <w:rsid w:val="00407F9A"/>
    <w:rsid w:val="004100F4"/>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30"/>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9CE"/>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4F"/>
    <w:rsid w:val="00415E66"/>
    <w:rsid w:val="00415ED3"/>
    <w:rsid w:val="00415F5D"/>
    <w:rsid w:val="00415F61"/>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1FA"/>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9FB"/>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883"/>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7"/>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66"/>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83"/>
    <w:rsid w:val="00431DAC"/>
    <w:rsid w:val="00431DF2"/>
    <w:rsid w:val="00432314"/>
    <w:rsid w:val="00432360"/>
    <w:rsid w:val="00432365"/>
    <w:rsid w:val="0043244A"/>
    <w:rsid w:val="0043248B"/>
    <w:rsid w:val="00432490"/>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AC2"/>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7C8"/>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25"/>
    <w:rsid w:val="0044493E"/>
    <w:rsid w:val="004449E4"/>
    <w:rsid w:val="00444A47"/>
    <w:rsid w:val="00444A6E"/>
    <w:rsid w:val="00444B2C"/>
    <w:rsid w:val="00444B59"/>
    <w:rsid w:val="00444B60"/>
    <w:rsid w:val="00444B88"/>
    <w:rsid w:val="00444D98"/>
    <w:rsid w:val="00444E03"/>
    <w:rsid w:val="00444E77"/>
    <w:rsid w:val="00444EA3"/>
    <w:rsid w:val="00444F8A"/>
    <w:rsid w:val="0044505A"/>
    <w:rsid w:val="004450AF"/>
    <w:rsid w:val="00445433"/>
    <w:rsid w:val="004456E1"/>
    <w:rsid w:val="0044584A"/>
    <w:rsid w:val="00445893"/>
    <w:rsid w:val="004458A0"/>
    <w:rsid w:val="00445915"/>
    <w:rsid w:val="004459F8"/>
    <w:rsid w:val="00445A21"/>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79"/>
    <w:rsid w:val="00451290"/>
    <w:rsid w:val="00451373"/>
    <w:rsid w:val="004513DC"/>
    <w:rsid w:val="00451549"/>
    <w:rsid w:val="00451613"/>
    <w:rsid w:val="0045174F"/>
    <w:rsid w:val="004517F5"/>
    <w:rsid w:val="004518FB"/>
    <w:rsid w:val="0045197F"/>
    <w:rsid w:val="00451997"/>
    <w:rsid w:val="00451A06"/>
    <w:rsid w:val="00451AAA"/>
    <w:rsid w:val="00451B0F"/>
    <w:rsid w:val="00451B5A"/>
    <w:rsid w:val="00451BB5"/>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C14"/>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AFC"/>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DB"/>
    <w:rsid w:val="00461EE0"/>
    <w:rsid w:val="00461F2F"/>
    <w:rsid w:val="00462099"/>
    <w:rsid w:val="004620B8"/>
    <w:rsid w:val="00462125"/>
    <w:rsid w:val="00462185"/>
    <w:rsid w:val="0046233C"/>
    <w:rsid w:val="00462379"/>
    <w:rsid w:val="0046241F"/>
    <w:rsid w:val="004624B4"/>
    <w:rsid w:val="0046276A"/>
    <w:rsid w:val="004627B4"/>
    <w:rsid w:val="00462888"/>
    <w:rsid w:val="00462958"/>
    <w:rsid w:val="0046296F"/>
    <w:rsid w:val="00462A5D"/>
    <w:rsid w:val="00462A69"/>
    <w:rsid w:val="00462ABF"/>
    <w:rsid w:val="00462C7A"/>
    <w:rsid w:val="00462DA4"/>
    <w:rsid w:val="00462E18"/>
    <w:rsid w:val="00462E3D"/>
    <w:rsid w:val="00462E5D"/>
    <w:rsid w:val="00463084"/>
    <w:rsid w:val="00463088"/>
    <w:rsid w:val="004630BE"/>
    <w:rsid w:val="004631E8"/>
    <w:rsid w:val="004634BD"/>
    <w:rsid w:val="00463504"/>
    <w:rsid w:val="0046360C"/>
    <w:rsid w:val="004636FA"/>
    <w:rsid w:val="00463756"/>
    <w:rsid w:val="004637C4"/>
    <w:rsid w:val="004637CA"/>
    <w:rsid w:val="00463811"/>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03"/>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A80"/>
    <w:rsid w:val="00470B30"/>
    <w:rsid w:val="00470B34"/>
    <w:rsid w:val="00470BA2"/>
    <w:rsid w:val="00470BEB"/>
    <w:rsid w:val="00470BF5"/>
    <w:rsid w:val="00470C20"/>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9F7"/>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2C4"/>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2F0A"/>
    <w:rsid w:val="00483002"/>
    <w:rsid w:val="004831D1"/>
    <w:rsid w:val="0048328C"/>
    <w:rsid w:val="0048330F"/>
    <w:rsid w:val="004833D5"/>
    <w:rsid w:val="004836A2"/>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245"/>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CB"/>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92"/>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72F"/>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3D"/>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044"/>
    <w:rsid w:val="004B62BE"/>
    <w:rsid w:val="004B63B6"/>
    <w:rsid w:val="004B6496"/>
    <w:rsid w:val="004B6541"/>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541"/>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05"/>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1E"/>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0DB"/>
    <w:rsid w:val="004D5396"/>
    <w:rsid w:val="004D53E2"/>
    <w:rsid w:val="004D5410"/>
    <w:rsid w:val="004D55F0"/>
    <w:rsid w:val="004D563F"/>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6EE"/>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91E"/>
    <w:rsid w:val="004D7A00"/>
    <w:rsid w:val="004D7A12"/>
    <w:rsid w:val="004D7D08"/>
    <w:rsid w:val="004D7DB2"/>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767"/>
    <w:rsid w:val="004E188E"/>
    <w:rsid w:val="004E18F0"/>
    <w:rsid w:val="004E19EA"/>
    <w:rsid w:val="004E1A51"/>
    <w:rsid w:val="004E1AA9"/>
    <w:rsid w:val="004E1C01"/>
    <w:rsid w:val="004E1D7B"/>
    <w:rsid w:val="004E1D8E"/>
    <w:rsid w:val="004E1ED5"/>
    <w:rsid w:val="004E2020"/>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8D"/>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E7FDD"/>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20"/>
    <w:rsid w:val="004F1F52"/>
    <w:rsid w:val="004F1F93"/>
    <w:rsid w:val="004F1FA0"/>
    <w:rsid w:val="004F200E"/>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3D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10"/>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2CC"/>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B2"/>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BF"/>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1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6BB"/>
    <w:rsid w:val="00504747"/>
    <w:rsid w:val="00504765"/>
    <w:rsid w:val="0050479C"/>
    <w:rsid w:val="005047E2"/>
    <w:rsid w:val="005047E5"/>
    <w:rsid w:val="00504949"/>
    <w:rsid w:val="00504959"/>
    <w:rsid w:val="0050497F"/>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26"/>
    <w:rsid w:val="00505C3F"/>
    <w:rsid w:val="00505FBE"/>
    <w:rsid w:val="0050607B"/>
    <w:rsid w:val="005060F4"/>
    <w:rsid w:val="005060FC"/>
    <w:rsid w:val="00506105"/>
    <w:rsid w:val="00506151"/>
    <w:rsid w:val="00506168"/>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9AA"/>
    <w:rsid w:val="00510A5D"/>
    <w:rsid w:val="00510B1F"/>
    <w:rsid w:val="00510B3A"/>
    <w:rsid w:val="00510B8E"/>
    <w:rsid w:val="00510BE2"/>
    <w:rsid w:val="00510D1B"/>
    <w:rsid w:val="00510D6D"/>
    <w:rsid w:val="00510D9C"/>
    <w:rsid w:val="00510DBF"/>
    <w:rsid w:val="00510DD4"/>
    <w:rsid w:val="00510FAA"/>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C2D"/>
    <w:rsid w:val="00513D14"/>
    <w:rsid w:val="00514153"/>
    <w:rsid w:val="0051421A"/>
    <w:rsid w:val="00514280"/>
    <w:rsid w:val="005142E8"/>
    <w:rsid w:val="005142ED"/>
    <w:rsid w:val="0051444D"/>
    <w:rsid w:val="00514622"/>
    <w:rsid w:val="005146AA"/>
    <w:rsid w:val="0051470C"/>
    <w:rsid w:val="00514717"/>
    <w:rsid w:val="0051487A"/>
    <w:rsid w:val="00514888"/>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B31"/>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3F18"/>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5D"/>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52D"/>
    <w:rsid w:val="0053082D"/>
    <w:rsid w:val="0053089D"/>
    <w:rsid w:val="005308C3"/>
    <w:rsid w:val="005308D4"/>
    <w:rsid w:val="00530922"/>
    <w:rsid w:val="00530946"/>
    <w:rsid w:val="00530952"/>
    <w:rsid w:val="00530A18"/>
    <w:rsid w:val="00530A82"/>
    <w:rsid w:val="00530B64"/>
    <w:rsid w:val="00530CFC"/>
    <w:rsid w:val="00530DB1"/>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BA6"/>
    <w:rsid w:val="00531C50"/>
    <w:rsid w:val="00531C86"/>
    <w:rsid w:val="00531DF2"/>
    <w:rsid w:val="00531E78"/>
    <w:rsid w:val="00531E97"/>
    <w:rsid w:val="00531EA6"/>
    <w:rsid w:val="0053206D"/>
    <w:rsid w:val="005322B2"/>
    <w:rsid w:val="005322D5"/>
    <w:rsid w:val="005322D6"/>
    <w:rsid w:val="0053240F"/>
    <w:rsid w:val="0053241B"/>
    <w:rsid w:val="0053250C"/>
    <w:rsid w:val="00532579"/>
    <w:rsid w:val="00532681"/>
    <w:rsid w:val="005327C3"/>
    <w:rsid w:val="00532813"/>
    <w:rsid w:val="0053281F"/>
    <w:rsid w:val="00532931"/>
    <w:rsid w:val="00532A81"/>
    <w:rsid w:val="00532B8F"/>
    <w:rsid w:val="00532D10"/>
    <w:rsid w:val="00532E69"/>
    <w:rsid w:val="00532FD8"/>
    <w:rsid w:val="00533000"/>
    <w:rsid w:val="0053309B"/>
    <w:rsid w:val="005330B0"/>
    <w:rsid w:val="005330F0"/>
    <w:rsid w:val="00533147"/>
    <w:rsid w:val="005331F3"/>
    <w:rsid w:val="00533438"/>
    <w:rsid w:val="0053343B"/>
    <w:rsid w:val="0053353D"/>
    <w:rsid w:val="0053396F"/>
    <w:rsid w:val="0053398B"/>
    <w:rsid w:val="00533B4A"/>
    <w:rsid w:val="00533B5B"/>
    <w:rsid w:val="00533D89"/>
    <w:rsid w:val="00533DDA"/>
    <w:rsid w:val="00533E22"/>
    <w:rsid w:val="00533E7C"/>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ACF"/>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1F3"/>
    <w:rsid w:val="00540287"/>
    <w:rsid w:val="005402C9"/>
    <w:rsid w:val="005402DC"/>
    <w:rsid w:val="0054032C"/>
    <w:rsid w:val="00540375"/>
    <w:rsid w:val="00540478"/>
    <w:rsid w:val="00540683"/>
    <w:rsid w:val="00540856"/>
    <w:rsid w:val="00540879"/>
    <w:rsid w:val="00540992"/>
    <w:rsid w:val="005409B7"/>
    <w:rsid w:val="00540A14"/>
    <w:rsid w:val="00540A48"/>
    <w:rsid w:val="00540BCF"/>
    <w:rsid w:val="00540C89"/>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656"/>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3D"/>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414"/>
    <w:rsid w:val="00543562"/>
    <w:rsid w:val="0054359A"/>
    <w:rsid w:val="005436A7"/>
    <w:rsid w:val="00543791"/>
    <w:rsid w:val="005438C0"/>
    <w:rsid w:val="00543A2C"/>
    <w:rsid w:val="00543A9F"/>
    <w:rsid w:val="00543C42"/>
    <w:rsid w:val="00543C99"/>
    <w:rsid w:val="00543D46"/>
    <w:rsid w:val="00543E9C"/>
    <w:rsid w:val="00543F94"/>
    <w:rsid w:val="00543FD3"/>
    <w:rsid w:val="005441A1"/>
    <w:rsid w:val="00544273"/>
    <w:rsid w:val="0054437F"/>
    <w:rsid w:val="0054438A"/>
    <w:rsid w:val="005444BE"/>
    <w:rsid w:val="00544539"/>
    <w:rsid w:val="005445D2"/>
    <w:rsid w:val="0054479A"/>
    <w:rsid w:val="00544957"/>
    <w:rsid w:val="00544A3C"/>
    <w:rsid w:val="00544A59"/>
    <w:rsid w:val="00544B53"/>
    <w:rsid w:val="00544CBB"/>
    <w:rsid w:val="00544DD9"/>
    <w:rsid w:val="00544E46"/>
    <w:rsid w:val="0054500A"/>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A8"/>
    <w:rsid w:val="00545CB0"/>
    <w:rsid w:val="00545CDC"/>
    <w:rsid w:val="00545D02"/>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40"/>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BE0"/>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38"/>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C50"/>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96E"/>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33"/>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387"/>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8FC"/>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25"/>
    <w:rsid w:val="00565952"/>
    <w:rsid w:val="00565ACD"/>
    <w:rsid w:val="00565B08"/>
    <w:rsid w:val="00565B1B"/>
    <w:rsid w:val="00565D98"/>
    <w:rsid w:val="00565DBB"/>
    <w:rsid w:val="00565E83"/>
    <w:rsid w:val="005660CD"/>
    <w:rsid w:val="00566174"/>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7"/>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7AB"/>
    <w:rsid w:val="00572960"/>
    <w:rsid w:val="00572A7D"/>
    <w:rsid w:val="00572B52"/>
    <w:rsid w:val="00572BD9"/>
    <w:rsid w:val="00572DD0"/>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B8B"/>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2D9"/>
    <w:rsid w:val="005743C2"/>
    <w:rsid w:val="005743C7"/>
    <w:rsid w:val="005743D1"/>
    <w:rsid w:val="005743F6"/>
    <w:rsid w:val="00574425"/>
    <w:rsid w:val="0057466C"/>
    <w:rsid w:val="0057469A"/>
    <w:rsid w:val="005747AD"/>
    <w:rsid w:val="00574801"/>
    <w:rsid w:val="00574C01"/>
    <w:rsid w:val="00574C4F"/>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00C"/>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6D"/>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E0E"/>
    <w:rsid w:val="00584F5B"/>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ABD"/>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33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C9E"/>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18"/>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DE1"/>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37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19"/>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9A"/>
    <w:rsid w:val="005B4EBF"/>
    <w:rsid w:val="005B508C"/>
    <w:rsid w:val="005B52FA"/>
    <w:rsid w:val="005B532A"/>
    <w:rsid w:val="005B55AA"/>
    <w:rsid w:val="005B5770"/>
    <w:rsid w:val="005B5892"/>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11"/>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714"/>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42"/>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16D"/>
    <w:rsid w:val="005D3315"/>
    <w:rsid w:val="005D3411"/>
    <w:rsid w:val="005D34BA"/>
    <w:rsid w:val="005D35C4"/>
    <w:rsid w:val="005D3683"/>
    <w:rsid w:val="005D382E"/>
    <w:rsid w:val="005D399E"/>
    <w:rsid w:val="005D3A67"/>
    <w:rsid w:val="005D3A92"/>
    <w:rsid w:val="005D3C2E"/>
    <w:rsid w:val="005D3D02"/>
    <w:rsid w:val="005D3D2A"/>
    <w:rsid w:val="005D3DA1"/>
    <w:rsid w:val="005D3DAE"/>
    <w:rsid w:val="005D3DD7"/>
    <w:rsid w:val="005D3E6F"/>
    <w:rsid w:val="005D3E7A"/>
    <w:rsid w:val="005D3F05"/>
    <w:rsid w:val="005D3FF9"/>
    <w:rsid w:val="005D40CA"/>
    <w:rsid w:val="005D425A"/>
    <w:rsid w:val="005D445E"/>
    <w:rsid w:val="005D4592"/>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5E46"/>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B3"/>
    <w:rsid w:val="005D73E3"/>
    <w:rsid w:val="005D75A6"/>
    <w:rsid w:val="005D75DA"/>
    <w:rsid w:val="005D75FF"/>
    <w:rsid w:val="005D7669"/>
    <w:rsid w:val="005D7728"/>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2E"/>
    <w:rsid w:val="005E4E5C"/>
    <w:rsid w:val="005E4F98"/>
    <w:rsid w:val="005E504C"/>
    <w:rsid w:val="005E50B4"/>
    <w:rsid w:val="005E513D"/>
    <w:rsid w:val="005E522F"/>
    <w:rsid w:val="005E5281"/>
    <w:rsid w:val="005E52FF"/>
    <w:rsid w:val="005E534F"/>
    <w:rsid w:val="005E5359"/>
    <w:rsid w:val="005E538A"/>
    <w:rsid w:val="005E538D"/>
    <w:rsid w:val="005E5396"/>
    <w:rsid w:val="005E5399"/>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9FD"/>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DD3"/>
    <w:rsid w:val="005F2FEC"/>
    <w:rsid w:val="005F30D5"/>
    <w:rsid w:val="005F30F8"/>
    <w:rsid w:val="005F3280"/>
    <w:rsid w:val="005F32D7"/>
    <w:rsid w:val="005F33F1"/>
    <w:rsid w:val="005F34D2"/>
    <w:rsid w:val="005F357E"/>
    <w:rsid w:val="005F35F1"/>
    <w:rsid w:val="005F378B"/>
    <w:rsid w:val="005F37D0"/>
    <w:rsid w:val="005F37E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6"/>
    <w:rsid w:val="005F53BA"/>
    <w:rsid w:val="005F53E6"/>
    <w:rsid w:val="005F54C9"/>
    <w:rsid w:val="005F56D8"/>
    <w:rsid w:val="005F580B"/>
    <w:rsid w:val="005F5886"/>
    <w:rsid w:val="005F59D6"/>
    <w:rsid w:val="005F5A02"/>
    <w:rsid w:val="005F5AC8"/>
    <w:rsid w:val="005F5B08"/>
    <w:rsid w:val="005F5B95"/>
    <w:rsid w:val="005F5BB1"/>
    <w:rsid w:val="005F5C5D"/>
    <w:rsid w:val="005F5D54"/>
    <w:rsid w:val="005F5D59"/>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9C"/>
    <w:rsid w:val="006020CD"/>
    <w:rsid w:val="006021D7"/>
    <w:rsid w:val="00602247"/>
    <w:rsid w:val="00602451"/>
    <w:rsid w:val="00602575"/>
    <w:rsid w:val="00602700"/>
    <w:rsid w:val="0060272F"/>
    <w:rsid w:val="00602746"/>
    <w:rsid w:val="006027A3"/>
    <w:rsid w:val="00602A97"/>
    <w:rsid w:val="00602AF2"/>
    <w:rsid w:val="00602C53"/>
    <w:rsid w:val="00602C7A"/>
    <w:rsid w:val="00602D60"/>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4C"/>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8A"/>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A58"/>
    <w:rsid w:val="00610B6C"/>
    <w:rsid w:val="00610DAD"/>
    <w:rsid w:val="00610E04"/>
    <w:rsid w:val="006112DB"/>
    <w:rsid w:val="006112EA"/>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9E"/>
    <w:rsid w:val="00612BB6"/>
    <w:rsid w:val="00612C34"/>
    <w:rsid w:val="00612CB8"/>
    <w:rsid w:val="00612DD9"/>
    <w:rsid w:val="00612E57"/>
    <w:rsid w:val="00612E6D"/>
    <w:rsid w:val="00612F0C"/>
    <w:rsid w:val="006130EF"/>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3FA9"/>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9F9"/>
    <w:rsid w:val="00625BF6"/>
    <w:rsid w:val="00625C2D"/>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72"/>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C89"/>
    <w:rsid w:val="00627D38"/>
    <w:rsid w:val="00627D8A"/>
    <w:rsid w:val="00627F36"/>
    <w:rsid w:val="00630065"/>
    <w:rsid w:val="006300E0"/>
    <w:rsid w:val="00630106"/>
    <w:rsid w:val="00630120"/>
    <w:rsid w:val="006302C9"/>
    <w:rsid w:val="006304E0"/>
    <w:rsid w:val="0063059C"/>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0C7"/>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24"/>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5C"/>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8C7"/>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36"/>
    <w:rsid w:val="00645355"/>
    <w:rsid w:val="0064536B"/>
    <w:rsid w:val="0064544A"/>
    <w:rsid w:val="00645490"/>
    <w:rsid w:val="006454FD"/>
    <w:rsid w:val="00645528"/>
    <w:rsid w:val="006456D6"/>
    <w:rsid w:val="006457B5"/>
    <w:rsid w:val="00645919"/>
    <w:rsid w:val="00645B0C"/>
    <w:rsid w:val="00645BF6"/>
    <w:rsid w:val="00645C04"/>
    <w:rsid w:val="00645C31"/>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03"/>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C42"/>
    <w:rsid w:val="00654E90"/>
    <w:rsid w:val="00654F65"/>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638"/>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3A"/>
    <w:rsid w:val="006640A4"/>
    <w:rsid w:val="0066438B"/>
    <w:rsid w:val="0066441C"/>
    <w:rsid w:val="006644F1"/>
    <w:rsid w:val="00664555"/>
    <w:rsid w:val="00664698"/>
    <w:rsid w:val="006646E3"/>
    <w:rsid w:val="0066472A"/>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7E"/>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083"/>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473"/>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66A"/>
    <w:rsid w:val="00675704"/>
    <w:rsid w:val="00675759"/>
    <w:rsid w:val="0067575D"/>
    <w:rsid w:val="00675823"/>
    <w:rsid w:val="00675919"/>
    <w:rsid w:val="0067594B"/>
    <w:rsid w:val="00675950"/>
    <w:rsid w:val="006759AB"/>
    <w:rsid w:val="006759E2"/>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34C"/>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D3B"/>
    <w:rsid w:val="00676E59"/>
    <w:rsid w:val="00677064"/>
    <w:rsid w:val="0067712F"/>
    <w:rsid w:val="00677138"/>
    <w:rsid w:val="006772BE"/>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18"/>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8A0"/>
    <w:rsid w:val="00682A46"/>
    <w:rsid w:val="00682C0C"/>
    <w:rsid w:val="00682C0D"/>
    <w:rsid w:val="00682DE3"/>
    <w:rsid w:val="00682FFD"/>
    <w:rsid w:val="00683155"/>
    <w:rsid w:val="00683207"/>
    <w:rsid w:val="00683335"/>
    <w:rsid w:val="00683337"/>
    <w:rsid w:val="00683371"/>
    <w:rsid w:val="0068339A"/>
    <w:rsid w:val="006834DD"/>
    <w:rsid w:val="006835EF"/>
    <w:rsid w:val="006835F9"/>
    <w:rsid w:val="0068392F"/>
    <w:rsid w:val="006839B4"/>
    <w:rsid w:val="00683B37"/>
    <w:rsid w:val="00683CB1"/>
    <w:rsid w:val="00683D21"/>
    <w:rsid w:val="00683DD6"/>
    <w:rsid w:val="00683FBE"/>
    <w:rsid w:val="00683FFA"/>
    <w:rsid w:val="0068405F"/>
    <w:rsid w:val="00684149"/>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4F"/>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60"/>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73"/>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BC"/>
    <w:rsid w:val="006A07D0"/>
    <w:rsid w:val="006A07ED"/>
    <w:rsid w:val="006A08E5"/>
    <w:rsid w:val="006A09EA"/>
    <w:rsid w:val="006A0ACB"/>
    <w:rsid w:val="006A0B35"/>
    <w:rsid w:val="006A0B7A"/>
    <w:rsid w:val="006A0BAE"/>
    <w:rsid w:val="006A0D78"/>
    <w:rsid w:val="006A0E23"/>
    <w:rsid w:val="006A0F80"/>
    <w:rsid w:val="006A0FB2"/>
    <w:rsid w:val="006A0FC0"/>
    <w:rsid w:val="006A0FFC"/>
    <w:rsid w:val="006A1112"/>
    <w:rsid w:val="006A1147"/>
    <w:rsid w:val="006A12AA"/>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1DE"/>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4F66"/>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2F"/>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0F1B"/>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563"/>
    <w:rsid w:val="006B5632"/>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2F7"/>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BB7"/>
    <w:rsid w:val="006C2C7B"/>
    <w:rsid w:val="006C2D9A"/>
    <w:rsid w:val="006C2DB1"/>
    <w:rsid w:val="006C2DE1"/>
    <w:rsid w:val="006C2E1E"/>
    <w:rsid w:val="006C2E9D"/>
    <w:rsid w:val="006C2EC2"/>
    <w:rsid w:val="006C2EFD"/>
    <w:rsid w:val="006C2F41"/>
    <w:rsid w:val="006C3004"/>
    <w:rsid w:val="006C3019"/>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D85"/>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7F6"/>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E3F"/>
    <w:rsid w:val="006D1F7F"/>
    <w:rsid w:val="006D2085"/>
    <w:rsid w:val="006D209C"/>
    <w:rsid w:val="006D2106"/>
    <w:rsid w:val="006D22EB"/>
    <w:rsid w:val="006D2447"/>
    <w:rsid w:val="006D2464"/>
    <w:rsid w:val="006D24E0"/>
    <w:rsid w:val="006D255F"/>
    <w:rsid w:val="006D2592"/>
    <w:rsid w:val="006D2740"/>
    <w:rsid w:val="006D2808"/>
    <w:rsid w:val="006D2835"/>
    <w:rsid w:val="006D28D7"/>
    <w:rsid w:val="006D2920"/>
    <w:rsid w:val="006D2ABF"/>
    <w:rsid w:val="006D2BEE"/>
    <w:rsid w:val="006D2D1F"/>
    <w:rsid w:val="006D2D33"/>
    <w:rsid w:val="006D2E8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7B8"/>
    <w:rsid w:val="006D4A22"/>
    <w:rsid w:val="006D4A79"/>
    <w:rsid w:val="006D4A91"/>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2B"/>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9D5"/>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CBA"/>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44"/>
    <w:rsid w:val="006F4BCA"/>
    <w:rsid w:val="006F4D19"/>
    <w:rsid w:val="006F4D23"/>
    <w:rsid w:val="006F4DA0"/>
    <w:rsid w:val="006F4E99"/>
    <w:rsid w:val="006F505E"/>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92"/>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1A"/>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5B"/>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5"/>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8F"/>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56A"/>
    <w:rsid w:val="00716694"/>
    <w:rsid w:val="007166B5"/>
    <w:rsid w:val="0071676F"/>
    <w:rsid w:val="0071684C"/>
    <w:rsid w:val="0071691D"/>
    <w:rsid w:val="00716ACB"/>
    <w:rsid w:val="00716B9A"/>
    <w:rsid w:val="00716BCD"/>
    <w:rsid w:val="00716EEB"/>
    <w:rsid w:val="007170A4"/>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745"/>
    <w:rsid w:val="0072080F"/>
    <w:rsid w:val="00720817"/>
    <w:rsid w:val="0072094B"/>
    <w:rsid w:val="0072098D"/>
    <w:rsid w:val="007209C2"/>
    <w:rsid w:val="00720B45"/>
    <w:rsid w:val="00720C0B"/>
    <w:rsid w:val="00720DFB"/>
    <w:rsid w:val="007210A2"/>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8F"/>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43"/>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2D0"/>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0A"/>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17"/>
    <w:rsid w:val="00735B38"/>
    <w:rsid w:val="00735B47"/>
    <w:rsid w:val="00735C80"/>
    <w:rsid w:val="00735CE6"/>
    <w:rsid w:val="00735D01"/>
    <w:rsid w:val="00735E70"/>
    <w:rsid w:val="00735EFA"/>
    <w:rsid w:val="00735F2C"/>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C6B"/>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5A2"/>
    <w:rsid w:val="0073766E"/>
    <w:rsid w:val="007377AA"/>
    <w:rsid w:val="0073798A"/>
    <w:rsid w:val="007379C0"/>
    <w:rsid w:val="00737AAE"/>
    <w:rsid w:val="00737C28"/>
    <w:rsid w:val="00737C74"/>
    <w:rsid w:val="00737C99"/>
    <w:rsid w:val="00737D43"/>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652"/>
    <w:rsid w:val="0074083E"/>
    <w:rsid w:val="00740887"/>
    <w:rsid w:val="007408BC"/>
    <w:rsid w:val="00740AE1"/>
    <w:rsid w:val="00740BA4"/>
    <w:rsid w:val="00740E5D"/>
    <w:rsid w:val="00740EB8"/>
    <w:rsid w:val="00740EF8"/>
    <w:rsid w:val="00740F79"/>
    <w:rsid w:val="00740FCC"/>
    <w:rsid w:val="0074103D"/>
    <w:rsid w:val="0074128D"/>
    <w:rsid w:val="007412AE"/>
    <w:rsid w:val="00741470"/>
    <w:rsid w:val="00741496"/>
    <w:rsid w:val="0074149D"/>
    <w:rsid w:val="00741653"/>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3"/>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9C5"/>
    <w:rsid w:val="00744A0A"/>
    <w:rsid w:val="00744A16"/>
    <w:rsid w:val="00744A26"/>
    <w:rsid w:val="00744AAE"/>
    <w:rsid w:val="00744B43"/>
    <w:rsid w:val="00744BAA"/>
    <w:rsid w:val="00744BC6"/>
    <w:rsid w:val="00744D11"/>
    <w:rsid w:val="00744D54"/>
    <w:rsid w:val="00744D8A"/>
    <w:rsid w:val="00744DC8"/>
    <w:rsid w:val="00744DCC"/>
    <w:rsid w:val="00744EDE"/>
    <w:rsid w:val="00744F93"/>
    <w:rsid w:val="00744FF5"/>
    <w:rsid w:val="00745165"/>
    <w:rsid w:val="00745399"/>
    <w:rsid w:val="00745420"/>
    <w:rsid w:val="00745599"/>
    <w:rsid w:val="0074559D"/>
    <w:rsid w:val="00745623"/>
    <w:rsid w:val="00745641"/>
    <w:rsid w:val="00745723"/>
    <w:rsid w:val="007458BA"/>
    <w:rsid w:val="0074597F"/>
    <w:rsid w:val="00745A2F"/>
    <w:rsid w:val="00745A8F"/>
    <w:rsid w:val="00745B1E"/>
    <w:rsid w:val="00745B51"/>
    <w:rsid w:val="00745BDB"/>
    <w:rsid w:val="00745BE2"/>
    <w:rsid w:val="00745C14"/>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83"/>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79E"/>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890"/>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8E1"/>
    <w:rsid w:val="00754914"/>
    <w:rsid w:val="00754A2B"/>
    <w:rsid w:val="00754A72"/>
    <w:rsid w:val="00754AAE"/>
    <w:rsid w:val="00754C2E"/>
    <w:rsid w:val="00754C43"/>
    <w:rsid w:val="00754CED"/>
    <w:rsid w:val="00754DA8"/>
    <w:rsid w:val="00754DB4"/>
    <w:rsid w:val="00754FEB"/>
    <w:rsid w:val="00754FFA"/>
    <w:rsid w:val="007552A3"/>
    <w:rsid w:val="00755316"/>
    <w:rsid w:val="00755399"/>
    <w:rsid w:val="0075540E"/>
    <w:rsid w:val="007554DE"/>
    <w:rsid w:val="007554E2"/>
    <w:rsid w:val="00755514"/>
    <w:rsid w:val="0075552B"/>
    <w:rsid w:val="007555BE"/>
    <w:rsid w:val="0075565A"/>
    <w:rsid w:val="00755692"/>
    <w:rsid w:val="007556B4"/>
    <w:rsid w:val="007556E8"/>
    <w:rsid w:val="00755888"/>
    <w:rsid w:val="007558AC"/>
    <w:rsid w:val="00755A6C"/>
    <w:rsid w:val="00755B5C"/>
    <w:rsid w:val="00755B76"/>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72"/>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51"/>
    <w:rsid w:val="007677B9"/>
    <w:rsid w:val="007677C3"/>
    <w:rsid w:val="007678A5"/>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12"/>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CB9"/>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3C"/>
    <w:rsid w:val="00780EEA"/>
    <w:rsid w:val="0078106A"/>
    <w:rsid w:val="007810F1"/>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829"/>
    <w:rsid w:val="00784BA2"/>
    <w:rsid w:val="00784F2D"/>
    <w:rsid w:val="00784F46"/>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08"/>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08"/>
    <w:rsid w:val="00793091"/>
    <w:rsid w:val="00793099"/>
    <w:rsid w:val="0079312A"/>
    <w:rsid w:val="007931D7"/>
    <w:rsid w:val="00793287"/>
    <w:rsid w:val="007935E0"/>
    <w:rsid w:val="00793703"/>
    <w:rsid w:val="007939FB"/>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3F"/>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88"/>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157"/>
    <w:rsid w:val="007A434A"/>
    <w:rsid w:val="007A44C6"/>
    <w:rsid w:val="007A45A8"/>
    <w:rsid w:val="007A4657"/>
    <w:rsid w:val="007A4783"/>
    <w:rsid w:val="007A47EE"/>
    <w:rsid w:val="007A4811"/>
    <w:rsid w:val="007A487E"/>
    <w:rsid w:val="007A4882"/>
    <w:rsid w:val="007A4A5D"/>
    <w:rsid w:val="007A4B2C"/>
    <w:rsid w:val="007A4BA0"/>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619"/>
    <w:rsid w:val="007C085E"/>
    <w:rsid w:val="007C0A57"/>
    <w:rsid w:val="007C0BE9"/>
    <w:rsid w:val="007C0C00"/>
    <w:rsid w:val="007C0D76"/>
    <w:rsid w:val="007C0FD2"/>
    <w:rsid w:val="007C104F"/>
    <w:rsid w:val="007C1137"/>
    <w:rsid w:val="007C1270"/>
    <w:rsid w:val="007C1389"/>
    <w:rsid w:val="007C14E6"/>
    <w:rsid w:val="007C1671"/>
    <w:rsid w:val="007C1746"/>
    <w:rsid w:val="007C1854"/>
    <w:rsid w:val="007C1AED"/>
    <w:rsid w:val="007C1BF6"/>
    <w:rsid w:val="007C1C33"/>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49C"/>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968"/>
    <w:rsid w:val="007C7A1D"/>
    <w:rsid w:val="007C7C41"/>
    <w:rsid w:val="007C7CB9"/>
    <w:rsid w:val="007C7DE7"/>
    <w:rsid w:val="007C7F3E"/>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55"/>
    <w:rsid w:val="007D2175"/>
    <w:rsid w:val="007D21E5"/>
    <w:rsid w:val="007D229E"/>
    <w:rsid w:val="007D2302"/>
    <w:rsid w:val="007D2330"/>
    <w:rsid w:val="007D2378"/>
    <w:rsid w:val="007D2437"/>
    <w:rsid w:val="007D244F"/>
    <w:rsid w:val="007D2459"/>
    <w:rsid w:val="007D2514"/>
    <w:rsid w:val="007D25AF"/>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A4"/>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BE7"/>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691"/>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D7EE3"/>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194"/>
    <w:rsid w:val="007E5236"/>
    <w:rsid w:val="007E5418"/>
    <w:rsid w:val="007E54E1"/>
    <w:rsid w:val="007E5515"/>
    <w:rsid w:val="007E5612"/>
    <w:rsid w:val="007E5956"/>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D79"/>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A7A"/>
    <w:rsid w:val="007F7B4D"/>
    <w:rsid w:val="007F7B75"/>
    <w:rsid w:val="007F7B9D"/>
    <w:rsid w:val="007F7BAB"/>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D85"/>
    <w:rsid w:val="00800ECE"/>
    <w:rsid w:val="008010D5"/>
    <w:rsid w:val="00801156"/>
    <w:rsid w:val="0080131E"/>
    <w:rsid w:val="00801373"/>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84"/>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1A"/>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186"/>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870"/>
    <w:rsid w:val="008109A8"/>
    <w:rsid w:val="008109AD"/>
    <w:rsid w:val="008109BC"/>
    <w:rsid w:val="00810A02"/>
    <w:rsid w:val="00810BB7"/>
    <w:rsid w:val="00810BD8"/>
    <w:rsid w:val="00810C14"/>
    <w:rsid w:val="00810C51"/>
    <w:rsid w:val="00810CB8"/>
    <w:rsid w:val="00810D3F"/>
    <w:rsid w:val="00810D66"/>
    <w:rsid w:val="00810E1A"/>
    <w:rsid w:val="00810E6D"/>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D92"/>
    <w:rsid w:val="00811E3C"/>
    <w:rsid w:val="00811EEB"/>
    <w:rsid w:val="00811F6A"/>
    <w:rsid w:val="00811F95"/>
    <w:rsid w:val="0081204F"/>
    <w:rsid w:val="0081219E"/>
    <w:rsid w:val="0081226F"/>
    <w:rsid w:val="00812360"/>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E2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7F3"/>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0EFB"/>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45"/>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D1"/>
    <w:rsid w:val="008251FE"/>
    <w:rsid w:val="00825258"/>
    <w:rsid w:val="00825269"/>
    <w:rsid w:val="00825389"/>
    <w:rsid w:val="008254B2"/>
    <w:rsid w:val="008254BE"/>
    <w:rsid w:val="0082569E"/>
    <w:rsid w:val="0082593C"/>
    <w:rsid w:val="00825967"/>
    <w:rsid w:val="008259B1"/>
    <w:rsid w:val="00825A70"/>
    <w:rsid w:val="00825BB9"/>
    <w:rsid w:val="00825BEE"/>
    <w:rsid w:val="00825CBD"/>
    <w:rsid w:val="00825DAC"/>
    <w:rsid w:val="00825EE5"/>
    <w:rsid w:val="00826184"/>
    <w:rsid w:val="0082628A"/>
    <w:rsid w:val="00826301"/>
    <w:rsid w:val="00826313"/>
    <w:rsid w:val="00826578"/>
    <w:rsid w:val="008265C8"/>
    <w:rsid w:val="00826760"/>
    <w:rsid w:val="00826824"/>
    <w:rsid w:val="008269C7"/>
    <w:rsid w:val="00826C57"/>
    <w:rsid w:val="00826D43"/>
    <w:rsid w:val="00826ECF"/>
    <w:rsid w:val="00826F33"/>
    <w:rsid w:val="00826F58"/>
    <w:rsid w:val="00826FB2"/>
    <w:rsid w:val="00826FB5"/>
    <w:rsid w:val="00827264"/>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02F"/>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0DA"/>
    <w:rsid w:val="00834167"/>
    <w:rsid w:val="00834297"/>
    <w:rsid w:val="00834303"/>
    <w:rsid w:val="008343ED"/>
    <w:rsid w:val="0083449C"/>
    <w:rsid w:val="00834624"/>
    <w:rsid w:val="00834642"/>
    <w:rsid w:val="0083478C"/>
    <w:rsid w:val="00834A22"/>
    <w:rsid w:val="00834A2A"/>
    <w:rsid w:val="00834A74"/>
    <w:rsid w:val="00834A82"/>
    <w:rsid w:val="00834B8D"/>
    <w:rsid w:val="00834B96"/>
    <w:rsid w:val="00834B9C"/>
    <w:rsid w:val="00834CC7"/>
    <w:rsid w:val="00834CD3"/>
    <w:rsid w:val="00834D2A"/>
    <w:rsid w:val="00834E1B"/>
    <w:rsid w:val="00834EA9"/>
    <w:rsid w:val="00834EF2"/>
    <w:rsid w:val="00834F7E"/>
    <w:rsid w:val="00834FD9"/>
    <w:rsid w:val="00834FE5"/>
    <w:rsid w:val="0083516C"/>
    <w:rsid w:val="00835410"/>
    <w:rsid w:val="0083543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7A7"/>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5E"/>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9A"/>
    <w:rsid w:val="00845FFF"/>
    <w:rsid w:val="0084604F"/>
    <w:rsid w:val="00846061"/>
    <w:rsid w:val="008460D4"/>
    <w:rsid w:val="0084618E"/>
    <w:rsid w:val="00846193"/>
    <w:rsid w:val="00846203"/>
    <w:rsid w:val="00846206"/>
    <w:rsid w:val="00846316"/>
    <w:rsid w:val="0084633F"/>
    <w:rsid w:val="008464F8"/>
    <w:rsid w:val="008465C4"/>
    <w:rsid w:val="00846629"/>
    <w:rsid w:val="0084669E"/>
    <w:rsid w:val="0084678E"/>
    <w:rsid w:val="008468CC"/>
    <w:rsid w:val="00846977"/>
    <w:rsid w:val="008469E6"/>
    <w:rsid w:val="00846B15"/>
    <w:rsid w:val="00846B34"/>
    <w:rsid w:val="00846BEE"/>
    <w:rsid w:val="00846C31"/>
    <w:rsid w:val="00846D27"/>
    <w:rsid w:val="00846DC6"/>
    <w:rsid w:val="00846E66"/>
    <w:rsid w:val="00846F9C"/>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6D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5AF"/>
    <w:rsid w:val="00851633"/>
    <w:rsid w:val="00851758"/>
    <w:rsid w:val="00851839"/>
    <w:rsid w:val="0085187B"/>
    <w:rsid w:val="00851963"/>
    <w:rsid w:val="00851A50"/>
    <w:rsid w:val="00851B0C"/>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EC4"/>
    <w:rsid w:val="00853F35"/>
    <w:rsid w:val="008540B1"/>
    <w:rsid w:val="00854165"/>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64"/>
    <w:rsid w:val="008575C6"/>
    <w:rsid w:val="00857660"/>
    <w:rsid w:val="00857729"/>
    <w:rsid w:val="0085774E"/>
    <w:rsid w:val="00857765"/>
    <w:rsid w:val="00857819"/>
    <w:rsid w:val="00857886"/>
    <w:rsid w:val="00857898"/>
    <w:rsid w:val="0085789D"/>
    <w:rsid w:val="00857CDF"/>
    <w:rsid w:val="00857CE7"/>
    <w:rsid w:val="00857E22"/>
    <w:rsid w:val="00857E5D"/>
    <w:rsid w:val="00857EC2"/>
    <w:rsid w:val="00857F8E"/>
    <w:rsid w:val="00860010"/>
    <w:rsid w:val="00860015"/>
    <w:rsid w:val="00860088"/>
    <w:rsid w:val="00860194"/>
    <w:rsid w:val="0086019B"/>
    <w:rsid w:val="00860489"/>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7"/>
    <w:rsid w:val="00862719"/>
    <w:rsid w:val="0086281D"/>
    <w:rsid w:val="0086282B"/>
    <w:rsid w:val="008628BD"/>
    <w:rsid w:val="00862A67"/>
    <w:rsid w:val="00862ABE"/>
    <w:rsid w:val="00862BB0"/>
    <w:rsid w:val="00862BB2"/>
    <w:rsid w:val="00862CCF"/>
    <w:rsid w:val="00862CFB"/>
    <w:rsid w:val="00862D26"/>
    <w:rsid w:val="00862D9B"/>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5F1F"/>
    <w:rsid w:val="0087602C"/>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C65"/>
    <w:rsid w:val="00882DA7"/>
    <w:rsid w:val="00882F32"/>
    <w:rsid w:val="00882FA8"/>
    <w:rsid w:val="008830E7"/>
    <w:rsid w:val="008830F4"/>
    <w:rsid w:val="008830FC"/>
    <w:rsid w:val="0088310B"/>
    <w:rsid w:val="0088326D"/>
    <w:rsid w:val="008832DF"/>
    <w:rsid w:val="008833A1"/>
    <w:rsid w:val="008835B9"/>
    <w:rsid w:val="0088369C"/>
    <w:rsid w:val="00883706"/>
    <w:rsid w:val="00883753"/>
    <w:rsid w:val="008838E6"/>
    <w:rsid w:val="00883904"/>
    <w:rsid w:val="008839B3"/>
    <w:rsid w:val="00883A17"/>
    <w:rsid w:val="00883A82"/>
    <w:rsid w:val="00883AF7"/>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064"/>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8B5"/>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3FEE"/>
    <w:rsid w:val="008941AE"/>
    <w:rsid w:val="008941C7"/>
    <w:rsid w:val="008942F6"/>
    <w:rsid w:val="008942FA"/>
    <w:rsid w:val="008943A2"/>
    <w:rsid w:val="00894462"/>
    <w:rsid w:val="008944ED"/>
    <w:rsid w:val="00894594"/>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36"/>
    <w:rsid w:val="008955EB"/>
    <w:rsid w:val="00895625"/>
    <w:rsid w:val="008956B1"/>
    <w:rsid w:val="0089592A"/>
    <w:rsid w:val="00895974"/>
    <w:rsid w:val="00895A72"/>
    <w:rsid w:val="00895A7F"/>
    <w:rsid w:val="00895AB6"/>
    <w:rsid w:val="00895AFB"/>
    <w:rsid w:val="00895C26"/>
    <w:rsid w:val="00895C55"/>
    <w:rsid w:val="00895E3B"/>
    <w:rsid w:val="00895E73"/>
    <w:rsid w:val="00895F39"/>
    <w:rsid w:val="00895F92"/>
    <w:rsid w:val="0089614B"/>
    <w:rsid w:val="00896187"/>
    <w:rsid w:val="0089628C"/>
    <w:rsid w:val="00896475"/>
    <w:rsid w:val="008964C2"/>
    <w:rsid w:val="00896663"/>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57"/>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C1"/>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0"/>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AF7"/>
    <w:rsid w:val="008A6C21"/>
    <w:rsid w:val="008A6DCC"/>
    <w:rsid w:val="008A6E0C"/>
    <w:rsid w:val="008A6FB5"/>
    <w:rsid w:val="008A7049"/>
    <w:rsid w:val="008A704B"/>
    <w:rsid w:val="008A7075"/>
    <w:rsid w:val="008A7128"/>
    <w:rsid w:val="008A7292"/>
    <w:rsid w:val="008A734C"/>
    <w:rsid w:val="008A7548"/>
    <w:rsid w:val="008A7623"/>
    <w:rsid w:val="008A763E"/>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3B"/>
    <w:rsid w:val="008B0DB1"/>
    <w:rsid w:val="008B0E06"/>
    <w:rsid w:val="008B0F73"/>
    <w:rsid w:val="008B0FB8"/>
    <w:rsid w:val="008B0FE9"/>
    <w:rsid w:val="008B1039"/>
    <w:rsid w:val="008B104C"/>
    <w:rsid w:val="008B10B6"/>
    <w:rsid w:val="008B1146"/>
    <w:rsid w:val="008B123E"/>
    <w:rsid w:val="008B1376"/>
    <w:rsid w:val="008B1505"/>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7B"/>
    <w:rsid w:val="008B5BC1"/>
    <w:rsid w:val="008B5C8A"/>
    <w:rsid w:val="008B5CC5"/>
    <w:rsid w:val="008B5D1D"/>
    <w:rsid w:val="008B5E6A"/>
    <w:rsid w:val="008B60F4"/>
    <w:rsid w:val="008B6131"/>
    <w:rsid w:val="008B61A7"/>
    <w:rsid w:val="008B61D7"/>
    <w:rsid w:val="008B61DF"/>
    <w:rsid w:val="008B6272"/>
    <w:rsid w:val="008B6387"/>
    <w:rsid w:val="008B64A8"/>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EA"/>
    <w:rsid w:val="008C09F7"/>
    <w:rsid w:val="008C0A09"/>
    <w:rsid w:val="008C0B2F"/>
    <w:rsid w:val="008C0B9B"/>
    <w:rsid w:val="008C0BEC"/>
    <w:rsid w:val="008C0D27"/>
    <w:rsid w:val="008C0DA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D36"/>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1CE"/>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59"/>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A7F"/>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4D"/>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0EBE"/>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9AC"/>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3EFE"/>
    <w:rsid w:val="008E41BE"/>
    <w:rsid w:val="008E41DD"/>
    <w:rsid w:val="008E4312"/>
    <w:rsid w:val="008E4382"/>
    <w:rsid w:val="008E4383"/>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5D"/>
    <w:rsid w:val="008F2E84"/>
    <w:rsid w:val="008F2F74"/>
    <w:rsid w:val="008F30F1"/>
    <w:rsid w:val="008F315F"/>
    <w:rsid w:val="008F318E"/>
    <w:rsid w:val="008F31AE"/>
    <w:rsid w:val="008F3238"/>
    <w:rsid w:val="008F3257"/>
    <w:rsid w:val="008F3378"/>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BB"/>
    <w:rsid w:val="008F48C5"/>
    <w:rsid w:val="008F49F4"/>
    <w:rsid w:val="008F4B84"/>
    <w:rsid w:val="008F4B85"/>
    <w:rsid w:val="008F4C00"/>
    <w:rsid w:val="008F4C0B"/>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BA1"/>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34D"/>
    <w:rsid w:val="0090141B"/>
    <w:rsid w:val="009016C6"/>
    <w:rsid w:val="009016E9"/>
    <w:rsid w:val="00901861"/>
    <w:rsid w:val="009018C3"/>
    <w:rsid w:val="00901924"/>
    <w:rsid w:val="00901959"/>
    <w:rsid w:val="00901960"/>
    <w:rsid w:val="009019E8"/>
    <w:rsid w:val="00901AC5"/>
    <w:rsid w:val="00901B44"/>
    <w:rsid w:val="00901CAC"/>
    <w:rsid w:val="00901E35"/>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BDE"/>
    <w:rsid w:val="00903D1A"/>
    <w:rsid w:val="00903DDF"/>
    <w:rsid w:val="00903E7C"/>
    <w:rsid w:val="00903E89"/>
    <w:rsid w:val="00903EE3"/>
    <w:rsid w:val="00903F11"/>
    <w:rsid w:val="00903F6C"/>
    <w:rsid w:val="00903F9E"/>
    <w:rsid w:val="00903FE8"/>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6B2"/>
    <w:rsid w:val="00906743"/>
    <w:rsid w:val="0090674D"/>
    <w:rsid w:val="0090675C"/>
    <w:rsid w:val="00906872"/>
    <w:rsid w:val="00906A16"/>
    <w:rsid w:val="00906AAC"/>
    <w:rsid w:val="00906B5A"/>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437"/>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11F"/>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088"/>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6FB"/>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1AA"/>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947"/>
    <w:rsid w:val="00926B85"/>
    <w:rsid w:val="00926BDC"/>
    <w:rsid w:val="00926C94"/>
    <w:rsid w:val="00926C96"/>
    <w:rsid w:val="00926D32"/>
    <w:rsid w:val="00926E08"/>
    <w:rsid w:val="00926E6C"/>
    <w:rsid w:val="00926EC9"/>
    <w:rsid w:val="00926EE0"/>
    <w:rsid w:val="00926F3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6F5"/>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97"/>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28"/>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1F"/>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1B4"/>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3"/>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292"/>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087"/>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58B"/>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1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60E"/>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3B"/>
    <w:rsid w:val="00966956"/>
    <w:rsid w:val="00966967"/>
    <w:rsid w:val="00966B5A"/>
    <w:rsid w:val="00966BD0"/>
    <w:rsid w:val="00966BF5"/>
    <w:rsid w:val="00966C87"/>
    <w:rsid w:val="00966E45"/>
    <w:rsid w:val="00966E77"/>
    <w:rsid w:val="00966F32"/>
    <w:rsid w:val="00967022"/>
    <w:rsid w:val="009670A7"/>
    <w:rsid w:val="0096711B"/>
    <w:rsid w:val="00967232"/>
    <w:rsid w:val="009672D5"/>
    <w:rsid w:val="009673CC"/>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07"/>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7B"/>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E49"/>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4E"/>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72"/>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89"/>
    <w:rsid w:val="009848D2"/>
    <w:rsid w:val="00984975"/>
    <w:rsid w:val="00984A1B"/>
    <w:rsid w:val="00984B35"/>
    <w:rsid w:val="00984B5B"/>
    <w:rsid w:val="00984B82"/>
    <w:rsid w:val="00984B9E"/>
    <w:rsid w:val="00984C3C"/>
    <w:rsid w:val="00984C53"/>
    <w:rsid w:val="00984C6F"/>
    <w:rsid w:val="00984D88"/>
    <w:rsid w:val="00984EBB"/>
    <w:rsid w:val="00984F4B"/>
    <w:rsid w:val="00984F63"/>
    <w:rsid w:val="00984FC5"/>
    <w:rsid w:val="0098522F"/>
    <w:rsid w:val="00985235"/>
    <w:rsid w:val="009853B0"/>
    <w:rsid w:val="0098545D"/>
    <w:rsid w:val="009856B3"/>
    <w:rsid w:val="009858ED"/>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097"/>
    <w:rsid w:val="0098721B"/>
    <w:rsid w:val="00987242"/>
    <w:rsid w:val="0098726F"/>
    <w:rsid w:val="009872B2"/>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20"/>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6C7"/>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1BF"/>
    <w:rsid w:val="009A626B"/>
    <w:rsid w:val="009A62B8"/>
    <w:rsid w:val="009A6363"/>
    <w:rsid w:val="009A650C"/>
    <w:rsid w:val="009A667E"/>
    <w:rsid w:val="009A6685"/>
    <w:rsid w:val="009A6723"/>
    <w:rsid w:val="009A6729"/>
    <w:rsid w:val="009A68DA"/>
    <w:rsid w:val="009A699F"/>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6FE"/>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59"/>
    <w:rsid w:val="009C228C"/>
    <w:rsid w:val="009C235D"/>
    <w:rsid w:val="009C23D6"/>
    <w:rsid w:val="009C265F"/>
    <w:rsid w:val="009C27EF"/>
    <w:rsid w:val="009C282C"/>
    <w:rsid w:val="009C2A6D"/>
    <w:rsid w:val="009C2A85"/>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E1E"/>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455"/>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7FA"/>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1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CC"/>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3D8"/>
    <w:rsid w:val="009E5610"/>
    <w:rsid w:val="009E57E1"/>
    <w:rsid w:val="009E5878"/>
    <w:rsid w:val="009E588A"/>
    <w:rsid w:val="009E589C"/>
    <w:rsid w:val="009E5B0B"/>
    <w:rsid w:val="009E5BAE"/>
    <w:rsid w:val="009E5BF3"/>
    <w:rsid w:val="009E5C96"/>
    <w:rsid w:val="009E5E48"/>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0D1"/>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14"/>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8AB"/>
    <w:rsid w:val="009F3A24"/>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DE"/>
    <w:rsid w:val="009F5DF2"/>
    <w:rsid w:val="009F5EBE"/>
    <w:rsid w:val="009F60A0"/>
    <w:rsid w:val="009F60AA"/>
    <w:rsid w:val="009F60F8"/>
    <w:rsid w:val="009F617A"/>
    <w:rsid w:val="009F6254"/>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B4"/>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679"/>
    <w:rsid w:val="00A007BD"/>
    <w:rsid w:val="00A0084A"/>
    <w:rsid w:val="00A009DC"/>
    <w:rsid w:val="00A00A78"/>
    <w:rsid w:val="00A00AD9"/>
    <w:rsid w:val="00A00B4C"/>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7F6"/>
    <w:rsid w:val="00A02806"/>
    <w:rsid w:val="00A0280D"/>
    <w:rsid w:val="00A02825"/>
    <w:rsid w:val="00A028D7"/>
    <w:rsid w:val="00A02AEC"/>
    <w:rsid w:val="00A02CDC"/>
    <w:rsid w:val="00A02F2F"/>
    <w:rsid w:val="00A03024"/>
    <w:rsid w:val="00A03084"/>
    <w:rsid w:val="00A0320F"/>
    <w:rsid w:val="00A03361"/>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79"/>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26"/>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CBF"/>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2E3"/>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04"/>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76"/>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7F"/>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8E"/>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7EF"/>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641"/>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EF"/>
    <w:rsid w:val="00A35EF0"/>
    <w:rsid w:val="00A35FC7"/>
    <w:rsid w:val="00A3604A"/>
    <w:rsid w:val="00A362C9"/>
    <w:rsid w:val="00A363EC"/>
    <w:rsid w:val="00A3657E"/>
    <w:rsid w:val="00A366E7"/>
    <w:rsid w:val="00A36739"/>
    <w:rsid w:val="00A36812"/>
    <w:rsid w:val="00A3684B"/>
    <w:rsid w:val="00A3690E"/>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989"/>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75F"/>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10"/>
    <w:rsid w:val="00A42FE6"/>
    <w:rsid w:val="00A4311C"/>
    <w:rsid w:val="00A4318C"/>
    <w:rsid w:val="00A4318D"/>
    <w:rsid w:val="00A43300"/>
    <w:rsid w:val="00A433C8"/>
    <w:rsid w:val="00A43521"/>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7A"/>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E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06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3DDF"/>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C5F"/>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7F"/>
    <w:rsid w:val="00A60CC0"/>
    <w:rsid w:val="00A60D5F"/>
    <w:rsid w:val="00A60E40"/>
    <w:rsid w:val="00A60FD6"/>
    <w:rsid w:val="00A60FE1"/>
    <w:rsid w:val="00A6118D"/>
    <w:rsid w:val="00A611CD"/>
    <w:rsid w:val="00A611F1"/>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D45"/>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2E9"/>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55"/>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B15"/>
    <w:rsid w:val="00A72C05"/>
    <w:rsid w:val="00A72C06"/>
    <w:rsid w:val="00A72C30"/>
    <w:rsid w:val="00A72D4A"/>
    <w:rsid w:val="00A72E01"/>
    <w:rsid w:val="00A72E3C"/>
    <w:rsid w:val="00A72E78"/>
    <w:rsid w:val="00A72F81"/>
    <w:rsid w:val="00A72FA7"/>
    <w:rsid w:val="00A73013"/>
    <w:rsid w:val="00A73028"/>
    <w:rsid w:val="00A730A5"/>
    <w:rsid w:val="00A731E2"/>
    <w:rsid w:val="00A73210"/>
    <w:rsid w:val="00A7325A"/>
    <w:rsid w:val="00A73327"/>
    <w:rsid w:val="00A7341F"/>
    <w:rsid w:val="00A734C3"/>
    <w:rsid w:val="00A7354F"/>
    <w:rsid w:val="00A735CA"/>
    <w:rsid w:val="00A73747"/>
    <w:rsid w:val="00A737C5"/>
    <w:rsid w:val="00A738AB"/>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4F3"/>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6B8"/>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BC1"/>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EFF"/>
    <w:rsid w:val="00A90FCE"/>
    <w:rsid w:val="00A90FE4"/>
    <w:rsid w:val="00A91095"/>
    <w:rsid w:val="00A9110B"/>
    <w:rsid w:val="00A911AC"/>
    <w:rsid w:val="00A91438"/>
    <w:rsid w:val="00A9156C"/>
    <w:rsid w:val="00A91595"/>
    <w:rsid w:val="00A91620"/>
    <w:rsid w:val="00A918CF"/>
    <w:rsid w:val="00A919CE"/>
    <w:rsid w:val="00A91A17"/>
    <w:rsid w:val="00A91C7F"/>
    <w:rsid w:val="00A91D26"/>
    <w:rsid w:val="00A91DBA"/>
    <w:rsid w:val="00A91E13"/>
    <w:rsid w:val="00A91E3B"/>
    <w:rsid w:val="00A91EED"/>
    <w:rsid w:val="00A91F5C"/>
    <w:rsid w:val="00A92029"/>
    <w:rsid w:val="00A92169"/>
    <w:rsid w:val="00A921F7"/>
    <w:rsid w:val="00A92449"/>
    <w:rsid w:val="00A92507"/>
    <w:rsid w:val="00A92620"/>
    <w:rsid w:val="00A927A6"/>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3A"/>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49"/>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1CF"/>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D50"/>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253"/>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7C8"/>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394"/>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13"/>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56"/>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2E"/>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0B"/>
    <w:rsid w:val="00AC5554"/>
    <w:rsid w:val="00AC555B"/>
    <w:rsid w:val="00AC5653"/>
    <w:rsid w:val="00AC576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25"/>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0D"/>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42"/>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9D"/>
    <w:rsid w:val="00AD6DE7"/>
    <w:rsid w:val="00AD6F25"/>
    <w:rsid w:val="00AD7092"/>
    <w:rsid w:val="00AD71BD"/>
    <w:rsid w:val="00AD71DC"/>
    <w:rsid w:val="00AD71E8"/>
    <w:rsid w:val="00AD730C"/>
    <w:rsid w:val="00AD7342"/>
    <w:rsid w:val="00AD7397"/>
    <w:rsid w:val="00AD7567"/>
    <w:rsid w:val="00AD7615"/>
    <w:rsid w:val="00AD7672"/>
    <w:rsid w:val="00AD77C6"/>
    <w:rsid w:val="00AD7877"/>
    <w:rsid w:val="00AD78B5"/>
    <w:rsid w:val="00AD7A50"/>
    <w:rsid w:val="00AD7B2A"/>
    <w:rsid w:val="00AD7B87"/>
    <w:rsid w:val="00AD7BFF"/>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E5B"/>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87E"/>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1F5B"/>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AD"/>
    <w:rsid w:val="00AF37B3"/>
    <w:rsid w:val="00AF37DB"/>
    <w:rsid w:val="00AF386B"/>
    <w:rsid w:val="00AF39C7"/>
    <w:rsid w:val="00AF3AFF"/>
    <w:rsid w:val="00AF3C40"/>
    <w:rsid w:val="00AF3C6D"/>
    <w:rsid w:val="00AF3CC4"/>
    <w:rsid w:val="00AF3D5A"/>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AC"/>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4B"/>
    <w:rsid w:val="00AF74B8"/>
    <w:rsid w:val="00AF7636"/>
    <w:rsid w:val="00AF764E"/>
    <w:rsid w:val="00AF76BB"/>
    <w:rsid w:val="00AF76FE"/>
    <w:rsid w:val="00AF7791"/>
    <w:rsid w:val="00AF78AD"/>
    <w:rsid w:val="00AF79AD"/>
    <w:rsid w:val="00AF7AC0"/>
    <w:rsid w:val="00AF7AC9"/>
    <w:rsid w:val="00AF7C65"/>
    <w:rsid w:val="00AF7D17"/>
    <w:rsid w:val="00AF7DF8"/>
    <w:rsid w:val="00AF7E19"/>
    <w:rsid w:val="00B001AD"/>
    <w:rsid w:val="00B00372"/>
    <w:rsid w:val="00B0058A"/>
    <w:rsid w:val="00B006A9"/>
    <w:rsid w:val="00B0084E"/>
    <w:rsid w:val="00B008C1"/>
    <w:rsid w:val="00B00920"/>
    <w:rsid w:val="00B009A0"/>
    <w:rsid w:val="00B00A06"/>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C32"/>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2F52"/>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43"/>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CC6"/>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2F"/>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3ED"/>
    <w:rsid w:val="00B22401"/>
    <w:rsid w:val="00B22418"/>
    <w:rsid w:val="00B226C4"/>
    <w:rsid w:val="00B226CA"/>
    <w:rsid w:val="00B22728"/>
    <w:rsid w:val="00B22785"/>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4FA"/>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5A2"/>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5E"/>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4D"/>
    <w:rsid w:val="00B30FA4"/>
    <w:rsid w:val="00B30FBF"/>
    <w:rsid w:val="00B3102E"/>
    <w:rsid w:val="00B3109D"/>
    <w:rsid w:val="00B310B3"/>
    <w:rsid w:val="00B31273"/>
    <w:rsid w:val="00B312FA"/>
    <w:rsid w:val="00B31369"/>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037"/>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93"/>
    <w:rsid w:val="00B345B1"/>
    <w:rsid w:val="00B34667"/>
    <w:rsid w:val="00B346F4"/>
    <w:rsid w:val="00B34718"/>
    <w:rsid w:val="00B347CC"/>
    <w:rsid w:val="00B348EF"/>
    <w:rsid w:val="00B34C2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4B"/>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8C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3F"/>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E77"/>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CFF"/>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A0"/>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1EC"/>
    <w:rsid w:val="00B6521A"/>
    <w:rsid w:val="00B6523E"/>
    <w:rsid w:val="00B65292"/>
    <w:rsid w:val="00B652CB"/>
    <w:rsid w:val="00B6533B"/>
    <w:rsid w:val="00B655C7"/>
    <w:rsid w:val="00B65618"/>
    <w:rsid w:val="00B6576D"/>
    <w:rsid w:val="00B6581C"/>
    <w:rsid w:val="00B65826"/>
    <w:rsid w:val="00B65845"/>
    <w:rsid w:val="00B658DF"/>
    <w:rsid w:val="00B6591F"/>
    <w:rsid w:val="00B65ADC"/>
    <w:rsid w:val="00B65BC0"/>
    <w:rsid w:val="00B65BEA"/>
    <w:rsid w:val="00B65C01"/>
    <w:rsid w:val="00B65C45"/>
    <w:rsid w:val="00B65E1F"/>
    <w:rsid w:val="00B66238"/>
    <w:rsid w:val="00B662F1"/>
    <w:rsid w:val="00B664D2"/>
    <w:rsid w:val="00B664E0"/>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244"/>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727"/>
    <w:rsid w:val="00B7385D"/>
    <w:rsid w:val="00B738CE"/>
    <w:rsid w:val="00B73AD9"/>
    <w:rsid w:val="00B73B8A"/>
    <w:rsid w:val="00B73BBD"/>
    <w:rsid w:val="00B73C14"/>
    <w:rsid w:val="00B73D09"/>
    <w:rsid w:val="00B740A1"/>
    <w:rsid w:val="00B7428C"/>
    <w:rsid w:val="00B74298"/>
    <w:rsid w:val="00B7433D"/>
    <w:rsid w:val="00B743DB"/>
    <w:rsid w:val="00B74453"/>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CB7"/>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2F41"/>
    <w:rsid w:val="00B83049"/>
    <w:rsid w:val="00B830B8"/>
    <w:rsid w:val="00B83163"/>
    <w:rsid w:val="00B832AC"/>
    <w:rsid w:val="00B83316"/>
    <w:rsid w:val="00B8344F"/>
    <w:rsid w:val="00B834D0"/>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62C"/>
    <w:rsid w:val="00B8476B"/>
    <w:rsid w:val="00B8476C"/>
    <w:rsid w:val="00B848F1"/>
    <w:rsid w:val="00B84A2E"/>
    <w:rsid w:val="00B84B98"/>
    <w:rsid w:val="00B84E0A"/>
    <w:rsid w:val="00B84ECF"/>
    <w:rsid w:val="00B84FC4"/>
    <w:rsid w:val="00B85119"/>
    <w:rsid w:val="00B85180"/>
    <w:rsid w:val="00B85351"/>
    <w:rsid w:val="00B8537D"/>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13"/>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4FF"/>
    <w:rsid w:val="00B9279C"/>
    <w:rsid w:val="00B927CF"/>
    <w:rsid w:val="00B9286A"/>
    <w:rsid w:val="00B928CA"/>
    <w:rsid w:val="00B9298B"/>
    <w:rsid w:val="00B92A7C"/>
    <w:rsid w:val="00B92B0B"/>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A81"/>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630"/>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0A0"/>
    <w:rsid w:val="00BB0305"/>
    <w:rsid w:val="00BB0363"/>
    <w:rsid w:val="00BB03AC"/>
    <w:rsid w:val="00BB0436"/>
    <w:rsid w:val="00BB04C3"/>
    <w:rsid w:val="00BB05BF"/>
    <w:rsid w:val="00BB05CD"/>
    <w:rsid w:val="00BB06A9"/>
    <w:rsid w:val="00BB071B"/>
    <w:rsid w:val="00BB0757"/>
    <w:rsid w:val="00BB0832"/>
    <w:rsid w:val="00BB0907"/>
    <w:rsid w:val="00BB0B10"/>
    <w:rsid w:val="00BB0BC4"/>
    <w:rsid w:val="00BB0C27"/>
    <w:rsid w:val="00BB0D39"/>
    <w:rsid w:val="00BB0DD3"/>
    <w:rsid w:val="00BB0E0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6A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3C9"/>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906"/>
    <w:rsid w:val="00BC6C28"/>
    <w:rsid w:val="00BC6CE1"/>
    <w:rsid w:val="00BC6D17"/>
    <w:rsid w:val="00BC6ED5"/>
    <w:rsid w:val="00BC6F21"/>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AEC"/>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C6"/>
    <w:rsid w:val="00BD51E5"/>
    <w:rsid w:val="00BD51EC"/>
    <w:rsid w:val="00BD5298"/>
    <w:rsid w:val="00BD540C"/>
    <w:rsid w:val="00BD5525"/>
    <w:rsid w:val="00BD55C6"/>
    <w:rsid w:val="00BD5643"/>
    <w:rsid w:val="00BD5685"/>
    <w:rsid w:val="00BD56E9"/>
    <w:rsid w:val="00BD5728"/>
    <w:rsid w:val="00BD5820"/>
    <w:rsid w:val="00BD58F3"/>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8F2"/>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5F0"/>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84"/>
    <w:rsid w:val="00BE75E9"/>
    <w:rsid w:val="00BE76A0"/>
    <w:rsid w:val="00BE76E3"/>
    <w:rsid w:val="00BE7760"/>
    <w:rsid w:val="00BE77BC"/>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1C7"/>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82"/>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8DF"/>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167"/>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788"/>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45"/>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72"/>
    <w:rsid w:val="00C02BF9"/>
    <w:rsid w:val="00C02CF0"/>
    <w:rsid w:val="00C02E1F"/>
    <w:rsid w:val="00C02EA7"/>
    <w:rsid w:val="00C02EB1"/>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35"/>
    <w:rsid w:val="00C04DD3"/>
    <w:rsid w:val="00C04E8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3BC"/>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16F"/>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A15"/>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5CF"/>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A5"/>
    <w:rsid w:val="00C235C6"/>
    <w:rsid w:val="00C2361C"/>
    <w:rsid w:val="00C2362C"/>
    <w:rsid w:val="00C23683"/>
    <w:rsid w:val="00C2369A"/>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D44"/>
    <w:rsid w:val="00C25E48"/>
    <w:rsid w:val="00C25EAC"/>
    <w:rsid w:val="00C25ED9"/>
    <w:rsid w:val="00C25F9A"/>
    <w:rsid w:val="00C25FEC"/>
    <w:rsid w:val="00C26026"/>
    <w:rsid w:val="00C2608A"/>
    <w:rsid w:val="00C26167"/>
    <w:rsid w:val="00C26485"/>
    <w:rsid w:val="00C2654F"/>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27A8F"/>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81"/>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7BE"/>
    <w:rsid w:val="00C50B8F"/>
    <w:rsid w:val="00C50BAD"/>
    <w:rsid w:val="00C50BB8"/>
    <w:rsid w:val="00C50BDB"/>
    <w:rsid w:val="00C50C08"/>
    <w:rsid w:val="00C50CFB"/>
    <w:rsid w:val="00C50D43"/>
    <w:rsid w:val="00C50D4B"/>
    <w:rsid w:val="00C50DDF"/>
    <w:rsid w:val="00C50EAB"/>
    <w:rsid w:val="00C50EDA"/>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1FD"/>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19B"/>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E67"/>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8DA"/>
    <w:rsid w:val="00C649E2"/>
    <w:rsid w:val="00C64D10"/>
    <w:rsid w:val="00C64D9B"/>
    <w:rsid w:val="00C64D9F"/>
    <w:rsid w:val="00C64DDC"/>
    <w:rsid w:val="00C64E4D"/>
    <w:rsid w:val="00C64E53"/>
    <w:rsid w:val="00C64EDD"/>
    <w:rsid w:val="00C65010"/>
    <w:rsid w:val="00C6506B"/>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3"/>
    <w:rsid w:val="00C70D65"/>
    <w:rsid w:val="00C70D8B"/>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43"/>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89"/>
    <w:rsid w:val="00C800BE"/>
    <w:rsid w:val="00C800DC"/>
    <w:rsid w:val="00C80424"/>
    <w:rsid w:val="00C80550"/>
    <w:rsid w:val="00C8059A"/>
    <w:rsid w:val="00C8074F"/>
    <w:rsid w:val="00C808F5"/>
    <w:rsid w:val="00C80ACE"/>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79F"/>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9E5"/>
    <w:rsid w:val="00C83A26"/>
    <w:rsid w:val="00C83C95"/>
    <w:rsid w:val="00C83EDD"/>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53"/>
    <w:rsid w:val="00C85576"/>
    <w:rsid w:val="00C855DA"/>
    <w:rsid w:val="00C8560D"/>
    <w:rsid w:val="00C8576B"/>
    <w:rsid w:val="00C857D5"/>
    <w:rsid w:val="00C8585F"/>
    <w:rsid w:val="00C85892"/>
    <w:rsid w:val="00C859DB"/>
    <w:rsid w:val="00C85A0A"/>
    <w:rsid w:val="00C85A51"/>
    <w:rsid w:val="00C85AB1"/>
    <w:rsid w:val="00C85AC2"/>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1D"/>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0F"/>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48"/>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30"/>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E8A"/>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0B4"/>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0F8"/>
    <w:rsid w:val="00CB012E"/>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8F"/>
    <w:rsid w:val="00CB40A0"/>
    <w:rsid w:val="00CB4120"/>
    <w:rsid w:val="00CB4204"/>
    <w:rsid w:val="00CB420E"/>
    <w:rsid w:val="00CB4254"/>
    <w:rsid w:val="00CB43DA"/>
    <w:rsid w:val="00CB4410"/>
    <w:rsid w:val="00CB462F"/>
    <w:rsid w:val="00CB4639"/>
    <w:rsid w:val="00CB479F"/>
    <w:rsid w:val="00CB47C2"/>
    <w:rsid w:val="00CB4857"/>
    <w:rsid w:val="00CB497E"/>
    <w:rsid w:val="00CB4A0C"/>
    <w:rsid w:val="00CB4A95"/>
    <w:rsid w:val="00CB4AAE"/>
    <w:rsid w:val="00CB4AB7"/>
    <w:rsid w:val="00CB4B24"/>
    <w:rsid w:val="00CB4CB5"/>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BD4"/>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AA"/>
    <w:rsid w:val="00CC16D7"/>
    <w:rsid w:val="00CC17B5"/>
    <w:rsid w:val="00CC17E5"/>
    <w:rsid w:val="00CC188D"/>
    <w:rsid w:val="00CC1894"/>
    <w:rsid w:val="00CC1A72"/>
    <w:rsid w:val="00CC1A95"/>
    <w:rsid w:val="00CC1BA1"/>
    <w:rsid w:val="00CC1CC9"/>
    <w:rsid w:val="00CC1CE4"/>
    <w:rsid w:val="00CC1D66"/>
    <w:rsid w:val="00CC1DDF"/>
    <w:rsid w:val="00CC1ED1"/>
    <w:rsid w:val="00CC1EFC"/>
    <w:rsid w:val="00CC1FD3"/>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65"/>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DCC"/>
    <w:rsid w:val="00CD2E4D"/>
    <w:rsid w:val="00CD2EE8"/>
    <w:rsid w:val="00CD2FCC"/>
    <w:rsid w:val="00CD302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2F"/>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0B"/>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7AA"/>
    <w:rsid w:val="00CF2877"/>
    <w:rsid w:val="00CF28AA"/>
    <w:rsid w:val="00CF28AB"/>
    <w:rsid w:val="00CF2964"/>
    <w:rsid w:val="00CF29C8"/>
    <w:rsid w:val="00CF2C46"/>
    <w:rsid w:val="00CF2C63"/>
    <w:rsid w:val="00CF2D90"/>
    <w:rsid w:val="00CF2F38"/>
    <w:rsid w:val="00CF2F75"/>
    <w:rsid w:val="00CF3057"/>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09"/>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1"/>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2C"/>
    <w:rsid w:val="00D00648"/>
    <w:rsid w:val="00D006F3"/>
    <w:rsid w:val="00D00836"/>
    <w:rsid w:val="00D008B8"/>
    <w:rsid w:val="00D00A42"/>
    <w:rsid w:val="00D00B92"/>
    <w:rsid w:val="00D00C0E"/>
    <w:rsid w:val="00D00D32"/>
    <w:rsid w:val="00D00F6C"/>
    <w:rsid w:val="00D0100F"/>
    <w:rsid w:val="00D0103D"/>
    <w:rsid w:val="00D011E2"/>
    <w:rsid w:val="00D012D1"/>
    <w:rsid w:val="00D0140E"/>
    <w:rsid w:val="00D01465"/>
    <w:rsid w:val="00D014FC"/>
    <w:rsid w:val="00D015FF"/>
    <w:rsid w:val="00D01610"/>
    <w:rsid w:val="00D016FC"/>
    <w:rsid w:val="00D017BA"/>
    <w:rsid w:val="00D01874"/>
    <w:rsid w:val="00D018D3"/>
    <w:rsid w:val="00D01AAF"/>
    <w:rsid w:val="00D01ACB"/>
    <w:rsid w:val="00D01B2E"/>
    <w:rsid w:val="00D01C68"/>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AA2"/>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5EFF"/>
    <w:rsid w:val="00D0602A"/>
    <w:rsid w:val="00D0603A"/>
    <w:rsid w:val="00D061D8"/>
    <w:rsid w:val="00D06325"/>
    <w:rsid w:val="00D06398"/>
    <w:rsid w:val="00D06403"/>
    <w:rsid w:val="00D06563"/>
    <w:rsid w:val="00D0663D"/>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3E5"/>
    <w:rsid w:val="00D14417"/>
    <w:rsid w:val="00D145AD"/>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B90"/>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AFC"/>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98B"/>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C52"/>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C9E"/>
    <w:rsid w:val="00D27DC1"/>
    <w:rsid w:val="00D27E17"/>
    <w:rsid w:val="00D27E20"/>
    <w:rsid w:val="00D3012D"/>
    <w:rsid w:val="00D302B0"/>
    <w:rsid w:val="00D303ED"/>
    <w:rsid w:val="00D30675"/>
    <w:rsid w:val="00D30728"/>
    <w:rsid w:val="00D30770"/>
    <w:rsid w:val="00D307EA"/>
    <w:rsid w:val="00D3081F"/>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3CD"/>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0"/>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C95"/>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0"/>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64"/>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33F"/>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247"/>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70"/>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28"/>
    <w:rsid w:val="00D556AB"/>
    <w:rsid w:val="00D556EA"/>
    <w:rsid w:val="00D557DE"/>
    <w:rsid w:val="00D5580D"/>
    <w:rsid w:val="00D55DB9"/>
    <w:rsid w:val="00D55E30"/>
    <w:rsid w:val="00D55EF7"/>
    <w:rsid w:val="00D55FAF"/>
    <w:rsid w:val="00D56086"/>
    <w:rsid w:val="00D56298"/>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1FF1"/>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DB"/>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6C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5A3"/>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62"/>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33"/>
    <w:rsid w:val="00D9444A"/>
    <w:rsid w:val="00D945EF"/>
    <w:rsid w:val="00D94741"/>
    <w:rsid w:val="00D94B71"/>
    <w:rsid w:val="00D94B7B"/>
    <w:rsid w:val="00D94B98"/>
    <w:rsid w:val="00D94C51"/>
    <w:rsid w:val="00D94D0B"/>
    <w:rsid w:val="00D94D3A"/>
    <w:rsid w:val="00D9500E"/>
    <w:rsid w:val="00D955C5"/>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0A"/>
    <w:rsid w:val="00DA2EBB"/>
    <w:rsid w:val="00DA2FD9"/>
    <w:rsid w:val="00DA3120"/>
    <w:rsid w:val="00DA3148"/>
    <w:rsid w:val="00DA3201"/>
    <w:rsid w:val="00DA321C"/>
    <w:rsid w:val="00DA32D6"/>
    <w:rsid w:val="00DA32EE"/>
    <w:rsid w:val="00DA34CA"/>
    <w:rsid w:val="00DA35D2"/>
    <w:rsid w:val="00DA3656"/>
    <w:rsid w:val="00DA37AA"/>
    <w:rsid w:val="00DA37D0"/>
    <w:rsid w:val="00DA3801"/>
    <w:rsid w:val="00DA3802"/>
    <w:rsid w:val="00DA3B0E"/>
    <w:rsid w:val="00DA3B19"/>
    <w:rsid w:val="00DA3B5C"/>
    <w:rsid w:val="00DA3B6D"/>
    <w:rsid w:val="00DA3B95"/>
    <w:rsid w:val="00DA3C38"/>
    <w:rsid w:val="00DA3D3F"/>
    <w:rsid w:val="00DA3E22"/>
    <w:rsid w:val="00DA3ECE"/>
    <w:rsid w:val="00DA3EE0"/>
    <w:rsid w:val="00DA407E"/>
    <w:rsid w:val="00DA40BA"/>
    <w:rsid w:val="00DA4194"/>
    <w:rsid w:val="00DA4318"/>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1DF"/>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736"/>
    <w:rsid w:val="00DB384E"/>
    <w:rsid w:val="00DB390F"/>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858"/>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66E"/>
    <w:rsid w:val="00DC1756"/>
    <w:rsid w:val="00DC178E"/>
    <w:rsid w:val="00DC1808"/>
    <w:rsid w:val="00DC19BD"/>
    <w:rsid w:val="00DC1A02"/>
    <w:rsid w:val="00DC1A69"/>
    <w:rsid w:val="00DC1ABC"/>
    <w:rsid w:val="00DC1AC9"/>
    <w:rsid w:val="00DC1C2D"/>
    <w:rsid w:val="00DC1CA6"/>
    <w:rsid w:val="00DC1E02"/>
    <w:rsid w:val="00DC1EBC"/>
    <w:rsid w:val="00DC2203"/>
    <w:rsid w:val="00DC2231"/>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A9"/>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4FA9"/>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021"/>
    <w:rsid w:val="00DD0081"/>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315"/>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389"/>
    <w:rsid w:val="00DD344F"/>
    <w:rsid w:val="00DD35B6"/>
    <w:rsid w:val="00DD36A6"/>
    <w:rsid w:val="00DD36BF"/>
    <w:rsid w:val="00DD36E8"/>
    <w:rsid w:val="00DD3755"/>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1C"/>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C7"/>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4"/>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6B"/>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BBA"/>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157"/>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AE6"/>
    <w:rsid w:val="00E03B1E"/>
    <w:rsid w:val="00E03B8F"/>
    <w:rsid w:val="00E03C2D"/>
    <w:rsid w:val="00E03D23"/>
    <w:rsid w:val="00E03DD4"/>
    <w:rsid w:val="00E03F7A"/>
    <w:rsid w:val="00E03FC3"/>
    <w:rsid w:val="00E04308"/>
    <w:rsid w:val="00E04393"/>
    <w:rsid w:val="00E04394"/>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38"/>
    <w:rsid w:val="00E06246"/>
    <w:rsid w:val="00E0626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8C7"/>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6F"/>
    <w:rsid w:val="00E143E9"/>
    <w:rsid w:val="00E144E9"/>
    <w:rsid w:val="00E14538"/>
    <w:rsid w:val="00E145A7"/>
    <w:rsid w:val="00E14692"/>
    <w:rsid w:val="00E14698"/>
    <w:rsid w:val="00E146BB"/>
    <w:rsid w:val="00E1471B"/>
    <w:rsid w:val="00E14771"/>
    <w:rsid w:val="00E1479C"/>
    <w:rsid w:val="00E14801"/>
    <w:rsid w:val="00E14829"/>
    <w:rsid w:val="00E14945"/>
    <w:rsid w:val="00E14A5E"/>
    <w:rsid w:val="00E14AB0"/>
    <w:rsid w:val="00E14B00"/>
    <w:rsid w:val="00E14B22"/>
    <w:rsid w:val="00E14C30"/>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6B"/>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D17"/>
    <w:rsid w:val="00E20F00"/>
    <w:rsid w:val="00E210C8"/>
    <w:rsid w:val="00E212C5"/>
    <w:rsid w:val="00E214CE"/>
    <w:rsid w:val="00E215C7"/>
    <w:rsid w:val="00E2161F"/>
    <w:rsid w:val="00E216E9"/>
    <w:rsid w:val="00E2170E"/>
    <w:rsid w:val="00E21745"/>
    <w:rsid w:val="00E21872"/>
    <w:rsid w:val="00E2188B"/>
    <w:rsid w:val="00E21A17"/>
    <w:rsid w:val="00E21A48"/>
    <w:rsid w:val="00E21ADB"/>
    <w:rsid w:val="00E21BAB"/>
    <w:rsid w:val="00E21C51"/>
    <w:rsid w:val="00E21C81"/>
    <w:rsid w:val="00E21C85"/>
    <w:rsid w:val="00E21DB0"/>
    <w:rsid w:val="00E21E8A"/>
    <w:rsid w:val="00E21F2A"/>
    <w:rsid w:val="00E21FC8"/>
    <w:rsid w:val="00E22085"/>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A8"/>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6A1"/>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9"/>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6AE"/>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CA6"/>
    <w:rsid w:val="00E37D28"/>
    <w:rsid w:val="00E37D2D"/>
    <w:rsid w:val="00E37D36"/>
    <w:rsid w:val="00E37D4F"/>
    <w:rsid w:val="00E37D9E"/>
    <w:rsid w:val="00E40073"/>
    <w:rsid w:val="00E400D7"/>
    <w:rsid w:val="00E400E5"/>
    <w:rsid w:val="00E4011F"/>
    <w:rsid w:val="00E401FD"/>
    <w:rsid w:val="00E4023E"/>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A9F"/>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0D"/>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28A"/>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0F5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7C"/>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83"/>
    <w:rsid w:val="00E544D3"/>
    <w:rsid w:val="00E544E0"/>
    <w:rsid w:val="00E545D7"/>
    <w:rsid w:val="00E54648"/>
    <w:rsid w:val="00E54779"/>
    <w:rsid w:val="00E54928"/>
    <w:rsid w:val="00E54946"/>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493"/>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22B"/>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689"/>
    <w:rsid w:val="00E6376E"/>
    <w:rsid w:val="00E638C0"/>
    <w:rsid w:val="00E6390A"/>
    <w:rsid w:val="00E63980"/>
    <w:rsid w:val="00E639BC"/>
    <w:rsid w:val="00E63A8B"/>
    <w:rsid w:val="00E63AF3"/>
    <w:rsid w:val="00E63B5F"/>
    <w:rsid w:val="00E63BAE"/>
    <w:rsid w:val="00E63C7E"/>
    <w:rsid w:val="00E63DA9"/>
    <w:rsid w:val="00E63DC8"/>
    <w:rsid w:val="00E63F70"/>
    <w:rsid w:val="00E64012"/>
    <w:rsid w:val="00E6412C"/>
    <w:rsid w:val="00E64179"/>
    <w:rsid w:val="00E64195"/>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6EDB"/>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B7C"/>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2EA"/>
    <w:rsid w:val="00E753CC"/>
    <w:rsid w:val="00E75409"/>
    <w:rsid w:val="00E75655"/>
    <w:rsid w:val="00E75662"/>
    <w:rsid w:val="00E756D8"/>
    <w:rsid w:val="00E757AC"/>
    <w:rsid w:val="00E7585B"/>
    <w:rsid w:val="00E75899"/>
    <w:rsid w:val="00E759EB"/>
    <w:rsid w:val="00E75A28"/>
    <w:rsid w:val="00E75B36"/>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4A"/>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6C"/>
    <w:rsid w:val="00E842C1"/>
    <w:rsid w:val="00E842E2"/>
    <w:rsid w:val="00E842E9"/>
    <w:rsid w:val="00E842EB"/>
    <w:rsid w:val="00E843DE"/>
    <w:rsid w:val="00E8443B"/>
    <w:rsid w:val="00E84524"/>
    <w:rsid w:val="00E845DC"/>
    <w:rsid w:val="00E84604"/>
    <w:rsid w:val="00E8463B"/>
    <w:rsid w:val="00E846E0"/>
    <w:rsid w:val="00E848CE"/>
    <w:rsid w:val="00E84939"/>
    <w:rsid w:val="00E849C4"/>
    <w:rsid w:val="00E84A89"/>
    <w:rsid w:val="00E84A97"/>
    <w:rsid w:val="00E84D43"/>
    <w:rsid w:val="00E84E91"/>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026"/>
    <w:rsid w:val="00E91270"/>
    <w:rsid w:val="00E91297"/>
    <w:rsid w:val="00E913A1"/>
    <w:rsid w:val="00E91412"/>
    <w:rsid w:val="00E91508"/>
    <w:rsid w:val="00E91538"/>
    <w:rsid w:val="00E915DA"/>
    <w:rsid w:val="00E91632"/>
    <w:rsid w:val="00E91750"/>
    <w:rsid w:val="00E9177A"/>
    <w:rsid w:val="00E91AB6"/>
    <w:rsid w:val="00E91C08"/>
    <w:rsid w:val="00E91C38"/>
    <w:rsid w:val="00E91CDA"/>
    <w:rsid w:val="00E91E31"/>
    <w:rsid w:val="00E91EE9"/>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CD"/>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2F2"/>
    <w:rsid w:val="00E9733F"/>
    <w:rsid w:val="00E973E5"/>
    <w:rsid w:val="00E975AA"/>
    <w:rsid w:val="00E975D3"/>
    <w:rsid w:val="00E9760E"/>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5CE"/>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1A"/>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184"/>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85"/>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8A"/>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01"/>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33E"/>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270"/>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B78"/>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8C2"/>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5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38"/>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0F7"/>
    <w:rsid w:val="00ED518F"/>
    <w:rsid w:val="00ED51B3"/>
    <w:rsid w:val="00ED52CD"/>
    <w:rsid w:val="00ED536F"/>
    <w:rsid w:val="00ED54D9"/>
    <w:rsid w:val="00ED54DF"/>
    <w:rsid w:val="00ED550A"/>
    <w:rsid w:val="00ED557C"/>
    <w:rsid w:val="00ED564F"/>
    <w:rsid w:val="00ED5805"/>
    <w:rsid w:val="00ED590F"/>
    <w:rsid w:val="00ED5916"/>
    <w:rsid w:val="00ED5920"/>
    <w:rsid w:val="00ED5B6F"/>
    <w:rsid w:val="00ED5BD6"/>
    <w:rsid w:val="00ED5C29"/>
    <w:rsid w:val="00ED5CF9"/>
    <w:rsid w:val="00ED5D82"/>
    <w:rsid w:val="00ED5FF7"/>
    <w:rsid w:val="00ED6106"/>
    <w:rsid w:val="00ED61EE"/>
    <w:rsid w:val="00ED6251"/>
    <w:rsid w:val="00ED6369"/>
    <w:rsid w:val="00ED6536"/>
    <w:rsid w:val="00ED6537"/>
    <w:rsid w:val="00ED67F2"/>
    <w:rsid w:val="00ED691E"/>
    <w:rsid w:val="00ED6996"/>
    <w:rsid w:val="00ED6A05"/>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21"/>
    <w:rsid w:val="00EE03DD"/>
    <w:rsid w:val="00EE0427"/>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0"/>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DC5"/>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A57"/>
    <w:rsid w:val="00EF1B27"/>
    <w:rsid w:val="00EF1B44"/>
    <w:rsid w:val="00EF1BBE"/>
    <w:rsid w:val="00EF1CBA"/>
    <w:rsid w:val="00EF1D3E"/>
    <w:rsid w:val="00EF1D9C"/>
    <w:rsid w:val="00EF1DAD"/>
    <w:rsid w:val="00EF1DB2"/>
    <w:rsid w:val="00EF1E01"/>
    <w:rsid w:val="00EF1E6F"/>
    <w:rsid w:val="00EF1EBE"/>
    <w:rsid w:val="00EF1F91"/>
    <w:rsid w:val="00EF1F99"/>
    <w:rsid w:val="00EF1FCD"/>
    <w:rsid w:val="00EF2014"/>
    <w:rsid w:val="00EF20BB"/>
    <w:rsid w:val="00EF228F"/>
    <w:rsid w:val="00EF23A2"/>
    <w:rsid w:val="00EF2441"/>
    <w:rsid w:val="00EF249A"/>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B09"/>
    <w:rsid w:val="00EF3C19"/>
    <w:rsid w:val="00EF3C49"/>
    <w:rsid w:val="00EF3C88"/>
    <w:rsid w:val="00EF3D27"/>
    <w:rsid w:val="00EF3DAB"/>
    <w:rsid w:val="00EF3DDA"/>
    <w:rsid w:val="00EF3DDC"/>
    <w:rsid w:val="00EF3DEC"/>
    <w:rsid w:val="00EF3E0C"/>
    <w:rsid w:val="00EF3EF2"/>
    <w:rsid w:val="00EF3FB3"/>
    <w:rsid w:val="00EF40FE"/>
    <w:rsid w:val="00EF4264"/>
    <w:rsid w:val="00EF445F"/>
    <w:rsid w:val="00EF448E"/>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6E81"/>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5D9"/>
    <w:rsid w:val="00F01A20"/>
    <w:rsid w:val="00F01C0C"/>
    <w:rsid w:val="00F01D1D"/>
    <w:rsid w:val="00F01E32"/>
    <w:rsid w:val="00F01EA8"/>
    <w:rsid w:val="00F01EBA"/>
    <w:rsid w:val="00F01EFD"/>
    <w:rsid w:val="00F01FE3"/>
    <w:rsid w:val="00F0207F"/>
    <w:rsid w:val="00F02182"/>
    <w:rsid w:val="00F0226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19"/>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16"/>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9B"/>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3FDC"/>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8B0"/>
    <w:rsid w:val="00F1692D"/>
    <w:rsid w:val="00F16971"/>
    <w:rsid w:val="00F16BC8"/>
    <w:rsid w:val="00F16E08"/>
    <w:rsid w:val="00F16F97"/>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99F"/>
    <w:rsid w:val="00F21A20"/>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EC4"/>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1AF"/>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B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95"/>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B1"/>
    <w:rsid w:val="00F375CA"/>
    <w:rsid w:val="00F375E9"/>
    <w:rsid w:val="00F375EE"/>
    <w:rsid w:val="00F376A6"/>
    <w:rsid w:val="00F376D9"/>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7A"/>
    <w:rsid w:val="00F40DAB"/>
    <w:rsid w:val="00F40E1D"/>
    <w:rsid w:val="00F40ED8"/>
    <w:rsid w:val="00F40F05"/>
    <w:rsid w:val="00F40F37"/>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35"/>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40"/>
    <w:rsid w:val="00F43D65"/>
    <w:rsid w:val="00F43D71"/>
    <w:rsid w:val="00F43DEC"/>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B81"/>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6F3"/>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51"/>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9BA"/>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7B5"/>
    <w:rsid w:val="00F578B5"/>
    <w:rsid w:val="00F578C9"/>
    <w:rsid w:val="00F579CE"/>
    <w:rsid w:val="00F57AE4"/>
    <w:rsid w:val="00F57AF5"/>
    <w:rsid w:val="00F57B3F"/>
    <w:rsid w:val="00F57D5F"/>
    <w:rsid w:val="00F57F0C"/>
    <w:rsid w:val="00F57F7D"/>
    <w:rsid w:val="00F60054"/>
    <w:rsid w:val="00F60154"/>
    <w:rsid w:val="00F60161"/>
    <w:rsid w:val="00F60184"/>
    <w:rsid w:val="00F6028F"/>
    <w:rsid w:val="00F603BD"/>
    <w:rsid w:val="00F603DA"/>
    <w:rsid w:val="00F60506"/>
    <w:rsid w:val="00F6067F"/>
    <w:rsid w:val="00F6074F"/>
    <w:rsid w:val="00F607A8"/>
    <w:rsid w:val="00F607CD"/>
    <w:rsid w:val="00F60828"/>
    <w:rsid w:val="00F6097B"/>
    <w:rsid w:val="00F609AE"/>
    <w:rsid w:val="00F609FF"/>
    <w:rsid w:val="00F60AF1"/>
    <w:rsid w:val="00F60B48"/>
    <w:rsid w:val="00F60B50"/>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A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EF0"/>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9DE"/>
    <w:rsid w:val="00F67AA1"/>
    <w:rsid w:val="00F67BA8"/>
    <w:rsid w:val="00F67C40"/>
    <w:rsid w:val="00F67C6C"/>
    <w:rsid w:val="00F67F3F"/>
    <w:rsid w:val="00F7008A"/>
    <w:rsid w:val="00F700E8"/>
    <w:rsid w:val="00F70127"/>
    <w:rsid w:val="00F7012F"/>
    <w:rsid w:val="00F70134"/>
    <w:rsid w:val="00F70160"/>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61"/>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2D9"/>
    <w:rsid w:val="00F733CA"/>
    <w:rsid w:val="00F73404"/>
    <w:rsid w:val="00F73468"/>
    <w:rsid w:val="00F73589"/>
    <w:rsid w:val="00F7395E"/>
    <w:rsid w:val="00F73ACF"/>
    <w:rsid w:val="00F73B46"/>
    <w:rsid w:val="00F73B58"/>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5C"/>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978"/>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7A1"/>
    <w:rsid w:val="00F818F9"/>
    <w:rsid w:val="00F819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38A"/>
    <w:rsid w:val="00F8340C"/>
    <w:rsid w:val="00F83496"/>
    <w:rsid w:val="00F834E3"/>
    <w:rsid w:val="00F83638"/>
    <w:rsid w:val="00F836A1"/>
    <w:rsid w:val="00F83899"/>
    <w:rsid w:val="00F8389F"/>
    <w:rsid w:val="00F83995"/>
    <w:rsid w:val="00F83B2F"/>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8E8"/>
    <w:rsid w:val="00F849BC"/>
    <w:rsid w:val="00F84A4F"/>
    <w:rsid w:val="00F84AFE"/>
    <w:rsid w:val="00F84B79"/>
    <w:rsid w:val="00F84BA0"/>
    <w:rsid w:val="00F84C03"/>
    <w:rsid w:val="00F84D5B"/>
    <w:rsid w:val="00F84DC2"/>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87EA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DD5"/>
    <w:rsid w:val="00F90E01"/>
    <w:rsid w:val="00F91064"/>
    <w:rsid w:val="00F91178"/>
    <w:rsid w:val="00F911A0"/>
    <w:rsid w:val="00F91243"/>
    <w:rsid w:val="00F91267"/>
    <w:rsid w:val="00F9144F"/>
    <w:rsid w:val="00F91451"/>
    <w:rsid w:val="00F91475"/>
    <w:rsid w:val="00F915D5"/>
    <w:rsid w:val="00F9171A"/>
    <w:rsid w:val="00F91752"/>
    <w:rsid w:val="00F9179D"/>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4EC"/>
    <w:rsid w:val="00F94552"/>
    <w:rsid w:val="00F9456E"/>
    <w:rsid w:val="00F9457E"/>
    <w:rsid w:val="00F9471F"/>
    <w:rsid w:val="00F94731"/>
    <w:rsid w:val="00F9475D"/>
    <w:rsid w:val="00F9480E"/>
    <w:rsid w:val="00F9484D"/>
    <w:rsid w:val="00F948D8"/>
    <w:rsid w:val="00F94953"/>
    <w:rsid w:val="00F94991"/>
    <w:rsid w:val="00F949B9"/>
    <w:rsid w:val="00F94A6A"/>
    <w:rsid w:val="00F94A6D"/>
    <w:rsid w:val="00F94CB7"/>
    <w:rsid w:val="00F94D1B"/>
    <w:rsid w:val="00F94D38"/>
    <w:rsid w:val="00F94E4F"/>
    <w:rsid w:val="00F94EC7"/>
    <w:rsid w:val="00F95043"/>
    <w:rsid w:val="00F950E2"/>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08"/>
    <w:rsid w:val="00F97E6F"/>
    <w:rsid w:val="00F97EEE"/>
    <w:rsid w:val="00F97F9B"/>
    <w:rsid w:val="00F97FFA"/>
    <w:rsid w:val="00FA00D4"/>
    <w:rsid w:val="00FA0226"/>
    <w:rsid w:val="00FA0272"/>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B6"/>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79"/>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6F"/>
    <w:rsid w:val="00FA6771"/>
    <w:rsid w:val="00FA67EF"/>
    <w:rsid w:val="00FA67F3"/>
    <w:rsid w:val="00FA6A24"/>
    <w:rsid w:val="00FA6A42"/>
    <w:rsid w:val="00FA6AAA"/>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8C"/>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0A4"/>
    <w:rsid w:val="00FB22B1"/>
    <w:rsid w:val="00FB232A"/>
    <w:rsid w:val="00FB2347"/>
    <w:rsid w:val="00FB2506"/>
    <w:rsid w:val="00FB257A"/>
    <w:rsid w:val="00FB261A"/>
    <w:rsid w:val="00FB2650"/>
    <w:rsid w:val="00FB2753"/>
    <w:rsid w:val="00FB276D"/>
    <w:rsid w:val="00FB280B"/>
    <w:rsid w:val="00FB28E0"/>
    <w:rsid w:val="00FB2978"/>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0F"/>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1C7"/>
    <w:rsid w:val="00FC12CF"/>
    <w:rsid w:val="00FC1316"/>
    <w:rsid w:val="00FC131E"/>
    <w:rsid w:val="00FC1394"/>
    <w:rsid w:val="00FC154C"/>
    <w:rsid w:val="00FC15D4"/>
    <w:rsid w:val="00FC178F"/>
    <w:rsid w:val="00FC17B2"/>
    <w:rsid w:val="00FC18B6"/>
    <w:rsid w:val="00FC1A8C"/>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1"/>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4AD"/>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AA1"/>
    <w:rsid w:val="00FC7B01"/>
    <w:rsid w:val="00FC7C3D"/>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CA"/>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749"/>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553"/>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B6"/>
    <w:rsid w:val="00FF0FFA"/>
    <w:rsid w:val="00FF100D"/>
    <w:rsid w:val="00FF1018"/>
    <w:rsid w:val="00FF11A8"/>
    <w:rsid w:val="00FF1290"/>
    <w:rsid w:val="00FF12D6"/>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2C"/>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0FF7E14"/>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4E943AFD-5AD0-4EAB-BA30-12CAECBAC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56298"/>
    <w:pPr>
      <w:spacing w:line="280" w:lineRule="exact"/>
    </w:pPr>
    <w:rPr>
      <w:rFonts w:ascii="Verdana" w:hAnsi="Verdana"/>
      <w:sz w:val="18"/>
      <w:szCs w:val="24"/>
    </w:rPr>
  </w:style>
  <w:style w:type="paragraph" w:styleId="Kop1">
    <w:name w:val="heading 1"/>
    <w:basedOn w:val="Standaard"/>
    <w:next w:val="Standaard"/>
    <w:link w:val="Kop1Char"/>
    <w:qFormat/>
    <w:rsid w:val="00D5629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5629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D5629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D56298"/>
    <w:pPr>
      <w:keepNext/>
      <w:numPr>
        <w:ilvl w:val="3"/>
        <w:numId w:val="1"/>
      </w:numPr>
      <w:spacing w:before="280"/>
      <w:outlineLvl w:val="3"/>
    </w:pPr>
    <w:rPr>
      <w:b/>
      <w:bCs/>
      <w:szCs w:val="28"/>
    </w:rPr>
  </w:style>
  <w:style w:type="paragraph" w:styleId="Kop5">
    <w:name w:val="heading 5"/>
    <w:basedOn w:val="Standaard"/>
    <w:next w:val="Standaard"/>
    <w:link w:val="Kop5Char"/>
    <w:rsid w:val="00D56298"/>
    <w:pPr>
      <w:keepNext/>
      <w:numPr>
        <w:ilvl w:val="4"/>
        <w:numId w:val="1"/>
      </w:numPr>
      <w:spacing w:before="280"/>
      <w:outlineLvl w:val="4"/>
    </w:pPr>
    <w:rPr>
      <w:bCs/>
      <w:i/>
      <w:iCs/>
      <w:szCs w:val="26"/>
    </w:rPr>
  </w:style>
  <w:style w:type="paragraph" w:styleId="Kop6">
    <w:name w:val="heading 6"/>
    <w:basedOn w:val="Standaard"/>
    <w:next w:val="Standaard"/>
    <w:link w:val="Kop6Char"/>
    <w:rsid w:val="00D56298"/>
    <w:pPr>
      <w:keepNext/>
      <w:numPr>
        <w:ilvl w:val="5"/>
        <w:numId w:val="1"/>
      </w:numPr>
      <w:spacing w:before="280"/>
      <w:outlineLvl w:val="5"/>
    </w:pPr>
    <w:rPr>
      <w:bCs/>
      <w:i/>
      <w:szCs w:val="22"/>
    </w:rPr>
  </w:style>
  <w:style w:type="paragraph" w:styleId="Kop7">
    <w:name w:val="heading 7"/>
    <w:basedOn w:val="Standaard"/>
    <w:next w:val="Standaard"/>
    <w:link w:val="Kop7Char"/>
    <w:rsid w:val="00D56298"/>
    <w:pPr>
      <w:keepNext/>
      <w:spacing w:before="280"/>
      <w:outlineLvl w:val="6"/>
    </w:pPr>
  </w:style>
  <w:style w:type="paragraph" w:styleId="Kop8">
    <w:name w:val="heading 8"/>
    <w:basedOn w:val="Standaard"/>
    <w:next w:val="Standaard"/>
    <w:link w:val="Kop8Char"/>
    <w:rsid w:val="00D56298"/>
    <w:pPr>
      <w:keepNext/>
      <w:spacing w:before="280"/>
      <w:outlineLvl w:val="7"/>
    </w:pPr>
    <w:rPr>
      <w:iCs/>
    </w:rPr>
  </w:style>
  <w:style w:type="paragraph" w:styleId="Kop9">
    <w:name w:val="heading 9"/>
    <w:basedOn w:val="Standaard"/>
    <w:next w:val="Standaard"/>
    <w:link w:val="Kop9Char"/>
    <w:rsid w:val="00D562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56298"/>
    <w:pPr>
      <w:keepNext/>
      <w:pageBreakBefore/>
      <w:spacing w:after="700"/>
      <w:contextualSpacing/>
      <w:outlineLvl w:val="0"/>
    </w:pPr>
    <w:rPr>
      <w:sz w:val="24"/>
    </w:rPr>
  </w:style>
  <w:style w:type="numbering" w:customStyle="1" w:styleId="Nummering">
    <w:name w:val="Nummering"/>
    <w:basedOn w:val="Geenlijst"/>
    <w:uiPriority w:val="99"/>
    <w:rsid w:val="00D56298"/>
    <w:pPr>
      <w:numPr>
        <w:numId w:val="5"/>
      </w:numPr>
    </w:pPr>
  </w:style>
  <w:style w:type="paragraph" w:styleId="Inhopg1">
    <w:name w:val="toc 1"/>
    <w:basedOn w:val="Standaard"/>
    <w:next w:val="Standaard"/>
    <w:uiPriority w:val="39"/>
    <w:rsid w:val="00D56298"/>
    <w:pPr>
      <w:keepNext/>
      <w:tabs>
        <w:tab w:val="right" w:leader="dot" w:pos="8505"/>
      </w:tabs>
      <w:spacing w:before="280"/>
      <w:ind w:hanging="1134"/>
    </w:pPr>
    <w:rPr>
      <w:b/>
    </w:rPr>
  </w:style>
  <w:style w:type="paragraph" w:styleId="Koptekst">
    <w:name w:val="header"/>
    <w:basedOn w:val="Standaard"/>
    <w:link w:val="KoptekstChar"/>
    <w:rsid w:val="00D56298"/>
    <w:pPr>
      <w:spacing w:line="200" w:lineRule="exact"/>
    </w:pPr>
    <w:rPr>
      <w:rFonts w:cs="Verdana-Bold"/>
      <w:bCs/>
      <w:smallCaps/>
      <w:sz w:val="14"/>
      <w:szCs w:val="13"/>
    </w:rPr>
  </w:style>
  <w:style w:type="paragraph" w:styleId="Voettekst">
    <w:name w:val="footer"/>
    <w:basedOn w:val="Standaard"/>
    <w:link w:val="VoettekstChar"/>
    <w:rsid w:val="00D56298"/>
    <w:pPr>
      <w:tabs>
        <w:tab w:val="center" w:pos="4536"/>
        <w:tab w:val="right" w:pos="9072"/>
      </w:tabs>
    </w:pPr>
  </w:style>
  <w:style w:type="paragraph" w:styleId="Titel">
    <w:name w:val="Title"/>
    <w:basedOn w:val="Standaard"/>
    <w:link w:val="TitelChar"/>
    <w:uiPriority w:val="10"/>
    <w:rsid w:val="00D56298"/>
    <w:pPr>
      <w:spacing w:line="320" w:lineRule="atLeast"/>
    </w:pPr>
    <w:rPr>
      <w:rFonts w:cs="Arial"/>
      <w:b/>
      <w:bCs/>
      <w:kern w:val="28"/>
      <w:sz w:val="24"/>
      <w:szCs w:val="32"/>
    </w:rPr>
  </w:style>
  <w:style w:type="paragraph" w:styleId="Inhopg2">
    <w:name w:val="toc 2"/>
    <w:basedOn w:val="Standaard"/>
    <w:next w:val="Standaard"/>
    <w:uiPriority w:val="39"/>
    <w:rsid w:val="00D56298"/>
    <w:pPr>
      <w:keepNext/>
      <w:tabs>
        <w:tab w:val="right" w:leader="dot" w:pos="8505"/>
      </w:tabs>
      <w:spacing w:before="280"/>
      <w:ind w:hanging="1134"/>
    </w:pPr>
    <w:rPr>
      <w:b/>
    </w:rPr>
  </w:style>
  <w:style w:type="paragraph" w:styleId="Inhopg3">
    <w:name w:val="toc 3"/>
    <w:basedOn w:val="Standaard"/>
    <w:next w:val="Standaard"/>
    <w:uiPriority w:val="39"/>
    <w:rsid w:val="00D56298"/>
    <w:pPr>
      <w:tabs>
        <w:tab w:val="right" w:leader="dot" w:pos="8505"/>
      </w:tabs>
      <w:ind w:hanging="1134"/>
    </w:pPr>
  </w:style>
  <w:style w:type="table" w:customStyle="1" w:styleId="Tabel">
    <w:name w:val="Tabel"/>
    <w:basedOn w:val="Standaardtabel"/>
    <w:uiPriority w:val="99"/>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56298"/>
    <w:pPr>
      <w:tabs>
        <w:tab w:val="right" w:leader="dot" w:pos="8505"/>
      </w:tabs>
      <w:ind w:hanging="1134"/>
    </w:pPr>
  </w:style>
  <w:style w:type="paragraph" w:styleId="Inhopg5">
    <w:name w:val="toc 5"/>
    <w:basedOn w:val="Standaard"/>
    <w:next w:val="Standaard"/>
    <w:uiPriority w:val="39"/>
    <w:rsid w:val="00D56298"/>
    <w:pPr>
      <w:tabs>
        <w:tab w:val="right" w:leader="dot" w:pos="8505"/>
      </w:tabs>
      <w:ind w:hanging="1134"/>
    </w:pPr>
  </w:style>
  <w:style w:type="paragraph" w:styleId="Voetnoottekst">
    <w:name w:val="footnote text"/>
    <w:basedOn w:val="Standaard"/>
    <w:link w:val="VoetnoottekstChar"/>
    <w:uiPriority w:val="99"/>
    <w:rsid w:val="00D5629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56298"/>
    <w:rPr>
      <w:szCs w:val="20"/>
    </w:rPr>
  </w:style>
  <w:style w:type="table" w:customStyle="1" w:styleId="Versiehistorie">
    <w:name w:val="Versiehistorie"/>
    <w:basedOn w:val="Standaardtabel"/>
    <w:uiPriority w:val="99"/>
    <w:rsid w:val="00D562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56298"/>
    <w:rPr>
      <w:rFonts w:ascii="Verdana" w:hAnsi="Verdana"/>
      <w:sz w:val="18"/>
      <w:szCs w:val="24"/>
    </w:rPr>
  </w:style>
  <w:style w:type="table" w:styleId="Tabelraster">
    <w:name w:val="Table Grid"/>
    <w:basedOn w:val="Standaardtabel"/>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56298"/>
    <w:pPr>
      <w:spacing w:line="240" w:lineRule="auto"/>
    </w:pPr>
    <w:rPr>
      <w:b/>
      <w:bCs/>
      <w:sz w:val="20"/>
      <w:szCs w:val="20"/>
    </w:rPr>
  </w:style>
  <w:style w:type="paragraph" w:customStyle="1" w:styleId="Colofon">
    <w:name w:val="Colofon"/>
    <w:basedOn w:val="Standaard"/>
    <w:rsid w:val="00D56298"/>
    <w:pPr>
      <w:ind w:left="2268" w:hanging="2268"/>
    </w:pPr>
  </w:style>
  <w:style w:type="paragraph" w:customStyle="1" w:styleId="Kop2bijlage">
    <w:name w:val="Kop 2 bijlage"/>
    <w:basedOn w:val="Standaard"/>
    <w:next w:val="Standaard"/>
    <w:rsid w:val="00D56298"/>
    <w:pPr>
      <w:keepNext/>
      <w:pageBreakBefore/>
      <w:numPr>
        <w:ilvl w:val="7"/>
        <w:numId w:val="1"/>
      </w:numPr>
      <w:spacing w:after="700"/>
      <w:outlineLvl w:val="1"/>
    </w:pPr>
    <w:rPr>
      <w:sz w:val="24"/>
    </w:rPr>
  </w:style>
  <w:style w:type="paragraph" w:customStyle="1" w:styleId="Kop3bijlage">
    <w:name w:val="Kop 3 bijlage"/>
    <w:basedOn w:val="Standaard"/>
    <w:next w:val="Standaard"/>
    <w:rsid w:val="00D5629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56298"/>
    <w:pPr>
      <w:numPr>
        <w:numId w:val="5"/>
      </w:numPr>
    </w:pPr>
  </w:style>
  <w:style w:type="paragraph" w:customStyle="1" w:styleId="Opsommingnummers2">
    <w:name w:val="Opsomming nummers 2"/>
    <w:basedOn w:val="Standaard"/>
    <w:qFormat/>
    <w:rsid w:val="00D56298"/>
    <w:pPr>
      <w:numPr>
        <w:ilvl w:val="2"/>
        <w:numId w:val="5"/>
      </w:numPr>
    </w:pPr>
  </w:style>
  <w:style w:type="paragraph" w:customStyle="1" w:styleId="Opsommingnummers3">
    <w:name w:val="Opsomming nummers 3"/>
    <w:basedOn w:val="Standaard"/>
    <w:qFormat/>
    <w:rsid w:val="00D56298"/>
    <w:pPr>
      <w:numPr>
        <w:ilvl w:val="4"/>
        <w:numId w:val="5"/>
      </w:numPr>
    </w:pPr>
  </w:style>
  <w:style w:type="paragraph" w:styleId="Inhopg6">
    <w:name w:val="toc 6"/>
    <w:basedOn w:val="Standaard"/>
    <w:next w:val="Standaard"/>
    <w:uiPriority w:val="39"/>
    <w:unhideWhenUsed/>
    <w:rsid w:val="00D56298"/>
    <w:pPr>
      <w:tabs>
        <w:tab w:val="right" w:leader="dot" w:pos="8505"/>
      </w:tabs>
      <w:ind w:hanging="1134"/>
    </w:pPr>
  </w:style>
  <w:style w:type="paragraph" w:styleId="Inhopg7">
    <w:name w:val="toc 7"/>
    <w:basedOn w:val="Standaard"/>
    <w:next w:val="Standaard"/>
    <w:uiPriority w:val="39"/>
    <w:rsid w:val="00D56298"/>
    <w:pPr>
      <w:tabs>
        <w:tab w:val="right" w:leader="dot" w:pos="8505"/>
      </w:tabs>
    </w:pPr>
  </w:style>
  <w:style w:type="paragraph" w:customStyle="1" w:styleId="Opsommingtekens1">
    <w:name w:val="Opsomming tekens 1"/>
    <w:basedOn w:val="Standaard"/>
    <w:qFormat/>
    <w:rsid w:val="00D56298"/>
    <w:pPr>
      <w:numPr>
        <w:ilvl w:val="1"/>
        <w:numId w:val="5"/>
      </w:numPr>
    </w:pPr>
  </w:style>
  <w:style w:type="paragraph" w:customStyle="1" w:styleId="Opsommingtekens2">
    <w:name w:val="Opsomming tekens 2"/>
    <w:basedOn w:val="Standaard"/>
    <w:qFormat/>
    <w:rsid w:val="00D56298"/>
    <w:pPr>
      <w:numPr>
        <w:ilvl w:val="3"/>
        <w:numId w:val="5"/>
      </w:numPr>
    </w:pPr>
  </w:style>
  <w:style w:type="paragraph" w:customStyle="1" w:styleId="Opsommingtekens3">
    <w:name w:val="Opsomming tekens 3"/>
    <w:basedOn w:val="Standaard"/>
    <w:qFormat/>
    <w:rsid w:val="00D56298"/>
    <w:pPr>
      <w:numPr>
        <w:ilvl w:val="5"/>
        <w:numId w:val="5"/>
      </w:numPr>
    </w:pPr>
  </w:style>
  <w:style w:type="paragraph" w:customStyle="1" w:styleId="Opsommingtekens4">
    <w:name w:val="Opsomming tekens 4"/>
    <w:basedOn w:val="Standaard"/>
    <w:qFormat/>
    <w:rsid w:val="00D56298"/>
    <w:pPr>
      <w:numPr>
        <w:ilvl w:val="6"/>
        <w:numId w:val="5"/>
      </w:numPr>
    </w:pPr>
  </w:style>
  <w:style w:type="paragraph" w:customStyle="1" w:styleId="Tabeltitel">
    <w:name w:val="Tabeltitel"/>
    <w:basedOn w:val="Standaard"/>
    <w:next w:val="Standaard"/>
    <w:qFormat/>
    <w:rsid w:val="00D56298"/>
    <w:pPr>
      <w:keepNext/>
      <w:numPr>
        <w:numId w:val="4"/>
      </w:numPr>
      <w:spacing w:before="280" w:after="140"/>
    </w:pPr>
    <w:rPr>
      <w:b/>
    </w:rPr>
  </w:style>
  <w:style w:type="table" w:styleId="3D-effectenvoortabel1">
    <w:name w:val="Table 3D effects 1"/>
    <w:basedOn w:val="Standaardtabel"/>
    <w:semiHidden/>
    <w:unhideWhenUsed/>
    <w:rsid w:val="00D562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562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562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56298"/>
    <w:pPr>
      <w:spacing w:line="240" w:lineRule="auto"/>
    </w:pPr>
    <w:rPr>
      <w:sz w:val="14"/>
    </w:rPr>
  </w:style>
  <w:style w:type="character" w:styleId="Verwijzingopmerking">
    <w:name w:val="annotation reference"/>
    <w:basedOn w:val="Standaardalinea-lettertype"/>
    <w:semiHidden/>
    <w:unhideWhenUsed/>
    <w:rsid w:val="00D56298"/>
    <w:rPr>
      <w:sz w:val="16"/>
      <w:szCs w:val="16"/>
    </w:rPr>
  </w:style>
  <w:style w:type="paragraph" w:styleId="Documentstructuur">
    <w:name w:val="Document Map"/>
    <w:basedOn w:val="Standaard"/>
    <w:link w:val="DocumentstructuurChar"/>
    <w:semiHidden/>
    <w:unhideWhenUsed/>
    <w:rsid w:val="00D56298"/>
    <w:pPr>
      <w:spacing w:line="240" w:lineRule="auto"/>
    </w:pPr>
    <w:rPr>
      <w:rFonts w:ascii="Tahoma" w:hAnsi="Tahoma" w:cs="Tahoma"/>
      <w:sz w:val="16"/>
      <w:szCs w:val="16"/>
    </w:rPr>
  </w:style>
  <w:style w:type="table" w:styleId="Donkerelijst">
    <w:name w:val="Dark List"/>
    <w:basedOn w:val="Standaardtabel"/>
    <w:uiPriority w:val="61"/>
    <w:rsid w:val="00D562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562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562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562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562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562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562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562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562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562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562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562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562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562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562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562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562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562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56298"/>
    <w:pPr>
      <w:spacing w:line="240" w:lineRule="auto"/>
      <w:ind w:left="180" w:hanging="180"/>
    </w:pPr>
  </w:style>
  <w:style w:type="paragraph" w:styleId="Index2">
    <w:name w:val="index 2"/>
    <w:basedOn w:val="Standaard"/>
    <w:next w:val="Standaard"/>
    <w:semiHidden/>
    <w:unhideWhenUsed/>
    <w:rsid w:val="00D56298"/>
    <w:pPr>
      <w:spacing w:line="240" w:lineRule="auto"/>
      <w:ind w:left="360" w:hanging="180"/>
    </w:pPr>
  </w:style>
  <w:style w:type="paragraph" w:styleId="Index3">
    <w:name w:val="index 3"/>
    <w:basedOn w:val="Standaard"/>
    <w:next w:val="Standaard"/>
    <w:semiHidden/>
    <w:unhideWhenUsed/>
    <w:rsid w:val="00D56298"/>
    <w:pPr>
      <w:spacing w:line="240" w:lineRule="auto"/>
      <w:ind w:left="540" w:hanging="180"/>
    </w:pPr>
  </w:style>
  <w:style w:type="paragraph" w:styleId="Index4">
    <w:name w:val="index 4"/>
    <w:basedOn w:val="Standaard"/>
    <w:next w:val="Standaard"/>
    <w:semiHidden/>
    <w:unhideWhenUsed/>
    <w:rsid w:val="00D56298"/>
    <w:pPr>
      <w:spacing w:line="240" w:lineRule="auto"/>
      <w:ind w:left="720" w:hanging="180"/>
    </w:pPr>
  </w:style>
  <w:style w:type="paragraph" w:styleId="Index5">
    <w:name w:val="index 5"/>
    <w:basedOn w:val="Standaard"/>
    <w:next w:val="Standaard"/>
    <w:semiHidden/>
    <w:unhideWhenUsed/>
    <w:rsid w:val="00D56298"/>
    <w:pPr>
      <w:spacing w:line="240" w:lineRule="auto"/>
      <w:ind w:left="900" w:hanging="180"/>
    </w:pPr>
  </w:style>
  <w:style w:type="paragraph" w:styleId="Index6">
    <w:name w:val="index 6"/>
    <w:basedOn w:val="Standaard"/>
    <w:next w:val="Standaard"/>
    <w:semiHidden/>
    <w:unhideWhenUsed/>
    <w:rsid w:val="00D56298"/>
    <w:pPr>
      <w:spacing w:line="240" w:lineRule="auto"/>
      <w:ind w:left="1080" w:hanging="180"/>
    </w:pPr>
  </w:style>
  <w:style w:type="paragraph" w:styleId="Index7">
    <w:name w:val="index 7"/>
    <w:basedOn w:val="Standaard"/>
    <w:next w:val="Standaard"/>
    <w:semiHidden/>
    <w:unhideWhenUsed/>
    <w:rsid w:val="00D56298"/>
    <w:pPr>
      <w:spacing w:line="240" w:lineRule="auto"/>
      <w:ind w:left="1260" w:hanging="180"/>
    </w:pPr>
  </w:style>
  <w:style w:type="paragraph" w:styleId="Index8">
    <w:name w:val="index 8"/>
    <w:basedOn w:val="Standaard"/>
    <w:next w:val="Standaard"/>
    <w:semiHidden/>
    <w:unhideWhenUsed/>
    <w:rsid w:val="00D56298"/>
    <w:pPr>
      <w:spacing w:line="240" w:lineRule="auto"/>
      <w:ind w:left="1440" w:hanging="180"/>
    </w:pPr>
  </w:style>
  <w:style w:type="paragraph" w:styleId="Index9">
    <w:name w:val="index 9"/>
    <w:basedOn w:val="Standaard"/>
    <w:next w:val="Standaard"/>
    <w:semiHidden/>
    <w:unhideWhenUsed/>
    <w:rsid w:val="00D56298"/>
    <w:pPr>
      <w:spacing w:line="240" w:lineRule="auto"/>
      <w:ind w:left="1620" w:hanging="180"/>
    </w:pPr>
  </w:style>
  <w:style w:type="paragraph" w:styleId="Inhopg8">
    <w:name w:val="toc 8"/>
    <w:basedOn w:val="Standaard"/>
    <w:next w:val="Standaard"/>
    <w:uiPriority w:val="39"/>
    <w:unhideWhenUsed/>
    <w:rsid w:val="00D56298"/>
    <w:pPr>
      <w:tabs>
        <w:tab w:val="right" w:leader="dot" w:pos="8505"/>
      </w:tabs>
    </w:pPr>
  </w:style>
  <w:style w:type="paragraph" w:styleId="Inhopg9">
    <w:name w:val="toc 9"/>
    <w:basedOn w:val="Standaard"/>
    <w:next w:val="Standaard"/>
    <w:uiPriority w:val="39"/>
    <w:unhideWhenUsed/>
    <w:rsid w:val="00D56298"/>
    <w:pPr>
      <w:spacing w:after="100"/>
      <w:ind w:left="1260"/>
    </w:pPr>
  </w:style>
  <w:style w:type="table" w:styleId="Klassieketabel1">
    <w:name w:val="Table Classic 1"/>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562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562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562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562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562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562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562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562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562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562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562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562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562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562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562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562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562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562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562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562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562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562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562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562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562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562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56298"/>
  </w:style>
  <w:style w:type="table" w:styleId="Professioneletabel">
    <w:name w:val="Table Professional"/>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56298"/>
  </w:style>
  <w:style w:type="table" w:styleId="Tabelkolommen1">
    <w:name w:val="Table Columns 1"/>
    <w:basedOn w:val="Standaardtabel"/>
    <w:semiHidden/>
    <w:unhideWhenUsed/>
    <w:rsid w:val="00D562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562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562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562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562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562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562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562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562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562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562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562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562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562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562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562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562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562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562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562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56298"/>
    <w:pPr>
      <w:keepNext/>
      <w:spacing w:before="280" w:after="280" w:line="240" w:lineRule="auto"/>
    </w:pPr>
    <w:rPr>
      <w:color w:val="FF0000"/>
    </w:rPr>
  </w:style>
  <w:style w:type="paragraph" w:customStyle="1" w:styleId="Figuurbijschrift">
    <w:name w:val="Figuurbijschrift"/>
    <w:basedOn w:val="Standaard"/>
    <w:next w:val="Standaard"/>
    <w:qFormat/>
    <w:rsid w:val="00D56298"/>
    <w:pPr>
      <w:numPr>
        <w:numId w:val="2"/>
      </w:numPr>
      <w:tabs>
        <w:tab w:val="left" w:pos="1134"/>
      </w:tabs>
      <w:spacing w:before="280" w:after="280"/>
    </w:pPr>
    <w:rPr>
      <w:b/>
    </w:rPr>
  </w:style>
  <w:style w:type="character" w:styleId="Eindnootmarkering">
    <w:name w:val="endnote reference"/>
    <w:basedOn w:val="Standaardalinea-lettertype"/>
    <w:semiHidden/>
    <w:unhideWhenUsed/>
    <w:rsid w:val="00D562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D562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D562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5629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562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56298"/>
    <w:pPr>
      <w:shd w:val="clear" w:color="auto" w:fill="FFFF00"/>
      <w:spacing w:before="280" w:after="280"/>
      <w:contextualSpacing/>
    </w:pPr>
  </w:style>
  <w:style w:type="paragraph" w:customStyle="1" w:styleId="Code">
    <w:name w:val="Code"/>
    <w:basedOn w:val="Standaard"/>
    <w:rsid w:val="00D562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56298"/>
    <w:rPr>
      <w:color w:val="808080"/>
    </w:rPr>
  </w:style>
  <w:style w:type="character" w:customStyle="1" w:styleId="Colofonomgevingswetbesluit">
    <w:name w:val="Colofon omgevingswetbesluit"/>
    <w:basedOn w:val="Standaardalinea-lettertype"/>
    <w:uiPriority w:val="1"/>
    <w:rsid w:val="00D56298"/>
  </w:style>
  <w:style w:type="character" w:customStyle="1" w:styleId="Colofonprojectnaam">
    <w:name w:val="Colofon projectnaam"/>
    <w:basedOn w:val="Standaardalinea-lettertype"/>
    <w:uiPriority w:val="1"/>
    <w:rsid w:val="00D56298"/>
  </w:style>
  <w:style w:type="character" w:customStyle="1" w:styleId="Colofonprojectnummer">
    <w:name w:val="Colofon projectnummer"/>
    <w:basedOn w:val="Standaardalinea-lettertype"/>
    <w:uiPriority w:val="1"/>
    <w:rsid w:val="00D56298"/>
  </w:style>
  <w:style w:type="character" w:customStyle="1" w:styleId="Colofoncontactpersoon">
    <w:name w:val="Colofon contactpersoon"/>
    <w:basedOn w:val="Standaardalinea-lettertype"/>
    <w:uiPriority w:val="1"/>
    <w:rsid w:val="00D56298"/>
  </w:style>
  <w:style w:type="character" w:customStyle="1" w:styleId="Colofonauteur">
    <w:name w:val="Colofon auteur"/>
    <w:basedOn w:val="Standaardalinea-lettertype"/>
    <w:uiPriority w:val="1"/>
    <w:rsid w:val="00D56298"/>
  </w:style>
  <w:style w:type="table" w:customStyle="1" w:styleId="Implementatie">
    <w:name w:val="Implementatie"/>
    <w:basedOn w:val="Standaardtabel"/>
    <w:uiPriority w:val="99"/>
    <w:rsid w:val="00D562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562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562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562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5629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D562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56298"/>
  </w:style>
  <w:style w:type="paragraph" w:styleId="Bloktekst">
    <w:name w:val="Block Text"/>
    <w:basedOn w:val="Standaard"/>
    <w:semiHidden/>
    <w:unhideWhenUsed/>
    <w:rsid w:val="00D562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56298"/>
    <w:pPr>
      <w:ind w:left="180" w:hanging="180"/>
    </w:pPr>
  </w:style>
  <w:style w:type="paragraph" w:styleId="Datum">
    <w:name w:val="Date"/>
    <w:basedOn w:val="Standaard"/>
    <w:next w:val="Standaard"/>
    <w:link w:val="DatumChar"/>
    <w:semiHidden/>
    <w:unhideWhenUsed/>
    <w:rsid w:val="00D562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562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56298"/>
    <w:rPr>
      <w:color w:val="800080" w:themeColor="followedHyperlink"/>
      <w:u w:val="single"/>
    </w:rPr>
  </w:style>
  <w:style w:type="paragraph" w:styleId="Handtekening">
    <w:name w:val="Signature"/>
    <w:basedOn w:val="Standaard"/>
    <w:link w:val="HandtekeningChar"/>
    <w:semiHidden/>
    <w:unhideWhenUsed/>
    <w:rsid w:val="00D562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562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56298"/>
    <w:rPr>
      <w:rFonts w:ascii="Consolas" w:hAnsi="Consolas"/>
      <w:sz w:val="20"/>
      <w:szCs w:val="20"/>
    </w:rPr>
  </w:style>
  <w:style w:type="character" w:styleId="HTMLDefinition">
    <w:name w:val="HTML Definition"/>
    <w:basedOn w:val="Standaardalinea-lettertype"/>
    <w:semiHidden/>
    <w:unhideWhenUsed/>
    <w:rsid w:val="00D56298"/>
    <w:rPr>
      <w:i/>
      <w:iCs/>
    </w:rPr>
  </w:style>
  <w:style w:type="character" w:styleId="HTMLVariable">
    <w:name w:val="HTML Variable"/>
    <w:basedOn w:val="Standaardalinea-lettertype"/>
    <w:semiHidden/>
    <w:unhideWhenUsed/>
    <w:rsid w:val="00D56298"/>
    <w:rPr>
      <w:i/>
      <w:iCs/>
    </w:rPr>
  </w:style>
  <w:style w:type="character" w:styleId="HTML-acroniem">
    <w:name w:val="HTML Acronym"/>
    <w:basedOn w:val="Standaardalinea-lettertype"/>
    <w:semiHidden/>
    <w:unhideWhenUsed/>
    <w:rsid w:val="00D56298"/>
  </w:style>
  <w:style w:type="paragraph" w:styleId="HTML-adres">
    <w:name w:val="HTML Address"/>
    <w:basedOn w:val="Standaard"/>
    <w:link w:val="HTML-adresChar"/>
    <w:semiHidden/>
    <w:unhideWhenUsed/>
    <w:rsid w:val="00D562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56298"/>
    <w:rPr>
      <w:i/>
      <w:iCs/>
    </w:rPr>
  </w:style>
  <w:style w:type="character" w:styleId="HTML-schrijfmachine">
    <w:name w:val="HTML Typewriter"/>
    <w:basedOn w:val="Standaardalinea-lettertype"/>
    <w:semiHidden/>
    <w:unhideWhenUsed/>
    <w:rsid w:val="00D56298"/>
    <w:rPr>
      <w:rFonts w:ascii="Consolas" w:hAnsi="Consolas"/>
      <w:sz w:val="20"/>
      <w:szCs w:val="20"/>
    </w:rPr>
  </w:style>
  <w:style w:type="character" w:styleId="HTML-toetsenbord">
    <w:name w:val="HTML Keyboard"/>
    <w:basedOn w:val="Standaardalinea-lettertype"/>
    <w:semiHidden/>
    <w:unhideWhenUsed/>
    <w:rsid w:val="00D56298"/>
    <w:rPr>
      <w:rFonts w:ascii="Consolas" w:hAnsi="Consolas"/>
      <w:sz w:val="20"/>
      <w:szCs w:val="20"/>
    </w:rPr>
  </w:style>
  <w:style w:type="character" w:styleId="HTML-voorbeeld">
    <w:name w:val="HTML Sample"/>
    <w:basedOn w:val="Standaardalinea-lettertype"/>
    <w:semiHidden/>
    <w:unhideWhenUsed/>
    <w:rsid w:val="00D56298"/>
    <w:rPr>
      <w:rFonts w:ascii="Consolas" w:hAnsi="Consolas"/>
      <w:sz w:val="24"/>
      <w:szCs w:val="24"/>
    </w:rPr>
  </w:style>
  <w:style w:type="paragraph" w:styleId="Indexkop">
    <w:name w:val="index heading"/>
    <w:basedOn w:val="Standaard"/>
    <w:next w:val="Index1"/>
    <w:semiHidden/>
    <w:unhideWhenUsed/>
    <w:rsid w:val="00D56298"/>
    <w:rPr>
      <w:rFonts w:asciiTheme="majorHAnsi" w:eastAsiaTheme="majorEastAsia" w:hAnsiTheme="majorHAnsi" w:cstheme="majorBidi"/>
      <w:b/>
      <w:bCs/>
    </w:rPr>
  </w:style>
  <w:style w:type="paragraph" w:styleId="Kopbronvermelding">
    <w:name w:val="toa heading"/>
    <w:basedOn w:val="Standaard"/>
    <w:next w:val="Standaard"/>
    <w:semiHidden/>
    <w:unhideWhenUsed/>
    <w:rsid w:val="00D562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56298"/>
    <w:pPr>
      <w:ind w:left="283" w:hanging="283"/>
      <w:contextualSpacing/>
    </w:pPr>
  </w:style>
  <w:style w:type="paragraph" w:styleId="Lijst2">
    <w:name w:val="List 2"/>
    <w:basedOn w:val="Standaard"/>
    <w:semiHidden/>
    <w:unhideWhenUsed/>
    <w:rsid w:val="00D56298"/>
    <w:pPr>
      <w:ind w:left="566" w:hanging="283"/>
      <w:contextualSpacing/>
    </w:pPr>
  </w:style>
  <w:style w:type="paragraph" w:styleId="Lijst3">
    <w:name w:val="List 3"/>
    <w:basedOn w:val="Standaard"/>
    <w:semiHidden/>
    <w:unhideWhenUsed/>
    <w:rsid w:val="00D56298"/>
    <w:pPr>
      <w:ind w:left="849" w:hanging="283"/>
      <w:contextualSpacing/>
    </w:pPr>
  </w:style>
  <w:style w:type="paragraph" w:styleId="Lijst4">
    <w:name w:val="List 4"/>
    <w:basedOn w:val="Standaard"/>
    <w:semiHidden/>
    <w:unhideWhenUsed/>
    <w:rsid w:val="00D56298"/>
    <w:pPr>
      <w:ind w:left="1132" w:hanging="283"/>
      <w:contextualSpacing/>
    </w:pPr>
  </w:style>
  <w:style w:type="paragraph" w:styleId="Lijst5">
    <w:name w:val="List 5"/>
    <w:basedOn w:val="Standaard"/>
    <w:semiHidden/>
    <w:unhideWhenUsed/>
    <w:rsid w:val="00D56298"/>
    <w:pPr>
      <w:ind w:left="1415" w:hanging="283"/>
      <w:contextualSpacing/>
    </w:pPr>
  </w:style>
  <w:style w:type="paragraph" w:styleId="Lijstmetafbeeldingen">
    <w:name w:val="table of figures"/>
    <w:basedOn w:val="Standaard"/>
    <w:next w:val="Standaard"/>
    <w:semiHidden/>
    <w:unhideWhenUsed/>
    <w:rsid w:val="00D56298"/>
  </w:style>
  <w:style w:type="paragraph" w:styleId="Lijstopsomteken">
    <w:name w:val="List Bullet"/>
    <w:basedOn w:val="Standaard"/>
    <w:unhideWhenUsed/>
    <w:rsid w:val="00D56298"/>
    <w:pPr>
      <w:numPr>
        <w:numId w:val="62"/>
      </w:numPr>
      <w:contextualSpacing/>
    </w:pPr>
  </w:style>
  <w:style w:type="paragraph" w:styleId="Lijstopsomteken2">
    <w:name w:val="List Bullet 2"/>
    <w:basedOn w:val="Standaard"/>
    <w:semiHidden/>
    <w:unhideWhenUsed/>
    <w:rsid w:val="00D56298"/>
    <w:pPr>
      <w:tabs>
        <w:tab w:val="num" w:pos="720"/>
      </w:tabs>
      <w:ind w:left="720" w:hanging="720"/>
      <w:contextualSpacing/>
    </w:pPr>
  </w:style>
  <w:style w:type="paragraph" w:styleId="Lijstopsomteken3">
    <w:name w:val="List Bullet 3"/>
    <w:basedOn w:val="Standaard"/>
    <w:semiHidden/>
    <w:unhideWhenUsed/>
    <w:rsid w:val="00D56298"/>
    <w:pPr>
      <w:tabs>
        <w:tab w:val="num" w:pos="720"/>
      </w:tabs>
      <w:ind w:left="720" w:hanging="720"/>
      <w:contextualSpacing/>
    </w:pPr>
  </w:style>
  <w:style w:type="paragraph" w:styleId="Lijstopsomteken4">
    <w:name w:val="List Bullet 4"/>
    <w:basedOn w:val="Standaard"/>
    <w:semiHidden/>
    <w:unhideWhenUsed/>
    <w:rsid w:val="00D56298"/>
    <w:pPr>
      <w:tabs>
        <w:tab w:val="num" w:pos="720"/>
      </w:tabs>
      <w:ind w:left="720" w:hanging="720"/>
      <w:contextualSpacing/>
    </w:pPr>
  </w:style>
  <w:style w:type="paragraph" w:styleId="Lijstopsomteken5">
    <w:name w:val="List Bullet 5"/>
    <w:basedOn w:val="Standaard"/>
    <w:semiHidden/>
    <w:unhideWhenUsed/>
    <w:rsid w:val="00D56298"/>
    <w:pPr>
      <w:tabs>
        <w:tab w:val="num" w:pos="720"/>
      </w:tabs>
      <w:ind w:left="720" w:hanging="720"/>
      <w:contextualSpacing/>
    </w:pPr>
  </w:style>
  <w:style w:type="paragraph" w:styleId="Lijstnummering2">
    <w:name w:val="List Number 2"/>
    <w:basedOn w:val="Standaard"/>
    <w:semiHidden/>
    <w:unhideWhenUsed/>
    <w:rsid w:val="00D56298"/>
    <w:pPr>
      <w:tabs>
        <w:tab w:val="num" w:pos="720"/>
      </w:tabs>
      <w:ind w:left="720" w:hanging="720"/>
      <w:contextualSpacing/>
    </w:pPr>
  </w:style>
  <w:style w:type="paragraph" w:styleId="Lijstnummering3">
    <w:name w:val="List Number 3"/>
    <w:basedOn w:val="Standaard"/>
    <w:semiHidden/>
    <w:unhideWhenUsed/>
    <w:rsid w:val="00D56298"/>
    <w:pPr>
      <w:tabs>
        <w:tab w:val="num" w:pos="720"/>
      </w:tabs>
      <w:ind w:left="720" w:hanging="720"/>
      <w:contextualSpacing/>
    </w:pPr>
  </w:style>
  <w:style w:type="paragraph" w:styleId="Lijstnummering4">
    <w:name w:val="List Number 4"/>
    <w:basedOn w:val="Standaard"/>
    <w:semiHidden/>
    <w:unhideWhenUsed/>
    <w:rsid w:val="00D56298"/>
    <w:pPr>
      <w:tabs>
        <w:tab w:val="num" w:pos="720"/>
      </w:tabs>
      <w:ind w:left="720" w:hanging="720"/>
      <w:contextualSpacing/>
    </w:pPr>
  </w:style>
  <w:style w:type="paragraph" w:styleId="Lijstnummering5">
    <w:name w:val="List Number 5"/>
    <w:basedOn w:val="Standaard"/>
    <w:semiHidden/>
    <w:unhideWhenUsed/>
    <w:rsid w:val="00D56298"/>
    <w:pPr>
      <w:tabs>
        <w:tab w:val="num" w:pos="720"/>
      </w:tabs>
      <w:ind w:left="720" w:hanging="720"/>
      <w:contextualSpacing/>
    </w:pPr>
  </w:style>
  <w:style w:type="paragraph" w:styleId="Lijstvoortzetting">
    <w:name w:val="List Continue"/>
    <w:basedOn w:val="Standaard"/>
    <w:semiHidden/>
    <w:unhideWhenUsed/>
    <w:rsid w:val="00D56298"/>
    <w:pPr>
      <w:spacing w:after="120"/>
      <w:ind w:left="283"/>
      <w:contextualSpacing/>
    </w:pPr>
  </w:style>
  <w:style w:type="paragraph" w:styleId="Lijstvoortzetting2">
    <w:name w:val="List Continue 2"/>
    <w:basedOn w:val="Standaard"/>
    <w:semiHidden/>
    <w:unhideWhenUsed/>
    <w:rsid w:val="00D56298"/>
    <w:pPr>
      <w:spacing w:after="120"/>
      <w:ind w:left="566"/>
      <w:contextualSpacing/>
    </w:pPr>
  </w:style>
  <w:style w:type="paragraph" w:styleId="Lijstvoortzetting3">
    <w:name w:val="List Continue 3"/>
    <w:basedOn w:val="Standaard"/>
    <w:semiHidden/>
    <w:unhideWhenUsed/>
    <w:rsid w:val="00D56298"/>
    <w:pPr>
      <w:spacing w:after="120"/>
      <w:ind w:left="849"/>
      <w:contextualSpacing/>
    </w:pPr>
  </w:style>
  <w:style w:type="paragraph" w:styleId="Lijstvoortzetting4">
    <w:name w:val="List Continue 4"/>
    <w:basedOn w:val="Standaard"/>
    <w:semiHidden/>
    <w:unhideWhenUsed/>
    <w:rsid w:val="00D56298"/>
    <w:pPr>
      <w:spacing w:after="120"/>
      <w:ind w:left="1132"/>
      <w:contextualSpacing/>
    </w:pPr>
  </w:style>
  <w:style w:type="paragraph" w:styleId="Lijstvoortzetting5">
    <w:name w:val="List Continue 5"/>
    <w:basedOn w:val="Standaard"/>
    <w:semiHidden/>
    <w:unhideWhenUsed/>
    <w:rsid w:val="00D56298"/>
    <w:pPr>
      <w:spacing w:after="120"/>
      <w:ind w:left="1415"/>
      <w:contextualSpacing/>
    </w:pPr>
  </w:style>
  <w:style w:type="paragraph" w:styleId="Normaalweb">
    <w:name w:val="Normal (Web)"/>
    <w:basedOn w:val="Standaard"/>
    <w:semiHidden/>
    <w:unhideWhenUsed/>
    <w:rsid w:val="00D56298"/>
    <w:rPr>
      <w:rFonts w:ascii="Times New Roman" w:hAnsi="Times New Roman"/>
      <w:sz w:val="24"/>
    </w:rPr>
  </w:style>
  <w:style w:type="paragraph" w:styleId="Notitiekop">
    <w:name w:val="Note Heading"/>
    <w:basedOn w:val="Standaard"/>
    <w:next w:val="Standaard"/>
    <w:link w:val="NotitiekopChar"/>
    <w:semiHidden/>
    <w:unhideWhenUsed/>
    <w:rsid w:val="00D562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562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562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562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562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562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562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562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562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56298"/>
    <w:pPr>
      <w:ind w:left="708"/>
    </w:pPr>
  </w:style>
  <w:style w:type="paragraph" w:styleId="Tekstzonderopmaak">
    <w:name w:val="Plain Text"/>
    <w:basedOn w:val="Standaard"/>
    <w:link w:val="TekstzonderopmaakChar"/>
    <w:semiHidden/>
    <w:unhideWhenUsed/>
    <w:rsid w:val="00D562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562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D5629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56298"/>
    <w:pPr>
      <w:numPr>
        <w:ilvl w:val="8"/>
        <w:numId w:val="5"/>
      </w:numPr>
    </w:pPr>
  </w:style>
  <w:style w:type="character" w:customStyle="1" w:styleId="Verwijzing">
    <w:name w:val="Verwijzing"/>
    <w:basedOn w:val="Standaardalinea-lettertype"/>
    <w:uiPriority w:val="1"/>
    <w:rsid w:val="00D56298"/>
    <w:rPr>
      <w:u w:val="single"/>
    </w:rPr>
  </w:style>
  <w:style w:type="paragraph" w:customStyle="1" w:styleId="Kader">
    <w:name w:val="Kader"/>
    <w:basedOn w:val="Standaard"/>
    <w:next w:val="Standaard"/>
    <w:qFormat/>
    <w:rsid w:val="00D5629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56298"/>
  </w:style>
  <w:style w:type="numbering" w:styleId="1ai">
    <w:name w:val="Outline List 1"/>
    <w:basedOn w:val="Geenlijst"/>
    <w:semiHidden/>
    <w:unhideWhenUsed/>
    <w:rsid w:val="00D56298"/>
  </w:style>
  <w:style w:type="numbering" w:styleId="Artikelsectie">
    <w:name w:val="Outline List 3"/>
    <w:basedOn w:val="Geenlijst"/>
    <w:semiHidden/>
    <w:unhideWhenUsed/>
    <w:rsid w:val="00D56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microsoft.com/office/2011/relationships/commentsExtended" Target="commentsExtended.xml"/><Relationship Id="rId191" Type="http://schemas.openxmlformats.org/officeDocument/2006/relationships/fontTable" Target="fontTable.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openxmlformats.org/officeDocument/2006/relationships/hyperlink" Target="https://www.wegwijzertpod.nl/uploads/2022-04/20220413%20Werkwijze%20Geo%20en%20locaties%20in%20Omgevingsdocumenten%201.01.pdf" TargetMode="External"/><Relationship Id="rId22" Type="http://schemas.microsoft.com/office/2016/09/relationships/commentsIds" Target="commentsIds.xml"/><Relationship Id="rId192" Type="http://schemas.microsoft.com/office/2011/relationships/people" Target="people.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193" Type="http://schemas.openxmlformats.org/officeDocument/2006/relationships/theme" Target="theme/theme1.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88"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183"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184" Type="http://schemas.openxmlformats.org/officeDocument/2006/relationships/hyperlink" Target="https://gitlab.com/koop/STOP/standaard/-/issues" TargetMode="External"/><Relationship Id="rId189"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20" Type="http://schemas.openxmlformats.org/officeDocument/2006/relationships/comments" Target="comments.xml"/><Relationship Id="rId190"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155566</TotalTime>
  <Pages>1</Pages>
  <Words>285117</Words>
  <Characters>1568149</Characters>
  <Application>Microsoft Office Word</Application>
  <DocSecurity>0</DocSecurity>
  <Lines>13067</Lines>
  <Paragraphs>3699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1849567</CharactersWithSpaces>
  <SharedDoc>false</SharedDoc>
  <HyperlinkBase/>
  <HLinks>
    <vt:vector size="48" baseType="variant">
      <vt:variant>
        <vt:i4>3407981</vt:i4>
      </vt:variant>
      <vt:variant>
        <vt:i4>525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513</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504</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468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414</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11495</cp:revision>
  <cp:lastPrinted>2021-12-13T05:21:00Z</cp:lastPrinted>
  <dcterms:created xsi:type="dcterms:W3CDTF">2022-10-17T21:34:00Z</dcterms:created>
  <dcterms:modified xsi:type="dcterms:W3CDTF">2023-12-08T08:23:00Z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