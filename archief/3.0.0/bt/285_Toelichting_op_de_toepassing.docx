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711" w:name="_Ref_ac001800953a22e769d2bc67a1d5b0a7_1"/>
      <w:r w:rsidRPr="007F28B9">
        <w:t>Toelichting op de toepassing</w:t>
      </w:r>
      <w:bookmarkEnd w:id="711"/>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922F9C">
      <w:pPr>
        <w:pStyle w:val="Opsommingnummers1"/>
        <w:numPr>
          <w:ilvl w:val="0"/>
          <w:numId w:val="54"/>
        </w:numPr>
      </w:pPr>
      <w:r>
        <w:t xml:space="preserve">het </w:t>
      </w:r>
      <w:r w:rsidRPr="00011B8A">
        <w:t>omgevingsplan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5049E046" w14:textId="736DDC29" w:rsidR="00046669"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2D10A5">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r w:rsidR="00046669" w:rsidRPr="007F28B9">
        <w:t xml:space="preserve"> </w:t>
      </w:r>
    </w:p>
    <w:p w14:paraId="237D7FD8" w14:textId="77777777" w:rsidR="00011B8A" w:rsidRDefault="00011B8A" w:rsidP="008F2592"/>
    <w:p w14:paraId="3D2DCA00" w14:textId="51A5500C" w:rsidR="00046669"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 xml:space="preserve">langs die weg ook uit de overbruggingsfunctie verwijderd. </w:t>
      </w:r>
    </w:p>
    <w:p w14:paraId="20AB4369" w14:textId="2A95C1B7"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 xml:space="preserve">-gebied worden ruimtelijke plannen niet getoond die zonder Pons wel getoond zouden </w:t>
      </w:r>
      <w:r w:rsidR="00797CE6">
        <w:lastRenderedPageBreak/>
        <w:t>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39"/>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25"/>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713" w:name="_Ref_ac001800953a22e769d2bc67a1d5b0a7_2"/>
      <w:r>
        <w:t xml:space="preserve">Voorbeeld </w:t>
      </w:r>
      <w:r w:rsidR="00975101">
        <w:t xml:space="preserve">van </w:t>
      </w:r>
      <w:r w:rsidR="00DB5C2D">
        <w:t>besluit-</w:t>
      </w:r>
      <w:r>
        <w:t xml:space="preserve">artikel </w:t>
      </w:r>
      <w:r w:rsidR="00975101">
        <w:t>over vervallen (delen van) bestemmingsplan en Pons</w:t>
      </w:r>
      <w:bookmarkEnd w:id="713"/>
    </w:p>
    <w:p w14:paraId="6BC9446D" w14:textId="291F736A" w:rsidR="00173114" w:rsidRDefault="00C530BB" w:rsidP="00046669">
      <w:r>
        <w:fldChar w:fldCharType="begin"/>
      </w:r>
      <w:r>
        <w:instrText xml:space="preserve"> REF _Ref_ac001800953a22e769d2bc67a1d5b0a7_2 \r \h </w:instrText>
      </w:r>
      <w:r>
        <w:fldChar w:fldCharType="separate"/>
      </w:r>
      <w:r w:rsidR="002D10A5">
        <w:t>Figuur 87</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w:t>
      </w:r>
      <w:r w:rsidR="00ED2C84">
        <w:lastRenderedPageBreak/>
        <w:t>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5"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