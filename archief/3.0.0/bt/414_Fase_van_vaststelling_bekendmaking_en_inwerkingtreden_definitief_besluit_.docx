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2396" w14:textId="62BCD6A8" w:rsidR="00F57AE4" w:rsidRDefault="003A708C" w:rsidP="00F57AE4">
      <w:pPr>
        <w:pStyle w:val="Kop4"/>
      </w:pPr>
      <w:commentRangeStart w:id="1168"/>
      <w:commentRangeStart w:id="1169"/>
      <w:commentRangeStart w:id="1170"/>
      <w:commentRangeStart w:id="1171"/>
      <w:r>
        <w:t xml:space="preserve">Fase van </w:t>
      </w:r>
      <w:r w:rsidRPr="003A708C">
        <w:t>vaststelling, bekendmaking en inwerkingtreden</w:t>
      </w:r>
      <w:r>
        <w:t>:</w:t>
      </w:r>
      <w:r w:rsidRPr="003A708C">
        <w:t xml:space="preserve"> </w:t>
      </w:r>
      <w:r>
        <w:t>d</w:t>
      </w:r>
      <w:r w:rsidR="00F57AE4">
        <w:t>efinitief besluit</w:t>
      </w:r>
      <w:r w:rsidR="00F57AE4">
        <w:t xml:space="preserve"> </w:t>
      </w:r>
      <w:commentRangeEnd w:id="1168"/>
      <w:r w:rsidR="004F200E">
        <w:rPr>
          <w:rStyle w:val="Verwijzingopmerking"/>
          <w:b w:val="0"/>
          <w:bCs w:val="0"/>
        </w:rPr>
        <w:commentReference w:id="1168"/>
      </w:r>
      <w:commentRangeEnd w:id="1169"/>
      <w:r w:rsidR="00AA47C8">
        <w:rPr>
          <w:rStyle w:val="Verwijzingopmerking"/>
          <w:b w:val="0"/>
          <w:bCs w:val="0"/>
        </w:rPr>
        <w:commentReference w:id="1169"/>
      </w:r>
      <w:commentRangeEnd w:id="1170"/>
      <w:r w:rsidR="00AA47C8">
        <w:rPr>
          <w:rStyle w:val="Verwijzingopmerking"/>
          <w:b w:val="0"/>
          <w:bCs w:val="0"/>
        </w:rPr>
        <w:commentReference w:id="1170"/>
      </w:r>
      <w:commentRangeEnd w:id="1171"/>
      <w:r w:rsidR="00AA47C8">
        <w:rPr>
          <w:rStyle w:val="Verwijzingopmerking"/>
          <w:b w:val="0"/>
          <w:bCs w:val="0"/>
        </w:rPr>
        <w:commentReference w:id="1171"/>
      </w:r>
    </w:p>
    <w:p w14:paraId="7EDC2D53" w14:textId="0BCE763B" w:rsidR="003A708C" w:rsidRDefault="003A708C" w:rsidP="003A708C">
      <w:pPr>
        <w:pStyle w:val="Figuur"/>
      </w:pPr>
      <w:r>
        <w:rPr>
          <w:noProof/>
        </w:rPr>
        <w:drawing>
          <wp:inline distT="0" distB="0" distL="0" distR="0" wp14:anchorId="0A9A6D55" wp14:editId="1D508F93">
            <wp:extent cx="4661904" cy="914400"/>
            <wp:effectExtent l="0" t="0" r="5715" b="0"/>
            <wp:docPr id="531857368" name="Afbeelding 5318573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8" name="Afbeelding 531857368" descr="Afbeelding met tekst&#10;&#10;Automatisch gegenereerde beschrijving"/>
                    <pic:cNvPicPr/>
                  </pic:nvPicPr>
                  <pic:blipFill>
                    <a:blip r:embed="rId149"/>
                    <a:stretch>
                      <a:fillRect/>
                    </a:stretch>
                  </pic:blipFill>
                  <pic:spPr>
                    <a:xfrm>
                      <a:off x="0" y="0"/>
                      <a:ext cx="4704395" cy="922734"/>
                    </a:xfrm>
                    <a:prstGeom prst="rect">
                      <a:avLst/>
                    </a:prstGeom>
                  </pic:spPr>
                </pic:pic>
              </a:graphicData>
            </a:graphic>
          </wp:inline>
        </w:drawing>
      </w:r>
    </w:p>
    <w:p w14:paraId="1DCE7833" w14:textId="2F5D8789" w:rsidR="003A708C" w:rsidRPr="004556D5" w:rsidRDefault="003A708C" w:rsidP="002A57BB">
      <w:pPr>
        <w:pStyle w:val="Figuurbijschrift"/>
      </w:pPr>
      <w:r w:rsidRPr="003A708C">
        <w:tab/>
        <w:t>Vaststellingsfase in de procedure van de omgevingsv</w:t>
      </w:r>
      <w:r>
        <w:t>isie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9" Type="http://schemas.openxmlformats.org/officeDocument/2006/relationships/image" Target="media/image_d09969f9d08c5d4c330ccf07778b2fd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