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A7E213" w14:textId="0ADEDE25" w:rsidR="00F57AE4" w:rsidRDefault="00F57AE4" w:rsidP="00F57AE4">
      <w:pPr>
        <w:pStyle w:val="Kop4"/>
      </w:pPr>
      <w:r>
        <w:t>Voorbereiding</w:t>
      </w:r>
      <w:r w:rsidR="00A32ED8">
        <w:t>sfase</w:t>
      </w:r>
    </w:p>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ienke Jansen" w:date="2023-10-22T19:43:00Z" w:initials="NJ">
    <w:p w14:paraId="38C2817C" w14:textId="63A93F6A" w:rsidR="00CA31C5" w:rsidRDefault="00CA31C5" w:rsidP="00893AEA">
      <w:pPr>
        <w:pStyle w:val="Tekstopmerking"/>
      </w:pPr>
      <w:r>
        <w:rPr>
          <w:rStyle w:val="Verwijzingopmerking"/>
        </w:rPr>
        <w:annotationRef/>
      </w:r>
      <w:r>
        <w:t>Alleen voorbereidingsbesluit</w:t>
      </w:r>
    </w:p>
  </w:comment>
  <w:comment w:id="1" w:author="Nienke Jansen" w:date="2023-10-22T19:43:00Z" w:initials="NJ">
    <w:p w14:paraId="7D9D5BED" w14:textId="77777777" w:rsidR="00CA31C5" w:rsidRDefault="00CA31C5" w:rsidP="00893AEA">
      <w:pPr>
        <w:pStyle w:val="Tekstopmerking"/>
      </w:pPr>
      <w:r>
        <w:rPr>
          <w:rStyle w:val="Verwijzingopmerking"/>
        </w:rPr>
        <w:annotationRef/>
      </w:r>
      <w:r>
        <w:t>Alleen reactieve interventie</w:t>
      </w:r>
    </w:p>
  </w:comment>
  <w:comment w:id="2" w:author="Nienke Jansen" w:date="2023-10-02T15:21:00Z" w:initials="NJ">
    <w:p w14:paraId="1F4CBF27" w14:textId="1F733553" w:rsidR="00CA31C5" w:rsidRDefault="00CA31C5" w:rsidP="00893AEA">
      <w:pPr>
        <w:pStyle w:val="Tekstopmerking"/>
      </w:pPr>
      <w:r>
        <w:rPr>
          <w:rStyle w:val="Verwijzingopmerking"/>
        </w:rPr>
        <w:annotationRef/>
      </w:r>
      <w:r>
        <w:t>Alleen voor projectbesluit. Check ook nog met aanpassingen in de tekst van TPOD pb en paragraafnummer</w:t>
      </w:r>
    </w:p>
  </w:comment>
  <w:comment w:id="3" w:author="Nienke Jansen" w:date="2023-11-15T21:18:00Z" w:initials="NJ">
    <w:p w14:paraId="3034BDE3" w14:textId="77777777" w:rsidR="00CA31C5" w:rsidRDefault="00CA31C5" w:rsidP="00893AEA">
      <w:pPr>
        <w:pStyle w:val="Tekstopmerking"/>
      </w:pPr>
      <w:r>
        <w:rPr>
          <w:rStyle w:val="Verwijzingopmerking"/>
        </w:rPr>
        <w:annotationRef/>
      </w:r>
      <w:r>
        <w:t>Alleen projectbesluit</w:t>
      </w:r>
    </w:p>
  </w:comment>
  <w:comment w:id="4" w:author="Nienke Jansen" w:date="2023-11-15T19:38:00Z" w:initials="NJ">
    <w:p w14:paraId="27440033" w14:textId="6F78E170" w:rsidR="00CA31C5" w:rsidRDefault="00CA31C5" w:rsidP="00893AEA">
      <w:pPr>
        <w:pStyle w:val="Tekstopmerking"/>
      </w:pPr>
      <w:r>
        <w:rPr>
          <w:rStyle w:val="Verwijzingopmerking"/>
        </w:rPr>
        <w:annotationRef/>
      </w:r>
      <w:r>
        <w:t>Let op: dit alleen in regelingen die met activiteit geannoteerd kunnen worden</w:t>
      </w:r>
    </w:p>
  </w:comment>
  <w:comment w:id="5" w:author="Nienke Jansen" w:date="2023-11-14T19:30:00Z" w:initials="NJ">
    <w:p w14:paraId="37078500" w14:textId="6C3C85E6" w:rsidR="00CA31C5" w:rsidRDefault="00CA31C5" w:rsidP="00893AEA">
      <w:pPr>
        <w:pStyle w:val="Tekstopmerking"/>
      </w:pPr>
      <w:r>
        <w:rPr>
          <w:rStyle w:val="Verwijzingopmerking"/>
        </w:rPr>
        <w:annotationRef/>
      </w:r>
      <w:r>
        <w:t>Alleen omgevingsplan</w:t>
      </w:r>
    </w:p>
  </w:comment>
  <w:comment w:id="6" w:author="Nienke Jansen" w:date="2023-11-14T20:44:00Z" w:initials="NJ">
    <w:p w14:paraId="01FD33F0" w14:textId="77777777" w:rsidR="00CA31C5" w:rsidRDefault="00CA31C5" w:rsidP="00893AEA">
      <w:pPr>
        <w:pStyle w:val="Tekstopmerking"/>
      </w:pPr>
      <w:r>
        <w:rPr>
          <w:rStyle w:val="Verwijzingopmerking"/>
        </w:rPr>
        <w:annotationRef/>
      </w:r>
      <w:r>
        <w:t>Deze verwijderen in TPOD waar al toegeveogd</w:t>
      </w:r>
    </w:p>
  </w:comment>
  <w:comment w:id="7" w:author="Nienke Jansen" w:date="2023-10-20T22:39:00Z" w:initials="NJ">
    <w:p w14:paraId="49B993A4" w14:textId="25B53796" w:rsidR="00CA31C5" w:rsidRDefault="00CA31C5" w:rsidP="00893AEA">
      <w:pPr>
        <w:pStyle w:val="Tekstopmerking"/>
      </w:pPr>
      <w:r>
        <w:rPr>
          <w:rStyle w:val="Verwijzingopmerking"/>
        </w:rPr>
        <w:annotationRef/>
      </w:r>
      <w:r>
        <w:t>Alleen omgevingsplan</w:t>
      </w:r>
    </w:p>
  </w:comment>
  <w:comment w:id="8" w:author="Nienke Jansen" w:date="2023-10-16T12:04:00Z" w:initials="NJ">
    <w:p w14:paraId="296E3ADD" w14:textId="51E98ED6" w:rsidR="00CA31C5" w:rsidRDefault="00CA31C5" w:rsidP="00893AEA">
      <w:pPr>
        <w:pStyle w:val="Tekstopmerking"/>
      </w:pPr>
      <w:r>
        <w:rPr>
          <w:rStyle w:val="Verwijzingopmerking"/>
        </w:rPr>
        <w:annotationRef/>
      </w:r>
      <w:r>
        <w:t>Alleen omgevingsplan</w:t>
      </w:r>
    </w:p>
  </w:comment>
  <w:comment w:id="9" w:author="Nienke Jansen" w:date="2023-10-20T22:39:00Z" w:initials="NJ">
    <w:p w14:paraId="514BAEE0" w14:textId="77777777" w:rsidR="00CA31C5" w:rsidRDefault="00CA31C5" w:rsidP="00893AEA">
      <w:pPr>
        <w:pStyle w:val="Tekstopmerking"/>
      </w:pPr>
      <w:r>
        <w:rPr>
          <w:rStyle w:val="Verwijzingopmerking"/>
        </w:rPr>
        <w:annotationRef/>
      </w:r>
      <w:r>
        <w:t>Alleen projectbesluit</w:t>
      </w:r>
    </w:p>
  </w:comment>
  <w:comment w:id="10" w:author="Nienke Jansen" w:date="2023-10-16T12:04:00Z" w:initials="NJ">
    <w:p w14:paraId="6122EB93" w14:textId="788F87E0" w:rsidR="00CA31C5" w:rsidRDefault="00CA31C5" w:rsidP="00893AEA">
      <w:pPr>
        <w:pStyle w:val="Tekstopmerking"/>
      </w:pPr>
      <w:r>
        <w:rPr>
          <w:rStyle w:val="Verwijzingopmerking"/>
        </w:rPr>
        <w:annotationRef/>
      </w:r>
      <w:r>
        <w:t>Alleen projectbesluit</w:t>
      </w:r>
    </w:p>
  </w:comment>
  <w:comment w:id="11" w:author="Nienke Jansen" w:date="2023-10-21T22:00:00Z" w:initials="NJ">
    <w:p w14:paraId="0E038518" w14:textId="77777777" w:rsidR="00CA31C5" w:rsidRDefault="00CA31C5" w:rsidP="00893AEA">
      <w:pPr>
        <w:pStyle w:val="Tekstopmerking"/>
      </w:pPr>
      <w:r>
        <w:rPr>
          <w:rStyle w:val="Verwijzingopmerking"/>
        </w:rPr>
        <w:annotationRef/>
      </w:r>
      <w:r>
        <w:t>Alleen projectbesluit</w:t>
      </w:r>
    </w:p>
  </w:comment>
  <w:comment w:id="12" w:author="Nienke Jansen" w:date="2023-11-15T17:25:00Z" w:initials="NJ">
    <w:p w14:paraId="7F86A673" w14:textId="77777777" w:rsidR="00CA31C5" w:rsidRDefault="00CA31C5" w:rsidP="00893AEA">
      <w:pPr>
        <w:pStyle w:val="Tekstopmerking"/>
      </w:pPr>
      <w:r>
        <w:rPr>
          <w:rStyle w:val="Verwijzingopmerking"/>
        </w:rPr>
        <w:annotationRef/>
      </w:r>
      <w:r>
        <w:t>Alleen in voorbereidingsbesluit</w:t>
      </w:r>
    </w:p>
  </w:comment>
  <w:comment w:id="13" w:author="Nienke Jansen" w:date="2023-11-15T17:25:00Z" w:initials="NJ">
    <w:p w14:paraId="514AA85F" w14:textId="14D08214" w:rsidR="00CA31C5" w:rsidRDefault="00CA31C5" w:rsidP="00893AEA">
      <w:pPr>
        <w:pStyle w:val="Tekstopmerking"/>
      </w:pPr>
      <w:r>
        <w:rPr>
          <w:rStyle w:val="Verwijzingopmerking"/>
        </w:rPr>
        <w:annotationRef/>
      </w:r>
      <w:r>
        <w:t>Alleen in reactieve interventie</w:t>
      </w:r>
    </w:p>
  </w:comment>
  <w:comment w:id="14" w:author="Nienke Jansen" w:date="2023-11-14T22:15:00Z" w:initials="NJ">
    <w:p w14:paraId="68449158" w14:textId="50654BA4" w:rsidR="00CA31C5" w:rsidRDefault="00CA31C5" w:rsidP="00893AEA">
      <w:pPr>
        <w:pStyle w:val="Tekstopmerking"/>
      </w:pPr>
      <w:r>
        <w:rPr>
          <w:rStyle w:val="Verwijzingopmerking"/>
        </w:rPr>
        <w:annotationRef/>
      </w:r>
      <w:r>
        <w:t>Alleen voor programma</w:t>
      </w:r>
    </w:p>
  </w:comment>
  <w:comment w:id="15" w:author="Nienke Jansen" w:date="2023-04-02T12:10:00Z" w:initials="NJ">
    <w:p w14:paraId="32D7FCB2" w14:textId="3B0189C0" w:rsidR="00CA31C5" w:rsidRDefault="00CA31C5" w:rsidP="00893AEA">
      <w:pPr>
        <w:pStyle w:val="Tekstopmerking"/>
      </w:pPr>
      <w:r>
        <w:rPr>
          <w:rStyle w:val="Verwijzingopmerking"/>
        </w:rPr>
        <w:annotationRef/>
      </w:r>
      <w:r>
        <w:t>Alleen omgevingsplan</w:t>
      </w:r>
    </w:p>
  </w:comment>
  <w:comment w:id="16" w:author="Nienke Jansen" w:date="2023-04-02T12:10:00Z" w:initials="NJ">
    <w:p w14:paraId="5FA326C2" w14:textId="77777777" w:rsidR="00CA31C5" w:rsidRDefault="00CA31C5" w:rsidP="00893AEA">
      <w:pPr>
        <w:pStyle w:val="Tekstopmerking"/>
      </w:pPr>
      <w:r>
        <w:rPr>
          <w:rStyle w:val="Verwijzingopmerking"/>
        </w:rPr>
        <w:annotationRef/>
      </w:r>
      <w:r>
        <w:t>Alleen omgevingsverordening</w:t>
      </w:r>
    </w:p>
  </w:comment>
  <w:comment w:id="17" w:author="Nienke Jansen" w:date="2023-04-02T12:21:00Z" w:initials="NJ">
    <w:p w14:paraId="64BEAA49" w14:textId="77777777" w:rsidR="00CA31C5" w:rsidRDefault="00CA31C5" w:rsidP="00893AEA">
      <w:pPr>
        <w:pStyle w:val="Tekstopmerking"/>
      </w:pPr>
      <w:r>
        <w:rPr>
          <w:rStyle w:val="Verwijzingopmerking"/>
        </w:rPr>
        <w:annotationRef/>
      </w:r>
      <w:r>
        <w:t>Alleen voorberedingsbesluit</w:t>
      </w:r>
    </w:p>
  </w:comment>
  <w:comment w:id="18" w:author="Nienke Jansen" w:date="2023-04-05T13:58:00Z" w:initials="NJ">
    <w:p w14:paraId="23FB7268" w14:textId="77777777" w:rsidR="00CA31C5" w:rsidRDefault="00CA31C5" w:rsidP="00893AEA">
      <w:pPr>
        <w:pStyle w:val="Tekstopmerking"/>
      </w:pPr>
      <w:r>
        <w:rPr>
          <w:rStyle w:val="Verwijzingopmerking"/>
        </w:rPr>
        <w:annotationRef/>
      </w:r>
      <w:r>
        <w:t>Alleen bij artikelstructuur</w:t>
      </w:r>
    </w:p>
  </w:comment>
  <w:comment w:id="19" w:author="Nienke Jansen" w:date="2023-03-12T14:06:00Z" w:initials="NJ">
    <w:p w14:paraId="037C8D7A" w14:textId="77777777" w:rsidR="00CA31C5" w:rsidRDefault="00CA31C5" w:rsidP="00893AEA">
      <w:pPr>
        <w:pStyle w:val="Tekstopmerking"/>
      </w:pPr>
      <w:r>
        <w:rPr>
          <w:rStyle w:val="Verwijzingopmerking"/>
        </w:rPr>
        <w:annotationRef/>
      </w:r>
      <w:r>
        <w:t>Alleen voor voorbereidingsbesluit,  projectbesluit en reactieve interventie</w:t>
      </w:r>
    </w:p>
  </w:comment>
  <w:comment w:id="20" w:author="Nienke Jansen" w:date="2023-04-05T11:21:00Z" w:initials="NJ">
    <w:p w14:paraId="5806EDCE" w14:textId="77AC540A" w:rsidR="00CA31C5" w:rsidRDefault="00CA31C5" w:rsidP="00893AEA">
      <w:pPr>
        <w:pStyle w:val="Tekstopmerking"/>
      </w:pPr>
      <w:r>
        <w:rPr>
          <w:rStyle w:val="Verwijzingopmerking"/>
        </w:rPr>
        <w:annotationRef/>
      </w:r>
      <w:r>
        <w:t>Alleen TPOD vbb (en pb????)</w:t>
      </w:r>
    </w:p>
  </w:comment>
  <w:comment w:id="21" w:author="Nienke Jansen" w:date="2023-04-06T08:08:00Z" w:initials="NJ">
    <w:p w14:paraId="76FC9A90" w14:textId="77777777" w:rsidR="00CA31C5" w:rsidRDefault="00CA31C5" w:rsidP="00893AEA">
      <w:pPr>
        <w:pStyle w:val="Tekstopmerking"/>
      </w:pPr>
      <w:r>
        <w:rPr>
          <w:rStyle w:val="Verwijzingopmerking"/>
        </w:rPr>
        <w:annotationRef/>
      </w:r>
      <w:r>
        <w:t>Alleen indien van toepassing</w:t>
      </w:r>
    </w:p>
  </w:comment>
  <w:comment w:id="22" w:author="Nienke Jansen" w:date="2023-04-02T12:35:00Z" w:initials="NJ">
    <w:p w14:paraId="2DB748A8" w14:textId="2FD8C1D1" w:rsidR="00CA31C5" w:rsidRDefault="00CA31C5" w:rsidP="00893AEA">
      <w:pPr>
        <w:pStyle w:val="Tekstopmerking"/>
      </w:pPr>
      <w:r>
        <w:rPr>
          <w:rStyle w:val="Verwijzingopmerking"/>
        </w:rPr>
        <w:annotationRef/>
      </w:r>
      <w:r>
        <w:t>Alleen voor vbb</w:t>
      </w:r>
    </w:p>
  </w:comment>
  <w:comment w:id="23" w:author="Nienke Jansen" w:date="2023-06-12T06:52:00Z" w:initials="NJ">
    <w:p w14:paraId="61C27402" w14:textId="77777777" w:rsidR="00CA31C5" w:rsidRDefault="00CA31C5" w:rsidP="00893AEA">
      <w:pPr>
        <w:pStyle w:val="Tekstopmerking"/>
      </w:pPr>
      <w:r>
        <w:rPr>
          <w:rStyle w:val="Verwijzingopmerking"/>
        </w:rPr>
        <w:annotationRef/>
      </w:r>
      <w:r>
        <w:t>Alleen reactieve interventie (en daaropvolgende TPOD's)</w:t>
      </w:r>
    </w:p>
  </w:comment>
  <w:comment w:id="24" w:author="Nienke Jansen" w:date="2023-04-05T14:10:00Z" w:initials="NJ">
    <w:p w14:paraId="2556D7E5" w14:textId="32E1BC13" w:rsidR="00CA31C5" w:rsidRDefault="00CA31C5" w:rsidP="00893AEA">
      <w:pPr>
        <w:pStyle w:val="Tekstopmerking"/>
      </w:pPr>
      <w:r>
        <w:rPr>
          <w:rStyle w:val="Verwijzingopmerking"/>
        </w:rPr>
        <w:annotationRef/>
      </w:r>
      <w:r>
        <w:t>Alleen indien van toepassing</w:t>
      </w:r>
    </w:p>
  </w:comment>
  <w:comment w:id="25" w:author="Nienke Jansen" w:date="2023-03-12T18:03:00Z" w:initials="NJ">
    <w:p w14:paraId="2634E8FC" w14:textId="23001567" w:rsidR="00CA31C5" w:rsidRDefault="00CA31C5" w:rsidP="00893AEA">
      <w:pPr>
        <w:pStyle w:val="Tekstopmerking"/>
      </w:pPr>
      <w:r>
        <w:rPr>
          <w:rStyle w:val="Verwijzingopmerking"/>
        </w:rPr>
        <w:annotationRef/>
      </w:r>
      <w:r>
        <w:t>Alleen voor omgevingsvisie</w:t>
      </w:r>
    </w:p>
  </w:comment>
  <w:comment w:id="26" w:author="Nienke Jansen" w:date="2023-03-12T18:04:00Z" w:initials="NJ">
    <w:p w14:paraId="03094AA2" w14:textId="77777777" w:rsidR="00CA31C5" w:rsidRDefault="00CA31C5" w:rsidP="00893AEA">
      <w:pPr>
        <w:pStyle w:val="Tekstopmerking"/>
      </w:pPr>
      <w:r>
        <w:rPr>
          <w:rStyle w:val="Verwijzingopmerking"/>
        </w:rPr>
        <w:annotationRef/>
      </w:r>
      <w:r>
        <w:t>Alleen voor omgevingsverordening</w:t>
      </w:r>
    </w:p>
  </w:comment>
  <w:comment w:id="27" w:author="Nienke Jansen" w:date="2023-03-12T18:04:00Z" w:initials="NJ">
    <w:p w14:paraId="13F02469" w14:textId="77777777" w:rsidR="00CA31C5" w:rsidRDefault="00CA31C5" w:rsidP="00893AEA">
      <w:pPr>
        <w:pStyle w:val="Tekstopmerking"/>
      </w:pPr>
      <w:r>
        <w:rPr>
          <w:rStyle w:val="Verwijzingopmerking"/>
        </w:rPr>
        <w:annotationRef/>
      </w:r>
      <w:r>
        <w:t>Alleen voor projectbesluit</w:t>
      </w:r>
    </w:p>
  </w:comment>
  <w:comment w:id="28" w:author="Nienke Jansen" w:date="2023-03-12T18:05:00Z" w:initials="NJ">
    <w:p w14:paraId="52A169D6" w14:textId="77777777" w:rsidR="00CA31C5" w:rsidRDefault="00CA31C5" w:rsidP="00893AEA">
      <w:pPr>
        <w:pStyle w:val="Tekstopmerking"/>
      </w:pPr>
      <w:r>
        <w:rPr>
          <w:rStyle w:val="Verwijzingopmerking"/>
        </w:rPr>
        <w:annotationRef/>
      </w:r>
      <w:r>
        <w:t>Alleen voor voorbereidingsbesluit</w:t>
      </w:r>
    </w:p>
  </w:comment>
  <w:comment w:id="29" w:author="Nienke Jansen" w:date="2023-04-02T12:26:00Z" w:initials="NJ">
    <w:p w14:paraId="3A025AA0" w14:textId="77777777" w:rsidR="00CA31C5" w:rsidRDefault="00CA31C5" w:rsidP="00893AEA">
      <w:pPr>
        <w:pStyle w:val="Tekstopmerking"/>
      </w:pPr>
      <w:r>
        <w:rPr>
          <w:rStyle w:val="Verwijzingopmerking"/>
        </w:rPr>
        <w:annotationRef/>
      </w:r>
      <w:r>
        <w:t>Alleen voor omgevingsplan</w:t>
      </w:r>
    </w:p>
  </w:comment>
  <w:comment w:id="30" w:author="Nienke Jansen" w:date="2023-06-09T12:24:00Z" w:initials="NJ">
    <w:p w14:paraId="1E086393" w14:textId="77777777" w:rsidR="00CA31C5" w:rsidRDefault="00CA31C5" w:rsidP="00893AEA">
      <w:pPr>
        <w:pStyle w:val="Tekstopmerking"/>
      </w:pPr>
      <w:r>
        <w:rPr>
          <w:rStyle w:val="Verwijzingopmerking"/>
        </w:rPr>
        <w:annotationRef/>
      </w:r>
      <w:r>
        <w:t>Alleen voor omgevingsplan</w:t>
      </w:r>
    </w:p>
  </w:comment>
  <w:comment w:id="31" w:author="Nienke Jansen" w:date="2023-06-09T12:24:00Z" w:initials="NJ">
    <w:p w14:paraId="2F394067" w14:textId="77777777" w:rsidR="00CA31C5" w:rsidRDefault="00CA31C5" w:rsidP="00893AEA">
      <w:pPr>
        <w:pStyle w:val="Tekstopmerking"/>
      </w:pPr>
      <w:r>
        <w:rPr>
          <w:rStyle w:val="Verwijzingopmerking"/>
        </w:rPr>
        <w:annotationRef/>
      </w:r>
      <w:r>
        <w:t>Alleen voor omgevingsplan</w:t>
      </w:r>
    </w:p>
  </w:comment>
  <w:comment w:id="32" w:author="Nienke Jansen" w:date="2023-06-09T12:25:00Z" w:initials="NJ">
    <w:p w14:paraId="30C77506" w14:textId="77777777" w:rsidR="00CA31C5" w:rsidRDefault="00CA31C5" w:rsidP="00893AEA">
      <w:pPr>
        <w:pStyle w:val="Tekstopmerking"/>
      </w:pPr>
      <w:r>
        <w:rPr>
          <w:rStyle w:val="Verwijzingopmerking"/>
        </w:rPr>
        <w:annotationRef/>
      </w:r>
      <w:r>
        <w:t>Alleen voor omgevingsplan</w:t>
      </w:r>
    </w:p>
  </w:comment>
  <w:comment w:id="33" w:author="Nienke Jansen" w:date="2023-06-09T12:25:00Z" w:initials="NJ">
    <w:p w14:paraId="2780A498" w14:textId="77777777" w:rsidR="00CA31C5" w:rsidRDefault="00CA31C5" w:rsidP="00893AEA">
      <w:pPr>
        <w:pStyle w:val="Tekstopmerking"/>
      </w:pPr>
      <w:r>
        <w:rPr>
          <w:rStyle w:val="Verwijzingopmerking"/>
        </w:rPr>
        <w:annotationRef/>
      </w:r>
      <w:r>
        <w:t>Alleen voor omgevingsplan</w:t>
      </w:r>
    </w:p>
  </w:comment>
  <w:comment w:id="34" w:author="Nienke Jansen" w:date="2023-06-09T12:25:00Z" w:initials="NJ">
    <w:p w14:paraId="133183A9" w14:textId="77777777" w:rsidR="00CA31C5" w:rsidRDefault="00CA31C5" w:rsidP="00893AEA">
      <w:pPr>
        <w:pStyle w:val="Tekstopmerking"/>
      </w:pPr>
      <w:r>
        <w:rPr>
          <w:rStyle w:val="Verwijzingopmerking"/>
        </w:rPr>
        <w:annotationRef/>
      </w:r>
      <w:r>
        <w:t>Alleen voor omgevingsplan</w:t>
      </w:r>
    </w:p>
  </w:comment>
  <w:comment w:id="35" w:author="Nienke Jansen" w:date="2023-06-09T12:25:00Z" w:initials="NJ">
    <w:p w14:paraId="26B5EA29" w14:textId="77777777" w:rsidR="00CA31C5" w:rsidRDefault="00CA31C5" w:rsidP="00893AEA">
      <w:pPr>
        <w:pStyle w:val="Tekstopmerking"/>
      </w:pPr>
      <w:r>
        <w:rPr>
          <w:rStyle w:val="Verwijzingopmerking"/>
        </w:rPr>
        <w:annotationRef/>
      </w:r>
      <w:r>
        <w:t>Alleen voor omgevingsplan</w:t>
      </w:r>
    </w:p>
  </w:comment>
  <w:comment w:id="36" w:author="Nienke Jansen" w:date="2023-03-12T18:05:00Z" w:initials="NJ">
    <w:p w14:paraId="3DB8EC27" w14:textId="64B7D7E5" w:rsidR="00CA31C5" w:rsidRDefault="00CA31C5" w:rsidP="00893AEA">
      <w:pPr>
        <w:pStyle w:val="Tekstopmerking"/>
      </w:pPr>
      <w:r>
        <w:rPr>
          <w:rStyle w:val="Verwijzingopmerking"/>
        </w:rPr>
        <w:annotationRef/>
      </w:r>
      <w:r>
        <w:t>Alleen voor omgevingsplan</w:t>
      </w:r>
    </w:p>
  </w:comment>
  <w:comment w:id="37" w:author="Nienke Jansen" w:date="2023-10-02T15:15:00Z" w:initials="NJ">
    <w:p w14:paraId="49C92023" w14:textId="77777777" w:rsidR="00CA31C5" w:rsidRDefault="00CA31C5" w:rsidP="00893AEA">
      <w:pPr>
        <w:pStyle w:val="Tekstopmerking"/>
      </w:pPr>
      <w:r>
        <w:rPr>
          <w:rStyle w:val="Verwijzingopmerking"/>
        </w:rPr>
        <w:annotationRef/>
      </w:r>
      <w:r>
        <w:t>Dit waren wijzigingen alvast in wijzigingsoverzicht TPOD reactieve interventie opgenomen</w:t>
      </w:r>
    </w:p>
  </w:comment>
  <w:comment w:id="151" w:author="Nienke Jansen" w:date="2023-04-05T13:38:00Z" w:initials="NJ">
    <w:p w14:paraId="3BA30798" w14:textId="5691378B" w:rsidR="003C4522" w:rsidRDefault="003C4522" w:rsidP="00893AEA">
      <w:pPr>
        <w:pStyle w:val="Tekstopmerking"/>
      </w:pPr>
      <w:r>
        <w:rPr>
          <w:rStyle w:val="Verwijzingopmerking"/>
        </w:rPr>
        <w:annotationRef/>
      </w:r>
      <w:r>
        <w:t>Alleen indien tegen het besluit beroep kan worden ingesteld</w:t>
      </w:r>
    </w:p>
  </w:comment>
  <w:comment w:id="184" w:author="Nienke Jansen" w:date="2021-12-23T15:50:00Z" w:initials="NJ">
    <w:p w14:paraId="43B7C1F2" w14:textId="6D332595" w:rsidR="002F4A18" w:rsidRDefault="002F4A18">
      <w:pPr>
        <w:pStyle w:val="Tekstopmerking"/>
      </w:pPr>
      <w:r>
        <w:rPr>
          <w:rStyle w:val="Verwijzingopmerking"/>
        </w:rPr>
        <w:annotationRef/>
      </w:r>
      <w:r>
        <w:t xml:space="preserve">Alleen opnemen indien </w:t>
      </w:r>
      <w:r w:rsidR="008A49B7">
        <w:t>dat voor het betreffende besluit aan de orde is</w:t>
      </w:r>
    </w:p>
  </w:comment>
  <w:comment w:id="247" w:author="Nienke Jansen" w:date="2023-04-05T13:38:00Z" w:initials="NJ">
    <w:p w14:paraId="310897AB" w14:textId="77777777" w:rsidR="002B7134" w:rsidRDefault="002B7134" w:rsidP="002B7134">
      <w:pPr>
        <w:pStyle w:val="Tekstopmerking"/>
      </w:pPr>
      <w:r>
        <w:rPr>
          <w:rStyle w:val="Verwijzingopmerking"/>
        </w:rPr>
        <w:annotationRef/>
      </w:r>
      <w:r>
        <w:t>Alleen indien tegen het besluit beroep kan worden ingesteld</w:t>
      </w:r>
    </w:p>
  </w:comment>
  <w:comment w:id="299" w:author="Nienke Jansen" w:date="2023-04-24T13:01:00Z" w:initials="NJ">
    <w:p w14:paraId="30DD9E46" w14:textId="77777777" w:rsidR="000445CA" w:rsidRDefault="000445CA" w:rsidP="00893AEA">
      <w:pPr>
        <w:pStyle w:val="Tekstopmerking"/>
      </w:pPr>
      <w:r>
        <w:rPr>
          <w:rStyle w:val="Verwijzingopmerking"/>
        </w:rPr>
        <w:annotationRef/>
      </w:r>
      <w:r>
        <w:t>Kruisverwijzing maken</w:t>
      </w:r>
    </w:p>
  </w:comment>
  <w:comment w:id="367" w:author="Nienke Jansen" w:date="2023-04-06T19:52:00Z" w:initials="NJ">
    <w:p w14:paraId="2B2319F5" w14:textId="7B79A7BA" w:rsidR="00A624C2" w:rsidRDefault="00A624C2" w:rsidP="00893AEA">
      <w:pPr>
        <w:pStyle w:val="Tekstopmerking"/>
      </w:pPr>
      <w:r>
        <w:rPr>
          <w:rStyle w:val="Verwijzingopmerking"/>
        </w:rPr>
        <w:annotationRef/>
      </w:r>
      <w:r>
        <w:t>Dit is een verwijzing naar hoofdstuk 8 Annoteren tijdelijk regelingdeel</w:t>
      </w:r>
    </w:p>
  </w:comment>
  <w:comment w:id="383" w:author="Nienke Jansen" w:date="2023-08-15T08:45:00Z" w:initials="NJ">
    <w:p w14:paraId="5A431194" w14:textId="77777777" w:rsidR="002073A1" w:rsidRDefault="002073A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388" w:author="Nienke Jansen" w:date="2023-08-15T09:07:00Z" w:initials="NJ">
    <w:p w14:paraId="2B41DC7C" w14:textId="77777777" w:rsidR="00824696" w:rsidRDefault="00824696" w:rsidP="00893AEA">
      <w:pPr>
        <w:pStyle w:val="Tekstopmerking"/>
      </w:pPr>
      <w:r>
        <w:rPr>
          <w:rStyle w:val="Verwijzingopmerking"/>
        </w:rPr>
        <w:annotationRef/>
      </w:r>
      <w:r>
        <w:t>Bij projectbesluit deze zin vervangen door: Het tijdelijk regelingdeel van het projectbesluit heeft de Artikelstructuur. Voor de indeling van het lichaam van ieder tijdelijk regelingdeel</w:t>
      </w:r>
    </w:p>
  </w:comment>
  <w:comment w:id="389" w:author="Nienke Jansen" w:date="2023-10-21T18:24:00Z" w:initials="NJ">
    <w:p w14:paraId="29FB0253" w14:textId="77777777" w:rsidR="006854BA" w:rsidRDefault="006854BA" w:rsidP="00893AEA">
      <w:pPr>
        <w:pStyle w:val="Tekstopmerking"/>
      </w:pPr>
      <w:r>
        <w:rPr>
          <w:rStyle w:val="Verwijzingopmerking"/>
        </w:rPr>
        <w:annotationRef/>
      </w:r>
      <w:r>
        <w:t xml:space="preserve">Bij projectbesluit dit deel van de zin vervangen door: Voor tekstelementen in het Lichaam van het tijdelijk regelingdeel bij het projectbesluit </w:t>
      </w:r>
    </w:p>
  </w:comment>
  <w:comment w:id="393" w:author="Nienke Jansen" w:date="2023-08-15T09:09:00Z" w:initials="NJ">
    <w:p w14:paraId="4CD3648E" w14:textId="77777777" w:rsidR="006854BA" w:rsidRDefault="00494938" w:rsidP="00893AEA">
      <w:pPr>
        <w:pStyle w:val="Tekstopmerking"/>
      </w:pPr>
      <w:r>
        <w:rPr>
          <w:rStyle w:val="Verwijzingopmerking"/>
        </w:rPr>
        <w:annotationRef/>
      </w:r>
      <w:r w:rsidR="006854BA">
        <w:t>In het projectbesluit vervangen door: het tijdelijk regelingdeel bij het projectbesluit</w:t>
      </w:r>
    </w:p>
  </w:comment>
  <w:comment w:id="399" w:author="Nienke Jansen" w:date="2023-10-21T18:26:00Z" w:initials="NJ">
    <w:p w14:paraId="70488C7E" w14:textId="77777777" w:rsidR="005763EA" w:rsidRDefault="005763EA" w:rsidP="00893AEA">
      <w:pPr>
        <w:pStyle w:val="Tekstopmerking"/>
      </w:pPr>
      <w:r>
        <w:rPr>
          <w:rStyle w:val="Verwijzingopmerking"/>
        </w:rPr>
        <w:annotationRef/>
      </w:r>
      <w:r>
        <w:t>In projectbesluit vervangen door: het tijdelijk regelingdeel bij het projectbesluit</w:t>
      </w:r>
    </w:p>
  </w:comment>
  <w:comment w:id="400" w:author="Nienke Jansen" w:date="2023-10-21T18:26:00Z" w:initials="NJ">
    <w:p w14:paraId="2524DA0E" w14:textId="77777777" w:rsidR="00E92B69" w:rsidRDefault="00E92B69" w:rsidP="00893AEA">
      <w:pPr>
        <w:pStyle w:val="Tekstopmerking"/>
      </w:pPr>
      <w:r>
        <w:rPr>
          <w:rStyle w:val="Verwijzingopmerking"/>
        </w:rPr>
        <w:annotationRef/>
      </w:r>
      <w:r>
        <w:t>idem</w:t>
      </w:r>
    </w:p>
  </w:comment>
  <w:comment w:id="401" w:author="Nienke Jansen" w:date="2023-10-21T18:27:00Z" w:initials="NJ">
    <w:p w14:paraId="4F2E3CEA" w14:textId="77777777" w:rsidR="00E92B69" w:rsidRDefault="00E92B69" w:rsidP="00893AEA">
      <w:pPr>
        <w:pStyle w:val="Tekstopmerking"/>
      </w:pPr>
      <w:r>
        <w:rPr>
          <w:rStyle w:val="Verwijzingopmerking"/>
        </w:rPr>
        <w:annotationRef/>
      </w:r>
      <w:r>
        <w:t>idem</w:t>
      </w:r>
    </w:p>
  </w:comment>
  <w:comment w:id="402" w:author="Nienke Jansen" w:date="2023-10-21T18:27:00Z" w:initials="NJ">
    <w:p w14:paraId="5ACE8A8E" w14:textId="77777777" w:rsidR="00E92B69" w:rsidRDefault="00E92B69" w:rsidP="00893AEA">
      <w:pPr>
        <w:pStyle w:val="Tekstopmerking"/>
      </w:pPr>
      <w:r>
        <w:rPr>
          <w:rStyle w:val="Verwijzingopmerking"/>
        </w:rPr>
        <w:annotationRef/>
      </w:r>
      <w:r>
        <w:t>idem</w:t>
      </w:r>
    </w:p>
  </w:comment>
  <w:comment w:id="406" w:author="Nienke Jansen" w:date="2023-10-21T18:28:00Z" w:initials="NJ">
    <w:p w14:paraId="042812ED" w14:textId="77777777" w:rsidR="0049541D" w:rsidRDefault="0049541D" w:rsidP="00893AEA">
      <w:pPr>
        <w:pStyle w:val="Tekstopmerking"/>
      </w:pPr>
      <w:r>
        <w:rPr>
          <w:rStyle w:val="Verwijzingopmerking"/>
        </w:rPr>
        <w:annotationRef/>
      </w:r>
      <w:r>
        <w:t>In projectbesluit vervangen door: het tijdelijk regelingdeel bij het projectbesluit</w:t>
      </w:r>
    </w:p>
  </w:comment>
  <w:comment w:id="407" w:author="Nienke Jansen" w:date="2023-10-21T18:29:00Z" w:initials="NJ">
    <w:p w14:paraId="08060027" w14:textId="77777777" w:rsidR="00300B19" w:rsidRDefault="00C45274" w:rsidP="00893AEA">
      <w:pPr>
        <w:pStyle w:val="Tekstopmerking"/>
      </w:pPr>
      <w:r>
        <w:rPr>
          <w:rStyle w:val="Verwijzingopmerking"/>
        </w:rPr>
        <w:annotationRef/>
      </w:r>
      <w:r w:rsidR="00300B19">
        <w:t>In projectbesluit, voorbereidingsbesluit en reactieve interventie vervangen door: Opschrift: Door het bevoegd gezag zelf te kiezen</w:t>
      </w:r>
    </w:p>
  </w:comment>
  <w:comment w:id="415" w:author="Nienke Jansen" w:date="2023-08-15T08:57:00Z" w:initials="NJ">
    <w:p w14:paraId="5266CB7E" w14:textId="051CF177" w:rsidR="00F94191" w:rsidRDefault="00F94191" w:rsidP="00893AEA">
      <w:pPr>
        <w:pStyle w:val="Tekstopmerking"/>
      </w:pPr>
      <w:r>
        <w:rPr>
          <w:rStyle w:val="Verwijzingopmerking"/>
        </w:rPr>
        <w:annotationRef/>
      </w:r>
      <w:r>
        <w:t>Let op: bij projectbesluit volgorde omdraaien en waar nodig specifiek maken voor vrijetekstgedeelte dan wel tijdelijk regelingdeel</w:t>
      </w:r>
    </w:p>
  </w:comment>
  <w:comment w:id="453" w:author="Nienke Jansen" w:date="2023-04-04T08:02:00Z" w:initials="NJ">
    <w:p w14:paraId="2698C10A" w14:textId="0DA2DA10" w:rsidR="00166205" w:rsidRDefault="00166205" w:rsidP="00893AEA">
      <w:pPr>
        <w:pStyle w:val="Tekstopmerking"/>
      </w:pPr>
      <w:r>
        <w:rPr>
          <w:rStyle w:val="Verwijzingopmerking"/>
        </w:rPr>
        <w:annotationRef/>
      </w:r>
      <w:r>
        <w:t>Voor omgevingsdocumenten met artikelstructuur</w:t>
      </w:r>
    </w:p>
  </w:comment>
  <w:comment w:id="456" w:author="Nienke Jansen" w:date="2023-04-04T08:03:00Z" w:initials="NJ">
    <w:p w14:paraId="1DC96E2E" w14:textId="3CE4C2B2" w:rsidR="00166205" w:rsidRDefault="00166205" w:rsidP="00893AEA">
      <w:pPr>
        <w:pStyle w:val="Tekstopmerking"/>
      </w:pPr>
      <w:r>
        <w:rPr>
          <w:rStyle w:val="Verwijzingopmerking"/>
        </w:rPr>
        <w:annotationRef/>
      </w:r>
      <w:r>
        <w:t>Voor omgevingsdocumenten met vrijetekststructuur</w:t>
      </w:r>
    </w:p>
  </w:comment>
  <w:comment w:id="476" w:author="Nienke Jansen" w:date="2023-10-22T10:38:00Z" w:initials="NJ">
    <w:p w14:paraId="74EF4360" w14:textId="45C4F033" w:rsidR="00072B75" w:rsidRDefault="00072B75" w:rsidP="00893AEA">
      <w:pPr>
        <w:pStyle w:val="Tekstopmerking"/>
      </w:pPr>
      <w:r>
        <w:rPr>
          <w:rStyle w:val="Verwijzingopmerking"/>
        </w:rPr>
        <w:annotationRef/>
      </w:r>
      <w:r>
        <w:t xml:space="preserve">Bij omgevingsdocumenten die niet met Gebiedsaanwijzing geannoteerd kunnen worden, de laatste zin vervangen door: Aangezien de [naam omgevingsdocument] niet met Gebiedsaanwijzing geannoteerd kan worden, kan dit attribuut niet voorkomen. </w:t>
      </w:r>
    </w:p>
  </w:comment>
  <w:comment w:id="477" w:author="Nienke Jansen" w:date="2023-06-22T14:41:00Z" w:initials="NJ">
    <w:p w14:paraId="002E731A" w14:textId="174D60B6" w:rsidR="006D16D3" w:rsidRDefault="006D16D3" w:rsidP="00893AEA">
      <w:pPr>
        <w:pStyle w:val="Tekstopmerking"/>
      </w:pPr>
      <w:r>
        <w:rPr>
          <w:rStyle w:val="Verwijzingopmerking"/>
        </w:rPr>
        <w:annotationRef/>
      </w:r>
      <w:r>
        <w:t>Bij omgevingsdocumenten die niet met Kaart geannoteeerd kunnen worden de laatste zin vervangen door: Aangezien het object Kaart niet bij [naam omngevingsdocument] kan worden toegepast, kan dit attribuut niet voorkomen.</w:t>
      </w:r>
    </w:p>
  </w:comment>
  <w:comment w:id="478" w:author="Nienke Jansen" w:date="2023-08-04T09:09:00Z" w:initials="NJ">
    <w:p w14:paraId="47745717" w14:textId="77777777" w:rsidR="00CD4FAD" w:rsidRDefault="00CD4FAD" w:rsidP="00893AEA">
      <w:pPr>
        <w:pStyle w:val="Tekstopmerking"/>
      </w:pPr>
      <w:r>
        <w:rPr>
          <w:rStyle w:val="Verwijzingopmerking"/>
        </w:rPr>
        <w:annotationRef/>
      </w:r>
      <w:r>
        <w:t>Doorvoeren in versie 2.0.3/2.1.3</w:t>
      </w:r>
    </w:p>
  </w:comment>
  <w:comment w:id="479" w:author="Nienke Jansen" w:date="2023-10-22T10:43:00Z" w:initials="NJ">
    <w:p w14:paraId="68D2BAF6" w14:textId="77777777" w:rsidR="000C7A6C" w:rsidRDefault="000C7A6C" w:rsidP="00893AEA">
      <w:pPr>
        <w:pStyle w:val="Tekstopmerking"/>
      </w:pPr>
      <w:r>
        <w:rPr>
          <w:rStyle w:val="Verwijzingopmerking"/>
        </w:rPr>
        <w:annotationRef/>
      </w:r>
      <w:r>
        <w:t>Bij omgevingsdocumenten die niet met Activiteit geannoteerd kunnen worden, de laatste zin vervangen door: Aangezien de [naam omgevingsdocument] niet met Activiteit geannoteerd kan worden, kan dit attribuut niet voorkomen.</w:t>
      </w:r>
    </w:p>
  </w:comment>
  <w:comment w:id="480" w:author="Nienke Jansen" w:date="2023-10-22T10:44:00Z" w:initials="NJ">
    <w:p w14:paraId="6451BC86" w14:textId="77777777" w:rsidR="000C7A6C" w:rsidRDefault="000C7A6C" w:rsidP="00893AEA">
      <w:pPr>
        <w:pStyle w:val="Tekstopmerking"/>
      </w:pPr>
      <w:r>
        <w:rPr>
          <w:rStyle w:val="Verwijzingopmerking"/>
        </w:rPr>
        <w:annotationRef/>
      </w:r>
      <w:r>
        <w:t>Bij omgevingsdocumenten die niet met Omgevingsnorm geannoteerd kunnen worden, de laatste zin vervangen door: Aangezien de [naam omgevingsdocument] niet met Omgevingsnorm geannoteerd kan worden, kan dit attribuut niet voorkomen.</w:t>
      </w:r>
    </w:p>
  </w:comment>
  <w:comment w:id="481" w:author="Nienke Jansen" w:date="2023-01-06T12:57:00Z" w:initials="NJ">
    <w:p w14:paraId="6BDEA72B" w14:textId="5DB187D4" w:rsidR="001D2342" w:rsidRDefault="00743A17" w:rsidP="00893AEA">
      <w:pPr>
        <w:pStyle w:val="Tekstopmerking"/>
      </w:pPr>
      <w:r>
        <w:rPr>
          <w:rStyle w:val="Verwijzingopmerking"/>
        </w:rPr>
        <w:annotationRef/>
      </w:r>
      <w:r w:rsidR="001D2342">
        <w:t>In TPOD's van omgevingsdocumenten waarin geen instructieregel kan voorkomen alle tekst na eerste zin vervangen door: Instructieregels kunnen niet voorkomen in [naam omgevingsdocument]. Daarom wordt dit type Juridische regel hier niet verder besproken.</w:t>
      </w:r>
    </w:p>
  </w:comment>
  <w:comment w:id="483" w:author="Nienke Jansen" w:date="2023-01-06T12:58:00Z" w:initials="NJ">
    <w:p w14:paraId="1B408445" w14:textId="4E680A50" w:rsidR="00743A17" w:rsidRDefault="00743A17" w:rsidP="00893AEA">
      <w:pPr>
        <w:pStyle w:val="Tekstopmerking"/>
      </w:pPr>
      <w:r>
        <w:rPr>
          <w:rStyle w:val="Verwijzingopmerking"/>
        </w:rPr>
        <w:annotationRef/>
      </w:r>
      <w:r>
        <w:t>In TPOD's van omgevingsdocumenten waarin geen omgevingswaarden kunnen voorkomen alle tekst na eerste zin vervangen door: Omgevingswaarden en dus ook omgevingswaarderegels kunnen niet voorkomen in [naam omegvingsdocument]. Daarom wordt dit type Juridische regel hier niet verder besproken.</w:t>
      </w:r>
    </w:p>
  </w:comment>
  <w:comment w:id="487" w:author="Nienke Jansen" w:date="2023-10-22T10:47:00Z" w:initials="NJ">
    <w:p w14:paraId="36D485F9" w14:textId="77777777" w:rsidR="00DB4F10" w:rsidRDefault="00DB4F10" w:rsidP="00893AEA">
      <w:pPr>
        <w:pStyle w:val="Tekstopmerking"/>
      </w:pPr>
      <w:r>
        <w:rPr>
          <w:rStyle w:val="Verwijzingopmerking"/>
        </w:rPr>
        <w:annotationRef/>
      </w:r>
      <w:r>
        <w:t>Bij omgevingsdocumenten die niet met die objecten geannoteerd kunnen worden, deze zin vervangen door: Aangezien [naam omgevingsdocument] niet met Activiteit, Gebiedsaanwijzing, Omgevingswaarde en Omgevingsnorm geannoteerd kan worden, komen deze attributen niet voor.</w:t>
      </w:r>
    </w:p>
  </w:comment>
  <w:comment w:id="488" w:author="Nienke Jansen" w:date="2023-06-22T14:43:00Z" w:initials="NJ">
    <w:p w14:paraId="5CB2A325" w14:textId="3701187A" w:rsidR="002662F3" w:rsidRDefault="002662F3" w:rsidP="00893AEA">
      <w:pPr>
        <w:pStyle w:val="Tekstopmerking"/>
      </w:pPr>
      <w:r>
        <w:rPr>
          <w:rStyle w:val="Verwijzingopmerking"/>
        </w:rPr>
        <w:annotationRef/>
      </w:r>
      <w:r>
        <w:t>Bij omgevingsdocumenten die niet met Kaart geannoteeerd kunnen worden alle tekst na de eerste zin vervangen door: Aangezien het Kaartobject niet bij [naam omngevingsdocument] kan worden toegepast, wordt dit attribuut hier niet verder besproken.</w:t>
      </w:r>
    </w:p>
  </w:comment>
  <w:comment w:id="489" w:author="Nienke Jansen" w:date="2023-10-21T18:54:00Z" w:initials="NJ">
    <w:p w14:paraId="7C314E34" w14:textId="77777777" w:rsidR="00E71979" w:rsidRDefault="00DF4F3D" w:rsidP="00893AEA">
      <w:pPr>
        <w:pStyle w:val="Tekstopmerking"/>
      </w:pPr>
      <w:r>
        <w:rPr>
          <w:rStyle w:val="Verwijzingopmerking"/>
        </w:rPr>
        <w:annotationRef/>
      </w:r>
      <w:r w:rsidR="00E71979">
        <w:t>In voorbereidingsbesluit en projectbesluit onderstaande vervangen door: Instructieregels en omgevingswaarderegels kunnen niet voorkomen in het tijdelijk regelingdeel van het voorbereidingsbesluit/projectbesluit. Daarom worden deze typen Juridische regel hier niet verder besproken. Alle Juridische regels in het tijdelijk regelingdeel zijn van het type Regel voor iedereen.</w:t>
      </w:r>
    </w:p>
  </w:comment>
  <w:comment w:id="490" w:author="Nienke Jansen" w:date="2023-06-22T09:29:00Z" w:initials="NJ">
    <w:p w14:paraId="0F9262B9" w14:textId="77777777" w:rsidR="00B64D47" w:rsidRDefault="00F4118F">
      <w:pPr>
        <w:pStyle w:val="Tekstopmerking"/>
      </w:pPr>
      <w:r>
        <w:rPr>
          <w:rStyle w:val="Verwijzingopmerking"/>
        </w:rPr>
        <w:annotationRef/>
      </w:r>
      <w:r w:rsidR="00B64D47">
        <w:t>In TPOD's van omgevingsdocumenten waarin geen instructieregel kan voorkomen alle tekst over instructieregels vervangen door: Instructieregels kunnen niet voorkomen in [naam omegvingsdocument]. Daarom wordt dit type Juridische regel hier niet verder besproken.</w:t>
      </w:r>
    </w:p>
    <w:p w14:paraId="7DE2009C" w14:textId="77777777" w:rsidR="00B64D47" w:rsidRDefault="00B64D47">
      <w:pPr>
        <w:pStyle w:val="Tekstopmerking"/>
      </w:pPr>
    </w:p>
    <w:p w14:paraId="664AC568" w14:textId="77777777" w:rsidR="00B64D47" w:rsidRDefault="00B64D47" w:rsidP="00893AEA">
      <w:pPr>
        <w:pStyle w:val="Tekstopmerking"/>
      </w:pPr>
      <w:r>
        <w:t>Wanneer zowel instructieregels als omgevingswaarderegels niet kunnen voorkomen beide teksten vervangen door: Instructieregels en omgevingswaarderegels kunnen niet voorkomen in [naam omgevingsdocument]. Daarom worden deze typen Juridische regel hier niet verder besproken. Alle Juridische regels in [naam omgevingsdocument] zijn van het type Regel voor iedereen.</w:t>
      </w:r>
    </w:p>
  </w:comment>
  <w:comment w:id="491" w:author="Nienke Jansen" w:date="2023-06-22T09:30:00Z" w:initials="NJ">
    <w:p w14:paraId="4E291D32" w14:textId="0E847E36" w:rsidR="00A109A7" w:rsidRDefault="00F4118F" w:rsidP="00893AEA">
      <w:pPr>
        <w:pStyle w:val="Tekstopmerking"/>
      </w:pPr>
      <w:r>
        <w:rPr>
          <w:rStyle w:val="Verwijzingopmerking"/>
        </w:rPr>
        <w:annotationRef/>
      </w:r>
      <w:r w:rsidR="00A109A7">
        <w:t>In TPOD's van omgevingsdocumenten waarin geen omgevingswaarden kunnen voorkomen alle tekst na eerste zin vervangen door: Omgevingswaarden en dus ook omgevingswaarderegels kunnen niet voorkomen in [naam omgevingsdocument]. Daarom wordt dit type Juridische regel hier niet verder besproken.</w:t>
      </w:r>
    </w:p>
  </w:comment>
  <w:comment w:id="492" w:author="Nienke Jansen" w:date="2023-10-20T22:05:00Z" w:initials="NJ">
    <w:p w14:paraId="14C57655" w14:textId="77777777" w:rsidR="0051157A" w:rsidRDefault="0051157A" w:rsidP="00893AEA">
      <w:pPr>
        <w:pStyle w:val="Tekstopmerking"/>
      </w:pPr>
      <w:r>
        <w:rPr>
          <w:rStyle w:val="Verwijzingopmerking"/>
        </w:rPr>
        <w:annotationRef/>
      </w:r>
      <w:r>
        <w:t>Als in het omgevingsdocument geen omgevingswaarderegels en geen instructieregels kunnen voorkomen, deze zin weglaten</w:t>
      </w:r>
    </w:p>
  </w:comment>
  <w:comment w:id="493" w:author="Nienke Jansen" w:date="2023-10-22T10:53:00Z" w:initials="NJ">
    <w:p w14:paraId="710F3204" w14:textId="77777777" w:rsidR="003214D9" w:rsidRDefault="003214D9" w:rsidP="00893AEA">
      <w:pPr>
        <w:pStyle w:val="Tekstopmerking"/>
      </w:pPr>
      <w:r>
        <w:rPr>
          <w:rStyle w:val="Verwijzingopmerking"/>
        </w:rPr>
        <w:annotationRef/>
      </w:r>
      <w:r>
        <w:t>Bij omgevingsdocumenten die niet met deze objecten geannoteerd kunnen worden deze tekst weglaten</w:t>
      </w:r>
    </w:p>
  </w:comment>
  <w:comment w:id="557" w:author="Nienke Jansen" w:date="2023-11-15T20:53:00Z" w:initials="NJ">
    <w:p w14:paraId="6F17FD72" w14:textId="77777777" w:rsidR="005B1F58" w:rsidRDefault="005B1F58" w:rsidP="00893AEA">
      <w:pPr>
        <w:pStyle w:val="Tekstopmerking"/>
      </w:pPr>
      <w:r>
        <w:rPr>
          <w:rStyle w:val="Verwijzingopmerking"/>
        </w:rPr>
        <w:annotationRef/>
      </w:r>
      <w:r>
        <w:t>Deze niet in projectbesluit en voorbereidingsbesluit</w:t>
      </w:r>
    </w:p>
  </w:comment>
  <w:comment w:id="560" w:author="Nienke Jansen" w:date="2023-11-15T20:53:00Z" w:initials="NJ">
    <w:p w14:paraId="081A77A6" w14:textId="77777777" w:rsidR="005B1F58" w:rsidRDefault="005B1F58" w:rsidP="00893AEA">
      <w:pPr>
        <w:pStyle w:val="Tekstopmerking"/>
      </w:pPr>
      <w:r>
        <w:rPr>
          <w:rStyle w:val="Verwijzingopmerking"/>
        </w:rPr>
        <w:annotationRef/>
      </w:r>
      <w:r>
        <w:t>Deze niet in projectbesluit en voorbereidingsbesluit</w:t>
      </w:r>
    </w:p>
  </w:comment>
  <w:comment w:id="563" w:author="Nienke Jansen" w:date="2023-11-15T17:39:00Z" w:initials="NJ">
    <w:p w14:paraId="561D3F2A" w14:textId="10EAFBA0" w:rsidR="00EC58EB" w:rsidRDefault="0006032B" w:rsidP="00893AEA">
      <w:pPr>
        <w:pStyle w:val="Tekstopmerking"/>
      </w:pPr>
      <w:r>
        <w:rPr>
          <w:rStyle w:val="Verwijzingopmerking"/>
        </w:rPr>
        <w:annotationRef/>
      </w:r>
      <w:r w:rsidR="00EC58EB">
        <w:t>Alleen in omgevingsplan, omgevingsverordening, projectbesluit en voorbereidingsbesluit en waterschapsverordening</w:t>
      </w:r>
    </w:p>
  </w:comment>
  <w:comment w:id="569" w:author="Nienke Jansen" w:date="2023-11-15T20:55:00Z" w:initials="NJ">
    <w:p w14:paraId="06DFD004" w14:textId="77777777" w:rsidR="00AF12B8" w:rsidRDefault="00AF12B8" w:rsidP="00893AEA">
      <w:pPr>
        <w:pStyle w:val="Tekstopmerking"/>
      </w:pPr>
      <w:r>
        <w:rPr>
          <w:rStyle w:val="Verwijzingopmerking"/>
        </w:rPr>
        <w:annotationRef/>
      </w:r>
      <w:r>
        <w:t>Niet in projectbesluit en voorbereidingsbesluit</w:t>
      </w:r>
    </w:p>
  </w:comment>
  <w:comment w:id="574" w:author="Nienke Jansen" w:date="2023-11-15T17:12:00Z" w:initials="NJ">
    <w:p w14:paraId="6BFA2ACC" w14:textId="62236A1C" w:rsidR="00AC2B77" w:rsidRDefault="00AC2B77" w:rsidP="00893AEA">
      <w:pPr>
        <w:pStyle w:val="Tekstopmerking"/>
      </w:pPr>
      <w:r>
        <w:rPr>
          <w:rStyle w:val="Verwijzingopmerking"/>
        </w:rPr>
        <w:annotationRef/>
      </w:r>
      <w:r>
        <w:t>Deze zin alleen voor omgevingsplan en omgevingsverordening</w:t>
      </w:r>
    </w:p>
  </w:comment>
  <w:comment w:id="576" w:author="Nienke Jansen" w:date="2023-11-15T17:11:00Z" w:initials="NJ">
    <w:p w14:paraId="7C31B9A2" w14:textId="77777777" w:rsidR="00997673" w:rsidRDefault="00AC2B77" w:rsidP="00893AEA">
      <w:pPr>
        <w:pStyle w:val="Tekstopmerking"/>
      </w:pPr>
      <w:r>
        <w:rPr>
          <w:rStyle w:val="Verwijzingopmerking"/>
        </w:rPr>
        <w:annotationRef/>
      </w:r>
      <w:r w:rsidR="00997673">
        <w:t>Paragraaf alleen voor omgevingsplan, omgevingsverordening, projectbesluit en voorbereidingsbesluit</w:t>
      </w:r>
    </w:p>
  </w:comment>
  <w:comment w:id="596" w:author="Nienke Jansen" w:date="2023-09-22T16:51:00Z" w:initials="NJ">
    <w:p w14:paraId="1808188E" w14:textId="4B22D329" w:rsidR="00207F77" w:rsidRDefault="00207F77" w:rsidP="00893AEA">
      <w:pPr>
        <w:pStyle w:val="Tekstopmerking"/>
      </w:pPr>
      <w:r>
        <w:rPr>
          <w:rStyle w:val="Verwijzingopmerking"/>
        </w:rPr>
        <w:annotationRef/>
      </w:r>
      <w:r>
        <w:t>Kruisverwijzing maken naar bijlage 3 vanuit kader</w:t>
      </w:r>
    </w:p>
  </w:comment>
  <w:comment w:id="721" w:author="Nienke Jansen" w:date="2023-11-15T19:17:00Z" w:initials="NJ">
    <w:p w14:paraId="7763DDBB" w14:textId="77777777"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2" w:author="Nienke Jansen" w:date="2023-11-15T19:17:00Z" w:initials="NJ">
    <w:p w14:paraId="7CA4A883" w14:textId="0B431A88" w:rsidR="00C27594" w:rsidRDefault="00C27594" w:rsidP="00893AEA">
      <w:pPr>
        <w:pStyle w:val="Tekstopmerking"/>
      </w:pPr>
      <w:r>
        <w:rPr>
          <w:rStyle w:val="Verwijzingopmerking"/>
        </w:rPr>
        <w:annotationRef/>
      </w:r>
      <w:r>
        <w:t>Voor omgevingsdocumenten die niet met Activiteit geannoteerd kunnen worden vervangen door: waarvoor specifieke regels gelden.</w:t>
      </w:r>
    </w:p>
  </w:comment>
  <w:comment w:id="724" w:author="Nienke Jansen" w:date="2023-11-15T19:21:00Z" w:initials="NJ">
    <w:p w14:paraId="00BF3053" w14:textId="77777777" w:rsidR="00935695" w:rsidRDefault="00935695">
      <w:pPr>
        <w:pStyle w:val="Tekstopmerking"/>
      </w:pPr>
      <w:r>
        <w:rPr>
          <w:rStyle w:val="Verwijzingopmerking"/>
        </w:rPr>
        <w:annotationRef/>
      </w:r>
      <w:r>
        <w:t>Voor omgevingsdocumenten zonder Activiteit passage vervangen door:</w:t>
      </w:r>
    </w:p>
    <w:p w14:paraId="0A824FE3" w14:textId="77777777" w:rsidR="00935695" w:rsidRDefault="00935695" w:rsidP="00893AEA">
      <w:pPr>
        <w:pStyle w:val="Tekstopmerking"/>
      </w:pPr>
      <w:r>
        <w:t>Aangezien &lt;naam omgevingsdocument&gt; niet met Activiteit geannoteerd kan worden, wordt deze uitzondering niet verder besproken.</w:t>
      </w:r>
    </w:p>
  </w:comment>
  <w:comment w:id="725" w:author="Nienke Jansen" w:date="2023-11-15T19:22:00Z" w:initials="NJ">
    <w:p w14:paraId="2FD0D97F" w14:textId="77777777" w:rsidR="00935695" w:rsidRDefault="00935695">
      <w:pPr>
        <w:pStyle w:val="Tekstopmerking"/>
      </w:pPr>
      <w:r>
        <w:rPr>
          <w:rStyle w:val="Verwijzingopmerking"/>
        </w:rPr>
        <w:annotationRef/>
      </w:r>
      <w:r>
        <w:t>Voor omgevingsdocumenten zonder Activiteit passage vervangen door:</w:t>
      </w:r>
    </w:p>
    <w:p w14:paraId="569BDC26" w14:textId="77777777" w:rsidR="00935695" w:rsidRDefault="00935695" w:rsidP="00893AEA">
      <w:pPr>
        <w:pStyle w:val="Tekstopmerking"/>
      </w:pPr>
      <w:r>
        <w:t>Aangezien &lt;naam omgevingsdocument&gt; niet met Activiteit geannoteerd kan worden, wordt deze uitzondering niet verder besproken.</w:t>
      </w:r>
    </w:p>
  </w:comment>
  <w:comment w:id="762" w:author="Nienke Jansen" w:date="2023-01-18T14:45:00Z" w:initials="NJ">
    <w:p w14:paraId="4537B6C7" w14:textId="522034B8" w:rsidR="00CD71AA" w:rsidRDefault="00CD71AA" w:rsidP="00893AEA">
      <w:pPr>
        <w:pStyle w:val="Tekstopmerking"/>
      </w:pPr>
      <w:r>
        <w:rPr>
          <w:rStyle w:val="Verwijzingopmerking"/>
        </w:rPr>
        <w:annotationRef/>
      </w:r>
      <w:r>
        <w:t>Tekst voor omgevingsplan</w:t>
      </w:r>
    </w:p>
  </w:comment>
  <w:comment w:id="764" w:author="Nienke Jansen" w:date="2023-01-18T14:45:00Z" w:initials="NJ">
    <w:p w14:paraId="731E7CCE" w14:textId="77777777" w:rsidR="002606C5" w:rsidRDefault="00CD71AA" w:rsidP="00893AEA">
      <w:pPr>
        <w:pStyle w:val="Tekstopmerking"/>
      </w:pPr>
      <w:r>
        <w:rPr>
          <w:rStyle w:val="Verwijzingopmerking"/>
        </w:rPr>
        <w:annotationRef/>
      </w:r>
      <w:r w:rsidR="002606C5">
        <w:t>Tekst voor omgevingsverordening en waterschapsverordening, ook voor AMvB/MR?</w:t>
      </w:r>
    </w:p>
  </w:comment>
  <w:comment w:id="809" w:author="Nienke Jansen" w:date="2023-11-20T08:21:00Z" w:initials="NJ">
    <w:p w14:paraId="3B8E36EE" w14:textId="77777777" w:rsidR="0081252B" w:rsidRDefault="0081252B" w:rsidP="0081252B">
      <w:pPr>
        <w:pStyle w:val="Tekstopmerking"/>
      </w:pPr>
      <w:r>
        <w:rPr>
          <w:rStyle w:val="Verwijzingopmerking"/>
        </w:rPr>
        <w:annotationRef/>
      </w:r>
      <w:r>
        <w:t>Niet in AMvB/MR</w:t>
      </w:r>
    </w:p>
  </w:comment>
  <w:comment w:id="1150" w:author="Nienke Jansen" w:date="2023-05-16T14:20:00Z" w:initials="NJ">
    <w:p w14:paraId="4824CF2E" w14:textId="56BEC3B3" w:rsidR="00257ADC" w:rsidRDefault="00257ADC" w:rsidP="00893AEA">
      <w:pPr>
        <w:pStyle w:val="Tekstopmerking"/>
      </w:pPr>
      <w:r>
        <w:rPr>
          <w:rStyle w:val="Verwijzingopmerking"/>
        </w:rPr>
        <w:annotationRef/>
      </w:r>
      <w:r>
        <w:t>Dit kan helemaal niet</w:t>
      </w:r>
    </w:p>
  </w:comment>
  <w:comment w:id="1194" w:author="Nienke Jansen" w:date="2023-11-17T15:53:00Z" w:initials="NJ">
    <w:p w14:paraId="515514B1" w14:textId="77777777" w:rsidR="00181148" w:rsidRDefault="00181148" w:rsidP="00893AEA">
      <w:pPr>
        <w:pStyle w:val="Tekstopmerking"/>
      </w:pPr>
      <w:r>
        <w:rPr>
          <w:rStyle w:val="Verwijzingopmerking"/>
        </w:rPr>
        <w:annotationRef/>
      </w:r>
      <w:r>
        <w:t>Klopt dit?</w:t>
      </w:r>
    </w:p>
  </w:comment>
  <w:comment w:id="1195" w:author="Nienke Jansen" w:date="2023-11-17T16:00:00Z" w:initials="NJ">
    <w:p w14:paraId="16A9612B" w14:textId="77777777" w:rsidR="00BA38D9" w:rsidRDefault="00BA38D9" w:rsidP="00893AEA">
      <w:pPr>
        <w:pStyle w:val="Tekstopmerking"/>
      </w:pPr>
      <w:r>
        <w:rPr>
          <w:rStyle w:val="Verwijzingopmerking"/>
        </w:rPr>
        <w:annotationRef/>
      </w:r>
      <w:r>
        <w:t>Is dit nodig, of niet?</w:t>
      </w:r>
    </w:p>
  </w:comment>
  <w:comment w:id="1196" w:author="Nienke Jansen" w:date="2023-11-19T22:00:00Z" w:initials="NJ">
    <w:p w14:paraId="16B66DA2" w14:textId="77777777" w:rsidR="005D64AB" w:rsidRDefault="005D64AB" w:rsidP="00893AEA">
      <w:pPr>
        <w:pStyle w:val="Tekstopmerking"/>
      </w:pPr>
      <w:r>
        <w:rPr>
          <w:rStyle w:val="Verwijzingopmerking"/>
        </w:rPr>
        <w:annotationRef/>
      </w:r>
      <w:r>
        <w:t>Kennisgeving nodig, in ieder geval wanneer direct na geven instructie beroepstermijn gaat lopen. Als die pas na bekendmaking opvolgende besluit gaat lopen, wat dan?</w:t>
      </w:r>
    </w:p>
  </w:comment>
  <w:comment w:id="1199" w:author="Nienke Jansen" w:date="2023-11-17T17:06:00Z" w:initials="NJ">
    <w:p w14:paraId="7AF0F22A" w14:textId="7F66D853" w:rsidR="00DC0881" w:rsidRDefault="00DC0881" w:rsidP="00893AEA">
      <w:pPr>
        <w:pStyle w:val="Tekstopmerking"/>
      </w:pPr>
      <w:r>
        <w:rPr>
          <w:rStyle w:val="Verwijzingopmerking"/>
        </w:rPr>
        <w:annotationRef/>
      </w:r>
      <w:r>
        <w:t>Klopt dit, is dit optie?</w:t>
      </w:r>
    </w:p>
  </w:comment>
  <w:comment w:id="1200" w:author="Nienke Jansen" w:date="2023-11-19T17:08:00Z" w:initials="NJ">
    <w:p w14:paraId="0233A98D" w14:textId="77777777" w:rsidR="00F66512" w:rsidRDefault="00F66512" w:rsidP="00893AEA">
      <w:pPr>
        <w:pStyle w:val="Tekstopmerking"/>
      </w:pPr>
      <w:r>
        <w:rPr>
          <w:rStyle w:val="Verwijzingopmerking"/>
        </w:rPr>
        <w:annotationRef/>
      </w:r>
      <w:r>
        <w:t>Instructie waartegen direct beroep kan worden ingesteld?</w:t>
      </w:r>
    </w:p>
  </w:comment>
  <w:comment w:id="1201" w:author="Nienke Jansen" w:date="2023-11-19T17:18:00Z" w:initials="NJ">
    <w:p w14:paraId="1D862A5F" w14:textId="77777777" w:rsidR="009264D0" w:rsidRDefault="009264D0" w:rsidP="00893AEA">
      <w:pPr>
        <w:pStyle w:val="Tekstopmerking"/>
      </w:pPr>
      <w:r>
        <w:rPr>
          <w:rStyle w:val="Verwijzingopmerking"/>
        </w:rPr>
        <w:annotationRef/>
      </w:r>
      <w:r>
        <w:t>Helemaal schrappen?</w:t>
      </w:r>
    </w:p>
  </w:comment>
  <w:comment w:id="1232" w:author="Nienke Jansen" w:date="2023-06-13T11:33:00Z" w:initials="NJ">
    <w:p w14:paraId="33035066" w14:textId="32E02FCF" w:rsidR="00D2027A" w:rsidRDefault="00D2027A" w:rsidP="00893AEA">
      <w:pPr>
        <w:pStyle w:val="Tekstopmerking"/>
      </w:pPr>
      <w:r>
        <w:rPr>
          <w:rStyle w:val="Verwijzingopmerking"/>
        </w:rPr>
        <w:annotationRef/>
      </w:r>
      <w:r>
        <w:t>Eerste onderdeel van kader kan weg, is geïmplenenteerd</w:t>
      </w:r>
    </w:p>
  </w:comment>
  <w:comment w:id="1248" w:author="Nienke Jansen" w:date="2022-05-05T17:35:00Z" w:initials="NJ">
    <w:p w14:paraId="49D9CD30" w14:textId="77777777" w:rsidR="00223D75" w:rsidRDefault="00223D75" w:rsidP="00223D75">
      <w:pPr>
        <w:pStyle w:val="Tekstopmerking"/>
      </w:pPr>
      <w:r>
        <w:rPr>
          <w:rStyle w:val="Verwijzingopmerking"/>
        </w:rPr>
        <w:annotationRef/>
      </w:r>
      <w:r>
        <w:t>nog aanvullen</w:t>
      </w:r>
    </w:p>
  </w:comment>
  <w:comment w:id="1253" w:author="Nienke Jansen" w:date="2022-01-06T14:27:00Z" w:initials="NJ">
    <w:p w14:paraId="1D94D769" w14:textId="5C8B5F9B" w:rsidR="0043244A" w:rsidRDefault="0043244A">
      <w:pPr>
        <w:pStyle w:val="Tekstopmerking"/>
      </w:pPr>
      <w:r>
        <w:rPr>
          <w:rStyle w:val="Verwijzingopmerking"/>
        </w:rPr>
        <w:annotationRef/>
      </w:r>
      <w:r>
        <w:t>Klopt dit? Vragen hierover aan Jan Willem gesteld</w:t>
      </w:r>
    </w:p>
  </w:comment>
  <w:comment w:id="1256" w:author="Nienke Jansen" w:date="2021-12-26T18:00:00Z" w:initials="NJ">
    <w:p w14:paraId="118C27E5" w14:textId="2B102372" w:rsidR="006A75D2" w:rsidRDefault="006A75D2" w:rsidP="006A75D2">
      <w:pPr>
        <w:pStyle w:val="Tekstopmerking"/>
      </w:pPr>
      <w:r>
        <w:rPr>
          <w:rStyle w:val="Verwijzingopmerking"/>
        </w:rPr>
        <w:annotationRef/>
      </w:r>
      <w:r w:rsidR="000A4707">
        <w:t>is</w:t>
      </w:r>
      <w:r>
        <w:t xml:space="preserve"> </w:t>
      </w:r>
      <w:r w:rsidR="000A4707">
        <w:t>dit de datum na de dag van toezending?</w:t>
      </w:r>
    </w:p>
  </w:comment>
  <w:comment w:id="1257" w:author="Nienke Jansen" w:date="2022-01-01T18:10:00Z" w:initials="NJ">
    <w:p w14:paraId="6665470F" w14:textId="4B6F54EC" w:rsidR="005F13CA" w:rsidRDefault="005F13CA">
      <w:pPr>
        <w:pStyle w:val="Tekstopmerking"/>
      </w:pPr>
      <w:r>
        <w:rPr>
          <w:rStyle w:val="Verwijzingopmerking"/>
        </w:rPr>
        <w:annotationRef/>
      </w:r>
      <w:r>
        <w:t>Lastig. Deze kennisgeving is voor de systematiek van STOP nodig. De Awb</w:t>
      </w:r>
      <w:r w:rsidR="00BA46C5">
        <w:t xml:space="preserve"> kent deze verplichting niet (alleen kennisgeving indien toepassing is gegeven aan afdeling 3.4 Awb, dat zal bij de instructie doorgaans niet het geval zijn</w:t>
      </w:r>
    </w:p>
  </w:comment>
  <w:comment w:id="1260" w:author="Nienke Jansen" w:date="2022-01-06T14:32:00Z" w:initials="NJ">
    <w:p w14:paraId="4E2C60AB" w14:textId="74DB6665" w:rsidR="000A4707" w:rsidRDefault="000A4707">
      <w:pPr>
        <w:pStyle w:val="Tekstopmerking"/>
      </w:pPr>
      <w:r>
        <w:rPr>
          <w:rStyle w:val="Verwijzingopmerking"/>
        </w:rPr>
        <w:annotationRef/>
      </w:r>
      <w:r>
        <w:t>klopt dat?</w:t>
      </w:r>
    </w:p>
  </w:comment>
  <w:comment w:id="1261" w:author="Nienke Jansen" w:date="2022-01-06T14:32:00Z" w:initials="NJ">
    <w:p w14:paraId="38177982" w14:textId="1AF3A9DD" w:rsidR="000A4707" w:rsidRDefault="000A4707">
      <w:pPr>
        <w:pStyle w:val="Tekstopmerking"/>
      </w:pPr>
      <w:r>
        <w:rPr>
          <w:rStyle w:val="Verwijzingopmerking"/>
        </w:rPr>
        <w:annotationRef/>
      </w:r>
      <w:r w:rsidRPr="000A4707">
        <w:t>klopt dat?</w:t>
      </w:r>
    </w:p>
  </w:comment>
  <w:comment w:id="1263" w:author="Nienke Jansen" w:date="2021-12-27T15:39:00Z" w:initials="NJ">
    <w:p w14:paraId="48E3257A" w14:textId="1B4679B3" w:rsidR="006A75D2" w:rsidRDefault="006A75D2" w:rsidP="006A75D2">
      <w:pPr>
        <w:pStyle w:val="Tekstopmerking"/>
      </w:pPr>
      <w:r>
        <w:rPr>
          <w:rStyle w:val="Verwijzingopmerking"/>
        </w:rPr>
        <w:annotationRef/>
      </w:r>
      <w:r>
        <w:t>klopt dit?</w:t>
      </w:r>
      <w:r w:rsidR="00694570">
        <w:t xml:space="preserve"> is dit de datum na de dag van toezending?</w:t>
      </w:r>
    </w:p>
  </w:comment>
  <w:comment w:id="1265" w:author="Nienke Jansen" w:date="2022-01-02T12:28:00Z" w:initials="NJ">
    <w:p w14:paraId="0E99BA95" w14:textId="77777777" w:rsidR="007128FC" w:rsidRDefault="007128FC">
      <w:pPr>
        <w:pStyle w:val="Tekstopmerking"/>
      </w:pPr>
      <w:r>
        <w:rPr>
          <w:rStyle w:val="Verwijzingopmerking"/>
        </w:rPr>
        <w:annotationRef/>
      </w:r>
      <w:r>
        <w:t xml:space="preserve">is het bij die instructie niet beter om de kennisgeving pas te doen </w:t>
      </w:r>
      <w:r w:rsidR="002D458B">
        <w:t>wanneer ook kennis wordt gegeven van het opvolgende besluit?</w:t>
      </w:r>
    </w:p>
    <w:p w14:paraId="16F5E9A9" w14:textId="65B8190F" w:rsidR="00694570" w:rsidRDefault="00694570">
      <w:pPr>
        <w:pStyle w:val="Tekstopmerking"/>
      </w:pPr>
      <w:r>
        <w:t>En klopt het dat het om een al dan niet voor beroep vatbaar besluit gaat?</w:t>
      </w:r>
    </w:p>
  </w:comment>
  <w:comment w:id="1266" w:author="Nienke Jansen" w:date="2022-05-05T17:35:00Z" w:initials="NJ">
    <w:p w14:paraId="66E28C6D" w14:textId="77777777" w:rsidR="00223D75" w:rsidRDefault="00223D75" w:rsidP="00223D75">
      <w:pPr>
        <w:pStyle w:val="Tekstopmerking"/>
      </w:pPr>
      <w:r>
        <w:rPr>
          <w:rStyle w:val="Verwijzingopmerking"/>
        </w:rPr>
        <w:annotationRef/>
      </w:r>
      <w:r>
        <w:t>nog aanvullen</w:t>
      </w:r>
    </w:p>
  </w:comment>
  <w:comment w:id="1267" w:author="Nienke Jansen" w:date="2022-01-06T11:10:00Z" w:initials="NJ">
    <w:p w14:paraId="1EB7FD4A" w14:textId="60C1E9E1" w:rsidR="00485FD4" w:rsidRDefault="00485FD4">
      <w:pPr>
        <w:pStyle w:val="Tekstopmerking"/>
      </w:pPr>
      <w:r>
        <w:rPr>
          <w:rStyle w:val="Verwijzingopmerking"/>
        </w:rPr>
        <w:annotationRef/>
      </w:r>
      <w:r>
        <w:t>klopt dit?</w:t>
      </w:r>
      <w:r w:rsidR="00D82658">
        <w:t xml:space="preserve"> is dit wel altijd van toepassing?</w:t>
      </w:r>
    </w:p>
  </w:comment>
  <w:comment w:id="1272" w:author="Nienke Jansen" w:date="2022-01-06T14:39:00Z" w:initials="NJ">
    <w:p w14:paraId="6E6F9590" w14:textId="3F59BEEB" w:rsidR="00D82658" w:rsidRDefault="00D82658">
      <w:pPr>
        <w:pStyle w:val="Tekstopmerking"/>
      </w:pPr>
      <w:r>
        <w:rPr>
          <w:rStyle w:val="Verwijzingopmerking"/>
        </w:rPr>
        <w:annotationRef/>
      </w:r>
      <w:r>
        <w:t>klopt dit?</w:t>
      </w:r>
    </w:p>
  </w:comment>
  <w:comment w:id="1273" w:author="Nienke Jansen" w:date="2022-01-02T12:59:00Z" w:initials="NJ">
    <w:p w14:paraId="5C1A558D" w14:textId="6BD6598E" w:rsidR="00D25C0E" w:rsidRDefault="00D25C0E">
      <w:pPr>
        <w:pStyle w:val="Tekstopmerking"/>
      </w:pPr>
      <w:r>
        <w:rPr>
          <w:rStyle w:val="Verwijzingopmerking"/>
        </w:rPr>
        <w:annotationRef/>
      </w:r>
      <w:r>
        <w:t>Geldt dit wel voor de instructie?</w:t>
      </w:r>
    </w:p>
  </w:comment>
  <w:comment w:id="1275" w:author="Nienke Jansen" w:date="2021-12-12T21:51:00Z" w:initials="NJ">
    <w:p w14:paraId="296E725D" w14:textId="77777777" w:rsidR="00DB6EB3" w:rsidRDefault="00DB6EB3" w:rsidP="00DB6EB3">
      <w:pPr>
        <w:pStyle w:val="Tekstopmerking"/>
      </w:pPr>
      <w:r>
        <w:rPr>
          <w:rStyle w:val="Verwijzingopmerking"/>
        </w:rPr>
        <w:annotationRef/>
      </w:r>
      <w:r>
        <w:t>de Awb heeft het over mededeling…</w:t>
      </w:r>
    </w:p>
  </w:comment>
  <w:comment w:id="1276" w:author="Nienke Jansen" w:date="2022-01-02T13:25:00Z" w:initials="NJ">
    <w:p w14:paraId="21479450" w14:textId="389FA98E" w:rsidR="001A3262" w:rsidRDefault="001A3262">
      <w:pPr>
        <w:pStyle w:val="Tekstopmerking"/>
      </w:pPr>
      <w:r>
        <w:rPr>
          <w:rStyle w:val="Verwijzingopmerking"/>
        </w:rPr>
        <w:annotationRef/>
      </w:r>
      <w:r>
        <w:t>de consolidatieplicht geldt strikt gelezen niet voor een instructie. Wel toepassen?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8C2817C" w15:done="0"/>
  <w15:commentEx w15:paraId="7D9D5BED" w15:done="0"/>
  <w15:commentEx w15:paraId="1F4CBF27" w15:done="0"/>
  <w15:commentEx w15:paraId="3034BDE3" w15:done="0"/>
  <w15:commentEx w15:paraId="27440033" w15:done="0"/>
  <w15:commentEx w15:paraId="37078500" w15:done="0"/>
  <w15:commentEx w15:paraId="01FD33F0" w15:done="0"/>
  <w15:commentEx w15:paraId="49B993A4" w15:done="0"/>
  <w15:commentEx w15:paraId="296E3ADD" w15:done="0"/>
  <w15:commentEx w15:paraId="514BAEE0" w15:done="0"/>
  <w15:commentEx w15:paraId="6122EB93" w15:done="0"/>
  <w15:commentEx w15:paraId="0E038518" w15:done="0"/>
  <w15:commentEx w15:paraId="7F86A673" w15:done="0"/>
  <w15:commentEx w15:paraId="514AA85F" w15:done="0"/>
  <w15:commentEx w15:paraId="68449158" w15:done="0"/>
  <w15:commentEx w15:paraId="32D7FCB2" w15:done="0"/>
  <w15:commentEx w15:paraId="5FA326C2" w15:done="0"/>
  <w15:commentEx w15:paraId="64BEAA49" w15:done="0"/>
  <w15:commentEx w15:paraId="23FB7268" w15:done="0"/>
  <w15:commentEx w15:paraId="037C8D7A" w15:done="0"/>
  <w15:commentEx w15:paraId="5806EDCE" w15:done="0"/>
  <w15:commentEx w15:paraId="76FC9A90" w15:done="0"/>
  <w15:commentEx w15:paraId="2DB748A8" w15:done="0"/>
  <w15:commentEx w15:paraId="61C27402" w15:done="0"/>
  <w15:commentEx w15:paraId="2556D7E5" w15:done="0"/>
  <w15:commentEx w15:paraId="2634E8FC" w15:done="0"/>
  <w15:commentEx w15:paraId="03094AA2" w15:done="0"/>
  <w15:commentEx w15:paraId="13F02469" w15:done="0"/>
  <w15:commentEx w15:paraId="52A169D6" w15:done="0"/>
  <w15:commentEx w15:paraId="3A025AA0" w15:done="0"/>
  <w15:commentEx w15:paraId="1E086393" w15:done="0"/>
  <w15:commentEx w15:paraId="2F394067" w15:done="0"/>
  <w15:commentEx w15:paraId="30C77506" w15:done="0"/>
  <w15:commentEx w15:paraId="2780A498" w15:done="0"/>
  <w15:commentEx w15:paraId="133183A9" w15:done="0"/>
  <w15:commentEx w15:paraId="26B5EA29" w15:done="0"/>
  <w15:commentEx w15:paraId="3DB8EC27" w15:done="0"/>
  <w15:commentEx w15:paraId="49C92023" w15:done="0"/>
  <w15:commentEx w15:paraId="3BA30798" w15:done="0"/>
  <w15:commentEx w15:paraId="43B7C1F2" w15:done="0"/>
  <w15:commentEx w15:paraId="310897AB" w15:done="0"/>
  <w15:commentEx w15:paraId="30DD9E46" w15:done="0"/>
  <w15:commentEx w15:paraId="2B2319F5" w15:done="0"/>
  <w15:commentEx w15:paraId="5A431194" w15:done="0"/>
  <w15:commentEx w15:paraId="2B41DC7C" w15:done="0"/>
  <w15:commentEx w15:paraId="29FB0253" w15:done="0"/>
  <w15:commentEx w15:paraId="4CD3648E" w15:done="0"/>
  <w15:commentEx w15:paraId="70488C7E" w15:done="0"/>
  <w15:commentEx w15:paraId="2524DA0E" w15:done="0"/>
  <w15:commentEx w15:paraId="4F2E3CEA" w15:done="0"/>
  <w15:commentEx w15:paraId="5ACE8A8E" w15:done="0"/>
  <w15:commentEx w15:paraId="042812ED" w15:done="0"/>
  <w15:commentEx w15:paraId="08060027" w15:done="0"/>
  <w15:commentEx w15:paraId="5266CB7E" w15:done="0"/>
  <w15:commentEx w15:paraId="2698C10A" w15:done="0"/>
  <w15:commentEx w15:paraId="1DC96E2E" w15:done="0"/>
  <w15:commentEx w15:paraId="74EF4360" w15:done="0"/>
  <w15:commentEx w15:paraId="002E731A" w15:done="0"/>
  <w15:commentEx w15:paraId="47745717" w15:paraIdParent="002E731A" w15:done="0"/>
  <w15:commentEx w15:paraId="68D2BAF6" w15:done="0"/>
  <w15:commentEx w15:paraId="6451BC86" w15:done="0"/>
  <w15:commentEx w15:paraId="6BDEA72B" w15:done="0"/>
  <w15:commentEx w15:paraId="1B408445" w15:done="0"/>
  <w15:commentEx w15:paraId="36D485F9" w15:done="0"/>
  <w15:commentEx w15:paraId="5CB2A325" w15:done="0"/>
  <w15:commentEx w15:paraId="7C314E34" w15:done="0"/>
  <w15:commentEx w15:paraId="664AC568" w15:done="0"/>
  <w15:commentEx w15:paraId="4E291D32" w15:done="0"/>
  <w15:commentEx w15:paraId="14C57655" w15:done="0"/>
  <w15:commentEx w15:paraId="710F3204" w15:done="0"/>
  <w15:commentEx w15:paraId="6F17FD72" w15:done="0"/>
  <w15:commentEx w15:paraId="081A77A6" w15:done="0"/>
  <w15:commentEx w15:paraId="561D3F2A" w15:done="0"/>
  <w15:commentEx w15:paraId="06DFD004" w15:done="0"/>
  <w15:commentEx w15:paraId="6BFA2ACC" w15:done="0"/>
  <w15:commentEx w15:paraId="7C31B9A2" w15:done="0"/>
  <w15:commentEx w15:paraId="1808188E" w15:done="0"/>
  <w15:commentEx w15:paraId="7763DDBB" w15:done="0"/>
  <w15:commentEx w15:paraId="7CA4A883" w15:done="0"/>
  <w15:commentEx w15:paraId="0A824FE3" w15:done="0"/>
  <w15:commentEx w15:paraId="569BDC26" w15:done="0"/>
  <w15:commentEx w15:paraId="4537B6C7" w15:done="0"/>
  <w15:commentEx w15:paraId="731E7CCE" w15:done="0"/>
  <w15:commentEx w15:paraId="3B8E36EE" w15:done="0"/>
  <w15:commentEx w15:paraId="4824CF2E" w15:done="0"/>
  <w15:commentEx w15:paraId="515514B1" w15:done="0"/>
  <w15:commentEx w15:paraId="16A9612B" w15:done="0"/>
  <w15:commentEx w15:paraId="16B66DA2" w15:done="0"/>
  <w15:commentEx w15:paraId="7AF0F22A" w15:done="0"/>
  <w15:commentEx w15:paraId="0233A98D" w15:done="0"/>
  <w15:commentEx w15:paraId="1D862A5F" w15:done="0"/>
  <w15:commentEx w15:paraId="33035066" w15:done="0"/>
  <w15:commentEx w15:paraId="49D9CD30" w15:done="0"/>
  <w15:commentEx w15:paraId="1D94D769" w15:done="0"/>
  <w15:commentEx w15:paraId="118C27E5" w15:done="0"/>
  <w15:commentEx w15:paraId="6665470F" w15:done="0"/>
  <w15:commentEx w15:paraId="4E2C60AB" w15:done="0"/>
  <w15:commentEx w15:paraId="38177982" w15:done="0"/>
  <w15:commentEx w15:paraId="48E3257A" w15:done="0"/>
  <w15:commentEx w15:paraId="16F5E9A9" w15:done="0"/>
  <w15:commentEx w15:paraId="66E28C6D" w15:done="0"/>
  <w15:commentEx w15:paraId="1EB7FD4A" w15:done="0"/>
  <w15:commentEx w15:paraId="6E6F9590" w15:done="0"/>
  <w15:commentEx w15:paraId="5C1A558D" w15:done="0"/>
  <w15:commentEx w15:paraId="296E725D" w15:done="0"/>
  <w15:commentEx w15:paraId="2147945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B607722" w16cex:dateUtc="2023-10-22T17:43:00Z"/>
  <w16cex:commentExtensible w16cex:durableId="2A1A255A" w16cex:dateUtc="2023-10-22T17:43:00Z"/>
  <w16cex:commentExtensible w16cex:durableId="2C75CF02" w16cex:dateUtc="2023-10-02T13:21:00Z"/>
  <w16cex:commentExtensible w16cex:durableId="4DCE1C8D" w16cex:dateUtc="2023-11-15T20:18:00Z"/>
  <w16cex:commentExtensible w16cex:durableId="7807D715" w16cex:dateUtc="2023-11-15T18:38:00Z"/>
  <w16cex:commentExtensible w16cex:durableId="55A25F4E" w16cex:dateUtc="2023-11-14T18:30:00Z"/>
  <w16cex:commentExtensible w16cex:durableId="3D0BC8FC" w16cex:dateUtc="2023-11-14T19:44:00Z"/>
  <w16cex:commentExtensible w16cex:durableId="1CED0EB5" w16cex:dateUtc="2023-10-20T20:39:00Z"/>
  <w16cex:commentExtensible w16cex:durableId="58D2A1EE" w16cex:dateUtc="2023-10-16T10:04:00Z"/>
  <w16cex:commentExtensible w16cex:durableId="6637668B" w16cex:dateUtc="2023-10-20T20:39:00Z"/>
  <w16cex:commentExtensible w16cex:durableId="4FC64CBD" w16cex:dateUtc="2023-10-16T10:04:00Z"/>
  <w16cex:commentExtensible w16cex:durableId="7C53E686" w16cex:dateUtc="2023-10-21T20:00:00Z"/>
  <w16cex:commentExtensible w16cex:durableId="0F2977D2" w16cex:dateUtc="2023-11-15T16:25:00Z"/>
  <w16cex:commentExtensible w16cex:durableId="7ACABA87" w16cex:dateUtc="2023-11-15T16:25:00Z"/>
  <w16cex:commentExtensible w16cex:durableId="477918E4" w16cex:dateUtc="2023-11-14T21:15:00Z"/>
  <w16cex:commentExtensible w16cex:durableId="27D3EF28" w16cex:dateUtc="2023-04-02T10:10:00Z"/>
  <w16cex:commentExtensible w16cex:durableId="27D3EF35" w16cex:dateUtc="2023-04-02T10:10:00Z"/>
  <w16cex:commentExtensible w16cex:durableId="27D3F1AC" w16cex:dateUtc="2023-04-02T10:21:00Z"/>
  <w16cex:commentExtensible w16cex:durableId="27D7FD00" w16cex:dateUtc="2023-04-05T11:58:00Z"/>
  <w16cex:commentExtensible w16cex:durableId="27B85ADF" w16cex:dateUtc="2023-03-12T13:06:00Z"/>
  <w16cex:commentExtensible w16cex:durableId="27D7D83C" w16cex:dateUtc="2023-04-05T09:21:00Z"/>
  <w16cex:commentExtensible w16cex:durableId="27D8FC6B" w16cex:dateUtc="2023-04-06T06:08:00Z"/>
  <w16cex:commentExtensible w16cex:durableId="27D3F4F6" w16cex:dateUtc="2023-04-02T10:35:00Z"/>
  <w16cex:commentExtensible w16cex:durableId="28313F13" w16cex:dateUtc="2023-06-12T04:52:00Z"/>
  <w16cex:commentExtensible w16cex:durableId="27D7FFDB" w16cex:dateUtc="2023-04-05T12:10:00Z"/>
  <w16cex:commentExtensible w16cex:durableId="27B89289" w16cex:dateUtc="2023-03-12T17:03:00Z"/>
  <w16cex:commentExtensible w16cex:durableId="27B8929C" w16cex:dateUtc="2023-03-12T17:04:00Z"/>
  <w16cex:commentExtensible w16cex:durableId="27B892BB" w16cex:dateUtc="2023-03-12T17:04:00Z"/>
  <w16cex:commentExtensible w16cex:durableId="27B892D3" w16cex:dateUtc="2023-03-12T17:05:00Z"/>
  <w16cex:commentExtensible w16cex:durableId="27D3F2F2" w16cex:dateUtc="2023-04-02T10:26:00Z"/>
  <w16cex:commentExtensible w16cex:durableId="282D9872" w16cex:dateUtc="2023-06-09T10:24:00Z"/>
  <w16cex:commentExtensible w16cex:durableId="282D9891" w16cex:dateUtc="2023-06-09T10:24:00Z"/>
  <w16cex:commentExtensible w16cex:durableId="282D98A3" w16cex:dateUtc="2023-06-09T10:25:00Z"/>
  <w16cex:commentExtensible w16cex:durableId="282D98AF" w16cex:dateUtc="2023-06-09T10:25:00Z"/>
  <w16cex:commentExtensible w16cex:durableId="282D98BB" w16cex:dateUtc="2023-06-09T10:25:00Z"/>
  <w16cex:commentExtensible w16cex:durableId="282D98CF" w16cex:dateUtc="2023-06-09T10:25:00Z"/>
  <w16cex:commentExtensible w16cex:durableId="27B89306" w16cex:dateUtc="2023-03-12T17:05:00Z"/>
  <w16cex:commentExtensible w16cex:durableId="78F83E61" w16cex:dateUtc="2023-10-02T13:15:00Z"/>
  <w16cex:commentExtensible w16cex:durableId="27D7F85E" w16cex:dateUtc="2023-04-05T11:38:00Z"/>
  <w16cex:commentExtensible w16cex:durableId="256F1943" w16cex:dateUtc="2021-12-23T14:50:00Z"/>
  <w16cex:commentExtensible w16cex:durableId="09F1CB6A" w16cex:dateUtc="2023-04-05T11:38:00Z"/>
  <w16cex:commentExtensible w16cex:durableId="27F0FC0D" w16cex:dateUtc="2023-04-24T11:01:00Z"/>
  <w16cex:commentExtensible w16cex:durableId="27D9A16C" w16cex:dateUtc="2023-04-06T17:52:00Z"/>
  <w16cex:commentExtensible w16cex:durableId="2885B991" w16cex:dateUtc="2023-08-15T06:45:00Z"/>
  <w16cex:commentExtensible w16cex:durableId="2885BEC0" w16cex:dateUtc="2023-08-15T07:07:00Z"/>
  <w16cex:commentExtensible w16cex:durableId="41A9C94A" w16cex:dateUtc="2023-10-21T16:24:00Z"/>
  <w16cex:commentExtensible w16cex:durableId="2885BF30" w16cex:dateUtc="2023-08-15T07:09:00Z"/>
  <w16cex:commentExtensible w16cex:durableId="01EC65D4" w16cex:dateUtc="2023-10-21T16:26:00Z"/>
  <w16cex:commentExtensible w16cex:durableId="0D2A83A5" w16cex:dateUtc="2023-10-21T16:26:00Z"/>
  <w16cex:commentExtensible w16cex:durableId="057DBA6E" w16cex:dateUtc="2023-10-21T16:27:00Z"/>
  <w16cex:commentExtensible w16cex:durableId="376E32A7" w16cex:dateUtc="2023-10-21T16:27:00Z"/>
  <w16cex:commentExtensible w16cex:durableId="48AA885D" w16cex:dateUtc="2023-10-21T16:28:00Z"/>
  <w16cex:commentExtensible w16cex:durableId="16708E1D" w16cex:dateUtc="2023-10-21T16:29:00Z"/>
  <w16cex:commentExtensible w16cex:durableId="2885BC61" w16cex:dateUtc="2023-08-15T06:57:00Z"/>
  <w16cex:commentExtensible w16cex:durableId="27D65824" w16cex:dateUtc="2023-04-04T06:02:00Z"/>
  <w16cex:commentExtensible w16cex:durableId="27D65841" w16cex:dateUtc="2023-04-04T06:03:00Z"/>
  <w16cex:commentExtensible w16cex:durableId="62C57A95" w16cex:dateUtc="2023-10-22T08:38:00Z"/>
  <w16cex:commentExtensible w16cex:durableId="283EDBFD" w16cex:dateUtc="2023-06-22T12:41:00Z"/>
  <w16cex:commentExtensible w16cex:durableId="28773EC7" w16cex:dateUtc="2023-08-04T07:09:00Z"/>
  <w16cex:commentExtensible w16cex:durableId="19CEBA96" w16cex:dateUtc="2023-10-22T08:43:00Z"/>
  <w16cex:commentExtensible w16cex:durableId="79E2CAE3" w16cex:dateUtc="2023-10-22T08:44:00Z"/>
  <w16cex:commentExtensible w16cex:durableId="2762992E" w16cex:dateUtc="2023-01-06T11:57:00Z"/>
  <w16cex:commentExtensible w16cex:durableId="2762995C" w16cex:dateUtc="2023-01-06T11:58:00Z"/>
  <w16cex:commentExtensible w16cex:durableId="423F8B4A" w16cex:dateUtc="2023-10-22T08:47:00Z"/>
  <w16cex:commentExtensible w16cex:durableId="283EDC78" w16cex:dateUtc="2023-06-22T12:43:00Z"/>
  <w16cex:commentExtensible w16cex:durableId="63AA4837" w16cex:dateUtc="2023-10-21T16:54:00Z"/>
  <w16cex:commentExtensible w16cex:durableId="283E9307" w16cex:dateUtc="2023-06-22T07:29:00Z"/>
  <w16cex:commentExtensible w16cex:durableId="283E931F" w16cex:dateUtc="2023-06-22T07:30:00Z"/>
  <w16cex:commentExtensible w16cex:durableId="3D2ACF7C" w16cex:dateUtc="2023-10-20T20:05:00Z"/>
  <w16cex:commentExtensible w16cex:durableId="2B4EF342" w16cex:dateUtc="2023-10-22T08:53:00Z"/>
  <w16cex:commentExtensible w16cex:durableId="624FE900" w16cex:dateUtc="2023-11-15T19:53:00Z"/>
  <w16cex:commentExtensible w16cex:durableId="0B476209" w16cex:dateUtc="2023-11-15T19:53:00Z"/>
  <w16cex:commentExtensible w16cex:durableId="4C1F943A" w16cex:dateUtc="2023-11-15T16:39:00Z"/>
  <w16cex:commentExtensible w16cex:durableId="2A6D7F16" w16cex:dateUtc="2023-11-15T19:55:00Z"/>
  <w16cex:commentExtensible w16cex:durableId="10700431" w16cex:dateUtc="2023-11-15T16:12:00Z"/>
  <w16cex:commentExtensible w16cex:durableId="07B9FF74" w16cex:dateUtc="2023-11-15T16:11:00Z"/>
  <w16cex:commentExtensible w16cex:durableId="28B84485" w16cex:dateUtc="2023-09-22T14:51:00Z"/>
  <w16cex:commentExtensible w16cex:durableId="3962E26B" w16cex:dateUtc="2023-11-15T18:17:00Z"/>
  <w16cex:commentExtensible w16cex:durableId="3DCE804E" w16cex:dateUtc="2023-11-15T18:17:00Z"/>
  <w16cex:commentExtensible w16cex:durableId="22A8555A" w16cex:dateUtc="2023-11-15T18:21:00Z"/>
  <w16cex:commentExtensible w16cex:durableId="36CA3041" w16cex:dateUtc="2023-11-15T18:22:00Z"/>
  <w16cex:commentExtensible w16cex:durableId="27728498" w16cex:dateUtc="2023-01-18T13:45:00Z"/>
  <w16cex:commentExtensible w16cex:durableId="277284B3" w16cex:dateUtc="2023-01-18T13:45:00Z"/>
  <w16cex:commentExtensible w16cex:durableId="6E1788E7" w16cex:dateUtc="2023-11-20T07:21:00Z"/>
  <w16cex:commentExtensible w16cex:durableId="280E0F94" w16cex:dateUtc="2023-05-16T12:20:00Z"/>
  <w16cex:commentExtensible w16cex:durableId="30BFEB96" w16cex:dateUtc="2023-11-17T14:53:00Z"/>
  <w16cex:commentExtensible w16cex:durableId="26737697" w16cex:dateUtc="2023-11-17T15:00:00Z"/>
  <w16cex:commentExtensible w16cex:durableId="0F28A194" w16cex:dateUtc="2023-11-19T21:00:00Z"/>
  <w16cex:commentExtensible w16cex:durableId="132F549B" w16cex:dateUtc="2023-11-17T16:06:00Z"/>
  <w16cex:commentExtensible w16cex:durableId="396F778C" w16cex:dateUtc="2023-11-19T16:08:00Z"/>
  <w16cex:commentExtensible w16cex:durableId="2BC65D8F" w16cex:dateUtc="2023-11-19T16:18:00Z"/>
  <w16cex:commentExtensible w16cex:durableId="2832D277" w16cex:dateUtc="2023-06-13T09:33:00Z"/>
  <w16cex:commentExtensible w16cex:durableId="261FE597" w16cex:dateUtc="2022-05-05T15:35:00Z"/>
  <w16cex:commentExtensible w16cex:durableId="25817ACE" w16cex:dateUtc="2022-01-06T13:27:00Z"/>
  <w16cex:commentExtensible w16cex:durableId="25786319" w16cex:dateUtc="2021-12-26T17:00:00Z"/>
  <w16cex:commentExtensible w16cex:durableId="257B17A1" w16cex:dateUtc="2022-01-01T17:10:00Z"/>
  <w16cex:commentExtensible w16cex:durableId="25817BF1" w16cex:dateUtc="2022-01-06T13:32:00Z"/>
  <w16cex:commentExtensible w16cex:durableId="25817BFE" w16cex:dateUtc="2022-01-06T13:32:00Z"/>
  <w16cex:commentExtensible w16cex:durableId="25786318" w16cex:dateUtc="2021-12-27T14:39:00Z"/>
  <w16cex:commentExtensible w16cex:durableId="257C18EE" w16cex:dateUtc="2022-01-02T11:28:00Z"/>
  <w16cex:commentExtensible w16cex:durableId="261FE5A8" w16cex:dateUtc="2022-05-05T15:35:00Z"/>
  <w16cex:commentExtensible w16cex:durableId="25814C91" w16cex:dateUtc="2022-01-06T10:10:00Z"/>
  <w16cex:commentExtensible w16cex:durableId="25817D94" w16cex:dateUtc="2022-01-06T13:39:00Z"/>
  <w16cex:commentExtensible w16cex:durableId="257C201F" w16cex:dateUtc="2022-01-02T11:59:00Z"/>
  <w16cex:commentExtensible w16cex:durableId="2579A147" w16cex:dateUtc="2021-12-12T20:51:00Z"/>
  <w16cex:commentExtensible w16cex:durableId="257C2662" w16cex:dateUtc="2022-01-02T12: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8C2817C" w16cid:durableId="5B607722"/>
  <w16cid:commentId w16cid:paraId="7D9D5BED" w16cid:durableId="2A1A255A"/>
  <w16cid:commentId w16cid:paraId="1F4CBF27" w16cid:durableId="2C75CF02"/>
  <w16cid:commentId w16cid:paraId="3034BDE3" w16cid:durableId="4DCE1C8D"/>
  <w16cid:commentId w16cid:paraId="27440033" w16cid:durableId="7807D715"/>
  <w16cid:commentId w16cid:paraId="37078500" w16cid:durableId="55A25F4E"/>
  <w16cid:commentId w16cid:paraId="01FD33F0" w16cid:durableId="3D0BC8FC"/>
  <w16cid:commentId w16cid:paraId="49B993A4" w16cid:durableId="1CED0EB5"/>
  <w16cid:commentId w16cid:paraId="296E3ADD" w16cid:durableId="58D2A1EE"/>
  <w16cid:commentId w16cid:paraId="514BAEE0" w16cid:durableId="6637668B"/>
  <w16cid:commentId w16cid:paraId="6122EB93" w16cid:durableId="4FC64CBD"/>
  <w16cid:commentId w16cid:paraId="0E038518" w16cid:durableId="7C53E686"/>
  <w16cid:commentId w16cid:paraId="7F86A673" w16cid:durableId="0F2977D2"/>
  <w16cid:commentId w16cid:paraId="514AA85F" w16cid:durableId="7ACABA87"/>
  <w16cid:commentId w16cid:paraId="68449158" w16cid:durableId="477918E4"/>
  <w16cid:commentId w16cid:paraId="32D7FCB2" w16cid:durableId="27D3EF28"/>
  <w16cid:commentId w16cid:paraId="5FA326C2" w16cid:durableId="27D3EF35"/>
  <w16cid:commentId w16cid:paraId="64BEAA49" w16cid:durableId="27D3F1AC"/>
  <w16cid:commentId w16cid:paraId="23FB7268" w16cid:durableId="27D7FD00"/>
  <w16cid:commentId w16cid:paraId="037C8D7A" w16cid:durableId="27B85ADF"/>
  <w16cid:commentId w16cid:paraId="5806EDCE" w16cid:durableId="27D7D83C"/>
  <w16cid:commentId w16cid:paraId="76FC9A90" w16cid:durableId="27D8FC6B"/>
  <w16cid:commentId w16cid:paraId="2DB748A8" w16cid:durableId="27D3F4F6"/>
  <w16cid:commentId w16cid:paraId="61C27402" w16cid:durableId="28313F13"/>
  <w16cid:commentId w16cid:paraId="2556D7E5" w16cid:durableId="27D7FFDB"/>
  <w16cid:commentId w16cid:paraId="2634E8FC" w16cid:durableId="27B89289"/>
  <w16cid:commentId w16cid:paraId="03094AA2" w16cid:durableId="27B8929C"/>
  <w16cid:commentId w16cid:paraId="13F02469" w16cid:durableId="27B892BB"/>
  <w16cid:commentId w16cid:paraId="52A169D6" w16cid:durableId="27B892D3"/>
  <w16cid:commentId w16cid:paraId="3A025AA0" w16cid:durableId="27D3F2F2"/>
  <w16cid:commentId w16cid:paraId="1E086393" w16cid:durableId="282D9872"/>
  <w16cid:commentId w16cid:paraId="2F394067" w16cid:durableId="282D9891"/>
  <w16cid:commentId w16cid:paraId="30C77506" w16cid:durableId="282D98A3"/>
  <w16cid:commentId w16cid:paraId="2780A498" w16cid:durableId="282D98AF"/>
  <w16cid:commentId w16cid:paraId="133183A9" w16cid:durableId="282D98BB"/>
  <w16cid:commentId w16cid:paraId="26B5EA29" w16cid:durableId="282D98CF"/>
  <w16cid:commentId w16cid:paraId="3DB8EC27" w16cid:durableId="27B89306"/>
  <w16cid:commentId w16cid:paraId="49C92023" w16cid:durableId="78F83E61"/>
  <w16cid:commentId w16cid:paraId="3BA30798" w16cid:durableId="27D7F85E"/>
  <w16cid:commentId w16cid:paraId="43B7C1F2" w16cid:durableId="256F1943"/>
  <w16cid:commentId w16cid:paraId="310897AB" w16cid:durableId="09F1CB6A"/>
  <w16cid:commentId w16cid:paraId="30DD9E46" w16cid:durableId="27F0FC0D"/>
  <w16cid:commentId w16cid:paraId="2B2319F5" w16cid:durableId="27D9A16C"/>
  <w16cid:commentId w16cid:paraId="5A431194" w16cid:durableId="2885B991"/>
  <w16cid:commentId w16cid:paraId="2B41DC7C" w16cid:durableId="2885BEC0"/>
  <w16cid:commentId w16cid:paraId="29FB0253" w16cid:durableId="41A9C94A"/>
  <w16cid:commentId w16cid:paraId="4CD3648E" w16cid:durableId="2885BF30"/>
  <w16cid:commentId w16cid:paraId="70488C7E" w16cid:durableId="01EC65D4"/>
  <w16cid:commentId w16cid:paraId="2524DA0E" w16cid:durableId="0D2A83A5"/>
  <w16cid:commentId w16cid:paraId="4F2E3CEA" w16cid:durableId="057DBA6E"/>
  <w16cid:commentId w16cid:paraId="5ACE8A8E" w16cid:durableId="376E32A7"/>
  <w16cid:commentId w16cid:paraId="042812ED" w16cid:durableId="48AA885D"/>
  <w16cid:commentId w16cid:paraId="08060027" w16cid:durableId="16708E1D"/>
  <w16cid:commentId w16cid:paraId="5266CB7E" w16cid:durableId="2885BC61"/>
  <w16cid:commentId w16cid:paraId="2698C10A" w16cid:durableId="27D65824"/>
  <w16cid:commentId w16cid:paraId="1DC96E2E" w16cid:durableId="27D65841"/>
  <w16cid:commentId w16cid:paraId="74EF4360" w16cid:durableId="62C57A95"/>
  <w16cid:commentId w16cid:paraId="002E731A" w16cid:durableId="283EDBFD"/>
  <w16cid:commentId w16cid:paraId="47745717" w16cid:durableId="28773EC7"/>
  <w16cid:commentId w16cid:paraId="68D2BAF6" w16cid:durableId="19CEBA96"/>
  <w16cid:commentId w16cid:paraId="6451BC86" w16cid:durableId="79E2CAE3"/>
  <w16cid:commentId w16cid:paraId="6BDEA72B" w16cid:durableId="2762992E"/>
  <w16cid:commentId w16cid:paraId="1B408445" w16cid:durableId="2762995C"/>
  <w16cid:commentId w16cid:paraId="36D485F9" w16cid:durableId="423F8B4A"/>
  <w16cid:commentId w16cid:paraId="5CB2A325" w16cid:durableId="283EDC78"/>
  <w16cid:commentId w16cid:paraId="7C314E34" w16cid:durableId="63AA4837"/>
  <w16cid:commentId w16cid:paraId="664AC568" w16cid:durableId="283E9307"/>
  <w16cid:commentId w16cid:paraId="4E291D32" w16cid:durableId="283E931F"/>
  <w16cid:commentId w16cid:paraId="14C57655" w16cid:durableId="3D2ACF7C"/>
  <w16cid:commentId w16cid:paraId="710F3204" w16cid:durableId="2B4EF342"/>
  <w16cid:commentId w16cid:paraId="6F17FD72" w16cid:durableId="624FE900"/>
  <w16cid:commentId w16cid:paraId="081A77A6" w16cid:durableId="0B476209"/>
  <w16cid:commentId w16cid:paraId="561D3F2A" w16cid:durableId="4C1F943A"/>
  <w16cid:commentId w16cid:paraId="06DFD004" w16cid:durableId="2A6D7F16"/>
  <w16cid:commentId w16cid:paraId="6BFA2ACC" w16cid:durableId="10700431"/>
  <w16cid:commentId w16cid:paraId="7C31B9A2" w16cid:durableId="07B9FF74"/>
  <w16cid:commentId w16cid:paraId="1808188E" w16cid:durableId="28B84485"/>
  <w16cid:commentId w16cid:paraId="7763DDBB" w16cid:durableId="3962E26B"/>
  <w16cid:commentId w16cid:paraId="7CA4A883" w16cid:durableId="3DCE804E"/>
  <w16cid:commentId w16cid:paraId="0A824FE3" w16cid:durableId="22A8555A"/>
  <w16cid:commentId w16cid:paraId="569BDC26" w16cid:durableId="36CA3041"/>
  <w16cid:commentId w16cid:paraId="4537B6C7" w16cid:durableId="27728498"/>
  <w16cid:commentId w16cid:paraId="731E7CCE" w16cid:durableId="277284B3"/>
  <w16cid:commentId w16cid:paraId="3B8E36EE" w16cid:durableId="6E1788E7"/>
  <w16cid:commentId w16cid:paraId="4824CF2E" w16cid:durableId="280E0F94"/>
  <w16cid:commentId w16cid:paraId="515514B1" w16cid:durableId="30BFEB96"/>
  <w16cid:commentId w16cid:paraId="16A9612B" w16cid:durableId="26737697"/>
  <w16cid:commentId w16cid:paraId="16B66DA2" w16cid:durableId="0F28A194"/>
  <w16cid:commentId w16cid:paraId="7AF0F22A" w16cid:durableId="132F549B"/>
  <w16cid:commentId w16cid:paraId="0233A98D" w16cid:durableId="396F778C"/>
  <w16cid:commentId w16cid:paraId="1D862A5F" w16cid:durableId="2BC65D8F"/>
  <w16cid:commentId w16cid:paraId="33035066" w16cid:durableId="2832D277"/>
  <w16cid:commentId w16cid:paraId="49D9CD30" w16cid:durableId="261FE597"/>
  <w16cid:commentId w16cid:paraId="1D94D769" w16cid:durableId="25817ACE"/>
  <w16cid:commentId w16cid:paraId="118C27E5" w16cid:durableId="25786319"/>
  <w16cid:commentId w16cid:paraId="6665470F" w16cid:durableId="257B17A1"/>
  <w16cid:commentId w16cid:paraId="4E2C60AB" w16cid:durableId="25817BF1"/>
  <w16cid:commentId w16cid:paraId="38177982" w16cid:durableId="25817BFE"/>
  <w16cid:commentId w16cid:paraId="48E3257A" w16cid:durableId="25786318"/>
  <w16cid:commentId w16cid:paraId="16F5E9A9" w16cid:durableId="257C18EE"/>
  <w16cid:commentId w16cid:paraId="66E28C6D" w16cid:durableId="261FE5A8"/>
  <w16cid:commentId w16cid:paraId="1EB7FD4A" w16cid:durableId="25814C91"/>
  <w16cid:commentId w16cid:paraId="6E6F9590" w16cid:durableId="25817D94"/>
  <w16cid:commentId w16cid:paraId="5C1A558D" w16cid:durableId="257C201F"/>
  <w16cid:commentId w16cid:paraId="296E725D" w16cid:durableId="2579A147"/>
  <w16cid:commentId w16cid:paraId="21479450" w16cid:durableId="257C2662"/>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4A0B37" w14:textId="77777777" w:rsidR="00024E07" w:rsidRDefault="00024E07">
      <w:r>
        <w:separator/>
      </w:r>
    </w:p>
    <w:p w14:paraId="769CF16D" w14:textId="77777777" w:rsidR="00024E07" w:rsidRDefault="00024E07"/>
  </w:endnote>
  <w:endnote w:type="continuationSeparator" w:id="0">
    <w:p w14:paraId="1E721A65" w14:textId="77777777" w:rsidR="00024E07" w:rsidRPr="003C450F" w:rsidRDefault="00024E07" w:rsidP="003C450F"/>
  </w:endnote>
  <w:endnote w:type="continuationNotice" w:id="1">
    <w:p w14:paraId="20C7EAC7" w14:textId="77777777" w:rsidR="00024E07" w:rsidRDefault="00024E07"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844232D" w14:textId="77777777" w:rsidR="002D10A5" w:rsidRDefault="002D10A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665FD5" w14:textId="77777777" w:rsidR="002D10A5" w:rsidRDefault="002D10A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B9DE97B" w14:textId="77777777" w:rsidR="00024E07" w:rsidRPr="00B35331" w:rsidRDefault="00024E07" w:rsidP="00577995">
      <w:pPr>
        <w:pStyle w:val="Voettekst"/>
      </w:pPr>
    </w:p>
  </w:footnote>
  <w:footnote w:type="continuationSeparator" w:id="0">
    <w:p w14:paraId="41BC870E" w14:textId="77777777" w:rsidR="00024E07" w:rsidRDefault="00024E07">
      <w:r>
        <w:continuationSeparator/>
      </w:r>
    </w:p>
    <w:p w14:paraId="7895FCA6" w14:textId="77777777" w:rsidR="00024E07" w:rsidRDefault="00024E07"/>
    <w:p w14:paraId="2D0A60F8" w14:textId="77777777" w:rsidR="00024E07" w:rsidRDefault="00024E07"/>
  </w:footnote>
  <w:footnote w:type="continuationNotice" w:id="1">
    <w:p w14:paraId="0DC4E5A8" w14:textId="77777777" w:rsidR="00024E07" w:rsidRDefault="00024E07">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46812A5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D33EA9">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8">
    <w:p w14:paraId="7561ED03" w14:textId="570A1B7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19">
    <w:p w14:paraId="48CE77B0" w14:textId="38A0997F"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D33EA9">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20">
    <w:p w14:paraId="1E88D617" w14:textId="4EB20B34" w:rsidR="000B2AF6" w:rsidRDefault="000B2AF6">
      <w:pPr>
        <w:pStyle w:val="Voetnoottekst"/>
      </w:pPr>
      <w:r>
        <w:rPr>
          <w:rStyle w:val="Voetnootmarkering"/>
        </w:rPr>
        <w:footnoteRef/>
      </w:r>
      <w:r>
        <w:t xml:space="preserve"> </w:t>
      </w:r>
      <w:r>
        <w:tab/>
        <w:t xml:space="preserve">Het element RegelingOpschrift </w:t>
      </w:r>
      <w:r w:rsidR="004E07E0">
        <w:t xml:space="preserve">van het BesluitKlassiek </w:t>
      </w:r>
      <w:r>
        <w:t>wordt in een volgende versie van de STOP/TPOD-standaard</w:t>
      </w:r>
      <w:r w:rsidR="00FF0F25">
        <w:t xml:space="preserve"> verplicht</w:t>
      </w:r>
    </w:p>
  </w:footnote>
  <w:footnote w:id="21">
    <w:p w14:paraId="0BBB7CB0" w14:textId="3E6ADE18" w:rsidR="00FF0F25" w:rsidRDefault="00FF0F25" w:rsidP="000251A7">
      <w:pPr>
        <w:pStyle w:val="Voetnoottekst"/>
      </w:pPr>
      <w:r>
        <w:rPr>
          <w:rStyle w:val="Voetnootmarkering"/>
        </w:rPr>
        <w:footnoteRef/>
      </w:r>
      <w:r>
        <w:t xml:space="preserve"> </w:t>
      </w:r>
      <w:r>
        <w:tab/>
        <w:t>Het element Aanhef</w:t>
      </w:r>
      <w:r w:rsidR="000251A7">
        <w:t xml:space="preserve"> vervalt in een volgende versie van de STOP/TPOD-standaard</w:t>
      </w:r>
    </w:p>
  </w:footnote>
  <w:footnote w:id="22">
    <w:p w14:paraId="75FC75C4" w14:textId="2F728E77" w:rsidR="003E5FFB" w:rsidRDefault="003E5FFB">
      <w:pPr>
        <w:pStyle w:val="Voetnoottekst"/>
      </w:pPr>
      <w:r>
        <w:rPr>
          <w:rStyle w:val="Voetnootmarkering"/>
        </w:rPr>
        <w:footnoteRef/>
      </w:r>
      <w:r>
        <w:t xml:space="preserve"> </w:t>
      </w:r>
      <w:r>
        <w:tab/>
      </w:r>
      <w:r w:rsidRPr="003E5FFB">
        <w:t xml:space="preserve">Het element </w:t>
      </w:r>
      <w:r>
        <w:t>Sluiting</w:t>
      </w:r>
      <w:r w:rsidRPr="003E5FFB">
        <w:t xml:space="preserve"> vervalt in een volgende versie van de STOP/TPOD-standaard</w:t>
      </w:r>
    </w:p>
  </w:footnote>
  <w:footnote w:id="23">
    <w:p w14:paraId="0A355AFE" w14:textId="49ABB74E" w:rsidR="001E266D" w:rsidRDefault="001E266D">
      <w:pPr>
        <w:pStyle w:val="Voetnoottekst"/>
      </w:pPr>
      <w:r>
        <w:rPr>
          <w:rStyle w:val="Voetnootmarkering"/>
        </w:rPr>
        <w:footnoteRef/>
      </w:r>
      <w:r>
        <w:t xml:space="preserve"> </w:t>
      </w:r>
      <w:r>
        <w:tab/>
      </w:r>
      <w:r w:rsidRPr="001E266D">
        <w:t xml:space="preserve">Het element </w:t>
      </w:r>
      <w:r>
        <w:t>Bijlage</w:t>
      </w:r>
      <w:r w:rsidR="00B427F0">
        <w:t xml:space="preserve"> (bij het Besluit)</w:t>
      </w:r>
      <w:r w:rsidRPr="001E266D">
        <w:t xml:space="preserve"> vervalt in een volgende versie van de STOP/TPOD-standaard</w:t>
      </w:r>
    </w:p>
  </w:footnote>
  <w:footnote w:id="24">
    <w:p w14:paraId="41BC4E12" w14:textId="55F10B7B" w:rsidR="002A06C8" w:rsidRDefault="002A06C8">
      <w:pPr>
        <w:pStyle w:val="Voetnoottekst"/>
      </w:pPr>
      <w:r>
        <w:rPr>
          <w:rStyle w:val="Voetnootmarkering"/>
        </w:rPr>
        <w:footnoteRef/>
      </w:r>
      <w:r>
        <w:t xml:space="preserve"> </w:t>
      </w:r>
      <w:r>
        <w:tab/>
      </w:r>
      <w:r w:rsidRPr="002A06C8">
        <w:t xml:space="preserve">Het element </w:t>
      </w:r>
      <w:r>
        <w:t>Artikelgewijze</w:t>
      </w:r>
      <w:r w:rsidRPr="002A06C8">
        <w:t>Toelichting (bij het Besluit) vervalt in een volgende versie van de STOP/TPOD-standaard</w:t>
      </w:r>
    </w:p>
  </w:footnote>
  <w:footnote w:id="25">
    <w:p w14:paraId="42CE6403" w14:textId="45E1ABFC" w:rsidR="00473239" w:rsidRDefault="00473239">
      <w:pPr>
        <w:pStyle w:val="Voetnoottekst"/>
      </w:pPr>
      <w:r>
        <w:rPr>
          <w:rStyle w:val="Voetnootmarkering"/>
        </w:rPr>
        <w:footnoteRef/>
      </w:r>
      <w:r>
        <w:t xml:space="preserve"> </w:t>
      </w:r>
      <w:r>
        <w:tab/>
      </w:r>
      <w:r w:rsidRPr="00473239">
        <w:t xml:space="preserve">Het element </w:t>
      </w:r>
      <w:r>
        <w:t>Motivering</w:t>
      </w:r>
      <w:r w:rsidRPr="00473239">
        <w:t xml:space="preserve"> vervalt in een volgende versie van de STOP/TPOD-standaard</w:t>
      </w:r>
    </w:p>
  </w:footnote>
  <w:footnote w:id="26">
    <w:p w14:paraId="23A7952D" w14:textId="12C8ABA6" w:rsidR="00B4561E" w:rsidRDefault="00B4561E">
      <w:pPr>
        <w:pStyle w:val="Voetnoottekst"/>
      </w:pPr>
      <w:r>
        <w:rPr>
          <w:rStyle w:val="Voetnootmarkering"/>
        </w:rPr>
        <w:footnoteRef/>
      </w:r>
      <w:r>
        <w:t xml:space="preserve"> </w:t>
      </w:r>
      <w:r>
        <w:tab/>
      </w:r>
      <w:r w:rsidRPr="00B4561E">
        <w:t xml:space="preserve">Het element </w:t>
      </w:r>
      <w:r>
        <w:t>Inhoudsopgave</w:t>
      </w:r>
      <w:r w:rsidRPr="00B4561E">
        <w:t xml:space="preserve"> vervalt in een volgende versie van de STOP/TPOD-standaard</w:t>
      </w:r>
    </w:p>
  </w:footnote>
  <w:footnote w:id="27">
    <w:p w14:paraId="21CB2A19" w14:textId="3536F687" w:rsidR="002E17A0" w:rsidRDefault="002E17A0">
      <w:pPr>
        <w:pStyle w:val="Voetnoottekst"/>
      </w:pPr>
      <w:r>
        <w:rPr>
          <w:rStyle w:val="Voetnootmarkering"/>
        </w:rPr>
        <w:footnoteRef/>
      </w:r>
      <w:r>
        <w:t xml:space="preserve"> </w:t>
      </w:r>
      <w:r w:rsidR="004E07E0">
        <w:tab/>
      </w:r>
      <w:r w:rsidR="002C1DDA" w:rsidRPr="002C1DDA">
        <w:t xml:space="preserve">Het element RegelingOpschrift van </w:t>
      </w:r>
      <w:r w:rsidR="002C1DDA">
        <w:t>de Regeling</w:t>
      </w:r>
      <w:r w:rsidR="002C1DDA" w:rsidRPr="002C1DDA">
        <w:t xml:space="preserve">Klassiek wordt in een volgende versie van de STOP/TPOD-standaard </w:t>
      </w:r>
      <w:r w:rsidR="002C1DDA">
        <w:t>optioneel</w:t>
      </w:r>
    </w:p>
  </w:footnote>
  <w:footnote w:id="28">
    <w:p w14:paraId="2AE552D4" w14:textId="4F280FE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D33EA9">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D33EA9">
        <w:t>7</w:t>
      </w:r>
      <w:r w:rsidR="00316B71">
        <w:rPr>
          <w:highlight w:val="yellow"/>
        </w:rPr>
        <w:fldChar w:fldCharType="end"/>
      </w:r>
    </w:p>
  </w:footnote>
  <w:footnote w:id="29">
    <w:p w14:paraId="4970F106" w14:textId="4911D8B3" w:rsidR="007854B1" w:rsidRDefault="007854B1">
      <w:pPr>
        <w:pStyle w:val="Voetnoottekst"/>
      </w:pPr>
      <w:r>
        <w:rPr>
          <w:rStyle w:val="Voetnootmarkering"/>
        </w:rPr>
        <w:footnoteRef/>
      </w:r>
      <w:r>
        <w:t xml:space="preserve"> </w:t>
      </w:r>
      <w:r>
        <w:tab/>
      </w:r>
      <w:r w:rsidRPr="007854B1">
        <w:t>In de praktijk wordt in de regelgeving van het Rijk niet of nauweljks gebruik gemaakt van het element Toelichting in de RelingKlassiek. Overwogen</w:t>
      </w:r>
      <w:r>
        <w:t xml:space="preserve"> wordt om in een volgende versie van de STOP/TPOD-standaard dit element te laten vervallen</w:t>
      </w:r>
    </w:p>
  </w:footnote>
  <w:footnote w:id="30">
    <w:p w14:paraId="4FB3B51B" w14:textId="1F692D61" w:rsidR="00926086" w:rsidRDefault="00926086">
      <w:pPr>
        <w:pStyle w:val="Voetnoottekst"/>
      </w:pPr>
      <w:r>
        <w:rPr>
          <w:rStyle w:val="Voetnootmarkering"/>
        </w:rPr>
        <w:footnoteRef/>
      </w:r>
      <w:r>
        <w:t xml:space="preserve"> </w:t>
      </w:r>
      <w:r w:rsidR="007674A4">
        <w:tab/>
      </w:r>
      <w:r w:rsidR="007674A4" w:rsidRPr="007674A4">
        <w:t>Het element RegelingOpschrift van de RegelingKlassiek wordt in een volgende versie van de STOP/TPOD-standaard optioneel</w:t>
      </w:r>
    </w:p>
  </w:footnote>
  <w:footnote w:id="31">
    <w:p w14:paraId="7E30E8E0" w14:textId="4DCFD060" w:rsidR="002B7134" w:rsidRDefault="002B7134" w:rsidP="002B7134">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fldChar w:fldCharType="begin"/>
      </w:r>
      <w:r>
        <w:instrText xml:space="preserve"> REF _Ref_432d415810f845fdd0716b1426f70773_1 \n \h </w:instrText>
      </w:r>
      <w:r>
        <w:fldChar w:fldCharType="separate"/>
      </w:r>
      <w:r w:rsidR="00D33EA9">
        <w:t>5.2</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2">
    <w:p w14:paraId="3AA7694E" w14:textId="0254ECB5"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3">
    <w:p w14:paraId="13BB0B2C" w14:textId="07EDA92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D33EA9">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D33EA9">
        <w:t>7</w:t>
      </w:r>
      <w:r w:rsidR="00995073">
        <w:fldChar w:fldCharType="end"/>
      </w:r>
    </w:p>
  </w:footnote>
  <w:footnote w:id="34">
    <w:p w14:paraId="452E4F00" w14:textId="40F6A090"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D33EA9">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D33EA9">
        <w:t>7</w:t>
      </w:r>
      <w:r>
        <w:fldChar w:fldCharType="end"/>
      </w:r>
    </w:p>
  </w:footnote>
  <w:footnote w:id="35">
    <w:p w14:paraId="1C99893F" w14:textId="66A68743"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D33EA9">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D33EA9">
        <w:t>7</w:t>
      </w:r>
      <w:r w:rsidR="000D0507">
        <w:fldChar w:fldCharType="end"/>
      </w:r>
    </w:p>
  </w:footnote>
  <w:footnote w:id="36">
    <w:p w14:paraId="09A84119" w14:textId="200E56B0"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7">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38">
    <w:p w14:paraId="2D986D31" w14:textId="34EDA6FC"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D33EA9">
        <w:t>4</w:t>
      </w:r>
      <w:r w:rsidR="00343CE6">
        <w:fldChar w:fldCharType="end"/>
      </w:r>
    </w:p>
  </w:footnote>
  <w:footnote w:id="39">
    <w:p w14:paraId="20BFFBFB" w14:textId="541DF546" w:rsidR="00DF57B8" w:rsidRDefault="00DF57B8">
      <w:pPr>
        <w:pStyle w:val="Voetnoottekst"/>
      </w:pPr>
      <w:r>
        <w:rPr>
          <w:rStyle w:val="Voetnootmarkering"/>
        </w:rPr>
        <w:footnoteRef/>
      </w:r>
      <w:r>
        <w:t xml:space="preserve"> </w:t>
      </w:r>
      <w:r>
        <w:tab/>
      </w:r>
      <w:r w:rsidR="00342ABC">
        <w:t>Met Placeholder</w:t>
      </w:r>
      <w:r w:rsidR="00320267" w:rsidRPr="00320267">
        <w:t>-Regeling</w:t>
      </w:r>
      <w:r w:rsidR="00342ABC">
        <w:t xml:space="preserve"> wordt bedoeld de </w:t>
      </w:r>
      <w:r w:rsidR="0020727D">
        <w:t xml:space="preserve">Regeling die, met het opschrift </w:t>
      </w:r>
      <w:r w:rsidR="00342ABC">
        <w:t>Omgevingswet</w:t>
      </w:r>
      <w:r w:rsidR="0020727D">
        <w:t xml:space="preserve">, in </w:t>
      </w:r>
      <w:r w:rsidR="0082300E">
        <w:t xml:space="preserve">het stelsel </w:t>
      </w:r>
      <w:r w:rsidR="00E51276">
        <w:t xml:space="preserve">is </w:t>
      </w:r>
      <w:r w:rsidR="0082300E">
        <w:t xml:space="preserve">ingebracht met uitsluitend het doel </w:t>
      </w:r>
      <w:r w:rsidR="006E5440">
        <w:t xml:space="preserve">om </w:t>
      </w:r>
      <w:r w:rsidR="00D1463A">
        <w:t xml:space="preserve">beschikbaar te stellen </w:t>
      </w:r>
      <w:r w:rsidR="00A94643">
        <w:t>de bovenste Activiteiten van de functionele structuur zoals</w:t>
      </w:r>
      <w:r w:rsidR="00A63FA3">
        <w:t xml:space="preserve"> ‘Activite</w:t>
      </w:r>
      <w:r w:rsidR="007B40BC">
        <w:t>i</w:t>
      </w:r>
      <w:r w:rsidR="00A63FA3">
        <w:t>t met gevolgen voor de fysieke leefomgeving</w:t>
      </w:r>
      <w:r w:rsidR="00D1463A">
        <w:t>’ en</w:t>
      </w:r>
      <w:r w:rsidR="00A94643">
        <w:t xml:space="preserve"> ‘</w:t>
      </w:r>
      <w:r w:rsidR="00A94643" w:rsidRPr="00A94643">
        <w:t>Activiteit gereguleerd in het omgevingsplan</w:t>
      </w:r>
      <w:r w:rsidR="00A94643">
        <w:t>’</w:t>
      </w:r>
      <w:r w:rsidR="00870654">
        <w:t xml:space="preserve">, de Activiteiten die zijn genoemd in artikel 5.1 Ow en enkele Activiteiten </w:t>
      </w:r>
      <w:r w:rsidR="007324BE">
        <w:t>van de AMvB’s en de Omgevingsregeling</w:t>
      </w:r>
    </w:p>
  </w:footnote>
  <w:footnote w:id="40">
    <w:p w14:paraId="7DBC152F" w14:textId="3A428D5F" w:rsidR="0077124F" w:rsidRDefault="0077124F">
      <w:pPr>
        <w:pStyle w:val="Voetnoottekst"/>
      </w:pPr>
      <w:r>
        <w:rPr>
          <w:rStyle w:val="Voetnootmarkering"/>
        </w:rPr>
        <w:footnoteRef/>
      </w:r>
      <w:r>
        <w:t xml:space="preserve"> </w:t>
      </w:r>
      <w:r w:rsidR="001846AC">
        <w:tab/>
      </w:r>
      <w:r w:rsidR="001846AC" w:rsidRPr="001846AC">
        <w:t>Daarnaast bevat de Placeholder-Regeling een aantal Activiteiten ten behoeve van omgevingsdocumenten van het Rijk</w:t>
      </w:r>
      <w:r w:rsidR="001846AC">
        <w:t xml:space="preserve">: </w:t>
      </w:r>
      <w:r w:rsidR="001846AC" w:rsidRPr="001846AC">
        <w:t>de Activiteiten die zijn genoemd in artikel 5.1 Ow en enkele Activiteiten van de AMvB’s en de Omgevingsregeling</w:t>
      </w:r>
    </w:p>
  </w:footnote>
  <w:footnote w:id="41">
    <w:p w14:paraId="5C3D4117" w14:textId="77777777" w:rsidR="00BA2D8D" w:rsidRDefault="00BA2D8D" w:rsidP="00BA2D8D">
      <w:pPr>
        <w:pStyle w:val="Voetnoottekst"/>
      </w:pPr>
      <w:r>
        <w:rPr>
          <w:rStyle w:val="Voetnootmarkering"/>
        </w:rPr>
        <w:footnoteRef/>
      </w:r>
      <w:r>
        <w:t xml:space="preserve"> </w:t>
      </w:r>
      <w:r>
        <w:tab/>
      </w:r>
      <w:r w:rsidRPr="001846AC">
        <w:t>Daarnaast bevat de Placeholder-Regeling een aantal Activiteiten ten behoeve van omgevingsdocumenten van het Rijk</w:t>
      </w:r>
      <w:r>
        <w:t xml:space="preserve">: </w:t>
      </w:r>
      <w:r w:rsidRPr="001846AC">
        <w:t>de Activiteiten die zijn genoemd in artikel 5.1 Ow en enkele Activiteiten van de AMvB’s en de Omgevingsregeling</w:t>
      </w:r>
    </w:p>
  </w:footnote>
  <w:footnote w:id="42">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43">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44">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45">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46">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47">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48">
    <w:p w14:paraId="1D8842F7" w14:textId="4E4B121B" w:rsidR="00042236" w:rsidRDefault="00042236">
      <w:pPr>
        <w:pStyle w:val="Voetnoottekst"/>
      </w:pPr>
      <w:r>
        <w:rPr>
          <w:rStyle w:val="Voetnootmarkering"/>
        </w:rPr>
        <w:footnoteRef/>
      </w:r>
      <w:r>
        <w:t xml:space="preserve"> </w:t>
      </w:r>
      <w:r>
        <w:tab/>
      </w:r>
      <w:r w:rsidR="00384191">
        <w:t>A</w:t>
      </w:r>
      <w:r>
        <w:t>rtikel 5.89o Besluit kwaliteit leefomgeving ge</w:t>
      </w:r>
      <w:r w:rsidR="00384191">
        <w:t>eft</w:t>
      </w:r>
      <w:r w:rsidR="00B4738B">
        <w:t xml:space="preserve"> </w:t>
      </w:r>
      <w:r w:rsidR="000A21AD">
        <w:t>gemeenten</w:t>
      </w:r>
      <w:r>
        <w:t xml:space="preserve"> de bevoegdheid om in het omgevingsplan</w:t>
      </w:r>
      <w:r w:rsidR="00270C2C">
        <w:t xml:space="preserve"> een bodembeheergebied aan te wijzen </w:t>
      </w:r>
      <w:r w:rsidR="00D15EA6" w:rsidRPr="00D15EA6">
        <w:t xml:space="preserve">voor het met een maatwerkregel of maatwerkvoorschrift afwijken van </w:t>
      </w:r>
      <w:r w:rsidR="00D15EA6">
        <w:t>bepaald</w:t>
      </w:r>
      <w:r w:rsidR="00D15EA6" w:rsidRPr="00D15EA6">
        <w:t>e kwaliteitseisen van het Besluit activiteiten leefomgeving voor het toepassen van grond, baggerspecie, mijnsteen of vermengde mijnsteen op of in de landbodem.</w:t>
      </w:r>
      <w:r w:rsidR="00063F70">
        <w:t xml:space="preserve"> Blijkens de Nota van Toelichting op het Aanvullingsbesluit Bodem </w:t>
      </w:r>
      <w:r w:rsidR="00E41C99">
        <w:t xml:space="preserve">(Staatsblad 2021, nr 98, pag. 427-428) </w:t>
      </w:r>
      <w:r w:rsidR="000E5D01">
        <w:t xml:space="preserve">mag de gemeente </w:t>
      </w:r>
      <w:r w:rsidR="00033CF5">
        <w:t>daarbij een groter gebied aanwijzen dan de eigen gemeente</w:t>
      </w:r>
      <w:r w:rsidR="00214D98">
        <w:t xml:space="preserve">. De gemeente </w:t>
      </w:r>
      <w:r w:rsidR="004A5AF2">
        <w:t xml:space="preserve">kan het gebied buiten de eigen gemeente alleen aanwijzen als herkomstgebied en niet </w:t>
      </w:r>
      <w:r w:rsidR="00B4738B">
        <w:t xml:space="preserve">als toepassingsgebied. Artikel 6.3 </w:t>
      </w:r>
      <w:r w:rsidR="00B4738B" w:rsidRPr="00B4738B">
        <w:t>Besluit kwaliteit leefomgeving geeft</w:t>
      </w:r>
      <w:r w:rsidR="00B4738B">
        <w:t xml:space="preserve"> waterschappen </w:t>
      </w:r>
      <w:r w:rsidR="000358EB">
        <w:t>een vergelijkbare</w:t>
      </w:r>
      <w:r w:rsidR="00B4738B">
        <w:t xml:space="preserve"> </w:t>
      </w:r>
      <w:r w:rsidR="00957339">
        <w:t>bevoegdheid voor de waterschapsverordening.</w:t>
      </w:r>
    </w:p>
  </w:footnote>
  <w:footnote w:id="49">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50">
    <w:p w14:paraId="2BE67422" w14:textId="5315B101" w:rsidR="00391293" w:rsidRDefault="00391293">
      <w:pPr>
        <w:pStyle w:val="Voetnoottekst"/>
      </w:pPr>
      <w:r>
        <w:rPr>
          <w:rStyle w:val="Voetnootmarkering"/>
        </w:rPr>
        <w:footnoteRef/>
      </w:r>
      <w:r>
        <w:t xml:space="preserve"> </w:t>
      </w:r>
      <w:r w:rsidR="0034547C">
        <w:tab/>
        <w:t xml:space="preserve">Er bestond een tweede alternatieve wijzigingsmethode, te weten </w:t>
      </w:r>
      <w:r w:rsidR="0034547C" w:rsidRPr="0034547C">
        <w:t>Intrekken &amp; vervangen</w:t>
      </w:r>
      <w:r w:rsidR="0034547C">
        <w:t>.</w:t>
      </w:r>
      <w:r w:rsidR="0034547C" w:rsidRPr="0034547C">
        <w:t xml:space="preserve"> </w:t>
      </w:r>
      <w:r w:rsidR="0034547C">
        <w:t>M</w:t>
      </w:r>
      <w:r w:rsidR="0034547C" w:rsidRPr="0034547C">
        <w:t>et ingang van 1 oktober 2023 is het gebruik van de</w:t>
      </w:r>
      <w:r w:rsidR="00103EFF">
        <w:t>ze</w:t>
      </w:r>
      <w:r w:rsidR="0034547C" w:rsidRPr="0034547C">
        <w:t xml:space="preserve"> wijzigingsmethode als alternatief voor renvooi niet meer toegestaan</w:t>
      </w:r>
    </w:p>
  </w:footnote>
  <w:footnote w:id="51">
    <w:p w14:paraId="744E6D93" w14:textId="59EC9DEA"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D33EA9">
        <w:t>10</w:t>
      </w:r>
      <w:r w:rsidR="00023286">
        <w:fldChar w:fldCharType="end"/>
      </w:r>
      <w:r w:rsidR="00023286">
        <w:t>.</w:t>
      </w:r>
    </w:p>
  </w:footnote>
  <w:footnote w:id="52">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53">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4">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5">
    <w:p w14:paraId="162E9768" w14:textId="07DEC80A"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D33EA9">
        <w:t>7.18</w:t>
      </w:r>
      <w:r w:rsidR="0052549B">
        <w:fldChar w:fldCharType="end"/>
      </w:r>
    </w:p>
  </w:footnote>
  <w:footnote w:id="56">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57">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58">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59">
    <w:p w14:paraId="474B11DA" w14:textId="4E31BF1E" w:rsidR="00562187" w:rsidRDefault="00562187">
      <w:pPr>
        <w:pStyle w:val="Voetnoottekst"/>
      </w:pPr>
      <w:r>
        <w:rPr>
          <w:rStyle w:val="Voetnootmarkering"/>
        </w:rPr>
        <w:footnoteRef/>
      </w:r>
      <w:r>
        <w:t xml:space="preserve"> </w:t>
      </w:r>
      <w:r w:rsidR="007A4097">
        <w:tab/>
        <w:t>Artikel 5.55 Ow</w:t>
      </w:r>
    </w:p>
  </w:footnote>
  <w:footnote w:id="60">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61">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62">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63">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64">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65">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66">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67">
    <w:p w14:paraId="35A87A22" w14:textId="24D705E7" w:rsidR="00E43714" w:rsidRDefault="00E43714" w:rsidP="00E43714">
      <w:pPr>
        <w:pStyle w:val="Voetnoottekst"/>
      </w:pPr>
      <w:r>
        <w:rPr>
          <w:rStyle w:val="Voetnootmarkering"/>
        </w:rPr>
        <w:footnoteRef/>
      </w:r>
      <w:r>
        <w:t xml:space="preserve"> </w:t>
      </w:r>
      <w:r>
        <w:tab/>
        <w:t>Artikel 3:12 lid 1 Awb</w:t>
      </w:r>
    </w:p>
  </w:footnote>
  <w:footnote w:id="68">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69">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70">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71">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72">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73">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74">
    <w:p w14:paraId="1E30C6AA" w14:textId="77777777" w:rsidR="00E43714" w:rsidRDefault="00E43714" w:rsidP="00E43714">
      <w:pPr>
        <w:pStyle w:val="Voetnoottekst"/>
      </w:pPr>
      <w:r>
        <w:rPr>
          <w:rStyle w:val="Voetnootmarkering"/>
        </w:rPr>
        <w:footnoteRef/>
      </w:r>
      <w:r>
        <w:t xml:space="preserve"> </w:t>
      </w:r>
      <w:r>
        <w:tab/>
        <w:t>Artikel 3:16 lid 1 Awb</w:t>
      </w:r>
    </w:p>
  </w:footnote>
  <w:footnote w:id="75">
    <w:p w14:paraId="5042231A" w14:textId="77777777" w:rsidR="00E43714" w:rsidRDefault="00E43714" w:rsidP="00E43714">
      <w:pPr>
        <w:pStyle w:val="Voetnoottekst"/>
      </w:pPr>
      <w:r>
        <w:rPr>
          <w:rStyle w:val="Voetnootmarkering"/>
        </w:rPr>
        <w:footnoteRef/>
      </w:r>
      <w:r>
        <w:t xml:space="preserve"> </w:t>
      </w:r>
      <w:r>
        <w:tab/>
        <w:t>Artikel 16.31 Ow</w:t>
      </w:r>
    </w:p>
  </w:footnote>
  <w:footnote w:id="76">
    <w:p w14:paraId="297F8910" w14:textId="77777777" w:rsidR="00E43714" w:rsidRDefault="00E43714" w:rsidP="00E43714">
      <w:pPr>
        <w:pStyle w:val="Voetnoottekst"/>
      </w:pPr>
      <w:r>
        <w:rPr>
          <w:rStyle w:val="Voetnootmarkering"/>
        </w:rPr>
        <w:footnoteRef/>
      </w:r>
      <w:r>
        <w:t xml:space="preserve"> </w:t>
      </w:r>
      <w:r>
        <w:tab/>
        <w:t>Artikel 2.4 Ow</w:t>
      </w:r>
    </w:p>
  </w:footnote>
  <w:footnote w:id="77">
    <w:p w14:paraId="1CBA046E" w14:textId="77777777" w:rsidR="00E43714" w:rsidRDefault="00E43714" w:rsidP="00E43714">
      <w:pPr>
        <w:pStyle w:val="Voetnoottekst"/>
      </w:pPr>
      <w:r>
        <w:rPr>
          <w:rStyle w:val="Voetnootmarkering"/>
        </w:rPr>
        <w:footnoteRef/>
      </w:r>
      <w:r>
        <w:t xml:space="preserve"> </w:t>
      </w:r>
      <w:r>
        <w:tab/>
        <w:t>Artikel 2.8 Ow</w:t>
      </w:r>
    </w:p>
  </w:footnote>
  <w:footnote w:id="78">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79">
    <w:p w14:paraId="2A174153" w14:textId="680A37D2"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80">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81">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82">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83">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84">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85">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86">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87">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88">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89">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90">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91">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92">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93">
    <w:p w14:paraId="418BEA72" w14:textId="77777777" w:rsidR="00E43714" w:rsidRDefault="00E43714" w:rsidP="00E43714">
      <w:pPr>
        <w:pStyle w:val="Voetnoottekst"/>
      </w:pPr>
      <w:r>
        <w:rPr>
          <w:rStyle w:val="Voetnootmarkering"/>
        </w:rPr>
        <w:footnoteRef/>
      </w:r>
      <w:r>
        <w:t xml:space="preserve"> </w:t>
      </w:r>
      <w:r>
        <w:tab/>
        <w:t>Artikel 16.21 lid 1 Ow</w:t>
      </w:r>
    </w:p>
  </w:footnote>
  <w:footnote w:id="94">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95">
    <w:p w14:paraId="5E572209" w14:textId="2ACE2D39" w:rsidR="00257DFE" w:rsidRDefault="00257DFE">
      <w:pPr>
        <w:pStyle w:val="Voetnoottekst"/>
      </w:pPr>
      <w:r>
        <w:rPr>
          <w:rStyle w:val="Voetnootmarkering"/>
        </w:rPr>
        <w:footnoteRef/>
      </w:r>
      <w:r>
        <w:t xml:space="preserve"> </w:t>
      </w:r>
      <w:r>
        <w:tab/>
        <w:t>Artikel 16.21 lid 4 Ow</w:t>
      </w:r>
    </w:p>
  </w:footnote>
  <w:footnote w:id="96">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97">
    <w:p w14:paraId="73DDCE5A" w14:textId="6B0C6960"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98">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99">
    <w:p w14:paraId="7C7F690E" w14:textId="77777777" w:rsidR="00E43714" w:rsidRDefault="00E43714" w:rsidP="00E43714">
      <w:pPr>
        <w:pStyle w:val="Voetnoottekst"/>
      </w:pPr>
      <w:r>
        <w:rPr>
          <w:rStyle w:val="Voetnootmarkering"/>
        </w:rPr>
        <w:footnoteRef/>
      </w:r>
      <w:r>
        <w:t xml:space="preserve"> </w:t>
      </w:r>
      <w:r>
        <w:tab/>
        <w:t>Artikel 6:7 Awb</w:t>
      </w:r>
    </w:p>
  </w:footnote>
  <w:footnote w:id="100">
    <w:p w14:paraId="3EEE3440" w14:textId="77777777" w:rsidR="00E43714" w:rsidRDefault="00E43714" w:rsidP="00E43714">
      <w:pPr>
        <w:pStyle w:val="Voetnoottekst"/>
      </w:pPr>
      <w:r>
        <w:rPr>
          <w:rStyle w:val="Voetnootmarkering"/>
        </w:rPr>
        <w:footnoteRef/>
      </w:r>
      <w:r>
        <w:t xml:space="preserve"> </w:t>
      </w:r>
      <w:r>
        <w:tab/>
        <w:t>Artikel 6:8 lid 1 Awb</w:t>
      </w:r>
    </w:p>
  </w:footnote>
  <w:footnote w:id="101">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102">
    <w:p w14:paraId="553D897F" w14:textId="77777777" w:rsidR="00E43714" w:rsidRDefault="00E43714" w:rsidP="00E43714">
      <w:pPr>
        <w:pStyle w:val="Voetnoottekst"/>
      </w:pPr>
      <w:r>
        <w:rPr>
          <w:rStyle w:val="Voetnootmarkering"/>
        </w:rPr>
        <w:footnoteRef/>
      </w:r>
      <w:r>
        <w:t xml:space="preserve"> </w:t>
      </w:r>
      <w:r>
        <w:tab/>
        <w:t>Artikel 16.78 lid 2 Ow</w:t>
      </w:r>
    </w:p>
  </w:footnote>
  <w:footnote w:id="103">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104">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105">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106">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107">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108">
    <w:p w14:paraId="2E97C4FB" w14:textId="77777777" w:rsidR="00E43714" w:rsidRDefault="00E43714" w:rsidP="00E43714">
      <w:pPr>
        <w:pStyle w:val="Voetnoottekst"/>
      </w:pPr>
      <w:r>
        <w:rPr>
          <w:rStyle w:val="Voetnootmarkering"/>
        </w:rPr>
        <w:footnoteRef/>
      </w:r>
      <w:r>
        <w:t xml:space="preserve"> </w:t>
      </w:r>
      <w:r>
        <w:tab/>
        <w:t>Artikel 6:7 Awb</w:t>
      </w:r>
    </w:p>
  </w:footnote>
  <w:footnote w:id="109">
    <w:p w14:paraId="0F6C8CE8" w14:textId="77777777" w:rsidR="00E43714" w:rsidRDefault="00E43714" w:rsidP="00E43714">
      <w:pPr>
        <w:pStyle w:val="Voetnoottekst"/>
      </w:pPr>
      <w:r>
        <w:rPr>
          <w:rStyle w:val="Voetnootmarkering"/>
        </w:rPr>
        <w:footnoteRef/>
      </w:r>
      <w:r>
        <w:t xml:space="preserve"> </w:t>
      </w:r>
      <w:r>
        <w:tab/>
        <w:t>Artikel 6:8 lid 1 Awb</w:t>
      </w:r>
    </w:p>
  </w:footnote>
  <w:footnote w:id="110">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111">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112">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13">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14">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15">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16">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17">
    <w:p w14:paraId="53ECDDBD" w14:textId="77777777" w:rsidR="00E43714" w:rsidRDefault="00E43714" w:rsidP="00E43714">
      <w:pPr>
        <w:pStyle w:val="Voetnoottekst"/>
      </w:pPr>
      <w:r>
        <w:rPr>
          <w:rStyle w:val="Voetnootmarkering"/>
        </w:rPr>
        <w:footnoteRef/>
      </w:r>
      <w:r>
        <w:t xml:space="preserve"> </w:t>
      </w:r>
      <w:r>
        <w:tab/>
        <w:t>Artikel 8:51d Awb</w:t>
      </w:r>
    </w:p>
  </w:footnote>
  <w:footnote w:id="118">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19">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20">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21">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22">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23">
    <w:p w14:paraId="7A6E6BAC" w14:textId="77777777" w:rsidR="00E43714" w:rsidRDefault="00E43714" w:rsidP="00E43714">
      <w:pPr>
        <w:pStyle w:val="Voetnoottekst"/>
      </w:pPr>
      <w:r>
        <w:rPr>
          <w:rStyle w:val="Voetnootmarkering"/>
        </w:rPr>
        <w:footnoteRef/>
      </w:r>
      <w:r>
        <w:t xml:space="preserve"> </w:t>
      </w:r>
      <w:r>
        <w:tab/>
        <w:t>Artikel 8:70 Awb</w:t>
      </w:r>
    </w:p>
  </w:footnote>
  <w:footnote w:id="124">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25">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26">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27">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28">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29">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30">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31">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32">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33">
    <w:p w14:paraId="01FB0DE3" w14:textId="77777777" w:rsidR="00E43714" w:rsidRDefault="00E43714" w:rsidP="00E43714">
      <w:pPr>
        <w:pStyle w:val="Voetnoottekst"/>
      </w:pPr>
      <w:r>
        <w:rPr>
          <w:rStyle w:val="Voetnootmarkering"/>
        </w:rPr>
        <w:footnoteRef/>
      </w:r>
      <w:r>
        <w:t xml:space="preserve"> </w:t>
      </w:r>
      <w:r>
        <w:tab/>
        <w:t>Bijlage VIII Ob</w:t>
      </w:r>
    </w:p>
  </w:footnote>
  <w:footnote w:id="134">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35">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6">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7">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8">
    <w:p w14:paraId="5032341E" w14:textId="56336BE7" w:rsidR="00112579" w:rsidRDefault="00112579" w:rsidP="00112579">
      <w:pPr>
        <w:pStyle w:val="Voetnoottekst"/>
      </w:pPr>
      <w:r>
        <w:rPr>
          <w:rStyle w:val="Voetnootmarkering"/>
        </w:rPr>
        <w:footnoteRef/>
      </w:r>
      <w:r>
        <w:t xml:space="preserve"> </w:t>
      </w:r>
      <w:r>
        <w:tab/>
        <w:t>Artikel 3:12 lid 1 Awb</w:t>
      </w:r>
    </w:p>
  </w:footnote>
  <w:footnote w:id="139">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40">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41">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42">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3">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44">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45">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6">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7">
    <w:p w14:paraId="057A7E6B" w14:textId="77777777" w:rsidR="00112579" w:rsidRDefault="00112579" w:rsidP="00112579">
      <w:pPr>
        <w:pStyle w:val="Voetnoottekst"/>
      </w:pPr>
      <w:r>
        <w:rPr>
          <w:rStyle w:val="Voetnootmarkering"/>
        </w:rPr>
        <w:footnoteRef/>
      </w:r>
      <w:r>
        <w:t xml:space="preserve"> </w:t>
      </w:r>
      <w:r>
        <w:tab/>
        <w:t>Artikel 2.8 Ow</w:t>
      </w:r>
    </w:p>
  </w:footnote>
  <w:footnote w:id="148">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9">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50">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51">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52">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53">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54">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5">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6">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7">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8">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9">
    <w:p w14:paraId="022B3ACF" w14:textId="0DBF69A4" w:rsidR="00440967" w:rsidRDefault="00440967" w:rsidP="00440967">
      <w:pPr>
        <w:pStyle w:val="Voetnoottekst"/>
      </w:pPr>
      <w:r>
        <w:rPr>
          <w:rStyle w:val="Voetnootmarkering"/>
        </w:rPr>
        <w:footnoteRef/>
      </w:r>
      <w:r>
        <w:t xml:space="preserve"> </w:t>
      </w:r>
      <w:r>
        <w:tab/>
        <w:t>Artikel 3:12 lid 1 Awb</w:t>
      </w:r>
    </w:p>
  </w:footnote>
  <w:footnote w:id="160">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61">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62">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63">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4">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5">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6">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7">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8">
    <w:p w14:paraId="144C21B4" w14:textId="77777777" w:rsidR="00440967" w:rsidRDefault="00440967" w:rsidP="00440967">
      <w:pPr>
        <w:pStyle w:val="Voetnoottekst"/>
      </w:pPr>
      <w:r>
        <w:rPr>
          <w:rStyle w:val="Voetnootmarkering"/>
        </w:rPr>
        <w:footnoteRef/>
      </w:r>
      <w:r>
        <w:t xml:space="preserve"> </w:t>
      </w:r>
      <w:r>
        <w:tab/>
        <w:t>Artikel 2.8 Ow</w:t>
      </w:r>
    </w:p>
  </w:footnote>
  <w:footnote w:id="169">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70">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71">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72">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73">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4">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5">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6">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7">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8">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9">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80">
    <w:p w14:paraId="4294A8FC" w14:textId="03448190" w:rsidR="00321C84" w:rsidRDefault="00321C84" w:rsidP="00321C84">
      <w:pPr>
        <w:pStyle w:val="Voetnoottekst"/>
      </w:pPr>
      <w:r>
        <w:rPr>
          <w:rStyle w:val="Voetnootmarkering"/>
        </w:rPr>
        <w:footnoteRef/>
      </w:r>
      <w:r>
        <w:t xml:space="preserve"> </w:t>
      </w:r>
      <w:r>
        <w:tab/>
        <w:t>Artikel 3:12 lid 1 Awb</w:t>
      </w:r>
    </w:p>
  </w:footnote>
  <w:footnote w:id="181">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82">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83">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4">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5">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6">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7">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8">
    <w:p w14:paraId="6D0DFAF0" w14:textId="77777777" w:rsidR="00F57AE4" w:rsidRDefault="00F57AE4" w:rsidP="00F57AE4">
      <w:pPr>
        <w:pStyle w:val="Voetnoottekst"/>
      </w:pPr>
      <w:r>
        <w:rPr>
          <w:rStyle w:val="Voetnootmarkering"/>
        </w:rPr>
        <w:footnoteRef/>
      </w:r>
      <w:r>
        <w:t xml:space="preserve"> </w:t>
      </w:r>
      <w:r>
        <w:tab/>
        <w:t>Artikel 3.1 Ow</w:t>
      </w:r>
    </w:p>
  </w:footnote>
  <w:footnote w:id="189">
    <w:p w14:paraId="3C02E5C1" w14:textId="563070E1" w:rsidR="0072098D" w:rsidRDefault="0072098D">
      <w:pPr>
        <w:pStyle w:val="Voetnoottekst"/>
      </w:pPr>
      <w:r>
        <w:rPr>
          <w:rStyle w:val="Voetnootmarkering"/>
        </w:rPr>
        <w:footnoteRef/>
      </w:r>
      <w:r>
        <w:t xml:space="preserve"> </w:t>
      </w:r>
      <w:r>
        <w:tab/>
        <w:t>Artikel 10.7 lid 1 Ob</w:t>
      </w:r>
    </w:p>
  </w:footnote>
  <w:footnote w:id="190">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91">
    <w:p w14:paraId="57BFAEBF" w14:textId="534B82D2" w:rsidR="00984B35" w:rsidRDefault="00984B35">
      <w:pPr>
        <w:pStyle w:val="Voetnoottekst"/>
      </w:pPr>
      <w:r>
        <w:rPr>
          <w:rStyle w:val="Voetnootmarkering"/>
        </w:rPr>
        <w:footnoteRef/>
      </w:r>
      <w:r>
        <w:t xml:space="preserve"> </w:t>
      </w:r>
      <w:r>
        <w:tab/>
        <w:t>Artikel 16.77b lid 2 Ow</w:t>
      </w:r>
    </w:p>
  </w:footnote>
  <w:footnote w:id="192">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93">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4">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5">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6">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7">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8">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9">
    <w:p w14:paraId="2BDC2E26" w14:textId="3AC79317" w:rsidR="00EC1A29" w:rsidRDefault="00EC1A29" w:rsidP="00EC1A29">
      <w:pPr>
        <w:pStyle w:val="Voetnoottekst"/>
      </w:pPr>
      <w:r>
        <w:rPr>
          <w:rStyle w:val="Voetnootmarkering"/>
        </w:rPr>
        <w:footnoteRef/>
      </w:r>
      <w:r>
        <w:t xml:space="preserve"> </w:t>
      </w:r>
      <w:r>
        <w:tab/>
        <w:t>Artikel 5.2 lid 2 Ob</w:t>
      </w:r>
    </w:p>
  </w:footnote>
  <w:footnote w:id="200">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201">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202">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3">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4">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5">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6">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7">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8">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9">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10">
    <w:p w14:paraId="1D411645" w14:textId="762B21A3"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11">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12">
    <w:p w14:paraId="4D998B10" w14:textId="77777777" w:rsidR="00EC1A29" w:rsidRDefault="00EC1A29" w:rsidP="00EC1A29">
      <w:pPr>
        <w:pStyle w:val="Voetnoottekst"/>
      </w:pPr>
      <w:r>
        <w:rPr>
          <w:rStyle w:val="Voetnootmarkering"/>
        </w:rPr>
        <w:footnoteRef/>
      </w:r>
      <w:r>
        <w:t xml:space="preserve"> </w:t>
      </w:r>
      <w:r>
        <w:tab/>
        <w:t>Artikel 5.5 Ob</w:t>
      </w:r>
    </w:p>
  </w:footnote>
  <w:footnote w:id="213">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4">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5">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6">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7">
    <w:p w14:paraId="4DEDD187" w14:textId="6FB6707C" w:rsidR="00EC1A29" w:rsidRDefault="00EC1A29" w:rsidP="00EC1A29">
      <w:pPr>
        <w:pStyle w:val="Voetnoottekst"/>
      </w:pPr>
      <w:r>
        <w:rPr>
          <w:rStyle w:val="Voetnootmarkering"/>
        </w:rPr>
        <w:footnoteRef/>
      </w:r>
      <w:r>
        <w:t xml:space="preserve"> </w:t>
      </w:r>
      <w:r>
        <w:tab/>
        <w:t>Artikel 3:12 lid 1 Awb</w:t>
      </w:r>
    </w:p>
  </w:footnote>
  <w:footnote w:id="218">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9">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20">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21">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22">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3">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4">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5">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6">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7">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8">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9">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30">
    <w:p w14:paraId="6E14A5A1" w14:textId="45064925" w:rsidR="00EC1A29" w:rsidRDefault="00EC1A29" w:rsidP="00EC1A29">
      <w:pPr>
        <w:pStyle w:val="Voetnoottekst"/>
      </w:pPr>
      <w:r>
        <w:rPr>
          <w:rStyle w:val="Voetnootmarkering"/>
        </w:rPr>
        <w:footnoteRef/>
      </w:r>
      <w:r>
        <w:t xml:space="preserve"> </w:t>
      </w:r>
      <w:r>
        <w:tab/>
        <w:t>Artikel 3:12 lid 1 Awb</w:t>
      </w:r>
    </w:p>
  </w:footnote>
  <w:footnote w:id="231">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32">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3">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4">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5">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6">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7">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8">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9">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40">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41">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42">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3">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4">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5">
    <w:p w14:paraId="0DE0C58C" w14:textId="7B08D996" w:rsidR="0021679F" w:rsidRDefault="0021679F">
      <w:pPr>
        <w:pStyle w:val="Voetnoottekst"/>
      </w:pPr>
      <w:r>
        <w:rPr>
          <w:rStyle w:val="Voetnootmarkering"/>
        </w:rPr>
        <w:footnoteRef/>
      </w:r>
      <w:r>
        <w:t xml:space="preserve"> </w:t>
      </w:r>
      <w:r>
        <w:tab/>
        <w:t>Artikel 16.86 leden 1 en 3 Ow</w:t>
      </w:r>
    </w:p>
  </w:footnote>
  <w:footnote w:id="246">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7">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8">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9">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50">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51">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52">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3">
    <w:p w14:paraId="5055C2B6" w14:textId="77777777" w:rsidR="00EC1A29" w:rsidRDefault="00EC1A29" w:rsidP="00EC1A29">
      <w:pPr>
        <w:pStyle w:val="Voetnoottekst"/>
      </w:pPr>
      <w:r>
        <w:rPr>
          <w:rStyle w:val="Voetnootmarkering"/>
        </w:rPr>
        <w:footnoteRef/>
      </w:r>
      <w:r>
        <w:t xml:space="preserve"> </w:t>
      </w:r>
      <w:r>
        <w:tab/>
        <w:t>Artikel 16.72 Ow</w:t>
      </w:r>
    </w:p>
  </w:footnote>
  <w:footnote w:id="254">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5">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6">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7">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8">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9">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60">
    <w:p w14:paraId="4B2C7DC0" w14:textId="77777777" w:rsidR="00EC1A29" w:rsidRDefault="00EC1A29" w:rsidP="00EC1A29">
      <w:pPr>
        <w:pStyle w:val="Voetnoottekst"/>
      </w:pPr>
      <w:r>
        <w:rPr>
          <w:rStyle w:val="Voetnootmarkering"/>
        </w:rPr>
        <w:footnoteRef/>
      </w:r>
      <w:r>
        <w:t xml:space="preserve"> </w:t>
      </w:r>
      <w:r>
        <w:tab/>
        <w:t>Artikel 3:45 Awb</w:t>
      </w:r>
    </w:p>
  </w:footnote>
  <w:footnote w:id="261">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62">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3">
    <w:p w14:paraId="47C89DE4" w14:textId="77777777" w:rsidR="00EC1A29" w:rsidRDefault="00EC1A29" w:rsidP="00EC1A29">
      <w:pPr>
        <w:pStyle w:val="Voetnoottekst"/>
      </w:pPr>
      <w:r>
        <w:rPr>
          <w:rStyle w:val="Voetnootmarkering"/>
        </w:rPr>
        <w:footnoteRef/>
      </w:r>
      <w:r>
        <w:t xml:space="preserve"> </w:t>
      </w:r>
      <w:r>
        <w:tab/>
        <w:t>Artikel 10:25 Awb</w:t>
      </w:r>
    </w:p>
  </w:footnote>
  <w:footnote w:id="264">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5">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6">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7">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8">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70">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71">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72">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3">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4">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5">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6">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7">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8">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9">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80">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81">
    <w:p w14:paraId="13C90D2F" w14:textId="77777777" w:rsidR="00EC1A29" w:rsidRDefault="00EC1A29" w:rsidP="00EC1A29">
      <w:pPr>
        <w:pStyle w:val="Voetnoottekst"/>
      </w:pPr>
      <w:r>
        <w:rPr>
          <w:rStyle w:val="Voetnootmarkering"/>
        </w:rPr>
        <w:footnoteRef/>
      </w:r>
      <w:r>
        <w:t xml:space="preserve"> </w:t>
      </w:r>
      <w:r>
        <w:tab/>
        <w:t>Artikel 6:7 Awb</w:t>
      </w:r>
    </w:p>
  </w:footnote>
  <w:footnote w:id="282">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3">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4">
    <w:p w14:paraId="72CE9FC0" w14:textId="7F025FF1" w:rsidR="004B15DF" w:rsidRDefault="004B15DF">
      <w:pPr>
        <w:pStyle w:val="Voetnoottekst"/>
      </w:pPr>
      <w:r>
        <w:rPr>
          <w:rStyle w:val="Voetnootmarkering"/>
        </w:rPr>
        <w:footnoteRef/>
      </w:r>
      <w:r>
        <w:t xml:space="preserve"> </w:t>
      </w:r>
      <w:r>
        <w:tab/>
        <w:t>Artikel 16.86 lid 1 Ow</w:t>
      </w:r>
    </w:p>
  </w:footnote>
  <w:footnote w:id="285">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6">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7">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8">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9">
    <w:p w14:paraId="77CFA797" w14:textId="4F7CC997" w:rsidR="00616F18" w:rsidRDefault="00616F18">
      <w:pPr>
        <w:pStyle w:val="Voetnoottekst"/>
      </w:pPr>
      <w:r>
        <w:rPr>
          <w:rStyle w:val="Voetnootmarkering"/>
        </w:rPr>
        <w:footnoteRef/>
      </w:r>
      <w:r>
        <w:t xml:space="preserve"> </w:t>
      </w:r>
      <w:r>
        <w:tab/>
        <w:t>Artikel 12 Bekendmakingswet</w:t>
      </w:r>
    </w:p>
  </w:footnote>
  <w:footnote w:id="290">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1">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2">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3">
    <w:p w14:paraId="2BECA2AA" w14:textId="77777777" w:rsidR="00EC1A29" w:rsidRDefault="00EC1A29" w:rsidP="00EC1A29">
      <w:pPr>
        <w:pStyle w:val="Voetnoottekst"/>
      </w:pPr>
      <w:r>
        <w:rPr>
          <w:rStyle w:val="Voetnootmarkering"/>
        </w:rPr>
        <w:footnoteRef/>
      </w:r>
      <w:r>
        <w:t xml:space="preserve"> </w:t>
      </w:r>
      <w:r>
        <w:tab/>
        <w:t>Artikel 6:7 Awb</w:t>
      </w:r>
    </w:p>
  </w:footnote>
  <w:footnote w:id="294">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5">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6">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7">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8">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9">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300">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1">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2">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3">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4">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5">
    <w:p w14:paraId="7E1F5070" w14:textId="77777777" w:rsidR="00EC1A29" w:rsidRDefault="00EC1A29" w:rsidP="00EC1A29">
      <w:pPr>
        <w:pStyle w:val="Voetnoottekst"/>
      </w:pPr>
      <w:r>
        <w:rPr>
          <w:rStyle w:val="Voetnootmarkering"/>
        </w:rPr>
        <w:footnoteRef/>
      </w:r>
      <w:r>
        <w:t xml:space="preserve"> </w:t>
      </w:r>
      <w:r>
        <w:tab/>
        <w:t>Artikel 8:51d Awb</w:t>
      </w:r>
    </w:p>
  </w:footnote>
  <w:footnote w:id="306">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7">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8">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9">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10">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1">
    <w:p w14:paraId="363F4A07" w14:textId="77777777" w:rsidR="00EC1A29" w:rsidRDefault="00EC1A29" w:rsidP="00EC1A29">
      <w:pPr>
        <w:pStyle w:val="Voetnoottekst"/>
      </w:pPr>
      <w:r>
        <w:rPr>
          <w:rStyle w:val="Voetnootmarkering"/>
        </w:rPr>
        <w:footnoteRef/>
      </w:r>
      <w:r>
        <w:t xml:space="preserve"> </w:t>
      </w:r>
      <w:r>
        <w:tab/>
        <w:t>Artikel 8:70 Awb</w:t>
      </w:r>
    </w:p>
  </w:footnote>
  <w:footnote w:id="312">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3">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4">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5">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6">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7">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8">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9">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20">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1">
    <w:p w14:paraId="561D2684" w14:textId="77777777" w:rsidR="00EC1A29" w:rsidRDefault="00EC1A29" w:rsidP="00EC1A29">
      <w:pPr>
        <w:pStyle w:val="Voetnoottekst"/>
      </w:pPr>
      <w:r>
        <w:rPr>
          <w:rStyle w:val="Voetnootmarkering"/>
        </w:rPr>
        <w:footnoteRef/>
      </w:r>
      <w:r>
        <w:t xml:space="preserve"> </w:t>
      </w:r>
      <w:r>
        <w:tab/>
        <w:t>Bijlage VIII Ob</w:t>
      </w:r>
    </w:p>
  </w:footnote>
  <w:footnote w:id="322">
    <w:p w14:paraId="1D97F74A" w14:textId="7E77C158" w:rsidR="007D1DC0" w:rsidRDefault="007D1DC0">
      <w:pPr>
        <w:pStyle w:val="Voetnoottekst"/>
      </w:pPr>
      <w:r>
        <w:rPr>
          <w:rStyle w:val="Voetnootmarkering"/>
        </w:rPr>
        <w:footnoteRef/>
      </w:r>
      <w:r>
        <w:t xml:space="preserve"> </w:t>
      </w:r>
      <w:r>
        <w:tab/>
        <w:t>Artikel 10.1 Ob</w:t>
      </w:r>
    </w:p>
  </w:footnote>
  <w:footnote w:id="323">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4">
    <w:p w14:paraId="1393721B" w14:textId="47DDAED1" w:rsidR="003F5952" w:rsidRDefault="003F5952">
      <w:pPr>
        <w:pStyle w:val="Voetnoottekst"/>
      </w:pPr>
      <w:r>
        <w:rPr>
          <w:rStyle w:val="Voetnootmarkering"/>
        </w:rPr>
        <w:footnoteRef/>
      </w:r>
      <w:r>
        <w:t xml:space="preserve"> </w:t>
      </w:r>
      <w:r>
        <w:tab/>
        <w:t>Artikel 4.14 lid 5 Ow</w:t>
      </w:r>
    </w:p>
  </w:footnote>
  <w:footnote w:id="325">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6">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7">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8">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9">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2030E946" w14:textId="77777777" w:rsidR="004E37A2" w:rsidRDefault="004E37A2" w:rsidP="004E37A2">
      <w:pPr>
        <w:pStyle w:val="Voetnoottekst"/>
      </w:pPr>
      <w:r>
        <w:rPr>
          <w:rStyle w:val="Voetnootmarkering"/>
        </w:rPr>
        <w:footnoteRef/>
      </w:r>
      <w:r>
        <w:t xml:space="preserve"> </w:t>
      </w:r>
      <w:r>
        <w:tab/>
        <w:t>Artikel 16.21 Ow</w:t>
      </w:r>
    </w:p>
  </w:footnote>
  <w:footnote w:id="334">
    <w:p w14:paraId="7F96F073" w14:textId="540006C3" w:rsidR="001C12F4" w:rsidRDefault="001C12F4">
      <w:pPr>
        <w:pStyle w:val="Voetnoottekst"/>
      </w:pPr>
      <w:r>
        <w:rPr>
          <w:rStyle w:val="Voetnootmarkering"/>
        </w:rPr>
        <w:footnoteRef/>
      </w:r>
      <w:r w:rsidR="007519BB">
        <w:t xml:space="preserve"> </w:t>
      </w:r>
      <w:r w:rsidR="00C3704F">
        <w:tab/>
      </w:r>
      <w:r w:rsidRPr="001C12F4">
        <w:t xml:space="preserve">Artikel 16.21 </w:t>
      </w:r>
      <w:r>
        <w:t xml:space="preserve">lid 1 </w:t>
      </w:r>
      <w:r w:rsidRPr="001C12F4">
        <w:t>Ow</w:t>
      </w:r>
    </w:p>
  </w:footnote>
  <w:footnote w:id="335">
    <w:p w14:paraId="4F3C0FFD" w14:textId="153A62F8" w:rsidR="00D039E4" w:rsidRDefault="00D039E4">
      <w:pPr>
        <w:pStyle w:val="Voetnoottekst"/>
      </w:pPr>
      <w:r>
        <w:rPr>
          <w:rStyle w:val="Voetnootmarkering"/>
        </w:rPr>
        <w:footnoteRef/>
      </w:r>
      <w:r>
        <w:t xml:space="preserve"> </w:t>
      </w:r>
      <w:r w:rsidR="00203D27">
        <w:tab/>
      </w:r>
      <w:r w:rsidR="00203D27" w:rsidRPr="00203D27">
        <w:t xml:space="preserve">Artikel 16.21 lid </w:t>
      </w:r>
      <w:r w:rsidR="00203D27">
        <w:t>2</w:t>
      </w:r>
      <w:r w:rsidR="00203D27" w:rsidRPr="00203D27">
        <w:t xml:space="preserve"> Ow</w:t>
      </w:r>
    </w:p>
  </w:footnote>
  <w:footnote w:id="336">
    <w:p w14:paraId="6253D581" w14:textId="22D5D661" w:rsidR="007A3383" w:rsidRDefault="007A3383">
      <w:pPr>
        <w:pStyle w:val="Voetnoottekst"/>
      </w:pPr>
      <w:r>
        <w:rPr>
          <w:rStyle w:val="Voetnootmarkering"/>
        </w:rPr>
        <w:footnoteRef/>
      </w:r>
      <w:r w:rsidR="007519BB">
        <w:t xml:space="preserve"> </w:t>
      </w:r>
      <w:r w:rsidR="00C3704F">
        <w:tab/>
      </w:r>
      <w:r>
        <w:t>A</w:t>
      </w:r>
      <w:r w:rsidRPr="007A3383">
        <w:t>rtikel 10.3 lid 1 Omgevingsbesluit</w:t>
      </w:r>
    </w:p>
  </w:footnote>
  <w:footnote w:id="337">
    <w:p w14:paraId="48AB5E67" w14:textId="5402B6C4" w:rsidR="0062694B" w:rsidRDefault="0062694B">
      <w:pPr>
        <w:pStyle w:val="Voetnoottekst"/>
      </w:pPr>
      <w:r>
        <w:rPr>
          <w:rStyle w:val="Voetnootmarkering"/>
        </w:rPr>
        <w:footnoteRef/>
      </w:r>
      <w:r>
        <w:t xml:space="preserve"> </w:t>
      </w:r>
      <w:r w:rsidR="008660DC">
        <w:tab/>
      </w:r>
      <w:r w:rsidR="008660DC" w:rsidRPr="008660DC">
        <w:t xml:space="preserve">Artikel 10.3 lid </w:t>
      </w:r>
      <w:r w:rsidR="008660DC">
        <w:t>2</w:t>
      </w:r>
      <w:r w:rsidR="008660DC" w:rsidRPr="008660DC">
        <w:t xml:space="preserve"> Omgevingsbesluit</w:t>
      </w:r>
    </w:p>
  </w:footnote>
  <w:footnote w:id="338">
    <w:p w14:paraId="00EA62AB" w14:textId="77777777" w:rsidR="00030906" w:rsidRDefault="00030906" w:rsidP="00030906">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39">
    <w:p w14:paraId="4B46DEF3" w14:textId="3559C2C9" w:rsidR="003F7CB4" w:rsidRDefault="003F7CB4">
      <w:pPr>
        <w:pStyle w:val="Voetnoottekst"/>
      </w:pPr>
      <w:r>
        <w:rPr>
          <w:rStyle w:val="Voetnootmarkering"/>
        </w:rPr>
        <w:footnoteRef/>
      </w:r>
      <w:r>
        <w:t xml:space="preserve"> </w:t>
      </w:r>
      <w:r>
        <w:tab/>
        <w:t>A</w:t>
      </w:r>
      <w:r w:rsidRPr="003F7CB4">
        <w:t>rtikel 16.21 lid 3 Ow</w:t>
      </w:r>
    </w:p>
  </w:footnote>
  <w:footnote w:id="340">
    <w:p w14:paraId="7FE70080" w14:textId="77777777" w:rsidR="00D510DA" w:rsidRDefault="00D510DA" w:rsidP="00D510DA">
      <w:pPr>
        <w:pStyle w:val="Voetnoottekst"/>
      </w:pPr>
      <w:r>
        <w:rPr>
          <w:rStyle w:val="Voetnootmarkering"/>
        </w:rPr>
        <w:footnoteRef/>
      </w:r>
      <w:r>
        <w:t xml:space="preserve"> </w:t>
      </w:r>
      <w:r>
        <w:tab/>
        <w:t>A</w:t>
      </w:r>
      <w:r w:rsidRPr="00F94D1B">
        <w:t>rtikel 16.21 lid 4 Ow</w:t>
      </w:r>
    </w:p>
  </w:footnote>
  <w:footnote w:id="341">
    <w:p w14:paraId="5C0B1AB2" w14:textId="77777777" w:rsidR="00D510DA" w:rsidRDefault="00D510DA" w:rsidP="00D510DA">
      <w:pPr>
        <w:pStyle w:val="Voetnoottekst"/>
      </w:pPr>
      <w:r>
        <w:rPr>
          <w:rStyle w:val="Voetnootmarkering"/>
        </w:rPr>
        <w:footnoteRef/>
      </w:r>
      <w:r>
        <w:t xml:space="preserve"> </w:t>
      </w:r>
      <w:r>
        <w:tab/>
      </w:r>
      <w:r w:rsidRPr="00775496">
        <w:t>Artikel 16.78 lid 2 Ow</w:t>
      </w:r>
    </w:p>
  </w:footnote>
  <w:footnote w:id="342">
    <w:p w14:paraId="310C0398" w14:textId="77777777" w:rsidR="00D510DA" w:rsidRDefault="00D510DA" w:rsidP="00D510DA">
      <w:pPr>
        <w:pStyle w:val="Voetnoottekst"/>
      </w:pPr>
      <w:r>
        <w:rPr>
          <w:rStyle w:val="Voetnootmarkering"/>
        </w:rPr>
        <w:footnoteRef/>
      </w:r>
      <w:r>
        <w:t xml:space="preserve"> </w:t>
      </w:r>
      <w:r>
        <w:tab/>
      </w:r>
      <w:r w:rsidRPr="007D5719">
        <w:t xml:space="preserve">Artikel 16.78 lid </w:t>
      </w:r>
      <w:r>
        <w:t>1</w:t>
      </w:r>
      <w:r w:rsidRPr="007D5719">
        <w:t xml:space="preserve"> Ow</w:t>
      </w:r>
    </w:p>
  </w:footnote>
  <w:footnote w:id="343">
    <w:p w14:paraId="34F2AB65" w14:textId="0F10919F" w:rsidR="00D510DA" w:rsidRDefault="00D510DA" w:rsidP="00D510DA">
      <w:pPr>
        <w:pStyle w:val="Voetnoottekst"/>
      </w:pPr>
      <w:r>
        <w:rPr>
          <w:rStyle w:val="Voetnootmarkering"/>
        </w:rPr>
        <w:footnoteRef/>
      </w:r>
      <w:r>
        <w:t xml:space="preserve"> </w:t>
      </w:r>
      <w:r>
        <w:tab/>
      </w:r>
      <w:r w:rsidRPr="00CB4857">
        <w:t xml:space="preserve">Artikel </w:t>
      </w:r>
      <w:r>
        <w:t xml:space="preserve">3:42 Awb jo artikel </w:t>
      </w:r>
      <w:r w:rsidRPr="00CB4857">
        <w:t>6 jo artikel 2</w:t>
      </w:r>
      <w:r>
        <w:t xml:space="preserve"> lid 1 </w:t>
      </w:r>
      <w:r w:rsidRPr="00CB4857">
        <w:t>Bekendmakingswet</w:t>
      </w:r>
    </w:p>
  </w:footnote>
  <w:footnote w:id="344">
    <w:p w14:paraId="144F8CBC" w14:textId="06258666" w:rsidR="007761AE" w:rsidRDefault="007761AE" w:rsidP="007761AE">
      <w:pPr>
        <w:pStyle w:val="Voetnoottekst"/>
      </w:pPr>
      <w:r>
        <w:rPr>
          <w:rStyle w:val="Voetnootmarkering"/>
        </w:rPr>
        <w:footnoteRef/>
      </w:r>
      <w:r>
        <w:t xml:space="preserve"> </w:t>
      </w:r>
      <w:r>
        <w:tab/>
        <w:t xml:space="preserve">Artikel 8:1 jo 8:6 lid 1 jo artikel </w:t>
      </w:r>
      <w:r w:rsidR="004D14DD" w:rsidRPr="004D14DD">
        <w:t xml:space="preserve">2.2 onderdeel A sub 2 sub e Invoeringswet Omgevingswet, waarmee de reactieve interventie wordt toegevoegd aan bijlage 1 Awb </w:t>
      </w:r>
      <w:r w:rsidR="00275B93">
        <w:t xml:space="preserve">(aanwijzing </w:t>
      </w:r>
      <w:r w:rsidR="004D14DD" w:rsidRPr="004D14DD">
        <w:t>besluiten waartegen op grond van artikel 7:1 Awb geen bezwaar kan worden gemaakt</w:t>
      </w:r>
      <w:r w:rsidR="00167AAF">
        <w:t>)</w:t>
      </w:r>
      <w:r w:rsidR="004D14DD" w:rsidRPr="004D14DD">
        <w:t xml:space="preserve">, en onderdeel B sub 2 sub g </w:t>
      </w:r>
      <w:r w:rsidR="00275B93">
        <w:t>onderdeel</w:t>
      </w:r>
      <w:r w:rsidR="004D14DD" w:rsidRPr="004D14DD">
        <w:t xml:space="preserve"> </w:t>
      </w:r>
      <w:r w:rsidR="00275B93">
        <w:t>g</w:t>
      </w:r>
      <w:r w:rsidR="004D14DD" w:rsidRPr="004D14DD">
        <w:t xml:space="preserve"> Invoeringswet Omgevingswet, waarmee de reactieve interventie wordt toegevoegd aan bijlage 2 artikel 2 Awb </w:t>
      </w:r>
      <w:r w:rsidR="0032620D">
        <w:t xml:space="preserve">(aanwijzing </w:t>
      </w:r>
      <w:r w:rsidR="004D14DD" w:rsidRPr="004D14DD">
        <w:t>besluiten waartegen op grond van artikel 8:6 Awb rechtstreeks beroep bij de Afdeling bestuursrechtspraak van de Raad van State openstaat</w:t>
      </w:r>
      <w:r w:rsidR="00EA29F3">
        <w:t>)</w:t>
      </w:r>
    </w:p>
  </w:footnote>
  <w:footnote w:id="345">
    <w:p w14:paraId="4AD6D027" w14:textId="77777777" w:rsidR="007761AE" w:rsidRDefault="007761AE" w:rsidP="007761AE">
      <w:pPr>
        <w:pStyle w:val="Voetnoottekst"/>
      </w:pPr>
      <w:r>
        <w:rPr>
          <w:rStyle w:val="Voetnootmarkering"/>
        </w:rPr>
        <w:footnoteRef/>
      </w:r>
      <w:r>
        <w:t xml:space="preserve"> </w:t>
      </w:r>
      <w:r>
        <w:tab/>
        <w:t>Artikel 6:7 Awb</w:t>
      </w:r>
    </w:p>
  </w:footnote>
  <w:footnote w:id="346">
    <w:p w14:paraId="2DFC496D" w14:textId="77777777" w:rsidR="007761AE" w:rsidRDefault="007761AE" w:rsidP="007761AE">
      <w:pPr>
        <w:pStyle w:val="Voetnoottekst"/>
      </w:pPr>
      <w:r>
        <w:rPr>
          <w:rStyle w:val="Voetnootmarkering"/>
        </w:rPr>
        <w:footnoteRef/>
      </w:r>
      <w:r>
        <w:t xml:space="preserve"> </w:t>
      </w:r>
      <w:r>
        <w:tab/>
        <w:t>Artikel 6:8 lid 1 Awb</w:t>
      </w:r>
    </w:p>
  </w:footnote>
  <w:footnote w:id="347">
    <w:p w14:paraId="4A77263A" w14:textId="6F1412A7" w:rsidR="00F546B2" w:rsidRDefault="00F546B2">
      <w:pPr>
        <w:pStyle w:val="Voetnoottekst"/>
      </w:pPr>
      <w:r>
        <w:rPr>
          <w:rStyle w:val="Voetnootmarkering"/>
        </w:rPr>
        <w:footnoteRef/>
      </w:r>
      <w:r>
        <w:t xml:space="preserve"> </w:t>
      </w:r>
      <w:r>
        <w:tab/>
      </w:r>
      <w:r w:rsidRPr="00F546B2">
        <w:t xml:space="preserve">Artikel 3:45 </w:t>
      </w:r>
      <w:r>
        <w:t xml:space="preserve">lid 1 </w:t>
      </w:r>
      <w:r w:rsidRPr="00F546B2">
        <w:t>Awb</w:t>
      </w:r>
    </w:p>
  </w:footnote>
  <w:footnote w:id="348">
    <w:p w14:paraId="4DACE832" w14:textId="0A3D94AD" w:rsidR="0019167C" w:rsidRDefault="0019167C" w:rsidP="0019167C">
      <w:pPr>
        <w:pStyle w:val="Voetnoottekst"/>
      </w:pPr>
      <w:r>
        <w:rPr>
          <w:rStyle w:val="Voetnootmarkering"/>
        </w:rPr>
        <w:footnoteRef/>
      </w:r>
      <w:r>
        <w:t xml:space="preserve"> </w:t>
      </w:r>
      <w:r>
        <w:tab/>
        <w:t xml:space="preserve">Artikel 3:45 </w:t>
      </w:r>
      <w:r w:rsidR="00F546B2">
        <w:t xml:space="preserve">lid 2 </w:t>
      </w:r>
      <w:r>
        <w:t>Awb</w:t>
      </w:r>
    </w:p>
  </w:footnote>
  <w:footnote w:id="349">
    <w:p w14:paraId="3A4690B8" w14:textId="77777777" w:rsidR="002B7DB3" w:rsidRDefault="002B7DB3" w:rsidP="002B7DB3">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350">
    <w:p w14:paraId="402AA408" w14:textId="77777777" w:rsidR="002B7DB3" w:rsidRDefault="002B7DB3" w:rsidP="002B7DB3">
      <w:pPr>
        <w:pStyle w:val="Voetnoottekst"/>
      </w:pPr>
      <w:r>
        <w:rPr>
          <w:rStyle w:val="Voetnootmarkering"/>
        </w:rPr>
        <w:footnoteRef/>
      </w:r>
      <w:r>
        <w:t xml:space="preserve"> </w:t>
      </w:r>
      <w:r>
        <w:tab/>
        <w:t xml:space="preserve">Artikel </w:t>
      </w:r>
      <w:r w:rsidRPr="00996C90">
        <w:t>12 lid 1 Bekendmakingswet</w:t>
      </w:r>
    </w:p>
  </w:footnote>
  <w:footnote w:id="351">
    <w:p w14:paraId="3EE3A1CB" w14:textId="77777777" w:rsidR="002B7DB3" w:rsidRDefault="002B7DB3" w:rsidP="002B7DB3">
      <w:pPr>
        <w:pStyle w:val="Voetnoottekst"/>
      </w:pPr>
      <w:r>
        <w:rPr>
          <w:rStyle w:val="Voetnootmarkering"/>
        </w:rPr>
        <w:footnoteRef/>
      </w:r>
      <w:r>
        <w:t xml:space="preserve"> </w:t>
      </w:r>
      <w:r>
        <w:tab/>
        <w:t xml:space="preserve">Artikel 3.7 lid 1 onder c </w:t>
      </w:r>
      <w:r w:rsidRPr="00FE1BC7">
        <w:t>Besluit elektronische publicaties</w:t>
      </w:r>
    </w:p>
  </w:footnote>
  <w:footnote w:id="352">
    <w:p w14:paraId="558128BC" w14:textId="77777777" w:rsidR="006D11B7" w:rsidRDefault="006D11B7" w:rsidP="006D11B7">
      <w:pPr>
        <w:pStyle w:val="Voetnoottekst"/>
      </w:pPr>
      <w:r>
        <w:rPr>
          <w:rStyle w:val="Voetnootmarkering"/>
        </w:rPr>
        <w:footnoteRef/>
      </w:r>
      <w:r>
        <w:t xml:space="preserve"> </w:t>
      </w:r>
      <w:r>
        <w:tab/>
        <w:t>Zie hiervoor de paragraaf over parallelle wijzigingsprocessen en het omgaan met gelijktijdige wijzigingen in TPOD omgevingsplan</w:t>
      </w:r>
    </w:p>
  </w:footnote>
  <w:footnote w:id="353">
    <w:p w14:paraId="22DEA6B5" w14:textId="6430C209" w:rsidR="003C2DAC" w:rsidRDefault="003C2DAC" w:rsidP="003C2DAC">
      <w:pPr>
        <w:pStyle w:val="Voetnoottekst"/>
      </w:pPr>
      <w:r>
        <w:rPr>
          <w:rStyle w:val="Voetnootmarkering"/>
        </w:rPr>
        <w:footnoteRef/>
      </w:r>
      <w:r>
        <w:t xml:space="preserve"> </w:t>
      </w:r>
      <w:r>
        <w:tab/>
      </w:r>
      <w:r w:rsidR="00131A06" w:rsidRPr="00131A06">
        <w:t>Artikel 8:1 jo 8:6 lid 1 jo artikel 2.2 onderdeel A sub 2 sub e Invoeringswet Omgevingswet, waarmee de reactieve interventie wordt toegevoegd aan bijlage 1 Awb (aanwijzing besluiten waartegen op grond van artikel 7:1 Awb geen bezwaar kan worden gemaakt), en onderdeel B sub 2 sub g onderdeel g Invoeringswet Omgevingswet, waarmee de reactieve interventie wordt toegevoegd aan bijlage 2 artikel 2 Awb (aanwijzing besluiten waartegen op grond van artikel 8:6 Awb rechtstreeks beroep bij de Afdeling bestuursrechtspraak van de Raad van State openstaat)</w:t>
      </w:r>
    </w:p>
  </w:footnote>
  <w:footnote w:id="354">
    <w:p w14:paraId="52AE29EC" w14:textId="77777777" w:rsidR="003C2DAC" w:rsidRDefault="003C2DAC" w:rsidP="003C2DAC">
      <w:pPr>
        <w:pStyle w:val="Voetnoottekst"/>
      </w:pPr>
      <w:r>
        <w:rPr>
          <w:rStyle w:val="Voetnootmarkering"/>
        </w:rPr>
        <w:footnoteRef/>
      </w:r>
      <w:r>
        <w:t xml:space="preserve"> </w:t>
      </w:r>
      <w:r>
        <w:tab/>
        <w:t>Artikel 6:7 Awb</w:t>
      </w:r>
    </w:p>
  </w:footnote>
  <w:footnote w:id="355">
    <w:p w14:paraId="7E8B171A" w14:textId="77777777" w:rsidR="003C2DAC" w:rsidRDefault="003C2DAC" w:rsidP="003C2DAC">
      <w:pPr>
        <w:pStyle w:val="Voetnoottekst"/>
      </w:pPr>
      <w:r>
        <w:rPr>
          <w:rStyle w:val="Voetnootmarkering"/>
        </w:rPr>
        <w:footnoteRef/>
      </w:r>
      <w:r>
        <w:t xml:space="preserve"> </w:t>
      </w:r>
      <w:r>
        <w:tab/>
        <w:t>Artikel 6:8 lid 1 Awb</w:t>
      </w:r>
    </w:p>
  </w:footnote>
  <w:footnote w:id="356">
    <w:p w14:paraId="01D42BA3" w14:textId="2DD32759" w:rsidR="00FD2190" w:rsidRDefault="00FD2190">
      <w:pPr>
        <w:pStyle w:val="Voetnoottekst"/>
      </w:pPr>
      <w:r>
        <w:rPr>
          <w:rStyle w:val="Voetnootmarkering"/>
        </w:rPr>
        <w:footnoteRef/>
      </w:r>
      <w:r>
        <w:t xml:space="preserve"> </w:t>
      </w:r>
      <w:r>
        <w:tab/>
        <w:t xml:space="preserve">Artikel </w:t>
      </w:r>
      <w:r w:rsidR="0002550B">
        <w:t>8:14 lid 1 Awb</w:t>
      </w:r>
    </w:p>
  </w:footnote>
  <w:footnote w:id="357">
    <w:p w14:paraId="39022E84" w14:textId="77777777" w:rsidR="003C2DAC" w:rsidRDefault="003C2DAC" w:rsidP="003C2DAC">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358">
    <w:p w14:paraId="23BF515A" w14:textId="77777777" w:rsidR="003C2DAC" w:rsidRDefault="003C2DAC" w:rsidP="003C2DAC">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359">
    <w:p w14:paraId="7DA0A389" w14:textId="77777777" w:rsidR="003C2DAC" w:rsidRDefault="003C2DAC" w:rsidP="003C2DAC">
      <w:pPr>
        <w:pStyle w:val="Voetnoottekst"/>
      </w:pPr>
      <w:r>
        <w:rPr>
          <w:rStyle w:val="Voetnootmarkering"/>
        </w:rPr>
        <w:footnoteRef/>
      </w:r>
      <w:r>
        <w:t xml:space="preserve"> </w:t>
      </w:r>
      <w:r>
        <w:tab/>
        <w:t>Artikel 8:84 lid 2 Awb</w:t>
      </w:r>
    </w:p>
  </w:footnote>
  <w:footnote w:id="360">
    <w:p w14:paraId="16AEC7AB" w14:textId="77777777" w:rsidR="003C2DAC" w:rsidRDefault="003C2DAC" w:rsidP="003C2DAC">
      <w:pPr>
        <w:pStyle w:val="Voetnoottekst"/>
      </w:pPr>
      <w:r>
        <w:rPr>
          <w:rStyle w:val="Voetnootmarkering"/>
        </w:rPr>
        <w:footnoteRef/>
      </w:r>
      <w:r>
        <w:t xml:space="preserve"> </w:t>
      </w:r>
      <w:r>
        <w:tab/>
        <w:t>Artikel 8:86 lid 1 Awb</w:t>
      </w:r>
    </w:p>
  </w:footnote>
  <w:footnote w:id="361">
    <w:p w14:paraId="4A2E9934" w14:textId="77777777" w:rsidR="003C2DAC" w:rsidRDefault="003C2DAC" w:rsidP="003C2DAC">
      <w:pPr>
        <w:pStyle w:val="Voetnoottekst"/>
      </w:pPr>
      <w:r>
        <w:rPr>
          <w:rStyle w:val="Voetnootmarkering"/>
        </w:rPr>
        <w:footnoteRef/>
      </w:r>
      <w:r>
        <w:t xml:space="preserve"> </w:t>
      </w:r>
      <w:r>
        <w:tab/>
        <w:t>Artikel 8:85 lid 1 Awb</w:t>
      </w:r>
    </w:p>
  </w:footnote>
  <w:footnote w:id="362">
    <w:p w14:paraId="78B82E90" w14:textId="77777777" w:rsidR="003C2DAC" w:rsidRDefault="003C2DAC" w:rsidP="003C2DAC">
      <w:pPr>
        <w:pStyle w:val="Voetnoottekst"/>
      </w:pPr>
      <w:r>
        <w:rPr>
          <w:rStyle w:val="Voetnootmarkering"/>
        </w:rPr>
        <w:footnoteRef/>
      </w:r>
      <w:r>
        <w:t xml:space="preserve"> </w:t>
      </w:r>
      <w:r>
        <w:tab/>
        <w:t>Artikel 8:85 lid 2 Awb</w:t>
      </w:r>
    </w:p>
  </w:footnote>
  <w:footnote w:id="363">
    <w:p w14:paraId="4CDF3FE0" w14:textId="77777777" w:rsidR="003C2DAC" w:rsidRDefault="003C2DAC" w:rsidP="003C2DAC">
      <w:pPr>
        <w:pStyle w:val="Voetnoottekst"/>
      </w:pPr>
      <w:r>
        <w:rPr>
          <w:rStyle w:val="Voetnootmarkering"/>
        </w:rPr>
        <w:footnoteRef/>
      </w:r>
      <w:r>
        <w:t xml:space="preserve"> </w:t>
      </w:r>
      <w:r>
        <w:tab/>
        <w:t>Artikel 8:87 lid 1 Awb</w:t>
      </w:r>
    </w:p>
  </w:footnote>
  <w:footnote w:id="364">
    <w:p w14:paraId="2BA24E11" w14:textId="77777777" w:rsidR="003C2DAC" w:rsidRDefault="003C2DAC" w:rsidP="003C2DAC">
      <w:pPr>
        <w:pStyle w:val="Voetnoottekst"/>
      </w:pPr>
      <w:r>
        <w:rPr>
          <w:rStyle w:val="Voetnootmarkering"/>
        </w:rPr>
        <w:footnoteRef/>
      </w:r>
      <w:r>
        <w:t xml:space="preserve"> </w:t>
      </w:r>
      <w:r>
        <w:tab/>
        <w:t>Artikel 8:51d Awb</w:t>
      </w:r>
    </w:p>
  </w:footnote>
  <w:footnote w:id="365">
    <w:p w14:paraId="0C99A5EA" w14:textId="77777777" w:rsidR="003C2DAC" w:rsidRDefault="003C2DAC" w:rsidP="003C2DAC">
      <w:pPr>
        <w:pStyle w:val="Voetnoottekst"/>
      </w:pPr>
      <w:r>
        <w:rPr>
          <w:rStyle w:val="Voetnootmarkering"/>
        </w:rPr>
        <w:footnoteRef/>
      </w:r>
      <w:r>
        <w:t xml:space="preserve"> </w:t>
      </w:r>
      <w:r>
        <w:tab/>
        <w:t xml:space="preserve">Artikel </w:t>
      </w:r>
      <w:r w:rsidRPr="000F0FC7">
        <w:t>8:51d</w:t>
      </w:r>
      <w:r>
        <w:t xml:space="preserve"> jo 8:51a lid 1 Awb</w:t>
      </w:r>
    </w:p>
  </w:footnote>
  <w:footnote w:id="366">
    <w:p w14:paraId="7D7EBD46" w14:textId="77777777" w:rsidR="003C2DAC" w:rsidRDefault="003C2DAC" w:rsidP="003C2DAC">
      <w:pPr>
        <w:pStyle w:val="Voetnoottekst"/>
      </w:pPr>
      <w:r>
        <w:rPr>
          <w:rStyle w:val="Voetnootmarkering"/>
        </w:rPr>
        <w:footnoteRef/>
      </w:r>
      <w:r>
        <w:t xml:space="preserve"> </w:t>
      </w:r>
      <w:r>
        <w:tab/>
        <w:t>Artikel 8:80a lid 1 Awb</w:t>
      </w:r>
    </w:p>
  </w:footnote>
  <w:footnote w:id="367">
    <w:p w14:paraId="02301A46" w14:textId="77777777" w:rsidR="003C2DAC" w:rsidRDefault="003C2DAC" w:rsidP="003C2DAC">
      <w:pPr>
        <w:pStyle w:val="Voetnoottekst"/>
      </w:pPr>
      <w:r>
        <w:rPr>
          <w:rStyle w:val="Voetnootmarkering"/>
        </w:rPr>
        <w:footnoteRef/>
      </w:r>
      <w:r>
        <w:t xml:space="preserve"> </w:t>
      </w:r>
      <w:r>
        <w:tab/>
        <w:t>Artikel 8:51d jo 8:51b lid 2 jo 8:51 onder b Awb</w:t>
      </w:r>
    </w:p>
  </w:footnote>
  <w:footnote w:id="368">
    <w:p w14:paraId="0A6C9C04" w14:textId="77777777" w:rsidR="003C2DAC" w:rsidRDefault="003C2DAC" w:rsidP="003C2DAC">
      <w:pPr>
        <w:pStyle w:val="Voetnoottekst"/>
      </w:pPr>
      <w:r>
        <w:rPr>
          <w:rStyle w:val="Voetnootmarkering"/>
        </w:rPr>
        <w:footnoteRef/>
      </w:r>
      <w:r>
        <w:t xml:space="preserve"> </w:t>
      </w:r>
      <w:r>
        <w:tab/>
        <w:t>Artikel 8:80b lid 3 Awb</w:t>
      </w:r>
    </w:p>
  </w:footnote>
  <w:footnote w:id="369">
    <w:p w14:paraId="03A9FBDB" w14:textId="77777777" w:rsidR="003C2DAC" w:rsidRDefault="003C2DAC" w:rsidP="003C2DAC">
      <w:pPr>
        <w:pStyle w:val="Voetnoottekst"/>
      </w:pPr>
      <w:r>
        <w:rPr>
          <w:rStyle w:val="Voetnootmarkering"/>
        </w:rPr>
        <w:footnoteRef/>
      </w:r>
      <w:r>
        <w:t xml:space="preserve"> </w:t>
      </w:r>
      <w:r>
        <w:tab/>
        <w:t>Artikel 8:80b lid 4 Awb</w:t>
      </w:r>
    </w:p>
  </w:footnote>
  <w:footnote w:id="370">
    <w:p w14:paraId="2B2FC616" w14:textId="77777777" w:rsidR="003C2DAC" w:rsidRDefault="003C2DAC" w:rsidP="003C2DAC">
      <w:pPr>
        <w:pStyle w:val="Voetnoottekst"/>
      </w:pPr>
      <w:r>
        <w:rPr>
          <w:rStyle w:val="Voetnootmarkering"/>
        </w:rPr>
        <w:footnoteRef/>
      </w:r>
      <w:r>
        <w:t xml:space="preserve"> </w:t>
      </w:r>
      <w:r>
        <w:tab/>
        <w:t>Artikel 8:70 Awb</w:t>
      </w:r>
    </w:p>
  </w:footnote>
  <w:footnote w:id="371">
    <w:p w14:paraId="62CEF3CA" w14:textId="77777777" w:rsidR="003C2DAC" w:rsidRDefault="003C2DAC" w:rsidP="003C2DAC">
      <w:pPr>
        <w:pStyle w:val="Voetnoottekst"/>
      </w:pPr>
      <w:r>
        <w:rPr>
          <w:rStyle w:val="Voetnootmarkering"/>
        </w:rPr>
        <w:footnoteRef/>
      </w:r>
      <w:r>
        <w:t xml:space="preserve"> </w:t>
      </w:r>
      <w:r>
        <w:tab/>
        <w:t>Artikel 8:72 lid 1 Awb</w:t>
      </w:r>
    </w:p>
  </w:footnote>
  <w:footnote w:id="372">
    <w:p w14:paraId="386B6F5D" w14:textId="77777777" w:rsidR="003C2DAC" w:rsidRDefault="003C2DAC" w:rsidP="003C2DAC">
      <w:pPr>
        <w:pStyle w:val="Voetnoottekst"/>
      </w:pPr>
      <w:r>
        <w:rPr>
          <w:rStyle w:val="Voetnootmarkering"/>
        </w:rPr>
        <w:footnoteRef/>
      </w:r>
      <w:r>
        <w:t xml:space="preserve"> </w:t>
      </w:r>
      <w:r>
        <w:tab/>
        <w:t>Artikel 8:72 lid 2 Awb</w:t>
      </w:r>
    </w:p>
  </w:footnote>
  <w:footnote w:id="373">
    <w:p w14:paraId="0C9C1A9B" w14:textId="77777777" w:rsidR="003C2DAC" w:rsidRDefault="003C2DAC" w:rsidP="003C2DAC">
      <w:pPr>
        <w:pStyle w:val="Voetnoottekst"/>
      </w:pPr>
      <w:r>
        <w:rPr>
          <w:rStyle w:val="Voetnootmarkering"/>
        </w:rPr>
        <w:footnoteRef/>
      </w:r>
      <w:r>
        <w:t xml:space="preserve"> </w:t>
      </w:r>
      <w:r>
        <w:tab/>
        <w:t>Artikel 8:72 lid 3 Awb</w:t>
      </w:r>
    </w:p>
  </w:footnote>
  <w:footnote w:id="374">
    <w:p w14:paraId="5BB55B4A" w14:textId="77777777" w:rsidR="003C2DAC" w:rsidRDefault="003C2DAC" w:rsidP="003C2DAC">
      <w:pPr>
        <w:pStyle w:val="Voetnoottekst"/>
      </w:pPr>
      <w:r>
        <w:rPr>
          <w:rStyle w:val="Voetnootmarkering"/>
        </w:rPr>
        <w:footnoteRef/>
      </w:r>
      <w:r>
        <w:t xml:space="preserve"> </w:t>
      </w:r>
      <w:r>
        <w:tab/>
        <w:t>Artikel 8:72 lid 4 Awb</w:t>
      </w:r>
    </w:p>
  </w:footnote>
  <w:footnote w:id="375">
    <w:p w14:paraId="577BFB73" w14:textId="4C1536A6" w:rsidR="003C2DAC" w:rsidRDefault="003C2DAC" w:rsidP="003C2DAC">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w:t>
      </w:r>
      <w:r w:rsidR="00E925C9">
        <w:t>1</w:t>
      </w:r>
      <w:r w:rsidRPr="003A5AE6">
        <w:t xml:space="preserve"> Bekendmakingswet</w:t>
      </w:r>
    </w:p>
  </w:footnote>
  <w:footnote w:id="376">
    <w:p w14:paraId="4A6A5540" w14:textId="77777777" w:rsidR="003C2DAC" w:rsidRDefault="003C2DAC" w:rsidP="003C2DAC">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77">
    <w:p w14:paraId="6C55565C" w14:textId="77777777" w:rsidR="003C2DAC" w:rsidRDefault="003C2DAC" w:rsidP="003C2DAC">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78">
    <w:p w14:paraId="20DEE6A8" w14:textId="77777777" w:rsidR="003C2DAC" w:rsidRDefault="003C2DAC" w:rsidP="003C2DAC">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79">
    <w:p w14:paraId="22438FC7" w14:textId="77777777" w:rsidR="003C2DAC" w:rsidRDefault="003C2DAC" w:rsidP="003C2DAC">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380">
    <w:p w14:paraId="14EF897B" w14:textId="77777777" w:rsidR="003C2DAC" w:rsidRDefault="003C2DAC" w:rsidP="003C2DAC">
      <w:pPr>
        <w:pStyle w:val="Voetnoottekst"/>
      </w:pPr>
      <w:r>
        <w:rPr>
          <w:rStyle w:val="Voetnootmarkering"/>
        </w:rPr>
        <w:footnoteRef/>
      </w:r>
      <w:r>
        <w:t xml:space="preserve"> </w:t>
      </w:r>
      <w:r>
        <w:tab/>
        <w:t>Bijlage VIII Ob</w:t>
      </w:r>
    </w:p>
  </w:footnote>
  <w:footnote w:id="381">
    <w:p w14:paraId="06530037" w14:textId="77777777" w:rsidR="002B3E25" w:rsidRDefault="002B3E25" w:rsidP="002B3E25">
      <w:pPr>
        <w:pStyle w:val="Voetnoottekst"/>
      </w:pPr>
      <w:r>
        <w:rPr>
          <w:rStyle w:val="Voetnootmarkering"/>
        </w:rPr>
        <w:footnoteRef/>
      </w:r>
      <w:r>
        <w:t xml:space="preserve"> </w:t>
      </w:r>
      <w:r>
        <w:tab/>
        <w:t xml:space="preserve">Zie hiervoor ook MvT bij Invoeringswet Omgevingswet, </w:t>
      </w:r>
      <w:r w:rsidRPr="00EF2BFA">
        <w:t xml:space="preserve">Kamerstukken II 2017/18, 34 986, nr. 3, blz. </w:t>
      </w:r>
      <w:r>
        <w:t>351</w:t>
      </w:r>
    </w:p>
  </w:footnote>
  <w:footnote w:id="382">
    <w:p w14:paraId="393BE671" w14:textId="77777777" w:rsidR="002B3E25" w:rsidRDefault="002B3E25" w:rsidP="002B3E25">
      <w:pPr>
        <w:pStyle w:val="Voetnoottekst"/>
      </w:pPr>
      <w:r>
        <w:rPr>
          <w:rStyle w:val="Voetnootmarkering"/>
        </w:rPr>
        <w:footnoteRef/>
      </w:r>
      <w:r>
        <w:t xml:space="preserve"> </w:t>
      </w:r>
      <w:r>
        <w:tab/>
        <w:t>A</w:t>
      </w:r>
      <w:r w:rsidRPr="005E075F">
        <w:t>rtikel 16.</w:t>
      </w:r>
      <w:r>
        <w:t>27</w:t>
      </w:r>
      <w:r w:rsidRPr="005E075F">
        <w:t xml:space="preserve"> </w:t>
      </w:r>
      <w:r>
        <w:t xml:space="preserve">lid 1 </w:t>
      </w:r>
      <w:r w:rsidRPr="005E075F">
        <w:t>Ow</w:t>
      </w:r>
    </w:p>
  </w:footnote>
  <w:footnote w:id="383">
    <w:p w14:paraId="4A045A30" w14:textId="77777777" w:rsidR="002B3E25" w:rsidRDefault="002B3E25" w:rsidP="002B3E25">
      <w:pPr>
        <w:pStyle w:val="Voetnoottekst"/>
      </w:pPr>
      <w:r>
        <w:rPr>
          <w:rStyle w:val="Voetnootmarkering"/>
        </w:rPr>
        <w:footnoteRef/>
      </w:r>
      <w:r>
        <w:t xml:space="preserve"> </w:t>
      </w:r>
      <w:r>
        <w:tab/>
      </w:r>
      <w:r w:rsidRPr="005E13D6">
        <w:t>Artikel 16.27 lid 1 Ow</w:t>
      </w:r>
    </w:p>
  </w:footnote>
  <w:footnote w:id="384">
    <w:p w14:paraId="2404B4D0" w14:textId="77777777" w:rsidR="002B3E25" w:rsidRDefault="002B3E25" w:rsidP="002B3E25">
      <w:pPr>
        <w:pStyle w:val="Voetnoottekst"/>
      </w:pPr>
      <w:r>
        <w:rPr>
          <w:rStyle w:val="Voetnootmarkering"/>
        </w:rPr>
        <w:footnoteRef/>
      </w:r>
      <w:r w:rsidRPr="00FA44F2">
        <w:t xml:space="preserve"> </w:t>
      </w:r>
      <w:r>
        <w:tab/>
      </w:r>
      <w:r w:rsidRPr="004105C9">
        <w:t xml:space="preserve">Artikel 16.27 lid </w:t>
      </w:r>
      <w:r>
        <w:t>2</w:t>
      </w:r>
      <w:r w:rsidRPr="004105C9">
        <w:t xml:space="preserve"> Ow</w:t>
      </w:r>
    </w:p>
  </w:footnote>
  <w:footnote w:id="385">
    <w:p w14:paraId="63994D14" w14:textId="77777777" w:rsidR="002B3E25" w:rsidRDefault="002B3E25" w:rsidP="002B3E25">
      <w:pPr>
        <w:pStyle w:val="Voetnoottekst"/>
      </w:pPr>
      <w:r>
        <w:rPr>
          <w:rStyle w:val="Voetnootmarkering"/>
        </w:rPr>
        <w:footnoteRef/>
      </w:r>
      <w:r>
        <w:t xml:space="preserve"> </w:t>
      </w:r>
      <w:r>
        <w:tab/>
        <w:t>Artikelen 1, 2 en 12 Bekendmakingswet</w:t>
      </w:r>
    </w:p>
  </w:footnote>
  <w:footnote w:id="386">
    <w:p w14:paraId="0B2ED6FB" w14:textId="77777777" w:rsidR="002B3E25" w:rsidRDefault="002B3E25" w:rsidP="002B3E25">
      <w:pPr>
        <w:pStyle w:val="Voetnoottekst"/>
      </w:pPr>
      <w:r>
        <w:rPr>
          <w:rStyle w:val="Voetnootmarkering"/>
        </w:rPr>
        <w:footnoteRef/>
      </w:r>
      <w:r>
        <w:t xml:space="preserve"> </w:t>
      </w:r>
      <w:r>
        <w:tab/>
        <w:t>A</w:t>
      </w:r>
      <w:r w:rsidRPr="00C05BF5">
        <w:t>rtikel 3:11 lid 1 Awb</w:t>
      </w:r>
    </w:p>
  </w:footnote>
  <w:footnote w:id="387">
    <w:p w14:paraId="1EF9FF14" w14:textId="77777777" w:rsidR="002B3E25" w:rsidRDefault="002B3E25" w:rsidP="002B3E25">
      <w:pPr>
        <w:pStyle w:val="Voetnoottekst"/>
      </w:pPr>
      <w:r>
        <w:rPr>
          <w:rStyle w:val="Voetnootmarkering"/>
        </w:rPr>
        <w:footnoteRef/>
      </w:r>
      <w:r>
        <w:t xml:space="preserve"> </w:t>
      </w:r>
      <w:r>
        <w:tab/>
        <w:t>Artikel 13 lid 1 Bekendmakingswet</w:t>
      </w:r>
    </w:p>
  </w:footnote>
  <w:footnote w:id="388">
    <w:p w14:paraId="77BB55F7" w14:textId="77777777" w:rsidR="002B3E25" w:rsidRDefault="002B3E25" w:rsidP="002B3E25">
      <w:pPr>
        <w:pStyle w:val="Voetnoottekst"/>
      </w:pPr>
      <w:r>
        <w:rPr>
          <w:rStyle w:val="Voetnootmarkering"/>
        </w:rPr>
        <w:footnoteRef/>
      </w:r>
      <w:r>
        <w:t xml:space="preserve"> </w:t>
      </w:r>
      <w:r>
        <w:tab/>
        <w:t>Artikel 13 lid 3 Bekendmakingswet</w:t>
      </w:r>
    </w:p>
  </w:footnote>
  <w:footnote w:id="389">
    <w:p w14:paraId="68DDCB4E" w14:textId="1D30F346" w:rsidR="002B3E25" w:rsidRDefault="002B3E25" w:rsidP="002B3E25">
      <w:pPr>
        <w:pStyle w:val="Voetnoottekst"/>
      </w:pPr>
      <w:r>
        <w:rPr>
          <w:rStyle w:val="Voetnootmarkering"/>
        </w:rPr>
        <w:footnoteRef/>
      </w:r>
      <w:r>
        <w:t xml:space="preserve"> </w:t>
      </w:r>
      <w:r>
        <w:tab/>
        <w:t>Artikel 3:12 lid 1 Awb</w:t>
      </w:r>
    </w:p>
  </w:footnote>
  <w:footnote w:id="390">
    <w:p w14:paraId="1FCD62CD" w14:textId="77777777" w:rsidR="002B3E25" w:rsidRDefault="002B3E25" w:rsidP="002B3E25">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t>B</w:t>
      </w:r>
      <w:r w:rsidRPr="00676BBD">
        <w:t>ekendmakingswet</w:t>
      </w:r>
    </w:p>
  </w:footnote>
  <w:footnote w:id="391">
    <w:p w14:paraId="255428CB" w14:textId="77777777" w:rsidR="002B3E25" w:rsidRDefault="002B3E25" w:rsidP="002B3E2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392">
    <w:p w14:paraId="28ADB0D0" w14:textId="77777777" w:rsidR="002B3E25" w:rsidRDefault="002B3E25" w:rsidP="002B3E25">
      <w:pPr>
        <w:pStyle w:val="Voetnoottekst"/>
      </w:pPr>
      <w:r>
        <w:rPr>
          <w:rStyle w:val="Voetnootmarkering"/>
        </w:rPr>
        <w:footnoteRef/>
      </w:r>
      <w:r>
        <w:t xml:space="preserve"> </w:t>
      </w:r>
      <w:r>
        <w:tab/>
      </w:r>
      <w:r w:rsidRPr="00145FAA">
        <w:t>Artikel 12 lid 1 Bekendmakingswet</w:t>
      </w:r>
    </w:p>
  </w:footnote>
  <w:footnote w:id="393">
    <w:p w14:paraId="2A64F6D4"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4">
    <w:p w14:paraId="7E5DDFA1" w14:textId="77777777" w:rsidR="002B3E25" w:rsidRDefault="002B3E25" w:rsidP="002B3E25">
      <w:pPr>
        <w:pStyle w:val="Voetnoottekst"/>
      </w:pPr>
      <w:r>
        <w:rPr>
          <w:rStyle w:val="Voetnootmarkering"/>
        </w:rPr>
        <w:footnoteRef/>
      </w:r>
      <w:r>
        <w:t xml:space="preserve"> </w:t>
      </w:r>
      <w:r>
        <w:tab/>
      </w:r>
      <w:r w:rsidRPr="003B422A">
        <w:t>Artikel 3:12 lid 2 Awb</w:t>
      </w:r>
    </w:p>
  </w:footnote>
  <w:footnote w:id="395">
    <w:p w14:paraId="725921AA" w14:textId="77777777" w:rsidR="002B3E25" w:rsidRDefault="002B3E25" w:rsidP="002B3E25">
      <w:pPr>
        <w:pStyle w:val="Voetnoottekst"/>
      </w:pPr>
      <w:r>
        <w:rPr>
          <w:rStyle w:val="Voetnootmarkering"/>
        </w:rPr>
        <w:footnoteRef/>
      </w:r>
      <w:r>
        <w:t xml:space="preserve"> </w:t>
      </w:r>
      <w:r>
        <w:tab/>
        <w:t>Artikel 3:15 Awb jo artikel 16.23 lid 1 Ow</w:t>
      </w:r>
    </w:p>
  </w:footnote>
  <w:footnote w:id="396">
    <w:p w14:paraId="606D7276" w14:textId="77777777" w:rsidR="002B3E25" w:rsidRDefault="002B3E25" w:rsidP="002B3E25">
      <w:pPr>
        <w:pStyle w:val="Voetnoottekst"/>
      </w:pPr>
      <w:r>
        <w:rPr>
          <w:rStyle w:val="Voetnootmarkering"/>
        </w:rPr>
        <w:footnoteRef/>
      </w:r>
      <w:r>
        <w:t xml:space="preserve"> </w:t>
      </w:r>
      <w:r>
        <w:tab/>
        <w:t>Artikel 3:16 lid 1 Awb</w:t>
      </w:r>
    </w:p>
  </w:footnote>
  <w:footnote w:id="397">
    <w:p w14:paraId="61CD14DF" w14:textId="77777777" w:rsidR="002B3E25" w:rsidRDefault="002B3E25" w:rsidP="002B3E25">
      <w:pPr>
        <w:pStyle w:val="Voetnoottekst"/>
      </w:pPr>
      <w:r>
        <w:rPr>
          <w:rStyle w:val="Voetnootmarkering"/>
        </w:rPr>
        <w:footnoteRef/>
      </w:r>
      <w:r>
        <w:t xml:space="preserve"> </w:t>
      </w:r>
      <w:r>
        <w:tab/>
        <w:t>Artikel 3.4 Ow</w:t>
      </w:r>
    </w:p>
  </w:footnote>
  <w:footnote w:id="398">
    <w:p w14:paraId="13A6A075" w14:textId="77777777" w:rsidR="002B3E25" w:rsidRDefault="002B3E25" w:rsidP="002B3E25">
      <w:pPr>
        <w:pStyle w:val="Voetnoottekst"/>
      </w:pPr>
      <w:r>
        <w:rPr>
          <w:rStyle w:val="Voetnootmarkering"/>
        </w:rPr>
        <w:footnoteRef/>
      </w:r>
      <w:r>
        <w:t xml:space="preserve"> </w:t>
      </w:r>
      <w:r>
        <w:tab/>
        <w:t>Artikel 10.8 lid 1 Ob</w:t>
      </w:r>
    </w:p>
  </w:footnote>
  <w:footnote w:id="399">
    <w:p w14:paraId="7A665C20" w14:textId="77777777" w:rsidR="002B3E25" w:rsidRDefault="002B3E25" w:rsidP="002B3E25">
      <w:pPr>
        <w:pStyle w:val="Voetnoottekst"/>
      </w:pPr>
      <w:r>
        <w:rPr>
          <w:rStyle w:val="Voetnootmarkering"/>
        </w:rPr>
        <w:footnoteRef/>
      </w:r>
      <w:r>
        <w:t xml:space="preserve"> </w:t>
      </w:r>
      <w:r>
        <w:tab/>
        <w:t>A</w:t>
      </w:r>
      <w:r w:rsidRPr="00131602">
        <w:t>rt</w:t>
      </w:r>
      <w:r>
        <w:t>ikel</w:t>
      </w:r>
      <w:r w:rsidRPr="00131602">
        <w:t xml:space="preserve"> 10.</w:t>
      </w:r>
      <w:r>
        <w:t>8 lid 2</w:t>
      </w:r>
      <w:r w:rsidRPr="00131602">
        <w:t xml:space="preserve"> Ob</w:t>
      </w:r>
    </w:p>
  </w:footnote>
  <w:footnote w:id="400">
    <w:p w14:paraId="43E93D99" w14:textId="77777777" w:rsidR="002B3E25" w:rsidRDefault="002B3E25" w:rsidP="002B3E25">
      <w:pPr>
        <w:pStyle w:val="Voetnoottekst"/>
      </w:pPr>
      <w:r>
        <w:rPr>
          <w:rStyle w:val="Voetnootmarkering"/>
        </w:rPr>
        <w:footnoteRef/>
      </w:r>
      <w:r>
        <w:t xml:space="preserve"> </w:t>
      </w:r>
      <w:r>
        <w:tab/>
        <w:t>Artikelen 10.10, 10.11, 10.12, 10.13, 10.14, 10.15, 10.16, 10.17 en 10.19a Ob</w:t>
      </w:r>
    </w:p>
  </w:footnote>
  <w:footnote w:id="401">
    <w:p w14:paraId="65ECE7BA" w14:textId="77777777" w:rsidR="002B3E25" w:rsidRDefault="002B3E25" w:rsidP="002B3E25">
      <w:pPr>
        <w:pStyle w:val="Voetnoottekst"/>
      </w:pPr>
      <w:r>
        <w:rPr>
          <w:rStyle w:val="Voetnootmarkering"/>
        </w:rPr>
        <w:footnoteRef/>
      </w:r>
      <w:r>
        <w:t xml:space="preserve"> </w:t>
      </w:r>
      <w:r>
        <w:tab/>
        <w:t>Artikel 16.77b lid 2 Ow</w:t>
      </w:r>
    </w:p>
  </w:footnote>
  <w:footnote w:id="402">
    <w:p w14:paraId="4C82BFE8" w14:textId="77777777" w:rsidR="002B3E25" w:rsidRDefault="002B3E25" w:rsidP="002B3E25">
      <w:pPr>
        <w:pStyle w:val="Voetnoottekst"/>
      </w:pPr>
      <w:r>
        <w:rPr>
          <w:rStyle w:val="Voetnootmarkering"/>
        </w:rPr>
        <w:footnoteRef/>
      </w:r>
      <w:r>
        <w:t xml:space="preserve"> </w:t>
      </w:r>
      <w:r>
        <w:tab/>
        <w:t xml:space="preserve">Artikel 3:42 Awb en </w:t>
      </w:r>
      <w:r w:rsidRPr="00ED487D">
        <w:t>artikel 5</w:t>
      </w:r>
      <w:r>
        <w:t xml:space="preserve"> respectievelijk artikel</w:t>
      </w:r>
      <w:r w:rsidRPr="00ED487D">
        <w:t xml:space="preserve"> 6 </w:t>
      </w:r>
      <w:r>
        <w:t xml:space="preserve">en artikel 2 </w:t>
      </w:r>
      <w:r w:rsidRPr="00ED487D">
        <w:t>Bekendmakingswet</w:t>
      </w:r>
    </w:p>
  </w:footnote>
  <w:footnote w:id="403">
    <w:p w14:paraId="4F09125A" w14:textId="77777777" w:rsidR="002B3E25" w:rsidRDefault="002B3E25" w:rsidP="002B3E25">
      <w:pPr>
        <w:pStyle w:val="Voetnoottekst"/>
      </w:pPr>
      <w:r>
        <w:rPr>
          <w:rStyle w:val="Voetnootmarkering"/>
        </w:rPr>
        <w:footnoteRef/>
      </w:r>
      <w:r>
        <w:t xml:space="preserve"> </w:t>
      </w:r>
      <w:r>
        <w:tab/>
        <w:t xml:space="preserve">Artikel 2.2 onderdeel B onder 1 onder d onder f Invoeringswet Omgevingswet, waarmee </w:t>
      </w:r>
      <w:r w:rsidRPr="00340FD0">
        <w:t xml:space="preserve">de artikelen 3.4, 3.6 t/m 3.10, 3.14 en 3.15 Ow (de verschillende vormen van het programma) </w:t>
      </w:r>
      <w:r>
        <w:t xml:space="preserve">en genoemde voorwaarde </w:t>
      </w:r>
      <w:r w:rsidRPr="000A2DB8">
        <w:t xml:space="preserve">worden </w:t>
      </w:r>
      <w:r>
        <w:t xml:space="preserve">toegevoegd aan artikel 1 van Bijlage 2 van de Awb, waarmee de besluiten worden aanwezen waartegen op grond van artikel 8:5 lid 1 Awb geen beroep openstaat. (NB: </w:t>
      </w:r>
      <w:r w:rsidRPr="0023367B">
        <w:t xml:space="preserve">Het besluit tot vaststelling van een omgevingsvisie is geen besluit in de zin van </w:t>
      </w:r>
      <w:r>
        <w:t xml:space="preserve">de </w:t>
      </w:r>
      <w:r w:rsidRPr="0023367B">
        <w:t xml:space="preserve">Awb en om die reden </w:t>
      </w:r>
      <w:r>
        <w:t xml:space="preserve">al </w:t>
      </w:r>
      <w:r w:rsidRPr="0023367B">
        <w:t xml:space="preserve">niet appellabel. </w:t>
      </w:r>
      <w:r>
        <w:t xml:space="preserve">In de MvT op de Invoeringswet is aangegeven dat de omgevingsvisie wordt opgenomen op de zogenaamde </w:t>
      </w:r>
      <w:r w:rsidRPr="00216E46">
        <w:t xml:space="preserve">negatieve lijst </w:t>
      </w:r>
      <w:r>
        <w:t>bij de Awb o</w:t>
      </w:r>
      <w:r w:rsidRPr="0023367B">
        <w:t>m ieder misverstand hierover uit te sluiten</w:t>
      </w:r>
      <w:r>
        <w:t>)</w:t>
      </w:r>
    </w:p>
  </w:footnote>
  <w:footnote w:id="404">
    <w:p w14:paraId="2A11F631" w14:textId="6C0D6E37"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05">
    <w:p w14:paraId="0E1E7412" w14:textId="77777777" w:rsidR="002B3E25" w:rsidRDefault="002B3E25" w:rsidP="002B3E25">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406">
    <w:p w14:paraId="415787D8" w14:textId="77777777" w:rsidR="002B3E25" w:rsidRDefault="002B3E25" w:rsidP="002B3E25">
      <w:pPr>
        <w:pStyle w:val="Voetnoottekst"/>
      </w:pPr>
      <w:r>
        <w:rPr>
          <w:rStyle w:val="Voetnootmarkering"/>
        </w:rPr>
        <w:footnoteRef/>
      </w:r>
      <w:r>
        <w:t xml:space="preserve"> </w:t>
      </w:r>
      <w:r>
        <w:tab/>
        <w:t xml:space="preserve">Artikel 3:45 Awb, </w:t>
      </w:r>
      <w:r w:rsidRPr="001E3D84">
        <w:t>van toepassing verklaard in artikel 16.30 lid 2 Ow</w:t>
      </w:r>
    </w:p>
  </w:footnote>
  <w:footnote w:id="407">
    <w:p w14:paraId="560330E0" w14:textId="77777777" w:rsidR="002B3E25" w:rsidRDefault="002B3E25" w:rsidP="002B3E25">
      <w:pPr>
        <w:pStyle w:val="Voetnoottekst"/>
      </w:pPr>
      <w:r>
        <w:rPr>
          <w:rStyle w:val="Voetnootmarkering"/>
        </w:rPr>
        <w:footnoteRef/>
      </w:r>
      <w:r>
        <w:t xml:space="preserve"> </w:t>
      </w:r>
      <w:r>
        <w:tab/>
        <w:t>Artikel 3:44 lid 2, artikel 3:44 lid 1 onderdeel a en artikel 3:11 lid 1 Awb</w:t>
      </w:r>
      <w:r w:rsidRPr="003D0D05">
        <w:t>, van toepassing verklaard in artikel 16.30 lid 2 Ow</w:t>
      </w:r>
    </w:p>
  </w:footnote>
  <w:footnote w:id="408">
    <w:p w14:paraId="5376DF2F" w14:textId="77777777" w:rsidR="002B3E25" w:rsidRDefault="002B3E25" w:rsidP="002B3E25">
      <w:pPr>
        <w:pStyle w:val="Voetnoottekst"/>
      </w:pPr>
      <w:r>
        <w:rPr>
          <w:rStyle w:val="Voetnootmarkering"/>
        </w:rPr>
        <w:footnoteRef/>
      </w:r>
      <w:r>
        <w:t xml:space="preserve"> </w:t>
      </w:r>
      <w:r>
        <w:tab/>
        <w:t>Artikel 3:44 lid 2</w:t>
      </w:r>
      <w:r w:rsidRPr="005C6E37">
        <w:t xml:space="preserve">, artikel 3:44 lid 1 </w:t>
      </w:r>
      <w:r>
        <w:t xml:space="preserve">onderdeel a </w:t>
      </w:r>
      <w:r w:rsidRPr="005C6E37">
        <w:t>en artikel 3:1</w:t>
      </w:r>
      <w:r>
        <w:t>2</w:t>
      </w:r>
      <w:r w:rsidRPr="005C6E37">
        <w:t xml:space="preserve"> lid 1 Awb</w:t>
      </w:r>
      <w:r w:rsidRPr="003D0D05">
        <w:t>, van toepassing verklaard in artikel 16.30 lid 2 Ow</w:t>
      </w:r>
    </w:p>
  </w:footnote>
  <w:footnote w:id="409">
    <w:p w14:paraId="125CF7CD" w14:textId="77777777" w:rsidR="002B3E25" w:rsidRDefault="002B3E25" w:rsidP="002B3E25">
      <w:pPr>
        <w:pStyle w:val="Voetnoottekst"/>
      </w:pPr>
      <w:r>
        <w:rPr>
          <w:rStyle w:val="Voetnootmarkering"/>
        </w:rPr>
        <w:footnoteRef/>
      </w:r>
      <w:r>
        <w:t xml:space="preserve"> </w:t>
      </w:r>
      <w:r>
        <w:tab/>
        <w:t>Artikel 13 lid 1 Bekendmakingswet</w:t>
      </w:r>
    </w:p>
  </w:footnote>
  <w:footnote w:id="410">
    <w:p w14:paraId="139B3244" w14:textId="77777777" w:rsidR="002B3E25" w:rsidRDefault="002B3E25" w:rsidP="002B3E25">
      <w:pPr>
        <w:pStyle w:val="Voetnoottekst"/>
      </w:pPr>
      <w:r>
        <w:rPr>
          <w:rStyle w:val="Voetnootmarkering"/>
        </w:rPr>
        <w:footnoteRef/>
      </w:r>
      <w:r>
        <w:t xml:space="preserve"> </w:t>
      </w:r>
      <w:r>
        <w:tab/>
        <w:t>Artikel 13 lid 3 Bekendmakingswet</w:t>
      </w:r>
    </w:p>
  </w:footnote>
  <w:footnote w:id="411">
    <w:p w14:paraId="43E4166C" w14:textId="77777777" w:rsidR="002B3E25" w:rsidRDefault="002B3E25" w:rsidP="002B3E25">
      <w:pPr>
        <w:pStyle w:val="Voetnoottekst"/>
      </w:pPr>
      <w:r>
        <w:rPr>
          <w:rStyle w:val="Voetnootmarkering"/>
        </w:rPr>
        <w:footnoteRef/>
      </w:r>
      <w:r>
        <w:t xml:space="preserve"> </w:t>
      </w:r>
      <w:r>
        <w:tab/>
        <w:t xml:space="preserve">Artikel </w:t>
      </w:r>
      <w:r w:rsidRPr="002F2CA1">
        <w:t>3:44</w:t>
      </w:r>
      <w:r w:rsidRPr="00C855DA">
        <w:t xml:space="preserve"> lid 2 jo </w:t>
      </w:r>
      <w:r>
        <w:t xml:space="preserve">artikel </w:t>
      </w:r>
      <w:r w:rsidRPr="00C855DA">
        <w:t>3:44</w:t>
      </w:r>
      <w:r w:rsidRPr="002F2CA1">
        <w:t xml:space="preserve"> lid 1 </w:t>
      </w:r>
      <w:r>
        <w:t>onder a Awb</w:t>
      </w:r>
      <w:r w:rsidRPr="002E71E1">
        <w:t>, van toepassing verklaard in artikel 16.30 lid 2 Ow</w:t>
      </w:r>
    </w:p>
  </w:footnote>
  <w:footnote w:id="412">
    <w:p w14:paraId="203CFE29" w14:textId="77777777" w:rsidR="002B3E25" w:rsidRDefault="002B3E25" w:rsidP="002B3E25">
      <w:pPr>
        <w:pStyle w:val="Voetnoottekst"/>
      </w:pPr>
      <w:r>
        <w:rPr>
          <w:rStyle w:val="Voetnootmarkering"/>
        </w:rPr>
        <w:footnoteRef/>
      </w:r>
      <w:r>
        <w:t xml:space="preserve"> </w:t>
      </w:r>
      <w:r>
        <w:tab/>
        <w:t>Artikel 3:43 lid 1 Awb</w:t>
      </w:r>
      <w:r w:rsidRPr="00F0491C">
        <w:t>, van toepassing verklaard in artikel 16.30 lid 2 Ow</w:t>
      </w:r>
    </w:p>
  </w:footnote>
  <w:footnote w:id="413">
    <w:p w14:paraId="5EEF24F6" w14:textId="79F18E4E" w:rsidR="002B3E25" w:rsidRDefault="002B3E25" w:rsidP="002B3E25">
      <w:pPr>
        <w:pStyle w:val="Voetnoottekst"/>
      </w:pPr>
      <w:r>
        <w:rPr>
          <w:rStyle w:val="Voetnootmarkering"/>
        </w:rPr>
        <w:footnoteRef/>
      </w:r>
      <w:r>
        <w:t xml:space="preserve"> </w:t>
      </w:r>
      <w:r>
        <w:tab/>
        <w:t>Artikel 3:44 lid 2 jo artikel 3:44 lid 1 onderdeel b</w:t>
      </w:r>
      <w:r w:rsidRPr="00F0491C">
        <w:t>, van toepassing verklaard in artikel 16.30 lid 2 Ow</w:t>
      </w:r>
    </w:p>
  </w:footnote>
  <w:footnote w:id="414">
    <w:p w14:paraId="1769E8CE" w14:textId="77777777" w:rsidR="002B3E25" w:rsidRDefault="002B3E25" w:rsidP="002B3E25">
      <w:pPr>
        <w:pStyle w:val="Voetnoottekst"/>
      </w:pPr>
      <w:r>
        <w:rPr>
          <w:rStyle w:val="Voetnootmarkering"/>
        </w:rPr>
        <w:footnoteRef/>
      </w:r>
      <w:r>
        <w:t xml:space="preserve"> </w:t>
      </w:r>
      <w:r>
        <w:tab/>
        <w:t>Artikel 8:1 Awb</w:t>
      </w:r>
    </w:p>
  </w:footnote>
  <w:footnote w:id="415">
    <w:p w14:paraId="5514EED7" w14:textId="77777777" w:rsidR="002B3E25" w:rsidRDefault="002B3E25" w:rsidP="002B3E25">
      <w:pPr>
        <w:pStyle w:val="Voetnoottekst"/>
      </w:pPr>
      <w:r>
        <w:rPr>
          <w:rStyle w:val="Voetnootmarkering"/>
        </w:rPr>
        <w:footnoteRef/>
      </w:r>
      <w:r>
        <w:t xml:space="preserve"> </w:t>
      </w:r>
      <w:r>
        <w:tab/>
        <w:t>Artikel 7:1 lid 1 aanhef en onder d Awb</w:t>
      </w:r>
    </w:p>
  </w:footnote>
  <w:footnote w:id="416">
    <w:p w14:paraId="1F1B9D4D" w14:textId="77777777" w:rsidR="002B3E25" w:rsidRDefault="002B3E25" w:rsidP="002B3E25">
      <w:pPr>
        <w:pStyle w:val="Voetnoottekst"/>
      </w:pPr>
      <w:r>
        <w:rPr>
          <w:rStyle w:val="Voetnootmarkering"/>
        </w:rPr>
        <w:footnoteRef/>
      </w:r>
      <w:r>
        <w:t xml:space="preserve"> </w:t>
      </w:r>
      <w:r>
        <w:tab/>
        <w:t>Artikel 6:7 Awb</w:t>
      </w:r>
    </w:p>
  </w:footnote>
  <w:footnote w:id="417">
    <w:p w14:paraId="016E5BBB" w14:textId="77777777" w:rsidR="002B3E25" w:rsidRDefault="002B3E25" w:rsidP="002B3E25">
      <w:pPr>
        <w:pStyle w:val="Voetnoottekst"/>
      </w:pPr>
      <w:r>
        <w:rPr>
          <w:rStyle w:val="Voetnootmarkering"/>
        </w:rPr>
        <w:footnoteRef/>
      </w:r>
      <w:r>
        <w:t xml:space="preserve"> </w:t>
      </w:r>
      <w:r>
        <w:tab/>
        <w:t>Artikel 6:8 lid 1 Awb</w:t>
      </w:r>
    </w:p>
  </w:footnote>
  <w:footnote w:id="418">
    <w:p w14:paraId="01C1D6BA" w14:textId="77777777" w:rsidR="002B3E25" w:rsidRDefault="002B3E25" w:rsidP="002B3E25">
      <w:pPr>
        <w:pStyle w:val="Voetnoottekst"/>
      </w:pPr>
      <w:r>
        <w:rPr>
          <w:rStyle w:val="Voetnootmarkering"/>
        </w:rPr>
        <w:footnoteRef/>
      </w:r>
      <w:r>
        <w:t xml:space="preserve"> </w:t>
      </w:r>
      <w:r>
        <w:tab/>
        <w:t>Artikel 8:104 jo 8:105 lid 1 Awb</w:t>
      </w:r>
    </w:p>
  </w:footnote>
  <w:footnote w:id="419">
    <w:p w14:paraId="04573D1F" w14:textId="77777777" w:rsidR="002B3E25" w:rsidRDefault="002B3E25" w:rsidP="002B3E25">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20">
    <w:p w14:paraId="21D078EF" w14:textId="77777777" w:rsidR="002B3E25" w:rsidRDefault="002B3E25" w:rsidP="002B3E25">
      <w:pPr>
        <w:pStyle w:val="Voetnoottekst"/>
      </w:pPr>
      <w:r>
        <w:rPr>
          <w:rStyle w:val="Voetnootmarkering"/>
        </w:rPr>
        <w:footnoteRef/>
      </w:r>
      <w:r>
        <w:t xml:space="preserve"> </w:t>
      </w:r>
      <w:r>
        <w:tab/>
        <w:t xml:space="preserve">Artikel </w:t>
      </w:r>
      <w:r w:rsidRPr="00996C90">
        <w:t>12 lid 1 Bekendmakingswet</w:t>
      </w:r>
    </w:p>
  </w:footnote>
  <w:footnote w:id="421">
    <w:p w14:paraId="55BC2988" w14:textId="77777777" w:rsidR="002B3E25" w:rsidRDefault="002B3E25" w:rsidP="002B3E25">
      <w:pPr>
        <w:pStyle w:val="Voetnoottekst"/>
      </w:pPr>
      <w:r>
        <w:rPr>
          <w:rStyle w:val="Voetnootmarkering"/>
        </w:rPr>
        <w:footnoteRef/>
      </w:r>
      <w:r>
        <w:t xml:space="preserve"> </w:t>
      </w:r>
      <w:r>
        <w:tab/>
        <w:t xml:space="preserve">Artikel 3.7 lid 1 onder c </w:t>
      </w:r>
      <w:r w:rsidRPr="00FE1BC7">
        <w:t>Besluit elektronische publicaties</w:t>
      </w:r>
    </w:p>
  </w:footnote>
  <w:footnote w:id="422">
    <w:p w14:paraId="2E923CCB" w14:textId="780675C8" w:rsidR="002B3E25" w:rsidRDefault="002B3E25" w:rsidP="002B3E25">
      <w:pPr>
        <w:pStyle w:val="Voetnoottekst"/>
      </w:pPr>
      <w:r>
        <w:rPr>
          <w:rStyle w:val="Voetnootmarkering"/>
        </w:rPr>
        <w:footnoteRef/>
      </w:r>
      <w:r>
        <w:t xml:space="preserve"> </w:t>
      </w:r>
      <w:r>
        <w:tab/>
      </w:r>
      <w:r w:rsidRPr="002C3ABE">
        <w:t>Artikel 2.2 onderdeel B onder 1 onder d onder f Invoeringswet Omgevingswet</w:t>
      </w:r>
    </w:p>
  </w:footnote>
  <w:footnote w:id="423">
    <w:p w14:paraId="3B331149" w14:textId="77777777" w:rsidR="002B3E25" w:rsidRDefault="002B3E25" w:rsidP="002B3E25">
      <w:pPr>
        <w:pStyle w:val="Voetnoottekst"/>
      </w:pPr>
      <w:r>
        <w:rPr>
          <w:rStyle w:val="Voetnootmarkering"/>
        </w:rPr>
        <w:footnoteRef/>
      </w:r>
      <w:r>
        <w:t xml:space="preserve"> </w:t>
      </w:r>
      <w:r>
        <w:tab/>
      </w:r>
      <w:r w:rsidRPr="00FD31D8">
        <w:t>Artikel 8:1 Awb</w:t>
      </w:r>
    </w:p>
  </w:footnote>
  <w:footnote w:id="424">
    <w:p w14:paraId="312AF9AF" w14:textId="77777777" w:rsidR="002B3E25" w:rsidRDefault="002B3E25" w:rsidP="002B3E25">
      <w:pPr>
        <w:pStyle w:val="Voetnoottekst"/>
      </w:pPr>
      <w:r>
        <w:rPr>
          <w:rStyle w:val="Voetnootmarkering"/>
        </w:rPr>
        <w:footnoteRef/>
      </w:r>
      <w:r>
        <w:t xml:space="preserve"> </w:t>
      </w:r>
      <w:r>
        <w:tab/>
        <w:t>Artikel 6:7 Awb</w:t>
      </w:r>
    </w:p>
  </w:footnote>
  <w:footnote w:id="425">
    <w:p w14:paraId="58B97215" w14:textId="77777777" w:rsidR="002B3E25" w:rsidRDefault="002B3E25" w:rsidP="002B3E25">
      <w:pPr>
        <w:pStyle w:val="Voetnoottekst"/>
      </w:pPr>
      <w:r>
        <w:rPr>
          <w:rStyle w:val="Voetnootmarkering"/>
        </w:rPr>
        <w:footnoteRef/>
      </w:r>
      <w:r>
        <w:t xml:space="preserve"> </w:t>
      </w:r>
      <w:r>
        <w:tab/>
        <w:t>Artikel 6:8 lid 1 Awb</w:t>
      </w:r>
    </w:p>
  </w:footnote>
  <w:footnote w:id="426">
    <w:p w14:paraId="5D5A82B8" w14:textId="77777777" w:rsidR="002B3E25" w:rsidRDefault="002B3E25" w:rsidP="002B3E25">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27">
    <w:p w14:paraId="7455A6AE" w14:textId="77777777" w:rsidR="002B3E25" w:rsidRDefault="002B3E25" w:rsidP="002B3E25">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28">
    <w:p w14:paraId="14E85940" w14:textId="77777777" w:rsidR="002B3E25" w:rsidRDefault="002B3E25" w:rsidP="002B3E25">
      <w:pPr>
        <w:pStyle w:val="Voetnoottekst"/>
      </w:pPr>
      <w:r>
        <w:rPr>
          <w:rStyle w:val="Voetnootmarkering"/>
        </w:rPr>
        <w:footnoteRef/>
      </w:r>
      <w:r>
        <w:t xml:space="preserve"> </w:t>
      </w:r>
      <w:r>
        <w:tab/>
        <w:t>Artikel 8:84 lid 2 Awb</w:t>
      </w:r>
    </w:p>
  </w:footnote>
  <w:footnote w:id="429">
    <w:p w14:paraId="30B49F6D" w14:textId="77777777" w:rsidR="002B3E25" w:rsidRDefault="002B3E25" w:rsidP="002B3E25">
      <w:pPr>
        <w:pStyle w:val="Voetnoottekst"/>
      </w:pPr>
      <w:r>
        <w:rPr>
          <w:rStyle w:val="Voetnootmarkering"/>
        </w:rPr>
        <w:footnoteRef/>
      </w:r>
      <w:r>
        <w:t xml:space="preserve"> </w:t>
      </w:r>
      <w:r>
        <w:tab/>
        <w:t>Artikel 8:86 lid 1 Awb</w:t>
      </w:r>
    </w:p>
  </w:footnote>
  <w:footnote w:id="430">
    <w:p w14:paraId="1C54F4C3" w14:textId="77777777" w:rsidR="002B3E25" w:rsidRDefault="002B3E25" w:rsidP="002B3E25">
      <w:pPr>
        <w:pStyle w:val="Voetnoottekst"/>
      </w:pPr>
      <w:r>
        <w:rPr>
          <w:rStyle w:val="Voetnootmarkering"/>
        </w:rPr>
        <w:footnoteRef/>
      </w:r>
      <w:r>
        <w:t xml:space="preserve"> </w:t>
      </w:r>
      <w:r>
        <w:tab/>
        <w:t>Artikel 8:85 lid 1 Awb</w:t>
      </w:r>
    </w:p>
  </w:footnote>
  <w:footnote w:id="431">
    <w:p w14:paraId="023EA05B" w14:textId="77777777" w:rsidR="002B3E25" w:rsidRDefault="002B3E25" w:rsidP="002B3E25">
      <w:pPr>
        <w:pStyle w:val="Voetnoottekst"/>
      </w:pPr>
      <w:r>
        <w:rPr>
          <w:rStyle w:val="Voetnootmarkering"/>
        </w:rPr>
        <w:footnoteRef/>
      </w:r>
      <w:r>
        <w:t xml:space="preserve"> </w:t>
      </w:r>
      <w:r>
        <w:tab/>
        <w:t>Artikel 8:85 lid 2 Awb</w:t>
      </w:r>
    </w:p>
  </w:footnote>
  <w:footnote w:id="432">
    <w:p w14:paraId="379A696C" w14:textId="77777777" w:rsidR="002B3E25" w:rsidRDefault="002B3E25" w:rsidP="002B3E25">
      <w:pPr>
        <w:pStyle w:val="Voetnoottekst"/>
      </w:pPr>
      <w:r>
        <w:rPr>
          <w:rStyle w:val="Voetnootmarkering"/>
        </w:rPr>
        <w:footnoteRef/>
      </w:r>
      <w:r>
        <w:t xml:space="preserve"> </w:t>
      </w:r>
      <w:r>
        <w:tab/>
        <w:t>Artikel 8:87 lid 1 Awb</w:t>
      </w:r>
    </w:p>
  </w:footnote>
  <w:footnote w:id="433">
    <w:p w14:paraId="39CB2E14" w14:textId="77777777" w:rsidR="002B3E25" w:rsidRDefault="002B3E25" w:rsidP="002B3E25">
      <w:pPr>
        <w:pStyle w:val="Voetnoottekst"/>
      </w:pPr>
      <w:r>
        <w:rPr>
          <w:rStyle w:val="Voetnootmarkering"/>
        </w:rPr>
        <w:footnoteRef/>
      </w:r>
      <w:r>
        <w:t xml:space="preserve"> </w:t>
      </w:r>
      <w:r>
        <w:tab/>
        <w:t>Artikel 8:51d Awb</w:t>
      </w:r>
    </w:p>
  </w:footnote>
  <w:footnote w:id="434">
    <w:p w14:paraId="42B37794" w14:textId="77777777" w:rsidR="002B3E25" w:rsidRDefault="002B3E25" w:rsidP="002B3E25">
      <w:pPr>
        <w:pStyle w:val="Voetnoottekst"/>
      </w:pPr>
      <w:r>
        <w:rPr>
          <w:rStyle w:val="Voetnootmarkering"/>
        </w:rPr>
        <w:footnoteRef/>
      </w:r>
      <w:r>
        <w:t xml:space="preserve"> </w:t>
      </w:r>
      <w:r>
        <w:tab/>
        <w:t xml:space="preserve">Artikel </w:t>
      </w:r>
      <w:r w:rsidRPr="000F0FC7">
        <w:t>8:51d</w:t>
      </w:r>
      <w:r>
        <w:t xml:space="preserve"> jo 8:51a lid 1 Awb</w:t>
      </w:r>
    </w:p>
  </w:footnote>
  <w:footnote w:id="435">
    <w:p w14:paraId="79FF3916" w14:textId="77777777" w:rsidR="002B3E25" w:rsidRDefault="002B3E25" w:rsidP="002B3E25">
      <w:pPr>
        <w:pStyle w:val="Voetnoottekst"/>
      </w:pPr>
      <w:r>
        <w:rPr>
          <w:rStyle w:val="Voetnootmarkering"/>
        </w:rPr>
        <w:footnoteRef/>
      </w:r>
      <w:r>
        <w:t xml:space="preserve"> </w:t>
      </w:r>
      <w:r>
        <w:tab/>
        <w:t>Artikel 8:80a lid 1 Awb</w:t>
      </w:r>
    </w:p>
  </w:footnote>
  <w:footnote w:id="436">
    <w:p w14:paraId="4F3DF667" w14:textId="77777777" w:rsidR="002B3E25" w:rsidRDefault="002B3E25" w:rsidP="002B3E25">
      <w:pPr>
        <w:pStyle w:val="Voetnoottekst"/>
      </w:pPr>
      <w:r>
        <w:rPr>
          <w:rStyle w:val="Voetnootmarkering"/>
        </w:rPr>
        <w:footnoteRef/>
      </w:r>
      <w:r>
        <w:t xml:space="preserve"> </w:t>
      </w:r>
      <w:r>
        <w:tab/>
        <w:t>Artikel 8:51d jo 8:51b lid 2 jo 8:51 onder b Awb</w:t>
      </w:r>
    </w:p>
  </w:footnote>
  <w:footnote w:id="437">
    <w:p w14:paraId="1722BF89" w14:textId="77777777" w:rsidR="002B3E25" w:rsidRDefault="002B3E25" w:rsidP="002B3E25">
      <w:pPr>
        <w:pStyle w:val="Voetnoottekst"/>
      </w:pPr>
      <w:r>
        <w:rPr>
          <w:rStyle w:val="Voetnootmarkering"/>
        </w:rPr>
        <w:footnoteRef/>
      </w:r>
      <w:r>
        <w:t xml:space="preserve"> </w:t>
      </w:r>
      <w:r>
        <w:tab/>
        <w:t>Artikel 8:80b lid 3 Awb</w:t>
      </w:r>
    </w:p>
  </w:footnote>
  <w:footnote w:id="438">
    <w:p w14:paraId="2B1AB6C0" w14:textId="77777777" w:rsidR="002B3E25" w:rsidRDefault="002B3E25" w:rsidP="002B3E25">
      <w:pPr>
        <w:pStyle w:val="Voetnoottekst"/>
      </w:pPr>
      <w:r>
        <w:rPr>
          <w:rStyle w:val="Voetnootmarkering"/>
        </w:rPr>
        <w:footnoteRef/>
      </w:r>
      <w:r>
        <w:t xml:space="preserve"> </w:t>
      </w:r>
      <w:r>
        <w:tab/>
        <w:t>Artikel 8:80b lid 4 Awb</w:t>
      </w:r>
    </w:p>
  </w:footnote>
  <w:footnote w:id="439">
    <w:p w14:paraId="3AE19E45" w14:textId="77777777" w:rsidR="002B3E25" w:rsidRDefault="002B3E25" w:rsidP="002B3E25">
      <w:pPr>
        <w:pStyle w:val="Voetnoottekst"/>
      </w:pPr>
      <w:r>
        <w:rPr>
          <w:rStyle w:val="Voetnootmarkering"/>
        </w:rPr>
        <w:footnoteRef/>
      </w:r>
      <w:r>
        <w:t xml:space="preserve"> </w:t>
      </w:r>
      <w:r>
        <w:tab/>
        <w:t>Artikel 8:70 Awb</w:t>
      </w:r>
    </w:p>
  </w:footnote>
  <w:footnote w:id="440">
    <w:p w14:paraId="7C819195" w14:textId="77777777" w:rsidR="002B3E25" w:rsidRDefault="002B3E25" w:rsidP="002B3E25">
      <w:pPr>
        <w:pStyle w:val="Voetnoottekst"/>
      </w:pPr>
      <w:r>
        <w:rPr>
          <w:rStyle w:val="Voetnootmarkering"/>
        </w:rPr>
        <w:footnoteRef/>
      </w:r>
      <w:r>
        <w:t xml:space="preserve"> </w:t>
      </w:r>
      <w:r>
        <w:tab/>
        <w:t>Artikel 8:72 lid 1 Awb</w:t>
      </w:r>
    </w:p>
  </w:footnote>
  <w:footnote w:id="441">
    <w:p w14:paraId="11BAFD23" w14:textId="77777777" w:rsidR="002B3E25" w:rsidRDefault="002B3E25" w:rsidP="002B3E25">
      <w:pPr>
        <w:pStyle w:val="Voetnoottekst"/>
      </w:pPr>
      <w:r>
        <w:rPr>
          <w:rStyle w:val="Voetnootmarkering"/>
        </w:rPr>
        <w:footnoteRef/>
      </w:r>
      <w:r>
        <w:t xml:space="preserve"> </w:t>
      </w:r>
      <w:r>
        <w:tab/>
        <w:t>Artikel 8:72 lid 2 Awb</w:t>
      </w:r>
    </w:p>
  </w:footnote>
  <w:footnote w:id="442">
    <w:p w14:paraId="4D8DF2DE" w14:textId="77777777" w:rsidR="002B3E25" w:rsidRDefault="002B3E25" w:rsidP="002B3E25">
      <w:pPr>
        <w:pStyle w:val="Voetnoottekst"/>
      </w:pPr>
      <w:r>
        <w:rPr>
          <w:rStyle w:val="Voetnootmarkering"/>
        </w:rPr>
        <w:footnoteRef/>
      </w:r>
      <w:r>
        <w:t xml:space="preserve"> </w:t>
      </w:r>
      <w:r>
        <w:tab/>
        <w:t>Artikel 8:72 lid 3 Awb</w:t>
      </w:r>
    </w:p>
  </w:footnote>
  <w:footnote w:id="443">
    <w:p w14:paraId="59AB0F9B" w14:textId="77777777" w:rsidR="002B3E25" w:rsidRDefault="002B3E25" w:rsidP="002B3E25">
      <w:pPr>
        <w:pStyle w:val="Voetnoottekst"/>
      </w:pPr>
      <w:r>
        <w:rPr>
          <w:rStyle w:val="Voetnootmarkering"/>
        </w:rPr>
        <w:footnoteRef/>
      </w:r>
      <w:r>
        <w:t xml:space="preserve"> </w:t>
      </w:r>
      <w:r>
        <w:tab/>
        <w:t>Artikel 8:72 lid 4 Awb</w:t>
      </w:r>
    </w:p>
  </w:footnote>
  <w:footnote w:id="444">
    <w:p w14:paraId="128288CD" w14:textId="77777777" w:rsidR="002B3E25" w:rsidRDefault="002B3E25" w:rsidP="002B3E25">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45">
    <w:p w14:paraId="34C6CBA2" w14:textId="77777777" w:rsidR="002B3E25" w:rsidRDefault="002B3E25" w:rsidP="002B3E25">
      <w:pPr>
        <w:pStyle w:val="Voetnoottekst"/>
      </w:pPr>
      <w:r>
        <w:rPr>
          <w:rStyle w:val="Voetnootmarkering"/>
        </w:rPr>
        <w:footnoteRef/>
      </w:r>
      <w:r>
        <w:t xml:space="preserve"> </w:t>
      </w:r>
      <w:r>
        <w:tab/>
        <w:t>Artikel 8:104 jo 8:105 lid 1 Awb</w:t>
      </w:r>
    </w:p>
  </w:footnote>
  <w:footnote w:id="446">
    <w:p w14:paraId="497ED14E" w14:textId="77777777" w:rsidR="002B3E25" w:rsidRDefault="002B3E25" w:rsidP="002B3E25">
      <w:pPr>
        <w:pStyle w:val="Voetnoottekst"/>
      </w:pPr>
      <w:r>
        <w:rPr>
          <w:rStyle w:val="Voetnootmarkering"/>
        </w:rPr>
        <w:footnoteRef/>
      </w:r>
      <w:r>
        <w:t xml:space="preserve"> </w:t>
      </w:r>
      <w:r>
        <w:tab/>
        <w:t>Artikel 8:108 lid 1 Awb</w:t>
      </w:r>
    </w:p>
  </w:footnote>
  <w:footnote w:id="447">
    <w:p w14:paraId="213073CE" w14:textId="77777777" w:rsidR="002B3E25" w:rsidRDefault="002B3E25" w:rsidP="002B3E25">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48">
    <w:p w14:paraId="5AD770D6" w14:textId="77777777" w:rsidR="002B3E25" w:rsidRDefault="002B3E25" w:rsidP="002B3E25">
      <w:pPr>
        <w:pStyle w:val="Voetnoottekst"/>
      </w:pPr>
      <w:r>
        <w:rPr>
          <w:rStyle w:val="Voetnootmarkering"/>
        </w:rPr>
        <w:footnoteRef/>
      </w:r>
      <w:r>
        <w:t xml:space="preserve"> </w:t>
      </w:r>
      <w:r>
        <w:tab/>
        <w:t>Bijlage VIII Ob</w:t>
      </w:r>
    </w:p>
  </w:footnote>
  <w:footnote w:id="449">
    <w:p w14:paraId="72939F48" w14:textId="77777777" w:rsidR="00331B67" w:rsidRDefault="00331B67" w:rsidP="00331B67">
      <w:pPr>
        <w:pStyle w:val="Voetnoottekst"/>
      </w:pPr>
      <w:r>
        <w:rPr>
          <w:rStyle w:val="Voetnootmarkering"/>
        </w:rPr>
        <w:footnoteRef/>
      </w:r>
      <w:r>
        <w:t xml:space="preserve"> </w:t>
      </w:r>
      <w:r>
        <w:tab/>
        <w:t>Artikel 3:10 lid 1 Awb</w:t>
      </w:r>
    </w:p>
  </w:footnote>
  <w:footnote w:id="450">
    <w:p w14:paraId="6E080CA1" w14:textId="77777777" w:rsidR="00CD3D70" w:rsidRDefault="00CD3D70" w:rsidP="00CD3D70">
      <w:pPr>
        <w:pStyle w:val="Voetnoottekst"/>
      </w:pPr>
      <w:r>
        <w:rPr>
          <w:rStyle w:val="Voetnootmarkering"/>
        </w:rPr>
        <w:footnoteRef/>
      </w:r>
      <w:r>
        <w:t xml:space="preserve"> </w:t>
      </w:r>
      <w:r>
        <w:tab/>
        <w:t>Artikel 10.6 Ob</w:t>
      </w:r>
    </w:p>
  </w:footnote>
  <w:footnote w:id="451">
    <w:p w14:paraId="7F40F6D2" w14:textId="1876EB38" w:rsidR="000140DC" w:rsidRDefault="000140DC">
      <w:pPr>
        <w:pStyle w:val="Voetnoottekst"/>
      </w:pPr>
      <w:r>
        <w:rPr>
          <w:rStyle w:val="Voetnootmarkering"/>
        </w:rPr>
        <w:footnoteRef/>
      </w:r>
      <w:r>
        <w:t xml:space="preserve"> </w:t>
      </w:r>
      <w:r w:rsidR="00A73C02">
        <w:tab/>
        <w:t>Artikel 4.16 Ow</w:t>
      </w:r>
    </w:p>
  </w:footnote>
  <w:footnote w:id="452">
    <w:p w14:paraId="062B3B85" w14:textId="3E075394" w:rsidR="00344621" w:rsidRDefault="00344621">
      <w:pPr>
        <w:pStyle w:val="Voetnoottekst"/>
      </w:pPr>
      <w:r>
        <w:rPr>
          <w:rStyle w:val="Voetnootmarkering"/>
        </w:rPr>
        <w:footnoteRef/>
      </w:r>
      <w:r>
        <w:t xml:space="preserve"> </w:t>
      </w:r>
      <w:r w:rsidR="00996650">
        <w:tab/>
        <w:t>Artikel 2.33 lid 1 respectievelijk 2.34 lid 1 Ow</w:t>
      </w:r>
    </w:p>
  </w:footnote>
  <w:footnote w:id="453">
    <w:p w14:paraId="0398D7D8" w14:textId="77777777" w:rsidR="0023460A" w:rsidRDefault="0023460A" w:rsidP="0023460A">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454">
    <w:p w14:paraId="199D3C9B" w14:textId="77777777" w:rsidR="0023460A" w:rsidRDefault="0023460A" w:rsidP="0023460A">
      <w:pPr>
        <w:pStyle w:val="Voetnoottekst"/>
      </w:pPr>
      <w:r>
        <w:rPr>
          <w:rStyle w:val="Voetnootmarkering"/>
        </w:rPr>
        <w:footnoteRef/>
      </w:r>
      <w:r>
        <w:t xml:space="preserve"> </w:t>
      </w:r>
      <w:r>
        <w:tab/>
        <w:t>Artikel 3:41 lid 1 Awb</w:t>
      </w:r>
    </w:p>
  </w:footnote>
  <w:footnote w:id="455">
    <w:p w14:paraId="402AD68F" w14:textId="77777777" w:rsidR="0023460A" w:rsidRDefault="0023460A" w:rsidP="0023460A">
      <w:pPr>
        <w:pStyle w:val="Voetnoottekst"/>
      </w:pPr>
      <w:r>
        <w:rPr>
          <w:rStyle w:val="Voetnootmarkering"/>
        </w:rPr>
        <w:footnoteRef/>
      </w:r>
      <w:r>
        <w:t xml:space="preserve"> </w:t>
      </w:r>
      <w:r>
        <w:tab/>
        <w:t>Artikel 10.6a Ob</w:t>
      </w:r>
    </w:p>
  </w:footnote>
  <w:footnote w:id="456">
    <w:p w14:paraId="4675F408" w14:textId="77777777" w:rsidR="0023460A" w:rsidRDefault="0023460A" w:rsidP="0023460A">
      <w:pPr>
        <w:pStyle w:val="Voetnoottekst"/>
      </w:pPr>
      <w:r>
        <w:rPr>
          <w:rStyle w:val="Voetnootmarkering"/>
        </w:rPr>
        <w:footnoteRef/>
      </w:r>
      <w:r>
        <w:t xml:space="preserve"> </w:t>
      </w:r>
      <w:r>
        <w:tab/>
        <w:t>Artikel 12 Bekendmakingswet</w:t>
      </w:r>
    </w:p>
  </w:footnote>
  <w:footnote w:id="457">
    <w:p w14:paraId="5E3C0A6F" w14:textId="321CC9DE" w:rsidR="003D7612" w:rsidRDefault="003D7612">
      <w:pPr>
        <w:pStyle w:val="Voetnoottekst"/>
      </w:pPr>
      <w:r>
        <w:rPr>
          <w:rStyle w:val="Voetnootmarkering"/>
        </w:rPr>
        <w:footnoteRef/>
      </w:r>
      <w:r>
        <w:t xml:space="preserve"> </w:t>
      </w:r>
      <w:r>
        <w:tab/>
      </w:r>
      <w:r w:rsidRPr="003D7612">
        <w:t>Artikel 2.2 onderdeel A onder 2 onder e en onderdeel B onder 2 onder g onderdeel c Invoeringswet Omgevingswet</w:t>
      </w:r>
    </w:p>
  </w:footnote>
  <w:footnote w:id="458">
    <w:p w14:paraId="2818383B" w14:textId="202400C1" w:rsidR="00254895" w:rsidRDefault="00254895">
      <w:pPr>
        <w:pStyle w:val="Voetnoottekst"/>
      </w:pPr>
      <w:r>
        <w:rPr>
          <w:rStyle w:val="Voetnootmarkering"/>
        </w:rPr>
        <w:footnoteRef/>
      </w:r>
      <w:r>
        <w:t xml:space="preserve"> </w:t>
      </w:r>
      <w:r w:rsidR="00BD2F66">
        <w:tab/>
        <w:t xml:space="preserve">Kamerstukken II, 2013-2014, </w:t>
      </w:r>
      <w:r w:rsidR="00BD2F66" w:rsidRPr="00BD2F66">
        <w:t>33962 nr. 3</w:t>
      </w:r>
      <w:r w:rsidR="00BD2F66">
        <w:t>, artikel 16.83 (nummering ontwerp)</w:t>
      </w:r>
    </w:p>
  </w:footnote>
  <w:footnote w:id="459">
    <w:p w14:paraId="1AD8E87E" w14:textId="77777777" w:rsidR="0023460A" w:rsidRDefault="0023460A" w:rsidP="0023460A">
      <w:pPr>
        <w:pStyle w:val="Voetnoottekst"/>
      </w:pPr>
      <w:r>
        <w:rPr>
          <w:rStyle w:val="Voetnootmarkering"/>
        </w:rPr>
        <w:footnoteRef/>
      </w:r>
      <w:r>
        <w:t xml:space="preserve"> </w:t>
      </w:r>
      <w:r>
        <w:tab/>
        <w:t>Artikel 3:45 Awb</w:t>
      </w:r>
    </w:p>
  </w:footnote>
  <w:footnote w:id="460">
    <w:p w14:paraId="5231367A" w14:textId="77777777" w:rsidR="0023460A" w:rsidRDefault="0023460A" w:rsidP="0023460A">
      <w:pPr>
        <w:pStyle w:val="Voetnoottekst"/>
      </w:pPr>
      <w:r>
        <w:rPr>
          <w:rStyle w:val="Voetnootmarkering"/>
        </w:rPr>
        <w:footnoteRef/>
      </w:r>
      <w:r>
        <w:t xml:space="preserve"> </w:t>
      </w:r>
      <w:r>
        <w:tab/>
        <w:t>Artikel 6:7 Awb</w:t>
      </w:r>
    </w:p>
  </w:footnote>
  <w:footnote w:id="461">
    <w:p w14:paraId="4503D19E" w14:textId="77777777" w:rsidR="0023460A" w:rsidRDefault="0023460A" w:rsidP="0023460A">
      <w:pPr>
        <w:pStyle w:val="Voetnoottekst"/>
      </w:pPr>
      <w:r>
        <w:rPr>
          <w:rStyle w:val="Voetnootmarkering"/>
        </w:rPr>
        <w:footnoteRef/>
      </w:r>
      <w:r>
        <w:t xml:space="preserve"> </w:t>
      </w:r>
      <w:r>
        <w:tab/>
        <w:t>Artikel 6:8 lid 1 Awb</w:t>
      </w:r>
    </w:p>
  </w:footnote>
  <w:footnote w:id="462">
    <w:p w14:paraId="0BC06FD3" w14:textId="77777777" w:rsidR="00AC093D" w:rsidRDefault="00AC093D" w:rsidP="00AC093D">
      <w:pPr>
        <w:pStyle w:val="Voetnoottekst"/>
      </w:pPr>
      <w:r>
        <w:rPr>
          <w:rStyle w:val="Voetnootmarkering"/>
        </w:rPr>
        <w:footnoteRef/>
      </w:r>
      <w:r>
        <w:t xml:space="preserve"> </w:t>
      </w:r>
      <w:r>
        <w:tab/>
      </w:r>
      <w:r w:rsidRPr="00F966AA">
        <w:t xml:space="preserve">Artikel </w:t>
      </w:r>
      <w:r w:rsidRPr="00525B13">
        <w:t xml:space="preserve">12 </w:t>
      </w:r>
      <w:r>
        <w:t xml:space="preserve">lid 1 </w:t>
      </w:r>
      <w:r w:rsidRPr="00525B13">
        <w:t xml:space="preserve">Bekendmakingswet </w:t>
      </w:r>
      <w:r>
        <w:t xml:space="preserve">jo artikel </w:t>
      </w:r>
      <w:r w:rsidRPr="00F966AA">
        <w:t xml:space="preserve">3.7 </w:t>
      </w:r>
      <w:r>
        <w:t xml:space="preserve">lid 1 onder a en b </w:t>
      </w:r>
      <w:r w:rsidRPr="00F966AA">
        <w:t>Besluit elektronische publicaties</w:t>
      </w:r>
    </w:p>
  </w:footnote>
  <w:footnote w:id="463">
    <w:p w14:paraId="708EAC8B" w14:textId="77777777" w:rsidR="00AC093D" w:rsidRDefault="00AC093D" w:rsidP="00AC093D">
      <w:pPr>
        <w:pStyle w:val="Voetnoottekst"/>
      </w:pPr>
      <w:r>
        <w:rPr>
          <w:rStyle w:val="Voetnootmarkering"/>
        </w:rPr>
        <w:footnoteRef/>
      </w:r>
      <w:r>
        <w:t xml:space="preserve"> </w:t>
      </w:r>
      <w:r>
        <w:tab/>
        <w:t xml:space="preserve">Artikel </w:t>
      </w:r>
      <w:r w:rsidRPr="00996C90">
        <w:t>12 lid 1 Bekendmakingswet</w:t>
      </w:r>
    </w:p>
  </w:footnote>
  <w:footnote w:id="464">
    <w:p w14:paraId="2C7E47DC" w14:textId="77777777" w:rsidR="00AC093D" w:rsidRDefault="00AC093D" w:rsidP="00AC093D">
      <w:pPr>
        <w:pStyle w:val="Voetnoottekst"/>
      </w:pPr>
      <w:r>
        <w:rPr>
          <w:rStyle w:val="Voetnootmarkering"/>
        </w:rPr>
        <w:footnoteRef/>
      </w:r>
      <w:r>
        <w:t xml:space="preserve"> </w:t>
      </w:r>
      <w:r>
        <w:tab/>
        <w:t xml:space="preserve">Artikel 3.7 lid 1 onder c </w:t>
      </w:r>
      <w:r w:rsidRPr="00FE1BC7">
        <w:t>Besluit elektronische publicaties</w:t>
      </w:r>
    </w:p>
  </w:footnote>
  <w:footnote w:id="465">
    <w:p w14:paraId="0397840A" w14:textId="77777777" w:rsidR="00AC093D" w:rsidRDefault="00AC093D" w:rsidP="00AC093D">
      <w:pPr>
        <w:pStyle w:val="Voetnoottekst"/>
      </w:pPr>
      <w:r>
        <w:rPr>
          <w:rStyle w:val="Voetnootmarkering"/>
        </w:rPr>
        <w:footnoteRef/>
      </w:r>
      <w:r>
        <w:t xml:space="preserve"> </w:t>
      </w:r>
      <w:r>
        <w:tab/>
      </w:r>
      <w:r w:rsidRPr="002C3ABE">
        <w:t>Artikel 2.2 onderdeel B onder 1 onder d onder f Invoeringswet Omgevingswet</w:t>
      </w:r>
    </w:p>
  </w:footnote>
  <w:footnote w:id="466">
    <w:p w14:paraId="66B12130" w14:textId="77777777" w:rsidR="00AC093D" w:rsidRDefault="00AC093D" w:rsidP="00AC093D">
      <w:pPr>
        <w:pStyle w:val="Voetnoottekst"/>
      </w:pPr>
      <w:r>
        <w:rPr>
          <w:rStyle w:val="Voetnootmarkering"/>
        </w:rPr>
        <w:footnoteRef/>
      </w:r>
      <w:r>
        <w:t xml:space="preserve"> </w:t>
      </w:r>
      <w:r>
        <w:tab/>
      </w:r>
      <w:r w:rsidRPr="00FD31D8">
        <w:t>Artikel 8:1 Awb</w:t>
      </w:r>
    </w:p>
  </w:footnote>
  <w:footnote w:id="467">
    <w:p w14:paraId="34531910" w14:textId="77777777" w:rsidR="00AC093D" w:rsidRDefault="00AC093D" w:rsidP="00AC093D">
      <w:pPr>
        <w:pStyle w:val="Voetnoottekst"/>
      </w:pPr>
      <w:r>
        <w:rPr>
          <w:rStyle w:val="Voetnootmarkering"/>
        </w:rPr>
        <w:footnoteRef/>
      </w:r>
      <w:r>
        <w:t xml:space="preserve"> </w:t>
      </w:r>
      <w:r>
        <w:tab/>
        <w:t>Artikel 6:7 Awb</w:t>
      </w:r>
    </w:p>
  </w:footnote>
  <w:footnote w:id="468">
    <w:p w14:paraId="72F5407E" w14:textId="77777777" w:rsidR="00AC093D" w:rsidRDefault="00AC093D" w:rsidP="00AC093D">
      <w:pPr>
        <w:pStyle w:val="Voetnoottekst"/>
      </w:pPr>
      <w:r>
        <w:rPr>
          <w:rStyle w:val="Voetnootmarkering"/>
        </w:rPr>
        <w:footnoteRef/>
      </w:r>
      <w:r>
        <w:t xml:space="preserve"> </w:t>
      </w:r>
      <w:r>
        <w:tab/>
        <w:t>Artikel 6:8 lid 1 Awb</w:t>
      </w:r>
    </w:p>
  </w:footnote>
  <w:footnote w:id="469">
    <w:p w14:paraId="45B81F21" w14:textId="77777777" w:rsidR="00AC093D" w:rsidRDefault="00AC093D" w:rsidP="00AC093D">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470">
    <w:p w14:paraId="438F0A7B" w14:textId="77777777" w:rsidR="00AC093D" w:rsidRDefault="00AC093D" w:rsidP="00AC093D">
      <w:pPr>
        <w:pStyle w:val="Voetnoottekst"/>
      </w:pPr>
      <w:r>
        <w:rPr>
          <w:rStyle w:val="Voetnootmarkering"/>
        </w:rPr>
        <w:footnoteRef/>
      </w:r>
      <w:r>
        <w:t xml:space="preserve"> </w:t>
      </w:r>
      <w:r>
        <w:tab/>
      </w:r>
      <w:r w:rsidRPr="00EC3B83">
        <w:t xml:space="preserve">Artikel 8:81 </w:t>
      </w:r>
      <w:r>
        <w:t xml:space="preserve">lid 2 </w:t>
      </w:r>
      <w:r w:rsidRPr="00EC3B83">
        <w:t>Awb</w:t>
      </w:r>
    </w:p>
  </w:footnote>
  <w:footnote w:id="471">
    <w:p w14:paraId="6191F430" w14:textId="77777777" w:rsidR="00AC093D" w:rsidRDefault="00AC093D" w:rsidP="00AC093D">
      <w:pPr>
        <w:pStyle w:val="Voetnoottekst"/>
      </w:pPr>
      <w:r>
        <w:rPr>
          <w:rStyle w:val="Voetnootmarkering"/>
        </w:rPr>
        <w:footnoteRef/>
      </w:r>
      <w:r>
        <w:t xml:space="preserve"> </w:t>
      </w:r>
      <w:r>
        <w:tab/>
        <w:t>Artikel 8:84 lid 2 Awb</w:t>
      </w:r>
    </w:p>
  </w:footnote>
  <w:footnote w:id="472">
    <w:p w14:paraId="3751B7AB" w14:textId="77777777" w:rsidR="00AC093D" w:rsidRDefault="00AC093D" w:rsidP="00AC093D">
      <w:pPr>
        <w:pStyle w:val="Voetnoottekst"/>
      </w:pPr>
      <w:r>
        <w:rPr>
          <w:rStyle w:val="Voetnootmarkering"/>
        </w:rPr>
        <w:footnoteRef/>
      </w:r>
      <w:r>
        <w:t xml:space="preserve"> </w:t>
      </w:r>
      <w:r>
        <w:tab/>
        <w:t>Artikel 8:86 lid 1 Awb</w:t>
      </w:r>
    </w:p>
  </w:footnote>
  <w:footnote w:id="473">
    <w:p w14:paraId="54FFF9FB" w14:textId="77777777" w:rsidR="00AC093D" w:rsidRDefault="00AC093D" w:rsidP="00AC093D">
      <w:pPr>
        <w:pStyle w:val="Voetnoottekst"/>
      </w:pPr>
      <w:r>
        <w:rPr>
          <w:rStyle w:val="Voetnootmarkering"/>
        </w:rPr>
        <w:footnoteRef/>
      </w:r>
      <w:r>
        <w:t xml:space="preserve"> </w:t>
      </w:r>
      <w:r>
        <w:tab/>
        <w:t>Artikel 8:85 lid 1 Awb</w:t>
      </w:r>
    </w:p>
  </w:footnote>
  <w:footnote w:id="474">
    <w:p w14:paraId="7B25EA5F" w14:textId="77777777" w:rsidR="00AC093D" w:rsidRDefault="00AC093D" w:rsidP="00AC093D">
      <w:pPr>
        <w:pStyle w:val="Voetnoottekst"/>
      </w:pPr>
      <w:r>
        <w:rPr>
          <w:rStyle w:val="Voetnootmarkering"/>
        </w:rPr>
        <w:footnoteRef/>
      </w:r>
      <w:r>
        <w:t xml:space="preserve"> </w:t>
      </w:r>
      <w:r>
        <w:tab/>
        <w:t>Artikel 8:85 lid 2 Awb</w:t>
      </w:r>
    </w:p>
  </w:footnote>
  <w:footnote w:id="475">
    <w:p w14:paraId="789D36B2" w14:textId="77777777" w:rsidR="00AC093D" w:rsidRDefault="00AC093D" w:rsidP="00AC093D">
      <w:pPr>
        <w:pStyle w:val="Voetnoottekst"/>
      </w:pPr>
      <w:r>
        <w:rPr>
          <w:rStyle w:val="Voetnootmarkering"/>
        </w:rPr>
        <w:footnoteRef/>
      </w:r>
      <w:r>
        <w:t xml:space="preserve"> </w:t>
      </w:r>
      <w:r>
        <w:tab/>
        <w:t>Artikel 8:87 lid 1 Awb</w:t>
      </w:r>
    </w:p>
  </w:footnote>
  <w:footnote w:id="476">
    <w:p w14:paraId="424831FE" w14:textId="77777777" w:rsidR="00AC093D" w:rsidRDefault="00AC093D" w:rsidP="00AC093D">
      <w:pPr>
        <w:pStyle w:val="Voetnoottekst"/>
      </w:pPr>
      <w:r>
        <w:rPr>
          <w:rStyle w:val="Voetnootmarkering"/>
        </w:rPr>
        <w:footnoteRef/>
      </w:r>
      <w:r>
        <w:t xml:space="preserve"> </w:t>
      </w:r>
      <w:r>
        <w:tab/>
        <w:t>Artikel 8:51d Awb</w:t>
      </w:r>
    </w:p>
  </w:footnote>
  <w:footnote w:id="477">
    <w:p w14:paraId="66B2A354" w14:textId="77777777" w:rsidR="00AC093D" w:rsidRDefault="00AC093D" w:rsidP="00AC093D">
      <w:pPr>
        <w:pStyle w:val="Voetnoottekst"/>
      </w:pPr>
      <w:r>
        <w:rPr>
          <w:rStyle w:val="Voetnootmarkering"/>
        </w:rPr>
        <w:footnoteRef/>
      </w:r>
      <w:r>
        <w:t xml:space="preserve"> </w:t>
      </w:r>
      <w:r>
        <w:tab/>
        <w:t xml:space="preserve">Artikel </w:t>
      </w:r>
      <w:r w:rsidRPr="000F0FC7">
        <w:t>8:51d</w:t>
      </w:r>
      <w:r>
        <w:t xml:space="preserve"> jo 8:51a lid 1 Awb</w:t>
      </w:r>
    </w:p>
  </w:footnote>
  <w:footnote w:id="478">
    <w:p w14:paraId="6E30C759" w14:textId="77777777" w:rsidR="00AC093D" w:rsidRDefault="00AC093D" w:rsidP="00AC093D">
      <w:pPr>
        <w:pStyle w:val="Voetnoottekst"/>
      </w:pPr>
      <w:r>
        <w:rPr>
          <w:rStyle w:val="Voetnootmarkering"/>
        </w:rPr>
        <w:footnoteRef/>
      </w:r>
      <w:r>
        <w:t xml:space="preserve"> </w:t>
      </w:r>
      <w:r>
        <w:tab/>
        <w:t>Artikel 8:80a lid 1 Awb</w:t>
      </w:r>
    </w:p>
  </w:footnote>
  <w:footnote w:id="479">
    <w:p w14:paraId="605C8882" w14:textId="77777777" w:rsidR="00AC093D" w:rsidRDefault="00AC093D" w:rsidP="00AC093D">
      <w:pPr>
        <w:pStyle w:val="Voetnoottekst"/>
      </w:pPr>
      <w:r>
        <w:rPr>
          <w:rStyle w:val="Voetnootmarkering"/>
        </w:rPr>
        <w:footnoteRef/>
      </w:r>
      <w:r>
        <w:t xml:space="preserve"> </w:t>
      </w:r>
      <w:r>
        <w:tab/>
        <w:t>Artikel 8:51d jo 8:51b lid 2 jo 8:51 onder b Awb</w:t>
      </w:r>
    </w:p>
  </w:footnote>
  <w:footnote w:id="480">
    <w:p w14:paraId="58EDC1B6" w14:textId="77777777" w:rsidR="00AC093D" w:rsidRDefault="00AC093D" w:rsidP="00AC093D">
      <w:pPr>
        <w:pStyle w:val="Voetnoottekst"/>
      </w:pPr>
      <w:r>
        <w:rPr>
          <w:rStyle w:val="Voetnootmarkering"/>
        </w:rPr>
        <w:footnoteRef/>
      </w:r>
      <w:r>
        <w:t xml:space="preserve"> </w:t>
      </w:r>
      <w:r>
        <w:tab/>
        <w:t>Artikel 8:80b lid 3 Awb</w:t>
      </w:r>
    </w:p>
  </w:footnote>
  <w:footnote w:id="481">
    <w:p w14:paraId="342D3ED5" w14:textId="77777777" w:rsidR="00AC093D" w:rsidRDefault="00AC093D" w:rsidP="00AC093D">
      <w:pPr>
        <w:pStyle w:val="Voetnoottekst"/>
      </w:pPr>
      <w:r>
        <w:rPr>
          <w:rStyle w:val="Voetnootmarkering"/>
        </w:rPr>
        <w:footnoteRef/>
      </w:r>
      <w:r>
        <w:t xml:space="preserve"> </w:t>
      </w:r>
      <w:r>
        <w:tab/>
        <w:t>Artikel 8:80b lid 4 Awb</w:t>
      </w:r>
    </w:p>
  </w:footnote>
  <w:footnote w:id="482">
    <w:p w14:paraId="46D03171" w14:textId="77777777" w:rsidR="00AC093D" w:rsidRDefault="00AC093D" w:rsidP="00AC093D">
      <w:pPr>
        <w:pStyle w:val="Voetnoottekst"/>
      </w:pPr>
      <w:r>
        <w:rPr>
          <w:rStyle w:val="Voetnootmarkering"/>
        </w:rPr>
        <w:footnoteRef/>
      </w:r>
      <w:r>
        <w:t xml:space="preserve"> </w:t>
      </w:r>
      <w:r>
        <w:tab/>
        <w:t>Artikel 8:70 Awb</w:t>
      </w:r>
    </w:p>
  </w:footnote>
  <w:footnote w:id="483">
    <w:p w14:paraId="3C05A181" w14:textId="77777777" w:rsidR="00AC093D" w:rsidRDefault="00AC093D" w:rsidP="00AC093D">
      <w:pPr>
        <w:pStyle w:val="Voetnoottekst"/>
      </w:pPr>
      <w:r>
        <w:rPr>
          <w:rStyle w:val="Voetnootmarkering"/>
        </w:rPr>
        <w:footnoteRef/>
      </w:r>
      <w:r>
        <w:t xml:space="preserve"> </w:t>
      </w:r>
      <w:r>
        <w:tab/>
        <w:t>Artikel 8:72 lid 1 Awb</w:t>
      </w:r>
    </w:p>
  </w:footnote>
  <w:footnote w:id="484">
    <w:p w14:paraId="3F11A974" w14:textId="77777777" w:rsidR="00AC093D" w:rsidRDefault="00AC093D" w:rsidP="00AC093D">
      <w:pPr>
        <w:pStyle w:val="Voetnoottekst"/>
      </w:pPr>
      <w:r>
        <w:rPr>
          <w:rStyle w:val="Voetnootmarkering"/>
        </w:rPr>
        <w:footnoteRef/>
      </w:r>
      <w:r>
        <w:t xml:space="preserve"> </w:t>
      </w:r>
      <w:r>
        <w:tab/>
        <w:t>Artikel 8:72 lid 2 Awb</w:t>
      </w:r>
    </w:p>
  </w:footnote>
  <w:footnote w:id="485">
    <w:p w14:paraId="239EADF2" w14:textId="77777777" w:rsidR="00AC093D" w:rsidRDefault="00AC093D" w:rsidP="00AC093D">
      <w:pPr>
        <w:pStyle w:val="Voetnoottekst"/>
      </w:pPr>
      <w:r>
        <w:rPr>
          <w:rStyle w:val="Voetnootmarkering"/>
        </w:rPr>
        <w:footnoteRef/>
      </w:r>
      <w:r>
        <w:t xml:space="preserve"> </w:t>
      </w:r>
      <w:r>
        <w:tab/>
        <w:t>Artikel 8:72 lid 3 Awb</w:t>
      </w:r>
    </w:p>
  </w:footnote>
  <w:footnote w:id="486">
    <w:p w14:paraId="1983D87C" w14:textId="77777777" w:rsidR="00AC093D" w:rsidRDefault="00AC093D" w:rsidP="00AC093D">
      <w:pPr>
        <w:pStyle w:val="Voetnoottekst"/>
      </w:pPr>
      <w:r>
        <w:rPr>
          <w:rStyle w:val="Voetnootmarkering"/>
        </w:rPr>
        <w:footnoteRef/>
      </w:r>
      <w:r>
        <w:t xml:space="preserve"> </w:t>
      </w:r>
      <w:r>
        <w:tab/>
        <w:t>Artikel 8:72 lid 4 Awb</w:t>
      </w:r>
    </w:p>
  </w:footnote>
  <w:footnote w:id="487">
    <w:p w14:paraId="7214D008" w14:textId="77777777" w:rsidR="00AC093D" w:rsidRDefault="00AC093D" w:rsidP="00AC093D">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488">
    <w:p w14:paraId="237DAB95" w14:textId="77777777" w:rsidR="00AC093D" w:rsidRDefault="00AC093D" w:rsidP="00AC093D">
      <w:pPr>
        <w:pStyle w:val="Voetnoottekst"/>
      </w:pPr>
      <w:r>
        <w:rPr>
          <w:rStyle w:val="Voetnootmarkering"/>
        </w:rPr>
        <w:footnoteRef/>
      </w:r>
      <w:r>
        <w:t xml:space="preserve"> </w:t>
      </w:r>
      <w:r>
        <w:tab/>
        <w:t>Artikel 8:104 jo 8:105 lid 1 Awb</w:t>
      </w:r>
    </w:p>
  </w:footnote>
  <w:footnote w:id="489">
    <w:p w14:paraId="272C4387" w14:textId="77777777" w:rsidR="00AC093D" w:rsidRDefault="00AC093D" w:rsidP="00AC093D">
      <w:pPr>
        <w:pStyle w:val="Voetnoottekst"/>
      </w:pPr>
      <w:r>
        <w:rPr>
          <w:rStyle w:val="Voetnootmarkering"/>
        </w:rPr>
        <w:footnoteRef/>
      </w:r>
      <w:r>
        <w:t xml:space="preserve"> </w:t>
      </w:r>
      <w:r>
        <w:tab/>
        <w:t>Artikel 8:108 lid 1 Awb</w:t>
      </w:r>
    </w:p>
  </w:footnote>
  <w:footnote w:id="490">
    <w:p w14:paraId="6827680F" w14:textId="77777777" w:rsidR="00AC093D" w:rsidRDefault="00AC093D" w:rsidP="00AC093D">
      <w:pPr>
        <w:pStyle w:val="Voetnoottekst"/>
      </w:pPr>
      <w:r>
        <w:rPr>
          <w:rStyle w:val="Voetnootmarkering"/>
        </w:rPr>
        <w:footnoteRef/>
      </w:r>
      <w:r>
        <w:t xml:space="preserve"> </w:t>
      </w:r>
      <w:r>
        <w:tab/>
      </w:r>
      <w:r w:rsidRPr="003E22B6">
        <w:t xml:space="preserve">Artikel 14.4 lid 1 </w:t>
      </w:r>
      <w:r>
        <w:t xml:space="preserve">onder b </w:t>
      </w:r>
      <w:r w:rsidRPr="003E22B6">
        <w:t>jo artikel 14.5</w:t>
      </w:r>
      <w:r>
        <w:t xml:space="preserve"> Ob</w:t>
      </w:r>
    </w:p>
  </w:footnote>
  <w:footnote w:id="491">
    <w:p w14:paraId="4ACFF55E" w14:textId="77777777" w:rsidR="00AC093D" w:rsidRDefault="00AC093D" w:rsidP="00AC093D">
      <w:pPr>
        <w:pStyle w:val="Voetnoottekst"/>
      </w:pPr>
      <w:r>
        <w:rPr>
          <w:rStyle w:val="Voetnootmarkering"/>
        </w:rPr>
        <w:footnoteRef/>
      </w:r>
      <w:r>
        <w:t xml:space="preserve"> </w:t>
      </w:r>
      <w:r>
        <w:tab/>
        <w:t>Bijlage VIII Ob</w:t>
      </w:r>
    </w:p>
  </w:footnote>
  <w:footnote w:id="492">
    <w:p w14:paraId="713B2518" w14:textId="38B2DE06" w:rsidR="00E7149C" w:rsidRDefault="00E7149C">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93">
    <w:p w14:paraId="7CB1FCC4" w14:textId="77777777" w:rsidR="00E504E4" w:rsidRDefault="00E504E4" w:rsidP="00E504E4">
      <w:pPr>
        <w:pStyle w:val="Voetnoottekst"/>
      </w:pPr>
      <w:r>
        <w:rPr>
          <w:rStyle w:val="Voetnootmarkering"/>
        </w:rPr>
        <w:footnoteRef/>
      </w:r>
      <w:r>
        <w:t xml:space="preserve"> </w:t>
      </w:r>
      <w:r>
        <w:tab/>
        <w:t>Artikel 10.6 Ob</w:t>
      </w:r>
    </w:p>
  </w:footnote>
  <w:footnote w:id="494">
    <w:p w14:paraId="5A6CE71B" w14:textId="3613EA7C" w:rsidR="006C2526" w:rsidRDefault="006C2526">
      <w:pPr>
        <w:pStyle w:val="Voetnoottekst"/>
      </w:pPr>
      <w:r>
        <w:rPr>
          <w:rStyle w:val="Voetnootmarkering"/>
        </w:rPr>
        <w:footnoteRef/>
      </w:r>
      <w:r>
        <w:t xml:space="preserve"> </w:t>
      </w:r>
      <w:r>
        <w:tab/>
        <w:t>Artikel 3:10 lid 1 Awb</w:t>
      </w:r>
    </w:p>
  </w:footnote>
  <w:footnote w:id="495">
    <w:p w14:paraId="09971F0A" w14:textId="77777777" w:rsidR="006A75D2" w:rsidRDefault="006A75D2" w:rsidP="006A75D2">
      <w:pPr>
        <w:pStyle w:val="Voetnoottekst"/>
      </w:pPr>
      <w:r>
        <w:rPr>
          <w:rStyle w:val="Voetnootmarkering"/>
        </w:rPr>
        <w:footnoteRef/>
      </w:r>
      <w:r>
        <w:t xml:space="preserve"> </w:t>
      </w:r>
      <w:r>
        <w:tab/>
      </w:r>
      <w:r w:rsidRPr="00F8340C">
        <w:t>Artikel 3:11 lid 1 Awb</w:t>
      </w:r>
    </w:p>
  </w:footnote>
  <w:footnote w:id="496">
    <w:p w14:paraId="058E8AF1" w14:textId="42ED4A49" w:rsidR="006A75D2" w:rsidRDefault="006A75D2" w:rsidP="006A75D2">
      <w:pPr>
        <w:pStyle w:val="Voetnoottekst"/>
      </w:pPr>
      <w:r>
        <w:rPr>
          <w:rStyle w:val="Voetnootmarkering"/>
        </w:rPr>
        <w:footnoteRef/>
      </w:r>
      <w:r>
        <w:t xml:space="preserve"> </w:t>
      </w:r>
      <w:r>
        <w:tab/>
        <w:t>Artikel 3:12 lid 1 Awb</w:t>
      </w:r>
    </w:p>
  </w:footnote>
  <w:footnote w:id="497">
    <w:p w14:paraId="4874FDE4" w14:textId="77777777" w:rsidR="006A75D2" w:rsidRDefault="006A75D2" w:rsidP="006A75D2">
      <w:pPr>
        <w:pStyle w:val="Voetnoottekst"/>
      </w:pPr>
      <w:r>
        <w:rPr>
          <w:rStyle w:val="Voetnootmarkering"/>
        </w:rPr>
        <w:footnoteRef/>
      </w:r>
      <w:r>
        <w:t xml:space="preserve"> </w:t>
      </w:r>
      <w:r>
        <w:tab/>
      </w:r>
      <w:r w:rsidRPr="00311436">
        <w:t>Artikel 12 jo artikel 2</w:t>
      </w:r>
      <w:r>
        <w:t xml:space="preserve"> </w:t>
      </w:r>
      <w:r w:rsidRPr="00311436">
        <w:t>Bekendmakingswet</w:t>
      </w:r>
    </w:p>
  </w:footnote>
  <w:footnote w:id="498">
    <w:p w14:paraId="4B3CF276" w14:textId="581B1913" w:rsidR="006A75D2" w:rsidRDefault="006A75D2" w:rsidP="006A75D2">
      <w:pPr>
        <w:pStyle w:val="Voetnoottekst"/>
      </w:pPr>
      <w:r>
        <w:rPr>
          <w:rStyle w:val="Voetnootmarkering"/>
        </w:rPr>
        <w:footnoteRef/>
      </w:r>
      <w:r>
        <w:t xml:space="preserve"> </w:t>
      </w:r>
      <w:r>
        <w:tab/>
        <w:t xml:space="preserve">Artikel 3:15 Awb </w:t>
      </w:r>
      <w:r w:rsidR="00113350">
        <w:t xml:space="preserve">(let op: </w:t>
      </w:r>
      <w:r>
        <w:t>artikel 16.23 lid 1 Ow</w:t>
      </w:r>
      <w:r w:rsidR="0029230D">
        <w:t>, waarin is bepaald dat zienswijzen kunnen worden ingediend door eenieder,</w:t>
      </w:r>
      <w:r w:rsidR="00864E6C">
        <w:t xml:space="preserve"> is niet van toepassing aangezien er geen wettelijke verplichting tot toepassing van afdeling 3.4 Awb</w:t>
      </w:r>
      <w:r w:rsidR="0029230D">
        <w:t xml:space="preserve"> geldt</w:t>
      </w:r>
    </w:p>
  </w:footnote>
  <w:footnote w:id="499">
    <w:p w14:paraId="7C2E8283" w14:textId="77777777" w:rsidR="006A75D2" w:rsidRDefault="006A75D2" w:rsidP="006A75D2">
      <w:pPr>
        <w:pStyle w:val="Voetnoottekst"/>
      </w:pPr>
      <w:r>
        <w:rPr>
          <w:rStyle w:val="Voetnootmarkering"/>
        </w:rPr>
        <w:footnoteRef/>
      </w:r>
      <w:r>
        <w:t xml:space="preserve"> </w:t>
      </w:r>
      <w:r>
        <w:tab/>
        <w:t>Artikel 3:16 lid 1 Awb</w:t>
      </w:r>
    </w:p>
  </w:footnote>
  <w:footnote w:id="500">
    <w:p w14:paraId="1F51E024" w14:textId="77777777" w:rsidR="006A75D2" w:rsidRDefault="006A75D2" w:rsidP="006A75D2">
      <w:pPr>
        <w:pStyle w:val="Voetnoottekst"/>
      </w:pPr>
      <w:r>
        <w:rPr>
          <w:rStyle w:val="Voetnootmarkering"/>
        </w:rPr>
        <w:footnoteRef/>
      </w:r>
      <w:r>
        <w:t xml:space="preserve"> </w:t>
      </w:r>
      <w:r>
        <w:tab/>
        <w:t>Artikel 13 lid 1 Bekendmakingswet</w:t>
      </w:r>
    </w:p>
  </w:footnote>
  <w:footnote w:id="501">
    <w:p w14:paraId="231084FE" w14:textId="77777777" w:rsidR="006A75D2" w:rsidRDefault="006A75D2" w:rsidP="006A75D2">
      <w:pPr>
        <w:pStyle w:val="Voetnoottekst"/>
      </w:pPr>
      <w:r>
        <w:rPr>
          <w:rStyle w:val="Voetnootmarkering"/>
        </w:rPr>
        <w:footnoteRef/>
      </w:r>
      <w:r>
        <w:t xml:space="preserve"> </w:t>
      </w:r>
      <w:r>
        <w:tab/>
        <w:t>Artikel 3:12 Awb en artikel 12 jo artikel 2 Bekendmakingswet.</w:t>
      </w:r>
    </w:p>
  </w:footnote>
  <w:footnote w:id="502">
    <w:p w14:paraId="565383E1" w14:textId="77777777" w:rsidR="006A75D2" w:rsidRDefault="006A75D2" w:rsidP="006A75D2">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503">
    <w:p w14:paraId="27B56822" w14:textId="0413A8D4" w:rsidR="00E01E05" w:rsidRDefault="00E01E05">
      <w:pPr>
        <w:pStyle w:val="Voetnoottekst"/>
      </w:pPr>
      <w:r>
        <w:rPr>
          <w:rStyle w:val="Voetnootmarkering"/>
        </w:rPr>
        <w:footnoteRef/>
      </w:r>
      <w:r>
        <w:t xml:space="preserve"> </w:t>
      </w:r>
      <w:r>
        <w:tab/>
        <w:t>Artikel 3:41 lid 1 Awb</w:t>
      </w:r>
    </w:p>
  </w:footnote>
  <w:footnote w:id="504">
    <w:p w14:paraId="44046D99" w14:textId="07FB7C63" w:rsidR="00747F54" w:rsidRDefault="00747F54">
      <w:pPr>
        <w:pStyle w:val="Voetnoottekst"/>
      </w:pPr>
      <w:r>
        <w:rPr>
          <w:rStyle w:val="Voetnootmarkering"/>
        </w:rPr>
        <w:footnoteRef/>
      </w:r>
      <w:r>
        <w:t xml:space="preserve"> </w:t>
      </w:r>
      <w:r>
        <w:tab/>
        <w:t>Artikel 10.6a Ob</w:t>
      </w:r>
    </w:p>
  </w:footnote>
  <w:footnote w:id="505">
    <w:p w14:paraId="2FF67D74" w14:textId="1CF73E8A" w:rsidR="005C0612" w:rsidRDefault="005C0612">
      <w:pPr>
        <w:pStyle w:val="Voetnoottekst"/>
      </w:pPr>
      <w:r>
        <w:rPr>
          <w:rStyle w:val="Voetnootmarkering"/>
        </w:rPr>
        <w:footnoteRef/>
      </w:r>
      <w:r>
        <w:t xml:space="preserve"> </w:t>
      </w:r>
      <w:r>
        <w:tab/>
        <w:t>Artikel 12 Bekendmakingswet</w:t>
      </w:r>
    </w:p>
  </w:footnote>
  <w:footnote w:id="506">
    <w:p w14:paraId="6C171A09" w14:textId="2790A564" w:rsidR="00747F54" w:rsidRDefault="00747F54">
      <w:pPr>
        <w:pStyle w:val="Voetnoottekst"/>
      </w:pPr>
      <w:r>
        <w:rPr>
          <w:rStyle w:val="Voetnootmarkering"/>
        </w:rPr>
        <w:footnoteRef/>
      </w:r>
      <w:r>
        <w:t xml:space="preserve"> </w:t>
      </w:r>
      <w:r>
        <w:tab/>
        <w:t>Artikel 16.85 lid 2 aanhef, onder a en sluiting Ow</w:t>
      </w:r>
    </w:p>
  </w:footnote>
  <w:footnote w:id="507">
    <w:p w14:paraId="16DD946A" w14:textId="2E379C12" w:rsidR="006A6C2F" w:rsidRDefault="006A6C2F">
      <w:pPr>
        <w:pStyle w:val="Voetnoottekst"/>
      </w:pPr>
      <w:r>
        <w:rPr>
          <w:rStyle w:val="Voetnootmarkering"/>
        </w:rPr>
        <w:footnoteRef/>
      </w:r>
      <w:r>
        <w:t xml:space="preserve"> </w:t>
      </w:r>
      <w:r>
        <w:tab/>
        <w:t>A</w:t>
      </w:r>
      <w:r w:rsidRPr="006A6C2F">
        <w:t xml:space="preserve">rtikel </w:t>
      </w:r>
      <w:bookmarkStart w:id="1255" w:name="_Hlk91854560"/>
      <w:r w:rsidRPr="006A6C2F">
        <w:t xml:space="preserve">2.2, onderdeel </w:t>
      </w:r>
      <w:r w:rsidR="004F474F">
        <w:t>B</w:t>
      </w:r>
      <w:r w:rsidRPr="006A6C2F">
        <w:t xml:space="preserve"> </w:t>
      </w:r>
      <w:r w:rsidR="004F474F">
        <w:t>sub</w:t>
      </w:r>
      <w:r w:rsidRPr="006A6C2F">
        <w:t xml:space="preserve"> 2 aanhef </w:t>
      </w:r>
      <w:r w:rsidR="004D374E">
        <w:t xml:space="preserve">en </w:t>
      </w:r>
      <w:r w:rsidR="004F474F">
        <w:t>sub g sub c</w:t>
      </w:r>
      <w:r w:rsidRPr="006A6C2F">
        <w:t>, Invoeringswet Omgevingswet</w:t>
      </w:r>
      <w:bookmarkEnd w:id="1255"/>
    </w:p>
  </w:footnote>
  <w:footnote w:id="508">
    <w:p w14:paraId="79A90C41" w14:textId="334D1221" w:rsidR="00D86006" w:rsidRDefault="00D86006" w:rsidP="00D86006">
      <w:pPr>
        <w:pStyle w:val="Voetnoottekst"/>
      </w:pPr>
      <w:r>
        <w:rPr>
          <w:rStyle w:val="Voetnootmarkering"/>
        </w:rPr>
        <w:footnoteRef/>
      </w:r>
      <w:r>
        <w:t xml:space="preserve"> </w:t>
      </w:r>
      <w:r>
        <w:tab/>
        <w:t>Artikel 3:45 Awb</w:t>
      </w:r>
    </w:p>
  </w:footnote>
  <w:footnote w:id="509">
    <w:p w14:paraId="65481205" w14:textId="77777777" w:rsidR="00D86006" w:rsidRDefault="00D86006" w:rsidP="00D86006">
      <w:pPr>
        <w:pStyle w:val="Voetnoottekst"/>
      </w:pPr>
      <w:r>
        <w:rPr>
          <w:rStyle w:val="Voetnootmarkering"/>
        </w:rPr>
        <w:footnoteRef/>
      </w:r>
      <w:r>
        <w:t xml:space="preserve"> </w:t>
      </w:r>
      <w:r>
        <w:tab/>
        <w:t>Artikel 3:44 lid 2 Awb</w:t>
      </w:r>
      <w:r w:rsidRPr="002B4E0A">
        <w:t>, van toepassing verklaard in artikel 16.30 lid 2 Ow</w:t>
      </w:r>
    </w:p>
  </w:footnote>
  <w:footnote w:id="510">
    <w:p w14:paraId="18E84620" w14:textId="77777777" w:rsidR="00D86006" w:rsidRDefault="00D86006" w:rsidP="00D86006">
      <w:pPr>
        <w:pStyle w:val="Voetnoottekst"/>
      </w:pPr>
      <w:r>
        <w:rPr>
          <w:rStyle w:val="Voetnootmarkering"/>
        </w:rPr>
        <w:footnoteRef/>
      </w:r>
      <w:r>
        <w:t xml:space="preserve"> </w:t>
      </w:r>
      <w:r>
        <w:tab/>
        <w:t>Artikel 3:44 lid 2 jo 3:44 lid 1 onder b Awb</w:t>
      </w:r>
    </w:p>
  </w:footnote>
  <w:footnote w:id="511">
    <w:p w14:paraId="20A467A8" w14:textId="0794188C" w:rsidR="00D20BC4" w:rsidRDefault="00D20BC4" w:rsidP="00D20BC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w:t>
      </w:r>
      <w:r w:rsidR="003D6ACD">
        <w:t xml:space="preserve">aanhef en </w:t>
      </w:r>
      <w:r w:rsidRPr="00356531">
        <w:t xml:space="preserve">sub g sub </w:t>
      </w:r>
      <w:r w:rsidR="003D6ACD">
        <w:t>c</w:t>
      </w:r>
      <w:r w:rsidRPr="00356531">
        <w:t xml:space="preserve"> Invoeringswet Omgevingswet</w:t>
      </w:r>
    </w:p>
  </w:footnote>
  <w:footnote w:id="512">
    <w:p w14:paraId="5E2954DF" w14:textId="77777777" w:rsidR="00D20BC4" w:rsidRDefault="00D20BC4" w:rsidP="00D20BC4">
      <w:pPr>
        <w:pStyle w:val="Voetnoottekst"/>
      </w:pPr>
      <w:r>
        <w:rPr>
          <w:rStyle w:val="Voetnootmarkering"/>
        </w:rPr>
        <w:footnoteRef/>
      </w:r>
      <w:r>
        <w:t xml:space="preserve"> </w:t>
      </w:r>
      <w:r>
        <w:tab/>
        <w:t>Artikel 6:7 Awb</w:t>
      </w:r>
    </w:p>
  </w:footnote>
  <w:footnote w:id="513">
    <w:p w14:paraId="72A9DBBB" w14:textId="77777777" w:rsidR="00D20BC4" w:rsidRDefault="00D20BC4" w:rsidP="00D20BC4">
      <w:pPr>
        <w:pStyle w:val="Voetnoottekst"/>
      </w:pPr>
      <w:r>
        <w:rPr>
          <w:rStyle w:val="Voetnootmarkering"/>
        </w:rPr>
        <w:footnoteRef/>
      </w:r>
      <w:r>
        <w:t xml:space="preserve"> </w:t>
      </w:r>
      <w:r>
        <w:tab/>
        <w:t>Artikel 6:8 lid 1 Awb</w:t>
      </w:r>
    </w:p>
  </w:footnote>
  <w:footnote w:id="514">
    <w:p w14:paraId="6D6ECD06" w14:textId="77777777" w:rsidR="00B23703" w:rsidRDefault="00B23703" w:rsidP="00B23703">
      <w:pPr>
        <w:pStyle w:val="Voetnoottekst"/>
      </w:pPr>
      <w:r>
        <w:rPr>
          <w:rStyle w:val="Voetnootmarkering"/>
        </w:rPr>
        <w:footnoteRef/>
      </w:r>
      <w:r>
        <w:t xml:space="preserve"> </w:t>
      </w:r>
      <w:r>
        <w:tab/>
        <w:t>Artikel 3:12 Awb en artikelen 12 jo 2 Bekendmakingswet.</w:t>
      </w:r>
    </w:p>
  </w:footnote>
  <w:footnote w:id="515">
    <w:p w14:paraId="0D2617AE" w14:textId="279A93CE" w:rsidR="00DB6EB3" w:rsidRDefault="00DB6EB3" w:rsidP="00DB6EB3">
      <w:pPr>
        <w:pStyle w:val="Voetnoottekst"/>
      </w:pPr>
      <w:r>
        <w:rPr>
          <w:rStyle w:val="Voetnootmarkering"/>
        </w:rPr>
        <w:footnoteRef/>
      </w:r>
      <w:r>
        <w:t xml:space="preserve"> </w:t>
      </w:r>
      <w:r>
        <w:tab/>
      </w:r>
      <w:r w:rsidR="00255AF1" w:rsidRPr="00255AF1">
        <w:t>Artikel 16.85 lid 2 aanhef, onder a en sluiting Ow</w:t>
      </w:r>
      <w:r w:rsidR="00F6116B">
        <w:t>, a</w:t>
      </w:r>
      <w:r w:rsidR="00F6116B" w:rsidRPr="00F6116B">
        <w:t>rtikel 2.2, onderdeel B sub 2 aanhef en sub g sub c, Invoeringswet Omgevingswet</w:t>
      </w:r>
      <w:r w:rsidR="00255AF1" w:rsidRPr="00255AF1">
        <w:t xml:space="preserve"> </w:t>
      </w:r>
      <w:r w:rsidR="00F6116B">
        <w:t>en a</w:t>
      </w:r>
      <w:r>
        <w:t>rtikel 8:1 jo 8:6 lid 1 Awb</w:t>
      </w:r>
    </w:p>
  </w:footnote>
  <w:footnote w:id="516">
    <w:p w14:paraId="0967230A" w14:textId="77777777" w:rsidR="00DB6EB3" w:rsidRDefault="00DB6EB3" w:rsidP="00DB6EB3">
      <w:pPr>
        <w:pStyle w:val="Voetnoottekst"/>
      </w:pPr>
      <w:r>
        <w:rPr>
          <w:rStyle w:val="Voetnootmarkering"/>
        </w:rPr>
        <w:footnoteRef/>
      </w:r>
      <w:r>
        <w:t xml:space="preserve"> </w:t>
      </w:r>
      <w:r>
        <w:tab/>
        <w:t>Artikel 6:7 Awb</w:t>
      </w:r>
    </w:p>
  </w:footnote>
  <w:footnote w:id="517">
    <w:p w14:paraId="5E1D5DB0" w14:textId="4A8595BE" w:rsidR="00D74397" w:rsidRDefault="00D74397">
      <w:pPr>
        <w:pStyle w:val="Voetnoottekst"/>
      </w:pPr>
      <w:r>
        <w:rPr>
          <w:rStyle w:val="Voetnootmarkering"/>
        </w:rPr>
        <w:footnoteRef/>
      </w:r>
      <w:r>
        <w:t xml:space="preserve"> </w:t>
      </w:r>
      <w:r>
        <w:tab/>
      </w:r>
      <w:r w:rsidRPr="00D74397">
        <w:t>Artikel 16.85 lid 2 aanhef, onder a en sluiting Ow</w:t>
      </w:r>
    </w:p>
  </w:footnote>
  <w:footnote w:id="518">
    <w:p w14:paraId="71A7DEF6" w14:textId="77777777" w:rsidR="00D74397" w:rsidRDefault="00D74397" w:rsidP="00D74397">
      <w:pPr>
        <w:pStyle w:val="Voetnoottekst"/>
      </w:pPr>
      <w:r>
        <w:rPr>
          <w:rStyle w:val="Voetnootmarkering"/>
        </w:rPr>
        <w:footnoteRef/>
      </w:r>
      <w:r>
        <w:t xml:space="preserve"> </w:t>
      </w:r>
      <w:r>
        <w:tab/>
        <w:t>A</w:t>
      </w:r>
      <w:r w:rsidRPr="006A6C2F">
        <w:t xml:space="preserve">rtikel 2.2, onderdeel </w:t>
      </w:r>
      <w:r>
        <w:t>B</w:t>
      </w:r>
      <w:r w:rsidRPr="006A6C2F">
        <w:t xml:space="preserve"> </w:t>
      </w:r>
      <w:r>
        <w:t>sub</w:t>
      </w:r>
      <w:r w:rsidRPr="006A6C2F">
        <w:t xml:space="preserve"> 2 aanhef </w:t>
      </w:r>
      <w:r>
        <w:t>en sub g sub c</w:t>
      </w:r>
      <w:r w:rsidRPr="006A6C2F">
        <w:t>, Invoeringswet Omgevingswet</w:t>
      </w:r>
    </w:p>
  </w:footnote>
  <w:footnote w:id="519">
    <w:p w14:paraId="54B7EC48" w14:textId="77777777" w:rsidR="00DB6EB3" w:rsidRDefault="00DB6EB3" w:rsidP="00DB6EB3">
      <w:pPr>
        <w:pStyle w:val="Voetnoottekst"/>
      </w:pPr>
      <w:r>
        <w:rPr>
          <w:rStyle w:val="Voetnootmarkering"/>
        </w:rPr>
        <w:footnoteRef/>
      </w:r>
      <w:r>
        <w:t xml:space="preserve"> </w:t>
      </w:r>
      <w:r>
        <w:tab/>
        <w:t>Artikel 6:8 lid 1 Awb</w:t>
      </w:r>
    </w:p>
  </w:footnote>
  <w:footnote w:id="520">
    <w:p w14:paraId="5163C407" w14:textId="77777777" w:rsidR="00DB6EB3" w:rsidRDefault="00DB6EB3" w:rsidP="00DB6EB3">
      <w:pPr>
        <w:pStyle w:val="Voetnoottekst"/>
      </w:pPr>
      <w:r>
        <w:rPr>
          <w:rStyle w:val="Voetnootmarkering"/>
        </w:rPr>
        <w:footnoteRef/>
      </w:r>
      <w:r>
        <w:t xml:space="preserve"> </w:t>
      </w:r>
      <w:r>
        <w:tab/>
      </w:r>
      <w:r w:rsidRPr="00EC3B83">
        <w:t>Artikel 8:81 Awb</w:t>
      </w:r>
    </w:p>
  </w:footnote>
  <w:footnote w:id="521">
    <w:p w14:paraId="7B641941" w14:textId="77777777" w:rsidR="00DB6EB3" w:rsidRDefault="00DB6EB3" w:rsidP="00DB6EB3">
      <w:pPr>
        <w:pStyle w:val="Voetnoottekst"/>
      </w:pPr>
      <w:r>
        <w:rPr>
          <w:rStyle w:val="Voetnootmarkering"/>
        </w:rPr>
        <w:footnoteRef/>
      </w:r>
      <w:r>
        <w:t xml:space="preserve"> </w:t>
      </w:r>
      <w:r>
        <w:tab/>
        <w:t>Artikel 8:84 lid 2 Awb</w:t>
      </w:r>
    </w:p>
  </w:footnote>
  <w:footnote w:id="522">
    <w:p w14:paraId="4A29D537" w14:textId="77777777" w:rsidR="00DB6EB3" w:rsidRDefault="00DB6EB3" w:rsidP="00DB6EB3">
      <w:pPr>
        <w:pStyle w:val="Voetnoottekst"/>
      </w:pPr>
      <w:r>
        <w:rPr>
          <w:rStyle w:val="Voetnootmarkering"/>
        </w:rPr>
        <w:footnoteRef/>
      </w:r>
      <w:r>
        <w:t xml:space="preserve"> </w:t>
      </w:r>
      <w:r>
        <w:tab/>
        <w:t>Artikel 8:70 Awb</w:t>
      </w:r>
    </w:p>
  </w:footnote>
  <w:footnote w:id="523">
    <w:p w14:paraId="41E56989" w14:textId="77777777" w:rsidR="00DB6EB3" w:rsidRDefault="00DB6EB3" w:rsidP="00DB6EB3">
      <w:pPr>
        <w:pStyle w:val="Voetnoottekst"/>
      </w:pPr>
      <w:r>
        <w:rPr>
          <w:rStyle w:val="Voetnootmarkering"/>
        </w:rPr>
        <w:footnoteRef/>
      </w:r>
      <w:r>
        <w:t xml:space="preserve"> </w:t>
      </w:r>
      <w:r>
        <w:tab/>
        <w:t>Artikel 8:72 lid 1 Awb</w:t>
      </w:r>
    </w:p>
  </w:footnote>
  <w:footnote w:id="524">
    <w:p w14:paraId="190E7C59" w14:textId="77777777" w:rsidR="00DB6EB3" w:rsidRDefault="00DB6EB3" w:rsidP="00DB6EB3">
      <w:pPr>
        <w:pStyle w:val="Voetnoottekst"/>
      </w:pPr>
      <w:r>
        <w:rPr>
          <w:rStyle w:val="Voetnootmarkering"/>
        </w:rPr>
        <w:footnoteRef/>
      </w:r>
      <w:r>
        <w:t xml:space="preserve"> </w:t>
      </w:r>
      <w:r>
        <w:tab/>
        <w:t>Artikel 8:72 lid 2 Awb</w:t>
      </w:r>
    </w:p>
  </w:footnote>
  <w:footnote w:id="525">
    <w:p w14:paraId="5BC5120F" w14:textId="77777777" w:rsidR="00DB6EB3" w:rsidRDefault="00DB6EB3" w:rsidP="00DB6EB3">
      <w:pPr>
        <w:pStyle w:val="Voetnoottekst"/>
      </w:pPr>
      <w:r>
        <w:rPr>
          <w:rStyle w:val="Voetnootmarkering"/>
        </w:rPr>
        <w:footnoteRef/>
      </w:r>
      <w:r>
        <w:t xml:space="preserve"> </w:t>
      </w:r>
      <w:r>
        <w:tab/>
        <w:t>Artikel 8:72 lid 3 Awb</w:t>
      </w:r>
    </w:p>
  </w:footnote>
  <w:footnote w:id="526">
    <w:p w14:paraId="3252BE57" w14:textId="77777777" w:rsidR="00DB6EB3" w:rsidRDefault="00DB6EB3" w:rsidP="00DB6EB3">
      <w:pPr>
        <w:pStyle w:val="Voetnoottekst"/>
      </w:pPr>
      <w:r>
        <w:rPr>
          <w:rStyle w:val="Voetnootmarkering"/>
        </w:rPr>
        <w:footnoteRef/>
      </w:r>
      <w:r>
        <w:t xml:space="preserve"> </w:t>
      </w:r>
      <w:r>
        <w:tab/>
        <w:t>Artikel 8:72 lid 4 Awb</w:t>
      </w:r>
    </w:p>
  </w:footnote>
  <w:footnote w:id="527">
    <w:p w14:paraId="2B5CD0DF" w14:textId="77777777" w:rsidR="00DB6EB3" w:rsidRDefault="00DB6EB3" w:rsidP="00DB6EB3">
      <w:pPr>
        <w:pStyle w:val="Voetnoottekst"/>
      </w:pPr>
      <w:r>
        <w:rPr>
          <w:rStyle w:val="Voetnootmarkering"/>
        </w:rPr>
        <w:footnoteRef/>
      </w:r>
      <w:r>
        <w:t xml:space="preserve"> </w:t>
      </w:r>
      <w:r>
        <w:tab/>
        <w:t>Artikel 8:80 lid 1 Awb</w:t>
      </w:r>
    </w:p>
  </w:footnote>
  <w:footnote w:id="528">
    <w:p w14:paraId="620BFF2E" w14:textId="77777777" w:rsidR="00DD1F70" w:rsidRDefault="00DD1F70" w:rsidP="00DD1F70">
      <w:pPr>
        <w:pStyle w:val="Voetnoottekst"/>
      </w:pPr>
      <w:r>
        <w:rPr>
          <w:rStyle w:val="Voetnootmarkering"/>
        </w:rPr>
        <w:footnoteRef/>
      </w:r>
      <w:r>
        <w:t xml:space="preserve"> </w:t>
      </w:r>
      <w:r>
        <w:tab/>
      </w:r>
      <w:r w:rsidRPr="003E22B6">
        <w:t>Artikel 14.4 lid 1 jo artikel 14.5</w:t>
      </w:r>
      <w:r>
        <w:t xml:space="preserve"> Ob</w:t>
      </w:r>
    </w:p>
  </w:footnote>
  <w:footnote w:id="529">
    <w:p w14:paraId="22C5B682" w14:textId="494937C6" w:rsidR="00DB6EB3" w:rsidRDefault="00DB6EB3" w:rsidP="00DB6EB3">
      <w:pPr>
        <w:pStyle w:val="Voetnoottekst"/>
      </w:pPr>
      <w:r>
        <w:rPr>
          <w:rStyle w:val="Voetnootmarkering"/>
        </w:rPr>
        <w:footnoteRef/>
      </w:r>
      <w:r>
        <w:t xml:space="preserve"> </w:t>
      </w:r>
      <w:r>
        <w:tab/>
      </w:r>
      <w:r w:rsidR="00D63D7A">
        <w:t>Bijlage VIII Ob</w:t>
      </w:r>
    </w:p>
  </w:footnote>
  <w:footnote w:id="530">
    <w:p w14:paraId="15F7553F" w14:textId="77777777" w:rsidR="00DB6EB3" w:rsidRDefault="00DB6EB3" w:rsidP="00DB6EB3">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531">
    <w:p w14:paraId="4C8E1852" w14:textId="77777777" w:rsidR="00DB6EB3" w:rsidRDefault="00DB6EB3" w:rsidP="00DB6EB3">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532">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9EAD6E" w14:textId="77777777" w:rsidR="002D10A5" w:rsidRDefault="002D10A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17839C95"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30F2B5C1"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1A0A4F2F" w:rsidR="0078768C" w:rsidRPr="00CA6C0C" w:rsidRDefault="00A70AFD" w:rsidP="00FF3E80">
          <w:r>
            <w:fldChar w:fldCharType="begin"/>
          </w:r>
          <w:r>
            <w:instrText xml:space="preserve"> SAVEDATE  \@ "d MMMM yyyy" </w:instrText>
          </w:r>
          <w:r>
            <w:fldChar w:fldCharType="separate"/>
          </w:r>
          <w:r w:rsidR="00CA31C5">
            <w:rPr>
              <w:noProof/>
            </w:rPr>
            <w:t>21 november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AB7B07" w14:textId="77777777" w:rsidR="002D10A5" w:rsidRDefault="002D10A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73E04E75"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D33EA9">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D33EA9">
      <w:rPr>
        <w:noProof/>
      </w:rPr>
      <w:t>3.0.0</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D33EA9">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CA31C5">
      <w:rPr>
        <w:noProof/>
      </w:rPr>
      <w:t>21 november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DC147C96"/>
    <w:lvl w:ilvl="0">
      <w:start w:val="1"/>
      <w:numFmt w:val="decimal"/>
      <w:lvlText w:val="%1."/>
      <w:lvlJc w:val="left"/>
      <w:pPr>
        <w:tabs>
          <w:tab w:val="num" w:pos="360"/>
        </w:tabs>
        <w:ind w:left="360" w:hanging="360"/>
      </w:pPr>
    </w:lvl>
  </w:abstractNum>
  <w:abstractNum w:abstractNumId="1" w15:restartNumberingAfterBreak="0">
    <w:nsid w:val="0278764E"/>
    <w:multiLevelType w:val="hybridMultilevel"/>
    <w:tmpl w:val="C248BFF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3"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5E41C14"/>
    <w:multiLevelType w:val="hybridMultilevel"/>
    <w:tmpl w:val="8DB0294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6" w15:restartNumberingAfterBreak="0">
    <w:nsid w:val="1AE60F20"/>
    <w:multiLevelType w:val="hybridMultilevel"/>
    <w:tmpl w:val="D2F0D13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7"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8" w15:restartNumberingAfterBreak="0">
    <w:nsid w:val="2859117B"/>
    <w:multiLevelType w:val="hybridMultilevel"/>
    <w:tmpl w:val="91981494"/>
    <w:lvl w:ilvl="0" w:tplc="04130001">
      <w:start w:val="1"/>
      <w:numFmt w:val="bullet"/>
      <w:lvlText w:val=""/>
      <w:lvlJc w:val="left"/>
      <w:pPr>
        <w:ind w:left="720" w:hanging="360"/>
      </w:pPr>
      <w:rPr>
        <w:rFonts w:ascii="Symbol" w:hAnsi="Symbol" w:hint="default"/>
      </w:rPr>
    </w:lvl>
    <w:lvl w:ilvl="1" w:tplc="04130003">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9" w15:restartNumberingAfterBreak="0">
    <w:nsid w:val="2DC23958"/>
    <w:multiLevelType w:val="hybridMultilevel"/>
    <w:tmpl w:val="913E878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0" w15:restartNumberingAfterBreak="0">
    <w:nsid w:val="301428A7"/>
    <w:multiLevelType w:val="hybridMultilevel"/>
    <w:tmpl w:val="87D46472"/>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1" w15:restartNumberingAfterBreak="0">
    <w:nsid w:val="455B05A0"/>
    <w:multiLevelType w:val="hybridMultilevel"/>
    <w:tmpl w:val="FA566524"/>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2" w15:restartNumberingAfterBreak="0">
    <w:nsid w:val="4B484CC6"/>
    <w:multiLevelType w:val="hybridMultilevel"/>
    <w:tmpl w:val="050AB556"/>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3" w15:restartNumberingAfterBreak="0">
    <w:nsid w:val="4BD15FB0"/>
    <w:multiLevelType w:val="hybridMultilevel"/>
    <w:tmpl w:val="4E5A2828"/>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15" w15:restartNumberingAfterBreak="0">
    <w:nsid w:val="615122D1"/>
    <w:multiLevelType w:val="hybridMultilevel"/>
    <w:tmpl w:val="CAC47D3E"/>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6" w15:restartNumberingAfterBreak="0">
    <w:nsid w:val="686127A0"/>
    <w:multiLevelType w:val="multilevel"/>
    <w:tmpl w:val="064E1FBA"/>
    <w:lvl w:ilvl="0">
      <w:start w:val="1"/>
      <w:numFmt w:val="decimal"/>
      <w:lvlText w:val="Tabel %1"/>
      <w:lvlJc w:val="left"/>
      <w:pPr>
        <w:tabs>
          <w:tab w:val="num" w:pos="850"/>
        </w:tabs>
        <w:ind w:left="0" w:firstLine="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7" w15:restartNumberingAfterBreak="0">
    <w:nsid w:val="6A4A6EF2"/>
    <w:multiLevelType w:val="hybridMultilevel"/>
    <w:tmpl w:val="2BBC46C0"/>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18" w15:restartNumberingAfterBreak="0">
    <w:nsid w:val="6A800286"/>
    <w:multiLevelType w:val="multilevel"/>
    <w:tmpl w:val="C554A61E"/>
    <w:lvl w:ilvl="0">
      <w:start w:val="1"/>
      <w:numFmt w:val="upperLetter"/>
      <w:lvlRestart w:val="0"/>
      <w:lvlText w:val="%1"/>
      <w:lvlJc w:val="left"/>
      <w:pPr>
        <w:tabs>
          <w:tab w:val="num" w:pos="0"/>
        </w:tabs>
        <w:ind w:left="0" w:hanging="1134"/>
      </w:pPr>
    </w:lvl>
    <w:lvl w:ilvl="1">
      <w:start w:val="1"/>
      <w:numFmt w:val="decimal"/>
      <w:lvlText w:val="%2"/>
      <w:lvlJc w:val="left"/>
      <w:pPr>
        <w:tabs>
          <w:tab w:val="num" w:pos="0"/>
        </w:tabs>
        <w:ind w:left="0" w:hanging="1134"/>
      </w:pPr>
    </w:lvl>
    <w:lvl w:ilvl="2">
      <w:start w:val="1"/>
      <w:numFmt w:val="decimal"/>
      <w:lvlText w:val="%2.%3"/>
      <w:lvlJc w:val="left"/>
      <w:pPr>
        <w:tabs>
          <w:tab w:val="num" w:pos="0"/>
        </w:tabs>
        <w:ind w:left="0" w:hanging="1134"/>
      </w:pPr>
    </w:lvl>
    <w:lvl w:ilvl="3">
      <w:start w:val="1"/>
      <w:numFmt w:val="decimal"/>
      <w:lvlText w:val="%2.%3.%4"/>
      <w:lvlJc w:val="left"/>
      <w:pPr>
        <w:tabs>
          <w:tab w:val="num" w:pos="0"/>
        </w:tabs>
        <w:ind w:left="0" w:hanging="1134"/>
      </w:pPr>
    </w:lvl>
    <w:lvl w:ilvl="4">
      <w:start w:val="1"/>
      <w:numFmt w:val="decimal"/>
      <w:lvlText w:val="%2.%3.%4.%5"/>
      <w:lvlJc w:val="left"/>
      <w:pPr>
        <w:tabs>
          <w:tab w:val="num" w:pos="0"/>
        </w:tabs>
        <w:ind w:left="0" w:hanging="1134"/>
      </w:pPr>
    </w:lvl>
    <w:lvl w:ilvl="5">
      <w:start w:val="1"/>
      <w:numFmt w:val="none"/>
      <w:suff w:val="nothing"/>
      <w:lvlText w:val=""/>
      <w:lvlJc w:val="left"/>
      <w:pPr>
        <w:ind w:left="0" w:firstLine="0"/>
      </w:pPr>
    </w:lvl>
    <w:lvl w:ilvl="6">
      <w:start w:val="1"/>
      <w:numFmt w:val="decimal"/>
      <w:lvlRestart w:val="0"/>
      <w:lvlText w:val="Bijlage %7"/>
      <w:lvlJc w:val="left"/>
      <w:pPr>
        <w:tabs>
          <w:tab w:val="num" w:pos="0"/>
        </w:tabs>
        <w:ind w:left="0" w:hanging="1134"/>
      </w:pPr>
    </w:lvl>
    <w:lvl w:ilvl="7">
      <w:start w:val="1"/>
      <w:numFmt w:val="decimal"/>
      <w:lvlRestart w:val="0"/>
      <w:lvlText w:val="Figuur %8"/>
      <w:lvlJc w:val="left"/>
      <w:pPr>
        <w:tabs>
          <w:tab w:val="num" w:pos="0"/>
        </w:tabs>
        <w:ind w:left="0" w:hanging="1134"/>
      </w:pPr>
    </w:lvl>
    <w:lvl w:ilvl="8">
      <w:start w:val="1"/>
      <w:numFmt w:val="decimal"/>
      <w:lvlRestart w:val="0"/>
      <w:lvlText w:val="Tabel %9"/>
      <w:lvlJc w:val="left"/>
      <w:pPr>
        <w:tabs>
          <w:tab w:val="num" w:pos="0"/>
        </w:tabs>
        <w:ind w:left="0" w:hanging="1134"/>
      </w:pPr>
    </w:lvl>
  </w:abstractNum>
  <w:abstractNum w:abstractNumId="19" w15:restartNumberingAfterBreak="0">
    <w:nsid w:val="6BA0372B"/>
    <w:multiLevelType w:val="multilevel"/>
    <w:tmpl w:val="CA2EBF44"/>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20"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abstractNum w:abstractNumId="21" w15:restartNumberingAfterBreak="0">
    <w:nsid w:val="6FFA17DB"/>
    <w:multiLevelType w:val="hybridMultilevel"/>
    <w:tmpl w:val="D5E6919A"/>
    <w:lvl w:ilvl="0" w:tplc="04130001">
      <w:start w:val="1"/>
      <w:numFmt w:val="bullet"/>
      <w:lvlText w:val=""/>
      <w:lvlJc w:val="left"/>
      <w:pPr>
        <w:ind w:left="720" w:hanging="360"/>
      </w:pPr>
      <w:rPr>
        <w:rFonts w:ascii="Symbol" w:hAnsi="Symbol"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16cid:durableId="1629507724">
    <w:abstractNumId w:val="20"/>
  </w:num>
  <w:num w:numId="2" w16cid:durableId="94786786">
    <w:abstractNumId w:val="14"/>
  </w:num>
  <w:num w:numId="3" w16cid:durableId="1155757750">
    <w:abstractNumId w:val="2"/>
  </w:num>
  <w:num w:numId="4" w16cid:durableId="504901591">
    <w:abstractNumId w:val="7"/>
  </w:num>
  <w:num w:numId="5" w16cid:durableId="1055547181">
    <w:abstractNumId w:val="5"/>
  </w:num>
  <w:num w:numId="6" w16cid:durableId="7072184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9347747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069113779">
    <w:abstractNumId w:val="15"/>
  </w:num>
  <w:num w:numId="40" w16cid:durableId="9249935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70205007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64504260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20598892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169865102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144684657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4182119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89713287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22468474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166902215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14409534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16cid:durableId="116759718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16cid:durableId="18426239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16cid:durableId="122244688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16cid:durableId="9503600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16cid:durableId="9460365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16cid:durableId="1131023826">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16cid:durableId="146658048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16cid:durableId="23593885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16cid:durableId="15852645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16cid:durableId="1060249347">
    <w:abstractNumId w:val="11"/>
  </w:num>
  <w:num w:numId="77" w16cid:durableId="1089890698">
    <w:abstractNumId w:val="6"/>
  </w:num>
  <w:num w:numId="78" w16cid:durableId="1677881045">
    <w:abstractNumId w:val="9"/>
  </w:num>
  <w:num w:numId="79" w16cid:durableId="1216160983">
    <w:abstractNumId w:val="17"/>
  </w:num>
  <w:num w:numId="80" w16cid:durableId="1563248429">
    <w:abstractNumId w:val="13"/>
  </w:num>
  <w:num w:numId="81" w16cid:durableId="1315261938">
    <w:abstractNumId w:val="8"/>
  </w:num>
  <w:num w:numId="82" w16cid:durableId="2125609769">
    <w:abstractNumId w:val="4"/>
  </w:num>
  <w:num w:numId="83" w16cid:durableId="153957916">
    <w:abstractNumId w:val="1"/>
  </w:num>
  <w:num w:numId="84" w16cid:durableId="1474252551">
    <w:abstractNumId w:val="10"/>
  </w:num>
  <w:num w:numId="85" w16cid:durableId="1904412842">
    <w:abstractNumId w:val="21"/>
  </w:num>
  <w:num w:numId="86" w16cid:durableId="415517551">
    <w:abstractNumId w:val="12"/>
  </w:num>
  <w:num w:numId="87" w16cid:durableId="147021138">
    <w:abstractNumId w:val="16"/>
  </w:num>
  <w:num w:numId="88" w16cid:durableId="654067854">
    <w:abstractNumId w:val="3"/>
  </w:num>
  <w:num w:numId="89" w16cid:durableId="19774417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16cid:durableId="44134264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16cid:durableId="1637904319">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16cid:durableId="61410323">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16cid:durableId="127074377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16cid:durableId="140779678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16cid:durableId="136478929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16cid:durableId="181097558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16cid:durableId="165537399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16cid:durableId="181988321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16cid:durableId="14473901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16cid:durableId="852841355">
    <w:abstractNumId w:val="0"/>
  </w:num>
  <w:num w:numId="101" w16cid:durableId="1692687373">
    <w:abstractNumId w:val="18"/>
  </w:num>
  <w:num w:numId="102" w16cid:durableId="983313025">
    <w:abstractNumId w:val="19"/>
  </w:num>
  <w:num w:numId="103" w16cid:durableId="52332537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16cid:durableId="79884459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16cid:durableId="119296261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16cid:durableId="214461599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16cid:durableId="197725157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16cid:durableId="3139314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16cid:durableId="2044089757">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16cid:durableId="988747032">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16cid:durableId="10664142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16cid:durableId="200212541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2"/>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ienke Jansen">
    <w15:presenceInfo w15:providerId="AD" w15:userId="S::n.jansen@geonovum.nl::d45c861b-db3d-4723-b385-372a792c477f"/>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9-8-2022"/>
    <w:docVar w:name="ID01" w:val="basistekst"/>
    <w:docVar w:name="ID01_CAPS" w:val="Basistekst"/>
    <w:docVar w:name="ID01+" w:val="de basistekst"/>
    <w:docVar w:name="ID01+_CAPS" w:val="De basistekst"/>
    <w:docVar w:name="ID02" w:val="de"/>
    <w:docVar w:name="ID03" w:val="bt"/>
    <w:docVar w:name="ID04" w:val="3.0.0"/>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08A"/>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2EE6"/>
    <w:rsid w:val="0000302B"/>
    <w:rsid w:val="00003088"/>
    <w:rsid w:val="000030A7"/>
    <w:rsid w:val="000030F6"/>
    <w:rsid w:val="000031A2"/>
    <w:rsid w:val="00003291"/>
    <w:rsid w:val="0000329E"/>
    <w:rsid w:val="000032B9"/>
    <w:rsid w:val="000033C5"/>
    <w:rsid w:val="0000345F"/>
    <w:rsid w:val="000034F9"/>
    <w:rsid w:val="000035CD"/>
    <w:rsid w:val="000036C2"/>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2F4"/>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C7"/>
    <w:rsid w:val="000061F1"/>
    <w:rsid w:val="00006203"/>
    <w:rsid w:val="0000623E"/>
    <w:rsid w:val="0000624D"/>
    <w:rsid w:val="0000633F"/>
    <w:rsid w:val="00006438"/>
    <w:rsid w:val="00006492"/>
    <w:rsid w:val="00006759"/>
    <w:rsid w:val="0000676D"/>
    <w:rsid w:val="000067A6"/>
    <w:rsid w:val="000068C5"/>
    <w:rsid w:val="0000690D"/>
    <w:rsid w:val="00006B91"/>
    <w:rsid w:val="00006BCD"/>
    <w:rsid w:val="00006CFF"/>
    <w:rsid w:val="00006E5D"/>
    <w:rsid w:val="00006E72"/>
    <w:rsid w:val="00006ED4"/>
    <w:rsid w:val="00006F0F"/>
    <w:rsid w:val="0000703D"/>
    <w:rsid w:val="000070BB"/>
    <w:rsid w:val="000071D2"/>
    <w:rsid w:val="000071FD"/>
    <w:rsid w:val="00007291"/>
    <w:rsid w:val="00007321"/>
    <w:rsid w:val="0000741E"/>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0F88"/>
    <w:rsid w:val="000112BE"/>
    <w:rsid w:val="000112C4"/>
    <w:rsid w:val="000112CC"/>
    <w:rsid w:val="00011683"/>
    <w:rsid w:val="000116CA"/>
    <w:rsid w:val="0001173D"/>
    <w:rsid w:val="00011768"/>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952"/>
    <w:rsid w:val="00012B8D"/>
    <w:rsid w:val="00012B96"/>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0DC"/>
    <w:rsid w:val="00014111"/>
    <w:rsid w:val="00014230"/>
    <w:rsid w:val="00014280"/>
    <w:rsid w:val="000142A0"/>
    <w:rsid w:val="00014316"/>
    <w:rsid w:val="0001435F"/>
    <w:rsid w:val="00014394"/>
    <w:rsid w:val="000143A5"/>
    <w:rsid w:val="00014416"/>
    <w:rsid w:val="000144D2"/>
    <w:rsid w:val="00014573"/>
    <w:rsid w:val="0001464B"/>
    <w:rsid w:val="00014768"/>
    <w:rsid w:val="000147AA"/>
    <w:rsid w:val="000147C4"/>
    <w:rsid w:val="000149A7"/>
    <w:rsid w:val="00014BD7"/>
    <w:rsid w:val="00014C94"/>
    <w:rsid w:val="00014CAA"/>
    <w:rsid w:val="00014CB2"/>
    <w:rsid w:val="00014D1E"/>
    <w:rsid w:val="00014D74"/>
    <w:rsid w:val="00014FE2"/>
    <w:rsid w:val="000151D4"/>
    <w:rsid w:val="0001529C"/>
    <w:rsid w:val="000152A3"/>
    <w:rsid w:val="000152DC"/>
    <w:rsid w:val="00015370"/>
    <w:rsid w:val="000153B9"/>
    <w:rsid w:val="00015423"/>
    <w:rsid w:val="000154D8"/>
    <w:rsid w:val="00015503"/>
    <w:rsid w:val="000155B4"/>
    <w:rsid w:val="000156F2"/>
    <w:rsid w:val="00015701"/>
    <w:rsid w:val="0001571E"/>
    <w:rsid w:val="00015835"/>
    <w:rsid w:val="0001583B"/>
    <w:rsid w:val="0001587B"/>
    <w:rsid w:val="00015B92"/>
    <w:rsid w:val="00015BAD"/>
    <w:rsid w:val="00015C74"/>
    <w:rsid w:val="00015CA2"/>
    <w:rsid w:val="00015D0D"/>
    <w:rsid w:val="00015E84"/>
    <w:rsid w:val="00015EE1"/>
    <w:rsid w:val="0001608D"/>
    <w:rsid w:val="00016134"/>
    <w:rsid w:val="00016212"/>
    <w:rsid w:val="00016365"/>
    <w:rsid w:val="000163C6"/>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2E5"/>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8E7"/>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CB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0A8"/>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D5"/>
    <w:rsid w:val="00024CEA"/>
    <w:rsid w:val="00024D36"/>
    <w:rsid w:val="00024DF3"/>
    <w:rsid w:val="00024E07"/>
    <w:rsid w:val="00024EC5"/>
    <w:rsid w:val="00024F5A"/>
    <w:rsid w:val="00024FEB"/>
    <w:rsid w:val="00025052"/>
    <w:rsid w:val="00025153"/>
    <w:rsid w:val="000251A7"/>
    <w:rsid w:val="000251B8"/>
    <w:rsid w:val="00025301"/>
    <w:rsid w:val="00025397"/>
    <w:rsid w:val="0002547C"/>
    <w:rsid w:val="0002548D"/>
    <w:rsid w:val="0002550B"/>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A0"/>
    <w:rsid w:val="000260E9"/>
    <w:rsid w:val="00026183"/>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9B"/>
    <w:rsid w:val="000275E5"/>
    <w:rsid w:val="00027624"/>
    <w:rsid w:val="000277C2"/>
    <w:rsid w:val="000277E8"/>
    <w:rsid w:val="00027803"/>
    <w:rsid w:val="000278F9"/>
    <w:rsid w:val="00027914"/>
    <w:rsid w:val="0002799C"/>
    <w:rsid w:val="000279A9"/>
    <w:rsid w:val="00027A61"/>
    <w:rsid w:val="00027B49"/>
    <w:rsid w:val="00027BC6"/>
    <w:rsid w:val="00027BC8"/>
    <w:rsid w:val="00027CA6"/>
    <w:rsid w:val="00027D82"/>
    <w:rsid w:val="00027D8F"/>
    <w:rsid w:val="00027E40"/>
    <w:rsid w:val="00027E47"/>
    <w:rsid w:val="00027FA1"/>
    <w:rsid w:val="00027FF7"/>
    <w:rsid w:val="00030180"/>
    <w:rsid w:val="000301D3"/>
    <w:rsid w:val="00030341"/>
    <w:rsid w:val="00030342"/>
    <w:rsid w:val="000303BB"/>
    <w:rsid w:val="000303E1"/>
    <w:rsid w:val="0003067C"/>
    <w:rsid w:val="0003071F"/>
    <w:rsid w:val="00030761"/>
    <w:rsid w:val="000307FF"/>
    <w:rsid w:val="00030819"/>
    <w:rsid w:val="00030906"/>
    <w:rsid w:val="00030A1B"/>
    <w:rsid w:val="00030CDF"/>
    <w:rsid w:val="00030D0F"/>
    <w:rsid w:val="00030D6F"/>
    <w:rsid w:val="00030D88"/>
    <w:rsid w:val="00030EA9"/>
    <w:rsid w:val="00030F3D"/>
    <w:rsid w:val="00030FFD"/>
    <w:rsid w:val="0003104A"/>
    <w:rsid w:val="000310D1"/>
    <w:rsid w:val="000311D7"/>
    <w:rsid w:val="00031201"/>
    <w:rsid w:val="00031212"/>
    <w:rsid w:val="0003133A"/>
    <w:rsid w:val="00031463"/>
    <w:rsid w:val="000314C2"/>
    <w:rsid w:val="00031560"/>
    <w:rsid w:val="00031579"/>
    <w:rsid w:val="0003157D"/>
    <w:rsid w:val="0003177B"/>
    <w:rsid w:val="00031D37"/>
    <w:rsid w:val="00032041"/>
    <w:rsid w:val="0003206D"/>
    <w:rsid w:val="0003206F"/>
    <w:rsid w:val="000322BE"/>
    <w:rsid w:val="000324B6"/>
    <w:rsid w:val="000325D4"/>
    <w:rsid w:val="00032767"/>
    <w:rsid w:val="000327A6"/>
    <w:rsid w:val="00032A9A"/>
    <w:rsid w:val="00032B92"/>
    <w:rsid w:val="00032C31"/>
    <w:rsid w:val="00032CAE"/>
    <w:rsid w:val="00032CE6"/>
    <w:rsid w:val="00032D81"/>
    <w:rsid w:val="00032D8B"/>
    <w:rsid w:val="00032D98"/>
    <w:rsid w:val="00032E54"/>
    <w:rsid w:val="00032EA8"/>
    <w:rsid w:val="00032F98"/>
    <w:rsid w:val="00033024"/>
    <w:rsid w:val="0003312F"/>
    <w:rsid w:val="000333A8"/>
    <w:rsid w:val="000334A0"/>
    <w:rsid w:val="0003357B"/>
    <w:rsid w:val="000336E5"/>
    <w:rsid w:val="00033711"/>
    <w:rsid w:val="00033847"/>
    <w:rsid w:val="0003388B"/>
    <w:rsid w:val="000338E8"/>
    <w:rsid w:val="00033949"/>
    <w:rsid w:val="000339C5"/>
    <w:rsid w:val="00033AA8"/>
    <w:rsid w:val="00033AB2"/>
    <w:rsid w:val="00033BBE"/>
    <w:rsid w:val="00033CF5"/>
    <w:rsid w:val="00033E15"/>
    <w:rsid w:val="00033E2C"/>
    <w:rsid w:val="00033E50"/>
    <w:rsid w:val="00034014"/>
    <w:rsid w:val="0003408B"/>
    <w:rsid w:val="00034188"/>
    <w:rsid w:val="000343B5"/>
    <w:rsid w:val="0003446E"/>
    <w:rsid w:val="0003452D"/>
    <w:rsid w:val="000345A8"/>
    <w:rsid w:val="0003470A"/>
    <w:rsid w:val="0003472D"/>
    <w:rsid w:val="00034A83"/>
    <w:rsid w:val="00034B99"/>
    <w:rsid w:val="00034C60"/>
    <w:rsid w:val="00034D04"/>
    <w:rsid w:val="00034F74"/>
    <w:rsid w:val="00035021"/>
    <w:rsid w:val="0003502E"/>
    <w:rsid w:val="0003512A"/>
    <w:rsid w:val="00035197"/>
    <w:rsid w:val="00035299"/>
    <w:rsid w:val="0003529F"/>
    <w:rsid w:val="000353E9"/>
    <w:rsid w:val="00035457"/>
    <w:rsid w:val="0003554C"/>
    <w:rsid w:val="00035833"/>
    <w:rsid w:val="0003583D"/>
    <w:rsid w:val="000358D4"/>
    <w:rsid w:val="000358EB"/>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42"/>
    <w:rsid w:val="00036C98"/>
    <w:rsid w:val="00036D48"/>
    <w:rsid w:val="00036D79"/>
    <w:rsid w:val="00036E3B"/>
    <w:rsid w:val="00036E4A"/>
    <w:rsid w:val="00036ED0"/>
    <w:rsid w:val="00036F5E"/>
    <w:rsid w:val="00036F70"/>
    <w:rsid w:val="00036F8F"/>
    <w:rsid w:val="00036F9D"/>
    <w:rsid w:val="00036FAF"/>
    <w:rsid w:val="00036FB8"/>
    <w:rsid w:val="00037022"/>
    <w:rsid w:val="000370D9"/>
    <w:rsid w:val="000370E7"/>
    <w:rsid w:val="000371C4"/>
    <w:rsid w:val="0003729F"/>
    <w:rsid w:val="00037369"/>
    <w:rsid w:val="0003776F"/>
    <w:rsid w:val="000378A4"/>
    <w:rsid w:val="000378B5"/>
    <w:rsid w:val="00037902"/>
    <w:rsid w:val="00037928"/>
    <w:rsid w:val="00037BAD"/>
    <w:rsid w:val="00037C1E"/>
    <w:rsid w:val="00037D86"/>
    <w:rsid w:val="00037F12"/>
    <w:rsid w:val="00037FE4"/>
    <w:rsid w:val="0004008C"/>
    <w:rsid w:val="000400C1"/>
    <w:rsid w:val="00040125"/>
    <w:rsid w:val="000402ED"/>
    <w:rsid w:val="000403D3"/>
    <w:rsid w:val="0004042A"/>
    <w:rsid w:val="00040523"/>
    <w:rsid w:val="00040563"/>
    <w:rsid w:val="00040564"/>
    <w:rsid w:val="00040599"/>
    <w:rsid w:val="000406C4"/>
    <w:rsid w:val="0004079C"/>
    <w:rsid w:val="0004094A"/>
    <w:rsid w:val="00040983"/>
    <w:rsid w:val="00040BCC"/>
    <w:rsid w:val="0004128E"/>
    <w:rsid w:val="0004131A"/>
    <w:rsid w:val="00041327"/>
    <w:rsid w:val="00041357"/>
    <w:rsid w:val="0004136F"/>
    <w:rsid w:val="000414E5"/>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36"/>
    <w:rsid w:val="000422BF"/>
    <w:rsid w:val="0004236F"/>
    <w:rsid w:val="0004277A"/>
    <w:rsid w:val="000427E1"/>
    <w:rsid w:val="00042888"/>
    <w:rsid w:val="000428E9"/>
    <w:rsid w:val="000428F3"/>
    <w:rsid w:val="00042B5C"/>
    <w:rsid w:val="00042B90"/>
    <w:rsid w:val="00042BA4"/>
    <w:rsid w:val="00042C89"/>
    <w:rsid w:val="00042D35"/>
    <w:rsid w:val="00042D6E"/>
    <w:rsid w:val="00043214"/>
    <w:rsid w:val="00043215"/>
    <w:rsid w:val="0004326A"/>
    <w:rsid w:val="000432A1"/>
    <w:rsid w:val="000432DF"/>
    <w:rsid w:val="00043367"/>
    <w:rsid w:val="000433A7"/>
    <w:rsid w:val="00043660"/>
    <w:rsid w:val="00043682"/>
    <w:rsid w:val="000436C7"/>
    <w:rsid w:val="00043708"/>
    <w:rsid w:val="00043719"/>
    <w:rsid w:val="0004387A"/>
    <w:rsid w:val="00043926"/>
    <w:rsid w:val="000439C6"/>
    <w:rsid w:val="00043AA1"/>
    <w:rsid w:val="00043AA6"/>
    <w:rsid w:val="00043CE5"/>
    <w:rsid w:val="00043D44"/>
    <w:rsid w:val="00043D5B"/>
    <w:rsid w:val="00043D6E"/>
    <w:rsid w:val="00043DA7"/>
    <w:rsid w:val="00043E43"/>
    <w:rsid w:val="00043F97"/>
    <w:rsid w:val="0004409A"/>
    <w:rsid w:val="00044289"/>
    <w:rsid w:val="00044353"/>
    <w:rsid w:val="0004449C"/>
    <w:rsid w:val="000444EB"/>
    <w:rsid w:val="00044569"/>
    <w:rsid w:val="000445CA"/>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AFE"/>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6C5"/>
    <w:rsid w:val="000468FA"/>
    <w:rsid w:val="00046A82"/>
    <w:rsid w:val="00046AF4"/>
    <w:rsid w:val="00046CA2"/>
    <w:rsid w:val="00046D4D"/>
    <w:rsid w:val="00046DB4"/>
    <w:rsid w:val="00046EC9"/>
    <w:rsid w:val="0004708F"/>
    <w:rsid w:val="000471BF"/>
    <w:rsid w:val="00047240"/>
    <w:rsid w:val="0004726C"/>
    <w:rsid w:val="0004726D"/>
    <w:rsid w:val="000473A5"/>
    <w:rsid w:val="00047430"/>
    <w:rsid w:val="000474BD"/>
    <w:rsid w:val="0004752F"/>
    <w:rsid w:val="00047626"/>
    <w:rsid w:val="00047703"/>
    <w:rsid w:val="00047705"/>
    <w:rsid w:val="000477F3"/>
    <w:rsid w:val="000479F3"/>
    <w:rsid w:val="00047A25"/>
    <w:rsid w:val="00047C3A"/>
    <w:rsid w:val="00047C7D"/>
    <w:rsid w:val="00047D03"/>
    <w:rsid w:val="00047DAF"/>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EEC"/>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05"/>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132"/>
    <w:rsid w:val="00053394"/>
    <w:rsid w:val="000533A0"/>
    <w:rsid w:val="000534C4"/>
    <w:rsid w:val="0005352C"/>
    <w:rsid w:val="0005365F"/>
    <w:rsid w:val="0005389B"/>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0D6"/>
    <w:rsid w:val="000571D9"/>
    <w:rsid w:val="000577D6"/>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32B"/>
    <w:rsid w:val="00060676"/>
    <w:rsid w:val="00060796"/>
    <w:rsid w:val="00060885"/>
    <w:rsid w:val="000608DD"/>
    <w:rsid w:val="00060A07"/>
    <w:rsid w:val="00060A1F"/>
    <w:rsid w:val="00060D18"/>
    <w:rsid w:val="00060D49"/>
    <w:rsid w:val="00060DAA"/>
    <w:rsid w:val="00060FA6"/>
    <w:rsid w:val="00060FF8"/>
    <w:rsid w:val="000610A0"/>
    <w:rsid w:val="00061140"/>
    <w:rsid w:val="00061182"/>
    <w:rsid w:val="00061299"/>
    <w:rsid w:val="0006129F"/>
    <w:rsid w:val="000612FC"/>
    <w:rsid w:val="00061454"/>
    <w:rsid w:val="0006148B"/>
    <w:rsid w:val="000614A1"/>
    <w:rsid w:val="00061546"/>
    <w:rsid w:val="0006158B"/>
    <w:rsid w:val="00061706"/>
    <w:rsid w:val="0006171F"/>
    <w:rsid w:val="00061812"/>
    <w:rsid w:val="0006192A"/>
    <w:rsid w:val="000619F3"/>
    <w:rsid w:val="00061A15"/>
    <w:rsid w:val="00061D2E"/>
    <w:rsid w:val="00061F61"/>
    <w:rsid w:val="00062137"/>
    <w:rsid w:val="000622A6"/>
    <w:rsid w:val="0006237C"/>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70"/>
    <w:rsid w:val="00063FD8"/>
    <w:rsid w:val="00064050"/>
    <w:rsid w:val="0006407F"/>
    <w:rsid w:val="0006410D"/>
    <w:rsid w:val="0006411B"/>
    <w:rsid w:val="0006413E"/>
    <w:rsid w:val="0006439C"/>
    <w:rsid w:val="0006443F"/>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05"/>
    <w:rsid w:val="00065882"/>
    <w:rsid w:val="00065946"/>
    <w:rsid w:val="00065A0D"/>
    <w:rsid w:val="00065A64"/>
    <w:rsid w:val="00065A83"/>
    <w:rsid w:val="00065A9A"/>
    <w:rsid w:val="00065B24"/>
    <w:rsid w:val="00065D83"/>
    <w:rsid w:val="00065E1B"/>
    <w:rsid w:val="00065EBE"/>
    <w:rsid w:val="00065EF7"/>
    <w:rsid w:val="00065F21"/>
    <w:rsid w:val="00065F61"/>
    <w:rsid w:val="000661E1"/>
    <w:rsid w:val="0006627B"/>
    <w:rsid w:val="000662F7"/>
    <w:rsid w:val="0006638C"/>
    <w:rsid w:val="000663B5"/>
    <w:rsid w:val="000663E2"/>
    <w:rsid w:val="0006640C"/>
    <w:rsid w:val="000665E6"/>
    <w:rsid w:val="0006669D"/>
    <w:rsid w:val="000666A4"/>
    <w:rsid w:val="000666B0"/>
    <w:rsid w:val="000666BA"/>
    <w:rsid w:val="00066716"/>
    <w:rsid w:val="00066726"/>
    <w:rsid w:val="00066AAB"/>
    <w:rsid w:val="00066B45"/>
    <w:rsid w:val="00066BE5"/>
    <w:rsid w:val="00066D38"/>
    <w:rsid w:val="00066D76"/>
    <w:rsid w:val="00066E0D"/>
    <w:rsid w:val="00066E44"/>
    <w:rsid w:val="00067104"/>
    <w:rsid w:val="00067128"/>
    <w:rsid w:val="00067134"/>
    <w:rsid w:val="000672B8"/>
    <w:rsid w:val="0006732E"/>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2"/>
    <w:rsid w:val="00067DCB"/>
    <w:rsid w:val="00067DEF"/>
    <w:rsid w:val="00067DFA"/>
    <w:rsid w:val="00067F04"/>
    <w:rsid w:val="00067FA1"/>
    <w:rsid w:val="0007012A"/>
    <w:rsid w:val="00070140"/>
    <w:rsid w:val="0007025B"/>
    <w:rsid w:val="00070304"/>
    <w:rsid w:val="000703DF"/>
    <w:rsid w:val="00070550"/>
    <w:rsid w:val="00070695"/>
    <w:rsid w:val="00070701"/>
    <w:rsid w:val="00070788"/>
    <w:rsid w:val="000708AF"/>
    <w:rsid w:val="00070A75"/>
    <w:rsid w:val="00070BF5"/>
    <w:rsid w:val="00070C21"/>
    <w:rsid w:val="00070E9F"/>
    <w:rsid w:val="00070EAC"/>
    <w:rsid w:val="00070F68"/>
    <w:rsid w:val="00070F9F"/>
    <w:rsid w:val="0007128C"/>
    <w:rsid w:val="00071318"/>
    <w:rsid w:val="00071490"/>
    <w:rsid w:val="000714A2"/>
    <w:rsid w:val="0007155B"/>
    <w:rsid w:val="000715ED"/>
    <w:rsid w:val="000716C2"/>
    <w:rsid w:val="000717BC"/>
    <w:rsid w:val="000717DB"/>
    <w:rsid w:val="000717F8"/>
    <w:rsid w:val="00071810"/>
    <w:rsid w:val="000718BD"/>
    <w:rsid w:val="000718DD"/>
    <w:rsid w:val="00071910"/>
    <w:rsid w:val="00071988"/>
    <w:rsid w:val="00071AC7"/>
    <w:rsid w:val="00071BE8"/>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75"/>
    <w:rsid w:val="00072BF4"/>
    <w:rsid w:val="00072CFA"/>
    <w:rsid w:val="00072E50"/>
    <w:rsid w:val="00072E6E"/>
    <w:rsid w:val="00072E83"/>
    <w:rsid w:val="00072EFF"/>
    <w:rsid w:val="00072F34"/>
    <w:rsid w:val="00073009"/>
    <w:rsid w:val="000730D9"/>
    <w:rsid w:val="00073209"/>
    <w:rsid w:val="00073320"/>
    <w:rsid w:val="000733FC"/>
    <w:rsid w:val="00073458"/>
    <w:rsid w:val="00073483"/>
    <w:rsid w:val="00073732"/>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09B"/>
    <w:rsid w:val="00074228"/>
    <w:rsid w:val="000742BC"/>
    <w:rsid w:val="0007431C"/>
    <w:rsid w:val="000743DE"/>
    <w:rsid w:val="00074542"/>
    <w:rsid w:val="000745A3"/>
    <w:rsid w:val="000745A5"/>
    <w:rsid w:val="000745B6"/>
    <w:rsid w:val="000745EF"/>
    <w:rsid w:val="000748C1"/>
    <w:rsid w:val="00074A84"/>
    <w:rsid w:val="00074BA0"/>
    <w:rsid w:val="00074CD4"/>
    <w:rsid w:val="00074D40"/>
    <w:rsid w:val="00074D68"/>
    <w:rsid w:val="00074D78"/>
    <w:rsid w:val="00074E22"/>
    <w:rsid w:val="00074FAD"/>
    <w:rsid w:val="000750E1"/>
    <w:rsid w:val="00075162"/>
    <w:rsid w:val="00075203"/>
    <w:rsid w:val="00075238"/>
    <w:rsid w:val="000754DD"/>
    <w:rsid w:val="000755D6"/>
    <w:rsid w:val="000756B6"/>
    <w:rsid w:val="000756D8"/>
    <w:rsid w:val="0007576F"/>
    <w:rsid w:val="00075786"/>
    <w:rsid w:val="000757C8"/>
    <w:rsid w:val="00075AB5"/>
    <w:rsid w:val="00075B9D"/>
    <w:rsid w:val="00075C9F"/>
    <w:rsid w:val="00075CAE"/>
    <w:rsid w:val="00075D2D"/>
    <w:rsid w:val="00075DB2"/>
    <w:rsid w:val="00075F47"/>
    <w:rsid w:val="00076133"/>
    <w:rsid w:val="000761B6"/>
    <w:rsid w:val="00076282"/>
    <w:rsid w:val="000762D7"/>
    <w:rsid w:val="000763F9"/>
    <w:rsid w:val="00076581"/>
    <w:rsid w:val="0007677C"/>
    <w:rsid w:val="00076828"/>
    <w:rsid w:val="00076C59"/>
    <w:rsid w:val="00076CDF"/>
    <w:rsid w:val="00076FB8"/>
    <w:rsid w:val="000771DE"/>
    <w:rsid w:val="000772D3"/>
    <w:rsid w:val="0007734C"/>
    <w:rsid w:val="00077473"/>
    <w:rsid w:val="000774B5"/>
    <w:rsid w:val="000774B8"/>
    <w:rsid w:val="000775A0"/>
    <w:rsid w:val="000775E1"/>
    <w:rsid w:val="00077701"/>
    <w:rsid w:val="0007785C"/>
    <w:rsid w:val="00077972"/>
    <w:rsid w:val="000779E6"/>
    <w:rsid w:val="00077A07"/>
    <w:rsid w:val="00077A4B"/>
    <w:rsid w:val="00077B4E"/>
    <w:rsid w:val="00077BAD"/>
    <w:rsid w:val="00077C6E"/>
    <w:rsid w:val="00077E2E"/>
    <w:rsid w:val="00077F37"/>
    <w:rsid w:val="00080024"/>
    <w:rsid w:val="000800F4"/>
    <w:rsid w:val="0008024F"/>
    <w:rsid w:val="0008026B"/>
    <w:rsid w:val="0008031F"/>
    <w:rsid w:val="000803CB"/>
    <w:rsid w:val="000804E1"/>
    <w:rsid w:val="000806CE"/>
    <w:rsid w:val="00080809"/>
    <w:rsid w:val="00080956"/>
    <w:rsid w:val="000809F0"/>
    <w:rsid w:val="00080AC3"/>
    <w:rsid w:val="00080AF4"/>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8B"/>
    <w:rsid w:val="000819A3"/>
    <w:rsid w:val="00081AAF"/>
    <w:rsid w:val="00081B59"/>
    <w:rsid w:val="00081BA9"/>
    <w:rsid w:val="00081BE4"/>
    <w:rsid w:val="00081C53"/>
    <w:rsid w:val="00081C6D"/>
    <w:rsid w:val="00081C82"/>
    <w:rsid w:val="00081F7D"/>
    <w:rsid w:val="00081FD3"/>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BC8"/>
    <w:rsid w:val="00082D16"/>
    <w:rsid w:val="00082DD6"/>
    <w:rsid w:val="00082E06"/>
    <w:rsid w:val="00082F0E"/>
    <w:rsid w:val="00082F35"/>
    <w:rsid w:val="00082FA4"/>
    <w:rsid w:val="00082FB7"/>
    <w:rsid w:val="000832D2"/>
    <w:rsid w:val="000832E3"/>
    <w:rsid w:val="0008337F"/>
    <w:rsid w:val="000834C3"/>
    <w:rsid w:val="000834E6"/>
    <w:rsid w:val="0008352D"/>
    <w:rsid w:val="00083571"/>
    <w:rsid w:val="0008358D"/>
    <w:rsid w:val="000836D8"/>
    <w:rsid w:val="000836DD"/>
    <w:rsid w:val="00083808"/>
    <w:rsid w:val="00083864"/>
    <w:rsid w:val="00083954"/>
    <w:rsid w:val="00083987"/>
    <w:rsid w:val="00083D25"/>
    <w:rsid w:val="00083FD2"/>
    <w:rsid w:val="0008406E"/>
    <w:rsid w:val="000840EB"/>
    <w:rsid w:val="0008419C"/>
    <w:rsid w:val="00084335"/>
    <w:rsid w:val="000844B2"/>
    <w:rsid w:val="00084790"/>
    <w:rsid w:val="000847EC"/>
    <w:rsid w:val="00084825"/>
    <w:rsid w:val="000848E4"/>
    <w:rsid w:val="000849AC"/>
    <w:rsid w:val="00084A40"/>
    <w:rsid w:val="00084AEE"/>
    <w:rsid w:val="00084C56"/>
    <w:rsid w:val="00084DBB"/>
    <w:rsid w:val="00084FB8"/>
    <w:rsid w:val="00085067"/>
    <w:rsid w:val="00085076"/>
    <w:rsid w:val="00085088"/>
    <w:rsid w:val="0008510B"/>
    <w:rsid w:val="000851D3"/>
    <w:rsid w:val="000851D6"/>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7F6"/>
    <w:rsid w:val="0008693B"/>
    <w:rsid w:val="00086A24"/>
    <w:rsid w:val="00086C8E"/>
    <w:rsid w:val="00086E9A"/>
    <w:rsid w:val="00086EE7"/>
    <w:rsid w:val="00086FB2"/>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BA8"/>
    <w:rsid w:val="00087D32"/>
    <w:rsid w:val="00087D70"/>
    <w:rsid w:val="00087DD9"/>
    <w:rsid w:val="00087E40"/>
    <w:rsid w:val="00087F17"/>
    <w:rsid w:val="00087F51"/>
    <w:rsid w:val="00087F95"/>
    <w:rsid w:val="00087FB4"/>
    <w:rsid w:val="00087FBD"/>
    <w:rsid w:val="00087FDA"/>
    <w:rsid w:val="00090069"/>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4A"/>
    <w:rsid w:val="00090A91"/>
    <w:rsid w:val="00090AB4"/>
    <w:rsid w:val="00090B11"/>
    <w:rsid w:val="00090BC0"/>
    <w:rsid w:val="00090C0B"/>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9FA"/>
    <w:rsid w:val="00091ADA"/>
    <w:rsid w:val="00091B6F"/>
    <w:rsid w:val="00091C16"/>
    <w:rsid w:val="00091C79"/>
    <w:rsid w:val="00091E2C"/>
    <w:rsid w:val="00091E31"/>
    <w:rsid w:val="00091E82"/>
    <w:rsid w:val="00091F8A"/>
    <w:rsid w:val="0009220B"/>
    <w:rsid w:val="000922B0"/>
    <w:rsid w:val="00092329"/>
    <w:rsid w:val="000924C3"/>
    <w:rsid w:val="00092546"/>
    <w:rsid w:val="0009254D"/>
    <w:rsid w:val="0009254E"/>
    <w:rsid w:val="0009255F"/>
    <w:rsid w:val="00092574"/>
    <w:rsid w:val="0009268C"/>
    <w:rsid w:val="000926DA"/>
    <w:rsid w:val="000927B8"/>
    <w:rsid w:val="00092846"/>
    <w:rsid w:val="00092864"/>
    <w:rsid w:val="000928BC"/>
    <w:rsid w:val="00092997"/>
    <w:rsid w:val="000929D0"/>
    <w:rsid w:val="00092B15"/>
    <w:rsid w:val="00092CEE"/>
    <w:rsid w:val="00092DB3"/>
    <w:rsid w:val="00092DC5"/>
    <w:rsid w:val="00092DC6"/>
    <w:rsid w:val="00092DF8"/>
    <w:rsid w:val="00092E16"/>
    <w:rsid w:val="00093042"/>
    <w:rsid w:val="00093083"/>
    <w:rsid w:val="000931E8"/>
    <w:rsid w:val="000931F8"/>
    <w:rsid w:val="0009327D"/>
    <w:rsid w:val="00093370"/>
    <w:rsid w:val="000933A8"/>
    <w:rsid w:val="00093414"/>
    <w:rsid w:val="00093503"/>
    <w:rsid w:val="00093523"/>
    <w:rsid w:val="00093761"/>
    <w:rsid w:val="00093949"/>
    <w:rsid w:val="00093A51"/>
    <w:rsid w:val="00093AE3"/>
    <w:rsid w:val="00093B94"/>
    <w:rsid w:val="00093BA9"/>
    <w:rsid w:val="00093C34"/>
    <w:rsid w:val="00093CEC"/>
    <w:rsid w:val="000940A3"/>
    <w:rsid w:val="000942AC"/>
    <w:rsid w:val="000942ED"/>
    <w:rsid w:val="00094303"/>
    <w:rsid w:val="00094494"/>
    <w:rsid w:val="000944C3"/>
    <w:rsid w:val="000945AD"/>
    <w:rsid w:val="0009468E"/>
    <w:rsid w:val="000946D6"/>
    <w:rsid w:val="000946E0"/>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0F7"/>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BD8"/>
    <w:rsid w:val="00095F81"/>
    <w:rsid w:val="00095FE6"/>
    <w:rsid w:val="00096017"/>
    <w:rsid w:val="00096130"/>
    <w:rsid w:val="0009626C"/>
    <w:rsid w:val="00096330"/>
    <w:rsid w:val="0009641D"/>
    <w:rsid w:val="0009691E"/>
    <w:rsid w:val="00096AD9"/>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DCF"/>
    <w:rsid w:val="00097FD3"/>
    <w:rsid w:val="000A0056"/>
    <w:rsid w:val="000A0245"/>
    <w:rsid w:val="000A030A"/>
    <w:rsid w:val="000A042A"/>
    <w:rsid w:val="000A06F0"/>
    <w:rsid w:val="000A0797"/>
    <w:rsid w:val="000A0A59"/>
    <w:rsid w:val="000A0AE8"/>
    <w:rsid w:val="000A0AFE"/>
    <w:rsid w:val="000A0B1B"/>
    <w:rsid w:val="000A0CB7"/>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66"/>
    <w:rsid w:val="000A21AD"/>
    <w:rsid w:val="000A21C2"/>
    <w:rsid w:val="000A2332"/>
    <w:rsid w:val="000A23B9"/>
    <w:rsid w:val="000A2596"/>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116"/>
    <w:rsid w:val="000A321C"/>
    <w:rsid w:val="000A32ED"/>
    <w:rsid w:val="000A3422"/>
    <w:rsid w:val="000A358A"/>
    <w:rsid w:val="000A361C"/>
    <w:rsid w:val="000A363E"/>
    <w:rsid w:val="000A3703"/>
    <w:rsid w:val="000A38CD"/>
    <w:rsid w:val="000A3971"/>
    <w:rsid w:val="000A3AC3"/>
    <w:rsid w:val="000A3B50"/>
    <w:rsid w:val="000A3BF0"/>
    <w:rsid w:val="000A3C5B"/>
    <w:rsid w:val="000A3CEF"/>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24"/>
    <w:rsid w:val="000A4A98"/>
    <w:rsid w:val="000A4AA6"/>
    <w:rsid w:val="000A4AD5"/>
    <w:rsid w:val="000A4B5B"/>
    <w:rsid w:val="000A4BE1"/>
    <w:rsid w:val="000A4C42"/>
    <w:rsid w:val="000A4D4C"/>
    <w:rsid w:val="000A4E0B"/>
    <w:rsid w:val="000A4ED7"/>
    <w:rsid w:val="000A5178"/>
    <w:rsid w:val="000A51ED"/>
    <w:rsid w:val="000A51EF"/>
    <w:rsid w:val="000A5236"/>
    <w:rsid w:val="000A529C"/>
    <w:rsid w:val="000A529D"/>
    <w:rsid w:val="000A5662"/>
    <w:rsid w:val="000A56DB"/>
    <w:rsid w:val="000A5758"/>
    <w:rsid w:val="000A57E9"/>
    <w:rsid w:val="000A5886"/>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48"/>
    <w:rsid w:val="000A6DF4"/>
    <w:rsid w:val="000A6E1B"/>
    <w:rsid w:val="000A6E36"/>
    <w:rsid w:val="000A6E3C"/>
    <w:rsid w:val="000A6FBE"/>
    <w:rsid w:val="000A6FFF"/>
    <w:rsid w:val="000A7057"/>
    <w:rsid w:val="000A71AE"/>
    <w:rsid w:val="000A722A"/>
    <w:rsid w:val="000A739C"/>
    <w:rsid w:val="000A73A0"/>
    <w:rsid w:val="000A7413"/>
    <w:rsid w:val="000A741B"/>
    <w:rsid w:val="000A75F3"/>
    <w:rsid w:val="000A7689"/>
    <w:rsid w:val="000A7754"/>
    <w:rsid w:val="000A7881"/>
    <w:rsid w:val="000A7903"/>
    <w:rsid w:val="000A7A59"/>
    <w:rsid w:val="000A7AF6"/>
    <w:rsid w:val="000A7C59"/>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5D"/>
    <w:rsid w:val="000B276F"/>
    <w:rsid w:val="000B2774"/>
    <w:rsid w:val="000B2872"/>
    <w:rsid w:val="000B2AF6"/>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4E"/>
    <w:rsid w:val="000B3CE6"/>
    <w:rsid w:val="000B3D8D"/>
    <w:rsid w:val="000B3E73"/>
    <w:rsid w:val="000B408A"/>
    <w:rsid w:val="000B40EF"/>
    <w:rsid w:val="000B4371"/>
    <w:rsid w:val="000B437C"/>
    <w:rsid w:val="000B46F5"/>
    <w:rsid w:val="000B49B5"/>
    <w:rsid w:val="000B4A3E"/>
    <w:rsid w:val="000B4B8A"/>
    <w:rsid w:val="000B4D37"/>
    <w:rsid w:val="000B4D45"/>
    <w:rsid w:val="000B4E63"/>
    <w:rsid w:val="000B4E74"/>
    <w:rsid w:val="000B4EB3"/>
    <w:rsid w:val="000B4F26"/>
    <w:rsid w:val="000B4F33"/>
    <w:rsid w:val="000B50EB"/>
    <w:rsid w:val="000B511B"/>
    <w:rsid w:val="000B51B2"/>
    <w:rsid w:val="000B51C1"/>
    <w:rsid w:val="000B51EB"/>
    <w:rsid w:val="000B5250"/>
    <w:rsid w:val="000B52CA"/>
    <w:rsid w:val="000B53A4"/>
    <w:rsid w:val="000B5465"/>
    <w:rsid w:val="000B55E9"/>
    <w:rsid w:val="000B55FE"/>
    <w:rsid w:val="000B568D"/>
    <w:rsid w:val="000B5973"/>
    <w:rsid w:val="000B597C"/>
    <w:rsid w:val="000B5A0A"/>
    <w:rsid w:val="000B5A4E"/>
    <w:rsid w:val="000B5C78"/>
    <w:rsid w:val="000B5CBB"/>
    <w:rsid w:val="000B5EDC"/>
    <w:rsid w:val="000B5F0F"/>
    <w:rsid w:val="000B5F3B"/>
    <w:rsid w:val="000B6140"/>
    <w:rsid w:val="000B6208"/>
    <w:rsid w:val="000B6220"/>
    <w:rsid w:val="000B6336"/>
    <w:rsid w:val="000B63E8"/>
    <w:rsid w:val="000B6732"/>
    <w:rsid w:val="000B696E"/>
    <w:rsid w:val="000B6C7A"/>
    <w:rsid w:val="000B6DDD"/>
    <w:rsid w:val="000B702E"/>
    <w:rsid w:val="000B707C"/>
    <w:rsid w:val="000B71E2"/>
    <w:rsid w:val="000B7240"/>
    <w:rsid w:val="000B733E"/>
    <w:rsid w:val="000B7418"/>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2A"/>
    <w:rsid w:val="000C0636"/>
    <w:rsid w:val="000C07D2"/>
    <w:rsid w:val="000C0913"/>
    <w:rsid w:val="000C0942"/>
    <w:rsid w:val="000C0A13"/>
    <w:rsid w:val="000C0A9E"/>
    <w:rsid w:val="000C0BEF"/>
    <w:rsid w:val="000C0C6C"/>
    <w:rsid w:val="000C0D31"/>
    <w:rsid w:val="000C0E92"/>
    <w:rsid w:val="000C0F26"/>
    <w:rsid w:val="000C1050"/>
    <w:rsid w:val="000C106C"/>
    <w:rsid w:val="000C1184"/>
    <w:rsid w:val="000C1289"/>
    <w:rsid w:val="000C1354"/>
    <w:rsid w:val="000C1434"/>
    <w:rsid w:val="000C14B5"/>
    <w:rsid w:val="000C1555"/>
    <w:rsid w:val="000C15B2"/>
    <w:rsid w:val="000C15D8"/>
    <w:rsid w:val="000C1601"/>
    <w:rsid w:val="000C16B6"/>
    <w:rsid w:val="000C1730"/>
    <w:rsid w:val="000C1760"/>
    <w:rsid w:val="000C1779"/>
    <w:rsid w:val="000C1821"/>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66"/>
    <w:rsid w:val="000C2A9A"/>
    <w:rsid w:val="000C2AFB"/>
    <w:rsid w:val="000C2CFA"/>
    <w:rsid w:val="000C2D97"/>
    <w:rsid w:val="000C2DE9"/>
    <w:rsid w:val="000C2E01"/>
    <w:rsid w:val="000C2E84"/>
    <w:rsid w:val="000C2E8B"/>
    <w:rsid w:val="000C2F1E"/>
    <w:rsid w:val="000C2F3F"/>
    <w:rsid w:val="000C2FC5"/>
    <w:rsid w:val="000C309D"/>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04B"/>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BD7"/>
    <w:rsid w:val="000C4D5E"/>
    <w:rsid w:val="000C4DBB"/>
    <w:rsid w:val="000C4E9C"/>
    <w:rsid w:val="000C4ECE"/>
    <w:rsid w:val="000C4F39"/>
    <w:rsid w:val="000C5033"/>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DA"/>
    <w:rsid w:val="000C58FC"/>
    <w:rsid w:val="000C595C"/>
    <w:rsid w:val="000C5AA1"/>
    <w:rsid w:val="000C5B93"/>
    <w:rsid w:val="000C5BB6"/>
    <w:rsid w:val="000C5DE9"/>
    <w:rsid w:val="000C5E77"/>
    <w:rsid w:val="000C5E89"/>
    <w:rsid w:val="000C5F12"/>
    <w:rsid w:val="000C6044"/>
    <w:rsid w:val="000C6071"/>
    <w:rsid w:val="000C6087"/>
    <w:rsid w:val="000C60CD"/>
    <w:rsid w:val="000C611F"/>
    <w:rsid w:val="000C614C"/>
    <w:rsid w:val="000C636D"/>
    <w:rsid w:val="000C638E"/>
    <w:rsid w:val="000C646D"/>
    <w:rsid w:val="000C64B8"/>
    <w:rsid w:val="000C6689"/>
    <w:rsid w:val="000C66F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7C"/>
    <w:rsid w:val="000C73D3"/>
    <w:rsid w:val="000C753D"/>
    <w:rsid w:val="000C754B"/>
    <w:rsid w:val="000C75A3"/>
    <w:rsid w:val="000C75A7"/>
    <w:rsid w:val="000C77C5"/>
    <w:rsid w:val="000C782A"/>
    <w:rsid w:val="000C790B"/>
    <w:rsid w:val="000C79FE"/>
    <w:rsid w:val="000C7A4F"/>
    <w:rsid w:val="000C7A6C"/>
    <w:rsid w:val="000C7BB1"/>
    <w:rsid w:val="000C7C1A"/>
    <w:rsid w:val="000C7D76"/>
    <w:rsid w:val="000C7D79"/>
    <w:rsid w:val="000C7E9A"/>
    <w:rsid w:val="000C7F4D"/>
    <w:rsid w:val="000C7FFB"/>
    <w:rsid w:val="000D0142"/>
    <w:rsid w:val="000D046F"/>
    <w:rsid w:val="000D04CB"/>
    <w:rsid w:val="000D0507"/>
    <w:rsid w:val="000D05F6"/>
    <w:rsid w:val="000D0725"/>
    <w:rsid w:val="000D080E"/>
    <w:rsid w:val="000D0851"/>
    <w:rsid w:val="000D093C"/>
    <w:rsid w:val="000D09AA"/>
    <w:rsid w:val="000D09F5"/>
    <w:rsid w:val="000D0AA6"/>
    <w:rsid w:val="000D0D26"/>
    <w:rsid w:val="000D0E25"/>
    <w:rsid w:val="000D0EEB"/>
    <w:rsid w:val="000D0FC5"/>
    <w:rsid w:val="000D1096"/>
    <w:rsid w:val="000D10C4"/>
    <w:rsid w:val="000D1390"/>
    <w:rsid w:val="000D1392"/>
    <w:rsid w:val="000D13DA"/>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18D"/>
    <w:rsid w:val="000D2202"/>
    <w:rsid w:val="000D2213"/>
    <w:rsid w:val="000D2277"/>
    <w:rsid w:val="000D230A"/>
    <w:rsid w:val="000D236E"/>
    <w:rsid w:val="000D23EF"/>
    <w:rsid w:val="000D2479"/>
    <w:rsid w:val="000D2495"/>
    <w:rsid w:val="000D24FE"/>
    <w:rsid w:val="000D252D"/>
    <w:rsid w:val="000D261F"/>
    <w:rsid w:val="000D26D3"/>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53"/>
    <w:rsid w:val="000D546D"/>
    <w:rsid w:val="000D5474"/>
    <w:rsid w:val="000D57F2"/>
    <w:rsid w:val="000D587C"/>
    <w:rsid w:val="000D58DF"/>
    <w:rsid w:val="000D58FD"/>
    <w:rsid w:val="000D5A2B"/>
    <w:rsid w:val="000D5A37"/>
    <w:rsid w:val="000D5ABE"/>
    <w:rsid w:val="000D5C80"/>
    <w:rsid w:val="000D5D03"/>
    <w:rsid w:val="000D5D1F"/>
    <w:rsid w:val="000D5EB0"/>
    <w:rsid w:val="000D5F04"/>
    <w:rsid w:val="000D6012"/>
    <w:rsid w:val="000D60E7"/>
    <w:rsid w:val="000D61E1"/>
    <w:rsid w:val="000D629C"/>
    <w:rsid w:val="000D62BC"/>
    <w:rsid w:val="000D63F8"/>
    <w:rsid w:val="000D6461"/>
    <w:rsid w:val="000D660B"/>
    <w:rsid w:val="000D665D"/>
    <w:rsid w:val="000D666F"/>
    <w:rsid w:val="000D66CB"/>
    <w:rsid w:val="000D6798"/>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212"/>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5F"/>
    <w:rsid w:val="000E0F98"/>
    <w:rsid w:val="000E0FA5"/>
    <w:rsid w:val="000E1094"/>
    <w:rsid w:val="000E1102"/>
    <w:rsid w:val="000E1125"/>
    <w:rsid w:val="000E116A"/>
    <w:rsid w:val="000E11BA"/>
    <w:rsid w:val="000E12FF"/>
    <w:rsid w:val="000E1341"/>
    <w:rsid w:val="000E134F"/>
    <w:rsid w:val="000E1401"/>
    <w:rsid w:val="000E146E"/>
    <w:rsid w:val="000E147E"/>
    <w:rsid w:val="000E16CC"/>
    <w:rsid w:val="000E1761"/>
    <w:rsid w:val="000E17A1"/>
    <w:rsid w:val="000E180E"/>
    <w:rsid w:val="000E184C"/>
    <w:rsid w:val="000E1891"/>
    <w:rsid w:val="000E1ABD"/>
    <w:rsid w:val="000E1AEC"/>
    <w:rsid w:val="000E1B43"/>
    <w:rsid w:val="000E1BF1"/>
    <w:rsid w:val="000E1CA1"/>
    <w:rsid w:val="000E1D0E"/>
    <w:rsid w:val="000E1D47"/>
    <w:rsid w:val="000E1DA3"/>
    <w:rsid w:val="000E1F92"/>
    <w:rsid w:val="000E2012"/>
    <w:rsid w:val="000E2038"/>
    <w:rsid w:val="000E20FA"/>
    <w:rsid w:val="000E2150"/>
    <w:rsid w:val="000E2213"/>
    <w:rsid w:val="000E22F1"/>
    <w:rsid w:val="000E249C"/>
    <w:rsid w:val="000E24AE"/>
    <w:rsid w:val="000E24B9"/>
    <w:rsid w:val="000E2564"/>
    <w:rsid w:val="000E256D"/>
    <w:rsid w:val="000E2594"/>
    <w:rsid w:val="000E271F"/>
    <w:rsid w:val="000E2870"/>
    <w:rsid w:val="000E28C0"/>
    <w:rsid w:val="000E28CB"/>
    <w:rsid w:val="000E292A"/>
    <w:rsid w:val="000E292E"/>
    <w:rsid w:val="000E2949"/>
    <w:rsid w:val="000E2966"/>
    <w:rsid w:val="000E2A2D"/>
    <w:rsid w:val="000E2B03"/>
    <w:rsid w:val="000E2B6D"/>
    <w:rsid w:val="000E2D18"/>
    <w:rsid w:val="000E2FC2"/>
    <w:rsid w:val="000E3196"/>
    <w:rsid w:val="000E31C1"/>
    <w:rsid w:val="000E31FA"/>
    <w:rsid w:val="000E3266"/>
    <w:rsid w:val="000E327A"/>
    <w:rsid w:val="000E32FC"/>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4A"/>
    <w:rsid w:val="000E3D87"/>
    <w:rsid w:val="000E3F0E"/>
    <w:rsid w:val="000E3F22"/>
    <w:rsid w:val="000E3F65"/>
    <w:rsid w:val="000E4032"/>
    <w:rsid w:val="000E4054"/>
    <w:rsid w:val="000E40D3"/>
    <w:rsid w:val="000E41E9"/>
    <w:rsid w:val="000E450D"/>
    <w:rsid w:val="000E453B"/>
    <w:rsid w:val="000E4747"/>
    <w:rsid w:val="000E47A6"/>
    <w:rsid w:val="000E498E"/>
    <w:rsid w:val="000E4ADE"/>
    <w:rsid w:val="000E4B71"/>
    <w:rsid w:val="000E4BAC"/>
    <w:rsid w:val="000E4BEB"/>
    <w:rsid w:val="000E4C5C"/>
    <w:rsid w:val="000E4D86"/>
    <w:rsid w:val="000E4D99"/>
    <w:rsid w:val="000E4E16"/>
    <w:rsid w:val="000E4E64"/>
    <w:rsid w:val="000E4EC3"/>
    <w:rsid w:val="000E4F78"/>
    <w:rsid w:val="000E50B2"/>
    <w:rsid w:val="000E50F1"/>
    <w:rsid w:val="000E5229"/>
    <w:rsid w:val="000E5302"/>
    <w:rsid w:val="000E5356"/>
    <w:rsid w:val="000E5457"/>
    <w:rsid w:val="000E55EF"/>
    <w:rsid w:val="000E56C5"/>
    <w:rsid w:val="000E5796"/>
    <w:rsid w:val="000E57E2"/>
    <w:rsid w:val="000E58B5"/>
    <w:rsid w:val="000E5959"/>
    <w:rsid w:val="000E59ED"/>
    <w:rsid w:val="000E5CEC"/>
    <w:rsid w:val="000E5D01"/>
    <w:rsid w:val="000E5D95"/>
    <w:rsid w:val="000E5D9B"/>
    <w:rsid w:val="000E5F75"/>
    <w:rsid w:val="000E5FD6"/>
    <w:rsid w:val="000E610D"/>
    <w:rsid w:val="000E61BC"/>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1C0"/>
    <w:rsid w:val="000E7219"/>
    <w:rsid w:val="000E721C"/>
    <w:rsid w:val="000E722E"/>
    <w:rsid w:val="000E72C6"/>
    <w:rsid w:val="000E7452"/>
    <w:rsid w:val="000E74A7"/>
    <w:rsid w:val="000E76D8"/>
    <w:rsid w:val="000E7773"/>
    <w:rsid w:val="000E777B"/>
    <w:rsid w:val="000E7797"/>
    <w:rsid w:val="000E77DC"/>
    <w:rsid w:val="000E78C4"/>
    <w:rsid w:val="000E7908"/>
    <w:rsid w:val="000E7BA8"/>
    <w:rsid w:val="000E7BD8"/>
    <w:rsid w:val="000E7F3F"/>
    <w:rsid w:val="000F00A4"/>
    <w:rsid w:val="000F0116"/>
    <w:rsid w:val="000F0168"/>
    <w:rsid w:val="000F0304"/>
    <w:rsid w:val="000F0547"/>
    <w:rsid w:val="000F0617"/>
    <w:rsid w:val="000F06E2"/>
    <w:rsid w:val="000F0765"/>
    <w:rsid w:val="000F0895"/>
    <w:rsid w:val="000F0A0B"/>
    <w:rsid w:val="000F0A48"/>
    <w:rsid w:val="000F0A54"/>
    <w:rsid w:val="000F0A76"/>
    <w:rsid w:val="000F0AD5"/>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844"/>
    <w:rsid w:val="000F1966"/>
    <w:rsid w:val="000F1A0A"/>
    <w:rsid w:val="000F1CED"/>
    <w:rsid w:val="000F1DA5"/>
    <w:rsid w:val="000F1E4D"/>
    <w:rsid w:val="000F1F7B"/>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3"/>
    <w:rsid w:val="000F2B18"/>
    <w:rsid w:val="000F2BCF"/>
    <w:rsid w:val="000F2C29"/>
    <w:rsid w:val="000F2CCF"/>
    <w:rsid w:val="000F2E31"/>
    <w:rsid w:val="000F2EC7"/>
    <w:rsid w:val="000F2F29"/>
    <w:rsid w:val="000F2F70"/>
    <w:rsid w:val="000F2F7D"/>
    <w:rsid w:val="000F30B9"/>
    <w:rsid w:val="000F318D"/>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3F2C"/>
    <w:rsid w:val="000F3F38"/>
    <w:rsid w:val="000F4209"/>
    <w:rsid w:val="000F42B1"/>
    <w:rsid w:val="000F4302"/>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3FF"/>
    <w:rsid w:val="000F6494"/>
    <w:rsid w:val="000F6507"/>
    <w:rsid w:val="000F6725"/>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576"/>
    <w:rsid w:val="000F7837"/>
    <w:rsid w:val="000F7929"/>
    <w:rsid w:val="000F793F"/>
    <w:rsid w:val="000F7949"/>
    <w:rsid w:val="000F7A48"/>
    <w:rsid w:val="000F7B01"/>
    <w:rsid w:val="000F7D59"/>
    <w:rsid w:val="000F7DF2"/>
    <w:rsid w:val="000F7E92"/>
    <w:rsid w:val="000F7F11"/>
    <w:rsid w:val="001000A3"/>
    <w:rsid w:val="001001E1"/>
    <w:rsid w:val="00100238"/>
    <w:rsid w:val="00100259"/>
    <w:rsid w:val="001006A0"/>
    <w:rsid w:val="00100763"/>
    <w:rsid w:val="001007B2"/>
    <w:rsid w:val="0010099C"/>
    <w:rsid w:val="00100C0A"/>
    <w:rsid w:val="00100C3E"/>
    <w:rsid w:val="00100C9D"/>
    <w:rsid w:val="00100D6A"/>
    <w:rsid w:val="00100DA6"/>
    <w:rsid w:val="00100E0A"/>
    <w:rsid w:val="00100E21"/>
    <w:rsid w:val="00100EE1"/>
    <w:rsid w:val="00100F7F"/>
    <w:rsid w:val="00100F86"/>
    <w:rsid w:val="00100F9B"/>
    <w:rsid w:val="00100FBE"/>
    <w:rsid w:val="00100FDF"/>
    <w:rsid w:val="00101076"/>
    <w:rsid w:val="00101267"/>
    <w:rsid w:val="00101287"/>
    <w:rsid w:val="00101302"/>
    <w:rsid w:val="00101317"/>
    <w:rsid w:val="00101413"/>
    <w:rsid w:val="00101530"/>
    <w:rsid w:val="00101554"/>
    <w:rsid w:val="00101563"/>
    <w:rsid w:val="00101674"/>
    <w:rsid w:val="00101981"/>
    <w:rsid w:val="001019DF"/>
    <w:rsid w:val="00101A38"/>
    <w:rsid w:val="00101B06"/>
    <w:rsid w:val="00101CEB"/>
    <w:rsid w:val="00101CEC"/>
    <w:rsid w:val="00101D6D"/>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540"/>
    <w:rsid w:val="0010255D"/>
    <w:rsid w:val="00102665"/>
    <w:rsid w:val="001026FA"/>
    <w:rsid w:val="00102771"/>
    <w:rsid w:val="00102948"/>
    <w:rsid w:val="0010295F"/>
    <w:rsid w:val="00102A36"/>
    <w:rsid w:val="00102CA3"/>
    <w:rsid w:val="00102CCC"/>
    <w:rsid w:val="00102D44"/>
    <w:rsid w:val="00102DDF"/>
    <w:rsid w:val="00102F66"/>
    <w:rsid w:val="00102FE6"/>
    <w:rsid w:val="0010305E"/>
    <w:rsid w:val="001033C9"/>
    <w:rsid w:val="001033CA"/>
    <w:rsid w:val="00103421"/>
    <w:rsid w:val="00103525"/>
    <w:rsid w:val="00103581"/>
    <w:rsid w:val="001035F6"/>
    <w:rsid w:val="001036E3"/>
    <w:rsid w:val="001037AC"/>
    <w:rsid w:val="00103833"/>
    <w:rsid w:val="00103933"/>
    <w:rsid w:val="001039F1"/>
    <w:rsid w:val="00103A27"/>
    <w:rsid w:val="00103A90"/>
    <w:rsid w:val="00103AAB"/>
    <w:rsid w:val="00103AF8"/>
    <w:rsid w:val="00103B99"/>
    <w:rsid w:val="00103BB2"/>
    <w:rsid w:val="00103C8B"/>
    <w:rsid w:val="00103E21"/>
    <w:rsid w:val="00103E4B"/>
    <w:rsid w:val="00103EFF"/>
    <w:rsid w:val="00103F6D"/>
    <w:rsid w:val="001040D6"/>
    <w:rsid w:val="00104119"/>
    <w:rsid w:val="0010456D"/>
    <w:rsid w:val="001045B0"/>
    <w:rsid w:val="00104648"/>
    <w:rsid w:val="00104669"/>
    <w:rsid w:val="001048A4"/>
    <w:rsid w:val="00104959"/>
    <w:rsid w:val="00104983"/>
    <w:rsid w:val="00104AF0"/>
    <w:rsid w:val="00104BB0"/>
    <w:rsid w:val="00104BCC"/>
    <w:rsid w:val="00104C66"/>
    <w:rsid w:val="00104CE6"/>
    <w:rsid w:val="00104D8A"/>
    <w:rsid w:val="00104DAB"/>
    <w:rsid w:val="00104E0B"/>
    <w:rsid w:val="00104E25"/>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16"/>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4FF"/>
    <w:rsid w:val="0010650E"/>
    <w:rsid w:val="001065A8"/>
    <w:rsid w:val="0010694C"/>
    <w:rsid w:val="00106A17"/>
    <w:rsid w:val="00106B3E"/>
    <w:rsid w:val="00106C28"/>
    <w:rsid w:val="00106C46"/>
    <w:rsid w:val="00106C4A"/>
    <w:rsid w:val="00106C91"/>
    <w:rsid w:val="00106CC1"/>
    <w:rsid w:val="00106CDF"/>
    <w:rsid w:val="00106CF8"/>
    <w:rsid w:val="00106EAF"/>
    <w:rsid w:val="00106F89"/>
    <w:rsid w:val="00107182"/>
    <w:rsid w:val="00107288"/>
    <w:rsid w:val="00107308"/>
    <w:rsid w:val="0010730C"/>
    <w:rsid w:val="00107314"/>
    <w:rsid w:val="00107404"/>
    <w:rsid w:val="001076B3"/>
    <w:rsid w:val="001077A8"/>
    <w:rsid w:val="00107850"/>
    <w:rsid w:val="001078E9"/>
    <w:rsid w:val="001078F5"/>
    <w:rsid w:val="00107A46"/>
    <w:rsid w:val="00107AF2"/>
    <w:rsid w:val="00107C52"/>
    <w:rsid w:val="00107D98"/>
    <w:rsid w:val="00107DBE"/>
    <w:rsid w:val="001100F6"/>
    <w:rsid w:val="001101A8"/>
    <w:rsid w:val="001101B8"/>
    <w:rsid w:val="0011036E"/>
    <w:rsid w:val="00110384"/>
    <w:rsid w:val="00110490"/>
    <w:rsid w:val="00110505"/>
    <w:rsid w:val="001105DB"/>
    <w:rsid w:val="00110606"/>
    <w:rsid w:val="00110625"/>
    <w:rsid w:val="0011063F"/>
    <w:rsid w:val="0011068E"/>
    <w:rsid w:val="00110761"/>
    <w:rsid w:val="00110792"/>
    <w:rsid w:val="001108CA"/>
    <w:rsid w:val="0011093C"/>
    <w:rsid w:val="0011096A"/>
    <w:rsid w:val="0011097D"/>
    <w:rsid w:val="001109F7"/>
    <w:rsid w:val="00110A60"/>
    <w:rsid w:val="00110AFE"/>
    <w:rsid w:val="00110C1D"/>
    <w:rsid w:val="00110CE7"/>
    <w:rsid w:val="00110D09"/>
    <w:rsid w:val="00110D6E"/>
    <w:rsid w:val="0011104D"/>
    <w:rsid w:val="0011109C"/>
    <w:rsid w:val="001110C8"/>
    <w:rsid w:val="001110CD"/>
    <w:rsid w:val="00111169"/>
    <w:rsid w:val="00111242"/>
    <w:rsid w:val="001112A1"/>
    <w:rsid w:val="001112D9"/>
    <w:rsid w:val="001113DC"/>
    <w:rsid w:val="001115B6"/>
    <w:rsid w:val="001115B9"/>
    <w:rsid w:val="001117B4"/>
    <w:rsid w:val="001117B5"/>
    <w:rsid w:val="00111813"/>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3F7"/>
    <w:rsid w:val="0011363C"/>
    <w:rsid w:val="00113714"/>
    <w:rsid w:val="00113752"/>
    <w:rsid w:val="0011377C"/>
    <w:rsid w:val="00113929"/>
    <w:rsid w:val="00113ADD"/>
    <w:rsid w:val="00113AE6"/>
    <w:rsid w:val="00113C7E"/>
    <w:rsid w:val="00113D14"/>
    <w:rsid w:val="00113D70"/>
    <w:rsid w:val="00113E1E"/>
    <w:rsid w:val="001141C7"/>
    <w:rsid w:val="00114264"/>
    <w:rsid w:val="001142E3"/>
    <w:rsid w:val="001142F8"/>
    <w:rsid w:val="001143F9"/>
    <w:rsid w:val="00114498"/>
    <w:rsid w:val="0011452C"/>
    <w:rsid w:val="00114539"/>
    <w:rsid w:val="001146AD"/>
    <w:rsid w:val="00114727"/>
    <w:rsid w:val="00114762"/>
    <w:rsid w:val="00114817"/>
    <w:rsid w:val="0011481E"/>
    <w:rsid w:val="0011485D"/>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044"/>
    <w:rsid w:val="00115211"/>
    <w:rsid w:val="001152C0"/>
    <w:rsid w:val="00115381"/>
    <w:rsid w:val="001154A9"/>
    <w:rsid w:val="0011599E"/>
    <w:rsid w:val="00115A12"/>
    <w:rsid w:val="00115A80"/>
    <w:rsid w:val="00115AC1"/>
    <w:rsid w:val="00115C54"/>
    <w:rsid w:val="00115DD1"/>
    <w:rsid w:val="00115F3E"/>
    <w:rsid w:val="001161D9"/>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3E"/>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CD7"/>
    <w:rsid w:val="00120D17"/>
    <w:rsid w:val="00120D23"/>
    <w:rsid w:val="00120E1F"/>
    <w:rsid w:val="001211E5"/>
    <w:rsid w:val="00121268"/>
    <w:rsid w:val="001212AB"/>
    <w:rsid w:val="0012136F"/>
    <w:rsid w:val="001216CC"/>
    <w:rsid w:val="00121A6B"/>
    <w:rsid w:val="00121BA4"/>
    <w:rsid w:val="00121BC8"/>
    <w:rsid w:val="00121C6B"/>
    <w:rsid w:val="00121D5C"/>
    <w:rsid w:val="00121DE3"/>
    <w:rsid w:val="00121E1C"/>
    <w:rsid w:val="00121EAA"/>
    <w:rsid w:val="00121F3E"/>
    <w:rsid w:val="00121FA2"/>
    <w:rsid w:val="00121FD1"/>
    <w:rsid w:val="00121FD2"/>
    <w:rsid w:val="00121FF9"/>
    <w:rsid w:val="001221A9"/>
    <w:rsid w:val="00122217"/>
    <w:rsid w:val="001223E5"/>
    <w:rsid w:val="00122410"/>
    <w:rsid w:val="0012241E"/>
    <w:rsid w:val="0012244B"/>
    <w:rsid w:val="00122463"/>
    <w:rsid w:val="0012255E"/>
    <w:rsid w:val="0012256E"/>
    <w:rsid w:val="001225F5"/>
    <w:rsid w:val="001226B7"/>
    <w:rsid w:val="001227A8"/>
    <w:rsid w:val="001228D9"/>
    <w:rsid w:val="00122A99"/>
    <w:rsid w:val="00122AF3"/>
    <w:rsid w:val="00122BB7"/>
    <w:rsid w:val="00122C81"/>
    <w:rsid w:val="00122CAE"/>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48C"/>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86"/>
    <w:rsid w:val="001251A6"/>
    <w:rsid w:val="001251D7"/>
    <w:rsid w:val="00125289"/>
    <w:rsid w:val="001253E9"/>
    <w:rsid w:val="00125484"/>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01"/>
    <w:rsid w:val="001264D5"/>
    <w:rsid w:val="00126716"/>
    <w:rsid w:val="0012691C"/>
    <w:rsid w:val="001269DF"/>
    <w:rsid w:val="00126B85"/>
    <w:rsid w:val="00126D84"/>
    <w:rsid w:val="00126DE9"/>
    <w:rsid w:val="00126E0A"/>
    <w:rsid w:val="00126EF6"/>
    <w:rsid w:val="00126FE7"/>
    <w:rsid w:val="00126FF7"/>
    <w:rsid w:val="00127000"/>
    <w:rsid w:val="00127004"/>
    <w:rsid w:val="001270AB"/>
    <w:rsid w:val="00127152"/>
    <w:rsid w:val="00127229"/>
    <w:rsid w:val="0012723A"/>
    <w:rsid w:val="001273B1"/>
    <w:rsid w:val="001274D6"/>
    <w:rsid w:val="0012758E"/>
    <w:rsid w:val="001276F3"/>
    <w:rsid w:val="00127744"/>
    <w:rsid w:val="001277DC"/>
    <w:rsid w:val="0012782B"/>
    <w:rsid w:val="00127913"/>
    <w:rsid w:val="0012794E"/>
    <w:rsid w:val="00127999"/>
    <w:rsid w:val="00127A10"/>
    <w:rsid w:val="00127AFE"/>
    <w:rsid w:val="00127D53"/>
    <w:rsid w:val="00127F81"/>
    <w:rsid w:val="001300FD"/>
    <w:rsid w:val="00130140"/>
    <w:rsid w:val="001301A4"/>
    <w:rsid w:val="001301F7"/>
    <w:rsid w:val="00130267"/>
    <w:rsid w:val="001303E9"/>
    <w:rsid w:val="00130478"/>
    <w:rsid w:val="001304F2"/>
    <w:rsid w:val="001305EB"/>
    <w:rsid w:val="0013070C"/>
    <w:rsid w:val="00130749"/>
    <w:rsid w:val="0013095F"/>
    <w:rsid w:val="00130A88"/>
    <w:rsid w:val="00130B0B"/>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06"/>
    <w:rsid w:val="00131A58"/>
    <w:rsid w:val="00131AC2"/>
    <w:rsid w:val="00131AE3"/>
    <w:rsid w:val="00131AF2"/>
    <w:rsid w:val="00131EDE"/>
    <w:rsid w:val="00131FD2"/>
    <w:rsid w:val="001320FE"/>
    <w:rsid w:val="0013218F"/>
    <w:rsid w:val="00132224"/>
    <w:rsid w:val="001322AD"/>
    <w:rsid w:val="00132455"/>
    <w:rsid w:val="00132563"/>
    <w:rsid w:val="001325D4"/>
    <w:rsid w:val="001326E6"/>
    <w:rsid w:val="00132722"/>
    <w:rsid w:val="00132847"/>
    <w:rsid w:val="00132996"/>
    <w:rsid w:val="00132A01"/>
    <w:rsid w:val="00132B70"/>
    <w:rsid w:val="00132BFA"/>
    <w:rsid w:val="00132D66"/>
    <w:rsid w:val="00132D83"/>
    <w:rsid w:val="00132DD1"/>
    <w:rsid w:val="00132EA9"/>
    <w:rsid w:val="00132F0C"/>
    <w:rsid w:val="0013303B"/>
    <w:rsid w:val="0013322B"/>
    <w:rsid w:val="00133268"/>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060"/>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DC2"/>
    <w:rsid w:val="00134E3B"/>
    <w:rsid w:val="00134E4A"/>
    <w:rsid w:val="00134E5B"/>
    <w:rsid w:val="00134F1A"/>
    <w:rsid w:val="00134FD1"/>
    <w:rsid w:val="00134FD9"/>
    <w:rsid w:val="0013504B"/>
    <w:rsid w:val="00135060"/>
    <w:rsid w:val="00135165"/>
    <w:rsid w:val="00135197"/>
    <w:rsid w:val="001351BB"/>
    <w:rsid w:val="0013532B"/>
    <w:rsid w:val="0013532E"/>
    <w:rsid w:val="0013560E"/>
    <w:rsid w:val="0013561F"/>
    <w:rsid w:val="00135741"/>
    <w:rsid w:val="00135765"/>
    <w:rsid w:val="00135909"/>
    <w:rsid w:val="001359A6"/>
    <w:rsid w:val="00135C09"/>
    <w:rsid w:val="00135CF8"/>
    <w:rsid w:val="00135E25"/>
    <w:rsid w:val="00135EBB"/>
    <w:rsid w:val="00136083"/>
    <w:rsid w:val="0013617B"/>
    <w:rsid w:val="0013619B"/>
    <w:rsid w:val="0013620A"/>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4CA"/>
    <w:rsid w:val="0013764C"/>
    <w:rsid w:val="001376E8"/>
    <w:rsid w:val="00137795"/>
    <w:rsid w:val="001377ED"/>
    <w:rsid w:val="00137846"/>
    <w:rsid w:val="00137858"/>
    <w:rsid w:val="0013794E"/>
    <w:rsid w:val="00137A08"/>
    <w:rsid w:val="00137B2B"/>
    <w:rsid w:val="00137D7D"/>
    <w:rsid w:val="00137E60"/>
    <w:rsid w:val="00137E63"/>
    <w:rsid w:val="00137E9D"/>
    <w:rsid w:val="00137F98"/>
    <w:rsid w:val="00137FB8"/>
    <w:rsid w:val="00140096"/>
    <w:rsid w:val="001401DB"/>
    <w:rsid w:val="00140398"/>
    <w:rsid w:val="001403CF"/>
    <w:rsid w:val="0014040F"/>
    <w:rsid w:val="001404C4"/>
    <w:rsid w:val="001405B9"/>
    <w:rsid w:val="001407B5"/>
    <w:rsid w:val="00140865"/>
    <w:rsid w:val="001408B6"/>
    <w:rsid w:val="00140B29"/>
    <w:rsid w:val="00140B54"/>
    <w:rsid w:val="00140C38"/>
    <w:rsid w:val="00140C55"/>
    <w:rsid w:val="00140D3E"/>
    <w:rsid w:val="00140DBF"/>
    <w:rsid w:val="00140DD3"/>
    <w:rsid w:val="00140DE3"/>
    <w:rsid w:val="00140E98"/>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7C0"/>
    <w:rsid w:val="0014182C"/>
    <w:rsid w:val="00141880"/>
    <w:rsid w:val="001418A4"/>
    <w:rsid w:val="0014197E"/>
    <w:rsid w:val="001419C3"/>
    <w:rsid w:val="00141CDB"/>
    <w:rsid w:val="00141DD8"/>
    <w:rsid w:val="00141EE1"/>
    <w:rsid w:val="00141FC5"/>
    <w:rsid w:val="001421BE"/>
    <w:rsid w:val="00142201"/>
    <w:rsid w:val="001422CB"/>
    <w:rsid w:val="001423D0"/>
    <w:rsid w:val="00142494"/>
    <w:rsid w:val="0014276F"/>
    <w:rsid w:val="001427BD"/>
    <w:rsid w:val="001429C3"/>
    <w:rsid w:val="00142A0E"/>
    <w:rsid w:val="00142AA7"/>
    <w:rsid w:val="00142B86"/>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A60"/>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22"/>
    <w:rsid w:val="00144A4B"/>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42A"/>
    <w:rsid w:val="0014561A"/>
    <w:rsid w:val="00145651"/>
    <w:rsid w:val="0014565E"/>
    <w:rsid w:val="00145665"/>
    <w:rsid w:val="00145668"/>
    <w:rsid w:val="001456D5"/>
    <w:rsid w:val="00145798"/>
    <w:rsid w:val="0014590F"/>
    <w:rsid w:val="00145C44"/>
    <w:rsid w:val="00145CB4"/>
    <w:rsid w:val="00145D44"/>
    <w:rsid w:val="00145D89"/>
    <w:rsid w:val="00145E4A"/>
    <w:rsid w:val="00145E60"/>
    <w:rsid w:val="00145F95"/>
    <w:rsid w:val="00145FAA"/>
    <w:rsid w:val="001461B7"/>
    <w:rsid w:val="001461B8"/>
    <w:rsid w:val="00146254"/>
    <w:rsid w:val="001462A5"/>
    <w:rsid w:val="00146373"/>
    <w:rsid w:val="00146485"/>
    <w:rsid w:val="00146507"/>
    <w:rsid w:val="00146595"/>
    <w:rsid w:val="001465A1"/>
    <w:rsid w:val="00146661"/>
    <w:rsid w:val="001466C3"/>
    <w:rsid w:val="00146768"/>
    <w:rsid w:val="00146828"/>
    <w:rsid w:val="0014689A"/>
    <w:rsid w:val="001468DB"/>
    <w:rsid w:val="00146952"/>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709"/>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857"/>
    <w:rsid w:val="00150870"/>
    <w:rsid w:val="00150A0D"/>
    <w:rsid w:val="00150B96"/>
    <w:rsid w:val="00150CFF"/>
    <w:rsid w:val="00150D8F"/>
    <w:rsid w:val="00150DC3"/>
    <w:rsid w:val="00150E0D"/>
    <w:rsid w:val="00150EA7"/>
    <w:rsid w:val="00150EAD"/>
    <w:rsid w:val="00151097"/>
    <w:rsid w:val="00151174"/>
    <w:rsid w:val="00151188"/>
    <w:rsid w:val="001511B7"/>
    <w:rsid w:val="00151272"/>
    <w:rsid w:val="0015134A"/>
    <w:rsid w:val="00151380"/>
    <w:rsid w:val="00151390"/>
    <w:rsid w:val="0015149C"/>
    <w:rsid w:val="00151545"/>
    <w:rsid w:val="0015165C"/>
    <w:rsid w:val="0015170B"/>
    <w:rsid w:val="0015172D"/>
    <w:rsid w:val="001519FC"/>
    <w:rsid w:val="00151B67"/>
    <w:rsid w:val="00151BD2"/>
    <w:rsid w:val="00151BF1"/>
    <w:rsid w:val="00151F57"/>
    <w:rsid w:val="00151F7B"/>
    <w:rsid w:val="00152023"/>
    <w:rsid w:val="00152030"/>
    <w:rsid w:val="00152055"/>
    <w:rsid w:val="0015218A"/>
    <w:rsid w:val="0015230B"/>
    <w:rsid w:val="00152316"/>
    <w:rsid w:val="001523A6"/>
    <w:rsid w:val="001524B2"/>
    <w:rsid w:val="001525D8"/>
    <w:rsid w:val="001527A7"/>
    <w:rsid w:val="001528FC"/>
    <w:rsid w:val="0015297F"/>
    <w:rsid w:val="0015298B"/>
    <w:rsid w:val="00152A06"/>
    <w:rsid w:val="00152A96"/>
    <w:rsid w:val="00152B3C"/>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7C5"/>
    <w:rsid w:val="0015389E"/>
    <w:rsid w:val="00153AF1"/>
    <w:rsid w:val="00153B1A"/>
    <w:rsid w:val="00153BE2"/>
    <w:rsid w:val="00153C02"/>
    <w:rsid w:val="00153C0C"/>
    <w:rsid w:val="00153CA1"/>
    <w:rsid w:val="00153D1D"/>
    <w:rsid w:val="00154099"/>
    <w:rsid w:val="0015414B"/>
    <w:rsid w:val="0015416D"/>
    <w:rsid w:val="001541D0"/>
    <w:rsid w:val="001541F0"/>
    <w:rsid w:val="00154225"/>
    <w:rsid w:val="0015422B"/>
    <w:rsid w:val="001542CA"/>
    <w:rsid w:val="001543B7"/>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1B8"/>
    <w:rsid w:val="00155407"/>
    <w:rsid w:val="001555DB"/>
    <w:rsid w:val="00155723"/>
    <w:rsid w:val="0015575D"/>
    <w:rsid w:val="001557E3"/>
    <w:rsid w:val="0015585F"/>
    <w:rsid w:val="001558C7"/>
    <w:rsid w:val="001559A3"/>
    <w:rsid w:val="00155A6A"/>
    <w:rsid w:val="00155A74"/>
    <w:rsid w:val="00155B13"/>
    <w:rsid w:val="00155D08"/>
    <w:rsid w:val="00155D26"/>
    <w:rsid w:val="00155D3E"/>
    <w:rsid w:val="00155D5B"/>
    <w:rsid w:val="00155D8F"/>
    <w:rsid w:val="00155D94"/>
    <w:rsid w:val="00155DFC"/>
    <w:rsid w:val="00155F66"/>
    <w:rsid w:val="00156069"/>
    <w:rsid w:val="0015607A"/>
    <w:rsid w:val="001560AC"/>
    <w:rsid w:val="00156109"/>
    <w:rsid w:val="0015614A"/>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263"/>
    <w:rsid w:val="0015748F"/>
    <w:rsid w:val="00157671"/>
    <w:rsid w:val="00157921"/>
    <w:rsid w:val="00157C2D"/>
    <w:rsid w:val="00157CA1"/>
    <w:rsid w:val="00157DAB"/>
    <w:rsid w:val="00157EA1"/>
    <w:rsid w:val="00157FB6"/>
    <w:rsid w:val="00160023"/>
    <w:rsid w:val="001600A2"/>
    <w:rsid w:val="00160172"/>
    <w:rsid w:val="001602D5"/>
    <w:rsid w:val="001602F7"/>
    <w:rsid w:val="00160303"/>
    <w:rsid w:val="0016033C"/>
    <w:rsid w:val="00160536"/>
    <w:rsid w:val="00160663"/>
    <w:rsid w:val="0016076E"/>
    <w:rsid w:val="00160819"/>
    <w:rsid w:val="001608C6"/>
    <w:rsid w:val="00160918"/>
    <w:rsid w:val="00160937"/>
    <w:rsid w:val="00160A6E"/>
    <w:rsid w:val="00160AD2"/>
    <w:rsid w:val="00160BEF"/>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6DF"/>
    <w:rsid w:val="001627BE"/>
    <w:rsid w:val="001627E5"/>
    <w:rsid w:val="001627F4"/>
    <w:rsid w:val="001628AB"/>
    <w:rsid w:val="00162908"/>
    <w:rsid w:val="00162DE4"/>
    <w:rsid w:val="00162E31"/>
    <w:rsid w:val="00163039"/>
    <w:rsid w:val="0016304F"/>
    <w:rsid w:val="001631BF"/>
    <w:rsid w:val="001631FA"/>
    <w:rsid w:val="00163214"/>
    <w:rsid w:val="0016321C"/>
    <w:rsid w:val="001632A8"/>
    <w:rsid w:val="0016341F"/>
    <w:rsid w:val="001634F9"/>
    <w:rsid w:val="00163598"/>
    <w:rsid w:val="001635D5"/>
    <w:rsid w:val="0016360E"/>
    <w:rsid w:val="001636BC"/>
    <w:rsid w:val="001636CE"/>
    <w:rsid w:val="00163753"/>
    <w:rsid w:val="00163825"/>
    <w:rsid w:val="001638AD"/>
    <w:rsid w:val="001639EB"/>
    <w:rsid w:val="00163A7F"/>
    <w:rsid w:val="00163BB9"/>
    <w:rsid w:val="00163BE3"/>
    <w:rsid w:val="00163CD7"/>
    <w:rsid w:val="00163CE9"/>
    <w:rsid w:val="00163EE3"/>
    <w:rsid w:val="00163FA2"/>
    <w:rsid w:val="00163FA6"/>
    <w:rsid w:val="001642EE"/>
    <w:rsid w:val="001645A5"/>
    <w:rsid w:val="001646BB"/>
    <w:rsid w:val="00164771"/>
    <w:rsid w:val="00164799"/>
    <w:rsid w:val="00164848"/>
    <w:rsid w:val="00164A0E"/>
    <w:rsid w:val="00164A4A"/>
    <w:rsid w:val="00164A6F"/>
    <w:rsid w:val="00164B65"/>
    <w:rsid w:val="00164C6A"/>
    <w:rsid w:val="00164C74"/>
    <w:rsid w:val="00164C7E"/>
    <w:rsid w:val="00164CAA"/>
    <w:rsid w:val="00164CB6"/>
    <w:rsid w:val="00164F27"/>
    <w:rsid w:val="00164F57"/>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B2F"/>
    <w:rsid w:val="00165B7D"/>
    <w:rsid w:val="00165C72"/>
    <w:rsid w:val="00165C85"/>
    <w:rsid w:val="00165CA0"/>
    <w:rsid w:val="00165D32"/>
    <w:rsid w:val="00165DC0"/>
    <w:rsid w:val="00165E0F"/>
    <w:rsid w:val="00166205"/>
    <w:rsid w:val="00166384"/>
    <w:rsid w:val="001663A0"/>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C3C"/>
    <w:rsid w:val="00166CA4"/>
    <w:rsid w:val="00166D26"/>
    <w:rsid w:val="00166D6F"/>
    <w:rsid w:val="00166DD5"/>
    <w:rsid w:val="00166E60"/>
    <w:rsid w:val="00166E95"/>
    <w:rsid w:val="0016701D"/>
    <w:rsid w:val="0016705B"/>
    <w:rsid w:val="001670B7"/>
    <w:rsid w:val="00167103"/>
    <w:rsid w:val="001671BF"/>
    <w:rsid w:val="001672F1"/>
    <w:rsid w:val="00167341"/>
    <w:rsid w:val="001673AE"/>
    <w:rsid w:val="00167537"/>
    <w:rsid w:val="00167605"/>
    <w:rsid w:val="00167661"/>
    <w:rsid w:val="0016775B"/>
    <w:rsid w:val="0016779A"/>
    <w:rsid w:val="0016792F"/>
    <w:rsid w:val="0016794C"/>
    <w:rsid w:val="00167953"/>
    <w:rsid w:val="001679A1"/>
    <w:rsid w:val="00167A62"/>
    <w:rsid w:val="00167AAF"/>
    <w:rsid w:val="00167AC5"/>
    <w:rsid w:val="00167C71"/>
    <w:rsid w:val="00167CE4"/>
    <w:rsid w:val="00167EFA"/>
    <w:rsid w:val="00167F62"/>
    <w:rsid w:val="00170019"/>
    <w:rsid w:val="00170065"/>
    <w:rsid w:val="00170121"/>
    <w:rsid w:val="00170191"/>
    <w:rsid w:val="001701CB"/>
    <w:rsid w:val="00170240"/>
    <w:rsid w:val="00170497"/>
    <w:rsid w:val="00170899"/>
    <w:rsid w:val="001708D8"/>
    <w:rsid w:val="00170952"/>
    <w:rsid w:val="00170A32"/>
    <w:rsid w:val="00170A45"/>
    <w:rsid w:val="00170ADD"/>
    <w:rsid w:val="00170C6E"/>
    <w:rsid w:val="00171036"/>
    <w:rsid w:val="001710A8"/>
    <w:rsid w:val="0017132B"/>
    <w:rsid w:val="00171368"/>
    <w:rsid w:val="00171447"/>
    <w:rsid w:val="001714BA"/>
    <w:rsid w:val="00171775"/>
    <w:rsid w:val="001718B4"/>
    <w:rsid w:val="001718E7"/>
    <w:rsid w:val="00171968"/>
    <w:rsid w:val="00171B2B"/>
    <w:rsid w:val="00171B9A"/>
    <w:rsid w:val="00171BFD"/>
    <w:rsid w:val="00171C17"/>
    <w:rsid w:val="00171C48"/>
    <w:rsid w:val="00171CAA"/>
    <w:rsid w:val="00171D70"/>
    <w:rsid w:val="00171DBE"/>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A8F"/>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DD7"/>
    <w:rsid w:val="00173FA3"/>
    <w:rsid w:val="0017426A"/>
    <w:rsid w:val="00174446"/>
    <w:rsid w:val="00174492"/>
    <w:rsid w:val="0017455B"/>
    <w:rsid w:val="0017464C"/>
    <w:rsid w:val="0017466A"/>
    <w:rsid w:val="00174934"/>
    <w:rsid w:val="001749A8"/>
    <w:rsid w:val="00174B72"/>
    <w:rsid w:val="00174BD1"/>
    <w:rsid w:val="00174CC4"/>
    <w:rsid w:val="00174E7F"/>
    <w:rsid w:val="00174EAB"/>
    <w:rsid w:val="00174F3B"/>
    <w:rsid w:val="00174FCE"/>
    <w:rsid w:val="00174FFC"/>
    <w:rsid w:val="00175172"/>
    <w:rsid w:val="0017518D"/>
    <w:rsid w:val="0017519D"/>
    <w:rsid w:val="001751D8"/>
    <w:rsid w:val="001753A1"/>
    <w:rsid w:val="00175570"/>
    <w:rsid w:val="001756D7"/>
    <w:rsid w:val="001757AB"/>
    <w:rsid w:val="0017582B"/>
    <w:rsid w:val="0017586C"/>
    <w:rsid w:val="00175940"/>
    <w:rsid w:val="001759B5"/>
    <w:rsid w:val="00175B14"/>
    <w:rsid w:val="00175C79"/>
    <w:rsid w:val="00175C9C"/>
    <w:rsid w:val="00175D14"/>
    <w:rsid w:val="00175D61"/>
    <w:rsid w:val="00175EAF"/>
    <w:rsid w:val="00175F01"/>
    <w:rsid w:val="00175F7D"/>
    <w:rsid w:val="001760FF"/>
    <w:rsid w:val="0017617D"/>
    <w:rsid w:val="001761E1"/>
    <w:rsid w:val="0017623E"/>
    <w:rsid w:val="001763E2"/>
    <w:rsid w:val="001763EB"/>
    <w:rsid w:val="00176402"/>
    <w:rsid w:val="00176424"/>
    <w:rsid w:val="00176492"/>
    <w:rsid w:val="001765E0"/>
    <w:rsid w:val="00176674"/>
    <w:rsid w:val="001766E4"/>
    <w:rsid w:val="001766EF"/>
    <w:rsid w:val="0017674B"/>
    <w:rsid w:val="001769FF"/>
    <w:rsid w:val="00176BA5"/>
    <w:rsid w:val="00176BB2"/>
    <w:rsid w:val="00176BBE"/>
    <w:rsid w:val="00176DD2"/>
    <w:rsid w:val="00176E32"/>
    <w:rsid w:val="00176E34"/>
    <w:rsid w:val="00176E43"/>
    <w:rsid w:val="00176E59"/>
    <w:rsid w:val="00176EFD"/>
    <w:rsid w:val="00176F32"/>
    <w:rsid w:val="00176F77"/>
    <w:rsid w:val="00177135"/>
    <w:rsid w:val="00177410"/>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0FB9"/>
    <w:rsid w:val="0018104F"/>
    <w:rsid w:val="00181148"/>
    <w:rsid w:val="0018114A"/>
    <w:rsid w:val="0018116E"/>
    <w:rsid w:val="001811E6"/>
    <w:rsid w:val="001812ED"/>
    <w:rsid w:val="00181367"/>
    <w:rsid w:val="00181423"/>
    <w:rsid w:val="001814EB"/>
    <w:rsid w:val="001815C9"/>
    <w:rsid w:val="001817AA"/>
    <w:rsid w:val="00181958"/>
    <w:rsid w:val="001819B9"/>
    <w:rsid w:val="00181AC8"/>
    <w:rsid w:val="00181B82"/>
    <w:rsid w:val="00181BBF"/>
    <w:rsid w:val="00181C6F"/>
    <w:rsid w:val="00181CD5"/>
    <w:rsid w:val="00181D4D"/>
    <w:rsid w:val="00181DC0"/>
    <w:rsid w:val="00181E8E"/>
    <w:rsid w:val="00181F48"/>
    <w:rsid w:val="00182027"/>
    <w:rsid w:val="0018215D"/>
    <w:rsid w:val="0018225E"/>
    <w:rsid w:val="0018244B"/>
    <w:rsid w:val="0018245D"/>
    <w:rsid w:val="001824D7"/>
    <w:rsid w:val="00182549"/>
    <w:rsid w:val="0018255D"/>
    <w:rsid w:val="00182813"/>
    <w:rsid w:val="001828B0"/>
    <w:rsid w:val="0018290A"/>
    <w:rsid w:val="001829A2"/>
    <w:rsid w:val="00182AAF"/>
    <w:rsid w:val="00182B3C"/>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5F"/>
    <w:rsid w:val="001834CF"/>
    <w:rsid w:val="0018353A"/>
    <w:rsid w:val="001835D0"/>
    <w:rsid w:val="00183676"/>
    <w:rsid w:val="00183726"/>
    <w:rsid w:val="00183774"/>
    <w:rsid w:val="001837E2"/>
    <w:rsid w:val="00183839"/>
    <w:rsid w:val="0018386A"/>
    <w:rsid w:val="00183888"/>
    <w:rsid w:val="00183C03"/>
    <w:rsid w:val="00183C4B"/>
    <w:rsid w:val="00183C69"/>
    <w:rsid w:val="00183D33"/>
    <w:rsid w:val="00183E93"/>
    <w:rsid w:val="00184003"/>
    <w:rsid w:val="00184082"/>
    <w:rsid w:val="00184140"/>
    <w:rsid w:val="001841C4"/>
    <w:rsid w:val="001841CC"/>
    <w:rsid w:val="00184219"/>
    <w:rsid w:val="00184280"/>
    <w:rsid w:val="00184292"/>
    <w:rsid w:val="0018429D"/>
    <w:rsid w:val="001842A5"/>
    <w:rsid w:val="00184301"/>
    <w:rsid w:val="001843B0"/>
    <w:rsid w:val="00184562"/>
    <w:rsid w:val="001845BF"/>
    <w:rsid w:val="0018469A"/>
    <w:rsid w:val="001846A6"/>
    <w:rsid w:val="001846AC"/>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911"/>
    <w:rsid w:val="00185AB8"/>
    <w:rsid w:val="00185ACD"/>
    <w:rsid w:val="00185AEE"/>
    <w:rsid w:val="00185CC8"/>
    <w:rsid w:val="00185DFB"/>
    <w:rsid w:val="00185E8E"/>
    <w:rsid w:val="00185E94"/>
    <w:rsid w:val="001861FC"/>
    <w:rsid w:val="0018626D"/>
    <w:rsid w:val="0018632D"/>
    <w:rsid w:val="00186392"/>
    <w:rsid w:val="001863E7"/>
    <w:rsid w:val="001863EE"/>
    <w:rsid w:val="00186467"/>
    <w:rsid w:val="00186634"/>
    <w:rsid w:val="0018668C"/>
    <w:rsid w:val="001868D0"/>
    <w:rsid w:val="0018696B"/>
    <w:rsid w:val="00186BB0"/>
    <w:rsid w:val="00186BE6"/>
    <w:rsid w:val="00186DB1"/>
    <w:rsid w:val="00186E13"/>
    <w:rsid w:val="00186EBB"/>
    <w:rsid w:val="00187058"/>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8F"/>
    <w:rsid w:val="00187D95"/>
    <w:rsid w:val="00187DBD"/>
    <w:rsid w:val="00187DFD"/>
    <w:rsid w:val="00187E25"/>
    <w:rsid w:val="00187E27"/>
    <w:rsid w:val="00187FE4"/>
    <w:rsid w:val="0019009B"/>
    <w:rsid w:val="001900DB"/>
    <w:rsid w:val="001902A3"/>
    <w:rsid w:val="00190346"/>
    <w:rsid w:val="00190487"/>
    <w:rsid w:val="001904EB"/>
    <w:rsid w:val="00190792"/>
    <w:rsid w:val="00190878"/>
    <w:rsid w:val="00190887"/>
    <w:rsid w:val="00190A71"/>
    <w:rsid w:val="00190AF1"/>
    <w:rsid w:val="00190B4F"/>
    <w:rsid w:val="00190CD6"/>
    <w:rsid w:val="00190D20"/>
    <w:rsid w:val="00190DA9"/>
    <w:rsid w:val="00190F6A"/>
    <w:rsid w:val="0019111C"/>
    <w:rsid w:val="0019115C"/>
    <w:rsid w:val="001911A4"/>
    <w:rsid w:val="001911B4"/>
    <w:rsid w:val="001911D2"/>
    <w:rsid w:val="0019120B"/>
    <w:rsid w:val="001912F2"/>
    <w:rsid w:val="001912F8"/>
    <w:rsid w:val="0019147F"/>
    <w:rsid w:val="0019158C"/>
    <w:rsid w:val="001915B8"/>
    <w:rsid w:val="00191620"/>
    <w:rsid w:val="0019167C"/>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53"/>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3E4"/>
    <w:rsid w:val="001934B1"/>
    <w:rsid w:val="0019363A"/>
    <w:rsid w:val="001937BF"/>
    <w:rsid w:val="00193809"/>
    <w:rsid w:val="00193837"/>
    <w:rsid w:val="001938A8"/>
    <w:rsid w:val="00193A5A"/>
    <w:rsid w:val="00193CCA"/>
    <w:rsid w:val="00193D50"/>
    <w:rsid w:val="00193EB7"/>
    <w:rsid w:val="00194056"/>
    <w:rsid w:val="00194148"/>
    <w:rsid w:val="0019415D"/>
    <w:rsid w:val="001941F1"/>
    <w:rsid w:val="00194312"/>
    <w:rsid w:val="0019434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5C9"/>
    <w:rsid w:val="001957B8"/>
    <w:rsid w:val="001957F6"/>
    <w:rsid w:val="001959E6"/>
    <w:rsid w:val="00195A10"/>
    <w:rsid w:val="00195A4F"/>
    <w:rsid w:val="00195B3F"/>
    <w:rsid w:val="00195BDB"/>
    <w:rsid w:val="00195C01"/>
    <w:rsid w:val="00195CA1"/>
    <w:rsid w:val="00195D6C"/>
    <w:rsid w:val="00195DF4"/>
    <w:rsid w:val="00195F98"/>
    <w:rsid w:val="00195F9E"/>
    <w:rsid w:val="001963F2"/>
    <w:rsid w:val="00196623"/>
    <w:rsid w:val="001966D0"/>
    <w:rsid w:val="00196786"/>
    <w:rsid w:val="00196803"/>
    <w:rsid w:val="001968EF"/>
    <w:rsid w:val="00196A3E"/>
    <w:rsid w:val="00196B38"/>
    <w:rsid w:val="00196BEB"/>
    <w:rsid w:val="00196BF5"/>
    <w:rsid w:val="00196C39"/>
    <w:rsid w:val="00196C4C"/>
    <w:rsid w:val="00196D6F"/>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DF"/>
    <w:rsid w:val="00197CEC"/>
    <w:rsid w:val="00197D4A"/>
    <w:rsid w:val="00197D4E"/>
    <w:rsid w:val="00197E2A"/>
    <w:rsid w:val="00197E8F"/>
    <w:rsid w:val="00197FF9"/>
    <w:rsid w:val="001A002E"/>
    <w:rsid w:val="001A0094"/>
    <w:rsid w:val="001A0113"/>
    <w:rsid w:val="001A01FE"/>
    <w:rsid w:val="001A04B8"/>
    <w:rsid w:val="001A04D7"/>
    <w:rsid w:val="001A06EE"/>
    <w:rsid w:val="001A07A7"/>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275"/>
    <w:rsid w:val="001A13B3"/>
    <w:rsid w:val="001A13CA"/>
    <w:rsid w:val="001A1482"/>
    <w:rsid w:val="001A1583"/>
    <w:rsid w:val="001A1763"/>
    <w:rsid w:val="001A1920"/>
    <w:rsid w:val="001A19CE"/>
    <w:rsid w:val="001A1AFE"/>
    <w:rsid w:val="001A1C84"/>
    <w:rsid w:val="001A1E9C"/>
    <w:rsid w:val="001A1FD3"/>
    <w:rsid w:val="001A208F"/>
    <w:rsid w:val="001A214A"/>
    <w:rsid w:val="001A2249"/>
    <w:rsid w:val="001A230E"/>
    <w:rsid w:val="001A23AC"/>
    <w:rsid w:val="001A247E"/>
    <w:rsid w:val="001A24AF"/>
    <w:rsid w:val="001A2507"/>
    <w:rsid w:val="001A25BC"/>
    <w:rsid w:val="001A25D0"/>
    <w:rsid w:val="001A25D7"/>
    <w:rsid w:val="001A2899"/>
    <w:rsid w:val="001A28B3"/>
    <w:rsid w:val="001A290F"/>
    <w:rsid w:val="001A2937"/>
    <w:rsid w:val="001A298B"/>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61"/>
    <w:rsid w:val="001A3A79"/>
    <w:rsid w:val="001A3B89"/>
    <w:rsid w:val="001A3C41"/>
    <w:rsid w:val="001A3CAF"/>
    <w:rsid w:val="001A3CFA"/>
    <w:rsid w:val="001A3D9A"/>
    <w:rsid w:val="001A3EAF"/>
    <w:rsid w:val="001A3F1F"/>
    <w:rsid w:val="001A403D"/>
    <w:rsid w:val="001A40F0"/>
    <w:rsid w:val="001A40F6"/>
    <w:rsid w:val="001A474D"/>
    <w:rsid w:val="001A479B"/>
    <w:rsid w:val="001A4880"/>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A6B"/>
    <w:rsid w:val="001A6C2B"/>
    <w:rsid w:val="001A6CCC"/>
    <w:rsid w:val="001A6E90"/>
    <w:rsid w:val="001A6FBB"/>
    <w:rsid w:val="001A702D"/>
    <w:rsid w:val="001A7080"/>
    <w:rsid w:val="001A712D"/>
    <w:rsid w:val="001A719B"/>
    <w:rsid w:val="001A7270"/>
    <w:rsid w:val="001A7276"/>
    <w:rsid w:val="001A72AA"/>
    <w:rsid w:val="001A75DB"/>
    <w:rsid w:val="001A75DF"/>
    <w:rsid w:val="001A7748"/>
    <w:rsid w:val="001A7929"/>
    <w:rsid w:val="001A798B"/>
    <w:rsid w:val="001A7A6B"/>
    <w:rsid w:val="001A7A73"/>
    <w:rsid w:val="001A7ABB"/>
    <w:rsid w:val="001A7AEA"/>
    <w:rsid w:val="001A7B8A"/>
    <w:rsid w:val="001A7D82"/>
    <w:rsid w:val="001A7E14"/>
    <w:rsid w:val="001A7E89"/>
    <w:rsid w:val="001A7EC9"/>
    <w:rsid w:val="001A7F51"/>
    <w:rsid w:val="001B012F"/>
    <w:rsid w:val="001B0183"/>
    <w:rsid w:val="001B0239"/>
    <w:rsid w:val="001B0350"/>
    <w:rsid w:val="001B037D"/>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87"/>
    <w:rsid w:val="001B22CC"/>
    <w:rsid w:val="001B2315"/>
    <w:rsid w:val="001B2522"/>
    <w:rsid w:val="001B2708"/>
    <w:rsid w:val="001B288B"/>
    <w:rsid w:val="001B28BD"/>
    <w:rsid w:val="001B2A4B"/>
    <w:rsid w:val="001B2ABF"/>
    <w:rsid w:val="001B2B18"/>
    <w:rsid w:val="001B2B21"/>
    <w:rsid w:val="001B2B30"/>
    <w:rsid w:val="001B2BCC"/>
    <w:rsid w:val="001B2C34"/>
    <w:rsid w:val="001B2CF6"/>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8FB"/>
    <w:rsid w:val="001B3916"/>
    <w:rsid w:val="001B3957"/>
    <w:rsid w:val="001B397D"/>
    <w:rsid w:val="001B39E0"/>
    <w:rsid w:val="001B3A21"/>
    <w:rsid w:val="001B3AF2"/>
    <w:rsid w:val="001B3D7C"/>
    <w:rsid w:val="001B3DD9"/>
    <w:rsid w:val="001B3F30"/>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72A"/>
    <w:rsid w:val="001B68D9"/>
    <w:rsid w:val="001B6943"/>
    <w:rsid w:val="001B6999"/>
    <w:rsid w:val="001B6A44"/>
    <w:rsid w:val="001B6B17"/>
    <w:rsid w:val="001B6B7D"/>
    <w:rsid w:val="001B6C02"/>
    <w:rsid w:val="001B6D1D"/>
    <w:rsid w:val="001B6D5D"/>
    <w:rsid w:val="001B6E0B"/>
    <w:rsid w:val="001B6E5C"/>
    <w:rsid w:val="001B6F85"/>
    <w:rsid w:val="001B703E"/>
    <w:rsid w:val="001B71E2"/>
    <w:rsid w:val="001B727C"/>
    <w:rsid w:val="001B727D"/>
    <w:rsid w:val="001B72F6"/>
    <w:rsid w:val="001B7309"/>
    <w:rsid w:val="001B7314"/>
    <w:rsid w:val="001B7354"/>
    <w:rsid w:val="001B7414"/>
    <w:rsid w:val="001B7554"/>
    <w:rsid w:val="001B76E5"/>
    <w:rsid w:val="001B77A3"/>
    <w:rsid w:val="001B7B7E"/>
    <w:rsid w:val="001B7BA6"/>
    <w:rsid w:val="001B7BED"/>
    <w:rsid w:val="001B7C7D"/>
    <w:rsid w:val="001B7CB5"/>
    <w:rsid w:val="001B7D5E"/>
    <w:rsid w:val="001B7E7B"/>
    <w:rsid w:val="001B7FBB"/>
    <w:rsid w:val="001B7FD6"/>
    <w:rsid w:val="001C0073"/>
    <w:rsid w:val="001C01C2"/>
    <w:rsid w:val="001C01E7"/>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2F4"/>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5"/>
    <w:rsid w:val="001C2466"/>
    <w:rsid w:val="001C246E"/>
    <w:rsid w:val="001C2594"/>
    <w:rsid w:val="001C2615"/>
    <w:rsid w:val="001C266A"/>
    <w:rsid w:val="001C2A1A"/>
    <w:rsid w:val="001C2A1E"/>
    <w:rsid w:val="001C2ABD"/>
    <w:rsid w:val="001C2B8F"/>
    <w:rsid w:val="001C2C3F"/>
    <w:rsid w:val="001C2D74"/>
    <w:rsid w:val="001C2E38"/>
    <w:rsid w:val="001C2EF7"/>
    <w:rsid w:val="001C2F8C"/>
    <w:rsid w:val="001C3079"/>
    <w:rsid w:val="001C30BA"/>
    <w:rsid w:val="001C3439"/>
    <w:rsid w:val="001C3470"/>
    <w:rsid w:val="001C348A"/>
    <w:rsid w:val="001C34FE"/>
    <w:rsid w:val="001C3506"/>
    <w:rsid w:val="001C3544"/>
    <w:rsid w:val="001C35BB"/>
    <w:rsid w:val="001C35E5"/>
    <w:rsid w:val="001C36BC"/>
    <w:rsid w:val="001C3784"/>
    <w:rsid w:val="001C3785"/>
    <w:rsid w:val="001C3896"/>
    <w:rsid w:val="001C389B"/>
    <w:rsid w:val="001C38BB"/>
    <w:rsid w:val="001C3A28"/>
    <w:rsid w:val="001C3C8D"/>
    <w:rsid w:val="001C3D18"/>
    <w:rsid w:val="001C3D20"/>
    <w:rsid w:val="001C3DBE"/>
    <w:rsid w:val="001C3DE7"/>
    <w:rsid w:val="001C3F92"/>
    <w:rsid w:val="001C4137"/>
    <w:rsid w:val="001C413A"/>
    <w:rsid w:val="001C42C2"/>
    <w:rsid w:val="001C443F"/>
    <w:rsid w:val="001C44FE"/>
    <w:rsid w:val="001C45B6"/>
    <w:rsid w:val="001C467D"/>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729"/>
    <w:rsid w:val="001C6A42"/>
    <w:rsid w:val="001C6B4E"/>
    <w:rsid w:val="001C6B65"/>
    <w:rsid w:val="001C6E8C"/>
    <w:rsid w:val="001C6F7B"/>
    <w:rsid w:val="001C7000"/>
    <w:rsid w:val="001C7081"/>
    <w:rsid w:val="001C7129"/>
    <w:rsid w:val="001C715D"/>
    <w:rsid w:val="001C71C8"/>
    <w:rsid w:val="001C74BA"/>
    <w:rsid w:val="001C7595"/>
    <w:rsid w:val="001C7631"/>
    <w:rsid w:val="001C7753"/>
    <w:rsid w:val="001C779A"/>
    <w:rsid w:val="001C780D"/>
    <w:rsid w:val="001C78A4"/>
    <w:rsid w:val="001C78E5"/>
    <w:rsid w:val="001C7984"/>
    <w:rsid w:val="001C7AC9"/>
    <w:rsid w:val="001C7DE8"/>
    <w:rsid w:val="001C7EB8"/>
    <w:rsid w:val="001C7EBB"/>
    <w:rsid w:val="001D0116"/>
    <w:rsid w:val="001D026B"/>
    <w:rsid w:val="001D032E"/>
    <w:rsid w:val="001D094B"/>
    <w:rsid w:val="001D0951"/>
    <w:rsid w:val="001D0983"/>
    <w:rsid w:val="001D09E0"/>
    <w:rsid w:val="001D0A1F"/>
    <w:rsid w:val="001D0A5B"/>
    <w:rsid w:val="001D0CBC"/>
    <w:rsid w:val="001D0F32"/>
    <w:rsid w:val="001D0F9E"/>
    <w:rsid w:val="001D1068"/>
    <w:rsid w:val="001D10E4"/>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87"/>
    <w:rsid w:val="001D1DE3"/>
    <w:rsid w:val="001D1DF8"/>
    <w:rsid w:val="001D1E2F"/>
    <w:rsid w:val="001D1F6B"/>
    <w:rsid w:val="001D1F9A"/>
    <w:rsid w:val="001D2062"/>
    <w:rsid w:val="001D206E"/>
    <w:rsid w:val="001D2091"/>
    <w:rsid w:val="001D2342"/>
    <w:rsid w:val="001D2409"/>
    <w:rsid w:val="001D244E"/>
    <w:rsid w:val="001D24D3"/>
    <w:rsid w:val="001D2527"/>
    <w:rsid w:val="001D26EF"/>
    <w:rsid w:val="001D2A7C"/>
    <w:rsid w:val="001D2A86"/>
    <w:rsid w:val="001D2AFE"/>
    <w:rsid w:val="001D2B25"/>
    <w:rsid w:val="001D2B47"/>
    <w:rsid w:val="001D2CB3"/>
    <w:rsid w:val="001D2CF8"/>
    <w:rsid w:val="001D2F3E"/>
    <w:rsid w:val="001D2FE7"/>
    <w:rsid w:val="001D3013"/>
    <w:rsid w:val="001D3066"/>
    <w:rsid w:val="001D30F0"/>
    <w:rsid w:val="001D3132"/>
    <w:rsid w:val="001D3151"/>
    <w:rsid w:val="001D3183"/>
    <w:rsid w:val="001D327C"/>
    <w:rsid w:val="001D32CA"/>
    <w:rsid w:val="001D33F7"/>
    <w:rsid w:val="001D3424"/>
    <w:rsid w:val="001D3535"/>
    <w:rsid w:val="001D3548"/>
    <w:rsid w:val="001D36B2"/>
    <w:rsid w:val="001D3716"/>
    <w:rsid w:val="001D374E"/>
    <w:rsid w:val="001D384E"/>
    <w:rsid w:val="001D392B"/>
    <w:rsid w:val="001D3AB7"/>
    <w:rsid w:val="001D3B86"/>
    <w:rsid w:val="001D3C65"/>
    <w:rsid w:val="001D3C6F"/>
    <w:rsid w:val="001D3D06"/>
    <w:rsid w:val="001D3D0C"/>
    <w:rsid w:val="001D3E7D"/>
    <w:rsid w:val="001D4131"/>
    <w:rsid w:val="001D4392"/>
    <w:rsid w:val="001D43A7"/>
    <w:rsid w:val="001D43B4"/>
    <w:rsid w:val="001D44CF"/>
    <w:rsid w:val="001D4593"/>
    <w:rsid w:val="001D45E2"/>
    <w:rsid w:val="001D4601"/>
    <w:rsid w:val="001D4647"/>
    <w:rsid w:val="001D475F"/>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6E"/>
    <w:rsid w:val="001D618B"/>
    <w:rsid w:val="001D61B4"/>
    <w:rsid w:val="001D6202"/>
    <w:rsid w:val="001D6235"/>
    <w:rsid w:val="001D626F"/>
    <w:rsid w:val="001D637A"/>
    <w:rsid w:val="001D643A"/>
    <w:rsid w:val="001D6754"/>
    <w:rsid w:val="001D67D8"/>
    <w:rsid w:val="001D699E"/>
    <w:rsid w:val="001D6AC5"/>
    <w:rsid w:val="001D6B0A"/>
    <w:rsid w:val="001D6B73"/>
    <w:rsid w:val="001D6D07"/>
    <w:rsid w:val="001D6DBC"/>
    <w:rsid w:val="001D6E8B"/>
    <w:rsid w:val="001D6E93"/>
    <w:rsid w:val="001D6EDD"/>
    <w:rsid w:val="001D6F6A"/>
    <w:rsid w:val="001D7005"/>
    <w:rsid w:val="001D70A7"/>
    <w:rsid w:val="001D70C8"/>
    <w:rsid w:val="001D70E8"/>
    <w:rsid w:val="001D70EB"/>
    <w:rsid w:val="001D71A9"/>
    <w:rsid w:val="001D72F6"/>
    <w:rsid w:val="001D730F"/>
    <w:rsid w:val="001D73DF"/>
    <w:rsid w:val="001D73F7"/>
    <w:rsid w:val="001D74CB"/>
    <w:rsid w:val="001D76E8"/>
    <w:rsid w:val="001D76FE"/>
    <w:rsid w:val="001D77F9"/>
    <w:rsid w:val="001D7860"/>
    <w:rsid w:val="001D78A9"/>
    <w:rsid w:val="001D78CD"/>
    <w:rsid w:val="001D79D3"/>
    <w:rsid w:val="001D7B0E"/>
    <w:rsid w:val="001D7B9B"/>
    <w:rsid w:val="001D7C07"/>
    <w:rsid w:val="001D7C3F"/>
    <w:rsid w:val="001D7D7C"/>
    <w:rsid w:val="001D7DCA"/>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75"/>
    <w:rsid w:val="001E14B3"/>
    <w:rsid w:val="001E14B6"/>
    <w:rsid w:val="001E14FA"/>
    <w:rsid w:val="001E158C"/>
    <w:rsid w:val="001E15DA"/>
    <w:rsid w:val="001E1638"/>
    <w:rsid w:val="001E178F"/>
    <w:rsid w:val="001E17CC"/>
    <w:rsid w:val="001E17ED"/>
    <w:rsid w:val="001E181F"/>
    <w:rsid w:val="001E1900"/>
    <w:rsid w:val="001E1A44"/>
    <w:rsid w:val="001E1B43"/>
    <w:rsid w:val="001E1BA0"/>
    <w:rsid w:val="001E1C17"/>
    <w:rsid w:val="001E1C26"/>
    <w:rsid w:val="001E1C29"/>
    <w:rsid w:val="001E1C64"/>
    <w:rsid w:val="001E1F0D"/>
    <w:rsid w:val="001E1F79"/>
    <w:rsid w:val="001E2101"/>
    <w:rsid w:val="001E23B5"/>
    <w:rsid w:val="001E2433"/>
    <w:rsid w:val="001E2489"/>
    <w:rsid w:val="001E24B2"/>
    <w:rsid w:val="001E266D"/>
    <w:rsid w:val="001E2774"/>
    <w:rsid w:val="001E2783"/>
    <w:rsid w:val="001E27B6"/>
    <w:rsid w:val="001E27C4"/>
    <w:rsid w:val="001E286A"/>
    <w:rsid w:val="001E28F2"/>
    <w:rsid w:val="001E2A52"/>
    <w:rsid w:val="001E2A7C"/>
    <w:rsid w:val="001E2ABF"/>
    <w:rsid w:val="001E2CB4"/>
    <w:rsid w:val="001E2D0C"/>
    <w:rsid w:val="001E2F78"/>
    <w:rsid w:val="001E323B"/>
    <w:rsid w:val="001E3287"/>
    <w:rsid w:val="001E33B1"/>
    <w:rsid w:val="001E3513"/>
    <w:rsid w:val="001E3557"/>
    <w:rsid w:val="001E36E5"/>
    <w:rsid w:val="001E372F"/>
    <w:rsid w:val="001E3821"/>
    <w:rsid w:val="001E3892"/>
    <w:rsid w:val="001E39C7"/>
    <w:rsid w:val="001E39ED"/>
    <w:rsid w:val="001E3A09"/>
    <w:rsid w:val="001E3AB0"/>
    <w:rsid w:val="001E3B67"/>
    <w:rsid w:val="001E3D41"/>
    <w:rsid w:val="001E3D5E"/>
    <w:rsid w:val="001E3D74"/>
    <w:rsid w:val="001E3D84"/>
    <w:rsid w:val="001E3DFF"/>
    <w:rsid w:val="001E3E9D"/>
    <w:rsid w:val="001E3FCC"/>
    <w:rsid w:val="001E4004"/>
    <w:rsid w:val="001E4010"/>
    <w:rsid w:val="001E4061"/>
    <w:rsid w:val="001E40CA"/>
    <w:rsid w:val="001E41F1"/>
    <w:rsid w:val="001E4240"/>
    <w:rsid w:val="001E4446"/>
    <w:rsid w:val="001E456D"/>
    <w:rsid w:val="001E465A"/>
    <w:rsid w:val="001E468D"/>
    <w:rsid w:val="001E47D1"/>
    <w:rsid w:val="001E47EE"/>
    <w:rsid w:val="001E4825"/>
    <w:rsid w:val="001E48F4"/>
    <w:rsid w:val="001E494F"/>
    <w:rsid w:val="001E4B3E"/>
    <w:rsid w:val="001E4BB2"/>
    <w:rsid w:val="001E4C28"/>
    <w:rsid w:val="001E4C32"/>
    <w:rsid w:val="001E4DAA"/>
    <w:rsid w:val="001E4DB5"/>
    <w:rsid w:val="001E4E46"/>
    <w:rsid w:val="001E4E6F"/>
    <w:rsid w:val="001E4F6B"/>
    <w:rsid w:val="001E4F93"/>
    <w:rsid w:val="001E4FB6"/>
    <w:rsid w:val="001E4FE4"/>
    <w:rsid w:val="001E50BD"/>
    <w:rsid w:val="001E5214"/>
    <w:rsid w:val="001E5231"/>
    <w:rsid w:val="001E52E1"/>
    <w:rsid w:val="001E5440"/>
    <w:rsid w:val="001E5550"/>
    <w:rsid w:val="001E5644"/>
    <w:rsid w:val="001E585B"/>
    <w:rsid w:val="001E58C4"/>
    <w:rsid w:val="001E58E9"/>
    <w:rsid w:val="001E59EF"/>
    <w:rsid w:val="001E5B87"/>
    <w:rsid w:val="001E5BDD"/>
    <w:rsid w:val="001E5CAF"/>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36C"/>
    <w:rsid w:val="001E75C8"/>
    <w:rsid w:val="001E76EB"/>
    <w:rsid w:val="001E76FF"/>
    <w:rsid w:val="001E782D"/>
    <w:rsid w:val="001E7939"/>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01"/>
    <w:rsid w:val="001F0F1C"/>
    <w:rsid w:val="001F1076"/>
    <w:rsid w:val="001F10D3"/>
    <w:rsid w:val="001F119F"/>
    <w:rsid w:val="001F11C5"/>
    <w:rsid w:val="001F1310"/>
    <w:rsid w:val="001F149C"/>
    <w:rsid w:val="001F1593"/>
    <w:rsid w:val="001F168A"/>
    <w:rsid w:val="001F174F"/>
    <w:rsid w:val="001F182A"/>
    <w:rsid w:val="001F182D"/>
    <w:rsid w:val="001F183A"/>
    <w:rsid w:val="001F18B2"/>
    <w:rsid w:val="001F197F"/>
    <w:rsid w:val="001F19E6"/>
    <w:rsid w:val="001F1AEE"/>
    <w:rsid w:val="001F1C34"/>
    <w:rsid w:val="001F1F42"/>
    <w:rsid w:val="001F1FF6"/>
    <w:rsid w:val="001F216D"/>
    <w:rsid w:val="001F216F"/>
    <w:rsid w:val="001F218F"/>
    <w:rsid w:val="001F21BE"/>
    <w:rsid w:val="001F241D"/>
    <w:rsid w:val="001F255E"/>
    <w:rsid w:val="001F26D1"/>
    <w:rsid w:val="001F273E"/>
    <w:rsid w:val="001F281F"/>
    <w:rsid w:val="001F284D"/>
    <w:rsid w:val="001F285A"/>
    <w:rsid w:val="001F28EE"/>
    <w:rsid w:val="001F299C"/>
    <w:rsid w:val="001F2A99"/>
    <w:rsid w:val="001F2B07"/>
    <w:rsid w:val="001F2FFE"/>
    <w:rsid w:val="001F3013"/>
    <w:rsid w:val="001F3044"/>
    <w:rsid w:val="001F304F"/>
    <w:rsid w:val="001F30B2"/>
    <w:rsid w:val="001F30D9"/>
    <w:rsid w:val="001F3155"/>
    <w:rsid w:val="001F315D"/>
    <w:rsid w:val="001F31B9"/>
    <w:rsid w:val="001F32C9"/>
    <w:rsid w:val="001F3324"/>
    <w:rsid w:val="001F338D"/>
    <w:rsid w:val="001F3397"/>
    <w:rsid w:val="001F34E1"/>
    <w:rsid w:val="001F367B"/>
    <w:rsid w:val="001F37D6"/>
    <w:rsid w:val="001F37E7"/>
    <w:rsid w:val="001F395F"/>
    <w:rsid w:val="001F3962"/>
    <w:rsid w:val="001F39DE"/>
    <w:rsid w:val="001F39EE"/>
    <w:rsid w:val="001F3A0C"/>
    <w:rsid w:val="001F3BAF"/>
    <w:rsid w:val="001F3C1E"/>
    <w:rsid w:val="001F3D35"/>
    <w:rsid w:val="001F3E3C"/>
    <w:rsid w:val="001F3ED9"/>
    <w:rsid w:val="001F3EE8"/>
    <w:rsid w:val="001F3F62"/>
    <w:rsid w:val="001F41DC"/>
    <w:rsid w:val="001F42D5"/>
    <w:rsid w:val="001F451A"/>
    <w:rsid w:val="001F47A9"/>
    <w:rsid w:val="001F4843"/>
    <w:rsid w:val="001F4A02"/>
    <w:rsid w:val="001F4A61"/>
    <w:rsid w:val="001F4ACC"/>
    <w:rsid w:val="001F4B63"/>
    <w:rsid w:val="001F4C8D"/>
    <w:rsid w:val="001F4D45"/>
    <w:rsid w:val="001F4F08"/>
    <w:rsid w:val="001F4F31"/>
    <w:rsid w:val="001F50DC"/>
    <w:rsid w:val="001F5154"/>
    <w:rsid w:val="001F51CF"/>
    <w:rsid w:val="001F51F7"/>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6FC"/>
    <w:rsid w:val="001F67FE"/>
    <w:rsid w:val="001F688E"/>
    <w:rsid w:val="001F689E"/>
    <w:rsid w:val="001F689F"/>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785"/>
    <w:rsid w:val="001F78EC"/>
    <w:rsid w:val="001F79F4"/>
    <w:rsid w:val="001F7C98"/>
    <w:rsid w:val="001F7CB3"/>
    <w:rsid w:val="001F7DB5"/>
    <w:rsid w:val="001F7F17"/>
    <w:rsid w:val="001F7FC3"/>
    <w:rsid w:val="001F7FF7"/>
    <w:rsid w:val="00200139"/>
    <w:rsid w:val="002001A7"/>
    <w:rsid w:val="002002B7"/>
    <w:rsid w:val="00200358"/>
    <w:rsid w:val="002003C3"/>
    <w:rsid w:val="0020048A"/>
    <w:rsid w:val="0020058F"/>
    <w:rsid w:val="00200635"/>
    <w:rsid w:val="0020068E"/>
    <w:rsid w:val="002007F2"/>
    <w:rsid w:val="002008D4"/>
    <w:rsid w:val="00200AD6"/>
    <w:rsid w:val="00200AE1"/>
    <w:rsid w:val="00200B48"/>
    <w:rsid w:val="00200B74"/>
    <w:rsid w:val="00200CCF"/>
    <w:rsid w:val="00200D4B"/>
    <w:rsid w:val="00200DB3"/>
    <w:rsid w:val="00200E8E"/>
    <w:rsid w:val="00200ED6"/>
    <w:rsid w:val="00200EF7"/>
    <w:rsid w:val="00201034"/>
    <w:rsid w:val="0020106C"/>
    <w:rsid w:val="002010E6"/>
    <w:rsid w:val="0020110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09C"/>
    <w:rsid w:val="002020F9"/>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44E"/>
    <w:rsid w:val="002035A9"/>
    <w:rsid w:val="0020364E"/>
    <w:rsid w:val="002036B7"/>
    <w:rsid w:val="002036D4"/>
    <w:rsid w:val="00203790"/>
    <w:rsid w:val="002037D6"/>
    <w:rsid w:val="002039CB"/>
    <w:rsid w:val="00203A22"/>
    <w:rsid w:val="00203CF1"/>
    <w:rsid w:val="00203D0E"/>
    <w:rsid w:val="00203D27"/>
    <w:rsid w:val="00203D2D"/>
    <w:rsid w:val="00203EC2"/>
    <w:rsid w:val="00203F65"/>
    <w:rsid w:val="00203FE4"/>
    <w:rsid w:val="00204062"/>
    <w:rsid w:val="002040A0"/>
    <w:rsid w:val="002041E5"/>
    <w:rsid w:val="002041F3"/>
    <w:rsid w:val="00204340"/>
    <w:rsid w:val="0020437B"/>
    <w:rsid w:val="0020442F"/>
    <w:rsid w:val="00204495"/>
    <w:rsid w:val="0020452C"/>
    <w:rsid w:val="002045D3"/>
    <w:rsid w:val="0020462C"/>
    <w:rsid w:val="002047ED"/>
    <w:rsid w:val="00204872"/>
    <w:rsid w:val="0020490F"/>
    <w:rsid w:val="00204936"/>
    <w:rsid w:val="002049C9"/>
    <w:rsid w:val="002049E0"/>
    <w:rsid w:val="00204A53"/>
    <w:rsid w:val="00204AAA"/>
    <w:rsid w:val="00204AAF"/>
    <w:rsid w:val="00204B39"/>
    <w:rsid w:val="00204DC8"/>
    <w:rsid w:val="00204EC2"/>
    <w:rsid w:val="002050EA"/>
    <w:rsid w:val="002051AA"/>
    <w:rsid w:val="002051B9"/>
    <w:rsid w:val="0020526B"/>
    <w:rsid w:val="00205275"/>
    <w:rsid w:val="0020544B"/>
    <w:rsid w:val="0020553F"/>
    <w:rsid w:val="002055B7"/>
    <w:rsid w:val="00205A74"/>
    <w:rsid w:val="00205BBC"/>
    <w:rsid w:val="00205CF2"/>
    <w:rsid w:val="00205E31"/>
    <w:rsid w:val="00205EE0"/>
    <w:rsid w:val="00205F40"/>
    <w:rsid w:val="0020600E"/>
    <w:rsid w:val="002060EA"/>
    <w:rsid w:val="00206116"/>
    <w:rsid w:val="00206119"/>
    <w:rsid w:val="002061CA"/>
    <w:rsid w:val="0020630E"/>
    <w:rsid w:val="0020632B"/>
    <w:rsid w:val="002063A0"/>
    <w:rsid w:val="002063D9"/>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27D"/>
    <w:rsid w:val="002073A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7E"/>
    <w:rsid w:val="00207BBC"/>
    <w:rsid w:val="00207C58"/>
    <w:rsid w:val="00207C64"/>
    <w:rsid w:val="00207E68"/>
    <w:rsid w:val="00207F33"/>
    <w:rsid w:val="00207F3F"/>
    <w:rsid w:val="00207F77"/>
    <w:rsid w:val="00210022"/>
    <w:rsid w:val="002100BD"/>
    <w:rsid w:val="00210112"/>
    <w:rsid w:val="00210114"/>
    <w:rsid w:val="00210289"/>
    <w:rsid w:val="0021042E"/>
    <w:rsid w:val="0021047B"/>
    <w:rsid w:val="002104AE"/>
    <w:rsid w:val="002106C1"/>
    <w:rsid w:val="00210742"/>
    <w:rsid w:val="0021075B"/>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59E"/>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67"/>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25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98"/>
    <w:rsid w:val="00214DF8"/>
    <w:rsid w:val="00214F98"/>
    <w:rsid w:val="00214FE7"/>
    <w:rsid w:val="00214FF2"/>
    <w:rsid w:val="00215078"/>
    <w:rsid w:val="002151E4"/>
    <w:rsid w:val="00215272"/>
    <w:rsid w:val="002152DD"/>
    <w:rsid w:val="002153FB"/>
    <w:rsid w:val="002154D2"/>
    <w:rsid w:val="00215552"/>
    <w:rsid w:val="002156B5"/>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95"/>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20B"/>
    <w:rsid w:val="00217593"/>
    <w:rsid w:val="00217679"/>
    <w:rsid w:val="00217792"/>
    <w:rsid w:val="002177AE"/>
    <w:rsid w:val="0021785E"/>
    <w:rsid w:val="00217952"/>
    <w:rsid w:val="002179E0"/>
    <w:rsid w:val="00217B9E"/>
    <w:rsid w:val="00217C05"/>
    <w:rsid w:val="00217DFA"/>
    <w:rsid w:val="00217EA7"/>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AF"/>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29B"/>
    <w:rsid w:val="00222380"/>
    <w:rsid w:val="00222438"/>
    <w:rsid w:val="00222445"/>
    <w:rsid w:val="002224C1"/>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23D"/>
    <w:rsid w:val="0022446D"/>
    <w:rsid w:val="00224477"/>
    <w:rsid w:val="00224515"/>
    <w:rsid w:val="0022452A"/>
    <w:rsid w:val="0022453A"/>
    <w:rsid w:val="0022458B"/>
    <w:rsid w:val="002245F0"/>
    <w:rsid w:val="002246A4"/>
    <w:rsid w:val="0022472E"/>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59"/>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558"/>
    <w:rsid w:val="0022671F"/>
    <w:rsid w:val="0022694D"/>
    <w:rsid w:val="0022695C"/>
    <w:rsid w:val="00226A81"/>
    <w:rsid w:val="00226AA8"/>
    <w:rsid w:val="00226BAF"/>
    <w:rsid w:val="00226C99"/>
    <w:rsid w:val="00226D93"/>
    <w:rsid w:val="00226F5C"/>
    <w:rsid w:val="00226FE3"/>
    <w:rsid w:val="0022743F"/>
    <w:rsid w:val="002274A5"/>
    <w:rsid w:val="002275DE"/>
    <w:rsid w:val="002275E6"/>
    <w:rsid w:val="002277C4"/>
    <w:rsid w:val="00227870"/>
    <w:rsid w:val="00227972"/>
    <w:rsid w:val="00227994"/>
    <w:rsid w:val="00227A64"/>
    <w:rsid w:val="00227A88"/>
    <w:rsid w:val="00227A8B"/>
    <w:rsid w:val="00227C39"/>
    <w:rsid w:val="00227DB0"/>
    <w:rsid w:val="00227DFC"/>
    <w:rsid w:val="00227E30"/>
    <w:rsid w:val="0023001C"/>
    <w:rsid w:val="0023001D"/>
    <w:rsid w:val="0023018B"/>
    <w:rsid w:val="0023018D"/>
    <w:rsid w:val="0023020B"/>
    <w:rsid w:val="00230281"/>
    <w:rsid w:val="00230298"/>
    <w:rsid w:val="002302A4"/>
    <w:rsid w:val="002303BC"/>
    <w:rsid w:val="0023052B"/>
    <w:rsid w:val="0023066C"/>
    <w:rsid w:val="00230702"/>
    <w:rsid w:val="00230A6C"/>
    <w:rsid w:val="00230C97"/>
    <w:rsid w:val="00230CD2"/>
    <w:rsid w:val="00230F10"/>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7A4"/>
    <w:rsid w:val="0023296C"/>
    <w:rsid w:val="002329BD"/>
    <w:rsid w:val="00232A4C"/>
    <w:rsid w:val="00232AD7"/>
    <w:rsid w:val="00232B54"/>
    <w:rsid w:val="00232B8F"/>
    <w:rsid w:val="00232BC7"/>
    <w:rsid w:val="00232C0C"/>
    <w:rsid w:val="00232FB4"/>
    <w:rsid w:val="00232FE4"/>
    <w:rsid w:val="00233051"/>
    <w:rsid w:val="0023328F"/>
    <w:rsid w:val="002332AC"/>
    <w:rsid w:val="00233404"/>
    <w:rsid w:val="00233433"/>
    <w:rsid w:val="0023346C"/>
    <w:rsid w:val="00233519"/>
    <w:rsid w:val="00233530"/>
    <w:rsid w:val="00233607"/>
    <w:rsid w:val="0023367B"/>
    <w:rsid w:val="00233858"/>
    <w:rsid w:val="002338BF"/>
    <w:rsid w:val="0023393E"/>
    <w:rsid w:val="002339BD"/>
    <w:rsid w:val="00233A0C"/>
    <w:rsid w:val="00233A13"/>
    <w:rsid w:val="00233A44"/>
    <w:rsid w:val="00233B00"/>
    <w:rsid w:val="00233C17"/>
    <w:rsid w:val="00233CA9"/>
    <w:rsid w:val="00233E65"/>
    <w:rsid w:val="00233F87"/>
    <w:rsid w:val="00234017"/>
    <w:rsid w:val="0023404F"/>
    <w:rsid w:val="00234157"/>
    <w:rsid w:val="002343E9"/>
    <w:rsid w:val="00234496"/>
    <w:rsid w:val="002344B8"/>
    <w:rsid w:val="0023451C"/>
    <w:rsid w:val="0023460A"/>
    <w:rsid w:val="0023464A"/>
    <w:rsid w:val="00234A4B"/>
    <w:rsid w:val="00234A70"/>
    <w:rsid w:val="00234BF9"/>
    <w:rsid w:val="00234C9F"/>
    <w:rsid w:val="00235275"/>
    <w:rsid w:val="00235318"/>
    <w:rsid w:val="002353B4"/>
    <w:rsid w:val="0023544F"/>
    <w:rsid w:val="002354FD"/>
    <w:rsid w:val="0023558E"/>
    <w:rsid w:val="00235712"/>
    <w:rsid w:val="00235789"/>
    <w:rsid w:val="00235899"/>
    <w:rsid w:val="002358EF"/>
    <w:rsid w:val="00235976"/>
    <w:rsid w:val="00235A86"/>
    <w:rsid w:val="00235A92"/>
    <w:rsid w:val="00235AAE"/>
    <w:rsid w:val="00235AE4"/>
    <w:rsid w:val="00235BD6"/>
    <w:rsid w:val="00235C21"/>
    <w:rsid w:val="00235D74"/>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0E8"/>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99"/>
    <w:rsid w:val="00237CE9"/>
    <w:rsid w:val="00237E92"/>
    <w:rsid w:val="00240046"/>
    <w:rsid w:val="0024012D"/>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025"/>
    <w:rsid w:val="0024120B"/>
    <w:rsid w:val="00241220"/>
    <w:rsid w:val="002413D0"/>
    <w:rsid w:val="002413FE"/>
    <w:rsid w:val="00241563"/>
    <w:rsid w:val="002415F4"/>
    <w:rsid w:val="00241604"/>
    <w:rsid w:val="002416C7"/>
    <w:rsid w:val="00241759"/>
    <w:rsid w:val="00241782"/>
    <w:rsid w:val="002417DB"/>
    <w:rsid w:val="00241951"/>
    <w:rsid w:val="00241963"/>
    <w:rsid w:val="00241A8C"/>
    <w:rsid w:val="00241B53"/>
    <w:rsid w:val="00241B72"/>
    <w:rsid w:val="00241B73"/>
    <w:rsid w:val="00241BBC"/>
    <w:rsid w:val="00241C86"/>
    <w:rsid w:val="00241CF6"/>
    <w:rsid w:val="00241D0E"/>
    <w:rsid w:val="00241DEC"/>
    <w:rsid w:val="00241EEC"/>
    <w:rsid w:val="0024201E"/>
    <w:rsid w:val="002421C3"/>
    <w:rsid w:val="002421D7"/>
    <w:rsid w:val="0024228D"/>
    <w:rsid w:val="00242371"/>
    <w:rsid w:val="002423E4"/>
    <w:rsid w:val="00242549"/>
    <w:rsid w:val="00242790"/>
    <w:rsid w:val="00242804"/>
    <w:rsid w:val="00242930"/>
    <w:rsid w:val="002429B9"/>
    <w:rsid w:val="00242AB7"/>
    <w:rsid w:val="00242ACB"/>
    <w:rsid w:val="00242B3E"/>
    <w:rsid w:val="00242B85"/>
    <w:rsid w:val="00242D41"/>
    <w:rsid w:val="00242DBB"/>
    <w:rsid w:val="00242FA4"/>
    <w:rsid w:val="0024314C"/>
    <w:rsid w:val="00243236"/>
    <w:rsid w:val="0024325D"/>
    <w:rsid w:val="002432DB"/>
    <w:rsid w:val="002432E7"/>
    <w:rsid w:val="002433C0"/>
    <w:rsid w:val="002434ED"/>
    <w:rsid w:val="002434FA"/>
    <w:rsid w:val="00243504"/>
    <w:rsid w:val="00243598"/>
    <w:rsid w:val="0024361E"/>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13"/>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8D"/>
    <w:rsid w:val="00247093"/>
    <w:rsid w:val="00247183"/>
    <w:rsid w:val="00247246"/>
    <w:rsid w:val="0024727E"/>
    <w:rsid w:val="00247427"/>
    <w:rsid w:val="002474D5"/>
    <w:rsid w:val="0024754C"/>
    <w:rsid w:val="0024755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430"/>
    <w:rsid w:val="00251608"/>
    <w:rsid w:val="0025164D"/>
    <w:rsid w:val="00251797"/>
    <w:rsid w:val="002517E7"/>
    <w:rsid w:val="00251840"/>
    <w:rsid w:val="002518D4"/>
    <w:rsid w:val="00251B43"/>
    <w:rsid w:val="00251B62"/>
    <w:rsid w:val="00251B69"/>
    <w:rsid w:val="00251C6A"/>
    <w:rsid w:val="00251D04"/>
    <w:rsid w:val="00251F51"/>
    <w:rsid w:val="00251F95"/>
    <w:rsid w:val="00252169"/>
    <w:rsid w:val="002521FB"/>
    <w:rsid w:val="00252324"/>
    <w:rsid w:val="0025233C"/>
    <w:rsid w:val="002523D0"/>
    <w:rsid w:val="00252741"/>
    <w:rsid w:val="0025275D"/>
    <w:rsid w:val="00252764"/>
    <w:rsid w:val="002527FF"/>
    <w:rsid w:val="00252A56"/>
    <w:rsid w:val="00252B6C"/>
    <w:rsid w:val="00252BE7"/>
    <w:rsid w:val="00252C34"/>
    <w:rsid w:val="00252CF2"/>
    <w:rsid w:val="00252FD0"/>
    <w:rsid w:val="002532AF"/>
    <w:rsid w:val="00253323"/>
    <w:rsid w:val="002533F5"/>
    <w:rsid w:val="00253450"/>
    <w:rsid w:val="002534D2"/>
    <w:rsid w:val="00253578"/>
    <w:rsid w:val="0025361F"/>
    <w:rsid w:val="002536C8"/>
    <w:rsid w:val="00253852"/>
    <w:rsid w:val="0025397F"/>
    <w:rsid w:val="002539A1"/>
    <w:rsid w:val="00253A58"/>
    <w:rsid w:val="00253B3F"/>
    <w:rsid w:val="00253B97"/>
    <w:rsid w:val="00253C22"/>
    <w:rsid w:val="00253CA1"/>
    <w:rsid w:val="00253E37"/>
    <w:rsid w:val="00253F37"/>
    <w:rsid w:val="00253FE6"/>
    <w:rsid w:val="00254024"/>
    <w:rsid w:val="002540DA"/>
    <w:rsid w:val="00254222"/>
    <w:rsid w:val="0025428F"/>
    <w:rsid w:val="002542DA"/>
    <w:rsid w:val="002543E5"/>
    <w:rsid w:val="00254534"/>
    <w:rsid w:val="00254625"/>
    <w:rsid w:val="002546AE"/>
    <w:rsid w:val="00254895"/>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3FA"/>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645"/>
    <w:rsid w:val="00256794"/>
    <w:rsid w:val="00256A55"/>
    <w:rsid w:val="00256ABE"/>
    <w:rsid w:val="00256C31"/>
    <w:rsid w:val="00256D50"/>
    <w:rsid w:val="00256D65"/>
    <w:rsid w:val="00256DA6"/>
    <w:rsid w:val="00256E50"/>
    <w:rsid w:val="00256E85"/>
    <w:rsid w:val="00256F0C"/>
    <w:rsid w:val="00256FD5"/>
    <w:rsid w:val="0025720E"/>
    <w:rsid w:val="00257270"/>
    <w:rsid w:val="002572DF"/>
    <w:rsid w:val="00257348"/>
    <w:rsid w:val="002574D2"/>
    <w:rsid w:val="00257654"/>
    <w:rsid w:val="002576B1"/>
    <w:rsid w:val="002576C0"/>
    <w:rsid w:val="0025777F"/>
    <w:rsid w:val="0025782C"/>
    <w:rsid w:val="00257887"/>
    <w:rsid w:val="002578A9"/>
    <w:rsid w:val="002578DA"/>
    <w:rsid w:val="00257973"/>
    <w:rsid w:val="00257978"/>
    <w:rsid w:val="002579F2"/>
    <w:rsid w:val="00257ADC"/>
    <w:rsid w:val="00257B51"/>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6C5"/>
    <w:rsid w:val="002607D0"/>
    <w:rsid w:val="0026089F"/>
    <w:rsid w:val="002608DA"/>
    <w:rsid w:val="002608DB"/>
    <w:rsid w:val="002608E1"/>
    <w:rsid w:val="002609A5"/>
    <w:rsid w:val="002609DD"/>
    <w:rsid w:val="002609F4"/>
    <w:rsid w:val="00260ACD"/>
    <w:rsid w:val="00260B8A"/>
    <w:rsid w:val="00260BDA"/>
    <w:rsid w:val="00260C67"/>
    <w:rsid w:val="00260CDD"/>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A"/>
    <w:rsid w:val="002618ED"/>
    <w:rsid w:val="00261AD5"/>
    <w:rsid w:val="00261D33"/>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6F"/>
    <w:rsid w:val="002629D5"/>
    <w:rsid w:val="00262A63"/>
    <w:rsid w:val="00262B14"/>
    <w:rsid w:val="00262B26"/>
    <w:rsid w:val="00262B36"/>
    <w:rsid w:val="00262BAB"/>
    <w:rsid w:val="00262BB2"/>
    <w:rsid w:val="00262BC5"/>
    <w:rsid w:val="00262C2E"/>
    <w:rsid w:val="00262C37"/>
    <w:rsid w:val="00262C47"/>
    <w:rsid w:val="00262CE4"/>
    <w:rsid w:val="00262D38"/>
    <w:rsid w:val="00262DD6"/>
    <w:rsid w:val="00262EC0"/>
    <w:rsid w:val="00262F9E"/>
    <w:rsid w:val="0026301F"/>
    <w:rsid w:val="002630C0"/>
    <w:rsid w:val="00263221"/>
    <w:rsid w:val="0026322D"/>
    <w:rsid w:val="00263289"/>
    <w:rsid w:val="002632A3"/>
    <w:rsid w:val="0026333F"/>
    <w:rsid w:val="00263475"/>
    <w:rsid w:val="00263687"/>
    <w:rsid w:val="0026370C"/>
    <w:rsid w:val="00263737"/>
    <w:rsid w:val="002639CF"/>
    <w:rsid w:val="002639D4"/>
    <w:rsid w:val="00263A35"/>
    <w:rsid w:val="00263AD6"/>
    <w:rsid w:val="00263C4B"/>
    <w:rsid w:val="00263C68"/>
    <w:rsid w:val="00263D20"/>
    <w:rsid w:val="00263D75"/>
    <w:rsid w:val="00263E30"/>
    <w:rsid w:val="002640E0"/>
    <w:rsid w:val="002640E1"/>
    <w:rsid w:val="00264214"/>
    <w:rsid w:val="002642A7"/>
    <w:rsid w:val="002643FE"/>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52"/>
    <w:rsid w:val="00266274"/>
    <w:rsid w:val="002662F3"/>
    <w:rsid w:val="002663D3"/>
    <w:rsid w:val="002664CA"/>
    <w:rsid w:val="00266606"/>
    <w:rsid w:val="002668E7"/>
    <w:rsid w:val="002668E8"/>
    <w:rsid w:val="00266A47"/>
    <w:rsid w:val="00266C57"/>
    <w:rsid w:val="00266C73"/>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ADE"/>
    <w:rsid w:val="00267BB1"/>
    <w:rsid w:val="00267C70"/>
    <w:rsid w:val="00267D2E"/>
    <w:rsid w:val="00267E73"/>
    <w:rsid w:val="00267F5E"/>
    <w:rsid w:val="0027009C"/>
    <w:rsid w:val="002700E7"/>
    <w:rsid w:val="0027024C"/>
    <w:rsid w:val="002702D1"/>
    <w:rsid w:val="002703D9"/>
    <w:rsid w:val="00270916"/>
    <w:rsid w:val="002709A4"/>
    <w:rsid w:val="002709DB"/>
    <w:rsid w:val="00270A79"/>
    <w:rsid w:val="00270C2C"/>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A2"/>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3D4"/>
    <w:rsid w:val="002725C4"/>
    <w:rsid w:val="00272671"/>
    <w:rsid w:val="002727AF"/>
    <w:rsid w:val="00272813"/>
    <w:rsid w:val="002728AE"/>
    <w:rsid w:val="00272993"/>
    <w:rsid w:val="00272A77"/>
    <w:rsid w:val="00272B62"/>
    <w:rsid w:val="00272C1D"/>
    <w:rsid w:val="00272CD4"/>
    <w:rsid w:val="00272ED8"/>
    <w:rsid w:val="00272EFE"/>
    <w:rsid w:val="00272FDA"/>
    <w:rsid w:val="00273006"/>
    <w:rsid w:val="002730D1"/>
    <w:rsid w:val="00273110"/>
    <w:rsid w:val="002731A9"/>
    <w:rsid w:val="0027342D"/>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06F"/>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B93"/>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7DC"/>
    <w:rsid w:val="002768A3"/>
    <w:rsid w:val="00276971"/>
    <w:rsid w:val="00276A37"/>
    <w:rsid w:val="00276B13"/>
    <w:rsid w:val="00276B9D"/>
    <w:rsid w:val="00276B9E"/>
    <w:rsid w:val="00276BC1"/>
    <w:rsid w:val="00276E17"/>
    <w:rsid w:val="00276E35"/>
    <w:rsid w:val="00276FD1"/>
    <w:rsid w:val="00276FE8"/>
    <w:rsid w:val="0027707D"/>
    <w:rsid w:val="0027721D"/>
    <w:rsid w:val="002772F0"/>
    <w:rsid w:val="0027732C"/>
    <w:rsid w:val="00277343"/>
    <w:rsid w:val="002773AE"/>
    <w:rsid w:val="0027741A"/>
    <w:rsid w:val="00277506"/>
    <w:rsid w:val="0027753F"/>
    <w:rsid w:val="002775C0"/>
    <w:rsid w:val="00277633"/>
    <w:rsid w:val="002776A7"/>
    <w:rsid w:val="0027784D"/>
    <w:rsid w:val="0027789E"/>
    <w:rsid w:val="00277928"/>
    <w:rsid w:val="0027799B"/>
    <w:rsid w:val="002779DE"/>
    <w:rsid w:val="00277A32"/>
    <w:rsid w:val="00277AEE"/>
    <w:rsid w:val="00277C83"/>
    <w:rsid w:val="00277CB4"/>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4E"/>
    <w:rsid w:val="00280BAC"/>
    <w:rsid w:val="00280C14"/>
    <w:rsid w:val="00280CBE"/>
    <w:rsid w:val="00280D0B"/>
    <w:rsid w:val="00280D33"/>
    <w:rsid w:val="00280DC5"/>
    <w:rsid w:val="00280DFC"/>
    <w:rsid w:val="00280E21"/>
    <w:rsid w:val="00280EA8"/>
    <w:rsid w:val="00280F4F"/>
    <w:rsid w:val="00280F97"/>
    <w:rsid w:val="00280FCD"/>
    <w:rsid w:val="00281025"/>
    <w:rsid w:val="00281059"/>
    <w:rsid w:val="0028122D"/>
    <w:rsid w:val="0028152E"/>
    <w:rsid w:val="00281586"/>
    <w:rsid w:val="002815AB"/>
    <w:rsid w:val="0028164B"/>
    <w:rsid w:val="00281667"/>
    <w:rsid w:val="002816CD"/>
    <w:rsid w:val="0028186F"/>
    <w:rsid w:val="0028187A"/>
    <w:rsid w:val="00281943"/>
    <w:rsid w:val="00281956"/>
    <w:rsid w:val="00281986"/>
    <w:rsid w:val="00281A48"/>
    <w:rsid w:val="00281AC5"/>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13"/>
    <w:rsid w:val="00283E7A"/>
    <w:rsid w:val="002841BE"/>
    <w:rsid w:val="0028434A"/>
    <w:rsid w:val="0028436E"/>
    <w:rsid w:val="00284547"/>
    <w:rsid w:val="0028472A"/>
    <w:rsid w:val="002847B9"/>
    <w:rsid w:val="00284853"/>
    <w:rsid w:val="002848A8"/>
    <w:rsid w:val="00284A21"/>
    <w:rsid w:val="00284A38"/>
    <w:rsid w:val="00284A63"/>
    <w:rsid w:val="00284ACD"/>
    <w:rsid w:val="00284B13"/>
    <w:rsid w:val="00284B1B"/>
    <w:rsid w:val="00284B53"/>
    <w:rsid w:val="00284B6B"/>
    <w:rsid w:val="00284BB0"/>
    <w:rsid w:val="00284D6D"/>
    <w:rsid w:val="00284DB4"/>
    <w:rsid w:val="00284E63"/>
    <w:rsid w:val="00284EC7"/>
    <w:rsid w:val="00284F17"/>
    <w:rsid w:val="00284FDB"/>
    <w:rsid w:val="002850A5"/>
    <w:rsid w:val="002850C1"/>
    <w:rsid w:val="00285191"/>
    <w:rsid w:val="002853C9"/>
    <w:rsid w:val="00285706"/>
    <w:rsid w:val="00285751"/>
    <w:rsid w:val="002857E3"/>
    <w:rsid w:val="00285865"/>
    <w:rsid w:val="002858AF"/>
    <w:rsid w:val="0028595C"/>
    <w:rsid w:val="002859DC"/>
    <w:rsid w:val="002859EA"/>
    <w:rsid w:val="00285ACC"/>
    <w:rsid w:val="00285C70"/>
    <w:rsid w:val="00285CBC"/>
    <w:rsid w:val="00285CD9"/>
    <w:rsid w:val="00285D43"/>
    <w:rsid w:val="00285DBB"/>
    <w:rsid w:val="00285F5C"/>
    <w:rsid w:val="0028602C"/>
    <w:rsid w:val="00286064"/>
    <w:rsid w:val="002860B6"/>
    <w:rsid w:val="002860DB"/>
    <w:rsid w:val="0028614A"/>
    <w:rsid w:val="0028615C"/>
    <w:rsid w:val="00286483"/>
    <w:rsid w:val="0028656F"/>
    <w:rsid w:val="002866CC"/>
    <w:rsid w:val="002867A1"/>
    <w:rsid w:val="00286B28"/>
    <w:rsid w:val="00286E76"/>
    <w:rsid w:val="0028712D"/>
    <w:rsid w:val="00287171"/>
    <w:rsid w:val="00287289"/>
    <w:rsid w:val="00287405"/>
    <w:rsid w:val="00287554"/>
    <w:rsid w:val="0028766C"/>
    <w:rsid w:val="0028785B"/>
    <w:rsid w:val="002878BC"/>
    <w:rsid w:val="002878BF"/>
    <w:rsid w:val="002878D4"/>
    <w:rsid w:val="00287969"/>
    <w:rsid w:val="00287B4B"/>
    <w:rsid w:val="00287B54"/>
    <w:rsid w:val="00287C8F"/>
    <w:rsid w:val="00287D70"/>
    <w:rsid w:val="0029023C"/>
    <w:rsid w:val="0029026A"/>
    <w:rsid w:val="002902BB"/>
    <w:rsid w:val="00290394"/>
    <w:rsid w:val="002903F1"/>
    <w:rsid w:val="0029048D"/>
    <w:rsid w:val="00290628"/>
    <w:rsid w:val="0029063A"/>
    <w:rsid w:val="002907EA"/>
    <w:rsid w:val="0029083D"/>
    <w:rsid w:val="00290877"/>
    <w:rsid w:val="002908B9"/>
    <w:rsid w:val="00290950"/>
    <w:rsid w:val="00290AA4"/>
    <w:rsid w:val="00290C9D"/>
    <w:rsid w:val="00290CDE"/>
    <w:rsid w:val="00290D21"/>
    <w:rsid w:val="00290D64"/>
    <w:rsid w:val="00290F66"/>
    <w:rsid w:val="00290FB0"/>
    <w:rsid w:val="00290FB7"/>
    <w:rsid w:val="0029105A"/>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2ED6"/>
    <w:rsid w:val="00293069"/>
    <w:rsid w:val="0029306A"/>
    <w:rsid w:val="0029309F"/>
    <w:rsid w:val="00293164"/>
    <w:rsid w:val="00293214"/>
    <w:rsid w:val="00293237"/>
    <w:rsid w:val="00293383"/>
    <w:rsid w:val="00293533"/>
    <w:rsid w:val="0029362E"/>
    <w:rsid w:val="0029366D"/>
    <w:rsid w:val="002938CE"/>
    <w:rsid w:val="00293C79"/>
    <w:rsid w:val="00293EB4"/>
    <w:rsid w:val="00293F58"/>
    <w:rsid w:val="00293F97"/>
    <w:rsid w:val="0029416A"/>
    <w:rsid w:val="002941AD"/>
    <w:rsid w:val="0029425C"/>
    <w:rsid w:val="002943BA"/>
    <w:rsid w:val="00294444"/>
    <w:rsid w:val="002944D3"/>
    <w:rsid w:val="002944E3"/>
    <w:rsid w:val="0029460B"/>
    <w:rsid w:val="00294688"/>
    <w:rsid w:val="002946AE"/>
    <w:rsid w:val="00294734"/>
    <w:rsid w:val="0029478C"/>
    <w:rsid w:val="00294891"/>
    <w:rsid w:val="00294915"/>
    <w:rsid w:val="00294981"/>
    <w:rsid w:val="002949AA"/>
    <w:rsid w:val="00294BA1"/>
    <w:rsid w:val="00294CB5"/>
    <w:rsid w:val="00294CEF"/>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7F7"/>
    <w:rsid w:val="002978B5"/>
    <w:rsid w:val="00297B5B"/>
    <w:rsid w:val="00297BF5"/>
    <w:rsid w:val="00297C7D"/>
    <w:rsid w:val="00297CC3"/>
    <w:rsid w:val="00297D80"/>
    <w:rsid w:val="00297D8D"/>
    <w:rsid w:val="00297D9F"/>
    <w:rsid w:val="00297DF8"/>
    <w:rsid w:val="00297F82"/>
    <w:rsid w:val="00297FBE"/>
    <w:rsid w:val="002A0016"/>
    <w:rsid w:val="002A00AE"/>
    <w:rsid w:val="002A012B"/>
    <w:rsid w:val="002A01FB"/>
    <w:rsid w:val="002A01FE"/>
    <w:rsid w:val="002A031A"/>
    <w:rsid w:val="002A061C"/>
    <w:rsid w:val="002A06C8"/>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2DB"/>
    <w:rsid w:val="002A2330"/>
    <w:rsid w:val="002A24E5"/>
    <w:rsid w:val="002A2562"/>
    <w:rsid w:val="002A2626"/>
    <w:rsid w:val="002A2767"/>
    <w:rsid w:val="002A2841"/>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875"/>
    <w:rsid w:val="002A39BA"/>
    <w:rsid w:val="002A39C5"/>
    <w:rsid w:val="002A3A71"/>
    <w:rsid w:val="002A3AB6"/>
    <w:rsid w:val="002A3ABE"/>
    <w:rsid w:val="002A3B4F"/>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5FB"/>
    <w:rsid w:val="002A5691"/>
    <w:rsid w:val="002A56FD"/>
    <w:rsid w:val="002A57BB"/>
    <w:rsid w:val="002A5838"/>
    <w:rsid w:val="002A59EF"/>
    <w:rsid w:val="002A5AD3"/>
    <w:rsid w:val="002A5B1F"/>
    <w:rsid w:val="002A5BAF"/>
    <w:rsid w:val="002A5BC1"/>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45E"/>
    <w:rsid w:val="002A74B7"/>
    <w:rsid w:val="002A74D2"/>
    <w:rsid w:val="002A7566"/>
    <w:rsid w:val="002A76DA"/>
    <w:rsid w:val="002A77CA"/>
    <w:rsid w:val="002A785B"/>
    <w:rsid w:val="002A79D1"/>
    <w:rsid w:val="002A79F6"/>
    <w:rsid w:val="002A7AB3"/>
    <w:rsid w:val="002A7D0E"/>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4FE"/>
    <w:rsid w:val="002B15C5"/>
    <w:rsid w:val="002B1639"/>
    <w:rsid w:val="002B165D"/>
    <w:rsid w:val="002B17C4"/>
    <w:rsid w:val="002B1857"/>
    <w:rsid w:val="002B1A69"/>
    <w:rsid w:val="002B1C01"/>
    <w:rsid w:val="002B1D9B"/>
    <w:rsid w:val="002B1DB9"/>
    <w:rsid w:val="002B1E17"/>
    <w:rsid w:val="002B1E39"/>
    <w:rsid w:val="002B1E82"/>
    <w:rsid w:val="002B1F15"/>
    <w:rsid w:val="002B1F6C"/>
    <w:rsid w:val="002B200B"/>
    <w:rsid w:val="002B2088"/>
    <w:rsid w:val="002B214A"/>
    <w:rsid w:val="002B2178"/>
    <w:rsid w:val="002B2206"/>
    <w:rsid w:val="002B2301"/>
    <w:rsid w:val="002B2627"/>
    <w:rsid w:val="002B2640"/>
    <w:rsid w:val="002B26E6"/>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E25"/>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05E"/>
    <w:rsid w:val="002B5128"/>
    <w:rsid w:val="002B5349"/>
    <w:rsid w:val="002B5381"/>
    <w:rsid w:val="002B5531"/>
    <w:rsid w:val="002B5538"/>
    <w:rsid w:val="002B55A1"/>
    <w:rsid w:val="002B5654"/>
    <w:rsid w:val="002B56B6"/>
    <w:rsid w:val="002B56D9"/>
    <w:rsid w:val="002B572E"/>
    <w:rsid w:val="002B57AB"/>
    <w:rsid w:val="002B5863"/>
    <w:rsid w:val="002B58A7"/>
    <w:rsid w:val="002B58AD"/>
    <w:rsid w:val="002B58FE"/>
    <w:rsid w:val="002B59CD"/>
    <w:rsid w:val="002B59CF"/>
    <w:rsid w:val="002B5BAA"/>
    <w:rsid w:val="002B5BBC"/>
    <w:rsid w:val="002B5C71"/>
    <w:rsid w:val="002B5E27"/>
    <w:rsid w:val="002B5E82"/>
    <w:rsid w:val="002B5EDD"/>
    <w:rsid w:val="002B608D"/>
    <w:rsid w:val="002B60EB"/>
    <w:rsid w:val="002B6118"/>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56"/>
    <w:rsid w:val="002B6DA6"/>
    <w:rsid w:val="002B6E04"/>
    <w:rsid w:val="002B6E5C"/>
    <w:rsid w:val="002B6E75"/>
    <w:rsid w:val="002B6F76"/>
    <w:rsid w:val="002B6F87"/>
    <w:rsid w:val="002B7018"/>
    <w:rsid w:val="002B7048"/>
    <w:rsid w:val="002B70B8"/>
    <w:rsid w:val="002B7134"/>
    <w:rsid w:val="002B7168"/>
    <w:rsid w:val="002B7222"/>
    <w:rsid w:val="002B7242"/>
    <w:rsid w:val="002B7352"/>
    <w:rsid w:val="002B7423"/>
    <w:rsid w:val="002B742E"/>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DB3"/>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EF9"/>
    <w:rsid w:val="002C0F06"/>
    <w:rsid w:val="002C0F40"/>
    <w:rsid w:val="002C101B"/>
    <w:rsid w:val="002C1278"/>
    <w:rsid w:val="002C12C2"/>
    <w:rsid w:val="002C1301"/>
    <w:rsid w:val="002C13DC"/>
    <w:rsid w:val="002C13F2"/>
    <w:rsid w:val="002C144B"/>
    <w:rsid w:val="002C1453"/>
    <w:rsid w:val="002C16DE"/>
    <w:rsid w:val="002C187C"/>
    <w:rsid w:val="002C19B8"/>
    <w:rsid w:val="002C1A24"/>
    <w:rsid w:val="002C1B10"/>
    <w:rsid w:val="002C1C99"/>
    <w:rsid w:val="002C1DDA"/>
    <w:rsid w:val="002C1E4E"/>
    <w:rsid w:val="002C1E96"/>
    <w:rsid w:val="002C1EDC"/>
    <w:rsid w:val="002C1F0F"/>
    <w:rsid w:val="002C1F78"/>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4C8"/>
    <w:rsid w:val="002C3618"/>
    <w:rsid w:val="002C3756"/>
    <w:rsid w:val="002C3880"/>
    <w:rsid w:val="002C38D0"/>
    <w:rsid w:val="002C3A7D"/>
    <w:rsid w:val="002C3CBD"/>
    <w:rsid w:val="002C3CEB"/>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E68"/>
    <w:rsid w:val="002C4FC9"/>
    <w:rsid w:val="002C502C"/>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B"/>
    <w:rsid w:val="002C58EC"/>
    <w:rsid w:val="002C5978"/>
    <w:rsid w:val="002C5A20"/>
    <w:rsid w:val="002C5A3C"/>
    <w:rsid w:val="002C5B13"/>
    <w:rsid w:val="002C5CE5"/>
    <w:rsid w:val="002C5D78"/>
    <w:rsid w:val="002C5D7C"/>
    <w:rsid w:val="002C5DD6"/>
    <w:rsid w:val="002C5ED6"/>
    <w:rsid w:val="002C5FA4"/>
    <w:rsid w:val="002C6275"/>
    <w:rsid w:val="002C62B2"/>
    <w:rsid w:val="002C62C5"/>
    <w:rsid w:val="002C6345"/>
    <w:rsid w:val="002C6391"/>
    <w:rsid w:val="002C656B"/>
    <w:rsid w:val="002C65C5"/>
    <w:rsid w:val="002C66AC"/>
    <w:rsid w:val="002C6700"/>
    <w:rsid w:val="002C672C"/>
    <w:rsid w:val="002C6779"/>
    <w:rsid w:val="002C67FC"/>
    <w:rsid w:val="002C6818"/>
    <w:rsid w:val="002C69B2"/>
    <w:rsid w:val="002C69E9"/>
    <w:rsid w:val="002C6A1D"/>
    <w:rsid w:val="002C6B2F"/>
    <w:rsid w:val="002C6B64"/>
    <w:rsid w:val="002C6BAE"/>
    <w:rsid w:val="002C6C29"/>
    <w:rsid w:val="002C6C65"/>
    <w:rsid w:val="002C6C7F"/>
    <w:rsid w:val="002C6C8F"/>
    <w:rsid w:val="002C6E4C"/>
    <w:rsid w:val="002C6F82"/>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C36"/>
    <w:rsid w:val="002C7D33"/>
    <w:rsid w:val="002C7D78"/>
    <w:rsid w:val="002C7E65"/>
    <w:rsid w:val="002C7F8C"/>
    <w:rsid w:val="002D0236"/>
    <w:rsid w:val="002D0254"/>
    <w:rsid w:val="002D036C"/>
    <w:rsid w:val="002D0401"/>
    <w:rsid w:val="002D047A"/>
    <w:rsid w:val="002D064F"/>
    <w:rsid w:val="002D091B"/>
    <w:rsid w:val="002D0A29"/>
    <w:rsid w:val="002D0A4E"/>
    <w:rsid w:val="002D0C56"/>
    <w:rsid w:val="002D0D5A"/>
    <w:rsid w:val="002D0F1F"/>
    <w:rsid w:val="002D0F26"/>
    <w:rsid w:val="002D1034"/>
    <w:rsid w:val="002D1068"/>
    <w:rsid w:val="002D10A5"/>
    <w:rsid w:val="002D10C7"/>
    <w:rsid w:val="002D11F2"/>
    <w:rsid w:val="002D135D"/>
    <w:rsid w:val="002D137C"/>
    <w:rsid w:val="002D13BA"/>
    <w:rsid w:val="002D140B"/>
    <w:rsid w:val="002D1586"/>
    <w:rsid w:val="002D1682"/>
    <w:rsid w:val="002D174E"/>
    <w:rsid w:val="002D1846"/>
    <w:rsid w:val="002D1850"/>
    <w:rsid w:val="002D1859"/>
    <w:rsid w:val="002D18F6"/>
    <w:rsid w:val="002D1AD4"/>
    <w:rsid w:val="002D1B82"/>
    <w:rsid w:val="002D1C8E"/>
    <w:rsid w:val="002D1CEF"/>
    <w:rsid w:val="002D1CFC"/>
    <w:rsid w:val="002D1FA9"/>
    <w:rsid w:val="002D1FED"/>
    <w:rsid w:val="002D205C"/>
    <w:rsid w:val="002D2147"/>
    <w:rsid w:val="002D219D"/>
    <w:rsid w:val="002D2453"/>
    <w:rsid w:val="002D2494"/>
    <w:rsid w:val="002D24E9"/>
    <w:rsid w:val="002D2522"/>
    <w:rsid w:val="002D26B2"/>
    <w:rsid w:val="002D284A"/>
    <w:rsid w:val="002D294C"/>
    <w:rsid w:val="002D2AD6"/>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AC"/>
    <w:rsid w:val="002D39E6"/>
    <w:rsid w:val="002D3A0E"/>
    <w:rsid w:val="002D3A70"/>
    <w:rsid w:val="002D3B40"/>
    <w:rsid w:val="002D3B4C"/>
    <w:rsid w:val="002D3BBE"/>
    <w:rsid w:val="002D3BD6"/>
    <w:rsid w:val="002D3C2C"/>
    <w:rsid w:val="002D3C2F"/>
    <w:rsid w:val="002D3C47"/>
    <w:rsid w:val="002D3E7D"/>
    <w:rsid w:val="002D3E84"/>
    <w:rsid w:val="002D3F24"/>
    <w:rsid w:val="002D3F53"/>
    <w:rsid w:val="002D3F5A"/>
    <w:rsid w:val="002D402F"/>
    <w:rsid w:val="002D40BE"/>
    <w:rsid w:val="002D4204"/>
    <w:rsid w:val="002D420F"/>
    <w:rsid w:val="002D42E8"/>
    <w:rsid w:val="002D430D"/>
    <w:rsid w:val="002D4357"/>
    <w:rsid w:val="002D43E5"/>
    <w:rsid w:val="002D44BD"/>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155"/>
    <w:rsid w:val="002D5366"/>
    <w:rsid w:val="002D544D"/>
    <w:rsid w:val="002D5811"/>
    <w:rsid w:val="002D59B3"/>
    <w:rsid w:val="002D5B12"/>
    <w:rsid w:val="002D5B99"/>
    <w:rsid w:val="002D5DEF"/>
    <w:rsid w:val="002D5E31"/>
    <w:rsid w:val="002D603A"/>
    <w:rsid w:val="002D60EE"/>
    <w:rsid w:val="002D6105"/>
    <w:rsid w:val="002D63B6"/>
    <w:rsid w:val="002D652A"/>
    <w:rsid w:val="002D6588"/>
    <w:rsid w:val="002D659A"/>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913"/>
    <w:rsid w:val="002D7A90"/>
    <w:rsid w:val="002D7BE7"/>
    <w:rsid w:val="002D7C27"/>
    <w:rsid w:val="002D7C8A"/>
    <w:rsid w:val="002D7DE9"/>
    <w:rsid w:val="002D7FBC"/>
    <w:rsid w:val="002D7FFC"/>
    <w:rsid w:val="002E003B"/>
    <w:rsid w:val="002E0080"/>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E9F"/>
    <w:rsid w:val="002E0F39"/>
    <w:rsid w:val="002E0F8B"/>
    <w:rsid w:val="002E0FC5"/>
    <w:rsid w:val="002E12D4"/>
    <w:rsid w:val="002E1352"/>
    <w:rsid w:val="002E1397"/>
    <w:rsid w:val="002E1470"/>
    <w:rsid w:val="002E1502"/>
    <w:rsid w:val="002E1601"/>
    <w:rsid w:val="002E161A"/>
    <w:rsid w:val="002E17A0"/>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59"/>
    <w:rsid w:val="002E23C6"/>
    <w:rsid w:val="002E244F"/>
    <w:rsid w:val="002E2459"/>
    <w:rsid w:val="002E2577"/>
    <w:rsid w:val="002E2617"/>
    <w:rsid w:val="002E2671"/>
    <w:rsid w:val="002E268E"/>
    <w:rsid w:val="002E2703"/>
    <w:rsid w:val="002E2928"/>
    <w:rsid w:val="002E299D"/>
    <w:rsid w:val="002E2B37"/>
    <w:rsid w:val="002E2B54"/>
    <w:rsid w:val="002E2C58"/>
    <w:rsid w:val="002E2E83"/>
    <w:rsid w:val="002E2FE0"/>
    <w:rsid w:val="002E2FE6"/>
    <w:rsid w:val="002E3098"/>
    <w:rsid w:val="002E30CD"/>
    <w:rsid w:val="002E3263"/>
    <w:rsid w:val="002E3279"/>
    <w:rsid w:val="002E3290"/>
    <w:rsid w:val="002E33A3"/>
    <w:rsid w:val="002E3543"/>
    <w:rsid w:val="002E354A"/>
    <w:rsid w:val="002E37AC"/>
    <w:rsid w:val="002E37FA"/>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56"/>
    <w:rsid w:val="002E4CE8"/>
    <w:rsid w:val="002E4CF7"/>
    <w:rsid w:val="002E4DDD"/>
    <w:rsid w:val="002E4ED0"/>
    <w:rsid w:val="002E501F"/>
    <w:rsid w:val="002E5065"/>
    <w:rsid w:val="002E51FF"/>
    <w:rsid w:val="002E5266"/>
    <w:rsid w:val="002E52FA"/>
    <w:rsid w:val="002E532A"/>
    <w:rsid w:val="002E5424"/>
    <w:rsid w:val="002E548D"/>
    <w:rsid w:val="002E55C7"/>
    <w:rsid w:val="002E57D7"/>
    <w:rsid w:val="002E58F8"/>
    <w:rsid w:val="002E59A5"/>
    <w:rsid w:val="002E59BA"/>
    <w:rsid w:val="002E5A23"/>
    <w:rsid w:val="002E5B37"/>
    <w:rsid w:val="002E5BE0"/>
    <w:rsid w:val="002E5C24"/>
    <w:rsid w:val="002E5CD3"/>
    <w:rsid w:val="002E5D14"/>
    <w:rsid w:val="002E5D1C"/>
    <w:rsid w:val="002E5D32"/>
    <w:rsid w:val="002E5E9E"/>
    <w:rsid w:val="002E5F34"/>
    <w:rsid w:val="002E5F3F"/>
    <w:rsid w:val="002E5F8A"/>
    <w:rsid w:val="002E5FDE"/>
    <w:rsid w:val="002E605D"/>
    <w:rsid w:val="002E6320"/>
    <w:rsid w:val="002E63D1"/>
    <w:rsid w:val="002E6400"/>
    <w:rsid w:val="002E646D"/>
    <w:rsid w:val="002E6573"/>
    <w:rsid w:val="002E6593"/>
    <w:rsid w:val="002E6631"/>
    <w:rsid w:val="002E67BF"/>
    <w:rsid w:val="002E6848"/>
    <w:rsid w:val="002E6A95"/>
    <w:rsid w:val="002E6B3D"/>
    <w:rsid w:val="002E6B54"/>
    <w:rsid w:val="002E6CF3"/>
    <w:rsid w:val="002E6D59"/>
    <w:rsid w:val="002E6EEE"/>
    <w:rsid w:val="002E70FC"/>
    <w:rsid w:val="002E7182"/>
    <w:rsid w:val="002E71E1"/>
    <w:rsid w:val="002E72C6"/>
    <w:rsid w:val="002E7395"/>
    <w:rsid w:val="002E73AA"/>
    <w:rsid w:val="002E73C7"/>
    <w:rsid w:val="002E74BF"/>
    <w:rsid w:val="002E752C"/>
    <w:rsid w:val="002E769B"/>
    <w:rsid w:val="002E7840"/>
    <w:rsid w:val="002E7853"/>
    <w:rsid w:val="002E78A3"/>
    <w:rsid w:val="002E78A7"/>
    <w:rsid w:val="002E78C0"/>
    <w:rsid w:val="002E7964"/>
    <w:rsid w:val="002E79CB"/>
    <w:rsid w:val="002E7A79"/>
    <w:rsid w:val="002E7A81"/>
    <w:rsid w:val="002E7B7C"/>
    <w:rsid w:val="002E7BB3"/>
    <w:rsid w:val="002E7BDF"/>
    <w:rsid w:val="002E7DB6"/>
    <w:rsid w:val="002E7DE9"/>
    <w:rsid w:val="002E7F6C"/>
    <w:rsid w:val="002E7F7D"/>
    <w:rsid w:val="002F0046"/>
    <w:rsid w:val="002F00A6"/>
    <w:rsid w:val="002F012F"/>
    <w:rsid w:val="002F01EF"/>
    <w:rsid w:val="002F01F8"/>
    <w:rsid w:val="002F024C"/>
    <w:rsid w:val="002F025B"/>
    <w:rsid w:val="002F030F"/>
    <w:rsid w:val="002F045E"/>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EB2"/>
    <w:rsid w:val="002F0F30"/>
    <w:rsid w:val="002F1012"/>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D9"/>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AB4"/>
    <w:rsid w:val="002F2B1E"/>
    <w:rsid w:val="002F2BE1"/>
    <w:rsid w:val="002F2CC1"/>
    <w:rsid w:val="002F2D74"/>
    <w:rsid w:val="002F2E8E"/>
    <w:rsid w:val="002F2E97"/>
    <w:rsid w:val="002F3094"/>
    <w:rsid w:val="002F3118"/>
    <w:rsid w:val="002F3231"/>
    <w:rsid w:val="002F347C"/>
    <w:rsid w:val="002F3728"/>
    <w:rsid w:val="002F37C0"/>
    <w:rsid w:val="002F37EF"/>
    <w:rsid w:val="002F3A13"/>
    <w:rsid w:val="002F3B2E"/>
    <w:rsid w:val="002F3DBE"/>
    <w:rsid w:val="002F3DD5"/>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27"/>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1FD"/>
    <w:rsid w:val="002F6287"/>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4C"/>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B19"/>
    <w:rsid w:val="00300E56"/>
    <w:rsid w:val="003010CE"/>
    <w:rsid w:val="00301101"/>
    <w:rsid w:val="00301222"/>
    <w:rsid w:val="00301471"/>
    <w:rsid w:val="00301532"/>
    <w:rsid w:val="003017F0"/>
    <w:rsid w:val="00301903"/>
    <w:rsid w:val="00301A8C"/>
    <w:rsid w:val="00301B45"/>
    <w:rsid w:val="00301D8F"/>
    <w:rsid w:val="00301DCD"/>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85D"/>
    <w:rsid w:val="0030295F"/>
    <w:rsid w:val="003029CD"/>
    <w:rsid w:val="00302B55"/>
    <w:rsid w:val="00302BF4"/>
    <w:rsid w:val="00302D24"/>
    <w:rsid w:val="00302D59"/>
    <w:rsid w:val="00302E63"/>
    <w:rsid w:val="00302EC9"/>
    <w:rsid w:val="00302EDE"/>
    <w:rsid w:val="00302F48"/>
    <w:rsid w:val="00303009"/>
    <w:rsid w:val="00303118"/>
    <w:rsid w:val="00303150"/>
    <w:rsid w:val="00303285"/>
    <w:rsid w:val="00303381"/>
    <w:rsid w:val="003033AA"/>
    <w:rsid w:val="00303498"/>
    <w:rsid w:val="00303526"/>
    <w:rsid w:val="00303698"/>
    <w:rsid w:val="003036D2"/>
    <w:rsid w:val="0030381A"/>
    <w:rsid w:val="00303821"/>
    <w:rsid w:val="00303840"/>
    <w:rsid w:val="00303866"/>
    <w:rsid w:val="003039F4"/>
    <w:rsid w:val="00303B7B"/>
    <w:rsid w:val="00303DF2"/>
    <w:rsid w:val="00303E69"/>
    <w:rsid w:val="00303F1C"/>
    <w:rsid w:val="00303F20"/>
    <w:rsid w:val="003040CF"/>
    <w:rsid w:val="003040D5"/>
    <w:rsid w:val="00304273"/>
    <w:rsid w:val="0030429C"/>
    <w:rsid w:val="0030439D"/>
    <w:rsid w:val="00304449"/>
    <w:rsid w:val="0030445F"/>
    <w:rsid w:val="00304498"/>
    <w:rsid w:val="00304503"/>
    <w:rsid w:val="00304613"/>
    <w:rsid w:val="00304618"/>
    <w:rsid w:val="003046ED"/>
    <w:rsid w:val="003047BC"/>
    <w:rsid w:val="00304AF7"/>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26"/>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6C"/>
    <w:rsid w:val="003060EE"/>
    <w:rsid w:val="003061CB"/>
    <w:rsid w:val="00306251"/>
    <w:rsid w:val="003063B4"/>
    <w:rsid w:val="003063F9"/>
    <w:rsid w:val="00306583"/>
    <w:rsid w:val="00306605"/>
    <w:rsid w:val="0030661C"/>
    <w:rsid w:val="003067E9"/>
    <w:rsid w:val="003068C1"/>
    <w:rsid w:val="00306956"/>
    <w:rsid w:val="0030699B"/>
    <w:rsid w:val="003069DB"/>
    <w:rsid w:val="00306B0E"/>
    <w:rsid w:val="00306C9D"/>
    <w:rsid w:val="00306CA2"/>
    <w:rsid w:val="00306CF9"/>
    <w:rsid w:val="00306E47"/>
    <w:rsid w:val="00306FD5"/>
    <w:rsid w:val="00307079"/>
    <w:rsid w:val="0030729F"/>
    <w:rsid w:val="003072A1"/>
    <w:rsid w:val="003072EC"/>
    <w:rsid w:val="00307312"/>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6BD"/>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ABC"/>
    <w:rsid w:val="00311B17"/>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1EE"/>
    <w:rsid w:val="00313209"/>
    <w:rsid w:val="003132E4"/>
    <w:rsid w:val="003132E7"/>
    <w:rsid w:val="003134B4"/>
    <w:rsid w:val="003134BC"/>
    <w:rsid w:val="003134FD"/>
    <w:rsid w:val="0031358C"/>
    <w:rsid w:val="00313598"/>
    <w:rsid w:val="0031369E"/>
    <w:rsid w:val="003136FB"/>
    <w:rsid w:val="00313702"/>
    <w:rsid w:val="00313783"/>
    <w:rsid w:val="003137BF"/>
    <w:rsid w:val="00313897"/>
    <w:rsid w:val="003138B6"/>
    <w:rsid w:val="003138D7"/>
    <w:rsid w:val="003138DA"/>
    <w:rsid w:val="00313A24"/>
    <w:rsid w:val="00313A6D"/>
    <w:rsid w:val="00313AE9"/>
    <w:rsid w:val="00313B66"/>
    <w:rsid w:val="00313C92"/>
    <w:rsid w:val="00313E3A"/>
    <w:rsid w:val="00314048"/>
    <w:rsid w:val="00314127"/>
    <w:rsid w:val="003141B3"/>
    <w:rsid w:val="00314219"/>
    <w:rsid w:val="00314336"/>
    <w:rsid w:val="003143B6"/>
    <w:rsid w:val="003143BC"/>
    <w:rsid w:val="0031444A"/>
    <w:rsid w:val="0031459E"/>
    <w:rsid w:val="00314600"/>
    <w:rsid w:val="003146B0"/>
    <w:rsid w:val="00314950"/>
    <w:rsid w:val="00314A42"/>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AD9"/>
    <w:rsid w:val="00315B79"/>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BFE"/>
    <w:rsid w:val="00316E4C"/>
    <w:rsid w:val="00316F1B"/>
    <w:rsid w:val="00317037"/>
    <w:rsid w:val="0031721C"/>
    <w:rsid w:val="0031734B"/>
    <w:rsid w:val="00317350"/>
    <w:rsid w:val="003173C7"/>
    <w:rsid w:val="003173D6"/>
    <w:rsid w:val="0031759B"/>
    <w:rsid w:val="003175CB"/>
    <w:rsid w:val="00317604"/>
    <w:rsid w:val="003176EE"/>
    <w:rsid w:val="0031774D"/>
    <w:rsid w:val="00317778"/>
    <w:rsid w:val="00317830"/>
    <w:rsid w:val="0031783E"/>
    <w:rsid w:val="003178A9"/>
    <w:rsid w:val="003178AE"/>
    <w:rsid w:val="003179C5"/>
    <w:rsid w:val="003179FB"/>
    <w:rsid w:val="00317B2D"/>
    <w:rsid w:val="00317B3A"/>
    <w:rsid w:val="00317B3F"/>
    <w:rsid w:val="00317CE3"/>
    <w:rsid w:val="00317D71"/>
    <w:rsid w:val="00317DBE"/>
    <w:rsid w:val="00317EB1"/>
    <w:rsid w:val="00317EF2"/>
    <w:rsid w:val="00317F7E"/>
    <w:rsid w:val="00320003"/>
    <w:rsid w:val="003200EF"/>
    <w:rsid w:val="0032016E"/>
    <w:rsid w:val="0032017E"/>
    <w:rsid w:val="003201BC"/>
    <w:rsid w:val="00320262"/>
    <w:rsid w:val="00320267"/>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D9"/>
    <w:rsid w:val="003214E9"/>
    <w:rsid w:val="003214EC"/>
    <w:rsid w:val="00321545"/>
    <w:rsid w:val="003215ED"/>
    <w:rsid w:val="00321684"/>
    <w:rsid w:val="0032171F"/>
    <w:rsid w:val="0032172A"/>
    <w:rsid w:val="003218A6"/>
    <w:rsid w:val="003218AA"/>
    <w:rsid w:val="00321B35"/>
    <w:rsid w:val="00321B8A"/>
    <w:rsid w:val="00321BCF"/>
    <w:rsid w:val="00321C13"/>
    <w:rsid w:val="00321C48"/>
    <w:rsid w:val="00321C5F"/>
    <w:rsid w:val="00321C84"/>
    <w:rsid w:val="00321CEA"/>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EFC"/>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41F"/>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D3D"/>
    <w:rsid w:val="00325E45"/>
    <w:rsid w:val="00325E94"/>
    <w:rsid w:val="0032608F"/>
    <w:rsid w:val="0032619D"/>
    <w:rsid w:val="0032620D"/>
    <w:rsid w:val="0032638A"/>
    <w:rsid w:val="003264CC"/>
    <w:rsid w:val="003264F0"/>
    <w:rsid w:val="003264F9"/>
    <w:rsid w:val="00326720"/>
    <w:rsid w:val="00326820"/>
    <w:rsid w:val="00326A46"/>
    <w:rsid w:val="00326AF8"/>
    <w:rsid w:val="00326B36"/>
    <w:rsid w:val="00326BE9"/>
    <w:rsid w:val="00326C0C"/>
    <w:rsid w:val="00326C95"/>
    <w:rsid w:val="00326D3D"/>
    <w:rsid w:val="00326D6B"/>
    <w:rsid w:val="00326D9A"/>
    <w:rsid w:val="00326DB5"/>
    <w:rsid w:val="00326F21"/>
    <w:rsid w:val="00326FCE"/>
    <w:rsid w:val="00327008"/>
    <w:rsid w:val="00327124"/>
    <w:rsid w:val="003271A3"/>
    <w:rsid w:val="003271E7"/>
    <w:rsid w:val="0032720F"/>
    <w:rsid w:val="00327518"/>
    <w:rsid w:val="0032758B"/>
    <w:rsid w:val="00327635"/>
    <w:rsid w:val="003276BF"/>
    <w:rsid w:val="0032778F"/>
    <w:rsid w:val="003277B2"/>
    <w:rsid w:val="003277EC"/>
    <w:rsid w:val="00327850"/>
    <w:rsid w:val="00327959"/>
    <w:rsid w:val="00327A24"/>
    <w:rsid w:val="00327A79"/>
    <w:rsid w:val="00327A7F"/>
    <w:rsid w:val="00327C5F"/>
    <w:rsid w:val="00327C90"/>
    <w:rsid w:val="00327CD7"/>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27"/>
    <w:rsid w:val="0033143D"/>
    <w:rsid w:val="0033159D"/>
    <w:rsid w:val="003315CE"/>
    <w:rsid w:val="003316BC"/>
    <w:rsid w:val="003317B6"/>
    <w:rsid w:val="003317BF"/>
    <w:rsid w:val="00331811"/>
    <w:rsid w:val="00331865"/>
    <w:rsid w:val="0033193D"/>
    <w:rsid w:val="0033198F"/>
    <w:rsid w:val="00331AAD"/>
    <w:rsid w:val="00331B67"/>
    <w:rsid w:val="00331BF4"/>
    <w:rsid w:val="00331C12"/>
    <w:rsid w:val="00331C68"/>
    <w:rsid w:val="00331D27"/>
    <w:rsid w:val="00331FB8"/>
    <w:rsid w:val="00331FE5"/>
    <w:rsid w:val="00332044"/>
    <w:rsid w:val="00332083"/>
    <w:rsid w:val="0033213C"/>
    <w:rsid w:val="003321EB"/>
    <w:rsid w:val="00332216"/>
    <w:rsid w:val="003322BA"/>
    <w:rsid w:val="00332311"/>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0A3"/>
    <w:rsid w:val="00333128"/>
    <w:rsid w:val="0033313F"/>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DB1"/>
    <w:rsid w:val="00333E28"/>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B6"/>
    <w:rsid w:val="00334DCF"/>
    <w:rsid w:val="00334DD6"/>
    <w:rsid w:val="00334F7A"/>
    <w:rsid w:val="00334FC3"/>
    <w:rsid w:val="00334FEB"/>
    <w:rsid w:val="003350D9"/>
    <w:rsid w:val="003350E3"/>
    <w:rsid w:val="00335126"/>
    <w:rsid w:val="00335146"/>
    <w:rsid w:val="003351CB"/>
    <w:rsid w:val="003352CA"/>
    <w:rsid w:val="00335345"/>
    <w:rsid w:val="0033545C"/>
    <w:rsid w:val="00335474"/>
    <w:rsid w:val="0033552C"/>
    <w:rsid w:val="00335799"/>
    <w:rsid w:val="00335814"/>
    <w:rsid w:val="00335956"/>
    <w:rsid w:val="00335AF7"/>
    <w:rsid w:val="00335B05"/>
    <w:rsid w:val="00335B2B"/>
    <w:rsid w:val="00335B9B"/>
    <w:rsid w:val="00335BAC"/>
    <w:rsid w:val="00335C56"/>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03C"/>
    <w:rsid w:val="003371CD"/>
    <w:rsid w:val="00337241"/>
    <w:rsid w:val="00337454"/>
    <w:rsid w:val="003374BB"/>
    <w:rsid w:val="00337554"/>
    <w:rsid w:val="003375C1"/>
    <w:rsid w:val="00337627"/>
    <w:rsid w:val="003376D8"/>
    <w:rsid w:val="003376DF"/>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74"/>
    <w:rsid w:val="00337CD7"/>
    <w:rsid w:val="00337E03"/>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9"/>
    <w:rsid w:val="00341BFC"/>
    <w:rsid w:val="00341E20"/>
    <w:rsid w:val="00341E5A"/>
    <w:rsid w:val="00341E85"/>
    <w:rsid w:val="00341E88"/>
    <w:rsid w:val="00341F44"/>
    <w:rsid w:val="003420C3"/>
    <w:rsid w:val="00342146"/>
    <w:rsid w:val="003421A7"/>
    <w:rsid w:val="00342299"/>
    <w:rsid w:val="00342367"/>
    <w:rsid w:val="00342431"/>
    <w:rsid w:val="00342465"/>
    <w:rsid w:val="0034258B"/>
    <w:rsid w:val="003425E6"/>
    <w:rsid w:val="00342698"/>
    <w:rsid w:val="003426B5"/>
    <w:rsid w:val="003427A5"/>
    <w:rsid w:val="00342847"/>
    <w:rsid w:val="0034290A"/>
    <w:rsid w:val="00342949"/>
    <w:rsid w:val="003429F9"/>
    <w:rsid w:val="00342A34"/>
    <w:rsid w:val="00342A5A"/>
    <w:rsid w:val="00342ABC"/>
    <w:rsid w:val="00342B2B"/>
    <w:rsid w:val="00342BA1"/>
    <w:rsid w:val="00342C6B"/>
    <w:rsid w:val="00342D06"/>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505"/>
    <w:rsid w:val="003445B5"/>
    <w:rsid w:val="00344621"/>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47C"/>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8A7"/>
    <w:rsid w:val="0034699D"/>
    <w:rsid w:val="003469D3"/>
    <w:rsid w:val="00346A4B"/>
    <w:rsid w:val="00346CD5"/>
    <w:rsid w:val="00346CF0"/>
    <w:rsid w:val="00346DC0"/>
    <w:rsid w:val="00346DC7"/>
    <w:rsid w:val="00346E0C"/>
    <w:rsid w:val="00346E18"/>
    <w:rsid w:val="00346E8D"/>
    <w:rsid w:val="00346EAE"/>
    <w:rsid w:val="00346F1E"/>
    <w:rsid w:val="00346FBC"/>
    <w:rsid w:val="00346FCC"/>
    <w:rsid w:val="00346FE7"/>
    <w:rsid w:val="003470E4"/>
    <w:rsid w:val="003471E2"/>
    <w:rsid w:val="00347322"/>
    <w:rsid w:val="00347329"/>
    <w:rsid w:val="00347388"/>
    <w:rsid w:val="00347392"/>
    <w:rsid w:val="003473C0"/>
    <w:rsid w:val="003473C7"/>
    <w:rsid w:val="0034745D"/>
    <w:rsid w:val="00347460"/>
    <w:rsid w:val="00347466"/>
    <w:rsid w:val="0034749D"/>
    <w:rsid w:val="00347599"/>
    <w:rsid w:val="0034759E"/>
    <w:rsid w:val="003476AA"/>
    <w:rsid w:val="00347708"/>
    <w:rsid w:val="003478BA"/>
    <w:rsid w:val="00347994"/>
    <w:rsid w:val="00347A21"/>
    <w:rsid w:val="00347A25"/>
    <w:rsid w:val="00347A6C"/>
    <w:rsid w:val="00347BDD"/>
    <w:rsid w:val="00347C1A"/>
    <w:rsid w:val="00347D26"/>
    <w:rsid w:val="00347F08"/>
    <w:rsid w:val="00350081"/>
    <w:rsid w:val="00350392"/>
    <w:rsid w:val="00350687"/>
    <w:rsid w:val="003506B9"/>
    <w:rsid w:val="003506E1"/>
    <w:rsid w:val="003506FA"/>
    <w:rsid w:val="0035074A"/>
    <w:rsid w:val="003508D6"/>
    <w:rsid w:val="00350A68"/>
    <w:rsid w:val="00350AF8"/>
    <w:rsid w:val="00350B00"/>
    <w:rsid w:val="00350BB2"/>
    <w:rsid w:val="00350BE9"/>
    <w:rsid w:val="00350CF6"/>
    <w:rsid w:val="00350D88"/>
    <w:rsid w:val="00350DE9"/>
    <w:rsid w:val="00350E6E"/>
    <w:rsid w:val="00350EA3"/>
    <w:rsid w:val="00350EBA"/>
    <w:rsid w:val="00350EC2"/>
    <w:rsid w:val="00350F51"/>
    <w:rsid w:val="00351025"/>
    <w:rsid w:val="00351099"/>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ED6"/>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BEE"/>
    <w:rsid w:val="00352EAF"/>
    <w:rsid w:val="00352F6F"/>
    <w:rsid w:val="0035311E"/>
    <w:rsid w:val="003532C8"/>
    <w:rsid w:val="0035330B"/>
    <w:rsid w:val="0035333E"/>
    <w:rsid w:val="003533E8"/>
    <w:rsid w:val="0035344D"/>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0F"/>
    <w:rsid w:val="00354124"/>
    <w:rsid w:val="00354148"/>
    <w:rsid w:val="0035438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B43"/>
    <w:rsid w:val="00354C4C"/>
    <w:rsid w:val="00354CB8"/>
    <w:rsid w:val="00354D12"/>
    <w:rsid w:val="00354DAE"/>
    <w:rsid w:val="00354E5B"/>
    <w:rsid w:val="00354EAA"/>
    <w:rsid w:val="003550C8"/>
    <w:rsid w:val="00355121"/>
    <w:rsid w:val="00355289"/>
    <w:rsid w:val="003552D1"/>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898"/>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4FD"/>
    <w:rsid w:val="003615DB"/>
    <w:rsid w:val="00361622"/>
    <w:rsid w:val="00361670"/>
    <w:rsid w:val="0036169D"/>
    <w:rsid w:val="0036172C"/>
    <w:rsid w:val="0036175E"/>
    <w:rsid w:val="003617EF"/>
    <w:rsid w:val="003617FF"/>
    <w:rsid w:val="00361825"/>
    <w:rsid w:val="00361A36"/>
    <w:rsid w:val="00361AF8"/>
    <w:rsid w:val="00361BA4"/>
    <w:rsid w:val="00361C8A"/>
    <w:rsid w:val="00361D08"/>
    <w:rsid w:val="00361FBB"/>
    <w:rsid w:val="0036205F"/>
    <w:rsid w:val="00362123"/>
    <w:rsid w:val="003622E1"/>
    <w:rsid w:val="00362380"/>
    <w:rsid w:val="00362393"/>
    <w:rsid w:val="0036268C"/>
    <w:rsid w:val="003626C3"/>
    <w:rsid w:val="00362A5D"/>
    <w:rsid w:val="00362B0E"/>
    <w:rsid w:val="00362B3A"/>
    <w:rsid w:val="00362CA3"/>
    <w:rsid w:val="00362DF2"/>
    <w:rsid w:val="00362E2E"/>
    <w:rsid w:val="00362E69"/>
    <w:rsid w:val="00362E9A"/>
    <w:rsid w:val="00362F04"/>
    <w:rsid w:val="003630C2"/>
    <w:rsid w:val="003631A0"/>
    <w:rsid w:val="003631F0"/>
    <w:rsid w:val="0036347E"/>
    <w:rsid w:val="003637F0"/>
    <w:rsid w:val="0036380B"/>
    <w:rsid w:val="0036388C"/>
    <w:rsid w:val="003638EC"/>
    <w:rsid w:val="003638F1"/>
    <w:rsid w:val="00363942"/>
    <w:rsid w:val="00363946"/>
    <w:rsid w:val="00363994"/>
    <w:rsid w:val="00363B9E"/>
    <w:rsid w:val="00363CBE"/>
    <w:rsid w:val="00363D52"/>
    <w:rsid w:val="00363EDF"/>
    <w:rsid w:val="00363F24"/>
    <w:rsid w:val="00364077"/>
    <w:rsid w:val="00364441"/>
    <w:rsid w:val="00364506"/>
    <w:rsid w:val="003645FB"/>
    <w:rsid w:val="00364636"/>
    <w:rsid w:val="003646AF"/>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67"/>
    <w:rsid w:val="00365289"/>
    <w:rsid w:val="003652B8"/>
    <w:rsid w:val="003653C9"/>
    <w:rsid w:val="00365405"/>
    <w:rsid w:val="003655EF"/>
    <w:rsid w:val="00365671"/>
    <w:rsid w:val="003657F1"/>
    <w:rsid w:val="00365848"/>
    <w:rsid w:val="0036598D"/>
    <w:rsid w:val="00365993"/>
    <w:rsid w:val="0036599D"/>
    <w:rsid w:val="003659F7"/>
    <w:rsid w:val="00365A70"/>
    <w:rsid w:val="00365B96"/>
    <w:rsid w:val="00365CAB"/>
    <w:rsid w:val="00365CFC"/>
    <w:rsid w:val="0036614D"/>
    <w:rsid w:val="00366295"/>
    <w:rsid w:val="003662A1"/>
    <w:rsid w:val="0036641D"/>
    <w:rsid w:val="00366446"/>
    <w:rsid w:val="003665D8"/>
    <w:rsid w:val="003666BA"/>
    <w:rsid w:val="003667F3"/>
    <w:rsid w:val="00366BD1"/>
    <w:rsid w:val="00366C48"/>
    <w:rsid w:val="00366DBC"/>
    <w:rsid w:val="00366E0F"/>
    <w:rsid w:val="00366FE5"/>
    <w:rsid w:val="003672F0"/>
    <w:rsid w:val="003673E1"/>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8BD"/>
    <w:rsid w:val="0037090E"/>
    <w:rsid w:val="00370A1A"/>
    <w:rsid w:val="00370D55"/>
    <w:rsid w:val="00370EB1"/>
    <w:rsid w:val="00370F58"/>
    <w:rsid w:val="00370FAF"/>
    <w:rsid w:val="0037114C"/>
    <w:rsid w:val="00371200"/>
    <w:rsid w:val="00371324"/>
    <w:rsid w:val="0037140A"/>
    <w:rsid w:val="0037143E"/>
    <w:rsid w:val="0037145C"/>
    <w:rsid w:val="0037152E"/>
    <w:rsid w:val="003715DB"/>
    <w:rsid w:val="003716FC"/>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522"/>
    <w:rsid w:val="00372597"/>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BCB"/>
    <w:rsid w:val="00373D5C"/>
    <w:rsid w:val="00373F1E"/>
    <w:rsid w:val="00373F40"/>
    <w:rsid w:val="00374199"/>
    <w:rsid w:val="003742F6"/>
    <w:rsid w:val="003743F0"/>
    <w:rsid w:val="00374445"/>
    <w:rsid w:val="00374531"/>
    <w:rsid w:val="0037455F"/>
    <w:rsid w:val="0037461D"/>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5C6"/>
    <w:rsid w:val="00376634"/>
    <w:rsid w:val="003768BF"/>
    <w:rsid w:val="0037696F"/>
    <w:rsid w:val="003769AA"/>
    <w:rsid w:val="00376A94"/>
    <w:rsid w:val="00376B3A"/>
    <w:rsid w:val="00376B5E"/>
    <w:rsid w:val="00376BD9"/>
    <w:rsid w:val="00376E1C"/>
    <w:rsid w:val="00376E24"/>
    <w:rsid w:val="00376EC4"/>
    <w:rsid w:val="00376F2F"/>
    <w:rsid w:val="0037701B"/>
    <w:rsid w:val="0037716F"/>
    <w:rsid w:val="0037731F"/>
    <w:rsid w:val="0037740B"/>
    <w:rsid w:val="003774E3"/>
    <w:rsid w:val="00377522"/>
    <w:rsid w:val="00377554"/>
    <w:rsid w:val="003775FB"/>
    <w:rsid w:val="0037771A"/>
    <w:rsid w:val="00377876"/>
    <w:rsid w:val="003778E2"/>
    <w:rsid w:val="00377AB1"/>
    <w:rsid w:val="00377B59"/>
    <w:rsid w:val="00377B95"/>
    <w:rsid w:val="00377EC9"/>
    <w:rsid w:val="00377EEC"/>
    <w:rsid w:val="00380031"/>
    <w:rsid w:val="003800F3"/>
    <w:rsid w:val="0038012B"/>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864"/>
    <w:rsid w:val="00380968"/>
    <w:rsid w:val="003809B6"/>
    <w:rsid w:val="003809DE"/>
    <w:rsid w:val="003809EE"/>
    <w:rsid w:val="00380B42"/>
    <w:rsid w:val="00380C27"/>
    <w:rsid w:val="00380D02"/>
    <w:rsid w:val="00380D63"/>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03"/>
    <w:rsid w:val="00381A90"/>
    <w:rsid w:val="00381AA3"/>
    <w:rsid w:val="00381B1E"/>
    <w:rsid w:val="00381CC5"/>
    <w:rsid w:val="00381D72"/>
    <w:rsid w:val="00381D90"/>
    <w:rsid w:val="00381E56"/>
    <w:rsid w:val="00381EB4"/>
    <w:rsid w:val="00381FC6"/>
    <w:rsid w:val="00381FCF"/>
    <w:rsid w:val="00381FFE"/>
    <w:rsid w:val="003821D9"/>
    <w:rsid w:val="003822B5"/>
    <w:rsid w:val="003823D7"/>
    <w:rsid w:val="003824E2"/>
    <w:rsid w:val="0038251E"/>
    <w:rsid w:val="0038259A"/>
    <w:rsid w:val="003825DF"/>
    <w:rsid w:val="003825E1"/>
    <w:rsid w:val="00382635"/>
    <w:rsid w:val="0038287C"/>
    <w:rsid w:val="00382887"/>
    <w:rsid w:val="0038293D"/>
    <w:rsid w:val="00382A04"/>
    <w:rsid w:val="00382A20"/>
    <w:rsid w:val="00382BC6"/>
    <w:rsid w:val="00382C58"/>
    <w:rsid w:val="00382D8A"/>
    <w:rsid w:val="00382DCD"/>
    <w:rsid w:val="00382DD4"/>
    <w:rsid w:val="00382E0C"/>
    <w:rsid w:val="00382E52"/>
    <w:rsid w:val="00382E68"/>
    <w:rsid w:val="00382F0E"/>
    <w:rsid w:val="00382FE8"/>
    <w:rsid w:val="00383026"/>
    <w:rsid w:val="003830A6"/>
    <w:rsid w:val="00383387"/>
    <w:rsid w:val="003833F2"/>
    <w:rsid w:val="0038343A"/>
    <w:rsid w:val="003834AB"/>
    <w:rsid w:val="00383518"/>
    <w:rsid w:val="0038359B"/>
    <w:rsid w:val="003835EE"/>
    <w:rsid w:val="00383771"/>
    <w:rsid w:val="003839FB"/>
    <w:rsid w:val="003839FE"/>
    <w:rsid w:val="00383A5A"/>
    <w:rsid w:val="00383AEB"/>
    <w:rsid w:val="00383CD5"/>
    <w:rsid w:val="00383D90"/>
    <w:rsid w:val="00383F37"/>
    <w:rsid w:val="00384019"/>
    <w:rsid w:val="00384147"/>
    <w:rsid w:val="00384191"/>
    <w:rsid w:val="003841E1"/>
    <w:rsid w:val="003843B4"/>
    <w:rsid w:val="0038447C"/>
    <w:rsid w:val="00384549"/>
    <w:rsid w:val="0038459A"/>
    <w:rsid w:val="003847EB"/>
    <w:rsid w:val="00384896"/>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01"/>
    <w:rsid w:val="003855DA"/>
    <w:rsid w:val="0038572B"/>
    <w:rsid w:val="003857F8"/>
    <w:rsid w:val="00385973"/>
    <w:rsid w:val="00385B57"/>
    <w:rsid w:val="00385CA8"/>
    <w:rsid w:val="00385CB6"/>
    <w:rsid w:val="00385E28"/>
    <w:rsid w:val="00385F44"/>
    <w:rsid w:val="00385F8B"/>
    <w:rsid w:val="0038601A"/>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320"/>
    <w:rsid w:val="0038749B"/>
    <w:rsid w:val="00387573"/>
    <w:rsid w:val="00387581"/>
    <w:rsid w:val="003875AA"/>
    <w:rsid w:val="00387811"/>
    <w:rsid w:val="00387837"/>
    <w:rsid w:val="0038784B"/>
    <w:rsid w:val="00387A39"/>
    <w:rsid w:val="00387A3E"/>
    <w:rsid w:val="00387AE0"/>
    <w:rsid w:val="00387B78"/>
    <w:rsid w:val="00387BE0"/>
    <w:rsid w:val="00387DC9"/>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C8"/>
    <w:rsid w:val="00390CDE"/>
    <w:rsid w:val="00390E72"/>
    <w:rsid w:val="00391057"/>
    <w:rsid w:val="00391153"/>
    <w:rsid w:val="0039116C"/>
    <w:rsid w:val="00391293"/>
    <w:rsid w:val="00391343"/>
    <w:rsid w:val="00391373"/>
    <w:rsid w:val="00391390"/>
    <w:rsid w:val="00391400"/>
    <w:rsid w:val="00391425"/>
    <w:rsid w:val="003915E7"/>
    <w:rsid w:val="0039171B"/>
    <w:rsid w:val="00391728"/>
    <w:rsid w:val="00391814"/>
    <w:rsid w:val="003918B3"/>
    <w:rsid w:val="003918C9"/>
    <w:rsid w:val="00391936"/>
    <w:rsid w:val="003919C2"/>
    <w:rsid w:val="003919F6"/>
    <w:rsid w:val="00391A12"/>
    <w:rsid w:val="00391B47"/>
    <w:rsid w:val="00391B91"/>
    <w:rsid w:val="00391CD5"/>
    <w:rsid w:val="00391E1E"/>
    <w:rsid w:val="00391EBC"/>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CF4"/>
    <w:rsid w:val="00392F7C"/>
    <w:rsid w:val="00392F85"/>
    <w:rsid w:val="0039300C"/>
    <w:rsid w:val="003931E2"/>
    <w:rsid w:val="003931F3"/>
    <w:rsid w:val="003932DA"/>
    <w:rsid w:val="0039342D"/>
    <w:rsid w:val="00393503"/>
    <w:rsid w:val="00393576"/>
    <w:rsid w:val="00393733"/>
    <w:rsid w:val="003937FF"/>
    <w:rsid w:val="003939E5"/>
    <w:rsid w:val="003939EB"/>
    <w:rsid w:val="00393C1E"/>
    <w:rsid w:val="00393C3C"/>
    <w:rsid w:val="00393D38"/>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DA4"/>
    <w:rsid w:val="00394E8F"/>
    <w:rsid w:val="00394E93"/>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DBE"/>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8F"/>
    <w:rsid w:val="003967B4"/>
    <w:rsid w:val="003969C2"/>
    <w:rsid w:val="00396B61"/>
    <w:rsid w:val="00396C16"/>
    <w:rsid w:val="00396D0A"/>
    <w:rsid w:val="00396DAC"/>
    <w:rsid w:val="00396DD9"/>
    <w:rsid w:val="003970A3"/>
    <w:rsid w:val="003970C8"/>
    <w:rsid w:val="00397195"/>
    <w:rsid w:val="003971E9"/>
    <w:rsid w:val="0039725F"/>
    <w:rsid w:val="003973A1"/>
    <w:rsid w:val="0039755C"/>
    <w:rsid w:val="0039771A"/>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147"/>
    <w:rsid w:val="003A22A8"/>
    <w:rsid w:val="003A2336"/>
    <w:rsid w:val="003A2385"/>
    <w:rsid w:val="003A2468"/>
    <w:rsid w:val="003A2526"/>
    <w:rsid w:val="003A25AA"/>
    <w:rsid w:val="003A2651"/>
    <w:rsid w:val="003A272B"/>
    <w:rsid w:val="003A280A"/>
    <w:rsid w:val="003A2919"/>
    <w:rsid w:val="003A293E"/>
    <w:rsid w:val="003A2961"/>
    <w:rsid w:val="003A29C6"/>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5E8"/>
    <w:rsid w:val="003A3813"/>
    <w:rsid w:val="003A384E"/>
    <w:rsid w:val="003A395A"/>
    <w:rsid w:val="003A3A34"/>
    <w:rsid w:val="003A3A56"/>
    <w:rsid w:val="003A3AA7"/>
    <w:rsid w:val="003A3B18"/>
    <w:rsid w:val="003A3B5D"/>
    <w:rsid w:val="003A3CCA"/>
    <w:rsid w:val="003A3D95"/>
    <w:rsid w:val="003A40A7"/>
    <w:rsid w:val="003A414B"/>
    <w:rsid w:val="003A4166"/>
    <w:rsid w:val="003A4210"/>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2DC"/>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54"/>
    <w:rsid w:val="003A61B4"/>
    <w:rsid w:val="003A61ED"/>
    <w:rsid w:val="003A62BF"/>
    <w:rsid w:val="003A62F7"/>
    <w:rsid w:val="003A64C7"/>
    <w:rsid w:val="003A675D"/>
    <w:rsid w:val="003A67E4"/>
    <w:rsid w:val="003A68C6"/>
    <w:rsid w:val="003A68EE"/>
    <w:rsid w:val="003A699A"/>
    <w:rsid w:val="003A6A50"/>
    <w:rsid w:val="003A6B12"/>
    <w:rsid w:val="003A6B60"/>
    <w:rsid w:val="003A6D3E"/>
    <w:rsid w:val="003A6E13"/>
    <w:rsid w:val="003A6F7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A73"/>
    <w:rsid w:val="003A7CB6"/>
    <w:rsid w:val="003A7D30"/>
    <w:rsid w:val="003A7D37"/>
    <w:rsid w:val="003A7D91"/>
    <w:rsid w:val="003B0050"/>
    <w:rsid w:val="003B006E"/>
    <w:rsid w:val="003B00C9"/>
    <w:rsid w:val="003B00E8"/>
    <w:rsid w:val="003B01C9"/>
    <w:rsid w:val="003B01DB"/>
    <w:rsid w:val="003B01FA"/>
    <w:rsid w:val="003B0435"/>
    <w:rsid w:val="003B045F"/>
    <w:rsid w:val="003B0553"/>
    <w:rsid w:val="003B0583"/>
    <w:rsid w:val="003B05DF"/>
    <w:rsid w:val="003B05EE"/>
    <w:rsid w:val="003B060A"/>
    <w:rsid w:val="003B0940"/>
    <w:rsid w:val="003B0B94"/>
    <w:rsid w:val="003B0C31"/>
    <w:rsid w:val="003B0C72"/>
    <w:rsid w:val="003B0CB3"/>
    <w:rsid w:val="003B0D0B"/>
    <w:rsid w:val="003B0FC7"/>
    <w:rsid w:val="003B0FD5"/>
    <w:rsid w:val="003B1013"/>
    <w:rsid w:val="003B1096"/>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72"/>
    <w:rsid w:val="003B2089"/>
    <w:rsid w:val="003B2336"/>
    <w:rsid w:val="003B23F1"/>
    <w:rsid w:val="003B26C8"/>
    <w:rsid w:val="003B29DC"/>
    <w:rsid w:val="003B2A48"/>
    <w:rsid w:val="003B2A7A"/>
    <w:rsid w:val="003B2AAE"/>
    <w:rsid w:val="003B2BD9"/>
    <w:rsid w:val="003B2C1F"/>
    <w:rsid w:val="003B2DE4"/>
    <w:rsid w:val="003B2E12"/>
    <w:rsid w:val="003B2EF7"/>
    <w:rsid w:val="003B2F56"/>
    <w:rsid w:val="003B2F8A"/>
    <w:rsid w:val="003B3036"/>
    <w:rsid w:val="003B32C0"/>
    <w:rsid w:val="003B340C"/>
    <w:rsid w:val="003B3442"/>
    <w:rsid w:val="003B3473"/>
    <w:rsid w:val="003B34F6"/>
    <w:rsid w:val="003B35DB"/>
    <w:rsid w:val="003B36DD"/>
    <w:rsid w:val="003B382A"/>
    <w:rsid w:val="003B38A5"/>
    <w:rsid w:val="003B3924"/>
    <w:rsid w:val="003B3A27"/>
    <w:rsid w:val="003B3ACA"/>
    <w:rsid w:val="003B3AE1"/>
    <w:rsid w:val="003B3B02"/>
    <w:rsid w:val="003B3B18"/>
    <w:rsid w:val="003B3BA9"/>
    <w:rsid w:val="003B3C9C"/>
    <w:rsid w:val="003B3CAF"/>
    <w:rsid w:val="003B3D4B"/>
    <w:rsid w:val="003B3D81"/>
    <w:rsid w:val="003B3DB9"/>
    <w:rsid w:val="003B3E22"/>
    <w:rsid w:val="003B3EBB"/>
    <w:rsid w:val="003B3F2C"/>
    <w:rsid w:val="003B41A4"/>
    <w:rsid w:val="003B422A"/>
    <w:rsid w:val="003B4348"/>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4EF"/>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6EB5"/>
    <w:rsid w:val="003B70FC"/>
    <w:rsid w:val="003B733F"/>
    <w:rsid w:val="003B73D1"/>
    <w:rsid w:val="003B73E5"/>
    <w:rsid w:val="003B7431"/>
    <w:rsid w:val="003B746A"/>
    <w:rsid w:val="003B7517"/>
    <w:rsid w:val="003B75A5"/>
    <w:rsid w:val="003B763B"/>
    <w:rsid w:val="003B7743"/>
    <w:rsid w:val="003B7856"/>
    <w:rsid w:val="003B7909"/>
    <w:rsid w:val="003B7A47"/>
    <w:rsid w:val="003B7A93"/>
    <w:rsid w:val="003B7AC9"/>
    <w:rsid w:val="003B7B25"/>
    <w:rsid w:val="003B7B2F"/>
    <w:rsid w:val="003B7C5C"/>
    <w:rsid w:val="003B7D31"/>
    <w:rsid w:val="003B7E77"/>
    <w:rsid w:val="003B7E7F"/>
    <w:rsid w:val="003B7F1D"/>
    <w:rsid w:val="003B7FAF"/>
    <w:rsid w:val="003C0082"/>
    <w:rsid w:val="003C018A"/>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EF6"/>
    <w:rsid w:val="003C0F88"/>
    <w:rsid w:val="003C0FB4"/>
    <w:rsid w:val="003C1107"/>
    <w:rsid w:val="003C1158"/>
    <w:rsid w:val="003C11B9"/>
    <w:rsid w:val="003C11F3"/>
    <w:rsid w:val="003C139D"/>
    <w:rsid w:val="003C13F2"/>
    <w:rsid w:val="003C1426"/>
    <w:rsid w:val="003C1571"/>
    <w:rsid w:val="003C15A6"/>
    <w:rsid w:val="003C15C8"/>
    <w:rsid w:val="003C15F0"/>
    <w:rsid w:val="003C1603"/>
    <w:rsid w:val="003C175D"/>
    <w:rsid w:val="003C17EC"/>
    <w:rsid w:val="003C1845"/>
    <w:rsid w:val="003C187C"/>
    <w:rsid w:val="003C192C"/>
    <w:rsid w:val="003C1A42"/>
    <w:rsid w:val="003C1AE2"/>
    <w:rsid w:val="003C1AF2"/>
    <w:rsid w:val="003C1B43"/>
    <w:rsid w:val="003C1B7E"/>
    <w:rsid w:val="003C1CAD"/>
    <w:rsid w:val="003C1D19"/>
    <w:rsid w:val="003C1D44"/>
    <w:rsid w:val="003C1DB7"/>
    <w:rsid w:val="003C1F3F"/>
    <w:rsid w:val="003C1FB1"/>
    <w:rsid w:val="003C2097"/>
    <w:rsid w:val="003C21CD"/>
    <w:rsid w:val="003C226D"/>
    <w:rsid w:val="003C22BB"/>
    <w:rsid w:val="003C2332"/>
    <w:rsid w:val="003C2365"/>
    <w:rsid w:val="003C23CC"/>
    <w:rsid w:val="003C24D4"/>
    <w:rsid w:val="003C2562"/>
    <w:rsid w:val="003C25F8"/>
    <w:rsid w:val="003C26D2"/>
    <w:rsid w:val="003C2842"/>
    <w:rsid w:val="003C2ADB"/>
    <w:rsid w:val="003C2B33"/>
    <w:rsid w:val="003C2DAC"/>
    <w:rsid w:val="003C2DD2"/>
    <w:rsid w:val="003C2DD7"/>
    <w:rsid w:val="003C2E0A"/>
    <w:rsid w:val="003C2ED0"/>
    <w:rsid w:val="003C2ED8"/>
    <w:rsid w:val="003C2F9B"/>
    <w:rsid w:val="003C2FB9"/>
    <w:rsid w:val="003C3008"/>
    <w:rsid w:val="003C3051"/>
    <w:rsid w:val="003C30F4"/>
    <w:rsid w:val="003C3141"/>
    <w:rsid w:val="003C32AA"/>
    <w:rsid w:val="003C32B5"/>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522"/>
    <w:rsid w:val="003C45B5"/>
    <w:rsid w:val="003C4844"/>
    <w:rsid w:val="003C49E3"/>
    <w:rsid w:val="003C4B3C"/>
    <w:rsid w:val="003C4D03"/>
    <w:rsid w:val="003C4D04"/>
    <w:rsid w:val="003C4E78"/>
    <w:rsid w:val="003C4EFA"/>
    <w:rsid w:val="003C4F20"/>
    <w:rsid w:val="003C50DE"/>
    <w:rsid w:val="003C5110"/>
    <w:rsid w:val="003C521A"/>
    <w:rsid w:val="003C5252"/>
    <w:rsid w:val="003C52FB"/>
    <w:rsid w:val="003C5415"/>
    <w:rsid w:val="003C54B1"/>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5E89"/>
    <w:rsid w:val="003C600E"/>
    <w:rsid w:val="003C6099"/>
    <w:rsid w:val="003C60F5"/>
    <w:rsid w:val="003C6206"/>
    <w:rsid w:val="003C6216"/>
    <w:rsid w:val="003C63E7"/>
    <w:rsid w:val="003C6421"/>
    <w:rsid w:val="003C648E"/>
    <w:rsid w:val="003C660C"/>
    <w:rsid w:val="003C660D"/>
    <w:rsid w:val="003C6641"/>
    <w:rsid w:val="003C68C0"/>
    <w:rsid w:val="003C6AAA"/>
    <w:rsid w:val="003C6ACF"/>
    <w:rsid w:val="003C6ADD"/>
    <w:rsid w:val="003C6DD9"/>
    <w:rsid w:val="003C6E79"/>
    <w:rsid w:val="003C6E83"/>
    <w:rsid w:val="003C70E3"/>
    <w:rsid w:val="003C7145"/>
    <w:rsid w:val="003C72DE"/>
    <w:rsid w:val="003C734B"/>
    <w:rsid w:val="003C73D5"/>
    <w:rsid w:val="003C754B"/>
    <w:rsid w:val="003C75AA"/>
    <w:rsid w:val="003C75D8"/>
    <w:rsid w:val="003C7810"/>
    <w:rsid w:val="003C795E"/>
    <w:rsid w:val="003C7B16"/>
    <w:rsid w:val="003C7CA5"/>
    <w:rsid w:val="003C7D03"/>
    <w:rsid w:val="003C7DFA"/>
    <w:rsid w:val="003C7F4F"/>
    <w:rsid w:val="003C7FEB"/>
    <w:rsid w:val="003D009E"/>
    <w:rsid w:val="003D010A"/>
    <w:rsid w:val="003D016B"/>
    <w:rsid w:val="003D01B2"/>
    <w:rsid w:val="003D01BB"/>
    <w:rsid w:val="003D01D5"/>
    <w:rsid w:val="003D055D"/>
    <w:rsid w:val="003D0630"/>
    <w:rsid w:val="003D077F"/>
    <w:rsid w:val="003D0B6E"/>
    <w:rsid w:val="003D0BA8"/>
    <w:rsid w:val="003D0C79"/>
    <w:rsid w:val="003D0CE8"/>
    <w:rsid w:val="003D0D05"/>
    <w:rsid w:val="003D0D12"/>
    <w:rsid w:val="003D0E25"/>
    <w:rsid w:val="003D0E99"/>
    <w:rsid w:val="003D0EF1"/>
    <w:rsid w:val="003D10F0"/>
    <w:rsid w:val="003D1178"/>
    <w:rsid w:val="003D119D"/>
    <w:rsid w:val="003D1235"/>
    <w:rsid w:val="003D12AE"/>
    <w:rsid w:val="003D1312"/>
    <w:rsid w:val="003D13C8"/>
    <w:rsid w:val="003D1426"/>
    <w:rsid w:val="003D14EF"/>
    <w:rsid w:val="003D159E"/>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AD"/>
    <w:rsid w:val="003D27EB"/>
    <w:rsid w:val="003D2817"/>
    <w:rsid w:val="003D28D1"/>
    <w:rsid w:val="003D28E9"/>
    <w:rsid w:val="003D2919"/>
    <w:rsid w:val="003D2994"/>
    <w:rsid w:val="003D2A4C"/>
    <w:rsid w:val="003D2B57"/>
    <w:rsid w:val="003D2BAE"/>
    <w:rsid w:val="003D2C61"/>
    <w:rsid w:val="003D2C7B"/>
    <w:rsid w:val="003D2E55"/>
    <w:rsid w:val="003D2EC8"/>
    <w:rsid w:val="003D3002"/>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BAE"/>
    <w:rsid w:val="003D3D36"/>
    <w:rsid w:val="003D3E22"/>
    <w:rsid w:val="003D4072"/>
    <w:rsid w:val="003D412F"/>
    <w:rsid w:val="003D4179"/>
    <w:rsid w:val="003D41A8"/>
    <w:rsid w:val="003D421B"/>
    <w:rsid w:val="003D4272"/>
    <w:rsid w:val="003D4556"/>
    <w:rsid w:val="003D4628"/>
    <w:rsid w:val="003D4643"/>
    <w:rsid w:val="003D46F4"/>
    <w:rsid w:val="003D4759"/>
    <w:rsid w:val="003D48CB"/>
    <w:rsid w:val="003D49F1"/>
    <w:rsid w:val="003D4BC7"/>
    <w:rsid w:val="003D4C0A"/>
    <w:rsid w:val="003D4C8B"/>
    <w:rsid w:val="003D4CEB"/>
    <w:rsid w:val="003D4F40"/>
    <w:rsid w:val="003D5007"/>
    <w:rsid w:val="003D5124"/>
    <w:rsid w:val="003D5221"/>
    <w:rsid w:val="003D522E"/>
    <w:rsid w:val="003D52C3"/>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CE1"/>
    <w:rsid w:val="003D5D16"/>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6E1B"/>
    <w:rsid w:val="003D7138"/>
    <w:rsid w:val="003D716D"/>
    <w:rsid w:val="003D7175"/>
    <w:rsid w:val="003D72E7"/>
    <w:rsid w:val="003D72EE"/>
    <w:rsid w:val="003D74DB"/>
    <w:rsid w:val="003D750C"/>
    <w:rsid w:val="003D75FC"/>
    <w:rsid w:val="003D7612"/>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D84"/>
    <w:rsid w:val="003E0F6B"/>
    <w:rsid w:val="003E10B9"/>
    <w:rsid w:val="003E1131"/>
    <w:rsid w:val="003E1169"/>
    <w:rsid w:val="003E1467"/>
    <w:rsid w:val="003E14FF"/>
    <w:rsid w:val="003E16FB"/>
    <w:rsid w:val="003E1759"/>
    <w:rsid w:val="003E1934"/>
    <w:rsid w:val="003E195D"/>
    <w:rsid w:val="003E1AF9"/>
    <w:rsid w:val="003E1B2F"/>
    <w:rsid w:val="003E1BFC"/>
    <w:rsid w:val="003E1D0A"/>
    <w:rsid w:val="003E1D38"/>
    <w:rsid w:val="003E1DA8"/>
    <w:rsid w:val="003E1E0A"/>
    <w:rsid w:val="003E1E24"/>
    <w:rsid w:val="003E1EC2"/>
    <w:rsid w:val="003E1ECA"/>
    <w:rsid w:val="003E1F98"/>
    <w:rsid w:val="003E1FF6"/>
    <w:rsid w:val="003E2031"/>
    <w:rsid w:val="003E20FF"/>
    <w:rsid w:val="003E2155"/>
    <w:rsid w:val="003E21AF"/>
    <w:rsid w:val="003E22B6"/>
    <w:rsid w:val="003E23FD"/>
    <w:rsid w:val="003E24D6"/>
    <w:rsid w:val="003E27B9"/>
    <w:rsid w:val="003E2905"/>
    <w:rsid w:val="003E29F7"/>
    <w:rsid w:val="003E2C56"/>
    <w:rsid w:val="003E2C68"/>
    <w:rsid w:val="003E2EB2"/>
    <w:rsid w:val="003E2FC8"/>
    <w:rsid w:val="003E2FE3"/>
    <w:rsid w:val="003E3025"/>
    <w:rsid w:val="003E30CD"/>
    <w:rsid w:val="003E30D8"/>
    <w:rsid w:val="003E31C3"/>
    <w:rsid w:val="003E323B"/>
    <w:rsid w:val="003E32EE"/>
    <w:rsid w:val="003E33B2"/>
    <w:rsid w:val="003E34AE"/>
    <w:rsid w:val="003E34CB"/>
    <w:rsid w:val="003E34DC"/>
    <w:rsid w:val="003E3524"/>
    <w:rsid w:val="003E367B"/>
    <w:rsid w:val="003E3763"/>
    <w:rsid w:val="003E37F8"/>
    <w:rsid w:val="003E390F"/>
    <w:rsid w:val="003E3A0E"/>
    <w:rsid w:val="003E3B07"/>
    <w:rsid w:val="003E3D34"/>
    <w:rsid w:val="003E3D81"/>
    <w:rsid w:val="003E3E23"/>
    <w:rsid w:val="003E3E74"/>
    <w:rsid w:val="003E406F"/>
    <w:rsid w:val="003E4187"/>
    <w:rsid w:val="003E4272"/>
    <w:rsid w:val="003E44AE"/>
    <w:rsid w:val="003E44C9"/>
    <w:rsid w:val="003E456A"/>
    <w:rsid w:val="003E4599"/>
    <w:rsid w:val="003E45A6"/>
    <w:rsid w:val="003E4630"/>
    <w:rsid w:val="003E4753"/>
    <w:rsid w:val="003E47AE"/>
    <w:rsid w:val="003E4823"/>
    <w:rsid w:val="003E4945"/>
    <w:rsid w:val="003E49B2"/>
    <w:rsid w:val="003E49D1"/>
    <w:rsid w:val="003E4A58"/>
    <w:rsid w:val="003E4BB8"/>
    <w:rsid w:val="003E4D72"/>
    <w:rsid w:val="003E4DC7"/>
    <w:rsid w:val="003E4F89"/>
    <w:rsid w:val="003E5057"/>
    <w:rsid w:val="003E5147"/>
    <w:rsid w:val="003E5158"/>
    <w:rsid w:val="003E5228"/>
    <w:rsid w:val="003E54B3"/>
    <w:rsid w:val="003E54B9"/>
    <w:rsid w:val="003E54D0"/>
    <w:rsid w:val="003E55B6"/>
    <w:rsid w:val="003E55E6"/>
    <w:rsid w:val="003E561B"/>
    <w:rsid w:val="003E5823"/>
    <w:rsid w:val="003E5932"/>
    <w:rsid w:val="003E5990"/>
    <w:rsid w:val="003E5C17"/>
    <w:rsid w:val="003E5D64"/>
    <w:rsid w:val="003E5E90"/>
    <w:rsid w:val="003E5EDB"/>
    <w:rsid w:val="003E5FFB"/>
    <w:rsid w:val="003E6095"/>
    <w:rsid w:val="003E6252"/>
    <w:rsid w:val="003E625F"/>
    <w:rsid w:val="003E6400"/>
    <w:rsid w:val="003E6420"/>
    <w:rsid w:val="003E64C9"/>
    <w:rsid w:val="003E664F"/>
    <w:rsid w:val="003E6734"/>
    <w:rsid w:val="003E673B"/>
    <w:rsid w:val="003E67A6"/>
    <w:rsid w:val="003E6926"/>
    <w:rsid w:val="003E6A52"/>
    <w:rsid w:val="003E6A75"/>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415"/>
    <w:rsid w:val="003F058A"/>
    <w:rsid w:val="003F0A37"/>
    <w:rsid w:val="003F0AA9"/>
    <w:rsid w:val="003F0AE5"/>
    <w:rsid w:val="003F0C4F"/>
    <w:rsid w:val="003F0CF1"/>
    <w:rsid w:val="003F1086"/>
    <w:rsid w:val="003F109F"/>
    <w:rsid w:val="003F10A8"/>
    <w:rsid w:val="003F1113"/>
    <w:rsid w:val="003F1200"/>
    <w:rsid w:val="003F1226"/>
    <w:rsid w:val="003F1230"/>
    <w:rsid w:val="003F133E"/>
    <w:rsid w:val="003F135A"/>
    <w:rsid w:val="003F13ED"/>
    <w:rsid w:val="003F1460"/>
    <w:rsid w:val="003F153F"/>
    <w:rsid w:val="003F1548"/>
    <w:rsid w:val="003F16EB"/>
    <w:rsid w:val="003F17BF"/>
    <w:rsid w:val="003F1815"/>
    <w:rsid w:val="003F182D"/>
    <w:rsid w:val="003F19E9"/>
    <w:rsid w:val="003F1C67"/>
    <w:rsid w:val="003F1C7B"/>
    <w:rsid w:val="003F1D66"/>
    <w:rsid w:val="003F239A"/>
    <w:rsid w:val="003F23AA"/>
    <w:rsid w:val="003F2400"/>
    <w:rsid w:val="003F241B"/>
    <w:rsid w:val="003F249E"/>
    <w:rsid w:val="003F25A4"/>
    <w:rsid w:val="003F25FD"/>
    <w:rsid w:val="003F26CA"/>
    <w:rsid w:val="003F27AF"/>
    <w:rsid w:val="003F2924"/>
    <w:rsid w:val="003F2B1E"/>
    <w:rsid w:val="003F2EE2"/>
    <w:rsid w:val="003F2FDB"/>
    <w:rsid w:val="003F30B0"/>
    <w:rsid w:val="003F3127"/>
    <w:rsid w:val="003F31EA"/>
    <w:rsid w:val="003F32B9"/>
    <w:rsid w:val="003F341F"/>
    <w:rsid w:val="003F3621"/>
    <w:rsid w:val="003F3764"/>
    <w:rsid w:val="003F3784"/>
    <w:rsid w:val="003F3858"/>
    <w:rsid w:val="003F38BF"/>
    <w:rsid w:val="003F3965"/>
    <w:rsid w:val="003F39E7"/>
    <w:rsid w:val="003F39F5"/>
    <w:rsid w:val="003F3B82"/>
    <w:rsid w:val="003F3CED"/>
    <w:rsid w:val="003F3E6D"/>
    <w:rsid w:val="003F3F3B"/>
    <w:rsid w:val="003F3FC1"/>
    <w:rsid w:val="003F4559"/>
    <w:rsid w:val="003F4600"/>
    <w:rsid w:val="003F483E"/>
    <w:rsid w:val="003F489B"/>
    <w:rsid w:val="003F49E8"/>
    <w:rsid w:val="003F4CBB"/>
    <w:rsid w:val="003F4DC0"/>
    <w:rsid w:val="003F4E0A"/>
    <w:rsid w:val="003F4E10"/>
    <w:rsid w:val="003F4E25"/>
    <w:rsid w:val="003F4F23"/>
    <w:rsid w:val="003F4FE2"/>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9FB"/>
    <w:rsid w:val="003F5D65"/>
    <w:rsid w:val="003F5D9A"/>
    <w:rsid w:val="003F5DB0"/>
    <w:rsid w:val="003F5F74"/>
    <w:rsid w:val="003F5FCB"/>
    <w:rsid w:val="003F60A3"/>
    <w:rsid w:val="003F611C"/>
    <w:rsid w:val="003F614E"/>
    <w:rsid w:val="003F62D6"/>
    <w:rsid w:val="003F637D"/>
    <w:rsid w:val="003F6394"/>
    <w:rsid w:val="003F63E5"/>
    <w:rsid w:val="003F64A3"/>
    <w:rsid w:val="003F6580"/>
    <w:rsid w:val="003F6589"/>
    <w:rsid w:val="003F665E"/>
    <w:rsid w:val="003F67B6"/>
    <w:rsid w:val="003F68FD"/>
    <w:rsid w:val="003F697C"/>
    <w:rsid w:val="003F6A6F"/>
    <w:rsid w:val="003F6C7D"/>
    <w:rsid w:val="003F6ED0"/>
    <w:rsid w:val="003F6F40"/>
    <w:rsid w:val="003F7156"/>
    <w:rsid w:val="003F724B"/>
    <w:rsid w:val="003F7272"/>
    <w:rsid w:val="003F7333"/>
    <w:rsid w:val="003F7379"/>
    <w:rsid w:val="003F73AA"/>
    <w:rsid w:val="003F74B9"/>
    <w:rsid w:val="003F76CB"/>
    <w:rsid w:val="003F76DC"/>
    <w:rsid w:val="003F7709"/>
    <w:rsid w:val="003F787B"/>
    <w:rsid w:val="003F789C"/>
    <w:rsid w:val="003F78A2"/>
    <w:rsid w:val="003F7A74"/>
    <w:rsid w:val="003F7CA8"/>
    <w:rsid w:val="003F7CB4"/>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956"/>
    <w:rsid w:val="00400B98"/>
    <w:rsid w:val="00400B9C"/>
    <w:rsid w:val="00400C4A"/>
    <w:rsid w:val="00400C7D"/>
    <w:rsid w:val="00400CDC"/>
    <w:rsid w:val="0040103A"/>
    <w:rsid w:val="0040114B"/>
    <w:rsid w:val="00401190"/>
    <w:rsid w:val="0040127A"/>
    <w:rsid w:val="00401299"/>
    <w:rsid w:val="00401312"/>
    <w:rsid w:val="0040140C"/>
    <w:rsid w:val="00401516"/>
    <w:rsid w:val="00401551"/>
    <w:rsid w:val="0040155C"/>
    <w:rsid w:val="0040173B"/>
    <w:rsid w:val="00401771"/>
    <w:rsid w:val="00401860"/>
    <w:rsid w:val="00401A4E"/>
    <w:rsid w:val="00401ABA"/>
    <w:rsid w:val="00401ABB"/>
    <w:rsid w:val="00401CDC"/>
    <w:rsid w:val="00401D52"/>
    <w:rsid w:val="00401D8F"/>
    <w:rsid w:val="00401DDB"/>
    <w:rsid w:val="004021CB"/>
    <w:rsid w:val="004021DC"/>
    <w:rsid w:val="004021F0"/>
    <w:rsid w:val="00402225"/>
    <w:rsid w:val="00402260"/>
    <w:rsid w:val="004022A1"/>
    <w:rsid w:val="004022CC"/>
    <w:rsid w:val="0040236B"/>
    <w:rsid w:val="004023C5"/>
    <w:rsid w:val="00402474"/>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4DD"/>
    <w:rsid w:val="00404557"/>
    <w:rsid w:val="00404737"/>
    <w:rsid w:val="0040474B"/>
    <w:rsid w:val="004047B6"/>
    <w:rsid w:val="004048F3"/>
    <w:rsid w:val="0040495D"/>
    <w:rsid w:val="004049FB"/>
    <w:rsid w:val="00404B28"/>
    <w:rsid w:val="00404D4A"/>
    <w:rsid w:val="00404E19"/>
    <w:rsid w:val="00404E8A"/>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3D4"/>
    <w:rsid w:val="004064D6"/>
    <w:rsid w:val="004064F4"/>
    <w:rsid w:val="0040668D"/>
    <w:rsid w:val="004067AB"/>
    <w:rsid w:val="0040681A"/>
    <w:rsid w:val="0040689A"/>
    <w:rsid w:val="004068B7"/>
    <w:rsid w:val="0040691D"/>
    <w:rsid w:val="004069D0"/>
    <w:rsid w:val="00406A84"/>
    <w:rsid w:val="00406C57"/>
    <w:rsid w:val="00406C7C"/>
    <w:rsid w:val="00406D03"/>
    <w:rsid w:val="00406DF7"/>
    <w:rsid w:val="00406E01"/>
    <w:rsid w:val="00407197"/>
    <w:rsid w:val="004072ED"/>
    <w:rsid w:val="00407359"/>
    <w:rsid w:val="0040743D"/>
    <w:rsid w:val="00407554"/>
    <w:rsid w:val="004075AA"/>
    <w:rsid w:val="004075DC"/>
    <w:rsid w:val="00407650"/>
    <w:rsid w:val="0040774E"/>
    <w:rsid w:val="00407762"/>
    <w:rsid w:val="0040776E"/>
    <w:rsid w:val="004077CA"/>
    <w:rsid w:val="00407B33"/>
    <w:rsid w:val="00407C7A"/>
    <w:rsid w:val="00407DAA"/>
    <w:rsid w:val="00407F9A"/>
    <w:rsid w:val="00410157"/>
    <w:rsid w:val="00410281"/>
    <w:rsid w:val="00410287"/>
    <w:rsid w:val="004102A8"/>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1B5"/>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E8A"/>
    <w:rsid w:val="00411F47"/>
    <w:rsid w:val="00411FB2"/>
    <w:rsid w:val="0041219D"/>
    <w:rsid w:val="00412234"/>
    <w:rsid w:val="0041230A"/>
    <w:rsid w:val="0041251A"/>
    <w:rsid w:val="00412635"/>
    <w:rsid w:val="00412666"/>
    <w:rsid w:val="004126D4"/>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A92"/>
    <w:rsid w:val="00413C56"/>
    <w:rsid w:val="00413F89"/>
    <w:rsid w:val="00413FA0"/>
    <w:rsid w:val="00413FB7"/>
    <w:rsid w:val="00414026"/>
    <w:rsid w:val="004140D5"/>
    <w:rsid w:val="004140EF"/>
    <w:rsid w:val="004141EF"/>
    <w:rsid w:val="00414262"/>
    <w:rsid w:val="00414468"/>
    <w:rsid w:val="004144C9"/>
    <w:rsid w:val="00414587"/>
    <w:rsid w:val="004147AE"/>
    <w:rsid w:val="004147E7"/>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224"/>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34"/>
    <w:rsid w:val="004169EA"/>
    <w:rsid w:val="00416B0F"/>
    <w:rsid w:val="00416B94"/>
    <w:rsid w:val="00416C83"/>
    <w:rsid w:val="00416CE2"/>
    <w:rsid w:val="00416D0A"/>
    <w:rsid w:val="00416D20"/>
    <w:rsid w:val="00416E09"/>
    <w:rsid w:val="00416F6B"/>
    <w:rsid w:val="00417021"/>
    <w:rsid w:val="00417056"/>
    <w:rsid w:val="0041715E"/>
    <w:rsid w:val="00417166"/>
    <w:rsid w:val="004171F5"/>
    <w:rsid w:val="00417263"/>
    <w:rsid w:val="0041727F"/>
    <w:rsid w:val="00417496"/>
    <w:rsid w:val="00417519"/>
    <w:rsid w:val="0041770E"/>
    <w:rsid w:val="004177A9"/>
    <w:rsid w:val="004177C0"/>
    <w:rsid w:val="0041798D"/>
    <w:rsid w:val="004179C7"/>
    <w:rsid w:val="00417BA3"/>
    <w:rsid w:val="00417CFE"/>
    <w:rsid w:val="00417DBF"/>
    <w:rsid w:val="00417E54"/>
    <w:rsid w:val="00417E55"/>
    <w:rsid w:val="00417E8B"/>
    <w:rsid w:val="0042006A"/>
    <w:rsid w:val="0042013D"/>
    <w:rsid w:val="00420176"/>
    <w:rsid w:val="004201F7"/>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7C0"/>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5E"/>
    <w:rsid w:val="004226E9"/>
    <w:rsid w:val="00422793"/>
    <w:rsid w:val="004227ED"/>
    <w:rsid w:val="00422B2D"/>
    <w:rsid w:val="00422BE0"/>
    <w:rsid w:val="00422D5D"/>
    <w:rsid w:val="00422DEF"/>
    <w:rsid w:val="00422E3E"/>
    <w:rsid w:val="00422E54"/>
    <w:rsid w:val="00422E67"/>
    <w:rsid w:val="00422F85"/>
    <w:rsid w:val="00422FF6"/>
    <w:rsid w:val="00423000"/>
    <w:rsid w:val="00423239"/>
    <w:rsid w:val="0042323D"/>
    <w:rsid w:val="00423258"/>
    <w:rsid w:val="004234D4"/>
    <w:rsid w:val="0042353A"/>
    <w:rsid w:val="00423552"/>
    <w:rsid w:val="004237F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3B"/>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A4C"/>
    <w:rsid w:val="00426B65"/>
    <w:rsid w:val="00426B86"/>
    <w:rsid w:val="00426BCE"/>
    <w:rsid w:val="00426C9E"/>
    <w:rsid w:val="00426CC5"/>
    <w:rsid w:val="00426D42"/>
    <w:rsid w:val="00426D68"/>
    <w:rsid w:val="00426DB5"/>
    <w:rsid w:val="00426E09"/>
    <w:rsid w:val="00426E2F"/>
    <w:rsid w:val="00426E4C"/>
    <w:rsid w:val="00426EF2"/>
    <w:rsid w:val="00426FFC"/>
    <w:rsid w:val="00427019"/>
    <w:rsid w:val="0042701A"/>
    <w:rsid w:val="004271CB"/>
    <w:rsid w:val="004271EE"/>
    <w:rsid w:val="004272F0"/>
    <w:rsid w:val="00427318"/>
    <w:rsid w:val="00427327"/>
    <w:rsid w:val="0042738C"/>
    <w:rsid w:val="00427433"/>
    <w:rsid w:val="00427662"/>
    <w:rsid w:val="0042768E"/>
    <w:rsid w:val="004277D7"/>
    <w:rsid w:val="004277D9"/>
    <w:rsid w:val="004278B1"/>
    <w:rsid w:val="0042791F"/>
    <w:rsid w:val="004279D2"/>
    <w:rsid w:val="004279EC"/>
    <w:rsid w:val="004279F5"/>
    <w:rsid w:val="00427BEF"/>
    <w:rsid w:val="00427E36"/>
    <w:rsid w:val="00427EC8"/>
    <w:rsid w:val="00427F7A"/>
    <w:rsid w:val="00427FF6"/>
    <w:rsid w:val="00430158"/>
    <w:rsid w:val="0043023A"/>
    <w:rsid w:val="0043027D"/>
    <w:rsid w:val="00430306"/>
    <w:rsid w:val="0043040F"/>
    <w:rsid w:val="004304F3"/>
    <w:rsid w:val="0043051D"/>
    <w:rsid w:val="00430590"/>
    <w:rsid w:val="00430721"/>
    <w:rsid w:val="00430789"/>
    <w:rsid w:val="00430848"/>
    <w:rsid w:val="00430866"/>
    <w:rsid w:val="0043098C"/>
    <w:rsid w:val="0043099D"/>
    <w:rsid w:val="00430A99"/>
    <w:rsid w:val="00430BB5"/>
    <w:rsid w:val="00430C9B"/>
    <w:rsid w:val="00430CB3"/>
    <w:rsid w:val="00430CE4"/>
    <w:rsid w:val="00430DB4"/>
    <w:rsid w:val="00430DF8"/>
    <w:rsid w:val="00430F26"/>
    <w:rsid w:val="00430F58"/>
    <w:rsid w:val="00430F91"/>
    <w:rsid w:val="00431032"/>
    <w:rsid w:val="0043112D"/>
    <w:rsid w:val="00431178"/>
    <w:rsid w:val="00431186"/>
    <w:rsid w:val="004312DC"/>
    <w:rsid w:val="0043137E"/>
    <w:rsid w:val="00431431"/>
    <w:rsid w:val="00431434"/>
    <w:rsid w:val="004314B8"/>
    <w:rsid w:val="00431646"/>
    <w:rsid w:val="00431672"/>
    <w:rsid w:val="004316E9"/>
    <w:rsid w:val="00431844"/>
    <w:rsid w:val="00431948"/>
    <w:rsid w:val="00431A0E"/>
    <w:rsid w:val="00431A98"/>
    <w:rsid w:val="00431AD3"/>
    <w:rsid w:val="00431B2D"/>
    <w:rsid w:val="00431BEF"/>
    <w:rsid w:val="00431C03"/>
    <w:rsid w:val="00431D1D"/>
    <w:rsid w:val="00431D73"/>
    <w:rsid w:val="00431DAC"/>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15"/>
    <w:rsid w:val="00432C40"/>
    <w:rsid w:val="00432CEC"/>
    <w:rsid w:val="00432CEF"/>
    <w:rsid w:val="00432D6B"/>
    <w:rsid w:val="00432DE2"/>
    <w:rsid w:val="00432FD8"/>
    <w:rsid w:val="00432FFF"/>
    <w:rsid w:val="00433074"/>
    <w:rsid w:val="004330CD"/>
    <w:rsid w:val="00433160"/>
    <w:rsid w:val="00433187"/>
    <w:rsid w:val="004332D5"/>
    <w:rsid w:val="0043339B"/>
    <w:rsid w:val="0043355E"/>
    <w:rsid w:val="00433701"/>
    <w:rsid w:val="00433844"/>
    <w:rsid w:val="00433995"/>
    <w:rsid w:val="00433A67"/>
    <w:rsid w:val="00433D94"/>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92"/>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0C"/>
    <w:rsid w:val="0043589F"/>
    <w:rsid w:val="004358CD"/>
    <w:rsid w:val="00435948"/>
    <w:rsid w:val="00435999"/>
    <w:rsid w:val="00435B35"/>
    <w:rsid w:val="00435B89"/>
    <w:rsid w:val="00435E5C"/>
    <w:rsid w:val="00435ECF"/>
    <w:rsid w:val="00435F5B"/>
    <w:rsid w:val="00435F68"/>
    <w:rsid w:val="00435FD9"/>
    <w:rsid w:val="00435FE2"/>
    <w:rsid w:val="00435FF3"/>
    <w:rsid w:val="00436245"/>
    <w:rsid w:val="004362A6"/>
    <w:rsid w:val="004362EF"/>
    <w:rsid w:val="00436656"/>
    <w:rsid w:val="00436673"/>
    <w:rsid w:val="004366EA"/>
    <w:rsid w:val="00436840"/>
    <w:rsid w:val="00436848"/>
    <w:rsid w:val="004369BB"/>
    <w:rsid w:val="00436A93"/>
    <w:rsid w:val="00436D34"/>
    <w:rsid w:val="00436EA5"/>
    <w:rsid w:val="00437097"/>
    <w:rsid w:val="004371DD"/>
    <w:rsid w:val="0043722C"/>
    <w:rsid w:val="00437326"/>
    <w:rsid w:val="00437338"/>
    <w:rsid w:val="0043743D"/>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37F3C"/>
    <w:rsid w:val="004401F9"/>
    <w:rsid w:val="0044047C"/>
    <w:rsid w:val="004404C4"/>
    <w:rsid w:val="00440502"/>
    <w:rsid w:val="004405DF"/>
    <w:rsid w:val="0044068F"/>
    <w:rsid w:val="00440701"/>
    <w:rsid w:val="00440712"/>
    <w:rsid w:val="0044071A"/>
    <w:rsid w:val="004407C4"/>
    <w:rsid w:val="00440902"/>
    <w:rsid w:val="00440926"/>
    <w:rsid w:val="0044092D"/>
    <w:rsid w:val="00440957"/>
    <w:rsid w:val="00440963"/>
    <w:rsid w:val="00440967"/>
    <w:rsid w:val="00440A1F"/>
    <w:rsid w:val="00440A38"/>
    <w:rsid w:val="00440A3F"/>
    <w:rsid w:val="00440AB0"/>
    <w:rsid w:val="00440BCE"/>
    <w:rsid w:val="00440C18"/>
    <w:rsid w:val="00440C3D"/>
    <w:rsid w:val="00440C40"/>
    <w:rsid w:val="00440CF9"/>
    <w:rsid w:val="00440D9F"/>
    <w:rsid w:val="00440DED"/>
    <w:rsid w:val="00440E3A"/>
    <w:rsid w:val="00440EBF"/>
    <w:rsid w:val="00440F5D"/>
    <w:rsid w:val="00440FA2"/>
    <w:rsid w:val="00440FA5"/>
    <w:rsid w:val="00440FED"/>
    <w:rsid w:val="004410F7"/>
    <w:rsid w:val="0044125E"/>
    <w:rsid w:val="004412DF"/>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D89"/>
    <w:rsid w:val="00441FD5"/>
    <w:rsid w:val="00442231"/>
    <w:rsid w:val="00442428"/>
    <w:rsid w:val="00442470"/>
    <w:rsid w:val="004424BD"/>
    <w:rsid w:val="004424CF"/>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7E"/>
    <w:rsid w:val="00443F9A"/>
    <w:rsid w:val="0044408C"/>
    <w:rsid w:val="004440D6"/>
    <w:rsid w:val="0044413F"/>
    <w:rsid w:val="00444222"/>
    <w:rsid w:val="00444223"/>
    <w:rsid w:val="0044427A"/>
    <w:rsid w:val="0044428B"/>
    <w:rsid w:val="00444291"/>
    <w:rsid w:val="0044429F"/>
    <w:rsid w:val="0044433C"/>
    <w:rsid w:val="0044440D"/>
    <w:rsid w:val="00444475"/>
    <w:rsid w:val="004444D7"/>
    <w:rsid w:val="0044477C"/>
    <w:rsid w:val="004447A3"/>
    <w:rsid w:val="00444874"/>
    <w:rsid w:val="004448DC"/>
    <w:rsid w:val="004448DE"/>
    <w:rsid w:val="004448F8"/>
    <w:rsid w:val="0044493E"/>
    <w:rsid w:val="004449E4"/>
    <w:rsid w:val="00444A47"/>
    <w:rsid w:val="00444A6E"/>
    <w:rsid w:val="00444B2C"/>
    <w:rsid w:val="00444B59"/>
    <w:rsid w:val="00444B88"/>
    <w:rsid w:val="00444D98"/>
    <w:rsid w:val="00444E03"/>
    <w:rsid w:val="00444E77"/>
    <w:rsid w:val="00444F8A"/>
    <w:rsid w:val="0044505A"/>
    <w:rsid w:val="004450AF"/>
    <w:rsid w:val="00445433"/>
    <w:rsid w:val="004456E1"/>
    <w:rsid w:val="0044584A"/>
    <w:rsid w:val="00445893"/>
    <w:rsid w:val="004458A0"/>
    <w:rsid w:val="00445915"/>
    <w:rsid w:val="004459F8"/>
    <w:rsid w:val="00445CD0"/>
    <w:rsid w:val="00445D92"/>
    <w:rsid w:val="00445E4C"/>
    <w:rsid w:val="00445E54"/>
    <w:rsid w:val="00445F77"/>
    <w:rsid w:val="00445F8E"/>
    <w:rsid w:val="0044606A"/>
    <w:rsid w:val="00446188"/>
    <w:rsid w:val="004462C5"/>
    <w:rsid w:val="00446352"/>
    <w:rsid w:val="0044649C"/>
    <w:rsid w:val="004465E5"/>
    <w:rsid w:val="00446603"/>
    <w:rsid w:val="0044661D"/>
    <w:rsid w:val="00446687"/>
    <w:rsid w:val="004466EC"/>
    <w:rsid w:val="004466FB"/>
    <w:rsid w:val="0044679D"/>
    <w:rsid w:val="00446829"/>
    <w:rsid w:val="00446838"/>
    <w:rsid w:val="00446945"/>
    <w:rsid w:val="004469A1"/>
    <w:rsid w:val="00446A60"/>
    <w:rsid w:val="00446A7F"/>
    <w:rsid w:val="00446B67"/>
    <w:rsid w:val="00446B8B"/>
    <w:rsid w:val="00446BA8"/>
    <w:rsid w:val="00446BE5"/>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36"/>
    <w:rsid w:val="00447B77"/>
    <w:rsid w:val="00447CA6"/>
    <w:rsid w:val="00447D58"/>
    <w:rsid w:val="00447DD0"/>
    <w:rsid w:val="00447DEB"/>
    <w:rsid w:val="00450279"/>
    <w:rsid w:val="004502CC"/>
    <w:rsid w:val="0045039E"/>
    <w:rsid w:val="004503DB"/>
    <w:rsid w:val="00450441"/>
    <w:rsid w:val="00450477"/>
    <w:rsid w:val="00450650"/>
    <w:rsid w:val="00450679"/>
    <w:rsid w:val="004506ED"/>
    <w:rsid w:val="004507A3"/>
    <w:rsid w:val="00450862"/>
    <w:rsid w:val="00450909"/>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B5A"/>
    <w:rsid w:val="00451DD2"/>
    <w:rsid w:val="00451DED"/>
    <w:rsid w:val="00451E1E"/>
    <w:rsid w:val="00451E5F"/>
    <w:rsid w:val="00451EB6"/>
    <w:rsid w:val="00451F06"/>
    <w:rsid w:val="00452051"/>
    <w:rsid w:val="004520B0"/>
    <w:rsid w:val="004521FC"/>
    <w:rsid w:val="004522CB"/>
    <w:rsid w:val="00452339"/>
    <w:rsid w:val="004523EB"/>
    <w:rsid w:val="00452444"/>
    <w:rsid w:val="004524A3"/>
    <w:rsid w:val="004525E3"/>
    <w:rsid w:val="0045275F"/>
    <w:rsid w:val="004528CF"/>
    <w:rsid w:val="004528E6"/>
    <w:rsid w:val="00452A75"/>
    <w:rsid w:val="00452D53"/>
    <w:rsid w:val="00453352"/>
    <w:rsid w:val="004535B0"/>
    <w:rsid w:val="004537BF"/>
    <w:rsid w:val="004538FA"/>
    <w:rsid w:val="00453A34"/>
    <w:rsid w:val="00453AFE"/>
    <w:rsid w:val="00453B4D"/>
    <w:rsid w:val="00453DC1"/>
    <w:rsid w:val="00453E07"/>
    <w:rsid w:val="00453E51"/>
    <w:rsid w:val="00453FB0"/>
    <w:rsid w:val="004541A5"/>
    <w:rsid w:val="00454452"/>
    <w:rsid w:val="00454563"/>
    <w:rsid w:val="00454618"/>
    <w:rsid w:val="0045461B"/>
    <w:rsid w:val="00454734"/>
    <w:rsid w:val="00454748"/>
    <w:rsid w:val="0045487C"/>
    <w:rsid w:val="00454979"/>
    <w:rsid w:val="00454A27"/>
    <w:rsid w:val="00454A68"/>
    <w:rsid w:val="00454CDE"/>
    <w:rsid w:val="00454D11"/>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C9B"/>
    <w:rsid w:val="00455D35"/>
    <w:rsid w:val="00455E51"/>
    <w:rsid w:val="00455F55"/>
    <w:rsid w:val="00455F96"/>
    <w:rsid w:val="00455FD0"/>
    <w:rsid w:val="00455FD9"/>
    <w:rsid w:val="004561A6"/>
    <w:rsid w:val="004561CF"/>
    <w:rsid w:val="00456271"/>
    <w:rsid w:val="004562CF"/>
    <w:rsid w:val="0045637B"/>
    <w:rsid w:val="00456429"/>
    <w:rsid w:val="004564A5"/>
    <w:rsid w:val="004565E3"/>
    <w:rsid w:val="004565F5"/>
    <w:rsid w:val="00456626"/>
    <w:rsid w:val="0045672A"/>
    <w:rsid w:val="00456921"/>
    <w:rsid w:val="004569C2"/>
    <w:rsid w:val="00456A5F"/>
    <w:rsid w:val="00456B1E"/>
    <w:rsid w:val="00456B3A"/>
    <w:rsid w:val="00456B74"/>
    <w:rsid w:val="00456BCD"/>
    <w:rsid w:val="00456C0C"/>
    <w:rsid w:val="00456C1B"/>
    <w:rsid w:val="00456D77"/>
    <w:rsid w:val="00456F7A"/>
    <w:rsid w:val="00457072"/>
    <w:rsid w:val="004573C7"/>
    <w:rsid w:val="00457541"/>
    <w:rsid w:val="004575E2"/>
    <w:rsid w:val="004577F4"/>
    <w:rsid w:val="00457809"/>
    <w:rsid w:val="0045782F"/>
    <w:rsid w:val="0045795E"/>
    <w:rsid w:val="00457964"/>
    <w:rsid w:val="00457987"/>
    <w:rsid w:val="00457991"/>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0F77"/>
    <w:rsid w:val="00460FDB"/>
    <w:rsid w:val="004611C1"/>
    <w:rsid w:val="00461206"/>
    <w:rsid w:val="0046121C"/>
    <w:rsid w:val="00461225"/>
    <w:rsid w:val="00461283"/>
    <w:rsid w:val="00461418"/>
    <w:rsid w:val="00461493"/>
    <w:rsid w:val="0046154E"/>
    <w:rsid w:val="004615AE"/>
    <w:rsid w:val="00461745"/>
    <w:rsid w:val="0046185B"/>
    <w:rsid w:val="004618A8"/>
    <w:rsid w:val="004618FE"/>
    <w:rsid w:val="004619FA"/>
    <w:rsid w:val="00461A8F"/>
    <w:rsid w:val="00461A95"/>
    <w:rsid w:val="00461ACC"/>
    <w:rsid w:val="00461B80"/>
    <w:rsid w:val="00461B8A"/>
    <w:rsid w:val="00461C83"/>
    <w:rsid w:val="00461CEA"/>
    <w:rsid w:val="00461D4D"/>
    <w:rsid w:val="00461D6A"/>
    <w:rsid w:val="00461E92"/>
    <w:rsid w:val="00461EE0"/>
    <w:rsid w:val="00461F2F"/>
    <w:rsid w:val="00462099"/>
    <w:rsid w:val="004620B8"/>
    <w:rsid w:val="00462125"/>
    <w:rsid w:val="00462185"/>
    <w:rsid w:val="0046233C"/>
    <w:rsid w:val="00462379"/>
    <w:rsid w:val="0046241F"/>
    <w:rsid w:val="004624B4"/>
    <w:rsid w:val="0046276A"/>
    <w:rsid w:val="004627B4"/>
    <w:rsid w:val="00462958"/>
    <w:rsid w:val="0046296F"/>
    <w:rsid w:val="00462A5D"/>
    <w:rsid w:val="00462A69"/>
    <w:rsid w:val="00462ABF"/>
    <w:rsid w:val="00462C7A"/>
    <w:rsid w:val="00462DA4"/>
    <w:rsid w:val="00462E18"/>
    <w:rsid w:val="00462E3D"/>
    <w:rsid w:val="00462E5D"/>
    <w:rsid w:val="00463084"/>
    <w:rsid w:val="00463088"/>
    <w:rsid w:val="004630BE"/>
    <w:rsid w:val="004634BD"/>
    <w:rsid w:val="00463504"/>
    <w:rsid w:val="0046360C"/>
    <w:rsid w:val="004636FA"/>
    <w:rsid w:val="004637C4"/>
    <w:rsid w:val="004637CA"/>
    <w:rsid w:val="00463B52"/>
    <w:rsid w:val="00463B78"/>
    <w:rsid w:val="00463B86"/>
    <w:rsid w:val="00463B89"/>
    <w:rsid w:val="00463BE1"/>
    <w:rsid w:val="00463C0A"/>
    <w:rsid w:val="00463E38"/>
    <w:rsid w:val="00463FBF"/>
    <w:rsid w:val="00464001"/>
    <w:rsid w:val="0046400F"/>
    <w:rsid w:val="0046406E"/>
    <w:rsid w:val="00464175"/>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17"/>
    <w:rsid w:val="004655E3"/>
    <w:rsid w:val="00465779"/>
    <w:rsid w:val="00465817"/>
    <w:rsid w:val="00465C49"/>
    <w:rsid w:val="00465C5C"/>
    <w:rsid w:val="00465D05"/>
    <w:rsid w:val="00465D33"/>
    <w:rsid w:val="00465DCA"/>
    <w:rsid w:val="00465DEF"/>
    <w:rsid w:val="00465E54"/>
    <w:rsid w:val="00465EBB"/>
    <w:rsid w:val="00465EF4"/>
    <w:rsid w:val="00465FBB"/>
    <w:rsid w:val="00465FC6"/>
    <w:rsid w:val="0046605A"/>
    <w:rsid w:val="0046609B"/>
    <w:rsid w:val="00466179"/>
    <w:rsid w:val="00466258"/>
    <w:rsid w:val="00466415"/>
    <w:rsid w:val="0046657C"/>
    <w:rsid w:val="0046664D"/>
    <w:rsid w:val="0046667F"/>
    <w:rsid w:val="00466AA0"/>
    <w:rsid w:val="00466B8F"/>
    <w:rsid w:val="00466D90"/>
    <w:rsid w:val="004670E3"/>
    <w:rsid w:val="004671C9"/>
    <w:rsid w:val="004671E6"/>
    <w:rsid w:val="004671EC"/>
    <w:rsid w:val="00467200"/>
    <w:rsid w:val="004672A1"/>
    <w:rsid w:val="00467457"/>
    <w:rsid w:val="0046761A"/>
    <w:rsid w:val="004676EA"/>
    <w:rsid w:val="00467916"/>
    <w:rsid w:val="00467AA8"/>
    <w:rsid w:val="00467AEA"/>
    <w:rsid w:val="00467B41"/>
    <w:rsid w:val="00467C26"/>
    <w:rsid w:val="00467CF7"/>
    <w:rsid w:val="00467DE0"/>
    <w:rsid w:val="00467EC5"/>
    <w:rsid w:val="00467F00"/>
    <w:rsid w:val="004700ED"/>
    <w:rsid w:val="00470142"/>
    <w:rsid w:val="00470202"/>
    <w:rsid w:val="00470391"/>
    <w:rsid w:val="004705A1"/>
    <w:rsid w:val="004705C4"/>
    <w:rsid w:val="0047061F"/>
    <w:rsid w:val="00470673"/>
    <w:rsid w:val="00470709"/>
    <w:rsid w:val="00470775"/>
    <w:rsid w:val="0047077D"/>
    <w:rsid w:val="004707DC"/>
    <w:rsid w:val="00470824"/>
    <w:rsid w:val="00470836"/>
    <w:rsid w:val="00470913"/>
    <w:rsid w:val="00470B30"/>
    <w:rsid w:val="00470B34"/>
    <w:rsid w:val="00470BA2"/>
    <w:rsid w:val="00470BEB"/>
    <w:rsid w:val="00470BF5"/>
    <w:rsid w:val="00470C21"/>
    <w:rsid w:val="00470D3D"/>
    <w:rsid w:val="00470DA2"/>
    <w:rsid w:val="00470E26"/>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973"/>
    <w:rsid w:val="00471C81"/>
    <w:rsid w:val="00471DEC"/>
    <w:rsid w:val="00471FCE"/>
    <w:rsid w:val="00471FE0"/>
    <w:rsid w:val="00471FE9"/>
    <w:rsid w:val="00472128"/>
    <w:rsid w:val="00472234"/>
    <w:rsid w:val="0047241F"/>
    <w:rsid w:val="0047248B"/>
    <w:rsid w:val="004724B6"/>
    <w:rsid w:val="00472527"/>
    <w:rsid w:val="00472569"/>
    <w:rsid w:val="00472682"/>
    <w:rsid w:val="00472812"/>
    <w:rsid w:val="004728B7"/>
    <w:rsid w:val="00472A43"/>
    <w:rsid w:val="00472AE8"/>
    <w:rsid w:val="00472B7C"/>
    <w:rsid w:val="00472B8A"/>
    <w:rsid w:val="00472B96"/>
    <w:rsid w:val="00472BB1"/>
    <w:rsid w:val="00472D2C"/>
    <w:rsid w:val="00472D7F"/>
    <w:rsid w:val="00472F40"/>
    <w:rsid w:val="00473017"/>
    <w:rsid w:val="0047309D"/>
    <w:rsid w:val="004730BE"/>
    <w:rsid w:val="00473148"/>
    <w:rsid w:val="0047317F"/>
    <w:rsid w:val="00473239"/>
    <w:rsid w:val="0047327C"/>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286"/>
    <w:rsid w:val="0047433B"/>
    <w:rsid w:val="00474361"/>
    <w:rsid w:val="004743A7"/>
    <w:rsid w:val="00474556"/>
    <w:rsid w:val="00474635"/>
    <w:rsid w:val="004746F4"/>
    <w:rsid w:val="0047471C"/>
    <w:rsid w:val="0047473F"/>
    <w:rsid w:val="00474784"/>
    <w:rsid w:val="00474843"/>
    <w:rsid w:val="004748BC"/>
    <w:rsid w:val="00474996"/>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8F"/>
    <w:rsid w:val="00475BFB"/>
    <w:rsid w:val="00475CDD"/>
    <w:rsid w:val="00475DA9"/>
    <w:rsid w:val="00475F81"/>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7DD"/>
    <w:rsid w:val="0047787B"/>
    <w:rsid w:val="004778C5"/>
    <w:rsid w:val="004778E4"/>
    <w:rsid w:val="00477A43"/>
    <w:rsid w:val="00477AA2"/>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04"/>
    <w:rsid w:val="00480EF9"/>
    <w:rsid w:val="00480F0E"/>
    <w:rsid w:val="00480F0F"/>
    <w:rsid w:val="00480F65"/>
    <w:rsid w:val="00480FDC"/>
    <w:rsid w:val="00481114"/>
    <w:rsid w:val="00481201"/>
    <w:rsid w:val="00481253"/>
    <w:rsid w:val="00481267"/>
    <w:rsid w:val="004813E6"/>
    <w:rsid w:val="004813F6"/>
    <w:rsid w:val="004813FE"/>
    <w:rsid w:val="00481464"/>
    <w:rsid w:val="0048154B"/>
    <w:rsid w:val="00481580"/>
    <w:rsid w:val="00481629"/>
    <w:rsid w:val="00481639"/>
    <w:rsid w:val="004816E9"/>
    <w:rsid w:val="0048173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7"/>
    <w:rsid w:val="004822C8"/>
    <w:rsid w:val="0048265E"/>
    <w:rsid w:val="0048267B"/>
    <w:rsid w:val="0048276A"/>
    <w:rsid w:val="00482885"/>
    <w:rsid w:val="00482887"/>
    <w:rsid w:val="00482933"/>
    <w:rsid w:val="004829B7"/>
    <w:rsid w:val="00483002"/>
    <w:rsid w:val="0048328C"/>
    <w:rsid w:val="0048330F"/>
    <w:rsid w:val="004833D5"/>
    <w:rsid w:val="004839E9"/>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7F"/>
    <w:rsid w:val="00485999"/>
    <w:rsid w:val="00485BAA"/>
    <w:rsid w:val="00485C8E"/>
    <w:rsid w:val="00485E5E"/>
    <w:rsid w:val="00485F0A"/>
    <w:rsid w:val="00485FD4"/>
    <w:rsid w:val="00486121"/>
    <w:rsid w:val="004861DC"/>
    <w:rsid w:val="00486213"/>
    <w:rsid w:val="00486320"/>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1BA"/>
    <w:rsid w:val="00487226"/>
    <w:rsid w:val="0048735F"/>
    <w:rsid w:val="004873C8"/>
    <w:rsid w:val="00487645"/>
    <w:rsid w:val="004876A5"/>
    <w:rsid w:val="004878E2"/>
    <w:rsid w:val="0048790B"/>
    <w:rsid w:val="00487950"/>
    <w:rsid w:val="004879C0"/>
    <w:rsid w:val="004879DE"/>
    <w:rsid w:val="00487A68"/>
    <w:rsid w:val="00487C6F"/>
    <w:rsid w:val="00487E36"/>
    <w:rsid w:val="00487E41"/>
    <w:rsid w:val="00487E47"/>
    <w:rsid w:val="00487F1B"/>
    <w:rsid w:val="00487F51"/>
    <w:rsid w:val="00490146"/>
    <w:rsid w:val="004901E8"/>
    <w:rsid w:val="004902C3"/>
    <w:rsid w:val="004903B5"/>
    <w:rsid w:val="00490562"/>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1FB1"/>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894"/>
    <w:rsid w:val="00492A44"/>
    <w:rsid w:val="00492B35"/>
    <w:rsid w:val="00492B38"/>
    <w:rsid w:val="00492B60"/>
    <w:rsid w:val="00492C0A"/>
    <w:rsid w:val="00492C2A"/>
    <w:rsid w:val="00492D45"/>
    <w:rsid w:val="00492E46"/>
    <w:rsid w:val="00492E79"/>
    <w:rsid w:val="00493139"/>
    <w:rsid w:val="00493144"/>
    <w:rsid w:val="0049317C"/>
    <w:rsid w:val="004931B4"/>
    <w:rsid w:val="004931CD"/>
    <w:rsid w:val="00493231"/>
    <w:rsid w:val="00493274"/>
    <w:rsid w:val="00493282"/>
    <w:rsid w:val="0049350A"/>
    <w:rsid w:val="0049362D"/>
    <w:rsid w:val="0049389D"/>
    <w:rsid w:val="00493A3F"/>
    <w:rsid w:val="00493A9F"/>
    <w:rsid w:val="00493B25"/>
    <w:rsid w:val="00493B4E"/>
    <w:rsid w:val="00493B9A"/>
    <w:rsid w:val="00493C59"/>
    <w:rsid w:val="00493D6D"/>
    <w:rsid w:val="00493EB4"/>
    <w:rsid w:val="00493F62"/>
    <w:rsid w:val="00493F6B"/>
    <w:rsid w:val="00494025"/>
    <w:rsid w:val="00494153"/>
    <w:rsid w:val="004942A4"/>
    <w:rsid w:val="00494336"/>
    <w:rsid w:val="004945BC"/>
    <w:rsid w:val="00494702"/>
    <w:rsid w:val="00494715"/>
    <w:rsid w:val="00494851"/>
    <w:rsid w:val="00494906"/>
    <w:rsid w:val="00494938"/>
    <w:rsid w:val="00494940"/>
    <w:rsid w:val="00494B8D"/>
    <w:rsid w:val="00494BE9"/>
    <w:rsid w:val="00494C75"/>
    <w:rsid w:val="00494CC6"/>
    <w:rsid w:val="00494D75"/>
    <w:rsid w:val="00494FF7"/>
    <w:rsid w:val="004950EA"/>
    <w:rsid w:val="0049520A"/>
    <w:rsid w:val="00495350"/>
    <w:rsid w:val="0049541D"/>
    <w:rsid w:val="004954F2"/>
    <w:rsid w:val="00495522"/>
    <w:rsid w:val="004955B5"/>
    <w:rsid w:val="004958B0"/>
    <w:rsid w:val="00495A75"/>
    <w:rsid w:val="00495B1B"/>
    <w:rsid w:val="00495C47"/>
    <w:rsid w:val="00495DDB"/>
    <w:rsid w:val="00495F4E"/>
    <w:rsid w:val="00495F51"/>
    <w:rsid w:val="004960CD"/>
    <w:rsid w:val="004961D2"/>
    <w:rsid w:val="00496212"/>
    <w:rsid w:val="0049646B"/>
    <w:rsid w:val="00496622"/>
    <w:rsid w:val="0049662A"/>
    <w:rsid w:val="0049662C"/>
    <w:rsid w:val="004966AE"/>
    <w:rsid w:val="00496880"/>
    <w:rsid w:val="004969B2"/>
    <w:rsid w:val="00496A2C"/>
    <w:rsid w:val="00496BFB"/>
    <w:rsid w:val="00496C2E"/>
    <w:rsid w:val="00496CC7"/>
    <w:rsid w:val="00496CF1"/>
    <w:rsid w:val="00496D08"/>
    <w:rsid w:val="00496D85"/>
    <w:rsid w:val="00496E2D"/>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A39"/>
    <w:rsid w:val="004A0BD6"/>
    <w:rsid w:val="004A0C13"/>
    <w:rsid w:val="004A0D1D"/>
    <w:rsid w:val="004A0F59"/>
    <w:rsid w:val="004A0FA3"/>
    <w:rsid w:val="004A10ED"/>
    <w:rsid w:val="004A1157"/>
    <w:rsid w:val="004A1227"/>
    <w:rsid w:val="004A12B9"/>
    <w:rsid w:val="004A133A"/>
    <w:rsid w:val="004A14AD"/>
    <w:rsid w:val="004A14C4"/>
    <w:rsid w:val="004A14C5"/>
    <w:rsid w:val="004A152B"/>
    <w:rsid w:val="004A156C"/>
    <w:rsid w:val="004A167F"/>
    <w:rsid w:val="004A17E0"/>
    <w:rsid w:val="004A1812"/>
    <w:rsid w:val="004A189F"/>
    <w:rsid w:val="004A195E"/>
    <w:rsid w:val="004A196E"/>
    <w:rsid w:val="004A1C97"/>
    <w:rsid w:val="004A1DE8"/>
    <w:rsid w:val="004A1E97"/>
    <w:rsid w:val="004A1F07"/>
    <w:rsid w:val="004A21A9"/>
    <w:rsid w:val="004A22D5"/>
    <w:rsid w:val="004A243E"/>
    <w:rsid w:val="004A2617"/>
    <w:rsid w:val="004A2681"/>
    <w:rsid w:val="004A26ED"/>
    <w:rsid w:val="004A2716"/>
    <w:rsid w:val="004A2863"/>
    <w:rsid w:val="004A28A9"/>
    <w:rsid w:val="004A2974"/>
    <w:rsid w:val="004A2A82"/>
    <w:rsid w:val="004A2C33"/>
    <w:rsid w:val="004A2C5C"/>
    <w:rsid w:val="004A2D03"/>
    <w:rsid w:val="004A2D5D"/>
    <w:rsid w:val="004A2E78"/>
    <w:rsid w:val="004A2EF9"/>
    <w:rsid w:val="004A2FC6"/>
    <w:rsid w:val="004A35EE"/>
    <w:rsid w:val="004A380D"/>
    <w:rsid w:val="004A3948"/>
    <w:rsid w:val="004A39E2"/>
    <w:rsid w:val="004A3A7B"/>
    <w:rsid w:val="004A3A7E"/>
    <w:rsid w:val="004A3AC4"/>
    <w:rsid w:val="004A3B99"/>
    <w:rsid w:val="004A3BA6"/>
    <w:rsid w:val="004A3C79"/>
    <w:rsid w:val="004A3D04"/>
    <w:rsid w:val="004A3D1C"/>
    <w:rsid w:val="004A41D2"/>
    <w:rsid w:val="004A41DB"/>
    <w:rsid w:val="004A41E7"/>
    <w:rsid w:val="004A41ED"/>
    <w:rsid w:val="004A4387"/>
    <w:rsid w:val="004A442B"/>
    <w:rsid w:val="004A443D"/>
    <w:rsid w:val="004A444A"/>
    <w:rsid w:val="004A451E"/>
    <w:rsid w:val="004A463B"/>
    <w:rsid w:val="004A4715"/>
    <w:rsid w:val="004A4739"/>
    <w:rsid w:val="004A4986"/>
    <w:rsid w:val="004A4995"/>
    <w:rsid w:val="004A49FC"/>
    <w:rsid w:val="004A4B83"/>
    <w:rsid w:val="004A4C18"/>
    <w:rsid w:val="004A4C32"/>
    <w:rsid w:val="004A4C68"/>
    <w:rsid w:val="004A4D59"/>
    <w:rsid w:val="004A4F97"/>
    <w:rsid w:val="004A4FC4"/>
    <w:rsid w:val="004A5349"/>
    <w:rsid w:val="004A534B"/>
    <w:rsid w:val="004A54EF"/>
    <w:rsid w:val="004A582B"/>
    <w:rsid w:val="004A59E2"/>
    <w:rsid w:val="004A5A74"/>
    <w:rsid w:val="004A5AF2"/>
    <w:rsid w:val="004A5B50"/>
    <w:rsid w:val="004A5D73"/>
    <w:rsid w:val="004A5D7A"/>
    <w:rsid w:val="004A5EC9"/>
    <w:rsid w:val="004A5F03"/>
    <w:rsid w:val="004A5FEB"/>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90"/>
    <w:rsid w:val="004A67BA"/>
    <w:rsid w:val="004A67BE"/>
    <w:rsid w:val="004A68E8"/>
    <w:rsid w:val="004A68FE"/>
    <w:rsid w:val="004A6A77"/>
    <w:rsid w:val="004A6B8B"/>
    <w:rsid w:val="004A6D13"/>
    <w:rsid w:val="004A6D90"/>
    <w:rsid w:val="004A6E11"/>
    <w:rsid w:val="004A6E5A"/>
    <w:rsid w:val="004A6F13"/>
    <w:rsid w:val="004A6F75"/>
    <w:rsid w:val="004A6F8E"/>
    <w:rsid w:val="004A6FBC"/>
    <w:rsid w:val="004A7033"/>
    <w:rsid w:val="004A725E"/>
    <w:rsid w:val="004A73AA"/>
    <w:rsid w:val="004A7421"/>
    <w:rsid w:val="004A74E6"/>
    <w:rsid w:val="004A7644"/>
    <w:rsid w:val="004A76A6"/>
    <w:rsid w:val="004A77F4"/>
    <w:rsid w:val="004A7807"/>
    <w:rsid w:val="004A7927"/>
    <w:rsid w:val="004A7951"/>
    <w:rsid w:val="004A7AA9"/>
    <w:rsid w:val="004A7C11"/>
    <w:rsid w:val="004A7CB9"/>
    <w:rsid w:val="004A7D36"/>
    <w:rsid w:val="004A7D8A"/>
    <w:rsid w:val="004A7DD2"/>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21"/>
    <w:rsid w:val="004B1544"/>
    <w:rsid w:val="004B15C0"/>
    <w:rsid w:val="004B15DF"/>
    <w:rsid w:val="004B1640"/>
    <w:rsid w:val="004B17D4"/>
    <w:rsid w:val="004B185B"/>
    <w:rsid w:val="004B1891"/>
    <w:rsid w:val="004B1897"/>
    <w:rsid w:val="004B18D2"/>
    <w:rsid w:val="004B1973"/>
    <w:rsid w:val="004B1974"/>
    <w:rsid w:val="004B19FD"/>
    <w:rsid w:val="004B1A11"/>
    <w:rsid w:val="004B1A6F"/>
    <w:rsid w:val="004B1CD6"/>
    <w:rsid w:val="004B1E11"/>
    <w:rsid w:val="004B1F34"/>
    <w:rsid w:val="004B2005"/>
    <w:rsid w:val="004B20BA"/>
    <w:rsid w:val="004B20E0"/>
    <w:rsid w:val="004B2171"/>
    <w:rsid w:val="004B23B5"/>
    <w:rsid w:val="004B23E4"/>
    <w:rsid w:val="004B26A5"/>
    <w:rsid w:val="004B2719"/>
    <w:rsid w:val="004B283C"/>
    <w:rsid w:val="004B2911"/>
    <w:rsid w:val="004B291D"/>
    <w:rsid w:val="004B295D"/>
    <w:rsid w:val="004B2A4E"/>
    <w:rsid w:val="004B2A81"/>
    <w:rsid w:val="004B2AD5"/>
    <w:rsid w:val="004B2AED"/>
    <w:rsid w:val="004B2C3F"/>
    <w:rsid w:val="004B2C91"/>
    <w:rsid w:val="004B2E5E"/>
    <w:rsid w:val="004B32F8"/>
    <w:rsid w:val="004B335F"/>
    <w:rsid w:val="004B3403"/>
    <w:rsid w:val="004B341A"/>
    <w:rsid w:val="004B345A"/>
    <w:rsid w:val="004B3574"/>
    <w:rsid w:val="004B3672"/>
    <w:rsid w:val="004B3769"/>
    <w:rsid w:val="004B376F"/>
    <w:rsid w:val="004B37FC"/>
    <w:rsid w:val="004B3809"/>
    <w:rsid w:val="004B3972"/>
    <w:rsid w:val="004B3998"/>
    <w:rsid w:val="004B3A1C"/>
    <w:rsid w:val="004B3AFC"/>
    <w:rsid w:val="004B3B90"/>
    <w:rsid w:val="004B3C26"/>
    <w:rsid w:val="004B3C9A"/>
    <w:rsid w:val="004B3F71"/>
    <w:rsid w:val="004B4391"/>
    <w:rsid w:val="004B43A0"/>
    <w:rsid w:val="004B43B0"/>
    <w:rsid w:val="004B4460"/>
    <w:rsid w:val="004B44EC"/>
    <w:rsid w:val="004B455E"/>
    <w:rsid w:val="004B48D8"/>
    <w:rsid w:val="004B48EB"/>
    <w:rsid w:val="004B495F"/>
    <w:rsid w:val="004B4982"/>
    <w:rsid w:val="004B4A36"/>
    <w:rsid w:val="004B4A57"/>
    <w:rsid w:val="004B4C2D"/>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4F"/>
    <w:rsid w:val="004B5DA3"/>
    <w:rsid w:val="004B5E6D"/>
    <w:rsid w:val="004B5FD8"/>
    <w:rsid w:val="004B62BE"/>
    <w:rsid w:val="004B63B6"/>
    <w:rsid w:val="004B6496"/>
    <w:rsid w:val="004B65AA"/>
    <w:rsid w:val="004B6686"/>
    <w:rsid w:val="004B675B"/>
    <w:rsid w:val="004B68BE"/>
    <w:rsid w:val="004B6A0E"/>
    <w:rsid w:val="004B6A53"/>
    <w:rsid w:val="004B6CA6"/>
    <w:rsid w:val="004B6CAA"/>
    <w:rsid w:val="004B6D6D"/>
    <w:rsid w:val="004B70B0"/>
    <w:rsid w:val="004B72E3"/>
    <w:rsid w:val="004B7352"/>
    <w:rsid w:val="004B73BF"/>
    <w:rsid w:val="004B74B3"/>
    <w:rsid w:val="004B75CF"/>
    <w:rsid w:val="004B7613"/>
    <w:rsid w:val="004B7635"/>
    <w:rsid w:val="004B7726"/>
    <w:rsid w:val="004B77ED"/>
    <w:rsid w:val="004B783C"/>
    <w:rsid w:val="004B794D"/>
    <w:rsid w:val="004B7962"/>
    <w:rsid w:val="004B7A92"/>
    <w:rsid w:val="004B7C21"/>
    <w:rsid w:val="004B7C84"/>
    <w:rsid w:val="004B7C8C"/>
    <w:rsid w:val="004B7D84"/>
    <w:rsid w:val="004B7E09"/>
    <w:rsid w:val="004B7E7C"/>
    <w:rsid w:val="004B7EB9"/>
    <w:rsid w:val="004B7F30"/>
    <w:rsid w:val="004B7F3F"/>
    <w:rsid w:val="004B7F4E"/>
    <w:rsid w:val="004B7F89"/>
    <w:rsid w:val="004C002B"/>
    <w:rsid w:val="004C0039"/>
    <w:rsid w:val="004C00B0"/>
    <w:rsid w:val="004C0315"/>
    <w:rsid w:val="004C048F"/>
    <w:rsid w:val="004C05C2"/>
    <w:rsid w:val="004C07D2"/>
    <w:rsid w:val="004C0BCF"/>
    <w:rsid w:val="004C0C06"/>
    <w:rsid w:val="004C0C11"/>
    <w:rsid w:val="004C0C18"/>
    <w:rsid w:val="004C0D03"/>
    <w:rsid w:val="004C0D55"/>
    <w:rsid w:val="004C0DD7"/>
    <w:rsid w:val="004C0E26"/>
    <w:rsid w:val="004C0F87"/>
    <w:rsid w:val="004C1006"/>
    <w:rsid w:val="004C104E"/>
    <w:rsid w:val="004C10E6"/>
    <w:rsid w:val="004C113C"/>
    <w:rsid w:val="004C1155"/>
    <w:rsid w:val="004C11C6"/>
    <w:rsid w:val="004C12E3"/>
    <w:rsid w:val="004C14A6"/>
    <w:rsid w:val="004C15F8"/>
    <w:rsid w:val="004C163C"/>
    <w:rsid w:val="004C1805"/>
    <w:rsid w:val="004C1916"/>
    <w:rsid w:val="004C1930"/>
    <w:rsid w:val="004C1B22"/>
    <w:rsid w:val="004C1BBE"/>
    <w:rsid w:val="004C1C28"/>
    <w:rsid w:val="004C1EC5"/>
    <w:rsid w:val="004C1F8A"/>
    <w:rsid w:val="004C200B"/>
    <w:rsid w:val="004C20AB"/>
    <w:rsid w:val="004C20D9"/>
    <w:rsid w:val="004C21BA"/>
    <w:rsid w:val="004C2403"/>
    <w:rsid w:val="004C2415"/>
    <w:rsid w:val="004C2427"/>
    <w:rsid w:val="004C25EC"/>
    <w:rsid w:val="004C2643"/>
    <w:rsid w:val="004C2656"/>
    <w:rsid w:val="004C26E4"/>
    <w:rsid w:val="004C27DE"/>
    <w:rsid w:val="004C2883"/>
    <w:rsid w:val="004C2929"/>
    <w:rsid w:val="004C2939"/>
    <w:rsid w:val="004C2B84"/>
    <w:rsid w:val="004C2B94"/>
    <w:rsid w:val="004C2BE6"/>
    <w:rsid w:val="004C2C2A"/>
    <w:rsid w:val="004C2C41"/>
    <w:rsid w:val="004C2C51"/>
    <w:rsid w:val="004C2C82"/>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6A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5BA"/>
    <w:rsid w:val="004C461F"/>
    <w:rsid w:val="004C46B5"/>
    <w:rsid w:val="004C4736"/>
    <w:rsid w:val="004C4910"/>
    <w:rsid w:val="004C49BD"/>
    <w:rsid w:val="004C49C6"/>
    <w:rsid w:val="004C4B3C"/>
    <w:rsid w:val="004C4C47"/>
    <w:rsid w:val="004C4F18"/>
    <w:rsid w:val="004C4FCE"/>
    <w:rsid w:val="004C5122"/>
    <w:rsid w:val="004C51B8"/>
    <w:rsid w:val="004C520F"/>
    <w:rsid w:val="004C5377"/>
    <w:rsid w:val="004C568F"/>
    <w:rsid w:val="004C56D2"/>
    <w:rsid w:val="004C5A0F"/>
    <w:rsid w:val="004C5A33"/>
    <w:rsid w:val="004C5AE0"/>
    <w:rsid w:val="004C5B9C"/>
    <w:rsid w:val="004C5CA8"/>
    <w:rsid w:val="004C5CE5"/>
    <w:rsid w:val="004C5D0D"/>
    <w:rsid w:val="004C5D12"/>
    <w:rsid w:val="004C5E53"/>
    <w:rsid w:val="004C5E71"/>
    <w:rsid w:val="004C60A5"/>
    <w:rsid w:val="004C6130"/>
    <w:rsid w:val="004C61C8"/>
    <w:rsid w:val="004C61DE"/>
    <w:rsid w:val="004C637C"/>
    <w:rsid w:val="004C64D1"/>
    <w:rsid w:val="004C65B5"/>
    <w:rsid w:val="004C65DD"/>
    <w:rsid w:val="004C664B"/>
    <w:rsid w:val="004C665B"/>
    <w:rsid w:val="004C666E"/>
    <w:rsid w:val="004C6725"/>
    <w:rsid w:val="004C6766"/>
    <w:rsid w:val="004C67D5"/>
    <w:rsid w:val="004C6885"/>
    <w:rsid w:val="004C6970"/>
    <w:rsid w:val="004C69AA"/>
    <w:rsid w:val="004C69D6"/>
    <w:rsid w:val="004C6BBD"/>
    <w:rsid w:val="004C6D07"/>
    <w:rsid w:val="004C6D18"/>
    <w:rsid w:val="004C6D37"/>
    <w:rsid w:val="004C6DC5"/>
    <w:rsid w:val="004C70AD"/>
    <w:rsid w:val="004C7150"/>
    <w:rsid w:val="004C7182"/>
    <w:rsid w:val="004C728A"/>
    <w:rsid w:val="004C7628"/>
    <w:rsid w:val="004C7686"/>
    <w:rsid w:val="004C779B"/>
    <w:rsid w:val="004C7855"/>
    <w:rsid w:val="004C79C9"/>
    <w:rsid w:val="004C7C4F"/>
    <w:rsid w:val="004C7C97"/>
    <w:rsid w:val="004C7E3B"/>
    <w:rsid w:val="004C7FE4"/>
    <w:rsid w:val="004D023A"/>
    <w:rsid w:val="004D0292"/>
    <w:rsid w:val="004D03F8"/>
    <w:rsid w:val="004D04A0"/>
    <w:rsid w:val="004D04F2"/>
    <w:rsid w:val="004D0616"/>
    <w:rsid w:val="004D0690"/>
    <w:rsid w:val="004D07DA"/>
    <w:rsid w:val="004D0892"/>
    <w:rsid w:val="004D099B"/>
    <w:rsid w:val="004D0A09"/>
    <w:rsid w:val="004D0A14"/>
    <w:rsid w:val="004D0AF5"/>
    <w:rsid w:val="004D0B28"/>
    <w:rsid w:val="004D0BD5"/>
    <w:rsid w:val="004D0BDA"/>
    <w:rsid w:val="004D0BEA"/>
    <w:rsid w:val="004D0C7A"/>
    <w:rsid w:val="004D0D1A"/>
    <w:rsid w:val="004D0F09"/>
    <w:rsid w:val="004D0F73"/>
    <w:rsid w:val="004D0F89"/>
    <w:rsid w:val="004D106E"/>
    <w:rsid w:val="004D110F"/>
    <w:rsid w:val="004D1202"/>
    <w:rsid w:val="004D144E"/>
    <w:rsid w:val="004D14B4"/>
    <w:rsid w:val="004D14DD"/>
    <w:rsid w:val="004D14F6"/>
    <w:rsid w:val="004D15AF"/>
    <w:rsid w:val="004D15F1"/>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96B"/>
    <w:rsid w:val="004D3BBF"/>
    <w:rsid w:val="004D3BE5"/>
    <w:rsid w:val="004D3BFD"/>
    <w:rsid w:val="004D3C36"/>
    <w:rsid w:val="004D3C73"/>
    <w:rsid w:val="004D3CA3"/>
    <w:rsid w:val="004D3CAF"/>
    <w:rsid w:val="004D3D82"/>
    <w:rsid w:val="004D3DC9"/>
    <w:rsid w:val="004D3DDA"/>
    <w:rsid w:val="004D3DF8"/>
    <w:rsid w:val="004D3E2C"/>
    <w:rsid w:val="004D3E82"/>
    <w:rsid w:val="004D400A"/>
    <w:rsid w:val="004D429D"/>
    <w:rsid w:val="004D441D"/>
    <w:rsid w:val="004D444D"/>
    <w:rsid w:val="004D4513"/>
    <w:rsid w:val="004D45C7"/>
    <w:rsid w:val="004D46E7"/>
    <w:rsid w:val="004D46F5"/>
    <w:rsid w:val="004D4748"/>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55F"/>
    <w:rsid w:val="004D6865"/>
    <w:rsid w:val="004D68D6"/>
    <w:rsid w:val="004D6943"/>
    <w:rsid w:val="004D69A5"/>
    <w:rsid w:val="004D69F7"/>
    <w:rsid w:val="004D6A92"/>
    <w:rsid w:val="004D6AF1"/>
    <w:rsid w:val="004D6B70"/>
    <w:rsid w:val="004D6B82"/>
    <w:rsid w:val="004D6B9E"/>
    <w:rsid w:val="004D6C7F"/>
    <w:rsid w:val="004D6DB8"/>
    <w:rsid w:val="004D6DD0"/>
    <w:rsid w:val="004D6E04"/>
    <w:rsid w:val="004D6E08"/>
    <w:rsid w:val="004D6F3F"/>
    <w:rsid w:val="004D7006"/>
    <w:rsid w:val="004D7015"/>
    <w:rsid w:val="004D70F8"/>
    <w:rsid w:val="004D7100"/>
    <w:rsid w:val="004D712C"/>
    <w:rsid w:val="004D71FD"/>
    <w:rsid w:val="004D73DC"/>
    <w:rsid w:val="004D75C2"/>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6E7"/>
    <w:rsid w:val="004E07BB"/>
    <w:rsid w:val="004E07E0"/>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8E"/>
    <w:rsid w:val="004E18F0"/>
    <w:rsid w:val="004E19EA"/>
    <w:rsid w:val="004E1A51"/>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7A2"/>
    <w:rsid w:val="004E38BE"/>
    <w:rsid w:val="004E3A1D"/>
    <w:rsid w:val="004E3A5C"/>
    <w:rsid w:val="004E3B32"/>
    <w:rsid w:val="004E3D7F"/>
    <w:rsid w:val="004E3DE0"/>
    <w:rsid w:val="004E3E3D"/>
    <w:rsid w:val="004E3FE7"/>
    <w:rsid w:val="004E4018"/>
    <w:rsid w:val="004E423A"/>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E78"/>
    <w:rsid w:val="004E5F8E"/>
    <w:rsid w:val="004E5FB9"/>
    <w:rsid w:val="004E5FD2"/>
    <w:rsid w:val="004E5FFA"/>
    <w:rsid w:val="004E60D8"/>
    <w:rsid w:val="004E6266"/>
    <w:rsid w:val="004E62D9"/>
    <w:rsid w:val="004E6490"/>
    <w:rsid w:val="004E64D1"/>
    <w:rsid w:val="004E6730"/>
    <w:rsid w:val="004E6900"/>
    <w:rsid w:val="004E6963"/>
    <w:rsid w:val="004E6B8E"/>
    <w:rsid w:val="004E6D06"/>
    <w:rsid w:val="004E6D73"/>
    <w:rsid w:val="004E6E1E"/>
    <w:rsid w:val="004E7026"/>
    <w:rsid w:val="004E7119"/>
    <w:rsid w:val="004E712C"/>
    <w:rsid w:val="004E72D9"/>
    <w:rsid w:val="004E72F3"/>
    <w:rsid w:val="004E731F"/>
    <w:rsid w:val="004E7356"/>
    <w:rsid w:val="004E7365"/>
    <w:rsid w:val="004E7593"/>
    <w:rsid w:val="004E75BC"/>
    <w:rsid w:val="004E7687"/>
    <w:rsid w:val="004E791B"/>
    <w:rsid w:val="004E794A"/>
    <w:rsid w:val="004E795C"/>
    <w:rsid w:val="004E7A13"/>
    <w:rsid w:val="004E7C3D"/>
    <w:rsid w:val="004E7DDD"/>
    <w:rsid w:val="004E7E8D"/>
    <w:rsid w:val="004E7E9F"/>
    <w:rsid w:val="004E7F19"/>
    <w:rsid w:val="004E7F4E"/>
    <w:rsid w:val="004F00F0"/>
    <w:rsid w:val="004F019C"/>
    <w:rsid w:val="004F0220"/>
    <w:rsid w:val="004F0273"/>
    <w:rsid w:val="004F027A"/>
    <w:rsid w:val="004F031D"/>
    <w:rsid w:val="004F03AA"/>
    <w:rsid w:val="004F048B"/>
    <w:rsid w:val="004F04A2"/>
    <w:rsid w:val="004F04B8"/>
    <w:rsid w:val="004F0597"/>
    <w:rsid w:val="004F05D4"/>
    <w:rsid w:val="004F0671"/>
    <w:rsid w:val="004F0732"/>
    <w:rsid w:val="004F0770"/>
    <w:rsid w:val="004F08B9"/>
    <w:rsid w:val="004F08CE"/>
    <w:rsid w:val="004F0A95"/>
    <w:rsid w:val="004F0B9C"/>
    <w:rsid w:val="004F0D20"/>
    <w:rsid w:val="004F0DC5"/>
    <w:rsid w:val="004F0DCC"/>
    <w:rsid w:val="004F0EE2"/>
    <w:rsid w:val="004F0F97"/>
    <w:rsid w:val="004F108E"/>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BC0"/>
    <w:rsid w:val="004F2C03"/>
    <w:rsid w:val="004F2C06"/>
    <w:rsid w:val="004F2C31"/>
    <w:rsid w:val="004F2D24"/>
    <w:rsid w:val="004F2D37"/>
    <w:rsid w:val="004F2F5A"/>
    <w:rsid w:val="004F2F82"/>
    <w:rsid w:val="004F2F8E"/>
    <w:rsid w:val="004F2F9E"/>
    <w:rsid w:val="004F31BD"/>
    <w:rsid w:val="004F3212"/>
    <w:rsid w:val="004F3357"/>
    <w:rsid w:val="004F345B"/>
    <w:rsid w:val="004F348D"/>
    <w:rsid w:val="004F3595"/>
    <w:rsid w:val="004F35FA"/>
    <w:rsid w:val="004F3706"/>
    <w:rsid w:val="004F3727"/>
    <w:rsid w:val="004F38BD"/>
    <w:rsid w:val="004F3A1F"/>
    <w:rsid w:val="004F3AEF"/>
    <w:rsid w:val="004F3B52"/>
    <w:rsid w:val="004F3BD4"/>
    <w:rsid w:val="004F3D2F"/>
    <w:rsid w:val="004F3DD0"/>
    <w:rsid w:val="004F3F0E"/>
    <w:rsid w:val="004F40F1"/>
    <w:rsid w:val="004F4144"/>
    <w:rsid w:val="004F4321"/>
    <w:rsid w:val="004F4391"/>
    <w:rsid w:val="004F4439"/>
    <w:rsid w:val="004F44BE"/>
    <w:rsid w:val="004F451C"/>
    <w:rsid w:val="004F4540"/>
    <w:rsid w:val="004F45C4"/>
    <w:rsid w:val="004F469E"/>
    <w:rsid w:val="004F46C0"/>
    <w:rsid w:val="004F474F"/>
    <w:rsid w:val="004F48AA"/>
    <w:rsid w:val="004F4941"/>
    <w:rsid w:val="004F4A63"/>
    <w:rsid w:val="004F4B05"/>
    <w:rsid w:val="004F4C2D"/>
    <w:rsid w:val="004F4CAE"/>
    <w:rsid w:val="004F4CB4"/>
    <w:rsid w:val="004F4CC5"/>
    <w:rsid w:val="004F4E81"/>
    <w:rsid w:val="004F4F4F"/>
    <w:rsid w:val="004F4F63"/>
    <w:rsid w:val="004F4FB7"/>
    <w:rsid w:val="004F5088"/>
    <w:rsid w:val="004F50A6"/>
    <w:rsid w:val="004F5157"/>
    <w:rsid w:val="004F518E"/>
    <w:rsid w:val="004F5196"/>
    <w:rsid w:val="004F51F4"/>
    <w:rsid w:val="004F5212"/>
    <w:rsid w:val="004F539E"/>
    <w:rsid w:val="004F5513"/>
    <w:rsid w:val="004F5560"/>
    <w:rsid w:val="004F5659"/>
    <w:rsid w:val="004F5770"/>
    <w:rsid w:val="004F5780"/>
    <w:rsid w:val="004F57D7"/>
    <w:rsid w:val="004F57F3"/>
    <w:rsid w:val="004F5899"/>
    <w:rsid w:val="004F5971"/>
    <w:rsid w:val="004F5D59"/>
    <w:rsid w:val="004F5D7B"/>
    <w:rsid w:val="004F5D92"/>
    <w:rsid w:val="004F5DD0"/>
    <w:rsid w:val="004F5E67"/>
    <w:rsid w:val="004F6041"/>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7C"/>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CA7"/>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252"/>
    <w:rsid w:val="00501324"/>
    <w:rsid w:val="00501332"/>
    <w:rsid w:val="00501346"/>
    <w:rsid w:val="00501513"/>
    <w:rsid w:val="005016E0"/>
    <w:rsid w:val="0050170A"/>
    <w:rsid w:val="0050172A"/>
    <w:rsid w:val="005017B5"/>
    <w:rsid w:val="005018ED"/>
    <w:rsid w:val="0050192B"/>
    <w:rsid w:val="00501B8B"/>
    <w:rsid w:val="00501B96"/>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58C"/>
    <w:rsid w:val="0050266D"/>
    <w:rsid w:val="005026B3"/>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693"/>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9C"/>
    <w:rsid w:val="005047E2"/>
    <w:rsid w:val="005047E5"/>
    <w:rsid w:val="00504949"/>
    <w:rsid w:val="00504959"/>
    <w:rsid w:val="00504AC2"/>
    <w:rsid w:val="00504B1D"/>
    <w:rsid w:val="00504C0C"/>
    <w:rsid w:val="00504D89"/>
    <w:rsid w:val="00504E21"/>
    <w:rsid w:val="00504E26"/>
    <w:rsid w:val="00504F3C"/>
    <w:rsid w:val="0050504F"/>
    <w:rsid w:val="00505192"/>
    <w:rsid w:val="005052D4"/>
    <w:rsid w:val="00505306"/>
    <w:rsid w:val="00505350"/>
    <w:rsid w:val="00505379"/>
    <w:rsid w:val="005054B3"/>
    <w:rsid w:val="0050552A"/>
    <w:rsid w:val="00505537"/>
    <w:rsid w:val="00505561"/>
    <w:rsid w:val="00505873"/>
    <w:rsid w:val="00505930"/>
    <w:rsid w:val="00505ABB"/>
    <w:rsid w:val="00505BC9"/>
    <w:rsid w:val="00505C3F"/>
    <w:rsid w:val="00505FBE"/>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07EFC"/>
    <w:rsid w:val="00507F88"/>
    <w:rsid w:val="0051003C"/>
    <w:rsid w:val="0051006F"/>
    <w:rsid w:val="005100B5"/>
    <w:rsid w:val="005100D4"/>
    <w:rsid w:val="00510197"/>
    <w:rsid w:val="005101BB"/>
    <w:rsid w:val="005104B6"/>
    <w:rsid w:val="00510889"/>
    <w:rsid w:val="005108AD"/>
    <w:rsid w:val="005108E2"/>
    <w:rsid w:val="005109A1"/>
    <w:rsid w:val="00510A5D"/>
    <w:rsid w:val="00510B1F"/>
    <w:rsid w:val="00510B3A"/>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7A"/>
    <w:rsid w:val="005115CD"/>
    <w:rsid w:val="00511737"/>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6B2"/>
    <w:rsid w:val="00512842"/>
    <w:rsid w:val="0051289B"/>
    <w:rsid w:val="005129CB"/>
    <w:rsid w:val="00512A25"/>
    <w:rsid w:val="00512CE5"/>
    <w:rsid w:val="00512D77"/>
    <w:rsid w:val="00512D86"/>
    <w:rsid w:val="00512DFA"/>
    <w:rsid w:val="00512E6D"/>
    <w:rsid w:val="00512F5D"/>
    <w:rsid w:val="00512FD9"/>
    <w:rsid w:val="0051312E"/>
    <w:rsid w:val="00513374"/>
    <w:rsid w:val="005133CC"/>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1A"/>
    <w:rsid w:val="00514280"/>
    <w:rsid w:val="005142E8"/>
    <w:rsid w:val="005142ED"/>
    <w:rsid w:val="0051444D"/>
    <w:rsid w:val="00514622"/>
    <w:rsid w:val="005146AA"/>
    <w:rsid w:val="00514717"/>
    <w:rsid w:val="0051487A"/>
    <w:rsid w:val="005148A6"/>
    <w:rsid w:val="00514941"/>
    <w:rsid w:val="005149A2"/>
    <w:rsid w:val="005149AF"/>
    <w:rsid w:val="00514A18"/>
    <w:rsid w:val="00514AFE"/>
    <w:rsid w:val="00514BA8"/>
    <w:rsid w:val="00514C48"/>
    <w:rsid w:val="00514C4D"/>
    <w:rsid w:val="00514CFE"/>
    <w:rsid w:val="00514D90"/>
    <w:rsid w:val="00514E85"/>
    <w:rsid w:val="00514F26"/>
    <w:rsid w:val="0051522B"/>
    <w:rsid w:val="00515341"/>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BE9"/>
    <w:rsid w:val="00517CBD"/>
    <w:rsid w:val="00517D9A"/>
    <w:rsid w:val="00517E72"/>
    <w:rsid w:val="00517EBD"/>
    <w:rsid w:val="00517F5A"/>
    <w:rsid w:val="00517F7D"/>
    <w:rsid w:val="005200E0"/>
    <w:rsid w:val="0052028C"/>
    <w:rsid w:val="005203A1"/>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44"/>
    <w:rsid w:val="00521A52"/>
    <w:rsid w:val="00521A66"/>
    <w:rsid w:val="00521ACA"/>
    <w:rsid w:val="00521BC3"/>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52"/>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AF"/>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4F92"/>
    <w:rsid w:val="005250BE"/>
    <w:rsid w:val="00525286"/>
    <w:rsid w:val="00525287"/>
    <w:rsid w:val="005252FF"/>
    <w:rsid w:val="005253A8"/>
    <w:rsid w:val="0052549B"/>
    <w:rsid w:val="005254A4"/>
    <w:rsid w:val="005254FA"/>
    <w:rsid w:val="00525648"/>
    <w:rsid w:val="00525698"/>
    <w:rsid w:val="0052581D"/>
    <w:rsid w:val="005258D5"/>
    <w:rsid w:val="00525AF1"/>
    <w:rsid w:val="00525B13"/>
    <w:rsid w:val="00525C13"/>
    <w:rsid w:val="00525C62"/>
    <w:rsid w:val="00525E24"/>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D52"/>
    <w:rsid w:val="00526E70"/>
    <w:rsid w:val="00526ECB"/>
    <w:rsid w:val="00526F1B"/>
    <w:rsid w:val="00526F2F"/>
    <w:rsid w:val="00526FEC"/>
    <w:rsid w:val="00527060"/>
    <w:rsid w:val="005270CA"/>
    <w:rsid w:val="0052714A"/>
    <w:rsid w:val="0052714B"/>
    <w:rsid w:val="0052736D"/>
    <w:rsid w:val="00527416"/>
    <w:rsid w:val="00527441"/>
    <w:rsid w:val="00527523"/>
    <w:rsid w:val="005275BB"/>
    <w:rsid w:val="005275EE"/>
    <w:rsid w:val="00527610"/>
    <w:rsid w:val="005276EA"/>
    <w:rsid w:val="0052786C"/>
    <w:rsid w:val="005278B1"/>
    <w:rsid w:val="00527A7B"/>
    <w:rsid w:val="00527AA5"/>
    <w:rsid w:val="00527ABE"/>
    <w:rsid w:val="00527C5E"/>
    <w:rsid w:val="00527C6D"/>
    <w:rsid w:val="00527CAA"/>
    <w:rsid w:val="00527D4D"/>
    <w:rsid w:val="00527DFD"/>
    <w:rsid w:val="00527E4E"/>
    <w:rsid w:val="00527ED3"/>
    <w:rsid w:val="00527EF3"/>
    <w:rsid w:val="00527EFA"/>
    <w:rsid w:val="00530016"/>
    <w:rsid w:val="005300A6"/>
    <w:rsid w:val="005300B8"/>
    <w:rsid w:val="0053013D"/>
    <w:rsid w:val="0053027A"/>
    <w:rsid w:val="00530380"/>
    <w:rsid w:val="0053082D"/>
    <w:rsid w:val="0053089D"/>
    <w:rsid w:val="005308C3"/>
    <w:rsid w:val="005308D4"/>
    <w:rsid w:val="00530922"/>
    <w:rsid w:val="00530946"/>
    <w:rsid w:val="00530952"/>
    <w:rsid w:val="00530A18"/>
    <w:rsid w:val="00530A82"/>
    <w:rsid w:val="00530B64"/>
    <w:rsid w:val="005310FC"/>
    <w:rsid w:val="005312E2"/>
    <w:rsid w:val="00531301"/>
    <w:rsid w:val="0053134C"/>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97"/>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E69"/>
    <w:rsid w:val="00532FD8"/>
    <w:rsid w:val="00533000"/>
    <w:rsid w:val="0053309B"/>
    <w:rsid w:val="005330B0"/>
    <w:rsid w:val="00533147"/>
    <w:rsid w:val="005331F3"/>
    <w:rsid w:val="00533438"/>
    <w:rsid w:val="0053343B"/>
    <w:rsid w:val="0053353D"/>
    <w:rsid w:val="0053396F"/>
    <w:rsid w:val="0053398B"/>
    <w:rsid w:val="00533B4A"/>
    <w:rsid w:val="00533B5B"/>
    <w:rsid w:val="00533D89"/>
    <w:rsid w:val="00533DDA"/>
    <w:rsid w:val="00533E22"/>
    <w:rsid w:val="005340A8"/>
    <w:rsid w:val="005340B3"/>
    <w:rsid w:val="00534120"/>
    <w:rsid w:val="0053424E"/>
    <w:rsid w:val="005342F8"/>
    <w:rsid w:val="00534337"/>
    <w:rsid w:val="00534466"/>
    <w:rsid w:val="005344DB"/>
    <w:rsid w:val="005345D9"/>
    <w:rsid w:val="00534624"/>
    <w:rsid w:val="0053471D"/>
    <w:rsid w:val="005347B0"/>
    <w:rsid w:val="0053489D"/>
    <w:rsid w:val="0053494A"/>
    <w:rsid w:val="00534A06"/>
    <w:rsid w:val="00534E85"/>
    <w:rsid w:val="0053507C"/>
    <w:rsid w:val="00535104"/>
    <w:rsid w:val="005351A5"/>
    <w:rsid w:val="005351EB"/>
    <w:rsid w:val="005351EF"/>
    <w:rsid w:val="00535245"/>
    <w:rsid w:val="0053528E"/>
    <w:rsid w:val="0053529E"/>
    <w:rsid w:val="00535320"/>
    <w:rsid w:val="005353DF"/>
    <w:rsid w:val="005353E2"/>
    <w:rsid w:val="00535521"/>
    <w:rsid w:val="00535544"/>
    <w:rsid w:val="00535687"/>
    <w:rsid w:val="0053578B"/>
    <w:rsid w:val="00535978"/>
    <w:rsid w:val="00535A84"/>
    <w:rsid w:val="00535A90"/>
    <w:rsid w:val="00535AF7"/>
    <w:rsid w:val="00535B54"/>
    <w:rsid w:val="00535BDF"/>
    <w:rsid w:val="00535C55"/>
    <w:rsid w:val="00535C83"/>
    <w:rsid w:val="00535E41"/>
    <w:rsid w:val="00535EA4"/>
    <w:rsid w:val="00535EC1"/>
    <w:rsid w:val="005361C1"/>
    <w:rsid w:val="0053624C"/>
    <w:rsid w:val="0053624D"/>
    <w:rsid w:val="00536257"/>
    <w:rsid w:val="0053651C"/>
    <w:rsid w:val="00536675"/>
    <w:rsid w:val="00536682"/>
    <w:rsid w:val="00536746"/>
    <w:rsid w:val="00536797"/>
    <w:rsid w:val="00536838"/>
    <w:rsid w:val="00536904"/>
    <w:rsid w:val="005369B7"/>
    <w:rsid w:val="00536A1E"/>
    <w:rsid w:val="00536B10"/>
    <w:rsid w:val="00536BE5"/>
    <w:rsid w:val="00536BE6"/>
    <w:rsid w:val="00536D7E"/>
    <w:rsid w:val="00536D81"/>
    <w:rsid w:val="00536E17"/>
    <w:rsid w:val="00536E76"/>
    <w:rsid w:val="00536F4C"/>
    <w:rsid w:val="00537212"/>
    <w:rsid w:val="005373CE"/>
    <w:rsid w:val="00537492"/>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C9"/>
    <w:rsid w:val="005402DC"/>
    <w:rsid w:val="0054032C"/>
    <w:rsid w:val="00540375"/>
    <w:rsid w:val="00540478"/>
    <w:rsid w:val="00540683"/>
    <w:rsid w:val="00540856"/>
    <w:rsid w:val="00540879"/>
    <w:rsid w:val="00540992"/>
    <w:rsid w:val="005409B7"/>
    <w:rsid w:val="00540A14"/>
    <w:rsid w:val="00540A48"/>
    <w:rsid w:val="00540BCF"/>
    <w:rsid w:val="00540D48"/>
    <w:rsid w:val="00540E8E"/>
    <w:rsid w:val="00540ECF"/>
    <w:rsid w:val="00541101"/>
    <w:rsid w:val="00541196"/>
    <w:rsid w:val="005411E6"/>
    <w:rsid w:val="005411F0"/>
    <w:rsid w:val="0054120B"/>
    <w:rsid w:val="005412E3"/>
    <w:rsid w:val="005412E9"/>
    <w:rsid w:val="0054146F"/>
    <w:rsid w:val="00541544"/>
    <w:rsid w:val="005415D6"/>
    <w:rsid w:val="00541643"/>
    <w:rsid w:val="005418AE"/>
    <w:rsid w:val="0054194B"/>
    <w:rsid w:val="00541989"/>
    <w:rsid w:val="00541AE1"/>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E9C"/>
    <w:rsid w:val="00543FD3"/>
    <w:rsid w:val="005441A1"/>
    <w:rsid w:val="00544273"/>
    <w:rsid w:val="0054437F"/>
    <w:rsid w:val="0054438A"/>
    <w:rsid w:val="005444BE"/>
    <w:rsid w:val="00544539"/>
    <w:rsid w:val="005445D2"/>
    <w:rsid w:val="0054479A"/>
    <w:rsid w:val="00544A3C"/>
    <w:rsid w:val="00544A59"/>
    <w:rsid w:val="00544B53"/>
    <w:rsid w:val="00544CBB"/>
    <w:rsid w:val="00544DD9"/>
    <w:rsid w:val="00544E46"/>
    <w:rsid w:val="005450A8"/>
    <w:rsid w:val="00545135"/>
    <w:rsid w:val="00545267"/>
    <w:rsid w:val="005453B6"/>
    <w:rsid w:val="005453EF"/>
    <w:rsid w:val="00545516"/>
    <w:rsid w:val="00545587"/>
    <w:rsid w:val="005455D3"/>
    <w:rsid w:val="005455FD"/>
    <w:rsid w:val="005458F2"/>
    <w:rsid w:val="0054595E"/>
    <w:rsid w:val="00545A47"/>
    <w:rsid w:val="00545A4F"/>
    <w:rsid w:val="00545B38"/>
    <w:rsid w:val="00545BA1"/>
    <w:rsid w:val="00545C81"/>
    <w:rsid w:val="00545CB0"/>
    <w:rsid w:val="00545CDC"/>
    <w:rsid w:val="00545D62"/>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639"/>
    <w:rsid w:val="00546763"/>
    <w:rsid w:val="005467D1"/>
    <w:rsid w:val="00546856"/>
    <w:rsid w:val="00546897"/>
    <w:rsid w:val="00546A65"/>
    <w:rsid w:val="00546AC0"/>
    <w:rsid w:val="00546AF5"/>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D3"/>
    <w:rsid w:val="005479E4"/>
    <w:rsid w:val="00547AB4"/>
    <w:rsid w:val="00547AD9"/>
    <w:rsid w:val="00547BB2"/>
    <w:rsid w:val="00547D6D"/>
    <w:rsid w:val="00547D8A"/>
    <w:rsid w:val="00547E25"/>
    <w:rsid w:val="00547EDD"/>
    <w:rsid w:val="00550417"/>
    <w:rsid w:val="00550437"/>
    <w:rsid w:val="00550498"/>
    <w:rsid w:val="0055066F"/>
    <w:rsid w:val="005506F1"/>
    <w:rsid w:val="005507EE"/>
    <w:rsid w:val="00550BDA"/>
    <w:rsid w:val="00550C88"/>
    <w:rsid w:val="00550CE7"/>
    <w:rsid w:val="00550D71"/>
    <w:rsid w:val="00550DE2"/>
    <w:rsid w:val="00550DF7"/>
    <w:rsid w:val="00550E9C"/>
    <w:rsid w:val="00550F55"/>
    <w:rsid w:val="005510A4"/>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85"/>
    <w:rsid w:val="005526C4"/>
    <w:rsid w:val="00552778"/>
    <w:rsid w:val="00552806"/>
    <w:rsid w:val="00552812"/>
    <w:rsid w:val="005529C0"/>
    <w:rsid w:val="005529F9"/>
    <w:rsid w:val="00552B17"/>
    <w:rsid w:val="00552BE1"/>
    <w:rsid w:val="00552DA8"/>
    <w:rsid w:val="00552E06"/>
    <w:rsid w:val="00552E2D"/>
    <w:rsid w:val="00552E67"/>
    <w:rsid w:val="00552F9B"/>
    <w:rsid w:val="0055304B"/>
    <w:rsid w:val="0055325A"/>
    <w:rsid w:val="00553312"/>
    <w:rsid w:val="00553380"/>
    <w:rsid w:val="005536C5"/>
    <w:rsid w:val="005536D4"/>
    <w:rsid w:val="005536E9"/>
    <w:rsid w:val="005537F6"/>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91F"/>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969"/>
    <w:rsid w:val="00555A8C"/>
    <w:rsid w:val="00555CF4"/>
    <w:rsid w:val="00555D1D"/>
    <w:rsid w:val="00555E0A"/>
    <w:rsid w:val="00555E81"/>
    <w:rsid w:val="0055606C"/>
    <w:rsid w:val="0055621B"/>
    <w:rsid w:val="00556286"/>
    <w:rsid w:val="0055634A"/>
    <w:rsid w:val="005563A3"/>
    <w:rsid w:val="005563CD"/>
    <w:rsid w:val="005563D5"/>
    <w:rsid w:val="005563E8"/>
    <w:rsid w:val="00556614"/>
    <w:rsid w:val="005566D3"/>
    <w:rsid w:val="005566D7"/>
    <w:rsid w:val="0055677D"/>
    <w:rsid w:val="005567B9"/>
    <w:rsid w:val="005568DA"/>
    <w:rsid w:val="0055693B"/>
    <w:rsid w:val="00556A2D"/>
    <w:rsid w:val="00556B80"/>
    <w:rsid w:val="00556BEA"/>
    <w:rsid w:val="00556DEF"/>
    <w:rsid w:val="00556F01"/>
    <w:rsid w:val="00556F53"/>
    <w:rsid w:val="00556F9E"/>
    <w:rsid w:val="00556FCE"/>
    <w:rsid w:val="00557007"/>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AFE"/>
    <w:rsid w:val="00557B2E"/>
    <w:rsid w:val="00557B8C"/>
    <w:rsid w:val="00557CC1"/>
    <w:rsid w:val="00557CE0"/>
    <w:rsid w:val="00557DDA"/>
    <w:rsid w:val="00557EBC"/>
    <w:rsid w:val="00557ED2"/>
    <w:rsid w:val="00557FD1"/>
    <w:rsid w:val="005600BD"/>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13A"/>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63F"/>
    <w:rsid w:val="0056386C"/>
    <w:rsid w:val="005639A7"/>
    <w:rsid w:val="005639AF"/>
    <w:rsid w:val="00563AF1"/>
    <w:rsid w:val="00563C26"/>
    <w:rsid w:val="00563D42"/>
    <w:rsid w:val="00563D4A"/>
    <w:rsid w:val="00563D9A"/>
    <w:rsid w:val="00563EBB"/>
    <w:rsid w:val="00563EDF"/>
    <w:rsid w:val="00563F04"/>
    <w:rsid w:val="00563F17"/>
    <w:rsid w:val="00563FAA"/>
    <w:rsid w:val="0056419E"/>
    <w:rsid w:val="005641A4"/>
    <w:rsid w:val="0056420E"/>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445"/>
    <w:rsid w:val="00565608"/>
    <w:rsid w:val="00565800"/>
    <w:rsid w:val="0056587A"/>
    <w:rsid w:val="0056588D"/>
    <w:rsid w:val="005658FA"/>
    <w:rsid w:val="005658FC"/>
    <w:rsid w:val="00565952"/>
    <w:rsid w:val="00565ACD"/>
    <w:rsid w:val="00565B08"/>
    <w:rsid w:val="00565B1B"/>
    <w:rsid w:val="00565D98"/>
    <w:rsid w:val="00565DBB"/>
    <w:rsid w:val="00565E83"/>
    <w:rsid w:val="005660CD"/>
    <w:rsid w:val="00566204"/>
    <w:rsid w:val="00566245"/>
    <w:rsid w:val="005662B1"/>
    <w:rsid w:val="005663A1"/>
    <w:rsid w:val="005663E5"/>
    <w:rsid w:val="0056642F"/>
    <w:rsid w:val="0056660E"/>
    <w:rsid w:val="0056664A"/>
    <w:rsid w:val="005666D7"/>
    <w:rsid w:val="005667F4"/>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1CC"/>
    <w:rsid w:val="00567326"/>
    <w:rsid w:val="0056732D"/>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853"/>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1AD"/>
    <w:rsid w:val="00572238"/>
    <w:rsid w:val="00572244"/>
    <w:rsid w:val="00572320"/>
    <w:rsid w:val="005723A1"/>
    <w:rsid w:val="005723DF"/>
    <w:rsid w:val="005723FE"/>
    <w:rsid w:val="00572475"/>
    <w:rsid w:val="00572617"/>
    <w:rsid w:val="0057270B"/>
    <w:rsid w:val="0057279D"/>
    <w:rsid w:val="0057279E"/>
    <w:rsid w:val="005727A0"/>
    <w:rsid w:val="00572960"/>
    <w:rsid w:val="00572A7D"/>
    <w:rsid w:val="00572B52"/>
    <w:rsid w:val="00572BD9"/>
    <w:rsid w:val="00572E90"/>
    <w:rsid w:val="00572F4B"/>
    <w:rsid w:val="00572FA6"/>
    <w:rsid w:val="005730D0"/>
    <w:rsid w:val="00573377"/>
    <w:rsid w:val="005735B4"/>
    <w:rsid w:val="005736A0"/>
    <w:rsid w:val="00573708"/>
    <w:rsid w:val="00573711"/>
    <w:rsid w:val="00573728"/>
    <w:rsid w:val="00573736"/>
    <w:rsid w:val="005737BB"/>
    <w:rsid w:val="0057380F"/>
    <w:rsid w:val="0057386E"/>
    <w:rsid w:val="005738A5"/>
    <w:rsid w:val="00573904"/>
    <w:rsid w:val="0057391E"/>
    <w:rsid w:val="0057395A"/>
    <w:rsid w:val="00573A46"/>
    <w:rsid w:val="00573A92"/>
    <w:rsid w:val="00573C5F"/>
    <w:rsid w:val="00573C9A"/>
    <w:rsid w:val="00573CE0"/>
    <w:rsid w:val="00573CFC"/>
    <w:rsid w:val="00573D1D"/>
    <w:rsid w:val="00573D3C"/>
    <w:rsid w:val="00573E5A"/>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15A"/>
    <w:rsid w:val="00575272"/>
    <w:rsid w:val="0057538D"/>
    <w:rsid w:val="00575398"/>
    <w:rsid w:val="005754E6"/>
    <w:rsid w:val="00575559"/>
    <w:rsid w:val="00575648"/>
    <w:rsid w:val="00575693"/>
    <w:rsid w:val="005756BC"/>
    <w:rsid w:val="005756F6"/>
    <w:rsid w:val="00575707"/>
    <w:rsid w:val="00575746"/>
    <w:rsid w:val="00575780"/>
    <w:rsid w:val="005757B3"/>
    <w:rsid w:val="005757DF"/>
    <w:rsid w:val="00575873"/>
    <w:rsid w:val="00575888"/>
    <w:rsid w:val="005758CF"/>
    <w:rsid w:val="00575A3D"/>
    <w:rsid w:val="00575A93"/>
    <w:rsid w:val="00575B99"/>
    <w:rsid w:val="00575C63"/>
    <w:rsid w:val="00575D36"/>
    <w:rsid w:val="00575D6A"/>
    <w:rsid w:val="00575DC4"/>
    <w:rsid w:val="005761BE"/>
    <w:rsid w:val="0057635D"/>
    <w:rsid w:val="005763EA"/>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412"/>
    <w:rsid w:val="00577462"/>
    <w:rsid w:val="005774F4"/>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77CFC"/>
    <w:rsid w:val="0058002B"/>
    <w:rsid w:val="00580062"/>
    <w:rsid w:val="00580127"/>
    <w:rsid w:val="00580142"/>
    <w:rsid w:val="00580182"/>
    <w:rsid w:val="00580248"/>
    <w:rsid w:val="005803A8"/>
    <w:rsid w:val="005803E9"/>
    <w:rsid w:val="00580455"/>
    <w:rsid w:val="005805CF"/>
    <w:rsid w:val="00580629"/>
    <w:rsid w:val="0058062C"/>
    <w:rsid w:val="00580771"/>
    <w:rsid w:val="005809A3"/>
    <w:rsid w:val="00580AAD"/>
    <w:rsid w:val="00580C22"/>
    <w:rsid w:val="00580CCA"/>
    <w:rsid w:val="00580DF1"/>
    <w:rsid w:val="00580DFD"/>
    <w:rsid w:val="00580ECB"/>
    <w:rsid w:val="00580F7F"/>
    <w:rsid w:val="0058100F"/>
    <w:rsid w:val="00581030"/>
    <w:rsid w:val="005810B1"/>
    <w:rsid w:val="00581121"/>
    <w:rsid w:val="005812B3"/>
    <w:rsid w:val="00581379"/>
    <w:rsid w:val="00581404"/>
    <w:rsid w:val="00581423"/>
    <w:rsid w:val="0058142C"/>
    <w:rsid w:val="00581490"/>
    <w:rsid w:val="00581577"/>
    <w:rsid w:val="00581645"/>
    <w:rsid w:val="0058175A"/>
    <w:rsid w:val="00581917"/>
    <w:rsid w:val="005819F1"/>
    <w:rsid w:val="00581AD4"/>
    <w:rsid w:val="00581C63"/>
    <w:rsid w:val="00581CAA"/>
    <w:rsid w:val="00581EBD"/>
    <w:rsid w:val="00581F59"/>
    <w:rsid w:val="00581F64"/>
    <w:rsid w:val="00582035"/>
    <w:rsid w:val="0058206D"/>
    <w:rsid w:val="005820D8"/>
    <w:rsid w:val="00582130"/>
    <w:rsid w:val="0058218B"/>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3A"/>
    <w:rsid w:val="00583293"/>
    <w:rsid w:val="0058334A"/>
    <w:rsid w:val="005835E0"/>
    <w:rsid w:val="00583609"/>
    <w:rsid w:val="00583786"/>
    <w:rsid w:val="005837C1"/>
    <w:rsid w:val="00583B18"/>
    <w:rsid w:val="00583D9A"/>
    <w:rsid w:val="00583DB1"/>
    <w:rsid w:val="00583DF3"/>
    <w:rsid w:val="00583E68"/>
    <w:rsid w:val="00583F96"/>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4F7D"/>
    <w:rsid w:val="0058501E"/>
    <w:rsid w:val="00585022"/>
    <w:rsid w:val="005850B1"/>
    <w:rsid w:val="0058524E"/>
    <w:rsid w:val="005852D5"/>
    <w:rsid w:val="00585358"/>
    <w:rsid w:val="005853F5"/>
    <w:rsid w:val="00585408"/>
    <w:rsid w:val="0058544D"/>
    <w:rsid w:val="005854AE"/>
    <w:rsid w:val="005854C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4E"/>
    <w:rsid w:val="00586C61"/>
    <w:rsid w:val="00586D5F"/>
    <w:rsid w:val="00586D7F"/>
    <w:rsid w:val="00586DDC"/>
    <w:rsid w:val="00586F4B"/>
    <w:rsid w:val="00586F75"/>
    <w:rsid w:val="00586FF9"/>
    <w:rsid w:val="005870A0"/>
    <w:rsid w:val="005870DE"/>
    <w:rsid w:val="005872E0"/>
    <w:rsid w:val="005876B7"/>
    <w:rsid w:val="005876CF"/>
    <w:rsid w:val="0058779A"/>
    <w:rsid w:val="00587817"/>
    <w:rsid w:val="005879AC"/>
    <w:rsid w:val="00587B5D"/>
    <w:rsid w:val="00587C1C"/>
    <w:rsid w:val="00587C53"/>
    <w:rsid w:val="00587CBB"/>
    <w:rsid w:val="00587E0E"/>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0E3"/>
    <w:rsid w:val="0059129C"/>
    <w:rsid w:val="0059129F"/>
    <w:rsid w:val="00591321"/>
    <w:rsid w:val="005913C0"/>
    <w:rsid w:val="005914FE"/>
    <w:rsid w:val="00591631"/>
    <w:rsid w:val="00591848"/>
    <w:rsid w:val="00591861"/>
    <w:rsid w:val="00591910"/>
    <w:rsid w:val="00591B1B"/>
    <w:rsid w:val="00591C90"/>
    <w:rsid w:val="00591CA1"/>
    <w:rsid w:val="00591D43"/>
    <w:rsid w:val="00591EA7"/>
    <w:rsid w:val="00591EBF"/>
    <w:rsid w:val="00591F51"/>
    <w:rsid w:val="00591F6A"/>
    <w:rsid w:val="0059202B"/>
    <w:rsid w:val="005921A1"/>
    <w:rsid w:val="00592288"/>
    <w:rsid w:val="005922C8"/>
    <w:rsid w:val="00592487"/>
    <w:rsid w:val="005925A7"/>
    <w:rsid w:val="005926E0"/>
    <w:rsid w:val="0059277A"/>
    <w:rsid w:val="005927FA"/>
    <w:rsid w:val="00592AC4"/>
    <w:rsid w:val="00592C00"/>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633"/>
    <w:rsid w:val="00594792"/>
    <w:rsid w:val="0059491F"/>
    <w:rsid w:val="00594985"/>
    <w:rsid w:val="005949A2"/>
    <w:rsid w:val="00594B95"/>
    <w:rsid w:val="00594D54"/>
    <w:rsid w:val="00594DF3"/>
    <w:rsid w:val="00594E20"/>
    <w:rsid w:val="00594EB6"/>
    <w:rsid w:val="00594F1B"/>
    <w:rsid w:val="00594F38"/>
    <w:rsid w:val="00594FE1"/>
    <w:rsid w:val="00595003"/>
    <w:rsid w:val="00595064"/>
    <w:rsid w:val="0059510E"/>
    <w:rsid w:val="00595197"/>
    <w:rsid w:val="00595264"/>
    <w:rsid w:val="005952AC"/>
    <w:rsid w:val="005952DD"/>
    <w:rsid w:val="0059534B"/>
    <w:rsid w:val="00595378"/>
    <w:rsid w:val="005953A6"/>
    <w:rsid w:val="0059545D"/>
    <w:rsid w:val="00595463"/>
    <w:rsid w:val="00595551"/>
    <w:rsid w:val="0059556B"/>
    <w:rsid w:val="0059565B"/>
    <w:rsid w:val="00595663"/>
    <w:rsid w:val="0059578F"/>
    <w:rsid w:val="0059583E"/>
    <w:rsid w:val="005958DE"/>
    <w:rsid w:val="005959C1"/>
    <w:rsid w:val="00595B7A"/>
    <w:rsid w:val="00595C2A"/>
    <w:rsid w:val="00595EA0"/>
    <w:rsid w:val="00595F9B"/>
    <w:rsid w:val="00596020"/>
    <w:rsid w:val="00596075"/>
    <w:rsid w:val="005961CF"/>
    <w:rsid w:val="005961DB"/>
    <w:rsid w:val="00596361"/>
    <w:rsid w:val="005963C9"/>
    <w:rsid w:val="0059643E"/>
    <w:rsid w:val="00596473"/>
    <w:rsid w:val="0059653B"/>
    <w:rsid w:val="00596648"/>
    <w:rsid w:val="005967FB"/>
    <w:rsid w:val="00596813"/>
    <w:rsid w:val="005968C0"/>
    <w:rsid w:val="005968E3"/>
    <w:rsid w:val="005969FB"/>
    <w:rsid w:val="00596A66"/>
    <w:rsid w:val="00596B56"/>
    <w:rsid w:val="00596BDC"/>
    <w:rsid w:val="00596C19"/>
    <w:rsid w:val="00596D4E"/>
    <w:rsid w:val="00596D65"/>
    <w:rsid w:val="00596D9D"/>
    <w:rsid w:val="00596EAE"/>
    <w:rsid w:val="00596F21"/>
    <w:rsid w:val="005970B7"/>
    <w:rsid w:val="005970E3"/>
    <w:rsid w:val="0059714D"/>
    <w:rsid w:val="005971AD"/>
    <w:rsid w:val="00597211"/>
    <w:rsid w:val="0059724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4B"/>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15D"/>
    <w:rsid w:val="005A3342"/>
    <w:rsid w:val="005A3358"/>
    <w:rsid w:val="005A33A0"/>
    <w:rsid w:val="005A33B4"/>
    <w:rsid w:val="005A352D"/>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1CE"/>
    <w:rsid w:val="005A4258"/>
    <w:rsid w:val="005A4285"/>
    <w:rsid w:val="005A4341"/>
    <w:rsid w:val="005A44BC"/>
    <w:rsid w:val="005A454B"/>
    <w:rsid w:val="005A4559"/>
    <w:rsid w:val="005A4649"/>
    <w:rsid w:val="005A497F"/>
    <w:rsid w:val="005A4B8E"/>
    <w:rsid w:val="005A4C38"/>
    <w:rsid w:val="005A4CD0"/>
    <w:rsid w:val="005A4D18"/>
    <w:rsid w:val="005A4E12"/>
    <w:rsid w:val="005A4EF2"/>
    <w:rsid w:val="005A4EFD"/>
    <w:rsid w:val="005A4F2F"/>
    <w:rsid w:val="005A5201"/>
    <w:rsid w:val="005A531D"/>
    <w:rsid w:val="005A5467"/>
    <w:rsid w:val="005A57E1"/>
    <w:rsid w:val="005A59E1"/>
    <w:rsid w:val="005A5B50"/>
    <w:rsid w:val="005A5BCB"/>
    <w:rsid w:val="005A5BCE"/>
    <w:rsid w:val="005A5C72"/>
    <w:rsid w:val="005A5E5D"/>
    <w:rsid w:val="005A5F46"/>
    <w:rsid w:val="005A64B3"/>
    <w:rsid w:val="005A64CF"/>
    <w:rsid w:val="005A64D3"/>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79"/>
    <w:rsid w:val="005A6FB3"/>
    <w:rsid w:val="005A6FB7"/>
    <w:rsid w:val="005A7002"/>
    <w:rsid w:val="005A70E6"/>
    <w:rsid w:val="005A742E"/>
    <w:rsid w:val="005A757D"/>
    <w:rsid w:val="005A76AA"/>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60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15"/>
    <w:rsid w:val="005B185F"/>
    <w:rsid w:val="005B1879"/>
    <w:rsid w:val="005B18FC"/>
    <w:rsid w:val="005B19F7"/>
    <w:rsid w:val="005B1B7D"/>
    <w:rsid w:val="005B1CA3"/>
    <w:rsid w:val="005B1EF1"/>
    <w:rsid w:val="005B1F58"/>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2F0"/>
    <w:rsid w:val="005B33F9"/>
    <w:rsid w:val="005B33FC"/>
    <w:rsid w:val="005B3431"/>
    <w:rsid w:val="005B3494"/>
    <w:rsid w:val="005B35E5"/>
    <w:rsid w:val="005B366A"/>
    <w:rsid w:val="005B369A"/>
    <w:rsid w:val="005B372B"/>
    <w:rsid w:val="005B3769"/>
    <w:rsid w:val="005B3779"/>
    <w:rsid w:val="005B38F0"/>
    <w:rsid w:val="005B3909"/>
    <w:rsid w:val="005B39E7"/>
    <w:rsid w:val="005B3B32"/>
    <w:rsid w:val="005B3BF3"/>
    <w:rsid w:val="005B3CDA"/>
    <w:rsid w:val="005B3DDB"/>
    <w:rsid w:val="005B3F32"/>
    <w:rsid w:val="005B40BF"/>
    <w:rsid w:val="005B40E3"/>
    <w:rsid w:val="005B4192"/>
    <w:rsid w:val="005B43D7"/>
    <w:rsid w:val="005B4536"/>
    <w:rsid w:val="005B4554"/>
    <w:rsid w:val="005B466C"/>
    <w:rsid w:val="005B477F"/>
    <w:rsid w:val="005B4968"/>
    <w:rsid w:val="005B4990"/>
    <w:rsid w:val="005B4A42"/>
    <w:rsid w:val="005B4C9C"/>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3"/>
    <w:rsid w:val="005B729F"/>
    <w:rsid w:val="005B72E5"/>
    <w:rsid w:val="005B7467"/>
    <w:rsid w:val="005B74A7"/>
    <w:rsid w:val="005B7563"/>
    <w:rsid w:val="005B75CF"/>
    <w:rsid w:val="005B76BA"/>
    <w:rsid w:val="005B7ACC"/>
    <w:rsid w:val="005B7B6B"/>
    <w:rsid w:val="005B7BA2"/>
    <w:rsid w:val="005B7C67"/>
    <w:rsid w:val="005B7F73"/>
    <w:rsid w:val="005C00C7"/>
    <w:rsid w:val="005C0148"/>
    <w:rsid w:val="005C0390"/>
    <w:rsid w:val="005C03C3"/>
    <w:rsid w:val="005C0400"/>
    <w:rsid w:val="005C0589"/>
    <w:rsid w:val="005C05B5"/>
    <w:rsid w:val="005C0612"/>
    <w:rsid w:val="005C0629"/>
    <w:rsid w:val="005C0646"/>
    <w:rsid w:val="005C0665"/>
    <w:rsid w:val="005C0821"/>
    <w:rsid w:val="005C0854"/>
    <w:rsid w:val="005C08B7"/>
    <w:rsid w:val="005C0A1E"/>
    <w:rsid w:val="005C0A3E"/>
    <w:rsid w:val="005C0A8D"/>
    <w:rsid w:val="005C0BC2"/>
    <w:rsid w:val="005C0C15"/>
    <w:rsid w:val="005C0D0E"/>
    <w:rsid w:val="005C0D31"/>
    <w:rsid w:val="005C0DD0"/>
    <w:rsid w:val="005C0E4B"/>
    <w:rsid w:val="005C0E98"/>
    <w:rsid w:val="005C0F86"/>
    <w:rsid w:val="005C0FBD"/>
    <w:rsid w:val="005C1069"/>
    <w:rsid w:val="005C110E"/>
    <w:rsid w:val="005C111A"/>
    <w:rsid w:val="005C1181"/>
    <w:rsid w:val="005C1211"/>
    <w:rsid w:val="005C125A"/>
    <w:rsid w:val="005C12F5"/>
    <w:rsid w:val="005C1327"/>
    <w:rsid w:val="005C1368"/>
    <w:rsid w:val="005C13E6"/>
    <w:rsid w:val="005C1526"/>
    <w:rsid w:val="005C15A8"/>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25C"/>
    <w:rsid w:val="005C2348"/>
    <w:rsid w:val="005C23B1"/>
    <w:rsid w:val="005C242C"/>
    <w:rsid w:val="005C2450"/>
    <w:rsid w:val="005C24F9"/>
    <w:rsid w:val="005C2588"/>
    <w:rsid w:val="005C25F2"/>
    <w:rsid w:val="005C2760"/>
    <w:rsid w:val="005C286F"/>
    <w:rsid w:val="005C2881"/>
    <w:rsid w:val="005C2914"/>
    <w:rsid w:val="005C2934"/>
    <w:rsid w:val="005C29CB"/>
    <w:rsid w:val="005C2A35"/>
    <w:rsid w:val="005C2D85"/>
    <w:rsid w:val="005C2E5E"/>
    <w:rsid w:val="005C2FA9"/>
    <w:rsid w:val="005C3044"/>
    <w:rsid w:val="005C30CF"/>
    <w:rsid w:val="005C342E"/>
    <w:rsid w:val="005C358D"/>
    <w:rsid w:val="005C35BC"/>
    <w:rsid w:val="005C36DB"/>
    <w:rsid w:val="005C379D"/>
    <w:rsid w:val="005C37D8"/>
    <w:rsid w:val="005C3810"/>
    <w:rsid w:val="005C3835"/>
    <w:rsid w:val="005C3888"/>
    <w:rsid w:val="005C395A"/>
    <w:rsid w:val="005C3980"/>
    <w:rsid w:val="005C3A56"/>
    <w:rsid w:val="005C3B70"/>
    <w:rsid w:val="005C3C00"/>
    <w:rsid w:val="005C3C2B"/>
    <w:rsid w:val="005C3C97"/>
    <w:rsid w:val="005C3D14"/>
    <w:rsid w:val="005C3DBA"/>
    <w:rsid w:val="005C3DDE"/>
    <w:rsid w:val="005C3E0F"/>
    <w:rsid w:val="005C3F2A"/>
    <w:rsid w:val="005C3FD4"/>
    <w:rsid w:val="005C4047"/>
    <w:rsid w:val="005C40E7"/>
    <w:rsid w:val="005C4152"/>
    <w:rsid w:val="005C42E1"/>
    <w:rsid w:val="005C43E2"/>
    <w:rsid w:val="005C441C"/>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D1"/>
    <w:rsid w:val="005C62E9"/>
    <w:rsid w:val="005C63CD"/>
    <w:rsid w:val="005C63E9"/>
    <w:rsid w:val="005C6584"/>
    <w:rsid w:val="005C6646"/>
    <w:rsid w:val="005C67D2"/>
    <w:rsid w:val="005C67D4"/>
    <w:rsid w:val="005C6804"/>
    <w:rsid w:val="005C680A"/>
    <w:rsid w:val="005C69CD"/>
    <w:rsid w:val="005C6A92"/>
    <w:rsid w:val="005C6C00"/>
    <w:rsid w:val="005C6C53"/>
    <w:rsid w:val="005C6C90"/>
    <w:rsid w:val="005C6CCA"/>
    <w:rsid w:val="005C6DE2"/>
    <w:rsid w:val="005C6EB1"/>
    <w:rsid w:val="005C6F45"/>
    <w:rsid w:val="005C6F95"/>
    <w:rsid w:val="005C6FA7"/>
    <w:rsid w:val="005C6FA8"/>
    <w:rsid w:val="005C7024"/>
    <w:rsid w:val="005C7087"/>
    <w:rsid w:val="005C709E"/>
    <w:rsid w:val="005C71A5"/>
    <w:rsid w:val="005C72AF"/>
    <w:rsid w:val="005C75EA"/>
    <w:rsid w:val="005C76C6"/>
    <w:rsid w:val="005C782E"/>
    <w:rsid w:val="005C7A16"/>
    <w:rsid w:val="005C7B83"/>
    <w:rsid w:val="005C7C05"/>
    <w:rsid w:val="005C7C06"/>
    <w:rsid w:val="005C7D59"/>
    <w:rsid w:val="005D00C4"/>
    <w:rsid w:val="005D01EC"/>
    <w:rsid w:val="005D01F0"/>
    <w:rsid w:val="005D02F4"/>
    <w:rsid w:val="005D0302"/>
    <w:rsid w:val="005D0372"/>
    <w:rsid w:val="005D057C"/>
    <w:rsid w:val="005D0779"/>
    <w:rsid w:val="005D0796"/>
    <w:rsid w:val="005D0921"/>
    <w:rsid w:val="005D0A0D"/>
    <w:rsid w:val="005D0A52"/>
    <w:rsid w:val="005D0B26"/>
    <w:rsid w:val="005D0BCD"/>
    <w:rsid w:val="005D0C32"/>
    <w:rsid w:val="005D0D55"/>
    <w:rsid w:val="005D0DFE"/>
    <w:rsid w:val="005D0F54"/>
    <w:rsid w:val="005D103B"/>
    <w:rsid w:val="005D10F4"/>
    <w:rsid w:val="005D113B"/>
    <w:rsid w:val="005D159C"/>
    <w:rsid w:val="005D15C5"/>
    <w:rsid w:val="005D15C8"/>
    <w:rsid w:val="005D17AD"/>
    <w:rsid w:val="005D18A0"/>
    <w:rsid w:val="005D18EE"/>
    <w:rsid w:val="005D1A38"/>
    <w:rsid w:val="005D1AE0"/>
    <w:rsid w:val="005D1B54"/>
    <w:rsid w:val="005D1D85"/>
    <w:rsid w:val="005D1E21"/>
    <w:rsid w:val="005D1E73"/>
    <w:rsid w:val="005D1EE6"/>
    <w:rsid w:val="005D1F5A"/>
    <w:rsid w:val="005D2045"/>
    <w:rsid w:val="005D213F"/>
    <w:rsid w:val="005D2140"/>
    <w:rsid w:val="005D2181"/>
    <w:rsid w:val="005D226F"/>
    <w:rsid w:val="005D22B2"/>
    <w:rsid w:val="005D22B7"/>
    <w:rsid w:val="005D23C6"/>
    <w:rsid w:val="005D23DA"/>
    <w:rsid w:val="005D24C3"/>
    <w:rsid w:val="005D2503"/>
    <w:rsid w:val="005D254C"/>
    <w:rsid w:val="005D2575"/>
    <w:rsid w:val="005D25D6"/>
    <w:rsid w:val="005D2600"/>
    <w:rsid w:val="005D262B"/>
    <w:rsid w:val="005D27D2"/>
    <w:rsid w:val="005D280E"/>
    <w:rsid w:val="005D2A87"/>
    <w:rsid w:val="005D2D0C"/>
    <w:rsid w:val="005D3315"/>
    <w:rsid w:val="005D3411"/>
    <w:rsid w:val="005D34BA"/>
    <w:rsid w:val="005D35C4"/>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05"/>
    <w:rsid w:val="005D50D1"/>
    <w:rsid w:val="005D51F8"/>
    <w:rsid w:val="005D5411"/>
    <w:rsid w:val="005D5415"/>
    <w:rsid w:val="005D5482"/>
    <w:rsid w:val="005D550B"/>
    <w:rsid w:val="005D5656"/>
    <w:rsid w:val="005D574F"/>
    <w:rsid w:val="005D57A6"/>
    <w:rsid w:val="005D584D"/>
    <w:rsid w:val="005D58F5"/>
    <w:rsid w:val="005D59EE"/>
    <w:rsid w:val="005D5CDA"/>
    <w:rsid w:val="005D5D22"/>
    <w:rsid w:val="005D608C"/>
    <w:rsid w:val="005D60E8"/>
    <w:rsid w:val="005D613E"/>
    <w:rsid w:val="005D6214"/>
    <w:rsid w:val="005D624E"/>
    <w:rsid w:val="005D6260"/>
    <w:rsid w:val="005D6282"/>
    <w:rsid w:val="005D63AF"/>
    <w:rsid w:val="005D64AB"/>
    <w:rsid w:val="005D6588"/>
    <w:rsid w:val="005D6593"/>
    <w:rsid w:val="005D6739"/>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9AC"/>
    <w:rsid w:val="005D7A7E"/>
    <w:rsid w:val="005D7D73"/>
    <w:rsid w:val="005D7E93"/>
    <w:rsid w:val="005D7EA0"/>
    <w:rsid w:val="005D7FC5"/>
    <w:rsid w:val="005E02DB"/>
    <w:rsid w:val="005E02E4"/>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57"/>
    <w:rsid w:val="005E1171"/>
    <w:rsid w:val="005E1260"/>
    <w:rsid w:val="005E1264"/>
    <w:rsid w:val="005E14F6"/>
    <w:rsid w:val="005E1593"/>
    <w:rsid w:val="005E1614"/>
    <w:rsid w:val="005E16F3"/>
    <w:rsid w:val="005E1841"/>
    <w:rsid w:val="005E19CF"/>
    <w:rsid w:val="005E1AF7"/>
    <w:rsid w:val="005E1B5F"/>
    <w:rsid w:val="005E1BAA"/>
    <w:rsid w:val="005E1C9E"/>
    <w:rsid w:val="005E1E38"/>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9A9"/>
    <w:rsid w:val="005E4A69"/>
    <w:rsid w:val="005E4A7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8D"/>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92"/>
    <w:rsid w:val="005E60DD"/>
    <w:rsid w:val="005E628D"/>
    <w:rsid w:val="005E6315"/>
    <w:rsid w:val="005E6369"/>
    <w:rsid w:val="005E63BC"/>
    <w:rsid w:val="005E65A8"/>
    <w:rsid w:val="005E6625"/>
    <w:rsid w:val="005E6710"/>
    <w:rsid w:val="005E6878"/>
    <w:rsid w:val="005E68CE"/>
    <w:rsid w:val="005E6977"/>
    <w:rsid w:val="005E697B"/>
    <w:rsid w:val="005E6A32"/>
    <w:rsid w:val="005E6B72"/>
    <w:rsid w:val="005E6CA1"/>
    <w:rsid w:val="005E6EDB"/>
    <w:rsid w:val="005E6F55"/>
    <w:rsid w:val="005E708F"/>
    <w:rsid w:val="005E72DF"/>
    <w:rsid w:val="005E72E5"/>
    <w:rsid w:val="005E7485"/>
    <w:rsid w:val="005E7514"/>
    <w:rsid w:val="005E752B"/>
    <w:rsid w:val="005E753A"/>
    <w:rsid w:val="005E760C"/>
    <w:rsid w:val="005E76B1"/>
    <w:rsid w:val="005E76BB"/>
    <w:rsid w:val="005E783A"/>
    <w:rsid w:val="005E79EB"/>
    <w:rsid w:val="005E7AA2"/>
    <w:rsid w:val="005E7AED"/>
    <w:rsid w:val="005E7B1C"/>
    <w:rsid w:val="005E7B40"/>
    <w:rsid w:val="005E7B5F"/>
    <w:rsid w:val="005E7BF9"/>
    <w:rsid w:val="005E7C4C"/>
    <w:rsid w:val="005E7D3F"/>
    <w:rsid w:val="005E7E58"/>
    <w:rsid w:val="005E7E68"/>
    <w:rsid w:val="005E7F34"/>
    <w:rsid w:val="005E7FBF"/>
    <w:rsid w:val="005F0083"/>
    <w:rsid w:val="005F009E"/>
    <w:rsid w:val="005F013D"/>
    <w:rsid w:val="005F01A4"/>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AC"/>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44"/>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8B"/>
    <w:rsid w:val="005F37D0"/>
    <w:rsid w:val="005F38FA"/>
    <w:rsid w:val="005F3C34"/>
    <w:rsid w:val="005F3E1C"/>
    <w:rsid w:val="005F3E45"/>
    <w:rsid w:val="005F3FCB"/>
    <w:rsid w:val="005F40DB"/>
    <w:rsid w:val="005F40E8"/>
    <w:rsid w:val="005F419A"/>
    <w:rsid w:val="005F4367"/>
    <w:rsid w:val="005F4393"/>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886"/>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502"/>
    <w:rsid w:val="005F66A1"/>
    <w:rsid w:val="005F66E6"/>
    <w:rsid w:val="005F6714"/>
    <w:rsid w:val="005F681D"/>
    <w:rsid w:val="005F6922"/>
    <w:rsid w:val="005F6993"/>
    <w:rsid w:val="005F69CE"/>
    <w:rsid w:val="005F6AA1"/>
    <w:rsid w:val="005F6AB1"/>
    <w:rsid w:val="005F6AF3"/>
    <w:rsid w:val="005F6B2F"/>
    <w:rsid w:val="005F6B68"/>
    <w:rsid w:val="005F6DE9"/>
    <w:rsid w:val="005F6F0F"/>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62"/>
    <w:rsid w:val="005F7B74"/>
    <w:rsid w:val="005F7B9F"/>
    <w:rsid w:val="005F7C3B"/>
    <w:rsid w:val="005F7C46"/>
    <w:rsid w:val="005F7C80"/>
    <w:rsid w:val="005F7CFD"/>
    <w:rsid w:val="005F7DBE"/>
    <w:rsid w:val="005F7E81"/>
    <w:rsid w:val="005F7F2E"/>
    <w:rsid w:val="00600047"/>
    <w:rsid w:val="006002C7"/>
    <w:rsid w:val="0060036F"/>
    <w:rsid w:val="0060048A"/>
    <w:rsid w:val="006006FC"/>
    <w:rsid w:val="00600881"/>
    <w:rsid w:val="006008B5"/>
    <w:rsid w:val="006008CE"/>
    <w:rsid w:val="00600952"/>
    <w:rsid w:val="00600A53"/>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71"/>
    <w:rsid w:val="00601DBF"/>
    <w:rsid w:val="00601E0D"/>
    <w:rsid w:val="0060206B"/>
    <w:rsid w:val="006020CD"/>
    <w:rsid w:val="006021D7"/>
    <w:rsid w:val="00602247"/>
    <w:rsid w:val="00602451"/>
    <w:rsid w:val="00602575"/>
    <w:rsid w:val="00602700"/>
    <w:rsid w:val="0060272F"/>
    <w:rsid w:val="00602746"/>
    <w:rsid w:val="006027A3"/>
    <w:rsid w:val="00602A97"/>
    <w:rsid w:val="00602AF2"/>
    <w:rsid w:val="00602C53"/>
    <w:rsid w:val="00602C7A"/>
    <w:rsid w:val="00602F2A"/>
    <w:rsid w:val="00602F9C"/>
    <w:rsid w:val="00602FF9"/>
    <w:rsid w:val="0060303E"/>
    <w:rsid w:val="006030A5"/>
    <w:rsid w:val="006030E5"/>
    <w:rsid w:val="006030F1"/>
    <w:rsid w:val="0060319D"/>
    <w:rsid w:val="006031AA"/>
    <w:rsid w:val="006031B3"/>
    <w:rsid w:val="006031B8"/>
    <w:rsid w:val="00603304"/>
    <w:rsid w:val="00603361"/>
    <w:rsid w:val="00603403"/>
    <w:rsid w:val="006035AC"/>
    <w:rsid w:val="00603675"/>
    <w:rsid w:val="006036FF"/>
    <w:rsid w:val="00603741"/>
    <w:rsid w:val="006037DA"/>
    <w:rsid w:val="00603833"/>
    <w:rsid w:val="006038A3"/>
    <w:rsid w:val="00603A52"/>
    <w:rsid w:val="00603B20"/>
    <w:rsid w:val="00603B2A"/>
    <w:rsid w:val="00603B4F"/>
    <w:rsid w:val="00603B9B"/>
    <w:rsid w:val="00603BB1"/>
    <w:rsid w:val="00603BDD"/>
    <w:rsid w:val="00603BE9"/>
    <w:rsid w:val="00603C0B"/>
    <w:rsid w:val="00603DE1"/>
    <w:rsid w:val="00603DE2"/>
    <w:rsid w:val="00604036"/>
    <w:rsid w:val="006040EE"/>
    <w:rsid w:val="006041B5"/>
    <w:rsid w:val="00604281"/>
    <w:rsid w:val="0060451D"/>
    <w:rsid w:val="006045DD"/>
    <w:rsid w:val="0060470D"/>
    <w:rsid w:val="00604792"/>
    <w:rsid w:val="0060479B"/>
    <w:rsid w:val="00604A21"/>
    <w:rsid w:val="00604C22"/>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01"/>
    <w:rsid w:val="00605B5C"/>
    <w:rsid w:val="00605CAA"/>
    <w:rsid w:val="00605CEF"/>
    <w:rsid w:val="00605D35"/>
    <w:rsid w:val="00605E53"/>
    <w:rsid w:val="00605ECA"/>
    <w:rsid w:val="00605EE3"/>
    <w:rsid w:val="00605F03"/>
    <w:rsid w:val="0060602C"/>
    <w:rsid w:val="006060C1"/>
    <w:rsid w:val="0060617E"/>
    <w:rsid w:val="006061CE"/>
    <w:rsid w:val="00606208"/>
    <w:rsid w:val="00606282"/>
    <w:rsid w:val="0060633D"/>
    <w:rsid w:val="0060635E"/>
    <w:rsid w:val="00606462"/>
    <w:rsid w:val="006064B2"/>
    <w:rsid w:val="00606540"/>
    <w:rsid w:val="00606671"/>
    <w:rsid w:val="00606748"/>
    <w:rsid w:val="00606764"/>
    <w:rsid w:val="00606840"/>
    <w:rsid w:val="006068C4"/>
    <w:rsid w:val="00606990"/>
    <w:rsid w:val="006069E4"/>
    <w:rsid w:val="00606AF7"/>
    <w:rsid w:val="00606CCF"/>
    <w:rsid w:val="00606D84"/>
    <w:rsid w:val="00606DB5"/>
    <w:rsid w:val="00606EB4"/>
    <w:rsid w:val="00606F2F"/>
    <w:rsid w:val="0060713D"/>
    <w:rsid w:val="0060719C"/>
    <w:rsid w:val="006072B4"/>
    <w:rsid w:val="0060736A"/>
    <w:rsid w:val="00607444"/>
    <w:rsid w:val="006074DD"/>
    <w:rsid w:val="0060750B"/>
    <w:rsid w:val="0060751A"/>
    <w:rsid w:val="0060762D"/>
    <w:rsid w:val="00607639"/>
    <w:rsid w:val="006076E3"/>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4D"/>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9A4"/>
    <w:rsid w:val="00613A37"/>
    <w:rsid w:val="00613AED"/>
    <w:rsid w:val="00613B8D"/>
    <w:rsid w:val="00613C58"/>
    <w:rsid w:val="00613CEC"/>
    <w:rsid w:val="00613D56"/>
    <w:rsid w:val="00613D73"/>
    <w:rsid w:val="00613D9C"/>
    <w:rsid w:val="00613DFE"/>
    <w:rsid w:val="00613E60"/>
    <w:rsid w:val="00613E89"/>
    <w:rsid w:val="00613EA7"/>
    <w:rsid w:val="00613EA9"/>
    <w:rsid w:val="00614007"/>
    <w:rsid w:val="00614009"/>
    <w:rsid w:val="006140DE"/>
    <w:rsid w:val="006142B0"/>
    <w:rsid w:val="00614498"/>
    <w:rsid w:val="006144BC"/>
    <w:rsid w:val="006147A2"/>
    <w:rsid w:val="006147B5"/>
    <w:rsid w:val="006148BA"/>
    <w:rsid w:val="006148D4"/>
    <w:rsid w:val="006148EE"/>
    <w:rsid w:val="00614992"/>
    <w:rsid w:val="00614A02"/>
    <w:rsid w:val="00614A96"/>
    <w:rsid w:val="00614BB1"/>
    <w:rsid w:val="00614BBA"/>
    <w:rsid w:val="00614C8B"/>
    <w:rsid w:val="00614CE9"/>
    <w:rsid w:val="00614D87"/>
    <w:rsid w:val="00614EB9"/>
    <w:rsid w:val="00614F43"/>
    <w:rsid w:val="00614FA5"/>
    <w:rsid w:val="00615055"/>
    <w:rsid w:val="006151CE"/>
    <w:rsid w:val="0061524D"/>
    <w:rsid w:val="006152A9"/>
    <w:rsid w:val="006152B3"/>
    <w:rsid w:val="00615366"/>
    <w:rsid w:val="006157AD"/>
    <w:rsid w:val="006157AF"/>
    <w:rsid w:val="0061598E"/>
    <w:rsid w:val="00615A0D"/>
    <w:rsid w:val="00615A43"/>
    <w:rsid w:val="00615AD1"/>
    <w:rsid w:val="00615B90"/>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25"/>
    <w:rsid w:val="00616CE2"/>
    <w:rsid w:val="00616D06"/>
    <w:rsid w:val="00616F18"/>
    <w:rsid w:val="006170CC"/>
    <w:rsid w:val="006170DE"/>
    <w:rsid w:val="0061717C"/>
    <w:rsid w:val="00617211"/>
    <w:rsid w:val="0061731A"/>
    <w:rsid w:val="00617363"/>
    <w:rsid w:val="00617511"/>
    <w:rsid w:val="00617548"/>
    <w:rsid w:val="006175E4"/>
    <w:rsid w:val="006175FB"/>
    <w:rsid w:val="0061772A"/>
    <w:rsid w:val="00617749"/>
    <w:rsid w:val="00617796"/>
    <w:rsid w:val="006177A7"/>
    <w:rsid w:val="0061799F"/>
    <w:rsid w:val="00617C29"/>
    <w:rsid w:val="00617C77"/>
    <w:rsid w:val="00617D60"/>
    <w:rsid w:val="00617E61"/>
    <w:rsid w:val="00617EA5"/>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8B"/>
    <w:rsid w:val="00620D94"/>
    <w:rsid w:val="00620DC3"/>
    <w:rsid w:val="00620E3A"/>
    <w:rsid w:val="00620EB9"/>
    <w:rsid w:val="00620F89"/>
    <w:rsid w:val="00621072"/>
    <w:rsid w:val="006210DD"/>
    <w:rsid w:val="00621151"/>
    <w:rsid w:val="0062118A"/>
    <w:rsid w:val="00621384"/>
    <w:rsid w:val="006213DE"/>
    <w:rsid w:val="006213F6"/>
    <w:rsid w:val="006215B6"/>
    <w:rsid w:val="0062162F"/>
    <w:rsid w:val="00621736"/>
    <w:rsid w:val="00621744"/>
    <w:rsid w:val="006217C9"/>
    <w:rsid w:val="00621C36"/>
    <w:rsid w:val="00621D15"/>
    <w:rsid w:val="00621EA3"/>
    <w:rsid w:val="00621F29"/>
    <w:rsid w:val="00621F4A"/>
    <w:rsid w:val="00621FCD"/>
    <w:rsid w:val="00621FDF"/>
    <w:rsid w:val="0062202B"/>
    <w:rsid w:val="0062203E"/>
    <w:rsid w:val="006220BB"/>
    <w:rsid w:val="0062239F"/>
    <w:rsid w:val="0062254F"/>
    <w:rsid w:val="0062257D"/>
    <w:rsid w:val="006225E1"/>
    <w:rsid w:val="00622619"/>
    <w:rsid w:val="00622740"/>
    <w:rsid w:val="006229A2"/>
    <w:rsid w:val="00622BAA"/>
    <w:rsid w:val="00622BBB"/>
    <w:rsid w:val="00622C4D"/>
    <w:rsid w:val="00622C8A"/>
    <w:rsid w:val="00622C90"/>
    <w:rsid w:val="00622CD6"/>
    <w:rsid w:val="00622CDF"/>
    <w:rsid w:val="00622D60"/>
    <w:rsid w:val="00622DF5"/>
    <w:rsid w:val="00622E17"/>
    <w:rsid w:val="00623132"/>
    <w:rsid w:val="00623190"/>
    <w:rsid w:val="00623420"/>
    <w:rsid w:val="00623459"/>
    <w:rsid w:val="006234FC"/>
    <w:rsid w:val="0062355A"/>
    <w:rsid w:val="006235A1"/>
    <w:rsid w:val="00623616"/>
    <w:rsid w:val="0062363C"/>
    <w:rsid w:val="006236F1"/>
    <w:rsid w:val="00623713"/>
    <w:rsid w:val="006237BC"/>
    <w:rsid w:val="006237C6"/>
    <w:rsid w:val="0062382B"/>
    <w:rsid w:val="0062392D"/>
    <w:rsid w:val="00623931"/>
    <w:rsid w:val="00623AE3"/>
    <w:rsid w:val="00623B46"/>
    <w:rsid w:val="00623B6F"/>
    <w:rsid w:val="00623B79"/>
    <w:rsid w:val="00623F92"/>
    <w:rsid w:val="00624521"/>
    <w:rsid w:val="00624557"/>
    <w:rsid w:val="0062458A"/>
    <w:rsid w:val="0062468B"/>
    <w:rsid w:val="006248FE"/>
    <w:rsid w:val="00624913"/>
    <w:rsid w:val="00624AF0"/>
    <w:rsid w:val="00624B50"/>
    <w:rsid w:val="00624BC5"/>
    <w:rsid w:val="00624C50"/>
    <w:rsid w:val="00624C66"/>
    <w:rsid w:val="00624C99"/>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0C"/>
    <w:rsid w:val="00625D91"/>
    <w:rsid w:val="00625E2D"/>
    <w:rsid w:val="00625E96"/>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94B"/>
    <w:rsid w:val="00626A42"/>
    <w:rsid w:val="00626AB2"/>
    <w:rsid w:val="00626B0D"/>
    <w:rsid w:val="00626C3C"/>
    <w:rsid w:val="00626C59"/>
    <w:rsid w:val="00626CBC"/>
    <w:rsid w:val="00626EEF"/>
    <w:rsid w:val="00626F07"/>
    <w:rsid w:val="00626FB5"/>
    <w:rsid w:val="00627085"/>
    <w:rsid w:val="006271A8"/>
    <w:rsid w:val="00627283"/>
    <w:rsid w:val="00627340"/>
    <w:rsid w:val="00627357"/>
    <w:rsid w:val="00627539"/>
    <w:rsid w:val="0062755E"/>
    <w:rsid w:val="00627577"/>
    <w:rsid w:val="00627634"/>
    <w:rsid w:val="00627653"/>
    <w:rsid w:val="00627691"/>
    <w:rsid w:val="00627706"/>
    <w:rsid w:val="00627758"/>
    <w:rsid w:val="006279B7"/>
    <w:rsid w:val="00627D38"/>
    <w:rsid w:val="00627D8A"/>
    <w:rsid w:val="00627F36"/>
    <w:rsid w:val="00630065"/>
    <w:rsid w:val="006300E0"/>
    <w:rsid w:val="00630106"/>
    <w:rsid w:val="00630120"/>
    <w:rsid w:val="006302C9"/>
    <w:rsid w:val="006304E0"/>
    <w:rsid w:val="00630684"/>
    <w:rsid w:val="006306BD"/>
    <w:rsid w:val="00630726"/>
    <w:rsid w:val="00630799"/>
    <w:rsid w:val="00630839"/>
    <w:rsid w:val="0063094F"/>
    <w:rsid w:val="00630C43"/>
    <w:rsid w:val="00630C4A"/>
    <w:rsid w:val="00630DF8"/>
    <w:rsid w:val="00630E9F"/>
    <w:rsid w:val="00630F46"/>
    <w:rsid w:val="00630FFE"/>
    <w:rsid w:val="00631056"/>
    <w:rsid w:val="00631069"/>
    <w:rsid w:val="00631243"/>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7D0"/>
    <w:rsid w:val="006328CD"/>
    <w:rsid w:val="00632930"/>
    <w:rsid w:val="00632A0D"/>
    <w:rsid w:val="00632A2B"/>
    <w:rsid w:val="00632ADD"/>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C0"/>
    <w:rsid w:val="00633DD5"/>
    <w:rsid w:val="00633E13"/>
    <w:rsid w:val="00633E50"/>
    <w:rsid w:val="00633F05"/>
    <w:rsid w:val="00633FA5"/>
    <w:rsid w:val="00633FB7"/>
    <w:rsid w:val="00634080"/>
    <w:rsid w:val="0063425B"/>
    <w:rsid w:val="006344C7"/>
    <w:rsid w:val="00634552"/>
    <w:rsid w:val="00634597"/>
    <w:rsid w:val="00634641"/>
    <w:rsid w:val="006346E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0B"/>
    <w:rsid w:val="006357FF"/>
    <w:rsid w:val="006358AE"/>
    <w:rsid w:val="00635900"/>
    <w:rsid w:val="00635916"/>
    <w:rsid w:val="00635922"/>
    <w:rsid w:val="00635AB5"/>
    <w:rsid w:val="00635BA1"/>
    <w:rsid w:val="00635BBA"/>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6A"/>
    <w:rsid w:val="0063678D"/>
    <w:rsid w:val="006367B3"/>
    <w:rsid w:val="00636821"/>
    <w:rsid w:val="006368DF"/>
    <w:rsid w:val="00636A2B"/>
    <w:rsid w:val="00636B1F"/>
    <w:rsid w:val="00636B46"/>
    <w:rsid w:val="00636B55"/>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3E"/>
    <w:rsid w:val="00637A62"/>
    <w:rsid w:val="00637B57"/>
    <w:rsid w:val="00637BF0"/>
    <w:rsid w:val="00637C72"/>
    <w:rsid w:val="00637CE1"/>
    <w:rsid w:val="00637CE9"/>
    <w:rsid w:val="00637E45"/>
    <w:rsid w:val="00637EA1"/>
    <w:rsid w:val="00637EBE"/>
    <w:rsid w:val="00637EF6"/>
    <w:rsid w:val="00637F74"/>
    <w:rsid w:val="00640080"/>
    <w:rsid w:val="00640201"/>
    <w:rsid w:val="00640229"/>
    <w:rsid w:val="00640342"/>
    <w:rsid w:val="0064038D"/>
    <w:rsid w:val="006404ED"/>
    <w:rsid w:val="0064052E"/>
    <w:rsid w:val="0064064E"/>
    <w:rsid w:val="00640687"/>
    <w:rsid w:val="0064077E"/>
    <w:rsid w:val="006407BD"/>
    <w:rsid w:val="006408D5"/>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36B"/>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B80"/>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9BA"/>
    <w:rsid w:val="006439E9"/>
    <w:rsid w:val="00643AF0"/>
    <w:rsid w:val="00643C17"/>
    <w:rsid w:val="00643D57"/>
    <w:rsid w:val="00643DCE"/>
    <w:rsid w:val="00643E10"/>
    <w:rsid w:val="00643E8F"/>
    <w:rsid w:val="00643F8E"/>
    <w:rsid w:val="00644031"/>
    <w:rsid w:val="0064404B"/>
    <w:rsid w:val="006440B2"/>
    <w:rsid w:val="006441C6"/>
    <w:rsid w:val="00644257"/>
    <w:rsid w:val="00644448"/>
    <w:rsid w:val="00644548"/>
    <w:rsid w:val="006446A5"/>
    <w:rsid w:val="006448B4"/>
    <w:rsid w:val="006448B5"/>
    <w:rsid w:val="006448F7"/>
    <w:rsid w:val="0064490E"/>
    <w:rsid w:val="0064497F"/>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0C"/>
    <w:rsid w:val="00645BF6"/>
    <w:rsid w:val="00645C04"/>
    <w:rsid w:val="00645D50"/>
    <w:rsid w:val="00645DF1"/>
    <w:rsid w:val="00645E05"/>
    <w:rsid w:val="00645FAF"/>
    <w:rsid w:val="00646089"/>
    <w:rsid w:val="006461B3"/>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6F"/>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1C4"/>
    <w:rsid w:val="006522AF"/>
    <w:rsid w:val="006522C2"/>
    <w:rsid w:val="006523EE"/>
    <w:rsid w:val="0065241F"/>
    <w:rsid w:val="006525DD"/>
    <w:rsid w:val="006528B2"/>
    <w:rsid w:val="006529BA"/>
    <w:rsid w:val="006529ED"/>
    <w:rsid w:val="00652C65"/>
    <w:rsid w:val="00652C76"/>
    <w:rsid w:val="00652CA0"/>
    <w:rsid w:val="00652EC3"/>
    <w:rsid w:val="00652F3A"/>
    <w:rsid w:val="00652FEA"/>
    <w:rsid w:val="0065301A"/>
    <w:rsid w:val="00653119"/>
    <w:rsid w:val="006532DD"/>
    <w:rsid w:val="00653303"/>
    <w:rsid w:val="006534EB"/>
    <w:rsid w:val="00653633"/>
    <w:rsid w:val="006536FB"/>
    <w:rsid w:val="00653727"/>
    <w:rsid w:val="00653734"/>
    <w:rsid w:val="006537D6"/>
    <w:rsid w:val="00653805"/>
    <w:rsid w:val="00653821"/>
    <w:rsid w:val="00653B38"/>
    <w:rsid w:val="00653C83"/>
    <w:rsid w:val="00653D0C"/>
    <w:rsid w:val="00653D2A"/>
    <w:rsid w:val="00653DD0"/>
    <w:rsid w:val="00653DEB"/>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ABF"/>
    <w:rsid w:val="00654E90"/>
    <w:rsid w:val="00654FAB"/>
    <w:rsid w:val="00654FCB"/>
    <w:rsid w:val="00654FEB"/>
    <w:rsid w:val="0065503D"/>
    <w:rsid w:val="0065508E"/>
    <w:rsid w:val="006551FA"/>
    <w:rsid w:val="00655200"/>
    <w:rsid w:val="00655247"/>
    <w:rsid w:val="006552B3"/>
    <w:rsid w:val="006552B4"/>
    <w:rsid w:val="0065543E"/>
    <w:rsid w:val="0065545E"/>
    <w:rsid w:val="00655623"/>
    <w:rsid w:val="00655A48"/>
    <w:rsid w:val="00655AB9"/>
    <w:rsid w:val="00655B00"/>
    <w:rsid w:val="00655B1A"/>
    <w:rsid w:val="00655B3E"/>
    <w:rsid w:val="00655C4E"/>
    <w:rsid w:val="00655DE8"/>
    <w:rsid w:val="00655FB2"/>
    <w:rsid w:val="00656052"/>
    <w:rsid w:val="00656414"/>
    <w:rsid w:val="00656458"/>
    <w:rsid w:val="006564DD"/>
    <w:rsid w:val="006564E1"/>
    <w:rsid w:val="00656872"/>
    <w:rsid w:val="0065691E"/>
    <w:rsid w:val="00656A09"/>
    <w:rsid w:val="00656A17"/>
    <w:rsid w:val="00656C77"/>
    <w:rsid w:val="00656E04"/>
    <w:rsid w:val="00656F02"/>
    <w:rsid w:val="00657174"/>
    <w:rsid w:val="00657276"/>
    <w:rsid w:val="006572EB"/>
    <w:rsid w:val="0065743A"/>
    <w:rsid w:val="00657467"/>
    <w:rsid w:val="006575FC"/>
    <w:rsid w:val="0065785E"/>
    <w:rsid w:val="006578F4"/>
    <w:rsid w:val="00657BAD"/>
    <w:rsid w:val="00657E7E"/>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B18"/>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9B8"/>
    <w:rsid w:val="006619FA"/>
    <w:rsid w:val="00661B95"/>
    <w:rsid w:val="00661C37"/>
    <w:rsid w:val="00661C3A"/>
    <w:rsid w:val="00661CE5"/>
    <w:rsid w:val="00661D72"/>
    <w:rsid w:val="0066201F"/>
    <w:rsid w:val="00662043"/>
    <w:rsid w:val="00662076"/>
    <w:rsid w:val="006620AC"/>
    <w:rsid w:val="006620C5"/>
    <w:rsid w:val="006621F8"/>
    <w:rsid w:val="00662360"/>
    <w:rsid w:val="006623D3"/>
    <w:rsid w:val="00662594"/>
    <w:rsid w:val="00662675"/>
    <w:rsid w:val="00662692"/>
    <w:rsid w:val="00662713"/>
    <w:rsid w:val="00662793"/>
    <w:rsid w:val="0066282D"/>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3E1C"/>
    <w:rsid w:val="00663E6B"/>
    <w:rsid w:val="006640A4"/>
    <w:rsid w:val="0066438B"/>
    <w:rsid w:val="0066441C"/>
    <w:rsid w:val="006644F1"/>
    <w:rsid w:val="00664555"/>
    <w:rsid w:val="00664698"/>
    <w:rsid w:val="006646E3"/>
    <w:rsid w:val="006647CA"/>
    <w:rsid w:val="00664832"/>
    <w:rsid w:val="00664991"/>
    <w:rsid w:val="00664A3B"/>
    <w:rsid w:val="00664BE4"/>
    <w:rsid w:val="00664C84"/>
    <w:rsid w:val="00664D5E"/>
    <w:rsid w:val="00664D7D"/>
    <w:rsid w:val="00664DCC"/>
    <w:rsid w:val="00664EE4"/>
    <w:rsid w:val="00665006"/>
    <w:rsid w:val="0066502A"/>
    <w:rsid w:val="0066504C"/>
    <w:rsid w:val="006651E8"/>
    <w:rsid w:val="006651F4"/>
    <w:rsid w:val="0066520D"/>
    <w:rsid w:val="0066539C"/>
    <w:rsid w:val="006653D8"/>
    <w:rsid w:val="00665522"/>
    <w:rsid w:val="0066559F"/>
    <w:rsid w:val="00665765"/>
    <w:rsid w:val="00665775"/>
    <w:rsid w:val="00665834"/>
    <w:rsid w:val="0066584B"/>
    <w:rsid w:val="00665872"/>
    <w:rsid w:val="006658D0"/>
    <w:rsid w:val="00665997"/>
    <w:rsid w:val="0066599A"/>
    <w:rsid w:val="00665B05"/>
    <w:rsid w:val="00665B87"/>
    <w:rsid w:val="00665BAD"/>
    <w:rsid w:val="00665C81"/>
    <w:rsid w:val="00665D87"/>
    <w:rsid w:val="00665EBB"/>
    <w:rsid w:val="00665EFA"/>
    <w:rsid w:val="006660A3"/>
    <w:rsid w:val="006660BB"/>
    <w:rsid w:val="00666149"/>
    <w:rsid w:val="006661EC"/>
    <w:rsid w:val="00666202"/>
    <w:rsid w:val="0066620E"/>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2FB"/>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4E"/>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69C"/>
    <w:rsid w:val="00672814"/>
    <w:rsid w:val="006728DF"/>
    <w:rsid w:val="00672906"/>
    <w:rsid w:val="00672997"/>
    <w:rsid w:val="006729B1"/>
    <w:rsid w:val="006729E5"/>
    <w:rsid w:val="00672C02"/>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3CD"/>
    <w:rsid w:val="006745A8"/>
    <w:rsid w:val="006747DA"/>
    <w:rsid w:val="0067493F"/>
    <w:rsid w:val="00674973"/>
    <w:rsid w:val="0067498B"/>
    <w:rsid w:val="00674AE1"/>
    <w:rsid w:val="00674BCC"/>
    <w:rsid w:val="00674D1C"/>
    <w:rsid w:val="00674ED5"/>
    <w:rsid w:val="00674F4D"/>
    <w:rsid w:val="00674FC8"/>
    <w:rsid w:val="006751DC"/>
    <w:rsid w:val="00675210"/>
    <w:rsid w:val="00675274"/>
    <w:rsid w:val="006752EC"/>
    <w:rsid w:val="006753F0"/>
    <w:rsid w:val="00675495"/>
    <w:rsid w:val="0067552F"/>
    <w:rsid w:val="00675585"/>
    <w:rsid w:val="006755E4"/>
    <w:rsid w:val="0067570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0D1"/>
    <w:rsid w:val="006760DB"/>
    <w:rsid w:val="0067613D"/>
    <w:rsid w:val="0067617B"/>
    <w:rsid w:val="00676231"/>
    <w:rsid w:val="006764A3"/>
    <w:rsid w:val="00676543"/>
    <w:rsid w:val="0067660F"/>
    <w:rsid w:val="006766B8"/>
    <w:rsid w:val="00676727"/>
    <w:rsid w:val="00676763"/>
    <w:rsid w:val="0067678D"/>
    <w:rsid w:val="00676795"/>
    <w:rsid w:val="006767A5"/>
    <w:rsid w:val="00676826"/>
    <w:rsid w:val="0067689C"/>
    <w:rsid w:val="006768F6"/>
    <w:rsid w:val="0067692E"/>
    <w:rsid w:val="00676A9D"/>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ECE"/>
    <w:rsid w:val="00677F22"/>
    <w:rsid w:val="00677FF2"/>
    <w:rsid w:val="00680016"/>
    <w:rsid w:val="006800BD"/>
    <w:rsid w:val="00680108"/>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B"/>
    <w:rsid w:val="00680BAF"/>
    <w:rsid w:val="00680C34"/>
    <w:rsid w:val="00680C8A"/>
    <w:rsid w:val="00680DB0"/>
    <w:rsid w:val="00680E48"/>
    <w:rsid w:val="00680E94"/>
    <w:rsid w:val="00680ECA"/>
    <w:rsid w:val="00680EEC"/>
    <w:rsid w:val="00680F05"/>
    <w:rsid w:val="00680F22"/>
    <w:rsid w:val="00680FFF"/>
    <w:rsid w:val="006811FC"/>
    <w:rsid w:val="00681212"/>
    <w:rsid w:val="006813AA"/>
    <w:rsid w:val="006815CB"/>
    <w:rsid w:val="006815D5"/>
    <w:rsid w:val="006816A3"/>
    <w:rsid w:val="00681782"/>
    <w:rsid w:val="0068182F"/>
    <w:rsid w:val="0068187F"/>
    <w:rsid w:val="006819E7"/>
    <w:rsid w:val="006819F1"/>
    <w:rsid w:val="00681B8B"/>
    <w:rsid w:val="00681BB3"/>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5EF"/>
    <w:rsid w:val="0068392F"/>
    <w:rsid w:val="006839B4"/>
    <w:rsid w:val="00683B37"/>
    <w:rsid w:val="00683CB1"/>
    <w:rsid w:val="00683D21"/>
    <w:rsid w:val="00683DD6"/>
    <w:rsid w:val="00683FBE"/>
    <w:rsid w:val="00683FFA"/>
    <w:rsid w:val="0068405F"/>
    <w:rsid w:val="00684282"/>
    <w:rsid w:val="0068429E"/>
    <w:rsid w:val="006842ED"/>
    <w:rsid w:val="0068442E"/>
    <w:rsid w:val="00684443"/>
    <w:rsid w:val="0068457C"/>
    <w:rsid w:val="006846B9"/>
    <w:rsid w:val="006846ED"/>
    <w:rsid w:val="006847BC"/>
    <w:rsid w:val="00684842"/>
    <w:rsid w:val="0068485B"/>
    <w:rsid w:val="00684927"/>
    <w:rsid w:val="00684A29"/>
    <w:rsid w:val="00684A61"/>
    <w:rsid w:val="00684ABC"/>
    <w:rsid w:val="00684B4B"/>
    <w:rsid w:val="00684C07"/>
    <w:rsid w:val="00684F87"/>
    <w:rsid w:val="00684FD2"/>
    <w:rsid w:val="00684FDD"/>
    <w:rsid w:val="0068508A"/>
    <w:rsid w:val="006850EE"/>
    <w:rsid w:val="006851FF"/>
    <w:rsid w:val="0068536D"/>
    <w:rsid w:val="006853BF"/>
    <w:rsid w:val="006854BA"/>
    <w:rsid w:val="006854EF"/>
    <w:rsid w:val="0068552D"/>
    <w:rsid w:val="00685622"/>
    <w:rsid w:val="0068567E"/>
    <w:rsid w:val="006857B4"/>
    <w:rsid w:val="00685875"/>
    <w:rsid w:val="0068596F"/>
    <w:rsid w:val="00685986"/>
    <w:rsid w:val="006859B4"/>
    <w:rsid w:val="00685B96"/>
    <w:rsid w:val="00685C0A"/>
    <w:rsid w:val="00685D3D"/>
    <w:rsid w:val="00685DEC"/>
    <w:rsid w:val="00685E2C"/>
    <w:rsid w:val="00685E32"/>
    <w:rsid w:val="00685F0F"/>
    <w:rsid w:val="00685FED"/>
    <w:rsid w:val="006860ED"/>
    <w:rsid w:val="00686104"/>
    <w:rsid w:val="00686156"/>
    <w:rsid w:val="0068628E"/>
    <w:rsid w:val="006862F7"/>
    <w:rsid w:val="006863BF"/>
    <w:rsid w:val="00686557"/>
    <w:rsid w:val="00686661"/>
    <w:rsid w:val="006867FD"/>
    <w:rsid w:val="00686889"/>
    <w:rsid w:val="006868A9"/>
    <w:rsid w:val="006868CF"/>
    <w:rsid w:val="006868F6"/>
    <w:rsid w:val="006869A4"/>
    <w:rsid w:val="006869D2"/>
    <w:rsid w:val="00686BE5"/>
    <w:rsid w:val="00686C50"/>
    <w:rsid w:val="00686D53"/>
    <w:rsid w:val="006870DE"/>
    <w:rsid w:val="006871DF"/>
    <w:rsid w:val="006871F7"/>
    <w:rsid w:val="0068723D"/>
    <w:rsid w:val="006872C5"/>
    <w:rsid w:val="006872FC"/>
    <w:rsid w:val="00687318"/>
    <w:rsid w:val="00687339"/>
    <w:rsid w:val="0068755F"/>
    <w:rsid w:val="0068759F"/>
    <w:rsid w:val="00687605"/>
    <w:rsid w:val="0068765F"/>
    <w:rsid w:val="006876CC"/>
    <w:rsid w:val="0068788F"/>
    <w:rsid w:val="00687B84"/>
    <w:rsid w:val="00687B9B"/>
    <w:rsid w:val="00687C7E"/>
    <w:rsid w:val="00687DBB"/>
    <w:rsid w:val="00687E88"/>
    <w:rsid w:val="00687EA9"/>
    <w:rsid w:val="00687F5B"/>
    <w:rsid w:val="00687FBF"/>
    <w:rsid w:val="00690037"/>
    <w:rsid w:val="0069012F"/>
    <w:rsid w:val="00690212"/>
    <w:rsid w:val="006903CD"/>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BA1"/>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64"/>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8B7"/>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3FA"/>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19"/>
    <w:rsid w:val="0069686B"/>
    <w:rsid w:val="00696889"/>
    <w:rsid w:val="0069689D"/>
    <w:rsid w:val="006968AE"/>
    <w:rsid w:val="006968C3"/>
    <w:rsid w:val="006969DC"/>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691"/>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4C"/>
    <w:rsid w:val="006A07D0"/>
    <w:rsid w:val="006A07ED"/>
    <w:rsid w:val="006A08E5"/>
    <w:rsid w:val="006A09EA"/>
    <w:rsid w:val="006A0ACB"/>
    <w:rsid w:val="006A0B35"/>
    <w:rsid w:val="006A0B7A"/>
    <w:rsid w:val="006A0BAE"/>
    <w:rsid w:val="006A0D78"/>
    <w:rsid w:val="006A0E23"/>
    <w:rsid w:val="006A0F80"/>
    <w:rsid w:val="006A0FB2"/>
    <w:rsid w:val="006A0FC0"/>
    <w:rsid w:val="006A1112"/>
    <w:rsid w:val="006A1147"/>
    <w:rsid w:val="006A1312"/>
    <w:rsid w:val="006A14A0"/>
    <w:rsid w:val="006A14AF"/>
    <w:rsid w:val="006A14BC"/>
    <w:rsid w:val="006A1520"/>
    <w:rsid w:val="006A159E"/>
    <w:rsid w:val="006A159F"/>
    <w:rsid w:val="006A160C"/>
    <w:rsid w:val="006A166E"/>
    <w:rsid w:val="006A168B"/>
    <w:rsid w:val="006A1759"/>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20"/>
    <w:rsid w:val="006A3133"/>
    <w:rsid w:val="006A3187"/>
    <w:rsid w:val="006A31A3"/>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8E3"/>
    <w:rsid w:val="006A4A02"/>
    <w:rsid w:val="006A4B20"/>
    <w:rsid w:val="006A4C56"/>
    <w:rsid w:val="006A4C94"/>
    <w:rsid w:val="006A4C9D"/>
    <w:rsid w:val="006A4CCD"/>
    <w:rsid w:val="006A4E22"/>
    <w:rsid w:val="006A4F21"/>
    <w:rsid w:val="006A50BD"/>
    <w:rsid w:val="006A5244"/>
    <w:rsid w:val="006A5422"/>
    <w:rsid w:val="006A54DD"/>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365"/>
    <w:rsid w:val="006A649D"/>
    <w:rsid w:val="006A6536"/>
    <w:rsid w:val="006A6549"/>
    <w:rsid w:val="006A65EB"/>
    <w:rsid w:val="006A6731"/>
    <w:rsid w:val="006A67A2"/>
    <w:rsid w:val="006A686D"/>
    <w:rsid w:val="006A688D"/>
    <w:rsid w:val="006A68FA"/>
    <w:rsid w:val="006A6913"/>
    <w:rsid w:val="006A6924"/>
    <w:rsid w:val="006A6B2F"/>
    <w:rsid w:val="006A6BD8"/>
    <w:rsid w:val="006A6C2F"/>
    <w:rsid w:val="006A6D28"/>
    <w:rsid w:val="006A6D74"/>
    <w:rsid w:val="006A6E4F"/>
    <w:rsid w:val="006A70BD"/>
    <w:rsid w:val="006A71D3"/>
    <w:rsid w:val="006A71D9"/>
    <w:rsid w:val="006A72AE"/>
    <w:rsid w:val="006A72E7"/>
    <w:rsid w:val="006A7376"/>
    <w:rsid w:val="006A73F3"/>
    <w:rsid w:val="006A742C"/>
    <w:rsid w:val="006A742E"/>
    <w:rsid w:val="006A7462"/>
    <w:rsid w:val="006A74CE"/>
    <w:rsid w:val="006A7581"/>
    <w:rsid w:val="006A75D2"/>
    <w:rsid w:val="006A7606"/>
    <w:rsid w:val="006A762A"/>
    <w:rsid w:val="006A770A"/>
    <w:rsid w:val="006A7795"/>
    <w:rsid w:val="006A782B"/>
    <w:rsid w:val="006A79BA"/>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24"/>
    <w:rsid w:val="006B0D77"/>
    <w:rsid w:val="006B10A8"/>
    <w:rsid w:val="006B1163"/>
    <w:rsid w:val="006B117B"/>
    <w:rsid w:val="006B118D"/>
    <w:rsid w:val="006B11E7"/>
    <w:rsid w:val="006B1270"/>
    <w:rsid w:val="006B12B6"/>
    <w:rsid w:val="006B12C7"/>
    <w:rsid w:val="006B1327"/>
    <w:rsid w:val="006B1415"/>
    <w:rsid w:val="006B1483"/>
    <w:rsid w:val="006B148E"/>
    <w:rsid w:val="006B14BC"/>
    <w:rsid w:val="006B1636"/>
    <w:rsid w:val="006B1638"/>
    <w:rsid w:val="006B1956"/>
    <w:rsid w:val="006B1A39"/>
    <w:rsid w:val="006B1B1E"/>
    <w:rsid w:val="006B1B5B"/>
    <w:rsid w:val="006B1BA2"/>
    <w:rsid w:val="006B1D28"/>
    <w:rsid w:val="006B1DCA"/>
    <w:rsid w:val="006B1E2F"/>
    <w:rsid w:val="006B1E8A"/>
    <w:rsid w:val="006B218F"/>
    <w:rsid w:val="006B21FE"/>
    <w:rsid w:val="006B22ED"/>
    <w:rsid w:val="006B23EA"/>
    <w:rsid w:val="006B248D"/>
    <w:rsid w:val="006B2494"/>
    <w:rsid w:val="006B24E2"/>
    <w:rsid w:val="006B27C5"/>
    <w:rsid w:val="006B285F"/>
    <w:rsid w:val="006B28DA"/>
    <w:rsid w:val="006B29B8"/>
    <w:rsid w:val="006B2BB0"/>
    <w:rsid w:val="006B2C27"/>
    <w:rsid w:val="006B2C2C"/>
    <w:rsid w:val="006B2D93"/>
    <w:rsid w:val="006B2E5E"/>
    <w:rsid w:val="006B2EA3"/>
    <w:rsid w:val="006B2EC1"/>
    <w:rsid w:val="006B2ECE"/>
    <w:rsid w:val="006B2F12"/>
    <w:rsid w:val="006B2F14"/>
    <w:rsid w:val="006B2F99"/>
    <w:rsid w:val="006B315B"/>
    <w:rsid w:val="006B328B"/>
    <w:rsid w:val="006B3422"/>
    <w:rsid w:val="006B3525"/>
    <w:rsid w:val="006B3809"/>
    <w:rsid w:val="006B3998"/>
    <w:rsid w:val="006B39B9"/>
    <w:rsid w:val="006B3A61"/>
    <w:rsid w:val="006B3B2B"/>
    <w:rsid w:val="006B3CD9"/>
    <w:rsid w:val="006B3D1E"/>
    <w:rsid w:val="006B3D7D"/>
    <w:rsid w:val="006B3DC9"/>
    <w:rsid w:val="006B3E40"/>
    <w:rsid w:val="006B4198"/>
    <w:rsid w:val="006B41E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E89"/>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13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ED2"/>
    <w:rsid w:val="006B6FA7"/>
    <w:rsid w:val="006B7063"/>
    <w:rsid w:val="006B7083"/>
    <w:rsid w:val="006B71AB"/>
    <w:rsid w:val="006B71ED"/>
    <w:rsid w:val="006B7261"/>
    <w:rsid w:val="006B7342"/>
    <w:rsid w:val="006B73BF"/>
    <w:rsid w:val="006B765D"/>
    <w:rsid w:val="006B76D9"/>
    <w:rsid w:val="006B77CC"/>
    <w:rsid w:val="006B7970"/>
    <w:rsid w:val="006B7A95"/>
    <w:rsid w:val="006B7ACE"/>
    <w:rsid w:val="006B7B5F"/>
    <w:rsid w:val="006B7BB4"/>
    <w:rsid w:val="006B7CED"/>
    <w:rsid w:val="006B7EA8"/>
    <w:rsid w:val="006B7F9E"/>
    <w:rsid w:val="006C0087"/>
    <w:rsid w:val="006C0128"/>
    <w:rsid w:val="006C0205"/>
    <w:rsid w:val="006C0372"/>
    <w:rsid w:val="006C05D8"/>
    <w:rsid w:val="006C0600"/>
    <w:rsid w:val="006C06AB"/>
    <w:rsid w:val="006C0732"/>
    <w:rsid w:val="006C07AE"/>
    <w:rsid w:val="006C0970"/>
    <w:rsid w:val="006C0AB2"/>
    <w:rsid w:val="006C0B11"/>
    <w:rsid w:val="006C0B7D"/>
    <w:rsid w:val="006C0C1A"/>
    <w:rsid w:val="006C0CB6"/>
    <w:rsid w:val="006C0D23"/>
    <w:rsid w:val="006C0DA5"/>
    <w:rsid w:val="006C0E43"/>
    <w:rsid w:val="006C0EF0"/>
    <w:rsid w:val="006C0F85"/>
    <w:rsid w:val="006C0FED"/>
    <w:rsid w:val="006C108A"/>
    <w:rsid w:val="006C13DD"/>
    <w:rsid w:val="006C1580"/>
    <w:rsid w:val="006C16C4"/>
    <w:rsid w:val="006C16EE"/>
    <w:rsid w:val="006C18FA"/>
    <w:rsid w:val="006C1947"/>
    <w:rsid w:val="006C1972"/>
    <w:rsid w:val="006C1A30"/>
    <w:rsid w:val="006C1A64"/>
    <w:rsid w:val="006C1B66"/>
    <w:rsid w:val="006C1E2C"/>
    <w:rsid w:val="006C1E36"/>
    <w:rsid w:val="006C1E89"/>
    <w:rsid w:val="006C1E8A"/>
    <w:rsid w:val="006C1F08"/>
    <w:rsid w:val="006C2074"/>
    <w:rsid w:val="006C208F"/>
    <w:rsid w:val="006C241E"/>
    <w:rsid w:val="006C24A8"/>
    <w:rsid w:val="006C24C4"/>
    <w:rsid w:val="006C2526"/>
    <w:rsid w:val="006C25F4"/>
    <w:rsid w:val="006C2752"/>
    <w:rsid w:val="006C27C2"/>
    <w:rsid w:val="006C2800"/>
    <w:rsid w:val="006C2831"/>
    <w:rsid w:val="006C293E"/>
    <w:rsid w:val="006C29D7"/>
    <w:rsid w:val="006C2AC9"/>
    <w:rsid w:val="006C2B0A"/>
    <w:rsid w:val="006C2B1B"/>
    <w:rsid w:val="006C2C7B"/>
    <w:rsid w:val="006C2D9A"/>
    <w:rsid w:val="006C2DB1"/>
    <w:rsid w:val="006C2DE1"/>
    <w:rsid w:val="006C2E1E"/>
    <w:rsid w:val="006C2E9D"/>
    <w:rsid w:val="006C2EC2"/>
    <w:rsid w:val="006C2EFD"/>
    <w:rsid w:val="006C2F41"/>
    <w:rsid w:val="006C3004"/>
    <w:rsid w:val="006C306C"/>
    <w:rsid w:val="006C307D"/>
    <w:rsid w:val="006C3231"/>
    <w:rsid w:val="006C325A"/>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52"/>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8DE"/>
    <w:rsid w:val="006C5A5E"/>
    <w:rsid w:val="006C5ABF"/>
    <w:rsid w:val="006C5AFD"/>
    <w:rsid w:val="006C5CEF"/>
    <w:rsid w:val="006C5DDB"/>
    <w:rsid w:val="006C5F9B"/>
    <w:rsid w:val="006C5FF3"/>
    <w:rsid w:val="006C6151"/>
    <w:rsid w:val="006C6236"/>
    <w:rsid w:val="006C62A9"/>
    <w:rsid w:val="006C62CB"/>
    <w:rsid w:val="006C635A"/>
    <w:rsid w:val="006C640D"/>
    <w:rsid w:val="006C64A9"/>
    <w:rsid w:val="006C6574"/>
    <w:rsid w:val="006C65ED"/>
    <w:rsid w:val="006C661B"/>
    <w:rsid w:val="006C6658"/>
    <w:rsid w:val="006C6663"/>
    <w:rsid w:val="006C66AD"/>
    <w:rsid w:val="006C66E6"/>
    <w:rsid w:val="006C66FD"/>
    <w:rsid w:val="006C67FE"/>
    <w:rsid w:val="006C6873"/>
    <w:rsid w:val="006C6966"/>
    <w:rsid w:val="006C69C5"/>
    <w:rsid w:val="006C6A93"/>
    <w:rsid w:val="006C6B7B"/>
    <w:rsid w:val="006C6B88"/>
    <w:rsid w:val="006C6C01"/>
    <w:rsid w:val="006C6DF9"/>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A2"/>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CE8"/>
    <w:rsid w:val="006D0D6C"/>
    <w:rsid w:val="006D0F81"/>
    <w:rsid w:val="006D100D"/>
    <w:rsid w:val="006D1073"/>
    <w:rsid w:val="006D11B7"/>
    <w:rsid w:val="006D11CA"/>
    <w:rsid w:val="006D124F"/>
    <w:rsid w:val="006D12D4"/>
    <w:rsid w:val="006D12D9"/>
    <w:rsid w:val="006D12EE"/>
    <w:rsid w:val="006D1339"/>
    <w:rsid w:val="006D1377"/>
    <w:rsid w:val="006D15DC"/>
    <w:rsid w:val="006D16D3"/>
    <w:rsid w:val="006D1768"/>
    <w:rsid w:val="006D1871"/>
    <w:rsid w:val="006D1973"/>
    <w:rsid w:val="006D1A35"/>
    <w:rsid w:val="006D1B79"/>
    <w:rsid w:val="006D1C12"/>
    <w:rsid w:val="006D1C1F"/>
    <w:rsid w:val="006D1C8F"/>
    <w:rsid w:val="006D1E2A"/>
    <w:rsid w:val="006D1F7F"/>
    <w:rsid w:val="006D2085"/>
    <w:rsid w:val="006D209C"/>
    <w:rsid w:val="006D22EB"/>
    <w:rsid w:val="006D2447"/>
    <w:rsid w:val="006D2464"/>
    <w:rsid w:val="006D24E0"/>
    <w:rsid w:val="006D255F"/>
    <w:rsid w:val="006D2592"/>
    <w:rsid w:val="006D2740"/>
    <w:rsid w:val="006D2808"/>
    <w:rsid w:val="006D2835"/>
    <w:rsid w:val="006D28D7"/>
    <w:rsid w:val="006D2920"/>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55"/>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D60"/>
    <w:rsid w:val="006D5F97"/>
    <w:rsid w:val="006D5FED"/>
    <w:rsid w:val="006D601B"/>
    <w:rsid w:val="006D6113"/>
    <w:rsid w:val="006D6134"/>
    <w:rsid w:val="006D6178"/>
    <w:rsid w:val="006D61C6"/>
    <w:rsid w:val="006D6319"/>
    <w:rsid w:val="006D666F"/>
    <w:rsid w:val="006D6838"/>
    <w:rsid w:val="006D6A3A"/>
    <w:rsid w:val="006D6B54"/>
    <w:rsid w:val="006D6BC8"/>
    <w:rsid w:val="006D6D59"/>
    <w:rsid w:val="006D6D5B"/>
    <w:rsid w:val="006D6FE3"/>
    <w:rsid w:val="006D7005"/>
    <w:rsid w:val="006D70C8"/>
    <w:rsid w:val="006D71DB"/>
    <w:rsid w:val="006D7201"/>
    <w:rsid w:val="006D7235"/>
    <w:rsid w:val="006D728C"/>
    <w:rsid w:val="006D73DF"/>
    <w:rsid w:val="006D73F3"/>
    <w:rsid w:val="006D7486"/>
    <w:rsid w:val="006D7521"/>
    <w:rsid w:val="006D7561"/>
    <w:rsid w:val="006D786A"/>
    <w:rsid w:val="006D7B0F"/>
    <w:rsid w:val="006D7D7B"/>
    <w:rsid w:val="006D7DF5"/>
    <w:rsid w:val="006D7E72"/>
    <w:rsid w:val="006E0145"/>
    <w:rsid w:val="006E01BC"/>
    <w:rsid w:val="006E02B8"/>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A45"/>
    <w:rsid w:val="006E2C21"/>
    <w:rsid w:val="006E2EB4"/>
    <w:rsid w:val="006E2FF2"/>
    <w:rsid w:val="006E3148"/>
    <w:rsid w:val="006E31AA"/>
    <w:rsid w:val="006E31B6"/>
    <w:rsid w:val="006E3228"/>
    <w:rsid w:val="006E3387"/>
    <w:rsid w:val="006E33D9"/>
    <w:rsid w:val="006E33F6"/>
    <w:rsid w:val="006E345E"/>
    <w:rsid w:val="006E3549"/>
    <w:rsid w:val="006E3634"/>
    <w:rsid w:val="006E363B"/>
    <w:rsid w:val="006E3AC9"/>
    <w:rsid w:val="006E3B0A"/>
    <w:rsid w:val="006E3B2D"/>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BC"/>
    <w:rsid w:val="006E4EC0"/>
    <w:rsid w:val="006E4EF9"/>
    <w:rsid w:val="006E53A9"/>
    <w:rsid w:val="006E53C0"/>
    <w:rsid w:val="006E544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2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E7E"/>
    <w:rsid w:val="006E7FA8"/>
    <w:rsid w:val="006E7FCD"/>
    <w:rsid w:val="006E7FF1"/>
    <w:rsid w:val="006F0123"/>
    <w:rsid w:val="006F0164"/>
    <w:rsid w:val="006F01F9"/>
    <w:rsid w:val="006F02D1"/>
    <w:rsid w:val="006F03DC"/>
    <w:rsid w:val="006F04C9"/>
    <w:rsid w:val="006F060F"/>
    <w:rsid w:val="006F063B"/>
    <w:rsid w:val="006F0670"/>
    <w:rsid w:val="006F0684"/>
    <w:rsid w:val="006F06CE"/>
    <w:rsid w:val="006F079F"/>
    <w:rsid w:val="006F07F7"/>
    <w:rsid w:val="006F0842"/>
    <w:rsid w:val="006F0A41"/>
    <w:rsid w:val="006F0C48"/>
    <w:rsid w:val="006F0D46"/>
    <w:rsid w:val="006F0DAA"/>
    <w:rsid w:val="006F0FEA"/>
    <w:rsid w:val="006F1122"/>
    <w:rsid w:val="006F139C"/>
    <w:rsid w:val="006F1403"/>
    <w:rsid w:val="006F1497"/>
    <w:rsid w:val="006F14EE"/>
    <w:rsid w:val="006F155C"/>
    <w:rsid w:val="006F1743"/>
    <w:rsid w:val="006F178A"/>
    <w:rsid w:val="006F17D6"/>
    <w:rsid w:val="006F1814"/>
    <w:rsid w:val="006F1847"/>
    <w:rsid w:val="006F18A5"/>
    <w:rsid w:val="006F18C5"/>
    <w:rsid w:val="006F1931"/>
    <w:rsid w:val="006F1A19"/>
    <w:rsid w:val="006F1A86"/>
    <w:rsid w:val="006F1A8E"/>
    <w:rsid w:val="006F1AD6"/>
    <w:rsid w:val="006F1BFE"/>
    <w:rsid w:val="006F1D6B"/>
    <w:rsid w:val="006F1D86"/>
    <w:rsid w:val="006F1DC7"/>
    <w:rsid w:val="006F1E76"/>
    <w:rsid w:val="006F1F9E"/>
    <w:rsid w:val="006F1FCC"/>
    <w:rsid w:val="006F2155"/>
    <w:rsid w:val="006F2241"/>
    <w:rsid w:val="006F232B"/>
    <w:rsid w:val="006F2338"/>
    <w:rsid w:val="006F2347"/>
    <w:rsid w:val="006F2397"/>
    <w:rsid w:val="006F24AB"/>
    <w:rsid w:val="006F24C5"/>
    <w:rsid w:val="006F25DA"/>
    <w:rsid w:val="006F277C"/>
    <w:rsid w:val="006F2841"/>
    <w:rsid w:val="006F292E"/>
    <w:rsid w:val="006F2954"/>
    <w:rsid w:val="006F297D"/>
    <w:rsid w:val="006F2ABC"/>
    <w:rsid w:val="006F2AC6"/>
    <w:rsid w:val="006F2B58"/>
    <w:rsid w:val="006F2B7A"/>
    <w:rsid w:val="006F2CF2"/>
    <w:rsid w:val="006F2D04"/>
    <w:rsid w:val="006F2D89"/>
    <w:rsid w:val="006F2E70"/>
    <w:rsid w:val="006F2EFA"/>
    <w:rsid w:val="006F2F69"/>
    <w:rsid w:val="006F312B"/>
    <w:rsid w:val="006F31F8"/>
    <w:rsid w:val="006F335D"/>
    <w:rsid w:val="006F35DC"/>
    <w:rsid w:val="006F3796"/>
    <w:rsid w:val="006F37DD"/>
    <w:rsid w:val="006F3881"/>
    <w:rsid w:val="006F38DA"/>
    <w:rsid w:val="006F39D1"/>
    <w:rsid w:val="006F3BEC"/>
    <w:rsid w:val="006F3D46"/>
    <w:rsid w:val="006F3DFC"/>
    <w:rsid w:val="006F3F17"/>
    <w:rsid w:val="006F3F44"/>
    <w:rsid w:val="006F400E"/>
    <w:rsid w:val="006F4160"/>
    <w:rsid w:val="006F41A8"/>
    <w:rsid w:val="006F42C7"/>
    <w:rsid w:val="006F4348"/>
    <w:rsid w:val="006F43F9"/>
    <w:rsid w:val="006F4472"/>
    <w:rsid w:val="006F44B8"/>
    <w:rsid w:val="006F44C4"/>
    <w:rsid w:val="006F46A0"/>
    <w:rsid w:val="006F472E"/>
    <w:rsid w:val="006F47A8"/>
    <w:rsid w:val="006F47B8"/>
    <w:rsid w:val="006F4800"/>
    <w:rsid w:val="006F49BA"/>
    <w:rsid w:val="006F49E1"/>
    <w:rsid w:val="006F49FA"/>
    <w:rsid w:val="006F4BCA"/>
    <w:rsid w:val="006F4D19"/>
    <w:rsid w:val="006F4D23"/>
    <w:rsid w:val="006F4DA0"/>
    <w:rsid w:val="006F4E99"/>
    <w:rsid w:val="006F5067"/>
    <w:rsid w:val="006F516E"/>
    <w:rsid w:val="006F5215"/>
    <w:rsid w:val="006F529D"/>
    <w:rsid w:val="006F52A5"/>
    <w:rsid w:val="006F55FB"/>
    <w:rsid w:val="006F5735"/>
    <w:rsid w:val="006F57B2"/>
    <w:rsid w:val="006F584F"/>
    <w:rsid w:val="006F58C0"/>
    <w:rsid w:val="006F590E"/>
    <w:rsid w:val="006F5A28"/>
    <w:rsid w:val="006F5B53"/>
    <w:rsid w:val="006F5D3C"/>
    <w:rsid w:val="006F5DBD"/>
    <w:rsid w:val="006F5EFE"/>
    <w:rsid w:val="006F60BA"/>
    <w:rsid w:val="006F60BB"/>
    <w:rsid w:val="006F60F8"/>
    <w:rsid w:val="006F61E7"/>
    <w:rsid w:val="006F6249"/>
    <w:rsid w:val="006F6298"/>
    <w:rsid w:val="006F634A"/>
    <w:rsid w:val="006F63B0"/>
    <w:rsid w:val="006F6486"/>
    <w:rsid w:val="006F6560"/>
    <w:rsid w:val="006F659B"/>
    <w:rsid w:val="006F66A8"/>
    <w:rsid w:val="006F66E8"/>
    <w:rsid w:val="006F6701"/>
    <w:rsid w:val="006F671F"/>
    <w:rsid w:val="006F68E8"/>
    <w:rsid w:val="006F6928"/>
    <w:rsid w:val="006F696C"/>
    <w:rsid w:val="006F6B29"/>
    <w:rsid w:val="006F6C31"/>
    <w:rsid w:val="006F6C69"/>
    <w:rsid w:val="006F6DDF"/>
    <w:rsid w:val="006F6EB4"/>
    <w:rsid w:val="006F6FD8"/>
    <w:rsid w:val="006F7055"/>
    <w:rsid w:val="006F7148"/>
    <w:rsid w:val="006F715E"/>
    <w:rsid w:val="006F7419"/>
    <w:rsid w:val="006F7474"/>
    <w:rsid w:val="006F76BD"/>
    <w:rsid w:val="006F789E"/>
    <w:rsid w:val="006F791C"/>
    <w:rsid w:val="006F7972"/>
    <w:rsid w:val="006F7A01"/>
    <w:rsid w:val="006F7A03"/>
    <w:rsid w:val="006F7A80"/>
    <w:rsid w:val="006F7B13"/>
    <w:rsid w:val="006F7B32"/>
    <w:rsid w:val="006F7CBD"/>
    <w:rsid w:val="006F7E26"/>
    <w:rsid w:val="006F7EAB"/>
    <w:rsid w:val="006F7EBA"/>
    <w:rsid w:val="006F7EE5"/>
    <w:rsid w:val="006F7F2A"/>
    <w:rsid w:val="00700025"/>
    <w:rsid w:val="00700072"/>
    <w:rsid w:val="00700073"/>
    <w:rsid w:val="0070018E"/>
    <w:rsid w:val="007003B2"/>
    <w:rsid w:val="00700412"/>
    <w:rsid w:val="0070054A"/>
    <w:rsid w:val="00700564"/>
    <w:rsid w:val="007005B5"/>
    <w:rsid w:val="007007F2"/>
    <w:rsid w:val="00700884"/>
    <w:rsid w:val="007008F6"/>
    <w:rsid w:val="00700C64"/>
    <w:rsid w:val="00700C6A"/>
    <w:rsid w:val="00700D86"/>
    <w:rsid w:val="00700E56"/>
    <w:rsid w:val="00700F87"/>
    <w:rsid w:val="00701021"/>
    <w:rsid w:val="0070106D"/>
    <w:rsid w:val="0070121B"/>
    <w:rsid w:val="0070124A"/>
    <w:rsid w:val="00701794"/>
    <w:rsid w:val="0070181C"/>
    <w:rsid w:val="0070185E"/>
    <w:rsid w:val="007019C4"/>
    <w:rsid w:val="00701A08"/>
    <w:rsid w:val="00701AA9"/>
    <w:rsid w:val="00701B57"/>
    <w:rsid w:val="00701CDA"/>
    <w:rsid w:val="00701CE2"/>
    <w:rsid w:val="00701D20"/>
    <w:rsid w:val="00701DB6"/>
    <w:rsid w:val="00701EBD"/>
    <w:rsid w:val="00701EC5"/>
    <w:rsid w:val="007020B4"/>
    <w:rsid w:val="007021FA"/>
    <w:rsid w:val="007022EF"/>
    <w:rsid w:val="00702320"/>
    <w:rsid w:val="00702385"/>
    <w:rsid w:val="00702413"/>
    <w:rsid w:val="007024AB"/>
    <w:rsid w:val="007025F6"/>
    <w:rsid w:val="00702898"/>
    <w:rsid w:val="007029C8"/>
    <w:rsid w:val="00702A29"/>
    <w:rsid w:val="00702A59"/>
    <w:rsid w:val="00702B44"/>
    <w:rsid w:val="00702B4C"/>
    <w:rsid w:val="00702C34"/>
    <w:rsid w:val="00702C3C"/>
    <w:rsid w:val="00702CB8"/>
    <w:rsid w:val="00702DE4"/>
    <w:rsid w:val="00702F37"/>
    <w:rsid w:val="00702FD2"/>
    <w:rsid w:val="00703104"/>
    <w:rsid w:val="0070317F"/>
    <w:rsid w:val="00703236"/>
    <w:rsid w:val="0070329B"/>
    <w:rsid w:val="00703444"/>
    <w:rsid w:val="00703469"/>
    <w:rsid w:val="007034D3"/>
    <w:rsid w:val="00703619"/>
    <w:rsid w:val="0070363C"/>
    <w:rsid w:val="00703660"/>
    <w:rsid w:val="00703677"/>
    <w:rsid w:val="00703696"/>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66D"/>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581"/>
    <w:rsid w:val="00705670"/>
    <w:rsid w:val="00705700"/>
    <w:rsid w:val="00705726"/>
    <w:rsid w:val="007057BB"/>
    <w:rsid w:val="00705817"/>
    <w:rsid w:val="00705990"/>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6A"/>
    <w:rsid w:val="007070D0"/>
    <w:rsid w:val="0070711B"/>
    <w:rsid w:val="00707184"/>
    <w:rsid w:val="00707247"/>
    <w:rsid w:val="007072E2"/>
    <w:rsid w:val="007073B8"/>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16"/>
    <w:rsid w:val="00710686"/>
    <w:rsid w:val="007106A3"/>
    <w:rsid w:val="007107F4"/>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3AD"/>
    <w:rsid w:val="007113CF"/>
    <w:rsid w:val="0071145B"/>
    <w:rsid w:val="00711493"/>
    <w:rsid w:val="007116F0"/>
    <w:rsid w:val="00711727"/>
    <w:rsid w:val="0071172A"/>
    <w:rsid w:val="007118B3"/>
    <w:rsid w:val="007118BD"/>
    <w:rsid w:val="007119B1"/>
    <w:rsid w:val="00711B13"/>
    <w:rsid w:val="00711B47"/>
    <w:rsid w:val="00711C6C"/>
    <w:rsid w:val="00711D46"/>
    <w:rsid w:val="00711E2D"/>
    <w:rsid w:val="00711ED3"/>
    <w:rsid w:val="00711F11"/>
    <w:rsid w:val="00711F28"/>
    <w:rsid w:val="00712126"/>
    <w:rsid w:val="007121A1"/>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2F"/>
    <w:rsid w:val="00713156"/>
    <w:rsid w:val="0071324A"/>
    <w:rsid w:val="007133E1"/>
    <w:rsid w:val="007134CE"/>
    <w:rsid w:val="00713536"/>
    <w:rsid w:val="0071381D"/>
    <w:rsid w:val="00713915"/>
    <w:rsid w:val="00713A34"/>
    <w:rsid w:val="00713A50"/>
    <w:rsid w:val="00713B0A"/>
    <w:rsid w:val="00713C76"/>
    <w:rsid w:val="00713C7A"/>
    <w:rsid w:val="00713CE6"/>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3BB"/>
    <w:rsid w:val="0071545E"/>
    <w:rsid w:val="0071545F"/>
    <w:rsid w:val="00715486"/>
    <w:rsid w:val="007156B5"/>
    <w:rsid w:val="00715718"/>
    <w:rsid w:val="0071577A"/>
    <w:rsid w:val="007157EA"/>
    <w:rsid w:val="0071593E"/>
    <w:rsid w:val="00715988"/>
    <w:rsid w:val="00715A35"/>
    <w:rsid w:val="00715A38"/>
    <w:rsid w:val="00715AE0"/>
    <w:rsid w:val="00715AF2"/>
    <w:rsid w:val="00715B40"/>
    <w:rsid w:val="00715B70"/>
    <w:rsid w:val="00715BE0"/>
    <w:rsid w:val="00715C25"/>
    <w:rsid w:val="00715CAD"/>
    <w:rsid w:val="00715D71"/>
    <w:rsid w:val="00715E17"/>
    <w:rsid w:val="00715E4B"/>
    <w:rsid w:val="00715EEA"/>
    <w:rsid w:val="00715FC1"/>
    <w:rsid w:val="0071602A"/>
    <w:rsid w:val="007161E2"/>
    <w:rsid w:val="00716222"/>
    <w:rsid w:val="00716278"/>
    <w:rsid w:val="0071646D"/>
    <w:rsid w:val="00716694"/>
    <w:rsid w:val="007166B5"/>
    <w:rsid w:val="0071676F"/>
    <w:rsid w:val="0071684C"/>
    <w:rsid w:val="0071691D"/>
    <w:rsid w:val="00716ACB"/>
    <w:rsid w:val="00716B9A"/>
    <w:rsid w:val="00716BCD"/>
    <w:rsid w:val="00716EEB"/>
    <w:rsid w:val="007170EB"/>
    <w:rsid w:val="0071711B"/>
    <w:rsid w:val="00717174"/>
    <w:rsid w:val="00717217"/>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CE4"/>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B45"/>
    <w:rsid w:val="00720C0B"/>
    <w:rsid w:val="00720DFB"/>
    <w:rsid w:val="00721171"/>
    <w:rsid w:val="007212E0"/>
    <w:rsid w:val="00721322"/>
    <w:rsid w:val="0072133A"/>
    <w:rsid w:val="00721493"/>
    <w:rsid w:val="007216F4"/>
    <w:rsid w:val="007217A1"/>
    <w:rsid w:val="007217DC"/>
    <w:rsid w:val="00721850"/>
    <w:rsid w:val="00721AA6"/>
    <w:rsid w:val="00721BE5"/>
    <w:rsid w:val="00721BFC"/>
    <w:rsid w:val="00721C21"/>
    <w:rsid w:val="00721C47"/>
    <w:rsid w:val="00721EC8"/>
    <w:rsid w:val="00721F67"/>
    <w:rsid w:val="0072204B"/>
    <w:rsid w:val="00722061"/>
    <w:rsid w:val="00722086"/>
    <w:rsid w:val="0072257B"/>
    <w:rsid w:val="0072264B"/>
    <w:rsid w:val="007226C8"/>
    <w:rsid w:val="007227EC"/>
    <w:rsid w:val="0072288A"/>
    <w:rsid w:val="007228D1"/>
    <w:rsid w:val="007229FE"/>
    <w:rsid w:val="00722C66"/>
    <w:rsid w:val="00722CB3"/>
    <w:rsid w:val="00722D86"/>
    <w:rsid w:val="00722F3F"/>
    <w:rsid w:val="007231E0"/>
    <w:rsid w:val="007231F7"/>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04"/>
    <w:rsid w:val="00723BE7"/>
    <w:rsid w:val="00723C7C"/>
    <w:rsid w:val="00723CC2"/>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4FE6"/>
    <w:rsid w:val="00725047"/>
    <w:rsid w:val="00725176"/>
    <w:rsid w:val="007251F3"/>
    <w:rsid w:val="0072530E"/>
    <w:rsid w:val="00725357"/>
    <w:rsid w:val="00725373"/>
    <w:rsid w:val="00725491"/>
    <w:rsid w:val="007254F0"/>
    <w:rsid w:val="007255F5"/>
    <w:rsid w:val="00725767"/>
    <w:rsid w:val="007257F9"/>
    <w:rsid w:val="00725801"/>
    <w:rsid w:val="0072588B"/>
    <w:rsid w:val="00725927"/>
    <w:rsid w:val="0072598D"/>
    <w:rsid w:val="00725A42"/>
    <w:rsid w:val="00725B3C"/>
    <w:rsid w:val="00725C55"/>
    <w:rsid w:val="00725DBB"/>
    <w:rsid w:val="00725FD1"/>
    <w:rsid w:val="00726104"/>
    <w:rsid w:val="00726162"/>
    <w:rsid w:val="007261BA"/>
    <w:rsid w:val="007261D7"/>
    <w:rsid w:val="007261EA"/>
    <w:rsid w:val="00726259"/>
    <w:rsid w:val="00726355"/>
    <w:rsid w:val="00726378"/>
    <w:rsid w:val="007264EE"/>
    <w:rsid w:val="00726529"/>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4BE"/>
    <w:rsid w:val="0073280E"/>
    <w:rsid w:val="00732838"/>
    <w:rsid w:val="007328D8"/>
    <w:rsid w:val="007328F2"/>
    <w:rsid w:val="007329F1"/>
    <w:rsid w:val="00732A01"/>
    <w:rsid w:val="00732A8C"/>
    <w:rsid w:val="00732B45"/>
    <w:rsid w:val="00732C21"/>
    <w:rsid w:val="00732D54"/>
    <w:rsid w:val="00732E25"/>
    <w:rsid w:val="0073318A"/>
    <w:rsid w:val="0073319A"/>
    <w:rsid w:val="00733291"/>
    <w:rsid w:val="0073332F"/>
    <w:rsid w:val="007333FE"/>
    <w:rsid w:val="00733541"/>
    <w:rsid w:val="00733571"/>
    <w:rsid w:val="007335B0"/>
    <w:rsid w:val="007335C6"/>
    <w:rsid w:val="007336E6"/>
    <w:rsid w:val="007337DB"/>
    <w:rsid w:val="00733842"/>
    <w:rsid w:val="0073385C"/>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4"/>
    <w:rsid w:val="00734999"/>
    <w:rsid w:val="007349A7"/>
    <w:rsid w:val="00734A7D"/>
    <w:rsid w:val="00734C0A"/>
    <w:rsid w:val="00734C64"/>
    <w:rsid w:val="00734C6B"/>
    <w:rsid w:val="00734CAB"/>
    <w:rsid w:val="00734DB8"/>
    <w:rsid w:val="00734E93"/>
    <w:rsid w:val="00734ED6"/>
    <w:rsid w:val="00734F22"/>
    <w:rsid w:val="00734F9D"/>
    <w:rsid w:val="00735042"/>
    <w:rsid w:val="007351E6"/>
    <w:rsid w:val="007352C4"/>
    <w:rsid w:val="00735332"/>
    <w:rsid w:val="0073565F"/>
    <w:rsid w:val="00735793"/>
    <w:rsid w:val="007357C0"/>
    <w:rsid w:val="00735818"/>
    <w:rsid w:val="00735826"/>
    <w:rsid w:val="007359E3"/>
    <w:rsid w:val="00735B38"/>
    <w:rsid w:val="00735B47"/>
    <w:rsid w:val="00735C80"/>
    <w:rsid w:val="00735CE6"/>
    <w:rsid w:val="00735D01"/>
    <w:rsid w:val="00735E70"/>
    <w:rsid w:val="00735EFA"/>
    <w:rsid w:val="00735FB7"/>
    <w:rsid w:val="00736069"/>
    <w:rsid w:val="007361AC"/>
    <w:rsid w:val="007361B3"/>
    <w:rsid w:val="007361EF"/>
    <w:rsid w:val="0073628D"/>
    <w:rsid w:val="00736330"/>
    <w:rsid w:val="00736587"/>
    <w:rsid w:val="0073659E"/>
    <w:rsid w:val="007365DC"/>
    <w:rsid w:val="00736655"/>
    <w:rsid w:val="007367AE"/>
    <w:rsid w:val="00736869"/>
    <w:rsid w:val="00736872"/>
    <w:rsid w:val="00736977"/>
    <w:rsid w:val="00736991"/>
    <w:rsid w:val="007369A3"/>
    <w:rsid w:val="00736A48"/>
    <w:rsid w:val="00736A79"/>
    <w:rsid w:val="00736D10"/>
    <w:rsid w:val="00736DA1"/>
    <w:rsid w:val="00736DC1"/>
    <w:rsid w:val="00736E54"/>
    <w:rsid w:val="00736E5E"/>
    <w:rsid w:val="00736F31"/>
    <w:rsid w:val="00736F38"/>
    <w:rsid w:val="0073707B"/>
    <w:rsid w:val="007370C6"/>
    <w:rsid w:val="00737138"/>
    <w:rsid w:val="007371B9"/>
    <w:rsid w:val="00737392"/>
    <w:rsid w:val="00737410"/>
    <w:rsid w:val="0073748C"/>
    <w:rsid w:val="00737492"/>
    <w:rsid w:val="007374E2"/>
    <w:rsid w:val="007377AA"/>
    <w:rsid w:val="0073798A"/>
    <w:rsid w:val="007379C0"/>
    <w:rsid w:val="00737AAE"/>
    <w:rsid w:val="00737C28"/>
    <w:rsid w:val="00737C74"/>
    <w:rsid w:val="00737C99"/>
    <w:rsid w:val="00737D9B"/>
    <w:rsid w:val="00737DF3"/>
    <w:rsid w:val="00737E7A"/>
    <w:rsid w:val="00737F0C"/>
    <w:rsid w:val="00740132"/>
    <w:rsid w:val="00740209"/>
    <w:rsid w:val="0074031D"/>
    <w:rsid w:val="00740340"/>
    <w:rsid w:val="0074038C"/>
    <w:rsid w:val="007403BE"/>
    <w:rsid w:val="00740422"/>
    <w:rsid w:val="007404EA"/>
    <w:rsid w:val="00740500"/>
    <w:rsid w:val="0074052D"/>
    <w:rsid w:val="00740575"/>
    <w:rsid w:val="007405A3"/>
    <w:rsid w:val="007405C2"/>
    <w:rsid w:val="007405F9"/>
    <w:rsid w:val="00740600"/>
    <w:rsid w:val="0074083E"/>
    <w:rsid w:val="00740887"/>
    <w:rsid w:val="007408BC"/>
    <w:rsid w:val="00740AE1"/>
    <w:rsid w:val="00740BA4"/>
    <w:rsid w:val="00740E5D"/>
    <w:rsid w:val="00740EB8"/>
    <w:rsid w:val="00740EF8"/>
    <w:rsid w:val="00740F79"/>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55E"/>
    <w:rsid w:val="0074263D"/>
    <w:rsid w:val="00742668"/>
    <w:rsid w:val="00742747"/>
    <w:rsid w:val="00742798"/>
    <w:rsid w:val="00742840"/>
    <w:rsid w:val="0074287C"/>
    <w:rsid w:val="00742AA7"/>
    <w:rsid w:val="00742B76"/>
    <w:rsid w:val="00742B8F"/>
    <w:rsid w:val="00742C2F"/>
    <w:rsid w:val="00742C4B"/>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C60"/>
    <w:rsid w:val="00743E48"/>
    <w:rsid w:val="00743E93"/>
    <w:rsid w:val="00743F83"/>
    <w:rsid w:val="00743F8F"/>
    <w:rsid w:val="00743FC3"/>
    <w:rsid w:val="00744055"/>
    <w:rsid w:val="0074415E"/>
    <w:rsid w:val="0074422A"/>
    <w:rsid w:val="007442D2"/>
    <w:rsid w:val="00744300"/>
    <w:rsid w:val="007443ED"/>
    <w:rsid w:val="00744453"/>
    <w:rsid w:val="00744706"/>
    <w:rsid w:val="00744734"/>
    <w:rsid w:val="00744A0A"/>
    <w:rsid w:val="00744A16"/>
    <w:rsid w:val="00744A26"/>
    <w:rsid w:val="00744AAE"/>
    <w:rsid w:val="00744B43"/>
    <w:rsid w:val="00744BAA"/>
    <w:rsid w:val="00744BC6"/>
    <w:rsid w:val="00744D11"/>
    <w:rsid w:val="00744D54"/>
    <w:rsid w:val="00744D8A"/>
    <w:rsid w:val="00744DC8"/>
    <w:rsid w:val="00744DCC"/>
    <w:rsid w:val="00744EDE"/>
    <w:rsid w:val="00744FF5"/>
    <w:rsid w:val="00745165"/>
    <w:rsid w:val="00745399"/>
    <w:rsid w:val="00745420"/>
    <w:rsid w:val="00745599"/>
    <w:rsid w:val="0074559D"/>
    <w:rsid w:val="00745623"/>
    <w:rsid w:val="00745723"/>
    <w:rsid w:val="007458BA"/>
    <w:rsid w:val="0074597F"/>
    <w:rsid w:val="00745A2F"/>
    <w:rsid w:val="00745A8F"/>
    <w:rsid w:val="00745B1E"/>
    <w:rsid w:val="00745B51"/>
    <w:rsid w:val="00745BDB"/>
    <w:rsid w:val="00745BE2"/>
    <w:rsid w:val="00745CD4"/>
    <w:rsid w:val="00746103"/>
    <w:rsid w:val="00746104"/>
    <w:rsid w:val="0074612C"/>
    <w:rsid w:val="00746276"/>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1A"/>
    <w:rsid w:val="00747B91"/>
    <w:rsid w:val="00747C20"/>
    <w:rsid w:val="00747C6C"/>
    <w:rsid w:val="00747DBB"/>
    <w:rsid w:val="00747F54"/>
    <w:rsid w:val="00750063"/>
    <w:rsid w:val="007501D8"/>
    <w:rsid w:val="007502AD"/>
    <w:rsid w:val="00750341"/>
    <w:rsid w:val="00750404"/>
    <w:rsid w:val="0075058E"/>
    <w:rsid w:val="00750729"/>
    <w:rsid w:val="007508E7"/>
    <w:rsid w:val="00750936"/>
    <w:rsid w:val="007509A6"/>
    <w:rsid w:val="007509AF"/>
    <w:rsid w:val="007509E3"/>
    <w:rsid w:val="00750A2A"/>
    <w:rsid w:val="00750AA2"/>
    <w:rsid w:val="00750CEF"/>
    <w:rsid w:val="00750CF8"/>
    <w:rsid w:val="00750E49"/>
    <w:rsid w:val="00750EFF"/>
    <w:rsid w:val="0075108B"/>
    <w:rsid w:val="007510A5"/>
    <w:rsid w:val="007511DF"/>
    <w:rsid w:val="00751215"/>
    <w:rsid w:val="0075121C"/>
    <w:rsid w:val="0075122D"/>
    <w:rsid w:val="007512F6"/>
    <w:rsid w:val="00751493"/>
    <w:rsid w:val="007516E5"/>
    <w:rsid w:val="007517E1"/>
    <w:rsid w:val="007518FF"/>
    <w:rsid w:val="00751964"/>
    <w:rsid w:val="007519BB"/>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7D4"/>
    <w:rsid w:val="0075386F"/>
    <w:rsid w:val="007538BE"/>
    <w:rsid w:val="007538D1"/>
    <w:rsid w:val="00753991"/>
    <w:rsid w:val="00753B02"/>
    <w:rsid w:val="00753BCA"/>
    <w:rsid w:val="00753BE0"/>
    <w:rsid w:val="00753CEE"/>
    <w:rsid w:val="00753D18"/>
    <w:rsid w:val="00753D88"/>
    <w:rsid w:val="0075419D"/>
    <w:rsid w:val="007541E3"/>
    <w:rsid w:val="00754224"/>
    <w:rsid w:val="0075426E"/>
    <w:rsid w:val="007544B4"/>
    <w:rsid w:val="007545B3"/>
    <w:rsid w:val="00754657"/>
    <w:rsid w:val="0075478A"/>
    <w:rsid w:val="007547E0"/>
    <w:rsid w:val="00754820"/>
    <w:rsid w:val="00754914"/>
    <w:rsid w:val="00754A2B"/>
    <w:rsid w:val="00754A72"/>
    <w:rsid w:val="00754AAE"/>
    <w:rsid w:val="00754C2E"/>
    <w:rsid w:val="00754C43"/>
    <w:rsid w:val="00754CED"/>
    <w:rsid w:val="00754DA8"/>
    <w:rsid w:val="00754DB4"/>
    <w:rsid w:val="00754FEB"/>
    <w:rsid w:val="00754FFA"/>
    <w:rsid w:val="007552A3"/>
    <w:rsid w:val="00755399"/>
    <w:rsid w:val="0075540E"/>
    <w:rsid w:val="007554DE"/>
    <w:rsid w:val="007554E2"/>
    <w:rsid w:val="00755514"/>
    <w:rsid w:val="0075552B"/>
    <w:rsid w:val="007555BE"/>
    <w:rsid w:val="0075565A"/>
    <w:rsid w:val="00755692"/>
    <w:rsid w:val="007556B4"/>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7FE"/>
    <w:rsid w:val="0075686A"/>
    <w:rsid w:val="0075689C"/>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80"/>
    <w:rsid w:val="007574FC"/>
    <w:rsid w:val="007576EF"/>
    <w:rsid w:val="0075777B"/>
    <w:rsid w:val="00757780"/>
    <w:rsid w:val="00757783"/>
    <w:rsid w:val="0075797A"/>
    <w:rsid w:val="00757A5C"/>
    <w:rsid w:val="00757B04"/>
    <w:rsid w:val="00757B36"/>
    <w:rsid w:val="00757BEA"/>
    <w:rsid w:val="00757BF3"/>
    <w:rsid w:val="00757C29"/>
    <w:rsid w:val="00757DFE"/>
    <w:rsid w:val="00757EE7"/>
    <w:rsid w:val="00757FFD"/>
    <w:rsid w:val="00760120"/>
    <w:rsid w:val="0076019E"/>
    <w:rsid w:val="0076042A"/>
    <w:rsid w:val="00760492"/>
    <w:rsid w:val="0076049E"/>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49"/>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4C5"/>
    <w:rsid w:val="00764559"/>
    <w:rsid w:val="0076459D"/>
    <w:rsid w:val="00764728"/>
    <w:rsid w:val="007649A8"/>
    <w:rsid w:val="007649D7"/>
    <w:rsid w:val="00764AF0"/>
    <w:rsid w:val="00764B71"/>
    <w:rsid w:val="00764C31"/>
    <w:rsid w:val="00764DAF"/>
    <w:rsid w:val="00764E21"/>
    <w:rsid w:val="00765043"/>
    <w:rsid w:val="00765089"/>
    <w:rsid w:val="0076528D"/>
    <w:rsid w:val="00765296"/>
    <w:rsid w:val="007652E9"/>
    <w:rsid w:val="00765314"/>
    <w:rsid w:val="00765387"/>
    <w:rsid w:val="007653E2"/>
    <w:rsid w:val="00765439"/>
    <w:rsid w:val="0076550B"/>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BE6"/>
    <w:rsid w:val="00765C11"/>
    <w:rsid w:val="00765C4B"/>
    <w:rsid w:val="00765CC5"/>
    <w:rsid w:val="00765CD2"/>
    <w:rsid w:val="00765D25"/>
    <w:rsid w:val="00765D72"/>
    <w:rsid w:val="00765E34"/>
    <w:rsid w:val="00765E68"/>
    <w:rsid w:val="00765F0D"/>
    <w:rsid w:val="0076600B"/>
    <w:rsid w:val="0076601B"/>
    <w:rsid w:val="0076609B"/>
    <w:rsid w:val="007660AF"/>
    <w:rsid w:val="00766153"/>
    <w:rsid w:val="007662A8"/>
    <w:rsid w:val="007662EA"/>
    <w:rsid w:val="007663A0"/>
    <w:rsid w:val="00766420"/>
    <w:rsid w:val="00766525"/>
    <w:rsid w:val="007665A0"/>
    <w:rsid w:val="007665CD"/>
    <w:rsid w:val="007665DE"/>
    <w:rsid w:val="007667AF"/>
    <w:rsid w:val="00766881"/>
    <w:rsid w:val="007669A5"/>
    <w:rsid w:val="00766A5D"/>
    <w:rsid w:val="00766AE3"/>
    <w:rsid w:val="00766C07"/>
    <w:rsid w:val="00766C8B"/>
    <w:rsid w:val="00766E4F"/>
    <w:rsid w:val="00766E62"/>
    <w:rsid w:val="00766F7C"/>
    <w:rsid w:val="007670D0"/>
    <w:rsid w:val="007670DC"/>
    <w:rsid w:val="007671A8"/>
    <w:rsid w:val="0076729D"/>
    <w:rsid w:val="0076729F"/>
    <w:rsid w:val="007672F2"/>
    <w:rsid w:val="00767326"/>
    <w:rsid w:val="007674A4"/>
    <w:rsid w:val="0076750E"/>
    <w:rsid w:val="0076753C"/>
    <w:rsid w:val="00767651"/>
    <w:rsid w:val="007676B0"/>
    <w:rsid w:val="007676EF"/>
    <w:rsid w:val="007677B9"/>
    <w:rsid w:val="007677C3"/>
    <w:rsid w:val="007679EB"/>
    <w:rsid w:val="00767B3C"/>
    <w:rsid w:val="00767B79"/>
    <w:rsid w:val="00767BFF"/>
    <w:rsid w:val="00767EE7"/>
    <w:rsid w:val="00767EFA"/>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4F"/>
    <w:rsid w:val="00771267"/>
    <w:rsid w:val="0077151D"/>
    <w:rsid w:val="0077174F"/>
    <w:rsid w:val="00771795"/>
    <w:rsid w:val="0077183A"/>
    <w:rsid w:val="00771A10"/>
    <w:rsid w:val="00771A63"/>
    <w:rsid w:val="00771E09"/>
    <w:rsid w:val="00771F5F"/>
    <w:rsid w:val="00772020"/>
    <w:rsid w:val="00772177"/>
    <w:rsid w:val="007721A6"/>
    <w:rsid w:val="00772378"/>
    <w:rsid w:val="00772474"/>
    <w:rsid w:val="00772514"/>
    <w:rsid w:val="00772608"/>
    <w:rsid w:val="00772670"/>
    <w:rsid w:val="007727AD"/>
    <w:rsid w:val="007727D2"/>
    <w:rsid w:val="00772901"/>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BB"/>
    <w:rsid w:val="00773AEF"/>
    <w:rsid w:val="00773C35"/>
    <w:rsid w:val="00773C68"/>
    <w:rsid w:val="00773CD9"/>
    <w:rsid w:val="00773D03"/>
    <w:rsid w:val="00773D4C"/>
    <w:rsid w:val="00773F6F"/>
    <w:rsid w:val="00774081"/>
    <w:rsid w:val="00774298"/>
    <w:rsid w:val="007742C7"/>
    <w:rsid w:val="007743B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96"/>
    <w:rsid w:val="007754FA"/>
    <w:rsid w:val="007754FC"/>
    <w:rsid w:val="00775534"/>
    <w:rsid w:val="0077564F"/>
    <w:rsid w:val="007756D8"/>
    <w:rsid w:val="0077570C"/>
    <w:rsid w:val="00775753"/>
    <w:rsid w:val="00775754"/>
    <w:rsid w:val="00775908"/>
    <w:rsid w:val="00775A12"/>
    <w:rsid w:val="00775C46"/>
    <w:rsid w:val="00775F53"/>
    <w:rsid w:val="00775F7F"/>
    <w:rsid w:val="00776091"/>
    <w:rsid w:val="00776116"/>
    <w:rsid w:val="007761AE"/>
    <w:rsid w:val="00776242"/>
    <w:rsid w:val="00776286"/>
    <w:rsid w:val="0077633B"/>
    <w:rsid w:val="007763B4"/>
    <w:rsid w:val="0077641B"/>
    <w:rsid w:val="0077646E"/>
    <w:rsid w:val="007765E3"/>
    <w:rsid w:val="007766AF"/>
    <w:rsid w:val="00776707"/>
    <w:rsid w:val="00776766"/>
    <w:rsid w:val="007768C5"/>
    <w:rsid w:val="007768F1"/>
    <w:rsid w:val="007769DC"/>
    <w:rsid w:val="00776A48"/>
    <w:rsid w:val="00776BBC"/>
    <w:rsid w:val="00776BD6"/>
    <w:rsid w:val="00776CA9"/>
    <w:rsid w:val="00776D62"/>
    <w:rsid w:val="00776FB7"/>
    <w:rsid w:val="007770DD"/>
    <w:rsid w:val="00777111"/>
    <w:rsid w:val="0077718C"/>
    <w:rsid w:val="0077718E"/>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04"/>
    <w:rsid w:val="0078045A"/>
    <w:rsid w:val="007805EA"/>
    <w:rsid w:val="007806A7"/>
    <w:rsid w:val="007806D3"/>
    <w:rsid w:val="007807C0"/>
    <w:rsid w:val="0078083F"/>
    <w:rsid w:val="00780942"/>
    <w:rsid w:val="007809DA"/>
    <w:rsid w:val="00780B16"/>
    <w:rsid w:val="00780B28"/>
    <w:rsid w:val="00780B72"/>
    <w:rsid w:val="00780BF6"/>
    <w:rsid w:val="00780D85"/>
    <w:rsid w:val="00780EEA"/>
    <w:rsid w:val="0078106A"/>
    <w:rsid w:val="00781185"/>
    <w:rsid w:val="007811C1"/>
    <w:rsid w:val="007811DD"/>
    <w:rsid w:val="00781298"/>
    <w:rsid w:val="007812AA"/>
    <w:rsid w:val="007812BA"/>
    <w:rsid w:val="00781512"/>
    <w:rsid w:val="00781657"/>
    <w:rsid w:val="00781691"/>
    <w:rsid w:val="00781744"/>
    <w:rsid w:val="00781777"/>
    <w:rsid w:val="007817C2"/>
    <w:rsid w:val="007817CF"/>
    <w:rsid w:val="007817D0"/>
    <w:rsid w:val="007818F6"/>
    <w:rsid w:val="00781A65"/>
    <w:rsid w:val="00781B32"/>
    <w:rsid w:val="00781B6B"/>
    <w:rsid w:val="00781B7F"/>
    <w:rsid w:val="00781B8D"/>
    <w:rsid w:val="00781D0B"/>
    <w:rsid w:val="00781D11"/>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C71"/>
    <w:rsid w:val="00782E01"/>
    <w:rsid w:val="00782EAB"/>
    <w:rsid w:val="00783040"/>
    <w:rsid w:val="00783062"/>
    <w:rsid w:val="007830B1"/>
    <w:rsid w:val="00783165"/>
    <w:rsid w:val="0078323E"/>
    <w:rsid w:val="0078328D"/>
    <w:rsid w:val="007832B4"/>
    <w:rsid w:val="00783443"/>
    <w:rsid w:val="00783457"/>
    <w:rsid w:val="00783482"/>
    <w:rsid w:val="00783615"/>
    <w:rsid w:val="007837A2"/>
    <w:rsid w:val="0078394F"/>
    <w:rsid w:val="00783B5E"/>
    <w:rsid w:val="00783C54"/>
    <w:rsid w:val="00783CDB"/>
    <w:rsid w:val="00783D05"/>
    <w:rsid w:val="00783DD1"/>
    <w:rsid w:val="007842E4"/>
    <w:rsid w:val="00784337"/>
    <w:rsid w:val="0078476B"/>
    <w:rsid w:val="007847C5"/>
    <w:rsid w:val="00784BA2"/>
    <w:rsid w:val="00784F2D"/>
    <w:rsid w:val="00784F86"/>
    <w:rsid w:val="00785012"/>
    <w:rsid w:val="00785076"/>
    <w:rsid w:val="0078511C"/>
    <w:rsid w:val="007854B1"/>
    <w:rsid w:val="00785524"/>
    <w:rsid w:val="00785571"/>
    <w:rsid w:val="00785587"/>
    <w:rsid w:val="007855B6"/>
    <w:rsid w:val="00785665"/>
    <w:rsid w:val="00785738"/>
    <w:rsid w:val="0078574A"/>
    <w:rsid w:val="007857FE"/>
    <w:rsid w:val="0078586E"/>
    <w:rsid w:val="00785995"/>
    <w:rsid w:val="007859A0"/>
    <w:rsid w:val="00785A40"/>
    <w:rsid w:val="00785B8B"/>
    <w:rsid w:val="00785BD1"/>
    <w:rsid w:val="00785D5F"/>
    <w:rsid w:val="00785DF3"/>
    <w:rsid w:val="00785F38"/>
    <w:rsid w:val="00786004"/>
    <w:rsid w:val="00786109"/>
    <w:rsid w:val="00786119"/>
    <w:rsid w:val="00786175"/>
    <w:rsid w:val="00786187"/>
    <w:rsid w:val="0078621E"/>
    <w:rsid w:val="007863F0"/>
    <w:rsid w:val="007864EC"/>
    <w:rsid w:val="00786573"/>
    <w:rsid w:val="00786641"/>
    <w:rsid w:val="0078678F"/>
    <w:rsid w:val="007867E5"/>
    <w:rsid w:val="0078693A"/>
    <w:rsid w:val="00786964"/>
    <w:rsid w:val="00786CAA"/>
    <w:rsid w:val="00786D70"/>
    <w:rsid w:val="00786F07"/>
    <w:rsid w:val="00787011"/>
    <w:rsid w:val="007871A8"/>
    <w:rsid w:val="007871EA"/>
    <w:rsid w:val="007873B0"/>
    <w:rsid w:val="007875F2"/>
    <w:rsid w:val="00787686"/>
    <w:rsid w:val="0078768C"/>
    <w:rsid w:val="00787797"/>
    <w:rsid w:val="007877FC"/>
    <w:rsid w:val="00787994"/>
    <w:rsid w:val="00787E66"/>
    <w:rsid w:val="0079006A"/>
    <w:rsid w:val="007901DF"/>
    <w:rsid w:val="00790309"/>
    <w:rsid w:val="00790310"/>
    <w:rsid w:val="00790329"/>
    <w:rsid w:val="00790572"/>
    <w:rsid w:val="007905AE"/>
    <w:rsid w:val="0079066D"/>
    <w:rsid w:val="00790838"/>
    <w:rsid w:val="00790B18"/>
    <w:rsid w:val="00790CEA"/>
    <w:rsid w:val="00790D27"/>
    <w:rsid w:val="00790D7E"/>
    <w:rsid w:val="00790F10"/>
    <w:rsid w:val="00790F95"/>
    <w:rsid w:val="00791058"/>
    <w:rsid w:val="007910F6"/>
    <w:rsid w:val="007914DC"/>
    <w:rsid w:val="00791591"/>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34F"/>
    <w:rsid w:val="007923DA"/>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703"/>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51D"/>
    <w:rsid w:val="007946B3"/>
    <w:rsid w:val="0079485D"/>
    <w:rsid w:val="007948B6"/>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5"/>
    <w:rsid w:val="0079522B"/>
    <w:rsid w:val="00795308"/>
    <w:rsid w:val="0079531F"/>
    <w:rsid w:val="0079544C"/>
    <w:rsid w:val="00795511"/>
    <w:rsid w:val="0079554A"/>
    <w:rsid w:val="0079555F"/>
    <w:rsid w:val="00795678"/>
    <w:rsid w:val="007956F9"/>
    <w:rsid w:val="007957D4"/>
    <w:rsid w:val="007957F9"/>
    <w:rsid w:val="00795826"/>
    <w:rsid w:val="00795854"/>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18"/>
    <w:rsid w:val="007962AA"/>
    <w:rsid w:val="0079647F"/>
    <w:rsid w:val="00796529"/>
    <w:rsid w:val="00796644"/>
    <w:rsid w:val="00796737"/>
    <w:rsid w:val="0079676D"/>
    <w:rsid w:val="007967AC"/>
    <w:rsid w:val="0079683A"/>
    <w:rsid w:val="007969D5"/>
    <w:rsid w:val="00796B49"/>
    <w:rsid w:val="00796CFB"/>
    <w:rsid w:val="00796DFB"/>
    <w:rsid w:val="00796F66"/>
    <w:rsid w:val="0079704E"/>
    <w:rsid w:val="0079710A"/>
    <w:rsid w:val="0079713F"/>
    <w:rsid w:val="0079715E"/>
    <w:rsid w:val="00797184"/>
    <w:rsid w:val="00797191"/>
    <w:rsid w:val="00797231"/>
    <w:rsid w:val="00797307"/>
    <w:rsid w:val="00797321"/>
    <w:rsid w:val="00797389"/>
    <w:rsid w:val="0079744C"/>
    <w:rsid w:val="00797570"/>
    <w:rsid w:val="007975CB"/>
    <w:rsid w:val="00797791"/>
    <w:rsid w:val="00797802"/>
    <w:rsid w:val="007978C3"/>
    <w:rsid w:val="00797923"/>
    <w:rsid w:val="00797A21"/>
    <w:rsid w:val="00797A81"/>
    <w:rsid w:val="00797BC8"/>
    <w:rsid w:val="00797C0E"/>
    <w:rsid w:val="00797CE6"/>
    <w:rsid w:val="00797D5B"/>
    <w:rsid w:val="00797EC9"/>
    <w:rsid w:val="00797F08"/>
    <w:rsid w:val="00797F68"/>
    <w:rsid w:val="007A011E"/>
    <w:rsid w:val="007A0185"/>
    <w:rsid w:val="007A01A7"/>
    <w:rsid w:val="007A01C8"/>
    <w:rsid w:val="007A02A9"/>
    <w:rsid w:val="007A02D7"/>
    <w:rsid w:val="007A0382"/>
    <w:rsid w:val="007A043C"/>
    <w:rsid w:val="007A048B"/>
    <w:rsid w:val="007A05C5"/>
    <w:rsid w:val="007A05FE"/>
    <w:rsid w:val="007A0637"/>
    <w:rsid w:val="007A067B"/>
    <w:rsid w:val="007A072D"/>
    <w:rsid w:val="007A0873"/>
    <w:rsid w:val="007A0A88"/>
    <w:rsid w:val="007A0B33"/>
    <w:rsid w:val="007A0B3F"/>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79"/>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3A"/>
    <w:rsid w:val="007A24AB"/>
    <w:rsid w:val="007A24C3"/>
    <w:rsid w:val="007A252D"/>
    <w:rsid w:val="007A25A3"/>
    <w:rsid w:val="007A2645"/>
    <w:rsid w:val="007A264E"/>
    <w:rsid w:val="007A2837"/>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383"/>
    <w:rsid w:val="007A3444"/>
    <w:rsid w:val="007A3616"/>
    <w:rsid w:val="007A36B7"/>
    <w:rsid w:val="007A37E2"/>
    <w:rsid w:val="007A3870"/>
    <w:rsid w:val="007A38CA"/>
    <w:rsid w:val="007A39F8"/>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33"/>
    <w:rsid w:val="007A5398"/>
    <w:rsid w:val="007A5444"/>
    <w:rsid w:val="007A5492"/>
    <w:rsid w:val="007A54CA"/>
    <w:rsid w:val="007A5534"/>
    <w:rsid w:val="007A565A"/>
    <w:rsid w:val="007A5695"/>
    <w:rsid w:val="007A5753"/>
    <w:rsid w:val="007A57AA"/>
    <w:rsid w:val="007A583F"/>
    <w:rsid w:val="007A5872"/>
    <w:rsid w:val="007A58BA"/>
    <w:rsid w:val="007A58F3"/>
    <w:rsid w:val="007A5927"/>
    <w:rsid w:val="007A5943"/>
    <w:rsid w:val="007A5A26"/>
    <w:rsid w:val="007A5B2C"/>
    <w:rsid w:val="007A5B7A"/>
    <w:rsid w:val="007A5C6A"/>
    <w:rsid w:val="007A5D03"/>
    <w:rsid w:val="007A5FAF"/>
    <w:rsid w:val="007A6007"/>
    <w:rsid w:val="007A60C2"/>
    <w:rsid w:val="007A61C7"/>
    <w:rsid w:val="007A61E2"/>
    <w:rsid w:val="007A63EF"/>
    <w:rsid w:val="007A6436"/>
    <w:rsid w:val="007A65B7"/>
    <w:rsid w:val="007A65F6"/>
    <w:rsid w:val="007A6700"/>
    <w:rsid w:val="007A68A1"/>
    <w:rsid w:val="007A68C6"/>
    <w:rsid w:val="007A69A6"/>
    <w:rsid w:val="007A6AB2"/>
    <w:rsid w:val="007A6B34"/>
    <w:rsid w:val="007A6B69"/>
    <w:rsid w:val="007A6F60"/>
    <w:rsid w:val="007A7033"/>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87D"/>
    <w:rsid w:val="007A792E"/>
    <w:rsid w:val="007A7956"/>
    <w:rsid w:val="007A796E"/>
    <w:rsid w:val="007A79E1"/>
    <w:rsid w:val="007A7B9D"/>
    <w:rsid w:val="007A7C4E"/>
    <w:rsid w:val="007A7C8C"/>
    <w:rsid w:val="007A7CE2"/>
    <w:rsid w:val="007A7D4F"/>
    <w:rsid w:val="007A7D82"/>
    <w:rsid w:val="007A7DDA"/>
    <w:rsid w:val="007A7DF0"/>
    <w:rsid w:val="007A7E3D"/>
    <w:rsid w:val="007A7E63"/>
    <w:rsid w:val="007A7F4B"/>
    <w:rsid w:val="007A7F8E"/>
    <w:rsid w:val="007B000E"/>
    <w:rsid w:val="007B00E5"/>
    <w:rsid w:val="007B0152"/>
    <w:rsid w:val="007B02C8"/>
    <w:rsid w:val="007B039D"/>
    <w:rsid w:val="007B03A4"/>
    <w:rsid w:val="007B0486"/>
    <w:rsid w:val="007B048D"/>
    <w:rsid w:val="007B04C7"/>
    <w:rsid w:val="007B0640"/>
    <w:rsid w:val="007B0683"/>
    <w:rsid w:val="007B0755"/>
    <w:rsid w:val="007B0929"/>
    <w:rsid w:val="007B0952"/>
    <w:rsid w:val="007B0A14"/>
    <w:rsid w:val="007B0A70"/>
    <w:rsid w:val="007B0AB2"/>
    <w:rsid w:val="007B0B00"/>
    <w:rsid w:val="007B0D66"/>
    <w:rsid w:val="007B0DD4"/>
    <w:rsid w:val="007B0DDD"/>
    <w:rsid w:val="007B0E56"/>
    <w:rsid w:val="007B0F53"/>
    <w:rsid w:val="007B0FEF"/>
    <w:rsid w:val="007B1034"/>
    <w:rsid w:val="007B148F"/>
    <w:rsid w:val="007B15C7"/>
    <w:rsid w:val="007B1644"/>
    <w:rsid w:val="007B17BF"/>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8FD"/>
    <w:rsid w:val="007B2ABB"/>
    <w:rsid w:val="007B2C73"/>
    <w:rsid w:val="007B2DA7"/>
    <w:rsid w:val="007B2DC4"/>
    <w:rsid w:val="007B2F9C"/>
    <w:rsid w:val="007B2FAA"/>
    <w:rsid w:val="007B2FB5"/>
    <w:rsid w:val="007B3068"/>
    <w:rsid w:val="007B318B"/>
    <w:rsid w:val="007B31F2"/>
    <w:rsid w:val="007B3248"/>
    <w:rsid w:val="007B324B"/>
    <w:rsid w:val="007B334D"/>
    <w:rsid w:val="007B36AA"/>
    <w:rsid w:val="007B372A"/>
    <w:rsid w:val="007B38AE"/>
    <w:rsid w:val="007B3987"/>
    <w:rsid w:val="007B39E7"/>
    <w:rsid w:val="007B39FB"/>
    <w:rsid w:val="007B3A50"/>
    <w:rsid w:val="007B3B32"/>
    <w:rsid w:val="007B3B76"/>
    <w:rsid w:val="007B3B96"/>
    <w:rsid w:val="007B3BBD"/>
    <w:rsid w:val="007B3C92"/>
    <w:rsid w:val="007B3E46"/>
    <w:rsid w:val="007B3F55"/>
    <w:rsid w:val="007B403D"/>
    <w:rsid w:val="007B40BC"/>
    <w:rsid w:val="007B4110"/>
    <w:rsid w:val="007B4252"/>
    <w:rsid w:val="007B4290"/>
    <w:rsid w:val="007B4395"/>
    <w:rsid w:val="007B43DD"/>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E2F"/>
    <w:rsid w:val="007B4F33"/>
    <w:rsid w:val="007B4FC8"/>
    <w:rsid w:val="007B5061"/>
    <w:rsid w:val="007B521C"/>
    <w:rsid w:val="007B52E6"/>
    <w:rsid w:val="007B5425"/>
    <w:rsid w:val="007B545D"/>
    <w:rsid w:val="007B54E1"/>
    <w:rsid w:val="007B5542"/>
    <w:rsid w:val="007B5692"/>
    <w:rsid w:val="007B58AC"/>
    <w:rsid w:val="007B593E"/>
    <w:rsid w:val="007B5A48"/>
    <w:rsid w:val="007B5A8C"/>
    <w:rsid w:val="007B5C27"/>
    <w:rsid w:val="007B5CAE"/>
    <w:rsid w:val="007B5D93"/>
    <w:rsid w:val="007B5D9F"/>
    <w:rsid w:val="007B5F06"/>
    <w:rsid w:val="007B5F8E"/>
    <w:rsid w:val="007B60F8"/>
    <w:rsid w:val="007B631C"/>
    <w:rsid w:val="007B6431"/>
    <w:rsid w:val="007B647B"/>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07A"/>
    <w:rsid w:val="007B70BB"/>
    <w:rsid w:val="007B71BA"/>
    <w:rsid w:val="007B729B"/>
    <w:rsid w:val="007B736B"/>
    <w:rsid w:val="007B740D"/>
    <w:rsid w:val="007B7415"/>
    <w:rsid w:val="007B7502"/>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C00"/>
    <w:rsid w:val="007C0D76"/>
    <w:rsid w:val="007C104F"/>
    <w:rsid w:val="007C1137"/>
    <w:rsid w:val="007C1270"/>
    <w:rsid w:val="007C1389"/>
    <w:rsid w:val="007C14E6"/>
    <w:rsid w:val="007C1671"/>
    <w:rsid w:val="007C1746"/>
    <w:rsid w:val="007C1854"/>
    <w:rsid w:val="007C1AED"/>
    <w:rsid w:val="007C1BF6"/>
    <w:rsid w:val="007C1CE8"/>
    <w:rsid w:val="007C1D69"/>
    <w:rsid w:val="007C1D93"/>
    <w:rsid w:val="007C1DDC"/>
    <w:rsid w:val="007C1E76"/>
    <w:rsid w:val="007C1FFB"/>
    <w:rsid w:val="007C204A"/>
    <w:rsid w:val="007C249B"/>
    <w:rsid w:val="007C24F0"/>
    <w:rsid w:val="007C2570"/>
    <w:rsid w:val="007C270F"/>
    <w:rsid w:val="007C28B4"/>
    <w:rsid w:val="007C29A8"/>
    <w:rsid w:val="007C2C6D"/>
    <w:rsid w:val="007C2CDD"/>
    <w:rsid w:val="007C2E32"/>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2F3"/>
    <w:rsid w:val="007C437F"/>
    <w:rsid w:val="007C456B"/>
    <w:rsid w:val="007C4706"/>
    <w:rsid w:val="007C472C"/>
    <w:rsid w:val="007C477C"/>
    <w:rsid w:val="007C4848"/>
    <w:rsid w:val="007C484E"/>
    <w:rsid w:val="007C4882"/>
    <w:rsid w:val="007C4995"/>
    <w:rsid w:val="007C49C8"/>
    <w:rsid w:val="007C4AB5"/>
    <w:rsid w:val="007C4C81"/>
    <w:rsid w:val="007C4F27"/>
    <w:rsid w:val="007C5214"/>
    <w:rsid w:val="007C527B"/>
    <w:rsid w:val="007C52F4"/>
    <w:rsid w:val="007C5349"/>
    <w:rsid w:val="007C538C"/>
    <w:rsid w:val="007C53C0"/>
    <w:rsid w:val="007C541F"/>
    <w:rsid w:val="007C5447"/>
    <w:rsid w:val="007C54C4"/>
    <w:rsid w:val="007C5588"/>
    <w:rsid w:val="007C55FE"/>
    <w:rsid w:val="007C575E"/>
    <w:rsid w:val="007C5881"/>
    <w:rsid w:val="007C5931"/>
    <w:rsid w:val="007C5983"/>
    <w:rsid w:val="007C5B50"/>
    <w:rsid w:val="007C5CBB"/>
    <w:rsid w:val="007C5DA8"/>
    <w:rsid w:val="007C606B"/>
    <w:rsid w:val="007C6073"/>
    <w:rsid w:val="007C6263"/>
    <w:rsid w:val="007C62B3"/>
    <w:rsid w:val="007C63AF"/>
    <w:rsid w:val="007C63B9"/>
    <w:rsid w:val="007C63BE"/>
    <w:rsid w:val="007C6550"/>
    <w:rsid w:val="007C6558"/>
    <w:rsid w:val="007C67FB"/>
    <w:rsid w:val="007C6984"/>
    <w:rsid w:val="007C69F3"/>
    <w:rsid w:val="007C6A37"/>
    <w:rsid w:val="007C6B64"/>
    <w:rsid w:val="007C6BEB"/>
    <w:rsid w:val="007C6BF7"/>
    <w:rsid w:val="007C6C1A"/>
    <w:rsid w:val="007C6CC1"/>
    <w:rsid w:val="007C6CE8"/>
    <w:rsid w:val="007C6DDD"/>
    <w:rsid w:val="007C6F0F"/>
    <w:rsid w:val="007C6FAB"/>
    <w:rsid w:val="007C6FE5"/>
    <w:rsid w:val="007C7067"/>
    <w:rsid w:val="007C70AD"/>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48E"/>
    <w:rsid w:val="007D051C"/>
    <w:rsid w:val="007D0596"/>
    <w:rsid w:val="007D0624"/>
    <w:rsid w:val="007D075D"/>
    <w:rsid w:val="007D089F"/>
    <w:rsid w:val="007D08A8"/>
    <w:rsid w:val="007D090E"/>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02"/>
    <w:rsid w:val="007D2330"/>
    <w:rsid w:val="007D2378"/>
    <w:rsid w:val="007D2437"/>
    <w:rsid w:val="007D244F"/>
    <w:rsid w:val="007D2459"/>
    <w:rsid w:val="007D2514"/>
    <w:rsid w:val="007D261C"/>
    <w:rsid w:val="007D2637"/>
    <w:rsid w:val="007D2793"/>
    <w:rsid w:val="007D28A3"/>
    <w:rsid w:val="007D2951"/>
    <w:rsid w:val="007D2954"/>
    <w:rsid w:val="007D2A65"/>
    <w:rsid w:val="007D2AE9"/>
    <w:rsid w:val="007D2E30"/>
    <w:rsid w:val="007D2FB0"/>
    <w:rsid w:val="007D2FF5"/>
    <w:rsid w:val="007D30AE"/>
    <w:rsid w:val="007D3161"/>
    <w:rsid w:val="007D320D"/>
    <w:rsid w:val="007D343E"/>
    <w:rsid w:val="007D355B"/>
    <w:rsid w:val="007D35C7"/>
    <w:rsid w:val="007D36C0"/>
    <w:rsid w:val="007D384B"/>
    <w:rsid w:val="007D385F"/>
    <w:rsid w:val="007D38B0"/>
    <w:rsid w:val="007D394D"/>
    <w:rsid w:val="007D39F9"/>
    <w:rsid w:val="007D3A88"/>
    <w:rsid w:val="007D3AEA"/>
    <w:rsid w:val="007D3D8B"/>
    <w:rsid w:val="007D3DF8"/>
    <w:rsid w:val="007D3EC4"/>
    <w:rsid w:val="007D3FF8"/>
    <w:rsid w:val="007D40BE"/>
    <w:rsid w:val="007D41B2"/>
    <w:rsid w:val="007D425B"/>
    <w:rsid w:val="007D4260"/>
    <w:rsid w:val="007D430F"/>
    <w:rsid w:val="007D43BE"/>
    <w:rsid w:val="007D4512"/>
    <w:rsid w:val="007D4580"/>
    <w:rsid w:val="007D4593"/>
    <w:rsid w:val="007D459A"/>
    <w:rsid w:val="007D45FB"/>
    <w:rsid w:val="007D4603"/>
    <w:rsid w:val="007D4802"/>
    <w:rsid w:val="007D4828"/>
    <w:rsid w:val="007D48F5"/>
    <w:rsid w:val="007D4A51"/>
    <w:rsid w:val="007D4AE1"/>
    <w:rsid w:val="007D4B28"/>
    <w:rsid w:val="007D4B85"/>
    <w:rsid w:val="007D4C08"/>
    <w:rsid w:val="007D4CCD"/>
    <w:rsid w:val="007D4E03"/>
    <w:rsid w:val="007D4E13"/>
    <w:rsid w:val="007D4E2E"/>
    <w:rsid w:val="007D4E83"/>
    <w:rsid w:val="007D4EE3"/>
    <w:rsid w:val="007D4F33"/>
    <w:rsid w:val="007D4F3B"/>
    <w:rsid w:val="007D50C6"/>
    <w:rsid w:val="007D532C"/>
    <w:rsid w:val="007D5340"/>
    <w:rsid w:val="007D534F"/>
    <w:rsid w:val="007D563C"/>
    <w:rsid w:val="007D5679"/>
    <w:rsid w:val="007D5719"/>
    <w:rsid w:val="007D576F"/>
    <w:rsid w:val="007D57F7"/>
    <w:rsid w:val="007D5833"/>
    <w:rsid w:val="007D5916"/>
    <w:rsid w:val="007D591F"/>
    <w:rsid w:val="007D59CE"/>
    <w:rsid w:val="007D5B1A"/>
    <w:rsid w:val="007D5B39"/>
    <w:rsid w:val="007D5BA1"/>
    <w:rsid w:val="007D5E42"/>
    <w:rsid w:val="007D5EB5"/>
    <w:rsid w:val="007D5EE4"/>
    <w:rsid w:val="007D5F67"/>
    <w:rsid w:val="007D5FF3"/>
    <w:rsid w:val="007D6065"/>
    <w:rsid w:val="007D60B0"/>
    <w:rsid w:val="007D6108"/>
    <w:rsid w:val="007D6247"/>
    <w:rsid w:val="007D64F6"/>
    <w:rsid w:val="007D65B0"/>
    <w:rsid w:val="007D6614"/>
    <w:rsid w:val="007D692E"/>
    <w:rsid w:val="007D6937"/>
    <w:rsid w:val="007D6988"/>
    <w:rsid w:val="007D69D1"/>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0C"/>
    <w:rsid w:val="007D77A6"/>
    <w:rsid w:val="007D77AA"/>
    <w:rsid w:val="007D7A3B"/>
    <w:rsid w:val="007D7A85"/>
    <w:rsid w:val="007D7AAB"/>
    <w:rsid w:val="007D7B1F"/>
    <w:rsid w:val="007D7DDE"/>
    <w:rsid w:val="007E0010"/>
    <w:rsid w:val="007E0113"/>
    <w:rsid w:val="007E0145"/>
    <w:rsid w:val="007E02EA"/>
    <w:rsid w:val="007E05A3"/>
    <w:rsid w:val="007E06AB"/>
    <w:rsid w:val="007E0901"/>
    <w:rsid w:val="007E09A9"/>
    <w:rsid w:val="007E0ACF"/>
    <w:rsid w:val="007E0B75"/>
    <w:rsid w:val="007E0D10"/>
    <w:rsid w:val="007E0F04"/>
    <w:rsid w:val="007E0FA7"/>
    <w:rsid w:val="007E1134"/>
    <w:rsid w:val="007E1419"/>
    <w:rsid w:val="007E1485"/>
    <w:rsid w:val="007E16E1"/>
    <w:rsid w:val="007E1719"/>
    <w:rsid w:val="007E171D"/>
    <w:rsid w:val="007E175F"/>
    <w:rsid w:val="007E178D"/>
    <w:rsid w:val="007E199C"/>
    <w:rsid w:val="007E1AA6"/>
    <w:rsid w:val="007E1BC3"/>
    <w:rsid w:val="007E1C39"/>
    <w:rsid w:val="007E1C65"/>
    <w:rsid w:val="007E1D34"/>
    <w:rsid w:val="007E201D"/>
    <w:rsid w:val="007E2086"/>
    <w:rsid w:val="007E22FB"/>
    <w:rsid w:val="007E2375"/>
    <w:rsid w:val="007E23A2"/>
    <w:rsid w:val="007E23FC"/>
    <w:rsid w:val="007E2420"/>
    <w:rsid w:val="007E247D"/>
    <w:rsid w:val="007E249B"/>
    <w:rsid w:val="007E24EE"/>
    <w:rsid w:val="007E253D"/>
    <w:rsid w:val="007E260C"/>
    <w:rsid w:val="007E2639"/>
    <w:rsid w:val="007E2703"/>
    <w:rsid w:val="007E2742"/>
    <w:rsid w:val="007E277A"/>
    <w:rsid w:val="007E28EC"/>
    <w:rsid w:val="007E2B62"/>
    <w:rsid w:val="007E2EA1"/>
    <w:rsid w:val="007E2F14"/>
    <w:rsid w:val="007E2FE5"/>
    <w:rsid w:val="007E3013"/>
    <w:rsid w:val="007E3160"/>
    <w:rsid w:val="007E317B"/>
    <w:rsid w:val="007E3212"/>
    <w:rsid w:val="007E3291"/>
    <w:rsid w:val="007E34ED"/>
    <w:rsid w:val="007E360F"/>
    <w:rsid w:val="007E36FF"/>
    <w:rsid w:val="007E37B6"/>
    <w:rsid w:val="007E37F9"/>
    <w:rsid w:val="007E3885"/>
    <w:rsid w:val="007E3940"/>
    <w:rsid w:val="007E39AA"/>
    <w:rsid w:val="007E3C45"/>
    <w:rsid w:val="007E3D19"/>
    <w:rsid w:val="007E3E96"/>
    <w:rsid w:val="007E3F5A"/>
    <w:rsid w:val="007E3F8E"/>
    <w:rsid w:val="007E4070"/>
    <w:rsid w:val="007E4187"/>
    <w:rsid w:val="007E41BA"/>
    <w:rsid w:val="007E4507"/>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9FC"/>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994"/>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552"/>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05F"/>
    <w:rsid w:val="007F015F"/>
    <w:rsid w:val="007F021E"/>
    <w:rsid w:val="007F0247"/>
    <w:rsid w:val="007F025D"/>
    <w:rsid w:val="007F03D2"/>
    <w:rsid w:val="007F06EB"/>
    <w:rsid w:val="007F06EC"/>
    <w:rsid w:val="007F0836"/>
    <w:rsid w:val="007F0861"/>
    <w:rsid w:val="007F0896"/>
    <w:rsid w:val="007F0A0D"/>
    <w:rsid w:val="007F0A51"/>
    <w:rsid w:val="007F0B4E"/>
    <w:rsid w:val="007F0B72"/>
    <w:rsid w:val="007F0CB1"/>
    <w:rsid w:val="007F0D02"/>
    <w:rsid w:val="007F0D8C"/>
    <w:rsid w:val="007F0E3E"/>
    <w:rsid w:val="007F0EE7"/>
    <w:rsid w:val="007F1048"/>
    <w:rsid w:val="007F1113"/>
    <w:rsid w:val="007F1261"/>
    <w:rsid w:val="007F139C"/>
    <w:rsid w:val="007F1437"/>
    <w:rsid w:val="007F1461"/>
    <w:rsid w:val="007F15ED"/>
    <w:rsid w:val="007F16CF"/>
    <w:rsid w:val="007F1745"/>
    <w:rsid w:val="007F17CD"/>
    <w:rsid w:val="007F1906"/>
    <w:rsid w:val="007F199F"/>
    <w:rsid w:val="007F1B50"/>
    <w:rsid w:val="007F1BCF"/>
    <w:rsid w:val="007F1BD3"/>
    <w:rsid w:val="007F1D0A"/>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E49"/>
    <w:rsid w:val="007F2FB0"/>
    <w:rsid w:val="007F32AB"/>
    <w:rsid w:val="007F3505"/>
    <w:rsid w:val="007F359A"/>
    <w:rsid w:val="007F361C"/>
    <w:rsid w:val="007F363D"/>
    <w:rsid w:val="007F3726"/>
    <w:rsid w:val="007F3965"/>
    <w:rsid w:val="007F39CE"/>
    <w:rsid w:val="007F3A9B"/>
    <w:rsid w:val="007F3AE9"/>
    <w:rsid w:val="007F3B41"/>
    <w:rsid w:val="007F3B70"/>
    <w:rsid w:val="007F3D1F"/>
    <w:rsid w:val="007F3E5D"/>
    <w:rsid w:val="007F401C"/>
    <w:rsid w:val="007F40D9"/>
    <w:rsid w:val="007F42C2"/>
    <w:rsid w:val="007F4355"/>
    <w:rsid w:val="007F4384"/>
    <w:rsid w:val="007F45C2"/>
    <w:rsid w:val="007F482D"/>
    <w:rsid w:val="007F48D1"/>
    <w:rsid w:val="007F4D77"/>
    <w:rsid w:val="007F4E48"/>
    <w:rsid w:val="007F4EB7"/>
    <w:rsid w:val="007F4F5F"/>
    <w:rsid w:val="007F5096"/>
    <w:rsid w:val="007F50AF"/>
    <w:rsid w:val="007F5102"/>
    <w:rsid w:val="007F517A"/>
    <w:rsid w:val="007F51CE"/>
    <w:rsid w:val="007F51F4"/>
    <w:rsid w:val="007F5262"/>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76"/>
    <w:rsid w:val="007F61D0"/>
    <w:rsid w:val="007F627E"/>
    <w:rsid w:val="007F633E"/>
    <w:rsid w:val="007F6340"/>
    <w:rsid w:val="007F638B"/>
    <w:rsid w:val="007F64D4"/>
    <w:rsid w:val="007F64E7"/>
    <w:rsid w:val="007F65BC"/>
    <w:rsid w:val="007F683B"/>
    <w:rsid w:val="007F68C3"/>
    <w:rsid w:val="007F68F6"/>
    <w:rsid w:val="007F69FC"/>
    <w:rsid w:val="007F6B25"/>
    <w:rsid w:val="007F6D51"/>
    <w:rsid w:val="007F6DB3"/>
    <w:rsid w:val="007F6F24"/>
    <w:rsid w:val="007F6FB1"/>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39"/>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B7"/>
    <w:rsid w:val="008017C3"/>
    <w:rsid w:val="008017D8"/>
    <w:rsid w:val="00801862"/>
    <w:rsid w:val="008018E1"/>
    <w:rsid w:val="008019DB"/>
    <w:rsid w:val="00801B10"/>
    <w:rsid w:val="00801B52"/>
    <w:rsid w:val="00801BCB"/>
    <w:rsid w:val="00801DFB"/>
    <w:rsid w:val="00802155"/>
    <w:rsid w:val="008022D3"/>
    <w:rsid w:val="00802434"/>
    <w:rsid w:val="008024A7"/>
    <w:rsid w:val="00802698"/>
    <w:rsid w:val="00802708"/>
    <w:rsid w:val="008027A3"/>
    <w:rsid w:val="00802833"/>
    <w:rsid w:val="00802893"/>
    <w:rsid w:val="0080297F"/>
    <w:rsid w:val="008029D2"/>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516"/>
    <w:rsid w:val="00804537"/>
    <w:rsid w:val="0080456C"/>
    <w:rsid w:val="0080456F"/>
    <w:rsid w:val="008045F9"/>
    <w:rsid w:val="008046EA"/>
    <w:rsid w:val="0080471F"/>
    <w:rsid w:val="0080472A"/>
    <w:rsid w:val="00804735"/>
    <w:rsid w:val="00804862"/>
    <w:rsid w:val="00804889"/>
    <w:rsid w:val="008048AA"/>
    <w:rsid w:val="0080498D"/>
    <w:rsid w:val="008049E3"/>
    <w:rsid w:val="00804A0D"/>
    <w:rsid w:val="00804D0B"/>
    <w:rsid w:val="00804DC5"/>
    <w:rsid w:val="00804DCF"/>
    <w:rsid w:val="00804DDB"/>
    <w:rsid w:val="00804E0D"/>
    <w:rsid w:val="00804E7D"/>
    <w:rsid w:val="00804F17"/>
    <w:rsid w:val="00804F4D"/>
    <w:rsid w:val="00804FA8"/>
    <w:rsid w:val="00805135"/>
    <w:rsid w:val="008051E0"/>
    <w:rsid w:val="0080522E"/>
    <w:rsid w:val="008052E0"/>
    <w:rsid w:val="008053EB"/>
    <w:rsid w:val="008054A2"/>
    <w:rsid w:val="00805622"/>
    <w:rsid w:val="00805660"/>
    <w:rsid w:val="00805681"/>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0C"/>
    <w:rsid w:val="00807E16"/>
    <w:rsid w:val="00807E83"/>
    <w:rsid w:val="00807E90"/>
    <w:rsid w:val="00807F00"/>
    <w:rsid w:val="00807F2D"/>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14"/>
    <w:rsid w:val="00810C51"/>
    <w:rsid w:val="00810CB8"/>
    <w:rsid w:val="00810D3F"/>
    <w:rsid w:val="00810D66"/>
    <w:rsid w:val="00810E1A"/>
    <w:rsid w:val="00810FAD"/>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6A"/>
    <w:rsid w:val="00811F95"/>
    <w:rsid w:val="0081219E"/>
    <w:rsid w:val="0081226F"/>
    <w:rsid w:val="008123E7"/>
    <w:rsid w:val="00812410"/>
    <w:rsid w:val="00812486"/>
    <w:rsid w:val="0081252B"/>
    <w:rsid w:val="00812540"/>
    <w:rsid w:val="00812604"/>
    <w:rsid w:val="00812641"/>
    <w:rsid w:val="00812701"/>
    <w:rsid w:val="0081296A"/>
    <w:rsid w:val="00812971"/>
    <w:rsid w:val="00812B2F"/>
    <w:rsid w:val="00812B51"/>
    <w:rsid w:val="00812B83"/>
    <w:rsid w:val="00812B8B"/>
    <w:rsid w:val="00812BEA"/>
    <w:rsid w:val="00812C2F"/>
    <w:rsid w:val="00812C50"/>
    <w:rsid w:val="00812D69"/>
    <w:rsid w:val="00812E76"/>
    <w:rsid w:val="00812E80"/>
    <w:rsid w:val="00813046"/>
    <w:rsid w:val="0081305A"/>
    <w:rsid w:val="0081314B"/>
    <w:rsid w:val="008131DC"/>
    <w:rsid w:val="008131ED"/>
    <w:rsid w:val="008131F7"/>
    <w:rsid w:val="00813331"/>
    <w:rsid w:val="0081353D"/>
    <w:rsid w:val="008135AB"/>
    <w:rsid w:val="008135BE"/>
    <w:rsid w:val="00813788"/>
    <w:rsid w:val="00813800"/>
    <w:rsid w:val="00813869"/>
    <w:rsid w:val="00813899"/>
    <w:rsid w:val="00813976"/>
    <w:rsid w:val="00813985"/>
    <w:rsid w:val="00813B47"/>
    <w:rsid w:val="00813BB7"/>
    <w:rsid w:val="00813BC1"/>
    <w:rsid w:val="00813C4F"/>
    <w:rsid w:val="00813D24"/>
    <w:rsid w:val="00813FC8"/>
    <w:rsid w:val="00813FEE"/>
    <w:rsid w:val="00814051"/>
    <w:rsid w:val="008140C5"/>
    <w:rsid w:val="008140E9"/>
    <w:rsid w:val="008142A4"/>
    <w:rsid w:val="008142E8"/>
    <w:rsid w:val="00814368"/>
    <w:rsid w:val="008143F9"/>
    <w:rsid w:val="00814407"/>
    <w:rsid w:val="0081450F"/>
    <w:rsid w:val="0081462C"/>
    <w:rsid w:val="008147C5"/>
    <w:rsid w:val="00814876"/>
    <w:rsid w:val="00814904"/>
    <w:rsid w:val="00814AB0"/>
    <w:rsid w:val="00814ADA"/>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B06"/>
    <w:rsid w:val="00815D24"/>
    <w:rsid w:val="00815D50"/>
    <w:rsid w:val="00815DC8"/>
    <w:rsid w:val="00815DED"/>
    <w:rsid w:val="00815E67"/>
    <w:rsid w:val="00815F39"/>
    <w:rsid w:val="00816015"/>
    <w:rsid w:val="008160E8"/>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0B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69"/>
    <w:rsid w:val="00820EC8"/>
    <w:rsid w:val="008211BD"/>
    <w:rsid w:val="0082125C"/>
    <w:rsid w:val="0082137E"/>
    <w:rsid w:val="0082174A"/>
    <w:rsid w:val="00821759"/>
    <w:rsid w:val="00821825"/>
    <w:rsid w:val="00821852"/>
    <w:rsid w:val="0082187E"/>
    <w:rsid w:val="0082196C"/>
    <w:rsid w:val="0082199B"/>
    <w:rsid w:val="008219A1"/>
    <w:rsid w:val="008219A3"/>
    <w:rsid w:val="00821A91"/>
    <w:rsid w:val="00821CEF"/>
    <w:rsid w:val="00821E1A"/>
    <w:rsid w:val="00821E2A"/>
    <w:rsid w:val="00821E38"/>
    <w:rsid w:val="00821F59"/>
    <w:rsid w:val="00821FD2"/>
    <w:rsid w:val="00822001"/>
    <w:rsid w:val="00822006"/>
    <w:rsid w:val="00822061"/>
    <w:rsid w:val="00822158"/>
    <w:rsid w:val="008221B3"/>
    <w:rsid w:val="008223C0"/>
    <w:rsid w:val="0082247A"/>
    <w:rsid w:val="00822482"/>
    <w:rsid w:val="008224E3"/>
    <w:rsid w:val="008224ED"/>
    <w:rsid w:val="00822585"/>
    <w:rsid w:val="008225BA"/>
    <w:rsid w:val="0082274A"/>
    <w:rsid w:val="00822886"/>
    <w:rsid w:val="00822ACB"/>
    <w:rsid w:val="00822B25"/>
    <w:rsid w:val="00822B5E"/>
    <w:rsid w:val="00822B86"/>
    <w:rsid w:val="00822D6B"/>
    <w:rsid w:val="00822EA3"/>
    <w:rsid w:val="00822EFA"/>
    <w:rsid w:val="00822F07"/>
    <w:rsid w:val="0082300E"/>
    <w:rsid w:val="00823054"/>
    <w:rsid w:val="008230ED"/>
    <w:rsid w:val="00823160"/>
    <w:rsid w:val="00823177"/>
    <w:rsid w:val="0082337A"/>
    <w:rsid w:val="008233DC"/>
    <w:rsid w:val="0082343C"/>
    <w:rsid w:val="00823490"/>
    <w:rsid w:val="00823491"/>
    <w:rsid w:val="008236D1"/>
    <w:rsid w:val="00823762"/>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27C"/>
    <w:rsid w:val="008243C9"/>
    <w:rsid w:val="008243E7"/>
    <w:rsid w:val="00824456"/>
    <w:rsid w:val="008244C8"/>
    <w:rsid w:val="008244F2"/>
    <w:rsid w:val="008245B3"/>
    <w:rsid w:val="00824605"/>
    <w:rsid w:val="00824696"/>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A70"/>
    <w:rsid w:val="00825BB9"/>
    <w:rsid w:val="00825BEE"/>
    <w:rsid w:val="00825CBD"/>
    <w:rsid w:val="00825DAC"/>
    <w:rsid w:val="00825EE5"/>
    <w:rsid w:val="0082628A"/>
    <w:rsid w:val="00826313"/>
    <w:rsid w:val="00826578"/>
    <w:rsid w:val="008265C8"/>
    <w:rsid w:val="00826760"/>
    <w:rsid w:val="00826824"/>
    <w:rsid w:val="008269C7"/>
    <w:rsid w:val="00826C57"/>
    <w:rsid w:val="00826D43"/>
    <w:rsid w:val="00826ECF"/>
    <w:rsid w:val="00826F33"/>
    <w:rsid w:val="00826F58"/>
    <w:rsid w:val="00826FB2"/>
    <w:rsid w:val="00826FB5"/>
    <w:rsid w:val="00827305"/>
    <w:rsid w:val="0082737D"/>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B8"/>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0E"/>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D7F"/>
    <w:rsid w:val="00831EFE"/>
    <w:rsid w:val="00831F79"/>
    <w:rsid w:val="00831FD2"/>
    <w:rsid w:val="00832040"/>
    <w:rsid w:val="008320C1"/>
    <w:rsid w:val="0083237B"/>
    <w:rsid w:val="008323BE"/>
    <w:rsid w:val="00832459"/>
    <w:rsid w:val="008324AF"/>
    <w:rsid w:val="00832502"/>
    <w:rsid w:val="00832509"/>
    <w:rsid w:val="008325C2"/>
    <w:rsid w:val="0083289A"/>
    <w:rsid w:val="0083295A"/>
    <w:rsid w:val="00832A17"/>
    <w:rsid w:val="00832A1B"/>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C02"/>
    <w:rsid w:val="00833DA3"/>
    <w:rsid w:val="00833EEA"/>
    <w:rsid w:val="00833FB6"/>
    <w:rsid w:val="00834167"/>
    <w:rsid w:val="00834297"/>
    <w:rsid w:val="00834303"/>
    <w:rsid w:val="008343ED"/>
    <w:rsid w:val="0083449C"/>
    <w:rsid w:val="00834624"/>
    <w:rsid w:val="00834642"/>
    <w:rsid w:val="0083478C"/>
    <w:rsid w:val="00834A22"/>
    <w:rsid w:val="00834A2A"/>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33"/>
    <w:rsid w:val="00835787"/>
    <w:rsid w:val="00835852"/>
    <w:rsid w:val="008358E4"/>
    <w:rsid w:val="008358F8"/>
    <w:rsid w:val="00835A53"/>
    <w:rsid w:val="00835AD3"/>
    <w:rsid w:val="00835B8D"/>
    <w:rsid w:val="00835CB2"/>
    <w:rsid w:val="00835DD5"/>
    <w:rsid w:val="00835E8A"/>
    <w:rsid w:val="00836175"/>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D0"/>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5"/>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1E"/>
    <w:rsid w:val="0084177A"/>
    <w:rsid w:val="0084181C"/>
    <w:rsid w:val="0084184E"/>
    <w:rsid w:val="0084198E"/>
    <w:rsid w:val="00841A17"/>
    <w:rsid w:val="00841A58"/>
    <w:rsid w:val="00841B48"/>
    <w:rsid w:val="00841C25"/>
    <w:rsid w:val="00841EA2"/>
    <w:rsid w:val="00841EC8"/>
    <w:rsid w:val="00841ECA"/>
    <w:rsid w:val="00841EF9"/>
    <w:rsid w:val="00841F1A"/>
    <w:rsid w:val="00841F4B"/>
    <w:rsid w:val="008420E0"/>
    <w:rsid w:val="0084217A"/>
    <w:rsid w:val="00842237"/>
    <w:rsid w:val="00842303"/>
    <w:rsid w:val="00842414"/>
    <w:rsid w:val="0084243D"/>
    <w:rsid w:val="0084250D"/>
    <w:rsid w:val="008425BA"/>
    <w:rsid w:val="00842639"/>
    <w:rsid w:val="008428E8"/>
    <w:rsid w:val="00842AE8"/>
    <w:rsid w:val="00842E5C"/>
    <w:rsid w:val="008430AF"/>
    <w:rsid w:val="00843183"/>
    <w:rsid w:val="00843210"/>
    <w:rsid w:val="008433F2"/>
    <w:rsid w:val="008434FA"/>
    <w:rsid w:val="008435FE"/>
    <w:rsid w:val="00843600"/>
    <w:rsid w:val="00843707"/>
    <w:rsid w:val="00843757"/>
    <w:rsid w:val="00843763"/>
    <w:rsid w:val="00843878"/>
    <w:rsid w:val="008438B4"/>
    <w:rsid w:val="008438CB"/>
    <w:rsid w:val="00843934"/>
    <w:rsid w:val="0084398B"/>
    <w:rsid w:val="008439BD"/>
    <w:rsid w:val="00843A12"/>
    <w:rsid w:val="00843B5E"/>
    <w:rsid w:val="00843CB1"/>
    <w:rsid w:val="00843D07"/>
    <w:rsid w:val="00843D53"/>
    <w:rsid w:val="00843E05"/>
    <w:rsid w:val="00843EA1"/>
    <w:rsid w:val="00844152"/>
    <w:rsid w:val="008441FC"/>
    <w:rsid w:val="00844247"/>
    <w:rsid w:val="0084425F"/>
    <w:rsid w:val="0084440B"/>
    <w:rsid w:val="008444A9"/>
    <w:rsid w:val="00844553"/>
    <w:rsid w:val="0084456F"/>
    <w:rsid w:val="008446B7"/>
    <w:rsid w:val="0084470D"/>
    <w:rsid w:val="0084484E"/>
    <w:rsid w:val="00844AFB"/>
    <w:rsid w:val="00844B07"/>
    <w:rsid w:val="00844B84"/>
    <w:rsid w:val="00844B8E"/>
    <w:rsid w:val="00844C08"/>
    <w:rsid w:val="00844C6B"/>
    <w:rsid w:val="00844C98"/>
    <w:rsid w:val="00844D4C"/>
    <w:rsid w:val="00844DD3"/>
    <w:rsid w:val="00844E17"/>
    <w:rsid w:val="00844E4F"/>
    <w:rsid w:val="00844EEC"/>
    <w:rsid w:val="00844F9B"/>
    <w:rsid w:val="00844FDB"/>
    <w:rsid w:val="00845026"/>
    <w:rsid w:val="0084511B"/>
    <w:rsid w:val="008451AC"/>
    <w:rsid w:val="00845259"/>
    <w:rsid w:val="0084529B"/>
    <w:rsid w:val="0084557A"/>
    <w:rsid w:val="0084557B"/>
    <w:rsid w:val="008455B4"/>
    <w:rsid w:val="00845656"/>
    <w:rsid w:val="008456A4"/>
    <w:rsid w:val="0084578C"/>
    <w:rsid w:val="008457B3"/>
    <w:rsid w:val="00845827"/>
    <w:rsid w:val="008458AB"/>
    <w:rsid w:val="008458B2"/>
    <w:rsid w:val="008458D0"/>
    <w:rsid w:val="0084599A"/>
    <w:rsid w:val="00845A58"/>
    <w:rsid w:val="00845AF1"/>
    <w:rsid w:val="00845C21"/>
    <w:rsid w:val="00845C95"/>
    <w:rsid w:val="00845E0C"/>
    <w:rsid w:val="00845EC3"/>
    <w:rsid w:val="00845F59"/>
    <w:rsid w:val="00845FFF"/>
    <w:rsid w:val="0084604F"/>
    <w:rsid w:val="00846061"/>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1B7"/>
    <w:rsid w:val="00847205"/>
    <w:rsid w:val="0084720A"/>
    <w:rsid w:val="00847302"/>
    <w:rsid w:val="00847325"/>
    <w:rsid w:val="00847429"/>
    <w:rsid w:val="0084744F"/>
    <w:rsid w:val="008474A8"/>
    <w:rsid w:val="00847610"/>
    <w:rsid w:val="00847841"/>
    <w:rsid w:val="0084785C"/>
    <w:rsid w:val="00847984"/>
    <w:rsid w:val="008479EF"/>
    <w:rsid w:val="00847ADF"/>
    <w:rsid w:val="00847B63"/>
    <w:rsid w:val="00847C0B"/>
    <w:rsid w:val="00847C0C"/>
    <w:rsid w:val="00847E33"/>
    <w:rsid w:val="00847EED"/>
    <w:rsid w:val="00850028"/>
    <w:rsid w:val="0085009A"/>
    <w:rsid w:val="008500EA"/>
    <w:rsid w:val="00850156"/>
    <w:rsid w:val="00850237"/>
    <w:rsid w:val="008502ED"/>
    <w:rsid w:val="008503E0"/>
    <w:rsid w:val="00850542"/>
    <w:rsid w:val="00850563"/>
    <w:rsid w:val="00850579"/>
    <w:rsid w:val="00850655"/>
    <w:rsid w:val="0085075C"/>
    <w:rsid w:val="008508D8"/>
    <w:rsid w:val="00850947"/>
    <w:rsid w:val="008509E2"/>
    <w:rsid w:val="00850ADD"/>
    <w:rsid w:val="00850BE7"/>
    <w:rsid w:val="00850C36"/>
    <w:rsid w:val="00850C7D"/>
    <w:rsid w:val="00850D10"/>
    <w:rsid w:val="00850D81"/>
    <w:rsid w:val="00850DE0"/>
    <w:rsid w:val="00850E91"/>
    <w:rsid w:val="00850EB9"/>
    <w:rsid w:val="00850F68"/>
    <w:rsid w:val="00850F8A"/>
    <w:rsid w:val="00851040"/>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DBE"/>
    <w:rsid w:val="00851E28"/>
    <w:rsid w:val="00851E3C"/>
    <w:rsid w:val="00851E62"/>
    <w:rsid w:val="008520D3"/>
    <w:rsid w:val="00852492"/>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88"/>
    <w:rsid w:val="008537CE"/>
    <w:rsid w:val="008537CF"/>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03"/>
    <w:rsid w:val="00854B4B"/>
    <w:rsid w:val="00854B64"/>
    <w:rsid w:val="00854C0A"/>
    <w:rsid w:val="00854CAE"/>
    <w:rsid w:val="00854E4E"/>
    <w:rsid w:val="00854E79"/>
    <w:rsid w:val="00854EFD"/>
    <w:rsid w:val="008550AF"/>
    <w:rsid w:val="008550C1"/>
    <w:rsid w:val="008550F3"/>
    <w:rsid w:val="008552B3"/>
    <w:rsid w:val="00855372"/>
    <w:rsid w:val="008554D1"/>
    <w:rsid w:val="008555D1"/>
    <w:rsid w:val="008556AB"/>
    <w:rsid w:val="008557A6"/>
    <w:rsid w:val="008557ED"/>
    <w:rsid w:val="008558FF"/>
    <w:rsid w:val="0085597E"/>
    <w:rsid w:val="008559F1"/>
    <w:rsid w:val="00855B90"/>
    <w:rsid w:val="00855C5A"/>
    <w:rsid w:val="00855CE3"/>
    <w:rsid w:val="00855DA3"/>
    <w:rsid w:val="00855E0E"/>
    <w:rsid w:val="00855E43"/>
    <w:rsid w:val="00855EB9"/>
    <w:rsid w:val="008560D0"/>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24A"/>
    <w:rsid w:val="008575C6"/>
    <w:rsid w:val="00857660"/>
    <w:rsid w:val="00857729"/>
    <w:rsid w:val="0085774E"/>
    <w:rsid w:val="00857765"/>
    <w:rsid w:val="00857819"/>
    <w:rsid w:val="00857886"/>
    <w:rsid w:val="00857898"/>
    <w:rsid w:val="0085789D"/>
    <w:rsid w:val="00857CDF"/>
    <w:rsid w:val="00857E22"/>
    <w:rsid w:val="00857E5D"/>
    <w:rsid w:val="00857EC2"/>
    <w:rsid w:val="00857F8E"/>
    <w:rsid w:val="00860010"/>
    <w:rsid w:val="00860015"/>
    <w:rsid w:val="00860088"/>
    <w:rsid w:val="00860194"/>
    <w:rsid w:val="0086019B"/>
    <w:rsid w:val="008604BF"/>
    <w:rsid w:val="008604C4"/>
    <w:rsid w:val="008604D6"/>
    <w:rsid w:val="0086054B"/>
    <w:rsid w:val="008607AF"/>
    <w:rsid w:val="008609F0"/>
    <w:rsid w:val="00860B26"/>
    <w:rsid w:val="00860BA7"/>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1E2C"/>
    <w:rsid w:val="00862014"/>
    <w:rsid w:val="00862091"/>
    <w:rsid w:val="008620A8"/>
    <w:rsid w:val="008620D0"/>
    <w:rsid w:val="00862133"/>
    <w:rsid w:val="008621C2"/>
    <w:rsid w:val="00862427"/>
    <w:rsid w:val="0086248B"/>
    <w:rsid w:val="008626DF"/>
    <w:rsid w:val="00862719"/>
    <w:rsid w:val="0086281D"/>
    <w:rsid w:val="0086282B"/>
    <w:rsid w:val="008628BD"/>
    <w:rsid w:val="00862A67"/>
    <w:rsid w:val="00862ABE"/>
    <w:rsid w:val="00862BB0"/>
    <w:rsid w:val="00862BB2"/>
    <w:rsid w:val="00862CCF"/>
    <w:rsid w:val="00862CFB"/>
    <w:rsid w:val="00862D26"/>
    <w:rsid w:val="00862DF0"/>
    <w:rsid w:val="00862E13"/>
    <w:rsid w:val="00862E73"/>
    <w:rsid w:val="00862F4B"/>
    <w:rsid w:val="00863065"/>
    <w:rsid w:val="008630DE"/>
    <w:rsid w:val="00863147"/>
    <w:rsid w:val="00863189"/>
    <w:rsid w:val="0086326B"/>
    <w:rsid w:val="00863279"/>
    <w:rsid w:val="00863326"/>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225"/>
    <w:rsid w:val="00864324"/>
    <w:rsid w:val="00864335"/>
    <w:rsid w:val="00864384"/>
    <w:rsid w:val="008643F5"/>
    <w:rsid w:val="00864478"/>
    <w:rsid w:val="00864521"/>
    <w:rsid w:val="00864541"/>
    <w:rsid w:val="00864816"/>
    <w:rsid w:val="0086489C"/>
    <w:rsid w:val="008648A6"/>
    <w:rsid w:val="00864AD8"/>
    <w:rsid w:val="00864B5B"/>
    <w:rsid w:val="00864DD5"/>
    <w:rsid w:val="00864DF9"/>
    <w:rsid w:val="00864E6C"/>
    <w:rsid w:val="00864F18"/>
    <w:rsid w:val="00864F42"/>
    <w:rsid w:val="00864F75"/>
    <w:rsid w:val="00864FF2"/>
    <w:rsid w:val="00865040"/>
    <w:rsid w:val="0086506B"/>
    <w:rsid w:val="00865096"/>
    <w:rsid w:val="008650BD"/>
    <w:rsid w:val="0086511C"/>
    <w:rsid w:val="00865223"/>
    <w:rsid w:val="00865237"/>
    <w:rsid w:val="00865292"/>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5EBA"/>
    <w:rsid w:val="008660A0"/>
    <w:rsid w:val="008660DC"/>
    <w:rsid w:val="00866175"/>
    <w:rsid w:val="008666BF"/>
    <w:rsid w:val="00866708"/>
    <w:rsid w:val="008667C6"/>
    <w:rsid w:val="008667F9"/>
    <w:rsid w:val="008668D0"/>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C4"/>
    <w:rsid w:val="00867CDB"/>
    <w:rsid w:val="00867D4A"/>
    <w:rsid w:val="00867D93"/>
    <w:rsid w:val="00867EB5"/>
    <w:rsid w:val="00867F4D"/>
    <w:rsid w:val="0087002F"/>
    <w:rsid w:val="008700BC"/>
    <w:rsid w:val="008700F5"/>
    <w:rsid w:val="008702A1"/>
    <w:rsid w:val="00870473"/>
    <w:rsid w:val="0087051D"/>
    <w:rsid w:val="00870654"/>
    <w:rsid w:val="008708B0"/>
    <w:rsid w:val="008708E4"/>
    <w:rsid w:val="008709EB"/>
    <w:rsid w:val="00870A2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AE0"/>
    <w:rsid w:val="00871BD0"/>
    <w:rsid w:val="00871BF1"/>
    <w:rsid w:val="00871CA5"/>
    <w:rsid w:val="00871CC6"/>
    <w:rsid w:val="00871D5B"/>
    <w:rsid w:val="00871F3B"/>
    <w:rsid w:val="0087201B"/>
    <w:rsid w:val="008721EC"/>
    <w:rsid w:val="00872212"/>
    <w:rsid w:val="008723D1"/>
    <w:rsid w:val="00872402"/>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22"/>
    <w:rsid w:val="00873347"/>
    <w:rsid w:val="008733A1"/>
    <w:rsid w:val="008735CB"/>
    <w:rsid w:val="008735F9"/>
    <w:rsid w:val="00873679"/>
    <w:rsid w:val="0087367E"/>
    <w:rsid w:val="008736A5"/>
    <w:rsid w:val="008736FB"/>
    <w:rsid w:val="0087389E"/>
    <w:rsid w:val="00873ACA"/>
    <w:rsid w:val="00873B96"/>
    <w:rsid w:val="00873C96"/>
    <w:rsid w:val="00873DFA"/>
    <w:rsid w:val="008740D2"/>
    <w:rsid w:val="0087432B"/>
    <w:rsid w:val="008745AE"/>
    <w:rsid w:val="008745F5"/>
    <w:rsid w:val="0087465E"/>
    <w:rsid w:val="00874663"/>
    <w:rsid w:val="008747A2"/>
    <w:rsid w:val="00874811"/>
    <w:rsid w:val="0087481D"/>
    <w:rsid w:val="00874A4E"/>
    <w:rsid w:val="00874B56"/>
    <w:rsid w:val="00874DDF"/>
    <w:rsid w:val="00874E40"/>
    <w:rsid w:val="00874ED0"/>
    <w:rsid w:val="00874FAA"/>
    <w:rsid w:val="00875071"/>
    <w:rsid w:val="0087531A"/>
    <w:rsid w:val="0087559D"/>
    <w:rsid w:val="008755B3"/>
    <w:rsid w:val="00875618"/>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A7"/>
    <w:rsid w:val="00876ED1"/>
    <w:rsid w:val="00876F08"/>
    <w:rsid w:val="00876F2A"/>
    <w:rsid w:val="00876F2E"/>
    <w:rsid w:val="00876F47"/>
    <w:rsid w:val="00876FC1"/>
    <w:rsid w:val="00876FC9"/>
    <w:rsid w:val="00876FCB"/>
    <w:rsid w:val="008770EB"/>
    <w:rsid w:val="008771CE"/>
    <w:rsid w:val="008774C7"/>
    <w:rsid w:val="008774F7"/>
    <w:rsid w:val="008774FD"/>
    <w:rsid w:val="00877550"/>
    <w:rsid w:val="008775B7"/>
    <w:rsid w:val="008775EF"/>
    <w:rsid w:val="00877609"/>
    <w:rsid w:val="008776D1"/>
    <w:rsid w:val="00877817"/>
    <w:rsid w:val="00877904"/>
    <w:rsid w:val="00877A21"/>
    <w:rsid w:val="00877BDE"/>
    <w:rsid w:val="00877CA2"/>
    <w:rsid w:val="00877E8C"/>
    <w:rsid w:val="008800F9"/>
    <w:rsid w:val="0088010C"/>
    <w:rsid w:val="0088013F"/>
    <w:rsid w:val="00880318"/>
    <w:rsid w:val="00880369"/>
    <w:rsid w:val="00880701"/>
    <w:rsid w:val="00880793"/>
    <w:rsid w:val="00880878"/>
    <w:rsid w:val="008808C0"/>
    <w:rsid w:val="008808EE"/>
    <w:rsid w:val="00880966"/>
    <w:rsid w:val="00880AE1"/>
    <w:rsid w:val="00880D00"/>
    <w:rsid w:val="00880D27"/>
    <w:rsid w:val="00880D30"/>
    <w:rsid w:val="00880D80"/>
    <w:rsid w:val="00880F6A"/>
    <w:rsid w:val="00880FF8"/>
    <w:rsid w:val="00881159"/>
    <w:rsid w:val="008812E7"/>
    <w:rsid w:val="0088131F"/>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B53"/>
    <w:rsid w:val="00882C18"/>
    <w:rsid w:val="00882C5C"/>
    <w:rsid w:val="00882DA7"/>
    <w:rsid w:val="00882F32"/>
    <w:rsid w:val="00882FA8"/>
    <w:rsid w:val="008830E7"/>
    <w:rsid w:val="008830FC"/>
    <w:rsid w:val="0088310B"/>
    <w:rsid w:val="0088326D"/>
    <w:rsid w:val="008832DF"/>
    <w:rsid w:val="008833A1"/>
    <w:rsid w:val="008835B9"/>
    <w:rsid w:val="00883706"/>
    <w:rsid w:val="00883753"/>
    <w:rsid w:val="008838E6"/>
    <w:rsid w:val="00883904"/>
    <w:rsid w:val="008839B3"/>
    <w:rsid w:val="00883A17"/>
    <w:rsid w:val="00883A82"/>
    <w:rsid w:val="00883BFE"/>
    <w:rsid w:val="00883D22"/>
    <w:rsid w:val="00883D5F"/>
    <w:rsid w:val="00883E23"/>
    <w:rsid w:val="00883EAA"/>
    <w:rsid w:val="00883FDA"/>
    <w:rsid w:val="0088409F"/>
    <w:rsid w:val="0088411C"/>
    <w:rsid w:val="0088425D"/>
    <w:rsid w:val="0088436E"/>
    <w:rsid w:val="008843DB"/>
    <w:rsid w:val="008844B8"/>
    <w:rsid w:val="008846B5"/>
    <w:rsid w:val="00884887"/>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D88"/>
    <w:rsid w:val="00885E1E"/>
    <w:rsid w:val="00885E86"/>
    <w:rsid w:val="00885ECB"/>
    <w:rsid w:val="00885F70"/>
    <w:rsid w:val="00885FEC"/>
    <w:rsid w:val="0088609E"/>
    <w:rsid w:val="008861AE"/>
    <w:rsid w:val="00886335"/>
    <w:rsid w:val="008863B6"/>
    <w:rsid w:val="008865EF"/>
    <w:rsid w:val="00886892"/>
    <w:rsid w:val="00886A13"/>
    <w:rsid w:val="00886A3A"/>
    <w:rsid w:val="00886A8B"/>
    <w:rsid w:val="00886AC8"/>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78"/>
    <w:rsid w:val="00887797"/>
    <w:rsid w:val="00887829"/>
    <w:rsid w:val="00887946"/>
    <w:rsid w:val="00887957"/>
    <w:rsid w:val="00887A76"/>
    <w:rsid w:val="00887B00"/>
    <w:rsid w:val="00887B2B"/>
    <w:rsid w:val="00887BFC"/>
    <w:rsid w:val="00887C65"/>
    <w:rsid w:val="00887DC6"/>
    <w:rsid w:val="00887E4A"/>
    <w:rsid w:val="00887E9A"/>
    <w:rsid w:val="00887EE8"/>
    <w:rsid w:val="00887F84"/>
    <w:rsid w:val="0089000E"/>
    <w:rsid w:val="008901CA"/>
    <w:rsid w:val="0089028A"/>
    <w:rsid w:val="0089037B"/>
    <w:rsid w:val="0089054E"/>
    <w:rsid w:val="00890578"/>
    <w:rsid w:val="00890806"/>
    <w:rsid w:val="008908A1"/>
    <w:rsid w:val="008908FA"/>
    <w:rsid w:val="00890A27"/>
    <w:rsid w:val="00890A9E"/>
    <w:rsid w:val="00890AC6"/>
    <w:rsid w:val="00890B3C"/>
    <w:rsid w:val="00890B76"/>
    <w:rsid w:val="00890CA8"/>
    <w:rsid w:val="00890D36"/>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99A"/>
    <w:rsid w:val="00891A3C"/>
    <w:rsid w:val="00891B37"/>
    <w:rsid w:val="00891B46"/>
    <w:rsid w:val="00891B6A"/>
    <w:rsid w:val="00891CD6"/>
    <w:rsid w:val="00891D35"/>
    <w:rsid w:val="00891D57"/>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7"/>
    <w:rsid w:val="00892DDC"/>
    <w:rsid w:val="00892E97"/>
    <w:rsid w:val="00892EE1"/>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AEA"/>
    <w:rsid w:val="00893CB7"/>
    <w:rsid w:val="00893D11"/>
    <w:rsid w:val="00893D15"/>
    <w:rsid w:val="00893D3C"/>
    <w:rsid w:val="00893D77"/>
    <w:rsid w:val="00893E19"/>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92A"/>
    <w:rsid w:val="00895A72"/>
    <w:rsid w:val="00895A7F"/>
    <w:rsid w:val="00895AB6"/>
    <w:rsid w:val="00895AFB"/>
    <w:rsid w:val="00895C26"/>
    <w:rsid w:val="00895C55"/>
    <w:rsid w:val="00895E3B"/>
    <w:rsid w:val="00895F39"/>
    <w:rsid w:val="00895F92"/>
    <w:rsid w:val="0089614B"/>
    <w:rsid w:val="00896187"/>
    <w:rsid w:val="0089628C"/>
    <w:rsid w:val="00896475"/>
    <w:rsid w:val="008964C2"/>
    <w:rsid w:val="00896729"/>
    <w:rsid w:val="0089675D"/>
    <w:rsid w:val="008967AB"/>
    <w:rsid w:val="00896808"/>
    <w:rsid w:val="00896940"/>
    <w:rsid w:val="00896984"/>
    <w:rsid w:val="00896A1B"/>
    <w:rsid w:val="00896AB6"/>
    <w:rsid w:val="00896CA1"/>
    <w:rsid w:val="00896D53"/>
    <w:rsid w:val="00896D5A"/>
    <w:rsid w:val="00896EB2"/>
    <w:rsid w:val="00896F2C"/>
    <w:rsid w:val="00896F36"/>
    <w:rsid w:val="00897053"/>
    <w:rsid w:val="00897067"/>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58C"/>
    <w:rsid w:val="008A062F"/>
    <w:rsid w:val="008A07DA"/>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10"/>
    <w:rsid w:val="008A1940"/>
    <w:rsid w:val="008A1944"/>
    <w:rsid w:val="008A1985"/>
    <w:rsid w:val="008A1AF8"/>
    <w:rsid w:val="008A1B37"/>
    <w:rsid w:val="008A2143"/>
    <w:rsid w:val="008A21AC"/>
    <w:rsid w:val="008A21B1"/>
    <w:rsid w:val="008A21D2"/>
    <w:rsid w:val="008A2321"/>
    <w:rsid w:val="008A23BF"/>
    <w:rsid w:val="008A24A7"/>
    <w:rsid w:val="008A24AB"/>
    <w:rsid w:val="008A263D"/>
    <w:rsid w:val="008A2728"/>
    <w:rsid w:val="008A275F"/>
    <w:rsid w:val="008A286D"/>
    <w:rsid w:val="008A28AE"/>
    <w:rsid w:val="008A296F"/>
    <w:rsid w:val="008A299D"/>
    <w:rsid w:val="008A29EF"/>
    <w:rsid w:val="008A2B05"/>
    <w:rsid w:val="008A2CB3"/>
    <w:rsid w:val="008A2CBF"/>
    <w:rsid w:val="008A2D26"/>
    <w:rsid w:val="008A326E"/>
    <w:rsid w:val="008A32A2"/>
    <w:rsid w:val="008A32E7"/>
    <w:rsid w:val="008A351A"/>
    <w:rsid w:val="008A3601"/>
    <w:rsid w:val="008A3692"/>
    <w:rsid w:val="008A36CA"/>
    <w:rsid w:val="008A36CF"/>
    <w:rsid w:val="008A376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649"/>
    <w:rsid w:val="008A4657"/>
    <w:rsid w:val="008A478B"/>
    <w:rsid w:val="008A47D7"/>
    <w:rsid w:val="008A4986"/>
    <w:rsid w:val="008A49B7"/>
    <w:rsid w:val="008A4D43"/>
    <w:rsid w:val="008A4E5B"/>
    <w:rsid w:val="008A4F0E"/>
    <w:rsid w:val="008A50D9"/>
    <w:rsid w:val="008A50FE"/>
    <w:rsid w:val="008A51AA"/>
    <w:rsid w:val="008A52B6"/>
    <w:rsid w:val="008A531B"/>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257"/>
    <w:rsid w:val="008A638B"/>
    <w:rsid w:val="008A6669"/>
    <w:rsid w:val="008A6754"/>
    <w:rsid w:val="008A67B6"/>
    <w:rsid w:val="008A6880"/>
    <w:rsid w:val="008A692A"/>
    <w:rsid w:val="008A6943"/>
    <w:rsid w:val="008A6A68"/>
    <w:rsid w:val="008A6C21"/>
    <w:rsid w:val="008A6DCC"/>
    <w:rsid w:val="008A6E0C"/>
    <w:rsid w:val="008A6FB5"/>
    <w:rsid w:val="008A7049"/>
    <w:rsid w:val="008A704B"/>
    <w:rsid w:val="008A7075"/>
    <w:rsid w:val="008A7128"/>
    <w:rsid w:val="008A7292"/>
    <w:rsid w:val="008A734C"/>
    <w:rsid w:val="008A7548"/>
    <w:rsid w:val="008A7623"/>
    <w:rsid w:val="008A7643"/>
    <w:rsid w:val="008A76B2"/>
    <w:rsid w:val="008A776B"/>
    <w:rsid w:val="008A789E"/>
    <w:rsid w:val="008A78CD"/>
    <w:rsid w:val="008A79CE"/>
    <w:rsid w:val="008A7B7D"/>
    <w:rsid w:val="008A7BAE"/>
    <w:rsid w:val="008A7D55"/>
    <w:rsid w:val="008A7D9F"/>
    <w:rsid w:val="008A7EB9"/>
    <w:rsid w:val="008A7EFE"/>
    <w:rsid w:val="008B000D"/>
    <w:rsid w:val="008B005C"/>
    <w:rsid w:val="008B01C7"/>
    <w:rsid w:val="008B0205"/>
    <w:rsid w:val="008B020F"/>
    <w:rsid w:val="008B0405"/>
    <w:rsid w:val="008B051A"/>
    <w:rsid w:val="008B05CC"/>
    <w:rsid w:val="008B07A7"/>
    <w:rsid w:val="008B08E1"/>
    <w:rsid w:val="008B0941"/>
    <w:rsid w:val="008B09B4"/>
    <w:rsid w:val="008B0A3B"/>
    <w:rsid w:val="008B0A63"/>
    <w:rsid w:val="008B0A68"/>
    <w:rsid w:val="008B0B2E"/>
    <w:rsid w:val="008B0C30"/>
    <w:rsid w:val="008B0DB1"/>
    <w:rsid w:val="008B0E06"/>
    <w:rsid w:val="008B0F73"/>
    <w:rsid w:val="008B0FB8"/>
    <w:rsid w:val="008B0FE9"/>
    <w:rsid w:val="008B104C"/>
    <w:rsid w:val="008B10B6"/>
    <w:rsid w:val="008B1146"/>
    <w:rsid w:val="008B123E"/>
    <w:rsid w:val="008B1376"/>
    <w:rsid w:val="008B15E2"/>
    <w:rsid w:val="008B16AA"/>
    <w:rsid w:val="008B1704"/>
    <w:rsid w:val="008B179F"/>
    <w:rsid w:val="008B18DC"/>
    <w:rsid w:val="008B1988"/>
    <w:rsid w:val="008B1A65"/>
    <w:rsid w:val="008B1A95"/>
    <w:rsid w:val="008B1E45"/>
    <w:rsid w:val="008B1E77"/>
    <w:rsid w:val="008B1F03"/>
    <w:rsid w:val="008B1F37"/>
    <w:rsid w:val="008B1FDF"/>
    <w:rsid w:val="008B1FE5"/>
    <w:rsid w:val="008B2113"/>
    <w:rsid w:val="008B21E8"/>
    <w:rsid w:val="008B22B4"/>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6B"/>
    <w:rsid w:val="008B3499"/>
    <w:rsid w:val="008B34AA"/>
    <w:rsid w:val="008B3526"/>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3F3D"/>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29"/>
    <w:rsid w:val="008B5843"/>
    <w:rsid w:val="008B59BE"/>
    <w:rsid w:val="008B5BC1"/>
    <w:rsid w:val="008B5C8A"/>
    <w:rsid w:val="008B5CC5"/>
    <w:rsid w:val="008B5D1D"/>
    <w:rsid w:val="008B5E6A"/>
    <w:rsid w:val="008B60F4"/>
    <w:rsid w:val="008B6131"/>
    <w:rsid w:val="008B61A7"/>
    <w:rsid w:val="008B61D7"/>
    <w:rsid w:val="008B61DF"/>
    <w:rsid w:val="008B6272"/>
    <w:rsid w:val="008B6387"/>
    <w:rsid w:val="008B64AD"/>
    <w:rsid w:val="008B6502"/>
    <w:rsid w:val="008B6521"/>
    <w:rsid w:val="008B6538"/>
    <w:rsid w:val="008B670A"/>
    <w:rsid w:val="008B6749"/>
    <w:rsid w:val="008B6786"/>
    <w:rsid w:val="008B6872"/>
    <w:rsid w:val="008B688B"/>
    <w:rsid w:val="008B692C"/>
    <w:rsid w:val="008B6A35"/>
    <w:rsid w:val="008B6EC4"/>
    <w:rsid w:val="008B70B4"/>
    <w:rsid w:val="008B7186"/>
    <w:rsid w:val="008B72A2"/>
    <w:rsid w:val="008B73C2"/>
    <w:rsid w:val="008B7440"/>
    <w:rsid w:val="008B7518"/>
    <w:rsid w:val="008B7535"/>
    <w:rsid w:val="008B7562"/>
    <w:rsid w:val="008B7579"/>
    <w:rsid w:val="008B7728"/>
    <w:rsid w:val="008B7772"/>
    <w:rsid w:val="008B7815"/>
    <w:rsid w:val="008B792C"/>
    <w:rsid w:val="008B799D"/>
    <w:rsid w:val="008B79E7"/>
    <w:rsid w:val="008B7A40"/>
    <w:rsid w:val="008B7AA4"/>
    <w:rsid w:val="008B7BBC"/>
    <w:rsid w:val="008B7C0F"/>
    <w:rsid w:val="008B7E6B"/>
    <w:rsid w:val="008B7F32"/>
    <w:rsid w:val="008B7F56"/>
    <w:rsid w:val="008B7FA0"/>
    <w:rsid w:val="008C0069"/>
    <w:rsid w:val="008C0077"/>
    <w:rsid w:val="008C00CA"/>
    <w:rsid w:val="008C0204"/>
    <w:rsid w:val="008C0233"/>
    <w:rsid w:val="008C0235"/>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7F"/>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261"/>
    <w:rsid w:val="008C2301"/>
    <w:rsid w:val="008C2350"/>
    <w:rsid w:val="008C2420"/>
    <w:rsid w:val="008C247D"/>
    <w:rsid w:val="008C25D9"/>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5BE"/>
    <w:rsid w:val="008C37A5"/>
    <w:rsid w:val="008C37CC"/>
    <w:rsid w:val="008C39C9"/>
    <w:rsid w:val="008C39F3"/>
    <w:rsid w:val="008C3A64"/>
    <w:rsid w:val="008C3B04"/>
    <w:rsid w:val="008C3B17"/>
    <w:rsid w:val="008C3C03"/>
    <w:rsid w:val="008C3CBD"/>
    <w:rsid w:val="008C3D43"/>
    <w:rsid w:val="008C3E3B"/>
    <w:rsid w:val="008C3ECB"/>
    <w:rsid w:val="008C3F82"/>
    <w:rsid w:val="008C4030"/>
    <w:rsid w:val="008C419C"/>
    <w:rsid w:val="008C42B6"/>
    <w:rsid w:val="008C42BB"/>
    <w:rsid w:val="008C440F"/>
    <w:rsid w:val="008C4442"/>
    <w:rsid w:val="008C445D"/>
    <w:rsid w:val="008C44FB"/>
    <w:rsid w:val="008C452C"/>
    <w:rsid w:val="008C4533"/>
    <w:rsid w:val="008C454C"/>
    <w:rsid w:val="008C46B3"/>
    <w:rsid w:val="008C46F2"/>
    <w:rsid w:val="008C478C"/>
    <w:rsid w:val="008C4893"/>
    <w:rsid w:val="008C48CE"/>
    <w:rsid w:val="008C4922"/>
    <w:rsid w:val="008C4A36"/>
    <w:rsid w:val="008C4D6C"/>
    <w:rsid w:val="008C4EB3"/>
    <w:rsid w:val="008C5057"/>
    <w:rsid w:val="008C51C7"/>
    <w:rsid w:val="008C51F3"/>
    <w:rsid w:val="008C5283"/>
    <w:rsid w:val="008C52D0"/>
    <w:rsid w:val="008C557E"/>
    <w:rsid w:val="008C5691"/>
    <w:rsid w:val="008C5697"/>
    <w:rsid w:val="008C5730"/>
    <w:rsid w:val="008C5806"/>
    <w:rsid w:val="008C5895"/>
    <w:rsid w:val="008C59B9"/>
    <w:rsid w:val="008C5AD1"/>
    <w:rsid w:val="008C5AD3"/>
    <w:rsid w:val="008C5ADC"/>
    <w:rsid w:val="008C5B7F"/>
    <w:rsid w:val="008C5BDD"/>
    <w:rsid w:val="008C5D0A"/>
    <w:rsid w:val="008C5DD6"/>
    <w:rsid w:val="008C5E8E"/>
    <w:rsid w:val="008C5EF1"/>
    <w:rsid w:val="008C5EF9"/>
    <w:rsid w:val="008C6075"/>
    <w:rsid w:val="008C620A"/>
    <w:rsid w:val="008C623F"/>
    <w:rsid w:val="008C6485"/>
    <w:rsid w:val="008C6632"/>
    <w:rsid w:val="008C66BB"/>
    <w:rsid w:val="008C676A"/>
    <w:rsid w:val="008C6867"/>
    <w:rsid w:val="008C6900"/>
    <w:rsid w:val="008C699C"/>
    <w:rsid w:val="008C6AAA"/>
    <w:rsid w:val="008C6B0F"/>
    <w:rsid w:val="008C6B17"/>
    <w:rsid w:val="008C6BF0"/>
    <w:rsid w:val="008C6C32"/>
    <w:rsid w:val="008C6CD3"/>
    <w:rsid w:val="008C6D8C"/>
    <w:rsid w:val="008C6FF8"/>
    <w:rsid w:val="008C70AA"/>
    <w:rsid w:val="008C70CA"/>
    <w:rsid w:val="008C70F4"/>
    <w:rsid w:val="008C7241"/>
    <w:rsid w:val="008C7244"/>
    <w:rsid w:val="008C7265"/>
    <w:rsid w:val="008C729C"/>
    <w:rsid w:val="008C7328"/>
    <w:rsid w:val="008C7373"/>
    <w:rsid w:val="008C73F0"/>
    <w:rsid w:val="008C766F"/>
    <w:rsid w:val="008C76DD"/>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47"/>
    <w:rsid w:val="008D0B98"/>
    <w:rsid w:val="008D0CE9"/>
    <w:rsid w:val="008D0D34"/>
    <w:rsid w:val="008D0E2A"/>
    <w:rsid w:val="008D0EB5"/>
    <w:rsid w:val="008D0F30"/>
    <w:rsid w:val="008D1070"/>
    <w:rsid w:val="008D109C"/>
    <w:rsid w:val="008D10DD"/>
    <w:rsid w:val="008D118E"/>
    <w:rsid w:val="008D1196"/>
    <w:rsid w:val="008D13E8"/>
    <w:rsid w:val="008D1468"/>
    <w:rsid w:val="008D14A7"/>
    <w:rsid w:val="008D1543"/>
    <w:rsid w:val="008D1569"/>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BD6"/>
    <w:rsid w:val="008D2D59"/>
    <w:rsid w:val="008D2E78"/>
    <w:rsid w:val="008D2FAE"/>
    <w:rsid w:val="008D301C"/>
    <w:rsid w:val="008D307F"/>
    <w:rsid w:val="008D30B7"/>
    <w:rsid w:val="008D31AD"/>
    <w:rsid w:val="008D32F6"/>
    <w:rsid w:val="008D339F"/>
    <w:rsid w:val="008D345F"/>
    <w:rsid w:val="008D346B"/>
    <w:rsid w:val="008D34C2"/>
    <w:rsid w:val="008D34EF"/>
    <w:rsid w:val="008D3537"/>
    <w:rsid w:val="008D3580"/>
    <w:rsid w:val="008D35AA"/>
    <w:rsid w:val="008D35DF"/>
    <w:rsid w:val="008D3717"/>
    <w:rsid w:val="008D38FF"/>
    <w:rsid w:val="008D399A"/>
    <w:rsid w:val="008D39C6"/>
    <w:rsid w:val="008D39D1"/>
    <w:rsid w:val="008D3A33"/>
    <w:rsid w:val="008D3B21"/>
    <w:rsid w:val="008D3BA0"/>
    <w:rsid w:val="008D3C15"/>
    <w:rsid w:val="008D3C8C"/>
    <w:rsid w:val="008D3CB7"/>
    <w:rsid w:val="008D3E89"/>
    <w:rsid w:val="008D3FC3"/>
    <w:rsid w:val="008D3FFF"/>
    <w:rsid w:val="008D41CB"/>
    <w:rsid w:val="008D41D7"/>
    <w:rsid w:val="008D42B6"/>
    <w:rsid w:val="008D4455"/>
    <w:rsid w:val="008D44A8"/>
    <w:rsid w:val="008D45C6"/>
    <w:rsid w:val="008D4638"/>
    <w:rsid w:val="008D46BD"/>
    <w:rsid w:val="008D4700"/>
    <w:rsid w:val="008D48E7"/>
    <w:rsid w:val="008D492E"/>
    <w:rsid w:val="008D4990"/>
    <w:rsid w:val="008D4995"/>
    <w:rsid w:val="008D499A"/>
    <w:rsid w:val="008D4A6C"/>
    <w:rsid w:val="008D4B3A"/>
    <w:rsid w:val="008D4BCC"/>
    <w:rsid w:val="008D4C9E"/>
    <w:rsid w:val="008D4CA3"/>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231"/>
    <w:rsid w:val="008D6375"/>
    <w:rsid w:val="008D63B2"/>
    <w:rsid w:val="008D63E9"/>
    <w:rsid w:val="008D644F"/>
    <w:rsid w:val="008D6487"/>
    <w:rsid w:val="008D6492"/>
    <w:rsid w:val="008D64B9"/>
    <w:rsid w:val="008D66AA"/>
    <w:rsid w:val="008D66BB"/>
    <w:rsid w:val="008D69E0"/>
    <w:rsid w:val="008D69F2"/>
    <w:rsid w:val="008D6A52"/>
    <w:rsid w:val="008D6AAD"/>
    <w:rsid w:val="008D6AAE"/>
    <w:rsid w:val="008D6B24"/>
    <w:rsid w:val="008D6BF8"/>
    <w:rsid w:val="008D6D2D"/>
    <w:rsid w:val="008D6D79"/>
    <w:rsid w:val="008D6DFE"/>
    <w:rsid w:val="008D6E1D"/>
    <w:rsid w:val="008D6EA6"/>
    <w:rsid w:val="008D6F33"/>
    <w:rsid w:val="008D7233"/>
    <w:rsid w:val="008D7392"/>
    <w:rsid w:val="008D7451"/>
    <w:rsid w:val="008D74A0"/>
    <w:rsid w:val="008D74AE"/>
    <w:rsid w:val="008D7637"/>
    <w:rsid w:val="008D76FC"/>
    <w:rsid w:val="008D789E"/>
    <w:rsid w:val="008D790E"/>
    <w:rsid w:val="008D7A1F"/>
    <w:rsid w:val="008D7AEF"/>
    <w:rsid w:val="008D7BE4"/>
    <w:rsid w:val="008D7C62"/>
    <w:rsid w:val="008D7E59"/>
    <w:rsid w:val="008E0097"/>
    <w:rsid w:val="008E0102"/>
    <w:rsid w:val="008E02EF"/>
    <w:rsid w:val="008E03D6"/>
    <w:rsid w:val="008E064D"/>
    <w:rsid w:val="008E06D6"/>
    <w:rsid w:val="008E07FB"/>
    <w:rsid w:val="008E08CA"/>
    <w:rsid w:val="008E0935"/>
    <w:rsid w:val="008E095F"/>
    <w:rsid w:val="008E0A24"/>
    <w:rsid w:val="008E0AD0"/>
    <w:rsid w:val="008E0B36"/>
    <w:rsid w:val="008E0B68"/>
    <w:rsid w:val="008E0B7E"/>
    <w:rsid w:val="008E0C93"/>
    <w:rsid w:val="008E0D3E"/>
    <w:rsid w:val="008E0DE8"/>
    <w:rsid w:val="008E107C"/>
    <w:rsid w:val="008E129B"/>
    <w:rsid w:val="008E12CB"/>
    <w:rsid w:val="008E14B2"/>
    <w:rsid w:val="008E15FF"/>
    <w:rsid w:val="008E1607"/>
    <w:rsid w:val="008E178C"/>
    <w:rsid w:val="008E18FD"/>
    <w:rsid w:val="008E1B68"/>
    <w:rsid w:val="008E1C05"/>
    <w:rsid w:val="008E1D91"/>
    <w:rsid w:val="008E1DD3"/>
    <w:rsid w:val="008E1E25"/>
    <w:rsid w:val="008E1E70"/>
    <w:rsid w:val="008E1E84"/>
    <w:rsid w:val="008E1E8E"/>
    <w:rsid w:val="008E20A0"/>
    <w:rsid w:val="008E22D1"/>
    <w:rsid w:val="008E24BD"/>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96"/>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46"/>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5ED2"/>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21"/>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08F"/>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6E9"/>
    <w:rsid w:val="008F2760"/>
    <w:rsid w:val="008F288F"/>
    <w:rsid w:val="008F28A7"/>
    <w:rsid w:val="008F2903"/>
    <w:rsid w:val="008F2958"/>
    <w:rsid w:val="008F2A53"/>
    <w:rsid w:val="008F2B43"/>
    <w:rsid w:val="008F2C29"/>
    <w:rsid w:val="008F2CD4"/>
    <w:rsid w:val="008F2D05"/>
    <w:rsid w:val="008F2E59"/>
    <w:rsid w:val="008F2E84"/>
    <w:rsid w:val="008F2F74"/>
    <w:rsid w:val="008F30F1"/>
    <w:rsid w:val="008F315F"/>
    <w:rsid w:val="008F318E"/>
    <w:rsid w:val="008F31AE"/>
    <w:rsid w:val="008F3238"/>
    <w:rsid w:val="008F3257"/>
    <w:rsid w:val="008F33BB"/>
    <w:rsid w:val="008F343B"/>
    <w:rsid w:val="008F3468"/>
    <w:rsid w:val="008F366D"/>
    <w:rsid w:val="008F37B3"/>
    <w:rsid w:val="008F383F"/>
    <w:rsid w:val="008F3868"/>
    <w:rsid w:val="008F3888"/>
    <w:rsid w:val="008F38CE"/>
    <w:rsid w:val="008F395F"/>
    <w:rsid w:val="008F39EE"/>
    <w:rsid w:val="008F3A1C"/>
    <w:rsid w:val="008F3CC4"/>
    <w:rsid w:val="008F3F26"/>
    <w:rsid w:val="008F4004"/>
    <w:rsid w:val="008F400C"/>
    <w:rsid w:val="008F4035"/>
    <w:rsid w:val="008F4061"/>
    <w:rsid w:val="008F423B"/>
    <w:rsid w:val="008F42EF"/>
    <w:rsid w:val="008F43C3"/>
    <w:rsid w:val="008F44A7"/>
    <w:rsid w:val="008F450E"/>
    <w:rsid w:val="008F45C2"/>
    <w:rsid w:val="008F4602"/>
    <w:rsid w:val="008F4694"/>
    <w:rsid w:val="008F4761"/>
    <w:rsid w:val="008F48C5"/>
    <w:rsid w:val="008F49F4"/>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B9"/>
    <w:rsid w:val="008F58CF"/>
    <w:rsid w:val="008F5951"/>
    <w:rsid w:val="008F5C02"/>
    <w:rsid w:val="008F5C32"/>
    <w:rsid w:val="008F5CBE"/>
    <w:rsid w:val="008F5CD7"/>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37"/>
    <w:rsid w:val="008F6CED"/>
    <w:rsid w:val="008F6D80"/>
    <w:rsid w:val="008F6E3D"/>
    <w:rsid w:val="008F6F9A"/>
    <w:rsid w:val="008F7070"/>
    <w:rsid w:val="008F71F9"/>
    <w:rsid w:val="008F7267"/>
    <w:rsid w:val="008F7346"/>
    <w:rsid w:val="008F7350"/>
    <w:rsid w:val="008F746B"/>
    <w:rsid w:val="008F74FB"/>
    <w:rsid w:val="008F7601"/>
    <w:rsid w:val="008F7726"/>
    <w:rsid w:val="008F778A"/>
    <w:rsid w:val="008F7961"/>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6F"/>
    <w:rsid w:val="00900CF1"/>
    <w:rsid w:val="00900D48"/>
    <w:rsid w:val="00900D56"/>
    <w:rsid w:val="00900D64"/>
    <w:rsid w:val="00900E8B"/>
    <w:rsid w:val="00900FB5"/>
    <w:rsid w:val="009010C4"/>
    <w:rsid w:val="009010F2"/>
    <w:rsid w:val="00901282"/>
    <w:rsid w:val="0090141B"/>
    <w:rsid w:val="009016C6"/>
    <w:rsid w:val="009016E9"/>
    <w:rsid w:val="00901861"/>
    <w:rsid w:val="00901924"/>
    <w:rsid w:val="00901959"/>
    <w:rsid w:val="00901960"/>
    <w:rsid w:val="009019E8"/>
    <w:rsid w:val="00901AC5"/>
    <w:rsid w:val="00901B44"/>
    <w:rsid w:val="00901CAC"/>
    <w:rsid w:val="00901EDC"/>
    <w:rsid w:val="0090219F"/>
    <w:rsid w:val="009021F8"/>
    <w:rsid w:val="00902435"/>
    <w:rsid w:val="00902673"/>
    <w:rsid w:val="0090268C"/>
    <w:rsid w:val="0090272A"/>
    <w:rsid w:val="0090277E"/>
    <w:rsid w:val="009029F6"/>
    <w:rsid w:val="00902B1F"/>
    <w:rsid w:val="00902CA6"/>
    <w:rsid w:val="00902D67"/>
    <w:rsid w:val="00902FC8"/>
    <w:rsid w:val="009030E8"/>
    <w:rsid w:val="009031ED"/>
    <w:rsid w:val="00903257"/>
    <w:rsid w:val="00903314"/>
    <w:rsid w:val="00903443"/>
    <w:rsid w:val="00903467"/>
    <w:rsid w:val="0090389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458"/>
    <w:rsid w:val="0090462B"/>
    <w:rsid w:val="009046A1"/>
    <w:rsid w:val="0090481F"/>
    <w:rsid w:val="0090485F"/>
    <w:rsid w:val="00904A0B"/>
    <w:rsid w:val="00904A29"/>
    <w:rsid w:val="00904BBB"/>
    <w:rsid w:val="00904C2A"/>
    <w:rsid w:val="00904E70"/>
    <w:rsid w:val="00904E78"/>
    <w:rsid w:val="00904EBD"/>
    <w:rsid w:val="00904EC6"/>
    <w:rsid w:val="00904EC8"/>
    <w:rsid w:val="00904F2D"/>
    <w:rsid w:val="00904F9F"/>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7F"/>
    <w:rsid w:val="009062FE"/>
    <w:rsid w:val="00906315"/>
    <w:rsid w:val="0090634D"/>
    <w:rsid w:val="00906382"/>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6F7C"/>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07F2E"/>
    <w:rsid w:val="0091007E"/>
    <w:rsid w:val="00910097"/>
    <w:rsid w:val="009103A3"/>
    <w:rsid w:val="00910400"/>
    <w:rsid w:val="0091051B"/>
    <w:rsid w:val="00910549"/>
    <w:rsid w:val="009106B4"/>
    <w:rsid w:val="00910803"/>
    <w:rsid w:val="00910B53"/>
    <w:rsid w:val="00910C30"/>
    <w:rsid w:val="00910C65"/>
    <w:rsid w:val="00910D27"/>
    <w:rsid w:val="00910D6B"/>
    <w:rsid w:val="00910DFE"/>
    <w:rsid w:val="00910F1B"/>
    <w:rsid w:val="00910F2E"/>
    <w:rsid w:val="00911081"/>
    <w:rsid w:val="009110C6"/>
    <w:rsid w:val="009110F3"/>
    <w:rsid w:val="009112B9"/>
    <w:rsid w:val="00911323"/>
    <w:rsid w:val="009113FA"/>
    <w:rsid w:val="009114F4"/>
    <w:rsid w:val="009115CC"/>
    <w:rsid w:val="009115D9"/>
    <w:rsid w:val="00911602"/>
    <w:rsid w:val="0091166A"/>
    <w:rsid w:val="00911868"/>
    <w:rsid w:val="0091192D"/>
    <w:rsid w:val="00911973"/>
    <w:rsid w:val="00911A58"/>
    <w:rsid w:val="00911A9C"/>
    <w:rsid w:val="00911B00"/>
    <w:rsid w:val="00911B9D"/>
    <w:rsid w:val="00911BAC"/>
    <w:rsid w:val="00911DBD"/>
    <w:rsid w:val="00911E4A"/>
    <w:rsid w:val="00911E50"/>
    <w:rsid w:val="00912048"/>
    <w:rsid w:val="0091228A"/>
    <w:rsid w:val="009122EF"/>
    <w:rsid w:val="00912345"/>
    <w:rsid w:val="009125D8"/>
    <w:rsid w:val="009125F4"/>
    <w:rsid w:val="00912788"/>
    <w:rsid w:val="0091286F"/>
    <w:rsid w:val="009128A5"/>
    <w:rsid w:val="009128F8"/>
    <w:rsid w:val="00912A00"/>
    <w:rsid w:val="00912DF9"/>
    <w:rsid w:val="00912E23"/>
    <w:rsid w:val="00912E41"/>
    <w:rsid w:val="00912E8A"/>
    <w:rsid w:val="00913218"/>
    <w:rsid w:val="009132DD"/>
    <w:rsid w:val="009132F9"/>
    <w:rsid w:val="00913368"/>
    <w:rsid w:val="00913464"/>
    <w:rsid w:val="0091361F"/>
    <w:rsid w:val="009137ED"/>
    <w:rsid w:val="009138AC"/>
    <w:rsid w:val="009139D0"/>
    <w:rsid w:val="00913A3A"/>
    <w:rsid w:val="00913AA3"/>
    <w:rsid w:val="00913AFB"/>
    <w:rsid w:val="00913B72"/>
    <w:rsid w:val="00913C69"/>
    <w:rsid w:val="00913D2F"/>
    <w:rsid w:val="00913E74"/>
    <w:rsid w:val="00913F6F"/>
    <w:rsid w:val="00914173"/>
    <w:rsid w:val="00914189"/>
    <w:rsid w:val="0091429C"/>
    <w:rsid w:val="009143E5"/>
    <w:rsid w:val="00914525"/>
    <w:rsid w:val="0091462F"/>
    <w:rsid w:val="00914646"/>
    <w:rsid w:val="00914780"/>
    <w:rsid w:val="009147A3"/>
    <w:rsid w:val="009147C9"/>
    <w:rsid w:val="009149FB"/>
    <w:rsid w:val="00914A72"/>
    <w:rsid w:val="00914ABD"/>
    <w:rsid w:val="00914BBB"/>
    <w:rsid w:val="00914BE8"/>
    <w:rsid w:val="00914C64"/>
    <w:rsid w:val="00914D92"/>
    <w:rsid w:val="00914FA9"/>
    <w:rsid w:val="009150EB"/>
    <w:rsid w:val="009151C8"/>
    <w:rsid w:val="0091523E"/>
    <w:rsid w:val="00915279"/>
    <w:rsid w:val="009152F4"/>
    <w:rsid w:val="00915368"/>
    <w:rsid w:val="00915385"/>
    <w:rsid w:val="009153AF"/>
    <w:rsid w:val="009154A5"/>
    <w:rsid w:val="0091556A"/>
    <w:rsid w:val="009156AE"/>
    <w:rsid w:val="00915738"/>
    <w:rsid w:val="00915821"/>
    <w:rsid w:val="009158E7"/>
    <w:rsid w:val="00915B8B"/>
    <w:rsid w:val="00915BED"/>
    <w:rsid w:val="00915D7D"/>
    <w:rsid w:val="00915ED0"/>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0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17F9A"/>
    <w:rsid w:val="0092026F"/>
    <w:rsid w:val="00920405"/>
    <w:rsid w:val="0092052B"/>
    <w:rsid w:val="0092054A"/>
    <w:rsid w:val="00920584"/>
    <w:rsid w:val="00920699"/>
    <w:rsid w:val="00920857"/>
    <w:rsid w:val="009208C5"/>
    <w:rsid w:val="00920A6B"/>
    <w:rsid w:val="00920A86"/>
    <w:rsid w:val="00920C0C"/>
    <w:rsid w:val="00920D1A"/>
    <w:rsid w:val="00920D3D"/>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6E7"/>
    <w:rsid w:val="009227A5"/>
    <w:rsid w:val="00922862"/>
    <w:rsid w:val="00922B3B"/>
    <w:rsid w:val="00922C79"/>
    <w:rsid w:val="00922CC6"/>
    <w:rsid w:val="00922F0B"/>
    <w:rsid w:val="00922F0F"/>
    <w:rsid w:val="00922F4A"/>
    <w:rsid w:val="00922F9C"/>
    <w:rsid w:val="009232A2"/>
    <w:rsid w:val="009232F9"/>
    <w:rsid w:val="00923407"/>
    <w:rsid w:val="009234E9"/>
    <w:rsid w:val="0092379D"/>
    <w:rsid w:val="009237A9"/>
    <w:rsid w:val="00923871"/>
    <w:rsid w:val="009239C6"/>
    <w:rsid w:val="00923C8B"/>
    <w:rsid w:val="00923CDA"/>
    <w:rsid w:val="00923D9D"/>
    <w:rsid w:val="00923E99"/>
    <w:rsid w:val="00923F91"/>
    <w:rsid w:val="00924108"/>
    <w:rsid w:val="0092415F"/>
    <w:rsid w:val="009241E3"/>
    <w:rsid w:val="0092426D"/>
    <w:rsid w:val="00924461"/>
    <w:rsid w:val="00924466"/>
    <w:rsid w:val="00924523"/>
    <w:rsid w:val="00924644"/>
    <w:rsid w:val="00924900"/>
    <w:rsid w:val="0092490E"/>
    <w:rsid w:val="0092493D"/>
    <w:rsid w:val="0092498E"/>
    <w:rsid w:val="009249F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6B"/>
    <w:rsid w:val="00925BFD"/>
    <w:rsid w:val="00925D18"/>
    <w:rsid w:val="00925DC3"/>
    <w:rsid w:val="00925F81"/>
    <w:rsid w:val="00925F83"/>
    <w:rsid w:val="00925FC5"/>
    <w:rsid w:val="00926086"/>
    <w:rsid w:val="00926363"/>
    <w:rsid w:val="00926437"/>
    <w:rsid w:val="009264A7"/>
    <w:rsid w:val="009264B6"/>
    <w:rsid w:val="009264D0"/>
    <w:rsid w:val="00926757"/>
    <w:rsid w:val="00926788"/>
    <w:rsid w:val="00926794"/>
    <w:rsid w:val="00926B85"/>
    <w:rsid w:val="00926BDC"/>
    <w:rsid w:val="00926C94"/>
    <w:rsid w:val="00926C96"/>
    <w:rsid w:val="00926D32"/>
    <w:rsid w:val="00926E08"/>
    <w:rsid w:val="00926E6C"/>
    <w:rsid w:val="00926EC9"/>
    <w:rsid w:val="00926EE0"/>
    <w:rsid w:val="00926FCB"/>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79"/>
    <w:rsid w:val="0093269F"/>
    <w:rsid w:val="0093283F"/>
    <w:rsid w:val="00932909"/>
    <w:rsid w:val="00932A6D"/>
    <w:rsid w:val="00932C06"/>
    <w:rsid w:val="00932C5F"/>
    <w:rsid w:val="00932CAE"/>
    <w:rsid w:val="00932D33"/>
    <w:rsid w:val="00932D58"/>
    <w:rsid w:val="00932D96"/>
    <w:rsid w:val="00932ED8"/>
    <w:rsid w:val="00932F65"/>
    <w:rsid w:val="00932FB4"/>
    <w:rsid w:val="00932FFE"/>
    <w:rsid w:val="009330B3"/>
    <w:rsid w:val="0093318E"/>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24"/>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1C5"/>
    <w:rsid w:val="009352BF"/>
    <w:rsid w:val="0093553E"/>
    <w:rsid w:val="009355E8"/>
    <w:rsid w:val="00935695"/>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61"/>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2CB"/>
    <w:rsid w:val="0094134A"/>
    <w:rsid w:val="009413FF"/>
    <w:rsid w:val="00941636"/>
    <w:rsid w:val="0094167E"/>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AE4"/>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CB6"/>
    <w:rsid w:val="00943D31"/>
    <w:rsid w:val="00943DB3"/>
    <w:rsid w:val="00943E2F"/>
    <w:rsid w:val="00943F1E"/>
    <w:rsid w:val="00944089"/>
    <w:rsid w:val="009440D4"/>
    <w:rsid w:val="009441F7"/>
    <w:rsid w:val="00944309"/>
    <w:rsid w:val="009443BD"/>
    <w:rsid w:val="00944891"/>
    <w:rsid w:val="009449F2"/>
    <w:rsid w:val="00944A50"/>
    <w:rsid w:val="00944B31"/>
    <w:rsid w:val="00944B36"/>
    <w:rsid w:val="00944C1D"/>
    <w:rsid w:val="00944C7D"/>
    <w:rsid w:val="00944CBF"/>
    <w:rsid w:val="00944D24"/>
    <w:rsid w:val="00944D4B"/>
    <w:rsid w:val="00944DFF"/>
    <w:rsid w:val="00944F24"/>
    <w:rsid w:val="00944FB5"/>
    <w:rsid w:val="00945101"/>
    <w:rsid w:val="00945207"/>
    <w:rsid w:val="009452CE"/>
    <w:rsid w:val="00945317"/>
    <w:rsid w:val="009453EF"/>
    <w:rsid w:val="00945496"/>
    <w:rsid w:val="00945536"/>
    <w:rsid w:val="0094556F"/>
    <w:rsid w:val="00945684"/>
    <w:rsid w:val="009458F5"/>
    <w:rsid w:val="00945989"/>
    <w:rsid w:val="009459DF"/>
    <w:rsid w:val="00945A99"/>
    <w:rsid w:val="00945AAC"/>
    <w:rsid w:val="00945C10"/>
    <w:rsid w:val="00945C76"/>
    <w:rsid w:val="00945D61"/>
    <w:rsid w:val="00945DC5"/>
    <w:rsid w:val="00945FED"/>
    <w:rsid w:val="00945FF2"/>
    <w:rsid w:val="00946171"/>
    <w:rsid w:val="0094619C"/>
    <w:rsid w:val="0094646F"/>
    <w:rsid w:val="009464C4"/>
    <w:rsid w:val="009464FA"/>
    <w:rsid w:val="0094669F"/>
    <w:rsid w:val="009466BE"/>
    <w:rsid w:val="009466FF"/>
    <w:rsid w:val="00946719"/>
    <w:rsid w:val="009467D0"/>
    <w:rsid w:val="00946A2E"/>
    <w:rsid w:val="00946B84"/>
    <w:rsid w:val="00946C2F"/>
    <w:rsid w:val="00946D2D"/>
    <w:rsid w:val="00946D40"/>
    <w:rsid w:val="00946D43"/>
    <w:rsid w:val="00946E95"/>
    <w:rsid w:val="00946FB6"/>
    <w:rsid w:val="00947095"/>
    <w:rsid w:val="009470C5"/>
    <w:rsid w:val="009473F7"/>
    <w:rsid w:val="00947487"/>
    <w:rsid w:val="0094749A"/>
    <w:rsid w:val="009474A3"/>
    <w:rsid w:val="009474BF"/>
    <w:rsid w:val="00947630"/>
    <w:rsid w:val="009476E5"/>
    <w:rsid w:val="009477E6"/>
    <w:rsid w:val="009477EC"/>
    <w:rsid w:val="00947882"/>
    <w:rsid w:val="009478DD"/>
    <w:rsid w:val="00947940"/>
    <w:rsid w:val="00947A04"/>
    <w:rsid w:val="00947A9B"/>
    <w:rsid w:val="00947BB8"/>
    <w:rsid w:val="00947C5D"/>
    <w:rsid w:val="00947CEA"/>
    <w:rsid w:val="00947F3C"/>
    <w:rsid w:val="00947FAE"/>
    <w:rsid w:val="00947FB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BBE"/>
    <w:rsid w:val="00952CE3"/>
    <w:rsid w:val="00952D00"/>
    <w:rsid w:val="00952D01"/>
    <w:rsid w:val="00952D60"/>
    <w:rsid w:val="00952DCC"/>
    <w:rsid w:val="00952DE8"/>
    <w:rsid w:val="0095307B"/>
    <w:rsid w:val="0095312E"/>
    <w:rsid w:val="00953138"/>
    <w:rsid w:val="0095323E"/>
    <w:rsid w:val="00953262"/>
    <w:rsid w:val="009532AC"/>
    <w:rsid w:val="009533F0"/>
    <w:rsid w:val="009534C7"/>
    <w:rsid w:val="009535B7"/>
    <w:rsid w:val="009535FA"/>
    <w:rsid w:val="00953666"/>
    <w:rsid w:val="00953919"/>
    <w:rsid w:val="009539D7"/>
    <w:rsid w:val="00953A47"/>
    <w:rsid w:val="00953AF9"/>
    <w:rsid w:val="00953B50"/>
    <w:rsid w:val="00953BE9"/>
    <w:rsid w:val="00953C30"/>
    <w:rsid w:val="00953E8E"/>
    <w:rsid w:val="00953F12"/>
    <w:rsid w:val="00953F1F"/>
    <w:rsid w:val="00953F91"/>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34"/>
    <w:rsid w:val="00954BFB"/>
    <w:rsid w:val="00954D19"/>
    <w:rsid w:val="00954D27"/>
    <w:rsid w:val="00954D5D"/>
    <w:rsid w:val="00954D7E"/>
    <w:rsid w:val="00954DFA"/>
    <w:rsid w:val="00954EE8"/>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3C"/>
    <w:rsid w:val="0095648C"/>
    <w:rsid w:val="00956563"/>
    <w:rsid w:val="00956672"/>
    <w:rsid w:val="009567B2"/>
    <w:rsid w:val="00956B12"/>
    <w:rsid w:val="00956B32"/>
    <w:rsid w:val="00956CB8"/>
    <w:rsid w:val="00956D8C"/>
    <w:rsid w:val="00956D9A"/>
    <w:rsid w:val="00956E89"/>
    <w:rsid w:val="00956E8E"/>
    <w:rsid w:val="00956FDD"/>
    <w:rsid w:val="0095701A"/>
    <w:rsid w:val="009571C2"/>
    <w:rsid w:val="00957224"/>
    <w:rsid w:val="00957339"/>
    <w:rsid w:val="0095741E"/>
    <w:rsid w:val="00957546"/>
    <w:rsid w:val="0095769B"/>
    <w:rsid w:val="009576D3"/>
    <w:rsid w:val="009577BA"/>
    <w:rsid w:val="00957891"/>
    <w:rsid w:val="009578FE"/>
    <w:rsid w:val="00957A09"/>
    <w:rsid w:val="00957AC2"/>
    <w:rsid w:val="00957ADA"/>
    <w:rsid w:val="00957B72"/>
    <w:rsid w:val="00957BD7"/>
    <w:rsid w:val="00957C0B"/>
    <w:rsid w:val="00957DCF"/>
    <w:rsid w:val="00957E3D"/>
    <w:rsid w:val="00957EAA"/>
    <w:rsid w:val="00957F0E"/>
    <w:rsid w:val="00957F94"/>
    <w:rsid w:val="00960194"/>
    <w:rsid w:val="00960258"/>
    <w:rsid w:val="00960339"/>
    <w:rsid w:val="0096033B"/>
    <w:rsid w:val="009603DE"/>
    <w:rsid w:val="00960518"/>
    <w:rsid w:val="00960590"/>
    <w:rsid w:val="009605C0"/>
    <w:rsid w:val="0096067F"/>
    <w:rsid w:val="0096071D"/>
    <w:rsid w:val="00960752"/>
    <w:rsid w:val="009608B8"/>
    <w:rsid w:val="00960957"/>
    <w:rsid w:val="009609ED"/>
    <w:rsid w:val="00960CD8"/>
    <w:rsid w:val="00960CE5"/>
    <w:rsid w:val="00960DC0"/>
    <w:rsid w:val="00960DC5"/>
    <w:rsid w:val="00960DCA"/>
    <w:rsid w:val="00960E3C"/>
    <w:rsid w:val="00961002"/>
    <w:rsid w:val="00961018"/>
    <w:rsid w:val="0096104B"/>
    <w:rsid w:val="00961073"/>
    <w:rsid w:val="009610F5"/>
    <w:rsid w:val="0096111E"/>
    <w:rsid w:val="009612FE"/>
    <w:rsid w:val="009613E0"/>
    <w:rsid w:val="009614F4"/>
    <w:rsid w:val="00961501"/>
    <w:rsid w:val="00961658"/>
    <w:rsid w:val="00961672"/>
    <w:rsid w:val="0096167B"/>
    <w:rsid w:val="009616EA"/>
    <w:rsid w:val="00961744"/>
    <w:rsid w:val="00961785"/>
    <w:rsid w:val="009617CA"/>
    <w:rsid w:val="00961A07"/>
    <w:rsid w:val="00961A47"/>
    <w:rsid w:val="00961A7E"/>
    <w:rsid w:val="00961A93"/>
    <w:rsid w:val="00961B91"/>
    <w:rsid w:val="00961BCE"/>
    <w:rsid w:val="00961C45"/>
    <w:rsid w:val="00961DA8"/>
    <w:rsid w:val="00961E15"/>
    <w:rsid w:val="00961E50"/>
    <w:rsid w:val="00961E83"/>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25A"/>
    <w:rsid w:val="00963368"/>
    <w:rsid w:val="0096342A"/>
    <w:rsid w:val="00963433"/>
    <w:rsid w:val="009634D9"/>
    <w:rsid w:val="009634DD"/>
    <w:rsid w:val="009634E8"/>
    <w:rsid w:val="0096350C"/>
    <w:rsid w:val="0096374E"/>
    <w:rsid w:val="00963775"/>
    <w:rsid w:val="00963B26"/>
    <w:rsid w:val="00963D2D"/>
    <w:rsid w:val="00963E41"/>
    <w:rsid w:val="00963E69"/>
    <w:rsid w:val="00963F62"/>
    <w:rsid w:val="009640DB"/>
    <w:rsid w:val="00964428"/>
    <w:rsid w:val="009647AD"/>
    <w:rsid w:val="00964985"/>
    <w:rsid w:val="009649A4"/>
    <w:rsid w:val="00964A0A"/>
    <w:rsid w:val="00964A36"/>
    <w:rsid w:val="00964A70"/>
    <w:rsid w:val="00964AAE"/>
    <w:rsid w:val="00964ABA"/>
    <w:rsid w:val="00964B52"/>
    <w:rsid w:val="00964C9C"/>
    <w:rsid w:val="00964D89"/>
    <w:rsid w:val="00964FE9"/>
    <w:rsid w:val="00965037"/>
    <w:rsid w:val="009650B3"/>
    <w:rsid w:val="009653DB"/>
    <w:rsid w:val="009653EE"/>
    <w:rsid w:val="009653F8"/>
    <w:rsid w:val="00965437"/>
    <w:rsid w:val="009654B9"/>
    <w:rsid w:val="00965500"/>
    <w:rsid w:val="009655E9"/>
    <w:rsid w:val="00965676"/>
    <w:rsid w:val="00965977"/>
    <w:rsid w:val="00965AD3"/>
    <w:rsid w:val="00965C69"/>
    <w:rsid w:val="00965CEB"/>
    <w:rsid w:val="00965E2B"/>
    <w:rsid w:val="00965FB2"/>
    <w:rsid w:val="00965FE7"/>
    <w:rsid w:val="00966096"/>
    <w:rsid w:val="00966403"/>
    <w:rsid w:val="0096661C"/>
    <w:rsid w:val="009667C7"/>
    <w:rsid w:val="0096683D"/>
    <w:rsid w:val="0096690A"/>
    <w:rsid w:val="0096690B"/>
    <w:rsid w:val="00966912"/>
    <w:rsid w:val="00966956"/>
    <w:rsid w:val="00966967"/>
    <w:rsid w:val="00966B5A"/>
    <w:rsid w:val="00966BD0"/>
    <w:rsid w:val="00966BF5"/>
    <w:rsid w:val="00966C87"/>
    <w:rsid w:val="00966E45"/>
    <w:rsid w:val="00966E77"/>
    <w:rsid w:val="00966F32"/>
    <w:rsid w:val="00967022"/>
    <w:rsid w:val="009670A7"/>
    <w:rsid w:val="00967232"/>
    <w:rsid w:val="009672D5"/>
    <w:rsid w:val="009673E3"/>
    <w:rsid w:val="009674B9"/>
    <w:rsid w:val="0096752F"/>
    <w:rsid w:val="009675EB"/>
    <w:rsid w:val="009676F8"/>
    <w:rsid w:val="0096785F"/>
    <w:rsid w:val="0096799E"/>
    <w:rsid w:val="00967A06"/>
    <w:rsid w:val="00967CBF"/>
    <w:rsid w:val="00967F93"/>
    <w:rsid w:val="00967FC0"/>
    <w:rsid w:val="00967FC7"/>
    <w:rsid w:val="00967FE1"/>
    <w:rsid w:val="0097004A"/>
    <w:rsid w:val="00970115"/>
    <w:rsid w:val="009701A6"/>
    <w:rsid w:val="009703E8"/>
    <w:rsid w:val="009703EC"/>
    <w:rsid w:val="00970625"/>
    <w:rsid w:val="009706BE"/>
    <w:rsid w:val="009707EA"/>
    <w:rsid w:val="00970825"/>
    <w:rsid w:val="009708AF"/>
    <w:rsid w:val="009708C9"/>
    <w:rsid w:val="009708CE"/>
    <w:rsid w:val="00970ABE"/>
    <w:rsid w:val="00970B4F"/>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2FA"/>
    <w:rsid w:val="00972566"/>
    <w:rsid w:val="009725A2"/>
    <w:rsid w:val="009725A5"/>
    <w:rsid w:val="00972629"/>
    <w:rsid w:val="00972674"/>
    <w:rsid w:val="00972692"/>
    <w:rsid w:val="009727B2"/>
    <w:rsid w:val="009727D3"/>
    <w:rsid w:val="0097284E"/>
    <w:rsid w:val="00972868"/>
    <w:rsid w:val="00972932"/>
    <w:rsid w:val="00972959"/>
    <w:rsid w:val="009729D0"/>
    <w:rsid w:val="00972A44"/>
    <w:rsid w:val="00972AC5"/>
    <w:rsid w:val="00972B67"/>
    <w:rsid w:val="00972C79"/>
    <w:rsid w:val="00972CEC"/>
    <w:rsid w:val="00972D9B"/>
    <w:rsid w:val="00972E8C"/>
    <w:rsid w:val="00972EF2"/>
    <w:rsid w:val="00972FC7"/>
    <w:rsid w:val="00972FD6"/>
    <w:rsid w:val="0097313B"/>
    <w:rsid w:val="009731B6"/>
    <w:rsid w:val="00973282"/>
    <w:rsid w:val="009732F8"/>
    <w:rsid w:val="00973333"/>
    <w:rsid w:val="00973338"/>
    <w:rsid w:val="00973434"/>
    <w:rsid w:val="0097350A"/>
    <w:rsid w:val="0097350F"/>
    <w:rsid w:val="009735BA"/>
    <w:rsid w:val="009735F5"/>
    <w:rsid w:val="0097362D"/>
    <w:rsid w:val="0097368E"/>
    <w:rsid w:val="009736B3"/>
    <w:rsid w:val="009739B0"/>
    <w:rsid w:val="009739CF"/>
    <w:rsid w:val="00973AF0"/>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A9B"/>
    <w:rsid w:val="00974B0D"/>
    <w:rsid w:val="00974B32"/>
    <w:rsid w:val="00974C1B"/>
    <w:rsid w:val="00974CA9"/>
    <w:rsid w:val="00974CF9"/>
    <w:rsid w:val="0097505A"/>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970"/>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6E"/>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4FC"/>
    <w:rsid w:val="00980618"/>
    <w:rsid w:val="00980687"/>
    <w:rsid w:val="009806F4"/>
    <w:rsid w:val="00980769"/>
    <w:rsid w:val="00980782"/>
    <w:rsid w:val="009807FC"/>
    <w:rsid w:val="0098081D"/>
    <w:rsid w:val="00980A35"/>
    <w:rsid w:val="00980AD1"/>
    <w:rsid w:val="00980B2B"/>
    <w:rsid w:val="00980BB9"/>
    <w:rsid w:val="00980C12"/>
    <w:rsid w:val="00980C79"/>
    <w:rsid w:val="00980CDB"/>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18"/>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36"/>
    <w:rsid w:val="00983275"/>
    <w:rsid w:val="00983292"/>
    <w:rsid w:val="00983440"/>
    <w:rsid w:val="00983468"/>
    <w:rsid w:val="009835D5"/>
    <w:rsid w:val="0098366F"/>
    <w:rsid w:val="009837FD"/>
    <w:rsid w:val="00983804"/>
    <w:rsid w:val="0098396F"/>
    <w:rsid w:val="00983972"/>
    <w:rsid w:val="00983AEB"/>
    <w:rsid w:val="00983C0A"/>
    <w:rsid w:val="00983C68"/>
    <w:rsid w:val="00983CDE"/>
    <w:rsid w:val="00983D45"/>
    <w:rsid w:val="00983F06"/>
    <w:rsid w:val="00983F0C"/>
    <w:rsid w:val="00983F84"/>
    <w:rsid w:val="00983FC2"/>
    <w:rsid w:val="00983FD7"/>
    <w:rsid w:val="00983FDD"/>
    <w:rsid w:val="009840C8"/>
    <w:rsid w:val="0098410A"/>
    <w:rsid w:val="0098416B"/>
    <w:rsid w:val="00984267"/>
    <w:rsid w:val="00984293"/>
    <w:rsid w:val="00984301"/>
    <w:rsid w:val="009844AC"/>
    <w:rsid w:val="0098462D"/>
    <w:rsid w:val="00984696"/>
    <w:rsid w:val="009846EC"/>
    <w:rsid w:val="00984733"/>
    <w:rsid w:val="00984767"/>
    <w:rsid w:val="009847CC"/>
    <w:rsid w:val="009847E4"/>
    <w:rsid w:val="00984813"/>
    <w:rsid w:val="009848D2"/>
    <w:rsid w:val="00984975"/>
    <w:rsid w:val="00984A1B"/>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24"/>
    <w:rsid w:val="00985D77"/>
    <w:rsid w:val="00985E03"/>
    <w:rsid w:val="009860D1"/>
    <w:rsid w:val="0098610B"/>
    <w:rsid w:val="00986316"/>
    <w:rsid w:val="009863B4"/>
    <w:rsid w:val="009863F8"/>
    <w:rsid w:val="00986525"/>
    <w:rsid w:val="0098662B"/>
    <w:rsid w:val="009866BD"/>
    <w:rsid w:val="009867E0"/>
    <w:rsid w:val="009868D4"/>
    <w:rsid w:val="00986C65"/>
    <w:rsid w:val="00986C70"/>
    <w:rsid w:val="00986D9B"/>
    <w:rsid w:val="00986DA0"/>
    <w:rsid w:val="00986EE0"/>
    <w:rsid w:val="00986F15"/>
    <w:rsid w:val="0098721B"/>
    <w:rsid w:val="00987242"/>
    <w:rsid w:val="0098726F"/>
    <w:rsid w:val="009873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1A"/>
    <w:rsid w:val="00991B5A"/>
    <w:rsid w:val="00991BEF"/>
    <w:rsid w:val="00991C27"/>
    <w:rsid w:val="00991D5C"/>
    <w:rsid w:val="00991DB0"/>
    <w:rsid w:val="00991E07"/>
    <w:rsid w:val="00992036"/>
    <w:rsid w:val="00992084"/>
    <w:rsid w:val="00992105"/>
    <w:rsid w:val="00992142"/>
    <w:rsid w:val="009921B4"/>
    <w:rsid w:val="009921F9"/>
    <w:rsid w:val="00992232"/>
    <w:rsid w:val="00992336"/>
    <w:rsid w:val="00992477"/>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517"/>
    <w:rsid w:val="00993633"/>
    <w:rsid w:val="0099364C"/>
    <w:rsid w:val="00993681"/>
    <w:rsid w:val="009937DA"/>
    <w:rsid w:val="00993834"/>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5B4"/>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5FCE"/>
    <w:rsid w:val="009960AA"/>
    <w:rsid w:val="0099611B"/>
    <w:rsid w:val="0099618D"/>
    <w:rsid w:val="009962A1"/>
    <w:rsid w:val="00996326"/>
    <w:rsid w:val="0099632D"/>
    <w:rsid w:val="00996650"/>
    <w:rsid w:val="0099666A"/>
    <w:rsid w:val="009966B7"/>
    <w:rsid w:val="00996729"/>
    <w:rsid w:val="009967F8"/>
    <w:rsid w:val="00996A9C"/>
    <w:rsid w:val="00996C90"/>
    <w:rsid w:val="00996CAA"/>
    <w:rsid w:val="00996CD3"/>
    <w:rsid w:val="00996D12"/>
    <w:rsid w:val="00996D7D"/>
    <w:rsid w:val="0099714E"/>
    <w:rsid w:val="009971AE"/>
    <w:rsid w:val="009971FD"/>
    <w:rsid w:val="00997263"/>
    <w:rsid w:val="00997264"/>
    <w:rsid w:val="0099732D"/>
    <w:rsid w:val="00997420"/>
    <w:rsid w:val="0099745D"/>
    <w:rsid w:val="00997673"/>
    <w:rsid w:val="009976E0"/>
    <w:rsid w:val="00997708"/>
    <w:rsid w:val="00997735"/>
    <w:rsid w:val="0099776B"/>
    <w:rsid w:val="009977C6"/>
    <w:rsid w:val="0099789C"/>
    <w:rsid w:val="009978BE"/>
    <w:rsid w:val="009979BE"/>
    <w:rsid w:val="009A00DA"/>
    <w:rsid w:val="009A024C"/>
    <w:rsid w:val="009A0275"/>
    <w:rsid w:val="009A0344"/>
    <w:rsid w:val="009A0464"/>
    <w:rsid w:val="009A04A8"/>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137"/>
    <w:rsid w:val="009A1415"/>
    <w:rsid w:val="009A146C"/>
    <w:rsid w:val="009A148C"/>
    <w:rsid w:val="009A1505"/>
    <w:rsid w:val="009A16E6"/>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6D5"/>
    <w:rsid w:val="009A2720"/>
    <w:rsid w:val="009A27B2"/>
    <w:rsid w:val="009A28C8"/>
    <w:rsid w:val="009A2953"/>
    <w:rsid w:val="009A2B16"/>
    <w:rsid w:val="009A2B73"/>
    <w:rsid w:val="009A2DA6"/>
    <w:rsid w:val="009A2DF6"/>
    <w:rsid w:val="009A2E52"/>
    <w:rsid w:val="009A2F37"/>
    <w:rsid w:val="009A2F62"/>
    <w:rsid w:val="009A3035"/>
    <w:rsid w:val="009A31FF"/>
    <w:rsid w:val="009A3321"/>
    <w:rsid w:val="009A3374"/>
    <w:rsid w:val="009A344A"/>
    <w:rsid w:val="009A3472"/>
    <w:rsid w:val="009A3541"/>
    <w:rsid w:val="009A35B8"/>
    <w:rsid w:val="009A35C4"/>
    <w:rsid w:val="009A3640"/>
    <w:rsid w:val="009A3894"/>
    <w:rsid w:val="009A3899"/>
    <w:rsid w:val="009A38FA"/>
    <w:rsid w:val="009A3956"/>
    <w:rsid w:val="009A39A4"/>
    <w:rsid w:val="009A39FD"/>
    <w:rsid w:val="009A3A73"/>
    <w:rsid w:val="009A3B68"/>
    <w:rsid w:val="009A3C0C"/>
    <w:rsid w:val="009A3C4E"/>
    <w:rsid w:val="009A3CB9"/>
    <w:rsid w:val="009A3E27"/>
    <w:rsid w:val="009A3E3C"/>
    <w:rsid w:val="009A3F88"/>
    <w:rsid w:val="009A3FFB"/>
    <w:rsid w:val="009A4156"/>
    <w:rsid w:val="009A4214"/>
    <w:rsid w:val="009A4265"/>
    <w:rsid w:val="009A4476"/>
    <w:rsid w:val="009A4528"/>
    <w:rsid w:val="009A4668"/>
    <w:rsid w:val="009A488C"/>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A0"/>
    <w:rsid w:val="009A51CC"/>
    <w:rsid w:val="009A526A"/>
    <w:rsid w:val="009A52BE"/>
    <w:rsid w:val="009A5361"/>
    <w:rsid w:val="009A54ED"/>
    <w:rsid w:val="009A5575"/>
    <w:rsid w:val="009A5641"/>
    <w:rsid w:val="009A5669"/>
    <w:rsid w:val="009A5678"/>
    <w:rsid w:val="009A56B0"/>
    <w:rsid w:val="009A571A"/>
    <w:rsid w:val="009A5835"/>
    <w:rsid w:val="009A5837"/>
    <w:rsid w:val="009A59FC"/>
    <w:rsid w:val="009A5B2E"/>
    <w:rsid w:val="009A5B51"/>
    <w:rsid w:val="009A5BED"/>
    <w:rsid w:val="009A5BF7"/>
    <w:rsid w:val="009A5D23"/>
    <w:rsid w:val="009A5D7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B6A"/>
    <w:rsid w:val="009A6C09"/>
    <w:rsid w:val="009A6C31"/>
    <w:rsid w:val="009A6C64"/>
    <w:rsid w:val="009A6D78"/>
    <w:rsid w:val="009A6F13"/>
    <w:rsid w:val="009A6F9E"/>
    <w:rsid w:val="009A6FDB"/>
    <w:rsid w:val="009A707F"/>
    <w:rsid w:val="009A71D2"/>
    <w:rsid w:val="009A75AA"/>
    <w:rsid w:val="009A77F6"/>
    <w:rsid w:val="009A791E"/>
    <w:rsid w:val="009A7945"/>
    <w:rsid w:val="009A7953"/>
    <w:rsid w:val="009A79FF"/>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89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1E"/>
    <w:rsid w:val="009B194F"/>
    <w:rsid w:val="009B1BDE"/>
    <w:rsid w:val="009B1DCB"/>
    <w:rsid w:val="009B1E44"/>
    <w:rsid w:val="009B1E8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E9C"/>
    <w:rsid w:val="009B2F13"/>
    <w:rsid w:val="009B2FD5"/>
    <w:rsid w:val="009B2FFE"/>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C69"/>
    <w:rsid w:val="009B3DA1"/>
    <w:rsid w:val="009B3E60"/>
    <w:rsid w:val="009B40CA"/>
    <w:rsid w:val="009B4250"/>
    <w:rsid w:val="009B435E"/>
    <w:rsid w:val="009B43A1"/>
    <w:rsid w:val="009B4594"/>
    <w:rsid w:val="009B4639"/>
    <w:rsid w:val="009B489E"/>
    <w:rsid w:val="009B4933"/>
    <w:rsid w:val="009B49B7"/>
    <w:rsid w:val="009B4A29"/>
    <w:rsid w:val="009B4A3C"/>
    <w:rsid w:val="009B4A4F"/>
    <w:rsid w:val="009B4D9E"/>
    <w:rsid w:val="009B4DC0"/>
    <w:rsid w:val="009B4EEA"/>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6FCF"/>
    <w:rsid w:val="009B7132"/>
    <w:rsid w:val="009B728E"/>
    <w:rsid w:val="009B748D"/>
    <w:rsid w:val="009B74B0"/>
    <w:rsid w:val="009B75A0"/>
    <w:rsid w:val="009B75B0"/>
    <w:rsid w:val="009B75BC"/>
    <w:rsid w:val="009B761F"/>
    <w:rsid w:val="009B7651"/>
    <w:rsid w:val="009B78BF"/>
    <w:rsid w:val="009B78F2"/>
    <w:rsid w:val="009B7991"/>
    <w:rsid w:val="009B79A0"/>
    <w:rsid w:val="009B79F9"/>
    <w:rsid w:val="009B7CEC"/>
    <w:rsid w:val="009B7D51"/>
    <w:rsid w:val="009B7D59"/>
    <w:rsid w:val="009B7D98"/>
    <w:rsid w:val="009B7E42"/>
    <w:rsid w:val="009B7E8D"/>
    <w:rsid w:val="009B7F8E"/>
    <w:rsid w:val="009C0065"/>
    <w:rsid w:val="009C00E4"/>
    <w:rsid w:val="009C0174"/>
    <w:rsid w:val="009C021F"/>
    <w:rsid w:val="009C02D3"/>
    <w:rsid w:val="009C031F"/>
    <w:rsid w:val="009C05A1"/>
    <w:rsid w:val="009C05D2"/>
    <w:rsid w:val="009C06A6"/>
    <w:rsid w:val="009C06C0"/>
    <w:rsid w:val="009C0727"/>
    <w:rsid w:val="009C078C"/>
    <w:rsid w:val="009C0806"/>
    <w:rsid w:val="009C096F"/>
    <w:rsid w:val="009C0A45"/>
    <w:rsid w:val="009C0AC0"/>
    <w:rsid w:val="009C0B65"/>
    <w:rsid w:val="009C0BD5"/>
    <w:rsid w:val="009C0C0B"/>
    <w:rsid w:val="009C0E74"/>
    <w:rsid w:val="009C1008"/>
    <w:rsid w:val="009C1043"/>
    <w:rsid w:val="009C1253"/>
    <w:rsid w:val="009C12B7"/>
    <w:rsid w:val="009C1345"/>
    <w:rsid w:val="009C134A"/>
    <w:rsid w:val="009C1467"/>
    <w:rsid w:val="009C14A4"/>
    <w:rsid w:val="009C14FE"/>
    <w:rsid w:val="009C1523"/>
    <w:rsid w:val="009C16E2"/>
    <w:rsid w:val="009C184A"/>
    <w:rsid w:val="009C19AF"/>
    <w:rsid w:val="009C19F8"/>
    <w:rsid w:val="009C1A79"/>
    <w:rsid w:val="009C1AA7"/>
    <w:rsid w:val="009C1B71"/>
    <w:rsid w:val="009C1B84"/>
    <w:rsid w:val="009C1C5A"/>
    <w:rsid w:val="009C1CCF"/>
    <w:rsid w:val="009C1E87"/>
    <w:rsid w:val="009C1EF8"/>
    <w:rsid w:val="009C20CD"/>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A8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A4"/>
    <w:rsid w:val="009C62D8"/>
    <w:rsid w:val="009C6311"/>
    <w:rsid w:val="009C6581"/>
    <w:rsid w:val="009C6678"/>
    <w:rsid w:val="009C66B4"/>
    <w:rsid w:val="009C689A"/>
    <w:rsid w:val="009C68C2"/>
    <w:rsid w:val="009C68E7"/>
    <w:rsid w:val="009C6A5A"/>
    <w:rsid w:val="009C6B45"/>
    <w:rsid w:val="009C6B47"/>
    <w:rsid w:val="009C6BB5"/>
    <w:rsid w:val="009C6D0B"/>
    <w:rsid w:val="009C6DD4"/>
    <w:rsid w:val="009C6E29"/>
    <w:rsid w:val="009C6F03"/>
    <w:rsid w:val="009C715D"/>
    <w:rsid w:val="009C7233"/>
    <w:rsid w:val="009C7400"/>
    <w:rsid w:val="009C743F"/>
    <w:rsid w:val="009C7532"/>
    <w:rsid w:val="009C75ED"/>
    <w:rsid w:val="009C786E"/>
    <w:rsid w:val="009C79A1"/>
    <w:rsid w:val="009C79D5"/>
    <w:rsid w:val="009C79F2"/>
    <w:rsid w:val="009C7AB2"/>
    <w:rsid w:val="009C7C6C"/>
    <w:rsid w:val="009C7CC1"/>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92A"/>
    <w:rsid w:val="009D0A38"/>
    <w:rsid w:val="009D0A4F"/>
    <w:rsid w:val="009D0AB6"/>
    <w:rsid w:val="009D0B08"/>
    <w:rsid w:val="009D0D01"/>
    <w:rsid w:val="009D0D54"/>
    <w:rsid w:val="009D0DAC"/>
    <w:rsid w:val="009D0DCB"/>
    <w:rsid w:val="009D0DE0"/>
    <w:rsid w:val="009D1001"/>
    <w:rsid w:val="009D1161"/>
    <w:rsid w:val="009D1184"/>
    <w:rsid w:val="009D141E"/>
    <w:rsid w:val="009D16E7"/>
    <w:rsid w:val="009D18E2"/>
    <w:rsid w:val="009D1920"/>
    <w:rsid w:val="009D1ABC"/>
    <w:rsid w:val="009D1B9A"/>
    <w:rsid w:val="009D1BA9"/>
    <w:rsid w:val="009D1BB5"/>
    <w:rsid w:val="009D1D10"/>
    <w:rsid w:val="009D1DA7"/>
    <w:rsid w:val="009D1E00"/>
    <w:rsid w:val="009D1F4C"/>
    <w:rsid w:val="009D20A3"/>
    <w:rsid w:val="009D210C"/>
    <w:rsid w:val="009D220B"/>
    <w:rsid w:val="009D2278"/>
    <w:rsid w:val="009D2349"/>
    <w:rsid w:val="009D235A"/>
    <w:rsid w:val="009D23F7"/>
    <w:rsid w:val="009D24F3"/>
    <w:rsid w:val="009D24F6"/>
    <w:rsid w:val="009D2572"/>
    <w:rsid w:val="009D262A"/>
    <w:rsid w:val="009D2770"/>
    <w:rsid w:val="009D2781"/>
    <w:rsid w:val="009D28C5"/>
    <w:rsid w:val="009D2981"/>
    <w:rsid w:val="009D2AB7"/>
    <w:rsid w:val="009D2B2B"/>
    <w:rsid w:val="009D2B8E"/>
    <w:rsid w:val="009D2C73"/>
    <w:rsid w:val="009D2DFF"/>
    <w:rsid w:val="009D2EED"/>
    <w:rsid w:val="009D2EF0"/>
    <w:rsid w:val="009D2F75"/>
    <w:rsid w:val="009D2FEF"/>
    <w:rsid w:val="009D300B"/>
    <w:rsid w:val="009D30F7"/>
    <w:rsid w:val="009D3177"/>
    <w:rsid w:val="009D3188"/>
    <w:rsid w:val="009D318A"/>
    <w:rsid w:val="009D320E"/>
    <w:rsid w:val="009D324B"/>
    <w:rsid w:val="009D329F"/>
    <w:rsid w:val="009D32E4"/>
    <w:rsid w:val="009D33C5"/>
    <w:rsid w:val="009D34FB"/>
    <w:rsid w:val="009D3741"/>
    <w:rsid w:val="009D37D9"/>
    <w:rsid w:val="009D3A54"/>
    <w:rsid w:val="009D3B2B"/>
    <w:rsid w:val="009D3BEC"/>
    <w:rsid w:val="009D3D3F"/>
    <w:rsid w:val="009D3E6B"/>
    <w:rsid w:val="009D3FBB"/>
    <w:rsid w:val="009D424D"/>
    <w:rsid w:val="009D424F"/>
    <w:rsid w:val="009D4328"/>
    <w:rsid w:val="009D449F"/>
    <w:rsid w:val="009D46C2"/>
    <w:rsid w:val="009D46FD"/>
    <w:rsid w:val="009D4768"/>
    <w:rsid w:val="009D490E"/>
    <w:rsid w:val="009D4970"/>
    <w:rsid w:val="009D49AC"/>
    <w:rsid w:val="009D4A2E"/>
    <w:rsid w:val="009D4BD3"/>
    <w:rsid w:val="009D4BD9"/>
    <w:rsid w:val="009D4C2B"/>
    <w:rsid w:val="009D4CC5"/>
    <w:rsid w:val="009D4D0A"/>
    <w:rsid w:val="009D4D39"/>
    <w:rsid w:val="009D4D52"/>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DE4"/>
    <w:rsid w:val="009D5EE9"/>
    <w:rsid w:val="009D5F50"/>
    <w:rsid w:val="009D611E"/>
    <w:rsid w:val="009D6240"/>
    <w:rsid w:val="009D627B"/>
    <w:rsid w:val="009D63C8"/>
    <w:rsid w:val="009D6464"/>
    <w:rsid w:val="009D6477"/>
    <w:rsid w:val="009D64E3"/>
    <w:rsid w:val="009D64E7"/>
    <w:rsid w:val="009D6579"/>
    <w:rsid w:val="009D6595"/>
    <w:rsid w:val="009D6628"/>
    <w:rsid w:val="009D6658"/>
    <w:rsid w:val="009D6729"/>
    <w:rsid w:val="009D6971"/>
    <w:rsid w:val="009D69E1"/>
    <w:rsid w:val="009D6B4A"/>
    <w:rsid w:val="009D6BE0"/>
    <w:rsid w:val="009D6BFA"/>
    <w:rsid w:val="009D6CA6"/>
    <w:rsid w:val="009D6D1E"/>
    <w:rsid w:val="009D6D36"/>
    <w:rsid w:val="009D6E15"/>
    <w:rsid w:val="009D7176"/>
    <w:rsid w:val="009D7335"/>
    <w:rsid w:val="009D73B0"/>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64"/>
    <w:rsid w:val="009E1F89"/>
    <w:rsid w:val="009E2048"/>
    <w:rsid w:val="009E2088"/>
    <w:rsid w:val="009E2096"/>
    <w:rsid w:val="009E20D7"/>
    <w:rsid w:val="009E2150"/>
    <w:rsid w:val="009E2236"/>
    <w:rsid w:val="009E2288"/>
    <w:rsid w:val="009E22F9"/>
    <w:rsid w:val="009E2325"/>
    <w:rsid w:val="009E235F"/>
    <w:rsid w:val="009E2409"/>
    <w:rsid w:val="009E24D4"/>
    <w:rsid w:val="009E25D2"/>
    <w:rsid w:val="009E2629"/>
    <w:rsid w:val="009E2656"/>
    <w:rsid w:val="009E2878"/>
    <w:rsid w:val="009E28AA"/>
    <w:rsid w:val="009E29A9"/>
    <w:rsid w:val="009E2B8B"/>
    <w:rsid w:val="009E2CA4"/>
    <w:rsid w:val="009E2D4C"/>
    <w:rsid w:val="009E2E08"/>
    <w:rsid w:val="009E2E17"/>
    <w:rsid w:val="009E2E3C"/>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138"/>
    <w:rsid w:val="009E51D4"/>
    <w:rsid w:val="009E5380"/>
    <w:rsid w:val="009E53A6"/>
    <w:rsid w:val="009E5610"/>
    <w:rsid w:val="009E57E1"/>
    <w:rsid w:val="009E5878"/>
    <w:rsid w:val="009E588A"/>
    <w:rsid w:val="009E589C"/>
    <w:rsid w:val="009E5BAE"/>
    <w:rsid w:val="009E5BF3"/>
    <w:rsid w:val="009E5C96"/>
    <w:rsid w:val="009E5E86"/>
    <w:rsid w:val="009E6266"/>
    <w:rsid w:val="009E6373"/>
    <w:rsid w:val="009E63B1"/>
    <w:rsid w:val="009E6534"/>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2BF"/>
    <w:rsid w:val="009E7353"/>
    <w:rsid w:val="009E73B5"/>
    <w:rsid w:val="009E77F4"/>
    <w:rsid w:val="009E7889"/>
    <w:rsid w:val="009E7964"/>
    <w:rsid w:val="009E79BF"/>
    <w:rsid w:val="009E79E8"/>
    <w:rsid w:val="009E7A0E"/>
    <w:rsid w:val="009E7A4F"/>
    <w:rsid w:val="009E7A61"/>
    <w:rsid w:val="009E7C6E"/>
    <w:rsid w:val="009E7CB8"/>
    <w:rsid w:val="009E7D08"/>
    <w:rsid w:val="009E7DE3"/>
    <w:rsid w:val="009E7DFC"/>
    <w:rsid w:val="009E7E80"/>
    <w:rsid w:val="009E7EEB"/>
    <w:rsid w:val="009F007F"/>
    <w:rsid w:val="009F014D"/>
    <w:rsid w:val="009F0278"/>
    <w:rsid w:val="009F02D0"/>
    <w:rsid w:val="009F0796"/>
    <w:rsid w:val="009F0888"/>
    <w:rsid w:val="009F08D0"/>
    <w:rsid w:val="009F096D"/>
    <w:rsid w:val="009F09F1"/>
    <w:rsid w:val="009F0A1E"/>
    <w:rsid w:val="009F0A77"/>
    <w:rsid w:val="009F0B53"/>
    <w:rsid w:val="009F0B79"/>
    <w:rsid w:val="009F0B81"/>
    <w:rsid w:val="009F0CC7"/>
    <w:rsid w:val="009F0D9F"/>
    <w:rsid w:val="009F0DD8"/>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EC3"/>
    <w:rsid w:val="009F1FE0"/>
    <w:rsid w:val="009F2007"/>
    <w:rsid w:val="009F204C"/>
    <w:rsid w:val="009F2069"/>
    <w:rsid w:val="009F21FD"/>
    <w:rsid w:val="009F235E"/>
    <w:rsid w:val="009F2396"/>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06"/>
    <w:rsid w:val="009F3B40"/>
    <w:rsid w:val="009F3CDF"/>
    <w:rsid w:val="009F3DD6"/>
    <w:rsid w:val="009F3E38"/>
    <w:rsid w:val="009F3F08"/>
    <w:rsid w:val="009F3F2C"/>
    <w:rsid w:val="009F4027"/>
    <w:rsid w:val="009F409F"/>
    <w:rsid w:val="009F4168"/>
    <w:rsid w:val="009F41E5"/>
    <w:rsid w:val="009F4252"/>
    <w:rsid w:val="009F436A"/>
    <w:rsid w:val="009F449E"/>
    <w:rsid w:val="009F44E2"/>
    <w:rsid w:val="009F44EA"/>
    <w:rsid w:val="009F4655"/>
    <w:rsid w:val="009F4685"/>
    <w:rsid w:val="009F47F3"/>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3E0"/>
    <w:rsid w:val="009F5482"/>
    <w:rsid w:val="009F5541"/>
    <w:rsid w:val="009F55EC"/>
    <w:rsid w:val="009F56A2"/>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53"/>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B6"/>
    <w:rsid w:val="009F7FD9"/>
    <w:rsid w:val="009FEA97"/>
    <w:rsid w:val="00A002F8"/>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EB3"/>
    <w:rsid w:val="00A00EE3"/>
    <w:rsid w:val="00A00F78"/>
    <w:rsid w:val="00A00FCA"/>
    <w:rsid w:val="00A010D5"/>
    <w:rsid w:val="00A01180"/>
    <w:rsid w:val="00A0125B"/>
    <w:rsid w:val="00A0128F"/>
    <w:rsid w:val="00A01327"/>
    <w:rsid w:val="00A01350"/>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E9"/>
    <w:rsid w:val="00A01FF0"/>
    <w:rsid w:val="00A021D7"/>
    <w:rsid w:val="00A0222C"/>
    <w:rsid w:val="00A0234D"/>
    <w:rsid w:val="00A025B7"/>
    <w:rsid w:val="00A027BD"/>
    <w:rsid w:val="00A02806"/>
    <w:rsid w:val="00A0280D"/>
    <w:rsid w:val="00A02825"/>
    <w:rsid w:val="00A028D7"/>
    <w:rsid w:val="00A02AEC"/>
    <w:rsid w:val="00A02CDC"/>
    <w:rsid w:val="00A02F2F"/>
    <w:rsid w:val="00A03024"/>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DD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4FEF"/>
    <w:rsid w:val="00A050C0"/>
    <w:rsid w:val="00A05264"/>
    <w:rsid w:val="00A052A7"/>
    <w:rsid w:val="00A052B9"/>
    <w:rsid w:val="00A05377"/>
    <w:rsid w:val="00A05418"/>
    <w:rsid w:val="00A054CF"/>
    <w:rsid w:val="00A05567"/>
    <w:rsid w:val="00A055BA"/>
    <w:rsid w:val="00A056BA"/>
    <w:rsid w:val="00A05716"/>
    <w:rsid w:val="00A05820"/>
    <w:rsid w:val="00A0589D"/>
    <w:rsid w:val="00A058C8"/>
    <w:rsid w:val="00A058FB"/>
    <w:rsid w:val="00A059C9"/>
    <w:rsid w:val="00A05D2E"/>
    <w:rsid w:val="00A05D64"/>
    <w:rsid w:val="00A05D6A"/>
    <w:rsid w:val="00A05E37"/>
    <w:rsid w:val="00A05EEE"/>
    <w:rsid w:val="00A06009"/>
    <w:rsid w:val="00A06095"/>
    <w:rsid w:val="00A06158"/>
    <w:rsid w:val="00A061D9"/>
    <w:rsid w:val="00A061E6"/>
    <w:rsid w:val="00A062DD"/>
    <w:rsid w:val="00A0641E"/>
    <w:rsid w:val="00A06469"/>
    <w:rsid w:val="00A065AE"/>
    <w:rsid w:val="00A0668F"/>
    <w:rsid w:val="00A06740"/>
    <w:rsid w:val="00A0674A"/>
    <w:rsid w:val="00A06764"/>
    <w:rsid w:val="00A06768"/>
    <w:rsid w:val="00A0686D"/>
    <w:rsid w:val="00A06A5F"/>
    <w:rsid w:val="00A06B11"/>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6E6"/>
    <w:rsid w:val="00A1081E"/>
    <w:rsid w:val="00A10976"/>
    <w:rsid w:val="00A109A7"/>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86"/>
    <w:rsid w:val="00A11AA2"/>
    <w:rsid w:val="00A11B3C"/>
    <w:rsid w:val="00A11B5A"/>
    <w:rsid w:val="00A11B7A"/>
    <w:rsid w:val="00A11BEA"/>
    <w:rsid w:val="00A11C1F"/>
    <w:rsid w:val="00A11CA8"/>
    <w:rsid w:val="00A11CEC"/>
    <w:rsid w:val="00A11D8F"/>
    <w:rsid w:val="00A11E49"/>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AF"/>
    <w:rsid w:val="00A12DB6"/>
    <w:rsid w:val="00A12DF2"/>
    <w:rsid w:val="00A12DF5"/>
    <w:rsid w:val="00A12E7F"/>
    <w:rsid w:val="00A12E99"/>
    <w:rsid w:val="00A12F5B"/>
    <w:rsid w:val="00A13063"/>
    <w:rsid w:val="00A131B1"/>
    <w:rsid w:val="00A13222"/>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220"/>
    <w:rsid w:val="00A14339"/>
    <w:rsid w:val="00A14388"/>
    <w:rsid w:val="00A143AA"/>
    <w:rsid w:val="00A1444F"/>
    <w:rsid w:val="00A14481"/>
    <w:rsid w:val="00A14524"/>
    <w:rsid w:val="00A146C4"/>
    <w:rsid w:val="00A146CF"/>
    <w:rsid w:val="00A14733"/>
    <w:rsid w:val="00A147B3"/>
    <w:rsid w:val="00A14858"/>
    <w:rsid w:val="00A14863"/>
    <w:rsid w:val="00A14882"/>
    <w:rsid w:val="00A14902"/>
    <w:rsid w:val="00A1494C"/>
    <w:rsid w:val="00A14971"/>
    <w:rsid w:val="00A14A30"/>
    <w:rsid w:val="00A14A88"/>
    <w:rsid w:val="00A14B15"/>
    <w:rsid w:val="00A14B33"/>
    <w:rsid w:val="00A14D92"/>
    <w:rsid w:val="00A14D98"/>
    <w:rsid w:val="00A14DBC"/>
    <w:rsid w:val="00A14ECA"/>
    <w:rsid w:val="00A14F79"/>
    <w:rsid w:val="00A150CA"/>
    <w:rsid w:val="00A15121"/>
    <w:rsid w:val="00A15191"/>
    <w:rsid w:val="00A151BD"/>
    <w:rsid w:val="00A15286"/>
    <w:rsid w:val="00A154A6"/>
    <w:rsid w:val="00A1555D"/>
    <w:rsid w:val="00A155AD"/>
    <w:rsid w:val="00A156D8"/>
    <w:rsid w:val="00A1573B"/>
    <w:rsid w:val="00A15785"/>
    <w:rsid w:val="00A15935"/>
    <w:rsid w:val="00A15A49"/>
    <w:rsid w:val="00A15AD4"/>
    <w:rsid w:val="00A15BB3"/>
    <w:rsid w:val="00A15C57"/>
    <w:rsid w:val="00A15CDE"/>
    <w:rsid w:val="00A15D40"/>
    <w:rsid w:val="00A15DF8"/>
    <w:rsid w:val="00A15E01"/>
    <w:rsid w:val="00A15F07"/>
    <w:rsid w:val="00A1627F"/>
    <w:rsid w:val="00A1629A"/>
    <w:rsid w:val="00A165D7"/>
    <w:rsid w:val="00A166D2"/>
    <w:rsid w:val="00A1673C"/>
    <w:rsid w:val="00A16773"/>
    <w:rsid w:val="00A16791"/>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2D"/>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2EA"/>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79"/>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3E0D"/>
    <w:rsid w:val="00A23F0F"/>
    <w:rsid w:val="00A240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5D8"/>
    <w:rsid w:val="00A2576F"/>
    <w:rsid w:val="00A25807"/>
    <w:rsid w:val="00A2586E"/>
    <w:rsid w:val="00A25B83"/>
    <w:rsid w:val="00A25CBF"/>
    <w:rsid w:val="00A25CD3"/>
    <w:rsid w:val="00A25D1F"/>
    <w:rsid w:val="00A25E0B"/>
    <w:rsid w:val="00A25E12"/>
    <w:rsid w:val="00A25E7A"/>
    <w:rsid w:val="00A25E9B"/>
    <w:rsid w:val="00A25F5B"/>
    <w:rsid w:val="00A261D1"/>
    <w:rsid w:val="00A26281"/>
    <w:rsid w:val="00A26283"/>
    <w:rsid w:val="00A262CB"/>
    <w:rsid w:val="00A264B6"/>
    <w:rsid w:val="00A265AE"/>
    <w:rsid w:val="00A265E8"/>
    <w:rsid w:val="00A26691"/>
    <w:rsid w:val="00A26B5D"/>
    <w:rsid w:val="00A26B90"/>
    <w:rsid w:val="00A26BE2"/>
    <w:rsid w:val="00A26DA3"/>
    <w:rsid w:val="00A26DBF"/>
    <w:rsid w:val="00A26DD9"/>
    <w:rsid w:val="00A26E91"/>
    <w:rsid w:val="00A2700A"/>
    <w:rsid w:val="00A270B4"/>
    <w:rsid w:val="00A272BB"/>
    <w:rsid w:val="00A272FA"/>
    <w:rsid w:val="00A273D5"/>
    <w:rsid w:val="00A274E9"/>
    <w:rsid w:val="00A27642"/>
    <w:rsid w:val="00A2767C"/>
    <w:rsid w:val="00A2781F"/>
    <w:rsid w:val="00A27887"/>
    <w:rsid w:val="00A27A63"/>
    <w:rsid w:val="00A27B4C"/>
    <w:rsid w:val="00A27BEE"/>
    <w:rsid w:val="00A27CBF"/>
    <w:rsid w:val="00A27D99"/>
    <w:rsid w:val="00A27DC3"/>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DED"/>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91E"/>
    <w:rsid w:val="00A31ACC"/>
    <w:rsid w:val="00A31B9D"/>
    <w:rsid w:val="00A31BF2"/>
    <w:rsid w:val="00A31D63"/>
    <w:rsid w:val="00A31D81"/>
    <w:rsid w:val="00A31F44"/>
    <w:rsid w:val="00A31F7B"/>
    <w:rsid w:val="00A32078"/>
    <w:rsid w:val="00A320A3"/>
    <w:rsid w:val="00A320EF"/>
    <w:rsid w:val="00A322DB"/>
    <w:rsid w:val="00A3243E"/>
    <w:rsid w:val="00A32467"/>
    <w:rsid w:val="00A32513"/>
    <w:rsid w:val="00A3273C"/>
    <w:rsid w:val="00A327AA"/>
    <w:rsid w:val="00A32818"/>
    <w:rsid w:val="00A3281A"/>
    <w:rsid w:val="00A3293E"/>
    <w:rsid w:val="00A32989"/>
    <w:rsid w:val="00A329B2"/>
    <w:rsid w:val="00A32CCE"/>
    <w:rsid w:val="00A32CF4"/>
    <w:rsid w:val="00A32D6D"/>
    <w:rsid w:val="00A32E92"/>
    <w:rsid w:val="00A32ED8"/>
    <w:rsid w:val="00A32F20"/>
    <w:rsid w:val="00A32F62"/>
    <w:rsid w:val="00A330A0"/>
    <w:rsid w:val="00A331C8"/>
    <w:rsid w:val="00A33296"/>
    <w:rsid w:val="00A333ED"/>
    <w:rsid w:val="00A333F2"/>
    <w:rsid w:val="00A33419"/>
    <w:rsid w:val="00A33465"/>
    <w:rsid w:val="00A33531"/>
    <w:rsid w:val="00A3355B"/>
    <w:rsid w:val="00A3356F"/>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868"/>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6BC"/>
    <w:rsid w:val="00A356E3"/>
    <w:rsid w:val="00A35706"/>
    <w:rsid w:val="00A35716"/>
    <w:rsid w:val="00A35720"/>
    <w:rsid w:val="00A3583A"/>
    <w:rsid w:val="00A3585E"/>
    <w:rsid w:val="00A358CD"/>
    <w:rsid w:val="00A358FE"/>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9B0"/>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4D"/>
    <w:rsid w:val="00A41294"/>
    <w:rsid w:val="00A41380"/>
    <w:rsid w:val="00A41401"/>
    <w:rsid w:val="00A414B0"/>
    <w:rsid w:val="00A41535"/>
    <w:rsid w:val="00A41553"/>
    <w:rsid w:val="00A41637"/>
    <w:rsid w:val="00A416BF"/>
    <w:rsid w:val="00A416F4"/>
    <w:rsid w:val="00A41717"/>
    <w:rsid w:val="00A4189D"/>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A79"/>
    <w:rsid w:val="00A42C66"/>
    <w:rsid w:val="00A42C68"/>
    <w:rsid w:val="00A42E41"/>
    <w:rsid w:val="00A42ED8"/>
    <w:rsid w:val="00A42FE6"/>
    <w:rsid w:val="00A4311C"/>
    <w:rsid w:val="00A4318C"/>
    <w:rsid w:val="00A4318D"/>
    <w:rsid w:val="00A43300"/>
    <w:rsid w:val="00A433C8"/>
    <w:rsid w:val="00A43536"/>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68"/>
    <w:rsid w:val="00A44283"/>
    <w:rsid w:val="00A4434D"/>
    <w:rsid w:val="00A44365"/>
    <w:rsid w:val="00A44400"/>
    <w:rsid w:val="00A444B5"/>
    <w:rsid w:val="00A4457D"/>
    <w:rsid w:val="00A445C2"/>
    <w:rsid w:val="00A4463E"/>
    <w:rsid w:val="00A446D1"/>
    <w:rsid w:val="00A44848"/>
    <w:rsid w:val="00A4485F"/>
    <w:rsid w:val="00A4486F"/>
    <w:rsid w:val="00A448FD"/>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958"/>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4C"/>
    <w:rsid w:val="00A4747A"/>
    <w:rsid w:val="00A474C8"/>
    <w:rsid w:val="00A47798"/>
    <w:rsid w:val="00A477CC"/>
    <w:rsid w:val="00A47890"/>
    <w:rsid w:val="00A4791F"/>
    <w:rsid w:val="00A47941"/>
    <w:rsid w:val="00A479DE"/>
    <w:rsid w:val="00A47A4D"/>
    <w:rsid w:val="00A47A69"/>
    <w:rsid w:val="00A47AFA"/>
    <w:rsid w:val="00A47B22"/>
    <w:rsid w:val="00A47B3D"/>
    <w:rsid w:val="00A47B4F"/>
    <w:rsid w:val="00A47CD1"/>
    <w:rsid w:val="00A47D30"/>
    <w:rsid w:val="00A47D7E"/>
    <w:rsid w:val="00A47DF9"/>
    <w:rsid w:val="00A47E82"/>
    <w:rsid w:val="00A47E9B"/>
    <w:rsid w:val="00A47ED2"/>
    <w:rsid w:val="00A47F28"/>
    <w:rsid w:val="00A47F64"/>
    <w:rsid w:val="00A47FC7"/>
    <w:rsid w:val="00A500CD"/>
    <w:rsid w:val="00A50293"/>
    <w:rsid w:val="00A50327"/>
    <w:rsid w:val="00A50441"/>
    <w:rsid w:val="00A50456"/>
    <w:rsid w:val="00A5058C"/>
    <w:rsid w:val="00A506B2"/>
    <w:rsid w:val="00A507F0"/>
    <w:rsid w:val="00A509B0"/>
    <w:rsid w:val="00A50A09"/>
    <w:rsid w:val="00A50A12"/>
    <w:rsid w:val="00A50A66"/>
    <w:rsid w:val="00A50B20"/>
    <w:rsid w:val="00A50B41"/>
    <w:rsid w:val="00A50B7F"/>
    <w:rsid w:val="00A50C9F"/>
    <w:rsid w:val="00A5104A"/>
    <w:rsid w:val="00A511A0"/>
    <w:rsid w:val="00A511FE"/>
    <w:rsid w:val="00A513AC"/>
    <w:rsid w:val="00A51401"/>
    <w:rsid w:val="00A51566"/>
    <w:rsid w:val="00A515C9"/>
    <w:rsid w:val="00A51629"/>
    <w:rsid w:val="00A51687"/>
    <w:rsid w:val="00A516B7"/>
    <w:rsid w:val="00A516BA"/>
    <w:rsid w:val="00A516DA"/>
    <w:rsid w:val="00A518A2"/>
    <w:rsid w:val="00A5192F"/>
    <w:rsid w:val="00A51B79"/>
    <w:rsid w:val="00A51DD6"/>
    <w:rsid w:val="00A51FB2"/>
    <w:rsid w:val="00A5202F"/>
    <w:rsid w:val="00A52050"/>
    <w:rsid w:val="00A520C5"/>
    <w:rsid w:val="00A520D2"/>
    <w:rsid w:val="00A521B9"/>
    <w:rsid w:val="00A5221A"/>
    <w:rsid w:val="00A5225A"/>
    <w:rsid w:val="00A52306"/>
    <w:rsid w:val="00A52330"/>
    <w:rsid w:val="00A523F2"/>
    <w:rsid w:val="00A52562"/>
    <w:rsid w:val="00A52581"/>
    <w:rsid w:val="00A525C8"/>
    <w:rsid w:val="00A52696"/>
    <w:rsid w:val="00A5273D"/>
    <w:rsid w:val="00A527C8"/>
    <w:rsid w:val="00A527D0"/>
    <w:rsid w:val="00A52817"/>
    <w:rsid w:val="00A5288D"/>
    <w:rsid w:val="00A528A7"/>
    <w:rsid w:val="00A529B0"/>
    <w:rsid w:val="00A52AAD"/>
    <w:rsid w:val="00A52B2E"/>
    <w:rsid w:val="00A52C78"/>
    <w:rsid w:val="00A52D1B"/>
    <w:rsid w:val="00A52D76"/>
    <w:rsid w:val="00A52D81"/>
    <w:rsid w:val="00A52F5C"/>
    <w:rsid w:val="00A52F6D"/>
    <w:rsid w:val="00A52FE1"/>
    <w:rsid w:val="00A5307C"/>
    <w:rsid w:val="00A53212"/>
    <w:rsid w:val="00A532AC"/>
    <w:rsid w:val="00A53441"/>
    <w:rsid w:val="00A535F5"/>
    <w:rsid w:val="00A53637"/>
    <w:rsid w:val="00A5367C"/>
    <w:rsid w:val="00A536E7"/>
    <w:rsid w:val="00A536FF"/>
    <w:rsid w:val="00A5395F"/>
    <w:rsid w:val="00A539B8"/>
    <w:rsid w:val="00A53ACA"/>
    <w:rsid w:val="00A53B42"/>
    <w:rsid w:val="00A53C8D"/>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10C"/>
    <w:rsid w:val="00A55193"/>
    <w:rsid w:val="00A55241"/>
    <w:rsid w:val="00A55252"/>
    <w:rsid w:val="00A5531A"/>
    <w:rsid w:val="00A554C6"/>
    <w:rsid w:val="00A554CE"/>
    <w:rsid w:val="00A555C7"/>
    <w:rsid w:val="00A55600"/>
    <w:rsid w:val="00A5565B"/>
    <w:rsid w:val="00A5568A"/>
    <w:rsid w:val="00A558B4"/>
    <w:rsid w:val="00A55A11"/>
    <w:rsid w:val="00A55A36"/>
    <w:rsid w:val="00A55B0A"/>
    <w:rsid w:val="00A55BD8"/>
    <w:rsid w:val="00A55BF0"/>
    <w:rsid w:val="00A55C0E"/>
    <w:rsid w:val="00A55D6E"/>
    <w:rsid w:val="00A55F0D"/>
    <w:rsid w:val="00A55F4B"/>
    <w:rsid w:val="00A56028"/>
    <w:rsid w:val="00A560F2"/>
    <w:rsid w:val="00A56154"/>
    <w:rsid w:val="00A56156"/>
    <w:rsid w:val="00A5620D"/>
    <w:rsid w:val="00A5637A"/>
    <w:rsid w:val="00A5644F"/>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BD6"/>
    <w:rsid w:val="00A57D16"/>
    <w:rsid w:val="00A57ED8"/>
    <w:rsid w:val="00A57F2C"/>
    <w:rsid w:val="00A60003"/>
    <w:rsid w:val="00A60086"/>
    <w:rsid w:val="00A60184"/>
    <w:rsid w:val="00A60199"/>
    <w:rsid w:val="00A6041F"/>
    <w:rsid w:val="00A60485"/>
    <w:rsid w:val="00A605CF"/>
    <w:rsid w:val="00A60605"/>
    <w:rsid w:val="00A6075D"/>
    <w:rsid w:val="00A608CB"/>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4C2"/>
    <w:rsid w:val="00A62533"/>
    <w:rsid w:val="00A626F0"/>
    <w:rsid w:val="00A62713"/>
    <w:rsid w:val="00A627DD"/>
    <w:rsid w:val="00A62896"/>
    <w:rsid w:val="00A628F1"/>
    <w:rsid w:val="00A62924"/>
    <w:rsid w:val="00A629C6"/>
    <w:rsid w:val="00A629CB"/>
    <w:rsid w:val="00A62A2D"/>
    <w:rsid w:val="00A62BF9"/>
    <w:rsid w:val="00A62C69"/>
    <w:rsid w:val="00A62D6F"/>
    <w:rsid w:val="00A62E4E"/>
    <w:rsid w:val="00A62E5C"/>
    <w:rsid w:val="00A62ED9"/>
    <w:rsid w:val="00A62F12"/>
    <w:rsid w:val="00A630A2"/>
    <w:rsid w:val="00A63113"/>
    <w:rsid w:val="00A63118"/>
    <w:rsid w:val="00A632EA"/>
    <w:rsid w:val="00A633E5"/>
    <w:rsid w:val="00A636A3"/>
    <w:rsid w:val="00A637F1"/>
    <w:rsid w:val="00A63836"/>
    <w:rsid w:val="00A638A6"/>
    <w:rsid w:val="00A63967"/>
    <w:rsid w:val="00A63A5A"/>
    <w:rsid w:val="00A63B53"/>
    <w:rsid w:val="00A63BBD"/>
    <w:rsid w:val="00A63C78"/>
    <w:rsid w:val="00A63CA9"/>
    <w:rsid w:val="00A63CD8"/>
    <w:rsid w:val="00A63D05"/>
    <w:rsid w:val="00A63D78"/>
    <w:rsid w:val="00A63D7E"/>
    <w:rsid w:val="00A63DCC"/>
    <w:rsid w:val="00A63DD8"/>
    <w:rsid w:val="00A63E03"/>
    <w:rsid w:val="00A63E88"/>
    <w:rsid w:val="00A63EAE"/>
    <w:rsid w:val="00A63EE0"/>
    <w:rsid w:val="00A63FA3"/>
    <w:rsid w:val="00A6404B"/>
    <w:rsid w:val="00A641C7"/>
    <w:rsid w:val="00A641DC"/>
    <w:rsid w:val="00A642DB"/>
    <w:rsid w:val="00A642E1"/>
    <w:rsid w:val="00A642EB"/>
    <w:rsid w:val="00A6432D"/>
    <w:rsid w:val="00A6437A"/>
    <w:rsid w:val="00A64407"/>
    <w:rsid w:val="00A64481"/>
    <w:rsid w:val="00A644A9"/>
    <w:rsid w:val="00A64576"/>
    <w:rsid w:val="00A645CF"/>
    <w:rsid w:val="00A646ED"/>
    <w:rsid w:val="00A6474F"/>
    <w:rsid w:val="00A649D3"/>
    <w:rsid w:val="00A64A4B"/>
    <w:rsid w:val="00A64BAE"/>
    <w:rsid w:val="00A64CDD"/>
    <w:rsid w:val="00A64DDA"/>
    <w:rsid w:val="00A64E18"/>
    <w:rsid w:val="00A64E5C"/>
    <w:rsid w:val="00A64E9B"/>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3F8"/>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767"/>
    <w:rsid w:val="00A7076C"/>
    <w:rsid w:val="00A707CD"/>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8F2"/>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2A"/>
    <w:rsid w:val="00A728E7"/>
    <w:rsid w:val="00A72C05"/>
    <w:rsid w:val="00A72C30"/>
    <w:rsid w:val="00A72D4A"/>
    <w:rsid w:val="00A72E01"/>
    <w:rsid w:val="00A72E3C"/>
    <w:rsid w:val="00A72E78"/>
    <w:rsid w:val="00A72F81"/>
    <w:rsid w:val="00A73013"/>
    <w:rsid w:val="00A73028"/>
    <w:rsid w:val="00A730A5"/>
    <w:rsid w:val="00A731E2"/>
    <w:rsid w:val="00A73210"/>
    <w:rsid w:val="00A7325A"/>
    <w:rsid w:val="00A73327"/>
    <w:rsid w:val="00A7341F"/>
    <w:rsid w:val="00A734C3"/>
    <w:rsid w:val="00A7354F"/>
    <w:rsid w:val="00A735CA"/>
    <w:rsid w:val="00A73747"/>
    <w:rsid w:val="00A737C5"/>
    <w:rsid w:val="00A739C3"/>
    <w:rsid w:val="00A73BBC"/>
    <w:rsid w:val="00A73C02"/>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69"/>
    <w:rsid w:val="00A7467F"/>
    <w:rsid w:val="00A746FF"/>
    <w:rsid w:val="00A74738"/>
    <w:rsid w:val="00A747B4"/>
    <w:rsid w:val="00A74804"/>
    <w:rsid w:val="00A74884"/>
    <w:rsid w:val="00A749CE"/>
    <w:rsid w:val="00A749DF"/>
    <w:rsid w:val="00A74C1E"/>
    <w:rsid w:val="00A74CE5"/>
    <w:rsid w:val="00A74D70"/>
    <w:rsid w:val="00A74E2F"/>
    <w:rsid w:val="00A74E89"/>
    <w:rsid w:val="00A74F17"/>
    <w:rsid w:val="00A74F8B"/>
    <w:rsid w:val="00A74FA2"/>
    <w:rsid w:val="00A74FC4"/>
    <w:rsid w:val="00A74FF4"/>
    <w:rsid w:val="00A75156"/>
    <w:rsid w:val="00A75324"/>
    <w:rsid w:val="00A75366"/>
    <w:rsid w:val="00A7536B"/>
    <w:rsid w:val="00A753A9"/>
    <w:rsid w:val="00A75411"/>
    <w:rsid w:val="00A75476"/>
    <w:rsid w:val="00A75500"/>
    <w:rsid w:val="00A7551B"/>
    <w:rsid w:val="00A75644"/>
    <w:rsid w:val="00A756F0"/>
    <w:rsid w:val="00A75719"/>
    <w:rsid w:val="00A75827"/>
    <w:rsid w:val="00A75884"/>
    <w:rsid w:val="00A759E3"/>
    <w:rsid w:val="00A75AC4"/>
    <w:rsid w:val="00A75B22"/>
    <w:rsid w:val="00A75B89"/>
    <w:rsid w:val="00A75D70"/>
    <w:rsid w:val="00A75E3C"/>
    <w:rsid w:val="00A75E45"/>
    <w:rsid w:val="00A75F23"/>
    <w:rsid w:val="00A75F31"/>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0C"/>
    <w:rsid w:val="00A76C43"/>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586"/>
    <w:rsid w:val="00A80605"/>
    <w:rsid w:val="00A80648"/>
    <w:rsid w:val="00A80651"/>
    <w:rsid w:val="00A8067C"/>
    <w:rsid w:val="00A80939"/>
    <w:rsid w:val="00A80A3D"/>
    <w:rsid w:val="00A80B68"/>
    <w:rsid w:val="00A80C63"/>
    <w:rsid w:val="00A80DC8"/>
    <w:rsid w:val="00A80E02"/>
    <w:rsid w:val="00A80E0B"/>
    <w:rsid w:val="00A80F54"/>
    <w:rsid w:val="00A80FA7"/>
    <w:rsid w:val="00A80FDB"/>
    <w:rsid w:val="00A80FE2"/>
    <w:rsid w:val="00A81044"/>
    <w:rsid w:val="00A810B1"/>
    <w:rsid w:val="00A811BA"/>
    <w:rsid w:val="00A81289"/>
    <w:rsid w:val="00A812CE"/>
    <w:rsid w:val="00A81495"/>
    <w:rsid w:val="00A81532"/>
    <w:rsid w:val="00A81585"/>
    <w:rsid w:val="00A815FB"/>
    <w:rsid w:val="00A81B23"/>
    <w:rsid w:val="00A81B2B"/>
    <w:rsid w:val="00A81B5B"/>
    <w:rsid w:val="00A81C97"/>
    <w:rsid w:val="00A81E0C"/>
    <w:rsid w:val="00A81E44"/>
    <w:rsid w:val="00A81EC0"/>
    <w:rsid w:val="00A820CA"/>
    <w:rsid w:val="00A821D8"/>
    <w:rsid w:val="00A8229E"/>
    <w:rsid w:val="00A822EB"/>
    <w:rsid w:val="00A82352"/>
    <w:rsid w:val="00A824D1"/>
    <w:rsid w:val="00A82523"/>
    <w:rsid w:val="00A82559"/>
    <w:rsid w:val="00A82571"/>
    <w:rsid w:val="00A825AC"/>
    <w:rsid w:val="00A82703"/>
    <w:rsid w:val="00A82998"/>
    <w:rsid w:val="00A82B2B"/>
    <w:rsid w:val="00A82D10"/>
    <w:rsid w:val="00A82DFA"/>
    <w:rsid w:val="00A82EA0"/>
    <w:rsid w:val="00A82F41"/>
    <w:rsid w:val="00A831D5"/>
    <w:rsid w:val="00A834B7"/>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84B"/>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7B"/>
    <w:rsid w:val="00A854AE"/>
    <w:rsid w:val="00A854B5"/>
    <w:rsid w:val="00A854B9"/>
    <w:rsid w:val="00A856B3"/>
    <w:rsid w:val="00A8596B"/>
    <w:rsid w:val="00A859B3"/>
    <w:rsid w:val="00A859D4"/>
    <w:rsid w:val="00A85AEC"/>
    <w:rsid w:val="00A85B03"/>
    <w:rsid w:val="00A85D1A"/>
    <w:rsid w:val="00A85E29"/>
    <w:rsid w:val="00A85E97"/>
    <w:rsid w:val="00A85EDF"/>
    <w:rsid w:val="00A85FA1"/>
    <w:rsid w:val="00A86114"/>
    <w:rsid w:val="00A86141"/>
    <w:rsid w:val="00A86273"/>
    <w:rsid w:val="00A864E0"/>
    <w:rsid w:val="00A86883"/>
    <w:rsid w:val="00A86BC8"/>
    <w:rsid w:val="00A86BDA"/>
    <w:rsid w:val="00A86CAB"/>
    <w:rsid w:val="00A86CAF"/>
    <w:rsid w:val="00A86DCB"/>
    <w:rsid w:val="00A86EE9"/>
    <w:rsid w:val="00A86F02"/>
    <w:rsid w:val="00A86FC6"/>
    <w:rsid w:val="00A8711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B71"/>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13"/>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43"/>
    <w:rsid w:val="00A946C7"/>
    <w:rsid w:val="00A946F6"/>
    <w:rsid w:val="00A94798"/>
    <w:rsid w:val="00A94812"/>
    <w:rsid w:val="00A94891"/>
    <w:rsid w:val="00A94898"/>
    <w:rsid w:val="00A949E2"/>
    <w:rsid w:val="00A94A15"/>
    <w:rsid w:val="00A94A63"/>
    <w:rsid w:val="00A94CBD"/>
    <w:rsid w:val="00A94E74"/>
    <w:rsid w:val="00A95009"/>
    <w:rsid w:val="00A950AC"/>
    <w:rsid w:val="00A950BB"/>
    <w:rsid w:val="00A95133"/>
    <w:rsid w:val="00A95211"/>
    <w:rsid w:val="00A95276"/>
    <w:rsid w:val="00A952BD"/>
    <w:rsid w:val="00A952E7"/>
    <w:rsid w:val="00A95310"/>
    <w:rsid w:val="00A953E2"/>
    <w:rsid w:val="00A95492"/>
    <w:rsid w:val="00A9551D"/>
    <w:rsid w:val="00A956D6"/>
    <w:rsid w:val="00A9571D"/>
    <w:rsid w:val="00A958D3"/>
    <w:rsid w:val="00A95953"/>
    <w:rsid w:val="00A959E5"/>
    <w:rsid w:val="00A95A52"/>
    <w:rsid w:val="00A95AD0"/>
    <w:rsid w:val="00A95BA7"/>
    <w:rsid w:val="00A95C3C"/>
    <w:rsid w:val="00A95E36"/>
    <w:rsid w:val="00A95EF8"/>
    <w:rsid w:val="00A95F15"/>
    <w:rsid w:val="00A96031"/>
    <w:rsid w:val="00A96203"/>
    <w:rsid w:val="00A96308"/>
    <w:rsid w:val="00A9647E"/>
    <w:rsid w:val="00A964C8"/>
    <w:rsid w:val="00A9659E"/>
    <w:rsid w:val="00A96728"/>
    <w:rsid w:val="00A9683F"/>
    <w:rsid w:val="00A9684F"/>
    <w:rsid w:val="00A96865"/>
    <w:rsid w:val="00A9692C"/>
    <w:rsid w:val="00A96A58"/>
    <w:rsid w:val="00A96A62"/>
    <w:rsid w:val="00A96D9A"/>
    <w:rsid w:val="00A96E60"/>
    <w:rsid w:val="00A96F13"/>
    <w:rsid w:val="00A96F73"/>
    <w:rsid w:val="00A9703D"/>
    <w:rsid w:val="00A97165"/>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B99"/>
    <w:rsid w:val="00A97C01"/>
    <w:rsid w:val="00A97ECE"/>
    <w:rsid w:val="00A97EEC"/>
    <w:rsid w:val="00A97FA1"/>
    <w:rsid w:val="00AA019F"/>
    <w:rsid w:val="00AA01BA"/>
    <w:rsid w:val="00AA0214"/>
    <w:rsid w:val="00AA0255"/>
    <w:rsid w:val="00AA02C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1D8"/>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0E1"/>
    <w:rsid w:val="00AA31C8"/>
    <w:rsid w:val="00AA3253"/>
    <w:rsid w:val="00AA325B"/>
    <w:rsid w:val="00AA329B"/>
    <w:rsid w:val="00AA342F"/>
    <w:rsid w:val="00AA352D"/>
    <w:rsid w:val="00AA366B"/>
    <w:rsid w:val="00AA369D"/>
    <w:rsid w:val="00AA36F2"/>
    <w:rsid w:val="00AA373F"/>
    <w:rsid w:val="00AA37F1"/>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AAC"/>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51"/>
    <w:rsid w:val="00AA5979"/>
    <w:rsid w:val="00AA59F6"/>
    <w:rsid w:val="00AA5A6F"/>
    <w:rsid w:val="00AA5C8A"/>
    <w:rsid w:val="00AA5F4F"/>
    <w:rsid w:val="00AA5F88"/>
    <w:rsid w:val="00AA6110"/>
    <w:rsid w:val="00AA612F"/>
    <w:rsid w:val="00AA62CB"/>
    <w:rsid w:val="00AA62D5"/>
    <w:rsid w:val="00AA635D"/>
    <w:rsid w:val="00AA636E"/>
    <w:rsid w:val="00AA63E5"/>
    <w:rsid w:val="00AA6516"/>
    <w:rsid w:val="00AA659F"/>
    <w:rsid w:val="00AA662E"/>
    <w:rsid w:val="00AA663D"/>
    <w:rsid w:val="00AA66B1"/>
    <w:rsid w:val="00AA6742"/>
    <w:rsid w:val="00AA6866"/>
    <w:rsid w:val="00AA68C0"/>
    <w:rsid w:val="00AA6A00"/>
    <w:rsid w:val="00AA6A24"/>
    <w:rsid w:val="00AA6BB5"/>
    <w:rsid w:val="00AA6C73"/>
    <w:rsid w:val="00AA6E8C"/>
    <w:rsid w:val="00AA6F17"/>
    <w:rsid w:val="00AA6FD1"/>
    <w:rsid w:val="00AA7115"/>
    <w:rsid w:val="00AA724F"/>
    <w:rsid w:val="00AA729C"/>
    <w:rsid w:val="00AA731C"/>
    <w:rsid w:val="00AA7449"/>
    <w:rsid w:val="00AA74A7"/>
    <w:rsid w:val="00AA7516"/>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9C"/>
    <w:rsid w:val="00AB04E2"/>
    <w:rsid w:val="00AB060C"/>
    <w:rsid w:val="00AB0677"/>
    <w:rsid w:val="00AB0878"/>
    <w:rsid w:val="00AB08F5"/>
    <w:rsid w:val="00AB0A42"/>
    <w:rsid w:val="00AB0ABF"/>
    <w:rsid w:val="00AB0DFE"/>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33"/>
    <w:rsid w:val="00AB37D7"/>
    <w:rsid w:val="00AB392A"/>
    <w:rsid w:val="00AB3A2B"/>
    <w:rsid w:val="00AB3B9F"/>
    <w:rsid w:val="00AB3BB2"/>
    <w:rsid w:val="00AB3E36"/>
    <w:rsid w:val="00AB40B8"/>
    <w:rsid w:val="00AB4184"/>
    <w:rsid w:val="00AB4256"/>
    <w:rsid w:val="00AB4307"/>
    <w:rsid w:val="00AB434F"/>
    <w:rsid w:val="00AB4524"/>
    <w:rsid w:val="00AB4582"/>
    <w:rsid w:val="00AB45D1"/>
    <w:rsid w:val="00AB4767"/>
    <w:rsid w:val="00AB47E2"/>
    <w:rsid w:val="00AB4812"/>
    <w:rsid w:val="00AB485A"/>
    <w:rsid w:val="00AB492E"/>
    <w:rsid w:val="00AB49DD"/>
    <w:rsid w:val="00AB4A6E"/>
    <w:rsid w:val="00AB4C02"/>
    <w:rsid w:val="00AB4C86"/>
    <w:rsid w:val="00AB4DAD"/>
    <w:rsid w:val="00AB4F3D"/>
    <w:rsid w:val="00AB4F89"/>
    <w:rsid w:val="00AB4FDB"/>
    <w:rsid w:val="00AB5039"/>
    <w:rsid w:val="00AB510A"/>
    <w:rsid w:val="00AB51A1"/>
    <w:rsid w:val="00AB51A8"/>
    <w:rsid w:val="00AB51C2"/>
    <w:rsid w:val="00AB520E"/>
    <w:rsid w:val="00AB5250"/>
    <w:rsid w:val="00AB5262"/>
    <w:rsid w:val="00AB53E3"/>
    <w:rsid w:val="00AB5406"/>
    <w:rsid w:val="00AB5450"/>
    <w:rsid w:val="00AB5888"/>
    <w:rsid w:val="00AB5955"/>
    <w:rsid w:val="00AB5A30"/>
    <w:rsid w:val="00AB5A96"/>
    <w:rsid w:val="00AB5BEC"/>
    <w:rsid w:val="00AB5CCB"/>
    <w:rsid w:val="00AB5CD4"/>
    <w:rsid w:val="00AB5CDF"/>
    <w:rsid w:val="00AB5D2B"/>
    <w:rsid w:val="00AB5ECF"/>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6F7A"/>
    <w:rsid w:val="00AB7169"/>
    <w:rsid w:val="00AB7226"/>
    <w:rsid w:val="00AB7320"/>
    <w:rsid w:val="00AB771D"/>
    <w:rsid w:val="00AB7741"/>
    <w:rsid w:val="00AB7778"/>
    <w:rsid w:val="00AB77A9"/>
    <w:rsid w:val="00AB78A6"/>
    <w:rsid w:val="00AB78DB"/>
    <w:rsid w:val="00AB793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3DF"/>
    <w:rsid w:val="00AC04B5"/>
    <w:rsid w:val="00AC0623"/>
    <w:rsid w:val="00AC0839"/>
    <w:rsid w:val="00AC0872"/>
    <w:rsid w:val="00AC093D"/>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5E"/>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AA"/>
    <w:rsid w:val="00AC29B3"/>
    <w:rsid w:val="00AC29F5"/>
    <w:rsid w:val="00AC2AAC"/>
    <w:rsid w:val="00AC2B77"/>
    <w:rsid w:val="00AC2BA8"/>
    <w:rsid w:val="00AC2BBE"/>
    <w:rsid w:val="00AC2BDC"/>
    <w:rsid w:val="00AC2C31"/>
    <w:rsid w:val="00AC2C47"/>
    <w:rsid w:val="00AC2DAE"/>
    <w:rsid w:val="00AC2E18"/>
    <w:rsid w:val="00AC2F3C"/>
    <w:rsid w:val="00AC3007"/>
    <w:rsid w:val="00AC3013"/>
    <w:rsid w:val="00AC3055"/>
    <w:rsid w:val="00AC311E"/>
    <w:rsid w:val="00AC318C"/>
    <w:rsid w:val="00AC324E"/>
    <w:rsid w:val="00AC32F6"/>
    <w:rsid w:val="00AC33F8"/>
    <w:rsid w:val="00AC36D1"/>
    <w:rsid w:val="00AC3717"/>
    <w:rsid w:val="00AC38A3"/>
    <w:rsid w:val="00AC38E0"/>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EE2"/>
    <w:rsid w:val="00AC4F34"/>
    <w:rsid w:val="00AC4F9E"/>
    <w:rsid w:val="00AC52B3"/>
    <w:rsid w:val="00AC5312"/>
    <w:rsid w:val="00AC53B8"/>
    <w:rsid w:val="00AC5448"/>
    <w:rsid w:val="00AC549E"/>
    <w:rsid w:val="00AC5554"/>
    <w:rsid w:val="00AC555B"/>
    <w:rsid w:val="00AC5653"/>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5FDB"/>
    <w:rsid w:val="00AC660C"/>
    <w:rsid w:val="00AC664C"/>
    <w:rsid w:val="00AC66E2"/>
    <w:rsid w:val="00AC677A"/>
    <w:rsid w:val="00AC67BA"/>
    <w:rsid w:val="00AC6B73"/>
    <w:rsid w:val="00AC6B95"/>
    <w:rsid w:val="00AC6CBB"/>
    <w:rsid w:val="00AC6D5B"/>
    <w:rsid w:val="00AC6E16"/>
    <w:rsid w:val="00AC711F"/>
    <w:rsid w:val="00AC7282"/>
    <w:rsid w:val="00AC729E"/>
    <w:rsid w:val="00AC7451"/>
    <w:rsid w:val="00AC7764"/>
    <w:rsid w:val="00AC78E3"/>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A8"/>
    <w:rsid w:val="00AD0BFA"/>
    <w:rsid w:val="00AD0C64"/>
    <w:rsid w:val="00AD0C76"/>
    <w:rsid w:val="00AD0C8A"/>
    <w:rsid w:val="00AD0CDC"/>
    <w:rsid w:val="00AD0D0B"/>
    <w:rsid w:val="00AD0D19"/>
    <w:rsid w:val="00AD0F59"/>
    <w:rsid w:val="00AD0FBA"/>
    <w:rsid w:val="00AD106C"/>
    <w:rsid w:val="00AD108C"/>
    <w:rsid w:val="00AD1137"/>
    <w:rsid w:val="00AD11BE"/>
    <w:rsid w:val="00AD12F4"/>
    <w:rsid w:val="00AD1313"/>
    <w:rsid w:val="00AD13B9"/>
    <w:rsid w:val="00AD146C"/>
    <w:rsid w:val="00AD150D"/>
    <w:rsid w:val="00AD164A"/>
    <w:rsid w:val="00AD1781"/>
    <w:rsid w:val="00AD1791"/>
    <w:rsid w:val="00AD18A2"/>
    <w:rsid w:val="00AD1ACA"/>
    <w:rsid w:val="00AD1AD7"/>
    <w:rsid w:val="00AD1B97"/>
    <w:rsid w:val="00AD1C9A"/>
    <w:rsid w:val="00AD1D60"/>
    <w:rsid w:val="00AD1D89"/>
    <w:rsid w:val="00AD1DD6"/>
    <w:rsid w:val="00AD1E2A"/>
    <w:rsid w:val="00AD1EB4"/>
    <w:rsid w:val="00AD1F6D"/>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36"/>
    <w:rsid w:val="00AD2AC1"/>
    <w:rsid w:val="00AD2B89"/>
    <w:rsid w:val="00AD2D44"/>
    <w:rsid w:val="00AD2D99"/>
    <w:rsid w:val="00AD2E2A"/>
    <w:rsid w:val="00AD3120"/>
    <w:rsid w:val="00AD33A7"/>
    <w:rsid w:val="00AD33C7"/>
    <w:rsid w:val="00AD33F8"/>
    <w:rsid w:val="00AD34DE"/>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5"/>
    <w:rsid w:val="00AD4CAE"/>
    <w:rsid w:val="00AD4D83"/>
    <w:rsid w:val="00AD4E1E"/>
    <w:rsid w:val="00AD4EB6"/>
    <w:rsid w:val="00AD4F71"/>
    <w:rsid w:val="00AD5001"/>
    <w:rsid w:val="00AD5023"/>
    <w:rsid w:val="00AD50DA"/>
    <w:rsid w:val="00AD5184"/>
    <w:rsid w:val="00AD522D"/>
    <w:rsid w:val="00AD5299"/>
    <w:rsid w:val="00AD52F2"/>
    <w:rsid w:val="00AD54E5"/>
    <w:rsid w:val="00AD5571"/>
    <w:rsid w:val="00AD5674"/>
    <w:rsid w:val="00AD5764"/>
    <w:rsid w:val="00AD5A8E"/>
    <w:rsid w:val="00AD5AC0"/>
    <w:rsid w:val="00AD5AC4"/>
    <w:rsid w:val="00AD5BF3"/>
    <w:rsid w:val="00AD5D3B"/>
    <w:rsid w:val="00AD5E2A"/>
    <w:rsid w:val="00AD5EC5"/>
    <w:rsid w:val="00AD618C"/>
    <w:rsid w:val="00AD6220"/>
    <w:rsid w:val="00AD6265"/>
    <w:rsid w:val="00AD6348"/>
    <w:rsid w:val="00AD6433"/>
    <w:rsid w:val="00AD656F"/>
    <w:rsid w:val="00AD6613"/>
    <w:rsid w:val="00AD6624"/>
    <w:rsid w:val="00AD6727"/>
    <w:rsid w:val="00AD6752"/>
    <w:rsid w:val="00AD6AC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03"/>
    <w:rsid w:val="00AD7E1A"/>
    <w:rsid w:val="00AD7FE3"/>
    <w:rsid w:val="00AE0060"/>
    <w:rsid w:val="00AE01AD"/>
    <w:rsid w:val="00AE025A"/>
    <w:rsid w:val="00AE0331"/>
    <w:rsid w:val="00AE0589"/>
    <w:rsid w:val="00AE061D"/>
    <w:rsid w:val="00AE072B"/>
    <w:rsid w:val="00AE07A2"/>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61"/>
    <w:rsid w:val="00AE15C2"/>
    <w:rsid w:val="00AE180F"/>
    <w:rsid w:val="00AE1940"/>
    <w:rsid w:val="00AE1A04"/>
    <w:rsid w:val="00AE1A46"/>
    <w:rsid w:val="00AE1B82"/>
    <w:rsid w:val="00AE1C48"/>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0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65E"/>
    <w:rsid w:val="00AE376C"/>
    <w:rsid w:val="00AE37DE"/>
    <w:rsid w:val="00AE3923"/>
    <w:rsid w:val="00AE3946"/>
    <w:rsid w:val="00AE3971"/>
    <w:rsid w:val="00AE3A89"/>
    <w:rsid w:val="00AE3C46"/>
    <w:rsid w:val="00AE3C47"/>
    <w:rsid w:val="00AE3D5A"/>
    <w:rsid w:val="00AE3DD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B71"/>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103"/>
    <w:rsid w:val="00AE61C6"/>
    <w:rsid w:val="00AE620C"/>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16B"/>
    <w:rsid w:val="00AE7265"/>
    <w:rsid w:val="00AE730B"/>
    <w:rsid w:val="00AE760D"/>
    <w:rsid w:val="00AE7615"/>
    <w:rsid w:val="00AE7637"/>
    <w:rsid w:val="00AE77E1"/>
    <w:rsid w:val="00AE780F"/>
    <w:rsid w:val="00AE7A5B"/>
    <w:rsid w:val="00AE7A84"/>
    <w:rsid w:val="00AE7B30"/>
    <w:rsid w:val="00AE7B8A"/>
    <w:rsid w:val="00AE7B95"/>
    <w:rsid w:val="00AE7BE9"/>
    <w:rsid w:val="00AE7CF3"/>
    <w:rsid w:val="00AE7DB7"/>
    <w:rsid w:val="00AE7E6E"/>
    <w:rsid w:val="00AE7F19"/>
    <w:rsid w:val="00AE7FDF"/>
    <w:rsid w:val="00AF0007"/>
    <w:rsid w:val="00AF0034"/>
    <w:rsid w:val="00AF007F"/>
    <w:rsid w:val="00AF01F7"/>
    <w:rsid w:val="00AF025A"/>
    <w:rsid w:val="00AF039B"/>
    <w:rsid w:val="00AF03A1"/>
    <w:rsid w:val="00AF0502"/>
    <w:rsid w:val="00AF0525"/>
    <w:rsid w:val="00AF05B4"/>
    <w:rsid w:val="00AF06DC"/>
    <w:rsid w:val="00AF0751"/>
    <w:rsid w:val="00AF08DF"/>
    <w:rsid w:val="00AF0910"/>
    <w:rsid w:val="00AF0AB3"/>
    <w:rsid w:val="00AF0D5B"/>
    <w:rsid w:val="00AF0D8A"/>
    <w:rsid w:val="00AF0D9C"/>
    <w:rsid w:val="00AF0DB6"/>
    <w:rsid w:val="00AF0E51"/>
    <w:rsid w:val="00AF0F76"/>
    <w:rsid w:val="00AF0F88"/>
    <w:rsid w:val="00AF102F"/>
    <w:rsid w:val="00AF109D"/>
    <w:rsid w:val="00AF10AA"/>
    <w:rsid w:val="00AF10C1"/>
    <w:rsid w:val="00AF11CA"/>
    <w:rsid w:val="00AF129F"/>
    <w:rsid w:val="00AF12B0"/>
    <w:rsid w:val="00AF12B8"/>
    <w:rsid w:val="00AF138F"/>
    <w:rsid w:val="00AF1415"/>
    <w:rsid w:val="00AF144D"/>
    <w:rsid w:val="00AF15A3"/>
    <w:rsid w:val="00AF165E"/>
    <w:rsid w:val="00AF16A7"/>
    <w:rsid w:val="00AF16C3"/>
    <w:rsid w:val="00AF1712"/>
    <w:rsid w:val="00AF1801"/>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2FD7"/>
    <w:rsid w:val="00AF3002"/>
    <w:rsid w:val="00AF30D1"/>
    <w:rsid w:val="00AF3398"/>
    <w:rsid w:val="00AF33C6"/>
    <w:rsid w:val="00AF356D"/>
    <w:rsid w:val="00AF361A"/>
    <w:rsid w:val="00AF36EC"/>
    <w:rsid w:val="00AF37DB"/>
    <w:rsid w:val="00AF386B"/>
    <w:rsid w:val="00AF39C7"/>
    <w:rsid w:val="00AF3AFF"/>
    <w:rsid w:val="00AF3C40"/>
    <w:rsid w:val="00AF3C6D"/>
    <w:rsid w:val="00AF3CC4"/>
    <w:rsid w:val="00AF3DB0"/>
    <w:rsid w:val="00AF3DF9"/>
    <w:rsid w:val="00AF3E90"/>
    <w:rsid w:val="00AF40C9"/>
    <w:rsid w:val="00AF4183"/>
    <w:rsid w:val="00AF433B"/>
    <w:rsid w:val="00AF4437"/>
    <w:rsid w:val="00AF44B3"/>
    <w:rsid w:val="00AF4512"/>
    <w:rsid w:val="00AF4639"/>
    <w:rsid w:val="00AF479C"/>
    <w:rsid w:val="00AF47D9"/>
    <w:rsid w:val="00AF47FB"/>
    <w:rsid w:val="00AF496D"/>
    <w:rsid w:val="00AF4998"/>
    <w:rsid w:val="00AF4AEC"/>
    <w:rsid w:val="00AF4D8E"/>
    <w:rsid w:val="00AF4E4E"/>
    <w:rsid w:val="00AF505E"/>
    <w:rsid w:val="00AF506F"/>
    <w:rsid w:val="00AF50BA"/>
    <w:rsid w:val="00AF50D9"/>
    <w:rsid w:val="00AF55BE"/>
    <w:rsid w:val="00AF562E"/>
    <w:rsid w:val="00AF5656"/>
    <w:rsid w:val="00AF580D"/>
    <w:rsid w:val="00AF58C0"/>
    <w:rsid w:val="00AF59D1"/>
    <w:rsid w:val="00AF5A23"/>
    <w:rsid w:val="00AF5B25"/>
    <w:rsid w:val="00AF5BDD"/>
    <w:rsid w:val="00AF5C1A"/>
    <w:rsid w:val="00AF5D33"/>
    <w:rsid w:val="00AF5D39"/>
    <w:rsid w:val="00AF5E86"/>
    <w:rsid w:val="00AF5EC0"/>
    <w:rsid w:val="00AF5FDC"/>
    <w:rsid w:val="00AF609E"/>
    <w:rsid w:val="00AF60BE"/>
    <w:rsid w:val="00AF637A"/>
    <w:rsid w:val="00AF63F8"/>
    <w:rsid w:val="00AF64EF"/>
    <w:rsid w:val="00AF653C"/>
    <w:rsid w:val="00AF6572"/>
    <w:rsid w:val="00AF65C0"/>
    <w:rsid w:val="00AF670D"/>
    <w:rsid w:val="00AF6760"/>
    <w:rsid w:val="00AF676C"/>
    <w:rsid w:val="00AF67B7"/>
    <w:rsid w:val="00AF67C8"/>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8AD"/>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DB"/>
    <w:rsid w:val="00B00BFC"/>
    <w:rsid w:val="00B00C4E"/>
    <w:rsid w:val="00B00D23"/>
    <w:rsid w:val="00B00E46"/>
    <w:rsid w:val="00B00FBB"/>
    <w:rsid w:val="00B010D5"/>
    <w:rsid w:val="00B010E1"/>
    <w:rsid w:val="00B010EB"/>
    <w:rsid w:val="00B0117E"/>
    <w:rsid w:val="00B01205"/>
    <w:rsid w:val="00B012BA"/>
    <w:rsid w:val="00B01453"/>
    <w:rsid w:val="00B014B3"/>
    <w:rsid w:val="00B014CF"/>
    <w:rsid w:val="00B014F8"/>
    <w:rsid w:val="00B01538"/>
    <w:rsid w:val="00B015DF"/>
    <w:rsid w:val="00B01678"/>
    <w:rsid w:val="00B01773"/>
    <w:rsid w:val="00B01815"/>
    <w:rsid w:val="00B01818"/>
    <w:rsid w:val="00B01832"/>
    <w:rsid w:val="00B018C1"/>
    <w:rsid w:val="00B01A78"/>
    <w:rsid w:val="00B01B7A"/>
    <w:rsid w:val="00B01B90"/>
    <w:rsid w:val="00B01B96"/>
    <w:rsid w:val="00B01B99"/>
    <w:rsid w:val="00B01BA3"/>
    <w:rsid w:val="00B01C10"/>
    <w:rsid w:val="00B01C24"/>
    <w:rsid w:val="00B01E71"/>
    <w:rsid w:val="00B01EA0"/>
    <w:rsid w:val="00B01F2E"/>
    <w:rsid w:val="00B01F79"/>
    <w:rsid w:val="00B01F8B"/>
    <w:rsid w:val="00B01FE6"/>
    <w:rsid w:val="00B02000"/>
    <w:rsid w:val="00B0204B"/>
    <w:rsid w:val="00B02064"/>
    <w:rsid w:val="00B0210D"/>
    <w:rsid w:val="00B02130"/>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4D"/>
    <w:rsid w:val="00B04E9C"/>
    <w:rsid w:val="00B04FCB"/>
    <w:rsid w:val="00B05104"/>
    <w:rsid w:val="00B0537B"/>
    <w:rsid w:val="00B05382"/>
    <w:rsid w:val="00B05483"/>
    <w:rsid w:val="00B0551E"/>
    <w:rsid w:val="00B05642"/>
    <w:rsid w:val="00B057AE"/>
    <w:rsid w:val="00B05A48"/>
    <w:rsid w:val="00B05AF7"/>
    <w:rsid w:val="00B05B30"/>
    <w:rsid w:val="00B05BFB"/>
    <w:rsid w:val="00B05CE8"/>
    <w:rsid w:val="00B05CFC"/>
    <w:rsid w:val="00B05D1A"/>
    <w:rsid w:val="00B05D6F"/>
    <w:rsid w:val="00B05DCA"/>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09"/>
    <w:rsid w:val="00B073EE"/>
    <w:rsid w:val="00B07426"/>
    <w:rsid w:val="00B074A2"/>
    <w:rsid w:val="00B076AC"/>
    <w:rsid w:val="00B076ED"/>
    <w:rsid w:val="00B077FA"/>
    <w:rsid w:val="00B07A14"/>
    <w:rsid w:val="00B07AB6"/>
    <w:rsid w:val="00B07B09"/>
    <w:rsid w:val="00B07B80"/>
    <w:rsid w:val="00B07BA8"/>
    <w:rsid w:val="00B07C7D"/>
    <w:rsid w:val="00B07D7A"/>
    <w:rsid w:val="00B07E82"/>
    <w:rsid w:val="00B07EDA"/>
    <w:rsid w:val="00B10097"/>
    <w:rsid w:val="00B1026E"/>
    <w:rsid w:val="00B102A6"/>
    <w:rsid w:val="00B102FA"/>
    <w:rsid w:val="00B103AD"/>
    <w:rsid w:val="00B1053F"/>
    <w:rsid w:val="00B10621"/>
    <w:rsid w:val="00B106A0"/>
    <w:rsid w:val="00B106E1"/>
    <w:rsid w:val="00B1074B"/>
    <w:rsid w:val="00B107A5"/>
    <w:rsid w:val="00B10A95"/>
    <w:rsid w:val="00B10AE5"/>
    <w:rsid w:val="00B10CB8"/>
    <w:rsid w:val="00B10D2D"/>
    <w:rsid w:val="00B10DBD"/>
    <w:rsid w:val="00B10DDA"/>
    <w:rsid w:val="00B11000"/>
    <w:rsid w:val="00B110BD"/>
    <w:rsid w:val="00B1110C"/>
    <w:rsid w:val="00B11199"/>
    <w:rsid w:val="00B111FA"/>
    <w:rsid w:val="00B1122D"/>
    <w:rsid w:val="00B11297"/>
    <w:rsid w:val="00B11317"/>
    <w:rsid w:val="00B113BD"/>
    <w:rsid w:val="00B114EF"/>
    <w:rsid w:val="00B11520"/>
    <w:rsid w:val="00B11522"/>
    <w:rsid w:val="00B115BB"/>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62"/>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37"/>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13"/>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56"/>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5C"/>
    <w:rsid w:val="00B175B7"/>
    <w:rsid w:val="00B175BF"/>
    <w:rsid w:val="00B17706"/>
    <w:rsid w:val="00B17814"/>
    <w:rsid w:val="00B179A0"/>
    <w:rsid w:val="00B17A38"/>
    <w:rsid w:val="00B17AF0"/>
    <w:rsid w:val="00B17AFD"/>
    <w:rsid w:val="00B17B8E"/>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CC4"/>
    <w:rsid w:val="00B20D22"/>
    <w:rsid w:val="00B20D65"/>
    <w:rsid w:val="00B21278"/>
    <w:rsid w:val="00B21324"/>
    <w:rsid w:val="00B21385"/>
    <w:rsid w:val="00B215A2"/>
    <w:rsid w:val="00B21824"/>
    <w:rsid w:val="00B21837"/>
    <w:rsid w:val="00B2184A"/>
    <w:rsid w:val="00B21851"/>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4"/>
    <w:rsid w:val="00B226CA"/>
    <w:rsid w:val="00B22728"/>
    <w:rsid w:val="00B227B2"/>
    <w:rsid w:val="00B227E9"/>
    <w:rsid w:val="00B22826"/>
    <w:rsid w:val="00B229B6"/>
    <w:rsid w:val="00B229E7"/>
    <w:rsid w:val="00B22ADB"/>
    <w:rsid w:val="00B22AED"/>
    <w:rsid w:val="00B22D8A"/>
    <w:rsid w:val="00B22DDC"/>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6B"/>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4"/>
    <w:rsid w:val="00B25A4A"/>
    <w:rsid w:val="00B25D3F"/>
    <w:rsid w:val="00B25D69"/>
    <w:rsid w:val="00B25D91"/>
    <w:rsid w:val="00B25E0C"/>
    <w:rsid w:val="00B25E8F"/>
    <w:rsid w:val="00B25F11"/>
    <w:rsid w:val="00B25F79"/>
    <w:rsid w:val="00B26039"/>
    <w:rsid w:val="00B26050"/>
    <w:rsid w:val="00B26056"/>
    <w:rsid w:val="00B2618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098"/>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14"/>
    <w:rsid w:val="00B306F2"/>
    <w:rsid w:val="00B307C0"/>
    <w:rsid w:val="00B3085A"/>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42F"/>
    <w:rsid w:val="00B3257E"/>
    <w:rsid w:val="00B325D9"/>
    <w:rsid w:val="00B32689"/>
    <w:rsid w:val="00B32892"/>
    <w:rsid w:val="00B328DF"/>
    <w:rsid w:val="00B3298D"/>
    <w:rsid w:val="00B32A85"/>
    <w:rsid w:val="00B32CF3"/>
    <w:rsid w:val="00B32D49"/>
    <w:rsid w:val="00B32E86"/>
    <w:rsid w:val="00B32ECE"/>
    <w:rsid w:val="00B32EF1"/>
    <w:rsid w:val="00B32EF9"/>
    <w:rsid w:val="00B3315A"/>
    <w:rsid w:val="00B3316B"/>
    <w:rsid w:val="00B33208"/>
    <w:rsid w:val="00B33222"/>
    <w:rsid w:val="00B33281"/>
    <w:rsid w:val="00B33375"/>
    <w:rsid w:val="00B334C3"/>
    <w:rsid w:val="00B334F5"/>
    <w:rsid w:val="00B33597"/>
    <w:rsid w:val="00B335D1"/>
    <w:rsid w:val="00B33714"/>
    <w:rsid w:val="00B3379C"/>
    <w:rsid w:val="00B33A5C"/>
    <w:rsid w:val="00B33B0A"/>
    <w:rsid w:val="00B33B37"/>
    <w:rsid w:val="00B33BF5"/>
    <w:rsid w:val="00B33C0A"/>
    <w:rsid w:val="00B33D82"/>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6F4"/>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A4F"/>
    <w:rsid w:val="00B35CC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AF6"/>
    <w:rsid w:val="00B36B71"/>
    <w:rsid w:val="00B36BF9"/>
    <w:rsid w:val="00B36C46"/>
    <w:rsid w:val="00B36DC0"/>
    <w:rsid w:val="00B36E2F"/>
    <w:rsid w:val="00B36E8B"/>
    <w:rsid w:val="00B36EBB"/>
    <w:rsid w:val="00B37103"/>
    <w:rsid w:val="00B37170"/>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DB0"/>
    <w:rsid w:val="00B37F77"/>
    <w:rsid w:val="00B40124"/>
    <w:rsid w:val="00B403A4"/>
    <w:rsid w:val="00B40436"/>
    <w:rsid w:val="00B40532"/>
    <w:rsid w:val="00B4058F"/>
    <w:rsid w:val="00B40652"/>
    <w:rsid w:val="00B40672"/>
    <w:rsid w:val="00B40B04"/>
    <w:rsid w:val="00B40B47"/>
    <w:rsid w:val="00B40D27"/>
    <w:rsid w:val="00B40E77"/>
    <w:rsid w:val="00B40E8D"/>
    <w:rsid w:val="00B40F36"/>
    <w:rsid w:val="00B4107C"/>
    <w:rsid w:val="00B4117C"/>
    <w:rsid w:val="00B414A0"/>
    <w:rsid w:val="00B414B8"/>
    <w:rsid w:val="00B41580"/>
    <w:rsid w:val="00B41801"/>
    <w:rsid w:val="00B41841"/>
    <w:rsid w:val="00B4197C"/>
    <w:rsid w:val="00B419F9"/>
    <w:rsid w:val="00B41A64"/>
    <w:rsid w:val="00B41A87"/>
    <w:rsid w:val="00B41BF3"/>
    <w:rsid w:val="00B41C37"/>
    <w:rsid w:val="00B41DDF"/>
    <w:rsid w:val="00B41E59"/>
    <w:rsid w:val="00B41EE0"/>
    <w:rsid w:val="00B41F4F"/>
    <w:rsid w:val="00B41F77"/>
    <w:rsid w:val="00B41FF4"/>
    <w:rsid w:val="00B42072"/>
    <w:rsid w:val="00B421F1"/>
    <w:rsid w:val="00B4229A"/>
    <w:rsid w:val="00B422D1"/>
    <w:rsid w:val="00B42365"/>
    <w:rsid w:val="00B42592"/>
    <w:rsid w:val="00B425B2"/>
    <w:rsid w:val="00B42684"/>
    <w:rsid w:val="00B426D9"/>
    <w:rsid w:val="00B42765"/>
    <w:rsid w:val="00B42786"/>
    <w:rsid w:val="00B427F0"/>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423"/>
    <w:rsid w:val="00B4350A"/>
    <w:rsid w:val="00B43524"/>
    <w:rsid w:val="00B43666"/>
    <w:rsid w:val="00B43784"/>
    <w:rsid w:val="00B437DE"/>
    <w:rsid w:val="00B4398E"/>
    <w:rsid w:val="00B43BA7"/>
    <w:rsid w:val="00B43C14"/>
    <w:rsid w:val="00B4412F"/>
    <w:rsid w:val="00B444E5"/>
    <w:rsid w:val="00B4458A"/>
    <w:rsid w:val="00B44657"/>
    <w:rsid w:val="00B44676"/>
    <w:rsid w:val="00B4474E"/>
    <w:rsid w:val="00B44884"/>
    <w:rsid w:val="00B44962"/>
    <w:rsid w:val="00B44968"/>
    <w:rsid w:val="00B449AC"/>
    <w:rsid w:val="00B44AE7"/>
    <w:rsid w:val="00B44AF7"/>
    <w:rsid w:val="00B44B45"/>
    <w:rsid w:val="00B44D46"/>
    <w:rsid w:val="00B44DD4"/>
    <w:rsid w:val="00B44E7A"/>
    <w:rsid w:val="00B44EA6"/>
    <w:rsid w:val="00B44FB3"/>
    <w:rsid w:val="00B452A9"/>
    <w:rsid w:val="00B45336"/>
    <w:rsid w:val="00B453DD"/>
    <w:rsid w:val="00B45468"/>
    <w:rsid w:val="00B455DB"/>
    <w:rsid w:val="00B4561E"/>
    <w:rsid w:val="00B45630"/>
    <w:rsid w:val="00B456E5"/>
    <w:rsid w:val="00B45729"/>
    <w:rsid w:val="00B4588F"/>
    <w:rsid w:val="00B458E3"/>
    <w:rsid w:val="00B45A41"/>
    <w:rsid w:val="00B45A83"/>
    <w:rsid w:val="00B45AD3"/>
    <w:rsid w:val="00B45AD7"/>
    <w:rsid w:val="00B45C3B"/>
    <w:rsid w:val="00B45D1B"/>
    <w:rsid w:val="00B45DE3"/>
    <w:rsid w:val="00B45E3B"/>
    <w:rsid w:val="00B45F98"/>
    <w:rsid w:val="00B46067"/>
    <w:rsid w:val="00B4608A"/>
    <w:rsid w:val="00B460E9"/>
    <w:rsid w:val="00B46142"/>
    <w:rsid w:val="00B461DE"/>
    <w:rsid w:val="00B46381"/>
    <w:rsid w:val="00B46385"/>
    <w:rsid w:val="00B464D3"/>
    <w:rsid w:val="00B465ED"/>
    <w:rsid w:val="00B465F7"/>
    <w:rsid w:val="00B4668A"/>
    <w:rsid w:val="00B466EA"/>
    <w:rsid w:val="00B466FA"/>
    <w:rsid w:val="00B46762"/>
    <w:rsid w:val="00B46787"/>
    <w:rsid w:val="00B4680A"/>
    <w:rsid w:val="00B46848"/>
    <w:rsid w:val="00B46928"/>
    <w:rsid w:val="00B469A8"/>
    <w:rsid w:val="00B46C0C"/>
    <w:rsid w:val="00B46D0E"/>
    <w:rsid w:val="00B46F24"/>
    <w:rsid w:val="00B46F8E"/>
    <w:rsid w:val="00B470AB"/>
    <w:rsid w:val="00B470C9"/>
    <w:rsid w:val="00B470CD"/>
    <w:rsid w:val="00B47368"/>
    <w:rsid w:val="00B4738B"/>
    <w:rsid w:val="00B473DC"/>
    <w:rsid w:val="00B473F7"/>
    <w:rsid w:val="00B47407"/>
    <w:rsid w:val="00B4746C"/>
    <w:rsid w:val="00B474A3"/>
    <w:rsid w:val="00B47557"/>
    <w:rsid w:val="00B47660"/>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007"/>
    <w:rsid w:val="00B502CD"/>
    <w:rsid w:val="00B50428"/>
    <w:rsid w:val="00B5051E"/>
    <w:rsid w:val="00B5056E"/>
    <w:rsid w:val="00B505CE"/>
    <w:rsid w:val="00B50717"/>
    <w:rsid w:val="00B507CA"/>
    <w:rsid w:val="00B507D6"/>
    <w:rsid w:val="00B50886"/>
    <w:rsid w:val="00B508E8"/>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82F"/>
    <w:rsid w:val="00B5190A"/>
    <w:rsid w:val="00B51A4D"/>
    <w:rsid w:val="00B51A76"/>
    <w:rsid w:val="00B51AE6"/>
    <w:rsid w:val="00B51BAF"/>
    <w:rsid w:val="00B51C86"/>
    <w:rsid w:val="00B51C9A"/>
    <w:rsid w:val="00B51DC0"/>
    <w:rsid w:val="00B51DC2"/>
    <w:rsid w:val="00B51DCD"/>
    <w:rsid w:val="00B5205E"/>
    <w:rsid w:val="00B52091"/>
    <w:rsid w:val="00B52093"/>
    <w:rsid w:val="00B52180"/>
    <w:rsid w:val="00B521BF"/>
    <w:rsid w:val="00B5226F"/>
    <w:rsid w:val="00B52418"/>
    <w:rsid w:val="00B52586"/>
    <w:rsid w:val="00B5258F"/>
    <w:rsid w:val="00B526A0"/>
    <w:rsid w:val="00B52890"/>
    <w:rsid w:val="00B528A5"/>
    <w:rsid w:val="00B528F3"/>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7AA"/>
    <w:rsid w:val="00B53854"/>
    <w:rsid w:val="00B53B9F"/>
    <w:rsid w:val="00B53CBD"/>
    <w:rsid w:val="00B53CD8"/>
    <w:rsid w:val="00B53D1C"/>
    <w:rsid w:val="00B53D2F"/>
    <w:rsid w:val="00B53D4A"/>
    <w:rsid w:val="00B53F78"/>
    <w:rsid w:val="00B53FDC"/>
    <w:rsid w:val="00B5402D"/>
    <w:rsid w:val="00B54120"/>
    <w:rsid w:val="00B54228"/>
    <w:rsid w:val="00B54296"/>
    <w:rsid w:val="00B54336"/>
    <w:rsid w:val="00B5437D"/>
    <w:rsid w:val="00B543F2"/>
    <w:rsid w:val="00B5443A"/>
    <w:rsid w:val="00B54452"/>
    <w:rsid w:val="00B5450D"/>
    <w:rsid w:val="00B54520"/>
    <w:rsid w:val="00B545AE"/>
    <w:rsid w:val="00B546A3"/>
    <w:rsid w:val="00B547B4"/>
    <w:rsid w:val="00B549E8"/>
    <w:rsid w:val="00B54A3A"/>
    <w:rsid w:val="00B54B5C"/>
    <w:rsid w:val="00B54BDE"/>
    <w:rsid w:val="00B54D7E"/>
    <w:rsid w:val="00B54D96"/>
    <w:rsid w:val="00B54E79"/>
    <w:rsid w:val="00B54FD4"/>
    <w:rsid w:val="00B54FE4"/>
    <w:rsid w:val="00B55082"/>
    <w:rsid w:val="00B550E7"/>
    <w:rsid w:val="00B5518D"/>
    <w:rsid w:val="00B551C1"/>
    <w:rsid w:val="00B553AF"/>
    <w:rsid w:val="00B5540F"/>
    <w:rsid w:val="00B55557"/>
    <w:rsid w:val="00B5556B"/>
    <w:rsid w:val="00B5564C"/>
    <w:rsid w:val="00B5567E"/>
    <w:rsid w:val="00B559A7"/>
    <w:rsid w:val="00B55ADC"/>
    <w:rsid w:val="00B55AFE"/>
    <w:rsid w:val="00B55B43"/>
    <w:rsid w:val="00B55B7F"/>
    <w:rsid w:val="00B55BA3"/>
    <w:rsid w:val="00B55BFE"/>
    <w:rsid w:val="00B55C47"/>
    <w:rsid w:val="00B55CFA"/>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593"/>
    <w:rsid w:val="00B57608"/>
    <w:rsid w:val="00B57846"/>
    <w:rsid w:val="00B578D2"/>
    <w:rsid w:val="00B578D8"/>
    <w:rsid w:val="00B57B03"/>
    <w:rsid w:val="00B57C55"/>
    <w:rsid w:val="00B57CCB"/>
    <w:rsid w:val="00B57D59"/>
    <w:rsid w:val="00B57DC0"/>
    <w:rsid w:val="00B57F2B"/>
    <w:rsid w:val="00B57F8A"/>
    <w:rsid w:val="00B57FAB"/>
    <w:rsid w:val="00B6004F"/>
    <w:rsid w:val="00B600DF"/>
    <w:rsid w:val="00B60149"/>
    <w:rsid w:val="00B60194"/>
    <w:rsid w:val="00B60236"/>
    <w:rsid w:val="00B60266"/>
    <w:rsid w:val="00B60321"/>
    <w:rsid w:val="00B6043E"/>
    <w:rsid w:val="00B60468"/>
    <w:rsid w:val="00B6051C"/>
    <w:rsid w:val="00B60598"/>
    <w:rsid w:val="00B60747"/>
    <w:rsid w:val="00B60858"/>
    <w:rsid w:val="00B6086A"/>
    <w:rsid w:val="00B608EA"/>
    <w:rsid w:val="00B60913"/>
    <w:rsid w:val="00B60BD2"/>
    <w:rsid w:val="00B60C4A"/>
    <w:rsid w:val="00B60CC9"/>
    <w:rsid w:val="00B60DBF"/>
    <w:rsid w:val="00B60DD6"/>
    <w:rsid w:val="00B60FAC"/>
    <w:rsid w:val="00B610C1"/>
    <w:rsid w:val="00B61114"/>
    <w:rsid w:val="00B611CA"/>
    <w:rsid w:val="00B612E5"/>
    <w:rsid w:val="00B612FA"/>
    <w:rsid w:val="00B61529"/>
    <w:rsid w:val="00B6165E"/>
    <w:rsid w:val="00B617DF"/>
    <w:rsid w:val="00B617FE"/>
    <w:rsid w:val="00B6186E"/>
    <w:rsid w:val="00B618B3"/>
    <w:rsid w:val="00B61A31"/>
    <w:rsid w:val="00B61AB8"/>
    <w:rsid w:val="00B61B1E"/>
    <w:rsid w:val="00B61C4B"/>
    <w:rsid w:val="00B61EB2"/>
    <w:rsid w:val="00B61ED2"/>
    <w:rsid w:val="00B61F7E"/>
    <w:rsid w:val="00B61F89"/>
    <w:rsid w:val="00B6205D"/>
    <w:rsid w:val="00B62133"/>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DC0"/>
    <w:rsid w:val="00B63E5F"/>
    <w:rsid w:val="00B63F6F"/>
    <w:rsid w:val="00B63F94"/>
    <w:rsid w:val="00B63FC0"/>
    <w:rsid w:val="00B640A3"/>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B6B"/>
    <w:rsid w:val="00B64D19"/>
    <w:rsid w:val="00B64D47"/>
    <w:rsid w:val="00B64D82"/>
    <w:rsid w:val="00B64D95"/>
    <w:rsid w:val="00B64DA4"/>
    <w:rsid w:val="00B64DDD"/>
    <w:rsid w:val="00B64E3C"/>
    <w:rsid w:val="00B64E6E"/>
    <w:rsid w:val="00B64F1D"/>
    <w:rsid w:val="00B65113"/>
    <w:rsid w:val="00B651B5"/>
    <w:rsid w:val="00B6521A"/>
    <w:rsid w:val="00B6523E"/>
    <w:rsid w:val="00B65292"/>
    <w:rsid w:val="00B652CB"/>
    <w:rsid w:val="00B6533B"/>
    <w:rsid w:val="00B655C7"/>
    <w:rsid w:val="00B65618"/>
    <w:rsid w:val="00B6576D"/>
    <w:rsid w:val="00B6581C"/>
    <w:rsid w:val="00B65845"/>
    <w:rsid w:val="00B658DF"/>
    <w:rsid w:val="00B6591F"/>
    <w:rsid w:val="00B65BC0"/>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2B2"/>
    <w:rsid w:val="00B6733A"/>
    <w:rsid w:val="00B675BE"/>
    <w:rsid w:val="00B67666"/>
    <w:rsid w:val="00B676A6"/>
    <w:rsid w:val="00B67768"/>
    <w:rsid w:val="00B677B4"/>
    <w:rsid w:val="00B67AA3"/>
    <w:rsid w:val="00B67AB7"/>
    <w:rsid w:val="00B67ACD"/>
    <w:rsid w:val="00B67CF9"/>
    <w:rsid w:val="00B67D54"/>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87"/>
    <w:rsid w:val="00B70AF4"/>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0A5"/>
    <w:rsid w:val="00B7216B"/>
    <w:rsid w:val="00B721BC"/>
    <w:rsid w:val="00B72268"/>
    <w:rsid w:val="00B72352"/>
    <w:rsid w:val="00B7249C"/>
    <w:rsid w:val="00B725EF"/>
    <w:rsid w:val="00B7263B"/>
    <w:rsid w:val="00B726A9"/>
    <w:rsid w:val="00B7274C"/>
    <w:rsid w:val="00B727E3"/>
    <w:rsid w:val="00B72839"/>
    <w:rsid w:val="00B72843"/>
    <w:rsid w:val="00B72862"/>
    <w:rsid w:val="00B72893"/>
    <w:rsid w:val="00B72898"/>
    <w:rsid w:val="00B729DA"/>
    <w:rsid w:val="00B72B24"/>
    <w:rsid w:val="00B72B28"/>
    <w:rsid w:val="00B72B3C"/>
    <w:rsid w:val="00B72B44"/>
    <w:rsid w:val="00B72B55"/>
    <w:rsid w:val="00B72D00"/>
    <w:rsid w:val="00B72D37"/>
    <w:rsid w:val="00B72FAA"/>
    <w:rsid w:val="00B73207"/>
    <w:rsid w:val="00B73219"/>
    <w:rsid w:val="00B73547"/>
    <w:rsid w:val="00B73654"/>
    <w:rsid w:val="00B73691"/>
    <w:rsid w:val="00B7385D"/>
    <w:rsid w:val="00B738CE"/>
    <w:rsid w:val="00B73AD9"/>
    <w:rsid w:val="00B73B8A"/>
    <w:rsid w:val="00B73BBD"/>
    <w:rsid w:val="00B73C14"/>
    <w:rsid w:val="00B73D09"/>
    <w:rsid w:val="00B740A1"/>
    <w:rsid w:val="00B7428C"/>
    <w:rsid w:val="00B74298"/>
    <w:rsid w:val="00B7433D"/>
    <w:rsid w:val="00B743DB"/>
    <w:rsid w:val="00B744AF"/>
    <w:rsid w:val="00B744F5"/>
    <w:rsid w:val="00B74574"/>
    <w:rsid w:val="00B7457A"/>
    <w:rsid w:val="00B74821"/>
    <w:rsid w:val="00B74A19"/>
    <w:rsid w:val="00B74CF0"/>
    <w:rsid w:val="00B74E0F"/>
    <w:rsid w:val="00B74E62"/>
    <w:rsid w:val="00B74F18"/>
    <w:rsid w:val="00B74F1F"/>
    <w:rsid w:val="00B7503D"/>
    <w:rsid w:val="00B75173"/>
    <w:rsid w:val="00B751BF"/>
    <w:rsid w:val="00B75255"/>
    <w:rsid w:val="00B7526B"/>
    <w:rsid w:val="00B75383"/>
    <w:rsid w:val="00B753B1"/>
    <w:rsid w:val="00B7550D"/>
    <w:rsid w:val="00B755C2"/>
    <w:rsid w:val="00B7570D"/>
    <w:rsid w:val="00B7573A"/>
    <w:rsid w:val="00B75833"/>
    <w:rsid w:val="00B75865"/>
    <w:rsid w:val="00B7591D"/>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081"/>
    <w:rsid w:val="00B7714B"/>
    <w:rsid w:val="00B77165"/>
    <w:rsid w:val="00B771CE"/>
    <w:rsid w:val="00B77285"/>
    <w:rsid w:val="00B772AA"/>
    <w:rsid w:val="00B77306"/>
    <w:rsid w:val="00B77315"/>
    <w:rsid w:val="00B77429"/>
    <w:rsid w:val="00B7758F"/>
    <w:rsid w:val="00B775B8"/>
    <w:rsid w:val="00B775E2"/>
    <w:rsid w:val="00B77730"/>
    <w:rsid w:val="00B7778E"/>
    <w:rsid w:val="00B77886"/>
    <w:rsid w:val="00B778B8"/>
    <w:rsid w:val="00B77907"/>
    <w:rsid w:val="00B779B1"/>
    <w:rsid w:val="00B77A17"/>
    <w:rsid w:val="00B77A68"/>
    <w:rsid w:val="00B77A71"/>
    <w:rsid w:val="00B77AE1"/>
    <w:rsid w:val="00B77B1F"/>
    <w:rsid w:val="00B77B88"/>
    <w:rsid w:val="00B77CD3"/>
    <w:rsid w:val="00B77CD8"/>
    <w:rsid w:val="00B77D38"/>
    <w:rsid w:val="00B77D55"/>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961"/>
    <w:rsid w:val="00B819CA"/>
    <w:rsid w:val="00B81BB8"/>
    <w:rsid w:val="00B81EAD"/>
    <w:rsid w:val="00B81F5E"/>
    <w:rsid w:val="00B81F82"/>
    <w:rsid w:val="00B81F83"/>
    <w:rsid w:val="00B81F86"/>
    <w:rsid w:val="00B81FD8"/>
    <w:rsid w:val="00B821E9"/>
    <w:rsid w:val="00B822D4"/>
    <w:rsid w:val="00B82314"/>
    <w:rsid w:val="00B823E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57C"/>
    <w:rsid w:val="00B8368E"/>
    <w:rsid w:val="00B836A7"/>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4FC4"/>
    <w:rsid w:val="00B85119"/>
    <w:rsid w:val="00B85351"/>
    <w:rsid w:val="00B85598"/>
    <w:rsid w:val="00B85650"/>
    <w:rsid w:val="00B85692"/>
    <w:rsid w:val="00B856EA"/>
    <w:rsid w:val="00B8583E"/>
    <w:rsid w:val="00B85907"/>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7FD"/>
    <w:rsid w:val="00B868A5"/>
    <w:rsid w:val="00B86943"/>
    <w:rsid w:val="00B8695D"/>
    <w:rsid w:val="00B86C1E"/>
    <w:rsid w:val="00B86DC7"/>
    <w:rsid w:val="00B86E95"/>
    <w:rsid w:val="00B87083"/>
    <w:rsid w:val="00B870A1"/>
    <w:rsid w:val="00B87153"/>
    <w:rsid w:val="00B8725D"/>
    <w:rsid w:val="00B8729A"/>
    <w:rsid w:val="00B872AC"/>
    <w:rsid w:val="00B87350"/>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BE9"/>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236"/>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7F0"/>
    <w:rsid w:val="00B938BF"/>
    <w:rsid w:val="00B9398F"/>
    <w:rsid w:val="00B93B3E"/>
    <w:rsid w:val="00B93DE5"/>
    <w:rsid w:val="00B93EAB"/>
    <w:rsid w:val="00B93EC8"/>
    <w:rsid w:val="00B93FD3"/>
    <w:rsid w:val="00B93FFE"/>
    <w:rsid w:val="00B94033"/>
    <w:rsid w:val="00B9405E"/>
    <w:rsid w:val="00B940AF"/>
    <w:rsid w:val="00B941DD"/>
    <w:rsid w:val="00B94283"/>
    <w:rsid w:val="00B94284"/>
    <w:rsid w:val="00B942A5"/>
    <w:rsid w:val="00B942BB"/>
    <w:rsid w:val="00B942F3"/>
    <w:rsid w:val="00B9434A"/>
    <w:rsid w:val="00B945B2"/>
    <w:rsid w:val="00B94696"/>
    <w:rsid w:val="00B946A8"/>
    <w:rsid w:val="00B949DF"/>
    <w:rsid w:val="00B94A02"/>
    <w:rsid w:val="00B94A2C"/>
    <w:rsid w:val="00B94AD2"/>
    <w:rsid w:val="00B94B09"/>
    <w:rsid w:val="00B94B36"/>
    <w:rsid w:val="00B94B3D"/>
    <w:rsid w:val="00B94B6D"/>
    <w:rsid w:val="00B94B7A"/>
    <w:rsid w:val="00B94BC7"/>
    <w:rsid w:val="00B94BF0"/>
    <w:rsid w:val="00B94CBF"/>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CD"/>
    <w:rsid w:val="00B95CF1"/>
    <w:rsid w:val="00B95D01"/>
    <w:rsid w:val="00B95D4C"/>
    <w:rsid w:val="00B95E93"/>
    <w:rsid w:val="00B960AD"/>
    <w:rsid w:val="00B960C4"/>
    <w:rsid w:val="00B960D3"/>
    <w:rsid w:val="00B960F6"/>
    <w:rsid w:val="00B961F6"/>
    <w:rsid w:val="00B96370"/>
    <w:rsid w:val="00B963DA"/>
    <w:rsid w:val="00B96413"/>
    <w:rsid w:val="00B964EB"/>
    <w:rsid w:val="00B9676C"/>
    <w:rsid w:val="00B9694D"/>
    <w:rsid w:val="00B969EC"/>
    <w:rsid w:val="00B96A45"/>
    <w:rsid w:val="00B96BD9"/>
    <w:rsid w:val="00B96CE0"/>
    <w:rsid w:val="00B96D20"/>
    <w:rsid w:val="00B96D47"/>
    <w:rsid w:val="00B96DB3"/>
    <w:rsid w:val="00B96DBB"/>
    <w:rsid w:val="00B96E00"/>
    <w:rsid w:val="00B9713C"/>
    <w:rsid w:val="00B971F1"/>
    <w:rsid w:val="00B97207"/>
    <w:rsid w:val="00B9744E"/>
    <w:rsid w:val="00B974D5"/>
    <w:rsid w:val="00B97746"/>
    <w:rsid w:val="00B977F1"/>
    <w:rsid w:val="00B9782D"/>
    <w:rsid w:val="00B97839"/>
    <w:rsid w:val="00B97925"/>
    <w:rsid w:val="00B9795C"/>
    <w:rsid w:val="00B9799A"/>
    <w:rsid w:val="00B97A29"/>
    <w:rsid w:val="00B97A57"/>
    <w:rsid w:val="00B97EA8"/>
    <w:rsid w:val="00B97F39"/>
    <w:rsid w:val="00BA00BE"/>
    <w:rsid w:val="00BA00D5"/>
    <w:rsid w:val="00BA02B4"/>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425"/>
    <w:rsid w:val="00BA1645"/>
    <w:rsid w:val="00BA1855"/>
    <w:rsid w:val="00BA1856"/>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D8D"/>
    <w:rsid w:val="00BA2E7D"/>
    <w:rsid w:val="00BA2EA9"/>
    <w:rsid w:val="00BA2F23"/>
    <w:rsid w:val="00BA2FE3"/>
    <w:rsid w:val="00BA333D"/>
    <w:rsid w:val="00BA352E"/>
    <w:rsid w:val="00BA36D0"/>
    <w:rsid w:val="00BA38D9"/>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AFC"/>
    <w:rsid w:val="00BA4CD9"/>
    <w:rsid w:val="00BA4D6A"/>
    <w:rsid w:val="00BA4F29"/>
    <w:rsid w:val="00BA50F3"/>
    <w:rsid w:val="00BA522D"/>
    <w:rsid w:val="00BA5358"/>
    <w:rsid w:val="00BA5476"/>
    <w:rsid w:val="00BA5661"/>
    <w:rsid w:val="00BA578A"/>
    <w:rsid w:val="00BA57D5"/>
    <w:rsid w:val="00BA5ADE"/>
    <w:rsid w:val="00BA5B7E"/>
    <w:rsid w:val="00BA5C0D"/>
    <w:rsid w:val="00BA5C68"/>
    <w:rsid w:val="00BA5CAF"/>
    <w:rsid w:val="00BA5CF2"/>
    <w:rsid w:val="00BA5D01"/>
    <w:rsid w:val="00BA5DBE"/>
    <w:rsid w:val="00BA5E2C"/>
    <w:rsid w:val="00BA5EA6"/>
    <w:rsid w:val="00BA5F1E"/>
    <w:rsid w:val="00BA6017"/>
    <w:rsid w:val="00BA6047"/>
    <w:rsid w:val="00BA6097"/>
    <w:rsid w:val="00BA609A"/>
    <w:rsid w:val="00BA60B0"/>
    <w:rsid w:val="00BA61D3"/>
    <w:rsid w:val="00BA6388"/>
    <w:rsid w:val="00BA63CE"/>
    <w:rsid w:val="00BA6733"/>
    <w:rsid w:val="00BA673D"/>
    <w:rsid w:val="00BA6834"/>
    <w:rsid w:val="00BA6864"/>
    <w:rsid w:val="00BA69FA"/>
    <w:rsid w:val="00BA6CC4"/>
    <w:rsid w:val="00BA6D8D"/>
    <w:rsid w:val="00BA6EA6"/>
    <w:rsid w:val="00BA717C"/>
    <w:rsid w:val="00BA7184"/>
    <w:rsid w:val="00BA72AE"/>
    <w:rsid w:val="00BA738D"/>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DD3"/>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82"/>
    <w:rsid w:val="00BB23B1"/>
    <w:rsid w:val="00BB23CD"/>
    <w:rsid w:val="00BB23F6"/>
    <w:rsid w:val="00BB2403"/>
    <w:rsid w:val="00BB2470"/>
    <w:rsid w:val="00BB2649"/>
    <w:rsid w:val="00BB26E0"/>
    <w:rsid w:val="00BB2740"/>
    <w:rsid w:val="00BB2833"/>
    <w:rsid w:val="00BB29A9"/>
    <w:rsid w:val="00BB29B8"/>
    <w:rsid w:val="00BB2A5F"/>
    <w:rsid w:val="00BB2ACF"/>
    <w:rsid w:val="00BB2AFB"/>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0F"/>
    <w:rsid w:val="00BB3E47"/>
    <w:rsid w:val="00BB3EDD"/>
    <w:rsid w:val="00BB3F38"/>
    <w:rsid w:val="00BB3FCA"/>
    <w:rsid w:val="00BB4102"/>
    <w:rsid w:val="00BB417A"/>
    <w:rsid w:val="00BB448F"/>
    <w:rsid w:val="00BB44E6"/>
    <w:rsid w:val="00BB4621"/>
    <w:rsid w:val="00BB4917"/>
    <w:rsid w:val="00BB4B0D"/>
    <w:rsid w:val="00BB4B1F"/>
    <w:rsid w:val="00BB4B74"/>
    <w:rsid w:val="00BB4C60"/>
    <w:rsid w:val="00BB4C6A"/>
    <w:rsid w:val="00BB4CB5"/>
    <w:rsid w:val="00BB4E0A"/>
    <w:rsid w:val="00BB4E17"/>
    <w:rsid w:val="00BB4EDF"/>
    <w:rsid w:val="00BB4EFC"/>
    <w:rsid w:val="00BB4F3E"/>
    <w:rsid w:val="00BB5004"/>
    <w:rsid w:val="00BB5036"/>
    <w:rsid w:val="00BB5043"/>
    <w:rsid w:val="00BB505C"/>
    <w:rsid w:val="00BB5169"/>
    <w:rsid w:val="00BB522F"/>
    <w:rsid w:val="00BB5241"/>
    <w:rsid w:val="00BB52E2"/>
    <w:rsid w:val="00BB537D"/>
    <w:rsid w:val="00BB545A"/>
    <w:rsid w:val="00BB5513"/>
    <w:rsid w:val="00BB562B"/>
    <w:rsid w:val="00BB57F8"/>
    <w:rsid w:val="00BB581A"/>
    <w:rsid w:val="00BB5871"/>
    <w:rsid w:val="00BB5910"/>
    <w:rsid w:val="00BB5B36"/>
    <w:rsid w:val="00BB5B3A"/>
    <w:rsid w:val="00BB5C31"/>
    <w:rsid w:val="00BB5CAD"/>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DA4"/>
    <w:rsid w:val="00BB6DC2"/>
    <w:rsid w:val="00BB6DDF"/>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56E"/>
    <w:rsid w:val="00BC0776"/>
    <w:rsid w:val="00BC077B"/>
    <w:rsid w:val="00BC089C"/>
    <w:rsid w:val="00BC08F1"/>
    <w:rsid w:val="00BC09CD"/>
    <w:rsid w:val="00BC09F3"/>
    <w:rsid w:val="00BC0A2E"/>
    <w:rsid w:val="00BC0B47"/>
    <w:rsid w:val="00BC0E62"/>
    <w:rsid w:val="00BC0ED5"/>
    <w:rsid w:val="00BC0FCD"/>
    <w:rsid w:val="00BC1025"/>
    <w:rsid w:val="00BC1047"/>
    <w:rsid w:val="00BC1049"/>
    <w:rsid w:val="00BC10C1"/>
    <w:rsid w:val="00BC1126"/>
    <w:rsid w:val="00BC1211"/>
    <w:rsid w:val="00BC121E"/>
    <w:rsid w:val="00BC12E5"/>
    <w:rsid w:val="00BC13A2"/>
    <w:rsid w:val="00BC13BD"/>
    <w:rsid w:val="00BC13BF"/>
    <w:rsid w:val="00BC1534"/>
    <w:rsid w:val="00BC162C"/>
    <w:rsid w:val="00BC16AF"/>
    <w:rsid w:val="00BC1739"/>
    <w:rsid w:val="00BC17B8"/>
    <w:rsid w:val="00BC180A"/>
    <w:rsid w:val="00BC1848"/>
    <w:rsid w:val="00BC187A"/>
    <w:rsid w:val="00BC1894"/>
    <w:rsid w:val="00BC190A"/>
    <w:rsid w:val="00BC197F"/>
    <w:rsid w:val="00BC1AAD"/>
    <w:rsid w:val="00BC1AE8"/>
    <w:rsid w:val="00BC1B15"/>
    <w:rsid w:val="00BC1CA2"/>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04"/>
    <w:rsid w:val="00BC2574"/>
    <w:rsid w:val="00BC27DB"/>
    <w:rsid w:val="00BC28D3"/>
    <w:rsid w:val="00BC29BB"/>
    <w:rsid w:val="00BC2A79"/>
    <w:rsid w:val="00BC2D0B"/>
    <w:rsid w:val="00BC2D39"/>
    <w:rsid w:val="00BC2D4C"/>
    <w:rsid w:val="00BC30F1"/>
    <w:rsid w:val="00BC30F5"/>
    <w:rsid w:val="00BC3233"/>
    <w:rsid w:val="00BC32CB"/>
    <w:rsid w:val="00BC33FA"/>
    <w:rsid w:val="00BC34A5"/>
    <w:rsid w:val="00BC357E"/>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47F"/>
    <w:rsid w:val="00BC458D"/>
    <w:rsid w:val="00BC45A1"/>
    <w:rsid w:val="00BC4613"/>
    <w:rsid w:val="00BC4699"/>
    <w:rsid w:val="00BC476C"/>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B5C"/>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67D"/>
    <w:rsid w:val="00BC669D"/>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963"/>
    <w:rsid w:val="00BC7BF8"/>
    <w:rsid w:val="00BC7D20"/>
    <w:rsid w:val="00BC7DDF"/>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BA3"/>
    <w:rsid w:val="00BD0D36"/>
    <w:rsid w:val="00BD0D3C"/>
    <w:rsid w:val="00BD0DC8"/>
    <w:rsid w:val="00BD0E95"/>
    <w:rsid w:val="00BD0F02"/>
    <w:rsid w:val="00BD0F64"/>
    <w:rsid w:val="00BD1042"/>
    <w:rsid w:val="00BD1126"/>
    <w:rsid w:val="00BD11BA"/>
    <w:rsid w:val="00BD11FC"/>
    <w:rsid w:val="00BD1226"/>
    <w:rsid w:val="00BD1323"/>
    <w:rsid w:val="00BD13D9"/>
    <w:rsid w:val="00BD180B"/>
    <w:rsid w:val="00BD184D"/>
    <w:rsid w:val="00BD18C6"/>
    <w:rsid w:val="00BD1AD6"/>
    <w:rsid w:val="00BD1B94"/>
    <w:rsid w:val="00BD1BAB"/>
    <w:rsid w:val="00BD1C25"/>
    <w:rsid w:val="00BD1CC3"/>
    <w:rsid w:val="00BD1D5E"/>
    <w:rsid w:val="00BD1DE2"/>
    <w:rsid w:val="00BD1FE5"/>
    <w:rsid w:val="00BD201D"/>
    <w:rsid w:val="00BD20BF"/>
    <w:rsid w:val="00BD211B"/>
    <w:rsid w:val="00BD2120"/>
    <w:rsid w:val="00BD2365"/>
    <w:rsid w:val="00BD245B"/>
    <w:rsid w:val="00BD249A"/>
    <w:rsid w:val="00BD259C"/>
    <w:rsid w:val="00BD28AA"/>
    <w:rsid w:val="00BD291A"/>
    <w:rsid w:val="00BD2B28"/>
    <w:rsid w:val="00BD2B31"/>
    <w:rsid w:val="00BD2B85"/>
    <w:rsid w:val="00BD2BD7"/>
    <w:rsid w:val="00BD2BF3"/>
    <w:rsid w:val="00BD2C4E"/>
    <w:rsid w:val="00BD2D81"/>
    <w:rsid w:val="00BD2EC7"/>
    <w:rsid w:val="00BD2F1D"/>
    <w:rsid w:val="00BD2F66"/>
    <w:rsid w:val="00BD3123"/>
    <w:rsid w:val="00BD331D"/>
    <w:rsid w:val="00BD3449"/>
    <w:rsid w:val="00BD352E"/>
    <w:rsid w:val="00BD358C"/>
    <w:rsid w:val="00BD35FA"/>
    <w:rsid w:val="00BD362D"/>
    <w:rsid w:val="00BD36BC"/>
    <w:rsid w:val="00BD36DA"/>
    <w:rsid w:val="00BD3729"/>
    <w:rsid w:val="00BD37E4"/>
    <w:rsid w:val="00BD3809"/>
    <w:rsid w:val="00BD3AE0"/>
    <w:rsid w:val="00BD3B53"/>
    <w:rsid w:val="00BD3CAE"/>
    <w:rsid w:val="00BD3D5B"/>
    <w:rsid w:val="00BD3DF2"/>
    <w:rsid w:val="00BD3E94"/>
    <w:rsid w:val="00BD4070"/>
    <w:rsid w:val="00BD407E"/>
    <w:rsid w:val="00BD4084"/>
    <w:rsid w:val="00BD4176"/>
    <w:rsid w:val="00BD4230"/>
    <w:rsid w:val="00BD4327"/>
    <w:rsid w:val="00BD43B1"/>
    <w:rsid w:val="00BD4445"/>
    <w:rsid w:val="00BD4539"/>
    <w:rsid w:val="00BD4597"/>
    <w:rsid w:val="00BD45C2"/>
    <w:rsid w:val="00BD45D7"/>
    <w:rsid w:val="00BD4795"/>
    <w:rsid w:val="00BD47B4"/>
    <w:rsid w:val="00BD47D0"/>
    <w:rsid w:val="00BD47F8"/>
    <w:rsid w:val="00BD4894"/>
    <w:rsid w:val="00BD49BB"/>
    <w:rsid w:val="00BD49D1"/>
    <w:rsid w:val="00BD4B4D"/>
    <w:rsid w:val="00BD4BB7"/>
    <w:rsid w:val="00BD4BFD"/>
    <w:rsid w:val="00BD4C8C"/>
    <w:rsid w:val="00BD4D48"/>
    <w:rsid w:val="00BD4F9F"/>
    <w:rsid w:val="00BD4FC9"/>
    <w:rsid w:val="00BD4FE9"/>
    <w:rsid w:val="00BD5153"/>
    <w:rsid w:val="00BD51B8"/>
    <w:rsid w:val="00BD51E5"/>
    <w:rsid w:val="00BD51EC"/>
    <w:rsid w:val="00BD5298"/>
    <w:rsid w:val="00BD540C"/>
    <w:rsid w:val="00BD5525"/>
    <w:rsid w:val="00BD55C6"/>
    <w:rsid w:val="00BD5643"/>
    <w:rsid w:val="00BD5685"/>
    <w:rsid w:val="00BD56E9"/>
    <w:rsid w:val="00BD5728"/>
    <w:rsid w:val="00BD5820"/>
    <w:rsid w:val="00BD5AA1"/>
    <w:rsid w:val="00BD5AA8"/>
    <w:rsid w:val="00BD5B42"/>
    <w:rsid w:val="00BD5B5B"/>
    <w:rsid w:val="00BD5BBD"/>
    <w:rsid w:val="00BD5C26"/>
    <w:rsid w:val="00BD5C6A"/>
    <w:rsid w:val="00BD5CCC"/>
    <w:rsid w:val="00BD5D61"/>
    <w:rsid w:val="00BD5D89"/>
    <w:rsid w:val="00BD5D92"/>
    <w:rsid w:val="00BD5ED3"/>
    <w:rsid w:val="00BD5F23"/>
    <w:rsid w:val="00BD5F74"/>
    <w:rsid w:val="00BD6052"/>
    <w:rsid w:val="00BD6204"/>
    <w:rsid w:val="00BD623C"/>
    <w:rsid w:val="00BD6278"/>
    <w:rsid w:val="00BD6297"/>
    <w:rsid w:val="00BD62E0"/>
    <w:rsid w:val="00BD6307"/>
    <w:rsid w:val="00BD6354"/>
    <w:rsid w:val="00BD6427"/>
    <w:rsid w:val="00BD6532"/>
    <w:rsid w:val="00BD671F"/>
    <w:rsid w:val="00BD6941"/>
    <w:rsid w:val="00BD6ADF"/>
    <w:rsid w:val="00BD6AEE"/>
    <w:rsid w:val="00BD6C12"/>
    <w:rsid w:val="00BD6D24"/>
    <w:rsid w:val="00BD6D6D"/>
    <w:rsid w:val="00BD6EE7"/>
    <w:rsid w:val="00BD6FDB"/>
    <w:rsid w:val="00BD70CE"/>
    <w:rsid w:val="00BD71AF"/>
    <w:rsid w:val="00BD7260"/>
    <w:rsid w:val="00BD7263"/>
    <w:rsid w:val="00BD7273"/>
    <w:rsid w:val="00BD7443"/>
    <w:rsid w:val="00BD745B"/>
    <w:rsid w:val="00BD746C"/>
    <w:rsid w:val="00BD758A"/>
    <w:rsid w:val="00BD766F"/>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31"/>
    <w:rsid w:val="00BE0649"/>
    <w:rsid w:val="00BE07C9"/>
    <w:rsid w:val="00BE07DA"/>
    <w:rsid w:val="00BE07F5"/>
    <w:rsid w:val="00BE0A4E"/>
    <w:rsid w:val="00BE0B88"/>
    <w:rsid w:val="00BE0C92"/>
    <w:rsid w:val="00BE0CE5"/>
    <w:rsid w:val="00BE0D9C"/>
    <w:rsid w:val="00BE0FCD"/>
    <w:rsid w:val="00BE0FD2"/>
    <w:rsid w:val="00BE10B4"/>
    <w:rsid w:val="00BE10ED"/>
    <w:rsid w:val="00BE1163"/>
    <w:rsid w:val="00BE1253"/>
    <w:rsid w:val="00BE1371"/>
    <w:rsid w:val="00BE13B5"/>
    <w:rsid w:val="00BE145A"/>
    <w:rsid w:val="00BE146C"/>
    <w:rsid w:val="00BE1611"/>
    <w:rsid w:val="00BE1927"/>
    <w:rsid w:val="00BE1ACA"/>
    <w:rsid w:val="00BE1C04"/>
    <w:rsid w:val="00BE1C4A"/>
    <w:rsid w:val="00BE1C56"/>
    <w:rsid w:val="00BE1C7C"/>
    <w:rsid w:val="00BE1CAD"/>
    <w:rsid w:val="00BE1F83"/>
    <w:rsid w:val="00BE2026"/>
    <w:rsid w:val="00BE20BF"/>
    <w:rsid w:val="00BE2109"/>
    <w:rsid w:val="00BE22CD"/>
    <w:rsid w:val="00BE2476"/>
    <w:rsid w:val="00BE24AF"/>
    <w:rsid w:val="00BE264F"/>
    <w:rsid w:val="00BE269F"/>
    <w:rsid w:val="00BE26B8"/>
    <w:rsid w:val="00BE275D"/>
    <w:rsid w:val="00BE2773"/>
    <w:rsid w:val="00BE2775"/>
    <w:rsid w:val="00BE29BC"/>
    <w:rsid w:val="00BE29D3"/>
    <w:rsid w:val="00BE29F3"/>
    <w:rsid w:val="00BE29F7"/>
    <w:rsid w:val="00BE2BEC"/>
    <w:rsid w:val="00BE2C79"/>
    <w:rsid w:val="00BE2EB9"/>
    <w:rsid w:val="00BE2EDE"/>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5A3"/>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6B"/>
    <w:rsid w:val="00BE54A8"/>
    <w:rsid w:val="00BE54FE"/>
    <w:rsid w:val="00BE556D"/>
    <w:rsid w:val="00BE57DA"/>
    <w:rsid w:val="00BE5A8A"/>
    <w:rsid w:val="00BE5AB3"/>
    <w:rsid w:val="00BE5AE2"/>
    <w:rsid w:val="00BE5C0C"/>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7C"/>
    <w:rsid w:val="00BE69A5"/>
    <w:rsid w:val="00BE69FD"/>
    <w:rsid w:val="00BE6A33"/>
    <w:rsid w:val="00BE6BB5"/>
    <w:rsid w:val="00BE6BCC"/>
    <w:rsid w:val="00BE6D60"/>
    <w:rsid w:val="00BE6D92"/>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5A"/>
    <w:rsid w:val="00BF019E"/>
    <w:rsid w:val="00BF0434"/>
    <w:rsid w:val="00BF04CD"/>
    <w:rsid w:val="00BF05A2"/>
    <w:rsid w:val="00BF05AB"/>
    <w:rsid w:val="00BF06EE"/>
    <w:rsid w:val="00BF0819"/>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6C9"/>
    <w:rsid w:val="00BF188F"/>
    <w:rsid w:val="00BF18B5"/>
    <w:rsid w:val="00BF18F8"/>
    <w:rsid w:val="00BF1B87"/>
    <w:rsid w:val="00BF1D7B"/>
    <w:rsid w:val="00BF1E1E"/>
    <w:rsid w:val="00BF2090"/>
    <w:rsid w:val="00BF236A"/>
    <w:rsid w:val="00BF2479"/>
    <w:rsid w:val="00BF2668"/>
    <w:rsid w:val="00BF2767"/>
    <w:rsid w:val="00BF28E5"/>
    <w:rsid w:val="00BF2CDE"/>
    <w:rsid w:val="00BF2D9B"/>
    <w:rsid w:val="00BF2E25"/>
    <w:rsid w:val="00BF2EBE"/>
    <w:rsid w:val="00BF2EE8"/>
    <w:rsid w:val="00BF2F41"/>
    <w:rsid w:val="00BF2FBC"/>
    <w:rsid w:val="00BF2FF1"/>
    <w:rsid w:val="00BF303E"/>
    <w:rsid w:val="00BF304A"/>
    <w:rsid w:val="00BF30B8"/>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01"/>
    <w:rsid w:val="00BF37BC"/>
    <w:rsid w:val="00BF37EF"/>
    <w:rsid w:val="00BF399E"/>
    <w:rsid w:val="00BF3BB0"/>
    <w:rsid w:val="00BF3C06"/>
    <w:rsid w:val="00BF3C8A"/>
    <w:rsid w:val="00BF3CA3"/>
    <w:rsid w:val="00BF3CD9"/>
    <w:rsid w:val="00BF3D59"/>
    <w:rsid w:val="00BF3E71"/>
    <w:rsid w:val="00BF3F4F"/>
    <w:rsid w:val="00BF4062"/>
    <w:rsid w:val="00BF4091"/>
    <w:rsid w:val="00BF41D5"/>
    <w:rsid w:val="00BF42A2"/>
    <w:rsid w:val="00BF42DF"/>
    <w:rsid w:val="00BF4331"/>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D64"/>
    <w:rsid w:val="00BF4E5C"/>
    <w:rsid w:val="00BF4FD4"/>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E5"/>
    <w:rsid w:val="00BF5BF6"/>
    <w:rsid w:val="00BF5C62"/>
    <w:rsid w:val="00BF5D31"/>
    <w:rsid w:val="00BF5DB3"/>
    <w:rsid w:val="00BF5E16"/>
    <w:rsid w:val="00BF616C"/>
    <w:rsid w:val="00BF61B8"/>
    <w:rsid w:val="00BF61BA"/>
    <w:rsid w:val="00BF621A"/>
    <w:rsid w:val="00BF622B"/>
    <w:rsid w:val="00BF6312"/>
    <w:rsid w:val="00BF6341"/>
    <w:rsid w:val="00BF6435"/>
    <w:rsid w:val="00BF6454"/>
    <w:rsid w:val="00BF64E4"/>
    <w:rsid w:val="00BF6521"/>
    <w:rsid w:val="00BF6767"/>
    <w:rsid w:val="00BF6BF2"/>
    <w:rsid w:val="00BF6E53"/>
    <w:rsid w:val="00BF6ED1"/>
    <w:rsid w:val="00BF6F05"/>
    <w:rsid w:val="00BF6F4B"/>
    <w:rsid w:val="00BF6F58"/>
    <w:rsid w:val="00BF6F9E"/>
    <w:rsid w:val="00BF703E"/>
    <w:rsid w:val="00BF7062"/>
    <w:rsid w:val="00BF707A"/>
    <w:rsid w:val="00BF7096"/>
    <w:rsid w:val="00BF71A5"/>
    <w:rsid w:val="00BF7257"/>
    <w:rsid w:val="00BF74DD"/>
    <w:rsid w:val="00BF755E"/>
    <w:rsid w:val="00BF75D3"/>
    <w:rsid w:val="00BF76BF"/>
    <w:rsid w:val="00BF76CF"/>
    <w:rsid w:val="00BF76EE"/>
    <w:rsid w:val="00BF7727"/>
    <w:rsid w:val="00BF7741"/>
    <w:rsid w:val="00BF77DD"/>
    <w:rsid w:val="00BF77EA"/>
    <w:rsid w:val="00BF785D"/>
    <w:rsid w:val="00BF791E"/>
    <w:rsid w:val="00BF7A27"/>
    <w:rsid w:val="00BF7AE0"/>
    <w:rsid w:val="00BF7CB9"/>
    <w:rsid w:val="00BF7D49"/>
    <w:rsid w:val="00BF7E14"/>
    <w:rsid w:val="00BF7E24"/>
    <w:rsid w:val="00BF7E3A"/>
    <w:rsid w:val="00BF7E3B"/>
    <w:rsid w:val="00BF7E6D"/>
    <w:rsid w:val="00BF7E9F"/>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26"/>
    <w:rsid w:val="00C01446"/>
    <w:rsid w:val="00C01752"/>
    <w:rsid w:val="00C01AB3"/>
    <w:rsid w:val="00C01B15"/>
    <w:rsid w:val="00C01B44"/>
    <w:rsid w:val="00C01B7C"/>
    <w:rsid w:val="00C01BAF"/>
    <w:rsid w:val="00C01C2C"/>
    <w:rsid w:val="00C01C2D"/>
    <w:rsid w:val="00C01C45"/>
    <w:rsid w:val="00C01CD5"/>
    <w:rsid w:val="00C01D0D"/>
    <w:rsid w:val="00C01D6B"/>
    <w:rsid w:val="00C01DA0"/>
    <w:rsid w:val="00C01F09"/>
    <w:rsid w:val="00C01FAB"/>
    <w:rsid w:val="00C020AA"/>
    <w:rsid w:val="00C02191"/>
    <w:rsid w:val="00C021DF"/>
    <w:rsid w:val="00C022C5"/>
    <w:rsid w:val="00C0242C"/>
    <w:rsid w:val="00C0245C"/>
    <w:rsid w:val="00C02488"/>
    <w:rsid w:val="00C025B7"/>
    <w:rsid w:val="00C025E9"/>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8E3"/>
    <w:rsid w:val="00C0399B"/>
    <w:rsid w:val="00C03B22"/>
    <w:rsid w:val="00C03BBA"/>
    <w:rsid w:val="00C03BE5"/>
    <w:rsid w:val="00C03D40"/>
    <w:rsid w:val="00C03DF5"/>
    <w:rsid w:val="00C03EE0"/>
    <w:rsid w:val="00C03F42"/>
    <w:rsid w:val="00C03F51"/>
    <w:rsid w:val="00C03F78"/>
    <w:rsid w:val="00C03FFD"/>
    <w:rsid w:val="00C040F3"/>
    <w:rsid w:val="00C041B5"/>
    <w:rsid w:val="00C041D2"/>
    <w:rsid w:val="00C041DC"/>
    <w:rsid w:val="00C042B2"/>
    <w:rsid w:val="00C045A6"/>
    <w:rsid w:val="00C04682"/>
    <w:rsid w:val="00C046BC"/>
    <w:rsid w:val="00C04A93"/>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C46"/>
    <w:rsid w:val="00C05D3E"/>
    <w:rsid w:val="00C05DCC"/>
    <w:rsid w:val="00C05DE5"/>
    <w:rsid w:val="00C05F65"/>
    <w:rsid w:val="00C06040"/>
    <w:rsid w:val="00C06184"/>
    <w:rsid w:val="00C06192"/>
    <w:rsid w:val="00C061FA"/>
    <w:rsid w:val="00C06212"/>
    <w:rsid w:val="00C06384"/>
    <w:rsid w:val="00C06467"/>
    <w:rsid w:val="00C06487"/>
    <w:rsid w:val="00C064FB"/>
    <w:rsid w:val="00C065D6"/>
    <w:rsid w:val="00C06A41"/>
    <w:rsid w:val="00C06CA3"/>
    <w:rsid w:val="00C06CD6"/>
    <w:rsid w:val="00C06CFF"/>
    <w:rsid w:val="00C06D4E"/>
    <w:rsid w:val="00C06DB9"/>
    <w:rsid w:val="00C06E25"/>
    <w:rsid w:val="00C06E4D"/>
    <w:rsid w:val="00C06ECA"/>
    <w:rsid w:val="00C06F77"/>
    <w:rsid w:val="00C06F7E"/>
    <w:rsid w:val="00C06FFE"/>
    <w:rsid w:val="00C07026"/>
    <w:rsid w:val="00C07504"/>
    <w:rsid w:val="00C075A9"/>
    <w:rsid w:val="00C077C5"/>
    <w:rsid w:val="00C07985"/>
    <w:rsid w:val="00C07A6F"/>
    <w:rsid w:val="00C07B44"/>
    <w:rsid w:val="00C07B90"/>
    <w:rsid w:val="00C07E1E"/>
    <w:rsid w:val="00C07EE4"/>
    <w:rsid w:val="00C07F37"/>
    <w:rsid w:val="00C07F87"/>
    <w:rsid w:val="00C1007E"/>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61"/>
    <w:rsid w:val="00C10F70"/>
    <w:rsid w:val="00C11080"/>
    <w:rsid w:val="00C11092"/>
    <w:rsid w:val="00C11265"/>
    <w:rsid w:val="00C114C8"/>
    <w:rsid w:val="00C11680"/>
    <w:rsid w:val="00C1168D"/>
    <w:rsid w:val="00C116AB"/>
    <w:rsid w:val="00C116DD"/>
    <w:rsid w:val="00C11A40"/>
    <w:rsid w:val="00C11A61"/>
    <w:rsid w:val="00C11ADE"/>
    <w:rsid w:val="00C11B6A"/>
    <w:rsid w:val="00C11CE3"/>
    <w:rsid w:val="00C11D2C"/>
    <w:rsid w:val="00C11D67"/>
    <w:rsid w:val="00C11DA8"/>
    <w:rsid w:val="00C11E0A"/>
    <w:rsid w:val="00C11FA5"/>
    <w:rsid w:val="00C12153"/>
    <w:rsid w:val="00C121AB"/>
    <w:rsid w:val="00C122BF"/>
    <w:rsid w:val="00C12325"/>
    <w:rsid w:val="00C12391"/>
    <w:rsid w:val="00C1242B"/>
    <w:rsid w:val="00C12494"/>
    <w:rsid w:val="00C12621"/>
    <w:rsid w:val="00C126C8"/>
    <w:rsid w:val="00C126D2"/>
    <w:rsid w:val="00C12740"/>
    <w:rsid w:val="00C12862"/>
    <w:rsid w:val="00C129AF"/>
    <w:rsid w:val="00C12A2F"/>
    <w:rsid w:val="00C12B68"/>
    <w:rsid w:val="00C12B6A"/>
    <w:rsid w:val="00C12CF9"/>
    <w:rsid w:val="00C12D8B"/>
    <w:rsid w:val="00C12DC4"/>
    <w:rsid w:val="00C12EE8"/>
    <w:rsid w:val="00C12FB3"/>
    <w:rsid w:val="00C13070"/>
    <w:rsid w:val="00C13166"/>
    <w:rsid w:val="00C1323E"/>
    <w:rsid w:val="00C132B0"/>
    <w:rsid w:val="00C132E0"/>
    <w:rsid w:val="00C13383"/>
    <w:rsid w:val="00C135DA"/>
    <w:rsid w:val="00C135E2"/>
    <w:rsid w:val="00C135F6"/>
    <w:rsid w:val="00C13720"/>
    <w:rsid w:val="00C1373B"/>
    <w:rsid w:val="00C1374E"/>
    <w:rsid w:val="00C13850"/>
    <w:rsid w:val="00C13856"/>
    <w:rsid w:val="00C138F6"/>
    <w:rsid w:val="00C13932"/>
    <w:rsid w:val="00C13D16"/>
    <w:rsid w:val="00C13E14"/>
    <w:rsid w:val="00C13E5C"/>
    <w:rsid w:val="00C13F6F"/>
    <w:rsid w:val="00C13FB3"/>
    <w:rsid w:val="00C13FB6"/>
    <w:rsid w:val="00C140E2"/>
    <w:rsid w:val="00C1416E"/>
    <w:rsid w:val="00C141AC"/>
    <w:rsid w:val="00C141E1"/>
    <w:rsid w:val="00C141FC"/>
    <w:rsid w:val="00C14432"/>
    <w:rsid w:val="00C14674"/>
    <w:rsid w:val="00C149B8"/>
    <w:rsid w:val="00C14B13"/>
    <w:rsid w:val="00C14F14"/>
    <w:rsid w:val="00C14F34"/>
    <w:rsid w:val="00C15015"/>
    <w:rsid w:val="00C15095"/>
    <w:rsid w:val="00C150BD"/>
    <w:rsid w:val="00C1512D"/>
    <w:rsid w:val="00C15165"/>
    <w:rsid w:val="00C1521B"/>
    <w:rsid w:val="00C152D2"/>
    <w:rsid w:val="00C1531E"/>
    <w:rsid w:val="00C156CA"/>
    <w:rsid w:val="00C1573B"/>
    <w:rsid w:val="00C15843"/>
    <w:rsid w:val="00C1595C"/>
    <w:rsid w:val="00C159AA"/>
    <w:rsid w:val="00C15B9A"/>
    <w:rsid w:val="00C15C23"/>
    <w:rsid w:val="00C15C6C"/>
    <w:rsid w:val="00C15D80"/>
    <w:rsid w:val="00C15E5C"/>
    <w:rsid w:val="00C15E78"/>
    <w:rsid w:val="00C161D3"/>
    <w:rsid w:val="00C162F0"/>
    <w:rsid w:val="00C1639A"/>
    <w:rsid w:val="00C1640F"/>
    <w:rsid w:val="00C164BA"/>
    <w:rsid w:val="00C16504"/>
    <w:rsid w:val="00C1655E"/>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72"/>
    <w:rsid w:val="00C206C9"/>
    <w:rsid w:val="00C2076F"/>
    <w:rsid w:val="00C20892"/>
    <w:rsid w:val="00C208FC"/>
    <w:rsid w:val="00C2093F"/>
    <w:rsid w:val="00C20B80"/>
    <w:rsid w:val="00C20BE5"/>
    <w:rsid w:val="00C20C68"/>
    <w:rsid w:val="00C20D40"/>
    <w:rsid w:val="00C20DE0"/>
    <w:rsid w:val="00C20EEA"/>
    <w:rsid w:val="00C20EF6"/>
    <w:rsid w:val="00C20F56"/>
    <w:rsid w:val="00C21044"/>
    <w:rsid w:val="00C210FA"/>
    <w:rsid w:val="00C21149"/>
    <w:rsid w:val="00C21221"/>
    <w:rsid w:val="00C2129B"/>
    <w:rsid w:val="00C21317"/>
    <w:rsid w:val="00C215FB"/>
    <w:rsid w:val="00C2171F"/>
    <w:rsid w:val="00C21720"/>
    <w:rsid w:val="00C21921"/>
    <w:rsid w:val="00C2194C"/>
    <w:rsid w:val="00C21AF0"/>
    <w:rsid w:val="00C21BD6"/>
    <w:rsid w:val="00C21C21"/>
    <w:rsid w:val="00C21E1F"/>
    <w:rsid w:val="00C21E36"/>
    <w:rsid w:val="00C21EF1"/>
    <w:rsid w:val="00C21F2B"/>
    <w:rsid w:val="00C21FF2"/>
    <w:rsid w:val="00C2214B"/>
    <w:rsid w:val="00C2227C"/>
    <w:rsid w:val="00C222AE"/>
    <w:rsid w:val="00C222E5"/>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0AB"/>
    <w:rsid w:val="00C231B1"/>
    <w:rsid w:val="00C23265"/>
    <w:rsid w:val="00C2338C"/>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A2"/>
    <w:rsid w:val="00C245B0"/>
    <w:rsid w:val="00C24707"/>
    <w:rsid w:val="00C247B5"/>
    <w:rsid w:val="00C24876"/>
    <w:rsid w:val="00C24928"/>
    <w:rsid w:val="00C24A0A"/>
    <w:rsid w:val="00C24A29"/>
    <w:rsid w:val="00C24D12"/>
    <w:rsid w:val="00C24F3D"/>
    <w:rsid w:val="00C24FAB"/>
    <w:rsid w:val="00C2518C"/>
    <w:rsid w:val="00C251B0"/>
    <w:rsid w:val="00C25239"/>
    <w:rsid w:val="00C25302"/>
    <w:rsid w:val="00C253E6"/>
    <w:rsid w:val="00C253FB"/>
    <w:rsid w:val="00C25459"/>
    <w:rsid w:val="00C25492"/>
    <w:rsid w:val="00C25658"/>
    <w:rsid w:val="00C2566E"/>
    <w:rsid w:val="00C256D7"/>
    <w:rsid w:val="00C25738"/>
    <w:rsid w:val="00C25815"/>
    <w:rsid w:val="00C25986"/>
    <w:rsid w:val="00C25B04"/>
    <w:rsid w:val="00C25B54"/>
    <w:rsid w:val="00C25B6A"/>
    <w:rsid w:val="00C25BED"/>
    <w:rsid w:val="00C25E48"/>
    <w:rsid w:val="00C25EAC"/>
    <w:rsid w:val="00C25ED9"/>
    <w:rsid w:val="00C25F9A"/>
    <w:rsid w:val="00C25FEC"/>
    <w:rsid w:val="00C26026"/>
    <w:rsid w:val="00C2608A"/>
    <w:rsid w:val="00C26167"/>
    <w:rsid w:val="00C26485"/>
    <w:rsid w:val="00C2660A"/>
    <w:rsid w:val="00C26626"/>
    <w:rsid w:val="00C2663E"/>
    <w:rsid w:val="00C2670B"/>
    <w:rsid w:val="00C267AE"/>
    <w:rsid w:val="00C267FC"/>
    <w:rsid w:val="00C26802"/>
    <w:rsid w:val="00C26841"/>
    <w:rsid w:val="00C268DF"/>
    <w:rsid w:val="00C2697C"/>
    <w:rsid w:val="00C26A31"/>
    <w:rsid w:val="00C26A9F"/>
    <w:rsid w:val="00C26AEB"/>
    <w:rsid w:val="00C26C0C"/>
    <w:rsid w:val="00C26C9B"/>
    <w:rsid w:val="00C26D63"/>
    <w:rsid w:val="00C26D8A"/>
    <w:rsid w:val="00C26DD9"/>
    <w:rsid w:val="00C26EC9"/>
    <w:rsid w:val="00C26EDF"/>
    <w:rsid w:val="00C2709D"/>
    <w:rsid w:val="00C27129"/>
    <w:rsid w:val="00C271C3"/>
    <w:rsid w:val="00C27594"/>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66"/>
    <w:rsid w:val="00C310A2"/>
    <w:rsid w:val="00C311B2"/>
    <w:rsid w:val="00C31445"/>
    <w:rsid w:val="00C315D9"/>
    <w:rsid w:val="00C31677"/>
    <w:rsid w:val="00C31844"/>
    <w:rsid w:val="00C318AB"/>
    <w:rsid w:val="00C318F2"/>
    <w:rsid w:val="00C31990"/>
    <w:rsid w:val="00C31A19"/>
    <w:rsid w:val="00C31B1E"/>
    <w:rsid w:val="00C31BDB"/>
    <w:rsid w:val="00C31C21"/>
    <w:rsid w:val="00C31D09"/>
    <w:rsid w:val="00C31FEF"/>
    <w:rsid w:val="00C3211B"/>
    <w:rsid w:val="00C3216D"/>
    <w:rsid w:val="00C3219B"/>
    <w:rsid w:val="00C32205"/>
    <w:rsid w:val="00C32278"/>
    <w:rsid w:val="00C3236E"/>
    <w:rsid w:val="00C3238E"/>
    <w:rsid w:val="00C32513"/>
    <w:rsid w:val="00C326C7"/>
    <w:rsid w:val="00C326E6"/>
    <w:rsid w:val="00C3287A"/>
    <w:rsid w:val="00C32887"/>
    <w:rsid w:val="00C3294A"/>
    <w:rsid w:val="00C3298B"/>
    <w:rsid w:val="00C329A1"/>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D9F"/>
    <w:rsid w:val="00C33E48"/>
    <w:rsid w:val="00C33F40"/>
    <w:rsid w:val="00C340C2"/>
    <w:rsid w:val="00C340FA"/>
    <w:rsid w:val="00C342DA"/>
    <w:rsid w:val="00C3432D"/>
    <w:rsid w:val="00C34384"/>
    <w:rsid w:val="00C3449A"/>
    <w:rsid w:val="00C3451F"/>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AB8"/>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4F"/>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DE9"/>
    <w:rsid w:val="00C37E94"/>
    <w:rsid w:val="00C37EB8"/>
    <w:rsid w:val="00C37FAF"/>
    <w:rsid w:val="00C40193"/>
    <w:rsid w:val="00C401C8"/>
    <w:rsid w:val="00C402FB"/>
    <w:rsid w:val="00C402FF"/>
    <w:rsid w:val="00C4031D"/>
    <w:rsid w:val="00C403F8"/>
    <w:rsid w:val="00C40439"/>
    <w:rsid w:val="00C404B9"/>
    <w:rsid w:val="00C404D4"/>
    <w:rsid w:val="00C406AE"/>
    <w:rsid w:val="00C406F2"/>
    <w:rsid w:val="00C406F9"/>
    <w:rsid w:val="00C4081F"/>
    <w:rsid w:val="00C40830"/>
    <w:rsid w:val="00C40845"/>
    <w:rsid w:val="00C40881"/>
    <w:rsid w:val="00C40958"/>
    <w:rsid w:val="00C40ABF"/>
    <w:rsid w:val="00C40D5D"/>
    <w:rsid w:val="00C40D9F"/>
    <w:rsid w:val="00C40E7B"/>
    <w:rsid w:val="00C40F6E"/>
    <w:rsid w:val="00C40F9E"/>
    <w:rsid w:val="00C40FF8"/>
    <w:rsid w:val="00C41192"/>
    <w:rsid w:val="00C411A0"/>
    <w:rsid w:val="00C41272"/>
    <w:rsid w:val="00C412B3"/>
    <w:rsid w:val="00C41305"/>
    <w:rsid w:val="00C414E6"/>
    <w:rsid w:val="00C415AC"/>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1F4"/>
    <w:rsid w:val="00C4225D"/>
    <w:rsid w:val="00C4236E"/>
    <w:rsid w:val="00C4238A"/>
    <w:rsid w:val="00C42430"/>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93"/>
    <w:rsid w:val="00C446A4"/>
    <w:rsid w:val="00C44792"/>
    <w:rsid w:val="00C44AF3"/>
    <w:rsid w:val="00C44B31"/>
    <w:rsid w:val="00C44CE3"/>
    <w:rsid w:val="00C44D39"/>
    <w:rsid w:val="00C44D95"/>
    <w:rsid w:val="00C44DD8"/>
    <w:rsid w:val="00C44E24"/>
    <w:rsid w:val="00C44FC6"/>
    <w:rsid w:val="00C451B4"/>
    <w:rsid w:val="00C45220"/>
    <w:rsid w:val="00C45274"/>
    <w:rsid w:val="00C452A9"/>
    <w:rsid w:val="00C45405"/>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42E"/>
    <w:rsid w:val="00C46471"/>
    <w:rsid w:val="00C46567"/>
    <w:rsid w:val="00C467E2"/>
    <w:rsid w:val="00C46856"/>
    <w:rsid w:val="00C46887"/>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974"/>
    <w:rsid w:val="00C47A8A"/>
    <w:rsid w:val="00C47B04"/>
    <w:rsid w:val="00C47DC5"/>
    <w:rsid w:val="00C47E8C"/>
    <w:rsid w:val="00C47EAB"/>
    <w:rsid w:val="00C47F54"/>
    <w:rsid w:val="00C47F90"/>
    <w:rsid w:val="00C500ED"/>
    <w:rsid w:val="00C501AF"/>
    <w:rsid w:val="00C501DD"/>
    <w:rsid w:val="00C502E1"/>
    <w:rsid w:val="00C502F2"/>
    <w:rsid w:val="00C50603"/>
    <w:rsid w:val="00C50679"/>
    <w:rsid w:val="00C5070E"/>
    <w:rsid w:val="00C50B8F"/>
    <w:rsid w:val="00C50BAD"/>
    <w:rsid w:val="00C50BB8"/>
    <w:rsid w:val="00C50BDB"/>
    <w:rsid w:val="00C50C08"/>
    <w:rsid w:val="00C50CFB"/>
    <w:rsid w:val="00C50DDF"/>
    <w:rsid w:val="00C50EAB"/>
    <w:rsid w:val="00C50EE5"/>
    <w:rsid w:val="00C50F74"/>
    <w:rsid w:val="00C51036"/>
    <w:rsid w:val="00C5111A"/>
    <w:rsid w:val="00C511F1"/>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47"/>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2FCD"/>
    <w:rsid w:val="00C53062"/>
    <w:rsid w:val="00C530BB"/>
    <w:rsid w:val="00C532CC"/>
    <w:rsid w:val="00C532F1"/>
    <w:rsid w:val="00C533C0"/>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CF8"/>
    <w:rsid w:val="00C54D56"/>
    <w:rsid w:val="00C54D7E"/>
    <w:rsid w:val="00C54E22"/>
    <w:rsid w:val="00C54E98"/>
    <w:rsid w:val="00C54FC2"/>
    <w:rsid w:val="00C55031"/>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C8B"/>
    <w:rsid w:val="00C55E02"/>
    <w:rsid w:val="00C55F60"/>
    <w:rsid w:val="00C5615C"/>
    <w:rsid w:val="00C56173"/>
    <w:rsid w:val="00C56256"/>
    <w:rsid w:val="00C562E7"/>
    <w:rsid w:val="00C563C9"/>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6E"/>
    <w:rsid w:val="00C56F8B"/>
    <w:rsid w:val="00C57045"/>
    <w:rsid w:val="00C5709F"/>
    <w:rsid w:val="00C5711B"/>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CA9"/>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DD"/>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B95"/>
    <w:rsid w:val="00C62C69"/>
    <w:rsid w:val="00C62C8F"/>
    <w:rsid w:val="00C62CB0"/>
    <w:rsid w:val="00C62D8B"/>
    <w:rsid w:val="00C62DB0"/>
    <w:rsid w:val="00C62E0A"/>
    <w:rsid w:val="00C62F28"/>
    <w:rsid w:val="00C63039"/>
    <w:rsid w:val="00C630E0"/>
    <w:rsid w:val="00C634B7"/>
    <w:rsid w:val="00C63529"/>
    <w:rsid w:val="00C635DE"/>
    <w:rsid w:val="00C63690"/>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503"/>
    <w:rsid w:val="00C64672"/>
    <w:rsid w:val="00C64733"/>
    <w:rsid w:val="00C64773"/>
    <w:rsid w:val="00C647A6"/>
    <w:rsid w:val="00C647B1"/>
    <w:rsid w:val="00C6481C"/>
    <w:rsid w:val="00C649E2"/>
    <w:rsid w:val="00C64D10"/>
    <w:rsid w:val="00C64D9B"/>
    <w:rsid w:val="00C64D9F"/>
    <w:rsid w:val="00C64DDC"/>
    <w:rsid w:val="00C64E4D"/>
    <w:rsid w:val="00C64E53"/>
    <w:rsid w:val="00C64EDD"/>
    <w:rsid w:val="00C65010"/>
    <w:rsid w:val="00C650C7"/>
    <w:rsid w:val="00C65224"/>
    <w:rsid w:val="00C65251"/>
    <w:rsid w:val="00C6535B"/>
    <w:rsid w:val="00C654B5"/>
    <w:rsid w:val="00C65553"/>
    <w:rsid w:val="00C657F4"/>
    <w:rsid w:val="00C65969"/>
    <w:rsid w:val="00C659AC"/>
    <w:rsid w:val="00C659EA"/>
    <w:rsid w:val="00C65A71"/>
    <w:rsid w:val="00C65B25"/>
    <w:rsid w:val="00C65BDE"/>
    <w:rsid w:val="00C65BFA"/>
    <w:rsid w:val="00C66115"/>
    <w:rsid w:val="00C661BA"/>
    <w:rsid w:val="00C661D7"/>
    <w:rsid w:val="00C663BC"/>
    <w:rsid w:val="00C6658C"/>
    <w:rsid w:val="00C66667"/>
    <w:rsid w:val="00C666EB"/>
    <w:rsid w:val="00C66854"/>
    <w:rsid w:val="00C66892"/>
    <w:rsid w:val="00C668CF"/>
    <w:rsid w:val="00C66B90"/>
    <w:rsid w:val="00C66C08"/>
    <w:rsid w:val="00C66C09"/>
    <w:rsid w:val="00C66C80"/>
    <w:rsid w:val="00C66CE9"/>
    <w:rsid w:val="00C66E92"/>
    <w:rsid w:val="00C66F46"/>
    <w:rsid w:val="00C66FD9"/>
    <w:rsid w:val="00C67030"/>
    <w:rsid w:val="00C6703A"/>
    <w:rsid w:val="00C670FD"/>
    <w:rsid w:val="00C6710A"/>
    <w:rsid w:val="00C6710C"/>
    <w:rsid w:val="00C67127"/>
    <w:rsid w:val="00C67284"/>
    <w:rsid w:val="00C67360"/>
    <w:rsid w:val="00C673AE"/>
    <w:rsid w:val="00C673C7"/>
    <w:rsid w:val="00C67410"/>
    <w:rsid w:val="00C67432"/>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5"/>
    <w:rsid w:val="00C67ECE"/>
    <w:rsid w:val="00C67EEE"/>
    <w:rsid w:val="00C67EF4"/>
    <w:rsid w:val="00C70002"/>
    <w:rsid w:val="00C70039"/>
    <w:rsid w:val="00C7007C"/>
    <w:rsid w:val="00C70084"/>
    <w:rsid w:val="00C7010D"/>
    <w:rsid w:val="00C7012C"/>
    <w:rsid w:val="00C7016D"/>
    <w:rsid w:val="00C70287"/>
    <w:rsid w:val="00C703C8"/>
    <w:rsid w:val="00C7064A"/>
    <w:rsid w:val="00C7066B"/>
    <w:rsid w:val="00C706CA"/>
    <w:rsid w:val="00C7077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98"/>
    <w:rsid w:val="00C72ABD"/>
    <w:rsid w:val="00C72AE3"/>
    <w:rsid w:val="00C72B88"/>
    <w:rsid w:val="00C72C35"/>
    <w:rsid w:val="00C72D5A"/>
    <w:rsid w:val="00C72D8F"/>
    <w:rsid w:val="00C72DC7"/>
    <w:rsid w:val="00C72F27"/>
    <w:rsid w:val="00C72F46"/>
    <w:rsid w:val="00C72F76"/>
    <w:rsid w:val="00C73149"/>
    <w:rsid w:val="00C731AE"/>
    <w:rsid w:val="00C73462"/>
    <w:rsid w:val="00C73484"/>
    <w:rsid w:val="00C734C3"/>
    <w:rsid w:val="00C73592"/>
    <w:rsid w:val="00C73630"/>
    <w:rsid w:val="00C73685"/>
    <w:rsid w:val="00C7370E"/>
    <w:rsid w:val="00C738B5"/>
    <w:rsid w:val="00C73A12"/>
    <w:rsid w:val="00C73A26"/>
    <w:rsid w:val="00C73A7A"/>
    <w:rsid w:val="00C73A89"/>
    <w:rsid w:val="00C73AB6"/>
    <w:rsid w:val="00C73ABB"/>
    <w:rsid w:val="00C73B7F"/>
    <w:rsid w:val="00C73BFF"/>
    <w:rsid w:val="00C73C5C"/>
    <w:rsid w:val="00C73CDE"/>
    <w:rsid w:val="00C73D69"/>
    <w:rsid w:val="00C73E84"/>
    <w:rsid w:val="00C73F19"/>
    <w:rsid w:val="00C73F7D"/>
    <w:rsid w:val="00C741C9"/>
    <w:rsid w:val="00C7427C"/>
    <w:rsid w:val="00C74294"/>
    <w:rsid w:val="00C742B0"/>
    <w:rsid w:val="00C743A5"/>
    <w:rsid w:val="00C74404"/>
    <w:rsid w:val="00C744F2"/>
    <w:rsid w:val="00C74532"/>
    <w:rsid w:val="00C745E8"/>
    <w:rsid w:val="00C745EF"/>
    <w:rsid w:val="00C74655"/>
    <w:rsid w:val="00C7477C"/>
    <w:rsid w:val="00C747BA"/>
    <w:rsid w:val="00C749FB"/>
    <w:rsid w:val="00C74A0A"/>
    <w:rsid w:val="00C74B3C"/>
    <w:rsid w:val="00C74B77"/>
    <w:rsid w:val="00C74BAA"/>
    <w:rsid w:val="00C74C1A"/>
    <w:rsid w:val="00C74CD3"/>
    <w:rsid w:val="00C74CE2"/>
    <w:rsid w:val="00C74F0C"/>
    <w:rsid w:val="00C74F2A"/>
    <w:rsid w:val="00C7507C"/>
    <w:rsid w:val="00C75148"/>
    <w:rsid w:val="00C7526B"/>
    <w:rsid w:val="00C75606"/>
    <w:rsid w:val="00C757BC"/>
    <w:rsid w:val="00C757E2"/>
    <w:rsid w:val="00C7581A"/>
    <w:rsid w:val="00C7591B"/>
    <w:rsid w:val="00C759B2"/>
    <w:rsid w:val="00C75A17"/>
    <w:rsid w:val="00C75A8A"/>
    <w:rsid w:val="00C75ACC"/>
    <w:rsid w:val="00C75B20"/>
    <w:rsid w:val="00C75C3C"/>
    <w:rsid w:val="00C75C40"/>
    <w:rsid w:val="00C75DA5"/>
    <w:rsid w:val="00C75DE8"/>
    <w:rsid w:val="00C75EA4"/>
    <w:rsid w:val="00C75F0D"/>
    <w:rsid w:val="00C7610E"/>
    <w:rsid w:val="00C761A7"/>
    <w:rsid w:val="00C763D3"/>
    <w:rsid w:val="00C76450"/>
    <w:rsid w:val="00C7645F"/>
    <w:rsid w:val="00C765AF"/>
    <w:rsid w:val="00C76632"/>
    <w:rsid w:val="00C76745"/>
    <w:rsid w:val="00C76894"/>
    <w:rsid w:val="00C769C3"/>
    <w:rsid w:val="00C76A9B"/>
    <w:rsid w:val="00C76AA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0E5D"/>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EAF"/>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57"/>
    <w:rsid w:val="00C830C7"/>
    <w:rsid w:val="00C830D0"/>
    <w:rsid w:val="00C83327"/>
    <w:rsid w:val="00C8333C"/>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3C95"/>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161"/>
    <w:rsid w:val="00C852B4"/>
    <w:rsid w:val="00C85350"/>
    <w:rsid w:val="00C85521"/>
    <w:rsid w:val="00C85576"/>
    <w:rsid w:val="00C855DA"/>
    <w:rsid w:val="00C8560D"/>
    <w:rsid w:val="00C8576B"/>
    <w:rsid w:val="00C857D5"/>
    <w:rsid w:val="00C8585F"/>
    <w:rsid w:val="00C85892"/>
    <w:rsid w:val="00C859DB"/>
    <w:rsid w:val="00C85A0A"/>
    <w:rsid w:val="00C85A51"/>
    <w:rsid w:val="00C85AB1"/>
    <w:rsid w:val="00C85B76"/>
    <w:rsid w:val="00C85C36"/>
    <w:rsid w:val="00C85C4D"/>
    <w:rsid w:val="00C85DAE"/>
    <w:rsid w:val="00C85E33"/>
    <w:rsid w:val="00C85EE2"/>
    <w:rsid w:val="00C86021"/>
    <w:rsid w:val="00C86116"/>
    <w:rsid w:val="00C86125"/>
    <w:rsid w:val="00C8613B"/>
    <w:rsid w:val="00C8618F"/>
    <w:rsid w:val="00C8625F"/>
    <w:rsid w:val="00C86386"/>
    <w:rsid w:val="00C8639D"/>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E75"/>
    <w:rsid w:val="00C92F4F"/>
    <w:rsid w:val="00C92FD1"/>
    <w:rsid w:val="00C930A0"/>
    <w:rsid w:val="00C93139"/>
    <w:rsid w:val="00C931D3"/>
    <w:rsid w:val="00C93202"/>
    <w:rsid w:val="00C932F4"/>
    <w:rsid w:val="00C93375"/>
    <w:rsid w:val="00C935BD"/>
    <w:rsid w:val="00C93646"/>
    <w:rsid w:val="00C93713"/>
    <w:rsid w:val="00C93718"/>
    <w:rsid w:val="00C937F8"/>
    <w:rsid w:val="00C9388A"/>
    <w:rsid w:val="00C9398E"/>
    <w:rsid w:val="00C9399E"/>
    <w:rsid w:val="00C93BB7"/>
    <w:rsid w:val="00C93C54"/>
    <w:rsid w:val="00C93C77"/>
    <w:rsid w:val="00C93C85"/>
    <w:rsid w:val="00C93DC8"/>
    <w:rsid w:val="00C93F5C"/>
    <w:rsid w:val="00C93FDD"/>
    <w:rsid w:val="00C9406D"/>
    <w:rsid w:val="00C94213"/>
    <w:rsid w:val="00C9438D"/>
    <w:rsid w:val="00C943CA"/>
    <w:rsid w:val="00C9454F"/>
    <w:rsid w:val="00C94675"/>
    <w:rsid w:val="00C9479A"/>
    <w:rsid w:val="00C94889"/>
    <w:rsid w:val="00C949BA"/>
    <w:rsid w:val="00C94AA1"/>
    <w:rsid w:val="00C94AFC"/>
    <w:rsid w:val="00C94B51"/>
    <w:rsid w:val="00C94C1F"/>
    <w:rsid w:val="00C94CCB"/>
    <w:rsid w:val="00C94CCF"/>
    <w:rsid w:val="00C94CEC"/>
    <w:rsid w:val="00C94DB6"/>
    <w:rsid w:val="00C94FBE"/>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CF"/>
    <w:rsid w:val="00C963D2"/>
    <w:rsid w:val="00C96514"/>
    <w:rsid w:val="00C96528"/>
    <w:rsid w:val="00C9656F"/>
    <w:rsid w:val="00C966EE"/>
    <w:rsid w:val="00C967B0"/>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8A3"/>
    <w:rsid w:val="00C9798E"/>
    <w:rsid w:val="00C97A81"/>
    <w:rsid w:val="00C97A92"/>
    <w:rsid w:val="00C97A97"/>
    <w:rsid w:val="00C97CCE"/>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10"/>
    <w:rsid w:val="00CA0865"/>
    <w:rsid w:val="00CA0876"/>
    <w:rsid w:val="00CA0892"/>
    <w:rsid w:val="00CA08D2"/>
    <w:rsid w:val="00CA08F2"/>
    <w:rsid w:val="00CA0941"/>
    <w:rsid w:val="00CA09FB"/>
    <w:rsid w:val="00CA0C02"/>
    <w:rsid w:val="00CA0DB5"/>
    <w:rsid w:val="00CA0E75"/>
    <w:rsid w:val="00CA0EA7"/>
    <w:rsid w:val="00CA0EE0"/>
    <w:rsid w:val="00CA170A"/>
    <w:rsid w:val="00CA17AA"/>
    <w:rsid w:val="00CA183B"/>
    <w:rsid w:val="00CA1859"/>
    <w:rsid w:val="00CA1A99"/>
    <w:rsid w:val="00CA1B12"/>
    <w:rsid w:val="00CA1B9A"/>
    <w:rsid w:val="00CA1D48"/>
    <w:rsid w:val="00CA1DE1"/>
    <w:rsid w:val="00CA1F22"/>
    <w:rsid w:val="00CA20CD"/>
    <w:rsid w:val="00CA2154"/>
    <w:rsid w:val="00CA21B0"/>
    <w:rsid w:val="00CA2305"/>
    <w:rsid w:val="00CA237A"/>
    <w:rsid w:val="00CA2652"/>
    <w:rsid w:val="00CA26A2"/>
    <w:rsid w:val="00CA27A2"/>
    <w:rsid w:val="00CA27D3"/>
    <w:rsid w:val="00CA2802"/>
    <w:rsid w:val="00CA2989"/>
    <w:rsid w:val="00CA29EA"/>
    <w:rsid w:val="00CA2A77"/>
    <w:rsid w:val="00CA2B03"/>
    <w:rsid w:val="00CA2B85"/>
    <w:rsid w:val="00CA2BD2"/>
    <w:rsid w:val="00CA2CB0"/>
    <w:rsid w:val="00CA2D1F"/>
    <w:rsid w:val="00CA2E38"/>
    <w:rsid w:val="00CA2E87"/>
    <w:rsid w:val="00CA2EEB"/>
    <w:rsid w:val="00CA3041"/>
    <w:rsid w:val="00CA3059"/>
    <w:rsid w:val="00CA315B"/>
    <w:rsid w:val="00CA31C5"/>
    <w:rsid w:val="00CA3215"/>
    <w:rsid w:val="00CA3262"/>
    <w:rsid w:val="00CA3273"/>
    <w:rsid w:val="00CA32C5"/>
    <w:rsid w:val="00CA3324"/>
    <w:rsid w:val="00CA3346"/>
    <w:rsid w:val="00CA350A"/>
    <w:rsid w:val="00CA3709"/>
    <w:rsid w:val="00CA372E"/>
    <w:rsid w:val="00CA38CD"/>
    <w:rsid w:val="00CA3B06"/>
    <w:rsid w:val="00CA3B16"/>
    <w:rsid w:val="00CA3B7A"/>
    <w:rsid w:val="00CA3BB8"/>
    <w:rsid w:val="00CA3C8C"/>
    <w:rsid w:val="00CA3E27"/>
    <w:rsid w:val="00CA3F31"/>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9CA"/>
    <w:rsid w:val="00CA5AD6"/>
    <w:rsid w:val="00CA5AFF"/>
    <w:rsid w:val="00CA5B7B"/>
    <w:rsid w:val="00CA5C98"/>
    <w:rsid w:val="00CA5E3C"/>
    <w:rsid w:val="00CA5E51"/>
    <w:rsid w:val="00CA5E78"/>
    <w:rsid w:val="00CA5EEF"/>
    <w:rsid w:val="00CA5F43"/>
    <w:rsid w:val="00CA5FB5"/>
    <w:rsid w:val="00CA5FD8"/>
    <w:rsid w:val="00CA6200"/>
    <w:rsid w:val="00CA624E"/>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28"/>
    <w:rsid w:val="00CA7AA8"/>
    <w:rsid w:val="00CA7B14"/>
    <w:rsid w:val="00CA7BBE"/>
    <w:rsid w:val="00CA7C05"/>
    <w:rsid w:val="00CA7C71"/>
    <w:rsid w:val="00CA7D45"/>
    <w:rsid w:val="00CA7E89"/>
    <w:rsid w:val="00CA7EB3"/>
    <w:rsid w:val="00CA7EF2"/>
    <w:rsid w:val="00CA7F27"/>
    <w:rsid w:val="00CB0018"/>
    <w:rsid w:val="00CB00B8"/>
    <w:rsid w:val="00CB022F"/>
    <w:rsid w:val="00CB035A"/>
    <w:rsid w:val="00CB0367"/>
    <w:rsid w:val="00CB036D"/>
    <w:rsid w:val="00CB0396"/>
    <w:rsid w:val="00CB0551"/>
    <w:rsid w:val="00CB07C4"/>
    <w:rsid w:val="00CB07FC"/>
    <w:rsid w:val="00CB0A21"/>
    <w:rsid w:val="00CB0A40"/>
    <w:rsid w:val="00CB0A6B"/>
    <w:rsid w:val="00CB0AD0"/>
    <w:rsid w:val="00CB0C80"/>
    <w:rsid w:val="00CB0D05"/>
    <w:rsid w:val="00CB0DFA"/>
    <w:rsid w:val="00CB0EA8"/>
    <w:rsid w:val="00CB1035"/>
    <w:rsid w:val="00CB1105"/>
    <w:rsid w:val="00CB1154"/>
    <w:rsid w:val="00CB11E0"/>
    <w:rsid w:val="00CB132F"/>
    <w:rsid w:val="00CB1420"/>
    <w:rsid w:val="00CB1446"/>
    <w:rsid w:val="00CB14AB"/>
    <w:rsid w:val="00CB14F1"/>
    <w:rsid w:val="00CB156A"/>
    <w:rsid w:val="00CB15FD"/>
    <w:rsid w:val="00CB1612"/>
    <w:rsid w:val="00CB16B6"/>
    <w:rsid w:val="00CB177A"/>
    <w:rsid w:val="00CB17F1"/>
    <w:rsid w:val="00CB1981"/>
    <w:rsid w:val="00CB1984"/>
    <w:rsid w:val="00CB19FB"/>
    <w:rsid w:val="00CB1A0F"/>
    <w:rsid w:val="00CB1A22"/>
    <w:rsid w:val="00CB1A68"/>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9E6"/>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639"/>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3D"/>
    <w:rsid w:val="00CB5A40"/>
    <w:rsid w:val="00CB5A4E"/>
    <w:rsid w:val="00CB5A62"/>
    <w:rsid w:val="00CB5A72"/>
    <w:rsid w:val="00CB5BB0"/>
    <w:rsid w:val="00CB5D46"/>
    <w:rsid w:val="00CB5E4C"/>
    <w:rsid w:val="00CB5ED2"/>
    <w:rsid w:val="00CB5F46"/>
    <w:rsid w:val="00CB5FFA"/>
    <w:rsid w:val="00CB6127"/>
    <w:rsid w:val="00CB6160"/>
    <w:rsid w:val="00CB6181"/>
    <w:rsid w:val="00CB6282"/>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D2D"/>
    <w:rsid w:val="00CB6DD6"/>
    <w:rsid w:val="00CB6F46"/>
    <w:rsid w:val="00CB6F70"/>
    <w:rsid w:val="00CB7058"/>
    <w:rsid w:val="00CB71C0"/>
    <w:rsid w:val="00CB71FC"/>
    <w:rsid w:val="00CB72BE"/>
    <w:rsid w:val="00CB7452"/>
    <w:rsid w:val="00CB74B4"/>
    <w:rsid w:val="00CB74D6"/>
    <w:rsid w:val="00CB7614"/>
    <w:rsid w:val="00CB76BD"/>
    <w:rsid w:val="00CB771F"/>
    <w:rsid w:val="00CB7732"/>
    <w:rsid w:val="00CB780B"/>
    <w:rsid w:val="00CB7824"/>
    <w:rsid w:val="00CB7827"/>
    <w:rsid w:val="00CB786F"/>
    <w:rsid w:val="00CB79B3"/>
    <w:rsid w:val="00CB79D5"/>
    <w:rsid w:val="00CB7A05"/>
    <w:rsid w:val="00CB7B5B"/>
    <w:rsid w:val="00CB7D23"/>
    <w:rsid w:val="00CB7E20"/>
    <w:rsid w:val="00CB7E7A"/>
    <w:rsid w:val="00CB7F64"/>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1D7"/>
    <w:rsid w:val="00CC12B4"/>
    <w:rsid w:val="00CC1522"/>
    <w:rsid w:val="00CC153C"/>
    <w:rsid w:val="00CC1672"/>
    <w:rsid w:val="00CC1690"/>
    <w:rsid w:val="00CC16D7"/>
    <w:rsid w:val="00CC17B5"/>
    <w:rsid w:val="00CC17E5"/>
    <w:rsid w:val="00CC188D"/>
    <w:rsid w:val="00CC1894"/>
    <w:rsid w:val="00CC1A72"/>
    <w:rsid w:val="00CC1BA1"/>
    <w:rsid w:val="00CC1CC9"/>
    <w:rsid w:val="00CC1CE4"/>
    <w:rsid w:val="00CC1D66"/>
    <w:rsid w:val="00CC1DDF"/>
    <w:rsid w:val="00CC1ED1"/>
    <w:rsid w:val="00CC1EFC"/>
    <w:rsid w:val="00CC2026"/>
    <w:rsid w:val="00CC202B"/>
    <w:rsid w:val="00CC2091"/>
    <w:rsid w:val="00CC20B6"/>
    <w:rsid w:val="00CC20F5"/>
    <w:rsid w:val="00CC21B8"/>
    <w:rsid w:val="00CC21F4"/>
    <w:rsid w:val="00CC2298"/>
    <w:rsid w:val="00CC23B7"/>
    <w:rsid w:val="00CC23C1"/>
    <w:rsid w:val="00CC23F2"/>
    <w:rsid w:val="00CC2421"/>
    <w:rsid w:val="00CC267A"/>
    <w:rsid w:val="00CC2741"/>
    <w:rsid w:val="00CC27F6"/>
    <w:rsid w:val="00CC2901"/>
    <w:rsid w:val="00CC29F4"/>
    <w:rsid w:val="00CC2A08"/>
    <w:rsid w:val="00CC2B13"/>
    <w:rsid w:val="00CC2B1D"/>
    <w:rsid w:val="00CC2B27"/>
    <w:rsid w:val="00CC2B6F"/>
    <w:rsid w:val="00CC2BD0"/>
    <w:rsid w:val="00CC2F8A"/>
    <w:rsid w:val="00CC304A"/>
    <w:rsid w:val="00CC3053"/>
    <w:rsid w:val="00CC3090"/>
    <w:rsid w:val="00CC30F5"/>
    <w:rsid w:val="00CC3236"/>
    <w:rsid w:val="00CC3479"/>
    <w:rsid w:val="00CC36A8"/>
    <w:rsid w:val="00CC37F5"/>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19"/>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BF"/>
    <w:rsid w:val="00CC61F4"/>
    <w:rsid w:val="00CC62CB"/>
    <w:rsid w:val="00CC641A"/>
    <w:rsid w:val="00CC676D"/>
    <w:rsid w:val="00CC677B"/>
    <w:rsid w:val="00CC67F8"/>
    <w:rsid w:val="00CC68B6"/>
    <w:rsid w:val="00CC6902"/>
    <w:rsid w:val="00CC6926"/>
    <w:rsid w:val="00CC6942"/>
    <w:rsid w:val="00CC69D5"/>
    <w:rsid w:val="00CC6A83"/>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B81"/>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2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37"/>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0AC"/>
    <w:rsid w:val="00CD318D"/>
    <w:rsid w:val="00CD3293"/>
    <w:rsid w:val="00CD33A6"/>
    <w:rsid w:val="00CD33A7"/>
    <w:rsid w:val="00CD33C0"/>
    <w:rsid w:val="00CD357D"/>
    <w:rsid w:val="00CD3646"/>
    <w:rsid w:val="00CD382A"/>
    <w:rsid w:val="00CD3852"/>
    <w:rsid w:val="00CD3A6A"/>
    <w:rsid w:val="00CD3AE4"/>
    <w:rsid w:val="00CD3AF6"/>
    <w:rsid w:val="00CD3B16"/>
    <w:rsid w:val="00CD3B3C"/>
    <w:rsid w:val="00CD3B82"/>
    <w:rsid w:val="00CD3B95"/>
    <w:rsid w:val="00CD3C29"/>
    <w:rsid w:val="00CD3CC6"/>
    <w:rsid w:val="00CD3CFF"/>
    <w:rsid w:val="00CD3D70"/>
    <w:rsid w:val="00CD3E4B"/>
    <w:rsid w:val="00CD3E75"/>
    <w:rsid w:val="00CD3FAE"/>
    <w:rsid w:val="00CD40CB"/>
    <w:rsid w:val="00CD4123"/>
    <w:rsid w:val="00CD4144"/>
    <w:rsid w:val="00CD4180"/>
    <w:rsid w:val="00CD41E3"/>
    <w:rsid w:val="00CD426E"/>
    <w:rsid w:val="00CD42B3"/>
    <w:rsid w:val="00CD42F2"/>
    <w:rsid w:val="00CD44C6"/>
    <w:rsid w:val="00CD452D"/>
    <w:rsid w:val="00CD4565"/>
    <w:rsid w:val="00CD4572"/>
    <w:rsid w:val="00CD461E"/>
    <w:rsid w:val="00CD4686"/>
    <w:rsid w:val="00CD4749"/>
    <w:rsid w:val="00CD481E"/>
    <w:rsid w:val="00CD482C"/>
    <w:rsid w:val="00CD4906"/>
    <w:rsid w:val="00CD4B82"/>
    <w:rsid w:val="00CD4CA1"/>
    <w:rsid w:val="00CD4D3D"/>
    <w:rsid w:val="00CD4D77"/>
    <w:rsid w:val="00CD4DA3"/>
    <w:rsid w:val="00CD4DAA"/>
    <w:rsid w:val="00CD4F57"/>
    <w:rsid w:val="00CD4FAD"/>
    <w:rsid w:val="00CD52DC"/>
    <w:rsid w:val="00CD5428"/>
    <w:rsid w:val="00CD5525"/>
    <w:rsid w:val="00CD5726"/>
    <w:rsid w:val="00CD57B5"/>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4A6"/>
    <w:rsid w:val="00CD650D"/>
    <w:rsid w:val="00CD657D"/>
    <w:rsid w:val="00CD677C"/>
    <w:rsid w:val="00CD67AF"/>
    <w:rsid w:val="00CD6AFF"/>
    <w:rsid w:val="00CD6B48"/>
    <w:rsid w:val="00CD6BB5"/>
    <w:rsid w:val="00CD6C2E"/>
    <w:rsid w:val="00CD6C61"/>
    <w:rsid w:val="00CD6DB7"/>
    <w:rsid w:val="00CD6E05"/>
    <w:rsid w:val="00CD6F60"/>
    <w:rsid w:val="00CD7034"/>
    <w:rsid w:val="00CD7038"/>
    <w:rsid w:val="00CD709A"/>
    <w:rsid w:val="00CD719B"/>
    <w:rsid w:val="00CD71AA"/>
    <w:rsid w:val="00CD71B2"/>
    <w:rsid w:val="00CD721F"/>
    <w:rsid w:val="00CD723C"/>
    <w:rsid w:val="00CD72D0"/>
    <w:rsid w:val="00CD7337"/>
    <w:rsid w:val="00CD7369"/>
    <w:rsid w:val="00CD7428"/>
    <w:rsid w:val="00CD746E"/>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27"/>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A3"/>
    <w:rsid w:val="00CE21CE"/>
    <w:rsid w:val="00CE21E9"/>
    <w:rsid w:val="00CE23B2"/>
    <w:rsid w:val="00CE246B"/>
    <w:rsid w:val="00CE2480"/>
    <w:rsid w:val="00CE2492"/>
    <w:rsid w:val="00CE25C9"/>
    <w:rsid w:val="00CE2660"/>
    <w:rsid w:val="00CE2706"/>
    <w:rsid w:val="00CE2755"/>
    <w:rsid w:val="00CE2908"/>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5F5"/>
    <w:rsid w:val="00CE3668"/>
    <w:rsid w:val="00CE36A6"/>
    <w:rsid w:val="00CE36CE"/>
    <w:rsid w:val="00CE3851"/>
    <w:rsid w:val="00CE3895"/>
    <w:rsid w:val="00CE397C"/>
    <w:rsid w:val="00CE39B7"/>
    <w:rsid w:val="00CE3A38"/>
    <w:rsid w:val="00CE3AE8"/>
    <w:rsid w:val="00CE3BFF"/>
    <w:rsid w:val="00CE3C05"/>
    <w:rsid w:val="00CE3C3C"/>
    <w:rsid w:val="00CE3CAE"/>
    <w:rsid w:val="00CE3D15"/>
    <w:rsid w:val="00CE3DAD"/>
    <w:rsid w:val="00CE3DCB"/>
    <w:rsid w:val="00CE3E77"/>
    <w:rsid w:val="00CE3E92"/>
    <w:rsid w:val="00CE3F75"/>
    <w:rsid w:val="00CE3FD3"/>
    <w:rsid w:val="00CE4096"/>
    <w:rsid w:val="00CE416E"/>
    <w:rsid w:val="00CE417C"/>
    <w:rsid w:val="00CE41C1"/>
    <w:rsid w:val="00CE42F6"/>
    <w:rsid w:val="00CE4374"/>
    <w:rsid w:val="00CE4495"/>
    <w:rsid w:val="00CE46B5"/>
    <w:rsid w:val="00CE4725"/>
    <w:rsid w:val="00CE4838"/>
    <w:rsid w:val="00CE486C"/>
    <w:rsid w:val="00CE4871"/>
    <w:rsid w:val="00CE48F0"/>
    <w:rsid w:val="00CE4948"/>
    <w:rsid w:val="00CE498A"/>
    <w:rsid w:val="00CE49C7"/>
    <w:rsid w:val="00CE4B8F"/>
    <w:rsid w:val="00CE4C68"/>
    <w:rsid w:val="00CE4DA5"/>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79E"/>
    <w:rsid w:val="00CE581F"/>
    <w:rsid w:val="00CE5A06"/>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3E"/>
    <w:rsid w:val="00CE6B72"/>
    <w:rsid w:val="00CE6C85"/>
    <w:rsid w:val="00CE6CD1"/>
    <w:rsid w:val="00CE6D16"/>
    <w:rsid w:val="00CE6D83"/>
    <w:rsid w:val="00CE6E04"/>
    <w:rsid w:val="00CE6E1D"/>
    <w:rsid w:val="00CE6EEE"/>
    <w:rsid w:val="00CE6F92"/>
    <w:rsid w:val="00CE70D1"/>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442"/>
    <w:rsid w:val="00CF049C"/>
    <w:rsid w:val="00CF0653"/>
    <w:rsid w:val="00CF0660"/>
    <w:rsid w:val="00CF06A2"/>
    <w:rsid w:val="00CF06CA"/>
    <w:rsid w:val="00CF06D6"/>
    <w:rsid w:val="00CF0708"/>
    <w:rsid w:val="00CF0797"/>
    <w:rsid w:val="00CF079C"/>
    <w:rsid w:val="00CF07C0"/>
    <w:rsid w:val="00CF0890"/>
    <w:rsid w:val="00CF0A1A"/>
    <w:rsid w:val="00CF0B41"/>
    <w:rsid w:val="00CF0BAB"/>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02"/>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418"/>
    <w:rsid w:val="00CF2441"/>
    <w:rsid w:val="00CF250F"/>
    <w:rsid w:val="00CF25AB"/>
    <w:rsid w:val="00CF25D4"/>
    <w:rsid w:val="00CF2650"/>
    <w:rsid w:val="00CF2684"/>
    <w:rsid w:val="00CF26DE"/>
    <w:rsid w:val="00CF2877"/>
    <w:rsid w:val="00CF28AA"/>
    <w:rsid w:val="00CF28AB"/>
    <w:rsid w:val="00CF2964"/>
    <w:rsid w:val="00CF29C8"/>
    <w:rsid w:val="00CF2C46"/>
    <w:rsid w:val="00CF2C63"/>
    <w:rsid w:val="00CF2D90"/>
    <w:rsid w:val="00CF2F38"/>
    <w:rsid w:val="00CF2F75"/>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5A6"/>
    <w:rsid w:val="00CF5848"/>
    <w:rsid w:val="00CF595B"/>
    <w:rsid w:val="00CF59AD"/>
    <w:rsid w:val="00CF5C61"/>
    <w:rsid w:val="00CF5CE9"/>
    <w:rsid w:val="00CF5E15"/>
    <w:rsid w:val="00CF5E73"/>
    <w:rsid w:val="00CF5FD4"/>
    <w:rsid w:val="00CF600B"/>
    <w:rsid w:val="00CF6322"/>
    <w:rsid w:val="00CF642B"/>
    <w:rsid w:val="00CF655B"/>
    <w:rsid w:val="00CF65A4"/>
    <w:rsid w:val="00CF6636"/>
    <w:rsid w:val="00CF67E5"/>
    <w:rsid w:val="00CF6834"/>
    <w:rsid w:val="00CF691B"/>
    <w:rsid w:val="00CF6928"/>
    <w:rsid w:val="00CF6B61"/>
    <w:rsid w:val="00CF6C0D"/>
    <w:rsid w:val="00CF6DA8"/>
    <w:rsid w:val="00CF6DF0"/>
    <w:rsid w:val="00CF6E53"/>
    <w:rsid w:val="00CF6E83"/>
    <w:rsid w:val="00CF6E90"/>
    <w:rsid w:val="00CF6EB3"/>
    <w:rsid w:val="00CF6EBB"/>
    <w:rsid w:val="00CF701B"/>
    <w:rsid w:val="00CF7059"/>
    <w:rsid w:val="00CF7062"/>
    <w:rsid w:val="00CF707A"/>
    <w:rsid w:val="00CF70B2"/>
    <w:rsid w:val="00CF7245"/>
    <w:rsid w:val="00CF7309"/>
    <w:rsid w:val="00CF73EF"/>
    <w:rsid w:val="00CF7464"/>
    <w:rsid w:val="00CF75D8"/>
    <w:rsid w:val="00CF7738"/>
    <w:rsid w:val="00CF7806"/>
    <w:rsid w:val="00CF7A59"/>
    <w:rsid w:val="00CF7ADB"/>
    <w:rsid w:val="00CF7B33"/>
    <w:rsid w:val="00CF7B66"/>
    <w:rsid w:val="00CF7B81"/>
    <w:rsid w:val="00CF7BC8"/>
    <w:rsid w:val="00CF7BDF"/>
    <w:rsid w:val="00CF7DF6"/>
    <w:rsid w:val="00CF7E94"/>
    <w:rsid w:val="00CF7EEF"/>
    <w:rsid w:val="00CF7F51"/>
    <w:rsid w:val="00CF7F6F"/>
    <w:rsid w:val="00D00065"/>
    <w:rsid w:val="00D0012B"/>
    <w:rsid w:val="00D001F3"/>
    <w:rsid w:val="00D00295"/>
    <w:rsid w:val="00D0032D"/>
    <w:rsid w:val="00D00398"/>
    <w:rsid w:val="00D003A8"/>
    <w:rsid w:val="00D003DE"/>
    <w:rsid w:val="00D00439"/>
    <w:rsid w:val="00D00483"/>
    <w:rsid w:val="00D00547"/>
    <w:rsid w:val="00D00648"/>
    <w:rsid w:val="00D006F3"/>
    <w:rsid w:val="00D00836"/>
    <w:rsid w:val="00D008B8"/>
    <w:rsid w:val="00D00A42"/>
    <w:rsid w:val="00D00B92"/>
    <w:rsid w:val="00D00C0E"/>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2A8"/>
    <w:rsid w:val="00D02468"/>
    <w:rsid w:val="00D026AD"/>
    <w:rsid w:val="00D0286A"/>
    <w:rsid w:val="00D02A50"/>
    <w:rsid w:val="00D02AE5"/>
    <w:rsid w:val="00D02AE7"/>
    <w:rsid w:val="00D02BE1"/>
    <w:rsid w:val="00D02C4F"/>
    <w:rsid w:val="00D02DD8"/>
    <w:rsid w:val="00D02DF9"/>
    <w:rsid w:val="00D02E03"/>
    <w:rsid w:val="00D02EE2"/>
    <w:rsid w:val="00D02FCD"/>
    <w:rsid w:val="00D02FD6"/>
    <w:rsid w:val="00D02FDC"/>
    <w:rsid w:val="00D030BB"/>
    <w:rsid w:val="00D03318"/>
    <w:rsid w:val="00D03340"/>
    <w:rsid w:val="00D03393"/>
    <w:rsid w:val="00D03441"/>
    <w:rsid w:val="00D0352C"/>
    <w:rsid w:val="00D0381B"/>
    <w:rsid w:val="00D03832"/>
    <w:rsid w:val="00D03908"/>
    <w:rsid w:val="00D03961"/>
    <w:rsid w:val="00D03997"/>
    <w:rsid w:val="00D039C2"/>
    <w:rsid w:val="00D039E4"/>
    <w:rsid w:val="00D03A31"/>
    <w:rsid w:val="00D03AC4"/>
    <w:rsid w:val="00D03B7F"/>
    <w:rsid w:val="00D03C3B"/>
    <w:rsid w:val="00D03D8F"/>
    <w:rsid w:val="00D03DEB"/>
    <w:rsid w:val="00D0407B"/>
    <w:rsid w:val="00D04283"/>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95"/>
    <w:rsid w:val="00D056B0"/>
    <w:rsid w:val="00D057B2"/>
    <w:rsid w:val="00D057F3"/>
    <w:rsid w:val="00D05849"/>
    <w:rsid w:val="00D058DF"/>
    <w:rsid w:val="00D05952"/>
    <w:rsid w:val="00D059B4"/>
    <w:rsid w:val="00D05D47"/>
    <w:rsid w:val="00D05D5C"/>
    <w:rsid w:val="00D05E03"/>
    <w:rsid w:val="00D0602A"/>
    <w:rsid w:val="00D0603A"/>
    <w:rsid w:val="00D061D8"/>
    <w:rsid w:val="00D06325"/>
    <w:rsid w:val="00D06398"/>
    <w:rsid w:val="00D06563"/>
    <w:rsid w:val="00D06694"/>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15"/>
    <w:rsid w:val="00D07BF8"/>
    <w:rsid w:val="00D07D7D"/>
    <w:rsid w:val="00D07F0A"/>
    <w:rsid w:val="00D07F98"/>
    <w:rsid w:val="00D1004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DF1"/>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0F"/>
    <w:rsid w:val="00D13CA5"/>
    <w:rsid w:val="00D13E5F"/>
    <w:rsid w:val="00D13F50"/>
    <w:rsid w:val="00D1406C"/>
    <w:rsid w:val="00D14144"/>
    <w:rsid w:val="00D14183"/>
    <w:rsid w:val="00D14394"/>
    <w:rsid w:val="00D14417"/>
    <w:rsid w:val="00D1463A"/>
    <w:rsid w:val="00D14873"/>
    <w:rsid w:val="00D149F0"/>
    <w:rsid w:val="00D14A9F"/>
    <w:rsid w:val="00D14AD6"/>
    <w:rsid w:val="00D14BA4"/>
    <w:rsid w:val="00D14BB5"/>
    <w:rsid w:val="00D14CF5"/>
    <w:rsid w:val="00D14D15"/>
    <w:rsid w:val="00D14D4D"/>
    <w:rsid w:val="00D15296"/>
    <w:rsid w:val="00D15310"/>
    <w:rsid w:val="00D1563E"/>
    <w:rsid w:val="00D15679"/>
    <w:rsid w:val="00D15703"/>
    <w:rsid w:val="00D1577E"/>
    <w:rsid w:val="00D157AA"/>
    <w:rsid w:val="00D158B9"/>
    <w:rsid w:val="00D159D0"/>
    <w:rsid w:val="00D15AF3"/>
    <w:rsid w:val="00D15C48"/>
    <w:rsid w:val="00D15CE5"/>
    <w:rsid w:val="00D15D25"/>
    <w:rsid w:val="00D15DF6"/>
    <w:rsid w:val="00D15EA6"/>
    <w:rsid w:val="00D15F85"/>
    <w:rsid w:val="00D15F8C"/>
    <w:rsid w:val="00D15FC1"/>
    <w:rsid w:val="00D1613C"/>
    <w:rsid w:val="00D161D5"/>
    <w:rsid w:val="00D1622C"/>
    <w:rsid w:val="00D1626D"/>
    <w:rsid w:val="00D16308"/>
    <w:rsid w:val="00D16399"/>
    <w:rsid w:val="00D163AB"/>
    <w:rsid w:val="00D163BD"/>
    <w:rsid w:val="00D164D2"/>
    <w:rsid w:val="00D16769"/>
    <w:rsid w:val="00D167B1"/>
    <w:rsid w:val="00D168A4"/>
    <w:rsid w:val="00D168BE"/>
    <w:rsid w:val="00D16992"/>
    <w:rsid w:val="00D16C8E"/>
    <w:rsid w:val="00D16DB6"/>
    <w:rsid w:val="00D16F1B"/>
    <w:rsid w:val="00D17034"/>
    <w:rsid w:val="00D173E0"/>
    <w:rsid w:val="00D1753F"/>
    <w:rsid w:val="00D175F0"/>
    <w:rsid w:val="00D177E0"/>
    <w:rsid w:val="00D178C8"/>
    <w:rsid w:val="00D179A8"/>
    <w:rsid w:val="00D17CEE"/>
    <w:rsid w:val="00D17EE0"/>
    <w:rsid w:val="00D17F17"/>
    <w:rsid w:val="00D20046"/>
    <w:rsid w:val="00D201C2"/>
    <w:rsid w:val="00D2027A"/>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2E"/>
    <w:rsid w:val="00D225EA"/>
    <w:rsid w:val="00D22651"/>
    <w:rsid w:val="00D22666"/>
    <w:rsid w:val="00D2266E"/>
    <w:rsid w:val="00D226EC"/>
    <w:rsid w:val="00D227C9"/>
    <w:rsid w:val="00D2286C"/>
    <w:rsid w:val="00D228E1"/>
    <w:rsid w:val="00D2296A"/>
    <w:rsid w:val="00D22B5B"/>
    <w:rsid w:val="00D22C03"/>
    <w:rsid w:val="00D22C54"/>
    <w:rsid w:val="00D22CCB"/>
    <w:rsid w:val="00D22D4A"/>
    <w:rsid w:val="00D22F24"/>
    <w:rsid w:val="00D22FFC"/>
    <w:rsid w:val="00D23007"/>
    <w:rsid w:val="00D2308F"/>
    <w:rsid w:val="00D230C4"/>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C4"/>
    <w:rsid w:val="00D240D1"/>
    <w:rsid w:val="00D24130"/>
    <w:rsid w:val="00D241E1"/>
    <w:rsid w:val="00D241E4"/>
    <w:rsid w:val="00D2422D"/>
    <w:rsid w:val="00D2430E"/>
    <w:rsid w:val="00D2431B"/>
    <w:rsid w:val="00D243B3"/>
    <w:rsid w:val="00D2445F"/>
    <w:rsid w:val="00D24463"/>
    <w:rsid w:val="00D244CF"/>
    <w:rsid w:val="00D24537"/>
    <w:rsid w:val="00D246E0"/>
    <w:rsid w:val="00D24845"/>
    <w:rsid w:val="00D24859"/>
    <w:rsid w:val="00D24D9F"/>
    <w:rsid w:val="00D24F0A"/>
    <w:rsid w:val="00D24FDC"/>
    <w:rsid w:val="00D25014"/>
    <w:rsid w:val="00D25083"/>
    <w:rsid w:val="00D250B4"/>
    <w:rsid w:val="00D252FF"/>
    <w:rsid w:val="00D255DE"/>
    <w:rsid w:val="00D25724"/>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4FA"/>
    <w:rsid w:val="00D2651F"/>
    <w:rsid w:val="00D266BA"/>
    <w:rsid w:val="00D267CC"/>
    <w:rsid w:val="00D2689E"/>
    <w:rsid w:val="00D26941"/>
    <w:rsid w:val="00D26C3F"/>
    <w:rsid w:val="00D26D7A"/>
    <w:rsid w:val="00D26DB0"/>
    <w:rsid w:val="00D26E0F"/>
    <w:rsid w:val="00D26E6F"/>
    <w:rsid w:val="00D26E72"/>
    <w:rsid w:val="00D26F47"/>
    <w:rsid w:val="00D2700D"/>
    <w:rsid w:val="00D27244"/>
    <w:rsid w:val="00D27296"/>
    <w:rsid w:val="00D27316"/>
    <w:rsid w:val="00D27530"/>
    <w:rsid w:val="00D27538"/>
    <w:rsid w:val="00D27600"/>
    <w:rsid w:val="00D27617"/>
    <w:rsid w:val="00D2766A"/>
    <w:rsid w:val="00D27869"/>
    <w:rsid w:val="00D278B5"/>
    <w:rsid w:val="00D278F1"/>
    <w:rsid w:val="00D27942"/>
    <w:rsid w:val="00D27989"/>
    <w:rsid w:val="00D27ACC"/>
    <w:rsid w:val="00D27AEA"/>
    <w:rsid w:val="00D27AFD"/>
    <w:rsid w:val="00D27BA0"/>
    <w:rsid w:val="00D27DC1"/>
    <w:rsid w:val="00D27E17"/>
    <w:rsid w:val="00D27E20"/>
    <w:rsid w:val="00D3012D"/>
    <w:rsid w:val="00D302B0"/>
    <w:rsid w:val="00D303ED"/>
    <w:rsid w:val="00D30675"/>
    <w:rsid w:val="00D30728"/>
    <w:rsid w:val="00D30770"/>
    <w:rsid w:val="00D307EA"/>
    <w:rsid w:val="00D30857"/>
    <w:rsid w:val="00D308D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18"/>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5FA"/>
    <w:rsid w:val="00D33777"/>
    <w:rsid w:val="00D33785"/>
    <w:rsid w:val="00D33A80"/>
    <w:rsid w:val="00D33BB0"/>
    <w:rsid w:val="00D33BBA"/>
    <w:rsid w:val="00D33C46"/>
    <w:rsid w:val="00D33C5A"/>
    <w:rsid w:val="00D33E24"/>
    <w:rsid w:val="00D33EA9"/>
    <w:rsid w:val="00D34035"/>
    <w:rsid w:val="00D3414C"/>
    <w:rsid w:val="00D341BF"/>
    <w:rsid w:val="00D34224"/>
    <w:rsid w:val="00D343FC"/>
    <w:rsid w:val="00D34443"/>
    <w:rsid w:val="00D3451F"/>
    <w:rsid w:val="00D3470E"/>
    <w:rsid w:val="00D3490C"/>
    <w:rsid w:val="00D34998"/>
    <w:rsid w:val="00D34A56"/>
    <w:rsid w:val="00D34ACA"/>
    <w:rsid w:val="00D34B30"/>
    <w:rsid w:val="00D34B81"/>
    <w:rsid w:val="00D34CC7"/>
    <w:rsid w:val="00D34E20"/>
    <w:rsid w:val="00D34E8B"/>
    <w:rsid w:val="00D350FB"/>
    <w:rsid w:val="00D351EB"/>
    <w:rsid w:val="00D3534D"/>
    <w:rsid w:val="00D3539E"/>
    <w:rsid w:val="00D353FE"/>
    <w:rsid w:val="00D354AA"/>
    <w:rsid w:val="00D35531"/>
    <w:rsid w:val="00D3554D"/>
    <w:rsid w:val="00D35701"/>
    <w:rsid w:val="00D35748"/>
    <w:rsid w:val="00D357C6"/>
    <w:rsid w:val="00D3580E"/>
    <w:rsid w:val="00D35AD9"/>
    <w:rsid w:val="00D35B4F"/>
    <w:rsid w:val="00D35BCE"/>
    <w:rsid w:val="00D35BD2"/>
    <w:rsid w:val="00D35C08"/>
    <w:rsid w:val="00D35EF3"/>
    <w:rsid w:val="00D35FA9"/>
    <w:rsid w:val="00D36274"/>
    <w:rsid w:val="00D363A9"/>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8D"/>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C81"/>
    <w:rsid w:val="00D40D63"/>
    <w:rsid w:val="00D40E6A"/>
    <w:rsid w:val="00D40EC0"/>
    <w:rsid w:val="00D41050"/>
    <w:rsid w:val="00D41168"/>
    <w:rsid w:val="00D412A7"/>
    <w:rsid w:val="00D41488"/>
    <w:rsid w:val="00D41524"/>
    <w:rsid w:val="00D416CF"/>
    <w:rsid w:val="00D417D1"/>
    <w:rsid w:val="00D41981"/>
    <w:rsid w:val="00D41A41"/>
    <w:rsid w:val="00D41B3C"/>
    <w:rsid w:val="00D41B8D"/>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097"/>
    <w:rsid w:val="00D43178"/>
    <w:rsid w:val="00D431EC"/>
    <w:rsid w:val="00D435C2"/>
    <w:rsid w:val="00D436B4"/>
    <w:rsid w:val="00D437F4"/>
    <w:rsid w:val="00D4385E"/>
    <w:rsid w:val="00D438BC"/>
    <w:rsid w:val="00D4394B"/>
    <w:rsid w:val="00D43AF6"/>
    <w:rsid w:val="00D43B33"/>
    <w:rsid w:val="00D43B85"/>
    <w:rsid w:val="00D43BF7"/>
    <w:rsid w:val="00D43C30"/>
    <w:rsid w:val="00D43D60"/>
    <w:rsid w:val="00D43DAA"/>
    <w:rsid w:val="00D43F94"/>
    <w:rsid w:val="00D43FDB"/>
    <w:rsid w:val="00D4403D"/>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08"/>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A8A"/>
    <w:rsid w:val="00D47BBA"/>
    <w:rsid w:val="00D47C1F"/>
    <w:rsid w:val="00D47C45"/>
    <w:rsid w:val="00D47D87"/>
    <w:rsid w:val="00D47DAF"/>
    <w:rsid w:val="00D47EC3"/>
    <w:rsid w:val="00D50083"/>
    <w:rsid w:val="00D500CC"/>
    <w:rsid w:val="00D501D9"/>
    <w:rsid w:val="00D502A8"/>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51"/>
    <w:rsid w:val="00D510DA"/>
    <w:rsid w:val="00D510E7"/>
    <w:rsid w:val="00D510F1"/>
    <w:rsid w:val="00D51153"/>
    <w:rsid w:val="00D512B4"/>
    <w:rsid w:val="00D512CE"/>
    <w:rsid w:val="00D51388"/>
    <w:rsid w:val="00D513E1"/>
    <w:rsid w:val="00D513FE"/>
    <w:rsid w:val="00D51596"/>
    <w:rsid w:val="00D51651"/>
    <w:rsid w:val="00D51675"/>
    <w:rsid w:val="00D516C9"/>
    <w:rsid w:val="00D517F5"/>
    <w:rsid w:val="00D518F5"/>
    <w:rsid w:val="00D51998"/>
    <w:rsid w:val="00D51A70"/>
    <w:rsid w:val="00D51D1F"/>
    <w:rsid w:val="00D51DCA"/>
    <w:rsid w:val="00D51DCB"/>
    <w:rsid w:val="00D51E14"/>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7F4"/>
    <w:rsid w:val="00D52802"/>
    <w:rsid w:val="00D5297C"/>
    <w:rsid w:val="00D52994"/>
    <w:rsid w:val="00D52A91"/>
    <w:rsid w:val="00D52D0E"/>
    <w:rsid w:val="00D52D30"/>
    <w:rsid w:val="00D52DE6"/>
    <w:rsid w:val="00D52E10"/>
    <w:rsid w:val="00D52E73"/>
    <w:rsid w:val="00D52F38"/>
    <w:rsid w:val="00D53088"/>
    <w:rsid w:val="00D530F5"/>
    <w:rsid w:val="00D531F1"/>
    <w:rsid w:val="00D53254"/>
    <w:rsid w:val="00D5338D"/>
    <w:rsid w:val="00D5343C"/>
    <w:rsid w:val="00D53451"/>
    <w:rsid w:val="00D53495"/>
    <w:rsid w:val="00D534C1"/>
    <w:rsid w:val="00D534FA"/>
    <w:rsid w:val="00D534FC"/>
    <w:rsid w:val="00D5352D"/>
    <w:rsid w:val="00D53632"/>
    <w:rsid w:val="00D53654"/>
    <w:rsid w:val="00D537AC"/>
    <w:rsid w:val="00D5387D"/>
    <w:rsid w:val="00D53897"/>
    <w:rsid w:val="00D53934"/>
    <w:rsid w:val="00D539B3"/>
    <w:rsid w:val="00D53A4D"/>
    <w:rsid w:val="00D53DA8"/>
    <w:rsid w:val="00D53E63"/>
    <w:rsid w:val="00D53EE1"/>
    <w:rsid w:val="00D53F36"/>
    <w:rsid w:val="00D54034"/>
    <w:rsid w:val="00D5403D"/>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EEC"/>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61"/>
    <w:rsid w:val="00D56C81"/>
    <w:rsid w:val="00D56C99"/>
    <w:rsid w:val="00D56D06"/>
    <w:rsid w:val="00D56FA6"/>
    <w:rsid w:val="00D56FA7"/>
    <w:rsid w:val="00D5703B"/>
    <w:rsid w:val="00D57131"/>
    <w:rsid w:val="00D57156"/>
    <w:rsid w:val="00D571D0"/>
    <w:rsid w:val="00D57281"/>
    <w:rsid w:val="00D57300"/>
    <w:rsid w:val="00D5736E"/>
    <w:rsid w:val="00D573D9"/>
    <w:rsid w:val="00D573F5"/>
    <w:rsid w:val="00D57499"/>
    <w:rsid w:val="00D57570"/>
    <w:rsid w:val="00D575C7"/>
    <w:rsid w:val="00D575DF"/>
    <w:rsid w:val="00D575FE"/>
    <w:rsid w:val="00D579BC"/>
    <w:rsid w:val="00D57AE2"/>
    <w:rsid w:val="00D57AF1"/>
    <w:rsid w:val="00D57B08"/>
    <w:rsid w:val="00D57B41"/>
    <w:rsid w:val="00D57B65"/>
    <w:rsid w:val="00D57C26"/>
    <w:rsid w:val="00D57D29"/>
    <w:rsid w:val="00D57E37"/>
    <w:rsid w:val="00D57E3D"/>
    <w:rsid w:val="00D57E7A"/>
    <w:rsid w:val="00D57E88"/>
    <w:rsid w:val="00D57F1B"/>
    <w:rsid w:val="00D57F60"/>
    <w:rsid w:val="00D600DC"/>
    <w:rsid w:val="00D601AD"/>
    <w:rsid w:val="00D601EA"/>
    <w:rsid w:val="00D6022A"/>
    <w:rsid w:val="00D60261"/>
    <w:rsid w:val="00D6041A"/>
    <w:rsid w:val="00D6041F"/>
    <w:rsid w:val="00D60435"/>
    <w:rsid w:val="00D6044D"/>
    <w:rsid w:val="00D6046A"/>
    <w:rsid w:val="00D60542"/>
    <w:rsid w:val="00D606DB"/>
    <w:rsid w:val="00D60740"/>
    <w:rsid w:val="00D60744"/>
    <w:rsid w:val="00D6088E"/>
    <w:rsid w:val="00D609FF"/>
    <w:rsid w:val="00D60A1D"/>
    <w:rsid w:val="00D60A47"/>
    <w:rsid w:val="00D60B6B"/>
    <w:rsid w:val="00D60BFF"/>
    <w:rsid w:val="00D60C81"/>
    <w:rsid w:val="00D60CCD"/>
    <w:rsid w:val="00D60E34"/>
    <w:rsid w:val="00D60E78"/>
    <w:rsid w:val="00D60EDE"/>
    <w:rsid w:val="00D61019"/>
    <w:rsid w:val="00D615B9"/>
    <w:rsid w:val="00D616EA"/>
    <w:rsid w:val="00D61A9A"/>
    <w:rsid w:val="00D61B2E"/>
    <w:rsid w:val="00D61B64"/>
    <w:rsid w:val="00D61C5F"/>
    <w:rsid w:val="00D61CC6"/>
    <w:rsid w:val="00D61D13"/>
    <w:rsid w:val="00D61D8F"/>
    <w:rsid w:val="00D61DB1"/>
    <w:rsid w:val="00D61E2E"/>
    <w:rsid w:val="00D61E3D"/>
    <w:rsid w:val="00D61F24"/>
    <w:rsid w:val="00D61FA1"/>
    <w:rsid w:val="00D6211F"/>
    <w:rsid w:val="00D6213B"/>
    <w:rsid w:val="00D62176"/>
    <w:rsid w:val="00D62206"/>
    <w:rsid w:val="00D62215"/>
    <w:rsid w:val="00D62254"/>
    <w:rsid w:val="00D62263"/>
    <w:rsid w:val="00D6240A"/>
    <w:rsid w:val="00D62414"/>
    <w:rsid w:val="00D62435"/>
    <w:rsid w:val="00D625F3"/>
    <w:rsid w:val="00D62635"/>
    <w:rsid w:val="00D6281B"/>
    <w:rsid w:val="00D62824"/>
    <w:rsid w:val="00D628CF"/>
    <w:rsid w:val="00D628E2"/>
    <w:rsid w:val="00D62918"/>
    <w:rsid w:val="00D6291B"/>
    <w:rsid w:val="00D62954"/>
    <w:rsid w:val="00D62A81"/>
    <w:rsid w:val="00D62AAD"/>
    <w:rsid w:val="00D62B29"/>
    <w:rsid w:val="00D62B6A"/>
    <w:rsid w:val="00D62C3F"/>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8CF"/>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3C"/>
    <w:rsid w:val="00D66EF5"/>
    <w:rsid w:val="00D66F61"/>
    <w:rsid w:val="00D67077"/>
    <w:rsid w:val="00D670A1"/>
    <w:rsid w:val="00D671EE"/>
    <w:rsid w:val="00D673DF"/>
    <w:rsid w:val="00D67419"/>
    <w:rsid w:val="00D6742E"/>
    <w:rsid w:val="00D674BC"/>
    <w:rsid w:val="00D67544"/>
    <w:rsid w:val="00D675DF"/>
    <w:rsid w:val="00D6773B"/>
    <w:rsid w:val="00D677AC"/>
    <w:rsid w:val="00D678AC"/>
    <w:rsid w:val="00D67927"/>
    <w:rsid w:val="00D6799D"/>
    <w:rsid w:val="00D679DD"/>
    <w:rsid w:val="00D67A3F"/>
    <w:rsid w:val="00D67CD2"/>
    <w:rsid w:val="00D67DC9"/>
    <w:rsid w:val="00D67DFB"/>
    <w:rsid w:val="00D700E8"/>
    <w:rsid w:val="00D7033C"/>
    <w:rsid w:val="00D704F0"/>
    <w:rsid w:val="00D706F0"/>
    <w:rsid w:val="00D70702"/>
    <w:rsid w:val="00D7077D"/>
    <w:rsid w:val="00D70899"/>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58B"/>
    <w:rsid w:val="00D71725"/>
    <w:rsid w:val="00D7181B"/>
    <w:rsid w:val="00D718D7"/>
    <w:rsid w:val="00D719CB"/>
    <w:rsid w:val="00D719D2"/>
    <w:rsid w:val="00D71AA5"/>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CCA"/>
    <w:rsid w:val="00D72E5C"/>
    <w:rsid w:val="00D72E9A"/>
    <w:rsid w:val="00D72F00"/>
    <w:rsid w:val="00D72F2C"/>
    <w:rsid w:val="00D73089"/>
    <w:rsid w:val="00D730D0"/>
    <w:rsid w:val="00D730D4"/>
    <w:rsid w:val="00D73360"/>
    <w:rsid w:val="00D7348C"/>
    <w:rsid w:val="00D734CD"/>
    <w:rsid w:val="00D73564"/>
    <w:rsid w:val="00D735CC"/>
    <w:rsid w:val="00D73667"/>
    <w:rsid w:val="00D736FC"/>
    <w:rsid w:val="00D73790"/>
    <w:rsid w:val="00D737B2"/>
    <w:rsid w:val="00D7383B"/>
    <w:rsid w:val="00D738FC"/>
    <w:rsid w:val="00D73978"/>
    <w:rsid w:val="00D73D1C"/>
    <w:rsid w:val="00D73D2F"/>
    <w:rsid w:val="00D73E0E"/>
    <w:rsid w:val="00D73FA2"/>
    <w:rsid w:val="00D74267"/>
    <w:rsid w:val="00D7432A"/>
    <w:rsid w:val="00D74397"/>
    <w:rsid w:val="00D743A4"/>
    <w:rsid w:val="00D7454D"/>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560"/>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51"/>
    <w:rsid w:val="00D7646E"/>
    <w:rsid w:val="00D76569"/>
    <w:rsid w:val="00D76573"/>
    <w:rsid w:val="00D765E5"/>
    <w:rsid w:val="00D76668"/>
    <w:rsid w:val="00D7669B"/>
    <w:rsid w:val="00D76780"/>
    <w:rsid w:val="00D768AC"/>
    <w:rsid w:val="00D76BEB"/>
    <w:rsid w:val="00D76C43"/>
    <w:rsid w:val="00D76E47"/>
    <w:rsid w:val="00D76EFE"/>
    <w:rsid w:val="00D76F1D"/>
    <w:rsid w:val="00D76F2C"/>
    <w:rsid w:val="00D76F83"/>
    <w:rsid w:val="00D7705F"/>
    <w:rsid w:val="00D770F3"/>
    <w:rsid w:val="00D771A6"/>
    <w:rsid w:val="00D772CF"/>
    <w:rsid w:val="00D772F2"/>
    <w:rsid w:val="00D772FE"/>
    <w:rsid w:val="00D7733B"/>
    <w:rsid w:val="00D773BA"/>
    <w:rsid w:val="00D773C3"/>
    <w:rsid w:val="00D77408"/>
    <w:rsid w:val="00D77427"/>
    <w:rsid w:val="00D7749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96"/>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106"/>
    <w:rsid w:val="00D82213"/>
    <w:rsid w:val="00D82294"/>
    <w:rsid w:val="00D82370"/>
    <w:rsid w:val="00D823AA"/>
    <w:rsid w:val="00D82482"/>
    <w:rsid w:val="00D824E1"/>
    <w:rsid w:val="00D82598"/>
    <w:rsid w:val="00D82658"/>
    <w:rsid w:val="00D826C9"/>
    <w:rsid w:val="00D8271E"/>
    <w:rsid w:val="00D828C5"/>
    <w:rsid w:val="00D828D6"/>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40"/>
    <w:rsid w:val="00D83DFB"/>
    <w:rsid w:val="00D83E81"/>
    <w:rsid w:val="00D83F63"/>
    <w:rsid w:val="00D83F64"/>
    <w:rsid w:val="00D83F7E"/>
    <w:rsid w:val="00D84068"/>
    <w:rsid w:val="00D84102"/>
    <w:rsid w:val="00D84188"/>
    <w:rsid w:val="00D8420E"/>
    <w:rsid w:val="00D84380"/>
    <w:rsid w:val="00D8438B"/>
    <w:rsid w:val="00D8439A"/>
    <w:rsid w:val="00D84406"/>
    <w:rsid w:val="00D84427"/>
    <w:rsid w:val="00D84553"/>
    <w:rsid w:val="00D84690"/>
    <w:rsid w:val="00D846A8"/>
    <w:rsid w:val="00D8471F"/>
    <w:rsid w:val="00D84949"/>
    <w:rsid w:val="00D84A54"/>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64"/>
    <w:rsid w:val="00D86D97"/>
    <w:rsid w:val="00D86FB7"/>
    <w:rsid w:val="00D871C4"/>
    <w:rsid w:val="00D8747F"/>
    <w:rsid w:val="00D8773A"/>
    <w:rsid w:val="00D877D3"/>
    <w:rsid w:val="00D878BE"/>
    <w:rsid w:val="00D878C5"/>
    <w:rsid w:val="00D87922"/>
    <w:rsid w:val="00D87A87"/>
    <w:rsid w:val="00D87BFB"/>
    <w:rsid w:val="00D87CB1"/>
    <w:rsid w:val="00D87D96"/>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5E"/>
    <w:rsid w:val="00D90E63"/>
    <w:rsid w:val="00D9104F"/>
    <w:rsid w:val="00D9105D"/>
    <w:rsid w:val="00D911DD"/>
    <w:rsid w:val="00D911DE"/>
    <w:rsid w:val="00D912FF"/>
    <w:rsid w:val="00D91405"/>
    <w:rsid w:val="00D91514"/>
    <w:rsid w:val="00D9155A"/>
    <w:rsid w:val="00D9155D"/>
    <w:rsid w:val="00D9176D"/>
    <w:rsid w:val="00D91771"/>
    <w:rsid w:val="00D91788"/>
    <w:rsid w:val="00D9186E"/>
    <w:rsid w:val="00D918E6"/>
    <w:rsid w:val="00D9195A"/>
    <w:rsid w:val="00D91B0C"/>
    <w:rsid w:val="00D91BDE"/>
    <w:rsid w:val="00D91C05"/>
    <w:rsid w:val="00D91C83"/>
    <w:rsid w:val="00D91CB9"/>
    <w:rsid w:val="00D91CBD"/>
    <w:rsid w:val="00D91CF1"/>
    <w:rsid w:val="00D91D9E"/>
    <w:rsid w:val="00D91EDC"/>
    <w:rsid w:val="00D92075"/>
    <w:rsid w:val="00D9213E"/>
    <w:rsid w:val="00D922D6"/>
    <w:rsid w:val="00D9254F"/>
    <w:rsid w:val="00D92584"/>
    <w:rsid w:val="00D925C2"/>
    <w:rsid w:val="00D925DC"/>
    <w:rsid w:val="00D92724"/>
    <w:rsid w:val="00D92726"/>
    <w:rsid w:val="00D9275E"/>
    <w:rsid w:val="00D92842"/>
    <w:rsid w:val="00D92A6F"/>
    <w:rsid w:val="00D92AFC"/>
    <w:rsid w:val="00D92B26"/>
    <w:rsid w:val="00D92C5D"/>
    <w:rsid w:val="00D92CA2"/>
    <w:rsid w:val="00D92DED"/>
    <w:rsid w:val="00D92EDD"/>
    <w:rsid w:val="00D92EEE"/>
    <w:rsid w:val="00D92F57"/>
    <w:rsid w:val="00D92FBE"/>
    <w:rsid w:val="00D930E5"/>
    <w:rsid w:val="00D932A9"/>
    <w:rsid w:val="00D93318"/>
    <w:rsid w:val="00D93425"/>
    <w:rsid w:val="00D934BF"/>
    <w:rsid w:val="00D93583"/>
    <w:rsid w:val="00D9362E"/>
    <w:rsid w:val="00D9363F"/>
    <w:rsid w:val="00D936C3"/>
    <w:rsid w:val="00D936D5"/>
    <w:rsid w:val="00D9399A"/>
    <w:rsid w:val="00D93A69"/>
    <w:rsid w:val="00D93C86"/>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C51"/>
    <w:rsid w:val="00D94D0B"/>
    <w:rsid w:val="00D94D3A"/>
    <w:rsid w:val="00D9500E"/>
    <w:rsid w:val="00D95763"/>
    <w:rsid w:val="00D95779"/>
    <w:rsid w:val="00D95828"/>
    <w:rsid w:val="00D95983"/>
    <w:rsid w:val="00D95A25"/>
    <w:rsid w:val="00D95AB8"/>
    <w:rsid w:val="00D95B99"/>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409"/>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00B"/>
    <w:rsid w:val="00DA0158"/>
    <w:rsid w:val="00DA02A2"/>
    <w:rsid w:val="00DA02BC"/>
    <w:rsid w:val="00DA084C"/>
    <w:rsid w:val="00DA0918"/>
    <w:rsid w:val="00DA0AA0"/>
    <w:rsid w:val="00DA0D4F"/>
    <w:rsid w:val="00DA0E6B"/>
    <w:rsid w:val="00DA1072"/>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18"/>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0E"/>
    <w:rsid w:val="00DA3B19"/>
    <w:rsid w:val="00DA3B5C"/>
    <w:rsid w:val="00DA3B6D"/>
    <w:rsid w:val="00DA3B95"/>
    <w:rsid w:val="00DA3C38"/>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81E"/>
    <w:rsid w:val="00DA49C5"/>
    <w:rsid w:val="00DA4B27"/>
    <w:rsid w:val="00DA4B4B"/>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BF1"/>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47"/>
    <w:rsid w:val="00DA6895"/>
    <w:rsid w:val="00DA6B67"/>
    <w:rsid w:val="00DA6C45"/>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A5F"/>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3"/>
    <w:rsid w:val="00DB0DFC"/>
    <w:rsid w:val="00DB0E98"/>
    <w:rsid w:val="00DB0F64"/>
    <w:rsid w:val="00DB0F9C"/>
    <w:rsid w:val="00DB1026"/>
    <w:rsid w:val="00DB1091"/>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2FF9"/>
    <w:rsid w:val="00DB317B"/>
    <w:rsid w:val="00DB3200"/>
    <w:rsid w:val="00DB3267"/>
    <w:rsid w:val="00DB32AF"/>
    <w:rsid w:val="00DB3489"/>
    <w:rsid w:val="00DB3700"/>
    <w:rsid w:val="00DB371D"/>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82"/>
    <w:rsid w:val="00DB4AEA"/>
    <w:rsid w:val="00DB4AEF"/>
    <w:rsid w:val="00DB4B11"/>
    <w:rsid w:val="00DB4B37"/>
    <w:rsid w:val="00DB4BEC"/>
    <w:rsid w:val="00DB4CFE"/>
    <w:rsid w:val="00DB4DA2"/>
    <w:rsid w:val="00DB4DF2"/>
    <w:rsid w:val="00DB4F10"/>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0F6"/>
    <w:rsid w:val="00DB612E"/>
    <w:rsid w:val="00DB615E"/>
    <w:rsid w:val="00DB622E"/>
    <w:rsid w:val="00DB626C"/>
    <w:rsid w:val="00DB65D4"/>
    <w:rsid w:val="00DB66DA"/>
    <w:rsid w:val="00DB6728"/>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21"/>
    <w:rsid w:val="00DB7FAC"/>
    <w:rsid w:val="00DC00A7"/>
    <w:rsid w:val="00DC0167"/>
    <w:rsid w:val="00DC0250"/>
    <w:rsid w:val="00DC0310"/>
    <w:rsid w:val="00DC044D"/>
    <w:rsid w:val="00DC04DC"/>
    <w:rsid w:val="00DC051F"/>
    <w:rsid w:val="00DC07AA"/>
    <w:rsid w:val="00DC07B4"/>
    <w:rsid w:val="00DC0881"/>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D3"/>
    <w:rsid w:val="00DC14E3"/>
    <w:rsid w:val="00DC15D6"/>
    <w:rsid w:val="00DC1600"/>
    <w:rsid w:val="00DC161E"/>
    <w:rsid w:val="00DC1756"/>
    <w:rsid w:val="00DC178E"/>
    <w:rsid w:val="00DC1808"/>
    <w:rsid w:val="00DC19BD"/>
    <w:rsid w:val="00DC1A02"/>
    <w:rsid w:val="00DC1A69"/>
    <w:rsid w:val="00DC1ABC"/>
    <w:rsid w:val="00DC1AC9"/>
    <w:rsid w:val="00DC1C2D"/>
    <w:rsid w:val="00DC1CA6"/>
    <w:rsid w:val="00DC1E02"/>
    <w:rsid w:val="00DC1EBC"/>
    <w:rsid w:val="00DC2203"/>
    <w:rsid w:val="00DC22E7"/>
    <w:rsid w:val="00DC238C"/>
    <w:rsid w:val="00DC25F5"/>
    <w:rsid w:val="00DC2680"/>
    <w:rsid w:val="00DC26C7"/>
    <w:rsid w:val="00DC2786"/>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4CB"/>
    <w:rsid w:val="00DC359D"/>
    <w:rsid w:val="00DC36BC"/>
    <w:rsid w:val="00DC374A"/>
    <w:rsid w:val="00DC37CA"/>
    <w:rsid w:val="00DC3AB2"/>
    <w:rsid w:val="00DC3B1E"/>
    <w:rsid w:val="00DC3BC5"/>
    <w:rsid w:val="00DC3BFA"/>
    <w:rsid w:val="00DC3C6D"/>
    <w:rsid w:val="00DC3D08"/>
    <w:rsid w:val="00DC3D3B"/>
    <w:rsid w:val="00DC3D64"/>
    <w:rsid w:val="00DC3E34"/>
    <w:rsid w:val="00DC4092"/>
    <w:rsid w:val="00DC409B"/>
    <w:rsid w:val="00DC40E7"/>
    <w:rsid w:val="00DC41C1"/>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5E37"/>
    <w:rsid w:val="00DC6017"/>
    <w:rsid w:val="00DC6174"/>
    <w:rsid w:val="00DC61F0"/>
    <w:rsid w:val="00DC62E8"/>
    <w:rsid w:val="00DC630F"/>
    <w:rsid w:val="00DC6320"/>
    <w:rsid w:val="00DC6321"/>
    <w:rsid w:val="00DC6391"/>
    <w:rsid w:val="00DC64AC"/>
    <w:rsid w:val="00DC65CA"/>
    <w:rsid w:val="00DC666F"/>
    <w:rsid w:val="00DC6670"/>
    <w:rsid w:val="00DC681C"/>
    <w:rsid w:val="00DC68C7"/>
    <w:rsid w:val="00DC68FD"/>
    <w:rsid w:val="00DC69AC"/>
    <w:rsid w:val="00DC6B85"/>
    <w:rsid w:val="00DC6DDF"/>
    <w:rsid w:val="00DC6E4A"/>
    <w:rsid w:val="00DC6EF1"/>
    <w:rsid w:val="00DC7109"/>
    <w:rsid w:val="00DC750F"/>
    <w:rsid w:val="00DC7525"/>
    <w:rsid w:val="00DC772C"/>
    <w:rsid w:val="00DC78A8"/>
    <w:rsid w:val="00DC7A4D"/>
    <w:rsid w:val="00DC7ADD"/>
    <w:rsid w:val="00DC7BDA"/>
    <w:rsid w:val="00DC7CE2"/>
    <w:rsid w:val="00DC7D8B"/>
    <w:rsid w:val="00DC7DA6"/>
    <w:rsid w:val="00DC7F34"/>
    <w:rsid w:val="00DC7FA4"/>
    <w:rsid w:val="00DD03F8"/>
    <w:rsid w:val="00DD0591"/>
    <w:rsid w:val="00DD077B"/>
    <w:rsid w:val="00DD0900"/>
    <w:rsid w:val="00DD0963"/>
    <w:rsid w:val="00DD0A3A"/>
    <w:rsid w:val="00DD0AA0"/>
    <w:rsid w:val="00DD0AED"/>
    <w:rsid w:val="00DD0B5D"/>
    <w:rsid w:val="00DD0BB2"/>
    <w:rsid w:val="00DD0BED"/>
    <w:rsid w:val="00DD0D7B"/>
    <w:rsid w:val="00DD0D99"/>
    <w:rsid w:val="00DD0DAA"/>
    <w:rsid w:val="00DD0E95"/>
    <w:rsid w:val="00DD0ECC"/>
    <w:rsid w:val="00DD102F"/>
    <w:rsid w:val="00DD10D9"/>
    <w:rsid w:val="00DD10F6"/>
    <w:rsid w:val="00DD1157"/>
    <w:rsid w:val="00DD12F1"/>
    <w:rsid w:val="00DD1381"/>
    <w:rsid w:val="00DD146D"/>
    <w:rsid w:val="00DD14B5"/>
    <w:rsid w:val="00DD15D9"/>
    <w:rsid w:val="00DD1630"/>
    <w:rsid w:val="00DD1786"/>
    <w:rsid w:val="00DD17C5"/>
    <w:rsid w:val="00DD1851"/>
    <w:rsid w:val="00DD1868"/>
    <w:rsid w:val="00DD199F"/>
    <w:rsid w:val="00DD1B56"/>
    <w:rsid w:val="00DD1BE0"/>
    <w:rsid w:val="00DD1C43"/>
    <w:rsid w:val="00DD1D8E"/>
    <w:rsid w:val="00DD1E25"/>
    <w:rsid w:val="00DD1F1C"/>
    <w:rsid w:val="00DD1F70"/>
    <w:rsid w:val="00DD1F7F"/>
    <w:rsid w:val="00DD203C"/>
    <w:rsid w:val="00DD206D"/>
    <w:rsid w:val="00DD24FB"/>
    <w:rsid w:val="00DD250D"/>
    <w:rsid w:val="00DD256F"/>
    <w:rsid w:val="00DD26B6"/>
    <w:rsid w:val="00DD26CC"/>
    <w:rsid w:val="00DD2775"/>
    <w:rsid w:val="00DD27E7"/>
    <w:rsid w:val="00DD2818"/>
    <w:rsid w:val="00DD2959"/>
    <w:rsid w:val="00DD2C74"/>
    <w:rsid w:val="00DD2DA1"/>
    <w:rsid w:val="00DD2E9C"/>
    <w:rsid w:val="00DD2EAE"/>
    <w:rsid w:val="00DD2EEF"/>
    <w:rsid w:val="00DD3034"/>
    <w:rsid w:val="00DD303A"/>
    <w:rsid w:val="00DD30B2"/>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DE4"/>
    <w:rsid w:val="00DD3E04"/>
    <w:rsid w:val="00DD3F25"/>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6E5"/>
    <w:rsid w:val="00DD4793"/>
    <w:rsid w:val="00DD4835"/>
    <w:rsid w:val="00DD48EB"/>
    <w:rsid w:val="00DD4918"/>
    <w:rsid w:val="00DD4C19"/>
    <w:rsid w:val="00DD4CC2"/>
    <w:rsid w:val="00DD4DC5"/>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7A"/>
    <w:rsid w:val="00DD6699"/>
    <w:rsid w:val="00DD67B3"/>
    <w:rsid w:val="00DD68CA"/>
    <w:rsid w:val="00DD6938"/>
    <w:rsid w:val="00DD699E"/>
    <w:rsid w:val="00DD6B0E"/>
    <w:rsid w:val="00DD6E77"/>
    <w:rsid w:val="00DD6EA6"/>
    <w:rsid w:val="00DD6F0F"/>
    <w:rsid w:val="00DD6F97"/>
    <w:rsid w:val="00DD7121"/>
    <w:rsid w:val="00DD71E5"/>
    <w:rsid w:val="00DD7275"/>
    <w:rsid w:val="00DD73A7"/>
    <w:rsid w:val="00DD750C"/>
    <w:rsid w:val="00DD7555"/>
    <w:rsid w:val="00DD7571"/>
    <w:rsid w:val="00DD7602"/>
    <w:rsid w:val="00DD76AA"/>
    <w:rsid w:val="00DD786C"/>
    <w:rsid w:val="00DD78D3"/>
    <w:rsid w:val="00DD7935"/>
    <w:rsid w:val="00DD7A9B"/>
    <w:rsid w:val="00DD7BDD"/>
    <w:rsid w:val="00DD7C04"/>
    <w:rsid w:val="00DD7D19"/>
    <w:rsid w:val="00DD7F5B"/>
    <w:rsid w:val="00DE0011"/>
    <w:rsid w:val="00DE0043"/>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6ED"/>
    <w:rsid w:val="00DE1705"/>
    <w:rsid w:val="00DE1730"/>
    <w:rsid w:val="00DE175F"/>
    <w:rsid w:val="00DE179B"/>
    <w:rsid w:val="00DE17E2"/>
    <w:rsid w:val="00DE1815"/>
    <w:rsid w:val="00DE183E"/>
    <w:rsid w:val="00DE1869"/>
    <w:rsid w:val="00DE18E8"/>
    <w:rsid w:val="00DE19A5"/>
    <w:rsid w:val="00DE1A69"/>
    <w:rsid w:val="00DE1BB0"/>
    <w:rsid w:val="00DE1FAA"/>
    <w:rsid w:val="00DE2049"/>
    <w:rsid w:val="00DE206E"/>
    <w:rsid w:val="00DE2464"/>
    <w:rsid w:val="00DE246F"/>
    <w:rsid w:val="00DE24ED"/>
    <w:rsid w:val="00DE25C1"/>
    <w:rsid w:val="00DE25E0"/>
    <w:rsid w:val="00DE260A"/>
    <w:rsid w:val="00DE26B4"/>
    <w:rsid w:val="00DE26B8"/>
    <w:rsid w:val="00DE26BB"/>
    <w:rsid w:val="00DE26CD"/>
    <w:rsid w:val="00DE27DC"/>
    <w:rsid w:val="00DE283E"/>
    <w:rsid w:val="00DE2895"/>
    <w:rsid w:val="00DE28CF"/>
    <w:rsid w:val="00DE29C7"/>
    <w:rsid w:val="00DE2A76"/>
    <w:rsid w:val="00DE2B7B"/>
    <w:rsid w:val="00DE2B87"/>
    <w:rsid w:val="00DE2BDE"/>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E88"/>
    <w:rsid w:val="00DE3F22"/>
    <w:rsid w:val="00DE3F2D"/>
    <w:rsid w:val="00DE3FE4"/>
    <w:rsid w:val="00DE4010"/>
    <w:rsid w:val="00DE401E"/>
    <w:rsid w:val="00DE415E"/>
    <w:rsid w:val="00DE41C9"/>
    <w:rsid w:val="00DE455A"/>
    <w:rsid w:val="00DE4760"/>
    <w:rsid w:val="00DE481A"/>
    <w:rsid w:val="00DE48DA"/>
    <w:rsid w:val="00DE4A29"/>
    <w:rsid w:val="00DE4A9C"/>
    <w:rsid w:val="00DE4AA2"/>
    <w:rsid w:val="00DE4B08"/>
    <w:rsid w:val="00DE4BD3"/>
    <w:rsid w:val="00DE4C46"/>
    <w:rsid w:val="00DE4C48"/>
    <w:rsid w:val="00DE4DBF"/>
    <w:rsid w:val="00DE4E13"/>
    <w:rsid w:val="00DE5012"/>
    <w:rsid w:val="00DE5022"/>
    <w:rsid w:val="00DE50D8"/>
    <w:rsid w:val="00DE51B5"/>
    <w:rsid w:val="00DE51F8"/>
    <w:rsid w:val="00DE5279"/>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EB"/>
    <w:rsid w:val="00DE74FE"/>
    <w:rsid w:val="00DE7559"/>
    <w:rsid w:val="00DE7641"/>
    <w:rsid w:val="00DE7762"/>
    <w:rsid w:val="00DE7831"/>
    <w:rsid w:val="00DE78A7"/>
    <w:rsid w:val="00DE7A92"/>
    <w:rsid w:val="00DE7AD3"/>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0F48"/>
    <w:rsid w:val="00DF111A"/>
    <w:rsid w:val="00DF11DF"/>
    <w:rsid w:val="00DF1311"/>
    <w:rsid w:val="00DF1325"/>
    <w:rsid w:val="00DF1362"/>
    <w:rsid w:val="00DF1376"/>
    <w:rsid w:val="00DF1743"/>
    <w:rsid w:val="00DF17FB"/>
    <w:rsid w:val="00DF1846"/>
    <w:rsid w:val="00DF1945"/>
    <w:rsid w:val="00DF1AB8"/>
    <w:rsid w:val="00DF1B1F"/>
    <w:rsid w:val="00DF1B39"/>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31"/>
    <w:rsid w:val="00DF29D2"/>
    <w:rsid w:val="00DF2C0F"/>
    <w:rsid w:val="00DF2C2E"/>
    <w:rsid w:val="00DF2CE4"/>
    <w:rsid w:val="00DF2D84"/>
    <w:rsid w:val="00DF2E28"/>
    <w:rsid w:val="00DF305C"/>
    <w:rsid w:val="00DF30C8"/>
    <w:rsid w:val="00DF3200"/>
    <w:rsid w:val="00DF3362"/>
    <w:rsid w:val="00DF3368"/>
    <w:rsid w:val="00DF3393"/>
    <w:rsid w:val="00DF3398"/>
    <w:rsid w:val="00DF35FB"/>
    <w:rsid w:val="00DF3619"/>
    <w:rsid w:val="00DF362E"/>
    <w:rsid w:val="00DF36C4"/>
    <w:rsid w:val="00DF376F"/>
    <w:rsid w:val="00DF379F"/>
    <w:rsid w:val="00DF3930"/>
    <w:rsid w:val="00DF39E9"/>
    <w:rsid w:val="00DF3A1F"/>
    <w:rsid w:val="00DF3AB0"/>
    <w:rsid w:val="00DF3CDC"/>
    <w:rsid w:val="00DF3E7A"/>
    <w:rsid w:val="00DF3EA9"/>
    <w:rsid w:val="00DF3F42"/>
    <w:rsid w:val="00DF3F6F"/>
    <w:rsid w:val="00DF3F9E"/>
    <w:rsid w:val="00DF4079"/>
    <w:rsid w:val="00DF4123"/>
    <w:rsid w:val="00DF4240"/>
    <w:rsid w:val="00DF4319"/>
    <w:rsid w:val="00DF4368"/>
    <w:rsid w:val="00DF4391"/>
    <w:rsid w:val="00DF4398"/>
    <w:rsid w:val="00DF4593"/>
    <w:rsid w:val="00DF45BC"/>
    <w:rsid w:val="00DF45E7"/>
    <w:rsid w:val="00DF4705"/>
    <w:rsid w:val="00DF47B9"/>
    <w:rsid w:val="00DF492A"/>
    <w:rsid w:val="00DF4990"/>
    <w:rsid w:val="00DF49D2"/>
    <w:rsid w:val="00DF4A0D"/>
    <w:rsid w:val="00DF4AFD"/>
    <w:rsid w:val="00DF4D98"/>
    <w:rsid w:val="00DF4F3D"/>
    <w:rsid w:val="00DF4FBB"/>
    <w:rsid w:val="00DF52EF"/>
    <w:rsid w:val="00DF52F4"/>
    <w:rsid w:val="00DF531B"/>
    <w:rsid w:val="00DF53D5"/>
    <w:rsid w:val="00DF5457"/>
    <w:rsid w:val="00DF5527"/>
    <w:rsid w:val="00DF570C"/>
    <w:rsid w:val="00DF579D"/>
    <w:rsid w:val="00DF57B8"/>
    <w:rsid w:val="00DF585A"/>
    <w:rsid w:val="00DF586A"/>
    <w:rsid w:val="00DF58BB"/>
    <w:rsid w:val="00DF595F"/>
    <w:rsid w:val="00DF596A"/>
    <w:rsid w:val="00DF5978"/>
    <w:rsid w:val="00DF59B1"/>
    <w:rsid w:val="00DF5B00"/>
    <w:rsid w:val="00DF5B66"/>
    <w:rsid w:val="00DF5B71"/>
    <w:rsid w:val="00DF5C2C"/>
    <w:rsid w:val="00DF5C9C"/>
    <w:rsid w:val="00DF5D17"/>
    <w:rsid w:val="00DF5D79"/>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C2F"/>
    <w:rsid w:val="00DF7D0B"/>
    <w:rsid w:val="00DF7FBA"/>
    <w:rsid w:val="00E00002"/>
    <w:rsid w:val="00E00010"/>
    <w:rsid w:val="00E000EB"/>
    <w:rsid w:val="00E001C4"/>
    <w:rsid w:val="00E00213"/>
    <w:rsid w:val="00E002FB"/>
    <w:rsid w:val="00E004BD"/>
    <w:rsid w:val="00E0057B"/>
    <w:rsid w:val="00E0059D"/>
    <w:rsid w:val="00E00718"/>
    <w:rsid w:val="00E00881"/>
    <w:rsid w:val="00E009CD"/>
    <w:rsid w:val="00E00B18"/>
    <w:rsid w:val="00E00BA4"/>
    <w:rsid w:val="00E00BD6"/>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AD"/>
    <w:rsid w:val="00E018D2"/>
    <w:rsid w:val="00E01934"/>
    <w:rsid w:val="00E01A44"/>
    <w:rsid w:val="00E01CBF"/>
    <w:rsid w:val="00E01CDC"/>
    <w:rsid w:val="00E01D4D"/>
    <w:rsid w:val="00E01D71"/>
    <w:rsid w:val="00E01DBF"/>
    <w:rsid w:val="00E01E05"/>
    <w:rsid w:val="00E01E3A"/>
    <w:rsid w:val="00E01E6A"/>
    <w:rsid w:val="00E01E6F"/>
    <w:rsid w:val="00E01F81"/>
    <w:rsid w:val="00E01FB7"/>
    <w:rsid w:val="00E01FDD"/>
    <w:rsid w:val="00E02021"/>
    <w:rsid w:val="00E0225F"/>
    <w:rsid w:val="00E0234C"/>
    <w:rsid w:val="00E0237A"/>
    <w:rsid w:val="00E023A4"/>
    <w:rsid w:val="00E023EF"/>
    <w:rsid w:val="00E024E5"/>
    <w:rsid w:val="00E0266D"/>
    <w:rsid w:val="00E02747"/>
    <w:rsid w:val="00E027DA"/>
    <w:rsid w:val="00E027DE"/>
    <w:rsid w:val="00E028FD"/>
    <w:rsid w:val="00E02944"/>
    <w:rsid w:val="00E02994"/>
    <w:rsid w:val="00E02BEB"/>
    <w:rsid w:val="00E02CA0"/>
    <w:rsid w:val="00E02CD3"/>
    <w:rsid w:val="00E02D57"/>
    <w:rsid w:val="00E02D5C"/>
    <w:rsid w:val="00E02E8A"/>
    <w:rsid w:val="00E02EEC"/>
    <w:rsid w:val="00E02FF2"/>
    <w:rsid w:val="00E030DE"/>
    <w:rsid w:val="00E031B4"/>
    <w:rsid w:val="00E031BF"/>
    <w:rsid w:val="00E03390"/>
    <w:rsid w:val="00E033F0"/>
    <w:rsid w:val="00E0340E"/>
    <w:rsid w:val="00E034D2"/>
    <w:rsid w:val="00E0361E"/>
    <w:rsid w:val="00E03710"/>
    <w:rsid w:val="00E03772"/>
    <w:rsid w:val="00E03A08"/>
    <w:rsid w:val="00E03B1E"/>
    <w:rsid w:val="00E03B8F"/>
    <w:rsid w:val="00E03C2D"/>
    <w:rsid w:val="00E03D23"/>
    <w:rsid w:val="00E03DD4"/>
    <w:rsid w:val="00E03F7A"/>
    <w:rsid w:val="00E03FC3"/>
    <w:rsid w:val="00E04308"/>
    <w:rsid w:val="00E04393"/>
    <w:rsid w:val="00E04397"/>
    <w:rsid w:val="00E0439C"/>
    <w:rsid w:val="00E043A3"/>
    <w:rsid w:val="00E043F2"/>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2EB"/>
    <w:rsid w:val="00E05390"/>
    <w:rsid w:val="00E054B6"/>
    <w:rsid w:val="00E054E8"/>
    <w:rsid w:val="00E05673"/>
    <w:rsid w:val="00E057E9"/>
    <w:rsid w:val="00E058CF"/>
    <w:rsid w:val="00E05923"/>
    <w:rsid w:val="00E0596B"/>
    <w:rsid w:val="00E05990"/>
    <w:rsid w:val="00E059B4"/>
    <w:rsid w:val="00E05A60"/>
    <w:rsid w:val="00E05ACC"/>
    <w:rsid w:val="00E05BBD"/>
    <w:rsid w:val="00E05C8F"/>
    <w:rsid w:val="00E05D9B"/>
    <w:rsid w:val="00E05DCA"/>
    <w:rsid w:val="00E05DDE"/>
    <w:rsid w:val="00E05E23"/>
    <w:rsid w:val="00E061A3"/>
    <w:rsid w:val="00E061BD"/>
    <w:rsid w:val="00E06246"/>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2B"/>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5F4"/>
    <w:rsid w:val="00E107A6"/>
    <w:rsid w:val="00E10847"/>
    <w:rsid w:val="00E108BA"/>
    <w:rsid w:val="00E10A71"/>
    <w:rsid w:val="00E10C17"/>
    <w:rsid w:val="00E10C30"/>
    <w:rsid w:val="00E10D26"/>
    <w:rsid w:val="00E10D4D"/>
    <w:rsid w:val="00E10D59"/>
    <w:rsid w:val="00E10E2F"/>
    <w:rsid w:val="00E10E94"/>
    <w:rsid w:val="00E10F2B"/>
    <w:rsid w:val="00E10F3B"/>
    <w:rsid w:val="00E10F4E"/>
    <w:rsid w:val="00E10F7F"/>
    <w:rsid w:val="00E10FD3"/>
    <w:rsid w:val="00E11146"/>
    <w:rsid w:val="00E11626"/>
    <w:rsid w:val="00E1162B"/>
    <w:rsid w:val="00E11771"/>
    <w:rsid w:val="00E117EE"/>
    <w:rsid w:val="00E1183D"/>
    <w:rsid w:val="00E11B07"/>
    <w:rsid w:val="00E11B5E"/>
    <w:rsid w:val="00E11B83"/>
    <w:rsid w:val="00E11C4F"/>
    <w:rsid w:val="00E11C6E"/>
    <w:rsid w:val="00E11C7C"/>
    <w:rsid w:val="00E11C9E"/>
    <w:rsid w:val="00E11D73"/>
    <w:rsid w:val="00E11F09"/>
    <w:rsid w:val="00E11FF9"/>
    <w:rsid w:val="00E1204C"/>
    <w:rsid w:val="00E121DA"/>
    <w:rsid w:val="00E1222E"/>
    <w:rsid w:val="00E12275"/>
    <w:rsid w:val="00E124F7"/>
    <w:rsid w:val="00E125DD"/>
    <w:rsid w:val="00E12613"/>
    <w:rsid w:val="00E12727"/>
    <w:rsid w:val="00E12871"/>
    <w:rsid w:val="00E12884"/>
    <w:rsid w:val="00E1295B"/>
    <w:rsid w:val="00E12B75"/>
    <w:rsid w:val="00E12C4E"/>
    <w:rsid w:val="00E12C96"/>
    <w:rsid w:val="00E12CDA"/>
    <w:rsid w:val="00E12EF1"/>
    <w:rsid w:val="00E12F27"/>
    <w:rsid w:val="00E12F9A"/>
    <w:rsid w:val="00E12FC8"/>
    <w:rsid w:val="00E13019"/>
    <w:rsid w:val="00E1309D"/>
    <w:rsid w:val="00E1331F"/>
    <w:rsid w:val="00E1342B"/>
    <w:rsid w:val="00E134AF"/>
    <w:rsid w:val="00E134C6"/>
    <w:rsid w:val="00E13525"/>
    <w:rsid w:val="00E1358C"/>
    <w:rsid w:val="00E13764"/>
    <w:rsid w:val="00E13784"/>
    <w:rsid w:val="00E137B0"/>
    <w:rsid w:val="00E13830"/>
    <w:rsid w:val="00E13890"/>
    <w:rsid w:val="00E13942"/>
    <w:rsid w:val="00E139B4"/>
    <w:rsid w:val="00E139EC"/>
    <w:rsid w:val="00E13A09"/>
    <w:rsid w:val="00E13D12"/>
    <w:rsid w:val="00E13D23"/>
    <w:rsid w:val="00E13D64"/>
    <w:rsid w:val="00E13D87"/>
    <w:rsid w:val="00E13FB6"/>
    <w:rsid w:val="00E1405B"/>
    <w:rsid w:val="00E14223"/>
    <w:rsid w:val="00E143E9"/>
    <w:rsid w:val="00E144E9"/>
    <w:rsid w:val="00E14538"/>
    <w:rsid w:val="00E145A7"/>
    <w:rsid w:val="00E14692"/>
    <w:rsid w:val="00E14698"/>
    <w:rsid w:val="00E146BB"/>
    <w:rsid w:val="00E1471B"/>
    <w:rsid w:val="00E14771"/>
    <w:rsid w:val="00E1479C"/>
    <w:rsid w:val="00E14829"/>
    <w:rsid w:val="00E14945"/>
    <w:rsid w:val="00E14AB0"/>
    <w:rsid w:val="00E14B0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44"/>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ACB"/>
    <w:rsid w:val="00E16B2A"/>
    <w:rsid w:val="00E16C42"/>
    <w:rsid w:val="00E16D1B"/>
    <w:rsid w:val="00E16D8E"/>
    <w:rsid w:val="00E16EBD"/>
    <w:rsid w:val="00E1705A"/>
    <w:rsid w:val="00E170AB"/>
    <w:rsid w:val="00E17177"/>
    <w:rsid w:val="00E1717A"/>
    <w:rsid w:val="00E171D6"/>
    <w:rsid w:val="00E17271"/>
    <w:rsid w:val="00E172E0"/>
    <w:rsid w:val="00E17303"/>
    <w:rsid w:val="00E17354"/>
    <w:rsid w:val="00E173AB"/>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59"/>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BAB"/>
    <w:rsid w:val="00E21C51"/>
    <w:rsid w:val="00E21C81"/>
    <w:rsid w:val="00E21C85"/>
    <w:rsid w:val="00E21DB0"/>
    <w:rsid w:val="00E21E8A"/>
    <w:rsid w:val="00E21F2A"/>
    <w:rsid w:val="00E21FC8"/>
    <w:rsid w:val="00E220BE"/>
    <w:rsid w:val="00E2223F"/>
    <w:rsid w:val="00E222B0"/>
    <w:rsid w:val="00E22362"/>
    <w:rsid w:val="00E22425"/>
    <w:rsid w:val="00E224EF"/>
    <w:rsid w:val="00E22551"/>
    <w:rsid w:val="00E22688"/>
    <w:rsid w:val="00E2277B"/>
    <w:rsid w:val="00E22843"/>
    <w:rsid w:val="00E22B0B"/>
    <w:rsid w:val="00E22B7B"/>
    <w:rsid w:val="00E22BC3"/>
    <w:rsid w:val="00E22C72"/>
    <w:rsid w:val="00E22CC6"/>
    <w:rsid w:val="00E22CF3"/>
    <w:rsid w:val="00E2300A"/>
    <w:rsid w:val="00E23045"/>
    <w:rsid w:val="00E2309C"/>
    <w:rsid w:val="00E230F3"/>
    <w:rsid w:val="00E231CA"/>
    <w:rsid w:val="00E231E6"/>
    <w:rsid w:val="00E232DB"/>
    <w:rsid w:val="00E234BC"/>
    <w:rsid w:val="00E23514"/>
    <w:rsid w:val="00E2355B"/>
    <w:rsid w:val="00E235C6"/>
    <w:rsid w:val="00E23656"/>
    <w:rsid w:val="00E2377F"/>
    <w:rsid w:val="00E238D1"/>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8DA"/>
    <w:rsid w:val="00E24A69"/>
    <w:rsid w:val="00E24BC6"/>
    <w:rsid w:val="00E24C46"/>
    <w:rsid w:val="00E24D17"/>
    <w:rsid w:val="00E24D4F"/>
    <w:rsid w:val="00E24FA2"/>
    <w:rsid w:val="00E25296"/>
    <w:rsid w:val="00E252E4"/>
    <w:rsid w:val="00E25392"/>
    <w:rsid w:val="00E253F6"/>
    <w:rsid w:val="00E25425"/>
    <w:rsid w:val="00E2555C"/>
    <w:rsid w:val="00E255B8"/>
    <w:rsid w:val="00E25675"/>
    <w:rsid w:val="00E257E4"/>
    <w:rsid w:val="00E25AEB"/>
    <w:rsid w:val="00E25B9C"/>
    <w:rsid w:val="00E25BCD"/>
    <w:rsid w:val="00E25BD0"/>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6F91"/>
    <w:rsid w:val="00E2701E"/>
    <w:rsid w:val="00E27109"/>
    <w:rsid w:val="00E27124"/>
    <w:rsid w:val="00E27239"/>
    <w:rsid w:val="00E27360"/>
    <w:rsid w:val="00E27401"/>
    <w:rsid w:val="00E27588"/>
    <w:rsid w:val="00E27638"/>
    <w:rsid w:val="00E2780C"/>
    <w:rsid w:val="00E27908"/>
    <w:rsid w:val="00E27A09"/>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B91"/>
    <w:rsid w:val="00E30C6F"/>
    <w:rsid w:val="00E30D03"/>
    <w:rsid w:val="00E30D39"/>
    <w:rsid w:val="00E30E97"/>
    <w:rsid w:val="00E30F7E"/>
    <w:rsid w:val="00E3102E"/>
    <w:rsid w:val="00E31050"/>
    <w:rsid w:val="00E310A4"/>
    <w:rsid w:val="00E310AC"/>
    <w:rsid w:val="00E310D9"/>
    <w:rsid w:val="00E310F1"/>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58"/>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9F9"/>
    <w:rsid w:val="00E33B4C"/>
    <w:rsid w:val="00E33D5F"/>
    <w:rsid w:val="00E33EDD"/>
    <w:rsid w:val="00E33EF2"/>
    <w:rsid w:val="00E33F8B"/>
    <w:rsid w:val="00E33FEC"/>
    <w:rsid w:val="00E34054"/>
    <w:rsid w:val="00E34174"/>
    <w:rsid w:val="00E342E5"/>
    <w:rsid w:val="00E3434C"/>
    <w:rsid w:val="00E3437E"/>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5F18"/>
    <w:rsid w:val="00E36060"/>
    <w:rsid w:val="00E36098"/>
    <w:rsid w:val="00E360F4"/>
    <w:rsid w:val="00E361CF"/>
    <w:rsid w:val="00E36256"/>
    <w:rsid w:val="00E362A6"/>
    <w:rsid w:val="00E362B9"/>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26"/>
    <w:rsid w:val="00E37339"/>
    <w:rsid w:val="00E37399"/>
    <w:rsid w:val="00E37466"/>
    <w:rsid w:val="00E374C1"/>
    <w:rsid w:val="00E374E1"/>
    <w:rsid w:val="00E374EC"/>
    <w:rsid w:val="00E37501"/>
    <w:rsid w:val="00E377AF"/>
    <w:rsid w:val="00E3784E"/>
    <w:rsid w:val="00E37A45"/>
    <w:rsid w:val="00E37C6F"/>
    <w:rsid w:val="00E37C8C"/>
    <w:rsid w:val="00E37D28"/>
    <w:rsid w:val="00E37D2D"/>
    <w:rsid w:val="00E37D36"/>
    <w:rsid w:val="00E37D4F"/>
    <w:rsid w:val="00E37D9E"/>
    <w:rsid w:val="00E40073"/>
    <w:rsid w:val="00E400D7"/>
    <w:rsid w:val="00E400E5"/>
    <w:rsid w:val="00E401FD"/>
    <w:rsid w:val="00E40243"/>
    <w:rsid w:val="00E40281"/>
    <w:rsid w:val="00E402C8"/>
    <w:rsid w:val="00E4047F"/>
    <w:rsid w:val="00E404B6"/>
    <w:rsid w:val="00E404C4"/>
    <w:rsid w:val="00E4050C"/>
    <w:rsid w:val="00E40569"/>
    <w:rsid w:val="00E405C7"/>
    <w:rsid w:val="00E4060A"/>
    <w:rsid w:val="00E40612"/>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4E1"/>
    <w:rsid w:val="00E41514"/>
    <w:rsid w:val="00E41568"/>
    <w:rsid w:val="00E415F3"/>
    <w:rsid w:val="00E4167B"/>
    <w:rsid w:val="00E4179A"/>
    <w:rsid w:val="00E4185A"/>
    <w:rsid w:val="00E41AC6"/>
    <w:rsid w:val="00E41BDB"/>
    <w:rsid w:val="00E41BE3"/>
    <w:rsid w:val="00E41C21"/>
    <w:rsid w:val="00E41C98"/>
    <w:rsid w:val="00E41C99"/>
    <w:rsid w:val="00E41CF9"/>
    <w:rsid w:val="00E41F0E"/>
    <w:rsid w:val="00E41FBF"/>
    <w:rsid w:val="00E422E5"/>
    <w:rsid w:val="00E42372"/>
    <w:rsid w:val="00E4237E"/>
    <w:rsid w:val="00E423D0"/>
    <w:rsid w:val="00E425A2"/>
    <w:rsid w:val="00E42614"/>
    <w:rsid w:val="00E426EF"/>
    <w:rsid w:val="00E427B5"/>
    <w:rsid w:val="00E4286A"/>
    <w:rsid w:val="00E42901"/>
    <w:rsid w:val="00E42AD2"/>
    <w:rsid w:val="00E42B13"/>
    <w:rsid w:val="00E42B16"/>
    <w:rsid w:val="00E42C6B"/>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E9E"/>
    <w:rsid w:val="00E43F57"/>
    <w:rsid w:val="00E43FFE"/>
    <w:rsid w:val="00E4402D"/>
    <w:rsid w:val="00E4409D"/>
    <w:rsid w:val="00E44128"/>
    <w:rsid w:val="00E44281"/>
    <w:rsid w:val="00E44314"/>
    <w:rsid w:val="00E4435E"/>
    <w:rsid w:val="00E4435F"/>
    <w:rsid w:val="00E4442D"/>
    <w:rsid w:val="00E444C5"/>
    <w:rsid w:val="00E444CD"/>
    <w:rsid w:val="00E444E1"/>
    <w:rsid w:val="00E4454A"/>
    <w:rsid w:val="00E445FF"/>
    <w:rsid w:val="00E446FD"/>
    <w:rsid w:val="00E448AA"/>
    <w:rsid w:val="00E44900"/>
    <w:rsid w:val="00E44972"/>
    <w:rsid w:val="00E44C54"/>
    <w:rsid w:val="00E44CCC"/>
    <w:rsid w:val="00E44CDD"/>
    <w:rsid w:val="00E44CFC"/>
    <w:rsid w:val="00E44D79"/>
    <w:rsid w:val="00E44DBE"/>
    <w:rsid w:val="00E44E39"/>
    <w:rsid w:val="00E44FA1"/>
    <w:rsid w:val="00E45129"/>
    <w:rsid w:val="00E4513D"/>
    <w:rsid w:val="00E4521D"/>
    <w:rsid w:val="00E4526A"/>
    <w:rsid w:val="00E45621"/>
    <w:rsid w:val="00E4563A"/>
    <w:rsid w:val="00E45743"/>
    <w:rsid w:val="00E4581F"/>
    <w:rsid w:val="00E4585D"/>
    <w:rsid w:val="00E4589E"/>
    <w:rsid w:val="00E45ADF"/>
    <w:rsid w:val="00E45BE7"/>
    <w:rsid w:val="00E45C95"/>
    <w:rsid w:val="00E45FE9"/>
    <w:rsid w:val="00E46204"/>
    <w:rsid w:val="00E462AB"/>
    <w:rsid w:val="00E4641D"/>
    <w:rsid w:val="00E4649A"/>
    <w:rsid w:val="00E4654F"/>
    <w:rsid w:val="00E4668A"/>
    <w:rsid w:val="00E466A4"/>
    <w:rsid w:val="00E46753"/>
    <w:rsid w:val="00E4677D"/>
    <w:rsid w:val="00E468CB"/>
    <w:rsid w:val="00E46A46"/>
    <w:rsid w:val="00E46B65"/>
    <w:rsid w:val="00E46B8C"/>
    <w:rsid w:val="00E46CA3"/>
    <w:rsid w:val="00E46CF5"/>
    <w:rsid w:val="00E46DC2"/>
    <w:rsid w:val="00E46E2F"/>
    <w:rsid w:val="00E47190"/>
    <w:rsid w:val="00E471F0"/>
    <w:rsid w:val="00E4725E"/>
    <w:rsid w:val="00E472CC"/>
    <w:rsid w:val="00E47710"/>
    <w:rsid w:val="00E477AF"/>
    <w:rsid w:val="00E477E0"/>
    <w:rsid w:val="00E4799F"/>
    <w:rsid w:val="00E47AC3"/>
    <w:rsid w:val="00E47B1A"/>
    <w:rsid w:val="00E47B7B"/>
    <w:rsid w:val="00E47B82"/>
    <w:rsid w:val="00E47BFA"/>
    <w:rsid w:val="00E47C75"/>
    <w:rsid w:val="00E47D11"/>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BA"/>
    <w:rsid w:val="00E509D2"/>
    <w:rsid w:val="00E50B60"/>
    <w:rsid w:val="00E50B73"/>
    <w:rsid w:val="00E50BF8"/>
    <w:rsid w:val="00E50CD6"/>
    <w:rsid w:val="00E50D85"/>
    <w:rsid w:val="00E50E20"/>
    <w:rsid w:val="00E510E0"/>
    <w:rsid w:val="00E5110D"/>
    <w:rsid w:val="00E511C5"/>
    <w:rsid w:val="00E51238"/>
    <w:rsid w:val="00E51276"/>
    <w:rsid w:val="00E51294"/>
    <w:rsid w:val="00E513D4"/>
    <w:rsid w:val="00E51498"/>
    <w:rsid w:val="00E51567"/>
    <w:rsid w:val="00E51633"/>
    <w:rsid w:val="00E51854"/>
    <w:rsid w:val="00E51860"/>
    <w:rsid w:val="00E518F8"/>
    <w:rsid w:val="00E51933"/>
    <w:rsid w:val="00E51A63"/>
    <w:rsid w:val="00E51AAE"/>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2"/>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69E"/>
    <w:rsid w:val="00E5671A"/>
    <w:rsid w:val="00E567CC"/>
    <w:rsid w:val="00E56840"/>
    <w:rsid w:val="00E568AD"/>
    <w:rsid w:val="00E56948"/>
    <w:rsid w:val="00E5699F"/>
    <w:rsid w:val="00E569B9"/>
    <w:rsid w:val="00E56D62"/>
    <w:rsid w:val="00E56D7D"/>
    <w:rsid w:val="00E56E21"/>
    <w:rsid w:val="00E56E44"/>
    <w:rsid w:val="00E56E54"/>
    <w:rsid w:val="00E56F98"/>
    <w:rsid w:val="00E5708D"/>
    <w:rsid w:val="00E5717F"/>
    <w:rsid w:val="00E57201"/>
    <w:rsid w:val="00E5723D"/>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57F57"/>
    <w:rsid w:val="00E60027"/>
    <w:rsid w:val="00E602B2"/>
    <w:rsid w:val="00E602FE"/>
    <w:rsid w:val="00E6031C"/>
    <w:rsid w:val="00E6031E"/>
    <w:rsid w:val="00E60470"/>
    <w:rsid w:val="00E6069F"/>
    <w:rsid w:val="00E606CF"/>
    <w:rsid w:val="00E60732"/>
    <w:rsid w:val="00E609BC"/>
    <w:rsid w:val="00E60B11"/>
    <w:rsid w:val="00E60BD0"/>
    <w:rsid w:val="00E60D92"/>
    <w:rsid w:val="00E60E5D"/>
    <w:rsid w:val="00E60E91"/>
    <w:rsid w:val="00E60EA5"/>
    <w:rsid w:val="00E60ED3"/>
    <w:rsid w:val="00E60F4D"/>
    <w:rsid w:val="00E60F57"/>
    <w:rsid w:val="00E61029"/>
    <w:rsid w:val="00E610FE"/>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DA9"/>
    <w:rsid w:val="00E63F70"/>
    <w:rsid w:val="00E64012"/>
    <w:rsid w:val="00E6412C"/>
    <w:rsid w:val="00E64179"/>
    <w:rsid w:val="00E64196"/>
    <w:rsid w:val="00E6423F"/>
    <w:rsid w:val="00E642B9"/>
    <w:rsid w:val="00E6435E"/>
    <w:rsid w:val="00E643F3"/>
    <w:rsid w:val="00E6443C"/>
    <w:rsid w:val="00E6447A"/>
    <w:rsid w:val="00E6469E"/>
    <w:rsid w:val="00E646A7"/>
    <w:rsid w:val="00E6474F"/>
    <w:rsid w:val="00E6499A"/>
    <w:rsid w:val="00E64A23"/>
    <w:rsid w:val="00E64B25"/>
    <w:rsid w:val="00E64B74"/>
    <w:rsid w:val="00E64C87"/>
    <w:rsid w:val="00E64C8A"/>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868"/>
    <w:rsid w:val="00E659C5"/>
    <w:rsid w:val="00E65B16"/>
    <w:rsid w:val="00E65D1D"/>
    <w:rsid w:val="00E65DB4"/>
    <w:rsid w:val="00E65DF2"/>
    <w:rsid w:val="00E65E62"/>
    <w:rsid w:val="00E65F50"/>
    <w:rsid w:val="00E65FBD"/>
    <w:rsid w:val="00E66005"/>
    <w:rsid w:val="00E6616E"/>
    <w:rsid w:val="00E662C9"/>
    <w:rsid w:val="00E663AE"/>
    <w:rsid w:val="00E664CA"/>
    <w:rsid w:val="00E66529"/>
    <w:rsid w:val="00E6656A"/>
    <w:rsid w:val="00E665A0"/>
    <w:rsid w:val="00E665DD"/>
    <w:rsid w:val="00E6681D"/>
    <w:rsid w:val="00E66876"/>
    <w:rsid w:val="00E668E9"/>
    <w:rsid w:val="00E669EC"/>
    <w:rsid w:val="00E66A31"/>
    <w:rsid w:val="00E66B08"/>
    <w:rsid w:val="00E66B28"/>
    <w:rsid w:val="00E66C94"/>
    <w:rsid w:val="00E671A2"/>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85F"/>
    <w:rsid w:val="00E70C47"/>
    <w:rsid w:val="00E70DD9"/>
    <w:rsid w:val="00E70E10"/>
    <w:rsid w:val="00E70E30"/>
    <w:rsid w:val="00E70EFD"/>
    <w:rsid w:val="00E70F5C"/>
    <w:rsid w:val="00E70F87"/>
    <w:rsid w:val="00E710A8"/>
    <w:rsid w:val="00E711FB"/>
    <w:rsid w:val="00E712A4"/>
    <w:rsid w:val="00E712FB"/>
    <w:rsid w:val="00E7149C"/>
    <w:rsid w:val="00E715D9"/>
    <w:rsid w:val="00E716C1"/>
    <w:rsid w:val="00E717A6"/>
    <w:rsid w:val="00E71815"/>
    <w:rsid w:val="00E7195F"/>
    <w:rsid w:val="00E71979"/>
    <w:rsid w:val="00E71A88"/>
    <w:rsid w:val="00E71B34"/>
    <w:rsid w:val="00E71B80"/>
    <w:rsid w:val="00E71BE8"/>
    <w:rsid w:val="00E71BF0"/>
    <w:rsid w:val="00E71C55"/>
    <w:rsid w:val="00E71C5C"/>
    <w:rsid w:val="00E71D48"/>
    <w:rsid w:val="00E71DC9"/>
    <w:rsid w:val="00E7222D"/>
    <w:rsid w:val="00E72233"/>
    <w:rsid w:val="00E7229B"/>
    <w:rsid w:val="00E722AB"/>
    <w:rsid w:val="00E722B0"/>
    <w:rsid w:val="00E72597"/>
    <w:rsid w:val="00E725D8"/>
    <w:rsid w:val="00E72724"/>
    <w:rsid w:val="00E7275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3E7"/>
    <w:rsid w:val="00E7340B"/>
    <w:rsid w:val="00E7343C"/>
    <w:rsid w:val="00E7347E"/>
    <w:rsid w:val="00E7354D"/>
    <w:rsid w:val="00E7358D"/>
    <w:rsid w:val="00E735DF"/>
    <w:rsid w:val="00E73625"/>
    <w:rsid w:val="00E73663"/>
    <w:rsid w:val="00E7369B"/>
    <w:rsid w:val="00E736EC"/>
    <w:rsid w:val="00E7390C"/>
    <w:rsid w:val="00E73933"/>
    <w:rsid w:val="00E7394C"/>
    <w:rsid w:val="00E7395D"/>
    <w:rsid w:val="00E739DB"/>
    <w:rsid w:val="00E73AE4"/>
    <w:rsid w:val="00E73AF7"/>
    <w:rsid w:val="00E73B36"/>
    <w:rsid w:val="00E73B66"/>
    <w:rsid w:val="00E73C49"/>
    <w:rsid w:val="00E73CF7"/>
    <w:rsid w:val="00E73D8A"/>
    <w:rsid w:val="00E73E75"/>
    <w:rsid w:val="00E73EE9"/>
    <w:rsid w:val="00E73FB0"/>
    <w:rsid w:val="00E74079"/>
    <w:rsid w:val="00E740D4"/>
    <w:rsid w:val="00E7423F"/>
    <w:rsid w:val="00E7427C"/>
    <w:rsid w:val="00E7431A"/>
    <w:rsid w:val="00E74349"/>
    <w:rsid w:val="00E7435D"/>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6D8"/>
    <w:rsid w:val="00E757AC"/>
    <w:rsid w:val="00E7585B"/>
    <w:rsid w:val="00E75899"/>
    <w:rsid w:val="00E759EB"/>
    <w:rsid w:val="00E75A28"/>
    <w:rsid w:val="00E75B61"/>
    <w:rsid w:val="00E75BF6"/>
    <w:rsid w:val="00E75C42"/>
    <w:rsid w:val="00E75CBF"/>
    <w:rsid w:val="00E75E14"/>
    <w:rsid w:val="00E75E45"/>
    <w:rsid w:val="00E75E5A"/>
    <w:rsid w:val="00E75F8D"/>
    <w:rsid w:val="00E762FC"/>
    <w:rsid w:val="00E763D6"/>
    <w:rsid w:val="00E7642F"/>
    <w:rsid w:val="00E76499"/>
    <w:rsid w:val="00E7649E"/>
    <w:rsid w:val="00E766CE"/>
    <w:rsid w:val="00E766DA"/>
    <w:rsid w:val="00E766F4"/>
    <w:rsid w:val="00E7677A"/>
    <w:rsid w:val="00E76871"/>
    <w:rsid w:val="00E768F9"/>
    <w:rsid w:val="00E76BC2"/>
    <w:rsid w:val="00E76D74"/>
    <w:rsid w:val="00E76F78"/>
    <w:rsid w:val="00E77197"/>
    <w:rsid w:val="00E772D0"/>
    <w:rsid w:val="00E7733D"/>
    <w:rsid w:val="00E773DD"/>
    <w:rsid w:val="00E77640"/>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484"/>
    <w:rsid w:val="00E8059C"/>
    <w:rsid w:val="00E806E9"/>
    <w:rsid w:val="00E807E1"/>
    <w:rsid w:val="00E8084D"/>
    <w:rsid w:val="00E8090F"/>
    <w:rsid w:val="00E809FA"/>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65D"/>
    <w:rsid w:val="00E817B7"/>
    <w:rsid w:val="00E81818"/>
    <w:rsid w:val="00E81A5C"/>
    <w:rsid w:val="00E81A5D"/>
    <w:rsid w:val="00E81AAE"/>
    <w:rsid w:val="00E81B3B"/>
    <w:rsid w:val="00E81B99"/>
    <w:rsid w:val="00E81BD3"/>
    <w:rsid w:val="00E81BDC"/>
    <w:rsid w:val="00E81C8E"/>
    <w:rsid w:val="00E8200C"/>
    <w:rsid w:val="00E82045"/>
    <w:rsid w:val="00E820A1"/>
    <w:rsid w:val="00E82158"/>
    <w:rsid w:val="00E8227B"/>
    <w:rsid w:val="00E82400"/>
    <w:rsid w:val="00E82417"/>
    <w:rsid w:val="00E8241D"/>
    <w:rsid w:val="00E82437"/>
    <w:rsid w:val="00E8245B"/>
    <w:rsid w:val="00E82570"/>
    <w:rsid w:val="00E8257E"/>
    <w:rsid w:val="00E8268F"/>
    <w:rsid w:val="00E82747"/>
    <w:rsid w:val="00E827EF"/>
    <w:rsid w:val="00E828D2"/>
    <w:rsid w:val="00E82A05"/>
    <w:rsid w:val="00E82AC3"/>
    <w:rsid w:val="00E82AD6"/>
    <w:rsid w:val="00E82CBD"/>
    <w:rsid w:val="00E82D39"/>
    <w:rsid w:val="00E82D66"/>
    <w:rsid w:val="00E82E9B"/>
    <w:rsid w:val="00E82F72"/>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1C"/>
    <w:rsid w:val="00E842C1"/>
    <w:rsid w:val="00E842E2"/>
    <w:rsid w:val="00E842E9"/>
    <w:rsid w:val="00E842EB"/>
    <w:rsid w:val="00E843DE"/>
    <w:rsid w:val="00E8443B"/>
    <w:rsid w:val="00E84524"/>
    <w:rsid w:val="00E845DC"/>
    <w:rsid w:val="00E84604"/>
    <w:rsid w:val="00E8463B"/>
    <w:rsid w:val="00E846E0"/>
    <w:rsid w:val="00E84939"/>
    <w:rsid w:val="00E849C4"/>
    <w:rsid w:val="00E84A89"/>
    <w:rsid w:val="00E84A97"/>
    <w:rsid w:val="00E84D43"/>
    <w:rsid w:val="00E84EF1"/>
    <w:rsid w:val="00E84F97"/>
    <w:rsid w:val="00E85111"/>
    <w:rsid w:val="00E851B8"/>
    <w:rsid w:val="00E851D0"/>
    <w:rsid w:val="00E852C9"/>
    <w:rsid w:val="00E85389"/>
    <w:rsid w:val="00E853B6"/>
    <w:rsid w:val="00E854EF"/>
    <w:rsid w:val="00E856B8"/>
    <w:rsid w:val="00E85701"/>
    <w:rsid w:val="00E85A25"/>
    <w:rsid w:val="00E85B1C"/>
    <w:rsid w:val="00E85D1E"/>
    <w:rsid w:val="00E85D2E"/>
    <w:rsid w:val="00E85D66"/>
    <w:rsid w:val="00E85EE6"/>
    <w:rsid w:val="00E86047"/>
    <w:rsid w:val="00E860A4"/>
    <w:rsid w:val="00E86181"/>
    <w:rsid w:val="00E861F4"/>
    <w:rsid w:val="00E8631C"/>
    <w:rsid w:val="00E863D6"/>
    <w:rsid w:val="00E86514"/>
    <w:rsid w:val="00E8654F"/>
    <w:rsid w:val="00E866FD"/>
    <w:rsid w:val="00E866FF"/>
    <w:rsid w:val="00E86751"/>
    <w:rsid w:val="00E868BD"/>
    <w:rsid w:val="00E86A54"/>
    <w:rsid w:val="00E86C70"/>
    <w:rsid w:val="00E86CCF"/>
    <w:rsid w:val="00E86EBC"/>
    <w:rsid w:val="00E86EF3"/>
    <w:rsid w:val="00E87212"/>
    <w:rsid w:val="00E872D7"/>
    <w:rsid w:val="00E873B9"/>
    <w:rsid w:val="00E873C8"/>
    <w:rsid w:val="00E873E4"/>
    <w:rsid w:val="00E873F9"/>
    <w:rsid w:val="00E87447"/>
    <w:rsid w:val="00E87490"/>
    <w:rsid w:val="00E874CE"/>
    <w:rsid w:val="00E874F7"/>
    <w:rsid w:val="00E87688"/>
    <w:rsid w:val="00E87779"/>
    <w:rsid w:val="00E87793"/>
    <w:rsid w:val="00E878AE"/>
    <w:rsid w:val="00E878D3"/>
    <w:rsid w:val="00E879CD"/>
    <w:rsid w:val="00E879EB"/>
    <w:rsid w:val="00E87A69"/>
    <w:rsid w:val="00E87AB5"/>
    <w:rsid w:val="00E87C37"/>
    <w:rsid w:val="00E87CE8"/>
    <w:rsid w:val="00E87D2F"/>
    <w:rsid w:val="00E87D36"/>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0C"/>
    <w:rsid w:val="00E90C44"/>
    <w:rsid w:val="00E90D09"/>
    <w:rsid w:val="00E90E25"/>
    <w:rsid w:val="00E90E44"/>
    <w:rsid w:val="00E90E61"/>
    <w:rsid w:val="00E90E75"/>
    <w:rsid w:val="00E90EEF"/>
    <w:rsid w:val="00E90F06"/>
    <w:rsid w:val="00E91270"/>
    <w:rsid w:val="00E91297"/>
    <w:rsid w:val="00E91412"/>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C9"/>
    <w:rsid w:val="00E925D6"/>
    <w:rsid w:val="00E9268C"/>
    <w:rsid w:val="00E9281E"/>
    <w:rsid w:val="00E92946"/>
    <w:rsid w:val="00E92985"/>
    <w:rsid w:val="00E9298B"/>
    <w:rsid w:val="00E92A4C"/>
    <w:rsid w:val="00E92B69"/>
    <w:rsid w:val="00E92BED"/>
    <w:rsid w:val="00E92C23"/>
    <w:rsid w:val="00E92C7E"/>
    <w:rsid w:val="00E92E9A"/>
    <w:rsid w:val="00E92F17"/>
    <w:rsid w:val="00E92F1E"/>
    <w:rsid w:val="00E92F8E"/>
    <w:rsid w:val="00E92FAB"/>
    <w:rsid w:val="00E92FFF"/>
    <w:rsid w:val="00E9300E"/>
    <w:rsid w:val="00E93051"/>
    <w:rsid w:val="00E93156"/>
    <w:rsid w:val="00E932AE"/>
    <w:rsid w:val="00E932C5"/>
    <w:rsid w:val="00E932D1"/>
    <w:rsid w:val="00E933B3"/>
    <w:rsid w:val="00E934A1"/>
    <w:rsid w:val="00E934C0"/>
    <w:rsid w:val="00E9351C"/>
    <w:rsid w:val="00E93587"/>
    <w:rsid w:val="00E9361F"/>
    <w:rsid w:val="00E936B8"/>
    <w:rsid w:val="00E937AF"/>
    <w:rsid w:val="00E9385A"/>
    <w:rsid w:val="00E939E6"/>
    <w:rsid w:val="00E93A03"/>
    <w:rsid w:val="00E93B3C"/>
    <w:rsid w:val="00E93B43"/>
    <w:rsid w:val="00E93B75"/>
    <w:rsid w:val="00E93C34"/>
    <w:rsid w:val="00E9404A"/>
    <w:rsid w:val="00E940FF"/>
    <w:rsid w:val="00E94118"/>
    <w:rsid w:val="00E94228"/>
    <w:rsid w:val="00E9427C"/>
    <w:rsid w:val="00E944B9"/>
    <w:rsid w:val="00E94507"/>
    <w:rsid w:val="00E9460C"/>
    <w:rsid w:val="00E9471E"/>
    <w:rsid w:val="00E9476C"/>
    <w:rsid w:val="00E947A2"/>
    <w:rsid w:val="00E947F5"/>
    <w:rsid w:val="00E94810"/>
    <w:rsid w:val="00E94AF7"/>
    <w:rsid w:val="00E94CC6"/>
    <w:rsid w:val="00E94D1E"/>
    <w:rsid w:val="00E94E1E"/>
    <w:rsid w:val="00E94EE7"/>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5D0B"/>
    <w:rsid w:val="00E96373"/>
    <w:rsid w:val="00E9668F"/>
    <w:rsid w:val="00E9670A"/>
    <w:rsid w:val="00E96783"/>
    <w:rsid w:val="00E96791"/>
    <w:rsid w:val="00E9679E"/>
    <w:rsid w:val="00E96A13"/>
    <w:rsid w:val="00E96A8A"/>
    <w:rsid w:val="00E96CA9"/>
    <w:rsid w:val="00E96E40"/>
    <w:rsid w:val="00E96EAB"/>
    <w:rsid w:val="00E96EFF"/>
    <w:rsid w:val="00E96FAA"/>
    <w:rsid w:val="00E96FD0"/>
    <w:rsid w:val="00E96FD2"/>
    <w:rsid w:val="00E9733F"/>
    <w:rsid w:val="00E973E5"/>
    <w:rsid w:val="00E975AA"/>
    <w:rsid w:val="00E975D3"/>
    <w:rsid w:val="00E9769A"/>
    <w:rsid w:val="00E976C7"/>
    <w:rsid w:val="00E976DD"/>
    <w:rsid w:val="00E97735"/>
    <w:rsid w:val="00E97823"/>
    <w:rsid w:val="00E97942"/>
    <w:rsid w:val="00E97A09"/>
    <w:rsid w:val="00E97A39"/>
    <w:rsid w:val="00E97CA1"/>
    <w:rsid w:val="00E97DD0"/>
    <w:rsid w:val="00E97F24"/>
    <w:rsid w:val="00E97F8A"/>
    <w:rsid w:val="00E97FCF"/>
    <w:rsid w:val="00EA004C"/>
    <w:rsid w:val="00EA0244"/>
    <w:rsid w:val="00EA0284"/>
    <w:rsid w:val="00EA02D7"/>
    <w:rsid w:val="00EA0316"/>
    <w:rsid w:val="00EA03C1"/>
    <w:rsid w:val="00EA04AD"/>
    <w:rsid w:val="00EA04B8"/>
    <w:rsid w:val="00EA0527"/>
    <w:rsid w:val="00EA055A"/>
    <w:rsid w:val="00EA0900"/>
    <w:rsid w:val="00EA0911"/>
    <w:rsid w:val="00EA0B14"/>
    <w:rsid w:val="00EA0BAC"/>
    <w:rsid w:val="00EA0CD8"/>
    <w:rsid w:val="00EA0D4F"/>
    <w:rsid w:val="00EA0DA6"/>
    <w:rsid w:val="00EA0E83"/>
    <w:rsid w:val="00EA0FE6"/>
    <w:rsid w:val="00EA0FF3"/>
    <w:rsid w:val="00EA11FE"/>
    <w:rsid w:val="00EA121A"/>
    <w:rsid w:val="00EA124C"/>
    <w:rsid w:val="00EA13E2"/>
    <w:rsid w:val="00EA1414"/>
    <w:rsid w:val="00EA1537"/>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9E"/>
    <w:rsid w:val="00EA1FB5"/>
    <w:rsid w:val="00EA233A"/>
    <w:rsid w:val="00EA23F9"/>
    <w:rsid w:val="00EA2550"/>
    <w:rsid w:val="00EA265A"/>
    <w:rsid w:val="00EA2749"/>
    <w:rsid w:val="00EA2956"/>
    <w:rsid w:val="00EA29F3"/>
    <w:rsid w:val="00EA2A2A"/>
    <w:rsid w:val="00EA2A7C"/>
    <w:rsid w:val="00EA2B5F"/>
    <w:rsid w:val="00EA2C4C"/>
    <w:rsid w:val="00EA2C9A"/>
    <w:rsid w:val="00EA2D4E"/>
    <w:rsid w:val="00EA2E3C"/>
    <w:rsid w:val="00EA2E8E"/>
    <w:rsid w:val="00EA2F13"/>
    <w:rsid w:val="00EA2F2A"/>
    <w:rsid w:val="00EA2F93"/>
    <w:rsid w:val="00EA30BB"/>
    <w:rsid w:val="00EA30CA"/>
    <w:rsid w:val="00EA313C"/>
    <w:rsid w:val="00EA31E4"/>
    <w:rsid w:val="00EA320F"/>
    <w:rsid w:val="00EA328D"/>
    <w:rsid w:val="00EA3398"/>
    <w:rsid w:val="00EA34C9"/>
    <w:rsid w:val="00EA35DC"/>
    <w:rsid w:val="00EA35E6"/>
    <w:rsid w:val="00EA3612"/>
    <w:rsid w:val="00EA3730"/>
    <w:rsid w:val="00EA383B"/>
    <w:rsid w:val="00EA39B6"/>
    <w:rsid w:val="00EA3AE8"/>
    <w:rsid w:val="00EA3B07"/>
    <w:rsid w:val="00EA3BD7"/>
    <w:rsid w:val="00EA3CAC"/>
    <w:rsid w:val="00EA3E2C"/>
    <w:rsid w:val="00EA3E7D"/>
    <w:rsid w:val="00EA3FED"/>
    <w:rsid w:val="00EA4077"/>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C42"/>
    <w:rsid w:val="00EA4D94"/>
    <w:rsid w:val="00EA4D9C"/>
    <w:rsid w:val="00EA4F30"/>
    <w:rsid w:val="00EA4F4B"/>
    <w:rsid w:val="00EA50F6"/>
    <w:rsid w:val="00EA51B2"/>
    <w:rsid w:val="00EA51F1"/>
    <w:rsid w:val="00EA540D"/>
    <w:rsid w:val="00EA5528"/>
    <w:rsid w:val="00EA553B"/>
    <w:rsid w:val="00EA5604"/>
    <w:rsid w:val="00EA590B"/>
    <w:rsid w:val="00EA5976"/>
    <w:rsid w:val="00EA59E4"/>
    <w:rsid w:val="00EA5A12"/>
    <w:rsid w:val="00EA5AB2"/>
    <w:rsid w:val="00EA5B85"/>
    <w:rsid w:val="00EA5C22"/>
    <w:rsid w:val="00EA5C3D"/>
    <w:rsid w:val="00EA5CEC"/>
    <w:rsid w:val="00EA5D01"/>
    <w:rsid w:val="00EA5E2F"/>
    <w:rsid w:val="00EA5E38"/>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7C5"/>
    <w:rsid w:val="00EA78BB"/>
    <w:rsid w:val="00EA7908"/>
    <w:rsid w:val="00EA7AD2"/>
    <w:rsid w:val="00EA7AEC"/>
    <w:rsid w:val="00EA7CE0"/>
    <w:rsid w:val="00EA7FCB"/>
    <w:rsid w:val="00EB005F"/>
    <w:rsid w:val="00EB0085"/>
    <w:rsid w:val="00EB05CC"/>
    <w:rsid w:val="00EB0739"/>
    <w:rsid w:val="00EB07E5"/>
    <w:rsid w:val="00EB07E6"/>
    <w:rsid w:val="00EB089B"/>
    <w:rsid w:val="00EB08E5"/>
    <w:rsid w:val="00EB09A9"/>
    <w:rsid w:val="00EB0AAE"/>
    <w:rsid w:val="00EB0B00"/>
    <w:rsid w:val="00EB0B34"/>
    <w:rsid w:val="00EB0B82"/>
    <w:rsid w:val="00EB0BB9"/>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A85"/>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A7A"/>
    <w:rsid w:val="00EB2B07"/>
    <w:rsid w:val="00EB2BB8"/>
    <w:rsid w:val="00EB2BFD"/>
    <w:rsid w:val="00EB2C14"/>
    <w:rsid w:val="00EB2C5A"/>
    <w:rsid w:val="00EB3077"/>
    <w:rsid w:val="00EB3116"/>
    <w:rsid w:val="00EB32C8"/>
    <w:rsid w:val="00EB33A9"/>
    <w:rsid w:val="00EB34BE"/>
    <w:rsid w:val="00EB3693"/>
    <w:rsid w:val="00EB37FD"/>
    <w:rsid w:val="00EB39DB"/>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3E7"/>
    <w:rsid w:val="00EB454B"/>
    <w:rsid w:val="00EB4650"/>
    <w:rsid w:val="00EB4658"/>
    <w:rsid w:val="00EB46DA"/>
    <w:rsid w:val="00EB4838"/>
    <w:rsid w:val="00EB48F1"/>
    <w:rsid w:val="00EB4AAC"/>
    <w:rsid w:val="00EB4ACD"/>
    <w:rsid w:val="00EB4B86"/>
    <w:rsid w:val="00EB4C12"/>
    <w:rsid w:val="00EB4CCF"/>
    <w:rsid w:val="00EB4D97"/>
    <w:rsid w:val="00EB4E20"/>
    <w:rsid w:val="00EB4F6C"/>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93D"/>
    <w:rsid w:val="00EB5B83"/>
    <w:rsid w:val="00EB5BB3"/>
    <w:rsid w:val="00EB5CAB"/>
    <w:rsid w:val="00EB5CD6"/>
    <w:rsid w:val="00EB5EB7"/>
    <w:rsid w:val="00EB5F34"/>
    <w:rsid w:val="00EB5FBB"/>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00"/>
    <w:rsid w:val="00EB718D"/>
    <w:rsid w:val="00EB723F"/>
    <w:rsid w:val="00EB741E"/>
    <w:rsid w:val="00EB7595"/>
    <w:rsid w:val="00EB7751"/>
    <w:rsid w:val="00EB794D"/>
    <w:rsid w:val="00EB7B4D"/>
    <w:rsid w:val="00EB7D0C"/>
    <w:rsid w:val="00EB7EA3"/>
    <w:rsid w:val="00EB7ED3"/>
    <w:rsid w:val="00EB7FE8"/>
    <w:rsid w:val="00EC004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977"/>
    <w:rsid w:val="00EC2A51"/>
    <w:rsid w:val="00EC2AAF"/>
    <w:rsid w:val="00EC2C1E"/>
    <w:rsid w:val="00EC2C85"/>
    <w:rsid w:val="00EC2CB7"/>
    <w:rsid w:val="00EC2DB2"/>
    <w:rsid w:val="00EC2DE0"/>
    <w:rsid w:val="00EC2EC9"/>
    <w:rsid w:val="00EC2F5F"/>
    <w:rsid w:val="00EC3003"/>
    <w:rsid w:val="00EC3022"/>
    <w:rsid w:val="00EC313B"/>
    <w:rsid w:val="00EC3155"/>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DF"/>
    <w:rsid w:val="00EC4BF5"/>
    <w:rsid w:val="00EC4CF0"/>
    <w:rsid w:val="00EC4DE6"/>
    <w:rsid w:val="00EC4ECB"/>
    <w:rsid w:val="00EC509B"/>
    <w:rsid w:val="00EC51B4"/>
    <w:rsid w:val="00EC5386"/>
    <w:rsid w:val="00EC570F"/>
    <w:rsid w:val="00EC5731"/>
    <w:rsid w:val="00EC58EB"/>
    <w:rsid w:val="00EC5916"/>
    <w:rsid w:val="00EC5D05"/>
    <w:rsid w:val="00EC5DB0"/>
    <w:rsid w:val="00EC5E06"/>
    <w:rsid w:val="00EC5EB9"/>
    <w:rsid w:val="00EC5FB8"/>
    <w:rsid w:val="00EC608C"/>
    <w:rsid w:val="00EC623D"/>
    <w:rsid w:val="00EC62CC"/>
    <w:rsid w:val="00EC630D"/>
    <w:rsid w:val="00EC63E8"/>
    <w:rsid w:val="00EC63FC"/>
    <w:rsid w:val="00EC64E0"/>
    <w:rsid w:val="00EC6558"/>
    <w:rsid w:val="00EC659C"/>
    <w:rsid w:val="00EC65D5"/>
    <w:rsid w:val="00EC65F6"/>
    <w:rsid w:val="00EC660D"/>
    <w:rsid w:val="00EC6910"/>
    <w:rsid w:val="00EC696F"/>
    <w:rsid w:val="00EC6B13"/>
    <w:rsid w:val="00EC6C8B"/>
    <w:rsid w:val="00EC6D9B"/>
    <w:rsid w:val="00EC6EE9"/>
    <w:rsid w:val="00EC7027"/>
    <w:rsid w:val="00EC71CF"/>
    <w:rsid w:val="00EC7322"/>
    <w:rsid w:val="00EC7323"/>
    <w:rsid w:val="00EC7372"/>
    <w:rsid w:val="00EC7392"/>
    <w:rsid w:val="00EC7407"/>
    <w:rsid w:val="00EC751C"/>
    <w:rsid w:val="00EC7691"/>
    <w:rsid w:val="00EC7851"/>
    <w:rsid w:val="00EC7968"/>
    <w:rsid w:val="00EC7C97"/>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54"/>
    <w:rsid w:val="00ED0A64"/>
    <w:rsid w:val="00ED0C83"/>
    <w:rsid w:val="00ED0CE0"/>
    <w:rsid w:val="00ED0D48"/>
    <w:rsid w:val="00ED0D50"/>
    <w:rsid w:val="00ED0DDA"/>
    <w:rsid w:val="00ED0F3D"/>
    <w:rsid w:val="00ED1028"/>
    <w:rsid w:val="00ED1047"/>
    <w:rsid w:val="00ED1263"/>
    <w:rsid w:val="00ED128F"/>
    <w:rsid w:val="00ED12A2"/>
    <w:rsid w:val="00ED12EF"/>
    <w:rsid w:val="00ED14A3"/>
    <w:rsid w:val="00ED16B0"/>
    <w:rsid w:val="00ED16B6"/>
    <w:rsid w:val="00ED1A0E"/>
    <w:rsid w:val="00ED1A15"/>
    <w:rsid w:val="00ED1ACB"/>
    <w:rsid w:val="00ED1B61"/>
    <w:rsid w:val="00ED1B97"/>
    <w:rsid w:val="00ED1CA1"/>
    <w:rsid w:val="00ED1E66"/>
    <w:rsid w:val="00ED1F79"/>
    <w:rsid w:val="00ED1FD4"/>
    <w:rsid w:val="00ED20B5"/>
    <w:rsid w:val="00ED2141"/>
    <w:rsid w:val="00ED21C1"/>
    <w:rsid w:val="00ED227A"/>
    <w:rsid w:val="00ED2296"/>
    <w:rsid w:val="00ED23B6"/>
    <w:rsid w:val="00ED2451"/>
    <w:rsid w:val="00ED2A28"/>
    <w:rsid w:val="00ED2AE4"/>
    <w:rsid w:val="00ED2B1F"/>
    <w:rsid w:val="00ED2B7F"/>
    <w:rsid w:val="00ED2C4F"/>
    <w:rsid w:val="00ED2C84"/>
    <w:rsid w:val="00ED2DF8"/>
    <w:rsid w:val="00ED2EEB"/>
    <w:rsid w:val="00ED30BE"/>
    <w:rsid w:val="00ED3196"/>
    <w:rsid w:val="00ED337C"/>
    <w:rsid w:val="00ED33BB"/>
    <w:rsid w:val="00ED3433"/>
    <w:rsid w:val="00ED3492"/>
    <w:rsid w:val="00ED365B"/>
    <w:rsid w:val="00ED395B"/>
    <w:rsid w:val="00ED3AA2"/>
    <w:rsid w:val="00ED3E1F"/>
    <w:rsid w:val="00ED3F6B"/>
    <w:rsid w:val="00ED3FB1"/>
    <w:rsid w:val="00ED4032"/>
    <w:rsid w:val="00ED4188"/>
    <w:rsid w:val="00ED41CB"/>
    <w:rsid w:val="00ED4379"/>
    <w:rsid w:val="00ED46F4"/>
    <w:rsid w:val="00ED4786"/>
    <w:rsid w:val="00ED47E6"/>
    <w:rsid w:val="00ED4813"/>
    <w:rsid w:val="00ED481D"/>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36F"/>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8"/>
    <w:rsid w:val="00ED6FD9"/>
    <w:rsid w:val="00ED7021"/>
    <w:rsid w:val="00ED7135"/>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08C"/>
    <w:rsid w:val="00EE11CA"/>
    <w:rsid w:val="00EE1205"/>
    <w:rsid w:val="00EE12A7"/>
    <w:rsid w:val="00EE12F3"/>
    <w:rsid w:val="00EE1323"/>
    <w:rsid w:val="00EE140D"/>
    <w:rsid w:val="00EE1415"/>
    <w:rsid w:val="00EE153D"/>
    <w:rsid w:val="00EE1654"/>
    <w:rsid w:val="00EE166C"/>
    <w:rsid w:val="00EE16EB"/>
    <w:rsid w:val="00EE18BE"/>
    <w:rsid w:val="00EE1AAC"/>
    <w:rsid w:val="00EE1B63"/>
    <w:rsid w:val="00EE1B95"/>
    <w:rsid w:val="00EE1BE9"/>
    <w:rsid w:val="00EE1CBA"/>
    <w:rsid w:val="00EE1D3A"/>
    <w:rsid w:val="00EE1E19"/>
    <w:rsid w:val="00EE1F7D"/>
    <w:rsid w:val="00EE1FC2"/>
    <w:rsid w:val="00EE2234"/>
    <w:rsid w:val="00EE226C"/>
    <w:rsid w:val="00EE226F"/>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A3"/>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2D2"/>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16D"/>
    <w:rsid w:val="00EE52AA"/>
    <w:rsid w:val="00EE5404"/>
    <w:rsid w:val="00EE5457"/>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BBE"/>
    <w:rsid w:val="00EE6C61"/>
    <w:rsid w:val="00EE6D29"/>
    <w:rsid w:val="00EE6D7C"/>
    <w:rsid w:val="00EE6F2F"/>
    <w:rsid w:val="00EE71B1"/>
    <w:rsid w:val="00EE71B6"/>
    <w:rsid w:val="00EE725B"/>
    <w:rsid w:val="00EE7458"/>
    <w:rsid w:val="00EE74D6"/>
    <w:rsid w:val="00EE74FB"/>
    <w:rsid w:val="00EE7572"/>
    <w:rsid w:val="00EE757C"/>
    <w:rsid w:val="00EE778F"/>
    <w:rsid w:val="00EE7876"/>
    <w:rsid w:val="00EE78CD"/>
    <w:rsid w:val="00EE79A2"/>
    <w:rsid w:val="00EE7AC7"/>
    <w:rsid w:val="00EE7C2A"/>
    <w:rsid w:val="00EE7D4D"/>
    <w:rsid w:val="00EE7D9A"/>
    <w:rsid w:val="00EE7E8B"/>
    <w:rsid w:val="00EE7EE6"/>
    <w:rsid w:val="00EF009E"/>
    <w:rsid w:val="00EF0137"/>
    <w:rsid w:val="00EF017D"/>
    <w:rsid w:val="00EF034B"/>
    <w:rsid w:val="00EF03A9"/>
    <w:rsid w:val="00EF03EF"/>
    <w:rsid w:val="00EF040C"/>
    <w:rsid w:val="00EF060B"/>
    <w:rsid w:val="00EF065D"/>
    <w:rsid w:val="00EF06BF"/>
    <w:rsid w:val="00EF071D"/>
    <w:rsid w:val="00EF0994"/>
    <w:rsid w:val="00EF0AA6"/>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4D"/>
    <w:rsid w:val="00EF13B1"/>
    <w:rsid w:val="00EF1417"/>
    <w:rsid w:val="00EF141C"/>
    <w:rsid w:val="00EF14C8"/>
    <w:rsid w:val="00EF1592"/>
    <w:rsid w:val="00EF16ED"/>
    <w:rsid w:val="00EF19C4"/>
    <w:rsid w:val="00EF1A32"/>
    <w:rsid w:val="00EF1A38"/>
    <w:rsid w:val="00EF1B27"/>
    <w:rsid w:val="00EF1B44"/>
    <w:rsid w:val="00EF1BBE"/>
    <w:rsid w:val="00EF1CBA"/>
    <w:rsid w:val="00EF1D9C"/>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B0"/>
    <w:rsid w:val="00EF30C7"/>
    <w:rsid w:val="00EF31AA"/>
    <w:rsid w:val="00EF329E"/>
    <w:rsid w:val="00EF32A4"/>
    <w:rsid w:val="00EF32AE"/>
    <w:rsid w:val="00EF32EC"/>
    <w:rsid w:val="00EF3303"/>
    <w:rsid w:val="00EF33F6"/>
    <w:rsid w:val="00EF3402"/>
    <w:rsid w:val="00EF35B5"/>
    <w:rsid w:val="00EF3663"/>
    <w:rsid w:val="00EF376A"/>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0FE"/>
    <w:rsid w:val="00EF4264"/>
    <w:rsid w:val="00EF445F"/>
    <w:rsid w:val="00EF46C1"/>
    <w:rsid w:val="00EF47D6"/>
    <w:rsid w:val="00EF49DD"/>
    <w:rsid w:val="00EF49EE"/>
    <w:rsid w:val="00EF4AE5"/>
    <w:rsid w:val="00EF4B59"/>
    <w:rsid w:val="00EF4B84"/>
    <w:rsid w:val="00EF4C5A"/>
    <w:rsid w:val="00EF4C79"/>
    <w:rsid w:val="00EF4CDF"/>
    <w:rsid w:val="00EF4D08"/>
    <w:rsid w:val="00EF4E0C"/>
    <w:rsid w:val="00EF4E71"/>
    <w:rsid w:val="00EF4ED7"/>
    <w:rsid w:val="00EF4FDA"/>
    <w:rsid w:val="00EF5071"/>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DB6"/>
    <w:rsid w:val="00EF5E96"/>
    <w:rsid w:val="00EF5EA6"/>
    <w:rsid w:val="00EF5EF7"/>
    <w:rsid w:val="00EF600B"/>
    <w:rsid w:val="00EF62D9"/>
    <w:rsid w:val="00EF63C8"/>
    <w:rsid w:val="00EF6468"/>
    <w:rsid w:val="00EF64D0"/>
    <w:rsid w:val="00EF6555"/>
    <w:rsid w:val="00EF6616"/>
    <w:rsid w:val="00EF666C"/>
    <w:rsid w:val="00EF66E9"/>
    <w:rsid w:val="00EF6945"/>
    <w:rsid w:val="00EF6A0A"/>
    <w:rsid w:val="00EF6B3F"/>
    <w:rsid w:val="00EF6BAC"/>
    <w:rsid w:val="00EF6C39"/>
    <w:rsid w:val="00EF7088"/>
    <w:rsid w:val="00EF7126"/>
    <w:rsid w:val="00EF730F"/>
    <w:rsid w:val="00EF73D2"/>
    <w:rsid w:val="00EF73DF"/>
    <w:rsid w:val="00EF73F2"/>
    <w:rsid w:val="00EF754A"/>
    <w:rsid w:val="00EF75CB"/>
    <w:rsid w:val="00EF7756"/>
    <w:rsid w:val="00EF7766"/>
    <w:rsid w:val="00EF777B"/>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D68"/>
    <w:rsid w:val="00F00E89"/>
    <w:rsid w:val="00F00EAA"/>
    <w:rsid w:val="00F00EAD"/>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7F5"/>
    <w:rsid w:val="00F028AD"/>
    <w:rsid w:val="00F02A78"/>
    <w:rsid w:val="00F02C52"/>
    <w:rsid w:val="00F02E76"/>
    <w:rsid w:val="00F02E85"/>
    <w:rsid w:val="00F03171"/>
    <w:rsid w:val="00F032D7"/>
    <w:rsid w:val="00F03310"/>
    <w:rsid w:val="00F033D9"/>
    <w:rsid w:val="00F0340B"/>
    <w:rsid w:val="00F03429"/>
    <w:rsid w:val="00F0360D"/>
    <w:rsid w:val="00F0362D"/>
    <w:rsid w:val="00F036A0"/>
    <w:rsid w:val="00F038D0"/>
    <w:rsid w:val="00F03A66"/>
    <w:rsid w:val="00F03AC4"/>
    <w:rsid w:val="00F03BD7"/>
    <w:rsid w:val="00F03CC3"/>
    <w:rsid w:val="00F03CE3"/>
    <w:rsid w:val="00F03D1D"/>
    <w:rsid w:val="00F03DD9"/>
    <w:rsid w:val="00F03DE4"/>
    <w:rsid w:val="00F03E93"/>
    <w:rsid w:val="00F03F22"/>
    <w:rsid w:val="00F040CC"/>
    <w:rsid w:val="00F040CE"/>
    <w:rsid w:val="00F0422A"/>
    <w:rsid w:val="00F042DB"/>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006"/>
    <w:rsid w:val="00F05140"/>
    <w:rsid w:val="00F05179"/>
    <w:rsid w:val="00F05518"/>
    <w:rsid w:val="00F05562"/>
    <w:rsid w:val="00F056AF"/>
    <w:rsid w:val="00F058B4"/>
    <w:rsid w:val="00F05965"/>
    <w:rsid w:val="00F059E1"/>
    <w:rsid w:val="00F05C43"/>
    <w:rsid w:val="00F05F55"/>
    <w:rsid w:val="00F05F7B"/>
    <w:rsid w:val="00F05F7E"/>
    <w:rsid w:val="00F05FF6"/>
    <w:rsid w:val="00F060D9"/>
    <w:rsid w:val="00F06331"/>
    <w:rsid w:val="00F0644B"/>
    <w:rsid w:val="00F064A0"/>
    <w:rsid w:val="00F06508"/>
    <w:rsid w:val="00F0650E"/>
    <w:rsid w:val="00F0663E"/>
    <w:rsid w:val="00F06657"/>
    <w:rsid w:val="00F066C8"/>
    <w:rsid w:val="00F0675A"/>
    <w:rsid w:val="00F06A98"/>
    <w:rsid w:val="00F06B4B"/>
    <w:rsid w:val="00F06BBD"/>
    <w:rsid w:val="00F06DDB"/>
    <w:rsid w:val="00F06F0F"/>
    <w:rsid w:val="00F06F62"/>
    <w:rsid w:val="00F06F95"/>
    <w:rsid w:val="00F070BD"/>
    <w:rsid w:val="00F071A7"/>
    <w:rsid w:val="00F07228"/>
    <w:rsid w:val="00F07276"/>
    <w:rsid w:val="00F074A9"/>
    <w:rsid w:val="00F0756C"/>
    <w:rsid w:val="00F076BE"/>
    <w:rsid w:val="00F077D6"/>
    <w:rsid w:val="00F07989"/>
    <w:rsid w:val="00F079FD"/>
    <w:rsid w:val="00F07A3A"/>
    <w:rsid w:val="00F07B19"/>
    <w:rsid w:val="00F07B41"/>
    <w:rsid w:val="00F07D8C"/>
    <w:rsid w:val="00F07E69"/>
    <w:rsid w:val="00F07E6F"/>
    <w:rsid w:val="00F07EA4"/>
    <w:rsid w:val="00F07F1B"/>
    <w:rsid w:val="00F07F3A"/>
    <w:rsid w:val="00F07F45"/>
    <w:rsid w:val="00F1007E"/>
    <w:rsid w:val="00F101F5"/>
    <w:rsid w:val="00F10298"/>
    <w:rsid w:val="00F10299"/>
    <w:rsid w:val="00F103AD"/>
    <w:rsid w:val="00F10471"/>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611"/>
    <w:rsid w:val="00F117E7"/>
    <w:rsid w:val="00F11805"/>
    <w:rsid w:val="00F1183D"/>
    <w:rsid w:val="00F119F8"/>
    <w:rsid w:val="00F11A89"/>
    <w:rsid w:val="00F11AA1"/>
    <w:rsid w:val="00F11BC9"/>
    <w:rsid w:val="00F11E4A"/>
    <w:rsid w:val="00F11F3B"/>
    <w:rsid w:val="00F11F56"/>
    <w:rsid w:val="00F1217A"/>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9B"/>
    <w:rsid w:val="00F12FCE"/>
    <w:rsid w:val="00F1301D"/>
    <w:rsid w:val="00F13041"/>
    <w:rsid w:val="00F13148"/>
    <w:rsid w:val="00F1316F"/>
    <w:rsid w:val="00F1332A"/>
    <w:rsid w:val="00F1338C"/>
    <w:rsid w:val="00F134AC"/>
    <w:rsid w:val="00F13665"/>
    <w:rsid w:val="00F1369C"/>
    <w:rsid w:val="00F13720"/>
    <w:rsid w:val="00F137BE"/>
    <w:rsid w:val="00F13B47"/>
    <w:rsid w:val="00F13DB0"/>
    <w:rsid w:val="00F13E4D"/>
    <w:rsid w:val="00F13E75"/>
    <w:rsid w:val="00F13EBC"/>
    <w:rsid w:val="00F13EF5"/>
    <w:rsid w:val="00F140E4"/>
    <w:rsid w:val="00F1423E"/>
    <w:rsid w:val="00F1426F"/>
    <w:rsid w:val="00F142D3"/>
    <w:rsid w:val="00F143E4"/>
    <w:rsid w:val="00F1440A"/>
    <w:rsid w:val="00F14432"/>
    <w:rsid w:val="00F14474"/>
    <w:rsid w:val="00F14771"/>
    <w:rsid w:val="00F1482A"/>
    <w:rsid w:val="00F14899"/>
    <w:rsid w:val="00F14934"/>
    <w:rsid w:val="00F14A22"/>
    <w:rsid w:val="00F14B57"/>
    <w:rsid w:val="00F14B93"/>
    <w:rsid w:val="00F14BC5"/>
    <w:rsid w:val="00F14CE0"/>
    <w:rsid w:val="00F14CE1"/>
    <w:rsid w:val="00F14D5A"/>
    <w:rsid w:val="00F14E79"/>
    <w:rsid w:val="00F14F49"/>
    <w:rsid w:val="00F15109"/>
    <w:rsid w:val="00F1512A"/>
    <w:rsid w:val="00F15239"/>
    <w:rsid w:val="00F1534C"/>
    <w:rsid w:val="00F154FA"/>
    <w:rsid w:val="00F1557A"/>
    <w:rsid w:val="00F1557B"/>
    <w:rsid w:val="00F15636"/>
    <w:rsid w:val="00F15BAF"/>
    <w:rsid w:val="00F15E22"/>
    <w:rsid w:val="00F16006"/>
    <w:rsid w:val="00F16046"/>
    <w:rsid w:val="00F1616C"/>
    <w:rsid w:val="00F161C6"/>
    <w:rsid w:val="00F1620A"/>
    <w:rsid w:val="00F1627F"/>
    <w:rsid w:val="00F1635E"/>
    <w:rsid w:val="00F16433"/>
    <w:rsid w:val="00F164B7"/>
    <w:rsid w:val="00F16586"/>
    <w:rsid w:val="00F166DA"/>
    <w:rsid w:val="00F16754"/>
    <w:rsid w:val="00F1677F"/>
    <w:rsid w:val="00F167EC"/>
    <w:rsid w:val="00F1692D"/>
    <w:rsid w:val="00F16971"/>
    <w:rsid w:val="00F16BC8"/>
    <w:rsid w:val="00F16E08"/>
    <w:rsid w:val="00F16FDA"/>
    <w:rsid w:val="00F17005"/>
    <w:rsid w:val="00F17133"/>
    <w:rsid w:val="00F17168"/>
    <w:rsid w:val="00F1717F"/>
    <w:rsid w:val="00F1724E"/>
    <w:rsid w:val="00F172F8"/>
    <w:rsid w:val="00F17318"/>
    <w:rsid w:val="00F17320"/>
    <w:rsid w:val="00F17370"/>
    <w:rsid w:val="00F1760E"/>
    <w:rsid w:val="00F178AF"/>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0F47"/>
    <w:rsid w:val="00F2102F"/>
    <w:rsid w:val="00F21130"/>
    <w:rsid w:val="00F2122B"/>
    <w:rsid w:val="00F21290"/>
    <w:rsid w:val="00F2133C"/>
    <w:rsid w:val="00F213C2"/>
    <w:rsid w:val="00F213DB"/>
    <w:rsid w:val="00F21532"/>
    <w:rsid w:val="00F21549"/>
    <w:rsid w:val="00F216B7"/>
    <w:rsid w:val="00F21752"/>
    <w:rsid w:val="00F217DF"/>
    <w:rsid w:val="00F218E4"/>
    <w:rsid w:val="00F21A36"/>
    <w:rsid w:val="00F21AEB"/>
    <w:rsid w:val="00F21AF3"/>
    <w:rsid w:val="00F21DA3"/>
    <w:rsid w:val="00F21DE5"/>
    <w:rsid w:val="00F21DFF"/>
    <w:rsid w:val="00F21F6B"/>
    <w:rsid w:val="00F220CB"/>
    <w:rsid w:val="00F22262"/>
    <w:rsid w:val="00F222A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49E"/>
    <w:rsid w:val="00F23536"/>
    <w:rsid w:val="00F23632"/>
    <w:rsid w:val="00F23777"/>
    <w:rsid w:val="00F2379B"/>
    <w:rsid w:val="00F237E0"/>
    <w:rsid w:val="00F2394F"/>
    <w:rsid w:val="00F23B6D"/>
    <w:rsid w:val="00F23C92"/>
    <w:rsid w:val="00F23D6F"/>
    <w:rsid w:val="00F23DAE"/>
    <w:rsid w:val="00F23F0B"/>
    <w:rsid w:val="00F23F57"/>
    <w:rsid w:val="00F23FB8"/>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4EFA"/>
    <w:rsid w:val="00F2515B"/>
    <w:rsid w:val="00F251EF"/>
    <w:rsid w:val="00F25287"/>
    <w:rsid w:val="00F252CD"/>
    <w:rsid w:val="00F2568D"/>
    <w:rsid w:val="00F25719"/>
    <w:rsid w:val="00F25854"/>
    <w:rsid w:val="00F2587B"/>
    <w:rsid w:val="00F258F9"/>
    <w:rsid w:val="00F25AF2"/>
    <w:rsid w:val="00F25BA7"/>
    <w:rsid w:val="00F25DCD"/>
    <w:rsid w:val="00F25E4C"/>
    <w:rsid w:val="00F25F01"/>
    <w:rsid w:val="00F25FA0"/>
    <w:rsid w:val="00F2607D"/>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889"/>
    <w:rsid w:val="00F27A77"/>
    <w:rsid w:val="00F27B4F"/>
    <w:rsid w:val="00F27CF8"/>
    <w:rsid w:val="00F27DBF"/>
    <w:rsid w:val="00F27E62"/>
    <w:rsid w:val="00F27E97"/>
    <w:rsid w:val="00F3004B"/>
    <w:rsid w:val="00F30530"/>
    <w:rsid w:val="00F3065B"/>
    <w:rsid w:val="00F30731"/>
    <w:rsid w:val="00F30877"/>
    <w:rsid w:val="00F30890"/>
    <w:rsid w:val="00F308E1"/>
    <w:rsid w:val="00F30983"/>
    <w:rsid w:val="00F3098B"/>
    <w:rsid w:val="00F309CC"/>
    <w:rsid w:val="00F30A04"/>
    <w:rsid w:val="00F30A8E"/>
    <w:rsid w:val="00F30B88"/>
    <w:rsid w:val="00F30BC5"/>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8E8"/>
    <w:rsid w:val="00F3193B"/>
    <w:rsid w:val="00F31AEB"/>
    <w:rsid w:val="00F31B14"/>
    <w:rsid w:val="00F31BC3"/>
    <w:rsid w:val="00F31BE3"/>
    <w:rsid w:val="00F31C02"/>
    <w:rsid w:val="00F31CAB"/>
    <w:rsid w:val="00F31CB7"/>
    <w:rsid w:val="00F31E10"/>
    <w:rsid w:val="00F31EDC"/>
    <w:rsid w:val="00F31F0D"/>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88A"/>
    <w:rsid w:val="00F3290C"/>
    <w:rsid w:val="00F3293B"/>
    <w:rsid w:val="00F32A52"/>
    <w:rsid w:val="00F32A80"/>
    <w:rsid w:val="00F32ABC"/>
    <w:rsid w:val="00F32C1B"/>
    <w:rsid w:val="00F32C27"/>
    <w:rsid w:val="00F32CB9"/>
    <w:rsid w:val="00F32D2F"/>
    <w:rsid w:val="00F32D82"/>
    <w:rsid w:val="00F32DE8"/>
    <w:rsid w:val="00F32E36"/>
    <w:rsid w:val="00F32E54"/>
    <w:rsid w:val="00F32FD2"/>
    <w:rsid w:val="00F3339F"/>
    <w:rsid w:val="00F33425"/>
    <w:rsid w:val="00F335A1"/>
    <w:rsid w:val="00F3368F"/>
    <w:rsid w:val="00F33779"/>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2D4"/>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9C"/>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7DC"/>
    <w:rsid w:val="00F36854"/>
    <w:rsid w:val="00F368CE"/>
    <w:rsid w:val="00F36954"/>
    <w:rsid w:val="00F36A03"/>
    <w:rsid w:val="00F36C58"/>
    <w:rsid w:val="00F36CA0"/>
    <w:rsid w:val="00F36CF2"/>
    <w:rsid w:val="00F36D0E"/>
    <w:rsid w:val="00F36D7C"/>
    <w:rsid w:val="00F36EE1"/>
    <w:rsid w:val="00F36F1C"/>
    <w:rsid w:val="00F37043"/>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6D"/>
    <w:rsid w:val="00F37EEA"/>
    <w:rsid w:val="00F37F42"/>
    <w:rsid w:val="00F37F6C"/>
    <w:rsid w:val="00F37F80"/>
    <w:rsid w:val="00F37FC7"/>
    <w:rsid w:val="00F40095"/>
    <w:rsid w:val="00F400B6"/>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DAB"/>
    <w:rsid w:val="00F40E1D"/>
    <w:rsid w:val="00F40ED8"/>
    <w:rsid w:val="00F40F05"/>
    <w:rsid w:val="00F4102C"/>
    <w:rsid w:val="00F41151"/>
    <w:rsid w:val="00F4118F"/>
    <w:rsid w:val="00F41273"/>
    <w:rsid w:val="00F41329"/>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188"/>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FC2"/>
    <w:rsid w:val="00F43FDB"/>
    <w:rsid w:val="00F43FF2"/>
    <w:rsid w:val="00F4405F"/>
    <w:rsid w:val="00F4418F"/>
    <w:rsid w:val="00F441DE"/>
    <w:rsid w:val="00F44273"/>
    <w:rsid w:val="00F4428E"/>
    <w:rsid w:val="00F44296"/>
    <w:rsid w:val="00F44299"/>
    <w:rsid w:val="00F443AE"/>
    <w:rsid w:val="00F443BD"/>
    <w:rsid w:val="00F44420"/>
    <w:rsid w:val="00F4444F"/>
    <w:rsid w:val="00F444A6"/>
    <w:rsid w:val="00F44546"/>
    <w:rsid w:val="00F44585"/>
    <w:rsid w:val="00F445E4"/>
    <w:rsid w:val="00F44778"/>
    <w:rsid w:val="00F447BA"/>
    <w:rsid w:val="00F44855"/>
    <w:rsid w:val="00F44893"/>
    <w:rsid w:val="00F4493E"/>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74"/>
    <w:rsid w:val="00F457BF"/>
    <w:rsid w:val="00F4596C"/>
    <w:rsid w:val="00F45A27"/>
    <w:rsid w:val="00F45ADA"/>
    <w:rsid w:val="00F45B7E"/>
    <w:rsid w:val="00F45B7F"/>
    <w:rsid w:val="00F45C8C"/>
    <w:rsid w:val="00F45F31"/>
    <w:rsid w:val="00F46146"/>
    <w:rsid w:val="00F46163"/>
    <w:rsid w:val="00F46261"/>
    <w:rsid w:val="00F46295"/>
    <w:rsid w:val="00F46319"/>
    <w:rsid w:val="00F463A2"/>
    <w:rsid w:val="00F464D5"/>
    <w:rsid w:val="00F46557"/>
    <w:rsid w:val="00F4660A"/>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BC3"/>
    <w:rsid w:val="00F47C42"/>
    <w:rsid w:val="00F47C67"/>
    <w:rsid w:val="00F47C77"/>
    <w:rsid w:val="00F47D85"/>
    <w:rsid w:val="00F50025"/>
    <w:rsid w:val="00F50141"/>
    <w:rsid w:val="00F50286"/>
    <w:rsid w:val="00F50389"/>
    <w:rsid w:val="00F50463"/>
    <w:rsid w:val="00F504BC"/>
    <w:rsid w:val="00F50562"/>
    <w:rsid w:val="00F505AB"/>
    <w:rsid w:val="00F505F2"/>
    <w:rsid w:val="00F50670"/>
    <w:rsid w:val="00F506A9"/>
    <w:rsid w:val="00F50829"/>
    <w:rsid w:val="00F508A6"/>
    <w:rsid w:val="00F508FF"/>
    <w:rsid w:val="00F50951"/>
    <w:rsid w:val="00F5097D"/>
    <w:rsid w:val="00F509A3"/>
    <w:rsid w:val="00F509A7"/>
    <w:rsid w:val="00F50A67"/>
    <w:rsid w:val="00F50AEA"/>
    <w:rsid w:val="00F50C67"/>
    <w:rsid w:val="00F50D9E"/>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0"/>
    <w:rsid w:val="00F527BF"/>
    <w:rsid w:val="00F5282C"/>
    <w:rsid w:val="00F5290F"/>
    <w:rsid w:val="00F52A28"/>
    <w:rsid w:val="00F52A75"/>
    <w:rsid w:val="00F52B98"/>
    <w:rsid w:val="00F52D43"/>
    <w:rsid w:val="00F52D4A"/>
    <w:rsid w:val="00F52D57"/>
    <w:rsid w:val="00F52DEA"/>
    <w:rsid w:val="00F52EA4"/>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3ED5"/>
    <w:rsid w:val="00F5444A"/>
    <w:rsid w:val="00F54462"/>
    <w:rsid w:val="00F544CF"/>
    <w:rsid w:val="00F54529"/>
    <w:rsid w:val="00F545A7"/>
    <w:rsid w:val="00F54652"/>
    <w:rsid w:val="00F546B2"/>
    <w:rsid w:val="00F546E7"/>
    <w:rsid w:val="00F547F2"/>
    <w:rsid w:val="00F54981"/>
    <w:rsid w:val="00F54A2F"/>
    <w:rsid w:val="00F54A3D"/>
    <w:rsid w:val="00F54AD7"/>
    <w:rsid w:val="00F54B10"/>
    <w:rsid w:val="00F54BBC"/>
    <w:rsid w:val="00F54C4F"/>
    <w:rsid w:val="00F54D4A"/>
    <w:rsid w:val="00F54DCC"/>
    <w:rsid w:val="00F54E20"/>
    <w:rsid w:val="00F54F0A"/>
    <w:rsid w:val="00F54F0C"/>
    <w:rsid w:val="00F54F43"/>
    <w:rsid w:val="00F54F4F"/>
    <w:rsid w:val="00F54F5A"/>
    <w:rsid w:val="00F54FA3"/>
    <w:rsid w:val="00F55006"/>
    <w:rsid w:val="00F55023"/>
    <w:rsid w:val="00F55181"/>
    <w:rsid w:val="00F55184"/>
    <w:rsid w:val="00F55261"/>
    <w:rsid w:val="00F5527B"/>
    <w:rsid w:val="00F55367"/>
    <w:rsid w:val="00F554C2"/>
    <w:rsid w:val="00F555C1"/>
    <w:rsid w:val="00F555EF"/>
    <w:rsid w:val="00F5578C"/>
    <w:rsid w:val="00F55817"/>
    <w:rsid w:val="00F55860"/>
    <w:rsid w:val="00F55861"/>
    <w:rsid w:val="00F55897"/>
    <w:rsid w:val="00F5595A"/>
    <w:rsid w:val="00F559A6"/>
    <w:rsid w:val="00F55AE3"/>
    <w:rsid w:val="00F55C0A"/>
    <w:rsid w:val="00F55C8E"/>
    <w:rsid w:val="00F55CF2"/>
    <w:rsid w:val="00F55D94"/>
    <w:rsid w:val="00F55DCB"/>
    <w:rsid w:val="00F55DE9"/>
    <w:rsid w:val="00F55F50"/>
    <w:rsid w:val="00F55F5C"/>
    <w:rsid w:val="00F56005"/>
    <w:rsid w:val="00F5603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8D"/>
    <w:rsid w:val="00F56696"/>
    <w:rsid w:val="00F5672D"/>
    <w:rsid w:val="00F5690D"/>
    <w:rsid w:val="00F56A05"/>
    <w:rsid w:val="00F56C4A"/>
    <w:rsid w:val="00F56D1D"/>
    <w:rsid w:val="00F56D22"/>
    <w:rsid w:val="00F56D54"/>
    <w:rsid w:val="00F56D55"/>
    <w:rsid w:val="00F56DA0"/>
    <w:rsid w:val="00F56E92"/>
    <w:rsid w:val="00F56EEA"/>
    <w:rsid w:val="00F56F0C"/>
    <w:rsid w:val="00F57189"/>
    <w:rsid w:val="00F57207"/>
    <w:rsid w:val="00F573C0"/>
    <w:rsid w:val="00F573E0"/>
    <w:rsid w:val="00F575A9"/>
    <w:rsid w:val="00F57678"/>
    <w:rsid w:val="00F5769A"/>
    <w:rsid w:val="00F578B5"/>
    <w:rsid w:val="00F578C9"/>
    <w:rsid w:val="00F579CE"/>
    <w:rsid w:val="00F57AE4"/>
    <w:rsid w:val="00F57AF5"/>
    <w:rsid w:val="00F57B3F"/>
    <w:rsid w:val="00F57D5F"/>
    <w:rsid w:val="00F57F0C"/>
    <w:rsid w:val="00F57F7D"/>
    <w:rsid w:val="00F60054"/>
    <w:rsid w:val="00F60154"/>
    <w:rsid w:val="00F60161"/>
    <w:rsid w:val="00F60184"/>
    <w:rsid w:val="00F603BD"/>
    <w:rsid w:val="00F603DA"/>
    <w:rsid w:val="00F60506"/>
    <w:rsid w:val="00F6067F"/>
    <w:rsid w:val="00F6074F"/>
    <w:rsid w:val="00F607A8"/>
    <w:rsid w:val="00F607CD"/>
    <w:rsid w:val="00F60828"/>
    <w:rsid w:val="00F6097B"/>
    <w:rsid w:val="00F609AE"/>
    <w:rsid w:val="00F60AF1"/>
    <w:rsid w:val="00F60B48"/>
    <w:rsid w:val="00F60D4F"/>
    <w:rsid w:val="00F60DB5"/>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732"/>
    <w:rsid w:val="00F6174B"/>
    <w:rsid w:val="00F61780"/>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1C"/>
    <w:rsid w:val="00F6283E"/>
    <w:rsid w:val="00F628A5"/>
    <w:rsid w:val="00F629D8"/>
    <w:rsid w:val="00F62B10"/>
    <w:rsid w:val="00F62B55"/>
    <w:rsid w:val="00F62B5D"/>
    <w:rsid w:val="00F62B9B"/>
    <w:rsid w:val="00F62D23"/>
    <w:rsid w:val="00F62E2C"/>
    <w:rsid w:val="00F62E80"/>
    <w:rsid w:val="00F62EBC"/>
    <w:rsid w:val="00F62EC5"/>
    <w:rsid w:val="00F62F1C"/>
    <w:rsid w:val="00F62FA2"/>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16"/>
    <w:rsid w:val="00F64064"/>
    <w:rsid w:val="00F64082"/>
    <w:rsid w:val="00F64351"/>
    <w:rsid w:val="00F6439C"/>
    <w:rsid w:val="00F6450C"/>
    <w:rsid w:val="00F64522"/>
    <w:rsid w:val="00F64599"/>
    <w:rsid w:val="00F645D6"/>
    <w:rsid w:val="00F64711"/>
    <w:rsid w:val="00F647DD"/>
    <w:rsid w:val="00F64A48"/>
    <w:rsid w:val="00F64A9F"/>
    <w:rsid w:val="00F64BF5"/>
    <w:rsid w:val="00F64D5E"/>
    <w:rsid w:val="00F64E27"/>
    <w:rsid w:val="00F64E99"/>
    <w:rsid w:val="00F64F59"/>
    <w:rsid w:val="00F6502F"/>
    <w:rsid w:val="00F650C9"/>
    <w:rsid w:val="00F6517E"/>
    <w:rsid w:val="00F651AA"/>
    <w:rsid w:val="00F65229"/>
    <w:rsid w:val="00F65280"/>
    <w:rsid w:val="00F65382"/>
    <w:rsid w:val="00F653D2"/>
    <w:rsid w:val="00F65450"/>
    <w:rsid w:val="00F6547B"/>
    <w:rsid w:val="00F6547C"/>
    <w:rsid w:val="00F654A5"/>
    <w:rsid w:val="00F6581E"/>
    <w:rsid w:val="00F6588C"/>
    <w:rsid w:val="00F6597B"/>
    <w:rsid w:val="00F65A7D"/>
    <w:rsid w:val="00F65BBE"/>
    <w:rsid w:val="00F65C55"/>
    <w:rsid w:val="00F65E17"/>
    <w:rsid w:val="00F65E37"/>
    <w:rsid w:val="00F65EC8"/>
    <w:rsid w:val="00F65ED9"/>
    <w:rsid w:val="00F65EDF"/>
    <w:rsid w:val="00F65F6B"/>
    <w:rsid w:val="00F65FD4"/>
    <w:rsid w:val="00F65FE5"/>
    <w:rsid w:val="00F6604D"/>
    <w:rsid w:val="00F66051"/>
    <w:rsid w:val="00F66093"/>
    <w:rsid w:val="00F660B3"/>
    <w:rsid w:val="00F6613C"/>
    <w:rsid w:val="00F66230"/>
    <w:rsid w:val="00F66268"/>
    <w:rsid w:val="00F66296"/>
    <w:rsid w:val="00F662D9"/>
    <w:rsid w:val="00F662E0"/>
    <w:rsid w:val="00F6634F"/>
    <w:rsid w:val="00F664B6"/>
    <w:rsid w:val="00F66512"/>
    <w:rsid w:val="00F66516"/>
    <w:rsid w:val="00F66616"/>
    <w:rsid w:val="00F666A2"/>
    <w:rsid w:val="00F66739"/>
    <w:rsid w:val="00F66830"/>
    <w:rsid w:val="00F66913"/>
    <w:rsid w:val="00F66A02"/>
    <w:rsid w:val="00F66BA8"/>
    <w:rsid w:val="00F66C8E"/>
    <w:rsid w:val="00F66FA9"/>
    <w:rsid w:val="00F67076"/>
    <w:rsid w:val="00F670A1"/>
    <w:rsid w:val="00F670DB"/>
    <w:rsid w:val="00F6729A"/>
    <w:rsid w:val="00F673D1"/>
    <w:rsid w:val="00F6752B"/>
    <w:rsid w:val="00F67556"/>
    <w:rsid w:val="00F678AE"/>
    <w:rsid w:val="00F67990"/>
    <w:rsid w:val="00F679A2"/>
    <w:rsid w:val="00F67AA1"/>
    <w:rsid w:val="00F67BA8"/>
    <w:rsid w:val="00F67C40"/>
    <w:rsid w:val="00F67C6C"/>
    <w:rsid w:val="00F67F3F"/>
    <w:rsid w:val="00F7008A"/>
    <w:rsid w:val="00F700E8"/>
    <w:rsid w:val="00F70127"/>
    <w:rsid w:val="00F7012F"/>
    <w:rsid w:val="00F70134"/>
    <w:rsid w:val="00F7036D"/>
    <w:rsid w:val="00F703B1"/>
    <w:rsid w:val="00F703EE"/>
    <w:rsid w:val="00F70507"/>
    <w:rsid w:val="00F70631"/>
    <w:rsid w:val="00F70732"/>
    <w:rsid w:val="00F7081D"/>
    <w:rsid w:val="00F7087E"/>
    <w:rsid w:val="00F708F7"/>
    <w:rsid w:val="00F70938"/>
    <w:rsid w:val="00F709BE"/>
    <w:rsid w:val="00F70A03"/>
    <w:rsid w:val="00F70AC6"/>
    <w:rsid w:val="00F70AF3"/>
    <w:rsid w:val="00F70CEC"/>
    <w:rsid w:val="00F70E1C"/>
    <w:rsid w:val="00F70E26"/>
    <w:rsid w:val="00F70E69"/>
    <w:rsid w:val="00F7103F"/>
    <w:rsid w:val="00F7107F"/>
    <w:rsid w:val="00F711CA"/>
    <w:rsid w:val="00F7135F"/>
    <w:rsid w:val="00F71414"/>
    <w:rsid w:val="00F71503"/>
    <w:rsid w:val="00F71531"/>
    <w:rsid w:val="00F717D8"/>
    <w:rsid w:val="00F71885"/>
    <w:rsid w:val="00F7189D"/>
    <w:rsid w:val="00F718F3"/>
    <w:rsid w:val="00F7198E"/>
    <w:rsid w:val="00F719E0"/>
    <w:rsid w:val="00F71A48"/>
    <w:rsid w:val="00F71A8E"/>
    <w:rsid w:val="00F71AB4"/>
    <w:rsid w:val="00F71B9C"/>
    <w:rsid w:val="00F71C01"/>
    <w:rsid w:val="00F71CA9"/>
    <w:rsid w:val="00F71CB5"/>
    <w:rsid w:val="00F71DF3"/>
    <w:rsid w:val="00F720AC"/>
    <w:rsid w:val="00F7212F"/>
    <w:rsid w:val="00F721DB"/>
    <w:rsid w:val="00F7225D"/>
    <w:rsid w:val="00F72317"/>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18D"/>
    <w:rsid w:val="00F733CA"/>
    <w:rsid w:val="00F73404"/>
    <w:rsid w:val="00F73468"/>
    <w:rsid w:val="00F73589"/>
    <w:rsid w:val="00F7395E"/>
    <w:rsid w:val="00F73ACF"/>
    <w:rsid w:val="00F73B46"/>
    <w:rsid w:val="00F73B5E"/>
    <w:rsid w:val="00F73C17"/>
    <w:rsid w:val="00F73C6A"/>
    <w:rsid w:val="00F73C98"/>
    <w:rsid w:val="00F73CE9"/>
    <w:rsid w:val="00F73DF8"/>
    <w:rsid w:val="00F73F87"/>
    <w:rsid w:val="00F74046"/>
    <w:rsid w:val="00F740AC"/>
    <w:rsid w:val="00F74114"/>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742"/>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2C"/>
    <w:rsid w:val="00F7683A"/>
    <w:rsid w:val="00F76A0B"/>
    <w:rsid w:val="00F76AC0"/>
    <w:rsid w:val="00F76B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AB1"/>
    <w:rsid w:val="00F77BA2"/>
    <w:rsid w:val="00F77FF5"/>
    <w:rsid w:val="00F8003C"/>
    <w:rsid w:val="00F801D5"/>
    <w:rsid w:val="00F80216"/>
    <w:rsid w:val="00F8033F"/>
    <w:rsid w:val="00F80357"/>
    <w:rsid w:val="00F80559"/>
    <w:rsid w:val="00F805A3"/>
    <w:rsid w:val="00F805E1"/>
    <w:rsid w:val="00F80693"/>
    <w:rsid w:val="00F80D75"/>
    <w:rsid w:val="00F80D9E"/>
    <w:rsid w:val="00F80E85"/>
    <w:rsid w:val="00F80F25"/>
    <w:rsid w:val="00F80FF4"/>
    <w:rsid w:val="00F8102C"/>
    <w:rsid w:val="00F810C0"/>
    <w:rsid w:val="00F8110B"/>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1C46"/>
    <w:rsid w:val="00F82032"/>
    <w:rsid w:val="00F82100"/>
    <w:rsid w:val="00F82132"/>
    <w:rsid w:val="00F82285"/>
    <w:rsid w:val="00F82411"/>
    <w:rsid w:val="00F82551"/>
    <w:rsid w:val="00F82697"/>
    <w:rsid w:val="00F82779"/>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5E"/>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C03"/>
    <w:rsid w:val="00F84D5B"/>
    <w:rsid w:val="00F84EC8"/>
    <w:rsid w:val="00F84EEB"/>
    <w:rsid w:val="00F84F96"/>
    <w:rsid w:val="00F85270"/>
    <w:rsid w:val="00F8538D"/>
    <w:rsid w:val="00F85425"/>
    <w:rsid w:val="00F854F4"/>
    <w:rsid w:val="00F857AB"/>
    <w:rsid w:val="00F85810"/>
    <w:rsid w:val="00F8586F"/>
    <w:rsid w:val="00F85886"/>
    <w:rsid w:val="00F858B5"/>
    <w:rsid w:val="00F858CE"/>
    <w:rsid w:val="00F85ACD"/>
    <w:rsid w:val="00F85B2F"/>
    <w:rsid w:val="00F85B5E"/>
    <w:rsid w:val="00F85C19"/>
    <w:rsid w:val="00F85D23"/>
    <w:rsid w:val="00F85D75"/>
    <w:rsid w:val="00F85F0C"/>
    <w:rsid w:val="00F861B7"/>
    <w:rsid w:val="00F86326"/>
    <w:rsid w:val="00F863C0"/>
    <w:rsid w:val="00F86411"/>
    <w:rsid w:val="00F86425"/>
    <w:rsid w:val="00F864BF"/>
    <w:rsid w:val="00F864F3"/>
    <w:rsid w:val="00F8666D"/>
    <w:rsid w:val="00F8670A"/>
    <w:rsid w:val="00F8673E"/>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8E7"/>
    <w:rsid w:val="00F90A5B"/>
    <w:rsid w:val="00F90A6D"/>
    <w:rsid w:val="00F90A6F"/>
    <w:rsid w:val="00F90AF4"/>
    <w:rsid w:val="00F90C26"/>
    <w:rsid w:val="00F90C6B"/>
    <w:rsid w:val="00F90D71"/>
    <w:rsid w:val="00F90E01"/>
    <w:rsid w:val="00F91064"/>
    <w:rsid w:val="00F91178"/>
    <w:rsid w:val="00F911A0"/>
    <w:rsid w:val="00F91243"/>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83C"/>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05"/>
    <w:rsid w:val="00F93859"/>
    <w:rsid w:val="00F938C6"/>
    <w:rsid w:val="00F93997"/>
    <w:rsid w:val="00F939E5"/>
    <w:rsid w:val="00F93B55"/>
    <w:rsid w:val="00F93BC2"/>
    <w:rsid w:val="00F93BDD"/>
    <w:rsid w:val="00F93D84"/>
    <w:rsid w:val="00F93D8D"/>
    <w:rsid w:val="00F9404B"/>
    <w:rsid w:val="00F94171"/>
    <w:rsid w:val="00F9417F"/>
    <w:rsid w:val="00F94191"/>
    <w:rsid w:val="00F941BF"/>
    <w:rsid w:val="00F941FD"/>
    <w:rsid w:val="00F94290"/>
    <w:rsid w:val="00F94480"/>
    <w:rsid w:val="00F94552"/>
    <w:rsid w:val="00F9457E"/>
    <w:rsid w:val="00F9471F"/>
    <w:rsid w:val="00F94731"/>
    <w:rsid w:val="00F9475D"/>
    <w:rsid w:val="00F9480E"/>
    <w:rsid w:val="00F9484D"/>
    <w:rsid w:val="00F94991"/>
    <w:rsid w:val="00F949B9"/>
    <w:rsid w:val="00F94A6A"/>
    <w:rsid w:val="00F94A6D"/>
    <w:rsid w:val="00F94CB7"/>
    <w:rsid w:val="00F94D1B"/>
    <w:rsid w:val="00F94D38"/>
    <w:rsid w:val="00F94E4F"/>
    <w:rsid w:val="00F94EC7"/>
    <w:rsid w:val="00F95043"/>
    <w:rsid w:val="00F9517B"/>
    <w:rsid w:val="00F953F0"/>
    <w:rsid w:val="00F95439"/>
    <w:rsid w:val="00F95448"/>
    <w:rsid w:val="00F95449"/>
    <w:rsid w:val="00F9546D"/>
    <w:rsid w:val="00F95475"/>
    <w:rsid w:val="00F9554C"/>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10"/>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5F3"/>
    <w:rsid w:val="00F9774D"/>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37"/>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6F1"/>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77"/>
    <w:rsid w:val="00FA218A"/>
    <w:rsid w:val="00FA21AD"/>
    <w:rsid w:val="00FA21F7"/>
    <w:rsid w:val="00FA23D8"/>
    <w:rsid w:val="00FA2446"/>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DB"/>
    <w:rsid w:val="00FA2CF2"/>
    <w:rsid w:val="00FA2CFA"/>
    <w:rsid w:val="00FA2D40"/>
    <w:rsid w:val="00FA2DF3"/>
    <w:rsid w:val="00FA2EBE"/>
    <w:rsid w:val="00FA2EF2"/>
    <w:rsid w:val="00FA2F53"/>
    <w:rsid w:val="00FA3030"/>
    <w:rsid w:val="00FA3159"/>
    <w:rsid w:val="00FA322C"/>
    <w:rsid w:val="00FA3272"/>
    <w:rsid w:val="00FA32CA"/>
    <w:rsid w:val="00FA34B7"/>
    <w:rsid w:val="00FA35B4"/>
    <w:rsid w:val="00FA3701"/>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17F"/>
    <w:rsid w:val="00FA5357"/>
    <w:rsid w:val="00FA5659"/>
    <w:rsid w:val="00FA5693"/>
    <w:rsid w:val="00FA582F"/>
    <w:rsid w:val="00FA59BC"/>
    <w:rsid w:val="00FA5A8D"/>
    <w:rsid w:val="00FA5ADD"/>
    <w:rsid w:val="00FA5BDF"/>
    <w:rsid w:val="00FA5D73"/>
    <w:rsid w:val="00FA5EC7"/>
    <w:rsid w:val="00FA5F01"/>
    <w:rsid w:val="00FA5FBE"/>
    <w:rsid w:val="00FA616C"/>
    <w:rsid w:val="00FA6222"/>
    <w:rsid w:val="00FA64DB"/>
    <w:rsid w:val="00FA661A"/>
    <w:rsid w:val="00FA6771"/>
    <w:rsid w:val="00FA67EF"/>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DA4"/>
    <w:rsid w:val="00FA7E4E"/>
    <w:rsid w:val="00FA7EAC"/>
    <w:rsid w:val="00FA7F41"/>
    <w:rsid w:val="00FB0056"/>
    <w:rsid w:val="00FB0173"/>
    <w:rsid w:val="00FB0248"/>
    <w:rsid w:val="00FB02E5"/>
    <w:rsid w:val="00FB03CD"/>
    <w:rsid w:val="00FB0416"/>
    <w:rsid w:val="00FB043F"/>
    <w:rsid w:val="00FB0527"/>
    <w:rsid w:val="00FB06DE"/>
    <w:rsid w:val="00FB06F7"/>
    <w:rsid w:val="00FB0719"/>
    <w:rsid w:val="00FB07EA"/>
    <w:rsid w:val="00FB090D"/>
    <w:rsid w:val="00FB0CC5"/>
    <w:rsid w:val="00FB0CE6"/>
    <w:rsid w:val="00FB0D15"/>
    <w:rsid w:val="00FB0E4E"/>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944"/>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88"/>
    <w:rsid w:val="00FB34F6"/>
    <w:rsid w:val="00FB371A"/>
    <w:rsid w:val="00FB3905"/>
    <w:rsid w:val="00FB390A"/>
    <w:rsid w:val="00FB39B2"/>
    <w:rsid w:val="00FB39EE"/>
    <w:rsid w:val="00FB3A30"/>
    <w:rsid w:val="00FB3ADB"/>
    <w:rsid w:val="00FB3BC9"/>
    <w:rsid w:val="00FB3DAC"/>
    <w:rsid w:val="00FB3E5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79B"/>
    <w:rsid w:val="00FB48F0"/>
    <w:rsid w:val="00FB4949"/>
    <w:rsid w:val="00FB4A1B"/>
    <w:rsid w:val="00FB4A3C"/>
    <w:rsid w:val="00FB4AFE"/>
    <w:rsid w:val="00FB4B77"/>
    <w:rsid w:val="00FB4CC2"/>
    <w:rsid w:val="00FB4D6F"/>
    <w:rsid w:val="00FB4E2F"/>
    <w:rsid w:val="00FB5003"/>
    <w:rsid w:val="00FB50DD"/>
    <w:rsid w:val="00FB50F8"/>
    <w:rsid w:val="00FB5108"/>
    <w:rsid w:val="00FB52D2"/>
    <w:rsid w:val="00FB5383"/>
    <w:rsid w:val="00FB53F1"/>
    <w:rsid w:val="00FB5449"/>
    <w:rsid w:val="00FB5453"/>
    <w:rsid w:val="00FB5499"/>
    <w:rsid w:val="00FB5596"/>
    <w:rsid w:val="00FB5622"/>
    <w:rsid w:val="00FB5640"/>
    <w:rsid w:val="00FB5698"/>
    <w:rsid w:val="00FB5825"/>
    <w:rsid w:val="00FB58B1"/>
    <w:rsid w:val="00FB595A"/>
    <w:rsid w:val="00FB59CD"/>
    <w:rsid w:val="00FB5C0C"/>
    <w:rsid w:val="00FB5C12"/>
    <w:rsid w:val="00FB5C34"/>
    <w:rsid w:val="00FB5C57"/>
    <w:rsid w:val="00FB5C6E"/>
    <w:rsid w:val="00FB5D69"/>
    <w:rsid w:val="00FB5E05"/>
    <w:rsid w:val="00FB5EFB"/>
    <w:rsid w:val="00FB5F03"/>
    <w:rsid w:val="00FB5F3D"/>
    <w:rsid w:val="00FB5F7F"/>
    <w:rsid w:val="00FB61A0"/>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2CA"/>
    <w:rsid w:val="00FB7653"/>
    <w:rsid w:val="00FB76B6"/>
    <w:rsid w:val="00FB794E"/>
    <w:rsid w:val="00FB7A30"/>
    <w:rsid w:val="00FB7B00"/>
    <w:rsid w:val="00FB7B63"/>
    <w:rsid w:val="00FB7D39"/>
    <w:rsid w:val="00FB7ECA"/>
    <w:rsid w:val="00FB7FEE"/>
    <w:rsid w:val="00FC0027"/>
    <w:rsid w:val="00FC002E"/>
    <w:rsid w:val="00FC00BF"/>
    <w:rsid w:val="00FC0168"/>
    <w:rsid w:val="00FC016A"/>
    <w:rsid w:val="00FC0220"/>
    <w:rsid w:val="00FC0519"/>
    <w:rsid w:val="00FC059C"/>
    <w:rsid w:val="00FC0607"/>
    <w:rsid w:val="00FC079B"/>
    <w:rsid w:val="00FC0A4E"/>
    <w:rsid w:val="00FC0C92"/>
    <w:rsid w:val="00FC0E8B"/>
    <w:rsid w:val="00FC0F45"/>
    <w:rsid w:val="00FC101C"/>
    <w:rsid w:val="00FC10CE"/>
    <w:rsid w:val="00FC11A1"/>
    <w:rsid w:val="00FC12CF"/>
    <w:rsid w:val="00FC1316"/>
    <w:rsid w:val="00FC131E"/>
    <w:rsid w:val="00FC1394"/>
    <w:rsid w:val="00FC154C"/>
    <w:rsid w:val="00FC15D4"/>
    <w:rsid w:val="00FC178F"/>
    <w:rsid w:val="00FC17B2"/>
    <w:rsid w:val="00FC18B6"/>
    <w:rsid w:val="00FC1BCA"/>
    <w:rsid w:val="00FC1C1D"/>
    <w:rsid w:val="00FC1C30"/>
    <w:rsid w:val="00FC1C48"/>
    <w:rsid w:val="00FC1CD6"/>
    <w:rsid w:val="00FC1DE2"/>
    <w:rsid w:val="00FC1F4D"/>
    <w:rsid w:val="00FC2175"/>
    <w:rsid w:val="00FC22BD"/>
    <w:rsid w:val="00FC22CD"/>
    <w:rsid w:val="00FC2406"/>
    <w:rsid w:val="00FC242C"/>
    <w:rsid w:val="00FC24A8"/>
    <w:rsid w:val="00FC2531"/>
    <w:rsid w:val="00FC2580"/>
    <w:rsid w:val="00FC25BE"/>
    <w:rsid w:val="00FC2668"/>
    <w:rsid w:val="00FC26CB"/>
    <w:rsid w:val="00FC2846"/>
    <w:rsid w:val="00FC292A"/>
    <w:rsid w:val="00FC2A8F"/>
    <w:rsid w:val="00FC2AC1"/>
    <w:rsid w:val="00FC2D41"/>
    <w:rsid w:val="00FC2D54"/>
    <w:rsid w:val="00FC2D59"/>
    <w:rsid w:val="00FC2E29"/>
    <w:rsid w:val="00FC2E53"/>
    <w:rsid w:val="00FC2E9D"/>
    <w:rsid w:val="00FC2F04"/>
    <w:rsid w:val="00FC2F4A"/>
    <w:rsid w:val="00FC2F60"/>
    <w:rsid w:val="00FC2F6F"/>
    <w:rsid w:val="00FC3001"/>
    <w:rsid w:val="00FC30F2"/>
    <w:rsid w:val="00FC30FB"/>
    <w:rsid w:val="00FC31C5"/>
    <w:rsid w:val="00FC3223"/>
    <w:rsid w:val="00FC3286"/>
    <w:rsid w:val="00FC335C"/>
    <w:rsid w:val="00FC3362"/>
    <w:rsid w:val="00FC3565"/>
    <w:rsid w:val="00FC3574"/>
    <w:rsid w:val="00FC3820"/>
    <w:rsid w:val="00FC387D"/>
    <w:rsid w:val="00FC3912"/>
    <w:rsid w:val="00FC3ADA"/>
    <w:rsid w:val="00FC3AF7"/>
    <w:rsid w:val="00FC3BD6"/>
    <w:rsid w:val="00FC3BFD"/>
    <w:rsid w:val="00FC3DFE"/>
    <w:rsid w:val="00FC3E66"/>
    <w:rsid w:val="00FC3EBE"/>
    <w:rsid w:val="00FC3EEA"/>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3"/>
    <w:rsid w:val="00FC4F9B"/>
    <w:rsid w:val="00FC504D"/>
    <w:rsid w:val="00FC50A2"/>
    <w:rsid w:val="00FC5196"/>
    <w:rsid w:val="00FC5215"/>
    <w:rsid w:val="00FC5234"/>
    <w:rsid w:val="00FC528A"/>
    <w:rsid w:val="00FC5296"/>
    <w:rsid w:val="00FC52CA"/>
    <w:rsid w:val="00FC5355"/>
    <w:rsid w:val="00FC5397"/>
    <w:rsid w:val="00FC55BD"/>
    <w:rsid w:val="00FC5655"/>
    <w:rsid w:val="00FC5680"/>
    <w:rsid w:val="00FC5738"/>
    <w:rsid w:val="00FC58D5"/>
    <w:rsid w:val="00FC58DE"/>
    <w:rsid w:val="00FC58F8"/>
    <w:rsid w:val="00FC5976"/>
    <w:rsid w:val="00FC5A22"/>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128"/>
    <w:rsid w:val="00FC7266"/>
    <w:rsid w:val="00FC726C"/>
    <w:rsid w:val="00FC7657"/>
    <w:rsid w:val="00FC765D"/>
    <w:rsid w:val="00FC7676"/>
    <w:rsid w:val="00FC76F2"/>
    <w:rsid w:val="00FC76FB"/>
    <w:rsid w:val="00FC7820"/>
    <w:rsid w:val="00FC7850"/>
    <w:rsid w:val="00FC7A41"/>
    <w:rsid w:val="00FC7A43"/>
    <w:rsid w:val="00FC7A93"/>
    <w:rsid w:val="00FC7B01"/>
    <w:rsid w:val="00FC7C3F"/>
    <w:rsid w:val="00FC7DFE"/>
    <w:rsid w:val="00FC7FB0"/>
    <w:rsid w:val="00FD0027"/>
    <w:rsid w:val="00FD0157"/>
    <w:rsid w:val="00FD01AB"/>
    <w:rsid w:val="00FD021E"/>
    <w:rsid w:val="00FD024B"/>
    <w:rsid w:val="00FD0290"/>
    <w:rsid w:val="00FD03FE"/>
    <w:rsid w:val="00FD067A"/>
    <w:rsid w:val="00FD0708"/>
    <w:rsid w:val="00FD0752"/>
    <w:rsid w:val="00FD07B4"/>
    <w:rsid w:val="00FD07E7"/>
    <w:rsid w:val="00FD086C"/>
    <w:rsid w:val="00FD0BD0"/>
    <w:rsid w:val="00FD0CFC"/>
    <w:rsid w:val="00FD0D5A"/>
    <w:rsid w:val="00FD0D9B"/>
    <w:rsid w:val="00FD0DBC"/>
    <w:rsid w:val="00FD1012"/>
    <w:rsid w:val="00FD11EE"/>
    <w:rsid w:val="00FD122F"/>
    <w:rsid w:val="00FD13E1"/>
    <w:rsid w:val="00FD142B"/>
    <w:rsid w:val="00FD14AC"/>
    <w:rsid w:val="00FD15E4"/>
    <w:rsid w:val="00FD1657"/>
    <w:rsid w:val="00FD1763"/>
    <w:rsid w:val="00FD17BD"/>
    <w:rsid w:val="00FD183B"/>
    <w:rsid w:val="00FD195B"/>
    <w:rsid w:val="00FD1A2F"/>
    <w:rsid w:val="00FD1B18"/>
    <w:rsid w:val="00FD1CA2"/>
    <w:rsid w:val="00FD1CD0"/>
    <w:rsid w:val="00FD1D14"/>
    <w:rsid w:val="00FD1DB7"/>
    <w:rsid w:val="00FD1E3B"/>
    <w:rsid w:val="00FD1E7B"/>
    <w:rsid w:val="00FD1EFC"/>
    <w:rsid w:val="00FD1F2C"/>
    <w:rsid w:val="00FD1F53"/>
    <w:rsid w:val="00FD1F5F"/>
    <w:rsid w:val="00FD2012"/>
    <w:rsid w:val="00FD2190"/>
    <w:rsid w:val="00FD2225"/>
    <w:rsid w:val="00FD22E7"/>
    <w:rsid w:val="00FD2431"/>
    <w:rsid w:val="00FD2460"/>
    <w:rsid w:val="00FD2526"/>
    <w:rsid w:val="00FD252B"/>
    <w:rsid w:val="00FD27B2"/>
    <w:rsid w:val="00FD27D3"/>
    <w:rsid w:val="00FD28F1"/>
    <w:rsid w:val="00FD2933"/>
    <w:rsid w:val="00FD29E8"/>
    <w:rsid w:val="00FD2D20"/>
    <w:rsid w:val="00FD2D62"/>
    <w:rsid w:val="00FD2DBB"/>
    <w:rsid w:val="00FD2F58"/>
    <w:rsid w:val="00FD3094"/>
    <w:rsid w:val="00FD32EE"/>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65"/>
    <w:rsid w:val="00FD438E"/>
    <w:rsid w:val="00FD43BF"/>
    <w:rsid w:val="00FD4432"/>
    <w:rsid w:val="00FD4456"/>
    <w:rsid w:val="00FD44A3"/>
    <w:rsid w:val="00FD4677"/>
    <w:rsid w:val="00FD47B3"/>
    <w:rsid w:val="00FD4831"/>
    <w:rsid w:val="00FD4851"/>
    <w:rsid w:val="00FD4854"/>
    <w:rsid w:val="00FD4990"/>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10F"/>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6BB"/>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05"/>
    <w:rsid w:val="00FE09E7"/>
    <w:rsid w:val="00FE0A07"/>
    <w:rsid w:val="00FE0A08"/>
    <w:rsid w:val="00FE0A6C"/>
    <w:rsid w:val="00FE0C77"/>
    <w:rsid w:val="00FE0CC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7CB"/>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2F9"/>
    <w:rsid w:val="00FE231E"/>
    <w:rsid w:val="00FE25B1"/>
    <w:rsid w:val="00FE2607"/>
    <w:rsid w:val="00FE261E"/>
    <w:rsid w:val="00FE2681"/>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D1"/>
    <w:rsid w:val="00FE32FB"/>
    <w:rsid w:val="00FE3420"/>
    <w:rsid w:val="00FE342D"/>
    <w:rsid w:val="00FE3450"/>
    <w:rsid w:val="00FE347E"/>
    <w:rsid w:val="00FE3495"/>
    <w:rsid w:val="00FE34EF"/>
    <w:rsid w:val="00FE3517"/>
    <w:rsid w:val="00FE3585"/>
    <w:rsid w:val="00FE35CA"/>
    <w:rsid w:val="00FE364A"/>
    <w:rsid w:val="00FE37E5"/>
    <w:rsid w:val="00FE384D"/>
    <w:rsid w:val="00FE3890"/>
    <w:rsid w:val="00FE3ADB"/>
    <w:rsid w:val="00FE3B11"/>
    <w:rsid w:val="00FE3C06"/>
    <w:rsid w:val="00FE3CF8"/>
    <w:rsid w:val="00FE3D5D"/>
    <w:rsid w:val="00FE3E12"/>
    <w:rsid w:val="00FE4066"/>
    <w:rsid w:val="00FE4106"/>
    <w:rsid w:val="00FE4150"/>
    <w:rsid w:val="00FE4217"/>
    <w:rsid w:val="00FE428E"/>
    <w:rsid w:val="00FE42A4"/>
    <w:rsid w:val="00FE43BA"/>
    <w:rsid w:val="00FE43DF"/>
    <w:rsid w:val="00FE4743"/>
    <w:rsid w:val="00FE4990"/>
    <w:rsid w:val="00FE4AA2"/>
    <w:rsid w:val="00FE4D36"/>
    <w:rsid w:val="00FE4DB5"/>
    <w:rsid w:val="00FE4DD1"/>
    <w:rsid w:val="00FE4F53"/>
    <w:rsid w:val="00FE4F90"/>
    <w:rsid w:val="00FE524D"/>
    <w:rsid w:val="00FE5564"/>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82"/>
    <w:rsid w:val="00FE65CF"/>
    <w:rsid w:val="00FE6621"/>
    <w:rsid w:val="00FE662F"/>
    <w:rsid w:val="00FE670C"/>
    <w:rsid w:val="00FE6C95"/>
    <w:rsid w:val="00FE6CFB"/>
    <w:rsid w:val="00FE6F30"/>
    <w:rsid w:val="00FE6FAB"/>
    <w:rsid w:val="00FE6FCD"/>
    <w:rsid w:val="00FE7189"/>
    <w:rsid w:val="00FE71CD"/>
    <w:rsid w:val="00FE746B"/>
    <w:rsid w:val="00FE74CA"/>
    <w:rsid w:val="00FE763E"/>
    <w:rsid w:val="00FE7640"/>
    <w:rsid w:val="00FE79C4"/>
    <w:rsid w:val="00FE7A37"/>
    <w:rsid w:val="00FE7A4E"/>
    <w:rsid w:val="00FE7A70"/>
    <w:rsid w:val="00FE7AF7"/>
    <w:rsid w:val="00FE7CB9"/>
    <w:rsid w:val="00FE7CC1"/>
    <w:rsid w:val="00FF00DD"/>
    <w:rsid w:val="00FF0231"/>
    <w:rsid w:val="00FF02D8"/>
    <w:rsid w:val="00FF0453"/>
    <w:rsid w:val="00FF04FE"/>
    <w:rsid w:val="00FF0741"/>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2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5B"/>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00"/>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2A"/>
    <w:rsid w:val="00FF3B3E"/>
    <w:rsid w:val="00FF3B54"/>
    <w:rsid w:val="00FF3BC3"/>
    <w:rsid w:val="00FF3BF0"/>
    <w:rsid w:val="00FF3D5B"/>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1F5"/>
    <w:rsid w:val="00FF5206"/>
    <w:rsid w:val="00FF5225"/>
    <w:rsid w:val="00FF5316"/>
    <w:rsid w:val="00FF53AE"/>
    <w:rsid w:val="00FF53B4"/>
    <w:rsid w:val="00FF54DF"/>
    <w:rsid w:val="00FF54F3"/>
    <w:rsid w:val="00FF55BC"/>
    <w:rsid w:val="00FF55F5"/>
    <w:rsid w:val="00FF56FD"/>
    <w:rsid w:val="00FF575C"/>
    <w:rsid w:val="00FF5812"/>
    <w:rsid w:val="00FF5876"/>
    <w:rsid w:val="00FF5B7C"/>
    <w:rsid w:val="00FF5BC6"/>
    <w:rsid w:val="00FF5C47"/>
    <w:rsid w:val="00FF5C4C"/>
    <w:rsid w:val="00FF5CBE"/>
    <w:rsid w:val="00FF5CF6"/>
    <w:rsid w:val="00FF5D5A"/>
    <w:rsid w:val="00FF5D6B"/>
    <w:rsid w:val="00FF5EB6"/>
    <w:rsid w:val="00FF5F0E"/>
    <w:rsid w:val="00FF5F5B"/>
    <w:rsid w:val="00FF5FB5"/>
    <w:rsid w:val="00FF609C"/>
    <w:rsid w:val="00FF60EE"/>
    <w:rsid w:val="00FF6225"/>
    <w:rsid w:val="00FF62B2"/>
    <w:rsid w:val="00FF62F7"/>
    <w:rsid w:val="00FF6379"/>
    <w:rsid w:val="00FF6452"/>
    <w:rsid w:val="00FF6598"/>
    <w:rsid w:val="00FF662C"/>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50"/>
    <w:rsid w:val="00FF71D3"/>
    <w:rsid w:val="00FF720E"/>
    <w:rsid w:val="00FF73A0"/>
    <w:rsid w:val="00FF73E1"/>
    <w:rsid w:val="00FF7501"/>
    <w:rsid w:val="00FF7652"/>
    <w:rsid w:val="00FF7693"/>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5F75327D-D851-4203-AF8A-580DC7A5BD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4A2617"/>
    <w:pPr>
      <w:spacing w:line="280" w:lineRule="exact"/>
    </w:pPr>
    <w:rPr>
      <w:rFonts w:ascii="Verdana" w:hAnsi="Verdana"/>
      <w:sz w:val="18"/>
      <w:szCs w:val="24"/>
    </w:rPr>
  </w:style>
  <w:style w:type="paragraph" w:styleId="Kop1">
    <w:name w:val="heading 1"/>
    <w:basedOn w:val="Standaard"/>
    <w:next w:val="Standaard"/>
    <w:link w:val="Kop1Char"/>
    <w:qFormat/>
    <w:rsid w:val="00462DA4"/>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462DA4"/>
    <w:pPr>
      <w:keepNext/>
      <w:pageBreakBefore/>
      <w:numPr>
        <w:ilvl w:val="1"/>
        <w:numId w:val="1"/>
      </w:numPr>
      <w:spacing w:before="560" w:after="280"/>
      <w:outlineLvl w:val="1"/>
    </w:pPr>
    <w:rPr>
      <w:b/>
      <w:bCs/>
      <w:iCs/>
      <w:sz w:val="22"/>
      <w:szCs w:val="28"/>
    </w:rPr>
  </w:style>
  <w:style w:type="paragraph" w:styleId="Kop3">
    <w:name w:val="heading 3"/>
    <w:basedOn w:val="Standaard"/>
    <w:next w:val="Standaard"/>
    <w:link w:val="Kop3Char"/>
    <w:uiPriority w:val="9"/>
    <w:qFormat/>
    <w:rsid w:val="00462DA4"/>
    <w:pPr>
      <w:keepNext/>
      <w:numPr>
        <w:ilvl w:val="2"/>
        <w:numId w:val="1"/>
      </w:numPr>
      <w:spacing w:before="560" w:after="280"/>
      <w:outlineLvl w:val="2"/>
    </w:pPr>
    <w:rPr>
      <w:b/>
      <w:bCs/>
      <w:szCs w:val="26"/>
    </w:rPr>
  </w:style>
  <w:style w:type="paragraph" w:styleId="Kop4">
    <w:name w:val="heading 4"/>
    <w:basedOn w:val="Standaard"/>
    <w:next w:val="Standaard"/>
    <w:link w:val="Kop4Char"/>
    <w:qFormat/>
    <w:rsid w:val="00462DA4"/>
    <w:pPr>
      <w:keepNext/>
      <w:numPr>
        <w:ilvl w:val="3"/>
        <w:numId w:val="1"/>
      </w:numPr>
      <w:spacing w:before="280"/>
      <w:outlineLvl w:val="3"/>
    </w:pPr>
    <w:rPr>
      <w:b/>
      <w:bCs/>
      <w:szCs w:val="28"/>
    </w:rPr>
  </w:style>
  <w:style w:type="paragraph" w:styleId="Kop5">
    <w:name w:val="heading 5"/>
    <w:basedOn w:val="Standaard"/>
    <w:next w:val="Standaard"/>
    <w:link w:val="Kop5Char"/>
    <w:rsid w:val="00462DA4"/>
    <w:pPr>
      <w:keepNext/>
      <w:numPr>
        <w:ilvl w:val="4"/>
        <w:numId w:val="1"/>
      </w:numPr>
      <w:spacing w:before="280"/>
      <w:outlineLvl w:val="4"/>
    </w:pPr>
    <w:rPr>
      <w:bCs/>
      <w:i/>
      <w:iCs/>
      <w:szCs w:val="26"/>
    </w:rPr>
  </w:style>
  <w:style w:type="paragraph" w:styleId="Kop6">
    <w:name w:val="heading 6"/>
    <w:basedOn w:val="Standaard"/>
    <w:next w:val="Standaard"/>
    <w:link w:val="Kop6Char"/>
    <w:rsid w:val="00462DA4"/>
    <w:pPr>
      <w:keepNext/>
      <w:numPr>
        <w:ilvl w:val="5"/>
        <w:numId w:val="1"/>
      </w:numPr>
      <w:spacing w:before="280"/>
      <w:outlineLvl w:val="5"/>
    </w:pPr>
    <w:rPr>
      <w:bCs/>
      <w:i/>
      <w:szCs w:val="22"/>
    </w:rPr>
  </w:style>
  <w:style w:type="paragraph" w:styleId="Kop7">
    <w:name w:val="heading 7"/>
    <w:basedOn w:val="Standaard"/>
    <w:next w:val="Standaard"/>
    <w:link w:val="Kop7Char"/>
    <w:rsid w:val="00462DA4"/>
    <w:pPr>
      <w:keepNext/>
      <w:spacing w:before="280"/>
      <w:outlineLvl w:val="6"/>
    </w:pPr>
  </w:style>
  <w:style w:type="paragraph" w:styleId="Kop8">
    <w:name w:val="heading 8"/>
    <w:basedOn w:val="Standaard"/>
    <w:next w:val="Standaard"/>
    <w:link w:val="Kop8Char"/>
    <w:rsid w:val="00462DA4"/>
    <w:pPr>
      <w:keepNext/>
      <w:spacing w:before="280"/>
      <w:outlineLvl w:val="7"/>
    </w:pPr>
    <w:rPr>
      <w:iCs/>
    </w:rPr>
  </w:style>
  <w:style w:type="paragraph" w:styleId="Kop9">
    <w:name w:val="heading 9"/>
    <w:basedOn w:val="Standaard"/>
    <w:next w:val="Standaard"/>
    <w:link w:val="Kop9Char"/>
    <w:rsid w:val="00462DA4"/>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462DA4"/>
    <w:pPr>
      <w:keepNext/>
      <w:pageBreakBefore/>
      <w:spacing w:after="700"/>
      <w:contextualSpacing/>
      <w:outlineLvl w:val="0"/>
    </w:pPr>
    <w:rPr>
      <w:sz w:val="24"/>
    </w:rPr>
  </w:style>
  <w:style w:type="numbering" w:customStyle="1" w:styleId="Nummering">
    <w:name w:val="Nummering"/>
    <w:basedOn w:val="Geenlijst"/>
    <w:uiPriority w:val="99"/>
    <w:rsid w:val="00462DA4"/>
    <w:pPr>
      <w:numPr>
        <w:numId w:val="5"/>
      </w:numPr>
    </w:pPr>
  </w:style>
  <w:style w:type="paragraph" w:styleId="Inhopg1">
    <w:name w:val="toc 1"/>
    <w:basedOn w:val="Standaard"/>
    <w:next w:val="Standaard"/>
    <w:uiPriority w:val="39"/>
    <w:rsid w:val="00462DA4"/>
    <w:pPr>
      <w:keepNext/>
      <w:tabs>
        <w:tab w:val="right" w:leader="dot" w:pos="8505"/>
      </w:tabs>
      <w:spacing w:before="280"/>
      <w:ind w:hanging="1134"/>
    </w:pPr>
    <w:rPr>
      <w:b/>
    </w:rPr>
  </w:style>
  <w:style w:type="paragraph" w:styleId="Koptekst">
    <w:name w:val="header"/>
    <w:basedOn w:val="Standaard"/>
    <w:link w:val="KoptekstChar"/>
    <w:rsid w:val="00462DA4"/>
    <w:pPr>
      <w:spacing w:line="200" w:lineRule="exact"/>
    </w:pPr>
    <w:rPr>
      <w:rFonts w:cs="Verdana-Bold"/>
      <w:bCs/>
      <w:smallCaps/>
      <w:sz w:val="14"/>
      <w:szCs w:val="13"/>
    </w:rPr>
  </w:style>
  <w:style w:type="paragraph" w:styleId="Voettekst">
    <w:name w:val="footer"/>
    <w:basedOn w:val="Standaard"/>
    <w:link w:val="VoettekstChar"/>
    <w:rsid w:val="00462DA4"/>
    <w:pPr>
      <w:tabs>
        <w:tab w:val="center" w:pos="4536"/>
        <w:tab w:val="right" w:pos="9072"/>
      </w:tabs>
    </w:pPr>
  </w:style>
  <w:style w:type="paragraph" w:styleId="Titel">
    <w:name w:val="Title"/>
    <w:basedOn w:val="Standaard"/>
    <w:link w:val="TitelChar"/>
    <w:uiPriority w:val="10"/>
    <w:rsid w:val="00462DA4"/>
    <w:pPr>
      <w:spacing w:line="320" w:lineRule="atLeast"/>
    </w:pPr>
    <w:rPr>
      <w:rFonts w:cs="Arial"/>
      <w:b/>
      <w:bCs/>
      <w:kern w:val="28"/>
      <w:sz w:val="24"/>
      <w:szCs w:val="32"/>
    </w:rPr>
  </w:style>
  <w:style w:type="paragraph" w:styleId="Inhopg2">
    <w:name w:val="toc 2"/>
    <w:basedOn w:val="Standaard"/>
    <w:next w:val="Standaard"/>
    <w:uiPriority w:val="39"/>
    <w:rsid w:val="00462DA4"/>
    <w:pPr>
      <w:keepNext/>
      <w:tabs>
        <w:tab w:val="right" w:leader="dot" w:pos="8505"/>
      </w:tabs>
      <w:spacing w:before="280"/>
      <w:ind w:hanging="1134"/>
    </w:pPr>
    <w:rPr>
      <w:b/>
    </w:rPr>
  </w:style>
  <w:style w:type="paragraph" w:styleId="Inhopg3">
    <w:name w:val="toc 3"/>
    <w:basedOn w:val="Standaard"/>
    <w:next w:val="Standaard"/>
    <w:uiPriority w:val="39"/>
    <w:rsid w:val="00462DA4"/>
    <w:pPr>
      <w:tabs>
        <w:tab w:val="right" w:leader="dot" w:pos="8505"/>
      </w:tabs>
      <w:ind w:hanging="1134"/>
    </w:pPr>
  </w:style>
  <w:style w:type="table" w:customStyle="1" w:styleId="Tabel">
    <w:name w:val="Tabel"/>
    <w:basedOn w:val="Standaardtabel"/>
    <w:uiPriority w:val="99"/>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462DA4"/>
    <w:pPr>
      <w:tabs>
        <w:tab w:val="right" w:leader="dot" w:pos="8505"/>
      </w:tabs>
      <w:ind w:hanging="1134"/>
    </w:pPr>
  </w:style>
  <w:style w:type="paragraph" w:styleId="Inhopg5">
    <w:name w:val="toc 5"/>
    <w:basedOn w:val="Standaard"/>
    <w:next w:val="Standaard"/>
    <w:uiPriority w:val="39"/>
    <w:rsid w:val="00462DA4"/>
    <w:pPr>
      <w:tabs>
        <w:tab w:val="right" w:leader="dot" w:pos="8505"/>
      </w:tabs>
      <w:ind w:hanging="1134"/>
    </w:pPr>
  </w:style>
  <w:style w:type="paragraph" w:styleId="Voetnoottekst">
    <w:name w:val="footnote text"/>
    <w:basedOn w:val="Standaard"/>
    <w:link w:val="VoetnoottekstChar"/>
    <w:uiPriority w:val="99"/>
    <w:rsid w:val="00462DA4"/>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462DA4"/>
    <w:rPr>
      <w:szCs w:val="20"/>
    </w:rPr>
  </w:style>
  <w:style w:type="table" w:customStyle="1" w:styleId="Versiehistorie">
    <w:name w:val="Versiehistorie"/>
    <w:basedOn w:val="Standaardtabel"/>
    <w:uiPriority w:val="99"/>
    <w:rsid w:val="00462DA4"/>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462DA4"/>
    <w:rPr>
      <w:rFonts w:ascii="Verdana" w:hAnsi="Verdana"/>
      <w:sz w:val="18"/>
      <w:szCs w:val="24"/>
    </w:rPr>
  </w:style>
  <w:style w:type="table" w:styleId="Tabelraster">
    <w:name w:val="Table Grid"/>
    <w:basedOn w:val="Standaardtabel"/>
    <w:rsid w:val="00462D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462DA4"/>
    <w:pPr>
      <w:spacing w:line="240" w:lineRule="auto"/>
    </w:pPr>
    <w:rPr>
      <w:b/>
      <w:bCs/>
      <w:sz w:val="20"/>
      <w:szCs w:val="20"/>
    </w:rPr>
  </w:style>
  <w:style w:type="paragraph" w:customStyle="1" w:styleId="Colofon">
    <w:name w:val="Colofon"/>
    <w:basedOn w:val="Standaard"/>
    <w:rsid w:val="00462DA4"/>
    <w:pPr>
      <w:ind w:left="2268" w:hanging="2268"/>
    </w:pPr>
  </w:style>
  <w:style w:type="paragraph" w:customStyle="1" w:styleId="Kop2bijlage">
    <w:name w:val="Kop 2 bijlage"/>
    <w:basedOn w:val="Standaard"/>
    <w:next w:val="Standaard"/>
    <w:rsid w:val="00462DA4"/>
    <w:pPr>
      <w:keepNext/>
      <w:pageBreakBefore/>
      <w:numPr>
        <w:ilvl w:val="7"/>
        <w:numId w:val="1"/>
      </w:numPr>
      <w:spacing w:after="700"/>
      <w:outlineLvl w:val="1"/>
    </w:pPr>
    <w:rPr>
      <w:sz w:val="24"/>
    </w:rPr>
  </w:style>
  <w:style w:type="paragraph" w:customStyle="1" w:styleId="Kop3bijlage">
    <w:name w:val="Kop 3 bijlage"/>
    <w:basedOn w:val="Standaard"/>
    <w:next w:val="Standaard"/>
    <w:rsid w:val="00462DA4"/>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462DA4"/>
    <w:pPr>
      <w:numPr>
        <w:numId w:val="5"/>
      </w:numPr>
    </w:pPr>
  </w:style>
  <w:style w:type="paragraph" w:customStyle="1" w:styleId="Opsommingnummers2">
    <w:name w:val="Opsomming nummers 2"/>
    <w:basedOn w:val="Standaard"/>
    <w:qFormat/>
    <w:rsid w:val="00462DA4"/>
    <w:pPr>
      <w:numPr>
        <w:ilvl w:val="2"/>
        <w:numId w:val="5"/>
      </w:numPr>
    </w:pPr>
  </w:style>
  <w:style w:type="paragraph" w:customStyle="1" w:styleId="Opsommingnummers3">
    <w:name w:val="Opsomming nummers 3"/>
    <w:basedOn w:val="Standaard"/>
    <w:qFormat/>
    <w:rsid w:val="00462DA4"/>
    <w:pPr>
      <w:numPr>
        <w:ilvl w:val="4"/>
        <w:numId w:val="5"/>
      </w:numPr>
    </w:pPr>
  </w:style>
  <w:style w:type="paragraph" w:styleId="Inhopg6">
    <w:name w:val="toc 6"/>
    <w:basedOn w:val="Standaard"/>
    <w:next w:val="Standaard"/>
    <w:uiPriority w:val="39"/>
    <w:unhideWhenUsed/>
    <w:rsid w:val="00462DA4"/>
    <w:pPr>
      <w:tabs>
        <w:tab w:val="right" w:leader="dot" w:pos="8505"/>
      </w:tabs>
      <w:ind w:hanging="1134"/>
    </w:pPr>
  </w:style>
  <w:style w:type="paragraph" w:styleId="Inhopg7">
    <w:name w:val="toc 7"/>
    <w:basedOn w:val="Standaard"/>
    <w:next w:val="Standaard"/>
    <w:uiPriority w:val="39"/>
    <w:rsid w:val="00462DA4"/>
    <w:pPr>
      <w:tabs>
        <w:tab w:val="right" w:leader="dot" w:pos="8505"/>
      </w:tabs>
    </w:pPr>
  </w:style>
  <w:style w:type="paragraph" w:customStyle="1" w:styleId="Opsommingtekens1">
    <w:name w:val="Opsomming tekens 1"/>
    <w:basedOn w:val="Standaard"/>
    <w:qFormat/>
    <w:rsid w:val="00462DA4"/>
    <w:pPr>
      <w:numPr>
        <w:ilvl w:val="1"/>
        <w:numId w:val="5"/>
      </w:numPr>
    </w:pPr>
  </w:style>
  <w:style w:type="paragraph" w:customStyle="1" w:styleId="Opsommingtekens2">
    <w:name w:val="Opsomming tekens 2"/>
    <w:basedOn w:val="Standaard"/>
    <w:qFormat/>
    <w:rsid w:val="00462DA4"/>
    <w:pPr>
      <w:numPr>
        <w:ilvl w:val="3"/>
        <w:numId w:val="5"/>
      </w:numPr>
    </w:pPr>
  </w:style>
  <w:style w:type="paragraph" w:customStyle="1" w:styleId="Opsommingtekens3">
    <w:name w:val="Opsomming tekens 3"/>
    <w:basedOn w:val="Standaard"/>
    <w:qFormat/>
    <w:rsid w:val="00462DA4"/>
    <w:pPr>
      <w:numPr>
        <w:ilvl w:val="5"/>
        <w:numId w:val="5"/>
      </w:numPr>
    </w:pPr>
  </w:style>
  <w:style w:type="paragraph" w:customStyle="1" w:styleId="Opsommingtekens4">
    <w:name w:val="Opsomming tekens 4"/>
    <w:basedOn w:val="Standaard"/>
    <w:qFormat/>
    <w:rsid w:val="00462DA4"/>
    <w:pPr>
      <w:numPr>
        <w:ilvl w:val="6"/>
        <w:numId w:val="5"/>
      </w:numPr>
    </w:pPr>
  </w:style>
  <w:style w:type="paragraph" w:customStyle="1" w:styleId="Tabeltitel">
    <w:name w:val="Tabeltitel"/>
    <w:basedOn w:val="Standaard"/>
    <w:next w:val="Standaard"/>
    <w:qFormat/>
    <w:rsid w:val="00462DA4"/>
    <w:pPr>
      <w:keepNext/>
      <w:numPr>
        <w:numId w:val="4"/>
      </w:numPr>
      <w:spacing w:before="280" w:after="140"/>
    </w:pPr>
    <w:rPr>
      <w:b/>
    </w:rPr>
  </w:style>
  <w:style w:type="table" w:styleId="3D-effectenvoortabel1">
    <w:name w:val="Table 3D effects 1"/>
    <w:basedOn w:val="Standaardtabel"/>
    <w:semiHidden/>
    <w:unhideWhenUsed/>
    <w:rsid w:val="00462DA4"/>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462DA4"/>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462DA4"/>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462DA4"/>
    <w:pPr>
      <w:spacing w:line="240" w:lineRule="auto"/>
    </w:pPr>
    <w:rPr>
      <w:sz w:val="14"/>
    </w:rPr>
  </w:style>
  <w:style w:type="character" w:styleId="Verwijzingopmerking">
    <w:name w:val="annotation reference"/>
    <w:basedOn w:val="Standaardalinea-lettertype"/>
    <w:semiHidden/>
    <w:unhideWhenUsed/>
    <w:rsid w:val="00462DA4"/>
    <w:rPr>
      <w:sz w:val="16"/>
      <w:szCs w:val="16"/>
    </w:rPr>
  </w:style>
  <w:style w:type="paragraph" w:styleId="Documentstructuur">
    <w:name w:val="Document Map"/>
    <w:basedOn w:val="Standaard"/>
    <w:link w:val="DocumentstructuurChar"/>
    <w:semiHidden/>
    <w:unhideWhenUsed/>
    <w:rsid w:val="00462DA4"/>
    <w:pPr>
      <w:spacing w:line="240" w:lineRule="auto"/>
    </w:pPr>
    <w:rPr>
      <w:rFonts w:ascii="Tahoma" w:hAnsi="Tahoma" w:cs="Tahoma"/>
      <w:sz w:val="16"/>
      <w:szCs w:val="16"/>
    </w:rPr>
  </w:style>
  <w:style w:type="table" w:styleId="Donkerelijst">
    <w:name w:val="Dark List"/>
    <w:basedOn w:val="Standaardtabel"/>
    <w:uiPriority w:val="61"/>
    <w:rsid w:val="00462DA4"/>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462DA4"/>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462DA4"/>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462DA4"/>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462DA4"/>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462DA4"/>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462DA4"/>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462DA4"/>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462DA4"/>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462DA4"/>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462DA4"/>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462DA4"/>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462DA4"/>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462DA4"/>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462DA4"/>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462DA4"/>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462DA4"/>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462DA4"/>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462DA4"/>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462DA4"/>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462DA4"/>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462DA4"/>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462DA4"/>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462DA4"/>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462DA4"/>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462DA4"/>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462DA4"/>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462DA4"/>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462DA4"/>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462DA4"/>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462DA4"/>
    <w:pPr>
      <w:spacing w:line="240" w:lineRule="auto"/>
      <w:ind w:left="180" w:hanging="180"/>
    </w:pPr>
  </w:style>
  <w:style w:type="paragraph" w:styleId="Index2">
    <w:name w:val="index 2"/>
    <w:basedOn w:val="Standaard"/>
    <w:next w:val="Standaard"/>
    <w:semiHidden/>
    <w:unhideWhenUsed/>
    <w:rsid w:val="00462DA4"/>
    <w:pPr>
      <w:spacing w:line="240" w:lineRule="auto"/>
      <w:ind w:left="360" w:hanging="180"/>
    </w:pPr>
  </w:style>
  <w:style w:type="paragraph" w:styleId="Index3">
    <w:name w:val="index 3"/>
    <w:basedOn w:val="Standaard"/>
    <w:next w:val="Standaard"/>
    <w:semiHidden/>
    <w:unhideWhenUsed/>
    <w:rsid w:val="00462DA4"/>
    <w:pPr>
      <w:spacing w:line="240" w:lineRule="auto"/>
      <w:ind w:left="540" w:hanging="180"/>
    </w:pPr>
  </w:style>
  <w:style w:type="paragraph" w:styleId="Index4">
    <w:name w:val="index 4"/>
    <w:basedOn w:val="Standaard"/>
    <w:next w:val="Standaard"/>
    <w:semiHidden/>
    <w:unhideWhenUsed/>
    <w:rsid w:val="00462DA4"/>
    <w:pPr>
      <w:spacing w:line="240" w:lineRule="auto"/>
      <w:ind w:left="720" w:hanging="180"/>
    </w:pPr>
  </w:style>
  <w:style w:type="paragraph" w:styleId="Index5">
    <w:name w:val="index 5"/>
    <w:basedOn w:val="Standaard"/>
    <w:next w:val="Standaard"/>
    <w:semiHidden/>
    <w:unhideWhenUsed/>
    <w:rsid w:val="00462DA4"/>
    <w:pPr>
      <w:spacing w:line="240" w:lineRule="auto"/>
      <w:ind w:left="900" w:hanging="180"/>
    </w:pPr>
  </w:style>
  <w:style w:type="paragraph" w:styleId="Index6">
    <w:name w:val="index 6"/>
    <w:basedOn w:val="Standaard"/>
    <w:next w:val="Standaard"/>
    <w:semiHidden/>
    <w:unhideWhenUsed/>
    <w:rsid w:val="00462DA4"/>
    <w:pPr>
      <w:spacing w:line="240" w:lineRule="auto"/>
      <w:ind w:left="1080" w:hanging="180"/>
    </w:pPr>
  </w:style>
  <w:style w:type="paragraph" w:styleId="Index7">
    <w:name w:val="index 7"/>
    <w:basedOn w:val="Standaard"/>
    <w:next w:val="Standaard"/>
    <w:semiHidden/>
    <w:unhideWhenUsed/>
    <w:rsid w:val="00462DA4"/>
    <w:pPr>
      <w:spacing w:line="240" w:lineRule="auto"/>
      <w:ind w:left="1260" w:hanging="180"/>
    </w:pPr>
  </w:style>
  <w:style w:type="paragraph" w:styleId="Index8">
    <w:name w:val="index 8"/>
    <w:basedOn w:val="Standaard"/>
    <w:next w:val="Standaard"/>
    <w:semiHidden/>
    <w:unhideWhenUsed/>
    <w:rsid w:val="00462DA4"/>
    <w:pPr>
      <w:spacing w:line="240" w:lineRule="auto"/>
      <w:ind w:left="1440" w:hanging="180"/>
    </w:pPr>
  </w:style>
  <w:style w:type="paragraph" w:styleId="Index9">
    <w:name w:val="index 9"/>
    <w:basedOn w:val="Standaard"/>
    <w:next w:val="Standaard"/>
    <w:semiHidden/>
    <w:unhideWhenUsed/>
    <w:rsid w:val="00462DA4"/>
    <w:pPr>
      <w:spacing w:line="240" w:lineRule="auto"/>
      <w:ind w:left="1620" w:hanging="180"/>
    </w:pPr>
  </w:style>
  <w:style w:type="paragraph" w:styleId="Inhopg8">
    <w:name w:val="toc 8"/>
    <w:basedOn w:val="Standaard"/>
    <w:next w:val="Standaard"/>
    <w:uiPriority w:val="39"/>
    <w:unhideWhenUsed/>
    <w:rsid w:val="00462DA4"/>
    <w:pPr>
      <w:tabs>
        <w:tab w:val="right" w:leader="dot" w:pos="8505"/>
      </w:tabs>
    </w:pPr>
  </w:style>
  <w:style w:type="paragraph" w:styleId="Inhopg9">
    <w:name w:val="toc 9"/>
    <w:basedOn w:val="Standaard"/>
    <w:next w:val="Standaard"/>
    <w:uiPriority w:val="39"/>
    <w:unhideWhenUsed/>
    <w:rsid w:val="00462DA4"/>
    <w:pPr>
      <w:spacing w:after="100"/>
      <w:ind w:left="1260"/>
    </w:pPr>
  </w:style>
  <w:style w:type="table" w:styleId="Klassieketabel1">
    <w:name w:val="Table Classic 1"/>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462DA4"/>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462DA4"/>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462DA4"/>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462DA4"/>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462DA4"/>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462DA4"/>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462DA4"/>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462DA4"/>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462DA4"/>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462DA4"/>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462DA4"/>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462DA4"/>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462DA4"/>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462DA4"/>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462DA4"/>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462DA4"/>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462DA4"/>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462DA4"/>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462DA4"/>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462DA4"/>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462DA4"/>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462DA4"/>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462DA4"/>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462DA4"/>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462DA4"/>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462DA4"/>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462DA4"/>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462DA4"/>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462DA4"/>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462DA4"/>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462DA4"/>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462DA4"/>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462DA4"/>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462DA4"/>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462DA4"/>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462DA4"/>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462DA4"/>
  </w:style>
  <w:style w:type="table" w:styleId="Professioneletabel">
    <w:name w:val="Table Professional"/>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462DA4"/>
  </w:style>
  <w:style w:type="table" w:styleId="Tabelkolommen1">
    <w:name w:val="Table Columns 1"/>
    <w:basedOn w:val="Standaardtabel"/>
    <w:semiHidden/>
    <w:unhideWhenUsed/>
    <w:rsid w:val="00462DA4"/>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462DA4"/>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462DA4"/>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462DA4"/>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462DA4"/>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462DA4"/>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462DA4"/>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462DA4"/>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462DA4"/>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462DA4"/>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462DA4"/>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462DA4"/>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462DA4"/>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462DA4"/>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462DA4"/>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462DA4"/>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462DA4"/>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462DA4"/>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462DA4"/>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462DA4"/>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462DA4"/>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462DA4"/>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462DA4"/>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462DA4"/>
    <w:pPr>
      <w:keepNext/>
      <w:spacing w:before="280" w:after="280" w:line="240" w:lineRule="auto"/>
    </w:pPr>
    <w:rPr>
      <w:color w:val="FF0000"/>
    </w:rPr>
  </w:style>
  <w:style w:type="paragraph" w:customStyle="1" w:styleId="Figuurbijschrift">
    <w:name w:val="Figuurbijschrift"/>
    <w:basedOn w:val="Standaard"/>
    <w:next w:val="Standaard"/>
    <w:qFormat/>
    <w:rsid w:val="00462DA4"/>
    <w:pPr>
      <w:numPr>
        <w:numId w:val="2"/>
      </w:numPr>
      <w:tabs>
        <w:tab w:val="left" w:pos="1134"/>
      </w:tabs>
      <w:spacing w:before="280" w:after="280"/>
    </w:pPr>
    <w:rPr>
      <w:b/>
    </w:rPr>
  </w:style>
  <w:style w:type="character" w:styleId="Eindnootmarkering">
    <w:name w:val="endnote reference"/>
    <w:basedOn w:val="Standaardalinea-lettertype"/>
    <w:semiHidden/>
    <w:unhideWhenUsed/>
    <w:rsid w:val="00462DA4"/>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462DA4"/>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462DA4"/>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462DA4"/>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462DA4"/>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462DA4"/>
    <w:pPr>
      <w:shd w:val="clear" w:color="auto" w:fill="FFFF00"/>
      <w:spacing w:before="280" w:after="280"/>
      <w:contextualSpacing/>
    </w:pPr>
  </w:style>
  <w:style w:type="paragraph" w:customStyle="1" w:styleId="Code">
    <w:name w:val="Code"/>
    <w:basedOn w:val="Standaard"/>
    <w:rsid w:val="00462DA4"/>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462DA4"/>
    <w:rPr>
      <w:color w:val="808080"/>
    </w:rPr>
  </w:style>
  <w:style w:type="character" w:customStyle="1" w:styleId="Colofonomgevingswetbesluit">
    <w:name w:val="Colofon omgevingswetbesluit"/>
    <w:basedOn w:val="Standaardalinea-lettertype"/>
    <w:uiPriority w:val="1"/>
    <w:rsid w:val="00462DA4"/>
  </w:style>
  <w:style w:type="character" w:customStyle="1" w:styleId="Colofonprojectnaam">
    <w:name w:val="Colofon projectnaam"/>
    <w:basedOn w:val="Standaardalinea-lettertype"/>
    <w:uiPriority w:val="1"/>
    <w:rsid w:val="00462DA4"/>
  </w:style>
  <w:style w:type="character" w:customStyle="1" w:styleId="Colofonprojectnummer">
    <w:name w:val="Colofon projectnummer"/>
    <w:basedOn w:val="Standaardalinea-lettertype"/>
    <w:uiPriority w:val="1"/>
    <w:rsid w:val="00462DA4"/>
  </w:style>
  <w:style w:type="character" w:customStyle="1" w:styleId="Colofoncontactpersoon">
    <w:name w:val="Colofon contactpersoon"/>
    <w:basedOn w:val="Standaardalinea-lettertype"/>
    <w:uiPriority w:val="1"/>
    <w:rsid w:val="00462DA4"/>
  </w:style>
  <w:style w:type="character" w:customStyle="1" w:styleId="Colofonauteur">
    <w:name w:val="Colofon auteur"/>
    <w:basedOn w:val="Standaardalinea-lettertype"/>
    <w:uiPriority w:val="1"/>
    <w:rsid w:val="00462DA4"/>
  </w:style>
  <w:style w:type="table" w:customStyle="1" w:styleId="Implementatie">
    <w:name w:val="Implementatie"/>
    <w:basedOn w:val="Standaardtabel"/>
    <w:uiPriority w:val="99"/>
    <w:rsid w:val="00462DA4"/>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462DA4"/>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462DA4"/>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462DA4"/>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462DA4"/>
    <w:pPr>
      <w:spacing w:line="240" w:lineRule="auto"/>
    </w:pPr>
    <w:rPr>
      <w:rFonts w:asciiTheme="majorHAnsi" w:eastAsiaTheme="majorEastAsia" w:hAnsiTheme="majorHAnsi" w:cstheme="majorBidi"/>
      <w:sz w:val="20"/>
      <w:szCs w:val="20"/>
    </w:rPr>
  </w:style>
  <w:style w:type="paragraph" w:styleId="Berichtkop">
    <w:name w:val="Message Header"/>
    <w:basedOn w:val="Standaard"/>
    <w:link w:val="BerichtkopChar"/>
    <w:semiHidden/>
    <w:unhideWhenUsed/>
    <w:rsid w:val="00462DA4"/>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462DA4"/>
  </w:style>
  <w:style w:type="paragraph" w:styleId="Bloktekst">
    <w:name w:val="Block Text"/>
    <w:basedOn w:val="Standaard"/>
    <w:semiHidden/>
    <w:unhideWhenUsed/>
    <w:rsid w:val="00462DA4"/>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462DA4"/>
    <w:pPr>
      <w:ind w:left="180" w:hanging="180"/>
    </w:pPr>
  </w:style>
  <w:style w:type="paragraph" w:styleId="Datum">
    <w:name w:val="Date"/>
    <w:basedOn w:val="Standaard"/>
    <w:next w:val="Standaard"/>
    <w:link w:val="DatumChar"/>
    <w:semiHidden/>
    <w:unhideWhenUsed/>
    <w:rsid w:val="00462DA4"/>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462DA4"/>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462DA4"/>
    <w:rPr>
      <w:color w:val="800080" w:themeColor="followedHyperlink"/>
      <w:u w:val="single"/>
    </w:rPr>
  </w:style>
  <w:style w:type="paragraph" w:styleId="Handtekening">
    <w:name w:val="Signature"/>
    <w:basedOn w:val="Standaard"/>
    <w:link w:val="HandtekeningChar"/>
    <w:semiHidden/>
    <w:unhideWhenUsed/>
    <w:rsid w:val="00462DA4"/>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462DA4"/>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462DA4"/>
    <w:rPr>
      <w:rFonts w:ascii="Consolas" w:hAnsi="Consolas"/>
      <w:sz w:val="20"/>
      <w:szCs w:val="20"/>
    </w:rPr>
  </w:style>
  <w:style w:type="character" w:styleId="HTMLDefinition">
    <w:name w:val="HTML Definition"/>
    <w:basedOn w:val="Standaardalinea-lettertype"/>
    <w:semiHidden/>
    <w:unhideWhenUsed/>
    <w:rsid w:val="00462DA4"/>
    <w:rPr>
      <w:i/>
      <w:iCs/>
    </w:rPr>
  </w:style>
  <w:style w:type="character" w:styleId="HTMLVariable">
    <w:name w:val="HTML Variable"/>
    <w:basedOn w:val="Standaardalinea-lettertype"/>
    <w:semiHidden/>
    <w:unhideWhenUsed/>
    <w:rsid w:val="00462DA4"/>
    <w:rPr>
      <w:i/>
      <w:iCs/>
    </w:rPr>
  </w:style>
  <w:style w:type="character" w:styleId="HTML-acroniem">
    <w:name w:val="HTML Acronym"/>
    <w:basedOn w:val="Standaardalinea-lettertype"/>
    <w:semiHidden/>
    <w:unhideWhenUsed/>
    <w:rsid w:val="00462DA4"/>
  </w:style>
  <w:style w:type="paragraph" w:styleId="HTML-adres">
    <w:name w:val="HTML Address"/>
    <w:basedOn w:val="Standaard"/>
    <w:link w:val="HTML-adresChar"/>
    <w:semiHidden/>
    <w:unhideWhenUsed/>
    <w:rsid w:val="00462DA4"/>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462DA4"/>
    <w:rPr>
      <w:i/>
      <w:iCs/>
    </w:rPr>
  </w:style>
  <w:style w:type="character" w:styleId="HTML-schrijfmachine">
    <w:name w:val="HTML Typewriter"/>
    <w:basedOn w:val="Standaardalinea-lettertype"/>
    <w:semiHidden/>
    <w:unhideWhenUsed/>
    <w:rsid w:val="00462DA4"/>
    <w:rPr>
      <w:rFonts w:ascii="Consolas" w:hAnsi="Consolas"/>
      <w:sz w:val="20"/>
      <w:szCs w:val="20"/>
    </w:rPr>
  </w:style>
  <w:style w:type="character" w:styleId="HTML-toetsenbord">
    <w:name w:val="HTML Keyboard"/>
    <w:basedOn w:val="Standaardalinea-lettertype"/>
    <w:semiHidden/>
    <w:unhideWhenUsed/>
    <w:rsid w:val="00462DA4"/>
    <w:rPr>
      <w:rFonts w:ascii="Consolas" w:hAnsi="Consolas"/>
      <w:sz w:val="20"/>
      <w:szCs w:val="20"/>
    </w:rPr>
  </w:style>
  <w:style w:type="character" w:styleId="HTML-voorbeeld">
    <w:name w:val="HTML Sample"/>
    <w:basedOn w:val="Standaardalinea-lettertype"/>
    <w:semiHidden/>
    <w:unhideWhenUsed/>
    <w:rsid w:val="00462DA4"/>
    <w:rPr>
      <w:rFonts w:ascii="Consolas" w:hAnsi="Consolas"/>
      <w:sz w:val="24"/>
      <w:szCs w:val="24"/>
    </w:rPr>
  </w:style>
  <w:style w:type="paragraph" w:styleId="Indexkop">
    <w:name w:val="index heading"/>
    <w:basedOn w:val="Standaard"/>
    <w:next w:val="Index1"/>
    <w:semiHidden/>
    <w:unhideWhenUsed/>
    <w:rsid w:val="00462DA4"/>
    <w:rPr>
      <w:rFonts w:asciiTheme="majorHAnsi" w:eastAsiaTheme="majorEastAsia" w:hAnsiTheme="majorHAnsi" w:cstheme="majorBidi"/>
      <w:b/>
      <w:bCs/>
    </w:rPr>
  </w:style>
  <w:style w:type="paragraph" w:styleId="Kopbronvermelding">
    <w:name w:val="toa heading"/>
    <w:basedOn w:val="Standaard"/>
    <w:next w:val="Standaard"/>
    <w:semiHidden/>
    <w:unhideWhenUsed/>
    <w:rsid w:val="00462DA4"/>
    <w:pPr>
      <w:spacing w:before="120"/>
    </w:pPr>
    <w:rPr>
      <w:rFonts w:asciiTheme="majorHAnsi" w:eastAsiaTheme="majorEastAsia" w:hAnsiTheme="majorHAnsi" w:cstheme="majorBidi"/>
      <w:b/>
      <w:bCs/>
      <w:sz w:val="24"/>
    </w:rPr>
  </w:style>
  <w:style w:type="paragraph" w:styleId="Lijst">
    <w:name w:val="List"/>
    <w:basedOn w:val="Standaard"/>
    <w:semiHidden/>
    <w:unhideWhenUsed/>
    <w:rsid w:val="00462DA4"/>
    <w:pPr>
      <w:ind w:left="283" w:hanging="283"/>
      <w:contextualSpacing/>
    </w:pPr>
  </w:style>
  <w:style w:type="paragraph" w:styleId="Lijst2">
    <w:name w:val="List 2"/>
    <w:basedOn w:val="Standaard"/>
    <w:semiHidden/>
    <w:unhideWhenUsed/>
    <w:rsid w:val="00462DA4"/>
    <w:pPr>
      <w:ind w:left="566" w:hanging="283"/>
      <w:contextualSpacing/>
    </w:pPr>
  </w:style>
  <w:style w:type="paragraph" w:styleId="Lijst3">
    <w:name w:val="List 3"/>
    <w:basedOn w:val="Standaard"/>
    <w:semiHidden/>
    <w:unhideWhenUsed/>
    <w:rsid w:val="00462DA4"/>
    <w:pPr>
      <w:ind w:left="849" w:hanging="283"/>
      <w:contextualSpacing/>
    </w:pPr>
  </w:style>
  <w:style w:type="paragraph" w:styleId="Lijst4">
    <w:name w:val="List 4"/>
    <w:basedOn w:val="Standaard"/>
    <w:semiHidden/>
    <w:unhideWhenUsed/>
    <w:rsid w:val="00462DA4"/>
    <w:pPr>
      <w:ind w:left="1132" w:hanging="283"/>
      <w:contextualSpacing/>
    </w:pPr>
  </w:style>
  <w:style w:type="paragraph" w:styleId="Lijst5">
    <w:name w:val="List 5"/>
    <w:basedOn w:val="Standaard"/>
    <w:semiHidden/>
    <w:unhideWhenUsed/>
    <w:rsid w:val="00462DA4"/>
    <w:pPr>
      <w:ind w:left="1415" w:hanging="283"/>
      <w:contextualSpacing/>
    </w:pPr>
  </w:style>
  <w:style w:type="paragraph" w:styleId="Lijstmetafbeeldingen">
    <w:name w:val="table of figures"/>
    <w:basedOn w:val="Standaard"/>
    <w:next w:val="Standaard"/>
    <w:semiHidden/>
    <w:unhideWhenUsed/>
    <w:rsid w:val="00462DA4"/>
  </w:style>
  <w:style w:type="paragraph" w:styleId="Lijstopsomteken">
    <w:name w:val="List Bullet"/>
    <w:basedOn w:val="Standaard"/>
    <w:unhideWhenUsed/>
    <w:rsid w:val="00462DA4"/>
    <w:pPr>
      <w:numPr>
        <w:numId w:val="69"/>
      </w:numPr>
      <w:contextualSpacing/>
    </w:pPr>
  </w:style>
  <w:style w:type="paragraph" w:styleId="Lijstopsomteken2">
    <w:name w:val="List Bullet 2"/>
    <w:basedOn w:val="Standaard"/>
    <w:semiHidden/>
    <w:unhideWhenUsed/>
    <w:rsid w:val="00462DA4"/>
    <w:pPr>
      <w:tabs>
        <w:tab w:val="num" w:pos="720"/>
      </w:tabs>
      <w:ind w:left="720" w:hanging="720"/>
      <w:contextualSpacing/>
    </w:pPr>
  </w:style>
  <w:style w:type="paragraph" w:styleId="Lijstopsomteken3">
    <w:name w:val="List Bullet 3"/>
    <w:basedOn w:val="Standaard"/>
    <w:semiHidden/>
    <w:unhideWhenUsed/>
    <w:rsid w:val="00462DA4"/>
    <w:pPr>
      <w:tabs>
        <w:tab w:val="num" w:pos="720"/>
      </w:tabs>
      <w:ind w:left="720" w:hanging="720"/>
      <w:contextualSpacing/>
    </w:pPr>
  </w:style>
  <w:style w:type="paragraph" w:styleId="Lijstopsomteken4">
    <w:name w:val="List Bullet 4"/>
    <w:basedOn w:val="Standaard"/>
    <w:semiHidden/>
    <w:unhideWhenUsed/>
    <w:rsid w:val="00462DA4"/>
    <w:pPr>
      <w:tabs>
        <w:tab w:val="num" w:pos="720"/>
      </w:tabs>
      <w:ind w:left="720" w:hanging="720"/>
      <w:contextualSpacing/>
    </w:pPr>
  </w:style>
  <w:style w:type="paragraph" w:styleId="Lijstopsomteken5">
    <w:name w:val="List Bullet 5"/>
    <w:basedOn w:val="Standaard"/>
    <w:semiHidden/>
    <w:unhideWhenUsed/>
    <w:rsid w:val="00462DA4"/>
    <w:pPr>
      <w:tabs>
        <w:tab w:val="num" w:pos="720"/>
      </w:tabs>
      <w:ind w:left="720" w:hanging="720"/>
      <w:contextualSpacing/>
    </w:pPr>
  </w:style>
  <w:style w:type="paragraph" w:styleId="Lijstnummering2">
    <w:name w:val="List Number 2"/>
    <w:basedOn w:val="Standaard"/>
    <w:semiHidden/>
    <w:unhideWhenUsed/>
    <w:rsid w:val="00462DA4"/>
    <w:pPr>
      <w:tabs>
        <w:tab w:val="num" w:pos="720"/>
      </w:tabs>
      <w:ind w:left="720" w:hanging="720"/>
      <w:contextualSpacing/>
    </w:pPr>
  </w:style>
  <w:style w:type="paragraph" w:styleId="Lijstnummering3">
    <w:name w:val="List Number 3"/>
    <w:basedOn w:val="Standaard"/>
    <w:semiHidden/>
    <w:unhideWhenUsed/>
    <w:rsid w:val="00462DA4"/>
    <w:pPr>
      <w:tabs>
        <w:tab w:val="num" w:pos="720"/>
      </w:tabs>
      <w:ind w:left="720" w:hanging="720"/>
      <w:contextualSpacing/>
    </w:pPr>
  </w:style>
  <w:style w:type="paragraph" w:styleId="Lijstnummering4">
    <w:name w:val="List Number 4"/>
    <w:basedOn w:val="Standaard"/>
    <w:semiHidden/>
    <w:unhideWhenUsed/>
    <w:rsid w:val="00462DA4"/>
    <w:pPr>
      <w:tabs>
        <w:tab w:val="num" w:pos="720"/>
      </w:tabs>
      <w:ind w:left="720" w:hanging="720"/>
      <w:contextualSpacing/>
    </w:pPr>
  </w:style>
  <w:style w:type="paragraph" w:styleId="Lijstnummering5">
    <w:name w:val="List Number 5"/>
    <w:basedOn w:val="Standaard"/>
    <w:semiHidden/>
    <w:unhideWhenUsed/>
    <w:rsid w:val="00462DA4"/>
    <w:pPr>
      <w:tabs>
        <w:tab w:val="num" w:pos="720"/>
      </w:tabs>
      <w:ind w:left="720" w:hanging="720"/>
      <w:contextualSpacing/>
    </w:pPr>
  </w:style>
  <w:style w:type="paragraph" w:styleId="Lijstvoortzetting">
    <w:name w:val="List Continue"/>
    <w:basedOn w:val="Standaard"/>
    <w:semiHidden/>
    <w:unhideWhenUsed/>
    <w:rsid w:val="00462DA4"/>
    <w:pPr>
      <w:spacing w:after="120"/>
      <w:ind w:left="283"/>
      <w:contextualSpacing/>
    </w:pPr>
  </w:style>
  <w:style w:type="paragraph" w:styleId="Lijstvoortzetting2">
    <w:name w:val="List Continue 2"/>
    <w:basedOn w:val="Standaard"/>
    <w:semiHidden/>
    <w:unhideWhenUsed/>
    <w:rsid w:val="00462DA4"/>
    <w:pPr>
      <w:spacing w:after="120"/>
      <w:ind w:left="566"/>
      <w:contextualSpacing/>
    </w:pPr>
  </w:style>
  <w:style w:type="paragraph" w:styleId="Lijstvoortzetting3">
    <w:name w:val="List Continue 3"/>
    <w:basedOn w:val="Standaard"/>
    <w:semiHidden/>
    <w:unhideWhenUsed/>
    <w:rsid w:val="00462DA4"/>
    <w:pPr>
      <w:spacing w:after="120"/>
      <w:ind w:left="849"/>
      <w:contextualSpacing/>
    </w:pPr>
  </w:style>
  <w:style w:type="paragraph" w:styleId="Lijstvoortzetting4">
    <w:name w:val="List Continue 4"/>
    <w:basedOn w:val="Standaard"/>
    <w:semiHidden/>
    <w:unhideWhenUsed/>
    <w:rsid w:val="00462DA4"/>
    <w:pPr>
      <w:spacing w:after="120"/>
      <w:ind w:left="1132"/>
      <w:contextualSpacing/>
    </w:pPr>
  </w:style>
  <w:style w:type="paragraph" w:styleId="Lijstvoortzetting5">
    <w:name w:val="List Continue 5"/>
    <w:basedOn w:val="Standaard"/>
    <w:semiHidden/>
    <w:unhideWhenUsed/>
    <w:rsid w:val="00462DA4"/>
    <w:pPr>
      <w:spacing w:after="120"/>
      <w:ind w:left="1415"/>
      <w:contextualSpacing/>
    </w:pPr>
  </w:style>
  <w:style w:type="paragraph" w:styleId="Normaalweb">
    <w:name w:val="Normal (Web)"/>
    <w:basedOn w:val="Standaard"/>
    <w:semiHidden/>
    <w:unhideWhenUsed/>
    <w:rsid w:val="00462DA4"/>
    <w:rPr>
      <w:rFonts w:ascii="Times New Roman" w:hAnsi="Times New Roman"/>
      <w:sz w:val="24"/>
    </w:rPr>
  </w:style>
  <w:style w:type="paragraph" w:styleId="Notitiekop">
    <w:name w:val="Note Heading"/>
    <w:basedOn w:val="Standaard"/>
    <w:next w:val="Standaard"/>
    <w:link w:val="NotitiekopChar"/>
    <w:semiHidden/>
    <w:unhideWhenUsed/>
    <w:rsid w:val="00462DA4"/>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462DA4"/>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462DA4"/>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462DA4"/>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462DA4"/>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462DA4"/>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462DA4"/>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462DA4"/>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462DA4"/>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462DA4"/>
    <w:pPr>
      <w:ind w:left="708"/>
    </w:pPr>
  </w:style>
  <w:style w:type="paragraph" w:styleId="Tekstzonderopmaak">
    <w:name w:val="Plain Text"/>
    <w:basedOn w:val="Standaard"/>
    <w:link w:val="TekstzonderopmaakChar"/>
    <w:semiHidden/>
    <w:unhideWhenUsed/>
    <w:rsid w:val="00462DA4"/>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462DA4"/>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EE659F"/>
    <w:rPr>
      <w:rFonts w:ascii="Verdana" w:hAnsi="Verdana"/>
      <w:b/>
      <w:bCs/>
      <w:sz w:val="18"/>
      <w:szCs w:val="28"/>
    </w:rPr>
  </w:style>
  <w:style w:type="character" w:customStyle="1" w:styleId="Kop5Char">
    <w:name w:val="Kop 5 Char"/>
    <w:basedOn w:val="Standaardalinea-lettertype"/>
    <w:link w:val="Kop5"/>
    <w:locked/>
    <w:rsid w:val="00EE659F"/>
    <w:rPr>
      <w:rFonts w:ascii="Verdana" w:hAnsi="Verdana"/>
      <w:bCs/>
      <w:i/>
      <w:iCs/>
      <w:sz w:val="18"/>
      <w:szCs w:val="26"/>
    </w:rPr>
  </w:style>
  <w:style w:type="character" w:customStyle="1" w:styleId="Kop1Char">
    <w:name w:val="Kop 1 Char"/>
    <w:basedOn w:val="Standaardalinea-lettertype"/>
    <w:link w:val="Kop1"/>
    <w:rsid w:val="00205F40"/>
    <w:rPr>
      <w:rFonts w:ascii="Verdana" w:hAnsi="Verdana" w:cs="Arial"/>
      <w:b/>
      <w:bCs/>
      <w:kern w:val="32"/>
      <w:sz w:val="24"/>
      <w:szCs w:val="18"/>
    </w:rPr>
  </w:style>
  <w:style w:type="character" w:customStyle="1" w:styleId="Kop2Char">
    <w:name w:val="Kop 2 Char"/>
    <w:basedOn w:val="Standaardalinea-lettertype"/>
    <w:link w:val="Kop2"/>
    <w:rsid w:val="00205F40"/>
    <w:rPr>
      <w:rFonts w:ascii="Verdana" w:hAnsi="Verdana"/>
      <w:b/>
      <w:bCs/>
      <w:iCs/>
      <w:sz w:val="22"/>
      <w:szCs w:val="28"/>
    </w:rPr>
  </w:style>
  <w:style w:type="character" w:customStyle="1" w:styleId="Kop3Char">
    <w:name w:val="Kop 3 Char"/>
    <w:basedOn w:val="Standaardalinea-lettertype"/>
    <w:link w:val="Kop3"/>
    <w:uiPriority w:val="9"/>
    <w:rsid w:val="00205F40"/>
    <w:rPr>
      <w:rFonts w:ascii="Verdana" w:hAnsi="Verdana"/>
      <w:b/>
      <w:bCs/>
      <w:sz w:val="18"/>
      <w:szCs w:val="26"/>
    </w:rPr>
  </w:style>
  <w:style w:type="character" w:customStyle="1" w:styleId="Kop6Char">
    <w:name w:val="Kop 6 Char"/>
    <w:basedOn w:val="Standaardalinea-lettertype"/>
    <w:link w:val="Kop6"/>
    <w:rsid w:val="00205F40"/>
    <w:rPr>
      <w:rFonts w:ascii="Verdana" w:hAnsi="Verdana"/>
      <w:bCs/>
      <w:i/>
      <w:sz w:val="18"/>
      <w:szCs w:val="22"/>
    </w:rPr>
  </w:style>
  <w:style w:type="character" w:customStyle="1" w:styleId="Kop7Char">
    <w:name w:val="Kop 7 Char"/>
    <w:basedOn w:val="Standaardalinea-lettertype"/>
    <w:link w:val="Kop7"/>
    <w:rsid w:val="00205F40"/>
    <w:rPr>
      <w:rFonts w:ascii="Verdana" w:hAnsi="Verdana"/>
      <w:sz w:val="18"/>
      <w:szCs w:val="24"/>
    </w:rPr>
  </w:style>
  <w:style w:type="character" w:customStyle="1" w:styleId="Kop8Char">
    <w:name w:val="Kop 8 Char"/>
    <w:basedOn w:val="Standaardalinea-lettertype"/>
    <w:link w:val="Kop8"/>
    <w:rsid w:val="00205F40"/>
    <w:rPr>
      <w:rFonts w:ascii="Verdana" w:hAnsi="Verdana"/>
      <w:iCs/>
      <w:sz w:val="18"/>
      <w:szCs w:val="24"/>
    </w:rPr>
  </w:style>
  <w:style w:type="character" w:customStyle="1" w:styleId="Kop9Char">
    <w:name w:val="Kop 9 Char"/>
    <w:basedOn w:val="Standaardalinea-lettertype"/>
    <w:link w:val="Kop9"/>
    <w:rsid w:val="00205F40"/>
    <w:rPr>
      <w:rFonts w:ascii="Verdana" w:hAnsi="Verdana" w:cs="Arial"/>
      <w:sz w:val="18"/>
      <w:szCs w:val="22"/>
    </w:rPr>
  </w:style>
  <w:style w:type="character" w:customStyle="1" w:styleId="EindnoottekstChar">
    <w:name w:val="Eindnoottekst Char"/>
    <w:basedOn w:val="Standaardalinea-lettertype"/>
    <w:link w:val="Eindnoottekst"/>
    <w:semiHidden/>
    <w:rsid w:val="00205F40"/>
    <w:rPr>
      <w:rFonts w:ascii="Verdana" w:hAnsi="Verdana"/>
      <w:sz w:val="18"/>
    </w:rPr>
  </w:style>
  <w:style w:type="character" w:customStyle="1" w:styleId="KoptekstChar">
    <w:name w:val="Koptekst Char"/>
    <w:basedOn w:val="Standaardalinea-lettertype"/>
    <w:link w:val="Koptekst"/>
    <w:rsid w:val="00205F40"/>
    <w:rPr>
      <w:rFonts w:ascii="Verdana" w:hAnsi="Verdana" w:cs="Verdana-Bold"/>
      <w:bCs/>
      <w:smallCaps/>
      <w:sz w:val="14"/>
      <w:szCs w:val="13"/>
    </w:rPr>
  </w:style>
  <w:style w:type="character" w:customStyle="1" w:styleId="VoettekstChar">
    <w:name w:val="Voettekst Char"/>
    <w:basedOn w:val="Standaardalinea-lettertype"/>
    <w:link w:val="Voettekst"/>
    <w:rsid w:val="00205F40"/>
    <w:rPr>
      <w:rFonts w:ascii="Verdana" w:hAnsi="Verdana"/>
      <w:sz w:val="18"/>
      <w:szCs w:val="24"/>
    </w:rPr>
  </w:style>
  <w:style w:type="character" w:customStyle="1" w:styleId="TitelChar">
    <w:name w:val="Titel Char"/>
    <w:basedOn w:val="Standaardalinea-lettertype"/>
    <w:link w:val="Titel"/>
    <w:uiPriority w:val="10"/>
    <w:rsid w:val="00205F40"/>
    <w:rPr>
      <w:rFonts w:ascii="Verdana" w:hAnsi="Verdana" w:cs="Arial"/>
      <w:b/>
      <w:bCs/>
      <w:kern w:val="28"/>
      <w:sz w:val="24"/>
      <w:szCs w:val="32"/>
    </w:rPr>
  </w:style>
  <w:style w:type="character" w:customStyle="1" w:styleId="OnderwerpvanopmerkingChar">
    <w:name w:val="Onderwerp van opmerking Char"/>
    <w:basedOn w:val="TekstopmerkingChar"/>
    <w:link w:val="Onderwerpvanopmerking"/>
    <w:semiHidden/>
    <w:rsid w:val="00205F40"/>
    <w:rPr>
      <w:rFonts w:ascii="Verdana" w:hAnsi="Verdana"/>
      <w:b/>
      <w:bCs/>
    </w:rPr>
  </w:style>
  <w:style w:type="character" w:customStyle="1" w:styleId="DocumentstructuurChar">
    <w:name w:val="Documentstructuur Char"/>
    <w:basedOn w:val="Standaardalinea-lettertype"/>
    <w:link w:val="Documentstructuur"/>
    <w:semiHidden/>
    <w:rsid w:val="00205F40"/>
    <w:rPr>
      <w:rFonts w:ascii="Tahoma" w:hAnsi="Tahoma" w:cs="Tahoma"/>
      <w:sz w:val="16"/>
      <w:szCs w:val="16"/>
    </w:rPr>
  </w:style>
  <w:style w:type="character" w:customStyle="1" w:styleId="MacrotekstChar">
    <w:name w:val="Macrotekst Char"/>
    <w:basedOn w:val="Standaardalinea-lettertype"/>
    <w:link w:val="Macrotekst"/>
    <w:semiHidden/>
    <w:rsid w:val="00205F40"/>
    <w:rPr>
      <w:rFonts w:ascii="Consolas" w:hAnsi="Consolas"/>
    </w:rPr>
  </w:style>
  <w:style w:type="paragraph" w:customStyle="1" w:styleId="Opsommingtekens5">
    <w:name w:val="Opsomming tekens 5"/>
    <w:basedOn w:val="Standaard"/>
    <w:qFormat/>
    <w:rsid w:val="00462DA4"/>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462DA4"/>
    <w:pPr>
      <w:numPr>
        <w:ilvl w:val="8"/>
        <w:numId w:val="5"/>
      </w:numPr>
    </w:pPr>
  </w:style>
  <w:style w:type="character" w:customStyle="1" w:styleId="Verwijzing">
    <w:name w:val="Verwijzing"/>
    <w:basedOn w:val="Standaardalinea-lettertype"/>
    <w:uiPriority w:val="1"/>
    <w:rsid w:val="00462DA4"/>
    <w:rPr>
      <w:u w:val="single"/>
    </w:rPr>
  </w:style>
  <w:style w:type="paragraph" w:customStyle="1" w:styleId="Kader">
    <w:name w:val="Kader"/>
    <w:basedOn w:val="Standaard"/>
    <w:next w:val="Standaard"/>
    <w:qFormat/>
    <w:rsid w:val="00462DA4"/>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462DA4"/>
  </w:style>
  <w:style w:type="numbering" w:styleId="1ai">
    <w:name w:val="Outline List 1"/>
    <w:basedOn w:val="Geenlijst"/>
    <w:semiHidden/>
    <w:unhideWhenUsed/>
    <w:rsid w:val="00462DA4"/>
  </w:style>
  <w:style w:type="numbering" w:styleId="Artikelsectie">
    <w:name w:val="Outline List 3"/>
    <w:basedOn w:val="Geenlijst"/>
    <w:semiHidden/>
    <w:unhideWhenUsed/>
    <w:rsid w:val="00462DA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6" Type="http://schemas.openxmlformats.org/officeDocument/2006/relationships/hyperlink" Target="https://www.wegwijzertpod.nl/uploads/2022-04/20220413%20Werkwijze%20Geo%20en%20locaties%20in%20Omgevingsdocumenten%201.01.pdf" TargetMode="External"/><Relationship Id="rId21" Type="http://schemas.microsoft.com/office/2011/relationships/commentsExtended" Target="commentsExtended.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86" Type="http://schemas.microsoft.com/office/2011/relationships/people" Target="people.xml"/><Relationship Id="rId22" Type="http://schemas.microsoft.com/office/2016/09/relationships/commentsIds" Target="commentsIds.xml"/><Relationship Id="rId27"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187"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23" Type="http://schemas.microsoft.com/office/2018/08/relationships/commentsExtensible" Target="commentsExtensible.xml"/><Relationship Id="rId28" Type="http://schemas.openxmlformats.org/officeDocument/2006/relationships/hyperlink" Target="https://www.wegwijzertpod.nl/uploads/2022-04/20220413%20Werkwijze%20Geo%20en%20locaties%20in%20Omgevingsdocumenten%201.01.pdf" TargetMode="Externa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9" Type="http://schemas.openxmlformats.org/officeDocument/2006/relationships/hyperlink" Target="https://www.wegwijzertpod.nl/uploads/2022-04/20220413%20Werkwijze%20Geo%20en%20locaties%20in%20Omgevingsdocumenten%201.01.pdf" TargetMode="External"/><Relationship Id="rId24" Type="http://schemas.openxmlformats.org/officeDocument/2006/relationships/hyperlink" Target="https://www.wegwijzertpod.nl/uploads/2022-04/20220413%20Werkwijze%20Geo%20en%20locaties%20in%20Omgevingsdocumenten%201.01.pdf" TargetMode="Externa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20" Type="http://schemas.openxmlformats.org/officeDocument/2006/relationships/comments" Target="comments.xml"/><Relationship Id="rId15" Type="http://schemas.openxmlformats.org/officeDocument/2006/relationships/header" Target="header3.xml"/><Relationship Id="rId10" Type="http://schemas.openxmlformats.org/officeDocument/2006/relationships/endnotes" Target="endnotes.xml"/><Relationship Id="rId185"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n.jansen\Geonovum%20(201200458)\DSO%20PR04%20Standaarden%20-%20Documenten\TPOD%20werkversies\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7" ma:contentTypeDescription="Een nieuw document maken." ma:contentTypeScope="" ma:versionID="5df0402cf5a2807e8431a94ca5d5bd3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c932b039a76941b7c20a38465f3ace0c"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97032533-7EB8-4FEC-B1C4-1F8080B9B4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147985</TotalTime>
  <Pages>1</Pages>
  <Words>293302</Words>
  <Characters>1613161</Characters>
  <Application>Microsoft Office Word</Application>
  <DocSecurity>0</DocSecurity>
  <Lines>13443</Lines>
  <Paragraphs>3805</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1902658</CharactersWithSpaces>
  <SharedDoc>false</SharedDoc>
  <HyperlinkBase/>
  <HLinks>
    <vt:vector size="48" baseType="variant">
      <vt:variant>
        <vt:i4>3407981</vt:i4>
      </vt:variant>
      <vt:variant>
        <vt:i4>528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516</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507</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498</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471</vt:i4>
      </vt:variant>
      <vt:variant>
        <vt:i4>0</vt:i4>
      </vt:variant>
      <vt:variant>
        <vt:i4>5</vt:i4>
      </vt:variant>
      <vt:variant>
        <vt:lpwstr>https://www.wegwijzertpod.nl/uploads/2022-04/20220413 Werkwijze Geo en locaties in Omgevingsdocumenten 1.01.pdf</vt:lpwstr>
      </vt:variant>
      <vt:variant>
        <vt:lpwstr/>
      </vt:variant>
      <vt:variant>
        <vt:i4>3407981</vt:i4>
      </vt:variant>
      <vt:variant>
        <vt:i4>417</vt:i4>
      </vt:variant>
      <vt:variant>
        <vt:i4>0</vt:i4>
      </vt:variant>
      <vt:variant>
        <vt:i4>5</vt:i4>
      </vt:variant>
      <vt:variant>
        <vt:lpwstr>https://www.wegwijzertpod.nl/uploads/2022-04/20220413 Werkwijze Geo en locaties in Omgevingsdocumenten 1.01.pdf</vt:lpwstr>
      </vt:variant>
      <vt:variant>
        <vt:lpwstr/>
      </vt:variant>
      <vt:variant>
        <vt:i4>7733375</vt:i4>
      </vt:variant>
      <vt:variant>
        <vt:i4>27</vt:i4>
      </vt:variant>
      <vt:variant>
        <vt:i4>0</vt:i4>
      </vt:variant>
      <vt:variant>
        <vt:i4>5</vt:i4>
      </vt:variant>
      <vt:variant>
        <vt:lpwstr>https://gitlab.com/koop/STOP/standaard/-/issues</vt:lpwstr>
      </vt:variant>
      <vt:variant>
        <vt:lpwstr/>
      </vt:variant>
      <vt:variant>
        <vt:i4>7733286</vt:i4>
      </vt:variant>
      <vt:variant>
        <vt:i4>24</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10571</cp:revision>
  <cp:lastPrinted>2021-12-12T20:21:00Z</cp:lastPrinted>
  <dcterms:created xsi:type="dcterms:W3CDTF">2022-10-17T12:34:00Z</dcterms:created>
  <dcterms:modified xsi:type="dcterms:W3CDTF">2023-11-21T09:25:00Z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