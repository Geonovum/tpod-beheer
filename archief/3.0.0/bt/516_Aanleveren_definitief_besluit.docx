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DD01" w14:textId="77777777" w:rsidR="009461B4" w:rsidRDefault="009461B4" w:rsidP="009461B4">
      <w:pPr>
        <w:pStyle w:val="Kop5"/>
      </w:pPr>
      <w:bookmarkStart w:id="1650" w:name="_Ref_7475765bd85115b20503158c2f965323_1"/>
      <w:r>
        <w:lastRenderedPageBreak/>
        <w:t>Aanleveren definitief besluit</w:t>
      </w:r>
      <w:bookmarkEnd w:id="1650"/>
    </w:p>
    <w:p w14:paraId="7337D777" w14:textId="67824834" w:rsidR="00C235A5" w:rsidRDefault="009461B4" w:rsidP="009461B4">
      <w:r w:rsidRPr="007832B4">
        <w:t xml:space="preserve">Ten behoeve van de </w:t>
      </w:r>
      <w:r>
        <w:t xml:space="preserve">bekendmaking van het definitieve besluit in </w:t>
      </w:r>
      <w:r w:rsidR="00333FEB">
        <w:t>Staatscourant of provinciaal blad</w:t>
      </w:r>
      <w:r w:rsidRPr="005A2B45">
        <w:t xml:space="preserve"> </w:t>
      </w:r>
      <w:r w:rsidRPr="007832B4">
        <w:t xml:space="preserve">genereert </w:t>
      </w:r>
      <w:r w:rsidRPr="001D6D07">
        <w:t xml:space="preserve">de ambtelijke organisatie vanuit </w:t>
      </w:r>
      <w:r w:rsidRPr="007832B4">
        <w:t xml:space="preserve">de </w:t>
      </w:r>
      <w:r>
        <w:t>plan</w:t>
      </w:r>
      <w:r w:rsidRPr="007832B4">
        <w:t xml:space="preserve">software </w:t>
      </w:r>
      <w:r w:rsidRPr="00F46261">
        <w:t xml:space="preserve">van </w:t>
      </w:r>
      <w:r w:rsidR="001F1D2B">
        <w:t>Rijk of provincie</w:t>
      </w:r>
      <w:r w:rsidRPr="00F46261">
        <w:t xml:space="preserve"> </w:t>
      </w:r>
      <w:r w:rsidRPr="007832B4">
        <w:t xml:space="preserve">een </w:t>
      </w:r>
      <w:r w:rsidRPr="00050959">
        <w:t xml:space="preserve">besluit, bestaande uit een </w:t>
      </w:r>
      <w:r>
        <w:t xml:space="preserve">(definitieve) </w:t>
      </w:r>
      <w:r w:rsidRPr="00050959">
        <w:t xml:space="preserve">versie van het Besluit en de Regeling. </w:t>
      </w:r>
      <w:r w:rsidRPr="00B23F3B">
        <w:t xml:space="preserve">In de Regeling staat de volledige initiële regeling (bij het instellen van </w:t>
      </w:r>
      <w:r>
        <w:t xml:space="preserve">een </w:t>
      </w:r>
      <w:r w:rsidR="005628FC">
        <w:t>Natura 2000-besluit</w:t>
      </w:r>
      <w:r w:rsidRPr="00B23F3B">
        <w:t xml:space="preserve">) of de wijzigingsinstructies voor de geconsolideerde regeling (bij een wijziging van </w:t>
      </w:r>
      <w:r>
        <w:t xml:space="preserve">een </w:t>
      </w:r>
      <w:r w:rsidR="005628FC">
        <w:t>Natura 2000-besluit</w:t>
      </w:r>
      <w:r w:rsidRPr="00B23F3B">
        <w:t>).</w:t>
      </w:r>
      <w:r w:rsidRPr="00FA44F2">
        <w:t xml:space="preserve"> </w:t>
      </w:r>
      <w:r>
        <w:t>Dit geheel</w:t>
      </w:r>
      <w:r w:rsidRPr="007832B4">
        <w:t xml:space="preserve"> </w:t>
      </w:r>
      <w:r>
        <w:t xml:space="preserve">moet </w:t>
      </w:r>
      <w:r w:rsidR="001F1D2B">
        <w:t>Rijk of provincie</w:t>
      </w:r>
      <w:r>
        <w:t xml:space="preserve"> aanleveren </w:t>
      </w:r>
      <w:r w:rsidRPr="007832B4">
        <w:t>aan de LVBB.</w:t>
      </w:r>
    </w:p>
    <w:p w14:paraId="1BDBE390" w14:textId="4051D60F" w:rsidR="009461B4" w:rsidRDefault="009461B4" w:rsidP="009461B4">
      <w:r w:rsidRPr="00450D7C">
        <w:t>Opgemerkt wordt dat de STOP/TPOD-standaard de term ‘definitief besluit’ gebruikt. Dit is een technische term die zowel wordt gebruikt voor het ‘product’ van deze fase, te weten het genomen besluit, als voor de procedure van besluitvorming, bekendmaking en inwerkingtreding.</w:t>
      </w:r>
    </w:p>
    <w:p w14:paraId="5DB5D617" w14:textId="77777777" w:rsidR="009461B4" w:rsidRDefault="009461B4" w:rsidP="009461B4"/>
    <w:p w14:paraId="23E314D6" w14:textId="54C7CDF3" w:rsidR="009461B4" w:rsidRDefault="009461B4" w:rsidP="009461B4">
      <w:r>
        <w:t xml:space="preserve">Om de bekendmaking van het besluit tot vaststelling of wijziging van </w:t>
      </w:r>
      <w:r w:rsidR="00914088">
        <w:t>het Natura 2000-besluit</w:t>
      </w:r>
      <w:r>
        <w:t xml:space="preserve"> in </w:t>
      </w:r>
      <w:r w:rsidR="00333FEB">
        <w:t>Staatscourant of provinciaal blad</w:t>
      </w:r>
      <w:r w:rsidRPr="008B45E8">
        <w:t xml:space="preserve"> </w:t>
      </w:r>
      <w:r>
        <w:t xml:space="preserve">te kunnen doen en doorlevering door LVBB aan DSO-LV mogelijk te maken, moeten Besluit en Regeling voldoen aan de specificaties die in deel </w:t>
      </w:r>
      <w:r>
        <w:fldChar w:fldCharType="begin"/>
      </w:r>
      <w:r>
        <w:instrText xml:space="preserve"> REF _Ref_719885061f9cb9bbc4ca12a07c3425f3_1 \n \h </w:instrText>
      </w:r>
      <w:r>
        <w:fldChar w:fldCharType="separate"/>
      </w:r>
      <w:r w:rsidR="00C235A5">
        <w:t>B</w:t>
      </w:r>
      <w:r>
        <w:fldChar w:fldCharType="end"/>
      </w:r>
      <w:r>
        <w:t xml:space="preserve"> van dit toepassingsprofiel zijn gegeven. Aanvullend daarop moet </w:t>
      </w:r>
      <w:r w:rsidR="001F1D2B">
        <w:t>Rijk of provincie</w:t>
      </w:r>
      <w:r>
        <w:t xml:space="preserve"> metadata over besluit en regeling en informatie over het Procedureverloop en de consolidatie meeleveren. </w:t>
      </w:r>
      <w:r w:rsidR="001F1D2B">
        <w:t>Rijk of provincie</w:t>
      </w:r>
      <w:r w:rsidRPr="00476B30">
        <w:t xml:space="preserve"> moet ook een publicatieopdracht aan de LVBB aanlever</w:t>
      </w:r>
      <w:r>
        <w:t>en</w:t>
      </w:r>
      <w:r w:rsidRPr="00476B30">
        <w:t xml:space="preserve">, waarin </w:t>
      </w:r>
      <w:r w:rsidR="00333FEB">
        <w:t>hij/zij</w:t>
      </w:r>
      <w:r>
        <w:t xml:space="preserve"> </w:t>
      </w:r>
      <w:r w:rsidRPr="00476B30">
        <w:t>aangee</w:t>
      </w:r>
      <w:r>
        <w:t>ft</w:t>
      </w:r>
      <w:r w:rsidRPr="00476B30">
        <w:t xml:space="preserve"> welk soort publicatie wordt aangeleverd en op welke datum die publicatie gepubliceerd moet worden.</w:t>
      </w:r>
      <w:r>
        <w:t xml:space="preserve"> Dat is </w:t>
      </w:r>
      <w:r w:rsidRPr="002C5A3C">
        <w:t>achtereenvolgens in de volgende paragrafen beschreven.</w:t>
      </w:r>
    </w:p>
    <w:p w14:paraId="59A31F78" w14:textId="77777777" w:rsidR="009461B4" w:rsidRDefault="009461B4" w:rsidP="009461B4">
      <w:pPr>
        <w:pStyle w:val="Kop6"/>
      </w:pPr>
      <w:commentRangeStart w:id="1652"/>
      <w:r>
        <w:t>Besluitmetadata</w:t>
      </w:r>
      <w:commentRangeEnd w:id="1652"/>
      <w:r w:rsidR="009066B2">
        <w:rPr>
          <w:rStyle w:val="Verwijzingopmerking"/>
          <w:bCs w:val="0"/>
          <w:i w:val="0"/>
        </w:rPr>
        <w:commentReference w:id="1652"/>
      </w:r>
    </w:p>
    <w:p w14:paraId="61FB349B" w14:textId="53562D6A" w:rsidR="009461B4" w:rsidRDefault="009461B4" w:rsidP="009461B4">
      <w:r>
        <w:t xml:space="preserve">De Besluitmetadata leggen vast welke organisatie verantwoordelijk is voor de besluitversie en bevatten gegevens om het besluit goed vindbaar te maken. In paragraaf </w:t>
      </w:r>
      <w:r>
        <w:fldChar w:fldCharType="begin"/>
      </w:r>
      <w:r>
        <w:instrText xml:space="preserve"> REF _Ref_e309a74b6ee8894876e2196bc38c2210_1 \n \h </w:instrText>
      </w:r>
      <w:r>
        <w:fldChar w:fldCharType="separate"/>
      </w:r>
      <w:r w:rsidR="00C235A5">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w:t>
      </w:r>
      <w:r>
        <w:t xml:space="preserve">definitieve </w:t>
      </w:r>
      <w:r w:rsidRPr="00C76E47">
        <w:t xml:space="preserve">besluit tot vaststelling of wijziging van </w:t>
      </w:r>
      <w:r>
        <w:t xml:space="preserve">een </w:t>
      </w:r>
      <w:r w:rsidR="005628FC">
        <w:t>Natura 2000-besluit</w:t>
      </w:r>
      <w:r>
        <w:t xml:space="preserve"> </w:t>
      </w:r>
      <w:r w:rsidRPr="00C76E47">
        <w:t>aangegeven hoe ze moeten worden toegepast.</w:t>
      </w:r>
    </w:p>
    <w:p w14:paraId="7D1DFB5E" w14:textId="77777777" w:rsidR="009461B4" w:rsidRDefault="009461B4" w:rsidP="009461B4"/>
    <w:p w14:paraId="024135EB" w14:textId="12A76D40" w:rsidR="009461B4" w:rsidRDefault="009461B4" w:rsidP="009461B4">
      <w:pPr>
        <w:pStyle w:val="Opsommingtekens1"/>
      </w:pPr>
      <w:r w:rsidRPr="00073B3E">
        <w:rPr>
          <w:i/>
          <w:iCs/>
        </w:rPr>
        <w:t>eindverantwoordelijke</w:t>
      </w:r>
      <w:r>
        <w:t xml:space="preserve">: kies </w:t>
      </w:r>
      <w:r w:rsidRPr="00E3342B">
        <w:t xml:space="preserve">uit de </w:t>
      </w:r>
      <w:r>
        <w:t>STOP-</w:t>
      </w:r>
      <w:r w:rsidRPr="00E3342B">
        <w:t xml:space="preserve">waardelijst </w:t>
      </w:r>
      <w:r>
        <w:t xml:space="preserve">voor </w:t>
      </w:r>
      <w:r w:rsidR="00D27C9E">
        <w:t>ministerie of provincie</w:t>
      </w:r>
      <w:r w:rsidRPr="00E3342B">
        <w:t xml:space="preserve"> </w:t>
      </w:r>
      <w:r>
        <w:t>(</w:t>
      </w:r>
      <w:r w:rsidRPr="00E3342B">
        <w:t>de identificatiecode van</w:t>
      </w:r>
      <w:r>
        <w:t>)</w:t>
      </w:r>
      <w:r w:rsidRPr="00E3342B">
        <w:t xml:space="preserve"> </w:t>
      </w:r>
      <w:r w:rsidR="00645C31">
        <w:t>het betreffende ministerie</w:t>
      </w:r>
      <w:r w:rsidR="00D27C9E">
        <w:t xml:space="preserve"> of provincie</w:t>
      </w:r>
      <w:r>
        <w:t>.</w:t>
      </w:r>
    </w:p>
    <w:p w14:paraId="1ABE3A16" w14:textId="3A3EC00E" w:rsidR="009461B4" w:rsidRDefault="009461B4" w:rsidP="009461B4">
      <w:pPr>
        <w:pStyle w:val="Opsommingtekens1"/>
      </w:pPr>
      <w:r w:rsidRPr="00073B3E">
        <w:rPr>
          <w:i/>
          <w:iCs/>
        </w:rPr>
        <w:t>maker</w:t>
      </w:r>
      <w:r>
        <w:t xml:space="preserve">: kies </w:t>
      </w:r>
      <w:r w:rsidRPr="00732A01">
        <w:t xml:space="preserve">uit de </w:t>
      </w:r>
      <w:r>
        <w:t>STOP-</w:t>
      </w:r>
      <w:r w:rsidRPr="00732A01">
        <w:t xml:space="preserve">waardelijst </w:t>
      </w:r>
      <w:r>
        <w:t xml:space="preserve">voor </w:t>
      </w:r>
      <w:r w:rsidR="00D27C9E">
        <w:t>ministerie of provincie</w:t>
      </w:r>
      <w:r w:rsidRPr="00732A01">
        <w:t xml:space="preserve"> </w:t>
      </w:r>
      <w:r>
        <w:t>(</w:t>
      </w:r>
      <w:r w:rsidRPr="00732A01">
        <w:t>de identificatiecode van</w:t>
      </w:r>
      <w:r>
        <w:t>)</w:t>
      </w:r>
      <w:r w:rsidRPr="00732A01">
        <w:t xml:space="preserve"> </w:t>
      </w:r>
      <w:r w:rsidR="00645C31">
        <w:t>het betreffende ministerie</w:t>
      </w:r>
      <w:r w:rsidR="00D27C9E">
        <w:t xml:space="preserve"> of provincie</w:t>
      </w:r>
      <w:r>
        <w:t>.</w:t>
      </w:r>
    </w:p>
    <w:p w14:paraId="0EC71CF0" w14:textId="793E2F3E" w:rsidR="009461B4" w:rsidRDefault="009461B4" w:rsidP="009461B4">
      <w:pPr>
        <w:pStyle w:val="Opsommingtekens1"/>
      </w:pPr>
      <w:r w:rsidRPr="00C92A58">
        <w:rPr>
          <w:i/>
          <w:iCs/>
        </w:rPr>
        <w:t>soortBestuursorgaan</w:t>
      </w:r>
      <w:r>
        <w:t xml:space="preserve">: kies </w:t>
      </w:r>
      <w:r w:rsidRPr="00BE7551">
        <w:t>uit de STOP-waardelijst bestuursorgaan</w:t>
      </w:r>
      <w:r>
        <w:t xml:space="preserve"> de waarde </w:t>
      </w:r>
      <w:r w:rsidR="00935128">
        <w:t>‘minister’ respectievelijk ‘gedeputeerde staten’</w:t>
      </w:r>
      <w:r>
        <w:t>.</w:t>
      </w:r>
    </w:p>
    <w:p w14:paraId="07ADDD7C" w14:textId="77777777" w:rsidR="009461B4" w:rsidRDefault="009461B4" w:rsidP="009461B4">
      <w:pPr>
        <w:pStyle w:val="Opsommingtekens1"/>
      </w:pPr>
      <w:r w:rsidRPr="00073B3E">
        <w:rPr>
          <w:i/>
          <w:iCs/>
        </w:rPr>
        <w:t>informatieobjectRef</w:t>
      </w:r>
      <w:r>
        <w:t xml:space="preserve">: </w:t>
      </w:r>
      <w:r w:rsidRPr="00E9476C">
        <w:t>neem hier de verwijzingen op naar de GIO’s (en eventueel de als informatieobject gemodelleerde PDF-documenten) die het besluit aan de regeling toevoegt of die het besluit wijzigt.</w:t>
      </w:r>
    </w:p>
    <w:p w14:paraId="34169DA9" w14:textId="5456C931" w:rsidR="009461B4" w:rsidRDefault="009461B4" w:rsidP="009461B4">
      <w:pPr>
        <w:pStyle w:val="Opsommingtekens1"/>
      </w:pPr>
      <w:r w:rsidRPr="00073B3E">
        <w:rPr>
          <w:i/>
          <w:iCs/>
        </w:rPr>
        <w:t>officieleTitel</w:t>
      </w:r>
      <w:r>
        <w:t xml:space="preserve">: </w:t>
      </w:r>
      <w:r w:rsidRPr="00E9476C">
        <w:t xml:space="preserve">geef het besluit een onderscheidende en herkenbare titel. </w:t>
      </w:r>
      <w:r>
        <w:t>De officiële titel moet gelijk zijn aan het RegelingOpschrift van het besluit.</w:t>
      </w:r>
      <w:r w:rsidRPr="00E9476C">
        <w:t xml:space="preserve"> </w:t>
      </w:r>
      <w:r>
        <w:t xml:space="preserve">Een voorbeeld </w:t>
      </w:r>
      <w:r w:rsidRPr="006012F9">
        <w:t xml:space="preserve">van de officiële titel van een besluit tot </w:t>
      </w:r>
      <w:r>
        <w:t xml:space="preserve">vaststelling van een </w:t>
      </w:r>
      <w:r w:rsidR="005628FC">
        <w:t>Natura 2000-besluit</w:t>
      </w:r>
      <w:r w:rsidRPr="00500131">
        <w:t xml:space="preserve"> is </w:t>
      </w:r>
      <w:r w:rsidR="005628FC">
        <w:t xml:space="preserve">‘Besluit tot vaststelling </w:t>
      </w:r>
      <w:r w:rsidR="005628FC" w:rsidRPr="005628FC">
        <w:t>Aanwijzingsbesluit Drents-Friese Wold en Leggelderveld’; een voorbeeld van de officiële titel van een besluit tot wijziging van een Natura 2000-besluit is ‘</w:t>
      </w:r>
      <w:r w:rsidR="005628FC">
        <w:t>W</w:t>
      </w:r>
      <w:r w:rsidR="005628FC" w:rsidRPr="005628FC">
        <w:t>ijziging Toegangsbeperkingsbesluit Natura 2000-gebied IJsselmeer t.b.v. wijzigen begrenzing habitatrichtlijngebied’</w:t>
      </w:r>
      <w:r w:rsidR="005628FC">
        <w:t>.</w:t>
      </w:r>
    </w:p>
    <w:p w14:paraId="62AB3E66" w14:textId="77777777" w:rsidR="009461B4" w:rsidRDefault="009461B4" w:rsidP="009461B4">
      <w:pPr>
        <w:pStyle w:val="Opsommingtekens1"/>
      </w:pPr>
      <w:r w:rsidRPr="008E1E70">
        <w:rPr>
          <w:i/>
          <w:iCs/>
        </w:rPr>
        <w:t>citeertitel</w:t>
      </w:r>
      <w:r w:rsidRPr="008E1E70">
        <w:t xml:space="preserve">: geadviseerd wordt om het gegeven citeertitel te gebruiken. </w:t>
      </w:r>
      <w:r>
        <w:t>Pas d</w:t>
      </w:r>
      <w:r w:rsidRPr="008E1E70">
        <w:t xml:space="preserve">e citeertitel </w:t>
      </w:r>
      <w:r>
        <w:t>als volgt toe:</w:t>
      </w:r>
    </w:p>
    <w:p w14:paraId="5E85BF5F" w14:textId="1FD66750" w:rsidR="009461B4" w:rsidRPr="00A624CC" w:rsidRDefault="009461B4" w:rsidP="009461B4">
      <w:pPr>
        <w:pStyle w:val="Opsommingtekens2"/>
      </w:pPr>
      <w:r w:rsidRPr="00F63709">
        <w:lastRenderedPageBreak/>
        <w:t xml:space="preserve">de citeertitel </w:t>
      </w:r>
      <w:r>
        <w:t xml:space="preserve">is </w:t>
      </w:r>
      <w:r w:rsidRPr="00E11146">
        <w:t xml:space="preserve">in </w:t>
      </w:r>
      <w:r>
        <w:t xml:space="preserve">het </w:t>
      </w:r>
      <w:r w:rsidR="00B34C2F">
        <w:t>B</w:t>
      </w:r>
      <w:r>
        <w:t xml:space="preserve">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C0B8411" w14:textId="6D0FA7A9" w:rsidR="009461B4" w:rsidRPr="008E1E70" w:rsidRDefault="009461B4" w:rsidP="009461B4">
      <w:pPr>
        <w:pStyle w:val="Opsommingtekens2"/>
      </w:pPr>
      <w:r w:rsidRPr="00F63709">
        <w:t xml:space="preserve">de citeertitel </w:t>
      </w:r>
      <w:r w:rsidRPr="00674056">
        <w:t xml:space="preserve">is </w:t>
      </w:r>
      <w:r>
        <w:t xml:space="preserve">niet in het </w:t>
      </w:r>
      <w:r w:rsidR="00B34C2F">
        <w:t>B</w:t>
      </w:r>
      <w:r>
        <w:t xml:space="preserve">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70D650DF" w14:textId="77777777" w:rsidR="009461B4" w:rsidRDefault="009461B4" w:rsidP="009461B4">
      <w:pPr>
        <w:pStyle w:val="Opsommingtekens1"/>
      </w:pPr>
      <w:r w:rsidRPr="00073B3E">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8E96CE7" w14:textId="77777777" w:rsidR="009461B4" w:rsidRDefault="009461B4" w:rsidP="009461B4">
      <w:pPr>
        <w:pStyle w:val="Opsommingtekens1"/>
      </w:pPr>
      <w:r w:rsidRPr="00073B3E">
        <w:rPr>
          <w:i/>
          <w:iCs/>
        </w:rPr>
        <w:t>rechtsgebied</w:t>
      </w:r>
      <w:r>
        <w:t xml:space="preserve">: </w:t>
      </w:r>
      <w:r w:rsidRPr="00AD7397">
        <w:t>kies uit de STOP-waardelijst rechtsgebied in ieder geval voor de waarde ‘omgevingsrecht</w:t>
      </w:r>
      <w:r>
        <w:t>’</w:t>
      </w:r>
      <w:r w:rsidRPr="00AD7397">
        <w:t xml:space="preserve"> </w:t>
      </w:r>
      <w:r>
        <w:t>en vul dit indien van toepassing aan met andere toepasselijke waarden uit deze waardelijst.</w:t>
      </w:r>
    </w:p>
    <w:p w14:paraId="5E03B75A" w14:textId="77777777" w:rsidR="009461B4" w:rsidRDefault="009461B4" w:rsidP="009461B4">
      <w:pPr>
        <w:pStyle w:val="Opsommingtekens1"/>
      </w:pPr>
      <w:r w:rsidRPr="00073B3E">
        <w:rPr>
          <w:i/>
          <w:iCs/>
        </w:rPr>
        <w:t>soortProcedure</w:t>
      </w:r>
      <w:r>
        <w:t xml:space="preserve">: </w:t>
      </w:r>
      <w:r w:rsidRPr="00AD7397">
        <w:t>kies uit de STOP-waardelijst soortprocedure de waarde ‘</w:t>
      </w:r>
      <w:r w:rsidRPr="0017776F">
        <w:t xml:space="preserve">Definitief </w:t>
      </w:r>
      <w:r w:rsidRPr="00AD7397">
        <w:t>besluit’.</w:t>
      </w:r>
    </w:p>
    <w:p w14:paraId="4F9DE4F1" w14:textId="5701A2FB" w:rsidR="009461B4" w:rsidRDefault="009461B4" w:rsidP="009461B4">
      <w:pPr>
        <w:pStyle w:val="Opsommingtekens1"/>
      </w:pPr>
      <w:r w:rsidRPr="00073B3E">
        <w:rPr>
          <w:i/>
          <w:iCs/>
        </w:rPr>
        <w:t>grondslag</w:t>
      </w:r>
      <w:r>
        <w:t xml:space="preserve">: </w:t>
      </w:r>
      <w:r w:rsidR="005628FC" w:rsidRPr="005628FC">
        <w:t xml:space="preserve">maak een verwijzing naar artikel 2.44 lid 1 Ow voor het aanwijzingsbesluit, naar artikel 2.45 lid 1 Ow voor het toegangsbeperkingsbesluit van de provincie </w:t>
      </w:r>
      <w:r w:rsidR="00353CA9">
        <w:t xml:space="preserve">of </w:t>
      </w:r>
      <w:r w:rsidR="005628FC" w:rsidRPr="005628FC">
        <w:t xml:space="preserve">naar artikel 2.45 lid 2 Ow voor het toegangsbeperkingsbesluit van het Rijk. De grondslag ziet er -in STOP-XML- uit als in </w:t>
      </w:r>
      <w:r w:rsidR="005628FC">
        <w:fldChar w:fldCharType="begin"/>
      </w:r>
      <w:r w:rsidR="005628FC">
        <w:instrText xml:space="preserve"> REF _Ref_7475765bd85115b20503158c2f965323_2 \n \h </w:instrText>
      </w:r>
      <w:r w:rsidR="005628FC">
        <w:fldChar w:fldCharType="separate"/>
      </w:r>
      <w:r w:rsidR="00C235A5">
        <w:t>Figuur 184</w:t>
      </w:r>
      <w:r w:rsidR="005628FC">
        <w:fldChar w:fldCharType="end"/>
      </w:r>
      <w:r w:rsidR="005628FC" w:rsidRPr="005628FC">
        <w:t xml:space="preserve"> en </w:t>
      </w:r>
      <w:r w:rsidR="005628FC">
        <w:fldChar w:fldCharType="begin"/>
      </w:r>
      <w:r w:rsidR="005628FC">
        <w:instrText xml:space="preserve"> REF _Ref_7475765bd85115b20503158c2f965323_3 \n \h </w:instrText>
      </w:r>
      <w:r w:rsidR="005628FC">
        <w:fldChar w:fldCharType="separate"/>
      </w:r>
      <w:r w:rsidR="00C235A5">
        <w:t>Figuur 185</w:t>
      </w:r>
      <w:r w:rsidR="005628FC">
        <w:fldChar w:fldCharType="end"/>
      </w:r>
      <w:r w:rsidR="005628FC" w:rsidRPr="005628FC">
        <w:t>:</w:t>
      </w:r>
    </w:p>
    <w:p w14:paraId="7764C4F1" w14:textId="5146AA45" w:rsidR="009461B4" w:rsidRDefault="005628FC" w:rsidP="009461B4">
      <w:pPr>
        <w:pStyle w:val="Figuur"/>
      </w:pPr>
      <w:r>
        <w:rPr>
          <w:noProof/>
        </w:rPr>
        <w:drawing>
          <wp:inline distT="0" distB="0" distL="0" distR="0" wp14:anchorId="1EFF026B" wp14:editId="5F3BB8A1">
            <wp:extent cx="4591691" cy="1552792"/>
            <wp:effectExtent l="0" t="0" r="0" b="9525"/>
            <wp:docPr id="1853326350" name="Afbeelding 185332635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26350" name="Afbeelding 1" descr="Afbeelding met tekst, schermopname, Lettertype&#10;&#10;Automatisch gegenereerde beschrijving"/>
                    <pic:cNvPicPr/>
                  </pic:nvPicPr>
                  <pic:blipFill>
                    <a:blip r:embed="rId177"/>
                    <a:stretch>
                      <a:fillRect/>
                    </a:stretch>
                  </pic:blipFill>
                  <pic:spPr>
                    <a:xfrm>
                      <a:off x="0" y="0"/>
                      <a:ext cx="4591691" cy="1552792"/>
                    </a:xfrm>
                    <a:prstGeom prst="rect">
                      <a:avLst/>
                    </a:prstGeom>
                  </pic:spPr>
                </pic:pic>
              </a:graphicData>
            </a:graphic>
          </wp:inline>
        </w:drawing>
      </w:r>
    </w:p>
    <w:p w14:paraId="6FE4581F" w14:textId="014811D6" w:rsidR="009461B4" w:rsidRDefault="009461B4" w:rsidP="009461B4">
      <w:pPr>
        <w:pStyle w:val="Figuurbijschrift"/>
      </w:pPr>
      <w:r w:rsidRPr="00B21B86">
        <w:tab/>
      </w:r>
      <w:bookmarkStart w:id="1653" w:name="_Ref_7475765bd85115b20503158c2f965323_2"/>
      <w:r>
        <w:t>G</w:t>
      </w:r>
      <w:r w:rsidRPr="00B21B86">
        <w:t xml:space="preserve">rondslag voor </w:t>
      </w:r>
      <w:r>
        <w:t xml:space="preserve">een </w:t>
      </w:r>
      <w:r w:rsidR="005628FC">
        <w:t>aanwijzingsbesluit</w:t>
      </w:r>
      <w:bookmarkEnd w:id="1653"/>
    </w:p>
    <w:p w14:paraId="7E8B1144" w14:textId="37C613FB" w:rsidR="005628FC" w:rsidRDefault="005628FC" w:rsidP="005628FC">
      <w:pPr>
        <w:pStyle w:val="Figuur"/>
      </w:pPr>
      <w:r>
        <w:rPr>
          <w:noProof/>
        </w:rPr>
        <w:drawing>
          <wp:inline distT="0" distB="0" distL="0" distR="0" wp14:anchorId="44F96598" wp14:editId="111B42F7">
            <wp:extent cx="4581525" cy="1355222"/>
            <wp:effectExtent l="0" t="0" r="0" b="0"/>
            <wp:docPr id="428702964" name="Afbeelding 42870296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02964" name="Afbeelding 2" descr="Afbeelding met tekst, schermopname, Lettertype&#10;&#10;Automatisch gegenereerde beschrijving"/>
                    <pic:cNvPicPr/>
                  </pic:nvPicPr>
                  <pic:blipFill>
                    <a:blip r:embed="rId178"/>
                    <a:stretch>
                      <a:fillRect/>
                    </a:stretch>
                  </pic:blipFill>
                  <pic:spPr>
                    <a:xfrm>
                      <a:off x="0" y="0"/>
                      <a:ext cx="4616897" cy="1365685"/>
                    </a:xfrm>
                    <a:prstGeom prst="rect">
                      <a:avLst/>
                    </a:prstGeom>
                  </pic:spPr>
                </pic:pic>
              </a:graphicData>
            </a:graphic>
          </wp:inline>
        </w:drawing>
      </w:r>
    </w:p>
    <w:p w14:paraId="37F1BF30" w14:textId="02A08D2B" w:rsidR="005628FC" w:rsidRPr="005628FC" w:rsidRDefault="005628FC" w:rsidP="005628FC">
      <w:pPr>
        <w:pStyle w:val="Figuurbijschrift"/>
      </w:pPr>
      <w:bookmarkStart w:id="1654" w:name="_Ref_7475765bd85115b20503158c2f965323_3"/>
      <w:r>
        <w:t>Grondslag voor een toegangsbeperkingsbesluit van GS</w:t>
      </w:r>
      <w:bookmarkEnd w:id="1654"/>
    </w:p>
    <w:p w14:paraId="26157FCB" w14:textId="77777777" w:rsidR="009461B4" w:rsidRPr="00D5041B" w:rsidRDefault="009461B4" w:rsidP="009461B4">
      <w:pPr>
        <w:pStyle w:val="Kader"/>
      </w:pPr>
      <w:r w:rsidRPr="00B26823">
        <w:rPr>
          <w:noProof/>
        </w:rPr>
        <mc:AlternateContent>
          <mc:Choice Requires="wps">
            <w:drawing>
              <wp:inline distT="0" distB="0" distL="0" distR="0" wp14:anchorId="0E0CFBE5" wp14:editId="23282CA0">
                <wp:extent cx="5400040" cy="985631"/>
                <wp:effectExtent l="0" t="0" r="22860" b="22860"/>
                <wp:docPr id="1024224772" name="Tekstvak 102422477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F6D1A38" w14:textId="77777777" w:rsidR="009461B4" w:rsidRPr="009A08A2" w:rsidRDefault="009461B4" w:rsidP="009461B4">
                            <w:pPr>
                              <w:rPr>
                                <w:b/>
                                <w:bCs/>
                              </w:rPr>
                            </w:pPr>
                            <w:r>
                              <w:rPr>
                                <w:b/>
                                <w:bCs/>
                              </w:rPr>
                              <w:t>Waarschuwing t</w:t>
                            </w:r>
                            <w:r w:rsidRPr="009A08A2">
                              <w:rPr>
                                <w:b/>
                                <w:bCs/>
                              </w:rPr>
                              <w:t xml:space="preserve">oekomstige </w:t>
                            </w:r>
                            <w:r>
                              <w:rPr>
                                <w:b/>
                                <w:bCs/>
                              </w:rPr>
                              <w:t>wijziging TPOD-standaard</w:t>
                            </w:r>
                          </w:p>
                          <w:p w14:paraId="07939B6E" w14:textId="77777777" w:rsidR="009461B4" w:rsidRDefault="009461B4" w:rsidP="009461B4">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0CFBE5" id="Tekstvak 1024224772" o:spid="_x0000_s118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BIDe+YxAgAAWwQAAA4AAAAAAAAAAAAAAAAALgIAAGRy&#10;cy9lMm9Eb2MueG1sUEsBAi0AFAAGAAgAAAAhAC34IWzaAAAABQEAAA8AAAAAAAAAAAAAAAAAiwQA&#10;AGRycy9kb3ducmV2LnhtbFBLBQYAAAAABAAEAPMAAACSBQAAAAA=&#10;" filled="f" strokeweight=".5pt">
                <v:textbox style="mso-fit-shape-to-text:t">
                  <w:txbxContent>
                    <w:p w14:paraId="2F6D1A38" w14:textId="77777777" w:rsidR="009461B4" w:rsidRPr="009A08A2" w:rsidRDefault="009461B4" w:rsidP="009461B4">
                      <w:pPr>
                        <w:rPr>
                          <w:b/>
                          <w:bCs/>
                        </w:rPr>
                      </w:pPr>
                      <w:r>
                        <w:rPr>
                          <w:b/>
                          <w:bCs/>
                        </w:rPr>
                        <w:t>Waarschuwing t</w:t>
                      </w:r>
                      <w:r w:rsidRPr="009A08A2">
                        <w:rPr>
                          <w:b/>
                          <w:bCs/>
                        </w:rPr>
                        <w:t xml:space="preserve">oekomstige </w:t>
                      </w:r>
                      <w:r>
                        <w:rPr>
                          <w:b/>
                          <w:bCs/>
                        </w:rPr>
                        <w:t>wijziging TPOD-standaard</w:t>
                      </w:r>
                    </w:p>
                    <w:p w14:paraId="07939B6E" w14:textId="77777777" w:rsidR="009461B4" w:rsidRDefault="009461B4" w:rsidP="009461B4">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1D46331" w14:textId="77777777" w:rsidR="009461B4" w:rsidRDefault="009461B4" w:rsidP="009461B4">
      <w:pPr>
        <w:pStyle w:val="Kop6"/>
      </w:pPr>
      <w:commentRangeStart w:id="1655"/>
      <w:r>
        <w:lastRenderedPageBreak/>
        <w:t>Regelingmetadata</w:t>
      </w:r>
      <w:commentRangeEnd w:id="1655"/>
      <w:r w:rsidR="00602D60">
        <w:rPr>
          <w:rStyle w:val="Verwijzingopmerking"/>
          <w:bCs w:val="0"/>
          <w:i w:val="0"/>
        </w:rPr>
        <w:commentReference w:id="1655"/>
      </w:r>
    </w:p>
    <w:p w14:paraId="6BEE1D79" w14:textId="616171A3" w:rsidR="009461B4" w:rsidRDefault="009461B4" w:rsidP="009461B4">
      <w:r w:rsidRPr="00F523DD">
        <w:t xml:space="preserve">De </w:t>
      </w:r>
      <w:r>
        <w:t>Regeling</w:t>
      </w:r>
      <w:r w:rsidRPr="00F523DD">
        <w:t>metadata leggen vast welke organisatie verantwoordelijk is voor de</w:t>
      </w:r>
      <w:r>
        <w:t xml:space="preserve"> regelingversie en bevatten gegevens om de regeling goed vindbaar te maken</w:t>
      </w:r>
      <w:r w:rsidRPr="00F523DD">
        <w:t xml:space="preserve">. </w:t>
      </w:r>
      <w:r w:rsidRPr="00297FBE">
        <w:t xml:space="preserve">In paragraaf </w:t>
      </w:r>
      <w:r>
        <w:fldChar w:fldCharType="begin"/>
      </w:r>
      <w:r>
        <w:instrText xml:space="preserve"> REF _Ref_91858f130924b8f5ffe908a646029bcd_1 \n \h </w:instrText>
      </w:r>
      <w:r>
        <w:fldChar w:fldCharType="separate"/>
      </w:r>
      <w:r w:rsidR="00C235A5">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w:t>
      </w:r>
      <w:r>
        <w:t xml:space="preserve">definitieve </w:t>
      </w:r>
      <w:r w:rsidRPr="00297FBE">
        <w:t xml:space="preserve">besluit tot vaststelling of wijziging van </w:t>
      </w:r>
      <w:r>
        <w:t xml:space="preserve">een </w:t>
      </w:r>
      <w:r w:rsidR="005628FC">
        <w:t>Natura 2000-besluit</w:t>
      </w:r>
      <w:r w:rsidRPr="00297FBE">
        <w:t xml:space="preserve"> aangegeven hoe ze moeten worden toegepast.</w:t>
      </w:r>
    </w:p>
    <w:p w14:paraId="28EDA085" w14:textId="77777777" w:rsidR="009461B4" w:rsidRDefault="009461B4" w:rsidP="009461B4"/>
    <w:p w14:paraId="3F33E802" w14:textId="03C74E1F" w:rsidR="009461B4" w:rsidRPr="00073B3E" w:rsidRDefault="009461B4" w:rsidP="009461B4">
      <w:pPr>
        <w:pStyle w:val="Opsommingtekens1"/>
      </w:pPr>
      <w:r w:rsidRPr="00200354">
        <w:rPr>
          <w:i/>
          <w:iCs/>
        </w:rPr>
        <w:t>soortRegeling</w:t>
      </w:r>
      <w:r>
        <w:t xml:space="preserve">: </w:t>
      </w:r>
      <w:r w:rsidRPr="00297FBE">
        <w:t xml:space="preserve">kies uit de STOP-waardelijst soortRegeling de waarde </w:t>
      </w:r>
      <w:r w:rsidR="00893FEE" w:rsidRPr="00893FEE">
        <w:t>‘Aanwijzingsbesluit N2000’ respectievelijk ‘Toegangsbeperkingsbesluit’</w:t>
      </w:r>
      <w:r w:rsidRPr="00297FBE">
        <w:t>.</w:t>
      </w:r>
    </w:p>
    <w:p w14:paraId="2E7A70A3" w14:textId="0C18EB4E" w:rsidR="00C235A5" w:rsidRDefault="009461B4" w:rsidP="009461B4">
      <w:pPr>
        <w:pStyle w:val="Opsommingtekens1"/>
      </w:pPr>
      <w:r w:rsidRPr="00073B3E">
        <w:rPr>
          <w:i/>
          <w:iCs/>
        </w:rPr>
        <w:t>eindverantwoordelijke</w:t>
      </w:r>
      <w:r>
        <w:t xml:space="preserve">: kies </w:t>
      </w:r>
      <w:r w:rsidRPr="00376B5E">
        <w:t xml:space="preserve">uit de </w:t>
      </w:r>
      <w:r>
        <w:t>STOP-</w:t>
      </w:r>
      <w:r w:rsidRPr="00376B5E">
        <w:t xml:space="preserve">waardelijst </w:t>
      </w:r>
      <w:r>
        <w:t xml:space="preserve">voor </w:t>
      </w:r>
      <w:r w:rsidR="00D27C9E">
        <w:t>ministerie of provincie</w:t>
      </w:r>
      <w:r w:rsidRPr="00376B5E">
        <w:t xml:space="preserve"> </w:t>
      </w:r>
      <w:r>
        <w:t>(</w:t>
      </w:r>
      <w:r w:rsidRPr="00376B5E">
        <w:t>de identificatiecode van</w:t>
      </w:r>
      <w:r>
        <w:t>)</w:t>
      </w:r>
      <w:r w:rsidRPr="00376B5E">
        <w:t xml:space="preserve"> </w:t>
      </w:r>
      <w:r w:rsidR="00645C31">
        <w:t>het betreffende ministerie</w:t>
      </w:r>
      <w:r w:rsidR="00D27C9E">
        <w:t xml:space="preserve"> of provincie</w:t>
      </w:r>
      <w:r>
        <w:t>.</w:t>
      </w:r>
    </w:p>
    <w:p w14:paraId="6946887F" w14:textId="2A3FE812" w:rsidR="009461B4" w:rsidRDefault="009461B4" w:rsidP="009461B4">
      <w:pPr>
        <w:pStyle w:val="Opsommingtekens1"/>
      </w:pPr>
      <w:r w:rsidRPr="00094953">
        <w:rPr>
          <w:i/>
          <w:iCs/>
        </w:rPr>
        <w:t>maker</w:t>
      </w:r>
      <w:r>
        <w:t xml:space="preserve">: kies </w:t>
      </w:r>
      <w:r w:rsidRPr="00376B5E">
        <w:t xml:space="preserve">uit de </w:t>
      </w:r>
      <w:r>
        <w:t>STOP-</w:t>
      </w:r>
      <w:r w:rsidRPr="00376B5E">
        <w:t xml:space="preserve">waardelijst </w:t>
      </w:r>
      <w:r>
        <w:t xml:space="preserve">voor </w:t>
      </w:r>
      <w:r w:rsidR="00D27C9E">
        <w:t>ministerie of provincie</w:t>
      </w:r>
      <w:r w:rsidRPr="00376B5E">
        <w:t xml:space="preserve"> </w:t>
      </w:r>
      <w:r>
        <w:t>(</w:t>
      </w:r>
      <w:r w:rsidRPr="00376B5E">
        <w:t>de identificatiecode van</w:t>
      </w:r>
      <w:r>
        <w:t>)</w:t>
      </w:r>
      <w:r w:rsidRPr="00376B5E">
        <w:t xml:space="preserve"> </w:t>
      </w:r>
      <w:r w:rsidR="00645C31">
        <w:t>het betreffende ministerie</w:t>
      </w:r>
      <w:r w:rsidR="00D27C9E">
        <w:t xml:space="preserve"> of provincie</w:t>
      </w:r>
      <w:r>
        <w:t>.</w:t>
      </w:r>
    </w:p>
    <w:p w14:paraId="51EF63FA" w14:textId="07BD075D" w:rsidR="009461B4" w:rsidRPr="00C92A58" w:rsidRDefault="009461B4" w:rsidP="009461B4">
      <w:pPr>
        <w:pStyle w:val="Opsommingtekens1"/>
        <w:rPr>
          <w:u w:val="single"/>
        </w:rPr>
      </w:pPr>
      <w:r w:rsidRPr="00C92A58">
        <w:rPr>
          <w:i/>
          <w:iCs/>
        </w:rPr>
        <w:t>soortBestuursorgaan</w:t>
      </w:r>
      <w:r>
        <w:t>: kies</w:t>
      </w:r>
      <w:r w:rsidRPr="00BE7551">
        <w:t xml:space="preserve"> uit de STOP-waardelijst bestuursorgaan</w:t>
      </w:r>
      <w:r>
        <w:t xml:space="preserve"> de waarde </w:t>
      </w:r>
      <w:r w:rsidR="00935128">
        <w:t>‘minister’ respectievelijk ‘gedeputeerde staten’</w:t>
      </w:r>
      <w:r>
        <w:t>.</w:t>
      </w:r>
    </w:p>
    <w:p w14:paraId="67DB409D" w14:textId="3650EF12" w:rsidR="009461B4" w:rsidRDefault="009461B4" w:rsidP="009461B4">
      <w:pPr>
        <w:pStyle w:val="Opsommingtekens1"/>
      </w:pPr>
      <w:r w:rsidRPr="00094953">
        <w:rPr>
          <w:i/>
          <w:iCs/>
        </w:rPr>
        <w:t>officieleTitel</w:t>
      </w:r>
      <w:r>
        <w:t xml:space="preserve">: </w:t>
      </w:r>
      <w:r w:rsidRPr="00F62446">
        <w:t xml:space="preserve">geef de </w:t>
      </w:r>
      <w:r w:rsidR="00AD6542">
        <w:t>R</w:t>
      </w:r>
      <w:r w:rsidRPr="00F62446">
        <w:t xml:space="preserve">egeling van </w:t>
      </w:r>
      <w:r w:rsidR="00914088">
        <w:t>het Natura 2000-besluit</w:t>
      </w:r>
      <w:r w:rsidRPr="00F62446">
        <w:t xml:space="preserve"> een onderscheidende en herkenbare titel</w:t>
      </w:r>
      <w:r w:rsidRPr="00CC2B13">
        <w:t>.</w:t>
      </w:r>
      <w:r>
        <w:t xml:space="preserve"> Voorbeelden van de officiële titel van een </w:t>
      </w:r>
      <w:r w:rsidR="005628FC">
        <w:t>Natura 2000-besluit</w:t>
      </w:r>
      <w:r w:rsidRPr="006F6689">
        <w:t xml:space="preserve"> zijn </w:t>
      </w:r>
      <w:r w:rsidR="00554C50" w:rsidRPr="00554C50">
        <w:t>‘Aanwijzingsbesluit Drents-Friese Wold en Leggelderveld’ en ‘Toegangsbeperkingsbesluit Natura 2000-gebied IJsselmeer’</w:t>
      </w:r>
      <w:r w:rsidRPr="006F6689">
        <w:t>.</w:t>
      </w:r>
    </w:p>
    <w:p w14:paraId="614ABC39" w14:textId="77777777" w:rsidR="009461B4" w:rsidRDefault="009461B4" w:rsidP="009461B4">
      <w:pPr>
        <w:pStyle w:val="Opsommingtekens1"/>
      </w:pPr>
      <w:r w:rsidRPr="00E5611C">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0B23B3D9" w14:textId="78A5B01D" w:rsidR="009461B4" w:rsidRPr="00A624CC" w:rsidRDefault="009461B4" w:rsidP="009461B4">
      <w:pPr>
        <w:pStyle w:val="Opsommingtekens2"/>
      </w:pPr>
      <w:r w:rsidRPr="00E11146">
        <w:t xml:space="preserve">in </w:t>
      </w:r>
      <w:r w:rsidR="001027ED">
        <w:t xml:space="preserve">de Regeling van </w:t>
      </w:r>
      <w:r w:rsidR="00914088">
        <w:t>het Natura 2000-besluit</w:t>
      </w:r>
      <w:r>
        <w:t xml:space="preserv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3B736D7" w14:textId="23DD4D74" w:rsidR="009461B4" w:rsidRDefault="009461B4" w:rsidP="009461B4">
      <w:pPr>
        <w:pStyle w:val="Opsommingtekens2"/>
      </w:pPr>
      <w:r w:rsidRPr="00674056">
        <w:t xml:space="preserve">in </w:t>
      </w:r>
      <w:r w:rsidR="001027ED" w:rsidRPr="001027ED">
        <w:t xml:space="preserve">de Regeling van </w:t>
      </w:r>
      <w:r w:rsidR="00914088">
        <w:t>het Natura 2000-besluit</w:t>
      </w:r>
      <w:r w:rsidRPr="00A21CB4">
        <w:t xml:space="preserve">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56BFB9FC" w14:textId="77777777" w:rsidR="009461B4" w:rsidRDefault="009461B4" w:rsidP="009461B4">
      <w:pPr>
        <w:pStyle w:val="Opsommingtekens1"/>
      </w:pPr>
      <w:r w:rsidRPr="00E5611C">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60E4132" w14:textId="3307BED7" w:rsidR="00C235A5" w:rsidRDefault="009461B4" w:rsidP="009461B4">
      <w:pPr>
        <w:pStyle w:val="Opsommingtekens1"/>
      </w:pPr>
      <w:r w:rsidRPr="00094953">
        <w:rPr>
          <w:i/>
          <w:iCs/>
        </w:rPr>
        <w:t>rechtsgebied</w:t>
      </w:r>
      <w:r>
        <w:t xml:space="preserve">: </w:t>
      </w:r>
      <w:r w:rsidRPr="00B21B86">
        <w:t>kies uit de STOP-waardelijst rechtsgebied in ieder geval de waarde ‘omgevingsrecht</w:t>
      </w:r>
      <w:r>
        <w:t>’</w:t>
      </w:r>
      <w:r w:rsidRPr="00B21B86">
        <w:t xml:space="preserve"> </w:t>
      </w:r>
      <w:r>
        <w:t>en vul dit indien van toepassing aan met andere toepasselijke waarden uit deze waardelijst.</w:t>
      </w:r>
    </w:p>
    <w:p w14:paraId="2FA7A91A" w14:textId="4BE81991" w:rsidR="009461B4" w:rsidRDefault="009461B4" w:rsidP="009461B4">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4E0F2063" w14:textId="77777777" w:rsidR="009461B4" w:rsidRDefault="009461B4" w:rsidP="009461B4">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w:t>
      </w:r>
    </w:p>
    <w:p w14:paraId="355A5CEB" w14:textId="426548CF" w:rsidR="009461B4" w:rsidRDefault="009461B4" w:rsidP="009461B4">
      <w:pPr>
        <w:pStyle w:val="Opsommingtekens1"/>
      </w:pPr>
      <w:r w:rsidRPr="00073B3E">
        <w:rPr>
          <w:i/>
          <w:iCs/>
        </w:rPr>
        <w:t>grondslag</w:t>
      </w:r>
      <w:r>
        <w:t xml:space="preserve">: </w:t>
      </w:r>
      <w:r w:rsidR="005628FC" w:rsidRPr="005628FC">
        <w:t xml:space="preserve">maak een verwijzing naar artikel 2.44 lid 1 Ow voor het aanwijzingsbesluit, naar artikel 2.45 lid 1 Ow voor het toegangsbeperkingsbesluit van de provincie </w:t>
      </w:r>
      <w:r w:rsidR="00353CA9">
        <w:t>of</w:t>
      </w:r>
      <w:r w:rsidR="005628FC" w:rsidRPr="005628FC">
        <w:t xml:space="preserve"> naar artikel 2.45 lid 2 Ow voor het toegangsbeperkingsbesluit van het Rijk. De grondslag ziet er -in STOP-XML- uit als in Figuur 183:</w:t>
      </w:r>
    </w:p>
    <w:p w14:paraId="66AB6CE0" w14:textId="12231348" w:rsidR="009461B4" w:rsidRDefault="005628FC" w:rsidP="009461B4">
      <w:pPr>
        <w:pStyle w:val="Figuur"/>
      </w:pPr>
      <w:r>
        <w:rPr>
          <w:noProof/>
        </w:rPr>
        <w:lastRenderedPageBreak/>
        <w:drawing>
          <wp:inline distT="0" distB="0" distL="0" distR="0" wp14:anchorId="66A764EE" wp14:editId="7C85D1A1">
            <wp:extent cx="4915586" cy="1486107"/>
            <wp:effectExtent l="0" t="0" r="0" b="0"/>
            <wp:docPr id="778823137" name="Afbeelding 778823137"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23137" name="Afbeelding 3" descr="Afbeelding met tekst, schermopname, Lettertype, nummer&#10;&#10;Automatisch gegenereerde beschrijving"/>
                    <pic:cNvPicPr/>
                  </pic:nvPicPr>
                  <pic:blipFill>
                    <a:blip r:embed="rId179"/>
                    <a:stretch>
                      <a:fillRect/>
                    </a:stretch>
                  </pic:blipFill>
                  <pic:spPr>
                    <a:xfrm>
                      <a:off x="0" y="0"/>
                      <a:ext cx="4915586" cy="1486107"/>
                    </a:xfrm>
                    <a:prstGeom prst="rect">
                      <a:avLst/>
                    </a:prstGeom>
                  </pic:spPr>
                </pic:pic>
              </a:graphicData>
            </a:graphic>
          </wp:inline>
        </w:drawing>
      </w:r>
    </w:p>
    <w:p w14:paraId="597CAE7B" w14:textId="6A2AE5A6" w:rsidR="009461B4" w:rsidRDefault="009461B4" w:rsidP="009461B4">
      <w:pPr>
        <w:pStyle w:val="Figuurbijschrift"/>
      </w:pPr>
      <w:r>
        <w:t>G</w:t>
      </w:r>
      <w:r w:rsidRPr="00B21B86">
        <w:t xml:space="preserve">rondslag voor </w:t>
      </w:r>
      <w:r>
        <w:t xml:space="preserve">een </w:t>
      </w:r>
      <w:r w:rsidR="005628FC">
        <w:t>toegangsbeperkingsbesluit van het Rijk</w:t>
      </w:r>
    </w:p>
    <w:p w14:paraId="1F3E8E1C" w14:textId="77777777" w:rsidR="009461B4" w:rsidRDefault="009461B4" w:rsidP="009461B4">
      <w:pPr>
        <w:pStyle w:val="Kader"/>
      </w:pPr>
      <w:r w:rsidRPr="00B26823">
        <w:rPr>
          <w:noProof/>
        </w:rPr>
        <mc:AlternateContent>
          <mc:Choice Requires="wps">
            <w:drawing>
              <wp:inline distT="0" distB="0" distL="0" distR="0" wp14:anchorId="523F62E1" wp14:editId="64C1359E">
                <wp:extent cx="5400040" cy="1518404"/>
                <wp:effectExtent l="0" t="0" r="22860" b="22860"/>
                <wp:docPr id="1084625922" name="Tekstvak 1084625922"/>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DBD0110" w14:textId="77777777" w:rsidR="009461B4" w:rsidRPr="00D80A79" w:rsidRDefault="009461B4" w:rsidP="009461B4">
                            <w:pPr>
                              <w:rPr>
                                <w:b/>
                                <w:bCs/>
                              </w:rPr>
                            </w:pPr>
                            <w:r w:rsidRPr="00D80A79">
                              <w:rPr>
                                <w:b/>
                                <w:bCs/>
                              </w:rPr>
                              <w:t>Toekomstige functionaliteit</w:t>
                            </w:r>
                          </w:p>
                          <w:p w14:paraId="36DE9C5A" w14:textId="77777777" w:rsidR="009461B4" w:rsidRDefault="009461B4" w:rsidP="009461B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152104DC" w14:textId="77777777" w:rsidR="009461B4" w:rsidRDefault="009461B4" w:rsidP="009461B4"/>
                          <w:p w14:paraId="2EC42F6F" w14:textId="77777777" w:rsidR="009461B4" w:rsidRDefault="009461B4" w:rsidP="009461B4">
                            <w:pPr>
                              <w:rPr>
                                <w:b/>
                                <w:bCs/>
                              </w:rPr>
                            </w:pPr>
                            <w:r w:rsidRPr="004C2D57">
                              <w:rPr>
                                <w:b/>
                                <w:bCs/>
                              </w:rPr>
                              <w:t>Huidige werkwijze</w:t>
                            </w:r>
                          </w:p>
                          <w:p w14:paraId="375C820D" w14:textId="77777777" w:rsidR="009461B4" w:rsidRPr="0022671B" w:rsidRDefault="009461B4" w:rsidP="009461B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23F62E1" id="Tekstvak 1084625922" o:spid="_x0000_s1190"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O3aaycvAgAAXAQAAA4AAAAAAAAAAAAAAAAALgIAAGRy&#10;cy9lMm9Eb2MueG1sUEsBAi0AFAAGAAgAAAAhAOnrBNPcAAAABQEAAA8AAAAAAAAAAAAAAAAAiQQA&#10;AGRycy9kb3ducmV2LnhtbFBLBQYAAAAABAAEAPMAAACSBQAAAAA=&#10;" filled="f" strokeweight=".5pt">
                <v:textbox style="mso-fit-shape-to-text:t">
                  <w:txbxContent>
                    <w:p w14:paraId="5DBD0110" w14:textId="77777777" w:rsidR="009461B4" w:rsidRPr="00D80A79" w:rsidRDefault="009461B4" w:rsidP="009461B4">
                      <w:pPr>
                        <w:rPr>
                          <w:b/>
                          <w:bCs/>
                        </w:rPr>
                      </w:pPr>
                      <w:r w:rsidRPr="00D80A79">
                        <w:rPr>
                          <w:b/>
                          <w:bCs/>
                        </w:rPr>
                        <w:t>Toekomstige functionaliteit</w:t>
                      </w:r>
                    </w:p>
                    <w:p w14:paraId="36DE9C5A" w14:textId="77777777" w:rsidR="009461B4" w:rsidRDefault="009461B4" w:rsidP="009461B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152104DC" w14:textId="77777777" w:rsidR="009461B4" w:rsidRDefault="009461B4" w:rsidP="009461B4"/>
                    <w:p w14:paraId="2EC42F6F" w14:textId="77777777" w:rsidR="009461B4" w:rsidRDefault="009461B4" w:rsidP="009461B4">
                      <w:pPr>
                        <w:rPr>
                          <w:b/>
                          <w:bCs/>
                        </w:rPr>
                      </w:pPr>
                      <w:r w:rsidRPr="004C2D57">
                        <w:rPr>
                          <w:b/>
                          <w:bCs/>
                        </w:rPr>
                        <w:t>Huidige werkwijze</w:t>
                      </w:r>
                    </w:p>
                    <w:p w14:paraId="375C820D" w14:textId="77777777" w:rsidR="009461B4" w:rsidRPr="0022671B" w:rsidRDefault="009461B4" w:rsidP="009461B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3DDE9174" w14:textId="77777777" w:rsidR="009461B4" w:rsidRPr="00D5041B" w:rsidRDefault="009461B4" w:rsidP="009461B4">
      <w:pPr>
        <w:pStyle w:val="Kader"/>
      </w:pPr>
      <w:r w:rsidRPr="00B26823">
        <w:rPr>
          <w:noProof/>
        </w:rPr>
        <mc:AlternateContent>
          <mc:Choice Requires="wps">
            <w:drawing>
              <wp:inline distT="0" distB="0" distL="0" distR="0" wp14:anchorId="6332CD1B" wp14:editId="2EF3756D">
                <wp:extent cx="5400040" cy="985631"/>
                <wp:effectExtent l="0" t="0" r="22860" b="22860"/>
                <wp:docPr id="279972254" name="Tekstvak 27997225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36693FC" w14:textId="77777777" w:rsidR="009461B4" w:rsidRPr="009A08A2" w:rsidRDefault="009461B4" w:rsidP="009461B4">
                            <w:pPr>
                              <w:rPr>
                                <w:b/>
                                <w:bCs/>
                              </w:rPr>
                            </w:pPr>
                            <w:r>
                              <w:rPr>
                                <w:b/>
                                <w:bCs/>
                              </w:rPr>
                              <w:t>Waarschuwing t</w:t>
                            </w:r>
                            <w:r w:rsidRPr="009A08A2">
                              <w:rPr>
                                <w:b/>
                                <w:bCs/>
                              </w:rPr>
                              <w:t xml:space="preserve">oekomstige </w:t>
                            </w:r>
                            <w:r>
                              <w:rPr>
                                <w:b/>
                                <w:bCs/>
                              </w:rPr>
                              <w:t>wijziging TPOD-standaard</w:t>
                            </w:r>
                          </w:p>
                          <w:p w14:paraId="71480415" w14:textId="77777777" w:rsidR="009461B4" w:rsidRDefault="009461B4" w:rsidP="009461B4">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32CD1B" id="Tekstvak 279972254" o:spid="_x0000_s119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gaMQIAAFs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TodzI+drymcgcgHO1nxFu5bJDgXvjwJByGAg1i0MMjjkoTqqKDxFlN7tff7qM/uIKVsw5D&#10;VnCDLeBM/zDg8Ho4iqiFpIzGXy+guHPL+txiNu2C0OgQC2VlEqN/0EexctS+YhvmMSdMwkhkLng4&#10;iouwH3xsk1TzeXLCFFoR7s3Kyhj6COtz/yqcPdAVQPQDHYdRTD+wtveNL72dbwK4S5RGnPeYHuDH&#10;BCd2DtsWV+RcT17v/4TZb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BjRyBoxAgAAWwQAAA4AAAAAAAAAAAAAAAAALgIAAGRy&#10;cy9lMm9Eb2MueG1sUEsBAi0AFAAGAAgAAAAhAC34IWzaAAAABQEAAA8AAAAAAAAAAAAAAAAAiwQA&#10;AGRycy9kb3ducmV2LnhtbFBLBQYAAAAABAAEAPMAAACSBQAAAAA=&#10;" filled="f" strokeweight=".5pt">
                <v:textbox style="mso-fit-shape-to-text:t">
                  <w:txbxContent>
                    <w:p w14:paraId="636693FC" w14:textId="77777777" w:rsidR="009461B4" w:rsidRPr="009A08A2" w:rsidRDefault="009461B4" w:rsidP="009461B4">
                      <w:pPr>
                        <w:rPr>
                          <w:b/>
                          <w:bCs/>
                        </w:rPr>
                      </w:pPr>
                      <w:r>
                        <w:rPr>
                          <w:b/>
                          <w:bCs/>
                        </w:rPr>
                        <w:t>Waarschuwing t</w:t>
                      </w:r>
                      <w:r w:rsidRPr="009A08A2">
                        <w:rPr>
                          <w:b/>
                          <w:bCs/>
                        </w:rPr>
                        <w:t xml:space="preserve">oekomstige </w:t>
                      </w:r>
                      <w:r>
                        <w:rPr>
                          <w:b/>
                          <w:bCs/>
                        </w:rPr>
                        <w:t>wijziging TPOD-standaard</w:t>
                      </w:r>
                    </w:p>
                    <w:p w14:paraId="71480415" w14:textId="77777777" w:rsidR="009461B4" w:rsidRDefault="009461B4" w:rsidP="009461B4">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E7EDB58" w14:textId="77777777" w:rsidR="009461B4" w:rsidRPr="005520CC" w:rsidRDefault="009461B4" w:rsidP="009461B4">
      <w:pPr>
        <w:pStyle w:val="Kop6"/>
      </w:pPr>
      <w:bookmarkStart w:id="1657" w:name="_Ref_7475765bd85115b20503158c2f965323_4"/>
      <w:commentRangeStart w:id="1658"/>
      <w:commentRangeStart w:id="1659"/>
      <w:r>
        <w:t>Procedureverloop</w:t>
      </w:r>
      <w:bookmarkEnd w:id="1657"/>
      <w:commentRangeEnd w:id="1658"/>
      <w:r w:rsidR="00602D60">
        <w:rPr>
          <w:rStyle w:val="Verwijzingopmerking"/>
          <w:bCs w:val="0"/>
          <w:i w:val="0"/>
        </w:rPr>
        <w:commentReference w:id="1658"/>
      </w:r>
      <w:commentRangeEnd w:id="1659"/>
      <w:r w:rsidR="00602D60">
        <w:rPr>
          <w:rStyle w:val="Verwijzingopmerking"/>
          <w:bCs w:val="0"/>
          <w:i w:val="0"/>
        </w:rPr>
        <w:commentReference w:id="1659"/>
      </w:r>
    </w:p>
    <w:p w14:paraId="03B18E66" w14:textId="37AD50C1" w:rsidR="009461B4" w:rsidRDefault="009461B4" w:rsidP="009461B4">
      <w:r>
        <w:t xml:space="preserve">Met de module Procedureverloop wordt informatie over het verloop van de procedure van het besluit tot vaststelling of wijziging van een </w:t>
      </w:r>
      <w:r w:rsidR="005628FC">
        <w:t>Natura 2000-besluit</w:t>
      </w:r>
      <w:r>
        <w:t xml:space="preserve"> en de verschillende stappen daarin bijgehouden. 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het definitieve besluit tot vaststelling of wijziging van een </w:t>
      </w:r>
      <w:r w:rsidR="005628FC">
        <w:t>Natura 2000-besluit</w:t>
      </w:r>
      <w:r>
        <w:t xml:space="preserve"> moet worden toegepast.</w:t>
      </w:r>
    </w:p>
    <w:p w14:paraId="4DB080D9" w14:textId="77777777" w:rsidR="009461B4" w:rsidRDefault="009461B4" w:rsidP="009461B4">
      <w:r>
        <w:t>Het Procedureverloop dat bij het definitieve besluit wordt aangeleverd moet de volgende gegevens bevatten:</w:t>
      </w:r>
    </w:p>
    <w:p w14:paraId="074BDB9A" w14:textId="77777777" w:rsidR="009461B4" w:rsidRDefault="009461B4" w:rsidP="009461B4">
      <w:pPr>
        <w:pStyle w:val="Opsommingtekens1"/>
      </w:pPr>
      <w:r>
        <w:t>Procedurestap</w:t>
      </w:r>
    </w:p>
    <w:p w14:paraId="04346376" w14:textId="77777777" w:rsidR="009461B4" w:rsidRDefault="009461B4" w:rsidP="009461B4">
      <w:pPr>
        <w:pStyle w:val="Opsommingtekens2"/>
      </w:pPr>
      <w:r w:rsidRPr="00AF097F">
        <w:rPr>
          <w:i/>
          <w:iCs/>
        </w:rPr>
        <w:t>soortStap</w:t>
      </w:r>
      <w:r>
        <w:t>: kies uit de STOP-waardelijst Procedurestap_definitief de waarde ‘Vaststelling’</w:t>
      </w:r>
    </w:p>
    <w:p w14:paraId="68D86867" w14:textId="1AD0DDA5" w:rsidR="009461B4" w:rsidRDefault="009461B4" w:rsidP="009461B4">
      <w:pPr>
        <w:pStyle w:val="Opsommingtekens2"/>
      </w:pPr>
      <w:r w:rsidRPr="00AF097F">
        <w:rPr>
          <w:i/>
          <w:iCs/>
        </w:rPr>
        <w:t>voltooidOp</w:t>
      </w:r>
      <w:r>
        <w:t xml:space="preserve">: </w:t>
      </w:r>
      <w:r w:rsidR="005628FC" w:rsidRPr="005628FC">
        <w:t xml:space="preserve">vul de datum in van de vergadering van GS waarin </w:t>
      </w:r>
      <w:r w:rsidR="005628FC">
        <w:t xml:space="preserve">het toegangsbeperkingsbesluit </w:t>
      </w:r>
      <w:r w:rsidR="005628FC" w:rsidRPr="005628FC">
        <w:t>is vastgesteld, of, bij een parafenbesluit, de datum waarop de laatste paraaf is gezet en het besluit is geacht te zijn genomen</w:t>
      </w:r>
      <w:r w:rsidRPr="00A34BF1">
        <w:t xml:space="preserve">. In het geval van het Rijk </w:t>
      </w:r>
      <w:r>
        <w:t xml:space="preserve">is </w:t>
      </w:r>
      <w:r w:rsidRPr="00A34BF1">
        <w:t xml:space="preserve">dit de datum </w:t>
      </w:r>
      <w:r>
        <w:t xml:space="preserve">waarop </w:t>
      </w:r>
      <w:r w:rsidRPr="00A34BF1">
        <w:t xml:space="preserve">de </w:t>
      </w:r>
      <w:r>
        <w:t xml:space="preserve">betreffende </w:t>
      </w:r>
      <w:r w:rsidRPr="00A34BF1">
        <w:t xml:space="preserve">minister </w:t>
      </w:r>
      <w:r w:rsidR="00914088">
        <w:t>het Natura 2000-besluit</w:t>
      </w:r>
      <w:r>
        <w:t xml:space="preserve"> heeft vastgesteld</w:t>
      </w:r>
      <w:r w:rsidR="005628FC">
        <w:t>.</w:t>
      </w:r>
    </w:p>
    <w:p w14:paraId="512A1CA5" w14:textId="77777777" w:rsidR="009461B4" w:rsidRDefault="009461B4" w:rsidP="009461B4">
      <w:pPr>
        <w:pStyle w:val="Opsommingtekens1"/>
      </w:pPr>
      <w:r>
        <w:t>Procedurestap</w:t>
      </w:r>
    </w:p>
    <w:p w14:paraId="5799CEFD" w14:textId="77777777" w:rsidR="009461B4" w:rsidRDefault="009461B4" w:rsidP="009461B4">
      <w:pPr>
        <w:pStyle w:val="Opsommingtekens2"/>
      </w:pPr>
      <w:r w:rsidRPr="00AF097F">
        <w:rPr>
          <w:i/>
          <w:iCs/>
        </w:rPr>
        <w:t>soortStap</w:t>
      </w:r>
      <w:r>
        <w:t>: kies uit de STOP-waardelijst Procedurestap_definitief de waarde ‘Ondertekening’</w:t>
      </w:r>
    </w:p>
    <w:p w14:paraId="47814795" w14:textId="4B311E17" w:rsidR="00C235A5" w:rsidRDefault="009461B4" w:rsidP="009461B4">
      <w:pPr>
        <w:pStyle w:val="Opsommingtekens2"/>
      </w:pPr>
      <w:r w:rsidRPr="00AF097F">
        <w:rPr>
          <w:i/>
          <w:iCs/>
        </w:rPr>
        <w:lastRenderedPageBreak/>
        <w:t>voltooidOp</w:t>
      </w:r>
      <w:r>
        <w:t xml:space="preserve">: vul </w:t>
      </w:r>
      <w:r w:rsidRPr="00D73360">
        <w:t>de datum in waarop</w:t>
      </w:r>
      <w:r w:rsidRPr="00210B25">
        <w:t xml:space="preserve"> namens </w:t>
      </w:r>
      <w:r w:rsidR="005628FC">
        <w:t>GS</w:t>
      </w:r>
      <w:r>
        <w:t xml:space="preserve"> </w:t>
      </w:r>
      <w:r w:rsidRPr="00210B25">
        <w:t xml:space="preserve">het besluit is ondertekend </w:t>
      </w:r>
      <w:r w:rsidR="005628FC">
        <w:t xml:space="preserve">of </w:t>
      </w:r>
      <w:r w:rsidR="005628FC" w:rsidRPr="005628FC">
        <w:t>de datum van het parafenbesluit</w:t>
      </w:r>
      <w:r w:rsidR="005628FC">
        <w:t>,</w:t>
      </w:r>
      <w:r w:rsidR="005628FC" w:rsidRPr="005628FC">
        <w:t xml:space="preserve"> </w:t>
      </w:r>
      <w:r w:rsidR="005628FC">
        <w:t xml:space="preserve">respectievelijk </w:t>
      </w:r>
      <w:r w:rsidRPr="00210B25">
        <w:t>de datum waarop de minister het besluit heeft ondertekend</w:t>
      </w:r>
    </w:p>
    <w:p w14:paraId="1030C0B7" w14:textId="45A40D46" w:rsidR="009461B4" w:rsidRDefault="009461B4" w:rsidP="009461B4">
      <w:pPr>
        <w:pStyle w:val="Opsommingtekens1"/>
      </w:pPr>
      <w:r w:rsidRPr="00C2076F">
        <w:rPr>
          <w:i/>
          <w:iCs/>
        </w:rPr>
        <w:t>bekendOp</w:t>
      </w:r>
      <w:r>
        <w:t>:</w:t>
      </w:r>
      <w:r w:rsidRPr="00CC5184">
        <w:t xml:space="preserve"> </w:t>
      </w:r>
      <w:r>
        <w:t xml:space="preserve">vul de datum in waarop het besluit in </w:t>
      </w:r>
      <w:r w:rsidR="00AF37AD">
        <w:t>Staatscourant of provinciaal blad</w:t>
      </w:r>
      <w:r>
        <w:t xml:space="preserve"> wordt gepubliceerd.</w:t>
      </w:r>
    </w:p>
    <w:p w14:paraId="395DD3AB" w14:textId="77777777" w:rsidR="009461B4" w:rsidRDefault="009461B4" w:rsidP="009461B4">
      <w:r>
        <w:t xml:space="preserve">Gebruik het gegeven </w:t>
      </w:r>
      <w:r w:rsidRPr="00C2076F">
        <w:rPr>
          <w:i/>
          <w:iCs/>
        </w:rPr>
        <w:t>meerInformatie</w:t>
      </w:r>
      <w:r>
        <w:t xml:space="preserve"> niet.</w:t>
      </w:r>
    </w:p>
    <w:p w14:paraId="6D29C033" w14:textId="77777777" w:rsidR="009461B4" w:rsidRDefault="009461B4" w:rsidP="009461B4">
      <w:pPr>
        <w:pStyle w:val="Kop6"/>
      </w:pPr>
      <w:commentRangeStart w:id="1660"/>
      <w:r>
        <w:t>ConsolidatieInformatie</w:t>
      </w:r>
      <w:commentRangeEnd w:id="1660"/>
      <w:r w:rsidR="003E0799">
        <w:rPr>
          <w:rStyle w:val="Verwijzingopmerking"/>
          <w:bCs w:val="0"/>
          <w:i w:val="0"/>
        </w:rPr>
        <w:commentReference w:id="1660"/>
      </w:r>
    </w:p>
    <w:p w14:paraId="75BF5A29" w14:textId="77777777" w:rsidR="009461B4" w:rsidRDefault="009461B4" w:rsidP="009461B4">
      <w:r>
        <w:t xml:space="preserve">Met de module ConsolidatieInformatie wordt informatie aangeleverd ten behoeve van de consolidatie van het besluit in de regeling. </w:t>
      </w:r>
      <w:r w:rsidRPr="0078297E">
        <w:t xml:space="preserve">In de module </w:t>
      </w:r>
      <w:r>
        <w:t>BeoogdeRegelgeving worden opgenomen:</w:t>
      </w:r>
    </w:p>
    <w:p w14:paraId="48F2DDFD" w14:textId="77777777" w:rsidR="009461B4" w:rsidRDefault="009461B4" w:rsidP="009461B4">
      <w:pPr>
        <w:pStyle w:val="Opsommingtekens1"/>
      </w:pPr>
      <w:r>
        <w:t xml:space="preserve">(een </w:t>
      </w:r>
      <w:r w:rsidRPr="00415B36">
        <w:t>container</w:t>
      </w:r>
      <w:r>
        <w:t>)</w:t>
      </w:r>
      <w:r w:rsidRPr="00415B36">
        <w:t xml:space="preserve"> BeoogdeRegelgeving</w:t>
      </w:r>
      <w:r>
        <w:t xml:space="preserve"> met daarin:</w:t>
      </w:r>
    </w:p>
    <w:p w14:paraId="283B1FEF" w14:textId="77777777" w:rsidR="009461B4" w:rsidRDefault="009461B4" w:rsidP="009461B4">
      <w:pPr>
        <w:pStyle w:val="Opsommingtekens2"/>
      </w:pPr>
      <w:r>
        <w:t>BeoogdeRegeling</w:t>
      </w:r>
      <w:r w:rsidRPr="00E0465F">
        <w:t>, met daarbinnen:</w:t>
      </w:r>
    </w:p>
    <w:p w14:paraId="7F44D250" w14:textId="77777777" w:rsidR="009461B4" w:rsidRDefault="009461B4" w:rsidP="009461B4">
      <w:pPr>
        <w:pStyle w:val="Opsommingtekens3"/>
      </w:pPr>
      <w:r>
        <w:t xml:space="preserve">Doel: vul hier het Doel in van </w:t>
      </w:r>
      <w:r w:rsidRPr="002E2928">
        <w:t xml:space="preserve">het </w:t>
      </w:r>
      <w:r w:rsidRPr="007957D4">
        <w:t>vaststellings- of wijzigingsbesluit</w:t>
      </w:r>
    </w:p>
    <w:p w14:paraId="0E4533A3" w14:textId="38E05B2F" w:rsidR="009461B4" w:rsidRDefault="009461B4" w:rsidP="009461B4">
      <w:pPr>
        <w:pStyle w:val="Opsommingtekens3"/>
      </w:pPr>
      <w:r>
        <w:t xml:space="preserve">instrumentVersie: vul hier de identificatie in van </w:t>
      </w:r>
      <w:r w:rsidRPr="002E2928">
        <w:t xml:space="preserve">de nieuwe regelingversie van </w:t>
      </w:r>
      <w:r w:rsidR="00914088">
        <w:t>het Natura 2000-besluit</w:t>
      </w:r>
    </w:p>
    <w:p w14:paraId="0FDAAF56" w14:textId="12A42BB2" w:rsidR="009461B4" w:rsidRPr="00F82551" w:rsidRDefault="009461B4" w:rsidP="009461B4">
      <w:pPr>
        <w:pStyle w:val="Opsommingtekens3"/>
      </w:pPr>
      <w:r>
        <w:t xml:space="preserve">eId: </w:t>
      </w:r>
      <w:r w:rsidRPr="005F4C06">
        <w:t>vul hier de identificatie in</w:t>
      </w:r>
      <w:r w:rsidRPr="00F82551">
        <w:t xml:space="preserve"> van het WijzigArtikel in het besluit waarin staat </w:t>
      </w:r>
      <w:r>
        <w:t>d</w:t>
      </w:r>
      <w:r w:rsidRPr="00F82551">
        <w:t xml:space="preserve">at het bestuursorgaan </w:t>
      </w:r>
      <w:r>
        <w:t xml:space="preserve">besluit </w:t>
      </w:r>
      <w:r w:rsidR="00914088">
        <w:t>het Natura 2000-besluit</w:t>
      </w:r>
      <w:r>
        <w:t xml:space="preserve"> </w:t>
      </w:r>
      <w:r w:rsidRPr="009E77F4">
        <w:t>vast</w:t>
      </w:r>
      <w:r>
        <w:t xml:space="preserve"> te </w:t>
      </w:r>
      <w:r w:rsidRPr="009E77F4">
        <w:t>stel</w:t>
      </w:r>
      <w:r>
        <w:t>len</w:t>
      </w:r>
      <w:r w:rsidRPr="009E77F4">
        <w:t xml:space="preserve"> of </w:t>
      </w:r>
      <w:r>
        <w:t xml:space="preserve">te </w:t>
      </w:r>
      <w:r w:rsidRPr="00F82551">
        <w:t>wijzig</w:t>
      </w:r>
      <w:r>
        <w:t>en</w:t>
      </w:r>
    </w:p>
    <w:p w14:paraId="538535C8" w14:textId="77777777" w:rsidR="009461B4" w:rsidRDefault="009461B4" w:rsidP="009461B4">
      <w:pPr>
        <w:pStyle w:val="Opsommingtekens2"/>
      </w:pPr>
      <w:r>
        <w:t>BeoogdInformatieobject, voor ieder Informatieobject dat het besluit vaststelt</w:t>
      </w:r>
      <w:r w:rsidRPr="00E0465F">
        <w:t>, met daarbinnen:</w:t>
      </w:r>
    </w:p>
    <w:p w14:paraId="386D14B2" w14:textId="77777777" w:rsidR="009461B4" w:rsidRDefault="009461B4" w:rsidP="009461B4">
      <w:pPr>
        <w:pStyle w:val="Opsommingtekens3"/>
      </w:pPr>
      <w:r>
        <w:t xml:space="preserve">Doel: vul hier het Doel in van </w:t>
      </w:r>
      <w:r w:rsidRPr="00942999">
        <w:t xml:space="preserve">het </w:t>
      </w:r>
      <w:r w:rsidRPr="00661C3A">
        <w:t>vaststellings- of wijzigingsbesluit</w:t>
      </w:r>
    </w:p>
    <w:p w14:paraId="4BBFBEBD" w14:textId="77777777" w:rsidR="009461B4" w:rsidRPr="004F1952" w:rsidRDefault="009461B4" w:rsidP="009461B4">
      <w:pPr>
        <w:pStyle w:val="Opsommingtekens3"/>
      </w:pPr>
      <w:r>
        <w:t xml:space="preserve">instrumentVersie: vul hier de identificatie in van </w:t>
      </w:r>
      <w:r w:rsidRPr="00C55ADC">
        <w:t>het nieuwe Informatieobject</w:t>
      </w:r>
    </w:p>
    <w:p w14:paraId="16053CD8" w14:textId="77777777" w:rsidR="009461B4" w:rsidRDefault="009461B4" w:rsidP="009461B4">
      <w:pPr>
        <w:pStyle w:val="Opsommingtekens3"/>
      </w:pPr>
      <w:r>
        <w:t xml:space="preserve">eId: vul hier de identificatie in van het element </w:t>
      </w:r>
      <w:r w:rsidRPr="00FE4106">
        <w:t xml:space="preserve">in de informatieobjecten-bijlage </w:t>
      </w:r>
      <w:r w:rsidRPr="00FC437E">
        <w:t xml:space="preserve">in de WijzigBijlage </w:t>
      </w:r>
      <w:r>
        <w:t>dat</w:t>
      </w:r>
      <w:r w:rsidRPr="00FE4106">
        <w:t xml:space="preserve"> de ExtIoRef (de identificatie van het daadwerkelijke informatieobject) </w:t>
      </w:r>
      <w:r>
        <w:t>bevat</w:t>
      </w:r>
    </w:p>
    <w:p w14:paraId="61FBD853" w14:textId="77777777" w:rsidR="009461B4" w:rsidRDefault="009461B4" w:rsidP="009461B4">
      <w:pPr>
        <w:pStyle w:val="Opsommingtekens1"/>
      </w:pPr>
      <w:r w:rsidRPr="00EA48BC">
        <w:t xml:space="preserve">(een container) </w:t>
      </w:r>
      <w:r>
        <w:t xml:space="preserve">Tijdstempels </w:t>
      </w:r>
      <w:r w:rsidRPr="00EA48BC">
        <w:t>met daarin:</w:t>
      </w:r>
    </w:p>
    <w:p w14:paraId="15A6C84A" w14:textId="77777777" w:rsidR="009461B4" w:rsidRDefault="009461B4" w:rsidP="009461B4">
      <w:pPr>
        <w:pStyle w:val="Opsommingtekens2"/>
      </w:pPr>
      <w:r>
        <w:t>Tijdstempel</w:t>
      </w:r>
      <w:r w:rsidRPr="00E0465F">
        <w:t>, met daarbinnen:</w:t>
      </w:r>
    </w:p>
    <w:p w14:paraId="3A5E7415" w14:textId="77777777" w:rsidR="009461B4" w:rsidRDefault="009461B4" w:rsidP="009461B4">
      <w:pPr>
        <w:pStyle w:val="Opsommingtekens3"/>
      </w:pPr>
      <w:r w:rsidRPr="009A5835">
        <w:t>Doel: vul hier het Doel in van het vaststellings- of wijzigingsbesluit</w:t>
      </w:r>
    </w:p>
    <w:p w14:paraId="5498221E" w14:textId="77777777" w:rsidR="009461B4" w:rsidRDefault="009461B4" w:rsidP="009461B4">
      <w:pPr>
        <w:pStyle w:val="Opsommingtekens3"/>
      </w:pPr>
      <w:r>
        <w:t>soortTijdstempel: juridischWerkendVanaf</w:t>
      </w:r>
    </w:p>
    <w:p w14:paraId="6B61C697" w14:textId="3DA669D8" w:rsidR="009461B4" w:rsidRDefault="009461B4" w:rsidP="009461B4">
      <w:pPr>
        <w:pStyle w:val="Opsommingtekens3"/>
      </w:pPr>
      <w:r>
        <w:t>datum: de datum waarop het besluit juridisch geldend wordt</w:t>
      </w:r>
      <w:r>
        <w:br/>
        <w:t xml:space="preserve">Vul hier de inwerkingtredingsdatum van het </w:t>
      </w:r>
      <w:r w:rsidRPr="00E35323">
        <w:t xml:space="preserve">besluit tot </w:t>
      </w:r>
      <w:r w:rsidRPr="006D7561">
        <w:t xml:space="preserve">vaststelling of wijziging van </w:t>
      </w:r>
      <w:r w:rsidR="00914088">
        <w:t>het Natura 2000-besluit</w:t>
      </w:r>
      <w:r w:rsidRPr="006D7561">
        <w:t xml:space="preserve"> </w:t>
      </w:r>
      <w:r>
        <w:t>in. Dat is de datum van de dag na de bekendmaking van het besluit, tenzij in het besluit een andere datum van inwerkingtreden is vastgesteld, dan wordt die andere datum ingevuld. De datum van inwerkingtreden mag niet voor de datum van bekendmaking liggen. Wanneer hier geen datum wordt ingevuld, kunnen de voorzieningen de regeling niet tonen.</w:t>
      </w:r>
    </w:p>
    <w:p w14:paraId="210C8C10" w14:textId="77777777" w:rsidR="009461B4" w:rsidRDefault="009461B4" w:rsidP="009461B4">
      <w:pPr>
        <w:pStyle w:val="Opsommingtekens3"/>
      </w:pPr>
      <w:r>
        <w:t xml:space="preserve">eId: </w:t>
      </w:r>
      <w:r w:rsidRPr="00C62E0A">
        <w:t xml:space="preserve">vul hier de identificatie in </w:t>
      </w:r>
      <w:r>
        <w:t xml:space="preserve">van </w:t>
      </w:r>
      <w:r w:rsidRPr="0099132F">
        <w:t xml:space="preserve">het artikel in het </w:t>
      </w:r>
      <w:r w:rsidRPr="00B805AB">
        <w:t>Besluit-deel waarin is bepaald wanneer het besluit in werking treedt</w:t>
      </w:r>
      <w:r w:rsidRPr="00187E25">
        <w:t>.</w:t>
      </w:r>
    </w:p>
    <w:p w14:paraId="7966095E" w14:textId="77777777" w:rsidR="009461B4" w:rsidRDefault="009461B4" w:rsidP="009461B4">
      <w:pPr>
        <w:pStyle w:val="Kop6"/>
      </w:pPr>
      <w:r>
        <w:t>Datum bekendmaking definitief besluit</w:t>
      </w:r>
    </w:p>
    <w:p w14:paraId="5A8246E5" w14:textId="7B662E60" w:rsidR="009461B4" w:rsidRDefault="001F1D2B" w:rsidP="009461B4">
      <w:r>
        <w:t>Rijk of provincie</w:t>
      </w:r>
      <w:r w:rsidR="009461B4" w:rsidRPr="00663CDB">
        <w:t xml:space="preserve"> moet de datum waarop </w:t>
      </w:r>
      <w:r w:rsidR="00333FEB">
        <w:t>hij/zij</w:t>
      </w:r>
      <w:r w:rsidR="009461B4" w:rsidRPr="00663CDB">
        <w:t xml:space="preserve"> wil dat </w:t>
      </w:r>
      <w:r w:rsidR="009461B4">
        <w:t>het besluit</w:t>
      </w:r>
      <w:r w:rsidR="009461B4" w:rsidRPr="00663CDB">
        <w:t xml:space="preserve"> in </w:t>
      </w:r>
      <w:r w:rsidR="00AF37AD">
        <w:t>Staatscourant of provinciaal blad</w:t>
      </w:r>
      <w:r w:rsidR="009461B4" w:rsidRPr="00663CDB">
        <w:t xml:space="preserve"> wordt gepubliceerd, doorgeven in de publicatieopdracht aan de LVBB, met het gegeven </w:t>
      </w:r>
      <w:r w:rsidR="009461B4" w:rsidRPr="00E22362">
        <w:rPr>
          <w:i/>
          <w:iCs/>
        </w:rPr>
        <w:t>datumBekendmaking</w:t>
      </w:r>
      <w:r w:rsidR="009461B4" w:rsidRPr="00663CDB">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7" Type="http://schemas.openxmlformats.org/officeDocument/2006/relationships/image" Target="media/image_d2ae1fc25b86d51f2b52c4e7a6b3810c.png"/><Relationship Id="rId178" Type="http://schemas.openxmlformats.org/officeDocument/2006/relationships/image" Target="media/image_4f661d29ded854420f1176608db988cb.png"/><Relationship Id="rId179" Type="http://schemas.openxmlformats.org/officeDocument/2006/relationships/image" Target="media/image_7aac0fcab7d7276622379073b7f4e0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