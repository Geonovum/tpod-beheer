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284015FD" w14:textId="33A89D19" w:rsidR="00440967"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 xml:space="preserve">die in de plansoftware. </w:t>
      </w:r>
    </w:p>
    <w:p w14:paraId="5588642A" w14:textId="219A98C9"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Motivering van het Besluit, zie daarvoor paragraaf </w:t>
      </w:r>
      <w:r>
        <w:fldChar w:fldCharType="begin"/>
      </w:r>
      <w:r>
        <w:instrText xml:space="preserve"> REF _Ref_bbad063aa1e85c4c594f1efe36519292_2 \n \h </w:instrText>
      </w:r>
      <w:r>
        <w:fldChar w:fldCharType="separate"/>
      </w:r>
      <w:r w:rsidR="002D10A5">
        <w:t>4.4.2</w:t>
      </w:r>
      <w:r>
        <w:fldChar w:fldCharType="end"/>
      </w:r>
      <w:r w:rsidRPr="00950BA6">
        <w:t xml:space="preserve"> en met name de toelichting in paragraaf </w:t>
      </w:r>
      <w:r>
        <w:fldChar w:fldCharType="begin"/>
      </w:r>
      <w:r>
        <w:instrText xml:space="preserve"> REF _Ref_dbdd705efcbe3d9d1c476ac927c14034_1 \n \h </w:instrText>
      </w:r>
      <w:r>
        <w:fldChar w:fldCharType="separate"/>
      </w:r>
      <w:r w:rsidR="002D10A5">
        <w:t>4.4.2.2</w:t>
      </w:r>
      <w:r>
        <w:fldChar w:fldCharType="end"/>
      </w:r>
      <w:r>
        <w:t>.</w:t>
      </w:r>
    </w:p>
    <w:p w14:paraId="50C6BF53" w14:textId="651FDA89" w:rsidR="00BE47EA" w:rsidRDefault="00BE47EA" w:rsidP="00440967">
      <w:r w:rsidRPr="009A7D82">
        <w:t xml:space="preserve">Er is geen wettelijke verplichting om het besluit tot </w:t>
      </w:r>
      <w:r w:rsidR="002F00A6" w:rsidRPr="003B35DB">
        <w:t xml:space="preserve">vaststelling of </w:t>
      </w:r>
      <w:r w:rsidRPr="009A7D82">
        <w:t xml:space="preserve">wijziging van de </w:t>
      </w:r>
      <w:r w:rsidR="00064F04" w:rsidRPr="009A7D82">
        <w:t>waterschap</w:t>
      </w:r>
      <w:r w:rsidRPr="009A7D82">
        <w:t>sverordening te voorzien van een deugdelijke motivering en die motivering te 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185ABA42"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amendementen). De</w:t>
      </w:r>
      <w:r w:rsidR="009A3541">
        <w:t xml:space="preserve"> </w:t>
      </w:r>
      <w:r w:rsidR="009A3541" w:rsidRPr="009A3541">
        <w:t>ambtelijke organisatie</w:t>
      </w:r>
      <w:r w:rsidR="00420687">
        <w:t xml:space="preserve"> verwerkt deze</w:t>
      </w:r>
      <w:r>
        <w:t xml:space="preserve"> eventuele wijzigingen in de plansoftware.</w:t>
      </w:r>
    </w:p>
    <w:p w14:paraId="678ECA31" w14:textId="77777777" w:rsidR="00440967" w:rsidRDefault="00440967" w:rsidP="00440967"/>
    <w:p w14:paraId="5309E79D" w14:textId="1B3D49D1" w:rsidR="005037C9" w:rsidRDefault="005037C9" w:rsidP="00440967">
      <w:r w:rsidRPr="005037C9">
        <w:t xml:space="preserve">Er is geen wettelijke verplichting om mededeling van het besluit tot </w:t>
      </w:r>
      <w:r w:rsidR="0012723A" w:rsidRPr="0012723A">
        <w:t xml:space="preserve">vaststelling of </w:t>
      </w:r>
      <w:r w:rsidRPr="005037C9">
        <w:t xml:space="preserve">wijziging van de </w:t>
      </w:r>
      <w:r w:rsidR="00372E72">
        <w:t>waterschap</w:t>
      </w:r>
      <w:r w:rsidRPr="005037C9">
        <w:t xml:space="preserve">sverordening te doen aan degenen die bij de voorbereiding ervan hun zienswijze naar voren hebben gebracht en aan hen een exemplaar van het besluit toe te zenden. Wanneer het waterschap er voor kiest om dat wel te doen, dan is het aan </w:t>
      </w:r>
      <w:r w:rsidR="00372E72" w:rsidRPr="00372E72">
        <w:t xml:space="preserve">het waterschap </w:t>
      </w:r>
      <w:r w:rsidRPr="005037C9">
        <w:t xml:space="preserve">om te bepalen hoe en in welke vorm </w:t>
      </w:r>
      <w:r w:rsidR="00372E72">
        <w:t>h</w:t>
      </w:r>
      <w:r w:rsidRPr="005037C9">
        <w:t>ij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