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832FDD" w:rsidRPr="00F1426F" w:rsidRDefault="00832FDD" w:rsidP="002F7B04">
      <w:pPr>
        <w:pStyle w:val="Kop4"/>
      </w:pPr>
      <w:r w:rsidRPr="00F1426F">
        <w:lastRenderedPageBreak/>
        <w:t>Definitie</w:t>
      </w:r>
    </w:p>
    <w:p w14:paraId="08B2E8C9" w14:textId="0611BCED" w:rsidR="00567D2A" w:rsidRPr="00F1426F" w:rsidRDefault="00567D2A" w:rsidP="002F7B04">
      <w:r w:rsidRPr="00F1426F">
        <w:t>O</w:t>
      </w:r>
      <w:r w:rsidR="00AE52AD" w:rsidRPr="00F1426F">
        <w:t xml:space="preserve">mgevingsnorm is </w:t>
      </w:r>
      <w:r w:rsidR="003C660C" w:rsidRPr="00F1426F">
        <w:t>het objecttype voor</w:t>
      </w:r>
      <w:r w:rsidR="00231EBF">
        <w:t xml:space="preserve"> </w:t>
      </w:r>
      <w:r w:rsidR="00231EBF" w:rsidRPr="00231EBF">
        <w:t>het Lichaam van de Regeling van</w:t>
      </w:r>
      <w:r w:rsidR="003C660C" w:rsidRPr="00F1426F">
        <w:t xml:space="preserve"> omgevingsdocumenten </w:t>
      </w:r>
      <w:r w:rsidR="00BC7F32" w:rsidRPr="00F1426F">
        <w:t xml:space="preserve">met Artikelstructuur </w:t>
      </w:r>
      <w:r w:rsidRPr="00F1426F">
        <w:t>dat machineleesbaar maakt dat een Juridische regel en de bijbehorende Locatie(s) gaan over een norm over de fysieke leefomgeving die in een kwantitatieve of kwalitatieve waarde wordt uitgedrukt en geen omgevingswaarde is</w:t>
      </w:r>
      <w:r w:rsidR="00AE52AD"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