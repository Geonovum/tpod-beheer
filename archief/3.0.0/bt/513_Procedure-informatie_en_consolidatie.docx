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AC2E" w14:textId="71DFAEC9" w:rsidR="009D2B2B" w:rsidRPr="00F03DD9" w:rsidRDefault="009D2B2B" w:rsidP="009D2B2B">
      <w:pPr>
        <w:pStyle w:val="Kop3"/>
      </w:pPr>
      <w:r w:rsidRPr="00F03DD9">
        <w:t>Procedure-informatie en consolidatie</w:t>
      </w:r>
    </w:p>
    <w:p w14:paraId="760057B1" w14:textId="67E68A3C" w:rsidR="009D2B2B" w:rsidRDefault="00432314" w:rsidP="009D2B2B">
      <w:r>
        <w:t xml:space="preserve">Bij de aanlevering van een besluitversie </w:t>
      </w:r>
      <w:r w:rsidR="009D2B2B" w:rsidRPr="00F03DD9">
        <w:t>moet de soort procedure worden gekozen</w:t>
      </w:r>
      <w:r w:rsidR="009D2B2B">
        <w:t>:</w:t>
      </w:r>
      <w:r w:rsidR="009D2B2B" w:rsidRPr="00F03DD9">
        <w:t xml:space="preserve"> </w:t>
      </w:r>
      <w:r w:rsidR="009D2B2B">
        <w:t>a</w:t>
      </w:r>
      <w:r w:rsidR="009D2B2B" w:rsidRPr="00F03DD9">
        <w:t xml:space="preserve">angegeven moet worden of een ontwerpbesluit of een definitief besluit wordt aangeleverd. De procedure-informatie wordt verder ingevuld met </w:t>
      </w:r>
      <w:r w:rsidR="00886A13">
        <w:t>de module</w:t>
      </w:r>
      <w:r w:rsidR="009D2B2B" w:rsidRPr="00F03DD9">
        <w:t xml:space="preserve"> </w:t>
      </w:r>
      <w:r w:rsidR="009C495D" w:rsidRPr="00F03DD9">
        <w:t>Procedure</w:t>
      </w:r>
      <w:r w:rsidR="009C495D">
        <w:t>verloop</w:t>
      </w:r>
      <w:r w:rsidR="009D2B2B" w:rsidRPr="00F03DD9">
        <w:t xml:space="preserve">. Dit is de verzameling van stappen in de procedure die het bevoegd gezag doorloopt in het opstellen van een BesluitVersie teneinde een bepaalde mijlpaal (eind van een Procedure) te bereiken. </w:t>
      </w:r>
      <w:r w:rsidR="0069304C">
        <w:t xml:space="preserve">De module </w:t>
      </w:r>
      <w:r w:rsidR="009D2B2B" w:rsidRPr="00F03DD9">
        <w:t>Procedure</w:t>
      </w:r>
      <w:r w:rsidR="0065149C">
        <w:t>verloop</w:t>
      </w:r>
      <w:r w:rsidR="009D2B2B" w:rsidRPr="00F03DD9">
        <w:t xml:space="preserve"> kan dus meerdere stappen bevatten, en ook in de loop van de tijd aan de hand van het verloop van de procedure worden aangevuld. De procedurestappen die als metadata kunnen worden aangeleverd betreffen alleen het formele </w:t>
      </w:r>
      <w:r w:rsidR="00472569" w:rsidRPr="00472569">
        <w:t xml:space="preserve">en door DSO-LV ondersteunde </w:t>
      </w:r>
      <w:r w:rsidR="009D2B2B" w:rsidRPr="00F03DD9">
        <w:t xml:space="preserve">deel van de procedure, dus vanaf de </w:t>
      </w:r>
      <w:r w:rsidR="00D315A6" w:rsidRPr="00D315A6">
        <w:t>publicatie</w:t>
      </w:r>
      <w:r w:rsidR="00D315A6" w:rsidRPr="00D315A6" w:rsidDel="00D315A6">
        <w:t xml:space="preserve"> </w:t>
      </w:r>
      <w:r w:rsidR="009D2B2B" w:rsidRPr="00F03DD9">
        <w:t>van een ontwerpbesluit. Daaraan voorafgaande stappen, zoals participatie, conceptversies voor overleg en voorbereiding van de besluitvorming door het bestuursorgaan, worden niet door de LVBB verwerkt maar kunnen uiteraard wel door het bevoegd gezag in de eigen software worden bijgehouden.</w:t>
      </w:r>
    </w:p>
    <w:p w14:paraId="541DDD5E" w14:textId="116F7877" w:rsidR="0031135F" w:rsidRDefault="00304FEE" w:rsidP="009D2B2B">
      <w:r>
        <w:t xml:space="preserve">De </w:t>
      </w:r>
      <w:r w:rsidR="0031135F" w:rsidRPr="0031135F">
        <w:t>STOP</w:t>
      </w:r>
      <w:r w:rsidRPr="00304FEE">
        <w:t>/TPOD-standaard</w:t>
      </w:r>
      <w:r w:rsidR="0031135F" w:rsidRPr="0031135F">
        <w:t xml:space="preserve"> ziet het ontwerpbesluit en het definitieve besluit als afzonderlijke procedures.</w:t>
      </w:r>
      <w:r w:rsidR="00AC5963">
        <w:t xml:space="preserve"> Per procedure </w:t>
      </w:r>
      <w:r w:rsidR="003742F6">
        <w:t xml:space="preserve">is er een afzonderlijke </w:t>
      </w:r>
      <w:r w:rsidR="003742F6" w:rsidRPr="003742F6">
        <w:t>module Procedureverloop</w:t>
      </w:r>
      <w:r w:rsidR="003742F6">
        <w:t xml:space="preserve">: </w:t>
      </w:r>
      <w:r w:rsidR="00A23518">
        <w:t xml:space="preserve">een </w:t>
      </w:r>
      <w:r w:rsidR="00D839C4">
        <w:t xml:space="preserve">bij </w:t>
      </w:r>
      <w:r w:rsidR="00D839C4" w:rsidRPr="00D839C4">
        <w:t xml:space="preserve">het ontwerpbesluit </w:t>
      </w:r>
      <w:r w:rsidR="00A23518">
        <w:t xml:space="preserve">en </w:t>
      </w:r>
      <w:r w:rsidR="0031135F" w:rsidRPr="0031135F">
        <w:t xml:space="preserve">een </w:t>
      </w:r>
      <w:r w:rsidR="007E0F04" w:rsidRPr="007E0F04">
        <w:t>bij het definitieve besluit</w:t>
      </w:r>
      <w:r w:rsidR="00A23518">
        <w:t xml:space="preserve">. </w:t>
      </w:r>
      <w:r w:rsidR="00894D13">
        <w:t>In</w:t>
      </w:r>
      <w:r w:rsidR="001326E6">
        <w:t>dien van toepassing op het betreffende omgevingsdocument wordt in</w:t>
      </w:r>
      <w:r w:rsidR="00894D13">
        <w:t xml:space="preserve"> die </w:t>
      </w:r>
      <w:r w:rsidR="0031135F" w:rsidRPr="0031135F">
        <w:t>laatste ook de op het besluit volgende beroepsfase</w:t>
      </w:r>
      <w:r w:rsidR="00894D13">
        <w:t xml:space="preserve"> en de uitkomst daarvan bijgehouden</w:t>
      </w:r>
      <w:r w:rsidR="0031135F" w:rsidRPr="0031135F">
        <w:t>.</w:t>
      </w:r>
      <w:r w:rsidR="006A74CE">
        <w:t xml:space="preserve"> </w:t>
      </w:r>
      <w:r w:rsidR="00EA5C22">
        <w:t>D</w:t>
      </w:r>
      <w:r w:rsidR="00E3218D">
        <w:t>e initiële aanlevering</w:t>
      </w:r>
      <w:r w:rsidR="00E7354D">
        <w:t xml:space="preserve"> van het procedureverloop </w:t>
      </w:r>
      <w:r w:rsidR="00EA5C22">
        <w:t xml:space="preserve">vindt doorgaans </w:t>
      </w:r>
      <w:r w:rsidR="00E7354D">
        <w:t>plaats b</w:t>
      </w:r>
      <w:r w:rsidR="006A74CE">
        <w:t>ij het ontwerp- of definitieve besluit</w:t>
      </w:r>
      <w:r w:rsidR="00FC0519">
        <w:t>. Vervolgens</w:t>
      </w:r>
      <w:r w:rsidR="00E3218D">
        <w:t xml:space="preserve"> wordt </w:t>
      </w:r>
      <w:r w:rsidR="00FC0519">
        <w:t xml:space="preserve">het </w:t>
      </w:r>
      <w:r w:rsidR="007E175F">
        <w:t>P</w:t>
      </w:r>
      <w:r w:rsidR="00FC0519">
        <w:t>rocedureverloop gemuteerd met</w:t>
      </w:r>
      <w:r w:rsidR="004F35FA">
        <w:t xml:space="preserve"> een </w:t>
      </w:r>
      <w:r w:rsidR="007E175F">
        <w:t>P</w:t>
      </w:r>
      <w:r w:rsidR="00830E38">
        <w:t xml:space="preserve">rocedureverloopmutatie bij de </w:t>
      </w:r>
      <w:r w:rsidR="004F35FA">
        <w:t xml:space="preserve">kennisgeving of met een directe mutatie. Een voorbeeld </w:t>
      </w:r>
      <w:r w:rsidR="00AF562E">
        <w:t xml:space="preserve">in het geval </w:t>
      </w:r>
      <w:r w:rsidR="004F35FA">
        <w:t xml:space="preserve">van een ontwerpbesluit: </w:t>
      </w:r>
      <w:r w:rsidR="003C2ED0">
        <w:t>A</w:t>
      </w:r>
      <w:r w:rsidR="00726897">
        <w:t xml:space="preserve">ls onderdeel van het ontwerpbesluit wordt het </w:t>
      </w:r>
      <w:r w:rsidR="00BC24A1">
        <w:t>P</w:t>
      </w:r>
      <w:r w:rsidR="00726897">
        <w:t xml:space="preserve">rocedureverloop aangeleverd met de </w:t>
      </w:r>
      <w:r w:rsidR="00BC24A1">
        <w:t>P</w:t>
      </w:r>
      <w:r w:rsidR="008C281A">
        <w:t>rocedure</w:t>
      </w:r>
      <w:r w:rsidR="00726897">
        <w:t>stap Ondertekening</w:t>
      </w:r>
      <w:r w:rsidR="003C2ED0">
        <w:t>. Vervolgens wordt</w:t>
      </w:r>
      <w:r w:rsidR="00935062">
        <w:t xml:space="preserve"> met de bijbehorende kennisgeving het </w:t>
      </w:r>
      <w:r w:rsidR="006515D3">
        <w:t>P</w:t>
      </w:r>
      <w:r w:rsidR="00935062">
        <w:t>rocedureverloop gemuteerd door daaraan de stappen Begin inzagetermijn en Einde inzagetermijn toe te voegen.</w:t>
      </w:r>
      <w:r w:rsidR="00DC7DA6" w:rsidRPr="00DC7DA6">
        <w:t xml:space="preserve"> </w:t>
      </w:r>
      <w:r w:rsidR="00D1753F" w:rsidRPr="00D1753F">
        <w:t xml:space="preserve">Bij een besluit waartegen beroep openstaat wordt </w:t>
      </w:r>
      <w:r w:rsidR="00D1753F">
        <w:t>t</w:t>
      </w:r>
      <w:r w:rsidR="00CD719B" w:rsidRPr="00CD719B">
        <w:t xml:space="preserve">ijdens de beroepsfase van het definitieve besluit </w:t>
      </w:r>
      <w:r w:rsidR="00CD719B">
        <w:t xml:space="preserve">het </w:t>
      </w:r>
      <w:r w:rsidR="00A566DA">
        <w:t>P</w:t>
      </w:r>
      <w:r w:rsidR="00CD719B">
        <w:t>rocedureverloop gemuteerd met d</w:t>
      </w:r>
      <w:r w:rsidR="00BD540C">
        <w:t>irecte mutaties</w:t>
      </w:r>
      <w:r w:rsidR="0076420B">
        <w:t>, dus zonder dat een besluit of kennisgeving wordt aangeleverd</w:t>
      </w:r>
      <w:r w:rsidR="00CD719B">
        <w:t>.</w:t>
      </w:r>
      <w:r w:rsidR="00BD540C">
        <w:t xml:space="preserve"> </w:t>
      </w:r>
      <w:r w:rsidR="0076420B">
        <w:t>Een voorbeeld</w:t>
      </w:r>
      <w:r w:rsidR="00820154">
        <w:t xml:space="preserve">: </w:t>
      </w:r>
      <w:r w:rsidR="00254DE2">
        <w:t xml:space="preserve">als het besluit is geschorst wordt de procedurestap </w:t>
      </w:r>
      <w:r w:rsidR="00331D27">
        <w:t xml:space="preserve">Schorsing </w:t>
      </w:r>
      <w:r w:rsidR="00241B72">
        <w:t xml:space="preserve">met een </w:t>
      </w:r>
      <w:r w:rsidR="00241B72" w:rsidRPr="00241B72">
        <w:t>directe mutatie</w:t>
      </w:r>
      <w:r w:rsidR="00241B72">
        <w:t xml:space="preserve"> </w:t>
      </w:r>
      <w:r w:rsidR="00331D27">
        <w:t xml:space="preserve">aan het procedureverloop toegevoegd. </w:t>
      </w:r>
    </w:p>
    <w:p w14:paraId="7A3A32C0" w14:textId="70269C91" w:rsidR="004B3403" w:rsidRPr="00F03DD9" w:rsidRDefault="004B3403" w:rsidP="009D2B2B">
      <w:r w:rsidRPr="004B3403">
        <w:t xml:space="preserve">Hiervoor zijn Procedureverloopmutaties beschreven waarmee een Procedurestap aan het Procedureverloop wordt toegevoegd (voegStappenToe). Er zijn ook mutaties voor het vervangen (vervangStappen) en voor het verwijderen van Procedurestappen </w:t>
      </w:r>
      <w:r w:rsidRPr="004B3403">
        <w:lastRenderedPageBreak/>
        <w:t>(verwijderStappen).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nieuwe data. Het verwijderen van een Procedurestap zou kunnen voorkomen als in de beroepsfase ten onrechte de Procedurestap Beroep ingesteld was aangeleverd. Met de Procedureverloopmutatie verwijderStappen wordt dan die Procedurestap uit het Procedureverloop verwijderd.</w:t>
      </w:r>
    </w:p>
    <w:p w14:paraId="621B067D" w14:textId="77777777" w:rsidR="00FF2140" w:rsidRDefault="00FF2140" w:rsidP="009D2B2B"/>
    <w:p w14:paraId="063121F5" w14:textId="36B8A046" w:rsidR="009D2B2B" w:rsidRPr="00DD0E95" w:rsidRDefault="009D2B2B" w:rsidP="009D2B2B">
      <w:r w:rsidRPr="00DD0E95">
        <w:t xml:space="preserve">Aan de hand van de soort procedure bepaalt de LVBB </w:t>
      </w:r>
      <w:r w:rsidR="00E510E0" w:rsidRPr="00DD0E95">
        <w:t>wat er met</w:t>
      </w:r>
      <w:r w:rsidRPr="00DD0E95">
        <w:t xml:space="preserve"> het besluit wordt </w:t>
      </w:r>
      <w:r w:rsidR="00E510E0" w:rsidRPr="00DD0E95">
        <w:t>gedaan</w:t>
      </w:r>
      <w:r w:rsidRPr="00DD0E95">
        <w:t>. Uiteraard moet DSO-LV weten of de aangeleverde OW-objecten horen bij een ontwerpbesluit of een definitief besluit. Daarvoor kent ook IMOW proceduregegevens.</w:t>
      </w:r>
    </w:p>
    <w:p w14:paraId="7FDF9106" w14:textId="66F9028F" w:rsidR="009226E1" w:rsidRDefault="009D2B2B" w:rsidP="006E15B5">
      <w:r w:rsidRPr="00DD0E95">
        <w:t>Indien sprake is van een ontwerpbesluit levert het bevoegd gezag het ontwerpbesluit aan bij de LVBB met als soortProcedure ‘ontwerpbesluit’</w:t>
      </w:r>
      <w:r w:rsidR="008E3186" w:rsidRPr="00DD0E95">
        <w:t xml:space="preserve"> en</w:t>
      </w:r>
      <w:r w:rsidR="00126716" w:rsidRPr="00DD0E95">
        <w:t xml:space="preserve"> het Procedureverloop met de relevante </w:t>
      </w:r>
      <w:r w:rsidR="00DF4398">
        <w:t>Procedure</w:t>
      </w:r>
      <w:r w:rsidR="00126716" w:rsidRPr="00DD0E95">
        <w:t>stappen</w:t>
      </w:r>
      <w:r w:rsidR="006C5DDB" w:rsidRPr="00DD0E95">
        <w:t xml:space="preserve"> horend bij een ontwerpbesluit</w:t>
      </w:r>
      <w:r w:rsidRPr="00DD0E95">
        <w:t xml:space="preserve">. Na ontvangst van een ontwerpbesluit </w:t>
      </w:r>
      <w:r w:rsidR="00281DF4" w:rsidRPr="00DD0E95">
        <w:t>genereert</w:t>
      </w:r>
      <w:r w:rsidRPr="00DD0E95">
        <w:t xml:space="preserve"> de LVBB </w:t>
      </w:r>
      <w:r w:rsidR="00281DF4" w:rsidRPr="00DD0E95">
        <w:t>daar</w:t>
      </w:r>
      <w:r w:rsidRPr="00DD0E95">
        <w:t xml:space="preserve">uit een proefversie: </w:t>
      </w:r>
      <w:r w:rsidR="007A2F6D" w:rsidRPr="00DD0E95">
        <w:t>bij een initieel ontwerpbesluit</w:t>
      </w:r>
      <w:r w:rsidR="000D58FD" w:rsidRPr="00DD0E95">
        <w:t xml:space="preserve"> de </w:t>
      </w:r>
      <w:r w:rsidR="0099461B" w:rsidRPr="00DD0E95">
        <w:t xml:space="preserve">eerste (ontwerp)versie van de regeling en bij een ontwerp-wijzigingsbesluit </w:t>
      </w:r>
      <w:r w:rsidRPr="00DD0E95">
        <w:t xml:space="preserve">de </w:t>
      </w:r>
      <w:r w:rsidR="009C3B11">
        <w:t>verwerking</w:t>
      </w:r>
      <w:r w:rsidR="009C3B11" w:rsidRPr="00DD0E95">
        <w:t xml:space="preserve"> </w:t>
      </w:r>
      <w:r w:rsidRPr="00DD0E95">
        <w:t>van het ontwerpbesluit in de regeling</w:t>
      </w:r>
      <w:r w:rsidR="00B856EA" w:rsidRPr="00DD0E95">
        <w:t>versie waarop het bevoegd gezag het ontwerpbesluit heeft gebaseerd</w:t>
      </w:r>
      <w:r w:rsidRPr="00DD0E95">
        <w:t xml:space="preserve">. De LVBB stelt de </w:t>
      </w:r>
      <w:r w:rsidR="001A3591" w:rsidRPr="00DD0E95">
        <w:t>p</w:t>
      </w:r>
      <w:r w:rsidRPr="00DD0E95">
        <w:t>roefversie beschikbaar voor DSO-LV en levert de OW-objecten door aan DSO-LV. DSO</w:t>
      </w:r>
      <w:r w:rsidRPr="00370247">
        <w:t xml:space="preserve">-LV weet dat het gaat om OW-objecten behorend bij een </w:t>
      </w:r>
      <w:r w:rsidR="00F224F2" w:rsidRPr="00370247">
        <w:t>ontwerp</w:t>
      </w:r>
      <w:r w:rsidR="00F224F2">
        <w:t>regeling</w:t>
      </w:r>
      <w:r w:rsidR="00F224F2" w:rsidRPr="00370247">
        <w:t xml:space="preserve"> </w:t>
      </w:r>
      <w:r w:rsidRPr="00370247">
        <w:t>omdat in dat geval bij de OW-objecten als procedurestatus ‘ontwerp’ is aangegeven.</w:t>
      </w:r>
      <w:r w:rsidR="00117C0D" w:rsidRPr="00370247">
        <w:t xml:space="preserve"> </w:t>
      </w:r>
    </w:p>
    <w:p w14:paraId="2A6DF4BF" w14:textId="2CCF2C2F" w:rsidR="009D2B2B" w:rsidRPr="00F03DD9" w:rsidRDefault="009D2B2B" w:rsidP="00600952">
      <w:r w:rsidRPr="00F03DD9">
        <w:t>Nadat het bestuursorgaan een besluit over een omgevingsdocument heeft genomen, levert het dat besluit aan bij de LVBB met als soortProcedure ‘definitief besluit’</w:t>
      </w:r>
      <w:r w:rsidR="006C5DDB">
        <w:t xml:space="preserve"> </w:t>
      </w:r>
      <w:r w:rsidR="006C5DDB" w:rsidRPr="006C5DDB">
        <w:t xml:space="preserve">en het Procedureverloop met de relevante stappen horend bij een </w:t>
      </w:r>
      <w:r w:rsidR="006C5DDB">
        <w:t xml:space="preserve">definitief </w:t>
      </w:r>
      <w:r w:rsidR="006C5DDB" w:rsidRPr="006C5DDB">
        <w:t>besluit</w:t>
      </w:r>
      <w:r w:rsidRPr="00F03DD9">
        <w:t xml:space="preserve">. </w:t>
      </w:r>
      <w:r w:rsidR="00A016C3" w:rsidRPr="00B3240A">
        <w:t>Na ontvangst van een initieel besluit destilleert de LVBB daaruit de Regeling</w:t>
      </w:r>
      <w:r w:rsidR="00C71E5C" w:rsidRPr="00B3240A">
        <w:t>versie</w:t>
      </w:r>
      <w:r w:rsidR="00A016C3" w:rsidRPr="00B3240A">
        <w:t xml:space="preserve">. Na ontvangst van een wijzigingsbesluit voert de LVBB </w:t>
      </w:r>
      <w:r w:rsidR="00C71E5C" w:rsidRPr="00B3240A">
        <w:t xml:space="preserve">de </w:t>
      </w:r>
      <w:r w:rsidR="00A016C3" w:rsidRPr="00B3240A">
        <w:t xml:space="preserve">consolidatie uit met als resultaat een </w:t>
      </w:r>
      <w:r w:rsidR="00D92B26" w:rsidRPr="00B3240A">
        <w:t>nieuwe toestand van de Regeling.</w:t>
      </w:r>
      <w:r w:rsidR="00D92B26">
        <w:t xml:space="preserve"> </w:t>
      </w:r>
      <w:r w:rsidR="00325A43" w:rsidRPr="00325A43">
        <w:t xml:space="preserve">De LVBB doet dat wanneer de inwerkingtredingsdatum van het (wijzigings)besluit -en daarmee ook van de nieuwe RegelingVersie- bekend is. De LVBB haalt die datum op uit de meegeleverde ConsolidatieInformatie. Diverse omgevingsdocumenten treden direct na de bekendmaking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in DSO-LV de status aan te geven van de onderdelen van die regeling die door het betreffende besluit zijn </w:t>
      </w:r>
      <w:commentRangeStart w:id="1227"/>
      <w:r w:rsidR="00325A43" w:rsidRPr="00325A43">
        <w:t>gewijzigd</w:t>
      </w:r>
      <w:commentRangeEnd w:id="1227"/>
      <w:r w:rsidR="00D2027A">
        <w:rPr>
          <w:rStyle w:val="Verwijzingopmerking"/>
        </w:rPr>
        <w:commentReference w:id="1227"/>
      </w:r>
      <w:r w:rsidR="00325A43" w:rsidRPr="00325A43">
        <w:t>.</w:t>
      </w:r>
    </w:p>
    <w:p w14:paraId="3F901EDA" w14:textId="22F2DC05" w:rsidR="00BC1534" w:rsidRDefault="009D2B2B" w:rsidP="008E4BFF">
      <w:pPr>
        <w:pStyle w:val="Kader"/>
      </w:pPr>
      <w:r w:rsidRPr="00B26823">
        <w:rPr>
          <w:noProof/>
        </w:rPr>
        <w:lastRenderedPageBreak/>
        <mc:AlternateContent>
          <mc:Choice Requires="wps">
            <w:drawing>
              <wp:inline distT="0" distB="0" distL="0" distR="0" wp14:anchorId="78F6CBEB" wp14:editId="21FA879B">
                <wp:extent cx="1828800" cy="1828800"/>
                <wp:effectExtent l="0" t="0" r="22860" b="22860"/>
                <wp:docPr id="953394628" name="Tekstvak 9533946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908131" w14:textId="77777777" w:rsidR="009D2B2B" w:rsidRPr="00D80A79" w:rsidRDefault="009D2B2B" w:rsidP="009D2B2B">
                            <w:pPr>
                              <w:rPr>
                                <w:b/>
                                <w:bCs/>
                              </w:rPr>
                            </w:pPr>
                            <w:r w:rsidRPr="00D80A79">
                              <w:rPr>
                                <w:b/>
                                <w:bCs/>
                              </w:rPr>
                              <w:t>Toekomstige functionaliteit</w:t>
                            </w:r>
                          </w:p>
                          <w:p w14:paraId="22AF4067" w14:textId="5D9BD0FD" w:rsidR="00857898" w:rsidRPr="00B3240A" w:rsidRDefault="00857898" w:rsidP="009D2B2B">
                            <w:r w:rsidRPr="00AA6787">
                              <w:rPr>
                                <w:highlight w:val="yellow"/>
                              </w:rPr>
                              <w:t xml:space="preserve">Het tonen van een toestand van een regeling </w:t>
                            </w:r>
                            <w:r w:rsidR="0043023A" w:rsidRPr="00AA6787">
                              <w:rPr>
                                <w:highlight w:val="yellow"/>
                              </w:rPr>
                              <w:t xml:space="preserve">vóór </w:t>
                            </w:r>
                            <w:r w:rsidRPr="00AA6787">
                              <w:rPr>
                                <w:highlight w:val="yellow"/>
                              </w:rPr>
                              <w:t xml:space="preserve">de inwerkingtredingsdatum </w:t>
                            </w:r>
                            <w:r w:rsidR="00DA4B27" w:rsidRPr="00AA6787">
                              <w:rPr>
                                <w:highlight w:val="yellow"/>
                              </w:rPr>
                              <w:t>is nog niet geïmplementeerd in de DSO-keten.</w:t>
                            </w:r>
                          </w:p>
                          <w:p w14:paraId="42C29C06" w14:textId="6512F0DD" w:rsidR="002E019E" w:rsidRPr="00B3240A" w:rsidRDefault="002E019E" w:rsidP="009D2B2B">
                            <w:r w:rsidRPr="00B3240A">
                              <w:t>Het tonen van de procedurestatus van onderdelen van een regeling in de regelingenbank en DSO-LV</w:t>
                            </w:r>
                            <w:r w:rsidR="002177AE" w:rsidRPr="00B3240A">
                              <w:t xml:space="preserve"> is nog niet geïmplementeerd.</w:t>
                            </w:r>
                          </w:p>
                          <w:p w14:paraId="43B93C7F" w14:textId="0EAD2E1D" w:rsidR="009D2B2B" w:rsidRPr="0022671B" w:rsidRDefault="00865040" w:rsidP="009D2B2B">
                            <w:r w:rsidRPr="00B3240A">
                              <w:t>Het doorgeven van wijzigingen in de status van een</w:t>
                            </w:r>
                            <w:r w:rsidRPr="00865040">
                              <w:t xml:space="preserve"> besluit in de beroepsfase is nog niet geïmplementeerd in de </w:t>
                            </w:r>
                            <w:r w:rsidR="002E019E">
                              <w:t>DSO-</w:t>
                            </w:r>
                            <w:r w:rsidRPr="00865040">
                              <w:t xml:space="preserve">keten; </w:t>
                            </w:r>
                            <w:r w:rsidR="00BC5E50">
                              <w:t>naar huidige verwachting</w:t>
                            </w:r>
                            <w:r w:rsidRPr="00865040">
                              <w:t xml:space="preserve"> zal dat </w:t>
                            </w:r>
                            <w:r w:rsidR="002944E3" w:rsidRPr="002944E3">
                              <w:t>na inwerkingtreden van de Omgevingswet</w:t>
                            </w:r>
                            <w:r w:rsidR="002944E3" w:rsidRPr="002944E3" w:rsidDel="002944E3">
                              <w:t xml:space="preserve"> </w:t>
                            </w:r>
                            <w:r w:rsidRPr="00865040">
                              <w:t>gebeuren.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8F6CBEB" id="Tekstvak 953394628" o:spid="_x0000_s117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ktt+LAIAAFwEAAAOAAAAAAAAAAAAAAAAAC4CAABkcnMvZTJvRG9j&#10;LnhtbFBLAQItABQABgAIAAAAIQC3DAMI1wAAAAUBAAAPAAAAAAAAAAAAAAAAAIYEAABkcnMvZG93&#10;bnJldi54bWxQSwUGAAAAAAQABADzAAAAigUAAAAA&#10;" filled="f" strokeweight=".5pt">
                <v:textbox style="mso-fit-shape-to-text:t">
                  <w:txbxContent>
                    <w:p w14:paraId="75908131" w14:textId="77777777" w:rsidR="009D2B2B" w:rsidRPr="00D80A79" w:rsidRDefault="009D2B2B" w:rsidP="009D2B2B">
                      <w:pPr>
                        <w:rPr>
                          <w:b/>
                          <w:bCs/>
                        </w:rPr>
                      </w:pPr>
                      <w:r w:rsidRPr="00D80A79">
                        <w:rPr>
                          <w:b/>
                          <w:bCs/>
                        </w:rPr>
                        <w:t>Toekomstige functionaliteit</w:t>
                      </w:r>
                    </w:p>
                    <w:p w14:paraId="22AF4067" w14:textId="5D9BD0FD" w:rsidR="00857898" w:rsidRPr="00B3240A" w:rsidRDefault="00857898" w:rsidP="009D2B2B">
                      <w:r w:rsidRPr="00AA6787">
                        <w:rPr>
                          <w:highlight w:val="yellow"/>
                        </w:rPr>
                        <w:t xml:space="preserve">Het tonen van een toestand van een regeling </w:t>
                      </w:r>
                      <w:r w:rsidR="0043023A" w:rsidRPr="00AA6787">
                        <w:rPr>
                          <w:highlight w:val="yellow"/>
                        </w:rPr>
                        <w:t xml:space="preserve">vóór </w:t>
                      </w:r>
                      <w:r w:rsidRPr="00AA6787">
                        <w:rPr>
                          <w:highlight w:val="yellow"/>
                        </w:rPr>
                        <w:t xml:space="preserve">de inwerkingtredingsdatum </w:t>
                      </w:r>
                      <w:r w:rsidR="00DA4B27" w:rsidRPr="00AA6787">
                        <w:rPr>
                          <w:highlight w:val="yellow"/>
                        </w:rPr>
                        <w:t>is nog niet geïmplementeerd in de DSO-keten.</w:t>
                      </w:r>
                    </w:p>
                    <w:p w14:paraId="42C29C06" w14:textId="6512F0DD" w:rsidR="002E019E" w:rsidRPr="00B3240A" w:rsidRDefault="002E019E" w:rsidP="009D2B2B">
                      <w:r w:rsidRPr="00B3240A">
                        <w:t>Het tonen van de procedurestatus van onderdelen van een regeling in de regelingenbank en DSO-LV</w:t>
                      </w:r>
                      <w:r w:rsidR="002177AE" w:rsidRPr="00B3240A">
                        <w:t xml:space="preserve"> is nog niet geïmplementeerd.</w:t>
                      </w:r>
                    </w:p>
                    <w:p w14:paraId="43B93C7F" w14:textId="0EAD2E1D" w:rsidR="009D2B2B" w:rsidRPr="0022671B" w:rsidRDefault="00865040" w:rsidP="009D2B2B">
                      <w:r w:rsidRPr="00B3240A">
                        <w:t>Het doorgeven van wijzigingen in de status van een</w:t>
                      </w:r>
                      <w:r w:rsidRPr="00865040">
                        <w:t xml:space="preserve"> besluit in de beroepsfase is nog niet geïmplementeerd in de </w:t>
                      </w:r>
                      <w:r w:rsidR="002E019E">
                        <w:t>DSO-</w:t>
                      </w:r>
                      <w:r w:rsidRPr="00865040">
                        <w:t xml:space="preserve">keten; </w:t>
                      </w:r>
                      <w:r w:rsidR="00BC5E50">
                        <w:t>naar huidige verwachting</w:t>
                      </w:r>
                      <w:r w:rsidRPr="00865040">
                        <w:t xml:space="preserve"> zal dat </w:t>
                      </w:r>
                      <w:r w:rsidR="002944E3" w:rsidRPr="002944E3">
                        <w:t>na inwerkingtreden van de Omgevingswet</w:t>
                      </w:r>
                      <w:r w:rsidR="002944E3" w:rsidRPr="002944E3" w:rsidDel="002944E3">
                        <w:t xml:space="preserve"> </w:t>
                      </w:r>
                      <w:r w:rsidRPr="00865040">
                        <w:t>gebeuren.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