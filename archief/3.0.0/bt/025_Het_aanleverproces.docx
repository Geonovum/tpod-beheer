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4BA0898A"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_Ref_bf6bd9d67ab78c91868ff1624fa2a8c1_1 \n \h </w:instrText>
      </w:r>
      <w:r w:rsidR="009B6379" w:rsidRPr="00863F41">
        <w:rPr>
          <w:rStyle w:val="Verwijzing"/>
        </w:rPr>
      </w:r>
      <w:r w:rsidR="009B6379" w:rsidRPr="00863F41">
        <w:rPr>
          <w:rStyle w:val="Verwijzing"/>
        </w:rPr>
        <w:fldChar w:fldCharType="separate"/>
      </w:r>
      <w:r w:rsidR="00C235A5">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_Ref_af049c32bdf7e085db4589b9946ad452_1 \n \h </w:instrText>
      </w:r>
      <w:r w:rsidR="0008178B" w:rsidRPr="00863F41">
        <w:rPr>
          <w:rStyle w:val="Verwijzing"/>
        </w:rPr>
      </w:r>
      <w:r w:rsidR="0008178B" w:rsidRPr="00863F41">
        <w:rPr>
          <w:rStyle w:val="Verwijzing"/>
        </w:rPr>
        <w:fldChar w:fldCharType="separate"/>
      </w:r>
      <w:r w:rsidR="00C235A5">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drawing>
          <wp:inline distT="0" distB="0" distL="0" distR="0" wp14:anchorId="426E6C81" wp14:editId="6E7E4926">
            <wp:extent cx="4543425" cy="145214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8"/>
                    <a:stretch>
                      <a:fillRect/>
                    </a:stretch>
                  </pic:blipFill>
                  <pic:spPr>
                    <a:xfrm>
                      <a:off x="0" y="0"/>
                      <a:ext cx="4561647" cy="1457968"/>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8"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