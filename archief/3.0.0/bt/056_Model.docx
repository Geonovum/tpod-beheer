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713915" w:rsidRDefault="000B6208" w:rsidP="00713915">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