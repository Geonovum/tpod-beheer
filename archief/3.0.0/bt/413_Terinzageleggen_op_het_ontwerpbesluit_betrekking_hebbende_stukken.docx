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F1F5B" w14:textId="77777777" w:rsidR="00A92876" w:rsidRPr="00EA6F9E" w:rsidRDefault="00A92876" w:rsidP="00A92876">
      <w:pPr>
        <w:pStyle w:val="Kop5"/>
      </w:pPr>
      <w:bookmarkStart w:id="1163" w:name="_Ref_1ac2cd5e303bc7c01a5c7f627d3d0d7e_1"/>
      <w:commentRangeStart w:id="1165"/>
      <w:commentRangeStart w:id="1166"/>
      <w:r>
        <w:t xml:space="preserve">Terinzageleggen </w:t>
      </w:r>
      <w:r w:rsidRPr="00541BF1">
        <w:t xml:space="preserve">op het ontwerpbesluit </w:t>
      </w:r>
      <w:commentRangeEnd w:id="1165"/>
      <w:r w:rsidR="005A4DE1">
        <w:rPr>
          <w:rStyle w:val="Verwijzingopmerking"/>
          <w:bCs w:val="0"/>
          <w:i w:val="0"/>
          <w:iCs w:val="0"/>
        </w:rPr>
        <w:commentReference w:id="1165"/>
      </w:r>
      <w:commentRangeEnd w:id="1166"/>
      <w:r w:rsidR="004F200E">
        <w:rPr>
          <w:rStyle w:val="Verwijzingopmerking"/>
          <w:bCs w:val="0"/>
          <w:i w:val="0"/>
          <w:iCs w:val="0"/>
        </w:rPr>
        <w:commentReference w:id="1166"/>
      </w:r>
      <w:r w:rsidRPr="00541BF1">
        <w:t>betrekking hebbende stukken</w:t>
      </w:r>
      <w:bookmarkEnd w:id="1163"/>
    </w:p>
    <w:p w14:paraId="3E4FB450" w14:textId="40739885" w:rsidR="00C235A5" w:rsidRDefault="00016365" w:rsidP="00A92876">
      <w:r>
        <w:t xml:space="preserve">Gemeente, </w:t>
      </w:r>
      <w:r w:rsidR="00A92876">
        <w:t xml:space="preserve">provincie </w:t>
      </w:r>
      <w:r>
        <w:t xml:space="preserve">of Rijk </w:t>
      </w:r>
      <w:r w:rsidR="00A92876" w:rsidRPr="00FE2526">
        <w:t xml:space="preserve">moet </w:t>
      </w:r>
      <w:r w:rsidR="00A92876">
        <w:t>eventuele</w:t>
      </w:r>
      <w:r w:rsidR="00A92876" w:rsidRPr="00FE2526">
        <w:t xml:space="preserve"> op het ontwerp betrekking hebbende stukken die redelijkerwijs nodig zijn voor een beoordeling van het ontwerp, ter inzage leggen.</w:t>
      </w:r>
    </w:p>
    <w:p w14:paraId="2BEF7548" w14:textId="12C53EBA" w:rsidR="00A92876" w:rsidRDefault="00A92876" w:rsidP="00A92876">
      <w:r>
        <w:t xml:space="preserve">NB: Zoals in paragraaf </w:t>
      </w:r>
      <w:r w:rsidR="00016365">
        <w:fldChar w:fldCharType="begin"/>
      </w:r>
      <w:r w:rsidR="00016365">
        <w:instrText xml:space="preserve"> REF _Ref_79a4ea44ff93b2f95bb032e5052806ab_1 \n \h </w:instrText>
      </w:r>
      <w:r w:rsidR="00016365">
        <w:fldChar w:fldCharType="separate"/>
      </w:r>
      <w:r w:rsidR="00C235A5">
        <w:t>10.7.2.1</w:t>
      </w:r>
      <w:r w:rsidR="00016365">
        <w:fldChar w:fldCharType="end"/>
      </w:r>
      <w:r>
        <w:t xml:space="preserve"> al is aangegeven zullen o</w:t>
      </w:r>
      <w:r w:rsidRPr="00BE0F3A">
        <w:t>p het ontwerp-besluit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3315B186" w14:textId="62C89CA7" w:rsidR="00A92876" w:rsidRPr="00006F0F" w:rsidRDefault="00A92876" w:rsidP="004556D5">
      <w:pPr>
        <w:pStyle w:val="Kader"/>
      </w:pPr>
      <w:r w:rsidRPr="00B26823">
        <w:rPr>
          <w:noProof/>
        </w:rPr>
        <w:lastRenderedPageBreak/>
        <mc:AlternateContent>
          <mc:Choice Requires="wps">
            <w:drawing>
              <wp:inline distT="0" distB="0" distL="0" distR="0" wp14:anchorId="058ABCE7" wp14:editId="367D9FA4">
                <wp:extent cx="5400040" cy="985631"/>
                <wp:effectExtent l="0" t="0" r="22860" b="22860"/>
                <wp:docPr id="531857362" name="Tekstvak 531857362"/>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2483DD7" w14:textId="77777777" w:rsidR="00A92876" w:rsidRPr="00D80A79" w:rsidRDefault="00A92876" w:rsidP="00A92876">
                            <w:pPr>
                              <w:rPr>
                                <w:b/>
                                <w:bCs/>
                              </w:rPr>
                            </w:pPr>
                            <w:r w:rsidRPr="00D80A79">
                              <w:rPr>
                                <w:b/>
                                <w:bCs/>
                              </w:rPr>
                              <w:t>Toekomstige functionaliteit</w:t>
                            </w:r>
                          </w:p>
                          <w:p w14:paraId="7E0D2F75" w14:textId="57FEC4B6"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5AE29F3A" w14:textId="77777777" w:rsidR="003B1642" w:rsidRDefault="003B1642" w:rsidP="003B1642"/>
                          <w:p w14:paraId="43035A7F" w14:textId="77777777" w:rsidR="003B1642" w:rsidRPr="006971CB" w:rsidRDefault="003B1642" w:rsidP="003B1642">
                            <w:pPr>
                              <w:rPr>
                                <w:b/>
                                <w:bCs/>
                              </w:rPr>
                            </w:pPr>
                            <w:r w:rsidRPr="006971CB">
                              <w:rPr>
                                <w:b/>
                                <w:bCs/>
                              </w:rPr>
                              <w:t>Workaround</w:t>
                            </w:r>
                          </w:p>
                          <w:p w14:paraId="72B39F96" w14:textId="5AD8EF48"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6FFE3B72"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073B6B4B"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D8FDEDC" w14:textId="77777777" w:rsidR="003B1642" w:rsidRDefault="003B1642" w:rsidP="003B1642"/>
                          <w:p w14:paraId="5AA10AEE" w14:textId="745729DF" w:rsidR="00A92876" w:rsidRDefault="000666A4"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84171E" w:rsidRPr="0084171E">
                              <w:t>in het onderdeel</w:t>
                            </w:r>
                            <w:r w:rsidRPr="000666A4">
                              <w:t xml:space="preserv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3FE3532D" w14:textId="75828120"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58ABCE7" id="Tekstvak 531857362" o:spid="_x0000_s110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8jpSGDACAABaBAAADgAAAAAAAAAAAAAAAAAuAgAAZHJz&#10;L2Uyb0RvYy54bWxQSwECLQAUAAYACAAAACEALfghbNoAAAAFAQAADwAAAAAAAAAAAAAAAACKBAAA&#10;ZHJzL2Rvd25yZXYueG1sUEsFBgAAAAAEAAQA8wAAAJEFAAAAAA==&#10;" filled="f" strokeweight=".5pt">
                <v:textbox style="mso-fit-shape-to-text:t">
                  <w:txbxContent>
                    <w:p w14:paraId="62483DD7" w14:textId="77777777" w:rsidR="00A92876" w:rsidRPr="00D80A79" w:rsidRDefault="00A92876" w:rsidP="00A92876">
                      <w:pPr>
                        <w:rPr>
                          <w:b/>
                          <w:bCs/>
                        </w:rPr>
                      </w:pPr>
                      <w:r w:rsidRPr="00D80A79">
                        <w:rPr>
                          <w:b/>
                          <w:bCs/>
                        </w:rPr>
                        <w:t>Toekomstige functionaliteit</w:t>
                      </w:r>
                    </w:p>
                    <w:p w14:paraId="7E0D2F75" w14:textId="57FEC4B6"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5AE29F3A" w14:textId="77777777" w:rsidR="003B1642" w:rsidRDefault="003B1642" w:rsidP="003B1642"/>
                    <w:p w14:paraId="43035A7F" w14:textId="77777777" w:rsidR="003B1642" w:rsidRPr="006971CB" w:rsidRDefault="003B1642" w:rsidP="003B1642">
                      <w:pPr>
                        <w:rPr>
                          <w:b/>
                          <w:bCs/>
                        </w:rPr>
                      </w:pPr>
                      <w:r w:rsidRPr="006971CB">
                        <w:rPr>
                          <w:b/>
                          <w:bCs/>
                        </w:rPr>
                        <w:t>Workaround</w:t>
                      </w:r>
                    </w:p>
                    <w:p w14:paraId="72B39F96" w14:textId="5AD8EF48"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6FFE3B72"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073B6B4B"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D8FDEDC" w14:textId="77777777" w:rsidR="003B1642" w:rsidRDefault="003B1642" w:rsidP="003B1642"/>
                    <w:p w14:paraId="5AA10AEE" w14:textId="745729DF" w:rsidR="00A92876" w:rsidRDefault="000666A4"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84171E" w:rsidRPr="0084171E">
                        <w:t>in het onderdeel</w:t>
                      </w:r>
                      <w:r w:rsidRPr="000666A4">
                        <w:t xml:space="preserv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3FE3532D" w14:textId="75828120"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