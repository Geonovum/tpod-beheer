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507275F6" w:rsidR="00E33EDD" w:rsidRDefault="00223BA9" w:rsidP="00695C5A">
      <w:pPr>
        <w:pStyle w:val="Kop2bijlage"/>
      </w:pPr>
      <w:bookmarkStart w:id="1282" w:name="_Ref_309cc9be7cad5fb44c100a29d18c4559_1"/>
      <w:r>
        <w:lastRenderedPageBreak/>
        <w:t>Versiehistorie eerdere versies</w:t>
      </w:r>
      <w:bookmarkEnd w:id="1282"/>
    </w:p>
    <w:p w14:paraId="5184A6D3" w14:textId="3D1B8BE3" w:rsidR="00223BA9" w:rsidRDefault="00A32818" w:rsidP="00223BA9">
      <w:r w:rsidRPr="00A32818">
        <w:t>In deze bijlage staat de versiehistorie van eerdere versies van dit toepassingsprofiel.</w:t>
      </w:r>
    </w:p>
    <w:p w14:paraId="39D9D808" w14:textId="7D39D86B" w:rsidR="003D5CE1" w:rsidRDefault="003D5CE1">
      <w:pPr>
        <w:spacing w:line="240" w:lineRule="auto"/>
      </w:pPr>
      <w:r>
        <w:br w:type="page"/>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