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bookmarkStart w:id="524" w:name="_Ref_7b9d3506669a0f51a24bc093026ef8ae_1"/>
      <w:r w:rsidRPr="00F1426F">
        <w:lastRenderedPageBreak/>
        <w:t>Norm</w:t>
      </w:r>
      <w:bookmarkEnd w:id="524"/>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96DAC541-7B7A-43D3-8B79-37D633B846F1}">
                          <asvg:svgBlip xmlns:asvg="http://schemas.microsoft.com/office/drawing/2016/SVG/main" r:embed="rId91"/>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70103F37"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w:t>
      </w:r>
      <w:r w:rsidR="00112B3A">
        <w:lastRenderedPageBreak/>
        <w:t xml:space="preserve">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0EEB3DDF" w14:textId="74429503" w:rsidR="00984C6F" w:rsidRDefault="00974CF9" w:rsidP="00984C6F">
      <w:pPr>
        <w:pStyle w:val="Opsommingtekens1"/>
      </w:pPr>
      <w:r w:rsidRPr="00F1426F">
        <w:t>idealisatie verplicht als Tekstdeel een Locatie heeft</w:t>
      </w:r>
      <w:r w:rsidR="00984C6F">
        <w:t>.</w:t>
      </w:r>
    </w:p>
    <w:p w14:paraId="23C2EA4A" w14:textId="6BD1CA1A" w:rsidR="00984C6F" w:rsidRPr="00F1426F" w:rsidRDefault="00984C6F"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AA6787">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1"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iWEPy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AA6787">
                        <w:rPr>
                          <w:i/>
                          <w:iCs/>
                        </w:rPr>
                        <w:t>idealisatie</w:t>
                      </w:r>
                      <w:r>
                        <w:t xml:space="preserve"> moet voor alle Tekstdelen in een Divisie of een Divisietekst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90" Type="http://schemas.openxmlformats.org/officeDocument/2006/relationships/image" Target="media/image_aa9f229d98ced0c5e22d4e1b20c7d6f8.png"/><Relationship Id="rId91"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