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A4B75" w14:textId="77777777" w:rsidR="006F2E70" w:rsidRPr="00F1426F" w:rsidRDefault="006F2E70" w:rsidP="002F7B04">
      <w:pPr>
        <w:pStyle w:val="Kop4"/>
      </w:pPr>
      <w:r w:rsidRPr="00F1426F">
        <w:t>Definitie</w:t>
      </w:r>
    </w:p>
    <w:p w14:paraId="77FDBC50" w14:textId="7FD1F524" w:rsidR="006F2E70" w:rsidRPr="00F1426F" w:rsidRDefault="00B22728" w:rsidP="002F7B04">
      <w:r w:rsidRPr="00F1426F">
        <w:t xml:space="preserve">Geometrie is </w:t>
      </w:r>
      <w:r w:rsidR="006C7957" w:rsidRPr="00F1426F">
        <w:t xml:space="preserve">het </w:t>
      </w:r>
      <w:r w:rsidR="00FB4CC2" w:rsidRPr="00F1426F">
        <w:t xml:space="preserve">object </w:t>
      </w:r>
      <w:r w:rsidR="006C7957" w:rsidRPr="00F1426F">
        <w:t xml:space="preserve">dat de </w:t>
      </w:r>
      <w:r w:rsidRPr="00F1426F">
        <w:t xml:space="preserve">geometrische bepaling van een </w:t>
      </w:r>
      <w:r w:rsidR="00477BB2" w:rsidRPr="00F1426F">
        <w:t>G</w:t>
      </w:r>
      <w:r w:rsidRPr="00F1426F">
        <w:t xml:space="preserve">ebied, </w:t>
      </w:r>
      <w:r w:rsidR="00477BB2" w:rsidRPr="00F1426F">
        <w:t>L</w:t>
      </w:r>
      <w:r w:rsidRPr="00F1426F">
        <w:t xml:space="preserve">ijn of </w:t>
      </w:r>
      <w:r w:rsidR="00477BB2" w:rsidRPr="00F1426F">
        <w:t>P</w:t>
      </w:r>
      <w:r w:rsidRPr="00F1426F">
        <w:t>unt door middel van coördinaten</w:t>
      </w:r>
      <w:r w:rsidR="00BF6435" w:rsidRPr="00F1426F">
        <w:t xml:space="preserve"> bevat</w:t>
      </w:r>
      <w:r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