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FADD811" w:rsidR="000B40EF" w:rsidRPr="00B26823" w:rsidRDefault="00D66BF4" w:rsidP="000B40EF">
      <w:pPr>
        <w:pStyle w:val="Kop3"/>
      </w:pPr>
      <w:bookmarkStart w:id="459" w:name="_Ref_71ee1d6fab5c296709cc934d375d0ac2_1"/>
      <w:commentRangeStart w:id="46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2D10A5">
        <w:t>de basistekst</w:t>
      </w:r>
      <w:r w:rsidR="000B40EF" w:rsidRPr="007B60F8">
        <w:fldChar w:fldCharType="end"/>
      </w:r>
      <w:bookmarkEnd w:id="459"/>
      <w:commentRangeEnd w:id="461"/>
      <w:r w:rsidR="00166205">
        <w:rPr>
          <w:rStyle w:val="Verwijzingopmerking"/>
          <w:b w:val="0"/>
          <w:bCs w:val="0"/>
        </w:rPr>
        <w:commentReference w:id="461"/>
      </w:r>
    </w:p>
    <w:p w14:paraId="5F0AA4FB" w14:textId="5CA5489B" w:rsidR="00EF53FF" w:rsidRPr="00F1426F" w:rsidRDefault="00F8003C" w:rsidP="000B40EF">
      <w:r w:rsidRPr="00863F41">
        <w:rPr>
          <w:rStyle w:val="Verwijzing"/>
        </w:rPr>
        <w:fldChar w:fldCharType="begin"/>
      </w:r>
      <w:r w:rsidRPr="00863F41">
        <w:rPr>
          <w:rStyle w:val="Verwijzing"/>
        </w:rPr>
        <w:instrText xml:space="preserve"> REF _Ref_71ee1d6fab5c296709cc934d375d0ac2_2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Figuur 52</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2D10A5">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2952903A" w14:textId="3175EF18" w:rsidR="00030D6F"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5751195"/>
                    </a:xfrm>
                    <a:prstGeom prst="rect">
                      <a:avLst/>
                    </a:prstGeom>
                  </pic:spPr>
                </pic:pic>
              </a:graphicData>
            </a:graphic>
          </wp:inline>
        </w:drawing>
      </w:r>
      <w:r w:rsidR="002B7CF2" w:rsidRPr="00B26823">
        <w:rPr>
          <w:noProof/>
        </w:rPr>
        <w:t xml:space="preserve"> </w:t>
      </w:r>
    </w:p>
    <w:p w14:paraId="27F48DD5" w14:textId="50E969D1" w:rsidR="000B40EF" w:rsidRPr="007B60F8" w:rsidRDefault="000D2495" w:rsidP="000B40EF">
      <w:pPr>
        <w:pStyle w:val="Figuurbijschrift"/>
      </w:pPr>
      <w:bookmarkStart w:id="462" w:name="_Ref_71ee1d6fab5c296709cc934d375d0ac2_2"/>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2D10A5">
        <w:t>de basistekst</w:t>
      </w:r>
      <w:r w:rsidR="000B40EF" w:rsidRPr="007B60F8">
        <w:fldChar w:fldCharType="end"/>
      </w:r>
      <w:bookmarkEnd w:id="462"/>
    </w:p>
    <w:p w14:paraId="5D4F068C" w14:textId="525D5E13"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_Ref_bf0ba3ca118acce29053e855fd5d42c7_2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2D10A5">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75" Type="http://schemas.openxmlformats.org/officeDocument/2006/relationships/image" Target="media/image_6dfddb7bee6cda4711fcc76b5a8b2a01.png"/><Relationship Id="rId76"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