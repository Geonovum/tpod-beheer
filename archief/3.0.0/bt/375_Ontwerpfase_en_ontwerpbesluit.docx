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C7D4" w14:textId="77777777" w:rsidR="00112579" w:rsidRDefault="00112579" w:rsidP="00112579">
      <w:pPr>
        <w:pStyle w:val="Kop4"/>
      </w:pPr>
      <w:r>
        <w:t>Ontwerpfase en ontwerpbesluit</w:t>
      </w:r>
    </w:p>
    <w:p w14:paraId="0DB1C2F8" w14:textId="0BB7F917" w:rsidR="00112579" w:rsidRDefault="004206B9" w:rsidP="00112579">
      <w:pPr>
        <w:pStyle w:val="Figuur"/>
      </w:pPr>
      <w:r>
        <w:rPr>
          <w:noProof/>
        </w:rPr>
        <w:drawing>
          <wp:inline distT="0" distB="0" distL="0" distR="0" wp14:anchorId="2BDB9716" wp14:editId="29DE18CA">
            <wp:extent cx="4600575" cy="863960"/>
            <wp:effectExtent l="0" t="0" r="0" b="0"/>
            <wp:docPr id="1415576884" name="Afbeelding 141557688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4" name="Afbeelding 1415576884" descr="Afbeelding met tekst&#10;&#10;Automatisch gegenereerde beschrijving"/>
                    <pic:cNvPicPr/>
                  </pic:nvPicPr>
                  <pic:blipFill>
                    <a:blip r:embed="rId146"/>
                    <a:stretch>
                      <a:fillRect/>
                    </a:stretch>
                  </pic:blipFill>
                  <pic:spPr>
                    <a:xfrm>
                      <a:off x="0" y="0"/>
                      <a:ext cx="4621985" cy="867981"/>
                    </a:xfrm>
                    <a:prstGeom prst="rect">
                      <a:avLst/>
                    </a:prstGeom>
                  </pic:spPr>
                </pic:pic>
              </a:graphicData>
            </a:graphic>
          </wp:inline>
        </w:drawing>
      </w:r>
    </w:p>
    <w:p w14:paraId="29116D95" w14:textId="007B41BF" w:rsidR="00235F73" w:rsidRPr="008700BC" w:rsidRDefault="00235F73" w:rsidP="00631056">
      <w:pPr>
        <w:pStyle w:val="Figuurbijschrift"/>
      </w:pPr>
      <w:r>
        <w:t>Ontwerp</w:t>
      </w:r>
      <w:r w:rsidRPr="00235F73">
        <w:t>fase in de procedure van de omgevingsverordening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46" Type="http://schemas.openxmlformats.org/officeDocument/2006/relationships/image" Target="media/image_d002c8cdd4c7403a8f78ba98e9906ac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