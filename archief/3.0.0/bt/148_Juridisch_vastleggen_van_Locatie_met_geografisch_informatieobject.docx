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25B609D4" w:rsidR="008F697C" w:rsidRPr="00F1426F" w:rsidRDefault="008F697C" w:rsidP="008F697C">
      <w:pPr>
        <w:pStyle w:val="Kop5"/>
      </w:pPr>
      <w:bookmarkStart w:id="425" w:name="_Ref_bf6bd9d67ab78c91868ff1624fa2a8c1_1"/>
      <w:r>
        <w:t>Juridisch v</w:t>
      </w:r>
      <w:r w:rsidRPr="00F1426F">
        <w:t>astleggen van Locatie met geografisch informatieobject</w:t>
      </w:r>
      <w:bookmarkEnd w:id="425"/>
    </w:p>
    <w:p w14:paraId="2B518F4C" w14:textId="36AAE423" w:rsidR="00C235A5" w:rsidRDefault="008F697C"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w:t>
      </w:r>
      <w:r w:rsidR="00CC7CFB">
        <w:t>geometrieën</w:t>
      </w:r>
      <w:r>
        <w:t>, voorzien van metadata conform de STOP-specificatie voor een GIO.</w:t>
      </w:r>
    </w:p>
    <w:p w14:paraId="7DCB12FB" w14:textId="72F31CBD" w:rsidR="002576B1" w:rsidRPr="00F1426F" w:rsidRDefault="008366F3"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8F697C" w:rsidRPr="00F1426F" w:rsidRDefault="008F697C" w:rsidP="008F697C"/>
    <w:p w14:paraId="282377AA" w14:textId="749532E7" w:rsidR="008F697C" w:rsidRPr="00F1426F" w:rsidRDefault="008F697C"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rsidR="00F7672B">
        <w:t>D</w:t>
      </w:r>
      <w:r>
        <w:t xml:space="preserve">e vermelding van </w:t>
      </w:r>
      <w:r w:rsidR="00231422">
        <w:t>de naam</w:t>
      </w:r>
      <w:r w:rsidRPr="00F1426F">
        <w:t xml:space="preserve"> van </w:t>
      </w:r>
      <w:r w:rsidR="009361A9">
        <w:t xml:space="preserve">het </w:t>
      </w:r>
      <w:r>
        <w:t>GIO</w:t>
      </w:r>
      <w:r w:rsidRPr="00F1426F">
        <w:t xml:space="preserve"> </w:t>
      </w:r>
      <w:r>
        <w:t xml:space="preserve">in de tekst </w:t>
      </w:r>
      <w:r w:rsidR="00F7672B">
        <w:t xml:space="preserve">heeft als doel dat </w:t>
      </w:r>
      <w:r w:rsidRPr="00F1426F">
        <w:t>een lezer begrijp</w:t>
      </w:r>
      <w:r w:rsidR="00CB355C">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w:t>
      </w:r>
      <w:r w:rsidR="00771F5F">
        <w:t xml:space="preserve">tekst van de </w:t>
      </w:r>
      <w:r>
        <w:t xml:space="preserve">Regeling </w:t>
      </w:r>
      <w:r w:rsidR="00FB3270" w:rsidRPr="00FB3270">
        <w:t>verwijst</w:t>
      </w:r>
      <w:r w:rsidR="00FB3270">
        <w:t xml:space="preserve"> </w:t>
      </w:r>
      <w:r w:rsidRPr="00F1426F">
        <w:t>naar het informatieobject zorgen</w:t>
      </w:r>
      <w:r w:rsidR="00565925">
        <w:t xml:space="preserve"> er voor</w:t>
      </w:r>
      <w:r w:rsidRPr="00F1426F">
        <w:t xml:space="preserve"> dat:</w:t>
      </w:r>
    </w:p>
    <w:p w14:paraId="73B2780A" w14:textId="77777777" w:rsidR="008F697C" w:rsidRPr="00F1426F" w:rsidRDefault="008F697C" w:rsidP="008F697C">
      <w:pPr>
        <w:pStyle w:val="Opsommingtekens1"/>
      </w:pPr>
      <w:r w:rsidRPr="00F1426F">
        <w:t>de informatie permanent via de verwijzing is terug te vinden;</w:t>
      </w:r>
    </w:p>
    <w:p w14:paraId="20B41C2F" w14:textId="77C91F5A" w:rsidR="008F697C" w:rsidRPr="00F1426F" w:rsidRDefault="008F697C" w:rsidP="008F697C">
      <w:pPr>
        <w:pStyle w:val="Opsommingtekens1"/>
      </w:pPr>
      <w:r w:rsidRPr="00F1426F">
        <w:t xml:space="preserve">de informatie met algemeen beschikbare software op een voor de mens begrijpelijke manier </w:t>
      </w:r>
      <w:r w:rsidR="0050234F">
        <w:t>weergegeven</w:t>
      </w:r>
      <w:r w:rsidR="0050234F" w:rsidRPr="00F1426F">
        <w:t xml:space="preserve"> </w:t>
      </w:r>
      <w:r w:rsidRPr="00F1426F">
        <w:t>kan worden;</w:t>
      </w:r>
    </w:p>
    <w:p w14:paraId="38A9F6FD" w14:textId="77777777" w:rsidR="008F697C" w:rsidRPr="00F1426F" w:rsidRDefault="008F697C" w:rsidP="008F697C">
      <w:pPr>
        <w:pStyle w:val="Opsommingtekens1"/>
      </w:pPr>
      <w:r w:rsidRPr="00F1426F">
        <w:t>de onveranderlijkheid van het informatieobject voldoende is gewaarborgd.</w:t>
      </w:r>
    </w:p>
    <w:p w14:paraId="6B751F6D" w14:textId="24268F9B" w:rsidR="008F697C" w:rsidRPr="00F1426F" w:rsidRDefault="008F697C"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rsidR="00133C75">
        <w:t xml:space="preserve"> </w:t>
      </w:r>
      <w:r w:rsidR="007B0B00">
        <w:t>A</w:t>
      </w:r>
      <w:r w:rsidR="00133C75">
        <w:t xml:space="preserve">an een GIO </w:t>
      </w:r>
      <w:r w:rsidR="007B0B00">
        <w:t xml:space="preserve">kan </w:t>
      </w:r>
      <w:r w:rsidR="00133C75">
        <w:t xml:space="preserve">een module worden toegevoegd </w:t>
      </w:r>
      <w:r w:rsidR="008B179F">
        <w:t xml:space="preserve">met </w:t>
      </w:r>
      <w:r w:rsidR="00133C75" w:rsidRPr="00133C75">
        <w:t xml:space="preserve">daarin de GIO-symbolisatie: informatie over hoe een GIO </w:t>
      </w:r>
      <w:r w:rsidR="00DB66DA">
        <w:t xml:space="preserve">(op overheid.nl) </w:t>
      </w:r>
      <w:r w:rsidR="00133C75" w:rsidRPr="00133C75">
        <w:t>wordt afgebeeld op een kaart.</w:t>
      </w:r>
      <w:r w:rsidR="007B0B00">
        <w:t xml:space="preserve"> In het geval van een GIO met normwaarden is dat verplicht.</w:t>
      </w:r>
    </w:p>
    <w:p w14:paraId="0743786F" w14:textId="77777777" w:rsidR="008F697C" w:rsidRPr="00F1426F" w:rsidRDefault="008F697C" w:rsidP="008F697C"/>
    <w:p w14:paraId="5CDA0DEF" w14:textId="2AECFB21" w:rsidR="008F697C" w:rsidRDefault="008F697C" w:rsidP="008F697C">
      <w:r w:rsidRPr="00F1426F">
        <w:t xml:space="preserve">Voor de bekendmaking van omgevingsdocumenten is het verplicht om de </w:t>
      </w:r>
      <w:r w:rsidR="00A959E5" w:rsidRPr="00A959E5">
        <w:t>geometrische begrenzing van onderdelen van de regeling</w:t>
      </w:r>
      <w:r w:rsidRPr="00F1426F">
        <w:t xml:space="preserve"> vast te leggen in een </w:t>
      </w:r>
      <w:r>
        <w:t>GIO</w:t>
      </w:r>
      <w:r w:rsidRPr="00F1426F">
        <w:t xml:space="preserve">. </w:t>
      </w:r>
      <w:r>
        <w:t xml:space="preserve">Een uitzondering 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_Ref_2bf8002214de61c8eefe992278247533_1 \r \h </w:instrText>
      </w:r>
      <w:r w:rsidRPr="00863F41">
        <w:rPr>
          <w:rStyle w:val="Verwijzing"/>
        </w:rPr>
      </w:r>
      <w:r w:rsidRPr="00863F41">
        <w:rPr>
          <w:rStyle w:val="Verwijzing"/>
        </w:rPr>
        <w:fldChar w:fldCharType="separate"/>
      </w:r>
      <w:r w:rsidR="00C235A5">
        <w:rPr>
          <w:rStyle w:val="Verwijzing"/>
        </w:rPr>
        <w:t>7.9.5</w:t>
      </w:r>
      <w:r w:rsidRPr="00863F41">
        <w:rPr>
          <w:rStyle w:val="Verwijzing"/>
        </w:rPr>
        <w:fldChar w:fldCharType="end"/>
      </w:r>
      <w:r w:rsidR="007E7A83">
        <w:rPr>
          <w:rStyle w:val="Verwijzing"/>
        </w:rPr>
        <w:t>.</w:t>
      </w:r>
    </w:p>
    <w:p w14:paraId="345571E7" w14:textId="08BB12B6" w:rsidR="008F697C" w:rsidRPr="00F1426F" w:rsidRDefault="008F697C" w:rsidP="008F697C">
      <w:r w:rsidRPr="00F1426F">
        <w:t xml:space="preserve">Het in omgevingsdocumenten juridisch juist </w:t>
      </w:r>
      <w:r>
        <w:t>werken met GIO’s</w:t>
      </w:r>
      <w:r w:rsidRPr="00F1426F">
        <w:t xml:space="preserve"> gebeurt als volgt:</w:t>
      </w:r>
    </w:p>
    <w:p w14:paraId="4CFF69DB" w14:textId="5B5CAA02" w:rsidR="008F697C" w:rsidRPr="00F1426F" w:rsidRDefault="008F697C" w:rsidP="008F697C">
      <w:pPr>
        <w:pStyle w:val="Opsommingtekens1"/>
      </w:pPr>
      <w:r w:rsidRPr="00F1426F">
        <w:t>In de tekst van</w:t>
      </w:r>
      <w:r w:rsidR="0018576A">
        <w:t xml:space="preserve"> </w:t>
      </w:r>
      <w:r>
        <w:t xml:space="preserve">de Regeling moet </w:t>
      </w:r>
      <w:r w:rsidRPr="00F1426F">
        <w:t xml:space="preserve">de </w:t>
      </w:r>
      <w:r w:rsidR="009B79F9" w:rsidRPr="009B79F9">
        <w:t xml:space="preserve">(mensleesbare) </w:t>
      </w:r>
      <w:r w:rsidR="002B4288">
        <w:t>naam</w:t>
      </w:r>
      <w:r w:rsidRPr="00F1426F">
        <w:t xml:space="preserve"> van </w:t>
      </w:r>
      <w:r>
        <w:t>ieder GIO</w:t>
      </w:r>
      <w:r w:rsidRPr="00F1426F">
        <w:t xml:space="preserve"> </w:t>
      </w:r>
      <w:r>
        <w:t>minimaal één keer voorkomen</w:t>
      </w:r>
      <w:r w:rsidR="009B79F9">
        <w:t>,</w:t>
      </w:r>
      <w:r w:rsidR="0003104A">
        <w:t xml:space="preserve"> voorzien van een </w:t>
      </w:r>
      <w:r w:rsidR="00D4098B">
        <w:t>(</w:t>
      </w:r>
      <w:r w:rsidR="0003104A">
        <w:t>machineleesbare</w:t>
      </w:r>
      <w:r w:rsidR="00D4098B">
        <w:t>)</w:t>
      </w:r>
      <w:r w:rsidR="0003104A">
        <w:t xml:space="preserve"> verwijzing naar </w:t>
      </w:r>
      <w:r w:rsidR="00586913">
        <w:t xml:space="preserve">het betreffende onderdeel in </w:t>
      </w:r>
      <w:r w:rsidR="0003104A">
        <w:t xml:space="preserve">de bijlage </w:t>
      </w:r>
      <w:r w:rsidR="00586913" w:rsidRPr="00586913">
        <w:t>Informatieobjecten</w:t>
      </w:r>
      <w:r w:rsidRPr="00F1426F">
        <w:t>.</w:t>
      </w:r>
    </w:p>
    <w:p w14:paraId="21768473" w14:textId="6C946960" w:rsidR="008F697C" w:rsidRPr="00F1426F" w:rsidRDefault="008F697C" w:rsidP="00893AEA">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5370D84A" w:rsidR="008F697C" w:rsidRPr="00F1426F" w:rsidRDefault="008F697C" w:rsidP="008F697C">
      <w:pPr>
        <w:pStyle w:val="Opsommingtekens1"/>
      </w:pPr>
      <w:r w:rsidRPr="00F1426F">
        <w:lastRenderedPageBreak/>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rsidR="00080B6C">
        <w:t>naam</w:t>
      </w:r>
      <w:r w:rsidRPr="00F1426F">
        <w:t xml:space="preserve"> de volledige identificatie van </w:t>
      </w:r>
      <w:r>
        <w:t>het GIO</w:t>
      </w:r>
      <w:r w:rsidRPr="00F1426F">
        <w:t>.</w:t>
      </w:r>
    </w:p>
    <w:p w14:paraId="2911795B" w14:textId="073C9D54" w:rsidR="008F697C" w:rsidRDefault="008F697C" w:rsidP="008F697C">
      <w:r w:rsidRPr="00F1426F">
        <w:t xml:space="preserve">De constructie met </w:t>
      </w:r>
      <w:r w:rsidR="00080B6C">
        <w:t>de naam van het GIO</w:t>
      </w:r>
      <w:r w:rsidRPr="00F1426F">
        <w:t xml:space="preserve"> in de lopende tekst waarna in de bijlage </w:t>
      </w:r>
      <w:r w:rsidR="00A53B42">
        <w:t>die naam</w:t>
      </w:r>
      <w:r w:rsidRPr="00F1426F">
        <w:t xml:space="preserve"> wordt gekoppeld aan de volledige identificatie van </w:t>
      </w:r>
      <w:r>
        <w:t>het GIO</w:t>
      </w:r>
      <w:r w:rsidRPr="00F1426F">
        <w:t xml:space="preserve"> zorgt</w:t>
      </w:r>
      <w:r w:rsidR="00565925">
        <w:t xml:space="preserve"> er voor</w:t>
      </w:r>
      <w:r w:rsidRPr="00F1426F">
        <w:t xml:space="preserve"> dat de lopende tekst goed leesbaar blijft, maar dat tevens de unieke identificatie van </w:t>
      </w:r>
      <w:r>
        <w:t>het GIO</w:t>
      </w:r>
      <w:r w:rsidRPr="00F1426F">
        <w:t xml:space="preserve">, waarmee de inhoud van </w:t>
      </w:r>
      <w:r>
        <w:t>het GIO</w:t>
      </w:r>
      <w:r w:rsidRPr="00F1426F">
        <w:t xml:space="preserve"> </w:t>
      </w:r>
      <w:r w:rsidR="00DF277E">
        <w:t>wordt ontsloten</w:t>
      </w:r>
      <w:r w:rsidRPr="00F1426F">
        <w:t>, leesbaar in de regeling te vinden is.</w:t>
      </w:r>
    </w:p>
    <w:p w14:paraId="49EDC825" w14:textId="77777777" w:rsidR="008F697C" w:rsidRPr="00F1426F" w:rsidRDefault="008F697C" w:rsidP="008F697C"/>
    <w:p w14:paraId="42241EAA" w14:textId="7B581373" w:rsidR="008F697C" w:rsidRPr="00F1426F" w:rsidRDefault="008F697C" w:rsidP="008F697C">
      <w:r w:rsidRPr="00863F41">
        <w:rPr>
          <w:rStyle w:val="Verwijzing"/>
        </w:rPr>
        <w:fldChar w:fldCharType="begin"/>
      </w:r>
      <w:r w:rsidRPr="00863F41">
        <w:rPr>
          <w:rStyle w:val="Verwijzing"/>
        </w:rPr>
        <w:instrText xml:space="preserve"> REF _Ref_bf6bd9d67ab78c91868ff1624fa2a8c1_2 \n \h  \* MERGEFORMAT </w:instrText>
      </w:r>
      <w:r w:rsidRPr="00863F41">
        <w:rPr>
          <w:rStyle w:val="Verwijzing"/>
        </w:rPr>
      </w:r>
      <w:r w:rsidRPr="00863F41">
        <w:rPr>
          <w:rStyle w:val="Verwijzing"/>
        </w:rPr>
        <w:fldChar w:fldCharType="separate"/>
      </w:r>
      <w:r w:rsidR="00C235A5">
        <w:rPr>
          <w:rStyle w:val="Verwijzing"/>
        </w:rPr>
        <w:t>Figuur 50</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_Ref_bf6bd9d67ab78c91868ff1624fa2a8c1_3 \n \h  \* MERGEFORMAT </w:instrText>
      </w:r>
      <w:r w:rsidRPr="00863F41">
        <w:rPr>
          <w:rStyle w:val="Verwijzing"/>
        </w:rPr>
      </w:r>
      <w:r w:rsidRPr="00863F41">
        <w:rPr>
          <w:rStyle w:val="Verwijzing"/>
        </w:rPr>
        <w:fldChar w:fldCharType="separate"/>
      </w:r>
      <w:r w:rsidR="00C235A5">
        <w:rPr>
          <w:rStyle w:val="Verwijzing"/>
        </w:rPr>
        <w:t>Figuur 51</w:t>
      </w:r>
      <w:r w:rsidRPr="00863F41">
        <w:rPr>
          <w:rStyle w:val="Verwijzing"/>
        </w:rPr>
        <w:fldChar w:fldCharType="end"/>
      </w:r>
      <w:r w:rsidRPr="00B26823">
        <w:t xml:space="preserve"> laat een voorbeeld zien van deze verwijzing in een Tekstdeel:</w:t>
      </w:r>
    </w:p>
    <w:p w14:paraId="7EB936D2" w14:textId="77777777" w:rsidR="008F697C" w:rsidRPr="00B26823" w:rsidRDefault="008F697C" w:rsidP="008F697C">
      <w:pPr>
        <w:pStyle w:val="Figuur"/>
      </w:pPr>
      <w:r w:rsidRPr="00F1426F">
        <w:t xml:space="preserve"> </w:t>
      </w:r>
      <w:r w:rsidRPr="00B26823">
        <w:rPr>
          <w:noProof/>
        </w:rPr>
        <w:drawing>
          <wp:inline distT="0" distB="0" distL="0" distR="0" wp14:anchorId="40A54850" wp14:editId="641DFF1F">
            <wp:extent cx="4800600" cy="2167212"/>
            <wp:effectExtent l="0" t="0" r="0" b="5080"/>
            <wp:docPr id="382529488" name="Afbeelding 38252948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64">
                      <a:extLst>
                        <a:ext uri="{28A0092B-C50C-407E-A947-70E740481C1C}">
                          <a14:useLocalDpi xmlns:a14="http://schemas.microsoft.com/office/drawing/2010/main" val="0"/>
                        </a:ext>
                      </a:extLst>
                    </a:blip>
                    <a:stretch>
                      <a:fillRect/>
                    </a:stretch>
                  </pic:blipFill>
                  <pic:spPr>
                    <a:xfrm>
                      <a:off x="0" y="0"/>
                      <a:ext cx="4810701" cy="2171772"/>
                    </a:xfrm>
                    <a:prstGeom prst="rect">
                      <a:avLst/>
                    </a:prstGeom>
                  </pic:spPr>
                </pic:pic>
              </a:graphicData>
            </a:graphic>
          </wp:inline>
        </w:drawing>
      </w:r>
    </w:p>
    <w:p w14:paraId="2279190B" w14:textId="77777777" w:rsidR="008F697C" w:rsidRPr="00F1426F" w:rsidRDefault="008F697C" w:rsidP="008F697C">
      <w:pPr>
        <w:pStyle w:val="Figuurbijschrift"/>
      </w:pPr>
      <w:bookmarkStart w:id="427" w:name="_Ref_bf6bd9d67ab78c91868ff1624fa2a8c1_2"/>
      <w:r w:rsidRPr="00F1426F">
        <w:t>Tekstuele aanduiding en informatieobject in omgevingsdocument met Artikelstructuur</w:t>
      </w:r>
      <w:bookmarkEnd w:id="427"/>
    </w:p>
    <w:p w14:paraId="1AC26D20" w14:textId="77777777" w:rsidR="008F697C" w:rsidRPr="007B60F8" w:rsidRDefault="008F697C" w:rsidP="008F697C">
      <w:pPr>
        <w:pStyle w:val="Figuur"/>
      </w:pPr>
      <w:r w:rsidRPr="00B26823">
        <w:rPr>
          <w:noProof/>
        </w:rPr>
        <w:drawing>
          <wp:inline distT="0" distB="0" distL="0" distR="0" wp14:anchorId="24902274" wp14:editId="24D04A0F">
            <wp:extent cx="4829175" cy="2708426"/>
            <wp:effectExtent l="0" t="0" r="0" b="0"/>
            <wp:docPr id="1600501884" name="Afbeelding 1600501884"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65">
                      <a:extLst>
                        <a:ext uri="{28A0092B-C50C-407E-A947-70E740481C1C}">
                          <a14:useLocalDpi xmlns:a14="http://schemas.microsoft.com/office/drawing/2010/main" val="0"/>
                        </a:ext>
                      </a:extLst>
                    </a:blip>
                    <a:stretch>
                      <a:fillRect/>
                    </a:stretch>
                  </pic:blipFill>
                  <pic:spPr>
                    <a:xfrm>
                      <a:off x="0" y="0"/>
                      <a:ext cx="4853481" cy="2722058"/>
                    </a:xfrm>
                    <a:prstGeom prst="rect">
                      <a:avLst/>
                    </a:prstGeom>
                  </pic:spPr>
                </pic:pic>
              </a:graphicData>
            </a:graphic>
          </wp:inline>
        </w:drawing>
      </w:r>
    </w:p>
    <w:p w14:paraId="2FE12BF5" w14:textId="77777777" w:rsidR="008F697C" w:rsidRPr="00F1426F" w:rsidRDefault="008F697C" w:rsidP="008F697C">
      <w:pPr>
        <w:pStyle w:val="Figuurbijschrift"/>
      </w:pPr>
      <w:bookmarkStart w:id="428" w:name="_Ref_bf6bd9d67ab78c91868ff1624fa2a8c1_3"/>
      <w:r w:rsidRPr="00F1426F">
        <w:t>Tekstuele aanduiding</w:t>
      </w:r>
      <w:r w:rsidRPr="00F1426F" w:rsidDel="003E34AE">
        <w:t xml:space="preserve"> </w:t>
      </w:r>
      <w:r w:rsidRPr="00F1426F">
        <w:t>en informatieobject in omgevingsdocument met Vrijetekststructuur</w:t>
      </w:r>
      <w:bookmarkEnd w:id="428"/>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64" Type="http://schemas.openxmlformats.org/officeDocument/2006/relationships/image" Target="media/image_7d0301e5dd9c40d381aac2f57983effd.png"/><Relationship Id="rId65"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