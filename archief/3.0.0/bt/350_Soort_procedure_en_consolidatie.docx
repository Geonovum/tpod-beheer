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902" w:name="_Ref_3a5c3daf94a936f7d1a83be4092a7a99_1"/>
      <w:bookmarkStart w:id="904" w:name="_Ref_3a5c3daf94a936f7d1a83be4092a7a99_2"/>
      <w:r>
        <w:t>Soort procedure en consolidatie</w:t>
      </w:r>
      <w:bookmarkEnd w:id="902"/>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184CEDD4" w14:textId="57E9D3C8" w:rsidR="00C235A5"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5A4CA1AD"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5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2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nQ8RaqIwLhoJ8Rb/m6wfyPzIcX5nAosEEc9PCMh1SARcFJoqQG9+tv99EfuUIrJS0OWUkNbgEl&#10;6rtBDu/G02mcyaRMb75MUHHXlu21xez1CrDPMS6U5UmM/kENonSg33AblvFNNDHD8eWShkFchX7w&#10;cZu4WC6TE06hZeHRbCyPqQdUX7s35uyJrYBEP8EwjKx4R1rvGyO9Xe4DUpcYjTD3mJ7QxwlO5Jy2&#10;La7ItZ68Lv+ExW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kKRo2LAIAAFsEAAAOAAAAAAAAAAAAAAAAAC4CAABkcnMvZTJvRG9j&#10;LnhtbFBLAQItABQABgAIAAAAIQC3DAMI1wAAAAUBAAAPAAAAAAAAAAAAAAAAAIYEAABkcnMvZG93&#10;bnJldi54bWxQSwUGAAAAAAQABADzAAAAigU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