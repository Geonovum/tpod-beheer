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60347" w14:textId="77777777" w:rsidR="00046669" w:rsidRPr="007F28B9" w:rsidRDefault="00046669" w:rsidP="00046669">
      <w:pPr>
        <w:pStyle w:val="Kop4"/>
      </w:pPr>
      <w:r w:rsidRPr="007F28B9">
        <w:t>Doel</w:t>
      </w:r>
    </w:p>
    <w:p w14:paraId="5D08A27E" w14:textId="5FC84ED2" w:rsidR="00046669" w:rsidRPr="007F28B9" w:rsidRDefault="00046669" w:rsidP="00046669">
      <w:r w:rsidRPr="007F28B9">
        <w:t>Doel van het objecttype Pons is het bieden van een instrument waarmee de overbruggingsfunctie van DSO-LV kan bepalen of aan een gebruiker</w:t>
      </w:r>
      <w:r w:rsidR="00591EBF">
        <w:t>, naast het STOP/TPOD-deel van het omgevingsplan</w:t>
      </w:r>
      <w:r w:rsidR="004C4FCE">
        <w:t>,</w:t>
      </w:r>
      <w:r w:rsidRPr="007F28B9">
        <w:t xml:space="preserve"> </w:t>
      </w:r>
      <w:r w:rsidR="00FC70F1">
        <w:t xml:space="preserve">wel of niet </w:t>
      </w:r>
      <w:r w:rsidR="00043719">
        <w:t xml:space="preserve">de </w:t>
      </w:r>
      <w:r w:rsidR="00FC70F1">
        <w:t xml:space="preserve">ruimtelijke plannen uit het </w:t>
      </w:r>
      <w:r w:rsidRPr="007F28B9">
        <w:t xml:space="preserve">omgevingsplan </w:t>
      </w:r>
      <w:r w:rsidR="00043719">
        <w:t xml:space="preserve">van rechtswege </w:t>
      </w:r>
      <w:r w:rsidRPr="007F28B9">
        <w:t>getoond moeten worden.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