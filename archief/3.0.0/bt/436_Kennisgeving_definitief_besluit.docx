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F40D9" w14:textId="77777777" w:rsidR="00EC1A29" w:rsidRDefault="00EC1A29" w:rsidP="00EC1A29">
      <w:pPr>
        <w:pStyle w:val="Kop5"/>
      </w:pPr>
      <w:bookmarkStart w:id="1072" w:name="_Ref_4c6ebd4a3559488132a36b315562ce55_1"/>
      <w:r>
        <w:t>Kennisgeving definitief besluit</w:t>
      </w:r>
      <w:bookmarkEnd w:id="1072"/>
    </w:p>
    <w:p w14:paraId="448798E7" w14:textId="77777777" w:rsidR="00EC1A29" w:rsidRDefault="00EC1A29" w:rsidP="00EC1A29">
      <w:pPr>
        <w:pStyle w:val="Kop6"/>
      </w:pPr>
      <w:r>
        <w:t>Inhoud en aanlevering kennisgeving</w:t>
      </w:r>
    </w:p>
    <w:p w14:paraId="579B4457" w14:textId="2D48480C" w:rsidR="00EC1A29" w:rsidRDefault="00EC1A29" w:rsidP="00EC1A29">
      <w:r>
        <w:t xml:space="preserve">Zoals in de paragrafen </w:t>
      </w:r>
      <w:r>
        <w:rPr>
          <w:rStyle w:val="Verwijzing"/>
        </w:rPr>
        <w:fldChar w:fldCharType="begin" w:fldLock="1"/>
      </w:r>
      <w:r>
        <w:instrText xml:space="preserve"> REF _Ref_ed1e0509dc8a2ee4f32b979d9c08ad80_1 \n \h </w:instrText>
      </w:r>
      <w:r>
        <w:rPr>
          <w:rStyle w:val="Verwijzing"/>
        </w:rPr>
      </w:r>
      <w:r>
        <w:rPr>
          <w:rStyle w:val="Verwijzing"/>
        </w:rPr>
        <w:fldChar w:fldCharType="separate"/>
      </w:r>
      <w:r w:rsidRPr="00DF3BF8">
        <w:rPr>
          <w:rStyle w:val="Verwijzing"/>
        </w:rPr>
        <w:t>10.6.4.1.2</w:t>
      </w:r>
      <w:r>
        <w:rPr>
          <w:rStyle w:val="Verwijzing"/>
        </w:rPr>
        <w:fldChar w:fldCharType="end"/>
      </w:r>
      <w:r>
        <w:t xml:space="preserve"> en </w:t>
      </w:r>
      <w:r>
        <w:fldChar w:fldCharType="begin"/>
      </w:r>
      <w:r>
        <w:instrText xml:space="preserve"> REF _Ref_ed1e0509dc8a2ee4f32b979d9c08ad80_3 \n \h </w:instrText>
      </w:r>
      <w:r>
        <w:fldChar w:fldCharType="separate"/>
      </w:r>
      <w:r w:rsidR="002D10A5">
        <w:t>10.8.5.1.3</w:t>
      </w:r>
      <w:r>
        <w:fldChar w:fldCharType="end"/>
      </w:r>
      <w:r>
        <w:t xml:space="preserve"> al is beschreven moet </w:t>
      </w:r>
      <w:r w:rsidRPr="00892566">
        <w:t xml:space="preserve">waterschap, provincie of minister </w:t>
      </w:r>
      <w:r>
        <w:t xml:space="preserve">in </w:t>
      </w:r>
      <w:r w:rsidRPr="00722AFF">
        <w:t>waterschapsblad, provinciaal blad of Staatscourant</w:t>
      </w:r>
      <w:r>
        <w:t xml:space="preserve"> kennis geven van de terinzagelegging van de op het projectbesluit betrekking hebbende stukken. </w:t>
      </w:r>
      <w:r w:rsidRPr="00B34F0B">
        <w:t>De kennisgeving vermeldt in ieder geval</w:t>
      </w:r>
      <w:r>
        <w:t>:</w:t>
      </w:r>
    </w:p>
    <w:p w14:paraId="7A999558" w14:textId="77777777" w:rsidR="00EC1A29" w:rsidRDefault="00EC1A29" w:rsidP="00EC1A29">
      <w:pPr>
        <w:pStyle w:val="Opsommingtekens1"/>
      </w:pPr>
      <w:r w:rsidRPr="00280D33">
        <w:lastRenderedPageBreak/>
        <w:t>een zakelijke weergave van de inhoud</w:t>
      </w:r>
      <w:r>
        <w:t xml:space="preserve"> van het projectbesluit</w:t>
      </w:r>
      <w:r>
        <w:rPr>
          <w:rStyle w:val="Voetnootmarkering"/>
        </w:rPr>
        <w:footnoteReference w:id="278"/>
      </w:r>
      <w:r>
        <w:t>:</w:t>
      </w:r>
    </w:p>
    <w:p w14:paraId="710345B4" w14:textId="77777777" w:rsidR="00EC1A29" w:rsidRDefault="00EC1A29" w:rsidP="00EC1A29">
      <w:pPr>
        <w:pStyle w:val="Opsommingtekens2"/>
      </w:pPr>
      <w:r>
        <w:t>een beschrijving van het betreffende object of de betreffende activiteit en, in voorkomend geval, de locatie daarvan;</w:t>
      </w:r>
    </w:p>
    <w:p w14:paraId="25960A98" w14:textId="77777777" w:rsidR="00EC1A29" w:rsidRDefault="00EC1A29" w:rsidP="00EC1A29">
      <w:pPr>
        <w:pStyle w:val="Opsommingtekens2"/>
      </w:pPr>
      <w:r>
        <w:t>een zodanige beschrijving van het besluit en het rechtsgevolg daarvan dat potentiële belanghebbenden eruit kunnen afleiden in hoeverre zij in hun belangen worden geraakt;</w:t>
      </w:r>
    </w:p>
    <w:p w14:paraId="08213AF8" w14:textId="1DF269C0" w:rsidR="00EC1A29" w:rsidRDefault="00EC1A29" w:rsidP="00EC1A29">
      <w:pPr>
        <w:pStyle w:val="Opsommingtekens1"/>
      </w:pPr>
      <w:r w:rsidRPr="003A0239">
        <w:t>de wijze waarop en de periode waarin de stukken waar de kennisgeving betrekking op heeft voor eenieder ter inzage liggen</w:t>
      </w:r>
      <w:r w:rsidR="00616F18">
        <w:rPr>
          <w:rStyle w:val="Voetnootmarkering"/>
        </w:rPr>
        <w:footnoteReference w:id="279"/>
      </w:r>
      <w:r w:rsidRPr="003A0239">
        <w:t>;</w:t>
      </w:r>
    </w:p>
    <w:p w14:paraId="7DDFF616" w14:textId="731D0834" w:rsidR="00EC1A29" w:rsidRDefault="00EC1A29" w:rsidP="00EC1A29">
      <w:pPr>
        <w:pStyle w:val="Opsommingtekens1"/>
      </w:pPr>
      <w:r>
        <w:t>dat tegen het projectbesluit beroep kan worden ingesteld, door wie, binnen welke termijn en bij welk orgaan</w:t>
      </w:r>
      <w:r w:rsidR="004F6C4C">
        <w:rPr>
          <w:rStyle w:val="Voetnootmarkering"/>
        </w:rPr>
        <w:footnoteReference w:id="280"/>
      </w:r>
      <w:r>
        <w:t>.</w:t>
      </w:r>
    </w:p>
    <w:p w14:paraId="13F09A76" w14:textId="77777777" w:rsidR="00EC1A29" w:rsidRDefault="00EC1A29" w:rsidP="00EC1A29">
      <w:r>
        <w:t xml:space="preserve">In dit toepassingsprofiel </w:t>
      </w:r>
      <w:r w:rsidRPr="006A26EE">
        <w:t xml:space="preserve">wordt </w:t>
      </w:r>
      <w:r>
        <w:t xml:space="preserve">voor een projectbesluit van een waterschap aanbevolen dat het waterschap in deze kennisgeving ook vermeldt </w:t>
      </w:r>
      <w:r w:rsidRPr="001C00F9">
        <w:t xml:space="preserve">wat GS over de goedkeuring hebben besloten </w:t>
      </w:r>
      <w:r>
        <w:t xml:space="preserve">en dat beroep kan worden ingesteld tegen het besluit over de goedkeuring van het projectbesluit (zie daarvoor ook paragraaf </w:t>
      </w:r>
      <w:r>
        <w:fldChar w:fldCharType="begin" w:fldLock="1"/>
      </w:r>
      <w:r>
        <w:instrText xml:space="preserve"> REF _Ref_ed1e0509dc8a2ee4f32b979d9c08ad80_3 \n \h </w:instrText>
      </w:r>
      <w:r>
        <w:fldChar w:fldCharType="separate"/>
      </w:r>
      <w:r w:rsidRPr="00DF3BF8">
        <w:rPr>
          <w:rStyle w:val="Verwijzing"/>
        </w:rPr>
        <w:t>10.6.4.1.3</w:t>
      </w:r>
      <w:r>
        <w:fldChar w:fldCharType="end"/>
      </w:r>
      <w:r>
        <w:t>).</w:t>
      </w:r>
    </w:p>
    <w:p w14:paraId="10626D13" w14:textId="77777777" w:rsidR="00EC1A29" w:rsidRDefault="00EC1A29" w:rsidP="00EC1A29"/>
    <w:p w14:paraId="2AFF1AF7" w14:textId="3C7AE8A7" w:rsidR="00EC1A29" w:rsidRDefault="00EC1A29" w:rsidP="00EC1A29">
      <w:r w:rsidRPr="001E2CB4">
        <w:t xml:space="preserve">Om de </w:t>
      </w:r>
      <w:r>
        <w:t xml:space="preserve">kennisgeving aan de LVBB aan te kunnen leveren en </w:t>
      </w:r>
      <w:r w:rsidRPr="001E2CB4">
        <w:t xml:space="preserve">in </w:t>
      </w:r>
      <w:r w:rsidRPr="00C86058">
        <w:t xml:space="preserve">waterschapsblad, provinciaal blad of Staatscourant </w:t>
      </w:r>
      <w:r w:rsidRPr="001E2CB4">
        <w:t xml:space="preserve">te </w:t>
      </w:r>
      <w:r>
        <w:t xml:space="preserve">plaatsen moet deze voldoen aan de specificaties voor de kennisgeving, die in paragraaf </w:t>
      </w:r>
      <w:r w:rsidR="00EC23C3">
        <w:rPr>
          <w:rStyle w:val="Verwijzing"/>
        </w:rPr>
        <w:fldChar w:fldCharType="begin"/>
      </w:r>
      <w:r w:rsidR="00EC23C3">
        <w:instrText xml:space="preserve"> REF _Ref_c70ad9b2a3c05c5399164c6dc8413940_8 \n \h </w:instrText>
      </w:r>
      <w:r w:rsidR="00EC23C3">
        <w:rPr>
          <w:rStyle w:val="Verwijzing"/>
        </w:rPr>
      </w:r>
      <w:r w:rsidR="00EC23C3">
        <w:rPr>
          <w:rStyle w:val="Verwijzing"/>
        </w:rPr>
        <w:fldChar w:fldCharType="separate"/>
      </w:r>
      <w:r w:rsidR="002D10A5">
        <w:t>10.2.2</w:t>
      </w:r>
      <w:r w:rsidR="00EC23C3">
        <w:rPr>
          <w:rStyle w:val="Verwijzing"/>
        </w:rPr>
        <w:fldChar w:fldCharType="end"/>
      </w:r>
      <w:r>
        <w:t xml:space="preserve"> zijn beschreven. </w:t>
      </w:r>
      <w:r w:rsidRPr="002D135D">
        <w:t xml:space="preserve">De kennisgeving </w:t>
      </w:r>
      <w:r>
        <w:t xml:space="preserve">is </w:t>
      </w:r>
      <w:r w:rsidRPr="002D135D">
        <w:t xml:space="preserve">een </w:t>
      </w:r>
      <w:r w:rsidRPr="00FD08D9">
        <w:t>zelfstandige eenheid en is geen onderdeel van het besluit</w:t>
      </w:r>
      <w:r w:rsidRPr="002D135D">
        <w:t>. De kennisgeving zit niet in hetzelfde aanleverpakket als het besluit waar het bij hoort, maar moet apart worden aangeleverd n</w:t>
      </w:r>
      <w:r>
        <w:t>á</w:t>
      </w:r>
      <w:r w:rsidRPr="002D135D">
        <w:t xml:space="preserve">dat het besluit-pakket is aangeleverd. </w:t>
      </w:r>
    </w:p>
    <w:p w14:paraId="17BA3DE4" w14:textId="0DD3CB06" w:rsidR="00EC1A29" w:rsidRDefault="00EC1A29" w:rsidP="00EC1A29">
      <w:r>
        <w:t>B</w:t>
      </w:r>
      <w:r w:rsidRPr="002A55E0">
        <w:t xml:space="preserve">ij </w:t>
      </w:r>
      <w:r>
        <w:t xml:space="preserve">de kennisgeving </w:t>
      </w:r>
      <w:r w:rsidRPr="002A55E0">
        <w:t xml:space="preserve">moet </w:t>
      </w:r>
      <w:r w:rsidR="007A5D03">
        <w:t xml:space="preserve">waterschap, provincie of Rijk </w:t>
      </w:r>
      <w:r>
        <w:t>Kennisgeving</w:t>
      </w:r>
      <w:r w:rsidRPr="002A55E0">
        <w:t xml:space="preserve">metadata en informatie over het </w:t>
      </w:r>
      <w:r>
        <w:t>Procedureverloop</w:t>
      </w:r>
      <w:r w:rsidRPr="002A55E0">
        <w:t xml:space="preserve"> meelever</w:t>
      </w:r>
      <w:r w:rsidR="0090050B">
        <w:t>en</w:t>
      </w:r>
      <w:r w:rsidRPr="002A55E0">
        <w:t xml:space="preserve">. </w:t>
      </w:r>
      <w:r w:rsidR="0090050B">
        <w:t>W</w:t>
      </w:r>
      <w:r w:rsidR="0090050B" w:rsidRPr="0090050B">
        <w:t>aterschap, provincie of Rijk</w:t>
      </w:r>
      <w:r w:rsidRPr="006B4B38">
        <w:t xml:space="preserve"> moet ook een publicatieopdracht aan de LVBB aanlever</w:t>
      </w:r>
      <w:r w:rsidR="0090050B">
        <w:t>en</w:t>
      </w:r>
      <w:r w:rsidRPr="006B4B38">
        <w:t xml:space="preserve">, waarin </w:t>
      </w:r>
      <w:r w:rsidR="00E73AE4">
        <w:t>hij/zij aangeeft</w:t>
      </w:r>
      <w:r w:rsidRPr="006B4B38">
        <w:t xml:space="preserve"> welk soort publicatie wordt aangeleverd en op welke datum die publicatie gepubliceerd moet worden.</w:t>
      </w:r>
      <w:r>
        <w:t xml:space="preserve"> </w:t>
      </w:r>
      <w:r w:rsidRPr="00FD08D9">
        <w:t>D</w:t>
      </w:r>
      <w:r>
        <w:t>at is</w:t>
      </w:r>
      <w:r w:rsidRPr="00FD08D9">
        <w:t xml:space="preserve"> achtereenvolgens in de volgende paragrafen beschreven.</w:t>
      </w:r>
    </w:p>
    <w:p w14:paraId="5EE5043B" w14:textId="6355D217" w:rsidR="00EC1A29" w:rsidRDefault="00EC1A29" w:rsidP="00EC1A29">
      <w:r w:rsidRPr="001C2530">
        <w:t>NB: de kennisgeving komt wel in waterschapsblad, provinciaal blad of Staatscourant, maar wordt niet in DSO-LV getoond. In DSO-LV wordt wel gebruik gemaakt van informatie uit (de metadata bij) de kennisgeving.</w:t>
      </w:r>
    </w:p>
    <w:p w14:paraId="12E03250" w14:textId="77777777" w:rsidR="00EC1A29" w:rsidRDefault="00EC1A29" w:rsidP="00EC1A29">
      <w:pPr>
        <w:pStyle w:val="Kop6"/>
      </w:pPr>
      <w:r>
        <w:t>Kennisgevingmetadata</w:t>
      </w:r>
    </w:p>
    <w:p w14:paraId="20EF0B1C" w14:textId="66BD2DFC" w:rsidR="006E28E3" w:rsidRDefault="006E28E3" w:rsidP="006E28E3">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_Ref_198dcd95b42a8d9250b8338581a1a655_1 \n \h </w:instrText>
      </w:r>
      <w:r>
        <w:fldChar w:fldCharType="separate"/>
      </w:r>
      <w:r w:rsidR="002D10A5">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w:t>
      </w:r>
      <w:r w:rsidR="000F6F51" w:rsidRPr="000F6F51">
        <w:t xml:space="preserve">een definitief besluit tot vaststelling, uitwerking of wijziging van een projectbesluit </w:t>
      </w:r>
      <w:r>
        <w:t>aangegeven hoe ze moeten worden toegepast</w:t>
      </w:r>
      <w:r w:rsidRPr="00C33739">
        <w:t>.</w:t>
      </w:r>
    </w:p>
    <w:p w14:paraId="0D89EF11" w14:textId="77777777" w:rsidR="006E28E3" w:rsidRDefault="006E28E3" w:rsidP="006E28E3"/>
    <w:p w14:paraId="7FA513FF" w14:textId="719A58BB" w:rsidR="006E28E3" w:rsidRDefault="006E28E3" w:rsidP="006E28E3">
      <w:pPr>
        <w:pStyle w:val="Opsommingtekens1"/>
      </w:pPr>
      <w:r w:rsidRPr="00BE4C87">
        <w:rPr>
          <w:i/>
          <w:iCs/>
        </w:rPr>
        <w:t>eindverantwoordelijke</w:t>
      </w:r>
      <w:r>
        <w:t xml:space="preserve">: kies uit de STOP-waardelijst voor </w:t>
      </w:r>
      <w:r w:rsidR="000F6F51" w:rsidRPr="000F6F51">
        <w:t xml:space="preserve">waterschap, provincie of ministerie </w:t>
      </w:r>
      <w:r>
        <w:t xml:space="preserve">(de identificatiecode van) </w:t>
      </w:r>
      <w:r w:rsidR="004E0CBD">
        <w:t>het betreffende waterschap, provincie of ministerie dat/die het projectbesluit heeft genomen</w:t>
      </w:r>
      <w:r>
        <w:t>.</w:t>
      </w:r>
    </w:p>
    <w:p w14:paraId="7AFD2002" w14:textId="5C2FA008" w:rsidR="006E28E3" w:rsidRDefault="006E28E3" w:rsidP="006E28E3">
      <w:pPr>
        <w:pStyle w:val="Opsommingtekens1"/>
      </w:pPr>
      <w:r w:rsidRPr="00BE4C87">
        <w:rPr>
          <w:i/>
          <w:iCs/>
        </w:rPr>
        <w:t>maker</w:t>
      </w:r>
      <w:r>
        <w:t xml:space="preserve">: kies uit de STOP-waardelijst voor </w:t>
      </w:r>
      <w:r w:rsidR="000F6F51" w:rsidRPr="000F6F51">
        <w:t xml:space="preserve">waterschap, provincie of ministerie </w:t>
      </w:r>
      <w:r>
        <w:t xml:space="preserve">(de identificatiecode van) </w:t>
      </w:r>
      <w:r w:rsidR="004E0CBD">
        <w:t>het betreffende waterschap, provincie of ministerie dat/die het projectbesluit heeft genomen</w:t>
      </w:r>
      <w:r>
        <w:t>.</w:t>
      </w:r>
    </w:p>
    <w:p w14:paraId="5BC1EF07" w14:textId="44DC19D1" w:rsidR="006E28E3" w:rsidRDefault="006E28E3" w:rsidP="006E28E3">
      <w:pPr>
        <w:pStyle w:val="Opsommingtekens1"/>
      </w:pPr>
      <w:r w:rsidRPr="00BE4C87">
        <w:rPr>
          <w:i/>
          <w:iCs/>
        </w:rPr>
        <w:lastRenderedPageBreak/>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deze kennisgeving is: ‘</w:t>
      </w:r>
      <w:r w:rsidR="00EE4A6E" w:rsidRPr="00EE4A6E">
        <w:t>Kennisgeving vaststelling Projectbesluit Rondweg Gemeentestad</w:t>
      </w:r>
      <w:r w:rsidRPr="002E1397">
        <w:t>’</w:t>
      </w:r>
      <w:r>
        <w:t>.</w:t>
      </w:r>
    </w:p>
    <w:p w14:paraId="39FBB496" w14:textId="77777777" w:rsidR="006E28E3" w:rsidRDefault="006E28E3" w:rsidP="006E28E3">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84BBE8E" w14:textId="77777777" w:rsidR="006E28E3" w:rsidRPr="007A0873" w:rsidRDefault="006E28E3" w:rsidP="006E28E3">
      <w:pPr>
        <w:pStyle w:val="Opsommingtekens1"/>
      </w:pPr>
      <w:r w:rsidRPr="007A0873">
        <w:rPr>
          <w:i/>
          <w:iCs/>
        </w:rPr>
        <w:t>mededelingOver</w:t>
      </w:r>
      <w:r w:rsidRPr="007A0873">
        <w:t xml:space="preserve">: </w:t>
      </w:r>
      <w:r>
        <w:t>maak een</w:t>
      </w:r>
      <w:r w:rsidRPr="007A0873">
        <w:t xml:space="preserve"> verwijzing naar de identificatie van het definitieve besluit waarover de kennisgeving gaat. </w:t>
      </w:r>
    </w:p>
    <w:p w14:paraId="5CD9FBD1" w14:textId="77777777" w:rsidR="006E28E3" w:rsidRPr="007A0873" w:rsidRDefault="006E28E3" w:rsidP="006E28E3">
      <w:pPr>
        <w:pStyle w:val="Opsommingtekens1"/>
      </w:pPr>
      <w:r w:rsidRPr="007A0873">
        <w:rPr>
          <w:i/>
          <w:iCs/>
        </w:rPr>
        <w:t>soortKennisgeving</w:t>
      </w:r>
      <w:r w:rsidRPr="007A0873">
        <w:t xml:space="preserve">: </w:t>
      </w:r>
      <w:r>
        <w:t>kies</w:t>
      </w:r>
      <w:r w:rsidRPr="007A0873">
        <w:t xml:space="preserve"> de waarde KennisgevingBesluittermijnen.</w:t>
      </w:r>
    </w:p>
    <w:p w14:paraId="7F9ED264" w14:textId="77777777" w:rsidR="00EC1A29" w:rsidRPr="007A0873" w:rsidRDefault="00EC1A29" w:rsidP="00EC1A29">
      <w:pPr>
        <w:pStyle w:val="Kop6"/>
      </w:pPr>
      <w:bookmarkStart w:id="1077" w:name="_Ref_4c6ebd4a3559488132a36b315562ce55_2"/>
      <w:r w:rsidRPr="007A0873">
        <w:t>Procedureverloop</w:t>
      </w:r>
      <w:bookmarkEnd w:id="1077"/>
    </w:p>
    <w:p w14:paraId="63AF1B71" w14:textId="6C50CECD" w:rsidR="00D45D9B" w:rsidRDefault="00D45D9B" w:rsidP="00D45D9B">
      <w:r>
        <w:t>M</w:t>
      </w:r>
      <w:r w:rsidRPr="007A0873">
        <w:t xml:space="preserve">et de module Procedureverloop </w:t>
      </w:r>
      <w:r>
        <w:t xml:space="preserve">wordt </w:t>
      </w:r>
      <w:r w:rsidRPr="007A0873">
        <w:t xml:space="preserve">informatie over het verloop van de procedure </w:t>
      </w:r>
      <w:r>
        <w:t xml:space="preserve">van het definitieve besluit </w:t>
      </w:r>
      <w:r w:rsidRPr="007A0873">
        <w:t>en de verschillende stappen daarin bijgehouden</w:t>
      </w:r>
      <w:r>
        <w:t>.</w:t>
      </w:r>
      <w:r w:rsidRPr="007A0873">
        <w:t xml:space="preserve"> </w:t>
      </w:r>
      <w:r>
        <w:t xml:space="preserve">In paragraaf </w:t>
      </w:r>
      <w:r>
        <w:fldChar w:fldCharType="begin"/>
      </w:r>
      <w:r>
        <w:instrText xml:space="preserve"> REF _Ref_1259903d2fa6bd271db825ea37c0c6d6_2 \n \h </w:instrText>
      </w:r>
      <w:r>
        <w:fldChar w:fldCharType="separate"/>
      </w:r>
      <w:r w:rsidR="002D10A5">
        <w:t>10.3.5</w:t>
      </w:r>
      <w:r>
        <w:fldChar w:fldCharType="end"/>
      </w:r>
      <w:r>
        <w:t xml:space="preserve"> is beschreven hoe het doorgeven van procedure-informatie met het Procedureverloop werkt. Hierna is aangegeven hoe dat concreet bij de kennisgeving </w:t>
      </w:r>
      <w:r w:rsidRPr="008A734C">
        <w:t xml:space="preserve">behorend bij </w:t>
      </w:r>
      <w:r w:rsidR="004B7C84" w:rsidRPr="004B7C84">
        <w:t xml:space="preserve">een definitief besluit tot vaststelling, uitwerking of wijziging van een projectbesluit </w:t>
      </w:r>
      <w:r>
        <w:t>moet worden toegepast.</w:t>
      </w:r>
    </w:p>
    <w:p w14:paraId="4FBCB64F" w14:textId="59AA5082" w:rsidR="00D45D9B" w:rsidRDefault="00D45D9B" w:rsidP="00D45D9B">
      <w:r w:rsidRPr="007A0873">
        <w:t>De module Procedureverloop is initieel aangeleverd met het definitieve besluit</w:t>
      </w:r>
      <w:r>
        <w:t xml:space="preserve">, zie paragraaf </w:t>
      </w:r>
      <w:r w:rsidR="004B7C84">
        <w:fldChar w:fldCharType="begin"/>
      </w:r>
      <w:r w:rsidR="004B7C84">
        <w:instrText xml:space="preserve"> REF _Ref_739261fec8e5331d2fdfa907423eb722_5 \n \h </w:instrText>
      </w:r>
      <w:r w:rsidR="004B7C84">
        <w:fldChar w:fldCharType="separate"/>
      </w:r>
      <w:r w:rsidR="002D10A5">
        <w:t>10.8.5.3.5</w:t>
      </w:r>
      <w:r w:rsidR="004B7C84">
        <w:fldChar w:fldCharType="end"/>
      </w:r>
      <w:r w:rsidRPr="007A0873">
        <w:t xml:space="preserve"> </w:t>
      </w:r>
      <w:r>
        <w:t xml:space="preserve">Het Procedureverloop </w:t>
      </w:r>
      <w:r w:rsidRPr="007A0873">
        <w:t xml:space="preserve">wordt vervolgens met een Procedureverloopmutatie bij de kennisgeving gemuteerd. </w:t>
      </w:r>
    </w:p>
    <w:p w14:paraId="15AAE2FF" w14:textId="77777777" w:rsidR="00D45D9B" w:rsidRDefault="00D45D9B" w:rsidP="00D45D9B"/>
    <w:p w14:paraId="57D3127F" w14:textId="7D5AE9C4" w:rsidR="00D45D9B" w:rsidRDefault="00D45D9B" w:rsidP="00D45D9B">
      <w:r>
        <w:t>Bij de kennisgeving van het definitieve besluit worden met een Procedureverloopmutatie aan het Procedureverloop de volgende gegevens toegevoegd:</w:t>
      </w:r>
    </w:p>
    <w:p w14:paraId="57798560" w14:textId="77777777" w:rsidR="00D45D9B" w:rsidRDefault="00D45D9B" w:rsidP="00D45D9B">
      <w:pPr>
        <w:pStyle w:val="Opsommingtekens1"/>
      </w:pPr>
      <w:r>
        <w:t>Procedurestap</w:t>
      </w:r>
    </w:p>
    <w:p w14:paraId="6BFE9BA6" w14:textId="77777777" w:rsidR="00D45D9B" w:rsidRDefault="00D45D9B" w:rsidP="00D45D9B">
      <w:pPr>
        <w:pStyle w:val="Opsommingtekens2"/>
      </w:pPr>
      <w:r w:rsidRPr="00AF097F">
        <w:rPr>
          <w:i/>
          <w:iCs/>
        </w:rPr>
        <w:t>soortStap</w:t>
      </w:r>
      <w:r>
        <w:t>: kies uit de STOP-waardelijst Procedurestap_definitief de waarde ‘Einde beroeps</w:t>
      </w:r>
      <w:r w:rsidRPr="00AF097F">
        <w:t>termijn</w:t>
      </w:r>
      <w:r>
        <w:t>’</w:t>
      </w:r>
    </w:p>
    <w:p w14:paraId="21A61F1A" w14:textId="44DA5916" w:rsidR="00D45D9B" w:rsidRDefault="00D45D9B" w:rsidP="00D45D9B">
      <w:pPr>
        <w:pStyle w:val="Opsommingtekens2"/>
      </w:pPr>
      <w:r w:rsidRPr="00AF097F">
        <w:rPr>
          <w:i/>
          <w:iCs/>
        </w:rPr>
        <w:t>voltooidOp</w:t>
      </w:r>
      <w:r>
        <w:t xml:space="preserve">: vul de datum in waarop de beroepstermijn van het (definitieve) besluit is geëindigd. </w:t>
      </w:r>
      <w:r w:rsidR="00F73468">
        <w:t>Dit is de laatste dag waarop nog beroep tegen het besluit kan worden ingesteld</w:t>
      </w:r>
    </w:p>
    <w:p w14:paraId="45113EC1" w14:textId="77777777" w:rsidR="00271FE7" w:rsidRDefault="00D45D9B" w:rsidP="00D45D9B">
      <w:pPr>
        <w:pStyle w:val="Opsommingtekens1"/>
      </w:pPr>
      <w:r w:rsidRPr="004E5084">
        <w:rPr>
          <w:i/>
          <w:iCs/>
        </w:rPr>
        <w:t>bekendOp</w:t>
      </w:r>
      <w:r>
        <w:t>:</w:t>
      </w:r>
      <w:r w:rsidRPr="00CC5184">
        <w:t xml:space="preserve"> </w:t>
      </w:r>
      <w:r>
        <w:t xml:space="preserve">vul de datum in waarop de kennisgeving in </w:t>
      </w:r>
      <w:r w:rsidR="004260A2" w:rsidRPr="004260A2">
        <w:t xml:space="preserve">waterschapsblad, provinciaal blad of Staatscourant </w:t>
      </w:r>
      <w:r>
        <w:t>wordt gepubliceerd.</w:t>
      </w:r>
    </w:p>
    <w:p w14:paraId="18243DE4" w14:textId="77777777" w:rsidR="00D45D9B" w:rsidRDefault="00D45D9B" w:rsidP="00D45D9B">
      <w:r>
        <w:t>Gebruik i</w:t>
      </w:r>
      <w:r w:rsidRPr="00974240">
        <w:t xml:space="preserve">n deze fase van de procedure het gegeven </w:t>
      </w:r>
      <w:r w:rsidRPr="00541BF1">
        <w:rPr>
          <w:i/>
          <w:iCs/>
        </w:rPr>
        <w:t>meerInformatie</w:t>
      </w:r>
      <w:r w:rsidRPr="00974240">
        <w:t xml:space="preserve"> niet</w:t>
      </w:r>
      <w:r>
        <w:t>.</w:t>
      </w:r>
    </w:p>
    <w:p w14:paraId="672E9B14" w14:textId="77777777" w:rsidR="00EC1A29" w:rsidRDefault="00EC1A29" w:rsidP="00EC1A29">
      <w:pPr>
        <w:pStyle w:val="Kop6"/>
      </w:pPr>
      <w:r>
        <w:t>Datum publicatie kennisgeving</w:t>
      </w:r>
    </w:p>
    <w:p w14:paraId="02003A17" w14:textId="7DC26B89" w:rsidR="00EC1A29" w:rsidRDefault="00B130E5" w:rsidP="00EC1A29">
      <w:r>
        <w:t>W</w:t>
      </w:r>
      <w:r w:rsidRPr="00B130E5">
        <w:t xml:space="preserve">aterschap, provincie of Rijk </w:t>
      </w:r>
      <w:r>
        <w:t>moet d</w:t>
      </w:r>
      <w:r w:rsidR="00EC1A29">
        <w:t xml:space="preserve">e datum waarop </w:t>
      </w:r>
      <w:r>
        <w:t xml:space="preserve">hij/zij </w:t>
      </w:r>
      <w:r w:rsidR="00EC1A29">
        <w:t xml:space="preserve">wil dat de kennisgeving in </w:t>
      </w:r>
      <w:r w:rsidR="00EC1A29" w:rsidRPr="002D4FE6">
        <w:t>waterschapsblad, provinciaal blad of Staatscourant</w:t>
      </w:r>
      <w:r w:rsidR="00EC1A29">
        <w:t xml:space="preserve"> wordt gepubliceerd, </w:t>
      </w:r>
      <w:r w:rsidR="00EC1A29" w:rsidRPr="00503EC9">
        <w:t xml:space="preserve">doorgeven </w:t>
      </w:r>
      <w:r w:rsidR="00EC1A29">
        <w:t xml:space="preserve">in de publicatieopdracht aan de LVBB, met het gegeven </w:t>
      </w:r>
      <w:r w:rsidR="00EC1A29" w:rsidRPr="00503EC9">
        <w:rPr>
          <w:i/>
          <w:iCs/>
        </w:rPr>
        <w:t>datumBekendmaking</w:t>
      </w:r>
      <w:r w:rsidR="00EC1A29">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