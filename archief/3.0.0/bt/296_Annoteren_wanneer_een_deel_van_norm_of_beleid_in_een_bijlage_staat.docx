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w:t>
      </w:r>
      <w:r w:rsidR="008E1E8E" w:rsidRPr="008E1E8E">
        <w:lastRenderedPageBreak/>
        <w:t xml:space="preserve">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