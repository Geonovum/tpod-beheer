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0D88" w14:textId="221A4D56" w:rsidR="0031013A" w:rsidRDefault="0031013A" w:rsidP="0031013A">
      <w:pPr>
        <w:pStyle w:val="Kop5"/>
      </w:pPr>
      <w:r w:rsidRPr="008A726C">
        <w:t xml:space="preserve">Toepassing </w:t>
      </w:r>
      <w:r w:rsidRPr="00993A0A">
        <w:t xml:space="preserve">Doel en </w:t>
      </w:r>
      <w:r w:rsidR="008A263D" w:rsidRPr="00993A0A">
        <w:t>ConsolidatieInformatie</w:t>
      </w:r>
      <w:r w:rsidRPr="00993A0A">
        <w:t xml:space="preserve"> bij aanlevering voorbereidingsbesluit</w:t>
      </w:r>
    </w:p>
    <w:p w14:paraId="5AEDFCC9" w14:textId="4C943325"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_Ref_4bc5f5e40edbd09619c52d8c059fa328_5 \n \h </w:instrText>
      </w:r>
      <w:r w:rsidRPr="00863F41">
        <w:rPr>
          <w:rStyle w:val="Verwijzing"/>
        </w:rPr>
      </w:r>
      <w:r w:rsidRPr="00863F41">
        <w:rPr>
          <w:rStyle w:val="Verwijzing"/>
        </w:rPr>
        <w:fldChar w:fldCharType="separate"/>
      </w:r>
      <w:r w:rsidR="002D10A5">
        <w:rPr>
          <w:rStyle w:val="Verwijzing"/>
        </w:rPr>
        <w:t>2.3</w:t>
      </w:r>
      <w:r w:rsidRPr="00863F41">
        <w:rPr>
          <w:rStyle w:val="Verwijzing"/>
        </w:rPr>
        <w:fldChar w:fldCharType="end"/>
      </w:r>
      <w:r>
        <w:t xml:space="preserve"> is beschreven </w:t>
      </w:r>
      <w:r w:rsidRPr="00394085">
        <w:t>moet het bevoegd gezag dat het voorbereidingsbesluit heeft genomen,</w:t>
      </w:r>
      <w:r>
        <w:t xml:space="preserve"> bij het aanleveren aan de LVBB ter bekendmaking van het voorbereidingsbesluit </w:t>
      </w:r>
      <w:r w:rsidR="008A263D">
        <w:t>ConsolidatieInformatie</w:t>
      </w:r>
      <w:r>
        <w:t xml:space="preserve"> aanleveren over de inwerkingtreding van voorbereidingsbesluit en het instellen van een tijdelijk regelingdeel.</w:t>
      </w:r>
    </w:p>
    <w:p w14:paraId="770797D0" w14:textId="77777777" w:rsidR="0031013A" w:rsidRDefault="0031013A" w:rsidP="0031013A"/>
    <w:p w14:paraId="7957FCDF" w14:textId="47F631F0"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in de situatie waarin een gemeente een voorbereidingsbesluit neemt dat een voorbereiding is op een wijziging van het eigen omgevingsplan. Dat zou er als volgt uit kunnen zien:</w:t>
      </w:r>
    </w:p>
    <w:p w14:paraId="3F8CF005" w14:textId="77777777" w:rsidR="0031013A" w:rsidRDefault="0031013A" w:rsidP="0031013A">
      <w:pPr>
        <w:pStyle w:val="Opsommingtekens1"/>
      </w:pPr>
      <w:r>
        <w:t>Doel van de beoogde Regeling: /join/id/proces/gm0297/2021/instelling_tijdelijkregelingdeel_vbb1</w:t>
      </w:r>
    </w:p>
    <w:p w14:paraId="1CE0D725" w14:textId="77777777" w:rsidR="0031013A" w:rsidRDefault="0031013A" w:rsidP="0031013A">
      <w:pPr>
        <w:pStyle w:val="Opsommingtekens1"/>
      </w:pPr>
      <w:r>
        <w:t>Soort tijdstempel: juridischWerkendVanaf</w:t>
      </w:r>
    </w:p>
    <w:p w14:paraId="78AA6C6C" w14:textId="77777777" w:rsidR="0031013A" w:rsidRDefault="0031013A" w:rsidP="0031013A">
      <w:pPr>
        <w:pStyle w:val="Opsommingtekens1"/>
      </w:pPr>
      <w:r>
        <w:t>Datum tijdstempel: &lt;datum inwerkingtreding voorbereidingsbesluit&gt;</w:t>
      </w:r>
    </w:p>
    <w:p w14:paraId="3D0E5E1A" w14:textId="77777777" w:rsidR="0031013A" w:rsidRDefault="0031013A" w:rsidP="0031013A">
      <w:pPr>
        <w:pStyle w:val="Opsommingtekens1"/>
      </w:pPr>
      <w:r>
        <w:t>Verwijzingen naar:</w:t>
      </w:r>
    </w:p>
    <w:p w14:paraId="6B3CD074" w14:textId="77777777" w:rsidR="0031013A" w:rsidRDefault="0031013A" w:rsidP="0031013A">
      <w:pPr>
        <w:pStyle w:val="Opsommingtekens2"/>
      </w:pPr>
      <w:r w:rsidRPr="00637797">
        <w:t xml:space="preserve">de identificatie van het </w:t>
      </w:r>
      <w:r>
        <w:t>WijzigA</w:t>
      </w:r>
      <w:r w:rsidRPr="00637797">
        <w:t>rtikel in het besluit</w:t>
      </w:r>
      <w:r>
        <w:t xml:space="preserve"> dat de verwijzing naar de WijzigBijlage met het tijdelijk regelingdeel bevat;</w:t>
      </w:r>
    </w:p>
    <w:p w14:paraId="1715D726" w14:textId="77777777" w:rsidR="0031013A" w:rsidRDefault="0031013A" w:rsidP="0031013A">
      <w:pPr>
        <w:pStyle w:val="Opsommingtekens2"/>
      </w:pPr>
      <w:r>
        <w:t>de identificatie van het artikel in het besluit waarin de inwerkingtreding van het voorbereidingsbesluit is geregeld;</w:t>
      </w:r>
    </w:p>
    <w:p w14:paraId="3BEB7A96" w14:textId="77777777" w:rsidR="0031013A" w:rsidRDefault="0031013A" w:rsidP="0031013A">
      <w:pPr>
        <w:pStyle w:val="Opsommingtekens2"/>
      </w:pPr>
      <w:r w:rsidRPr="00661215">
        <w:t xml:space="preserve">de InstrumentVersie, d.m.v. </w:t>
      </w:r>
      <w:r>
        <w:t>de AKN (identificatie) van het tijdelijk regelingdeel.</w:t>
      </w:r>
    </w:p>
    <w:p w14:paraId="53CAA5A8" w14:textId="77777777" w:rsidR="0031013A" w:rsidRDefault="0031013A" w:rsidP="0031013A">
      <w:r>
        <w:t xml:space="preserve">Met behulp van de waarde isTijdelijkDeelVan van de entiteit </w:t>
      </w:r>
      <w:r w:rsidRPr="00D52194">
        <w:t>ExpressionIdentificatie</w:t>
      </w:r>
      <w:r>
        <w:t xml:space="preserve"> wordt de</w:t>
      </w:r>
      <w:r w:rsidRPr="00BF1505">
        <w:t xml:space="preserve"> relatie </w:t>
      </w:r>
      <w:r>
        <w:t xml:space="preserve">gelegd </w:t>
      </w:r>
      <w:r w:rsidRPr="00BF1505">
        <w:t xml:space="preserve">van </w:t>
      </w:r>
      <w:r>
        <w:t xml:space="preserve">het </w:t>
      </w:r>
      <w:r w:rsidRPr="00BF1505">
        <w:t xml:space="preserve">RegelingTijdelijkdeel naar </w:t>
      </w:r>
      <w:r>
        <w:t xml:space="preserve">de </w:t>
      </w:r>
      <w:r w:rsidRPr="00BF1505">
        <w:t>Regeling</w:t>
      </w:r>
      <w:r>
        <w:t xml:space="preserve"> (oftewel het omgevingsplan of de omgevingsverordening</w:t>
      </w:r>
      <w:r w:rsidRPr="00BF1505">
        <w:t xml:space="preserve">) waar het een tijdelijk </w:t>
      </w:r>
      <w:r>
        <w:t>regeling</w:t>
      </w:r>
      <w:r w:rsidRPr="00BF1505">
        <w:t>deel van is.</w:t>
      </w:r>
      <w:r>
        <w:t xml:space="preserve"> </w:t>
      </w:r>
      <w:r w:rsidRPr="00AA0B68">
        <w:t>Deze informatie wordt bij het besluit aangeleverd maar wordt door de LVBB meegeconsolideerd zodat ook de Regelingenbank en DSO-LV weten bij welke (hoofd)regeling dit tijdelijk regelingdeel hoort</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