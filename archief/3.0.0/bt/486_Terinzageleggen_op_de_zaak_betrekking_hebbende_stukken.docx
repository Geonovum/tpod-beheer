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FC53" w14:textId="77777777" w:rsidR="002B3E25" w:rsidRDefault="002B3E25" w:rsidP="002B3E25">
      <w:pPr>
        <w:pStyle w:val="Kop5"/>
      </w:pPr>
      <w:commentRangeStart w:id="1523"/>
      <w:commentRangeStart w:id="1524"/>
      <w:r>
        <w:t>Terinzageleggen</w:t>
      </w:r>
      <w:r w:rsidRPr="001D53C2">
        <w:t xml:space="preserve"> op </w:t>
      </w:r>
      <w:r>
        <w:t>de zaak</w:t>
      </w:r>
      <w:r w:rsidRPr="001D53C2">
        <w:t xml:space="preserve"> betrekking hebbende stukken</w:t>
      </w:r>
      <w:commentRangeEnd w:id="1523"/>
      <w:r w:rsidR="00B01C32">
        <w:rPr>
          <w:rStyle w:val="Verwijzingopmerking"/>
          <w:bCs w:val="0"/>
          <w:i w:val="0"/>
          <w:iCs w:val="0"/>
        </w:rPr>
        <w:commentReference w:id="1523"/>
      </w:r>
      <w:commentRangeEnd w:id="1524"/>
      <w:r w:rsidR="00B01C32">
        <w:rPr>
          <w:rStyle w:val="Verwijzingopmerking"/>
          <w:bCs w:val="0"/>
          <w:i w:val="0"/>
          <w:iCs w:val="0"/>
        </w:rPr>
        <w:commentReference w:id="1524"/>
      </w:r>
    </w:p>
    <w:p w14:paraId="2C1FF3AA" w14:textId="77777777" w:rsidR="002B3E25" w:rsidRDefault="002B3E25" w:rsidP="002B3E25">
      <w:pPr>
        <w:rPr>
          <w:u w:val="single"/>
        </w:rPr>
      </w:pPr>
    </w:p>
    <w:p w14:paraId="60D38FCE" w14:textId="77777777" w:rsidR="002B3E25" w:rsidRDefault="002B3E25" w:rsidP="002B3E25">
      <w:r w:rsidRPr="001C00E3">
        <w:rPr>
          <w:u w:val="single"/>
        </w:rPr>
        <w:t>Programma waartegen geen beroep kan worden ingesteld</w:t>
      </w:r>
    </w:p>
    <w:p w14:paraId="2F40C3E1" w14:textId="34F91857" w:rsidR="002B3E25" w:rsidRDefault="002B3E25" w:rsidP="002B3E25">
      <w:r>
        <w:t xml:space="preserve">In paragraaf </w:t>
      </w:r>
      <w:r w:rsidR="0042768E">
        <w:fldChar w:fldCharType="begin"/>
      </w:r>
      <w:r w:rsidR="0042768E">
        <w:instrText xml:space="preserve"> REF _Ref_50793391b5f3752afc64ac1e566d5a12_1 \n \h </w:instrText>
      </w:r>
      <w:r w:rsidR="0042768E">
        <w:fldChar w:fldCharType="separate"/>
      </w:r>
      <w:r w:rsidR="00C235A5">
        <w:t>10.11.3.1</w:t>
      </w:r>
      <w:r w:rsidR="0042768E">
        <w:fldChar w:fldCharType="end"/>
      </w:r>
      <w:r>
        <w:t xml:space="preserve"> is al aangegeven dat er voor het programma waartegen geen beroep kan worden ingesteld geen wettelijke verplichting </w:t>
      </w:r>
      <w:r w:rsidRPr="00A36739">
        <w:t>geld</w:t>
      </w:r>
      <w:r>
        <w:t>t</w:t>
      </w:r>
      <w:r w:rsidRPr="00A36739">
        <w:t xml:space="preserve"> </w:t>
      </w:r>
      <w:r>
        <w:t>om op de zaak betrekking hebbende stukken ter inzage te leggen. O</w:t>
      </w:r>
      <w:r w:rsidRPr="00C20C68">
        <w:t>p de zaak betrekking hebbende stukken</w:t>
      </w:r>
      <w:r>
        <w:t xml:space="preserve"> bestaan doorgaans </w:t>
      </w:r>
      <w:r w:rsidRPr="00FA5659">
        <w:t>uit rapportages van uitgevoerde onderzoeken</w:t>
      </w:r>
      <w:r>
        <w:t xml:space="preserve">. Ondanks het ontbreken van een wettelijke verplichting kan </w:t>
      </w:r>
      <w:r w:rsidRPr="00BE6D54">
        <w:t>gemeente, waterschap, provincie of Rijk er</w:t>
      </w:r>
      <w:r>
        <w:t xml:space="preserve"> voor kiezen om die stukken ter inzage te leggen. Die terinzagelegging kan dan </w:t>
      </w:r>
      <w:r w:rsidRPr="00C67A8F">
        <w:t>elektronisch</w:t>
      </w:r>
      <w:r>
        <w:t xml:space="preserve"> en/of </w:t>
      </w:r>
      <w:r w:rsidRPr="00C67A8F">
        <w:t>op een fysieke locatie</w:t>
      </w:r>
      <w:r>
        <w:t xml:space="preserve"> plaatsvinden. Als gemeente, waterschap, provincie of Rijk</w:t>
      </w:r>
      <w:r w:rsidRPr="000F6218">
        <w:t xml:space="preserve"> </w:t>
      </w:r>
      <w:r>
        <w:t xml:space="preserve">daarvoor kiest, zal zij/hij ook kennis moeten geven van die terinzagelegging. Bij een besluit tot vaststelling of wijziging van een programma waartegen geen beroep kan worden ingesteld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paragraaf </w:t>
      </w:r>
      <w:r>
        <w:fldChar w:fldCharType="begin"/>
      </w:r>
      <w:r>
        <w:instrText xml:space="preserve"> REF _Ref_7bff311147bcccc0d3e12c8a2c4e3a05_1 \n \h </w:instrText>
      </w:r>
      <w:r>
        <w:fldChar w:fldCharType="separate"/>
      </w:r>
      <w:r w:rsidR="00C235A5">
        <w:t>10.11.3.6</w:t>
      </w:r>
      <w:r>
        <w:fldChar w:fldCharType="end"/>
      </w:r>
      <w:r>
        <w:t>.</w:t>
      </w:r>
    </w:p>
    <w:p w14:paraId="62A753BF" w14:textId="77777777" w:rsidR="002B3E25" w:rsidRDefault="002B3E25" w:rsidP="002B3E25"/>
    <w:p w14:paraId="4844AB64" w14:textId="77777777" w:rsidR="002B3E25" w:rsidRDefault="002B3E25" w:rsidP="002B3E25">
      <w:r w:rsidRPr="001C00E3">
        <w:rPr>
          <w:u w:val="single"/>
        </w:rPr>
        <w:t>Programma waartegen beroep kan worden ingesteld</w:t>
      </w:r>
    </w:p>
    <w:p w14:paraId="0D6FEF7A" w14:textId="31F630EA" w:rsidR="002B3E25" w:rsidRDefault="002B3E25" w:rsidP="002B3E25">
      <w:r>
        <w:t>In het geval van een programma waartegen beroep kan worden ingesteld moet -indien van toepassing- g</w:t>
      </w:r>
      <w:r w:rsidRPr="00DE2536">
        <w:t>emeente, waterschap, provincie of Rijk</w:t>
      </w:r>
      <w:r>
        <w:t xml:space="preserve"> </w:t>
      </w:r>
      <w:r w:rsidRPr="00CB32B2">
        <w:t>de op de zaak betrekking hebbende stukken ter inzage leggen.</w:t>
      </w:r>
      <w:r>
        <w:t xml:space="preserve"> De </w:t>
      </w:r>
      <w:r w:rsidRPr="00CB32B2">
        <w:t xml:space="preserve">op de zaak betrekking hebbende stukken </w:t>
      </w:r>
      <w:r>
        <w:t xml:space="preserve">zullen </w:t>
      </w:r>
      <w:r w:rsidRPr="00CB32B2">
        <w:t>vooral bestaan uit rapportages van uitgevoerde onderzoeken</w:t>
      </w:r>
      <w:r>
        <w:t>.</w:t>
      </w:r>
      <w:r w:rsidRPr="00CB32B2">
        <w:t xml:space="preserve"> </w:t>
      </w:r>
      <w:r>
        <w:t>H</w:t>
      </w:r>
      <w:r w:rsidRPr="00CB32B2">
        <w:t xml:space="preserve">et </w:t>
      </w:r>
      <w:r>
        <w:t xml:space="preserve">programma </w:t>
      </w:r>
      <w:r w:rsidRPr="00CB32B2">
        <w:t xml:space="preserve">zelf </w:t>
      </w:r>
      <w:r>
        <w:t xml:space="preserve">hoeft </w:t>
      </w:r>
      <w:r w:rsidRPr="00CB32B2">
        <w:t>niet ter inzage gelegd te worden. Dat moet immers bekendgemaakt worden in het publicatieblad.</w:t>
      </w:r>
      <w:r>
        <w:t xml:space="preserve"> </w:t>
      </w:r>
      <w:r w:rsidRPr="00491E14">
        <w:t>Gemeente, waterschap, provincie of Rijk</w:t>
      </w:r>
      <w:r>
        <w:t xml:space="preserve"> moet kennis geven </w:t>
      </w:r>
      <w:r w:rsidRPr="00723C8A">
        <w:t>van die terinzagelegging.</w:t>
      </w:r>
      <w:r>
        <w:t xml:space="preserve"> Deze kennisgeving kan gecombineerd worden met de kennisgeving </w:t>
      </w:r>
      <w:r w:rsidRPr="00661421">
        <w:t xml:space="preserve">van de vaststelling </w:t>
      </w:r>
      <w:r>
        <w:t>en</w:t>
      </w:r>
      <w:r w:rsidRPr="00661421">
        <w:t xml:space="preserve"> inwerkingtreding van</w:t>
      </w:r>
      <w:r>
        <w:t xml:space="preserve"> het programma. Deze (gecombineerde) kennisgeving wordt beschreven in paragraaf </w:t>
      </w:r>
      <w:r>
        <w:fldChar w:fldCharType="begin"/>
      </w:r>
      <w:r>
        <w:instrText xml:space="preserve"> REF _Ref_f55aa4307722e2da033ff4fbd1d68434_1 \n \h </w:instrText>
      </w:r>
      <w:r>
        <w:fldChar w:fldCharType="separate"/>
      </w:r>
      <w:r w:rsidR="00C235A5">
        <w:t>10.11.3.5</w:t>
      </w:r>
      <w:r>
        <w:fldChar w:fldCharType="end"/>
      </w:r>
      <w:r>
        <w:t>.</w:t>
      </w:r>
    </w:p>
    <w:p w14:paraId="1A42CE20" w14:textId="77777777" w:rsidR="002B3E25" w:rsidRDefault="002B3E25" w:rsidP="002B3E25"/>
    <w:p w14:paraId="0FEA5AF3" w14:textId="77777777" w:rsidR="002B3E25" w:rsidRDefault="002B3E25" w:rsidP="002B3E25">
      <w:pPr>
        <w:pStyle w:val="Kader"/>
      </w:pPr>
      <w:r w:rsidRPr="00B26823">
        <w:rPr>
          <w:noProof/>
        </w:rPr>
        <w:lastRenderedPageBreak/>
        <mc:AlternateContent>
          <mc:Choice Requires="wps">
            <w:drawing>
              <wp:inline distT="0" distB="0" distL="0" distR="0" wp14:anchorId="5C64BFE9" wp14:editId="20233BA4">
                <wp:extent cx="5400040" cy="985631"/>
                <wp:effectExtent l="0" t="0" r="22860" b="22860"/>
                <wp:docPr id="71674026" name="Tekstvak 716740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64BFE9" id="Tekstvak 71674026" o:spid="_x0000_s11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9F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54cO15T+QYgHO1nxFu5apDgTvjwKByGAg1i0MMDjkoTqqKDxFlN7tff7qM/uIKVsw5D&#10;VnCDLeBM/zDg8Ho4jqiFpIwnX0dQ3LllfW4x23ZJaHSIhbIyidE/6KNYOWpfsQ2LmBMmYSQyFzwc&#10;xWXYDz62SarFIjlhCq0Id+bJyhj6COtz/yqcPdAVQPQ9HYdRTD+wtveNL71dbAO4S5RGnPeYHuDH&#10;BCd2DtsWV+RcT17v/4T5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FznL0UxAgAAWwQAAA4AAAAAAAAAAAAAAAAALgIAAGRy&#10;cy9lMm9Eb2MueG1sUEsBAi0AFAAGAAgAAAAhAC34IWzaAAAABQEAAA8AAAAAAAAAAAAAAAAAiwQA&#10;AGRycy9kb3ducmV2LnhtbFBLBQYAAAAABAAEAPMAAACSBQAAAAA=&#10;" filled="f" strokeweight=".5pt">
                <v:textbox style="mso-fit-shape-to-text:t">
                  <w:txbxContent>
                    <w:p w14:paraId="79CB2907" w14:textId="77777777" w:rsidR="002B3E25" w:rsidRPr="00D80A79" w:rsidRDefault="002B3E25" w:rsidP="002B3E25">
                      <w:pPr>
                        <w:rPr>
                          <w:b/>
                          <w:bCs/>
                        </w:rPr>
                      </w:pPr>
                      <w:r w:rsidRPr="00D80A79">
                        <w:rPr>
                          <w:b/>
                          <w:bCs/>
                        </w:rPr>
                        <w:t>Toekomstige functionaliteit</w:t>
                      </w:r>
                    </w:p>
                    <w:p w14:paraId="01F1FC04"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B5DCC57" w14:textId="77777777" w:rsidR="002B3E25" w:rsidRDefault="002B3E25" w:rsidP="002B3E25"/>
                    <w:p w14:paraId="187509DD" w14:textId="77777777" w:rsidR="002B3E25" w:rsidRPr="006971CB" w:rsidRDefault="002B3E25" w:rsidP="002B3E25">
                      <w:pPr>
                        <w:rPr>
                          <w:b/>
                          <w:bCs/>
                        </w:rPr>
                      </w:pPr>
                      <w:r w:rsidRPr="006971CB">
                        <w:rPr>
                          <w:b/>
                          <w:bCs/>
                        </w:rPr>
                        <w:t>Workaround</w:t>
                      </w:r>
                    </w:p>
                    <w:p w14:paraId="5D082F1C"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E043E7C"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23DDD172"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FB8D750" w14:textId="77777777" w:rsidR="002B3E25" w:rsidRDefault="002B3E25" w:rsidP="002B3E25"/>
                    <w:p w14:paraId="4128C3D2" w14:textId="77777777" w:rsidR="002B3E25" w:rsidRDefault="002B3E25" w:rsidP="002B3E25">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3ED2C20"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