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78"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78"/>
    </w:p>
    <w:p w14:paraId="34649991" w14:textId="514B7A34"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moet</w:t>
      </w:r>
      <w:r w:rsidRPr="007B60F8">
        <w:t>en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