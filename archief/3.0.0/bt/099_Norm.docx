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55" w:name="_Ref_26a82a4caad9d143ed61186109b7ff6b_1"/>
      <w:r>
        <w:t>Norm</w:t>
      </w:r>
      <w:bookmarkEnd w:id="255"/>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565925">
      <w:pPr>
        <w:pStyle w:val="Opsommingnummers1"/>
        <w:numPr>
          <w:ilvl w:val="0"/>
          <w:numId w:val="26"/>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30"/>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7DC5F5A3"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_Ref_9d9ca8b492425573b296b1267eeb100e_4 \n \h </w:instrText>
      </w:r>
      <w:r w:rsidR="006448B5" w:rsidRPr="00863F41">
        <w:rPr>
          <w:rStyle w:val="Verwijzing"/>
        </w:rPr>
      </w:r>
      <w:r w:rsidR="006448B5" w:rsidRPr="00863F41">
        <w:rPr>
          <w:rStyle w:val="Verwijzing"/>
        </w:rPr>
        <w:fldChar w:fldCharType="separate"/>
      </w:r>
      <w:r w:rsidR="00C235A5">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_Ref_1bfdcf063349fd763dc9ef047f2ff507_1 \n \h </w:instrText>
      </w:r>
      <w:r w:rsidR="00CA45E3">
        <w:fldChar w:fldCharType="separate"/>
      </w:r>
      <w:r w:rsidR="00C235A5">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37265123"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23DA24C6"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52838DCE"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E11E06A" w14:textId="155364A7"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