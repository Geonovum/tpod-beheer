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00B1" w14:textId="7874E3A0" w:rsidR="00C7526B" w:rsidRDefault="00BB6A47" w:rsidP="00C7526B">
      <w:pPr>
        <w:pStyle w:val="Kop4"/>
      </w:pPr>
      <w:r>
        <w:t>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