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DB1CD" w14:textId="7B1975FC" w:rsidR="00046669" w:rsidRPr="007F28B9" w:rsidRDefault="00046669" w:rsidP="00046669">
      <w:pPr>
        <w:pStyle w:val="Kop3"/>
      </w:pPr>
      <w:bookmarkStart w:id="713" w:name="_Ref_b8d4340334150dcb2c66a1916cf79862_1"/>
      <w:bookmarkStart w:id="714" w:name="_Ref_b8d4340334150dcb2c66a1916cf79862_2"/>
      <w:r w:rsidRPr="007F28B9">
        <w:lastRenderedPageBreak/>
        <w:t xml:space="preserve">Objecttype </w:t>
      </w:r>
      <w:commentRangeStart w:id="716"/>
      <w:r w:rsidRPr="007F28B9">
        <w:t>Pons</w:t>
      </w:r>
      <w:bookmarkEnd w:id="713"/>
      <w:bookmarkEnd w:id="714"/>
      <w:commentRangeEnd w:id="716"/>
      <w:r w:rsidR="00895536">
        <w:rPr>
          <w:rStyle w:val="Verwijzingopmerking"/>
          <w:b w:val="0"/>
          <w:bCs w:val="0"/>
        </w:rPr>
        <w:commentReference w:id="716"/>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