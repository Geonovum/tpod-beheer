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B3E9" w14:textId="77777777" w:rsidR="009461B4" w:rsidRDefault="009461B4" w:rsidP="009461B4">
      <w:pPr>
        <w:pStyle w:val="Kop5"/>
      </w:pPr>
      <w:bookmarkStart w:id="1618" w:name="_Ref_a281f5f202d0d1c9091b87d5b070cd7e_1"/>
      <w:r>
        <w:t>Aanleveren ontwerpbesluit</w:t>
      </w:r>
      <w:bookmarkEnd w:id="1618"/>
    </w:p>
    <w:p w14:paraId="0A19D4EE" w14:textId="5079AD6E" w:rsidR="009461B4" w:rsidRDefault="009461B4" w:rsidP="009461B4">
      <w:r w:rsidRPr="00410D00">
        <w:t>Ten behoeve van de</w:t>
      </w:r>
      <w:r>
        <w:t xml:space="preserve"> interne ambtelijke en bestuurlijke besluitvorming binnen </w:t>
      </w:r>
      <w:r w:rsidR="001F1D2B">
        <w:t>Rijk of provincie</w:t>
      </w:r>
      <w:r>
        <w:t xml:space="preserve">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w:t>
      </w:r>
      <w:r w:rsidR="001F1D2B">
        <w:t>Rijk of provincie</w:t>
      </w:r>
      <w:r w:rsidRPr="00203D2D">
        <w:t xml:space="preserve"> een ontwerpbesluit gegenereerd </w:t>
      </w:r>
      <w:r>
        <w:t>t</w:t>
      </w:r>
      <w:r w:rsidRPr="007832B4">
        <w:t xml:space="preserve">en behoeve van de publicatie </w:t>
      </w:r>
      <w:r>
        <w:t xml:space="preserve">in </w:t>
      </w:r>
      <w:r w:rsidR="00333FEB">
        <w:t>Staatscourant of provinciaal blad</w:t>
      </w:r>
      <w:r w:rsidRPr="00EF7D15">
        <w:t xml:space="preserve"> en het in DSO-LV kunnen raadplegen van de ontwerp</w:t>
      </w:r>
      <w:r>
        <w:t>regeling.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t xml:space="preserve">een </w:t>
      </w:r>
      <w:r w:rsidR="00435AC2">
        <w:t>Natura 2000-besluit</w:t>
      </w:r>
      <w:r w:rsidRPr="002D0254">
        <w:t xml:space="preserve">) of de wijzigingsinstructies voor de geconsolideerde regeling (bij een wijziging van </w:t>
      </w:r>
      <w:r>
        <w:t xml:space="preserve">een </w:t>
      </w:r>
      <w:r w:rsidR="00435AC2">
        <w:t>Natura 2000-besluit</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3BCD5F76" w14:textId="74AD5802" w:rsidR="001F6B45" w:rsidRDefault="001F6B45" w:rsidP="009461B4">
      <w:r>
        <w:t xml:space="preserve">Het definitieve besluit </w:t>
      </w:r>
      <w:r w:rsidRPr="001F6B45">
        <w:t>dient te berusten op een deugdelijke motivering, die moet worden vermeld bij de bekendmaking van het besluit</w:t>
      </w:r>
      <w:r w:rsidR="00C73E43">
        <w:t xml:space="preserve"> (zie hiervoor verder paragraaf </w:t>
      </w:r>
      <w:r w:rsidR="00F36695">
        <w:fldChar w:fldCharType="begin"/>
      </w:r>
      <w:r w:rsidR="00F36695">
        <w:instrText xml:space="preserve"> REF _Ref_10d93623b5261ae4f872071da088052e_1 \n \h </w:instrText>
      </w:r>
      <w:r w:rsidR="00F36695">
        <w:fldChar w:fldCharType="separate"/>
      </w:r>
      <w:r w:rsidR="00C235A5">
        <w:t>10.13.3.1</w:t>
      </w:r>
      <w:r w:rsidR="00F36695">
        <w:fldChar w:fldCharType="end"/>
      </w:r>
      <w:r w:rsidR="00F36695">
        <w:t>)</w:t>
      </w:r>
      <w:r w:rsidR="00B234FA">
        <w:t xml:space="preserve">. </w:t>
      </w:r>
      <w:r w:rsidR="00901E35">
        <w:t xml:space="preserve">De (ontwerp-)motivering moet ook zijn opgenomen in het </w:t>
      </w:r>
      <w:r w:rsidR="00A47AE9">
        <w:t xml:space="preserve">ontwerpbesluit. </w:t>
      </w:r>
      <w:r w:rsidR="000C38EE" w:rsidRPr="000C38EE">
        <w:t>De motivering wordt geplaatst in het onderdeel Motivering van het Besluit</w:t>
      </w:r>
      <w:r w:rsidR="000C38EE">
        <w:t>.</w:t>
      </w:r>
    </w:p>
    <w:p w14:paraId="1C0A556D" w14:textId="26E64A35" w:rsidR="009461B4" w:rsidRDefault="009461B4" w:rsidP="009461B4">
      <w:r>
        <w:t xml:space="preserve">Om de mededeling van het ontwerpbesluit in </w:t>
      </w:r>
      <w:r w:rsidR="00333FEB">
        <w:t>Staatscourant of provinciaal blad</w:t>
      </w:r>
      <w:r w:rsidRPr="001A0B30">
        <w:t xml:space="preserve"> </w:t>
      </w:r>
      <w:r>
        <w:t xml:space="preserve">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w:t>
      </w:r>
      <w:r w:rsidR="001F1D2B">
        <w:t>Rijk of provincie</w:t>
      </w:r>
      <w:r>
        <w:t xml:space="preserve"> metadata over besluit en regeling en informatie over het Procedureverloop en de consolidatie meeleveren. </w:t>
      </w:r>
      <w:r w:rsidR="001F1D2B">
        <w:t>Rijk of provincie</w:t>
      </w:r>
      <w:r w:rsidRPr="00476B30">
        <w:t xml:space="preserve"> moet ook een publicatieopdracht aan de LVBB aanlever</w:t>
      </w:r>
      <w:r>
        <w:t>en</w:t>
      </w:r>
      <w:r w:rsidRPr="00476B30">
        <w:t xml:space="preserve">, waarin </w:t>
      </w:r>
      <w:r w:rsidR="00333FEB">
        <w:t>hij/zij</w:t>
      </w:r>
      <w:r>
        <w:t xml:space="preserve">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537BFB75" w14:textId="77777777" w:rsidR="009461B4" w:rsidRDefault="009461B4" w:rsidP="009461B4">
      <w:pPr>
        <w:pStyle w:val="Kop6"/>
      </w:pPr>
      <w:commentRangeStart w:id="1620"/>
      <w:r>
        <w:t>Besluitmetadata</w:t>
      </w:r>
      <w:commentRangeEnd w:id="1620"/>
      <w:r w:rsidR="005B4E9A">
        <w:rPr>
          <w:rStyle w:val="Verwijzingopmerking"/>
          <w:bCs w:val="0"/>
          <w:i w:val="0"/>
        </w:rPr>
        <w:commentReference w:id="1620"/>
      </w:r>
    </w:p>
    <w:p w14:paraId="566A8E92" w14:textId="4930118F" w:rsidR="009461B4" w:rsidRDefault="009461B4" w:rsidP="009461B4">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ontwerpbesluit tot </w:t>
      </w:r>
      <w:r w:rsidRPr="00C76E47">
        <w:lastRenderedPageBreak/>
        <w:t xml:space="preserve">vaststelling of wijziging van </w:t>
      </w:r>
      <w:r>
        <w:t xml:space="preserve">een </w:t>
      </w:r>
      <w:r w:rsidR="00435AC2">
        <w:t>Natura 2000-besluit</w:t>
      </w:r>
      <w:r>
        <w:t xml:space="preserve"> </w:t>
      </w:r>
      <w:r w:rsidRPr="00C76E47">
        <w:t>aangegeven hoe ze moeten worden toegepast.</w:t>
      </w:r>
    </w:p>
    <w:p w14:paraId="50EC536D" w14:textId="77777777" w:rsidR="009461B4" w:rsidRDefault="009461B4" w:rsidP="009461B4"/>
    <w:p w14:paraId="15495504" w14:textId="28F19503" w:rsidR="009461B4" w:rsidRDefault="009461B4" w:rsidP="009461B4">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00D27C9E">
        <w:t>ministerie of provincie</w:t>
      </w:r>
      <w:r w:rsidRPr="00E3342B">
        <w:t xml:space="preserve"> </w:t>
      </w:r>
      <w:r>
        <w:t>(</w:t>
      </w:r>
      <w:r w:rsidRPr="00E3342B">
        <w:t>de identificatiecode van</w:t>
      </w:r>
      <w:r>
        <w:t>)</w:t>
      </w:r>
      <w:r w:rsidRPr="00E3342B">
        <w:t xml:space="preserve"> </w:t>
      </w:r>
      <w:r w:rsidR="00645C31">
        <w:t>het betreffende ministerie</w:t>
      </w:r>
      <w:r w:rsidR="00D27C9E">
        <w:t xml:space="preserve"> of provincie</w:t>
      </w:r>
      <w:r>
        <w:t>.</w:t>
      </w:r>
    </w:p>
    <w:p w14:paraId="394F3AD1" w14:textId="1DFA327C" w:rsidR="009461B4" w:rsidRDefault="009461B4" w:rsidP="009461B4">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00D27C9E">
        <w:t>ministerie of provincie</w:t>
      </w:r>
      <w:r w:rsidRPr="00732A01">
        <w:t xml:space="preserve"> </w:t>
      </w:r>
      <w:r>
        <w:t>(</w:t>
      </w:r>
      <w:r w:rsidRPr="00732A01">
        <w:t>de identificatiecode van</w:t>
      </w:r>
      <w:r>
        <w:t>)</w:t>
      </w:r>
      <w:r w:rsidRPr="00732A01">
        <w:t xml:space="preserve"> </w:t>
      </w:r>
      <w:r w:rsidR="00645C31">
        <w:t>het betreffende ministerie</w:t>
      </w:r>
      <w:r w:rsidR="00D27C9E">
        <w:t xml:space="preserve"> of provincie</w:t>
      </w:r>
      <w:r>
        <w:t>.</w:t>
      </w:r>
    </w:p>
    <w:p w14:paraId="2F903EE4" w14:textId="6E0EAB4A" w:rsidR="009461B4" w:rsidRDefault="009461B4" w:rsidP="009461B4">
      <w:pPr>
        <w:pStyle w:val="Opsommingtekens1"/>
      </w:pPr>
      <w:r w:rsidRPr="00C92A58">
        <w:rPr>
          <w:i/>
          <w:iCs/>
        </w:rPr>
        <w:t>soortBestuursorgaan</w:t>
      </w:r>
      <w:r>
        <w:t xml:space="preserve">: kies </w:t>
      </w:r>
      <w:r w:rsidRPr="00BE7551">
        <w:t>uit de STOP-waardelijst bestuursorgaan</w:t>
      </w:r>
      <w:r>
        <w:t xml:space="preserve"> de waarde </w:t>
      </w:r>
      <w:r w:rsidR="00935128">
        <w:t>‘minister’ respectievelijk ‘gedeputeerde staten’</w:t>
      </w:r>
      <w:r>
        <w:t>.</w:t>
      </w:r>
    </w:p>
    <w:p w14:paraId="4BC977EF" w14:textId="77777777" w:rsidR="009461B4" w:rsidRDefault="009461B4" w:rsidP="009461B4">
      <w:pPr>
        <w:pStyle w:val="Opsommingtekens1"/>
      </w:pPr>
      <w:r w:rsidRPr="00073B3E">
        <w:rPr>
          <w:i/>
          <w:iCs/>
        </w:rPr>
        <w:t>informatieobjectRef</w:t>
      </w:r>
      <w:r>
        <w:t xml:space="preserve">: </w:t>
      </w:r>
      <w:r w:rsidRPr="00E9476C">
        <w:t>neem hier de verwijzingen op naar de GIO’s (en eventueel de als informatieobject gemodelleerde PDF-documenten) die het ontwerpbesluit aan de regeling toevoegt of die het ontwerpbesluit wijzigt.</w:t>
      </w:r>
    </w:p>
    <w:p w14:paraId="0B0AF421" w14:textId="70EF7787" w:rsidR="009461B4" w:rsidRDefault="009461B4" w:rsidP="009461B4">
      <w:pPr>
        <w:pStyle w:val="Opsommingtekens1"/>
      </w:pPr>
      <w:r w:rsidRPr="00073B3E">
        <w:rPr>
          <w:i/>
          <w:iCs/>
        </w:rPr>
        <w:t>officieleTitel</w:t>
      </w:r>
      <w:r>
        <w:t xml:space="preserve">: </w:t>
      </w:r>
      <w:r w:rsidRPr="00E9476C">
        <w:t xml:space="preserve">geef het ontwerpbesluit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ontwerpbesluit tot </w:t>
      </w:r>
      <w:r>
        <w:t xml:space="preserve">vaststelling van een </w:t>
      </w:r>
      <w:r w:rsidR="00435AC2">
        <w:t>Natura 2000-besluit</w:t>
      </w:r>
      <w:r>
        <w:t xml:space="preserve"> is ‘Ontwerp</w:t>
      </w:r>
      <w:r w:rsidRPr="00670347">
        <w:t xml:space="preserve"> </w:t>
      </w:r>
      <w:r w:rsidR="00333FEB">
        <w:t>Aanwijzingsbesluit Drents-Friese Wold en Leggelderveld</w:t>
      </w:r>
      <w:r>
        <w:t xml:space="preserve">’; </w:t>
      </w:r>
      <w:r w:rsidRPr="003D3943">
        <w:t xml:space="preserve">een voorbeeld van de officiële titel van een ontwerpbesluit tot </w:t>
      </w:r>
      <w:r>
        <w:t xml:space="preserve">wijziging van </w:t>
      </w:r>
      <w:r w:rsidRPr="0017518D">
        <w:t xml:space="preserve">een </w:t>
      </w:r>
      <w:r w:rsidR="00435AC2">
        <w:t>Natura 2000-besluit</w:t>
      </w:r>
      <w:r w:rsidRPr="0017518D">
        <w:t xml:space="preserve"> is </w:t>
      </w:r>
      <w:r>
        <w:t>‘</w:t>
      </w:r>
      <w:r w:rsidRPr="00670347">
        <w:t xml:space="preserve">Ontwerp wijziging </w:t>
      </w:r>
      <w:r w:rsidR="00DA2E0A">
        <w:t xml:space="preserve">Toegangsbeperkingsbesluit </w:t>
      </w:r>
      <w:r w:rsidRPr="00670347">
        <w:t xml:space="preserve">Natura 2000-gebied </w:t>
      </w:r>
      <w:r w:rsidR="00DA2E0A">
        <w:t xml:space="preserve">IJsselmeer </w:t>
      </w:r>
      <w:r w:rsidRPr="00670347">
        <w:t xml:space="preserve">t.b.v. wijzigen </w:t>
      </w:r>
      <w:r w:rsidR="000817AF">
        <w:t xml:space="preserve">begrenzing </w:t>
      </w:r>
      <w:r w:rsidR="00DA2E0A">
        <w:t>habitatrichtlijngebied</w:t>
      </w:r>
      <w:r>
        <w:t>’.</w:t>
      </w:r>
    </w:p>
    <w:p w14:paraId="3E444378" w14:textId="77777777" w:rsidR="009461B4" w:rsidRDefault="009461B4" w:rsidP="009461B4">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5BDD363F" w14:textId="77777777" w:rsidR="009461B4" w:rsidRPr="00A624CC" w:rsidRDefault="009461B4" w:rsidP="009461B4">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076FF0E" w14:textId="77777777" w:rsidR="009461B4" w:rsidRPr="008E1E70" w:rsidRDefault="009461B4" w:rsidP="009461B4">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002392B5" w14:textId="77777777" w:rsidR="009461B4" w:rsidRDefault="009461B4" w:rsidP="009461B4">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FBFDC54" w14:textId="77777777" w:rsidR="009461B4" w:rsidRDefault="009461B4" w:rsidP="009461B4">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2E7473A9" w14:textId="77777777" w:rsidR="009461B4" w:rsidRDefault="009461B4" w:rsidP="009461B4">
      <w:pPr>
        <w:pStyle w:val="Opsommingtekens1"/>
      </w:pPr>
      <w:r w:rsidRPr="00073B3E">
        <w:rPr>
          <w:i/>
          <w:iCs/>
        </w:rPr>
        <w:t>soortProcedure</w:t>
      </w:r>
      <w:r>
        <w:t xml:space="preserve">: </w:t>
      </w:r>
      <w:r w:rsidRPr="00AD7397">
        <w:t>kies uit de STOP-waardelijst soortprocedure de waarde ‘Ontwerpbesluit’.</w:t>
      </w:r>
    </w:p>
    <w:p w14:paraId="4485E6E5" w14:textId="3E5FD6D4" w:rsidR="009461B4" w:rsidRDefault="009461B4" w:rsidP="009461B4">
      <w:pPr>
        <w:pStyle w:val="Opsommingtekens1"/>
      </w:pPr>
      <w:r w:rsidRPr="00073B3E">
        <w:rPr>
          <w:i/>
          <w:iCs/>
        </w:rPr>
        <w:t>grondslag</w:t>
      </w:r>
      <w:r>
        <w:t xml:space="preserve">: </w:t>
      </w:r>
      <w:r w:rsidRPr="007830B1">
        <w:t xml:space="preserve">maak een verwijzing naar </w:t>
      </w:r>
      <w:r w:rsidRPr="00683AB5">
        <w:t xml:space="preserve">artikel </w:t>
      </w:r>
      <w:r w:rsidR="00610A58">
        <w:t>2.44 lid 1 Ow voor het aanwijzingsbesluit</w:t>
      </w:r>
      <w:r w:rsidR="009A56C7">
        <w:t>,</w:t>
      </w:r>
      <w:r w:rsidR="00610A58">
        <w:t xml:space="preserve"> naar </w:t>
      </w:r>
      <w:r w:rsidR="009A56C7" w:rsidRPr="009A56C7">
        <w:t>artikel 2.4</w:t>
      </w:r>
      <w:r w:rsidR="009A56C7">
        <w:t>5</w:t>
      </w:r>
      <w:r w:rsidR="009A56C7" w:rsidRPr="009A56C7">
        <w:t xml:space="preserve"> lid 1 Ow voor het </w:t>
      </w:r>
      <w:r w:rsidR="009A56C7">
        <w:t xml:space="preserve">toegangsbeperkingsbesluit van </w:t>
      </w:r>
      <w:r w:rsidR="00826184">
        <w:t xml:space="preserve">de provincie </w:t>
      </w:r>
      <w:r w:rsidR="00353CA9">
        <w:t>of</w:t>
      </w:r>
      <w:r w:rsidR="009A56C7">
        <w:t xml:space="preserve"> naar </w:t>
      </w:r>
      <w:r w:rsidR="00826184" w:rsidRPr="00826184">
        <w:t xml:space="preserve">artikel 2.45 lid </w:t>
      </w:r>
      <w:r w:rsidR="00826184">
        <w:t>2</w:t>
      </w:r>
      <w:r w:rsidR="00826184" w:rsidRPr="00826184">
        <w:t xml:space="preserve"> Ow voor het toegangsbeperkingsbesluit van </w:t>
      </w:r>
      <w:r w:rsidR="00826184">
        <w:t>het Rijk</w:t>
      </w:r>
      <w:r>
        <w:t xml:space="preserve">. De grondslag ziet er -in STOP-XML- uit als in </w:t>
      </w:r>
      <w:r w:rsidR="004631E8">
        <w:fldChar w:fldCharType="begin"/>
      </w:r>
      <w:r w:rsidR="004631E8">
        <w:instrText xml:space="preserve"> REF _Ref_a281f5f202d0d1c9091b87d5b070cd7e_2 \r \h </w:instrText>
      </w:r>
      <w:r w:rsidR="004631E8">
        <w:fldChar w:fldCharType="separate"/>
      </w:r>
      <w:r w:rsidR="00C235A5">
        <w:t>Figuur 180</w:t>
      </w:r>
      <w:r w:rsidR="004631E8">
        <w:fldChar w:fldCharType="end"/>
      </w:r>
      <w:r w:rsidR="002A723A">
        <w:t xml:space="preserve"> en </w:t>
      </w:r>
      <w:r w:rsidR="00623FA9">
        <w:fldChar w:fldCharType="begin"/>
      </w:r>
      <w:r w:rsidR="00623FA9">
        <w:instrText xml:space="preserve"> REF _Ref_a281f5f202d0d1c9091b87d5b070cd7e_3 \n \h </w:instrText>
      </w:r>
      <w:r w:rsidR="00623FA9">
        <w:fldChar w:fldCharType="separate"/>
      </w:r>
      <w:r w:rsidR="00C235A5">
        <w:t>Figuur 181</w:t>
      </w:r>
      <w:r w:rsidR="00623FA9">
        <w:fldChar w:fldCharType="end"/>
      </w:r>
      <w:r>
        <w:t>:</w:t>
      </w:r>
    </w:p>
    <w:p w14:paraId="5FF7CA7D" w14:textId="78721A67" w:rsidR="009461B4" w:rsidRDefault="00201120" w:rsidP="009461B4">
      <w:pPr>
        <w:pStyle w:val="Figuur"/>
      </w:pPr>
      <w:r>
        <w:rPr>
          <w:noProof/>
        </w:rPr>
        <w:lastRenderedPageBreak/>
        <w:drawing>
          <wp:inline distT="0" distB="0" distL="0" distR="0" wp14:anchorId="4C6BD09C" wp14:editId="19EEBDAE">
            <wp:extent cx="4591691" cy="1552792"/>
            <wp:effectExtent l="0" t="0" r="0" b="9525"/>
            <wp:docPr id="1853392106" name="Afbeelding 1853392106"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92106" name="Afbeelding 3" descr="Afbeelding met tekst, schermopname, Lettertype&#10;&#10;Automatisch gegenereerde beschrijving"/>
                    <pic:cNvPicPr/>
                  </pic:nvPicPr>
                  <pic:blipFill>
                    <a:blip r:embed="rId177"/>
                    <a:stretch>
                      <a:fillRect/>
                    </a:stretch>
                  </pic:blipFill>
                  <pic:spPr>
                    <a:xfrm>
                      <a:off x="0" y="0"/>
                      <a:ext cx="4591691" cy="1552792"/>
                    </a:xfrm>
                    <a:prstGeom prst="rect">
                      <a:avLst/>
                    </a:prstGeom>
                  </pic:spPr>
                </pic:pic>
              </a:graphicData>
            </a:graphic>
          </wp:inline>
        </w:drawing>
      </w:r>
    </w:p>
    <w:p w14:paraId="401FFB72" w14:textId="273C3BA2" w:rsidR="009461B4" w:rsidRDefault="009461B4" w:rsidP="009461B4">
      <w:pPr>
        <w:pStyle w:val="Figuurbijschrift"/>
      </w:pPr>
      <w:r w:rsidRPr="00B21B86">
        <w:tab/>
      </w:r>
      <w:bookmarkStart w:id="1621" w:name="_Ref_a281f5f202d0d1c9091b87d5b070cd7e_2"/>
      <w:r>
        <w:t>G</w:t>
      </w:r>
      <w:r w:rsidRPr="00B21B86">
        <w:t xml:space="preserve">rondslag voor </w:t>
      </w:r>
      <w:r>
        <w:t xml:space="preserve">een </w:t>
      </w:r>
      <w:bookmarkEnd w:id="1621"/>
      <w:r w:rsidR="00EA7184">
        <w:t>aanwijzingsbesluit</w:t>
      </w:r>
    </w:p>
    <w:p w14:paraId="2AFFCF86" w14:textId="13506E4E" w:rsidR="006772BE" w:rsidRDefault="006772BE" w:rsidP="006772BE">
      <w:pPr>
        <w:pStyle w:val="Figuur"/>
      </w:pPr>
      <w:r>
        <w:rPr>
          <w:noProof/>
        </w:rPr>
        <w:drawing>
          <wp:inline distT="0" distB="0" distL="0" distR="0" wp14:anchorId="0FA453E5" wp14:editId="693D4682">
            <wp:extent cx="4572000" cy="1352404"/>
            <wp:effectExtent l="0" t="0" r="0" b="635"/>
            <wp:docPr id="2143406538" name="Afbeelding 2143406538"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06538" name="Afbeelding 4" descr="Afbeelding met tekst, schermopname, Lettertype&#10;&#10;Automatisch gegenereerde beschrijving"/>
                    <pic:cNvPicPr/>
                  </pic:nvPicPr>
                  <pic:blipFill>
                    <a:blip r:embed="rId178"/>
                    <a:stretch>
                      <a:fillRect/>
                    </a:stretch>
                  </pic:blipFill>
                  <pic:spPr>
                    <a:xfrm>
                      <a:off x="0" y="0"/>
                      <a:ext cx="4599998" cy="1360686"/>
                    </a:xfrm>
                    <a:prstGeom prst="rect">
                      <a:avLst/>
                    </a:prstGeom>
                  </pic:spPr>
                </pic:pic>
              </a:graphicData>
            </a:graphic>
          </wp:inline>
        </w:drawing>
      </w:r>
    </w:p>
    <w:p w14:paraId="4AA7523D" w14:textId="3DF6DC96" w:rsidR="006772BE" w:rsidRPr="006772BE" w:rsidRDefault="00EA7184" w:rsidP="006772BE">
      <w:pPr>
        <w:pStyle w:val="Figuurbijschrift"/>
      </w:pPr>
      <w:bookmarkStart w:id="1622" w:name="_Ref_a281f5f202d0d1c9091b87d5b070cd7e_3"/>
      <w:r>
        <w:t>Grondslag voor een toegangsbeperkingsbesluit van GS</w:t>
      </w:r>
      <w:bookmarkEnd w:id="1622"/>
    </w:p>
    <w:p w14:paraId="25FE1CAE" w14:textId="77777777" w:rsidR="009461B4" w:rsidRPr="00D5041B" w:rsidRDefault="009461B4" w:rsidP="009461B4">
      <w:pPr>
        <w:pStyle w:val="Kader"/>
      </w:pPr>
      <w:r w:rsidRPr="00B26823">
        <w:rPr>
          <w:noProof/>
        </w:rPr>
        <mc:AlternateContent>
          <mc:Choice Requires="wps">
            <w:drawing>
              <wp:inline distT="0" distB="0" distL="0" distR="0" wp14:anchorId="4699C691" wp14:editId="146390E7">
                <wp:extent cx="5400040" cy="985631"/>
                <wp:effectExtent l="0" t="0" r="22860" b="22860"/>
                <wp:docPr id="1931913643" name="Tekstvak 1931913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DBC0414"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00F51909"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99C691" id="Tekstvak 1931913643" o:spid="_x0000_s118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3UMQIAAFs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U5nQ8cbKvcAwtFhRryVdw0SrIQPj8JhKNAgBj084Kg0oSo6SpzV5H797T76gytYOesw&#10;ZAU32ALO9A8DDi9Hk4haSMpk+nUMxZ1aNqcW89reEBodYaGsTGL0D3oQK0ftC7ZhGXPCJIxE5oKH&#10;QbwJh8HHNkm1XCYnTKEVYWXWVsbQA6xP/Ytw9khXANH3NAyjmH9g7eAbX3q7fA3gLlEacT5geoQf&#10;E5zYOW5bXJFTPXm9/xMW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Bd7LdQxAgAAWwQAAA4AAAAAAAAAAAAAAAAALgIAAGRy&#10;cy9lMm9Eb2MueG1sUEsBAi0AFAAGAAgAAAAhAC34IWzaAAAABQEAAA8AAAAAAAAAAAAAAAAAiwQA&#10;AGRycy9kb3ducmV2LnhtbFBLBQYAAAAABAAEAPMAAACSBQAAAAA=&#10;" filled="f" strokeweight=".5pt">
                <v:textbox style="mso-fit-shape-to-text:t">
                  <w:txbxContent>
                    <w:p w14:paraId="0DBC0414"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00F51909"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09F1801" w14:textId="77777777" w:rsidR="009461B4" w:rsidRDefault="009461B4" w:rsidP="009461B4">
      <w:pPr>
        <w:pStyle w:val="Kop6"/>
      </w:pPr>
      <w:commentRangeStart w:id="1623"/>
      <w:r>
        <w:t>Regelingmetadata</w:t>
      </w:r>
      <w:commentRangeEnd w:id="1623"/>
      <w:r w:rsidR="005B4E9A">
        <w:rPr>
          <w:rStyle w:val="Verwijzingopmerking"/>
          <w:bCs w:val="0"/>
          <w:i w:val="0"/>
        </w:rPr>
        <w:commentReference w:id="1623"/>
      </w:r>
    </w:p>
    <w:p w14:paraId="12689B35" w14:textId="7C1FE5BB" w:rsidR="009461B4" w:rsidRDefault="009461B4" w:rsidP="009461B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Pr="00297FBE">
        <w:t xml:space="preserve">In paragraaf </w:t>
      </w:r>
      <w:r>
        <w:fldChar w:fldCharType="begin"/>
      </w:r>
      <w:r>
        <w:instrText xml:space="preserve"> REF _Ref_91858f130924b8f5ffe908a646029bcd_1 \n \h </w:instrText>
      </w:r>
      <w:r>
        <w:fldChar w:fldCharType="separate"/>
      </w:r>
      <w:r w:rsidR="00C235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w:t>
      </w:r>
      <w:r>
        <w:t xml:space="preserve">een </w:t>
      </w:r>
      <w:r w:rsidR="00435AC2">
        <w:t>Natura 2000-besluit</w:t>
      </w:r>
      <w:r w:rsidRPr="00297FBE">
        <w:t xml:space="preserve"> aangegeven hoe ze moeten worden toegepast.</w:t>
      </w:r>
    </w:p>
    <w:p w14:paraId="5217069C" w14:textId="77777777" w:rsidR="009461B4" w:rsidRDefault="009461B4" w:rsidP="009461B4"/>
    <w:p w14:paraId="58657E04" w14:textId="68B1C688" w:rsidR="009461B4" w:rsidRPr="00073B3E" w:rsidRDefault="009461B4" w:rsidP="009461B4">
      <w:pPr>
        <w:pStyle w:val="Opsommingtekens1"/>
      </w:pPr>
      <w:r w:rsidRPr="00200354">
        <w:rPr>
          <w:i/>
          <w:iCs/>
        </w:rPr>
        <w:t>soortRegeling</w:t>
      </w:r>
      <w:r>
        <w:t xml:space="preserve">: </w:t>
      </w:r>
      <w:r w:rsidRPr="00297FBE">
        <w:t>kies uit de STOP-waardelijst soortRegeling de waarde ‘</w:t>
      </w:r>
      <w:r w:rsidR="00370EBB" w:rsidRPr="00370EBB">
        <w:t>Aanwijzingsbesluit N2000</w:t>
      </w:r>
      <w:r w:rsidRPr="00297FBE">
        <w:t>’</w:t>
      </w:r>
      <w:r w:rsidR="00C97948">
        <w:t xml:space="preserve"> respectievelijk ‘</w:t>
      </w:r>
      <w:r w:rsidR="00C97948" w:rsidRPr="00C97948">
        <w:t>Toegangsbeperkingsbesluit</w:t>
      </w:r>
      <w:r w:rsidR="00C97948">
        <w:t>’</w:t>
      </w:r>
      <w:r w:rsidRPr="00297FBE">
        <w:t>.</w:t>
      </w:r>
    </w:p>
    <w:p w14:paraId="39DDB2BD" w14:textId="36C3C14F" w:rsidR="00C235A5" w:rsidRDefault="009461B4" w:rsidP="009461B4">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00D27C9E">
        <w:t>ministerie of provincie</w:t>
      </w:r>
      <w:r w:rsidRPr="00376B5E">
        <w:t xml:space="preserve"> </w:t>
      </w:r>
      <w:r>
        <w:t>(</w:t>
      </w:r>
      <w:r w:rsidRPr="00376B5E">
        <w:t>de identificatiecode van</w:t>
      </w:r>
      <w:r>
        <w:t>)</w:t>
      </w:r>
      <w:r w:rsidRPr="00376B5E">
        <w:t xml:space="preserve"> </w:t>
      </w:r>
      <w:r w:rsidR="00645C31">
        <w:t>het betreffende ministerie</w:t>
      </w:r>
      <w:r w:rsidR="00D27C9E">
        <w:t xml:space="preserve"> of provincie</w:t>
      </w:r>
      <w:r>
        <w:t>.</w:t>
      </w:r>
    </w:p>
    <w:p w14:paraId="454A095A" w14:textId="091ED634" w:rsidR="009461B4" w:rsidRDefault="009461B4" w:rsidP="009461B4">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00D27C9E">
        <w:t>ministerie of provincie</w:t>
      </w:r>
      <w:r w:rsidRPr="00376B5E">
        <w:t xml:space="preserve"> </w:t>
      </w:r>
      <w:r>
        <w:t>(</w:t>
      </w:r>
      <w:r w:rsidRPr="00376B5E">
        <w:t>de identificatiecode van</w:t>
      </w:r>
      <w:r>
        <w:t>)</w:t>
      </w:r>
      <w:r w:rsidRPr="00376B5E">
        <w:t xml:space="preserve"> </w:t>
      </w:r>
      <w:r w:rsidR="00645C31">
        <w:t>het betreffende ministerie</w:t>
      </w:r>
      <w:r w:rsidR="00D27C9E">
        <w:t xml:space="preserve"> of provincie</w:t>
      </w:r>
      <w:r>
        <w:t>.</w:t>
      </w:r>
    </w:p>
    <w:p w14:paraId="4455885A" w14:textId="6FD9FDA0" w:rsidR="009461B4" w:rsidRPr="00C92A58" w:rsidRDefault="009461B4" w:rsidP="009461B4">
      <w:pPr>
        <w:pStyle w:val="Opsommingtekens1"/>
        <w:rPr>
          <w:u w:val="single"/>
        </w:rPr>
      </w:pPr>
      <w:r w:rsidRPr="00C92A58">
        <w:rPr>
          <w:i/>
          <w:iCs/>
        </w:rPr>
        <w:t>soortBestuursorgaan</w:t>
      </w:r>
      <w:r>
        <w:t>: kies</w:t>
      </w:r>
      <w:r w:rsidRPr="00BE7551">
        <w:t xml:space="preserve"> uit de STOP-waardelijst bestuursorgaan</w:t>
      </w:r>
      <w:r>
        <w:t xml:space="preserve"> de waarde </w:t>
      </w:r>
      <w:r w:rsidR="00935128">
        <w:t>‘minister’ respectievelijk ‘gedeputeerde staten’</w:t>
      </w:r>
      <w:r w:rsidR="00645C31">
        <w:t>.</w:t>
      </w:r>
    </w:p>
    <w:p w14:paraId="205CC98D" w14:textId="37F9F735" w:rsidR="009461B4" w:rsidRDefault="009461B4" w:rsidP="009461B4">
      <w:pPr>
        <w:pStyle w:val="Opsommingtekens1"/>
      </w:pPr>
      <w:r w:rsidRPr="00442AC7">
        <w:rPr>
          <w:i/>
          <w:iCs/>
        </w:rPr>
        <w:t>officieleTitel</w:t>
      </w:r>
      <w:r>
        <w:t xml:space="preserve">: </w:t>
      </w:r>
      <w:r w:rsidRPr="00F62446">
        <w:t xml:space="preserve">geef de </w:t>
      </w:r>
      <w:r w:rsidR="00AD6542">
        <w:t>R</w:t>
      </w:r>
      <w:r w:rsidRPr="00F62446">
        <w:t xml:space="preserve">egeling van </w:t>
      </w:r>
      <w:r>
        <w:t xml:space="preserve">het </w:t>
      </w:r>
      <w:r w:rsidR="00645C31" w:rsidRPr="00645C31">
        <w:t xml:space="preserve">Natura 2000-besluit </w:t>
      </w:r>
      <w:r w:rsidRPr="00F62446">
        <w:t>een onderscheidende en herkenbare titel</w:t>
      </w:r>
      <w:r w:rsidRPr="00CC2B13">
        <w:t>.</w:t>
      </w:r>
      <w:r>
        <w:t xml:space="preserve"> Voorbeelden van de officiële titel van een </w:t>
      </w:r>
      <w:r w:rsidR="00435AC2">
        <w:t>Natura 2000-besluit</w:t>
      </w:r>
      <w:r>
        <w:t xml:space="preserve"> zijn </w:t>
      </w:r>
      <w:r w:rsidR="00645C31">
        <w:lastRenderedPageBreak/>
        <w:t>‘</w:t>
      </w:r>
      <w:r w:rsidR="00645C31" w:rsidRPr="00645C31">
        <w:t>Aanwijzingsbesluit Drents-Friese Wold en Leggelderveld’</w:t>
      </w:r>
      <w:r w:rsidR="00645C31">
        <w:t xml:space="preserve"> en ‘</w:t>
      </w:r>
      <w:r w:rsidR="00645C31" w:rsidRPr="00645C31">
        <w:t>Toegangsbeperkingsbesluit Natura 2000-gebied IJsselmeer</w:t>
      </w:r>
      <w:r w:rsidR="00645C31">
        <w:t>’.</w:t>
      </w:r>
    </w:p>
    <w:p w14:paraId="22ACEC6F" w14:textId="77777777" w:rsidR="009461B4" w:rsidRDefault="009461B4" w:rsidP="009461B4">
      <w:pPr>
        <w:pStyle w:val="Opsommingtekens1"/>
      </w:pPr>
      <w:r w:rsidRPr="00F1635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EF7195E" w14:textId="5769F89D" w:rsidR="009461B4" w:rsidRPr="00A624CC" w:rsidRDefault="009461B4" w:rsidP="009461B4">
      <w:pPr>
        <w:pStyle w:val="Opsommingtekens2"/>
      </w:pPr>
      <w:r w:rsidRPr="00E11146">
        <w:t xml:space="preserve">in </w:t>
      </w:r>
      <w:r w:rsidR="00645C31">
        <w:t xml:space="preserve">de regeling van </w:t>
      </w:r>
      <w:r>
        <w:t xml:space="preserve">het </w:t>
      </w:r>
      <w:r w:rsidR="00435AC2">
        <w:t>Natura 2000-besluit</w:t>
      </w:r>
      <w:r>
        <w:t xml:space="preserv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8950A15" w14:textId="089AFB7C" w:rsidR="009461B4" w:rsidRDefault="009461B4" w:rsidP="009461B4">
      <w:pPr>
        <w:pStyle w:val="Opsommingtekens2"/>
      </w:pPr>
      <w:r w:rsidRPr="00674056">
        <w:t xml:space="preserve">in </w:t>
      </w:r>
      <w:r w:rsidR="00645C31" w:rsidRPr="00645C31">
        <w:t xml:space="preserve">de regeling van </w:t>
      </w:r>
      <w:r>
        <w:t xml:space="preserve">het </w:t>
      </w:r>
      <w:r w:rsidR="00435AC2">
        <w:t>Natura 2000-besluit</w:t>
      </w:r>
      <w:r w:rsidRPr="001250DB">
        <w:t xml:space="preserv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18B0A6CA" w14:textId="77777777" w:rsidR="009461B4" w:rsidRDefault="009461B4" w:rsidP="009461B4">
      <w:pPr>
        <w:pStyle w:val="Opsommingtekens1"/>
      </w:pPr>
      <w:r w:rsidRPr="00F1635E">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04E6F97" w14:textId="0EDBD63C" w:rsidR="00C235A5" w:rsidRDefault="009461B4" w:rsidP="009461B4">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05C84A55" w14:textId="0C1BE7C6" w:rsidR="009461B4" w:rsidRDefault="009461B4" w:rsidP="009461B4">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6FD86156" w14:textId="6A21A0AB" w:rsidR="009461B4" w:rsidRDefault="009461B4" w:rsidP="009461B4">
      <w:pPr>
        <w:pStyle w:val="Opsommingtekens1"/>
      </w:pPr>
      <w:r w:rsidRPr="00073B3E">
        <w:rPr>
          <w:i/>
          <w:iCs/>
        </w:rPr>
        <w:t>grondslag</w:t>
      </w:r>
      <w:r>
        <w:t xml:space="preserve">: </w:t>
      </w:r>
      <w:r w:rsidR="00AB5E56" w:rsidRPr="00AB5E56">
        <w:t xml:space="preserve">maak een verwijzing naar artikel 2.44 lid 1 Ow voor het aanwijzingsbesluit, naar artikel 2.45 lid 1 Ow voor het toegangsbeperkingsbesluit van de provincie </w:t>
      </w:r>
      <w:r w:rsidR="00353CA9">
        <w:t>of</w:t>
      </w:r>
      <w:r w:rsidR="00AB5E56" w:rsidRPr="00AB5E56">
        <w:t xml:space="preserve"> naar artikel 2.45 lid 2 Ow voor het toegangsbeperkingsbesluit van het Rijk. De grondslag ziet er -in STOP-XML- uit als in </w:t>
      </w:r>
      <w:r w:rsidR="00DC4FA9">
        <w:fldChar w:fldCharType="begin"/>
      </w:r>
      <w:r w:rsidR="00DC4FA9">
        <w:instrText xml:space="preserve"> REF _Ref_a281f5f202d0d1c9091b87d5b070cd7e_4 \n \h </w:instrText>
      </w:r>
      <w:r w:rsidR="00DC4FA9">
        <w:fldChar w:fldCharType="separate"/>
      </w:r>
      <w:r w:rsidR="00C235A5">
        <w:t>Figuur 182</w:t>
      </w:r>
      <w:r w:rsidR="00DC4FA9">
        <w:fldChar w:fldCharType="end"/>
      </w:r>
      <w:r>
        <w:t>:</w:t>
      </w:r>
    </w:p>
    <w:p w14:paraId="5B1B24DD" w14:textId="2CAA7465" w:rsidR="009461B4" w:rsidRDefault="00AB5E56" w:rsidP="009461B4">
      <w:pPr>
        <w:pStyle w:val="Figuur"/>
      </w:pPr>
      <w:r>
        <w:rPr>
          <w:noProof/>
        </w:rPr>
        <w:drawing>
          <wp:inline distT="0" distB="0" distL="0" distR="0" wp14:anchorId="22400290" wp14:editId="44A451AE">
            <wp:extent cx="4572000" cy="1382232"/>
            <wp:effectExtent l="0" t="0" r="0" b="8890"/>
            <wp:docPr id="1566019886" name="Afbeelding 1566019886"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19886" name="Afbeelding 5" descr="Afbeelding met tekst, schermopname, Lettertype, nummer&#10;&#10;Automatisch gegenereerde beschrijving"/>
                    <pic:cNvPicPr/>
                  </pic:nvPicPr>
                  <pic:blipFill>
                    <a:blip r:embed="rId179"/>
                    <a:stretch>
                      <a:fillRect/>
                    </a:stretch>
                  </pic:blipFill>
                  <pic:spPr>
                    <a:xfrm>
                      <a:off x="0" y="0"/>
                      <a:ext cx="4601032" cy="1391009"/>
                    </a:xfrm>
                    <a:prstGeom prst="rect">
                      <a:avLst/>
                    </a:prstGeom>
                  </pic:spPr>
                </pic:pic>
              </a:graphicData>
            </a:graphic>
          </wp:inline>
        </w:drawing>
      </w:r>
    </w:p>
    <w:p w14:paraId="3B621F9B" w14:textId="4EE22AE9" w:rsidR="009461B4" w:rsidRDefault="008A32E0" w:rsidP="009461B4">
      <w:pPr>
        <w:pStyle w:val="Figuurbijschrift"/>
      </w:pPr>
      <w:bookmarkStart w:id="1624" w:name="_Ref_a281f5f202d0d1c9091b87d5b070cd7e_4"/>
      <w:r w:rsidRPr="008A32E0">
        <w:t>Grondslag voor een toegangsbeperkingsbesluit van</w:t>
      </w:r>
      <w:r w:rsidR="009C2259">
        <w:t xml:space="preserve"> het Rijk</w:t>
      </w:r>
      <w:bookmarkEnd w:id="1624"/>
    </w:p>
    <w:p w14:paraId="3E6357AC" w14:textId="77777777" w:rsidR="009461B4" w:rsidRPr="00D5041B" w:rsidRDefault="009461B4" w:rsidP="009461B4">
      <w:pPr>
        <w:pStyle w:val="Kader"/>
      </w:pPr>
      <w:r w:rsidRPr="00B26823">
        <w:rPr>
          <w:noProof/>
        </w:rPr>
        <mc:AlternateContent>
          <mc:Choice Requires="wps">
            <w:drawing>
              <wp:inline distT="0" distB="0" distL="0" distR="0" wp14:anchorId="361E0F1C" wp14:editId="3A367F50">
                <wp:extent cx="5400040" cy="985631"/>
                <wp:effectExtent l="0" t="0" r="22860" b="22860"/>
                <wp:docPr id="900452836" name="Tekstvak 900452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D568C10"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5C4823AB"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1E0F1C" id="Tekstvak 900452836" o:spid="_x0000_s118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spIMQIAAFs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U6vho7XVO4AhKP9jHgr7xskWAofnoTDUKBBDHp4xFFpQlV0kDiryf362330B1ewctZh&#10;yApusAWc6R8GHF6NJhG1kJTJ9OsYiju1rE8t5q29JTQ6wkJZmcToH/QgVo7aV2zDIuaESRiJzAUP&#10;g3gb9oOPbZJqsUhOmEIrwtKsrIyhB1if+1fh7IGuAKIfaBhGMfvA2t43vvR28RbAXaI04rzH9AA/&#10;Jjixc9i2uCKnevI6/h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CveykgxAgAAWwQAAA4AAAAAAAAAAAAAAAAALgIAAGRy&#10;cy9lMm9Eb2MueG1sUEsBAi0AFAAGAAgAAAAhAC34IWzaAAAABQEAAA8AAAAAAAAAAAAAAAAAiwQA&#10;AGRycy9kb3ducmV2LnhtbFBLBQYAAAAABAAEAPMAAACSBQAAAAA=&#10;" filled="f" strokeweight=".5pt">
                <v:textbox style="mso-fit-shape-to-text:t">
                  <w:txbxContent>
                    <w:p w14:paraId="5D568C10" w14:textId="77777777" w:rsidR="009461B4" w:rsidRPr="009A08A2" w:rsidRDefault="009461B4" w:rsidP="009461B4">
                      <w:pPr>
                        <w:rPr>
                          <w:b/>
                          <w:bCs/>
                        </w:rPr>
                      </w:pPr>
                      <w:r>
                        <w:rPr>
                          <w:b/>
                          <w:bCs/>
                        </w:rPr>
                        <w:t>Waarschuwing t</w:t>
                      </w:r>
                      <w:r w:rsidRPr="009A08A2">
                        <w:rPr>
                          <w:b/>
                          <w:bCs/>
                        </w:rPr>
                        <w:t xml:space="preserve">oekomstige </w:t>
                      </w:r>
                      <w:r>
                        <w:rPr>
                          <w:b/>
                          <w:bCs/>
                        </w:rPr>
                        <w:t>wijziging TPOD-standaard</w:t>
                      </w:r>
                    </w:p>
                    <w:p w14:paraId="5C4823AB" w14:textId="77777777" w:rsidR="009461B4" w:rsidRDefault="009461B4" w:rsidP="009461B4">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273D93" w14:textId="77777777" w:rsidR="009461B4" w:rsidRPr="005520CC" w:rsidRDefault="009461B4" w:rsidP="009461B4">
      <w:pPr>
        <w:pStyle w:val="Kop6"/>
      </w:pPr>
      <w:bookmarkStart w:id="1625" w:name="_Ref_a281f5f202d0d1c9091b87d5b070cd7e_5"/>
      <w:commentRangeStart w:id="1626"/>
      <w:commentRangeStart w:id="1627"/>
      <w:r>
        <w:t>Procedureverloop</w:t>
      </w:r>
      <w:bookmarkEnd w:id="1625"/>
      <w:commentRangeEnd w:id="1626"/>
      <w:r w:rsidR="005B4E9A">
        <w:rPr>
          <w:rStyle w:val="Verwijzingopmerking"/>
          <w:bCs w:val="0"/>
          <w:i w:val="0"/>
        </w:rPr>
        <w:commentReference w:id="1626"/>
      </w:r>
      <w:commentRangeEnd w:id="1627"/>
      <w:r w:rsidR="005B4E9A">
        <w:rPr>
          <w:rStyle w:val="Verwijzingopmerking"/>
          <w:bCs w:val="0"/>
          <w:i w:val="0"/>
        </w:rPr>
        <w:commentReference w:id="1627"/>
      </w:r>
    </w:p>
    <w:p w14:paraId="77FAEFA1" w14:textId="22B669CE" w:rsidR="00C235A5" w:rsidRDefault="009461B4" w:rsidP="009461B4">
      <w:r>
        <w:t xml:space="preserve">Met de module Procedureverloop wordt informatie over het verloop van de procedure van het besluit tot vaststelling of wijziging van een </w:t>
      </w:r>
      <w:r w:rsidR="00435AC2">
        <w:t>Natura 2000-besluit</w:t>
      </w:r>
      <w:r>
        <w:t xml:space="preserve"> en de verschillende stappen daarin bijgehouden.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w:t>
      </w:r>
      <w:r>
        <w:lastRenderedPageBreak/>
        <w:t xml:space="preserve">informatie met het Procedureverloop werkt. Hierna is aangegeven hoe dat concreet bij het ontwerpbesluit tot vaststelling of wijziging van een </w:t>
      </w:r>
      <w:r w:rsidR="00435AC2">
        <w:t>Natura 2000-besluit</w:t>
      </w:r>
      <w:r>
        <w:t xml:space="preserve"> moet worden toegepast.</w:t>
      </w:r>
    </w:p>
    <w:p w14:paraId="5D9BD0C3" w14:textId="70C7E59A" w:rsidR="009461B4" w:rsidRDefault="009461B4" w:rsidP="009461B4"/>
    <w:p w14:paraId="3DA4A261" w14:textId="59AA6E33" w:rsidR="009461B4" w:rsidRDefault="009461B4" w:rsidP="009461B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w:t>
      </w:r>
      <w:r w:rsidR="002F4B24">
        <w:t>ervan</w:t>
      </w:r>
      <w:r>
        <w:t xml:space="preserve"> af of het bij het bevoegd gezag gebruikelijk is </w:t>
      </w:r>
      <w:r w:rsidRPr="00EF5495">
        <w:t xml:space="preserve">dat </w:t>
      </w:r>
      <w:r>
        <w:t xml:space="preserve">het </w:t>
      </w:r>
      <w:r w:rsidR="00F30EC4">
        <w:t>bestuursorgaan</w:t>
      </w:r>
      <w:r w:rsidRPr="00EF5495">
        <w:t xml:space="preserve"> </w:t>
      </w:r>
      <w:r>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t xml:space="preserve"> Bij het </w:t>
      </w:r>
      <w:r w:rsidR="00435AC2">
        <w:t>Natura 2000-besluit</w:t>
      </w:r>
      <w:r>
        <w:t xml:space="preserve"> ligt het </w:t>
      </w:r>
      <w:r w:rsidRPr="00431D1D">
        <w:t xml:space="preserve">voor de hand dat </w:t>
      </w:r>
      <w:r w:rsidR="006C77F6">
        <w:t>minister</w:t>
      </w:r>
      <w:r>
        <w:t xml:space="preserve"> </w:t>
      </w:r>
      <w:r w:rsidR="006C77F6" w:rsidRPr="006C77F6">
        <w:t xml:space="preserve">respectievelijk </w:t>
      </w:r>
      <w:r w:rsidRPr="00431D1D">
        <w:t>GS zelf het besluit zullen nemen om het ontwerpbesluit ter inzage te leggen; een dergelijke beslissing zal niet gemandateerd zijn.</w:t>
      </w:r>
    </w:p>
    <w:p w14:paraId="6FF63F66" w14:textId="77777777" w:rsidR="009461B4" w:rsidRDefault="009461B4" w:rsidP="009461B4"/>
    <w:p w14:paraId="54EB15ED" w14:textId="77777777" w:rsidR="009461B4" w:rsidRDefault="009461B4" w:rsidP="009461B4">
      <w:r>
        <w:t>Als wordt gekozen voor de eerste manier wordt de module Procedureverloop bij het ontwerpbesluit aangeleverd. Het Procedureverloop moet dan de volgende gegevens bevatten, met dien verstande dat ten minste één van de Procedurestappen moet voorkomen:</w:t>
      </w:r>
    </w:p>
    <w:p w14:paraId="59B51843" w14:textId="77777777" w:rsidR="009461B4" w:rsidRDefault="009461B4" w:rsidP="009461B4">
      <w:pPr>
        <w:pStyle w:val="Opsommingtekens1"/>
      </w:pPr>
      <w:r>
        <w:t>Procedurestap</w:t>
      </w:r>
    </w:p>
    <w:p w14:paraId="1370A326" w14:textId="77777777" w:rsidR="009461B4" w:rsidRDefault="009461B4" w:rsidP="009461B4">
      <w:pPr>
        <w:pStyle w:val="Opsommingtekens2"/>
      </w:pPr>
      <w:r w:rsidRPr="00541BF1">
        <w:rPr>
          <w:i/>
          <w:iCs/>
        </w:rPr>
        <w:t>soortStap</w:t>
      </w:r>
      <w:r>
        <w:t>: kies uit de STOP-waardelijst Procedurestap_ontwerp de waarde ‘Vaststelling’</w:t>
      </w:r>
    </w:p>
    <w:p w14:paraId="632FB65B" w14:textId="77777777" w:rsidR="009461B4" w:rsidRDefault="009461B4" w:rsidP="009461B4">
      <w:pPr>
        <w:pStyle w:val="Opsommingtekens2"/>
      </w:pPr>
      <w:r w:rsidRPr="00541BF1">
        <w:rPr>
          <w:i/>
          <w:iCs/>
        </w:rPr>
        <w:t>voltooidOp</w:t>
      </w:r>
      <w:r>
        <w:t>: vul de datum in waarop het bestuursorgaan het ontwerpbesluit heeft vastgesteld</w:t>
      </w:r>
    </w:p>
    <w:p w14:paraId="38739AD3" w14:textId="77777777" w:rsidR="009461B4" w:rsidRDefault="009461B4" w:rsidP="009461B4">
      <w:pPr>
        <w:pStyle w:val="Opsommingtekens1"/>
      </w:pPr>
      <w:r>
        <w:t>Procedurestap</w:t>
      </w:r>
    </w:p>
    <w:p w14:paraId="46075B5B" w14:textId="77777777" w:rsidR="009461B4" w:rsidRDefault="009461B4" w:rsidP="009461B4">
      <w:pPr>
        <w:pStyle w:val="Opsommingtekens2"/>
      </w:pPr>
      <w:r w:rsidRPr="00AF097F">
        <w:rPr>
          <w:i/>
          <w:iCs/>
        </w:rPr>
        <w:t>soortStap</w:t>
      </w:r>
      <w:r>
        <w:t>: kies uit de STOP-waardelijst Procedurestap_ontwerp de waarde ‘Ondertekening’</w:t>
      </w:r>
    </w:p>
    <w:p w14:paraId="23488F92" w14:textId="77777777" w:rsidR="009461B4" w:rsidRDefault="009461B4" w:rsidP="009461B4">
      <w:pPr>
        <w:pStyle w:val="Opsommingtekens2"/>
      </w:pPr>
      <w:r w:rsidRPr="00AF097F">
        <w:rPr>
          <w:i/>
          <w:iCs/>
        </w:rPr>
        <w:t>voltooidOp</w:t>
      </w:r>
      <w:r>
        <w:t>: vul de datum in waarop het bestuursorgaan het ontwerpbesluit heeft ondertekend</w:t>
      </w:r>
    </w:p>
    <w:p w14:paraId="31B8A1E4" w14:textId="7BBAC701" w:rsidR="009461B4" w:rsidRDefault="009461B4" w:rsidP="009461B4">
      <w:pPr>
        <w:pStyle w:val="Opsommingtekens1"/>
      </w:pPr>
      <w:r w:rsidRPr="004E5084">
        <w:rPr>
          <w:i/>
          <w:iCs/>
        </w:rPr>
        <w:t>bekendOp</w:t>
      </w:r>
      <w:r>
        <w:t>:</w:t>
      </w:r>
      <w:r w:rsidRPr="00CC5184">
        <w:t xml:space="preserve"> </w:t>
      </w:r>
      <w:r>
        <w:t xml:space="preserve">vul de datum in waarop het ontwerpbesluit in </w:t>
      </w:r>
      <w:r w:rsidR="0012234E" w:rsidRPr="0012234E">
        <w:t xml:space="preserve">Staatscourant </w:t>
      </w:r>
      <w:r w:rsidR="0012234E">
        <w:t xml:space="preserve">of </w:t>
      </w:r>
      <w:r w:rsidR="0012234E" w:rsidRPr="0012234E">
        <w:t xml:space="preserve">provinciaal blad </w:t>
      </w:r>
      <w:r>
        <w:t>wordt gepubliceerd.</w:t>
      </w:r>
    </w:p>
    <w:p w14:paraId="1327771B" w14:textId="77777777" w:rsidR="009461B4" w:rsidRDefault="009461B4" w:rsidP="009461B4">
      <w:r>
        <w:t xml:space="preserve">Gebruik het gegeven </w:t>
      </w:r>
      <w:r w:rsidRPr="003E0BDA">
        <w:rPr>
          <w:i/>
          <w:iCs/>
        </w:rPr>
        <w:t>meerInformatie</w:t>
      </w:r>
      <w:r>
        <w:t xml:space="preserve"> niet.</w:t>
      </w:r>
    </w:p>
    <w:p w14:paraId="6C110107" w14:textId="77777777" w:rsidR="009461B4" w:rsidRDefault="009461B4" w:rsidP="009461B4"/>
    <w:p w14:paraId="20B309ED" w14:textId="4B05CB8B" w:rsidR="00C235A5" w:rsidRDefault="009461B4" w:rsidP="009461B4">
      <w:r>
        <w:t>NB: bij keuze voor de tweede manier is er geen Procedureverloop bij het ontwerpbesluit.</w:t>
      </w:r>
    </w:p>
    <w:p w14:paraId="26292F5A" w14:textId="0F909108" w:rsidR="009461B4" w:rsidRDefault="009461B4" w:rsidP="009461B4">
      <w:pPr>
        <w:pStyle w:val="Kader"/>
      </w:pPr>
      <w:r>
        <w:rPr>
          <w:noProof/>
        </w:rPr>
        <w:lastRenderedPageBreak/>
        <mc:AlternateContent>
          <mc:Choice Requires="wps">
            <w:drawing>
              <wp:inline distT="0" distB="0" distL="0" distR="0" wp14:anchorId="57BEE73E" wp14:editId="51BA24CB">
                <wp:extent cx="5400040" cy="2228769"/>
                <wp:effectExtent l="0" t="0" r="22860" b="16510"/>
                <wp:docPr id="1380214735" name="Tekstvak 1380214735"/>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02E3D04D" w14:textId="77777777" w:rsidR="009461B4" w:rsidRDefault="009461B4" w:rsidP="009461B4">
                            <w:pPr>
                              <w:rPr>
                                <w:b/>
                                <w:bCs/>
                              </w:rPr>
                            </w:pPr>
                            <w:r w:rsidRPr="0069163B">
                              <w:rPr>
                                <w:b/>
                                <w:bCs/>
                              </w:rPr>
                              <w:t>Toekomstige functionaliteit</w:t>
                            </w:r>
                          </w:p>
                          <w:p w14:paraId="4EDE142C" w14:textId="766B42F6" w:rsidR="00C235A5" w:rsidRDefault="009461B4" w:rsidP="009461B4">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2FED1786" w14:textId="38B8C52F" w:rsidR="009461B4" w:rsidRDefault="009461B4" w:rsidP="009461B4"/>
                          <w:p w14:paraId="35AC40AE" w14:textId="77777777" w:rsidR="009461B4" w:rsidRPr="00694434" w:rsidRDefault="009461B4" w:rsidP="009461B4">
                            <w:pPr>
                              <w:rPr>
                                <w:b/>
                                <w:bCs/>
                              </w:rPr>
                            </w:pPr>
                            <w:r w:rsidRPr="00694434">
                              <w:rPr>
                                <w:b/>
                                <w:bCs/>
                              </w:rPr>
                              <w:t>Workaround</w:t>
                            </w:r>
                          </w:p>
                          <w:p w14:paraId="7AF51B9A" w14:textId="0BF4CD3C" w:rsidR="00C235A5" w:rsidRDefault="009461B4" w:rsidP="009461B4">
                            <w:r>
                              <w:t xml:space="preserve">Zolang dit niet in de DSO-keten is geïmplementeerd, </w:t>
                            </w:r>
                            <w:r w:rsidRPr="000B2158">
                              <w:t>is het verplicht een module Procedureverloop bij het ontwerpbesluit aan te leveren en die door de kennisgeving te muteren.</w:t>
                            </w:r>
                          </w:p>
                          <w:p w14:paraId="4B27A833" w14:textId="2830D12B" w:rsidR="009461B4" w:rsidRPr="00B85351" w:rsidRDefault="009461B4" w:rsidP="009461B4">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BEE73E" id="Tekstvak 1380214735" o:spid="_x0000_s118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tCDkZS8CAABcBAAADgAAAAAAAAAAAAAAAAAuAgAAZHJz&#10;L2Uyb0RvYy54bWxQSwECLQAUAAYACAAAACEABdwoeNsAAAAFAQAADwAAAAAAAAAAAAAAAACJBAAA&#10;ZHJzL2Rvd25yZXYueG1sUEsFBgAAAAAEAAQA8wAAAJEFAAAAAA==&#10;" filled="f" strokeweight=".5pt">
                <v:textbox style="mso-fit-shape-to-text:t">
                  <w:txbxContent>
                    <w:p w14:paraId="02E3D04D" w14:textId="77777777" w:rsidR="009461B4" w:rsidRDefault="009461B4" w:rsidP="009461B4">
                      <w:pPr>
                        <w:rPr>
                          <w:b/>
                          <w:bCs/>
                        </w:rPr>
                      </w:pPr>
                      <w:r w:rsidRPr="0069163B">
                        <w:rPr>
                          <w:b/>
                          <w:bCs/>
                        </w:rPr>
                        <w:t>Toekomstige functionaliteit</w:t>
                      </w:r>
                    </w:p>
                    <w:p w14:paraId="4EDE142C" w14:textId="766B42F6" w:rsidR="00C235A5" w:rsidRDefault="009461B4" w:rsidP="009461B4">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2FED1786" w14:textId="38B8C52F" w:rsidR="009461B4" w:rsidRDefault="009461B4" w:rsidP="009461B4"/>
                    <w:p w14:paraId="35AC40AE" w14:textId="77777777" w:rsidR="009461B4" w:rsidRPr="00694434" w:rsidRDefault="009461B4" w:rsidP="009461B4">
                      <w:pPr>
                        <w:rPr>
                          <w:b/>
                          <w:bCs/>
                        </w:rPr>
                      </w:pPr>
                      <w:r w:rsidRPr="00694434">
                        <w:rPr>
                          <w:b/>
                          <w:bCs/>
                        </w:rPr>
                        <w:t>Workaround</w:t>
                      </w:r>
                    </w:p>
                    <w:p w14:paraId="7AF51B9A" w14:textId="0BF4CD3C" w:rsidR="00C235A5" w:rsidRDefault="009461B4" w:rsidP="009461B4">
                      <w:r>
                        <w:t xml:space="preserve">Zolang dit niet in de DSO-keten is geïmplementeerd, </w:t>
                      </w:r>
                      <w:r w:rsidRPr="000B2158">
                        <w:t>is het verplicht een module Procedureverloop bij het ontwerpbesluit aan te leveren en die door de kennisgeving te muteren.</w:t>
                      </w:r>
                    </w:p>
                    <w:p w14:paraId="4B27A833" w14:textId="2830D12B" w:rsidR="009461B4" w:rsidRPr="00B85351" w:rsidRDefault="009461B4" w:rsidP="009461B4">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150A5947" w14:textId="77777777" w:rsidR="009461B4" w:rsidRDefault="009461B4" w:rsidP="009461B4">
      <w:pPr>
        <w:pStyle w:val="Kop6"/>
      </w:pPr>
      <w:commentRangeStart w:id="1628"/>
      <w:r>
        <w:t>ConsolidatieInformatie</w:t>
      </w:r>
      <w:commentRangeEnd w:id="1628"/>
      <w:r w:rsidR="005B4E9A">
        <w:rPr>
          <w:rStyle w:val="Verwijzingopmerking"/>
          <w:bCs w:val="0"/>
          <w:i w:val="0"/>
        </w:rPr>
        <w:commentReference w:id="1628"/>
      </w:r>
    </w:p>
    <w:p w14:paraId="490FBA81" w14:textId="77777777" w:rsidR="009461B4" w:rsidRDefault="009461B4" w:rsidP="009461B4">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7B72CC2A" w14:textId="77777777" w:rsidR="009461B4" w:rsidRDefault="009461B4" w:rsidP="009461B4">
      <w:pPr>
        <w:pStyle w:val="Opsommingtekens1"/>
      </w:pPr>
      <w:r>
        <w:t xml:space="preserve">(een </w:t>
      </w:r>
      <w:r w:rsidRPr="00415B36">
        <w:t>container</w:t>
      </w:r>
      <w:r>
        <w:t>)</w:t>
      </w:r>
      <w:r w:rsidRPr="00415B36">
        <w:t xml:space="preserve"> BeoogdeRegelgeving</w:t>
      </w:r>
      <w:r>
        <w:t xml:space="preserve"> met daarin:</w:t>
      </w:r>
    </w:p>
    <w:p w14:paraId="7E0F5746" w14:textId="77777777" w:rsidR="009461B4" w:rsidRDefault="009461B4" w:rsidP="009461B4">
      <w:pPr>
        <w:pStyle w:val="Opsommingtekens2"/>
      </w:pPr>
      <w:r>
        <w:t>BeoogdeRegeling, met daarbinnen:</w:t>
      </w:r>
    </w:p>
    <w:p w14:paraId="2D94078D" w14:textId="77777777" w:rsidR="009461B4" w:rsidRDefault="009461B4" w:rsidP="009461B4">
      <w:pPr>
        <w:pStyle w:val="Opsommingtekens3"/>
      </w:pPr>
      <w:r>
        <w:t xml:space="preserve">Doel: vul hier het Doel in van </w:t>
      </w:r>
      <w:r w:rsidRPr="00BD5AA8">
        <w:t xml:space="preserve">het </w:t>
      </w:r>
      <w:r w:rsidRPr="001A7ABB">
        <w:t>ontwerp-vaststellings- of wijzigingsbesluit</w:t>
      </w:r>
    </w:p>
    <w:p w14:paraId="22F26E16" w14:textId="43F95B3E" w:rsidR="009461B4" w:rsidRDefault="009461B4" w:rsidP="009461B4">
      <w:pPr>
        <w:pStyle w:val="Opsommingtekens3"/>
      </w:pPr>
      <w:r>
        <w:t xml:space="preserve">instrumentVersie: vul hier de identificatie in van </w:t>
      </w:r>
      <w:r w:rsidRPr="001A7ABB">
        <w:t xml:space="preserve">de nieuwe regelingversie van </w:t>
      </w:r>
      <w:r>
        <w:t xml:space="preserve">het </w:t>
      </w:r>
      <w:r w:rsidR="00435AC2">
        <w:t>Natura 2000-besluit</w:t>
      </w:r>
    </w:p>
    <w:p w14:paraId="49760EDE" w14:textId="77777777" w:rsidR="009461B4" w:rsidRPr="00E85D1E" w:rsidRDefault="009461B4" w:rsidP="009461B4">
      <w:pPr>
        <w:pStyle w:val="Opsommingtekens3"/>
      </w:pPr>
      <w:r>
        <w:t xml:space="preserve">eId: </w:t>
      </w:r>
      <w:r w:rsidRPr="008A326E">
        <w:t xml:space="preserve">vul hier de identificatie in </w:t>
      </w:r>
      <w:r w:rsidRPr="00E85D1E">
        <w:t>van het WijzigArtikel in het ontwerpbesluit (het artikel waarin staat wat het bestuursorgaan beoogt met het besluit</w:t>
      </w:r>
      <w:r>
        <w:t xml:space="preserve"> </w:t>
      </w:r>
      <w:r w:rsidRPr="009E77F4">
        <w:t>vast te stellen of</w:t>
      </w:r>
      <w:r w:rsidRPr="00E85D1E">
        <w:t xml:space="preserve"> te wijzigen)</w:t>
      </w:r>
    </w:p>
    <w:p w14:paraId="5125426C" w14:textId="77777777" w:rsidR="009461B4" w:rsidRDefault="009461B4" w:rsidP="009461B4">
      <w:pPr>
        <w:pStyle w:val="Opsommingtekens2"/>
      </w:pPr>
      <w:r>
        <w:t>BeoogdInformatieobject, voor ieder Informatieobject dat het ontwerpbesluit vaststelt</w:t>
      </w:r>
      <w:r w:rsidRPr="00A85EDF">
        <w:t>, met daarbinnen:</w:t>
      </w:r>
    </w:p>
    <w:p w14:paraId="1D721908" w14:textId="77777777" w:rsidR="009461B4" w:rsidRDefault="009461B4" w:rsidP="009461B4">
      <w:pPr>
        <w:pStyle w:val="Opsommingtekens3"/>
      </w:pPr>
      <w:r>
        <w:t xml:space="preserve">Doel: vul hier het Doel in van </w:t>
      </w:r>
      <w:r w:rsidRPr="00BD5AA8">
        <w:t xml:space="preserve">het </w:t>
      </w:r>
      <w:r w:rsidRPr="00CE46B5">
        <w:t>ontwerp-vaststellings- of wijzigingsbesluit</w:t>
      </w:r>
    </w:p>
    <w:p w14:paraId="3D36FBAF" w14:textId="77777777" w:rsidR="009461B4" w:rsidRPr="004F1952" w:rsidRDefault="009461B4" w:rsidP="009461B4">
      <w:pPr>
        <w:pStyle w:val="Opsommingtekens3"/>
      </w:pPr>
      <w:r>
        <w:t xml:space="preserve">instrumentVersie: vul hier de identificatie in van </w:t>
      </w:r>
      <w:r w:rsidRPr="00CE46B5">
        <w:t>het nieuwe Informatieobject</w:t>
      </w:r>
    </w:p>
    <w:p w14:paraId="01622FC3" w14:textId="77777777" w:rsidR="009461B4" w:rsidRDefault="009461B4" w:rsidP="009461B4">
      <w:pPr>
        <w:pStyle w:val="Opsommingtekens3"/>
      </w:pPr>
      <w:r>
        <w:t xml:space="preserve">eId: maak hier een verwijzing naar het element </w:t>
      </w:r>
      <w:r w:rsidRPr="00E27A46">
        <w:t xml:space="preserve">in de informatieobjecten-bijlage </w:t>
      </w:r>
      <w:r w:rsidRPr="00230CD2">
        <w:t xml:space="preserve">in de WijzigBijlage </w:t>
      </w:r>
      <w:r w:rsidRPr="00E27A46">
        <w:t>dat de ExtIoRef (de identificatie van het daadwerkelijke informatieobject) bevat</w:t>
      </w:r>
      <w:r w:rsidRPr="005A4EF2">
        <w:t>.</w:t>
      </w:r>
    </w:p>
    <w:p w14:paraId="2ECEEE62" w14:textId="77777777" w:rsidR="009461B4" w:rsidRDefault="009461B4" w:rsidP="009461B4"/>
    <w:p w14:paraId="539BF553" w14:textId="77777777" w:rsidR="009461B4" w:rsidRDefault="009461B4" w:rsidP="009461B4">
      <w:r>
        <w:t>Bij een ontwerpbesluit worden geen tijdstempels toegevoegd.</w:t>
      </w:r>
    </w:p>
    <w:p w14:paraId="211F60AF" w14:textId="77777777" w:rsidR="009461B4" w:rsidRDefault="009461B4" w:rsidP="009461B4">
      <w:pPr>
        <w:pStyle w:val="Kop6"/>
      </w:pPr>
      <w:r>
        <w:t>Datum publicatie ontwerpbesluit</w:t>
      </w:r>
    </w:p>
    <w:p w14:paraId="4BCCEE8B" w14:textId="73E65B89" w:rsidR="009461B4" w:rsidRDefault="001F1D2B" w:rsidP="009461B4">
      <w:r>
        <w:t>Rijk of provincie</w:t>
      </w:r>
      <w:r w:rsidR="009461B4">
        <w:t xml:space="preserve"> </w:t>
      </w:r>
      <w:r w:rsidR="009461B4" w:rsidRPr="00663CDB">
        <w:t xml:space="preserve">moet de datum waarop </w:t>
      </w:r>
      <w:r w:rsidR="00333FEB">
        <w:t>hij/zij</w:t>
      </w:r>
      <w:r w:rsidR="009461B4" w:rsidRPr="00663CDB">
        <w:t xml:space="preserve"> wil dat het ontwerpbesluit in </w:t>
      </w:r>
      <w:r w:rsidR="00AF37AD">
        <w:t>Staatscourant of provinciaal blad</w:t>
      </w:r>
      <w:r w:rsidR="009461B4">
        <w:t xml:space="preserve"> </w:t>
      </w:r>
      <w:r w:rsidR="009461B4" w:rsidRPr="00663CDB">
        <w:t>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7" Type="http://schemas.openxmlformats.org/officeDocument/2006/relationships/image" Target="media/image_d2ae1fc25b86d51f2b52c4e7a6b3810c.png"/><Relationship Id="rId178" Type="http://schemas.openxmlformats.org/officeDocument/2006/relationships/image" Target="media/image_4f661d29ded854420f1176608db988cb.png"/><Relationship Id="rId179" Type="http://schemas.openxmlformats.org/officeDocument/2006/relationships/image" Target="media/image_7aac0fcab7d7276622379073b7f4e0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