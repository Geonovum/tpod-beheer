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7C50" w14:textId="15ECE6EA" w:rsidR="00C235A5" w:rsidRDefault="009461B4" w:rsidP="009461B4">
      <w:pPr>
        <w:pStyle w:val="Kop4"/>
      </w:pPr>
      <w:bookmarkStart w:id="1641" w:name="_Ref_286a6343489168d72366e612627c78d3_1"/>
      <w:commentRangeStart w:id="1643"/>
      <w:commentRangeStart w:id="1644"/>
      <w:commentRangeStart w:id="1645"/>
      <w:commentRangeStart w:id="1646"/>
      <w:r>
        <w:lastRenderedPageBreak/>
        <w:t xml:space="preserve">Fase van </w:t>
      </w:r>
      <w:r w:rsidRPr="003A708C">
        <w:t xml:space="preserve">vaststelling, bekendmaking </w:t>
      </w:r>
      <w:commentRangeEnd w:id="1643"/>
      <w:r w:rsidR="005F54C9">
        <w:rPr>
          <w:rStyle w:val="Verwijzingopmerking"/>
          <w:b w:val="0"/>
          <w:bCs w:val="0"/>
        </w:rPr>
        <w:commentReference w:id="1643"/>
      </w:r>
      <w:commentRangeEnd w:id="1644"/>
      <w:r w:rsidR="00A70355">
        <w:rPr>
          <w:rStyle w:val="Verwijzingopmerking"/>
          <w:b w:val="0"/>
          <w:bCs w:val="0"/>
        </w:rPr>
        <w:commentReference w:id="1644"/>
      </w:r>
      <w:commentRangeEnd w:id="1645"/>
      <w:r w:rsidR="00A70355">
        <w:rPr>
          <w:rStyle w:val="Verwijzingopmerking"/>
          <w:b w:val="0"/>
          <w:bCs w:val="0"/>
        </w:rPr>
        <w:commentReference w:id="1645"/>
      </w:r>
      <w:commentRangeEnd w:id="1646"/>
      <w:r w:rsidR="009066B2">
        <w:rPr>
          <w:rStyle w:val="Verwijzingopmerking"/>
          <w:b w:val="0"/>
          <w:bCs w:val="0"/>
        </w:rPr>
        <w:commentReference w:id="1646"/>
      </w:r>
      <w:r w:rsidRPr="003A708C">
        <w:t>en inwerkingtreden</w:t>
      </w:r>
      <w:r>
        <w:t>:</w:t>
      </w:r>
      <w:r w:rsidRPr="003A708C">
        <w:t xml:space="preserve"> </w:t>
      </w:r>
      <w:r>
        <w:t>definitief besluit</w:t>
      </w:r>
      <w:bookmarkEnd w:id="1641"/>
    </w:p>
    <w:p w14:paraId="59504035" w14:textId="24C80286" w:rsidR="009461B4" w:rsidRDefault="009461B4" w:rsidP="009461B4">
      <w:pPr>
        <w:pStyle w:val="Figuur"/>
      </w:pPr>
      <w:r>
        <w:rPr>
          <w:noProof/>
          <w:color w:val="auto"/>
          <w:sz w:val="16"/>
          <w:szCs w:val="16"/>
        </w:rPr>
        <w:drawing>
          <wp:inline distT="0" distB="0" distL="0" distR="0" wp14:anchorId="089FA363" wp14:editId="3AE354C6">
            <wp:extent cx="4810125" cy="652173"/>
            <wp:effectExtent l="0" t="0" r="0" b="0"/>
            <wp:docPr id="1047134924" name="Afbeelding 1047134924"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90249" name="Afbeelding 4" descr="Afbeelding met tekst, schermopname, Lettertype, Elektrisch blauw&#10;&#10;Automatisch gegenereerde beschrijving"/>
                    <pic:cNvPicPr/>
                  </pic:nvPicPr>
                  <pic:blipFill>
                    <a:blip r:embed="rId155"/>
                    <a:stretch>
                      <a:fillRect/>
                    </a:stretch>
                  </pic:blipFill>
                  <pic:spPr>
                    <a:xfrm>
                      <a:off x="0" y="0"/>
                      <a:ext cx="4861218" cy="659100"/>
                    </a:xfrm>
                    <a:prstGeom prst="rect">
                      <a:avLst/>
                    </a:prstGeom>
                  </pic:spPr>
                </pic:pic>
              </a:graphicData>
            </a:graphic>
          </wp:inline>
        </w:drawing>
      </w:r>
    </w:p>
    <w:p w14:paraId="76BC14D5" w14:textId="79A1D711" w:rsidR="009461B4" w:rsidRPr="004556D5" w:rsidRDefault="009461B4" w:rsidP="009461B4">
      <w:pPr>
        <w:pStyle w:val="Figuurbijschrift"/>
      </w:pPr>
      <w:r w:rsidRPr="003A708C">
        <w:tab/>
        <w:t xml:space="preserve">Vaststellingsfase in de procedure van </w:t>
      </w:r>
      <w:r>
        <w:t xml:space="preserve">het </w:t>
      </w:r>
      <w:r w:rsidR="00435AC2">
        <w:t>Natura 2000-besluit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5"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