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F7A3" w14:textId="2FC9EDC7" w:rsidR="0006754A" w:rsidRPr="00AC29B3" w:rsidRDefault="001E5214" w:rsidP="0041219D">
      <w:pPr>
        <w:pStyle w:val="Kop3"/>
      </w:pPr>
      <w:r>
        <w:t>Inleiding</w:t>
      </w:r>
    </w:p>
    <w:p w14:paraId="7EA0A1C5" w14:textId="7DCEC2D2" w:rsidR="00676231" w:rsidRDefault="00242930" w:rsidP="00737492">
      <w:r>
        <w:t xml:space="preserve">Een (voorgenomen) besluit </w:t>
      </w:r>
      <w:r w:rsidR="001E2D0C">
        <w:t xml:space="preserve">tot het </w:t>
      </w:r>
      <w:r w:rsidR="00290FB0">
        <w:t xml:space="preserve">vaststellen of </w:t>
      </w:r>
      <w:r w:rsidR="001E2D0C">
        <w:t xml:space="preserve">wijzigen van </w:t>
      </w:r>
      <w:r w:rsidR="00290FB0">
        <w:t>een</w:t>
      </w:r>
      <w:r w:rsidR="001E2D0C">
        <w:t xml:space="preserve"> omgevings</w:t>
      </w:r>
      <w:r w:rsidR="00290FB0">
        <w:t>document</w:t>
      </w:r>
      <w:r w:rsidR="001E2D0C">
        <w:t xml:space="preserve"> doorloopt een procedure. </w:t>
      </w:r>
      <w:r w:rsidR="00282FA0">
        <w:t xml:space="preserve">Die procedure begint met </w:t>
      </w:r>
      <w:r w:rsidR="001E2D0C">
        <w:t xml:space="preserve">een voorbereidende, meer informele </w:t>
      </w:r>
      <w:r w:rsidR="00282FA0">
        <w:t>fase</w:t>
      </w:r>
      <w:r w:rsidR="00BF32FA">
        <w:t xml:space="preserve">. </w:t>
      </w:r>
      <w:r w:rsidR="00060A1F">
        <w:t>Tijdens de</w:t>
      </w:r>
      <w:r w:rsidR="0006277A">
        <w:t>ze</w:t>
      </w:r>
      <w:r w:rsidR="0063760E">
        <w:t xml:space="preserve"> fase </w:t>
      </w:r>
      <w:r w:rsidR="00D53A4D">
        <w:t>vinden overleg met eventuele initiatiefnemer</w:t>
      </w:r>
      <w:r w:rsidR="00430848">
        <w:t>s</w:t>
      </w:r>
      <w:r w:rsidR="00D53A4D">
        <w:t xml:space="preserve">, </w:t>
      </w:r>
      <w:r w:rsidR="004841C8">
        <w:t>medeoverheden</w:t>
      </w:r>
      <w:r w:rsidR="00430848">
        <w:t xml:space="preserve"> en adviseurs</w:t>
      </w:r>
      <w:r w:rsidR="00D53A4D">
        <w:t xml:space="preserve"> </w:t>
      </w:r>
      <w:r w:rsidR="005200E0">
        <w:t xml:space="preserve">en </w:t>
      </w:r>
      <w:r w:rsidR="00981080" w:rsidRPr="00981080">
        <w:t xml:space="preserve">participatie </w:t>
      </w:r>
      <w:r w:rsidR="009A39FD">
        <w:t>door belanghebbenden plaats</w:t>
      </w:r>
      <w:r w:rsidR="00981080" w:rsidRPr="00981080">
        <w:t xml:space="preserve">. </w:t>
      </w:r>
      <w:r w:rsidR="003E1D0A">
        <w:t>Voor</w:t>
      </w:r>
      <w:r w:rsidR="008967AB">
        <w:t xml:space="preserve"> deze </w:t>
      </w:r>
      <w:r w:rsidR="00981080" w:rsidRPr="00981080">
        <w:t xml:space="preserve">fase </w:t>
      </w:r>
      <w:r w:rsidR="003E1D0A">
        <w:t xml:space="preserve">gelden geen procedurele eisen en aan </w:t>
      </w:r>
      <w:r w:rsidR="00264657">
        <w:t xml:space="preserve">producten die worden gebruikt voor overleg en participatie </w:t>
      </w:r>
      <w:r w:rsidR="00087734">
        <w:t xml:space="preserve">worden geen vormvereisten </w:t>
      </w:r>
      <w:r w:rsidR="00853487">
        <w:t>gesteld</w:t>
      </w:r>
      <w:r w:rsidR="00981080" w:rsidRPr="00981080">
        <w:t xml:space="preserve">. </w:t>
      </w:r>
      <w:r w:rsidR="002F454E">
        <w:t>Het is mogelijk om voor o</w:t>
      </w:r>
      <w:r w:rsidR="00D36751">
        <w:t xml:space="preserve">verleg en participatie </w:t>
      </w:r>
      <w:r w:rsidR="00981080" w:rsidRPr="00981080">
        <w:t xml:space="preserve">een </w:t>
      </w:r>
      <w:r w:rsidR="004841C8">
        <w:t>conceptv</w:t>
      </w:r>
      <w:r w:rsidR="004841C8" w:rsidRPr="00981080">
        <w:t>ersie</w:t>
      </w:r>
      <w:r w:rsidR="00981080" w:rsidRPr="00981080">
        <w:t xml:space="preserve"> van het </w:t>
      </w:r>
      <w:r w:rsidR="00F5233A">
        <w:t xml:space="preserve">voorgenomen besluit </w:t>
      </w:r>
      <w:r w:rsidR="0048003E">
        <w:t xml:space="preserve">te </w:t>
      </w:r>
      <w:r w:rsidR="00981080" w:rsidRPr="00981080">
        <w:t>gebruik</w:t>
      </w:r>
      <w:r w:rsidR="0048003E">
        <w:t>en</w:t>
      </w:r>
      <w:r w:rsidR="00981080" w:rsidRPr="00981080">
        <w:t xml:space="preserve"> die aan de STOP/TPOD-</w:t>
      </w:r>
      <w:r w:rsidR="00E753CC">
        <w:t>s</w:t>
      </w:r>
      <w:r w:rsidR="00981080" w:rsidRPr="00981080">
        <w:t>tandaard voldoet, maar dat is niet verplicht.</w:t>
      </w:r>
      <w:r w:rsidR="00964A70">
        <w:t xml:space="preserve"> </w:t>
      </w:r>
      <w:r w:rsidR="00CA7A13">
        <w:t>Documenten en conceptversies worden niet op overheid.nl gepubliceerd</w:t>
      </w:r>
      <w:r w:rsidR="00762E4B">
        <w:t xml:space="preserve"> en ook niet in DSO-LV getoond</w:t>
      </w:r>
      <w:r w:rsidR="009122EF">
        <w:t>. Ze worden dus niet aan de LVBB aangeboden</w:t>
      </w:r>
      <w:r w:rsidR="006C2E9D">
        <w:t xml:space="preserve"> en</w:t>
      </w:r>
      <w:r w:rsidR="009122EF">
        <w:t xml:space="preserve"> </w:t>
      </w:r>
      <w:r w:rsidR="006C2E9D">
        <w:t>d</w:t>
      </w:r>
      <w:r w:rsidR="009122EF">
        <w:t xml:space="preserve">e </w:t>
      </w:r>
      <w:r w:rsidR="006C2E9D">
        <w:t>bepalingen en beschrijvingen in dit hoofdstuk zijn er niet op van toepassing.</w:t>
      </w:r>
    </w:p>
    <w:p w14:paraId="299630F9" w14:textId="77777777" w:rsidR="007C204A" w:rsidRDefault="007C204A" w:rsidP="00737492"/>
    <w:p w14:paraId="1740FD00" w14:textId="721731A7" w:rsidR="00ED0A54" w:rsidRDefault="003D421B" w:rsidP="003D421B">
      <w:r>
        <w:t xml:space="preserve">Nadat een bevoegd gezag is gestart met het opstellen van het omgevingsdocument, of wijziging daarvan, doorloopt het de bij dat instrument behorende </w:t>
      </w:r>
      <w:r w:rsidR="0080396E">
        <w:t xml:space="preserve">formele </w:t>
      </w:r>
      <w:r>
        <w:t>procedure</w:t>
      </w:r>
      <w:r w:rsidR="0006277A" w:rsidRPr="0006277A">
        <w:t xml:space="preserve">, waarvoor diverse wettelijke bepalingen gelden. </w:t>
      </w:r>
      <w:r>
        <w:t xml:space="preserve">In de loop van die procedure worden een of meer versies van het besluit (inclusief de initiële regeling of de wijzigingsinstructies voor de geconsolideerde regeling) aan de LVBB aangeleverd. </w:t>
      </w:r>
      <w:r w:rsidR="001E63DE">
        <w:t>Ook ka</w:t>
      </w:r>
      <w:r w:rsidR="00F21AEB">
        <w:t>n</w:t>
      </w:r>
      <w:r w:rsidR="001E63DE">
        <w:t xml:space="preserve"> er een wettelijke verplichting bestaan om een kennisgeving te doen, die ook aan de LVBB moet worden </w:t>
      </w:r>
      <w:r w:rsidR="00F96411">
        <w:t>aan</w:t>
      </w:r>
      <w:r w:rsidR="001E63DE">
        <w:t>gelever</w:t>
      </w:r>
      <w:r w:rsidR="008D1543">
        <w:t>d</w:t>
      </w:r>
      <w:r w:rsidR="001E63DE">
        <w:t xml:space="preserve">. </w:t>
      </w:r>
      <w:r>
        <w:t xml:space="preserve">Nadat het bevoegd gezag het besluit heeft genomen en het </w:t>
      </w:r>
      <w:r w:rsidR="00F21AEB">
        <w:t xml:space="preserve">besluit </w:t>
      </w:r>
      <w:r>
        <w:t xml:space="preserve">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w:t>
      </w:r>
      <w:r w:rsidR="00765868">
        <w:t xml:space="preserve">de geldigheid én </w:t>
      </w:r>
      <w:r>
        <w:t>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bookmarkStart w:id="1214" w:name="_Ref_68fa8fdcd101a6c3a00213ab1b52392c_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