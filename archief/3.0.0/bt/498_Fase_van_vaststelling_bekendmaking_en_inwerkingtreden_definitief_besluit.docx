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1B56" w14:textId="563AB612" w:rsidR="00C235A5" w:rsidRDefault="00AC093D" w:rsidP="00AC093D">
      <w:pPr>
        <w:pStyle w:val="Kop4"/>
      </w:pPr>
      <w:commentRangeStart w:id="1578"/>
      <w:commentRangeStart w:id="1579"/>
      <w:commentRangeStart w:id="1580"/>
      <w:commentRangeStart w:id="1581"/>
      <w:r>
        <w:lastRenderedPageBreak/>
        <w:t xml:space="preserve">Fase van </w:t>
      </w:r>
      <w:r w:rsidRPr="003A708C">
        <w:t>vaststelling</w:t>
      </w:r>
      <w:commentRangeEnd w:id="1578"/>
      <w:r w:rsidR="00810870">
        <w:rPr>
          <w:rStyle w:val="Verwijzingopmerking"/>
          <w:b w:val="0"/>
          <w:bCs w:val="0"/>
        </w:rPr>
        <w:commentReference w:id="1578"/>
      </w:r>
      <w:commentRangeEnd w:id="1579"/>
      <w:r w:rsidR="005A6376">
        <w:rPr>
          <w:rStyle w:val="Verwijzingopmerking"/>
          <w:b w:val="0"/>
          <w:bCs w:val="0"/>
        </w:rPr>
        <w:commentReference w:id="1579"/>
      </w:r>
      <w:commentRangeEnd w:id="1580"/>
      <w:r w:rsidR="00127DE5">
        <w:rPr>
          <w:rStyle w:val="Verwijzingopmerking"/>
          <w:b w:val="0"/>
          <w:bCs w:val="0"/>
        </w:rPr>
        <w:commentReference w:id="1580"/>
      </w:r>
      <w:commentRangeEnd w:id="1581"/>
      <w:r w:rsidR="00B92B0B">
        <w:rPr>
          <w:rStyle w:val="Verwijzingopmerking"/>
          <w:b w:val="0"/>
          <w:bCs w:val="0"/>
        </w:rPr>
        <w:commentReference w:id="1581"/>
      </w:r>
      <w:r w:rsidRPr="003A708C">
        <w:t>, bekendmaking en inwerkingtreden</w:t>
      </w:r>
      <w:r>
        <w:t>:</w:t>
      </w:r>
      <w:r w:rsidRPr="003A708C">
        <w:t xml:space="preserve"> </w:t>
      </w:r>
      <w:r>
        <w:t>definitief besluit</w:t>
      </w:r>
    </w:p>
    <w:p w14:paraId="7F19E85F" w14:textId="724D83B0" w:rsidR="00AC093D" w:rsidRDefault="00490562" w:rsidP="00AC093D">
      <w:pPr>
        <w:pStyle w:val="Figuur"/>
      </w:pPr>
      <w:r>
        <w:rPr>
          <w:noProof/>
        </w:rPr>
        <w:drawing>
          <wp:inline distT="0" distB="0" distL="0" distR="0" wp14:anchorId="1276888F" wp14:editId="46925785">
            <wp:extent cx="4029075" cy="736263"/>
            <wp:effectExtent l="0" t="0" r="0" b="6985"/>
            <wp:docPr id="1741619789" name="Afbeelding 1741619789"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9789" name="Afbeelding 6" descr="Afbeelding met tekst, schermopname, Lettertype, Elektrisch blauw&#10;&#10;Automatisch gegenereerde beschrijving"/>
                    <pic:cNvPicPr/>
                  </pic:nvPicPr>
                  <pic:blipFill>
                    <a:blip r:embed="rId174"/>
                    <a:stretch>
                      <a:fillRect/>
                    </a:stretch>
                  </pic:blipFill>
                  <pic:spPr>
                    <a:xfrm>
                      <a:off x="0" y="0"/>
                      <a:ext cx="4074700" cy="744600"/>
                    </a:xfrm>
                    <a:prstGeom prst="rect">
                      <a:avLst/>
                    </a:prstGeom>
                  </pic:spPr>
                </pic:pic>
              </a:graphicData>
            </a:graphic>
          </wp:inline>
        </w:drawing>
      </w:r>
    </w:p>
    <w:p w14:paraId="1FF470DC" w14:textId="62B70296" w:rsidR="00AC093D" w:rsidRPr="004556D5" w:rsidRDefault="00AC093D" w:rsidP="00AC093D">
      <w:pPr>
        <w:pStyle w:val="Figuurbijschrift"/>
      </w:pPr>
      <w:r w:rsidRPr="003A708C">
        <w:tab/>
        <w:t>Vaststellingsfase in de procedure van</w:t>
      </w:r>
      <w:r w:rsidR="008C73F0">
        <w:t xml:space="preserve"> de instructie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4" Type="http://schemas.openxmlformats.org/officeDocument/2006/relationships/image" Target="media/image_6ec4ad6dd68b84a7a00ec0d51a6f75d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