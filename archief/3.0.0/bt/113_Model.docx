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721011F7" w:rsidR="00C7526B" w:rsidRDefault="00BB6A47" w:rsidP="00C7526B">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