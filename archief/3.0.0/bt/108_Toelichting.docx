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278" w:name="_Ref_abb9f6e51e72d2393d4be7dda8b8e773_1"/>
      <w:r>
        <w:t>Toelichting</w:t>
      </w:r>
      <w:bookmarkEnd w:id="278"/>
    </w:p>
    <w:p w14:paraId="5618AE60" w14:textId="2943AD93" w:rsidR="004777DD" w:rsidRDefault="00713915" w:rsidP="00713915">
      <w:r>
        <w:t xml:space="preserve">In deze paragraaf worden de elementen toegelicht die moeten respectievelijk kunnen voorkomen in een Besluit dat is opgesteld overeenkomstig het model BesluitCompact. </w:t>
      </w:r>
      <w:r w:rsidR="00F801D5">
        <w:fldChar w:fldCharType="begin"/>
      </w:r>
      <w:r w:rsidR="00F801D5">
        <w:instrText xml:space="preserve"> REF _Ref_abb9f6e51e72d2393d4be7dda8b8e773_2 \r \h </w:instrText>
      </w:r>
      <w:r w:rsidR="00F801D5">
        <w:fldChar w:fldCharType="separate"/>
      </w:r>
      <w:r w:rsidR="00C235A5">
        <w:t>Figuur 28</w:t>
      </w:r>
      <w:r w:rsidR="00F801D5">
        <w:fldChar w:fldCharType="end"/>
      </w:r>
      <w:r w:rsidR="00783165" w:rsidRPr="00CD1BCF">
        <w:t xml:space="preserve"> la</w:t>
      </w:r>
      <w:r w:rsidR="00783165">
        <w:t>a</w:t>
      </w:r>
      <w:r w:rsidR="00783165" w:rsidRPr="00CD1BCF">
        <w:t xml:space="preserve">t schematisch zien hoe het model BesluitCompact voor </w:t>
      </w:r>
      <w:r w:rsidR="00783165">
        <w:t xml:space="preserve">het voorbereidingsbesluit </w:t>
      </w:r>
      <w:r w:rsidR="00783165" w:rsidRPr="00CD1BCF">
        <w:t>er uit ziet (de nummers voor de elementen verwijzen naar de nummering in de vorige paragraaf).</w:t>
      </w:r>
    </w:p>
    <w:p w14:paraId="21C0542F" w14:textId="77777777" w:rsidR="004777DD" w:rsidRDefault="004777DD" w:rsidP="00713915"/>
    <w:p w14:paraId="09684E52" w14:textId="610DE2A9" w:rsidR="004777DD" w:rsidRDefault="004777DD" w:rsidP="004777DD">
      <w:pPr>
        <w:pStyle w:val="Figuur"/>
      </w:pPr>
      <w:r>
        <w:rPr>
          <w:noProof/>
        </w:rPr>
        <w:drawing>
          <wp:inline distT="0" distB="0" distL="0" distR="0" wp14:anchorId="6CBD4668" wp14:editId="537A11C3">
            <wp:extent cx="4036547" cy="4562475"/>
            <wp:effectExtent l="0" t="0" r="2540" b="0"/>
            <wp:docPr id="1730735800" name="Afbeelding 173073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800" name="Afbeelding 1730735800"/>
                    <pic:cNvPicPr/>
                  </pic:nvPicPr>
                  <pic:blipFill>
                    <a:blip r:embed="rId29"/>
                    <a:stretch>
                      <a:fillRect/>
                    </a:stretch>
                  </pic:blipFill>
                  <pic:spPr>
                    <a:xfrm>
                      <a:off x="0" y="0"/>
                      <a:ext cx="4044280" cy="4571215"/>
                    </a:xfrm>
                    <a:prstGeom prst="rect">
                      <a:avLst/>
                    </a:prstGeom>
                  </pic:spPr>
                </pic:pic>
              </a:graphicData>
            </a:graphic>
          </wp:inline>
        </w:drawing>
      </w:r>
    </w:p>
    <w:p w14:paraId="68B2D4FC" w14:textId="0E8C5E8C" w:rsidR="00783165" w:rsidRPr="00783165" w:rsidRDefault="00783165" w:rsidP="00783165">
      <w:pPr>
        <w:pStyle w:val="Figuurbijschrift"/>
      </w:pPr>
      <w:bookmarkStart w:id="280" w:name="_Ref_abb9f6e51e72d2393d4be7dda8b8e773_2"/>
      <w:r w:rsidRPr="00783165">
        <w:t>Overzicht van model BesluitCompact</w:t>
      </w:r>
      <w:bookmarkEnd w:id="280"/>
    </w:p>
    <w:p w14:paraId="4D74FF33" w14:textId="13AA9235" w:rsidR="005B0601" w:rsidRDefault="005B0601" w:rsidP="005B0601">
      <w:r>
        <w:fldChar w:fldCharType="begin"/>
      </w:r>
      <w:r>
        <w:instrText xml:space="preserve"> REF _Ref_abb9f6e51e72d2393d4be7dda8b8e773_2 \r \h </w:instrText>
      </w:r>
      <w:r>
        <w:fldChar w:fldCharType="separate"/>
      </w:r>
      <w:r w:rsidR="00C235A5">
        <w:t>Figuur 28</w:t>
      </w:r>
      <w:r>
        <w:fldChar w:fldCharType="end"/>
      </w:r>
      <w:r w:rsidRPr="00E6469E">
        <w:t xml:space="preserve"> toont de toepassing van het model BesluitCompact </w:t>
      </w:r>
      <w:r>
        <w:t>op een reactieve interventie</w:t>
      </w:r>
      <w:r w:rsidRPr="00E6469E">
        <w:t>. De onderdelen 1 t/m 9 komen in het publicatieblad. In de regelingenbank op overheid.nl en in DSO-LV is alleen de inhoud van de WijzigBijlage (nr 5) te zien.</w:t>
      </w:r>
    </w:p>
    <w:p w14:paraId="71971E5E" w14:textId="77777777" w:rsidR="005B0601" w:rsidRDefault="005B0601" w:rsidP="00713915"/>
    <w:p w14:paraId="13569709" w14:textId="508B9886" w:rsidR="00713915" w:rsidRDefault="003C68C0" w:rsidP="00713915">
      <w:r w:rsidRPr="003C68C0">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_Ref_142f6980f8b344b41089b88bfab25f2c_2 \r \h </w:instrText>
      </w:r>
      <w:r w:rsidR="00713915" w:rsidRPr="00863F41">
        <w:rPr>
          <w:rStyle w:val="Verwijzing"/>
        </w:rPr>
      </w:r>
      <w:r w:rsidR="00713915" w:rsidRPr="00863F41">
        <w:rPr>
          <w:rStyle w:val="Verwijzing"/>
        </w:rPr>
        <w:fldChar w:fldCharType="separate"/>
      </w:r>
      <w:r w:rsidR="00C235A5">
        <w:rPr>
          <w:rStyle w:val="Verwijzing"/>
        </w:rPr>
        <w:t>4.9.2.1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w:t>
      </w:r>
      <w:r>
        <w:t xml:space="preserve"> </w:t>
      </w:r>
      <w:r w:rsidRPr="003C68C0">
        <w:t>De ‘hoofdelementen’ zijn weer vetgedrukt en de ‘subelementen’ schuingedrukt.</w:t>
      </w:r>
    </w:p>
    <w:p w14:paraId="7BECE15F" w14:textId="77777777" w:rsidR="00713915" w:rsidRDefault="00713915" w:rsidP="00713915"/>
    <w:p w14:paraId="498F070D" w14:textId="77777777" w:rsidR="00713915" w:rsidRDefault="00713915" w:rsidP="00565925">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r>
      <w:r>
        <w:lastRenderedPageBreak/>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5E817361"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In </w:t>
      </w:r>
      <w:r w:rsidR="000D27BD" w:rsidRPr="000D27BD">
        <w:t xml:space="preserve">de tekst van </w:t>
      </w:r>
      <w:r>
        <w:t xml:space="preserve">het WijzigArtikel </w:t>
      </w:r>
      <w:r w:rsidRPr="004E3791">
        <w:t>staat wat het bestuursorgaan besluit vast te stellen of te wijzigen</w:t>
      </w:r>
      <w:r w:rsidR="003C3051">
        <w:t xml:space="preserve"> </w:t>
      </w:r>
      <w:r w:rsidR="003C3051" w:rsidRPr="003C3051">
        <w:t xml:space="preserve">en een verwijzing naar de WijzigBijlage, het onderdeel van het besluit waarin de inhoud of wijzigingen van </w:t>
      </w:r>
      <w:r w:rsidR="001D5753" w:rsidRPr="001D5753">
        <w:t xml:space="preserve">het tijdelijk regelingdeel </w:t>
      </w:r>
      <w:r w:rsidR="003C3051" w:rsidRPr="003C3051">
        <w:t>staan. Daarnaast moet</w:t>
      </w:r>
      <w:r>
        <w:t xml:space="preserve"> </w:t>
      </w:r>
      <w:r w:rsidR="003C3051">
        <w:t>h</w:t>
      </w:r>
      <w:r>
        <w:t xml:space="preserve">et WijzigArtikel </w:t>
      </w:r>
      <w:r w:rsidR="003C3051">
        <w:t>een</w:t>
      </w:r>
      <w:r>
        <w:t xml:space="preserve"> machineleesbar</w:t>
      </w:r>
      <w:r w:rsidR="008A08C2">
        <w:t>e verwijzing</w:t>
      </w:r>
      <w:r>
        <w:t xml:space="preserve"> (met IntRef) naar de WijzigBijlage</w:t>
      </w:r>
      <w:r w:rsidR="008A08C2">
        <w:t xml:space="preserve"> bevatten</w:t>
      </w:r>
      <w:r w:rsidR="001D5753">
        <w:t>.</w:t>
      </w:r>
      <w:r>
        <w:t xml:space="preserve">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 xml:space="preserve">gegeven in bijlage </w:t>
      </w:r>
      <w:r w:rsidR="006A4CCD">
        <w:t>A</w:t>
      </w:r>
      <w:r>
        <w:t xml:space="preserve">“. </w:t>
      </w:r>
      <w:r w:rsidR="001C3A28" w:rsidRPr="001C3A28">
        <w:t>In een WijzigArtikel mag geen andere inhoud, zoals de datum van inwerkingtreding van het besluit</w:t>
      </w:r>
      <w:r w:rsidR="008243E7">
        <w:t xml:space="preserve">, </w:t>
      </w:r>
      <w:r w:rsidR="008243E7" w:rsidRPr="008243E7">
        <w:t>worden opgenomen</w:t>
      </w:r>
      <w:r w:rsidR="001C3A28" w:rsidRPr="001C3A28">
        <w:t xml:space="preserve">. </w:t>
      </w:r>
      <w:r w:rsidRPr="009A2EE8">
        <w:t>Opgemerkt wordt dat WijzigArtikel een technische term is die niet in de tekst van het besluit zal voorkomen. Bij gebruik van een Label zal de Kop dus niet Wijzigartikel I</w:t>
      </w:r>
      <w:r w:rsidR="0042013D">
        <w:t>I</w:t>
      </w:r>
      <w:r w:rsidRPr="009A2EE8">
        <w:t xml:space="preserve"> zijn maar Artikel I</w:t>
      </w:r>
      <w:r w:rsidR="0042013D">
        <w:t>I</w:t>
      </w:r>
      <w:r w:rsidRPr="009A2EE8">
        <w:t>.</w:t>
      </w:r>
      <w:r w:rsidR="00EF62D9" w:rsidDel="00EF62D9">
        <w:t xml:space="preserve"> </w:t>
      </w:r>
      <w:r>
        <w:br/>
        <w:t>In het Lichaam moet t</w:t>
      </w:r>
      <w:r w:rsidRPr="00832DAB">
        <w:t xml:space="preserve">en </w:t>
      </w:r>
      <w:r>
        <w:t xml:space="preserve">minste </w:t>
      </w:r>
      <w:r w:rsidRPr="00832DAB">
        <w:t xml:space="preserve">één </w:t>
      </w:r>
      <w:r w:rsidR="008243E7" w:rsidRPr="008243E7">
        <w:t xml:space="preserve">(regulier) </w:t>
      </w:r>
      <w:r w:rsidRPr="00832DAB">
        <w:t>Artikel</w:t>
      </w:r>
      <w:r>
        <w:t xml:space="preserve"> voorkomen. </w:t>
      </w:r>
      <w:r w:rsidR="00BA1856">
        <w:t xml:space="preserve">In het geval van een reactieve interventie moet in het Lichaam van het Besluit een Artikel voorkomen met daarin </w:t>
      </w:r>
      <w:r w:rsidR="00BA1856" w:rsidRPr="00C97179">
        <w:t>een (globale) omschrijving van de onderdelen van het gemeentelijke wijzigingsbesluit die geen deel uitmaken van het omgevingsplan</w:t>
      </w:r>
      <w:r w:rsidR="00BA1856">
        <w:t xml:space="preserve">. Ook moet er een Artikel zijn met </w:t>
      </w:r>
      <w:r w:rsidR="00BA1856" w:rsidRPr="00C353DD">
        <w:t>de opdracht aan de gemeente om te zorgen voor verwerking van de reactieve interventie in de geconsolideerde regeling van het omgevingsplan, met daarbij een termijn waarbinnen deze opdracht moet zijn uitgevoerd</w:t>
      </w:r>
      <w:r w:rsidR="00BA1856">
        <w:t xml:space="preserve">. Zie hiervoor verder paragraaf </w:t>
      </w:r>
      <w:r w:rsidR="00BA1856" w:rsidRPr="00863F41">
        <w:rPr>
          <w:rStyle w:val="Verwijzing"/>
        </w:rPr>
        <w:fldChar w:fldCharType="begin"/>
      </w:r>
      <w:r w:rsidR="00BA1856" w:rsidRPr="00863F41">
        <w:rPr>
          <w:rStyle w:val="Verwijzing"/>
        </w:rPr>
        <w:instrText xml:space="preserve"> REF _Ref_e00b19da575d37a38585030cfbdf0000_3 \n \h </w:instrText>
      </w:r>
      <w:r w:rsidR="00BA1856" w:rsidRPr="00863F41">
        <w:rPr>
          <w:rStyle w:val="Verwijzing"/>
        </w:rPr>
      </w:r>
      <w:r w:rsidR="00BA1856" w:rsidRPr="00863F41">
        <w:rPr>
          <w:rStyle w:val="Verwijzing"/>
        </w:rPr>
        <w:fldChar w:fldCharType="separate"/>
      </w:r>
      <w:r w:rsidR="00C235A5">
        <w:rPr>
          <w:rStyle w:val="Verwijzing"/>
        </w:rPr>
        <w:t>2.3</w:t>
      </w:r>
      <w:r w:rsidR="00BA1856" w:rsidRPr="00863F41">
        <w:rPr>
          <w:rStyle w:val="Verwijzing"/>
        </w:rPr>
        <w:fldChar w:fldCharType="end"/>
      </w:r>
      <w:r w:rsidR="00BA1856">
        <w:t>.</w:t>
      </w:r>
      <w:r>
        <w:t xml:space="preserve"> Tot slot is er een </w:t>
      </w:r>
      <w:r w:rsidRPr="004B77A3">
        <w:t xml:space="preserve">artikel dat de </w:t>
      </w:r>
      <w:r w:rsidR="00FE4990" w:rsidRPr="00FE4990">
        <w:t xml:space="preserve">(omschrijving van de) datum van </w:t>
      </w:r>
      <w:r w:rsidRPr="004B77A3">
        <w:t>inwerkingtreding van de reactieve interventie regelt.</w:t>
      </w:r>
      <w:r w:rsidR="00B92388">
        <w:t xml:space="preserve"> </w:t>
      </w:r>
      <w:r w:rsidR="00B92388" w:rsidRPr="00B92388">
        <w:t>In een Artikel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863F41">
        <w:rPr>
          <w:rStyle w:val="Verwijzing"/>
        </w:rPr>
        <w:fldChar w:fldCharType="begin"/>
      </w:r>
      <w:r w:rsidR="00297381" w:rsidRPr="00863F41">
        <w:rPr>
          <w:rStyle w:val="Verwijzing"/>
        </w:rPr>
        <w:instrText xml:space="preserve"> REF _Ref_02e6ae8c440c742ea838ffa6221dc8d8_2 \w \h </w:instrText>
      </w:r>
      <w:r w:rsidR="00297381" w:rsidRPr="00863F41">
        <w:rPr>
          <w:rStyle w:val="Verwijzing"/>
        </w:rPr>
      </w:r>
      <w:r w:rsidR="00297381" w:rsidRPr="00863F41">
        <w:rPr>
          <w:rStyle w:val="Verwijzing"/>
        </w:rPr>
        <w:fldChar w:fldCharType="separate"/>
      </w:r>
      <w:r w:rsidR="00C235A5">
        <w:rPr>
          <w:rStyle w:val="Verwijzing"/>
        </w:rPr>
        <w:t>Figuur 29</w:t>
      </w:r>
      <w:r w:rsidR="00297381" w:rsidRPr="00863F41">
        <w:rPr>
          <w:rStyle w:val="Verwijzing"/>
        </w:rPr>
        <w:fldChar w:fldCharType="end"/>
      </w:r>
      <w:r w:rsidRPr="00717EB4">
        <w:t>)</w:t>
      </w:r>
      <w:r>
        <w:t xml:space="preserve"> in paragraaf </w:t>
      </w:r>
      <w:r w:rsidRPr="00863F41">
        <w:rPr>
          <w:rStyle w:val="Verwijzing"/>
        </w:rPr>
        <w:fldChar w:fldCharType="begin"/>
      </w:r>
      <w:r w:rsidRPr="00863F41">
        <w:rPr>
          <w:rStyle w:val="Verwijzing"/>
        </w:rPr>
        <w:instrText xml:space="preserve"> REF _Ref_02e6ae8c440c742ea838ffa6221dc8d8_1 \r \h </w:instrText>
      </w:r>
      <w:r w:rsidRPr="00863F41">
        <w:rPr>
          <w:rStyle w:val="Verwijzing"/>
        </w:rPr>
      </w:r>
      <w:r w:rsidRPr="00863F41">
        <w:rPr>
          <w:rStyle w:val="Verwijzing"/>
        </w:rPr>
        <w:fldChar w:fldCharType="separate"/>
      </w:r>
      <w:r w:rsidR="00C235A5">
        <w:rPr>
          <w:rStyle w:val="Verwijzing"/>
        </w:rPr>
        <w:t>4.9.2.3</w:t>
      </w:r>
      <w:r w:rsidRPr="00863F41">
        <w:rPr>
          <w:rStyle w:val="Verwijzing"/>
        </w:rPr>
        <w:fldChar w:fldCharType="end"/>
      </w:r>
      <w:r>
        <w:t xml:space="preserve"> </w:t>
      </w:r>
      <w:r w:rsidR="00B57846">
        <w:t xml:space="preserve">hebben </w:t>
      </w:r>
      <w:r>
        <w:t xml:space="preserve">WijzigArtikel en Artikel een Kop bestaande uit Label (namelijk: Artikel) </w:t>
      </w:r>
      <w:r w:rsidRPr="001C7961">
        <w:t xml:space="preserve">en </w:t>
      </w:r>
      <w:r>
        <w:t xml:space="preserve">Nummer. </w:t>
      </w:r>
      <w:r w:rsidR="00CF7F6F" w:rsidRPr="00CF7F6F">
        <w:t>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_Ref_142f6980f8b344b41089b88bfab25f2c_3 \r \h </w:instrText>
      </w:r>
      <w:r w:rsidRPr="00863F41">
        <w:rPr>
          <w:rStyle w:val="Verwijzing"/>
        </w:rPr>
      </w:r>
      <w:r w:rsidRPr="00863F41">
        <w:rPr>
          <w:rStyle w:val="Verwijzing"/>
        </w:rPr>
        <w:fldChar w:fldCharType="separate"/>
      </w:r>
      <w:r w:rsidR="00C235A5">
        <w:rPr>
          <w:rStyle w:val="Verwijzing"/>
        </w:rPr>
        <w:t>4.9.2.1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 xml:space="preserve"> gelden er niet voor. Ze kunnen niet worden geannoteerd met de in hoofdstuk </w:t>
      </w:r>
      <w:r w:rsidR="00906AAC" w:rsidRPr="00863F41">
        <w:rPr>
          <w:rStyle w:val="Verwijzing"/>
        </w:rPr>
        <w:fldChar w:fldCharType="begin"/>
      </w:r>
      <w:r w:rsidR="00906AAC" w:rsidRPr="00863F41">
        <w:rPr>
          <w:rStyle w:val="Verwijzing"/>
        </w:rPr>
        <w:instrText xml:space="preserve"> REF _Ref_af049c32bdf7e085db4589b9946ad452_1 \n \h </w:instrText>
      </w:r>
      <w:r w:rsidR="00906AAC" w:rsidRPr="00863F41">
        <w:rPr>
          <w:rStyle w:val="Verwijzing"/>
        </w:rPr>
      </w:r>
      <w:r w:rsidR="00906AAC" w:rsidRPr="00863F41">
        <w:rPr>
          <w:rStyle w:val="Verwijzing"/>
        </w:rPr>
        <w:fldChar w:fldCharType="separate"/>
      </w:r>
      <w:r w:rsidR="00C235A5">
        <w:rPr>
          <w:rStyle w:val="Verwijzing"/>
        </w:rPr>
        <w:t>7</w:t>
      </w:r>
      <w:r w:rsidR="00906AAC" w:rsidRPr="00863F41">
        <w:rPr>
          <w:rStyle w:val="Verwijzing"/>
        </w:rPr>
        <w:fldChar w:fldCharType="end"/>
      </w:r>
      <w:r>
        <w:t xml:space="preserve"> beschreven annotaties met </w:t>
      </w:r>
      <w:r w:rsidR="00440502">
        <w:t>OW-object</w:t>
      </w:r>
      <w:r>
        <w:t xml:space="preserve">en. </w:t>
      </w:r>
      <w:r>
        <w:br/>
      </w:r>
    </w:p>
    <w:p w14:paraId="183A4229" w14:textId="46566C02" w:rsidR="00713915" w:rsidRDefault="00713915" w:rsidP="00C01B7C">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C01B7C">
        <w:br/>
        <w:t xml:space="preserve">Wanneer tegen het besluit beroep kan worden ingesteld wordt </w:t>
      </w:r>
      <w:r w:rsidR="00C01B7C" w:rsidRPr="004E3FE7">
        <w:t xml:space="preserve">de rechtsmiddelenclausule </w:t>
      </w:r>
      <w:r w:rsidR="00C01B7C">
        <w:lastRenderedPageBreak/>
        <w:t xml:space="preserve">in dit onderdeel opgenomen: de vermelding </w:t>
      </w:r>
      <w:r w:rsidR="00C01B7C" w:rsidRPr="0097193F">
        <w:t>dat tegen het besluit beroep kan worden ingesteld en door wie, binnen welke termijn en bij welk orgaan dat beroep kan worden ingesteld.</w:t>
      </w:r>
      <w:r w:rsidR="00C01B7C">
        <w:t xml:space="preserve"> Dit is alleen het geval bij de aanlevering van een definitief besluit.</w:t>
      </w:r>
    </w:p>
    <w:p w14:paraId="5DCEBBEB" w14:textId="5A01166E" w:rsidR="00C235A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 xml:space="preserve">De WijzigBijlage bevat de inhoud van de (wijziging van de) Regeling. Een WijzigBijlage heeft dus een heel andere functie dan een (gewone) Bijlage. Een reactieve interventie wordt gegeven naar aanleiding van een gemeentelijk besluit tot wijziging van het omgevingsplan. Daarom </w:t>
      </w:r>
      <w:r w:rsidR="00C10F61">
        <w:t xml:space="preserve">is </w:t>
      </w:r>
      <w:r>
        <w:t>er bij een reactieve interventie één WijzigBijlage.</w:t>
      </w:r>
      <w:r>
        <w:br/>
      </w:r>
      <w:r w:rsidRPr="00D16B94">
        <w:t xml:space="preserve">De WijzigBijlage moet worden voorzien van een Kop. Een voorbeeld van deze Kop: ‘Bijlage </w:t>
      </w:r>
      <w:r w:rsidR="00170065">
        <w:t>A</w:t>
      </w:r>
      <w:r w:rsidRPr="00D16B94">
        <w:t xml:space="preserve"> bij artikel I.’ Het</w:t>
      </w:r>
      <w:r w:rsidRPr="00CD1FBC">
        <w:t xml:space="preserve"> artikel waarnaar wordt verwezen is het 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_Ref_2553f31a775b6a135a74f17a4e4765ae_1 \r \h </w:instrText>
      </w:r>
      <w:r w:rsidRPr="00863F41">
        <w:rPr>
          <w:rStyle w:val="Verwijzing"/>
        </w:rPr>
      </w:r>
      <w:r w:rsidRPr="00863F41">
        <w:rPr>
          <w:rStyle w:val="Verwijzing"/>
        </w:rPr>
        <w:fldChar w:fldCharType="separate"/>
      </w:r>
      <w:r w:rsidR="00C235A5">
        <w:rPr>
          <w:rStyle w:val="Verwijzing"/>
        </w:rPr>
        <w:t>4.9.3.1</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1E22E4">
        <w:t xml:space="preserve">. Dit is ook het onderdeel dat </w:t>
      </w:r>
      <w:r>
        <w:t xml:space="preserve">kan </w:t>
      </w:r>
      <w:r w:rsidRPr="001E22E4">
        <w:t>word</w:t>
      </w:r>
      <w:r>
        <w:t>en</w:t>
      </w:r>
      <w:r w:rsidRPr="001E22E4">
        <w:t xml:space="preserve"> geannoteerd met </w:t>
      </w:r>
      <w:r w:rsidR="00440502">
        <w:t>OW-object</w:t>
      </w:r>
      <w:r w:rsidRPr="001E22E4">
        <w:t xml:space="preserve">en. Dit is beschreven in hoofdstuk </w:t>
      </w:r>
      <w:r w:rsidR="00D30B96" w:rsidRPr="00863F41">
        <w:rPr>
          <w:rStyle w:val="Verwijzing"/>
        </w:rPr>
        <w:fldChar w:fldCharType="begin"/>
      </w:r>
      <w:r w:rsidR="00D30B96" w:rsidRPr="00863F41">
        <w:rPr>
          <w:rStyle w:val="Verwijzing"/>
        </w:rPr>
        <w:instrText xml:space="preserve"> REF _Ref_af049c32bdf7e085db4589b9946ad452_1 \n \h </w:instrText>
      </w:r>
      <w:r w:rsidR="00D30B96" w:rsidRPr="00863F41">
        <w:rPr>
          <w:rStyle w:val="Verwijzing"/>
        </w:rPr>
      </w:r>
      <w:r w:rsidR="00D30B96" w:rsidRPr="00863F41">
        <w:rPr>
          <w:rStyle w:val="Verwijzing"/>
        </w:rPr>
        <w:fldChar w:fldCharType="separate"/>
      </w:r>
      <w:r w:rsidR="00C235A5">
        <w:rPr>
          <w:rStyle w:val="Verwijzing"/>
        </w:rPr>
        <w:t>7</w:t>
      </w:r>
      <w:r w:rsidR="00D30B96"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tijdelijk regelingdeel</w:t>
      </w:r>
      <w:r w:rsidRPr="00A13A2F">
        <w:t>.</w:t>
      </w:r>
    </w:p>
    <w:p w14:paraId="0538E424" w14:textId="5F0C15F0" w:rsidR="00713915" w:rsidRDefault="00713915" w:rsidP="00713915">
      <w:pPr>
        <w:pStyle w:val="Opsommingnummers1"/>
      </w:pPr>
      <w:r>
        <w:rPr>
          <w:b/>
          <w:bCs/>
        </w:rPr>
        <w:t>Bijlage</w:t>
      </w:r>
      <w:r w:rsidRPr="00782819">
        <w:t>:</w:t>
      </w:r>
      <w:r>
        <w:t xml:space="preserve"> </w:t>
      </w:r>
      <w:r w:rsidR="00DC487A">
        <w:t xml:space="preserve">het gaat hier om een Bijlage bij het Besluit. </w:t>
      </w:r>
      <w:r w:rsidR="00DE4C48">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DE4C48">
        <w:fldChar w:fldCharType="begin" w:fldLock="1"/>
      </w:r>
      <w:r w:rsidR="00DE4C48">
        <w:instrText xml:space="preserve"> REF _Ref_3cb67efd0d3656fbeb0c63d17ea691cb_1 \n \h </w:instrText>
      </w:r>
      <w:r w:rsidR="00DE4C48">
        <w:fldChar w:fldCharType="separate"/>
      </w:r>
      <w:r w:rsidR="00DE4C48" w:rsidRPr="00DF3BF8">
        <w:rPr>
          <w:rStyle w:val="Verwijzing"/>
        </w:rPr>
        <w:t>4.1.1</w:t>
      </w:r>
      <w:r w:rsidR="00DE4C48">
        <w:fldChar w:fldCharType="end"/>
      </w:r>
      <w:r w:rsidR="00DE4C48">
        <w:t xml:space="preserve"> zijn geen bijlagen bij het Besluit (of de Regeling) als bedoeld in de STOP/TPOD-standaard, maar op het besluit betrekking hebbende stukken, zie hiervoor ook paragraaf </w:t>
      </w:r>
      <w:r w:rsidR="00DE4C48">
        <w:fldChar w:fldCharType="begin"/>
      </w:r>
      <w:r w:rsidR="00DE4C48">
        <w:instrText xml:space="preserve"> REF _Ref_2f3d0ec57417521a524e74bab778481f_1 \n \h </w:instrText>
      </w:r>
      <w:r w:rsidR="00DE4C48">
        <w:fldChar w:fldCharType="separate"/>
      </w:r>
      <w:r w:rsidR="00C235A5">
        <w:t>4.2</w:t>
      </w:r>
      <w:r w:rsidR="00DE4C48">
        <w:fldChar w:fldCharType="end"/>
      </w:r>
      <w:r w:rsidR="00DE4C48">
        <w:t>.</w:t>
      </w:r>
      <w:r w:rsidR="000260A0">
        <w:br/>
      </w:r>
      <w:r w:rsidR="00DC487A">
        <w:t xml:space="preserve">Er kunnen zoveel bijlagen bij het Besluit worden gevoegd als nodig is. Bijlagen bij het Besluit worden alleen bekendgemaakt en niet geconsolideerd. Deze bijlagen zijn dus wel </w:t>
      </w:r>
      <w:r w:rsidR="00DC487A" w:rsidRPr="00414D2C">
        <w:t xml:space="preserve">te vinden </w:t>
      </w:r>
      <w:r w:rsidR="00D15703" w:rsidRPr="00D15703">
        <w:t xml:space="preserve">in het publicatieblad van het bevoegd gezag </w:t>
      </w:r>
      <w:r w:rsidR="00DC487A">
        <w:t xml:space="preserve">op officielebekendmakingen.nl, maar niet in de regelingenbank </w:t>
      </w:r>
      <w:r w:rsidR="00DC487A" w:rsidRPr="009D0FD4">
        <w:t xml:space="preserve">op overheid.nl </w:t>
      </w:r>
      <w:r w:rsidR="00DC487A">
        <w:t>e</w:t>
      </w:r>
      <w:r w:rsidR="00DC487A" w:rsidRPr="009D0FD4">
        <w:t xml:space="preserve">n </w:t>
      </w:r>
      <w:r w:rsidR="00DC487A">
        <w:t xml:space="preserve">niet </w:t>
      </w:r>
      <w:r w:rsidR="00DC487A" w:rsidRPr="009D0FD4">
        <w:t>in DSO-LV</w:t>
      </w:r>
      <w:r w:rsidR="00DC487A">
        <w:t>.</w:t>
      </w:r>
      <w:r w:rsidR="006E7FCD">
        <w:t xml:space="preserve"> </w:t>
      </w:r>
      <w:r w:rsidR="006E7FCD" w:rsidRPr="006E7FCD">
        <w:t>Vanuit de regelingenbanken op overheid.nl en DSO-LV kunnen door middel van een link naar de officiële bekendmaking de bijlagen wel eenvoudig gevonden worden.</w:t>
      </w:r>
      <w:r w:rsidR="00DC487A">
        <w:br/>
        <w:t xml:space="preserve">Uitgangspunt van </w:t>
      </w:r>
      <w:r w:rsidR="007D4603">
        <w:t xml:space="preserve">de </w:t>
      </w:r>
      <w:r w:rsidR="00DC487A">
        <w:t>STOP</w:t>
      </w:r>
      <w:r w:rsidR="007D4603">
        <w:t>/TPOD-standaard</w:t>
      </w:r>
      <w:r w:rsidR="00DC487A">
        <w:t xml:space="preserve"> is dat elke tekst die onderdeel is van een officiële publicatie, zoals een besluit of regeling, wordt uitgewisseld in STOP-XML. Daarmee is gewaarborgd dat de teksten </w:t>
      </w:r>
      <w:r w:rsidR="00DC487A" w:rsidRPr="00771267">
        <w:t>voldoe</w:t>
      </w:r>
      <w:r w:rsidR="00DC487A">
        <w:t>n</w:t>
      </w:r>
      <w:r w:rsidR="00DC487A" w:rsidRPr="00771267">
        <w:t xml:space="preserve"> </w:t>
      </w:r>
      <w:r w:rsidR="00DC487A">
        <w:t xml:space="preserve">aan alle wettelijke eisen. De teksten kunnen dan juridisch rechtsgeldig gepubliceerd worden en de voorzieningen zorgen er voor dat ze volgens de richtlijnen van digitale toegankelijkheid worden ontsloten. Als de bijlage </w:t>
      </w:r>
      <w:r w:rsidR="00DC487A" w:rsidRPr="00747634">
        <w:t xml:space="preserve">onderdeel </w:t>
      </w:r>
      <w:r w:rsidR="00DC487A">
        <w:t xml:space="preserve">is </w:t>
      </w:r>
      <w:r w:rsidR="00DC487A" w:rsidRPr="00747634">
        <w:t>van de tekst in STOP-XML</w:t>
      </w:r>
      <w:r w:rsidR="00DC487A">
        <w:t>, staat</w:t>
      </w:r>
      <w:r w:rsidR="00DC487A" w:rsidRPr="00747634">
        <w:t xml:space="preserve"> </w:t>
      </w:r>
      <w:r w:rsidR="00DC487A">
        <w:t xml:space="preserve">de inhoud in een of meer Divisieteksten, die desgewenst hiërarchisch kunnen worden gestructureerd in Divisies. Deze elementen van de Vrijetekststructuur en hun specificaties zijn beschreven in paragraaf </w:t>
      </w:r>
      <w:r w:rsidR="000E47A6">
        <w:rPr>
          <w:rStyle w:val="Verwijzing"/>
        </w:rPr>
        <w:fldChar w:fldCharType="begin"/>
      </w:r>
      <w:r w:rsidR="000E47A6">
        <w:instrText xml:space="preserve"> REF _Ref_6b9a0acc3a36cecc93a0bba241d3bb7b_1 \n \h </w:instrText>
      </w:r>
      <w:r w:rsidR="000E47A6">
        <w:rPr>
          <w:rStyle w:val="Verwijzing"/>
        </w:rPr>
      </w:r>
      <w:r w:rsidR="000E47A6">
        <w:rPr>
          <w:rStyle w:val="Verwijzing"/>
        </w:rPr>
        <w:fldChar w:fldCharType="separate"/>
      </w:r>
      <w:r w:rsidR="00C235A5">
        <w:t>5.3</w:t>
      </w:r>
      <w:r w:rsidR="000E47A6">
        <w:rPr>
          <w:rStyle w:val="Verwijzing"/>
        </w:rPr>
        <w:fldChar w:fldCharType="end"/>
      </w:r>
      <w:r w:rsidR="00DC487A">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DC487A">
        <w:t xml:space="preserve">ook het aanleveren van tekst als </w:t>
      </w:r>
      <w:r w:rsidR="00D878C5">
        <w:t>PDF-document</w:t>
      </w:r>
      <w:r w:rsidR="00DC487A">
        <w:t xml:space="preserve">. Een tekst in een </w:t>
      </w:r>
      <w:r w:rsidR="00D878C5">
        <w:t>PDF-document</w:t>
      </w:r>
      <w:r w:rsidR="00DC487A">
        <w:t xml:space="preserve"> is voor de landelijke voorzieningen minder goed te hanteren; denk aan verwijzen naar specifieke onderdelen </w:t>
      </w:r>
      <w:r w:rsidR="00DC487A">
        <w:lastRenderedPageBreak/>
        <w:t xml:space="preserve">en muteren dat niet -of niet goed- mogelijk is. Daarom wordt het gebruik van </w:t>
      </w:r>
      <w:r w:rsidR="00D878C5">
        <w:t>PDF-document</w:t>
      </w:r>
      <w:r w:rsidR="00DC487A">
        <w:t xml:space="preserve">en slechts in specifieke, in het toepassingsprofiel vastgelegde, gevallen toegestaan. In dit toepassingsprofiel is, in de norm van paragraaf </w:t>
      </w:r>
      <w:r w:rsidR="00392088">
        <w:fldChar w:fldCharType="begin"/>
      </w:r>
      <w:r w:rsidR="00392088">
        <w:instrText xml:space="preserve"> REF _Ref_142f6980f8b344b41089b88bfab25f2c_1 \n \h </w:instrText>
      </w:r>
      <w:r w:rsidR="00392088">
        <w:fldChar w:fldCharType="separate"/>
      </w:r>
      <w:r w:rsidR="00C235A5">
        <w:t>4.9.2.1</w:t>
      </w:r>
      <w:r w:rsidR="00392088">
        <w:fldChar w:fldCharType="end"/>
      </w:r>
      <w:r w:rsidR="00DC487A">
        <w:t xml:space="preserve">, bepaald dat </w:t>
      </w:r>
      <w:r w:rsidR="00E22688">
        <w:t xml:space="preserve">het aanleveren van een bijlage als </w:t>
      </w:r>
      <w:r w:rsidR="00E22688" w:rsidRPr="00404023">
        <w:t>PDF-</w:t>
      </w:r>
      <w:r w:rsidR="00E22688">
        <w:t>document alleen is toegestaan</w:t>
      </w:r>
      <w:r w:rsidR="00E22688" w:rsidRPr="00404023">
        <w:t xml:space="preserve"> </w:t>
      </w:r>
      <w:r w:rsidR="00E22688">
        <w:t>als het voor het bevoegd gezag redelijkerwijs niet mogelijk is om de bijlage als onderdeel van de tekst in STOP-XML op te stellen én als de bijlage informatie bevat die daadwerkelijk als bijlage gezien kan worden.</w:t>
      </w:r>
      <w:r w:rsidR="00DC487A">
        <w:br/>
        <w:t xml:space="preserve">Een bijlage in de vorm van een </w:t>
      </w:r>
      <w:r w:rsidR="00D878C5">
        <w:t>PDF-document</w:t>
      </w:r>
      <w:r w:rsidR="00DC487A">
        <w:t xml:space="preserve"> moet onveranderlijk zijn</w:t>
      </w:r>
      <w:r w:rsidR="00F00EAA" w:rsidRPr="00F00EAA">
        <w:t xml:space="preserve">. Daarom moet het PDF-document voldoen aan de eisen van PDF/A-1a of PDF/A-2a en moet het worden gepubliceerd als informatieobject. </w:t>
      </w:r>
      <w:r w:rsidR="00DC487A">
        <w:t xml:space="preserve">Een beschrijving van beide publicatiemogelijkheden voor bijlagen staat in paragraaf </w:t>
      </w:r>
      <w:r w:rsidR="00DC487A" w:rsidRPr="00863F41">
        <w:rPr>
          <w:rStyle w:val="Verwijzing"/>
        </w:rPr>
        <w:fldChar w:fldCharType="begin"/>
      </w:r>
      <w:r w:rsidR="00DC487A" w:rsidRPr="00863F41">
        <w:rPr>
          <w:rStyle w:val="Verwijzing"/>
        </w:rPr>
        <w:instrText xml:space="preserve"> REF _Ref_2f3d0ec57417521a524e74bab778481f_2 \r \h </w:instrText>
      </w:r>
      <w:r w:rsidR="00DC487A" w:rsidRPr="00863F41">
        <w:rPr>
          <w:rStyle w:val="Verwijzing"/>
        </w:rPr>
      </w:r>
      <w:r w:rsidR="00DC487A" w:rsidRPr="00863F41">
        <w:rPr>
          <w:rStyle w:val="Verwijzing"/>
        </w:rPr>
        <w:fldChar w:fldCharType="separate"/>
      </w:r>
      <w:r w:rsidR="00C235A5">
        <w:rPr>
          <w:rStyle w:val="Verwijzing"/>
        </w:rPr>
        <w:t>4.2</w:t>
      </w:r>
      <w:r w:rsidR="00DC487A" w:rsidRPr="00863F41">
        <w:rPr>
          <w:rStyle w:val="Verwijzing"/>
        </w:rPr>
        <w:fldChar w:fldCharType="end"/>
      </w:r>
      <w:r w:rsidR="00DC487A">
        <w:t xml:space="preserve">. Een Bijlage wordt niet geannoteerd met </w:t>
      </w:r>
      <w:r w:rsidR="00440502">
        <w:t>OW-object</w:t>
      </w:r>
      <w:r w:rsidR="00DC487A">
        <w:t xml:space="preserve">en. </w:t>
      </w:r>
      <w:r w:rsidR="00DC487A">
        <w:br/>
        <w:t>Een Bijlage kan worden afgesloten met het element Sluiting. Van die mogelijkheid zal naar verwachting niet vaak gebruik gemaakt worden.</w:t>
      </w:r>
    </w:p>
    <w:p w14:paraId="72F17A6C" w14:textId="1341B649" w:rsidR="004A1812" w:rsidRDefault="00713915" w:rsidP="004A1812">
      <w:pPr>
        <w:pStyle w:val="Opsommingnummers1"/>
      </w:pPr>
      <w:r w:rsidRPr="004A1812">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w:t>
      </w:r>
      <w:r w:rsidR="00E05DDE">
        <w:t>het</w:t>
      </w:r>
      <w:r w:rsidRPr="00DC266B">
        <w:t xml:space="preserve"> aan het algemeen bestuur voorleg</w:t>
      </w:r>
      <w:r w:rsidR="00E05DDE">
        <w:t>t</w:t>
      </w:r>
      <w:r w:rsidRPr="00DC266B">
        <w:t xml:space="preserve">. </w:t>
      </w:r>
      <w:r w:rsidR="003931E2" w:rsidRPr="003931E2">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B1110C">
        <w:br/>
      </w:r>
      <w:r w:rsidR="004A1812">
        <w:t xml:space="preserve">De STOP/TPOD-standaard biedt in de huidige versie voor zowel </w:t>
      </w:r>
      <w:r w:rsidR="004A1812" w:rsidRPr="001A308D">
        <w:t xml:space="preserve">Besluit </w:t>
      </w:r>
      <w:r w:rsidR="004A1812">
        <w:t xml:space="preserve">als </w:t>
      </w:r>
      <w:r w:rsidR="004A1812" w:rsidRPr="001A308D">
        <w:t>Regeling</w:t>
      </w:r>
      <w:r w:rsidR="004A1812">
        <w:t xml:space="preserve"> een aantal mogelijkheden voor het indelen van toelichtingen. Er zijn de ‘hoofdelementen’ Toelichting en ArtikelgewijzeToelichting. Binnen het </w:t>
      </w:r>
      <w:r w:rsidR="004A1812" w:rsidRPr="00C245B0">
        <w:t>‘hoofdelement’ Toelichting</w:t>
      </w:r>
      <w:r w:rsidR="004A1812">
        <w:t xml:space="preserve"> kan worden gekozen tussen enerzijds een vrije, niet nader gestructureerde opzet en anderzijds een gestructureerde opzet met de onderliggende elementen AlgemeneToelichting en ArtikelgewijzeToelichting. Deze mogelijkheden stellen </w:t>
      </w:r>
      <w:r w:rsidR="004A1812" w:rsidRPr="00B14397">
        <w:t xml:space="preserve">medewerkers van bevoegde gezagen en adviesbureaus </w:t>
      </w:r>
      <w:r w:rsidR="004A1812">
        <w:t xml:space="preserve">die de standaard in hun omgevingsdocumenten toepassen en </w:t>
      </w:r>
      <w:r w:rsidR="004A1812" w:rsidRPr="004B6686">
        <w:t>bouwers van plansoftware</w:t>
      </w:r>
      <w:r w:rsidR="004A1812">
        <w:t xml:space="preserve"> voor lastige keuzes. Bovendien noodzaken ze </w:t>
      </w:r>
      <w:r w:rsidR="004A1812" w:rsidRPr="001B7E7B">
        <w:t xml:space="preserve">de applicaties die de tekst tonen </w:t>
      </w:r>
      <w:r w:rsidR="004A1812">
        <w:t>(</w:t>
      </w:r>
      <w:r w:rsidR="004A1812" w:rsidRPr="001B7E7B">
        <w:t>officielebekendmakingen.nl, de regelingenbanken op overheid.nl en DSO-LV</w:t>
      </w:r>
      <w:r w:rsidR="004A1812">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004A1812" w:rsidRPr="00450D49">
        <w:t xml:space="preserve">het ‘hoofdelement’ Toelichting </w:t>
      </w:r>
      <w:r w:rsidR="004A1812">
        <w:t xml:space="preserve">met daarbinnen de vrije, niet nader gestructureerde opzet met Divisies en Divisieteksten. Aanbevolen wordt om voor de toelichting bij het besluit alleen de toekomstige modellering te gebruiken en </w:t>
      </w:r>
      <w:r w:rsidR="004A1812" w:rsidRPr="007D430F">
        <w:t xml:space="preserve">geen gebruik te maken van het ‘hoofdelement’ ArtikelgewijzeToelichting en ook niet van de </w:t>
      </w:r>
      <w:r w:rsidR="004A1812">
        <w:t xml:space="preserve">gestructureerde opzet met de onderliggende elementen AlgemeneToelichting en ArtikelgewijzeToelichting </w:t>
      </w:r>
      <w:r w:rsidR="004A1812" w:rsidRPr="007D430F">
        <w:t>binnen het ‘hoofdelement’ Toelichting</w:t>
      </w:r>
      <w:r w:rsidR="004A1812">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F00D68">
        <w:fldChar w:fldCharType="begin"/>
      </w:r>
      <w:r w:rsidR="00F00D68">
        <w:instrText xml:space="preserve"> REF _Ref_2553f31a775b6a135a74f17a4e4765ae_1 \n \h </w:instrText>
      </w:r>
      <w:r w:rsidR="00F00D68">
        <w:fldChar w:fldCharType="separate"/>
      </w:r>
      <w:r w:rsidR="00C235A5">
        <w:t>4.9.3.1</w:t>
      </w:r>
      <w:r w:rsidR="00F00D68">
        <w:fldChar w:fldCharType="end"/>
      </w:r>
      <w:r w:rsidR="004A1812">
        <w:t>.</w:t>
      </w:r>
      <w:r w:rsidR="004A1812">
        <w:br/>
      </w:r>
      <w:r w:rsidR="004A1812" w:rsidRPr="006A1F47">
        <w:t xml:space="preserve">De daadwerkelijke inhoud van </w:t>
      </w:r>
      <w:r w:rsidR="004A1812">
        <w:t>de</w:t>
      </w:r>
      <w:r w:rsidR="004A1812" w:rsidRPr="6CD5CFD6">
        <w:rPr>
          <w:i/>
          <w:iCs/>
        </w:rPr>
        <w:t xml:space="preserve"> </w:t>
      </w:r>
      <w:r w:rsidR="004A1812">
        <w:t xml:space="preserve">toelichting </w:t>
      </w:r>
      <w:r w:rsidR="004A1812" w:rsidRPr="006A1F47">
        <w:t xml:space="preserve">staat in een of meer Divisieteksten, die desgewenst hiërarchisch kunnen worden gestructureerd in Divisies. </w:t>
      </w:r>
      <w:r w:rsidR="004A1812" w:rsidRPr="009A0C9F">
        <w:t xml:space="preserve">Deze elementen van de Vrijetekststructuur en hun specificaties zijn beschreven in paragraaf </w:t>
      </w:r>
      <w:r w:rsidR="004A1812">
        <w:rPr>
          <w:rStyle w:val="Verwijzing"/>
        </w:rPr>
        <w:fldChar w:fldCharType="begin"/>
      </w:r>
      <w:r w:rsidR="004A1812">
        <w:instrText xml:space="preserve"> REF _Ref_6b9a0acc3a36cecc93a0bba241d3bb7b_1 \n \h </w:instrText>
      </w:r>
      <w:r w:rsidR="004A1812">
        <w:rPr>
          <w:rStyle w:val="Verwijzing"/>
        </w:rPr>
      </w:r>
      <w:r w:rsidR="004A1812">
        <w:rPr>
          <w:rStyle w:val="Verwijzing"/>
        </w:rPr>
        <w:fldChar w:fldCharType="separate"/>
      </w:r>
      <w:r w:rsidR="00C235A5">
        <w:t>5.3</w:t>
      </w:r>
      <w:r w:rsidR="004A1812">
        <w:rPr>
          <w:rStyle w:val="Verwijzing"/>
        </w:rPr>
        <w:fldChar w:fldCharType="end"/>
      </w:r>
      <w:r w:rsidR="004A1812" w:rsidRPr="009A0C9F">
        <w:t>.</w:t>
      </w:r>
      <w:r w:rsidR="004A1812">
        <w:t xml:space="preserve"> Het element </w:t>
      </w:r>
      <w:r w:rsidR="004A1812">
        <w:lastRenderedPageBreak/>
        <w:t>Toelichting heeft verplicht een Kop.</w:t>
      </w:r>
      <w:r w:rsidR="004A1812">
        <w:br/>
      </w:r>
      <w:r w:rsidR="004A1812" w:rsidRPr="00F9171A">
        <w:t>Een Toelichting kan worden afgesloten met het element Sluiting. Van die mogelijkheid zal naar verwachting niet vaak gebruik gemaakt worden. Aan een Toelichting kunnen een of meer Bijlagen worden toegevoegd.</w:t>
      </w:r>
      <w:r w:rsidR="004A1812">
        <w:br/>
      </w:r>
      <w:r w:rsidR="004A1812" w:rsidRPr="00CB735F">
        <w:t xml:space="preserve">Een </w:t>
      </w:r>
      <w:r w:rsidR="004A1812">
        <w:t>Toelichting</w:t>
      </w:r>
      <w:r w:rsidR="004A1812" w:rsidRPr="00CB735F">
        <w:t xml:space="preserve"> wordt niet geannoteerd met </w:t>
      </w:r>
      <w:r w:rsidR="004A1812">
        <w:t>OW-object</w:t>
      </w:r>
      <w:r w:rsidR="004A1812" w:rsidRPr="00CB735F">
        <w:t>en.</w:t>
      </w:r>
      <w:r w:rsidR="004A1812">
        <w:t xml:space="preserve"> </w:t>
      </w:r>
      <w:r w:rsidR="004A1812" w:rsidRPr="00BE52CF">
        <w:t xml:space="preserve">Een Toelichting </w:t>
      </w:r>
      <w:r w:rsidR="004A1812">
        <w:t>op</w:t>
      </w:r>
      <w:r w:rsidR="004A1812" w:rsidRPr="000841C9">
        <w:t xml:space="preserve"> het Besluit word</w:t>
      </w:r>
      <w:r w:rsidR="004A1812">
        <w:t>t</w:t>
      </w:r>
      <w:r w:rsidR="004A1812" w:rsidRPr="000841C9">
        <w:t xml:space="preserve"> alleen bekendgemaakt en niet geconsolideerd. Deze </w:t>
      </w:r>
      <w:r w:rsidR="004A1812">
        <w:t>Toelichting</w:t>
      </w:r>
      <w:r w:rsidR="004A1812" w:rsidRPr="000841C9">
        <w:t xml:space="preserve"> </w:t>
      </w:r>
      <w:r w:rsidR="004A1812">
        <w:t xml:space="preserve">is </w:t>
      </w:r>
      <w:r w:rsidR="004A1812" w:rsidRPr="000841C9">
        <w:t>dus wel te vinden op officielebekendmakingen.nl, maar niet in de regelingenbank</w:t>
      </w:r>
      <w:r w:rsidR="004A1812">
        <w:t>en</w:t>
      </w:r>
      <w:r w:rsidR="004A1812" w:rsidRPr="000841C9">
        <w:t xml:space="preserve"> op overheid.nl en niet in DSO-LV.</w:t>
      </w:r>
      <w:r w:rsidR="004A1812">
        <w:t xml:space="preserve"> Vanuit de regelingenbanken op overheid.nl en DSO-LV kan door middel van een link naar de officiële bekendmaking de Toelichting wel eenvoudig gevonden worden.</w:t>
      </w:r>
    </w:p>
    <w:p w14:paraId="58351EE2" w14:textId="62D6EF73" w:rsidR="00713915" w:rsidRDefault="00713915" w:rsidP="00893AEA">
      <w:pPr>
        <w:pStyle w:val="Opsommingnummers1"/>
      </w:pPr>
      <w:r w:rsidRPr="004A1812">
        <w:rPr>
          <w:b/>
          <w:bCs/>
        </w:rPr>
        <w:t>ArtikelgewijzeToelichting</w:t>
      </w:r>
      <w:r w:rsidRPr="00782819">
        <w:t>:</w:t>
      </w:r>
      <w:r>
        <w:t xml:space="preserve"> </w:t>
      </w:r>
      <w:r w:rsidR="00F00D68">
        <w:t xml:space="preserve">dit element zal in een toekomstige versie van de standaard vervallen; gebruik daarvan wordt daarom nu afgeraden. Daarom zijn in de norm in paragraaf </w:t>
      </w:r>
      <w:r w:rsidR="00470142">
        <w:fldChar w:fldCharType="begin"/>
      </w:r>
      <w:r w:rsidR="00470142">
        <w:instrText xml:space="preserve"> REF _Ref_142f6980f8b344b41089b88bfab25f2c_1 \n \h </w:instrText>
      </w:r>
      <w:r w:rsidR="00470142">
        <w:fldChar w:fldCharType="separate"/>
      </w:r>
      <w:r w:rsidR="00C235A5">
        <w:t>4.9.2.1</w:t>
      </w:r>
      <w:r w:rsidR="00470142">
        <w:fldChar w:fldCharType="end"/>
      </w:r>
      <w:r w:rsidR="00F00D68">
        <w:t xml:space="preserve"> de subelementen van de </w:t>
      </w:r>
      <w:r w:rsidR="00F00D68" w:rsidRPr="00CD7932">
        <w:t>Artikelgewijze</w:t>
      </w:r>
      <w:r w:rsidR="00F00D68">
        <w:t>Toelichting niet opgenomen en wordt er in deze paragraaf geen nadere toelichting op gegeven.</w:t>
      </w:r>
    </w:p>
    <w:p w14:paraId="08EEAD88" w14:textId="23CCFD45"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w:t>
      </w:r>
      <w:r w:rsidR="00B16556">
        <w:t>zullen GS</w:t>
      </w:r>
      <w:r w:rsidR="0030429C">
        <w:t>, onder meer</w:t>
      </w:r>
      <w:r w:rsidR="00B16556">
        <w:t xml:space="preserve"> </w:t>
      </w:r>
      <w:r w:rsidR="0030429C">
        <w:t xml:space="preserve">aan de hand van de criteria van artikel 16.21 Ow, </w:t>
      </w:r>
      <w:r w:rsidR="003C32B5">
        <w:t xml:space="preserve">het </w:t>
      </w:r>
      <w:r w:rsidR="00EA2F93">
        <w:t xml:space="preserve">gebruik </w:t>
      </w:r>
      <w:r w:rsidR="00680108" w:rsidRPr="00680108">
        <w:t xml:space="preserve">van de </w:t>
      </w:r>
      <w:r w:rsidR="00EA2F93">
        <w:t xml:space="preserve">bevoegdheid een </w:t>
      </w:r>
      <w:r w:rsidR="00680108" w:rsidRPr="00680108">
        <w:t>reactieve interventie</w:t>
      </w:r>
      <w:r w:rsidR="00EA2F93">
        <w:t xml:space="preserve"> te geven</w:t>
      </w:r>
      <w:r w:rsidR="003C32B5">
        <w:t xml:space="preserve"> </w:t>
      </w:r>
      <w:r w:rsidR="003C32B5" w:rsidRPr="003C32B5">
        <w:t>onderbouwen</w:t>
      </w:r>
      <w:r w:rsidR="00CF2F75">
        <w:t>.</w:t>
      </w:r>
      <w:r w:rsidR="00660B18">
        <w:t xml:space="preserve"> </w:t>
      </w:r>
      <w:r w:rsidRPr="00DD450C">
        <w:t xml:space="preserve">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C235A5">
        <w:t>de basistekst</w:t>
      </w:r>
      <w:r w:rsidRPr="007B60F8">
        <w:fldChar w:fldCharType="end"/>
      </w:r>
      <w:r w:rsidRPr="00DD450C">
        <w:t xml:space="preserve"> wordt aangepast en waarom.</w:t>
      </w:r>
      <w:r>
        <w:t xml:space="preserve"> </w:t>
      </w:r>
      <w:r w:rsidR="004D04F2">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4D04F2">
        <w:rPr>
          <w:rStyle w:val="Verwijzing"/>
        </w:rPr>
        <w:fldChar w:fldCharType="begin"/>
      </w:r>
      <w:r w:rsidR="004D04F2">
        <w:instrText xml:space="preserve"> REF _Ref_6b9a0acc3a36cecc93a0bba241d3bb7b_1 \n \h </w:instrText>
      </w:r>
      <w:r w:rsidR="004D04F2">
        <w:rPr>
          <w:rStyle w:val="Verwijzing"/>
        </w:rPr>
      </w:r>
      <w:r w:rsidR="004D04F2">
        <w:rPr>
          <w:rStyle w:val="Verwijzing"/>
        </w:rPr>
        <w:fldChar w:fldCharType="separate"/>
      </w:r>
      <w:r w:rsidR="00C235A5">
        <w:t>5.3</w:t>
      </w:r>
      <w:r w:rsidR="004D04F2">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B819CA">
        <w:t xml:space="preserve"> </w:t>
      </w:r>
      <w:r w:rsidR="00B819CA" w:rsidRPr="00B819CA">
        <w:t>Vanuit de regelingenbanken op overheid.nl en DSO-LV kan door middel van een link naar de officiële bekendmaking de Motivering wel eenvoudig gevonden worden.</w:t>
      </w:r>
    </w:p>
    <w:p w14:paraId="4783DD53" w14:textId="1638F055"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B819CA" w:rsidRPr="00B819CA">
        <w:t xml:space="preserve">Dit element zal in een toekomstige versie van de standaard vervallen; gebruik daarvan wordt daarom nu afgeraden. </w:t>
      </w:r>
      <w:r w:rsidR="00A55F0D" w:rsidRPr="00A55F0D">
        <w:t xml:space="preserve">Om deze redenen </w:t>
      </w:r>
      <w:r>
        <w:t xml:space="preserve">zijn in de norm in paragraaf </w:t>
      </w:r>
      <w:r w:rsidRPr="00863F41">
        <w:rPr>
          <w:rStyle w:val="Verwijzing"/>
        </w:rPr>
        <w:fldChar w:fldCharType="begin"/>
      </w:r>
      <w:r w:rsidRPr="00863F41">
        <w:rPr>
          <w:rStyle w:val="Verwijzing"/>
        </w:rPr>
        <w:instrText xml:space="preserve"> REF _Ref_142f6980f8b344b41089b88bfab25f2c_4 \r \h </w:instrText>
      </w:r>
      <w:r w:rsidRPr="00863F41">
        <w:rPr>
          <w:rStyle w:val="Verwijzing"/>
        </w:rPr>
      </w:r>
      <w:r w:rsidRPr="00863F41">
        <w:rPr>
          <w:rStyle w:val="Verwijzing"/>
        </w:rPr>
        <w:fldChar w:fldCharType="separate"/>
      </w:r>
      <w:r w:rsidR="00C235A5">
        <w:rPr>
          <w:rStyle w:val="Verwijzing"/>
        </w:rPr>
        <w:t>4.9.2.1</w:t>
      </w:r>
      <w:r w:rsidRPr="00863F41">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460D7288"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B94AD2">
        <w:t>ze</w:t>
      </w:r>
      <w:r>
        <w:t xml:space="preserve"> Koppen gelden </w:t>
      </w:r>
      <w:r w:rsidRPr="00767F7C">
        <w:rPr>
          <w:i/>
          <w:iCs/>
        </w:rPr>
        <w:t>niet</w:t>
      </w:r>
      <w:r>
        <w:t xml:space="preserve"> de voorschriften voor Koppen van paragraaf </w:t>
      </w:r>
      <w:r w:rsidR="001201F7" w:rsidRPr="00863F41">
        <w:rPr>
          <w:rStyle w:val="Verwijzing"/>
        </w:rPr>
        <w:fldChar w:fldCharType="begin"/>
      </w:r>
      <w:r w:rsidR="001201F7" w:rsidRPr="00863F41">
        <w:rPr>
          <w:rStyle w:val="Verwijzing"/>
        </w:rPr>
        <w:instrText xml:space="preserve"> REF _Ref_b0095ee7f69776686ffca8053d0f4c86_2 \n \h </w:instrText>
      </w:r>
      <w:r w:rsidR="001201F7" w:rsidRPr="00863F41">
        <w:rPr>
          <w:rStyle w:val="Verwijzing"/>
        </w:rPr>
      </w:r>
      <w:r w:rsidR="001201F7" w:rsidRPr="00863F41">
        <w:rPr>
          <w:rStyle w:val="Verwijzing"/>
        </w:rPr>
        <w:fldChar w:fldCharType="separate"/>
      </w:r>
      <w:r w:rsidR="00C235A5">
        <w:rPr>
          <w:rStyle w:val="Verwijzing"/>
        </w:rPr>
        <w:t>5.2.2.1.1</w:t>
      </w:r>
      <w:r w:rsidR="001201F7" w:rsidRPr="00863F41">
        <w:rPr>
          <w:rStyle w:val="Verwijzing"/>
        </w:rPr>
        <w:fldChar w:fldCharType="end"/>
      </w:r>
      <w:r>
        <w:t>.</w:t>
      </w:r>
    </w:p>
    <w:p w14:paraId="1DFE3435" w14:textId="4C4ED664" w:rsidR="00713915" w:rsidRPr="00463E9A" w:rsidRDefault="00713915" w:rsidP="00713915">
      <w:r w:rsidRPr="001813B1">
        <w:t xml:space="preserve">In de schema’s van STOP komt in een aantal hoofd- en subelementen het element InleidendeTekst -bedoeld voor niet-juridische contextinformatie- voor. </w:t>
      </w:r>
      <w:r w:rsidR="008A6257" w:rsidRPr="008A6257">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