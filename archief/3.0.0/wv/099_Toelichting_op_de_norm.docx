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r w:rsidRPr="00F1426F">
        <w:t>Toelichting op de norm</w:t>
      </w:r>
    </w:p>
    <w:p w14:paraId="1137F11C" w14:textId="26207F28"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AF75BD">
        <w:t>7.4.4</w:t>
      </w:r>
      <w:r w:rsidR="00E22CC6">
        <w:fldChar w:fldCharType="end"/>
      </w:r>
      <w:r w:rsidR="00E22CC6">
        <w:t xml:space="preserve"> </w:t>
      </w:r>
      <w:r w:rsidR="00186BE6">
        <w:t xml:space="preserve">en toegelicht in paragraaf </w:t>
      </w:r>
      <w:r w:rsidR="00186BE6">
        <w:fldChar w:fldCharType="begin"/>
      </w:r>
      <w:r w:rsidR="00186BE6">
        <w:instrText xml:space="preserve"> REF _Ref_8bc13ac05bb37fc8367209aba79cecea_1 \n \h </w:instrText>
      </w:r>
      <w:r w:rsidR="00186BE6">
        <w:fldChar w:fldCharType="separate"/>
      </w:r>
      <w:r w:rsidR="00AF75BD">
        <w:t>7.4.5</w:t>
      </w:r>
      <w:r w:rsidR="00186BE6">
        <w:fldChar w:fldCharType="end"/>
      </w:r>
      <w:r w:rsidR="00186BE6">
        <w:t>.</w:t>
      </w:r>
    </w:p>
    <w:p w14:paraId="39F415B0" w14:textId="77777777" w:rsidR="0098680E" w:rsidRDefault="0098680E" w:rsidP="001E034B"/>
    <w:p w14:paraId="07B350C3" w14:textId="68507F74" w:rsidR="0098680E" w:rsidRPr="00F1426F" w:rsidRDefault="0098680E"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