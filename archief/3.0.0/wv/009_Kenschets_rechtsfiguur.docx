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F816" w14:textId="77777777" w:rsidR="002660BC" w:rsidRPr="008D3C2B" w:rsidRDefault="002660BC" w:rsidP="002660BC">
      <w:pPr>
        <w:pStyle w:val="Kop3"/>
      </w:pPr>
      <w:bookmarkStart w:id="11" w:name="_Ref_453920406a41bcfdb86051607da2de70_1"/>
      <w:r w:rsidRPr="008D3C2B">
        <w:t>Kenschets rechtsfiguur</w:t>
      </w:r>
      <w:bookmarkEnd w:id="11"/>
    </w:p>
    <w:p w14:paraId="542166F7" w14:textId="77777777" w:rsidR="002660BC" w:rsidRPr="008D3C2B" w:rsidRDefault="002660BC" w:rsidP="002660BC">
      <w:r w:rsidRPr="008D3C2B">
        <w:t>Rijk, provincies, waterschappen en gemeenten stellen elk (integraal) beleid en regels vast over de ontwikkeling, het gebruik, de bescherming en het beheer en onderhoud van de fysieke leefomgeving voor hun grondgebied. Zij leggen dit vast in één of meerdere omgevingsdocumenten.</w:t>
      </w:r>
    </w:p>
    <w:p w14:paraId="2077FF0E" w14:textId="77777777" w:rsidR="002660BC" w:rsidRPr="008D3C2B" w:rsidRDefault="002660BC" w:rsidP="002660BC">
      <w:r w:rsidRPr="008D3C2B">
        <w:t xml:space="preserve">Elk van deze </w:t>
      </w:r>
      <w:r>
        <w:t>bestuurslagen</w:t>
      </w:r>
      <w:r w:rsidRPr="008D3C2B">
        <w:t xml:space="preserve"> heeft in het stelsel voor het omgevingsrecht zijn eigen bevoegdheden en verantwoordelijkheden en daarmee samenhangende instrumenten, waaronder de omgevingsdocumenten.</w:t>
      </w:r>
    </w:p>
    <w:p w14:paraId="36807016" w14:textId="77777777" w:rsidR="002660BC" w:rsidRPr="008D3C2B" w:rsidRDefault="002660BC" w:rsidP="002660BC"/>
    <w:p w14:paraId="7858D813" w14:textId="219426E9" w:rsidR="002660BC" w:rsidRPr="008D3C2B" w:rsidRDefault="002660BC" w:rsidP="002660BC">
      <w:r w:rsidRPr="008D3C2B">
        <w:t xml:space="preserve">Het waterschap stelt regels over de fysieke leefomgeving en legt deze vast in één </w:t>
      </w:r>
      <w:r w:rsidRPr="001B20FD">
        <w:fldChar w:fldCharType="begin"/>
      </w:r>
      <w:r w:rsidRPr="008D3C2B">
        <w:instrText xml:space="preserve"> DOCVARIABLE ID01 </w:instrText>
      </w:r>
      <w:r w:rsidRPr="001B20FD">
        <w:fldChar w:fldCharType="separate"/>
      </w:r>
      <w:r w:rsidR="00AF75BD">
        <w:t>waterschapsverordening</w:t>
      </w:r>
      <w:r w:rsidRPr="001B20FD">
        <w:fldChar w:fldCharType="end"/>
      </w:r>
      <w:r w:rsidRPr="008D3C2B">
        <w:t xml:space="preserve"> voor zijn gehele grondgebied. De </w:t>
      </w:r>
      <w:r w:rsidRPr="001B20FD">
        <w:fldChar w:fldCharType="begin"/>
      </w:r>
      <w:r w:rsidRPr="008D3C2B">
        <w:instrText xml:space="preserve"> DOCVARIABLE ID01 </w:instrText>
      </w:r>
      <w:r w:rsidRPr="001B20FD">
        <w:fldChar w:fldCharType="separate"/>
      </w:r>
      <w:r w:rsidR="00AF75BD">
        <w:t>waterschapsverordening</w:t>
      </w:r>
      <w:r w:rsidRPr="001B20FD">
        <w:fldChar w:fldCharType="end"/>
      </w:r>
      <w:r w:rsidRPr="008D3C2B">
        <w:t xml:space="preserve"> bevat in de eerste plaats de regels die op grond van de Omgevingswet worden gesteld en daarnaast ook regels over de fysieke leefomgeving die worden gesteld op grond van de Waterschapswet.</w:t>
      </w:r>
    </w:p>
    <w:p w14:paraId="03665A2D" w14:textId="77777777" w:rsidR="002660BC" w:rsidRPr="008D3C2B" w:rsidRDefault="002660BC" w:rsidP="002660BC"/>
    <w:p w14:paraId="089E1AD6" w14:textId="2898803D" w:rsidR="002660BC" w:rsidRPr="008D3C2B" w:rsidRDefault="002660BC" w:rsidP="002660BC">
      <w:r w:rsidRPr="008D3C2B">
        <w:t xml:space="preserve">De </w:t>
      </w:r>
      <w:r w:rsidRPr="001B20FD">
        <w:fldChar w:fldCharType="begin"/>
      </w:r>
      <w:r w:rsidRPr="008D3C2B">
        <w:instrText xml:space="preserve"> DOCVARIABLE ID01 </w:instrText>
      </w:r>
      <w:r w:rsidRPr="001B20FD">
        <w:fldChar w:fldCharType="separate"/>
      </w:r>
      <w:r w:rsidR="00AF75BD">
        <w:t>waterschapsverordening</w:t>
      </w:r>
      <w:r w:rsidRPr="001B20FD">
        <w:fldChar w:fldCharType="end"/>
      </w:r>
      <w:r w:rsidRPr="008D3C2B">
        <w:t xml:space="preserve"> richt zich specifiek op het watersysteem en bevat onder andere regels met betrekking tot beheer, regels over lozingen of beperkingengebiedactiviteiten m.b.t. een waterstaatswerk.</w:t>
      </w:r>
    </w:p>
    <w:p w14:paraId="347836D8" w14:textId="2B485FB1" w:rsidR="002660BC" w:rsidRPr="008D3C2B" w:rsidRDefault="002660BC" w:rsidP="002660BC">
      <w:r w:rsidRPr="008D3C2B">
        <w:t xml:space="preserve">Daarnaast kan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zich richten op het vaarwegbeheer en wegenbeheer, voor die gebieden waarvoor het waterschap dat soort beheer uitvoert en voor zover het onderwerpen betreft die niet uitputtend zijn geregeld op grond van de Wegenverkeerswet en de Scheepvaartverkeerswet. De provincies delen het vaarwegbeheer toe, en kunnen dat zowel bij de provincie zelf als bij het waterschap of de gemeente beleggen. Wegenbeheer wordt in bepaalde delen van het land door waterschappen gedaan buiten de bebouwde kom – dit zijn van oudsher wegen die nodig waren voor de waterbeheertaken van het waterschap, zoals dijkwegen.</w:t>
      </w:r>
    </w:p>
    <w:p w14:paraId="02DCD1AB" w14:textId="77777777" w:rsidR="002660BC" w:rsidRPr="008D3C2B" w:rsidRDefault="002660BC" w:rsidP="002660BC"/>
    <w:p w14:paraId="6C642E63" w14:textId="19904508" w:rsidR="002660BC" w:rsidRPr="008D3C2B" w:rsidRDefault="002660BC" w:rsidP="002660BC">
      <w:r w:rsidRPr="008D3C2B">
        <w:t xml:space="preserve">De regels in </w:t>
      </w:r>
      <w:r w:rsidRPr="001B20FD">
        <w:fldChar w:fldCharType="begin"/>
      </w:r>
      <w:r w:rsidRPr="008D3C2B">
        <w:instrText xml:space="preserve"> DOCVARIABLE ID01+ </w:instrText>
      </w:r>
      <w:r w:rsidRPr="001B20FD">
        <w:fldChar w:fldCharType="separate"/>
      </w:r>
      <w:r w:rsidR="00AF75BD">
        <w:t>de waterschapsverordening</w:t>
      </w:r>
      <w:r w:rsidRPr="001B20FD">
        <w:fldChar w:fldCharType="end"/>
      </w:r>
      <w:r w:rsidRPr="008D3C2B">
        <w:t xml:space="preserve"> zijn gebodsbepalingen, en bepalingen over in welke gevallen een </w:t>
      </w:r>
      <w:r>
        <w:t>omgevings</w:t>
      </w:r>
      <w:r w:rsidRPr="008D3C2B">
        <w:t>vergunning of een melding vereist is voor bepaalde activiteiten/handelingen of voldaan moet worden aan algemene regels. Tevens kan het waterschap beperkingengebieden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