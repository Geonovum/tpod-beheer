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416" w:name="_Ref_3cd2242ab97d8eeb1d547871e91147d0_1"/>
      <w:r>
        <w:t>BesluitMetadata</w:t>
      </w:r>
      <w:bookmarkEnd w:id="416"/>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lastRenderedPageBreak/>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2098D462" w14:textId="6ED8881E" w:rsidR="00E950AB"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w:t>
      </w:r>
      <w:r w:rsidR="009310EC" w:rsidRPr="00FF66D4">
        <w:t>RegelingOpschrift</w:t>
      </w:r>
      <w:r w:rsidRPr="00FF66D4">
        <w:t xml:space="preserve">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AF75BD">
        <w:t>10.3.3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221885E0"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lastRenderedPageBreak/>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64F8AA78"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AF75BD">
        <w:t>10.3.5</w:t>
      </w:r>
      <w:r>
        <w:fldChar w:fldCharType="end"/>
      </w:r>
      <w:r>
        <w:t xml:space="preserve"> beschikbaar zijn.</w:t>
      </w:r>
    </w:p>
    <w:p w14:paraId="3FD03417" w14:textId="77777777" w:rsidR="00E43714" w:rsidRDefault="00E43714"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E950AB" w:rsidRDefault="00327267"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E950AB" w:rsidRPr="009A08A2" w:rsidRDefault="00327267" w:rsidP="00176E32">
                            <w:pPr>
                              <w:rPr>
                                <w:b/>
                                <w:bCs/>
                              </w:rPr>
                            </w:pPr>
                            <w:r>
                              <w:rPr>
                                <w:b/>
                                <w:bCs/>
                              </w:rPr>
                              <w:t>Waarschuwing t</w:t>
                            </w:r>
                            <w:r w:rsidRPr="009A08A2">
                              <w:rPr>
                                <w:b/>
                                <w:bCs/>
                              </w:rPr>
                              <w:t xml:space="preserve">oekomstige </w:t>
                            </w:r>
                            <w:r>
                              <w:rPr>
                                <w:b/>
                                <w:bCs/>
                              </w:rPr>
                              <w:t>wijziging TPOD-standaard</w:t>
                            </w:r>
                          </w:p>
                          <w:p w14:paraId="2703BE57" w14:textId="22E1DED0" w:rsidR="00E950AB" w:rsidRDefault="00327267"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2"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95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KVYveT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E950AB" w:rsidRPr="009A08A2" w:rsidRDefault="00327267" w:rsidP="00176E32">
                      <w:pPr>
                        <w:rPr>
                          <w:b/>
                          <w:bCs/>
                        </w:rPr>
                      </w:pPr>
                      <w:r>
                        <w:rPr>
                          <w:b/>
                          <w:bCs/>
                        </w:rPr>
                        <w:t>Waarschuwing t</w:t>
                      </w:r>
                      <w:r w:rsidRPr="009A08A2">
                        <w:rPr>
                          <w:b/>
                          <w:bCs/>
                        </w:rPr>
                        <w:t xml:space="preserve">oekomstige </w:t>
                      </w:r>
                      <w:r>
                        <w:rPr>
                          <w:b/>
                          <w:bCs/>
                        </w:rPr>
                        <w:t>wijziging TPOD-standaard</w:t>
                      </w:r>
                    </w:p>
                    <w:p w14:paraId="2703BE57" w14:textId="22E1DED0" w:rsidR="00E950AB" w:rsidRDefault="00327267"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