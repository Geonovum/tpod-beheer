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A956" w14:textId="77777777" w:rsidR="00046669" w:rsidRPr="00F03DD9" w:rsidRDefault="00046669" w:rsidP="00046669">
      <w:pPr>
        <w:pStyle w:val="Kop4"/>
      </w:pPr>
      <w:r w:rsidRPr="00F03DD9">
        <w:t>Toelichting op de norm</w:t>
      </w:r>
    </w:p>
    <w:p w14:paraId="3C0ADD56" w14:textId="3CDA90EB" w:rsidR="00030D6F" w:rsidRPr="00F03DD9" w:rsidRDefault="00046669" w:rsidP="00046669">
      <w:r w:rsidRPr="00F03DD9">
        <w:rPr>
          <w:i/>
          <w:iCs/>
        </w:rPr>
        <w:t>kaartuitsnede</w:t>
      </w:r>
      <w:r w:rsidRPr="00F03DD9">
        <w:t xml:space="preserve">: met het attribuut </w:t>
      </w:r>
      <w:r w:rsidRPr="00F03DD9">
        <w:rPr>
          <w:i/>
          <w:iCs/>
        </w:rPr>
        <w:t>kaartuitsnede</w:t>
      </w:r>
      <w:r w:rsidRPr="00F03DD9">
        <w:t xml:space="preserve"> kan het bevoegd gezag de exacte grenzen van een specifieke kaart aangeven. DSO-LV kan dit gebruiken in de weergave.</w:t>
      </w:r>
    </w:p>
    <w:p w14:paraId="4E5F9FFD" w14:textId="07DA03FD" w:rsidR="00046669" w:rsidRDefault="00046669" w:rsidP="00046669">
      <w:r w:rsidRPr="00F03DD9">
        <w:rPr>
          <w:i/>
          <w:iCs/>
        </w:rPr>
        <w:t>kaartlagen</w:t>
      </w:r>
      <w:r w:rsidRPr="00F03DD9">
        <w:t xml:space="preserve">: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w:t>
      </w:r>
      <w:r w:rsidRPr="00F03DD9">
        <w:rPr>
          <w:i/>
          <w:iCs/>
        </w:rPr>
        <w:t>niveau</w:t>
      </w:r>
      <w:r w:rsidRPr="00F03DD9">
        <w:t xml:space="preserve"> van het object Kaartlaag.</w:t>
      </w:r>
    </w:p>
    <w:p w14:paraId="05F8179A" w14:textId="77777777" w:rsidR="00BD5DD7" w:rsidRDefault="00BD5DD7" w:rsidP="00046669"/>
    <w:p w14:paraId="6C48E818" w14:textId="3D825FC6" w:rsidR="00BD5DD7" w:rsidRPr="00F03DD9" w:rsidRDefault="00BD5DD7" w:rsidP="00046669">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_Ref_75749a0eff0e1209266af3537d773dce_1 \n \h </w:instrText>
      </w:r>
      <w:r>
        <w:fldChar w:fldCharType="separate"/>
      </w:r>
      <w:r w:rsidR="00AF75BD">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