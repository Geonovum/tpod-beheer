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D1498" w14:textId="77777777" w:rsidR="002F0D2A" w:rsidRPr="000A4B5B" w:rsidRDefault="002F0D2A" w:rsidP="002F0D2A">
      <w:pPr>
        <w:pStyle w:val="Kop4"/>
      </w:pPr>
      <w:r w:rsidRPr="000A4B5B">
        <w:t>Norm</w:t>
      </w:r>
    </w:p>
    <w:p w14:paraId="2A3B994A" w14:textId="022BC4C5" w:rsidR="006B5D16" w:rsidRDefault="002F0D2A" w:rsidP="001A59E6">
      <w:r w:rsidRPr="000A4B5B">
        <w:t>Voor het maken van de verwijzing wordt gebruik gemaakt van de generieke XML-elementen IntRef (voor de verwijzing naar een ander tekstelement in hetzelfde document) en ExtRef (voor de verwijzing naar (tekstelementen in) een ander document).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