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lastRenderedPageBreak/>
        <w:t>Leeswijzer</w:t>
      </w:r>
    </w:p>
    <w:p w14:paraId="6EFFCBC6" w14:textId="1AAF4038" w:rsidR="004432A7" w:rsidRDefault="008F146A" w:rsidP="00E33EDD">
      <w:r w:rsidRPr="00A22075">
        <w:t xml:space="preserve">Dit document is in drie delen verdeeld. Deel </w:t>
      </w:r>
      <w:r w:rsidRPr="00863F41">
        <w:rPr>
          <w:rStyle w:val="Verwijzing"/>
        </w:rPr>
        <w:fldChar w:fldCharType="begin"/>
      </w:r>
      <w:r w:rsidRPr="00863F41">
        <w:rPr>
          <w:rStyle w:val="Verwijzing"/>
        </w:rPr>
        <w:instrText xml:space="preserve"> REF _Ref_70b07588f5bcccc211add9f1c3903d72_1 \n \h  \* MERGEFORMAT </w:instrText>
      </w:r>
      <w:r w:rsidRPr="00863F41">
        <w:rPr>
          <w:rStyle w:val="Verwijzing"/>
        </w:rPr>
      </w:r>
      <w:r w:rsidRPr="00863F41">
        <w:rPr>
          <w:rStyle w:val="Verwijzing"/>
        </w:rPr>
        <w:fldChar w:fldCharType="separate"/>
      </w:r>
      <w:r w:rsidR="00AF75BD">
        <w:rPr>
          <w:rStyle w:val="Verwijzing"/>
        </w:rPr>
        <w:t>A</w:t>
      </w:r>
      <w:r w:rsidRPr="00863F41">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AF75BD">
        <w:t>de waterschapsverordening</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863F41">
        <w:rPr>
          <w:rStyle w:val="Verwijzing"/>
        </w:rPr>
        <w:fldChar w:fldCharType="begin"/>
      </w:r>
      <w:r w:rsidR="006A41EC" w:rsidRPr="00863F41">
        <w:rPr>
          <w:rStyle w:val="Verwijzing"/>
        </w:rPr>
        <w:instrText xml:space="preserve"> REF _Ref_c839940f60e020260f340e96b554b673_1 \n \h  \* MERGEFORMAT </w:instrText>
      </w:r>
      <w:r w:rsidR="006A41EC" w:rsidRPr="00863F41">
        <w:rPr>
          <w:rStyle w:val="Verwijzing"/>
        </w:rPr>
      </w:r>
      <w:r w:rsidR="006A41EC" w:rsidRPr="00863F41">
        <w:rPr>
          <w:rStyle w:val="Verwijzing"/>
        </w:rPr>
        <w:fldChar w:fldCharType="separate"/>
      </w:r>
      <w:r w:rsidR="00AF75BD">
        <w:rPr>
          <w:rStyle w:val="Verwijzing"/>
        </w:rPr>
        <w:t>B</w:t>
      </w:r>
      <w:r w:rsidR="006A41EC" w:rsidRPr="00863F41">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AF75BD">
        <w:t>de waterschapsverordening</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425364">
        <w:t>, het wijzigen van omgevingsdocumenten met wijzigingsbesluiten</w:t>
      </w:r>
      <w:r w:rsidR="007A7DDA">
        <w:t xml:space="preserve"> en </w:t>
      </w:r>
      <w:r w:rsidR="004873C8">
        <w:t>enkele</w:t>
      </w:r>
      <w:r w:rsidR="007A7DDA">
        <w:t xml:space="preserve"> </w:t>
      </w:r>
      <w:r w:rsidR="004873C8">
        <w:t>andere aspecten</w:t>
      </w:r>
      <w:r w:rsidR="00821E38">
        <w:t>.</w:t>
      </w:r>
      <w:r w:rsidR="004873C8">
        <w:t xml:space="preserve"> </w:t>
      </w:r>
      <w:r w:rsidR="00F770E4">
        <w:t>D</w:t>
      </w:r>
      <w:r w:rsidR="009F5703" w:rsidRPr="00A22075">
        <w:t xml:space="preserve">eel </w:t>
      </w:r>
      <w:r w:rsidR="009F5703" w:rsidRPr="00863F41">
        <w:rPr>
          <w:rStyle w:val="Verwijzing"/>
        </w:rPr>
        <w:fldChar w:fldCharType="begin"/>
      </w:r>
      <w:r w:rsidR="009F5703" w:rsidRPr="00863F41">
        <w:rPr>
          <w:rStyle w:val="Verwijzing"/>
        </w:rPr>
        <w:instrText xml:space="preserve"> REF _Ref_7e9731f8c2b05f39a4ee59a9b53599f7_1 \n \h  \* MERGEFORMAT </w:instrText>
      </w:r>
      <w:r w:rsidR="009F5703" w:rsidRPr="00863F41">
        <w:rPr>
          <w:rStyle w:val="Verwijzing"/>
        </w:rPr>
      </w:r>
      <w:r w:rsidR="009F5703" w:rsidRPr="00863F41">
        <w:rPr>
          <w:rStyle w:val="Verwijzing"/>
        </w:rPr>
        <w:fldChar w:fldCharType="separate"/>
      </w:r>
      <w:r w:rsidR="00AF75BD">
        <w:rPr>
          <w:rStyle w:val="Verwijzing"/>
        </w:rPr>
        <w:t>C</w:t>
      </w:r>
      <w:r w:rsidR="009F5703" w:rsidRPr="00863F41">
        <w:rPr>
          <w:rStyle w:val="Verwijzing"/>
        </w:rPr>
        <w:fldChar w:fldCharType="end"/>
      </w:r>
      <w:r w:rsidR="009F5703" w:rsidRPr="00B26823">
        <w:t xml:space="preserve"> </w:t>
      </w:r>
      <w:r w:rsidR="009F5703">
        <w:t xml:space="preserve">tenslotte </w:t>
      </w:r>
      <w:r w:rsidR="000916B0">
        <w:t xml:space="preserve">gaat over een aantal aspecten van de aanlevering. Het gaat dan om </w:t>
      </w:r>
      <w:r w:rsidR="00794FB0">
        <w:t xml:space="preserve">de </w:t>
      </w:r>
      <w:r w:rsidR="00F770E4">
        <w:t xml:space="preserve">wettelijk voorgeschreven </w:t>
      </w:r>
      <w:r w:rsidR="00794FB0">
        <w:t xml:space="preserve">procedure </w:t>
      </w:r>
      <w:r w:rsidR="00F770E4">
        <w:t xml:space="preserve">die </w:t>
      </w:r>
      <w:fldSimple w:instr=" DOCVARIABLE ID01+ ">
        <w:r w:rsidR="00AF75BD">
          <w:t>de waterschapsverordening</w:t>
        </w:r>
      </w:fldSimple>
      <w:r w:rsidR="00482077">
        <w:t xml:space="preserve"> doorloopt en de producten en gegevens die per stap in die procedure moeten worden aangeleverd.</w:t>
      </w:r>
      <w:r w:rsidR="002D5000" w:rsidRPr="002D5000">
        <w:t xml:space="preserve"> Ook gaat dit hoofdstuk in op rectificatie en revisie.</w:t>
      </w:r>
    </w:p>
    <w:p w14:paraId="1902C7C8" w14:textId="77777777" w:rsidR="00E33EDD" w:rsidRPr="00A22075" w:rsidRDefault="00E33EDD" w:rsidP="00E33EDD"/>
    <w:p w14:paraId="70B79A47" w14:textId="0E080006"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AF75BD">
        <w:t>de waterschapsverordening</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AF75BD">
        <w:t>de waterschapsverordening</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AF75BD">
        <w:t>de waterschapsverordening</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AF75BD">
        <w:t>waterschapsverordening</w:t>
      </w:r>
      <w:r w:rsidRPr="00A22075">
        <w:fldChar w:fldCharType="end"/>
      </w:r>
      <w:r w:rsidR="00CE002D" w:rsidRPr="00B26823">
        <w:t xml:space="preserve"> kan worden bek</w:t>
      </w:r>
      <w:r w:rsidR="00CE002D" w:rsidRPr="00A22075">
        <w:t>endgemaakt</w:t>
      </w:r>
      <w:r w:rsidR="002A41B4" w:rsidRPr="00A22075">
        <w:t xml:space="preserve"> 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