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CE2" w14:textId="77777777" w:rsidR="00440967" w:rsidRPr="00EA6F9E" w:rsidRDefault="00440967" w:rsidP="00440967">
      <w:pPr>
        <w:pStyle w:val="Kop5"/>
      </w:pPr>
      <w:bookmarkStart w:id="453" w:name="_Ref_55c11cf3f1d77686920607d80742f485_1"/>
      <w:r>
        <w:t xml:space="preserve">Terinzageleggen </w:t>
      </w:r>
      <w:r w:rsidRPr="00541BF1">
        <w:t>op het ontwerpbesluit betrekking hebbende stukken</w:t>
      </w:r>
      <w:bookmarkEnd w:id="453"/>
    </w:p>
    <w:p w14:paraId="0AEC97D0" w14:textId="04D75ABB" w:rsidR="00E950AB" w:rsidRDefault="006C62A9" w:rsidP="00440967">
      <w:r>
        <w:t>H</w:t>
      </w:r>
      <w:r w:rsidRPr="006C62A9">
        <w:t>et waterschap</w:t>
      </w:r>
      <w:r>
        <w:t xml:space="preserve"> </w:t>
      </w:r>
      <w:r w:rsidR="00440967" w:rsidRPr="00FE2526">
        <w:t xml:space="preserve">moet </w:t>
      </w:r>
      <w:r w:rsidR="00440967">
        <w:t>eventuele</w:t>
      </w:r>
      <w:r w:rsidR="00440967" w:rsidRPr="00FE2526">
        <w:t xml:space="preserve"> op het ontwerp betrekking hebbende stukken die redelijkerwijs nodig zijn voor een beoordeling van het ontwerp, ter inzage leggen.</w:t>
      </w:r>
    </w:p>
    <w:p w14:paraId="576D64F7" w14:textId="79A7A178" w:rsidR="00440967" w:rsidRDefault="00440967" w:rsidP="00440967">
      <w:r>
        <w:t xml:space="preserve">NB: Zoals in paragraaf </w:t>
      </w:r>
      <w:r w:rsidR="009A52BE">
        <w:fldChar w:fldCharType="begin"/>
      </w:r>
      <w:r w:rsidR="009A52BE">
        <w:instrText xml:space="preserve"> REF _Ref_ab00a9992ed3c8d59405e6ae7ead2bc1_1 \n \h </w:instrText>
      </w:r>
      <w:r w:rsidR="009A52BE">
        <w:fldChar w:fldCharType="separate"/>
      </w:r>
      <w:r w:rsidR="00AF75BD">
        <w:t>10.4.2.1</w:t>
      </w:r>
      <w:r w:rsidR="009A52BE">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1AC73A90" w14:textId="77777777" w:rsidR="00440967" w:rsidRPr="00F41998" w:rsidRDefault="00440967" w:rsidP="00440967">
      <w:pPr>
        <w:pStyle w:val="Kader"/>
      </w:pPr>
      <w:r w:rsidRPr="00B26823">
        <w:rPr>
          <w:noProof/>
        </w:rPr>
        <w:lastRenderedPageBreak/>
        <mc:AlternateContent>
          <mc:Choice Requires="wps">
            <w:drawing>
              <wp:inline distT="0" distB="0" distL="0" distR="0" wp14:anchorId="496DE26D" wp14:editId="17945DBF">
                <wp:extent cx="5400040" cy="985631"/>
                <wp:effectExtent l="0" t="0" r="22860" b="22860"/>
                <wp:docPr id="1415576860" name="Tekstvak 141557686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EF8BA01" w14:textId="77777777" w:rsidR="00440967" w:rsidRPr="00D80A79" w:rsidRDefault="00440967" w:rsidP="00440967">
                            <w:pPr>
                              <w:rPr>
                                <w:b/>
                                <w:bCs/>
                              </w:rPr>
                            </w:pPr>
                            <w:r w:rsidRPr="00D80A79">
                              <w:rPr>
                                <w:b/>
                                <w:bCs/>
                              </w:rPr>
                              <w:t>Toekomstige functionaliteit</w:t>
                            </w:r>
                          </w:p>
                          <w:p w14:paraId="7E342E41" w14:textId="20EDA1EE" w:rsidR="00E950AB" w:rsidRDefault="00327267"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E950AB" w:rsidRDefault="00E950AB" w:rsidP="003B1642"/>
                          <w:p w14:paraId="437EB2AC" w14:textId="77777777" w:rsidR="00E950AB" w:rsidRPr="006971CB" w:rsidRDefault="00327267" w:rsidP="003B1642">
                            <w:pPr>
                              <w:rPr>
                                <w:b/>
                                <w:bCs/>
                              </w:rPr>
                            </w:pPr>
                            <w:r w:rsidRPr="006971CB">
                              <w:rPr>
                                <w:b/>
                                <w:bCs/>
                              </w:rPr>
                              <w:t>Workaround</w:t>
                            </w:r>
                          </w:p>
                          <w:p w14:paraId="6E994EBE" w14:textId="15406D43" w:rsidR="00E950AB" w:rsidRDefault="00327267"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0A6EBC33" w14:textId="77777777" w:rsidR="00E950AB" w:rsidRDefault="00327267"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E950AB" w:rsidRDefault="00327267"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E950AB" w:rsidRDefault="00E950AB" w:rsidP="003B1642"/>
                          <w:p w14:paraId="0B6886AD" w14:textId="3B056515" w:rsidR="00440967" w:rsidRDefault="00327267"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5313CB">
                              <w:t>in het onderdeel</w:t>
                            </w:r>
                            <w:r w:rsidR="005313CB"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E950AB" w:rsidRPr="0022671B" w:rsidRDefault="00327267"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6DE26D" id="Tekstvak 1415576860" o:spid="_x0000_s105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42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cqeNjACAABaBAAADgAAAAAAAAAAAAAAAAAuAgAAZHJz&#10;L2Uyb0RvYy54bWxQSwECLQAUAAYACAAAACEALfghbNoAAAAFAQAADwAAAAAAAAAAAAAAAACKBAAA&#10;ZHJzL2Rvd25yZXYueG1sUEsFBgAAAAAEAAQA8wAAAJEFAAAAAA==&#10;" filled="f" strokeweight=".5pt">
                <v:textbox style="mso-fit-shape-to-text:t">
                  <w:txbxContent>
                    <w:p w14:paraId="5EF8BA01" w14:textId="77777777" w:rsidR="00440967" w:rsidRPr="00D80A79" w:rsidRDefault="00440967" w:rsidP="00440967">
                      <w:pPr>
                        <w:rPr>
                          <w:b/>
                          <w:bCs/>
                        </w:rPr>
                      </w:pPr>
                      <w:r w:rsidRPr="00D80A79">
                        <w:rPr>
                          <w:b/>
                          <w:bCs/>
                        </w:rPr>
                        <w:t>Toekomstige functionaliteit</w:t>
                      </w:r>
                    </w:p>
                    <w:p w14:paraId="7E342E41" w14:textId="20EDA1EE" w:rsidR="00E950AB" w:rsidRDefault="00327267"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E950AB" w:rsidRDefault="00E950AB" w:rsidP="003B1642"/>
                    <w:p w14:paraId="437EB2AC" w14:textId="77777777" w:rsidR="00E950AB" w:rsidRPr="006971CB" w:rsidRDefault="00327267" w:rsidP="003B1642">
                      <w:pPr>
                        <w:rPr>
                          <w:b/>
                          <w:bCs/>
                        </w:rPr>
                      </w:pPr>
                      <w:r w:rsidRPr="006971CB">
                        <w:rPr>
                          <w:b/>
                          <w:bCs/>
                        </w:rPr>
                        <w:t>Workaround</w:t>
                      </w:r>
                    </w:p>
                    <w:p w14:paraId="6E994EBE" w14:textId="15406D43" w:rsidR="00E950AB" w:rsidRDefault="00327267"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0A6EBC33" w14:textId="77777777" w:rsidR="00E950AB" w:rsidRDefault="00327267"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E950AB" w:rsidRDefault="00327267"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E950AB" w:rsidRDefault="00E950AB" w:rsidP="003B1642"/>
                    <w:p w14:paraId="0B6886AD" w14:textId="3B056515" w:rsidR="00440967" w:rsidRDefault="00327267"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5313CB">
                        <w:t>in het onderdeel</w:t>
                      </w:r>
                      <w:r w:rsidR="005313CB"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E950AB" w:rsidRPr="0022671B" w:rsidRDefault="00327267"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