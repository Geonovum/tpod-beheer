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E33EDD" w:rsidRPr="00F1426F" w:rsidRDefault="00D320C2" w:rsidP="002F7B04">
      <w:pPr>
        <w:pStyle w:val="Kop4"/>
      </w:pPr>
      <w:bookmarkStart w:id="252" w:name="_Ref_e979b17fbb15eb04e05441a68a494abd_1"/>
      <w:r w:rsidRPr="00F1426F">
        <w:t>Toelichting op de norm</w:t>
      </w:r>
      <w:bookmarkEnd w:id="252"/>
    </w:p>
    <w:p w14:paraId="5F014EC5" w14:textId="5037D0FA" w:rsidR="00F463A2" w:rsidRPr="00F1426F" w:rsidRDefault="00F463A2" w:rsidP="00F463A2"/>
    <w:p w14:paraId="0858F8DD" w14:textId="2D0987CC" w:rsidR="00F463A2" w:rsidRPr="00F1426F" w:rsidRDefault="003205B2" w:rsidP="00F463A2">
      <w:pPr>
        <w:rPr>
          <w:i/>
          <w:iCs/>
        </w:rPr>
      </w:pPr>
      <w:r w:rsidRPr="00F1426F">
        <w:rPr>
          <w:i/>
          <w:iCs/>
        </w:rPr>
        <w:t>Attributen en waardelijsten</w:t>
      </w:r>
    </w:p>
    <w:p w14:paraId="402EAAA5" w14:textId="15293CB0" w:rsidR="00D9363F" w:rsidRPr="00F1426F" w:rsidRDefault="005B2C36" w:rsidP="00EA4BDC">
      <w:pPr>
        <w:pStyle w:val="Opsommingtekens1"/>
      </w:pPr>
      <w:r w:rsidRPr="00F1426F">
        <w:rPr>
          <w:i/>
          <w:iCs/>
        </w:rPr>
        <w:t>n</w:t>
      </w:r>
      <w:r w:rsidR="008A6FB5" w:rsidRPr="00F1426F">
        <w:rPr>
          <w:i/>
          <w:iCs/>
        </w:rPr>
        <w:t>aam</w:t>
      </w:r>
      <w:r w:rsidR="008A6FB5" w:rsidRPr="00F1426F">
        <w:t xml:space="preserve">: </w:t>
      </w:r>
      <w:r w:rsidR="00FC726C" w:rsidRPr="00F1426F">
        <w:t xml:space="preserve">de naam van de omgevingsnorm. </w:t>
      </w:r>
      <w:r w:rsidR="00C20F56" w:rsidRPr="00F1426F">
        <w:t>H</w:t>
      </w:r>
      <w:r w:rsidR="008A6FB5" w:rsidRPr="00F1426F">
        <w:t xml:space="preserve">et bevoegd gezag </w:t>
      </w:r>
      <w:r w:rsidR="00C20F56" w:rsidRPr="00F1426F">
        <w:t xml:space="preserve">kan </w:t>
      </w:r>
      <w:r w:rsidR="008A6FB5" w:rsidRPr="00F1426F">
        <w:t xml:space="preserve">zelf </w:t>
      </w:r>
      <w:r w:rsidR="00C20F56" w:rsidRPr="00F1426F">
        <w:t>de naam van de omgevingsnorm bepalen</w:t>
      </w:r>
      <w:r w:rsidR="008A6FB5" w:rsidRPr="00F1426F">
        <w:t>, er is geen waardelijst voor de naam van de omgevingsnorm.</w:t>
      </w:r>
      <w:r w:rsidR="00D20C1C" w:rsidRPr="00F1426F">
        <w:t xml:space="preserve"> De naam kan worden overgenomen uit de Juridische regel. Wanneer de omgevingsnorm in de Juridische regel een lange naam of omschrijving heeft kan indien gewenst een verkorte versie daarvan in het attribuut </w:t>
      </w:r>
      <w:r w:rsidR="00D20C1C" w:rsidRPr="00F1426F">
        <w:rPr>
          <w:i/>
        </w:rPr>
        <w:t>naam</w:t>
      </w:r>
      <w:r w:rsidR="00D20C1C" w:rsidRPr="00F1426F">
        <w:t xml:space="preserve"> worden opgenomen.</w:t>
      </w:r>
    </w:p>
    <w:p w14:paraId="20A24792" w14:textId="5C63305A" w:rsidR="000F32C3" w:rsidRPr="00F1426F" w:rsidRDefault="000F32C3" w:rsidP="00EA4BDC">
      <w:pPr>
        <w:pStyle w:val="Opsommingtekens1"/>
      </w:pPr>
      <w:r w:rsidRPr="00F1426F">
        <w:rPr>
          <w:i/>
          <w:iCs/>
        </w:rPr>
        <w:t>type</w:t>
      </w:r>
      <w:r w:rsidRPr="00F1426F">
        <w:t>: attribuut dat aangeeft tot welk type een omgevingsnorm behoort. Dit attribuut geeft een gedetailleerdere indeling van omgevingsnormen dan het attribuut groep dat hierna besproken wordt. Het speelt geen rol bij de weergave van omgevingsnormen</w:t>
      </w:r>
      <w:r w:rsidR="00281E18">
        <w:t xml:space="preserve"> op de kaart</w:t>
      </w:r>
      <w:r w:rsidRPr="00F1426F">
        <w:t>. Dit attribuut is vergelijkbaar met de maatvoeringaanduidingen uit de RO Standaarden, maar dan voor het domein van de Omgevingswet.</w:t>
      </w:r>
      <w:r w:rsidR="00C76E6D" w:rsidRPr="00F1426F">
        <w:t xml:space="preserve"> Een voorbeeld is: aantal rijstroken.</w:t>
      </w:r>
      <w:r w:rsidR="00753646">
        <w:t xml:space="preserve"> Voor </w:t>
      </w:r>
      <w:r w:rsidR="00753646" w:rsidRPr="003762FE">
        <w:rPr>
          <w:i/>
          <w:iCs/>
        </w:rPr>
        <w:t>type</w:t>
      </w:r>
      <w:r w:rsidR="00753646">
        <w:t xml:space="preserve"> </w:t>
      </w:r>
      <w:r w:rsidR="00C527A1">
        <w:t xml:space="preserve">wordt </w:t>
      </w:r>
      <w:r w:rsidR="00753646">
        <w:t>gebruik gemaakt van de waardelijst ‘Typenorm’.</w:t>
      </w:r>
    </w:p>
    <w:p w14:paraId="742605F9" w14:textId="4660289F" w:rsidR="00EF53FF" w:rsidRPr="00F1426F" w:rsidRDefault="005B2C36" w:rsidP="00805135">
      <w:pPr>
        <w:pStyle w:val="Opsommingtekens1"/>
      </w:pPr>
      <w:r w:rsidRPr="00F1426F">
        <w:rPr>
          <w:i/>
          <w:iCs/>
        </w:rPr>
        <w:t>g</w:t>
      </w:r>
      <w:r w:rsidR="008A6FB5" w:rsidRPr="00F1426F">
        <w:rPr>
          <w:i/>
          <w:iCs/>
        </w:rPr>
        <w:t>roep</w:t>
      </w:r>
      <w:r w:rsidR="008A6FB5" w:rsidRPr="00F1426F">
        <w:t xml:space="preserve">: om een groot aantal verschillende omgevingsnormen op een kaartbeeld te kunnen weergeven op een manier die voor het menselijk oog voldoende onderscheidend is, worden omgevingsnormen gebundeld in groepen. De groep vormt het kenmerk waarop de </w:t>
      </w:r>
      <w:r w:rsidR="00AD7615" w:rsidRPr="00F1426F">
        <w:t>symbolisatie</w:t>
      </w:r>
      <w:r w:rsidR="008A6FB5" w:rsidRPr="00F1426F">
        <w:t xml:space="preserve"> (kleur, arcering, lijnstijl) van de </w:t>
      </w:r>
      <w:r w:rsidR="00F9694E" w:rsidRPr="00F1426F">
        <w:t>standaard</w:t>
      </w:r>
      <w:r w:rsidR="008A6FB5" w:rsidRPr="00F1426F">
        <w:t xml:space="preserve">weergave wordt georganiseerd. De groepen die gebruikt kunnen worden zijn opgenomen in de </w:t>
      </w:r>
      <w:r w:rsidR="00AE2C2F" w:rsidRPr="00F1426F">
        <w:t>limitatieve waardelijst</w:t>
      </w:r>
      <w:r w:rsidR="008A6FB5" w:rsidRPr="00F1426F">
        <w:t xml:space="preserve"> </w:t>
      </w:r>
      <w:r w:rsidR="00175570" w:rsidRPr="00F1426F">
        <w:t>‘</w:t>
      </w:r>
      <w:r w:rsidR="008A6FB5" w:rsidRPr="00F1426F">
        <w:t>Omgevingsnormgroep</w:t>
      </w:r>
      <w:r w:rsidR="00175570" w:rsidRPr="00F1426F">
        <w:t>’</w:t>
      </w:r>
      <w:r w:rsidR="008A6FB5" w:rsidRPr="00F1426F">
        <w:t xml:space="preserve">. Om het mogelijk te maken ook omgevingsnormen te annoteren die nu nog niet voorzien zijn, is de groep </w:t>
      </w:r>
      <w:r w:rsidR="00175570" w:rsidRPr="00F1426F">
        <w:t>‘</w:t>
      </w:r>
      <w:r w:rsidR="008A6FB5" w:rsidRPr="00F1426F">
        <w:t>overig</w:t>
      </w:r>
      <w:r w:rsidR="00175570" w:rsidRPr="00F1426F">
        <w:t>’</w:t>
      </w:r>
      <w:r w:rsidR="008A6FB5" w:rsidRPr="00F1426F">
        <w:t xml:space="preserve"> aan de waardelijst toegevoegd.</w:t>
      </w:r>
    </w:p>
    <w:p w14:paraId="548736C1" w14:textId="6C0B0341" w:rsidR="00AD0F59" w:rsidRPr="00F1426F" w:rsidRDefault="000C1F68" w:rsidP="00AD0F59">
      <w:pPr>
        <w:pStyle w:val="Opsommingtekens1"/>
      </w:pPr>
      <w:r w:rsidRPr="00F1426F">
        <w:rPr>
          <w:i/>
          <w:iCs/>
        </w:rPr>
        <w:t>n</w:t>
      </w:r>
      <w:r w:rsidR="008A6FB5" w:rsidRPr="00F1426F">
        <w:rPr>
          <w:i/>
          <w:iCs/>
        </w:rPr>
        <w:t>ormwaarde</w:t>
      </w:r>
      <w:r w:rsidR="008A6FB5" w:rsidRPr="00F1426F">
        <w:t xml:space="preserve">: attribuut </w:t>
      </w:r>
      <w:r w:rsidR="00317CE3" w:rsidRPr="00F1426F">
        <w:t>waarmee wordt vastgelegd</w:t>
      </w:r>
      <w:r w:rsidR="00E11C4F" w:rsidRPr="00F1426F">
        <w:t xml:space="preserve"> welke</w:t>
      </w:r>
      <w:r w:rsidR="00BD7C2C" w:rsidRPr="00F1426F">
        <w:t xml:space="preserve"> specifieke </w:t>
      </w:r>
      <w:r w:rsidR="00E11C4F" w:rsidRPr="00F1426F">
        <w:t>waarden een omgevingsnorm</w:t>
      </w:r>
      <w:r w:rsidR="00A06B87" w:rsidRPr="00F1426F">
        <w:t xml:space="preserve"> op specifieke locaties heeft en van welke soort </w:t>
      </w:r>
      <w:r w:rsidR="0099745D" w:rsidRPr="00F1426F">
        <w:t xml:space="preserve">die combinatie van norm en waarde </w:t>
      </w:r>
      <w:r w:rsidR="00A06B87" w:rsidRPr="00F1426F">
        <w:t xml:space="preserve">voor een bepaalde omgevingsnorm is. </w:t>
      </w:r>
      <w:r w:rsidR="00E41AC6" w:rsidRPr="00F1426F">
        <w:t>Het a</w:t>
      </w:r>
      <w:r w:rsidR="00382BC6" w:rsidRPr="00F1426F">
        <w:t>t</w:t>
      </w:r>
      <w:r w:rsidR="00E41AC6" w:rsidRPr="00F1426F">
        <w:t xml:space="preserve">tribuut </w:t>
      </w:r>
      <w:r w:rsidR="00E41AC6" w:rsidRPr="00F1426F">
        <w:rPr>
          <w:i/>
          <w:iCs/>
        </w:rPr>
        <w:t>normwaarde</w:t>
      </w:r>
      <w:r w:rsidR="00E41AC6" w:rsidRPr="00F1426F">
        <w:t xml:space="preserve"> </w:t>
      </w:r>
      <w:r w:rsidR="00F32154" w:rsidRPr="00F1426F">
        <w:t xml:space="preserve">maakt </w:t>
      </w:r>
      <w:r w:rsidR="00AD0F59" w:rsidRPr="00F1426F">
        <w:lastRenderedPageBreak/>
        <w:t xml:space="preserve">gebruik van de gegevensgroep Normwaarde. In het navolgende worden de attributen van </w:t>
      </w:r>
      <w:r w:rsidR="000E1102" w:rsidRPr="00F1426F">
        <w:t xml:space="preserve">Normwaarde </w:t>
      </w:r>
      <w:r w:rsidR="00AD0F59" w:rsidRPr="00F1426F">
        <w:t>toegelicht.</w:t>
      </w:r>
    </w:p>
    <w:p w14:paraId="624C691F" w14:textId="5F6A3ADA" w:rsidR="00AD0F59" w:rsidRPr="00F1426F" w:rsidRDefault="00AD0F59" w:rsidP="00BE339F">
      <w:pPr>
        <w:pStyle w:val="Opsommingtekens2"/>
      </w:pPr>
      <w:r w:rsidRPr="0005135E">
        <w:rPr>
          <w:i/>
          <w:iCs/>
        </w:rPr>
        <w:t>identificatie</w:t>
      </w:r>
      <w:r w:rsidRPr="00F1426F">
        <w:t>: iedere Normwaarde heeft een identificatie. Let op: ook Omgevings</w:t>
      </w:r>
      <w:r w:rsidR="00624FF7" w:rsidRPr="00F1426F">
        <w:t>norm</w:t>
      </w:r>
      <w:r w:rsidRPr="00F1426F">
        <w:t xml:space="preserve"> zelf heeft een identificatie.</w:t>
      </w:r>
    </w:p>
    <w:p w14:paraId="45191123" w14:textId="7F2F0B6D" w:rsidR="00030D6F" w:rsidRPr="00F1426F" w:rsidRDefault="00AD0F59" w:rsidP="00BE339F">
      <w:pPr>
        <w:pStyle w:val="Opsommingtekens2"/>
      </w:pPr>
      <w:r w:rsidRPr="00F1426F">
        <w:t xml:space="preserve">een keuze tussen de attributen </w:t>
      </w:r>
      <w:r w:rsidRPr="00F1426F">
        <w:rPr>
          <w:i/>
          <w:iCs/>
        </w:rPr>
        <w:t>kwalitatieveWaarde</w:t>
      </w:r>
      <w:r w:rsidRPr="00F1426F">
        <w:t xml:space="preserve">, </w:t>
      </w:r>
      <w:r w:rsidRPr="00F1426F">
        <w:rPr>
          <w:i/>
          <w:iCs/>
        </w:rPr>
        <w:t>kwantitatieveWaarde</w:t>
      </w:r>
      <w:r w:rsidRPr="00F1426F">
        <w:t xml:space="preserve"> en </w:t>
      </w:r>
      <w:r w:rsidRPr="00F1426F">
        <w:rPr>
          <w:i/>
          <w:iCs/>
        </w:rPr>
        <w:t>waardeInRegeltekst</w:t>
      </w:r>
      <w:r w:rsidRPr="00F1426F">
        <w:t>:</w:t>
      </w:r>
    </w:p>
    <w:p w14:paraId="79A0B5E8" w14:textId="6B5798F1" w:rsidR="00AD0F59" w:rsidRPr="00F1426F" w:rsidRDefault="00AD0F59" w:rsidP="00BE339F">
      <w:pPr>
        <w:pStyle w:val="Opsommingtekens3"/>
      </w:pPr>
      <w:r w:rsidRPr="00F1426F">
        <w:rPr>
          <w:i/>
          <w:iCs/>
        </w:rPr>
        <w:t>kwalitatieveWaarde</w:t>
      </w:r>
      <w:r w:rsidRPr="00F1426F">
        <w:t xml:space="preserve">: dit attribuut wordt gekozen voor waarden die kwalitatief worden vastgelegd, oftewel in woorden worden omschreven, in het geval dat de </w:t>
      </w:r>
      <w:r w:rsidR="007371B9" w:rsidRPr="00F1426F">
        <w:t>O</w:t>
      </w:r>
      <w:r w:rsidRPr="00F1426F">
        <w:t>mgevings</w:t>
      </w:r>
      <w:r w:rsidR="00A14080" w:rsidRPr="00F1426F">
        <w:t>norm</w:t>
      </w:r>
      <w:r w:rsidRPr="00F1426F">
        <w:t xml:space="preserve"> op verschillende locaties verschillende kwalitatieve waarden heeft, die in een </w:t>
      </w:r>
      <w:r w:rsidR="000721F7">
        <w:t xml:space="preserve">GIO </w:t>
      </w:r>
      <w:r w:rsidRPr="00F1426F">
        <w:t xml:space="preserve">worden vastgelegd. Een (fictief) voorbeeld voor de </w:t>
      </w:r>
      <w:r w:rsidR="00976CCC" w:rsidRPr="00F1426F">
        <w:t>omgevings</w:t>
      </w:r>
      <w:r w:rsidR="00976CCC">
        <w:t>norm</w:t>
      </w:r>
      <w:r w:rsidR="00976CCC" w:rsidRPr="00F1426F">
        <w:t xml:space="preserve"> </w:t>
      </w:r>
      <w:r w:rsidR="00274B3A" w:rsidRPr="00F1426F">
        <w:t>maximum bouwhoogte</w:t>
      </w:r>
      <w:r w:rsidRPr="00F1426F">
        <w:t>: '</w:t>
      </w:r>
      <w:r w:rsidR="00274B3A" w:rsidRPr="00F1426F">
        <w:t>passend in het straatbeeld</w:t>
      </w:r>
      <w:r w:rsidRPr="00F1426F">
        <w:t>' voor locatie A, '</w:t>
      </w:r>
      <w:r w:rsidR="00274B3A" w:rsidRPr="00F1426F">
        <w:t>niet hoger dan de kerk</w:t>
      </w:r>
      <w:r w:rsidRPr="00F1426F">
        <w:t xml:space="preserve">' voor locatie B. </w:t>
      </w:r>
      <w:r w:rsidR="00631BC9" w:rsidRPr="00F1426F">
        <w:t>De STOP/TPOD-standaard staat niet toe dat kwalitatieve waarden die bij een norm horen zowel in de tekst als in het normwaarde-attribuut van Omgevings</w:t>
      </w:r>
      <w:r w:rsidR="0093451D" w:rsidRPr="00F1426F">
        <w:t>norm</w:t>
      </w:r>
      <w:r w:rsidR="00631BC9" w:rsidRPr="00F1426F">
        <w:t xml:space="preserve"> en </w:t>
      </w:r>
      <w:r w:rsidR="00D44198">
        <w:t>GIO’s</w:t>
      </w:r>
      <w:r w:rsidR="00631BC9"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t>GIO</w:t>
      </w:r>
      <w:r w:rsidR="00631BC9" w:rsidRPr="00F1426F">
        <w:t xml:space="preserve">. Daarom kan het attribuut </w:t>
      </w:r>
      <w:r w:rsidR="00631BC9" w:rsidRPr="00F1426F">
        <w:rPr>
          <w:i/>
          <w:iCs/>
        </w:rPr>
        <w:t>kwalitatieveWaarde</w:t>
      </w:r>
      <w:r w:rsidR="00631BC9" w:rsidRPr="00B26823">
        <w:t xml:space="preserve"> alleen gebruikt worden wanneer de waarden niet in de Regeltek</w:t>
      </w:r>
      <w:r w:rsidR="00631BC9" w:rsidRPr="00F1426F">
        <w:t>st staan.</w:t>
      </w:r>
    </w:p>
    <w:p w14:paraId="256F6D5C" w14:textId="5FF1CF54" w:rsidR="00AD0F59" w:rsidRPr="00F1426F" w:rsidRDefault="00AD0F59" w:rsidP="00BE339F">
      <w:pPr>
        <w:pStyle w:val="Opsommingtekens3"/>
      </w:pPr>
      <w:r w:rsidRPr="00F1426F">
        <w:rPr>
          <w:i/>
          <w:iCs/>
        </w:rPr>
        <w:t>kwantitatieveWaarde</w:t>
      </w:r>
      <w:r w:rsidRPr="00F1426F">
        <w:t>: dit attribuut wordt gekozen bij een kwantitatieve oftewel numerieke vastlegging van de omgevings</w:t>
      </w:r>
      <w:r w:rsidR="00274B3A" w:rsidRPr="00F1426F">
        <w:t>norm</w:t>
      </w:r>
      <w:r w:rsidRPr="00F1426F">
        <w:t xml:space="preserve">. Bij het attribuut </w:t>
      </w:r>
      <w:r w:rsidRPr="00F1426F">
        <w:rPr>
          <w:i/>
          <w:iCs/>
        </w:rPr>
        <w:t>kwantitatieveWaarde</w:t>
      </w:r>
      <w:r w:rsidRPr="00F1426F">
        <w:t xml:space="preserve"> worden de waarden die voor de verschillende locaties gelden in getallen vastgelegd. Wanneer dit attribuut is gekozen, moet ook het attribuut </w:t>
      </w:r>
      <w:r w:rsidRPr="00F1426F">
        <w:rPr>
          <w:i/>
          <w:iCs/>
        </w:rPr>
        <w:t>eenheid</w:t>
      </w:r>
      <w:r w:rsidRPr="00F1426F">
        <w:t xml:space="preserve"> worden toegepast. Dat wordt verderop in deze subparagraaf toegelicht.</w:t>
      </w:r>
      <w:r w:rsidR="00F83F42" w:rsidRPr="00F1426F">
        <w:t xml:space="preserve"> De STOP/TPOD-standaard staat niet toe dat kwantitatieve waarden die bij een norm horen zowel in de tekst als in het normwaarde-attribuut van Omgevingsnorm en </w:t>
      </w:r>
      <w:r w:rsidR="00D44198">
        <w:t>GIO’s</w:t>
      </w:r>
      <w:r w:rsidR="00F83F42"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rsidRPr="00E84F97">
        <w:t>GIO</w:t>
      </w:r>
      <w:r w:rsidR="00F83F42" w:rsidRPr="00F1426F">
        <w:t xml:space="preserve">. Daarom kan het attribuut </w:t>
      </w:r>
      <w:r w:rsidR="00F83F42" w:rsidRPr="00F1426F">
        <w:rPr>
          <w:i/>
          <w:iCs/>
        </w:rPr>
        <w:t>kwantitatieveWaarde</w:t>
      </w:r>
      <w:r w:rsidR="00F83F42" w:rsidRPr="00B26823">
        <w:t xml:space="preserve"> alleen gebruikt worden wanneer de waarden niet in de Regeltekst staan.</w:t>
      </w:r>
    </w:p>
    <w:p w14:paraId="2367CE51" w14:textId="420B3384" w:rsidR="008A6FB5" w:rsidRPr="00F1426F" w:rsidRDefault="00AD0F59" w:rsidP="00624FF7">
      <w:pPr>
        <w:pStyle w:val="Opsommingtekens3"/>
      </w:pPr>
      <w:r w:rsidRPr="00F1426F">
        <w:rPr>
          <w:i/>
          <w:iCs/>
        </w:rPr>
        <w:t>waardeInRegeltekst</w:t>
      </w:r>
      <w:r w:rsidRPr="00F1426F">
        <w:t>: dit attribuut wordt gebruikt in die gevallen waarin het bevoegd gezag het wel wenselijk vindt om een omgevings</w:t>
      </w:r>
      <w:r w:rsidR="005D624E" w:rsidRPr="00F1426F">
        <w:t>norm</w:t>
      </w:r>
      <w:r w:rsidRPr="00F1426F">
        <w:t xml:space="preserve"> met het </w:t>
      </w:r>
      <w:r w:rsidR="00ED1B61">
        <w:t>OW-object</w:t>
      </w:r>
      <w:r w:rsidRPr="00F1426F">
        <w:t xml:space="preserve"> Omgevings</w:t>
      </w:r>
      <w:r w:rsidR="005D624E" w:rsidRPr="00F1426F">
        <w:t>norm</w:t>
      </w:r>
      <w:r w:rsidRPr="00F1426F">
        <w:t xml:space="preserve"> te annoteren maar niet de waarden van de omgevings</w:t>
      </w:r>
      <w:r w:rsidR="00C8074F" w:rsidRPr="00F1426F">
        <w:t>norm</w:t>
      </w:r>
      <w:r w:rsidRPr="00F1426F">
        <w:t xml:space="preserve"> aan de annotatie wil toevoegen en in een </w:t>
      </w:r>
      <w:r w:rsidR="00D44198">
        <w:t>GIO</w:t>
      </w:r>
      <w:r w:rsidRPr="00F1426F">
        <w:t xml:space="preserve"> wil vastleggen. De omgevings</w:t>
      </w:r>
      <w:r w:rsidR="003D010A" w:rsidRPr="00F1426F">
        <w:t>norm</w:t>
      </w:r>
      <w:r w:rsidRPr="00F1426F">
        <w:t xml:space="preserve"> wordt dan wel op een kaart weergegeven en is ook in het Omgevingsloket als omgevings</w:t>
      </w:r>
      <w:r w:rsidR="003D010A" w:rsidRPr="00F1426F">
        <w:t>norm</w:t>
      </w:r>
      <w:r w:rsidRPr="00F1426F">
        <w:t xml:space="preserve"> bevraagbaar. Deze optie kan bijvoorbeeld gebruikt worden wanneer een omgevings</w:t>
      </w:r>
      <w:r w:rsidR="003D010A" w:rsidRPr="00F1426F">
        <w:t>norm</w:t>
      </w:r>
      <w:r w:rsidRPr="00F1426F">
        <w:t xml:space="preserve"> overal waar hij voorkomt dezelfde waarde heeft, en bij heel complexe waarden. </w:t>
      </w:r>
      <w:r w:rsidR="001B5A9D" w:rsidRPr="00F1426F">
        <w:t>B</w:t>
      </w:r>
      <w:r w:rsidRPr="00F1426F">
        <w:t xml:space="preserve">ij de keuze voor </w:t>
      </w:r>
      <w:r w:rsidRPr="00F1426F">
        <w:rPr>
          <w:i/>
          <w:iCs/>
        </w:rPr>
        <w:t>waardeInRegeltekst</w:t>
      </w:r>
      <w:r w:rsidRPr="00F1426F">
        <w:t xml:space="preserve"> </w:t>
      </w:r>
      <w:r w:rsidR="001B5A9D" w:rsidRPr="00F1426F">
        <w:t xml:space="preserve">verschijnt </w:t>
      </w:r>
      <w:r w:rsidRPr="00F1426F">
        <w:t xml:space="preserve">bij raadpleging in de viewer de tekst 'waarde staat in regeltekst'. </w:t>
      </w:r>
      <w:r w:rsidR="00F858CE" w:rsidRPr="00F1426F">
        <w:t xml:space="preserve">De STOP/TPOD-standaard staat niet toe dat kwantitatieve en kwalitatieve waarden die bij een norm horen zowel in de tekst als in het normwaarde-attribuut van Omgevingsnorm en </w:t>
      </w:r>
      <w:r w:rsidR="00D44198">
        <w:t>GIO’s</w:t>
      </w:r>
      <w:r w:rsidR="00F858CE" w:rsidRPr="00F1426F">
        <w:t xml:space="preserve"> voorkomen. Er moet namelijk eenduidig vaststaan wat de bron van een waarde is. Dit uitgangspunt voorkomt ook dat in de tekst per abuis een andere waarde staat dan in het normwaarde-attribuut en </w:t>
      </w:r>
      <w:r w:rsidR="00EA66FD" w:rsidRPr="00F1426F">
        <w:t xml:space="preserve">het </w:t>
      </w:r>
      <w:r w:rsidR="00E84F97" w:rsidRPr="00E84F97">
        <w:t>GIO</w:t>
      </w:r>
      <w:r w:rsidR="00F858CE" w:rsidRPr="00F1426F">
        <w:t xml:space="preserve">. Wanneer de waarden in de Regeltekst staan kan dan ook alleen het attribuut </w:t>
      </w:r>
      <w:r w:rsidR="00F858CE" w:rsidRPr="00F1426F">
        <w:rPr>
          <w:i/>
          <w:iCs/>
        </w:rPr>
        <w:t>waardeInRegeltekst</w:t>
      </w:r>
      <w:r w:rsidR="00F858CE" w:rsidRPr="00B26823">
        <w:t xml:space="preserve"> gebruikt worden.</w:t>
      </w:r>
    </w:p>
    <w:p w14:paraId="37693708" w14:textId="36B67371" w:rsidR="009E3D77" w:rsidRPr="00F1426F" w:rsidRDefault="00397BA8" w:rsidP="008D54E0">
      <w:pPr>
        <w:ind w:left="567"/>
      </w:pPr>
      <w:r w:rsidRPr="00F1426F">
        <w:lastRenderedPageBreak/>
        <w:t xml:space="preserve">De waarden die worden vastgelegd met </w:t>
      </w:r>
      <w:r w:rsidRPr="00F1426F">
        <w:rPr>
          <w:i/>
          <w:iCs/>
        </w:rPr>
        <w:t>kwalitatieveWaarde</w:t>
      </w:r>
      <w:r w:rsidR="00345335" w:rsidRPr="00F1426F">
        <w:t xml:space="preserve"> en</w:t>
      </w:r>
      <w:r w:rsidRPr="00F1426F">
        <w:t xml:space="preserve"> </w:t>
      </w:r>
      <w:r w:rsidRPr="00F1426F">
        <w:rPr>
          <w:i/>
          <w:iCs/>
        </w:rPr>
        <w:t>kwantitatieveWaarde</w:t>
      </w:r>
      <w:r w:rsidRPr="00F1426F">
        <w:t xml:space="preserve"> worden vastgelegd in </w:t>
      </w:r>
      <w:r w:rsidR="00D44198">
        <w:t>GIO’s</w:t>
      </w:r>
      <w:r w:rsidRPr="00F1426F">
        <w:t xml:space="preserve"> en krijgen daarmee hun juridische borging.</w:t>
      </w:r>
      <w:r w:rsidR="00B2379E">
        <w:t xml:space="preserve"> </w:t>
      </w:r>
      <w:r w:rsidR="00B2379E" w:rsidRPr="00B2379E">
        <w:t xml:space="preserve">Bij gebruik van het attribuut waardeInRegeltekst wordt in </w:t>
      </w:r>
      <w:r w:rsidR="0082337A">
        <w:t>het GIO</w:t>
      </w:r>
      <w:r w:rsidR="00B2379E" w:rsidRPr="00B2379E">
        <w:t xml:space="preserve"> alleen de Locatie vastgelegd en niet de waarde.</w:t>
      </w:r>
    </w:p>
    <w:p w14:paraId="491C59AA" w14:textId="47961A0A" w:rsidR="00D02468" w:rsidRPr="007B60F8" w:rsidRDefault="004247DF" w:rsidP="0078768C">
      <w:pPr>
        <w:pStyle w:val="Opsommingtekens1"/>
      </w:pPr>
      <w:r w:rsidRPr="00B75255">
        <w:rPr>
          <w:i/>
          <w:iCs/>
        </w:rPr>
        <w:t>eenheid</w:t>
      </w:r>
      <w:r w:rsidRPr="00F1426F">
        <w:t xml:space="preserve">: met het attribuut </w:t>
      </w:r>
      <w:r w:rsidRPr="00B75255">
        <w:rPr>
          <w:i/>
          <w:iCs/>
        </w:rPr>
        <w:t>eenheid</w:t>
      </w:r>
      <w:r w:rsidRPr="00F1426F">
        <w:t xml:space="preserve"> wordt aangegeven in welke grootheid de </w:t>
      </w:r>
      <w:r w:rsidR="004F1FA0" w:rsidRPr="004F1FA0">
        <w:t>kwantitatieve</w:t>
      </w:r>
      <w:r w:rsidR="004F1FA0" w:rsidRPr="004F1FA0" w:rsidDel="004F1FA0">
        <w:t xml:space="preserve"> </w:t>
      </w:r>
      <w:r w:rsidRPr="00F1426F">
        <w:t xml:space="preserve">waarde van de Normwaarde </w:t>
      </w:r>
      <w:r w:rsidRPr="00B75255">
        <w:rPr>
          <w:i/>
          <w:iCs/>
        </w:rPr>
        <w:t>kwantitatieveWaarde</w:t>
      </w:r>
      <w:r w:rsidRPr="00F1426F">
        <w:t xml:space="preserve"> is uitgedrukt, bijvoorbeeld </w:t>
      </w:r>
      <w:r w:rsidR="002240F9" w:rsidRPr="00F1426F">
        <w:t>μ</w:t>
      </w:r>
      <w:r w:rsidRPr="00F1426F">
        <w:t>g/m</w:t>
      </w:r>
      <w:r w:rsidRPr="00B75255">
        <w:rPr>
          <w:vertAlign w:val="superscript"/>
        </w:rPr>
        <w:t>3</w:t>
      </w:r>
      <w:r w:rsidRPr="00F1426F">
        <w:t xml:space="preserve">. Samen met het getal dat bij het attribuut kwantitatieveWaarde is ingevuld wordt dit bijvoorbeeld 200 </w:t>
      </w:r>
      <w:r w:rsidR="002240F9" w:rsidRPr="00F1426F">
        <w:t>μ</w:t>
      </w:r>
      <w:r w:rsidRPr="00F1426F">
        <w:t>g/m</w:t>
      </w:r>
      <w:r w:rsidRPr="00B75255">
        <w:rPr>
          <w:vertAlign w:val="superscript"/>
        </w:rPr>
        <w:t>3</w:t>
      </w:r>
      <w:r w:rsidRPr="00F1426F">
        <w:t xml:space="preserve">. Voor eenheid </w:t>
      </w:r>
      <w:r w:rsidR="00C527A1">
        <w:t xml:space="preserve">wordt </w:t>
      </w:r>
      <w:r w:rsidRPr="00F1426F">
        <w:t xml:space="preserve">gebruik gemaakt van de waardelijst 'Eenheid'. </w:t>
      </w:r>
      <w:r w:rsidR="00E16831" w:rsidRPr="00F1426F">
        <w:t>H</w:t>
      </w:r>
      <w:r w:rsidRPr="00F1426F">
        <w:t xml:space="preserve">et attribuut </w:t>
      </w:r>
      <w:r w:rsidRPr="00B75255">
        <w:rPr>
          <w:i/>
          <w:iCs/>
        </w:rPr>
        <w:t>eenheid</w:t>
      </w:r>
      <w:r w:rsidRPr="00F1426F">
        <w:t xml:space="preserve"> </w:t>
      </w:r>
      <w:r w:rsidR="00E16831" w:rsidRPr="00F1426F">
        <w:t xml:space="preserve">is </w:t>
      </w:r>
      <w:r w:rsidRPr="00F1426F">
        <w:t xml:space="preserve">bij Norm </w:t>
      </w:r>
      <w:r w:rsidR="00E16831" w:rsidRPr="00F1426F">
        <w:t xml:space="preserve">geplaatst. Dat </w:t>
      </w:r>
      <w:r w:rsidRPr="00F1426F">
        <w:t>verplicht er toe om alle voorkomens van een specifieke norm in dezelfde eenheid uit te drukken. Daardoor komen in een geo-informatieobject ook alleen waarden voor met dezelfde eenheid. Dit voorkomt bij voorbeeld dat een bepaalde omgevings</w:t>
      </w:r>
      <w:r w:rsidR="0058222C" w:rsidRPr="00F1426F">
        <w:t>norm</w:t>
      </w:r>
      <w:r w:rsidRPr="00F1426F">
        <w:t xml:space="preserve"> de ene keer in meters en de andere keer in decimeters wordt uitgedrukt.</w:t>
      </w:r>
    </w:p>
    <w:p w14:paraId="12D79BD5" w14:textId="6DA3573D" w:rsidR="004247DF" w:rsidRPr="00F1426F" w:rsidRDefault="00BA07C5" w:rsidP="00366BD1">
      <w:pPr>
        <w:pStyle w:val="Opsommingtekens1"/>
      </w:pPr>
      <w:r w:rsidRPr="00F1426F">
        <w:rPr>
          <w:i/>
          <w:iCs/>
        </w:rPr>
        <w:t>locatieaanduiding</w:t>
      </w:r>
      <w:r w:rsidRPr="00F1426F">
        <w:t xml:space="preserve">: het attribuut dat de verwijzing bevat naar de identificatie van de Locatie die bij deze </w:t>
      </w:r>
      <w:r w:rsidR="0073398E" w:rsidRPr="0073398E">
        <w:t xml:space="preserve">specifieke Normwaarde behorend bij een </w:t>
      </w:r>
      <w:r w:rsidRPr="00F1426F">
        <w:t xml:space="preserve">Omgevingsnorm hoort én aangeeft wat de betekenis van Locatie is voor het object waar het bij hoort; in dit geval voor Omgevingsnorm. Dit attribuut legt dus vast dat deze Locatie de locatie is waar </w:t>
      </w:r>
      <w:r w:rsidR="008B7440">
        <w:t>een bepaalde</w:t>
      </w:r>
      <w:r w:rsidR="008B7440" w:rsidRPr="008B7440">
        <w:t xml:space="preserve"> Normwaarde </w:t>
      </w:r>
      <w:r w:rsidR="008B7440">
        <w:t xml:space="preserve">van </w:t>
      </w:r>
      <w:r w:rsidRPr="00F1426F">
        <w:t>de Omgevingsnorm van toepassing is.</w:t>
      </w:r>
    </w:p>
    <w:p w14:paraId="6062CE8B" w14:textId="7072B7DB" w:rsidR="008A6FB5" w:rsidRPr="00F1426F" w:rsidRDefault="008A6FB5" w:rsidP="008A6FB5"/>
    <w:p w14:paraId="7C043DB2" w14:textId="1B6582F3" w:rsidR="00084DBB" w:rsidRPr="00F1426F" w:rsidRDefault="00084DBB" w:rsidP="008A6FB5">
      <w:pPr>
        <w:rPr>
          <w:i/>
          <w:iCs/>
        </w:rPr>
      </w:pPr>
      <w:r w:rsidRPr="00F1426F">
        <w:rPr>
          <w:i/>
          <w:iCs/>
        </w:rPr>
        <w:t>Constraint</w:t>
      </w:r>
      <w:r w:rsidR="00366BD1" w:rsidRPr="00F1426F">
        <w:rPr>
          <w:i/>
          <w:iCs/>
        </w:rPr>
        <w:t>s</w:t>
      </w:r>
    </w:p>
    <w:p w14:paraId="0D0AFCD5" w14:textId="4358C7A2" w:rsidR="00366BD1" w:rsidRPr="00F1426F" w:rsidRDefault="00366BD1" w:rsidP="00A11BEA">
      <w:pPr>
        <w:pStyle w:val="Opsommingtekens1"/>
      </w:pPr>
      <w:r w:rsidRPr="00F1426F">
        <w:rPr>
          <w:i/>
          <w:iCs/>
        </w:rPr>
        <w:t>waarde is kwalitatief of kwantitatief of waardeInRegeltekst</w:t>
      </w:r>
      <w:r w:rsidRPr="00F1426F">
        <w:t>: deze constraint</w:t>
      </w:r>
      <w:r w:rsidR="001E76EB" w:rsidRPr="00F1426F">
        <w:t>, die geldt voor</w:t>
      </w:r>
      <w:r w:rsidR="00B8368E" w:rsidRPr="00F1426F">
        <w:t xml:space="preserve"> Normwaarde,</w:t>
      </w:r>
      <w:r w:rsidRPr="00F1426F">
        <w:t xml:space="preserve"> houdt in dat er </w:t>
      </w:r>
      <w:r w:rsidR="00BF3614" w:rsidRPr="00F1426F">
        <w:t xml:space="preserve">bij Normwaarde </w:t>
      </w:r>
      <w:r w:rsidRPr="00F1426F">
        <w:t>altijd één van de genoemde a</w:t>
      </w:r>
      <w:r w:rsidR="00250C76" w:rsidRPr="00F1426F">
        <w:t>t</w:t>
      </w:r>
      <w:r w:rsidRPr="00F1426F">
        <w:t>tributen gekozen moet worden, met andere woorden: het is verplicht dat er precies één van de drie voorkomt, niet minder en niet meer.</w:t>
      </w:r>
    </w:p>
    <w:p w14:paraId="62DAA4CB" w14:textId="4FF2903A" w:rsidR="00084DBB" w:rsidRPr="00F1426F" w:rsidRDefault="00366BD1" w:rsidP="00A11BEA">
      <w:pPr>
        <w:pStyle w:val="Opsommingtekens1"/>
      </w:pPr>
      <w:r w:rsidRPr="00F1426F">
        <w:rPr>
          <w:i/>
          <w:iCs/>
        </w:rPr>
        <w:t>eenheid alleen bij kwantitatieve normwaarden</w:t>
      </w:r>
      <w:r w:rsidRPr="00F1426F">
        <w:t>: deze constraint</w:t>
      </w:r>
      <w:r w:rsidR="00B8368E" w:rsidRPr="00F1426F">
        <w:t>, die geldt voor</w:t>
      </w:r>
      <w:r w:rsidR="0026528C" w:rsidRPr="00F1426F">
        <w:t xml:space="preserve"> het attribuut </w:t>
      </w:r>
      <w:r w:rsidR="0026528C" w:rsidRPr="00F1426F">
        <w:rPr>
          <w:i/>
          <w:iCs/>
        </w:rPr>
        <w:t>eenheid</w:t>
      </w:r>
      <w:r w:rsidR="0026528C" w:rsidRPr="00F1426F">
        <w:t xml:space="preserve"> bij Norm,</w:t>
      </w:r>
      <w:r w:rsidRPr="00F1426F">
        <w:t xml:space="preserve"> legt vast dat het attribuut </w:t>
      </w:r>
      <w:r w:rsidRPr="00F1426F">
        <w:rPr>
          <w:i/>
          <w:iCs/>
        </w:rPr>
        <w:t>eenheid</w:t>
      </w:r>
      <w:r w:rsidRPr="00F1426F">
        <w:t xml:space="preserve"> alleen mag </w:t>
      </w:r>
      <w:r w:rsidR="00C85DAE">
        <w:t>voorkomen</w:t>
      </w:r>
      <w:r w:rsidR="00C85DAE"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C85DAE">
        <w:t xml:space="preserve"> </w:t>
      </w:r>
      <w:r w:rsidR="00C85DAE" w:rsidRPr="00C85DAE">
        <w:t xml:space="preserve">Als bij Normwaarde gekozen is voor </w:t>
      </w:r>
      <w:r w:rsidR="00C85DAE" w:rsidRPr="00B75255">
        <w:rPr>
          <w:i/>
          <w:iCs/>
        </w:rPr>
        <w:t>kwalitatieveWaarde</w:t>
      </w:r>
      <w:r w:rsidR="00C85DAE" w:rsidRPr="00C85DAE">
        <w:t xml:space="preserve"> of </w:t>
      </w:r>
      <w:r w:rsidR="00C85DAE" w:rsidRPr="00B75255">
        <w:rPr>
          <w:i/>
          <w:iCs/>
        </w:rPr>
        <w:t>waardeInRegeltekst</w:t>
      </w:r>
      <w:r w:rsidR="00C85DAE" w:rsidRPr="00C85DAE">
        <w:t xml:space="preserve"> mag het attribuut eenheid niet voorkomen.</w:t>
      </w:r>
    </w:p>
    <w:p w14:paraId="497A35E7" w14:textId="77777777" w:rsidR="00084DBB" w:rsidRPr="00F1426F" w:rsidRDefault="00084DBB" w:rsidP="008A6FB5"/>
    <w:p w14:paraId="51D773DB" w14:textId="2793D1D8" w:rsidR="00F463A2" w:rsidRDefault="008A6FB5" w:rsidP="00EA590B">
      <w:r w:rsidRPr="00F1426F">
        <w:t>De eerste keer dat een specifieke omgevings</w:t>
      </w:r>
      <w:r w:rsidR="0053281F" w:rsidRPr="00F1426F">
        <w:t>norm</w:t>
      </w:r>
      <w:r w:rsidRPr="00F1426F">
        <w:t xml:space="preserve"> (bij voorbeeld de </w:t>
      </w:r>
      <w:r w:rsidR="0053281F" w:rsidRPr="00F1426F">
        <w:t xml:space="preserve">omgevingsnorm </w:t>
      </w:r>
      <w:r w:rsidR="00175570" w:rsidRPr="00F1426F">
        <w:t>‘</w:t>
      </w:r>
      <w:r w:rsidR="005F4EBF" w:rsidRPr="00F1426F">
        <w:t>maximum</w:t>
      </w:r>
      <w:r w:rsidR="000828A3" w:rsidRPr="00F1426F">
        <w:t xml:space="preserve"> </w:t>
      </w:r>
      <w:r w:rsidR="005F4EBF" w:rsidRPr="00F1426F">
        <w:t>aantal</w:t>
      </w:r>
      <w:r w:rsidR="0053281F" w:rsidRPr="00F1426F">
        <w:t xml:space="preserve"> parkeerplaatsen</w:t>
      </w:r>
      <w:r w:rsidR="00175570" w:rsidRPr="00F1426F">
        <w:t>’</w:t>
      </w:r>
      <w:r w:rsidR="000828A3" w:rsidRPr="00F1426F">
        <w:t xml:space="preserve"> of ‘maximum boordiepte'</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9825D8" w:rsidRPr="00F1426F">
        <w:t xml:space="preserve">het </w:t>
      </w:r>
      <w:r w:rsidR="00ED1B61">
        <w:t>OW-object</w:t>
      </w:r>
      <w:r w:rsidR="009825D8" w:rsidRPr="00F1426F">
        <w:t xml:space="preserve"> </w:t>
      </w:r>
      <w:r w:rsidRPr="00F1426F">
        <w:t>O</w:t>
      </w:r>
      <w:r w:rsidR="0053281F" w:rsidRPr="00F1426F">
        <w:t xml:space="preserve">mgevingsnorm </w:t>
      </w:r>
      <w:r w:rsidRPr="00F1426F">
        <w:t xml:space="preserve">geannoteerd, met een verwijzing naar de </w:t>
      </w:r>
      <w:r w:rsidR="006B4B23" w:rsidRPr="00F1426F">
        <w:t xml:space="preserve">Locatie die </w:t>
      </w:r>
      <w:r w:rsidRPr="00F1426F">
        <w:t xml:space="preserve">bij die Juridische regel </w:t>
      </w:r>
      <w:r w:rsidR="006B4B23" w:rsidRPr="00F1426F">
        <w:t>hoort</w:t>
      </w:r>
      <w:r w:rsidRPr="00F1426F">
        <w:t xml:space="preserve">. </w:t>
      </w:r>
      <w:r w:rsidR="0071449C" w:rsidRPr="00F1426F">
        <w:t>Als</w:t>
      </w:r>
      <w:r w:rsidR="00735818" w:rsidRPr="00F1426F">
        <w:t xml:space="preserve"> </w:t>
      </w:r>
      <w:r w:rsidR="0036599D" w:rsidRPr="00F1426F">
        <w:t xml:space="preserve">in een </w:t>
      </w:r>
      <w:r w:rsidR="0071449C" w:rsidRPr="00F1426F">
        <w:t>volgende</w:t>
      </w:r>
      <w:r w:rsidR="0036599D" w:rsidRPr="00F1426F">
        <w:t xml:space="preserve"> Juridische regel </w:t>
      </w:r>
      <w:r w:rsidRPr="00F1426F">
        <w:t xml:space="preserve">diezelfde </w:t>
      </w:r>
      <w:r w:rsidR="0053281F" w:rsidRPr="00F1426F">
        <w:t xml:space="preserve">omgevingsnorm </w:t>
      </w:r>
      <w:r w:rsidR="0036599D" w:rsidRPr="00F1426F">
        <w:t>wordt gebruikt</w:t>
      </w:r>
      <w:r w:rsidRPr="00F1426F">
        <w:t xml:space="preserve">, wordt in die Juridische regel volstaan met een verwijzing naar </w:t>
      </w:r>
      <w:r w:rsidR="006372D2" w:rsidRPr="00F1426F">
        <w:t xml:space="preserve">het </w:t>
      </w:r>
      <w:r w:rsidRPr="00F1426F">
        <w:t>betreffende al bestaande O</w:t>
      </w:r>
      <w:r w:rsidR="0053281F" w:rsidRPr="00F1426F">
        <w:t>mgevingsnorm</w:t>
      </w:r>
      <w:r w:rsidRPr="00F1426F">
        <w:t>-</w:t>
      </w:r>
      <w:r w:rsidR="006372D2" w:rsidRPr="00F1426F">
        <w:t>object</w:t>
      </w:r>
      <w:r w:rsidRPr="00F1426F">
        <w:t xml:space="preserve">, </w:t>
      </w:r>
      <w:r w:rsidR="00BF2EBE" w:rsidRPr="00F1426F">
        <w:t xml:space="preserve">en wordt verwezen </w:t>
      </w:r>
      <w:r w:rsidRPr="00F1426F">
        <w:t xml:space="preserve">naar de </w:t>
      </w:r>
      <w:r w:rsidR="00BF2EBE" w:rsidRPr="00F1426F">
        <w:t xml:space="preserve">Locatie </w:t>
      </w:r>
      <w:r w:rsidR="003C75AA" w:rsidRPr="00F1426F">
        <w:t xml:space="preserve">die bij </w:t>
      </w:r>
      <w:r w:rsidR="00497FE6" w:rsidRPr="00F1426F">
        <w:t xml:space="preserve">de nieuwe </w:t>
      </w:r>
      <w:r w:rsidRPr="00F1426F">
        <w:t xml:space="preserve">Juridische regel </w:t>
      </w:r>
      <w:r w:rsidR="000E498E" w:rsidRPr="00F1426F">
        <w:t>hoort</w:t>
      </w:r>
      <w:r w:rsidRPr="00F1426F">
        <w:t xml:space="preserve">. Op deze manier is van iedere </w:t>
      </w:r>
      <w:r w:rsidR="00036400" w:rsidRPr="00F1426F">
        <w:t xml:space="preserve">afzonderlijke </w:t>
      </w:r>
      <w:r w:rsidRPr="00F1426F">
        <w:t xml:space="preserve">Juridische regel over die </w:t>
      </w:r>
      <w:r w:rsidR="0053281F" w:rsidRPr="00F1426F">
        <w:t xml:space="preserve">omgevingsnorm </w:t>
      </w:r>
      <w:r w:rsidRPr="00F1426F">
        <w:t>te zien welke Locatie er bij hoort en is ook zichtbaar welke Locaties horen bij de specifieke O</w:t>
      </w:r>
      <w:r w:rsidR="0053281F" w:rsidRPr="00F1426F">
        <w:t>mgevingsnorm</w:t>
      </w:r>
      <w:r w:rsidRPr="00F1426F">
        <w:t>.</w:t>
      </w:r>
      <w:r w:rsidR="00040BCC" w:rsidRPr="00F1426F">
        <w:t xml:space="preserve"> Een Omgevingsnorm heeft dus altijd met 1 of meer Juridische regels een relatie.</w:t>
      </w:r>
    </w:p>
    <w:p w14:paraId="162804CC" w14:textId="77777777" w:rsidR="00702D04" w:rsidRDefault="00702D04" w:rsidP="00EA590B"/>
    <w:p w14:paraId="24AD9896" w14:textId="0ACDC92D" w:rsidR="00702D04" w:rsidRDefault="00702D04" w:rsidP="00EA590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_Ref_75749a0eff0e1209266af3537d773dce_1 \n \h </w:instrText>
      </w:r>
      <w:r>
        <w:fldChar w:fldCharType="separate"/>
      </w:r>
      <w:r w:rsidR="00AF75BD">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p w14:paraId="50ACE56C" w14:textId="3E70C768" w:rsidR="00C527A1" w:rsidRDefault="007453FE" w:rsidP="00C527A1">
      <w:pPr>
        <w:pStyle w:val="Kader"/>
      </w:pPr>
      <w:r w:rsidRPr="00B26823">
        <w:rPr>
          <w:noProof/>
        </w:rPr>
        <w:lastRenderedPageBreak/>
        <mc:AlternateContent>
          <mc:Choice Requires="wps">
            <w:drawing>
              <wp:inline distT="0" distB="0" distL="0" distR="0" wp14:anchorId="079EC39E" wp14:editId="170DA484">
                <wp:extent cx="5400040" cy="7556504"/>
                <wp:effectExtent l="0" t="0" r="22860" b="16510"/>
                <wp:docPr id="663708900" name="Tekstvak 663708900"/>
                <wp:cNvGraphicFramePr/>
                <a:graphic xmlns:a="http://schemas.openxmlformats.org/drawingml/2006/main">
                  <a:graphicData uri="http://schemas.microsoft.com/office/word/2010/wordprocessingShape">
                    <wps:wsp>
                      <wps:cNvSpPr txBox="1"/>
                      <wps:spPr>
                        <a:xfrm>
                          <a:off x="0" y="0"/>
                          <a:ext cx="5400040" cy="7556504"/>
                        </a:xfrm>
                        <a:prstGeom prst="rect">
                          <a:avLst/>
                        </a:prstGeom>
                        <a:noFill/>
                        <a:ln w="6350">
                          <a:solidFill>
                            <a:prstClr val="black"/>
                          </a:solidFill>
                        </a:ln>
                      </wps:spPr>
                      <wps:txbx>
                        <w:txbxContent>
                          <w:p w14:paraId="376F0571" w14:textId="77777777" w:rsidR="007453FE" w:rsidRPr="00694434" w:rsidRDefault="007453FE" w:rsidP="007453FE">
                            <w:pPr>
                              <w:rPr>
                                <w:b/>
                                <w:bCs/>
                              </w:rPr>
                            </w:pPr>
                            <w:r w:rsidRPr="00694434">
                              <w:rPr>
                                <w:b/>
                                <w:bCs/>
                              </w:rPr>
                              <w:t>Toelichting op werkafspraak</w:t>
                            </w:r>
                            <w:r>
                              <w:rPr>
                                <w:b/>
                                <w:bCs/>
                              </w:rPr>
                              <w:t xml:space="preserve"> Geometrie en Normwaarde</w:t>
                            </w:r>
                          </w:p>
                          <w:p w14:paraId="39308C41" w14:textId="77777777" w:rsidR="007453FE" w:rsidRDefault="007453FE" w:rsidP="007453FE"/>
                          <w:p w14:paraId="1681690A" w14:textId="77777777" w:rsidR="007453FE" w:rsidRDefault="007453FE" w:rsidP="007453FE">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7DA76CC9" w14:textId="77777777" w:rsidR="007453FE" w:rsidRDefault="007453FE" w:rsidP="007453FE"/>
                          <w:p w14:paraId="1B055827" w14:textId="77777777" w:rsidR="007453FE" w:rsidRDefault="007453FE" w:rsidP="007453FE">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371390D5" w14:textId="77777777" w:rsidR="007453FE" w:rsidRDefault="007453FE" w:rsidP="007453FE">
                            <w:r>
                              <w:t>Bij een eenvoudige Norm zoals maximum bouwhoogte begrijpt iedereen dat bedoeld is dat de waarde voor ieder individueel punt van de geometrie geldt, ongeacht de gebruikte geometrie- en locatievorm. Een complexe Norm met een Normwaarde die bedoeld is als gezamenlijke waarde voor een aantal geometrieën kunnen viewers bij de huidige modellering niet op de juiste manier laten zien.</w:t>
                            </w:r>
                          </w:p>
                          <w:p w14:paraId="04A80BDB" w14:textId="77777777" w:rsidR="007453FE" w:rsidRDefault="007453FE" w:rsidP="007453FE"/>
                          <w:p w14:paraId="3DDB872F" w14:textId="77777777" w:rsidR="007453FE" w:rsidRDefault="007453FE" w:rsidP="007453FE">
                            <w:r>
                              <w:t xml:space="preserve">Om duidelijkheid te geven hoe </w:t>
                            </w:r>
                            <w:r w:rsidRPr="00E63DA9">
                              <w:t xml:space="preserve">de combinatie van Normwaarde en de verschijningsvormen van geometrie </w:t>
                            </w:r>
                            <w:r>
                              <w:t xml:space="preserve">in software geïmplementeerd moet worden en de zekerheid te bieden dat viewers Normwaarden juridisch correct zoals ze bedoeld zijn </w:t>
                            </w:r>
                            <w:r w:rsidRPr="00E63DA9">
                              <w:t>weergeven</w:t>
                            </w:r>
                            <w:r>
                              <w:t>,</w:t>
                            </w:r>
                            <w:r w:rsidRPr="00E63DA9">
                              <w:t xml:space="preserve"> </w:t>
                            </w:r>
                            <w:r>
                              <w:t>gelden twee werkafspraken:</w:t>
                            </w:r>
                          </w:p>
                          <w:p w14:paraId="5C90981D" w14:textId="2FB27211" w:rsidR="00D723F8" w:rsidRDefault="007453FE" w:rsidP="00D723F8">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7553FFE7" w14:textId="6BCEB543" w:rsidR="00D723F8" w:rsidRDefault="007453FE" w:rsidP="007453FE">
                            <w:pPr>
                              <w:pStyle w:val="Opsommingnummers1"/>
                            </w:pPr>
                            <w:r>
                              <w:t xml:space="preserve">Aangezien een Normwaarde geldt per individuele geometrie is een Normwaarde die bedoeld is als gezamenlijke waarde voor meerdere geometrieën niet toegestaan. </w:t>
                            </w:r>
                            <w:r>
                              <w:br/>
                              <w:t>Als juridisch de bedoeling is om een gezamenlijke waarde te stellen moet een alternatieve oplossing toegepast worden.</w:t>
                            </w:r>
                          </w:p>
                          <w:p w14:paraId="548E004B" w14:textId="328D4731" w:rsidR="007453FE" w:rsidRPr="00C352EA" w:rsidRDefault="007453FE" w:rsidP="007453FE">
                            <w:r>
                              <w:t xml:space="preserve">Zie voor voorbeelden van twee alternatieve oplossingsmethoden </w:t>
                            </w:r>
                            <w:r w:rsidRPr="009473F7">
                              <w:t xml:space="preserve">bijlage </w:t>
                            </w:r>
                            <w:r>
                              <w:t xml:space="preserve">3. Voor eenvoudige Normwaarden, waarbij de bedoeling is dat de waarden gelden voor iedere geometrie (of voor ieder </w:t>
                            </w:r>
                            <w:r w:rsidRPr="00521A44">
                              <w:t>individue</w:t>
                            </w:r>
                            <w:r>
                              <w:t>el</w:t>
                            </w:r>
                            <w:r w:rsidRPr="00521A44">
                              <w:t xml:space="preserve"> </w:t>
                            </w:r>
                            <w:r>
                              <w:t>punt van de geometrie), mag iedere verschijningsvorm van Locatie en iedere geometrievorm gebruikt worden.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79EC39E" id="Tekstvak 663708900" o:spid="_x0000_s1034" type="#_x0000_t202" style="width:425.2pt;height:5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" filled="f" strokeweight=".5pt">
                <v:textbox style="mso-fit-shape-to-text:t">
                  <w:txbxContent>
                    <w:p w14:paraId="376F0571" w14:textId="77777777" w:rsidR="007453FE" w:rsidRPr="00694434" w:rsidRDefault="007453FE" w:rsidP="007453FE">
                      <w:pPr>
                        <w:rPr>
                          <w:b/>
                          <w:bCs/>
                        </w:rPr>
                      </w:pPr>
                      <w:r w:rsidRPr="00694434">
                        <w:rPr>
                          <w:b/>
                          <w:bCs/>
                        </w:rPr>
                        <w:t>Toelichting op werkafspraak</w:t>
                      </w:r>
                      <w:r>
                        <w:rPr>
                          <w:b/>
                          <w:bCs/>
                        </w:rPr>
                        <w:t xml:space="preserve"> Geometrie en Normwaarde</w:t>
                      </w:r>
                    </w:p>
                    <w:p w14:paraId="39308C41" w14:textId="77777777" w:rsidR="007453FE" w:rsidRDefault="007453FE" w:rsidP="007453FE"/>
                    <w:p w14:paraId="1681690A" w14:textId="77777777" w:rsidR="007453FE" w:rsidRDefault="007453FE" w:rsidP="007453FE">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7DA76CC9" w14:textId="77777777" w:rsidR="007453FE" w:rsidRDefault="007453FE" w:rsidP="007453FE"/>
                    <w:p w14:paraId="1B055827" w14:textId="77777777" w:rsidR="007453FE" w:rsidRDefault="007453FE" w:rsidP="007453FE">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371390D5" w14:textId="77777777" w:rsidR="007453FE" w:rsidRDefault="007453FE" w:rsidP="007453FE">
                      <w:r>
                        <w:t>Bij een eenvoudige Norm zoals maximum bouwhoogte begrijpt iedereen dat bedoeld is dat de waarde voor ieder individueel punt van de geometrie geldt, ongeacht de gebruikte geometrie- en locatievorm. Een complexe Norm met een Normwaarde die bedoeld is als gezamenlijke waarde voor een aantal geometrieën kunnen viewers bij de huidige modellering niet op de juiste manier laten zien.</w:t>
                      </w:r>
                    </w:p>
                    <w:p w14:paraId="04A80BDB" w14:textId="77777777" w:rsidR="007453FE" w:rsidRDefault="007453FE" w:rsidP="007453FE"/>
                    <w:p w14:paraId="3DDB872F" w14:textId="77777777" w:rsidR="007453FE" w:rsidRDefault="007453FE" w:rsidP="007453FE">
                      <w:r>
                        <w:t xml:space="preserve">Om duidelijkheid te geven hoe </w:t>
                      </w:r>
                      <w:r w:rsidRPr="00E63DA9">
                        <w:t xml:space="preserve">de combinatie van Normwaarde en de verschijningsvormen van geometrie </w:t>
                      </w:r>
                      <w:r>
                        <w:t xml:space="preserve">in software geïmplementeerd moet worden en de zekerheid te bieden dat viewers Normwaarden juridisch correct zoals ze bedoeld zijn </w:t>
                      </w:r>
                      <w:r w:rsidRPr="00E63DA9">
                        <w:t>weergeven</w:t>
                      </w:r>
                      <w:r>
                        <w:t>,</w:t>
                      </w:r>
                      <w:r w:rsidRPr="00E63DA9">
                        <w:t xml:space="preserve"> </w:t>
                      </w:r>
                      <w:r>
                        <w:t>gelden twee werkafspraken:</w:t>
                      </w:r>
                    </w:p>
                    <w:p w14:paraId="5C90981D" w14:textId="2FB27211" w:rsidR="00D723F8" w:rsidRDefault="007453FE" w:rsidP="00D723F8">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7553FFE7" w14:textId="6BCEB543" w:rsidR="00D723F8" w:rsidRDefault="007453FE" w:rsidP="007453FE">
                      <w:pPr>
                        <w:pStyle w:val="Opsommingnummers1"/>
                      </w:pPr>
                      <w:r>
                        <w:t xml:space="preserve">Aangezien een Normwaarde geldt per individuele geometrie is een Normwaarde die bedoeld is als gezamenlijke waarde voor meerdere geometrieën niet toegestaan. </w:t>
                      </w:r>
                      <w:r>
                        <w:br/>
                        <w:t>Als juridisch de bedoeling is om een gezamenlijke waarde te stellen moet een alternatieve oplossing toegepast worden.</w:t>
                      </w:r>
                    </w:p>
                    <w:p w14:paraId="548E004B" w14:textId="328D4731" w:rsidR="007453FE" w:rsidRPr="00C352EA" w:rsidRDefault="007453FE" w:rsidP="007453FE">
                      <w:r>
                        <w:t xml:space="preserve">Zie voor voorbeelden van twee alternatieve oplossingsmethoden </w:t>
                      </w:r>
                      <w:r w:rsidRPr="009473F7">
                        <w:t xml:space="preserve">bijlage </w:t>
                      </w:r>
                      <w:r>
                        <w:t xml:space="preserve">3. Voor eenvoudige Normwaarden, waarbij de bedoeling is dat de waarden gelden voor iedere geometrie (of voor ieder </w:t>
                      </w:r>
                      <w:r w:rsidRPr="00521A44">
                        <w:t>individue</w:t>
                      </w:r>
                      <w:r>
                        <w:t>el</w:t>
                      </w:r>
                      <w:r w:rsidRPr="00521A44">
                        <w:t xml:space="preserve"> </w:t>
                      </w:r>
                      <w:r>
                        <w:t>punt van de geometrie), mag iedere verschijningsvorm van Locatie en iedere geometrievorm gebruikt worden.</w:t>
                      </w:r>
                    </w:p>
                  </w:txbxContent>
                </v:textbox>
                <w10:anchorlock/>
              </v:shape>
            </w:pict>
          </mc:Fallback>
        </mc:AlternateContent>
      </w:r>
    </w:p>
    <w:p w14:paraId="1F69E62B" w14:textId="1BA29F82" w:rsidR="00C527A1" w:rsidRPr="00C527A1" w:rsidRDefault="00046DE5" w:rsidP="00D723F8">
      <w:pPr>
        <w:pStyle w:val="Kader"/>
      </w:pPr>
      <w:r w:rsidRPr="00B26823">
        <w:rPr>
          <w:noProof/>
        </w:rPr>
        <w:lastRenderedPageBreak/>
        <mc:AlternateContent>
          <mc:Choice Requires="wps">
            <w:drawing>
              <wp:inline distT="0" distB="0" distL="0" distR="0" wp14:anchorId="48CDF274" wp14:editId="76D6192E">
                <wp:extent cx="5400040" cy="3471907"/>
                <wp:effectExtent l="0" t="0" r="22860" b="10160"/>
                <wp:docPr id="692631022" name="Tekstvak 692631022"/>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4460925A" w14:textId="77777777" w:rsidR="00046DE5" w:rsidRPr="00694434" w:rsidRDefault="00046DE5" w:rsidP="00046DE5">
                            <w:pPr>
                              <w:rPr>
                                <w:b/>
                                <w:bCs/>
                              </w:rPr>
                            </w:pPr>
                            <w:r w:rsidRPr="00694434">
                              <w:rPr>
                                <w:b/>
                                <w:bCs/>
                              </w:rPr>
                              <w:t>Toelichting op werkafspraak</w:t>
                            </w:r>
                            <w:r>
                              <w:rPr>
                                <w:b/>
                                <w:bCs/>
                              </w:rPr>
                              <w:t xml:space="preserve"> Geen overlap</w:t>
                            </w:r>
                          </w:p>
                          <w:p w14:paraId="47DB68DA" w14:textId="77777777" w:rsidR="00046DE5" w:rsidRDefault="00046DE5" w:rsidP="00046DE5"/>
                          <w:p w14:paraId="47524B16" w14:textId="77777777" w:rsidR="00046DE5" w:rsidRDefault="00046DE5" w:rsidP="00046DE5">
                            <w:r>
                              <w:t>De STOP-standaard is er op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3B17674E" w14:textId="77777777" w:rsidR="00046DE5" w:rsidRPr="00C352EA" w:rsidRDefault="00046DE5" w:rsidP="00046DE5">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Normwaarde mag maar 1 waarde op een Locatie hebben en Locaties van de Normwaarde mogen elkaar niet geheel of gedeeltelijk overlappen’.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8CDF274" id="Tekstvak 692631022" o:spid="_x0000_s1035"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" filled="f" strokeweight=".5pt">
                <v:textbox style="mso-fit-shape-to-text:t">
                  <w:txbxContent>
                    <w:p w14:paraId="4460925A" w14:textId="77777777" w:rsidR="00046DE5" w:rsidRPr="00694434" w:rsidRDefault="00046DE5" w:rsidP="00046DE5">
                      <w:pPr>
                        <w:rPr>
                          <w:b/>
                          <w:bCs/>
                        </w:rPr>
                      </w:pPr>
                      <w:r w:rsidRPr="00694434">
                        <w:rPr>
                          <w:b/>
                          <w:bCs/>
                        </w:rPr>
                        <w:t>Toelichting op werkafspraak</w:t>
                      </w:r>
                      <w:r>
                        <w:rPr>
                          <w:b/>
                          <w:bCs/>
                        </w:rPr>
                        <w:t xml:space="preserve"> Geen overlap</w:t>
                      </w:r>
                    </w:p>
                    <w:p w14:paraId="47DB68DA" w14:textId="77777777" w:rsidR="00046DE5" w:rsidRDefault="00046DE5" w:rsidP="00046DE5"/>
                    <w:p w14:paraId="47524B16" w14:textId="77777777" w:rsidR="00046DE5" w:rsidRDefault="00046DE5" w:rsidP="00046DE5">
                      <w:r>
                        <w:t>De STOP-standaard is er op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3B17674E" w14:textId="77777777" w:rsidR="00046DE5" w:rsidRPr="00C352EA" w:rsidRDefault="00046DE5" w:rsidP="00046DE5">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Normwaarde mag maar 1 waarde op een Locatie hebben en Locaties van de Normwaarde mogen elkaar niet geheel of gedeeltelijk overlappen’.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