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DA44AF">
      <w:pPr>
        <w:pStyle w:val="Kop4"/>
      </w:pPr>
      <w:bookmarkStart w:id="420" w:name="_Ref_26448f2ff7773bf8c54c00b8ec15da36_1"/>
      <w:r>
        <w:t>KennisgevingMetadata</w:t>
      </w:r>
      <w:bookmarkEnd w:id="420"/>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5C6013D1" w14:textId="42DB1C8D" w:rsidR="00E950AB"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lastRenderedPageBreak/>
        <w:t xml:space="preserve">wordt </w:t>
      </w:r>
      <w:r>
        <w:t xml:space="preserve">op overheid.nl </w:t>
      </w:r>
      <w:r w:rsidRPr="001132B9">
        <w:t>de naam van de gemeente</w:t>
      </w:r>
      <w:r>
        <w:t>, het waterschap, de provincie of het ministerie</w:t>
      </w:r>
      <w:r w:rsidRPr="001132B9">
        <w:t xml:space="preserve"> getoond.</w:t>
      </w:r>
    </w:p>
    <w:p w14:paraId="317997BA" w14:textId="6CE51396"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039527AB" w14:textId="3BF06C06" w:rsidR="00E950AB"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_Ref_3de5686c8602f8cc89dbdac96750567b_1 \n \h </w:instrText>
      </w:r>
      <w:r>
        <w:fldChar w:fldCharType="separate"/>
      </w:r>
      <w:r w:rsidR="00AF75BD">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0C1F74A3" w:rsidR="00E43714" w:rsidRDefault="00E43714" w:rsidP="00E43714">
      <w:pPr>
        <w:pStyle w:val="Opsommingtekens1"/>
      </w:pPr>
      <w:r w:rsidRPr="00073B3E">
        <w:rPr>
          <w:i/>
          <w:iCs/>
        </w:rPr>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