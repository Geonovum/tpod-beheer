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B5E3" w14:textId="77777777" w:rsidR="00FD604F" w:rsidRDefault="00FD604F" w:rsidP="00FD604F">
      <w:pPr>
        <w:pStyle w:val="Kop4"/>
      </w:pPr>
      <w:bookmarkStart w:id="356" w:name="_Ref_7996c1582e7a7ef5f7388d7b191a7d09_1"/>
      <w:r>
        <w:t>Norm</w:t>
      </w:r>
      <w:bookmarkEnd w:id="356"/>
    </w:p>
    <w:p w14:paraId="33C0B08A" w14:textId="77777777" w:rsidR="00FD604F" w:rsidRDefault="00FD604F" w:rsidP="00FD604F">
      <w:r>
        <w:t>Voor het wijzigen van OW-objecten gelden de volgende regels:</w:t>
      </w:r>
    </w:p>
    <w:p w14:paraId="02416758" w14:textId="77777777" w:rsidR="00FD604F" w:rsidRDefault="00FD604F" w:rsidP="00FD604F">
      <w:pPr>
        <w:pStyle w:val="Opsommingtekens1"/>
      </w:pPr>
      <w:r>
        <w:t xml:space="preserve">een </w:t>
      </w:r>
      <w:r w:rsidRPr="00F44273">
        <w:t xml:space="preserve">besluit mag alleen </w:t>
      </w:r>
      <w:r>
        <w:t xml:space="preserve">een </w:t>
      </w:r>
      <w:r w:rsidRPr="00F44273">
        <w:t xml:space="preserve">OW-object wijzigen </w:t>
      </w:r>
      <w:r>
        <w:t xml:space="preserve">dat hoort </w:t>
      </w:r>
      <w:r w:rsidRPr="00F44273">
        <w:t xml:space="preserve">bij de </w:t>
      </w:r>
      <w:r>
        <w:t>R</w:t>
      </w:r>
      <w:r w:rsidRPr="00F44273">
        <w:t>egeling</w:t>
      </w:r>
      <w:r>
        <w:t xml:space="preserve"> die door het besluit wordt gewijzigd;</w:t>
      </w:r>
    </w:p>
    <w:p w14:paraId="222639D7" w14:textId="77777777" w:rsidR="00FD604F" w:rsidRPr="00581C63" w:rsidRDefault="00FD604F" w:rsidP="00FD604F">
      <w:pPr>
        <w:pStyle w:val="Opsommingtekens1"/>
      </w:pPr>
      <w:r>
        <w:t>a</w:t>
      </w:r>
      <w:r w:rsidRPr="00911DBD">
        <w:t xml:space="preserve">anleveren van </w:t>
      </w:r>
      <w:r>
        <w:t xml:space="preserve">een </w:t>
      </w:r>
      <w:r w:rsidRPr="00911DBD">
        <w:t xml:space="preserve">wijziging van </w:t>
      </w:r>
      <w:r>
        <w:t xml:space="preserve">een </w:t>
      </w:r>
      <w:r w:rsidRPr="00911DBD">
        <w:t>OW-object zonder besluit is niet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