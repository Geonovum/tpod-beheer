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6DD3" w14:textId="3B344ED0" w:rsidR="00E33EDD" w:rsidRPr="00F1426F" w:rsidRDefault="00E33EDD" w:rsidP="002F7B04">
      <w:pPr>
        <w:pStyle w:val="Kop4"/>
      </w:pPr>
      <w:bookmarkStart w:id="219" w:name="_Ref_b4e69643e63a92b38f1fcae7189a8e24_1"/>
      <w:r w:rsidRPr="00F1426F">
        <w:t>Norm</w:t>
      </w:r>
      <w:bookmarkEnd w:id="219"/>
    </w:p>
    <w:p w14:paraId="34F9C3A3" w14:textId="2F5203AB" w:rsidR="005D4C19" w:rsidRPr="00B26823" w:rsidRDefault="003E74BB" w:rsidP="002F7B04">
      <w:pPr>
        <w:pStyle w:val="Figuur"/>
      </w:pPr>
      <w:r w:rsidRPr="003E74BB">
        <w:rPr>
          <w:bCs/>
          <w:i/>
          <w:iCs/>
          <w:noProof/>
        </w:rPr>
        <w:drawing>
          <wp:inline distT="0" distB="0" distL="0" distR="0" wp14:anchorId="7CA352ED" wp14:editId="620FB5E8">
            <wp:extent cx="5400040" cy="4025265"/>
            <wp:effectExtent l="0" t="0" r="0" b="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extLst>
                        <a:ext uri="{96DAC541-7B7A-43D3-8B79-37D633B846F1}">
                          <asvg:svgBlip xmlns:asvg="http://schemas.microsoft.com/office/drawing/2016/SVG/main" r:embed="rId57"/>
                        </a:ext>
                      </a:extLst>
                    </a:blip>
                    <a:stretch>
                      <a:fillRect/>
                    </a:stretch>
                  </pic:blipFill>
                  <pic:spPr>
                    <a:xfrm>
                      <a:off x="0" y="0"/>
                      <a:ext cx="5400040" cy="4025265"/>
                    </a:xfrm>
                    <a:prstGeom prst="rect">
                      <a:avLst/>
                    </a:prstGeom>
                  </pic:spPr>
                </pic:pic>
              </a:graphicData>
            </a:graphic>
          </wp:inline>
        </w:drawing>
      </w:r>
    </w:p>
    <w:p w14:paraId="6B4B2C49" w14:textId="6E5559BB" w:rsidR="007A3FFC" w:rsidRPr="00F1426F" w:rsidRDefault="00EB1CC0" w:rsidP="002F7B04">
      <w:pPr>
        <w:pStyle w:val="Figuurbijschrift"/>
      </w:pPr>
      <w:r w:rsidRPr="00F1426F">
        <w:t>Uitsnede uit IMOW-diagram voor</w:t>
      </w:r>
      <w:r w:rsidR="00BF0102" w:rsidRPr="00F1426F">
        <w:t xml:space="preserve"> </w:t>
      </w:r>
      <w:r w:rsidR="00456BCD" w:rsidRPr="00F1426F">
        <w:t>objecttype Activiteit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56" Type="http://schemas.openxmlformats.org/officeDocument/2006/relationships/image" Target="media/image_8ccd31b2290aacf4ce3bac08e63236e4.png"/><Relationship Id="rId57" Type="http://schemas.openxmlformats.org/officeDocument/2006/relationships/image" Target="media/image_b73f8f7ecbbbf9049a53753b40391459.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