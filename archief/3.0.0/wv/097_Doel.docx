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3EA1C" w14:textId="45F37093" w:rsidR="0094134A" w:rsidRPr="00F1426F" w:rsidRDefault="0094134A" w:rsidP="002F7B04">
      <w:pPr>
        <w:pStyle w:val="Kop4"/>
      </w:pPr>
      <w:r w:rsidRPr="00F1426F">
        <w:t>Doel</w:t>
      </w:r>
    </w:p>
    <w:p w14:paraId="273298D0" w14:textId="7F3BB7F1" w:rsidR="0094134A" w:rsidRPr="00F1426F" w:rsidRDefault="003C660C" w:rsidP="002F7B04">
      <w:r w:rsidRPr="00F1426F">
        <w:t>Doel van het objecttype</w:t>
      </w:r>
      <w:r w:rsidR="003C5916" w:rsidRPr="00F1426F">
        <w:t xml:space="preserve"> Geometrie is:</w:t>
      </w:r>
    </w:p>
    <w:p w14:paraId="0475B983" w14:textId="3DCD0AB0" w:rsidR="003C5916" w:rsidRPr="00F1426F" w:rsidRDefault="00AC0334" w:rsidP="002F7B04">
      <w:pPr>
        <w:pStyle w:val="Opsommingtekens1"/>
      </w:pPr>
      <w:r w:rsidRPr="00F1426F">
        <w:t xml:space="preserve">het vastleggen </w:t>
      </w:r>
      <w:r w:rsidR="00F828AA" w:rsidRPr="00F1426F">
        <w:t xml:space="preserve">en begrenzen </w:t>
      </w:r>
      <w:r w:rsidRPr="00F1426F">
        <w:t>van</w:t>
      </w:r>
      <w:r w:rsidR="005123E1" w:rsidRPr="00F1426F">
        <w:t xml:space="preserve"> </w:t>
      </w:r>
      <w:r w:rsidR="003A1A47" w:rsidRPr="00F1426F">
        <w:t>Locatie</w:t>
      </w:r>
      <w:r w:rsidR="00C723B5" w:rsidRPr="00F1426F">
        <w:t xml:space="preserve"> door middel van coördinaten</w:t>
      </w:r>
      <w:r w:rsidR="00D84DDD" w:rsidRPr="00F1426F">
        <w:t xml:space="preserve"> ten behoeve van het publiceren van geo-informatieobjecten</w:t>
      </w:r>
      <w:r w:rsidR="00C723B5" w:rsidRPr="00F1426F">
        <w:t>;</w:t>
      </w:r>
    </w:p>
    <w:p w14:paraId="040D33EF" w14:textId="39A5B05A" w:rsidR="00C723B5" w:rsidRPr="00F1426F" w:rsidRDefault="00F828AA" w:rsidP="002F7B04">
      <w:pPr>
        <w:pStyle w:val="Opsommingtekens1"/>
      </w:pPr>
      <w:r w:rsidRPr="00F1426F">
        <w:t xml:space="preserve">het op </w:t>
      </w:r>
      <w:r w:rsidR="00E46B8C" w:rsidRPr="00F1426F">
        <w:t xml:space="preserve">een kaart </w:t>
      </w:r>
      <w:r w:rsidR="00AD5001" w:rsidRPr="00F1426F">
        <w:t xml:space="preserve">of in een viewer </w:t>
      </w:r>
      <w:r w:rsidR="00E46B8C" w:rsidRPr="00F1426F">
        <w:t xml:space="preserve">op </w:t>
      </w:r>
      <w:r w:rsidRPr="00F1426F">
        <w:t xml:space="preserve">de juiste </w:t>
      </w:r>
      <w:r w:rsidR="00E46B8C" w:rsidRPr="00F1426F">
        <w:t>positie weergeven van Locaties.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