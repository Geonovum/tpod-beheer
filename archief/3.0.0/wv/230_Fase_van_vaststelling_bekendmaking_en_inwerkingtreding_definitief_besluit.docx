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031" w14:textId="77777777" w:rsidR="00440967" w:rsidRDefault="00440967" w:rsidP="00440967">
      <w:pPr>
        <w:pStyle w:val="Kop4"/>
      </w:pPr>
      <w:r>
        <w:t>Fase van vaststelling, bekendmaking en inwerkingtreding: definitief besluit</w:t>
      </w:r>
    </w:p>
    <w:p w14:paraId="72C2E562" w14:textId="77777777" w:rsidR="00440967" w:rsidRDefault="00440967" w:rsidP="00440967">
      <w:pPr>
        <w:pStyle w:val="Figuur"/>
      </w:pPr>
      <w:r>
        <w:rPr>
          <w:noProof/>
        </w:rPr>
        <w:drawing>
          <wp:inline distT="0" distB="0" distL="0" distR="0" wp14:anchorId="31DD1C50" wp14:editId="0A93FE2F">
            <wp:extent cx="4591050" cy="864871"/>
            <wp:effectExtent l="0" t="0" r="0" b="0"/>
            <wp:docPr id="1415576887" name="Afbeelding 141557688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89"/>
                    <a:stretch>
                      <a:fillRect/>
                    </a:stretch>
                  </pic:blipFill>
                  <pic:spPr>
                    <a:xfrm>
                      <a:off x="0" y="0"/>
                      <a:ext cx="4624100" cy="871097"/>
                    </a:xfrm>
                    <a:prstGeom prst="rect">
                      <a:avLst/>
                    </a:prstGeom>
                  </pic:spPr>
                </pic:pic>
              </a:graphicData>
            </a:graphic>
          </wp:inline>
        </w:drawing>
      </w:r>
    </w:p>
    <w:p w14:paraId="32D1C06C" w14:textId="73C19403" w:rsidR="00E950AB" w:rsidRPr="008700BC" w:rsidRDefault="00327267" w:rsidP="00746D65">
      <w:pPr>
        <w:pStyle w:val="Figuurbijschrift"/>
      </w:pPr>
      <w:r w:rsidRPr="00FA4E9F">
        <w:tab/>
        <w:t>V</w:t>
      </w:r>
      <w:r>
        <w:t>aststell</w:t>
      </w:r>
      <w:r w:rsidRPr="00FA4E9F">
        <w:t>ingsfase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