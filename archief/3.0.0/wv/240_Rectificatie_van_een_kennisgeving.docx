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665C2" w14:textId="77777777" w:rsidR="00F164F8" w:rsidRDefault="00F164F8" w:rsidP="00F164F8">
      <w:pPr>
        <w:pStyle w:val="Kop4"/>
      </w:pPr>
      <w:r>
        <w:t>Rectificatie van een kennisgeving</w:t>
      </w:r>
    </w:p>
    <w:p w14:paraId="2309FBF9" w14:textId="004AD1E1" w:rsidR="00F164F8" w:rsidRDefault="00F164F8" w:rsidP="00F164F8">
      <w:r>
        <w:t>Als de inhoud van een kennisgeving niet klopt, moet deze gerectificeerd worden. Het bevoegd gezag doet dat door een nieuwe kennisgeving aan te leveren, overeenkomstig de voorschriften voor de betreffende kennisgeving. In de tekst van de kennisgeving maakt het bevoegd gezag duidelijk dat het een rectificatie van een eerdere kennisgeving betreft.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