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242" w:name="_Ref_dcba56abf9d5757ed8d11ad0bb3ecbff_1"/>
      <w:r w:rsidRPr="00F1426F">
        <w:t>Toelichting</w:t>
      </w:r>
      <w:r w:rsidR="00827453" w:rsidRPr="00F1426F">
        <w:t xml:space="preserve"> op de toepassing</w:t>
      </w:r>
      <w:bookmarkEnd w:id="242"/>
    </w:p>
    <w:p w14:paraId="45AA77C8" w14:textId="1ECBF8C3"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1311C601" w:rsidR="008B7562" w:rsidRPr="00F1426F" w:rsidRDefault="00700072" w:rsidP="00517CBD">
      <w:r>
        <w:lastRenderedPageBreak/>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_Ref_dcba56abf9d5757ed8d11ad0bb3ecbff_2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AF75BD">
        <w:rPr>
          <w:rStyle w:val="Verwijzing"/>
        </w:rPr>
        <w:t>Figuur 38</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_Ref_dcba56abf9d5757ed8d11ad0bb3ecbff_4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AF75BD">
        <w:rPr>
          <w:rStyle w:val="Verwijzing"/>
        </w:rPr>
        <w:t>Figuur 39</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63"/>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244" w:name="_Ref_dcba56abf9d5757ed8d11ad0bb3ecbff_2"/>
      <w:bookmarkStart w:id="245" w:name="_Ref_dcba56abf9d5757ed8d11ad0bb3ecbff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244"/>
      <w:r w:rsidR="00F72C0D" w:rsidRPr="00F1426F">
        <w:t>, voorbeeld omgevingsplan</w:t>
      </w:r>
      <w:bookmarkEnd w:id="245"/>
    </w:p>
    <w:p w14:paraId="56CF37EB" w14:textId="71D6C0D4" w:rsidR="00641FC5" w:rsidRPr="00B26823" w:rsidRDefault="00213AB3" w:rsidP="002F7B04">
      <w:pPr>
        <w:pStyle w:val="Figuur"/>
      </w:pPr>
      <w:r>
        <w:rPr>
          <w:noProof/>
        </w:rPr>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64"/>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246" w:name="_Ref_dcba56abf9d5757ed8d11ad0bb3ecbff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246"/>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49FCDEA5"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raadpleegbaar 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AF75BD">
        <w:t>de waterschapsverordening</w:t>
      </w:r>
      <w:r w:rsidR="00E33EDD" w:rsidRPr="007B60F8">
        <w:fldChar w:fldCharType="end"/>
      </w:r>
      <w:r w:rsidR="008A7BAE" w:rsidRPr="00B26823">
        <w:t xml:space="preserve"> voorkomen.</w:t>
      </w:r>
    </w:p>
    <w:p w14:paraId="7B703203" w14:textId="7C763F8C" w:rsidR="00625523" w:rsidRPr="00F1426F" w:rsidRDefault="00625523" w:rsidP="002F7B04">
      <w:r w:rsidRPr="00F1426F">
        <w:lastRenderedPageBreak/>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731C75F5"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_Ref_e979b17fbb15eb04e05441a68a494abd_1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AF75BD">
        <w:rPr>
          <w:rStyle w:val="Verwijzing"/>
        </w:rPr>
        <w:t>7.7.5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openxmlformats.org/officeDocument/2006/relationships/image" Target="media/image_da85c6460c5a126e36b396ae4d6aa996.png"/><Relationship Id="rId64"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