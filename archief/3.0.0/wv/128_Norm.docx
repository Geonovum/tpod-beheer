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96DAC541-7B7A-43D3-8B79-37D633B846F1}">
                          <asvg:svgBlip xmlns:asvg="http://schemas.microsoft.com/office/drawing/2016/SVG/main" r:embed="rId68"/>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69">
                      <a:extLst>
                        <a:ext uri="{96DAC541-7B7A-43D3-8B79-37D633B846F1}">
                          <asvg:svgBlip xmlns:asvg="http://schemas.microsoft.com/office/drawing/2016/SVG/main" r:embed="rId70"/>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lastRenderedPageBreak/>
        <w:t>Gebiedsaanwijzing kent de volgende attributen:</w:t>
      </w:r>
    </w:p>
    <w:p w14:paraId="5F02304B" w14:textId="4FA353F6" w:rsidR="00205F40" w:rsidRPr="00F1426F" w:rsidRDefault="00205F40" w:rsidP="00205F40">
      <w:pPr>
        <w:pStyle w:val="Opsommingtekens1"/>
      </w:pPr>
      <w:r w:rsidRPr="00F1426F">
        <w:rPr>
          <w:i/>
          <w:iCs/>
        </w:rPr>
        <w:t>identificatie</w:t>
      </w:r>
      <w:r w:rsidRPr="00F1426F">
        <w:t xml:space="preserve">: de unieke identificatie waaronder elk object van dit type bekend is. </w:t>
      </w:r>
      <w:r w:rsidR="001D4EA2" w:rsidRPr="001D4EA2">
        <w:t xml:space="preserve">Identificatie conform datatype NEN3610-ID. </w:t>
      </w:r>
      <w:r w:rsidRPr="00F1426F">
        <w:t>Verplicht attribuut. Komt 1 keer voor.</w:t>
      </w:r>
      <w:r w:rsidR="00D9571E" w:rsidRPr="00D9571E">
        <w:t xml:space="preserve"> De identificatie moet de code (uit de STOP-waardelijst voor gemeente, waterschap, provincie of ministerie) bevatten van het bevoegd gezag dat het besluit neemt waarmee de Regeling wordt ingesteld of gewijzigd.</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7" Type="http://schemas.openxmlformats.org/officeDocument/2006/relationships/image" Target="media/image_fb7dbdeb9ce3383a35f89081da8a00c7.png"/><Relationship Id="rId68" Type="http://schemas.openxmlformats.org/officeDocument/2006/relationships/image" Target="media/image_8c33d2aec8c1e15215c374944a4db188.svg"/><Relationship Id="rId69" Type="http://schemas.openxmlformats.org/officeDocument/2006/relationships/image" Target="media/image_465d801ec9337451fdfb4b054614a025.png"/><Relationship Id="rId70"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