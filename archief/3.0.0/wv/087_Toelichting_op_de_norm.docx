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190" w:name="_Ref_aaf83875f99454811338641deff16977_1"/>
      <w:r w:rsidRPr="00F1426F">
        <w:t>Toelichting op de norm</w:t>
      </w:r>
      <w:bookmarkEnd w:id="190"/>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lastRenderedPageBreak/>
        <w:t>Attributen en waardelijsten</w:t>
      </w:r>
    </w:p>
    <w:p w14:paraId="62DCCC30" w14:textId="639F510C"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door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_Ref_aaf83875f99454811338641deff16977_2 \n \h </w:instrText>
      </w:r>
      <w:r w:rsidR="00B4284E" w:rsidRPr="00863F41">
        <w:rPr>
          <w:rStyle w:val="Verwijzing"/>
        </w:rPr>
      </w:r>
      <w:r w:rsidR="00B4284E" w:rsidRPr="00863F41">
        <w:rPr>
          <w:rStyle w:val="Verwijzing"/>
        </w:rPr>
        <w:fldChar w:fldCharType="separate"/>
      </w:r>
      <w:r w:rsidR="00AF75BD">
        <w:rPr>
          <w:rStyle w:val="Verwijzing"/>
        </w:rPr>
        <w:t>Figuur 28</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192" w:name="_Ref_aaf83875f99454811338641deff16977_2"/>
      <w:r>
        <w:t xml:space="preserve">Gebruik van idealisatie bij twee Juridische regels </w:t>
      </w:r>
      <w:r w:rsidR="00CB3AAC">
        <w:t xml:space="preserve">over </w:t>
      </w:r>
      <w:r>
        <w:t>dezelfde Locatie</w:t>
      </w:r>
      <w:bookmarkEnd w:id="192"/>
    </w:p>
    <w:p w14:paraId="074FBA8B" w14:textId="66974787"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_Ref_04a9e2b39d761359f1379723c1bff377_1 \n \h </w:instrText>
      </w:r>
      <w:r w:rsidR="004047B6" w:rsidRPr="00863F41">
        <w:rPr>
          <w:rStyle w:val="Verwijzing"/>
        </w:rPr>
      </w:r>
      <w:r w:rsidR="004047B6" w:rsidRPr="00863F41">
        <w:rPr>
          <w:rStyle w:val="Verwijzing"/>
        </w:rPr>
        <w:fldChar w:fldCharType="separate"/>
      </w:r>
      <w:r w:rsidR="00AF75BD">
        <w:rPr>
          <w:rStyle w:val="Verwijzing"/>
        </w:rPr>
        <w:t>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lastRenderedPageBreak/>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800A213"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p>
    <w:p w14:paraId="10F5BB5E" w14:textId="16B8579E" w:rsidR="009D1184" w:rsidRPr="00F1426F" w:rsidRDefault="004F5D7B" w:rsidP="00805135">
      <w:pPr>
        <w:pStyle w:val="Opsommingtekens1"/>
      </w:pPr>
      <w:r>
        <w:rPr>
          <w:i/>
          <w:iCs/>
        </w:rPr>
        <w:t>k</w:t>
      </w:r>
      <w:r w:rsidR="009D1184">
        <w:rPr>
          <w:i/>
          <w:iCs/>
        </w:rPr>
        <w:t>aartaanduiding</w:t>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AF75BD">
        <w:rPr>
          <w:rStyle w:val="Verwijzing"/>
        </w:rPr>
        <w:t>7.10</w:t>
      </w:r>
      <w:r w:rsidR="00133DA9" w:rsidRPr="00863F41">
        <w:rPr>
          <w:rStyle w:val="Verwijzing"/>
        </w:rPr>
        <w:fldChar w:fldCharType="end"/>
      </w:r>
      <w:r w:rsidR="00D41DE4">
        <w:t>.</w:t>
      </w:r>
    </w:p>
    <w:p w14:paraId="41329ADB" w14:textId="7D390914" w:rsidR="002029EB" w:rsidRPr="00F1426F" w:rsidRDefault="002029EB" w:rsidP="00E33EDD"/>
    <w:p w14:paraId="05345C3A" w14:textId="3814F599"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_Ref_df46868e4b8e35bcc18901bc9c09a5bf_1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AF75BD">
        <w:rPr>
          <w:rStyle w:val="Verwijzing"/>
        </w:rPr>
        <w:t>7.3.1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 xml:space="preserve">Daartoe wordt onderscheid gemaakt tussen instructieregels, die alleen voor andere overheden zijn bedoeld, omgevingswaarderegels, die </w:t>
      </w:r>
      <w:r w:rsidRPr="00F1426F">
        <w:lastRenderedPageBreak/>
        <w:t>op zichzelf alleen werking hebben voor de bestuursorganen van het bevoegd gezag dat de omgevingswaarde heeft vastgesteld, en regels die voor iedereen van belang zijn.</w:t>
      </w:r>
    </w:p>
    <w:p w14:paraId="400DC440" w14:textId="0F471396" w:rsidR="00030D6F" w:rsidRPr="00F1426F" w:rsidRDefault="00C61F5B" w:rsidP="002029EB">
      <w:r w:rsidRPr="00C61F5B">
        <w:t xml:space="preserve">Instructieregels en omgevingswaarderegels kunnen niet voorkomen in </w:t>
      </w:r>
      <w:fldSimple w:instr=" DOCVARIABLE ID01+ ">
        <w:r w:rsidR="00AF75BD">
          <w:t>de waterschapsverordening</w:t>
        </w:r>
      </w:fldSimple>
      <w:r w:rsidRPr="00C61F5B">
        <w:t>. Daarom worden deze typen Juridische regel hier niet verder besproken.</w:t>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3948CCFC"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570022CC"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_Ref_f949a4f8201563227f1dc75e04acc282_1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AF75BD">
        <w:rPr>
          <w:rStyle w:val="Verwijzing"/>
        </w:rPr>
        <w:t>7.2.5</w:t>
      </w:r>
      <w:r w:rsidR="001E0A65" w:rsidRPr="00863F41">
        <w:rPr>
          <w:rStyle w:val="Verwijzing"/>
        </w:rPr>
        <w:fldChar w:fldCharType="end"/>
      </w:r>
      <w:r w:rsidR="001E0A65" w:rsidRPr="00B26823">
        <w:t>.</w:t>
      </w:r>
    </w:p>
    <w:p w14:paraId="763AEA35" w14:textId="1993EDB2" w:rsidR="00A720A0" w:rsidRDefault="00A720A0" w:rsidP="002029EB"/>
    <w:p w14:paraId="285BEE14" w14:textId="6F97F1A6" w:rsidR="00A720A0" w:rsidRPr="00F1426F" w:rsidRDefault="00A720A0"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p>
    <w:p w14:paraId="6528D2CE" w14:textId="77777777" w:rsidR="0098680E" w:rsidRDefault="0098680E" w:rsidP="00A720A0"/>
    <w:p w14:paraId="273AF529" w14:textId="31A091DD" w:rsidR="0098680E" w:rsidRDefault="0098680E" w:rsidP="00A720A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_Ref_75749a0eff0e1209266af3537d773dce_1 \n \h </w:instrText>
      </w:r>
      <w:r>
        <w:fldChar w:fldCharType="separate"/>
      </w:r>
      <w:r w:rsidR="00AF75BD">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3ED22A19" w14:textId="1E6DA377" w:rsidR="009E1E7C" w:rsidRDefault="00A720A0" w:rsidP="00A720A0">
      <w:pPr>
        <w:pStyle w:val="Kader"/>
      </w:pPr>
      <w:r w:rsidRPr="00B26823">
        <w:rPr>
          <w:noProof/>
        </w:rPr>
        <w:lastRenderedPageBreak/>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694434" w:rsidRDefault="00A720A0" w:rsidP="00A720A0">
                            <w:pPr>
                              <w:rPr>
                                <w:b/>
                                <w:bCs/>
                              </w:rPr>
                            </w:pPr>
                            <w:r w:rsidRPr="00694434">
                              <w:rPr>
                                <w:b/>
                                <w:bCs/>
                              </w:rPr>
                              <w:t>Toelichting op werkafspraak</w:t>
                            </w:r>
                          </w:p>
                          <w:p w14:paraId="380A5488" w14:textId="25395B30" w:rsidR="00E950AB" w:rsidRPr="00A720A0" w:rsidRDefault="00A720A0" w:rsidP="00A720A0">
                            <w:r w:rsidRPr="00D723F8">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D723F8">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9"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IvUWI4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694434" w:rsidRDefault="00A720A0" w:rsidP="00A720A0">
                      <w:pPr>
                        <w:rPr>
                          <w:b/>
                          <w:bCs/>
                        </w:rPr>
                      </w:pPr>
                      <w:r w:rsidRPr="00694434">
                        <w:rPr>
                          <w:b/>
                          <w:bCs/>
                        </w:rPr>
                        <w:t>Toelichting op werkafspraak</w:t>
                      </w:r>
                    </w:p>
                    <w:p w14:paraId="380A5488" w14:textId="25395B30" w:rsidR="00E950AB" w:rsidRPr="00A720A0" w:rsidRDefault="00A720A0" w:rsidP="00A720A0">
                      <w:r w:rsidRPr="00D723F8">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D723F8">
                        <w:rPr>
                          <w:i/>
                          <w:iCs/>
                        </w:rPr>
                        <w:t>idealisatie</w:t>
                      </w:r>
                      <w:r w:rsidRPr="00A720A0">
                        <w:t xml:space="preserv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0"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