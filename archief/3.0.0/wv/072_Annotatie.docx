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Pr="00F1426F" w:rsidRDefault="00FA76F2" w:rsidP="003615DB">
      <w:pPr>
        <w:pStyle w:val="Kop4"/>
      </w:pPr>
      <w:r w:rsidRPr="00F1426F">
        <w:t>Annotatie</w:t>
      </w:r>
    </w:p>
    <w:p w14:paraId="3A66567F" w14:textId="1743C0E3" w:rsidR="00FA76F2" w:rsidRPr="00F1426F" w:rsidRDefault="00FA76F2" w:rsidP="00FA76F2">
      <w:r w:rsidRPr="00F1426F">
        <w:t xml:space="preserve">De STOP/TPOD-standaard </w:t>
      </w:r>
      <w:r w:rsidR="00A1627F">
        <w:t xml:space="preserve">maakt </w:t>
      </w:r>
      <w:r w:rsidRPr="00F1426F">
        <w:t xml:space="preserve">het voor bevoegde gezagen mogelijk om zich te beperken tot het verbinden van Juridische regels of </w:t>
      </w:r>
      <w:r w:rsidR="00E21745" w:rsidRPr="00F1426F">
        <w:t>Tekstdelen</w:t>
      </w:r>
      <w:r w:rsidRPr="00F1426F">
        <w:t xml:space="preserve"> met Locaties. Een computer weet dan dat beide bij elkaar horen maar kan geen verdere betekenis aan die relatie geven en kan de Locaties ook niet </w:t>
      </w:r>
      <w:r w:rsidR="0088411C" w:rsidRPr="00F1426F">
        <w:t xml:space="preserve">op een </w:t>
      </w:r>
      <w:r w:rsidRPr="00F1426F">
        <w:t xml:space="preserve">voor </w:t>
      </w:r>
      <w:r w:rsidR="0088411C" w:rsidRPr="00F1426F">
        <w:t xml:space="preserve">de </w:t>
      </w:r>
      <w:r w:rsidRPr="00F1426F">
        <w:t xml:space="preserve">mens </w:t>
      </w:r>
      <w:r w:rsidR="004E19EA" w:rsidRPr="004E19EA">
        <w:t>herkenba</w:t>
      </w:r>
      <w:r w:rsidR="004E19EA">
        <w:t>re</w:t>
      </w:r>
      <w:r w:rsidR="0088411C" w:rsidRPr="00F1426F">
        <w:t xml:space="preserve"> manier</w:t>
      </w:r>
      <w:r w:rsidRPr="00F1426F">
        <w:t xml:space="preserve"> op een kaart weergeven.</w:t>
      </w:r>
    </w:p>
    <w:p w14:paraId="1777A1B0" w14:textId="542ED218" w:rsidR="00FA76F2" w:rsidRPr="00F1426F" w:rsidRDefault="00FA76F2" w:rsidP="00FA76F2">
      <w:r w:rsidRPr="00F1426F">
        <w:t xml:space="preserve">Dat kan wel met het in paragraaf </w:t>
      </w:r>
      <w:r w:rsidR="00010094" w:rsidRPr="00863F41">
        <w:rPr>
          <w:rStyle w:val="Verwijzing"/>
        </w:rPr>
        <w:fldChar w:fldCharType="begin"/>
      </w:r>
      <w:r w:rsidR="00010094" w:rsidRPr="00863F41">
        <w:rPr>
          <w:rStyle w:val="Verwijzing"/>
        </w:rPr>
        <w:instrText xml:space="preserve"> REF _Ref_1c6c0fbb7aacfa6fbaa1c118723b7cce_1 </w:instrText>
      </w:r>
      <w:r w:rsidR="00917D79" w:rsidRPr="00863F41">
        <w:rPr>
          <w:rStyle w:val="Verwijzing"/>
        </w:rPr>
        <w:instrText>\n \h</w:instrText>
      </w:r>
      <w:r w:rsidR="00010094" w:rsidRPr="00863F41">
        <w:rPr>
          <w:rStyle w:val="Verwijzing"/>
        </w:rPr>
        <w:instrText xml:space="preserve"> </w:instrText>
      </w:r>
      <w:r w:rsidR="005258D5" w:rsidRPr="00863F41">
        <w:rPr>
          <w:rStyle w:val="Verwijzing"/>
        </w:rPr>
        <w:instrText xml:space="preserve"> \* MERGEFORMAT </w:instrText>
      </w:r>
      <w:r w:rsidR="00010094" w:rsidRPr="00863F41">
        <w:rPr>
          <w:rStyle w:val="Verwijzing"/>
        </w:rPr>
      </w:r>
      <w:r w:rsidR="00010094" w:rsidRPr="00863F41">
        <w:rPr>
          <w:rStyle w:val="Verwijzing"/>
        </w:rPr>
        <w:fldChar w:fldCharType="separate"/>
      </w:r>
      <w:r w:rsidR="00AF75BD">
        <w:rPr>
          <w:rStyle w:val="Verwijzing"/>
        </w:rPr>
        <w:t>3.4</w:t>
      </w:r>
      <w:r w:rsidR="00010094" w:rsidRPr="00863F41">
        <w:rPr>
          <w:rStyle w:val="Verwijzing"/>
        </w:rPr>
        <w:fldChar w:fldCharType="end"/>
      </w:r>
      <w:r w:rsidRPr="00B26823">
        <w:t xml:space="preserve"> al kort beschreven mechanisme annoteren: het toevoegen van gegevens aan </w:t>
      </w:r>
      <w:r w:rsidR="00192EF4">
        <w:t>(</w:t>
      </w:r>
      <w:r w:rsidRPr="00F1426F">
        <w:t xml:space="preserve">onderdelen </w:t>
      </w:r>
      <w:r w:rsidR="00192EF4">
        <w:t xml:space="preserve">van) </w:t>
      </w:r>
      <w:r w:rsidR="00B729DA" w:rsidRPr="00B729DA">
        <w:t>een omgevingsdocument die de inhoud van het omgevingsdocument voor de computer vertalen</w:t>
      </w:r>
      <w:r w:rsidR="00B729DA">
        <w:t xml:space="preserve">. </w:t>
      </w:r>
      <w:r w:rsidR="00655B00" w:rsidRPr="00655B00">
        <w:t>Door het annoteren kan een viewer locaties en andere gegevens op een kaart en bij een tekst weergeven. Het annoteren zorgt er ook voor dat een omgevingsdocument op bepaalde kenmerken doorzoekbaar is.</w:t>
      </w:r>
      <w:r w:rsidR="00655B00">
        <w:t xml:space="preserve"> </w:t>
      </w:r>
      <w:r w:rsidRPr="00F1426F">
        <w:t>Het annoteren kan</w:t>
      </w:r>
      <w:r w:rsidR="002B56B6" w:rsidRPr="002B56B6">
        <w:t>, in omgevingsdocumenten met artikelstructuur waarin regels over activiteiten worden gesteld,</w:t>
      </w:r>
      <w:r w:rsidRPr="00F1426F">
        <w:t xml:space="preserve"> ook helpen bij het verbinden van toepasbare regels, oftewel vragenbomen, aan regels en Locaties. In </w:t>
      </w:r>
      <w:r w:rsidR="000F7DF2">
        <w:t>p</w:t>
      </w:r>
      <w:r w:rsidR="00224477">
        <w:t xml:space="preserve">aragraaf </w:t>
      </w:r>
      <w:r w:rsidR="00224477" w:rsidRPr="00863F41">
        <w:rPr>
          <w:rStyle w:val="Verwijzing"/>
        </w:rPr>
        <w:fldChar w:fldCharType="begin"/>
      </w:r>
      <w:r w:rsidR="00224477" w:rsidRPr="00863F41">
        <w:rPr>
          <w:rStyle w:val="Verwijzing"/>
        </w:rPr>
        <w:instrText xml:space="preserve"> REF _Ref_f62ca91f37424cddfd64cacedf44f664_2 \r \h </w:instrText>
      </w:r>
      <w:r w:rsidR="00224477" w:rsidRPr="00863F41">
        <w:rPr>
          <w:rStyle w:val="Verwijzing"/>
        </w:rPr>
      </w:r>
      <w:r w:rsidR="00224477" w:rsidRPr="00863F41">
        <w:rPr>
          <w:rStyle w:val="Verwijzing"/>
        </w:rPr>
        <w:fldChar w:fldCharType="separate"/>
      </w:r>
      <w:r w:rsidR="00AF75BD">
        <w:rPr>
          <w:rStyle w:val="Verwijzing"/>
        </w:rPr>
        <w:t>6.2</w:t>
      </w:r>
      <w:r w:rsidR="00224477" w:rsidRPr="00863F41">
        <w:rPr>
          <w:rStyle w:val="Verwijzing"/>
        </w:rPr>
        <w:fldChar w:fldCharType="end"/>
      </w:r>
      <w:r w:rsidR="00224477">
        <w:t xml:space="preserve"> </w:t>
      </w:r>
      <w:r w:rsidRPr="00F1426F">
        <w:t xml:space="preserve">wordt </w:t>
      </w:r>
      <w:r w:rsidR="00224477">
        <w:t xml:space="preserve">de bedoeling van </w:t>
      </w:r>
      <w:r w:rsidRPr="00F1426F">
        <w:t xml:space="preserve">het annoteren van omgevingsdocumenten met </w:t>
      </w:r>
      <w:r w:rsidR="00ED1B61">
        <w:t>OW-object</w:t>
      </w:r>
      <w:r w:rsidRPr="00F1426F">
        <w:t xml:space="preserve">en toegelicht. </w:t>
      </w:r>
      <w:r w:rsidR="00224477">
        <w:t xml:space="preserve">In hoofdstuk </w:t>
      </w:r>
      <w:r w:rsidR="00224477" w:rsidRPr="00863F41">
        <w:rPr>
          <w:rStyle w:val="Verwijzing"/>
        </w:rPr>
        <w:fldChar w:fldCharType="begin"/>
      </w:r>
      <w:r w:rsidR="00224477" w:rsidRPr="00863F41">
        <w:rPr>
          <w:rStyle w:val="Verwijzing"/>
        </w:rPr>
        <w:instrText xml:space="preserve"> REF _Ref_b5ff31273c3349ed931948aab298b40a_1 \r \h </w:instrText>
      </w:r>
      <w:r w:rsidR="00224477" w:rsidRPr="00863F41">
        <w:rPr>
          <w:rStyle w:val="Verwijzing"/>
        </w:rPr>
      </w:r>
      <w:r w:rsidR="00224477" w:rsidRPr="00863F41">
        <w:rPr>
          <w:rStyle w:val="Verwijzing"/>
        </w:rPr>
        <w:fldChar w:fldCharType="separate"/>
      </w:r>
      <w:r w:rsidR="00AF75BD">
        <w:rPr>
          <w:rStyle w:val="Verwijzing"/>
        </w:rPr>
        <w:t>7</w:t>
      </w:r>
      <w:r w:rsidR="00224477" w:rsidRPr="00863F41">
        <w:rPr>
          <w:rStyle w:val="Verwijzing"/>
        </w:rPr>
        <w:fldChar w:fldCharType="end"/>
      </w:r>
      <w:r w:rsidR="00224477">
        <w:t xml:space="preserve"> </w:t>
      </w:r>
      <w:r w:rsidR="003835EE">
        <w:t>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