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5A608389"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_Ref_82ca62a31c8b8bcd46b0ee2514bfa012_1 \n \h </w:instrText>
      </w:r>
      <w:r w:rsidR="009B6379" w:rsidRPr="00863F41">
        <w:rPr>
          <w:rStyle w:val="Verwijzing"/>
        </w:rPr>
      </w:r>
      <w:r w:rsidR="009B6379" w:rsidRPr="00863F41">
        <w:rPr>
          <w:rStyle w:val="Verwijzing"/>
        </w:rPr>
        <w:fldChar w:fldCharType="separate"/>
      </w:r>
      <w:r w:rsidR="00AF75BD">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_Ref_b5ff31273c3349ed931948aab298b40a_1 \n \h </w:instrText>
      </w:r>
      <w:r w:rsidR="0008178B" w:rsidRPr="00863F41">
        <w:rPr>
          <w:rStyle w:val="Verwijzing"/>
        </w:rPr>
      </w:r>
      <w:r w:rsidR="0008178B" w:rsidRPr="00863F41">
        <w:rPr>
          <w:rStyle w:val="Verwijzing"/>
        </w:rPr>
        <w:fldChar w:fldCharType="separate"/>
      </w:r>
      <w:r w:rsidR="00AF75BD">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2"/>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2"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