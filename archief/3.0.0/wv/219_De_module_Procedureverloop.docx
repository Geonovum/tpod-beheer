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428" w:name="_Ref_d49396a6fc5fdf62d4a3e39b62d27e74_1"/>
      <w:r>
        <w:t>De module Procedureverloop</w:t>
      </w:r>
      <w:bookmarkEnd w:id="428"/>
    </w:p>
    <w:p w14:paraId="4B9E969A" w14:textId="1A471D6F"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AF75BD">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lastRenderedPageBreak/>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17AFAD9E"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D30B9C">
        <w:fldChar w:fldCharType="begin"/>
      </w:r>
      <w:r w:rsidR="00D30B9C">
        <w:instrText xml:space="preserve"> REF _Ref_1d1d264a818f15948cac4e83b863d7b0_4 \n \h </w:instrText>
      </w:r>
      <w:r w:rsidR="00D30B9C">
        <w:fldChar w:fldCharType="separate"/>
      </w:r>
      <w:r w:rsidR="00AF75BD">
        <w:t>10.4</w:t>
      </w:r>
      <w:r w:rsidR="00D30B9C">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w:lastRenderedPageBreak/>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5"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