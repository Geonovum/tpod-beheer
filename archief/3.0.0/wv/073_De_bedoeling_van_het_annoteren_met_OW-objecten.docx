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163" w:name="_Ref_f62ca91f37424cddfd64cacedf44f664_1"/>
      <w:bookmarkStart w:id="164" w:name="_Ref_f62ca91f37424cddfd64cacedf44f664_2"/>
      <w:r>
        <w:t>D</w:t>
      </w:r>
      <w:r w:rsidR="00AF01F7" w:rsidRPr="00F1426F">
        <w:t xml:space="preserve">e bedoeling van het annoteren met </w:t>
      </w:r>
      <w:r w:rsidR="00ED1B61">
        <w:t>OW-object</w:t>
      </w:r>
      <w:r w:rsidR="00AF01F7" w:rsidRPr="00F1426F">
        <w:t>en</w:t>
      </w:r>
      <w:bookmarkEnd w:id="163"/>
      <w:bookmarkEnd w:id="164"/>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2">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3">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2" Type="http://schemas.openxmlformats.org/officeDocument/2006/relationships/image" Target="media/image_c1a7835e256d9b0e7f656defa762f7cd.png"/><Relationship Id="rId43"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