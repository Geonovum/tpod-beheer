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101"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01"/>
    </w:p>
    <w:p w14:paraId="34649991" w14:textId="17977345"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