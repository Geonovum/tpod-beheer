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0348" w14:textId="77777777" w:rsidR="00205F40" w:rsidRPr="00F1426F" w:rsidRDefault="00205F40" w:rsidP="00205F40">
      <w:pPr>
        <w:pStyle w:val="Kop5"/>
      </w:pPr>
      <w:r>
        <w:t>Beperkingengebied</w:t>
      </w:r>
    </w:p>
    <w:p w14:paraId="3134CA48" w14:textId="77777777" w:rsidR="00205F40" w:rsidRDefault="00205F40" w:rsidP="00205F40">
      <w:pPr>
        <w:pStyle w:val="Kop6"/>
      </w:pPr>
      <w:r>
        <w:t>Toelichting op de toepassing</w:t>
      </w:r>
    </w:p>
    <w:p w14:paraId="51410000" w14:textId="77777777" w:rsidR="00205F40" w:rsidRPr="00F1426F" w:rsidRDefault="00205F40" w:rsidP="00205F40">
      <w:r>
        <w:t xml:space="preserve">De </w:t>
      </w:r>
      <w:r w:rsidRPr="00B6057A">
        <w:t xml:space="preserve">Gebiedsaanwijzing van het type </w:t>
      </w:r>
      <w:r>
        <w:t>Beperkingengebied wordt gebruikt om</w:t>
      </w:r>
      <w:r w:rsidRPr="004C524B">
        <w:t xml:space="preserve"> de geometrische begrenzing van beperkingengebieden </w:t>
      </w:r>
      <w:r>
        <w:t xml:space="preserve">vast </w:t>
      </w:r>
      <w:r w:rsidRPr="004C524B">
        <w:t>te leggen en de verschillende beperkingengebieden op een kaartbeeld weer te geven.</w:t>
      </w:r>
      <w:r>
        <w:t xml:space="preserve"> De </w:t>
      </w:r>
      <w:r w:rsidRPr="0025692E">
        <w:t xml:space="preserve">Gebiedsaanwijzing van het type </w:t>
      </w:r>
      <w:r w:rsidRPr="00F1426F">
        <w:t xml:space="preserve">Beperkingengebied </w:t>
      </w:r>
      <w:r>
        <w:t>wordt</w:t>
      </w:r>
      <w:r w:rsidRPr="00F1426F">
        <w:t xml:space="preserve"> alleen gebruikt voor beperkingengebieden als bedoeld in de Omgevingswet.</w:t>
      </w:r>
      <w:r>
        <w:t xml:space="preserve"> </w:t>
      </w:r>
      <w:r w:rsidRPr="00F1426F">
        <w:t xml:space="preserve">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w:t>
      </w:r>
      <w:r>
        <w:t>Iedere</w:t>
      </w:r>
      <w:r w:rsidRPr="00F1426F">
        <w:t xml:space="preserve"> activiteit die in een beperkingengebied wordt verricht, </w:t>
      </w:r>
      <w:r>
        <w:t>is</w:t>
      </w:r>
      <w:r w:rsidRPr="00F1426F">
        <w:t xml:space="preserve"> in het wettelijke systeem </w:t>
      </w:r>
      <w:r>
        <w:t xml:space="preserve">een </w:t>
      </w:r>
      <w:r w:rsidRPr="00F1426F">
        <w:t>beperkingengebiedactiviteit.</w:t>
      </w:r>
    </w:p>
    <w:p w14:paraId="45A9E3A8" w14:textId="77777777" w:rsidR="00205F40" w:rsidRPr="00F1426F" w:rsidRDefault="00205F40" w:rsidP="00205F40">
      <w:r w:rsidRPr="00F1426F">
        <w:t>Voor diverse omgevingsdocumenten met regels geldt op grond van de Omgevingswet een plicht om beperkingengebieden aan te wijzen en geometrisch te begrenzen, waar nodig in combinatie met het stellen van regels over beperkingengebiedactiviteiten.</w:t>
      </w:r>
      <w:r>
        <w:t xml:space="preserve"> Dat geldt in ieder geval voor </w:t>
      </w:r>
      <w:r w:rsidRPr="0024142C">
        <w:t>beperkingengebieden</w:t>
      </w:r>
      <w:r>
        <w:t xml:space="preserve"> met betrekking tot wegen, waterstaatswerken, spoorwegen, luchthavens en installaties in een waterstaatswerk (al dan niet in de vorm van een mijnbouwinstallatie).</w:t>
      </w:r>
    </w:p>
    <w:p w14:paraId="218F6DD6" w14:textId="77777777" w:rsidR="00205F40" w:rsidRPr="00F1426F" w:rsidRDefault="00205F40" w:rsidP="00205F40">
      <w:r w:rsidRPr="00F1426F">
        <w:t>Denkbaar is dat in het</w:t>
      </w:r>
      <w:r w:rsidRPr="00F1426F" w:rsidDel="007D692E">
        <w:t xml:space="preserve"> </w:t>
      </w:r>
      <w:r w:rsidRPr="00F1426F">
        <w:t>omgevingsdocument ook andere beperkingengebieden worden opgenomen. Voorwaarde daarbij is</w:t>
      </w:r>
      <w:r>
        <w:t>, zo volgt uit de definitie,</w:t>
      </w:r>
      <w:r w:rsidRPr="00F1426F">
        <w:t xml:space="preserve"> dat het moet gaan om een </w:t>
      </w:r>
      <w:r w:rsidRPr="00F1426F">
        <w:lastRenderedPageBreak/>
        <w:t xml:space="preserve">gebied waar beperkingen gelden vanwege en ter bescherming van een </w:t>
      </w:r>
      <w:r w:rsidRPr="00F1426F">
        <w:rPr>
          <w:i/>
          <w:iCs/>
        </w:rPr>
        <w:t>werk</w:t>
      </w:r>
      <w:r w:rsidRPr="00F1426F">
        <w:t xml:space="preserve"> of een </w:t>
      </w:r>
      <w:r w:rsidRPr="00F1426F">
        <w:rPr>
          <w:i/>
          <w:iCs/>
        </w:rPr>
        <w:t>object</w:t>
      </w:r>
      <w:r w:rsidRPr="00F1426F">
        <w:t xml:space="preserve">. Ook moet bedacht worden dat het wettelijk systeem zo is dat iedere activiteit die in een beperkingengebied plaatsvindt, in principe tevens een beperkingengebiedactiviteit is waarvoor beperkende regels kunnen gelden. Voorbeelden </w:t>
      </w:r>
      <w:r>
        <w:t xml:space="preserve">van </w:t>
      </w:r>
      <w:r w:rsidRPr="001367A6">
        <w:t xml:space="preserve">andere beperkingengebieden </w:t>
      </w:r>
      <w:r w:rsidRPr="00F1426F">
        <w:t>zijn een beperkingengebied met betrekking tot een windmolen op land en een beperkingengebied met betrekking tot een molenbiotoop.</w:t>
      </w:r>
    </w:p>
    <w:p w14:paraId="34F07F5D" w14:textId="74110239" w:rsidR="00205F40" w:rsidRPr="00F1426F" w:rsidRDefault="00205F40" w:rsidP="00205F40">
      <w:r w:rsidRPr="00F1426F">
        <w:t xml:space="preserve">De annotatie met de Gebiedsaanwijzing </w:t>
      </w:r>
      <w:r>
        <w:t xml:space="preserve">van het type </w:t>
      </w:r>
      <w:r w:rsidRPr="00F1426F">
        <w:t xml:space="preserve">Beperkingengebied wordt alleen gebruikt voor (rechtstreeks werkende) regels die daadwerkelijk een beperkingengebied </w:t>
      </w:r>
      <w:r>
        <w:t xml:space="preserve">aanwijzen, </w:t>
      </w:r>
      <w:r w:rsidRPr="00F1426F">
        <w:t>in het leven roepen en daar nadere regels over stellen, niet voor instructieregels die bepalen dat in een ander omgevingsdocument een bepaald beperkingengebied moet worden opgenomen</w:t>
      </w:r>
      <w:r w:rsidRPr="00B26823">
        <w:t>.</w:t>
      </w:r>
      <w:r w:rsidRPr="007B60F8">
        <w:t xml:space="preserve"> </w:t>
      </w:r>
      <w:r w:rsidRPr="000E40D3">
        <w:t xml:space="preserve">Wel is het mogelijk om </w:t>
      </w:r>
      <w:r w:rsidRPr="00F1426F">
        <w:t xml:space="preserve">in een instructieregel of een omgevingswaarderegel gebruik te maken van een Locatie die met het </w:t>
      </w:r>
      <w:r w:rsidR="00ED1B61">
        <w:t>OW-object</w:t>
      </w:r>
      <w:r w:rsidRPr="00F1426F">
        <w:t xml:space="preserve"> Beperkingengebied is geannoteerd, omdat de instructie- of omgevingswaarderegel over hetzelfde gebied gaat.</w:t>
      </w:r>
    </w:p>
    <w:p w14:paraId="0952DD91" w14:textId="77777777" w:rsidR="00205F40" w:rsidRPr="00F1426F" w:rsidRDefault="00205F40" w:rsidP="00205F40">
      <w:pPr>
        <w:pStyle w:val="Kop6"/>
      </w:pPr>
      <w:r w:rsidRPr="00F1426F">
        <w:t>Definitie</w:t>
      </w:r>
    </w:p>
    <w:p w14:paraId="4B0AC1CA" w14:textId="77777777" w:rsidR="00205F40" w:rsidRPr="00F1426F" w:rsidRDefault="00205F40" w:rsidP="00205F40">
      <w:r w:rsidRPr="005744E0">
        <w:t xml:space="preserve">De Gebiedsaanwijzing van het type </w:t>
      </w:r>
      <w:r w:rsidRPr="00F1426F">
        <w:t>Beperkingengebied is het objecttype voor omgevingsdocumenten met Artikelstructuur dat machineleesbaar maakt dat een Juridische regel en de bijbehorende Locatie(s) een gebied aanwijzen van het type Beperkingengebied als bedoeld in de Omgevingswet: een bij of krachtens de wet aangewezen gebied waar, vanwege de aanwezigheid van een werk of object, regels gelden over activiteiten die gevolgen hebben of kunnen hebben voor dat werk of 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