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bookmarkStart w:id="294" w:name="_Ref_30e501f156ece1095cb7222abf730309_1"/>
      <w:bookmarkStart w:id="295" w:name="_Ref_30e501f156ece1095cb7222abf730309_2"/>
      <w:r w:rsidRPr="00F03DD9">
        <w:lastRenderedPageBreak/>
        <w:t>Norm</w:t>
      </w:r>
      <w:bookmarkEnd w:id="294"/>
      <w:bookmarkEnd w:id="295"/>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96DAC541-7B7A-43D3-8B79-37D633B846F1}">
                          <asvg:svgBlip xmlns:asvg="http://schemas.microsoft.com/office/drawing/2016/SVG/main" r:embed="rId72"/>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Default="00046669" w:rsidP="00046669">
      <w:r w:rsidRPr="00F03DD9">
        <w:t>SymbolisatieItem kent geen constraints.</w:t>
      </w:r>
    </w:p>
    <w:p w14:paraId="3766E30B" w14:textId="0EBA6C26" w:rsidR="00A64CCC" w:rsidRPr="00F03DD9" w:rsidRDefault="00F33E1A" w:rsidP="00D723F8">
      <w:pPr>
        <w:pStyle w:val="Kader"/>
      </w:pPr>
      <w:r>
        <w:rPr>
          <w:noProof/>
        </w:rPr>
        <mc:AlternateContent>
          <mc:Choice Requires="wps">
            <w:drawing>
              <wp:inline distT="0" distB="0" distL="0" distR="0" wp14:anchorId="20D3A9D3" wp14:editId="0094D18F">
                <wp:extent cx="5400040" cy="985631"/>
                <wp:effectExtent l="0" t="0" r="22860" b="22860"/>
                <wp:docPr id="949375397" name="Tekstvak 94937539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AB5BABC" w14:textId="77777777" w:rsidR="00F33E1A" w:rsidRDefault="00F33E1A" w:rsidP="00F33E1A">
                            <w:pPr>
                              <w:rPr>
                                <w:b/>
                                <w:bCs/>
                              </w:rPr>
                            </w:pPr>
                            <w:r>
                              <w:rPr>
                                <w:b/>
                                <w:bCs/>
                              </w:rPr>
                              <w:t>Werkafspraak</w:t>
                            </w:r>
                          </w:p>
                          <w:p w14:paraId="08C9A314" w14:textId="77777777" w:rsidR="00F33E1A" w:rsidRDefault="00F33E1A" w:rsidP="00F33E1A">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3A81F581" w14:textId="77777777" w:rsidR="00F33E1A" w:rsidRDefault="00F33E1A" w:rsidP="00F33E1A"/>
                          <w:p w14:paraId="26B43B65" w14:textId="77777777" w:rsidR="00F33E1A" w:rsidRPr="00B85351" w:rsidRDefault="00F33E1A" w:rsidP="00F33E1A">
                            <w:r>
                              <w:t>Gebruik het objecttype SymbolisatieItem niet.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0D3A9D3" id="Tekstvak 949375397" o:spid="_x0000_s103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DE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Ev2mCYimFZVb4OBoNyLeykWD/A/Ch2fhMBPoD3MennBUmlAU7SXOanK//maP8aAKXs46zFjB&#10;DZaAM/3DgMLr4SiCFpIyGn+9gOLOPatzj1m3d4Q+h9gnK5MY44M+iJWj9g3LMI9vwiWMxMsFDwfx&#10;LuzmHssk1XyegjCEVoQHs7Qypj6g+tK/CWf3bAXw/EiHWRTTD6TtYuNNb+frAOoSoydM9+hjgBM5&#10;+2WLG3Kup6jTL2H2Gw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WFxgxC0CAABaBAAADgAAAAAAAAAAAAAAAAAuAgAAZHJzL2Uy&#10;b0RvYy54bWxQSwECLQAUAAYACAAAACEALfghbNoAAAAFAQAADwAAAAAAAAAAAAAAAACHBAAAZHJz&#10;L2Rvd25yZXYueG1sUEsFBgAAAAAEAAQA8wAAAI4FAAAAAA==&#10;" filled="f" strokeweight=".5pt">
                <v:textbox style="mso-fit-shape-to-text:t">
                  <w:txbxContent>
                    <w:p w14:paraId="5AB5BABC" w14:textId="77777777" w:rsidR="00F33E1A" w:rsidRDefault="00F33E1A" w:rsidP="00F33E1A">
                      <w:pPr>
                        <w:rPr>
                          <w:b/>
                          <w:bCs/>
                        </w:rPr>
                      </w:pPr>
                      <w:r>
                        <w:rPr>
                          <w:b/>
                          <w:bCs/>
                        </w:rPr>
                        <w:t>Werkafspraak</w:t>
                      </w:r>
                    </w:p>
                    <w:p w14:paraId="08C9A314" w14:textId="77777777" w:rsidR="00F33E1A" w:rsidRDefault="00F33E1A" w:rsidP="00F33E1A">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3A81F581" w14:textId="77777777" w:rsidR="00F33E1A" w:rsidRDefault="00F33E1A" w:rsidP="00F33E1A"/>
                    <w:p w14:paraId="26B43B65" w14:textId="77777777" w:rsidR="00F33E1A" w:rsidRPr="00B85351" w:rsidRDefault="00F33E1A" w:rsidP="00F33E1A">
                      <w:r>
                        <w:t>Gebruik het objecttype SymbolisatieItem niet.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1" Type="http://schemas.openxmlformats.org/officeDocument/2006/relationships/image" Target="media/image_84746ce9218cae8c9995e3bbc20d3d6c.png"/><Relationship Id="rId72"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