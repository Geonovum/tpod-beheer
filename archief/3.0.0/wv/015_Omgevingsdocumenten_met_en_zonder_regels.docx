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lastRenderedPageBreak/>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5AD24A02"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AF75BD">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