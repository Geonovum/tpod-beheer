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80" w:name="_Ref_f949a4f8201563227f1dc75e04acc282_1"/>
      <w:r w:rsidRPr="00F1426F">
        <w:t xml:space="preserve">Toelichting op de </w:t>
      </w:r>
      <w:r w:rsidR="0070329B" w:rsidRPr="00F1426F">
        <w:t>norm</w:t>
      </w:r>
      <w:bookmarkEnd w:id="180"/>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712E9083" w:rsidR="00CB1612"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630F46" w:rsidRPr="000E40D3">
        <w:t>:</w:t>
      </w:r>
      <w:r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_Ref_aaf83875f99454811338641deff16977_1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F75BD">
        <w:rPr>
          <w:rStyle w:val="Verwijzing"/>
        </w:rPr>
        <w:t>7.3.5</w:t>
      </w:r>
      <w:r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p w14:paraId="0A052E8C" w14:textId="77777777" w:rsidR="00702AAE" w:rsidRDefault="00702AAE" w:rsidP="006A572D"/>
    <w:p w14:paraId="54C553D1" w14:textId="612F1A32" w:rsidR="00343534" w:rsidRPr="00F1426F" w:rsidRDefault="00343534" w:rsidP="006A572D">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