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95" w:name="_Ref_60416a42dc1457c3b83e6aa41e92376a_1"/>
      <w:r>
        <w:t>Toelichting</w:t>
      </w:r>
      <w:bookmarkEnd w:id="95"/>
    </w:p>
    <w:p w14:paraId="6E5DE69F" w14:textId="16072586" w:rsidR="00E950AB"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w:t>
      </w:r>
      <w:r>
        <w:t>zal de</w:t>
      </w:r>
      <w:r w:rsidRPr="0049629B">
        <w:t xml:space="preserve"> gemeente geen initiële regeling aanleveren, omdat door de bruidsschat al een initiële regeling bestaat. </w:t>
      </w:r>
      <w:r>
        <w:t xml:space="preserve">Voor de </w:t>
      </w:r>
      <w:r w:rsidRPr="00CF3D11">
        <w:t>waterschapsverordening</w:t>
      </w:r>
      <w:r>
        <w:t xml:space="preserve"> geldt dat in principe ook; er zijn echter waterschappen </w:t>
      </w:r>
      <w:r w:rsidRPr="002216FA">
        <w:t xml:space="preserve">die met het Rijk hebben afgesproken dat het Rijk niet voor hen een eerste STOP/TPOD-versie van de waterschapsverordening met daarin de bruidsschatregels publiceert. Die waterschappen stellen zelf een volledige </w:t>
      </w:r>
      <w:r>
        <w:t xml:space="preserve">initiële </w:t>
      </w:r>
      <w:r w:rsidRPr="002216FA">
        <w:t>versie van de waterschapsverordening.</w:t>
      </w:r>
    </w:p>
    <w:p w14:paraId="536E9947" w14:textId="6396B54A" w:rsidR="00713915" w:rsidRDefault="00327267" w:rsidP="00713915">
      <w:r>
        <w:t>I</w:t>
      </w:r>
      <w:r w:rsidR="00713915" w:rsidRPr="0049629B">
        <w:t>n specifieke gevallen van bestuurlijke herindeling kan het nodig zijn dat een gemeente of waterschap een initiële regeling van omgevingsplan of waterschapsverordening moet aanleveren.</w:t>
      </w:r>
      <w:r w:rsidR="00713915">
        <w:t xml:space="preserve"> </w:t>
      </w:r>
      <w:r w:rsidR="00713915" w:rsidRPr="003633FA">
        <w:t xml:space="preserve">RegelingCompact </w:t>
      </w:r>
      <w:r w:rsidR="00713915">
        <w:t xml:space="preserve">is ook het model voor de geconsolideerde regeling van die omgevingsdocumenten </w:t>
      </w:r>
      <w:r w:rsidR="00713915" w:rsidRPr="003633FA">
        <w:t>met Artikelstructuur</w:t>
      </w:r>
      <w:r w:rsidR="00713915">
        <w:t xml:space="preserve"> van decentrale bevoegde gezagen.</w:t>
      </w:r>
    </w:p>
    <w:p w14:paraId="54FB1D7F" w14:textId="77777777" w:rsidR="00713915" w:rsidRDefault="00713915" w:rsidP="00713915"/>
    <w:p w14:paraId="7BAFC692" w14:textId="616128F6"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_Ref_60416a42dc1457c3b83e6aa41e92376a_2 \r \h </w:instrText>
      </w:r>
      <w:r w:rsidR="00E65445">
        <w:fldChar w:fldCharType="separate"/>
      </w:r>
      <w:r w:rsidR="00AF75BD">
        <w:t>Figuur 7</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AF75BD">
          <w:t>de waterschapsverordening</w:t>
        </w:r>
      </w:fldSimple>
      <w:r w:rsidR="00F8115C" w:rsidRPr="00CD1BCF">
        <w:t xml:space="preserve"> er uit ziet (de nummers voor de elementen verwijzen naar de nummering in de vorige paragraaf).</w:t>
      </w:r>
    </w:p>
    <w:p w14:paraId="4D0C44C5" w14:textId="7ED54FE7" w:rsidR="00F8115C" w:rsidRDefault="00327267" w:rsidP="007F1DF4">
      <w:pPr>
        <w:pStyle w:val="Figuur"/>
      </w:pPr>
      <w:r>
        <w:rPr>
          <w:noProof/>
        </w:rPr>
        <w:lastRenderedPageBreak/>
        <w:drawing>
          <wp:inline distT="0" distB="0" distL="0" distR="0" wp14:anchorId="58675BC2" wp14:editId="6F132DCD">
            <wp:extent cx="4074759" cy="5257800"/>
            <wp:effectExtent l="0" t="0" r="2540" b="0"/>
            <wp:docPr id="531857377" name="Afbeelding 53185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7" name="Afbeelding 531857377"/>
                    <pic:cNvPicPr/>
                  </pic:nvPicPr>
                  <pic:blipFill>
                    <a:blip r:embed="rId26"/>
                    <a:stretch>
                      <a:fillRect/>
                    </a:stretch>
                  </pic:blipFill>
                  <pic:spPr>
                    <a:xfrm>
                      <a:off x="0" y="0"/>
                      <a:ext cx="4087691" cy="5274486"/>
                    </a:xfrm>
                    <a:prstGeom prst="rect">
                      <a:avLst/>
                    </a:prstGeom>
                  </pic:spPr>
                </pic:pic>
              </a:graphicData>
            </a:graphic>
          </wp:inline>
        </w:drawing>
      </w:r>
    </w:p>
    <w:p w14:paraId="016FCCAD" w14:textId="46E0279F" w:rsidR="008B4FD1" w:rsidRDefault="00CE2948" w:rsidP="007F1DF4">
      <w:pPr>
        <w:pStyle w:val="Figuurbijschrift"/>
      </w:pPr>
      <w:bookmarkStart w:id="97" w:name="_Ref_60416a42dc1457c3b83e6aa41e92376a_2"/>
      <w:r>
        <w:t>Overzicht van model RegelingCompact</w:t>
      </w:r>
      <w:bookmarkEnd w:id="97"/>
    </w:p>
    <w:p w14:paraId="40A76FC5" w14:textId="694BF5D0" w:rsidR="00713915" w:rsidRDefault="00653DEF" w:rsidP="00713915">
      <w:r w:rsidRPr="00653DEF">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_Ref_665325f5e4cba64a371db98e6b5f291e_1 \r \h </w:instrText>
      </w:r>
      <w:r w:rsidR="00713915" w:rsidRPr="00863F41">
        <w:rPr>
          <w:rStyle w:val="Verwijzing"/>
        </w:rPr>
      </w:r>
      <w:r w:rsidR="00713915" w:rsidRPr="00863F41">
        <w:rPr>
          <w:rStyle w:val="Verwijzing"/>
        </w:rPr>
        <w:fldChar w:fldCharType="separate"/>
      </w:r>
      <w:r w:rsidR="00AF75BD">
        <w:rPr>
          <w:rStyle w:val="Verwijzing"/>
        </w:rPr>
        <w:t>4.4.3.1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77899E44"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_Ref_48e6b2a85f079d863b72b776453b1a66_1 \r \h </w:instrText>
      </w:r>
      <w:r w:rsidRPr="00863F41">
        <w:rPr>
          <w:rStyle w:val="Verwijzing"/>
        </w:rPr>
      </w:r>
      <w:r w:rsidRPr="00863F41">
        <w:rPr>
          <w:rStyle w:val="Verwijzing"/>
        </w:rPr>
        <w:fldChar w:fldCharType="separate"/>
      </w:r>
      <w:r w:rsidR="00AF75BD">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_Ref_b5ff31273c3349ed931948aab298b40a_1 \r \h </w:instrText>
      </w:r>
      <w:r w:rsidR="00D72E9A" w:rsidRPr="00863F41">
        <w:rPr>
          <w:rStyle w:val="Verwijzing"/>
        </w:rPr>
      </w:r>
      <w:r w:rsidR="00D72E9A" w:rsidRPr="00863F41">
        <w:rPr>
          <w:rStyle w:val="Verwijzing"/>
        </w:rPr>
        <w:fldChar w:fldCharType="separate"/>
      </w:r>
      <w:r w:rsidR="00AF75BD">
        <w:rPr>
          <w:rStyle w:val="Verwijzing"/>
        </w:rPr>
        <w:t>7</w:t>
      </w:r>
      <w:r w:rsidR="00D72E9A" w:rsidRPr="00863F41">
        <w:rPr>
          <w:rStyle w:val="Verwijzing"/>
        </w:rPr>
        <w:fldChar w:fldCharType="end"/>
      </w:r>
      <w:r w:rsidRPr="005015E6">
        <w:t>.</w:t>
      </w:r>
    </w:p>
    <w:p w14:paraId="3985F25D" w14:textId="46C0E69C"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w:t>
      </w:r>
      <w:r w:rsidRPr="00A761B2">
        <w:lastRenderedPageBreak/>
        <w:t xml:space="preserve">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_Ref_5217c20ff3d19c1d6c59bee58f857416_1 \n \h </w:instrText>
      </w:r>
      <w:r w:rsidR="00C421E0">
        <w:rPr>
          <w:rStyle w:val="Verwijzing"/>
        </w:rPr>
      </w:r>
      <w:r w:rsidR="00C421E0">
        <w:rPr>
          <w:rStyle w:val="Verwijzing"/>
        </w:rPr>
        <w:fldChar w:fldCharType="separate"/>
      </w:r>
      <w:r w:rsidR="00AF75BD">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_Ref_665325f5e4cba64a371db98e6b5f291e_1 \n \h </w:instrText>
      </w:r>
      <w:r w:rsidR="003B3A27">
        <w:fldChar w:fldCharType="separate"/>
      </w:r>
      <w:r w:rsidR="00AF75BD">
        <w:t>4.4.3.1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AF75BD">
        <w:rPr>
          <w:rStyle w:val="Verwijzing"/>
        </w:rPr>
        <w:t>4.2</w:t>
      </w:r>
      <w:r w:rsidR="00D72E9A" w:rsidRPr="00863F41">
        <w:rPr>
          <w:rStyle w:val="Verwijzing"/>
        </w:rPr>
        <w:fldChar w:fldCharType="end"/>
      </w:r>
      <w:r>
        <w:t xml:space="preserve">. </w:t>
      </w:r>
      <w:r>
        <w:br/>
        <w:t xml:space="preserve">Bij een </w:t>
      </w:r>
      <w:r w:rsidRPr="00C3236E">
        <w:t>bijlage als onderdeel van de tekst in STOP-XML</w:t>
      </w:r>
      <w:r>
        <w:t xml:space="preserve"> is het mogelijk om met een later wijzigingsbesluit één of meer gedeelten van de bijlage te wijzigen. Bij een </w:t>
      </w:r>
      <w:r w:rsidRPr="009F246A">
        <w:t>bijlage in de vorm van een PDF-document</w:t>
      </w:r>
      <w:r>
        <w:t xml:space="preserve"> kan dat niet; in dat geval wordt het hele </w:t>
      </w:r>
      <w:r w:rsidRPr="004F3DD0">
        <w:t>PDF-document</w:t>
      </w:r>
      <w:r>
        <w:t xml:space="preserve"> vervangen.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w:t>
      </w:r>
      <w:r w:rsidRPr="00A3156C">
        <w:lastRenderedPageBreak/>
        <w:t>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6845057A"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om alle mogelijkheden te ondersteunen. Daarom zal in de toekomst de standaard zo worden aangepast dat er nog maar één modellering voor toelichting</w:t>
      </w:r>
      <w:r>
        <w:t xml:space="preserve"> van Regelingen </w:t>
      </w:r>
      <w:r w:rsidR="000E256D">
        <w:t xml:space="preserve">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6A4F4E">
        <w:fldChar w:fldCharType="begin"/>
      </w:r>
      <w:r w:rsidR="006A4F4E">
        <w:instrText xml:space="preserve"> REF _Ref_3f93f4027a6025a704ff8119b6daefc2_1 \n \h </w:instrText>
      </w:r>
      <w:r w:rsidR="006A4F4E">
        <w:fldChar w:fldCharType="separate"/>
      </w:r>
      <w:r w:rsidR="00AF75BD">
        <w:t>4.4.2.2</w:t>
      </w:r>
      <w:r w:rsidR="006A4F4E">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w:t>
      </w:r>
      <w:r>
        <w:t xml:space="preserve"> </w:t>
      </w:r>
      <w:r w:rsidR="000E256D">
        <w:t xml:space="preserve">is verplicht wanneer de elementen </w:t>
      </w:r>
      <w:r w:rsidR="000E256D" w:rsidRPr="008E2DBE">
        <w:t xml:space="preserve">AlgemeneToelichting </w:t>
      </w:r>
      <w:r w:rsidR="000E256D">
        <w:t xml:space="preserve">en </w:t>
      </w:r>
      <w:r w:rsidR="000E256D" w:rsidRPr="008E2DBE">
        <w:t>ArtikelgewijzeToelichting</w:t>
      </w:r>
      <w:r w:rsidR="000E256D">
        <w:t xml:space="preserve"> allebei voorkomen. Wanneer slechts een van beide elementen voorkomt is de kop </w:t>
      </w:r>
      <w:r w:rsidR="000E256D" w:rsidRPr="0013127B">
        <w:t>van het element Toelichting</w:t>
      </w:r>
      <w:r w:rsidR="000E256D">
        <w:t xml:space="preserve"> optioneel: het bevoegd gezag mag dan zelf kiezen of het de toelichting al dan niet een kop geeft.</w:t>
      </w:r>
    </w:p>
    <w:p w14:paraId="7B4D4569" w14:textId="250D9E03"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w:t>
      </w:r>
      <w:r w:rsidRPr="00E04ED1">
        <w:lastRenderedPageBreak/>
        <w:t xml:space="preserve">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AF75BD">
        <w:t>de waterschapsverordening</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6E5C74E0" w:rsidR="00713915" w:rsidRPr="00467426" w:rsidRDefault="00713915" w:rsidP="00713915">
      <w:pPr>
        <w:pStyle w:val="Opsommingnummers1"/>
      </w:pPr>
      <w:r w:rsidRPr="00467426">
        <w:rPr>
          <w:b/>
          <w:bCs/>
        </w:rPr>
        <w:t>ArtikelgewijzeToelichting</w:t>
      </w:r>
      <w:r>
        <w:t xml:space="preserve">: </w:t>
      </w:r>
      <w:r w:rsidR="00245FCB" w:rsidRPr="00245FCB">
        <w:t xml:space="preserve">dit </w:t>
      </w:r>
      <w:r>
        <w:t>‘hoofd’</w:t>
      </w:r>
      <w:r w:rsidR="00245FCB" w:rsidRPr="00245FCB">
        <w:t xml:space="preserve">element zal in een </w:t>
      </w:r>
      <w:r w:rsidR="00DA1261">
        <w:t>toekomstige</w:t>
      </w:r>
      <w:r w:rsidR="00245FCB" w:rsidRPr="00245FCB">
        <w:t xml:space="preserve"> versie van de standaard vervallen; gebruik daarvan wordt daarom nu afgeraden.</w:t>
      </w:r>
      <w:r w:rsidR="00022738" w:rsidRPr="00022738">
        <w:t xml:space="preserve"> </w:t>
      </w:r>
      <w:r>
        <w:t xml:space="preserve">Dringend </w:t>
      </w:r>
      <w:r w:rsidR="00022738" w:rsidRPr="00022738">
        <w:t>wordt geadviseerd om alleen de toekomstige modellering te gebruiken</w:t>
      </w:r>
      <w:r>
        <w:t>.</w:t>
      </w:r>
      <w:r w:rsidR="00022738" w:rsidRPr="00022738">
        <w:t xml:space="preserve"> </w:t>
      </w:r>
      <w:r>
        <w:t xml:space="preserve">Dat houdt in dat </w:t>
      </w:r>
      <w:r w:rsidR="00022738" w:rsidRPr="00022738">
        <w:t xml:space="preserve">geen gebruik </w:t>
      </w:r>
      <w:r>
        <w:t xml:space="preserve">gemaakt wordt </w:t>
      </w:r>
      <w:r w:rsidR="00022738" w:rsidRPr="00022738">
        <w:t>van het ‘hoofdelement’ ArtikelgewijzeToelichting</w:t>
      </w:r>
      <w:r>
        <w:t>, maar van het bij nr 4 beschreven ‘hoofdelement’ Toelichting met</w:t>
      </w:r>
      <w:r w:rsidRPr="00B02B25">
        <w:t xml:space="preserve"> daarbinnen de gestructureerde opzet met de elementen AlgemeneToelichting en/of ArtikelgewijzeToelichting</w:t>
      </w:r>
      <w:r w:rsidR="00022738" w:rsidRPr="00022738">
        <w:t xml:space="preserve">. </w:t>
      </w:r>
      <w:r w:rsidR="00396299" w:rsidRPr="00396299">
        <w:t xml:space="preserve">Daarom zijn in de norm in paragraaf </w:t>
      </w:r>
      <w:r w:rsidR="00C0572D">
        <w:fldChar w:fldCharType="begin"/>
      </w:r>
      <w:r w:rsidR="00C0572D">
        <w:instrText xml:space="preserve"> REF _Ref_665325f5e4cba64a371db98e6b5f291e_1 \n \h </w:instrText>
      </w:r>
      <w:r w:rsidR="00C0572D">
        <w:fldChar w:fldCharType="separate"/>
      </w:r>
      <w:r w:rsidR="00AF75BD">
        <w:t>4.4.3.1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5467F335"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AF75BD">
        <w:rPr>
          <w:rStyle w:val="Verwijzing"/>
        </w:rPr>
        <w:t>5.2.2.1.1</w:t>
      </w:r>
      <w:r w:rsidR="00047D03" w:rsidRPr="00863F41">
        <w:rPr>
          <w:rStyle w:val="Verwijzing"/>
        </w:rPr>
        <w:fldChar w:fldCharType="end"/>
      </w:r>
      <w:r>
        <w:t>.</w:t>
      </w:r>
    </w:p>
    <w:p w14:paraId="2639410D" w14:textId="24C91A39" w:rsidR="00713915" w:rsidRDefault="00713915" w:rsidP="00713915">
      <w:r w:rsidRPr="00FB1FC8">
        <w:t xml:space="preserve">In de schema’s van STOP komt in een aantal hoofd- en subelementen het element InleidendeTekst -bedoeld voor niet-juridische contextinformatie- voor. </w:t>
      </w:r>
      <w:r w:rsidR="00825CBD" w:rsidRPr="00825CBD">
        <w:t>Dit element zal in een toekomstige versie van de standaard vervallen</w:t>
      </w:r>
      <w:r w:rsidRPr="007F1113">
        <w:t>; gebruik daarvan 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6"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