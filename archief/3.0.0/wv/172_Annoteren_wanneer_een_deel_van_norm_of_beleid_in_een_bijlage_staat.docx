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lastRenderedPageBreak/>
        <w:t>Annoteren wanneer een deel van norm of beleid in een bijlage staat</w:t>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 xml:space="preserve">een bijlage.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