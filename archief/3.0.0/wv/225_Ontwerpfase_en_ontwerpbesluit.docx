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Ontwerpfase en ontwerpbesluit</w:t>
      </w:r>
    </w:p>
    <w:p w14:paraId="6D622ED3" w14:textId="77777777" w:rsidR="00440967" w:rsidRDefault="00440967" w:rsidP="00440967">
      <w:pPr>
        <w:pStyle w:val="Figuur"/>
      </w:pPr>
      <w:r>
        <w:rPr>
          <w:noProof/>
        </w:rPr>
        <w:drawing>
          <wp:inline distT="0" distB="0" distL="0" distR="0" wp14:anchorId="763810BE" wp14:editId="5FE74B3F">
            <wp:extent cx="4600575" cy="863960"/>
            <wp:effectExtent l="0" t="0" r="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87"/>
                    <a:stretch>
                      <a:fillRect/>
                    </a:stretch>
                  </pic:blipFill>
                  <pic:spPr>
                    <a:xfrm>
                      <a:off x="0" y="0"/>
                      <a:ext cx="4621985" cy="867981"/>
                    </a:xfrm>
                    <a:prstGeom prst="rect">
                      <a:avLst/>
                    </a:prstGeom>
                  </pic:spPr>
                </pic:pic>
              </a:graphicData>
            </a:graphic>
          </wp:inline>
        </w:drawing>
      </w:r>
    </w:p>
    <w:p w14:paraId="643E3A0C" w14:textId="2769FFAE" w:rsidR="00E950AB" w:rsidRPr="008700BC" w:rsidRDefault="00327267" w:rsidP="00746D65">
      <w:pPr>
        <w:pStyle w:val="Figuurbijschrift"/>
      </w:pPr>
      <w:r>
        <w:t>Ontwerp</w:t>
      </w:r>
      <w:r w:rsidRPr="00FA4E9F">
        <w:t>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7"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