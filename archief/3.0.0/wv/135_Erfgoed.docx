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5D01D090" w14:textId="5F39F1FE" w:rsidR="00D723F8"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w:t>
      </w:r>
    </w:p>
    <w:p w14:paraId="2789B611" w14:textId="29AB17EE" w:rsidR="00205F40" w:rsidRPr="00F1426F" w:rsidRDefault="00205F40" w:rsidP="00205F40">
      <w:pPr>
        <w:pStyle w:val="Kop6"/>
      </w:pPr>
      <w:r w:rsidRPr="00F1426F">
        <w:lastRenderedPageBreak/>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