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4769" w14:textId="25B609D4" w:rsidR="008F697C" w:rsidRPr="00F1426F" w:rsidRDefault="008F697C" w:rsidP="008F697C">
      <w:pPr>
        <w:pStyle w:val="Kop5"/>
      </w:pPr>
      <w:bookmarkStart w:id="154" w:name="_Ref_82ca62a31c8b8bcd46b0ee2514bfa012_1"/>
      <w:r>
        <w:t>Juridisch v</w:t>
      </w:r>
      <w:r w:rsidRPr="00F1426F">
        <w:t>astleggen van Locatie met geografisch informatieobject</w:t>
      </w:r>
      <w:bookmarkEnd w:id="154"/>
    </w:p>
    <w:p w14:paraId="466C25C8" w14:textId="421609E8" w:rsidR="00E950AB" w:rsidRDefault="008F697C" w:rsidP="008F697C">
      <w:r w:rsidRPr="00F1426F">
        <w:t xml:space="preserve">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w:t>
      </w:r>
      <w:r>
        <w:t>regeling</w:t>
      </w:r>
      <w:r w:rsidRPr="00F1426F">
        <w:t xml:space="preserve"> naar te verwijzen. Een informatieobject dat de geometrische begrenzing van een of meer Locaties vastlegt wordt een geografisch informatieobject genoemd. </w:t>
      </w:r>
      <w:r>
        <w:t xml:space="preserve">(Zoals al eerder gemeld wordt de term </w:t>
      </w:r>
      <w:r w:rsidRPr="00E97823">
        <w:t xml:space="preserve">geografisch informatieobject </w:t>
      </w:r>
      <w:r>
        <w:t xml:space="preserve">afgekort tot </w:t>
      </w:r>
      <w:r w:rsidRPr="00E97823">
        <w:t>GIO</w:t>
      </w:r>
      <w:r>
        <w:t>.) Feitelijk is een GIO</w:t>
      </w:r>
      <w:r w:rsidRPr="00BD78E4">
        <w:t xml:space="preserve"> </w:t>
      </w:r>
      <w:r>
        <w:t xml:space="preserve">een GML-bestand met een of meer </w:t>
      </w:r>
      <w:r w:rsidR="00CC7CFB">
        <w:t>geometrieën</w:t>
      </w:r>
      <w:r>
        <w:t>, voorzien van metadata conform de STOP-specificatie voor een GIO.</w:t>
      </w:r>
    </w:p>
    <w:p w14:paraId="7DCB12FB" w14:textId="3DF2412C" w:rsidR="002576B1" w:rsidRPr="00F1426F" w:rsidRDefault="008366F3" w:rsidP="008F697C">
      <w:r w:rsidRPr="008366F3">
        <w:t>Een GIO is een technische voorziening voor het accuraat specificeren en juridisch borgen van een gebied. Het is onderdeel van het besluit als informatie die niet uit tekst bestaat als bedoeld in artikel 7, eerste lid, van de Bekendmakingswet. Het wordt tegelijk met de tekst van het besluit in het publicatieblad van het betreffende bevoegd gezag op officielebekendmakingen.nl gepubliceerd.</w:t>
      </w:r>
    </w:p>
    <w:p w14:paraId="4CE27EB3" w14:textId="77777777" w:rsidR="008F697C" w:rsidRPr="00F1426F" w:rsidRDefault="008F697C" w:rsidP="008F697C"/>
    <w:p w14:paraId="282377AA" w14:textId="3C31D28D" w:rsidR="008F697C" w:rsidRPr="00F1426F" w:rsidRDefault="008F697C" w:rsidP="008F697C">
      <w:r>
        <w:t>D</w:t>
      </w:r>
      <w:r w:rsidRPr="00F1426F">
        <w:t xml:space="preserve">e tekst </w:t>
      </w:r>
      <w:r>
        <w:t xml:space="preserve">van de Regeling </w:t>
      </w:r>
      <w:r w:rsidRPr="00F1426F">
        <w:t xml:space="preserve">moet </w:t>
      </w:r>
      <w:r>
        <w:t xml:space="preserve">minimaal één keer </w:t>
      </w:r>
      <w:r w:rsidRPr="00F1426F">
        <w:t>met een tekstuele aanduiding verw</w:t>
      </w:r>
      <w:r>
        <w:t>ij</w:t>
      </w:r>
      <w:r w:rsidRPr="00F1426F">
        <w:t xml:space="preserve">zen naar </w:t>
      </w:r>
      <w:r>
        <w:t>ieder GIO</w:t>
      </w:r>
      <w:r w:rsidRPr="00F1426F">
        <w:t xml:space="preserve">. Daardoor wordt de inhoud ervan onderdeel van besluit en regeling. Voor die tekstuele aanduiding wordt de naam van </w:t>
      </w:r>
      <w:r>
        <w:t>het GIO</w:t>
      </w:r>
      <w:r w:rsidRPr="00F1426F">
        <w:t xml:space="preserve"> </w:t>
      </w:r>
      <w:r>
        <w:t>gebruikt.</w:t>
      </w:r>
      <w:r w:rsidRPr="00F1426F">
        <w:t xml:space="preserve"> </w:t>
      </w:r>
      <w:r w:rsidR="00F7672B">
        <w:t>D</w:t>
      </w:r>
      <w:r>
        <w:t xml:space="preserve">e vermelding van </w:t>
      </w:r>
      <w:r w:rsidR="00231422">
        <w:t>de naam</w:t>
      </w:r>
      <w:r w:rsidRPr="00F1426F">
        <w:t xml:space="preserve"> van </w:t>
      </w:r>
      <w:r w:rsidR="009361A9">
        <w:t xml:space="preserve">het </w:t>
      </w:r>
      <w:r>
        <w:t>GIO</w:t>
      </w:r>
      <w:r w:rsidRPr="00F1426F">
        <w:t xml:space="preserve"> </w:t>
      </w:r>
      <w:r>
        <w:t xml:space="preserve">in de tekst </w:t>
      </w:r>
      <w:r w:rsidR="00F7672B">
        <w:t xml:space="preserve">heeft als doel dat </w:t>
      </w:r>
      <w:r w:rsidRPr="00F1426F">
        <w:t>een lezer begrijp</w:t>
      </w:r>
      <w:r w:rsidR="00CB355C">
        <w:t>t</w:t>
      </w:r>
      <w:r w:rsidRPr="00F1426F">
        <w:t xml:space="preserve"> op welke locatie de tekst betrekking heeft.</w:t>
      </w:r>
      <w:r>
        <w:t xml:space="preserve"> </w:t>
      </w:r>
      <w:r w:rsidRPr="00F1426F">
        <w:t xml:space="preserve">De systematiek waarmee informatieobjecten machineleesbaar worden vastgelegd en de manier waarop </w:t>
      </w:r>
      <w:r>
        <w:t xml:space="preserve">de </w:t>
      </w:r>
      <w:r w:rsidR="00771F5F">
        <w:t xml:space="preserve">tekst van de </w:t>
      </w:r>
      <w:r>
        <w:t xml:space="preserve">Regeling </w:t>
      </w:r>
      <w:r w:rsidR="00FB3270" w:rsidRPr="00FB3270">
        <w:t>verwijst</w:t>
      </w:r>
      <w:r w:rsidR="00FB3270">
        <w:t xml:space="preserve"> </w:t>
      </w:r>
      <w:r w:rsidRPr="00F1426F">
        <w:t>naar het informatieobject zorgen ervoor dat:</w:t>
      </w:r>
    </w:p>
    <w:p w14:paraId="73B2780A" w14:textId="77777777" w:rsidR="008F697C" w:rsidRPr="00F1426F" w:rsidRDefault="008F697C" w:rsidP="008F697C">
      <w:pPr>
        <w:pStyle w:val="Opsommingtekens1"/>
      </w:pPr>
      <w:r w:rsidRPr="00F1426F">
        <w:t>de informatie permanent via de verwijzing is terug te vinden;</w:t>
      </w:r>
    </w:p>
    <w:p w14:paraId="20B41C2F" w14:textId="77C91F5A" w:rsidR="008F697C" w:rsidRPr="00F1426F" w:rsidRDefault="008F697C" w:rsidP="008F697C">
      <w:pPr>
        <w:pStyle w:val="Opsommingtekens1"/>
      </w:pPr>
      <w:r w:rsidRPr="00F1426F">
        <w:t xml:space="preserve">de informatie met algemeen beschikbare software op een voor de mens begrijpelijke manier </w:t>
      </w:r>
      <w:r w:rsidR="0050234F">
        <w:t>weergegeven</w:t>
      </w:r>
      <w:r w:rsidR="0050234F" w:rsidRPr="00F1426F">
        <w:t xml:space="preserve"> </w:t>
      </w:r>
      <w:r w:rsidRPr="00F1426F">
        <w:t>kan worden;</w:t>
      </w:r>
    </w:p>
    <w:p w14:paraId="38A9F6FD" w14:textId="77777777" w:rsidR="008F697C" w:rsidRPr="00F1426F" w:rsidRDefault="008F697C" w:rsidP="008F697C">
      <w:pPr>
        <w:pStyle w:val="Opsommingtekens1"/>
      </w:pPr>
      <w:r w:rsidRPr="00F1426F">
        <w:t>de onveranderlijkheid van het informatieobject voldoende is gewaarborgd.</w:t>
      </w:r>
    </w:p>
    <w:p w14:paraId="6B751F6D" w14:textId="24268F9B" w:rsidR="008F697C" w:rsidRPr="00F1426F" w:rsidRDefault="008F697C" w:rsidP="008F697C">
      <w:r w:rsidRPr="00F1426F">
        <w:t xml:space="preserve">STOP bevat de eisen waaraan een </w:t>
      </w:r>
      <w:r>
        <w:t>GIO</w:t>
      </w:r>
      <w:r w:rsidRPr="00F1426F">
        <w:t xml:space="preserve"> moet voldoen. Deze eisen zorgen voor de borging van de juridische bestendigheid van de </w:t>
      </w:r>
      <w:r>
        <w:t>GIO’s</w:t>
      </w:r>
      <w:r w:rsidRPr="00F1426F">
        <w:t>.</w:t>
      </w:r>
      <w:r w:rsidR="00133C75">
        <w:t xml:space="preserve"> </w:t>
      </w:r>
      <w:r>
        <w:t>A</w:t>
      </w:r>
      <w:r w:rsidR="00133C75">
        <w:t xml:space="preserve">an een GIO </w:t>
      </w:r>
      <w:r>
        <w:t xml:space="preserve">kan </w:t>
      </w:r>
      <w:r w:rsidR="00133C75">
        <w:t xml:space="preserve">een module worden toegevoegd </w:t>
      </w:r>
      <w:r>
        <w:t xml:space="preserve">met </w:t>
      </w:r>
      <w:r w:rsidR="00133C75" w:rsidRPr="00133C75">
        <w:t xml:space="preserve">daarin de GIO-symbolisatie: informatie over hoe een GIO </w:t>
      </w:r>
      <w:r w:rsidR="00DB66DA">
        <w:t xml:space="preserve">(op overheid.nl) </w:t>
      </w:r>
      <w:r w:rsidR="00133C75" w:rsidRPr="00133C75">
        <w:t>wordt afgebeeld op een kaart.</w:t>
      </w:r>
      <w:r>
        <w:t xml:space="preserve"> In het geval van een GIO met normwaarden is dat verplicht.</w:t>
      </w:r>
    </w:p>
    <w:p w14:paraId="0743786F" w14:textId="77777777" w:rsidR="008F697C" w:rsidRPr="00F1426F" w:rsidRDefault="008F697C" w:rsidP="008F697C"/>
    <w:p w14:paraId="5CDA0DEF" w14:textId="2D3D0EE4" w:rsidR="008F697C" w:rsidRDefault="008F697C" w:rsidP="008F697C">
      <w:r w:rsidRPr="00F1426F">
        <w:t xml:space="preserve">Voor de bekendmaking van omgevingsdocumenten is het verplicht om de </w:t>
      </w:r>
      <w:r w:rsidR="00A959E5" w:rsidRPr="00A959E5">
        <w:t>geometrische begrenzing van onderdelen van de regeling</w:t>
      </w:r>
      <w:r w:rsidRPr="00F1426F">
        <w:t xml:space="preserve"> vast te leggen in een </w:t>
      </w:r>
      <w:r>
        <w:t>GIO</w:t>
      </w:r>
      <w:r w:rsidRPr="00F1426F">
        <w:t xml:space="preserve">. </w:t>
      </w:r>
      <w:r>
        <w:t xml:space="preserve">Een uitzondering </w:t>
      </w:r>
      <w:r>
        <w:lastRenderedPageBreak/>
        <w:t xml:space="preserve">daarop is een regel die geldt voor het hele ambtsgebied van het bevoegd gezag: in dat geval wordt de Locatie, oftewel het ambtsgebied, niet vastgelegd met een GIO. Zie hiervoor verder paragraaf </w:t>
      </w:r>
      <w:r w:rsidRPr="00863F41">
        <w:rPr>
          <w:rStyle w:val="Verwijzing"/>
        </w:rPr>
        <w:fldChar w:fldCharType="begin"/>
      </w:r>
      <w:r w:rsidRPr="00863F41">
        <w:rPr>
          <w:rStyle w:val="Verwijzing"/>
        </w:rPr>
        <w:instrText xml:space="preserve"> REF _Ref_8bc13ac05bb37fc8367209aba79cecea_1 \r \h </w:instrText>
      </w:r>
      <w:r w:rsidRPr="00863F41">
        <w:rPr>
          <w:rStyle w:val="Verwijzing"/>
        </w:rPr>
      </w:r>
      <w:r w:rsidRPr="00863F41">
        <w:rPr>
          <w:rStyle w:val="Verwijzing"/>
        </w:rPr>
        <w:fldChar w:fldCharType="separate"/>
      </w:r>
      <w:r w:rsidR="00AF75BD">
        <w:rPr>
          <w:rStyle w:val="Verwijzing"/>
        </w:rPr>
        <w:t>7.4.5</w:t>
      </w:r>
      <w:r w:rsidRPr="00863F41">
        <w:rPr>
          <w:rStyle w:val="Verwijzing"/>
        </w:rPr>
        <w:fldChar w:fldCharType="end"/>
      </w:r>
      <w:r w:rsidR="007E7A83">
        <w:rPr>
          <w:rStyle w:val="Verwijzing"/>
        </w:rPr>
        <w:t>.</w:t>
      </w:r>
    </w:p>
    <w:p w14:paraId="345571E7" w14:textId="08BB12B6" w:rsidR="008F697C" w:rsidRPr="00F1426F" w:rsidRDefault="008F697C" w:rsidP="008F697C">
      <w:r w:rsidRPr="00F1426F">
        <w:t xml:space="preserve">Het in omgevingsdocumenten juridisch juist </w:t>
      </w:r>
      <w:r>
        <w:t>werken met GIO’s</w:t>
      </w:r>
      <w:r w:rsidRPr="00F1426F">
        <w:t xml:space="preserve"> gebeurt als volgt:</w:t>
      </w:r>
    </w:p>
    <w:p w14:paraId="4CFF69DB" w14:textId="5B5CAA02" w:rsidR="008F697C" w:rsidRPr="00F1426F" w:rsidRDefault="008F697C" w:rsidP="008F697C">
      <w:pPr>
        <w:pStyle w:val="Opsommingtekens1"/>
      </w:pPr>
      <w:r w:rsidRPr="00F1426F">
        <w:t>In de tekst van</w:t>
      </w:r>
      <w:r>
        <w:t xml:space="preserve"> de Regeling moet </w:t>
      </w:r>
      <w:r w:rsidRPr="00F1426F">
        <w:t xml:space="preserve">de </w:t>
      </w:r>
      <w:r w:rsidR="009B79F9" w:rsidRPr="009B79F9">
        <w:t xml:space="preserve">(mensleesbare) </w:t>
      </w:r>
      <w:r w:rsidR="002B4288">
        <w:t>naam</w:t>
      </w:r>
      <w:r w:rsidRPr="00F1426F">
        <w:t xml:space="preserve"> van </w:t>
      </w:r>
      <w:r>
        <w:t>ieder GIO</w:t>
      </w:r>
      <w:r w:rsidRPr="00F1426F">
        <w:t xml:space="preserve"> </w:t>
      </w:r>
      <w:r>
        <w:t>minimaal één keer voorkomen</w:t>
      </w:r>
      <w:r w:rsidR="009B79F9">
        <w:t>,</w:t>
      </w:r>
      <w:r w:rsidR="0003104A">
        <w:t xml:space="preserve"> voorzien van een </w:t>
      </w:r>
      <w:r w:rsidR="00D4098B">
        <w:t>(</w:t>
      </w:r>
      <w:r w:rsidR="0003104A">
        <w:t>machineleesbare</w:t>
      </w:r>
      <w:r w:rsidR="00D4098B">
        <w:t>)</w:t>
      </w:r>
      <w:r w:rsidR="0003104A">
        <w:t xml:space="preserve"> verwijzing naar </w:t>
      </w:r>
      <w:r w:rsidR="00586913">
        <w:t xml:space="preserve">het betreffende onderdeel in </w:t>
      </w:r>
      <w:r w:rsidR="0003104A">
        <w:t xml:space="preserve">de bijlage </w:t>
      </w:r>
      <w:r w:rsidR="00586913" w:rsidRPr="00586913">
        <w:t>Informatieobjecten</w:t>
      </w:r>
      <w:r w:rsidRPr="00F1426F">
        <w:t>.</w:t>
      </w:r>
    </w:p>
    <w:p w14:paraId="21768473" w14:textId="6C946960" w:rsidR="008F697C" w:rsidRPr="00F1426F" w:rsidRDefault="008F697C" w:rsidP="009F6C40">
      <w:pPr>
        <w:pStyle w:val="Opsommingtekens1"/>
      </w:pPr>
      <w:r w:rsidRPr="00F1426F">
        <w:t xml:space="preserve">De </w:t>
      </w:r>
      <w:r>
        <w:t xml:space="preserve">coördinaten van iedere </w:t>
      </w:r>
      <w:r w:rsidRPr="00F1426F">
        <w:t xml:space="preserve">Locatie </w:t>
      </w:r>
      <w:r>
        <w:t xml:space="preserve">moeten zijn </w:t>
      </w:r>
      <w:r w:rsidRPr="00F1426F">
        <w:t xml:space="preserve">vastgelegd in een </w:t>
      </w:r>
      <w:r>
        <w:t>GIO</w:t>
      </w:r>
      <w:r w:rsidRPr="00F1426F">
        <w:t>.</w:t>
      </w:r>
    </w:p>
    <w:p w14:paraId="5AC3EABF" w14:textId="5370D84A" w:rsidR="008F697C" w:rsidRPr="00F1426F" w:rsidRDefault="008F697C" w:rsidP="008F697C">
      <w:pPr>
        <w:pStyle w:val="Opsommingtekens1"/>
      </w:pPr>
      <w:r w:rsidRPr="00F1426F">
        <w:t xml:space="preserve">In de bijlage Informatieobjecten wordt </w:t>
      </w:r>
      <w:r>
        <w:t xml:space="preserve">de naam </w:t>
      </w:r>
      <w:r w:rsidRPr="00F1426F">
        <w:t xml:space="preserve">van </w:t>
      </w:r>
      <w:r>
        <w:t>het GIO</w:t>
      </w:r>
      <w:r w:rsidRPr="00F1426F">
        <w:t xml:space="preserve"> opgenomen op een manier vergelijkbaar met een begrip en zijn definitie: bij wijze van definitie komt achter de </w:t>
      </w:r>
      <w:r w:rsidR="00080B6C">
        <w:t>naam</w:t>
      </w:r>
      <w:r w:rsidRPr="00F1426F">
        <w:t xml:space="preserve"> de volledige identificatie van </w:t>
      </w:r>
      <w:r>
        <w:t>het GIO</w:t>
      </w:r>
      <w:r w:rsidRPr="00F1426F">
        <w:t>.</w:t>
      </w:r>
    </w:p>
    <w:p w14:paraId="2911795B" w14:textId="63B979C9" w:rsidR="008F697C" w:rsidRDefault="008F697C" w:rsidP="008F697C">
      <w:r w:rsidRPr="00F1426F">
        <w:t xml:space="preserve">De constructie met </w:t>
      </w:r>
      <w:r w:rsidR="00080B6C">
        <w:t>de naam van het GIO</w:t>
      </w:r>
      <w:r w:rsidRPr="00F1426F">
        <w:t xml:space="preserve"> in de lopende tekst waarna in de bijlage </w:t>
      </w:r>
      <w:r w:rsidR="00A53B42">
        <w:t>die naam</w:t>
      </w:r>
      <w:r w:rsidRPr="00F1426F">
        <w:t xml:space="preserve"> wordt gekoppeld aan de volledige identificatie van </w:t>
      </w:r>
      <w:r>
        <w:t>het GIO</w:t>
      </w:r>
      <w:r w:rsidRPr="00F1426F">
        <w:t xml:space="preserve"> zorgt ervoor dat de lopende tekst goed leesbaar blijft, maar dat tevens de unieke identificatie van </w:t>
      </w:r>
      <w:r>
        <w:t>het GIO</w:t>
      </w:r>
      <w:r w:rsidRPr="00F1426F">
        <w:t xml:space="preserve">, waarmee de inhoud van </w:t>
      </w:r>
      <w:r>
        <w:t>het GIO</w:t>
      </w:r>
      <w:r w:rsidRPr="00F1426F">
        <w:t xml:space="preserve"> </w:t>
      </w:r>
      <w:r w:rsidR="00DF277E">
        <w:t>wordt ontsloten</w:t>
      </w:r>
      <w:r w:rsidRPr="00F1426F">
        <w:t>, leesbaar in de regeling te vinden is.</w:t>
      </w:r>
    </w:p>
    <w:p w14:paraId="49EDC825" w14:textId="77777777" w:rsidR="008F697C" w:rsidRPr="00F1426F" w:rsidRDefault="008F697C" w:rsidP="008F697C"/>
    <w:p w14:paraId="42241EAA" w14:textId="4AE9E38A" w:rsidR="008F697C" w:rsidRPr="00F1426F" w:rsidRDefault="008F697C" w:rsidP="008F697C">
      <w:r w:rsidRPr="00863F41">
        <w:rPr>
          <w:rStyle w:val="Verwijzing"/>
        </w:rPr>
        <w:fldChar w:fldCharType="begin"/>
      </w:r>
      <w:r w:rsidRPr="00863F41">
        <w:rPr>
          <w:rStyle w:val="Verwijzing"/>
        </w:rPr>
        <w:instrText xml:space="preserve"> REF _Ref_82ca62a31c8b8bcd46b0ee2514bfa012_2 \n \h  \* MERGEFORMAT </w:instrText>
      </w:r>
      <w:r w:rsidRPr="00863F41">
        <w:rPr>
          <w:rStyle w:val="Verwijzing"/>
        </w:rPr>
      </w:r>
      <w:r w:rsidRPr="00863F41">
        <w:rPr>
          <w:rStyle w:val="Verwijzing"/>
        </w:rPr>
        <w:fldChar w:fldCharType="separate"/>
      </w:r>
      <w:r w:rsidR="00AF75BD">
        <w:rPr>
          <w:rStyle w:val="Verwijzing"/>
        </w:rPr>
        <w:t>Figuur 20</w:t>
      </w:r>
      <w:r w:rsidRPr="00863F41">
        <w:rPr>
          <w:rStyle w:val="Verwijzing"/>
        </w:rPr>
        <w:fldChar w:fldCharType="end"/>
      </w:r>
      <w:r w:rsidRPr="00B26823">
        <w:t xml:space="preserve"> laat een voorbeeld van deze verwijzing zien in een Juridische regel; </w:t>
      </w:r>
      <w:r w:rsidRPr="00863F41">
        <w:rPr>
          <w:rStyle w:val="Verwijzing"/>
        </w:rPr>
        <w:fldChar w:fldCharType="begin"/>
      </w:r>
      <w:r w:rsidRPr="00863F41">
        <w:rPr>
          <w:rStyle w:val="Verwijzing"/>
        </w:rPr>
        <w:instrText xml:space="preserve"> REF _Ref_82ca62a31c8b8bcd46b0ee2514bfa012_3 \n \h  \* MERGEFORMAT </w:instrText>
      </w:r>
      <w:r w:rsidRPr="00863F41">
        <w:rPr>
          <w:rStyle w:val="Verwijzing"/>
        </w:rPr>
      </w:r>
      <w:r w:rsidRPr="00863F41">
        <w:rPr>
          <w:rStyle w:val="Verwijzing"/>
        </w:rPr>
        <w:fldChar w:fldCharType="separate"/>
      </w:r>
      <w:r w:rsidR="00AF75BD">
        <w:rPr>
          <w:rStyle w:val="Verwijzing"/>
        </w:rPr>
        <w:t>Figuur 21</w:t>
      </w:r>
      <w:r w:rsidRPr="00863F41">
        <w:rPr>
          <w:rStyle w:val="Verwijzing"/>
        </w:rPr>
        <w:fldChar w:fldCharType="end"/>
      </w:r>
      <w:r w:rsidRPr="00B26823">
        <w:t xml:space="preserve"> laat een voorbeeld zien van deze verwijzing in een Tekstdeel:</w:t>
      </w:r>
    </w:p>
    <w:p w14:paraId="7EB936D2" w14:textId="77777777" w:rsidR="008F697C" w:rsidRPr="00B26823" w:rsidRDefault="008F697C" w:rsidP="008F697C">
      <w:pPr>
        <w:pStyle w:val="Figuur"/>
      </w:pPr>
      <w:r w:rsidRPr="00F1426F">
        <w:t xml:space="preserve"> </w:t>
      </w:r>
      <w:r w:rsidRPr="00B26823">
        <w:rPr>
          <w:noProof/>
        </w:rPr>
        <w:drawing>
          <wp:inline distT="0" distB="0" distL="0" distR="0" wp14:anchorId="40A54850" wp14:editId="3552DCE6">
            <wp:extent cx="5401310" cy="2438400"/>
            <wp:effectExtent l="0" t="0" r="8890" b="0"/>
            <wp:docPr id="382529488" name="Afbeelding 38252948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29488" name="Afbeelding 47" descr="Afbeelding met tekst&#10;&#10;Automatisch gegenereerde beschrijving"/>
                    <pic:cNvPicPr/>
                  </pic:nvPicPr>
                  <pic:blipFill>
                    <a:blip r:embed="rId39">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2279190B" w14:textId="77777777" w:rsidR="008F697C" w:rsidRPr="00F1426F" w:rsidRDefault="008F697C" w:rsidP="008F697C">
      <w:pPr>
        <w:pStyle w:val="Figuurbijschrift"/>
      </w:pPr>
      <w:bookmarkStart w:id="156" w:name="_Ref_82ca62a31c8b8bcd46b0ee2514bfa012_2"/>
      <w:r w:rsidRPr="00F1426F">
        <w:t>Tekstuele aanduiding en informatieobject in omgevingsdocument met Artikelstructuur</w:t>
      </w:r>
      <w:bookmarkEnd w:id="156"/>
    </w:p>
    <w:p w14:paraId="1AC26D20" w14:textId="77777777" w:rsidR="008F697C" w:rsidRPr="007B60F8" w:rsidRDefault="008F697C" w:rsidP="008F697C">
      <w:pPr>
        <w:pStyle w:val="Figuur"/>
      </w:pPr>
      <w:r w:rsidRPr="00B26823">
        <w:rPr>
          <w:noProof/>
        </w:rPr>
        <w:lastRenderedPageBreak/>
        <w:drawing>
          <wp:inline distT="0" distB="0" distL="0" distR="0" wp14:anchorId="24902274" wp14:editId="46F14303">
            <wp:extent cx="5403850" cy="3030731"/>
            <wp:effectExtent l="0" t="0" r="6350" b="0"/>
            <wp:docPr id="1600501884" name="Afbeelding 160050188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40">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p>
    <w:p w14:paraId="2FE12BF5" w14:textId="77777777" w:rsidR="008F697C" w:rsidRPr="00F1426F" w:rsidRDefault="008F697C" w:rsidP="008F697C">
      <w:pPr>
        <w:pStyle w:val="Figuurbijschrift"/>
      </w:pPr>
      <w:bookmarkStart w:id="157" w:name="_Ref_82ca62a31c8b8bcd46b0ee2514bfa012_3"/>
      <w:r w:rsidRPr="00F1426F">
        <w:t>Tekstuele aanduiding</w:t>
      </w:r>
      <w:r w:rsidRPr="00F1426F" w:rsidDel="003E34AE">
        <w:t xml:space="preserve"> </w:t>
      </w:r>
      <w:r w:rsidRPr="00F1426F">
        <w:t>en informatieobject in omgevingsdocument met Vrijetekststructuur</w:t>
      </w:r>
      <w:bookmarkEnd w:id="15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9" Type="http://schemas.openxmlformats.org/officeDocument/2006/relationships/image" Target="media/image_7d0301e5dd9c40d381aac2f57983effd.png"/><Relationship Id="rId40"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