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38" w:name="_Ref_d515a76f54c03d7c62b784832656fcea_1"/>
      <w:r>
        <w:t>W</w:t>
      </w:r>
      <w:r w:rsidRPr="00765842">
        <w:t xml:space="preserve">ijzigingsmethode </w:t>
      </w:r>
      <w:r w:rsidR="004D3D82">
        <w:t>r</w:t>
      </w:r>
      <w:r w:rsidR="00834B9C">
        <w:t>envooi</w:t>
      </w:r>
      <w:bookmarkEnd w:id="338"/>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1342DB6C" w14:textId="2A62FDE6" w:rsidR="00E950AB"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w:t>
      </w:r>
      <w:r w:rsidR="007B4547">
        <w:lastRenderedPageBreak/>
        <w:t xml:space="preserve">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6E88B6A"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4D19EDD9" w14:textId="32B31CCC" w:rsidR="00E950AB"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6C6876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7EB9FAF5" w:rsidR="00C60009" w:rsidRDefault="00A71B6D" w:rsidP="00834B9C">
      <w:r>
        <w:fldChar w:fldCharType="begin"/>
      </w:r>
      <w:r>
        <w:instrText xml:space="preserve"> REF _Ref_d515a76f54c03d7c62b784832656fcea_2 \n \h </w:instrText>
      </w:r>
      <w:r>
        <w:fldChar w:fldCharType="separate"/>
      </w:r>
      <w:r w:rsidR="00AF75BD">
        <w:t>Figuur 47</w:t>
      </w:r>
      <w:r>
        <w:fldChar w:fldCharType="end"/>
      </w:r>
      <w:r>
        <w:t xml:space="preserve"> en </w:t>
      </w:r>
      <w:r>
        <w:fldChar w:fldCharType="begin"/>
      </w:r>
      <w:r>
        <w:instrText xml:space="preserve"> REF _Ref_d515a76f54c03d7c62b784832656fcea_3 \n \h </w:instrText>
      </w:r>
      <w:r>
        <w:fldChar w:fldCharType="separate"/>
      </w:r>
      <w:r w:rsidR="00AF75BD">
        <w:t>Figuur 48</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_Ref_d515a76f54c03d7c62b784832656fcea_2 \n \h </w:instrText>
      </w:r>
      <w:r w:rsidR="00B47AF5">
        <w:fldChar w:fldCharType="separate"/>
      </w:r>
      <w:r w:rsidR="00AF75BD">
        <w:t>Figuur 47</w:t>
      </w:r>
      <w:r w:rsidR="00B47AF5">
        <w:fldChar w:fldCharType="end"/>
      </w:r>
      <w:r w:rsidR="00B47AF5">
        <w:t xml:space="preserve"> </w:t>
      </w:r>
      <w:r w:rsidR="0030004C">
        <w:t xml:space="preserve">staat links </w:t>
      </w:r>
      <w:r w:rsidR="00A05D64">
        <w:t xml:space="preserve">de tekst van </w:t>
      </w:r>
      <w:r w:rsidR="0030004C">
        <w:t xml:space="preserve">artikel 5.7 in de oude versie van de regeling, oftewel de </w:t>
      </w:r>
      <w:r w:rsidR="0030004C">
        <w:lastRenderedPageBreak/>
        <w:t>‘was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_Ref_d515a76f54c03d7c62b784832656fcea_3 \n \h </w:instrText>
      </w:r>
      <w:r w:rsidR="00B47AF5">
        <w:fldChar w:fldCharType="separate"/>
      </w:r>
      <w:r w:rsidR="00AF75BD">
        <w:t>Figuur 48</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340" w:name="_Ref_d515a76f54c03d7c62b784832656fcea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40"/>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341" w:name="_Ref_d515a76f54c03d7c62b784832656fcea_3"/>
      <w:r>
        <w:t xml:space="preserve">Wijzigingsbesluit met </w:t>
      </w:r>
      <w:r w:rsidR="00AD6265">
        <w:t xml:space="preserve">mensleesbare </w:t>
      </w:r>
      <w:r>
        <w:t>renvooiweergave van verwijderde en nieuwe tekst</w:t>
      </w:r>
      <w:bookmarkEnd w:id="341"/>
    </w:p>
    <w:p w14:paraId="79C38527" w14:textId="3FDD787F"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_Ref_d515a76f54c03d7c62b784832656fcea_3 \n \h </w:instrText>
      </w:r>
      <w:r w:rsidR="00E747E9">
        <w:fldChar w:fldCharType="separate"/>
      </w:r>
      <w:r w:rsidR="00AF75BD">
        <w:t>Figuur 48</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7" Type="http://schemas.openxmlformats.org/officeDocument/2006/relationships/image" Target="media/image_93c8fad70c7d5062c8d27b3c96428475.png"/><Relationship Id="rId78"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