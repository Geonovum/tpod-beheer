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456" w:name="_Ref_1e6fc56d424c68a015175a43d670db9b_1"/>
      <w:r>
        <w:t>Juridisch kader</w:t>
      </w:r>
      <w:bookmarkEnd w:id="456"/>
    </w:p>
    <w:p w14:paraId="67F3FA88" w14:textId="54C07620" w:rsidR="00E950AB"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34"/>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35"/>
      </w:r>
      <w:r w:rsidR="00440967">
        <w:t>.</w:t>
      </w:r>
    </w:p>
    <w:p w14:paraId="1F0AC9E4" w14:textId="76807A52" w:rsidR="00E950AB" w:rsidRDefault="00440967" w:rsidP="00440967">
      <w:r w:rsidRPr="001D5AA5">
        <w:lastRenderedPageBreak/>
        <w:t xml:space="preserve">Bij het vaststellen van een </w:t>
      </w:r>
      <w:r w:rsidR="00433187">
        <w:t>waterschapsverordening</w:t>
      </w:r>
      <w:r w:rsidRPr="00F74272">
        <w:t xml:space="preserve">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36"/>
      </w:r>
      <w:r w:rsidRPr="001D5AA5">
        <w:t>.</w:t>
      </w:r>
    </w:p>
    <w:p w14:paraId="6C219209" w14:textId="7BEFE4CD" w:rsidR="00440967" w:rsidRDefault="00440967" w:rsidP="00440967">
      <w:r w:rsidRPr="000A4423">
        <w:t xml:space="preserve">(Het besluit tot </w:t>
      </w:r>
      <w:r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37"/>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38"/>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39"/>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E950AB" w:rsidRDefault="00327267" w:rsidP="00440967">
      <w:r w:rsidRPr="009A7D82">
        <w:t>Dat er geen wettelijke verplichting geldt, betekent niet dat het waterschap deze zaken niet kan of niet mag doen.</w:t>
      </w:r>
    </w:p>
    <w:p w14:paraId="2B84646A" w14:textId="77777777" w:rsidR="00E950AB" w:rsidRDefault="00E950AB" w:rsidP="00440967"/>
    <w:p w14:paraId="27BAB2DE" w14:textId="0AEEA8F3" w:rsidR="00440967" w:rsidRDefault="00327267" w:rsidP="00440967">
      <w:r>
        <w:t xml:space="preserve">Uit het systeem van de wet vloeit voort dat een besluit tot vaststelling of wijziging van de waterschapsverordening niet eerder in werking kan treden </w:t>
      </w:r>
      <w:r w:rsidRPr="00F30890">
        <w:t>dan de dag waarop de Omgevingswet in werking treedt.</w:t>
      </w:r>
      <w:r>
        <w:t xml:space="preserve"> </w:t>
      </w:r>
      <w:r w:rsidRPr="00F30890">
        <w:t xml:space="preserve">De voorbereiding van </w:t>
      </w:r>
      <w:r>
        <w:t xml:space="preserve">dat </w:t>
      </w:r>
      <w:r w:rsidRPr="00F30890">
        <w:t>besluit, inclusief de vaststelling</w:t>
      </w:r>
      <w:r>
        <w:t xml:space="preserve"> en bekendmaking</w:t>
      </w:r>
      <w:r w:rsidRPr="00F30890">
        <w:t>, kan wel voor inwerkingtreden van de Omgevingswet plaatsvinden.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