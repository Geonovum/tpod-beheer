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4E6A682F"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_Ref_82ca62a31c8b8bcd46b0ee2514bfa012_1 \n \h </w:instrText>
      </w:r>
      <w:r w:rsidR="007807C0">
        <w:fldChar w:fldCharType="separate"/>
      </w:r>
      <w:r w:rsidR="00AF75BD">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2033208D" w:rsidR="00FA76F2" w:rsidRPr="00F1426F" w:rsidRDefault="009C6F03" w:rsidP="00FA76F2">
      <w:r w:rsidRPr="00863F41">
        <w:rPr>
          <w:rStyle w:val="Verwijzing"/>
        </w:rPr>
        <w:fldChar w:fldCharType="begin"/>
      </w:r>
      <w:r w:rsidRPr="00863F41">
        <w:rPr>
          <w:rStyle w:val="Verwijzing"/>
        </w:rPr>
        <w:instrText xml:space="preserve"> REF _Ref_0761f7b3ec26c06e3b9a89db6b92d054_1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Figuur 22</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t xml:space="preserve"> </w:t>
      </w:r>
      <w:r w:rsidR="506C50B4"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1">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60" w:name="_Ref_0761f7b3ec26c06e3b9a89db6b92d054_1"/>
      <w:r w:rsidRPr="00F1426F">
        <w:t>Drie</w:t>
      </w:r>
      <w:r w:rsidR="00282D97" w:rsidRPr="00F1426F">
        <w:t xml:space="preserve"> Locaties die samen </w:t>
      </w:r>
      <w:r w:rsidR="00ED0C83" w:rsidRPr="00F1426F">
        <w:t xml:space="preserve">een </w:t>
      </w:r>
      <w:r w:rsidR="00282D97" w:rsidRPr="00F1426F">
        <w:t>werkingsgebied vormen</w:t>
      </w:r>
      <w:bookmarkEnd w:id="160"/>
    </w:p>
    <w:p w14:paraId="5C876AC4" w14:textId="62716B6A" w:rsidR="00FA76F2" w:rsidRPr="00F1426F" w:rsidRDefault="00EF7756" w:rsidP="00FA76F2">
      <w:r>
        <w:t xml:space="preserve">In paragraaf </w:t>
      </w:r>
      <w:r>
        <w:fldChar w:fldCharType="begin"/>
      </w:r>
      <w:r>
        <w:instrText xml:space="preserve"> REF _Ref_82ca62a31c8b8bcd46b0ee2514bfa012_1 \n \h </w:instrText>
      </w:r>
      <w:r>
        <w:fldChar w:fldCharType="separate"/>
      </w:r>
      <w:r w:rsidR="00AF75BD">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15E5C6D7" w:rsidR="00FA76F2" w:rsidRPr="007B60F8" w:rsidRDefault="00FA76F2" w:rsidP="00FA76F2">
      <w:r w:rsidRPr="00F1426F">
        <w:t xml:space="preserve">Locatie en de toepassing ervan worden in detail beschreven in </w:t>
      </w:r>
      <w:r w:rsidR="00C30C24">
        <w:t>paragraaf</w:t>
      </w:r>
      <w:r w:rsidR="00924D2E">
        <w:t xml:space="preserve"> </w:t>
      </w:r>
      <w:r w:rsidR="006A4F4E">
        <w:rPr>
          <w:rStyle w:val="Verwijzing"/>
        </w:rPr>
        <w:fldChar w:fldCharType="begin"/>
      </w:r>
      <w:r w:rsidR="006A4F4E">
        <w:instrText xml:space="preserve"> REF _Ref_f4d50b6bba7c81c6da9d8c3e3d821c93_2 \n \h </w:instrText>
      </w:r>
      <w:r w:rsidR="006A4F4E">
        <w:rPr>
          <w:rStyle w:val="Verwijzing"/>
        </w:rPr>
      </w:r>
      <w:r w:rsidR="006A4F4E">
        <w:rPr>
          <w:rStyle w:val="Verwijzing"/>
        </w:rPr>
        <w:fldChar w:fldCharType="separate"/>
      </w:r>
      <w:r w:rsidR="00AF75BD">
        <w:t>7.4</w:t>
      </w:r>
      <w:r w:rsidR="006A4F4E">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1"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