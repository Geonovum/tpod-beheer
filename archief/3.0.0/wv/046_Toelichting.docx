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83" w:name="_Ref_3f93f4027a6025a704ff8119b6daefc2_1"/>
      <w:r>
        <w:t>Toelichting</w:t>
      </w:r>
      <w:bookmarkEnd w:id="83"/>
    </w:p>
    <w:p w14:paraId="4B8327ED" w14:textId="21FB0320"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_Ref_3f93f4027a6025a704ff8119b6daefc2_2 \n \h </w:instrText>
      </w:r>
      <w:r w:rsidR="002C587B">
        <w:fldChar w:fldCharType="separate"/>
      </w:r>
      <w:r w:rsidR="00AF75BD">
        <w:t>Figuur 4</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AF75BD">
          <w:t>de waterschapsverordening</w:t>
        </w:r>
      </w:fldSimple>
      <w:r w:rsidR="00CD1BCF" w:rsidRPr="00CD1BCF">
        <w:t xml:space="preserve"> er uit ziet (de nummers voor de elementen verwijzen naar de nummering in de vorige paragraaf).</w:t>
      </w:r>
    </w:p>
    <w:p w14:paraId="72011B89" w14:textId="441D88D8" w:rsidR="00CD1BCF" w:rsidRDefault="00327267" w:rsidP="00CD1BCF">
      <w:pPr>
        <w:pStyle w:val="Figuur"/>
      </w:pPr>
      <w:r>
        <w:rPr>
          <w:noProof/>
        </w:rPr>
        <w:lastRenderedPageBreak/>
        <w:drawing>
          <wp:inline distT="0" distB="0" distL="0" distR="0" wp14:anchorId="3C179785" wp14:editId="39E4C9CF">
            <wp:extent cx="4057650" cy="4586328"/>
            <wp:effectExtent l="0" t="0" r="0" b="5080"/>
            <wp:docPr id="1415576886" name="Afbeelding 141557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6" name="Afbeelding 1415576886"/>
                    <pic:cNvPicPr/>
                  </pic:nvPicPr>
                  <pic:blipFill>
                    <a:blip r:embed="rId23"/>
                    <a:stretch>
                      <a:fillRect/>
                    </a:stretch>
                  </pic:blipFill>
                  <pic:spPr>
                    <a:xfrm>
                      <a:off x="0" y="0"/>
                      <a:ext cx="4062855" cy="4592211"/>
                    </a:xfrm>
                    <a:prstGeom prst="rect">
                      <a:avLst/>
                    </a:prstGeom>
                  </pic:spPr>
                </pic:pic>
              </a:graphicData>
            </a:graphic>
          </wp:inline>
        </w:drawing>
      </w:r>
    </w:p>
    <w:p w14:paraId="1CB92F4D" w14:textId="7E58261E" w:rsidR="00214F98" w:rsidRPr="00214F98" w:rsidRDefault="002C587B" w:rsidP="008005ED">
      <w:pPr>
        <w:pStyle w:val="Figuurbijschrift"/>
      </w:pPr>
      <w:bookmarkStart w:id="85" w:name="_Ref_3f93f4027a6025a704ff8119b6daefc2_2"/>
      <w:r>
        <w:t>Overzicht van m</w:t>
      </w:r>
      <w:r w:rsidR="00214F98">
        <w:t>odel BesluitCompact</w:t>
      </w:r>
      <w:bookmarkEnd w:id="85"/>
    </w:p>
    <w:p w14:paraId="490DBE92" w14:textId="6684B616" w:rsidR="004B295D" w:rsidRDefault="00E6469E" w:rsidP="00713915">
      <w:r>
        <w:fldChar w:fldCharType="begin"/>
      </w:r>
      <w:r>
        <w:instrText xml:space="preserve"> REF _Ref_3f93f4027a6025a704ff8119b6daefc2_2 \n \h </w:instrText>
      </w:r>
      <w:r>
        <w:fldChar w:fldCharType="separate"/>
      </w:r>
      <w:r w:rsidR="00AF75BD">
        <w:t>Figuur 4</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AF75BD">
          <w:t>de waterschapsverordening</w:t>
        </w:r>
      </w:fldSimple>
      <w:r w:rsidRPr="00E6469E">
        <w:t xml:space="preserve">. De onderdelen 1 t/m 9 komen in het publicatieblad. In de regelingenbank op overheid.nl en in DSO-LV is alleen de </w:t>
      </w:r>
      <w:r>
        <w:t xml:space="preserve">geconsolideerde regeling te zien die de LVBB met behulp van de </w:t>
      </w:r>
      <w:r w:rsidRPr="00E6469E">
        <w:t xml:space="preserve">WijzigBijlage (nr 5) </w:t>
      </w:r>
      <w:r>
        <w:t>construeert</w:t>
      </w:r>
      <w:r w:rsidRPr="00E6469E">
        <w:t>.</w:t>
      </w:r>
    </w:p>
    <w:p w14:paraId="63F1E31C" w14:textId="77777777" w:rsidR="00555E81" w:rsidRDefault="00555E81" w:rsidP="00713915"/>
    <w:p w14:paraId="345070A4" w14:textId="1DA5142B"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_Ref_5b65935803c01e0e56048424f7446d14_1 \r \h </w:instrText>
      </w:r>
      <w:r w:rsidR="00713915" w:rsidRPr="00863F41">
        <w:rPr>
          <w:rStyle w:val="Verwijzing"/>
        </w:rPr>
      </w:r>
      <w:r w:rsidR="00713915" w:rsidRPr="00863F41">
        <w:rPr>
          <w:rStyle w:val="Verwijzing"/>
        </w:rPr>
        <w:fldChar w:fldCharType="separate"/>
      </w:r>
      <w:r w:rsidR="00AF75BD">
        <w:rPr>
          <w:rStyle w:val="Verwijzing"/>
        </w:rPr>
        <w:t>4.4.2.1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2FB37E89"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ten minste één WijzigArtikel. 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moet in zo</w:t>
      </w:r>
      <w:r>
        <w:t>’</w:t>
      </w:r>
      <w:r w:rsidR="00E905BD">
        <w:t xml:space="preserve">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_Ref_a12bf968d3c459171f67d2558fa6dbaa_1 \r \h </w:instrText>
      </w:r>
      <w:r w:rsidRPr="00863F41">
        <w:rPr>
          <w:rStyle w:val="Verwijzing"/>
        </w:rPr>
      </w:r>
      <w:r w:rsidRPr="00863F41">
        <w:rPr>
          <w:rStyle w:val="Verwijzing"/>
        </w:rPr>
        <w:fldChar w:fldCharType="separate"/>
      </w:r>
      <w:r w:rsidR="00AF75BD">
        <w:rPr>
          <w:rStyle w:val="Verwijzing"/>
        </w:rPr>
        <w:t>4.4.2.3</w:t>
      </w:r>
      <w:r w:rsidRPr="00863F41">
        <w:rPr>
          <w:rStyle w:val="Verwijzing"/>
        </w:rPr>
        <w:fldChar w:fldCharType="end"/>
      </w:r>
      <w:r>
        <w:t xml:space="preserve"> hebben WijzigArtikel en Artikel een Kop bestaande uit Label (namelijk: Artikel) </w:t>
      </w:r>
      <w:r w:rsidRPr="001C7961">
        <w:t xml:space="preserve">en </w:t>
      </w:r>
      <w:r>
        <w:t xml:space="preserve">Nummer. </w:t>
      </w:r>
      <w:r w:rsidR="002C5839" w:rsidRPr="002C5839">
        <w:t>Dat maakt het makkelijk om vanuit de WijzigBijlage naar het bijbehorende WijzigArtikel te verwijzen.</w:t>
      </w:r>
      <w:r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_Ref_5b65935803c01e0e56048424f7446d14_2 \r \h </w:instrText>
      </w:r>
      <w:r w:rsidRPr="00863F41">
        <w:rPr>
          <w:rStyle w:val="Verwijzing"/>
        </w:rPr>
      </w:r>
      <w:r w:rsidRPr="00863F41">
        <w:rPr>
          <w:rStyle w:val="Verwijzing"/>
        </w:rPr>
        <w:fldChar w:fldCharType="separate"/>
      </w:r>
      <w:r w:rsidR="00AF75BD">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_Ref_48e6b2a85f079d863b72b776453b1a66_1 \r \h </w:instrText>
      </w:r>
      <w:r w:rsidRPr="00863F41">
        <w:rPr>
          <w:rStyle w:val="Verwijzing"/>
        </w:rPr>
      </w:r>
      <w:r w:rsidRPr="00863F41">
        <w:rPr>
          <w:rStyle w:val="Verwijzing"/>
        </w:rPr>
        <w:fldChar w:fldCharType="separate"/>
      </w:r>
      <w:r w:rsidR="00AF75BD">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_Ref_b5ff31273c3349ed931948aab298b40a_1 \r \h </w:instrText>
      </w:r>
      <w:r w:rsidR="00114498" w:rsidRPr="00863F41">
        <w:rPr>
          <w:rStyle w:val="Verwijzing"/>
        </w:rPr>
      </w:r>
      <w:r w:rsidR="00114498" w:rsidRPr="00863F41">
        <w:rPr>
          <w:rStyle w:val="Verwijzing"/>
        </w:rPr>
        <w:fldChar w:fldCharType="separate"/>
      </w:r>
      <w:r w:rsidR="00AF75BD">
        <w:rPr>
          <w:rStyle w:val="Verwijzing"/>
        </w:rPr>
        <w:t>7</w:t>
      </w:r>
      <w:r w:rsidR="00114498" w:rsidRPr="00863F41">
        <w:rPr>
          <w:rStyle w:val="Verwijzing"/>
        </w:rPr>
        <w:fldChar w:fldCharType="end"/>
      </w:r>
      <w:r>
        <w:t xml:space="preserve"> beschreven annotaties met </w:t>
      </w:r>
      <w:r w:rsidR="00B64531">
        <w:t>OW-object</w:t>
      </w:r>
      <w:r>
        <w:t>en.</w:t>
      </w:r>
    </w:p>
    <w:p w14:paraId="27866B87" w14:textId="6CD937EE"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6AD7F12F" w14:textId="5B45315C"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w:t>
      </w:r>
      <w:r>
        <w:lastRenderedPageBreak/>
        <w:t xml:space="preserve">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_Ref_3797a136f8936617d59925717960dfbf_1 \r \h </w:instrText>
      </w:r>
      <w:r w:rsidRPr="00863F41">
        <w:rPr>
          <w:rStyle w:val="Verwijzing"/>
        </w:rPr>
      </w:r>
      <w:r w:rsidRPr="00863F41">
        <w:rPr>
          <w:rStyle w:val="Verwijzing"/>
        </w:rPr>
        <w:fldChar w:fldCharType="separate"/>
      </w:r>
      <w:r w:rsidR="00AF75BD">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_Ref_48e6b2a85f079d863b72b776453b1a66_1 \r \h </w:instrText>
      </w:r>
      <w:r w:rsidRPr="00863F41">
        <w:rPr>
          <w:rStyle w:val="Verwijzing"/>
        </w:rPr>
      </w:r>
      <w:r w:rsidRPr="00863F41">
        <w:rPr>
          <w:rStyle w:val="Verwijzing"/>
        </w:rPr>
        <w:fldChar w:fldCharType="separate"/>
      </w:r>
      <w:r w:rsidR="00AF75BD">
        <w:rPr>
          <w:rStyle w:val="Verwijzing"/>
        </w:rPr>
        <w:t>5.2</w:t>
      </w:r>
      <w:r w:rsidRPr="00863F41">
        <w:rPr>
          <w:rStyle w:val="Verwijzing"/>
        </w:rPr>
        <w:fldChar w:fldCharType="end"/>
      </w:r>
      <w:r w:rsidRPr="001E22E4">
        <w:t xml:space="preserve">. Dit is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_Ref_b5ff31273c3349ed931948aab298b40a_1 \r \h </w:instrText>
      </w:r>
      <w:r w:rsidR="000A0B1B" w:rsidRPr="00863F41">
        <w:rPr>
          <w:rStyle w:val="Verwijzing"/>
        </w:rPr>
      </w:r>
      <w:r w:rsidR="000A0B1B" w:rsidRPr="00863F41">
        <w:rPr>
          <w:rStyle w:val="Verwijzing"/>
        </w:rPr>
        <w:fldChar w:fldCharType="separate"/>
      </w:r>
      <w:r w:rsidR="00AF75BD">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94C7B6D" w14:textId="095D5472"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_Ref_3cb67efd0d3656fbeb0c63d17ea691cb_1 \n \h </w:instrText>
      </w:r>
      <w:r w:rsidR="007A3E0B">
        <w:fldChar w:fldCharType="separate"/>
      </w:r>
      <w:r w:rsidR="00AF75BD">
        <w:t>4.1.1</w:t>
      </w:r>
      <w:r w:rsidR="007A3E0B">
        <w:fldChar w:fldCharType="end"/>
      </w:r>
      <w:r w:rsidR="00455F96" w:rsidRPr="00455F96">
        <w:t xml:space="preserve"> zijn geen bijlagen bij het Besluit (of de Regeling) als bedoeld in de STOP/TPOD-standaard, maar op het besluit betrekking hebbende stukken</w:t>
      </w:r>
      <w:r w:rsidRPr="00765314">
        <w:t xml:space="preserve">, zie hiervoor ook paragraaf </w:t>
      </w:r>
      <w:r>
        <w:fldChar w:fldCharType="begin"/>
      </w:r>
      <w:r>
        <w:instrText xml:space="preserve"> REF _Ref_2f3d0ec57417521a524e74bab778481f_1 \n \h </w:instrText>
      </w:r>
      <w:r>
        <w:fldChar w:fldCharType="separate"/>
      </w:r>
      <w:r w:rsidR="00AF75BD">
        <w:t>4.2</w:t>
      </w:r>
      <w:r>
        <w:fldChar w:fldCharType="end"/>
      </w:r>
      <w:r w:rsidR="00455F96" w:rsidRPr="00455F96">
        <w:t>.</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_Ref_5217c20ff3d19c1d6c59bee58f857416_1 \n \h </w:instrText>
      </w:r>
      <w:r w:rsidR="00CD2B14">
        <w:rPr>
          <w:rStyle w:val="Verwijzing"/>
        </w:rPr>
      </w:r>
      <w:r w:rsidR="00CD2B14">
        <w:rPr>
          <w:rStyle w:val="Verwijzing"/>
        </w:rPr>
        <w:fldChar w:fldCharType="separate"/>
      </w:r>
      <w:r w:rsidR="00AF75BD">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specifieke, in het toepassingsprofiel vastgelegde, gevallen toegestaan.</w:t>
      </w:r>
      <w:r w:rsidR="00341720">
        <w:t xml:space="preserve"> In dit toepassingsprofiel is, in de norm van paragraaf </w:t>
      </w:r>
      <w:r w:rsidR="00404023">
        <w:fldChar w:fldCharType="begin"/>
      </w:r>
      <w:r w:rsidR="00404023">
        <w:instrText xml:space="preserve"> REF _Ref_5b65935803c01e0e56048424f7446d14_1 \n \h </w:instrText>
      </w:r>
      <w:r w:rsidR="00404023">
        <w:fldChar w:fldCharType="separate"/>
      </w:r>
      <w:r w:rsidR="00AF75BD">
        <w:t>4.4.2.1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 xml:space="preserve">als het voor het </w:t>
      </w:r>
      <w:r w:rsidR="00404023" w:rsidRPr="00404023">
        <w:lastRenderedPageBreak/>
        <w:t>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AF75BD">
        <w:rPr>
          <w:rStyle w:val="Verwijzing"/>
        </w:rPr>
        <w:t>4.2</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6A9CB1E0"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Pr="00090520">
        <w:t xml:space="preserve">Omdat de toelichting bedoeld is voor gebruik in het </w:t>
      </w:r>
      <w:r w:rsidRPr="00155407">
        <w:t xml:space="preserve">interne </w:t>
      </w:r>
      <w:r w:rsidRPr="00090520">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_Ref_60416a42dc1457c3b83e6aa41e92376a_1 \n \h </w:instrText>
      </w:r>
      <w:r w:rsidR="003102BE">
        <w:fldChar w:fldCharType="separate"/>
      </w:r>
      <w:r w:rsidR="00AF75BD">
        <w:t>4.4.3.2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_Ref_5217c20ff3d19c1d6c59bee58f857416_1 \n \h </w:instrText>
      </w:r>
      <w:r w:rsidR="00845E0C">
        <w:rPr>
          <w:rStyle w:val="Verwijzing"/>
        </w:rPr>
      </w:r>
      <w:r w:rsidR="00845E0C">
        <w:rPr>
          <w:rStyle w:val="Verwijzing"/>
        </w:rPr>
        <w:fldChar w:fldCharType="separate"/>
      </w:r>
      <w:r w:rsidR="00AF75BD">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lastRenderedPageBreak/>
        <w:t>Een Toelichting kan worden afgesloten met het element Sluiting. Van die mogelijkheid zal 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575077F1" w14:textId="55B5378B" w:rsidR="00E950AB"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_Ref_5b65935803c01e0e56048424f7446d14_3 \r \h </w:instrText>
      </w:r>
      <w:r w:rsidRPr="00863F41">
        <w:rPr>
          <w:rStyle w:val="Verwijzing"/>
        </w:rPr>
      </w:r>
      <w:r w:rsidRPr="00863F41">
        <w:rPr>
          <w:rStyle w:val="Verwijzing"/>
        </w:rPr>
        <w:fldChar w:fldCharType="separate"/>
      </w:r>
      <w:r w:rsidR="00AF75BD">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572A1D1E"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5C0D0E" w:rsidRPr="005C0D0E">
        <w:t xml:space="preserve">In de STOP/TPOD-standaard is dit element de </w:t>
      </w:r>
      <w:r>
        <w:t xml:space="preserve">voorgeschreven </w:t>
      </w:r>
      <w:r w:rsidR="005C0D0E" w:rsidRPr="005C0D0E">
        <w:t xml:space="preserve">plek voor de motivering </w:t>
      </w:r>
      <w:r>
        <w:t xml:space="preserve">als op </w:t>
      </w:r>
      <w:r w:rsidR="005C0D0E" w:rsidRPr="005C0D0E">
        <w:t xml:space="preserve">het besluit afdeling 3.7 Awb </w:t>
      </w:r>
      <w:r>
        <w:t xml:space="preserve">van toepassing en het besluit derhalve op een deugdelijke motivering </w:t>
      </w:r>
      <w:r w:rsidR="005C0D0E"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AF75BD">
        <w:t>de waterschapsverordening</w:t>
      </w:r>
      <w:r w:rsidRPr="006A1F47">
        <w:fldChar w:fldCharType="end"/>
      </w:r>
      <w:r w:rsidRPr="006A1F47">
        <w:t xml:space="preserve"> wordt </w:t>
      </w:r>
      <w:r>
        <w:t>gewijzigd</w:t>
      </w:r>
      <w:r w:rsidRPr="006A1F47">
        <w:t xml:space="preserve"> 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_Ref_5217c20ff3d19c1d6c59bee58f857416_1 \n \h </w:instrText>
      </w:r>
      <w:r w:rsidR="00CD2B14">
        <w:rPr>
          <w:rStyle w:val="Verwijzing"/>
        </w:rPr>
      </w:r>
      <w:r w:rsidR="00CD2B14">
        <w:rPr>
          <w:rStyle w:val="Verwijzing"/>
        </w:rPr>
        <w:fldChar w:fldCharType="separate"/>
      </w:r>
      <w:r w:rsidR="00AF75BD">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2FFF8A50"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Pr="00DA17E4">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_Ref_5b65935803c01e0e56048424f7446d14_4 \r \h </w:instrText>
      </w:r>
      <w:r w:rsidRPr="00863F41">
        <w:rPr>
          <w:rStyle w:val="Verwijzing"/>
        </w:rPr>
      </w:r>
      <w:r w:rsidRPr="00863F41">
        <w:rPr>
          <w:rStyle w:val="Verwijzing"/>
        </w:rPr>
        <w:fldChar w:fldCharType="separate"/>
      </w:r>
      <w:r w:rsidR="00AF75BD">
        <w:rPr>
          <w:rStyle w:val="Verwijzing"/>
        </w:rPr>
        <w:t>4.4.2.1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70BB1062"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deze Koppen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AF75BD">
        <w:rPr>
          <w:rStyle w:val="Verwijzing"/>
        </w:rPr>
        <w:t>5.2.2.1.1</w:t>
      </w:r>
      <w:r w:rsidR="00604C86" w:rsidRPr="00863F41">
        <w:rPr>
          <w:rStyle w:val="Verwijzing"/>
        </w:rPr>
        <w:fldChar w:fldCharType="end"/>
      </w:r>
      <w:r>
        <w:t>.</w:t>
      </w:r>
    </w:p>
    <w:p w14:paraId="4EB3480D" w14:textId="227BF260" w:rsidR="00713915" w:rsidRPr="003D79A7" w:rsidRDefault="00713915" w:rsidP="00713915">
      <w:r>
        <w:lastRenderedPageBreak/>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w:t>
      </w:r>
      <w:r w:rsidRPr="007F1113">
        <w:t>; gebruik daarvan wordt daarom nu afgeraden</w:t>
      </w:r>
      <w:r>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3"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