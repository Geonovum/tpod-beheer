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7BB42" w14:textId="77777777" w:rsidR="00046669" w:rsidRPr="00F03DD9" w:rsidRDefault="00046669" w:rsidP="00046669">
      <w:pPr>
        <w:pStyle w:val="Kop4"/>
      </w:pPr>
      <w:r w:rsidRPr="00F03DD9">
        <w:lastRenderedPageBreak/>
        <w:t>Norm</w:t>
      </w:r>
    </w:p>
    <w:p w14:paraId="5B77BDE6" w14:textId="269CABA1" w:rsidR="00046669" w:rsidRPr="00B26823" w:rsidRDefault="00DF1743" w:rsidP="00046669">
      <w:pPr>
        <w:pStyle w:val="Figuur"/>
      </w:pPr>
      <w:r w:rsidRPr="00DF1743">
        <w:rPr>
          <w:noProof/>
        </w:rPr>
        <w:drawing>
          <wp:inline distT="0" distB="0" distL="0" distR="0" wp14:anchorId="4397D246" wp14:editId="25184789">
            <wp:extent cx="5400040" cy="4519295"/>
            <wp:effectExtent l="0" t="0" r="0" b="0"/>
            <wp:docPr id="49" name="Graphic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extLst>
                        <a:ext uri="{96DAC541-7B7A-43D3-8B79-37D633B846F1}">
                          <asvg:svgBlip xmlns:asvg="http://schemas.microsoft.com/office/drawing/2016/SVG/main" r:embed="rId74"/>
                        </a:ext>
                      </a:extLst>
                    </a:blip>
                    <a:stretch>
                      <a:fillRect/>
                    </a:stretch>
                  </pic:blipFill>
                  <pic:spPr>
                    <a:xfrm>
                      <a:off x="0" y="0"/>
                      <a:ext cx="5400040" cy="4519295"/>
                    </a:xfrm>
                    <a:prstGeom prst="rect">
                      <a:avLst/>
                    </a:prstGeom>
                  </pic:spPr>
                </pic:pic>
              </a:graphicData>
            </a:graphic>
          </wp:inline>
        </w:drawing>
      </w:r>
    </w:p>
    <w:p w14:paraId="1BBD021D" w14:textId="77777777" w:rsidR="00046669" w:rsidRPr="00F03DD9" w:rsidRDefault="00046669" w:rsidP="00046669">
      <w:pPr>
        <w:pStyle w:val="Figuurbijschrift"/>
      </w:pPr>
      <w:r w:rsidRPr="00F03DD9">
        <w:t>Uitsnede uit IMOW-diagram voor objecttype Kaartlaag</w:t>
      </w:r>
    </w:p>
    <w:p w14:paraId="3D06D90B" w14:textId="77777777" w:rsidR="00046669" w:rsidRPr="00F03DD9" w:rsidRDefault="00046669" w:rsidP="00046669">
      <w:r w:rsidRPr="00F03DD9">
        <w:t>Kaartlaag kent de volgende attributen:</w:t>
      </w:r>
    </w:p>
    <w:p w14:paraId="4AC151EA" w14:textId="2C8689AC" w:rsidR="00046669" w:rsidRPr="00F03DD9" w:rsidRDefault="00046669" w:rsidP="00046669">
      <w:pPr>
        <w:pStyle w:val="Opsommingtekens1"/>
      </w:pPr>
      <w:r w:rsidRPr="00F03DD9">
        <w:rPr>
          <w:i/>
        </w:rPr>
        <w:t>identificatie</w:t>
      </w:r>
      <w:r w:rsidRPr="00F03DD9">
        <w:t>: de unieke identificatie waaronder elk object van dit type bekend is. Identificatie conform datatype NEN3610-ID. Verplicht attribuut. Komt 1 keer voor.</w:t>
      </w:r>
      <w:r w:rsidR="00302219" w:rsidRPr="00302219">
        <w:t xml:space="preserve"> De identificatie moet de code (uit de STOP-waardelijst voor gemeente, waterschap, provincie of ministerie) bevatten van het bevoegd gezag dat het besluit neemt waarmee de Regeling wordt ingesteld of gewijzigd.</w:t>
      </w:r>
    </w:p>
    <w:p w14:paraId="75704C74" w14:textId="77777777" w:rsidR="00046669" w:rsidRPr="00F03DD9" w:rsidRDefault="00046669" w:rsidP="00046669">
      <w:pPr>
        <w:pStyle w:val="Opsommingtekens1"/>
      </w:pPr>
      <w:r w:rsidRPr="00F03DD9">
        <w:rPr>
          <w:i/>
        </w:rPr>
        <w:t>naam</w:t>
      </w:r>
      <w:r w:rsidRPr="00F03DD9">
        <w:t>: de naam van de Kaartlaag. Het bevoegd gezag is vrij in de keuze van de naam. Optioneel attribuut. Komt 0 of 1 keer voor.</w:t>
      </w:r>
    </w:p>
    <w:p w14:paraId="70320529" w14:textId="77777777" w:rsidR="00046669" w:rsidRPr="00F03DD9" w:rsidRDefault="00046669" w:rsidP="00046669">
      <w:pPr>
        <w:pStyle w:val="Opsommingtekens1"/>
      </w:pPr>
      <w:r w:rsidRPr="00F03DD9">
        <w:rPr>
          <w:i/>
        </w:rPr>
        <w:t>niveau</w:t>
      </w:r>
      <w:r w:rsidRPr="00F03DD9">
        <w:t>: de plaats van een specifieke Kaartlaag in de volgorde van Kaartlagen waarmee een Kaart moet worden opgebouwd. Verplicht attribuut. Komt 1 keer voor. Wordt vastgelegd door middel van een positief geheel getal.</w:t>
      </w:r>
    </w:p>
    <w:p w14:paraId="49FCDC06" w14:textId="77777777" w:rsidR="00046669" w:rsidRPr="00F03DD9" w:rsidRDefault="00046669" w:rsidP="00046669">
      <w:pPr>
        <w:pStyle w:val="Opsommingtekens1"/>
      </w:pPr>
      <w:r w:rsidRPr="00F03DD9">
        <w:rPr>
          <w:i/>
        </w:rPr>
        <w:t>gebiedsaanwijzing</w:t>
      </w:r>
      <w:r w:rsidRPr="00F03DD9">
        <w:rPr>
          <w:i/>
          <w:iCs/>
        </w:rPr>
        <w:t>weergave</w:t>
      </w:r>
      <w:r w:rsidRPr="00F03DD9">
        <w:t>: de verwijzing van een specifieke Kaartlaag naar (de identificatie van) een Gebiedsaanwijzing die op de kaartlaag weergegeven dient te worden. Optioneel attribuut. Komt zo vaak voor als gewenst.</w:t>
      </w:r>
    </w:p>
    <w:p w14:paraId="04919BD7" w14:textId="77777777" w:rsidR="00046669" w:rsidRPr="00F03DD9" w:rsidRDefault="00046669" w:rsidP="00046669">
      <w:pPr>
        <w:pStyle w:val="Opsommingtekens1"/>
      </w:pPr>
      <w:r w:rsidRPr="00F03DD9">
        <w:rPr>
          <w:i/>
        </w:rPr>
        <w:t>norm</w:t>
      </w:r>
      <w:r w:rsidRPr="00F03DD9">
        <w:rPr>
          <w:i/>
          <w:iCs/>
        </w:rPr>
        <w:t>weergave</w:t>
      </w:r>
      <w:r w:rsidRPr="00F03DD9">
        <w:t>: de verwijzing van een specifieke Kaartlaag naar (de identificatie van) een Omgevingsnorm of Omgevingswaarde die op de kaartlaag weergegeven dient te worden. Optioneel attribuut. Komt zo vaak voor als gewenst.</w:t>
      </w:r>
    </w:p>
    <w:p w14:paraId="6114296C" w14:textId="77777777" w:rsidR="00046669" w:rsidRPr="00F03DD9" w:rsidRDefault="00046669" w:rsidP="00046669">
      <w:pPr>
        <w:pStyle w:val="Opsommingtekens1"/>
      </w:pPr>
      <w:r w:rsidRPr="00F03DD9">
        <w:rPr>
          <w:i/>
          <w:iCs/>
        </w:rPr>
        <w:lastRenderedPageBreak/>
        <w:t>activiteitlocatieweergave</w:t>
      </w:r>
      <w:r w:rsidRPr="00F03DD9">
        <w:t>: de verwijzing van een specifieke Kaartlaag naar (de identificatie van) een ActiviteitLocatieaanduiding die op de kaartlaag weergegeven dient te worden. Optioneel attribuut. Komt zo vaak voor als gewenst.</w:t>
      </w:r>
    </w:p>
    <w:p w14:paraId="5D85F56A" w14:textId="77777777" w:rsidR="00046669" w:rsidRPr="00F03DD9" w:rsidRDefault="00046669" w:rsidP="00046669"/>
    <w:p w14:paraId="7724D3E6" w14:textId="77777777" w:rsidR="00046669" w:rsidRPr="00F03DD9" w:rsidRDefault="00046669" w:rsidP="00046669">
      <w:r w:rsidRPr="00F03DD9">
        <w:t>Kaartlaag kent geen waardelijsten en geen constraints.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97B82" w14:textId="77777777" w:rsidR="00D54EB7" w:rsidRDefault="00D54EB7">
      <w:r>
        <w:separator/>
      </w:r>
    </w:p>
    <w:p w14:paraId="3933F3BB" w14:textId="77777777" w:rsidR="00D54EB7" w:rsidRDefault="00D54EB7"/>
  </w:endnote>
  <w:endnote w:type="continuationSeparator" w:id="0">
    <w:p w14:paraId="1C651F0F" w14:textId="77777777" w:rsidR="00D54EB7" w:rsidRPr="003C450F" w:rsidRDefault="00D54EB7" w:rsidP="003C450F"/>
  </w:endnote>
  <w:endnote w:type="continuationNotice" w:id="1">
    <w:p w14:paraId="3F171123" w14:textId="77777777" w:rsidR="00D54EB7" w:rsidRDefault="00D54EB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F6377" w14:textId="77777777" w:rsidR="00D54EB7" w:rsidRPr="00B35331" w:rsidRDefault="00D54EB7" w:rsidP="00577995">
      <w:pPr>
        <w:pStyle w:val="Voettekst"/>
      </w:pPr>
    </w:p>
  </w:footnote>
  <w:footnote w:type="continuationSeparator" w:id="0">
    <w:p w14:paraId="493A0937" w14:textId="77777777" w:rsidR="00D54EB7" w:rsidRDefault="00D54EB7">
      <w:r>
        <w:continuationSeparator/>
      </w:r>
    </w:p>
    <w:p w14:paraId="52805A59" w14:textId="77777777" w:rsidR="00D54EB7" w:rsidRDefault="00D54EB7"/>
    <w:p w14:paraId="2116DA3B" w14:textId="77777777" w:rsidR="00D54EB7" w:rsidRDefault="00D54EB7"/>
  </w:footnote>
  <w:footnote w:type="continuationNotice" w:id="1">
    <w:p w14:paraId="2772C503" w14:textId="77777777" w:rsidR="00D54EB7" w:rsidRDefault="00D54EB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5">
    <w:p w14:paraId="5B57863C" w14:textId="2C4DF6AF" w:rsidR="00E950AB" w:rsidRDefault="00327267">
      <w:pPr>
        <w:pStyle w:val="Voetnoottekst"/>
      </w:pPr>
      <w:r>
        <w:rPr>
          <w:rStyle w:val="Voetnootmarkering"/>
        </w:rPr>
        <w:footnoteRef/>
      </w:r>
      <w:r>
        <w:t xml:space="preserve"> </w:t>
      </w:r>
      <w:r>
        <w:tab/>
        <w:t>Artikelen 3:11 en 3:16 Awb</w:t>
      </w:r>
    </w:p>
  </w:footnote>
  <w:footnote w:id="6">
    <w:p w14:paraId="3057DB53" w14:textId="31C2E41A" w:rsidR="00E950AB" w:rsidRDefault="00327267">
      <w:pPr>
        <w:pStyle w:val="Voetnoottekst"/>
      </w:pPr>
      <w:r>
        <w:rPr>
          <w:rStyle w:val="Voetnootmarkering"/>
        </w:rPr>
        <w:footnoteRef/>
      </w:r>
      <w:r>
        <w:t xml:space="preserve"> </w:t>
      </w:r>
      <w:r>
        <w:tab/>
        <w:t>Artikelen 3:44 en 6:7 Awb</w:t>
      </w:r>
    </w:p>
  </w:footnote>
  <w:footnote w:id="7">
    <w:p w14:paraId="0A002F98" w14:textId="2E32E30F" w:rsidR="00E950AB" w:rsidRDefault="00327267">
      <w:pPr>
        <w:pStyle w:val="Voetnoottekst"/>
      </w:pPr>
      <w:r>
        <w:rPr>
          <w:rStyle w:val="Voetnootmarkering"/>
        </w:rPr>
        <w:footnoteRef/>
      </w:r>
      <w:r>
        <w:t xml:space="preserve"> </w:t>
      </w:r>
      <w:r>
        <w:tab/>
        <w:t>Artikel 6:8 Awb</w:t>
      </w:r>
    </w:p>
  </w:footnote>
  <w:footnote w:id="8">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9">
    <w:p w14:paraId="0953F81C" w14:textId="6F9AED0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9E4CC7">
        <w:fldChar w:fldCharType="begin"/>
      </w:r>
      <w:r w:rsidR="009E4CC7">
        <w:instrText xml:space="preserve"> REF _Ref_94c20abb9240e2a249fc7a9ac12ebb11_1 \n \h </w:instrText>
      </w:r>
      <w:r w:rsidR="009E4CC7">
        <w:fldChar w:fldCharType="separate"/>
      </w:r>
      <w:r w:rsidR="00901024">
        <w:t>5.2</w:t>
      </w:r>
      <w:r w:rsidR="009E4CC7">
        <w:fldChar w:fldCharType="end"/>
      </w:r>
      <w:r>
        <w:t xml:space="preserve">. Dit is het deel dat wordt geannoteerd met OW-objecten, zie daarvoor hoofdstuk </w:t>
      </w:r>
      <w:r w:rsidR="009E4CC7">
        <w:fldChar w:fldCharType="begin"/>
      </w:r>
      <w:r w:rsidR="009E4CC7">
        <w:instrText xml:space="preserve"> REF _Ref_adae651e87316a7f8b364db06963376d_1 \n \h </w:instrText>
      </w:r>
      <w:r w:rsidR="009E4CC7">
        <w:fldChar w:fldCharType="separate"/>
      </w:r>
      <w:r w:rsidR="00901024">
        <w:t>7</w:t>
      </w:r>
      <w:r w:rsidR="009E4CC7">
        <w:fldChar w:fldCharType="end"/>
      </w:r>
    </w:p>
  </w:footnote>
  <w:footnote w:id="10">
    <w:p w14:paraId="09A84119" w14:textId="725705D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1">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2">
    <w:p w14:paraId="2D986D31" w14:textId="1F2B37E7"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3">
    <w:p w14:paraId="660AD53B" w14:textId="77777777" w:rsidR="001D4685" w:rsidRDefault="001D4685" w:rsidP="001D4685">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4">
    <w:p w14:paraId="02A17B35" w14:textId="77777777" w:rsidR="00737CDD" w:rsidRDefault="00737CDD" w:rsidP="00737CD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5">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6">
    <w:p w14:paraId="0016F8F4" w14:textId="77777777" w:rsidR="001A440D" w:rsidRDefault="001A440D" w:rsidP="001A440D">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0A99B6C4" w14:textId="4AA29598" w:rsidR="003505FA" w:rsidRDefault="003505FA">
      <w:pPr>
        <w:pStyle w:val="Voetnoottekst"/>
      </w:pPr>
      <w:r>
        <w:rPr>
          <w:rStyle w:val="Voetnootmarkering"/>
        </w:rPr>
        <w:footnoteRef/>
      </w:r>
      <w:r>
        <w:t xml:space="preserve"> </w:t>
      </w:r>
      <w:r w:rsidR="0047747E">
        <w:tab/>
      </w:r>
      <w:r w:rsidR="00A62E45" w:rsidRPr="00A62E45">
        <w:t>Er bestond een tweede alternatieve wijzigingsmethode, te weten Intrekken &amp; vervangen. Met ingang van 1 oktober 2023 is het gebruik van deze wijzigingsmethode als alternatief voor renvooi niet meer toegestaan</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6FE0768D"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01024">
        <w:t>7.12</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6478E5B3" w14:textId="1CEDCE50" w:rsidR="00E950AB" w:rsidRDefault="00327267">
      <w:pPr>
        <w:pStyle w:val="Voetnoottekst"/>
      </w:pPr>
      <w:r>
        <w:rPr>
          <w:rStyle w:val="Voetnootmarkering"/>
        </w:rPr>
        <w:footnoteRef/>
      </w:r>
      <w:r>
        <w:t xml:space="preserve"> </w:t>
      </w:r>
      <w:r>
        <w:tab/>
        <w:t xml:space="preserve">Artikel 12 lid 1 jo artikel 2 lid 3 </w:t>
      </w:r>
      <w:r w:rsidRPr="00444223">
        <w:t>Bekendmakingswet</w:t>
      </w:r>
    </w:p>
  </w:footnote>
  <w:footnote w:id="2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25">
    <w:p w14:paraId="52898E77" w14:textId="6CA6CB10" w:rsidR="00440967" w:rsidRDefault="00440967" w:rsidP="00440967">
      <w:pPr>
        <w:pStyle w:val="Voetnoottekst"/>
      </w:pPr>
      <w:r>
        <w:rPr>
          <w:rStyle w:val="Voetnootmarkering"/>
        </w:rPr>
        <w:footnoteRef/>
      </w:r>
      <w:r>
        <w:t xml:space="preserve"> </w:t>
      </w:r>
      <w:r>
        <w:tab/>
        <w:t>Artikel 13 lid 3 Bekendmakingswet</w:t>
      </w:r>
    </w:p>
  </w:footnote>
  <w:footnote w:id="26">
    <w:p w14:paraId="022B3ACF" w14:textId="190A8F2B" w:rsidR="00440967" w:rsidRDefault="00440967" w:rsidP="00440967">
      <w:pPr>
        <w:pStyle w:val="Voetnoottekst"/>
      </w:pPr>
      <w:r>
        <w:rPr>
          <w:rStyle w:val="Voetnootmarkering"/>
        </w:rPr>
        <w:footnoteRef/>
      </w:r>
      <w:r>
        <w:t xml:space="preserve"> </w:t>
      </w:r>
      <w:r>
        <w:tab/>
        <w:t>Artikel 3:12 lid 1 Awb</w:t>
      </w:r>
    </w:p>
  </w:footnote>
  <w:footnote w:id="2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3 </w:t>
      </w:r>
      <w:r w:rsidRPr="00676BBD">
        <w:t>Bekendmakingswet</w:t>
      </w:r>
    </w:p>
  </w:footnote>
  <w:footnote w:id="28">
    <w:p w14:paraId="20A96BA1" w14:textId="77777777" w:rsidR="00E950AB" w:rsidRDefault="00327267"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9">
    <w:p w14:paraId="1E92BBE2" w14:textId="77777777" w:rsidR="00E950AB" w:rsidRDefault="00327267" w:rsidP="00DE0E96">
      <w:pPr>
        <w:pStyle w:val="Voetnoottekst"/>
      </w:pPr>
      <w:r>
        <w:rPr>
          <w:rStyle w:val="Voetnootmarkering"/>
        </w:rPr>
        <w:footnoteRef/>
      </w:r>
      <w:r>
        <w:t xml:space="preserve"> </w:t>
      </w:r>
      <w:r>
        <w:tab/>
      </w:r>
      <w:r w:rsidRPr="00145FAA">
        <w:t>Artikel 12 lid 1 Bekendmakingswet</w:t>
      </w:r>
    </w:p>
  </w:footnote>
  <w:footnote w:id="30">
    <w:p w14:paraId="7E3E9002"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1">
    <w:p w14:paraId="4127A4CC"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3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34">
    <w:p w14:paraId="5AEEC017" w14:textId="1E7E94B8" w:rsidR="00440967" w:rsidRDefault="00440967" w:rsidP="00440967">
      <w:pPr>
        <w:pStyle w:val="Voetnoottekst"/>
      </w:pPr>
      <w:r>
        <w:rPr>
          <w:rStyle w:val="Voetnootmarkering"/>
        </w:rPr>
        <w:footnoteRef/>
      </w:r>
      <w:r>
        <w:t xml:space="preserve"> </w:t>
      </w:r>
      <w:r>
        <w:tab/>
        <w:t>Artikel 2.5 Ow</w:t>
      </w:r>
    </w:p>
  </w:footnote>
  <w:footnote w:id="35">
    <w:p w14:paraId="144C21B4" w14:textId="77777777" w:rsidR="00440967" w:rsidRDefault="00440967" w:rsidP="00440967">
      <w:pPr>
        <w:pStyle w:val="Voetnoottekst"/>
      </w:pPr>
      <w:r>
        <w:rPr>
          <w:rStyle w:val="Voetnootmarkering"/>
        </w:rPr>
        <w:footnoteRef/>
      </w:r>
      <w:r>
        <w:t xml:space="preserve"> </w:t>
      </w:r>
      <w:r>
        <w:tab/>
        <w:t>Artikel 2.8 Ow</w:t>
      </w:r>
    </w:p>
  </w:footnote>
  <w:footnote w:id="3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a</w:t>
      </w:r>
      <w:r w:rsidRPr="00B821E9">
        <w:t xml:space="preserve"> Ob</w:t>
      </w:r>
    </w:p>
  </w:footnote>
  <w:footnote w:id="3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t>3</w:t>
      </w:r>
      <w:r w:rsidRPr="00CB4857">
        <w:t xml:space="preserve"> Bekendmakingswet</w:t>
      </w:r>
    </w:p>
  </w:footnote>
  <w:footnote w:id="3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3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40">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1">
    <w:p w14:paraId="57D3AFCF" w14:textId="77777777" w:rsidR="00E950AB" w:rsidRDefault="00327267"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2">
    <w:p w14:paraId="6F0C6CD4" w14:textId="77777777" w:rsidR="00E950AB" w:rsidRDefault="00327267"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
    <w:p w14:paraId="4AB7F441" w14:textId="77777777" w:rsidR="00E950AB" w:rsidRDefault="00327267"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4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7498BFE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17B41D1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3D056517" w:rsidR="0078768C" w:rsidRPr="00CA6C0C" w:rsidRDefault="00A70AFD" w:rsidP="00FF3E80">
          <w:r>
            <w:fldChar w:fldCharType="begin"/>
          </w:r>
          <w:r>
            <w:instrText xml:space="preserve"> SAVEDATE  \@ "d MMMM yyyy" </w:instrText>
          </w:r>
          <w:r>
            <w:fldChar w:fldCharType="separate"/>
          </w:r>
          <w:r w:rsidR="00154018">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5CB759D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03F38358"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waterschapsverordening"/>
    <w:docVar w:name="ID01_CAPS" w:val="Waterschapsverordening"/>
    <w:docVar w:name="ID01+" w:val="de waterschapsverordening"/>
    <w:docVar w:name="ID01+_CAPS" w:val="De waterschapsverordening"/>
    <w:docVar w:name="ID02" w:val="de"/>
    <w:docVar w:name="ID03" w:val="w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1D"/>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37"/>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1DC"/>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E55"/>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97"/>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DE5"/>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77C"/>
    <w:rsid w:val="000828A3"/>
    <w:rsid w:val="000828F2"/>
    <w:rsid w:val="00082918"/>
    <w:rsid w:val="00082D16"/>
    <w:rsid w:val="00082DD6"/>
    <w:rsid w:val="00082F0E"/>
    <w:rsid w:val="00082F35"/>
    <w:rsid w:val="00082FB7"/>
    <w:rsid w:val="000830EC"/>
    <w:rsid w:val="00083267"/>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1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6B0"/>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2B0"/>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0A7"/>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475"/>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13"/>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7E2"/>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5"/>
    <w:rsid w:val="000D383D"/>
    <w:rsid w:val="000D3A60"/>
    <w:rsid w:val="000D3B08"/>
    <w:rsid w:val="000D3CA9"/>
    <w:rsid w:val="000D3CF3"/>
    <w:rsid w:val="000D3D34"/>
    <w:rsid w:val="000D3D6B"/>
    <w:rsid w:val="000D3DD1"/>
    <w:rsid w:val="000D3E9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349"/>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1B"/>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07"/>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0B3"/>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18"/>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CC6"/>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1DF"/>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6D9"/>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40D"/>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DA2"/>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B3"/>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5BC"/>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685"/>
    <w:rsid w:val="001D47CF"/>
    <w:rsid w:val="001D4897"/>
    <w:rsid w:val="001D49A1"/>
    <w:rsid w:val="001D4B56"/>
    <w:rsid w:val="001D4B7A"/>
    <w:rsid w:val="001D4B8B"/>
    <w:rsid w:val="001D4BDE"/>
    <w:rsid w:val="001D4D20"/>
    <w:rsid w:val="001D4EA2"/>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8EF"/>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8F8"/>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93"/>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5EE1"/>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C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B"/>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A2"/>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18"/>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06"/>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8B"/>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05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3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00"/>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19"/>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B"/>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267"/>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53"/>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34"/>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5FA"/>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AF3"/>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BA9"/>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4F3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585"/>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74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D0C"/>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08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CAA"/>
    <w:rsid w:val="003E4D72"/>
    <w:rsid w:val="003E5057"/>
    <w:rsid w:val="003E5147"/>
    <w:rsid w:val="003E5158"/>
    <w:rsid w:val="003E5243"/>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575"/>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79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AED"/>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6DC"/>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A3"/>
    <w:rsid w:val="004349C2"/>
    <w:rsid w:val="004349D9"/>
    <w:rsid w:val="00434A01"/>
    <w:rsid w:val="00434A5F"/>
    <w:rsid w:val="00434B55"/>
    <w:rsid w:val="00434C25"/>
    <w:rsid w:val="00434C3C"/>
    <w:rsid w:val="00434EEA"/>
    <w:rsid w:val="00434FE4"/>
    <w:rsid w:val="004350B9"/>
    <w:rsid w:val="0043549B"/>
    <w:rsid w:val="004354EE"/>
    <w:rsid w:val="0043568C"/>
    <w:rsid w:val="004356B0"/>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ED7"/>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5FC"/>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394"/>
    <w:rsid w:val="0047745D"/>
    <w:rsid w:val="0047747E"/>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ADA"/>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61"/>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18"/>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4F8"/>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69"/>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3CB"/>
    <w:rsid w:val="00531493"/>
    <w:rsid w:val="005314D6"/>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4EFE"/>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8B6"/>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41E"/>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B4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A85"/>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94B"/>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1E1"/>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0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B8"/>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5F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28"/>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ED9"/>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1D6"/>
    <w:rsid w:val="0069238F"/>
    <w:rsid w:val="00692438"/>
    <w:rsid w:val="006924BC"/>
    <w:rsid w:val="006926B9"/>
    <w:rsid w:val="006927DB"/>
    <w:rsid w:val="006929A9"/>
    <w:rsid w:val="00692A06"/>
    <w:rsid w:val="00692ACF"/>
    <w:rsid w:val="00692B31"/>
    <w:rsid w:val="00692BDF"/>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A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4F4E"/>
    <w:rsid w:val="006A5244"/>
    <w:rsid w:val="006A5422"/>
    <w:rsid w:val="006A572D"/>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DD"/>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789"/>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D46"/>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74"/>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00"/>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AAE"/>
    <w:rsid w:val="00702B44"/>
    <w:rsid w:val="00702C34"/>
    <w:rsid w:val="00702C3C"/>
    <w:rsid w:val="00702D04"/>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683"/>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57"/>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CDD"/>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3FE"/>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3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51"/>
    <w:rsid w:val="00762DE4"/>
    <w:rsid w:val="00762E4B"/>
    <w:rsid w:val="00762E8A"/>
    <w:rsid w:val="00762F05"/>
    <w:rsid w:val="00763092"/>
    <w:rsid w:val="007630DD"/>
    <w:rsid w:val="007631F3"/>
    <w:rsid w:val="00763217"/>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987"/>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E7C"/>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770"/>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39"/>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408"/>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B0"/>
    <w:rsid w:val="00806CFA"/>
    <w:rsid w:val="00806D2F"/>
    <w:rsid w:val="00806D51"/>
    <w:rsid w:val="00806DA7"/>
    <w:rsid w:val="008070B2"/>
    <w:rsid w:val="00807379"/>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2C8"/>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10"/>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1E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9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B28"/>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9D8"/>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493"/>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7FF"/>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07"/>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24"/>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5FA"/>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CE6"/>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385"/>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28"/>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A9"/>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C4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0E"/>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5"/>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53D"/>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CA3"/>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A1"/>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BA5"/>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5FD5"/>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CC7"/>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E44"/>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03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5A"/>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516"/>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06"/>
    <w:rsid w:val="00A44DDC"/>
    <w:rsid w:val="00A44EB4"/>
    <w:rsid w:val="00A44EE6"/>
    <w:rsid w:val="00A44F42"/>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5"/>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CCC"/>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53C"/>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5FB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65"/>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3E"/>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3D"/>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7"/>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5"/>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5BD"/>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DE0"/>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B96"/>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1D"/>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3DA"/>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67"/>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06"/>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491"/>
    <w:rsid w:val="00B47557"/>
    <w:rsid w:val="00B47680"/>
    <w:rsid w:val="00B47806"/>
    <w:rsid w:val="00B4787A"/>
    <w:rsid w:val="00B47A6F"/>
    <w:rsid w:val="00B47AC8"/>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30E"/>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F9"/>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A7"/>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5D96"/>
    <w:rsid w:val="00B76218"/>
    <w:rsid w:val="00B762BD"/>
    <w:rsid w:val="00B76333"/>
    <w:rsid w:val="00B76447"/>
    <w:rsid w:val="00B76814"/>
    <w:rsid w:val="00B76841"/>
    <w:rsid w:val="00B76907"/>
    <w:rsid w:val="00B7691F"/>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AD4"/>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26"/>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3F"/>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E1"/>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664"/>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3F3"/>
    <w:rsid w:val="00BD180B"/>
    <w:rsid w:val="00BD184D"/>
    <w:rsid w:val="00BD18C6"/>
    <w:rsid w:val="00BD1AD6"/>
    <w:rsid w:val="00BD1BAB"/>
    <w:rsid w:val="00BD1C25"/>
    <w:rsid w:val="00BD1CC3"/>
    <w:rsid w:val="00BD1D5E"/>
    <w:rsid w:val="00BD1DE2"/>
    <w:rsid w:val="00BD201D"/>
    <w:rsid w:val="00BD20BF"/>
    <w:rsid w:val="00BD211B"/>
    <w:rsid w:val="00BD2120"/>
    <w:rsid w:val="00BD21E1"/>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18"/>
    <w:rsid w:val="00BD5D89"/>
    <w:rsid w:val="00BD5D92"/>
    <w:rsid w:val="00BD5D99"/>
    <w:rsid w:val="00BD5DD7"/>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E6F"/>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36"/>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A3B"/>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9E5"/>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C8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A1"/>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B"/>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42"/>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A4F"/>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A67"/>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0ED3"/>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2D9"/>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4D"/>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44"/>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575"/>
    <w:rsid w:val="00CB5870"/>
    <w:rsid w:val="00CB5895"/>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97"/>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307"/>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1A"/>
    <w:rsid w:val="00CD0B96"/>
    <w:rsid w:val="00CD0C52"/>
    <w:rsid w:val="00CD0C5B"/>
    <w:rsid w:val="00CD0CF1"/>
    <w:rsid w:val="00CD0DD1"/>
    <w:rsid w:val="00CD0FE2"/>
    <w:rsid w:val="00CD1010"/>
    <w:rsid w:val="00CD1117"/>
    <w:rsid w:val="00CD1222"/>
    <w:rsid w:val="00CD13AA"/>
    <w:rsid w:val="00CD144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6F52"/>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1"/>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7B"/>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1F84"/>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5E8"/>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B9C"/>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98"/>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B7"/>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63E"/>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3A"/>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AA4"/>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3F8"/>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96B"/>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6C"/>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E18"/>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4B8"/>
    <w:rsid w:val="00D9571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49"/>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8E6"/>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2D6"/>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C7F"/>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DF6"/>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B2"/>
    <w:rsid w:val="00E232DB"/>
    <w:rsid w:val="00E23367"/>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BD"/>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3B"/>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3D"/>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2B"/>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00"/>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29"/>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CA"/>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0AB"/>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47"/>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C1"/>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57"/>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C4"/>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0C"/>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4E3"/>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8EC"/>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78"/>
    <w:rsid w:val="00EE5FE7"/>
    <w:rsid w:val="00EE6053"/>
    <w:rsid w:val="00EE60AA"/>
    <w:rsid w:val="00EE617A"/>
    <w:rsid w:val="00EE62D6"/>
    <w:rsid w:val="00EE62ED"/>
    <w:rsid w:val="00EE6328"/>
    <w:rsid w:val="00EE640C"/>
    <w:rsid w:val="00EE659F"/>
    <w:rsid w:val="00EE68F1"/>
    <w:rsid w:val="00EE6AFE"/>
    <w:rsid w:val="00EE6B42"/>
    <w:rsid w:val="00EE6B5B"/>
    <w:rsid w:val="00EE6C61"/>
    <w:rsid w:val="00EE6D29"/>
    <w:rsid w:val="00EE6D7C"/>
    <w:rsid w:val="00EE713F"/>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09"/>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79B"/>
    <w:rsid w:val="00F1482A"/>
    <w:rsid w:val="00F14899"/>
    <w:rsid w:val="00F14934"/>
    <w:rsid w:val="00F14B57"/>
    <w:rsid w:val="00F14B93"/>
    <w:rsid w:val="00F14BC5"/>
    <w:rsid w:val="00F14CE1"/>
    <w:rsid w:val="00F14D5A"/>
    <w:rsid w:val="00F14E79"/>
    <w:rsid w:val="00F14F49"/>
    <w:rsid w:val="00F15109"/>
    <w:rsid w:val="00F1512A"/>
    <w:rsid w:val="00F151AB"/>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4F8"/>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057"/>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6E6"/>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1A"/>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69"/>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3E"/>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69"/>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3F"/>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02"/>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E14"/>
    <w:rsid w:val="00FC4F0A"/>
    <w:rsid w:val="00FC4F9B"/>
    <w:rsid w:val="00FC504D"/>
    <w:rsid w:val="00FC5215"/>
    <w:rsid w:val="00FC5234"/>
    <w:rsid w:val="00FC5296"/>
    <w:rsid w:val="00FC52CA"/>
    <w:rsid w:val="00FC5355"/>
    <w:rsid w:val="00FC5397"/>
    <w:rsid w:val="00FC559A"/>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CA"/>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04F"/>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049"/>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17"/>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D39CA"/>
    <w:pPr>
      <w:spacing w:line="280" w:lineRule="exact"/>
    </w:pPr>
    <w:rPr>
      <w:rFonts w:ascii="Verdana" w:hAnsi="Verdana"/>
      <w:sz w:val="18"/>
      <w:szCs w:val="24"/>
    </w:rPr>
  </w:style>
  <w:style w:type="paragraph" w:styleId="Kop1">
    <w:name w:val="heading 1"/>
    <w:basedOn w:val="Standaard"/>
    <w:next w:val="Standaard"/>
    <w:link w:val="Kop1Char"/>
    <w:qFormat/>
    <w:rsid w:val="00FD39CA"/>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D39CA"/>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D39CA"/>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D39CA"/>
    <w:pPr>
      <w:keepNext/>
      <w:numPr>
        <w:ilvl w:val="3"/>
        <w:numId w:val="1"/>
      </w:numPr>
      <w:spacing w:before="280"/>
      <w:outlineLvl w:val="3"/>
    </w:pPr>
    <w:rPr>
      <w:b/>
      <w:bCs/>
      <w:szCs w:val="28"/>
    </w:rPr>
  </w:style>
  <w:style w:type="paragraph" w:styleId="Kop5">
    <w:name w:val="heading 5"/>
    <w:basedOn w:val="Standaard"/>
    <w:next w:val="Standaard"/>
    <w:link w:val="Kop5Char"/>
    <w:rsid w:val="00FD39CA"/>
    <w:pPr>
      <w:keepNext/>
      <w:numPr>
        <w:ilvl w:val="4"/>
        <w:numId w:val="1"/>
      </w:numPr>
      <w:spacing w:before="280"/>
      <w:outlineLvl w:val="4"/>
    </w:pPr>
    <w:rPr>
      <w:bCs/>
      <w:i/>
      <w:iCs/>
      <w:szCs w:val="26"/>
    </w:rPr>
  </w:style>
  <w:style w:type="paragraph" w:styleId="Kop6">
    <w:name w:val="heading 6"/>
    <w:basedOn w:val="Standaard"/>
    <w:next w:val="Standaard"/>
    <w:link w:val="Kop6Char"/>
    <w:rsid w:val="00FD39CA"/>
    <w:pPr>
      <w:keepNext/>
      <w:numPr>
        <w:ilvl w:val="5"/>
        <w:numId w:val="1"/>
      </w:numPr>
      <w:spacing w:before="280"/>
      <w:outlineLvl w:val="5"/>
    </w:pPr>
    <w:rPr>
      <w:bCs/>
      <w:i/>
      <w:szCs w:val="22"/>
    </w:rPr>
  </w:style>
  <w:style w:type="paragraph" w:styleId="Kop7">
    <w:name w:val="heading 7"/>
    <w:basedOn w:val="Standaard"/>
    <w:next w:val="Standaard"/>
    <w:link w:val="Kop7Char"/>
    <w:rsid w:val="00FD39CA"/>
    <w:pPr>
      <w:keepNext/>
      <w:spacing w:before="280"/>
      <w:outlineLvl w:val="6"/>
    </w:pPr>
  </w:style>
  <w:style w:type="paragraph" w:styleId="Kop8">
    <w:name w:val="heading 8"/>
    <w:basedOn w:val="Standaard"/>
    <w:next w:val="Standaard"/>
    <w:link w:val="Kop8Char"/>
    <w:rsid w:val="00FD39CA"/>
    <w:pPr>
      <w:keepNext/>
      <w:spacing w:before="280"/>
      <w:outlineLvl w:val="7"/>
    </w:pPr>
    <w:rPr>
      <w:iCs/>
    </w:rPr>
  </w:style>
  <w:style w:type="paragraph" w:styleId="Kop9">
    <w:name w:val="heading 9"/>
    <w:basedOn w:val="Standaard"/>
    <w:next w:val="Standaard"/>
    <w:link w:val="Kop9Char"/>
    <w:rsid w:val="00FD39CA"/>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D39CA"/>
    <w:pPr>
      <w:keepNext/>
      <w:pageBreakBefore/>
      <w:spacing w:after="700"/>
      <w:contextualSpacing/>
      <w:outlineLvl w:val="0"/>
    </w:pPr>
    <w:rPr>
      <w:sz w:val="24"/>
    </w:rPr>
  </w:style>
  <w:style w:type="numbering" w:customStyle="1" w:styleId="Nummering">
    <w:name w:val="Nummering"/>
    <w:basedOn w:val="Geenlijst"/>
    <w:uiPriority w:val="99"/>
    <w:rsid w:val="00FD39CA"/>
    <w:pPr>
      <w:numPr>
        <w:numId w:val="5"/>
      </w:numPr>
    </w:pPr>
  </w:style>
  <w:style w:type="paragraph" w:styleId="Inhopg1">
    <w:name w:val="toc 1"/>
    <w:basedOn w:val="Standaard"/>
    <w:next w:val="Standaard"/>
    <w:uiPriority w:val="39"/>
    <w:rsid w:val="00FD39CA"/>
    <w:pPr>
      <w:keepNext/>
      <w:tabs>
        <w:tab w:val="right" w:leader="dot" w:pos="8505"/>
      </w:tabs>
      <w:spacing w:before="280"/>
      <w:ind w:hanging="1134"/>
    </w:pPr>
    <w:rPr>
      <w:b/>
    </w:rPr>
  </w:style>
  <w:style w:type="paragraph" w:styleId="Koptekst">
    <w:name w:val="header"/>
    <w:basedOn w:val="Standaard"/>
    <w:link w:val="KoptekstChar"/>
    <w:rsid w:val="00FD39CA"/>
    <w:pPr>
      <w:spacing w:line="200" w:lineRule="exact"/>
    </w:pPr>
    <w:rPr>
      <w:rFonts w:cs="Verdana-Bold"/>
      <w:bCs/>
      <w:smallCaps/>
      <w:sz w:val="14"/>
      <w:szCs w:val="13"/>
    </w:rPr>
  </w:style>
  <w:style w:type="paragraph" w:styleId="Voettekst">
    <w:name w:val="footer"/>
    <w:basedOn w:val="Standaard"/>
    <w:link w:val="VoettekstChar"/>
    <w:rsid w:val="00FD39CA"/>
    <w:pPr>
      <w:tabs>
        <w:tab w:val="center" w:pos="4536"/>
        <w:tab w:val="right" w:pos="9072"/>
      </w:tabs>
    </w:pPr>
  </w:style>
  <w:style w:type="paragraph" w:styleId="Titel">
    <w:name w:val="Title"/>
    <w:basedOn w:val="Standaard"/>
    <w:link w:val="TitelChar"/>
    <w:uiPriority w:val="10"/>
    <w:rsid w:val="00FD39CA"/>
    <w:pPr>
      <w:spacing w:line="320" w:lineRule="atLeast"/>
    </w:pPr>
    <w:rPr>
      <w:rFonts w:cs="Arial"/>
      <w:b/>
      <w:bCs/>
      <w:kern w:val="28"/>
      <w:sz w:val="24"/>
      <w:szCs w:val="32"/>
    </w:rPr>
  </w:style>
  <w:style w:type="paragraph" w:styleId="Inhopg2">
    <w:name w:val="toc 2"/>
    <w:basedOn w:val="Standaard"/>
    <w:next w:val="Standaard"/>
    <w:uiPriority w:val="39"/>
    <w:rsid w:val="00FD39CA"/>
    <w:pPr>
      <w:keepNext/>
      <w:tabs>
        <w:tab w:val="right" w:leader="dot" w:pos="8505"/>
      </w:tabs>
      <w:spacing w:before="280"/>
      <w:ind w:hanging="1134"/>
    </w:pPr>
    <w:rPr>
      <w:b/>
    </w:rPr>
  </w:style>
  <w:style w:type="paragraph" w:styleId="Inhopg3">
    <w:name w:val="toc 3"/>
    <w:basedOn w:val="Standaard"/>
    <w:next w:val="Standaard"/>
    <w:uiPriority w:val="39"/>
    <w:rsid w:val="00FD39CA"/>
    <w:pPr>
      <w:tabs>
        <w:tab w:val="right" w:leader="dot" w:pos="8505"/>
      </w:tabs>
      <w:ind w:hanging="1134"/>
    </w:pPr>
  </w:style>
  <w:style w:type="table" w:customStyle="1" w:styleId="Tabel">
    <w:name w:val="Tabel"/>
    <w:basedOn w:val="Standaardtabel"/>
    <w:uiPriority w:val="99"/>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D39CA"/>
    <w:pPr>
      <w:tabs>
        <w:tab w:val="right" w:leader="dot" w:pos="8505"/>
      </w:tabs>
      <w:ind w:hanging="1134"/>
    </w:pPr>
  </w:style>
  <w:style w:type="paragraph" w:styleId="Inhopg5">
    <w:name w:val="toc 5"/>
    <w:basedOn w:val="Standaard"/>
    <w:next w:val="Standaard"/>
    <w:uiPriority w:val="39"/>
    <w:rsid w:val="00FD39CA"/>
    <w:pPr>
      <w:tabs>
        <w:tab w:val="right" w:leader="dot" w:pos="8505"/>
      </w:tabs>
      <w:ind w:hanging="1134"/>
    </w:pPr>
  </w:style>
  <w:style w:type="paragraph" w:styleId="Voetnoottekst">
    <w:name w:val="footnote text"/>
    <w:basedOn w:val="Standaard"/>
    <w:link w:val="VoetnoottekstChar"/>
    <w:uiPriority w:val="99"/>
    <w:rsid w:val="00FD39CA"/>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D39CA"/>
    <w:rPr>
      <w:szCs w:val="20"/>
    </w:rPr>
  </w:style>
  <w:style w:type="table" w:customStyle="1" w:styleId="Versiehistorie">
    <w:name w:val="Versiehistorie"/>
    <w:basedOn w:val="Standaardtabel"/>
    <w:uiPriority w:val="99"/>
    <w:rsid w:val="00FD39C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D39CA"/>
    <w:rPr>
      <w:rFonts w:ascii="Verdana" w:hAnsi="Verdana"/>
      <w:sz w:val="18"/>
      <w:szCs w:val="24"/>
    </w:rPr>
  </w:style>
  <w:style w:type="table" w:styleId="Tabelraster">
    <w:name w:val="Table Grid"/>
    <w:basedOn w:val="Standaardtabel"/>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D39CA"/>
    <w:pPr>
      <w:spacing w:line="240" w:lineRule="auto"/>
    </w:pPr>
    <w:rPr>
      <w:b/>
      <w:bCs/>
      <w:sz w:val="20"/>
      <w:szCs w:val="20"/>
    </w:rPr>
  </w:style>
  <w:style w:type="paragraph" w:customStyle="1" w:styleId="Colofon">
    <w:name w:val="Colofon"/>
    <w:basedOn w:val="Standaard"/>
    <w:rsid w:val="00FD39CA"/>
    <w:pPr>
      <w:ind w:left="2268" w:hanging="2268"/>
    </w:pPr>
  </w:style>
  <w:style w:type="paragraph" w:customStyle="1" w:styleId="Kop2bijlage">
    <w:name w:val="Kop 2 bijlage"/>
    <w:basedOn w:val="Standaard"/>
    <w:next w:val="Standaard"/>
    <w:rsid w:val="00FD39CA"/>
    <w:pPr>
      <w:keepNext/>
      <w:pageBreakBefore/>
      <w:numPr>
        <w:ilvl w:val="7"/>
        <w:numId w:val="1"/>
      </w:numPr>
      <w:spacing w:after="700"/>
      <w:outlineLvl w:val="1"/>
    </w:pPr>
    <w:rPr>
      <w:sz w:val="24"/>
    </w:rPr>
  </w:style>
  <w:style w:type="paragraph" w:customStyle="1" w:styleId="Kop3bijlage">
    <w:name w:val="Kop 3 bijlage"/>
    <w:basedOn w:val="Standaard"/>
    <w:next w:val="Standaard"/>
    <w:rsid w:val="00FD39CA"/>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D39CA"/>
    <w:pPr>
      <w:numPr>
        <w:numId w:val="5"/>
      </w:numPr>
    </w:pPr>
  </w:style>
  <w:style w:type="paragraph" w:customStyle="1" w:styleId="Opsommingnummers2">
    <w:name w:val="Opsomming nummers 2"/>
    <w:basedOn w:val="Standaard"/>
    <w:qFormat/>
    <w:rsid w:val="00FD39CA"/>
    <w:pPr>
      <w:numPr>
        <w:ilvl w:val="2"/>
        <w:numId w:val="5"/>
      </w:numPr>
    </w:pPr>
  </w:style>
  <w:style w:type="paragraph" w:customStyle="1" w:styleId="Opsommingnummers3">
    <w:name w:val="Opsomming nummers 3"/>
    <w:basedOn w:val="Standaard"/>
    <w:qFormat/>
    <w:rsid w:val="00FD39CA"/>
    <w:pPr>
      <w:numPr>
        <w:ilvl w:val="4"/>
        <w:numId w:val="5"/>
      </w:numPr>
    </w:pPr>
  </w:style>
  <w:style w:type="paragraph" w:styleId="Inhopg6">
    <w:name w:val="toc 6"/>
    <w:basedOn w:val="Standaard"/>
    <w:next w:val="Standaard"/>
    <w:uiPriority w:val="39"/>
    <w:unhideWhenUsed/>
    <w:rsid w:val="00FD39CA"/>
    <w:pPr>
      <w:tabs>
        <w:tab w:val="right" w:leader="dot" w:pos="8505"/>
      </w:tabs>
      <w:ind w:hanging="1134"/>
    </w:pPr>
  </w:style>
  <w:style w:type="paragraph" w:styleId="Inhopg7">
    <w:name w:val="toc 7"/>
    <w:basedOn w:val="Standaard"/>
    <w:next w:val="Standaard"/>
    <w:uiPriority w:val="39"/>
    <w:rsid w:val="00FD39CA"/>
    <w:pPr>
      <w:tabs>
        <w:tab w:val="right" w:leader="dot" w:pos="8505"/>
      </w:tabs>
    </w:pPr>
  </w:style>
  <w:style w:type="paragraph" w:customStyle="1" w:styleId="Opsommingtekens1">
    <w:name w:val="Opsomming tekens 1"/>
    <w:basedOn w:val="Standaard"/>
    <w:qFormat/>
    <w:rsid w:val="00FD39CA"/>
    <w:pPr>
      <w:numPr>
        <w:ilvl w:val="1"/>
        <w:numId w:val="5"/>
      </w:numPr>
    </w:pPr>
  </w:style>
  <w:style w:type="paragraph" w:customStyle="1" w:styleId="Opsommingtekens2">
    <w:name w:val="Opsomming tekens 2"/>
    <w:basedOn w:val="Standaard"/>
    <w:qFormat/>
    <w:rsid w:val="00FD39CA"/>
    <w:pPr>
      <w:numPr>
        <w:ilvl w:val="3"/>
        <w:numId w:val="5"/>
      </w:numPr>
    </w:pPr>
  </w:style>
  <w:style w:type="paragraph" w:customStyle="1" w:styleId="Opsommingtekens3">
    <w:name w:val="Opsomming tekens 3"/>
    <w:basedOn w:val="Standaard"/>
    <w:qFormat/>
    <w:rsid w:val="00FD39CA"/>
    <w:pPr>
      <w:numPr>
        <w:ilvl w:val="5"/>
        <w:numId w:val="5"/>
      </w:numPr>
    </w:pPr>
  </w:style>
  <w:style w:type="paragraph" w:customStyle="1" w:styleId="Opsommingtekens4">
    <w:name w:val="Opsomming tekens 4"/>
    <w:basedOn w:val="Standaard"/>
    <w:qFormat/>
    <w:rsid w:val="00FD39CA"/>
    <w:pPr>
      <w:numPr>
        <w:ilvl w:val="6"/>
        <w:numId w:val="5"/>
      </w:numPr>
    </w:pPr>
  </w:style>
  <w:style w:type="paragraph" w:customStyle="1" w:styleId="Tabeltitel">
    <w:name w:val="Tabeltitel"/>
    <w:basedOn w:val="Standaard"/>
    <w:next w:val="Standaard"/>
    <w:qFormat/>
    <w:rsid w:val="00FD39CA"/>
    <w:pPr>
      <w:keepNext/>
      <w:numPr>
        <w:numId w:val="4"/>
      </w:numPr>
      <w:spacing w:before="280" w:after="140"/>
    </w:pPr>
    <w:rPr>
      <w:b/>
    </w:rPr>
  </w:style>
  <w:style w:type="table" w:styleId="3D-effectenvoortabel1">
    <w:name w:val="Table 3D effects 1"/>
    <w:basedOn w:val="Standaardtabel"/>
    <w:semiHidden/>
    <w:unhideWhenUsed/>
    <w:rsid w:val="00FD39C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D39C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D39C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D39CA"/>
    <w:pPr>
      <w:spacing w:line="240" w:lineRule="auto"/>
    </w:pPr>
    <w:rPr>
      <w:sz w:val="14"/>
    </w:rPr>
  </w:style>
  <w:style w:type="character" w:styleId="Verwijzingopmerking">
    <w:name w:val="annotation reference"/>
    <w:basedOn w:val="Standaardalinea-lettertype"/>
    <w:semiHidden/>
    <w:unhideWhenUsed/>
    <w:rsid w:val="00FD39CA"/>
    <w:rPr>
      <w:sz w:val="16"/>
      <w:szCs w:val="16"/>
    </w:rPr>
  </w:style>
  <w:style w:type="paragraph" w:styleId="Documentstructuur">
    <w:name w:val="Document Map"/>
    <w:basedOn w:val="Standaard"/>
    <w:link w:val="DocumentstructuurChar"/>
    <w:semiHidden/>
    <w:unhideWhenUsed/>
    <w:rsid w:val="00FD39CA"/>
    <w:pPr>
      <w:spacing w:line="240" w:lineRule="auto"/>
    </w:pPr>
    <w:rPr>
      <w:rFonts w:ascii="Tahoma" w:hAnsi="Tahoma" w:cs="Tahoma"/>
      <w:sz w:val="16"/>
      <w:szCs w:val="16"/>
    </w:rPr>
  </w:style>
  <w:style w:type="table" w:styleId="Donkerelijst">
    <w:name w:val="Dark List"/>
    <w:basedOn w:val="Standaardtabel"/>
    <w:uiPriority w:val="61"/>
    <w:rsid w:val="00FD39C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D39C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D39C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D39C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D39C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D39C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D39C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D39C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D39C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D39C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D39C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D39C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D39C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D39C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D39C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D39C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D39C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D39C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D39CA"/>
    <w:pPr>
      <w:spacing w:line="240" w:lineRule="auto"/>
      <w:ind w:left="180" w:hanging="180"/>
    </w:pPr>
  </w:style>
  <w:style w:type="paragraph" w:styleId="Index2">
    <w:name w:val="index 2"/>
    <w:basedOn w:val="Standaard"/>
    <w:next w:val="Standaard"/>
    <w:semiHidden/>
    <w:unhideWhenUsed/>
    <w:rsid w:val="00FD39CA"/>
    <w:pPr>
      <w:spacing w:line="240" w:lineRule="auto"/>
      <w:ind w:left="360" w:hanging="180"/>
    </w:pPr>
  </w:style>
  <w:style w:type="paragraph" w:styleId="Index3">
    <w:name w:val="index 3"/>
    <w:basedOn w:val="Standaard"/>
    <w:next w:val="Standaard"/>
    <w:semiHidden/>
    <w:unhideWhenUsed/>
    <w:rsid w:val="00FD39CA"/>
    <w:pPr>
      <w:spacing w:line="240" w:lineRule="auto"/>
      <w:ind w:left="540" w:hanging="180"/>
    </w:pPr>
  </w:style>
  <w:style w:type="paragraph" w:styleId="Index4">
    <w:name w:val="index 4"/>
    <w:basedOn w:val="Standaard"/>
    <w:next w:val="Standaard"/>
    <w:semiHidden/>
    <w:unhideWhenUsed/>
    <w:rsid w:val="00FD39CA"/>
    <w:pPr>
      <w:spacing w:line="240" w:lineRule="auto"/>
      <w:ind w:left="720" w:hanging="180"/>
    </w:pPr>
  </w:style>
  <w:style w:type="paragraph" w:styleId="Index5">
    <w:name w:val="index 5"/>
    <w:basedOn w:val="Standaard"/>
    <w:next w:val="Standaard"/>
    <w:semiHidden/>
    <w:unhideWhenUsed/>
    <w:rsid w:val="00FD39CA"/>
    <w:pPr>
      <w:spacing w:line="240" w:lineRule="auto"/>
      <w:ind w:left="900" w:hanging="180"/>
    </w:pPr>
  </w:style>
  <w:style w:type="paragraph" w:styleId="Index6">
    <w:name w:val="index 6"/>
    <w:basedOn w:val="Standaard"/>
    <w:next w:val="Standaard"/>
    <w:semiHidden/>
    <w:unhideWhenUsed/>
    <w:rsid w:val="00FD39CA"/>
    <w:pPr>
      <w:spacing w:line="240" w:lineRule="auto"/>
      <w:ind w:left="1080" w:hanging="180"/>
    </w:pPr>
  </w:style>
  <w:style w:type="paragraph" w:styleId="Index7">
    <w:name w:val="index 7"/>
    <w:basedOn w:val="Standaard"/>
    <w:next w:val="Standaard"/>
    <w:semiHidden/>
    <w:unhideWhenUsed/>
    <w:rsid w:val="00FD39CA"/>
    <w:pPr>
      <w:spacing w:line="240" w:lineRule="auto"/>
      <w:ind w:left="1260" w:hanging="180"/>
    </w:pPr>
  </w:style>
  <w:style w:type="paragraph" w:styleId="Index8">
    <w:name w:val="index 8"/>
    <w:basedOn w:val="Standaard"/>
    <w:next w:val="Standaard"/>
    <w:semiHidden/>
    <w:unhideWhenUsed/>
    <w:rsid w:val="00FD39CA"/>
    <w:pPr>
      <w:spacing w:line="240" w:lineRule="auto"/>
      <w:ind w:left="1440" w:hanging="180"/>
    </w:pPr>
  </w:style>
  <w:style w:type="paragraph" w:styleId="Index9">
    <w:name w:val="index 9"/>
    <w:basedOn w:val="Standaard"/>
    <w:next w:val="Standaard"/>
    <w:semiHidden/>
    <w:unhideWhenUsed/>
    <w:rsid w:val="00FD39CA"/>
    <w:pPr>
      <w:spacing w:line="240" w:lineRule="auto"/>
      <w:ind w:left="1620" w:hanging="180"/>
    </w:pPr>
  </w:style>
  <w:style w:type="paragraph" w:styleId="Inhopg8">
    <w:name w:val="toc 8"/>
    <w:basedOn w:val="Standaard"/>
    <w:next w:val="Standaard"/>
    <w:uiPriority w:val="39"/>
    <w:unhideWhenUsed/>
    <w:rsid w:val="00FD39CA"/>
    <w:pPr>
      <w:tabs>
        <w:tab w:val="right" w:leader="dot" w:pos="8505"/>
      </w:tabs>
    </w:pPr>
  </w:style>
  <w:style w:type="paragraph" w:styleId="Inhopg9">
    <w:name w:val="toc 9"/>
    <w:basedOn w:val="Standaard"/>
    <w:next w:val="Standaard"/>
    <w:uiPriority w:val="39"/>
    <w:unhideWhenUsed/>
    <w:rsid w:val="00FD39CA"/>
    <w:pPr>
      <w:spacing w:after="100"/>
      <w:ind w:left="1260"/>
    </w:pPr>
  </w:style>
  <w:style w:type="table" w:styleId="Klassieketabel1">
    <w:name w:val="Table Classic 1"/>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D39C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D39C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D39C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D39C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D39C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D39C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D39C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D39C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D39C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D39C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D39C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D39C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D39C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D39C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D39C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D39C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D39C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D39C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D39C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D39C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D39C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D39C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D39C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D39C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D39C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D39C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D39CA"/>
  </w:style>
  <w:style w:type="table" w:styleId="Professioneletabel">
    <w:name w:val="Table Professional"/>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D39CA"/>
  </w:style>
  <w:style w:type="table" w:styleId="Tabelkolommen1">
    <w:name w:val="Table Columns 1"/>
    <w:basedOn w:val="Standaardtabel"/>
    <w:semiHidden/>
    <w:unhideWhenUsed/>
    <w:rsid w:val="00FD39C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D39C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D39C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D39C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D39C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D39C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D39C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D39C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D39C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D39C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D39C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D39C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D39C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D39C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D39C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D39C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D39C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D39C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D39C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D39C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D39CA"/>
    <w:pPr>
      <w:keepNext/>
      <w:spacing w:before="280" w:after="280" w:line="240" w:lineRule="auto"/>
    </w:pPr>
    <w:rPr>
      <w:color w:val="FF0000"/>
    </w:rPr>
  </w:style>
  <w:style w:type="paragraph" w:customStyle="1" w:styleId="Figuurbijschrift">
    <w:name w:val="Figuurbijschrift"/>
    <w:basedOn w:val="Standaard"/>
    <w:next w:val="Standaard"/>
    <w:qFormat/>
    <w:rsid w:val="00FD39CA"/>
    <w:pPr>
      <w:numPr>
        <w:numId w:val="2"/>
      </w:numPr>
      <w:tabs>
        <w:tab w:val="left" w:pos="1134"/>
      </w:tabs>
      <w:spacing w:before="280" w:after="280"/>
    </w:pPr>
    <w:rPr>
      <w:b/>
    </w:rPr>
  </w:style>
  <w:style w:type="character" w:styleId="Eindnootmarkering">
    <w:name w:val="endnote reference"/>
    <w:basedOn w:val="Standaardalinea-lettertype"/>
    <w:semiHidden/>
    <w:unhideWhenUsed/>
    <w:rsid w:val="00FD39CA"/>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D39CA"/>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D39C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D39CA"/>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D39C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D39CA"/>
    <w:pPr>
      <w:shd w:val="clear" w:color="auto" w:fill="FFFF00"/>
      <w:spacing w:before="280" w:after="280"/>
      <w:contextualSpacing/>
    </w:pPr>
  </w:style>
  <w:style w:type="paragraph" w:customStyle="1" w:styleId="Code">
    <w:name w:val="Code"/>
    <w:basedOn w:val="Standaard"/>
    <w:rsid w:val="00FD39C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D39CA"/>
    <w:rPr>
      <w:color w:val="808080"/>
    </w:rPr>
  </w:style>
  <w:style w:type="character" w:customStyle="1" w:styleId="Colofonomgevingswetbesluit">
    <w:name w:val="Colofon omgevingswetbesluit"/>
    <w:basedOn w:val="Standaardalinea-lettertype"/>
    <w:uiPriority w:val="1"/>
    <w:rsid w:val="00FD39CA"/>
  </w:style>
  <w:style w:type="character" w:customStyle="1" w:styleId="Colofonprojectnaam">
    <w:name w:val="Colofon projectnaam"/>
    <w:basedOn w:val="Standaardalinea-lettertype"/>
    <w:uiPriority w:val="1"/>
    <w:rsid w:val="00FD39CA"/>
  </w:style>
  <w:style w:type="character" w:customStyle="1" w:styleId="Colofonprojectnummer">
    <w:name w:val="Colofon projectnummer"/>
    <w:basedOn w:val="Standaardalinea-lettertype"/>
    <w:uiPriority w:val="1"/>
    <w:rsid w:val="00FD39CA"/>
  </w:style>
  <w:style w:type="character" w:customStyle="1" w:styleId="Colofoncontactpersoon">
    <w:name w:val="Colofon contactpersoon"/>
    <w:basedOn w:val="Standaardalinea-lettertype"/>
    <w:uiPriority w:val="1"/>
    <w:rsid w:val="00FD39CA"/>
  </w:style>
  <w:style w:type="character" w:customStyle="1" w:styleId="Colofonauteur">
    <w:name w:val="Colofon auteur"/>
    <w:basedOn w:val="Standaardalinea-lettertype"/>
    <w:uiPriority w:val="1"/>
    <w:rsid w:val="00FD39CA"/>
  </w:style>
  <w:style w:type="table" w:customStyle="1" w:styleId="Implementatie">
    <w:name w:val="Implementatie"/>
    <w:basedOn w:val="Standaardtabel"/>
    <w:uiPriority w:val="99"/>
    <w:rsid w:val="00FD39C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D39C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D39C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D39C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D39CA"/>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D39C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D39CA"/>
  </w:style>
  <w:style w:type="paragraph" w:styleId="Bloktekst">
    <w:name w:val="Block Text"/>
    <w:basedOn w:val="Standaard"/>
    <w:semiHidden/>
    <w:unhideWhenUsed/>
    <w:rsid w:val="00FD39C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D39CA"/>
    <w:pPr>
      <w:ind w:left="180" w:hanging="180"/>
    </w:pPr>
  </w:style>
  <w:style w:type="paragraph" w:styleId="Datum">
    <w:name w:val="Date"/>
    <w:basedOn w:val="Standaard"/>
    <w:next w:val="Standaard"/>
    <w:link w:val="DatumChar"/>
    <w:semiHidden/>
    <w:unhideWhenUsed/>
    <w:rsid w:val="00FD39C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D39C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D39CA"/>
    <w:rPr>
      <w:color w:val="800080" w:themeColor="followedHyperlink"/>
      <w:u w:val="single"/>
    </w:rPr>
  </w:style>
  <w:style w:type="paragraph" w:styleId="Handtekening">
    <w:name w:val="Signature"/>
    <w:basedOn w:val="Standaard"/>
    <w:link w:val="HandtekeningChar"/>
    <w:semiHidden/>
    <w:unhideWhenUsed/>
    <w:rsid w:val="00FD39C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D39C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D39CA"/>
    <w:rPr>
      <w:rFonts w:ascii="Consolas" w:hAnsi="Consolas"/>
      <w:sz w:val="20"/>
      <w:szCs w:val="20"/>
    </w:rPr>
  </w:style>
  <w:style w:type="character" w:styleId="HTMLDefinition">
    <w:name w:val="HTML Definition"/>
    <w:basedOn w:val="Standaardalinea-lettertype"/>
    <w:semiHidden/>
    <w:unhideWhenUsed/>
    <w:rsid w:val="00FD39CA"/>
    <w:rPr>
      <w:i/>
      <w:iCs/>
    </w:rPr>
  </w:style>
  <w:style w:type="character" w:styleId="HTMLVariable">
    <w:name w:val="HTML Variable"/>
    <w:basedOn w:val="Standaardalinea-lettertype"/>
    <w:semiHidden/>
    <w:unhideWhenUsed/>
    <w:rsid w:val="00FD39CA"/>
    <w:rPr>
      <w:i/>
      <w:iCs/>
    </w:rPr>
  </w:style>
  <w:style w:type="character" w:styleId="HTML-acroniem">
    <w:name w:val="HTML Acronym"/>
    <w:basedOn w:val="Standaardalinea-lettertype"/>
    <w:semiHidden/>
    <w:unhideWhenUsed/>
    <w:rsid w:val="00FD39CA"/>
  </w:style>
  <w:style w:type="paragraph" w:styleId="HTML-adres">
    <w:name w:val="HTML Address"/>
    <w:basedOn w:val="Standaard"/>
    <w:link w:val="HTML-adresChar"/>
    <w:semiHidden/>
    <w:unhideWhenUsed/>
    <w:rsid w:val="00FD39C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D39CA"/>
    <w:rPr>
      <w:i/>
      <w:iCs/>
    </w:rPr>
  </w:style>
  <w:style w:type="character" w:styleId="HTML-schrijfmachine">
    <w:name w:val="HTML Typewriter"/>
    <w:basedOn w:val="Standaardalinea-lettertype"/>
    <w:semiHidden/>
    <w:unhideWhenUsed/>
    <w:rsid w:val="00FD39CA"/>
    <w:rPr>
      <w:rFonts w:ascii="Consolas" w:hAnsi="Consolas"/>
      <w:sz w:val="20"/>
      <w:szCs w:val="20"/>
    </w:rPr>
  </w:style>
  <w:style w:type="character" w:styleId="HTML-toetsenbord">
    <w:name w:val="HTML Keyboard"/>
    <w:basedOn w:val="Standaardalinea-lettertype"/>
    <w:semiHidden/>
    <w:unhideWhenUsed/>
    <w:rsid w:val="00FD39CA"/>
    <w:rPr>
      <w:rFonts w:ascii="Consolas" w:hAnsi="Consolas"/>
      <w:sz w:val="20"/>
      <w:szCs w:val="20"/>
    </w:rPr>
  </w:style>
  <w:style w:type="character" w:styleId="HTML-voorbeeld">
    <w:name w:val="HTML Sample"/>
    <w:basedOn w:val="Standaardalinea-lettertype"/>
    <w:semiHidden/>
    <w:unhideWhenUsed/>
    <w:rsid w:val="00FD39CA"/>
    <w:rPr>
      <w:rFonts w:ascii="Consolas" w:hAnsi="Consolas"/>
      <w:sz w:val="24"/>
      <w:szCs w:val="24"/>
    </w:rPr>
  </w:style>
  <w:style w:type="paragraph" w:styleId="Indexkop">
    <w:name w:val="index heading"/>
    <w:basedOn w:val="Standaard"/>
    <w:next w:val="Index1"/>
    <w:semiHidden/>
    <w:unhideWhenUsed/>
    <w:rsid w:val="00FD39CA"/>
    <w:rPr>
      <w:rFonts w:asciiTheme="majorHAnsi" w:eastAsiaTheme="majorEastAsia" w:hAnsiTheme="majorHAnsi" w:cstheme="majorBidi"/>
      <w:b/>
      <w:bCs/>
    </w:rPr>
  </w:style>
  <w:style w:type="paragraph" w:styleId="Kopbronvermelding">
    <w:name w:val="toa heading"/>
    <w:basedOn w:val="Standaard"/>
    <w:next w:val="Standaard"/>
    <w:semiHidden/>
    <w:unhideWhenUsed/>
    <w:rsid w:val="00FD39C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D39CA"/>
    <w:pPr>
      <w:ind w:left="283" w:hanging="283"/>
      <w:contextualSpacing/>
    </w:pPr>
  </w:style>
  <w:style w:type="paragraph" w:styleId="Lijst2">
    <w:name w:val="List 2"/>
    <w:basedOn w:val="Standaard"/>
    <w:semiHidden/>
    <w:unhideWhenUsed/>
    <w:rsid w:val="00FD39CA"/>
    <w:pPr>
      <w:ind w:left="566" w:hanging="283"/>
      <w:contextualSpacing/>
    </w:pPr>
  </w:style>
  <w:style w:type="paragraph" w:styleId="Lijst3">
    <w:name w:val="List 3"/>
    <w:basedOn w:val="Standaard"/>
    <w:semiHidden/>
    <w:unhideWhenUsed/>
    <w:rsid w:val="00FD39CA"/>
    <w:pPr>
      <w:ind w:left="849" w:hanging="283"/>
      <w:contextualSpacing/>
    </w:pPr>
  </w:style>
  <w:style w:type="paragraph" w:styleId="Lijst4">
    <w:name w:val="List 4"/>
    <w:basedOn w:val="Standaard"/>
    <w:semiHidden/>
    <w:unhideWhenUsed/>
    <w:rsid w:val="00FD39CA"/>
    <w:pPr>
      <w:ind w:left="1132" w:hanging="283"/>
      <w:contextualSpacing/>
    </w:pPr>
  </w:style>
  <w:style w:type="paragraph" w:styleId="Lijst5">
    <w:name w:val="List 5"/>
    <w:basedOn w:val="Standaard"/>
    <w:semiHidden/>
    <w:unhideWhenUsed/>
    <w:rsid w:val="00FD39CA"/>
    <w:pPr>
      <w:ind w:left="1415" w:hanging="283"/>
      <w:contextualSpacing/>
    </w:pPr>
  </w:style>
  <w:style w:type="paragraph" w:styleId="Lijstmetafbeeldingen">
    <w:name w:val="table of figures"/>
    <w:basedOn w:val="Standaard"/>
    <w:next w:val="Standaard"/>
    <w:semiHidden/>
    <w:unhideWhenUsed/>
    <w:rsid w:val="00FD39CA"/>
  </w:style>
  <w:style w:type="paragraph" w:styleId="Lijstopsomteken">
    <w:name w:val="List Bullet"/>
    <w:basedOn w:val="Standaard"/>
    <w:unhideWhenUsed/>
    <w:rsid w:val="00FD39CA"/>
    <w:pPr>
      <w:numPr>
        <w:numId w:val="38"/>
      </w:numPr>
      <w:contextualSpacing/>
    </w:pPr>
  </w:style>
  <w:style w:type="paragraph" w:styleId="Lijstopsomteken2">
    <w:name w:val="List Bullet 2"/>
    <w:basedOn w:val="Standaard"/>
    <w:semiHidden/>
    <w:unhideWhenUsed/>
    <w:rsid w:val="00FD39CA"/>
    <w:pPr>
      <w:tabs>
        <w:tab w:val="num" w:pos="720"/>
      </w:tabs>
      <w:ind w:left="720" w:hanging="720"/>
      <w:contextualSpacing/>
    </w:pPr>
  </w:style>
  <w:style w:type="paragraph" w:styleId="Lijstopsomteken3">
    <w:name w:val="List Bullet 3"/>
    <w:basedOn w:val="Standaard"/>
    <w:semiHidden/>
    <w:unhideWhenUsed/>
    <w:rsid w:val="00FD39CA"/>
    <w:pPr>
      <w:tabs>
        <w:tab w:val="num" w:pos="720"/>
      </w:tabs>
      <w:ind w:left="720" w:hanging="720"/>
      <w:contextualSpacing/>
    </w:pPr>
  </w:style>
  <w:style w:type="paragraph" w:styleId="Lijstopsomteken4">
    <w:name w:val="List Bullet 4"/>
    <w:basedOn w:val="Standaard"/>
    <w:semiHidden/>
    <w:unhideWhenUsed/>
    <w:rsid w:val="00FD39CA"/>
    <w:pPr>
      <w:tabs>
        <w:tab w:val="num" w:pos="720"/>
      </w:tabs>
      <w:ind w:left="720" w:hanging="720"/>
      <w:contextualSpacing/>
    </w:pPr>
  </w:style>
  <w:style w:type="paragraph" w:styleId="Lijstopsomteken5">
    <w:name w:val="List Bullet 5"/>
    <w:basedOn w:val="Standaard"/>
    <w:semiHidden/>
    <w:unhideWhenUsed/>
    <w:rsid w:val="00FD39CA"/>
    <w:pPr>
      <w:tabs>
        <w:tab w:val="num" w:pos="720"/>
      </w:tabs>
      <w:ind w:left="720" w:hanging="720"/>
      <w:contextualSpacing/>
    </w:pPr>
  </w:style>
  <w:style w:type="paragraph" w:styleId="Lijstnummering2">
    <w:name w:val="List Number 2"/>
    <w:basedOn w:val="Standaard"/>
    <w:semiHidden/>
    <w:unhideWhenUsed/>
    <w:rsid w:val="00FD39CA"/>
    <w:pPr>
      <w:tabs>
        <w:tab w:val="num" w:pos="720"/>
      </w:tabs>
      <w:ind w:left="720" w:hanging="720"/>
      <w:contextualSpacing/>
    </w:pPr>
  </w:style>
  <w:style w:type="paragraph" w:styleId="Lijstnummering3">
    <w:name w:val="List Number 3"/>
    <w:basedOn w:val="Standaard"/>
    <w:semiHidden/>
    <w:unhideWhenUsed/>
    <w:rsid w:val="00FD39CA"/>
    <w:pPr>
      <w:tabs>
        <w:tab w:val="num" w:pos="720"/>
      </w:tabs>
      <w:ind w:left="720" w:hanging="720"/>
      <w:contextualSpacing/>
    </w:pPr>
  </w:style>
  <w:style w:type="paragraph" w:styleId="Lijstnummering4">
    <w:name w:val="List Number 4"/>
    <w:basedOn w:val="Standaard"/>
    <w:semiHidden/>
    <w:unhideWhenUsed/>
    <w:rsid w:val="00FD39CA"/>
    <w:pPr>
      <w:tabs>
        <w:tab w:val="num" w:pos="720"/>
      </w:tabs>
      <w:ind w:left="720" w:hanging="720"/>
      <w:contextualSpacing/>
    </w:pPr>
  </w:style>
  <w:style w:type="paragraph" w:styleId="Lijstnummering5">
    <w:name w:val="List Number 5"/>
    <w:basedOn w:val="Standaard"/>
    <w:semiHidden/>
    <w:unhideWhenUsed/>
    <w:rsid w:val="00FD39CA"/>
    <w:pPr>
      <w:tabs>
        <w:tab w:val="num" w:pos="720"/>
      </w:tabs>
      <w:ind w:left="720" w:hanging="720"/>
      <w:contextualSpacing/>
    </w:pPr>
  </w:style>
  <w:style w:type="paragraph" w:styleId="Lijstvoortzetting">
    <w:name w:val="List Continue"/>
    <w:basedOn w:val="Standaard"/>
    <w:semiHidden/>
    <w:unhideWhenUsed/>
    <w:rsid w:val="00FD39CA"/>
    <w:pPr>
      <w:spacing w:after="120"/>
      <w:ind w:left="283"/>
      <w:contextualSpacing/>
    </w:pPr>
  </w:style>
  <w:style w:type="paragraph" w:styleId="Lijstvoortzetting2">
    <w:name w:val="List Continue 2"/>
    <w:basedOn w:val="Standaard"/>
    <w:semiHidden/>
    <w:unhideWhenUsed/>
    <w:rsid w:val="00FD39CA"/>
    <w:pPr>
      <w:spacing w:after="120"/>
      <w:ind w:left="566"/>
      <w:contextualSpacing/>
    </w:pPr>
  </w:style>
  <w:style w:type="paragraph" w:styleId="Lijstvoortzetting3">
    <w:name w:val="List Continue 3"/>
    <w:basedOn w:val="Standaard"/>
    <w:semiHidden/>
    <w:unhideWhenUsed/>
    <w:rsid w:val="00FD39CA"/>
    <w:pPr>
      <w:spacing w:after="120"/>
      <w:ind w:left="849"/>
      <w:contextualSpacing/>
    </w:pPr>
  </w:style>
  <w:style w:type="paragraph" w:styleId="Lijstvoortzetting4">
    <w:name w:val="List Continue 4"/>
    <w:basedOn w:val="Standaard"/>
    <w:semiHidden/>
    <w:unhideWhenUsed/>
    <w:rsid w:val="00FD39CA"/>
    <w:pPr>
      <w:spacing w:after="120"/>
      <w:ind w:left="1132"/>
      <w:contextualSpacing/>
    </w:pPr>
  </w:style>
  <w:style w:type="paragraph" w:styleId="Lijstvoortzetting5">
    <w:name w:val="List Continue 5"/>
    <w:basedOn w:val="Standaard"/>
    <w:semiHidden/>
    <w:unhideWhenUsed/>
    <w:rsid w:val="00FD39CA"/>
    <w:pPr>
      <w:spacing w:after="120"/>
      <w:ind w:left="1415"/>
      <w:contextualSpacing/>
    </w:pPr>
  </w:style>
  <w:style w:type="paragraph" w:styleId="Normaalweb">
    <w:name w:val="Normal (Web)"/>
    <w:basedOn w:val="Standaard"/>
    <w:semiHidden/>
    <w:unhideWhenUsed/>
    <w:rsid w:val="00FD39CA"/>
    <w:rPr>
      <w:rFonts w:ascii="Times New Roman" w:hAnsi="Times New Roman"/>
      <w:sz w:val="24"/>
    </w:rPr>
  </w:style>
  <w:style w:type="paragraph" w:styleId="Notitiekop">
    <w:name w:val="Note Heading"/>
    <w:basedOn w:val="Standaard"/>
    <w:next w:val="Standaard"/>
    <w:link w:val="NotitiekopChar"/>
    <w:semiHidden/>
    <w:unhideWhenUsed/>
    <w:rsid w:val="00FD39C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D39C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D39C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D39C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D39C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D39C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D39C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D39C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D39C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D39CA"/>
    <w:pPr>
      <w:ind w:left="708"/>
    </w:pPr>
  </w:style>
  <w:style w:type="paragraph" w:styleId="Tekstzonderopmaak">
    <w:name w:val="Plain Text"/>
    <w:basedOn w:val="Standaard"/>
    <w:link w:val="TekstzonderopmaakChar"/>
    <w:semiHidden/>
    <w:unhideWhenUsed/>
    <w:rsid w:val="00FD39C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D39CA"/>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D39CA"/>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D39CA"/>
    <w:pPr>
      <w:numPr>
        <w:ilvl w:val="8"/>
        <w:numId w:val="5"/>
      </w:numPr>
    </w:pPr>
  </w:style>
  <w:style w:type="character" w:customStyle="1" w:styleId="Verwijzing">
    <w:name w:val="Verwijzing"/>
    <w:basedOn w:val="Standaardalinea-lettertype"/>
    <w:uiPriority w:val="1"/>
    <w:rsid w:val="00FD39CA"/>
    <w:rPr>
      <w:u w:val="single"/>
    </w:rPr>
  </w:style>
  <w:style w:type="paragraph" w:customStyle="1" w:styleId="Kader">
    <w:name w:val="Kader"/>
    <w:basedOn w:val="Standaard"/>
    <w:next w:val="Standaard"/>
    <w:qFormat/>
    <w:rsid w:val="00FD39CA"/>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D39CA"/>
  </w:style>
  <w:style w:type="numbering" w:styleId="1ai">
    <w:name w:val="Outline List 1"/>
    <w:basedOn w:val="Geenlijst"/>
    <w:semiHidden/>
    <w:unhideWhenUsed/>
    <w:rsid w:val="00FD39CA"/>
  </w:style>
  <w:style w:type="numbering" w:styleId="Artikelsectie">
    <w:name w:val="Outline List 3"/>
    <w:basedOn w:val="Geenlijst"/>
    <w:semiHidden/>
    <w:unhideWhenUsed/>
    <w:rsid w:val="00FD3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92"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02" Type="http://schemas.openxmlformats.org/officeDocument/2006/relationships/theme" Target="theme/theme1.xml"/><Relationship Id="rId5" Type="http://schemas.openxmlformats.org/officeDocument/2006/relationships/numbering" Target="numbering.xml"/><Relationship Id="rId90" Type="http://schemas.openxmlformats.org/officeDocument/2006/relationships/hyperlink" Target="https://www.geonovum.nl/geo-standaarden/omgevingswet/meldingen" TargetMode="External"/><Relationship Id="rId95"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1" Type="http://schemas.openxmlformats.org/officeDocument/2006/relationships/hyperlink" Target="https://gitlab.com/koop/STOP/standaard/-/issues" TargetMode="External"/><Relationship Id="rId96"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3" Type="http://schemas.openxmlformats.org/officeDocument/2006/relationships/image" Target="media/image_ca88bb0f119520ff8bd9a9712b363993.png"/><Relationship Id="rId74" Type="http://schemas.openxmlformats.org/officeDocument/2006/relationships/image" Target="media/image_30486d15ac7e14e0a088796020472c6d.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B895B760-449B-4AD7-8E08-8443B3B9F1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1250</TotalTime>
  <Pages>233</Pages>
  <Words>84030</Words>
  <Characters>462171</Characters>
  <Application>Microsoft Office Word</Application>
  <DocSecurity>0</DocSecurity>
  <Lines>3851</Lines>
  <Paragraphs>1090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545111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245</cp:revision>
  <cp:lastPrinted>2021-12-12T20:21:00Z</cp:lastPrinted>
  <dcterms:created xsi:type="dcterms:W3CDTF">2023-01-18T16:25:00Z</dcterms:created>
  <dcterms:modified xsi:type="dcterms:W3CDTF">2023-11-21T10:57:00Z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