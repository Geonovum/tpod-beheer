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24E7896E" w:rsidR="00E43714" w:rsidRPr="00AF12B0" w:rsidRDefault="00E43714" w:rsidP="00E43714">
      <w:pPr>
        <w:pStyle w:val="Kop4"/>
      </w:pPr>
      <w:r>
        <w:t>M</w:t>
      </w:r>
      <w:r w:rsidRPr="00AF12B0">
        <w:t>ededeling van een rechterlijke uitspraak</w:t>
      </w:r>
    </w:p>
    <w:p w14:paraId="45DFDAAB" w14:textId="177C02BA" w:rsidR="00E43714" w:rsidRDefault="00E43714" w:rsidP="00E43714">
      <w:r w:rsidRPr="00BF5E16">
        <w:t xml:space="preserve">Als beroep is ingesteld tegen een besluit en de bestuursrechter het besluit geheel of gedeeltelijk vernietigt, moet het bestuursorgaan mededeling doen van de uitspraak op de manier die voor de bekendmaking van het besluit is voorgeschreven. Dat betekent dat de </w:t>
      </w:r>
      <w:r w:rsidRPr="00BF5E16">
        <w:lastRenderedPageBreak/>
        <w:t>volledige 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0B815A50" w:rsidR="00E43714" w:rsidRDefault="00E43714" w:rsidP="00E43714"/>
    <w:p w14:paraId="7617BF8D" w14:textId="73F7454C" w:rsidR="00E43714" w:rsidRPr="00F03DD9" w:rsidRDefault="00E43714" w:rsidP="00E43714">
      <w:r w:rsidRPr="00F03DD9">
        <w:t xml:space="preserve">De </w:t>
      </w:r>
      <w:r>
        <w:t>mededeling</w:t>
      </w:r>
      <w:r w:rsidRPr="00F03DD9">
        <w:t xml:space="preserve"> heeft de Vrijetekststructuur. </w:t>
      </w:r>
      <w:r>
        <w:t>De modellering van de mededeling is als volgt</w:t>
      </w:r>
      <w:r w:rsidRPr="00B26823">
        <w:t>:</w:t>
      </w:r>
    </w:p>
    <w:p w14:paraId="081C82C8" w14:textId="655AB294" w:rsidR="00E43714" w:rsidRPr="00F03DD9" w:rsidRDefault="00E43714" w:rsidP="00E43714">
      <w:pPr>
        <w:pStyle w:val="Opsommingtekens1"/>
      </w:pPr>
      <w:r w:rsidRPr="00B41A87">
        <w:rPr>
          <w:b/>
          <w:bCs/>
        </w:rPr>
        <w:t>RegelingOpschrift</w:t>
      </w:r>
      <w:r>
        <w:t>: verplicht element, komt 1 keer voor.</w:t>
      </w:r>
    </w:p>
    <w:p w14:paraId="48D1DE30" w14:textId="5BA97900" w:rsidR="00E43714" w:rsidRPr="00F03DD9" w:rsidRDefault="00E43714" w:rsidP="00E43714">
      <w:pPr>
        <w:pStyle w:val="Opsommingtekens1"/>
      </w:pPr>
      <w:r w:rsidRPr="00B41A87">
        <w:rPr>
          <w:b/>
          <w:bCs/>
        </w:rPr>
        <w:t>Lichaam</w:t>
      </w:r>
      <w:r w:rsidRPr="005F2FEC">
        <w:t>: verplicht element, komt 1 keer voor.</w:t>
      </w:r>
    </w:p>
    <w:p w14:paraId="3645C5BC" w14:textId="4D9F81F1" w:rsidR="00E43714" w:rsidRPr="00F03DD9" w:rsidRDefault="00E43714"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309A0B4F"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mededeling maar één Divisietekst bevat, hoeft de Divisietekst geen Kop te hebben.</w:t>
      </w:r>
    </w:p>
    <w:p w14:paraId="4DEFB157" w14:textId="5946CD84" w:rsidR="00E43714" w:rsidRDefault="00E43714" w:rsidP="00DA44AF">
      <w:pPr>
        <w:pStyle w:val="Opsommingtekens3"/>
      </w:pPr>
      <w:r w:rsidRPr="00F03DD9">
        <w:t>Inhoud</w:t>
      </w:r>
      <w:r w:rsidRPr="00930D12">
        <w:t xml:space="preserve">: </w:t>
      </w:r>
      <w:r>
        <w:t>STOP-</w:t>
      </w:r>
      <w:r w:rsidRPr="00930D12">
        <w:t xml:space="preserve">element dat de inhoud van de </w:t>
      </w:r>
      <w:r>
        <w:t>mededeling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5AC6ECDD" w:rsidR="00E43714" w:rsidRDefault="00E43714"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2" name="Tekstvak 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40235E3" w14:textId="5C25E2F9" w:rsidR="00E43714" w:rsidRPr="00C352EA" w:rsidRDefault="00E43714" w:rsidP="00E4371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2" o:spid="_x0000_s1041"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OutLw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BaY7GyveQ3FGIgz0PWI139QYf8use2EGmwILxEZ3z7iUEjApGCxKKjC//nbu/VErRClpscly&#10;qnAKKJHfFWr4JZl61lzYTGefU9yYW2R/i6hjswasM8GB0jyY3t/J0SwNNG84DSv/JkJMcXw5p240&#10;165vfJwmLlar4IRdqJnbqp3mPvTI6mv3xowe1HIo9BOMzciyd6L1vv6m1aujQ+mCop7mntOBfezg&#10;0BPDtPkRud0Hr+s/Yfk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NVDrrS8CAABbBAAADgAAAAAAAAAAAAAAAAAuAgAAZHJz&#10;L2Uyb0RvYy54bWxQSwECLQAUAAYACAAAACEAq+vTQNsAAAAFAQAADwAAAAAAAAAAAAAAAACJBAAA&#10;ZHJzL2Rvd25yZXYueG1sUEsFBgAAAAAEAAQA8wAAAJEFAAAAAA==&#10;" filled="f" strokeweight=".5pt">
                <v:textbox style="mso-fit-shape-to-text:t">
                  <w:txbxContent>
                    <w:p w14:paraId="140235E3" w14:textId="5C25E2F9" w:rsidR="00E43714" w:rsidRPr="00C352EA" w:rsidRDefault="00E43714" w:rsidP="00E43714"/>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