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0F2CCF" w:rsidRPr="00307038" w:rsidRDefault="000F2CCF" w:rsidP="000F2CCF">
      <w:pPr>
        <w:pStyle w:val="Kop4"/>
      </w:pPr>
      <w:r>
        <w:t xml:space="preserve">Het juridische besluit in de informatiekundige context van de </w:t>
      </w:r>
      <w:r w:rsidRPr="00455DCD">
        <w:t>STOP/TPOD-standaard</w:t>
      </w:r>
    </w:p>
    <w:p w14:paraId="13B4A6F3" w14:textId="16687556" w:rsidR="00E950AB"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48ADFA81"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AF75BD">
        <w:t>de waterschapsverordening</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AF75BD">
        <w:t>de waterschapsverordening</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AF75BD">
        <w:t>de waterschapsverordening</w:t>
      </w:r>
      <w:r w:rsidRPr="007B60F8">
        <w:fldChar w:fldCharType="end"/>
      </w:r>
      <w:r w:rsidRPr="00B26823">
        <w:t xml:space="preserve"> </w:t>
      </w:r>
      <w:r w:rsidRPr="007B60F8">
        <w:t>die in DSO-LV te raadplegen is.</w:t>
      </w:r>
    </w:p>
    <w:p w14:paraId="073728F9" w14:textId="4248688D"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_Ref_f38335efbceb85dc723299f2fee24312_1 \n \h </w:instrText>
      </w:r>
      <w:r w:rsidR="001F3E3C">
        <w:rPr>
          <w:highlight w:val="yellow"/>
        </w:rPr>
      </w:r>
      <w:r w:rsidR="001F3E3C">
        <w:rPr>
          <w:highlight w:val="yellow"/>
        </w:rPr>
        <w:fldChar w:fldCharType="separate"/>
      </w:r>
      <w:r w:rsidR="00AF75BD">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