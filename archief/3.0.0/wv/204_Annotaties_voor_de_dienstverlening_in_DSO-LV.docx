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5716D5" w:rsidRDefault="00476BA9" w:rsidP="005716D5">
      <w:pPr>
        <w:pStyle w:val="Kop4"/>
      </w:pPr>
      <w:r w:rsidRPr="00476BA9">
        <w:t>Annotaties voor de dienstverlening in DSO-LV</w:t>
      </w:r>
    </w:p>
    <w:p w14:paraId="576C2468" w14:textId="77777777" w:rsidR="002F26D6" w:rsidRDefault="002F26D6" w:rsidP="002F26D6">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030D6F" w:rsidRDefault="002F26D6" w:rsidP="002F26D6">
      <w:r>
        <w:t>Om het omgevingsdocument met alles wat daar bij</w:t>
      </w:r>
      <w:r w:rsidR="00435948">
        <w:t xml:space="preserve"> </w:t>
      </w:r>
      <w:r>
        <w:t>hoort in DSO-LV te kunnen tonen, is het verplicht om, eenmalig per omgevingsdocument, het Regelingsgebied aan te leveren</w:t>
      </w:r>
      <w:r>
        <w:rPr>
          <w:rStyle w:val="Voetnootmarkering"/>
        </w:rPr>
        <w:footnoteReference w:id="20"/>
      </w:r>
      <w:r>
        <w:t>.</w:t>
      </w:r>
    </w:p>
    <w:p w14:paraId="2102E037" w14:textId="5B4847D2" w:rsidR="00030D6F" w:rsidRDefault="002F26D6" w:rsidP="002F26D6">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2F26D6" w:rsidRDefault="002F26D6" w:rsidP="002F26D6">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1C3621EE" w:rsidR="002F26D6" w:rsidRDefault="002F26D6" w:rsidP="002F26D6">
      <w:r>
        <w:t xml:space="preserve">Wanneer het bevoegd bezag bepaalde normen op verschillende plekken verschillende waarden wil geven kan dat op twee manieren. Als het bevoegd gezag de gebruiker makkelijk en duidelijk inzicht wil geven, dan kiest het voor de </w:t>
      </w:r>
      <w:r w:rsidR="004E1D7B">
        <w:t xml:space="preserve">eerste </w:t>
      </w:r>
      <w:r>
        <w:t xml:space="preserve">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w:t>
      </w:r>
      <w:r w:rsidR="00D44198">
        <w:t>GIO</w:t>
      </w:r>
      <w:r>
        <w:t xml:space="preserve"> vastgelegd. In de tekst van de regel wordt met behulp van een tekstuele aanduiding verwezen naar </w:t>
      </w:r>
      <w:r w:rsidR="0082337A">
        <w:t>het GIO</w:t>
      </w:r>
      <w:r>
        <w:t xml:space="preserve"> (zie </w:t>
      </w:r>
      <w:r w:rsidR="005A6FB3" w:rsidRPr="00863F41">
        <w:rPr>
          <w:rStyle w:val="Verwijzing"/>
        </w:rPr>
        <w:fldChar w:fldCharType="begin"/>
      </w:r>
      <w:r w:rsidR="005A6FB3" w:rsidRPr="00863F41">
        <w:rPr>
          <w:rStyle w:val="Verwijzing"/>
        </w:rPr>
        <w:instrText xml:space="preserve"> REF _Ref_82ca62a31c8b8bcd46b0ee2514bfa012_2 \n \h </w:instrText>
      </w:r>
      <w:r w:rsidR="005A6FB3" w:rsidRPr="00863F41">
        <w:rPr>
          <w:rStyle w:val="Verwijzing"/>
        </w:rPr>
      </w:r>
      <w:r w:rsidR="005A6FB3" w:rsidRPr="00863F41">
        <w:rPr>
          <w:rStyle w:val="Verwijzing"/>
        </w:rPr>
        <w:fldChar w:fldCharType="separate"/>
      </w:r>
      <w:r w:rsidR="00AF75BD">
        <w:rPr>
          <w:rStyle w:val="Verwijzing"/>
        </w:rPr>
        <w:t>Figuur 20</w:t>
      </w:r>
      <w:r w:rsidR="005A6FB3" w:rsidRPr="00863F41">
        <w:rPr>
          <w:rStyle w:val="Verwijzing"/>
        </w:rPr>
        <w:fldChar w:fldCharType="end"/>
      </w:r>
      <w:r>
        <w:t xml:space="preserve"> voor een illustratie). Door het vastleggen van de waarden in </w:t>
      </w:r>
      <w:r w:rsidR="00D44198">
        <w:t>GIO’s</w:t>
      </w:r>
      <w:r>
        <w:t xml:space="preserve"> en daarnaar door middel van een noemer in de tekst van de regel te verwijzen, krijgen de waarden juridische werking en zijn ze onderdeel van het besluit.</w:t>
      </w:r>
      <w:r w:rsidR="00575A93">
        <w:t xml:space="preserve"> De tweede manier is </w:t>
      </w:r>
      <w:r w:rsidR="004E1D7B">
        <w:t>het opnemen van</w:t>
      </w:r>
      <w:r w:rsidR="00575A93">
        <w:t xml:space="preserve"> alle adressen of percelen én de bijbehorende waarden in de tekst van de regel, zoals getoond in </w:t>
      </w:r>
      <w:r w:rsidR="00575A93" w:rsidRPr="00863F41">
        <w:rPr>
          <w:rStyle w:val="Verwijzing"/>
        </w:rPr>
        <w:fldChar w:fldCharType="begin"/>
      </w:r>
      <w:r w:rsidR="00575A93" w:rsidRPr="00863F41">
        <w:rPr>
          <w:rStyle w:val="Verwijzing"/>
        </w:rPr>
        <w:instrText xml:space="preserve"> REF _Ref_dcba56abf9d5757ed8d11ad0bb3ecbff_3 \n \h </w:instrText>
      </w:r>
      <w:r w:rsidR="00575A93" w:rsidRPr="00863F41">
        <w:rPr>
          <w:rStyle w:val="Verwijzing"/>
        </w:rPr>
      </w:r>
      <w:r w:rsidR="00575A93" w:rsidRPr="00863F41">
        <w:rPr>
          <w:rStyle w:val="Verwijzing"/>
        </w:rPr>
        <w:fldChar w:fldCharType="separate"/>
      </w:r>
      <w:r w:rsidR="00AF75BD">
        <w:rPr>
          <w:rStyle w:val="Verwijzing"/>
        </w:rPr>
        <w:t>Figuur 38</w:t>
      </w:r>
      <w:r w:rsidR="00575A93" w:rsidRPr="00863F41">
        <w:rPr>
          <w:rStyle w:val="Verwijzing"/>
        </w:rPr>
        <w:fldChar w:fldCharType="end"/>
      </w:r>
      <w:r w:rsidR="00575A93">
        <w:t xml:space="preserve"> en </w:t>
      </w:r>
      <w:r w:rsidR="00575A93" w:rsidRPr="00863F41">
        <w:rPr>
          <w:rStyle w:val="Verwijzing"/>
        </w:rPr>
        <w:fldChar w:fldCharType="begin"/>
      </w:r>
      <w:r w:rsidR="00575A93" w:rsidRPr="00863F41">
        <w:rPr>
          <w:rStyle w:val="Verwijzing"/>
        </w:rPr>
        <w:instrText xml:space="preserve"> REF _Ref_dcba56abf9d5757ed8d11ad0bb3ecbff_4 \n \h </w:instrText>
      </w:r>
      <w:r w:rsidR="00575A93" w:rsidRPr="00863F41">
        <w:rPr>
          <w:rStyle w:val="Verwijzing"/>
        </w:rPr>
      </w:r>
      <w:r w:rsidR="00575A93" w:rsidRPr="00863F41">
        <w:rPr>
          <w:rStyle w:val="Verwijzing"/>
        </w:rPr>
        <w:fldChar w:fldCharType="separate"/>
      </w:r>
      <w:r w:rsidR="00AF75BD">
        <w:rPr>
          <w:rStyle w:val="Verwijzing"/>
        </w:rPr>
        <w:t>Figuur 39</w:t>
      </w:r>
      <w:r w:rsidR="00575A93" w:rsidRPr="00863F41">
        <w:rPr>
          <w:rStyle w:val="Verwijzing"/>
        </w:rPr>
        <w:fldChar w:fldCharType="end"/>
      </w:r>
      <w:r w:rsidR="00575A93">
        <w:t xml:space="preserve"> in </w:t>
      </w:r>
      <w:r w:rsidR="00575A93">
        <w:lastRenderedPageBreak/>
        <w:t xml:space="preserve">paragraaf </w:t>
      </w:r>
      <w:r w:rsidR="00575A93" w:rsidRPr="00863F41">
        <w:rPr>
          <w:rStyle w:val="Verwijzing"/>
        </w:rPr>
        <w:fldChar w:fldCharType="begin"/>
      </w:r>
      <w:r w:rsidR="00575A93" w:rsidRPr="00863F41">
        <w:rPr>
          <w:rStyle w:val="Verwijzing"/>
        </w:rPr>
        <w:instrText xml:space="preserve"> REF _Ref_dcba56abf9d5757ed8d11ad0bb3ecbff_1 \n \h </w:instrText>
      </w:r>
      <w:r w:rsidR="00575A93" w:rsidRPr="00863F41">
        <w:rPr>
          <w:rStyle w:val="Verwijzing"/>
        </w:rPr>
      </w:r>
      <w:r w:rsidR="00575A93" w:rsidRPr="00863F41">
        <w:rPr>
          <w:rStyle w:val="Verwijzing"/>
        </w:rPr>
        <w:fldChar w:fldCharType="separate"/>
      </w:r>
      <w:r w:rsidR="00AF75BD">
        <w:rPr>
          <w:rStyle w:val="Verwijzing"/>
        </w:rPr>
        <w:t>7.7.1</w:t>
      </w:r>
      <w:r w:rsidR="00575A93" w:rsidRPr="00863F41">
        <w:rPr>
          <w:rStyle w:val="Verwijzing"/>
        </w:rPr>
        <w:fldChar w:fldCharType="end"/>
      </w:r>
      <w:r w:rsidR="00575A93">
        <w:t>. Doordat de waarden en de adressen of percelen waar die waarden gelden in de (mensleesbare) tekst staan, vormen ze rechtstreeks onderdeel van het besluit. Ze hebben daarmee juridische werking.</w:t>
      </w:r>
    </w:p>
    <w:p w14:paraId="59E9F653" w14:textId="77777777" w:rsidR="002F26D6" w:rsidRDefault="002F26D6" w:rsidP="002F26D6">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476BA9" w:rsidRPr="00476BA9" w:rsidRDefault="002F26D6" w:rsidP="002F26D6">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