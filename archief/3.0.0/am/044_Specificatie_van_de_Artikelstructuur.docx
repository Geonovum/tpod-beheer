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FF35" w14:textId="77777777" w:rsidR="009D5700" w:rsidRPr="007B60F8" w:rsidRDefault="0092796F" w:rsidP="009D5700">
      <w:pPr>
        <w:pStyle w:val="Kop3"/>
      </w:pPr>
      <w:bookmarkStart w:id="90" w:name="_Ref_9d9ca8b492425573b296b1267eeb100e_1"/>
      <w:bookmarkStart w:id="92" w:name="_Ref_9d9ca8b492425573b296b1267eeb100e_2"/>
      <w:bookmarkStart w:id="93" w:name="_Ref_9d9ca8b492425573b296b1267eeb100e_3"/>
      <w:r w:rsidRPr="007B60F8">
        <w:t>Specificatie van de Artikelstructuur</w:t>
      </w:r>
      <w:bookmarkEnd w:id="90"/>
      <w:bookmarkEnd w:id="92"/>
      <w:bookmarkEnd w:id="93"/>
    </w:p>
    <w:p w14:paraId="680B0B0B" w14:textId="5885E7F5" w:rsidR="009D5700" w:rsidRDefault="0092796F" w:rsidP="009D5700">
      <w:r w:rsidRPr="007B60F8">
        <w:t xml:space="preserve">Zoals in paragraaf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_Ref_d677cb6d1979e1d849267b4648b2a66c_1 \n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5.1</w:t>
      </w:r>
      <w:r w:rsidRPr="005746FB">
        <w:rPr>
          <w:rStyle w:val="Verwijzing"/>
        </w:rPr>
        <w:fldChar w:fldCharType="end"/>
      </w:r>
      <w:r w:rsidRPr="00B26823">
        <w:t xml:space="preserve"> is beschreven is de </w:t>
      </w:r>
      <w:r w:rsidRPr="007B60F8">
        <w:t xml:space="preserve">Artikelstructuur de tekststructuur voor </w:t>
      </w:r>
      <w:r>
        <w:t>het Lichaam van de Regeling</w:t>
      </w:r>
      <w:r>
        <w:rPr>
          <w:rStyle w:val="Voetnootmarkering"/>
        </w:rPr>
        <w:footnoteReference w:id="6"/>
      </w:r>
      <w:r>
        <w:t xml:space="preserve"> van </w:t>
      </w:r>
      <w:r w:rsidRPr="007B60F8">
        <w:t>omgevingsdocumenten met Artikelstructuur, zoals de omgevingsverordening, de waterschapsverordening en het omgevingsplan</w:t>
      </w:r>
      <w:r>
        <w:t>. Dit is het deel</w:t>
      </w:r>
      <w:r w:rsidRPr="007B60F8">
        <w:t xml:space="preserve"> dat </w:t>
      </w:r>
      <w:r w:rsidRPr="00D52E47">
        <w:t xml:space="preserve">de artikelen </w:t>
      </w:r>
      <w:r>
        <w:t xml:space="preserve">met de inhoud van het omgevingsdocument </w:t>
      </w:r>
      <w:r w:rsidRPr="007B60F8">
        <w:t xml:space="preserve">bevat. De specificaties voor de Artikelstructuur en de toepassing van die specificaties voor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C06EA5">
        <w:t>de AMvB/MR</w:t>
      </w:r>
      <w:r w:rsidRPr="007B60F8">
        <w:fldChar w:fldCharType="end"/>
      </w:r>
      <w:r w:rsidRPr="00B26823">
        <w:t xml:space="preserve"> </w:t>
      </w:r>
      <w:r w:rsidRPr="007B60F8">
        <w:t>worden in de navolgende paragrafen beschreven.</w:t>
      </w:r>
    </w:p>
    <w:p w14:paraId="14AD35FA" w14:textId="0AB389DA" w:rsidR="009D5700" w:rsidRDefault="009D5700" w:rsidP="009D5700"/>
    <w:p w14:paraId="53FC61DB" w14:textId="77777777" w:rsidR="009D5700" w:rsidRPr="007B60F8" w:rsidRDefault="0092796F" w:rsidP="009D5700">
      <w:r w:rsidRPr="00137C90">
        <w:lastRenderedPageBreak/>
        <w:t xml:space="preserve">De opmaak van de tekst, waaronder die van de Koppen, wordt bepaald door de applicaties die de tekst tonen: officielebekendmakingen.nl, de regelingenbanken op overheid.nl en DSO-LV. Dit toepassingsprofiel bevat daarom geen voorschriften over de opmaak van de </w:t>
      </w:r>
      <w:r>
        <w:t xml:space="preserve">elementen en hun </w:t>
      </w:r>
      <w:r w:rsidRPr="00137C90">
        <w:t>Koppen. Ten behoeve van de mensleesbare tekst in het proces van opstellen van en besluitvorming over het omgevingsdocument, voorafgaand aan de bekendmaking en consolidatie, kan de plansoftware -door leverancier of bevoegd gezag te bepalen- opmaak aan de tekst toevoegen.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