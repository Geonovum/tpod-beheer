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EA957" w14:textId="77777777" w:rsidR="009D5700" w:rsidRPr="000E40D3" w:rsidRDefault="0092796F" w:rsidP="009D5700">
      <w:pPr>
        <w:pStyle w:val="Kop4"/>
      </w:pPr>
      <w:r w:rsidRPr="000E40D3">
        <w:lastRenderedPageBreak/>
        <w:t>Bijlage als onderdeel van de tekst in STOP-XML</w:t>
      </w:r>
    </w:p>
    <w:p w14:paraId="48D32587" w14:textId="7B8A4A92" w:rsidR="009D5700" w:rsidRPr="000E40D3" w:rsidRDefault="0092796F" w:rsidP="009D5700">
      <w:r w:rsidRPr="000E40D3">
        <w:t>Een bijlage die onderdeel is van de tekst wordt gecodeerd in XML overeenkomstig het STOP-</w:t>
      </w:r>
      <w:r>
        <w:t>model</w:t>
      </w:r>
      <w:r w:rsidRPr="000E40D3">
        <w:t xml:space="preserve"> voor Vrijetekststructuur dat is beschreven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_Ref_86020aba69fff3440d03590f9436967b_1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5.3</w:t>
      </w:r>
      <w:r w:rsidRPr="005746FB">
        <w:rPr>
          <w:rStyle w:val="Verwijzing"/>
        </w:rPr>
        <w:fldChar w:fldCharType="end"/>
      </w:r>
      <w:r w:rsidRPr="00B26823">
        <w:t xml:space="preserve">. </w:t>
      </w:r>
      <w:r w:rsidRPr="007B60F8">
        <w:t xml:space="preserve">Een bijlage die </w:t>
      </w:r>
      <w:r w:rsidRPr="000E40D3">
        <w:t xml:space="preserve">onderdeel is van de regeling wordt geconsolideerd, een bijlage die onderdeel is van het besluit wordt niet geconsolideerd. Een voorbeeld van een bijlage die onderdeel is van de tekst </w:t>
      </w:r>
      <w:r w:rsidR="003A645C">
        <w:t xml:space="preserve">in STOP-XML </w:t>
      </w:r>
      <w:r w:rsidRPr="000E40D3">
        <w:t>is een bijlage met de opsomming van activiteiten die hoort bij een omgevingsplan-artikel over de functie Bedrijventerrein dat voor de toegelaten activiteiten verwijst naar de bijlage.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