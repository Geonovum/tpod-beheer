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9D5700" w:rsidRDefault="0092796F" w:rsidP="009D5700">
      <w:pPr>
        <w:pStyle w:val="Kop5"/>
      </w:pPr>
      <w:bookmarkStart w:id="67" w:name="_Ref_e5ecf9d10c0236e02db05d648027606b_1"/>
      <w:r w:rsidRPr="00F03DD9">
        <w:t>Regeling</w:t>
      </w:r>
      <w:bookmarkEnd w:id="67"/>
    </w:p>
    <w:p w14:paraId="4A69A6A1" w14:textId="0B636B8C" w:rsidR="009D5700" w:rsidRDefault="0092796F" w:rsidP="009D5700">
      <w:r>
        <w:t xml:space="preserve">In paragraaf </w:t>
      </w:r>
      <w:r w:rsidRPr="005746FB">
        <w:rPr>
          <w:rStyle w:val="Verwijzing"/>
        </w:rPr>
        <w:fldChar w:fldCharType="begin"/>
      </w:r>
      <w:r w:rsidRPr="005746FB">
        <w:rPr>
          <w:rStyle w:val="Verwijzing"/>
        </w:rPr>
        <w:instrText xml:space="preserve"> REF _Ref_e5ecf9d10c0236e02db05d648027606b_2 \n \h </w:instrText>
      </w:r>
      <w:r w:rsidRPr="005746FB">
        <w:rPr>
          <w:rStyle w:val="Verwijzing"/>
        </w:rPr>
      </w:r>
      <w:r w:rsidRPr="005746FB">
        <w:rPr>
          <w:rStyle w:val="Verwijzing"/>
        </w:rPr>
        <w:fldChar w:fldCharType="separate"/>
      </w:r>
      <w:r w:rsidR="00C06EA5">
        <w:rPr>
          <w:rStyle w:val="Verwijzing"/>
        </w:rPr>
        <w:t>4.3.2.2.1</w:t>
      </w:r>
      <w:r w:rsidRPr="005746FB">
        <w:rPr>
          <w:rStyle w:val="Verwijzing"/>
        </w:rPr>
        <w:fldChar w:fldCharType="end"/>
      </w:r>
      <w:r>
        <w:t xml:space="preserve"> is de norm voor het model RegelingCompact vastgelegd: welke elementen moeten respectievelijk mogen worden gebruikt en hoe vaak kunnen ze voorkomen. Paragraaf </w:t>
      </w:r>
      <w:r w:rsidRPr="005746FB">
        <w:rPr>
          <w:rStyle w:val="Verwijzing"/>
        </w:rPr>
        <w:fldChar w:fldCharType="begin"/>
      </w:r>
      <w:r w:rsidRPr="005746FB">
        <w:rPr>
          <w:rStyle w:val="Verwijzing"/>
        </w:rPr>
        <w:instrText xml:space="preserve"> REF _Ref_e5ecf9d10c0236e02db05d648027606b_3 \n \h </w:instrText>
      </w:r>
      <w:r w:rsidRPr="005746FB">
        <w:rPr>
          <w:rStyle w:val="Verwijzing"/>
        </w:rPr>
      </w:r>
      <w:r w:rsidRPr="005746FB">
        <w:rPr>
          <w:rStyle w:val="Verwijzing"/>
        </w:rPr>
        <w:fldChar w:fldCharType="separate"/>
      </w:r>
      <w:r w:rsidR="00C06EA5">
        <w:rPr>
          <w:rStyle w:val="Verwijzing"/>
        </w:rPr>
        <w:t>4.3.2.2.2</w:t>
      </w:r>
      <w:r w:rsidRPr="005746FB">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9D5700" w:rsidRDefault="0092796F" w:rsidP="009D5700">
      <w:r>
        <w:t>Opgemerkt wordt dat de STOP-modellen voor Besluit en Regeling XML-modellen zijn. Met de in de volgende paragrafen genoemde elementen worden dus (STOP-)XML-elementen bedoeld.</w:t>
      </w:r>
    </w:p>
    <w:p w14:paraId="6107D956" w14:textId="77777777" w:rsidR="009D5700" w:rsidRDefault="0092796F" w:rsidP="009D5700">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9D5700" w:rsidRPr="00912815" w:rsidRDefault="0092796F" w:rsidP="009D5700">
      <w:pPr>
        <w:pStyle w:val="Kop6"/>
      </w:pPr>
      <w:bookmarkStart w:id="69" w:name="_Ref_e5ecf9d10c0236e02db05d648027606b_2"/>
      <w:r>
        <w:t>Norm</w:t>
      </w:r>
      <w:bookmarkEnd w:id="69"/>
    </w:p>
    <w:p w14:paraId="2B930ABA" w14:textId="77777777" w:rsidR="009D5700" w:rsidRDefault="0092796F" w:rsidP="009D5700">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13DCC7A6" w14:textId="77777777" w:rsidR="005C6012" w:rsidRPr="00F03DD9" w:rsidRDefault="005C6012" w:rsidP="005C6012">
      <w:pPr>
        <w:pStyle w:val="Opsommingnummers1"/>
        <w:numPr>
          <w:ilvl w:val="0"/>
          <w:numId w:val="23"/>
        </w:numPr>
      </w:pPr>
      <w:r w:rsidRPr="005C6012">
        <w:rPr>
          <w:b/>
          <w:bCs/>
        </w:rPr>
        <w:t>RegelingOpschrift</w:t>
      </w:r>
      <w:r w:rsidRPr="00E10F3B">
        <w:t>: STOP-element dat de officiële titel van de Regeling, oftewel het omgevingsdocument, bevat. Verplicht element. Komt 1 keer voor.</w:t>
      </w:r>
    </w:p>
    <w:p w14:paraId="17E3DBA3" w14:textId="21073BA0" w:rsidR="005C6012" w:rsidRPr="00F03DD9" w:rsidRDefault="005C6012" w:rsidP="005C6012">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5"/>
      </w:r>
      <w:r>
        <w:t xml:space="preserve">. </w:t>
      </w:r>
      <w:r w:rsidRPr="0013363A">
        <w:t xml:space="preserve">De artikelen moeten voldoen aan de specificaties voor de Artikelstructuur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13363A">
        <w:t>.</w:t>
      </w:r>
    </w:p>
    <w:p w14:paraId="1B6DB5C3" w14:textId="77777777" w:rsidR="005C6012" w:rsidRDefault="005C6012" w:rsidP="005C6012">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31783E">
        <w:t>Hoofdregel is dat een bijlage is vormgegeven als onderdeel van de tekst in STOP-XML. In bijzondere gevallen is het toegestaan een bijlage als PDF-bestand aan te leveren.</w:t>
      </w:r>
      <w:r w:rsidRPr="00C64F1B">
        <w:t xml:space="preserve"> Een Bijlage die in STOP-XML wordt opgesteld, bevat de volgende elementen:</w:t>
      </w:r>
    </w:p>
    <w:p w14:paraId="5AE2C07F" w14:textId="77777777" w:rsidR="005C6012" w:rsidRPr="00E77D8A" w:rsidRDefault="005C6012" w:rsidP="005C6012">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7FFACFD" w14:textId="77777777" w:rsidR="005C6012" w:rsidRDefault="005C6012" w:rsidP="005C6012">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69C527B" w14:textId="77777777" w:rsidR="005C6012" w:rsidRDefault="005C6012" w:rsidP="005C6012">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6151A18" w14:textId="3589072C" w:rsidR="005C6012" w:rsidRDefault="005C6012" w:rsidP="005C6012">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1296C34B" w14:textId="77777777" w:rsidR="005C6012" w:rsidRDefault="005C6012" w:rsidP="005C6012">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CCECD0B" w14:textId="77777777" w:rsidR="005C6012" w:rsidRPr="00F03DD9" w:rsidRDefault="005C6012" w:rsidP="005C6012">
      <w:pPr>
        <w:pStyle w:val="Opsommingtekens2"/>
        <w:ind w:left="284"/>
      </w:pPr>
      <w:r w:rsidRPr="00790D7E">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649CECB2" w14:textId="77777777" w:rsidR="005C6012" w:rsidRDefault="005C6012" w:rsidP="005C6012">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5E4E89C" w14:textId="4C7815ED" w:rsidR="005C6012" w:rsidRDefault="005C6012" w:rsidP="00A171CD">
      <w:pPr>
        <w:pStyle w:val="Opsommingtekens2"/>
      </w:pPr>
      <w:r w:rsidRPr="009F36D9">
        <w:rPr>
          <w:i/>
          <w:iCs/>
        </w:rPr>
        <w:t>Kop</w:t>
      </w:r>
      <w:r>
        <w:t xml:space="preserve">: </w:t>
      </w:r>
      <w:r w:rsidRPr="006F22AF">
        <w:t>STOP-element dat de Kop bevat.</w:t>
      </w:r>
      <w:r>
        <w:t xml:space="preserve"> </w:t>
      </w:r>
      <w:r w:rsidRPr="00ED1E66">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ED1E66">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9BC8701" w14:textId="77777777" w:rsidR="005C6012" w:rsidRDefault="005C6012" w:rsidP="005C6012">
      <w:pPr>
        <w:pStyle w:val="Opsommingtekens2"/>
      </w:pPr>
      <w:r w:rsidRPr="0085735B">
        <w:rPr>
          <w:i/>
          <w:iCs/>
        </w:rPr>
        <w:lastRenderedPageBreak/>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50942580" w14:textId="77777777" w:rsidR="005C6012" w:rsidRDefault="005C6012" w:rsidP="005C60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5E6F8E51" w14:textId="4122AC8C" w:rsidR="005C6012" w:rsidRDefault="005C6012" w:rsidP="005C6012">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78B3AC10" w14:textId="77777777" w:rsidR="005C6012" w:rsidRDefault="005C6012" w:rsidP="005C6012">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1FDCDE92" w14:textId="77777777" w:rsidR="005C6012" w:rsidRDefault="005C6012" w:rsidP="005C60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7534B25" w14:textId="0C723C76" w:rsidR="005C6012" w:rsidRDefault="005C6012" w:rsidP="005C6012">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5176CEEA" w14:textId="5A2ADAEE" w:rsidR="005C6012" w:rsidRDefault="005C6012" w:rsidP="005C6012">
      <w:pPr>
        <w:pStyle w:val="Opsommingtekens2"/>
      </w:pPr>
      <w:r w:rsidRPr="00EA1F76">
        <w:t xml:space="preserve">De inhoud van de Toelichting, opgebouwd met </w:t>
      </w:r>
      <w:r w:rsidRPr="00BE4C87">
        <w:rPr>
          <w:i/>
          <w:iCs/>
        </w:rPr>
        <w:t>Divisie</w:t>
      </w:r>
      <w:r w:rsidRPr="00EA1F76">
        <w:t xml:space="preserve"> (optioneel element) en </w:t>
      </w:r>
      <w:r w:rsidRPr="00BE4C87">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746FB">
        <w:rPr>
          <w:rStyle w:val="Verwijzing"/>
        </w:rPr>
        <w:fldChar w:fldCharType="begin"/>
      </w:r>
      <w:r w:rsidRPr="005746FB">
        <w:rPr>
          <w:rStyle w:val="Verwijzing"/>
        </w:rPr>
        <w:instrText xml:space="preserve"> REF _Ref_86020aba69fff3440d03590f9436967b_1 \r \h </w:instrText>
      </w:r>
      <w:r w:rsidRPr="005746FB">
        <w:rPr>
          <w:rStyle w:val="Verwijzing"/>
        </w:rPr>
      </w:r>
      <w:r w:rsidRPr="005746FB">
        <w:rPr>
          <w:rStyle w:val="Verwijzing"/>
        </w:rPr>
        <w:fldChar w:fldCharType="separate"/>
      </w:r>
      <w:r w:rsidR="00C06EA5">
        <w:rPr>
          <w:rStyle w:val="Verwijzing"/>
        </w:rPr>
        <w:t>5.3</w:t>
      </w:r>
      <w:r w:rsidRPr="005746FB">
        <w:rPr>
          <w:rStyle w:val="Verwijzing"/>
        </w:rPr>
        <w:fldChar w:fldCharType="end"/>
      </w:r>
      <w:r>
        <w:t>.</w:t>
      </w:r>
    </w:p>
    <w:p w14:paraId="55ECC63E" w14:textId="77777777" w:rsidR="005C6012" w:rsidRDefault="005C6012" w:rsidP="005C6012">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7E0D30" w14:textId="77777777" w:rsidR="005C6012" w:rsidRDefault="005C6012" w:rsidP="005C6012">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9C7FEB">
        <w:t>Voor een bijlage bij de Toelichting gelden dezelfde eisen als voor het ‘hoofdelement’ Bijlage.</w:t>
      </w:r>
    </w:p>
    <w:p w14:paraId="286F829C" w14:textId="39CCF462" w:rsidR="009D5700" w:rsidRPr="00F03DD9" w:rsidRDefault="005C6012" w:rsidP="005C6012">
      <w:pPr>
        <w:pStyle w:val="Opsommingtekens2"/>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4.</w:t>
      </w:r>
    </w:p>
    <w:p w14:paraId="58F259C3" w14:textId="77777777" w:rsidR="009D5700" w:rsidRDefault="0092796F" w:rsidP="009D5700">
      <w:pPr>
        <w:pStyle w:val="Kop6"/>
      </w:pPr>
      <w:bookmarkStart w:id="70" w:name="_Ref_e5ecf9d10c0236e02db05d648027606b_3"/>
      <w:r>
        <w:t>Toelichting</w:t>
      </w:r>
      <w:bookmarkEnd w:id="70"/>
    </w:p>
    <w:p w14:paraId="646A656E" w14:textId="77777777" w:rsidR="009D5700" w:rsidRDefault="0092796F" w:rsidP="009D5700">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9D5700" w:rsidRDefault="009D5700" w:rsidP="009D5700"/>
    <w:p w14:paraId="107D01C6" w14:textId="44B67055" w:rsidR="009D5700" w:rsidRDefault="0092796F" w:rsidP="009D5700">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Pr="005746FB">
        <w:rPr>
          <w:rStyle w:val="Verwijzing"/>
        </w:rPr>
        <w:fldChar w:fldCharType="begin"/>
      </w:r>
      <w:r w:rsidRPr="005746FB">
        <w:rPr>
          <w:rStyle w:val="Verwijzing"/>
        </w:rPr>
        <w:instrText xml:space="preserve"> REF _Ref_e5ecf9d10c0236e02db05d648027606b_2 \n \h </w:instrText>
      </w:r>
      <w:r w:rsidRPr="005746FB">
        <w:rPr>
          <w:rStyle w:val="Verwijzing"/>
        </w:rPr>
      </w:r>
      <w:r w:rsidRPr="005746FB">
        <w:rPr>
          <w:rStyle w:val="Verwijzing"/>
        </w:rPr>
        <w:fldChar w:fldCharType="separate"/>
      </w:r>
      <w:r w:rsidR="00C06EA5">
        <w:rPr>
          <w:rStyle w:val="Verwijzing"/>
        </w:rPr>
        <w:t>4.3.2.2.1</w:t>
      </w:r>
      <w:r w:rsidRPr="005746FB">
        <w:rPr>
          <w:rStyle w:val="Verwijzing"/>
        </w:rPr>
        <w:fldChar w:fldCharType="end"/>
      </w:r>
      <w:r w:rsidRPr="00AE0435">
        <w:t xml:space="preserve"> gevolgd. In die paragraaf is van ieder element aangegeven </w:t>
      </w:r>
      <w:r w:rsidRPr="00AE0435">
        <w:lastRenderedPageBreak/>
        <w:t>of het moet (verplicht) of mag (optioneel) voorkomen; dat wordt in deze toelichting niet herhaald.</w:t>
      </w:r>
      <w:r>
        <w:t xml:space="preserve"> </w:t>
      </w:r>
      <w:r w:rsidRPr="00F039A0">
        <w:t>De ‘hoofdelementen’ zijn weer vetgedrukt en de ‘subelementen’ schuingedrukt.</w:t>
      </w:r>
    </w:p>
    <w:p w14:paraId="26B9CBEB" w14:textId="77777777" w:rsidR="009D5700" w:rsidRDefault="009D5700" w:rsidP="009D5700"/>
    <w:p w14:paraId="27599BD0" w14:textId="77777777" w:rsidR="000B351D" w:rsidRPr="00467426" w:rsidRDefault="000B351D" w:rsidP="000B351D">
      <w:pPr>
        <w:pStyle w:val="Opsommingnummers1"/>
        <w:numPr>
          <w:ilvl w:val="0"/>
          <w:numId w:val="24"/>
        </w:numPr>
      </w:pPr>
      <w:r w:rsidRPr="000B351D">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33BB47D1" w14:textId="61D717A0" w:rsidR="000B351D" w:rsidRPr="00467426" w:rsidRDefault="000B351D" w:rsidP="000B351D">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5746FB">
        <w:rPr>
          <w:rStyle w:val="Verwijzing"/>
        </w:rPr>
        <w:fldChar w:fldCharType="begin"/>
      </w:r>
      <w:r w:rsidRPr="005746FB">
        <w:rPr>
          <w:rStyle w:val="Verwijzing"/>
        </w:rPr>
        <w:instrText xml:space="preserve"> REF _Ref_9d9ca8b492425573b296b1267eeb100e_1 \r \h </w:instrText>
      </w:r>
      <w:r w:rsidRPr="005746FB">
        <w:rPr>
          <w:rStyle w:val="Verwijzing"/>
        </w:rPr>
      </w:r>
      <w:r w:rsidRPr="005746FB">
        <w:rPr>
          <w:rStyle w:val="Verwijzing"/>
        </w:rPr>
        <w:fldChar w:fldCharType="separate"/>
      </w:r>
      <w:r w:rsidR="00C06EA5">
        <w:rPr>
          <w:rStyle w:val="Verwijzing"/>
        </w:rPr>
        <w:t>5.2</w:t>
      </w:r>
      <w:r w:rsidRPr="005746FB">
        <w:rPr>
          <w:rStyle w:val="Verwijzing"/>
        </w:rPr>
        <w:fldChar w:fldCharType="end"/>
      </w:r>
      <w:r w:rsidRPr="005015E6">
        <w:t>. Dit is het onderdeel dat wordt geannoteerd met</w:t>
      </w:r>
      <w:r>
        <w:t xml:space="preserve"> de</w:t>
      </w:r>
      <w:r w:rsidRPr="005015E6">
        <w:t xml:space="preserve"> </w:t>
      </w:r>
      <w:r w:rsidR="009447ED">
        <w:t>OW-object</w:t>
      </w:r>
      <w:r w:rsidRPr="005015E6">
        <w:t xml:space="preserve">en </w:t>
      </w:r>
      <w:r>
        <w:t xml:space="preserve">die zijn </w:t>
      </w:r>
      <w:r w:rsidRPr="005015E6">
        <w:t xml:space="preserve">beschreven in hoofdstuk </w:t>
      </w:r>
      <w:r w:rsidRPr="005746FB">
        <w:rPr>
          <w:rStyle w:val="Verwijzing"/>
        </w:rPr>
        <w:fldChar w:fldCharType="begin"/>
      </w:r>
      <w:r w:rsidRPr="005746FB">
        <w:rPr>
          <w:rStyle w:val="Verwijzing"/>
        </w:rPr>
        <w:instrText xml:space="preserve"> REF _Ref_a9569fc8919c2559401545e245d54cbc_1 \r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rsidRPr="005015E6">
        <w:t>.</w:t>
      </w:r>
    </w:p>
    <w:p w14:paraId="32BEDAD1" w14:textId="22DB925A" w:rsidR="000B351D" w:rsidRDefault="000B351D" w:rsidP="000B351D">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8C6171" w:rsidRPr="005746FB">
        <w:rPr>
          <w:rStyle w:val="Verwijzing"/>
        </w:rPr>
        <w:fldChar w:fldCharType="begin"/>
      </w:r>
      <w:r w:rsidR="008C6171" w:rsidRPr="005746FB">
        <w:rPr>
          <w:rStyle w:val="Verwijzing"/>
        </w:rPr>
        <w:instrText xml:space="preserve"> REF _Ref_86020aba69fff3440d03590f9436967b_1 \n \h </w:instrText>
      </w:r>
      <w:r w:rsidR="008C6171" w:rsidRPr="005746FB">
        <w:rPr>
          <w:rStyle w:val="Verwijzing"/>
        </w:rPr>
      </w:r>
      <w:r w:rsidR="008C6171" w:rsidRPr="005746FB">
        <w:rPr>
          <w:rStyle w:val="Verwijzing"/>
        </w:rPr>
        <w:fldChar w:fldCharType="separate"/>
      </w:r>
      <w:r w:rsidR="00C06EA5">
        <w:rPr>
          <w:rStyle w:val="Verwijzing"/>
        </w:rPr>
        <w:t>5.3</w:t>
      </w:r>
      <w:r w:rsidR="008C6171" w:rsidRPr="005746FB">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5746FB">
        <w:rPr>
          <w:rStyle w:val="Verwijzing"/>
        </w:rPr>
        <w:fldChar w:fldCharType="begin"/>
      </w:r>
      <w:r w:rsidRPr="005746FB">
        <w:rPr>
          <w:rStyle w:val="Verwijzing"/>
        </w:rPr>
        <w:instrText xml:space="preserve"> REF _Ref_e5ecf9d10c0236e02db05d648027606b_2 \n \h </w:instrText>
      </w:r>
      <w:r w:rsidRPr="005746FB">
        <w:rPr>
          <w:rStyle w:val="Verwijzing"/>
        </w:rPr>
      </w:r>
      <w:r w:rsidRPr="005746FB">
        <w:rPr>
          <w:rStyle w:val="Verwijzing"/>
        </w:rPr>
        <w:fldChar w:fldCharType="separate"/>
      </w:r>
      <w:r w:rsidR="00C06EA5">
        <w:rPr>
          <w:rStyle w:val="Verwijzing"/>
        </w:rPr>
        <w:t>4.3.2.2.1</w:t>
      </w:r>
      <w:r w:rsidRPr="005746FB">
        <w:rPr>
          <w:rStyle w:val="Verwijzing"/>
        </w:rPr>
        <w:fldChar w:fldCharType="end"/>
      </w:r>
      <w:r>
        <w:t xml:space="preserve">, bepaald dat een bijlage alleen als </w:t>
      </w:r>
      <w:r w:rsidRPr="00404023">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w:t>
      </w:r>
      <w:r>
        <w:lastRenderedPageBreak/>
        <w:t xml:space="preserve">paragraaf </w:t>
      </w:r>
      <w:r w:rsidRPr="005746FB">
        <w:rPr>
          <w:rStyle w:val="Verwijzing"/>
        </w:rPr>
        <w:fldChar w:fldCharType="begin"/>
      </w:r>
      <w:r w:rsidRPr="005746FB">
        <w:rPr>
          <w:rStyle w:val="Verwijzing"/>
        </w:rPr>
        <w:instrText xml:space="preserve"> REF _Ref_83b5a237c0b841e5e5cdebf61a136309_1 \r \h </w:instrText>
      </w:r>
      <w:r w:rsidRPr="005746FB">
        <w:rPr>
          <w:rStyle w:val="Verwijzing"/>
        </w:rPr>
      </w:r>
      <w:r w:rsidRPr="005746FB">
        <w:rPr>
          <w:rStyle w:val="Verwijzing"/>
        </w:rPr>
        <w:fldChar w:fldCharType="separate"/>
      </w:r>
      <w:r w:rsidR="00C06EA5">
        <w:rPr>
          <w:rStyle w:val="Verwijzing"/>
        </w:rPr>
        <w:t>5.4</w:t>
      </w:r>
      <w:r w:rsidRPr="005746FB">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9447ED">
        <w:t>OW-object</w:t>
      </w:r>
      <w:r w:rsidRPr="0085686E">
        <w:t>en.</w:t>
      </w:r>
    </w:p>
    <w:p w14:paraId="5EDD5F1D" w14:textId="77777777" w:rsidR="000B351D" w:rsidRPr="00B64D21" w:rsidRDefault="000B351D" w:rsidP="000B351D">
      <w:pPr>
        <w:pStyle w:val="Opsommingnummers1"/>
      </w:pPr>
      <w:r w:rsidRPr="00B64D21">
        <w:rPr>
          <w:b/>
          <w:bCs/>
        </w:rPr>
        <w:t>Toelichting</w:t>
      </w:r>
      <w:r w:rsidRPr="00B64D21">
        <w:t xml:space="preserve">: </w:t>
      </w:r>
      <w:r>
        <w:t xml:space="preserve">het gaat hier om </w:t>
      </w:r>
      <w:r w:rsidRPr="00B64D21">
        <w:t xml:space="preserve">de Toelichting op de Regeling. </w:t>
      </w:r>
      <w:r>
        <w:t xml:space="preserve">De STOP/TPOD-standaard biedt in de huidige versie, in de modellen voor </w:t>
      </w:r>
      <w:r w:rsidRPr="001A308D">
        <w:t xml:space="preserve">Besluit </w:t>
      </w:r>
      <w:r>
        <w:t xml:space="preserve">en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gestructureerde opzet met de onderliggende elementen AlgemeneToelichting en/of ArtikelgewijzeToelichting en anderzijds een vrije, niet nader gestructureerde opzet.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toelichtingen is, namelijk </w:t>
      </w:r>
      <w:r w:rsidRPr="00450D49">
        <w:t xml:space="preserve">het ‘hoofdelement’ Toelichting </w:t>
      </w:r>
      <w:r>
        <w:t xml:space="preserve">met daarbinnen de </w:t>
      </w:r>
      <w:r w:rsidRPr="00450D49">
        <w:t>gestructureerde opzet</w:t>
      </w:r>
      <w:r>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Pr="007D430F">
        <w:t>geen gebruik te maken van het ‘hoofdelement’ ArtikelgewijzeToelichting en ook niet van de vrije, niet nader gestructureerde opzet met Divisies en Divisieteksten binnen het ‘hoofdelement’ Toelichting</w:t>
      </w:r>
      <w:r>
        <w:t xml:space="preserve">. </w:t>
      </w:r>
      <w:r>
        <w:br/>
        <w:t xml:space="preserve">De </w:t>
      </w:r>
      <w:r w:rsidRPr="00F31AEB">
        <w:t>toekomstige modellering</w:t>
      </w:r>
      <w:r>
        <w:t xml:space="preserve"> bestaat er uit dat alleen gebruik wordt gemaakt van het ‘hoofdelement’ Toelichting en daarbinnen de </w:t>
      </w:r>
      <w:r w:rsidRPr="00E124F7">
        <w:t>gestructureerde opzet met de elementen AlgemeneToelichting en/of ArtikelgewijzeToelichting</w:t>
      </w:r>
      <w:r>
        <w:t xml:space="preserve">. Een toelichting kan dan alleen een algemene toelichting bevatten, alleen een artikelsgewijze toelichting of allebei. De algemene toelichting en de </w:t>
      </w:r>
      <w:r w:rsidRPr="004F4391">
        <w:t>artikelsgewijze toelichting</w:t>
      </w:r>
      <w:r>
        <w:t xml:space="preserve"> hebben verplicht een kop. De kop van het element Toelichting is verplicht wanneer de elementen </w:t>
      </w:r>
      <w:r w:rsidRPr="008E2DBE">
        <w:t xml:space="preserve">AlgemeneToelichting </w:t>
      </w:r>
      <w:r>
        <w:t xml:space="preserve">en </w:t>
      </w:r>
      <w:r w:rsidRPr="008E2DBE">
        <w:t>ArtikelgewijzeToelichting</w:t>
      </w:r>
      <w:r>
        <w:t xml:space="preserve"> allebei voorkomen. Wanneer slechts een van beide elementen voorkomt is de kop </w:t>
      </w:r>
      <w:r w:rsidRPr="0013127B">
        <w:t>van het element Toelichting</w:t>
      </w:r>
      <w:r>
        <w:t xml:space="preserve"> optioneel: het bevoegd gezag mag dan zelf kiezen of het de toelichting al dan niet een kop geeft.</w:t>
      </w:r>
    </w:p>
    <w:p w14:paraId="6D96B78B" w14:textId="3E763531" w:rsidR="000B351D" w:rsidRDefault="000B351D" w:rsidP="000B351D">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00000000">
        <w:fldChar w:fldCharType="begin"/>
      </w:r>
      <w:r w:rsidR="00000000">
        <w:instrText xml:space="preserve"> DOCVARIABLE ID01+ </w:instrText>
      </w:r>
      <w:r w:rsidR="00000000">
        <w:fldChar w:fldCharType="separate"/>
      </w:r>
      <w:r w:rsidR="00C06EA5">
        <w:t>de AMvB/MR</w:t>
      </w:r>
      <w:r w:rsidR="00000000">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lastRenderedPageBreak/>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9447ED">
        <w:t>OW-object</w:t>
      </w:r>
      <w:r w:rsidRPr="001B648A">
        <w:t>en.</w:t>
      </w:r>
    </w:p>
    <w:p w14:paraId="4822C327" w14:textId="497E6899" w:rsidR="009D5700" w:rsidRPr="00467426" w:rsidRDefault="000B351D" w:rsidP="000B351D">
      <w:pPr>
        <w:pStyle w:val="Opsommingnummers1"/>
      </w:pPr>
      <w:r w:rsidRPr="00467426">
        <w:rPr>
          <w:b/>
          <w:bCs/>
        </w:rPr>
        <w:t>ArtikelgewijzeToelichting</w:t>
      </w:r>
      <w:r>
        <w:t xml:space="preserve">: </w:t>
      </w:r>
      <w:r w:rsidRPr="00022738">
        <w:t xml:space="preserve">zoals bij nr </w:t>
      </w:r>
      <w:r>
        <w:t>4</w:t>
      </w:r>
      <w:r w:rsidRPr="00022738">
        <w:t xml:space="preserve"> is beschreven wordt geadviseerd om alleen de toekomstige modellering te gebruiken en geen gebruik te maken van het ‘hoofdelement’ ArtikelgewijzeToelichting. </w:t>
      </w:r>
      <w:r w:rsidRPr="00396299">
        <w:t xml:space="preserve">Daarom zijn in de norm in paragraaf </w:t>
      </w:r>
      <w:r w:rsidRPr="005746FB">
        <w:rPr>
          <w:rStyle w:val="Verwijzing"/>
        </w:rPr>
        <w:fldChar w:fldCharType="begin"/>
      </w:r>
      <w:r w:rsidRPr="005746FB">
        <w:rPr>
          <w:rStyle w:val="Verwijzing"/>
        </w:rPr>
        <w:instrText xml:space="preserve"> REF _Ref_e5ecf9d10c0236e02db05d648027606b_2 \n \h </w:instrText>
      </w:r>
      <w:r w:rsidRPr="005746FB">
        <w:rPr>
          <w:rStyle w:val="Verwijzing"/>
        </w:rPr>
      </w:r>
      <w:r w:rsidRPr="005746FB">
        <w:rPr>
          <w:rStyle w:val="Verwijzing"/>
        </w:rPr>
        <w:fldChar w:fldCharType="separate"/>
      </w:r>
      <w:r w:rsidR="00C06EA5">
        <w:rPr>
          <w:rStyle w:val="Verwijzing"/>
        </w:rPr>
        <w:t>4.3.2.2.1</w:t>
      </w:r>
      <w:r w:rsidRPr="005746FB">
        <w:rPr>
          <w:rStyle w:val="Verwijzing"/>
        </w:rPr>
        <w:fldChar w:fldCharType="end"/>
      </w:r>
      <w:r w:rsidRPr="00396299">
        <w:t xml:space="preserve"> de subelementen van de ArtikelgewijzeToelichting niet opgenomen en wordt er in deze paragraaf geen nadere toelichting op gegeven.</w:t>
      </w:r>
    </w:p>
    <w:p w14:paraId="78A58914" w14:textId="77777777" w:rsidR="009D5700" w:rsidRDefault="009D5700" w:rsidP="009D5700"/>
    <w:p w14:paraId="0188C346" w14:textId="65ED310F" w:rsidR="009D5700" w:rsidRDefault="0092796F" w:rsidP="009D5700">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Pr="005746FB">
        <w:rPr>
          <w:rStyle w:val="Verwijzing"/>
        </w:rPr>
        <w:fldChar w:fldCharType="begin"/>
      </w:r>
      <w:r w:rsidRPr="005746FB">
        <w:rPr>
          <w:rStyle w:val="Verwijzing"/>
        </w:rPr>
        <w:instrText xml:space="preserve"> REF _Ref_7440a7a4d0e40a053ac01d89d9c280d8_2 \n \h </w:instrText>
      </w:r>
      <w:r w:rsidRPr="005746FB">
        <w:rPr>
          <w:rStyle w:val="Verwijzing"/>
        </w:rPr>
      </w:r>
      <w:r w:rsidRPr="005746FB">
        <w:rPr>
          <w:rStyle w:val="Verwijzing"/>
        </w:rPr>
        <w:fldChar w:fldCharType="separate"/>
      </w:r>
      <w:r w:rsidR="00C06EA5">
        <w:rPr>
          <w:rStyle w:val="Verwijzing"/>
        </w:rPr>
        <w:t>5.2.2.1.1</w:t>
      </w:r>
      <w:r w:rsidRPr="005746FB">
        <w:rPr>
          <w:rStyle w:val="Verwijzing"/>
        </w:rPr>
        <w:fldChar w:fldCharType="end"/>
      </w:r>
      <w:r>
        <w:t>.</w:t>
      </w:r>
    </w:p>
    <w:p w14:paraId="76B80368" w14:textId="77777777" w:rsidR="009D5700" w:rsidRPr="00862DD9" w:rsidRDefault="0092796F" w:rsidP="009D5700">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