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9D5700" w:rsidRPr="00F03DD9" w:rsidRDefault="0092796F" w:rsidP="009D5700">
      <w:pPr>
        <w:pStyle w:val="Kop5"/>
      </w:pPr>
      <w:bookmarkStart w:id="81" w:name="_Ref_1ea84449e9007af0b13b94793375bc7c_1"/>
      <w:r w:rsidRPr="00F03DD9">
        <w:t>Regeling</w:t>
      </w:r>
      <w:r>
        <w:t>Klassiek als onderdeel van een wijzigingsbesluit</w:t>
      </w:r>
      <w:bookmarkEnd w:id="81"/>
    </w:p>
    <w:p w14:paraId="21A382F7" w14:textId="6BE4FECA" w:rsidR="009D5700" w:rsidRDefault="0092796F" w:rsidP="009D5700">
      <w:r>
        <w:t xml:space="preserve">RegelingKlassiek </w:t>
      </w:r>
      <w:r w:rsidRPr="002B173B">
        <w:t>heeft twee verschijningsvormen</w:t>
      </w:r>
      <w:r>
        <w:t>:</w:t>
      </w:r>
    </w:p>
    <w:p w14:paraId="522B9675" w14:textId="18E3FB2D" w:rsidR="009D5700" w:rsidRDefault="0092796F" w:rsidP="009D5700">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9D5700" w:rsidRDefault="0092796F" w:rsidP="009D5700">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0D73674A" w:rsidR="009D5700" w:rsidRDefault="0092796F" w:rsidP="009D5700">
      <w:r>
        <w:t xml:space="preserve">Deze toepassingen leiden tot twee </w:t>
      </w:r>
      <w:r w:rsidR="0062768A">
        <w:t xml:space="preserve">enigszins </w:t>
      </w:r>
      <w:r>
        <w:t xml:space="preserve">uiteenlopende verschijningsvormen. Omwille van de overzichtelijkheid zijn ze in twee afzonderlijke paragrafen beschreven. </w:t>
      </w:r>
      <w:r w:rsidR="006F56F6">
        <w:t>In p</w:t>
      </w:r>
      <w:r>
        <w:t xml:space="preserve">aragraaf </w:t>
      </w:r>
      <w:r w:rsidRPr="005746FB">
        <w:rPr>
          <w:rStyle w:val="Verwijzing"/>
        </w:rPr>
        <w:fldChar w:fldCharType="begin"/>
      </w:r>
      <w:r w:rsidRPr="005746FB">
        <w:rPr>
          <w:rStyle w:val="Verwijzing"/>
        </w:rPr>
        <w:instrText xml:space="preserve"> REF _Ref_050a13e09f15f2556fcc379f73d87e78_2 \r \h </w:instrText>
      </w:r>
      <w:r w:rsidRPr="005746FB">
        <w:rPr>
          <w:rStyle w:val="Verwijzing"/>
        </w:rPr>
      </w:r>
      <w:r w:rsidRPr="005746FB">
        <w:rPr>
          <w:rStyle w:val="Verwijzing"/>
        </w:rPr>
        <w:fldChar w:fldCharType="separate"/>
      </w:r>
      <w:r w:rsidR="00C06EA5">
        <w:rPr>
          <w:rStyle w:val="Verwijzing"/>
        </w:rPr>
        <w:t>4.3.3.2</w:t>
      </w:r>
      <w:r w:rsidRPr="005746FB">
        <w:rPr>
          <w:rStyle w:val="Verwijzing"/>
        </w:rPr>
        <w:fldChar w:fldCharType="end"/>
      </w:r>
      <w:r>
        <w:t xml:space="preserve"> </w:t>
      </w:r>
      <w:r w:rsidR="006F56F6">
        <w:t xml:space="preserve">wordt is </w:t>
      </w:r>
      <w:r w:rsidRPr="003371EE">
        <w:t xml:space="preserve">RegelingKlassiek als model voor </w:t>
      </w:r>
      <w:r w:rsidR="00184D6D" w:rsidRPr="00184D6D">
        <w:t>een (initiële of geconsolideerde) regeling</w:t>
      </w:r>
      <w:r w:rsidR="00184D6D">
        <w:t xml:space="preserve"> </w:t>
      </w:r>
      <w:r w:rsidRPr="003371EE">
        <w:t>conform het klassieke model</w:t>
      </w:r>
      <w:r w:rsidR="00184D6D">
        <w:t xml:space="preserve"> beschreven</w:t>
      </w:r>
      <w:r w:rsidRPr="003371EE">
        <w:t>.</w:t>
      </w:r>
      <w:r w:rsidR="001F345A">
        <w:t xml:space="preserve"> </w:t>
      </w:r>
      <w:r w:rsidR="001F345A" w:rsidRPr="001F345A">
        <w:t>De onderhavige paragraaf beschrijft hoe RegelingKlassiek moet worden toegepast als het onderdeel is van een wijzigingsbesluit.</w:t>
      </w:r>
    </w:p>
    <w:p w14:paraId="6773E9A6" w14:textId="77777777" w:rsidR="001F345A" w:rsidRDefault="001F345A" w:rsidP="009D5700"/>
    <w:p w14:paraId="532E31DC" w14:textId="55F7B695" w:rsidR="009D5700" w:rsidRDefault="0092796F" w:rsidP="009D5700">
      <w:r>
        <w:t xml:space="preserve">In paragraaf </w:t>
      </w:r>
      <w:r w:rsidRPr="005746FB">
        <w:rPr>
          <w:rStyle w:val="Verwijzing"/>
        </w:rPr>
        <w:fldChar w:fldCharType="begin"/>
      </w:r>
      <w:r w:rsidRPr="005746FB">
        <w:rPr>
          <w:rStyle w:val="Verwijzing"/>
        </w:rPr>
        <w:instrText xml:space="preserve"> REF _Ref_1ea84449e9007af0b13b94793375bc7c_2 \n \h </w:instrText>
      </w:r>
      <w:r w:rsidRPr="005746FB">
        <w:rPr>
          <w:rStyle w:val="Verwijzing"/>
        </w:rPr>
      </w:r>
      <w:r w:rsidRPr="005746FB">
        <w:rPr>
          <w:rStyle w:val="Verwijzing"/>
        </w:rPr>
        <w:fldChar w:fldCharType="separate"/>
      </w:r>
      <w:r w:rsidR="00C06EA5">
        <w:rPr>
          <w:rStyle w:val="Verwijzing"/>
        </w:rPr>
        <w:t>4.3.3.3.1</w:t>
      </w:r>
      <w:r w:rsidRPr="005746FB">
        <w:rPr>
          <w:rStyle w:val="Verwijzing"/>
        </w:rPr>
        <w:fldChar w:fldCharType="end"/>
      </w:r>
      <w:r>
        <w:t xml:space="preserve"> is de norm voor het model RegelingKlassiek </w:t>
      </w:r>
      <w:r w:rsidR="006912D2" w:rsidRPr="006912D2">
        <w:t xml:space="preserve">als onderdeel van een wijzigingsbesluit </w:t>
      </w:r>
      <w:r>
        <w:t xml:space="preserve">vastgelegd: welke elementen moeten respectievelijk mogen worden gebruikt en hoe vaak kunnen ze voorkomen. Paragraaf </w:t>
      </w:r>
      <w:r w:rsidRPr="005746FB">
        <w:rPr>
          <w:rStyle w:val="Verwijzing"/>
        </w:rPr>
        <w:fldChar w:fldCharType="begin"/>
      </w:r>
      <w:r w:rsidRPr="005746FB">
        <w:rPr>
          <w:rStyle w:val="Verwijzing"/>
        </w:rPr>
        <w:instrText xml:space="preserve"> REF _Ref_1ea84449e9007af0b13b94793375bc7c_3 \n \h </w:instrText>
      </w:r>
      <w:r w:rsidRPr="005746FB">
        <w:rPr>
          <w:rStyle w:val="Verwijzing"/>
        </w:rPr>
      </w:r>
      <w:r w:rsidRPr="005746FB">
        <w:rPr>
          <w:rStyle w:val="Verwijzing"/>
        </w:rPr>
        <w:fldChar w:fldCharType="separate"/>
      </w:r>
      <w:r w:rsidR="00C06EA5">
        <w:rPr>
          <w:rStyle w:val="Verwijzing"/>
        </w:rPr>
        <w:t>4.3.3.3.2</w:t>
      </w:r>
      <w:r w:rsidRPr="005746FB">
        <w:rPr>
          <w:rStyle w:val="Verwijzing"/>
        </w:rPr>
        <w:fldChar w:fldCharType="end"/>
      </w:r>
      <w:r>
        <w:t xml:space="preserve"> geeft </w:t>
      </w:r>
      <w:r w:rsidR="006912D2">
        <w:t xml:space="preserve">daar </w:t>
      </w:r>
      <w:r>
        <w:t>een toelichting op.</w:t>
      </w:r>
    </w:p>
    <w:p w14:paraId="06F0C260" w14:textId="2E3BA548" w:rsidR="009D5700" w:rsidRDefault="0092796F" w:rsidP="009D5700">
      <w:r>
        <w:t>Opgemerkt wordt dat de STOP-modellen voor Besluit en Regeling XML-modellen zijn. Met de in de volgende paragrafen genoemde elementen worden dus (STOP-)XML-elementen bedoeld.</w:t>
      </w:r>
    </w:p>
    <w:p w14:paraId="5D5D7E37" w14:textId="77777777" w:rsidR="009D5700" w:rsidRDefault="0092796F" w:rsidP="009D5700">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6BFFDA9" w14:textId="77777777" w:rsidR="009D5700" w:rsidRDefault="0092796F" w:rsidP="009D5700">
      <w:pPr>
        <w:pStyle w:val="Kop6"/>
      </w:pPr>
      <w:bookmarkStart w:id="83" w:name="_Ref_1ea84449e9007af0b13b94793375bc7c_2"/>
      <w:r>
        <w:t>Norm</w:t>
      </w:r>
      <w:bookmarkEnd w:id="83"/>
    </w:p>
    <w:p w14:paraId="6E733BFF" w14:textId="77777777" w:rsidR="009D5700" w:rsidRPr="00F03DD9" w:rsidRDefault="0092796F" w:rsidP="009D5700">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37D37B39" w14:textId="77777777" w:rsidR="00070A27" w:rsidRPr="00F03DD9" w:rsidRDefault="00070A27" w:rsidP="00070A27">
      <w:pPr>
        <w:pStyle w:val="Opsommingnummers1"/>
        <w:numPr>
          <w:ilvl w:val="0"/>
          <w:numId w:val="29"/>
        </w:numPr>
      </w:pPr>
      <w:r w:rsidRPr="00070A27">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t xml:space="preserve">Verplicht </w:t>
      </w:r>
      <w:r w:rsidRPr="00635775">
        <w:t>element. Komt 1 keer voor.</w:t>
      </w:r>
    </w:p>
    <w:p w14:paraId="472B1BF0" w14:textId="77777777" w:rsidR="00070A27" w:rsidRPr="00F03DD9" w:rsidRDefault="00070A27" w:rsidP="00070A27">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5BDBA50C" w14:textId="77777777" w:rsidR="00070A27" w:rsidRPr="00F03DD9" w:rsidRDefault="00070A27" w:rsidP="00070A27">
      <w:pPr>
        <w:pStyle w:val="Opsommingnummers1"/>
      </w:pPr>
      <w:r w:rsidRPr="009658A4">
        <w:rPr>
          <w:b/>
          <w:bCs/>
        </w:rPr>
        <w:t>Lichaam</w:t>
      </w:r>
      <w:r w:rsidRPr="00F03DD9">
        <w:t xml:space="preserve">: </w:t>
      </w:r>
      <w:r>
        <w:t>STOP-</w:t>
      </w:r>
      <w:r w:rsidRPr="00F03DD9">
        <w:t xml:space="preserve">element dat </w:t>
      </w:r>
      <w:r>
        <w:t>in RegelingKlassiek als onderdeel van een wijzigingsbesluit primair beschrijft wat het bestuursorgaan wijzigt</w:t>
      </w:r>
      <w:r w:rsidRPr="00F03DD9">
        <w:t>. Verplicht element. Komt 1 keer voor</w:t>
      </w:r>
      <w:r>
        <w:t xml:space="preserve">. Bestaat </w:t>
      </w:r>
      <w:r w:rsidRPr="00F03DD9">
        <w:t xml:space="preserve">uit de volgende </w:t>
      </w:r>
      <w:r>
        <w:t>elementen</w:t>
      </w:r>
      <w:r w:rsidRPr="00F03DD9">
        <w:t>:</w:t>
      </w:r>
    </w:p>
    <w:p w14:paraId="1457958E" w14:textId="77777777" w:rsidR="00070A27" w:rsidRPr="00F03DD9" w:rsidRDefault="00070A27" w:rsidP="00070A27">
      <w:pPr>
        <w:pStyle w:val="Opsommingtekens2"/>
      </w:pPr>
      <w:r w:rsidRPr="00DE778C">
        <w:rPr>
          <w:i/>
          <w:iCs/>
        </w:rPr>
        <w:t>WijzigArtikel</w:t>
      </w:r>
      <w:r>
        <w:t>: STOP-element dat beschrijft wat wordt gewijzigd</w:t>
      </w:r>
      <w:r w:rsidRPr="00F03DD9">
        <w:t xml:space="preserve">. Verplicht element. Komt ten minste 1 keer voor. </w:t>
      </w:r>
      <w:r w:rsidRPr="002809EF">
        <w:t>Een WijzigArtikel kan worden onderverdeeld in WijzigLeden</w:t>
      </w:r>
      <w:r>
        <w:t>. Dat kan alleen</w:t>
      </w:r>
      <w:r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7F11140A" w14:textId="77777777" w:rsidR="00070A27" w:rsidRDefault="00070A27" w:rsidP="00070A27">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D3AD152" w14:textId="77777777" w:rsidR="00070A27" w:rsidRDefault="00070A27" w:rsidP="00070A27">
      <w:pPr>
        <w:pStyle w:val="Opsommingtekens3"/>
      </w:pPr>
      <w:r w:rsidRPr="00DE778C">
        <w:rPr>
          <w:i/>
          <w:iCs/>
        </w:rPr>
        <w:t>Wat</w:t>
      </w:r>
      <w:r>
        <w:t xml:space="preserve">: STOP-element dat </w:t>
      </w:r>
      <w:r w:rsidRPr="00883230">
        <w:t xml:space="preserve">een tekstuele omschrijving van de wijziging </w:t>
      </w:r>
      <w:r>
        <w:t>bevat;</w:t>
      </w:r>
    </w:p>
    <w:p w14:paraId="647D2335" w14:textId="77777777" w:rsidR="00070A27" w:rsidRPr="00F03DD9" w:rsidRDefault="00070A27" w:rsidP="00070A27">
      <w:pPr>
        <w:pStyle w:val="Opsommingtekens3"/>
      </w:pPr>
      <w:r w:rsidRPr="00547F56">
        <w:rPr>
          <w:i/>
          <w:iCs/>
        </w:rPr>
        <w:lastRenderedPageBreak/>
        <w:t>RegelingMutatie</w:t>
      </w:r>
      <w:r>
        <w:t>: STOP-</w:t>
      </w:r>
      <w:r w:rsidRPr="00F03DD9">
        <w:t xml:space="preserve">element dat de wijzigingen tussen twee RegelingVersies in was-wordt oftewel renvooiweergave bevat. </w:t>
      </w:r>
      <w:r w:rsidRPr="00C17D5D">
        <w:t xml:space="preserve">Verplicht element. Komt </w:t>
      </w:r>
      <w:r>
        <w:t xml:space="preserve">ten minste </w:t>
      </w:r>
      <w:r w:rsidRPr="00C17D5D">
        <w:t>1 keer voor</w:t>
      </w:r>
      <w:r w:rsidRPr="00F03DD9">
        <w:t>.</w:t>
      </w:r>
      <w:r w:rsidRPr="00F03DD9">
        <w:br/>
        <w:t>Per onderdeel moet een keuze gemaakt worden tussen:</w:t>
      </w:r>
    </w:p>
    <w:p w14:paraId="2FBCA217" w14:textId="77777777" w:rsidR="00070A27" w:rsidRPr="00514D8D" w:rsidRDefault="00070A27" w:rsidP="00070A27">
      <w:pPr>
        <w:pStyle w:val="Opsommingtekens5"/>
      </w:pPr>
      <w:r w:rsidRPr="00514D8D">
        <w:t>VoegToe: element dat aangeeft dat een tekstonderdeel aan een bestaande Regeling wordt toegevoegd, op welke plaats en op welke wijze;</w:t>
      </w:r>
    </w:p>
    <w:p w14:paraId="72A30D2A" w14:textId="77777777" w:rsidR="00070A27" w:rsidRPr="00514D8D" w:rsidRDefault="00070A27" w:rsidP="00070A27">
      <w:pPr>
        <w:pStyle w:val="Opsommingtekens5"/>
      </w:pPr>
      <w:r w:rsidRPr="00514D8D">
        <w:t>Vervang: element dat aangeeft dat het onderdeel een tekstonderdeel in een bestaande Regeling vervangt;</w:t>
      </w:r>
    </w:p>
    <w:p w14:paraId="743D0907" w14:textId="77777777" w:rsidR="00070A27" w:rsidRPr="00514D8D" w:rsidRDefault="00070A27" w:rsidP="00070A27">
      <w:pPr>
        <w:pStyle w:val="Opsommingtekens5"/>
      </w:pPr>
      <w:r w:rsidRPr="00514D8D">
        <w:t>VervangKop: element dat aangeeft dat (de tekstuele inhoud van) een Kop wordt gewijzigd;</w:t>
      </w:r>
    </w:p>
    <w:p w14:paraId="64904CA6" w14:textId="77777777" w:rsidR="00070A27" w:rsidRPr="00F03DD9" w:rsidRDefault="00070A27" w:rsidP="00070A27">
      <w:pPr>
        <w:pStyle w:val="Opsommingtekens5"/>
      </w:pPr>
      <w:r w:rsidRPr="00514D8D">
        <w:t>Verwijder: element</w:t>
      </w:r>
      <w:r w:rsidRPr="00F03DD9">
        <w:t xml:space="preserve"> dat aangeeft dat een tekstonderdeel uit een bestaande Regeling wordt verwijderd.</w:t>
      </w:r>
    </w:p>
    <w:p w14:paraId="0ED966EE" w14:textId="77777777" w:rsidR="00070A27" w:rsidRDefault="00070A27" w:rsidP="00070A27">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54E7E25" w14:textId="77777777" w:rsidR="00070A27" w:rsidRDefault="00070A27" w:rsidP="00070A27">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F4A286E" w14:textId="77777777" w:rsidR="00070A27" w:rsidRPr="00F03DD9" w:rsidRDefault="00070A27" w:rsidP="00070A27">
      <w:pPr>
        <w:pStyle w:val="Opsommingtekens3"/>
      </w:pPr>
      <w:r>
        <w:t xml:space="preserve">Verplichte </w:t>
      </w:r>
      <w:r w:rsidRPr="00846F46">
        <w:t>keuze</w:t>
      </w:r>
      <w:r>
        <w:t xml:space="preserve"> tussen Lid en Inhoud.</w:t>
      </w:r>
    </w:p>
    <w:p w14:paraId="0AFDFFBF" w14:textId="77777777" w:rsidR="00070A27" w:rsidRPr="00F03DD9" w:rsidRDefault="00070A27" w:rsidP="00070A27">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4D48F88F" w14:textId="77777777" w:rsidR="00070A27" w:rsidRDefault="00070A27" w:rsidP="00070A27">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0B22B5">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03746C4E" w14:textId="77777777" w:rsidR="00070A27" w:rsidRPr="00E77D8A" w:rsidRDefault="00070A27" w:rsidP="00070A27">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246BA476" w14:textId="77777777" w:rsidR="00070A27" w:rsidRDefault="00070A27" w:rsidP="00070A27">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5090F837" w14:textId="77777777" w:rsidR="00070A27" w:rsidRDefault="00070A27" w:rsidP="00070A27">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48F3C68" w14:textId="59528879" w:rsidR="00070A27" w:rsidRDefault="00070A27" w:rsidP="00070A27">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660D473B" w14:textId="77777777" w:rsidR="00070A27" w:rsidRDefault="00070A27" w:rsidP="00070A27">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672A064" w14:textId="77777777" w:rsidR="00070A27" w:rsidRPr="00F03DD9" w:rsidRDefault="00070A27" w:rsidP="00070A27">
      <w:pPr>
        <w:pStyle w:val="Opsommingtekens2"/>
        <w:ind w:left="284"/>
      </w:pPr>
      <w:r w:rsidRPr="000B22B5">
        <w:lastRenderedPageBreak/>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167FDCC5" w14:textId="77777777" w:rsidR="00070A27" w:rsidRDefault="00070A27" w:rsidP="00070A27">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2452D22" w14:textId="77777777" w:rsidR="00070A27" w:rsidRDefault="00070A27" w:rsidP="00070A27">
      <w:pPr>
        <w:pStyle w:val="Opsommingtekens2"/>
      </w:pPr>
      <w:r w:rsidRPr="009F36D9">
        <w:rPr>
          <w:i/>
          <w:iCs/>
        </w:rPr>
        <w:t>Kop</w:t>
      </w:r>
      <w:r>
        <w:t xml:space="preserve">: </w:t>
      </w:r>
      <w:r w:rsidRPr="006F22AF">
        <w:t>STOP-element dat de Kop bevat.</w:t>
      </w:r>
      <w:r>
        <w:t xml:space="preserve"> </w:t>
      </w:r>
      <w:r w:rsidRPr="00893AC9">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A616DB4" w14:textId="77777777" w:rsidR="00070A27" w:rsidRDefault="00070A27" w:rsidP="00070A27">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16BA62CB" w14:textId="77777777" w:rsidR="00070A27" w:rsidRDefault="00070A27" w:rsidP="00070A27">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76CB567" w14:textId="190B41F4" w:rsidR="00070A27" w:rsidRDefault="00070A27" w:rsidP="00070A27">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7077F7F9" w14:textId="77777777" w:rsidR="00070A27" w:rsidRDefault="00070A27" w:rsidP="00070A27">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570F734" w14:textId="77777777" w:rsidR="00070A27" w:rsidRDefault="00070A27" w:rsidP="00070A27">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9C86786" w14:textId="45F8B584" w:rsidR="00070A27" w:rsidRDefault="00070A27" w:rsidP="00070A27">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38384D28" w14:textId="66DE56E6" w:rsidR="00070A27" w:rsidRDefault="00070A27" w:rsidP="00070A27">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62F4CA53" w14:textId="77777777" w:rsidR="00070A27" w:rsidRDefault="00070A27" w:rsidP="00070A27">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402C757" w14:textId="77777777" w:rsidR="00070A27" w:rsidRDefault="00070A27" w:rsidP="00070A27">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A37E4E">
        <w:t>Voor een bijlage bij de Toelichting gelden dezelfde eisen als voor het ‘hoofdelement’ Bijlage.</w:t>
      </w:r>
    </w:p>
    <w:p w14:paraId="1CC61C6F" w14:textId="59A631BD" w:rsidR="009D5700" w:rsidRPr="00F03DD9" w:rsidRDefault="00070A27" w:rsidP="00070A27">
      <w:pPr>
        <w:pStyle w:val="Opsommingtekens2"/>
      </w:pPr>
      <w:r w:rsidRPr="00333656">
        <w:rPr>
          <w:b/>
          <w:bCs/>
        </w:rPr>
        <w:lastRenderedPageBreak/>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6.</w:t>
      </w:r>
    </w:p>
    <w:p w14:paraId="773D8192" w14:textId="77777777" w:rsidR="009D5700" w:rsidRDefault="0092796F" w:rsidP="009D5700">
      <w:pPr>
        <w:pStyle w:val="Kop6"/>
      </w:pPr>
      <w:bookmarkStart w:id="84" w:name="_Ref_1ea84449e9007af0b13b94793375bc7c_3"/>
      <w:r>
        <w:t>Toelichting</w:t>
      </w:r>
      <w:bookmarkEnd w:id="84"/>
    </w:p>
    <w:p w14:paraId="0DA0C789" w14:textId="77777777" w:rsidR="009D5700" w:rsidRPr="00862DD9" w:rsidRDefault="0092796F" w:rsidP="009D5700">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9D5700" w:rsidRDefault="009D5700" w:rsidP="009D5700"/>
    <w:p w14:paraId="45DDDBDE" w14:textId="189DC21F" w:rsidR="009D5700" w:rsidRDefault="0092796F" w:rsidP="009D5700">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Pr="005746FB">
        <w:rPr>
          <w:rStyle w:val="Verwijzing"/>
        </w:rPr>
        <w:fldChar w:fldCharType="begin"/>
      </w:r>
      <w:r w:rsidRPr="005746FB">
        <w:rPr>
          <w:rStyle w:val="Verwijzing"/>
        </w:rPr>
        <w:instrText xml:space="preserve"> REF _Ref_1ea84449e9007af0b13b94793375bc7c_2 \n \h </w:instrText>
      </w:r>
      <w:r w:rsidRPr="005746FB">
        <w:rPr>
          <w:rStyle w:val="Verwijzing"/>
        </w:rPr>
      </w:r>
      <w:r w:rsidRPr="005746FB">
        <w:rPr>
          <w:rStyle w:val="Verwijzing"/>
        </w:rPr>
        <w:fldChar w:fldCharType="separate"/>
      </w:r>
      <w:r w:rsidR="00C06EA5">
        <w:rPr>
          <w:rStyle w:val="Verwijzing"/>
        </w:rPr>
        <w:t>4.3.3.3.1</w:t>
      </w:r>
      <w:r w:rsidRPr="005746FB">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9D5700" w:rsidRDefault="009D5700" w:rsidP="009D5700"/>
    <w:p w14:paraId="4F80F743" w14:textId="77777777" w:rsidR="00122466" w:rsidRDefault="00122466" w:rsidP="00122466">
      <w:pPr>
        <w:pStyle w:val="Opsommingnummers1"/>
        <w:numPr>
          <w:ilvl w:val="0"/>
          <w:numId w:val="30"/>
        </w:numPr>
      </w:pPr>
      <w:r w:rsidRPr="00122466">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219A9A89" w14:textId="77777777" w:rsidR="00122466" w:rsidRPr="00467426" w:rsidRDefault="00122466" w:rsidP="00122466">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3274167" w14:textId="664799B7" w:rsidR="00122466" w:rsidRDefault="00122466" w:rsidP="00122466">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RegelingMutatie. Er wordt bijvoorbeeld aangegeven welke artikelen, leden en/of GIO’s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9447ED">
        <w:t>OW-object</w:t>
      </w:r>
      <w:r w:rsidRPr="005015E6">
        <w:t xml:space="preserve">en </w:t>
      </w:r>
      <w:r>
        <w:t xml:space="preserve">die zijn </w:t>
      </w:r>
      <w:r w:rsidRPr="005015E6">
        <w:t xml:space="preserve">beschreven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Een regulier Artikel kan ook zelfstandige bepalingen bevatten.</w:t>
      </w:r>
      <w:r>
        <w:br/>
      </w:r>
      <w:r>
        <w:lastRenderedPageBreak/>
        <w:t>V</w:t>
      </w:r>
      <w:r w:rsidRPr="00A17C1F">
        <w:t xml:space="preserve">oor de WijzigArtikelen en de Artikelen rechtstreeks onder het Lichaam </w:t>
      </w:r>
      <w:r>
        <w:t xml:space="preserve">gelden de bepalingen over de Artikelstructuur van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t xml:space="preserve"> niet. Ze kunnen niet worden geannoteerd met de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beschreven annotaties met </w:t>
      </w:r>
      <w:r w:rsidR="009447ED">
        <w:t>OW-object</w:t>
      </w:r>
      <w:r>
        <w:t>en.</w:t>
      </w:r>
    </w:p>
    <w:p w14:paraId="5404D8C5" w14:textId="77777777" w:rsidR="00122466" w:rsidRDefault="00122466" w:rsidP="00122466">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8FCDAED" w14:textId="7A041A05" w:rsidR="00122466" w:rsidRDefault="00122466" w:rsidP="00122466">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24578D" w:rsidRPr="005746FB">
        <w:rPr>
          <w:rStyle w:val="Verwijzing"/>
        </w:rPr>
        <w:fldChar w:fldCharType="begin"/>
      </w:r>
      <w:r w:rsidR="0024578D" w:rsidRPr="005746FB">
        <w:rPr>
          <w:rStyle w:val="Verwijzing"/>
        </w:rPr>
        <w:instrText xml:space="preserve"> REF _Ref_86020aba69fff3440d03590f9436967b_1 \n \h </w:instrText>
      </w:r>
      <w:r w:rsidR="0024578D" w:rsidRPr="005746FB">
        <w:rPr>
          <w:rStyle w:val="Verwijzing"/>
        </w:rPr>
      </w:r>
      <w:r w:rsidR="0024578D" w:rsidRPr="005746FB">
        <w:rPr>
          <w:rStyle w:val="Verwijzing"/>
        </w:rPr>
        <w:fldChar w:fldCharType="separate"/>
      </w:r>
      <w:r w:rsidR="00C06EA5">
        <w:rPr>
          <w:rStyle w:val="Verwijzing"/>
        </w:rPr>
        <w:t>5.3</w:t>
      </w:r>
      <w:r w:rsidR="0024578D" w:rsidRPr="005746FB">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746FB">
        <w:rPr>
          <w:rStyle w:val="Verwijzing"/>
        </w:rPr>
        <w:fldChar w:fldCharType="begin"/>
      </w:r>
      <w:r w:rsidRPr="005746FB">
        <w:rPr>
          <w:rStyle w:val="Verwijzing"/>
        </w:rPr>
        <w:instrText xml:space="preserve"> REF _Ref_1ea84449e9007af0b13b94793375bc7c_2 \n \h </w:instrText>
      </w:r>
      <w:r w:rsidRPr="005746FB">
        <w:rPr>
          <w:rStyle w:val="Verwijzing"/>
        </w:rPr>
      </w:r>
      <w:r w:rsidRPr="005746FB">
        <w:rPr>
          <w:rStyle w:val="Verwijzing"/>
        </w:rPr>
        <w:fldChar w:fldCharType="separate"/>
      </w:r>
      <w:r w:rsidR="00C06EA5">
        <w:rPr>
          <w:rStyle w:val="Verwijzing"/>
        </w:rPr>
        <w:t>4.3.3.3.1</w:t>
      </w:r>
      <w:r w:rsidRPr="005746FB">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5746FB">
        <w:rPr>
          <w:rStyle w:val="Verwijzing"/>
        </w:rPr>
        <w:fldChar w:fldCharType="begin"/>
      </w:r>
      <w:r w:rsidRPr="005746FB">
        <w:rPr>
          <w:rStyle w:val="Verwijzing"/>
        </w:rPr>
        <w:instrText xml:space="preserve"> REF _Ref_83b5a237c0b841e5e5cdebf61a136309_1 \r \h </w:instrText>
      </w:r>
      <w:r w:rsidRPr="005746FB">
        <w:rPr>
          <w:rStyle w:val="Verwijzing"/>
        </w:rPr>
      </w:r>
      <w:r w:rsidRPr="005746FB">
        <w:rPr>
          <w:rStyle w:val="Verwijzing"/>
        </w:rPr>
        <w:fldChar w:fldCharType="separate"/>
      </w:r>
      <w:r w:rsidR="00C06EA5">
        <w:rPr>
          <w:rStyle w:val="Verwijzing"/>
        </w:rPr>
        <w:t>5.4</w:t>
      </w:r>
      <w:r w:rsidRPr="005746FB">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w:t>
      </w:r>
      <w:r>
        <w:lastRenderedPageBreak/>
        <w:t xml:space="preserve">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9447ED">
        <w:t>OW-object</w:t>
      </w:r>
      <w:r w:rsidRPr="0085686E">
        <w:t>en.</w:t>
      </w:r>
    </w:p>
    <w:p w14:paraId="77679C5F" w14:textId="77777777" w:rsidR="00122466" w:rsidRPr="00B64D21" w:rsidRDefault="00122466" w:rsidP="00122466">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5CE6E664" w14:textId="32DFE82F" w:rsidR="00122466" w:rsidRDefault="00122466" w:rsidP="00122466">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 xml:space="preserve">Een Toelichting bij de Regeling wordt bekendgemaakt én geconsolideerd. Deze toelichting </w:t>
      </w:r>
      <w:r w:rsidRPr="00B64D21">
        <w:lastRenderedPageBreak/>
        <w:t>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9447ED">
        <w:t>OW-object</w:t>
      </w:r>
      <w:r w:rsidRPr="001B648A">
        <w:t>en.</w:t>
      </w:r>
    </w:p>
    <w:p w14:paraId="6B2091EE" w14:textId="3C068DD0" w:rsidR="009D5700" w:rsidRPr="00467426" w:rsidRDefault="00122466" w:rsidP="00122466">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746FB">
        <w:rPr>
          <w:rStyle w:val="Verwijzing"/>
        </w:rPr>
        <w:fldChar w:fldCharType="begin"/>
      </w:r>
      <w:r w:rsidRPr="005746FB">
        <w:rPr>
          <w:rStyle w:val="Verwijzing"/>
        </w:rPr>
        <w:instrText xml:space="preserve"> REF _Ref_1ea84449e9007af0b13b94793375bc7c_2 \n \h </w:instrText>
      </w:r>
      <w:r w:rsidRPr="005746FB">
        <w:rPr>
          <w:rStyle w:val="Verwijzing"/>
        </w:rPr>
      </w:r>
      <w:r w:rsidRPr="005746FB">
        <w:rPr>
          <w:rStyle w:val="Verwijzing"/>
        </w:rPr>
        <w:fldChar w:fldCharType="separate"/>
      </w:r>
      <w:r w:rsidR="00C06EA5">
        <w:rPr>
          <w:rStyle w:val="Verwijzing"/>
        </w:rPr>
        <w:t>4.3.3.3.1</w:t>
      </w:r>
      <w:r w:rsidRPr="005746FB">
        <w:rPr>
          <w:rStyle w:val="Verwijzing"/>
        </w:rPr>
        <w:fldChar w:fldCharType="end"/>
      </w:r>
      <w:r w:rsidRPr="00396299">
        <w:t xml:space="preserve"> de subelementen van de ArtikelgewijzeToelichting niet opgenomen en wordt er in deze paragraaf geen nadere toelichting op gegeven.</w:t>
      </w:r>
    </w:p>
    <w:p w14:paraId="5B8B38A4" w14:textId="77777777" w:rsidR="009D5700" w:rsidRDefault="009D5700" w:rsidP="009D5700"/>
    <w:p w14:paraId="0708DC0D" w14:textId="2A894473" w:rsidR="009D5700" w:rsidRDefault="0092796F" w:rsidP="009D5700">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Pr="005746FB">
        <w:rPr>
          <w:rStyle w:val="Verwijzing"/>
        </w:rPr>
        <w:fldChar w:fldCharType="begin"/>
      </w:r>
      <w:r w:rsidRPr="005746FB">
        <w:rPr>
          <w:rStyle w:val="Verwijzing"/>
        </w:rPr>
        <w:instrText xml:space="preserve"> REF _Ref_7440a7a4d0e40a053ac01d89d9c280d8_2 \n \h </w:instrText>
      </w:r>
      <w:r w:rsidRPr="005746FB">
        <w:rPr>
          <w:rStyle w:val="Verwijzing"/>
        </w:rPr>
      </w:r>
      <w:r w:rsidRPr="005746FB">
        <w:rPr>
          <w:rStyle w:val="Verwijzing"/>
        </w:rPr>
        <w:fldChar w:fldCharType="separate"/>
      </w:r>
      <w:r w:rsidR="00C06EA5">
        <w:rPr>
          <w:rStyle w:val="Verwijzing"/>
        </w:rPr>
        <w:t>5.2.2.1.1</w:t>
      </w:r>
      <w:r w:rsidRPr="005746FB">
        <w:rPr>
          <w:rStyle w:val="Verwijzing"/>
        </w:rPr>
        <w:fldChar w:fldCharType="end"/>
      </w:r>
      <w:r>
        <w:t>.</w:t>
      </w:r>
    </w:p>
    <w:p w14:paraId="79EE847C" w14:textId="77777777" w:rsidR="009D5700" w:rsidRPr="00E16DBE" w:rsidRDefault="0092796F" w:rsidP="009D5700">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