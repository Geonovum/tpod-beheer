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5F056" w14:textId="3AC171E8" w:rsidR="009D5700" w:rsidRPr="00F03DD9" w:rsidRDefault="0092796F" w:rsidP="009D5700">
      <w:pPr>
        <w:pStyle w:val="Kop3"/>
      </w:pPr>
      <w:r w:rsidRPr="00F03DD9">
        <w:t>Standaardfrase als verbinding tussen Regeltekst, Locatie en waarden</w:t>
      </w:r>
    </w:p>
    <w:p w14:paraId="227202BD" w14:textId="79740998" w:rsidR="009D5700" w:rsidRPr="007F28B9" w:rsidRDefault="0092796F" w:rsidP="009D5700">
      <w:r w:rsidRPr="00F03DD9">
        <w:t xml:space="preserve">In omgevingsdocumenten met regels zullen normen voorkomen die in verschillende gebieden verschillende waarden hebben, denk hierbij bijvoorbeeld aan maximum bouwhoogte in het omgevingsplan of minimum doorvaarthoogte in de waterschapsverordening. Het is mogelijk om in de Regeltekst van het omgevingsdocument voor iedere norm zoveel regels op te nemen als er gebieden zijn, dan wel als er waarden zijn die de norm kan aannemen. </w:t>
      </w:r>
      <w:r w:rsidRPr="005746FB">
        <w:rPr>
          <w:rStyle w:val="Verwijzing"/>
        </w:rPr>
        <w:fldChar w:fldCharType="begin"/>
      </w:r>
      <w:r w:rsidRPr="005746FB">
        <w:rPr>
          <w:rStyle w:val="Verwijzing"/>
        </w:rPr>
        <w:instrText xml:space="preserve"> REF _Ref_6bf52830ea1dfa8ba4019547490c470e_1 \n \h  \* MERGEFORMAT </w:instrText>
      </w:r>
      <w:r w:rsidRPr="005746FB">
        <w:rPr>
          <w:rStyle w:val="Verwijzing"/>
        </w:rPr>
      </w:r>
      <w:r w:rsidRPr="005746FB">
        <w:rPr>
          <w:rStyle w:val="Verwijzing"/>
        </w:rPr>
        <w:fldChar w:fldCharType="separate"/>
      </w:r>
      <w:r w:rsidR="00C06EA5">
        <w:rPr>
          <w:rStyle w:val="Verwijzing"/>
        </w:rPr>
        <w:t>Figuur 44</w:t>
      </w:r>
      <w:r w:rsidRPr="005746FB">
        <w:rPr>
          <w:rStyle w:val="Verwijzing"/>
        </w:rPr>
        <w:fldChar w:fldCharType="end"/>
      </w:r>
      <w:r w:rsidRPr="00B26823">
        <w:t xml:space="preserve"> </w:t>
      </w:r>
      <w:r w:rsidRPr="007B60F8">
        <w:t xml:space="preserve">en </w:t>
      </w:r>
      <w:r w:rsidRPr="005746FB">
        <w:rPr>
          <w:rStyle w:val="Verwijzing"/>
        </w:rPr>
        <w:fldChar w:fldCharType="begin"/>
      </w:r>
      <w:r w:rsidRPr="005746FB">
        <w:rPr>
          <w:rStyle w:val="Verwijzing"/>
        </w:rPr>
        <w:instrText xml:space="preserve"> REF _Ref_6bf52830ea1dfa8ba4019547490c470e_2 \n \h  \* MERGEFORMAT </w:instrText>
      </w:r>
      <w:r w:rsidRPr="005746FB">
        <w:rPr>
          <w:rStyle w:val="Verwijzing"/>
        </w:rPr>
      </w:r>
      <w:r w:rsidRPr="005746FB">
        <w:rPr>
          <w:rStyle w:val="Verwijzing"/>
        </w:rPr>
        <w:fldChar w:fldCharType="separate"/>
      </w:r>
      <w:r w:rsidR="00C06EA5">
        <w:rPr>
          <w:rStyle w:val="Verwijzing"/>
        </w:rPr>
        <w:t>Figuur 45</w:t>
      </w:r>
      <w:r w:rsidRPr="005746FB">
        <w:rPr>
          <w:rStyle w:val="Verwijzing"/>
        </w:rPr>
        <w:fldChar w:fldCharType="end"/>
      </w:r>
      <w:r w:rsidRPr="00B26823">
        <w:t xml:space="preserve"> </w:t>
      </w:r>
      <w:r w:rsidRPr="007B60F8">
        <w:t xml:space="preserve">laten </w:t>
      </w:r>
      <w:r w:rsidRPr="000E40D3">
        <w:t xml:space="preserve">voor omgevingsplan en waterschapsverordening </w:t>
      </w:r>
      <w:r w:rsidRPr="00F1426F">
        <w:t>een stukje R</w:t>
      </w:r>
      <w:r w:rsidRPr="007F28B9">
        <w:t>egeltekst zien waarin deze systematiek is toegepast:</w:t>
      </w:r>
    </w:p>
    <w:p w14:paraId="0ADFCAEE" w14:textId="7D2C8059" w:rsidR="009D5700" w:rsidRPr="00B26823" w:rsidRDefault="0092796F" w:rsidP="009D5700">
      <w:pPr>
        <w:pStyle w:val="Figuur"/>
      </w:pPr>
      <w:r w:rsidRPr="00B26823">
        <w:rPr>
          <w:noProof/>
        </w:rPr>
        <w:drawing>
          <wp:inline distT="0" distB="0" distL="0" distR="0" wp14:anchorId="599F0F86" wp14:editId="221BF6D6">
            <wp:extent cx="4102100" cy="1752600"/>
            <wp:effectExtent l="0" t="0" r="0" b="0"/>
            <wp:docPr id="1688696547" name="Afbeelding 1688696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6"/>
                    <pic:cNvPicPr/>
                  </pic:nvPicPr>
                  <pic:blipFill>
                    <a:blip r:embed="rId89">
                      <a:extLst>
                        <a:ext uri="{28A0092B-C50C-407E-A947-70E740481C1C}">
                          <a14:useLocalDpi xmlns:a14="http://schemas.microsoft.com/office/drawing/2010/main" val="0"/>
                        </a:ext>
                      </a:extLst>
                    </a:blip>
                    <a:stretch>
                      <a:fillRect/>
                    </a:stretch>
                  </pic:blipFill>
                  <pic:spPr>
                    <a:xfrm>
                      <a:off x="0" y="0"/>
                      <a:ext cx="4102100" cy="1752600"/>
                    </a:xfrm>
                    <a:prstGeom prst="rect">
                      <a:avLst/>
                    </a:prstGeom>
                  </pic:spPr>
                </pic:pic>
              </a:graphicData>
            </a:graphic>
          </wp:inline>
        </w:drawing>
      </w:r>
    </w:p>
    <w:p w14:paraId="4678BDC4" w14:textId="38A83EAE" w:rsidR="009D5700" w:rsidRPr="00F03DD9" w:rsidRDefault="0092796F" w:rsidP="009D5700">
      <w:pPr>
        <w:pStyle w:val="Figuurbijschrift"/>
      </w:pPr>
      <w:bookmarkStart w:id="335" w:name="_Ref_6bf52830ea1dfa8ba4019547490c470e_1"/>
      <w:r w:rsidRPr="00F03DD9">
        <w:t xml:space="preserve">Beschrijving </w:t>
      </w:r>
      <w:r>
        <w:t xml:space="preserve">van de </w:t>
      </w:r>
      <w:r w:rsidRPr="00F03DD9">
        <w:t xml:space="preserve">gebieden waar </w:t>
      </w:r>
      <w:r>
        <w:t xml:space="preserve">de </w:t>
      </w:r>
      <w:r w:rsidRPr="00F03DD9">
        <w:t xml:space="preserve">norm geldt én de waarden </w:t>
      </w:r>
      <w:r>
        <w:t xml:space="preserve">zijn </w:t>
      </w:r>
      <w:r w:rsidRPr="00F03DD9">
        <w:t xml:space="preserve">in </w:t>
      </w:r>
      <w:r>
        <w:t xml:space="preserve">de </w:t>
      </w:r>
      <w:r w:rsidRPr="00F03DD9">
        <w:t>Regeltekst opgenomen</w:t>
      </w:r>
      <w:bookmarkEnd w:id="335"/>
      <w:r w:rsidRPr="00F03DD9">
        <w:t>, voorbeeld omgevingsplan</w:t>
      </w:r>
    </w:p>
    <w:p w14:paraId="134900EB" w14:textId="3F819BED" w:rsidR="009D5700" w:rsidRPr="00B26823" w:rsidRDefault="0092796F" w:rsidP="009D5700">
      <w:pPr>
        <w:pStyle w:val="Figuur"/>
      </w:pPr>
      <w:r w:rsidRPr="00B26823">
        <w:rPr>
          <w:noProof/>
        </w:rPr>
        <w:drawing>
          <wp:inline distT="0" distB="0" distL="0" distR="0" wp14:anchorId="3BF9BC33" wp14:editId="30A2C40E">
            <wp:extent cx="3867150" cy="1485900"/>
            <wp:effectExtent l="0" t="0" r="0" b="0"/>
            <wp:docPr id="650869420" name="Afbeelding 650869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pic:cNvPicPr/>
                  </pic:nvPicPr>
                  <pic:blipFill>
                    <a:blip r:embed="rId90">
                      <a:extLst>
                        <a:ext uri="{28A0092B-C50C-407E-A947-70E740481C1C}">
                          <a14:useLocalDpi xmlns:a14="http://schemas.microsoft.com/office/drawing/2010/main" val="0"/>
                        </a:ext>
                      </a:extLst>
                    </a:blip>
                    <a:stretch>
                      <a:fillRect/>
                    </a:stretch>
                  </pic:blipFill>
                  <pic:spPr>
                    <a:xfrm>
                      <a:off x="0" y="0"/>
                      <a:ext cx="3867150" cy="1485900"/>
                    </a:xfrm>
                    <a:prstGeom prst="rect">
                      <a:avLst/>
                    </a:prstGeom>
                  </pic:spPr>
                </pic:pic>
              </a:graphicData>
            </a:graphic>
          </wp:inline>
        </w:drawing>
      </w:r>
    </w:p>
    <w:p w14:paraId="591B5243" w14:textId="116A1649" w:rsidR="009D5700" w:rsidRPr="00F03DD9" w:rsidRDefault="0092796F" w:rsidP="009D5700">
      <w:pPr>
        <w:pStyle w:val="Figuurbijschrift"/>
      </w:pPr>
      <w:bookmarkStart w:id="336" w:name="_Ref_6bf52830ea1dfa8ba4019547490c470e_2"/>
      <w:r w:rsidRPr="00F03DD9">
        <w:t xml:space="preserve">Beschrijving </w:t>
      </w:r>
      <w:r>
        <w:t xml:space="preserve">van de </w:t>
      </w:r>
      <w:r w:rsidRPr="00F03DD9">
        <w:t xml:space="preserve">gebieden waar </w:t>
      </w:r>
      <w:r>
        <w:t xml:space="preserve">de </w:t>
      </w:r>
      <w:r w:rsidRPr="00F03DD9">
        <w:t xml:space="preserve">norm geldt én de waarden </w:t>
      </w:r>
      <w:r>
        <w:t xml:space="preserve">zijn </w:t>
      </w:r>
      <w:r w:rsidRPr="00F03DD9">
        <w:t xml:space="preserve">in </w:t>
      </w:r>
      <w:r>
        <w:t xml:space="preserve">de </w:t>
      </w:r>
      <w:r w:rsidRPr="00F03DD9">
        <w:t>Regeltekst opgenomen, voorbeeld waterschapsverordening</w:t>
      </w:r>
      <w:bookmarkEnd w:id="336"/>
    </w:p>
    <w:p w14:paraId="6A91AC77" w14:textId="6DB3DD0E" w:rsidR="009D5700" w:rsidRPr="00F03DD9" w:rsidRDefault="0092796F" w:rsidP="009D5700">
      <w:r>
        <w:lastRenderedPageBreak/>
        <w:t>D</w:t>
      </w:r>
      <w:r w:rsidRPr="00F03DD9">
        <w:t xml:space="preserve">e leesbaarheid en raadpleegbaarheid </w:t>
      </w:r>
      <w:r>
        <w:t>kunnen worden vergroot door</w:t>
      </w:r>
      <w:r w:rsidRPr="00F03DD9">
        <w:t xml:space="preserve"> de Locaties waar regels gelden en de waarden die normen op de verschillende Locaties hebben, op een kaartbeeld weer te geven.</w:t>
      </w:r>
    </w:p>
    <w:p w14:paraId="366D717C" w14:textId="6F4EB069" w:rsidR="009D5700" w:rsidRPr="00F03DD9" w:rsidRDefault="0092796F" w:rsidP="009D5700">
      <w:r w:rsidRPr="00F03DD9">
        <w:t xml:space="preserve">Voor die tweede methode biedt </w:t>
      </w:r>
      <w:r>
        <w:t xml:space="preserve">de standaard </w:t>
      </w:r>
      <w:r w:rsidRPr="00F03DD9">
        <w:t xml:space="preserve">de mogelijkheid om de norm zodanig te formuleren dat deze voor de mens leesbaar en begrijpelijk is én de verbinding legt met de Locaties en alle waarden die de betreffende norm op de afzonderlijke Locaties van heeft. Hiertoe wordt in de norm een standaardfrase opgenomen. De standaardfrase is een in algemene bewoording geformuleerde verwijzing naar de Locaties. </w:t>
      </w:r>
      <w:r>
        <w:t>N</w:t>
      </w:r>
      <w:r w:rsidRPr="00F03DD9">
        <w:t xml:space="preserve">a interactie met het kaartbeeld </w:t>
      </w:r>
      <w:r>
        <w:t xml:space="preserve">wordt </w:t>
      </w:r>
      <w:r w:rsidRPr="00F03DD9">
        <w:t xml:space="preserve">de op die locatie geldende waarde getoond. Zoals in de paragrafen </w:t>
      </w:r>
      <w:r w:rsidRPr="005746FB">
        <w:rPr>
          <w:rStyle w:val="Verwijzing"/>
        </w:rPr>
        <w:fldChar w:fldCharType="begin"/>
      </w:r>
      <w:r w:rsidRPr="005746FB">
        <w:rPr>
          <w:rStyle w:val="Verwijzing"/>
        </w:rPr>
        <w:instrText xml:space="preserve"> REF _Ref_43bf2c0ce05841f7ffb085968129d87f_3 \r \h </w:instrText>
      </w:r>
      <w:r w:rsidRPr="005746FB">
        <w:rPr>
          <w:rStyle w:val="Verwijzing"/>
        </w:rPr>
      </w:r>
      <w:r w:rsidRPr="005746FB">
        <w:rPr>
          <w:rStyle w:val="Verwijzing"/>
        </w:rPr>
        <w:fldChar w:fldCharType="separate"/>
      </w:r>
      <w:r w:rsidR="00C06EA5">
        <w:rPr>
          <w:rStyle w:val="Verwijzing"/>
        </w:rPr>
        <w:t>7.7</w:t>
      </w:r>
      <w:r w:rsidRPr="005746FB">
        <w:rPr>
          <w:rStyle w:val="Verwijzing"/>
        </w:rPr>
        <w:fldChar w:fldCharType="end"/>
      </w:r>
      <w:r>
        <w:t xml:space="preserve"> en </w:t>
      </w:r>
      <w:r w:rsidRPr="005746FB">
        <w:rPr>
          <w:rStyle w:val="Verwijzing"/>
        </w:rPr>
        <w:fldChar w:fldCharType="begin"/>
      </w:r>
      <w:r w:rsidRPr="005746FB">
        <w:rPr>
          <w:rStyle w:val="Verwijzing"/>
        </w:rPr>
        <w:instrText xml:space="preserve"> REF _Ref_e35c375eb3c7373719bace4643a72c74_2 \r \h </w:instrText>
      </w:r>
      <w:r w:rsidRPr="005746FB">
        <w:rPr>
          <w:rStyle w:val="Verwijzing"/>
        </w:rPr>
      </w:r>
      <w:r w:rsidRPr="005746FB">
        <w:rPr>
          <w:rStyle w:val="Verwijzing"/>
        </w:rPr>
        <w:fldChar w:fldCharType="separate"/>
      </w:r>
      <w:r w:rsidR="00C06EA5">
        <w:rPr>
          <w:rStyle w:val="Verwijzing"/>
        </w:rPr>
        <w:t>7.8</w:t>
      </w:r>
      <w:r w:rsidRPr="005746FB">
        <w:rPr>
          <w:rStyle w:val="Verwijzing"/>
        </w:rPr>
        <w:fldChar w:fldCharType="end"/>
      </w:r>
      <w:r>
        <w:t xml:space="preserve"> </w:t>
      </w:r>
      <w:r w:rsidRPr="00F03DD9">
        <w:t xml:space="preserve">over het annoteren met de </w:t>
      </w:r>
      <w:r>
        <w:t>OW-object</w:t>
      </w:r>
      <w:r w:rsidRPr="00F03DD9">
        <w:t xml:space="preserve">en Omgevingswaarde en Omgevingsnorm is aangegeven, kunnen de waarden </w:t>
      </w:r>
      <w:r>
        <w:t>kwantitatief</w:t>
      </w:r>
      <w:r w:rsidRPr="00F03DD9">
        <w:t xml:space="preserve"> </w:t>
      </w:r>
      <w:r>
        <w:t>of</w:t>
      </w:r>
      <w:r w:rsidRPr="00F03DD9">
        <w:t xml:space="preserve"> kwalitatief </w:t>
      </w:r>
      <w:r>
        <w:t>(</w:t>
      </w:r>
      <w:r w:rsidRPr="00F03DD9">
        <w:t>oftewel in woorden beschreven</w:t>
      </w:r>
      <w:r>
        <w:t>)</w:t>
      </w:r>
      <w:r w:rsidRPr="00F03DD9">
        <w:t xml:space="preserve"> zijn. Ook kan de waarde een verwijzing naar de Regeltekst zijn. </w:t>
      </w:r>
      <w:r>
        <w:t xml:space="preserve">De standaard </w:t>
      </w:r>
      <w:r w:rsidRPr="00F03DD9">
        <w:t>maakt het weergeven van alle varianten mogelijk.</w:t>
      </w:r>
    </w:p>
    <w:p w14:paraId="1FA76569" w14:textId="005C5B6F" w:rsidR="009D5700" w:rsidRPr="000E40D3" w:rsidRDefault="0092796F" w:rsidP="009D5700">
      <w:r w:rsidRPr="00F03DD9">
        <w:t xml:space="preserve">Een voorbeeld van een norm met een standaardfrase die in het omgevingsplan kan voorkomen: "De maximum bouwhoogte van een woning is </w:t>
      </w:r>
      <w:r w:rsidRPr="00F03DD9">
        <w:rPr>
          <w:i/>
        </w:rPr>
        <w:t>de ter plaatse van het werkingsgebied ‘maximum bouwhoogte woning’ bepaalde waarde</w:t>
      </w:r>
      <w:r w:rsidRPr="00F03DD9">
        <w:t xml:space="preserve">." In dit voorbeeld is de standaardfrase in cursieve tekst aangegeven. Afhankelijk van de plaats die wordt geraadpleegd, wordt de op die plaats geldende waarde na interactie met het kaartbeeld getoond. </w:t>
      </w:r>
      <w:r w:rsidRPr="005746FB">
        <w:rPr>
          <w:rStyle w:val="Verwijzing"/>
        </w:rPr>
        <w:fldChar w:fldCharType="begin"/>
      </w:r>
      <w:r w:rsidRPr="005746FB">
        <w:rPr>
          <w:rStyle w:val="Verwijzing"/>
        </w:rPr>
        <w:instrText xml:space="preserve"> REF _Ref_6bf52830ea1dfa8ba4019547490c470e_3 \n \h  \* MERGEFORMAT </w:instrText>
      </w:r>
      <w:r w:rsidRPr="005746FB">
        <w:rPr>
          <w:rStyle w:val="Verwijzing"/>
        </w:rPr>
      </w:r>
      <w:r w:rsidRPr="005746FB">
        <w:rPr>
          <w:rStyle w:val="Verwijzing"/>
        </w:rPr>
        <w:fldChar w:fldCharType="separate"/>
      </w:r>
      <w:r w:rsidR="00C06EA5">
        <w:rPr>
          <w:rStyle w:val="Verwijzing"/>
        </w:rPr>
        <w:t>Figuur 46</w:t>
      </w:r>
      <w:r w:rsidRPr="005746FB">
        <w:rPr>
          <w:rStyle w:val="Verwijzing"/>
        </w:rPr>
        <w:fldChar w:fldCharType="end"/>
      </w:r>
      <w:r w:rsidRPr="00B26823">
        <w:t xml:space="preserve"> </w:t>
      </w:r>
      <w:r w:rsidRPr="007B60F8">
        <w:t>laat hiervan een voorbeeld zien:</w:t>
      </w:r>
    </w:p>
    <w:p w14:paraId="2B9553A0" w14:textId="6F2794DB" w:rsidR="009D5700" w:rsidRPr="00B26823" w:rsidRDefault="0092796F" w:rsidP="009D5700">
      <w:pPr>
        <w:pStyle w:val="Figuur"/>
      </w:pPr>
      <w:r w:rsidRPr="00B26823">
        <w:rPr>
          <w:noProof/>
        </w:rPr>
        <w:drawing>
          <wp:inline distT="0" distB="0" distL="0" distR="0" wp14:anchorId="78E4867B" wp14:editId="34812A46">
            <wp:extent cx="5365114" cy="2255520"/>
            <wp:effectExtent l="0" t="0" r="6985" b="0"/>
            <wp:docPr id="1236703245" name="Afbeelding 1236703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8"/>
                    <pic:cNvPicPr/>
                  </pic:nvPicPr>
                  <pic:blipFill>
                    <a:blip r:embed="rId91">
                      <a:extLst>
                        <a:ext uri="{28A0092B-C50C-407E-A947-70E740481C1C}">
                          <a14:useLocalDpi xmlns:a14="http://schemas.microsoft.com/office/drawing/2010/main" val="0"/>
                        </a:ext>
                      </a:extLst>
                    </a:blip>
                    <a:stretch>
                      <a:fillRect/>
                    </a:stretch>
                  </pic:blipFill>
                  <pic:spPr>
                    <a:xfrm>
                      <a:off x="0" y="0"/>
                      <a:ext cx="5365114" cy="2255520"/>
                    </a:xfrm>
                    <a:prstGeom prst="rect">
                      <a:avLst/>
                    </a:prstGeom>
                  </pic:spPr>
                </pic:pic>
              </a:graphicData>
            </a:graphic>
          </wp:inline>
        </w:drawing>
      </w:r>
    </w:p>
    <w:p w14:paraId="1063F4E9" w14:textId="4D86EBE6" w:rsidR="009D5700" w:rsidRPr="00F03DD9" w:rsidRDefault="0092796F" w:rsidP="009D5700">
      <w:pPr>
        <w:pStyle w:val="Figuurbijschrift"/>
      </w:pPr>
      <w:bookmarkStart w:id="337" w:name="_Ref_6bf52830ea1dfa8ba4019547490c470e_3"/>
      <w:r w:rsidRPr="00F03DD9">
        <w:t>Standaardfrase in Regeltekst, weergave van de waarden door interactie met kaart, omgevingsplan</w:t>
      </w:r>
      <w:bookmarkEnd w:id="337"/>
    </w:p>
    <w:p w14:paraId="5560FD22" w14:textId="5871D43F" w:rsidR="009D5700" w:rsidRPr="00F03DD9" w:rsidRDefault="0092796F" w:rsidP="009D5700">
      <w:r w:rsidRPr="00F03DD9">
        <w:t>Het resultaat van bevraging A is dat de waarde 13 meter wordt getoond. Het resultaat van bevraging B is dat de waarde 7 meter wordt getoond.</w:t>
      </w:r>
    </w:p>
    <w:p w14:paraId="4C7F4097" w14:textId="2CFB7473" w:rsidR="009D5700" w:rsidRPr="000E40D3" w:rsidRDefault="0092796F" w:rsidP="009D5700">
      <w:r w:rsidRPr="00F03DD9">
        <w:t xml:space="preserve">Een voorbeeld van een norm met een standaardfrase die in de waterschapsverordening kan voorkomen: "De doorvaarthoogte van een watergang bedraagt niet minder dan </w:t>
      </w:r>
      <w:r w:rsidRPr="00F03DD9">
        <w:rPr>
          <w:i/>
          <w:iCs/>
        </w:rPr>
        <w:t>de ter plaatse van het werkingsgebied ‘minimum doorvaarthoogte watergang’ bepaalde waarde</w:t>
      </w:r>
      <w:r w:rsidRPr="00F03DD9">
        <w:t xml:space="preserve">." In dit voorbeeld is de standaardfrase in cursieve tekst aangegeven. Afhankelijk van de plaats die wordt geraadpleegd, wordt de op die plaats geldende waarde na interactie met het kaartbeeld getoond. </w:t>
      </w:r>
      <w:r w:rsidRPr="005746FB">
        <w:rPr>
          <w:rStyle w:val="Verwijzing"/>
        </w:rPr>
        <w:fldChar w:fldCharType="begin"/>
      </w:r>
      <w:r w:rsidRPr="005746FB">
        <w:rPr>
          <w:rStyle w:val="Verwijzing"/>
        </w:rPr>
        <w:instrText xml:space="preserve"> REF _Ref_6bf52830ea1dfa8ba4019547490c470e_4 \n \h  \* MERGEFORMAT </w:instrText>
      </w:r>
      <w:r w:rsidRPr="005746FB">
        <w:rPr>
          <w:rStyle w:val="Verwijzing"/>
        </w:rPr>
      </w:r>
      <w:r w:rsidRPr="005746FB">
        <w:rPr>
          <w:rStyle w:val="Verwijzing"/>
        </w:rPr>
        <w:fldChar w:fldCharType="separate"/>
      </w:r>
      <w:r w:rsidR="00C06EA5">
        <w:rPr>
          <w:rStyle w:val="Verwijzing"/>
        </w:rPr>
        <w:t>Figuur 47</w:t>
      </w:r>
      <w:r w:rsidRPr="005746FB">
        <w:rPr>
          <w:rStyle w:val="Verwijzing"/>
        </w:rPr>
        <w:fldChar w:fldCharType="end"/>
      </w:r>
      <w:r w:rsidRPr="00B26823">
        <w:t xml:space="preserve"> </w:t>
      </w:r>
      <w:r w:rsidRPr="007B60F8">
        <w:t>laat hiervan een voorbeeld zien:</w:t>
      </w:r>
    </w:p>
    <w:p w14:paraId="4C4F4545" w14:textId="64917B42" w:rsidR="009D5700" w:rsidRPr="00B26823" w:rsidRDefault="0092796F" w:rsidP="009D5700">
      <w:pPr>
        <w:pStyle w:val="Figuur"/>
      </w:pPr>
      <w:r w:rsidRPr="00B26823">
        <w:rPr>
          <w:noProof/>
        </w:rPr>
        <w:lastRenderedPageBreak/>
        <w:drawing>
          <wp:inline distT="0" distB="0" distL="0" distR="0" wp14:anchorId="2F42A553" wp14:editId="15249174">
            <wp:extent cx="5400040" cy="2274570"/>
            <wp:effectExtent l="0" t="0" r="0" b="0"/>
            <wp:docPr id="1432174764" name="Afbeelding 1432174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5"/>
                    <pic:cNvPicPr/>
                  </pic:nvPicPr>
                  <pic:blipFill>
                    <a:blip r:embed="rId92">
                      <a:extLst>
                        <a:ext uri="{28A0092B-C50C-407E-A947-70E740481C1C}">
                          <a14:useLocalDpi xmlns:a14="http://schemas.microsoft.com/office/drawing/2010/main" val="0"/>
                        </a:ext>
                      </a:extLst>
                    </a:blip>
                    <a:stretch>
                      <a:fillRect/>
                    </a:stretch>
                  </pic:blipFill>
                  <pic:spPr>
                    <a:xfrm>
                      <a:off x="0" y="0"/>
                      <a:ext cx="5400040" cy="2274570"/>
                    </a:xfrm>
                    <a:prstGeom prst="rect">
                      <a:avLst/>
                    </a:prstGeom>
                  </pic:spPr>
                </pic:pic>
              </a:graphicData>
            </a:graphic>
          </wp:inline>
        </w:drawing>
      </w:r>
    </w:p>
    <w:p w14:paraId="18213BFD" w14:textId="6CAC9827" w:rsidR="009D5700" w:rsidRPr="00F03DD9" w:rsidRDefault="0092796F" w:rsidP="009D5700">
      <w:pPr>
        <w:pStyle w:val="Figuurbijschrift"/>
      </w:pPr>
      <w:bookmarkStart w:id="338" w:name="_Ref_6bf52830ea1dfa8ba4019547490c470e_4"/>
      <w:r w:rsidRPr="00F03DD9">
        <w:t xml:space="preserve">Standaardfrase in Regeltekst, weergave van de waarden door interactie met kaart, </w:t>
      </w:r>
      <w:bookmarkEnd w:id="338"/>
      <w:r w:rsidRPr="00F03DD9">
        <w:t>waterschapsverordening</w:t>
      </w:r>
    </w:p>
    <w:p w14:paraId="78AE43FE" w14:textId="77777777" w:rsidR="009D5700" w:rsidRPr="00F03DD9" w:rsidRDefault="009D5700" w:rsidP="009D5700"/>
    <w:p w14:paraId="4B977C06" w14:textId="08FE01E9" w:rsidR="009D5700" w:rsidRPr="00F03DD9" w:rsidRDefault="0092796F" w:rsidP="009D5700">
      <w:r w:rsidRPr="00F03DD9">
        <w:t>Het resultaat van bevraging A is dat de waarde 2 meter wordt getoond. Het resultaat van bevraging B is dat de waarde 1 meter wordt getoond.</w:t>
      </w:r>
    </w:p>
    <w:p w14:paraId="139BF1AF" w14:textId="77777777" w:rsidR="009D5700" w:rsidRPr="00F03DD9" w:rsidRDefault="009D5700" w:rsidP="009D5700"/>
    <w:p w14:paraId="12CA6E6E" w14:textId="5918CDAA" w:rsidR="009D5700" w:rsidRPr="00F03DD9" w:rsidRDefault="0092796F" w:rsidP="009D5700">
      <w:r w:rsidRPr="00F03DD9">
        <w:t>Dit kan ook met kwalitatie</w:t>
      </w:r>
      <w:r>
        <w:t>ve</w:t>
      </w:r>
      <w:r w:rsidRPr="00F03DD9">
        <w:t xml:space="preserve"> waarden, waarbij bijvoorbeeld locatie C de waarde</w:t>
      </w:r>
      <w:r>
        <w:t xml:space="preserve"> </w:t>
      </w:r>
      <w:r w:rsidRPr="00F03DD9">
        <w:t>'passend in het straatbeeld' heeft en locatie D de waarde 'niet hoger dan de kerk':</w:t>
      </w:r>
    </w:p>
    <w:p w14:paraId="280E6D08" w14:textId="627BA729" w:rsidR="009D5700" w:rsidRPr="00B26823" w:rsidRDefault="0092796F" w:rsidP="009D5700">
      <w:pPr>
        <w:pStyle w:val="Figuur"/>
      </w:pPr>
      <w:r w:rsidRPr="00B26823">
        <w:rPr>
          <w:noProof/>
        </w:rPr>
        <w:drawing>
          <wp:inline distT="0" distB="0" distL="0" distR="0" wp14:anchorId="01E695D7" wp14:editId="76226D3C">
            <wp:extent cx="5400040" cy="2273935"/>
            <wp:effectExtent l="0" t="0" r="0" b="0"/>
            <wp:docPr id="474523967" name="Afbeelding 474523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3">
                      <a:extLst>
                        <a:ext uri="{28A0092B-C50C-407E-A947-70E740481C1C}">
                          <a14:useLocalDpi xmlns:a14="http://schemas.microsoft.com/office/drawing/2010/main" val="0"/>
                        </a:ext>
                      </a:extLst>
                    </a:blip>
                    <a:stretch>
                      <a:fillRect/>
                    </a:stretch>
                  </pic:blipFill>
                  <pic:spPr>
                    <a:xfrm>
                      <a:off x="0" y="0"/>
                      <a:ext cx="5400040" cy="2273935"/>
                    </a:xfrm>
                    <a:prstGeom prst="rect">
                      <a:avLst/>
                    </a:prstGeom>
                  </pic:spPr>
                </pic:pic>
              </a:graphicData>
            </a:graphic>
          </wp:inline>
        </w:drawing>
      </w:r>
    </w:p>
    <w:p w14:paraId="7040346C" w14:textId="0B5CE58D" w:rsidR="009D5700" w:rsidRDefault="0092796F" w:rsidP="009D5700">
      <w:pPr>
        <w:pStyle w:val="Figuurbijschrift"/>
      </w:pPr>
      <w:r w:rsidRPr="00F03DD9">
        <w:t>Standaardfrase in Regeltekst, weergave van de waarden door interactie met kaart, kwalitatief, omgevingsplan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image" Target="media/image_8c5f5a414e59063dbfc370c0f1829cf1.png"/><Relationship Id="rId90" Type="http://schemas.openxmlformats.org/officeDocument/2006/relationships/image" Target="media/image_5a43f0109c5426e35c5bbbce4b5a46d6.png"/><Relationship Id="rId91" Type="http://schemas.openxmlformats.org/officeDocument/2006/relationships/image" Target="media/image_74c32b22e4c423e11462a6118368f98e.png"/><Relationship Id="rId92" Type="http://schemas.openxmlformats.org/officeDocument/2006/relationships/image" Target="media/image_6fe1e4301ea9f2b5897d0f8ed1ae105b.png"/><Relationship Id="rId93" Type="http://schemas.openxmlformats.org/officeDocument/2006/relationships/image" Target="media/image_9483a272a36a7bef42e986d9cbd8823e.jp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