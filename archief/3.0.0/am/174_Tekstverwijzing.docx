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2C849" w14:textId="536DDC7C" w:rsidR="009D5700" w:rsidRPr="000A4B5B" w:rsidRDefault="005F5E22" w:rsidP="009D5700">
      <w:pPr>
        <w:pStyle w:val="Kop3"/>
      </w:pPr>
      <w:bookmarkStart w:id="330" w:name="_Ref_0de2bc199f83468713dd2ecd36442818_1"/>
      <w:r>
        <w:t>Tekstv</w:t>
      </w:r>
      <w:r w:rsidR="0092796F" w:rsidRPr="000A4B5B">
        <w:t>erwijzing</w:t>
      </w:r>
      <w:bookmarkEnd w:id="330"/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