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9D5700" w:rsidRPr="007F28B9" w:rsidRDefault="0092796F" w:rsidP="009D5700">
      <w:pPr>
        <w:pStyle w:val="Kop5"/>
      </w:pPr>
      <w:r w:rsidRPr="007F28B9">
        <w:t>Geur</w:t>
      </w:r>
    </w:p>
    <w:p w14:paraId="691C89E0" w14:textId="77777777" w:rsidR="009D5700" w:rsidRPr="007F28B9" w:rsidRDefault="0092796F" w:rsidP="009D5700">
      <w:pPr>
        <w:pStyle w:val="Kop6"/>
      </w:pPr>
      <w:r w:rsidRPr="007F28B9">
        <w:t>Toelichting op de toepassing</w:t>
      </w:r>
    </w:p>
    <w:p w14:paraId="06E23CBB" w14:textId="77777777" w:rsidR="009D5700" w:rsidRPr="007F28B9" w:rsidRDefault="0092796F" w:rsidP="009D570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 xml:space="preserve">Geur kan ook worden gebruikt in </w:t>
      </w:r>
      <w:r w:rsidRPr="007F28B9">
        <w:lastRenderedPageBreak/>
        <w:t>visies en programma’s voor het aangeven van gebieden en objecten waar beleidsmatig bijzondere aandacht is voor geur.</w:t>
      </w:r>
    </w:p>
    <w:p w14:paraId="30408A0E" w14:textId="77777777" w:rsidR="009D5700" w:rsidRPr="007F28B9" w:rsidRDefault="0092796F" w:rsidP="009D570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9D5700" w:rsidRPr="007F28B9" w:rsidRDefault="0092796F" w:rsidP="009D5700">
      <w:pPr>
        <w:pStyle w:val="Kop6"/>
      </w:pPr>
      <w:r w:rsidRPr="007F28B9">
        <w:t>Definitie</w:t>
      </w:r>
    </w:p>
    <w:p w14:paraId="2660768A" w14:textId="77777777" w:rsidR="009D5700" w:rsidRPr="007F28B9" w:rsidRDefault="0092796F" w:rsidP="009D570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