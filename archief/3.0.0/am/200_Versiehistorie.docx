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898D2" w14:textId="31251E8C" w:rsidR="000443CD" w:rsidRDefault="000443CD" w:rsidP="000443CD">
      <w:pPr>
        <w:pStyle w:val="Kop2bijlage"/>
      </w:pPr>
      <w:bookmarkStart w:id="380" w:name="_Ref_632215ed3a1653c6e4f77c06c2f6de35_1"/>
      <w:r>
        <w:lastRenderedPageBreak/>
        <w:t>Versiehistorie</w:t>
      </w:r>
      <w:bookmarkEnd w:id="380"/>
    </w:p>
    <w:p w14:paraId="357B89C1" w14:textId="77777777" w:rsidR="000443CD" w:rsidRDefault="000443CD" w:rsidP="000443CD">
      <w:r w:rsidRPr="00A32818">
        <w:t>In deze bijlage staat de versiehistorie van eerdere versies van dit toepassingsprofiel.</w:t>
      </w:r>
    </w:p>
    <w:p w14:paraId="50508C0D" w14:textId="77777777" w:rsidR="00080150" w:rsidRDefault="00080150" w:rsidP="00080150">
      <w:pPr>
        <w:pStyle w:val="Colofon"/>
      </w:pPr>
    </w:p>
    <w:p w14:paraId="324F6A36" w14:textId="354FAD08" w:rsidR="00C06EA5" w:rsidRDefault="00080150" w:rsidP="00080150">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95" w:history="1">
        <w:r w:rsidRPr="0058716A">
          <w:rPr>
            <w:rStyle w:val="Hyperlink"/>
          </w:rPr>
          <w:t>https://www.geonovum.nl/geo-standaarden/omgevingswet/meldingen</w:t>
        </w:r>
      </w:hyperlink>
      <w:r>
        <w:t>.</w:t>
      </w:r>
    </w:p>
    <w:p w14:paraId="242286D1" w14:textId="4CADE299" w:rsidR="00C06EA5" w:rsidRDefault="00080150" w:rsidP="00080150">
      <w:r>
        <w:t xml:space="preserve">Voor de STOP-standaard bestaat een vergelijkbaar meldingssysteem, waarnaar wordt verwezen met STOP#xx. De STOP-issuetracker is te vinden via </w:t>
      </w:r>
      <w:hyperlink r:id="rId96" w:history="1">
        <w:r w:rsidRPr="00A22936">
          <w:rPr>
            <w:rStyle w:val="Hyperlink"/>
          </w:rPr>
          <w:t>https://gitlab.com/koop/STOP/standaard/-/issues</w:t>
        </w:r>
      </w:hyperlink>
      <w:r>
        <w:t>.</w:t>
      </w:r>
    </w:p>
    <w:p w14:paraId="4FCD91F7" w14:textId="5B9ABC3E" w:rsidR="00080150" w:rsidRDefault="00080150" w:rsidP="00080150"/>
    <w:tbl>
      <w:tblPr>
        <w:tblStyle w:val="Versiehistorie"/>
        <w:tblW w:w="5000" w:type="pct"/>
        <w:tblLayout w:type="fixed"/>
        <w:tblLook w:val="0620" w:firstRow="1" w:lastRow="0" w:firstColumn="0" w:lastColumn="0" w:noHBand="1" w:noVBand="1"/>
      </w:tblPr>
      <w:tblGrid>
        <w:gridCol w:w="962"/>
        <w:gridCol w:w="1301"/>
        <w:gridCol w:w="6231"/>
      </w:tblGrid>
      <w:tr w:rsidR="00080150" w:rsidRPr="00B26823" w14:paraId="0D6AB90B" w14:textId="77777777" w:rsidTr="004D75EC">
        <w:trPr>
          <w:cnfStyle w:val="100000000000" w:firstRow="1" w:lastRow="0" w:firstColumn="0" w:lastColumn="0" w:oddVBand="0" w:evenVBand="0" w:oddHBand="0" w:evenHBand="0" w:firstRowFirstColumn="0" w:firstRowLastColumn="0" w:lastRowFirstColumn="0" w:lastRowLastColumn="0"/>
          <w:tblHeader/>
        </w:trPr>
        <w:tc>
          <w:tcPr>
            <w:tcW w:w="566" w:type="pct"/>
          </w:tcPr>
          <w:p w14:paraId="1F4D7AA1" w14:textId="77777777" w:rsidR="00080150" w:rsidRPr="00B26823" w:rsidRDefault="00080150" w:rsidP="004D75EC">
            <w:r w:rsidRPr="00B26823">
              <w:t>Versie</w:t>
            </w:r>
          </w:p>
        </w:tc>
        <w:tc>
          <w:tcPr>
            <w:tcW w:w="766" w:type="pct"/>
          </w:tcPr>
          <w:p w14:paraId="7A664295" w14:textId="77777777" w:rsidR="00080150" w:rsidRPr="00B26823" w:rsidRDefault="00080150" w:rsidP="004D75EC">
            <w:r w:rsidRPr="00B26823">
              <w:t>Datum</w:t>
            </w:r>
          </w:p>
        </w:tc>
        <w:tc>
          <w:tcPr>
            <w:tcW w:w="3668" w:type="pct"/>
          </w:tcPr>
          <w:p w14:paraId="40155500" w14:textId="77777777" w:rsidR="00080150" w:rsidRPr="00B26823" w:rsidRDefault="00080150" w:rsidP="004D75EC">
            <w:r w:rsidRPr="00B26823">
              <w:t>Wijziging</w:t>
            </w:r>
          </w:p>
        </w:tc>
      </w:tr>
      <w:tr w:rsidR="00080150" w14:paraId="70CD5D48" w14:textId="77777777" w:rsidTr="004D75EC">
        <w:tc>
          <w:tcPr>
            <w:tcW w:w="566" w:type="pct"/>
          </w:tcPr>
          <w:p w14:paraId="04FB19FF" w14:textId="77777777" w:rsidR="00080150" w:rsidRDefault="00080150" w:rsidP="004D75EC">
            <w:r>
              <w:t>2.0.1-rc</w:t>
            </w:r>
          </w:p>
        </w:tc>
        <w:tc>
          <w:tcPr>
            <w:tcW w:w="766" w:type="pct"/>
          </w:tcPr>
          <w:p w14:paraId="30210808" w14:textId="77777777" w:rsidR="00080150" w:rsidRPr="00916D31" w:rsidRDefault="00080150" w:rsidP="004D75EC">
            <w:r>
              <w:t>2021-12-17</w:t>
            </w:r>
          </w:p>
        </w:tc>
        <w:tc>
          <w:tcPr>
            <w:tcW w:w="3668" w:type="pct"/>
          </w:tcPr>
          <w:p w14:paraId="7E527C53" w14:textId="45DAE77D" w:rsidR="00C06EA5" w:rsidRDefault="00080150" w:rsidP="004D75EC">
            <w:r>
              <w:t>Hele document:</w:t>
            </w:r>
          </w:p>
          <w:p w14:paraId="26737CA2" w14:textId="3D788652" w:rsidR="00080150" w:rsidRDefault="00080150" w:rsidP="004D75EC">
            <w:pPr>
              <w:pStyle w:val="Opsommingtekens1"/>
            </w:pPr>
            <w:r>
              <w:t>tekst gecorrigeerd en verbeterd</w:t>
            </w:r>
          </w:p>
          <w:p w14:paraId="3781274C" w14:textId="77777777" w:rsidR="00080150" w:rsidRDefault="00080150" w:rsidP="004D75EC">
            <w:pPr>
              <w:pStyle w:val="Opsommingtekens1"/>
            </w:pPr>
            <w:r>
              <w:t>tekst geactualiseerd n.a.v. wijzigingen in wet- en regelgeving</w:t>
            </w:r>
          </w:p>
        </w:tc>
      </w:tr>
      <w:tr w:rsidR="00080150" w14:paraId="15E550D0" w14:textId="77777777" w:rsidTr="004D75EC">
        <w:tc>
          <w:tcPr>
            <w:tcW w:w="566" w:type="pct"/>
          </w:tcPr>
          <w:p w14:paraId="118088B9" w14:textId="77777777" w:rsidR="00080150" w:rsidRDefault="00080150" w:rsidP="004D75EC">
            <w:r w:rsidRPr="00574C67">
              <w:t xml:space="preserve">2.0.1-rc </w:t>
            </w:r>
          </w:p>
        </w:tc>
        <w:tc>
          <w:tcPr>
            <w:tcW w:w="766" w:type="pct"/>
          </w:tcPr>
          <w:p w14:paraId="0B09D489" w14:textId="77777777" w:rsidR="00080150" w:rsidRPr="00916D31" w:rsidRDefault="00080150" w:rsidP="004D75EC">
            <w:r w:rsidRPr="00574C67">
              <w:t>2021-12-17</w:t>
            </w:r>
          </w:p>
        </w:tc>
        <w:tc>
          <w:tcPr>
            <w:tcW w:w="3668" w:type="pct"/>
          </w:tcPr>
          <w:p w14:paraId="132B4F82" w14:textId="0384EF5A" w:rsidR="00080150" w:rsidRDefault="00080150" w:rsidP="004D75EC">
            <w:r>
              <w:t>Hoofdstuk</w:t>
            </w:r>
            <w:r w:rsidR="00D528B9">
              <w:t xml:space="preserve"> 4</w:t>
            </w:r>
            <w:r>
              <w:t xml:space="preserve"> De vormgeving van Besluit en Regeling bij </w:t>
            </w:r>
            <w:r w:rsidR="00000000">
              <w:fldChar w:fldCharType="begin"/>
            </w:r>
            <w:r w:rsidR="00000000">
              <w:instrText xml:space="preserve"> DOCVARIABLE ID01+ </w:instrText>
            </w:r>
            <w:r w:rsidR="00000000">
              <w:fldChar w:fldCharType="separate"/>
            </w:r>
            <w:r w:rsidR="00C06EA5">
              <w:t>de AMvB/MR</w:t>
            </w:r>
            <w:r w:rsidR="00000000">
              <w:fldChar w:fldCharType="end"/>
            </w:r>
          </w:p>
          <w:p w14:paraId="7F95E97E" w14:textId="77777777" w:rsidR="00080150" w:rsidRDefault="00080150" w:rsidP="004D75EC">
            <w:pPr>
              <w:pStyle w:val="Opsommingtekens1"/>
            </w:pPr>
            <w:r>
              <w:t xml:space="preserve">Beschrijving Besluitmodel in overeenstemming gebracht met STOP: in </w:t>
            </w:r>
            <w:r w:rsidRPr="00711190">
              <w:t xml:space="preserve">BesluitCompact </w:t>
            </w:r>
            <w:r>
              <w:t>wordt een WijzigArtikel niet onderverdeeld in WijzigLeden</w:t>
            </w:r>
          </w:p>
          <w:p w14:paraId="352B7A9D" w14:textId="77777777" w:rsidR="00080150" w:rsidRDefault="00080150" w:rsidP="004D75EC">
            <w:pPr>
              <w:pStyle w:val="Opsommingtekens1"/>
            </w:pPr>
            <w:r>
              <w:t>Bepaald wanneer gebruik gemaakt mag worden van een PDF-bijlage in Besluit en Regeling</w:t>
            </w:r>
          </w:p>
          <w:p w14:paraId="600BABFB" w14:textId="77777777" w:rsidR="00080150" w:rsidRDefault="00080150" w:rsidP="004D75EC">
            <w:pPr>
              <w:pStyle w:val="Opsommingtekens1"/>
            </w:pPr>
            <w:r>
              <w:t>Modellering Toelichting en ArtikelgewjizigeToelichting aangepast en advies toegevoegd over de toepassing hiervan, met het oog op de toekomstige vereenvoudiging van deze elementen (STOP#194)</w:t>
            </w:r>
          </w:p>
          <w:p w14:paraId="3AD198F2" w14:textId="77777777" w:rsidR="00080150" w:rsidRDefault="00080150" w:rsidP="004D75EC">
            <w:pPr>
              <w:pStyle w:val="Opsommingtekens1"/>
            </w:pPr>
            <w:r>
              <w:t>Advies toegevoegd om in het Besluit het element Inhoudsopgave niet te gebruiken</w:t>
            </w:r>
          </w:p>
        </w:tc>
      </w:tr>
      <w:tr w:rsidR="00080150" w14:paraId="5AAC3050" w14:textId="77777777" w:rsidTr="004D75EC">
        <w:tc>
          <w:tcPr>
            <w:tcW w:w="566" w:type="pct"/>
          </w:tcPr>
          <w:p w14:paraId="1959E753" w14:textId="77777777" w:rsidR="00080150" w:rsidRDefault="00080150" w:rsidP="004D75EC">
            <w:r w:rsidRPr="00574C67">
              <w:t xml:space="preserve">2.0.1-rc </w:t>
            </w:r>
          </w:p>
        </w:tc>
        <w:tc>
          <w:tcPr>
            <w:tcW w:w="766" w:type="pct"/>
          </w:tcPr>
          <w:p w14:paraId="290C11A0" w14:textId="77777777" w:rsidR="00080150" w:rsidRPr="00916D31" w:rsidRDefault="00080150" w:rsidP="004D75EC">
            <w:r w:rsidRPr="00574C67">
              <w:t>2021-12-17</w:t>
            </w:r>
          </w:p>
        </w:tc>
        <w:tc>
          <w:tcPr>
            <w:tcW w:w="3668" w:type="pct"/>
          </w:tcPr>
          <w:p w14:paraId="4F0D02FD" w14:textId="3FF2E44E" w:rsidR="00080150" w:rsidRDefault="00080150" w:rsidP="004D75EC">
            <w:r>
              <w:t>Paragraaf</w:t>
            </w:r>
            <w:r w:rsidR="00804AE8">
              <w:t xml:space="preserve"> 5.2</w:t>
            </w:r>
            <w:r>
              <w:t xml:space="preserve"> Specificatie van de Artikelstructuur</w:t>
            </w:r>
          </w:p>
          <w:p w14:paraId="413871E9" w14:textId="77777777" w:rsidR="00080150" w:rsidRDefault="00080150" w:rsidP="004D75EC">
            <w:pPr>
              <w:pStyle w:val="Opsommingtekens1"/>
            </w:pPr>
            <w:r>
              <w:t>Bepaling over gebruik tekstelement Titel gewijzigd (WELT-178)</w:t>
            </w:r>
          </w:p>
          <w:p w14:paraId="2D76D4DB" w14:textId="77777777" w:rsidR="00080150" w:rsidRDefault="00080150" w:rsidP="004D75EC">
            <w:pPr>
              <w:pStyle w:val="Opsommingtekens1"/>
            </w:pPr>
            <w:r>
              <w:t>Extra uitleg toegevoegd over element Vervallen</w:t>
            </w:r>
          </w:p>
          <w:p w14:paraId="42D0ADE6" w14:textId="77777777" w:rsidR="00080150" w:rsidRDefault="00080150" w:rsidP="004D75EC">
            <w:pPr>
              <w:pStyle w:val="Opsommingtekens1"/>
            </w:pPr>
            <w:r>
              <w:t>Aangegeven dat voor lijsten gebruik gemaakt moet worden van Lijst van het type expliciet</w:t>
            </w:r>
          </w:p>
        </w:tc>
      </w:tr>
      <w:tr w:rsidR="00080150" w14:paraId="66F58862" w14:textId="77777777" w:rsidTr="004D75EC">
        <w:tc>
          <w:tcPr>
            <w:tcW w:w="566" w:type="pct"/>
          </w:tcPr>
          <w:p w14:paraId="1AC64C26" w14:textId="77777777" w:rsidR="00080150" w:rsidRDefault="00080150" w:rsidP="004D75EC">
            <w:r w:rsidRPr="00574C67">
              <w:t xml:space="preserve">2.0.1-rc </w:t>
            </w:r>
          </w:p>
        </w:tc>
        <w:tc>
          <w:tcPr>
            <w:tcW w:w="766" w:type="pct"/>
          </w:tcPr>
          <w:p w14:paraId="44641489" w14:textId="77777777" w:rsidR="00080150" w:rsidRPr="00916D31" w:rsidRDefault="00080150" w:rsidP="004D75EC">
            <w:r w:rsidRPr="00574C67">
              <w:t>2021-12-17</w:t>
            </w:r>
          </w:p>
        </w:tc>
        <w:tc>
          <w:tcPr>
            <w:tcW w:w="3668" w:type="pct"/>
          </w:tcPr>
          <w:p w14:paraId="4E74B797" w14:textId="603EC996" w:rsidR="00080150" w:rsidRDefault="00080150" w:rsidP="004D75EC">
            <w:r>
              <w:t>Paragraaf</w:t>
            </w:r>
            <w:r w:rsidR="002D4892">
              <w:t xml:space="preserve"> 5.3</w:t>
            </w:r>
            <w:r>
              <w:t xml:space="preserve"> Specificatie van de Vrijetekststructuur</w:t>
            </w:r>
          </w:p>
          <w:p w14:paraId="6EB4044E" w14:textId="77777777" w:rsidR="00080150" w:rsidRDefault="00080150" w:rsidP="004D75EC">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0B16061F" w14:textId="77777777" w:rsidR="00080150" w:rsidRDefault="00080150" w:rsidP="004D75EC">
            <w:pPr>
              <w:pStyle w:val="Opsommingtekens1"/>
            </w:pPr>
            <w:r>
              <w:t>Figuren toegevoegd en bestaande figuren verduidelijkt</w:t>
            </w:r>
          </w:p>
        </w:tc>
      </w:tr>
      <w:tr w:rsidR="00080150" w14:paraId="3622A7D0" w14:textId="77777777" w:rsidTr="004D75EC">
        <w:tc>
          <w:tcPr>
            <w:tcW w:w="566" w:type="pct"/>
          </w:tcPr>
          <w:p w14:paraId="747E0F7C" w14:textId="77777777" w:rsidR="00080150" w:rsidRDefault="00080150" w:rsidP="004D75EC">
            <w:r w:rsidRPr="0026354F">
              <w:t xml:space="preserve">2.0.1-rc </w:t>
            </w:r>
          </w:p>
        </w:tc>
        <w:tc>
          <w:tcPr>
            <w:tcW w:w="766" w:type="pct"/>
          </w:tcPr>
          <w:p w14:paraId="2324F9DD" w14:textId="77777777" w:rsidR="00080150" w:rsidRPr="00916D31" w:rsidRDefault="00080150" w:rsidP="004D75EC">
            <w:r w:rsidRPr="0026354F">
              <w:t>2021-12-17</w:t>
            </w:r>
          </w:p>
        </w:tc>
        <w:tc>
          <w:tcPr>
            <w:tcW w:w="3668" w:type="pct"/>
          </w:tcPr>
          <w:p w14:paraId="5C9269D3" w14:textId="70250E88" w:rsidR="00080150" w:rsidRDefault="00080150" w:rsidP="004D75EC">
            <w:r>
              <w:t>Paragraaf</w:t>
            </w:r>
            <w:r w:rsidR="002D4892">
              <w:t xml:space="preserve"> 5.4</w:t>
            </w:r>
            <w:r>
              <w:t xml:space="preserve"> Bijlagen bij Besluit en Regeling</w:t>
            </w:r>
          </w:p>
          <w:p w14:paraId="77F2BBFC" w14:textId="77777777" w:rsidR="00080150" w:rsidRDefault="00080150" w:rsidP="004D75EC">
            <w:pPr>
              <w:pStyle w:val="Opsommingtekens1"/>
            </w:pPr>
            <w:r>
              <w:t>Toegelicht</w:t>
            </w:r>
            <w:r w:rsidRPr="00880D80">
              <w:t xml:space="preserve"> wanneer gebruik gemaakt mag worden van een PDF-bijlage in Besluit en Regeling</w:t>
            </w:r>
          </w:p>
        </w:tc>
      </w:tr>
      <w:tr w:rsidR="00080150" w14:paraId="718F1FC8" w14:textId="77777777" w:rsidTr="004D75EC">
        <w:tc>
          <w:tcPr>
            <w:tcW w:w="566" w:type="pct"/>
          </w:tcPr>
          <w:p w14:paraId="6A8C9460" w14:textId="77777777" w:rsidR="00080150" w:rsidRDefault="00080150" w:rsidP="004D75EC">
            <w:r w:rsidRPr="0026354F">
              <w:t xml:space="preserve">2.0.1-rc </w:t>
            </w:r>
          </w:p>
        </w:tc>
        <w:tc>
          <w:tcPr>
            <w:tcW w:w="766" w:type="pct"/>
          </w:tcPr>
          <w:p w14:paraId="2E252176" w14:textId="77777777" w:rsidR="00080150" w:rsidRPr="00916D31" w:rsidRDefault="00080150" w:rsidP="004D75EC">
            <w:r w:rsidRPr="0026354F">
              <w:t>2021-12-17</w:t>
            </w:r>
          </w:p>
        </w:tc>
        <w:tc>
          <w:tcPr>
            <w:tcW w:w="3668" w:type="pct"/>
          </w:tcPr>
          <w:p w14:paraId="618165A3" w14:textId="0E8D1C4B" w:rsidR="00080150" w:rsidRDefault="00080150" w:rsidP="004D75EC">
            <w:r>
              <w:t>Paragraaf</w:t>
            </w:r>
            <w:r w:rsidR="002D4892">
              <w:t xml:space="preserve"> 6.1.2.2</w:t>
            </w:r>
            <w:r>
              <w:t xml:space="preserve"> Vastleggen van Locatie met geografisch informatieobject</w:t>
            </w:r>
          </w:p>
          <w:p w14:paraId="3C24F9C7" w14:textId="10F6903C" w:rsidR="00080150" w:rsidRDefault="00080150" w:rsidP="004D75EC">
            <w:pPr>
              <w:pStyle w:val="Opsommingtekens1"/>
            </w:pPr>
            <w:r>
              <w:t xml:space="preserve">Tekst over gebruik van GIO in meerdere omgevingsdocumenten verplaatst naar specifieke paragraaf over dit onderwerp: </w:t>
            </w:r>
            <w:r w:rsidRPr="005746FB">
              <w:rPr>
                <w:rStyle w:val="Verwijzing"/>
              </w:rPr>
              <w:fldChar w:fldCharType="begin"/>
            </w:r>
            <w:r w:rsidRPr="005746FB">
              <w:rPr>
                <w:rStyle w:val="Verwijzing"/>
              </w:rPr>
              <w:instrText xml:space="preserve"> REF _Ref_a91d6dc085110f33bc694594a4a03a46_1 \n \h </w:instrText>
            </w:r>
            <w:r w:rsidRPr="005746FB">
              <w:rPr>
                <w:rStyle w:val="Verwijzing"/>
              </w:rPr>
            </w:r>
            <w:r w:rsidRPr="005746FB">
              <w:rPr>
                <w:rStyle w:val="Verwijzing"/>
              </w:rPr>
              <w:fldChar w:fldCharType="separate"/>
            </w:r>
            <w:r w:rsidR="00C06EA5">
              <w:rPr>
                <w:rStyle w:val="Verwijzing"/>
              </w:rPr>
              <w:t>8.6</w:t>
            </w:r>
            <w:r w:rsidRPr="005746FB">
              <w:rPr>
                <w:rStyle w:val="Verwijzing"/>
              </w:rPr>
              <w:fldChar w:fldCharType="end"/>
            </w:r>
          </w:p>
        </w:tc>
      </w:tr>
      <w:tr w:rsidR="00080150" w14:paraId="34ED61C9" w14:textId="77777777" w:rsidTr="004D75EC">
        <w:tc>
          <w:tcPr>
            <w:tcW w:w="566" w:type="pct"/>
          </w:tcPr>
          <w:p w14:paraId="1AC3295B" w14:textId="77777777" w:rsidR="00080150" w:rsidRDefault="00080150" w:rsidP="004D75EC">
            <w:r w:rsidRPr="0026354F">
              <w:lastRenderedPageBreak/>
              <w:t xml:space="preserve">2.0.1-rc </w:t>
            </w:r>
          </w:p>
        </w:tc>
        <w:tc>
          <w:tcPr>
            <w:tcW w:w="766" w:type="pct"/>
          </w:tcPr>
          <w:p w14:paraId="4C163889" w14:textId="77777777" w:rsidR="00080150" w:rsidRPr="00916D31" w:rsidRDefault="00080150" w:rsidP="004D75EC">
            <w:r w:rsidRPr="0026354F">
              <w:t>2021-12-17</w:t>
            </w:r>
          </w:p>
        </w:tc>
        <w:tc>
          <w:tcPr>
            <w:tcW w:w="3668" w:type="pct"/>
          </w:tcPr>
          <w:p w14:paraId="0B83CD9E" w14:textId="35BB1982" w:rsidR="00080150" w:rsidRDefault="00080150" w:rsidP="004D75EC">
            <w:r>
              <w:t>Paragraaf</w:t>
            </w:r>
            <w:r w:rsidR="002D4892">
              <w:t xml:space="preserve"> 7.9</w:t>
            </w:r>
            <w:r>
              <w:t xml:space="preserve"> Objecttype Gebiedsaanwijzing</w:t>
            </w:r>
          </w:p>
          <w:p w14:paraId="5A73E4D0" w14:textId="77777777" w:rsidR="00080150" w:rsidRDefault="00080150" w:rsidP="004D75EC">
            <w:pPr>
              <w:pStyle w:val="Opsommingtekens1"/>
            </w:pPr>
            <w:r>
              <w:t>Toegevoegd Bouw als nieuw type Gebiedsaanwijzing (voor omgevingsplan) (WELT-177)</w:t>
            </w:r>
          </w:p>
          <w:p w14:paraId="2B1DE52B" w14:textId="77777777" w:rsidR="00080150" w:rsidRDefault="00080150" w:rsidP="004D75EC">
            <w:pPr>
              <w:pStyle w:val="Opsommingtekens1"/>
            </w:pPr>
            <w:r>
              <w:t>Verwijderd bepaling dat een Gebiedsaanwijzing alleen mag verwijzen naar gebieden of gebiedengroepen en toelichting daarover toegevoegd</w:t>
            </w:r>
          </w:p>
        </w:tc>
      </w:tr>
      <w:tr w:rsidR="00080150" w14:paraId="055EE5AD" w14:textId="77777777" w:rsidTr="004D75EC">
        <w:tc>
          <w:tcPr>
            <w:tcW w:w="566" w:type="pct"/>
          </w:tcPr>
          <w:p w14:paraId="11CD3A95" w14:textId="77777777" w:rsidR="00080150" w:rsidRDefault="00080150" w:rsidP="004D75EC">
            <w:r w:rsidRPr="0026354F">
              <w:t xml:space="preserve">2.0.1-rc </w:t>
            </w:r>
          </w:p>
        </w:tc>
        <w:tc>
          <w:tcPr>
            <w:tcW w:w="766" w:type="pct"/>
          </w:tcPr>
          <w:p w14:paraId="094D2273" w14:textId="77777777" w:rsidR="00080150" w:rsidRPr="00916D31" w:rsidRDefault="00080150" w:rsidP="004D75EC">
            <w:r w:rsidRPr="0026354F">
              <w:t>2021-12-17</w:t>
            </w:r>
          </w:p>
        </w:tc>
        <w:tc>
          <w:tcPr>
            <w:tcW w:w="3668" w:type="pct"/>
          </w:tcPr>
          <w:p w14:paraId="6F2F51B8" w14:textId="77777777" w:rsidR="00080150" w:rsidRDefault="00080150" w:rsidP="004D75EC">
            <w:r>
              <w:t>Paragraaf 8.4 hernoemd tot Tekstverwijzing (was Verwijzing)</w:t>
            </w:r>
          </w:p>
        </w:tc>
      </w:tr>
      <w:tr w:rsidR="00080150" w14:paraId="5345DD9D" w14:textId="77777777" w:rsidTr="004D75EC">
        <w:tc>
          <w:tcPr>
            <w:tcW w:w="566" w:type="pct"/>
          </w:tcPr>
          <w:p w14:paraId="249DCBA1" w14:textId="77777777" w:rsidR="00080150" w:rsidRDefault="00080150" w:rsidP="004D75EC">
            <w:r w:rsidRPr="0026354F">
              <w:t xml:space="preserve">2.0.1-rc </w:t>
            </w:r>
          </w:p>
        </w:tc>
        <w:tc>
          <w:tcPr>
            <w:tcW w:w="766" w:type="pct"/>
          </w:tcPr>
          <w:p w14:paraId="5499B8A7" w14:textId="77777777" w:rsidR="00080150" w:rsidRPr="00916D31" w:rsidRDefault="00080150" w:rsidP="004D75EC">
            <w:r w:rsidRPr="0026354F">
              <w:t>2021-12-17</w:t>
            </w:r>
          </w:p>
        </w:tc>
        <w:tc>
          <w:tcPr>
            <w:tcW w:w="3668" w:type="pct"/>
          </w:tcPr>
          <w:p w14:paraId="284DBE5A" w14:textId="1CA28555" w:rsidR="00080150" w:rsidRDefault="00080150" w:rsidP="004D75EC">
            <w:r>
              <w:t>Paragraaf</w:t>
            </w:r>
            <w:r w:rsidR="002D4892">
              <w:t xml:space="preserve"> 8.6</w:t>
            </w:r>
            <w:r>
              <w:t xml:space="preserve"> Hergebruik van en verwijzen naar GIO’s en OW-objecten in een ander omgevingsdocument</w:t>
            </w:r>
          </w:p>
          <w:p w14:paraId="498C5AD0" w14:textId="77777777" w:rsidR="00080150" w:rsidRDefault="00080150" w:rsidP="004D75EC">
            <w:pPr>
              <w:pStyle w:val="Opsommingtekens1"/>
            </w:pPr>
            <w:r>
              <w:t>Paragraaf toegevoegd</w:t>
            </w:r>
          </w:p>
          <w:p w14:paraId="2884A86B" w14:textId="77777777" w:rsidR="00080150" w:rsidRDefault="00080150" w:rsidP="004D75EC">
            <w:pPr>
              <w:pStyle w:val="Opsommingtekens1"/>
            </w:pPr>
            <w:r>
              <w:t>Mogelijkheden van hergebruik en verwijzingen beschreven</w:t>
            </w:r>
          </w:p>
          <w:p w14:paraId="043DD5F5" w14:textId="77777777" w:rsidR="00080150" w:rsidRDefault="00080150" w:rsidP="004D75EC">
            <w:pPr>
              <w:pStyle w:val="Opsommingtekens1"/>
            </w:pPr>
            <w:r>
              <w:t>Advies over gebruik van deze mogelijkheden toegevoegd</w:t>
            </w:r>
          </w:p>
        </w:tc>
      </w:tr>
      <w:tr w:rsidR="00080150" w14:paraId="2A19826A" w14:textId="77777777" w:rsidTr="004D75EC">
        <w:tc>
          <w:tcPr>
            <w:tcW w:w="566" w:type="pct"/>
          </w:tcPr>
          <w:p w14:paraId="3A53A00F" w14:textId="77777777" w:rsidR="00080150" w:rsidRDefault="00080150" w:rsidP="004D75EC">
            <w:r w:rsidRPr="0026354F">
              <w:t xml:space="preserve">2.0.1-rc </w:t>
            </w:r>
          </w:p>
        </w:tc>
        <w:tc>
          <w:tcPr>
            <w:tcW w:w="766" w:type="pct"/>
          </w:tcPr>
          <w:p w14:paraId="353038FD" w14:textId="77777777" w:rsidR="00080150" w:rsidRPr="00916D31" w:rsidRDefault="00080150" w:rsidP="004D75EC">
            <w:r w:rsidRPr="0026354F">
              <w:t>2021-12-17</w:t>
            </w:r>
          </w:p>
        </w:tc>
        <w:tc>
          <w:tcPr>
            <w:tcW w:w="3668" w:type="pct"/>
          </w:tcPr>
          <w:p w14:paraId="16071E13" w14:textId="12497BC6" w:rsidR="00080150" w:rsidRDefault="00080150" w:rsidP="004D75EC">
            <w:r>
              <w:t>Paragraaf</w:t>
            </w:r>
            <w:r w:rsidR="00636910">
              <w:t xml:space="preserve"> 8.7</w:t>
            </w:r>
            <w:r>
              <w:t xml:space="preserve"> Muteren van OW-objecten verplaatst naar dit hoofdstuk, stond in hoofdstuk 9</w:t>
            </w:r>
          </w:p>
        </w:tc>
      </w:tr>
      <w:tr w:rsidR="00080150" w14:paraId="6B5402C8" w14:textId="77777777" w:rsidTr="004D75EC">
        <w:tc>
          <w:tcPr>
            <w:tcW w:w="566" w:type="pct"/>
          </w:tcPr>
          <w:p w14:paraId="2FACE93C" w14:textId="77777777" w:rsidR="00080150" w:rsidRDefault="00080150" w:rsidP="004D75EC">
            <w:r w:rsidRPr="00795E1F">
              <w:t xml:space="preserve">2.0.1-rc </w:t>
            </w:r>
          </w:p>
        </w:tc>
        <w:tc>
          <w:tcPr>
            <w:tcW w:w="766" w:type="pct"/>
          </w:tcPr>
          <w:p w14:paraId="177C7CA4" w14:textId="77777777" w:rsidR="00080150" w:rsidRPr="00916D31" w:rsidRDefault="00080150" w:rsidP="004D75EC">
            <w:r w:rsidRPr="00795E1F">
              <w:t>2021-12-17</w:t>
            </w:r>
          </w:p>
        </w:tc>
        <w:tc>
          <w:tcPr>
            <w:tcW w:w="3668" w:type="pct"/>
          </w:tcPr>
          <w:p w14:paraId="1DC64AE4" w14:textId="3EAB8863" w:rsidR="00080150" w:rsidRDefault="00080150" w:rsidP="004D75EC">
            <w:r>
              <w:t>Hoofdstuk</w:t>
            </w:r>
            <w:r w:rsidR="00636910">
              <w:t xml:space="preserve"> 10</w:t>
            </w:r>
            <w:r>
              <w:t xml:space="preserve"> Mutatiescenario’s toegevoegd</w:t>
            </w:r>
          </w:p>
          <w:p w14:paraId="5B33BFDA" w14:textId="77777777" w:rsidR="00080150" w:rsidRDefault="00080150" w:rsidP="004D75EC">
            <w:pPr>
              <w:pStyle w:val="Opsommingtekens1"/>
            </w:pPr>
            <w:r>
              <w:t xml:space="preserve">Beschrijving van </w:t>
            </w:r>
            <w:r w:rsidRPr="00A72E01">
              <w:t>mutatiescenario Integrale Tekstvervanging</w:t>
            </w:r>
            <w:r>
              <w:t xml:space="preserve"> en wanneer dit mag worden toegepast (STOP#191)</w:t>
            </w:r>
          </w:p>
        </w:tc>
      </w:tr>
      <w:tr w:rsidR="00874A18" w14:paraId="2269B62A" w14:textId="77777777" w:rsidTr="004D75EC">
        <w:tc>
          <w:tcPr>
            <w:tcW w:w="566" w:type="pct"/>
          </w:tcPr>
          <w:p w14:paraId="01634E3F" w14:textId="4A1E3686" w:rsidR="00874A18" w:rsidRDefault="00874A18" w:rsidP="00874A18">
            <w:r w:rsidRPr="000706A7">
              <w:t>2.0.0</w:t>
            </w:r>
          </w:p>
        </w:tc>
        <w:tc>
          <w:tcPr>
            <w:tcW w:w="766" w:type="pct"/>
          </w:tcPr>
          <w:p w14:paraId="59BD68AE" w14:textId="041E8A5A" w:rsidR="00874A18" w:rsidRDefault="00874A18" w:rsidP="00874A18">
            <w:r w:rsidRPr="000706A7">
              <w:t>2021-06-29</w:t>
            </w:r>
          </w:p>
        </w:tc>
        <w:tc>
          <w:tcPr>
            <w:tcW w:w="3668" w:type="pct"/>
          </w:tcPr>
          <w:p w14:paraId="22AE3FBE" w14:textId="300909F9" w:rsidR="00874A18" w:rsidRDefault="00874A18" w:rsidP="00874A18">
            <w:r>
              <w:t>Paragraaf</w:t>
            </w:r>
            <w:r w:rsidR="00636910">
              <w:t xml:space="preserve"> 4.3</w:t>
            </w:r>
            <w:r>
              <w:t xml:space="preserve"> De vormgeving van Besluit en Regeling</w:t>
            </w:r>
          </w:p>
          <w:p w14:paraId="11D01379" w14:textId="62B801E4" w:rsidR="00874A18" w:rsidRDefault="00874A18" w:rsidP="00874A18">
            <w:pPr>
              <w:pStyle w:val="Opsommingtekens1"/>
            </w:pPr>
            <w:r>
              <w:t>In subparagraaf</w:t>
            </w:r>
            <w:r w:rsidR="00636910">
              <w:t xml:space="preserve"> 4.3.2</w:t>
            </w:r>
            <w:r>
              <w:t xml:space="preserve"> over het compacte model:</w:t>
            </w:r>
          </w:p>
          <w:p w14:paraId="7687CC51" w14:textId="77777777" w:rsidR="00874A18" w:rsidRDefault="00874A18" w:rsidP="00874A18">
            <w:pPr>
              <w:pStyle w:val="Opsommingtekens2"/>
            </w:pPr>
            <w:r>
              <w:t>gebruik van WijzigLid aangescherpt (STOP#184)</w:t>
            </w:r>
          </w:p>
          <w:p w14:paraId="52B62494" w14:textId="3B389571" w:rsidR="00874A18" w:rsidRDefault="00874A18" w:rsidP="00874A18">
            <w:pPr>
              <w:pStyle w:val="Opsommingtekens1"/>
            </w:pPr>
            <w:r>
              <w:t>In subparagraaf</w:t>
            </w:r>
            <w:r w:rsidR="00636910">
              <w:t xml:space="preserve"> 4.3.3</w:t>
            </w:r>
            <w:r>
              <w:t xml:space="preserve"> over het klassieke model (verdere uitwerking van </w:t>
            </w:r>
            <w:r w:rsidRPr="00335C82">
              <w:t>STOP#180)</w:t>
            </w:r>
            <w:r>
              <w:t>:</w:t>
            </w:r>
          </w:p>
          <w:p w14:paraId="30A623FF" w14:textId="77777777" w:rsidR="00874A18" w:rsidRDefault="00874A18" w:rsidP="00874A18">
            <w:pPr>
              <w:pStyle w:val="Opsommingtekens2"/>
            </w:pPr>
            <w:r>
              <w:t>RegelingOpschrift is bij zowel Besluit als Regeling gewijzigd in verplicht element</w:t>
            </w:r>
          </w:p>
          <w:p w14:paraId="70BFCC7E" w14:textId="77777777" w:rsidR="00874A18" w:rsidRDefault="00874A18" w:rsidP="00874A18">
            <w:pPr>
              <w:pStyle w:val="Opsommingtekens2"/>
            </w:pPr>
            <w:r>
              <w:t>Het element Aanhef in het model van het Besluit verwijderd</w:t>
            </w:r>
          </w:p>
          <w:p w14:paraId="0914FC55" w14:textId="77777777" w:rsidR="00874A18" w:rsidRDefault="00874A18" w:rsidP="00874A18">
            <w:pPr>
              <w:pStyle w:val="Opsommingtekens2"/>
            </w:pPr>
            <w:r>
              <w:t>Beschrijving van de elementen in het Lichaam van de (beide vormen van) Regeling uitgebreid en verduidelijkt</w:t>
            </w:r>
          </w:p>
          <w:p w14:paraId="5265B1FA" w14:textId="0520F46B" w:rsidR="00874A18" w:rsidRDefault="00874A18" w:rsidP="00874A18">
            <w:r w:rsidRPr="00E0713D">
              <w:t>gebruik van WijzigLid aangescherpt</w:t>
            </w:r>
          </w:p>
        </w:tc>
      </w:tr>
      <w:tr w:rsidR="00874A18" w14:paraId="648E44ED" w14:textId="77777777" w:rsidTr="004D75EC">
        <w:tc>
          <w:tcPr>
            <w:tcW w:w="566" w:type="pct"/>
          </w:tcPr>
          <w:p w14:paraId="732FA418" w14:textId="5C4D4E70" w:rsidR="00874A18" w:rsidRDefault="00874A18" w:rsidP="00874A18">
            <w:r>
              <w:t>2.0.0</w:t>
            </w:r>
          </w:p>
        </w:tc>
        <w:tc>
          <w:tcPr>
            <w:tcW w:w="766" w:type="pct"/>
          </w:tcPr>
          <w:p w14:paraId="05B71938" w14:textId="1CC706EA" w:rsidR="00874A18" w:rsidRDefault="00874A18" w:rsidP="00874A18">
            <w:r w:rsidRPr="00916D31">
              <w:t>2021-06-</w:t>
            </w:r>
            <w:r>
              <w:t>29</w:t>
            </w:r>
          </w:p>
        </w:tc>
        <w:tc>
          <w:tcPr>
            <w:tcW w:w="3668" w:type="pct"/>
          </w:tcPr>
          <w:p w14:paraId="1A610BE3" w14:textId="6F283C5A" w:rsidR="00874A18" w:rsidRDefault="00874A18" w:rsidP="00874A18">
            <w:r>
              <w:t>Paragraaf</w:t>
            </w:r>
            <w:r w:rsidR="002F47E6">
              <w:t xml:space="preserve"> 7.4 </w:t>
            </w:r>
            <w:r>
              <w:t>Objecttype Locatie (WELT-170)</w:t>
            </w:r>
          </w:p>
          <w:p w14:paraId="3B64CC81" w14:textId="77777777" w:rsidR="00540912" w:rsidRDefault="00874A18" w:rsidP="00540912">
            <w:pPr>
              <w:pStyle w:val="Opsommingtekens1"/>
            </w:pPr>
            <w:r>
              <w:t xml:space="preserve">Bij het attribuut </w:t>
            </w:r>
            <w:r w:rsidRPr="00E679AF">
              <w:rPr>
                <w:i/>
                <w:iCs/>
              </w:rPr>
              <w:t>identificatie</w:t>
            </w:r>
            <w:r>
              <w:t xml:space="preserve"> is </w:t>
            </w:r>
            <w:r w:rsidRPr="007B04C7">
              <w:t>de uitzondering voor Ambtsgebied</w:t>
            </w:r>
            <w:r>
              <w:t xml:space="preserve"> </w:t>
            </w:r>
            <w:r w:rsidRPr="007B04C7">
              <w:t>vervallen</w:t>
            </w:r>
            <w:r>
              <w:t xml:space="preserve">: </w:t>
            </w:r>
            <w:r w:rsidRPr="00E679AF">
              <w:rPr>
                <w:i/>
                <w:iCs/>
              </w:rPr>
              <w:t>identificatie</w:t>
            </w:r>
            <w:r>
              <w:t xml:space="preserve"> is nu in alle gevallen </w:t>
            </w:r>
            <w:r w:rsidRPr="00C267FC">
              <w:t>conform datatype NEN3610-ID</w:t>
            </w:r>
            <w:r>
              <w:t>; de toelichting op dit attribuut is verwijderd</w:t>
            </w:r>
          </w:p>
          <w:p w14:paraId="5C4F2D6B" w14:textId="693BEFA0" w:rsidR="00874A18" w:rsidRDefault="00874A18" w:rsidP="00540912">
            <w:pPr>
              <w:pStyle w:val="Opsommingtekens1"/>
            </w:pPr>
            <w:r>
              <w:t xml:space="preserve">Aan Ambtsgebied, een van de verschijningsvormen van Locatie, is het attribuut </w:t>
            </w:r>
            <w:r w:rsidRPr="00E679AF">
              <w:rPr>
                <w:i/>
                <w:iCs/>
              </w:rPr>
              <w:t>bestuurlijkeGrenzenV</w:t>
            </w:r>
            <w:r>
              <w:rPr>
                <w:i/>
                <w:iCs/>
              </w:rPr>
              <w:t>e</w:t>
            </w:r>
            <w:r w:rsidRPr="00E679AF">
              <w:rPr>
                <w:i/>
                <w:iCs/>
              </w:rPr>
              <w:t>r</w:t>
            </w:r>
            <w:r>
              <w:rPr>
                <w:i/>
                <w:iCs/>
              </w:rPr>
              <w:t>wijz</w:t>
            </w:r>
            <w:r w:rsidRPr="00E679AF">
              <w:rPr>
                <w:i/>
                <w:iCs/>
              </w:rPr>
              <w:t>ing</w:t>
            </w:r>
            <w:r>
              <w:t xml:space="preserve"> toegevoegd, dat wordt ingevuld met de gegevensgroep BestuurlijkeGrenzenVerwijzing waarin zijn samengevoegd het nieuwe attribuut </w:t>
            </w:r>
            <w:r w:rsidRPr="00E679AF">
              <w:rPr>
                <w:i/>
                <w:iCs/>
              </w:rPr>
              <w:t>bestuurlijkeGrenzenID</w:t>
            </w:r>
            <w:r>
              <w:t xml:space="preserve"> en de bestaande attributen </w:t>
            </w:r>
            <w:r w:rsidRPr="00E679AF">
              <w:rPr>
                <w:i/>
                <w:iCs/>
              </w:rPr>
              <w:t>domein</w:t>
            </w:r>
            <w:r>
              <w:t xml:space="preserve"> en </w:t>
            </w:r>
            <w:r w:rsidRPr="00E679AF">
              <w:rPr>
                <w:i/>
                <w:iCs/>
              </w:rPr>
              <w:t>geldigOp</w:t>
            </w:r>
            <w:r>
              <w:t>; de toelichting is hierop aangepast</w:t>
            </w:r>
          </w:p>
        </w:tc>
      </w:tr>
      <w:tr w:rsidR="00874A18" w14:paraId="065CFE53" w14:textId="77777777" w:rsidTr="004D75EC">
        <w:tc>
          <w:tcPr>
            <w:tcW w:w="566" w:type="pct"/>
          </w:tcPr>
          <w:p w14:paraId="339405F2" w14:textId="5D6C6E9F" w:rsidR="00874A18" w:rsidRPr="00795E1F" w:rsidRDefault="00874A18" w:rsidP="00874A18">
            <w:r>
              <w:t>2.0.0-rc</w:t>
            </w:r>
          </w:p>
        </w:tc>
        <w:tc>
          <w:tcPr>
            <w:tcW w:w="766" w:type="pct"/>
          </w:tcPr>
          <w:p w14:paraId="50B4D833" w14:textId="23DCB609" w:rsidR="00874A18" w:rsidRPr="00795E1F" w:rsidRDefault="00874A18" w:rsidP="00874A18">
            <w:r>
              <w:t>2021-06-15</w:t>
            </w:r>
          </w:p>
        </w:tc>
        <w:tc>
          <w:tcPr>
            <w:tcW w:w="3668" w:type="pct"/>
          </w:tcPr>
          <w:p w14:paraId="65403CCD" w14:textId="77777777" w:rsidR="00874A18" w:rsidRDefault="00874A18" w:rsidP="00874A18">
            <w:r>
              <w:t>Hele document:</w:t>
            </w:r>
          </w:p>
          <w:p w14:paraId="6C6973E3" w14:textId="77777777" w:rsidR="00874A18" w:rsidRDefault="00874A18" w:rsidP="00874A18">
            <w:pPr>
              <w:pStyle w:val="Opsommingtekens1"/>
            </w:pPr>
            <w:r>
              <w:t>Tekst gecorrigeerd en verbeterd</w:t>
            </w:r>
          </w:p>
          <w:p w14:paraId="248FCF7E" w14:textId="77777777" w:rsidR="00874A18" w:rsidRDefault="00874A18" w:rsidP="00874A18">
            <w:pPr>
              <w:pStyle w:val="Opsommingtekens1"/>
            </w:pPr>
            <w:r>
              <w:t>Verduidelijkende afbeeldingen toegevoegd</w:t>
            </w:r>
          </w:p>
          <w:p w14:paraId="24613895" w14:textId="77777777" w:rsidR="00D96E85" w:rsidRDefault="00874A18" w:rsidP="00D96E85">
            <w:pPr>
              <w:pStyle w:val="Opsommingtekens1"/>
            </w:pPr>
            <w:r>
              <w:t>Term IMOW-object vervangen door OW-object</w:t>
            </w:r>
          </w:p>
          <w:p w14:paraId="44D6FAB6" w14:textId="297C65FC" w:rsidR="00874A18" w:rsidRDefault="00874A18" w:rsidP="00D96E85">
            <w:pPr>
              <w:pStyle w:val="Opsommingtekens1"/>
            </w:pPr>
            <w:r w:rsidRPr="00744FF5">
              <w:t>Woord symbolisatiebibliotheek vervangen door symbolenbibliotheek, overal waar dat voorkwam (WELT-</w:t>
            </w:r>
            <w:r>
              <w:t>146</w:t>
            </w:r>
            <w:r w:rsidRPr="00744FF5">
              <w:t>)</w:t>
            </w:r>
          </w:p>
        </w:tc>
      </w:tr>
      <w:tr w:rsidR="00874A18" w14:paraId="09EFA5AB" w14:textId="77777777" w:rsidTr="004D75EC">
        <w:tc>
          <w:tcPr>
            <w:tcW w:w="566" w:type="pct"/>
          </w:tcPr>
          <w:p w14:paraId="001BBBC0" w14:textId="4ACB9C10" w:rsidR="00874A18" w:rsidRPr="00795E1F" w:rsidRDefault="00874A18" w:rsidP="00874A18">
            <w:r>
              <w:lastRenderedPageBreak/>
              <w:t>2.0.0-rc</w:t>
            </w:r>
          </w:p>
        </w:tc>
        <w:tc>
          <w:tcPr>
            <w:tcW w:w="766" w:type="pct"/>
          </w:tcPr>
          <w:p w14:paraId="42FE7557" w14:textId="002EEA9B" w:rsidR="00874A18" w:rsidRPr="00795E1F" w:rsidRDefault="00874A18" w:rsidP="00874A18">
            <w:r w:rsidRPr="000F7A51">
              <w:t>2021-06-15</w:t>
            </w:r>
          </w:p>
        </w:tc>
        <w:tc>
          <w:tcPr>
            <w:tcW w:w="3668" w:type="pct"/>
          </w:tcPr>
          <w:p w14:paraId="22EAF927" w14:textId="195FB9E6" w:rsidR="00874A18" w:rsidRDefault="00874A18" w:rsidP="00874A18">
            <w:r>
              <w:t>Paragraaf</w:t>
            </w:r>
            <w:r w:rsidR="002F47E6">
              <w:t xml:space="preserve"> 1.2</w:t>
            </w:r>
            <w:r>
              <w:t xml:space="preserve"> STOP, IMOW en TPOD</w:t>
            </w:r>
          </w:p>
          <w:p w14:paraId="1F0E2CE3" w14:textId="77777777" w:rsidR="00D96E85" w:rsidRDefault="00874A18" w:rsidP="00D96E85">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36E8541D" w14:textId="375A5225" w:rsidR="00874A18" w:rsidRDefault="00874A18" w:rsidP="00D96E85">
            <w:pPr>
              <w:pStyle w:val="Opsommingtekens1"/>
            </w:pPr>
            <w:r>
              <w:t>Verwerkt huidig inzicht in welke producten tot de standaard behoren, welke serviceproducten zijn en voor welke doelgroep ze bedoeld zijn</w:t>
            </w:r>
          </w:p>
        </w:tc>
      </w:tr>
      <w:tr w:rsidR="00874A18" w14:paraId="2BACDB66" w14:textId="77777777" w:rsidTr="004D75EC">
        <w:tc>
          <w:tcPr>
            <w:tcW w:w="566" w:type="pct"/>
          </w:tcPr>
          <w:p w14:paraId="386C6FFF" w14:textId="3D2F030B" w:rsidR="00874A18" w:rsidRPr="00795E1F" w:rsidRDefault="00874A18" w:rsidP="00874A18">
            <w:r>
              <w:t>2.0.0-rc</w:t>
            </w:r>
          </w:p>
        </w:tc>
        <w:tc>
          <w:tcPr>
            <w:tcW w:w="766" w:type="pct"/>
          </w:tcPr>
          <w:p w14:paraId="33116666" w14:textId="4F9484ED" w:rsidR="00874A18" w:rsidRPr="00795E1F" w:rsidRDefault="00874A18" w:rsidP="00874A18">
            <w:r w:rsidRPr="000F7A51">
              <w:t>2021-06-15</w:t>
            </w:r>
          </w:p>
        </w:tc>
        <w:tc>
          <w:tcPr>
            <w:tcW w:w="3668" w:type="pct"/>
          </w:tcPr>
          <w:p w14:paraId="0FBC6054" w14:textId="76227535" w:rsidR="00874A18" w:rsidRDefault="00874A18" w:rsidP="00874A18">
            <w:r>
              <w:t>Paragraaf</w:t>
            </w:r>
            <w:r w:rsidR="002F47E6">
              <w:t xml:space="preserve"> 2.2</w:t>
            </w:r>
            <w:r>
              <w:t xml:space="preserve"> Algemene kenmerken </w:t>
            </w:r>
            <w:r w:rsidR="00000000">
              <w:fldChar w:fldCharType="begin"/>
            </w:r>
            <w:r w:rsidR="00000000">
              <w:instrText xml:space="preserve"> DOCVARIABLE ID01 </w:instrText>
            </w:r>
            <w:r w:rsidR="00000000">
              <w:fldChar w:fldCharType="separate"/>
            </w:r>
            <w:r w:rsidR="00C06EA5">
              <w:t>AMvB/MR</w:t>
            </w:r>
            <w:r w:rsidR="00000000">
              <w:fldChar w:fldCharType="end"/>
            </w:r>
          </w:p>
          <w:p w14:paraId="3D922BF3" w14:textId="09C96603" w:rsidR="00874A18" w:rsidRDefault="00874A18" w:rsidP="00D96E85">
            <w:pPr>
              <w:pStyle w:val="Opsommingtekens1"/>
            </w:pPr>
            <w:r>
              <w:t xml:space="preserve">In tabel 2 de onderdelen over besluit en besluitonderdelen verwijderd i.v.m. nieuwe opzet hoofdstuk 4 waarin niet langer sprake is van </w:t>
            </w:r>
            <w:r w:rsidRPr="00F61C78">
              <w:t>besluit en besluitonderdelen</w:t>
            </w:r>
            <w:r>
              <w:t xml:space="preserve">, maar de opzet van </w:t>
            </w:r>
            <w:r w:rsidR="00000000">
              <w:fldChar w:fldCharType="begin"/>
            </w:r>
            <w:r w:rsidR="00000000">
              <w:instrText xml:space="preserve"> DOCVARIABLE ID01+ </w:instrText>
            </w:r>
            <w:r w:rsidR="00000000">
              <w:fldChar w:fldCharType="separate"/>
            </w:r>
            <w:r w:rsidR="00C06EA5">
              <w:t>de AMvB/MR</w:t>
            </w:r>
            <w:r w:rsidR="00000000">
              <w:fldChar w:fldCharType="end"/>
            </w:r>
            <w:r>
              <w:t xml:space="preserve"> wordt voorgeschreven aan de hand van de STOP-modellen voor Besluit en Regeling</w:t>
            </w:r>
          </w:p>
        </w:tc>
      </w:tr>
      <w:tr w:rsidR="00874A18" w14:paraId="5CA5EC7A" w14:textId="77777777" w:rsidTr="004D75EC">
        <w:tc>
          <w:tcPr>
            <w:tcW w:w="566" w:type="pct"/>
          </w:tcPr>
          <w:p w14:paraId="6360BC88" w14:textId="400E7D52" w:rsidR="00874A18" w:rsidRPr="00795E1F" w:rsidRDefault="00874A18" w:rsidP="00874A18">
            <w:r>
              <w:t>2.0.0-rc</w:t>
            </w:r>
          </w:p>
        </w:tc>
        <w:tc>
          <w:tcPr>
            <w:tcW w:w="766" w:type="pct"/>
          </w:tcPr>
          <w:p w14:paraId="112D9FD3" w14:textId="06EA7C39" w:rsidR="00874A18" w:rsidRPr="00795E1F" w:rsidRDefault="00874A18" w:rsidP="00874A18">
            <w:r w:rsidRPr="000F7A51">
              <w:t>2021-06-15</w:t>
            </w:r>
          </w:p>
        </w:tc>
        <w:tc>
          <w:tcPr>
            <w:tcW w:w="3668" w:type="pct"/>
          </w:tcPr>
          <w:p w14:paraId="6CAC4A7B" w14:textId="1C76C832" w:rsidR="00874A18" w:rsidRDefault="00874A18" w:rsidP="00874A18">
            <w:r>
              <w:t>Paragraaf</w:t>
            </w:r>
            <w:r w:rsidR="002F47E6">
              <w:t xml:space="preserve"> 3.5</w:t>
            </w:r>
            <w:r>
              <w:t xml:space="preserve"> Waardelijsten</w:t>
            </w:r>
          </w:p>
          <w:p w14:paraId="1E592324" w14:textId="28B23E3B" w:rsidR="00874A18" w:rsidRDefault="00874A18" w:rsidP="0084323E">
            <w:pPr>
              <w:pStyle w:val="Opsommingtekens1"/>
            </w:pPr>
            <w:r>
              <w:t>Toegevoegd dat de waardelijsten zijn vastgelegd in de Stelselcatalogus</w:t>
            </w:r>
          </w:p>
        </w:tc>
      </w:tr>
      <w:tr w:rsidR="00874A18" w14:paraId="4EECD3B8" w14:textId="77777777" w:rsidTr="004D75EC">
        <w:tc>
          <w:tcPr>
            <w:tcW w:w="566" w:type="pct"/>
          </w:tcPr>
          <w:p w14:paraId="581889EF" w14:textId="590A267D" w:rsidR="00874A18" w:rsidRPr="00795E1F" w:rsidRDefault="00874A18" w:rsidP="00874A18">
            <w:r>
              <w:t>2.0.0-rc</w:t>
            </w:r>
          </w:p>
        </w:tc>
        <w:tc>
          <w:tcPr>
            <w:tcW w:w="766" w:type="pct"/>
          </w:tcPr>
          <w:p w14:paraId="407083F8" w14:textId="75736711" w:rsidR="00874A18" w:rsidRPr="00795E1F" w:rsidRDefault="00874A18" w:rsidP="00874A18">
            <w:r w:rsidRPr="000F7A51">
              <w:t>2021-06-15</w:t>
            </w:r>
          </w:p>
        </w:tc>
        <w:tc>
          <w:tcPr>
            <w:tcW w:w="3668" w:type="pct"/>
          </w:tcPr>
          <w:p w14:paraId="6745F953" w14:textId="1BF4C794" w:rsidR="00874A18" w:rsidRDefault="00874A18" w:rsidP="00874A18">
            <w:r>
              <w:t>Paragraaf</w:t>
            </w:r>
            <w:r w:rsidR="002E3B45">
              <w:t xml:space="preserve"> 3.6</w:t>
            </w:r>
            <w:r>
              <w:t xml:space="preserve"> Presentatiemodel</w:t>
            </w:r>
          </w:p>
          <w:p w14:paraId="027AD2A0" w14:textId="77777777" w:rsidR="00874A18" w:rsidRDefault="00874A18" w:rsidP="00874A18">
            <w:pPr>
              <w:pStyle w:val="Opsommingtekens1"/>
            </w:pPr>
            <w:r>
              <w:t>V</w:t>
            </w:r>
            <w:r w:rsidRPr="00515EAA">
              <w:t xml:space="preserve">erwijderd </w:t>
            </w:r>
            <w:r>
              <w:t xml:space="preserve">beschrijving attribuut </w:t>
            </w:r>
            <w:r w:rsidRPr="00FC76F2">
              <w:rPr>
                <w:i/>
                <w:iCs/>
              </w:rPr>
              <w:t>specifiekeSymbolisatie</w:t>
            </w:r>
          </w:p>
          <w:p w14:paraId="2B50659A" w14:textId="77777777" w:rsidR="00874A18" w:rsidRDefault="00874A18" w:rsidP="00874A18">
            <w:pPr>
              <w:pStyle w:val="Opsommingtekens1"/>
            </w:pPr>
            <w:r>
              <w:t>Verwijderd beschrijving dat Presentatiemodel vastlegt hoe wijzigingen in wijzigingsbesluit worden gepresenteerd</w:t>
            </w:r>
          </w:p>
          <w:p w14:paraId="37839B62" w14:textId="5972FC92" w:rsidR="00874A18" w:rsidRDefault="00874A18" w:rsidP="00343855">
            <w:pPr>
              <w:pStyle w:val="Opsommingtekens1"/>
            </w:pPr>
            <w:r>
              <w:t>Verwerkt dat de symboolcodes voor de standaardweergave niet langer in een afzonderlijke symbolisatietabel staan, maar zijn opgenomen in de IMOW-waardelijsten</w:t>
            </w:r>
          </w:p>
        </w:tc>
      </w:tr>
      <w:tr w:rsidR="00874A18" w14:paraId="2BE53237" w14:textId="77777777" w:rsidTr="004D75EC">
        <w:tc>
          <w:tcPr>
            <w:tcW w:w="566" w:type="pct"/>
          </w:tcPr>
          <w:p w14:paraId="47CFC6A5" w14:textId="7B3D92B0" w:rsidR="00874A18" w:rsidRPr="00795E1F" w:rsidRDefault="00874A18" w:rsidP="00874A18">
            <w:r>
              <w:t>2.0.0-rc</w:t>
            </w:r>
          </w:p>
        </w:tc>
        <w:tc>
          <w:tcPr>
            <w:tcW w:w="766" w:type="pct"/>
          </w:tcPr>
          <w:p w14:paraId="0904774B" w14:textId="0431510B" w:rsidR="00874A18" w:rsidRPr="00795E1F" w:rsidRDefault="00874A18" w:rsidP="00874A18">
            <w:r w:rsidRPr="000F7A51">
              <w:t>2021-06-15</w:t>
            </w:r>
          </w:p>
        </w:tc>
        <w:tc>
          <w:tcPr>
            <w:tcW w:w="3668" w:type="pct"/>
          </w:tcPr>
          <w:p w14:paraId="72FEC412" w14:textId="5A89A108" w:rsidR="00874A18" w:rsidRDefault="00874A18" w:rsidP="00874A18">
            <w:r>
              <w:t>Hoofdstuk</w:t>
            </w:r>
            <w:r w:rsidR="004F566D">
              <w:t xml:space="preserve"> 4</w:t>
            </w:r>
            <w:r>
              <w:t xml:space="preserve"> </w:t>
            </w:r>
            <w:r w:rsidRPr="00B97839">
              <w:t xml:space="preserve">De vormgeving van Besluit en Regeling in </w:t>
            </w:r>
            <w:r w:rsidR="00000000">
              <w:fldChar w:fldCharType="begin"/>
            </w:r>
            <w:r w:rsidR="00000000">
              <w:instrText xml:space="preserve"> DOCVARIABLE ID01+ </w:instrText>
            </w:r>
            <w:r w:rsidR="00000000">
              <w:fldChar w:fldCharType="separate"/>
            </w:r>
            <w:r w:rsidR="00C06EA5">
              <w:t>de AMvB/MR</w:t>
            </w:r>
            <w:r w:rsidR="00000000">
              <w:fldChar w:fldCharType="end"/>
            </w:r>
          </w:p>
          <w:p w14:paraId="0B613970" w14:textId="32B4E5C5" w:rsidR="00874A18" w:rsidRDefault="00874A18" w:rsidP="00343855">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874A18" w14:paraId="365CD534" w14:textId="77777777" w:rsidTr="004D75EC">
        <w:tc>
          <w:tcPr>
            <w:tcW w:w="566" w:type="pct"/>
          </w:tcPr>
          <w:p w14:paraId="7DBADE18" w14:textId="60DF7A86" w:rsidR="00874A18" w:rsidRPr="00795E1F" w:rsidRDefault="00874A18" w:rsidP="00874A18">
            <w:r>
              <w:t>2.0.0-rc</w:t>
            </w:r>
          </w:p>
        </w:tc>
        <w:tc>
          <w:tcPr>
            <w:tcW w:w="766" w:type="pct"/>
          </w:tcPr>
          <w:p w14:paraId="04E72EF7" w14:textId="786C5D37" w:rsidR="00874A18" w:rsidRPr="00795E1F" w:rsidRDefault="00874A18" w:rsidP="00874A18">
            <w:r w:rsidRPr="00FD3A19">
              <w:t>2021-06-15</w:t>
            </w:r>
          </w:p>
        </w:tc>
        <w:tc>
          <w:tcPr>
            <w:tcW w:w="3668" w:type="pct"/>
          </w:tcPr>
          <w:p w14:paraId="7040EE74" w14:textId="3AF553FC" w:rsidR="00874A18" w:rsidRDefault="00874A18" w:rsidP="00874A18">
            <w:r>
              <w:t>Paragraaf</w:t>
            </w:r>
            <w:r w:rsidR="004F566D">
              <w:t xml:space="preserve"> 4.3</w:t>
            </w:r>
          </w:p>
          <w:p w14:paraId="3401711B" w14:textId="0608D281" w:rsidR="00874A18" w:rsidRDefault="00874A18" w:rsidP="00343855">
            <w:pPr>
              <w:pStyle w:val="Opsommingtekens1"/>
            </w:pPr>
            <w:r>
              <w:t xml:space="preserve">In STOP zijn de modellen voor BesluitKlassiek en RegelingKlassiek sterk vereenvoudigd (STOP#180). Deze wijzigingen zijn doorgevoerd in dit toepassingsprofiel. </w:t>
            </w:r>
          </w:p>
        </w:tc>
      </w:tr>
      <w:tr w:rsidR="00874A18" w14:paraId="074E3E27" w14:textId="77777777" w:rsidTr="004D75EC">
        <w:tc>
          <w:tcPr>
            <w:tcW w:w="566" w:type="pct"/>
          </w:tcPr>
          <w:p w14:paraId="787396E0" w14:textId="1B8043CE" w:rsidR="00874A18" w:rsidRPr="00795E1F" w:rsidRDefault="00874A18" w:rsidP="00874A18">
            <w:r>
              <w:t>2.0.0-rc</w:t>
            </w:r>
          </w:p>
        </w:tc>
        <w:tc>
          <w:tcPr>
            <w:tcW w:w="766" w:type="pct"/>
          </w:tcPr>
          <w:p w14:paraId="05700491" w14:textId="22B5FE5E" w:rsidR="00874A18" w:rsidRPr="00795E1F" w:rsidRDefault="00874A18" w:rsidP="00874A18">
            <w:r w:rsidRPr="000F7A51">
              <w:t>2021-06-15</w:t>
            </w:r>
          </w:p>
        </w:tc>
        <w:tc>
          <w:tcPr>
            <w:tcW w:w="3668" w:type="pct"/>
          </w:tcPr>
          <w:p w14:paraId="3AEC2F65" w14:textId="5AF92822" w:rsidR="00874A18" w:rsidRDefault="00874A18" w:rsidP="00874A18">
            <w:r>
              <w:t>Hoofdstuk</w:t>
            </w:r>
            <w:r w:rsidR="004F566D">
              <w:t xml:space="preserve"> 5</w:t>
            </w:r>
            <w:r>
              <w:t xml:space="preserve"> </w:t>
            </w:r>
            <w:r w:rsidRPr="00B97839">
              <w:t>Toepassing van de STOP-tekststructuren op omgevingsdocumenten</w:t>
            </w:r>
          </w:p>
          <w:p w14:paraId="356BE573" w14:textId="11E307F7" w:rsidR="00874A18" w:rsidRDefault="00874A18" w:rsidP="00343855">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874A18" w14:paraId="00517CC6" w14:textId="77777777" w:rsidTr="004D75EC">
        <w:tc>
          <w:tcPr>
            <w:tcW w:w="566" w:type="pct"/>
          </w:tcPr>
          <w:p w14:paraId="3600B21A" w14:textId="4DB55324" w:rsidR="00874A18" w:rsidRPr="00795E1F" w:rsidRDefault="00874A18" w:rsidP="00874A18">
            <w:r>
              <w:lastRenderedPageBreak/>
              <w:t>2.0.0-rc</w:t>
            </w:r>
          </w:p>
        </w:tc>
        <w:tc>
          <w:tcPr>
            <w:tcW w:w="766" w:type="pct"/>
          </w:tcPr>
          <w:p w14:paraId="53BD6A42" w14:textId="40435FB3" w:rsidR="00874A18" w:rsidRPr="00795E1F" w:rsidRDefault="00874A18" w:rsidP="00874A18">
            <w:r w:rsidRPr="000F7A51">
              <w:t>2021-06-15</w:t>
            </w:r>
          </w:p>
        </w:tc>
        <w:tc>
          <w:tcPr>
            <w:tcW w:w="3668" w:type="pct"/>
          </w:tcPr>
          <w:p w14:paraId="73BB24C6" w14:textId="026A1C3B" w:rsidR="00874A18" w:rsidRDefault="00874A18" w:rsidP="00874A18">
            <w:r>
              <w:t>Paragraaf</w:t>
            </w:r>
            <w:r w:rsidR="004F566D">
              <w:t xml:space="preserve"> 5.2</w:t>
            </w:r>
            <w:r>
              <w:t xml:space="preserve"> Specificatie van de Artikelstructuur</w:t>
            </w:r>
          </w:p>
          <w:p w14:paraId="7C2A5610" w14:textId="79EF936D" w:rsidR="00C06EA5" w:rsidRDefault="00874A18" w:rsidP="00874A18">
            <w:pPr>
              <w:pStyle w:val="Opsommingtekens1"/>
            </w:pPr>
            <w:r>
              <w:t>Paragraaf</w:t>
            </w:r>
            <w:r w:rsidR="004F566D">
              <w:t xml:space="preserve"> 5.2.1</w:t>
            </w:r>
            <w:r>
              <w:t xml:space="preserve"> Gebruik van tekstelementen en hun volgorde in </w:t>
            </w:r>
            <w:r w:rsidR="00000000">
              <w:fldChar w:fldCharType="begin"/>
            </w:r>
            <w:r w:rsidR="00000000">
              <w:instrText xml:space="preserve"> DOCVARIABLE ID01+ </w:instrText>
            </w:r>
            <w:r w:rsidR="00000000">
              <w:fldChar w:fldCharType="separate"/>
            </w:r>
            <w:r w:rsidR="00C06EA5">
              <w:t>de AMvB/MR</w:t>
            </w:r>
            <w:r w:rsidR="00000000">
              <w:fldChar w:fldCharType="end"/>
            </w:r>
          </w:p>
          <w:p w14:paraId="3210D083" w14:textId="7F34ABCE" w:rsidR="00874A18" w:rsidRDefault="00874A18" w:rsidP="00874A18">
            <w:pPr>
              <w:pStyle w:val="Opsommingtekens2"/>
            </w:pPr>
            <w:r>
              <w:t>Toegevoegd bepaling dat een tekstelement slechts één lagerliggend type tekstelement mag bevatten</w:t>
            </w:r>
          </w:p>
          <w:p w14:paraId="4A1BFCBE" w14:textId="77777777" w:rsidR="00874A18" w:rsidRDefault="00874A18" w:rsidP="00874A18">
            <w:pPr>
              <w:pStyle w:val="Opsommingtekens2"/>
            </w:pPr>
            <w:r>
              <w:t>Toegevoegd bepaling over element Gereserveerd</w:t>
            </w:r>
          </w:p>
          <w:p w14:paraId="2EBBE5FB" w14:textId="77777777" w:rsidR="00874A18" w:rsidRDefault="00874A18" w:rsidP="00874A18">
            <w:pPr>
              <w:pStyle w:val="Opsommingtekens2"/>
            </w:pPr>
            <w:r>
              <w:t>Toegevoegd bepaling over element Vervallen</w:t>
            </w:r>
          </w:p>
          <w:p w14:paraId="7972A9AB" w14:textId="77777777" w:rsidR="00874A18" w:rsidRDefault="00874A18" w:rsidP="00874A18">
            <w:pPr>
              <w:pStyle w:val="Opsommingtekens2"/>
            </w:pPr>
            <w:r>
              <w:t>Toegevoegd dat element Redactioneel niet is toegestaan</w:t>
            </w:r>
          </w:p>
          <w:p w14:paraId="3EE3FD02" w14:textId="77777777" w:rsidR="00874A18" w:rsidRDefault="00874A18" w:rsidP="00874A18">
            <w:pPr>
              <w:pStyle w:val="Opsommingtekens2"/>
            </w:pPr>
            <w:r>
              <w:t>Geschrapt element Gereserveerd bij Lid (WELT-152)</w:t>
            </w:r>
          </w:p>
          <w:p w14:paraId="4B6E012E" w14:textId="77777777" w:rsidR="00874A18" w:rsidRDefault="00874A18" w:rsidP="00874A18">
            <w:pPr>
              <w:pStyle w:val="Opsommingtekens2"/>
            </w:pPr>
            <w:r>
              <w:t>Toegevoegd toelichting op element Begrippenlijst</w:t>
            </w:r>
          </w:p>
          <w:p w14:paraId="5630182D" w14:textId="77777777" w:rsidR="00874A18" w:rsidRDefault="00874A18" w:rsidP="00874A18">
            <w:pPr>
              <w:pStyle w:val="Opsommingtekens2"/>
            </w:pPr>
            <w:r>
              <w:t>In de tabel in de kolom ‘Mag bevatten’ het element Vervallen toegevoegd waar relevant</w:t>
            </w:r>
          </w:p>
          <w:p w14:paraId="0E1C67B8" w14:textId="77777777" w:rsidR="00874A18" w:rsidRDefault="00874A18" w:rsidP="00874A18">
            <w:pPr>
              <w:pStyle w:val="Opsommingtekens2"/>
            </w:pPr>
            <w:r>
              <w:t>In de tabel in de kolom ‘Mag bevatten’ het element Gereserveerd verwijderd bij Lid (WELT-152)</w:t>
            </w:r>
          </w:p>
          <w:p w14:paraId="72C3AA80" w14:textId="77777777" w:rsidR="00874A18" w:rsidRDefault="00874A18" w:rsidP="00874A18">
            <w:pPr>
              <w:pStyle w:val="Opsommingtekens2"/>
            </w:pPr>
            <w:r>
              <w:t>In de tabel bij Lid en beide Inhoud-rijen in de kolom ‘Mag niet bevatten’ de elementen Gereserveerd en Vervallen toegevoegd</w:t>
            </w:r>
          </w:p>
          <w:p w14:paraId="5770D43A" w14:textId="77777777" w:rsidR="00874A18" w:rsidRDefault="00874A18" w:rsidP="00874A18">
            <w:pPr>
              <w:pStyle w:val="Opsommingtekens2"/>
            </w:pPr>
            <w:r>
              <w:t>In de tabel in de kolom ‘Type tekstelement’ verduidelijkt dat beide laatste rijen over Inhoud-elementen gaan en uitgeschreven welke elementen dat kunnen zijn</w:t>
            </w:r>
          </w:p>
          <w:p w14:paraId="1E8AAC49" w14:textId="326F442F" w:rsidR="00874A18" w:rsidRDefault="00874A18" w:rsidP="00874A18">
            <w:pPr>
              <w:pStyle w:val="Opsommingtekens1"/>
            </w:pPr>
            <w:r>
              <w:t>Paragraaf</w:t>
            </w:r>
            <w:r w:rsidR="004F566D">
              <w:t xml:space="preserve"> 5.2.2</w:t>
            </w:r>
            <w:r>
              <w:t xml:space="preserve"> Gebruik van Koppen en Lijsten in </w:t>
            </w:r>
            <w:r w:rsidR="00000000">
              <w:fldChar w:fldCharType="begin"/>
            </w:r>
            <w:r w:rsidR="00000000">
              <w:instrText xml:space="preserve"> DOCVARIABLE ID01+ </w:instrText>
            </w:r>
            <w:r w:rsidR="00000000">
              <w:fldChar w:fldCharType="separate"/>
            </w:r>
            <w:r w:rsidR="00C06EA5">
              <w:t>de AMvB/MR</w:t>
            </w:r>
            <w:r w:rsidR="00000000">
              <w:fldChar w:fldCharType="end"/>
            </w:r>
          </w:p>
          <w:p w14:paraId="49001F9F" w14:textId="77777777" w:rsidR="00874A18" w:rsidRDefault="00874A18" w:rsidP="00874A18">
            <w:pPr>
              <w:pStyle w:val="Opsommingtekens2"/>
            </w:pPr>
            <w:r>
              <w:t>Scherper onderscheid gemaakt tussen Norm en Toelichting, daarvoor tekst over opmaak verplaatst naar Toelichting</w:t>
            </w:r>
          </w:p>
          <w:p w14:paraId="5240E9EE" w14:textId="77777777" w:rsidR="00874A18" w:rsidRDefault="00874A18" w:rsidP="00874A18">
            <w:pPr>
              <w:pStyle w:val="Opsommingtekens2"/>
            </w:pPr>
            <w:r>
              <w:t>Bepaling dat Lid optioneel een Opschrift kan hebben gewijzigd in de bepaling dat Lid geen Opschrift heeft</w:t>
            </w:r>
          </w:p>
          <w:p w14:paraId="24A24583" w14:textId="683EF4C4" w:rsidR="00874A18" w:rsidRDefault="00874A18" w:rsidP="00343855">
            <w:pPr>
              <w:pStyle w:val="Opsommingtekens2"/>
            </w:pPr>
            <w:r>
              <w:t>In de toelichting de tekst over en afbeeldingen van Lid met Opschrift verwijderd</w:t>
            </w:r>
          </w:p>
        </w:tc>
      </w:tr>
      <w:tr w:rsidR="00874A18" w14:paraId="76AAFEDD" w14:textId="77777777" w:rsidTr="004D75EC">
        <w:tc>
          <w:tcPr>
            <w:tcW w:w="566" w:type="pct"/>
          </w:tcPr>
          <w:p w14:paraId="348854FB" w14:textId="1EDC8292" w:rsidR="00874A18" w:rsidRPr="00795E1F" w:rsidRDefault="00874A18" w:rsidP="00874A18">
            <w:r>
              <w:t>2.0.0-rc</w:t>
            </w:r>
          </w:p>
        </w:tc>
        <w:tc>
          <w:tcPr>
            <w:tcW w:w="766" w:type="pct"/>
          </w:tcPr>
          <w:p w14:paraId="6D30FEFE" w14:textId="0C89D21D" w:rsidR="00874A18" w:rsidRPr="00795E1F" w:rsidRDefault="00874A18" w:rsidP="00874A18">
            <w:r w:rsidRPr="000F7A51">
              <w:t>2021-06-15</w:t>
            </w:r>
          </w:p>
        </w:tc>
        <w:tc>
          <w:tcPr>
            <w:tcW w:w="3668" w:type="pct"/>
          </w:tcPr>
          <w:p w14:paraId="1E4E696B" w14:textId="15AFB96F" w:rsidR="00874A18" w:rsidRDefault="00874A18" w:rsidP="00874A18">
            <w:pPr>
              <w:pStyle w:val="Opsommingtekens1"/>
            </w:pPr>
            <w:r>
              <w:t>Paragraaf</w:t>
            </w:r>
            <w:r w:rsidR="004F566D">
              <w:t xml:space="preserve"> 5.3</w:t>
            </w:r>
            <w:r>
              <w:t xml:space="preserve"> Specificatie van de Vrijetekststructuur</w:t>
            </w:r>
          </w:p>
          <w:p w14:paraId="412F0144" w14:textId="77777777" w:rsidR="00874A18" w:rsidRDefault="00874A18" w:rsidP="00874A18">
            <w:pPr>
              <w:pStyle w:val="Opsommingtekens2"/>
            </w:pPr>
            <w:r>
              <w:t>Norm en toelichting aangepast op gewijzigd inzicht over positie van het element Divisietekst in de modellen: geen structuurelement maar inhoudelijke bouwsteen</w:t>
            </w:r>
          </w:p>
          <w:p w14:paraId="13860188" w14:textId="77777777" w:rsidR="00874A18" w:rsidRDefault="00874A18" w:rsidP="00874A18">
            <w:pPr>
              <w:pStyle w:val="Opsommingtekens2"/>
            </w:pPr>
            <w:r>
              <w:t>Bepaling dat de Kop van Divisietekst in een aantal gevallen verplicht is gewijzigd in altijd optioneel</w:t>
            </w:r>
          </w:p>
          <w:p w14:paraId="0BB34000" w14:textId="35CCF955" w:rsidR="00874A18" w:rsidRDefault="00874A18" w:rsidP="00343855">
            <w:pPr>
              <w:pStyle w:val="Opsommingtekens2"/>
            </w:pPr>
            <w:r>
              <w:t>Toelichting volledig herschreven en afbeeldingen toegevoegd</w:t>
            </w:r>
          </w:p>
        </w:tc>
      </w:tr>
      <w:tr w:rsidR="00874A18" w14:paraId="15A447AA" w14:textId="77777777" w:rsidTr="004D75EC">
        <w:tc>
          <w:tcPr>
            <w:tcW w:w="566" w:type="pct"/>
          </w:tcPr>
          <w:p w14:paraId="0DAC8194" w14:textId="217DA0B8" w:rsidR="00874A18" w:rsidRPr="00795E1F" w:rsidRDefault="00874A18" w:rsidP="00874A18">
            <w:r>
              <w:t>2.0.0-rc</w:t>
            </w:r>
          </w:p>
        </w:tc>
        <w:tc>
          <w:tcPr>
            <w:tcW w:w="766" w:type="pct"/>
          </w:tcPr>
          <w:p w14:paraId="2DF3BE2B" w14:textId="6B8B7AB3" w:rsidR="00874A18" w:rsidRPr="00795E1F" w:rsidRDefault="00874A18" w:rsidP="00874A18">
            <w:r w:rsidRPr="000F7A51">
              <w:t>2021-06-15</w:t>
            </w:r>
          </w:p>
        </w:tc>
        <w:tc>
          <w:tcPr>
            <w:tcW w:w="3668" w:type="pct"/>
          </w:tcPr>
          <w:p w14:paraId="60EF0648" w14:textId="26AFF9FE" w:rsidR="00874A18" w:rsidRDefault="00874A18" w:rsidP="00874A18">
            <w:r>
              <w:t>Hoofdstuk</w:t>
            </w:r>
            <w:r w:rsidR="004F566D">
              <w:t xml:space="preserve"> 6</w:t>
            </w:r>
            <w:r>
              <w:t xml:space="preserve"> Inleiding op het Informatiemodel Omgevingswet</w:t>
            </w:r>
          </w:p>
          <w:p w14:paraId="7AD34252" w14:textId="4CD0EFAB" w:rsidR="00874A18" w:rsidRDefault="00874A18" w:rsidP="00343855">
            <w:pPr>
              <w:pStyle w:val="Opsommingtekens1"/>
            </w:pPr>
            <w:r>
              <w:t xml:space="preserve">Dit is het inleidende deel van het voormalige zeer uitgebreide Hoofdstuk 6, dat nu is gesplitst in 2 hoofdstukken. De detailbeschrijving van de objecttypen staat nu in Hoofdstuk 7 </w:t>
            </w:r>
          </w:p>
        </w:tc>
      </w:tr>
      <w:tr w:rsidR="00874A18" w14:paraId="2D6D6679" w14:textId="77777777" w:rsidTr="004D75EC">
        <w:tc>
          <w:tcPr>
            <w:tcW w:w="566" w:type="pct"/>
          </w:tcPr>
          <w:p w14:paraId="21D228B0" w14:textId="06874219" w:rsidR="00874A18" w:rsidRPr="00795E1F" w:rsidRDefault="00874A18" w:rsidP="00874A18">
            <w:r>
              <w:t>2.0.0-rc</w:t>
            </w:r>
          </w:p>
        </w:tc>
        <w:tc>
          <w:tcPr>
            <w:tcW w:w="766" w:type="pct"/>
          </w:tcPr>
          <w:p w14:paraId="166FB484" w14:textId="0DFF7DCB" w:rsidR="00874A18" w:rsidRPr="00795E1F" w:rsidRDefault="00874A18" w:rsidP="00874A18">
            <w:r w:rsidRPr="000F7A51">
              <w:t>2021-06-15</w:t>
            </w:r>
          </w:p>
        </w:tc>
        <w:tc>
          <w:tcPr>
            <w:tcW w:w="3668" w:type="pct"/>
          </w:tcPr>
          <w:p w14:paraId="1D899DE1" w14:textId="5E8A696C" w:rsidR="00874A18" w:rsidRDefault="00874A18" w:rsidP="00874A18">
            <w:r>
              <w:t>Paragraaf</w:t>
            </w:r>
            <w:r w:rsidR="004F566D">
              <w:t xml:space="preserve"> 7.1</w:t>
            </w:r>
            <w:r>
              <w:t xml:space="preserve"> Productmodel: het IMOW-UML-diagram voor </w:t>
            </w:r>
            <w:r w:rsidR="00000000">
              <w:fldChar w:fldCharType="begin"/>
            </w:r>
            <w:r w:rsidR="00000000">
              <w:instrText xml:space="preserve"> DOCVARIABLE ID01+ </w:instrText>
            </w:r>
            <w:r w:rsidR="00000000">
              <w:fldChar w:fldCharType="separate"/>
            </w:r>
            <w:r w:rsidR="00C06EA5">
              <w:t>de AMvB/MR</w:t>
            </w:r>
            <w:r w:rsidR="00000000">
              <w:fldChar w:fldCharType="end"/>
            </w:r>
          </w:p>
          <w:p w14:paraId="566CF7DB" w14:textId="437A7F01" w:rsidR="00874A18" w:rsidRDefault="00874A18" w:rsidP="00343855">
            <w:pPr>
              <w:pStyle w:val="Opsommingtekens1"/>
            </w:pPr>
            <w:r>
              <w:t>Productmodel vervangen door nieuwe versie, geactualiseerd op de hierna volgende punten</w:t>
            </w:r>
          </w:p>
        </w:tc>
      </w:tr>
      <w:tr w:rsidR="00874A18" w14:paraId="30341484" w14:textId="77777777" w:rsidTr="004D75EC">
        <w:tc>
          <w:tcPr>
            <w:tcW w:w="566" w:type="pct"/>
          </w:tcPr>
          <w:p w14:paraId="22BEDF92" w14:textId="4D672107" w:rsidR="00874A18" w:rsidRPr="00795E1F" w:rsidRDefault="00874A18" w:rsidP="00874A18">
            <w:r>
              <w:t>2.0.0-rc</w:t>
            </w:r>
          </w:p>
        </w:tc>
        <w:tc>
          <w:tcPr>
            <w:tcW w:w="766" w:type="pct"/>
          </w:tcPr>
          <w:p w14:paraId="0F93B39E" w14:textId="086AF751" w:rsidR="00874A18" w:rsidRPr="00795E1F" w:rsidRDefault="00874A18" w:rsidP="00874A18">
            <w:r w:rsidRPr="000F7A51">
              <w:t>2021-06-15</w:t>
            </w:r>
          </w:p>
        </w:tc>
        <w:tc>
          <w:tcPr>
            <w:tcW w:w="3668" w:type="pct"/>
          </w:tcPr>
          <w:p w14:paraId="305E6421" w14:textId="541A9348" w:rsidR="00874A18" w:rsidRDefault="00874A18" w:rsidP="00343855">
            <w:pPr>
              <w:pStyle w:val="Opsommingtekens1"/>
            </w:pPr>
            <w:r>
              <w:t>Paragrafen</w:t>
            </w:r>
            <w:r w:rsidR="004F566D">
              <w:t xml:space="preserve"> 7.2</w:t>
            </w:r>
            <w:r>
              <w:t xml:space="preserve"> t/m</w:t>
            </w:r>
            <w:r w:rsidR="004F566D">
              <w:t xml:space="preserve"> 7.9</w:t>
            </w:r>
            <w:r>
              <w:t xml:space="preserve"> expliciet beschreven dat annotaties met OW-objecten alleen kunnen worden toegepast op het Lichaam van de Regeling van omgevingsdocumenten</w:t>
            </w:r>
          </w:p>
        </w:tc>
      </w:tr>
      <w:tr w:rsidR="00874A18" w14:paraId="593D88A8" w14:textId="77777777" w:rsidTr="004D75EC">
        <w:tc>
          <w:tcPr>
            <w:tcW w:w="566" w:type="pct"/>
          </w:tcPr>
          <w:p w14:paraId="41735124" w14:textId="00E875BD" w:rsidR="00874A18" w:rsidRPr="00795E1F" w:rsidRDefault="00874A18" w:rsidP="00874A18">
            <w:r>
              <w:lastRenderedPageBreak/>
              <w:t>2.0.0-rc</w:t>
            </w:r>
          </w:p>
        </w:tc>
        <w:tc>
          <w:tcPr>
            <w:tcW w:w="766" w:type="pct"/>
          </w:tcPr>
          <w:p w14:paraId="7FFCA180" w14:textId="70F99273" w:rsidR="00874A18" w:rsidRPr="00795E1F" w:rsidRDefault="00874A18" w:rsidP="00874A18">
            <w:r w:rsidRPr="000F7A51">
              <w:t>2021-06-15</w:t>
            </w:r>
          </w:p>
        </w:tc>
        <w:tc>
          <w:tcPr>
            <w:tcW w:w="3668" w:type="pct"/>
          </w:tcPr>
          <w:p w14:paraId="317427DC" w14:textId="13438191" w:rsidR="00874A18" w:rsidRDefault="00874A18" w:rsidP="00874A18">
            <w:r w:rsidRPr="00DD1F7F">
              <w:t>Paragraaf</w:t>
            </w:r>
            <w:r w:rsidR="004F566D">
              <w:t xml:space="preserve"> 7.2</w:t>
            </w:r>
            <w:r w:rsidRPr="00DD1F7F">
              <w:t xml:space="preserve"> </w:t>
            </w:r>
            <w:r>
              <w:t>O</w:t>
            </w:r>
            <w:r w:rsidRPr="00DD1F7F">
              <w:t>bjecttype Regeltekst</w:t>
            </w:r>
          </w:p>
          <w:p w14:paraId="5029FF75" w14:textId="77777777" w:rsidR="00874A18" w:rsidRDefault="00874A18" w:rsidP="00874A18">
            <w:pPr>
              <w:pStyle w:val="Opsommingtekens1"/>
            </w:pPr>
            <w:r>
              <w:t>Toegevoegd de opmerking dat in omgevingsdocumenten met Artikelstructuur niet geannoteerd kan worden op het niveau van (STOP-)structuurelementen</w:t>
            </w:r>
          </w:p>
          <w:p w14:paraId="763A11DA" w14:textId="77777777" w:rsidR="00874A18" w:rsidRDefault="00874A18" w:rsidP="00874A18">
            <w:pPr>
              <w:pStyle w:val="Opsommingtekens1"/>
            </w:pPr>
            <w:r>
              <w:t xml:space="preserve">Het attribuut </w:t>
            </w:r>
            <w:r w:rsidRPr="00FC76F2">
              <w:rPr>
                <w:i/>
                <w:iCs/>
              </w:rPr>
              <w:t>gerelateerdeRegeltekst</w:t>
            </w:r>
            <w:r w:rsidRPr="00FC76F2">
              <w:t xml:space="preserve"> verwijderd</w:t>
            </w:r>
            <w:r>
              <w:t>. Dit attribuut is vervallen omdat het overbodig is gebleken</w:t>
            </w:r>
          </w:p>
          <w:p w14:paraId="19CC9A06" w14:textId="2CCBDD0B" w:rsidR="00874A18" w:rsidRDefault="00874A18" w:rsidP="00874A18">
            <w:r>
              <w:t>Uitsnede uit IMOW-diagram aangepast</w:t>
            </w:r>
          </w:p>
        </w:tc>
      </w:tr>
      <w:tr w:rsidR="00874A18" w14:paraId="4C4EF9C6" w14:textId="77777777" w:rsidTr="004D75EC">
        <w:tc>
          <w:tcPr>
            <w:tcW w:w="566" w:type="pct"/>
          </w:tcPr>
          <w:p w14:paraId="497872B3" w14:textId="23EBCAC9" w:rsidR="00874A18" w:rsidRPr="00795E1F" w:rsidRDefault="00874A18" w:rsidP="00874A18">
            <w:r>
              <w:t>2.0.0-rc</w:t>
            </w:r>
          </w:p>
        </w:tc>
        <w:tc>
          <w:tcPr>
            <w:tcW w:w="766" w:type="pct"/>
          </w:tcPr>
          <w:p w14:paraId="2CD51D50" w14:textId="27CF480E" w:rsidR="00874A18" w:rsidRPr="00795E1F" w:rsidRDefault="00874A18" w:rsidP="00874A18">
            <w:r w:rsidRPr="000F7A51">
              <w:t>2021-06-15</w:t>
            </w:r>
          </w:p>
        </w:tc>
        <w:tc>
          <w:tcPr>
            <w:tcW w:w="3668" w:type="pct"/>
          </w:tcPr>
          <w:p w14:paraId="560BFC0E" w14:textId="5A1ACF56" w:rsidR="00874A18" w:rsidRDefault="00874A18" w:rsidP="00874A18">
            <w:r>
              <w:t>Paragraaf</w:t>
            </w:r>
            <w:r w:rsidR="004F566D">
              <w:t xml:space="preserve"> 7.3</w:t>
            </w:r>
            <w:r>
              <w:t xml:space="preserve"> Objecttype Juridische regel</w:t>
            </w:r>
          </w:p>
          <w:p w14:paraId="24D17D0E" w14:textId="77777777" w:rsidR="00874A18" w:rsidRDefault="00874A18" w:rsidP="00874A18">
            <w:pPr>
              <w:pStyle w:val="Opsommingtekens1"/>
            </w:pPr>
            <w:r>
              <w:t xml:space="preserve">Toegevoegd attribuut </w:t>
            </w:r>
            <w:r w:rsidRPr="00FC76F2">
              <w:rPr>
                <w:i/>
                <w:iCs/>
              </w:rPr>
              <w:t>kaartaanduiding</w:t>
            </w:r>
            <w:r>
              <w:t>. Dit attribuut was al vermeld in de paragraaf over het objecttype Kaart maar niet bij het objecttype Juridische regel waar het hoort</w:t>
            </w:r>
          </w:p>
          <w:p w14:paraId="0154AE02" w14:textId="77777777" w:rsidR="00874A18" w:rsidRPr="00FC76F2" w:rsidRDefault="00874A18" w:rsidP="00874A18">
            <w:pPr>
              <w:pStyle w:val="Opsommingtekens1"/>
            </w:pPr>
            <w:r>
              <w:t xml:space="preserve">Voorbeelden toegevoegd van beide vormen van </w:t>
            </w:r>
            <w:r w:rsidRPr="003762FE">
              <w:rPr>
                <w:i/>
                <w:iCs/>
              </w:rPr>
              <w:t>idealisatie</w:t>
            </w:r>
          </w:p>
          <w:p w14:paraId="06D24934" w14:textId="56EDF173" w:rsidR="00874A18" w:rsidRDefault="00874A18" w:rsidP="00343855">
            <w:pPr>
              <w:pStyle w:val="Opsommingtekens1"/>
            </w:pPr>
            <w:r w:rsidRPr="00521A66">
              <w:t>Uitsnede uit IMOW-diagram aangepast</w:t>
            </w:r>
          </w:p>
        </w:tc>
      </w:tr>
      <w:tr w:rsidR="00874A18" w14:paraId="64EBBA3C" w14:textId="77777777" w:rsidTr="004D75EC">
        <w:tc>
          <w:tcPr>
            <w:tcW w:w="566" w:type="pct"/>
          </w:tcPr>
          <w:p w14:paraId="32F41FB3" w14:textId="2051092A" w:rsidR="00874A18" w:rsidRPr="00795E1F" w:rsidRDefault="00874A18" w:rsidP="00874A18">
            <w:r>
              <w:t>2.0.0-rc</w:t>
            </w:r>
          </w:p>
        </w:tc>
        <w:tc>
          <w:tcPr>
            <w:tcW w:w="766" w:type="pct"/>
          </w:tcPr>
          <w:p w14:paraId="5A70E8F9" w14:textId="5FD94109" w:rsidR="00874A18" w:rsidRPr="00795E1F" w:rsidRDefault="00874A18" w:rsidP="00874A18">
            <w:r w:rsidRPr="000F7A51">
              <w:t>2021-06-15</w:t>
            </w:r>
          </w:p>
        </w:tc>
        <w:tc>
          <w:tcPr>
            <w:tcW w:w="3668" w:type="pct"/>
          </w:tcPr>
          <w:p w14:paraId="2CA0D9A0" w14:textId="4674C6A8" w:rsidR="00874A18" w:rsidRDefault="00874A18" w:rsidP="00874A18">
            <w:r>
              <w:t>Paragraaf</w:t>
            </w:r>
            <w:r w:rsidR="004F566D">
              <w:t xml:space="preserve"> 7.4</w:t>
            </w:r>
            <w:r>
              <w:t xml:space="preserve"> Locatie</w:t>
            </w:r>
          </w:p>
          <w:p w14:paraId="31C9A36C" w14:textId="77777777" w:rsidR="00874A18" w:rsidRDefault="00874A18" w:rsidP="00874A18">
            <w:pPr>
              <w:pStyle w:val="Opsommingtekens1"/>
            </w:pPr>
            <w:r>
              <w:t>Vastgelegd dat naar Ambtsgebied altijd statisch verwezen moet worden; dynamisch verwijzen is vanwege de mogelijkheid van bestuurlijke herindeling onwenselijk gebleken</w:t>
            </w:r>
          </w:p>
          <w:p w14:paraId="4B76AFEB" w14:textId="77777777" w:rsidR="00874A18" w:rsidRDefault="00874A18" w:rsidP="00874A18">
            <w:pPr>
              <w:pStyle w:val="Opsommingtekens1"/>
            </w:pPr>
            <w:r>
              <w:t>Kader met dynamisch verwijzen naar Ambtsgebied als Toekomstige functionaliteit verwijderd</w:t>
            </w:r>
          </w:p>
          <w:p w14:paraId="38A67538" w14:textId="3A78E85B" w:rsidR="00874A18" w:rsidRDefault="00874A18" w:rsidP="00343855">
            <w:pPr>
              <w:pStyle w:val="Opsommingtekens1"/>
            </w:pPr>
            <w:r>
              <w:t xml:space="preserve">Toegevoegd toelichting over aanleveren Ambtsgebied </w:t>
            </w:r>
          </w:p>
        </w:tc>
      </w:tr>
      <w:tr w:rsidR="00874A18" w14:paraId="2A1E40E6" w14:textId="77777777" w:rsidTr="004D75EC">
        <w:tc>
          <w:tcPr>
            <w:tcW w:w="566" w:type="pct"/>
          </w:tcPr>
          <w:p w14:paraId="09795FB6" w14:textId="3EA4516C" w:rsidR="00874A18" w:rsidRPr="00795E1F" w:rsidRDefault="00874A18" w:rsidP="00874A18">
            <w:r>
              <w:t>2.0.0-rc</w:t>
            </w:r>
          </w:p>
        </w:tc>
        <w:tc>
          <w:tcPr>
            <w:tcW w:w="766" w:type="pct"/>
          </w:tcPr>
          <w:p w14:paraId="10598B35" w14:textId="40D4600B" w:rsidR="00874A18" w:rsidRPr="00795E1F" w:rsidRDefault="00874A18" w:rsidP="00874A18">
            <w:r w:rsidRPr="000F7A51">
              <w:t>2021-06-15</w:t>
            </w:r>
          </w:p>
        </w:tc>
        <w:tc>
          <w:tcPr>
            <w:tcW w:w="3668" w:type="pct"/>
          </w:tcPr>
          <w:p w14:paraId="2E756E99" w14:textId="16A359FA" w:rsidR="00874A18" w:rsidRDefault="00874A18" w:rsidP="00874A18">
            <w:r>
              <w:t>Paragraaf</w:t>
            </w:r>
            <w:r w:rsidR="004F566D">
              <w:t xml:space="preserve"> 7.6</w:t>
            </w:r>
            <w:r>
              <w:t xml:space="preserve"> Objecttype Activiteit</w:t>
            </w:r>
          </w:p>
          <w:p w14:paraId="6A20ACEF" w14:textId="77777777" w:rsidR="00874A18" w:rsidRDefault="00874A18" w:rsidP="00874A18">
            <w:pPr>
              <w:pStyle w:val="Opsommingtekens1"/>
            </w:pPr>
            <w:r>
              <w:t xml:space="preserve">Attribuut </w:t>
            </w:r>
            <w:r w:rsidRPr="00FC76F2">
              <w:rPr>
                <w:i/>
                <w:iCs/>
              </w:rPr>
              <w:t>specifiekeSymbolisatie</w:t>
            </w:r>
            <w:r>
              <w:t xml:space="preserve"> verwijderd (nu definitief vervangen door objecttype SymbolisatieItem)</w:t>
            </w:r>
          </w:p>
          <w:p w14:paraId="0297465D" w14:textId="77777777" w:rsidR="00874A18" w:rsidRDefault="00874A18" w:rsidP="00874A18">
            <w:pPr>
              <w:pStyle w:val="Opsommingtekens1"/>
            </w:pPr>
            <w:r>
              <w:t xml:space="preserve">Toelichting op attribuut </w:t>
            </w:r>
            <w:r w:rsidRPr="00FC76F2">
              <w:rPr>
                <w:i/>
                <w:iCs/>
              </w:rPr>
              <w:t>bovenliggendeActiviteit</w:t>
            </w:r>
            <w:r>
              <w:t xml:space="preserve"> geactualiseerd vanwege voortschrijdend inzicht over de werking van dit attribuut, met afbeelding van Functionele structuur</w:t>
            </w:r>
          </w:p>
          <w:p w14:paraId="30CE0B4D" w14:textId="77777777" w:rsidR="00874A18" w:rsidRDefault="00874A18" w:rsidP="00874A18">
            <w:pPr>
              <w:pStyle w:val="Opsommingtekens1"/>
            </w:pPr>
            <w:r>
              <w:t xml:space="preserve">Toelichting op attribuut </w:t>
            </w:r>
            <w:r>
              <w:rPr>
                <w:i/>
                <w:iCs/>
              </w:rPr>
              <w:t>gerelateerde</w:t>
            </w:r>
            <w:r w:rsidRPr="003762FE">
              <w:rPr>
                <w:i/>
                <w:iCs/>
              </w:rPr>
              <w:t>Activiteit</w:t>
            </w:r>
            <w:r>
              <w:t xml:space="preserve"> geactualiseerd vanwege voortschrijdend inzicht over de werking van dit attribuut</w:t>
            </w:r>
          </w:p>
          <w:p w14:paraId="563E2BAC" w14:textId="10AF5149" w:rsidR="00874A18" w:rsidRDefault="00874A18" w:rsidP="00343855">
            <w:pPr>
              <w:pStyle w:val="Opsommingtekens1"/>
            </w:pPr>
            <w:r w:rsidRPr="00304273">
              <w:t>Uitsnede uit IMOW-diagram aangepast</w:t>
            </w:r>
          </w:p>
        </w:tc>
      </w:tr>
      <w:tr w:rsidR="00874A18" w14:paraId="7580A25D" w14:textId="77777777" w:rsidTr="004D75EC">
        <w:tc>
          <w:tcPr>
            <w:tcW w:w="566" w:type="pct"/>
          </w:tcPr>
          <w:p w14:paraId="6CEBC3E6" w14:textId="428C69B0" w:rsidR="00874A18" w:rsidRPr="00795E1F" w:rsidRDefault="00874A18" w:rsidP="00874A18">
            <w:r>
              <w:t>2.0.0-rc</w:t>
            </w:r>
          </w:p>
        </w:tc>
        <w:tc>
          <w:tcPr>
            <w:tcW w:w="766" w:type="pct"/>
          </w:tcPr>
          <w:p w14:paraId="2BC73AAE" w14:textId="1FBF6167" w:rsidR="00874A18" w:rsidRPr="00795E1F" w:rsidRDefault="00874A18" w:rsidP="00874A18">
            <w:r w:rsidRPr="000F7A51">
              <w:t>2021-06-15</w:t>
            </w:r>
          </w:p>
        </w:tc>
        <w:tc>
          <w:tcPr>
            <w:tcW w:w="3668" w:type="pct"/>
          </w:tcPr>
          <w:p w14:paraId="0C086571" w14:textId="04D966F4" w:rsidR="00874A18" w:rsidRDefault="00874A18" w:rsidP="00874A18">
            <w:r>
              <w:t>Paragraaf</w:t>
            </w:r>
            <w:r w:rsidR="004F566D">
              <w:t xml:space="preserve"> 7.7</w:t>
            </w:r>
            <w:r>
              <w:t xml:space="preserve"> Objecttype Omgevingswaarde</w:t>
            </w:r>
          </w:p>
          <w:p w14:paraId="65167C79" w14:textId="77777777" w:rsidR="00874A18" w:rsidRDefault="00874A18" w:rsidP="00874A18">
            <w:pPr>
              <w:pStyle w:val="Opsommingtekens1"/>
            </w:pPr>
            <w:r w:rsidRPr="00D9619A">
              <w:t xml:space="preserve">Attribuut </w:t>
            </w:r>
            <w:r w:rsidRPr="00FC76F2">
              <w:rPr>
                <w:i/>
                <w:iCs/>
              </w:rPr>
              <w:t>specifiekeSymbolisatie</w:t>
            </w:r>
            <w:r w:rsidRPr="00D9619A">
              <w:t xml:space="preserve"> verwijderd (nu definitief vervangen door objecttype SymbolisatieItem)</w:t>
            </w:r>
          </w:p>
          <w:p w14:paraId="1522DCE3" w14:textId="145A3E58" w:rsidR="00874A18" w:rsidRDefault="00874A18" w:rsidP="00343855">
            <w:pPr>
              <w:pStyle w:val="Opsommingtekens1"/>
            </w:pPr>
            <w:r w:rsidRPr="00304273">
              <w:t>Uitsnede uit IMOW-diagram aangepast</w:t>
            </w:r>
          </w:p>
        </w:tc>
      </w:tr>
      <w:tr w:rsidR="00874A18" w14:paraId="5A67563A" w14:textId="77777777" w:rsidTr="004D75EC">
        <w:tc>
          <w:tcPr>
            <w:tcW w:w="566" w:type="pct"/>
          </w:tcPr>
          <w:p w14:paraId="2942E45B" w14:textId="57103214" w:rsidR="00874A18" w:rsidRPr="00795E1F" w:rsidRDefault="00874A18" w:rsidP="00874A18">
            <w:r>
              <w:t>2.0.0-rc</w:t>
            </w:r>
          </w:p>
        </w:tc>
        <w:tc>
          <w:tcPr>
            <w:tcW w:w="766" w:type="pct"/>
          </w:tcPr>
          <w:p w14:paraId="063F3913" w14:textId="235DFCF6" w:rsidR="00874A18" w:rsidRPr="00795E1F" w:rsidRDefault="00874A18" w:rsidP="00874A18">
            <w:r w:rsidRPr="000F7A51">
              <w:t>2021-06-15</w:t>
            </w:r>
          </w:p>
        </w:tc>
        <w:tc>
          <w:tcPr>
            <w:tcW w:w="3668" w:type="pct"/>
          </w:tcPr>
          <w:p w14:paraId="67BE3F15" w14:textId="1B2E9959" w:rsidR="00874A18" w:rsidRDefault="00874A18" w:rsidP="00874A18">
            <w:r w:rsidRPr="00D9619A">
              <w:t>Paragraaf</w:t>
            </w:r>
            <w:r w:rsidR="004F566D">
              <w:t xml:space="preserve"> 7.8</w:t>
            </w:r>
            <w:r>
              <w:t xml:space="preserve"> </w:t>
            </w:r>
            <w:r w:rsidRPr="00D9619A">
              <w:t>Objecttype Omgevings</w:t>
            </w:r>
            <w:r>
              <w:t>norm</w:t>
            </w:r>
          </w:p>
          <w:p w14:paraId="0887010B" w14:textId="77777777" w:rsidR="00874A18" w:rsidRDefault="00874A18" w:rsidP="00874A18">
            <w:pPr>
              <w:pStyle w:val="Opsommingtekens1"/>
            </w:pPr>
            <w:r>
              <w:t>Verduidelijkt wat wordt bedoeld met omgevingsnorm</w:t>
            </w:r>
          </w:p>
          <w:p w14:paraId="5960C859" w14:textId="77777777" w:rsidR="00874A18" w:rsidRDefault="00874A18" w:rsidP="00874A18">
            <w:pPr>
              <w:pStyle w:val="Opsommingtekens1"/>
            </w:pPr>
            <w:r w:rsidRPr="00D9619A">
              <w:t xml:space="preserve">Attribuut </w:t>
            </w:r>
            <w:r w:rsidRPr="00FC76F2">
              <w:rPr>
                <w:i/>
                <w:iCs/>
              </w:rPr>
              <w:t>specifiekeSymbolisatie</w:t>
            </w:r>
            <w:r w:rsidRPr="00D9619A">
              <w:t xml:space="preserve"> verwijderd (nu definitief vervangen door objecttype SymbolisatieItem)</w:t>
            </w:r>
          </w:p>
          <w:p w14:paraId="427D425A" w14:textId="70D93F5D" w:rsidR="00874A18" w:rsidRDefault="00874A18" w:rsidP="00343855">
            <w:pPr>
              <w:pStyle w:val="Opsommingtekens1"/>
            </w:pPr>
            <w:r w:rsidRPr="00304273">
              <w:t>Uitsnede uit IMOW-diagram aangepast</w:t>
            </w:r>
          </w:p>
        </w:tc>
      </w:tr>
      <w:tr w:rsidR="00874A18" w14:paraId="4868CF4F" w14:textId="77777777" w:rsidTr="004D75EC">
        <w:tc>
          <w:tcPr>
            <w:tcW w:w="566" w:type="pct"/>
          </w:tcPr>
          <w:p w14:paraId="579E8496" w14:textId="6C453AAC" w:rsidR="00874A18" w:rsidRPr="00795E1F" w:rsidRDefault="00874A18" w:rsidP="00874A18">
            <w:r>
              <w:lastRenderedPageBreak/>
              <w:t>2.0.0-rc</w:t>
            </w:r>
          </w:p>
        </w:tc>
        <w:tc>
          <w:tcPr>
            <w:tcW w:w="766" w:type="pct"/>
          </w:tcPr>
          <w:p w14:paraId="77515DD5" w14:textId="36E8B938" w:rsidR="00874A18" w:rsidRPr="00795E1F" w:rsidRDefault="00874A18" w:rsidP="00874A18">
            <w:r w:rsidRPr="000F7A51">
              <w:t>2021-06-15</w:t>
            </w:r>
          </w:p>
        </w:tc>
        <w:tc>
          <w:tcPr>
            <w:tcW w:w="3668" w:type="pct"/>
          </w:tcPr>
          <w:p w14:paraId="19166001" w14:textId="7E1BD364" w:rsidR="00874A18" w:rsidRDefault="00874A18" w:rsidP="00874A18">
            <w:r>
              <w:t xml:space="preserve">Paragraaf </w:t>
            </w:r>
            <w:r w:rsidR="004F566D">
              <w:t>7.9</w:t>
            </w:r>
            <w:r>
              <w:t xml:space="preserve"> Objecttype Gebiedsaanwijzing</w:t>
            </w:r>
          </w:p>
          <w:p w14:paraId="0A6DC4DB" w14:textId="77777777" w:rsidR="00874A18" w:rsidRDefault="00874A18" w:rsidP="00874A18">
            <w:pPr>
              <w:pStyle w:val="Opsommingtekens1"/>
            </w:pPr>
            <w:r>
              <w:t>Toelichting op de toepassing herschreven en tabel toegevoegd met overzicht welk Gebiedsaanwijzingtype in welk omgevingsdocument toegepast kan worden</w:t>
            </w:r>
          </w:p>
          <w:p w14:paraId="3025CBC5" w14:textId="77777777" w:rsidR="00535409" w:rsidRDefault="00874A18" w:rsidP="00535409">
            <w:pPr>
              <w:pStyle w:val="Opsommingtekens1"/>
            </w:pPr>
            <w:r>
              <w:t xml:space="preserve">Attribuut </w:t>
            </w:r>
            <w:r w:rsidRPr="003762FE">
              <w:rPr>
                <w:i/>
                <w:iCs/>
              </w:rPr>
              <w:t>specifiekeSymbolisatie</w:t>
            </w:r>
            <w:r>
              <w:t xml:space="preserve"> verwijderd (nu definitief vervangen door objecttype SymbolisatieItem)</w:t>
            </w:r>
          </w:p>
          <w:p w14:paraId="0789B170" w14:textId="3506FF9C" w:rsidR="00874A18" w:rsidRDefault="00874A18" w:rsidP="00535409">
            <w:pPr>
              <w:pStyle w:val="Opsommingtekens1"/>
            </w:pPr>
            <w:r>
              <w:t xml:space="preserve">In deze paragraaf zijn de paragraaf over het objecttype Gebiedsaanwijzing en de </w:t>
            </w:r>
            <w:r w:rsidRPr="00E33B4C">
              <w:t>paragrafen over de verschillende typen Gebiedsaanwijzing</w:t>
            </w:r>
            <w:r>
              <w:t xml:space="preserve"> samengevoegd. Hierbij zijn de </w:t>
            </w:r>
            <w:r w:rsidRPr="00FD1012">
              <w:t>paragrafen over de verschillende typen Gebiedsaanwijzing</w:t>
            </w:r>
            <w:r>
              <w:t xml:space="preserve"> zo ingekort dat tekstdubbelingen zijn verwijderd</w:t>
            </w:r>
          </w:p>
        </w:tc>
      </w:tr>
      <w:tr w:rsidR="00874A18" w14:paraId="00ABC3DB" w14:textId="77777777" w:rsidTr="004D75EC">
        <w:tc>
          <w:tcPr>
            <w:tcW w:w="566" w:type="pct"/>
          </w:tcPr>
          <w:p w14:paraId="67CF604D" w14:textId="6888E29B" w:rsidR="00874A18" w:rsidRPr="00795E1F" w:rsidRDefault="00874A18" w:rsidP="00874A18">
            <w:r>
              <w:t>2.0.0-rc</w:t>
            </w:r>
          </w:p>
        </w:tc>
        <w:tc>
          <w:tcPr>
            <w:tcW w:w="766" w:type="pct"/>
          </w:tcPr>
          <w:p w14:paraId="19AE568C" w14:textId="666A3377" w:rsidR="00874A18" w:rsidRPr="00795E1F" w:rsidRDefault="00874A18" w:rsidP="00874A18">
            <w:r w:rsidRPr="000F7A51">
              <w:t>2021-06-15</w:t>
            </w:r>
          </w:p>
        </w:tc>
        <w:tc>
          <w:tcPr>
            <w:tcW w:w="3668" w:type="pct"/>
          </w:tcPr>
          <w:p w14:paraId="1345504C" w14:textId="285C961C" w:rsidR="00874A18" w:rsidRDefault="00874A18" w:rsidP="00874A18">
            <w:r>
              <w:t>Paragraaf</w:t>
            </w:r>
            <w:r w:rsidR="004F566D">
              <w:t xml:space="preserve"> 7.10</w:t>
            </w:r>
            <w:r>
              <w:t xml:space="preserve"> Objecttype SymbolisatieItem</w:t>
            </w:r>
          </w:p>
          <w:p w14:paraId="503AF3E7" w14:textId="652634F2" w:rsidR="00874A18" w:rsidRDefault="00874A18" w:rsidP="006813CB">
            <w:pPr>
              <w:pStyle w:val="Opsommingtekens1"/>
            </w:pPr>
            <w:r>
              <w:t xml:space="preserve">Iedere vermelding van het (nu vervallen) attribuut </w:t>
            </w:r>
            <w:r w:rsidRPr="00FC76F2">
              <w:rPr>
                <w:i/>
                <w:iCs/>
              </w:rPr>
              <w:t>specifiekeSymbolisatie</w:t>
            </w:r>
            <w:r>
              <w:t xml:space="preserve"> verwijderd</w:t>
            </w:r>
          </w:p>
        </w:tc>
      </w:tr>
      <w:tr w:rsidR="00874A18" w14:paraId="067D4D10" w14:textId="77777777" w:rsidTr="004D75EC">
        <w:tc>
          <w:tcPr>
            <w:tcW w:w="566" w:type="pct"/>
          </w:tcPr>
          <w:p w14:paraId="66F9836D" w14:textId="05CA10BE" w:rsidR="00874A18" w:rsidRPr="00795E1F" w:rsidRDefault="00874A18" w:rsidP="00874A18">
            <w:r>
              <w:t>2.0.0-rc</w:t>
            </w:r>
          </w:p>
        </w:tc>
        <w:tc>
          <w:tcPr>
            <w:tcW w:w="766" w:type="pct"/>
          </w:tcPr>
          <w:p w14:paraId="0D33DEF1" w14:textId="33F100EC" w:rsidR="00874A18" w:rsidRPr="00795E1F" w:rsidRDefault="00874A18" w:rsidP="00874A18">
            <w:r w:rsidRPr="000F7A51">
              <w:t>2021-06-15</w:t>
            </w:r>
          </w:p>
        </w:tc>
        <w:tc>
          <w:tcPr>
            <w:tcW w:w="3668" w:type="pct"/>
          </w:tcPr>
          <w:p w14:paraId="3FBD248B" w14:textId="5B2F1F3A" w:rsidR="00874A18" w:rsidRDefault="00874A18" w:rsidP="00874A18">
            <w:r>
              <w:t>Paragraaf</w:t>
            </w:r>
            <w:r w:rsidR="004F566D">
              <w:t xml:space="preserve"> 7.11</w:t>
            </w:r>
            <w:r>
              <w:t xml:space="preserve"> Objecttype Kaart</w:t>
            </w:r>
          </w:p>
          <w:p w14:paraId="19FC7E13" w14:textId="562FB4EC" w:rsidR="00874A18" w:rsidRDefault="00874A18" w:rsidP="006813CB">
            <w:pPr>
              <w:pStyle w:val="Opsommingtekens1"/>
            </w:pPr>
            <w:r>
              <w:t xml:space="preserve">Cardinaliteit attribuut </w:t>
            </w:r>
            <w:r w:rsidRPr="00FC76F2">
              <w:rPr>
                <w:i/>
                <w:iCs/>
              </w:rPr>
              <w:t>nummer</w:t>
            </w:r>
            <w:r>
              <w:t xml:space="preserve"> gecorrigeerd (WELT-127)</w:t>
            </w:r>
          </w:p>
        </w:tc>
      </w:tr>
      <w:tr w:rsidR="00874A18" w14:paraId="024F9891" w14:textId="77777777" w:rsidTr="004D75EC">
        <w:tc>
          <w:tcPr>
            <w:tcW w:w="566" w:type="pct"/>
          </w:tcPr>
          <w:p w14:paraId="6334D855" w14:textId="7F3CA60F" w:rsidR="00874A18" w:rsidRPr="00795E1F" w:rsidRDefault="00874A18" w:rsidP="00874A18">
            <w:r>
              <w:t>2.0.0-rc</w:t>
            </w:r>
          </w:p>
        </w:tc>
        <w:tc>
          <w:tcPr>
            <w:tcW w:w="766" w:type="pct"/>
          </w:tcPr>
          <w:p w14:paraId="7D5C135C" w14:textId="54BB95F8" w:rsidR="00874A18" w:rsidRPr="00795E1F" w:rsidRDefault="00874A18" w:rsidP="00874A18">
            <w:r w:rsidRPr="000F7A51">
              <w:t>2021-06-15</w:t>
            </w:r>
          </w:p>
        </w:tc>
        <w:tc>
          <w:tcPr>
            <w:tcW w:w="3668" w:type="pct"/>
          </w:tcPr>
          <w:p w14:paraId="3B752323" w14:textId="07AD115A" w:rsidR="00874A18" w:rsidRDefault="00874A18" w:rsidP="00874A18">
            <w:r w:rsidRPr="00222A2E">
              <w:t>Paragraaf</w:t>
            </w:r>
            <w:r w:rsidR="004F566D">
              <w:t xml:space="preserve"> 7.12</w:t>
            </w:r>
            <w:r w:rsidRPr="00222A2E">
              <w:t xml:space="preserve"> Objecttype Kaart</w:t>
            </w:r>
            <w:r>
              <w:t>laag</w:t>
            </w:r>
          </w:p>
          <w:p w14:paraId="505FB27F" w14:textId="17D1B99A" w:rsidR="00874A18" w:rsidRDefault="00874A18" w:rsidP="006813CB">
            <w:pPr>
              <w:pStyle w:val="Opsommingtekens1"/>
            </w:pPr>
            <w:r>
              <w:t>V</w:t>
            </w:r>
            <w:r w:rsidRPr="00222A2E">
              <w:t xml:space="preserve">ermelding van het (nu vervallen) attribuut </w:t>
            </w:r>
            <w:r w:rsidRPr="00FC76F2">
              <w:rPr>
                <w:i/>
                <w:iCs/>
              </w:rPr>
              <w:t>specifiekeSymbolisatie</w:t>
            </w:r>
            <w:r w:rsidRPr="00222A2E">
              <w:t xml:space="preserve"> verwijderd</w:t>
            </w:r>
          </w:p>
        </w:tc>
      </w:tr>
      <w:tr w:rsidR="00874A18" w14:paraId="28AF094F" w14:textId="77777777" w:rsidTr="004D75EC">
        <w:tc>
          <w:tcPr>
            <w:tcW w:w="566" w:type="pct"/>
          </w:tcPr>
          <w:p w14:paraId="6110CACC" w14:textId="63CA1226" w:rsidR="00874A18" w:rsidRPr="00795E1F" w:rsidRDefault="00874A18" w:rsidP="00874A18">
            <w:r>
              <w:t>2.0.0-rc</w:t>
            </w:r>
          </w:p>
        </w:tc>
        <w:tc>
          <w:tcPr>
            <w:tcW w:w="766" w:type="pct"/>
          </w:tcPr>
          <w:p w14:paraId="5C40EDB7" w14:textId="5A272767" w:rsidR="00874A18" w:rsidRPr="00795E1F" w:rsidRDefault="00874A18" w:rsidP="00874A18">
            <w:r w:rsidRPr="000F7A51">
              <w:t>2021-06-15</w:t>
            </w:r>
          </w:p>
        </w:tc>
        <w:tc>
          <w:tcPr>
            <w:tcW w:w="3668" w:type="pct"/>
          </w:tcPr>
          <w:p w14:paraId="2B1F6DF7" w14:textId="49D29AE1" w:rsidR="00874A18" w:rsidRDefault="00874A18" w:rsidP="00874A18">
            <w:r>
              <w:t>Paragraaf</w:t>
            </w:r>
            <w:r w:rsidR="004F566D">
              <w:t xml:space="preserve"> 7.13</w:t>
            </w:r>
            <w:r>
              <w:t xml:space="preserve"> Objecttype Regelingsgebied</w:t>
            </w:r>
          </w:p>
          <w:p w14:paraId="41EC7E1D" w14:textId="6FCA6482" w:rsidR="00874A18" w:rsidRDefault="00874A18" w:rsidP="006813CB">
            <w:pPr>
              <w:pStyle w:val="Opsommingtekens1"/>
            </w:pPr>
            <w:r>
              <w:t>Toegevoegd dat Regelingsgebied hoort bij de Regeling en niet wordt gekoppeld aan een Juridische regel of Tekstdeel</w:t>
            </w:r>
          </w:p>
        </w:tc>
      </w:tr>
      <w:tr w:rsidR="00874A18" w14:paraId="32544FC9" w14:textId="77777777" w:rsidTr="004D75EC">
        <w:tc>
          <w:tcPr>
            <w:tcW w:w="566" w:type="pct"/>
          </w:tcPr>
          <w:p w14:paraId="150EA0D1" w14:textId="427ECFE1" w:rsidR="00874A18" w:rsidRPr="00795E1F" w:rsidRDefault="00874A18" w:rsidP="00874A18">
            <w:r>
              <w:t>2.0.0-rc</w:t>
            </w:r>
          </w:p>
        </w:tc>
        <w:tc>
          <w:tcPr>
            <w:tcW w:w="766" w:type="pct"/>
          </w:tcPr>
          <w:p w14:paraId="6D3C3CEE" w14:textId="15F9BFEF" w:rsidR="00874A18" w:rsidRPr="00795E1F" w:rsidRDefault="00874A18" w:rsidP="00874A18">
            <w:r w:rsidRPr="000F7A51">
              <w:t>2021-06-15</w:t>
            </w:r>
          </w:p>
        </w:tc>
        <w:tc>
          <w:tcPr>
            <w:tcW w:w="3668" w:type="pct"/>
          </w:tcPr>
          <w:p w14:paraId="2944FB75" w14:textId="520AC184" w:rsidR="00874A18" w:rsidRDefault="00874A18" w:rsidP="00874A18">
            <w:r>
              <w:t>Paragraaf</w:t>
            </w:r>
            <w:r w:rsidR="004F566D">
              <w:t xml:space="preserve"> 7.14</w:t>
            </w:r>
            <w:r>
              <w:t xml:space="preserve"> Het niveau van annoteren</w:t>
            </w:r>
          </w:p>
          <w:p w14:paraId="3AFA607C" w14:textId="566F83DB" w:rsidR="00874A18" w:rsidRDefault="00874A18" w:rsidP="006813CB">
            <w:pPr>
              <w:pStyle w:val="Opsommingtekens1"/>
            </w:pPr>
            <w:r>
              <w:t>Toegevoegd Divisietekst als niveau waarop geannoteerd kan worden</w:t>
            </w:r>
          </w:p>
        </w:tc>
      </w:tr>
      <w:tr w:rsidR="00874A18" w14:paraId="53B075F6" w14:textId="77777777" w:rsidTr="004D75EC">
        <w:tc>
          <w:tcPr>
            <w:tcW w:w="566" w:type="pct"/>
          </w:tcPr>
          <w:p w14:paraId="1FDF8441" w14:textId="0F2245EC" w:rsidR="00874A18" w:rsidRPr="00795E1F" w:rsidRDefault="00874A18" w:rsidP="00874A18">
            <w:r>
              <w:t>2.0.0-rc</w:t>
            </w:r>
          </w:p>
        </w:tc>
        <w:tc>
          <w:tcPr>
            <w:tcW w:w="766" w:type="pct"/>
          </w:tcPr>
          <w:p w14:paraId="5CE18289" w14:textId="30E12EA6" w:rsidR="00874A18" w:rsidRPr="00795E1F" w:rsidRDefault="00874A18" w:rsidP="00874A18">
            <w:r w:rsidRPr="000F7A51">
              <w:t>2021-06-15</w:t>
            </w:r>
          </w:p>
        </w:tc>
        <w:tc>
          <w:tcPr>
            <w:tcW w:w="3668" w:type="pct"/>
          </w:tcPr>
          <w:p w14:paraId="49C76DD2" w14:textId="067C510F" w:rsidR="00874A18" w:rsidRDefault="00874A18" w:rsidP="00874A18">
            <w:r>
              <w:t xml:space="preserve">Hoofdstuk </w:t>
            </w:r>
            <w:r w:rsidR="004F566D">
              <w:t>8</w:t>
            </w:r>
            <w:r>
              <w:t xml:space="preserve"> Overige modelleringsaspecten van </w:t>
            </w:r>
            <w:r w:rsidR="00000000">
              <w:fldChar w:fldCharType="begin"/>
            </w:r>
            <w:r w:rsidR="00000000">
              <w:instrText xml:space="preserve"> DOCVARIABLE ID01+ </w:instrText>
            </w:r>
            <w:r w:rsidR="00000000">
              <w:fldChar w:fldCharType="separate"/>
            </w:r>
            <w:r w:rsidR="00C06EA5">
              <w:t>de AMvB/MR</w:t>
            </w:r>
            <w:r w:rsidR="00000000">
              <w:fldChar w:fldCharType="end"/>
            </w:r>
          </w:p>
          <w:p w14:paraId="02CCF120" w14:textId="77777777" w:rsidR="00874A18" w:rsidRDefault="00874A18" w:rsidP="00874A18">
            <w:pPr>
              <w:pStyle w:val="Opsommingtekens1"/>
            </w:pPr>
            <w:r>
              <w:t>Hoofdstuk toegevoegd</w:t>
            </w:r>
          </w:p>
          <w:p w14:paraId="0B4B1851" w14:textId="77777777" w:rsidR="00874A18" w:rsidRDefault="00874A18" w:rsidP="00874A18">
            <w:pPr>
              <w:pStyle w:val="Opsommingtekens1"/>
            </w:pPr>
            <w:r>
              <w:t>Naar dit hoofdstuk de voormalige paragrafen 5.5 (Standaardindeling), 5.6 (Begripsbepalingen), 5.7 (Meet- en rekenbepalingen), 5.8 (Verwijzing) en 6.7 (Verplichte en onverplichte onderdelen) verplaatst</w:t>
            </w:r>
          </w:p>
          <w:p w14:paraId="5AF09E0A" w14:textId="7688520B" w:rsidR="00874A18" w:rsidRDefault="00874A18" w:rsidP="00874A18">
            <w:pPr>
              <w:pStyle w:val="Opsommingtekens1"/>
            </w:pPr>
            <w:r>
              <w:t>In paragraaf</w:t>
            </w:r>
            <w:r w:rsidR="004F566D">
              <w:t xml:space="preserve"> 8.1</w:t>
            </w:r>
            <w:r>
              <w:t xml:space="preserve"> Standaardindeling </w:t>
            </w:r>
            <w:r w:rsidR="00000000">
              <w:fldChar w:fldCharType="begin"/>
            </w:r>
            <w:r w:rsidR="00000000">
              <w:instrText xml:space="preserve"> DOCVARIABLE ID01 </w:instrText>
            </w:r>
            <w:r w:rsidR="00000000">
              <w:fldChar w:fldCharType="separate"/>
            </w:r>
            <w:r w:rsidR="00C06EA5">
              <w:t>AMvB/MR</w:t>
            </w:r>
            <w:r w:rsidR="00000000">
              <w:fldChar w:fldCharType="end"/>
            </w:r>
            <w:r>
              <w:t xml:space="preserve"> </w:t>
            </w:r>
            <w:r w:rsidRPr="001D4897">
              <w:t>verplichting dat in Hoofdstuk 1 een artikel Meet- en rekenbepalingen moet voorkomen verwijderd (WELT-150)</w:t>
            </w:r>
          </w:p>
          <w:p w14:paraId="6D528D00" w14:textId="1FB2B864" w:rsidR="00874A18" w:rsidRDefault="00874A18" w:rsidP="00874A18">
            <w:pPr>
              <w:pStyle w:val="Opsommingtekens1"/>
            </w:pPr>
            <w:r>
              <w:t>In paragraaf</w:t>
            </w:r>
            <w:r w:rsidR="004F566D">
              <w:t xml:space="preserve"> 8.2</w:t>
            </w:r>
            <w:r>
              <w:t xml:space="preserve"> Begripsbepalingen toegevoegd de opmerking dat het niet de bedoeling is om begrippen in een begripsbepaling te annoteren</w:t>
            </w:r>
          </w:p>
          <w:p w14:paraId="5259A234" w14:textId="11883E5E" w:rsidR="00874A18" w:rsidRDefault="00874A18" w:rsidP="006813CB">
            <w:pPr>
              <w:pStyle w:val="Opsommingtekens1"/>
            </w:pPr>
            <w:r>
              <w:t xml:space="preserve">Paragraaf </w:t>
            </w:r>
            <w:r w:rsidR="004F566D">
              <w:t>8.8</w:t>
            </w:r>
            <w:r>
              <w:t xml:space="preserve"> “O</w:t>
            </w:r>
            <w:r w:rsidRPr="00FB261A">
              <w:t xml:space="preserve">nderdelen van de standaard die </w:t>
            </w:r>
            <w:r>
              <w:t>voor</w:t>
            </w:r>
            <w:r w:rsidRPr="00FB261A">
              <w:t xml:space="preserve"> omgevingsdocumenten met Artikelstructuur </w:t>
            </w:r>
            <w:r>
              <w:t>verplicht of noodzakelijk zijn” herschreven</w:t>
            </w:r>
          </w:p>
        </w:tc>
      </w:tr>
      <w:tr w:rsidR="00874A18" w14:paraId="2ABF72D5" w14:textId="77777777" w:rsidTr="004D75EC">
        <w:tc>
          <w:tcPr>
            <w:tcW w:w="566" w:type="pct"/>
          </w:tcPr>
          <w:p w14:paraId="39E318D1" w14:textId="73C7E250" w:rsidR="00874A18" w:rsidRPr="00795E1F" w:rsidRDefault="00874A18" w:rsidP="00874A18">
            <w:r>
              <w:t>2.0.0-rc</w:t>
            </w:r>
          </w:p>
        </w:tc>
        <w:tc>
          <w:tcPr>
            <w:tcW w:w="766" w:type="pct"/>
          </w:tcPr>
          <w:p w14:paraId="583BEB42" w14:textId="5642176A" w:rsidR="00874A18" w:rsidRPr="00795E1F" w:rsidRDefault="00874A18" w:rsidP="00874A18">
            <w:r w:rsidRPr="000F7A51">
              <w:t>2021-06-15</w:t>
            </w:r>
          </w:p>
        </w:tc>
        <w:tc>
          <w:tcPr>
            <w:tcW w:w="3668" w:type="pct"/>
          </w:tcPr>
          <w:p w14:paraId="40891D31" w14:textId="15500E27" w:rsidR="00874A18" w:rsidRDefault="00874A18" w:rsidP="00874A18">
            <w:r>
              <w:t>Paragraaf</w:t>
            </w:r>
            <w:r w:rsidR="004F566D">
              <w:t xml:space="preserve"> 9.3</w:t>
            </w:r>
            <w:r>
              <w:t xml:space="preserve"> Kennisgeving</w:t>
            </w:r>
          </w:p>
          <w:p w14:paraId="0DBD1AF2" w14:textId="6731B8EA" w:rsidR="00874A18" w:rsidRDefault="00874A18" w:rsidP="006813CB">
            <w:pPr>
              <w:pStyle w:val="Opsommingtekens1"/>
            </w:pPr>
            <w:r>
              <w:t>Beschrijving van het element Divisietekst aangepast: de Kop is nu altijd optioneel</w:t>
            </w:r>
          </w:p>
        </w:tc>
      </w:tr>
    </w:tbl>
    <w:p w14:paraId="62F61BF2" w14:textId="3FDAF612" w:rsidR="009D5700" w:rsidRPr="00F62F31" w:rsidRDefault="009D5700" w:rsidP="00425CF0">
      <w:pPr>
        <w:spacing w:line="240" w:lineRule="auto"/>
      </w:pPr>
    </w:p>
    <w:sectPr w:rsidR="009D5700" w:rsidRPr="00F62F31" w:rsidSect="009D5700">
      <w:endnotePr>
        <w:numFmt w:val="decimal"/>
      </w:endnotePr>
      <w:type w:val="continuous"/>
      <w:pgSz w:w="11906" w:h="16838" w:code="9"/>
      <w:pgMar w:top="1701" w:right="1134" w:bottom="1134" w:left="2268" w:header="567" w:footer="567"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