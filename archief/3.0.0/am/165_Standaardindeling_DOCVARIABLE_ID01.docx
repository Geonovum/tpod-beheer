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711" w14:textId="5D659F84" w:rsidR="009D5700" w:rsidRPr="00B26823" w:rsidRDefault="0092796F" w:rsidP="009D5700">
      <w:pPr>
        <w:pStyle w:val="Kop3"/>
      </w:pPr>
      <w:r w:rsidRPr="000E40D3">
        <w:t xml:space="preserve">Standaardindeling </w:t>
      </w:r>
      <w:r w:rsidRPr="007B60F8">
        <w:fldChar w:fldCharType="begin"/>
      </w:r>
      <w:r w:rsidRPr="000A4B5B">
        <w:instrText>DOCVARIABLE ID01</w:instrText>
      </w:r>
      <w:r w:rsidRPr="007B60F8">
        <w:fldChar w:fldCharType="separate"/>
      </w:r>
      <w:r w:rsidR="00C06EA5">
        <w:t>AMvB/MR</w:t>
      </w:r>
      <w:r w:rsidRPr="007B60F8">
        <w:fldChar w:fldCharType="end"/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