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9D5700" w:rsidRPr="00F1426F" w:rsidRDefault="0092796F" w:rsidP="009D5700">
      <w:pPr>
        <w:pStyle w:val="Kop5"/>
      </w:pPr>
      <w:r w:rsidRPr="00F1426F">
        <w:t>Energievoorziening</w:t>
      </w:r>
    </w:p>
    <w:p w14:paraId="3339CF2B" w14:textId="77777777" w:rsidR="009D5700" w:rsidRPr="00F1426F" w:rsidRDefault="0092796F" w:rsidP="009D5700">
      <w:pPr>
        <w:pStyle w:val="Kop6"/>
      </w:pPr>
      <w:r w:rsidRPr="00F1426F">
        <w:t>Toelichting op de toepassing</w:t>
      </w:r>
    </w:p>
    <w:p w14:paraId="4BCD7684" w14:textId="77777777" w:rsidR="009D5700" w:rsidRPr="00F1426F" w:rsidRDefault="0092796F" w:rsidP="009D5700">
      <w:r w:rsidRPr="00F1426F">
        <w:t xml:space="preserve">De Gebiedsaanwijzing van het type Energievoorziening wordt gebruikt voor gebieden waar specifieke regels gelden met het oog op de energievoorziening, bijvoorbeeld locaties voor </w:t>
      </w:r>
      <w:r w:rsidRPr="00F1426F">
        <w:lastRenderedPageBreak/>
        <w:t>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9D5700" w:rsidRPr="00F1426F" w:rsidRDefault="0092796F" w:rsidP="009D570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9D5700" w:rsidRPr="00F1426F" w:rsidRDefault="0092796F" w:rsidP="009D5700">
      <w:pPr>
        <w:pStyle w:val="Kop6"/>
      </w:pPr>
      <w:r w:rsidRPr="00F1426F">
        <w:t>Definitie</w:t>
      </w:r>
    </w:p>
    <w:p w14:paraId="41A5AE69" w14:textId="77777777" w:rsidR="009D5700" w:rsidRPr="00F1426F" w:rsidRDefault="0092796F" w:rsidP="009D570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