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04420" w14:textId="77777777" w:rsidR="009D5700" w:rsidRDefault="0092796F" w:rsidP="009D5700">
      <w:pPr>
        <w:pStyle w:val="Kop5"/>
      </w:pPr>
      <w:r w:rsidRPr="00F03DD9">
        <w:t>Besluit</w:t>
      </w:r>
      <w:r>
        <w:t>Klassiek</w:t>
      </w:r>
    </w:p>
    <w:p w14:paraId="68BDA86A" w14:textId="5DF8CBEE" w:rsidR="009D5700" w:rsidRDefault="0092796F" w:rsidP="009D5700">
      <w:r>
        <w:t xml:space="preserve">In paragraaf </w:t>
      </w:r>
      <w:r w:rsidRPr="005746FB">
        <w:rPr>
          <w:rStyle w:val="Verwijzing"/>
        </w:rPr>
        <w:fldChar w:fldCharType="begin"/>
      </w:r>
      <w:r w:rsidRPr="005746FB">
        <w:rPr>
          <w:rStyle w:val="Verwijzing"/>
        </w:rPr>
        <w:instrText xml:space="preserve"> REF _Ref_55aa3505c5335a3387deaa664172aee3_1 \n \h </w:instrText>
      </w:r>
      <w:r w:rsidRPr="005746FB">
        <w:rPr>
          <w:rStyle w:val="Verwijzing"/>
        </w:rPr>
      </w:r>
      <w:r w:rsidRPr="005746FB">
        <w:rPr>
          <w:rStyle w:val="Verwijzing"/>
        </w:rPr>
        <w:fldChar w:fldCharType="separate"/>
      </w:r>
      <w:r w:rsidR="00C06EA5">
        <w:rPr>
          <w:rStyle w:val="Verwijzing"/>
        </w:rPr>
        <w:t>4.3.3.1.1</w:t>
      </w:r>
      <w:r w:rsidRPr="005746FB">
        <w:rPr>
          <w:rStyle w:val="Verwijzing"/>
        </w:rPr>
        <w:fldChar w:fldCharType="end"/>
      </w:r>
      <w:r>
        <w:t xml:space="preserve"> is de norm voor het STOP-model BesluitKlassiek vastgelegd: welke elementen moeten respectievelijk mogen worden gebruikt en hoe vaak kunnen ze voorkomen. Paragraaf </w:t>
      </w:r>
      <w:r w:rsidRPr="005746FB">
        <w:rPr>
          <w:rStyle w:val="Verwijzing"/>
        </w:rPr>
        <w:fldChar w:fldCharType="begin"/>
      </w:r>
      <w:r w:rsidRPr="005746FB">
        <w:rPr>
          <w:rStyle w:val="Verwijzing"/>
        </w:rPr>
        <w:instrText xml:space="preserve"> REF _Ref_55aa3505c5335a3387deaa664172aee3_2 \n \h </w:instrText>
      </w:r>
      <w:r w:rsidRPr="005746FB">
        <w:rPr>
          <w:rStyle w:val="Verwijzing"/>
        </w:rPr>
      </w:r>
      <w:r w:rsidRPr="005746FB">
        <w:rPr>
          <w:rStyle w:val="Verwijzing"/>
        </w:rPr>
        <w:fldChar w:fldCharType="separate"/>
      </w:r>
      <w:r w:rsidR="00C06EA5">
        <w:rPr>
          <w:rStyle w:val="Verwijzing"/>
        </w:rPr>
        <w:t>4.3.3.1.2</w:t>
      </w:r>
      <w:r w:rsidRPr="005746FB">
        <w:rPr>
          <w:rStyle w:val="Verwijzing"/>
        </w:rPr>
        <w:fldChar w:fldCharType="end"/>
      </w:r>
      <w:r>
        <w:t xml:space="preserve"> geeft een toelichting op de elementen van het Besluit.</w:t>
      </w:r>
    </w:p>
    <w:p w14:paraId="116A5448" w14:textId="4EF2CB17" w:rsidR="009D5700" w:rsidRDefault="0092796F" w:rsidP="009D5700">
      <w:r>
        <w:t>Opgemerkt wordt dat de STOP-modellen voor Besluit en Regeling XML-modellen zijn. Met de in de volgende paragrafen genoemde elementen worden dus (STOP-)XML-elementen bedoeld.</w:t>
      </w:r>
    </w:p>
    <w:p w14:paraId="372FF75E" w14:textId="77777777" w:rsidR="009D5700" w:rsidRDefault="0092796F" w:rsidP="009D5700">
      <w:r w:rsidRPr="00F75BC3">
        <w:t>Omwille van de leesbaarheid en herkenbaarheid zijn de namen van de ‘hoofdelementen’ vetgedrukt en die van de ‘subelementen’ schuingedrukt. De ‘hoofdelementen’ zijn genummerd om er in de toelichting en het voorbeeld in de volgende paragrafen naar te kunnen verwijzen.</w:t>
      </w:r>
    </w:p>
    <w:p w14:paraId="4631A73E" w14:textId="77777777" w:rsidR="009D5700" w:rsidRPr="001D54A5" w:rsidRDefault="0092796F" w:rsidP="009D5700">
      <w:pPr>
        <w:pStyle w:val="Kop6"/>
      </w:pPr>
      <w:bookmarkStart w:id="74" w:name="_Ref_55aa3505c5335a3387deaa664172aee3_1"/>
      <w:r>
        <w:t>Norm</w:t>
      </w:r>
      <w:bookmarkEnd w:id="74"/>
    </w:p>
    <w:p w14:paraId="79E9C40C" w14:textId="1C022193" w:rsidR="009D5700" w:rsidRPr="00F03DD9" w:rsidRDefault="0092796F" w:rsidP="009D5700">
      <w:r w:rsidRPr="00F03DD9">
        <w:t xml:space="preserve">Wanneer voor de Regeling </w:t>
      </w:r>
      <w:r>
        <w:t xml:space="preserve">wordt </w:t>
      </w:r>
      <w:r w:rsidRPr="00F03DD9">
        <w:t xml:space="preserve">gekozen voor het model RegelingKlassiek </w:t>
      </w:r>
      <w:r w:rsidRPr="001552EA">
        <w:t xml:space="preserve">moet </w:t>
      </w:r>
      <w:r>
        <w:t>het</w:t>
      </w:r>
      <w:r w:rsidRPr="00F03DD9">
        <w:t xml:space="preserve"> besluit tot vaststelling of wijziging van </w:t>
      </w:r>
      <w:r w:rsidRPr="007B60F8">
        <w:fldChar w:fldCharType="begin"/>
      </w:r>
      <w:r w:rsidRPr="00F03DD9">
        <w:instrText xml:space="preserve"> DOCVARIABLE ID01+ </w:instrText>
      </w:r>
      <w:r w:rsidRPr="007B60F8">
        <w:fldChar w:fldCharType="separate"/>
      </w:r>
      <w:r w:rsidR="00C06EA5">
        <w:t>de AMvB/MR</w:t>
      </w:r>
      <w:r w:rsidRPr="007B60F8">
        <w:fldChar w:fldCharType="end"/>
      </w:r>
      <w:r w:rsidRPr="00F03DD9">
        <w:t xml:space="preserve"> worden </w:t>
      </w:r>
      <w:r>
        <w:t xml:space="preserve">opgesteld en aangeleverd overeenkomstig </w:t>
      </w:r>
      <w:r w:rsidRPr="00F03DD9">
        <w:t>het model Besluit</w:t>
      </w:r>
      <w:r w:rsidRPr="001747E5">
        <w:t>Klassiek</w:t>
      </w:r>
      <w:r w:rsidRPr="00F03DD9">
        <w:t>. Besluit</w:t>
      </w:r>
      <w:r w:rsidRPr="001747E5">
        <w:t>Klassiek</w:t>
      </w:r>
      <w:r>
        <w:t xml:space="preserve"> bevat</w:t>
      </w:r>
      <w:r w:rsidRPr="00F03DD9">
        <w:t xml:space="preserve"> de volgende elementen:</w:t>
      </w:r>
    </w:p>
    <w:p w14:paraId="7596696A" w14:textId="77777777" w:rsidR="008218D5" w:rsidRPr="00F03DD9" w:rsidRDefault="008218D5" w:rsidP="008218D5">
      <w:pPr>
        <w:pStyle w:val="Opsommingnummers1"/>
        <w:numPr>
          <w:ilvl w:val="0"/>
          <w:numId w:val="25"/>
        </w:numPr>
      </w:pPr>
      <w:r w:rsidRPr="008218D5">
        <w:rPr>
          <w:b/>
          <w:bCs/>
        </w:rPr>
        <w:t>RegelingOpschrift</w:t>
      </w:r>
      <w:r w:rsidRPr="00F03DD9">
        <w:t xml:space="preserve">: </w:t>
      </w:r>
      <w:r>
        <w:t>STOP-</w:t>
      </w:r>
      <w:r w:rsidRPr="00F03DD9">
        <w:t xml:space="preserve">element dat de officiële titel van het besluit bevat. </w:t>
      </w:r>
      <w:r>
        <w:t>Verplicht</w:t>
      </w:r>
      <w:r w:rsidRPr="00F03DD9">
        <w:t xml:space="preserve"> element. Komt 1 keer voor.</w:t>
      </w:r>
    </w:p>
    <w:p w14:paraId="2656ED56" w14:textId="77777777" w:rsidR="008218D5" w:rsidRPr="00F03DD9" w:rsidRDefault="008218D5" w:rsidP="008218D5">
      <w:pPr>
        <w:pStyle w:val="Opsommingnummers1"/>
      </w:pPr>
      <w:r w:rsidRPr="00C82D0B">
        <w:rPr>
          <w:b/>
          <w:bCs/>
        </w:rPr>
        <w:t>RegelingKlassiek</w:t>
      </w:r>
      <w:r w:rsidRPr="00F03DD9">
        <w:t xml:space="preserve">: </w:t>
      </w:r>
      <w:r w:rsidRPr="00FF5608">
        <w:t xml:space="preserve">STOP-element </w:t>
      </w:r>
      <w:r>
        <w:t xml:space="preserve">dat </w:t>
      </w:r>
      <w:r w:rsidRPr="00824FCE">
        <w:t xml:space="preserve">zowel </w:t>
      </w:r>
      <w:r>
        <w:t xml:space="preserve">bij </w:t>
      </w:r>
      <w:r w:rsidRPr="00FF5608">
        <w:t xml:space="preserve">een initieel besluit (besluit dat een regeling instelt) </w:t>
      </w:r>
      <w:r>
        <w:t xml:space="preserve">als bij een </w:t>
      </w:r>
      <w:r w:rsidRPr="0008022C">
        <w:t>wijzigingsbesluit (besluit dat een regeling wijzigt)</w:t>
      </w:r>
      <w:r>
        <w:t xml:space="preserve"> de Regeling bevat.</w:t>
      </w:r>
      <w:r w:rsidRPr="0008022C">
        <w:t xml:space="preserve"> </w:t>
      </w:r>
      <w:r>
        <w:t xml:space="preserve">Bij een </w:t>
      </w:r>
      <w:r w:rsidRPr="0008022C">
        <w:t>initieel besluit</w:t>
      </w:r>
      <w:r>
        <w:t xml:space="preserve"> bevat RegelingKlassiek </w:t>
      </w:r>
      <w:r w:rsidRPr="00FF5608">
        <w:t>de integrale tekst van de initiële regeling</w:t>
      </w:r>
      <w:r>
        <w:t xml:space="preserve">. In het geval van een </w:t>
      </w:r>
      <w:r w:rsidRPr="00C35977">
        <w:t>wijzigingsbesluit</w:t>
      </w:r>
      <w:r>
        <w:t xml:space="preserve"> beschrijft </w:t>
      </w:r>
      <w:r w:rsidRPr="001964A6">
        <w:t>RegelingKlassiek</w:t>
      </w:r>
      <w:r>
        <w:t xml:space="preserve"> </w:t>
      </w:r>
      <w:r w:rsidRPr="001964A6">
        <w:t>dat wat het bestuursorgaan wijzigt</w:t>
      </w:r>
      <w:r>
        <w:t>.</w:t>
      </w:r>
      <w:r w:rsidRPr="00187494">
        <w:t xml:space="preserve"> Verplicht element. Komt 1 keer voor.</w:t>
      </w:r>
    </w:p>
    <w:p w14:paraId="6FDBD062" w14:textId="77777777" w:rsidR="008218D5" w:rsidRPr="00F03DD9" w:rsidRDefault="008218D5" w:rsidP="008218D5">
      <w:pPr>
        <w:pStyle w:val="Opsommingnummers1"/>
      </w:pPr>
      <w:r w:rsidRPr="00FF5608">
        <w:rPr>
          <w:b/>
          <w:bCs/>
        </w:rPr>
        <w:lastRenderedPageBreak/>
        <w:t>Sluiting</w:t>
      </w:r>
      <w:r w:rsidRPr="00F03DD9">
        <w:t xml:space="preserve">: </w:t>
      </w:r>
      <w:r>
        <w:t>STOP-</w:t>
      </w:r>
      <w:r w:rsidRPr="00F03DD9">
        <w:t>element dat</w:t>
      </w:r>
      <w:r w:rsidRPr="00B26823">
        <w:t xml:space="preserve"> </w:t>
      </w:r>
      <w:r w:rsidRPr="007B60F8">
        <w:t>het Besluit afsluit</w:t>
      </w:r>
      <w:r>
        <w:t>.</w:t>
      </w:r>
      <w:r w:rsidRPr="00FF5608">
        <w:t xml:space="preserve"> Optioneel element. Komt 0 of 1 keer voor. De tekst van de Sluiting staat in een of meer reguliere Alinea’s. Ook kan gebruik gemaakt worden van de optionele elementen Slotformulering, Dagtekening en Ondertekening.</w:t>
      </w:r>
    </w:p>
    <w:p w14:paraId="5ED63F21" w14:textId="77777777" w:rsidR="008218D5" w:rsidRDefault="008218D5" w:rsidP="008218D5">
      <w:pPr>
        <w:pStyle w:val="Opsommingnummers1"/>
      </w:pPr>
      <w:r w:rsidRPr="00721D1C">
        <w:rPr>
          <w:b/>
          <w:bCs/>
        </w:rPr>
        <w:t>Bijlage</w:t>
      </w:r>
      <w:r w:rsidRPr="00F03DD9">
        <w:t xml:space="preserve">: </w:t>
      </w:r>
      <w:r>
        <w:t>STOP-</w:t>
      </w:r>
      <w:r w:rsidRPr="00F03DD9">
        <w:t xml:space="preserve">element dat een bijlage </w:t>
      </w:r>
      <w:r>
        <w:t xml:space="preserve">(in dit geval bij het Besluit) </w:t>
      </w:r>
      <w:r w:rsidRPr="00F03DD9">
        <w:t>bevat. Optioneel element. Komt zo vaak voor als gewenst.</w:t>
      </w:r>
      <w:r>
        <w:br/>
      </w:r>
      <w:r w:rsidRPr="006671F3">
        <w:t>Hoofdregel is dat een bijlage is vormgegeven als onderdeel van de tekst in STOP-XML. In bijzondere gevallen is het toegestaan een bijlage als PDF-bestand aan te leveren.</w:t>
      </w:r>
      <w:r>
        <w:t xml:space="preserve"> Een Bijlage die in STOP-XML wordt opgesteld, bevat de volgende elementen:</w:t>
      </w:r>
    </w:p>
    <w:p w14:paraId="5C40B4D2" w14:textId="77777777" w:rsidR="008218D5" w:rsidRDefault="008218D5" w:rsidP="008218D5">
      <w:pPr>
        <w:pStyle w:val="Opsommingtekens2"/>
      </w:pPr>
      <w:r w:rsidRPr="0028044C">
        <w:rPr>
          <w:i/>
          <w:iCs/>
        </w:rPr>
        <w:t>Kop</w:t>
      </w:r>
      <w:r w:rsidRPr="005536D4">
        <w:t>:</w:t>
      </w:r>
      <w:r>
        <w:t xml:space="preserve"> </w:t>
      </w:r>
      <w:r w:rsidRPr="005536D4">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423AD7">
        <w:t>Optioneel kan het element Subtitel worden toegevoegd.</w:t>
      </w:r>
    </w:p>
    <w:p w14:paraId="3965C258" w14:textId="52170EDE" w:rsidR="008218D5" w:rsidRPr="00A6073C" w:rsidRDefault="008218D5" w:rsidP="008218D5">
      <w:pPr>
        <w:pStyle w:val="Opsommingtekens2"/>
      </w:pPr>
      <w:r w:rsidRPr="00F1084E">
        <w:t>De inhoud van de Bijlage</w:t>
      </w:r>
      <w:r>
        <w:t xml:space="preserve">,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5746FB">
        <w:rPr>
          <w:rStyle w:val="Verwijzing"/>
        </w:rPr>
        <w:fldChar w:fldCharType="begin"/>
      </w:r>
      <w:r w:rsidRPr="005746FB">
        <w:rPr>
          <w:rStyle w:val="Verwijzing"/>
        </w:rPr>
        <w:instrText xml:space="preserve"> REF _Ref_86020aba69fff3440d03590f9436967b_1 \r \h </w:instrText>
      </w:r>
      <w:r w:rsidRPr="005746FB">
        <w:rPr>
          <w:rStyle w:val="Verwijzing"/>
        </w:rPr>
      </w:r>
      <w:r w:rsidRPr="005746FB">
        <w:rPr>
          <w:rStyle w:val="Verwijzing"/>
        </w:rPr>
        <w:fldChar w:fldCharType="separate"/>
      </w:r>
      <w:r w:rsidR="00C06EA5">
        <w:rPr>
          <w:rStyle w:val="Verwijzing"/>
        </w:rPr>
        <w:t>5.3</w:t>
      </w:r>
      <w:r w:rsidRPr="005746FB">
        <w:rPr>
          <w:rStyle w:val="Verwijzing"/>
        </w:rPr>
        <w:fldChar w:fldCharType="end"/>
      </w:r>
      <w:r>
        <w:t>.</w:t>
      </w:r>
    </w:p>
    <w:p w14:paraId="0FDD6C95" w14:textId="77777777" w:rsidR="008218D5" w:rsidRDefault="008218D5" w:rsidP="008218D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3C9B55F6" w14:textId="77777777" w:rsidR="008218D5" w:rsidRPr="00F03DD9" w:rsidRDefault="008218D5" w:rsidP="008218D5">
      <w:pPr>
        <w:pStyle w:val="Opsommingtekens2"/>
        <w:ind w:left="284"/>
      </w:pPr>
      <w:r w:rsidRPr="00361C8A">
        <w:t>Een bijlage mag alleen als PDF-bestand worden aangeleverd als het voor het bevoegd gezag redelijkerwijs niet mogelijk is om de bijlage als onderdeel van de tekst in STOP-XML op te stellen. Het PDF-bestand moet dan voldoen aan de eisen van PDF/A-1a of PDF/A-2a, moet worden gemodelleerd als document-informatieobject en mag uitsluitend een deel van de tekst bevatten dat daadwerkelijk als bijlage gezien kan worden.</w:t>
      </w:r>
    </w:p>
    <w:p w14:paraId="2E3DA34C" w14:textId="77777777" w:rsidR="008218D5" w:rsidRDefault="008218D5" w:rsidP="008218D5">
      <w:pPr>
        <w:pStyle w:val="Opsommingnummers1"/>
      </w:pPr>
      <w:r w:rsidRPr="0021229C">
        <w:rPr>
          <w:b/>
          <w:bCs/>
        </w:rPr>
        <w:t>Toelichting</w:t>
      </w:r>
      <w:r w:rsidRPr="00F03DD9">
        <w:t xml:space="preserve">: </w:t>
      </w:r>
      <w:r>
        <w:t>STOP-</w:t>
      </w:r>
      <w:r w:rsidRPr="00F03DD9">
        <w:t>element dat de toelichting op het Besluit bevat. Optioneel element. Komt 0 of 1 keer voor.</w:t>
      </w:r>
      <w:r>
        <w:t xml:space="preserve"> </w:t>
      </w:r>
      <w:r>
        <w:br/>
        <w:t>Een Toelichting bevat de volgende elementen:</w:t>
      </w:r>
    </w:p>
    <w:p w14:paraId="76D0674D" w14:textId="2F7BFF7B" w:rsidR="008218D5" w:rsidRDefault="008218D5" w:rsidP="008218D5">
      <w:pPr>
        <w:pStyle w:val="Opsommingtekens2"/>
      </w:pPr>
      <w:r w:rsidRPr="009F36D9">
        <w:rPr>
          <w:i/>
          <w:iCs/>
        </w:rPr>
        <w:t>Kop</w:t>
      </w:r>
      <w:r>
        <w:t xml:space="preserve">: </w:t>
      </w:r>
      <w:r w:rsidRPr="006F22AF">
        <w:t>STOP-element dat de Kop bevat.</w:t>
      </w:r>
      <w:r>
        <w:t xml:space="preserve"> </w:t>
      </w:r>
      <w:r w:rsidRPr="00ED1E66">
        <w:t xml:space="preserve">Onder voorwaarde verplicht element: verplicht indien binnen het element Toelichting zowel het element AlgemeneToelichting als het element ArtikelgewijzeToelichting voorkomt, komt dan 1 keer voor; </w:t>
      </w:r>
      <w:r>
        <w:t>optioneel indien binnen het element Toelichting slechts één van de elementen AlgemeneToelichting en ArtikelgewijzeToelichting voorkomt</w:t>
      </w:r>
      <w:r w:rsidRPr="00ED1E66">
        <w:t xml:space="preserve">, komt dan 0 of 1 keer voor. </w:t>
      </w:r>
      <w:r w:rsidRPr="00520BB4">
        <w:t>Bevat ten minste één van de Kopelementen Label, Nummer en Opschrift; ieder van deze onderdelen komt 0 of 1 keer voor.</w:t>
      </w:r>
      <w:r>
        <w:t xml:space="preserve"> </w:t>
      </w:r>
      <w:r w:rsidRPr="007372E8">
        <w:t>Optioneel kan het element Subtitel worden toegevoegd.</w:t>
      </w:r>
    </w:p>
    <w:p w14:paraId="3417FAA5" w14:textId="77777777" w:rsidR="008218D5" w:rsidRDefault="008218D5" w:rsidP="008218D5">
      <w:pPr>
        <w:pStyle w:val="Opsommingtekens2"/>
      </w:pPr>
      <w:r w:rsidRPr="0085735B">
        <w:rPr>
          <w:i/>
          <w:iCs/>
        </w:rPr>
        <w:t>AlgemeneToelichting</w:t>
      </w:r>
      <w:r w:rsidRPr="007417E4">
        <w:t>:</w:t>
      </w:r>
      <w:r>
        <w:t xml:space="preserve"> STOP-element dat de algemene toelichting bevat. Optioneel element. Komt 0 of 1 keer voor.</w:t>
      </w:r>
      <w:r>
        <w:br/>
        <w:t xml:space="preserve">Een AlgemeneToelichting bevat </w:t>
      </w:r>
      <w:r w:rsidRPr="004868B7">
        <w:t>de volgende elementen</w:t>
      </w:r>
      <w:r>
        <w:t>:</w:t>
      </w:r>
    </w:p>
    <w:p w14:paraId="16F76795" w14:textId="77777777" w:rsidR="008218D5" w:rsidRDefault="008218D5" w:rsidP="008218D5">
      <w:pPr>
        <w:pStyle w:val="Opsommingtekens3"/>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2C4D783A" w14:textId="41BB4EF1" w:rsidR="008218D5" w:rsidRDefault="008218D5" w:rsidP="008218D5">
      <w:pPr>
        <w:pStyle w:val="Opsommingtekens3"/>
      </w:pPr>
      <w:r w:rsidRPr="002F6253">
        <w:t xml:space="preserve">De inhoud van de </w:t>
      </w:r>
      <w:r>
        <w:t xml:space="preserve">AlgemeneToelichting,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5746FB">
        <w:rPr>
          <w:rStyle w:val="Verwijzing"/>
        </w:rPr>
        <w:fldChar w:fldCharType="begin"/>
      </w:r>
      <w:r w:rsidRPr="005746FB">
        <w:rPr>
          <w:rStyle w:val="Verwijzing"/>
        </w:rPr>
        <w:instrText xml:space="preserve"> REF _Ref_86020aba69fff3440d03590f9436967b_1 \r \h </w:instrText>
      </w:r>
      <w:r w:rsidRPr="005746FB">
        <w:rPr>
          <w:rStyle w:val="Verwijzing"/>
        </w:rPr>
      </w:r>
      <w:r w:rsidRPr="005746FB">
        <w:rPr>
          <w:rStyle w:val="Verwijzing"/>
        </w:rPr>
        <w:fldChar w:fldCharType="separate"/>
      </w:r>
      <w:r w:rsidR="00C06EA5">
        <w:rPr>
          <w:rStyle w:val="Verwijzing"/>
        </w:rPr>
        <w:t>5.3</w:t>
      </w:r>
      <w:r w:rsidRPr="005746FB">
        <w:rPr>
          <w:rStyle w:val="Verwijzing"/>
        </w:rPr>
        <w:fldChar w:fldCharType="end"/>
      </w:r>
      <w:r>
        <w:t>.</w:t>
      </w:r>
    </w:p>
    <w:p w14:paraId="330A0C48" w14:textId="77777777" w:rsidR="008218D5" w:rsidRDefault="008218D5" w:rsidP="008218D5">
      <w:pPr>
        <w:pStyle w:val="Opsommingtekens2"/>
      </w:pPr>
      <w:r w:rsidRPr="0085735B">
        <w:rPr>
          <w:i/>
          <w:iCs/>
        </w:rPr>
        <w:t>ArtikelgewijzeToelichting</w:t>
      </w:r>
      <w:r w:rsidRPr="007417E4">
        <w:t>:</w:t>
      </w:r>
      <w:r>
        <w:t xml:space="preserve"> STOP-element dat de artikelsgewijze toelichting bevat. Optioneel element. Komt 0 of 1 keer voor. </w:t>
      </w:r>
      <w:r>
        <w:br/>
        <w:t xml:space="preserve">Een ArtikelgewijzeToelichting bevat </w:t>
      </w:r>
      <w:r w:rsidRPr="004868B7">
        <w:t>de volgende elementen</w:t>
      </w:r>
      <w:r>
        <w:t>:</w:t>
      </w:r>
    </w:p>
    <w:p w14:paraId="2385FD60" w14:textId="77777777" w:rsidR="008218D5" w:rsidRDefault="008218D5" w:rsidP="008218D5">
      <w:pPr>
        <w:pStyle w:val="Opsommingtekens3"/>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66560FD5" w14:textId="55139F92" w:rsidR="008218D5" w:rsidRDefault="008218D5" w:rsidP="008218D5">
      <w:pPr>
        <w:pStyle w:val="Opsommingtekens3"/>
      </w:pPr>
      <w:r w:rsidRPr="002F6253">
        <w:lastRenderedPageBreak/>
        <w:t xml:space="preserve">De inhoud van de </w:t>
      </w:r>
      <w:r>
        <w:t xml:space="preserve">ArtikelgewijzeToelichting,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5746FB">
        <w:rPr>
          <w:rStyle w:val="Verwijzing"/>
        </w:rPr>
        <w:fldChar w:fldCharType="begin"/>
      </w:r>
      <w:r w:rsidRPr="005746FB">
        <w:rPr>
          <w:rStyle w:val="Verwijzing"/>
        </w:rPr>
        <w:instrText xml:space="preserve"> REF _Ref_86020aba69fff3440d03590f9436967b_1 \r \h </w:instrText>
      </w:r>
      <w:r w:rsidRPr="005746FB">
        <w:rPr>
          <w:rStyle w:val="Verwijzing"/>
        </w:rPr>
      </w:r>
      <w:r w:rsidRPr="005746FB">
        <w:rPr>
          <w:rStyle w:val="Verwijzing"/>
        </w:rPr>
        <w:fldChar w:fldCharType="separate"/>
      </w:r>
      <w:r w:rsidR="00C06EA5">
        <w:rPr>
          <w:rStyle w:val="Verwijzing"/>
        </w:rPr>
        <w:t>5.3</w:t>
      </w:r>
      <w:r w:rsidRPr="005746FB">
        <w:rPr>
          <w:rStyle w:val="Verwijzing"/>
        </w:rPr>
        <w:fldChar w:fldCharType="end"/>
      </w:r>
      <w:r>
        <w:t>.</w:t>
      </w:r>
    </w:p>
    <w:p w14:paraId="0EAA54EB" w14:textId="0A7D5808" w:rsidR="008218D5" w:rsidRDefault="008218D5" w:rsidP="00A171CD">
      <w:pPr>
        <w:pStyle w:val="Opsommingtekens2"/>
      </w:pPr>
      <w:r w:rsidRPr="00EA1F76">
        <w:t xml:space="preserve">De inhoud van de Toelichting, opgebouwd met </w:t>
      </w:r>
      <w:r w:rsidRPr="00DC3779">
        <w:rPr>
          <w:i/>
          <w:iCs/>
        </w:rPr>
        <w:t>Divisie</w:t>
      </w:r>
      <w:r w:rsidRPr="00EA1F76">
        <w:t xml:space="preserve"> (optioneel element) en </w:t>
      </w:r>
      <w:r w:rsidRPr="00DC3779">
        <w:rPr>
          <w:i/>
          <w:iCs/>
        </w:rPr>
        <w:t>Divisietekst</w:t>
      </w:r>
      <w:r w:rsidRPr="00EA1F76">
        <w:t xml:space="preserve"> (verplicht element)</w:t>
      </w:r>
      <w:r>
        <w:t>, zonder de structurerende elementen AlgemeneToelichting en/of ArtikelgewijzeToelichting</w:t>
      </w:r>
      <w:r w:rsidRPr="00EA1F76">
        <w:t xml:space="preserve">. </w:t>
      </w:r>
      <w:r>
        <w:t xml:space="preserve">Mogelijkheid die STOP biedt voor een toelichting die uitsluitend </w:t>
      </w:r>
      <w:r w:rsidRPr="00F03DD9">
        <w:t>algemeen van aard is</w:t>
      </w:r>
      <w:r>
        <w:t xml:space="preserve">. Geadviseerd wordt om </w:t>
      </w:r>
      <w:r w:rsidRPr="00602C53">
        <w:t>van deze mogelijkheid geen gebruik te maken.</w:t>
      </w:r>
      <w:r>
        <w:t xml:space="preserve"> Indien toch gebruikt moeten Divisie en Divisietekst voldoen aan de specificaties voor de Vrijetekststructuur in paragraaf </w:t>
      </w:r>
      <w:r w:rsidRPr="005746FB">
        <w:rPr>
          <w:rStyle w:val="Verwijzing"/>
        </w:rPr>
        <w:fldChar w:fldCharType="begin"/>
      </w:r>
      <w:r w:rsidRPr="005746FB">
        <w:rPr>
          <w:rStyle w:val="Verwijzing"/>
        </w:rPr>
        <w:instrText xml:space="preserve"> REF _Ref_86020aba69fff3440d03590f9436967b_1 \r \h </w:instrText>
      </w:r>
      <w:r w:rsidRPr="005746FB">
        <w:rPr>
          <w:rStyle w:val="Verwijzing"/>
        </w:rPr>
      </w:r>
      <w:r w:rsidRPr="005746FB">
        <w:rPr>
          <w:rStyle w:val="Verwijzing"/>
        </w:rPr>
        <w:fldChar w:fldCharType="separate"/>
      </w:r>
      <w:r w:rsidR="00C06EA5">
        <w:rPr>
          <w:rStyle w:val="Verwijzing"/>
        </w:rPr>
        <w:t>5.3</w:t>
      </w:r>
      <w:r w:rsidRPr="005746FB">
        <w:rPr>
          <w:rStyle w:val="Verwijzing"/>
        </w:rPr>
        <w:fldChar w:fldCharType="end"/>
      </w:r>
      <w:r>
        <w:t>.</w:t>
      </w:r>
    </w:p>
    <w:p w14:paraId="37887C7C" w14:textId="77777777" w:rsidR="008218D5" w:rsidRDefault="008218D5" w:rsidP="008218D5">
      <w:pPr>
        <w:pStyle w:val="Opsommingtekens2"/>
      </w:pPr>
      <w:r w:rsidRPr="00112AB7">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0A1C74F8" w14:textId="77777777" w:rsidR="008218D5" w:rsidRPr="00F03DD9" w:rsidRDefault="008218D5" w:rsidP="008218D5">
      <w:pPr>
        <w:pStyle w:val="Opsommingtekens2"/>
      </w:pPr>
      <w:r w:rsidRPr="00112AB7">
        <w:rPr>
          <w:i/>
          <w:iCs/>
        </w:rPr>
        <w:t>Bijlage</w:t>
      </w:r>
      <w:r w:rsidRPr="00B66A57">
        <w:t>:</w:t>
      </w:r>
      <w:r>
        <w:t xml:space="preserve"> </w:t>
      </w:r>
      <w:r w:rsidRPr="00B66A57">
        <w:t xml:space="preserve">STOP-element dat een bijlage (in dit geval bij de </w:t>
      </w:r>
      <w:r>
        <w:t>Toelichting</w:t>
      </w:r>
      <w:r w:rsidRPr="00B66A57">
        <w:t xml:space="preserve">) bevat. Optioneel element. Komt zo vaak voor als gewenst. Een bijlage bij de </w:t>
      </w:r>
      <w:r>
        <w:t>Toelichting</w:t>
      </w:r>
      <w:r w:rsidRPr="00B66A57">
        <w:t xml:space="preserve"> wordt niet geconsolideerd.</w:t>
      </w:r>
      <w:r>
        <w:t xml:space="preserve"> </w:t>
      </w:r>
      <w:r w:rsidRPr="00EE42C7">
        <w:t>Voor een bijlage bij de Toelichting gelden dezelfde eisen als voor het ‘hoofdelement’ Bijlage.</w:t>
      </w:r>
    </w:p>
    <w:p w14:paraId="00C0125C" w14:textId="77777777" w:rsidR="008218D5" w:rsidRDefault="008218D5" w:rsidP="008218D5">
      <w:pPr>
        <w:pStyle w:val="Opsommingnummers1"/>
      </w:pPr>
      <w:r w:rsidRPr="003C1F80">
        <w:rPr>
          <w:b/>
          <w:bCs/>
        </w:rPr>
        <w:t>Artikelgewijze</w:t>
      </w:r>
      <w:r>
        <w:rPr>
          <w:b/>
          <w:bCs/>
        </w:rPr>
        <w:t>T</w:t>
      </w:r>
      <w:r w:rsidRPr="003C1F80">
        <w:rPr>
          <w:b/>
          <w:bCs/>
        </w:rPr>
        <w:t>oelichting</w:t>
      </w:r>
      <w:r w:rsidRPr="00F03DD9">
        <w:t xml:space="preserve">: </w:t>
      </w:r>
      <w:r>
        <w:t>STOP-</w:t>
      </w:r>
      <w:r w:rsidRPr="00F03DD9">
        <w:t xml:space="preserve">element dat de </w:t>
      </w:r>
      <w:r>
        <w:t xml:space="preserve">artikelsgewijze </w:t>
      </w:r>
      <w:r w:rsidRPr="00F03DD9">
        <w:t>toelichting</w:t>
      </w:r>
      <w:r>
        <w:t>, oftewel de toelichting</w:t>
      </w:r>
      <w:r w:rsidRPr="00F03DD9">
        <w:t xml:space="preserve"> op de artikelen in de Regeling</w:t>
      </w:r>
      <w:r>
        <w:t>,</w:t>
      </w:r>
      <w:r w:rsidRPr="00F03DD9">
        <w:t xml:space="preserve"> bevat. Optioneel element. Komt 0 of 1 keer voor.</w:t>
      </w:r>
      <w:r>
        <w:t xml:space="preserve"> </w:t>
      </w:r>
      <w:r w:rsidRPr="00850ADD">
        <w:t xml:space="preserve">Mogelijkheid die STOP biedt </w:t>
      </w:r>
      <w:r w:rsidRPr="00F03DD9">
        <w:t xml:space="preserve">voor een toelichting die uitsluitend een toelichting </w:t>
      </w:r>
      <w:r>
        <w:t xml:space="preserve">op de artikelen in de regeling </w:t>
      </w:r>
      <w:r w:rsidRPr="00F03DD9">
        <w:t>is.</w:t>
      </w:r>
      <w:r>
        <w:t xml:space="preserve"> </w:t>
      </w:r>
      <w:r w:rsidRPr="00AD0C64">
        <w:t>Geadviseerd wordt om dit element niet te gebruiken.</w:t>
      </w:r>
      <w:r>
        <w:t xml:space="preserve"> Indien toch gebruikt gelden voor deze ArtikelgewijzeToelichting dezelfde eisen als voor de </w:t>
      </w:r>
      <w:r w:rsidRPr="00ED0042">
        <w:t>ArtikelgewijzeToelichting</w:t>
      </w:r>
      <w:r>
        <w:t xml:space="preserve"> binnen het element Toelichting onder 7.</w:t>
      </w:r>
    </w:p>
    <w:p w14:paraId="638CF2BD" w14:textId="77777777" w:rsidR="008218D5" w:rsidRDefault="008218D5" w:rsidP="008218D5">
      <w:pPr>
        <w:pStyle w:val="Opsommingnummers1"/>
      </w:pPr>
      <w:r w:rsidRPr="00995E69">
        <w:rPr>
          <w:b/>
          <w:bCs/>
        </w:rPr>
        <w:t>Motivering</w:t>
      </w:r>
      <w:r w:rsidRPr="00F03DD9">
        <w:t xml:space="preserve">: </w:t>
      </w:r>
      <w:r>
        <w:t>STOP-</w:t>
      </w:r>
      <w:r w:rsidRPr="00F03DD9">
        <w:t>element dat de motivering van het Besluit bevat. Optioneel element. Komt 0 of 1 keer voor.</w:t>
      </w:r>
      <w:r>
        <w:br/>
        <w:t xml:space="preserve">Een Motivering bevat </w:t>
      </w:r>
      <w:r w:rsidRPr="00C12A38">
        <w:t>de volgende elementen</w:t>
      </w:r>
      <w:r>
        <w:t>:</w:t>
      </w:r>
    </w:p>
    <w:p w14:paraId="31493A04" w14:textId="77777777" w:rsidR="008218D5" w:rsidRDefault="008218D5" w:rsidP="008218D5">
      <w:pPr>
        <w:pStyle w:val="Opsommingtekens2"/>
      </w:pPr>
      <w:r w:rsidRPr="0028044C">
        <w:rPr>
          <w:i/>
          <w:iCs/>
        </w:rPr>
        <w:t>Kop</w:t>
      </w:r>
      <w:r>
        <w:t xml:space="preserve">: </w:t>
      </w:r>
      <w:r w:rsidRPr="00336E77">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1B697D">
        <w:t>Optioneel kan het element Subtitel worden toegevoegd.</w:t>
      </w:r>
    </w:p>
    <w:p w14:paraId="61438C55" w14:textId="6E212219" w:rsidR="008218D5" w:rsidRDefault="008218D5" w:rsidP="008218D5">
      <w:pPr>
        <w:pStyle w:val="Opsommingtekens2"/>
      </w:pPr>
      <w:r w:rsidRPr="00A6073C">
        <w:t xml:space="preserve">De inhoud van de </w:t>
      </w:r>
      <w:r>
        <w:t xml:space="preserve">Motivering, </w:t>
      </w:r>
      <w:r w:rsidRPr="00530F2A">
        <w:t xml:space="preserve">opgebouwd met </w:t>
      </w:r>
      <w:r w:rsidRPr="00530F2A">
        <w:rPr>
          <w:i/>
          <w:iCs/>
        </w:rPr>
        <w:t>Divisie</w:t>
      </w:r>
      <w:r w:rsidRPr="00530F2A">
        <w:t xml:space="preserve"> (optioneel element) en </w:t>
      </w:r>
      <w:r w:rsidRPr="0045716F">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5746FB">
        <w:rPr>
          <w:rStyle w:val="Verwijzing"/>
        </w:rPr>
        <w:fldChar w:fldCharType="begin"/>
      </w:r>
      <w:r w:rsidRPr="005746FB">
        <w:rPr>
          <w:rStyle w:val="Verwijzing"/>
        </w:rPr>
        <w:instrText xml:space="preserve"> REF _Ref_86020aba69fff3440d03590f9436967b_1 \r \h </w:instrText>
      </w:r>
      <w:r w:rsidRPr="005746FB">
        <w:rPr>
          <w:rStyle w:val="Verwijzing"/>
        </w:rPr>
      </w:r>
      <w:r w:rsidRPr="005746FB">
        <w:rPr>
          <w:rStyle w:val="Verwijzing"/>
        </w:rPr>
        <w:fldChar w:fldCharType="separate"/>
      </w:r>
      <w:r w:rsidR="00C06EA5">
        <w:rPr>
          <w:rStyle w:val="Verwijzing"/>
        </w:rPr>
        <w:t>5.3</w:t>
      </w:r>
      <w:r w:rsidRPr="005746FB">
        <w:rPr>
          <w:rStyle w:val="Verwijzing"/>
        </w:rPr>
        <w:fldChar w:fldCharType="end"/>
      </w:r>
      <w:r>
        <w:t>.</w:t>
      </w:r>
    </w:p>
    <w:p w14:paraId="776B93C2" w14:textId="77777777" w:rsidR="008218D5" w:rsidRDefault="008218D5" w:rsidP="008218D5">
      <w:pPr>
        <w:pStyle w:val="Opsommingtekens2"/>
      </w:pPr>
      <w:r w:rsidRPr="00F47DFC">
        <w:rPr>
          <w:i/>
          <w:iCs/>
        </w:rPr>
        <w:t>Sluiting</w:t>
      </w:r>
      <w:r>
        <w:t xml:space="preserve">: </w:t>
      </w:r>
      <w:r w:rsidRPr="00F47DFC">
        <w:t xml:space="preserve">STOP-element dat </w:t>
      </w:r>
      <w:r>
        <w:t xml:space="preserve">de Motivering </w:t>
      </w:r>
      <w:r w:rsidRPr="00F47DFC">
        <w:t>afsluit. Optioneel element. Komt 0 of 1 keer voor. De tekst van de Sluiting staat in een of meer reguliere Alinea’s. Ook kan gebruik gemaakt worden van de optionele elementen Slotformulering, Dagtekening en Ondertekening.</w:t>
      </w:r>
    </w:p>
    <w:p w14:paraId="7510757B" w14:textId="77777777" w:rsidR="008218D5" w:rsidRPr="00F03DD9" w:rsidRDefault="008218D5" w:rsidP="008218D5">
      <w:pPr>
        <w:pStyle w:val="Opsommingtekens2"/>
      </w:pPr>
      <w:r w:rsidRPr="000F6E53">
        <w:rPr>
          <w:i/>
          <w:iCs/>
        </w:rPr>
        <w:t>Bijlage</w:t>
      </w:r>
      <w:r>
        <w:t xml:space="preserve">: </w:t>
      </w:r>
      <w:r w:rsidRPr="00B5506D">
        <w:t xml:space="preserve">STOP-element dat een bijlage </w:t>
      </w:r>
      <w:r>
        <w:t>(in dit geval bij de Motivering)</w:t>
      </w:r>
      <w:r w:rsidRPr="00B5506D">
        <w:t xml:space="preserve"> bevat.</w:t>
      </w:r>
      <w:r>
        <w:t xml:space="preserve"> </w:t>
      </w:r>
      <w:r w:rsidRPr="007364F1">
        <w:t>Optioneel element. Komt zo vaak voor als gewenst.</w:t>
      </w:r>
      <w:r w:rsidRPr="00B5506D">
        <w:t xml:space="preserve"> Een bijlage bij </w:t>
      </w:r>
      <w:r>
        <w:t>de Motivering</w:t>
      </w:r>
      <w:r w:rsidRPr="00B5506D">
        <w:t xml:space="preserve"> wordt niet geconsolideerd.</w:t>
      </w:r>
      <w:r>
        <w:t xml:space="preserve"> </w:t>
      </w:r>
      <w:r w:rsidRPr="00EE42C7">
        <w:t>Voor een bijlage bij de Motivering gelden dezelfde eisen als voor het ‘hoofdelement’ Bijlage.</w:t>
      </w:r>
    </w:p>
    <w:p w14:paraId="3EB4CD49" w14:textId="1377E134" w:rsidR="009D5700" w:rsidRDefault="008218D5" w:rsidP="008218D5">
      <w:pPr>
        <w:pStyle w:val="Opsommingnummers1"/>
      </w:pPr>
      <w:r w:rsidRPr="003C1F80">
        <w:rPr>
          <w:b/>
          <w:bCs/>
        </w:rPr>
        <w:t>Inhoudsopgave</w:t>
      </w:r>
      <w:r w:rsidRPr="00F03DD9">
        <w:t xml:space="preserve">: </w:t>
      </w:r>
      <w:r>
        <w:t>STOP-</w:t>
      </w:r>
      <w:r w:rsidRPr="00F03DD9">
        <w:t>element dat de inhoudsopgave van het Besluit bevat. Optioneel element. Komt 0 of 1 keer voor</w:t>
      </w:r>
      <w:r>
        <w:t xml:space="preserve">. </w:t>
      </w:r>
      <w:r w:rsidRPr="00F03DD9">
        <w:t>Een inhoudsopgave wordt niet geconsolideerd.</w:t>
      </w:r>
      <w:r>
        <w:br/>
        <w:t>Geadviseerd wordt om dit element niet te gebruiken.</w:t>
      </w:r>
    </w:p>
    <w:p w14:paraId="393436B2" w14:textId="77777777" w:rsidR="009D5700" w:rsidRDefault="0092796F" w:rsidP="009D5700">
      <w:pPr>
        <w:pStyle w:val="Kop6"/>
      </w:pPr>
      <w:bookmarkStart w:id="75" w:name="_Ref_55aa3505c5335a3387deaa664172aee3_2"/>
      <w:r>
        <w:t>Toelichting</w:t>
      </w:r>
      <w:bookmarkEnd w:id="75"/>
    </w:p>
    <w:p w14:paraId="232327F4" w14:textId="36DEABB3" w:rsidR="009D5700" w:rsidRDefault="0092796F" w:rsidP="009D5700">
      <w:r>
        <w:t xml:space="preserve">In deze paragraaf worden de elementen toegelicht die moeten respectievelijk kunnen voorkomen in een Besluit dat is opgesteld overeenkomstig het model BesluitKlassiek. Daarbij wordt de nummering van paragraaf </w:t>
      </w:r>
      <w:r w:rsidRPr="005746FB">
        <w:rPr>
          <w:rStyle w:val="Verwijzing"/>
        </w:rPr>
        <w:fldChar w:fldCharType="begin"/>
      </w:r>
      <w:r w:rsidRPr="005746FB">
        <w:rPr>
          <w:rStyle w:val="Verwijzing"/>
        </w:rPr>
        <w:instrText xml:space="preserve"> REF _Ref_55aa3505c5335a3387deaa664172aee3_1 \n \h </w:instrText>
      </w:r>
      <w:r w:rsidRPr="005746FB">
        <w:rPr>
          <w:rStyle w:val="Verwijzing"/>
        </w:rPr>
      </w:r>
      <w:r w:rsidRPr="005746FB">
        <w:rPr>
          <w:rStyle w:val="Verwijzing"/>
        </w:rPr>
        <w:fldChar w:fldCharType="separate"/>
      </w:r>
      <w:r w:rsidR="00C06EA5">
        <w:rPr>
          <w:rStyle w:val="Verwijzing"/>
        </w:rPr>
        <w:t>4.3.3.1.1</w:t>
      </w:r>
      <w:r w:rsidRPr="005746FB">
        <w:rPr>
          <w:rStyle w:val="Verwijzing"/>
        </w:rPr>
        <w:fldChar w:fldCharType="end"/>
      </w:r>
      <w:r>
        <w:t xml:space="preserve"> gevolgd. In die paragraaf is van ieder element aangegeven of het moet (verplicht) of mag (optioneel) voorkomen; dat wordt in deze </w:t>
      </w:r>
      <w:r>
        <w:lastRenderedPageBreak/>
        <w:t xml:space="preserve">toelichting niet herhaald. </w:t>
      </w:r>
      <w:r w:rsidRPr="00F039A0">
        <w:t>De ‘hoofdelementen’ zijn weer vetgedrukt en de ‘subelementen’ schuingedrukt.</w:t>
      </w:r>
    </w:p>
    <w:p w14:paraId="16C07497" w14:textId="77777777" w:rsidR="009D5700" w:rsidRDefault="009D5700" w:rsidP="009D5700"/>
    <w:p w14:paraId="390D2869" w14:textId="77777777" w:rsidR="00DF0EEB" w:rsidRDefault="00DF0EEB" w:rsidP="00DF0EEB">
      <w:pPr>
        <w:pStyle w:val="Opsommingnummers1"/>
        <w:numPr>
          <w:ilvl w:val="0"/>
          <w:numId w:val="26"/>
        </w:numPr>
      </w:pPr>
      <w:r w:rsidRPr="00DF0EEB">
        <w:rPr>
          <w:b/>
          <w:bCs/>
        </w:rPr>
        <w:t>RegelingOpschrift</w:t>
      </w:r>
      <w:r w:rsidRPr="00A469D6">
        <w:t>:</w:t>
      </w:r>
      <w:r>
        <w:t xml:space="preserve"> </w:t>
      </w:r>
      <w:r w:rsidRPr="006B3AE1">
        <w:t>de officiële titel van het Besluit</w:t>
      </w:r>
      <w:r>
        <w:t>. Bijvoorbeeld: Vaststelling Omgevingsregeling.</w:t>
      </w:r>
    </w:p>
    <w:p w14:paraId="48D41ECF" w14:textId="76223A85" w:rsidR="00DF0EEB" w:rsidRPr="000F14C0" w:rsidRDefault="00DF0EEB" w:rsidP="00DF0EEB">
      <w:pPr>
        <w:pStyle w:val="Opsommingnummers1"/>
      </w:pPr>
      <w:r w:rsidRPr="000F14C0">
        <w:rPr>
          <w:b/>
          <w:bCs/>
        </w:rPr>
        <w:t>RegelingKlassiek</w:t>
      </w:r>
      <w:r>
        <w:t xml:space="preserve">: het element dat bij een initieel besluit de volledige inhoud van de nieuwe regeling bevat en bij een wijzigingsbesluit de beschrijving van de </w:t>
      </w:r>
      <w:r w:rsidRPr="00C87ED5">
        <w:t>wijzigingen van een RegelingVersie naar een nieuwe RegelingVersie</w:t>
      </w:r>
      <w:r>
        <w:t xml:space="preserve"> bevat. In het geval van een initieel besluit moet het element RegelingKlassiek zijn opgebouwd conform de specificaties</w:t>
      </w:r>
      <w:r w:rsidRPr="001E22E4">
        <w:t xml:space="preserve"> </w:t>
      </w:r>
      <w:r>
        <w:t xml:space="preserve">voor het regelingmodel </w:t>
      </w:r>
      <w:r w:rsidRPr="00551AE4">
        <w:t xml:space="preserve">RegelingKlassiek </w:t>
      </w:r>
      <w:r>
        <w:t xml:space="preserve">die in </w:t>
      </w:r>
      <w:r w:rsidRPr="001E22E4">
        <w:t xml:space="preserve">paragraaf </w:t>
      </w:r>
      <w:r w:rsidRPr="005746FB">
        <w:rPr>
          <w:rStyle w:val="Verwijzing"/>
        </w:rPr>
        <w:fldChar w:fldCharType="begin"/>
      </w:r>
      <w:r w:rsidRPr="005746FB">
        <w:rPr>
          <w:rStyle w:val="Verwijzing"/>
        </w:rPr>
        <w:instrText xml:space="preserve"> REF _Ref_050a13e09f15f2556fcc379f73d87e78_1 \r \h </w:instrText>
      </w:r>
      <w:r w:rsidRPr="005746FB">
        <w:rPr>
          <w:rStyle w:val="Verwijzing"/>
        </w:rPr>
      </w:r>
      <w:r w:rsidRPr="005746FB">
        <w:rPr>
          <w:rStyle w:val="Verwijzing"/>
        </w:rPr>
        <w:fldChar w:fldCharType="separate"/>
      </w:r>
      <w:r w:rsidR="00C06EA5">
        <w:rPr>
          <w:rStyle w:val="Verwijzing"/>
        </w:rPr>
        <w:t>4.3.3.2</w:t>
      </w:r>
      <w:r w:rsidRPr="005746FB">
        <w:rPr>
          <w:rStyle w:val="Verwijzing"/>
        </w:rPr>
        <w:fldChar w:fldCharType="end"/>
      </w:r>
      <w:r>
        <w:t xml:space="preserve"> zijn vastgelegd en</w:t>
      </w:r>
      <w:r w:rsidRPr="001E22E4">
        <w:t xml:space="preserve"> </w:t>
      </w:r>
      <w:r>
        <w:t>aan d</w:t>
      </w:r>
      <w:r w:rsidRPr="001E22E4">
        <w:t>e</w:t>
      </w:r>
      <w:r>
        <w:t xml:space="preserve"> </w:t>
      </w:r>
      <w:r w:rsidRPr="001E22E4">
        <w:t xml:space="preserve">specificaties </w:t>
      </w:r>
      <w:r>
        <w:t xml:space="preserve">voor de </w:t>
      </w:r>
      <w:r w:rsidRPr="003C1FA1">
        <w:t xml:space="preserve">Artikelstructuur </w:t>
      </w:r>
      <w:r>
        <w:t xml:space="preserve">die </w:t>
      </w:r>
      <w:r w:rsidRPr="001E22E4">
        <w:t xml:space="preserve">zijn beschreven in paragraaf </w:t>
      </w:r>
      <w:r w:rsidRPr="005746FB">
        <w:rPr>
          <w:rStyle w:val="Verwijzing"/>
        </w:rPr>
        <w:fldChar w:fldCharType="begin"/>
      </w:r>
      <w:r w:rsidRPr="005746FB">
        <w:rPr>
          <w:rStyle w:val="Verwijzing"/>
        </w:rPr>
        <w:instrText xml:space="preserve"> REF _Ref_9d9ca8b492425573b296b1267eeb100e_1 \r \h </w:instrText>
      </w:r>
      <w:r w:rsidRPr="005746FB">
        <w:rPr>
          <w:rStyle w:val="Verwijzing"/>
        </w:rPr>
      </w:r>
      <w:r w:rsidRPr="005746FB">
        <w:rPr>
          <w:rStyle w:val="Verwijzing"/>
        </w:rPr>
        <w:fldChar w:fldCharType="separate"/>
      </w:r>
      <w:r w:rsidR="00C06EA5">
        <w:rPr>
          <w:rStyle w:val="Verwijzing"/>
        </w:rPr>
        <w:t>5.2</w:t>
      </w:r>
      <w:r w:rsidRPr="005746FB">
        <w:rPr>
          <w:rStyle w:val="Verwijzing"/>
        </w:rPr>
        <w:fldChar w:fldCharType="end"/>
      </w:r>
      <w:r w:rsidRPr="001E22E4">
        <w:t xml:space="preserve">. Dit is ook het onderdeel dat wordt geannoteerd met </w:t>
      </w:r>
      <w:r w:rsidR="009447ED">
        <w:t>OW-object</w:t>
      </w:r>
      <w:r w:rsidRPr="001E22E4">
        <w:t xml:space="preserve">en. Dit is beschreven in hoofdstuk </w:t>
      </w:r>
      <w:r w:rsidRPr="005746FB">
        <w:rPr>
          <w:rStyle w:val="Verwijzing"/>
        </w:rPr>
        <w:fldChar w:fldCharType="begin"/>
      </w:r>
      <w:r w:rsidRPr="005746FB">
        <w:rPr>
          <w:rStyle w:val="Verwijzing"/>
        </w:rPr>
        <w:instrText xml:space="preserve"> REF _Ref_a9569fc8919c2559401545e245d54cbc_1 \r \h </w:instrText>
      </w:r>
      <w:r w:rsidRPr="005746FB">
        <w:rPr>
          <w:rStyle w:val="Verwijzing"/>
        </w:rPr>
      </w:r>
      <w:r w:rsidRPr="005746FB">
        <w:rPr>
          <w:rStyle w:val="Verwijzing"/>
        </w:rPr>
        <w:fldChar w:fldCharType="separate"/>
      </w:r>
      <w:r w:rsidR="00C06EA5">
        <w:rPr>
          <w:rStyle w:val="Verwijzing"/>
        </w:rPr>
        <w:t>7</w:t>
      </w:r>
      <w:r w:rsidRPr="005746FB">
        <w:rPr>
          <w:rStyle w:val="Verwijzing"/>
        </w:rPr>
        <w:fldChar w:fldCharType="end"/>
      </w:r>
      <w:r w:rsidRPr="001E22E4">
        <w:t>.</w:t>
      </w:r>
      <w:r>
        <w:t xml:space="preserve"> In het geval van een wijzigingsbesluit moet het element RegelingKlassiek zijn opgebouwd conform de specificaties</w:t>
      </w:r>
      <w:r w:rsidRPr="001E22E4">
        <w:t xml:space="preserve"> </w:t>
      </w:r>
      <w:r>
        <w:t xml:space="preserve">voor </w:t>
      </w:r>
      <w:r w:rsidRPr="00551AE4">
        <w:t xml:space="preserve">RegelingKlassiek </w:t>
      </w:r>
      <w:r>
        <w:t xml:space="preserve">als onderdeel van een wijzigingsbesluit die in </w:t>
      </w:r>
      <w:r w:rsidRPr="001E22E4">
        <w:t>paragraaf</w:t>
      </w:r>
      <w:r>
        <w:t xml:space="preserve"> </w:t>
      </w:r>
      <w:r w:rsidRPr="005746FB">
        <w:rPr>
          <w:rStyle w:val="Verwijzing"/>
        </w:rPr>
        <w:fldChar w:fldCharType="begin"/>
      </w:r>
      <w:r w:rsidRPr="005746FB">
        <w:rPr>
          <w:rStyle w:val="Verwijzing"/>
        </w:rPr>
        <w:instrText xml:space="preserve"> REF _Ref_1ea84449e9007af0b13b94793375bc7c_1 \r \h </w:instrText>
      </w:r>
      <w:r w:rsidRPr="005746FB">
        <w:rPr>
          <w:rStyle w:val="Verwijzing"/>
        </w:rPr>
      </w:r>
      <w:r w:rsidRPr="005746FB">
        <w:rPr>
          <w:rStyle w:val="Verwijzing"/>
        </w:rPr>
        <w:fldChar w:fldCharType="separate"/>
      </w:r>
      <w:r w:rsidR="00C06EA5">
        <w:rPr>
          <w:rStyle w:val="Verwijzing"/>
        </w:rPr>
        <w:t>4.3.3.3</w:t>
      </w:r>
      <w:r w:rsidRPr="005746FB">
        <w:rPr>
          <w:rStyle w:val="Verwijzing"/>
        </w:rPr>
        <w:fldChar w:fldCharType="end"/>
      </w:r>
      <w:r>
        <w:t xml:space="preserve"> zijn vastgelegd.</w:t>
      </w:r>
    </w:p>
    <w:p w14:paraId="0CAEBCCD" w14:textId="77777777" w:rsidR="00DF0EEB" w:rsidRDefault="00DF0EEB" w:rsidP="00DF0EEB">
      <w:pPr>
        <w:pStyle w:val="Opsommingnummers1"/>
      </w:pPr>
      <w:r>
        <w:rPr>
          <w:b/>
          <w:bCs/>
        </w:rPr>
        <w:t>Sluiting</w:t>
      </w:r>
      <w:r w:rsidRPr="00363D5A">
        <w:t>:</w:t>
      </w:r>
      <w:r>
        <w:t xml:space="preserve"> de afsluiting van het Besluit. Hier staat vaak de datum waarop het bestuursorgaan het besluit heeft genomen. Ook staan hier de namen en dergelijke van de personen die namens het bestuursorgaan het besluit hebben ondertekend.</w:t>
      </w:r>
    </w:p>
    <w:p w14:paraId="268DB088" w14:textId="45222526" w:rsidR="00DF0EEB" w:rsidRDefault="00DF0EEB" w:rsidP="00DF0EEB">
      <w:pPr>
        <w:pStyle w:val="Opsommingnummers1"/>
      </w:pPr>
      <w:r>
        <w:rPr>
          <w:b/>
          <w:bCs/>
        </w:rPr>
        <w:t>Bijlage</w:t>
      </w:r>
      <w:r w:rsidRPr="00782819">
        <w:t>:</w:t>
      </w:r>
      <w:r>
        <w:t xml:space="preserve"> het gaat hier om een Bijlage bij het Besluit; een bijlage die het nemen van het besluit onderbouwt. Er kunnen zoveel bijlagen bij het Besluit worden gevoegd als nodig is. Bijlagen bij het Besluit worden alleen bekendgemaakt en niet geconsolideerd. Deze bijlagen zijn dus wel </w:t>
      </w:r>
      <w:r w:rsidRPr="00414D2C">
        <w:t xml:space="preserve">te vinden </w:t>
      </w:r>
      <w:r>
        <w:t xml:space="preserve">op officielebekendmakingen.nl, maar niet in de regelingenbank </w:t>
      </w:r>
      <w:r w:rsidRPr="009D0FD4">
        <w:t xml:space="preserve">op overheid.nl </w:t>
      </w:r>
      <w:r>
        <w:t>e</w:t>
      </w:r>
      <w:r w:rsidRPr="009D0FD4">
        <w:t xml:space="preserve">n </w:t>
      </w:r>
      <w:r>
        <w:t xml:space="preserve">niet </w:t>
      </w:r>
      <w:r w:rsidRPr="009D0FD4">
        <w:t>in DSO-LV</w:t>
      </w:r>
      <w:r>
        <w:t>.</w:t>
      </w:r>
      <w:r>
        <w:br/>
        <w:t xml:space="preserve">Uitgangspunt van de STOP/TPOD-standaard is dat elke tekst die onderdeel is van een officiële publicatie, zoals een besluit of regeling, wordt uitgewisseld in STOP-XML. Daarmee is gewaarborgd dat de teksten </w:t>
      </w:r>
      <w:r w:rsidRPr="00771267">
        <w:t>voldoe</w:t>
      </w:r>
      <w:r>
        <w:t>n</w:t>
      </w:r>
      <w:r w:rsidRPr="00771267">
        <w:t xml:space="preserve"> </w:t>
      </w:r>
      <w:r>
        <w:t xml:space="preserve">aan alle wettelijke eisen. De teksten kunnen dan juridisch rechtsgeldig gepubliceerd worden en de voorzieningen zorgen er voor dat ze volgens de richtlijnen van digitale toegankelijkheid worden ontsloten. Als de bijlage </w:t>
      </w:r>
      <w:r w:rsidRPr="00747634">
        <w:t xml:space="preserve">onderdeel </w:t>
      </w:r>
      <w:r>
        <w:t xml:space="preserve">is </w:t>
      </w:r>
      <w:r w:rsidRPr="00747634">
        <w:t>van de tekst in STOP-XML</w:t>
      </w:r>
      <w:r>
        <w:t>, staat</w:t>
      </w:r>
      <w:r w:rsidRPr="00747634">
        <w:t xml:space="preserve"> </w:t>
      </w:r>
      <w:r>
        <w:t xml:space="preserve">de inhoud in een of meer Divisieteksten, die desgewenst hiërarchisch kunnen worden gestructureerd in Divisies. Deze elementen van de Vrijetekststructuur en hun specificaties zijn beschreven in paragraaf </w:t>
      </w:r>
      <w:r w:rsidR="008C6171" w:rsidRPr="005746FB">
        <w:rPr>
          <w:rStyle w:val="Verwijzing"/>
        </w:rPr>
        <w:fldChar w:fldCharType="begin"/>
      </w:r>
      <w:r w:rsidR="008C6171" w:rsidRPr="005746FB">
        <w:rPr>
          <w:rStyle w:val="Verwijzing"/>
        </w:rPr>
        <w:instrText xml:space="preserve"> REF _Ref_86020aba69fff3440d03590f9436967b_1 \n \h </w:instrText>
      </w:r>
      <w:r w:rsidR="008C6171" w:rsidRPr="005746FB">
        <w:rPr>
          <w:rStyle w:val="Verwijzing"/>
        </w:rPr>
      </w:r>
      <w:r w:rsidR="008C6171" w:rsidRPr="005746FB">
        <w:rPr>
          <w:rStyle w:val="Verwijzing"/>
        </w:rPr>
        <w:fldChar w:fldCharType="separate"/>
      </w:r>
      <w:r w:rsidR="00C06EA5">
        <w:rPr>
          <w:rStyle w:val="Verwijzing"/>
        </w:rPr>
        <w:t>5.3</w:t>
      </w:r>
      <w:r w:rsidR="008C6171" w:rsidRPr="005746FB">
        <w:rPr>
          <w:rStyle w:val="Verwijzing"/>
        </w:rPr>
        <w:fldChar w:fldCharType="end"/>
      </w:r>
      <w:r>
        <w:t xml:space="preserve">. Tekst uitwisselen in STOP-XML is echter niet altijd mogelijk zonder de tekst te moeten overtypen. Daarom ondersteunt STOP ook het aanleveren van tekst als PDF-bestand. Een tekst in een PDF-bestand is voor de landelijke voorzieningen minder goed te hanteren; denk aan verwijzen naar specifieke onderdelen en muteren dat niet -of niet goed- mogelijk is. Daarom wordt het gebruik van PDF-bestanden slechts in specifieke, in het toepassingsprofiel vastgelegde, gevallen toegestaan. In dit toepassingsprofiel is, in de norm van paragraaf </w:t>
      </w:r>
      <w:r w:rsidRPr="005746FB">
        <w:rPr>
          <w:rStyle w:val="Verwijzing"/>
        </w:rPr>
        <w:fldChar w:fldCharType="begin"/>
      </w:r>
      <w:r w:rsidRPr="005746FB">
        <w:rPr>
          <w:rStyle w:val="Verwijzing"/>
        </w:rPr>
        <w:instrText xml:space="preserve"> REF _Ref_55aa3505c5335a3387deaa664172aee3_1 \n \h </w:instrText>
      </w:r>
      <w:r w:rsidRPr="005746FB">
        <w:rPr>
          <w:rStyle w:val="Verwijzing"/>
        </w:rPr>
      </w:r>
      <w:r w:rsidRPr="005746FB">
        <w:rPr>
          <w:rStyle w:val="Verwijzing"/>
        </w:rPr>
        <w:fldChar w:fldCharType="separate"/>
      </w:r>
      <w:r w:rsidR="00C06EA5">
        <w:rPr>
          <w:rStyle w:val="Verwijzing"/>
        </w:rPr>
        <w:t>4.3.3.1.1</w:t>
      </w:r>
      <w:r w:rsidRPr="005746FB">
        <w:rPr>
          <w:rStyle w:val="Verwijzing"/>
        </w:rPr>
        <w:fldChar w:fldCharType="end"/>
      </w:r>
      <w:r>
        <w:t xml:space="preserve">, bepaald dat een bijlage alleen als </w:t>
      </w:r>
      <w:r w:rsidRPr="00404023">
        <w:t xml:space="preserve">PDF-bestand </w:t>
      </w:r>
      <w:r>
        <w:t xml:space="preserve">mag </w:t>
      </w:r>
      <w:r w:rsidRPr="00404023">
        <w:t>worden aangeleverd als het voor het bevoegd gezag redelijkerwijs niet mogelijk is om de bijlage als onderdeel van de tekst in STOP-XML op te stellen</w:t>
      </w:r>
      <w:r>
        <w:t xml:space="preserve">. Dat zal vooral het geval zijn bij bijlagen in de vorm van onderzoeksrapporten, zoals </w:t>
      </w:r>
      <w:r w:rsidRPr="00404023">
        <w:t>rapportages van akoestisch onderzoek, archeologisch onderzoek, bodemonderzoek, Flora- en faunaonderzoek.</w:t>
      </w:r>
      <w:r>
        <w:t xml:space="preserve"> Die worden vaak door een extern adviesbureau opgesteld en doorgaans niet in STOP-XML aangeleverd. In zo’n geval is het redelijkerwijs niet van het bevoegd gezag te verwachten dat het zelf zo’n aangeleverd PDF-bestand in STOP-XML gaat omzetten.</w:t>
      </w:r>
      <w:r>
        <w:br/>
        <w:t xml:space="preserve">Een bijlage in de vorm van een PDF-bestand moet onveranderlijk zijn en daarom voldoen aan </w:t>
      </w:r>
      <w:r w:rsidRPr="00225A1F">
        <w:t xml:space="preserve">de eisen van PDF/A-1a of PDF/A-2a </w:t>
      </w:r>
      <w:r>
        <w:t xml:space="preserve">en moet worden gepubliceerd als document-informatieobject. Een beschrijving van beide publicatiemogelijkheden voor bijlagen staat in paragraaf </w:t>
      </w:r>
      <w:r w:rsidRPr="005746FB">
        <w:rPr>
          <w:rStyle w:val="Verwijzing"/>
        </w:rPr>
        <w:fldChar w:fldCharType="begin"/>
      </w:r>
      <w:r w:rsidRPr="005746FB">
        <w:rPr>
          <w:rStyle w:val="Verwijzing"/>
        </w:rPr>
        <w:instrText xml:space="preserve"> REF _Ref_83b5a237c0b841e5e5cdebf61a136309_1 \r \h </w:instrText>
      </w:r>
      <w:r w:rsidRPr="005746FB">
        <w:rPr>
          <w:rStyle w:val="Verwijzing"/>
        </w:rPr>
      </w:r>
      <w:r w:rsidRPr="005746FB">
        <w:rPr>
          <w:rStyle w:val="Verwijzing"/>
        </w:rPr>
        <w:fldChar w:fldCharType="separate"/>
      </w:r>
      <w:r w:rsidR="00C06EA5">
        <w:rPr>
          <w:rStyle w:val="Verwijzing"/>
        </w:rPr>
        <w:t>5.4</w:t>
      </w:r>
      <w:r w:rsidRPr="005746FB">
        <w:rPr>
          <w:rStyle w:val="Verwijzing"/>
        </w:rPr>
        <w:fldChar w:fldCharType="end"/>
      </w:r>
      <w:r>
        <w:t xml:space="preserve">. Een Bijlage wordt niet geannoteerd met </w:t>
      </w:r>
      <w:r w:rsidR="009447ED">
        <w:t>OW-object</w:t>
      </w:r>
      <w:r>
        <w:t xml:space="preserve">en. </w:t>
      </w:r>
      <w:r>
        <w:br/>
      </w:r>
      <w:r>
        <w:lastRenderedPageBreak/>
        <w:t>Een Bijlage kan worden afgesloten met het element Sluiting. Van die mogelijkheid zal naar verwachting niet vaak gebruik gemaakt worden.</w:t>
      </w:r>
    </w:p>
    <w:p w14:paraId="24BA23C1" w14:textId="471A74D7" w:rsidR="00DF0EEB" w:rsidRDefault="00DF0EEB" w:rsidP="00DF0EEB">
      <w:pPr>
        <w:pStyle w:val="Opsommingnummers1"/>
      </w:pPr>
      <w:r w:rsidRPr="00CB735F">
        <w:rPr>
          <w:b/>
          <w:bCs/>
        </w:rPr>
        <w:t>Toelichting</w:t>
      </w:r>
      <w:r w:rsidRPr="00782819">
        <w:t>:</w:t>
      </w:r>
      <w:r>
        <w:t xml:space="preserve"> </w:t>
      </w:r>
      <w:r w:rsidRPr="00FF6452">
        <w:t xml:space="preserve">het gaat hier om een </w:t>
      </w:r>
      <w:r>
        <w:t>Toelichting</w:t>
      </w:r>
      <w:r w:rsidRPr="00FF6452">
        <w:t xml:space="preserve"> bij het Besluit</w:t>
      </w:r>
      <w:r>
        <w:t xml:space="preserve">. </w:t>
      </w:r>
      <w:r>
        <w:br/>
        <w:t xml:space="preserve">De STOP/TPOD-standaard biedt in de huidige versie, in de modellen voor </w:t>
      </w:r>
      <w:r w:rsidRPr="001A308D">
        <w:t xml:space="preserve">Besluit </w:t>
      </w:r>
      <w:r>
        <w:t xml:space="preserve">en </w:t>
      </w:r>
      <w:r w:rsidRPr="001A308D">
        <w:t>Regeling</w:t>
      </w:r>
      <w:r>
        <w:t xml:space="preserve">, een aantal mogelijkheden voor het indelen van toelichtingen. Er zijn de ‘hoofdelementen’ Toelichting en ArtikelgewijzeToelichting. Binnen het </w:t>
      </w:r>
      <w:r w:rsidRPr="00C245B0">
        <w:t>‘hoofdelement’ Toelichting</w:t>
      </w:r>
      <w:r>
        <w:t xml:space="preserve"> kan worden gekozen tussen enerzijds een gestructureerde opzet met de onderliggende elementen AlgemeneToelichting en/of ArtikelgewijzeToelichting en anderzijds een vrije, niet nader gestructureerde opzet. Deze mogelijkheden stellen </w:t>
      </w:r>
      <w:r w:rsidRPr="00B14397">
        <w:t xml:space="preserve">medewerkers van bevoegde gezagen en adviesbureaus </w:t>
      </w:r>
      <w:r>
        <w:t xml:space="preserve">die de standaard in hun omgevingsdocumenten toepassen en </w:t>
      </w:r>
      <w:r w:rsidRPr="004B6686">
        <w:t>bouwers van plansoftware</w:t>
      </w:r>
      <w:r>
        <w:t xml:space="preserve"> voor lastige keuzes. Bovendien noodzaken ze </w:t>
      </w:r>
      <w:r w:rsidRPr="001B7E7B">
        <w:t xml:space="preserve">de applicaties die de tekst tonen </w:t>
      </w:r>
      <w:r>
        <w:t>(</w:t>
      </w:r>
      <w:r w:rsidRPr="001B7E7B">
        <w:t>officielebekendmakingen.nl, de regelingenbanken op overheid.nl en DSO-LV</w:t>
      </w:r>
      <w:r>
        <w:t xml:space="preserve">) om alle mogelijkheden te ondersteunen. Daarom zal in de toekomst de standaard zo worden aangepast dat er nog maar één modellering voor toelichtingen is, namelijk </w:t>
      </w:r>
      <w:r w:rsidRPr="00450D49">
        <w:t xml:space="preserve">het ‘hoofdelement’ Toelichting </w:t>
      </w:r>
      <w:r>
        <w:t xml:space="preserve">met daarbinnen de </w:t>
      </w:r>
      <w:r w:rsidRPr="00450D49">
        <w:t>gestructureerde opzet</w:t>
      </w:r>
      <w:r>
        <w:t xml:space="preserve">. Op het moment van uitbrengen van deze versie van dit toepassingsprofiel is die aanscherping nog niet mogelijk. Het is uiteraard niet wenselijk dat er omgevingsdocumenten worden opgesteld met een toelichting-modellering die in de toekomst niet meer voldoet aan de dan aangescherpte standaard en dan moeten worden aangepast. Daarom wordt met klem geadviseerd om alleen de toekomstige modellering te gebruiken en </w:t>
      </w:r>
      <w:r w:rsidRPr="007D430F">
        <w:t>geen gebruik te maken van het ‘hoofdelement’ ArtikelgewijzeToelichting en ook niet van de vrije, niet nader gestructureerde opzet met Divisies en Divisieteksten binnen het ‘hoofdelement’ Toelichting</w:t>
      </w:r>
      <w:r>
        <w:t xml:space="preserve">. </w:t>
      </w:r>
      <w:r>
        <w:br/>
        <w:t xml:space="preserve">De </w:t>
      </w:r>
      <w:r w:rsidRPr="00F31AEB">
        <w:t>toekomstige modellering</w:t>
      </w:r>
      <w:r>
        <w:t xml:space="preserve"> bestaat er uit dat alleen gebruik wordt gemaakt van het ‘hoofdelement’ Toelichting en daarbinnen de </w:t>
      </w:r>
      <w:r w:rsidRPr="00E124F7">
        <w:t>gestructureerde opzet met de elementen AlgemeneToelichting en/of ArtikelgewijzeToelichting</w:t>
      </w:r>
      <w:r>
        <w:t xml:space="preserve">. Een toelichting kan dan alleen een algemene toelichting bevatten, alleen een artikelsgewijze toelichting of allebei. De algemene toelichting en de </w:t>
      </w:r>
      <w:r w:rsidRPr="004F4391">
        <w:t>artikelsgewijze toelichting</w:t>
      </w:r>
      <w:r>
        <w:t xml:space="preserve"> hebben verplicht een kop. De kop van het element Toelichting is verplicht wanneer de elementen </w:t>
      </w:r>
      <w:r w:rsidRPr="008E2DBE">
        <w:t xml:space="preserve">AlgemeneToelichting </w:t>
      </w:r>
      <w:r>
        <w:t xml:space="preserve">en </w:t>
      </w:r>
      <w:r w:rsidRPr="008E2DBE">
        <w:t>ArtikelgewijzeToelichting</w:t>
      </w:r>
      <w:r>
        <w:t xml:space="preserve"> allebei voorkomen. Wanneer slechts een van beide elementen voorkomt is de kop </w:t>
      </w:r>
      <w:r w:rsidRPr="0013127B">
        <w:t>van het element Toelichting</w:t>
      </w:r>
      <w:r>
        <w:t xml:space="preserve"> optioneel: het bevoegd gezag mag dan zelf kiezen of het de toelichting al dan niet een kop geeft.</w:t>
      </w:r>
      <w:r>
        <w:br/>
      </w:r>
      <w:r w:rsidRPr="006A1F47">
        <w:t xml:space="preserve">Dat in een toelichting op het </w:t>
      </w:r>
      <w:r w:rsidRPr="006A1F47">
        <w:rPr>
          <w:i/>
          <w:iCs/>
        </w:rPr>
        <w:t>besluit</w:t>
      </w:r>
      <w:r w:rsidRPr="006A1F47">
        <w:t xml:space="preserve"> tot vaststelling of wijziging van een omgevingsdocument </w:t>
      </w:r>
      <w:r>
        <w:t xml:space="preserve">een artikelsgewijze toelichting </w:t>
      </w:r>
      <w:r w:rsidRPr="006A1F47">
        <w:t xml:space="preserve">voorkomt, ligt niet erg voor de hand. </w:t>
      </w:r>
      <w:r>
        <w:t xml:space="preserve">In het besluit zal daarom binnen het element Toelichting doorgaans alleen het element AlgemeneToelichting voorkomen. </w:t>
      </w:r>
      <w:r w:rsidRPr="006A1F47">
        <w:t xml:space="preserve">De daadwerkelijke inhoud van </w:t>
      </w:r>
      <w:r>
        <w:t xml:space="preserve">algemene en artikelsgewijze toelichtingen </w:t>
      </w:r>
      <w:r w:rsidRPr="006A1F47">
        <w:t xml:space="preserve">staat in een of meer Divisieteksten, die desgewenst hiërarchisch kunnen worden gestructureerd in Divisies. </w:t>
      </w:r>
      <w:r w:rsidRPr="00677637">
        <w:t xml:space="preserve"> Deze elementen van de Vrijetekststructuur en hun specificaties zijn beschreven in paragraaf </w:t>
      </w:r>
      <w:r w:rsidRPr="005746FB">
        <w:rPr>
          <w:rStyle w:val="Verwijzing"/>
        </w:rPr>
        <w:fldChar w:fldCharType="begin"/>
      </w:r>
      <w:r w:rsidRPr="005746FB">
        <w:rPr>
          <w:rStyle w:val="Verwijzing"/>
        </w:rPr>
        <w:instrText xml:space="preserve"> REF _Ref_86020aba69fff3440d03590f9436967b_1 \n \h </w:instrText>
      </w:r>
      <w:r w:rsidRPr="005746FB">
        <w:rPr>
          <w:rStyle w:val="Verwijzing"/>
        </w:rPr>
      </w:r>
      <w:r w:rsidRPr="005746FB">
        <w:rPr>
          <w:rStyle w:val="Verwijzing"/>
        </w:rPr>
        <w:fldChar w:fldCharType="separate"/>
      </w:r>
      <w:r w:rsidR="00C06EA5">
        <w:rPr>
          <w:rStyle w:val="Verwijzing"/>
        </w:rPr>
        <w:t>5.3</w:t>
      </w:r>
      <w:r w:rsidRPr="005746FB">
        <w:rPr>
          <w:rStyle w:val="Verwijzing"/>
        </w:rPr>
        <w:fldChar w:fldCharType="end"/>
      </w:r>
      <w:r w:rsidRPr="00677637">
        <w:t>.</w:t>
      </w:r>
      <w:r w:rsidRPr="00200984">
        <w:t xml:space="preserve"> </w:t>
      </w:r>
      <w:r>
        <w:br/>
      </w:r>
      <w:r w:rsidRPr="00B66CAA">
        <w:t>Een Toelichting kan worden afgesloten met het element Sluiting. Van die mogelijkheid zal naar verwachting niet vaak gebruik gemaakt worden. Aan een Toelichting kunnen een of meer Bijlagen worden toegevoegd.</w:t>
      </w:r>
      <w:r>
        <w:br/>
      </w:r>
      <w:r w:rsidRPr="00CB735F">
        <w:t xml:space="preserve">Een </w:t>
      </w:r>
      <w:r>
        <w:t>Toelichting</w:t>
      </w:r>
      <w:r w:rsidRPr="00CB735F">
        <w:t xml:space="preserve"> wordt niet geannoteerd met </w:t>
      </w:r>
      <w:r w:rsidR="009447ED">
        <w:t>OW-object</w:t>
      </w:r>
      <w:r w:rsidRPr="00CB735F">
        <w:t>en.</w:t>
      </w:r>
      <w:r>
        <w:t xml:space="preserve"> </w:t>
      </w:r>
      <w:r w:rsidRPr="00BE52CF">
        <w:t xml:space="preserve">Een Toelichting </w:t>
      </w:r>
      <w:r>
        <w:t>op</w:t>
      </w:r>
      <w:r w:rsidRPr="000841C9">
        <w:t xml:space="preserve"> het Besluit word</w:t>
      </w:r>
      <w:r>
        <w:t>t</w:t>
      </w:r>
      <w:r w:rsidRPr="000841C9">
        <w:t xml:space="preserve"> alleen bekendgemaakt en niet geconsolideerd. Deze </w:t>
      </w:r>
      <w:r>
        <w:t>Toelichting</w:t>
      </w:r>
      <w:r w:rsidRPr="000841C9">
        <w:t xml:space="preserve"> </w:t>
      </w:r>
      <w:r>
        <w:t xml:space="preserve">is </w:t>
      </w:r>
      <w:r w:rsidRPr="000841C9">
        <w:t>dus wel te vinden op officielebekendmakingen.nl, maar niet in de regelingenbank op overheid.nl en niet in DSO-LV.</w:t>
      </w:r>
    </w:p>
    <w:p w14:paraId="1EF6E9F3" w14:textId="767AAD4C" w:rsidR="00C06EA5" w:rsidRDefault="00DF0EEB" w:rsidP="00DF0EEB">
      <w:pPr>
        <w:pStyle w:val="Opsommingnummers1"/>
      </w:pPr>
      <w:r w:rsidRPr="00CB735F">
        <w:rPr>
          <w:b/>
          <w:bCs/>
        </w:rPr>
        <w:t>ArtikelgewijzeToelichting</w:t>
      </w:r>
      <w:r w:rsidRPr="00782819">
        <w:t>:</w:t>
      </w:r>
      <w:r>
        <w:t xml:space="preserve"> </w:t>
      </w:r>
      <w:r w:rsidRPr="00FC0F45">
        <w:t xml:space="preserve">zoals bij nr </w:t>
      </w:r>
      <w:r>
        <w:t>5</w:t>
      </w:r>
      <w:r w:rsidRPr="00FC0F45">
        <w:t xml:space="preserve"> is beschreven wordt geadviseerd om alleen de toekomstige modellering te gebruiken en geen gebruik te maken van het ‘hoofdelement’ ArtikelgewijzeToelichting. Bovendien ligt het niet erg voor de hand om een artikelsgewijze toelichting te geven op het besluit tot vaststelling of wijziging van een omgevingsdocument.</w:t>
      </w:r>
      <w:r>
        <w:t xml:space="preserve"> Daarom zijn in de norm in paragraaf </w:t>
      </w:r>
      <w:r w:rsidRPr="005746FB">
        <w:rPr>
          <w:rStyle w:val="Verwijzing"/>
        </w:rPr>
        <w:fldChar w:fldCharType="begin"/>
      </w:r>
      <w:r w:rsidRPr="005746FB">
        <w:rPr>
          <w:rStyle w:val="Verwijzing"/>
        </w:rPr>
        <w:instrText xml:space="preserve"> REF _Ref_55aa3505c5335a3387deaa664172aee3_1 \n \h </w:instrText>
      </w:r>
      <w:r w:rsidRPr="005746FB">
        <w:rPr>
          <w:rStyle w:val="Verwijzing"/>
        </w:rPr>
      </w:r>
      <w:r w:rsidRPr="005746FB">
        <w:rPr>
          <w:rStyle w:val="Verwijzing"/>
        </w:rPr>
        <w:fldChar w:fldCharType="separate"/>
      </w:r>
      <w:r w:rsidR="00C06EA5">
        <w:rPr>
          <w:rStyle w:val="Verwijzing"/>
        </w:rPr>
        <w:t>4.3.3.1.1</w:t>
      </w:r>
      <w:r w:rsidRPr="005746FB">
        <w:rPr>
          <w:rStyle w:val="Verwijzing"/>
        </w:rPr>
        <w:fldChar w:fldCharType="end"/>
      </w:r>
      <w:r>
        <w:t xml:space="preserve"> de subelementen van de </w:t>
      </w:r>
      <w:r w:rsidRPr="00CD7932">
        <w:lastRenderedPageBreak/>
        <w:t>Artikelgewijze</w:t>
      </w:r>
      <w:r>
        <w:t>Toelichting niet opgenomen en wordt er in deze paragraaf geen nadere toelichting op gegeven.</w:t>
      </w:r>
    </w:p>
    <w:p w14:paraId="096DA747" w14:textId="0179C1A2" w:rsidR="00DF0EEB" w:rsidRDefault="00DF0EEB" w:rsidP="00DF0EEB">
      <w:pPr>
        <w:pStyle w:val="Opsommingnummers1"/>
      </w:pPr>
      <w:r>
        <w:rPr>
          <w:b/>
          <w:bCs/>
        </w:rPr>
        <w:t>Motivering</w:t>
      </w:r>
      <w:r w:rsidRPr="00782819">
        <w:t>:</w:t>
      </w:r>
      <w:r>
        <w:t xml:space="preserve"> </w:t>
      </w:r>
      <w:r w:rsidRPr="003525F3">
        <w:t xml:space="preserve">dit is de motivering oftewel de inhoudelijke onderbouwing van het Besluit. In de motivering kan bijvoorbeeld worden verwezen naar relevant beleid van het eigen dan wel een ander bevoegd gezag. Ook kan worden gemotiveerd hoe het besluit bijdraagt aan het bereiken van de doelen van de Omgevingswet. In het geval van een wijzigingsbesluit wordt in dit deel onder andere beschreven op welke onderdelen </w:t>
      </w:r>
      <w:r w:rsidR="00000000">
        <w:fldChar w:fldCharType="begin"/>
      </w:r>
      <w:r w:rsidR="00000000">
        <w:instrText xml:space="preserve"> DOCVARIABLE ID01+ </w:instrText>
      </w:r>
      <w:r w:rsidR="00000000">
        <w:fldChar w:fldCharType="separate"/>
      </w:r>
      <w:r w:rsidR="00C06EA5">
        <w:t>de AMvB/MR</w:t>
      </w:r>
      <w:r w:rsidR="00000000">
        <w:fldChar w:fldCharType="end"/>
      </w:r>
      <w:r w:rsidRPr="003525F3">
        <w:t xml:space="preserve"> wordt aangepast en waarom.</w:t>
      </w:r>
      <w:r>
        <w:t xml:space="preserve"> D</w:t>
      </w:r>
      <w:r w:rsidRPr="000D7FBE">
        <w:t xml:space="preserve">e inhoud </w:t>
      </w:r>
      <w:r>
        <w:t xml:space="preserve">van een Motivering staat </w:t>
      </w:r>
      <w:r w:rsidRPr="000D7FBE">
        <w:t xml:space="preserve">in een of meer Divisieteksten, die desgewenst hiërarchisch </w:t>
      </w:r>
      <w:r>
        <w:t xml:space="preserve">kunnen </w:t>
      </w:r>
      <w:r w:rsidRPr="000D7FBE">
        <w:t>word</w:t>
      </w:r>
      <w:r>
        <w:t>en</w:t>
      </w:r>
      <w:r w:rsidRPr="000D7FBE">
        <w:t xml:space="preserve"> gestructureerd in Divisies. Deze elementen van de Vrijetekststructuur en hun specificaties zijn beschreven in paragraaf </w:t>
      </w:r>
      <w:r w:rsidR="008C6171" w:rsidRPr="005746FB">
        <w:rPr>
          <w:rStyle w:val="Verwijzing"/>
        </w:rPr>
        <w:fldChar w:fldCharType="begin"/>
      </w:r>
      <w:r w:rsidR="008C6171" w:rsidRPr="005746FB">
        <w:rPr>
          <w:rStyle w:val="Verwijzing"/>
        </w:rPr>
        <w:instrText xml:space="preserve"> REF _Ref_86020aba69fff3440d03590f9436967b_1 \n \h </w:instrText>
      </w:r>
      <w:r w:rsidR="008C6171" w:rsidRPr="005746FB">
        <w:rPr>
          <w:rStyle w:val="Verwijzing"/>
        </w:rPr>
      </w:r>
      <w:r w:rsidR="008C6171" w:rsidRPr="005746FB">
        <w:rPr>
          <w:rStyle w:val="Verwijzing"/>
        </w:rPr>
        <w:fldChar w:fldCharType="separate"/>
      </w:r>
      <w:r w:rsidR="00C06EA5">
        <w:rPr>
          <w:rStyle w:val="Verwijzing"/>
        </w:rPr>
        <w:t>5.3</w:t>
      </w:r>
      <w:r w:rsidR="008C6171" w:rsidRPr="005746FB">
        <w:rPr>
          <w:rStyle w:val="Verwijzing"/>
        </w:rPr>
        <w:fldChar w:fldCharType="end"/>
      </w:r>
      <w:r w:rsidRPr="000D7FBE">
        <w:t>.</w:t>
      </w:r>
      <w:r>
        <w:t xml:space="preserve"> De Motivering kan worden afgesloten met het element Sluiting. Dat dat bij een omgevingsdocument daadwerkelijk gebeurt, ligt niet voor de hand.</w:t>
      </w:r>
      <w:r w:rsidRPr="00182D62">
        <w:t xml:space="preserve"> Daarom wordt </w:t>
      </w:r>
      <w:r>
        <w:t>de Sluiting</w:t>
      </w:r>
      <w:r w:rsidRPr="00182D62">
        <w:t xml:space="preserve"> niet nader toegelicht.</w:t>
      </w:r>
      <w:r>
        <w:t xml:space="preserve"> </w:t>
      </w:r>
      <w:r w:rsidRPr="00CC7468">
        <w:t>Ter ondersteuning van de motivering kunnen een of meer Bijlagen, bijvoorbeeld in de vorm van bijlagen met onderzoeksgegevens en bescheiden, worden toegevoegd.</w:t>
      </w:r>
      <w:r>
        <w:t xml:space="preserve"> Indien dat gebeurt, gelden daarvoor dezelfde specificaties als voor het ‘hoofdelement’ Bijlage; zie ook de toelichting bij nr. 5. </w:t>
      </w:r>
      <w:r w:rsidRPr="008B4CCD">
        <w:t xml:space="preserve">Een </w:t>
      </w:r>
      <w:r>
        <w:t>Motivering</w:t>
      </w:r>
      <w:r w:rsidRPr="008B4CCD">
        <w:t xml:space="preserve"> wordt niet geannoteerd met </w:t>
      </w:r>
      <w:r w:rsidR="009447ED">
        <w:t>OW-object</w:t>
      </w:r>
      <w:r w:rsidRPr="008B4CCD">
        <w:t xml:space="preserve">en. </w:t>
      </w:r>
      <w:r>
        <w:t xml:space="preserve">Een Motivering wordt alleen bekendgemaakt en niet geconsolideerd. De Motivering </w:t>
      </w:r>
      <w:r w:rsidRPr="008B4CCD">
        <w:t>is dus wel te vinden op officielebekendmakingen.nl, maar niet in de regelingenbank op overheid.nl en niet in DSO-LV.</w:t>
      </w:r>
    </w:p>
    <w:p w14:paraId="06AF40E2" w14:textId="7608E59D" w:rsidR="009D5700" w:rsidRDefault="00DF0EEB" w:rsidP="00DF0EEB">
      <w:pPr>
        <w:pStyle w:val="Opsommingnummers1"/>
      </w:pPr>
      <w:r>
        <w:rPr>
          <w:b/>
          <w:bCs/>
        </w:rPr>
        <w:t>Inhoudsopgave</w:t>
      </w:r>
      <w:r w:rsidRPr="00782819">
        <w:t>:</w:t>
      </w:r>
      <w:r>
        <w:t xml:space="preserve"> STOP maakt het mogelijk dat aan een Besluit een Inhoudsopgave wordt toegevoegd. Dat dat bij </w:t>
      </w:r>
      <w:r w:rsidRPr="00F52385">
        <w:t xml:space="preserve">een besluit tot vaststelling of wijziging van </w:t>
      </w:r>
      <w:r>
        <w:t xml:space="preserve">een omgevingsdocument daadwerkelijk gebeurt, ligt niet voor de hand. Daarom </w:t>
      </w:r>
      <w:r w:rsidRPr="00F52385">
        <w:t xml:space="preserve">wordt geadviseerd om dit element niet te gebruiken. Om deze redenen </w:t>
      </w:r>
      <w:r>
        <w:t xml:space="preserve">zijn in de norm in paragraaf </w:t>
      </w:r>
      <w:r w:rsidRPr="005746FB">
        <w:rPr>
          <w:rStyle w:val="Verwijzing"/>
        </w:rPr>
        <w:fldChar w:fldCharType="begin"/>
      </w:r>
      <w:r w:rsidRPr="005746FB">
        <w:rPr>
          <w:rStyle w:val="Verwijzing"/>
        </w:rPr>
        <w:instrText xml:space="preserve"> REF _Ref_55aa3505c5335a3387deaa664172aee3_1 \n \h </w:instrText>
      </w:r>
      <w:r w:rsidRPr="005746FB">
        <w:rPr>
          <w:rStyle w:val="Verwijzing"/>
        </w:rPr>
      </w:r>
      <w:r w:rsidRPr="005746FB">
        <w:rPr>
          <w:rStyle w:val="Verwijzing"/>
        </w:rPr>
        <w:fldChar w:fldCharType="separate"/>
      </w:r>
      <w:r w:rsidR="00C06EA5">
        <w:rPr>
          <w:rStyle w:val="Verwijzing"/>
        </w:rPr>
        <w:t>4.3.3.1.1</w:t>
      </w:r>
      <w:r w:rsidRPr="005746FB">
        <w:rPr>
          <w:rStyle w:val="Verwijzing"/>
        </w:rPr>
        <w:fldChar w:fldCharType="end"/>
      </w:r>
      <w:r>
        <w:t xml:space="preserve"> de subelementen van de Inhoudsopgave niet opgenomen en wordt dit element niet nader toegelicht.</w:t>
      </w:r>
    </w:p>
    <w:p w14:paraId="0C58BF86" w14:textId="77777777" w:rsidR="009D5700" w:rsidRDefault="009D5700" w:rsidP="009D5700"/>
    <w:p w14:paraId="43B82B9B" w14:textId="7A49E6BC" w:rsidR="009D5700" w:rsidRDefault="0092796F" w:rsidP="009D5700">
      <w:r>
        <w:t>V</w:t>
      </w:r>
      <w:r w:rsidRPr="006D4C4F">
        <w:t xml:space="preserve">eel </w:t>
      </w:r>
      <w:r>
        <w:t xml:space="preserve">van de hiervoor besproken </w:t>
      </w:r>
      <w:r w:rsidRPr="006D4C4F">
        <w:t xml:space="preserve">elementen </w:t>
      </w:r>
      <w:r>
        <w:t xml:space="preserve">moeten worden voorzien van een Kop. Voor de Kop zijn de </w:t>
      </w:r>
      <w:r w:rsidRPr="0041127F">
        <w:t xml:space="preserve">Kopelementen Label, Nummer en Opschrift </w:t>
      </w:r>
      <w:r>
        <w:t xml:space="preserve">beschikbaar. Label is </w:t>
      </w:r>
      <w:r w:rsidRPr="008F0253">
        <w:t xml:space="preserve">de aanduiding van het type tekstelement, </w:t>
      </w:r>
      <w:r>
        <w:t xml:space="preserve">zoals Hoofdstuk, Paragraaf of </w:t>
      </w:r>
      <w:r w:rsidRPr="008F0253">
        <w:t>Artikel</w:t>
      </w:r>
      <w:r>
        <w:t xml:space="preserve">. Opschrift is </w:t>
      </w:r>
      <w:r w:rsidRPr="00B21DF2">
        <w:t>de titel van het tekstelement, die aangeeft waar de tekst over gaat</w:t>
      </w:r>
      <w:r>
        <w:t xml:space="preserve">. Voor de Koppen buiten het Lichaam van WijzigBijlage/RegelingKlassiek gelden </w:t>
      </w:r>
      <w:r w:rsidRPr="00767F7C">
        <w:rPr>
          <w:i/>
          <w:iCs/>
        </w:rPr>
        <w:t>niet</w:t>
      </w:r>
      <w:r>
        <w:t xml:space="preserve"> de voorschriften voor Koppen van paragraaf </w:t>
      </w:r>
      <w:r w:rsidRPr="005746FB">
        <w:rPr>
          <w:rStyle w:val="Verwijzing"/>
        </w:rPr>
        <w:fldChar w:fldCharType="begin"/>
      </w:r>
      <w:r w:rsidRPr="005746FB">
        <w:rPr>
          <w:rStyle w:val="Verwijzing"/>
        </w:rPr>
        <w:instrText xml:space="preserve"> REF _Ref_7440a7a4d0e40a053ac01d89d9c280d8_2 \n \h </w:instrText>
      </w:r>
      <w:r w:rsidRPr="005746FB">
        <w:rPr>
          <w:rStyle w:val="Verwijzing"/>
        </w:rPr>
      </w:r>
      <w:r w:rsidRPr="005746FB">
        <w:rPr>
          <w:rStyle w:val="Verwijzing"/>
        </w:rPr>
        <w:fldChar w:fldCharType="separate"/>
      </w:r>
      <w:r w:rsidR="00C06EA5">
        <w:rPr>
          <w:rStyle w:val="Verwijzing"/>
        </w:rPr>
        <w:t>5.2.2.1.1</w:t>
      </w:r>
      <w:r w:rsidRPr="005746FB">
        <w:rPr>
          <w:rStyle w:val="Verwijzing"/>
        </w:rPr>
        <w:fldChar w:fldCharType="end"/>
      </w:r>
      <w:r>
        <w:t>.</w:t>
      </w:r>
    </w:p>
    <w:p w14:paraId="0B6DAE6E" w14:textId="77777777" w:rsidR="009D5700" w:rsidRPr="00EF3AAD" w:rsidRDefault="0092796F" w:rsidP="009D5700">
      <w:r w:rsidRPr="001813B1">
        <w:t>In de schema’s van STOP komt in een aantal hoofd- en subelementen het element InleidendeTekst -bedoeld voor niet-juridische contextinformatie- voor. In de STOP-documentatie wordt het gebruik van dit element ontraden. Daarom is dit element hier niet opgenomen.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2" w:author="Nienke Jansen" w:date="2022-05-31T09:00:00Z" w:initials="NJ">
    <w:p w14:paraId="7A9C352A" w14:textId="471E3E82" w:rsidR="007B1634" w:rsidRDefault="007B1634">
      <w:pPr>
        <w:pStyle w:val="Tekstopmerking"/>
      </w:pPr>
      <w:r>
        <w:rPr>
          <w:rStyle w:val="Verwijzingopmerking"/>
        </w:rPr>
        <w:annotationRef/>
      </w:r>
      <w:r>
        <w:t>Beperkingengebied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C3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4057A4" w16cex:dateUtc="2022-05-31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C352A" w16cid:durableId="264057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3F15" w14:textId="77777777" w:rsidR="00577499" w:rsidRDefault="00577499">
      <w:r>
        <w:separator/>
      </w:r>
    </w:p>
    <w:p w14:paraId="741EBB34" w14:textId="77777777" w:rsidR="00577499" w:rsidRDefault="00577499"/>
  </w:endnote>
  <w:endnote w:type="continuationSeparator" w:id="0">
    <w:p w14:paraId="66AE3688" w14:textId="77777777" w:rsidR="00577499" w:rsidRPr="003C450F" w:rsidRDefault="00577499" w:rsidP="003C450F"/>
  </w:endnote>
  <w:endnote w:type="continuationNotice" w:id="1">
    <w:p w14:paraId="70FD7917" w14:textId="77777777" w:rsidR="00577499" w:rsidRDefault="0057749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2AAB" w14:textId="77777777" w:rsidR="00904F30" w:rsidRDefault="00904F3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57359" w:rsidRPr="00BC3B53" w:rsidRDefault="00A5735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2524" w14:textId="77777777" w:rsidR="00904F30" w:rsidRDefault="00904F3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A57359" w:rsidRPr="006B1455" w:rsidRDefault="001037A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A57359" w:rsidRPr="00BC3B53" w:rsidRDefault="00A5735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B222E" w14:textId="77777777" w:rsidR="00577499" w:rsidRPr="00B35331" w:rsidRDefault="00577499" w:rsidP="00577995">
      <w:pPr>
        <w:pStyle w:val="Voettekst"/>
      </w:pPr>
    </w:p>
  </w:footnote>
  <w:footnote w:type="continuationSeparator" w:id="0">
    <w:p w14:paraId="49D1D89B" w14:textId="77777777" w:rsidR="00577499" w:rsidRDefault="00577499">
      <w:r>
        <w:continuationSeparator/>
      </w:r>
    </w:p>
    <w:p w14:paraId="126F88EE" w14:textId="77777777" w:rsidR="00577499" w:rsidRDefault="00577499"/>
    <w:p w14:paraId="5BE4C509" w14:textId="77777777" w:rsidR="00577499" w:rsidRDefault="00577499"/>
  </w:footnote>
  <w:footnote w:type="continuationNotice" w:id="1">
    <w:p w14:paraId="15592FA0" w14:textId="77777777" w:rsidR="00577499" w:rsidRDefault="00577499">
      <w:pPr>
        <w:spacing w:line="240" w:lineRule="auto"/>
      </w:pPr>
    </w:p>
  </w:footnote>
  <w:footnote w:id="2">
    <w:p w14:paraId="20FFC8A7" w14:textId="77777777" w:rsidR="00793196" w:rsidRDefault="00793196" w:rsidP="00793196">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4">
    <w:p w14:paraId="6C4760A8" w14:textId="1189FBB5" w:rsidR="009D5700" w:rsidRDefault="0092796F" w:rsidP="009D5700">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06C81684" w14:textId="33A63000" w:rsidR="005C6012" w:rsidRDefault="005C6012" w:rsidP="005C6012">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1B3CE4">
        <w:t>5.2</w:t>
      </w:r>
      <w:r>
        <w:fldChar w:fldCharType="end"/>
      </w:r>
      <w:r>
        <w:t xml:space="preserve">. Dit is het deel dat wordt geannoteerd met OW-objecten, zie daarvoor hoofdstuk </w:t>
      </w:r>
      <w:r w:rsidR="009C7548">
        <w:fldChar w:fldCharType="begin"/>
      </w:r>
      <w:r w:rsidR="009C7548">
        <w:instrText xml:space="preserve"> REF _Ref_e25eb2d38c8206df62dff5defc49ca5b_3 \n \h </w:instrText>
      </w:r>
      <w:r w:rsidR="009C7548">
        <w:fldChar w:fldCharType="separate"/>
      </w:r>
      <w:r w:rsidR="001B3CE4">
        <w:t>7</w:t>
      </w:r>
      <w:r w:rsidR="009C7548">
        <w:fldChar w:fldCharType="end"/>
      </w:r>
    </w:p>
  </w:footnote>
  <w:footnote w:id="6">
    <w:p w14:paraId="09A84119" w14:textId="651C38BC" w:rsidR="009D5700" w:rsidRDefault="0092796F" w:rsidP="009D5700">
      <w:pPr>
        <w:pStyle w:val="Voetnoottekst"/>
      </w:pPr>
      <w:r>
        <w:rPr>
          <w:rStyle w:val="Voetnootmarkering"/>
        </w:rPr>
        <w:footnoteRef/>
      </w:r>
      <w:r>
        <w:t xml:space="preserve"> </w:t>
      </w:r>
      <w:r>
        <w:tab/>
        <w:t xml:space="preserve">Zie voor de begrippen Lichaam en Regeling ook </w:t>
      </w:r>
      <w:r w:rsidRPr="00D52E47">
        <w:t xml:space="preserve">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7">
    <w:p w14:paraId="16D612B5" w14:textId="77777777" w:rsidR="009D5700" w:rsidRDefault="0092796F" w:rsidP="009D5700">
      <w:pPr>
        <w:pStyle w:val="Voetnoottekst"/>
      </w:pPr>
      <w:r>
        <w:rPr>
          <w:rStyle w:val="Voetnootmarkering"/>
        </w:rPr>
        <w:footnoteRef/>
      </w:r>
      <w:r>
        <w:t xml:space="preserve"> Ontleend aan Aanwijzing 3.57 van de Aanwijzingen voor de regelgeving</w:t>
      </w:r>
    </w:p>
  </w:footnote>
  <w:footnote w:id="8">
    <w:p w14:paraId="2D986D31" w14:textId="11DB8531" w:rsidR="009D5700" w:rsidRDefault="0092796F" w:rsidP="009D5700">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9">
    <w:p w14:paraId="30FFA62B" w14:textId="77777777" w:rsidR="009D5700" w:rsidRDefault="0092796F" w:rsidP="009D570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0">
    <w:p w14:paraId="5A968EE5" w14:textId="339CE8B2" w:rsidR="009D5700" w:rsidRDefault="0092796F" w:rsidP="009D570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1">
    <w:p w14:paraId="162E9768" w14:textId="3AD61541" w:rsidR="009D5700" w:rsidRDefault="0092796F" w:rsidP="009D5700">
      <w:pPr>
        <w:pStyle w:val="Voetnoottekst"/>
      </w:pPr>
      <w:r>
        <w:rPr>
          <w:rStyle w:val="Voetnootmarkering"/>
        </w:rPr>
        <w:footnoteRef/>
      </w:r>
      <w:r>
        <w:t xml:space="preserve"> </w:t>
      </w:r>
      <w:r>
        <w:tab/>
        <w:t xml:space="preserve">Zie voor de uitzondering op de aanleveringsplicht paragraaf </w:t>
      </w:r>
      <w:r w:rsidR="009411F8">
        <w:fldChar w:fldCharType="begin"/>
      </w:r>
      <w:r w:rsidR="009411F8">
        <w:instrText xml:space="preserve"> REF _Ref_d45658d907a1c14a5b45bac96779eb93_1 \n \h </w:instrText>
      </w:r>
      <w:r w:rsidR="009411F8">
        <w:fldChar w:fldCharType="separate"/>
      </w:r>
      <w:r w:rsidR="001B3CE4">
        <w:t>7.13</w:t>
      </w:r>
      <w:r w:rsidR="009411F8">
        <w:fldChar w:fldCharType="end"/>
      </w:r>
    </w:p>
  </w:footnote>
  <w:footnote w:id="12">
    <w:p w14:paraId="024F063B" w14:textId="36C4A294" w:rsidR="009D5700" w:rsidRDefault="0092796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FC7C" w14:textId="77777777" w:rsidR="00904F30" w:rsidRDefault="00904F3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57359" w:rsidRPr="00BC3B53" w:rsidRDefault="001037AB"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7EDA38" w:rsidR="00A57359" w:rsidRPr="00FA6FAC" w:rsidRDefault="001037A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454F443" w:rsidR="00A57359" w:rsidRPr="00B60860" w:rsidRDefault="001037AB" w:rsidP="00FF3E80">
          <w:r w:rsidRPr="00CA6C0C">
            <w:t xml:space="preserve">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p>
        <w:p w14:paraId="033AA803" w14:textId="2E87EF80" w:rsidR="00A57359" w:rsidRPr="00B60860" w:rsidRDefault="001037AB" w:rsidP="00FF3E80">
          <w:r>
            <w:t>Geonovum</w:t>
          </w:r>
        </w:p>
      </w:tc>
    </w:tr>
    <w:tr w:rsidR="00AF3C69" w:rsidRPr="00B60860" w14:paraId="16847DE5" w14:textId="77777777" w:rsidTr="00FF3E80">
      <w:trPr>
        <w:cantSplit/>
      </w:trPr>
      <w:tc>
        <w:tcPr>
          <w:tcW w:w="1134" w:type="dxa"/>
          <w:shd w:val="clear" w:color="auto" w:fill="auto"/>
        </w:tcPr>
        <w:p w14:paraId="13EAC81A" w14:textId="77777777" w:rsidR="00A57359" w:rsidRPr="00CA6C0C" w:rsidRDefault="001037AB" w:rsidP="00FF3E80">
          <w:r>
            <w:t>Datum</w:t>
          </w:r>
        </w:p>
      </w:tc>
      <w:tc>
        <w:tcPr>
          <w:tcW w:w="3118" w:type="dxa"/>
          <w:shd w:val="clear" w:color="auto" w:fill="auto"/>
        </w:tcPr>
        <w:p w14:paraId="310B3888" w14:textId="6555E463" w:rsidR="00A57359" w:rsidRPr="00CA6C0C" w:rsidRDefault="001037AB" w:rsidP="00FF3E80">
          <w:r>
            <w:fldChar w:fldCharType="begin"/>
          </w:r>
          <w:r>
            <w:rPr>
              <w:noProof/>
            </w:rPr>
            <w:instrText xml:space="preserve"> DOCVARIABLE ID00 </w:instrText>
          </w:r>
          <w:r>
            <w:rPr>
              <w:noProof/>
            </w:rPr>
            <w:fldChar w:fldCharType="separate"/>
          </w:r>
          <w:r w:rsidR="00C06EA5">
            <w:rPr>
              <w:noProof/>
            </w:rPr>
            <w:t>2023-12-15</w:t>
          </w:r>
          <w:r>
            <w:rPr>
              <w:noProof/>
            </w:rPr>
            <w:fldChar w:fldCharType="end"/>
          </w:r>
        </w:p>
      </w:tc>
    </w:tr>
  </w:tbl>
  <w:p w14:paraId="3A6DC270" w14:textId="77777777" w:rsidR="00A57359" w:rsidRPr="00EB5B83" w:rsidRDefault="00A5735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D3E5" w14:textId="77777777" w:rsidR="00904F30" w:rsidRDefault="00904F30">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92E52" w:rsidR="00A57359" w:rsidRDefault="001037A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06EA5">
      <w:rPr>
        <w:noProof/>
      </w:rPr>
      <w:t>STandaard Officiële Publicaties met specifieke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C06EA5">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2E026B9E"/>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16cid:durableId="1440446333">
    <w:abstractNumId w:val="6"/>
  </w:num>
  <w:num w:numId="2" w16cid:durableId="26416535">
    <w:abstractNumId w:val="3"/>
  </w:num>
  <w:num w:numId="3" w16cid:durableId="1304775290">
    <w:abstractNumId w:val="23"/>
  </w:num>
  <w:num w:numId="4" w16cid:durableId="1045370994">
    <w:abstractNumId w:val="7"/>
  </w:num>
  <w:num w:numId="5" w16cid:durableId="1523205163">
    <w:abstractNumId w:val="18"/>
  </w:num>
  <w:num w:numId="6" w16cid:durableId="1990014227">
    <w:abstractNumId w:val="17"/>
  </w:num>
  <w:num w:numId="7" w16cid:durableId="3394311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8266534">
    <w:abstractNumId w:val="9"/>
  </w:num>
  <w:num w:numId="9" w16cid:durableId="4265834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99652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28090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771025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4450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7150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43092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46929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36515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28294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243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1118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58360070">
    <w:abstractNumId w:val="25"/>
  </w:num>
  <w:num w:numId="22" w16cid:durableId="13011076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70546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10671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320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35095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296984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06143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2402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66487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950776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60249347">
    <w:abstractNumId w:val="14"/>
  </w:num>
  <w:num w:numId="33" w16cid:durableId="1089890698">
    <w:abstractNumId w:val="8"/>
  </w:num>
  <w:num w:numId="34" w16cid:durableId="1677881045">
    <w:abstractNumId w:val="11"/>
  </w:num>
  <w:num w:numId="35" w16cid:durableId="1216160983">
    <w:abstractNumId w:val="20"/>
  </w:num>
  <w:num w:numId="36" w16cid:durableId="1563248429">
    <w:abstractNumId w:val="16"/>
  </w:num>
  <w:num w:numId="37" w16cid:durableId="1315261938">
    <w:abstractNumId w:val="10"/>
  </w:num>
  <w:num w:numId="38" w16cid:durableId="2125609769">
    <w:abstractNumId w:val="5"/>
  </w:num>
  <w:num w:numId="39" w16cid:durableId="153957916">
    <w:abstractNumId w:val="1"/>
  </w:num>
  <w:num w:numId="40" w16cid:durableId="1474252551">
    <w:abstractNumId w:val="12"/>
  </w:num>
  <w:num w:numId="41" w16cid:durableId="1904412842">
    <w:abstractNumId w:val="24"/>
  </w:num>
  <w:num w:numId="42" w16cid:durableId="415517551">
    <w:abstractNumId w:val="15"/>
  </w:num>
  <w:num w:numId="43" w16cid:durableId="147021138">
    <w:abstractNumId w:val="19"/>
  </w:num>
  <w:num w:numId="44" w16cid:durableId="654067854">
    <w:abstractNumId w:val="4"/>
  </w:num>
  <w:num w:numId="45" w16cid:durableId="197744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413426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379043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52841355">
    <w:abstractNumId w:val="0"/>
  </w:num>
  <w:num w:numId="57" w16cid:durableId="1692687373">
    <w:abstractNumId w:val="21"/>
  </w:num>
  <w:num w:numId="58"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83313025">
    <w:abstractNumId w:val="22"/>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AMvB/MR"/>
    <w:docVar w:name="ID01_CAPS" w:val="AMvB/MR"/>
    <w:docVar w:name="ID01+" w:val="de AMvB/MR"/>
    <w:docVar w:name="ID01+_CAPS" w:val="De AMvB/MR"/>
    <w:docVar w:name="ID02" w:val="de"/>
    <w:docVar w:name="ID03" w:val="am"/>
    <w:docVar w:name="ID04" w:val="3.0.0"/>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964"/>
    <w:rsid w:val="00005DB3"/>
    <w:rsid w:val="000060C7"/>
    <w:rsid w:val="000067A6"/>
    <w:rsid w:val="00006D82"/>
    <w:rsid w:val="000104E4"/>
    <w:rsid w:val="00010818"/>
    <w:rsid w:val="00011189"/>
    <w:rsid w:val="000112CC"/>
    <w:rsid w:val="000116E6"/>
    <w:rsid w:val="0001173D"/>
    <w:rsid w:val="00011B02"/>
    <w:rsid w:val="0001220E"/>
    <w:rsid w:val="00012234"/>
    <w:rsid w:val="00012390"/>
    <w:rsid w:val="00012A43"/>
    <w:rsid w:val="00012D0A"/>
    <w:rsid w:val="00013380"/>
    <w:rsid w:val="000134C3"/>
    <w:rsid w:val="00013828"/>
    <w:rsid w:val="00013C31"/>
    <w:rsid w:val="00013F1C"/>
    <w:rsid w:val="000144B1"/>
    <w:rsid w:val="00014F8D"/>
    <w:rsid w:val="000154D8"/>
    <w:rsid w:val="0001643E"/>
    <w:rsid w:val="00016C48"/>
    <w:rsid w:val="00017288"/>
    <w:rsid w:val="00017778"/>
    <w:rsid w:val="00017BF7"/>
    <w:rsid w:val="00020A25"/>
    <w:rsid w:val="00021D34"/>
    <w:rsid w:val="00021E80"/>
    <w:rsid w:val="00021F1B"/>
    <w:rsid w:val="00022413"/>
    <w:rsid w:val="00022E87"/>
    <w:rsid w:val="00023125"/>
    <w:rsid w:val="000245AF"/>
    <w:rsid w:val="000248FD"/>
    <w:rsid w:val="000249C6"/>
    <w:rsid w:val="00024DDB"/>
    <w:rsid w:val="000255D4"/>
    <w:rsid w:val="0002577A"/>
    <w:rsid w:val="000257AF"/>
    <w:rsid w:val="000263B1"/>
    <w:rsid w:val="00026469"/>
    <w:rsid w:val="00027A88"/>
    <w:rsid w:val="000309A8"/>
    <w:rsid w:val="00030DF8"/>
    <w:rsid w:val="00031413"/>
    <w:rsid w:val="00031CD3"/>
    <w:rsid w:val="0003249B"/>
    <w:rsid w:val="000343B2"/>
    <w:rsid w:val="00035B5E"/>
    <w:rsid w:val="00035E6A"/>
    <w:rsid w:val="00035EA2"/>
    <w:rsid w:val="00035F51"/>
    <w:rsid w:val="000361E2"/>
    <w:rsid w:val="00036576"/>
    <w:rsid w:val="000365AA"/>
    <w:rsid w:val="000370E7"/>
    <w:rsid w:val="0004014B"/>
    <w:rsid w:val="00041B9C"/>
    <w:rsid w:val="00041BF4"/>
    <w:rsid w:val="00041DD1"/>
    <w:rsid w:val="00041FA1"/>
    <w:rsid w:val="00043367"/>
    <w:rsid w:val="00043AA1"/>
    <w:rsid w:val="00044170"/>
    <w:rsid w:val="000443CD"/>
    <w:rsid w:val="0004595B"/>
    <w:rsid w:val="00045E9F"/>
    <w:rsid w:val="000464A2"/>
    <w:rsid w:val="00046EE3"/>
    <w:rsid w:val="00047A4A"/>
    <w:rsid w:val="00047D86"/>
    <w:rsid w:val="00047E71"/>
    <w:rsid w:val="00050760"/>
    <w:rsid w:val="000508C7"/>
    <w:rsid w:val="00051684"/>
    <w:rsid w:val="00051A7D"/>
    <w:rsid w:val="0005306C"/>
    <w:rsid w:val="00053581"/>
    <w:rsid w:val="00053670"/>
    <w:rsid w:val="00053ED2"/>
    <w:rsid w:val="00054566"/>
    <w:rsid w:val="00054884"/>
    <w:rsid w:val="000548F8"/>
    <w:rsid w:val="00054CA6"/>
    <w:rsid w:val="00054DB6"/>
    <w:rsid w:val="00054DC0"/>
    <w:rsid w:val="00055CDA"/>
    <w:rsid w:val="00055D08"/>
    <w:rsid w:val="00055EDA"/>
    <w:rsid w:val="00056D6C"/>
    <w:rsid w:val="0005746B"/>
    <w:rsid w:val="0005766D"/>
    <w:rsid w:val="00057BCB"/>
    <w:rsid w:val="00057D74"/>
    <w:rsid w:val="00057FDD"/>
    <w:rsid w:val="000600FC"/>
    <w:rsid w:val="000608FF"/>
    <w:rsid w:val="00060BAB"/>
    <w:rsid w:val="000620B6"/>
    <w:rsid w:val="00063455"/>
    <w:rsid w:val="00063A47"/>
    <w:rsid w:val="00064286"/>
    <w:rsid w:val="0006519A"/>
    <w:rsid w:val="00065C12"/>
    <w:rsid w:val="0006627B"/>
    <w:rsid w:val="000668DB"/>
    <w:rsid w:val="00066B0B"/>
    <w:rsid w:val="00067015"/>
    <w:rsid w:val="00067559"/>
    <w:rsid w:val="00067676"/>
    <w:rsid w:val="000677E5"/>
    <w:rsid w:val="00070A27"/>
    <w:rsid w:val="0007111C"/>
    <w:rsid w:val="00071D0C"/>
    <w:rsid w:val="0007206C"/>
    <w:rsid w:val="00072973"/>
    <w:rsid w:val="000730D9"/>
    <w:rsid w:val="00073801"/>
    <w:rsid w:val="00074689"/>
    <w:rsid w:val="00075786"/>
    <w:rsid w:val="00075F31"/>
    <w:rsid w:val="00076B1B"/>
    <w:rsid w:val="000770FF"/>
    <w:rsid w:val="000772F7"/>
    <w:rsid w:val="000774B5"/>
    <w:rsid w:val="00080150"/>
    <w:rsid w:val="00080327"/>
    <w:rsid w:val="00081033"/>
    <w:rsid w:val="00081567"/>
    <w:rsid w:val="00081A1A"/>
    <w:rsid w:val="00081B6A"/>
    <w:rsid w:val="00081FDA"/>
    <w:rsid w:val="00082124"/>
    <w:rsid w:val="00082308"/>
    <w:rsid w:val="00083E1E"/>
    <w:rsid w:val="000848A7"/>
    <w:rsid w:val="00085125"/>
    <w:rsid w:val="000855D7"/>
    <w:rsid w:val="00085C46"/>
    <w:rsid w:val="00085DC5"/>
    <w:rsid w:val="0009034B"/>
    <w:rsid w:val="0009073F"/>
    <w:rsid w:val="000909F1"/>
    <w:rsid w:val="00090A13"/>
    <w:rsid w:val="00090BC7"/>
    <w:rsid w:val="000917D7"/>
    <w:rsid w:val="00092997"/>
    <w:rsid w:val="00092B6F"/>
    <w:rsid w:val="00092C89"/>
    <w:rsid w:val="00093042"/>
    <w:rsid w:val="00093315"/>
    <w:rsid w:val="00093777"/>
    <w:rsid w:val="00093EB8"/>
    <w:rsid w:val="00094F6A"/>
    <w:rsid w:val="0009645D"/>
    <w:rsid w:val="00096C2A"/>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1D"/>
    <w:rsid w:val="000B3593"/>
    <w:rsid w:val="000B39CB"/>
    <w:rsid w:val="000B437C"/>
    <w:rsid w:val="000B491C"/>
    <w:rsid w:val="000B4E74"/>
    <w:rsid w:val="000B4F2A"/>
    <w:rsid w:val="000B51B2"/>
    <w:rsid w:val="000B5CB0"/>
    <w:rsid w:val="000B60D4"/>
    <w:rsid w:val="000B6AB2"/>
    <w:rsid w:val="000B6CB3"/>
    <w:rsid w:val="000B6FB1"/>
    <w:rsid w:val="000B7237"/>
    <w:rsid w:val="000C0794"/>
    <w:rsid w:val="000C0F26"/>
    <w:rsid w:val="000C102A"/>
    <w:rsid w:val="000C1987"/>
    <w:rsid w:val="000C1EF1"/>
    <w:rsid w:val="000C261F"/>
    <w:rsid w:val="000C2DE9"/>
    <w:rsid w:val="000C33FF"/>
    <w:rsid w:val="000C4EAC"/>
    <w:rsid w:val="000C506E"/>
    <w:rsid w:val="000C5DE9"/>
    <w:rsid w:val="000C63AB"/>
    <w:rsid w:val="000C6BC5"/>
    <w:rsid w:val="000C7EBF"/>
    <w:rsid w:val="000D15FB"/>
    <w:rsid w:val="000D2553"/>
    <w:rsid w:val="000D2FE3"/>
    <w:rsid w:val="000D3C52"/>
    <w:rsid w:val="000D3CA9"/>
    <w:rsid w:val="000D7119"/>
    <w:rsid w:val="000D796F"/>
    <w:rsid w:val="000E0A39"/>
    <w:rsid w:val="000E14B0"/>
    <w:rsid w:val="000E1AE3"/>
    <w:rsid w:val="000E2387"/>
    <w:rsid w:val="000E31FA"/>
    <w:rsid w:val="000E3E60"/>
    <w:rsid w:val="000E4DCA"/>
    <w:rsid w:val="000E54E9"/>
    <w:rsid w:val="000E5796"/>
    <w:rsid w:val="000E63CD"/>
    <w:rsid w:val="000E709F"/>
    <w:rsid w:val="000E760C"/>
    <w:rsid w:val="000E7A60"/>
    <w:rsid w:val="000F0422"/>
    <w:rsid w:val="000F1112"/>
    <w:rsid w:val="000F2780"/>
    <w:rsid w:val="000F2815"/>
    <w:rsid w:val="000F2BB5"/>
    <w:rsid w:val="000F3394"/>
    <w:rsid w:val="000F33FE"/>
    <w:rsid w:val="000F39DC"/>
    <w:rsid w:val="000F3A37"/>
    <w:rsid w:val="000F3A7E"/>
    <w:rsid w:val="000F4526"/>
    <w:rsid w:val="000F4AF5"/>
    <w:rsid w:val="000F4CDD"/>
    <w:rsid w:val="000F526C"/>
    <w:rsid w:val="000F5B69"/>
    <w:rsid w:val="000F5E94"/>
    <w:rsid w:val="000F6115"/>
    <w:rsid w:val="000F6A9F"/>
    <w:rsid w:val="000F72B9"/>
    <w:rsid w:val="000F73E6"/>
    <w:rsid w:val="00101267"/>
    <w:rsid w:val="00101302"/>
    <w:rsid w:val="00101413"/>
    <w:rsid w:val="00101B5C"/>
    <w:rsid w:val="00101BF7"/>
    <w:rsid w:val="00101F10"/>
    <w:rsid w:val="001025C4"/>
    <w:rsid w:val="00102C09"/>
    <w:rsid w:val="001037AB"/>
    <w:rsid w:val="00104C66"/>
    <w:rsid w:val="001059CC"/>
    <w:rsid w:val="00105F30"/>
    <w:rsid w:val="00106245"/>
    <w:rsid w:val="001065A8"/>
    <w:rsid w:val="0010683D"/>
    <w:rsid w:val="00106C4A"/>
    <w:rsid w:val="00107028"/>
    <w:rsid w:val="00107158"/>
    <w:rsid w:val="001071EE"/>
    <w:rsid w:val="0010775D"/>
    <w:rsid w:val="0011012A"/>
    <w:rsid w:val="001105E6"/>
    <w:rsid w:val="0011091D"/>
    <w:rsid w:val="0011097D"/>
    <w:rsid w:val="00112020"/>
    <w:rsid w:val="0011285B"/>
    <w:rsid w:val="00112EBC"/>
    <w:rsid w:val="00113330"/>
    <w:rsid w:val="00113A64"/>
    <w:rsid w:val="00113D14"/>
    <w:rsid w:val="00113E1E"/>
    <w:rsid w:val="00114EC6"/>
    <w:rsid w:val="001151DC"/>
    <w:rsid w:val="0011565A"/>
    <w:rsid w:val="00116B3F"/>
    <w:rsid w:val="00116F13"/>
    <w:rsid w:val="0012016D"/>
    <w:rsid w:val="0012074D"/>
    <w:rsid w:val="00120DF0"/>
    <w:rsid w:val="00121BC8"/>
    <w:rsid w:val="00122403"/>
    <w:rsid w:val="00122466"/>
    <w:rsid w:val="001226B7"/>
    <w:rsid w:val="00122BF5"/>
    <w:rsid w:val="00124CD1"/>
    <w:rsid w:val="001253FE"/>
    <w:rsid w:val="00125718"/>
    <w:rsid w:val="00125F5C"/>
    <w:rsid w:val="00126FE4"/>
    <w:rsid w:val="00127024"/>
    <w:rsid w:val="00127921"/>
    <w:rsid w:val="00127DF3"/>
    <w:rsid w:val="001300FD"/>
    <w:rsid w:val="00130200"/>
    <w:rsid w:val="00130473"/>
    <w:rsid w:val="001317CC"/>
    <w:rsid w:val="00131861"/>
    <w:rsid w:val="00132CAC"/>
    <w:rsid w:val="00133381"/>
    <w:rsid w:val="00133CDC"/>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47B2"/>
    <w:rsid w:val="00145054"/>
    <w:rsid w:val="00145566"/>
    <w:rsid w:val="0014594A"/>
    <w:rsid w:val="00145E4A"/>
    <w:rsid w:val="0014607D"/>
    <w:rsid w:val="0014671B"/>
    <w:rsid w:val="0014724A"/>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0DA0"/>
    <w:rsid w:val="00161369"/>
    <w:rsid w:val="00162560"/>
    <w:rsid w:val="00162CB5"/>
    <w:rsid w:val="00162E31"/>
    <w:rsid w:val="00163039"/>
    <w:rsid w:val="001631FA"/>
    <w:rsid w:val="00163887"/>
    <w:rsid w:val="00163BB9"/>
    <w:rsid w:val="00164C4E"/>
    <w:rsid w:val="00164FF2"/>
    <w:rsid w:val="001653AA"/>
    <w:rsid w:val="00165E2A"/>
    <w:rsid w:val="00166180"/>
    <w:rsid w:val="001667E6"/>
    <w:rsid w:val="00166DD5"/>
    <w:rsid w:val="00167C71"/>
    <w:rsid w:val="00170121"/>
    <w:rsid w:val="00170865"/>
    <w:rsid w:val="00170881"/>
    <w:rsid w:val="00170AA7"/>
    <w:rsid w:val="001715CC"/>
    <w:rsid w:val="00171DC5"/>
    <w:rsid w:val="00172020"/>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602"/>
    <w:rsid w:val="001827D2"/>
    <w:rsid w:val="00183CD6"/>
    <w:rsid w:val="00183E99"/>
    <w:rsid w:val="00184BD0"/>
    <w:rsid w:val="00184D6D"/>
    <w:rsid w:val="00184F94"/>
    <w:rsid w:val="00184FE9"/>
    <w:rsid w:val="00186C85"/>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3FD4"/>
    <w:rsid w:val="001A5127"/>
    <w:rsid w:val="001A59E5"/>
    <w:rsid w:val="001A5C02"/>
    <w:rsid w:val="001A6148"/>
    <w:rsid w:val="001A63CD"/>
    <w:rsid w:val="001A64D6"/>
    <w:rsid w:val="001A7270"/>
    <w:rsid w:val="001A768A"/>
    <w:rsid w:val="001B06A1"/>
    <w:rsid w:val="001B0E2C"/>
    <w:rsid w:val="001B1257"/>
    <w:rsid w:val="001B1F85"/>
    <w:rsid w:val="001B205A"/>
    <w:rsid w:val="001B3CE4"/>
    <w:rsid w:val="001B499F"/>
    <w:rsid w:val="001B4D7C"/>
    <w:rsid w:val="001B524B"/>
    <w:rsid w:val="001B5578"/>
    <w:rsid w:val="001B5E8C"/>
    <w:rsid w:val="001B6309"/>
    <w:rsid w:val="001B632F"/>
    <w:rsid w:val="001B6B7A"/>
    <w:rsid w:val="001B76C5"/>
    <w:rsid w:val="001B776D"/>
    <w:rsid w:val="001B7BA6"/>
    <w:rsid w:val="001B7CB5"/>
    <w:rsid w:val="001B7CC8"/>
    <w:rsid w:val="001C000E"/>
    <w:rsid w:val="001C04A7"/>
    <w:rsid w:val="001C0D27"/>
    <w:rsid w:val="001C0FD0"/>
    <w:rsid w:val="001C1E6B"/>
    <w:rsid w:val="001C1EE0"/>
    <w:rsid w:val="001C266A"/>
    <w:rsid w:val="001C2A1A"/>
    <w:rsid w:val="001C3041"/>
    <w:rsid w:val="001C30FA"/>
    <w:rsid w:val="001C3D18"/>
    <w:rsid w:val="001C4135"/>
    <w:rsid w:val="001C4B4B"/>
    <w:rsid w:val="001C4BF1"/>
    <w:rsid w:val="001C4F82"/>
    <w:rsid w:val="001C57FA"/>
    <w:rsid w:val="001C77E3"/>
    <w:rsid w:val="001C7AC9"/>
    <w:rsid w:val="001C7AF6"/>
    <w:rsid w:val="001D012B"/>
    <w:rsid w:val="001D025A"/>
    <w:rsid w:val="001D08A7"/>
    <w:rsid w:val="001D1355"/>
    <w:rsid w:val="001D1E63"/>
    <w:rsid w:val="001D1F9A"/>
    <w:rsid w:val="001D2F3E"/>
    <w:rsid w:val="001D33F0"/>
    <w:rsid w:val="001D38AF"/>
    <w:rsid w:val="001D3D0C"/>
    <w:rsid w:val="001D3F6B"/>
    <w:rsid w:val="001D47CF"/>
    <w:rsid w:val="001D4CFD"/>
    <w:rsid w:val="001D6E8B"/>
    <w:rsid w:val="001D6EDD"/>
    <w:rsid w:val="001D7B5D"/>
    <w:rsid w:val="001E0A93"/>
    <w:rsid w:val="001E15F0"/>
    <w:rsid w:val="001E2201"/>
    <w:rsid w:val="001E28BF"/>
    <w:rsid w:val="001E33AA"/>
    <w:rsid w:val="001E33B1"/>
    <w:rsid w:val="001E3604"/>
    <w:rsid w:val="001E4668"/>
    <w:rsid w:val="001E52E1"/>
    <w:rsid w:val="001E5575"/>
    <w:rsid w:val="001E5999"/>
    <w:rsid w:val="001E5A88"/>
    <w:rsid w:val="001E61EA"/>
    <w:rsid w:val="001E6314"/>
    <w:rsid w:val="001E6C7C"/>
    <w:rsid w:val="001E72D3"/>
    <w:rsid w:val="001E73C6"/>
    <w:rsid w:val="001F0032"/>
    <w:rsid w:val="001F092A"/>
    <w:rsid w:val="001F119F"/>
    <w:rsid w:val="001F1B6D"/>
    <w:rsid w:val="001F3169"/>
    <w:rsid w:val="001F345A"/>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42B"/>
    <w:rsid w:val="00204951"/>
    <w:rsid w:val="00206783"/>
    <w:rsid w:val="002067C8"/>
    <w:rsid w:val="00206A75"/>
    <w:rsid w:val="00206AAE"/>
    <w:rsid w:val="00206ABC"/>
    <w:rsid w:val="00206D7C"/>
    <w:rsid w:val="00207781"/>
    <w:rsid w:val="00207F68"/>
    <w:rsid w:val="00210271"/>
    <w:rsid w:val="002106E1"/>
    <w:rsid w:val="002107D3"/>
    <w:rsid w:val="00211A35"/>
    <w:rsid w:val="00211D5E"/>
    <w:rsid w:val="002121C1"/>
    <w:rsid w:val="002124C1"/>
    <w:rsid w:val="00212658"/>
    <w:rsid w:val="00212A05"/>
    <w:rsid w:val="00212B98"/>
    <w:rsid w:val="00212C63"/>
    <w:rsid w:val="0021446E"/>
    <w:rsid w:val="00214AA3"/>
    <w:rsid w:val="00214B23"/>
    <w:rsid w:val="00215268"/>
    <w:rsid w:val="00215D43"/>
    <w:rsid w:val="002160BB"/>
    <w:rsid w:val="0021620B"/>
    <w:rsid w:val="002164F8"/>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74C"/>
    <w:rsid w:val="00231995"/>
    <w:rsid w:val="00231C00"/>
    <w:rsid w:val="002324EA"/>
    <w:rsid w:val="00232E83"/>
    <w:rsid w:val="00233A44"/>
    <w:rsid w:val="00234603"/>
    <w:rsid w:val="002360FD"/>
    <w:rsid w:val="0023648D"/>
    <w:rsid w:val="002367CE"/>
    <w:rsid w:val="00236AF5"/>
    <w:rsid w:val="00236C5B"/>
    <w:rsid w:val="00236D01"/>
    <w:rsid w:val="00237B93"/>
    <w:rsid w:val="00237CBA"/>
    <w:rsid w:val="00240883"/>
    <w:rsid w:val="002409EA"/>
    <w:rsid w:val="00240E73"/>
    <w:rsid w:val="00241759"/>
    <w:rsid w:val="00241B53"/>
    <w:rsid w:val="00242804"/>
    <w:rsid w:val="002428DA"/>
    <w:rsid w:val="00242961"/>
    <w:rsid w:val="00242C3A"/>
    <w:rsid w:val="00242ED7"/>
    <w:rsid w:val="002437CD"/>
    <w:rsid w:val="0024406A"/>
    <w:rsid w:val="002440C0"/>
    <w:rsid w:val="00244826"/>
    <w:rsid w:val="00244E81"/>
    <w:rsid w:val="002456A1"/>
    <w:rsid w:val="0024578D"/>
    <w:rsid w:val="0024770E"/>
    <w:rsid w:val="00250B20"/>
    <w:rsid w:val="00251E97"/>
    <w:rsid w:val="00252FEA"/>
    <w:rsid w:val="00254663"/>
    <w:rsid w:val="00255B18"/>
    <w:rsid w:val="00255D7A"/>
    <w:rsid w:val="00255EED"/>
    <w:rsid w:val="00256195"/>
    <w:rsid w:val="00256D50"/>
    <w:rsid w:val="00256F5E"/>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909"/>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43C5"/>
    <w:rsid w:val="00275171"/>
    <w:rsid w:val="002755C9"/>
    <w:rsid w:val="00277F0C"/>
    <w:rsid w:val="00280A07"/>
    <w:rsid w:val="00281381"/>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5CC4"/>
    <w:rsid w:val="002963A7"/>
    <w:rsid w:val="00296A81"/>
    <w:rsid w:val="00296FBD"/>
    <w:rsid w:val="002970BD"/>
    <w:rsid w:val="002A1323"/>
    <w:rsid w:val="002A1D55"/>
    <w:rsid w:val="002A1F1D"/>
    <w:rsid w:val="002A1F4A"/>
    <w:rsid w:val="002A1F70"/>
    <w:rsid w:val="002A2B3F"/>
    <w:rsid w:val="002A3AC6"/>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3AA"/>
    <w:rsid w:val="002D2494"/>
    <w:rsid w:val="002D2A53"/>
    <w:rsid w:val="002D4892"/>
    <w:rsid w:val="002D5352"/>
    <w:rsid w:val="002D6049"/>
    <w:rsid w:val="002D6575"/>
    <w:rsid w:val="002D691C"/>
    <w:rsid w:val="002D69A8"/>
    <w:rsid w:val="002D7279"/>
    <w:rsid w:val="002D7328"/>
    <w:rsid w:val="002E093A"/>
    <w:rsid w:val="002E2732"/>
    <w:rsid w:val="002E28CD"/>
    <w:rsid w:val="002E302B"/>
    <w:rsid w:val="002E3B45"/>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DC4"/>
    <w:rsid w:val="002F1EF0"/>
    <w:rsid w:val="002F1F53"/>
    <w:rsid w:val="002F223E"/>
    <w:rsid w:val="002F2BFA"/>
    <w:rsid w:val="002F3494"/>
    <w:rsid w:val="002F3B2E"/>
    <w:rsid w:val="002F3CA5"/>
    <w:rsid w:val="002F47E6"/>
    <w:rsid w:val="002F4DC6"/>
    <w:rsid w:val="002F5B08"/>
    <w:rsid w:val="002F5E37"/>
    <w:rsid w:val="002F6D10"/>
    <w:rsid w:val="002F74A5"/>
    <w:rsid w:val="002F77FC"/>
    <w:rsid w:val="002F7809"/>
    <w:rsid w:val="003002F3"/>
    <w:rsid w:val="00301A8C"/>
    <w:rsid w:val="00301B29"/>
    <w:rsid w:val="00301B45"/>
    <w:rsid w:val="003029CD"/>
    <w:rsid w:val="00302F54"/>
    <w:rsid w:val="00303309"/>
    <w:rsid w:val="00303AEE"/>
    <w:rsid w:val="00304095"/>
    <w:rsid w:val="00304DC1"/>
    <w:rsid w:val="003051EF"/>
    <w:rsid w:val="00305A7C"/>
    <w:rsid w:val="0030612E"/>
    <w:rsid w:val="00306FD5"/>
    <w:rsid w:val="00307820"/>
    <w:rsid w:val="00307EE7"/>
    <w:rsid w:val="003102B9"/>
    <w:rsid w:val="003106A1"/>
    <w:rsid w:val="003110DA"/>
    <w:rsid w:val="00312019"/>
    <w:rsid w:val="00312586"/>
    <w:rsid w:val="003128B8"/>
    <w:rsid w:val="00313AE9"/>
    <w:rsid w:val="00313CF4"/>
    <w:rsid w:val="00314145"/>
    <w:rsid w:val="00314E90"/>
    <w:rsid w:val="003155AA"/>
    <w:rsid w:val="00315ACA"/>
    <w:rsid w:val="003168AD"/>
    <w:rsid w:val="003175F2"/>
    <w:rsid w:val="00317727"/>
    <w:rsid w:val="00317B3A"/>
    <w:rsid w:val="00317F55"/>
    <w:rsid w:val="00320568"/>
    <w:rsid w:val="00320CE4"/>
    <w:rsid w:val="003211E0"/>
    <w:rsid w:val="003213D7"/>
    <w:rsid w:val="00321B8A"/>
    <w:rsid w:val="00322C90"/>
    <w:rsid w:val="00322D13"/>
    <w:rsid w:val="00322EDF"/>
    <w:rsid w:val="00323A50"/>
    <w:rsid w:val="00323F5E"/>
    <w:rsid w:val="0032590F"/>
    <w:rsid w:val="003259ED"/>
    <w:rsid w:val="0032685B"/>
    <w:rsid w:val="00326D3D"/>
    <w:rsid w:val="003300DB"/>
    <w:rsid w:val="003300F9"/>
    <w:rsid w:val="003301AC"/>
    <w:rsid w:val="003301F5"/>
    <w:rsid w:val="00330CAB"/>
    <w:rsid w:val="003310EB"/>
    <w:rsid w:val="0033149C"/>
    <w:rsid w:val="003318E0"/>
    <w:rsid w:val="00331D05"/>
    <w:rsid w:val="00332387"/>
    <w:rsid w:val="00335D91"/>
    <w:rsid w:val="00335FC3"/>
    <w:rsid w:val="0033601D"/>
    <w:rsid w:val="00336976"/>
    <w:rsid w:val="00337078"/>
    <w:rsid w:val="003375C1"/>
    <w:rsid w:val="003376D1"/>
    <w:rsid w:val="00340F55"/>
    <w:rsid w:val="00340FA3"/>
    <w:rsid w:val="003410FD"/>
    <w:rsid w:val="003417C7"/>
    <w:rsid w:val="0034290A"/>
    <w:rsid w:val="00343165"/>
    <w:rsid w:val="00343855"/>
    <w:rsid w:val="00343BCA"/>
    <w:rsid w:val="00344168"/>
    <w:rsid w:val="00344518"/>
    <w:rsid w:val="00345C17"/>
    <w:rsid w:val="003461B5"/>
    <w:rsid w:val="0034688E"/>
    <w:rsid w:val="00346ADD"/>
    <w:rsid w:val="00346F1D"/>
    <w:rsid w:val="003472DA"/>
    <w:rsid w:val="003505F6"/>
    <w:rsid w:val="00350BB2"/>
    <w:rsid w:val="003512DE"/>
    <w:rsid w:val="00351A13"/>
    <w:rsid w:val="00351EA7"/>
    <w:rsid w:val="00352B9B"/>
    <w:rsid w:val="00353F5A"/>
    <w:rsid w:val="0035405E"/>
    <w:rsid w:val="00355437"/>
    <w:rsid w:val="00355532"/>
    <w:rsid w:val="003556F7"/>
    <w:rsid w:val="0035587E"/>
    <w:rsid w:val="0035631E"/>
    <w:rsid w:val="00356D60"/>
    <w:rsid w:val="00356EF7"/>
    <w:rsid w:val="00360270"/>
    <w:rsid w:val="00360D47"/>
    <w:rsid w:val="003614D8"/>
    <w:rsid w:val="0036172C"/>
    <w:rsid w:val="00362177"/>
    <w:rsid w:val="003631F7"/>
    <w:rsid w:val="003638CE"/>
    <w:rsid w:val="003638F1"/>
    <w:rsid w:val="00363946"/>
    <w:rsid w:val="0036423B"/>
    <w:rsid w:val="00365235"/>
    <w:rsid w:val="0036527B"/>
    <w:rsid w:val="0036557E"/>
    <w:rsid w:val="00365848"/>
    <w:rsid w:val="00365993"/>
    <w:rsid w:val="00366146"/>
    <w:rsid w:val="003662A1"/>
    <w:rsid w:val="003665D8"/>
    <w:rsid w:val="003666E4"/>
    <w:rsid w:val="003669E0"/>
    <w:rsid w:val="00367283"/>
    <w:rsid w:val="0036797A"/>
    <w:rsid w:val="00367A22"/>
    <w:rsid w:val="003701D4"/>
    <w:rsid w:val="0037059A"/>
    <w:rsid w:val="0037143E"/>
    <w:rsid w:val="003718C4"/>
    <w:rsid w:val="00371EBD"/>
    <w:rsid w:val="00372350"/>
    <w:rsid w:val="003728F3"/>
    <w:rsid w:val="00372B9E"/>
    <w:rsid w:val="00372FB7"/>
    <w:rsid w:val="00373A71"/>
    <w:rsid w:val="0037436D"/>
    <w:rsid w:val="00374710"/>
    <w:rsid w:val="00374AF5"/>
    <w:rsid w:val="00374C5B"/>
    <w:rsid w:val="00374EBC"/>
    <w:rsid w:val="00375984"/>
    <w:rsid w:val="00375A06"/>
    <w:rsid w:val="00375C48"/>
    <w:rsid w:val="00376CAC"/>
    <w:rsid w:val="00376E4A"/>
    <w:rsid w:val="0037701B"/>
    <w:rsid w:val="00377443"/>
    <w:rsid w:val="0038063E"/>
    <w:rsid w:val="0038072F"/>
    <w:rsid w:val="003809EE"/>
    <w:rsid w:val="00380BAE"/>
    <w:rsid w:val="00381666"/>
    <w:rsid w:val="00382A20"/>
    <w:rsid w:val="00382B72"/>
    <w:rsid w:val="003834AB"/>
    <w:rsid w:val="003838F7"/>
    <w:rsid w:val="00383911"/>
    <w:rsid w:val="00384C5C"/>
    <w:rsid w:val="00384D3B"/>
    <w:rsid w:val="00385AAF"/>
    <w:rsid w:val="00385EA5"/>
    <w:rsid w:val="0038748C"/>
    <w:rsid w:val="00387581"/>
    <w:rsid w:val="00387827"/>
    <w:rsid w:val="0038793F"/>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45C"/>
    <w:rsid w:val="003A68EE"/>
    <w:rsid w:val="003B006E"/>
    <w:rsid w:val="003B1013"/>
    <w:rsid w:val="003B14EB"/>
    <w:rsid w:val="003B1ACB"/>
    <w:rsid w:val="003B1B6B"/>
    <w:rsid w:val="003B2A48"/>
    <w:rsid w:val="003B43B4"/>
    <w:rsid w:val="003B4AB7"/>
    <w:rsid w:val="003B4F41"/>
    <w:rsid w:val="003B529C"/>
    <w:rsid w:val="003B5972"/>
    <w:rsid w:val="003B79A0"/>
    <w:rsid w:val="003B7D31"/>
    <w:rsid w:val="003C01BF"/>
    <w:rsid w:val="003C0680"/>
    <w:rsid w:val="003C15A6"/>
    <w:rsid w:val="003C2245"/>
    <w:rsid w:val="003C2842"/>
    <w:rsid w:val="003C3FF4"/>
    <w:rsid w:val="003C4034"/>
    <w:rsid w:val="003C42D5"/>
    <w:rsid w:val="003C450F"/>
    <w:rsid w:val="003C4854"/>
    <w:rsid w:val="003C505E"/>
    <w:rsid w:val="003C5782"/>
    <w:rsid w:val="003C6272"/>
    <w:rsid w:val="003C6D60"/>
    <w:rsid w:val="003C6DC9"/>
    <w:rsid w:val="003C79A9"/>
    <w:rsid w:val="003D0832"/>
    <w:rsid w:val="003D0B14"/>
    <w:rsid w:val="003D0D12"/>
    <w:rsid w:val="003D162F"/>
    <w:rsid w:val="003D1C01"/>
    <w:rsid w:val="003D2817"/>
    <w:rsid w:val="003D668B"/>
    <w:rsid w:val="003D66B9"/>
    <w:rsid w:val="003D68A0"/>
    <w:rsid w:val="003D6DA3"/>
    <w:rsid w:val="003D7ADE"/>
    <w:rsid w:val="003E0129"/>
    <w:rsid w:val="003E0B0F"/>
    <w:rsid w:val="003E2686"/>
    <w:rsid w:val="003E3A6B"/>
    <w:rsid w:val="003E3BFA"/>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A27"/>
    <w:rsid w:val="00402B4C"/>
    <w:rsid w:val="00402FEB"/>
    <w:rsid w:val="00403064"/>
    <w:rsid w:val="00403194"/>
    <w:rsid w:val="00403EDF"/>
    <w:rsid w:val="004048A4"/>
    <w:rsid w:val="0040490A"/>
    <w:rsid w:val="004049A5"/>
    <w:rsid w:val="0041041D"/>
    <w:rsid w:val="0041063E"/>
    <w:rsid w:val="00410803"/>
    <w:rsid w:val="00412113"/>
    <w:rsid w:val="00413468"/>
    <w:rsid w:val="00413AC9"/>
    <w:rsid w:val="00413C56"/>
    <w:rsid w:val="0041412F"/>
    <w:rsid w:val="00414468"/>
    <w:rsid w:val="004145F7"/>
    <w:rsid w:val="00415507"/>
    <w:rsid w:val="00416307"/>
    <w:rsid w:val="0041656D"/>
    <w:rsid w:val="00417DFB"/>
    <w:rsid w:val="004209AA"/>
    <w:rsid w:val="00420B84"/>
    <w:rsid w:val="00420CE9"/>
    <w:rsid w:val="00422036"/>
    <w:rsid w:val="00423239"/>
    <w:rsid w:val="00423A95"/>
    <w:rsid w:val="00423D69"/>
    <w:rsid w:val="004242B7"/>
    <w:rsid w:val="00424574"/>
    <w:rsid w:val="00424E6E"/>
    <w:rsid w:val="00425CF0"/>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D0"/>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8A9"/>
    <w:rsid w:val="00467EC5"/>
    <w:rsid w:val="0047061F"/>
    <w:rsid w:val="00471010"/>
    <w:rsid w:val="004710A2"/>
    <w:rsid w:val="004712B2"/>
    <w:rsid w:val="00471341"/>
    <w:rsid w:val="00471854"/>
    <w:rsid w:val="00471D87"/>
    <w:rsid w:val="00472769"/>
    <w:rsid w:val="00472BEB"/>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3CC0"/>
    <w:rsid w:val="004857DC"/>
    <w:rsid w:val="00485FEB"/>
    <w:rsid w:val="004866CD"/>
    <w:rsid w:val="00487149"/>
    <w:rsid w:val="0049061A"/>
    <w:rsid w:val="004906A2"/>
    <w:rsid w:val="00490EA4"/>
    <w:rsid w:val="0049157E"/>
    <w:rsid w:val="0049194C"/>
    <w:rsid w:val="00491992"/>
    <w:rsid w:val="00491BD6"/>
    <w:rsid w:val="004920A1"/>
    <w:rsid w:val="004923A6"/>
    <w:rsid w:val="00492BD1"/>
    <w:rsid w:val="00492D42"/>
    <w:rsid w:val="00492E88"/>
    <w:rsid w:val="004937D1"/>
    <w:rsid w:val="00493D9A"/>
    <w:rsid w:val="00495A21"/>
    <w:rsid w:val="004A03C5"/>
    <w:rsid w:val="004A05B5"/>
    <w:rsid w:val="004A17AB"/>
    <w:rsid w:val="004A2105"/>
    <w:rsid w:val="004A22D5"/>
    <w:rsid w:val="004A350C"/>
    <w:rsid w:val="004A357C"/>
    <w:rsid w:val="004A49CB"/>
    <w:rsid w:val="004A5FAC"/>
    <w:rsid w:val="004A6131"/>
    <w:rsid w:val="004A6454"/>
    <w:rsid w:val="004A6786"/>
    <w:rsid w:val="004A7ABD"/>
    <w:rsid w:val="004A7FAD"/>
    <w:rsid w:val="004B0268"/>
    <w:rsid w:val="004B0A49"/>
    <w:rsid w:val="004B0DDD"/>
    <w:rsid w:val="004B0F65"/>
    <w:rsid w:val="004B0FBB"/>
    <w:rsid w:val="004B19FD"/>
    <w:rsid w:val="004B1DDE"/>
    <w:rsid w:val="004B2212"/>
    <w:rsid w:val="004B26A5"/>
    <w:rsid w:val="004B2A91"/>
    <w:rsid w:val="004B3AFC"/>
    <w:rsid w:val="004B4069"/>
    <w:rsid w:val="004B4415"/>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08C"/>
    <w:rsid w:val="004C4B16"/>
    <w:rsid w:val="004C4CCF"/>
    <w:rsid w:val="004C58CA"/>
    <w:rsid w:val="004C79E9"/>
    <w:rsid w:val="004D06A9"/>
    <w:rsid w:val="004D088A"/>
    <w:rsid w:val="004D0F73"/>
    <w:rsid w:val="004D1935"/>
    <w:rsid w:val="004D2AA0"/>
    <w:rsid w:val="004D3640"/>
    <w:rsid w:val="004D386B"/>
    <w:rsid w:val="004D41BB"/>
    <w:rsid w:val="004D50E7"/>
    <w:rsid w:val="004D5699"/>
    <w:rsid w:val="004D5A1B"/>
    <w:rsid w:val="004D5B95"/>
    <w:rsid w:val="004D5F42"/>
    <w:rsid w:val="004D76A7"/>
    <w:rsid w:val="004D7D0F"/>
    <w:rsid w:val="004D7ECD"/>
    <w:rsid w:val="004E000D"/>
    <w:rsid w:val="004E0C08"/>
    <w:rsid w:val="004E101B"/>
    <w:rsid w:val="004E20E0"/>
    <w:rsid w:val="004E2241"/>
    <w:rsid w:val="004E26E3"/>
    <w:rsid w:val="004E32EA"/>
    <w:rsid w:val="004E3541"/>
    <w:rsid w:val="004E3577"/>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66D"/>
    <w:rsid w:val="004F58FC"/>
    <w:rsid w:val="004F61F4"/>
    <w:rsid w:val="004F75DA"/>
    <w:rsid w:val="0050125E"/>
    <w:rsid w:val="00501D28"/>
    <w:rsid w:val="00501F35"/>
    <w:rsid w:val="00502501"/>
    <w:rsid w:val="00502798"/>
    <w:rsid w:val="0050391C"/>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A21"/>
    <w:rsid w:val="00526F16"/>
    <w:rsid w:val="00527282"/>
    <w:rsid w:val="005273DC"/>
    <w:rsid w:val="00527E06"/>
    <w:rsid w:val="00530946"/>
    <w:rsid w:val="00530D20"/>
    <w:rsid w:val="005310C8"/>
    <w:rsid w:val="00531493"/>
    <w:rsid w:val="00531C50"/>
    <w:rsid w:val="00531EDC"/>
    <w:rsid w:val="00531FB5"/>
    <w:rsid w:val="00532681"/>
    <w:rsid w:val="005336F1"/>
    <w:rsid w:val="0053396F"/>
    <w:rsid w:val="00534624"/>
    <w:rsid w:val="00535409"/>
    <w:rsid w:val="00535A4A"/>
    <w:rsid w:val="005361FB"/>
    <w:rsid w:val="0053624D"/>
    <w:rsid w:val="0053628D"/>
    <w:rsid w:val="0053780C"/>
    <w:rsid w:val="00540912"/>
    <w:rsid w:val="00541101"/>
    <w:rsid w:val="00541303"/>
    <w:rsid w:val="0054137E"/>
    <w:rsid w:val="00541AE3"/>
    <w:rsid w:val="005421F3"/>
    <w:rsid w:val="00542382"/>
    <w:rsid w:val="005440B8"/>
    <w:rsid w:val="00545BA1"/>
    <w:rsid w:val="00545D39"/>
    <w:rsid w:val="00546CC0"/>
    <w:rsid w:val="00546D05"/>
    <w:rsid w:val="005507EE"/>
    <w:rsid w:val="00550CE7"/>
    <w:rsid w:val="005519D4"/>
    <w:rsid w:val="00552166"/>
    <w:rsid w:val="005524E5"/>
    <w:rsid w:val="00552909"/>
    <w:rsid w:val="00552E06"/>
    <w:rsid w:val="00552E67"/>
    <w:rsid w:val="00553872"/>
    <w:rsid w:val="00553FD7"/>
    <w:rsid w:val="0055430A"/>
    <w:rsid w:val="0055522D"/>
    <w:rsid w:val="0055531E"/>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5BC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46FB"/>
    <w:rsid w:val="005754E6"/>
    <w:rsid w:val="00575B31"/>
    <w:rsid w:val="005760F5"/>
    <w:rsid w:val="00576534"/>
    <w:rsid w:val="00576C40"/>
    <w:rsid w:val="00576DF8"/>
    <w:rsid w:val="00577499"/>
    <w:rsid w:val="00577639"/>
    <w:rsid w:val="005777FC"/>
    <w:rsid w:val="00577995"/>
    <w:rsid w:val="005801A1"/>
    <w:rsid w:val="0058133D"/>
    <w:rsid w:val="00581510"/>
    <w:rsid w:val="0058366F"/>
    <w:rsid w:val="00584A8D"/>
    <w:rsid w:val="00585358"/>
    <w:rsid w:val="005859F8"/>
    <w:rsid w:val="00585B72"/>
    <w:rsid w:val="00586461"/>
    <w:rsid w:val="00586465"/>
    <w:rsid w:val="00586C65"/>
    <w:rsid w:val="00587F33"/>
    <w:rsid w:val="00591F2B"/>
    <w:rsid w:val="0059202B"/>
    <w:rsid w:val="00593384"/>
    <w:rsid w:val="005963C9"/>
    <w:rsid w:val="00596CAA"/>
    <w:rsid w:val="005974CA"/>
    <w:rsid w:val="005A0250"/>
    <w:rsid w:val="005A106F"/>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0FA1"/>
    <w:rsid w:val="005B110E"/>
    <w:rsid w:val="005B1A28"/>
    <w:rsid w:val="005B282B"/>
    <w:rsid w:val="005B2CC7"/>
    <w:rsid w:val="005B2DA4"/>
    <w:rsid w:val="005B33D2"/>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012"/>
    <w:rsid w:val="005C63E9"/>
    <w:rsid w:val="005C6BDC"/>
    <w:rsid w:val="005C6EEA"/>
    <w:rsid w:val="005C6FA8"/>
    <w:rsid w:val="005D00C4"/>
    <w:rsid w:val="005D2FB8"/>
    <w:rsid w:val="005D2FEC"/>
    <w:rsid w:val="005D385C"/>
    <w:rsid w:val="005D3D3B"/>
    <w:rsid w:val="005D4273"/>
    <w:rsid w:val="005D4D67"/>
    <w:rsid w:val="005D4E3C"/>
    <w:rsid w:val="005D544A"/>
    <w:rsid w:val="005D5656"/>
    <w:rsid w:val="005D6127"/>
    <w:rsid w:val="005D6154"/>
    <w:rsid w:val="005D6DCD"/>
    <w:rsid w:val="005D7362"/>
    <w:rsid w:val="005D7D73"/>
    <w:rsid w:val="005E0C2B"/>
    <w:rsid w:val="005E1C07"/>
    <w:rsid w:val="005E2160"/>
    <w:rsid w:val="005E2843"/>
    <w:rsid w:val="005E28D2"/>
    <w:rsid w:val="005E28EA"/>
    <w:rsid w:val="005E434E"/>
    <w:rsid w:val="005E47A6"/>
    <w:rsid w:val="005E4866"/>
    <w:rsid w:val="005E4DAB"/>
    <w:rsid w:val="005E5CC9"/>
    <w:rsid w:val="005E6625"/>
    <w:rsid w:val="005E66D6"/>
    <w:rsid w:val="005E6BA0"/>
    <w:rsid w:val="005E72F5"/>
    <w:rsid w:val="005E78CA"/>
    <w:rsid w:val="005E7E70"/>
    <w:rsid w:val="005F1AE2"/>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5E22"/>
    <w:rsid w:val="005F6258"/>
    <w:rsid w:val="005F69CE"/>
    <w:rsid w:val="005F6BA5"/>
    <w:rsid w:val="005F7AF3"/>
    <w:rsid w:val="005F7C46"/>
    <w:rsid w:val="005F7DFB"/>
    <w:rsid w:val="00600383"/>
    <w:rsid w:val="0060048A"/>
    <w:rsid w:val="006017EB"/>
    <w:rsid w:val="00601DBF"/>
    <w:rsid w:val="006023AE"/>
    <w:rsid w:val="0060388F"/>
    <w:rsid w:val="00603A57"/>
    <w:rsid w:val="00603DE1"/>
    <w:rsid w:val="006040EE"/>
    <w:rsid w:val="00605E3B"/>
    <w:rsid w:val="00606460"/>
    <w:rsid w:val="00606A7B"/>
    <w:rsid w:val="00607D65"/>
    <w:rsid w:val="00607F96"/>
    <w:rsid w:val="00610E04"/>
    <w:rsid w:val="00611128"/>
    <w:rsid w:val="00611588"/>
    <w:rsid w:val="00611BAD"/>
    <w:rsid w:val="00612C78"/>
    <w:rsid w:val="006137DE"/>
    <w:rsid w:val="00614498"/>
    <w:rsid w:val="00614563"/>
    <w:rsid w:val="00614716"/>
    <w:rsid w:val="00615543"/>
    <w:rsid w:val="00616286"/>
    <w:rsid w:val="00616CE2"/>
    <w:rsid w:val="00617E61"/>
    <w:rsid w:val="00620076"/>
    <w:rsid w:val="00620D45"/>
    <w:rsid w:val="006224A6"/>
    <w:rsid w:val="006236F1"/>
    <w:rsid w:val="00623E17"/>
    <w:rsid w:val="006256FC"/>
    <w:rsid w:val="00625E22"/>
    <w:rsid w:val="00625E81"/>
    <w:rsid w:val="006267E2"/>
    <w:rsid w:val="0062731A"/>
    <w:rsid w:val="0062768A"/>
    <w:rsid w:val="00630BD2"/>
    <w:rsid w:val="00631069"/>
    <w:rsid w:val="00631588"/>
    <w:rsid w:val="00632249"/>
    <w:rsid w:val="00632EA7"/>
    <w:rsid w:val="00633AE8"/>
    <w:rsid w:val="006344C7"/>
    <w:rsid w:val="0063492D"/>
    <w:rsid w:val="00634B06"/>
    <w:rsid w:val="00636407"/>
    <w:rsid w:val="00636439"/>
    <w:rsid w:val="00636509"/>
    <w:rsid w:val="00636910"/>
    <w:rsid w:val="00637823"/>
    <w:rsid w:val="006401CA"/>
    <w:rsid w:val="00640201"/>
    <w:rsid w:val="006418EA"/>
    <w:rsid w:val="006426AA"/>
    <w:rsid w:val="00642B5E"/>
    <w:rsid w:val="006434B8"/>
    <w:rsid w:val="00644548"/>
    <w:rsid w:val="00644708"/>
    <w:rsid w:val="006453FC"/>
    <w:rsid w:val="00645FAF"/>
    <w:rsid w:val="00646C47"/>
    <w:rsid w:val="00647017"/>
    <w:rsid w:val="0064781A"/>
    <w:rsid w:val="006478B1"/>
    <w:rsid w:val="00647FF6"/>
    <w:rsid w:val="006516B2"/>
    <w:rsid w:val="00651C60"/>
    <w:rsid w:val="00652EFF"/>
    <w:rsid w:val="006534FD"/>
    <w:rsid w:val="0065391F"/>
    <w:rsid w:val="00653FF6"/>
    <w:rsid w:val="0065409A"/>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791"/>
    <w:rsid w:val="00671848"/>
    <w:rsid w:val="00671B22"/>
    <w:rsid w:val="0067245F"/>
    <w:rsid w:val="00672AE0"/>
    <w:rsid w:val="00673486"/>
    <w:rsid w:val="0067406C"/>
    <w:rsid w:val="0067484E"/>
    <w:rsid w:val="00674B5F"/>
    <w:rsid w:val="006750F6"/>
    <w:rsid w:val="00675A53"/>
    <w:rsid w:val="00675CD3"/>
    <w:rsid w:val="00676010"/>
    <w:rsid w:val="006763DF"/>
    <w:rsid w:val="006763E4"/>
    <w:rsid w:val="00676762"/>
    <w:rsid w:val="00677368"/>
    <w:rsid w:val="0068040C"/>
    <w:rsid w:val="00680C8A"/>
    <w:rsid w:val="00680E48"/>
    <w:rsid w:val="006813CB"/>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2D2"/>
    <w:rsid w:val="006915D5"/>
    <w:rsid w:val="0069208A"/>
    <w:rsid w:val="0069365A"/>
    <w:rsid w:val="0069384E"/>
    <w:rsid w:val="006943C1"/>
    <w:rsid w:val="00694672"/>
    <w:rsid w:val="006947AC"/>
    <w:rsid w:val="0069494A"/>
    <w:rsid w:val="00694BA4"/>
    <w:rsid w:val="00694D0A"/>
    <w:rsid w:val="0069522A"/>
    <w:rsid w:val="00695645"/>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386B"/>
    <w:rsid w:val="006A4A8F"/>
    <w:rsid w:val="006A4BA7"/>
    <w:rsid w:val="006A4C94"/>
    <w:rsid w:val="006A5136"/>
    <w:rsid w:val="006A57D6"/>
    <w:rsid w:val="006A630B"/>
    <w:rsid w:val="006A65BD"/>
    <w:rsid w:val="006A6949"/>
    <w:rsid w:val="006A719E"/>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61A"/>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0D8"/>
    <w:rsid w:val="006D15DC"/>
    <w:rsid w:val="006D24C8"/>
    <w:rsid w:val="006D5420"/>
    <w:rsid w:val="006D60EE"/>
    <w:rsid w:val="006D69DA"/>
    <w:rsid w:val="006E0457"/>
    <w:rsid w:val="006E058F"/>
    <w:rsid w:val="006E0785"/>
    <w:rsid w:val="006E1735"/>
    <w:rsid w:val="006E1788"/>
    <w:rsid w:val="006E2A29"/>
    <w:rsid w:val="006E3B61"/>
    <w:rsid w:val="006E3D03"/>
    <w:rsid w:val="006E3DBB"/>
    <w:rsid w:val="006E3EB2"/>
    <w:rsid w:val="006E40C8"/>
    <w:rsid w:val="006E4621"/>
    <w:rsid w:val="006E597A"/>
    <w:rsid w:val="006E6D6E"/>
    <w:rsid w:val="006E6F82"/>
    <w:rsid w:val="006E701A"/>
    <w:rsid w:val="006E7B1D"/>
    <w:rsid w:val="006E7CB2"/>
    <w:rsid w:val="006F03ED"/>
    <w:rsid w:val="006F06CE"/>
    <w:rsid w:val="006F0D14"/>
    <w:rsid w:val="006F1E47"/>
    <w:rsid w:val="006F1E76"/>
    <w:rsid w:val="006F29A1"/>
    <w:rsid w:val="006F2ABC"/>
    <w:rsid w:val="006F2D04"/>
    <w:rsid w:val="006F3F44"/>
    <w:rsid w:val="006F44F7"/>
    <w:rsid w:val="006F56F6"/>
    <w:rsid w:val="006F754C"/>
    <w:rsid w:val="006F7628"/>
    <w:rsid w:val="006F7EB3"/>
    <w:rsid w:val="00700107"/>
    <w:rsid w:val="00700497"/>
    <w:rsid w:val="0070181C"/>
    <w:rsid w:val="00702CCE"/>
    <w:rsid w:val="00703283"/>
    <w:rsid w:val="00703712"/>
    <w:rsid w:val="00703FD7"/>
    <w:rsid w:val="00705726"/>
    <w:rsid w:val="00705CAC"/>
    <w:rsid w:val="007065D8"/>
    <w:rsid w:val="00706E29"/>
    <w:rsid w:val="00706E2A"/>
    <w:rsid w:val="0071005A"/>
    <w:rsid w:val="00710201"/>
    <w:rsid w:val="00710413"/>
    <w:rsid w:val="00710524"/>
    <w:rsid w:val="00710F2C"/>
    <w:rsid w:val="00711A61"/>
    <w:rsid w:val="00711AEB"/>
    <w:rsid w:val="007139C2"/>
    <w:rsid w:val="00713F5C"/>
    <w:rsid w:val="007149DD"/>
    <w:rsid w:val="007159F7"/>
    <w:rsid w:val="00716CB9"/>
    <w:rsid w:val="00717152"/>
    <w:rsid w:val="00720BEA"/>
    <w:rsid w:val="00721793"/>
    <w:rsid w:val="00723AAA"/>
    <w:rsid w:val="00723C2E"/>
    <w:rsid w:val="00724259"/>
    <w:rsid w:val="00724CE9"/>
    <w:rsid w:val="00725461"/>
    <w:rsid w:val="00726250"/>
    <w:rsid w:val="00726482"/>
    <w:rsid w:val="007264EE"/>
    <w:rsid w:val="00726A52"/>
    <w:rsid w:val="007274A3"/>
    <w:rsid w:val="0073094E"/>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37B54"/>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4A4"/>
    <w:rsid w:val="007806C4"/>
    <w:rsid w:val="0078079B"/>
    <w:rsid w:val="00782DB6"/>
    <w:rsid w:val="00783885"/>
    <w:rsid w:val="007838F8"/>
    <w:rsid w:val="00784B8A"/>
    <w:rsid w:val="00785764"/>
    <w:rsid w:val="007857FE"/>
    <w:rsid w:val="00785CA5"/>
    <w:rsid w:val="00786187"/>
    <w:rsid w:val="007871A8"/>
    <w:rsid w:val="0078728E"/>
    <w:rsid w:val="007873B0"/>
    <w:rsid w:val="0078752C"/>
    <w:rsid w:val="00790381"/>
    <w:rsid w:val="007910E1"/>
    <w:rsid w:val="00791F87"/>
    <w:rsid w:val="00793196"/>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6FD9"/>
    <w:rsid w:val="007A72FF"/>
    <w:rsid w:val="007A7907"/>
    <w:rsid w:val="007A7ACA"/>
    <w:rsid w:val="007A7E87"/>
    <w:rsid w:val="007A7F8E"/>
    <w:rsid w:val="007B028B"/>
    <w:rsid w:val="007B10C7"/>
    <w:rsid w:val="007B12E3"/>
    <w:rsid w:val="007B1634"/>
    <w:rsid w:val="007B1D63"/>
    <w:rsid w:val="007B1DB6"/>
    <w:rsid w:val="007B2601"/>
    <w:rsid w:val="007B39FB"/>
    <w:rsid w:val="007B556B"/>
    <w:rsid w:val="007B5783"/>
    <w:rsid w:val="007B593E"/>
    <w:rsid w:val="007B626C"/>
    <w:rsid w:val="007B71D6"/>
    <w:rsid w:val="007B74BD"/>
    <w:rsid w:val="007B7D37"/>
    <w:rsid w:val="007B7FE1"/>
    <w:rsid w:val="007C002F"/>
    <w:rsid w:val="007C023A"/>
    <w:rsid w:val="007C1137"/>
    <w:rsid w:val="007C1B6F"/>
    <w:rsid w:val="007C2097"/>
    <w:rsid w:val="007C27F8"/>
    <w:rsid w:val="007C2DFF"/>
    <w:rsid w:val="007C2FDA"/>
    <w:rsid w:val="007C371E"/>
    <w:rsid w:val="007C3E4A"/>
    <w:rsid w:val="007C41B5"/>
    <w:rsid w:val="007C5055"/>
    <w:rsid w:val="007C569D"/>
    <w:rsid w:val="007C5878"/>
    <w:rsid w:val="007C6497"/>
    <w:rsid w:val="007C6BF7"/>
    <w:rsid w:val="007C70CF"/>
    <w:rsid w:val="007C742B"/>
    <w:rsid w:val="007C7556"/>
    <w:rsid w:val="007D00AA"/>
    <w:rsid w:val="007D020E"/>
    <w:rsid w:val="007D12D5"/>
    <w:rsid w:val="007D15D0"/>
    <w:rsid w:val="007D2CF9"/>
    <w:rsid w:val="007D4260"/>
    <w:rsid w:val="007D486F"/>
    <w:rsid w:val="007D4E74"/>
    <w:rsid w:val="007D5009"/>
    <w:rsid w:val="007D54E8"/>
    <w:rsid w:val="007D55AF"/>
    <w:rsid w:val="007D56DC"/>
    <w:rsid w:val="007D636E"/>
    <w:rsid w:val="007D64F6"/>
    <w:rsid w:val="007D66CE"/>
    <w:rsid w:val="007D71E4"/>
    <w:rsid w:val="007D74D6"/>
    <w:rsid w:val="007D76B4"/>
    <w:rsid w:val="007E00B0"/>
    <w:rsid w:val="007E0ABD"/>
    <w:rsid w:val="007E2047"/>
    <w:rsid w:val="007E2228"/>
    <w:rsid w:val="007E22FB"/>
    <w:rsid w:val="007E2DBF"/>
    <w:rsid w:val="007E3F5A"/>
    <w:rsid w:val="007E461E"/>
    <w:rsid w:val="007E4A8D"/>
    <w:rsid w:val="007E5A8A"/>
    <w:rsid w:val="007E6B98"/>
    <w:rsid w:val="007E7409"/>
    <w:rsid w:val="007E7B84"/>
    <w:rsid w:val="007F010B"/>
    <w:rsid w:val="007F046C"/>
    <w:rsid w:val="007F0CB1"/>
    <w:rsid w:val="007F0EDE"/>
    <w:rsid w:val="007F1312"/>
    <w:rsid w:val="007F1FCC"/>
    <w:rsid w:val="007F37E6"/>
    <w:rsid w:val="007F4D8B"/>
    <w:rsid w:val="007F4F0F"/>
    <w:rsid w:val="007F527F"/>
    <w:rsid w:val="007F6D79"/>
    <w:rsid w:val="007F701B"/>
    <w:rsid w:val="007F71A6"/>
    <w:rsid w:val="007F7F5D"/>
    <w:rsid w:val="00800126"/>
    <w:rsid w:val="00800AB7"/>
    <w:rsid w:val="00801BCB"/>
    <w:rsid w:val="008028A9"/>
    <w:rsid w:val="00802CEB"/>
    <w:rsid w:val="00802FB6"/>
    <w:rsid w:val="00803514"/>
    <w:rsid w:val="008035BE"/>
    <w:rsid w:val="00803B1C"/>
    <w:rsid w:val="00803B36"/>
    <w:rsid w:val="00804AE8"/>
    <w:rsid w:val="00804F6C"/>
    <w:rsid w:val="008055FA"/>
    <w:rsid w:val="00805622"/>
    <w:rsid w:val="00805D46"/>
    <w:rsid w:val="0080743C"/>
    <w:rsid w:val="008109A8"/>
    <w:rsid w:val="00810C51"/>
    <w:rsid w:val="008113A3"/>
    <w:rsid w:val="008117B9"/>
    <w:rsid w:val="00811F8B"/>
    <w:rsid w:val="00812C11"/>
    <w:rsid w:val="00812DEE"/>
    <w:rsid w:val="00814298"/>
    <w:rsid w:val="00815063"/>
    <w:rsid w:val="0081517B"/>
    <w:rsid w:val="00815241"/>
    <w:rsid w:val="00815759"/>
    <w:rsid w:val="00815D24"/>
    <w:rsid w:val="0081611D"/>
    <w:rsid w:val="00816EB8"/>
    <w:rsid w:val="00817167"/>
    <w:rsid w:val="00817B22"/>
    <w:rsid w:val="0082046B"/>
    <w:rsid w:val="00820BBA"/>
    <w:rsid w:val="008218D5"/>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23E"/>
    <w:rsid w:val="00843872"/>
    <w:rsid w:val="00843B5E"/>
    <w:rsid w:val="00843F53"/>
    <w:rsid w:val="008442FE"/>
    <w:rsid w:val="0084456F"/>
    <w:rsid w:val="0084557B"/>
    <w:rsid w:val="008458D0"/>
    <w:rsid w:val="00846193"/>
    <w:rsid w:val="00846B15"/>
    <w:rsid w:val="00850053"/>
    <w:rsid w:val="0085265E"/>
    <w:rsid w:val="0085298B"/>
    <w:rsid w:val="00853125"/>
    <w:rsid w:val="00853F35"/>
    <w:rsid w:val="008540B3"/>
    <w:rsid w:val="00854949"/>
    <w:rsid w:val="00855512"/>
    <w:rsid w:val="00855B90"/>
    <w:rsid w:val="00855EA2"/>
    <w:rsid w:val="0085628A"/>
    <w:rsid w:val="008571A6"/>
    <w:rsid w:val="00857D12"/>
    <w:rsid w:val="00860088"/>
    <w:rsid w:val="00860A0A"/>
    <w:rsid w:val="008614BE"/>
    <w:rsid w:val="008617C6"/>
    <w:rsid w:val="00861D59"/>
    <w:rsid w:val="008621C3"/>
    <w:rsid w:val="00862EFE"/>
    <w:rsid w:val="00863D72"/>
    <w:rsid w:val="008667C6"/>
    <w:rsid w:val="00866D01"/>
    <w:rsid w:val="0087002F"/>
    <w:rsid w:val="0087077F"/>
    <w:rsid w:val="0087089F"/>
    <w:rsid w:val="0087161D"/>
    <w:rsid w:val="00872647"/>
    <w:rsid w:val="00872C34"/>
    <w:rsid w:val="008733A1"/>
    <w:rsid w:val="008736FB"/>
    <w:rsid w:val="00873E09"/>
    <w:rsid w:val="00874A18"/>
    <w:rsid w:val="00874B43"/>
    <w:rsid w:val="00875D65"/>
    <w:rsid w:val="00876A19"/>
    <w:rsid w:val="00877221"/>
    <w:rsid w:val="0088013F"/>
    <w:rsid w:val="00880C81"/>
    <w:rsid w:val="00880D00"/>
    <w:rsid w:val="00881910"/>
    <w:rsid w:val="00881EED"/>
    <w:rsid w:val="008827A1"/>
    <w:rsid w:val="008830A3"/>
    <w:rsid w:val="00883464"/>
    <w:rsid w:val="00884066"/>
    <w:rsid w:val="00884581"/>
    <w:rsid w:val="00884DCF"/>
    <w:rsid w:val="00885A86"/>
    <w:rsid w:val="00885AC3"/>
    <w:rsid w:val="008865E4"/>
    <w:rsid w:val="00886ABC"/>
    <w:rsid w:val="008870B1"/>
    <w:rsid w:val="00887EC6"/>
    <w:rsid w:val="0089003A"/>
    <w:rsid w:val="00890578"/>
    <w:rsid w:val="00890651"/>
    <w:rsid w:val="00890C5F"/>
    <w:rsid w:val="00890CA8"/>
    <w:rsid w:val="008912F1"/>
    <w:rsid w:val="00892073"/>
    <w:rsid w:val="008924BB"/>
    <w:rsid w:val="0089259E"/>
    <w:rsid w:val="0089288F"/>
    <w:rsid w:val="00892D6A"/>
    <w:rsid w:val="008937CA"/>
    <w:rsid w:val="00894071"/>
    <w:rsid w:val="008941AE"/>
    <w:rsid w:val="00895625"/>
    <w:rsid w:val="00897BB6"/>
    <w:rsid w:val="008A069D"/>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0700"/>
    <w:rsid w:val="008C18BA"/>
    <w:rsid w:val="008C36D4"/>
    <w:rsid w:val="008C3C04"/>
    <w:rsid w:val="008C3CCE"/>
    <w:rsid w:val="008C5AD3"/>
    <w:rsid w:val="008C6171"/>
    <w:rsid w:val="008C689A"/>
    <w:rsid w:val="008C71AD"/>
    <w:rsid w:val="008D0818"/>
    <w:rsid w:val="008D0A38"/>
    <w:rsid w:val="008D0CBC"/>
    <w:rsid w:val="008D129C"/>
    <w:rsid w:val="008D1C29"/>
    <w:rsid w:val="008D2478"/>
    <w:rsid w:val="008D2BA0"/>
    <w:rsid w:val="008D31AD"/>
    <w:rsid w:val="008D3F61"/>
    <w:rsid w:val="008D50D8"/>
    <w:rsid w:val="008D51EA"/>
    <w:rsid w:val="008D6074"/>
    <w:rsid w:val="008D6FCC"/>
    <w:rsid w:val="008D74AE"/>
    <w:rsid w:val="008D7717"/>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2696"/>
    <w:rsid w:val="008F315F"/>
    <w:rsid w:val="008F3E48"/>
    <w:rsid w:val="008F48FD"/>
    <w:rsid w:val="008F5058"/>
    <w:rsid w:val="008F5AA3"/>
    <w:rsid w:val="008F6D0A"/>
    <w:rsid w:val="008F72ED"/>
    <w:rsid w:val="008F7726"/>
    <w:rsid w:val="00901495"/>
    <w:rsid w:val="009020DE"/>
    <w:rsid w:val="00902411"/>
    <w:rsid w:val="00902D1E"/>
    <w:rsid w:val="0090377A"/>
    <w:rsid w:val="00904F30"/>
    <w:rsid w:val="00904F46"/>
    <w:rsid w:val="0090642E"/>
    <w:rsid w:val="00907399"/>
    <w:rsid w:val="009077D3"/>
    <w:rsid w:val="00907D54"/>
    <w:rsid w:val="00911562"/>
    <w:rsid w:val="00912072"/>
    <w:rsid w:val="009120C5"/>
    <w:rsid w:val="009124B8"/>
    <w:rsid w:val="00912D3D"/>
    <w:rsid w:val="00913293"/>
    <w:rsid w:val="00913747"/>
    <w:rsid w:val="009137E1"/>
    <w:rsid w:val="00913869"/>
    <w:rsid w:val="00913B62"/>
    <w:rsid w:val="00913C3A"/>
    <w:rsid w:val="00914173"/>
    <w:rsid w:val="00914672"/>
    <w:rsid w:val="00914FEB"/>
    <w:rsid w:val="009155D7"/>
    <w:rsid w:val="00915B8B"/>
    <w:rsid w:val="00916056"/>
    <w:rsid w:val="00916DED"/>
    <w:rsid w:val="009172A2"/>
    <w:rsid w:val="00920231"/>
    <w:rsid w:val="009205FA"/>
    <w:rsid w:val="00920AFA"/>
    <w:rsid w:val="00920EFF"/>
    <w:rsid w:val="00920F1A"/>
    <w:rsid w:val="00921038"/>
    <w:rsid w:val="009214F2"/>
    <w:rsid w:val="00922197"/>
    <w:rsid w:val="009225B5"/>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96F"/>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1F8"/>
    <w:rsid w:val="00941FFA"/>
    <w:rsid w:val="009420EA"/>
    <w:rsid w:val="00942B00"/>
    <w:rsid w:val="009431D4"/>
    <w:rsid w:val="0094337B"/>
    <w:rsid w:val="00943794"/>
    <w:rsid w:val="0094385C"/>
    <w:rsid w:val="00943DB3"/>
    <w:rsid w:val="009447ED"/>
    <w:rsid w:val="00944CBF"/>
    <w:rsid w:val="00944FAB"/>
    <w:rsid w:val="00945916"/>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2F89"/>
    <w:rsid w:val="00963096"/>
    <w:rsid w:val="009630B3"/>
    <w:rsid w:val="00963FD2"/>
    <w:rsid w:val="00965056"/>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2B3"/>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A8E"/>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578"/>
    <w:rsid w:val="009C0C16"/>
    <w:rsid w:val="009C20BB"/>
    <w:rsid w:val="009C29F7"/>
    <w:rsid w:val="009C3480"/>
    <w:rsid w:val="009C3A5E"/>
    <w:rsid w:val="009C3B37"/>
    <w:rsid w:val="009C3BA8"/>
    <w:rsid w:val="009C499A"/>
    <w:rsid w:val="009C526C"/>
    <w:rsid w:val="009C5609"/>
    <w:rsid w:val="009C591D"/>
    <w:rsid w:val="009C5EE5"/>
    <w:rsid w:val="009C5FE3"/>
    <w:rsid w:val="009C67CE"/>
    <w:rsid w:val="009C6E29"/>
    <w:rsid w:val="009C7548"/>
    <w:rsid w:val="009D0EA5"/>
    <w:rsid w:val="009D1B73"/>
    <w:rsid w:val="009D1BB5"/>
    <w:rsid w:val="009D241B"/>
    <w:rsid w:val="009D2506"/>
    <w:rsid w:val="009D318A"/>
    <w:rsid w:val="009D368D"/>
    <w:rsid w:val="009D3741"/>
    <w:rsid w:val="009D4314"/>
    <w:rsid w:val="009D4D39"/>
    <w:rsid w:val="009D4F85"/>
    <w:rsid w:val="009D56BE"/>
    <w:rsid w:val="009D5700"/>
    <w:rsid w:val="009D68FB"/>
    <w:rsid w:val="009D6D28"/>
    <w:rsid w:val="009E1B31"/>
    <w:rsid w:val="009E1C48"/>
    <w:rsid w:val="009E249C"/>
    <w:rsid w:val="009E28AA"/>
    <w:rsid w:val="009E36B4"/>
    <w:rsid w:val="009E3FDF"/>
    <w:rsid w:val="009E42C0"/>
    <w:rsid w:val="009E42C3"/>
    <w:rsid w:val="009E5436"/>
    <w:rsid w:val="009E5878"/>
    <w:rsid w:val="009E5C96"/>
    <w:rsid w:val="009E79E8"/>
    <w:rsid w:val="009E7BD8"/>
    <w:rsid w:val="009F03B8"/>
    <w:rsid w:val="009F0DA6"/>
    <w:rsid w:val="009F10B8"/>
    <w:rsid w:val="009F1CFF"/>
    <w:rsid w:val="009F2140"/>
    <w:rsid w:val="009F266D"/>
    <w:rsid w:val="009F28EE"/>
    <w:rsid w:val="009F28F6"/>
    <w:rsid w:val="009F2E42"/>
    <w:rsid w:val="009F5047"/>
    <w:rsid w:val="009F5467"/>
    <w:rsid w:val="009F5541"/>
    <w:rsid w:val="009F5EBE"/>
    <w:rsid w:val="009F669D"/>
    <w:rsid w:val="009F6AA4"/>
    <w:rsid w:val="009F7A67"/>
    <w:rsid w:val="00A00FCA"/>
    <w:rsid w:val="00A00FD5"/>
    <w:rsid w:val="00A01BAD"/>
    <w:rsid w:val="00A026A5"/>
    <w:rsid w:val="00A0276D"/>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3D68"/>
    <w:rsid w:val="00A1426F"/>
    <w:rsid w:val="00A14971"/>
    <w:rsid w:val="00A14D06"/>
    <w:rsid w:val="00A1532F"/>
    <w:rsid w:val="00A154CD"/>
    <w:rsid w:val="00A15951"/>
    <w:rsid w:val="00A15A5C"/>
    <w:rsid w:val="00A15B3D"/>
    <w:rsid w:val="00A171CD"/>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9EA"/>
    <w:rsid w:val="00A27FBB"/>
    <w:rsid w:val="00A30053"/>
    <w:rsid w:val="00A30054"/>
    <w:rsid w:val="00A3029E"/>
    <w:rsid w:val="00A3080E"/>
    <w:rsid w:val="00A30D48"/>
    <w:rsid w:val="00A31E17"/>
    <w:rsid w:val="00A32580"/>
    <w:rsid w:val="00A328F2"/>
    <w:rsid w:val="00A34947"/>
    <w:rsid w:val="00A35E98"/>
    <w:rsid w:val="00A365AF"/>
    <w:rsid w:val="00A36681"/>
    <w:rsid w:val="00A3695B"/>
    <w:rsid w:val="00A36F0A"/>
    <w:rsid w:val="00A372E4"/>
    <w:rsid w:val="00A37E02"/>
    <w:rsid w:val="00A37EFC"/>
    <w:rsid w:val="00A405BA"/>
    <w:rsid w:val="00A41554"/>
    <w:rsid w:val="00A42610"/>
    <w:rsid w:val="00A42DE0"/>
    <w:rsid w:val="00A446D1"/>
    <w:rsid w:val="00A449F8"/>
    <w:rsid w:val="00A46AFB"/>
    <w:rsid w:val="00A46B4B"/>
    <w:rsid w:val="00A46C4F"/>
    <w:rsid w:val="00A4783D"/>
    <w:rsid w:val="00A47FC7"/>
    <w:rsid w:val="00A505B2"/>
    <w:rsid w:val="00A505E0"/>
    <w:rsid w:val="00A51279"/>
    <w:rsid w:val="00A516A0"/>
    <w:rsid w:val="00A51F2F"/>
    <w:rsid w:val="00A524D5"/>
    <w:rsid w:val="00A5316F"/>
    <w:rsid w:val="00A540C4"/>
    <w:rsid w:val="00A5565B"/>
    <w:rsid w:val="00A55806"/>
    <w:rsid w:val="00A55BF0"/>
    <w:rsid w:val="00A56C91"/>
    <w:rsid w:val="00A57017"/>
    <w:rsid w:val="00A571A7"/>
    <w:rsid w:val="00A57359"/>
    <w:rsid w:val="00A57881"/>
    <w:rsid w:val="00A57ABB"/>
    <w:rsid w:val="00A57B88"/>
    <w:rsid w:val="00A57EBD"/>
    <w:rsid w:val="00A60154"/>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2484"/>
    <w:rsid w:val="00A73028"/>
    <w:rsid w:val="00A74104"/>
    <w:rsid w:val="00A74C2F"/>
    <w:rsid w:val="00A75644"/>
    <w:rsid w:val="00A75B22"/>
    <w:rsid w:val="00A76C15"/>
    <w:rsid w:val="00A76E75"/>
    <w:rsid w:val="00A775A2"/>
    <w:rsid w:val="00A802B2"/>
    <w:rsid w:val="00A812BB"/>
    <w:rsid w:val="00A81C84"/>
    <w:rsid w:val="00A83059"/>
    <w:rsid w:val="00A831D5"/>
    <w:rsid w:val="00A836D9"/>
    <w:rsid w:val="00A84635"/>
    <w:rsid w:val="00A85A75"/>
    <w:rsid w:val="00A86883"/>
    <w:rsid w:val="00A86FFA"/>
    <w:rsid w:val="00A87160"/>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AED"/>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5F62"/>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B77EA"/>
    <w:rsid w:val="00AC12C9"/>
    <w:rsid w:val="00AC1829"/>
    <w:rsid w:val="00AC221F"/>
    <w:rsid w:val="00AC2BBE"/>
    <w:rsid w:val="00AC311E"/>
    <w:rsid w:val="00AC3B2F"/>
    <w:rsid w:val="00AC4621"/>
    <w:rsid w:val="00AC46F5"/>
    <w:rsid w:val="00AC5201"/>
    <w:rsid w:val="00AC5B40"/>
    <w:rsid w:val="00AC62EF"/>
    <w:rsid w:val="00AC6634"/>
    <w:rsid w:val="00AC6D56"/>
    <w:rsid w:val="00AD05D4"/>
    <w:rsid w:val="00AD0CDC"/>
    <w:rsid w:val="00AD10F0"/>
    <w:rsid w:val="00AD25C1"/>
    <w:rsid w:val="00AD278D"/>
    <w:rsid w:val="00AD3FAE"/>
    <w:rsid w:val="00AD4B3A"/>
    <w:rsid w:val="00AD4B91"/>
    <w:rsid w:val="00AD554D"/>
    <w:rsid w:val="00AD5632"/>
    <w:rsid w:val="00AD5A55"/>
    <w:rsid w:val="00AD5A82"/>
    <w:rsid w:val="00AD6433"/>
    <w:rsid w:val="00AE0710"/>
    <w:rsid w:val="00AE0988"/>
    <w:rsid w:val="00AE0A9B"/>
    <w:rsid w:val="00AE19F0"/>
    <w:rsid w:val="00AE1A2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38E1"/>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0EDC"/>
    <w:rsid w:val="00B213DA"/>
    <w:rsid w:val="00B214CD"/>
    <w:rsid w:val="00B22401"/>
    <w:rsid w:val="00B2319A"/>
    <w:rsid w:val="00B233D0"/>
    <w:rsid w:val="00B23FE5"/>
    <w:rsid w:val="00B25611"/>
    <w:rsid w:val="00B257A1"/>
    <w:rsid w:val="00B26AEB"/>
    <w:rsid w:val="00B26F1D"/>
    <w:rsid w:val="00B277C3"/>
    <w:rsid w:val="00B30043"/>
    <w:rsid w:val="00B30C1A"/>
    <w:rsid w:val="00B319A8"/>
    <w:rsid w:val="00B31BEC"/>
    <w:rsid w:val="00B32EF1"/>
    <w:rsid w:val="00B3376B"/>
    <w:rsid w:val="00B33B68"/>
    <w:rsid w:val="00B33DE9"/>
    <w:rsid w:val="00B33FDA"/>
    <w:rsid w:val="00B345BA"/>
    <w:rsid w:val="00B3487A"/>
    <w:rsid w:val="00B34EA5"/>
    <w:rsid w:val="00B369D3"/>
    <w:rsid w:val="00B36EBB"/>
    <w:rsid w:val="00B403A2"/>
    <w:rsid w:val="00B40504"/>
    <w:rsid w:val="00B40EAE"/>
    <w:rsid w:val="00B41D7D"/>
    <w:rsid w:val="00B4240F"/>
    <w:rsid w:val="00B426BE"/>
    <w:rsid w:val="00B4361A"/>
    <w:rsid w:val="00B44AD2"/>
    <w:rsid w:val="00B44AE7"/>
    <w:rsid w:val="00B44B0B"/>
    <w:rsid w:val="00B458AC"/>
    <w:rsid w:val="00B45A41"/>
    <w:rsid w:val="00B45AA4"/>
    <w:rsid w:val="00B45C3B"/>
    <w:rsid w:val="00B4622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B32"/>
    <w:rsid w:val="00B56C3C"/>
    <w:rsid w:val="00B56D95"/>
    <w:rsid w:val="00B572BE"/>
    <w:rsid w:val="00B60C4A"/>
    <w:rsid w:val="00B61019"/>
    <w:rsid w:val="00B61299"/>
    <w:rsid w:val="00B619A6"/>
    <w:rsid w:val="00B626B0"/>
    <w:rsid w:val="00B63AA6"/>
    <w:rsid w:val="00B63C0D"/>
    <w:rsid w:val="00B63E5F"/>
    <w:rsid w:val="00B63E86"/>
    <w:rsid w:val="00B64323"/>
    <w:rsid w:val="00B647DE"/>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52E"/>
    <w:rsid w:val="00B77A68"/>
    <w:rsid w:val="00B77F8F"/>
    <w:rsid w:val="00B808BF"/>
    <w:rsid w:val="00B81D02"/>
    <w:rsid w:val="00B81E4B"/>
    <w:rsid w:val="00B81EAD"/>
    <w:rsid w:val="00B81F86"/>
    <w:rsid w:val="00B839DC"/>
    <w:rsid w:val="00B83E6C"/>
    <w:rsid w:val="00B84755"/>
    <w:rsid w:val="00B849AD"/>
    <w:rsid w:val="00B84D21"/>
    <w:rsid w:val="00B8639C"/>
    <w:rsid w:val="00B86FA4"/>
    <w:rsid w:val="00B879F3"/>
    <w:rsid w:val="00B87D6F"/>
    <w:rsid w:val="00B900CB"/>
    <w:rsid w:val="00B901AE"/>
    <w:rsid w:val="00B904BD"/>
    <w:rsid w:val="00B91B11"/>
    <w:rsid w:val="00B922CA"/>
    <w:rsid w:val="00B923EE"/>
    <w:rsid w:val="00B9279C"/>
    <w:rsid w:val="00B928CA"/>
    <w:rsid w:val="00B93084"/>
    <w:rsid w:val="00B93276"/>
    <w:rsid w:val="00B941DD"/>
    <w:rsid w:val="00B948F8"/>
    <w:rsid w:val="00B949BC"/>
    <w:rsid w:val="00B94A02"/>
    <w:rsid w:val="00B94C1F"/>
    <w:rsid w:val="00B94CB6"/>
    <w:rsid w:val="00B953BB"/>
    <w:rsid w:val="00B95A00"/>
    <w:rsid w:val="00B95D4C"/>
    <w:rsid w:val="00B95E93"/>
    <w:rsid w:val="00B96589"/>
    <w:rsid w:val="00B96A5C"/>
    <w:rsid w:val="00B9792B"/>
    <w:rsid w:val="00B97D16"/>
    <w:rsid w:val="00BA0007"/>
    <w:rsid w:val="00BA087C"/>
    <w:rsid w:val="00BA0C69"/>
    <w:rsid w:val="00BA1855"/>
    <w:rsid w:val="00BA2772"/>
    <w:rsid w:val="00BA2941"/>
    <w:rsid w:val="00BA29AF"/>
    <w:rsid w:val="00BA2F23"/>
    <w:rsid w:val="00BA2F40"/>
    <w:rsid w:val="00BA3F47"/>
    <w:rsid w:val="00BA3F74"/>
    <w:rsid w:val="00BA47CF"/>
    <w:rsid w:val="00BA59FD"/>
    <w:rsid w:val="00BA5E16"/>
    <w:rsid w:val="00BA6834"/>
    <w:rsid w:val="00BA6B60"/>
    <w:rsid w:val="00BA6F65"/>
    <w:rsid w:val="00BA7820"/>
    <w:rsid w:val="00BB0D39"/>
    <w:rsid w:val="00BB1A90"/>
    <w:rsid w:val="00BB1DF1"/>
    <w:rsid w:val="00BB2B78"/>
    <w:rsid w:val="00BB2BEA"/>
    <w:rsid w:val="00BB3775"/>
    <w:rsid w:val="00BB4B0D"/>
    <w:rsid w:val="00BB4F3E"/>
    <w:rsid w:val="00BB56D6"/>
    <w:rsid w:val="00BB60C3"/>
    <w:rsid w:val="00BB7329"/>
    <w:rsid w:val="00BC1160"/>
    <w:rsid w:val="00BC190A"/>
    <w:rsid w:val="00BC1C2F"/>
    <w:rsid w:val="00BC2129"/>
    <w:rsid w:val="00BC21D2"/>
    <w:rsid w:val="00BC2B29"/>
    <w:rsid w:val="00BC34A8"/>
    <w:rsid w:val="00BC3BF4"/>
    <w:rsid w:val="00BC4A40"/>
    <w:rsid w:val="00BC5872"/>
    <w:rsid w:val="00BC63C9"/>
    <w:rsid w:val="00BC6C8F"/>
    <w:rsid w:val="00BD060B"/>
    <w:rsid w:val="00BD092C"/>
    <w:rsid w:val="00BD0D36"/>
    <w:rsid w:val="00BD1C89"/>
    <w:rsid w:val="00BD22D6"/>
    <w:rsid w:val="00BD24BE"/>
    <w:rsid w:val="00BD2D81"/>
    <w:rsid w:val="00BD2EC7"/>
    <w:rsid w:val="00BD3813"/>
    <w:rsid w:val="00BD3B8C"/>
    <w:rsid w:val="00BD5114"/>
    <w:rsid w:val="00BD51B8"/>
    <w:rsid w:val="00BD5728"/>
    <w:rsid w:val="00BD5AA1"/>
    <w:rsid w:val="00BD6771"/>
    <w:rsid w:val="00BD69DC"/>
    <w:rsid w:val="00BD6B86"/>
    <w:rsid w:val="00BD6D6D"/>
    <w:rsid w:val="00BD7016"/>
    <w:rsid w:val="00BD758A"/>
    <w:rsid w:val="00BD7993"/>
    <w:rsid w:val="00BD7F1E"/>
    <w:rsid w:val="00BE0302"/>
    <w:rsid w:val="00BE09F3"/>
    <w:rsid w:val="00BE0A4B"/>
    <w:rsid w:val="00BE0B88"/>
    <w:rsid w:val="00BE0D9C"/>
    <w:rsid w:val="00BE1927"/>
    <w:rsid w:val="00BE26AD"/>
    <w:rsid w:val="00BE26B8"/>
    <w:rsid w:val="00BE2FBE"/>
    <w:rsid w:val="00BE315C"/>
    <w:rsid w:val="00BE3E07"/>
    <w:rsid w:val="00BE41ED"/>
    <w:rsid w:val="00BE46E4"/>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39AA"/>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6EA5"/>
    <w:rsid w:val="00C07E93"/>
    <w:rsid w:val="00C07F87"/>
    <w:rsid w:val="00C1011A"/>
    <w:rsid w:val="00C10398"/>
    <w:rsid w:val="00C113BD"/>
    <w:rsid w:val="00C11873"/>
    <w:rsid w:val="00C11EDA"/>
    <w:rsid w:val="00C11FA5"/>
    <w:rsid w:val="00C1226F"/>
    <w:rsid w:val="00C123DF"/>
    <w:rsid w:val="00C126C8"/>
    <w:rsid w:val="00C14B35"/>
    <w:rsid w:val="00C14EE5"/>
    <w:rsid w:val="00C15095"/>
    <w:rsid w:val="00C150C9"/>
    <w:rsid w:val="00C15B9A"/>
    <w:rsid w:val="00C17595"/>
    <w:rsid w:val="00C1780C"/>
    <w:rsid w:val="00C20306"/>
    <w:rsid w:val="00C20747"/>
    <w:rsid w:val="00C21561"/>
    <w:rsid w:val="00C21F2B"/>
    <w:rsid w:val="00C220CD"/>
    <w:rsid w:val="00C22973"/>
    <w:rsid w:val="00C22F23"/>
    <w:rsid w:val="00C247CD"/>
    <w:rsid w:val="00C249DE"/>
    <w:rsid w:val="00C2536D"/>
    <w:rsid w:val="00C25A93"/>
    <w:rsid w:val="00C2670B"/>
    <w:rsid w:val="00C26FCC"/>
    <w:rsid w:val="00C271C3"/>
    <w:rsid w:val="00C274B9"/>
    <w:rsid w:val="00C27819"/>
    <w:rsid w:val="00C27A4B"/>
    <w:rsid w:val="00C30267"/>
    <w:rsid w:val="00C3032D"/>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56B"/>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269"/>
    <w:rsid w:val="00C63466"/>
    <w:rsid w:val="00C63639"/>
    <w:rsid w:val="00C63F2D"/>
    <w:rsid w:val="00C63FC5"/>
    <w:rsid w:val="00C64057"/>
    <w:rsid w:val="00C6444F"/>
    <w:rsid w:val="00C64773"/>
    <w:rsid w:val="00C64E4D"/>
    <w:rsid w:val="00C65BFA"/>
    <w:rsid w:val="00C66032"/>
    <w:rsid w:val="00C66FD9"/>
    <w:rsid w:val="00C7066B"/>
    <w:rsid w:val="00C70922"/>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834"/>
    <w:rsid w:val="00C85A90"/>
    <w:rsid w:val="00C86B4D"/>
    <w:rsid w:val="00C87592"/>
    <w:rsid w:val="00C90488"/>
    <w:rsid w:val="00C90B38"/>
    <w:rsid w:val="00C91242"/>
    <w:rsid w:val="00C92DE5"/>
    <w:rsid w:val="00C9398E"/>
    <w:rsid w:val="00C93E65"/>
    <w:rsid w:val="00C94861"/>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0310"/>
    <w:rsid w:val="00CB101F"/>
    <w:rsid w:val="00CB1984"/>
    <w:rsid w:val="00CB1C59"/>
    <w:rsid w:val="00CB2879"/>
    <w:rsid w:val="00CB31D5"/>
    <w:rsid w:val="00CB3325"/>
    <w:rsid w:val="00CB5574"/>
    <w:rsid w:val="00CB5589"/>
    <w:rsid w:val="00CB6537"/>
    <w:rsid w:val="00CB66E8"/>
    <w:rsid w:val="00CB6C9F"/>
    <w:rsid w:val="00CB73A3"/>
    <w:rsid w:val="00CB776E"/>
    <w:rsid w:val="00CB7B01"/>
    <w:rsid w:val="00CC0275"/>
    <w:rsid w:val="00CC0715"/>
    <w:rsid w:val="00CC0A16"/>
    <w:rsid w:val="00CC1E0D"/>
    <w:rsid w:val="00CC2B10"/>
    <w:rsid w:val="00CC2C0D"/>
    <w:rsid w:val="00CC30F5"/>
    <w:rsid w:val="00CC3B73"/>
    <w:rsid w:val="00CC3EF1"/>
    <w:rsid w:val="00CC4160"/>
    <w:rsid w:val="00CC46CD"/>
    <w:rsid w:val="00CC4BF1"/>
    <w:rsid w:val="00CC513C"/>
    <w:rsid w:val="00CC56D8"/>
    <w:rsid w:val="00CC5B4D"/>
    <w:rsid w:val="00CC614C"/>
    <w:rsid w:val="00CC65BB"/>
    <w:rsid w:val="00CD05A8"/>
    <w:rsid w:val="00CD1B14"/>
    <w:rsid w:val="00CD2788"/>
    <w:rsid w:val="00CD36C1"/>
    <w:rsid w:val="00CD3AE4"/>
    <w:rsid w:val="00CD4247"/>
    <w:rsid w:val="00CD4686"/>
    <w:rsid w:val="00CD4B41"/>
    <w:rsid w:val="00CD4DC4"/>
    <w:rsid w:val="00CD4F7A"/>
    <w:rsid w:val="00CD63C5"/>
    <w:rsid w:val="00CD674D"/>
    <w:rsid w:val="00CD754C"/>
    <w:rsid w:val="00CE0704"/>
    <w:rsid w:val="00CE0BE0"/>
    <w:rsid w:val="00CE1470"/>
    <w:rsid w:val="00CE14FA"/>
    <w:rsid w:val="00CE1D9F"/>
    <w:rsid w:val="00CE1F36"/>
    <w:rsid w:val="00CE23B2"/>
    <w:rsid w:val="00CE2DAA"/>
    <w:rsid w:val="00CE2F3F"/>
    <w:rsid w:val="00CE3034"/>
    <w:rsid w:val="00CE31F6"/>
    <w:rsid w:val="00CE33B2"/>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CF7E12"/>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084D"/>
    <w:rsid w:val="00D11A35"/>
    <w:rsid w:val="00D14AAD"/>
    <w:rsid w:val="00D15386"/>
    <w:rsid w:val="00D15695"/>
    <w:rsid w:val="00D15AF3"/>
    <w:rsid w:val="00D16241"/>
    <w:rsid w:val="00D17C4C"/>
    <w:rsid w:val="00D20153"/>
    <w:rsid w:val="00D20A50"/>
    <w:rsid w:val="00D21D37"/>
    <w:rsid w:val="00D221B4"/>
    <w:rsid w:val="00D2296A"/>
    <w:rsid w:val="00D24885"/>
    <w:rsid w:val="00D263D1"/>
    <w:rsid w:val="00D2676D"/>
    <w:rsid w:val="00D267CC"/>
    <w:rsid w:val="00D269BC"/>
    <w:rsid w:val="00D2780A"/>
    <w:rsid w:val="00D30FF1"/>
    <w:rsid w:val="00D316CF"/>
    <w:rsid w:val="00D32E4A"/>
    <w:rsid w:val="00D345CB"/>
    <w:rsid w:val="00D35A59"/>
    <w:rsid w:val="00D36581"/>
    <w:rsid w:val="00D36C51"/>
    <w:rsid w:val="00D37801"/>
    <w:rsid w:val="00D37E4E"/>
    <w:rsid w:val="00D4067C"/>
    <w:rsid w:val="00D4246D"/>
    <w:rsid w:val="00D4251E"/>
    <w:rsid w:val="00D42669"/>
    <w:rsid w:val="00D42A22"/>
    <w:rsid w:val="00D435D5"/>
    <w:rsid w:val="00D43834"/>
    <w:rsid w:val="00D43D10"/>
    <w:rsid w:val="00D43FDB"/>
    <w:rsid w:val="00D4447B"/>
    <w:rsid w:val="00D4487D"/>
    <w:rsid w:val="00D44CEC"/>
    <w:rsid w:val="00D46886"/>
    <w:rsid w:val="00D47007"/>
    <w:rsid w:val="00D478E5"/>
    <w:rsid w:val="00D47B25"/>
    <w:rsid w:val="00D50056"/>
    <w:rsid w:val="00D50274"/>
    <w:rsid w:val="00D510E7"/>
    <w:rsid w:val="00D513E1"/>
    <w:rsid w:val="00D51C6A"/>
    <w:rsid w:val="00D528B9"/>
    <w:rsid w:val="00D52E73"/>
    <w:rsid w:val="00D5325A"/>
    <w:rsid w:val="00D53933"/>
    <w:rsid w:val="00D54A62"/>
    <w:rsid w:val="00D54E3E"/>
    <w:rsid w:val="00D5568F"/>
    <w:rsid w:val="00D5652B"/>
    <w:rsid w:val="00D57B41"/>
    <w:rsid w:val="00D60395"/>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5F3B"/>
    <w:rsid w:val="00D673DF"/>
    <w:rsid w:val="00D67927"/>
    <w:rsid w:val="00D701F0"/>
    <w:rsid w:val="00D702DD"/>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6E85"/>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D28"/>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3D5"/>
    <w:rsid w:val="00DD2A7F"/>
    <w:rsid w:val="00DD303A"/>
    <w:rsid w:val="00DD41C8"/>
    <w:rsid w:val="00DD45ED"/>
    <w:rsid w:val="00DD4918"/>
    <w:rsid w:val="00DD5221"/>
    <w:rsid w:val="00DD5358"/>
    <w:rsid w:val="00DD5462"/>
    <w:rsid w:val="00DD6E2F"/>
    <w:rsid w:val="00DD75A7"/>
    <w:rsid w:val="00DD7EBC"/>
    <w:rsid w:val="00DE0011"/>
    <w:rsid w:val="00DE0A02"/>
    <w:rsid w:val="00DE1BB0"/>
    <w:rsid w:val="00DE206E"/>
    <w:rsid w:val="00DE2B1E"/>
    <w:rsid w:val="00DE2B87"/>
    <w:rsid w:val="00DE2F1B"/>
    <w:rsid w:val="00DE3152"/>
    <w:rsid w:val="00DE35BA"/>
    <w:rsid w:val="00DE399F"/>
    <w:rsid w:val="00DE3BD3"/>
    <w:rsid w:val="00DE3F21"/>
    <w:rsid w:val="00DE4843"/>
    <w:rsid w:val="00DE5765"/>
    <w:rsid w:val="00DE5DB1"/>
    <w:rsid w:val="00DE6668"/>
    <w:rsid w:val="00DE69C0"/>
    <w:rsid w:val="00DE7C8F"/>
    <w:rsid w:val="00DF0136"/>
    <w:rsid w:val="00DF0EEB"/>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04D"/>
    <w:rsid w:val="00DF74B6"/>
    <w:rsid w:val="00E004BD"/>
    <w:rsid w:val="00E01319"/>
    <w:rsid w:val="00E01F19"/>
    <w:rsid w:val="00E0251E"/>
    <w:rsid w:val="00E02CA8"/>
    <w:rsid w:val="00E034D2"/>
    <w:rsid w:val="00E04E0B"/>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67B"/>
    <w:rsid w:val="00E15D2B"/>
    <w:rsid w:val="00E1705A"/>
    <w:rsid w:val="00E1717C"/>
    <w:rsid w:val="00E17B9A"/>
    <w:rsid w:val="00E20408"/>
    <w:rsid w:val="00E20AFB"/>
    <w:rsid w:val="00E2188B"/>
    <w:rsid w:val="00E21B36"/>
    <w:rsid w:val="00E21CEE"/>
    <w:rsid w:val="00E2223F"/>
    <w:rsid w:val="00E23270"/>
    <w:rsid w:val="00E23277"/>
    <w:rsid w:val="00E24D7F"/>
    <w:rsid w:val="00E24E2F"/>
    <w:rsid w:val="00E24EF6"/>
    <w:rsid w:val="00E25545"/>
    <w:rsid w:val="00E25621"/>
    <w:rsid w:val="00E259C5"/>
    <w:rsid w:val="00E3124C"/>
    <w:rsid w:val="00E3231D"/>
    <w:rsid w:val="00E32562"/>
    <w:rsid w:val="00E32CC1"/>
    <w:rsid w:val="00E33683"/>
    <w:rsid w:val="00E3440E"/>
    <w:rsid w:val="00E34429"/>
    <w:rsid w:val="00E35702"/>
    <w:rsid w:val="00E35B17"/>
    <w:rsid w:val="00E35BBB"/>
    <w:rsid w:val="00E360F4"/>
    <w:rsid w:val="00E36816"/>
    <w:rsid w:val="00E3700B"/>
    <w:rsid w:val="00E37196"/>
    <w:rsid w:val="00E37339"/>
    <w:rsid w:val="00E375D6"/>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05B"/>
    <w:rsid w:val="00E4526A"/>
    <w:rsid w:val="00E45C95"/>
    <w:rsid w:val="00E46E2F"/>
    <w:rsid w:val="00E47396"/>
    <w:rsid w:val="00E47F6A"/>
    <w:rsid w:val="00E50628"/>
    <w:rsid w:val="00E50644"/>
    <w:rsid w:val="00E50BF8"/>
    <w:rsid w:val="00E50ED8"/>
    <w:rsid w:val="00E54EAA"/>
    <w:rsid w:val="00E55DE4"/>
    <w:rsid w:val="00E56254"/>
    <w:rsid w:val="00E56270"/>
    <w:rsid w:val="00E5644B"/>
    <w:rsid w:val="00E567DC"/>
    <w:rsid w:val="00E56DCE"/>
    <w:rsid w:val="00E5717B"/>
    <w:rsid w:val="00E57810"/>
    <w:rsid w:val="00E605B0"/>
    <w:rsid w:val="00E60B3F"/>
    <w:rsid w:val="00E6141D"/>
    <w:rsid w:val="00E616D3"/>
    <w:rsid w:val="00E61F21"/>
    <w:rsid w:val="00E623B1"/>
    <w:rsid w:val="00E62932"/>
    <w:rsid w:val="00E62BDC"/>
    <w:rsid w:val="00E62FF6"/>
    <w:rsid w:val="00E6347B"/>
    <w:rsid w:val="00E646A7"/>
    <w:rsid w:val="00E646CD"/>
    <w:rsid w:val="00E64D63"/>
    <w:rsid w:val="00E64DCA"/>
    <w:rsid w:val="00E65153"/>
    <w:rsid w:val="00E651CE"/>
    <w:rsid w:val="00E656B6"/>
    <w:rsid w:val="00E658FB"/>
    <w:rsid w:val="00E66A31"/>
    <w:rsid w:val="00E67C4F"/>
    <w:rsid w:val="00E67E7B"/>
    <w:rsid w:val="00E7004D"/>
    <w:rsid w:val="00E70E61"/>
    <w:rsid w:val="00E71045"/>
    <w:rsid w:val="00E71935"/>
    <w:rsid w:val="00E71F92"/>
    <w:rsid w:val="00E7349C"/>
    <w:rsid w:val="00E737E6"/>
    <w:rsid w:val="00E741E8"/>
    <w:rsid w:val="00E7427C"/>
    <w:rsid w:val="00E74782"/>
    <w:rsid w:val="00E7534D"/>
    <w:rsid w:val="00E75662"/>
    <w:rsid w:val="00E766DA"/>
    <w:rsid w:val="00E76AEE"/>
    <w:rsid w:val="00E76D74"/>
    <w:rsid w:val="00E77749"/>
    <w:rsid w:val="00E8134E"/>
    <w:rsid w:val="00E813DD"/>
    <w:rsid w:val="00E83132"/>
    <w:rsid w:val="00E83325"/>
    <w:rsid w:val="00E836B9"/>
    <w:rsid w:val="00E83A72"/>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4B44"/>
    <w:rsid w:val="00E96E83"/>
    <w:rsid w:val="00E96FAA"/>
    <w:rsid w:val="00E976DD"/>
    <w:rsid w:val="00EA0583"/>
    <w:rsid w:val="00EA1682"/>
    <w:rsid w:val="00EA1873"/>
    <w:rsid w:val="00EA225A"/>
    <w:rsid w:val="00EA23F9"/>
    <w:rsid w:val="00EA2D4E"/>
    <w:rsid w:val="00EA35E6"/>
    <w:rsid w:val="00EA4A66"/>
    <w:rsid w:val="00EA4D9C"/>
    <w:rsid w:val="00EA50E9"/>
    <w:rsid w:val="00EA59FF"/>
    <w:rsid w:val="00EA5B68"/>
    <w:rsid w:val="00EA5C0E"/>
    <w:rsid w:val="00EA61D7"/>
    <w:rsid w:val="00EA67F1"/>
    <w:rsid w:val="00EA7270"/>
    <w:rsid w:val="00EA7690"/>
    <w:rsid w:val="00EA7AEC"/>
    <w:rsid w:val="00EA7B44"/>
    <w:rsid w:val="00EB03EB"/>
    <w:rsid w:val="00EB0DB3"/>
    <w:rsid w:val="00EB13F3"/>
    <w:rsid w:val="00EB1A39"/>
    <w:rsid w:val="00EB1EB3"/>
    <w:rsid w:val="00EB3B36"/>
    <w:rsid w:val="00EB463C"/>
    <w:rsid w:val="00EB4894"/>
    <w:rsid w:val="00EB4A48"/>
    <w:rsid w:val="00EB4E20"/>
    <w:rsid w:val="00EB4FA2"/>
    <w:rsid w:val="00EB58C7"/>
    <w:rsid w:val="00EB5B83"/>
    <w:rsid w:val="00EB6487"/>
    <w:rsid w:val="00EB70D5"/>
    <w:rsid w:val="00EB744D"/>
    <w:rsid w:val="00EC070C"/>
    <w:rsid w:val="00EC0781"/>
    <w:rsid w:val="00EC0CD7"/>
    <w:rsid w:val="00EC0E64"/>
    <w:rsid w:val="00EC25C7"/>
    <w:rsid w:val="00EC27D7"/>
    <w:rsid w:val="00EC286E"/>
    <w:rsid w:val="00EC2C1E"/>
    <w:rsid w:val="00EC2F5A"/>
    <w:rsid w:val="00EC34F0"/>
    <w:rsid w:val="00EC3BF3"/>
    <w:rsid w:val="00EC3C40"/>
    <w:rsid w:val="00EC586F"/>
    <w:rsid w:val="00EC644F"/>
    <w:rsid w:val="00EC6910"/>
    <w:rsid w:val="00EC6D65"/>
    <w:rsid w:val="00EC7027"/>
    <w:rsid w:val="00EC79C1"/>
    <w:rsid w:val="00EC7FF0"/>
    <w:rsid w:val="00ED0725"/>
    <w:rsid w:val="00ED07F6"/>
    <w:rsid w:val="00ED09F2"/>
    <w:rsid w:val="00ED1545"/>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4F02"/>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EF7FD3"/>
    <w:rsid w:val="00F0028F"/>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31"/>
    <w:rsid w:val="00F07FF8"/>
    <w:rsid w:val="00F11DC8"/>
    <w:rsid w:val="00F12637"/>
    <w:rsid w:val="00F12BB1"/>
    <w:rsid w:val="00F12F1F"/>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B2D"/>
    <w:rsid w:val="00F25E4C"/>
    <w:rsid w:val="00F26267"/>
    <w:rsid w:val="00F26456"/>
    <w:rsid w:val="00F264C1"/>
    <w:rsid w:val="00F26667"/>
    <w:rsid w:val="00F26F0F"/>
    <w:rsid w:val="00F27802"/>
    <w:rsid w:val="00F312AB"/>
    <w:rsid w:val="00F3153A"/>
    <w:rsid w:val="00F31C3D"/>
    <w:rsid w:val="00F31E2F"/>
    <w:rsid w:val="00F32365"/>
    <w:rsid w:val="00F32846"/>
    <w:rsid w:val="00F329C0"/>
    <w:rsid w:val="00F335A1"/>
    <w:rsid w:val="00F34D0E"/>
    <w:rsid w:val="00F34F05"/>
    <w:rsid w:val="00F35509"/>
    <w:rsid w:val="00F357A0"/>
    <w:rsid w:val="00F3594D"/>
    <w:rsid w:val="00F364BC"/>
    <w:rsid w:val="00F40E0E"/>
    <w:rsid w:val="00F4102C"/>
    <w:rsid w:val="00F41411"/>
    <w:rsid w:val="00F41917"/>
    <w:rsid w:val="00F41CB1"/>
    <w:rsid w:val="00F41E04"/>
    <w:rsid w:val="00F422B9"/>
    <w:rsid w:val="00F43AD0"/>
    <w:rsid w:val="00F43CE2"/>
    <w:rsid w:val="00F44579"/>
    <w:rsid w:val="00F44AA4"/>
    <w:rsid w:val="00F44B4F"/>
    <w:rsid w:val="00F44F41"/>
    <w:rsid w:val="00F45BCC"/>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046"/>
    <w:rsid w:val="00F573C0"/>
    <w:rsid w:val="00F57657"/>
    <w:rsid w:val="00F57806"/>
    <w:rsid w:val="00F578B5"/>
    <w:rsid w:val="00F6062A"/>
    <w:rsid w:val="00F60668"/>
    <w:rsid w:val="00F61A54"/>
    <w:rsid w:val="00F621ED"/>
    <w:rsid w:val="00F62328"/>
    <w:rsid w:val="00F62D23"/>
    <w:rsid w:val="00F64522"/>
    <w:rsid w:val="00F64C65"/>
    <w:rsid w:val="00F653E4"/>
    <w:rsid w:val="00F65946"/>
    <w:rsid w:val="00F66051"/>
    <w:rsid w:val="00F662D9"/>
    <w:rsid w:val="00F66440"/>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763DC"/>
    <w:rsid w:val="00F807DC"/>
    <w:rsid w:val="00F80E29"/>
    <w:rsid w:val="00F81220"/>
    <w:rsid w:val="00F83D87"/>
    <w:rsid w:val="00F83ECF"/>
    <w:rsid w:val="00F847A1"/>
    <w:rsid w:val="00F84D5B"/>
    <w:rsid w:val="00F86A7D"/>
    <w:rsid w:val="00F874E7"/>
    <w:rsid w:val="00F876DA"/>
    <w:rsid w:val="00F87A3D"/>
    <w:rsid w:val="00F9013F"/>
    <w:rsid w:val="00F91552"/>
    <w:rsid w:val="00F9160D"/>
    <w:rsid w:val="00F92402"/>
    <w:rsid w:val="00F9302D"/>
    <w:rsid w:val="00F931C9"/>
    <w:rsid w:val="00F935BB"/>
    <w:rsid w:val="00F946B5"/>
    <w:rsid w:val="00F94BEE"/>
    <w:rsid w:val="00F95449"/>
    <w:rsid w:val="00F971E8"/>
    <w:rsid w:val="00FA002D"/>
    <w:rsid w:val="00FA09AE"/>
    <w:rsid w:val="00FA0CD1"/>
    <w:rsid w:val="00FA0CFB"/>
    <w:rsid w:val="00FA0EE9"/>
    <w:rsid w:val="00FA175A"/>
    <w:rsid w:val="00FA2454"/>
    <w:rsid w:val="00FA361D"/>
    <w:rsid w:val="00FA461C"/>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AF"/>
    <w:rsid w:val="00FC12CF"/>
    <w:rsid w:val="00FC154C"/>
    <w:rsid w:val="00FC1CD6"/>
    <w:rsid w:val="00FC4001"/>
    <w:rsid w:val="00FC4016"/>
    <w:rsid w:val="00FC4199"/>
    <w:rsid w:val="00FC5816"/>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04E"/>
    <w:rsid w:val="00FF0118"/>
    <w:rsid w:val="00FF0323"/>
    <w:rsid w:val="00FF10AF"/>
    <w:rsid w:val="00FF13BE"/>
    <w:rsid w:val="00FF1885"/>
    <w:rsid w:val="00FF19EE"/>
    <w:rsid w:val="00FF1C4D"/>
    <w:rsid w:val="00FF28F1"/>
    <w:rsid w:val="00FF29B2"/>
    <w:rsid w:val="00FF332E"/>
    <w:rsid w:val="00FF343D"/>
    <w:rsid w:val="00FF3A73"/>
    <w:rsid w:val="00FF3E80"/>
    <w:rsid w:val="00FF4A35"/>
    <w:rsid w:val="00FF4FD3"/>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2D3D767"/>
  <w15:docId w15:val="{7D0A50F2-A4AA-42A4-AD6C-65A55156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447B2"/>
    <w:pPr>
      <w:spacing w:line="280" w:lineRule="exact"/>
    </w:pPr>
    <w:rPr>
      <w:rFonts w:ascii="Verdana" w:hAnsi="Verdana"/>
      <w:sz w:val="18"/>
      <w:szCs w:val="24"/>
    </w:rPr>
  </w:style>
  <w:style w:type="paragraph" w:styleId="Kop1">
    <w:name w:val="heading 1"/>
    <w:basedOn w:val="Standaard"/>
    <w:next w:val="Standaard"/>
    <w:qFormat/>
    <w:rsid w:val="001447B2"/>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447B2"/>
    <w:pPr>
      <w:keepNext/>
      <w:pageBreakBefore/>
      <w:numPr>
        <w:ilvl w:val="1"/>
        <w:numId w:val="3"/>
      </w:numPr>
      <w:spacing w:before="560" w:after="280"/>
      <w:outlineLvl w:val="1"/>
    </w:pPr>
    <w:rPr>
      <w:b/>
      <w:bCs/>
      <w:iCs/>
      <w:sz w:val="22"/>
      <w:szCs w:val="28"/>
    </w:rPr>
  </w:style>
  <w:style w:type="paragraph" w:styleId="Kop3">
    <w:name w:val="heading 3"/>
    <w:basedOn w:val="Standaard"/>
    <w:next w:val="Standaard"/>
    <w:link w:val="Kop3Char"/>
    <w:uiPriority w:val="9"/>
    <w:qFormat/>
    <w:rsid w:val="001447B2"/>
    <w:pPr>
      <w:keepNext/>
      <w:numPr>
        <w:ilvl w:val="2"/>
        <w:numId w:val="3"/>
      </w:numPr>
      <w:spacing w:before="560" w:after="280"/>
      <w:outlineLvl w:val="2"/>
    </w:pPr>
    <w:rPr>
      <w:b/>
      <w:bCs/>
      <w:szCs w:val="26"/>
    </w:rPr>
  </w:style>
  <w:style w:type="paragraph" w:styleId="Kop4">
    <w:name w:val="heading 4"/>
    <w:basedOn w:val="Standaard"/>
    <w:next w:val="Standaard"/>
    <w:link w:val="Kop4Char"/>
    <w:qFormat/>
    <w:rsid w:val="001447B2"/>
    <w:pPr>
      <w:keepNext/>
      <w:numPr>
        <w:ilvl w:val="3"/>
        <w:numId w:val="3"/>
      </w:numPr>
      <w:spacing w:before="280"/>
      <w:outlineLvl w:val="3"/>
    </w:pPr>
    <w:rPr>
      <w:b/>
      <w:bCs/>
      <w:szCs w:val="28"/>
    </w:rPr>
  </w:style>
  <w:style w:type="paragraph" w:styleId="Kop5">
    <w:name w:val="heading 5"/>
    <w:basedOn w:val="Standaard"/>
    <w:next w:val="Standaard"/>
    <w:rsid w:val="001447B2"/>
    <w:pPr>
      <w:keepNext/>
      <w:numPr>
        <w:ilvl w:val="4"/>
        <w:numId w:val="3"/>
      </w:numPr>
      <w:spacing w:before="280"/>
      <w:outlineLvl w:val="4"/>
    </w:pPr>
    <w:rPr>
      <w:bCs/>
      <w:i/>
      <w:iCs/>
      <w:szCs w:val="26"/>
    </w:rPr>
  </w:style>
  <w:style w:type="paragraph" w:styleId="Kop6">
    <w:name w:val="heading 6"/>
    <w:basedOn w:val="Standaard"/>
    <w:next w:val="Standaard"/>
    <w:rsid w:val="001447B2"/>
    <w:pPr>
      <w:keepNext/>
      <w:numPr>
        <w:ilvl w:val="5"/>
        <w:numId w:val="3"/>
      </w:numPr>
      <w:spacing w:before="280"/>
      <w:outlineLvl w:val="5"/>
    </w:pPr>
    <w:rPr>
      <w:bCs/>
      <w:i/>
      <w:szCs w:val="22"/>
    </w:rPr>
  </w:style>
  <w:style w:type="paragraph" w:styleId="Kop7">
    <w:name w:val="heading 7"/>
    <w:basedOn w:val="Standaard"/>
    <w:next w:val="Standaard"/>
    <w:rsid w:val="001447B2"/>
    <w:pPr>
      <w:keepNext/>
      <w:spacing w:before="280"/>
      <w:outlineLvl w:val="6"/>
    </w:pPr>
  </w:style>
  <w:style w:type="paragraph" w:styleId="Kop8">
    <w:name w:val="heading 8"/>
    <w:basedOn w:val="Standaard"/>
    <w:next w:val="Standaard"/>
    <w:rsid w:val="001447B2"/>
    <w:pPr>
      <w:keepNext/>
      <w:spacing w:before="280"/>
      <w:outlineLvl w:val="7"/>
    </w:pPr>
    <w:rPr>
      <w:iCs/>
    </w:rPr>
  </w:style>
  <w:style w:type="paragraph" w:styleId="Kop9">
    <w:name w:val="heading 9"/>
    <w:basedOn w:val="Standaard"/>
    <w:next w:val="Standaard"/>
    <w:rsid w:val="001447B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1447B2"/>
  </w:style>
  <w:style w:type="paragraph" w:customStyle="1" w:styleId="Kop1voorwerk">
    <w:name w:val="Kop 1 voorwerk"/>
    <w:basedOn w:val="Standaard"/>
    <w:rsid w:val="001447B2"/>
    <w:pPr>
      <w:keepNext/>
      <w:pageBreakBefore/>
      <w:spacing w:after="700"/>
      <w:contextualSpacing/>
      <w:outlineLvl w:val="0"/>
    </w:pPr>
    <w:rPr>
      <w:sz w:val="24"/>
    </w:rPr>
  </w:style>
  <w:style w:type="numbering" w:customStyle="1" w:styleId="Nummering">
    <w:name w:val="Nummering"/>
    <w:basedOn w:val="Geenlijst"/>
    <w:uiPriority w:val="99"/>
    <w:rsid w:val="001447B2"/>
    <w:pPr>
      <w:numPr>
        <w:numId w:val="1"/>
      </w:numPr>
    </w:pPr>
  </w:style>
  <w:style w:type="paragraph" w:styleId="Inhopg1">
    <w:name w:val="toc 1"/>
    <w:basedOn w:val="Standaard"/>
    <w:next w:val="Standaard"/>
    <w:uiPriority w:val="39"/>
    <w:rsid w:val="001447B2"/>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1447B2"/>
    <w:pPr>
      <w:spacing w:line="200" w:lineRule="exact"/>
    </w:pPr>
    <w:rPr>
      <w:rFonts w:cs="Verdana-Bold"/>
      <w:bCs/>
      <w:smallCaps/>
      <w:sz w:val="14"/>
      <w:szCs w:val="13"/>
    </w:rPr>
  </w:style>
  <w:style w:type="paragraph" w:styleId="Voettekst">
    <w:name w:val="footer"/>
    <w:basedOn w:val="Standaard"/>
    <w:rsid w:val="001447B2"/>
    <w:pPr>
      <w:tabs>
        <w:tab w:val="center" w:pos="4536"/>
        <w:tab w:val="right" w:pos="9072"/>
      </w:tabs>
    </w:pPr>
  </w:style>
  <w:style w:type="paragraph" w:styleId="Titel">
    <w:name w:val="Title"/>
    <w:basedOn w:val="Standaard"/>
    <w:uiPriority w:val="10"/>
    <w:rsid w:val="001447B2"/>
    <w:pPr>
      <w:spacing w:line="320" w:lineRule="atLeast"/>
    </w:pPr>
    <w:rPr>
      <w:rFonts w:cs="Arial"/>
      <w:b/>
      <w:bCs/>
      <w:kern w:val="28"/>
      <w:sz w:val="24"/>
      <w:szCs w:val="32"/>
    </w:rPr>
  </w:style>
  <w:style w:type="table" w:customStyle="1" w:styleId="Versiehistorie">
    <w:name w:val="Versiehistorie"/>
    <w:basedOn w:val="Standaardtabel"/>
    <w:uiPriority w:val="99"/>
    <w:rsid w:val="001447B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447B2"/>
    <w:pPr>
      <w:keepNext/>
      <w:tabs>
        <w:tab w:val="right" w:leader="dot" w:pos="8505"/>
      </w:tabs>
      <w:spacing w:before="280"/>
      <w:ind w:hanging="1134"/>
    </w:pPr>
    <w:rPr>
      <w:b/>
    </w:rPr>
  </w:style>
  <w:style w:type="paragraph" w:styleId="Inhopg3">
    <w:name w:val="toc 3"/>
    <w:basedOn w:val="Standaard"/>
    <w:next w:val="Standaard"/>
    <w:uiPriority w:val="39"/>
    <w:rsid w:val="001447B2"/>
    <w:pPr>
      <w:tabs>
        <w:tab w:val="right" w:leader="dot" w:pos="8505"/>
      </w:tabs>
      <w:ind w:hanging="1134"/>
    </w:pPr>
  </w:style>
  <w:style w:type="table" w:customStyle="1" w:styleId="Tabel">
    <w:name w:val="Tabel"/>
    <w:basedOn w:val="Standaardtabel"/>
    <w:uiPriority w:val="99"/>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447B2"/>
    <w:pPr>
      <w:tabs>
        <w:tab w:val="right" w:leader="dot" w:pos="8505"/>
      </w:tabs>
      <w:ind w:hanging="1134"/>
    </w:pPr>
  </w:style>
  <w:style w:type="paragraph" w:styleId="Inhopg5">
    <w:name w:val="toc 5"/>
    <w:basedOn w:val="Standaard"/>
    <w:next w:val="Standaard"/>
    <w:uiPriority w:val="39"/>
    <w:rsid w:val="001447B2"/>
    <w:pPr>
      <w:tabs>
        <w:tab w:val="right" w:leader="dot" w:pos="8505"/>
      </w:tabs>
      <w:ind w:hanging="1134"/>
    </w:pPr>
  </w:style>
  <w:style w:type="paragraph" w:styleId="Voetnoottekst">
    <w:name w:val="footnote text"/>
    <w:basedOn w:val="Standaard"/>
    <w:link w:val="VoetnoottekstChar"/>
    <w:uiPriority w:val="99"/>
    <w:rsid w:val="001447B2"/>
    <w:pPr>
      <w:tabs>
        <w:tab w:val="left" w:pos="600"/>
      </w:tabs>
      <w:spacing w:line="200" w:lineRule="exact"/>
      <w:ind w:left="284" w:hanging="284"/>
    </w:pPr>
    <w:rPr>
      <w:sz w:val="14"/>
      <w:szCs w:val="20"/>
    </w:rPr>
  </w:style>
  <w:style w:type="paragraph" w:styleId="Eindnoottekst">
    <w:name w:val="endnote text"/>
    <w:basedOn w:val="Standaard"/>
    <w:semiHidden/>
    <w:rsid w:val="001447B2"/>
    <w:rPr>
      <w:szCs w:val="20"/>
    </w:rPr>
  </w:style>
  <w:style w:type="paragraph" w:styleId="Onderwerpvanopmerking">
    <w:name w:val="annotation subject"/>
    <w:basedOn w:val="Standaard"/>
    <w:semiHidden/>
    <w:unhideWhenUsed/>
    <w:rsid w:val="001447B2"/>
    <w:pPr>
      <w:spacing w:line="240" w:lineRule="auto"/>
    </w:pPr>
    <w:rPr>
      <w:b/>
      <w:bCs/>
      <w:sz w:val="20"/>
      <w:szCs w:val="20"/>
    </w:rPr>
  </w:style>
  <w:style w:type="paragraph" w:styleId="Kopvaninhoudsopgave">
    <w:name w:val="TOC Heading"/>
    <w:basedOn w:val="Kop1"/>
    <w:next w:val="Standaard"/>
    <w:uiPriority w:val="39"/>
    <w:unhideWhenUsed/>
    <w:qFormat/>
    <w:rsid w:val="001447B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447B2"/>
    <w:rPr>
      <w:rFonts w:ascii="Verdana" w:hAnsi="Verdana"/>
      <w:sz w:val="18"/>
      <w:szCs w:val="24"/>
    </w:rPr>
  </w:style>
  <w:style w:type="table" w:styleId="Tabelraster">
    <w:name w:val="Table Grid"/>
    <w:basedOn w:val="Standaardtabel"/>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447B2"/>
    <w:pPr>
      <w:shd w:val="clear" w:color="auto" w:fill="FFFF00"/>
      <w:spacing w:before="280" w:after="280"/>
      <w:contextualSpacing/>
    </w:pPr>
  </w:style>
  <w:style w:type="paragraph" w:customStyle="1" w:styleId="Code">
    <w:name w:val="Code"/>
    <w:basedOn w:val="Standaard"/>
    <w:rsid w:val="001447B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447B2"/>
    <w:rPr>
      <w:color w:val="808080"/>
    </w:rPr>
  </w:style>
  <w:style w:type="paragraph" w:styleId="Ballontekst">
    <w:name w:val="Balloon Text"/>
    <w:basedOn w:val="Standaard"/>
    <w:uiPriority w:val="99"/>
    <w:semiHidden/>
    <w:unhideWhenUsed/>
    <w:rsid w:val="001447B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447B2"/>
  </w:style>
  <w:style w:type="paragraph" w:customStyle="1" w:styleId="Colofon">
    <w:name w:val="Colofon"/>
    <w:basedOn w:val="Standaard"/>
    <w:rsid w:val="001447B2"/>
    <w:pPr>
      <w:ind w:left="2268" w:hanging="2268"/>
    </w:pPr>
  </w:style>
  <w:style w:type="character" w:customStyle="1" w:styleId="Colofonprojectnaam">
    <w:name w:val="Colofon projectnaam"/>
    <w:basedOn w:val="Standaardalinea-lettertype"/>
    <w:uiPriority w:val="1"/>
    <w:rsid w:val="001447B2"/>
  </w:style>
  <w:style w:type="character" w:customStyle="1" w:styleId="Colofonprojectnummer">
    <w:name w:val="Colofon projectnummer"/>
    <w:basedOn w:val="Standaardalinea-lettertype"/>
    <w:uiPriority w:val="1"/>
    <w:rsid w:val="001447B2"/>
  </w:style>
  <w:style w:type="character" w:customStyle="1" w:styleId="Colofoncontactpersoon">
    <w:name w:val="Colofon contactpersoon"/>
    <w:basedOn w:val="Standaardalinea-lettertype"/>
    <w:uiPriority w:val="1"/>
    <w:rsid w:val="001447B2"/>
  </w:style>
  <w:style w:type="character" w:customStyle="1" w:styleId="Colofonauteur">
    <w:name w:val="Colofon auteur"/>
    <w:basedOn w:val="Standaardalinea-lettertype"/>
    <w:uiPriority w:val="1"/>
    <w:rsid w:val="001447B2"/>
  </w:style>
  <w:style w:type="paragraph" w:customStyle="1" w:styleId="Versiehistorietekst">
    <w:name w:val="Versiehistorie tekst"/>
    <w:basedOn w:val="Standaard"/>
    <w:rsid w:val="001447B2"/>
    <w:pPr>
      <w:spacing w:line="240" w:lineRule="auto"/>
    </w:pPr>
    <w:rPr>
      <w:sz w:val="14"/>
    </w:rPr>
  </w:style>
  <w:style w:type="paragraph" w:customStyle="1" w:styleId="Kop2bijlage">
    <w:name w:val="Kop 2 bijlage"/>
    <w:basedOn w:val="Standaard"/>
    <w:next w:val="Standaard"/>
    <w:rsid w:val="001447B2"/>
    <w:pPr>
      <w:keepNext/>
      <w:pageBreakBefore/>
      <w:numPr>
        <w:ilvl w:val="7"/>
        <w:numId w:val="3"/>
      </w:numPr>
      <w:spacing w:after="700"/>
      <w:outlineLvl w:val="1"/>
    </w:pPr>
    <w:rPr>
      <w:sz w:val="24"/>
    </w:rPr>
  </w:style>
  <w:style w:type="paragraph" w:customStyle="1" w:styleId="Kop3bijlage">
    <w:name w:val="Kop 3 bijlage"/>
    <w:basedOn w:val="Standaard"/>
    <w:next w:val="Standaard"/>
    <w:rsid w:val="001447B2"/>
    <w:pPr>
      <w:keepNext/>
      <w:numPr>
        <w:ilvl w:val="8"/>
        <w:numId w:val="3"/>
      </w:numPr>
      <w:tabs>
        <w:tab w:val="num" w:pos="1276"/>
      </w:tabs>
      <w:spacing w:before="280"/>
      <w:outlineLvl w:val="2"/>
    </w:pPr>
    <w:rPr>
      <w:b/>
    </w:rPr>
  </w:style>
  <w:style w:type="paragraph" w:customStyle="1" w:styleId="Opsommingnummers1">
    <w:name w:val="Opsomming nummers 1"/>
    <w:basedOn w:val="Standaard"/>
    <w:qFormat/>
    <w:rsid w:val="001447B2"/>
    <w:pPr>
      <w:numPr>
        <w:numId w:val="1"/>
      </w:numPr>
    </w:pPr>
  </w:style>
  <w:style w:type="paragraph" w:customStyle="1" w:styleId="Opsommingnummers2">
    <w:name w:val="Opsomming nummers 2"/>
    <w:basedOn w:val="Standaard"/>
    <w:qFormat/>
    <w:rsid w:val="001447B2"/>
    <w:pPr>
      <w:numPr>
        <w:ilvl w:val="2"/>
        <w:numId w:val="1"/>
      </w:numPr>
    </w:pPr>
  </w:style>
  <w:style w:type="paragraph" w:customStyle="1" w:styleId="Opsommingnummers3">
    <w:name w:val="Opsomming nummers 3"/>
    <w:basedOn w:val="Standaard"/>
    <w:qFormat/>
    <w:rsid w:val="001447B2"/>
    <w:pPr>
      <w:numPr>
        <w:ilvl w:val="4"/>
        <w:numId w:val="1"/>
      </w:numPr>
    </w:pPr>
  </w:style>
  <w:style w:type="paragraph" w:styleId="Inhopg6">
    <w:name w:val="toc 6"/>
    <w:basedOn w:val="Standaard"/>
    <w:next w:val="Standaard"/>
    <w:uiPriority w:val="39"/>
    <w:unhideWhenUsed/>
    <w:rsid w:val="001447B2"/>
    <w:pPr>
      <w:tabs>
        <w:tab w:val="right" w:leader="dot" w:pos="8505"/>
      </w:tabs>
      <w:ind w:hanging="1134"/>
    </w:pPr>
  </w:style>
  <w:style w:type="paragraph" w:styleId="Inhopg7">
    <w:name w:val="toc 7"/>
    <w:basedOn w:val="Standaard"/>
    <w:next w:val="Standaard"/>
    <w:uiPriority w:val="39"/>
    <w:rsid w:val="001447B2"/>
    <w:pPr>
      <w:tabs>
        <w:tab w:val="right" w:leader="dot" w:pos="8505"/>
      </w:tabs>
    </w:pPr>
  </w:style>
  <w:style w:type="paragraph" w:customStyle="1" w:styleId="Opsommingtekens1">
    <w:name w:val="Opsomming tekens 1"/>
    <w:basedOn w:val="Standaard"/>
    <w:qFormat/>
    <w:rsid w:val="001447B2"/>
    <w:pPr>
      <w:numPr>
        <w:ilvl w:val="1"/>
        <w:numId w:val="1"/>
      </w:numPr>
    </w:pPr>
  </w:style>
  <w:style w:type="paragraph" w:customStyle="1" w:styleId="Opsommingtekens2">
    <w:name w:val="Opsomming tekens 2"/>
    <w:basedOn w:val="Standaard"/>
    <w:qFormat/>
    <w:rsid w:val="001447B2"/>
    <w:pPr>
      <w:numPr>
        <w:ilvl w:val="3"/>
        <w:numId w:val="1"/>
      </w:numPr>
    </w:pPr>
  </w:style>
  <w:style w:type="paragraph" w:customStyle="1" w:styleId="Opsommingtekens3">
    <w:name w:val="Opsomming tekens 3"/>
    <w:basedOn w:val="Standaard"/>
    <w:qFormat/>
    <w:rsid w:val="001447B2"/>
    <w:pPr>
      <w:numPr>
        <w:ilvl w:val="5"/>
        <w:numId w:val="1"/>
      </w:numPr>
    </w:pPr>
  </w:style>
  <w:style w:type="paragraph" w:customStyle="1" w:styleId="Opsommingtekens4">
    <w:name w:val="Opsomming tekens 4"/>
    <w:basedOn w:val="Standaard"/>
    <w:qFormat/>
    <w:rsid w:val="001447B2"/>
    <w:pPr>
      <w:numPr>
        <w:ilvl w:val="6"/>
        <w:numId w:val="1"/>
      </w:numPr>
    </w:pPr>
  </w:style>
  <w:style w:type="paragraph" w:customStyle="1" w:styleId="Tabeltitel">
    <w:name w:val="Tabeltitel"/>
    <w:basedOn w:val="Standaard"/>
    <w:next w:val="Standaard"/>
    <w:qFormat/>
    <w:rsid w:val="001447B2"/>
    <w:pPr>
      <w:keepNext/>
      <w:numPr>
        <w:numId w:val="8"/>
      </w:numPr>
      <w:spacing w:before="280" w:after="140"/>
    </w:pPr>
    <w:rPr>
      <w:b/>
    </w:rPr>
  </w:style>
  <w:style w:type="table" w:customStyle="1" w:styleId="Implementatie">
    <w:name w:val="Implementatie"/>
    <w:basedOn w:val="Standaardtabel"/>
    <w:uiPriority w:val="99"/>
    <w:rsid w:val="001447B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1447B2"/>
    <w:rPr>
      <w:sz w:val="16"/>
      <w:szCs w:val="16"/>
    </w:rPr>
  </w:style>
  <w:style w:type="paragraph" w:styleId="Tekstopmerking">
    <w:name w:val="annotation text"/>
    <w:basedOn w:val="Standaard"/>
    <w:link w:val="TekstopmerkingChar"/>
    <w:uiPriority w:val="99"/>
    <w:unhideWhenUsed/>
    <w:rsid w:val="001447B2"/>
    <w:pPr>
      <w:spacing w:line="240" w:lineRule="auto"/>
    </w:pPr>
    <w:rPr>
      <w:sz w:val="20"/>
      <w:szCs w:val="20"/>
    </w:rPr>
  </w:style>
  <w:style w:type="numbering" w:styleId="111111">
    <w:name w:val="Outline List 2"/>
    <w:basedOn w:val="Geenlijst"/>
    <w:semiHidden/>
    <w:unhideWhenUsed/>
    <w:rsid w:val="001447B2"/>
  </w:style>
  <w:style w:type="numbering" w:styleId="1ai">
    <w:name w:val="Outline List 1"/>
    <w:basedOn w:val="Geenlijst"/>
    <w:semiHidden/>
    <w:unhideWhenUsed/>
    <w:rsid w:val="001447B2"/>
  </w:style>
  <w:style w:type="table" w:styleId="3D-effectenvoortabel1">
    <w:name w:val="Table 3D effects 1"/>
    <w:basedOn w:val="Standaardtabel"/>
    <w:semiHidden/>
    <w:unhideWhenUsed/>
    <w:rsid w:val="001447B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447B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447B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447B2"/>
  </w:style>
  <w:style w:type="paragraph" w:styleId="Adresenvelop">
    <w:name w:val="envelope address"/>
    <w:basedOn w:val="Standaard"/>
    <w:semiHidden/>
    <w:unhideWhenUsed/>
    <w:rsid w:val="001447B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447B2"/>
    <w:pPr>
      <w:spacing w:line="240" w:lineRule="auto"/>
      <w:ind w:left="4252"/>
    </w:pPr>
  </w:style>
  <w:style w:type="paragraph" w:styleId="Afzender">
    <w:name w:val="envelope return"/>
    <w:basedOn w:val="Standaard"/>
    <w:semiHidden/>
    <w:unhideWhenUsed/>
    <w:rsid w:val="001447B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447B2"/>
  </w:style>
  <w:style w:type="paragraph" w:styleId="Berichtkop">
    <w:name w:val="Message Header"/>
    <w:basedOn w:val="Standaard"/>
    <w:semiHidden/>
    <w:unhideWhenUsed/>
    <w:rsid w:val="001447B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447B2"/>
  </w:style>
  <w:style w:type="paragraph" w:styleId="Bloktekst">
    <w:name w:val="Block Text"/>
    <w:basedOn w:val="Standaard"/>
    <w:semiHidden/>
    <w:unhideWhenUsed/>
    <w:rsid w:val="001447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447B2"/>
    <w:pPr>
      <w:ind w:left="180" w:hanging="180"/>
    </w:pPr>
  </w:style>
  <w:style w:type="paragraph" w:styleId="Datum">
    <w:name w:val="Date"/>
    <w:basedOn w:val="Standaard"/>
    <w:next w:val="Standaard"/>
    <w:semiHidden/>
    <w:unhideWhenUsed/>
    <w:rsid w:val="001447B2"/>
  </w:style>
  <w:style w:type="paragraph" w:styleId="Documentstructuur">
    <w:name w:val="Document Map"/>
    <w:basedOn w:val="Standaard"/>
    <w:semiHidden/>
    <w:unhideWhenUsed/>
    <w:rsid w:val="001447B2"/>
    <w:pPr>
      <w:spacing w:line="240" w:lineRule="auto"/>
    </w:pPr>
    <w:rPr>
      <w:rFonts w:ascii="Tahoma" w:hAnsi="Tahoma" w:cs="Tahoma"/>
      <w:sz w:val="16"/>
      <w:szCs w:val="16"/>
    </w:rPr>
  </w:style>
  <w:style w:type="table" w:styleId="Donkerelijst">
    <w:name w:val="Dark List"/>
    <w:basedOn w:val="Standaardtabel"/>
    <w:uiPriority w:val="61"/>
    <w:rsid w:val="001447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447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447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447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447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447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447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447B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447B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447B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447B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447B2"/>
    <w:pPr>
      <w:spacing w:line="240" w:lineRule="auto"/>
    </w:pPr>
  </w:style>
  <w:style w:type="table" w:styleId="Gemiddeldraster1">
    <w:name w:val="Medium Grid 1"/>
    <w:basedOn w:val="Standaardtabel"/>
    <w:uiPriority w:val="99"/>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447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447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447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447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447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447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447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447B2"/>
    <w:rPr>
      <w:color w:val="800080" w:themeColor="followedHyperlink"/>
      <w:u w:val="single"/>
    </w:rPr>
  </w:style>
  <w:style w:type="paragraph" w:styleId="Handtekening">
    <w:name w:val="Signature"/>
    <w:basedOn w:val="Standaard"/>
    <w:semiHidden/>
    <w:unhideWhenUsed/>
    <w:rsid w:val="001447B2"/>
    <w:pPr>
      <w:spacing w:line="240" w:lineRule="auto"/>
      <w:ind w:left="4252"/>
    </w:pPr>
  </w:style>
  <w:style w:type="paragraph" w:styleId="HTML-voorafopgemaakt">
    <w:name w:val="HTML Preformatted"/>
    <w:basedOn w:val="Standaard"/>
    <w:uiPriority w:val="99"/>
    <w:semiHidden/>
    <w:unhideWhenUsed/>
    <w:rsid w:val="001447B2"/>
    <w:pPr>
      <w:spacing w:line="240" w:lineRule="auto"/>
    </w:pPr>
    <w:rPr>
      <w:rFonts w:ascii="Consolas" w:hAnsi="Consolas"/>
      <w:sz w:val="20"/>
      <w:szCs w:val="20"/>
    </w:rPr>
  </w:style>
  <w:style w:type="character" w:styleId="HTMLCode">
    <w:name w:val="HTML Code"/>
    <w:basedOn w:val="Standaardalinea-lettertype"/>
    <w:semiHidden/>
    <w:unhideWhenUsed/>
    <w:rsid w:val="001447B2"/>
    <w:rPr>
      <w:rFonts w:ascii="Consolas" w:hAnsi="Consolas"/>
      <w:sz w:val="20"/>
      <w:szCs w:val="20"/>
    </w:rPr>
  </w:style>
  <w:style w:type="character" w:styleId="HTMLDefinition">
    <w:name w:val="HTML Definition"/>
    <w:basedOn w:val="Standaardalinea-lettertype"/>
    <w:semiHidden/>
    <w:unhideWhenUsed/>
    <w:rsid w:val="001447B2"/>
    <w:rPr>
      <w:i/>
      <w:iCs/>
    </w:rPr>
  </w:style>
  <w:style w:type="character" w:styleId="HTMLVariable">
    <w:name w:val="HTML Variable"/>
    <w:basedOn w:val="Standaardalinea-lettertype"/>
    <w:semiHidden/>
    <w:unhideWhenUsed/>
    <w:rsid w:val="001447B2"/>
    <w:rPr>
      <w:i/>
      <w:iCs/>
    </w:rPr>
  </w:style>
  <w:style w:type="character" w:styleId="HTML-acroniem">
    <w:name w:val="HTML Acronym"/>
    <w:basedOn w:val="Standaardalinea-lettertype"/>
    <w:semiHidden/>
    <w:unhideWhenUsed/>
    <w:rsid w:val="001447B2"/>
  </w:style>
  <w:style w:type="paragraph" w:styleId="HTML-adres">
    <w:name w:val="HTML Address"/>
    <w:basedOn w:val="Standaard"/>
    <w:semiHidden/>
    <w:unhideWhenUsed/>
    <w:rsid w:val="001447B2"/>
    <w:pPr>
      <w:spacing w:line="240" w:lineRule="auto"/>
    </w:pPr>
    <w:rPr>
      <w:i/>
      <w:iCs/>
    </w:rPr>
  </w:style>
  <w:style w:type="character" w:styleId="HTML-citaat">
    <w:name w:val="HTML Cite"/>
    <w:basedOn w:val="Standaardalinea-lettertype"/>
    <w:semiHidden/>
    <w:unhideWhenUsed/>
    <w:rsid w:val="001447B2"/>
    <w:rPr>
      <w:i/>
      <w:iCs/>
    </w:rPr>
  </w:style>
  <w:style w:type="character" w:styleId="HTML-schrijfmachine">
    <w:name w:val="HTML Typewriter"/>
    <w:basedOn w:val="Standaardalinea-lettertype"/>
    <w:semiHidden/>
    <w:unhideWhenUsed/>
    <w:rsid w:val="001447B2"/>
    <w:rPr>
      <w:rFonts w:ascii="Consolas" w:hAnsi="Consolas"/>
      <w:sz w:val="20"/>
      <w:szCs w:val="20"/>
    </w:rPr>
  </w:style>
  <w:style w:type="character" w:styleId="HTML-toetsenbord">
    <w:name w:val="HTML Keyboard"/>
    <w:basedOn w:val="Standaardalinea-lettertype"/>
    <w:semiHidden/>
    <w:unhideWhenUsed/>
    <w:rsid w:val="001447B2"/>
    <w:rPr>
      <w:rFonts w:ascii="Consolas" w:hAnsi="Consolas"/>
      <w:sz w:val="20"/>
      <w:szCs w:val="20"/>
    </w:rPr>
  </w:style>
  <w:style w:type="character" w:styleId="HTML-voorbeeld">
    <w:name w:val="HTML Sample"/>
    <w:basedOn w:val="Standaardalinea-lettertype"/>
    <w:semiHidden/>
    <w:unhideWhenUsed/>
    <w:rsid w:val="001447B2"/>
    <w:rPr>
      <w:rFonts w:ascii="Consolas" w:hAnsi="Consolas"/>
      <w:sz w:val="24"/>
      <w:szCs w:val="24"/>
    </w:rPr>
  </w:style>
  <w:style w:type="paragraph" w:styleId="Index1">
    <w:name w:val="index 1"/>
    <w:basedOn w:val="Standaard"/>
    <w:next w:val="Standaard"/>
    <w:semiHidden/>
    <w:unhideWhenUsed/>
    <w:rsid w:val="001447B2"/>
    <w:pPr>
      <w:spacing w:line="240" w:lineRule="auto"/>
      <w:ind w:left="180" w:hanging="180"/>
    </w:pPr>
  </w:style>
  <w:style w:type="paragraph" w:styleId="Index2">
    <w:name w:val="index 2"/>
    <w:basedOn w:val="Standaard"/>
    <w:next w:val="Standaard"/>
    <w:semiHidden/>
    <w:unhideWhenUsed/>
    <w:rsid w:val="001447B2"/>
    <w:pPr>
      <w:spacing w:line="240" w:lineRule="auto"/>
      <w:ind w:left="360" w:hanging="180"/>
    </w:pPr>
  </w:style>
  <w:style w:type="paragraph" w:styleId="Index3">
    <w:name w:val="index 3"/>
    <w:basedOn w:val="Standaard"/>
    <w:next w:val="Standaard"/>
    <w:semiHidden/>
    <w:unhideWhenUsed/>
    <w:rsid w:val="001447B2"/>
    <w:pPr>
      <w:spacing w:line="240" w:lineRule="auto"/>
      <w:ind w:left="540" w:hanging="180"/>
    </w:pPr>
  </w:style>
  <w:style w:type="paragraph" w:styleId="Index4">
    <w:name w:val="index 4"/>
    <w:basedOn w:val="Standaard"/>
    <w:next w:val="Standaard"/>
    <w:semiHidden/>
    <w:unhideWhenUsed/>
    <w:rsid w:val="001447B2"/>
    <w:pPr>
      <w:spacing w:line="240" w:lineRule="auto"/>
      <w:ind w:left="720" w:hanging="180"/>
    </w:pPr>
  </w:style>
  <w:style w:type="paragraph" w:styleId="Index5">
    <w:name w:val="index 5"/>
    <w:basedOn w:val="Standaard"/>
    <w:next w:val="Standaard"/>
    <w:semiHidden/>
    <w:unhideWhenUsed/>
    <w:rsid w:val="001447B2"/>
    <w:pPr>
      <w:spacing w:line="240" w:lineRule="auto"/>
      <w:ind w:left="900" w:hanging="180"/>
    </w:pPr>
  </w:style>
  <w:style w:type="paragraph" w:styleId="Index6">
    <w:name w:val="index 6"/>
    <w:basedOn w:val="Standaard"/>
    <w:next w:val="Standaard"/>
    <w:semiHidden/>
    <w:unhideWhenUsed/>
    <w:rsid w:val="001447B2"/>
    <w:pPr>
      <w:spacing w:line="240" w:lineRule="auto"/>
      <w:ind w:left="1080" w:hanging="180"/>
    </w:pPr>
  </w:style>
  <w:style w:type="paragraph" w:styleId="Index7">
    <w:name w:val="index 7"/>
    <w:basedOn w:val="Standaard"/>
    <w:next w:val="Standaard"/>
    <w:semiHidden/>
    <w:unhideWhenUsed/>
    <w:rsid w:val="001447B2"/>
    <w:pPr>
      <w:spacing w:line="240" w:lineRule="auto"/>
      <w:ind w:left="1260" w:hanging="180"/>
    </w:pPr>
  </w:style>
  <w:style w:type="paragraph" w:styleId="Index8">
    <w:name w:val="index 8"/>
    <w:basedOn w:val="Standaard"/>
    <w:next w:val="Standaard"/>
    <w:semiHidden/>
    <w:unhideWhenUsed/>
    <w:rsid w:val="001447B2"/>
    <w:pPr>
      <w:spacing w:line="240" w:lineRule="auto"/>
      <w:ind w:left="1440" w:hanging="180"/>
    </w:pPr>
  </w:style>
  <w:style w:type="paragraph" w:styleId="Index9">
    <w:name w:val="index 9"/>
    <w:basedOn w:val="Standaard"/>
    <w:next w:val="Standaard"/>
    <w:semiHidden/>
    <w:unhideWhenUsed/>
    <w:rsid w:val="001447B2"/>
    <w:pPr>
      <w:spacing w:line="240" w:lineRule="auto"/>
      <w:ind w:left="1620" w:hanging="180"/>
    </w:pPr>
  </w:style>
  <w:style w:type="paragraph" w:styleId="Indexkop">
    <w:name w:val="index heading"/>
    <w:basedOn w:val="Standaard"/>
    <w:next w:val="Index1"/>
    <w:semiHidden/>
    <w:unhideWhenUsed/>
    <w:rsid w:val="001447B2"/>
    <w:rPr>
      <w:rFonts w:asciiTheme="majorHAnsi" w:eastAsiaTheme="majorEastAsia" w:hAnsiTheme="majorHAnsi" w:cstheme="majorBidi"/>
      <w:b/>
      <w:bCs/>
    </w:rPr>
  </w:style>
  <w:style w:type="paragraph" w:styleId="Inhopg8">
    <w:name w:val="toc 8"/>
    <w:basedOn w:val="Standaard"/>
    <w:next w:val="Standaard"/>
    <w:uiPriority w:val="39"/>
    <w:unhideWhenUsed/>
    <w:rsid w:val="001447B2"/>
    <w:pPr>
      <w:tabs>
        <w:tab w:val="right" w:leader="dot" w:pos="8505"/>
      </w:tabs>
    </w:pPr>
  </w:style>
  <w:style w:type="paragraph" w:styleId="Inhopg9">
    <w:name w:val="toc 9"/>
    <w:basedOn w:val="Standaard"/>
    <w:next w:val="Standaard"/>
    <w:uiPriority w:val="39"/>
    <w:unhideWhenUsed/>
    <w:rsid w:val="001447B2"/>
    <w:pPr>
      <w:spacing w:after="100"/>
      <w:ind w:left="1260"/>
    </w:pPr>
  </w:style>
  <w:style w:type="table" w:styleId="Klassieketabel1">
    <w:name w:val="Table Classic 1"/>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447B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447B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447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447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447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447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447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447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447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447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447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447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447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447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447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447B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447B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447B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447B2"/>
    <w:pPr>
      <w:spacing w:before="120"/>
    </w:pPr>
    <w:rPr>
      <w:rFonts w:asciiTheme="majorHAnsi" w:eastAsiaTheme="majorEastAsia" w:hAnsiTheme="majorHAnsi" w:cstheme="majorBidi"/>
      <w:b/>
      <w:bCs/>
      <w:sz w:val="24"/>
    </w:rPr>
  </w:style>
  <w:style w:type="table" w:styleId="Lichtraster">
    <w:name w:val="Light Grid"/>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447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447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447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447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447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447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447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447B2"/>
    <w:pPr>
      <w:ind w:left="283" w:hanging="283"/>
      <w:contextualSpacing/>
    </w:pPr>
  </w:style>
  <w:style w:type="paragraph" w:styleId="Lijst2">
    <w:name w:val="List 2"/>
    <w:basedOn w:val="Standaard"/>
    <w:semiHidden/>
    <w:unhideWhenUsed/>
    <w:rsid w:val="001447B2"/>
    <w:pPr>
      <w:ind w:left="566" w:hanging="283"/>
      <w:contextualSpacing/>
    </w:pPr>
  </w:style>
  <w:style w:type="paragraph" w:styleId="Lijst3">
    <w:name w:val="List 3"/>
    <w:basedOn w:val="Standaard"/>
    <w:semiHidden/>
    <w:unhideWhenUsed/>
    <w:rsid w:val="001447B2"/>
    <w:pPr>
      <w:ind w:left="849" w:hanging="283"/>
      <w:contextualSpacing/>
    </w:pPr>
  </w:style>
  <w:style w:type="paragraph" w:styleId="Lijst4">
    <w:name w:val="List 4"/>
    <w:basedOn w:val="Standaard"/>
    <w:semiHidden/>
    <w:unhideWhenUsed/>
    <w:rsid w:val="001447B2"/>
    <w:pPr>
      <w:ind w:left="1132" w:hanging="283"/>
      <w:contextualSpacing/>
    </w:pPr>
  </w:style>
  <w:style w:type="paragraph" w:styleId="Lijst5">
    <w:name w:val="List 5"/>
    <w:basedOn w:val="Standaard"/>
    <w:semiHidden/>
    <w:unhideWhenUsed/>
    <w:rsid w:val="001447B2"/>
    <w:pPr>
      <w:ind w:left="1415" w:hanging="283"/>
      <w:contextualSpacing/>
    </w:pPr>
  </w:style>
  <w:style w:type="paragraph" w:styleId="Lijstmetafbeeldingen">
    <w:name w:val="table of figures"/>
    <w:basedOn w:val="Standaard"/>
    <w:next w:val="Standaard"/>
    <w:semiHidden/>
    <w:unhideWhenUsed/>
    <w:rsid w:val="001447B2"/>
  </w:style>
  <w:style w:type="paragraph" w:styleId="Lijstopsomteken">
    <w:name w:val="List Bullet"/>
    <w:basedOn w:val="Standaard"/>
    <w:unhideWhenUsed/>
    <w:rsid w:val="001447B2"/>
    <w:pPr>
      <w:numPr>
        <w:numId w:val="58"/>
      </w:numPr>
      <w:contextualSpacing/>
    </w:pPr>
  </w:style>
  <w:style w:type="paragraph" w:styleId="Lijstopsomteken2">
    <w:name w:val="List Bullet 2"/>
    <w:basedOn w:val="Standaard"/>
    <w:semiHidden/>
    <w:unhideWhenUsed/>
    <w:rsid w:val="001447B2"/>
    <w:pPr>
      <w:tabs>
        <w:tab w:val="num" w:pos="720"/>
      </w:tabs>
      <w:ind w:left="720" w:hanging="720"/>
      <w:contextualSpacing/>
    </w:pPr>
  </w:style>
  <w:style w:type="paragraph" w:styleId="Lijstopsomteken3">
    <w:name w:val="List Bullet 3"/>
    <w:basedOn w:val="Standaard"/>
    <w:semiHidden/>
    <w:unhideWhenUsed/>
    <w:rsid w:val="001447B2"/>
    <w:pPr>
      <w:tabs>
        <w:tab w:val="num" w:pos="720"/>
      </w:tabs>
      <w:ind w:left="720" w:hanging="720"/>
      <w:contextualSpacing/>
    </w:pPr>
  </w:style>
  <w:style w:type="paragraph" w:styleId="Lijstopsomteken4">
    <w:name w:val="List Bullet 4"/>
    <w:basedOn w:val="Standaard"/>
    <w:semiHidden/>
    <w:unhideWhenUsed/>
    <w:rsid w:val="001447B2"/>
    <w:pPr>
      <w:tabs>
        <w:tab w:val="num" w:pos="720"/>
      </w:tabs>
      <w:ind w:left="720" w:hanging="720"/>
      <w:contextualSpacing/>
    </w:pPr>
  </w:style>
  <w:style w:type="paragraph" w:styleId="Lijstopsomteken5">
    <w:name w:val="List Bullet 5"/>
    <w:basedOn w:val="Standaard"/>
    <w:semiHidden/>
    <w:unhideWhenUsed/>
    <w:rsid w:val="001447B2"/>
    <w:pPr>
      <w:tabs>
        <w:tab w:val="num" w:pos="720"/>
      </w:tabs>
      <w:ind w:left="720" w:hanging="720"/>
      <w:contextualSpacing/>
    </w:pPr>
  </w:style>
  <w:style w:type="paragraph" w:styleId="Lijstnummering2">
    <w:name w:val="List Number 2"/>
    <w:basedOn w:val="Standaard"/>
    <w:semiHidden/>
    <w:unhideWhenUsed/>
    <w:rsid w:val="001447B2"/>
    <w:pPr>
      <w:tabs>
        <w:tab w:val="num" w:pos="720"/>
      </w:tabs>
      <w:ind w:left="720" w:hanging="720"/>
      <w:contextualSpacing/>
    </w:pPr>
  </w:style>
  <w:style w:type="paragraph" w:styleId="Lijstnummering3">
    <w:name w:val="List Number 3"/>
    <w:basedOn w:val="Standaard"/>
    <w:semiHidden/>
    <w:unhideWhenUsed/>
    <w:rsid w:val="001447B2"/>
    <w:pPr>
      <w:tabs>
        <w:tab w:val="num" w:pos="720"/>
      </w:tabs>
      <w:ind w:left="720" w:hanging="720"/>
      <w:contextualSpacing/>
    </w:pPr>
  </w:style>
  <w:style w:type="paragraph" w:styleId="Lijstnummering4">
    <w:name w:val="List Number 4"/>
    <w:basedOn w:val="Standaard"/>
    <w:semiHidden/>
    <w:unhideWhenUsed/>
    <w:rsid w:val="001447B2"/>
    <w:pPr>
      <w:tabs>
        <w:tab w:val="num" w:pos="720"/>
      </w:tabs>
      <w:ind w:left="720" w:hanging="720"/>
      <w:contextualSpacing/>
    </w:pPr>
  </w:style>
  <w:style w:type="paragraph" w:styleId="Lijstnummering5">
    <w:name w:val="List Number 5"/>
    <w:basedOn w:val="Standaard"/>
    <w:semiHidden/>
    <w:unhideWhenUsed/>
    <w:rsid w:val="001447B2"/>
    <w:pPr>
      <w:tabs>
        <w:tab w:val="num" w:pos="720"/>
      </w:tabs>
      <w:ind w:left="720" w:hanging="720"/>
      <w:contextualSpacing/>
    </w:pPr>
  </w:style>
  <w:style w:type="paragraph" w:styleId="Lijstvoortzetting">
    <w:name w:val="List Continue"/>
    <w:basedOn w:val="Standaard"/>
    <w:semiHidden/>
    <w:unhideWhenUsed/>
    <w:rsid w:val="001447B2"/>
    <w:pPr>
      <w:spacing w:after="120"/>
      <w:ind w:left="283"/>
      <w:contextualSpacing/>
    </w:pPr>
  </w:style>
  <w:style w:type="paragraph" w:styleId="Lijstvoortzetting2">
    <w:name w:val="List Continue 2"/>
    <w:basedOn w:val="Standaard"/>
    <w:semiHidden/>
    <w:unhideWhenUsed/>
    <w:rsid w:val="001447B2"/>
    <w:pPr>
      <w:spacing w:after="120"/>
      <w:ind w:left="566"/>
      <w:contextualSpacing/>
    </w:pPr>
  </w:style>
  <w:style w:type="paragraph" w:styleId="Lijstvoortzetting3">
    <w:name w:val="List Continue 3"/>
    <w:basedOn w:val="Standaard"/>
    <w:semiHidden/>
    <w:unhideWhenUsed/>
    <w:rsid w:val="001447B2"/>
    <w:pPr>
      <w:spacing w:after="120"/>
      <w:ind w:left="849"/>
      <w:contextualSpacing/>
    </w:pPr>
  </w:style>
  <w:style w:type="paragraph" w:styleId="Lijstvoortzetting4">
    <w:name w:val="List Continue 4"/>
    <w:basedOn w:val="Standaard"/>
    <w:semiHidden/>
    <w:unhideWhenUsed/>
    <w:rsid w:val="001447B2"/>
    <w:pPr>
      <w:spacing w:after="120"/>
      <w:ind w:left="1132"/>
      <w:contextualSpacing/>
    </w:pPr>
  </w:style>
  <w:style w:type="paragraph" w:styleId="Lijstvoortzetting5">
    <w:name w:val="List Continue 5"/>
    <w:basedOn w:val="Standaard"/>
    <w:semiHidden/>
    <w:unhideWhenUsed/>
    <w:rsid w:val="001447B2"/>
    <w:pPr>
      <w:spacing w:after="120"/>
      <w:ind w:left="1415"/>
      <w:contextualSpacing/>
    </w:pPr>
  </w:style>
  <w:style w:type="paragraph" w:styleId="Macrotekst">
    <w:name w:val="macro"/>
    <w:semiHidden/>
    <w:unhideWhenUsed/>
    <w:rsid w:val="001447B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447B2"/>
    <w:rPr>
      <w:rFonts w:ascii="Times New Roman" w:hAnsi="Times New Roman"/>
      <w:sz w:val="24"/>
    </w:rPr>
  </w:style>
  <w:style w:type="paragraph" w:styleId="Notitiekop">
    <w:name w:val="Note Heading"/>
    <w:basedOn w:val="Standaard"/>
    <w:next w:val="Standaard"/>
    <w:semiHidden/>
    <w:unhideWhenUsed/>
    <w:rsid w:val="001447B2"/>
    <w:pPr>
      <w:spacing w:line="240" w:lineRule="auto"/>
    </w:pPr>
  </w:style>
  <w:style w:type="character" w:styleId="Paginanummer">
    <w:name w:val="page number"/>
    <w:basedOn w:val="Standaardalinea-lettertype"/>
    <w:semiHidden/>
    <w:unhideWhenUsed/>
    <w:rsid w:val="001447B2"/>
  </w:style>
  <w:style w:type="paragraph" w:styleId="Plattetekst">
    <w:name w:val="Body Text"/>
    <w:basedOn w:val="Standaard"/>
    <w:semiHidden/>
    <w:unhideWhenUsed/>
    <w:rsid w:val="001447B2"/>
    <w:pPr>
      <w:spacing w:after="120"/>
    </w:pPr>
  </w:style>
  <w:style w:type="paragraph" w:styleId="Plattetekst2">
    <w:name w:val="Body Text 2"/>
    <w:basedOn w:val="Standaard"/>
    <w:semiHidden/>
    <w:unhideWhenUsed/>
    <w:rsid w:val="001447B2"/>
    <w:pPr>
      <w:spacing w:after="120" w:line="480" w:lineRule="auto"/>
    </w:pPr>
  </w:style>
  <w:style w:type="paragraph" w:styleId="Plattetekst3">
    <w:name w:val="Body Text 3"/>
    <w:basedOn w:val="Standaard"/>
    <w:semiHidden/>
    <w:unhideWhenUsed/>
    <w:rsid w:val="001447B2"/>
    <w:pPr>
      <w:spacing w:after="120"/>
    </w:pPr>
    <w:rPr>
      <w:sz w:val="16"/>
      <w:szCs w:val="16"/>
    </w:rPr>
  </w:style>
  <w:style w:type="paragraph" w:styleId="Platteteksteersteinspringing">
    <w:name w:val="Body Text First Indent"/>
    <w:basedOn w:val="Plattetekst"/>
    <w:semiHidden/>
    <w:unhideWhenUsed/>
    <w:rsid w:val="001447B2"/>
    <w:pPr>
      <w:spacing w:after="0"/>
      <w:ind w:firstLine="360"/>
    </w:pPr>
  </w:style>
  <w:style w:type="paragraph" w:styleId="Plattetekstinspringen">
    <w:name w:val="Body Text Indent"/>
    <w:basedOn w:val="Standaard"/>
    <w:semiHidden/>
    <w:unhideWhenUsed/>
    <w:rsid w:val="001447B2"/>
    <w:pPr>
      <w:spacing w:after="120"/>
      <w:ind w:left="283"/>
    </w:pPr>
  </w:style>
  <w:style w:type="paragraph" w:styleId="Platteteksteersteinspringing2">
    <w:name w:val="Body Text First Indent 2"/>
    <w:basedOn w:val="Plattetekstinspringen"/>
    <w:semiHidden/>
    <w:unhideWhenUsed/>
    <w:rsid w:val="001447B2"/>
    <w:pPr>
      <w:spacing w:after="0"/>
      <w:ind w:left="360" w:firstLine="360"/>
    </w:pPr>
  </w:style>
  <w:style w:type="paragraph" w:styleId="Plattetekstinspringen2">
    <w:name w:val="Body Text Indent 2"/>
    <w:basedOn w:val="Standaard"/>
    <w:semiHidden/>
    <w:unhideWhenUsed/>
    <w:rsid w:val="001447B2"/>
    <w:pPr>
      <w:spacing w:after="120" w:line="480" w:lineRule="auto"/>
      <w:ind w:left="283"/>
    </w:pPr>
  </w:style>
  <w:style w:type="paragraph" w:styleId="Plattetekstinspringen3">
    <w:name w:val="Body Text Indent 3"/>
    <w:basedOn w:val="Standaard"/>
    <w:semiHidden/>
    <w:unhideWhenUsed/>
    <w:rsid w:val="001447B2"/>
    <w:pPr>
      <w:spacing w:after="120"/>
      <w:ind w:left="283"/>
    </w:pPr>
    <w:rPr>
      <w:sz w:val="16"/>
      <w:szCs w:val="16"/>
    </w:rPr>
  </w:style>
  <w:style w:type="table" w:styleId="Professioneletabel">
    <w:name w:val="Table Professional"/>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447B2"/>
  </w:style>
  <w:style w:type="paragraph" w:styleId="Standaardinspringing">
    <w:name w:val="Normal Indent"/>
    <w:basedOn w:val="Standaard"/>
    <w:semiHidden/>
    <w:unhideWhenUsed/>
    <w:rsid w:val="001447B2"/>
    <w:pPr>
      <w:ind w:left="708"/>
    </w:pPr>
  </w:style>
  <w:style w:type="table" w:styleId="Tabelkolommen1">
    <w:name w:val="Table Columns 1"/>
    <w:basedOn w:val="Standaardtabel"/>
    <w:semiHidden/>
    <w:unhideWhenUsed/>
    <w:rsid w:val="001447B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447B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447B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447B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447B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447B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447B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447B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447B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447B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447B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447B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447B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447B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447B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447B2"/>
    <w:pPr>
      <w:spacing w:line="240" w:lineRule="auto"/>
    </w:pPr>
    <w:rPr>
      <w:rFonts w:ascii="Consolas" w:hAnsi="Consolas"/>
      <w:sz w:val="21"/>
      <w:szCs w:val="21"/>
    </w:rPr>
  </w:style>
  <w:style w:type="table" w:styleId="Verfijndetabel1">
    <w:name w:val="Table Subtle 1"/>
    <w:basedOn w:val="Standaardtabel"/>
    <w:semiHidden/>
    <w:unhideWhenUsed/>
    <w:rsid w:val="001447B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447B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447B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447B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447B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447B2"/>
    <w:pPr>
      <w:keepNext/>
      <w:spacing w:before="280" w:after="280" w:line="240" w:lineRule="auto"/>
    </w:pPr>
    <w:rPr>
      <w:color w:val="FF0000"/>
    </w:rPr>
  </w:style>
  <w:style w:type="paragraph" w:customStyle="1" w:styleId="Figuurbijschrift">
    <w:name w:val="Figuurbijschrift"/>
    <w:basedOn w:val="Standaard"/>
    <w:next w:val="Standaard"/>
    <w:qFormat/>
    <w:rsid w:val="001447B2"/>
    <w:pPr>
      <w:numPr>
        <w:numId w:val="6"/>
      </w:numPr>
      <w:tabs>
        <w:tab w:val="left" w:pos="1134"/>
      </w:tabs>
      <w:spacing w:before="280" w:after="280"/>
    </w:pPr>
    <w:rPr>
      <w:b/>
    </w:rPr>
  </w:style>
  <w:style w:type="character" w:styleId="Eindnootmarkering">
    <w:name w:val="endnote reference"/>
    <w:basedOn w:val="Standaardalinea-lettertype"/>
    <w:semiHidden/>
    <w:unhideWhenUsed/>
    <w:rsid w:val="001447B2"/>
    <w:rPr>
      <w:vanish/>
      <w:vertAlign w:val="superscript"/>
    </w:rPr>
  </w:style>
  <w:style w:type="character" w:customStyle="1" w:styleId="Colofonidentificatie">
    <w:name w:val="Colofon identificatie"/>
    <w:basedOn w:val="Standaardalinea-lettertype"/>
    <w:uiPriority w:val="1"/>
    <w:qFormat/>
    <w:rsid w:val="001447B2"/>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5"/>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1447B2"/>
    <w:pPr>
      <w:numPr>
        <w:ilvl w:val="7"/>
        <w:numId w:val="1"/>
      </w:numPr>
    </w:pPr>
  </w:style>
  <w:style w:type="paragraph" w:customStyle="1" w:styleId="Opsommingtekens6">
    <w:name w:val="Opsomming tekens 6"/>
    <w:basedOn w:val="Standaard"/>
    <w:qFormat/>
    <w:rsid w:val="001447B2"/>
    <w:pPr>
      <w:numPr>
        <w:ilvl w:val="8"/>
        <w:numId w:val="1"/>
      </w:numPr>
    </w:pPr>
  </w:style>
  <w:style w:type="character" w:customStyle="1" w:styleId="Verwijzing">
    <w:name w:val="Verwijzing"/>
    <w:basedOn w:val="Standaardalinea-lettertype"/>
    <w:uiPriority w:val="1"/>
    <w:rsid w:val="001447B2"/>
    <w:rPr>
      <w:u w:val="single"/>
    </w:rPr>
  </w:style>
  <w:style w:type="paragraph" w:customStyle="1" w:styleId="Kader">
    <w:name w:val="Kader"/>
    <w:basedOn w:val="Standaard"/>
    <w:next w:val="Standaard"/>
    <w:qFormat/>
    <w:rsid w:val="001447B2"/>
    <w:pPr>
      <w:spacing w:before="280" w:after="280" w:line="280" w:lineRule="atLeast"/>
    </w:pPr>
    <w:rPr>
      <w:color w:val="FF0000"/>
    </w:rPr>
  </w:style>
  <w:style w:type="character" w:customStyle="1" w:styleId="Kop3Char">
    <w:name w:val="Kop 3 Char"/>
    <w:basedOn w:val="Standaardalinea-lettertype"/>
    <w:link w:val="Kop3"/>
    <w:uiPriority w:val="9"/>
    <w:locked/>
    <w:rsid w:val="003D0832"/>
    <w:rPr>
      <w:rFonts w:ascii="Verdana" w:hAnsi="Verdana"/>
      <w:b/>
      <w:bCs/>
      <w:sz w:val="18"/>
      <w:szCs w:val="26"/>
    </w:rPr>
  </w:style>
  <w:style w:type="character" w:customStyle="1" w:styleId="Kop4Char">
    <w:name w:val="Kop 4 Char"/>
    <w:basedOn w:val="Standaardalinea-lettertype"/>
    <w:link w:val="Kop4"/>
    <w:locked/>
    <w:rsid w:val="003D0832"/>
    <w:rPr>
      <w:rFonts w:ascii="Verdana" w:hAnsi="Verdana"/>
      <w:b/>
      <w:bCs/>
      <w:sz w:val="18"/>
      <w:szCs w:val="28"/>
    </w:rPr>
  </w:style>
  <w:style w:type="character" w:customStyle="1" w:styleId="Kop2Char">
    <w:name w:val="Kop 2 Char"/>
    <w:basedOn w:val="Standaardalinea-lettertype"/>
    <w:link w:val="Kop2"/>
    <w:locked/>
    <w:rsid w:val="001151DC"/>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openxmlformats.org/officeDocument/2006/relationships/hyperlink" Target="https://www.wegwijzertpod.nl/uploads/2022-04/20220413%20Werkwijze%20Geo%20en%20locaties%20in%20Omgevingsdocumenten%201.01.pdf" TargetMode="External"/><Relationship Id="rId9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hyperlink" Target="https://www.wegwijzertpod.nl/uploads/2022-04/20220413%20Werkwijze%20Geo%20en%20locaties%20in%20Omgevingsdocumenten%201.01.pdf" TargetMode="External"/><Relationship Id="rId79" Type="http://schemas.openxmlformats.org/officeDocument/2006/relationships/comments" Target="comments.xml"/><Relationship Id="rId5" Type="http://schemas.openxmlformats.org/officeDocument/2006/relationships/numbering" Target="numbering.xml"/><Relationship Id="rId82" Type="http://schemas.microsoft.com/office/2018/08/relationships/commentsExtensible" Target="commentsExtensible.xml"/><Relationship Id="rId95" Type="http://schemas.openxmlformats.org/officeDocument/2006/relationships/hyperlink" Target="https://www.geonovum.nl/geo-standaarden/omgevingswet/meldingen" TargetMode="External"/><Relationship Id="rId19" Type="http://schemas.openxmlformats.org/officeDocument/2006/relationships/header" Target="header4.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microsoft.com/office/2011/relationships/commentsExtended" Target="commentsExtended.xml"/><Relationship Id="rId98"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96" Type="http://schemas.openxmlformats.org/officeDocument/2006/relationships/hyperlink" Target="https://gitlab.com/koop/STOP/standaard/-/issu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81" Type="http://schemas.microsoft.com/office/2016/09/relationships/commentsIds" Target="commentsIds.xm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2BF74-FC5F-4D01-8BF5-A94D48CCB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1076</TotalTime>
  <Pages>1</Pages>
  <Words>76462</Words>
  <Characters>420547</Characters>
  <Application>Microsoft Office Word</Application>
  <DocSecurity>0</DocSecurity>
  <Lines>3504</Lines>
  <Paragraphs>992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AMvB en MR_werkversie</vt:lpstr>
      <vt:lpstr>TPOD sjabloon v0.98</vt:lpstr>
    </vt:vector>
  </TitlesOfParts>
  <Company/>
  <LinksUpToDate>false</LinksUpToDate>
  <CharactersWithSpaces>496017</CharactersWithSpaces>
  <SharedDoc>false</SharedDoc>
  <HyperlinkBase/>
  <HLinks>
    <vt:vector size="1224" baseType="variant">
      <vt:variant>
        <vt:i4>7733375</vt:i4>
      </vt:variant>
      <vt:variant>
        <vt:i4>2397</vt:i4>
      </vt:variant>
      <vt:variant>
        <vt:i4>0</vt:i4>
      </vt:variant>
      <vt:variant>
        <vt:i4>5</vt:i4>
      </vt:variant>
      <vt:variant>
        <vt:lpwstr>https://gitlab.com/koop/STOP/standaard/-/issues</vt:lpwstr>
      </vt:variant>
      <vt:variant>
        <vt:lpwstr/>
      </vt:variant>
      <vt:variant>
        <vt:i4>7733286</vt:i4>
      </vt:variant>
      <vt:variant>
        <vt:i4>2394</vt:i4>
      </vt:variant>
      <vt:variant>
        <vt:i4>0</vt:i4>
      </vt:variant>
      <vt:variant>
        <vt:i4>5</vt:i4>
      </vt:variant>
      <vt:variant>
        <vt:lpwstr>https://www.geonovum.nl/geo-standaarden/omgevingswet/meldingen</vt:lpwstr>
      </vt:variant>
      <vt:variant>
        <vt:lpwstr/>
      </vt:variant>
      <vt:variant>
        <vt:i4>1966134</vt:i4>
      </vt:variant>
      <vt:variant>
        <vt:i4>1388</vt:i4>
      </vt:variant>
      <vt:variant>
        <vt:i4>0</vt:i4>
      </vt:variant>
      <vt:variant>
        <vt:i4>5</vt:i4>
      </vt:variant>
      <vt:variant>
        <vt:lpwstr/>
      </vt:variant>
      <vt:variant>
        <vt:lpwstr>_Toc92379955</vt:lpwstr>
      </vt:variant>
      <vt:variant>
        <vt:i4>2031670</vt:i4>
      </vt:variant>
      <vt:variant>
        <vt:i4>1382</vt:i4>
      </vt:variant>
      <vt:variant>
        <vt:i4>0</vt:i4>
      </vt:variant>
      <vt:variant>
        <vt:i4>5</vt:i4>
      </vt:variant>
      <vt:variant>
        <vt:lpwstr/>
      </vt:variant>
      <vt:variant>
        <vt:lpwstr>_Toc92379954</vt:lpwstr>
      </vt:variant>
      <vt:variant>
        <vt:i4>1572918</vt:i4>
      </vt:variant>
      <vt:variant>
        <vt:i4>1376</vt:i4>
      </vt:variant>
      <vt:variant>
        <vt:i4>0</vt:i4>
      </vt:variant>
      <vt:variant>
        <vt:i4>5</vt:i4>
      </vt:variant>
      <vt:variant>
        <vt:lpwstr/>
      </vt:variant>
      <vt:variant>
        <vt:lpwstr>_Toc92379953</vt:lpwstr>
      </vt:variant>
      <vt:variant>
        <vt:i4>1638454</vt:i4>
      </vt:variant>
      <vt:variant>
        <vt:i4>1370</vt:i4>
      </vt:variant>
      <vt:variant>
        <vt:i4>0</vt:i4>
      </vt:variant>
      <vt:variant>
        <vt:i4>5</vt:i4>
      </vt:variant>
      <vt:variant>
        <vt:lpwstr/>
      </vt:variant>
      <vt:variant>
        <vt:lpwstr>_Toc92379952</vt:lpwstr>
      </vt:variant>
      <vt:variant>
        <vt:i4>1703990</vt:i4>
      </vt:variant>
      <vt:variant>
        <vt:i4>1364</vt:i4>
      </vt:variant>
      <vt:variant>
        <vt:i4>0</vt:i4>
      </vt:variant>
      <vt:variant>
        <vt:i4>5</vt:i4>
      </vt:variant>
      <vt:variant>
        <vt:lpwstr/>
      </vt:variant>
      <vt:variant>
        <vt:lpwstr>_Toc92379951</vt:lpwstr>
      </vt:variant>
      <vt:variant>
        <vt:i4>1769526</vt:i4>
      </vt:variant>
      <vt:variant>
        <vt:i4>1358</vt:i4>
      </vt:variant>
      <vt:variant>
        <vt:i4>0</vt:i4>
      </vt:variant>
      <vt:variant>
        <vt:i4>5</vt:i4>
      </vt:variant>
      <vt:variant>
        <vt:lpwstr/>
      </vt:variant>
      <vt:variant>
        <vt:lpwstr>_Toc92379950</vt:lpwstr>
      </vt:variant>
      <vt:variant>
        <vt:i4>1179703</vt:i4>
      </vt:variant>
      <vt:variant>
        <vt:i4>1352</vt:i4>
      </vt:variant>
      <vt:variant>
        <vt:i4>0</vt:i4>
      </vt:variant>
      <vt:variant>
        <vt:i4>5</vt:i4>
      </vt:variant>
      <vt:variant>
        <vt:lpwstr/>
      </vt:variant>
      <vt:variant>
        <vt:lpwstr>_Toc92379949</vt:lpwstr>
      </vt:variant>
      <vt:variant>
        <vt:i4>1245239</vt:i4>
      </vt:variant>
      <vt:variant>
        <vt:i4>1346</vt:i4>
      </vt:variant>
      <vt:variant>
        <vt:i4>0</vt:i4>
      </vt:variant>
      <vt:variant>
        <vt:i4>5</vt:i4>
      </vt:variant>
      <vt:variant>
        <vt:lpwstr/>
      </vt:variant>
      <vt:variant>
        <vt:lpwstr>_Toc92379948</vt:lpwstr>
      </vt:variant>
      <vt:variant>
        <vt:i4>1835063</vt:i4>
      </vt:variant>
      <vt:variant>
        <vt:i4>1340</vt:i4>
      </vt:variant>
      <vt:variant>
        <vt:i4>0</vt:i4>
      </vt:variant>
      <vt:variant>
        <vt:i4>5</vt:i4>
      </vt:variant>
      <vt:variant>
        <vt:lpwstr/>
      </vt:variant>
      <vt:variant>
        <vt:lpwstr>_Toc92379947</vt:lpwstr>
      </vt:variant>
      <vt:variant>
        <vt:i4>1900599</vt:i4>
      </vt:variant>
      <vt:variant>
        <vt:i4>1334</vt:i4>
      </vt:variant>
      <vt:variant>
        <vt:i4>0</vt:i4>
      </vt:variant>
      <vt:variant>
        <vt:i4>5</vt:i4>
      </vt:variant>
      <vt:variant>
        <vt:lpwstr/>
      </vt:variant>
      <vt:variant>
        <vt:lpwstr>_Toc92379946</vt:lpwstr>
      </vt:variant>
      <vt:variant>
        <vt:i4>1966135</vt:i4>
      </vt:variant>
      <vt:variant>
        <vt:i4>1328</vt:i4>
      </vt:variant>
      <vt:variant>
        <vt:i4>0</vt:i4>
      </vt:variant>
      <vt:variant>
        <vt:i4>5</vt:i4>
      </vt:variant>
      <vt:variant>
        <vt:lpwstr/>
      </vt:variant>
      <vt:variant>
        <vt:lpwstr>_Toc92379945</vt:lpwstr>
      </vt:variant>
      <vt:variant>
        <vt:i4>2031671</vt:i4>
      </vt:variant>
      <vt:variant>
        <vt:i4>1322</vt:i4>
      </vt:variant>
      <vt:variant>
        <vt:i4>0</vt:i4>
      </vt:variant>
      <vt:variant>
        <vt:i4>5</vt:i4>
      </vt:variant>
      <vt:variant>
        <vt:lpwstr/>
      </vt:variant>
      <vt:variant>
        <vt:lpwstr>_Toc92379944</vt:lpwstr>
      </vt:variant>
      <vt:variant>
        <vt:i4>1572919</vt:i4>
      </vt:variant>
      <vt:variant>
        <vt:i4>1316</vt:i4>
      </vt:variant>
      <vt:variant>
        <vt:i4>0</vt:i4>
      </vt:variant>
      <vt:variant>
        <vt:i4>5</vt:i4>
      </vt:variant>
      <vt:variant>
        <vt:lpwstr/>
      </vt:variant>
      <vt:variant>
        <vt:lpwstr>_Toc92379943</vt:lpwstr>
      </vt:variant>
      <vt:variant>
        <vt:i4>1638455</vt:i4>
      </vt:variant>
      <vt:variant>
        <vt:i4>1310</vt:i4>
      </vt:variant>
      <vt:variant>
        <vt:i4>0</vt:i4>
      </vt:variant>
      <vt:variant>
        <vt:i4>5</vt:i4>
      </vt:variant>
      <vt:variant>
        <vt:lpwstr/>
      </vt:variant>
      <vt:variant>
        <vt:lpwstr>_Toc92379942</vt:lpwstr>
      </vt:variant>
      <vt:variant>
        <vt:i4>1703991</vt:i4>
      </vt:variant>
      <vt:variant>
        <vt:i4>1304</vt:i4>
      </vt:variant>
      <vt:variant>
        <vt:i4>0</vt:i4>
      </vt:variant>
      <vt:variant>
        <vt:i4>5</vt:i4>
      </vt:variant>
      <vt:variant>
        <vt:lpwstr/>
      </vt:variant>
      <vt:variant>
        <vt:lpwstr>_Toc92379941</vt:lpwstr>
      </vt:variant>
      <vt:variant>
        <vt:i4>1769527</vt:i4>
      </vt:variant>
      <vt:variant>
        <vt:i4>1298</vt:i4>
      </vt:variant>
      <vt:variant>
        <vt:i4>0</vt:i4>
      </vt:variant>
      <vt:variant>
        <vt:i4>5</vt:i4>
      </vt:variant>
      <vt:variant>
        <vt:lpwstr/>
      </vt:variant>
      <vt:variant>
        <vt:lpwstr>_Toc92379940</vt:lpwstr>
      </vt:variant>
      <vt:variant>
        <vt:i4>1179696</vt:i4>
      </vt:variant>
      <vt:variant>
        <vt:i4>1292</vt:i4>
      </vt:variant>
      <vt:variant>
        <vt:i4>0</vt:i4>
      </vt:variant>
      <vt:variant>
        <vt:i4>5</vt:i4>
      </vt:variant>
      <vt:variant>
        <vt:lpwstr/>
      </vt:variant>
      <vt:variant>
        <vt:lpwstr>_Toc92379939</vt:lpwstr>
      </vt:variant>
      <vt:variant>
        <vt:i4>1245232</vt:i4>
      </vt:variant>
      <vt:variant>
        <vt:i4>1286</vt:i4>
      </vt:variant>
      <vt:variant>
        <vt:i4>0</vt:i4>
      </vt:variant>
      <vt:variant>
        <vt:i4>5</vt:i4>
      </vt:variant>
      <vt:variant>
        <vt:lpwstr/>
      </vt:variant>
      <vt:variant>
        <vt:lpwstr>_Toc92379938</vt:lpwstr>
      </vt:variant>
      <vt:variant>
        <vt:i4>1835056</vt:i4>
      </vt:variant>
      <vt:variant>
        <vt:i4>1280</vt:i4>
      </vt:variant>
      <vt:variant>
        <vt:i4>0</vt:i4>
      </vt:variant>
      <vt:variant>
        <vt:i4>5</vt:i4>
      </vt:variant>
      <vt:variant>
        <vt:lpwstr/>
      </vt:variant>
      <vt:variant>
        <vt:lpwstr>_Toc92379937</vt:lpwstr>
      </vt:variant>
      <vt:variant>
        <vt:i4>1900592</vt:i4>
      </vt:variant>
      <vt:variant>
        <vt:i4>1274</vt:i4>
      </vt:variant>
      <vt:variant>
        <vt:i4>0</vt:i4>
      </vt:variant>
      <vt:variant>
        <vt:i4>5</vt:i4>
      </vt:variant>
      <vt:variant>
        <vt:lpwstr/>
      </vt:variant>
      <vt:variant>
        <vt:lpwstr>_Toc92379936</vt:lpwstr>
      </vt:variant>
      <vt:variant>
        <vt:i4>1966128</vt:i4>
      </vt:variant>
      <vt:variant>
        <vt:i4>1268</vt:i4>
      </vt:variant>
      <vt:variant>
        <vt:i4>0</vt:i4>
      </vt:variant>
      <vt:variant>
        <vt:i4>5</vt:i4>
      </vt:variant>
      <vt:variant>
        <vt:lpwstr/>
      </vt:variant>
      <vt:variant>
        <vt:lpwstr>_Toc92379935</vt:lpwstr>
      </vt:variant>
      <vt:variant>
        <vt:i4>2031664</vt:i4>
      </vt:variant>
      <vt:variant>
        <vt:i4>1262</vt:i4>
      </vt:variant>
      <vt:variant>
        <vt:i4>0</vt:i4>
      </vt:variant>
      <vt:variant>
        <vt:i4>5</vt:i4>
      </vt:variant>
      <vt:variant>
        <vt:lpwstr/>
      </vt:variant>
      <vt:variant>
        <vt:lpwstr>_Toc92379934</vt:lpwstr>
      </vt:variant>
      <vt:variant>
        <vt:i4>1572912</vt:i4>
      </vt:variant>
      <vt:variant>
        <vt:i4>1256</vt:i4>
      </vt:variant>
      <vt:variant>
        <vt:i4>0</vt:i4>
      </vt:variant>
      <vt:variant>
        <vt:i4>5</vt:i4>
      </vt:variant>
      <vt:variant>
        <vt:lpwstr/>
      </vt:variant>
      <vt:variant>
        <vt:lpwstr>_Toc92379933</vt:lpwstr>
      </vt:variant>
      <vt:variant>
        <vt:i4>1638448</vt:i4>
      </vt:variant>
      <vt:variant>
        <vt:i4>1250</vt:i4>
      </vt:variant>
      <vt:variant>
        <vt:i4>0</vt:i4>
      </vt:variant>
      <vt:variant>
        <vt:i4>5</vt:i4>
      </vt:variant>
      <vt:variant>
        <vt:lpwstr/>
      </vt:variant>
      <vt:variant>
        <vt:lpwstr>_Toc92379932</vt:lpwstr>
      </vt:variant>
      <vt:variant>
        <vt:i4>1703984</vt:i4>
      </vt:variant>
      <vt:variant>
        <vt:i4>1244</vt:i4>
      </vt:variant>
      <vt:variant>
        <vt:i4>0</vt:i4>
      </vt:variant>
      <vt:variant>
        <vt:i4>5</vt:i4>
      </vt:variant>
      <vt:variant>
        <vt:lpwstr/>
      </vt:variant>
      <vt:variant>
        <vt:lpwstr>_Toc92379931</vt:lpwstr>
      </vt:variant>
      <vt:variant>
        <vt:i4>1769520</vt:i4>
      </vt:variant>
      <vt:variant>
        <vt:i4>1238</vt:i4>
      </vt:variant>
      <vt:variant>
        <vt:i4>0</vt:i4>
      </vt:variant>
      <vt:variant>
        <vt:i4>5</vt:i4>
      </vt:variant>
      <vt:variant>
        <vt:lpwstr/>
      </vt:variant>
      <vt:variant>
        <vt:lpwstr>_Toc92379930</vt:lpwstr>
      </vt:variant>
      <vt:variant>
        <vt:i4>1179697</vt:i4>
      </vt:variant>
      <vt:variant>
        <vt:i4>1232</vt:i4>
      </vt:variant>
      <vt:variant>
        <vt:i4>0</vt:i4>
      </vt:variant>
      <vt:variant>
        <vt:i4>5</vt:i4>
      </vt:variant>
      <vt:variant>
        <vt:lpwstr/>
      </vt:variant>
      <vt:variant>
        <vt:lpwstr>_Toc92379929</vt:lpwstr>
      </vt:variant>
      <vt:variant>
        <vt:i4>1245233</vt:i4>
      </vt:variant>
      <vt:variant>
        <vt:i4>1226</vt:i4>
      </vt:variant>
      <vt:variant>
        <vt:i4>0</vt:i4>
      </vt:variant>
      <vt:variant>
        <vt:i4>5</vt:i4>
      </vt:variant>
      <vt:variant>
        <vt:lpwstr/>
      </vt:variant>
      <vt:variant>
        <vt:lpwstr>_Toc92379928</vt:lpwstr>
      </vt:variant>
      <vt:variant>
        <vt:i4>1835057</vt:i4>
      </vt:variant>
      <vt:variant>
        <vt:i4>1220</vt:i4>
      </vt:variant>
      <vt:variant>
        <vt:i4>0</vt:i4>
      </vt:variant>
      <vt:variant>
        <vt:i4>5</vt:i4>
      </vt:variant>
      <vt:variant>
        <vt:lpwstr/>
      </vt:variant>
      <vt:variant>
        <vt:lpwstr>_Toc92379927</vt:lpwstr>
      </vt:variant>
      <vt:variant>
        <vt:i4>1900593</vt:i4>
      </vt:variant>
      <vt:variant>
        <vt:i4>1214</vt:i4>
      </vt:variant>
      <vt:variant>
        <vt:i4>0</vt:i4>
      </vt:variant>
      <vt:variant>
        <vt:i4>5</vt:i4>
      </vt:variant>
      <vt:variant>
        <vt:lpwstr/>
      </vt:variant>
      <vt:variant>
        <vt:lpwstr>_Toc92379926</vt:lpwstr>
      </vt:variant>
      <vt:variant>
        <vt:i4>1966129</vt:i4>
      </vt:variant>
      <vt:variant>
        <vt:i4>1208</vt:i4>
      </vt:variant>
      <vt:variant>
        <vt:i4>0</vt:i4>
      </vt:variant>
      <vt:variant>
        <vt:i4>5</vt:i4>
      </vt:variant>
      <vt:variant>
        <vt:lpwstr/>
      </vt:variant>
      <vt:variant>
        <vt:lpwstr>_Toc92379925</vt:lpwstr>
      </vt:variant>
      <vt:variant>
        <vt:i4>2031665</vt:i4>
      </vt:variant>
      <vt:variant>
        <vt:i4>1202</vt:i4>
      </vt:variant>
      <vt:variant>
        <vt:i4>0</vt:i4>
      </vt:variant>
      <vt:variant>
        <vt:i4>5</vt:i4>
      </vt:variant>
      <vt:variant>
        <vt:lpwstr/>
      </vt:variant>
      <vt:variant>
        <vt:lpwstr>_Toc92379924</vt:lpwstr>
      </vt:variant>
      <vt:variant>
        <vt:i4>1572913</vt:i4>
      </vt:variant>
      <vt:variant>
        <vt:i4>1196</vt:i4>
      </vt:variant>
      <vt:variant>
        <vt:i4>0</vt:i4>
      </vt:variant>
      <vt:variant>
        <vt:i4>5</vt:i4>
      </vt:variant>
      <vt:variant>
        <vt:lpwstr/>
      </vt:variant>
      <vt:variant>
        <vt:lpwstr>_Toc92379923</vt:lpwstr>
      </vt:variant>
      <vt:variant>
        <vt:i4>1638449</vt:i4>
      </vt:variant>
      <vt:variant>
        <vt:i4>1190</vt:i4>
      </vt:variant>
      <vt:variant>
        <vt:i4>0</vt:i4>
      </vt:variant>
      <vt:variant>
        <vt:i4>5</vt:i4>
      </vt:variant>
      <vt:variant>
        <vt:lpwstr/>
      </vt:variant>
      <vt:variant>
        <vt:lpwstr>_Toc92379922</vt:lpwstr>
      </vt:variant>
      <vt:variant>
        <vt:i4>1703985</vt:i4>
      </vt:variant>
      <vt:variant>
        <vt:i4>1184</vt:i4>
      </vt:variant>
      <vt:variant>
        <vt:i4>0</vt:i4>
      </vt:variant>
      <vt:variant>
        <vt:i4>5</vt:i4>
      </vt:variant>
      <vt:variant>
        <vt:lpwstr/>
      </vt:variant>
      <vt:variant>
        <vt:lpwstr>_Toc92379921</vt:lpwstr>
      </vt:variant>
      <vt:variant>
        <vt:i4>1769521</vt:i4>
      </vt:variant>
      <vt:variant>
        <vt:i4>1178</vt:i4>
      </vt:variant>
      <vt:variant>
        <vt:i4>0</vt:i4>
      </vt:variant>
      <vt:variant>
        <vt:i4>5</vt:i4>
      </vt:variant>
      <vt:variant>
        <vt:lpwstr/>
      </vt:variant>
      <vt:variant>
        <vt:lpwstr>_Toc92379920</vt:lpwstr>
      </vt:variant>
      <vt:variant>
        <vt:i4>1179698</vt:i4>
      </vt:variant>
      <vt:variant>
        <vt:i4>1172</vt:i4>
      </vt:variant>
      <vt:variant>
        <vt:i4>0</vt:i4>
      </vt:variant>
      <vt:variant>
        <vt:i4>5</vt:i4>
      </vt:variant>
      <vt:variant>
        <vt:lpwstr/>
      </vt:variant>
      <vt:variant>
        <vt:lpwstr>_Toc92379919</vt:lpwstr>
      </vt:variant>
      <vt:variant>
        <vt:i4>1245234</vt:i4>
      </vt:variant>
      <vt:variant>
        <vt:i4>1166</vt:i4>
      </vt:variant>
      <vt:variant>
        <vt:i4>0</vt:i4>
      </vt:variant>
      <vt:variant>
        <vt:i4>5</vt:i4>
      </vt:variant>
      <vt:variant>
        <vt:lpwstr/>
      </vt:variant>
      <vt:variant>
        <vt:lpwstr>_Toc92379918</vt:lpwstr>
      </vt:variant>
      <vt:variant>
        <vt:i4>1835058</vt:i4>
      </vt:variant>
      <vt:variant>
        <vt:i4>1160</vt:i4>
      </vt:variant>
      <vt:variant>
        <vt:i4>0</vt:i4>
      </vt:variant>
      <vt:variant>
        <vt:i4>5</vt:i4>
      </vt:variant>
      <vt:variant>
        <vt:lpwstr/>
      </vt:variant>
      <vt:variant>
        <vt:lpwstr>_Toc92379917</vt:lpwstr>
      </vt:variant>
      <vt:variant>
        <vt:i4>1900594</vt:i4>
      </vt:variant>
      <vt:variant>
        <vt:i4>1154</vt:i4>
      </vt:variant>
      <vt:variant>
        <vt:i4>0</vt:i4>
      </vt:variant>
      <vt:variant>
        <vt:i4>5</vt:i4>
      </vt:variant>
      <vt:variant>
        <vt:lpwstr/>
      </vt:variant>
      <vt:variant>
        <vt:lpwstr>_Toc92379916</vt:lpwstr>
      </vt:variant>
      <vt:variant>
        <vt:i4>1966130</vt:i4>
      </vt:variant>
      <vt:variant>
        <vt:i4>1148</vt:i4>
      </vt:variant>
      <vt:variant>
        <vt:i4>0</vt:i4>
      </vt:variant>
      <vt:variant>
        <vt:i4>5</vt:i4>
      </vt:variant>
      <vt:variant>
        <vt:lpwstr/>
      </vt:variant>
      <vt:variant>
        <vt:lpwstr>_Toc92379915</vt:lpwstr>
      </vt:variant>
      <vt:variant>
        <vt:i4>2031666</vt:i4>
      </vt:variant>
      <vt:variant>
        <vt:i4>1142</vt:i4>
      </vt:variant>
      <vt:variant>
        <vt:i4>0</vt:i4>
      </vt:variant>
      <vt:variant>
        <vt:i4>5</vt:i4>
      </vt:variant>
      <vt:variant>
        <vt:lpwstr/>
      </vt:variant>
      <vt:variant>
        <vt:lpwstr>_Toc92379914</vt:lpwstr>
      </vt:variant>
      <vt:variant>
        <vt:i4>1572914</vt:i4>
      </vt:variant>
      <vt:variant>
        <vt:i4>1136</vt:i4>
      </vt:variant>
      <vt:variant>
        <vt:i4>0</vt:i4>
      </vt:variant>
      <vt:variant>
        <vt:i4>5</vt:i4>
      </vt:variant>
      <vt:variant>
        <vt:lpwstr/>
      </vt:variant>
      <vt:variant>
        <vt:lpwstr>_Toc92379913</vt:lpwstr>
      </vt:variant>
      <vt:variant>
        <vt:i4>1638450</vt:i4>
      </vt:variant>
      <vt:variant>
        <vt:i4>1130</vt:i4>
      </vt:variant>
      <vt:variant>
        <vt:i4>0</vt:i4>
      </vt:variant>
      <vt:variant>
        <vt:i4>5</vt:i4>
      </vt:variant>
      <vt:variant>
        <vt:lpwstr/>
      </vt:variant>
      <vt:variant>
        <vt:lpwstr>_Toc92379912</vt:lpwstr>
      </vt:variant>
      <vt:variant>
        <vt:i4>1703986</vt:i4>
      </vt:variant>
      <vt:variant>
        <vt:i4>1124</vt:i4>
      </vt:variant>
      <vt:variant>
        <vt:i4>0</vt:i4>
      </vt:variant>
      <vt:variant>
        <vt:i4>5</vt:i4>
      </vt:variant>
      <vt:variant>
        <vt:lpwstr/>
      </vt:variant>
      <vt:variant>
        <vt:lpwstr>_Toc92379911</vt:lpwstr>
      </vt:variant>
      <vt:variant>
        <vt:i4>1769522</vt:i4>
      </vt:variant>
      <vt:variant>
        <vt:i4>1118</vt:i4>
      </vt:variant>
      <vt:variant>
        <vt:i4>0</vt:i4>
      </vt:variant>
      <vt:variant>
        <vt:i4>5</vt:i4>
      </vt:variant>
      <vt:variant>
        <vt:lpwstr/>
      </vt:variant>
      <vt:variant>
        <vt:lpwstr>_Toc92379910</vt:lpwstr>
      </vt:variant>
      <vt:variant>
        <vt:i4>1179699</vt:i4>
      </vt:variant>
      <vt:variant>
        <vt:i4>1112</vt:i4>
      </vt:variant>
      <vt:variant>
        <vt:i4>0</vt:i4>
      </vt:variant>
      <vt:variant>
        <vt:i4>5</vt:i4>
      </vt:variant>
      <vt:variant>
        <vt:lpwstr/>
      </vt:variant>
      <vt:variant>
        <vt:lpwstr>_Toc92379909</vt:lpwstr>
      </vt:variant>
      <vt:variant>
        <vt:i4>1245235</vt:i4>
      </vt:variant>
      <vt:variant>
        <vt:i4>1106</vt:i4>
      </vt:variant>
      <vt:variant>
        <vt:i4>0</vt:i4>
      </vt:variant>
      <vt:variant>
        <vt:i4>5</vt:i4>
      </vt:variant>
      <vt:variant>
        <vt:lpwstr/>
      </vt:variant>
      <vt:variant>
        <vt:lpwstr>_Toc92379908</vt:lpwstr>
      </vt:variant>
      <vt:variant>
        <vt:i4>1835059</vt:i4>
      </vt:variant>
      <vt:variant>
        <vt:i4>1100</vt:i4>
      </vt:variant>
      <vt:variant>
        <vt:i4>0</vt:i4>
      </vt:variant>
      <vt:variant>
        <vt:i4>5</vt:i4>
      </vt:variant>
      <vt:variant>
        <vt:lpwstr/>
      </vt:variant>
      <vt:variant>
        <vt:lpwstr>_Toc92379907</vt:lpwstr>
      </vt:variant>
      <vt:variant>
        <vt:i4>1900595</vt:i4>
      </vt:variant>
      <vt:variant>
        <vt:i4>1094</vt:i4>
      </vt:variant>
      <vt:variant>
        <vt:i4>0</vt:i4>
      </vt:variant>
      <vt:variant>
        <vt:i4>5</vt:i4>
      </vt:variant>
      <vt:variant>
        <vt:lpwstr/>
      </vt:variant>
      <vt:variant>
        <vt:lpwstr>_Toc92379906</vt:lpwstr>
      </vt:variant>
      <vt:variant>
        <vt:i4>1966131</vt:i4>
      </vt:variant>
      <vt:variant>
        <vt:i4>1088</vt:i4>
      </vt:variant>
      <vt:variant>
        <vt:i4>0</vt:i4>
      </vt:variant>
      <vt:variant>
        <vt:i4>5</vt:i4>
      </vt:variant>
      <vt:variant>
        <vt:lpwstr/>
      </vt:variant>
      <vt:variant>
        <vt:lpwstr>_Toc92379905</vt:lpwstr>
      </vt:variant>
      <vt:variant>
        <vt:i4>2031667</vt:i4>
      </vt:variant>
      <vt:variant>
        <vt:i4>1082</vt:i4>
      </vt:variant>
      <vt:variant>
        <vt:i4>0</vt:i4>
      </vt:variant>
      <vt:variant>
        <vt:i4>5</vt:i4>
      </vt:variant>
      <vt:variant>
        <vt:lpwstr/>
      </vt:variant>
      <vt:variant>
        <vt:lpwstr>_Toc92379904</vt:lpwstr>
      </vt:variant>
      <vt:variant>
        <vt:i4>1572915</vt:i4>
      </vt:variant>
      <vt:variant>
        <vt:i4>1076</vt:i4>
      </vt:variant>
      <vt:variant>
        <vt:i4>0</vt:i4>
      </vt:variant>
      <vt:variant>
        <vt:i4>5</vt:i4>
      </vt:variant>
      <vt:variant>
        <vt:lpwstr/>
      </vt:variant>
      <vt:variant>
        <vt:lpwstr>_Toc92379903</vt:lpwstr>
      </vt:variant>
      <vt:variant>
        <vt:i4>1638451</vt:i4>
      </vt:variant>
      <vt:variant>
        <vt:i4>1070</vt:i4>
      </vt:variant>
      <vt:variant>
        <vt:i4>0</vt:i4>
      </vt:variant>
      <vt:variant>
        <vt:i4>5</vt:i4>
      </vt:variant>
      <vt:variant>
        <vt:lpwstr/>
      </vt:variant>
      <vt:variant>
        <vt:lpwstr>_Toc92379902</vt:lpwstr>
      </vt:variant>
      <vt:variant>
        <vt:i4>1703987</vt:i4>
      </vt:variant>
      <vt:variant>
        <vt:i4>1064</vt:i4>
      </vt:variant>
      <vt:variant>
        <vt:i4>0</vt:i4>
      </vt:variant>
      <vt:variant>
        <vt:i4>5</vt:i4>
      </vt:variant>
      <vt:variant>
        <vt:lpwstr/>
      </vt:variant>
      <vt:variant>
        <vt:lpwstr>_Toc92379901</vt:lpwstr>
      </vt:variant>
      <vt:variant>
        <vt:i4>1769523</vt:i4>
      </vt:variant>
      <vt:variant>
        <vt:i4>1058</vt:i4>
      </vt:variant>
      <vt:variant>
        <vt:i4>0</vt:i4>
      </vt:variant>
      <vt:variant>
        <vt:i4>5</vt:i4>
      </vt:variant>
      <vt:variant>
        <vt:lpwstr/>
      </vt:variant>
      <vt:variant>
        <vt:lpwstr>_Toc92379900</vt:lpwstr>
      </vt:variant>
      <vt:variant>
        <vt:i4>1245242</vt:i4>
      </vt:variant>
      <vt:variant>
        <vt:i4>1052</vt:i4>
      </vt:variant>
      <vt:variant>
        <vt:i4>0</vt:i4>
      </vt:variant>
      <vt:variant>
        <vt:i4>5</vt:i4>
      </vt:variant>
      <vt:variant>
        <vt:lpwstr/>
      </vt:variant>
      <vt:variant>
        <vt:lpwstr>_Toc92379899</vt:lpwstr>
      </vt:variant>
      <vt:variant>
        <vt:i4>1179706</vt:i4>
      </vt:variant>
      <vt:variant>
        <vt:i4>1046</vt:i4>
      </vt:variant>
      <vt:variant>
        <vt:i4>0</vt:i4>
      </vt:variant>
      <vt:variant>
        <vt:i4>5</vt:i4>
      </vt:variant>
      <vt:variant>
        <vt:lpwstr/>
      </vt:variant>
      <vt:variant>
        <vt:lpwstr>_Toc92379898</vt:lpwstr>
      </vt:variant>
      <vt:variant>
        <vt:i4>1900602</vt:i4>
      </vt:variant>
      <vt:variant>
        <vt:i4>1040</vt:i4>
      </vt:variant>
      <vt:variant>
        <vt:i4>0</vt:i4>
      </vt:variant>
      <vt:variant>
        <vt:i4>5</vt:i4>
      </vt:variant>
      <vt:variant>
        <vt:lpwstr/>
      </vt:variant>
      <vt:variant>
        <vt:lpwstr>_Toc92379897</vt:lpwstr>
      </vt:variant>
      <vt:variant>
        <vt:i4>1835066</vt:i4>
      </vt:variant>
      <vt:variant>
        <vt:i4>1034</vt:i4>
      </vt:variant>
      <vt:variant>
        <vt:i4>0</vt:i4>
      </vt:variant>
      <vt:variant>
        <vt:i4>5</vt:i4>
      </vt:variant>
      <vt:variant>
        <vt:lpwstr/>
      </vt:variant>
      <vt:variant>
        <vt:lpwstr>_Toc92379896</vt:lpwstr>
      </vt:variant>
      <vt:variant>
        <vt:i4>2031674</vt:i4>
      </vt:variant>
      <vt:variant>
        <vt:i4>1028</vt:i4>
      </vt:variant>
      <vt:variant>
        <vt:i4>0</vt:i4>
      </vt:variant>
      <vt:variant>
        <vt:i4>5</vt:i4>
      </vt:variant>
      <vt:variant>
        <vt:lpwstr/>
      </vt:variant>
      <vt:variant>
        <vt:lpwstr>_Toc92379895</vt:lpwstr>
      </vt:variant>
      <vt:variant>
        <vt:i4>1966138</vt:i4>
      </vt:variant>
      <vt:variant>
        <vt:i4>1022</vt:i4>
      </vt:variant>
      <vt:variant>
        <vt:i4>0</vt:i4>
      </vt:variant>
      <vt:variant>
        <vt:i4>5</vt:i4>
      </vt:variant>
      <vt:variant>
        <vt:lpwstr/>
      </vt:variant>
      <vt:variant>
        <vt:lpwstr>_Toc92379894</vt:lpwstr>
      </vt:variant>
      <vt:variant>
        <vt:i4>1638458</vt:i4>
      </vt:variant>
      <vt:variant>
        <vt:i4>1016</vt:i4>
      </vt:variant>
      <vt:variant>
        <vt:i4>0</vt:i4>
      </vt:variant>
      <vt:variant>
        <vt:i4>5</vt:i4>
      </vt:variant>
      <vt:variant>
        <vt:lpwstr/>
      </vt:variant>
      <vt:variant>
        <vt:lpwstr>_Toc92379893</vt:lpwstr>
      </vt:variant>
      <vt:variant>
        <vt:i4>1572922</vt:i4>
      </vt:variant>
      <vt:variant>
        <vt:i4>1010</vt:i4>
      </vt:variant>
      <vt:variant>
        <vt:i4>0</vt:i4>
      </vt:variant>
      <vt:variant>
        <vt:i4>5</vt:i4>
      </vt:variant>
      <vt:variant>
        <vt:lpwstr/>
      </vt:variant>
      <vt:variant>
        <vt:lpwstr>_Toc92379892</vt:lpwstr>
      </vt:variant>
      <vt:variant>
        <vt:i4>1769530</vt:i4>
      </vt:variant>
      <vt:variant>
        <vt:i4>1004</vt:i4>
      </vt:variant>
      <vt:variant>
        <vt:i4>0</vt:i4>
      </vt:variant>
      <vt:variant>
        <vt:i4>5</vt:i4>
      </vt:variant>
      <vt:variant>
        <vt:lpwstr/>
      </vt:variant>
      <vt:variant>
        <vt:lpwstr>_Toc92379891</vt:lpwstr>
      </vt:variant>
      <vt:variant>
        <vt:i4>1703994</vt:i4>
      </vt:variant>
      <vt:variant>
        <vt:i4>998</vt:i4>
      </vt:variant>
      <vt:variant>
        <vt:i4>0</vt:i4>
      </vt:variant>
      <vt:variant>
        <vt:i4>5</vt:i4>
      </vt:variant>
      <vt:variant>
        <vt:lpwstr/>
      </vt:variant>
      <vt:variant>
        <vt:lpwstr>_Toc92379890</vt:lpwstr>
      </vt:variant>
      <vt:variant>
        <vt:i4>1245243</vt:i4>
      </vt:variant>
      <vt:variant>
        <vt:i4>992</vt:i4>
      </vt:variant>
      <vt:variant>
        <vt:i4>0</vt:i4>
      </vt:variant>
      <vt:variant>
        <vt:i4>5</vt:i4>
      </vt:variant>
      <vt:variant>
        <vt:lpwstr/>
      </vt:variant>
      <vt:variant>
        <vt:lpwstr>_Toc92379889</vt:lpwstr>
      </vt:variant>
      <vt:variant>
        <vt:i4>1179707</vt:i4>
      </vt:variant>
      <vt:variant>
        <vt:i4>986</vt:i4>
      </vt:variant>
      <vt:variant>
        <vt:i4>0</vt:i4>
      </vt:variant>
      <vt:variant>
        <vt:i4>5</vt:i4>
      </vt:variant>
      <vt:variant>
        <vt:lpwstr/>
      </vt:variant>
      <vt:variant>
        <vt:lpwstr>_Toc92379888</vt:lpwstr>
      </vt:variant>
      <vt:variant>
        <vt:i4>1900603</vt:i4>
      </vt:variant>
      <vt:variant>
        <vt:i4>980</vt:i4>
      </vt:variant>
      <vt:variant>
        <vt:i4>0</vt:i4>
      </vt:variant>
      <vt:variant>
        <vt:i4>5</vt:i4>
      </vt:variant>
      <vt:variant>
        <vt:lpwstr/>
      </vt:variant>
      <vt:variant>
        <vt:lpwstr>_Toc92379887</vt:lpwstr>
      </vt:variant>
      <vt:variant>
        <vt:i4>1835067</vt:i4>
      </vt:variant>
      <vt:variant>
        <vt:i4>974</vt:i4>
      </vt:variant>
      <vt:variant>
        <vt:i4>0</vt:i4>
      </vt:variant>
      <vt:variant>
        <vt:i4>5</vt:i4>
      </vt:variant>
      <vt:variant>
        <vt:lpwstr/>
      </vt:variant>
      <vt:variant>
        <vt:lpwstr>_Toc92379886</vt:lpwstr>
      </vt:variant>
      <vt:variant>
        <vt:i4>2031675</vt:i4>
      </vt:variant>
      <vt:variant>
        <vt:i4>968</vt:i4>
      </vt:variant>
      <vt:variant>
        <vt:i4>0</vt:i4>
      </vt:variant>
      <vt:variant>
        <vt:i4>5</vt:i4>
      </vt:variant>
      <vt:variant>
        <vt:lpwstr/>
      </vt:variant>
      <vt:variant>
        <vt:lpwstr>_Toc92379885</vt:lpwstr>
      </vt:variant>
      <vt:variant>
        <vt:i4>1966139</vt:i4>
      </vt:variant>
      <vt:variant>
        <vt:i4>962</vt:i4>
      </vt:variant>
      <vt:variant>
        <vt:i4>0</vt:i4>
      </vt:variant>
      <vt:variant>
        <vt:i4>5</vt:i4>
      </vt:variant>
      <vt:variant>
        <vt:lpwstr/>
      </vt:variant>
      <vt:variant>
        <vt:lpwstr>_Toc92379884</vt:lpwstr>
      </vt:variant>
      <vt:variant>
        <vt:i4>1638459</vt:i4>
      </vt:variant>
      <vt:variant>
        <vt:i4>956</vt:i4>
      </vt:variant>
      <vt:variant>
        <vt:i4>0</vt:i4>
      </vt:variant>
      <vt:variant>
        <vt:i4>5</vt:i4>
      </vt:variant>
      <vt:variant>
        <vt:lpwstr/>
      </vt:variant>
      <vt:variant>
        <vt:lpwstr>_Toc92379883</vt:lpwstr>
      </vt:variant>
      <vt:variant>
        <vt:i4>1572923</vt:i4>
      </vt:variant>
      <vt:variant>
        <vt:i4>950</vt:i4>
      </vt:variant>
      <vt:variant>
        <vt:i4>0</vt:i4>
      </vt:variant>
      <vt:variant>
        <vt:i4>5</vt:i4>
      </vt:variant>
      <vt:variant>
        <vt:lpwstr/>
      </vt:variant>
      <vt:variant>
        <vt:lpwstr>_Toc92379882</vt:lpwstr>
      </vt:variant>
      <vt:variant>
        <vt:i4>1769531</vt:i4>
      </vt:variant>
      <vt:variant>
        <vt:i4>944</vt:i4>
      </vt:variant>
      <vt:variant>
        <vt:i4>0</vt:i4>
      </vt:variant>
      <vt:variant>
        <vt:i4>5</vt:i4>
      </vt:variant>
      <vt:variant>
        <vt:lpwstr/>
      </vt:variant>
      <vt:variant>
        <vt:lpwstr>_Toc92379881</vt:lpwstr>
      </vt:variant>
      <vt:variant>
        <vt:i4>1703995</vt:i4>
      </vt:variant>
      <vt:variant>
        <vt:i4>938</vt:i4>
      </vt:variant>
      <vt:variant>
        <vt:i4>0</vt:i4>
      </vt:variant>
      <vt:variant>
        <vt:i4>5</vt:i4>
      </vt:variant>
      <vt:variant>
        <vt:lpwstr/>
      </vt:variant>
      <vt:variant>
        <vt:lpwstr>_Toc92379880</vt:lpwstr>
      </vt:variant>
      <vt:variant>
        <vt:i4>1245236</vt:i4>
      </vt:variant>
      <vt:variant>
        <vt:i4>932</vt:i4>
      </vt:variant>
      <vt:variant>
        <vt:i4>0</vt:i4>
      </vt:variant>
      <vt:variant>
        <vt:i4>5</vt:i4>
      </vt:variant>
      <vt:variant>
        <vt:lpwstr/>
      </vt:variant>
      <vt:variant>
        <vt:lpwstr>_Toc92379879</vt:lpwstr>
      </vt:variant>
      <vt:variant>
        <vt:i4>1179700</vt:i4>
      </vt:variant>
      <vt:variant>
        <vt:i4>926</vt:i4>
      </vt:variant>
      <vt:variant>
        <vt:i4>0</vt:i4>
      </vt:variant>
      <vt:variant>
        <vt:i4>5</vt:i4>
      </vt:variant>
      <vt:variant>
        <vt:lpwstr/>
      </vt:variant>
      <vt:variant>
        <vt:lpwstr>_Toc92379878</vt:lpwstr>
      </vt:variant>
      <vt:variant>
        <vt:i4>1900596</vt:i4>
      </vt:variant>
      <vt:variant>
        <vt:i4>920</vt:i4>
      </vt:variant>
      <vt:variant>
        <vt:i4>0</vt:i4>
      </vt:variant>
      <vt:variant>
        <vt:i4>5</vt:i4>
      </vt:variant>
      <vt:variant>
        <vt:lpwstr/>
      </vt:variant>
      <vt:variant>
        <vt:lpwstr>_Toc92379877</vt:lpwstr>
      </vt:variant>
      <vt:variant>
        <vt:i4>1835060</vt:i4>
      </vt:variant>
      <vt:variant>
        <vt:i4>914</vt:i4>
      </vt:variant>
      <vt:variant>
        <vt:i4>0</vt:i4>
      </vt:variant>
      <vt:variant>
        <vt:i4>5</vt:i4>
      </vt:variant>
      <vt:variant>
        <vt:lpwstr/>
      </vt:variant>
      <vt:variant>
        <vt:lpwstr>_Toc92379876</vt:lpwstr>
      </vt:variant>
      <vt:variant>
        <vt:i4>2031668</vt:i4>
      </vt:variant>
      <vt:variant>
        <vt:i4>908</vt:i4>
      </vt:variant>
      <vt:variant>
        <vt:i4>0</vt:i4>
      </vt:variant>
      <vt:variant>
        <vt:i4>5</vt:i4>
      </vt:variant>
      <vt:variant>
        <vt:lpwstr/>
      </vt:variant>
      <vt:variant>
        <vt:lpwstr>_Toc92379875</vt:lpwstr>
      </vt:variant>
      <vt:variant>
        <vt:i4>1966132</vt:i4>
      </vt:variant>
      <vt:variant>
        <vt:i4>902</vt:i4>
      </vt:variant>
      <vt:variant>
        <vt:i4>0</vt:i4>
      </vt:variant>
      <vt:variant>
        <vt:i4>5</vt:i4>
      </vt:variant>
      <vt:variant>
        <vt:lpwstr/>
      </vt:variant>
      <vt:variant>
        <vt:lpwstr>_Toc92379874</vt:lpwstr>
      </vt:variant>
      <vt:variant>
        <vt:i4>1638452</vt:i4>
      </vt:variant>
      <vt:variant>
        <vt:i4>896</vt:i4>
      </vt:variant>
      <vt:variant>
        <vt:i4>0</vt:i4>
      </vt:variant>
      <vt:variant>
        <vt:i4>5</vt:i4>
      </vt:variant>
      <vt:variant>
        <vt:lpwstr/>
      </vt:variant>
      <vt:variant>
        <vt:lpwstr>_Toc92379873</vt:lpwstr>
      </vt:variant>
      <vt:variant>
        <vt:i4>1572916</vt:i4>
      </vt:variant>
      <vt:variant>
        <vt:i4>890</vt:i4>
      </vt:variant>
      <vt:variant>
        <vt:i4>0</vt:i4>
      </vt:variant>
      <vt:variant>
        <vt:i4>5</vt:i4>
      </vt:variant>
      <vt:variant>
        <vt:lpwstr/>
      </vt:variant>
      <vt:variant>
        <vt:lpwstr>_Toc92379872</vt:lpwstr>
      </vt:variant>
      <vt:variant>
        <vt:i4>1769524</vt:i4>
      </vt:variant>
      <vt:variant>
        <vt:i4>884</vt:i4>
      </vt:variant>
      <vt:variant>
        <vt:i4>0</vt:i4>
      </vt:variant>
      <vt:variant>
        <vt:i4>5</vt:i4>
      </vt:variant>
      <vt:variant>
        <vt:lpwstr/>
      </vt:variant>
      <vt:variant>
        <vt:lpwstr>_Toc92379871</vt:lpwstr>
      </vt:variant>
      <vt:variant>
        <vt:i4>1703988</vt:i4>
      </vt:variant>
      <vt:variant>
        <vt:i4>878</vt:i4>
      </vt:variant>
      <vt:variant>
        <vt:i4>0</vt:i4>
      </vt:variant>
      <vt:variant>
        <vt:i4>5</vt:i4>
      </vt:variant>
      <vt:variant>
        <vt:lpwstr/>
      </vt:variant>
      <vt:variant>
        <vt:lpwstr>_Toc92379870</vt:lpwstr>
      </vt:variant>
      <vt:variant>
        <vt:i4>1245237</vt:i4>
      </vt:variant>
      <vt:variant>
        <vt:i4>872</vt:i4>
      </vt:variant>
      <vt:variant>
        <vt:i4>0</vt:i4>
      </vt:variant>
      <vt:variant>
        <vt:i4>5</vt:i4>
      </vt:variant>
      <vt:variant>
        <vt:lpwstr/>
      </vt:variant>
      <vt:variant>
        <vt:lpwstr>_Toc92379869</vt:lpwstr>
      </vt:variant>
      <vt:variant>
        <vt:i4>1179701</vt:i4>
      </vt:variant>
      <vt:variant>
        <vt:i4>866</vt:i4>
      </vt:variant>
      <vt:variant>
        <vt:i4>0</vt:i4>
      </vt:variant>
      <vt:variant>
        <vt:i4>5</vt:i4>
      </vt:variant>
      <vt:variant>
        <vt:lpwstr/>
      </vt:variant>
      <vt:variant>
        <vt:lpwstr>_Toc92379868</vt:lpwstr>
      </vt:variant>
      <vt:variant>
        <vt:i4>1900597</vt:i4>
      </vt:variant>
      <vt:variant>
        <vt:i4>860</vt:i4>
      </vt:variant>
      <vt:variant>
        <vt:i4>0</vt:i4>
      </vt:variant>
      <vt:variant>
        <vt:i4>5</vt:i4>
      </vt:variant>
      <vt:variant>
        <vt:lpwstr/>
      </vt:variant>
      <vt:variant>
        <vt:lpwstr>_Toc92379867</vt:lpwstr>
      </vt:variant>
      <vt:variant>
        <vt:i4>1835061</vt:i4>
      </vt:variant>
      <vt:variant>
        <vt:i4>854</vt:i4>
      </vt:variant>
      <vt:variant>
        <vt:i4>0</vt:i4>
      </vt:variant>
      <vt:variant>
        <vt:i4>5</vt:i4>
      </vt:variant>
      <vt:variant>
        <vt:lpwstr/>
      </vt:variant>
      <vt:variant>
        <vt:lpwstr>_Toc92379866</vt:lpwstr>
      </vt:variant>
      <vt:variant>
        <vt:i4>2031669</vt:i4>
      </vt:variant>
      <vt:variant>
        <vt:i4>848</vt:i4>
      </vt:variant>
      <vt:variant>
        <vt:i4>0</vt:i4>
      </vt:variant>
      <vt:variant>
        <vt:i4>5</vt:i4>
      </vt:variant>
      <vt:variant>
        <vt:lpwstr/>
      </vt:variant>
      <vt:variant>
        <vt:lpwstr>_Toc92379865</vt:lpwstr>
      </vt:variant>
      <vt:variant>
        <vt:i4>1966133</vt:i4>
      </vt:variant>
      <vt:variant>
        <vt:i4>842</vt:i4>
      </vt:variant>
      <vt:variant>
        <vt:i4>0</vt:i4>
      </vt:variant>
      <vt:variant>
        <vt:i4>5</vt:i4>
      </vt:variant>
      <vt:variant>
        <vt:lpwstr/>
      </vt:variant>
      <vt:variant>
        <vt:lpwstr>_Toc92379864</vt:lpwstr>
      </vt:variant>
      <vt:variant>
        <vt:i4>1638453</vt:i4>
      </vt:variant>
      <vt:variant>
        <vt:i4>836</vt:i4>
      </vt:variant>
      <vt:variant>
        <vt:i4>0</vt:i4>
      </vt:variant>
      <vt:variant>
        <vt:i4>5</vt:i4>
      </vt:variant>
      <vt:variant>
        <vt:lpwstr/>
      </vt:variant>
      <vt:variant>
        <vt:lpwstr>_Toc92379863</vt:lpwstr>
      </vt:variant>
      <vt:variant>
        <vt:i4>1572917</vt:i4>
      </vt:variant>
      <vt:variant>
        <vt:i4>830</vt:i4>
      </vt:variant>
      <vt:variant>
        <vt:i4>0</vt:i4>
      </vt:variant>
      <vt:variant>
        <vt:i4>5</vt:i4>
      </vt:variant>
      <vt:variant>
        <vt:lpwstr/>
      </vt:variant>
      <vt:variant>
        <vt:lpwstr>_Toc92379862</vt:lpwstr>
      </vt:variant>
      <vt:variant>
        <vt:i4>1769525</vt:i4>
      </vt:variant>
      <vt:variant>
        <vt:i4>824</vt:i4>
      </vt:variant>
      <vt:variant>
        <vt:i4>0</vt:i4>
      </vt:variant>
      <vt:variant>
        <vt:i4>5</vt:i4>
      </vt:variant>
      <vt:variant>
        <vt:lpwstr/>
      </vt:variant>
      <vt:variant>
        <vt:lpwstr>_Toc92379861</vt:lpwstr>
      </vt:variant>
      <vt:variant>
        <vt:i4>1703989</vt:i4>
      </vt:variant>
      <vt:variant>
        <vt:i4>818</vt:i4>
      </vt:variant>
      <vt:variant>
        <vt:i4>0</vt:i4>
      </vt:variant>
      <vt:variant>
        <vt:i4>5</vt:i4>
      </vt:variant>
      <vt:variant>
        <vt:lpwstr/>
      </vt:variant>
      <vt:variant>
        <vt:lpwstr>_Toc92379860</vt:lpwstr>
      </vt:variant>
      <vt:variant>
        <vt:i4>1245238</vt:i4>
      </vt:variant>
      <vt:variant>
        <vt:i4>812</vt:i4>
      </vt:variant>
      <vt:variant>
        <vt:i4>0</vt:i4>
      </vt:variant>
      <vt:variant>
        <vt:i4>5</vt:i4>
      </vt:variant>
      <vt:variant>
        <vt:lpwstr/>
      </vt:variant>
      <vt:variant>
        <vt:lpwstr>_Toc92379859</vt:lpwstr>
      </vt:variant>
      <vt:variant>
        <vt:i4>1179702</vt:i4>
      </vt:variant>
      <vt:variant>
        <vt:i4>806</vt:i4>
      </vt:variant>
      <vt:variant>
        <vt:i4>0</vt:i4>
      </vt:variant>
      <vt:variant>
        <vt:i4>5</vt:i4>
      </vt:variant>
      <vt:variant>
        <vt:lpwstr/>
      </vt:variant>
      <vt:variant>
        <vt:lpwstr>_Toc92379858</vt:lpwstr>
      </vt:variant>
      <vt:variant>
        <vt:i4>1900598</vt:i4>
      </vt:variant>
      <vt:variant>
        <vt:i4>800</vt:i4>
      </vt:variant>
      <vt:variant>
        <vt:i4>0</vt:i4>
      </vt:variant>
      <vt:variant>
        <vt:i4>5</vt:i4>
      </vt:variant>
      <vt:variant>
        <vt:lpwstr/>
      </vt:variant>
      <vt:variant>
        <vt:lpwstr>_Toc92379857</vt:lpwstr>
      </vt:variant>
      <vt:variant>
        <vt:i4>1835062</vt:i4>
      </vt:variant>
      <vt:variant>
        <vt:i4>794</vt:i4>
      </vt:variant>
      <vt:variant>
        <vt:i4>0</vt:i4>
      </vt:variant>
      <vt:variant>
        <vt:i4>5</vt:i4>
      </vt:variant>
      <vt:variant>
        <vt:lpwstr/>
      </vt:variant>
      <vt:variant>
        <vt:lpwstr>_Toc92379856</vt:lpwstr>
      </vt:variant>
      <vt:variant>
        <vt:i4>2031670</vt:i4>
      </vt:variant>
      <vt:variant>
        <vt:i4>788</vt:i4>
      </vt:variant>
      <vt:variant>
        <vt:i4>0</vt:i4>
      </vt:variant>
      <vt:variant>
        <vt:i4>5</vt:i4>
      </vt:variant>
      <vt:variant>
        <vt:lpwstr/>
      </vt:variant>
      <vt:variant>
        <vt:lpwstr>_Toc92379855</vt:lpwstr>
      </vt:variant>
      <vt:variant>
        <vt:i4>1966134</vt:i4>
      </vt:variant>
      <vt:variant>
        <vt:i4>782</vt:i4>
      </vt:variant>
      <vt:variant>
        <vt:i4>0</vt:i4>
      </vt:variant>
      <vt:variant>
        <vt:i4>5</vt:i4>
      </vt:variant>
      <vt:variant>
        <vt:lpwstr/>
      </vt:variant>
      <vt:variant>
        <vt:lpwstr>_Toc92379854</vt:lpwstr>
      </vt:variant>
      <vt:variant>
        <vt:i4>1638454</vt:i4>
      </vt:variant>
      <vt:variant>
        <vt:i4>776</vt:i4>
      </vt:variant>
      <vt:variant>
        <vt:i4>0</vt:i4>
      </vt:variant>
      <vt:variant>
        <vt:i4>5</vt:i4>
      </vt:variant>
      <vt:variant>
        <vt:lpwstr/>
      </vt:variant>
      <vt:variant>
        <vt:lpwstr>_Toc92379853</vt:lpwstr>
      </vt:variant>
      <vt:variant>
        <vt:i4>1572918</vt:i4>
      </vt:variant>
      <vt:variant>
        <vt:i4>770</vt:i4>
      </vt:variant>
      <vt:variant>
        <vt:i4>0</vt:i4>
      </vt:variant>
      <vt:variant>
        <vt:i4>5</vt:i4>
      </vt:variant>
      <vt:variant>
        <vt:lpwstr/>
      </vt:variant>
      <vt:variant>
        <vt:lpwstr>_Toc92379852</vt:lpwstr>
      </vt:variant>
      <vt:variant>
        <vt:i4>1769526</vt:i4>
      </vt:variant>
      <vt:variant>
        <vt:i4>764</vt:i4>
      </vt:variant>
      <vt:variant>
        <vt:i4>0</vt:i4>
      </vt:variant>
      <vt:variant>
        <vt:i4>5</vt:i4>
      </vt:variant>
      <vt:variant>
        <vt:lpwstr/>
      </vt:variant>
      <vt:variant>
        <vt:lpwstr>_Toc92379851</vt:lpwstr>
      </vt:variant>
      <vt:variant>
        <vt:i4>1703990</vt:i4>
      </vt:variant>
      <vt:variant>
        <vt:i4>758</vt:i4>
      </vt:variant>
      <vt:variant>
        <vt:i4>0</vt:i4>
      </vt:variant>
      <vt:variant>
        <vt:i4>5</vt:i4>
      </vt:variant>
      <vt:variant>
        <vt:lpwstr/>
      </vt:variant>
      <vt:variant>
        <vt:lpwstr>_Toc92379850</vt:lpwstr>
      </vt:variant>
      <vt:variant>
        <vt:i4>1245239</vt:i4>
      </vt:variant>
      <vt:variant>
        <vt:i4>752</vt:i4>
      </vt:variant>
      <vt:variant>
        <vt:i4>0</vt:i4>
      </vt:variant>
      <vt:variant>
        <vt:i4>5</vt:i4>
      </vt:variant>
      <vt:variant>
        <vt:lpwstr/>
      </vt:variant>
      <vt:variant>
        <vt:lpwstr>_Toc92379849</vt:lpwstr>
      </vt:variant>
      <vt:variant>
        <vt:i4>1179703</vt:i4>
      </vt:variant>
      <vt:variant>
        <vt:i4>746</vt:i4>
      </vt:variant>
      <vt:variant>
        <vt:i4>0</vt:i4>
      </vt:variant>
      <vt:variant>
        <vt:i4>5</vt:i4>
      </vt:variant>
      <vt:variant>
        <vt:lpwstr/>
      </vt:variant>
      <vt:variant>
        <vt:lpwstr>_Toc92379848</vt:lpwstr>
      </vt:variant>
      <vt:variant>
        <vt:i4>1900599</vt:i4>
      </vt:variant>
      <vt:variant>
        <vt:i4>740</vt:i4>
      </vt:variant>
      <vt:variant>
        <vt:i4>0</vt:i4>
      </vt:variant>
      <vt:variant>
        <vt:i4>5</vt:i4>
      </vt:variant>
      <vt:variant>
        <vt:lpwstr/>
      </vt:variant>
      <vt:variant>
        <vt:lpwstr>_Toc92379847</vt:lpwstr>
      </vt:variant>
      <vt:variant>
        <vt:i4>1835063</vt:i4>
      </vt:variant>
      <vt:variant>
        <vt:i4>734</vt:i4>
      </vt:variant>
      <vt:variant>
        <vt:i4>0</vt:i4>
      </vt:variant>
      <vt:variant>
        <vt:i4>5</vt:i4>
      </vt:variant>
      <vt:variant>
        <vt:lpwstr/>
      </vt:variant>
      <vt:variant>
        <vt:lpwstr>_Toc92379846</vt:lpwstr>
      </vt:variant>
      <vt:variant>
        <vt:i4>2031671</vt:i4>
      </vt:variant>
      <vt:variant>
        <vt:i4>728</vt:i4>
      </vt:variant>
      <vt:variant>
        <vt:i4>0</vt:i4>
      </vt:variant>
      <vt:variant>
        <vt:i4>5</vt:i4>
      </vt:variant>
      <vt:variant>
        <vt:lpwstr/>
      </vt:variant>
      <vt:variant>
        <vt:lpwstr>_Toc92379845</vt:lpwstr>
      </vt:variant>
      <vt:variant>
        <vt:i4>1966135</vt:i4>
      </vt:variant>
      <vt:variant>
        <vt:i4>722</vt:i4>
      </vt:variant>
      <vt:variant>
        <vt:i4>0</vt:i4>
      </vt:variant>
      <vt:variant>
        <vt:i4>5</vt:i4>
      </vt:variant>
      <vt:variant>
        <vt:lpwstr/>
      </vt:variant>
      <vt:variant>
        <vt:lpwstr>_Toc92379844</vt:lpwstr>
      </vt:variant>
      <vt:variant>
        <vt:i4>1638455</vt:i4>
      </vt:variant>
      <vt:variant>
        <vt:i4>716</vt:i4>
      </vt:variant>
      <vt:variant>
        <vt:i4>0</vt:i4>
      </vt:variant>
      <vt:variant>
        <vt:i4>5</vt:i4>
      </vt:variant>
      <vt:variant>
        <vt:lpwstr/>
      </vt:variant>
      <vt:variant>
        <vt:lpwstr>_Toc92379843</vt:lpwstr>
      </vt:variant>
      <vt:variant>
        <vt:i4>1572919</vt:i4>
      </vt:variant>
      <vt:variant>
        <vt:i4>710</vt:i4>
      </vt:variant>
      <vt:variant>
        <vt:i4>0</vt:i4>
      </vt:variant>
      <vt:variant>
        <vt:i4>5</vt:i4>
      </vt:variant>
      <vt:variant>
        <vt:lpwstr/>
      </vt:variant>
      <vt:variant>
        <vt:lpwstr>_Toc92379842</vt:lpwstr>
      </vt:variant>
      <vt:variant>
        <vt:i4>1769527</vt:i4>
      </vt:variant>
      <vt:variant>
        <vt:i4>704</vt:i4>
      </vt:variant>
      <vt:variant>
        <vt:i4>0</vt:i4>
      </vt:variant>
      <vt:variant>
        <vt:i4>5</vt:i4>
      </vt:variant>
      <vt:variant>
        <vt:lpwstr/>
      </vt:variant>
      <vt:variant>
        <vt:lpwstr>_Toc92379841</vt:lpwstr>
      </vt:variant>
      <vt:variant>
        <vt:i4>1703991</vt:i4>
      </vt:variant>
      <vt:variant>
        <vt:i4>698</vt:i4>
      </vt:variant>
      <vt:variant>
        <vt:i4>0</vt:i4>
      </vt:variant>
      <vt:variant>
        <vt:i4>5</vt:i4>
      </vt:variant>
      <vt:variant>
        <vt:lpwstr/>
      </vt:variant>
      <vt:variant>
        <vt:lpwstr>_Toc92379840</vt:lpwstr>
      </vt:variant>
      <vt:variant>
        <vt:i4>1245232</vt:i4>
      </vt:variant>
      <vt:variant>
        <vt:i4>692</vt:i4>
      </vt:variant>
      <vt:variant>
        <vt:i4>0</vt:i4>
      </vt:variant>
      <vt:variant>
        <vt:i4>5</vt:i4>
      </vt:variant>
      <vt:variant>
        <vt:lpwstr/>
      </vt:variant>
      <vt:variant>
        <vt:lpwstr>_Toc92379839</vt:lpwstr>
      </vt:variant>
      <vt:variant>
        <vt:i4>1179696</vt:i4>
      </vt:variant>
      <vt:variant>
        <vt:i4>686</vt:i4>
      </vt:variant>
      <vt:variant>
        <vt:i4>0</vt:i4>
      </vt:variant>
      <vt:variant>
        <vt:i4>5</vt:i4>
      </vt:variant>
      <vt:variant>
        <vt:lpwstr/>
      </vt:variant>
      <vt:variant>
        <vt:lpwstr>_Toc92379838</vt:lpwstr>
      </vt:variant>
      <vt:variant>
        <vt:i4>1900592</vt:i4>
      </vt:variant>
      <vt:variant>
        <vt:i4>680</vt:i4>
      </vt:variant>
      <vt:variant>
        <vt:i4>0</vt:i4>
      </vt:variant>
      <vt:variant>
        <vt:i4>5</vt:i4>
      </vt:variant>
      <vt:variant>
        <vt:lpwstr/>
      </vt:variant>
      <vt:variant>
        <vt:lpwstr>_Toc92379837</vt:lpwstr>
      </vt:variant>
      <vt:variant>
        <vt:i4>1835056</vt:i4>
      </vt:variant>
      <vt:variant>
        <vt:i4>674</vt:i4>
      </vt:variant>
      <vt:variant>
        <vt:i4>0</vt:i4>
      </vt:variant>
      <vt:variant>
        <vt:i4>5</vt:i4>
      </vt:variant>
      <vt:variant>
        <vt:lpwstr/>
      </vt:variant>
      <vt:variant>
        <vt:lpwstr>_Toc92379836</vt:lpwstr>
      </vt:variant>
      <vt:variant>
        <vt:i4>2031664</vt:i4>
      </vt:variant>
      <vt:variant>
        <vt:i4>668</vt:i4>
      </vt:variant>
      <vt:variant>
        <vt:i4>0</vt:i4>
      </vt:variant>
      <vt:variant>
        <vt:i4>5</vt:i4>
      </vt:variant>
      <vt:variant>
        <vt:lpwstr/>
      </vt:variant>
      <vt:variant>
        <vt:lpwstr>_Toc92379835</vt:lpwstr>
      </vt:variant>
      <vt:variant>
        <vt:i4>1966128</vt:i4>
      </vt:variant>
      <vt:variant>
        <vt:i4>662</vt:i4>
      </vt:variant>
      <vt:variant>
        <vt:i4>0</vt:i4>
      </vt:variant>
      <vt:variant>
        <vt:i4>5</vt:i4>
      </vt:variant>
      <vt:variant>
        <vt:lpwstr/>
      </vt:variant>
      <vt:variant>
        <vt:lpwstr>_Toc92379834</vt:lpwstr>
      </vt:variant>
      <vt:variant>
        <vt:i4>1638448</vt:i4>
      </vt:variant>
      <vt:variant>
        <vt:i4>656</vt:i4>
      </vt:variant>
      <vt:variant>
        <vt:i4>0</vt:i4>
      </vt:variant>
      <vt:variant>
        <vt:i4>5</vt:i4>
      </vt:variant>
      <vt:variant>
        <vt:lpwstr/>
      </vt:variant>
      <vt:variant>
        <vt:lpwstr>_Toc92379833</vt:lpwstr>
      </vt:variant>
      <vt:variant>
        <vt:i4>1572912</vt:i4>
      </vt:variant>
      <vt:variant>
        <vt:i4>650</vt:i4>
      </vt:variant>
      <vt:variant>
        <vt:i4>0</vt:i4>
      </vt:variant>
      <vt:variant>
        <vt:i4>5</vt:i4>
      </vt:variant>
      <vt:variant>
        <vt:lpwstr/>
      </vt:variant>
      <vt:variant>
        <vt:lpwstr>_Toc92379832</vt:lpwstr>
      </vt:variant>
      <vt:variant>
        <vt:i4>1769520</vt:i4>
      </vt:variant>
      <vt:variant>
        <vt:i4>644</vt:i4>
      </vt:variant>
      <vt:variant>
        <vt:i4>0</vt:i4>
      </vt:variant>
      <vt:variant>
        <vt:i4>5</vt:i4>
      </vt:variant>
      <vt:variant>
        <vt:lpwstr/>
      </vt:variant>
      <vt:variant>
        <vt:lpwstr>_Toc92379831</vt:lpwstr>
      </vt:variant>
      <vt:variant>
        <vt:i4>1703984</vt:i4>
      </vt:variant>
      <vt:variant>
        <vt:i4>638</vt:i4>
      </vt:variant>
      <vt:variant>
        <vt:i4>0</vt:i4>
      </vt:variant>
      <vt:variant>
        <vt:i4>5</vt:i4>
      </vt:variant>
      <vt:variant>
        <vt:lpwstr/>
      </vt:variant>
      <vt:variant>
        <vt:lpwstr>_Toc92379830</vt:lpwstr>
      </vt:variant>
      <vt:variant>
        <vt:i4>1245233</vt:i4>
      </vt:variant>
      <vt:variant>
        <vt:i4>632</vt:i4>
      </vt:variant>
      <vt:variant>
        <vt:i4>0</vt:i4>
      </vt:variant>
      <vt:variant>
        <vt:i4>5</vt:i4>
      </vt:variant>
      <vt:variant>
        <vt:lpwstr/>
      </vt:variant>
      <vt:variant>
        <vt:lpwstr>_Toc92379829</vt:lpwstr>
      </vt:variant>
      <vt:variant>
        <vt:i4>1179697</vt:i4>
      </vt:variant>
      <vt:variant>
        <vt:i4>626</vt:i4>
      </vt:variant>
      <vt:variant>
        <vt:i4>0</vt:i4>
      </vt:variant>
      <vt:variant>
        <vt:i4>5</vt:i4>
      </vt:variant>
      <vt:variant>
        <vt:lpwstr/>
      </vt:variant>
      <vt:variant>
        <vt:lpwstr>_Toc92379828</vt:lpwstr>
      </vt:variant>
      <vt:variant>
        <vt:i4>1900593</vt:i4>
      </vt:variant>
      <vt:variant>
        <vt:i4>620</vt:i4>
      </vt:variant>
      <vt:variant>
        <vt:i4>0</vt:i4>
      </vt:variant>
      <vt:variant>
        <vt:i4>5</vt:i4>
      </vt:variant>
      <vt:variant>
        <vt:lpwstr/>
      </vt:variant>
      <vt:variant>
        <vt:lpwstr>_Toc92379827</vt:lpwstr>
      </vt:variant>
      <vt:variant>
        <vt:i4>1835057</vt:i4>
      </vt:variant>
      <vt:variant>
        <vt:i4>614</vt:i4>
      </vt:variant>
      <vt:variant>
        <vt:i4>0</vt:i4>
      </vt:variant>
      <vt:variant>
        <vt:i4>5</vt:i4>
      </vt:variant>
      <vt:variant>
        <vt:lpwstr/>
      </vt:variant>
      <vt:variant>
        <vt:lpwstr>_Toc92379826</vt:lpwstr>
      </vt:variant>
      <vt:variant>
        <vt:i4>2031665</vt:i4>
      </vt:variant>
      <vt:variant>
        <vt:i4>608</vt:i4>
      </vt:variant>
      <vt:variant>
        <vt:i4>0</vt:i4>
      </vt:variant>
      <vt:variant>
        <vt:i4>5</vt:i4>
      </vt:variant>
      <vt:variant>
        <vt:lpwstr/>
      </vt:variant>
      <vt:variant>
        <vt:lpwstr>_Toc92379825</vt:lpwstr>
      </vt:variant>
      <vt:variant>
        <vt:i4>1966129</vt:i4>
      </vt:variant>
      <vt:variant>
        <vt:i4>602</vt:i4>
      </vt:variant>
      <vt:variant>
        <vt:i4>0</vt:i4>
      </vt:variant>
      <vt:variant>
        <vt:i4>5</vt:i4>
      </vt:variant>
      <vt:variant>
        <vt:lpwstr/>
      </vt:variant>
      <vt:variant>
        <vt:lpwstr>_Toc92379824</vt:lpwstr>
      </vt:variant>
      <vt:variant>
        <vt:i4>1638449</vt:i4>
      </vt:variant>
      <vt:variant>
        <vt:i4>596</vt:i4>
      </vt:variant>
      <vt:variant>
        <vt:i4>0</vt:i4>
      </vt:variant>
      <vt:variant>
        <vt:i4>5</vt:i4>
      </vt:variant>
      <vt:variant>
        <vt:lpwstr/>
      </vt:variant>
      <vt:variant>
        <vt:lpwstr>_Toc92379823</vt:lpwstr>
      </vt:variant>
      <vt:variant>
        <vt:i4>1572913</vt:i4>
      </vt:variant>
      <vt:variant>
        <vt:i4>590</vt:i4>
      </vt:variant>
      <vt:variant>
        <vt:i4>0</vt:i4>
      </vt:variant>
      <vt:variant>
        <vt:i4>5</vt:i4>
      </vt:variant>
      <vt:variant>
        <vt:lpwstr/>
      </vt:variant>
      <vt:variant>
        <vt:lpwstr>_Toc92379822</vt:lpwstr>
      </vt:variant>
      <vt:variant>
        <vt:i4>1769521</vt:i4>
      </vt:variant>
      <vt:variant>
        <vt:i4>584</vt:i4>
      </vt:variant>
      <vt:variant>
        <vt:i4>0</vt:i4>
      </vt:variant>
      <vt:variant>
        <vt:i4>5</vt:i4>
      </vt:variant>
      <vt:variant>
        <vt:lpwstr/>
      </vt:variant>
      <vt:variant>
        <vt:lpwstr>_Toc92379821</vt:lpwstr>
      </vt:variant>
      <vt:variant>
        <vt:i4>1703985</vt:i4>
      </vt:variant>
      <vt:variant>
        <vt:i4>578</vt:i4>
      </vt:variant>
      <vt:variant>
        <vt:i4>0</vt:i4>
      </vt:variant>
      <vt:variant>
        <vt:i4>5</vt:i4>
      </vt:variant>
      <vt:variant>
        <vt:lpwstr/>
      </vt:variant>
      <vt:variant>
        <vt:lpwstr>_Toc92379820</vt:lpwstr>
      </vt:variant>
      <vt:variant>
        <vt:i4>1245234</vt:i4>
      </vt:variant>
      <vt:variant>
        <vt:i4>572</vt:i4>
      </vt:variant>
      <vt:variant>
        <vt:i4>0</vt:i4>
      </vt:variant>
      <vt:variant>
        <vt:i4>5</vt:i4>
      </vt:variant>
      <vt:variant>
        <vt:lpwstr/>
      </vt:variant>
      <vt:variant>
        <vt:lpwstr>_Toc92379819</vt:lpwstr>
      </vt:variant>
      <vt:variant>
        <vt:i4>1179698</vt:i4>
      </vt:variant>
      <vt:variant>
        <vt:i4>566</vt:i4>
      </vt:variant>
      <vt:variant>
        <vt:i4>0</vt:i4>
      </vt:variant>
      <vt:variant>
        <vt:i4>5</vt:i4>
      </vt:variant>
      <vt:variant>
        <vt:lpwstr/>
      </vt:variant>
      <vt:variant>
        <vt:lpwstr>_Toc92379818</vt:lpwstr>
      </vt:variant>
      <vt:variant>
        <vt:i4>1900594</vt:i4>
      </vt:variant>
      <vt:variant>
        <vt:i4>560</vt:i4>
      </vt:variant>
      <vt:variant>
        <vt:i4>0</vt:i4>
      </vt:variant>
      <vt:variant>
        <vt:i4>5</vt:i4>
      </vt:variant>
      <vt:variant>
        <vt:lpwstr/>
      </vt:variant>
      <vt:variant>
        <vt:lpwstr>_Toc92379817</vt:lpwstr>
      </vt:variant>
      <vt:variant>
        <vt:i4>1835058</vt:i4>
      </vt:variant>
      <vt:variant>
        <vt:i4>554</vt:i4>
      </vt:variant>
      <vt:variant>
        <vt:i4>0</vt:i4>
      </vt:variant>
      <vt:variant>
        <vt:i4>5</vt:i4>
      </vt:variant>
      <vt:variant>
        <vt:lpwstr/>
      </vt:variant>
      <vt:variant>
        <vt:lpwstr>_Toc92379816</vt:lpwstr>
      </vt:variant>
      <vt:variant>
        <vt:i4>2031666</vt:i4>
      </vt:variant>
      <vt:variant>
        <vt:i4>548</vt:i4>
      </vt:variant>
      <vt:variant>
        <vt:i4>0</vt:i4>
      </vt:variant>
      <vt:variant>
        <vt:i4>5</vt:i4>
      </vt:variant>
      <vt:variant>
        <vt:lpwstr/>
      </vt:variant>
      <vt:variant>
        <vt:lpwstr>_Toc92379815</vt:lpwstr>
      </vt:variant>
      <vt:variant>
        <vt:i4>1966130</vt:i4>
      </vt:variant>
      <vt:variant>
        <vt:i4>542</vt:i4>
      </vt:variant>
      <vt:variant>
        <vt:i4>0</vt:i4>
      </vt:variant>
      <vt:variant>
        <vt:i4>5</vt:i4>
      </vt:variant>
      <vt:variant>
        <vt:lpwstr/>
      </vt:variant>
      <vt:variant>
        <vt:lpwstr>_Toc92379814</vt:lpwstr>
      </vt:variant>
      <vt:variant>
        <vt:i4>1638450</vt:i4>
      </vt:variant>
      <vt:variant>
        <vt:i4>536</vt:i4>
      </vt:variant>
      <vt:variant>
        <vt:i4>0</vt:i4>
      </vt:variant>
      <vt:variant>
        <vt:i4>5</vt:i4>
      </vt:variant>
      <vt:variant>
        <vt:lpwstr/>
      </vt:variant>
      <vt:variant>
        <vt:lpwstr>_Toc92379813</vt:lpwstr>
      </vt:variant>
      <vt:variant>
        <vt:i4>1572914</vt:i4>
      </vt:variant>
      <vt:variant>
        <vt:i4>530</vt:i4>
      </vt:variant>
      <vt:variant>
        <vt:i4>0</vt:i4>
      </vt:variant>
      <vt:variant>
        <vt:i4>5</vt:i4>
      </vt:variant>
      <vt:variant>
        <vt:lpwstr/>
      </vt:variant>
      <vt:variant>
        <vt:lpwstr>_Toc92379812</vt:lpwstr>
      </vt:variant>
      <vt:variant>
        <vt:i4>1769522</vt:i4>
      </vt:variant>
      <vt:variant>
        <vt:i4>524</vt:i4>
      </vt:variant>
      <vt:variant>
        <vt:i4>0</vt:i4>
      </vt:variant>
      <vt:variant>
        <vt:i4>5</vt:i4>
      </vt:variant>
      <vt:variant>
        <vt:lpwstr/>
      </vt:variant>
      <vt:variant>
        <vt:lpwstr>_Toc92379811</vt:lpwstr>
      </vt:variant>
      <vt:variant>
        <vt:i4>1703986</vt:i4>
      </vt:variant>
      <vt:variant>
        <vt:i4>518</vt:i4>
      </vt:variant>
      <vt:variant>
        <vt:i4>0</vt:i4>
      </vt:variant>
      <vt:variant>
        <vt:i4>5</vt:i4>
      </vt:variant>
      <vt:variant>
        <vt:lpwstr/>
      </vt:variant>
      <vt:variant>
        <vt:lpwstr>_Toc92379810</vt:lpwstr>
      </vt:variant>
      <vt:variant>
        <vt:i4>1245235</vt:i4>
      </vt:variant>
      <vt:variant>
        <vt:i4>512</vt:i4>
      </vt:variant>
      <vt:variant>
        <vt:i4>0</vt:i4>
      </vt:variant>
      <vt:variant>
        <vt:i4>5</vt:i4>
      </vt:variant>
      <vt:variant>
        <vt:lpwstr/>
      </vt:variant>
      <vt:variant>
        <vt:lpwstr>_Toc92379809</vt:lpwstr>
      </vt:variant>
      <vt:variant>
        <vt:i4>1179699</vt:i4>
      </vt:variant>
      <vt:variant>
        <vt:i4>506</vt:i4>
      </vt:variant>
      <vt:variant>
        <vt:i4>0</vt:i4>
      </vt:variant>
      <vt:variant>
        <vt:i4>5</vt:i4>
      </vt:variant>
      <vt:variant>
        <vt:lpwstr/>
      </vt:variant>
      <vt:variant>
        <vt:lpwstr>_Toc92379808</vt:lpwstr>
      </vt:variant>
      <vt:variant>
        <vt:i4>1900595</vt:i4>
      </vt:variant>
      <vt:variant>
        <vt:i4>500</vt:i4>
      </vt:variant>
      <vt:variant>
        <vt:i4>0</vt:i4>
      </vt:variant>
      <vt:variant>
        <vt:i4>5</vt:i4>
      </vt:variant>
      <vt:variant>
        <vt:lpwstr/>
      </vt:variant>
      <vt:variant>
        <vt:lpwstr>_Toc92379807</vt:lpwstr>
      </vt:variant>
      <vt:variant>
        <vt:i4>1835059</vt:i4>
      </vt:variant>
      <vt:variant>
        <vt:i4>494</vt:i4>
      </vt:variant>
      <vt:variant>
        <vt:i4>0</vt:i4>
      </vt:variant>
      <vt:variant>
        <vt:i4>5</vt:i4>
      </vt:variant>
      <vt:variant>
        <vt:lpwstr/>
      </vt:variant>
      <vt:variant>
        <vt:lpwstr>_Toc92379806</vt:lpwstr>
      </vt:variant>
      <vt:variant>
        <vt:i4>2031667</vt:i4>
      </vt:variant>
      <vt:variant>
        <vt:i4>488</vt:i4>
      </vt:variant>
      <vt:variant>
        <vt:i4>0</vt:i4>
      </vt:variant>
      <vt:variant>
        <vt:i4>5</vt:i4>
      </vt:variant>
      <vt:variant>
        <vt:lpwstr/>
      </vt:variant>
      <vt:variant>
        <vt:lpwstr>_Toc92379805</vt:lpwstr>
      </vt:variant>
      <vt:variant>
        <vt:i4>1966131</vt:i4>
      </vt:variant>
      <vt:variant>
        <vt:i4>482</vt:i4>
      </vt:variant>
      <vt:variant>
        <vt:i4>0</vt:i4>
      </vt:variant>
      <vt:variant>
        <vt:i4>5</vt:i4>
      </vt:variant>
      <vt:variant>
        <vt:lpwstr/>
      </vt:variant>
      <vt:variant>
        <vt:lpwstr>_Toc92379804</vt:lpwstr>
      </vt:variant>
      <vt:variant>
        <vt:i4>1638451</vt:i4>
      </vt:variant>
      <vt:variant>
        <vt:i4>476</vt:i4>
      </vt:variant>
      <vt:variant>
        <vt:i4>0</vt:i4>
      </vt:variant>
      <vt:variant>
        <vt:i4>5</vt:i4>
      </vt:variant>
      <vt:variant>
        <vt:lpwstr/>
      </vt:variant>
      <vt:variant>
        <vt:lpwstr>_Toc92379803</vt:lpwstr>
      </vt:variant>
      <vt:variant>
        <vt:i4>1572915</vt:i4>
      </vt:variant>
      <vt:variant>
        <vt:i4>470</vt:i4>
      </vt:variant>
      <vt:variant>
        <vt:i4>0</vt:i4>
      </vt:variant>
      <vt:variant>
        <vt:i4>5</vt:i4>
      </vt:variant>
      <vt:variant>
        <vt:lpwstr/>
      </vt:variant>
      <vt:variant>
        <vt:lpwstr>_Toc92379802</vt:lpwstr>
      </vt:variant>
      <vt:variant>
        <vt:i4>1769523</vt:i4>
      </vt:variant>
      <vt:variant>
        <vt:i4>464</vt:i4>
      </vt:variant>
      <vt:variant>
        <vt:i4>0</vt:i4>
      </vt:variant>
      <vt:variant>
        <vt:i4>5</vt:i4>
      </vt:variant>
      <vt:variant>
        <vt:lpwstr/>
      </vt:variant>
      <vt:variant>
        <vt:lpwstr>_Toc92379801</vt:lpwstr>
      </vt:variant>
      <vt:variant>
        <vt:i4>1703987</vt:i4>
      </vt:variant>
      <vt:variant>
        <vt:i4>458</vt:i4>
      </vt:variant>
      <vt:variant>
        <vt:i4>0</vt:i4>
      </vt:variant>
      <vt:variant>
        <vt:i4>5</vt:i4>
      </vt:variant>
      <vt:variant>
        <vt:lpwstr/>
      </vt:variant>
      <vt:variant>
        <vt:lpwstr>_Toc92379800</vt:lpwstr>
      </vt:variant>
      <vt:variant>
        <vt:i4>1835066</vt:i4>
      </vt:variant>
      <vt:variant>
        <vt:i4>452</vt:i4>
      </vt:variant>
      <vt:variant>
        <vt:i4>0</vt:i4>
      </vt:variant>
      <vt:variant>
        <vt:i4>5</vt:i4>
      </vt:variant>
      <vt:variant>
        <vt:lpwstr/>
      </vt:variant>
      <vt:variant>
        <vt:lpwstr>_Toc92379799</vt:lpwstr>
      </vt:variant>
      <vt:variant>
        <vt:i4>1900602</vt:i4>
      </vt:variant>
      <vt:variant>
        <vt:i4>446</vt:i4>
      </vt:variant>
      <vt:variant>
        <vt:i4>0</vt:i4>
      </vt:variant>
      <vt:variant>
        <vt:i4>5</vt:i4>
      </vt:variant>
      <vt:variant>
        <vt:lpwstr/>
      </vt:variant>
      <vt:variant>
        <vt:lpwstr>_Toc92379798</vt:lpwstr>
      </vt:variant>
      <vt:variant>
        <vt:i4>1179706</vt:i4>
      </vt:variant>
      <vt:variant>
        <vt:i4>440</vt:i4>
      </vt:variant>
      <vt:variant>
        <vt:i4>0</vt:i4>
      </vt:variant>
      <vt:variant>
        <vt:i4>5</vt:i4>
      </vt:variant>
      <vt:variant>
        <vt:lpwstr/>
      </vt:variant>
      <vt:variant>
        <vt:lpwstr>_Toc92379797</vt:lpwstr>
      </vt:variant>
      <vt:variant>
        <vt:i4>1245242</vt:i4>
      </vt:variant>
      <vt:variant>
        <vt:i4>434</vt:i4>
      </vt:variant>
      <vt:variant>
        <vt:i4>0</vt:i4>
      </vt:variant>
      <vt:variant>
        <vt:i4>5</vt:i4>
      </vt:variant>
      <vt:variant>
        <vt:lpwstr/>
      </vt:variant>
      <vt:variant>
        <vt:lpwstr>_Toc92379796</vt:lpwstr>
      </vt:variant>
      <vt:variant>
        <vt:i4>1048634</vt:i4>
      </vt:variant>
      <vt:variant>
        <vt:i4>428</vt:i4>
      </vt:variant>
      <vt:variant>
        <vt:i4>0</vt:i4>
      </vt:variant>
      <vt:variant>
        <vt:i4>5</vt:i4>
      </vt:variant>
      <vt:variant>
        <vt:lpwstr/>
      </vt:variant>
      <vt:variant>
        <vt:lpwstr>_Toc92379795</vt:lpwstr>
      </vt:variant>
      <vt:variant>
        <vt:i4>1114170</vt:i4>
      </vt:variant>
      <vt:variant>
        <vt:i4>422</vt:i4>
      </vt:variant>
      <vt:variant>
        <vt:i4>0</vt:i4>
      </vt:variant>
      <vt:variant>
        <vt:i4>5</vt:i4>
      </vt:variant>
      <vt:variant>
        <vt:lpwstr/>
      </vt:variant>
      <vt:variant>
        <vt:lpwstr>_Toc92379794</vt:lpwstr>
      </vt:variant>
      <vt:variant>
        <vt:i4>1441850</vt:i4>
      </vt:variant>
      <vt:variant>
        <vt:i4>416</vt:i4>
      </vt:variant>
      <vt:variant>
        <vt:i4>0</vt:i4>
      </vt:variant>
      <vt:variant>
        <vt:i4>5</vt:i4>
      </vt:variant>
      <vt:variant>
        <vt:lpwstr/>
      </vt:variant>
      <vt:variant>
        <vt:lpwstr>_Toc92379793</vt:lpwstr>
      </vt:variant>
      <vt:variant>
        <vt:i4>1507386</vt:i4>
      </vt:variant>
      <vt:variant>
        <vt:i4>410</vt:i4>
      </vt:variant>
      <vt:variant>
        <vt:i4>0</vt:i4>
      </vt:variant>
      <vt:variant>
        <vt:i4>5</vt:i4>
      </vt:variant>
      <vt:variant>
        <vt:lpwstr/>
      </vt:variant>
      <vt:variant>
        <vt:lpwstr>_Toc92379792</vt:lpwstr>
      </vt:variant>
      <vt:variant>
        <vt:i4>1310778</vt:i4>
      </vt:variant>
      <vt:variant>
        <vt:i4>404</vt:i4>
      </vt:variant>
      <vt:variant>
        <vt:i4>0</vt:i4>
      </vt:variant>
      <vt:variant>
        <vt:i4>5</vt:i4>
      </vt:variant>
      <vt:variant>
        <vt:lpwstr/>
      </vt:variant>
      <vt:variant>
        <vt:lpwstr>_Toc92379791</vt:lpwstr>
      </vt:variant>
      <vt:variant>
        <vt:i4>1376314</vt:i4>
      </vt:variant>
      <vt:variant>
        <vt:i4>398</vt:i4>
      </vt:variant>
      <vt:variant>
        <vt:i4>0</vt:i4>
      </vt:variant>
      <vt:variant>
        <vt:i4>5</vt:i4>
      </vt:variant>
      <vt:variant>
        <vt:lpwstr/>
      </vt:variant>
      <vt:variant>
        <vt:lpwstr>_Toc92379790</vt:lpwstr>
      </vt:variant>
      <vt:variant>
        <vt:i4>1835067</vt:i4>
      </vt:variant>
      <vt:variant>
        <vt:i4>392</vt:i4>
      </vt:variant>
      <vt:variant>
        <vt:i4>0</vt:i4>
      </vt:variant>
      <vt:variant>
        <vt:i4>5</vt:i4>
      </vt:variant>
      <vt:variant>
        <vt:lpwstr/>
      </vt:variant>
      <vt:variant>
        <vt:lpwstr>_Toc92379789</vt:lpwstr>
      </vt:variant>
      <vt:variant>
        <vt:i4>1900603</vt:i4>
      </vt:variant>
      <vt:variant>
        <vt:i4>386</vt:i4>
      </vt:variant>
      <vt:variant>
        <vt:i4>0</vt:i4>
      </vt:variant>
      <vt:variant>
        <vt:i4>5</vt:i4>
      </vt:variant>
      <vt:variant>
        <vt:lpwstr/>
      </vt:variant>
      <vt:variant>
        <vt:lpwstr>_Toc92379788</vt:lpwstr>
      </vt:variant>
      <vt:variant>
        <vt:i4>1179707</vt:i4>
      </vt:variant>
      <vt:variant>
        <vt:i4>380</vt:i4>
      </vt:variant>
      <vt:variant>
        <vt:i4>0</vt:i4>
      </vt:variant>
      <vt:variant>
        <vt:i4>5</vt:i4>
      </vt:variant>
      <vt:variant>
        <vt:lpwstr/>
      </vt:variant>
      <vt:variant>
        <vt:lpwstr>_Toc92379787</vt:lpwstr>
      </vt:variant>
      <vt:variant>
        <vt:i4>1245243</vt:i4>
      </vt:variant>
      <vt:variant>
        <vt:i4>374</vt:i4>
      </vt:variant>
      <vt:variant>
        <vt:i4>0</vt:i4>
      </vt:variant>
      <vt:variant>
        <vt:i4>5</vt:i4>
      </vt:variant>
      <vt:variant>
        <vt:lpwstr/>
      </vt:variant>
      <vt:variant>
        <vt:lpwstr>_Toc92379786</vt:lpwstr>
      </vt:variant>
      <vt:variant>
        <vt:i4>1048635</vt:i4>
      </vt:variant>
      <vt:variant>
        <vt:i4>368</vt:i4>
      </vt:variant>
      <vt:variant>
        <vt:i4>0</vt:i4>
      </vt:variant>
      <vt:variant>
        <vt:i4>5</vt:i4>
      </vt:variant>
      <vt:variant>
        <vt:lpwstr/>
      </vt:variant>
      <vt:variant>
        <vt:lpwstr>_Toc92379785</vt:lpwstr>
      </vt:variant>
      <vt:variant>
        <vt:i4>1114171</vt:i4>
      </vt:variant>
      <vt:variant>
        <vt:i4>362</vt:i4>
      </vt:variant>
      <vt:variant>
        <vt:i4>0</vt:i4>
      </vt:variant>
      <vt:variant>
        <vt:i4>5</vt:i4>
      </vt:variant>
      <vt:variant>
        <vt:lpwstr/>
      </vt:variant>
      <vt:variant>
        <vt:lpwstr>_Toc92379784</vt:lpwstr>
      </vt:variant>
      <vt:variant>
        <vt:i4>1441851</vt:i4>
      </vt:variant>
      <vt:variant>
        <vt:i4>356</vt:i4>
      </vt:variant>
      <vt:variant>
        <vt:i4>0</vt:i4>
      </vt:variant>
      <vt:variant>
        <vt:i4>5</vt:i4>
      </vt:variant>
      <vt:variant>
        <vt:lpwstr/>
      </vt:variant>
      <vt:variant>
        <vt:lpwstr>_Toc92379783</vt:lpwstr>
      </vt:variant>
      <vt:variant>
        <vt:i4>1507387</vt:i4>
      </vt:variant>
      <vt:variant>
        <vt:i4>350</vt:i4>
      </vt:variant>
      <vt:variant>
        <vt:i4>0</vt:i4>
      </vt:variant>
      <vt:variant>
        <vt:i4>5</vt:i4>
      </vt:variant>
      <vt:variant>
        <vt:lpwstr/>
      </vt:variant>
      <vt:variant>
        <vt:lpwstr>_Toc92379782</vt:lpwstr>
      </vt:variant>
      <vt:variant>
        <vt:i4>1310779</vt:i4>
      </vt:variant>
      <vt:variant>
        <vt:i4>344</vt:i4>
      </vt:variant>
      <vt:variant>
        <vt:i4>0</vt:i4>
      </vt:variant>
      <vt:variant>
        <vt:i4>5</vt:i4>
      </vt:variant>
      <vt:variant>
        <vt:lpwstr/>
      </vt:variant>
      <vt:variant>
        <vt:lpwstr>_Toc92379781</vt:lpwstr>
      </vt:variant>
      <vt:variant>
        <vt:i4>1376315</vt:i4>
      </vt:variant>
      <vt:variant>
        <vt:i4>338</vt:i4>
      </vt:variant>
      <vt:variant>
        <vt:i4>0</vt:i4>
      </vt:variant>
      <vt:variant>
        <vt:i4>5</vt:i4>
      </vt:variant>
      <vt:variant>
        <vt:lpwstr/>
      </vt:variant>
      <vt:variant>
        <vt:lpwstr>_Toc92379780</vt:lpwstr>
      </vt:variant>
      <vt:variant>
        <vt:i4>1835060</vt:i4>
      </vt:variant>
      <vt:variant>
        <vt:i4>332</vt:i4>
      </vt:variant>
      <vt:variant>
        <vt:i4>0</vt:i4>
      </vt:variant>
      <vt:variant>
        <vt:i4>5</vt:i4>
      </vt:variant>
      <vt:variant>
        <vt:lpwstr/>
      </vt:variant>
      <vt:variant>
        <vt:lpwstr>_Toc92379779</vt:lpwstr>
      </vt:variant>
      <vt:variant>
        <vt:i4>1900596</vt:i4>
      </vt:variant>
      <vt:variant>
        <vt:i4>326</vt:i4>
      </vt:variant>
      <vt:variant>
        <vt:i4>0</vt:i4>
      </vt:variant>
      <vt:variant>
        <vt:i4>5</vt:i4>
      </vt:variant>
      <vt:variant>
        <vt:lpwstr/>
      </vt:variant>
      <vt:variant>
        <vt:lpwstr>_Toc92379778</vt:lpwstr>
      </vt:variant>
      <vt:variant>
        <vt:i4>1179700</vt:i4>
      </vt:variant>
      <vt:variant>
        <vt:i4>320</vt:i4>
      </vt:variant>
      <vt:variant>
        <vt:i4>0</vt:i4>
      </vt:variant>
      <vt:variant>
        <vt:i4>5</vt:i4>
      </vt:variant>
      <vt:variant>
        <vt:lpwstr/>
      </vt:variant>
      <vt:variant>
        <vt:lpwstr>_Toc92379777</vt:lpwstr>
      </vt:variant>
      <vt:variant>
        <vt:i4>1245236</vt:i4>
      </vt:variant>
      <vt:variant>
        <vt:i4>314</vt:i4>
      </vt:variant>
      <vt:variant>
        <vt:i4>0</vt:i4>
      </vt:variant>
      <vt:variant>
        <vt:i4>5</vt:i4>
      </vt:variant>
      <vt:variant>
        <vt:lpwstr/>
      </vt:variant>
      <vt:variant>
        <vt:lpwstr>_Toc92379776</vt:lpwstr>
      </vt:variant>
      <vt:variant>
        <vt:i4>1048628</vt:i4>
      </vt:variant>
      <vt:variant>
        <vt:i4>308</vt:i4>
      </vt:variant>
      <vt:variant>
        <vt:i4>0</vt:i4>
      </vt:variant>
      <vt:variant>
        <vt:i4>5</vt:i4>
      </vt:variant>
      <vt:variant>
        <vt:lpwstr/>
      </vt:variant>
      <vt:variant>
        <vt:lpwstr>_Toc92379775</vt:lpwstr>
      </vt:variant>
      <vt:variant>
        <vt:i4>1114164</vt:i4>
      </vt:variant>
      <vt:variant>
        <vt:i4>302</vt:i4>
      </vt:variant>
      <vt:variant>
        <vt:i4>0</vt:i4>
      </vt:variant>
      <vt:variant>
        <vt:i4>5</vt:i4>
      </vt:variant>
      <vt:variant>
        <vt:lpwstr/>
      </vt:variant>
      <vt:variant>
        <vt:lpwstr>_Toc92379774</vt:lpwstr>
      </vt:variant>
      <vt:variant>
        <vt:i4>1441844</vt:i4>
      </vt:variant>
      <vt:variant>
        <vt:i4>296</vt:i4>
      </vt:variant>
      <vt:variant>
        <vt:i4>0</vt:i4>
      </vt:variant>
      <vt:variant>
        <vt:i4>5</vt:i4>
      </vt:variant>
      <vt:variant>
        <vt:lpwstr/>
      </vt:variant>
      <vt:variant>
        <vt:lpwstr>_Toc92379773</vt:lpwstr>
      </vt:variant>
      <vt:variant>
        <vt:i4>1507380</vt:i4>
      </vt:variant>
      <vt:variant>
        <vt:i4>290</vt:i4>
      </vt:variant>
      <vt:variant>
        <vt:i4>0</vt:i4>
      </vt:variant>
      <vt:variant>
        <vt:i4>5</vt:i4>
      </vt:variant>
      <vt:variant>
        <vt:lpwstr/>
      </vt:variant>
      <vt:variant>
        <vt:lpwstr>_Toc92379772</vt:lpwstr>
      </vt:variant>
      <vt:variant>
        <vt:i4>1310772</vt:i4>
      </vt:variant>
      <vt:variant>
        <vt:i4>284</vt:i4>
      </vt:variant>
      <vt:variant>
        <vt:i4>0</vt:i4>
      </vt:variant>
      <vt:variant>
        <vt:i4>5</vt:i4>
      </vt:variant>
      <vt:variant>
        <vt:lpwstr/>
      </vt:variant>
      <vt:variant>
        <vt:lpwstr>_Toc92379771</vt:lpwstr>
      </vt:variant>
      <vt:variant>
        <vt:i4>1376308</vt:i4>
      </vt:variant>
      <vt:variant>
        <vt:i4>278</vt:i4>
      </vt:variant>
      <vt:variant>
        <vt:i4>0</vt:i4>
      </vt:variant>
      <vt:variant>
        <vt:i4>5</vt:i4>
      </vt:variant>
      <vt:variant>
        <vt:lpwstr/>
      </vt:variant>
      <vt:variant>
        <vt:lpwstr>_Toc92379770</vt:lpwstr>
      </vt:variant>
      <vt:variant>
        <vt:i4>1835061</vt:i4>
      </vt:variant>
      <vt:variant>
        <vt:i4>272</vt:i4>
      </vt:variant>
      <vt:variant>
        <vt:i4>0</vt:i4>
      </vt:variant>
      <vt:variant>
        <vt:i4>5</vt:i4>
      </vt:variant>
      <vt:variant>
        <vt:lpwstr/>
      </vt:variant>
      <vt:variant>
        <vt:lpwstr>_Toc92379769</vt:lpwstr>
      </vt:variant>
      <vt:variant>
        <vt:i4>1900597</vt:i4>
      </vt:variant>
      <vt:variant>
        <vt:i4>266</vt:i4>
      </vt:variant>
      <vt:variant>
        <vt:i4>0</vt:i4>
      </vt:variant>
      <vt:variant>
        <vt:i4>5</vt:i4>
      </vt:variant>
      <vt:variant>
        <vt:lpwstr/>
      </vt:variant>
      <vt:variant>
        <vt:lpwstr>_Toc92379768</vt:lpwstr>
      </vt:variant>
      <vt:variant>
        <vt:i4>1179701</vt:i4>
      </vt:variant>
      <vt:variant>
        <vt:i4>260</vt:i4>
      </vt:variant>
      <vt:variant>
        <vt:i4>0</vt:i4>
      </vt:variant>
      <vt:variant>
        <vt:i4>5</vt:i4>
      </vt:variant>
      <vt:variant>
        <vt:lpwstr/>
      </vt:variant>
      <vt:variant>
        <vt:lpwstr>_Toc92379767</vt:lpwstr>
      </vt:variant>
      <vt:variant>
        <vt:i4>1245237</vt:i4>
      </vt:variant>
      <vt:variant>
        <vt:i4>254</vt:i4>
      </vt:variant>
      <vt:variant>
        <vt:i4>0</vt:i4>
      </vt:variant>
      <vt:variant>
        <vt:i4>5</vt:i4>
      </vt:variant>
      <vt:variant>
        <vt:lpwstr/>
      </vt:variant>
      <vt:variant>
        <vt:lpwstr>_Toc92379766</vt:lpwstr>
      </vt:variant>
      <vt:variant>
        <vt:i4>1048629</vt:i4>
      </vt:variant>
      <vt:variant>
        <vt:i4>248</vt:i4>
      </vt:variant>
      <vt:variant>
        <vt:i4>0</vt:i4>
      </vt:variant>
      <vt:variant>
        <vt:i4>5</vt:i4>
      </vt:variant>
      <vt:variant>
        <vt:lpwstr/>
      </vt:variant>
      <vt:variant>
        <vt:lpwstr>_Toc92379765</vt:lpwstr>
      </vt:variant>
      <vt:variant>
        <vt:i4>1114165</vt:i4>
      </vt:variant>
      <vt:variant>
        <vt:i4>242</vt:i4>
      </vt:variant>
      <vt:variant>
        <vt:i4>0</vt:i4>
      </vt:variant>
      <vt:variant>
        <vt:i4>5</vt:i4>
      </vt:variant>
      <vt:variant>
        <vt:lpwstr/>
      </vt:variant>
      <vt:variant>
        <vt:lpwstr>_Toc92379764</vt:lpwstr>
      </vt:variant>
      <vt:variant>
        <vt:i4>1441845</vt:i4>
      </vt:variant>
      <vt:variant>
        <vt:i4>236</vt:i4>
      </vt:variant>
      <vt:variant>
        <vt:i4>0</vt:i4>
      </vt:variant>
      <vt:variant>
        <vt:i4>5</vt:i4>
      </vt:variant>
      <vt:variant>
        <vt:lpwstr/>
      </vt:variant>
      <vt:variant>
        <vt:lpwstr>_Toc92379763</vt:lpwstr>
      </vt:variant>
      <vt:variant>
        <vt:i4>1507381</vt:i4>
      </vt:variant>
      <vt:variant>
        <vt:i4>230</vt:i4>
      </vt:variant>
      <vt:variant>
        <vt:i4>0</vt:i4>
      </vt:variant>
      <vt:variant>
        <vt:i4>5</vt:i4>
      </vt:variant>
      <vt:variant>
        <vt:lpwstr/>
      </vt:variant>
      <vt:variant>
        <vt:lpwstr>_Toc92379762</vt:lpwstr>
      </vt:variant>
      <vt:variant>
        <vt:i4>1310773</vt:i4>
      </vt:variant>
      <vt:variant>
        <vt:i4>224</vt:i4>
      </vt:variant>
      <vt:variant>
        <vt:i4>0</vt:i4>
      </vt:variant>
      <vt:variant>
        <vt:i4>5</vt:i4>
      </vt:variant>
      <vt:variant>
        <vt:lpwstr/>
      </vt:variant>
      <vt:variant>
        <vt:lpwstr>_Toc92379761</vt:lpwstr>
      </vt:variant>
      <vt:variant>
        <vt:i4>1376309</vt:i4>
      </vt:variant>
      <vt:variant>
        <vt:i4>218</vt:i4>
      </vt:variant>
      <vt:variant>
        <vt:i4>0</vt:i4>
      </vt:variant>
      <vt:variant>
        <vt:i4>5</vt:i4>
      </vt:variant>
      <vt:variant>
        <vt:lpwstr/>
      </vt:variant>
      <vt:variant>
        <vt:lpwstr>_Toc92379760</vt:lpwstr>
      </vt:variant>
      <vt:variant>
        <vt:i4>1835062</vt:i4>
      </vt:variant>
      <vt:variant>
        <vt:i4>212</vt:i4>
      </vt:variant>
      <vt:variant>
        <vt:i4>0</vt:i4>
      </vt:variant>
      <vt:variant>
        <vt:i4>5</vt:i4>
      </vt:variant>
      <vt:variant>
        <vt:lpwstr/>
      </vt:variant>
      <vt:variant>
        <vt:lpwstr>_Toc92379759</vt:lpwstr>
      </vt:variant>
      <vt:variant>
        <vt:i4>1900598</vt:i4>
      </vt:variant>
      <vt:variant>
        <vt:i4>206</vt:i4>
      </vt:variant>
      <vt:variant>
        <vt:i4>0</vt:i4>
      </vt:variant>
      <vt:variant>
        <vt:i4>5</vt:i4>
      </vt:variant>
      <vt:variant>
        <vt:lpwstr/>
      </vt:variant>
      <vt:variant>
        <vt:lpwstr>_Toc92379758</vt:lpwstr>
      </vt:variant>
      <vt:variant>
        <vt:i4>1179702</vt:i4>
      </vt:variant>
      <vt:variant>
        <vt:i4>200</vt:i4>
      </vt:variant>
      <vt:variant>
        <vt:i4>0</vt:i4>
      </vt:variant>
      <vt:variant>
        <vt:i4>5</vt:i4>
      </vt:variant>
      <vt:variant>
        <vt:lpwstr/>
      </vt:variant>
      <vt:variant>
        <vt:lpwstr>_Toc92379757</vt:lpwstr>
      </vt:variant>
      <vt:variant>
        <vt:i4>1245238</vt:i4>
      </vt:variant>
      <vt:variant>
        <vt:i4>194</vt:i4>
      </vt:variant>
      <vt:variant>
        <vt:i4>0</vt:i4>
      </vt:variant>
      <vt:variant>
        <vt:i4>5</vt:i4>
      </vt:variant>
      <vt:variant>
        <vt:lpwstr/>
      </vt:variant>
      <vt:variant>
        <vt:lpwstr>_Toc92379756</vt:lpwstr>
      </vt: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AMvB en MR_werkversie</dc:title>
  <dc:subject/>
  <dc:creator>PR33</dc:creator>
  <cp:keywords/>
  <cp:lastModifiedBy>Gerard Wolbers</cp:lastModifiedBy>
  <cp:revision>340</cp:revision>
  <cp:lastPrinted>2021-06-13T14:45:00Z</cp:lastPrinted>
  <dcterms:created xsi:type="dcterms:W3CDTF">2021-06-11T07:35:00Z</dcterms:created>
  <dcterms:modified xsi:type="dcterms:W3CDTF">2023-12-08T08:37:00Z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