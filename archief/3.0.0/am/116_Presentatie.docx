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77777777" w:rsidR="009D5700" w:rsidRPr="00D62CE5" w:rsidRDefault="0092796F" w:rsidP="009D5700">
      <w:pPr>
        <w:pStyle w:val="Kop5"/>
      </w:pPr>
      <w:r w:rsidRPr="00D62CE5">
        <w:t>Presentatie</w:t>
      </w:r>
    </w:p>
    <w:p w14:paraId="404B9DDE" w14:textId="77777777" w:rsidR="009D5700" w:rsidRDefault="0092796F" w:rsidP="009D570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