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9D5700" w:rsidRPr="007B60F8" w:rsidRDefault="0092796F" w:rsidP="009D5700">
      <w:pPr>
        <w:pStyle w:val="Kop2"/>
      </w:pPr>
      <w:bookmarkStart w:id="85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85"/>
    </w:p>
    <w:p w14:paraId="34649991" w14:textId="618FCD95" w:rsidR="009D5700" w:rsidRPr="007B60F8" w:rsidRDefault="0092796F" w:rsidP="009D5700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C06EA5">
        <w:rPr>
          <w:noProof/>
        </w:rPr>
        <w:t>de AMvB/MR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