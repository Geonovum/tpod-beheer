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B403" w14:textId="74813D22" w:rsidR="009D5700" w:rsidRDefault="0092796F" w:rsidP="003B1B6B">
      <w:pPr>
        <w:pStyle w:val="Kop2bijlage"/>
      </w:pPr>
      <w:bookmarkStart w:id="378" w:name="_Ref_7d411d5251a4385a0ecf571977583203_1"/>
      <w:r>
        <w:lastRenderedPageBreak/>
        <w:t>De relatie tussen artikel 1.2 Omgevingswet en de waardelijst voor thema</w:t>
      </w:r>
      <w:bookmarkEnd w:id="378"/>
    </w:p>
    <w:p w14:paraId="1D1325C3" w14:textId="7E422C6E" w:rsidR="009D5700" w:rsidRPr="00247779" w:rsidRDefault="0092796F" w:rsidP="009D5700">
      <w:r>
        <w:t xml:space="preserve">Zoals in paragraaf </w:t>
      </w:r>
      <w:r w:rsidR="00A60154" w:rsidRPr="005746FB">
        <w:rPr>
          <w:rStyle w:val="Verwijzing"/>
        </w:rPr>
        <w:fldChar w:fldCharType="begin"/>
      </w:r>
      <w:r w:rsidR="00A60154" w:rsidRPr="005746FB">
        <w:rPr>
          <w:rStyle w:val="Verwijzing"/>
        </w:rPr>
        <w:instrText xml:space="preserve"> REF _Ref_88e63ceb009bced83185ccb59a275a6f_1 \n \h </w:instrText>
      </w:r>
      <w:r w:rsidR="00A60154" w:rsidRPr="005746FB">
        <w:rPr>
          <w:rStyle w:val="Verwijzing"/>
        </w:rPr>
      </w:r>
      <w:r w:rsidR="00A60154" w:rsidRPr="005746FB">
        <w:rPr>
          <w:rStyle w:val="Verwijzing"/>
        </w:rPr>
        <w:fldChar w:fldCharType="separate"/>
      </w:r>
      <w:r w:rsidR="00C06EA5">
        <w:rPr>
          <w:rStyle w:val="Verwijzing"/>
        </w:rPr>
        <w:t>7.3</w:t>
      </w:r>
      <w:r w:rsidR="00A60154" w:rsidRPr="005746FB">
        <w:rPr>
          <w:rStyle w:val="Verwijzing"/>
        </w:rPr>
        <w:fldChar w:fldCharType="end"/>
      </w:r>
      <w:r>
        <w:t xml:space="preserve"> is aangegeven is er een waardelijst voor het attribuut </w:t>
      </w:r>
      <w:r w:rsidRPr="00944E68">
        <w:rPr>
          <w:i/>
          <w:iCs/>
        </w:rPr>
        <w:t>thema</w:t>
      </w:r>
      <w:r>
        <w:t xml:space="preserve">. Het grootste deel van de waarden </w:t>
      </w:r>
      <w:r w:rsidR="00A81C84">
        <w:t>v</w:t>
      </w:r>
      <w:r>
        <w:t xml:space="preserve">an die waardelijst is rechtstreeks </w:t>
      </w:r>
      <w:r w:rsidRPr="009A4476">
        <w:t xml:space="preserve">ontleend </w:t>
      </w:r>
      <w:r>
        <w:t>aan artikel 1.2 Omgevingswet. In onderstaande tabel is aangegeven hoe de relatie is tussen dat artikel en de waarden van de waardelijst.</w:t>
      </w:r>
    </w:p>
    <w:p w14:paraId="03FF477F" w14:textId="77777777" w:rsidR="009D5700" w:rsidRPr="00AD5E2A" w:rsidRDefault="009D5700" w:rsidP="009D570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5"/>
        <w:gridCol w:w="4996"/>
        <w:gridCol w:w="2643"/>
      </w:tblGrid>
      <w:tr w:rsidR="009D5700" w:rsidRPr="007E24EE" w14:paraId="2A9FAB8B" w14:textId="77777777" w:rsidTr="009D5700">
        <w:tc>
          <w:tcPr>
            <w:tcW w:w="855" w:type="dxa"/>
          </w:tcPr>
          <w:p w14:paraId="42B58E6E" w14:textId="77777777" w:rsidR="009D5700" w:rsidRPr="007E24EE" w:rsidRDefault="009D5700" w:rsidP="009D5700">
            <w:pPr>
              <w:rPr>
                <w:b/>
              </w:rPr>
            </w:pPr>
          </w:p>
        </w:tc>
        <w:tc>
          <w:tcPr>
            <w:tcW w:w="4996" w:type="dxa"/>
          </w:tcPr>
          <w:p w14:paraId="4A25F6F7" w14:textId="3A2D65C7" w:rsidR="009D5700" w:rsidRPr="007E24EE" w:rsidRDefault="0092796F" w:rsidP="009D5700">
            <w:pPr>
              <w:rPr>
                <w:b/>
              </w:rPr>
            </w:pPr>
            <w:r w:rsidRPr="007E24EE">
              <w:rPr>
                <w:b/>
              </w:rPr>
              <w:t xml:space="preserve">Onderdelen van </w:t>
            </w:r>
            <w:r>
              <w:rPr>
                <w:b/>
              </w:rPr>
              <w:t xml:space="preserve">artikel </w:t>
            </w:r>
            <w:r w:rsidRPr="007E24EE">
              <w:rPr>
                <w:b/>
              </w:rPr>
              <w:t>1.2 Ow</w:t>
            </w:r>
          </w:p>
        </w:tc>
        <w:tc>
          <w:tcPr>
            <w:tcW w:w="2643" w:type="dxa"/>
          </w:tcPr>
          <w:p w14:paraId="2D8035E0" w14:textId="2363760C" w:rsidR="009D5700" w:rsidRPr="007E24EE" w:rsidRDefault="0092796F" w:rsidP="009D5700">
            <w:pPr>
              <w:rPr>
                <w:b/>
              </w:rPr>
            </w:pPr>
            <w:r w:rsidRPr="007E24EE">
              <w:rPr>
                <w:b/>
              </w:rPr>
              <w:t>Waarden uit de waardelijst</w:t>
            </w:r>
            <w:r>
              <w:rPr>
                <w:b/>
              </w:rPr>
              <w:t xml:space="preserve"> Thema</w:t>
            </w:r>
          </w:p>
        </w:tc>
      </w:tr>
      <w:tr w:rsidR="009D5700" w:rsidRPr="007E24EE" w14:paraId="0E706DC5" w14:textId="77777777" w:rsidTr="009D5700">
        <w:tc>
          <w:tcPr>
            <w:tcW w:w="855" w:type="dxa"/>
          </w:tcPr>
          <w:p w14:paraId="4A84ACD1" w14:textId="77777777" w:rsidR="009D5700" w:rsidRPr="007E24EE" w:rsidRDefault="0092796F" w:rsidP="009D5700">
            <w:r w:rsidRPr="007E24EE">
              <w:t>Aanhef</w:t>
            </w:r>
          </w:p>
        </w:tc>
        <w:tc>
          <w:tcPr>
            <w:tcW w:w="4996" w:type="dxa"/>
          </w:tcPr>
          <w:p w14:paraId="517CBED9" w14:textId="30ECC708" w:rsidR="009D5700" w:rsidRPr="007E24EE" w:rsidRDefault="0092796F" w:rsidP="009D5700">
            <w:r w:rsidRPr="007E24EE">
              <w:t>Deze wet gaat over:</w:t>
            </w:r>
          </w:p>
        </w:tc>
        <w:tc>
          <w:tcPr>
            <w:tcW w:w="2643" w:type="dxa"/>
          </w:tcPr>
          <w:p w14:paraId="39B27648" w14:textId="77777777" w:rsidR="009D5700" w:rsidRPr="007E24EE" w:rsidRDefault="009D5700" w:rsidP="009D5700"/>
        </w:tc>
      </w:tr>
      <w:tr w:rsidR="009D5700" w:rsidRPr="007E24EE" w14:paraId="5838E340" w14:textId="77777777" w:rsidTr="009D5700">
        <w:tc>
          <w:tcPr>
            <w:tcW w:w="855" w:type="dxa"/>
          </w:tcPr>
          <w:p w14:paraId="0A2FC83B" w14:textId="77777777" w:rsidR="009D5700" w:rsidRPr="007E24EE" w:rsidRDefault="0092796F" w:rsidP="009D5700">
            <w:r w:rsidRPr="007E24EE">
              <w:t>Lid 1</w:t>
            </w:r>
          </w:p>
        </w:tc>
        <w:tc>
          <w:tcPr>
            <w:tcW w:w="4996" w:type="dxa"/>
          </w:tcPr>
          <w:p w14:paraId="73255CA7" w14:textId="77777777" w:rsidR="009D5700" w:rsidRDefault="0092796F" w:rsidP="009D5700">
            <w:r w:rsidRPr="007E24EE">
              <w:t>a. de fysieke leefomgeving, en</w:t>
            </w:r>
          </w:p>
          <w:p w14:paraId="6621329C" w14:textId="469F94C0" w:rsidR="009D5700" w:rsidRPr="007E24EE" w:rsidRDefault="0092796F" w:rsidP="009D5700">
            <w:r w:rsidRPr="001D5101">
              <w:t>b. activiteiten die gevolgen hebben of kunnen hebben voor de fysieke leefomgeving.</w:t>
            </w:r>
          </w:p>
        </w:tc>
        <w:tc>
          <w:tcPr>
            <w:tcW w:w="2643" w:type="dxa"/>
          </w:tcPr>
          <w:p w14:paraId="229F66D6" w14:textId="77777777" w:rsidR="009D5700" w:rsidRPr="007E24EE" w:rsidRDefault="009D5700" w:rsidP="009D5700"/>
        </w:tc>
      </w:tr>
      <w:tr w:rsidR="009D5700" w:rsidRPr="007E24EE" w14:paraId="4CFB765E" w14:textId="77777777" w:rsidTr="009D5700">
        <w:tc>
          <w:tcPr>
            <w:tcW w:w="855" w:type="dxa"/>
          </w:tcPr>
          <w:p w14:paraId="05D901F1" w14:textId="77777777" w:rsidR="009D5700" w:rsidRPr="007E24EE" w:rsidRDefault="0092796F" w:rsidP="009D5700">
            <w:r w:rsidRPr="007E24EE">
              <w:t>Lid 2</w:t>
            </w:r>
          </w:p>
        </w:tc>
        <w:tc>
          <w:tcPr>
            <w:tcW w:w="4996" w:type="dxa"/>
          </w:tcPr>
          <w:p w14:paraId="712C3F55" w14:textId="77777777" w:rsidR="009D5700" w:rsidRPr="007E24EE" w:rsidRDefault="0092796F" w:rsidP="009D5700">
            <w:r w:rsidRPr="007E24EE">
              <w:t>De fysieke leefomgeving omvat in ieder geval:</w:t>
            </w:r>
          </w:p>
        </w:tc>
        <w:tc>
          <w:tcPr>
            <w:tcW w:w="2643" w:type="dxa"/>
          </w:tcPr>
          <w:p w14:paraId="4986A1D6" w14:textId="77777777" w:rsidR="009D5700" w:rsidRPr="007E24EE" w:rsidRDefault="009D5700" w:rsidP="009D5700"/>
        </w:tc>
      </w:tr>
      <w:tr w:rsidR="009D5700" w:rsidRPr="007E24EE" w14:paraId="39636F3D" w14:textId="77777777" w:rsidTr="009D5700">
        <w:tc>
          <w:tcPr>
            <w:tcW w:w="855" w:type="dxa"/>
          </w:tcPr>
          <w:p w14:paraId="65F8D601" w14:textId="77777777" w:rsidR="009D5700" w:rsidRPr="007E24EE" w:rsidRDefault="009D5700" w:rsidP="009D5700"/>
        </w:tc>
        <w:tc>
          <w:tcPr>
            <w:tcW w:w="4996" w:type="dxa"/>
          </w:tcPr>
          <w:p w14:paraId="1636C6BF" w14:textId="77777777" w:rsidR="009D5700" w:rsidRPr="007E24EE" w:rsidRDefault="0092796F" w:rsidP="009D5700">
            <w:r w:rsidRPr="007E24EE">
              <w:t>a. bouwwerken,</w:t>
            </w:r>
          </w:p>
        </w:tc>
        <w:tc>
          <w:tcPr>
            <w:tcW w:w="2643" w:type="dxa"/>
          </w:tcPr>
          <w:p w14:paraId="4E7353D2" w14:textId="77777777" w:rsidR="009D5700" w:rsidRPr="007E24EE" w:rsidRDefault="0092796F" w:rsidP="009D5700">
            <w:r w:rsidRPr="007E24EE">
              <w:t>Bouwwerken</w:t>
            </w:r>
          </w:p>
        </w:tc>
      </w:tr>
      <w:tr w:rsidR="009D5700" w:rsidRPr="007E24EE" w14:paraId="61F76CEE" w14:textId="77777777" w:rsidTr="009D5700">
        <w:tc>
          <w:tcPr>
            <w:tcW w:w="855" w:type="dxa"/>
          </w:tcPr>
          <w:p w14:paraId="36AF49BB" w14:textId="77777777" w:rsidR="009D5700" w:rsidRPr="007E24EE" w:rsidRDefault="009D5700" w:rsidP="009D5700"/>
        </w:tc>
        <w:tc>
          <w:tcPr>
            <w:tcW w:w="4996" w:type="dxa"/>
          </w:tcPr>
          <w:p w14:paraId="7DAC6B37" w14:textId="77777777" w:rsidR="009D5700" w:rsidRPr="007E24EE" w:rsidRDefault="0092796F" w:rsidP="009D5700">
            <w:r w:rsidRPr="007E24EE">
              <w:t>b. infrastructuur,</w:t>
            </w:r>
          </w:p>
        </w:tc>
        <w:tc>
          <w:tcPr>
            <w:tcW w:w="2643" w:type="dxa"/>
          </w:tcPr>
          <w:p w14:paraId="5A9A067A" w14:textId="77777777" w:rsidR="009D5700" w:rsidRPr="007E24EE" w:rsidRDefault="0092796F" w:rsidP="009D5700">
            <w:r w:rsidRPr="007E24EE">
              <w:t>Infrastructuur</w:t>
            </w:r>
          </w:p>
        </w:tc>
      </w:tr>
      <w:tr w:rsidR="009D5700" w:rsidRPr="007E24EE" w14:paraId="7F632CBB" w14:textId="77777777" w:rsidTr="009D5700">
        <w:tc>
          <w:tcPr>
            <w:tcW w:w="855" w:type="dxa"/>
          </w:tcPr>
          <w:p w14:paraId="6C1AD4E7" w14:textId="77777777" w:rsidR="009D5700" w:rsidRPr="007E24EE" w:rsidRDefault="009D5700" w:rsidP="009D5700"/>
        </w:tc>
        <w:tc>
          <w:tcPr>
            <w:tcW w:w="4996" w:type="dxa"/>
          </w:tcPr>
          <w:p w14:paraId="5C669814" w14:textId="77777777" w:rsidR="009D5700" w:rsidRPr="007E24EE" w:rsidRDefault="0092796F" w:rsidP="009D5700">
            <w:r w:rsidRPr="007E24EE">
              <w:t>c. watersystemen,</w:t>
            </w:r>
          </w:p>
        </w:tc>
        <w:tc>
          <w:tcPr>
            <w:tcW w:w="2643" w:type="dxa"/>
            <w:shd w:val="clear" w:color="auto" w:fill="auto"/>
          </w:tcPr>
          <w:p w14:paraId="66E52256" w14:textId="77777777" w:rsidR="009D5700" w:rsidRPr="007E24EE" w:rsidRDefault="0092796F" w:rsidP="009D5700">
            <w:r w:rsidRPr="007E24EE">
              <w:t>Water en watersystemen</w:t>
            </w:r>
          </w:p>
        </w:tc>
      </w:tr>
      <w:tr w:rsidR="009D5700" w:rsidRPr="007E24EE" w14:paraId="4D7D255F" w14:textId="77777777" w:rsidTr="009D5700">
        <w:tc>
          <w:tcPr>
            <w:tcW w:w="855" w:type="dxa"/>
          </w:tcPr>
          <w:p w14:paraId="1AB80CEE" w14:textId="77777777" w:rsidR="009D5700" w:rsidRPr="007E24EE" w:rsidRDefault="009D5700" w:rsidP="009D5700"/>
        </w:tc>
        <w:tc>
          <w:tcPr>
            <w:tcW w:w="4996" w:type="dxa"/>
          </w:tcPr>
          <w:p w14:paraId="21D4B7D7" w14:textId="77777777" w:rsidR="009D5700" w:rsidRPr="007E24EE" w:rsidRDefault="0092796F" w:rsidP="009D5700">
            <w:r w:rsidRPr="007E24EE">
              <w:t>d. water,</w:t>
            </w:r>
          </w:p>
        </w:tc>
        <w:tc>
          <w:tcPr>
            <w:tcW w:w="2643" w:type="dxa"/>
          </w:tcPr>
          <w:p w14:paraId="789D817A" w14:textId="77777777" w:rsidR="009D5700" w:rsidRPr="007E24EE" w:rsidRDefault="0092796F" w:rsidP="009D5700">
            <w:r w:rsidRPr="007E24EE">
              <w:t>Water en watersystemen</w:t>
            </w:r>
          </w:p>
        </w:tc>
      </w:tr>
      <w:tr w:rsidR="009D5700" w:rsidRPr="007E24EE" w14:paraId="37637C90" w14:textId="77777777" w:rsidTr="009D5700">
        <w:tc>
          <w:tcPr>
            <w:tcW w:w="855" w:type="dxa"/>
          </w:tcPr>
          <w:p w14:paraId="550F97AF" w14:textId="77777777" w:rsidR="009D5700" w:rsidRPr="007E24EE" w:rsidRDefault="009D5700" w:rsidP="009D5700"/>
        </w:tc>
        <w:tc>
          <w:tcPr>
            <w:tcW w:w="4996" w:type="dxa"/>
          </w:tcPr>
          <w:p w14:paraId="523AFD2C" w14:textId="77777777" w:rsidR="009D5700" w:rsidRPr="007E24EE" w:rsidRDefault="0092796F" w:rsidP="009D5700">
            <w:r w:rsidRPr="007E24EE">
              <w:t>e. bodem,</w:t>
            </w:r>
          </w:p>
        </w:tc>
        <w:tc>
          <w:tcPr>
            <w:tcW w:w="2643" w:type="dxa"/>
          </w:tcPr>
          <w:p w14:paraId="3C0F70B4" w14:textId="77777777" w:rsidR="009D5700" w:rsidRPr="007E24EE" w:rsidRDefault="0092796F" w:rsidP="009D5700">
            <w:r w:rsidRPr="007E24EE">
              <w:t>Bodem</w:t>
            </w:r>
          </w:p>
        </w:tc>
      </w:tr>
      <w:tr w:rsidR="009D5700" w:rsidRPr="007E24EE" w14:paraId="21544F07" w14:textId="77777777" w:rsidTr="009D5700">
        <w:tc>
          <w:tcPr>
            <w:tcW w:w="855" w:type="dxa"/>
          </w:tcPr>
          <w:p w14:paraId="7EAE6B9D" w14:textId="77777777" w:rsidR="009D5700" w:rsidRPr="007E24EE" w:rsidRDefault="009D5700" w:rsidP="009D5700"/>
        </w:tc>
        <w:tc>
          <w:tcPr>
            <w:tcW w:w="4996" w:type="dxa"/>
          </w:tcPr>
          <w:p w14:paraId="046354EF" w14:textId="77777777" w:rsidR="009D5700" w:rsidRPr="007E24EE" w:rsidRDefault="0092796F" w:rsidP="009D5700">
            <w:r w:rsidRPr="007E24EE">
              <w:t>f. lucht,</w:t>
            </w:r>
          </w:p>
        </w:tc>
        <w:tc>
          <w:tcPr>
            <w:tcW w:w="2643" w:type="dxa"/>
          </w:tcPr>
          <w:p w14:paraId="71BE01B4" w14:textId="77777777" w:rsidR="009D5700" w:rsidRPr="007E24EE" w:rsidRDefault="0092796F" w:rsidP="009D5700">
            <w:r w:rsidRPr="007E24EE">
              <w:t xml:space="preserve">Lucht </w:t>
            </w:r>
          </w:p>
        </w:tc>
      </w:tr>
      <w:tr w:rsidR="009D5700" w:rsidRPr="007E24EE" w14:paraId="0D29D0EF" w14:textId="77777777" w:rsidTr="009D5700">
        <w:tc>
          <w:tcPr>
            <w:tcW w:w="855" w:type="dxa"/>
          </w:tcPr>
          <w:p w14:paraId="3A68841A" w14:textId="77777777" w:rsidR="009D5700" w:rsidRPr="007E24EE" w:rsidRDefault="009D5700" w:rsidP="009D5700"/>
        </w:tc>
        <w:tc>
          <w:tcPr>
            <w:tcW w:w="4996" w:type="dxa"/>
          </w:tcPr>
          <w:p w14:paraId="56A0BB00" w14:textId="77777777" w:rsidR="009D5700" w:rsidRPr="007E24EE" w:rsidRDefault="0092796F" w:rsidP="009D5700">
            <w:r w:rsidRPr="007E24EE">
              <w:t>g. landschappen,</w:t>
            </w:r>
          </w:p>
        </w:tc>
        <w:tc>
          <w:tcPr>
            <w:tcW w:w="2643" w:type="dxa"/>
          </w:tcPr>
          <w:p w14:paraId="6F32DBDE" w14:textId="77777777" w:rsidR="009D5700" w:rsidRPr="007E24EE" w:rsidRDefault="0092796F" w:rsidP="009D5700">
            <w:r w:rsidRPr="007E24EE">
              <w:t>Landschap</w:t>
            </w:r>
          </w:p>
        </w:tc>
      </w:tr>
      <w:tr w:rsidR="009D5700" w:rsidRPr="007E24EE" w14:paraId="09762A4A" w14:textId="77777777" w:rsidTr="009D5700">
        <w:tc>
          <w:tcPr>
            <w:tcW w:w="855" w:type="dxa"/>
          </w:tcPr>
          <w:p w14:paraId="184108EA" w14:textId="77777777" w:rsidR="009D5700" w:rsidRPr="007E24EE" w:rsidRDefault="009D5700" w:rsidP="009D5700"/>
        </w:tc>
        <w:tc>
          <w:tcPr>
            <w:tcW w:w="4996" w:type="dxa"/>
          </w:tcPr>
          <w:p w14:paraId="11FFB34E" w14:textId="77777777" w:rsidR="009D5700" w:rsidRPr="007E24EE" w:rsidRDefault="0092796F" w:rsidP="009D5700">
            <w:r w:rsidRPr="007E24EE">
              <w:t>h. natuur,</w:t>
            </w:r>
          </w:p>
        </w:tc>
        <w:tc>
          <w:tcPr>
            <w:tcW w:w="2643" w:type="dxa"/>
          </w:tcPr>
          <w:p w14:paraId="198E76F4" w14:textId="77777777" w:rsidR="009D5700" w:rsidRPr="007E24EE" w:rsidRDefault="0092796F" w:rsidP="009D5700">
            <w:r w:rsidRPr="007E24EE">
              <w:t>Natuur</w:t>
            </w:r>
          </w:p>
        </w:tc>
      </w:tr>
      <w:tr w:rsidR="009D5700" w:rsidRPr="007E24EE" w14:paraId="56BBEE7C" w14:textId="77777777" w:rsidTr="009D5700">
        <w:tc>
          <w:tcPr>
            <w:tcW w:w="855" w:type="dxa"/>
          </w:tcPr>
          <w:p w14:paraId="1540FC7A" w14:textId="77777777" w:rsidR="009D5700" w:rsidRPr="007E24EE" w:rsidRDefault="009D5700" w:rsidP="009D5700"/>
        </w:tc>
        <w:tc>
          <w:tcPr>
            <w:tcW w:w="4996" w:type="dxa"/>
          </w:tcPr>
          <w:p w14:paraId="1F915571" w14:textId="77777777" w:rsidR="009D5700" w:rsidRDefault="0092796F" w:rsidP="009D5700">
            <w:r w:rsidRPr="007E24EE">
              <w:t>i. cultureel erfgoed,</w:t>
            </w:r>
          </w:p>
          <w:p w14:paraId="79229282" w14:textId="79D0F9E0" w:rsidR="009D5700" w:rsidRPr="007E24EE" w:rsidRDefault="0092796F" w:rsidP="009D5700">
            <w:r w:rsidRPr="00065F21">
              <w:t>j. werelderfgoed.</w:t>
            </w:r>
          </w:p>
        </w:tc>
        <w:tc>
          <w:tcPr>
            <w:tcW w:w="2643" w:type="dxa"/>
          </w:tcPr>
          <w:p w14:paraId="3E5B7C4A" w14:textId="77777777" w:rsidR="009D5700" w:rsidRPr="007E24EE" w:rsidRDefault="0092796F" w:rsidP="009D5700">
            <w:r w:rsidRPr="007E24EE">
              <w:t>Cultureel erfgoed</w:t>
            </w:r>
          </w:p>
        </w:tc>
      </w:tr>
      <w:tr w:rsidR="009D5700" w:rsidRPr="007E24EE" w14:paraId="062BCB43" w14:textId="77777777" w:rsidTr="009D5700">
        <w:tc>
          <w:tcPr>
            <w:tcW w:w="855" w:type="dxa"/>
          </w:tcPr>
          <w:p w14:paraId="382EF2C6" w14:textId="77777777" w:rsidR="009D5700" w:rsidRPr="007E24EE" w:rsidRDefault="0092796F" w:rsidP="009D5700">
            <w:r w:rsidRPr="007E24EE">
              <w:t>Lid 3</w:t>
            </w:r>
          </w:p>
        </w:tc>
        <w:tc>
          <w:tcPr>
            <w:tcW w:w="4996" w:type="dxa"/>
          </w:tcPr>
          <w:p w14:paraId="7C245A09" w14:textId="77777777" w:rsidR="009D5700" w:rsidRPr="007E24EE" w:rsidRDefault="0092796F" w:rsidP="009D5700">
            <w:r w:rsidRPr="007E24EE">
              <w:t>Als gevolgen voor de fysieke leefomgeving worden in ieder geval aangemerkt gevolgen die kunnen voortvloeien uit:</w:t>
            </w:r>
          </w:p>
        </w:tc>
        <w:tc>
          <w:tcPr>
            <w:tcW w:w="2643" w:type="dxa"/>
          </w:tcPr>
          <w:p w14:paraId="199F0FBF" w14:textId="77777777" w:rsidR="009D5700" w:rsidRPr="007E24EE" w:rsidRDefault="009D5700" w:rsidP="009D5700"/>
        </w:tc>
      </w:tr>
      <w:tr w:rsidR="009D5700" w:rsidRPr="007E24EE" w14:paraId="2F293FDE" w14:textId="77777777" w:rsidTr="009D5700">
        <w:tc>
          <w:tcPr>
            <w:tcW w:w="855" w:type="dxa"/>
          </w:tcPr>
          <w:p w14:paraId="592177A5" w14:textId="77777777" w:rsidR="009D5700" w:rsidRPr="007E24EE" w:rsidRDefault="009D5700" w:rsidP="009D5700"/>
        </w:tc>
        <w:tc>
          <w:tcPr>
            <w:tcW w:w="4996" w:type="dxa"/>
          </w:tcPr>
          <w:p w14:paraId="73F7D885" w14:textId="77777777" w:rsidR="009D5700" w:rsidRPr="007E24EE" w:rsidRDefault="0092796F" w:rsidP="009D5700">
            <w:r w:rsidRPr="007E24EE">
              <w:t xml:space="preserve">a. het wijzigen van onderdelen van de fysieke leefomgeving of het </w:t>
            </w:r>
            <w:r w:rsidRPr="007E24EE">
              <w:rPr>
                <w:i/>
                <w:iCs/>
              </w:rPr>
              <w:t>gebruik</w:t>
            </w:r>
            <w:r w:rsidRPr="007E24EE">
              <w:t xml:space="preserve"> daarvan,</w:t>
            </w:r>
          </w:p>
        </w:tc>
        <w:tc>
          <w:tcPr>
            <w:tcW w:w="2643" w:type="dxa"/>
          </w:tcPr>
          <w:p w14:paraId="063A4F85" w14:textId="4587B59C" w:rsidR="009D5700" w:rsidRPr="007E24EE" w:rsidRDefault="0092796F" w:rsidP="009D5700">
            <w:r w:rsidRPr="007E24EE">
              <w:t>Landgebruik</w:t>
            </w:r>
            <w:r>
              <w:rPr>
                <w:rStyle w:val="Voetnootmarkering"/>
              </w:rPr>
              <w:footnoteReference w:id="12"/>
            </w:r>
          </w:p>
          <w:p w14:paraId="060955B2" w14:textId="06D96ABB" w:rsidR="009D5700" w:rsidRPr="007E24EE" w:rsidRDefault="009D5700" w:rsidP="009D5700"/>
        </w:tc>
      </w:tr>
      <w:tr w:rsidR="009D5700" w:rsidRPr="007E24EE" w14:paraId="6E1141EC" w14:textId="77777777" w:rsidTr="009D5700">
        <w:tc>
          <w:tcPr>
            <w:tcW w:w="855" w:type="dxa"/>
          </w:tcPr>
          <w:p w14:paraId="5C83F5F2" w14:textId="77777777" w:rsidR="009D5700" w:rsidRPr="007E24EE" w:rsidRDefault="009D5700" w:rsidP="009D5700"/>
        </w:tc>
        <w:tc>
          <w:tcPr>
            <w:tcW w:w="4996" w:type="dxa"/>
          </w:tcPr>
          <w:p w14:paraId="4D7F3DFF" w14:textId="77777777" w:rsidR="009D5700" w:rsidRPr="007E24EE" w:rsidRDefault="0092796F" w:rsidP="009D5700">
            <w:r w:rsidRPr="007E24EE">
              <w:t xml:space="preserve">b. het gebruik van natuurlijke </w:t>
            </w:r>
            <w:r w:rsidRPr="007E24EE">
              <w:rPr>
                <w:i/>
                <w:iCs/>
              </w:rPr>
              <w:t>hulpbronnen</w:t>
            </w:r>
            <w:r w:rsidRPr="007E24EE">
              <w:t>,</w:t>
            </w:r>
          </w:p>
        </w:tc>
        <w:tc>
          <w:tcPr>
            <w:tcW w:w="2643" w:type="dxa"/>
          </w:tcPr>
          <w:p w14:paraId="6009ABD0" w14:textId="3082F244" w:rsidR="009D5700" w:rsidRPr="007E24EE" w:rsidRDefault="0092796F" w:rsidP="009D5700">
            <w:r w:rsidRPr="007E24EE">
              <w:t>Energie en natuurlijke hulpbronnen</w:t>
            </w:r>
          </w:p>
        </w:tc>
      </w:tr>
      <w:tr w:rsidR="009D5700" w:rsidRPr="007E24EE" w14:paraId="6434168E" w14:textId="77777777" w:rsidTr="009D5700">
        <w:tc>
          <w:tcPr>
            <w:tcW w:w="855" w:type="dxa"/>
          </w:tcPr>
          <w:p w14:paraId="271AE223" w14:textId="77777777" w:rsidR="009D5700" w:rsidRPr="007E24EE" w:rsidRDefault="009D5700" w:rsidP="009D5700"/>
        </w:tc>
        <w:tc>
          <w:tcPr>
            <w:tcW w:w="4996" w:type="dxa"/>
          </w:tcPr>
          <w:p w14:paraId="4D6225AA" w14:textId="77777777" w:rsidR="009D5700" w:rsidRPr="007E24EE" w:rsidRDefault="0092796F" w:rsidP="009D5700">
            <w:r w:rsidRPr="007E24EE">
              <w:t xml:space="preserve">c. activiteiten waardoor </w:t>
            </w:r>
            <w:r w:rsidRPr="007E24EE">
              <w:rPr>
                <w:i/>
                <w:iCs/>
              </w:rPr>
              <w:t>emissies</w:t>
            </w:r>
            <w:r w:rsidRPr="007E24EE">
              <w:t xml:space="preserve">, </w:t>
            </w:r>
            <w:r w:rsidRPr="007E24EE">
              <w:rPr>
                <w:i/>
                <w:iCs/>
              </w:rPr>
              <w:t>hinder of risico’s</w:t>
            </w:r>
            <w:r w:rsidRPr="007E24EE">
              <w:t xml:space="preserve"> worden veroorzaakt,</w:t>
            </w:r>
          </w:p>
        </w:tc>
        <w:tc>
          <w:tcPr>
            <w:tcW w:w="2643" w:type="dxa"/>
          </w:tcPr>
          <w:p w14:paraId="494BD980" w14:textId="77777777" w:rsidR="009D5700" w:rsidRPr="007E24EE" w:rsidRDefault="0092796F" w:rsidP="009D5700">
            <w:r w:rsidRPr="007E24EE">
              <w:t>Gezondheid</w:t>
            </w:r>
          </w:p>
          <w:p w14:paraId="7DE3EF2B" w14:textId="77777777" w:rsidR="009D5700" w:rsidRPr="007E24EE" w:rsidRDefault="0092796F" w:rsidP="009D5700">
            <w:r w:rsidRPr="007E24EE">
              <w:t>Milieu algemeen</w:t>
            </w:r>
          </w:p>
          <w:p w14:paraId="2C5B4580" w14:textId="77777777" w:rsidR="009D5700" w:rsidRPr="007E24EE" w:rsidRDefault="0092796F" w:rsidP="009D5700">
            <w:r w:rsidRPr="007E24EE">
              <w:t>Externe veiligheid</w:t>
            </w:r>
          </w:p>
          <w:p w14:paraId="44860329" w14:textId="77777777" w:rsidR="009D5700" w:rsidRPr="007E24EE" w:rsidRDefault="0092796F" w:rsidP="009D5700">
            <w:r w:rsidRPr="007E24EE">
              <w:t>Geluid</w:t>
            </w:r>
          </w:p>
        </w:tc>
      </w:tr>
      <w:tr w:rsidR="009D5700" w:rsidRPr="007E24EE" w14:paraId="6201F23D" w14:textId="77777777" w:rsidTr="009D5700">
        <w:tc>
          <w:tcPr>
            <w:tcW w:w="855" w:type="dxa"/>
          </w:tcPr>
          <w:p w14:paraId="3D523D8C" w14:textId="77777777" w:rsidR="009D5700" w:rsidRPr="007E24EE" w:rsidRDefault="009D5700" w:rsidP="009D5700"/>
        </w:tc>
        <w:tc>
          <w:tcPr>
            <w:tcW w:w="4996" w:type="dxa"/>
          </w:tcPr>
          <w:p w14:paraId="170FF649" w14:textId="77777777" w:rsidR="009D5700" w:rsidRPr="007E24EE" w:rsidRDefault="0092796F" w:rsidP="009D5700">
            <w:r w:rsidRPr="007E24EE">
              <w:t>d. het nalaten van activiteiten.</w:t>
            </w:r>
          </w:p>
        </w:tc>
        <w:tc>
          <w:tcPr>
            <w:tcW w:w="2643" w:type="dxa"/>
          </w:tcPr>
          <w:p w14:paraId="5A67FA80" w14:textId="77777777" w:rsidR="009D5700" w:rsidRPr="007E24EE" w:rsidRDefault="009D5700" w:rsidP="009D5700"/>
        </w:tc>
      </w:tr>
      <w:tr w:rsidR="009D5700" w:rsidRPr="007E24EE" w14:paraId="6E6FD6A5" w14:textId="77777777" w:rsidTr="009D5700">
        <w:tc>
          <w:tcPr>
            <w:tcW w:w="855" w:type="dxa"/>
          </w:tcPr>
          <w:p w14:paraId="2AFA5AB4" w14:textId="77777777" w:rsidR="009D5700" w:rsidRPr="007E24EE" w:rsidRDefault="0092796F" w:rsidP="009D5700">
            <w:r w:rsidRPr="007E24EE">
              <w:t>Lid 4</w:t>
            </w:r>
          </w:p>
        </w:tc>
        <w:tc>
          <w:tcPr>
            <w:tcW w:w="4996" w:type="dxa"/>
          </w:tcPr>
          <w:p w14:paraId="61767C03" w14:textId="77777777" w:rsidR="009D5700" w:rsidRPr="007E24EE" w:rsidRDefault="0092796F" w:rsidP="009D5700">
            <w:r w:rsidRPr="007E24EE">
              <w:t>Als gevolgen voor de fysieke leefomgeving worden ook aangemerkt gevolgen voor de mens, voor zover deze wordt of kan worden beïnvloed door of via onderdelen van de fysieke leefomgeving.</w:t>
            </w:r>
          </w:p>
        </w:tc>
        <w:tc>
          <w:tcPr>
            <w:tcW w:w="2643" w:type="dxa"/>
          </w:tcPr>
          <w:p w14:paraId="19806A04" w14:textId="77777777" w:rsidR="009D5700" w:rsidRPr="007E24EE" w:rsidRDefault="009D5700" w:rsidP="009D5700"/>
        </w:tc>
      </w:tr>
    </w:tbl>
    <w:p w14:paraId="17EF11E6" w14:textId="77777777" w:rsidR="009D5700" w:rsidRPr="00172D0D" w:rsidRDefault="009D5700" w:rsidP="009D5700"/>
    <w:p w14:paraId="0BE8AFB8" w14:textId="3921DBB2" w:rsidR="00E50628" w:rsidRDefault="00E50628">
      <w:pPr>
        <w:spacing w:line="240" w:lineRule="auto"/>
      </w:pPr>
      <w:r>
        <w:br w:type="page"/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