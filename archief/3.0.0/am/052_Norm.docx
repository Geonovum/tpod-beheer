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9D5700" w:rsidRPr="000E40D3" w:rsidRDefault="0092796F" w:rsidP="009D5700">
      <w:pPr>
        <w:pStyle w:val="Kop4"/>
      </w:pPr>
      <w:bookmarkStart w:id="121" w:name="_Ref_655d7fb662fdf064b9dfdcd6621b2d3e_1"/>
      <w:r w:rsidRPr="000E40D3">
        <w:t>Norm</w:t>
      </w:r>
      <w:bookmarkEnd w:id="121"/>
    </w:p>
    <w:p w14:paraId="6335A9F2" w14:textId="5A06C0D1" w:rsidR="009D5700" w:rsidRPr="000E40D3" w:rsidRDefault="0092796F" w:rsidP="009D5700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C06EA5">
        <w:t>de AMvB/MR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_Ref_f9cef8ba70a4f0d5db55afa0b90616d8_1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4</w:t>
      </w:r>
      <w:r w:rsidRPr="005746FB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77777777" w:rsidR="009D5700" w:rsidRPr="000E40D3" w:rsidRDefault="0092796F" w:rsidP="009D5700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bevat de Divisie van het laagste hiërarchische niveau het element Divisietekst.</w:t>
      </w:r>
      <w:r w:rsidRPr="000E40D3">
        <w:t xml:space="preserve"> In de hiërarchische indeling van de Divisies kunnen geen niveaus worden overgeslagen. </w:t>
      </w:r>
      <w:r>
        <w:br/>
      </w:r>
      <w:r w:rsidRPr="000E40D3">
        <w:t>Divisie bevat de volgende elementen:</w:t>
      </w:r>
    </w:p>
    <w:p w14:paraId="63DC2DC1" w14:textId="77777777" w:rsidR="009D5700" w:rsidRPr="007B60F8" w:rsidRDefault="0092796F" w:rsidP="009D5700">
      <w:pPr>
        <w:pStyle w:val="Opsommingtekens2"/>
      </w:pPr>
      <w:r w:rsidRPr="00290FAE">
        <w:rPr>
          <w:i/>
          <w:iCs/>
        </w:rPr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9D5700" w:rsidRDefault="0092796F" w:rsidP="009D5700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9D5700" w:rsidRPr="000E40D3" w:rsidRDefault="0092796F" w:rsidP="009D5700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9D5700" w:rsidRPr="000E40D3" w:rsidRDefault="0092796F" w:rsidP="009D5700">
      <w:pPr>
        <w:pStyle w:val="Opsommingtekens2"/>
      </w:pPr>
      <w:r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9D5700" w:rsidRPr="000E40D3" w:rsidRDefault="0092796F" w:rsidP="009D5700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9D5700" w:rsidRPr="003E64D9" w:rsidRDefault="0092796F" w:rsidP="009D5700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9D5700" w:rsidRDefault="0092796F" w:rsidP="009D5700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9D5700" w:rsidRDefault="0092796F" w:rsidP="009D5700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9D5700" w:rsidRDefault="0092796F" w:rsidP="009D5700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9D5700" w:rsidRPr="000E40D3" w:rsidRDefault="0092796F" w:rsidP="009D5700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</w:t>
      </w:r>
      <w:r w:rsidRPr="003A5F9C">
        <w:lastRenderedPageBreak/>
        <w:t xml:space="preserve">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77777777" w:rsidR="009D5700" w:rsidRDefault="0092796F" w:rsidP="009D5700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</w:p>
    <w:p w14:paraId="29B3789E" w14:textId="77777777" w:rsidR="00814298" w:rsidRDefault="00814298" w:rsidP="00814298"/>
    <w:p w14:paraId="44BBEBF4" w14:textId="049463EE" w:rsidR="00814298" w:rsidRPr="000E40D3" w:rsidRDefault="00814298" w:rsidP="00814298">
      <w:r>
        <w:t xml:space="preserve">Voor het inhoud-element Lijst kan gekozen worden tussen Lijst </w:t>
      </w:r>
      <w:r w:rsidRPr="00DF234E">
        <w:t>van het type expliciet</w:t>
      </w:r>
      <w:r>
        <w:t xml:space="preserve"> en Lijst van het type ongemarkeerd.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