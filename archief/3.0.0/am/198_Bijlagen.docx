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9D5700" w:rsidRPr="00F03DD9" w:rsidRDefault="0092796F" w:rsidP="009D5700">
      <w:pPr>
        <w:pStyle w:val="Kop1"/>
      </w:pPr>
      <w:r w:rsidRPr="00F03DD9">
        <w:lastRenderedPageBreak/>
        <w:t>Bijlagen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