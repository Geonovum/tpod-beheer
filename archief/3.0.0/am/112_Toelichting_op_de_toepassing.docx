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9D5700" w:rsidRPr="00F1426F" w:rsidRDefault="0092796F" w:rsidP="009D5700">
      <w:pPr>
        <w:pStyle w:val="Kop4"/>
      </w:pPr>
      <w:bookmarkStart w:id="246" w:name="_Ref_2c48b5c893c65aaee7000c7da4595e0c_1"/>
      <w:r w:rsidRPr="00F1426F">
        <w:t>Toelichting op de toepassing</w:t>
      </w:r>
      <w:bookmarkEnd w:id="246"/>
    </w:p>
    <w:p w14:paraId="7474D32F" w14:textId="4AD64A89" w:rsidR="009D5700" w:rsidRDefault="0092796F" w:rsidP="009D570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</w:t>
      </w:r>
      <w:r>
        <w:lastRenderedPageBreak/>
        <w:t>Gebiedsaanwijzing het mogelijk om in een viewer een selectie te maken van bepaalde gebieden.</w:t>
      </w:r>
    </w:p>
    <w:p w14:paraId="6097D1C1" w14:textId="40D6A7DD" w:rsidR="009D5700" w:rsidRDefault="0092796F" w:rsidP="009D5700">
      <w:r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7094EC1E" w:rsidR="009D5700" w:rsidRDefault="0092796F" w:rsidP="009D5700">
      <w:r>
        <w:t>De waardelijst voor de Gebiedsaanwijzingtypen bevat nu 1</w:t>
      </w:r>
      <w:r w:rsidR="00322C90">
        <w:t>9</w:t>
      </w:r>
      <w:r>
        <w:t xml:space="preserve"> waarden. Ze zijn onder te verdelen in sectorale en niet-sectorale typen, zoals is aangegeven in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_Ref_2c48b5c893c65aaee7000c7da4595e0c_2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Tabel 6</w:t>
      </w:r>
      <w:r w:rsidRPr="005746FB">
        <w:rPr>
          <w:rStyle w:val="Verwijzing"/>
        </w:rPr>
        <w:fldChar w:fldCharType="end"/>
      </w:r>
      <w:r>
        <w:t>.</w:t>
      </w:r>
    </w:p>
    <w:p w14:paraId="0B830521" w14:textId="77777777" w:rsidR="009D5700" w:rsidRDefault="0092796F" w:rsidP="009D5700">
      <w:pPr>
        <w:pStyle w:val="Tabeltitel"/>
      </w:pPr>
      <w:bookmarkStart w:id="248" w:name="_Ref_2c48b5c893c65aaee7000c7da4595e0c_2"/>
      <w:r>
        <w:t>De Gebiedsaanwijzing</w:t>
      </w:r>
      <w:bookmarkEnd w:id="248"/>
      <w:r>
        <w:t>typen, onderverdeeld in sectoraal en niet-sectoraal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778"/>
        <w:gridCol w:w="2888"/>
      </w:tblGrid>
      <w:tr w:rsidR="005D544A" w14:paraId="72D648B7" w14:textId="77777777" w:rsidTr="00BE4C87">
        <w:tc>
          <w:tcPr>
            <w:tcW w:w="5606" w:type="dxa"/>
            <w:gridSpan w:val="2"/>
          </w:tcPr>
          <w:p w14:paraId="3408CBEC" w14:textId="77777777" w:rsidR="005D544A" w:rsidRPr="00BE4C87" w:rsidRDefault="005D544A" w:rsidP="00BE4C87">
            <w:pPr>
              <w:rPr>
                <w:b/>
                <w:bCs/>
              </w:rPr>
            </w:pPr>
            <w:r w:rsidRPr="00BE4C87">
              <w:rPr>
                <w:b/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5083FEE4" w14:textId="77777777" w:rsidR="005D544A" w:rsidRPr="00BE4C87" w:rsidRDefault="005D544A" w:rsidP="00BE4C87">
            <w:pPr>
              <w:rPr>
                <w:b/>
                <w:bCs/>
              </w:rPr>
            </w:pPr>
            <w:r w:rsidRPr="00BE4C87">
              <w:rPr>
                <w:b/>
                <w:bCs/>
              </w:rPr>
              <w:t>Niet-sectorale Gebiedsaanwijzingtypen</w:t>
            </w:r>
          </w:p>
        </w:tc>
      </w:tr>
      <w:tr w:rsidR="005D544A" w14:paraId="1FDC31B6" w14:textId="77777777" w:rsidTr="00BE4C87">
        <w:tc>
          <w:tcPr>
            <w:tcW w:w="2828" w:type="dxa"/>
          </w:tcPr>
          <w:p w14:paraId="21B09728" w14:textId="77777777" w:rsidR="005D544A" w:rsidRPr="00E50C3D" w:rsidRDefault="005D544A" w:rsidP="00BE4C87">
            <w:r w:rsidRPr="00E50C3D">
              <w:t>Bodem</w:t>
            </w:r>
          </w:p>
        </w:tc>
        <w:tc>
          <w:tcPr>
            <w:tcW w:w="2778" w:type="dxa"/>
          </w:tcPr>
          <w:p w14:paraId="0EA3AAFB" w14:textId="77777777" w:rsidR="005D544A" w:rsidRPr="00E50C3D" w:rsidRDefault="005D544A" w:rsidP="00BE4C87">
            <w:r w:rsidRPr="00787994">
              <w:t>Landschap</w:t>
            </w:r>
          </w:p>
        </w:tc>
        <w:tc>
          <w:tcPr>
            <w:tcW w:w="2888" w:type="dxa"/>
          </w:tcPr>
          <w:p w14:paraId="37E323AB" w14:textId="77777777" w:rsidR="005D544A" w:rsidRPr="00E50C3D" w:rsidRDefault="005D544A" w:rsidP="00BE4C87">
            <w:r w:rsidRPr="00E50C3D">
              <w:t>Beperkingengebied</w:t>
            </w:r>
          </w:p>
        </w:tc>
      </w:tr>
      <w:tr w:rsidR="005D544A" w14:paraId="26D3AB3A" w14:textId="77777777" w:rsidTr="00BE4C87">
        <w:tc>
          <w:tcPr>
            <w:tcW w:w="2828" w:type="dxa"/>
          </w:tcPr>
          <w:p w14:paraId="5D6BDDBF" w14:textId="77777777" w:rsidR="005D544A" w:rsidRPr="00E50C3D" w:rsidRDefault="005D544A" w:rsidP="00BE4C87">
            <w:r>
              <w:t>Bouw</w:t>
            </w:r>
          </w:p>
        </w:tc>
        <w:tc>
          <w:tcPr>
            <w:tcW w:w="2778" w:type="dxa"/>
          </w:tcPr>
          <w:p w14:paraId="0E26BEEF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7F77826E" w14:textId="77777777" w:rsidR="005D544A" w:rsidRPr="00E50C3D" w:rsidRDefault="005D544A" w:rsidP="00BE4C87">
            <w:r w:rsidRPr="00E50C3D">
              <w:t>Functie</w:t>
            </w:r>
          </w:p>
        </w:tc>
      </w:tr>
      <w:tr w:rsidR="005D544A" w14:paraId="07486965" w14:textId="77777777" w:rsidTr="00BE4C87">
        <w:tc>
          <w:tcPr>
            <w:tcW w:w="2828" w:type="dxa"/>
          </w:tcPr>
          <w:p w14:paraId="215C8DE3" w14:textId="77777777" w:rsidR="005D544A" w:rsidRPr="00E50C3D" w:rsidRDefault="005D544A" w:rsidP="00BE4C87">
            <w:r w:rsidRPr="00413033">
              <w:t>Defensie</w:t>
            </w:r>
          </w:p>
        </w:tc>
        <w:tc>
          <w:tcPr>
            <w:tcW w:w="2778" w:type="dxa"/>
          </w:tcPr>
          <w:p w14:paraId="76BC11AE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27FF46B6" w14:textId="77777777" w:rsidR="005D544A" w:rsidRPr="00E50C3D" w:rsidRDefault="005D544A" w:rsidP="00BE4C87">
            <w:r w:rsidRPr="00E50C3D">
              <w:t>Ruimtelijk gebruik</w:t>
            </w:r>
          </w:p>
        </w:tc>
      </w:tr>
      <w:tr w:rsidR="005D544A" w14:paraId="5233486F" w14:textId="77777777" w:rsidTr="00BE4C87">
        <w:tc>
          <w:tcPr>
            <w:tcW w:w="2828" w:type="dxa"/>
          </w:tcPr>
          <w:p w14:paraId="000000CA" w14:textId="77777777" w:rsidR="005D544A" w:rsidRPr="00E50C3D" w:rsidRDefault="005D544A" w:rsidP="00BE4C87">
            <w:r w:rsidRPr="00413033">
              <w:t>Energievoorziening</w:t>
            </w:r>
          </w:p>
        </w:tc>
        <w:tc>
          <w:tcPr>
            <w:tcW w:w="2778" w:type="dxa"/>
          </w:tcPr>
          <w:p w14:paraId="1B2B0899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5CF5866F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</w:p>
        </w:tc>
      </w:tr>
      <w:tr w:rsidR="005D544A" w14:paraId="12248210" w14:textId="77777777" w:rsidTr="00BE4C87">
        <w:tc>
          <w:tcPr>
            <w:tcW w:w="2828" w:type="dxa"/>
          </w:tcPr>
          <w:p w14:paraId="146EAAAF" w14:textId="77777777" w:rsidR="005D544A" w:rsidRPr="00E50C3D" w:rsidRDefault="005D544A" w:rsidP="00BE4C87">
            <w:r w:rsidRPr="00413033">
              <w:t>Erfgoed</w:t>
            </w:r>
          </w:p>
        </w:tc>
        <w:tc>
          <w:tcPr>
            <w:tcW w:w="2778" w:type="dxa"/>
          </w:tcPr>
          <w:p w14:paraId="7496C5AD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572A7056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</w:p>
        </w:tc>
      </w:tr>
      <w:tr w:rsidR="005D544A" w14:paraId="7D005F28" w14:textId="77777777" w:rsidTr="00BE4C87">
        <w:tc>
          <w:tcPr>
            <w:tcW w:w="2828" w:type="dxa"/>
          </w:tcPr>
          <w:p w14:paraId="1D9E6C18" w14:textId="77777777" w:rsidR="005D544A" w:rsidRPr="00E50C3D" w:rsidRDefault="005D544A" w:rsidP="00BE4C87">
            <w:r w:rsidRPr="00413033">
              <w:t>Externe veiligheid</w:t>
            </w:r>
          </w:p>
        </w:tc>
        <w:tc>
          <w:tcPr>
            <w:tcW w:w="2778" w:type="dxa"/>
          </w:tcPr>
          <w:p w14:paraId="61A584BF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25E27DC9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</w:p>
        </w:tc>
      </w:tr>
      <w:tr w:rsidR="005D544A" w14:paraId="0C7241CF" w14:textId="77777777" w:rsidTr="00BE4C87">
        <w:tc>
          <w:tcPr>
            <w:tcW w:w="2828" w:type="dxa"/>
          </w:tcPr>
          <w:p w14:paraId="124F8B41" w14:textId="77777777" w:rsidR="005D544A" w:rsidRPr="00E50C3D" w:rsidRDefault="005D544A" w:rsidP="00BE4C87">
            <w:r w:rsidRPr="00413033">
              <w:t>Geluid</w:t>
            </w:r>
          </w:p>
        </w:tc>
        <w:tc>
          <w:tcPr>
            <w:tcW w:w="2778" w:type="dxa"/>
          </w:tcPr>
          <w:p w14:paraId="109DEAB3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15417D57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</w:p>
        </w:tc>
      </w:tr>
      <w:tr w:rsidR="005D544A" w14:paraId="106F1F60" w14:textId="77777777" w:rsidTr="00BE4C87">
        <w:tc>
          <w:tcPr>
            <w:tcW w:w="2828" w:type="dxa"/>
          </w:tcPr>
          <w:p w14:paraId="16535574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1601FFE9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65C34D08" w14:textId="77777777" w:rsidR="005D544A" w:rsidRPr="00E50C3D" w:rsidRDefault="005D544A" w:rsidP="00BE4C87">
            <w:pPr>
              <w:rPr>
                <w:rFonts w:asciiTheme="minorHAnsi" w:hAnsiTheme="minorHAnsi" w:cs="Calibri"/>
              </w:rPr>
            </w:pPr>
          </w:p>
        </w:tc>
      </w:tr>
    </w:tbl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