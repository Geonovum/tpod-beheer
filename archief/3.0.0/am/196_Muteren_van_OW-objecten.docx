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F220" w14:textId="23B0F0B5" w:rsidR="009D5700" w:rsidRPr="00F03DD9" w:rsidRDefault="0092796F" w:rsidP="009D5700">
      <w:pPr>
        <w:pStyle w:val="Kop3"/>
      </w:pPr>
      <w:r w:rsidRPr="00F03DD9">
        <w:t xml:space="preserve">Muteren van </w:t>
      </w:r>
      <w:r>
        <w:t>OW-object</w:t>
      </w:r>
      <w:r w:rsidRPr="00F03DD9">
        <w:t>en</w:t>
      </w:r>
    </w:p>
    <w:p w14:paraId="21998AD4" w14:textId="01C64DEE" w:rsidR="009D5700" w:rsidRPr="00F03DD9" w:rsidRDefault="0092796F" w:rsidP="009D5700">
      <w:r w:rsidRPr="00F03DD9">
        <w:t xml:space="preserve">Een wijzigingsbesluit kan ook gevolgen hebben voor de </w:t>
      </w:r>
      <w:r>
        <w:t>OW-object</w:t>
      </w:r>
      <w:r w:rsidRPr="00F03DD9">
        <w:t xml:space="preserve">en in de geconsolideerde regeling. Het bevoegd gezag kan het omgevingsdocument zo wijzigen dat de </w:t>
      </w:r>
      <w:r>
        <w:t>OW-object</w:t>
      </w:r>
      <w:r w:rsidRPr="00F03DD9">
        <w:t xml:space="preserve">en wijzigen of dat er andere </w:t>
      </w:r>
      <w:r>
        <w:t>OW-object</w:t>
      </w:r>
      <w:r w:rsidRPr="00F03DD9">
        <w:t xml:space="preserve">en nodig zijn. Ook is het mogelijk dat een bevoegd gezag overgaat op een rijkere vorm van annoteren dan het in een eerder stadium heeft gedaan. Voor het wijzigen van </w:t>
      </w:r>
      <w:r>
        <w:t>OW-object</w:t>
      </w:r>
      <w:r w:rsidRPr="00F03DD9">
        <w:t xml:space="preserve">en zijn er in grove lijnen drie scenario’s: het wijzigen van een bestaand </w:t>
      </w:r>
      <w:r>
        <w:t>OW-object</w:t>
      </w:r>
      <w:r w:rsidRPr="00F03DD9">
        <w:t xml:space="preserve">, het laten vervallen van een bestaand </w:t>
      </w:r>
      <w:r>
        <w:t>OW-object</w:t>
      </w:r>
      <w:r w:rsidRPr="00F03DD9">
        <w:t xml:space="preserve"> en het toevoegen van een nieuw </w:t>
      </w:r>
      <w:r>
        <w:t>OW-object</w:t>
      </w:r>
      <w:r w:rsidRPr="00F03DD9">
        <w:t>.</w:t>
      </w:r>
    </w:p>
    <w:p w14:paraId="5FCBF5D0" w14:textId="1A6F9938" w:rsidR="009D5700" w:rsidRPr="00F03DD9" w:rsidRDefault="0092796F" w:rsidP="009D5700">
      <w:r w:rsidRPr="00F03DD9">
        <w:t xml:space="preserve">Wanneer door of samen met het wijzigingsbesluit een bestaand </w:t>
      </w:r>
      <w:r>
        <w:t>OW-object</w:t>
      </w:r>
      <w:r w:rsidRPr="00F03DD9">
        <w:t xml:space="preserve"> wijzigt, voegt het bevoegd gezag bij de aanlevering van het bekend te maken besluit de gewijzigde attributen met de bestaande identificatie van een al bestaand OW-object toe. DSO-LV herkent het </w:t>
      </w:r>
      <w:r>
        <w:t>OW-object</w:t>
      </w:r>
      <w:r w:rsidRPr="00F03DD9">
        <w:t xml:space="preserve"> op basis van de identificatie en verwerkt de attributen.</w:t>
      </w:r>
    </w:p>
    <w:p w14:paraId="2EA21F21" w14:textId="001C19D5" w:rsidR="009D5700" w:rsidRPr="00F03DD9" w:rsidRDefault="0092796F" w:rsidP="009D5700">
      <w:r w:rsidRPr="00F03DD9">
        <w:t xml:space="preserve">In het geval dat door of samen met het wijzigingsbesluit een bestaand </w:t>
      </w:r>
      <w:r>
        <w:t>OW-object</w:t>
      </w:r>
      <w:r w:rsidRPr="00F03DD9">
        <w:t xml:space="preserve"> moet vervallen (in mutatietermen: het object wordt beëindigd), voegt het bevoegd gezag bij de aanlevering van het bekend te maken besluit het </w:t>
      </w:r>
      <w:r>
        <w:t>OW-object</w:t>
      </w:r>
      <w:r w:rsidRPr="00F03DD9">
        <w:t xml:space="preserve"> met een bestaande identificatie toe met de status ‘beëindigen’. DSO-LV herkent de identificatie van het </w:t>
      </w:r>
      <w:r>
        <w:t>OW-object</w:t>
      </w:r>
      <w:r w:rsidRPr="00F03DD9">
        <w:t xml:space="preserve"> en verwerkt het op basis van de status ‘beëindigen’: (het effect van) het </w:t>
      </w:r>
      <w:r>
        <w:t>OW-object</w:t>
      </w:r>
      <w:r w:rsidRPr="00F03DD9">
        <w:t xml:space="preserve"> wordt niet meer getoond.</w:t>
      </w:r>
    </w:p>
    <w:p w14:paraId="1C91046A" w14:textId="73A48561" w:rsidR="009D5700" w:rsidRDefault="0092796F" w:rsidP="009D5700">
      <w:r w:rsidRPr="00F03DD9">
        <w:t xml:space="preserve">Wanneer door of samen met het wijzigingsbesluit een nieuw </w:t>
      </w:r>
      <w:r>
        <w:t>OW-object</w:t>
      </w:r>
      <w:r w:rsidRPr="00F03DD9">
        <w:t xml:space="preserve"> ontstaat, levert het bevoegd gezag bij de aanlevering van het bekend te maken besluit het nieuwe </w:t>
      </w:r>
      <w:r>
        <w:t>OW-object</w:t>
      </w:r>
      <w:r w:rsidRPr="00F03DD9">
        <w:t xml:space="preserve"> aan. Er wordt dan een </w:t>
      </w:r>
      <w:r>
        <w:t>OW-object</w:t>
      </w:r>
      <w:r w:rsidRPr="00F03DD9">
        <w:t xml:space="preserve"> meegeleverd met een identificatie die in DSO-LV nog niet bekend is. DSO-LV beschouwt het als een nieuw </w:t>
      </w:r>
      <w:r>
        <w:t>OW-object</w:t>
      </w:r>
      <w:r w:rsidRPr="00F03DD9">
        <w:t xml:space="preserve"> en voegt het toe op dezelfde manier als bij de aanlevering van een initieel besluit.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