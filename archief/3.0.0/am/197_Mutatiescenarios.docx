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69B4" w14:textId="77777777" w:rsidR="001151DC" w:rsidRDefault="001151DC" w:rsidP="001151DC">
      <w:pPr>
        <w:pStyle w:val="Kop2"/>
      </w:pPr>
      <w:bookmarkStart w:id="374" w:name="_Ref_d09da45ccacba1bfc50f4b767f073eb0_1"/>
      <w:r>
        <w:lastRenderedPageBreak/>
        <w:t>Mutatiescenario’s</w:t>
      </w:r>
      <w:bookmarkEnd w:id="374"/>
    </w:p>
    <w:p w14:paraId="69F8BD1C" w14:textId="77777777" w:rsidR="001151DC" w:rsidRDefault="001151DC" w:rsidP="001151DC">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067BC726" w14:textId="77777777" w:rsidR="001151DC" w:rsidRDefault="001151DC" w:rsidP="001151DC"/>
    <w:p w14:paraId="5593B41A" w14:textId="128C01A3" w:rsidR="001151DC" w:rsidRDefault="001151DC" w:rsidP="001151DC">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00607D65" w:rsidRPr="00607D65">
        <w:t>Het element VervangRegeling bevat de gehele gewijzigde nieuwe van de regeling (inclusief bijlagen e.d.).</w:t>
      </w:r>
    </w:p>
    <w:p w14:paraId="1E71253C" w14:textId="3C697F3A" w:rsidR="001151DC" w:rsidRDefault="001151DC" w:rsidP="001151DC">
      <w:r>
        <w:t xml:space="preserve">Voor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75AE35D3" w14:textId="77777777" w:rsidR="001151DC" w:rsidRDefault="001151DC" w:rsidP="001151DC"/>
    <w:p w14:paraId="3753E759" w14:textId="390ABED0" w:rsidR="001151DC" w:rsidRDefault="001151DC" w:rsidP="001151DC">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5746FB">
        <w:rPr>
          <w:rStyle w:val="Verwijzing"/>
        </w:rPr>
        <w:fldChar w:fldCharType="begin"/>
      </w:r>
      <w:r w:rsidRPr="005746FB">
        <w:rPr>
          <w:rStyle w:val="Verwijzing"/>
        </w:rPr>
        <w:instrText xml:space="preserve"> REF _Ref_d09da45ccacba1bfc50f4b767f073eb0_2 \w \h </w:instrText>
      </w:r>
      <w:r w:rsidRPr="005746FB">
        <w:rPr>
          <w:rStyle w:val="Verwijzing"/>
        </w:rPr>
      </w:r>
      <w:r w:rsidRPr="005746FB">
        <w:rPr>
          <w:rStyle w:val="Verwijzing"/>
        </w:rPr>
        <w:fldChar w:fldCharType="separate"/>
      </w:r>
      <w:r w:rsidR="00C06EA5">
        <w:rPr>
          <w:rStyle w:val="Verwijzing"/>
        </w:rPr>
        <w:t>Figuur 49</w:t>
      </w:r>
      <w:r w:rsidRPr="005746FB">
        <w:rPr>
          <w:rStyle w:val="Verwijzing"/>
        </w:rPr>
        <w:fldChar w:fldCharType="end"/>
      </w:r>
      <w:r>
        <w:t>.</w:t>
      </w:r>
    </w:p>
    <w:p w14:paraId="28DF1960" w14:textId="77777777" w:rsidR="001151DC" w:rsidRDefault="001151DC" w:rsidP="001151DC"/>
    <w:p w14:paraId="11DD3BC3" w14:textId="3CDDA519" w:rsidR="001151DC" w:rsidRDefault="001151DC" w:rsidP="001151DC">
      <w:pPr>
        <w:pStyle w:val="Figuur"/>
      </w:pPr>
      <w:r w:rsidRPr="00002337">
        <w:rPr>
          <w:noProof/>
        </w:rPr>
        <w:lastRenderedPageBreak/>
        <w:drawing>
          <wp:inline distT="0" distB="0" distL="0" distR="0" wp14:anchorId="3E0C7CB8" wp14:editId="503FDBBC">
            <wp:extent cx="5400040" cy="6177280"/>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00040" cy="6177280"/>
                    </a:xfrm>
                    <a:prstGeom prst="rect">
                      <a:avLst/>
                    </a:prstGeom>
                    <a:noFill/>
                    <a:ln>
                      <a:noFill/>
                    </a:ln>
                  </pic:spPr>
                </pic:pic>
              </a:graphicData>
            </a:graphic>
          </wp:inline>
        </w:drawing>
      </w:r>
    </w:p>
    <w:p w14:paraId="65E104CA" w14:textId="09BF9D61" w:rsidR="001151DC" w:rsidRPr="00F03DD9" w:rsidRDefault="001151DC" w:rsidP="009D5700">
      <w:pPr>
        <w:pStyle w:val="Figuurbijschrift"/>
      </w:pPr>
      <w:bookmarkStart w:id="376" w:name="_Ref_d09da45ccacba1bfc50f4b767f073eb0_2"/>
      <w:r>
        <w:t>Voorbeeld van de tekst van een besluit bij mutatiescenario Integrale Tekstvervanging</w:t>
      </w:r>
      <w:bookmarkEnd w:id="3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4"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