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F01" w14:textId="1C5A2BFB" w:rsidR="004416D3" w:rsidRPr="00F62F31" w:rsidRDefault="00DC26A8" w:rsidP="004416D3">
      <w:pPr>
        <w:pStyle w:val="Kop2"/>
      </w:pPr>
      <w:bookmarkStart w:id="11" w:name="_Ref_2bbe82ed344c2ec1ffda87addcc00a5f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C06EA5">
        <w:t>de AMvB/MR</w:t>
      </w:r>
      <w:r w:rsidRPr="00F62F31">
        <w:fldChar w:fldCharType="end"/>
      </w:r>
      <w:bookmarkEnd w:id="11"/>
    </w:p>
    <w:p w14:paraId="10E50244" w14:textId="5EA12F03" w:rsidR="004416D3" w:rsidRPr="00F62F31" w:rsidRDefault="00DC26A8" w:rsidP="004416D3">
      <w:r w:rsidRPr="00F62F31">
        <w:t xml:space="preserve">Dit hoofdstuk beschrijft </w:t>
      </w:r>
      <w:r>
        <w:t xml:space="preserve">het instrument </w:t>
      </w:r>
      <w:r w:rsidR="00000000">
        <w:fldChar w:fldCharType="begin"/>
      </w:r>
      <w:r w:rsidR="00000000">
        <w:instrText xml:space="preserve"> DOCVARIABLE ID01 </w:instrText>
      </w:r>
      <w:r w:rsidR="00000000">
        <w:fldChar w:fldCharType="separate"/>
      </w:r>
      <w:r w:rsidR="00C06EA5">
        <w:t>AMvB/MR</w:t>
      </w:r>
      <w:r w:rsidR="00000000">
        <w:fldChar w:fldCharType="end"/>
      </w:r>
      <w:r w:rsidRPr="00F62F31">
        <w:t xml:space="preserve"> en heeft als doel de functionele elementen in het toepassingsprofiel te kunnen identificeren.</w:t>
      </w:r>
    </w:p>
    <w:p w14:paraId="3C94A992" w14:textId="77777777" w:rsidR="004416D3" w:rsidRPr="00F62F31" w:rsidRDefault="004416D3" w:rsidP="004416D3"/>
    <w:p w14:paraId="2E3A08BA" w14:textId="64BF3BE9" w:rsidR="004416D3" w:rsidRPr="00F62F31" w:rsidRDefault="00DC26A8" w:rsidP="004416D3">
      <w:r w:rsidRPr="00F62F31">
        <w:t xml:space="preserve">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_Ref_09f5aa9a79a1daf93dd7f212454b642b_1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2.1</w:t>
      </w:r>
      <w:r w:rsidRPr="005746FB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036D9460" w14:textId="62AC20C8" w:rsidR="004416D3" w:rsidRPr="00F62F31" w:rsidRDefault="00DC26A8" w:rsidP="004416D3">
      <w:r w:rsidRPr="00F62F31">
        <w:t xml:space="preserve">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_Ref_ecb18e7d6d21686e83f4b659108683b3_1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2.2</w:t>
      </w:r>
      <w:r w:rsidRPr="005746FB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>, maar beschrijven geen domeinspecifieke zaken.</w:t>
      </w:r>
    </w:p>
    <w:p w14:paraId="1DE1E152" w14:textId="000B2593" w:rsidR="004416D3" w:rsidRDefault="00DC26A8" w:rsidP="004416D3">
      <w:r w:rsidRPr="00F62F31">
        <w:t xml:space="preserve">Paragraaf </w:t>
      </w:r>
      <w:r w:rsidR="00D14AAD" w:rsidRPr="005746FB">
        <w:rPr>
          <w:rStyle w:val="Verwijzing"/>
        </w:rPr>
        <w:fldChar w:fldCharType="begin"/>
      </w:r>
      <w:r w:rsidR="00D14AAD" w:rsidRPr="005746FB">
        <w:rPr>
          <w:rStyle w:val="Verwijzing"/>
        </w:rPr>
        <w:instrText xml:space="preserve"> REF _Ref_6eab5308c4bddcd2fe476ee045495f13_1 </w:instrText>
      </w:r>
      <w:r w:rsidR="009D0EA5" w:rsidRPr="005746FB">
        <w:rPr>
          <w:rStyle w:val="Verwijzing"/>
        </w:rPr>
        <w:instrText>\n \h</w:instrText>
      </w:r>
      <w:r w:rsidR="002D2A53" w:rsidRPr="005746FB">
        <w:rPr>
          <w:rStyle w:val="Verwijzing"/>
        </w:rPr>
        <w:instrText>\n \h</w:instrText>
      </w:r>
      <w:r w:rsidR="00D14AAD" w:rsidRPr="005746FB">
        <w:rPr>
          <w:rStyle w:val="Verwijzing"/>
        </w:rPr>
        <w:instrText xml:space="preserve"> </w:instrText>
      </w:r>
      <w:r w:rsidR="00D14AAD" w:rsidRPr="005746FB">
        <w:rPr>
          <w:rStyle w:val="Verwijzing"/>
        </w:rPr>
      </w:r>
      <w:r w:rsidR="00D14AAD" w:rsidRPr="005746FB">
        <w:rPr>
          <w:rStyle w:val="Verwijzing"/>
        </w:rPr>
        <w:fldChar w:fldCharType="separate"/>
      </w:r>
      <w:r w:rsidR="00C06EA5">
        <w:rPr>
          <w:rStyle w:val="Verwijzing"/>
        </w:rPr>
        <w:t>2.3</w:t>
      </w:r>
      <w:r w:rsidR="00D14AAD" w:rsidRPr="005746FB">
        <w:rPr>
          <w:rStyle w:val="Verwijzing"/>
        </w:rPr>
        <w:fldChar w:fldCharType="end"/>
      </w:r>
      <w:r>
        <w:t xml:space="preserve"> </w:t>
      </w:r>
      <w:r w:rsidRPr="00F62F31">
        <w:t xml:space="preserve">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