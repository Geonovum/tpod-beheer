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9D5700" w:rsidRPr="000A4B5B" w:rsidRDefault="0092796F" w:rsidP="009D5700">
      <w:pPr>
        <w:pStyle w:val="Kop3"/>
      </w:pPr>
      <w:bookmarkStart w:id="134" w:name="_Ref_0a8c12fe8a7f82267e3762de05480841_1"/>
      <w:r w:rsidRPr="000A4B5B">
        <w:t>De drie hoofdcomponenten van IMOW: tekst, locatie en annotatie</w:t>
      </w:r>
      <w:bookmarkEnd w:id="134"/>
    </w:p>
    <w:p w14:paraId="726CF6DE" w14:textId="6BF47A47" w:rsidR="009D5700" w:rsidRPr="00B26823" w:rsidRDefault="0092796F" w:rsidP="009D570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9D5700" w:rsidRPr="000A4B5B" w:rsidRDefault="0092796F" w:rsidP="009D5700">
      <w:pPr>
        <w:pStyle w:val="Figuurbijschrift"/>
      </w:pPr>
      <w:r w:rsidRPr="000A4B5B">
        <w:t>De hoofdcomponenten van IMOW</w:t>
      </w:r>
    </w:p>
    <w:p w14:paraId="417C0BB2" w14:textId="232D554D" w:rsidR="009D5700" w:rsidRPr="000E40D3" w:rsidRDefault="0092796F" w:rsidP="009D5700">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w:t>
      </w:r>
      <w:r w:rsidRPr="00B26823">
        <w:t>worden ze in detail beschreven.</w:t>
      </w:r>
    </w:p>
    <w:p w14:paraId="10DB3D19" w14:textId="4ED97E02" w:rsidR="009D5700" w:rsidRPr="000A4B5B" w:rsidRDefault="0092796F" w:rsidP="009D5700">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