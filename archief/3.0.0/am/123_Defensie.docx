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77777777" w:rsidR="009D5700" w:rsidRPr="00F1426F" w:rsidRDefault="0092796F" w:rsidP="009D5700">
      <w:pPr>
        <w:pStyle w:val="Kop5"/>
      </w:pPr>
      <w:r w:rsidRPr="00F1426F">
        <w:t>Defensie</w:t>
      </w:r>
    </w:p>
    <w:p w14:paraId="5D86D256" w14:textId="77777777" w:rsidR="009D5700" w:rsidRPr="00F1426F" w:rsidRDefault="0092796F" w:rsidP="009D5700">
      <w:pPr>
        <w:pStyle w:val="Kop6"/>
      </w:pPr>
      <w:r w:rsidRPr="00F1426F">
        <w:t>Toelichting op de toepassing</w:t>
      </w:r>
    </w:p>
    <w:p w14:paraId="18400489" w14:textId="77777777" w:rsidR="009D5700" w:rsidRPr="00F1426F" w:rsidRDefault="0092796F" w:rsidP="009D570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9D5700" w:rsidRPr="00F1426F" w:rsidRDefault="0092796F" w:rsidP="009D5700">
      <w:pPr>
        <w:pStyle w:val="Kop6"/>
      </w:pPr>
      <w:r w:rsidRPr="00F1426F">
        <w:t>Definitie</w:t>
      </w:r>
    </w:p>
    <w:p w14:paraId="31A58D15" w14:textId="77777777" w:rsidR="009D5700" w:rsidRPr="00F1426F" w:rsidRDefault="0092796F" w:rsidP="009D570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