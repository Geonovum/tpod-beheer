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8D3343" w:rsidRPr="00F03DD9" w:rsidRDefault="00FE5B0A" w:rsidP="008D3343">
      <w:pPr>
        <w:pStyle w:val="Kop4"/>
      </w:pPr>
      <w:r w:rsidRPr="00F03DD9">
        <w:t>Doel</w:t>
      </w:r>
    </w:p>
    <w:p w14:paraId="74A61C9A" w14:textId="5849F39B" w:rsidR="008D3343" w:rsidRPr="00F03DD9" w:rsidRDefault="00FE5B0A" w:rsidP="008D3343">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8D3343" w:rsidRPr="00F03DD9" w:rsidRDefault="008D3343" w:rsidP="008D334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