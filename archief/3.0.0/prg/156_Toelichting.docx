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8D3343" w:rsidRPr="000A4B5B" w:rsidRDefault="00FE5B0A" w:rsidP="008D3343">
      <w:pPr>
        <w:pStyle w:val="Kop4"/>
      </w:pPr>
      <w:r w:rsidRPr="000A4B5B">
        <w:t>Toelichting</w:t>
      </w:r>
    </w:p>
    <w:p w14:paraId="45642E6C" w14:textId="77777777" w:rsidR="008D3343" w:rsidRPr="000A4B5B" w:rsidRDefault="00FE5B0A" w:rsidP="008D3343">
      <w:r w:rsidRPr="000A4B5B">
        <w:t>Een stuk tekst kan een verwijzing naar een ander tekstelement of ander document bevatten. Voorbeelden hiervan zijn:</w:t>
      </w:r>
    </w:p>
    <w:p w14:paraId="2F55BB1B" w14:textId="77777777" w:rsidR="008D3343" w:rsidRPr="000A4B5B" w:rsidRDefault="00FE5B0A" w:rsidP="008D3343">
      <w:pPr>
        <w:pStyle w:val="Opsommingtekens1"/>
      </w:pPr>
      <w:r w:rsidRPr="000A4B5B">
        <w:t>de verwijzing vanuit een begrip in een regel naar de begripsbepaling waarin dat begrip wordt gedefinieerd;</w:t>
      </w:r>
    </w:p>
    <w:p w14:paraId="06F7B46F" w14:textId="77777777" w:rsidR="008D3343" w:rsidRPr="000A4B5B" w:rsidRDefault="00FE5B0A" w:rsidP="008D3343">
      <w:pPr>
        <w:pStyle w:val="Opsommingtekens1"/>
      </w:pPr>
      <w:r w:rsidRPr="000A4B5B">
        <w:t>de verwijzing vanuit een beleidsregel over de toepassing van een open norm naar de regel waarin de open norm is vastgelegd;</w:t>
      </w:r>
    </w:p>
    <w:p w14:paraId="67D1AD96" w14:textId="77777777" w:rsidR="008D3343" w:rsidRPr="000A4B5B" w:rsidRDefault="00FE5B0A" w:rsidP="008D3343">
      <w:pPr>
        <w:pStyle w:val="Opsommingtekens1"/>
      </w:pPr>
      <w:r w:rsidRPr="000A4B5B">
        <w:t>de verwijzing vanuit een artikel naar de artikelsgewijze toelichting op dat artikel (en vice versa);</w:t>
      </w:r>
    </w:p>
    <w:p w14:paraId="71FD3439" w14:textId="77777777" w:rsidR="008D3343" w:rsidRPr="000A4B5B" w:rsidRDefault="00FE5B0A" w:rsidP="008D3343">
      <w:pPr>
        <w:pStyle w:val="Opsommingtekens1"/>
      </w:pPr>
      <w:r w:rsidRPr="000A4B5B">
        <w:t>de verwijzing vanuit een regel naar een wettelijke bepaling;</w:t>
      </w:r>
    </w:p>
    <w:p w14:paraId="19C95BA8" w14:textId="77777777" w:rsidR="008D3343" w:rsidRPr="000A4B5B" w:rsidRDefault="00FE5B0A" w:rsidP="008D3343">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8D3343" w:rsidRPr="000A4B5B" w:rsidRDefault="008D3343" w:rsidP="008D3343"/>
    <w:p w14:paraId="640B18A7" w14:textId="20F72BC2" w:rsidR="008D3343" w:rsidRPr="000A4B5B" w:rsidRDefault="00FE5B0A" w:rsidP="008D3343">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3B153EFF" w:rsidR="008D3343" w:rsidRPr="000A4B5B" w:rsidRDefault="00FE5B0A" w:rsidP="008D3343">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2650B8">
        <w:t>het programma</w:t>
      </w:r>
      <w:r w:rsidRPr="007B60F8">
        <w:fldChar w:fldCharType="end"/>
      </w:r>
      <w:r w:rsidRPr="00B26823">
        <w:t xml:space="preserve"> zelf, maar ook naar (</w:t>
      </w:r>
      <w:r w:rsidRPr="007B60F8">
        <w:t xml:space="preserve">een </w:t>
      </w:r>
      <w:r w:rsidRPr="000A4B5B">
        <w:t>tekstelement in) een ander document.</w:t>
      </w:r>
    </w:p>
    <w:p w14:paraId="4228047F" w14:textId="7190295D" w:rsidR="008D3343" w:rsidRPr="007B60F8" w:rsidRDefault="00FE5B0A" w:rsidP="008D3343">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2650B8">
        <w:t>het programma</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2650B8">
        <w:t>het programma</w:t>
      </w:r>
      <w:r w:rsidRPr="007B60F8">
        <w:fldChar w:fldCharType="end"/>
      </w:r>
      <w:r w:rsidRPr="00B26823">
        <w:t xml:space="preserve"> </w:t>
      </w:r>
      <w:r w:rsidRPr="007B60F8">
        <w:t xml:space="preserve">kan een statische verwijzing </w:t>
      </w:r>
      <w:r w:rsidRPr="007B60F8">
        <w:lastRenderedPageBreak/>
        <w:t xml:space="preserve">worden gemaakt. Er wordt dan </w:t>
      </w:r>
      <w:r w:rsidRPr="000A4B5B">
        <w:t>expliciet verwezen naar een specifieke versie van dat andere document</w:t>
      </w:r>
      <w:r w:rsidRPr="00B26823">
        <w:t>.</w:t>
      </w:r>
    </w:p>
    <w:p w14:paraId="1441427F" w14:textId="77777777" w:rsidR="008D3343" w:rsidRPr="000A4B5B" w:rsidRDefault="008D3343" w:rsidP="008D3343"/>
    <w:p w14:paraId="26A0CB1E" w14:textId="20781BDA" w:rsidR="008D3343" w:rsidRPr="007B60F8" w:rsidRDefault="00FE5B0A" w:rsidP="008D3343">
      <w:r w:rsidRPr="000A4B5B">
        <w:t xml:space="preserve">Ten behoeve van de goede raadpleegbaarheid van </w:t>
      </w:r>
      <w:r w:rsidRPr="007B60F8">
        <w:fldChar w:fldCharType="begin"/>
      </w:r>
      <w:r w:rsidRPr="000A4B5B">
        <w:instrText>DOCVARIABLE ID01+</w:instrText>
      </w:r>
      <w:r w:rsidRPr="007B60F8">
        <w:fldChar w:fldCharType="separate"/>
      </w:r>
      <w:r w:rsidR="002650B8">
        <w:t>het programma</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