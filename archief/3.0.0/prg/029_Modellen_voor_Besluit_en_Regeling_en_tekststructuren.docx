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8D3343" w:rsidRDefault="00FE5B0A" w:rsidP="008D3343">
      <w:pPr>
        <w:pStyle w:val="Kop3"/>
      </w:pPr>
      <w:r>
        <w:t>Modellen voor Besluit en Regeling en tekststructuren</w:t>
      </w:r>
    </w:p>
    <w:p w14:paraId="5F063A77" w14:textId="77777777" w:rsidR="008D3343" w:rsidRDefault="00FE5B0A" w:rsidP="008D3343">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en de tekststructuren. Beide spelen een belangrijke rol bij het opstellen en aanleveren van omgevingsdocumenten.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